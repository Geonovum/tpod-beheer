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8385D4" w14:textId="735B5FD1" w:rsidR="00E33EDD" w:rsidRPr="00F1426F" w:rsidRDefault="00E33EDD" w:rsidP="008D3343">
      <w:pPr>
        <w:pStyle w:val="Kop3"/>
      </w:pPr>
      <w:bookmarkStart w:id="185" w:name="_Ref_f4d50b6bba7c81c6da9d8c3e3d821c93_1"/>
      <w:r w:rsidRPr="00F1426F">
        <w:lastRenderedPageBreak/>
        <w:t>Objecttype Locatie</w:t>
      </w:r>
      <w:bookmarkEnd w:id="185"/>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5E5FCB" w14:textId="77777777" w:rsidR="002F2DBC" w:rsidRDefault="002F2DBC">
      <w:r>
        <w:separator/>
      </w:r>
    </w:p>
    <w:p w14:paraId="798DA2AB" w14:textId="77777777" w:rsidR="002F2DBC" w:rsidRDefault="002F2DBC"/>
  </w:endnote>
  <w:endnote w:type="continuationSeparator" w:id="0">
    <w:p w14:paraId="11FA930E" w14:textId="77777777" w:rsidR="002F2DBC" w:rsidRPr="003C450F" w:rsidRDefault="002F2DBC" w:rsidP="003C450F"/>
  </w:endnote>
  <w:endnote w:type="continuationNotice" w:id="1">
    <w:p w14:paraId="695720C5" w14:textId="77777777" w:rsidR="002F2DBC" w:rsidRDefault="002F2DBC"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E40D65" w14:textId="77777777" w:rsidR="00027675" w:rsidRDefault="0002767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CA2303" w:rsidRPr="00BC3B53" w:rsidRDefault="00CA2303"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CD73C2" w14:textId="77777777" w:rsidR="00027675" w:rsidRDefault="00027675">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CA2303" w:rsidRPr="006B1455" w:rsidRDefault="0046468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CA2303" w:rsidRPr="00BC3B53" w:rsidRDefault="00CA2303"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FF3448" w14:textId="77777777" w:rsidR="00D079C8" w:rsidRPr="006B1455" w:rsidRDefault="00D079C8"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85A570" w14:textId="77777777" w:rsidR="00D079C8" w:rsidRPr="00BC3B53" w:rsidRDefault="00D079C8"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D94AB9" w14:textId="77777777" w:rsidR="002F2DBC" w:rsidRPr="00B35331" w:rsidRDefault="002F2DBC" w:rsidP="00577995">
      <w:pPr>
        <w:pStyle w:val="Voettekst"/>
      </w:pPr>
    </w:p>
  </w:footnote>
  <w:footnote w:type="continuationSeparator" w:id="0">
    <w:p w14:paraId="2EC9B44C" w14:textId="77777777" w:rsidR="002F2DBC" w:rsidRDefault="002F2DBC">
      <w:r>
        <w:continuationSeparator/>
      </w:r>
    </w:p>
    <w:p w14:paraId="0B16A439" w14:textId="77777777" w:rsidR="002F2DBC" w:rsidRDefault="002F2DBC"/>
    <w:p w14:paraId="7EA6E5A9" w14:textId="77777777" w:rsidR="002F2DBC" w:rsidRDefault="002F2DBC"/>
  </w:footnote>
  <w:footnote w:type="continuationNotice" w:id="1">
    <w:p w14:paraId="2B90D280" w14:textId="77777777" w:rsidR="002F2DBC" w:rsidRDefault="002F2DBC">
      <w:pPr>
        <w:spacing w:line="240" w:lineRule="auto"/>
      </w:pPr>
    </w:p>
  </w:footnote>
  <w:footnote w:id="2">
    <w:p w14:paraId="1DDEF9B0" w14:textId="77777777" w:rsidR="005E5164" w:rsidRDefault="005E5164" w:rsidP="005E516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582B3D0" w14:textId="05ECE947" w:rsidR="008C699F" w:rsidRDefault="008C699F" w:rsidP="00D9106F">
      <w:pPr>
        <w:pStyle w:val="Voetnoottekst"/>
      </w:pPr>
      <w:r>
        <w:rPr>
          <w:rStyle w:val="Voetnootmarkering"/>
        </w:rPr>
        <w:footnoteRef/>
      </w:r>
      <w:r>
        <w:t xml:space="preserve"> </w:t>
      </w:r>
      <w:r w:rsidR="00254E8D">
        <w:tab/>
      </w:r>
      <w:r w:rsidR="00D9106F">
        <w:t>Bij het opstellen van de conceptversie van het toepassingsprofiel programma is inbreng geleverd door medewerkers van de verschillende bestuurslagen. De betrokken medewerkers van het Rijk zijn onder</w:t>
      </w:r>
      <w:r w:rsidR="005A5AA0">
        <w:t xml:space="preserve"> </w:t>
      </w:r>
      <w:r w:rsidR="00D9106F">
        <w:t xml:space="preserve">meer bevraagd op het karakter van het programma. Zij hebben ingebracht dat een programma zelfbindend is en geen regels (lees: algemeen verbindende voorschriften) bevat. Dit heeft onder andere geleid tot de keuze in het toepassingsprofiel dat het programma (uitsluitend) de </w:t>
      </w:r>
      <w:r w:rsidR="005A5AA0">
        <w:t>Vrijetekststructuur</w:t>
      </w:r>
      <w:r w:rsidR="00D9106F">
        <w:t xml:space="preserve"> heeft. In de consultatie is naar voren gekomen dat niet helemaal terecht is. </w:t>
      </w:r>
      <w:r w:rsidR="007825BB">
        <w:t>Er zijn</w:t>
      </w:r>
      <w:r w:rsidR="00D9106F">
        <w:t xml:space="preserve"> bevoegdheden die via het Aanwijzingsbesluit Natuur aan Bal en Bkl worden toegevoegd om in een programma vergunningvrije Natura 2000-activiteiten en vergunningvrije flora- en fauna-activiteiten aan te wijzen.</w:t>
      </w:r>
      <w:r w:rsidR="007825BB">
        <w:t xml:space="preserve"> </w:t>
      </w:r>
      <w:r w:rsidR="00D9106F">
        <w:t xml:space="preserve">N.a.v. deze (en gelijksoortige) reactie(s) heeft Geonovum samen met het rijk onderzocht of het inderdaad zo is dat een programma ook regels kan bevatten en dus artikelstructuur moet kunnen hebben. Conclusie is: ja, er zijn programma’s die regels kunnen bevatten. Dat geldt in ieder geval voor een programma waarin vergunningvrije Natura 2000- en flora- en fauna-activiteiten worden aangewezen. Zo’n aanwijzing kan worden opgenomen in een programma dat alleen regels bevat en dus een artikelstructuur heeft. De aanwijzing kan ook worden opgenomen in een programma waarin zowel beleids-/uitvoeringstekst als regels voorkomen. Voor zo’n programma moet een tekststructuur beschikbaar zijn die én </w:t>
      </w:r>
      <w:r w:rsidR="00F23697">
        <w:t>Vrijetekststructuur</w:t>
      </w:r>
      <w:r w:rsidR="00D9106F">
        <w:t xml:space="preserve"> én artikelstructuur bevat. </w:t>
      </w:r>
      <w:r w:rsidR="00E26D2A">
        <w:t xml:space="preserve">De </w:t>
      </w:r>
      <w:r w:rsidR="00D9106F">
        <w:t>STOP</w:t>
      </w:r>
      <w:r w:rsidR="00E26D2A">
        <w:t>/TPOD-standaard</w:t>
      </w:r>
      <w:r w:rsidR="00D9106F">
        <w:t xml:space="preserve"> heeft niet zo’n gecombineerde tekststructuur. </w:t>
      </w:r>
      <w:r w:rsidR="003240E8">
        <w:t>Mocht daar in de toekomst behoefte aan ontstaan dan zal die combinatie ontwikkeld moeten worden.</w:t>
      </w:r>
    </w:p>
  </w:footnote>
  <w:footnote w:id="4">
    <w:p w14:paraId="6C4760A8" w14:textId="1189FBB5" w:rsidR="008D3343" w:rsidRDefault="00FE5B0A" w:rsidP="008D3343">
      <w:pPr>
        <w:pStyle w:val="Voetnoottekst"/>
      </w:pPr>
      <w:r>
        <w:rPr>
          <w:rStyle w:val="Voetnootmarkering"/>
        </w:rPr>
        <w:footnoteRef/>
      </w:r>
      <w:r>
        <w:t xml:space="preserve"> </w:t>
      </w:r>
      <w:r>
        <w:tab/>
        <w:t>Lichaam van de regeling als bedoeld in Aanwijzing 3.53 van de Aanwijzingen voor de regelgeving en in STOP</w:t>
      </w:r>
    </w:p>
  </w:footnote>
  <w:footnote w:id="5">
    <w:p w14:paraId="112B1BBE" w14:textId="2E6C2250" w:rsidR="00D2723E" w:rsidRDefault="00D2723E" w:rsidP="00D2723E">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14A2D">
        <w:t>5</w:t>
      </w:r>
      <w:r>
        <w:fldChar w:fldCharType="end"/>
      </w:r>
      <w:r>
        <w:t xml:space="preserve">. Dit is het deel dat wordt geannoteerd met OW-objecten, zie daarvoor hoofdstuk </w:t>
      </w:r>
      <w:r w:rsidR="00BE3A85">
        <w:fldChar w:fldCharType="begin"/>
      </w:r>
      <w:r w:rsidR="00BE3A85">
        <w:instrText xml:space="preserve"> REF _Ref74044403 \n \h </w:instrText>
      </w:r>
      <w:r w:rsidR="00BE3A85">
        <w:fldChar w:fldCharType="separate"/>
      </w:r>
      <w:r w:rsidR="00B14A2D">
        <w:t>7</w:t>
      </w:r>
      <w:r w:rsidR="00BE3A85">
        <w:fldChar w:fldCharType="end"/>
      </w:r>
    </w:p>
  </w:footnote>
  <w:footnote w:id="6">
    <w:p w14:paraId="2D986D31" w14:textId="4664BD56" w:rsidR="008D3343" w:rsidRDefault="00FE5B0A" w:rsidP="008D3343">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D6CE1">
        <w:fldChar w:fldCharType="begin"/>
      </w:r>
      <w:r w:rsidR="00DD6CE1">
        <w:instrText xml:space="preserve"> REF _Ref74049341 \n \h </w:instrText>
      </w:r>
      <w:r w:rsidR="00DD6CE1">
        <w:fldChar w:fldCharType="separate"/>
      </w:r>
      <w:r w:rsidR="00B14A2D">
        <w:t>4</w:t>
      </w:r>
      <w:r w:rsidR="00DD6CE1">
        <w:fldChar w:fldCharType="end"/>
      </w:r>
    </w:p>
  </w:footnote>
  <w:footnote w:id="7">
    <w:p w14:paraId="5F985C00" w14:textId="77777777" w:rsidR="008D3343" w:rsidRDefault="00FE5B0A" w:rsidP="008D3343">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8">
    <w:p w14:paraId="730E46F6" w14:textId="2597D58C" w:rsidR="008D3343" w:rsidRDefault="00FE5B0A" w:rsidP="008D3343">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
    <w:p w14:paraId="7C46C39B" w14:textId="77777777" w:rsidR="00BC406B" w:rsidRDefault="00BC406B" w:rsidP="00BC406B">
      <w:pPr>
        <w:pStyle w:val="Voetnoottekst"/>
      </w:pPr>
      <w:r>
        <w:rPr>
          <w:rStyle w:val="Voetnootmarkering"/>
        </w:rPr>
        <w:footnoteRef/>
      </w:r>
      <w:r>
        <w:t xml:space="preserve"> </w:t>
      </w:r>
      <w:r>
        <w:tab/>
        <w:t>A</w:t>
      </w:r>
      <w:r w:rsidRPr="005E075F">
        <w:t>rtikel 16.</w:t>
      </w:r>
      <w:r>
        <w:t>27 lid 1</w:t>
      </w:r>
      <w:r w:rsidRPr="005E075F">
        <w:t xml:space="preserve"> Ow</w:t>
      </w:r>
    </w:p>
  </w:footnote>
  <w:footnote w:id="10">
    <w:p w14:paraId="41CB1A5A" w14:textId="77777777" w:rsidR="00BC406B" w:rsidRDefault="00BC406B" w:rsidP="00BC406B">
      <w:pPr>
        <w:pStyle w:val="Voetnoottekst"/>
      </w:pPr>
      <w:r>
        <w:rPr>
          <w:rStyle w:val="Voetnootmarkering"/>
        </w:rPr>
        <w:footnoteRef/>
      </w:r>
      <w:r w:rsidRPr="00FA44F2">
        <w:t xml:space="preserve"> </w:t>
      </w:r>
      <w:r w:rsidRPr="004105C9">
        <w:t xml:space="preserve">Artikel 16.27 lid </w:t>
      </w:r>
      <w:r>
        <w:t>2</w:t>
      </w:r>
      <w:r w:rsidRPr="004105C9">
        <w:t xml:space="preserve"> Ow</w:t>
      </w:r>
    </w:p>
  </w:footnote>
  <w:footnote w:id="11">
    <w:p w14:paraId="27BED114" w14:textId="77777777" w:rsidR="00BC406B" w:rsidRDefault="00BC406B" w:rsidP="00BC406B">
      <w:pPr>
        <w:pStyle w:val="Voetnoottekst"/>
      </w:pPr>
      <w:r>
        <w:rPr>
          <w:rStyle w:val="Voetnootmarkering"/>
        </w:rPr>
        <w:footnoteRef/>
      </w:r>
      <w:r>
        <w:t xml:space="preserve"> </w:t>
      </w:r>
      <w:r>
        <w:tab/>
      </w:r>
      <w:r w:rsidRPr="00F8340C">
        <w:t>Artikel 3:11 lid 1 Awb</w:t>
      </w:r>
    </w:p>
  </w:footnote>
  <w:footnote w:id="12">
    <w:p w14:paraId="5E67B2B2" w14:textId="35BD88E3" w:rsidR="00BC406B" w:rsidRDefault="00BC406B" w:rsidP="00BC406B">
      <w:pPr>
        <w:pStyle w:val="Voetnoottekst"/>
      </w:pPr>
      <w:r>
        <w:rPr>
          <w:rStyle w:val="Voetnootmarkering"/>
        </w:rPr>
        <w:footnoteRef/>
      </w:r>
      <w:r>
        <w:t xml:space="preserve"> </w:t>
      </w:r>
      <w:r>
        <w:tab/>
        <w:t>Artikel 3:12 lid 1 Awb</w:t>
      </w:r>
    </w:p>
  </w:footnote>
  <w:footnote w:id="13">
    <w:p w14:paraId="4B3F4CFA" w14:textId="77777777" w:rsidR="00BC406B" w:rsidRDefault="00BC406B" w:rsidP="00BC406B">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14">
    <w:p w14:paraId="5678E564" w14:textId="77777777" w:rsidR="00BC406B" w:rsidRDefault="00BC406B" w:rsidP="00BC406B">
      <w:pPr>
        <w:pStyle w:val="Voetnoottekst"/>
      </w:pPr>
      <w:r>
        <w:rPr>
          <w:rStyle w:val="Voetnootmarkering"/>
        </w:rPr>
        <w:footnoteRef/>
      </w:r>
      <w:r>
        <w:t xml:space="preserve"> </w:t>
      </w:r>
      <w:r>
        <w:tab/>
        <w:t>Artikel 3:15 Awb jo artikel 16.23 lid 1 Ow</w:t>
      </w:r>
    </w:p>
  </w:footnote>
  <w:footnote w:id="15">
    <w:p w14:paraId="77050D9C" w14:textId="77777777" w:rsidR="00BC406B" w:rsidRDefault="00BC406B" w:rsidP="00BC406B">
      <w:pPr>
        <w:pStyle w:val="Voetnoottekst"/>
      </w:pPr>
      <w:r>
        <w:rPr>
          <w:rStyle w:val="Voetnootmarkering"/>
        </w:rPr>
        <w:footnoteRef/>
      </w:r>
      <w:r>
        <w:t xml:space="preserve"> </w:t>
      </w:r>
      <w:r>
        <w:tab/>
        <w:t>Artikel 3:16 lid 1 Awb</w:t>
      </w:r>
    </w:p>
  </w:footnote>
  <w:footnote w:id="16">
    <w:p w14:paraId="17E8032C" w14:textId="77777777" w:rsidR="00BC406B" w:rsidRDefault="00BC406B" w:rsidP="00BC406B">
      <w:pPr>
        <w:pStyle w:val="Voetnoottekst"/>
      </w:pPr>
      <w:r>
        <w:rPr>
          <w:rStyle w:val="Voetnootmarkering"/>
        </w:rPr>
        <w:footnoteRef/>
      </w:r>
      <w:r>
        <w:t xml:space="preserve"> </w:t>
      </w:r>
      <w:r>
        <w:tab/>
        <w:t>Artikel 13 lid 1 Bekendmakingswet</w:t>
      </w:r>
    </w:p>
  </w:footnote>
  <w:footnote w:id="17">
    <w:p w14:paraId="3ACE7F3C" w14:textId="77777777" w:rsidR="00BC406B" w:rsidRDefault="00BC406B" w:rsidP="00BC406B">
      <w:pPr>
        <w:pStyle w:val="Voetnoottekst"/>
      </w:pPr>
      <w:r>
        <w:rPr>
          <w:rStyle w:val="Voetnootmarkering"/>
        </w:rPr>
        <w:footnoteRef/>
      </w:r>
      <w:r>
        <w:t xml:space="preserve"> </w:t>
      </w:r>
      <w:r>
        <w:tab/>
        <w:t>Artikel 3:12 Awb en artikel 12 jo artikel 2 Bekendmakingswet.</w:t>
      </w:r>
    </w:p>
  </w:footnote>
  <w:footnote w:id="18">
    <w:p w14:paraId="1EF3E8E1" w14:textId="77777777" w:rsidR="00BC406B" w:rsidRDefault="00BC406B" w:rsidP="00BC406B">
      <w:pPr>
        <w:pStyle w:val="Voetnoottekst"/>
      </w:pPr>
      <w:r>
        <w:rPr>
          <w:rStyle w:val="Voetnootmarkering"/>
        </w:rPr>
        <w:footnoteRef/>
      </w:r>
      <w:r>
        <w:t xml:space="preserve"> </w:t>
      </w:r>
      <w:r>
        <w:tab/>
        <w:t>Artikel 3.4 Ow</w:t>
      </w:r>
    </w:p>
  </w:footnote>
  <w:footnote w:id="19">
    <w:p w14:paraId="0E39CF8A" w14:textId="77777777" w:rsidR="00BC406B" w:rsidRDefault="00BC406B" w:rsidP="00BC406B">
      <w:pPr>
        <w:pStyle w:val="Voetnoottekst"/>
      </w:pPr>
      <w:r>
        <w:rPr>
          <w:rStyle w:val="Voetnootmarkering"/>
        </w:rPr>
        <w:footnoteRef/>
      </w:r>
      <w:r>
        <w:t xml:space="preserve"> </w:t>
      </w:r>
      <w:r>
        <w:tab/>
        <w:t>Artikel 10.8 lid 1 Ob</w:t>
      </w:r>
    </w:p>
  </w:footnote>
  <w:footnote w:id="20">
    <w:p w14:paraId="5ADBA5C4" w14:textId="77777777" w:rsidR="00BC406B" w:rsidRDefault="00BC406B" w:rsidP="00BC406B">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21">
    <w:p w14:paraId="377338BB" w14:textId="77777777" w:rsidR="00BC406B" w:rsidRDefault="00BC406B" w:rsidP="00BC406B">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2">
    <w:p w14:paraId="5A542052" w14:textId="77777777" w:rsidR="00BC406B" w:rsidRDefault="00BC406B" w:rsidP="00BC406B">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23">
    <w:p w14:paraId="6868C114" w14:textId="77777777" w:rsidR="00BC406B" w:rsidRDefault="00BC406B" w:rsidP="00BC406B">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t>f</w:t>
      </w:r>
      <w:r w:rsidRPr="005850B1">
        <w:t xml:space="preserve"> Invoeringswet Omgevingswet, waarmee </w:t>
      </w:r>
      <w:r>
        <w:t xml:space="preserve">de </w:t>
      </w:r>
      <w:r w:rsidRPr="005850B1">
        <w:t>artikel</w:t>
      </w:r>
      <w:r>
        <w:t>en</w:t>
      </w:r>
      <w:r w:rsidRPr="005850B1">
        <w:t xml:space="preserve"> </w:t>
      </w:r>
      <w:r>
        <w:t>3</w:t>
      </w:r>
      <w:r w:rsidRPr="005850B1">
        <w:t>.</w:t>
      </w:r>
      <w:r>
        <w:t>4, 3.6 t/m 3.10, 3.14 en 3.15</w:t>
      </w:r>
      <w:r w:rsidRPr="005850B1">
        <w:t xml:space="preserve"> Ow (de </w:t>
      </w:r>
      <w:r>
        <w:t>verschillende vormen van het programma</w:t>
      </w:r>
      <w:r w:rsidRPr="005850B1">
        <w:t>) word</w:t>
      </w:r>
      <w:r>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24">
    <w:p w14:paraId="024F063B" w14:textId="36C4A294" w:rsidR="008D3343" w:rsidRDefault="00FE5B0A">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D0A623" w14:textId="77777777" w:rsidR="00027675" w:rsidRDefault="0002767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CA2303" w:rsidRPr="00BC3B53" w:rsidRDefault="0046468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5191BD12" w:rsidR="00CA2303" w:rsidRPr="00FA6FAC" w:rsidRDefault="0046468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76845EC" w:rsidR="00CA2303" w:rsidRPr="00B60860" w:rsidRDefault="0046468D" w:rsidP="00FF3E80">
          <w:r w:rsidRPr="00CA6C0C">
            <w:t xml:space="preserve">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p>
        <w:p w14:paraId="033AA803" w14:textId="2E87EF80" w:rsidR="00CA2303" w:rsidRPr="00B60860" w:rsidRDefault="0046468D" w:rsidP="00FF3E80">
          <w:r>
            <w:t>Geonovum</w:t>
          </w:r>
        </w:p>
      </w:tc>
    </w:tr>
    <w:tr w:rsidR="00AF3C69" w:rsidRPr="00B60860" w14:paraId="16847DE5" w14:textId="77777777" w:rsidTr="00FF3E80">
      <w:trPr>
        <w:cantSplit/>
      </w:trPr>
      <w:tc>
        <w:tcPr>
          <w:tcW w:w="1134" w:type="dxa"/>
          <w:shd w:val="clear" w:color="auto" w:fill="auto"/>
        </w:tcPr>
        <w:p w14:paraId="13EAC81A" w14:textId="77777777" w:rsidR="00CA2303" w:rsidRPr="00CA6C0C" w:rsidRDefault="0046468D" w:rsidP="00FF3E80">
          <w:r>
            <w:t>Datum</w:t>
          </w:r>
        </w:p>
      </w:tc>
      <w:tc>
        <w:tcPr>
          <w:tcW w:w="3118" w:type="dxa"/>
          <w:shd w:val="clear" w:color="auto" w:fill="auto"/>
        </w:tcPr>
        <w:p w14:paraId="310B3888" w14:textId="4ECD50F7" w:rsidR="00CA2303" w:rsidRPr="00CA6C0C" w:rsidRDefault="0046468D" w:rsidP="00FF3E80">
          <w:r>
            <w:fldChar w:fldCharType="begin"/>
          </w:r>
          <w:r>
            <w:rPr>
              <w:noProof/>
            </w:rPr>
            <w:instrText xml:space="preserve"> DOCVARIABLE ID00 </w:instrText>
          </w:r>
          <w:r>
            <w:rPr>
              <w:noProof/>
            </w:rPr>
            <w:fldChar w:fldCharType="separate"/>
          </w:r>
          <w:r w:rsidR="002650B8">
            <w:rPr>
              <w:noProof/>
            </w:rPr>
            <w:t>2023-12-15</w:t>
          </w:r>
          <w:r>
            <w:rPr>
              <w:noProof/>
            </w:rPr>
            <w:fldChar w:fldCharType="end"/>
          </w:r>
        </w:p>
      </w:tc>
    </w:tr>
  </w:tbl>
  <w:p w14:paraId="3A6DC270" w14:textId="77777777" w:rsidR="00CA2303" w:rsidRPr="00EB5B83" w:rsidRDefault="00CA2303"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80D4ED" w14:textId="77777777" w:rsidR="00027675" w:rsidRDefault="0002767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74F7115" w:rsidR="00CA2303" w:rsidRDefault="0046468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650B8">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2650B8">
      <w:rPr>
        <w:noProof/>
      </w:rPr>
      <w:t>2023-12-15</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27D142" w14:textId="78328A5C" w:rsidR="00D079C8" w:rsidRDefault="00D079C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650B8">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2650B8">
      <w:rPr>
        <w:noProof/>
      </w:rPr>
      <w:t>2023-12-15</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185940549">
    <w:abstractNumId w:val="5"/>
  </w:num>
  <w:num w:numId="2" w16cid:durableId="248320835">
    <w:abstractNumId w:val="19"/>
  </w:num>
  <w:num w:numId="3" w16cid:durableId="136000698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81688433">
    <w:abstractNumId w:val="2"/>
  </w:num>
  <w:num w:numId="5" w16cid:durableId="1492133709">
    <w:abstractNumId w:val="14"/>
  </w:num>
  <w:num w:numId="6" w16cid:durableId="736636028">
    <w:abstractNumId w:val="7"/>
  </w:num>
  <w:num w:numId="7" w16cid:durableId="11118278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1423823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005967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0469018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8231539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060249347">
    <w:abstractNumId w:val="11"/>
  </w:num>
  <w:num w:numId="13" w16cid:durableId="1089890698">
    <w:abstractNumId w:val="6"/>
  </w:num>
  <w:num w:numId="14" w16cid:durableId="1677881045">
    <w:abstractNumId w:val="9"/>
  </w:num>
  <w:num w:numId="15" w16cid:durableId="1216160983">
    <w:abstractNumId w:val="16"/>
  </w:num>
  <w:num w:numId="16" w16cid:durableId="1563248429">
    <w:abstractNumId w:val="13"/>
  </w:num>
  <w:num w:numId="17" w16cid:durableId="1315261938">
    <w:abstractNumId w:val="8"/>
  </w:num>
  <w:num w:numId="18" w16cid:durableId="2125609769">
    <w:abstractNumId w:val="4"/>
  </w:num>
  <w:num w:numId="19" w16cid:durableId="153957916">
    <w:abstractNumId w:val="1"/>
  </w:num>
  <w:num w:numId="20" w16cid:durableId="1474252551">
    <w:abstractNumId w:val="10"/>
  </w:num>
  <w:num w:numId="21" w16cid:durableId="1904412842">
    <w:abstractNumId w:val="20"/>
  </w:num>
  <w:num w:numId="22" w16cid:durableId="415517551">
    <w:abstractNumId w:val="12"/>
  </w:num>
  <w:num w:numId="23" w16cid:durableId="147021138">
    <w:abstractNumId w:val="15"/>
  </w:num>
  <w:num w:numId="24" w16cid:durableId="654067854">
    <w:abstractNumId w:val="3"/>
  </w:num>
  <w:num w:numId="25"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52841355">
    <w:abstractNumId w:val="0"/>
  </w:num>
  <w:num w:numId="37" w16cid:durableId="1692687373">
    <w:abstractNumId w:val="17"/>
  </w:num>
  <w:num w:numId="38"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983313025">
    <w:abstractNumId w:val="1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linkStyles/>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programma"/>
    <w:docVar w:name="ID01_CAPS" w:val="Programma"/>
    <w:docVar w:name="ID01+" w:val="het programma"/>
    <w:docVar w:name="ID01+_CAPS" w:val="Het programma"/>
    <w:docVar w:name="ID02" w:val="het"/>
    <w:docVar w:name="ID03" w:val="prg"/>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8D3"/>
    <w:rsid w:val="000009D7"/>
    <w:rsid w:val="000016DA"/>
    <w:rsid w:val="000022AB"/>
    <w:rsid w:val="000025B2"/>
    <w:rsid w:val="000026A9"/>
    <w:rsid w:val="00002901"/>
    <w:rsid w:val="00003477"/>
    <w:rsid w:val="000038EE"/>
    <w:rsid w:val="00003AEB"/>
    <w:rsid w:val="00003B27"/>
    <w:rsid w:val="00003BF4"/>
    <w:rsid w:val="0000406F"/>
    <w:rsid w:val="00004179"/>
    <w:rsid w:val="0000417B"/>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0E73"/>
    <w:rsid w:val="00010EB9"/>
    <w:rsid w:val="000112B3"/>
    <w:rsid w:val="000112CC"/>
    <w:rsid w:val="0001173D"/>
    <w:rsid w:val="00011865"/>
    <w:rsid w:val="0001192B"/>
    <w:rsid w:val="000119B6"/>
    <w:rsid w:val="00011B02"/>
    <w:rsid w:val="00011D5F"/>
    <w:rsid w:val="000120F5"/>
    <w:rsid w:val="00012424"/>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7B5"/>
    <w:rsid w:val="0001583B"/>
    <w:rsid w:val="00015C5F"/>
    <w:rsid w:val="00015C74"/>
    <w:rsid w:val="00015D30"/>
    <w:rsid w:val="00016134"/>
    <w:rsid w:val="0001678E"/>
    <w:rsid w:val="000168D1"/>
    <w:rsid w:val="00016A8B"/>
    <w:rsid w:val="00016C48"/>
    <w:rsid w:val="00016E0B"/>
    <w:rsid w:val="000172FE"/>
    <w:rsid w:val="000173B3"/>
    <w:rsid w:val="000177BF"/>
    <w:rsid w:val="00017806"/>
    <w:rsid w:val="00017F62"/>
    <w:rsid w:val="000200C1"/>
    <w:rsid w:val="000204F8"/>
    <w:rsid w:val="00020505"/>
    <w:rsid w:val="00020A25"/>
    <w:rsid w:val="00020CE8"/>
    <w:rsid w:val="00020E52"/>
    <w:rsid w:val="00021674"/>
    <w:rsid w:val="00021BCD"/>
    <w:rsid w:val="00021F1B"/>
    <w:rsid w:val="00021FE8"/>
    <w:rsid w:val="00022412"/>
    <w:rsid w:val="000227B5"/>
    <w:rsid w:val="000227E9"/>
    <w:rsid w:val="00023125"/>
    <w:rsid w:val="00023130"/>
    <w:rsid w:val="00023485"/>
    <w:rsid w:val="00023CDB"/>
    <w:rsid w:val="000242A8"/>
    <w:rsid w:val="00024B58"/>
    <w:rsid w:val="00025043"/>
    <w:rsid w:val="000251B8"/>
    <w:rsid w:val="000254A0"/>
    <w:rsid w:val="0002577A"/>
    <w:rsid w:val="000257AF"/>
    <w:rsid w:val="00025BBD"/>
    <w:rsid w:val="00025C3E"/>
    <w:rsid w:val="00025EF5"/>
    <w:rsid w:val="00026469"/>
    <w:rsid w:val="00026FB6"/>
    <w:rsid w:val="0002738A"/>
    <w:rsid w:val="00027624"/>
    <w:rsid w:val="00027675"/>
    <w:rsid w:val="000277B3"/>
    <w:rsid w:val="000278F9"/>
    <w:rsid w:val="00027E40"/>
    <w:rsid w:val="00030087"/>
    <w:rsid w:val="00030146"/>
    <w:rsid w:val="00030187"/>
    <w:rsid w:val="00030537"/>
    <w:rsid w:val="00030A1B"/>
    <w:rsid w:val="00030EA9"/>
    <w:rsid w:val="000310F9"/>
    <w:rsid w:val="00031116"/>
    <w:rsid w:val="00031463"/>
    <w:rsid w:val="0003206F"/>
    <w:rsid w:val="000322BE"/>
    <w:rsid w:val="00032456"/>
    <w:rsid w:val="000324B6"/>
    <w:rsid w:val="00032767"/>
    <w:rsid w:val="00032B90"/>
    <w:rsid w:val="00032F98"/>
    <w:rsid w:val="000333A8"/>
    <w:rsid w:val="000343B5"/>
    <w:rsid w:val="0003446E"/>
    <w:rsid w:val="00034A43"/>
    <w:rsid w:val="000354D1"/>
    <w:rsid w:val="00035697"/>
    <w:rsid w:val="000358D5"/>
    <w:rsid w:val="000359D3"/>
    <w:rsid w:val="00035B5E"/>
    <w:rsid w:val="00035E6A"/>
    <w:rsid w:val="00035F79"/>
    <w:rsid w:val="000365AA"/>
    <w:rsid w:val="000367DC"/>
    <w:rsid w:val="00036C0A"/>
    <w:rsid w:val="000370E7"/>
    <w:rsid w:val="00037216"/>
    <w:rsid w:val="000378A4"/>
    <w:rsid w:val="00040043"/>
    <w:rsid w:val="00040BCC"/>
    <w:rsid w:val="0004128E"/>
    <w:rsid w:val="00041327"/>
    <w:rsid w:val="000418F2"/>
    <w:rsid w:val="00041B68"/>
    <w:rsid w:val="00041DD1"/>
    <w:rsid w:val="0004208F"/>
    <w:rsid w:val="0004327D"/>
    <w:rsid w:val="00043367"/>
    <w:rsid w:val="0004338C"/>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A18"/>
    <w:rsid w:val="00046D1C"/>
    <w:rsid w:val="000473A5"/>
    <w:rsid w:val="00047F62"/>
    <w:rsid w:val="000500B6"/>
    <w:rsid w:val="00050244"/>
    <w:rsid w:val="0005053D"/>
    <w:rsid w:val="00050E43"/>
    <w:rsid w:val="00051168"/>
    <w:rsid w:val="000514AB"/>
    <w:rsid w:val="000515C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28"/>
    <w:rsid w:val="000557CD"/>
    <w:rsid w:val="00055EDA"/>
    <w:rsid w:val="0005606A"/>
    <w:rsid w:val="00056D6C"/>
    <w:rsid w:val="00056EAA"/>
    <w:rsid w:val="000571D9"/>
    <w:rsid w:val="00057391"/>
    <w:rsid w:val="000574BD"/>
    <w:rsid w:val="000579D0"/>
    <w:rsid w:val="00057BCB"/>
    <w:rsid w:val="00060C09"/>
    <w:rsid w:val="00060CC4"/>
    <w:rsid w:val="00061073"/>
    <w:rsid w:val="00061258"/>
    <w:rsid w:val="000615AF"/>
    <w:rsid w:val="000623E3"/>
    <w:rsid w:val="00062571"/>
    <w:rsid w:val="00062E54"/>
    <w:rsid w:val="000630DB"/>
    <w:rsid w:val="0006373A"/>
    <w:rsid w:val="000637C7"/>
    <w:rsid w:val="00063A47"/>
    <w:rsid w:val="00064050"/>
    <w:rsid w:val="000646BA"/>
    <w:rsid w:val="00064AF8"/>
    <w:rsid w:val="00064CB6"/>
    <w:rsid w:val="00065946"/>
    <w:rsid w:val="00065A83"/>
    <w:rsid w:val="00065F61"/>
    <w:rsid w:val="0006627B"/>
    <w:rsid w:val="0006638C"/>
    <w:rsid w:val="0006640C"/>
    <w:rsid w:val="00066AAB"/>
    <w:rsid w:val="00066BE5"/>
    <w:rsid w:val="00067128"/>
    <w:rsid w:val="00067134"/>
    <w:rsid w:val="00067676"/>
    <w:rsid w:val="00070304"/>
    <w:rsid w:val="000707D2"/>
    <w:rsid w:val="000708AF"/>
    <w:rsid w:val="00070E6B"/>
    <w:rsid w:val="00070EF1"/>
    <w:rsid w:val="00070F68"/>
    <w:rsid w:val="00070FE7"/>
    <w:rsid w:val="0007150E"/>
    <w:rsid w:val="00072159"/>
    <w:rsid w:val="00072247"/>
    <w:rsid w:val="00072973"/>
    <w:rsid w:val="00072AD0"/>
    <w:rsid w:val="00072E50"/>
    <w:rsid w:val="00072F15"/>
    <w:rsid w:val="00073209"/>
    <w:rsid w:val="00073320"/>
    <w:rsid w:val="00073801"/>
    <w:rsid w:val="00073851"/>
    <w:rsid w:val="00073E22"/>
    <w:rsid w:val="0007414E"/>
    <w:rsid w:val="000745A5"/>
    <w:rsid w:val="00074A84"/>
    <w:rsid w:val="00075786"/>
    <w:rsid w:val="00075C9F"/>
    <w:rsid w:val="0007613B"/>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CB4"/>
    <w:rsid w:val="00082F0E"/>
    <w:rsid w:val="000832D2"/>
    <w:rsid w:val="000832E3"/>
    <w:rsid w:val="0008352D"/>
    <w:rsid w:val="00083571"/>
    <w:rsid w:val="000836D8"/>
    <w:rsid w:val="000836DD"/>
    <w:rsid w:val="00083808"/>
    <w:rsid w:val="00084790"/>
    <w:rsid w:val="00084947"/>
    <w:rsid w:val="00085176"/>
    <w:rsid w:val="00085221"/>
    <w:rsid w:val="00085824"/>
    <w:rsid w:val="00085915"/>
    <w:rsid w:val="00085CC9"/>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BCF"/>
    <w:rsid w:val="00091E31"/>
    <w:rsid w:val="00091FB8"/>
    <w:rsid w:val="0009265A"/>
    <w:rsid w:val="00092997"/>
    <w:rsid w:val="00093042"/>
    <w:rsid w:val="00093A89"/>
    <w:rsid w:val="00093B94"/>
    <w:rsid w:val="00093DFD"/>
    <w:rsid w:val="0009467D"/>
    <w:rsid w:val="00094F68"/>
    <w:rsid w:val="00095684"/>
    <w:rsid w:val="000956C2"/>
    <w:rsid w:val="0009599A"/>
    <w:rsid w:val="00095A11"/>
    <w:rsid w:val="00095A57"/>
    <w:rsid w:val="00095B45"/>
    <w:rsid w:val="00096B26"/>
    <w:rsid w:val="000970E1"/>
    <w:rsid w:val="000977DD"/>
    <w:rsid w:val="0009791A"/>
    <w:rsid w:val="00097B49"/>
    <w:rsid w:val="00097E28"/>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2D96"/>
    <w:rsid w:val="000A30E5"/>
    <w:rsid w:val="000A361C"/>
    <w:rsid w:val="000A42DD"/>
    <w:rsid w:val="000A4589"/>
    <w:rsid w:val="000A458C"/>
    <w:rsid w:val="000A46D6"/>
    <w:rsid w:val="000A4A98"/>
    <w:rsid w:val="000A5178"/>
    <w:rsid w:val="000A51F8"/>
    <w:rsid w:val="000A5236"/>
    <w:rsid w:val="000A529D"/>
    <w:rsid w:val="000A5FA1"/>
    <w:rsid w:val="000A64EC"/>
    <w:rsid w:val="000A6FFF"/>
    <w:rsid w:val="000A739C"/>
    <w:rsid w:val="000A7411"/>
    <w:rsid w:val="000A773A"/>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5A59"/>
    <w:rsid w:val="000B63D5"/>
    <w:rsid w:val="000B6C7A"/>
    <w:rsid w:val="000B6E73"/>
    <w:rsid w:val="000B7050"/>
    <w:rsid w:val="000B707C"/>
    <w:rsid w:val="000B7329"/>
    <w:rsid w:val="000B733E"/>
    <w:rsid w:val="000B7B3B"/>
    <w:rsid w:val="000C0318"/>
    <w:rsid w:val="000C06DD"/>
    <w:rsid w:val="000C0942"/>
    <w:rsid w:val="000C0F26"/>
    <w:rsid w:val="000C1897"/>
    <w:rsid w:val="000C1987"/>
    <w:rsid w:val="000C1B42"/>
    <w:rsid w:val="000C1F68"/>
    <w:rsid w:val="000C226A"/>
    <w:rsid w:val="000C261F"/>
    <w:rsid w:val="000C2A0C"/>
    <w:rsid w:val="000C2DE9"/>
    <w:rsid w:val="000C2FF1"/>
    <w:rsid w:val="000C35B0"/>
    <w:rsid w:val="000C36B8"/>
    <w:rsid w:val="000C3F6B"/>
    <w:rsid w:val="000C5C86"/>
    <w:rsid w:val="000C5DE9"/>
    <w:rsid w:val="000C5E89"/>
    <w:rsid w:val="000C6113"/>
    <w:rsid w:val="000C64E3"/>
    <w:rsid w:val="000C6977"/>
    <w:rsid w:val="000C6A39"/>
    <w:rsid w:val="000C6B14"/>
    <w:rsid w:val="000C6D51"/>
    <w:rsid w:val="000C6D53"/>
    <w:rsid w:val="000C6F7D"/>
    <w:rsid w:val="000C6FF8"/>
    <w:rsid w:val="000C7334"/>
    <w:rsid w:val="000C73D3"/>
    <w:rsid w:val="000C7CAD"/>
    <w:rsid w:val="000C7FFB"/>
    <w:rsid w:val="000D1390"/>
    <w:rsid w:val="000D1406"/>
    <w:rsid w:val="000D141A"/>
    <w:rsid w:val="000D1A0F"/>
    <w:rsid w:val="000D202C"/>
    <w:rsid w:val="000D236E"/>
    <w:rsid w:val="000D2479"/>
    <w:rsid w:val="000D2832"/>
    <w:rsid w:val="000D2928"/>
    <w:rsid w:val="000D2C42"/>
    <w:rsid w:val="000D2E24"/>
    <w:rsid w:val="000D331A"/>
    <w:rsid w:val="000D336D"/>
    <w:rsid w:val="000D33B8"/>
    <w:rsid w:val="000D3A60"/>
    <w:rsid w:val="000D3A9E"/>
    <w:rsid w:val="000D3CA9"/>
    <w:rsid w:val="000D3DD1"/>
    <w:rsid w:val="000D3FCC"/>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7F0"/>
    <w:rsid w:val="000E3AC9"/>
    <w:rsid w:val="000E3B4A"/>
    <w:rsid w:val="000E3B63"/>
    <w:rsid w:val="000E3BFE"/>
    <w:rsid w:val="000E3CFD"/>
    <w:rsid w:val="000E3F22"/>
    <w:rsid w:val="000E4032"/>
    <w:rsid w:val="000E4609"/>
    <w:rsid w:val="000E4F78"/>
    <w:rsid w:val="000E5457"/>
    <w:rsid w:val="000E5796"/>
    <w:rsid w:val="000E5C8B"/>
    <w:rsid w:val="000E6086"/>
    <w:rsid w:val="000E63CD"/>
    <w:rsid w:val="000E660E"/>
    <w:rsid w:val="000E6790"/>
    <w:rsid w:val="000E6AB0"/>
    <w:rsid w:val="000E710A"/>
    <w:rsid w:val="000E79F1"/>
    <w:rsid w:val="000E7BD8"/>
    <w:rsid w:val="000E7F3F"/>
    <w:rsid w:val="000E7F82"/>
    <w:rsid w:val="000F0116"/>
    <w:rsid w:val="000F0765"/>
    <w:rsid w:val="000F0B9B"/>
    <w:rsid w:val="000F0F46"/>
    <w:rsid w:val="000F118D"/>
    <w:rsid w:val="000F12AA"/>
    <w:rsid w:val="000F13B8"/>
    <w:rsid w:val="000F163F"/>
    <w:rsid w:val="000F1DA5"/>
    <w:rsid w:val="000F1FAD"/>
    <w:rsid w:val="000F23EA"/>
    <w:rsid w:val="000F2780"/>
    <w:rsid w:val="000F29FE"/>
    <w:rsid w:val="000F2F7D"/>
    <w:rsid w:val="000F33FE"/>
    <w:rsid w:val="000F361D"/>
    <w:rsid w:val="000F3A7E"/>
    <w:rsid w:val="000F3C6B"/>
    <w:rsid w:val="000F3FC9"/>
    <w:rsid w:val="000F44E7"/>
    <w:rsid w:val="000F44F3"/>
    <w:rsid w:val="000F4526"/>
    <w:rsid w:val="000F4CA9"/>
    <w:rsid w:val="000F4CDD"/>
    <w:rsid w:val="000F4D30"/>
    <w:rsid w:val="000F4F20"/>
    <w:rsid w:val="000F4F54"/>
    <w:rsid w:val="000F6507"/>
    <w:rsid w:val="000F6A2F"/>
    <w:rsid w:val="000F6D28"/>
    <w:rsid w:val="000F723C"/>
    <w:rsid w:val="00100259"/>
    <w:rsid w:val="00100950"/>
    <w:rsid w:val="00100964"/>
    <w:rsid w:val="00100C0A"/>
    <w:rsid w:val="00100EE1"/>
    <w:rsid w:val="00101267"/>
    <w:rsid w:val="00101302"/>
    <w:rsid w:val="00101413"/>
    <w:rsid w:val="00101563"/>
    <w:rsid w:val="00101981"/>
    <w:rsid w:val="00101A1C"/>
    <w:rsid w:val="00101CEB"/>
    <w:rsid w:val="0010217A"/>
    <w:rsid w:val="0010220B"/>
    <w:rsid w:val="001022AC"/>
    <w:rsid w:val="00102342"/>
    <w:rsid w:val="00102531"/>
    <w:rsid w:val="00102DDF"/>
    <w:rsid w:val="0010305E"/>
    <w:rsid w:val="00103AAB"/>
    <w:rsid w:val="00104648"/>
    <w:rsid w:val="00104838"/>
    <w:rsid w:val="00104C66"/>
    <w:rsid w:val="00104DAB"/>
    <w:rsid w:val="00104E53"/>
    <w:rsid w:val="0010517D"/>
    <w:rsid w:val="0010578E"/>
    <w:rsid w:val="001057BF"/>
    <w:rsid w:val="00105FD4"/>
    <w:rsid w:val="00106245"/>
    <w:rsid w:val="001062FA"/>
    <w:rsid w:val="0010651E"/>
    <w:rsid w:val="001065A8"/>
    <w:rsid w:val="0010694C"/>
    <w:rsid w:val="00106C4A"/>
    <w:rsid w:val="001072A8"/>
    <w:rsid w:val="001077A8"/>
    <w:rsid w:val="00107874"/>
    <w:rsid w:val="0010788C"/>
    <w:rsid w:val="00107C52"/>
    <w:rsid w:val="00107FCB"/>
    <w:rsid w:val="0011092C"/>
    <w:rsid w:val="0011093C"/>
    <w:rsid w:val="0011097D"/>
    <w:rsid w:val="001109F7"/>
    <w:rsid w:val="00111257"/>
    <w:rsid w:val="001117B4"/>
    <w:rsid w:val="00111845"/>
    <w:rsid w:val="00112076"/>
    <w:rsid w:val="001123F5"/>
    <w:rsid w:val="00112615"/>
    <w:rsid w:val="001126E7"/>
    <w:rsid w:val="00112EAE"/>
    <w:rsid w:val="001133F7"/>
    <w:rsid w:val="00113D14"/>
    <w:rsid w:val="00113D31"/>
    <w:rsid w:val="00113E1E"/>
    <w:rsid w:val="00114D27"/>
    <w:rsid w:val="00114EC6"/>
    <w:rsid w:val="00115211"/>
    <w:rsid w:val="00115F2A"/>
    <w:rsid w:val="00116497"/>
    <w:rsid w:val="0011676B"/>
    <w:rsid w:val="001168DD"/>
    <w:rsid w:val="0011696C"/>
    <w:rsid w:val="001169DC"/>
    <w:rsid w:val="00116F13"/>
    <w:rsid w:val="00117113"/>
    <w:rsid w:val="001171EB"/>
    <w:rsid w:val="0011742F"/>
    <w:rsid w:val="001179A4"/>
    <w:rsid w:val="001203BF"/>
    <w:rsid w:val="001206EF"/>
    <w:rsid w:val="0012074D"/>
    <w:rsid w:val="001209A0"/>
    <w:rsid w:val="00120C4F"/>
    <w:rsid w:val="00120D17"/>
    <w:rsid w:val="001212BE"/>
    <w:rsid w:val="001214B3"/>
    <w:rsid w:val="00121A6B"/>
    <w:rsid w:val="00121BA4"/>
    <w:rsid w:val="00121BC8"/>
    <w:rsid w:val="00121EAA"/>
    <w:rsid w:val="00122217"/>
    <w:rsid w:val="0012241E"/>
    <w:rsid w:val="0012255E"/>
    <w:rsid w:val="001226B7"/>
    <w:rsid w:val="00122BB7"/>
    <w:rsid w:val="00123BDF"/>
    <w:rsid w:val="00123E21"/>
    <w:rsid w:val="00124074"/>
    <w:rsid w:val="001243D5"/>
    <w:rsid w:val="00124CED"/>
    <w:rsid w:val="00124F76"/>
    <w:rsid w:val="00125683"/>
    <w:rsid w:val="00125707"/>
    <w:rsid w:val="00125718"/>
    <w:rsid w:val="001258DE"/>
    <w:rsid w:val="00125F71"/>
    <w:rsid w:val="001269DF"/>
    <w:rsid w:val="00126D84"/>
    <w:rsid w:val="00127000"/>
    <w:rsid w:val="00127D62"/>
    <w:rsid w:val="001300FD"/>
    <w:rsid w:val="001301A3"/>
    <w:rsid w:val="00130267"/>
    <w:rsid w:val="0013052C"/>
    <w:rsid w:val="00130A88"/>
    <w:rsid w:val="00130E9B"/>
    <w:rsid w:val="00130F90"/>
    <w:rsid w:val="0013109E"/>
    <w:rsid w:val="00131379"/>
    <w:rsid w:val="0013163B"/>
    <w:rsid w:val="00131695"/>
    <w:rsid w:val="00131AE1"/>
    <w:rsid w:val="00132516"/>
    <w:rsid w:val="001326C2"/>
    <w:rsid w:val="00132847"/>
    <w:rsid w:val="00133018"/>
    <w:rsid w:val="0013322B"/>
    <w:rsid w:val="0013345E"/>
    <w:rsid w:val="001339A4"/>
    <w:rsid w:val="001341B0"/>
    <w:rsid w:val="00134218"/>
    <w:rsid w:val="0013444D"/>
    <w:rsid w:val="00134B6E"/>
    <w:rsid w:val="0013536A"/>
    <w:rsid w:val="00135AAD"/>
    <w:rsid w:val="00135B74"/>
    <w:rsid w:val="001369ED"/>
    <w:rsid w:val="00136F44"/>
    <w:rsid w:val="00137634"/>
    <w:rsid w:val="00137EEE"/>
    <w:rsid w:val="0014014C"/>
    <w:rsid w:val="0014030D"/>
    <w:rsid w:val="00140D3E"/>
    <w:rsid w:val="00140DE3"/>
    <w:rsid w:val="00140ED2"/>
    <w:rsid w:val="0014162A"/>
    <w:rsid w:val="0014197E"/>
    <w:rsid w:val="001422CB"/>
    <w:rsid w:val="001423B9"/>
    <w:rsid w:val="0014258E"/>
    <w:rsid w:val="00142E61"/>
    <w:rsid w:val="001433C3"/>
    <w:rsid w:val="001439C8"/>
    <w:rsid w:val="00143B75"/>
    <w:rsid w:val="00143CFA"/>
    <w:rsid w:val="00143D43"/>
    <w:rsid w:val="001441B9"/>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201"/>
    <w:rsid w:val="001473ED"/>
    <w:rsid w:val="0014747C"/>
    <w:rsid w:val="0014759E"/>
    <w:rsid w:val="001479A2"/>
    <w:rsid w:val="001479B2"/>
    <w:rsid w:val="00147A6A"/>
    <w:rsid w:val="00147AD9"/>
    <w:rsid w:val="00147D59"/>
    <w:rsid w:val="00150427"/>
    <w:rsid w:val="00150563"/>
    <w:rsid w:val="00150B02"/>
    <w:rsid w:val="00150E0D"/>
    <w:rsid w:val="00151097"/>
    <w:rsid w:val="00151174"/>
    <w:rsid w:val="0015165C"/>
    <w:rsid w:val="00152055"/>
    <w:rsid w:val="0015230B"/>
    <w:rsid w:val="001523A6"/>
    <w:rsid w:val="001526CB"/>
    <w:rsid w:val="001527A7"/>
    <w:rsid w:val="001529DB"/>
    <w:rsid w:val="00152A96"/>
    <w:rsid w:val="00152D16"/>
    <w:rsid w:val="00152D1A"/>
    <w:rsid w:val="00152F35"/>
    <w:rsid w:val="00153179"/>
    <w:rsid w:val="00154225"/>
    <w:rsid w:val="00154A47"/>
    <w:rsid w:val="00154C21"/>
    <w:rsid w:val="0015585F"/>
    <w:rsid w:val="00155A6A"/>
    <w:rsid w:val="00155B13"/>
    <w:rsid w:val="00155B8D"/>
    <w:rsid w:val="00155D26"/>
    <w:rsid w:val="00155D5B"/>
    <w:rsid w:val="00155F32"/>
    <w:rsid w:val="001561E2"/>
    <w:rsid w:val="00156CC5"/>
    <w:rsid w:val="001572BA"/>
    <w:rsid w:val="00157335"/>
    <w:rsid w:val="001574B5"/>
    <w:rsid w:val="00157671"/>
    <w:rsid w:val="00157921"/>
    <w:rsid w:val="00157987"/>
    <w:rsid w:val="00161144"/>
    <w:rsid w:val="00161169"/>
    <w:rsid w:val="00161964"/>
    <w:rsid w:val="00161A43"/>
    <w:rsid w:val="00161BA3"/>
    <w:rsid w:val="00161CD2"/>
    <w:rsid w:val="00162560"/>
    <w:rsid w:val="00162E31"/>
    <w:rsid w:val="00163039"/>
    <w:rsid w:val="001631FA"/>
    <w:rsid w:val="0016321C"/>
    <w:rsid w:val="001635BF"/>
    <w:rsid w:val="0016376E"/>
    <w:rsid w:val="00163BB9"/>
    <w:rsid w:val="00163CE9"/>
    <w:rsid w:val="00163FA2"/>
    <w:rsid w:val="00164A6F"/>
    <w:rsid w:val="00164CB6"/>
    <w:rsid w:val="00164FDF"/>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715"/>
    <w:rsid w:val="00170899"/>
    <w:rsid w:val="00170952"/>
    <w:rsid w:val="00170AE5"/>
    <w:rsid w:val="00171036"/>
    <w:rsid w:val="001710E4"/>
    <w:rsid w:val="001714BA"/>
    <w:rsid w:val="001715E3"/>
    <w:rsid w:val="00171968"/>
    <w:rsid w:val="0017292D"/>
    <w:rsid w:val="00172D71"/>
    <w:rsid w:val="00172E0B"/>
    <w:rsid w:val="00172EBE"/>
    <w:rsid w:val="00173228"/>
    <w:rsid w:val="001739B4"/>
    <w:rsid w:val="00173E58"/>
    <w:rsid w:val="00174345"/>
    <w:rsid w:val="00174446"/>
    <w:rsid w:val="0017467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7F9"/>
    <w:rsid w:val="00177B16"/>
    <w:rsid w:val="00177C34"/>
    <w:rsid w:val="00177D46"/>
    <w:rsid w:val="0018026B"/>
    <w:rsid w:val="001802DD"/>
    <w:rsid w:val="0018097C"/>
    <w:rsid w:val="00180BB1"/>
    <w:rsid w:val="00180E0A"/>
    <w:rsid w:val="00180EAF"/>
    <w:rsid w:val="00180EBB"/>
    <w:rsid w:val="00180FB2"/>
    <w:rsid w:val="0018116D"/>
    <w:rsid w:val="00181CB3"/>
    <w:rsid w:val="00181F48"/>
    <w:rsid w:val="0018245D"/>
    <w:rsid w:val="00182549"/>
    <w:rsid w:val="0018255D"/>
    <w:rsid w:val="00182813"/>
    <w:rsid w:val="00182B55"/>
    <w:rsid w:val="0018338C"/>
    <w:rsid w:val="00183D33"/>
    <w:rsid w:val="00183E09"/>
    <w:rsid w:val="0018414C"/>
    <w:rsid w:val="00184199"/>
    <w:rsid w:val="00184280"/>
    <w:rsid w:val="001843B0"/>
    <w:rsid w:val="00184E06"/>
    <w:rsid w:val="00184FE9"/>
    <w:rsid w:val="00185232"/>
    <w:rsid w:val="001852C8"/>
    <w:rsid w:val="00187196"/>
    <w:rsid w:val="00187224"/>
    <w:rsid w:val="0018756C"/>
    <w:rsid w:val="00187D3B"/>
    <w:rsid w:val="00187D95"/>
    <w:rsid w:val="00187E27"/>
    <w:rsid w:val="0019047C"/>
    <w:rsid w:val="001904EB"/>
    <w:rsid w:val="001912F2"/>
    <w:rsid w:val="0019158C"/>
    <w:rsid w:val="00191790"/>
    <w:rsid w:val="001918C7"/>
    <w:rsid w:val="00192039"/>
    <w:rsid w:val="00192F12"/>
    <w:rsid w:val="00192F83"/>
    <w:rsid w:val="00193113"/>
    <w:rsid w:val="001932FF"/>
    <w:rsid w:val="0019345D"/>
    <w:rsid w:val="001934B1"/>
    <w:rsid w:val="001935CF"/>
    <w:rsid w:val="00193837"/>
    <w:rsid w:val="00193DB2"/>
    <w:rsid w:val="00194056"/>
    <w:rsid w:val="00194700"/>
    <w:rsid w:val="001947F2"/>
    <w:rsid w:val="00194A24"/>
    <w:rsid w:val="001950DC"/>
    <w:rsid w:val="00195104"/>
    <w:rsid w:val="0019558B"/>
    <w:rsid w:val="00195F5B"/>
    <w:rsid w:val="00195F98"/>
    <w:rsid w:val="00196623"/>
    <w:rsid w:val="00196803"/>
    <w:rsid w:val="001968EF"/>
    <w:rsid w:val="0019699B"/>
    <w:rsid w:val="00196A3E"/>
    <w:rsid w:val="00196FCD"/>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2FD2"/>
    <w:rsid w:val="001A3A4C"/>
    <w:rsid w:val="001A3B89"/>
    <w:rsid w:val="001A3C41"/>
    <w:rsid w:val="001A3D9A"/>
    <w:rsid w:val="001A4DE1"/>
    <w:rsid w:val="001A4FC1"/>
    <w:rsid w:val="001A538E"/>
    <w:rsid w:val="001A5D16"/>
    <w:rsid w:val="001A604F"/>
    <w:rsid w:val="001A6148"/>
    <w:rsid w:val="001A6193"/>
    <w:rsid w:val="001A63CD"/>
    <w:rsid w:val="001A63FB"/>
    <w:rsid w:val="001A719B"/>
    <w:rsid w:val="001A7270"/>
    <w:rsid w:val="001A7BF6"/>
    <w:rsid w:val="001A7C47"/>
    <w:rsid w:val="001A7F4E"/>
    <w:rsid w:val="001A7F68"/>
    <w:rsid w:val="001B06A1"/>
    <w:rsid w:val="001B0729"/>
    <w:rsid w:val="001B0D21"/>
    <w:rsid w:val="001B118B"/>
    <w:rsid w:val="001B1257"/>
    <w:rsid w:val="001B1B2C"/>
    <w:rsid w:val="001B1EB4"/>
    <w:rsid w:val="001B251F"/>
    <w:rsid w:val="001B28A1"/>
    <w:rsid w:val="001B2C4C"/>
    <w:rsid w:val="001B33D3"/>
    <w:rsid w:val="001B3408"/>
    <w:rsid w:val="001B3521"/>
    <w:rsid w:val="001B397D"/>
    <w:rsid w:val="001B3A21"/>
    <w:rsid w:val="001B3A4D"/>
    <w:rsid w:val="001B3AF2"/>
    <w:rsid w:val="001B4390"/>
    <w:rsid w:val="001B49B7"/>
    <w:rsid w:val="001B5348"/>
    <w:rsid w:val="001B58BF"/>
    <w:rsid w:val="001B5928"/>
    <w:rsid w:val="001B5DF8"/>
    <w:rsid w:val="001B5E8C"/>
    <w:rsid w:val="001B6410"/>
    <w:rsid w:val="001B6B17"/>
    <w:rsid w:val="001B731E"/>
    <w:rsid w:val="001B7BA6"/>
    <w:rsid w:val="001B7CB5"/>
    <w:rsid w:val="001B7D0B"/>
    <w:rsid w:val="001C078C"/>
    <w:rsid w:val="001C09DC"/>
    <w:rsid w:val="001C1210"/>
    <w:rsid w:val="001C183C"/>
    <w:rsid w:val="001C1922"/>
    <w:rsid w:val="001C1ACE"/>
    <w:rsid w:val="001C1DDC"/>
    <w:rsid w:val="001C1F35"/>
    <w:rsid w:val="001C1FA6"/>
    <w:rsid w:val="001C266A"/>
    <w:rsid w:val="001C2A1A"/>
    <w:rsid w:val="001C2EE1"/>
    <w:rsid w:val="001C2F41"/>
    <w:rsid w:val="001C3506"/>
    <w:rsid w:val="001C3530"/>
    <w:rsid w:val="001C38C5"/>
    <w:rsid w:val="001C4A51"/>
    <w:rsid w:val="001C4B4B"/>
    <w:rsid w:val="001C4D63"/>
    <w:rsid w:val="001C4F6D"/>
    <w:rsid w:val="001C4F82"/>
    <w:rsid w:val="001C5102"/>
    <w:rsid w:val="001C51FD"/>
    <w:rsid w:val="001C5319"/>
    <w:rsid w:val="001C56A0"/>
    <w:rsid w:val="001C5786"/>
    <w:rsid w:val="001C5A24"/>
    <w:rsid w:val="001C5AB2"/>
    <w:rsid w:val="001C6247"/>
    <w:rsid w:val="001C6463"/>
    <w:rsid w:val="001C651D"/>
    <w:rsid w:val="001C6B45"/>
    <w:rsid w:val="001C7081"/>
    <w:rsid w:val="001C7129"/>
    <w:rsid w:val="001C71C8"/>
    <w:rsid w:val="001C7595"/>
    <w:rsid w:val="001C765C"/>
    <w:rsid w:val="001C779A"/>
    <w:rsid w:val="001C7AC9"/>
    <w:rsid w:val="001D0116"/>
    <w:rsid w:val="001D026B"/>
    <w:rsid w:val="001D032E"/>
    <w:rsid w:val="001D0DD6"/>
    <w:rsid w:val="001D1040"/>
    <w:rsid w:val="001D1166"/>
    <w:rsid w:val="001D1C11"/>
    <w:rsid w:val="001D1E80"/>
    <w:rsid w:val="001D1F9A"/>
    <w:rsid w:val="001D206E"/>
    <w:rsid w:val="001D24D3"/>
    <w:rsid w:val="001D261E"/>
    <w:rsid w:val="001D26EF"/>
    <w:rsid w:val="001D27D8"/>
    <w:rsid w:val="001D2C71"/>
    <w:rsid w:val="001D2F3E"/>
    <w:rsid w:val="001D3167"/>
    <w:rsid w:val="001D3523"/>
    <w:rsid w:val="001D384E"/>
    <w:rsid w:val="001D3D0C"/>
    <w:rsid w:val="001D4131"/>
    <w:rsid w:val="001D44A6"/>
    <w:rsid w:val="001D45E2"/>
    <w:rsid w:val="001D47CF"/>
    <w:rsid w:val="001D4B56"/>
    <w:rsid w:val="001D4D9D"/>
    <w:rsid w:val="001D4F3D"/>
    <w:rsid w:val="001D51D0"/>
    <w:rsid w:val="001D53A4"/>
    <w:rsid w:val="001D5ABF"/>
    <w:rsid w:val="001D5B9F"/>
    <w:rsid w:val="001D618B"/>
    <w:rsid w:val="001D6627"/>
    <w:rsid w:val="001D6E8B"/>
    <w:rsid w:val="001D6EDD"/>
    <w:rsid w:val="001D77D1"/>
    <w:rsid w:val="001D783A"/>
    <w:rsid w:val="001D78CD"/>
    <w:rsid w:val="001E01E9"/>
    <w:rsid w:val="001E0830"/>
    <w:rsid w:val="001E114D"/>
    <w:rsid w:val="001E13A0"/>
    <w:rsid w:val="001E13B0"/>
    <w:rsid w:val="001E1AA7"/>
    <w:rsid w:val="001E1D6D"/>
    <w:rsid w:val="001E2433"/>
    <w:rsid w:val="001E255A"/>
    <w:rsid w:val="001E286A"/>
    <w:rsid w:val="001E2CC8"/>
    <w:rsid w:val="001E2F78"/>
    <w:rsid w:val="001E33B1"/>
    <w:rsid w:val="001E3821"/>
    <w:rsid w:val="001E3A09"/>
    <w:rsid w:val="001E3A6A"/>
    <w:rsid w:val="001E3D41"/>
    <w:rsid w:val="001E4240"/>
    <w:rsid w:val="001E4313"/>
    <w:rsid w:val="001E465A"/>
    <w:rsid w:val="001E47D1"/>
    <w:rsid w:val="001E4BBD"/>
    <w:rsid w:val="001E52E1"/>
    <w:rsid w:val="001E56AE"/>
    <w:rsid w:val="001E6676"/>
    <w:rsid w:val="001E66F1"/>
    <w:rsid w:val="001E6706"/>
    <w:rsid w:val="001E6F16"/>
    <w:rsid w:val="001E72D3"/>
    <w:rsid w:val="001E7BA6"/>
    <w:rsid w:val="001F028B"/>
    <w:rsid w:val="001F0671"/>
    <w:rsid w:val="001F092A"/>
    <w:rsid w:val="001F0D4E"/>
    <w:rsid w:val="001F0E87"/>
    <w:rsid w:val="001F119F"/>
    <w:rsid w:val="001F1278"/>
    <w:rsid w:val="001F168A"/>
    <w:rsid w:val="001F1716"/>
    <w:rsid w:val="001F17AE"/>
    <w:rsid w:val="001F18A1"/>
    <w:rsid w:val="001F18DA"/>
    <w:rsid w:val="001F20C8"/>
    <w:rsid w:val="001F273E"/>
    <w:rsid w:val="001F2A76"/>
    <w:rsid w:val="001F2A8D"/>
    <w:rsid w:val="001F30AF"/>
    <w:rsid w:val="001F3155"/>
    <w:rsid w:val="001F37D6"/>
    <w:rsid w:val="001F3934"/>
    <w:rsid w:val="001F3EE8"/>
    <w:rsid w:val="001F40BA"/>
    <w:rsid w:val="001F4335"/>
    <w:rsid w:val="001F4A06"/>
    <w:rsid w:val="001F4AF3"/>
    <w:rsid w:val="001F51F2"/>
    <w:rsid w:val="001F5904"/>
    <w:rsid w:val="001F5A08"/>
    <w:rsid w:val="001F5A5A"/>
    <w:rsid w:val="001F5BA2"/>
    <w:rsid w:val="001F5C1A"/>
    <w:rsid w:val="001F5CC9"/>
    <w:rsid w:val="001F5E27"/>
    <w:rsid w:val="001F62F5"/>
    <w:rsid w:val="001F631D"/>
    <w:rsid w:val="001F688E"/>
    <w:rsid w:val="001F7680"/>
    <w:rsid w:val="001F79A0"/>
    <w:rsid w:val="001F7C98"/>
    <w:rsid w:val="002003C3"/>
    <w:rsid w:val="00200545"/>
    <w:rsid w:val="002007F2"/>
    <w:rsid w:val="00200EF7"/>
    <w:rsid w:val="00201034"/>
    <w:rsid w:val="002012A0"/>
    <w:rsid w:val="002013AF"/>
    <w:rsid w:val="00201525"/>
    <w:rsid w:val="002016AE"/>
    <w:rsid w:val="00201866"/>
    <w:rsid w:val="00202A11"/>
    <w:rsid w:val="0020335A"/>
    <w:rsid w:val="00203456"/>
    <w:rsid w:val="0020364E"/>
    <w:rsid w:val="00203CF1"/>
    <w:rsid w:val="00203D77"/>
    <w:rsid w:val="00203EE3"/>
    <w:rsid w:val="00204059"/>
    <w:rsid w:val="00204495"/>
    <w:rsid w:val="00204896"/>
    <w:rsid w:val="00204936"/>
    <w:rsid w:val="00204DC7"/>
    <w:rsid w:val="0020526B"/>
    <w:rsid w:val="00205CD7"/>
    <w:rsid w:val="00205D3D"/>
    <w:rsid w:val="00205F00"/>
    <w:rsid w:val="00206479"/>
    <w:rsid w:val="002064FA"/>
    <w:rsid w:val="002067C8"/>
    <w:rsid w:val="002067CD"/>
    <w:rsid w:val="00206D9B"/>
    <w:rsid w:val="0020716F"/>
    <w:rsid w:val="00207608"/>
    <w:rsid w:val="00207624"/>
    <w:rsid w:val="002078BB"/>
    <w:rsid w:val="002078C8"/>
    <w:rsid w:val="0021064A"/>
    <w:rsid w:val="00210742"/>
    <w:rsid w:val="002107D3"/>
    <w:rsid w:val="00210ADA"/>
    <w:rsid w:val="00211044"/>
    <w:rsid w:val="002112E0"/>
    <w:rsid w:val="00211C6F"/>
    <w:rsid w:val="00211D2F"/>
    <w:rsid w:val="00211D5E"/>
    <w:rsid w:val="00211FE9"/>
    <w:rsid w:val="00212407"/>
    <w:rsid w:val="0021247D"/>
    <w:rsid w:val="002124C1"/>
    <w:rsid w:val="002129F2"/>
    <w:rsid w:val="00212A05"/>
    <w:rsid w:val="00212ABC"/>
    <w:rsid w:val="00212BC4"/>
    <w:rsid w:val="002130C7"/>
    <w:rsid w:val="002131F0"/>
    <w:rsid w:val="002135C4"/>
    <w:rsid w:val="002137CD"/>
    <w:rsid w:val="00213D47"/>
    <w:rsid w:val="002140A1"/>
    <w:rsid w:val="002140ED"/>
    <w:rsid w:val="00214361"/>
    <w:rsid w:val="0021486F"/>
    <w:rsid w:val="002149ED"/>
    <w:rsid w:val="00214AA3"/>
    <w:rsid w:val="00215776"/>
    <w:rsid w:val="00215ACF"/>
    <w:rsid w:val="00216A20"/>
    <w:rsid w:val="00216C70"/>
    <w:rsid w:val="00216FA0"/>
    <w:rsid w:val="0021730A"/>
    <w:rsid w:val="00217BBF"/>
    <w:rsid w:val="00217C20"/>
    <w:rsid w:val="0022024F"/>
    <w:rsid w:val="0022068C"/>
    <w:rsid w:val="00220756"/>
    <w:rsid w:val="00220A0C"/>
    <w:rsid w:val="00220BB5"/>
    <w:rsid w:val="00220CF7"/>
    <w:rsid w:val="00220EC6"/>
    <w:rsid w:val="00221025"/>
    <w:rsid w:val="002211B5"/>
    <w:rsid w:val="002213FF"/>
    <w:rsid w:val="002218EA"/>
    <w:rsid w:val="00221A80"/>
    <w:rsid w:val="00221BCD"/>
    <w:rsid w:val="00221D4A"/>
    <w:rsid w:val="002221DE"/>
    <w:rsid w:val="00222200"/>
    <w:rsid w:val="00222D5B"/>
    <w:rsid w:val="00223124"/>
    <w:rsid w:val="00223261"/>
    <w:rsid w:val="002233DA"/>
    <w:rsid w:val="002238CF"/>
    <w:rsid w:val="00223A71"/>
    <w:rsid w:val="00223A79"/>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1A26"/>
    <w:rsid w:val="002322FB"/>
    <w:rsid w:val="002325CA"/>
    <w:rsid w:val="002326A3"/>
    <w:rsid w:val="0023296C"/>
    <w:rsid w:val="00232C0C"/>
    <w:rsid w:val="00232DA5"/>
    <w:rsid w:val="002330FD"/>
    <w:rsid w:val="002334A1"/>
    <w:rsid w:val="00233544"/>
    <w:rsid w:val="00233A44"/>
    <w:rsid w:val="00233E3E"/>
    <w:rsid w:val="00234017"/>
    <w:rsid w:val="00234469"/>
    <w:rsid w:val="00234730"/>
    <w:rsid w:val="00234A70"/>
    <w:rsid w:val="00234BF9"/>
    <w:rsid w:val="00235789"/>
    <w:rsid w:val="00235DF4"/>
    <w:rsid w:val="00236214"/>
    <w:rsid w:val="0023633F"/>
    <w:rsid w:val="002365D9"/>
    <w:rsid w:val="002367CE"/>
    <w:rsid w:val="0023681F"/>
    <w:rsid w:val="00236AA7"/>
    <w:rsid w:val="00236D01"/>
    <w:rsid w:val="00236D9F"/>
    <w:rsid w:val="00236E45"/>
    <w:rsid w:val="00237023"/>
    <w:rsid w:val="002377D7"/>
    <w:rsid w:val="00237925"/>
    <w:rsid w:val="00237C7B"/>
    <w:rsid w:val="00240390"/>
    <w:rsid w:val="002405E8"/>
    <w:rsid w:val="002406DB"/>
    <w:rsid w:val="00240E73"/>
    <w:rsid w:val="00240FEE"/>
    <w:rsid w:val="0024120B"/>
    <w:rsid w:val="002412CD"/>
    <w:rsid w:val="00241389"/>
    <w:rsid w:val="00241604"/>
    <w:rsid w:val="0024165B"/>
    <w:rsid w:val="00241759"/>
    <w:rsid w:val="00241B53"/>
    <w:rsid w:val="00241EEC"/>
    <w:rsid w:val="00242804"/>
    <w:rsid w:val="0024320A"/>
    <w:rsid w:val="00243475"/>
    <w:rsid w:val="002434A4"/>
    <w:rsid w:val="002437CD"/>
    <w:rsid w:val="00243A08"/>
    <w:rsid w:val="0024406A"/>
    <w:rsid w:val="002440C0"/>
    <w:rsid w:val="0024451F"/>
    <w:rsid w:val="00244813"/>
    <w:rsid w:val="00244860"/>
    <w:rsid w:val="00244A5D"/>
    <w:rsid w:val="00244CDB"/>
    <w:rsid w:val="00244E81"/>
    <w:rsid w:val="0024505B"/>
    <w:rsid w:val="002450E2"/>
    <w:rsid w:val="00245443"/>
    <w:rsid w:val="00245702"/>
    <w:rsid w:val="00245970"/>
    <w:rsid w:val="00245DEE"/>
    <w:rsid w:val="002460ED"/>
    <w:rsid w:val="00246265"/>
    <w:rsid w:val="002462AA"/>
    <w:rsid w:val="00246823"/>
    <w:rsid w:val="0024686B"/>
    <w:rsid w:val="002471FD"/>
    <w:rsid w:val="00247246"/>
    <w:rsid w:val="00247253"/>
    <w:rsid w:val="0024770E"/>
    <w:rsid w:val="00247B7E"/>
    <w:rsid w:val="00250092"/>
    <w:rsid w:val="00250376"/>
    <w:rsid w:val="00250541"/>
    <w:rsid w:val="00250B20"/>
    <w:rsid w:val="00251F95"/>
    <w:rsid w:val="00252180"/>
    <w:rsid w:val="002521FB"/>
    <w:rsid w:val="00252265"/>
    <w:rsid w:val="00252324"/>
    <w:rsid w:val="0025275D"/>
    <w:rsid w:val="002527FF"/>
    <w:rsid w:val="002528E1"/>
    <w:rsid w:val="00252FA2"/>
    <w:rsid w:val="00252FD0"/>
    <w:rsid w:val="0025395D"/>
    <w:rsid w:val="0025397F"/>
    <w:rsid w:val="00253F37"/>
    <w:rsid w:val="00253FE6"/>
    <w:rsid w:val="002543E5"/>
    <w:rsid w:val="0025488A"/>
    <w:rsid w:val="00254C9F"/>
    <w:rsid w:val="00254E8D"/>
    <w:rsid w:val="00254F16"/>
    <w:rsid w:val="00255407"/>
    <w:rsid w:val="002556FD"/>
    <w:rsid w:val="00255932"/>
    <w:rsid w:val="00255B18"/>
    <w:rsid w:val="0025671A"/>
    <w:rsid w:val="00256944"/>
    <w:rsid w:val="00256D50"/>
    <w:rsid w:val="00256E50"/>
    <w:rsid w:val="002570B0"/>
    <w:rsid w:val="0025720E"/>
    <w:rsid w:val="002576C0"/>
    <w:rsid w:val="002578DA"/>
    <w:rsid w:val="00260039"/>
    <w:rsid w:val="002608E1"/>
    <w:rsid w:val="00260BEE"/>
    <w:rsid w:val="0026147B"/>
    <w:rsid w:val="00261514"/>
    <w:rsid w:val="0026170C"/>
    <w:rsid w:val="00261B27"/>
    <w:rsid w:val="0026263A"/>
    <w:rsid w:val="002626C2"/>
    <w:rsid w:val="00262BC5"/>
    <w:rsid w:val="00262EB9"/>
    <w:rsid w:val="00262EC0"/>
    <w:rsid w:val="0026301F"/>
    <w:rsid w:val="0026314A"/>
    <w:rsid w:val="002631A6"/>
    <w:rsid w:val="00263687"/>
    <w:rsid w:val="00263737"/>
    <w:rsid w:val="00263AD6"/>
    <w:rsid w:val="00263FA7"/>
    <w:rsid w:val="002643BF"/>
    <w:rsid w:val="00264EE2"/>
    <w:rsid w:val="002650B8"/>
    <w:rsid w:val="0026540D"/>
    <w:rsid w:val="0026547E"/>
    <w:rsid w:val="00265993"/>
    <w:rsid w:val="002668D5"/>
    <w:rsid w:val="00266A38"/>
    <w:rsid w:val="00266BC4"/>
    <w:rsid w:val="00266FA3"/>
    <w:rsid w:val="00267C70"/>
    <w:rsid w:val="00267E0F"/>
    <w:rsid w:val="00267FDF"/>
    <w:rsid w:val="002700E7"/>
    <w:rsid w:val="00270120"/>
    <w:rsid w:val="0027038E"/>
    <w:rsid w:val="002703D9"/>
    <w:rsid w:val="00270BB4"/>
    <w:rsid w:val="00270E99"/>
    <w:rsid w:val="00270EA8"/>
    <w:rsid w:val="002713DB"/>
    <w:rsid w:val="0027151D"/>
    <w:rsid w:val="002719B6"/>
    <w:rsid w:val="00271F5F"/>
    <w:rsid w:val="00272018"/>
    <w:rsid w:val="002721AF"/>
    <w:rsid w:val="00272202"/>
    <w:rsid w:val="002722DA"/>
    <w:rsid w:val="00272671"/>
    <w:rsid w:val="002729B4"/>
    <w:rsid w:val="00272AC6"/>
    <w:rsid w:val="002738FA"/>
    <w:rsid w:val="002739F1"/>
    <w:rsid w:val="00273B27"/>
    <w:rsid w:val="002749A3"/>
    <w:rsid w:val="0027508E"/>
    <w:rsid w:val="00275190"/>
    <w:rsid w:val="002752CE"/>
    <w:rsid w:val="0027536D"/>
    <w:rsid w:val="00275485"/>
    <w:rsid w:val="002759C9"/>
    <w:rsid w:val="002759FF"/>
    <w:rsid w:val="00275CC4"/>
    <w:rsid w:val="002767CD"/>
    <w:rsid w:val="00277633"/>
    <w:rsid w:val="002776A7"/>
    <w:rsid w:val="002776CD"/>
    <w:rsid w:val="0027784D"/>
    <w:rsid w:val="00277A32"/>
    <w:rsid w:val="002807E0"/>
    <w:rsid w:val="002808C6"/>
    <w:rsid w:val="00280D0B"/>
    <w:rsid w:val="00280DC5"/>
    <w:rsid w:val="002811F0"/>
    <w:rsid w:val="002815AB"/>
    <w:rsid w:val="00281956"/>
    <w:rsid w:val="0028229C"/>
    <w:rsid w:val="00282DB5"/>
    <w:rsid w:val="00282EA5"/>
    <w:rsid w:val="0028311A"/>
    <w:rsid w:val="0028332A"/>
    <w:rsid w:val="002835C3"/>
    <w:rsid w:val="0028368B"/>
    <w:rsid w:val="0028382F"/>
    <w:rsid w:val="00283943"/>
    <w:rsid w:val="00283994"/>
    <w:rsid w:val="00283B75"/>
    <w:rsid w:val="00283DBA"/>
    <w:rsid w:val="0028434A"/>
    <w:rsid w:val="00284547"/>
    <w:rsid w:val="0028476E"/>
    <w:rsid w:val="002847DD"/>
    <w:rsid w:val="00284FDB"/>
    <w:rsid w:val="00285001"/>
    <w:rsid w:val="002850C1"/>
    <w:rsid w:val="0028656F"/>
    <w:rsid w:val="002866CB"/>
    <w:rsid w:val="00287844"/>
    <w:rsid w:val="0028785B"/>
    <w:rsid w:val="00287C47"/>
    <w:rsid w:val="00290CDE"/>
    <w:rsid w:val="00290FB7"/>
    <w:rsid w:val="00291244"/>
    <w:rsid w:val="00291676"/>
    <w:rsid w:val="002918FC"/>
    <w:rsid w:val="00291DFC"/>
    <w:rsid w:val="00291E18"/>
    <w:rsid w:val="00292886"/>
    <w:rsid w:val="00292A73"/>
    <w:rsid w:val="00292FAC"/>
    <w:rsid w:val="00293069"/>
    <w:rsid w:val="00293214"/>
    <w:rsid w:val="0029371F"/>
    <w:rsid w:val="00294623"/>
    <w:rsid w:val="00294915"/>
    <w:rsid w:val="00294AB8"/>
    <w:rsid w:val="0029503F"/>
    <w:rsid w:val="00295042"/>
    <w:rsid w:val="0029526B"/>
    <w:rsid w:val="0029560B"/>
    <w:rsid w:val="00295651"/>
    <w:rsid w:val="00295668"/>
    <w:rsid w:val="002959F1"/>
    <w:rsid w:val="00295A99"/>
    <w:rsid w:val="00295B01"/>
    <w:rsid w:val="00295BA1"/>
    <w:rsid w:val="00295BA9"/>
    <w:rsid w:val="00295C69"/>
    <w:rsid w:val="00295C94"/>
    <w:rsid w:val="00295DB9"/>
    <w:rsid w:val="00296157"/>
    <w:rsid w:val="002963A7"/>
    <w:rsid w:val="00296466"/>
    <w:rsid w:val="002969E1"/>
    <w:rsid w:val="00296E21"/>
    <w:rsid w:val="00296F19"/>
    <w:rsid w:val="00296FBD"/>
    <w:rsid w:val="002970BD"/>
    <w:rsid w:val="00297183"/>
    <w:rsid w:val="00297FC6"/>
    <w:rsid w:val="002A1D55"/>
    <w:rsid w:val="002A1DE4"/>
    <w:rsid w:val="002A1E1C"/>
    <w:rsid w:val="002A20F9"/>
    <w:rsid w:val="002A2189"/>
    <w:rsid w:val="002A2306"/>
    <w:rsid w:val="002A2B3F"/>
    <w:rsid w:val="002A2C1D"/>
    <w:rsid w:val="002A32A9"/>
    <w:rsid w:val="002A3518"/>
    <w:rsid w:val="002A3595"/>
    <w:rsid w:val="002A378A"/>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5D54"/>
    <w:rsid w:val="002A66F4"/>
    <w:rsid w:val="002A6E85"/>
    <w:rsid w:val="002A700C"/>
    <w:rsid w:val="002A7449"/>
    <w:rsid w:val="002A79F6"/>
    <w:rsid w:val="002A7D83"/>
    <w:rsid w:val="002B033C"/>
    <w:rsid w:val="002B0536"/>
    <w:rsid w:val="002B073C"/>
    <w:rsid w:val="002B0776"/>
    <w:rsid w:val="002B1236"/>
    <w:rsid w:val="002B128A"/>
    <w:rsid w:val="002B1316"/>
    <w:rsid w:val="002B14EE"/>
    <w:rsid w:val="002B15C5"/>
    <w:rsid w:val="002B1639"/>
    <w:rsid w:val="002B19E9"/>
    <w:rsid w:val="002B1D4E"/>
    <w:rsid w:val="002B214A"/>
    <w:rsid w:val="002B2301"/>
    <w:rsid w:val="002B2770"/>
    <w:rsid w:val="002B2B03"/>
    <w:rsid w:val="002B2D7B"/>
    <w:rsid w:val="002B2F19"/>
    <w:rsid w:val="002B326E"/>
    <w:rsid w:val="002B3295"/>
    <w:rsid w:val="002B3912"/>
    <w:rsid w:val="002B3C58"/>
    <w:rsid w:val="002B3F03"/>
    <w:rsid w:val="002B41A5"/>
    <w:rsid w:val="002B41AB"/>
    <w:rsid w:val="002B4423"/>
    <w:rsid w:val="002B479C"/>
    <w:rsid w:val="002B47C7"/>
    <w:rsid w:val="002B4964"/>
    <w:rsid w:val="002B4BA9"/>
    <w:rsid w:val="002B4D72"/>
    <w:rsid w:val="002B56D9"/>
    <w:rsid w:val="002B5BAA"/>
    <w:rsid w:val="002B5E82"/>
    <w:rsid w:val="002B608D"/>
    <w:rsid w:val="002B60EB"/>
    <w:rsid w:val="002B629D"/>
    <w:rsid w:val="002B63D0"/>
    <w:rsid w:val="002B69A8"/>
    <w:rsid w:val="002B7048"/>
    <w:rsid w:val="002B71DB"/>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672"/>
    <w:rsid w:val="002C26DE"/>
    <w:rsid w:val="002C2AE2"/>
    <w:rsid w:val="002C2F4A"/>
    <w:rsid w:val="002C31F4"/>
    <w:rsid w:val="002C3845"/>
    <w:rsid w:val="002C3912"/>
    <w:rsid w:val="002C3D1D"/>
    <w:rsid w:val="002C3F55"/>
    <w:rsid w:val="002C42CD"/>
    <w:rsid w:val="002C4459"/>
    <w:rsid w:val="002C46E8"/>
    <w:rsid w:val="002C4DFB"/>
    <w:rsid w:val="002C5224"/>
    <w:rsid w:val="002C52F1"/>
    <w:rsid w:val="002C575E"/>
    <w:rsid w:val="002C5805"/>
    <w:rsid w:val="002C5A20"/>
    <w:rsid w:val="002C5CE5"/>
    <w:rsid w:val="002C5D7C"/>
    <w:rsid w:val="002C63CE"/>
    <w:rsid w:val="002C65C5"/>
    <w:rsid w:val="002C6779"/>
    <w:rsid w:val="002C6A1D"/>
    <w:rsid w:val="002C7D78"/>
    <w:rsid w:val="002D04AA"/>
    <w:rsid w:val="002D0C1E"/>
    <w:rsid w:val="002D1846"/>
    <w:rsid w:val="002D2184"/>
    <w:rsid w:val="002D2494"/>
    <w:rsid w:val="002D294C"/>
    <w:rsid w:val="002D2B52"/>
    <w:rsid w:val="002D2FC6"/>
    <w:rsid w:val="002D33C9"/>
    <w:rsid w:val="002D37AC"/>
    <w:rsid w:val="002D3887"/>
    <w:rsid w:val="002D388A"/>
    <w:rsid w:val="002D3C2C"/>
    <w:rsid w:val="002D3EB6"/>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D7"/>
    <w:rsid w:val="002E51FF"/>
    <w:rsid w:val="002E58F8"/>
    <w:rsid w:val="002E5A23"/>
    <w:rsid w:val="002E605D"/>
    <w:rsid w:val="002E6479"/>
    <w:rsid w:val="002E6A95"/>
    <w:rsid w:val="002E6CF3"/>
    <w:rsid w:val="002E6D19"/>
    <w:rsid w:val="002E6DB4"/>
    <w:rsid w:val="002E7239"/>
    <w:rsid w:val="002E72C6"/>
    <w:rsid w:val="002E7395"/>
    <w:rsid w:val="002E78A6"/>
    <w:rsid w:val="002F012F"/>
    <w:rsid w:val="002F0791"/>
    <w:rsid w:val="002F0DB5"/>
    <w:rsid w:val="002F1017"/>
    <w:rsid w:val="002F1046"/>
    <w:rsid w:val="002F14E7"/>
    <w:rsid w:val="002F15DB"/>
    <w:rsid w:val="002F190A"/>
    <w:rsid w:val="002F2146"/>
    <w:rsid w:val="002F2525"/>
    <w:rsid w:val="002F25AC"/>
    <w:rsid w:val="002F2B7C"/>
    <w:rsid w:val="002F2BCD"/>
    <w:rsid w:val="002F2DBC"/>
    <w:rsid w:val="002F2FEA"/>
    <w:rsid w:val="002F3004"/>
    <w:rsid w:val="002F3094"/>
    <w:rsid w:val="002F371B"/>
    <w:rsid w:val="002F37EF"/>
    <w:rsid w:val="002F3A05"/>
    <w:rsid w:val="002F3B2E"/>
    <w:rsid w:val="002F3F17"/>
    <w:rsid w:val="002F3FCD"/>
    <w:rsid w:val="002F4063"/>
    <w:rsid w:val="002F4191"/>
    <w:rsid w:val="002F43A7"/>
    <w:rsid w:val="002F43F5"/>
    <w:rsid w:val="002F44D2"/>
    <w:rsid w:val="002F470E"/>
    <w:rsid w:val="002F4890"/>
    <w:rsid w:val="002F4C32"/>
    <w:rsid w:val="002F4DE6"/>
    <w:rsid w:val="002F521F"/>
    <w:rsid w:val="002F531D"/>
    <w:rsid w:val="002F59DA"/>
    <w:rsid w:val="002F5DEC"/>
    <w:rsid w:val="002F5E37"/>
    <w:rsid w:val="002F5FE1"/>
    <w:rsid w:val="002F60CB"/>
    <w:rsid w:val="002F65A5"/>
    <w:rsid w:val="002F6DA2"/>
    <w:rsid w:val="002F6E4D"/>
    <w:rsid w:val="002F759A"/>
    <w:rsid w:val="002F76C4"/>
    <w:rsid w:val="002F79ED"/>
    <w:rsid w:val="002F7B0B"/>
    <w:rsid w:val="002F7BC3"/>
    <w:rsid w:val="002F7F52"/>
    <w:rsid w:val="00300361"/>
    <w:rsid w:val="003003C2"/>
    <w:rsid w:val="0030045D"/>
    <w:rsid w:val="003007D6"/>
    <w:rsid w:val="003011F7"/>
    <w:rsid w:val="0030126C"/>
    <w:rsid w:val="0030166F"/>
    <w:rsid w:val="00301A8C"/>
    <w:rsid w:val="00301B45"/>
    <w:rsid w:val="00301C6D"/>
    <w:rsid w:val="00302550"/>
    <w:rsid w:val="00302660"/>
    <w:rsid w:val="0030295F"/>
    <w:rsid w:val="003029CD"/>
    <w:rsid w:val="00302B55"/>
    <w:rsid w:val="00302D59"/>
    <w:rsid w:val="00302DDA"/>
    <w:rsid w:val="00303150"/>
    <w:rsid w:val="00303498"/>
    <w:rsid w:val="00303615"/>
    <w:rsid w:val="00303DF1"/>
    <w:rsid w:val="003040D5"/>
    <w:rsid w:val="00304113"/>
    <w:rsid w:val="00304535"/>
    <w:rsid w:val="003047BC"/>
    <w:rsid w:val="00304E75"/>
    <w:rsid w:val="00304F9F"/>
    <w:rsid w:val="003051EF"/>
    <w:rsid w:val="003052F4"/>
    <w:rsid w:val="0030595B"/>
    <w:rsid w:val="00305996"/>
    <w:rsid w:val="00305A7C"/>
    <w:rsid w:val="00305F7D"/>
    <w:rsid w:val="0030637B"/>
    <w:rsid w:val="00306572"/>
    <w:rsid w:val="003068BF"/>
    <w:rsid w:val="0030699B"/>
    <w:rsid w:val="003069DB"/>
    <w:rsid w:val="00306AF8"/>
    <w:rsid w:val="00306FD5"/>
    <w:rsid w:val="00307079"/>
    <w:rsid w:val="00307085"/>
    <w:rsid w:val="0030724A"/>
    <w:rsid w:val="003075DB"/>
    <w:rsid w:val="003079F6"/>
    <w:rsid w:val="00307BD9"/>
    <w:rsid w:val="00307EE7"/>
    <w:rsid w:val="003101FB"/>
    <w:rsid w:val="00310203"/>
    <w:rsid w:val="003102B9"/>
    <w:rsid w:val="0031032E"/>
    <w:rsid w:val="0031141A"/>
    <w:rsid w:val="00311D55"/>
    <w:rsid w:val="00311D93"/>
    <w:rsid w:val="0031257E"/>
    <w:rsid w:val="00312CB4"/>
    <w:rsid w:val="00312D30"/>
    <w:rsid w:val="00312E6E"/>
    <w:rsid w:val="00312E79"/>
    <w:rsid w:val="00312F78"/>
    <w:rsid w:val="0031358C"/>
    <w:rsid w:val="00313702"/>
    <w:rsid w:val="003137C9"/>
    <w:rsid w:val="00313AE9"/>
    <w:rsid w:val="00313CDD"/>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6CE1"/>
    <w:rsid w:val="003175CB"/>
    <w:rsid w:val="00317B3A"/>
    <w:rsid w:val="00320003"/>
    <w:rsid w:val="003202B7"/>
    <w:rsid w:val="00320568"/>
    <w:rsid w:val="00320BB0"/>
    <w:rsid w:val="00320CE4"/>
    <w:rsid w:val="00320DCC"/>
    <w:rsid w:val="00321001"/>
    <w:rsid w:val="003211C1"/>
    <w:rsid w:val="003213ED"/>
    <w:rsid w:val="00321B8A"/>
    <w:rsid w:val="00322AD7"/>
    <w:rsid w:val="00322D13"/>
    <w:rsid w:val="003231D4"/>
    <w:rsid w:val="00323429"/>
    <w:rsid w:val="00323693"/>
    <w:rsid w:val="003237C7"/>
    <w:rsid w:val="00323CF0"/>
    <w:rsid w:val="00323DEB"/>
    <w:rsid w:val="00323F5E"/>
    <w:rsid w:val="003240E8"/>
    <w:rsid w:val="003241F7"/>
    <w:rsid w:val="00324215"/>
    <w:rsid w:val="003247B9"/>
    <w:rsid w:val="00324C6A"/>
    <w:rsid w:val="00325332"/>
    <w:rsid w:val="00325970"/>
    <w:rsid w:val="0032619D"/>
    <w:rsid w:val="0032696B"/>
    <w:rsid w:val="00326AF8"/>
    <w:rsid w:val="00326B36"/>
    <w:rsid w:val="00326D3D"/>
    <w:rsid w:val="003270A5"/>
    <w:rsid w:val="003276BF"/>
    <w:rsid w:val="003277C8"/>
    <w:rsid w:val="00327893"/>
    <w:rsid w:val="00327A79"/>
    <w:rsid w:val="00327B0A"/>
    <w:rsid w:val="00327E1E"/>
    <w:rsid w:val="003300F9"/>
    <w:rsid w:val="0033011F"/>
    <w:rsid w:val="003301AC"/>
    <w:rsid w:val="003301F5"/>
    <w:rsid w:val="00330661"/>
    <w:rsid w:val="0033071D"/>
    <w:rsid w:val="00330829"/>
    <w:rsid w:val="003309A9"/>
    <w:rsid w:val="00330ACE"/>
    <w:rsid w:val="00330B0A"/>
    <w:rsid w:val="00330CAB"/>
    <w:rsid w:val="00331012"/>
    <w:rsid w:val="0033122E"/>
    <w:rsid w:val="003317EF"/>
    <w:rsid w:val="00331811"/>
    <w:rsid w:val="003322D2"/>
    <w:rsid w:val="00332387"/>
    <w:rsid w:val="003325C2"/>
    <w:rsid w:val="00332AEA"/>
    <w:rsid w:val="00332E85"/>
    <w:rsid w:val="00333027"/>
    <w:rsid w:val="0033314F"/>
    <w:rsid w:val="003331B2"/>
    <w:rsid w:val="003333FE"/>
    <w:rsid w:val="0033346B"/>
    <w:rsid w:val="00333877"/>
    <w:rsid w:val="00333A88"/>
    <w:rsid w:val="003342D5"/>
    <w:rsid w:val="00334539"/>
    <w:rsid w:val="003347D9"/>
    <w:rsid w:val="003348AA"/>
    <w:rsid w:val="00334C4E"/>
    <w:rsid w:val="003352F7"/>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37D"/>
    <w:rsid w:val="003406DC"/>
    <w:rsid w:val="00340923"/>
    <w:rsid w:val="003409F1"/>
    <w:rsid w:val="00340A69"/>
    <w:rsid w:val="00340D3E"/>
    <w:rsid w:val="00340F55"/>
    <w:rsid w:val="00340FEB"/>
    <w:rsid w:val="00341055"/>
    <w:rsid w:val="00341ADE"/>
    <w:rsid w:val="00341F44"/>
    <w:rsid w:val="00342274"/>
    <w:rsid w:val="00342847"/>
    <w:rsid w:val="0034290A"/>
    <w:rsid w:val="00342B2B"/>
    <w:rsid w:val="00342C6B"/>
    <w:rsid w:val="00343165"/>
    <w:rsid w:val="003435A7"/>
    <w:rsid w:val="0034397C"/>
    <w:rsid w:val="003439F1"/>
    <w:rsid w:val="00343BCA"/>
    <w:rsid w:val="00343C45"/>
    <w:rsid w:val="00344147"/>
    <w:rsid w:val="00344496"/>
    <w:rsid w:val="003445E5"/>
    <w:rsid w:val="0034490A"/>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0E5A"/>
    <w:rsid w:val="0035114E"/>
    <w:rsid w:val="00351825"/>
    <w:rsid w:val="00351A13"/>
    <w:rsid w:val="00351A2D"/>
    <w:rsid w:val="00351F0A"/>
    <w:rsid w:val="0035206E"/>
    <w:rsid w:val="00352111"/>
    <w:rsid w:val="00352151"/>
    <w:rsid w:val="00352B9B"/>
    <w:rsid w:val="00352CFF"/>
    <w:rsid w:val="0035317D"/>
    <w:rsid w:val="00353F5A"/>
    <w:rsid w:val="00354124"/>
    <w:rsid w:val="0035440F"/>
    <w:rsid w:val="00354DB1"/>
    <w:rsid w:val="00354E57"/>
    <w:rsid w:val="00354E8F"/>
    <w:rsid w:val="00354EEF"/>
    <w:rsid w:val="003550BE"/>
    <w:rsid w:val="003551A1"/>
    <w:rsid w:val="003554D6"/>
    <w:rsid w:val="003558B0"/>
    <w:rsid w:val="00355985"/>
    <w:rsid w:val="003559E7"/>
    <w:rsid w:val="00355C9B"/>
    <w:rsid w:val="00355E40"/>
    <w:rsid w:val="0035645D"/>
    <w:rsid w:val="00356572"/>
    <w:rsid w:val="003567E6"/>
    <w:rsid w:val="0035689A"/>
    <w:rsid w:val="00356AE4"/>
    <w:rsid w:val="00356C5B"/>
    <w:rsid w:val="00356CBF"/>
    <w:rsid w:val="00356D60"/>
    <w:rsid w:val="00356D7C"/>
    <w:rsid w:val="0035730D"/>
    <w:rsid w:val="00357480"/>
    <w:rsid w:val="00357690"/>
    <w:rsid w:val="00357BA6"/>
    <w:rsid w:val="00357BFE"/>
    <w:rsid w:val="00357DAB"/>
    <w:rsid w:val="00357EF4"/>
    <w:rsid w:val="003600E6"/>
    <w:rsid w:val="003603AD"/>
    <w:rsid w:val="00360A45"/>
    <w:rsid w:val="00360D2E"/>
    <w:rsid w:val="003614D8"/>
    <w:rsid w:val="0036172C"/>
    <w:rsid w:val="003617DC"/>
    <w:rsid w:val="003617FF"/>
    <w:rsid w:val="00361D7A"/>
    <w:rsid w:val="00361EF6"/>
    <w:rsid w:val="0036233F"/>
    <w:rsid w:val="00362B3A"/>
    <w:rsid w:val="00362CA3"/>
    <w:rsid w:val="00362D6F"/>
    <w:rsid w:val="0036322E"/>
    <w:rsid w:val="003638EC"/>
    <w:rsid w:val="003638F1"/>
    <w:rsid w:val="00363946"/>
    <w:rsid w:val="00363A7E"/>
    <w:rsid w:val="003645E8"/>
    <w:rsid w:val="00364C19"/>
    <w:rsid w:val="00365235"/>
    <w:rsid w:val="00365671"/>
    <w:rsid w:val="00365848"/>
    <w:rsid w:val="00365993"/>
    <w:rsid w:val="00365FBB"/>
    <w:rsid w:val="003662A1"/>
    <w:rsid w:val="003665D8"/>
    <w:rsid w:val="003670DB"/>
    <w:rsid w:val="00367271"/>
    <w:rsid w:val="00367592"/>
    <w:rsid w:val="00367642"/>
    <w:rsid w:val="0036797A"/>
    <w:rsid w:val="003704EC"/>
    <w:rsid w:val="00370A1A"/>
    <w:rsid w:val="00370D55"/>
    <w:rsid w:val="00371144"/>
    <w:rsid w:val="0037143E"/>
    <w:rsid w:val="0037146E"/>
    <w:rsid w:val="00371879"/>
    <w:rsid w:val="003718C4"/>
    <w:rsid w:val="00371EBD"/>
    <w:rsid w:val="003725DC"/>
    <w:rsid w:val="00372725"/>
    <w:rsid w:val="003728F3"/>
    <w:rsid w:val="00372B20"/>
    <w:rsid w:val="00372FAA"/>
    <w:rsid w:val="00372FB7"/>
    <w:rsid w:val="003733FB"/>
    <w:rsid w:val="0037428B"/>
    <w:rsid w:val="00374710"/>
    <w:rsid w:val="00374956"/>
    <w:rsid w:val="00374AC9"/>
    <w:rsid w:val="00374AF5"/>
    <w:rsid w:val="00375110"/>
    <w:rsid w:val="00375984"/>
    <w:rsid w:val="00375C48"/>
    <w:rsid w:val="00375E2D"/>
    <w:rsid w:val="00375E79"/>
    <w:rsid w:val="003760EF"/>
    <w:rsid w:val="0037646E"/>
    <w:rsid w:val="00376E24"/>
    <w:rsid w:val="0037701B"/>
    <w:rsid w:val="003774E3"/>
    <w:rsid w:val="00377522"/>
    <w:rsid w:val="00377876"/>
    <w:rsid w:val="00377BBE"/>
    <w:rsid w:val="00377E44"/>
    <w:rsid w:val="003800F3"/>
    <w:rsid w:val="0038072F"/>
    <w:rsid w:val="003807AB"/>
    <w:rsid w:val="003811BB"/>
    <w:rsid w:val="00381AA3"/>
    <w:rsid w:val="0038251E"/>
    <w:rsid w:val="0038259A"/>
    <w:rsid w:val="00382A20"/>
    <w:rsid w:val="003833F2"/>
    <w:rsid w:val="00383518"/>
    <w:rsid w:val="003839FB"/>
    <w:rsid w:val="003847EB"/>
    <w:rsid w:val="00384C5C"/>
    <w:rsid w:val="00384D3B"/>
    <w:rsid w:val="00384FC0"/>
    <w:rsid w:val="00385175"/>
    <w:rsid w:val="0038518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96F"/>
    <w:rsid w:val="00390E72"/>
    <w:rsid w:val="00390F2C"/>
    <w:rsid w:val="00391425"/>
    <w:rsid w:val="003917D5"/>
    <w:rsid w:val="00392394"/>
    <w:rsid w:val="0039278F"/>
    <w:rsid w:val="003928DB"/>
    <w:rsid w:val="00392C39"/>
    <w:rsid w:val="00392CE0"/>
    <w:rsid w:val="003931F3"/>
    <w:rsid w:val="00393503"/>
    <w:rsid w:val="00393666"/>
    <w:rsid w:val="00393D3D"/>
    <w:rsid w:val="00393EDF"/>
    <w:rsid w:val="00394467"/>
    <w:rsid w:val="00394C8B"/>
    <w:rsid w:val="00394FB4"/>
    <w:rsid w:val="00395363"/>
    <w:rsid w:val="003959B3"/>
    <w:rsid w:val="00396021"/>
    <w:rsid w:val="003961BA"/>
    <w:rsid w:val="003963EC"/>
    <w:rsid w:val="00396DD9"/>
    <w:rsid w:val="00396F7C"/>
    <w:rsid w:val="00397195"/>
    <w:rsid w:val="003971E9"/>
    <w:rsid w:val="003A012E"/>
    <w:rsid w:val="003A0279"/>
    <w:rsid w:val="003A0585"/>
    <w:rsid w:val="003A0701"/>
    <w:rsid w:val="003A0AB7"/>
    <w:rsid w:val="003A1271"/>
    <w:rsid w:val="003A12B4"/>
    <w:rsid w:val="003A1556"/>
    <w:rsid w:val="003A1FCB"/>
    <w:rsid w:val="003A2651"/>
    <w:rsid w:val="003A2961"/>
    <w:rsid w:val="003A2A3E"/>
    <w:rsid w:val="003A2A4E"/>
    <w:rsid w:val="003A2F3B"/>
    <w:rsid w:val="003A2F95"/>
    <w:rsid w:val="003A2FBC"/>
    <w:rsid w:val="003A339F"/>
    <w:rsid w:val="003A3499"/>
    <w:rsid w:val="003A35E6"/>
    <w:rsid w:val="003A3813"/>
    <w:rsid w:val="003A395A"/>
    <w:rsid w:val="003A3AA7"/>
    <w:rsid w:val="003A3CCA"/>
    <w:rsid w:val="003A4436"/>
    <w:rsid w:val="003A458D"/>
    <w:rsid w:val="003A4748"/>
    <w:rsid w:val="003A47A0"/>
    <w:rsid w:val="003A4C67"/>
    <w:rsid w:val="003A4D25"/>
    <w:rsid w:val="003A557E"/>
    <w:rsid w:val="003A56AC"/>
    <w:rsid w:val="003A583F"/>
    <w:rsid w:val="003A5D1E"/>
    <w:rsid w:val="003A62A0"/>
    <w:rsid w:val="003A68EE"/>
    <w:rsid w:val="003A6DCD"/>
    <w:rsid w:val="003A7447"/>
    <w:rsid w:val="003A74D6"/>
    <w:rsid w:val="003A7DEE"/>
    <w:rsid w:val="003B006E"/>
    <w:rsid w:val="003B01FA"/>
    <w:rsid w:val="003B045F"/>
    <w:rsid w:val="003B1013"/>
    <w:rsid w:val="003B10C1"/>
    <w:rsid w:val="003B11A9"/>
    <w:rsid w:val="003B1371"/>
    <w:rsid w:val="003B14DF"/>
    <w:rsid w:val="003B1ACB"/>
    <w:rsid w:val="003B1BC5"/>
    <w:rsid w:val="003B1C30"/>
    <w:rsid w:val="003B25C0"/>
    <w:rsid w:val="003B2A48"/>
    <w:rsid w:val="003B2DA7"/>
    <w:rsid w:val="003B2EF7"/>
    <w:rsid w:val="003B2F8A"/>
    <w:rsid w:val="003B34B0"/>
    <w:rsid w:val="003B34F6"/>
    <w:rsid w:val="003B36DD"/>
    <w:rsid w:val="003B3854"/>
    <w:rsid w:val="003B38FD"/>
    <w:rsid w:val="003B481C"/>
    <w:rsid w:val="003B4820"/>
    <w:rsid w:val="003B4F57"/>
    <w:rsid w:val="003B5216"/>
    <w:rsid w:val="003B5414"/>
    <w:rsid w:val="003B56DE"/>
    <w:rsid w:val="003B5EB9"/>
    <w:rsid w:val="003B6314"/>
    <w:rsid w:val="003B645C"/>
    <w:rsid w:val="003B6849"/>
    <w:rsid w:val="003B6B44"/>
    <w:rsid w:val="003B6C4F"/>
    <w:rsid w:val="003B7D31"/>
    <w:rsid w:val="003B7EA6"/>
    <w:rsid w:val="003C0705"/>
    <w:rsid w:val="003C07AD"/>
    <w:rsid w:val="003C0CC6"/>
    <w:rsid w:val="003C0E09"/>
    <w:rsid w:val="003C15A6"/>
    <w:rsid w:val="003C15F0"/>
    <w:rsid w:val="003C18DA"/>
    <w:rsid w:val="003C1CAD"/>
    <w:rsid w:val="003C1F3F"/>
    <w:rsid w:val="003C1F8C"/>
    <w:rsid w:val="003C2842"/>
    <w:rsid w:val="003C2FB9"/>
    <w:rsid w:val="003C317D"/>
    <w:rsid w:val="003C32AA"/>
    <w:rsid w:val="003C33C9"/>
    <w:rsid w:val="003C3643"/>
    <w:rsid w:val="003C3D6E"/>
    <w:rsid w:val="003C4034"/>
    <w:rsid w:val="003C403C"/>
    <w:rsid w:val="003C450F"/>
    <w:rsid w:val="003C4D04"/>
    <w:rsid w:val="003C4E8D"/>
    <w:rsid w:val="003C5609"/>
    <w:rsid w:val="003C5625"/>
    <w:rsid w:val="003C578A"/>
    <w:rsid w:val="003C5A24"/>
    <w:rsid w:val="003C5AC6"/>
    <w:rsid w:val="003C5B67"/>
    <w:rsid w:val="003C5DB8"/>
    <w:rsid w:val="003C5E05"/>
    <w:rsid w:val="003C63E2"/>
    <w:rsid w:val="003C64EE"/>
    <w:rsid w:val="003C6ADD"/>
    <w:rsid w:val="003C6D50"/>
    <w:rsid w:val="003C700A"/>
    <w:rsid w:val="003C733C"/>
    <w:rsid w:val="003C7428"/>
    <w:rsid w:val="003C7FDC"/>
    <w:rsid w:val="003C7FEB"/>
    <w:rsid w:val="003D0386"/>
    <w:rsid w:val="003D0ABE"/>
    <w:rsid w:val="003D0BA8"/>
    <w:rsid w:val="003D0D12"/>
    <w:rsid w:val="003D0D1F"/>
    <w:rsid w:val="003D162F"/>
    <w:rsid w:val="003D169C"/>
    <w:rsid w:val="003D17AF"/>
    <w:rsid w:val="003D214A"/>
    <w:rsid w:val="003D2817"/>
    <w:rsid w:val="003D2BAE"/>
    <w:rsid w:val="003D2CC4"/>
    <w:rsid w:val="003D2DB7"/>
    <w:rsid w:val="003D3ADA"/>
    <w:rsid w:val="003D3CE5"/>
    <w:rsid w:val="003D49F1"/>
    <w:rsid w:val="003D4C6E"/>
    <w:rsid w:val="003D53E5"/>
    <w:rsid w:val="003D5796"/>
    <w:rsid w:val="003D5801"/>
    <w:rsid w:val="003D59C4"/>
    <w:rsid w:val="003D5C31"/>
    <w:rsid w:val="003D6157"/>
    <w:rsid w:val="003D6DA3"/>
    <w:rsid w:val="003D6DC0"/>
    <w:rsid w:val="003D6E87"/>
    <w:rsid w:val="003D7138"/>
    <w:rsid w:val="003D7579"/>
    <w:rsid w:val="003D7931"/>
    <w:rsid w:val="003D7C5F"/>
    <w:rsid w:val="003D7CC3"/>
    <w:rsid w:val="003D7EE8"/>
    <w:rsid w:val="003E0CF1"/>
    <w:rsid w:val="003E1084"/>
    <w:rsid w:val="003E14DA"/>
    <w:rsid w:val="003E1759"/>
    <w:rsid w:val="003E1D38"/>
    <w:rsid w:val="003E1EC2"/>
    <w:rsid w:val="003E24D6"/>
    <w:rsid w:val="003E26FC"/>
    <w:rsid w:val="003E367B"/>
    <w:rsid w:val="003E3E74"/>
    <w:rsid w:val="003E430E"/>
    <w:rsid w:val="003E45A6"/>
    <w:rsid w:val="003E47AE"/>
    <w:rsid w:val="003E4A58"/>
    <w:rsid w:val="003E4BB8"/>
    <w:rsid w:val="003E50C8"/>
    <w:rsid w:val="003E544C"/>
    <w:rsid w:val="003E55E6"/>
    <w:rsid w:val="003E55EB"/>
    <w:rsid w:val="003E5CD6"/>
    <w:rsid w:val="003E5E90"/>
    <w:rsid w:val="003E60BB"/>
    <w:rsid w:val="003E64C9"/>
    <w:rsid w:val="003E6719"/>
    <w:rsid w:val="003E67BD"/>
    <w:rsid w:val="003E685D"/>
    <w:rsid w:val="003E6F1D"/>
    <w:rsid w:val="003E71AF"/>
    <w:rsid w:val="003E72EC"/>
    <w:rsid w:val="003E7329"/>
    <w:rsid w:val="003E7B9C"/>
    <w:rsid w:val="003E7BF5"/>
    <w:rsid w:val="003E7CD5"/>
    <w:rsid w:val="003E7E32"/>
    <w:rsid w:val="003F0232"/>
    <w:rsid w:val="003F1200"/>
    <w:rsid w:val="003F135A"/>
    <w:rsid w:val="003F1826"/>
    <w:rsid w:val="003F182D"/>
    <w:rsid w:val="003F1FCC"/>
    <w:rsid w:val="003F23EC"/>
    <w:rsid w:val="003F2786"/>
    <w:rsid w:val="003F2924"/>
    <w:rsid w:val="003F2E77"/>
    <w:rsid w:val="003F2EE2"/>
    <w:rsid w:val="003F341F"/>
    <w:rsid w:val="003F3764"/>
    <w:rsid w:val="003F3965"/>
    <w:rsid w:val="003F3B82"/>
    <w:rsid w:val="003F3D18"/>
    <w:rsid w:val="003F3E6D"/>
    <w:rsid w:val="003F4513"/>
    <w:rsid w:val="003F4600"/>
    <w:rsid w:val="003F4CBB"/>
    <w:rsid w:val="003F520C"/>
    <w:rsid w:val="003F56A7"/>
    <w:rsid w:val="003F56BA"/>
    <w:rsid w:val="003F5983"/>
    <w:rsid w:val="003F5BF7"/>
    <w:rsid w:val="003F5F89"/>
    <w:rsid w:val="003F60A3"/>
    <w:rsid w:val="003F62FF"/>
    <w:rsid w:val="003F64A3"/>
    <w:rsid w:val="003F6952"/>
    <w:rsid w:val="003F73AA"/>
    <w:rsid w:val="003F76DC"/>
    <w:rsid w:val="003F787B"/>
    <w:rsid w:val="003F789C"/>
    <w:rsid w:val="004001B6"/>
    <w:rsid w:val="004003DD"/>
    <w:rsid w:val="00400448"/>
    <w:rsid w:val="0040080A"/>
    <w:rsid w:val="00400825"/>
    <w:rsid w:val="00401771"/>
    <w:rsid w:val="00401A4E"/>
    <w:rsid w:val="00401D52"/>
    <w:rsid w:val="00402070"/>
    <w:rsid w:val="00402225"/>
    <w:rsid w:val="0040236B"/>
    <w:rsid w:val="00402B4C"/>
    <w:rsid w:val="00402E66"/>
    <w:rsid w:val="00402FEB"/>
    <w:rsid w:val="00403064"/>
    <w:rsid w:val="004031BC"/>
    <w:rsid w:val="004036CE"/>
    <w:rsid w:val="0040391E"/>
    <w:rsid w:val="004044DA"/>
    <w:rsid w:val="00404E97"/>
    <w:rsid w:val="00405606"/>
    <w:rsid w:val="00406327"/>
    <w:rsid w:val="004067AB"/>
    <w:rsid w:val="0040748A"/>
    <w:rsid w:val="0040753E"/>
    <w:rsid w:val="0040764B"/>
    <w:rsid w:val="00407F9A"/>
    <w:rsid w:val="004102C1"/>
    <w:rsid w:val="004103A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686D"/>
    <w:rsid w:val="00417021"/>
    <w:rsid w:val="00417263"/>
    <w:rsid w:val="00417736"/>
    <w:rsid w:val="00417983"/>
    <w:rsid w:val="004179C7"/>
    <w:rsid w:val="00420724"/>
    <w:rsid w:val="00420825"/>
    <w:rsid w:val="00420955"/>
    <w:rsid w:val="004209D1"/>
    <w:rsid w:val="00420A3E"/>
    <w:rsid w:val="00420E29"/>
    <w:rsid w:val="004214A4"/>
    <w:rsid w:val="004214C0"/>
    <w:rsid w:val="00421895"/>
    <w:rsid w:val="00421D09"/>
    <w:rsid w:val="00421F8D"/>
    <w:rsid w:val="00422036"/>
    <w:rsid w:val="004221C5"/>
    <w:rsid w:val="004223FF"/>
    <w:rsid w:val="00422793"/>
    <w:rsid w:val="00422B2D"/>
    <w:rsid w:val="00423000"/>
    <w:rsid w:val="00423239"/>
    <w:rsid w:val="00423BB6"/>
    <w:rsid w:val="00423D19"/>
    <w:rsid w:val="004242B7"/>
    <w:rsid w:val="0042458A"/>
    <w:rsid w:val="004248C3"/>
    <w:rsid w:val="0042501F"/>
    <w:rsid w:val="00425673"/>
    <w:rsid w:val="00425B6B"/>
    <w:rsid w:val="00426010"/>
    <w:rsid w:val="00426027"/>
    <w:rsid w:val="00426737"/>
    <w:rsid w:val="004268AC"/>
    <w:rsid w:val="00426942"/>
    <w:rsid w:val="00426A14"/>
    <w:rsid w:val="00426B65"/>
    <w:rsid w:val="00426BCE"/>
    <w:rsid w:val="00426DB5"/>
    <w:rsid w:val="004272BF"/>
    <w:rsid w:val="0042791F"/>
    <w:rsid w:val="00427C80"/>
    <w:rsid w:val="004302D8"/>
    <w:rsid w:val="00430789"/>
    <w:rsid w:val="00430BB5"/>
    <w:rsid w:val="00430C9B"/>
    <w:rsid w:val="00430F91"/>
    <w:rsid w:val="004312DC"/>
    <w:rsid w:val="0043157A"/>
    <w:rsid w:val="00431672"/>
    <w:rsid w:val="004317DA"/>
    <w:rsid w:val="00431C9F"/>
    <w:rsid w:val="00432365"/>
    <w:rsid w:val="00432532"/>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5FE9"/>
    <w:rsid w:val="00436245"/>
    <w:rsid w:val="004362A6"/>
    <w:rsid w:val="004364BE"/>
    <w:rsid w:val="00436656"/>
    <w:rsid w:val="00436845"/>
    <w:rsid w:val="00436D16"/>
    <w:rsid w:val="004370F7"/>
    <w:rsid w:val="00437714"/>
    <w:rsid w:val="00437783"/>
    <w:rsid w:val="004378E4"/>
    <w:rsid w:val="00437907"/>
    <w:rsid w:val="0043790D"/>
    <w:rsid w:val="00437DAF"/>
    <w:rsid w:val="00437F11"/>
    <w:rsid w:val="0044068F"/>
    <w:rsid w:val="00440712"/>
    <w:rsid w:val="00440A38"/>
    <w:rsid w:val="004410F7"/>
    <w:rsid w:val="004411B8"/>
    <w:rsid w:val="0044125E"/>
    <w:rsid w:val="00441467"/>
    <w:rsid w:val="00441539"/>
    <w:rsid w:val="00441701"/>
    <w:rsid w:val="00442017"/>
    <w:rsid w:val="00442428"/>
    <w:rsid w:val="00442470"/>
    <w:rsid w:val="00442ABD"/>
    <w:rsid w:val="0044306E"/>
    <w:rsid w:val="00443827"/>
    <w:rsid w:val="004438EA"/>
    <w:rsid w:val="00444252"/>
    <w:rsid w:val="004447A3"/>
    <w:rsid w:val="004448DC"/>
    <w:rsid w:val="00444C13"/>
    <w:rsid w:val="00444D43"/>
    <w:rsid w:val="00444D8B"/>
    <w:rsid w:val="00445363"/>
    <w:rsid w:val="00445915"/>
    <w:rsid w:val="004464E8"/>
    <w:rsid w:val="00446887"/>
    <w:rsid w:val="00446B8B"/>
    <w:rsid w:val="004473BF"/>
    <w:rsid w:val="0044788C"/>
    <w:rsid w:val="00447CA6"/>
    <w:rsid w:val="00447D5E"/>
    <w:rsid w:val="004503DB"/>
    <w:rsid w:val="00450477"/>
    <w:rsid w:val="00450529"/>
    <w:rsid w:val="004505A1"/>
    <w:rsid w:val="00450DC6"/>
    <w:rsid w:val="00450EF3"/>
    <w:rsid w:val="004510B2"/>
    <w:rsid w:val="0045126A"/>
    <w:rsid w:val="004518FB"/>
    <w:rsid w:val="00451E1E"/>
    <w:rsid w:val="004524CB"/>
    <w:rsid w:val="0045275F"/>
    <w:rsid w:val="00452A41"/>
    <w:rsid w:val="004532B5"/>
    <w:rsid w:val="0045382B"/>
    <w:rsid w:val="00453B54"/>
    <w:rsid w:val="00454618"/>
    <w:rsid w:val="0045487C"/>
    <w:rsid w:val="00454A27"/>
    <w:rsid w:val="00454E62"/>
    <w:rsid w:val="00454F2A"/>
    <w:rsid w:val="0045548A"/>
    <w:rsid w:val="0045571F"/>
    <w:rsid w:val="00455920"/>
    <w:rsid w:val="004559BD"/>
    <w:rsid w:val="00455FD0"/>
    <w:rsid w:val="00455FD9"/>
    <w:rsid w:val="0045672A"/>
    <w:rsid w:val="00457072"/>
    <w:rsid w:val="00457174"/>
    <w:rsid w:val="0045764E"/>
    <w:rsid w:val="004577F4"/>
    <w:rsid w:val="00457964"/>
    <w:rsid w:val="00457D56"/>
    <w:rsid w:val="00457F64"/>
    <w:rsid w:val="00457F83"/>
    <w:rsid w:val="00457FF9"/>
    <w:rsid w:val="00460002"/>
    <w:rsid w:val="00460711"/>
    <w:rsid w:val="00460799"/>
    <w:rsid w:val="0046098D"/>
    <w:rsid w:val="00460C0C"/>
    <w:rsid w:val="00460E9F"/>
    <w:rsid w:val="00460EED"/>
    <w:rsid w:val="00461574"/>
    <w:rsid w:val="004619BA"/>
    <w:rsid w:val="00461A8F"/>
    <w:rsid w:val="00461A95"/>
    <w:rsid w:val="00461D6A"/>
    <w:rsid w:val="00461E92"/>
    <w:rsid w:val="00462846"/>
    <w:rsid w:val="00463504"/>
    <w:rsid w:val="0046360C"/>
    <w:rsid w:val="00463882"/>
    <w:rsid w:val="0046417C"/>
    <w:rsid w:val="00464552"/>
    <w:rsid w:val="00464634"/>
    <w:rsid w:val="0046468D"/>
    <w:rsid w:val="00464A9D"/>
    <w:rsid w:val="00464C39"/>
    <w:rsid w:val="00465375"/>
    <w:rsid w:val="004653B5"/>
    <w:rsid w:val="004655AB"/>
    <w:rsid w:val="00465817"/>
    <w:rsid w:val="0046664D"/>
    <w:rsid w:val="00466660"/>
    <w:rsid w:val="0046667F"/>
    <w:rsid w:val="00466D90"/>
    <w:rsid w:val="00466E84"/>
    <w:rsid w:val="004671E6"/>
    <w:rsid w:val="00467224"/>
    <w:rsid w:val="00467420"/>
    <w:rsid w:val="0046761A"/>
    <w:rsid w:val="00467B41"/>
    <w:rsid w:val="00467E1E"/>
    <w:rsid w:val="00467EBE"/>
    <w:rsid w:val="00467EC5"/>
    <w:rsid w:val="00470202"/>
    <w:rsid w:val="0047061F"/>
    <w:rsid w:val="00470775"/>
    <w:rsid w:val="00470B30"/>
    <w:rsid w:val="004710A2"/>
    <w:rsid w:val="004710EE"/>
    <w:rsid w:val="00471341"/>
    <w:rsid w:val="00471854"/>
    <w:rsid w:val="0047187F"/>
    <w:rsid w:val="00471A98"/>
    <w:rsid w:val="00471C81"/>
    <w:rsid w:val="00471D6C"/>
    <w:rsid w:val="00471DEC"/>
    <w:rsid w:val="00471EB0"/>
    <w:rsid w:val="00471FE0"/>
    <w:rsid w:val="0047241F"/>
    <w:rsid w:val="00472812"/>
    <w:rsid w:val="00472B7C"/>
    <w:rsid w:val="0047382D"/>
    <w:rsid w:val="00473DD2"/>
    <w:rsid w:val="0047433B"/>
    <w:rsid w:val="00474390"/>
    <w:rsid w:val="004743A7"/>
    <w:rsid w:val="004749EE"/>
    <w:rsid w:val="00475608"/>
    <w:rsid w:val="00476150"/>
    <w:rsid w:val="00476229"/>
    <w:rsid w:val="0047624F"/>
    <w:rsid w:val="0047628E"/>
    <w:rsid w:val="00476325"/>
    <w:rsid w:val="004763B5"/>
    <w:rsid w:val="0047641B"/>
    <w:rsid w:val="0047676B"/>
    <w:rsid w:val="004767D3"/>
    <w:rsid w:val="00476983"/>
    <w:rsid w:val="004770C4"/>
    <w:rsid w:val="00477768"/>
    <w:rsid w:val="00477841"/>
    <w:rsid w:val="004778E4"/>
    <w:rsid w:val="00477A43"/>
    <w:rsid w:val="00480142"/>
    <w:rsid w:val="004804EF"/>
    <w:rsid w:val="004805FD"/>
    <w:rsid w:val="00480CDB"/>
    <w:rsid w:val="00480F0F"/>
    <w:rsid w:val="00481005"/>
    <w:rsid w:val="0048182B"/>
    <w:rsid w:val="00481B86"/>
    <w:rsid w:val="00481B8B"/>
    <w:rsid w:val="00481D14"/>
    <w:rsid w:val="00481DE6"/>
    <w:rsid w:val="00481E04"/>
    <w:rsid w:val="0048220E"/>
    <w:rsid w:val="0048228C"/>
    <w:rsid w:val="004822C8"/>
    <w:rsid w:val="00482C7A"/>
    <w:rsid w:val="00483151"/>
    <w:rsid w:val="004831EE"/>
    <w:rsid w:val="0048328C"/>
    <w:rsid w:val="0048330F"/>
    <w:rsid w:val="004833D5"/>
    <w:rsid w:val="00483EA9"/>
    <w:rsid w:val="00484506"/>
    <w:rsid w:val="004845BA"/>
    <w:rsid w:val="0048482E"/>
    <w:rsid w:val="00484E47"/>
    <w:rsid w:val="00484EE1"/>
    <w:rsid w:val="0048507F"/>
    <w:rsid w:val="00485CF1"/>
    <w:rsid w:val="00485DE9"/>
    <w:rsid w:val="00485E5E"/>
    <w:rsid w:val="00486530"/>
    <w:rsid w:val="0048663B"/>
    <w:rsid w:val="00486A6C"/>
    <w:rsid w:val="00487021"/>
    <w:rsid w:val="004900AC"/>
    <w:rsid w:val="004901E8"/>
    <w:rsid w:val="00490238"/>
    <w:rsid w:val="004902C3"/>
    <w:rsid w:val="0049065F"/>
    <w:rsid w:val="004906C8"/>
    <w:rsid w:val="00490722"/>
    <w:rsid w:val="004908BE"/>
    <w:rsid w:val="00490A0F"/>
    <w:rsid w:val="00490AF7"/>
    <w:rsid w:val="00490EA4"/>
    <w:rsid w:val="004910E6"/>
    <w:rsid w:val="004913FB"/>
    <w:rsid w:val="00491639"/>
    <w:rsid w:val="00491684"/>
    <w:rsid w:val="0049194C"/>
    <w:rsid w:val="00491992"/>
    <w:rsid w:val="0049201A"/>
    <w:rsid w:val="00492678"/>
    <w:rsid w:val="004926E4"/>
    <w:rsid w:val="00493052"/>
    <w:rsid w:val="0049317C"/>
    <w:rsid w:val="00493231"/>
    <w:rsid w:val="004936D4"/>
    <w:rsid w:val="00493D6D"/>
    <w:rsid w:val="00494566"/>
    <w:rsid w:val="00494702"/>
    <w:rsid w:val="00494952"/>
    <w:rsid w:val="00495151"/>
    <w:rsid w:val="004953C3"/>
    <w:rsid w:val="004954F2"/>
    <w:rsid w:val="004955B5"/>
    <w:rsid w:val="00495DDB"/>
    <w:rsid w:val="004960CD"/>
    <w:rsid w:val="004961D2"/>
    <w:rsid w:val="0049672A"/>
    <w:rsid w:val="00496B75"/>
    <w:rsid w:val="00496FAE"/>
    <w:rsid w:val="00497000"/>
    <w:rsid w:val="00497970"/>
    <w:rsid w:val="004A03C5"/>
    <w:rsid w:val="004A05AF"/>
    <w:rsid w:val="004A05B5"/>
    <w:rsid w:val="004A0FA7"/>
    <w:rsid w:val="004A1057"/>
    <w:rsid w:val="004A133A"/>
    <w:rsid w:val="004A2118"/>
    <w:rsid w:val="004A22D5"/>
    <w:rsid w:val="004A22F4"/>
    <w:rsid w:val="004A26C1"/>
    <w:rsid w:val="004A2A82"/>
    <w:rsid w:val="004A2B9C"/>
    <w:rsid w:val="004A2C5C"/>
    <w:rsid w:val="004A2FB2"/>
    <w:rsid w:val="004A3631"/>
    <w:rsid w:val="004A3C79"/>
    <w:rsid w:val="004A4387"/>
    <w:rsid w:val="004A463B"/>
    <w:rsid w:val="004A4768"/>
    <w:rsid w:val="004A48B9"/>
    <w:rsid w:val="004A4986"/>
    <w:rsid w:val="004A4BA2"/>
    <w:rsid w:val="004A534B"/>
    <w:rsid w:val="004A5D73"/>
    <w:rsid w:val="004A6131"/>
    <w:rsid w:val="004A6454"/>
    <w:rsid w:val="004A65D1"/>
    <w:rsid w:val="004A6786"/>
    <w:rsid w:val="004A6B8B"/>
    <w:rsid w:val="004A6F75"/>
    <w:rsid w:val="004A76A6"/>
    <w:rsid w:val="004A784B"/>
    <w:rsid w:val="004A7D94"/>
    <w:rsid w:val="004B0716"/>
    <w:rsid w:val="004B0A49"/>
    <w:rsid w:val="004B0B3E"/>
    <w:rsid w:val="004B19FD"/>
    <w:rsid w:val="004B20BA"/>
    <w:rsid w:val="004B26A5"/>
    <w:rsid w:val="004B2719"/>
    <w:rsid w:val="004B2A81"/>
    <w:rsid w:val="004B2AD5"/>
    <w:rsid w:val="004B328D"/>
    <w:rsid w:val="004B37FC"/>
    <w:rsid w:val="004B3ADD"/>
    <w:rsid w:val="004B3AFC"/>
    <w:rsid w:val="004B42A9"/>
    <w:rsid w:val="004B44EC"/>
    <w:rsid w:val="004B4AEA"/>
    <w:rsid w:val="004B51D8"/>
    <w:rsid w:val="004B5289"/>
    <w:rsid w:val="004B53D2"/>
    <w:rsid w:val="004B548B"/>
    <w:rsid w:val="004B5962"/>
    <w:rsid w:val="004B59F6"/>
    <w:rsid w:val="004B60D2"/>
    <w:rsid w:val="004B6700"/>
    <w:rsid w:val="004B6724"/>
    <w:rsid w:val="004B6BED"/>
    <w:rsid w:val="004B70B0"/>
    <w:rsid w:val="004B73BF"/>
    <w:rsid w:val="004B7862"/>
    <w:rsid w:val="004B7908"/>
    <w:rsid w:val="004C06E6"/>
    <w:rsid w:val="004C07D2"/>
    <w:rsid w:val="004C0E26"/>
    <w:rsid w:val="004C1155"/>
    <w:rsid w:val="004C12E3"/>
    <w:rsid w:val="004C16A0"/>
    <w:rsid w:val="004C1C28"/>
    <w:rsid w:val="004C1FD0"/>
    <w:rsid w:val="004C21BA"/>
    <w:rsid w:val="004C25EC"/>
    <w:rsid w:val="004C27DE"/>
    <w:rsid w:val="004C29C2"/>
    <w:rsid w:val="004C2C2A"/>
    <w:rsid w:val="004C2FE9"/>
    <w:rsid w:val="004C30ED"/>
    <w:rsid w:val="004C3191"/>
    <w:rsid w:val="004C3208"/>
    <w:rsid w:val="004C32E2"/>
    <w:rsid w:val="004C36D1"/>
    <w:rsid w:val="004C39DB"/>
    <w:rsid w:val="004C3AAA"/>
    <w:rsid w:val="004C461F"/>
    <w:rsid w:val="004C49BD"/>
    <w:rsid w:val="004C5007"/>
    <w:rsid w:val="004C57DB"/>
    <w:rsid w:val="004C5A0F"/>
    <w:rsid w:val="004C5C9D"/>
    <w:rsid w:val="004C64D1"/>
    <w:rsid w:val="004C67EC"/>
    <w:rsid w:val="004C6C2C"/>
    <w:rsid w:val="004C6DC5"/>
    <w:rsid w:val="004C737E"/>
    <w:rsid w:val="004C7686"/>
    <w:rsid w:val="004C79C9"/>
    <w:rsid w:val="004C7C97"/>
    <w:rsid w:val="004C7ECA"/>
    <w:rsid w:val="004D0F73"/>
    <w:rsid w:val="004D0F89"/>
    <w:rsid w:val="004D14B4"/>
    <w:rsid w:val="004D14F6"/>
    <w:rsid w:val="004D1533"/>
    <w:rsid w:val="004D15AF"/>
    <w:rsid w:val="004D1935"/>
    <w:rsid w:val="004D1B57"/>
    <w:rsid w:val="004D2177"/>
    <w:rsid w:val="004D2221"/>
    <w:rsid w:val="004D27A7"/>
    <w:rsid w:val="004D2868"/>
    <w:rsid w:val="004D2AA0"/>
    <w:rsid w:val="004D2D62"/>
    <w:rsid w:val="004D2FEA"/>
    <w:rsid w:val="004D2FEC"/>
    <w:rsid w:val="004D386B"/>
    <w:rsid w:val="004D3CA3"/>
    <w:rsid w:val="004D3FD3"/>
    <w:rsid w:val="004D444D"/>
    <w:rsid w:val="004D455A"/>
    <w:rsid w:val="004D4BC6"/>
    <w:rsid w:val="004D5699"/>
    <w:rsid w:val="004D584E"/>
    <w:rsid w:val="004D5B95"/>
    <w:rsid w:val="004D604E"/>
    <w:rsid w:val="004D618E"/>
    <w:rsid w:val="004D61A5"/>
    <w:rsid w:val="004D651A"/>
    <w:rsid w:val="004D6B9E"/>
    <w:rsid w:val="004D6DB8"/>
    <w:rsid w:val="004D73DC"/>
    <w:rsid w:val="004D785A"/>
    <w:rsid w:val="004D7A00"/>
    <w:rsid w:val="004E000D"/>
    <w:rsid w:val="004E0D84"/>
    <w:rsid w:val="004E0DD0"/>
    <w:rsid w:val="004E10A6"/>
    <w:rsid w:val="004E15BB"/>
    <w:rsid w:val="004E193D"/>
    <w:rsid w:val="004E1947"/>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3FF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87"/>
    <w:rsid w:val="004F0B9C"/>
    <w:rsid w:val="004F0D79"/>
    <w:rsid w:val="004F0DC5"/>
    <w:rsid w:val="004F1250"/>
    <w:rsid w:val="004F12BA"/>
    <w:rsid w:val="004F15A1"/>
    <w:rsid w:val="004F1D21"/>
    <w:rsid w:val="004F2097"/>
    <w:rsid w:val="004F21B6"/>
    <w:rsid w:val="004F2348"/>
    <w:rsid w:val="004F2387"/>
    <w:rsid w:val="004F2813"/>
    <w:rsid w:val="004F299E"/>
    <w:rsid w:val="004F2EA1"/>
    <w:rsid w:val="004F3706"/>
    <w:rsid w:val="004F38BD"/>
    <w:rsid w:val="004F39B5"/>
    <w:rsid w:val="004F3CC9"/>
    <w:rsid w:val="004F4321"/>
    <w:rsid w:val="004F451C"/>
    <w:rsid w:val="004F481B"/>
    <w:rsid w:val="004F4941"/>
    <w:rsid w:val="004F4B05"/>
    <w:rsid w:val="004F4D2C"/>
    <w:rsid w:val="004F4E81"/>
    <w:rsid w:val="004F4FB7"/>
    <w:rsid w:val="004F5212"/>
    <w:rsid w:val="004F5496"/>
    <w:rsid w:val="004F5971"/>
    <w:rsid w:val="004F598E"/>
    <w:rsid w:val="004F5E67"/>
    <w:rsid w:val="004F62F6"/>
    <w:rsid w:val="004F6608"/>
    <w:rsid w:val="004F6A2A"/>
    <w:rsid w:val="004F6C3D"/>
    <w:rsid w:val="004F6CE7"/>
    <w:rsid w:val="004F7129"/>
    <w:rsid w:val="004F7279"/>
    <w:rsid w:val="004F7537"/>
    <w:rsid w:val="004F75DA"/>
    <w:rsid w:val="004F77D8"/>
    <w:rsid w:val="004F78C9"/>
    <w:rsid w:val="005002D5"/>
    <w:rsid w:val="00500B6B"/>
    <w:rsid w:val="00500B82"/>
    <w:rsid w:val="00501458"/>
    <w:rsid w:val="005016E0"/>
    <w:rsid w:val="0050172A"/>
    <w:rsid w:val="00501E11"/>
    <w:rsid w:val="00501F22"/>
    <w:rsid w:val="0050202B"/>
    <w:rsid w:val="00502153"/>
    <w:rsid w:val="00502481"/>
    <w:rsid w:val="00502501"/>
    <w:rsid w:val="0050266D"/>
    <w:rsid w:val="00502798"/>
    <w:rsid w:val="00502A07"/>
    <w:rsid w:val="00502E3F"/>
    <w:rsid w:val="00502EE8"/>
    <w:rsid w:val="00503426"/>
    <w:rsid w:val="00503490"/>
    <w:rsid w:val="005035B7"/>
    <w:rsid w:val="00503651"/>
    <w:rsid w:val="00503A16"/>
    <w:rsid w:val="00503E1C"/>
    <w:rsid w:val="00503E3C"/>
    <w:rsid w:val="00504BDA"/>
    <w:rsid w:val="0050570F"/>
    <w:rsid w:val="00506256"/>
    <w:rsid w:val="0050627F"/>
    <w:rsid w:val="00506404"/>
    <w:rsid w:val="00507AB5"/>
    <w:rsid w:val="005101BB"/>
    <w:rsid w:val="005104B6"/>
    <w:rsid w:val="00510CCA"/>
    <w:rsid w:val="005112B1"/>
    <w:rsid w:val="0051134A"/>
    <w:rsid w:val="00511A98"/>
    <w:rsid w:val="00511F9A"/>
    <w:rsid w:val="00512112"/>
    <w:rsid w:val="005121E9"/>
    <w:rsid w:val="005122B6"/>
    <w:rsid w:val="00512B2B"/>
    <w:rsid w:val="005142ED"/>
    <w:rsid w:val="00514308"/>
    <w:rsid w:val="00514AFE"/>
    <w:rsid w:val="00514C06"/>
    <w:rsid w:val="0051518D"/>
    <w:rsid w:val="005156BB"/>
    <w:rsid w:val="00515F14"/>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7AD"/>
    <w:rsid w:val="005228D7"/>
    <w:rsid w:val="00522F25"/>
    <w:rsid w:val="0052316F"/>
    <w:rsid w:val="005233B4"/>
    <w:rsid w:val="005233DE"/>
    <w:rsid w:val="00523558"/>
    <w:rsid w:val="005238AD"/>
    <w:rsid w:val="00523B14"/>
    <w:rsid w:val="00523DAE"/>
    <w:rsid w:val="00524026"/>
    <w:rsid w:val="005241C8"/>
    <w:rsid w:val="00524543"/>
    <w:rsid w:val="005248C4"/>
    <w:rsid w:val="00524BED"/>
    <w:rsid w:val="0052552F"/>
    <w:rsid w:val="005255D8"/>
    <w:rsid w:val="00525698"/>
    <w:rsid w:val="005256CE"/>
    <w:rsid w:val="005260CE"/>
    <w:rsid w:val="0052622B"/>
    <w:rsid w:val="005263DC"/>
    <w:rsid w:val="0052661B"/>
    <w:rsid w:val="0052690D"/>
    <w:rsid w:val="00526A65"/>
    <w:rsid w:val="00526CEA"/>
    <w:rsid w:val="00527416"/>
    <w:rsid w:val="005278C5"/>
    <w:rsid w:val="00527AA5"/>
    <w:rsid w:val="00527D4D"/>
    <w:rsid w:val="005300A6"/>
    <w:rsid w:val="0053067A"/>
    <w:rsid w:val="0053082D"/>
    <w:rsid w:val="00530946"/>
    <w:rsid w:val="00530F5A"/>
    <w:rsid w:val="0053109F"/>
    <w:rsid w:val="00531493"/>
    <w:rsid w:val="00531820"/>
    <w:rsid w:val="00531AE6"/>
    <w:rsid w:val="00531C50"/>
    <w:rsid w:val="0053206D"/>
    <w:rsid w:val="00532681"/>
    <w:rsid w:val="005327C3"/>
    <w:rsid w:val="0053281F"/>
    <w:rsid w:val="00532B3D"/>
    <w:rsid w:val="00532C07"/>
    <w:rsid w:val="00533147"/>
    <w:rsid w:val="005331F3"/>
    <w:rsid w:val="00533909"/>
    <w:rsid w:val="0053396F"/>
    <w:rsid w:val="00534624"/>
    <w:rsid w:val="005347AB"/>
    <w:rsid w:val="00534A4F"/>
    <w:rsid w:val="00534DC4"/>
    <w:rsid w:val="00534EDC"/>
    <w:rsid w:val="0053529E"/>
    <w:rsid w:val="00535978"/>
    <w:rsid w:val="0053624D"/>
    <w:rsid w:val="00536675"/>
    <w:rsid w:val="00536797"/>
    <w:rsid w:val="00536A97"/>
    <w:rsid w:val="00537665"/>
    <w:rsid w:val="0053780C"/>
    <w:rsid w:val="00537C0A"/>
    <w:rsid w:val="005400F5"/>
    <w:rsid w:val="00540E8E"/>
    <w:rsid w:val="00541101"/>
    <w:rsid w:val="0054176E"/>
    <w:rsid w:val="005419A7"/>
    <w:rsid w:val="00541C62"/>
    <w:rsid w:val="0054242E"/>
    <w:rsid w:val="00543562"/>
    <w:rsid w:val="00543999"/>
    <w:rsid w:val="00543A9F"/>
    <w:rsid w:val="00543D50"/>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47E04"/>
    <w:rsid w:val="00550437"/>
    <w:rsid w:val="005507EE"/>
    <w:rsid w:val="00550CE7"/>
    <w:rsid w:val="005518A6"/>
    <w:rsid w:val="00551955"/>
    <w:rsid w:val="00551CEB"/>
    <w:rsid w:val="00552166"/>
    <w:rsid w:val="005524AB"/>
    <w:rsid w:val="00552778"/>
    <w:rsid w:val="00552E06"/>
    <w:rsid w:val="00552E67"/>
    <w:rsid w:val="00553303"/>
    <w:rsid w:val="00553672"/>
    <w:rsid w:val="00553829"/>
    <w:rsid w:val="005538BB"/>
    <w:rsid w:val="005538FD"/>
    <w:rsid w:val="005539C0"/>
    <w:rsid w:val="00553A2E"/>
    <w:rsid w:val="00553B24"/>
    <w:rsid w:val="00553B6D"/>
    <w:rsid w:val="00553CE2"/>
    <w:rsid w:val="00553E34"/>
    <w:rsid w:val="0055409C"/>
    <w:rsid w:val="0055430A"/>
    <w:rsid w:val="00554472"/>
    <w:rsid w:val="00554510"/>
    <w:rsid w:val="0055484C"/>
    <w:rsid w:val="005548E3"/>
    <w:rsid w:val="00554EE3"/>
    <w:rsid w:val="0055522D"/>
    <w:rsid w:val="005552FB"/>
    <w:rsid w:val="005553D3"/>
    <w:rsid w:val="005554F7"/>
    <w:rsid w:val="00555CF4"/>
    <w:rsid w:val="00555EE4"/>
    <w:rsid w:val="005563CD"/>
    <w:rsid w:val="00556ACE"/>
    <w:rsid w:val="00556BEA"/>
    <w:rsid w:val="00556C4A"/>
    <w:rsid w:val="00556F01"/>
    <w:rsid w:val="005572FD"/>
    <w:rsid w:val="005574FD"/>
    <w:rsid w:val="00557A05"/>
    <w:rsid w:val="00557B8C"/>
    <w:rsid w:val="00557BDD"/>
    <w:rsid w:val="00557CE0"/>
    <w:rsid w:val="00557EBC"/>
    <w:rsid w:val="005601B5"/>
    <w:rsid w:val="005602EC"/>
    <w:rsid w:val="0056033E"/>
    <w:rsid w:val="005603AF"/>
    <w:rsid w:val="005604E0"/>
    <w:rsid w:val="00560676"/>
    <w:rsid w:val="00561716"/>
    <w:rsid w:val="005623B8"/>
    <w:rsid w:val="0056256B"/>
    <w:rsid w:val="0056288E"/>
    <w:rsid w:val="005628DF"/>
    <w:rsid w:val="00562A99"/>
    <w:rsid w:val="00562B23"/>
    <w:rsid w:val="005630F9"/>
    <w:rsid w:val="00563406"/>
    <w:rsid w:val="00563A5D"/>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023"/>
    <w:rsid w:val="005653BB"/>
    <w:rsid w:val="00565D98"/>
    <w:rsid w:val="005663E5"/>
    <w:rsid w:val="0056660E"/>
    <w:rsid w:val="005666D7"/>
    <w:rsid w:val="00566AC2"/>
    <w:rsid w:val="00566C87"/>
    <w:rsid w:val="00566CED"/>
    <w:rsid w:val="00566D07"/>
    <w:rsid w:val="00566E2B"/>
    <w:rsid w:val="00570370"/>
    <w:rsid w:val="00570427"/>
    <w:rsid w:val="00571C2F"/>
    <w:rsid w:val="00571DE4"/>
    <w:rsid w:val="00571F17"/>
    <w:rsid w:val="005723DF"/>
    <w:rsid w:val="00572D19"/>
    <w:rsid w:val="005736A0"/>
    <w:rsid w:val="00573728"/>
    <w:rsid w:val="0057372A"/>
    <w:rsid w:val="005738B8"/>
    <w:rsid w:val="00573D3C"/>
    <w:rsid w:val="00573D5D"/>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0DA3"/>
    <w:rsid w:val="00581121"/>
    <w:rsid w:val="00581854"/>
    <w:rsid w:val="00581917"/>
    <w:rsid w:val="00581EBD"/>
    <w:rsid w:val="00582035"/>
    <w:rsid w:val="0058280A"/>
    <w:rsid w:val="005829C7"/>
    <w:rsid w:val="00582D05"/>
    <w:rsid w:val="00582DDE"/>
    <w:rsid w:val="00582E53"/>
    <w:rsid w:val="00582F06"/>
    <w:rsid w:val="00582F2D"/>
    <w:rsid w:val="00583A21"/>
    <w:rsid w:val="00583D96"/>
    <w:rsid w:val="00583D9A"/>
    <w:rsid w:val="0058485E"/>
    <w:rsid w:val="00584914"/>
    <w:rsid w:val="00584CD2"/>
    <w:rsid w:val="00585022"/>
    <w:rsid w:val="00585358"/>
    <w:rsid w:val="0058579C"/>
    <w:rsid w:val="00585AEA"/>
    <w:rsid w:val="00585BE0"/>
    <w:rsid w:val="00585E84"/>
    <w:rsid w:val="005863C4"/>
    <w:rsid w:val="00586461"/>
    <w:rsid w:val="00586F24"/>
    <w:rsid w:val="005879F2"/>
    <w:rsid w:val="00587B4B"/>
    <w:rsid w:val="00587ED5"/>
    <w:rsid w:val="00590114"/>
    <w:rsid w:val="005901CA"/>
    <w:rsid w:val="00590262"/>
    <w:rsid w:val="00590CA4"/>
    <w:rsid w:val="00590F42"/>
    <w:rsid w:val="00590F6E"/>
    <w:rsid w:val="00591910"/>
    <w:rsid w:val="00591B1B"/>
    <w:rsid w:val="00591DA0"/>
    <w:rsid w:val="0059202B"/>
    <w:rsid w:val="005923FB"/>
    <w:rsid w:val="00592552"/>
    <w:rsid w:val="00592E63"/>
    <w:rsid w:val="00593909"/>
    <w:rsid w:val="00593B2A"/>
    <w:rsid w:val="00593F4F"/>
    <w:rsid w:val="00594446"/>
    <w:rsid w:val="00594E20"/>
    <w:rsid w:val="00594FE1"/>
    <w:rsid w:val="00595197"/>
    <w:rsid w:val="00595463"/>
    <w:rsid w:val="0059578F"/>
    <w:rsid w:val="00595814"/>
    <w:rsid w:val="00596342"/>
    <w:rsid w:val="005963C9"/>
    <w:rsid w:val="00596B56"/>
    <w:rsid w:val="00596F21"/>
    <w:rsid w:val="00596F3F"/>
    <w:rsid w:val="00597289"/>
    <w:rsid w:val="0059729A"/>
    <w:rsid w:val="00597506"/>
    <w:rsid w:val="005976C0"/>
    <w:rsid w:val="00597EE6"/>
    <w:rsid w:val="005A02D1"/>
    <w:rsid w:val="005A0417"/>
    <w:rsid w:val="005A082C"/>
    <w:rsid w:val="005A140E"/>
    <w:rsid w:val="005A1DA6"/>
    <w:rsid w:val="005A2761"/>
    <w:rsid w:val="005A2C47"/>
    <w:rsid w:val="005A2D82"/>
    <w:rsid w:val="005A2D91"/>
    <w:rsid w:val="005A3899"/>
    <w:rsid w:val="005A38D0"/>
    <w:rsid w:val="005A3B7D"/>
    <w:rsid w:val="005A3D1F"/>
    <w:rsid w:val="005A4020"/>
    <w:rsid w:val="005A4053"/>
    <w:rsid w:val="005A416E"/>
    <w:rsid w:val="005A497F"/>
    <w:rsid w:val="005A4C38"/>
    <w:rsid w:val="005A4D18"/>
    <w:rsid w:val="005A4EFD"/>
    <w:rsid w:val="005A5467"/>
    <w:rsid w:val="005A5AA0"/>
    <w:rsid w:val="005A646B"/>
    <w:rsid w:val="005A6525"/>
    <w:rsid w:val="005A68B7"/>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43F"/>
    <w:rsid w:val="005B07DF"/>
    <w:rsid w:val="005B0886"/>
    <w:rsid w:val="005B0C53"/>
    <w:rsid w:val="005B0E81"/>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7F8"/>
    <w:rsid w:val="005B6845"/>
    <w:rsid w:val="005B69A3"/>
    <w:rsid w:val="005B6A66"/>
    <w:rsid w:val="005B72F1"/>
    <w:rsid w:val="005B7467"/>
    <w:rsid w:val="005C0665"/>
    <w:rsid w:val="005C0BC2"/>
    <w:rsid w:val="005C0E4B"/>
    <w:rsid w:val="005C0E66"/>
    <w:rsid w:val="005C0FBD"/>
    <w:rsid w:val="005C111A"/>
    <w:rsid w:val="005C1181"/>
    <w:rsid w:val="005C1526"/>
    <w:rsid w:val="005C1B1F"/>
    <w:rsid w:val="005C1B42"/>
    <w:rsid w:val="005C1BEE"/>
    <w:rsid w:val="005C1F41"/>
    <w:rsid w:val="005C2065"/>
    <w:rsid w:val="005C20F4"/>
    <w:rsid w:val="005C22F4"/>
    <w:rsid w:val="005C2348"/>
    <w:rsid w:val="005C273E"/>
    <w:rsid w:val="005C2760"/>
    <w:rsid w:val="005C2881"/>
    <w:rsid w:val="005C2950"/>
    <w:rsid w:val="005C325C"/>
    <w:rsid w:val="005C331D"/>
    <w:rsid w:val="005C35BC"/>
    <w:rsid w:val="005C37D8"/>
    <w:rsid w:val="005C38B7"/>
    <w:rsid w:val="005C3D6E"/>
    <w:rsid w:val="005C40E7"/>
    <w:rsid w:val="005C4510"/>
    <w:rsid w:val="005C51FD"/>
    <w:rsid w:val="005C5450"/>
    <w:rsid w:val="005C546D"/>
    <w:rsid w:val="005C548A"/>
    <w:rsid w:val="005C59C0"/>
    <w:rsid w:val="005C59E6"/>
    <w:rsid w:val="005C5C93"/>
    <w:rsid w:val="005C63E9"/>
    <w:rsid w:val="005C6584"/>
    <w:rsid w:val="005C6AB2"/>
    <w:rsid w:val="005C6F95"/>
    <w:rsid w:val="005C6FA8"/>
    <w:rsid w:val="005C73E7"/>
    <w:rsid w:val="005D00C4"/>
    <w:rsid w:val="005D026A"/>
    <w:rsid w:val="005D0D55"/>
    <w:rsid w:val="005D1204"/>
    <w:rsid w:val="005D13AD"/>
    <w:rsid w:val="005D159C"/>
    <w:rsid w:val="005D1A9B"/>
    <w:rsid w:val="005D1AF8"/>
    <w:rsid w:val="005D1D94"/>
    <w:rsid w:val="005D2140"/>
    <w:rsid w:val="005D22B7"/>
    <w:rsid w:val="005D2C89"/>
    <w:rsid w:val="005D3153"/>
    <w:rsid w:val="005D34BA"/>
    <w:rsid w:val="005D379F"/>
    <w:rsid w:val="005D3CA7"/>
    <w:rsid w:val="005D3D29"/>
    <w:rsid w:val="005D3DD7"/>
    <w:rsid w:val="005D445E"/>
    <w:rsid w:val="005D47B2"/>
    <w:rsid w:val="005D4A14"/>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3A9"/>
    <w:rsid w:val="005E079D"/>
    <w:rsid w:val="005E09D0"/>
    <w:rsid w:val="005E0FD5"/>
    <w:rsid w:val="005E16F9"/>
    <w:rsid w:val="005E1C9E"/>
    <w:rsid w:val="005E2608"/>
    <w:rsid w:val="005E2EBC"/>
    <w:rsid w:val="005E3A47"/>
    <w:rsid w:val="005E3D06"/>
    <w:rsid w:val="005E4AA7"/>
    <w:rsid w:val="005E4C82"/>
    <w:rsid w:val="005E4F98"/>
    <w:rsid w:val="005E5164"/>
    <w:rsid w:val="005E522F"/>
    <w:rsid w:val="005E56E7"/>
    <w:rsid w:val="005E56F5"/>
    <w:rsid w:val="005E57F6"/>
    <w:rsid w:val="005E58FB"/>
    <w:rsid w:val="005E5A1F"/>
    <w:rsid w:val="005E5AF6"/>
    <w:rsid w:val="005E5B61"/>
    <w:rsid w:val="005E5C33"/>
    <w:rsid w:val="005E5DFC"/>
    <w:rsid w:val="005E5E2B"/>
    <w:rsid w:val="005E6625"/>
    <w:rsid w:val="005E697B"/>
    <w:rsid w:val="005E6E9D"/>
    <w:rsid w:val="005E7514"/>
    <w:rsid w:val="005E75FA"/>
    <w:rsid w:val="005E783A"/>
    <w:rsid w:val="005E79EB"/>
    <w:rsid w:val="005E7B1C"/>
    <w:rsid w:val="005F0142"/>
    <w:rsid w:val="005F09B1"/>
    <w:rsid w:val="005F0AF1"/>
    <w:rsid w:val="005F0C85"/>
    <w:rsid w:val="005F1E9D"/>
    <w:rsid w:val="005F23F6"/>
    <w:rsid w:val="005F258D"/>
    <w:rsid w:val="005F2783"/>
    <w:rsid w:val="005F285B"/>
    <w:rsid w:val="005F2D90"/>
    <w:rsid w:val="005F2DE3"/>
    <w:rsid w:val="005F3273"/>
    <w:rsid w:val="005F3280"/>
    <w:rsid w:val="005F4595"/>
    <w:rsid w:val="005F46B0"/>
    <w:rsid w:val="005F51B5"/>
    <w:rsid w:val="005F53BA"/>
    <w:rsid w:val="005F5538"/>
    <w:rsid w:val="005F59D6"/>
    <w:rsid w:val="005F5B95"/>
    <w:rsid w:val="005F5D96"/>
    <w:rsid w:val="005F5F8F"/>
    <w:rsid w:val="005F653E"/>
    <w:rsid w:val="005F681D"/>
    <w:rsid w:val="005F69CE"/>
    <w:rsid w:val="005F7151"/>
    <w:rsid w:val="005F771B"/>
    <w:rsid w:val="005F7AF3"/>
    <w:rsid w:val="005F7C06"/>
    <w:rsid w:val="005F7C46"/>
    <w:rsid w:val="005F7DBE"/>
    <w:rsid w:val="006002C7"/>
    <w:rsid w:val="0060048A"/>
    <w:rsid w:val="006007FB"/>
    <w:rsid w:val="00600881"/>
    <w:rsid w:val="00601AD6"/>
    <w:rsid w:val="00601B92"/>
    <w:rsid w:val="00601DBF"/>
    <w:rsid w:val="006020CD"/>
    <w:rsid w:val="00602575"/>
    <w:rsid w:val="0060319D"/>
    <w:rsid w:val="006031B8"/>
    <w:rsid w:val="006034C1"/>
    <w:rsid w:val="00603823"/>
    <w:rsid w:val="00603A81"/>
    <w:rsid w:val="00603BE9"/>
    <w:rsid w:val="00603DE1"/>
    <w:rsid w:val="006040EE"/>
    <w:rsid w:val="00605107"/>
    <w:rsid w:val="00605158"/>
    <w:rsid w:val="006052DE"/>
    <w:rsid w:val="0060569F"/>
    <w:rsid w:val="00605D35"/>
    <w:rsid w:val="00605E53"/>
    <w:rsid w:val="006064B2"/>
    <w:rsid w:val="006069E4"/>
    <w:rsid w:val="00606BB8"/>
    <w:rsid w:val="00606CCF"/>
    <w:rsid w:val="00606DB5"/>
    <w:rsid w:val="00607639"/>
    <w:rsid w:val="00607AA0"/>
    <w:rsid w:val="00610547"/>
    <w:rsid w:val="00610587"/>
    <w:rsid w:val="00610688"/>
    <w:rsid w:val="00610D43"/>
    <w:rsid w:val="00610DAD"/>
    <w:rsid w:val="00610DEF"/>
    <w:rsid w:val="00610E04"/>
    <w:rsid w:val="00611588"/>
    <w:rsid w:val="006115EF"/>
    <w:rsid w:val="00611761"/>
    <w:rsid w:val="006119E3"/>
    <w:rsid w:val="00611B12"/>
    <w:rsid w:val="00611E5A"/>
    <w:rsid w:val="00612429"/>
    <w:rsid w:val="00612973"/>
    <w:rsid w:val="006134A5"/>
    <w:rsid w:val="006136A3"/>
    <w:rsid w:val="00613A37"/>
    <w:rsid w:val="00613EA9"/>
    <w:rsid w:val="00614009"/>
    <w:rsid w:val="00614498"/>
    <w:rsid w:val="006148D4"/>
    <w:rsid w:val="00614992"/>
    <w:rsid w:val="00614CE9"/>
    <w:rsid w:val="00614D62"/>
    <w:rsid w:val="00615055"/>
    <w:rsid w:val="006150CE"/>
    <w:rsid w:val="00615810"/>
    <w:rsid w:val="0061598E"/>
    <w:rsid w:val="00616068"/>
    <w:rsid w:val="00616152"/>
    <w:rsid w:val="00616253"/>
    <w:rsid w:val="00616286"/>
    <w:rsid w:val="00616537"/>
    <w:rsid w:val="00616CE2"/>
    <w:rsid w:val="0061731A"/>
    <w:rsid w:val="00617548"/>
    <w:rsid w:val="00617A11"/>
    <w:rsid w:val="00617C77"/>
    <w:rsid w:val="00617DE6"/>
    <w:rsid w:val="00617E61"/>
    <w:rsid w:val="00617E70"/>
    <w:rsid w:val="00617E72"/>
    <w:rsid w:val="0062014C"/>
    <w:rsid w:val="00620325"/>
    <w:rsid w:val="006203D7"/>
    <w:rsid w:val="00620735"/>
    <w:rsid w:val="00620D94"/>
    <w:rsid w:val="00620E3A"/>
    <w:rsid w:val="00621736"/>
    <w:rsid w:val="00621E39"/>
    <w:rsid w:val="00621EA3"/>
    <w:rsid w:val="006221F3"/>
    <w:rsid w:val="00622202"/>
    <w:rsid w:val="006225E1"/>
    <w:rsid w:val="00622E62"/>
    <w:rsid w:val="006233FC"/>
    <w:rsid w:val="006236F1"/>
    <w:rsid w:val="00623867"/>
    <w:rsid w:val="0062392D"/>
    <w:rsid w:val="00623AE5"/>
    <w:rsid w:val="00623D8C"/>
    <w:rsid w:val="00623E36"/>
    <w:rsid w:val="0062468B"/>
    <w:rsid w:val="00624AB5"/>
    <w:rsid w:val="00624B50"/>
    <w:rsid w:val="00624E3F"/>
    <w:rsid w:val="0062520E"/>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A29"/>
    <w:rsid w:val="00631D05"/>
    <w:rsid w:val="0063218A"/>
    <w:rsid w:val="006321C8"/>
    <w:rsid w:val="00632464"/>
    <w:rsid w:val="00632C11"/>
    <w:rsid w:val="00633325"/>
    <w:rsid w:val="00633A31"/>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DE1"/>
    <w:rsid w:val="00637F74"/>
    <w:rsid w:val="006401AE"/>
    <w:rsid w:val="00640201"/>
    <w:rsid w:val="00640229"/>
    <w:rsid w:val="0064030A"/>
    <w:rsid w:val="006403C1"/>
    <w:rsid w:val="006408A3"/>
    <w:rsid w:val="00640959"/>
    <w:rsid w:val="00640B9F"/>
    <w:rsid w:val="00640C8D"/>
    <w:rsid w:val="006413DE"/>
    <w:rsid w:val="0064185C"/>
    <w:rsid w:val="00641896"/>
    <w:rsid w:val="00641B16"/>
    <w:rsid w:val="0064248A"/>
    <w:rsid w:val="00642A68"/>
    <w:rsid w:val="00642AD6"/>
    <w:rsid w:val="0064307E"/>
    <w:rsid w:val="0064327C"/>
    <w:rsid w:val="0064350E"/>
    <w:rsid w:val="006435FE"/>
    <w:rsid w:val="00644031"/>
    <w:rsid w:val="00644548"/>
    <w:rsid w:val="00644A7E"/>
    <w:rsid w:val="00644A93"/>
    <w:rsid w:val="00644E14"/>
    <w:rsid w:val="00644F5B"/>
    <w:rsid w:val="0064536B"/>
    <w:rsid w:val="00645AB6"/>
    <w:rsid w:val="00645BF6"/>
    <w:rsid w:val="00645E05"/>
    <w:rsid w:val="00645FAF"/>
    <w:rsid w:val="00646732"/>
    <w:rsid w:val="00646DA8"/>
    <w:rsid w:val="006474C4"/>
    <w:rsid w:val="0064781A"/>
    <w:rsid w:val="00647FD6"/>
    <w:rsid w:val="00647FF6"/>
    <w:rsid w:val="0065024E"/>
    <w:rsid w:val="00650F4C"/>
    <w:rsid w:val="006516A3"/>
    <w:rsid w:val="006519DF"/>
    <w:rsid w:val="00651DB0"/>
    <w:rsid w:val="006520C6"/>
    <w:rsid w:val="0065262B"/>
    <w:rsid w:val="00652C76"/>
    <w:rsid w:val="00652EF0"/>
    <w:rsid w:val="00653254"/>
    <w:rsid w:val="00653727"/>
    <w:rsid w:val="00653805"/>
    <w:rsid w:val="00653E9D"/>
    <w:rsid w:val="0065411E"/>
    <w:rsid w:val="00654545"/>
    <w:rsid w:val="00654D8E"/>
    <w:rsid w:val="00654E90"/>
    <w:rsid w:val="0065516C"/>
    <w:rsid w:val="00655C54"/>
    <w:rsid w:val="00655DE8"/>
    <w:rsid w:val="00655FB2"/>
    <w:rsid w:val="00656052"/>
    <w:rsid w:val="006564A0"/>
    <w:rsid w:val="006564E1"/>
    <w:rsid w:val="00656539"/>
    <w:rsid w:val="00657002"/>
    <w:rsid w:val="00657174"/>
    <w:rsid w:val="0065743A"/>
    <w:rsid w:val="0065769B"/>
    <w:rsid w:val="00657C47"/>
    <w:rsid w:val="00657FE2"/>
    <w:rsid w:val="006600A2"/>
    <w:rsid w:val="006600BE"/>
    <w:rsid w:val="00660141"/>
    <w:rsid w:val="0066093A"/>
    <w:rsid w:val="0066098C"/>
    <w:rsid w:val="006609FE"/>
    <w:rsid w:val="00660CD0"/>
    <w:rsid w:val="006618FE"/>
    <w:rsid w:val="00661AA9"/>
    <w:rsid w:val="00661B95"/>
    <w:rsid w:val="006623D3"/>
    <w:rsid w:val="006627BC"/>
    <w:rsid w:val="00662831"/>
    <w:rsid w:val="00662BC7"/>
    <w:rsid w:val="00663215"/>
    <w:rsid w:val="00663385"/>
    <w:rsid w:val="006639E4"/>
    <w:rsid w:val="00663A59"/>
    <w:rsid w:val="006641C5"/>
    <w:rsid w:val="00664698"/>
    <w:rsid w:val="00664FC6"/>
    <w:rsid w:val="0066504C"/>
    <w:rsid w:val="00665A0B"/>
    <w:rsid w:val="00665B05"/>
    <w:rsid w:val="00665D87"/>
    <w:rsid w:val="00666411"/>
    <w:rsid w:val="00666A6A"/>
    <w:rsid w:val="00666AFF"/>
    <w:rsid w:val="00666D95"/>
    <w:rsid w:val="00666EE8"/>
    <w:rsid w:val="00667314"/>
    <w:rsid w:val="006678EC"/>
    <w:rsid w:val="00667AAC"/>
    <w:rsid w:val="00667E52"/>
    <w:rsid w:val="006706B5"/>
    <w:rsid w:val="006706B8"/>
    <w:rsid w:val="00670807"/>
    <w:rsid w:val="00670932"/>
    <w:rsid w:val="00670B0D"/>
    <w:rsid w:val="00670C27"/>
    <w:rsid w:val="0067164E"/>
    <w:rsid w:val="00671848"/>
    <w:rsid w:val="00671AEB"/>
    <w:rsid w:val="00671D93"/>
    <w:rsid w:val="00672338"/>
    <w:rsid w:val="0067245F"/>
    <w:rsid w:val="006729FF"/>
    <w:rsid w:val="006730F1"/>
    <w:rsid w:val="00673634"/>
    <w:rsid w:val="00673ACF"/>
    <w:rsid w:val="00673C01"/>
    <w:rsid w:val="00673F23"/>
    <w:rsid w:val="00673F27"/>
    <w:rsid w:val="00674110"/>
    <w:rsid w:val="00674FC9"/>
    <w:rsid w:val="006751D5"/>
    <w:rsid w:val="00675A53"/>
    <w:rsid w:val="00675B2A"/>
    <w:rsid w:val="00675B31"/>
    <w:rsid w:val="00675CD3"/>
    <w:rsid w:val="00675D14"/>
    <w:rsid w:val="00676763"/>
    <w:rsid w:val="00676F9C"/>
    <w:rsid w:val="006770C2"/>
    <w:rsid w:val="006773A0"/>
    <w:rsid w:val="006800BD"/>
    <w:rsid w:val="006802FE"/>
    <w:rsid w:val="0068040C"/>
    <w:rsid w:val="006808B2"/>
    <w:rsid w:val="00680BAF"/>
    <w:rsid w:val="00680C34"/>
    <w:rsid w:val="00680C8A"/>
    <w:rsid w:val="00680E48"/>
    <w:rsid w:val="00680E4F"/>
    <w:rsid w:val="006819B1"/>
    <w:rsid w:val="00682496"/>
    <w:rsid w:val="00682540"/>
    <w:rsid w:val="0068258A"/>
    <w:rsid w:val="00682C0D"/>
    <w:rsid w:val="00682FFD"/>
    <w:rsid w:val="00683407"/>
    <w:rsid w:val="00683E00"/>
    <w:rsid w:val="00684490"/>
    <w:rsid w:val="006846B9"/>
    <w:rsid w:val="006847BC"/>
    <w:rsid w:val="00685124"/>
    <w:rsid w:val="0068536D"/>
    <w:rsid w:val="006853BF"/>
    <w:rsid w:val="00685479"/>
    <w:rsid w:val="00685743"/>
    <w:rsid w:val="006857B4"/>
    <w:rsid w:val="00685986"/>
    <w:rsid w:val="00685F0F"/>
    <w:rsid w:val="00685FED"/>
    <w:rsid w:val="00686265"/>
    <w:rsid w:val="00686312"/>
    <w:rsid w:val="00686371"/>
    <w:rsid w:val="006863BF"/>
    <w:rsid w:val="00686661"/>
    <w:rsid w:val="00686A68"/>
    <w:rsid w:val="00686BAE"/>
    <w:rsid w:val="00686BE7"/>
    <w:rsid w:val="006871F7"/>
    <w:rsid w:val="00687B9B"/>
    <w:rsid w:val="00687E88"/>
    <w:rsid w:val="0069012F"/>
    <w:rsid w:val="006905BC"/>
    <w:rsid w:val="00690869"/>
    <w:rsid w:val="006909CD"/>
    <w:rsid w:val="00691110"/>
    <w:rsid w:val="0069131C"/>
    <w:rsid w:val="006913B5"/>
    <w:rsid w:val="006915CE"/>
    <w:rsid w:val="0069160E"/>
    <w:rsid w:val="006926B9"/>
    <w:rsid w:val="00692A4B"/>
    <w:rsid w:val="00692ACF"/>
    <w:rsid w:val="00693349"/>
    <w:rsid w:val="00694306"/>
    <w:rsid w:val="0069438B"/>
    <w:rsid w:val="00694459"/>
    <w:rsid w:val="00694671"/>
    <w:rsid w:val="00694672"/>
    <w:rsid w:val="00694922"/>
    <w:rsid w:val="00694BA4"/>
    <w:rsid w:val="006950A7"/>
    <w:rsid w:val="0069534B"/>
    <w:rsid w:val="00695D93"/>
    <w:rsid w:val="00695E82"/>
    <w:rsid w:val="0069637E"/>
    <w:rsid w:val="00696542"/>
    <w:rsid w:val="00696544"/>
    <w:rsid w:val="00696594"/>
    <w:rsid w:val="00696814"/>
    <w:rsid w:val="00696A71"/>
    <w:rsid w:val="006972C3"/>
    <w:rsid w:val="0069795D"/>
    <w:rsid w:val="00697D99"/>
    <w:rsid w:val="00697EFE"/>
    <w:rsid w:val="006A02DA"/>
    <w:rsid w:val="006A0598"/>
    <w:rsid w:val="006A08B4"/>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5A32"/>
    <w:rsid w:val="006A616C"/>
    <w:rsid w:val="006A617B"/>
    <w:rsid w:val="006A630B"/>
    <w:rsid w:val="006A68CC"/>
    <w:rsid w:val="006A6A25"/>
    <w:rsid w:val="006A6B2F"/>
    <w:rsid w:val="006A6BD8"/>
    <w:rsid w:val="006A7122"/>
    <w:rsid w:val="006A749C"/>
    <w:rsid w:val="006A785F"/>
    <w:rsid w:val="006A7A92"/>
    <w:rsid w:val="006A7AAC"/>
    <w:rsid w:val="006A7D95"/>
    <w:rsid w:val="006B02E7"/>
    <w:rsid w:val="006B0322"/>
    <w:rsid w:val="006B0555"/>
    <w:rsid w:val="006B0591"/>
    <w:rsid w:val="006B09B8"/>
    <w:rsid w:val="006B0D77"/>
    <w:rsid w:val="006B10A8"/>
    <w:rsid w:val="006B1163"/>
    <w:rsid w:val="006B1327"/>
    <w:rsid w:val="006B1636"/>
    <w:rsid w:val="006B16FE"/>
    <w:rsid w:val="006B1956"/>
    <w:rsid w:val="006B1A39"/>
    <w:rsid w:val="006B1B34"/>
    <w:rsid w:val="006B218F"/>
    <w:rsid w:val="006B27A3"/>
    <w:rsid w:val="006B2B92"/>
    <w:rsid w:val="006B2EC1"/>
    <w:rsid w:val="006B315B"/>
    <w:rsid w:val="006B3648"/>
    <w:rsid w:val="006B3D7D"/>
    <w:rsid w:val="006B3FFC"/>
    <w:rsid w:val="006B458C"/>
    <w:rsid w:val="006B45BE"/>
    <w:rsid w:val="006B4B06"/>
    <w:rsid w:val="006B4FC0"/>
    <w:rsid w:val="006B519E"/>
    <w:rsid w:val="006B54E6"/>
    <w:rsid w:val="006B5EB3"/>
    <w:rsid w:val="006B6942"/>
    <w:rsid w:val="006B69B7"/>
    <w:rsid w:val="006B6C23"/>
    <w:rsid w:val="006B6CD4"/>
    <w:rsid w:val="006B6D66"/>
    <w:rsid w:val="006B7342"/>
    <w:rsid w:val="006B73BF"/>
    <w:rsid w:val="006B7B5F"/>
    <w:rsid w:val="006C04FE"/>
    <w:rsid w:val="006C0A03"/>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C9D"/>
    <w:rsid w:val="006C4E9C"/>
    <w:rsid w:val="006C525F"/>
    <w:rsid w:val="006C5384"/>
    <w:rsid w:val="006C5670"/>
    <w:rsid w:val="006C5AFD"/>
    <w:rsid w:val="006C6658"/>
    <w:rsid w:val="006C69AD"/>
    <w:rsid w:val="006C69C5"/>
    <w:rsid w:val="006C6B3D"/>
    <w:rsid w:val="006C6C33"/>
    <w:rsid w:val="006C6F6D"/>
    <w:rsid w:val="006C7896"/>
    <w:rsid w:val="006C7AB5"/>
    <w:rsid w:val="006C7B8B"/>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3C7C"/>
    <w:rsid w:val="006D40DD"/>
    <w:rsid w:val="006D44A4"/>
    <w:rsid w:val="006D46A3"/>
    <w:rsid w:val="006D55A3"/>
    <w:rsid w:val="006D5894"/>
    <w:rsid w:val="006D58C8"/>
    <w:rsid w:val="006D5A2F"/>
    <w:rsid w:val="006D5F97"/>
    <w:rsid w:val="006D6D5B"/>
    <w:rsid w:val="006D6E16"/>
    <w:rsid w:val="006D728C"/>
    <w:rsid w:val="006D7332"/>
    <w:rsid w:val="006D73DF"/>
    <w:rsid w:val="006D7486"/>
    <w:rsid w:val="006D7A9E"/>
    <w:rsid w:val="006D7B0F"/>
    <w:rsid w:val="006D7BC1"/>
    <w:rsid w:val="006D7FB6"/>
    <w:rsid w:val="006E01BC"/>
    <w:rsid w:val="006E0277"/>
    <w:rsid w:val="006E02A0"/>
    <w:rsid w:val="006E0483"/>
    <w:rsid w:val="006E0785"/>
    <w:rsid w:val="006E08D3"/>
    <w:rsid w:val="006E0F30"/>
    <w:rsid w:val="006E146D"/>
    <w:rsid w:val="006E1692"/>
    <w:rsid w:val="006E1788"/>
    <w:rsid w:val="006E1BE6"/>
    <w:rsid w:val="006E1F2D"/>
    <w:rsid w:val="006E1FD4"/>
    <w:rsid w:val="006E2420"/>
    <w:rsid w:val="006E2990"/>
    <w:rsid w:val="006E2A29"/>
    <w:rsid w:val="006E304F"/>
    <w:rsid w:val="006E3DBB"/>
    <w:rsid w:val="006E422C"/>
    <w:rsid w:val="006E431D"/>
    <w:rsid w:val="006E44BB"/>
    <w:rsid w:val="006E4952"/>
    <w:rsid w:val="006E4CC2"/>
    <w:rsid w:val="006E629C"/>
    <w:rsid w:val="006E6749"/>
    <w:rsid w:val="006E6CF0"/>
    <w:rsid w:val="006E7201"/>
    <w:rsid w:val="006E73BC"/>
    <w:rsid w:val="006E7829"/>
    <w:rsid w:val="006E7B1D"/>
    <w:rsid w:val="006E7FF1"/>
    <w:rsid w:val="006F06CE"/>
    <w:rsid w:val="006F0C48"/>
    <w:rsid w:val="006F0D46"/>
    <w:rsid w:val="006F0FA3"/>
    <w:rsid w:val="006F10A2"/>
    <w:rsid w:val="006F1497"/>
    <w:rsid w:val="006F16E1"/>
    <w:rsid w:val="006F1743"/>
    <w:rsid w:val="006F17AB"/>
    <w:rsid w:val="006F1A47"/>
    <w:rsid w:val="006F1E76"/>
    <w:rsid w:val="006F232B"/>
    <w:rsid w:val="006F2338"/>
    <w:rsid w:val="006F2397"/>
    <w:rsid w:val="006F24D8"/>
    <w:rsid w:val="006F2563"/>
    <w:rsid w:val="006F296B"/>
    <w:rsid w:val="006F2ABC"/>
    <w:rsid w:val="006F2D04"/>
    <w:rsid w:val="006F312B"/>
    <w:rsid w:val="006F3B4E"/>
    <w:rsid w:val="006F3BA6"/>
    <w:rsid w:val="006F3F17"/>
    <w:rsid w:val="006F3F44"/>
    <w:rsid w:val="006F41A8"/>
    <w:rsid w:val="006F44B8"/>
    <w:rsid w:val="006F47A8"/>
    <w:rsid w:val="006F4BE5"/>
    <w:rsid w:val="006F5B53"/>
    <w:rsid w:val="006F5C21"/>
    <w:rsid w:val="006F601D"/>
    <w:rsid w:val="006F60F8"/>
    <w:rsid w:val="006F613C"/>
    <w:rsid w:val="006F659B"/>
    <w:rsid w:val="006F6EB4"/>
    <w:rsid w:val="006F6FD8"/>
    <w:rsid w:val="006F70D6"/>
    <w:rsid w:val="006F7A80"/>
    <w:rsid w:val="006F7B43"/>
    <w:rsid w:val="006F7EE5"/>
    <w:rsid w:val="0070001D"/>
    <w:rsid w:val="007000C2"/>
    <w:rsid w:val="0070054F"/>
    <w:rsid w:val="00700564"/>
    <w:rsid w:val="00700884"/>
    <w:rsid w:val="00701021"/>
    <w:rsid w:val="0070123F"/>
    <w:rsid w:val="0070124A"/>
    <w:rsid w:val="0070181C"/>
    <w:rsid w:val="00701CE2"/>
    <w:rsid w:val="00701E64"/>
    <w:rsid w:val="00702385"/>
    <w:rsid w:val="007024AB"/>
    <w:rsid w:val="00703A25"/>
    <w:rsid w:val="00703B31"/>
    <w:rsid w:val="00703E39"/>
    <w:rsid w:val="007041F6"/>
    <w:rsid w:val="00704238"/>
    <w:rsid w:val="0070425E"/>
    <w:rsid w:val="00704615"/>
    <w:rsid w:val="00704F39"/>
    <w:rsid w:val="00705726"/>
    <w:rsid w:val="007059AA"/>
    <w:rsid w:val="00705B34"/>
    <w:rsid w:val="00705CAC"/>
    <w:rsid w:val="0070603F"/>
    <w:rsid w:val="00706510"/>
    <w:rsid w:val="007065D8"/>
    <w:rsid w:val="007068BC"/>
    <w:rsid w:val="00706E29"/>
    <w:rsid w:val="00707544"/>
    <w:rsid w:val="007075F2"/>
    <w:rsid w:val="0071005A"/>
    <w:rsid w:val="007101AF"/>
    <w:rsid w:val="00710524"/>
    <w:rsid w:val="00710B7B"/>
    <w:rsid w:val="00710EB0"/>
    <w:rsid w:val="00710FCD"/>
    <w:rsid w:val="007114AA"/>
    <w:rsid w:val="007118B3"/>
    <w:rsid w:val="00711CFA"/>
    <w:rsid w:val="00712AA6"/>
    <w:rsid w:val="00712E49"/>
    <w:rsid w:val="007134CE"/>
    <w:rsid w:val="0071362D"/>
    <w:rsid w:val="00713755"/>
    <w:rsid w:val="007138EE"/>
    <w:rsid w:val="00713E5D"/>
    <w:rsid w:val="00713F5C"/>
    <w:rsid w:val="00714118"/>
    <w:rsid w:val="0071442F"/>
    <w:rsid w:val="007144F0"/>
    <w:rsid w:val="007154A5"/>
    <w:rsid w:val="00715988"/>
    <w:rsid w:val="00716EEB"/>
    <w:rsid w:val="007172EC"/>
    <w:rsid w:val="00717820"/>
    <w:rsid w:val="00717837"/>
    <w:rsid w:val="00720625"/>
    <w:rsid w:val="0072094B"/>
    <w:rsid w:val="00720A31"/>
    <w:rsid w:val="00720C0B"/>
    <w:rsid w:val="00721088"/>
    <w:rsid w:val="00721322"/>
    <w:rsid w:val="0072133A"/>
    <w:rsid w:val="00721F67"/>
    <w:rsid w:val="007229FE"/>
    <w:rsid w:val="00722CB3"/>
    <w:rsid w:val="00722D86"/>
    <w:rsid w:val="00723616"/>
    <w:rsid w:val="00723639"/>
    <w:rsid w:val="007237DD"/>
    <w:rsid w:val="00723818"/>
    <w:rsid w:val="0072389F"/>
    <w:rsid w:val="00723AAA"/>
    <w:rsid w:val="00723C2F"/>
    <w:rsid w:val="00724E83"/>
    <w:rsid w:val="00725176"/>
    <w:rsid w:val="0072525F"/>
    <w:rsid w:val="00725523"/>
    <w:rsid w:val="0072595D"/>
    <w:rsid w:val="00725A16"/>
    <w:rsid w:val="00725C31"/>
    <w:rsid w:val="00725C43"/>
    <w:rsid w:val="007264EE"/>
    <w:rsid w:val="00726F46"/>
    <w:rsid w:val="0072746E"/>
    <w:rsid w:val="007274A3"/>
    <w:rsid w:val="00727749"/>
    <w:rsid w:val="00727ADD"/>
    <w:rsid w:val="00730077"/>
    <w:rsid w:val="00730137"/>
    <w:rsid w:val="007306CE"/>
    <w:rsid w:val="00730830"/>
    <w:rsid w:val="0073099F"/>
    <w:rsid w:val="00730A8E"/>
    <w:rsid w:val="00731816"/>
    <w:rsid w:val="00731908"/>
    <w:rsid w:val="00731BB8"/>
    <w:rsid w:val="00731BE5"/>
    <w:rsid w:val="00731D7E"/>
    <w:rsid w:val="00731EA5"/>
    <w:rsid w:val="007320A5"/>
    <w:rsid w:val="007320AC"/>
    <w:rsid w:val="007321E8"/>
    <w:rsid w:val="007327D6"/>
    <w:rsid w:val="00733B58"/>
    <w:rsid w:val="00733D38"/>
    <w:rsid w:val="00733FAF"/>
    <w:rsid w:val="00734409"/>
    <w:rsid w:val="007344A4"/>
    <w:rsid w:val="00734852"/>
    <w:rsid w:val="00734AE4"/>
    <w:rsid w:val="00734C6B"/>
    <w:rsid w:val="00735487"/>
    <w:rsid w:val="00735BCF"/>
    <w:rsid w:val="00735EFA"/>
    <w:rsid w:val="007361B3"/>
    <w:rsid w:val="00736204"/>
    <w:rsid w:val="00736991"/>
    <w:rsid w:val="00736DA1"/>
    <w:rsid w:val="007370C6"/>
    <w:rsid w:val="0073798A"/>
    <w:rsid w:val="00737CD0"/>
    <w:rsid w:val="00737D9B"/>
    <w:rsid w:val="00737F0C"/>
    <w:rsid w:val="0074008A"/>
    <w:rsid w:val="00740132"/>
    <w:rsid w:val="00740575"/>
    <w:rsid w:val="0074083E"/>
    <w:rsid w:val="00740E2A"/>
    <w:rsid w:val="007412AE"/>
    <w:rsid w:val="0074169E"/>
    <w:rsid w:val="007419C4"/>
    <w:rsid w:val="00741C79"/>
    <w:rsid w:val="00741CD0"/>
    <w:rsid w:val="00741CE3"/>
    <w:rsid w:val="00742668"/>
    <w:rsid w:val="00742798"/>
    <w:rsid w:val="00742B8F"/>
    <w:rsid w:val="00742D4F"/>
    <w:rsid w:val="00742D6D"/>
    <w:rsid w:val="0074306B"/>
    <w:rsid w:val="007437A9"/>
    <w:rsid w:val="00743F5D"/>
    <w:rsid w:val="00743F83"/>
    <w:rsid w:val="0074415E"/>
    <w:rsid w:val="00744A0A"/>
    <w:rsid w:val="00744B95"/>
    <w:rsid w:val="00744CD9"/>
    <w:rsid w:val="00744D8A"/>
    <w:rsid w:val="00745165"/>
    <w:rsid w:val="007451BC"/>
    <w:rsid w:val="007451F3"/>
    <w:rsid w:val="00745399"/>
    <w:rsid w:val="0074559D"/>
    <w:rsid w:val="0074584A"/>
    <w:rsid w:val="00745BE2"/>
    <w:rsid w:val="00746782"/>
    <w:rsid w:val="007468A5"/>
    <w:rsid w:val="00746992"/>
    <w:rsid w:val="00746B89"/>
    <w:rsid w:val="00746BF5"/>
    <w:rsid w:val="00746F4E"/>
    <w:rsid w:val="007470A4"/>
    <w:rsid w:val="0074719C"/>
    <w:rsid w:val="00747508"/>
    <w:rsid w:val="00747595"/>
    <w:rsid w:val="0074764E"/>
    <w:rsid w:val="007477D3"/>
    <w:rsid w:val="00747835"/>
    <w:rsid w:val="0074796F"/>
    <w:rsid w:val="007479D1"/>
    <w:rsid w:val="00747A35"/>
    <w:rsid w:val="00750002"/>
    <w:rsid w:val="00750063"/>
    <w:rsid w:val="00750404"/>
    <w:rsid w:val="007505BE"/>
    <w:rsid w:val="007508B8"/>
    <w:rsid w:val="00750CEF"/>
    <w:rsid w:val="00750DFB"/>
    <w:rsid w:val="00750F67"/>
    <w:rsid w:val="0075108B"/>
    <w:rsid w:val="00751215"/>
    <w:rsid w:val="007512F6"/>
    <w:rsid w:val="00751C7D"/>
    <w:rsid w:val="00751FDD"/>
    <w:rsid w:val="00752599"/>
    <w:rsid w:val="00752694"/>
    <w:rsid w:val="007527E3"/>
    <w:rsid w:val="0075303D"/>
    <w:rsid w:val="00753465"/>
    <w:rsid w:val="0075365E"/>
    <w:rsid w:val="00753688"/>
    <w:rsid w:val="007536A0"/>
    <w:rsid w:val="00753B8B"/>
    <w:rsid w:val="00754004"/>
    <w:rsid w:val="0075441D"/>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069A"/>
    <w:rsid w:val="00761438"/>
    <w:rsid w:val="00761532"/>
    <w:rsid w:val="007618A8"/>
    <w:rsid w:val="00761FC7"/>
    <w:rsid w:val="0076240B"/>
    <w:rsid w:val="00762844"/>
    <w:rsid w:val="00762AA1"/>
    <w:rsid w:val="00762F05"/>
    <w:rsid w:val="00763369"/>
    <w:rsid w:val="0076345E"/>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68B"/>
    <w:rsid w:val="00767862"/>
    <w:rsid w:val="007679EB"/>
    <w:rsid w:val="00767B24"/>
    <w:rsid w:val="00767CB2"/>
    <w:rsid w:val="00767D64"/>
    <w:rsid w:val="00767DC5"/>
    <w:rsid w:val="007702B1"/>
    <w:rsid w:val="007704B9"/>
    <w:rsid w:val="00770830"/>
    <w:rsid w:val="00770975"/>
    <w:rsid w:val="00770A77"/>
    <w:rsid w:val="00770B7C"/>
    <w:rsid w:val="0077188E"/>
    <w:rsid w:val="00771984"/>
    <w:rsid w:val="00771A63"/>
    <w:rsid w:val="00771E09"/>
    <w:rsid w:val="00771F4E"/>
    <w:rsid w:val="007722C4"/>
    <w:rsid w:val="0077277E"/>
    <w:rsid w:val="00772A5A"/>
    <w:rsid w:val="00772FDC"/>
    <w:rsid w:val="007730EB"/>
    <w:rsid w:val="00773125"/>
    <w:rsid w:val="00773B30"/>
    <w:rsid w:val="00774298"/>
    <w:rsid w:val="0077430D"/>
    <w:rsid w:val="0077432A"/>
    <w:rsid w:val="00774591"/>
    <w:rsid w:val="007745A7"/>
    <w:rsid w:val="007745CE"/>
    <w:rsid w:val="007746B1"/>
    <w:rsid w:val="00774952"/>
    <w:rsid w:val="00774CFD"/>
    <w:rsid w:val="00775243"/>
    <w:rsid w:val="00775327"/>
    <w:rsid w:val="0077547C"/>
    <w:rsid w:val="00775534"/>
    <w:rsid w:val="007756D8"/>
    <w:rsid w:val="00775753"/>
    <w:rsid w:val="00775754"/>
    <w:rsid w:val="007757B9"/>
    <w:rsid w:val="00775A12"/>
    <w:rsid w:val="00776091"/>
    <w:rsid w:val="00776286"/>
    <w:rsid w:val="0077629F"/>
    <w:rsid w:val="00776378"/>
    <w:rsid w:val="007763B4"/>
    <w:rsid w:val="00776707"/>
    <w:rsid w:val="007768C5"/>
    <w:rsid w:val="0077715D"/>
    <w:rsid w:val="0077718C"/>
    <w:rsid w:val="00777339"/>
    <w:rsid w:val="00777A45"/>
    <w:rsid w:val="00777C47"/>
    <w:rsid w:val="007808A1"/>
    <w:rsid w:val="0078106A"/>
    <w:rsid w:val="007819B7"/>
    <w:rsid w:val="00781D0B"/>
    <w:rsid w:val="00781F58"/>
    <w:rsid w:val="00781FFB"/>
    <w:rsid w:val="007823BC"/>
    <w:rsid w:val="007825BB"/>
    <w:rsid w:val="0078272A"/>
    <w:rsid w:val="00782915"/>
    <w:rsid w:val="0078293A"/>
    <w:rsid w:val="0078322F"/>
    <w:rsid w:val="00783457"/>
    <w:rsid w:val="00783B5E"/>
    <w:rsid w:val="00783FC3"/>
    <w:rsid w:val="0078433C"/>
    <w:rsid w:val="007847C5"/>
    <w:rsid w:val="007848C6"/>
    <w:rsid w:val="00784A04"/>
    <w:rsid w:val="00785587"/>
    <w:rsid w:val="007855F9"/>
    <w:rsid w:val="007856F0"/>
    <w:rsid w:val="007857FE"/>
    <w:rsid w:val="00786187"/>
    <w:rsid w:val="00786AB9"/>
    <w:rsid w:val="007871A8"/>
    <w:rsid w:val="007873B0"/>
    <w:rsid w:val="00787E66"/>
    <w:rsid w:val="007909FB"/>
    <w:rsid w:val="00790EA8"/>
    <w:rsid w:val="00791058"/>
    <w:rsid w:val="00791399"/>
    <w:rsid w:val="0079192D"/>
    <w:rsid w:val="00791A9E"/>
    <w:rsid w:val="00791BD9"/>
    <w:rsid w:val="00791DE4"/>
    <w:rsid w:val="00791F87"/>
    <w:rsid w:val="007925AC"/>
    <w:rsid w:val="0079264C"/>
    <w:rsid w:val="00792AAD"/>
    <w:rsid w:val="00793443"/>
    <w:rsid w:val="007935E0"/>
    <w:rsid w:val="007938A0"/>
    <w:rsid w:val="00793F70"/>
    <w:rsid w:val="00794239"/>
    <w:rsid w:val="0079457E"/>
    <w:rsid w:val="00794659"/>
    <w:rsid w:val="007946B3"/>
    <w:rsid w:val="007949C1"/>
    <w:rsid w:val="007949F6"/>
    <w:rsid w:val="00795002"/>
    <w:rsid w:val="0079522B"/>
    <w:rsid w:val="00795456"/>
    <w:rsid w:val="007956F9"/>
    <w:rsid w:val="00795825"/>
    <w:rsid w:val="007958AC"/>
    <w:rsid w:val="007958F1"/>
    <w:rsid w:val="00795CF9"/>
    <w:rsid w:val="00795D2C"/>
    <w:rsid w:val="007960BB"/>
    <w:rsid w:val="00796F24"/>
    <w:rsid w:val="0079704F"/>
    <w:rsid w:val="0079715E"/>
    <w:rsid w:val="00797626"/>
    <w:rsid w:val="00797791"/>
    <w:rsid w:val="0079783F"/>
    <w:rsid w:val="007978C3"/>
    <w:rsid w:val="00797BC0"/>
    <w:rsid w:val="00797D5B"/>
    <w:rsid w:val="00797F08"/>
    <w:rsid w:val="007A00FF"/>
    <w:rsid w:val="007A0D11"/>
    <w:rsid w:val="007A0D74"/>
    <w:rsid w:val="007A0FA5"/>
    <w:rsid w:val="007A16C5"/>
    <w:rsid w:val="007A1738"/>
    <w:rsid w:val="007A17A4"/>
    <w:rsid w:val="007A1F3B"/>
    <w:rsid w:val="007A24C3"/>
    <w:rsid w:val="007A252D"/>
    <w:rsid w:val="007A2CB5"/>
    <w:rsid w:val="007A31F3"/>
    <w:rsid w:val="007A3616"/>
    <w:rsid w:val="007A3681"/>
    <w:rsid w:val="007A36B7"/>
    <w:rsid w:val="007A38CA"/>
    <w:rsid w:val="007A3AB4"/>
    <w:rsid w:val="007A3C64"/>
    <w:rsid w:val="007A4488"/>
    <w:rsid w:val="007A4877"/>
    <w:rsid w:val="007A4F76"/>
    <w:rsid w:val="007A5324"/>
    <w:rsid w:val="007A54CA"/>
    <w:rsid w:val="007A5B7A"/>
    <w:rsid w:val="007A6254"/>
    <w:rsid w:val="007A6F60"/>
    <w:rsid w:val="007A6FE8"/>
    <w:rsid w:val="007A739A"/>
    <w:rsid w:val="007A7860"/>
    <w:rsid w:val="007A7AE5"/>
    <w:rsid w:val="007A7F8E"/>
    <w:rsid w:val="007B0152"/>
    <w:rsid w:val="007B0251"/>
    <w:rsid w:val="007B03A4"/>
    <w:rsid w:val="007B0486"/>
    <w:rsid w:val="007B050D"/>
    <w:rsid w:val="007B12F4"/>
    <w:rsid w:val="007B1453"/>
    <w:rsid w:val="007B1644"/>
    <w:rsid w:val="007B16EF"/>
    <w:rsid w:val="007B1D63"/>
    <w:rsid w:val="007B2688"/>
    <w:rsid w:val="007B2FB5"/>
    <w:rsid w:val="007B318B"/>
    <w:rsid w:val="007B39FB"/>
    <w:rsid w:val="007B3BBD"/>
    <w:rsid w:val="007B4671"/>
    <w:rsid w:val="007B47B0"/>
    <w:rsid w:val="007B4829"/>
    <w:rsid w:val="007B4A21"/>
    <w:rsid w:val="007B4C92"/>
    <w:rsid w:val="007B4EE5"/>
    <w:rsid w:val="007B5602"/>
    <w:rsid w:val="007B593E"/>
    <w:rsid w:val="007B5CAE"/>
    <w:rsid w:val="007B5EF3"/>
    <w:rsid w:val="007B636C"/>
    <w:rsid w:val="007B6637"/>
    <w:rsid w:val="007B67F3"/>
    <w:rsid w:val="007B6A09"/>
    <w:rsid w:val="007B6C79"/>
    <w:rsid w:val="007B6E9D"/>
    <w:rsid w:val="007B7496"/>
    <w:rsid w:val="007B74BC"/>
    <w:rsid w:val="007B7975"/>
    <w:rsid w:val="007B7C8E"/>
    <w:rsid w:val="007B7E1F"/>
    <w:rsid w:val="007B7E6B"/>
    <w:rsid w:val="007B7F40"/>
    <w:rsid w:val="007B7FE1"/>
    <w:rsid w:val="007C002F"/>
    <w:rsid w:val="007C03E8"/>
    <w:rsid w:val="007C0489"/>
    <w:rsid w:val="007C0653"/>
    <w:rsid w:val="007C085E"/>
    <w:rsid w:val="007C0BE9"/>
    <w:rsid w:val="007C1137"/>
    <w:rsid w:val="007C1389"/>
    <w:rsid w:val="007C1728"/>
    <w:rsid w:val="007C1854"/>
    <w:rsid w:val="007C1A28"/>
    <w:rsid w:val="007C1AEF"/>
    <w:rsid w:val="007C275E"/>
    <w:rsid w:val="007C2CEB"/>
    <w:rsid w:val="007C32FA"/>
    <w:rsid w:val="007C365E"/>
    <w:rsid w:val="007C37AF"/>
    <w:rsid w:val="007C393A"/>
    <w:rsid w:val="007C3BB9"/>
    <w:rsid w:val="007C3CBD"/>
    <w:rsid w:val="007C5447"/>
    <w:rsid w:val="007C55DE"/>
    <w:rsid w:val="007C55F0"/>
    <w:rsid w:val="007C606B"/>
    <w:rsid w:val="007C62B3"/>
    <w:rsid w:val="007C6429"/>
    <w:rsid w:val="007C6BF7"/>
    <w:rsid w:val="007C742B"/>
    <w:rsid w:val="007C77E5"/>
    <w:rsid w:val="007C78B4"/>
    <w:rsid w:val="007C7DE7"/>
    <w:rsid w:val="007D01FF"/>
    <w:rsid w:val="007D051C"/>
    <w:rsid w:val="007D0C4F"/>
    <w:rsid w:val="007D1741"/>
    <w:rsid w:val="007D229E"/>
    <w:rsid w:val="007D2330"/>
    <w:rsid w:val="007D2437"/>
    <w:rsid w:val="007D244F"/>
    <w:rsid w:val="007D24D7"/>
    <w:rsid w:val="007D2637"/>
    <w:rsid w:val="007D287F"/>
    <w:rsid w:val="007D2931"/>
    <w:rsid w:val="007D2954"/>
    <w:rsid w:val="007D29BA"/>
    <w:rsid w:val="007D3022"/>
    <w:rsid w:val="007D3B95"/>
    <w:rsid w:val="007D3D8C"/>
    <w:rsid w:val="007D4224"/>
    <w:rsid w:val="007D4260"/>
    <w:rsid w:val="007D4593"/>
    <w:rsid w:val="007D48C1"/>
    <w:rsid w:val="007D4F2E"/>
    <w:rsid w:val="007D574F"/>
    <w:rsid w:val="007D5AD6"/>
    <w:rsid w:val="007D5F6B"/>
    <w:rsid w:val="007D64F6"/>
    <w:rsid w:val="007D661E"/>
    <w:rsid w:val="007D692E"/>
    <w:rsid w:val="007D742F"/>
    <w:rsid w:val="007D74EE"/>
    <w:rsid w:val="007D7814"/>
    <w:rsid w:val="007D7AAB"/>
    <w:rsid w:val="007D7FA7"/>
    <w:rsid w:val="007E018F"/>
    <w:rsid w:val="007E0697"/>
    <w:rsid w:val="007E0773"/>
    <w:rsid w:val="007E0EAE"/>
    <w:rsid w:val="007E1134"/>
    <w:rsid w:val="007E1719"/>
    <w:rsid w:val="007E1DD6"/>
    <w:rsid w:val="007E2296"/>
    <w:rsid w:val="007E22FB"/>
    <w:rsid w:val="007E2375"/>
    <w:rsid w:val="007E23FC"/>
    <w:rsid w:val="007E2742"/>
    <w:rsid w:val="007E2A08"/>
    <w:rsid w:val="007E34A6"/>
    <w:rsid w:val="007E3F5A"/>
    <w:rsid w:val="007E41AB"/>
    <w:rsid w:val="007E428B"/>
    <w:rsid w:val="007E44CA"/>
    <w:rsid w:val="007E48C2"/>
    <w:rsid w:val="007E4A8D"/>
    <w:rsid w:val="007E5515"/>
    <w:rsid w:val="007E5672"/>
    <w:rsid w:val="007E5953"/>
    <w:rsid w:val="007E5A8A"/>
    <w:rsid w:val="007E5E7B"/>
    <w:rsid w:val="007E6002"/>
    <w:rsid w:val="007E62FE"/>
    <w:rsid w:val="007E6343"/>
    <w:rsid w:val="007E65F8"/>
    <w:rsid w:val="007E6A65"/>
    <w:rsid w:val="007E7028"/>
    <w:rsid w:val="007E7409"/>
    <w:rsid w:val="007F0A69"/>
    <w:rsid w:val="007F0CB1"/>
    <w:rsid w:val="007F1310"/>
    <w:rsid w:val="007F1FCF"/>
    <w:rsid w:val="007F25FB"/>
    <w:rsid w:val="007F2995"/>
    <w:rsid w:val="007F2A60"/>
    <w:rsid w:val="007F2D27"/>
    <w:rsid w:val="007F3084"/>
    <w:rsid w:val="007F32AB"/>
    <w:rsid w:val="007F361C"/>
    <w:rsid w:val="007F39CE"/>
    <w:rsid w:val="007F3AE9"/>
    <w:rsid w:val="007F3B41"/>
    <w:rsid w:val="007F3B70"/>
    <w:rsid w:val="007F45C2"/>
    <w:rsid w:val="007F47D3"/>
    <w:rsid w:val="007F4CAE"/>
    <w:rsid w:val="007F4D77"/>
    <w:rsid w:val="007F4F5F"/>
    <w:rsid w:val="007F517A"/>
    <w:rsid w:val="007F527F"/>
    <w:rsid w:val="007F5A70"/>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6AF"/>
    <w:rsid w:val="008017C3"/>
    <w:rsid w:val="008018E1"/>
    <w:rsid w:val="00801B10"/>
    <w:rsid w:val="00801BCB"/>
    <w:rsid w:val="00801EDA"/>
    <w:rsid w:val="0080247A"/>
    <w:rsid w:val="0080285E"/>
    <w:rsid w:val="00802913"/>
    <w:rsid w:val="00802E88"/>
    <w:rsid w:val="00802FB6"/>
    <w:rsid w:val="00803475"/>
    <w:rsid w:val="00804346"/>
    <w:rsid w:val="00804567"/>
    <w:rsid w:val="008045F9"/>
    <w:rsid w:val="00804DCF"/>
    <w:rsid w:val="0080547D"/>
    <w:rsid w:val="00805622"/>
    <w:rsid w:val="00805829"/>
    <w:rsid w:val="00805F0D"/>
    <w:rsid w:val="00805F77"/>
    <w:rsid w:val="0080628F"/>
    <w:rsid w:val="00806388"/>
    <w:rsid w:val="008063C1"/>
    <w:rsid w:val="0080656F"/>
    <w:rsid w:val="0080690D"/>
    <w:rsid w:val="008069D2"/>
    <w:rsid w:val="00806C32"/>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DBD"/>
    <w:rsid w:val="00811FF8"/>
    <w:rsid w:val="00812651"/>
    <w:rsid w:val="00812701"/>
    <w:rsid w:val="008129F3"/>
    <w:rsid w:val="00812B83"/>
    <w:rsid w:val="00812C50"/>
    <w:rsid w:val="00813546"/>
    <w:rsid w:val="00813BB7"/>
    <w:rsid w:val="008142E8"/>
    <w:rsid w:val="00814405"/>
    <w:rsid w:val="00814834"/>
    <w:rsid w:val="00814C6B"/>
    <w:rsid w:val="00814C6E"/>
    <w:rsid w:val="008150E3"/>
    <w:rsid w:val="00815661"/>
    <w:rsid w:val="0081568E"/>
    <w:rsid w:val="00815796"/>
    <w:rsid w:val="008157AC"/>
    <w:rsid w:val="00815904"/>
    <w:rsid w:val="00815A73"/>
    <w:rsid w:val="00815D24"/>
    <w:rsid w:val="00816002"/>
    <w:rsid w:val="0081611D"/>
    <w:rsid w:val="008161A5"/>
    <w:rsid w:val="0081630B"/>
    <w:rsid w:val="008166C3"/>
    <w:rsid w:val="00817192"/>
    <w:rsid w:val="008177C2"/>
    <w:rsid w:val="00817FBF"/>
    <w:rsid w:val="00820067"/>
    <w:rsid w:val="0082046B"/>
    <w:rsid w:val="00820613"/>
    <w:rsid w:val="0082092C"/>
    <w:rsid w:val="00820956"/>
    <w:rsid w:val="00820980"/>
    <w:rsid w:val="00820AE1"/>
    <w:rsid w:val="0082131A"/>
    <w:rsid w:val="00821627"/>
    <w:rsid w:val="008219A3"/>
    <w:rsid w:val="00821FE9"/>
    <w:rsid w:val="008224D8"/>
    <w:rsid w:val="008224ED"/>
    <w:rsid w:val="00822585"/>
    <w:rsid w:val="00822C7C"/>
    <w:rsid w:val="00823077"/>
    <w:rsid w:val="0082317C"/>
    <w:rsid w:val="0082343C"/>
    <w:rsid w:val="00823B74"/>
    <w:rsid w:val="00823C25"/>
    <w:rsid w:val="00823D76"/>
    <w:rsid w:val="00823DAC"/>
    <w:rsid w:val="00823F76"/>
    <w:rsid w:val="00824114"/>
    <w:rsid w:val="00824A62"/>
    <w:rsid w:val="00824C93"/>
    <w:rsid w:val="00824DF0"/>
    <w:rsid w:val="00825147"/>
    <w:rsid w:val="008251A3"/>
    <w:rsid w:val="008254BE"/>
    <w:rsid w:val="00825589"/>
    <w:rsid w:val="0082593C"/>
    <w:rsid w:val="00825962"/>
    <w:rsid w:val="008259B1"/>
    <w:rsid w:val="00825BB9"/>
    <w:rsid w:val="00826C57"/>
    <w:rsid w:val="00826F58"/>
    <w:rsid w:val="00827429"/>
    <w:rsid w:val="00827453"/>
    <w:rsid w:val="008276B5"/>
    <w:rsid w:val="00827B78"/>
    <w:rsid w:val="00827C7A"/>
    <w:rsid w:val="00827C89"/>
    <w:rsid w:val="0083032A"/>
    <w:rsid w:val="008304EC"/>
    <w:rsid w:val="00830522"/>
    <w:rsid w:val="008307FE"/>
    <w:rsid w:val="00830BFB"/>
    <w:rsid w:val="00830F0B"/>
    <w:rsid w:val="00830FB4"/>
    <w:rsid w:val="008312E1"/>
    <w:rsid w:val="00831540"/>
    <w:rsid w:val="008315BC"/>
    <w:rsid w:val="008316E6"/>
    <w:rsid w:val="00831C71"/>
    <w:rsid w:val="00832040"/>
    <w:rsid w:val="00832045"/>
    <w:rsid w:val="0083218F"/>
    <w:rsid w:val="008321F5"/>
    <w:rsid w:val="0083288E"/>
    <w:rsid w:val="00832D20"/>
    <w:rsid w:val="00832FC1"/>
    <w:rsid w:val="00832FDD"/>
    <w:rsid w:val="00833082"/>
    <w:rsid w:val="008331A3"/>
    <w:rsid w:val="0083337B"/>
    <w:rsid w:val="00833800"/>
    <w:rsid w:val="0083399A"/>
    <w:rsid w:val="00833B44"/>
    <w:rsid w:val="00833DCF"/>
    <w:rsid w:val="0083443D"/>
    <w:rsid w:val="0083516C"/>
    <w:rsid w:val="00835555"/>
    <w:rsid w:val="00835B73"/>
    <w:rsid w:val="00835E8A"/>
    <w:rsid w:val="00836838"/>
    <w:rsid w:val="00836C59"/>
    <w:rsid w:val="00836ED0"/>
    <w:rsid w:val="008374AA"/>
    <w:rsid w:val="008375DF"/>
    <w:rsid w:val="0083762E"/>
    <w:rsid w:val="00837D67"/>
    <w:rsid w:val="00837DFF"/>
    <w:rsid w:val="0084014B"/>
    <w:rsid w:val="008401C7"/>
    <w:rsid w:val="0084092D"/>
    <w:rsid w:val="0084096A"/>
    <w:rsid w:val="00840F9D"/>
    <w:rsid w:val="008410AB"/>
    <w:rsid w:val="0084142A"/>
    <w:rsid w:val="00841A58"/>
    <w:rsid w:val="00841C25"/>
    <w:rsid w:val="00841EA2"/>
    <w:rsid w:val="00842303"/>
    <w:rsid w:val="00842358"/>
    <w:rsid w:val="0084280B"/>
    <w:rsid w:val="0084398B"/>
    <w:rsid w:val="00843B2D"/>
    <w:rsid w:val="00843B5E"/>
    <w:rsid w:val="008440B9"/>
    <w:rsid w:val="0084456F"/>
    <w:rsid w:val="0084470D"/>
    <w:rsid w:val="00844725"/>
    <w:rsid w:val="00844EEC"/>
    <w:rsid w:val="00844EFD"/>
    <w:rsid w:val="00845013"/>
    <w:rsid w:val="008451AC"/>
    <w:rsid w:val="0084557B"/>
    <w:rsid w:val="008455B4"/>
    <w:rsid w:val="008458D0"/>
    <w:rsid w:val="0084599A"/>
    <w:rsid w:val="00846193"/>
    <w:rsid w:val="008468CC"/>
    <w:rsid w:val="008469E6"/>
    <w:rsid w:val="00846A70"/>
    <w:rsid w:val="00846B15"/>
    <w:rsid w:val="00847205"/>
    <w:rsid w:val="00847235"/>
    <w:rsid w:val="00847302"/>
    <w:rsid w:val="0084737F"/>
    <w:rsid w:val="0084772C"/>
    <w:rsid w:val="00850028"/>
    <w:rsid w:val="00850535"/>
    <w:rsid w:val="00850655"/>
    <w:rsid w:val="00850A29"/>
    <w:rsid w:val="008514C7"/>
    <w:rsid w:val="00851E62"/>
    <w:rsid w:val="00852A3F"/>
    <w:rsid w:val="00852EB2"/>
    <w:rsid w:val="00853125"/>
    <w:rsid w:val="0085321E"/>
    <w:rsid w:val="008537CE"/>
    <w:rsid w:val="00853DF3"/>
    <w:rsid w:val="00853F35"/>
    <w:rsid w:val="008543A7"/>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07B9"/>
    <w:rsid w:val="00860C94"/>
    <w:rsid w:val="00861307"/>
    <w:rsid w:val="008614BE"/>
    <w:rsid w:val="00861939"/>
    <w:rsid w:val="00861980"/>
    <w:rsid w:val="00861D41"/>
    <w:rsid w:val="00861D59"/>
    <w:rsid w:val="00861E39"/>
    <w:rsid w:val="008622FE"/>
    <w:rsid w:val="008625D9"/>
    <w:rsid w:val="008628BD"/>
    <w:rsid w:val="00862ABE"/>
    <w:rsid w:val="00862D26"/>
    <w:rsid w:val="00862E13"/>
    <w:rsid w:val="0086326B"/>
    <w:rsid w:val="008639AE"/>
    <w:rsid w:val="00863B4D"/>
    <w:rsid w:val="00863CF5"/>
    <w:rsid w:val="008648A6"/>
    <w:rsid w:val="00864F9E"/>
    <w:rsid w:val="00865B1C"/>
    <w:rsid w:val="00866461"/>
    <w:rsid w:val="008667C6"/>
    <w:rsid w:val="00866A23"/>
    <w:rsid w:val="00866D7E"/>
    <w:rsid w:val="00867B25"/>
    <w:rsid w:val="00867C54"/>
    <w:rsid w:val="0087002F"/>
    <w:rsid w:val="008703DC"/>
    <w:rsid w:val="0087051D"/>
    <w:rsid w:val="0087065A"/>
    <w:rsid w:val="0087071C"/>
    <w:rsid w:val="00870818"/>
    <w:rsid w:val="008709EB"/>
    <w:rsid w:val="00870DC0"/>
    <w:rsid w:val="0087101C"/>
    <w:rsid w:val="008713C6"/>
    <w:rsid w:val="008718E1"/>
    <w:rsid w:val="00872202"/>
    <w:rsid w:val="00872212"/>
    <w:rsid w:val="00872647"/>
    <w:rsid w:val="00872C77"/>
    <w:rsid w:val="008733A1"/>
    <w:rsid w:val="008736FB"/>
    <w:rsid w:val="0087386F"/>
    <w:rsid w:val="00873FAF"/>
    <w:rsid w:val="0087414D"/>
    <w:rsid w:val="0087481D"/>
    <w:rsid w:val="00875071"/>
    <w:rsid w:val="0087531A"/>
    <w:rsid w:val="008759FA"/>
    <w:rsid w:val="00875A3D"/>
    <w:rsid w:val="00875EA6"/>
    <w:rsid w:val="008765E3"/>
    <w:rsid w:val="00876ED1"/>
    <w:rsid w:val="00876F08"/>
    <w:rsid w:val="00877003"/>
    <w:rsid w:val="008771CE"/>
    <w:rsid w:val="008774C4"/>
    <w:rsid w:val="00877550"/>
    <w:rsid w:val="0087767C"/>
    <w:rsid w:val="0087769D"/>
    <w:rsid w:val="008776D1"/>
    <w:rsid w:val="0088010C"/>
    <w:rsid w:val="0088013F"/>
    <w:rsid w:val="00880D00"/>
    <w:rsid w:val="00880D30"/>
    <w:rsid w:val="008814AA"/>
    <w:rsid w:val="00882653"/>
    <w:rsid w:val="008826DF"/>
    <w:rsid w:val="0088297B"/>
    <w:rsid w:val="00882DA7"/>
    <w:rsid w:val="008830FC"/>
    <w:rsid w:val="0088326D"/>
    <w:rsid w:val="00883BFE"/>
    <w:rsid w:val="00883FDA"/>
    <w:rsid w:val="0088409F"/>
    <w:rsid w:val="0088470C"/>
    <w:rsid w:val="00884E84"/>
    <w:rsid w:val="00885431"/>
    <w:rsid w:val="0088548B"/>
    <w:rsid w:val="0088589E"/>
    <w:rsid w:val="00885ADC"/>
    <w:rsid w:val="00885AE9"/>
    <w:rsid w:val="00885F33"/>
    <w:rsid w:val="00886892"/>
    <w:rsid w:val="00886F8F"/>
    <w:rsid w:val="00887386"/>
    <w:rsid w:val="0088757A"/>
    <w:rsid w:val="00887867"/>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CFE"/>
    <w:rsid w:val="00891DF3"/>
    <w:rsid w:val="008923C4"/>
    <w:rsid w:val="0089288F"/>
    <w:rsid w:val="00892D6A"/>
    <w:rsid w:val="00892DDC"/>
    <w:rsid w:val="0089319A"/>
    <w:rsid w:val="008937CA"/>
    <w:rsid w:val="008939A1"/>
    <w:rsid w:val="00893E6E"/>
    <w:rsid w:val="00893F9B"/>
    <w:rsid w:val="008941AE"/>
    <w:rsid w:val="008945CC"/>
    <w:rsid w:val="00894A94"/>
    <w:rsid w:val="00894CEB"/>
    <w:rsid w:val="00894DA0"/>
    <w:rsid w:val="008952F9"/>
    <w:rsid w:val="0089546B"/>
    <w:rsid w:val="008955EB"/>
    <w:rsid w:val="00895625"/>
    <w:rsid w:val="00895B17"/>
    <w:rsid w:val="00895CAA"/>
    <w:rsid w:val="00896397"/>
    <w:rsid w:val="0089643B"/>
    <w:rsid w:val="008964C2"/>
    <w:rsid w:val="00896961"/>
    <w:rsid w:val="00896EB2"/>
    <w:rsid w:val="008973B8"/>
    <w:rsid w:val="0089779D"/>
    <w:rsid w:val="00897DA4"/>
    <w:rsid w:val="008A03D5"/>
    <w:rsid w:val="008A0451"/>
    <w:rsid w:val="008A0551"/>
    <w:rsid w:val="008A0864"/>
    <w:rsid w:val="008A095E"/>
    <w:rsid w:val="008A0A87"/>
    <w:rsid w:val="008A1211"/>
    <w:rsid w:val="008A155C"/>
    <w:rsid w:val="008A1602"/>
    <w:rsid w:val="008A2728"/>
    <w:rsid w:val="008A28AE"/>
    <w:rsid w:val="008A2EEA"/>
    <w:rsid w:val="008A3023"/>
    <w:rsid w:val="008A38E6"/>
    <w:rsid w:val="008A3F65"/>
    <w:rsid w:val="008A413B"/>
    <w:rsid w:val="008A57C5"/>
    <w:rsid w:val="008A67B6"/>
    <w:rsid w:val="008A6FB5"/>
    <w:rsid w:val="008A7271"/>
    <w:rsid w:val="008A789E"/>
    <w:rsid w:val="008A7BAE"/>
    <w:rsid w:val="008B0A68"/>
    <w:rsid w:val="008B16AA"/>
    <w:rsid w:val="008B18DC"/>
    <w:rsid w:val="008B1AD1"/>
    <w:rsid w:val="008B1AF1"/>
    <w:rsid w:val="008B2488"/>
    <w:rsid w:val="008B2C5B"/>
    <w:rsid w:val="008B3BD1"/>
    <w:rsid w:val="008B3D10"/>
    <w:rsid w:val="008B43DF"/>
    <w:rsid w:val="008B467A"/>
    <w:rsid w:val="008B54AB"/>
    <w:rsid w:val="008B55D5"/>
    <w:rsid w:val="008B582D"/>
    <w:rsid w:val="008B5E6A"/>
    <w:rsid w:val="008B6272"/>
    <w:rsid w:val="008B6538"/>
    <w:rsid w:val="008B670A"/>
    <w:rsid w:val="008B72A2"/>
    <w:rsid w:val="008B7518"/>
    <w:rsid w:val="008B7562"/>
    <w:rsid w:val="008B7738"/>
    <w:rsid w:val="008B79E7"/>
    <w:rsid w:val="008B7C0F"/>
    <w:rsid w:val="008B7F56"/>
    <w:rsid w:val="008C0077"/>
    <w:rsid w:val="008C0204"/>
    <w:rsid w:val="008C0299"/>
    <w:rsid w:val="008C0564"/>
    <w:rsid w:val="008C06FE"/>
    <w:rsid w:val="008C136D"/>
    <w:rsid w:val="008C17D7"/>
    <w:rsid w:val="008C1952"/>
    <w:rsid w:val="008C198C"/>
    <w:rsid w:val="008C1D8C"/>
    <w:rsid w:val="008C247D"/>
    <w:rsid w:val="008C26AF"/>
    <w:rsid w:val="008C2F9E"/>
    <w:rsid w:val="008C320D"/>
    <w:rsid w:val="008C3365"/>
    <w:rsid w:val="008C3A64"/>
    <w:rsid w:val="008C3D43"/>
    <w:rsid w:val="008C3F0A"/>
    <w:rsid w:val="008C3F32"/>
    <w:rsid w:val="008C42B6"/>
    <w:rsid w:val="008C445D"/>
    <w:rsid w:val="008C4720"/>
    <w:rsid w:val="008C4C41"/>
    <w:rsid w:val="008C5128"/>
    <w:rsid w:val="008C51C7"/>
    <w:rsid w:val="008C52D0"/>
    <w:rsid w:val="008C533A"/>
    <w:rsid w:val="008C5506"/>
    <w:rsid w:val="008C5858"/>
    <w:rsid w:val="008C5AD3"/>
    <w:rsid w:val="008C5D0A"/>
    <w:rsid w:val="008C5DA7"/>
    <w:rsid w:val="008C5E8E"/>
    <w:rsid w:val="008C6195"/>
    <w:rsid w:val="008C6485"/>
    <w:rsid w:val="008C699F"/>
    <w:rsid w:val="008C6CD3"/>
    <w:rsid w:val="008C729C"/>
    <w:rsid w:val="008C7878"/>
    <w:rsid w:val="008C7CA7"/>
    <w:rsid w:val="008D06FC"/>
    <w:rsid w:val="008D07EA"/>
    <w:rsid w:val="008D0818"/>
    <w:rsid w:val="008D0A84"/>
    <w:rsid w:val="008D0B98"/>
    <w:rsid w:val="008D0CE9"/>
    <w:rsid w:val="008D10DD"/>
    <w:rsid w:val="008D1BFA"/>
    <w:rsid w:val="008D1C1D"/>
    <w:rsid w:val="008D1C29"/>
    <w:rsid w:val="008D1EC1"/>
    <w:rsid w:val="008D2478"/>
    <w:rsid w:val="008D2905"/>
    <w:rsid w:val="008D2991"/>
    <w:rsid w:val="008D2E4F"/>
    <w:rsid w:val="008D2ECF"/>
    <w:rsid w:val="008D31AD"/>
    <w:rsid w:val="008D31F8"/>
    <w:rsid w:val="008D3312"/>
    <w:rsid w:val="008D3343"/>
    <w:rsid w:val="008D33BE"/>
    <w:rsid w:val="008D33F2"/>
    <w:rsid w:val="008D34EF"/>
    <w:rsid w:val="008D3550"/>
    <w:rsid w:val="008D4455"/>
    <w:rsid w:val="008D492E"/>
    <w:rsid w:val="008D4995"/>
    <w:rsid w:val="008D4B97"/>
    <w:rsid w:val="008D4BCC"/>
    <w:rsid w:val="008D50D8"/>
    <w:rsid w:val="008D5119"/>
    <w:rsid w:val="008D556C"/>
    <w:rsid w:val="008D5BD1"/>
    <w:rsid w:val="008D5CF2"/>
    <w:rsid w:val="008D6134"/>
    <w:rsid w:val="008D6375"/>
    <w:rsid w:val="008D63B2"/>
    <w:rsid w:val="008D6A1E"/>
    <w:rsid w:val="008D6A52"/>
    <w:rsid w:val="008D6BF8"/>
    <w:rsid w:val="008D6EA6"/>
    <w:rsid w:val="008D7148"/>
    <w:rsid w:val="008D74AE"/>
    <w:rsid w:val="008D779A"/>
    <w:rsid w:val="008D7AB3"/>
    <w:rsid w:val="008D7F78"/>
    <w:rsid w:val="008E0004"/>
    <w:rsid w:val="008E0DE8"/>
    <w:rsid w:val="008E13EF"/>
    <w:rsid w:val="008E1607"/>
    <w:rsid w:val="008E21AD"/>
    <w:rsid w:val="008E2A7A"/>
    <w:rsid w:val="008E2D6F"/>
    <w:rsid w:val="008E2F05"/>
    <w:rsid w:val="008E2F4F"/>
    <w:rsid w:val="008E3397"/>
    <w:rsid w:val="008E3421"/>
    <w:rsid w:val="008E34EC"/>
    <w:rsid w:val="008E39FE"/>
    <w:rsid w:val="008E3C01"/>
    <w:rsid w:val="008E3C80"/>
    <w:rsid w:val="008E41DD"/>
    <w:rsid w:val="008E423B"/>
    <w:rsid w:val="008E48A7"/>
    <w:rsid w:val="008E4BCB"/>
    <w:rsid w:val="008E4DB4"/>
    <w:rsid w:val="008E4FE0"/>
    <w:rsid w:val="008E5A41"/>
    <w:rsid w:val="008E5C2A"/>
    <w:rsid w:val="008E5C94"/>
    <w:rsid w:val="008E5CB8"/>
    <w:rsid w:val="008E5E8B"/>
    <w:rsid w:val="008E61A7"/>
    <w:rsid w:val="008E6A96"/>
    <w:rsid w:val="008E72C2"/>
    <w:rsid w:val="008E7688"/>
    <w:rsid w:val="008E7978"/>
    <w:rsid w:val="008E7FF0"/>
    <w:rsid w:val="008F04ED"/>
    <w:rsid w:val="008F0593"/>
    <w:rsid w:val="008F0CDB"/>
    <w:rsid w:val="008F0D8A"/>
    <w:rsid w:val="008F1038"/>
    <w:rsid w:val="008F1064"/>
    <w:rsid w:val="008F113B"/>
    <w:rsid w:val="008F16E8"/>
    <w:rsid w:val="008F1780"/>
    <w:rsid w:val="008F17AA"/>
    <w:rsid w:val="008F1ACC"/>
    <w:rsid w:val="008F1EC5"/>
    <w:rsid w:val="008F263E"/>
    <w:rsid w:val="008F28DB"/>
    <w:rsid w:val="008F2903"/>
    <w:rsid w:val="008F2DA0"/>
    <w:rsid w:val="008F2E59"/>
    <w:rsid w:val="008F2F74"/>
    <w:rsid w:val="008F315F"/>
    <w:rsid w:val="008F318E"/>
    <w:rsid w:val="008F3257"/>
    <w:rsid w:val="008F34E2"/>
    <w:rsid w:val="008F383F"/>
    <w:rsid w:val="008F39EE"/>
    <w:rsid w:val="008F3C16"/>
    <w:rsid w:val="008F3CC4"/>
    <w:rsid w:val="008F4B84"/>
    <w:rsid w:val="008F4B85"/>
    <w:rsid w:val="008F4C9A"/>
    <w:rsid w:val="008F4F90"/>
    <w:rsid w:val="008F5C02"/>
    <w:rsid w:val="008F5FFB"/>
    <w:rsid w:val="008F6008"/>
    <w:rsid w:val="008F67A9"/>
    <w:rsid w:val="008F7492"/>
    <w:rsid w:val="008F7726"/>
    <w:rsid w:val="008F7D02"/>
    <w:rsid w:val="008F7FC6"/>
    <w:rsid w:val="0090054B"/>
    <w:rsid w:val="009011AD"/>
    <w:rsid w:val="00901C24"/>
    <w:rsid w:val="0090219F"/>
    <w:rsid w:val="009025A7"/>
    <w:rsid w:val="009027D4"/>
    <w:rsid w:val="00902C75"/>
    <w:rsid w:val="009031ED"/>
    <w:rsid w:val="0090442A"/>
    <w:rsid w:val="00904A0B"/>
    <w:rsid w:val="00904D00"/>
    <w:rsid w:val="009051C5"/>
    <w:rsid w:val="00905599"/>
    <w:rsid w:val="00905CCC"/>
    <w:rsid w:val="009060EA"/>
    <w:rsid w:val="009061D2"/>
    <w:rsid w:val="0090675C"/>
    <w:rsid w:val="00906872"/>
    <w:rsid w:val="009068BB"/>
    <w:rsid w:val="00907399"/>
    <w:rsid w:val="00907EE2"/>
    <w:rsid w:val="0091001F"/>
    <w:rsid w:val="0091003C"/>
    <w:rsid w:val="00910097"/>
    <w:rsid w:val="00910773"/>
    <w:rsid w:val="009112B9"/>
    <w:rsid w:val="009115CC"/>
    <w:rsid w:val="009117C4"/>
    <w:rsid w:val="009119E8"/>
    <w:rsid w:val="00911BAC"/>
    <w:rsid w:val="0091264A"/>
    <w:rsid w:val="00912DF9"/>
    <w:rsid w:val="009138AC"/>
    <w:rsid w:val="00913E74"/>
    <w:rsid w:val="00914132"/>
    <w:rsid w:val="00914173"/>
    <w:rsid w:val="009144B3"/>
    <w:rsid w:val="00914711"/>
    <w:rsid w:val="009147A3"/>
    <w:rsid w:val="009147DD"/>
    <w:rsid w:val="009148C9"/>
    <w:rsid w:val="00914B48"/>
    <w:rsid w:val="009151C8"/>
    <w:rsid w:val="00915368"/>
    <w:rsid w:val="009157C4"/>
    <w:rsid w:val="009157D4"/>
    <w:rsid w:val="00915B1B"/>
    <w:rsid w:val="00915B8B"/>
    <w:rsid w:val="00916042"/>
    <w:rsid w:val="00916066"/>
    <w:rsid w:val="0091657C"/>
    <w:rsid w:val="00916909"/>
    <w:rsid w:val="00916A41"/>
    <w:rsid w:val="00916AAD"/>
    <w:rsid w:val="00916F14"/>
    <w:rsid w:val="0091706B"/>
    <w:rsid w:val="009170DE"/>
    <w:rsid w:val="0091736C"/>
    <w:rsid w:val="0091748A"/>
    <w:rsid w:val="0091758F"/>
    <w:rsid w:val="00917EBA"/>
    <w:rsid w:val="00917F11"/>
    <w:rsid w:val="00917F42"/>
    <w:rsid w:val="0092026F"/>
    <w:rsid w:val="00920DA6"/>
    <w:rsid w:val="00920E27"/>
    <w:rsid w:val="00920F1A"/>
    <w:rsid w:val="00921667"/>
    <w:rsid w:val="00921E88"/>
    <w:rsid w:val="00922197"/>
    <w:rsid w:val="00922211"/>
    <w:rsid w:val="00922432"/>
    <w:rsid w:val="00922625"/>
    <w:rsid w:val="00922B3B"/>
    <w:rsid w:val="00922C57"/>
    <w:rsid w:val="00922CC6"/>
    <w:rsid w:val="00922F0B"/>
    <w:rsid w:val="009232F9"/>
    <w:rsid w:val="00923407"/>
    <w:rsid w:val="009239C6"/>
    <w:rsid w:val="00924466"/>
    <w:rsid w:val="009244B9"/>
    <w:rsid w:val="00924D2B"/>
    <w:rsid w:val="00924EB4"/>
    <w:rsid w:val="0092500C"/>
    <w:rsid w:val="0092507B"/>
    <w:rsid w:val="00925668"/>
    <w:rsid w:val="00925A19"/>
    <w:rsid w:val="00925F33"/>
    <w:rsid w:val="00925F81"/>
    <w:rsid w:val="00925FC5"/>
    <w:rsid w:val="00926080"/>
    <w:rsid w:val="009264A7"/>
    <w:rsid w:val="00926757"/>
    <w:rsid w:val="00926C96"/>
    <w:rsid w:val="0092745D"/>
    <w:rsid w:val="00927B60"/>
    <w:rsid w:val="00927C05"/>
    <w:rsid w:val="00927E3B"/>
    <w:rsid w:val="00927E81"/>
    <w:rsid w:val="00927F24"/>
    <w:rsid w:val="00927FE2"/>
    <w:rsid w:val="009300FC"/>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1B5F"/>
    <w:rsid w:val="00932147"/>
    <w:rsid w:val="00932592"/>
    <w:rsid w:val="009327D5"/>
    <w:rsid w:val="00932909"/>
    <w:rsid w:val="00932920"/>
    <w:rsid w:val="0093358D"/>
    <w:rsid w:val="009344E3"/>
    <w:rsid w:val="00934703"/>
    <w:rsid w:val="009347E3"/>
    <w:rsid w:val="009347FD"/>
    <w:rsid w:val="0093485C"/>
    <w:rsid w:val="009348A6"/>
    <w:rsid w:val="00934BB3"/>
    <w:rsid w:val="00934CCC"/>
    <w:rsid w:val="00934DB1"/>
    <w:rsid w:val="00934F16"/>
    <w:rsid w:val="00935211"/>
    <w:rsid w:val="0093553E"/>
    <w:rsid w:val="00935B9A"/>
    <w:rsid w:val="00935BA4"/>
    <w:rsid w:val="00935D69"/>
    <w:rsid w:val="00935DF8"/>
    <w:rsid w:val="00935F34"/>
    <w:rsid w:val="00936E1A"/>
    <w:rsid w:val="0093703B"/>
    <w:rsid w:val="00937786"/>
    <w:rsid w:val="0094040D"/>
    <w:rsid w:val="00940920"/>
    <w:rsid w:val="0094094F"/>
    <w:rsid w:val="00940950"/>
    <w:rsid w:val="009409CA"/>
    <w:rsid w:val="00940B5E"/>
    <w:rsid w:val="00941011"/>
    <w:rsid w:val="0094120D"/>
    <w:rsid w:val="009413FF"/>
    <w:rsid w:val="00941B26"/>
    <w:rsid w:val="00941FFA"/>
    <w:rsid w:val="009420EA"/>
    <w:rsid w:val="00942190"/>
    <w:rsid w:val="00942339"/>
    <w:rsid w:val="009425E4"/>
    <w:rsid w:val="00942C7D"/>
    <w:rsid w:val="00942DF1"/>
    <w:rsid w:val="009431D4"/>
    <w:rsid w:val="009432DA"/>
    <w:rsid w:val="00943A24"/>
    <w:rsid w:val="00943DB3"/>
    <w:rsid w:val="0094432C"/>
    <w:rsid w:val="0094477A"/>
    <w:rsid w:val="009449EC"/>
    <w:rsid w:val="00944B15"/>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0D21"/>
    <w:rsid w:val="0095160E"/>
    <w:rsid w:val="00951924"/>
    <w:rsid w:val="009520D5"/>
    <w:rsid w:val="009520EE"/>
    <w:rsid w:val="00952373"/>
    <w:rsid w:val="0095280E"/>
    <w:rsid w:val="009530CD"/>
    <w:rsid w:val="00953194"/>
    <w:rsid w:val="009534C7"/>
    <w:rsid w:val="00953BE9"/>
    <w:rsid w:val="0095448D"/>
    <w:rsid w:val="009545EE"/>
    <w:rsid w:val="0095492C"/>
    <w:rsid w:val="009550BE"/>
    <w:rsid w:val="00955201"/>
    <w:rsid w:val="00955426"/>
    <w:rsid w:val="0095572D"/>
    <w:rsid w:val="009558A6"/>
    <w:rsid w:val="00955C16"/>
    <w:rsid w:val="00955E68"/>
    <w:rsid w:val="00955F32"/>
    <w:rsid w:val="00955F7F"/>
    <w:rsid w:val="00956916"/>
    <w:rsid w:val="009570FB"/>
    <w:rsid w:val="00957ADA"/>
    <w:rsid w:val="00960339"/>
    <w:rsid w:val="00960DC0"/>
    <w:rsid w:val="00960DC5"/>
    <w:rsid w:val="00961073"/>
    <w:rsid w:val="00961672"/>
    <w:rsid w:val="009617CA"/>
    <w:rsid w:val="00961A07"/>
    <w:rsid w:val="00961E50"/>
    <w:rsid w:val="00962FF1"/>
    <w:rsid w:val="0096350C"/>
    <w:rsid w:val="009635FB"/>
    <w:rsid w:val="00963A45"/>
    <w:rsid w:val="009649A4"/>
    <w:rsid w:val="00965977"/>
    <w:rsid w:val="00965FE7"/>
    <w:rsid w:val="00966582"/>
    <w:rsid w:val="00966B5A"/>
    <w:rsid w:val="00967055"/>
    <w:rsid w:val="009676F8"/>
    <w:rsid w:val="00967F3C"/>
    <w:rsid w:val="009703EC"/>
    <w:rsid w:val="00970630"/>
    <w:rsid w:val="00970D6B"/>
    <w:rsid w:val="00970E66"/>
    <w:rsid w:val="009710AC"/>
    <w:rsid w:val="009719F6"/>
    <w:rsid w:val="00971A77"/>
    <w:rsid w:val="00972643"/>
    <w:rsid w:val="00972959"/>
    <w:rsid w:val="00972ACC"/>
    <w:rsid w:val="00972B14"/>
    <w:rsid w:val="00972B67"/>
    <w:rsid w:val="00972E68"/>
    <w:rsid w:val="009732F0"/>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8DF"/>
    <w:rsid w:val="00980B2B"/>
    <w:rsid w:val="00980D26"/>
    <w:rsid w:val="00981233"/>
    <w:rsid w:val="0098124C"/>
    <w:rsid w:val="009815D8"/>
    <w:rsid w:val="009819B9"/>
    <w:rsid w:val="009819D2"/>
    <w:rsid w:val="009819FB"/>
    <w:rsid w:val="009823BD"/>
    <w:rsid w:val="009823E2"/>
    <w:rsid w:val="009823F1"/>
    <w:rsid w:val="009824EA"/>
    <w:rsid w:val="00982EAF"/>
    <w:rsid w:val="00982FEB"/>
    <w:rsid w:val="0098304B"/>
    <w:rsid w:val="009835D5"/>
    <w:rsid w:val="00983995"/>
    <w:rsid w:val="00983A47"/>
    <w:rsid w:val="00983ECF"/>
    <w:rsid w:val="00983FF3"/>
    <w:rsid w:val="00984267"/>
    <w:rsid w:val="00984301"/>
    <w:rsid w:val="00984B82"/>
    <w:rsid w:val="00984FC5"/>
    <w:rsid w:val="00985314"/>
    <w:rsid w:val="00985526"/>
    <w:rsid w:val="00985A7F"/>
    <w:rsid w:val="00985CE8"/>
    <w:rsid w:val="009866BD"/>
    <w:rsid w:val="0098726F"/>
    <w:rsid w:val="009874B1"/>
    <w:rsid w:val="00987522"/>
    <w:rsid w:val="009877BF"/>
    <w:rsid w:val="00987FA0"/>
    <w:rsid w:val="0099080E"/>
    <w:rsid w:val="009909FE"/>
    <w:rsid w:val="00990CF3"/>
    <w:rsid w:val="009911B9"/>
    <w:rsid w:val="00991317"/>
    <w:rsid w:val="0099174B"/>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74E"/>
    <w:rsid w:val="00994891"/>
    <w:rsid w:val="00994BD8"/>
    <w:rsid w:val="00994E74"/>
    <w:rsid w:val="009950CF"/>
    <w:rsid w:val="0099511F"/>
    <w:rsid w:val="009955D6"/>
    <w:rsid w:val="00995811"/>
    <w:rsid w:val="00995D6A"/>
    <w:rsid w:val="009962A1"/>
    <w:rsid w:val="00996326"/>
    <w:rsid w:val="0099646A"/>
    <w:rsid w:val="0099714E"/>
    <w:rsid w:val="0099732D"/>
    <w:rsid w:val="0099776B"/>
    <w:rsid w:val="009A0520"/>
    <w:rsid w:val="009A058F"/>
    <w:rsid w:val="009A0D8D"/>
    <w:rsid w:val="009A185C"/>
    <w:rsid w:val="009A21A1"/>
    <w:rsid w:val="009A2452"/>
    <w:rsid w:val="009A2720"/>
    <w:rsid w:val="009A2953"/>
    <w:rsid w:val="009A3321"/>
    <w:rsid w:val="009A3472"/>
    <w:rsid w:val="009A35B4"/>
    <w:rsid w:val="009A38FA"/>
    <w:rsid w:val="009A3B68"/>
    <w:rsid w:val="009A3C4E"/>
    <w:rsid w:val="009A3E27"/>
    <w:rsid w:val="009A3F42"/>
    <w:rsid w:val="009A4214"/>
    <w:rsid w:val="009A44F6"/>
    <w:rsid w:val="009A4668"/>
    <w:rsid w:val="009A48A0"/>
    <w:rsid w:val="009A5000"/>
    <w:rsid w:val="009A5204"/>
    <w:rsid w:val="009A5B2E"/>
    <w:rsid w:val="009A5B51"/>
    <w:rsid w:val="009A5E67"/>
    <w:rsid w:val="009A619A"/>
    <w:rsid w:val="009A650C"/>
    <w:rsid w:val="009A65FC"/>
    <w:rsid w:val="009A671D"/>
    <w:rsid w:val="009A690E"/>
    <w:rsid w:val="009A69FA"/>
    <w:rsid w:val="009A6F9E"/>
    <w:rsid w:val="009A6FDB"/>
    <w:rsid w:val="009A726B"/>
    <w:rsid w:val="009A7502"/>
    <w:rsid w:val="009A75AA"/>
    <w:rsid w:val="009A7D06"/>
    <w:rsid w:val="009A7D58"/>
    <w:rsid w:val="009B019B"/>
    <w:rsid w:val="009B01D9"/>
    <w:rsid w:val="009B0794"/>
    <w:rsid w:val="009B1461"/>
    <w:rsid w:val="009B16BD"/>
    <w:rsid w:val="009B2057"/>
    <w:rsid w:val="009B2153"/>
    <w:rsid w:val="009B239A"/>
    <w:rsid w:val="009B2528"/>
    <w:rsid w:val="009B2578"/>
    <w:rsid w:val="009B268D"/>
    <w:rsid w:val="009B2716"/>
    <w:rsid w:val="009B3172"/>
    <w:rsid w:val="009B4594"/>
    <w:rsid w:val="009B4FF1"/>
    <w:rsid w:val="009B5161"/>
    <w:rsid w:val="009B5C33"/>
    <w:rsid w:val="009B5EF6"/>
    <w:rsid w:val="009B619C"/>
    <w:rsid w:val="009B6311"/>
    <w:rsid w:val="009B6A2D"/>
    <w:rsid w:val="009B707F"/>
    <w:rsid w:val="009B7132"/>
    <w:rsid w:val="009B7408"/>
    <w:rsid w:val="009B79A0"/>
    <w:rsid w:val="009B7C67"/>
    <w:rsid w:val="009B7D59"/>
    <w:rsid w:val="009B7E42"/>
    <w:rsid w:val="009B7EFE"/>
    <w:rsid w:val="009C0174"/>
    <w:rsid w:val="009C0215"/>
    <w:rsid w:val="009C021F"/>
    <w:rsid w:val="009C031F"/>
    <w:rsid w:val="009C06A6"/>
    <w:rsid w:val="009C06C0"/>
    <w:rsid w:val="009C0806"/>
    <w:rsid w:val="009C09A1"/>
    <w:rsid w:val="009C0AC0"/>
    <w:rsid w:val="009C0BD5"/>
    <w:rsid w:val="009C0E12"/>
    <w:rsid w:val="009C0F33"/>
    <w:rsid w:val="009C11F4"/>
    <w:rsid w:val="009C1253"/>
    <w:rsid w:val="009C1566"/>
    <w:rsid w:val="009C1C5A"/>
    <w:rsid w:val="009C1CCF"/>
    <w:rsid w:val="009C1FC4"/>
    <w:rsid w:val="009C20EB"/>
    <w:rsid w:val="009C24ED"/>
    <w:rsid w:val="009C27E8"/>
    <w:rsid w:val="009C29E6"/>
    <w:rsid w:val="009C2DC0"/>
    <w:rsid w:val="009C3480"/>
    <w:rsid w:val="009C36B2"/>
    <w:rsid w:val="009C39F9"/>
    <w:rsid w:val="009C3B37"/>
    <w:rsid w:val="009C3E6D"/>
    <w:rsid w:val="009C49E1"/>
    <w:rsid w:val="009C4A69"/>
    <w:rsid w:val="009C4C5A"/>
    <w:rsid w:val="009C511F"/>
    <w:rsid w:val="009C526C"/>
    <w:rsid w:val="009C5FE3"/>
    <w:rsid w:val="009C6258"/>
    <w:rsid w:val="009C64EA"/>
    <w:rsid w:val="009C6599"/>
    <w:rsid w:val="009C69DC"/>
    <w:rsid w:val="009C6A5A"/>
    <w:rsid w:val="009C6D1D"/>
    <w:rsid w:val="009C6E29"/>
    <w:rsid w:val="009C7233"/>
    <w:rsid w:val="009C743F"/>
    <w:rsid w:val="009C748D"/>
    <w:rsid w:val="009C7532"/>
    <w:rsid w:val="009C7DDC"/>
    <w:rsid w:val="009D044E"/>
    <w:rsid w:val="009D05E2"/>
    <w:rsid w:val="009D081A"/>
    <w:rsid w:val="009D0A4F"/>
    <w:rsid w:val="009D0DCB"/>
    <w:rsid w:val="009D139C"/>
    <w:rsid w:val="009D141E"/>
    <w:rsid w:val="009D17F2"/>
    <w:rsid w:val="009D193C"/>
    <w:rsid w:val="009D1BB5"/>
    <w:rsid w:val="009D1BF8"/>
    <w:rsid w:val="009D1D55"/>
    <w:rsid w:val="009D2641"/>
    <w:rsid w:val="009D2814"/>
    <w:rsid w:val="009D318A"/>
    <w:rsid w:val="009D34FB"/>
    <w:rsid w:val="009D3741"/>
    <w:rsid w:val="009D3780"/>
    <w:rsid w:val="009D37C3"/>
    <w:rsid w:val="009D39BA"/>
    <w:rsid w:val="009D3A54"/>
    <w:rsid w:val="009D3B2B"/>
    <w:rsid w:val="009D3CF8"/>
    <w:rsid w:val="009D3F0A"/>
    <w:rsid w:val="009D4328"/>
    <w:rsid w:val="009D4D39"/>
    <w:rsid w:val="009D4EC3"/>
    <w:rsid w:val="009D529A"/>
    <w:rsid w:val="009D5732"/>
    <w:rsid w:val="009D5F50"/>
    <w:rsid w:val="009D6359"/>
    <w:rsid w:val="009D6595"/>
    <w:rsid w:val="009D7176"/>
    <w:rsid w:val="009D77C1"/>
    <w:rsid w:val="009D7D0D"/>
    <w:rsid w:val="009D7F8E"/>
    <w:rsid w:val="009E0018"/>
    <w:rsid w:val="009E0687"/>
    <w:rsid w:val="009E0E27"/>
    <w:rsid w:val="009E10F2"/>
    <w:rsid w:val="009E10F7"/>
    <w:rsid w:val="009E110A"/>
    <w:rsid w:val="009E113D"/>
    <w:rsid w:val="009E114C"/>
    <w:rsid w:val="009E1438"/>
    <w:rsid w:val="009E1967"/>
    <w:rsid w:val="009E1AB5"/>
    <w:rsid w:val="009E1BC9"/>
    <w:rsid w:val="009E1C48"/>
    <w:rsid w:val="009E2203"/>
    <w:rsid w:val="009E22F9"/>
    <w:rsid w:val="009E2656"/>
    <w:rsid w:val="009E28AA"/>
    <w:rsid w:val="009E2DD5"/>
    <w:rsid w:val="009E3002"/>
    <w:rsid w:val="009E31E5"/>
    <w:rsid w:val="009E38BE"/>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0F6"/>
    <w:rsid w:val="009F266D"/>
    <w:rsid w:val="009F28EE"/>
    <w:rsid w:val="009F2A50"/>
    <w:rsid w:val="009F2B3E"/>
    <w:rsid w:val="009F2C1D"/>
    <w:rsid w:val="009F30BB"/>
    <w:rsid w:val="009F34A7"/>
    <w:rsid w:val="009F3524"/>
    <w:rsid w:val="009F3B40"/>
    <w:rsid w:val="009F3BFD"/>
    <w:rsid w:val="009F4168"/>
    <w:rsid w:val="009F4381"/>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458"/>
    <w:rsid w:val="009F675A"/>
    <w:rsid w:val="009F6865"/>
    <w:rsid w:val="009F75C5"/>
    <w:rsid w:val="009F77B2"/>
    <w:rsid w:val="009F7D32"/>
    <w:rsid w:val="009F7D44"/>
    <w:rsid w:val="00A002F9"/>
    <w:rsid w:val="00A008BD"/>
    <w:rsid w:val="00A00FCA"/>
    <w:rsid w:val="00A01742"/>
    <w:rsid w:val="00A017BE"/>
    <w:rsid w:val="00A019BC"/>
    <w:rsid w:val="00A01A90"/>
    <w:rsid w:val="00A01BAD"/>
    <w:rsid w:val="00A01BFF"/>
    <w:rsid w:val="00A01D03"/>
    <w:rsid w:val="00A01DBD"/>
    <w:rsid w:val="00A026EA"/>
    <w:rsid w:val="00A029B3"/>
    <w:rsid w:val="00A02CDC"/>
    <w:rsid w:val="00A02F2F"/>
    <w:rsid w:val="00A03084"/>
    <w:rsid w:val="00A0335F"/>
    <w:rsid w:val="00A0356E"/>
    <w:rsid w:val="00A03614"/>
    <w:rsid w:val="00A03C81"/>
    <w:rsid w:val="00A0402A"/>
    <w:rsid w:val="00A04158"/>
    <w:rsid w:val="00A04683"/>
    <w:rsid w:val="00A052B9"/>
    <w:rsid w:val="00A055BA"/>
    <w:rsid w:val="00A058C8"/>
    <w:rsid w:val="00A05D76"/>
    <w:rsid w:val="00A05DD8"/>
    <w:rsid w:val="00A0641E"/>
    <w:rsid w:val="00A06768"/>
    <w:rsid w:val="00A06E82"/>
    <w:rsid w:val="00A06F06"/>
    <w:rsid w:val="00A07048"/>
    <w:rsid w:val="00A070AC"/>
    <w:rsid w:val="00A07177"/>
    <w:rsid w:val="00A072E3"/>
    <w:rsid w:val="00A076E1"/>
    <w:rsid w:val="00A07902"/>
    <w:rsid w:val="00A07AC6"/>
    <w:rsid w:val="00A1005E"/>
    <w:rsid w:val="00A101D0"/>
    <w:rsid w:val="00A10BB9"/>
    <w:rsid w:val="00A1115B"/>
    <w:rsid w:val="00A112BC"/>
    <w:rsid w:val="00A1134A"/>
    <w:rsid w:val="00A113A4"/>
    <w:rsid w:val="00A11468"/>
    <w:rsid w:val="00A1180A"/>
    <w:rsid w:val="00A1181D"/>
    <w:rsid w:val="00A11909"/>
    <w:rsid w:val="00A11B3C"/>
    <w:rsid w:val="00A11DAC"/>
    <w:rsid w:val="00A12211"/>
    <w:rsid w:val="00A12DB6"/>
    <w:rsid w:val="00A12DF5"/>
    <w:rsid w:val="00A12FFD"/>
    <w:rsid w:val="00A13063"/>
    <w:rsid w:val="00A1363A"/>
    <w:rsid w:val="00A1376B"/>
    <w:rsid w:val="00A139D6"/>
    <w:rsid w:val="00A139DB"/>
    <w:rsid w:val="00A13A85"/>
    <w:rsid w:val="00A141CD"/>
    <w:rsid w:val="00A1421D"/>
    <w:rsid w:val="00A1455C"/>
    <w:rsid w:val="00A14882"/>
    <w:rsid w:val="00A14971"/>
    <w:rsid w:val="00A14A30"/>
    <w:rsid w:val="00A14B35"/>
    <w:rsid w:val="00A15191"/>
    <w:rsid w:val="00A15CDE"/>
    <w:rsid w:val="00A15E01"/>
    <w:rsid w:val="00A1629A"/>
    <w:rsid w:val="00A16C9E"/>
    <w:rsid w:val="00A1713E"/>
    <w:rsid w:val="00A17152"/>
    <w:rsid w:val="00A17522"/>
    <w:rsid w:val="00A1789E"/>
    <w:rsid w:val="00A179C2"/>
    <w:rsid w:val="00A2016B"/>
    <w:rsid w:val="00A202AD"/>
    <w:rsid w:val="00A202F2"/>
    <w:rsid w:val="00A2047E"/>
    <w:rsid w:val="00A20518"/>
    <w:rsid w:val="00A20639"/>
    <w:rsid w:val="00A206F5"/>
    <w:rsid w:val="00A207DC"/>
    <w:rsid w:val="00A20C5C"/>
    <w:rsid w:val="00A20D57"/>
    <w:rsid w:val="00A21189"/>
    <w:rsid w:val="00A212E2"/>
    <w:rsid w:val="00A21383"/>
    <w:rsid w:val="00A22675"/>
    <w:rsid w:val="00A22846"/>
    <w:rsid w:val="00A2287A"/>
    <w:rsid w:val="00A2294C"/>
    <w:rsid w:val="00A22B92"/>
    <w:rsid w:val="00A23051"/>
    <w:rsid w:val="00A23563"/>
    <w:rsid w:val="00A23C54"/>
    <w:rsid w:val="00A240F0"/>
    <w:rsid w:val="00A245F5"/>
    <w:rsid w:val="00A246CC"/>
    <w:rsid w:val="00A24EBD"/>
    <w:rsid w:val="00A24F3B"/>
    <w:rsid w:val="00A250C7"/>
    <w:rsid w:val="00A252C9"/>
    <w:rsid w:val="00A25C0D"/>
    <w:rsid w:val="00A25CD3"/>
    <w:rsid w:val="00A25F5B"/>
    <w:rsid w:val="00A25F71"/>
    <w:rsid w:val="00A262CB"/>
    <w:rsid w:val="00A26464"/>
    <w:rsid w:val="00A270B4"/>
    <w:rsid w:val="00A27B4C"/>
    <w:rsid w:val="00A27BEE"/>
    <w:rsid w:val="00A27E18"/>
    <w:rsid w:val="00A30053"/>
    <w:rsid w:val="00A30086"/>
    <w:rsid w:val="00A3080E"/>
    <w:rsid w:val="00A308ED"/>
    <w:rsid w:val="00A30AC4"/>
    <w:rsid w:val="00A3153B"/>
    <w:rsid w:val="00A31734"/>
    <w:rsid w:val="00A31759"/>
    <w:rsid w:val="00A320EF"/>
    <w:rsid w:val="00A3243E"/>
    <w:rsid w:val="00A3334B"/>
    <w:rsid w:val="00A33465"/>
    <w:rsid w:val="00A33958"/>
    <w:rsid w:val="00A33CE2"/>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8AA"/>
    <w:rsid w:val="00A37AD2"/>
    <w:rsid w:val="00A37BD7"/>
    <w:rsid w:val="00A37D94"/>
    <w:rsid w:val="00A37E02"/>
    <w:rsid w:val="00A403C2"/>
    <w:rsid w:val="00A405BA"/>
    <w:rsid w:val="00A41189"/>
    <w:rsid w:val="00A41E16"/>
    <w:rsid w:val="00A42016"/>
    <w:rsid w:val="00A4201E"/>
    <w:rsid w:val="00A42314"/>
    <w:rsid w:val="00A42FE6"/>
    <w:rsid w:val="00A43036"/>
    <w:rsid w:val="00A4311C"/>
    <w:rsid w:val="00A432E8"/>
    <w:rsid w:val="00A43853"/>
    <w:rsid w:val="00A442B2"/>
    <w:rsid w:val="00A44446"/>
    <w:rsid w:val="00A4457D"/>
    <w:rsid w:val="00A446D1"/>
    <w:rsid w:val="00A44852"/>
    <w:rsid w:val="00A44C17"/>
    <w:rsid w:val="00A44DDC"/>
    <w:rsid w:val="00A453DD"/>
    <w:rsid w:val="00A45582"/>
    <w:rsid w:val="00A45AEF"/>
    <w:rsid w:val="00A45FCF"/>
    <w:rsid w:val="00A461C8"/>
    <w:rsid w:val="00A46530"/>
    <w:rsid w:val="00A465E3"/>
    <w:rsid w:val="00A46624"/>
    <w:rsid w:val="00A46CFA"/>
    <w:rsid w:val="00A46EC1"/>
    <w:rsid w:val="00A46FB7"/>
    <w:rsid w:val="00A473E4"/>
    <w:rsid w:val="00A47798"/>
    <w:rsid w:val="00A477CC"/>
    <w:rsid w:val="00A477E6"/>
    <w:rsid w:val="00A4783E"/>
    <w:rsid w:val="00A47FC7"/>
    <w:rsid w:val="00A511A0"/>
    <w:rsid w:val="00A515C9"/>
    <w:rsid w:val="00A52010"/>
    <w:rsid w:val="00A528A7"/>
    <w:rsid w:val="00A5295C"/>
    <w:rsid w:val="00A5299D"/>
    <w:rsid w:val="00A52B2E"/>
    <w:rsid w:val="00A52D81"/>
    <w:rsid w:val="00A5307C"/>
    <w:rsid w:val="00A534E6"/>
    <w:rsid w:val="00A53C26"/>
    <w:rsid w:val="00A54107"/>
    <w:rsid w:val="00A54575"/>
    <w:rsid w:val="00A54883"/>
    <w:rsid w:val="00A54C13"/>
    <w:rsid w:val="00A54EA2"/>
    <w:rsid w:val="00A54F74"/>
    <w:rsid w:val="00A54F94"/>
    <w:rsid w:val="00A550F2"/>
    <w:rsid w:val="00A55241"/>
    <w:rsid w:val="00A5565B"/>
    <w:rsid w:val="00A55BF0"/>
    <w:rsid w:val="00A565B7"/>
    <w:rsid w:val="00A56840"/>
    <w:rsid w:val="00A570A2"/>
    <w:rsid w:val="00A5719C"/>
    <w:rsid w:val="00A571A7"/>
    <w:rsid w:val="00A572AA"/>
    <w:rsid w:val="00A576F4"/>
    <w:rsid w:val="00A57A67"/>
    <w:rsid w:val="00A57F2C"/>
    <w:rsid w:val="00A60000"/>
    <w:rsid w:val="00A60003"/>
    <w:rsid w:val="00A60379"/>
    <w:rsid w:val="00A606C7"/>
    <w:rsid w:val="00A6075D"/>
    <w:rsid w:val="00A60BDB"/>
    <w:rsid w:val="00A60D5F"/>
    <w:rsid w:val="00A611A8"/>
    <w:rsid w:val="00A6158F"/>
    <w:rsid w:val="00A61680"/>
    <w:rsid w:val="00A6189F"/>
    <w:rsid w:val="00A6194C"/>
    <w:rsid w:val="00A61A3F"/>
    <w:rsid w:val="00A61B54"/>
    <w:rsid w:val="00A61EC8"/>
    <w:rsid w:val="00A62533"/>
    <w:rsid w:val="00A625AF"/>
    <w:rsid w:val="00A62896"/>
    <w:rsid w:val="00A629CB"/>
    <w:rsid w:val="00A62E5C"/>
    <w:rsid w:val="00A631D1"/>
    <w:rsid w:val="00A638A6"/>
    <w:rsid w:val="00A639BD"/>
    <w:rsid w:val="00A63CA9"/>
    <w:rsid w:val="00A63E03"/>
    <w:rsid w:val="00A63E85"/>
    <w:rsid w:val="00A6432D"/>
    <w:rsid w:val="00A64DDA"/>
    <w:rsid w:val="00A65350"/>
    <w:rsid w:val="00A659BF"/>
    <w:rsid w:val="00A65A25"/>
    <w:rsid w:val="00A65C1B"/>
    <w:rsid w:val="00A65EAD"/>
    <w:rsid w:val="00A66B54"/>
    <w:rsid w:val="00A66EB9"/>
    <w:rsid w:val="00A67080"/>
    <w:rsid w:val="00A671F5"/>
    <w:rsid w:val="00A672A0"/>
    <w:rsid w:val="00A67489"/>
    <w:rsid w:val="00A6782E"/>
    <w:rsid w:val="00A67E32"/>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9DF"/>
    <w:rsid w:val="00A73F60"/>
    <w:rsid w:val="00A74104"/>
    <w:rsid w:val="00A74221"/>
    <w:rsid w:val="00A744B1"/>
    <w:rsid w:val="00A747B4"/>
    <w:rsid w:val="00A7497F"/>
    <w:rsid w:val="00A74BB4"/>
    <w:rsid w:val="00A74E89"/>
    <w:rsid w:val="00A75366"/>
    <w:rsid w:val="00A75644"/>
    <w:rsid w:val="00A75719"/>
    <w:rsid w:val="00A75884"/>
    <w:rsid w:val="00A75B22"/>
    <w:rsid w:val="00A75C3D"/>
    <w:rsid w:val="00A75EFB"/>
    <w:rsid w:val="00A766C7"/>
    <w:rsid w:val="00A76E75"/>
    <w:rsid w:val="00A7706A"/>
    <w:rsid w:val="00A7711F"/>
    <w:rsid w:val="00A812A2"/>
    <w:rsid w:val="00A81585"/>
    <w:rsid w:val="00A81C4E"/>
    <w:rsid w:val="00A821C0"/>
    <w:rsid w:val="00A82523"/>
    <w:rsid w:val="00A828F5"/>
    <w:rsid w:val="00A82C61"/>
    <w:rsid w:val="00A831D5"/>
    <w:rsid w:val="00A83B5C"/>
    <w:rsid w:val="00A83F0F"/>
    <w:rsid w:val="00A83F85"/>
    <w:rsid w:val="00A84635"/>
    <w:rsid w:val="00A84E64"/>
    <w:rsid w:val="00A85032"/>
    <w:rsid w:val="00A854B9"/>
    <w:rsid w:val="00A85A46"/>
    <w:rsid w:val="00A85DA6"/>
    <w:rsid w:val="00A861EA"/>
    <w:rsid w:val="00A864E0"/>
    <w:rsid w:val="00A86883"/>
    <w:rsid w:val="00A86ED1"/>
    <w:rsid w:val="00A872FC"/>
    <w:rsid w:val="00A8788A"/>
    <w:rsid w:val="00A87F3B"/>
    <w:rsid w:val="00A90346"/>
    <w:rsid w:val="00A90532"/>
    <w:rsid w:val="00A905D5"/>
    <w:rsid w:val="00A90A06"/>
    <w:rsid w:val="00A9174E"/>
    <w:rsid w:val="00A917AF"/>
    <w:rsid w:val="00A919CE"/>
    <w:rsid w:val="00A91A17"/>
    <w:rsid w:val="00A91A33"/>
    <w:rsid w:val="00A921F7"/>
    <w:rsid w:val="00A92449"/>
    <w:rsid w:val="00A92507"/>
    <w:rsid w:val="00A926D6"/>
    <w:rsid w:val="00A92B84"/>
    <w:rsid w:val="00A92FE1"/>
    <w:rsid w:val="00A93035"/>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381"/>
    <w:rsid w:val="00A9692C"/>
    <w:rsid w:val="00A96A58"/>
    <w:rsid w:val="00A96D36"/>
    <w:rsid w:val="00A970B2"/>
    <w:rsid w:val="00A972FD"/>
    <w:rsid w:val="00A9787A"/>
    <w:rsid w:val="00AA019F"/>
    <w:rsid w:val="00AA03A5"/>
    <w:rsid w:val="00AA0EBF"/>
    <w:rsid w:val="00AA105C"/>
    <w:rsid w:val="00AA10F5"/>
    <w:rsid w:val="00AA188F"/>
    <w:rsid w:val="00AA1EC7"/>
    <w:rsid w:val="00AA26D0"/>
    <w:rsid w:val="00AA2ACD"/>
    <w:rsid w:val="00AA31F6"/>
    <w:rsid w:val="00AA3A70"/>
    <w:rsid w:val="00AA40DF"/>
    <w:rsid w:val="00AA421C"/>
    <w:rsid w:val="00AA423E"/>
    <w:rsid w:val="00AA4430"/>
    <w:rsid w:val="00AA4956"/>
    <w:rsid w:val="00AA4BD7"/>
    <w:rsid w:val="00AA59F6"/>
    <w:rsid w:val="00AA5C8A"/>
    <w:rsid w:val="00AA5DAA"/>
    <w:rsid w:val="00AA6BB5"/>
    <w:rsid w:val="00AA6D23"/>
    <w:rsid w:val="00AA703D"/>
    <w:rsid w:val="00AA731C"/>
    <w:rsid w:val="00AA73BE"/>
    <w:rsid w:val="00AA798A"/>
    <w:rsid w:val="00AA7A73"/>
    <w:rsid w:val="00AB011E"/>
    <w:rsid w:val="00AB0ABF"/>
    <w:rsid w:val="00AB0E82"/>
    <w:rsid w:val="00AB1074"/>
    <w:rsid w:val="00AB1A65"/>
    <w:rsid w:val="00AB1B0E"/>
    <w:rsid w:val="00AB1E7A"/>
    <w:rsid w:val="00AB1E8F"/>
    <w:rsid w:val="00AB1F9B"/>
    <w:rsid w:val="00AB317F"/>
    <w:rsid w:val="00AB32CA"/>
    <w:rsid w:val="00AB33C8"/>
    <w:rsid w:val="00AB3427"/>
    <w:rsid w:val="00AB4AEE"/>
    <w:rsid w:val="00AB4B60"/>
    <w:rsid w:val="00AB4C02"/>
    <w:rsid w:val="00AB4F3D"/>
    <w:rsid w:val="00AB520E"/>
    <w:rsid w:val="00AB6486"/>
    <w:rsid w:val="00AB687D"/>
    <w:rsid w:val="00AB69AE"/>
    <w:rsid w:val="00AB6FC1"/>
    <w:rsid w:val="00AB78DB"/>
    <w:rsid w:val="00AB7B28"/>
    <w:rsid w:val="00AB7D04"/>
    <w:rsid w:val="00AB7DE2"/>
    <w:rsid w:val="00AC0000"/>
    <w:rsid w:val="00AC004A"/>
    <w:rsid w:val="00AC0524"/>
    <w:rsid w:val="00AC0F3D"/>
    <w:rsid w:val="00AC11EF"/>
    <w:rsid w:val="00AC12C9"/>
    <w:rsid w:val="00AC12F1"/>
    <w:rsid w:val="00AC1831"/>
    <w:rsid w:val="00AC1ABC"/>
    <w:rsid w:val="00AC1BAE"/>
    <w:rsid w:val="00AC26A7"/>
    <w:rsid w:val="00AC29F5"/>
    <w:rsid w:val="00AC2A6C"/>
    <w:rsid w:val="00AC2BBE"/>
    <w:rsid w:val="00AC2E93"/>
    <w:rsid w:val="00AC2EF8"/>
    <w:rsid w:val="00AC2F32"/>
    <w:rsid w:val="00AC3013"/>
    <w:rsid w:val="00AC311E"/>
    <w:rsid w:val="00AC3241"/>
    <w:rsid w:val="00AC3788"/>
    <w:rsid w:val="00AC38F7"/>
    <w:rsid w:val="00AC396A"/>
    <w:rsid w:val="00AC39B1"/>
    <w:rsid w:val="00AC3B35"/>
    <w:rsid w:val="00AC3D09"/>
    <w:rsid w:val="00AC3E64"/>
    <w:rsid w:val="00AC46F5"/>
    <w:rsid w:val="00AC487E"/>
    <w:rsid w:val="00AC4F34"/>
    <w:rsid w:val="00AC577D"/>
    <w:rsid w:val="00AC5873"/>
    <w:rsid w:val="00AC59FF"/>
    <w:rsid w:val="00AC5A4A"/>
    <w:rsid w:val="00AC6DAC"/>
    <w:rsid w:val="00AC6E16"/>
    <w:rsid w:val="00AC70A9"/>
    <w:rsid w:val="00AC7451"/>
    <w:rsid w:val="00AC76F2"/>
    <w:rsid w:val="00AC7905"/>
    <w:rsid w:val="00AC7D31"/>
    <w:rsid w:val="00AD0263"/>
    <w:rsid w:val="00AD048F"/>
    <w:rsid w:val="00AD05D4"/>
    <w:rsid w:val="00AD0640"/>
    <w:rsid w:val="00AD06C8"/>
    <w:rsid w:val="00AD0C8A"/>
    <w:rsid w:val="00AD0CDC"/>
    <w:rsid w:val="00AD2168"/>
    <w:rsid w:val="00AD2224"/>
    <w:rsid w:val="00AD25C1"/>
    <w:rsid w:val="00AD27E6"/>
    <w:rsid w:val="00AD2D44"/>
    <w:rsid w:val="00AD3930"/>
    <w:rsid w:val="00AD3DB0"/>
    <w:rsid w:val="00AD3FAE"/>
    <w:rsid w:val="00AD4069"/>
    <w:rsid w:val="00AD452A"/>
    <w:rsid w:val="00AD4869"/>
    <w:rsid w:val="00AD4C20"/>
    <w:rsid w:val="00AD4D83"/>
    <w:rsid w:val="00AD4EB6"/>
    <w:rsid w:val="00AD522D"/>
    <w:rsid w:val="00AD52F2"/>
    <w:rsid w:val="00AD551D"/>
    <w:rsid w:val="00AD5571"/>
    <w:rsid w:val="00AD5A8E"/>
    <w:rsid w:val="00AD5EC5"/>
    <w:rsid w:val="00AD6433"/>
    <w:rsid w:val="00AD6624"/>
    <w:rsid w:val="00AD662F"/>
    <w:rsid w:val="00AD6727"/>
    <w:rsid w:val="00AD730C"/>
    <w:rsid w:val="00AD7812"/>
    <w:rsid w:val="00AD7903"/>
    <w:rsid w:val="00AD7A50"/>
    <w:rsid w:val="00AD7B2A"/>
    <w:rsid w:val="00AE0060"/>
    <w:rsid w:val="00AE01AD"/>
    <w:rsid w:val="00AE0331"/>
    <w:rsid w:val="00AE0A9B"/>
    <w:rsid w:val="00AE0DDD"/>
    <w:rsid w:val="00AE102A"/>
    <w:rsid w:val="00AE1A04"/>
    <w:rsid w:val="00AE1F7E"/>
    <w:rsid w:val="00AE2257"/>
    <w:rsid w:val="00AE2882"/>
    <w:rsid w:val="00AE2D29"/>
    <w:rsid w:val="00AE3200"/>
    <w:rsid w:val="00AE37DE"/>
    <w:rsid w:val="00AE39DE"/>
    <w:rsid w:val="00AE3BC3"/>
    <w:rsid w:val="00AE40CC"/>
    <w:rsid w:val="00AE4134"/>
    <w:rsid w:val="00AE4200"/>
    <w:rsid w:val="00AE42F3"/>
    <w:rsid w:val="00AE45E0"/>
    <w:rsid w:val="00AE4657"/>
    <w:rsid w:val="00AE472E"/>
    <w:rsid w:val="00AE47B6"/>
    <w:rsid w:val="00AE5460"/>
    <w:rsid w:val="00AE558B"/>
    <w:rsid w:val="00AE5D7F"/>
    <w:rsid w:val="00AE5EE6"/>
    <w:rsid w:val="00AE6CA3"/>
    <w:rsid w:val="00AE7265"/>
    <w:rsid w:val="00AE7A84"/>
    <w:rsid w:val="00AE7BE9"/>
    <w:rsid w:val="00AE7FB7"/>
    <w:rsid w:val="00AF007F"/>
    <w:rsid w:val="00AF0910"/>
    <w:rsid w:val="00AF0AB3"/>
    <w:rsid w:val="00AF0BE8"/>
    <w:rsid w:val="00AF0D9C"/>
    <w:rsid w:val="00AF1415"/>
    <w:rsid w:val="00AF1935"/>
    <w:rsid w:val="00AF1AC5"/>
    <w:rsid w:val="00AF1C38"/>
    <w:rsid w:val="00AF22A2"/>
    <w:rsid w:val="00AF2C6D"/>
    <w:rsid w:val="00AF37DB"/>
    <w:rsid w:val="00AF3BB5"/>
    <w:rsid w:val="00AF417B"/>
    <w:rsid w:val="00AF4181"/>
    <w:rsid w:val="00AF44AA"/>
    <w:rsid w:val="00AF4AEC"/>
    <w:rsid w:val="00AF4E4E"/>
    <w:rsid w:val="00AF50BA"/>
    <w:rsid w:val="00AF52E5"/>
    <w:rsid w:val="00AF58C0"/>
    <w:rsid w:val="00AF593E"/>
    <w:rsid w:val="00AF5EC0"/>
    <w:rsid w:val="00AF5FDC"/>
    <w:rsid w:val="00AF653C"/>
    <w:rsid w:val="00AF67B7"/>
    <w:rsid w:val="00AF691F"/>
    <w:rsid w:val="00AF69F2"/>
    <w:rsid w:val="00AF6BE9"/>
    <w:rsid w:val="00AF6C68"/>
    <w:rsid w:val="00AF6D9C"/>
    <w:rsid w:val="00AF7200"/>
    <w:rsid w:val="00AF73A6"/>
    <w:rsid w:val="00AF7B32"/>
    <w:rsid w:val="00AF7C65"/>
    <w:rsid w:val="00AF7D17"/>
    <w:rsid w:val="00B0022A"/>
    <w:rsid w:val="00B00372"/>
    <w:rsid w:val="00B009DE"/>
    <w:rsid w:val="00B00D23"/>
    <w:rsid w:val="00B00E20"/>
    <w:rsid w:val="00B01205"/>
    <w:rsid w:val="00B014B3"/>
    <w:rsid w:val="00B01758"/>
    <w:rsid w:val="00B02064"/>
    <w:rsid w:val="00B0227F"/>
    <w:rsid w:val="00B024A0"/>
    <w:rsid w:val="00B02889"/>
    <w:rsid w:val="00B0298F"/>
    <w:rsid w:val="00B02E6F"/>
    <w:rsid w:val="00B03146"/>
    <w:rsid w:val="00B03212"/>
    <w:rsid w:val="00B0353C"/>
    <w:rsid w:val="00B036C0"/>
    <w:rsid w:val="00B03A1D"/>
    <w:rsid w:val="00B03CCB"/>
    <w:rsid w:val="00B03EE6"/>
    <w:rsid w:val="00B03EF5"/>
    <w:rsid w:val="00B04073"/>
    <w:rsid w:val="00B04275"/>
    <w:rsid w:val="00B04B84"/>
    <w:rsid w:val="00B04B93"/>
    <w:rsid w:val="00B05104"/>
    <w:rsid w:val="00B05382"/>
    <w:rsid w:val="00B0551E"/>
    <w:rsid w:val="00B05643"/>
    <w:rsid w:val="00B05A61"/>
    <w:rsid w:val="00B05B30"/>
    <w:rsid w:val="00B05D6F"/>
    <w:rsid w:val="00B05E9D"/>
    <w:rsid w:val="00B0619A"/>
    <w:rsid w:val="00B064D8"/>
    <w:rsid w:val="00B06B05"/>
    <w:rsid w:val="00B06CB1"/>
    <w:rsid w:val="00B06D4F"/>
    <w:rsid w:val="00B073EE"/>
    <w:rsid w:val="00B074A2"/>
    <w:rsid w:val="00B0752E"/>
    <w:rsid w:val="00B076AC"/>
    <w:rsid w:val="00B07AFD"/>
    <w:rsid w:val="00B10097"/>
    <w:rsid w:val="00B102A6"/>
    <w:rsid w:val="00B1045E"/>
    <w:rsid w:val="00B10DBD"/>
    <w:rsid w:val="00B1122D"/>
    <w:rsid w:val="00B11ED2"/>
    <w:rsid w:val="00B11EFC"/>
    <w:rsid w:val="00B120E6"/>
    <w:rsid w:val="00B1220C"/>
    <w:rsid w:val="00B1263D"/>
    <w:rsid w:val="00B126ED"/>
    <w:rsid w:val="00B12AB4"/>
    <w:rsid w:val="00B12ADA"/>
    <w:rsid w:val="00B12AE9"/>
    <w:rsid w:val="00B12BCD"/>
    <w:rsid w:val="00B12BF3"/>
    <w:rsid w:val="00B13388"/>
    <w:rsid w:val="00B13796"/>
    <w:rsid w:val="00B13A02"/>
    <w:rsid w:val="00B13A15"/>
    <w:rsid w:val="00B13C39"/>
    <w:rsid w:val="00B13D92"/>
    <w:rsid w:val="00B146C9"/>
    <w:rsid w:val="00B14A2D"/>
    <w:rsid w:val="00B14B8F"/>
    <w:rsid w:val="00B14CD0"/>
    <w:rsid w:val="00B14DA2"/>
    <w:rsid w:val="00B14F65"/>
    <w:rsid w:val="00B1567D"/>
    <w:rsid w:val="00B158E5"/>
    <w:rsid w:val="00B159CA"/>
    <w:rsid w:val="00B15A70"/>
    <w:rsid w:val="00B15CAE"/>
    <w:rsid w:val="00B1630D"/>
    <w:rsid w:val="00B165E1"/>
    <w:rsid w:val="00B16639"/>
    <w:rsid w:val="00B16B44"/>
    <w:rsid w:val="00B16C9E"/>
    <w:rsid w:val="00B16EA4"/>
    <w:rsid w:val="00B1729A"/>
    <w:rsid w:val="00B17D76"/>
    <w:rsid w:val="00B2030F"/>
    <w:rsid w:val="00B20651"/>
    <w:rsid w:val="00B208FB"/>
    <w:rsid w:val="00B20C8C"/>
    <w:rsid w:val="00B215A2"/>
    <w:rsid w:val="00B2168A"/>
    <w:rsid w:val="00B21837"/>
    <w:rsid w:val="00B222BF"/>
    <w:rsid w:val="00B22304"/>
    <w:rsid w:val="00B2236E"/>
    <w:rsid w:val="00B22401"/>
    <w:rsid w:val="00B22454"/>
    <w:rsid w:val="00B22826"/>
    <w:rsid w:val="00B22857"/>
    <w:rsid w:val="00B22ADB"/>
    <w:rsid w:val="00B22E6C"/>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3E5"/>
    <w:rsid w:val="00B32A85"/>
    <w:rsid w:val="00B32E86"/>
    <w:rsid w:val="00B32ECE"/>
    <w:rsid w:val="00B32EF1"/>
    <w:rsid w:val="00B33505"/>
    <w:rsid w:val="00B337F7"/>
    <w:rsid w:val="00B33A29"/>
    <w:rsid w:val="00B33DE9"/>
    <w:rsid w:val="00B3400A"/>
    <w:rsid w:val="00B3406B"/>
    <w:rsid w:val="00B342EC"/>
    <w:rsid w:val="00B348EF"/>
    <w:rsid w:val="00B34EA5"/>
    <w:rsid w:val="00B34F3D"/>
    <w:rsid w:val="00B34FA0"/>
    <w:rsid w:val="00B351BE"/>
    <w:rsid w:val="00B35264"/>
    <w:rsid w:val="00B354E0"/>
    <w:rsid w:val="00B35577"/>
    <w:rsid w:val="00B35CFE"/>
    <w:rsid w:val="00B366BD"/>
    <w:rsid w:val="00B369D3"/>
    <w:rsid w:val="00B36A12"/>
    <w:rsid w:val="00B36EBB"/>
    <w:rsid w:val="00B37044"/>
    <w:rsid w:val="00B37103"/>
    <w:rsid w:val="00B37533"/>
    <w:rsid w:val="00B3758F"/>
    <w:rsid w:val="00B37590"/>
    <w:rsid w:val="00B37E12"/>
    <w:rsid w:val="00B40154"/>
    <w:rsid w:val="00B403A4"/>
    <w:rsid w:val="00B40732"/>
    <w:rsid w:val="00B407F5"/>
    <w:rsid w:val="00B40AB3"/>
    <w:rsid w:val="00B40FD7"/>
    <w:rsid w:val="00B414B8"/>
    <w:rsid w:val="00B415F7"/>
    <w:rsid w:val="00B41BBC"/>
    <w:rsid w:val="00B41C37"/>
    <w:rsid w:val="00B41D57"/>
    <w:rsid w:val="00B41DE7"/>
    <w:rsid w:val="00B42684"/>
    <w:rsid w:val="00B42BC0"/>
    <w:rsid w:val="00B42D97"/>
    <w:rsid w:val="00B43169"/>
    <w:rsid w:val="00B43784"/>
    <w:rsid w:val="00B439D0"/>
    <w:rsid w:val="00B43AF2"/>
    <w:rsid w:val="00B4412F"/>
    <w:rsid w:val="00B448B5"/>
    <w:rsid w:val="00B44968"/>
    <w:rsid w:val="00B44AE7"/>
    <w:rsid w:val="00B44FB3"/>
    <w:rsid w:val="00B450A4"/>
    <w:rsid w:val="00B4516E"/>
    <w:rsid w:val="00B453BA"/>
    <w:rsid w:val="00B456E5"/>
    <w:rsid w:val="00B45A41"/>
    <w:rsid w:val="00B45C3B"/>
    <w:rsid w:val="00B46067"/>
    <w:rsid w:val="00B4608A"/>
    <w:rsid w:val="00B46125"/>
    <w:rsid w:val="00B46579"/>
    <w:rsid w:val="00B46893"/>
    <w:rsid w:val="00B46C4B"/>
    <w:rsid w:val="00B46EB5"/>
    <w:rsid w:val="00B470C9"/>
    <w:rsid w:val="00B47680"/>
    <w:rsid w:val="00B47806"/>
    <w:rsid w:val="00B47A24"/>
    <w:rsid w:val="00B47EB4"/>
    <w:rsid w:val="00B5018A"/>
    <w:rsid w:val="00B507CA"/>
    <w:rsid w:val="00B507D6"/>
    <w:rsid w:val="00B50894"/>
    <w:rsid w:val="00B50A4E"/>
    <w:rsid w:val="00B50B0E"/>
    <w:rsid w:val="00B50B25"/>
    <w:rsid w:val="00B5100E"/>
    <w:rsid w:val="00B514D2"/>
    <w:rsid w:val="00B51848"/>
    <w:rsid w:val="00B51A4D"/>
    <w:rsid w:val="00B51C50"/>
    <w:rsid w:val="00B51C86"/>
    <w:rsid w:val="00B51DB5"/>
    <w:rsid w:val="00B51DBC"/>
    <w:rsid w:val="00B5226F"/>
    <w:rsid w:val="00B523F7"/>
    <w:rsid w:val="00B52586"/>
    <w:rsid w:val="00B5258F"/>
    <w:rsid w:val="00B537A1"/>
    <w:rsid w:val="00B53B9F"/>
    <w:rsid w:val="00B54008"/>
    <w:rsid w:val="00B5424A"/>
    <w:rsid w:val="00B54336"/>
    <w:rsid w:val="00B545AE"/>
    <w:rsid w:val="00B54BCC"/>
    <w:rsid w:val="00B550E7"/>
    <w:rsid w:val="00B553AF"/>
    <w:rsid w:val="00B5572C"/>
    <w:rsid w:val="00B55913"/>
    <w:rsid w:val="00B55B0F"/>
    <w:rsid w:val="00B55F60"/>
    <w:rsid w:val="00B56279"/>
    <w:rsid w:val="00B564CE"/>
    <w:rsid w:val="00B572BE"/>
    <w:rsid w:val="00B57D70"/>
    <w:rsid w:val="00B60858"/>
    <w:rsid w:val="00B60C4A"/>
    <w:rsid w:val="00B60C86"/>
    <w:rsid w:val="00B60DBF"/>
    <w:rsid w:val="00B61529"/>
    <w:rsid w:val="00B61761"/>
    <w:rsid w:val="00B617DF"/>
    <w:rsid w:val="00B618B3"/>
    <w:rsid w:val="00B61A31"/>
    <w:rsid w:val="00B61F7E"/>
    <w:rsid w:val="00B61F89"/>
    <w:rsid w:val="00B626B0"/>
    <w:rsid w:val="00B62975"/>
    <w:rsid w:val="00B62C48"/>
    <w:rsid w:val="00B62F98"/>
    <w:rsid w:val="00B630F8"/>
    <w:rsid w:val="00B6397A"/>
    <w:rsid w:val="00B63C0C"/>
    <w:rsid w:val="00B63E5F"/>
    <w:rsid w:val="00B63F94"/>
    <w:rsid w:val="00B63FA6"/>
    <w:rsid w:val="00B64D27"/>
    <w:rsid w:val="00B64E3C"/>
    <w:rsid w:val="00B651EC"/>
    <w:rsid w:val="00B652CB"/>
    <w:rsid w:val="00B65497"/>
    <w:rsid w:val="00B6576D"/>
    <w:rsid w:val="00B6581F"/>
    <w:rsid w:val="00B664D2"/>
    <w:rsid w:val="00B66CEC"/>
    <w:rsid w:val="00B66DC0"/>
    <w:rsid w:val="00B66E95"/>
    <w:rsid w:val="00B66FA4"/>
    <w:rsid w:val="00B67262"/>
    <w:rsid w:val="00B67CF9"/>
    <w:rsid w:val="00B67E3E"/>
    <w:rsid w:val="00B70050"/>
    <w:rsid w:val="00B70055"/>
    <w:rsid w:val="00B7047A"/>
    <w:rsid w:val="00B706D8"/>
    <w:rsid w:val="00B70934"/>
    <w:rsid w:val="00B709B6"/>
    <w:rsid w:val="00B70B2B"/>
    <w:rsid w:val="00B70C89"/>
    <w:rsid w:val="00B71189"/>
    <w:rsid w:val="00B71826"/>
    <w:rsid w:val="00B71C27"/>
    <w:rsid w:val="00B71C2B"/>
    <w:rsid w:val="00B71FFC"/>
    <w:rsid w:val="00B7238E"/>
    <w:rsid w:val="00B7274A"/>
    <w:rsid w:val="00B72893"/>
    <w:rsid w:val="00B72898"/>
    <w:rsid w:val="00B72C4D"/>
    <w:rsid w:val="00B7300B"/>
    <w:rsid w:val="00B73B8A"/>
    <w:rsid w:val="00B74E71"/>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5C1"/>
    <w:rsid w:val="00B8079C"/>
    <w:rsid w:val="00B808BF"/>
    <w:rsid w:val="00B809A0"/>
    <w:rsid w:val="00B80E2C"/>
    <w:rsid w:val="00B812FA"/>
    <w:rsid w:val="00B8191D"/>
    <w:rsid w:val="00B81EAD"/>
    <w:rsid w:val="00B81F86"/>
    <w:rsid w:val="00B82479"/>
    <w:rsid w:val="00B82725"/>
    <w:rsid w:val="00B82815"/>
    <w:rsid w:val="00B82BAF"/>
    <w:rsid w:val="00B82DB0"/>
    <w:rsid w:val="00B83312"/>
    <w:rsid w:val="00B835E7"/>
    <w:rsid w:val="00B839DC"/>
    <w:rsid w:val="00B83A4F"/>
    <w:rsid w:val="00B844DE"/>
    <w:rsid w:val="00B85283"/>
    <w:rsid w:val="00B8540B"/>
    <w:rsid w:val="00B8562B"/>
    <w:rsid w:val="00B85998"/>
    <w:rsid w:val="00B85E8C"/>
    <w:rsid w:val="00B8604F"/>
    <w:rsid w:val="00B8639C"/>
    <w:rsid w:val="00B86709"/>
    <w:rsid w:val="00B868A5"/>
    <w:rsid w:val="00B86DC7"/>
    <w:rsid w:val="00B878D3"/>
    <w:rsid w:val="00B879F3"/>
    <w:rsid w:val="00B87AA5"/>
    <w:rsid w:val="00B87DAB"/>
    <w:rsid w:val="00B900CB"/>
    <w:rsid w:val="00B901AE"/>
    <w:rsid w:val="00B90674"/>
    <w:rsid w:val="00B9071B"/>
    <w:rsid w:val="00B91311"/>
    <w:rsid w:val="00B91F22"/>
    <w:rsid w:val="00B920CD"/>
    <w:rsid w:val="00B92668"/>
    <w:rsid w:val="00B9279C"/>
    <w:rsid w:val="00B928CA"/>
    <w:rsid w:val="00B92FCA"/>
    <w:rsid w:val="00B93084"/>
    <w:rsid w:val="00B93092"/>
    <w:rsid w:val="00B936DC"/>
    <w:rsid w:val="00B938AF"/>
    <w:rsid w:val="00B93DE5"/>
    <w:rsid w:val="00B940D4"/>
    <w:rsid w:val="00B941DD"/>
    <w:rsid w:val="00B944C7"/>
    <w:rsid w:val="00B94A02"/>
    <w:rsid w:val="00B94B6D"/>
    <w:rsid w:val="00B95D4C"/>
    <w:rsid w:val="00B95E93"/>
    <w:rsid w:val="00B96413"/>
    <w:rsid w:val="00B96D47"/>
    <w:rsid w:val="00B96E00"/>
    <w:rsid w:val="00B971F1"/>
    <w:rsid w:val="00B97D34"/>
    <w:rsid w:val="00BA030F"/>
    <w:rsid w:val="00BA0359"/>
    <w:rsid w:val="00BA0471"/>
    <w:rsid w:val="00BA0871"/>
    <w:rsid w:val="00BA087C"/>
    <w:rsid w:val="00BA0C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BC"/>
    <w:rsid w:val="00BA4AD8"/>
    <w:rsid w:val="00BA4DF8"/>
    <w:rsid w:val="00BA522D"/>
    <w:rsid w:val="00BA5EA6"/>
    <w:rsid w:val="00BA6017"/>
    <w:rsid w:val="00BA62D5"/>
    <w:rsid w:val="00BA65B6"/>
    <w:rsid w:val="00BA6834"/>
    <w:rsid w:val="00BA7858"/>
    <w:rsid w:val="00BA7A1A"/>
    <w:rsid w:val="00BA7EC6"/>
    <w:rsid w:val="00BB0858"/>
    <w:rsid w:val="00BB0D30"/>
    <w:rsid w:val="00BB0D39"/>
    <w:rsid w:val="00BB112F"/>
    <w:rsid w:val="00BB1A74"/>
    <w:rsid w:val="00BB1A90"/>
    <w:rsid w:val="00BB1DC5"/>
    <w:rsid w:val="00BB22C4"/>
    <w:rsid w:val="00BB28A0"/>
    <w:rsid w:val="00BB2B78"/>
    <w:rsid w:val="00BB2BEA"/>
    <w:rsid w:val="00BB2C1D"/>
    <w:rsid w:val="00BB2C6E"/>
    <w:rsid w:val="00BB2CC7"/>
    <w:rsid w:val="00BB335D"/>
    <w:rsid w:val="00BB3D08"/>
    <w:rsid w:val="00BB3FCA"/>
    <w:rsid w:val="00BB4B0D"/>
    <w:rsid w:val="00BB4D2E"/>
    <w:rsid w:val="00BB4F3E"/>
    <w:rsid w:val="00BB505C"/>
    <w:rsid w:val="00BB537D"/>
    <w:rsid w:val="00BB576B"/>
    <w:rsid w:val="00BB57F8"/>
    <w:rsid w:val="00BB5C31"/>
    <w:rsid w:val="00BB5DCE"/>
    <w:rsid w:val="00BB6336"/>
    <w:rsid w:val="00BB655D"/>
    <w:rsid w:val="00BB6839"/>
    <w:rsid w:val="00BB6BAD"/>
    <w:rsid w:val="00BB6C03"/>
    <w:rsid w:val="00BB7265"/>
    <w:rsid w:val="00BC0060"/>
    <w:rsid w:val="00BC077B"/>
    <w:rsid w:val="00BC089C"/>
    <w:rsid w:val="00BC09CD"/>
    <w:rsid w:val="00BC1025"/>
    <w:rsid w:val="00BC119D"/>
    <w:rsid w:val="00BC1211"/>
    <w:rsid w:val="00BC13A2"/>
    <w:rsid w:val="00BC1739"/>
    <w:rsid w:val="00BC190A"/>
    <w:rsid w:val="00BC1CA2"/>
    <w:rsid w:val="00BC1FC8"/>
    <w:rsid w:val="00BC2129"/>
    <w:rsid w:val="00BC22A8"/>
    <w:rsid w:val="00BC24B6"/>
    <w:rsid w:val="00BC2A79"/>
    <w:rsid w:val="00BC2ADE"/>
    <w:rsid w:val="00BC369B"/>
    <w:rsid w:val="00BC38A5"/>
    <w:rsid w:val="00BC3D8B"/>
    <w:rsid w:val="00BC406B"/>
    <w:rsid w:val="00BC460E"/>
    <w:rsid w:val="00BC49DB"/>
    <w:rsid w:val="00BC5031"/>
    <w:rsid w:val="00BC547A"/>
    <w:rsid w:val="00BC54D2"/>
    <w:rsid w:val="00BC596E"/>
    <w:rsid w:val="00BC5D0F"/>
    <w:rsid w:val="00BC5D58"/>
    <w:rsid w:val="00BC6011"/>
    <w:rsid w:val="00BC60AB"/>
    <w:rsid w:val="00BC63C9"/>
    <w:rsid w:val="00BC6A19"/>
    <w:rsid w:val="00BC7347"/>
    <w:rsid w:val="00BC7566"/>
    <w:rsid w:val="00BC7825"/>
    <w:rsid w:val="00BC7913"/>
    <w:rsid w:val="00BC7938"/>
    <w:rsid w:val="00BD03FB"/>
    <w:rsid w:val="00BD060B"/>
    <w:rsid w:val="00BD091D"/>
    <w:rsid w:val="00BD092C"/>
    <w:rsid w:val="00BD0D36"/>
    <w:rsid w:val="00BD1126"/>
    <w:rsid w:val="00BD11BA"/>
    <w:rsid w:val="00BD172E"/>
    <w:rsid w:val="00BD1999"/>
    <w:rsid w:val="00BD1BAB"/>
    <w:rsid w:val="00BD1CC3"/>
    <w:rsid w:val="00BD2432"/>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5A6"/>
    <w:rsid w:val="00BD7993"/>
    <w:rsid w:val="00BD79EE"/>
    <w:rsid w:val="00BD7AF8"/>
    <w:rsid w:val="00BD7C2C"/>
    <w:rsid w:val="00BD7C54"/>
    <w:rsid w:val="00BD7F1E"/>
    <w:rsid w:val="00BE010E"/>
    <w:rsid w:val="00BE01A1"/>
    <w:rsid w:val="00BE0B88"/>
    <w:rsid w:val="00BE0D9C"/>
    <w:rsid w:val="00BE0E5A"/>
    <w:rsid w:val="00BE0FD2"/>
    <w:rsid w:val="00BE13D6"/>
    <w:rsid w:val="00BE1927"/>
    <w:rsid w:val="00BE1CAD"/>
    <w:rsid w:val="00BE2476"/>
    <w:rsid w:val="00BE24AF"/>
    <w:rsid w:val="00BE26B8"/>
    <w:rsid w:val="00BE2833"/>
    <w:rsid w:val="00BE2FBE"/>
    <w:rsid w:val="00BE3171"/>
    <w:rsid w:val="00BE31E6"/>
    <w:rsid w:val="00BE3A85"/>
    <w:rsid w:val="00BE3C7D"/>
    <w:rsid w:val="00BE3E07"/>
    <w:rsid w:val="00BE410B"/>
    <w:rsid w:val="00BE46B6"/>
    <w:rsid w:val="00BE4733"/>
    <w:rsid w:val="00BE499F"/>
    <w:rsid w:val="00BE49D1"/>
    <w:rsid w:val="00BE4ACC"/>
    <w:rsid w:val="00BE4D58"/>
    <w:rsid w:val="00BE4F20"/>
    <w:rsid w:val="00BE503F"/>
    <w:rsid w:val="00BE54FE"/>
    <w:rsid w:val="00BE5FC6"/>
    <w:rsid w:val="00BE650F"/>
    <w:rsid w:val="00BE65B2"/>
    <w:rsid w:val="00BE68B7"/>
    <w:rsid w:val="00BE6FBE"/>
    <w:rsid w:val="00BE76A0"/>
    <w:rsid w:val="00BE7760"/>
    <w:rsid w:val="00BF0434"/>
    <w:rsid w:val="00BF056C"/>
    <w:rsid w:val="00BF07DB"/>
    <w:rsid w:val="00BF0D6B"/>
    <w:rsid w:val="00BF0FF0"/>
    <w:rsid w:val="00BF12E9"/>
    <w:rsid w:val="00BF1B87"/>
    <w:rsid w:val="00BF2479"/>
    <w:rsid w:val="00BF2993"/>
    <w:rsid w:val="00BF32D9"/>
    <w:rsid w:val="00BF33D3"/>
    <w:rsid w:val="00BF3C06"/>
    <w:rsid w:val="00BF3CD9"/>
    <w:rsid w:val="00BF4023"/>
    <w:rsid w:val="00BF4091"/>
    <w:rsid w:val="00BF41B6"/>
    <w:rsid w:val="00BF43D1"/>
    <w:rsid w:val="00BF48FE"/>
    <w:rsid w:val="00BF4C02"/>
    <w:rsid w:val="00BF4C9D"/>
    <w:rsid w:val="00BF4CDE"/>
    <w:rsid w:val="00BF4F11"/>
    <w:rsid w:val="00BF5345"/>
    <w:rsid w:val="00BF5D31"/>
    <w:rsid w:val="00BF6312"/>
    <w:rsid w:val="00BF69CB"/>
    <w:rsid w:val="00BF6A4D"/>
    <w:rsid w:val="00BF6A80"/>
    <w:rsid w:val="00BF6ED1"/>
    <w:rsid w:val="00BF76EE"/>
    <w:rsid w:val="00BF7AE0"/>
    <w:rsid w:val="00BF7E3B"/>
    <w:rsid w:val="00BF7E6D"/>
    <w:rsid w:val="00C00F48"/>
    <w:rsid w:val="00C0113A"/>
    <w:rsid w:val="00C012E2"/>
    <w:rsid w:val="00C01336"/>
    <w:rsid w:val="00C01446"/>
    <w:rsid w:val="00C01A2E"/>
    <w:rsid w:val="00C01AB0"/>
    <w:rsid w:val="00C01C2D"/>
    <w:rsid w:val="00C01D6B"/>
    <w:rsid w:val="00C01DA0"/>
    <w:rsid w:val="00C01FAB"/>
    <w:rsid w:val="00C02000"/>
    <w:rsid w:val="00C021BC"/>
    <w:rsid w:val="00C021DF"/>
    <w:rsid w:val="00C02234"/>
    <w:rsid w:val="00C022C5"/>
    <w:rsid w:val="00C02488"/>
    <w:rsid w:val="00C025B7"/>
    <w:rsid w:val="00C02817"/>
    <w:rsid w:val="00C02B5E"/>
    <w:rsid w:val="00C02E1F"/>
    <w:rsid w:val="00C030C9"/>
    <w:rsid w:val="00C0310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D82"/>
    <w:rsid w:val="00C07EE4"/>
    <w:rsid w:val="00C07F87"/>
    <w:rsid w:val="00C10178"/>
    <w:rsid w:val="00C103F1"/>
    <w:rsid w:val="00C107FD"/>
    <w:rsid w:val="00C108F2"/>
    <w:rsid w:val="00C11080"/>
    <w:rsid w:val="00C11854"/>
    <w:rsid w:val="00C11913"/>
    <w:rsid w:val="00C11A40"/>
    <w:rsid w:val="00C11CE3"/>
    <w:rsid w:val="00C11D2C"/>
    <w:rsid w:val="00C11E0A"/>
    <w:rsid w:val="00C11FA5"/>
    <w:rsid w:val="00C126C8"/>
    <w:rsid w:val="00C12940"/>
    <w:rsid w:val="00C12DC4"/>
    <w:rsid w:val="00C131A4"/>
    <w:rsid w:val="00C13499"/>
    <w:rsid w:val="00C1374E"/>
    <w:rsid w:val="00C1394E"/>
    <w:rsid w:val="00C13AB9"/>
    <w:rsid w:val="00C13B80"/>
    <w:rsid w:val="00C13C45"/>
    <w:rsid w:val="00C13EFE"/>
    <w:rsid w:val="00C141E1"/>
    <w:rsid w:val="00C141FC"/>
    <w:rsid w:val="00C143F7"/>
    <w:rsid w:val="00C14DD0"/>
    <w:rsid w:val="00C14EDF"/>
    <w:rsid w:val="00C14F14"/>
    <w:rsid w:val="00C15095"/>
    <w:rsid w:val="00C1523D"/>
    <w:rsid w:val="00C152D2"/>
    <w:rsid w:val="00C1573B"/>
    <w:rsid w:val="00C15B9A"/>
    <w:rsid w:val="00C1601D"/>
    <w:rsid w:val="00C161C2"/>
    <w:rsid w:val="00C164BA"/>
    <w:rsid w:val="00C16621"/>
    <w:rsid w:val="00C16682"/>
    <w:rsid w:val="00C17344"/>
    <w:rsid w:val="00C1780C"/>
    <w:rsid w:val="00C1791D"/>
    <w:rsid w:val="00C17C22"/>
    <w:rsid w:val="00C208FC"/>
    <w:rsid w:val="00C20D40"/>
    <w:rsid w:val="00C20EEA"/>
    <w:rsid w:val="00C21720"/>
    <w:rsid w:val="00C217F6"/>
    <w:rsid w:val="00C219FE"/>
    <w:rsid w:val="00C21F2B"/>
    <w:rsid w:val="00C222AE"/>
    <w:rsid w:val="00C2248E"/>
    <w:rsid w:val="00C2255E"/>
    <w:rsid w:val="00C227DB"/>
    <w:rsid w:val="00C22973"/>
    <w:rsid w:val="00C22AAA"/>
    <w:rsid w:val="00C22D4F"/>
    <w:rsid w:val="00C231B1"/>
    <w:rsid w:val="00C2349D"/>
    <w:rsid w:val="00C23683"/>
    <w:rsid w:val="00C23B82"/>
    <w:rsid w:val="00C23CDC"/>
    <w:rsid w:val="00C23DDE"/>
    <w:rsid w:val="00C23F37"/>
    <w:rsid w:val="00C241CF"/>
    <w:rsid w:val="00C241E0"/>
    <w:rsid w:val="00C25237"/>
    <w:rsid w:val="00C25239"/>
    <w:rsid w:val="00C25B2F"/>
    <w:rsid w:val="00C25E48"/>
    <w:rsid w:val="00C25FEC"/>
    <w:rsid w:val="00C2608A"/>
    <w:rsid w:val="00C2614E"/>
    <w:rsid w:val="00C26485"/>
    <w:rsid w:val="00C26626"/>
    <w:rsid w:val="00C2670B"/>
    <w:rsid w:val="00C26DE3"/>
    <w:rsid w:val="00C271C3"/>
    <w:rsid w:val="00C275A8"/>
    <w:rsid w:val="00C2765F"/>
    <w:rsid w:val="00C277F0"/>
    <w:rsid w:val="00C27A36"/>
    <w:rsid w:val="00C3062D"/>
    <w:rsid w:val="00C31601"/>
    <w:rsid w:val="00C31844"/>
    <w:rsid w:val="00C31990"/>
    <w:rsid w:val="00C3219B"/>
    <w:rsid w:val="00C32278"/>
    <w:rsid w:val="00C32885"/>
    <w:rsid w:val="00C328F8"/>
    <w:rsid w:val="00C32AA0"/>
    <w:rsid w:val="00C32FB7"/>
    <w:rsid w:val="00C33462"/>
    <w:rsid w:val="00C33467"/>
    <w:rsid w:val="00C33552"/>
    <w:rsid w:val="00C33FCA"/>
    <w:rsid w:val="00C340FA"/>
    <w:rsid w:val="00C347B0"/>
    <w:rsid w:val="00C3501E"/>
    <w:rsid w:val="00C35864"/>
    <w:rsid w:val="00C35BAA"/>
    <w:rsid w:val="00C36001"/>
    <w:rsid w:val="00C36168"/>
    <w:rsid w:val="00C3620F"/>
    <w:rsid w:val="00C365C2"/>
    <w:rsid w:val="00C365F9"/>
    <w:rsid w:val="00C36A26"/>
    <w:rsid w:val="00C36C9D"/>
    <w:rsid w:val="00C37404"/>
    <w:rsid w:val="00C3753F"/>
    <w:rsid w:val="00C377B0"/>
    <w:rsid w:val="00C37EB8"/>
    <w:rsid w:val="00C4049F"/>
    <w:rsid w:val="00C4065E"/>
    <w:rsid w:val="00C40881"/>
    <w:rsid w:val="00C40964"/>
    <w:rsid w:val="00C40C6B"/>
    <w:rsid w:val="00C40FF8"/>
    <w:rsid w:val="00C414E6"/>
    <w:rsid w:val="00C4161B"/>
    <w:rsid w:val="00C41724"/>
    <w:rsid w:val="00C41A74"/>
    <w:rsid w:val="00C41AE6"/>
    <w:rsid w:val="00C41E29"/>
    <w:rsid w:val="00C42129"/>
    <w:rsid w:val="00C421BF"/>
    <w:rsid w:val="00C42451"/>
    <w:rsid w:val="00C427E3"/>
    <w:rsid w:val="00C42B6B"/>
    <w:rsid w:val="00C42EB2"/>
    <w:rsid w:val="00C43057"/>
    <w:rsid w:val="00C432B5"/>
    <w:rsid w:val="00C43313"/>
    <w:rsid w:val="00C435FD"/>
    <w:rsid w:val="00C43736"/>
    <w:rsid w:val="00C43DC0"/>
    <w:rsid w:val="00C440F8"/>
    <w:rsid w:val="00C443AC"/>
    <w:rsid w:val="00C44AF3"/>
    <w:rsid w:val="00C44C18"/>
    <w:rsid w:val="00C44DD8"/>
    <w:rsid w:val="00C451FD"/>
    <w:rsid w:val="00C45306"/>
    <w:rsid w:val="00C453A8"/>
    <w:rsid w:val="00C4545F"/>
    <w:rsid w:val="00C45652"/>
    <w:rsid w:val="00C45FE5"/>
    <w:rsid w:val="00C46856"/>
    <w:rsid w:val="00C46AB1"/>
    <w:rsid w:val="00C46DE8"/>
    <w:rsid w:val="00C47062"/>
    <w:rsid w:val="00C47481"/>
    <w:rsid w:val="00C4765B"/>
    <w:rsid w:val="00C478E4"/>
    <w:rsid w:val="00C501CC"/>
    <w:rsid w:val="00C501E1"/>
    <w:rsid w:val="00C50505"/>
    <w:rsid w:val="00C50BC8"/>
    <w:rsid w:val="00C5111A"/>
    <w:rsid w:val="00C5138B"/>
    <w:rsid w:val="00C5152D"/>
    <w:rsid w:val="00C5162F"/>
    <w:rsid w:val="00C5171B"/>
    <w:rsid w:val="00C52037"/>
    <w:rsid w:val="00C5235D"/>
    <w:rsid w:val="00C52B54"/>
    <w:rsid w:val="00C52BAF"/>
    <w:rsid w:val="00C52F82"/>
    <w:rsid w:val="00C530FD"/>
    <w:rsid w:val="00C539C4"/>
    <w:rsid w:val="00C540CB"/>
    <w:rsid w:val="00C540DD"/>
    <w:rsid w:val="00C544AE"/>
    <w:rsid w:val="00C5491E"/>
    <w:rsid w:val="00C54CE2"/>
    <w:rsid w:val="00C54E22"/>
    <w:rsid w:val="00C5555D"/>
    <w:rsid w:val="00C55C76"/>
    <w:rsid w:val="00C56676"/>
    <w:rsid w:val="00C566BC"/>
    <w:rsid w:val="00C56CCC"/>
    <w:rsid w:val="00C56E05"/>
    <w:rsid w:val="00C57459"/>
    <w:rsid w:val="00C5748E"/>
    <w:rsid w:val="00C57C8E"/>
    <w:rsid w:val="00C57D00"/>
    <w:rsid w:val="00C57EE4"/>
    <w:rsid w:val="00C6055E"/>
    <w:rsid w:val="00C612CF"/>
    <w:rsid w:val="00C61C26"/>
    <w:rsid w:val="00C61CB7"/>
    <w:rsid w:val="00C61D71"/>
    <w:rsid w:val="00C62688"/>
    <w:rsid w:val="00C626BD"/>
    <w:rsid w:val="00C627A0"/>
    <w:rsid w:val="00C6286C"/>
    <w:rsid w:val="00C62EA5"/>
    <w:rsid w:val="00C63430"/>
    <w:rsid w:val="00C63529"/>
    <w:rsid w:val="00C63AF8"/>
    <w:rsid w:val="00C63BB0"/>
    <w:rsid w:val="00C63CA0"/>
    <w:rsid w:val="00C63D87"/>
    <w:rsid w:val="00C64057"/>
    <w:rsid w:val="00C64672"/>
    <w:rsid w:val="00C646A1"/>
    <w:rsid w:val="00C64773"/>
    <w:rsid w:val="00C647B1"/>
    <w:rsid w:val="00C64E1A"/>
    <w:rsid w:val="00C64E4D"/>
    <w:rsid w:val="00C64E53"/>
    <w:rsid w:val="00C64F59"/>
    <w:rsid w:val="00C65010"/>
    <w:rsid w:val="00C65251"/>
    <w:rsid w:val="00C65483"/>
    <w:rsid w:val="00C654B5"/>
    <w:rsid w:val="00C6570C"/>
    <w:rsid w:val="00C659EA"/>
    <w:rsid w:val="00C65BFA"/>
    <w:rsid w:val="00C65FCF"/>
    <w:rsid w:val="00C6649E"/>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449"/>
    <w:rsid w:val="00C74B77"/>
    <w:rsid w:val="00C74FA5"/>
    <w:rsid w:val="00C75148"/>
    <w:rsid w:val="00C753AE"/>
    <w:rsid w:val="00C7591B"/>
    <w:rsid w:val="00C7593A"/>
    <w:rsid w:val="00C75B20"/>
    <w:rsid w:val="00C75B3D"/>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2C6C"/>
    <w:rsid w:val="00C830D0"/>
    <w:rsid w:val="00C83532"/>
    <w:rsid w:val="00C8366A"/>
    <w:rsid w:val="00C83A90"/>
    <w:rsid w:val="00C83D02"/>
    <w:rsid w:val="00C847A3"/>
    <w:rsid w:val="00C847EE"/>
    <w:rsid w:val="00C84A96"/>
    <w:rsid w:val="00C84AD8"/>
    <w:rsid w:val="00C84D8F"/>
    <w:rsid w:val="00C84E37"/>
    <w:rsid w:val="00C851B0"/>
    <w:rsid w:val="00C8576B"/>
    <w:rsid w:val="00C862A5"/>
    <w:rsid w:val="00C865AA"/>
    <w:rsid w:val="00C86AD4"/>
    <w:rsid w:val="00C87354"/>
    <w:rsid w:val="00C87697"/>
    <w:rsid w:val="00C878E9"/>
    <w:rsid w:val="00C87AAA"/>
    <w:rsid w:val="00C87FAC"/>
    <w:rsid w:val="00C902C1"/>
    <w:rsid w:val="00C90420"/>
    <w:rsid w:val="00C90488"/>
    <w:rsid w:val="00C9064D"/>
    <w:rsid w:val="00C90CAB"/>
    <w:rsid w:val="00C90DC0"/>
    <w:rsid w:val="00C91089"/>
    <w:rsid w:val="00C9149F"/>
    <w:rsid w:val="00C91B50"/>
    <w:rsid w:val="00C92D74"/>
    <w:rsid w:val="00C93273"/>
    <w:rsid w:val="00C9349E"/>
    <w:rsid w:val="00C9398E"/>
    <w:rsid w:val="00C9434C"/>
    <w:rsid w:val="00C95055"/>
    <w:rsid w:val="00C951B5"/>
    <w:rsid w:val="00C951E5"/>
    <w:rsid w:val="00C958A7"/>
    <w:rsid w:val="00C9608B"/>
    <w:rsid w:val="00C96E7E"/>
    <w:rsid w:val="00C97120"/>
    <w:rsid w:val="00C97161"/>
    <w:rsid w:val="00C9730F"/>
    <w:rsid w:val="00C976DF"/>
    <w:rsid w:val="00C97780"/>
    <w:rsid w:val="00C97E48"/>
    <w:rsid w:val="00CA02DD"/>
    <w:rsid w:val="00CA038A"/>
    <w:rsid w:val="00CA04BA"/>
    <w:rsid w:val="00CA0690"/>
    <w:rsid w:val="00CA06F7"/>
    <w:rsid w:val="00CA1B12"/>
    <w:rsid w:val="00CA1DE1"/>
    <w:rsid w:val="00CA2303"/>
    <w:rsid w:val="00CA3E27"/>
    <w:rsid w:val="00CA4116"/>
    <w:rsid w:val="00CA4312"/>
    <w:rsid w:val="00CA440C"/>
    <w:rsid w:val="00CA45B0"/>
    <w:rsid w:val="00CA481E"/>
    <w:rsid w:val="00CA4E7A"/>
    <w:rsid w:val="00CA4EC0"/>
    <w:rsid w:val="00CA503C"/>
    <w:rsid w:val="00CA5183"/>
    <w:rsid w:val="00CA54BB"/>
    <w:rsid w:val="00CA58A9"/>
    <w:rsid w:val="00CA5B7B"/>
    <w:rsid w:val="00CA5E0F"/>
    <w:rsid w:val="00CA5F43"/>
    <w:rsid w:val="00CA670F"/>
    <w:rsid w:val="00CA67FA"/>
    <w:rsid w:val="00CA68C2"/>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3B6"/>
    <w:rsid w:val="00CB0981"/>
    <w:rsid w:val="00CB0A3A"/>
    <w:rsid w:val="00CB0DFA"/>
    <w:rsid w:val="00CB1154"/>
    <w:rsid w:val="00CB1420"/>
    <w:rsid w:val="00CB1984"/>
    <w:rsid w:val="00CB2876"/>
    <w:rsid w:val="00CB2879"/>
    <w:rsid w:val="00CB28F0"/>
    <w:rsid w:val="00CB2AA5"/>
    <w:rsid w:val="00CB2C14"/>
    <w:rsid w:val="00CB316A"/>
    <w:rsid w:val="00CB3325"/>
    <w:rsid w:val="00CB4254"/>
    <w:rsid w:val="00CB441C"/>
    <w:rsid w:val="00CB45C0"/>
    <w:rsid w:val="00CB497E"/>
    <w:rsid w:val="00CB4A0C"/>
    <w:rsid w:val="00CB4AF3"/>
    <w:rsid w:val="00CB4D77"/>
    <w:rsid w:val="00CB513C"/>
    <w:rsid w:val="00CB5315"/>
    <w:rsid w:val="00CB59A3"/>
    <w:rsid w:val="00CB5A72"/>
    <w:rsid w:val="00CB5ACB"/>
    <w:rsid w:val="00CB5CF6"/>
    <w:rsid w:val="00CB5FFA"/>
    <w:rsid w:val="00CB6160"/>
    <w:rsid w:val="00CB6421"/>
    <w:rsid w:val="00CB688D"/>
    <w:rsid w:val="00CB6C26"/>
    <w:rsid w:val="00CB6C9F"/>
    <w:rsid w:val="00CB713F"/>
    <w:rsid w:val="00CB72BE"/>
    <w:rsid w:val="00CC0275"/>
    <w:rsid w:val="00CC0631"/>
    <w:rsid w:val="00CC06E1"/>
    <w:rsid w:val="00CC0701"/>
    <w:rsid w:val="00CC0AD3"/>
    <w:rsid w:val="00CC1103"/>
    <w:rsid w:val="00CC1A72"/>
    <w:rsid w:val="00CC1CC9"/>
    <w:rsid w:val="00CC1DDF"/>
    <w:rsid w:val="00CC2B27"/>
    <w:rsid w:val="00CC2E55"/>
    <w:rsid w:val="00CC304A"/>
    <w:rsid w:val="00CC30F5"/>
    <w:rsid w:val="00CC3479"/>
    <w:rsid w:val="00CC3C77"/>
    <w:rsid w:val="00CC3EF1"/>
    <w:rsid w:val="00CC44D3"/>
    <w:rsid w:val="00CC4639"/>
    <w:rsid w:val="00CC46EB"/>
    <w:rsid w:val="00CC4F34"/>
    <w:rsid w:val="00CC513C"/>
    <w:rsid w:val="00CC525F"/>
    <w:rsid w:val="00CC5857"/>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10ED"/>
    <w:rsid w:val="00CD2593"/>
    <w:rsid w:val="00CD2946"/>
    <w:rsid w:val="00CD2C47"/>
    <w:rsid w:val="00CD3407"/>
    <w:rsid w:val="00CD3624"/>
    <w:rsid w:val="00CD3AE4"/>
    <w:rsid w:val="00CD3E75"/>
    <w:rsid w:val="00CD40CB"/>
    <w:rsid w:val="00CD42F2"/>
    <w:rsid w:val="00CD4686"/>
    <w:rsid w:val="00CD482C"/>
    <w:rsid w:val="00CD4DCE"/>
    <w:rsid w:val="00CD4F57"/>
    <w:rsid w:val="00CD5428"/>
    <w:rsid w:val="00CD56CF"/>
    <w:rsid w:val="00CD6158"/>
    <w:rsid w:val="00CD634D"/>
    <w:rsid w:val="00CD63C5"/>
    <w:rsid w:val="00CD650D"/>
    <w:rsid w:val="00CD66D9"/>
    <w:rsid w:val="00CD6DCB"/>
    <w:rsid w:val="00CD72D0"/>
    <w:rsid w:val="00CD75D3"/>
    <w:rsid w:val="00CD7793"/>
    <w:rsid w:val="00CD7C12"/>
    <w:rsid w:val="00CD7C1E"/>
    <w:rsid w:val="00CD7C83"/>
    <w:rsid w:val="00CE067A"/>
    <w:rsid w:val="00CE0D7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BAC"/>
    <w:rsid w:val="00CE4C2F"/>
    <w:rsid w:val="00CE4E92"/>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67C"/>
    <w:rsid w:val="00CE79B7"/>
    <w:rsid w:val="00CE7E18"/>
    <w:rsid w:val="00CF0038"/>
    <w:rsid w:val="00CF06CA"/>
    <w:rsid w:val="00CF06D6"/>
    <w:rsid w:val="00CF079C"/>
    <w:rsid w:val="00CF0890"/>
    <w:rsid w:val="00CF0A1A"/>
    <w:rsid w:val="00CF0C2B"/>
    <w:rsid w:val="00CF13B5"/>
    <w:rsid w:val="00CF13FB"/>
    <w:rsid w:val="00CF14B1"/>
    <w:rsid w:val="00CF1672"/>
    <w:rsid w:val="00CF1A43"/>
    <w:rsid w:val="00CF1B4B"/>
    <w:rsid w:val="00CF1F56"/>
    <w:rsid w:val="00CF1F9B"/>
    <w:rsid w:val="00CF20CB"/>
    <w:rsid w:val="00CF237B"/>
    <w:rsid w:val="00CF2431"/>
    <w:rsid w:val="00CF2C46"/>
    <w:rsid w:val="00CF2F2C"/>
    <w:rsid w:val="00CF2FEB"/>
    <w:rsid w:val="00CF304A"/>
    <w:rsid w:val="00CF347E"/>
    <w:rsid w:val="00CF3B7B"/>
    <w:rsid w:val="00CF3E94"/>
    <w:rsid w:val="00CF4284"/>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1629"/>
    <w:rsid w:val="00D01B3F"/>
    <w:rsid w:val="00D02AE7"/>
    <w:rsid w:val="00D02FDC"/>
    <w:rsid w:val="00D031F4"/>
    <w:rsid w:val="00D03209"/>
    <w:rsid w:val="00D03DCF"/>
    <w:rsid w:val="00D04570"/>
    <w:rsid w:val="00D047DE"/>
    <w:rsid w:val="00D04AE6"/>
    <w:rsid w:val="00D04F50"/>
    <w:rsid w:val="00D057B2"/>
    <w:rsid w:val="00D058BE"/>
    <w:rsid w:val="00D05BB9"/>
    <w:rsid w:val="00D062F5"/>
    <w:rsid w:val="00D0639B"/>
    <w:rsid w:val="00D069E0"/>
    <w:rsid w:val="00D06A8A"/>
    <w:rsid w:val="00D0791A"/>
    <w:rsid w:val="00D079C8"/>
    <w:rsid w:val="00D07A8F"/>
    <w:rsid w:val="00D07F0A"/>
    <w:rsid w:val="00D10311"/>
    <w:rsid w:val="00D10956"/>
    <w:rsid w:val="00D10B0C"/>
    <w:rsid w:val="00D10C2E"/>
    <w:rsid w:val="00D10D93"/>
    <w:rsid w:val="00D1108A"/>
    <w:rsid w:val="00D113FE"/>
    <w:rsid w:val="00D1148A"/>
    <w:rsid w:val="00D121B8"/>
    <w:rsid w:val="00D12599"/>
    <w:rsid w:val="00D12D7F"/>
    <w:rsid w:val="00D12DD1"/>
    <w:rsid w:val="00D12E9C"/>
    <w:rsid w:val="00D13268"/>
    <w:rsid w:val="00D13275"/>
    <w:rsid w:val="00D13B47"/>
    <w:rsid w:val="00D13EEF"/>
    <w:rsid w:val="00D1406C"/>
    <w:rsid w:val="00D14147"/>
    <w:rsid w:val="00D148E2"/>
    <w:rsid w:val="00D14923"/>
    <w:rsid w:val="00D14B2A"/>
    <w:rsid w:val="00D14D4D"/>
    <w:rsid w:val="00D14D64"/>
    <w:rsid w:val="00D14F00"/>
    <w:rsid w:val="00D15AF3"/>
    <w:rsid w:val="00D15CE5"/>
    <w:rsid w:val="00D15D25"/>
    <w:rsid w:val="00D15F85"/>
    <w:rsid w:val="00D15F8C"/>
    <w:rsid w:val="00D1660D"/>
    <w:rsid w:val="00D16992"/>
    <w:rsid w:val="00D16DB6"/>
    <w:rsid w:val="00D1707F"/>
    <w:rsid w:val="00D174F7"/>
    <w:rsid w:val="00D20138"/>
    <w:rsid w:val="00D201C2"/>
    <w:rsid w:val="00D2089C"/>
    <w:rsid w:val="00D20ED9"/>
    <w:rsid w:val="00D21200"/>
    <w:rsid w:val="00D21432"/>
    <w:rsid w:val="00D21757"/>
    <w:rsid w:val="00D21AAD"/>
    <w:rsid w:val="00D21AAE"/>
    <w:rsid w:val="00D21FEC"/>
    <w:rsid w:val="00D222FA"/>
    <w:rsid w:val="00D2266E"/>
    <w:rsid w:val="00D226EC"/>
    <w:rsid w:val="00D2296A"/>
    <w:rsid w:val="00D2299A"/>
    <w:rsid w:val="00D22CCB"/>
    <w:rsid w:val="00D23373"/>
    <w:rsid w:val="00D23603"/>
    <w:rsid w:val="00D237BF"/>
    <w:rsid w:val="00D23EDA"/>
    <w:rsid w:val="00D241E1"/>
    <w:rsid w:val="00D24E14"/>
    <w:rsid w:val="00D24E2F"/>
    <w:rsid w:val="00D24FDC"/>
    <w:rsid w:val="00D2534A"/>
    <w:rsid w:val="00D255DE"/>
    <w:rsid w:val="00D25769"/>
    <w:rsid w:val="00D259E2"/>
    <w:rsid w:val="00D264D0"/>
    <w:rsid w:val="00D267CC"/>
    <w:rsid w:val="00D26C4A"/>
    <w:rsid w:val="00D270ED"/>
    <w:rsid w:val="00D2723E"/>
    <w:rsid w:val="00D27942"/>
    <w:rsid w:val="00D27989"/>
    <w:rsid w:val="00D27AEA"/>
    <w:rsid w:val="00D307EA"/>
    <w:rsid w:val="00D30E51"/>
    <w:rsid w:val="00D30FCD"/>
    <w:rsid w:val="00D311C4"/>
    <w:rsid w:val="00D3149D"/>
    <w:rsid w:val="00D316AE"/>
    <w:rsid w:val="00D3194A"/>
    <w:rsid w:val="00D31CAE"/>
    <w:rsid w:val="00D31E62"/>
    <w:rsid w:val="00D32036"/>
    <w:rsid w:val="00D32089"/>
    <w:rsid w:val="00D323C4"/>
    <w:rsid w:val="00D324E2"/>
    <w:rsid w:val="00D32645"/>
    <w:rsid w:val="00D328AD"/>
    <w:rsid w:val="00D32BD0"/>
    <w:rsid w:val="00D32CE2"/>
    <w:rsid w:val="00D330C0"/>
    <w:rsid w:val="00D33138"/>
    <w:rsid w:val="00D33139"/>
    <w:rsid w:val="00D34848"/>
    <w:rsid w:val="00D34ACA"/>
    <w:rsid w:val="00D351ED"/>
    <w:rsid w:val="00D3544D"/>
    <w:rsid w:val="00D35460"/>
    <w:rsid w:val="00D354AA"/>
    <w:rsid w:val="00D355DC"/>
    <w:rsid w:val="00D3580E"/>
    <w:rsid w:val="00D3594D"/>
    <w:rsid w:val="00D35AD9"/>
    <w:rsid w:val="00D36581"/>
    <w:rsid w:val="00D367A8"/>
    <w:rsid w:val="00D368CB"/>
    <w:rsid w:val="00D36B7D"/>
    <w:rsid w:val="00D36F70"/>
    <w:rsid w:val="00D37344"/>
    <w:rsid w:val="00D376A0"/>
    <w:rsid w:val="00D3792B"/>
    <w:rsid w:val="00D37AE3"/>
    <w:rsid w:val="00D37B92"/>
    <w:rsid w:val="00D37C58"/>
    <w:rsid w:val="00D37E4E"/>
    <w:rsid w:val="00D40326"/>
    <w:rsid w:val="00D40344"/>
    <w:rsid w:val="00D407AE"/>
    <w:rsid w:val="00D408EE"/>
    <w:rsid w:val="00D41025"/>
    <w:rsid w:val="00D41790"/>
    <w:rsid w:val="00D41981"/>
    <w:rsid w:val="00D41F8F"/>
    <w:rsid w:val="00D4217D"/>
    <w:rsid w:val="00D4246D"/>
    <w:rsid w:val="00D42669"/>
    <w:rsid w:val="00D4300E"/>
    <w:rsid w:val="00D436B4"/>
    <w:rsid w:val="00D43759"/>
    <w:rsid w:val="00D43B85"/>
    <w:rsid w:val="00D43C7F"/>
    <w:rsid w:val="00D43FDB"/>
    <w:rsid w:val="00D442DE"/>
    <w:rsid w:val="00D44531"/>
    <w:rsid w:val="00D449D8"/>
    <w:rsid w:val="00D44BD0"/>
    <w:rsid w:val="00D44F0D"/>
    <w:rsid w:val="00D44FD6"/>
    <w:rsid w:val="00D45009"/>
    <w:rsid w:val="00D451AB"/>
    <w:rsid w:val="00D453FF"/>
    <w:rsid w:val="00D45DD5"/>
    <w:rsid w:val="00D45F73"/>
    <w:rsid w:val="00D464E7"/>
    <w:rsid w:val="00D4673A"/>
    <w:rsid w:val="00D46886"/>
    <w:rsid w:val="00D46CA5"/>
    <w:rsid w:val="00D46F95"/>
    <w:rsid w:val="00D47007"/>
    <w:rsid w:val="00D47407"/>
    <w:rsid w:val="00D476E5"/>
    <w:rsid w:val="00D47728"/>
    <w:rsid w:val="00D47A36"/>
    <w:rsid w:val="00D47C45"/>
    <w:rsid w:val="00D500CC"/>
    <w:rsid w:val="00D5092A"/>
    <w:rsid w:val="00D509D6"/>
    <w:rsid w:val="00D50E0B"/>
    <w:rsid w:val="00D50F10"/>
    <w:rsid w:val="00D510E7"/>
    <w:rsid w:val="00D513E1"/>
    <w:rsid w:val="00D516DD"/>
    <w:rsid w:val="00D517F5"/>
    <w:rsid w:val="00D51998"/>
    <w:rsid w:val="00D519EE"/>
    <w:rsid w:val="00D51D1F"/>
    <w:rsid w:val="00D51E96"/>
    <w:rsid w:val="00D51F3A"/>
    <w:rsid w:val="00D52048"/>
    <w:rsid w:val="00D521F9"/>
    <w:rsid w:val="00D5226C"/>
    <w:rsid w:val="00D5256E"/>
    <w:rsid w:val="00D5262E"/>
    <w:rsid w:val="00D52A91"/>
    <w:rsid w:val="00D52E73"/>
    <w:rsid w:val="00D530BD"/>
    <w:rsid w:val="00D530F5"/>
    <w:rsid w:val="00D5343C"/>
    <w:rsid w:val="00D53495"/>
    <w:rsid w:val="00D53DA8"/>
    <w:rsid w:val="00D53EE1"/>
    <w:rsid w:val="00D5444F"/>
    <w:rsid w:val="00D544C0"/>
    <w:rsid w:val="00D54641"/>
    <w:rsid w:val="00D54A60"/>
    <w:rsid w:val="00D54C5F"/>
    <w:rsid w:val="00D54FA2"/>
    <w:rsid w:val="00D55068"/>
    <w:rsid w:val="00D552AD"/>
    <w:rsid w:val="00D556AB"/>
    <w:rsid w:val="00D556EA"/>
    <w:rsid w:val="00D5582E"/>
    <w:rsid w:val="00D55DB3"/>
    <w:rsid w:val="00D56734"/>
    <w:rsid w:val="00D56A29"/>
    <w:rsid w:val="00D5743B"/>
    <w:rsid w:val="00D57AE2"/>
    <w:rsid w:val="00D57B41"/>
    <w:rsid w:val="00D57D6D"/>
    <w:rsid w:val="00D601EA"/>
    <w:rsid w:val="00D60740"/>
    <w:rsid w:val="00D60D90"/>
    <w:rsid w:val="00D61565"/>
    <w:rsid w:val="00D61D13"/>
    <w:rsid w:val="00D61D8F"/>
    <w:rsid w:val="00D61D92"/>
    <w:rsid w:val="00D62263"/>
    <w:rsid w:val="00D6240A"/>
    <w:rsid w:val="00D6276A"/>
    <w:rsid w:val="00D62A81"/>
    <w:rsid w:val="00D62F08"/>
    <w:rsid w:val="00D62FED"/>
    <w:rsid w:val="00D637DD"/>
    <w:rsid w:val="00D638C3"/>
    <w:rsid w:val="00D63EA6"/>
    <w:rsid w:val="00D64015"/>
    <w:rsid w:val="00D64AE0"/>
    <w:rsid w:val="00D64CB2"/>
    <w:rsid w:val="00D64E79"/>
    <w:rsid w:val="00D64F66"/>
    <w:rsid w:val="00D65111"/>
    <w:rsid w:val="00D655E4"/>
    <w:rsid w:val="00D65B42"/>
    <w:rsid w:val="00D65C90"/>
    <w:rsid w:val="00D661F8"/>
    <w:rsid w:val="00D670A1"/>
    <w:rsid w:val="00D673DF"/>
    <w:rsid w:val="00D67927"/>
    <w:rsid w:val="00D70363"/>
    <w:rsid w:val="00D70D00"/>
    <w:rsid w:val="00D70DAB"/>
    <w:rsid w:val="00D70F03"/>
    <w:rsid w:val="00D70F16"/>
    <w:rsid w:val="00D711C7"/>
    <w:rsid w:val="00D71489"/>
    <w:rsid w:val="00D720DF"/>
    <w:rsid w:val="00D725DD"/>
    <w:rsid w:val="00D726B2"/>
    <w:rsid w:val="00D7295F"/>
    <w:rsid w:val="00D72B65"/>
    <w:rsid w:val="00D72F00"/>
    <w:rsid w:val="00D73440"/>
    <w:rsid w:val="00D7476B"/>
    <w:rsid w:val="00D747BD"/>
    <w:rsid w:val="00D748B6"/>
    <w:rsid w:val="00D74F78"/>
    <w:rsid w:val="00D7565C"/>
    <w:rsid w:val="00D757F9"/>
    <w:rsid w:val="00D758DD"/>
    <w:rsid w:val="00D7683B"/>
    <w:rsid w:val="00D769AE"/>
    <w:rsid w:val="00D772F2"/>
    <w:rsid w:val="00D773C3"/>
    <w:rsid w:val="00D777D7"/>
    <w:rsid w:val="00D77973"/>
    <w:rsid w:val="00D800E4"/>
    <w:rsid w:val="00D8084A"/>
    <w:rsid w:val="00D80ECB"/>
    <w:rsid w:val="00D8106D"/>
    <w:rsid w:val="00D816B6"/>
    <w:rsid w:val="00D818AC"/>
    <w:rsid w:val="00D81A17"/>
    <w:rsid w:val="00D820FB"/>
    <w:rsid w:val="00D8241B"/>
    <w:rsid w:val="00D82BD1"/>
    <w:rsid w:val="00D82C3F"/>
    <w:rsid w:val="00D83728"/>
    <w:rsid w:val="00D83C53"/>
    <w:rsid w:val="00D83F80"/>
    <w:rsid w:val="00D84123"/>
    <w:rsid w:val="00D84949"/>
    <w:rsid w:val="00D84AF0"/>
    <w:rsid w:val="00D84B0E"/>
    <w:rsid w:val="00D84CD9"/>
    <w:rsid w:val="00D85186"/>
    <w:rsid w:val="00D8533A"/>
    <w:rsid w:val="00D855C2"/>
    <w:rsid w:val="00D858EE"/>
    <w:rsid w:val="00D85933"/>
    <w:rsid w:val="00D8595B"/>
    <w:rsid w:val="00D85BA5"/>
    <w:rsid w:val="00D85D53"/>
    <w:rsid w:val="00D85DCE"/>
    <w:rsid w:val="00D86246"/>
    <w:rsid w:val="00D86382"/>
    <w:rsid w:val="00D869A4"/>
    <w:rsid w:val="00D86AFC"/>
    <w:rsid w:val="00D86C88"/>
    <w:rsid w:val="00D86FF1"/>
    <w:rsid w:val="00D87101"/>
    <w:rsid w:val="00D8737C"/>
    <w:rsid w:val="00D87991"/>
    <w:rsid w:val="00D87A01"/>
    <w:rsid w:val="00D87EF5"/>
    <w:rsid w:val="00D9032D"/>
    <w:rsid w:val="00D903BC"/>
    <w:rsid w:val="00D90C6F"/>
    <w:rsid w:val="00D90E63"/>
    <w:rsid w:val="00D9106F"/>
    <w:rsid w:val="00D91405"/>
    <w:rsid w:val="00D91788"/>
    <w:rsid w:val="00D9181B"/>
    <w:rsid w:val="00D91B0C"/>
    <w:rsid w:val="00D92034"/>
    <w:rsid w:val="00D922D6"/>
    <w:rsid w:val="00D922FF"/>
    <w:rsid w:val="00D924B9"/>
    <w:rsid w:val="00D932A9"/>
    <w:rsid w:val="00D93583"/>
    <w:rsid w:val="00D93696"/>
    <w:rsid w:val="00D939CA"/>
    <w:rsid w:val="00D93D91"/>
    <w:rsid w:val="00D94111"/>
    <w:rsid w:val="00D94CB0"/>
    <w:rsid w:val="00D94D0B"/>
    <w:rsid w:val="00D9605A"/>
    <w:rsid w:val="00D961B3"/>
    <w:rsid w:val="00D96623"/>
    <w:rsid w:val="00D96868"/>
    <w:rsid w:val="00D96A3D"/>
    <w:rsid w:val="00D970F9"/>
    <w:rsid w:val="00D97533"/>
    <w:rsid w:val="00D97662"/>
    <w:rsid w:val="00D978B8"/>
    <w:rsid w:val="00D9792D"/>
    <w:rsid w:val="00D979E7"/>
    <w:rsid w:val="00D97A63"/>
    <w:rsid w:val="00D97C14"/>
    <w:rsid w:val="00DA01E5"/>
    <w:rsid w:val="00DA104D"/>
    <w:rsid w:val="00DA1431"/>
    <w:rsid w:val="00DA1492"/>
    <w:rsid w:val="00DA1530"/>
    <w:rsid w:val="00DA1CB7"/>
    <w:rsid w:val="00DA1EFB"/>
    <w:rsid w:val="00DA1F77"/>
    <w:rsid w:val="00DA23ED"/>
    <w:rsid w:val="00DA288A"/>
    <w:rsid w:val="00DA2FDD"/>
    <w:rsid w:val="00DA31FD"/>
    <w:rsid w:val="00DA32D6"/>
    <w:rsid w:val="00DA32F7"/>
    <w:rsid w:val="00DA34CA"/>
    <w:rsid w:val="00DA37D0"/>
    <w:rsid w:val="00DA3B5C"/>
    <w:rsid w:val="00DA3B6D"/>
    <w:rsid w:val="00DA3F30"/>
    <w:rsid w:val="00DA404B"/>
    <w:rsid w:val="00DA417C"/>
    <w:rsid w:val="00DA43BA"/>
    <w:rsid w:val="00DA4B66"/>
    <w:rsid w:val="00DA5062"/>
    <w:rsid w:val="00DA5669"/>
    <w:rsid w:val="00DA586A"/>
    <w:rsid w:val="00DA5EC7"/>
    <w:rsid w:val="00DA6003"/>
    <w:rsid w:val="00DA62A2"/>
    <w:rsid w:val="00DA6745"/>
    <w:rsid w:val="00DA6929"/>
    <w:rsid w:val="00DA6D81"/>
    <w:rsid w:val="00DA7C1C"/>
    <w:rsid w:val="00DA7E48"/>
    <w:rsid w:val="00DB0524"/>
    <w:rsid w:val="00DB0738"/>
    <w:rsid w:val="00DB07CC"/>
    <w:rsid w:val="00DB0808"/>
    <w:rsid w:val="00DB0D2C"/>
    <w:rsid w:val="00DB16EB"/>
    <w:rsid w:val="00DB1CA0"/>
    <w:rsid w:val="00DB2106"/>
    <w:rsid w:val="00DB273B"/>
    <w:rsid w:val="00DB289A"/>
    <w:rsid w:val="00DB29C8"/>
    <w:rsid w:val="00DB2B69"/>
    <w:rsid w:val="00DB2C95"/>
    <w:rsid w:val="00DB3267"/>
    <w:rsid w:val="00DB3342"/>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B7A74"/>
    <w:rsid w:val="00DB7F5B"/>
    <w:rsid w:val="00DC0481"/>
    <w:rsid w:val="00DC07AA"/>
    <w:rsid w:val="00DC131B"/>
    <w:rsid w:val="00DC146D"/>
    <w:rsid w:val="00DC1EBA"/>
    <w:rsid w:val="00DC25F5"/>
    <w:rsid w:val="00DC2F2F"/>
    <w:rsid w:val="00DC36BC"/>
    <w:rsid w:val="00DC3919"/>
    <w:rsid w:val="00DC444B"/>
    <w:rsid w:val="00DC47B2"/>
    <w:rsid w:val="00DC47F1"/>
    <w:rsid w:val="00DC49B9"/>
    <w:rsid w:val="00DC666F"/>
    <w:rsid w:val="00DC6E53"/>
    <w:rsid w:val="00DD024F"/>
    <w:rsid w:val="00DD0900"/>
    <w:rsid w:val="00DD0AED"/>
    <w:rsid w:val="00DD0B5D"/>
    <w:rsid w:val="00DD0F6F"/>
    <w:rsid w:val="00DD15BC"/>
    <w:rsid w:val="00DD15D9"/>
    <w:rsid w:val="00DD1851"/>
    <w:rsid w:val="00DD259E"/>
    <w:rsid w:val="00DD2EEF"/>
    <w:rsid w:val="00DD303A"/>
    <w:rsid w:val="00DD323C"/>
    <w:rsid w:val="00DD3436"/>
    <w:rsid w:val="00DD360D"/>
    <w:rsid w:val="00DD3DCC"/>
    <w:rsid w:val="00DD4223"/>
    <w:rsid w:val="00DD4232"/>
    <w:rsid w:val="00DD459D"/>
    <w:rsid w:val="00DD45ED"/>
    <w:rsid w:val="00DD468B"/>
    <w:rsid w:val="00DD46B3"/>
    <w:rsid w:val="00DD4918"/>
    <w:rsid w:val="00DD4F6A"/>
    <w:rsid w:val="00DD5462"/>
    <w:rsid w:val="00DD5854"/>
    <w:rsid w:val="00DD6209"/>
    <w:rsid w:val="00DD647B"/>
    <w:rsid w:val="00DD699E"/>
    <w:rsid w:val="00DD6ADA"/>
    <w:rsid w:val="00DD6CE1"/>
    <w:rsid w:val="00DE0011"/>
    <w:rsid w:val="00DE0203"/>
    <w:rsid w:val="00DE0515"/>
    <w:rsid w:val="00DE0D41"/>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3F87"/>
    <w:rsid w:val="00DE455A"/>
    <w:rsid w:val="00DE5765"/>
    <w:rsid w:val="00DE59C9"/>
    <w:rsid w:val="00DE5A0C"/>
    <w:rsid w:val="00DE636E"/>
    <w:rsid w:val="00DE64B1"/>
    <w:rsid w:val="00DE6668"/>
    <w:rsid w:val="00DE7063"/>
    <w:rsid w:val="00DE7641"/>
    <w:rsid w:val="00DE7CCE"/>
    <w:rsid w:val="00DF00C8"/>
    <w:rsid w:val="00DF04A7"/>
    <w:rsid w:val="00DF090E"/>
    <w:rsid w:val="00DF0EB5"/>
    <w:rsid w:val="00DF1163"/>
    <w:rsid w:val="00DF1325"/>
    <w:rsid w:val="00DF17FB"/>
    <w:rsid w:val="00DF1846"/>
    <w:rsid w:val="00DF1D30"/>
    <w:rsid w:val="00DF2150"/>
    <w:rsid w:val="00DF2300"/>
    <w:rsid w:val="00DF24E8"/>
    <w:rsid w:val="00DF25FA"/>
    <w:rsid w:val="00DF262C"/>
    <w:rsid w:val="00DF28C6"/>
    <w:rsid w:val="00DF2ED1"/>
    <w:rsid w:val="00DF307C"/>
    <w:rsid w:val="00DF3332"/>
    <w:rsid w:val="00DF3362"/>
    <w:rsid w:val="00DF3368"/>
    <w:rsid w:val="00DF35CA"/>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468"/>
    <w:rsid w:val="00E01765"/>
    <w:rsid w:val="00E01955"/>
    <w:rsid w:val="00E01BAF"/>
    <w:rsid w:val="00E01CDC"/>
    <w:rsid w:val="00E01D71"/>
    <w:rsid w:val="00E01E3A"/>
    <w:rsid w:val="00E01E6A"/>
    <w:rsid w:val="00E02374"/>
    <w:rsid w:val="00E023A4"/>
    <w:rsid w:val="00E025C4"/>
    <w:rsid w:val="00E02747"/>
    <w:rsid w:val="00E027DE"/>
    <w:rsid w:val="00E028BB"/>
    <w:rsid w:val="00E02994"/>
    <w:rsid w:val="00E02D5C"/>
    <w:rsid w:val="00E031B2"/>
    <w:rsid w:val="00E034D2"/>
    <w:rsid w:val="00E035F1"/>
    <w:rsid w:val="00E03B0F"/>
    <w:rsid w:val="00E0482D"/>
    <w:rsid w:val="00E04B45"/>
    <w:rsid w:val="00E04B59"/>
    <w:rsid w:val="00E05223"/>
    <w:rsid w:val="00E0565A"/>
    <w:rsid w:val="00E0596B"/>
    <w:rsid w:val="00E059B4"/>
    <w:rsid w:val="00E05A60"/>
    <w:rsid w:val="00E05D1F"/>
    <w:rsid w:val="00E05D9B"/>
    <w:rsid w:val="00E05FD6"/>
    <w:rsid w:val="00E06063"/>
    <w:rsid w:val="00E06245"/>
    <w:rsid w:val="00E0627C"/>
    <w:rsid w:val="00E0689D"/>
    <w:rsid w:val="00E069C6"/>
    <w:rsid w:val="00E06D01"/>
    <w:rsid w:val="00E07241"/>
    <w:rsid w:val="00E0755C"/>
    <w:rsid w:val="00E10012"/>
    <w:rsid w:val="00E10D62"/>
    <w:rsid w:val="00E10FD3"/>
    <w:rsid w:val="00E112AB"/>
    <w:rsid w:val="00E1162B"/>
    <w:rsid w:val="00E11905"/>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6CB"/>
    <w:rsid w:val="00E2099E"/>
    <w:rsid w:val="00E20AA7"/>
    <w:rsid w:val="00E20AFB"/>
    <w:rsid w:val="00E20BD8"/>
    <w:rsid w:val="00E20D56"/>
    <w:rsid w:val="00E21327"/>
    <w:rsid w:val="00E215C7"/>
    <w:rsid w:val="00E2168A"/>
    <w:rsid w:val="00E2188B"/>
    <w:rsid w:val="00E21A48"/>
    <w:rsid w:val="00E21C27"/>
    <w:rsid w:val="00E21E8A"/>
    <w:rsid w:val="00E22061"/>
    <w:rsid w:val="00E220BE"/>
    <w:rsid w:val="00E2223F"/>
    <w:rsid w:val="00E23045"/>
    <w:rsid w:val="00E234BC"/>
    <w:rsid w:val="00E2355B"/>
    <w:rsid w:val="00E2379D"/>
    <w:rsid w:val="00E23905"/>
    <w:rsid w:val="00E23ADD"/>
    <w:rsid w:val="00E23BB2"/>
    <w:rsid w:val="00E23C1C"/>
    <w:rsid w:val="00E2413A"/>
    <w:rsid w:val="00E241A6"/>
    <w:rsid w:val="00E2450E"/>
    <w:rsid w:val="00E2474B"/>
    <w:rsid w:val="00E24C46"/>
    <w:rsid w:val="00E24FA2"/>
    <w:rsid w:val="00E25B3E"/>
    <w:rsid w:val="00E263A8"/>
    <w:rsid w:val="00E26761"/>
    <w:rsid w:val="00E26D2A"/>
    <w:rsid w:val="00E26FC5"/>
    <w:rsid w:val="00E275F5"/>
    <w:rsid w:val="00E303D0"/>
    <w:rsid w:val="00E309D6"/>
    <w:rsid w:val="00E30D2B"/>
    <w:rsid w:val="00E311E9"/>
    <w:rsid w:val="00E3124C"/>
    <w:rsid w:val="00E31312"/>
    <w:rsid w:val="00E316F7"/>
    <w:rsid w:val="00E31749"/>
    <w:rsid w:val="00E3182F"/>
    <w:rsid w:val="00E31DC5"/>
    <w:rsid w:val="00E32109"/>
    <w:rsid w:val="00E32241"/>
    <w:rsid w:val="00E3231D"/>
    <w:rsid w:val="00E323A2"/>
    <w:rsid w:val="00E3272B"/>
    <w:rsid w:val="00E32E39"/>
    <w:rsid w:val="00E33652"/>
    <w:rsid w:val="00E33E4D"/>
    <w:rsid w:val="00E33EDD"/>
    <w:rsid w:val="00E34174"/>
    <w:rsid w:val="00E342E5"/>
    <w:rsid w:val="00E3440E"/>
    <w:rsid w:val="00E34654"/>
    <w:rsid w:val="00E350FE"/>
    <w:rsid w:val="00E35586"/>
    <w:rsid w:val="00E35624"/>
    <w:rsid w:val="00E35702"/>
    <w:rsid w:val="00E35A7E"/>
    <w:rsid w:val="00E35B17"/>
    <w:rsid w:val="00E35BBB"/>
    <w:rsid w:val="00E360F4"/>
    <w:rsid w:val="00E36256"/>
    <w:rsid w:val="00E36996"/>
    <w:rsid w:val="00E36E5C"/>
    <w:rsid w:val="00E3700B"/>
    <w:rsid w:val="00E37081"/>
    <w:rsid w:val="00E372BB"/>
    <w:rsid w:val="00E37339"/>
    <w:rsid w:val="00E37C02"/>
    <w:rsid w:val="00E37D28"/>
    <w:rsid w:val="00E37D36"/>
    <w:rsid w:val="00E40243"/>
    <w:rsid w:val="00E402C8"/>
    <w:rsid w:val="00E404C4"/>
    <w:rsid w:val="00E40E02"/>
    <w:rsid w:val="00E40FEE"/>
    <w:rsid w:val="00E411C0"/>
    <w:rsid w:val="00E41325"/>
    <w:rsid w:val="00E4167B"/>
    <w:rsid w:val="00E4185A"/>
    <w:rsid w:val="00E41C21"/>
    <w:rsid w:val="00E41DAE"/>
    <w:rsid w:val="00E41DB3"/>
    <w:rsid w:val="00E42151"/>
    <w:rsid w:val="00E422E5"/>
    <w:rsid w:val="00E426EF"/>
    <w:rsid w:val="00E42901"/>
    <w:rsid w:val="00E42A32"/>
    <w:rsid w:val="00E42DD2"/>
    <w:rsid w:val="00E42F1D"/>
    <w:rsid w:val="00E431CB"/>
    <w:rsid w:val="00E432EA"/>
    <w:rsid w:val="00E43682"/>
    <w:rsid w:val="00E438E9"/>
    <w:rsid w:val="00E43CCE"/>
    <w:rsid w:val="00E43FFE"/>
    <w:rsid w:val="00E44281"/>
    <w:rsid w:val="00E442AE"/>
    <w:rsid w:val="00E44314"/>
    <w:rsid w:val="00E4435F"/>
    <w:rsid w:val="00E44A31"/>
    <w:rsid w:val="00E4526A"/>
    <w:rsid w:val="00E4590A"/>
    <w:rsid w:val="00E45C95"/>
    <w:rsid w:val="00E46204"/>
    <w:rsid w:val="00E468F6"/>
    <w:rsid w:val="00E46E2F"/>
    <w:rsid w:val="00E47060"/>
    <w:rsid w:val="00E4752B"/>
    <w:rsid w:val="00E47A4A"/>
    <w:rsid w:val="00E47D44"/>
    <w:rsid w:val="00E47F6A"/>
    <w:rsid w:val="00E5064E"/>
    <w:rsid w:val="00E5077F"/>
    <w:rsid w:val="00E509D2"/>
    <w:rsid w:val="00E50A37"/>
    <w:rsid w:val="00E50BF8"/>
    <w:rsid w:val="00E5120C"/>
    <w:rsid w:val="00E51807"/>
    <w:rsid w:val="00E518B3"/>
    <w:rsid w:val="00E518F8"/>
    <w:rsid w:val="00E51FC7"/>
    <w:rsid w:val="00E5204B"/>
    <w:rsid w:val="00E525A9"/>
    <w:rsid w:val="00E527B5"/>
    <w:rsid w:val="00E537F4"/>
    <w:rsid w:val="00E53871"/>
    <w:rsid w:val="00E544E0"/>
    <w:rsid w:val="00E54566"/>
    <w:rsid w:val="00E545DF"/>
    <w:rsid w:val="00E54648"/>
    <w:rsid w:val="00E548F7"/>
    <w:rsid w:val="00E54BA3"/>
    <w:rsid w:val="00E54C08"/>
    <w:rsid w:val="00E54EAA"/>
    <w:rsid w:val="00E5513C"/>
    <w:rsid w:val="00E5530F"/>
    <w:rsid w:val="00E55B88"/>
    <w:rsid w:val="00E55C54"/>
    <w:rsid w:val="00E56297"/>
    <w:rsid w:val="00E564C8"/>
    <w:rsid w:val="00E567E1"/>
    <w:rsid w:val="00E5699F"/>
    <w:rsid w:val="00E569B9"/>
    <w:rsid w:val="00E56A7F"/>
    <w:rsid w:val="00E56F98"/>
    <w:rsid w:val="00E572C6"/>
    <w:rsid w:val="00E57AAD"/>
    <w:rsid w:val="00E57B45"/>
    <w:rsid w:val="00E57C60"/>
    <w:rsid w:val="00E57C82"/>
    <w:rsid w:val="00E60131"/>
    <w:rsid w:val="00E609BC"/>
    <w:rsid w:val="00E60F4D"/>
    <w:rsid w:val="00E6140C"/>
    <w:rsid w:val="00E61D2C"/>
    <w:rsid w:val="00E61E48"/>
    <w:rsid w:val="00E61F21"/>
    <w:rsid w:val="00E62632"/>
    <w:rsid w:val="00E62973"/>
    <w:rsid w:val="00E62C6B"/>
    <w:rsid w:val="00E62D5D"/>
    <w:rsid w:val="00E62DE0"/>
    <w:rsid w:val="00E63220"/>
    <w:rsid w:val="00E6327A"/>
    <w:rsid w:val="00E6330D"/>
    <w:rsid w:val="00E63B5F"/>
    <w:rsid w:val="00E63B8C"/>
    <w:rsid w:val="00E63F70"/>
    <w:rsid w:val="00E64273"/>
    <w:rsid w:val="00E646A7"/>
    <w:rsid w:val="00E6474F"/>
    <w:rsid w:val="00E64B43"/>
    <w:rsid w:val="00E64FCD"/>
    <w:rsid w:val="00E65153"/>
    <w:rsid w:val="00E656B6"/>
    <w:rsid w:val="00E65D67"/>
    <w:rsid w:val="00E6616E"/>
    <w:rsid w:val="00E66A31"/>
    <w:rsid w:val="00E67C81"/>
    <w:rsid w:val="00E7004D"/>
    <w:rsid w:val="00E70441"/>
    <w:rsid w:val="00E70AC0"/>
    <w:rsid w:val="00E710A8"/>
    <w:rsid w:val="00E714E3"/>
    <w:rsid w:val="00E715D9"/>
    <w:rsid w:val="00E71723"/>
    <w:rsid w:val="00E7181D"/>
    <w:rsid w:val="00E71B96"/>
    <w:rsid w:val="00E728C4"/>
    <w:rsid w:val="00E729B5"/>
    <w:rsid w:val="00E73214"/>
    <w:rsid w:val="00E7347E"/>
    <w:rsid w:val="00E7358D"/>
    <w:rsid w:val="00E736DD"/>
    <w:rsid w:val="00E738EE"/>
    <w:rsid w:val="00E73F0D"/>
    <w:rsid w:val="00E7427C"/>
    <w:rsid w:val="00E74349"/>
    <w:rsid w:val="00E74782"/>
    <w:rsid w:val="00E74A19"/>
    <w:rsid w:val="00E74A76"/>
    <w:rsid w:val="00E74C14"/>
    <w:rsid w:val="00E74DAF"/>
    <w:rsid w:val="00E7533F"/>
    <w:rsid w:val="00E75500"/>
    <w:rsid w:val="00E75655"/>
    <w:rsid w:val="00E75662"/>
    <w:rsid w:val="00E75807"/>
    <w:rsid w:val="00E75B31"/>
    <w:rsid w:val="00E75B61"/>
    <w:rsid w:val="00E75BF6"/>
    <w:rsid w:val="00E75F8D"/>
    <w:rsid w:val="00E76448"/>
    <w:rsid w:val="00E765E4"/>
    <w:rsid w:val="00E766DA"/>
    <w:rsid w:val="00E768F9"/>
    <w:rsid w:val="00E76D74"/>
    <w:rsid w:val="00E771C5"/>
    <w:rsid w:val="00E7733E"/>
    <w:rsid w:val="00E80352"/>
    <w:rsid w:val="00E80A29"/>
    <w:rsid w:val="00E80D7E"/>
    <w:rsid w:val="00E80EB0"/>
    <w:rsid w:val="00E8115F"/>
    <w:rsid w:val="00E81337"/>
    <w:rsid w:val="00E813DD"/>
    <w:rsid w:val="00E82045"/>
    <w:rsid w:val="00E8223E"/>
    <w:rsid w:val="00E82597"/>
    <w:rsid w:val="00E828D2"/>
    <w:rsid w:val="00E82D96"/>
    <w:rsid w:val="00E83325"/>
    <w:rsid w:val="00E8374B"/>
    <w:rsid w:val="00E83C34"/>
    <w:rsid w:val="00E84558"/>
    <w:rsid w:val="00E848AA"/>
    <w:rsid w:val="00E84A97"/>
    <w:rsid w:val="00E85160"/>
    <w:rsid w:val="00E8519B"/>
    <w:rsid w:val="00E851B8"/>
    <w:rsid w:val="00E856B8"/>
    <w:rsid w:val="00E85D2E"/>
    <w:rsid w:val="00E85D66"/>
    <w:rsid w:val="00E8654F"/>
    <w:rsid w:val="00E86C70"/>
    <w:rsid w:val="00E873B9"/>
    <w:rsid w:val="00E873F9"/>
    <w:rsid w:val="00E87447"/>
    <w:rsid w:val="00E876D0"/>
    <w:rsid w:val="00E877EE"/>
    <w:rsid w:val="00E8780F"/>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21"/>
    <w:rsid w:val="00E92985"/>
    <w:rsid w:val="00E92C7E"/>
    <w:rsid w:val="00E92E9E"/>
    <w:rsid w:val="00E92F8E"/>
    <w:rsid w:val="00E92FFF"/>
    <w:rsid w:val="00E93156"/>
    <w:rsid w:val="00E932C5"/>
    <w:rsid w:val="00E932D1"/>
    <w:rsid w:val="00E939E6"/>
    <w:rsid w:val="00E93B43"/>
    <w:rsid w:val="00E94334"/>
    <w:rsid w:val="00E94E1E"/>
    <w:rsid w:val="00E9543E"/>
    <w:rsid w:val="00E95672"/>
    <w:rsid w:val="00E95CF2"/>
    <w:rsid w:val="00E9620B"/>
    <w:rsid w:val="00E96783"/>
    <w:rsid w:val="00E96FAA"/>
    <w:rsid w:val="00E976DD"/>
    <w:rsid w:val="00E97D8F"/>
    <w:rsid w:val="00E97FCF"/>
    <w:rsid w:val="00EA02D7"/>
    <w:rsid w:val="00EA0FF3"/>
    <w:rsid w:val="00EA110D"/>
    <w:rsid w:val="00EA13F8"/>
    <w:rsid w:val="00EA1414"/>
    <w:rsid w:val="00EA1682"/>
    <w:rsid w:val="00EA1873"/>
    <w:rsid w:val="00EA1AB4"/>
    <w:rsid w:val="00EA23F9"/>
    <w:rsid w:val="00EA2C4C"/>
    <w:rsid w:val="00EA2D4E"/>
    <w:rsid w:val="00EA313C"/>
    <w:rsid w:val="00EA383B"/>
    <w:rsid w:val="00EA46E7"/>
    <w:rsid w:val="00EA49CA"/>
    <w:rsid w:val="00EA4A66"/>
    <w:rsid w:val="00EA4B3F"/>
    <w:rsid w:val="00EA4D9C"/>
    <w:rsid w:val="00EA4F4C"/>
    <w:rsid w:val="00EA5336"/>
    <w:rsid w:val="00EA5528"/>
    <w:rsid w:val="00EA590B"/>
    <w:rsid w:val="00EA5D8B"/>
    <w:rsid w:val="00EA5D9B"/>
    <w:rsid w:val="00EA6835"/>
    <w:rsid w:val="00EA6A69"/>
    <w:rsid w:val="00EA6EAF"/>
    <w:rsid w:val="00EA7270"/>
    <w:rsid w:val="00EA76F6"/>
    <w:rsid w:val="00EA7AEC"/>
    <w:rsid w:val="00EB01CB"/>
    <w:rsid w:val="00EB06F5"/>
    <w:rsid w:val="00EB09A9"/>
    <w:rsid w:val="00EB0B00"/>
    <w:rsid w:val="00EB0DE6"/>
    <w:rsid w:val="00EB1439"/>
    <w:rsid w:val="00EB1460"/>
    <w:rsid w:val="00EB192A"/>
    <w:rsid w:val="00EB1B6E"/>
    <w:rsid w:val="00EB1BA2"/>
    <w:rsid w:val="00EB1DB7"/>
    <w:rsid w:val="00EB1DEF"/>
    <w:rsid w:val="00EB1EB3"/>
    <w:rsid w:val="00EB2122"/>
    <w:rsid w:val="00EB26BE"/>
    <w:rsid w:val="00EB2713"/>
    <w:rsid w:val="00EB2BFD"/>
    <w:rsid w:val="00EB3753"/>
    <w:rsid w:val="00EB37FD"/>
    <w:rsid w:val="00EB3B36"/>
    <w:rsid w:val="00EB3C10"/>
    <w:rsid w:val="00EB3F34"/>
    <w:rsid w:val="00EB4164"/>
    <w:rsid w:val="00EB43C4"/>
    <w:rsid w:val="00EB454B"/>
    <w:rsid w:val="00EB4658"/>
    <w:rsid w:val="00EB4AFA"/>
    <w:rsid w:val="00EB4B86"/>
    <w:rsid w:val="00EB4E20"/>
    <w:rsid w:val="00EB4E94"/>
    <w:rsid w:val="00EB4FA2"/>
    <w:rsid w:val="00EB5784"/>
    <w:rsid w:val="00EB58FC"/>
    <w:rsid w:val="00EB5B83"/>
    <w:rsid w:val="00EB6036"/>
    <w:rsid w:val="00EB6457"/>
    <w:rsid w:val="00EB66AB"/>
    <w:rsid w:val="00EB674A"/>
    <w:rsid w:val="00EB6866"/>
    <w:rsid w:val="00EB68D5"/>
    <w:rsid w:val="00EB6CDE"/>
    <w:rsid w:val="00EB76EF"/>
    <w:rsid w:val="00EB7751"/>
    <w:rsid w:val="00EC070C"/>
    <w:rsid w:val="00EC0BBD"/>
    <w:rsid w:val="00EC0DE1"/>
    <w:rsid w:val="00EC0FCC"/>
    <w:rsid w:val="00EC1685"/>
    <w:rsid w:val="00EC1F2E"/>
    <w:rsid w:val="00EC21A9"/>
    <w:rsid w:val="00EC23BF"/>
    <w:rsid w:val="00EC24E3"/>
    <w:rsid w:val="00EC27D7"/>
    <w:rsid w:val="00EC2864"/>
    <w:rsid w:val="00EC2A65"/>
    <w:rsid w:val="00EC2C1E"/>
    <w:rsid w:val="00EC2F59"/>
    <w:rsid w:val="00EC32B1"/>
    <w:rsid w:val="00EC34F0"/>
    <w:rsid w:val="00EC37FD"/>
    <w:rsid w:val="00EC3C40"/>
    <w:rsid w:val="00EC3F48"/>
    <w:rsid w:val="00EC404E"/>
    <w:rsid w:val="00EC407E"/>
    <w:rsid w:val="00EC4373"/>
    <w:rsid w:val="00EC51B4"/>
    <w:rsid w:val="00EC5409"/>
    <w:rsid w:val="00EC5E06"/>
    <w:rsid w:val="00EC608C"/>
    <w:rsid w:val="00EC623D"/>
    <w:rsid w:val="00EC62CC"/>
    <w:rsid w:val="00EC62D4"/>
    <w:rsid w:val="00EC6356"/>
    <w:rsid w:val="00EC6719"/>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26A"/>
    <w:rsid w:val="00ED26E0"/>
    <w:rsid w:val="00ED2AE4"/>
    <w:rsid w:val="00ED2B7F"/>
    <w:rsid w:val="00ED2C4F"/>
    <w:rsid w:val="00ED2FBC"/>
    <w:rsid w:val="00ED3196"/>
    <w:rsid w:val="00ED3CCA"/>
    <w:rsid w:val="00ED3E1F"/>
    <w:rsid w:val="00ED3F6B"/>
    <w:rsid w:val="00ED40C7"/>
    <w:rsid w:val="00ED4980"/>
    <w:rsid w:val="00ED4D22"/>
    <w:rsid w:val="00ED564F"/>
    <w:rsid w:val="00ED5D82"/>
    <w:rsid w:val="00ED5FF7"/>
    <w:rsid w:val="00ED632F"/>
    <w:rsid w:val="00ED6369"/>
    <w:rsid w:val="00ED6537"/>
    <w:rsid w:val="00ED6E49"/>
    <w:rsid w:val="00ED6E62"/>
    <w:rsid w:val="00ED6EC2"/>
    <w:rsid w:val="00ED6F1E"/>
    <w:rsid w:val="00ED7021"/>
    <w:rsid w:val="00ED715C"/>
    <w:rsid w:val="00ED750C"/>
    <w:rsid w:val="00ED75F5"/>
    <w:rsid w:val="00ED79ED"/>
    <w:rsid w:val="00ED7B79"/>
    <w:rsid w:val="00ED7DDA"/>
    <w:rsid w:val="00EE0115"/>
    <w:rsid w:val="00EE059C"/>
    <w:rsid w:val="00EE05CB"/>
    <w:rsid w:val="00EE0C02"/>
    <w:rsid w:val="00EE11CA"/>
    <w:rsid w:val="00EE1BE9"/>
    <w:rsid w:val="00EE1DDA"/>
    <w:rsid w:val="00EE1E10"/>
    <w:rsid w:val="00EE207A"/>
    <w:rsid w:val="00EE2309"/>
    <w:rsid w:val="00EE23D0"/>
    <w:rsid w:val="00EE2B6D"/>
    <w:rsid w:val="00EE2D99"/>
    <w:rsid w:val="00EE2FA6"/>
    <w:rsid w:val="00EE31E3"/>
    <w:rsid w:val="00EE3214"/>
    <w:rsid w:val="00EE3285"/>
    <w:rsid w:val="00EE3307"/>
    <w:rsid w:val="00EE3350"/>
    <w:rsid w:val="00EE3840"/>
    <w:rsid w:val="00EE425B"/>
    <w:rsid w:val="00EE462F"/>
    <w:rsid w:val="00EE4669"/>
    <w:rsid w:val="00EE4863"/>
    <w:rsid w:val="00EE5010"/>
    <w:rsid w:val="00EE5067"/>
    <w:rsid w:val="00EE62ED"/>
    <w:rsid w:val="00EE657D"/>
    <w:rsid w:val="00EE689D"/>
    <w:rsid w:val="00EE6AE6"/>
    <w:rsid w:val="00EE6B5B"/>
    <w:rsid w:val="00EE6C61"/>
    <w:rsid w:val="00EE70B7"/>
    <w:rsid w:val="00EE7138"/>
    <w:rsid w:val="00EE77A9"/>
    <w:rsid w:val="00EE7859"/>
    <w:rsid w:val="00EF03EF"/>
    <w:rsid w:val="00EF06BF"/>
    <w:rsid w:val="00EF0C54"/>
    <w:rsid w:val="00EF0D54"/>
    <w:rsid w:val="00EF0DF3"/>
    <w:rsid w:val="00EF117E"/>
    <w:rsid w:val="00EF1253"/>
    <w:rsid w:val="00EF126B"/>
    <w:rsid w:val="00EF14FA"/>
    <w:rsid w:val="00EF1A32"/>
    <w:rsid w:val="00EF1AD8"/>
    <w:rsid w:val="00EF1BA0"/>
    <w:rsid w:val="00EF1F99"/>
    <w:rsid w:val="00EF2014"/>
    <w:rsid w:val="00EF215F"/>
    <w:rsid w:val="00EF2441"/>
    <w:rsid w:val="00EF24AD"/>
    <w:rsid w:val="00EF27C9"/>
    <w:rsid w:val="00EF2B10"/>
    <w:rsid w:val="00EF2C35"/>
    <w:rsid w:val="00EF3303"/>
    <w:rsid w:val="00EF3508"/>
    <w:rsid w:val="00EF35B5"/>
    <w:rsid w:val="00EF3C19"/>
    <w:rsid w:val="00EF3D9E"/>
    <w:rsid w:val="00EF3DEC"/>
    <w:rsid w:val="00EF3E27"/>
    <w:rsid w:val="00EF3EBC"/>
    <w:rsid w:val="00EF46C1"/>
    <w:rsid w:val="00EF46E7"/>
    <w:rsid w:val="00EF4FDA"/>
    <w:rsid w:val="00EF50F6"/>
    <w:rsid w:val="00EF53A0"/>
    <w:rsid w:val="00EF53FF"/>
    <w:rsid w:val="00EF577B"/>
    <w:rsid w:val="00EF57E8"/>
    <w:rsid w:val="00EF5E4C"/>
    <w:rsid w:val="00EF5E6F"/>
    <w:rsid w:val="00EF5E96"/>
    <w:rsid w:val="00EF5EEA"/>
    <w:rsid w:val="00EF666C"/>
    <w:rsid w:val="00EF6AE8"/>
    <w:rsid w:val="00EF6B3F"/>
    <w:rsid w:val="00EF6C0F"/>
    <w:rsid w:val="00EF730F"/>
    <w:rsid w:val="00EF73DF"/>
    <w:rsid w:val="00EF7D36"/>
    <w:rsid w:val="00EF7DFF"/>
    <w:rsid w:val="00F00497"/>
    <w:rsid w:val="00F00891"/>
    <w:rsid w:val="00F01279"/>
    <w:rsid w:val="00F01379"/>
    <w:rsid w:val="00F016ED"/>
    <w:rsid w:val="00F01CC2"/>
    <w:rsid w:val="00F020DD"/>
    <w:rsid w:val="00F02319"/>
    <w:rsid w:val="00F028AD"/>
    <w:rsid w:val="00F029AD"/>
    <w:rsid w:val="00F02C35"/>
    <w:rsid w:val="00F0340B"/>
    <w:rsid w:val="00F03CE3"/>
    <w:rsid w:val="00F03DED"/>
    <w:rsid w:val="00F046A5"/>
    <w:rsid w:val="00F048BD"/>
    <w:rsid w:val="00F04927"/>
    <w:rsid w:val="00F04B6B"/>
    <w:rsid w:val="00F04EF6"/>
    <w:rsid w:val="00F04F2F"/>
    <w:rsid w:val="00F05518"/>
    <w:rsid w:val="00F057EF"/>
    <w:rsid w:val="00F05F55"/>
    <w:rsid w:val="00F0644B"/>
    <w:rsid w:val="00F06A98"/>
    <w:rsid w:val="00F06F95"/>
    <w:rsid w:val="00F07228"/>
    <w:rsid w:val="00F07276"/>
    <w:rsid w:val="00F076BE"/>
    <w:rsid w:val="00F07753"/>
    <w:rsid w:val="00F07B00"/>
    <w:rsid w:val="00F07E6F"/>
    <w:rsid w:val="00F07ED9"/>
    <w:rsid w:val="00F101A1"/>
    <w:rsid w:val="00F1039B"/>
    <w:rsid w:val="00F104BD"/>
    <w:rsid w:val="00F109F7"/>
    <w:rsid w:val="00F10B48"/>
    <w:rsid w:val="00F10C8C"/>
    <w:rsid w:val="00F10DCB"/>
    <w:rsid w:val="00F10E07"/>
    <w:rsid w:val="00F10EB4"/>
    <w:rsid w:val="00F11230"/>
    <w:rsid w:val="00F11384"/>
    <w:rsid w:val="00F11A89"/>
    <w:rsid w:val="00F11F56"/>
    <w:rsid w:val="00F11FA5"/>
    <w:rsid w:val="00F12024"/>
    <w:rsid w:val="00F12637"/>
    <w:rsid w:val="00F12994"/>
    <w:rsid w:val="00F12F1A"/>
    <w:rsid w:val="00F134AC"/>
    <w:rsid w:val="00F13A52"/>
    <w:rsid w:val="00F140E4"/>
    <w:rsid w:val="00F14555"/>
    <w:rsid w:val="00F1482A"/>
    <w:rsid w:val="00F14BC5"/>
    <w:rsid w:val="00F14D8F"/>
    <w:rsid w:val="00F14E79"/>
    <w:rsid w:val="00F15644"/>
    <w:rsid w:val="00F15B30"/>
    <w:rsid w:val="00F15E22"/>
    <w:rsid w:val="00F1616C"/>
    <w:rsid w:val="00F161C6"/>
    <w:rsid w:val="00F164B7"/>
    <w:rsid w:val="00F1668C"/>
    <w:rsid w:val="00F16754"/>
    <w:rsid w:val="00F1677F"/>
    <w:rsid w:val="00F16971"/>
    <w:rsid w:val="00F175F2"/>
    <w:rsid w:val="00F17792"/>
    <w:rsid w:val="00F1796C"/>
    <w:rsid w:val="00F179E8"/>
    <w:rsid w:val="00F17E95"/>
    <w:rsid w:val="00F204CB"/>
    <w:rsid w:val="00F204FF"/>
    <w:rsid w:val="00F20DAA"/>
    <w:rsid w:val="00F210C7"/>
    <w:rsid w:val="00F21130"/>
    <w:rsid w:val="00F21541"/>
    <w:rsid w:val="00F218E4"/>
    <w:rsid w:val="00F21B23"/>
    <w:rsid w:val="00F21B2D"/>
    <w:rsid w:val="00F21DA3"/>
    <w:rsid w:val="00F22262"/>
    <w:rsid w:val="00F225F3"/>
    <w:rsid w:val="00F22646"/>
    <w:rsid w:val="00F22ECD"/>
    <w:rsid w:val="00F2311E"/>
    <w:rsid w:val="00F23429"/>
    <w:rsid w:val="00F23697"/>
    <w:rsid w:val="00F23C92"/>
    <w:rsid w:val="00F23F11"/>
    <w:rsid w:val="00F2409F"/>
    <w:rsid w:val="00F240E6"/>
    <w:rsid w:val="00F241A5"/>
    <w:rsid w:val="00F241B9"/>
    <w:rsid w:val="00F249A2"/>
    <w:rsid w:val="00F24BD9"/>
    <w:rsid w:val="00F24C20"/>
    <w:rsid w:val="00F24CDA"/>
    <w:rsid w:val="00F251D1"/>
    <w:rsid w:val="00F25BA7"/>
    <w:rsid w:val="00F25C04"/>
    <w:rsid w:val="00F25C7D"/>
    <w:rsid w:val="00F25CBA"/>
    <w:rsid w:val="00F25E4C"/>
    <w:rsid w:val="00F262EF"/>
    <w:rsid w:val="00F264C1"/>
    <w:rsid w:val="00F26541"/>
    <w:rsid w:val="00F26667"/>
    <w:rsid w:val="00F26955"/>
    <w:rsid w:val="00F26AA4"/>
    <w:rsid w:val="00F27039"/>
    <w:rsid w:val="00F27463"/>
    <w:rsid w:val="00F27AD9"/>
    <w:rsid w:val="00F27CF8"/>
    <w:rsid w:val="00F27E2D"/>
    <w:rsid w:val="00F302D3"/>
    <w:rsid w:val="00F30437"/>
    <w:rsid w:val="00F3065B"/>
    <w:rsid w:val="00F30E88"/>
    <w:rsid w:val="00F30EC5"/>
    <w:rsid w:val="00F30FE1"/>
    <w:rsid w:val="00F312AB"/>
    <w:rsid w:val="00F314C9"/>
    <w:rsid w:val="00F3177B"/>
    <w:rsid w:val="00F31A5E"/>
    <w:rsid w:val="00F31B7F"/>
    <w:rsid w:val="00F31BC3"/>
    <w:rsid w:val="00F31C02"/>
    <w:rsid w:val="00F320CA"/>
    <w:rsid w:val="00F32365"/>
    <w:rsid w:val="00F323A6"/>
    <w:rsid w:val="00F3281E"/>
    <w:rsid w:val="00F329CE"/>
    <w:rsid w:val="00F32E54"/>
    <w:rsid w:val="00F335A1"/>
    <w:rsid w:val="00F335FB"/>
    <w:rsid w:val="00F33893"/>
    <w:rsid w:val="00F3429D"/>
    <w:rsid w:val="00F34755"/>
    <w:rsid w:val="00F34B73"/>
    <w:rsid w:val="00F34D0E"/>
    <w:rsid w:val="00F3518C"/>
    <w:rsid w:val="00F354A9"/>
    <w:rsid w:val="00F35509"/>
    <w:rsid w:val="00F355EA"/>
    <w:rsid w:val="00F35660"/>
    <w:rsid w:val="00F3594D"/>
    <w:rsid w:val="00F35CD7"/>
    <w:rsid w:val="00F35DFF"/>
    <w:rsid w:val="00F3672B"/>
    <w:rsid w:val="00F36A03"/>
    <w:rsid w:val="00F374A6"/>
    <w:rsid w:val="00F375E9"/>
    <w:rsid w:val="00F375EE"/>
    <w:rsid w:val="00F37771"/>
    <w:rsid w:val="00F37F6C"/>
    <w:rsid w:val="00F404B2"/>
    <w:rsid w:val="00F404F0"/>
    <w:rsid w:val="00F4068A"/>
    <w:rsid w:val="00F40C95"/>
    <w:rsid w:val="00F4102C"/>
    <w:rsid w:val="00F41490"/>
    <w:rsid w:val="00F4166F"/>
    <w:rsid w:val="00F41B51"/>
    <w:rsid w:val="00F41B59"/>
    <w:rsid w:val="00F41C0A"/>
    <w:rsid w:val="00F41CB1"/>
    <w:rsid w:val="00F41F51"/>
    <w:rsid w:val="00F422B9"/>
    <w:rsid w:val="00F423FE"/>
    <w:rsid w:val="00F42EC2"/>
    <w:rsid w:val="00F438D4"/>
    <w:rsid w:val="00F439BF"/>
    <w:rsid w:val="00F43A45"/>
    <w:rsid w:val="00F43AD0"/>
    <w:rsid w:val="00F443BD"/>
    <w:rsid w:val="00F447F5"/>
    <w:rsid w:val="00F44AA4"/>
    <w:rsid w:val="00F44B4F"/>
    <w:rsid w:val="00F44DA5"/>
    <w:rsid w:val="00F45ADA"/>
    <w:rsid w:val="00F45D54"/>
    <w:rsid w:val="00F465DB"/>
    <w:rsid w:val="00F46612"/>
    <w:rsid w:val="00F468CA"/>
    <w:rsid w:val="00F46973"/>
    <w:rsid w:val="00F47445"/>
    <w:rsid w:val="00F4791D"/>
    <w:rsid w:val="00F479A9"/>
    <w:rsid w:val="00F47C77"/>
    <w:rsid w:val="00F50562"/>
    <w:rsid w:val="00F505AB"/>
    <w:rsid w:val="00F50675"/>
    <w:rsid w:val="00F50A67"/>
    <w:rsid w:val="00F50F47"/>
    <w:rsid w:val="00F51110"/>
    <w:rsid w:val="00F51290"/>
    <w:rsid w:val="00F517C0"/>
    <w:rsid w:val="00F5195D"/>
    <w:rsid w:val="00F51A32"/>
    <w:rsid w:val="00F51B51"/>
    <w:rsid w:val="00F51D09"/>
    <w:rsid w:val="00F52649"/>
    <w:rsid w:val="00F52B7B"/>
    <w:rsid w:val="00F52F89"/>
    <w:rsid w:val="00F532DD"/>
    <w:rsid w:val="00F5341B"/>
    <w:rsid w:val="00F53B24"/>
    <w:rsid w:val="00F53BAE"/>
    <w:rsid w:val="00F5415E"/>
    <w:rsid w:val="00F541CA"/>
    <w:rsid w:val="00F54981"/>
    <w:rsid w:val="00F54A3D"/>
    <w:rsid w:val="00F54D4A"/>
    <w:rsid w:val="00F54E20"/>
    <w:rsid w:val="00F54F5A"/>
    <w:rsid w:val="00F55006"/>
    <w:rsid w:val="00F55184"/>
    <w:rsid w:val="00F551FC"/>
    <w:rsid w:val="00F55953"/>
    <w:rsid w:val="00F55AE2"/>
    <w:rsid w:val="00F56106"/>
    <w:rsid w:val="00F561EB"/>
    <w:rsid w:val="00F56696"/>
    <w:rsid w:val="00F5672D"/>
    <w:rsid w:val="00F56E92"/>
    <w:rsid w:val="00F56EEA"/>
    <w:rsid w:val="00F573C0"/>
    <w:rsid w:val="00F5769A"/>
    <w:rsid w:val="00F57755"/>
    <w:rsid w:val="00F578B5"/>
    <w:rsid w:val="00F57D5F"/>
    <w:rsid w:val="00F57F7D"/>
    <w:rsid w:val="00F60054"/>
    <w:rsid w:val="00F6009E"/>
    <w:rsid w:val="00F60154"/>
    <w:rsid w:val="00F60EDA"/>
    <w:rsid w:val="00F61790"/>
    <w:rsid w:val="00F61DDF"/>
    <w:rsid w:val="00F620B7"/>
    <w:rsid w:val="00F62146"/>
    <w:rsid w:val="00F62814"/>
    <w:rsid w:val="00F6283E"/>
    <w:rsid w:val="00F62D23"/>
    <w:rsid w:val="00F62EA4"/>
    <w:rsid w:val="00F634A0"/>
    <w:rsid w:val="00F6380B"/>
    <w:rsid w:val="00F638BC"/>
    <w:rsid w:val="00F6406C"/>
    <w:rsid w:val="00F64351"/>
    <w:rsid w:val="00F6441B"/>
    <w:rsid w:val="00F64522"/>
    <w:rsid w:val="00F64727"/>
    <w:rsid w:val="00F64A48"/>
    <w:rsid w:val="00F64BF5"/>
    <w:rsid w:val="00F64E27"/>
    <w:rsid w:val="00F650C9"/>
    <w:rsid w:val="00F65D72"/>
    <w:rsid w:val="00F65E17"/>
    <w:rsid w:val="00F65FD4"/>
    <w:rsid w:val="00F66051"/>
    <w:rsid w:val="00F662D9"/>
    <w:rsid w:val="00F66739"/>
    <w:rsid w:val="00F66830"/>
    <w:rsid w:val="00F66931"/>
    <w:rsid w:val="00F66D25"/>
    <w:rsid w:val="00F670A1"/>
    <w:rsid w:val="00F67285"/>
    <w:rsid w:val="00F6729A"/>
    <w:rsid w:val="00F677A6"/>
    <w:rsid w:val="00F7012F"/>
    <w:rsid w:val="00F708A1"/>
    <w:rsid w:val="00F70CEC"/>
    <w:rsid w:val="00F70E69"/>
    <w:rsid w:val="00F7103F"/>
    <w:rsid w:val="00F71263"/>
    <w:rsid w:val="00F71414"/>
    <w:rsid w:val="00F71A8E"/>
    <w:rsid w:val="00F7276E"/>
    <w:rsid w:val="00F72889"/>
    <w:rsid w:val="00F72B52"/>
    <w:rsid w:val="00F72DC7"/>
    <w:rsid w:val="00F72F53"/>
    <w:rsid w:val="00F73404"/>
    <w:rsid w:val="00F73E27"/>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241"/>
    <w:rsid w:val="00F80357"/>
    <w:rsid w:val="00F80876"/>
    <w:rsid w:val="00F809DA"/>
    <w:rsid w:val="00F80D9E"/>
    <w:rsid w:val="00F81220"/>
    <w:rsid w:val="00F81500"/>
    <w:rsid w:val="00F816B8"/>
    <w:rsid w:val="00F822D1"/>
    <w:rsid w:val="00F827A1"/>
    <w:rsid w:val="00F829F5"/>
    <w:rsid w:val="00F82F33"/>
    <w:rsid w:val="00F82F8A"/>
    <w:rsid w:val="00F83045"/>
    <w:rsid w:val="00F83461"/>
    <w:rsid w:val="00F83617"/>
    <w:rsid w:val="00F83C27"/>
    <w:rsid w:val="00F83D31"/>
    <w:rsid w:val="00F83D87"/>
    <w:rsid w:val="00F83ECF"/>
    <w:rsid w:val="00F84389"/>
    <w:rsid w:val="00F84A4F"/>
    <w:rsid w:val="00F84D5B"/>
    <w:rsid w:val="00F851F7"/>
    <w:rsid w:val="00F8576B"/>
    <w:rsid w:val="00F85F0C"/>
    <w:rsid w:val="00F8690D"/>
    <w:rsid w:val="00F86F75"/>
    <w:rsid w:val="00F86FB3"/>
    <w:rsid w:val="00F872C0"/>
    <w:rsid w:val="00F87A3B"/>
    <w:rsid w:val="00F87C6F"/>
    <w:rsid w:val="00F9010C"/>
    <w:rsid w:val="00F90AF4"/>
    <w:rsid w:val="00F90D7C"/>
    <w:rsid w:val="00F90FFE"/>
    <w:rsid w:val="00F91064"/>
    <w:rsid w:val="00F91267"/>
    <w:rsid w:val="00F91451"/>
    <w:rsid w:val="00F91DB5"/>
    <w:rsid w:val="00F91EE1"/>
    <w:rsid w:val="00F9243D"/>
    <w:rsid w:val="00F92E14"/>
    <w:rsid w:val="00F92EA1"/>
    <w:rsid w:val="00F9302D"/>
    <w:rsid w:val="00F9315A"/>
    <w:rsid w:val="00F935BB"/>
    <w:rsid w:val="00F93B55"/>
    <w:rsid w:val="00F93BA6"/>
    <w:rsid w:val="00F9404B"/>
    <w:rsid w:val="00F941BF"/>
    <w:rsid w:val="00F944CD"/>
    <w:rsid w:val="00F94552"/>
    <w:rsid w:val="00F945D5"/>
    <w:rsid w:val="00F9471F"/>
    <w:rsid w:val="00F94CD1"/>
    <w:rsid w:val="00F94E4F"/>
    <w:rsid w:val="00F95449"/>
    <w:rsid w:val="00F956F4"/>
    <w:rsid w:val="00F95F5C"/>
    <w:rsid w:val="00F965E1"/>
    <w:rsid w:val="00F96B5C"/>
    <w:rsid w:val="00F971E8"/>
    <w:rsid w:val="00F97307"/>
    <w:rsid w:val="00F973E0"/>
    <w:rsid w:val="00F97E6F"/>
    <w:rsid w:val="00F97EEE"/>
    <w:rsid w:val="00FA04E7"/>
    <w:rsid w:val="00FA09EF"/>
    <w:rsid w:val="00FA0BFD"/>
    <w:rsid w:val="00FA0C65"/>
    <w:rsid w:val="00FA0F83"/>
    <w:rsid w:val="00FA1550"/>
    <w:rsid w:val="00FA175A"/>
    <w:rsid w:val="00FA18F1"/>
    <w:rsid w:val="00FA1CC1"/>
    <w:rsid w:val="00FA2454"/>
    <w:rsid w:val="00FA2583"/>
    <w:rsid w:val="00FA25F3"/>
    <w:rsid w:val="00FA2805"/>
    <w:rsid w:val="00FA295C"/>
    <w:rsid w:val="00FA2C71"/>
    <w:rsid w:val="00FA2CF2"/>
    <w:rsid w:val="00FA2EF2"/>
    <w:rsid w:val="00FA34B7"/>
    <w:rsid w:val="00FA3874"/>
    <w:rsid w:val="00FA3D94"/>
    <w:rsid w:val="00FA3E24"/>
    <w:rsid w:val="00FA42E0"/>
    <w:rsid w:val="00FA4780"/>
    <w:rsid w:val="00FA47B1"/>
    <w:rsid w:val="00FA4C25"/>
    <w:rsid w:val="00FA4E4A"/>
    <w:rsid w:val="00FA50AA"/>
    <w:rsid w:val="00FA50F1"/>
    <w:rsid w:val="00FA5ADD"/>
    <w:rsid w:val="00FA5D73"/>
    <w:rsid w:val="00FA62FE"/>
    <w:rsid w:val="00FA631D"/>
    <w:rsid w:val="00FA638F"/>
    <w:rsid w:val="00FA6769"/>
    <w:rsid w:val="00FA6A42"/>
    <w:rsid w:val="00FA6B30"/>
    <w:rsid w:val="00FA6D15"/>
    <w:rsid w:val="00FA6FAC"/>
    <w:rsid w:val="00FA708F"/>
    <w:rsid w:val="00FA7158"/>
    <w:rsid w:val="00FA7D19"/>
    <w:rsid w:val="00FA7F18"/>
    <w:rsid w:val="00FB03CD"/>
    <w:rsid w:val="00FB06F7"/>
    <w:rsid w:val="00FB0A79"/>
    <w:rsid w:val="00FB0E54"/>
    <w:rsid w:val="00FB17FD"/>
    <w:rsid w:val="00FB1808"/>
    <w:rsid w:val="00FB1A0D"/>
    <w:rsid w:val="00FB1AEA"/>
    <w:rsid w:val="00FB1B95"/>
    <w:rsid w:val="00FB1BBF"/>
    <w:rsid w:val="00FB2D0D"/>
    <w:rsid w:val="00FB33D6"/>
    <w:rsid w:val="00FB3444"/>
    <w:rsid w:val="00FB3483"/>
    <w:rsid w:val="00FB3F3E"/>
    <w:rsid w:val="00FB4721"/>
    <w:rsid w:val="00FB4D6F"/>
    <w:rsid w:val="00FB53F1"/>
    <w:rsid w:val="00FB5499"/>
    <w:rsid w:val="00FB5698"/>
    <w:rsid w:val="00FB56B6"/>
    <w:rsid w:val="00FB58A0"/>
    <w:rsid w:val="00FB5E73"/>
    <w:rsid w:val="00FB6070"/>
    <w:rsid w:val="00FB618E"/>
    <w:rsid w:val="00FB63B7"/>
    <w:rsid w:val="00FB6B19"/>
    <w:rsid w:val="00FB6EEB"/>
    <w:rsid w:val="00FB71FF"/>
    <w:rsid w:val="00FB770B"/>
    <w:rsid w:val="00FB7C3E"/>
    <w:rsid w:val="00FC0027"/>
    <w:rsid w:val="00FC0A43"/>
    <w:rsid w:val="00FC11A1"/>
    <w:rsid w:val="00FC12CF"/>
    <w:rsid w:val="00FC1384"/>
    <w:rsid w:val="00FC154C"/>
    <w:rsid w:val="00FC1C1D"/>
    <w:rsid w:val="00FC1CD6"/>
    <w:rsid w:val="00FC1D0B"/>
    <w:rsid w:val="00FC1DEF"/>
    <w:rsid w:val="00FC1F4D"/>
    <w:rsid w:val="00FC24A8"/>
    <w:rsid w:val="00FC24D4"/>
    <w:rsid w:val="00FC253E"/>
    <w:rsid w:val="00FC26CB"/>
    <w:rsid w:val="00FC292A"/>
    <w:rsid w:val="00FC32DE"/>
    <w:rsid w:val="00FC369D"/>
    <w:rsid w:val="00FC3BD6"/>
    <w:rsid w:val="00FC4016"/>
    <w:rsid w:val="00FC45A4"/>
    <w:rsid w:val="00FC46D9"/>
    <w:rsid w:val="00FC497B"/>
    <w:rsid w:val="00FC4A45"/>
    <w:rsid w:val="00FC4AC2"/>
    <w:rsid w:val="00FC4BED"/>
    <w:rsid w:val="00FC4DEB"/>
    <w:rsid w:val="00FC5296"/>
    <w:rsid w:val="00FC5A94"/>
    <w:rsid w:val="00FC5B6E"/>
    <w:rsid w:val="00FC5BD8"/>
    <w:rsid w:val="00FC608A"/>
    <w:rsid w:val="00FC613F"/>
    <w:rsid w:val="00FC655F"/>
    <w:rsid w:val="00FC69A7"/>
    <w:rsid w:val="00FC6D1C"/>
    <w:rsid w:val="00FC7015"/>
    <w:rsid w:val="00FC7027"/>
    <w:rsid w:val="00FC70F1"/>
    <w:rsid w:val="00FC7A41"/>
    <w:rsid w:val="00FC7C3F"/>
    <w:rsid w:val="00FC7FB0"/>
    <w:rsid w:val="00FD0838"/>
    <w:rsid w:val="00FD086C"/>
    <w:rsid w:val="00FD0ACB"/>
    <w:rsid w:val="00FD0B90"/>
    <w:rsid w:val="00FD13E1"/>
    <w:rsid w:val="00FD14AC"/>
    <w:rsid w:val="00FD1DB7"/>
    <w:rsid w:val="00FD1E0B"/>
    <w:rsid w:val="00FD1E3B"/>
    <w:rsid w:val="00FD1EE6"/>
    <w:rsid w:val="00FD1F2C"/>
    <w:rsid w:val="00FD2203"/>
    <w:rsid w:val="00FD2DBB"/>
    <w:rsid w:val="00FD3153"/>
    <w:rsid w:val="00FD354D"/>
    <w:rsid w:val="00FD355F"/>
    <w:rsid w:val="00FD3660"/>
    <w:rsid w:val="00FD3795"/>
    <w:rsid w:val="00FD3A44"/>
    <w:rsid w:val="00FD3AD2"/>
    <w:rsid w:val="00FD3BEE"/>
    <w:rsid w:val="00FD3E68"/>
    <w:rsid w:val="00FD4831"/>
    <w:rsid w:val="00FD4851"/>
    <w:rsid w:val="00FD49CD"/>
    <w:rsid w:val="00FD50B4"/>
    <w:rsid w:val="00FD5106"/>
    <w:rsid w:val="00FD5126"/>
    <w:rsid w:val="00FD52DF"/>
    <w:rsid w:val="00FD57A0"/>
    <w:rsid w:val="00FD5B62"/>
    <w:rsid w:val="00FD5FEF"/>
    <w:rsid w:val="00FD62E8"/>
    <w:rsid w:val="00FD65B5"/>
    <w:rsid w:val="00FD693B"/>
    <w:rsid w:val="00FD6AB5"/>
    <w:rsid w:val="00FD6BC7"/>
    <w:rsid w:val="00FD6C79"/>
    <w:rsid w:val="00FD755D"/>
    <w:rsid w:val="00FD7B99"/>
    <w:rsid w:val="00FD7D98"/>
    <w:rsid w:val="00FE004F"/>
    <w:rsid w:val="00FE0345"/>
    <w:rsid w:val="00FE050C"/>
    <w:rsid w:val="00FE0887"/>
    <w:rsid w:val="00FE0CEE"/>
    <w:rsid w:val="00FE0CF1"/>
    <w:rsid w:val="00FE0DEC"/>
    <w:rsid w:val="00FE151B"/>
    <w:rsid w:val="00FE15A0"/>
    <w:rsid w:val="00FE1726"/>
    <w:rsid w:val="00FE180D"/>
    <w:rsid w:val="00FE2060"/>
    <w:rsid w:val="00FE25B1"/>
    <w:rsid w:val="00FE3450"/>
    <w:rsid w:val="00FE3495"/>
    <w:rsid w:val="00FE34EF"/>
    <w:rsid w:val="00FE3517"/>
    <w:rsid w:val="00FE3546"/>
    <w:rsid w:val="00FE35CA"/>
    <w:rsid w:val="00FE364A"/>
    <w:rsid w:val="00FE3854"/>
    <w:rsid w:val="00FE3CF8"/>
    <w:rsid w:val="00FE4217"/>
    <w:rsid w:val="00FE43DF"/>
    <w:rsid w:val="00FE48A8"/>
    <w:rsid w:val="00FE4B50"/>
    <w:rsid w:val="00FE4D36"/>
    <w:rsid w:val="00FE4E16"/>
    <w:rsid w:val="00FE580F"/>
    <w:rsid w:val="00FE59B9"/>
    <w:rsid w:val="00FE5B0A"/>
    <w:rsid w:val="00FE5CE1"/>
    <w:rsid w:val="00FE6006"/>
    <w:rsid w:val="00FE6125"/>
    <w:rsid w:val="00FE6316"/>
    <w:rsid w:val="00FE6621"/>
    <w:rsid w:val="00FE67EB"/>
    <w:rsid w:val="00FE6B0E"/>
    <w:rsid w:val="00FE6F30"/>
    <w:rsid w:val="00FF00DD"/>
    <w:rsid w:val="00FF01AC"/>
    <w:rsid w:val="00FF029C"/>
    <w:rsid w:val="00FF0811"/>
    <w:rsid w:val="00FF0BE6"/>
    <w:rsid w:val="00FF0E68"/>
    <w:rsid w:val="00FF0FFA"/>
    <w:rsid w:val="00FF13BE"/>
    <w:rsid w:val="00FF164C"/>
    <w:rsid w:val="00FF1717"/>
    <w:rsid w:val="00FF186F"/>
    <w:rsid w:val="00FF1885"/>
    <w:rsid w:val="00FF19EE"/>
    <w:rsid w:val="00FF1C4D"/>
    <w:rsid w:val="00FF1F1C"/>
    <w:rsid w:val="00FF1FFF"/>
    <w:rsid w:val="00FF23EF"/>
    <w:rsid w:val="00FF2E8A"/>
    <w:rsid w:val="00FF332E"/>
    <w:rsid w:val="00FF343D"/>
    <w:rsid w:val="00FF3512"/>
    <w:rsid w:val="00FF379F"/>
    <w:rsid w:val="00FF3950"/>
    <w:rsid w:val="00FF3AAC"/>
    <w:rsid w:val="00FF3E80"/>
    <w:rsid w:val="00FF419F"/>
    <w:rsid w:val="00FF429A"/>
    <w:rsid w:val="00FF4492"/>
    <w:rsid w:val="00FF4627"/>
    <w:rsid w:val="00FF4753"/>
    <w:rsid w:val="00FF5206"/>
    <w:rsid w:val="00FF5664"/>
    <w:rsid w:val="00FF5812"/>
    <w:rsid w:val="00FF593E"/>
    <w:rsid w:val="00FF5B7C"/>
    <w:rsid w:val="00FF5D5A"/>
    <w:rsid w:val="00FF624A"/>
    <w:rsid w:val="00FF6452"/>
    <w:rsid w:val="00FF654F"/>
    <w:rsid w:val="00FF6598"/>
    <w:rsid w:val="00FF6E3E"/>
    <w:rsid w:val="00FF7283"/>
    <w:rsid w:val="00FF7501"/>
    <w:rsid w:val="00FF754F"/>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0E5F2AE-C40B-4D2E-8033-F8470AEE5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2650B8"/>
    <w:pPr>
      <w:spacing w:line="280" w:lineRule="exact"/>
    </w:pPr>
    <w:rPr>
      <w:rFonts w:ascii="Verdana" w:hAnsi="Verdana"/>
      <w:sz w:val="18"/>
      <w:szCs w:val="24"/>
    </w:rPr>
  </w:style>
  <w:style w:type="paragraph" w:styleId="Kop1">
    <w:name w:val="heading 1"/>
    <w:basedOn w:val="Standaard"/>
    <w:next w:val="Standaard"/>
    <w:link w:val="Kop1Char"/>
    <w:qFormat/>
    <w:rsid w:val="002650B8"/>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2650B8"/>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2650B8"/>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2650B8"/>
    <w:pPr>
      <w:keepNext/>
      <w:numPr>
        <w:ilvl w:val="3"/>
        <w:numId w:val="2"/>
      </w:numPr>
      <w:spacing w:before="280"/>
      <w:outlineLvl w:val="3"/>
    </w:pPr>
    <w:rPr>
      <w:b/>
      <w:bCs/>
      <w:szCs w:val="28"/>
    </w:rPr>
  </w:style>
  <w:style w:type="paragraph" w:styleId="Kop5">
    <w:name w:val="heading 5"/>
    <w:basedOn w:val="Standaard"/>
    <w:next w:val="Standaard"/>
    <w:link w:val="Kop5Char"/>
    <w:rsid w:val="002650B8"/>
    <w:pPr>
      <w:keepNext/>
      <w:numPr>
        <w:ilvl w:val="4"/>
        <w:numId w:val="2"/>
      </w:numPr>
      <w:spacing w:before="280"/>
      <w:outlineLvl w:val="4"/>
    </w:pPr>
    <w:rPr>
      <w:bCs/>
      <w:i/>
      <w:iCs/>
      <w:szCs w:val="26"/>
    </w:rPr>
  </w:style>
  <w:style w:type="paragraph" w:styleId="Kop6">
    <w:name w:val="heading 6"/>
    <w:basedOn w:val="Standaard"/>
    <w:next w:val="Standaard"/>
    <w:link w:val="Kop6Char"/>
    <w:rsid w:val="002650B8"/>
    <w:pPr>
      <w:keepNext/>
      <w:numPr>
        <w:ilvl w:val="5"/>
        <w:numId w:val="2"/>
      </w:numPr>
      <w:spacing w:before="280"/>
      <w:outlineLvl w:val="5"/>
    </w:pPr>
    <w:rPr>
      <w:bCs/>
      <w:i/>
      <w:szCs w:val="22"/>
    </w:rPr>
  </w:style>
  <w:style w:type="paragraph" w:styleId="Kop7">
    <w:name w:val="heading 7"/>
    <w:basedOn w:val="Standaard"/>
    <w:next w:val="Standaard"/>
    <w:link w:val="Kop7Char"/>
    <w:rsid w:val="002650B8"/>
    <w:pPr>
      <w:keepNext/>
      <w:spacing w:before="280"/>
      <w:outlineLvl w:val="6"/>
    </w:pPr>
  </w:style>
  <w:style w:type="paragraph" w:styleId="Kop8">
    <w:name w:val="heading 8"/>
    <w:basedOn w:val="Standaard"/>
    <w:next w:val="Standaard"/>
    <w:link w:val="Kop8Char"/>
    <w:rsid w:val="002650B8"/>
    <w:pPr>
      <w:keepNext/>
      <w:spacing w:before="280"/>
      <w:outlineLvl w:val="7"/>
    </w:pPr>
    <w:rPr>
      <w:iCs/>
    </w:rPr>
  </w:style>
  <w:style w:type="paragraph" w:styleId="Kop9">
    <w:name w:val="heading 9"/>
    <w:basedOn w:val="Standaard"/>
    <w:next w:val="Standaard"/>
    <w:link w:val="Kop9Char"/>
    <w:rsid w:val="002650B8"/>
    <w:pPr>
      <w:keepNext/>
      <w:spacing w:before="280"/>
      <w:outlineLvl w:val="8"/>
    </w:pPr>
    <w:rPr>
      <w:rFonts w:cs="Arial"/>
      <w:szCs w:val="22"/>
    </w:rPr>
  </w:style>
  <w:style w:type="character" w:default="1" w:styleId="Standaardalinea-lettertype">
    <w:name w:val="Default Paragraph Font"/>
    <w:uiPriority w:val="1"/>
    <w:semiHidden/>
    <w:unhideWhenUsed/>
    <w:rsid w:val="002650B8"/>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2650B8"/>
  </w:style>
  <w:style w:type="paragraph" w:customStyle="1" w:styleId="Kop1voorwerk">
    <w:name w:val="Kop 1 voorwerk"/>
    <w:basedOn w:val="Standaard"/>
    <w:rsid w:val="002650B8"/>
    <w:pPr>
      <w:keepNext/>
      <w:pageBreakBefore/>
      <w:spacing w:after="700"/>
      <w:contextualSpacing/>
      <w:outlineLvl w:val="0"/>
    </w:pPr>
    <w:rPr>
      <w:sz w:val="24"/>
    </w:rPr>
  </w:style>
  <w:style w:type="numbering" w:customStyle="1" w:styleId="Nummering">
    <w:name w:val="Nummering"/>
    <w:basedOn w:val="Geenlijst"/>
    <w:uiPriority w:val="99"/>
    <w:rsid w:val="002650B8"/>
    <w:pPr>
      <w:numPr>
        <w:numId w:val="1"/>
      </w:numPr>
    </w:pPr>
  </w:style>
  <w:style w:type="paragraph" w:styleId="Inhopg1">
    <w:name w:val="toc 1"/>
    <w:basedOn w:val="Standaard"/>
    <w:next w:val="Standaard"/>
    <w:uiPriority w:val="39"/>
    <w:rsid w:val="002650B8"/>
    <w:pPr>
      <w:keepNext/>
      <w:tabs>
        <w:tab w:val="right" w:leader="dot" w:pos="8505"/>
      </w:tabs>
      <w:spacing w:before="280"/>
      <w:ind w:hanging="1134"/>
    </w:pPr>
    <w:rPr>
      <w:b/>
    </w:rPr>
  </w:style>
  <w:style w:type="paragraph" w:styleId="Koptekst">
    <w:name w:val="header"/>
    <w:basedOn w:val="Standaard"/>
    <w:link w:val="KoptekstChar"/>
    <w:rsid w:val="002650B8"/>
    <w:pPr>
      <w:spacing w:line="200" w:lineRule="exact"/>
    </w:pPr>
    <w:rPr>
      <w:rFonts w:cs="Verdana-Bold"/>
      <w:bCs/>
      <w:smallCaps/>
      <w:sz w:val="14"/>
      <w:szCs w:val="13"/>
    </w:rPr>
  </w:style>
  <w:style w:type="paragraph" w:styleId="Voettekst">
    <w:name w:val="footer"/>
    <w:basedOn w:val="Standaard"/>
    <w:link w:val="VoettekstChar"/>
    <w:rsid w:val="002650B8"/>
    <w:pPr>
      <w:tabs>
        <w:tab w:val="center" w:pos="4536"/>
        <w:tab w:val="right" w:pos="9072"/>
      </w:tabs>
    </w:pPr>
  </w:style>
  <w:style w:type="paragraph" w:styleId="Titel">
    <w:name w:val="Title"/>
    <w:basedOn w:val="Standaard"/>
    <w:link w:val="TitelChar"/>
    <w:uiPriority w:val="10"/>
    <w:rsid w:val="002650B8"/>
    <w:pPr>
      <w:spacing w:line="320" w:lineRule="atLeast"/>
    </w:pPr>
    <w:rPr>
      <w:rFonts w:cs="Arial"/>
      <w:b/>
      <w:bCs/>
      <w:kern w:val="28"/>
      <w:sz w:val="24"/>
      <w:szCs w:val="32"/>
    </w:rPr>
  </w:style>
  <w:style w:type="paragraph" w:styleId="Inhopg2">
    <w:name w:val="toc 2"/>
    <w:basedOn w:val="Standaard"/>
    <w:next w:val="Standaard"/>
    <w:uiPriority w:val="39"/>
    <w:rsid w:val="002650B8"/>
    <w:pPr>
      <w:keepNext/>
      <w:tabs>
        <w:tab w:val="right" w:leader="dot" w:pos="8505"/>
      </w:tabs>
      <w:spacing w:before="280"/>
      <w:ind w:hanging="1134"/>
    </w:pPr>
    <w:rPr>
      <w:b/>
    </w:rPr>
  </w:style>
  <w:style w:type="paragraph" w:styleId="Inhopg3">
    <w:name w:val="toc 3"/>
    <w:basedOn w:val="Standaard"/>
    <w:next w:val="Standaard"/>
    <w:uiPriority w:val="39"/>
    <w:rsid w:val="002650B8"/>
    <w:pPr>
      <w:tabs>
        <w:tab w:val="right" w:leader="dot" w:pos="8505"/>
      </w:tabs>
      <w:ind w:hanging="1134"/>
    </w:pPr>
  </w:style>
  <w:style w:type="table" w:customStyle="1" w:styleId="Tabel">
    <w:name w:val="Tabel"/>
    <w:basedOn w:val="Standaardtabel"/>
    <w:uiPriority w:val="99"/>
    <w:rsid w:val="002650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2650B8"/>
    <w:pPr>
      <w:tabs>
        <w:tab w:val="right" w:leader="dot" w:pos="8505"/>
      </w:tabs>
      <w:ind w:hanging="1134"/>
    </w:pPr>
  </w:style>
  <w:style w:type="paragraph" w:styleId="Inhopg5">
    <w:name w:val="toc 5"/>
    <w:basedOn w:val="Standaard"/>
    <w:next w:val="Standaard"/>
    <w:uiPriority w:val="39"/>
    <w:rsid w:val="002650B8"/>
    <w:pPr>
      <w:tabs>
        <w:tab w:val="right" w:leader="dot" w:pos="8505"/>
      </w:tabs>
      <w:ind w:hanging="1134"/>
    </w:pPr>
  </w:style>
  <w:style w:type="paragraph" w:styleId="Voetnoottekst">
    <w:name w:val="footnote text"/>
    <w:basedOn w:val="Standaard"/>
    <w:link w:val="VoetnoottekstChar"/>
    <w:uiPriority w:val="99"/>
    <w:rsid w:val="002650B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2650B8"/>
    <w:rPr>
      <w:szCs w:val="20"/>
    </w:rPr>
  </w:style>
  <w:style w:type="table" w:customStyle="1" w:styleId="Versiehistorie">
    <w:name w:val="Versiehistorie"/>
    <w:basedOn w:val="Standaardtabel"/>
    <w:uiPriority w:val="99"/>
    <w:rsid w:val="002650B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2650B8"/>
    <w:rPr>
      <w:rFonts w:ascii="Verdana" w:hAnsi="Verdana"/>
      <w:sz w:val="18"/>
      <w:szCs w:val="24"/>
    </w:rPr>
  </w:style>
  <w:style w:type="table" w:styleId="Tabelraster">
    <w:name w:val="Table Grid"/>
    <w:basedOn w:val="Standaardtabel"/>
    <w:rsid w:val="002650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2650B8"/>
    <w:pPr>
      <w:spacing w:line="240" w:lineRule="auto"/>
    </w:pPr>
    <w:rPr>
      <w:b/>
      <w:bCs/>
      <w:sz w:val="20"/>
      <w:szCs w:val="20"/>
    </w:rPr>
  </w:style>
  <w:style w:type="paragraph" w:customStyle="1" w:styleId="Colofon">
    <w:name w:val="Colofon"/>
    <w:basedOn w:val="Standaard"/>
    <w:rsid w:val="002650B8"/>
    <w:pPr>
      <w:ind w:left="2268" w:hanging="2268"/>
    </w:pPr>
  </w:style>
  <w:style w:type="paragraph" w:customStyle="1" w:styleId="Kop2bijlage">
    <w:name w:val="Kop 2 bijlage"/>
    <w:basedOn w:val="Standaard"/>
    <w:next w:val="Standaard"/>
    <w:rsid w:val="002650B8"/>
    <w:pPr>
      <w:keepNext/>
      <w:pageBreakBefore/>
      <w:numPr>
        <w:ilvl w:val="7"/>
        <w:numId w:val="2"/>
      </w:numPr>
      <w:spacing w:after="700"/>
      <w:outlineLvl w:val="1"/>
    </w:pPr>
    <w:rPr>
      <w:sz w:val="24"/>
    </w:rPr>
  </w:style>
  <w:style w:type="paragraph" w:customStyle="1" w:styleId="Kop3bijlage">
    <w:name w:val="Kop 3 bijlage"/>
    <w:basedOn w:val="Standaard"/>
    <w:next w:val="Standaard"/>
    <w:rsid w:val="002650B8"/>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2650B8"/>
    <w:pPr>
      <w:numPr>
        <w:numId w:val="1"/>
      </w:numPr>
    </w:pPr>
  </w:style>
  <w:style w:type="paragraph" w:customStyle="1" w:styleId="Opsommingnummers2">
    <w:name w:val="Opsomming nummers 2"/>
    <w:basedOn w:val="Standaard"/>
    <w:qFormat/>
    <w:rsid w:val="002650B8"/>
    <w:pPr>
      <w:numPr>
        <w:ilvl w:val="2"/>
        <w:numId w:val="1"/>
      </w:numPr>
    </w:pPr>
  </w:style>
  <w:style w:type="paragraph" w:customStyle="1" w:styleId="Opsommingnummers3">
    <w:name w:val="Opsomming nummers 3"/>
    <w:basedOn w:val="Standaard"/>
    <w:qFormat/>
    <w:rsid w:val="002650B8"/>
    <w:pPr>
      <w:numPr>
        <w:ilvl w:val="4"/>
        <w:numId w:val="1"/>
      </w:numPr>
    </w:pPr>
  </w:style>
  <w:style w:type="paragraph" w:styleId="Inhopg6">
    <w:name w:val="toc 6"/>
    <w:basedOn w:val="Standaard"/>
    <w:next w:val="Standaard"/>
    <w:uiPriority w:val="39"/>
    <w:unhideWhenUsed/>
    <w:rsid w:val="002650B8"/>
    <w:pPr>
      <w:tabs>
        <w:tab w:val="right" w:leader="dot" w:pos="8505"/>
      </w:tabs>
      <w:ind w:hanging="1134"/>
    </w:pPr>
  </w:style>
  <w:style w:type="paragraph" w:styleId="Inhopg7">
    <w:name w:val="toc 7"/>
    <w:basedOn w:val="Standaard"/>
    <w:next w:val="Standaard"/>
    <w:uiPriority w:val="39"/>
    <w:rsid w:val="002650B8"/>
    <w:pPr>
      <w:tabs>
        <w:tab w:val="right" w:leader="dot" w:pos="8505"/>
      </w:tabs>
    </w:pPr>
  </w:style>
  <w:style w:type="paragraph" w:customStyle="1" w:styleId="Opsommingtekens1">
    <w:name w:val="Opsomming tekens 1"/>
    <w:basedOn w:val="Standaard"/>
    <w:qFormat/>
    <w:rsid w:val="002650B8"/>
    <w:pPr>
      <w:numPr>
        <w:ilvl w:val="1"/>
        <w:numId w:val="1"/>
      </w:numPr>
    </w:pPr>
  </w:style>
  <w:style w:type="paragraph" w:customStyle="1" w:styleId="Opsommingtekens2">
    <w:name w:val="Opsomming tekens 2"/>
    <w:basedOn w:val="Standaard"/>
    <w:qFormat/>
    <w:rsid w:val="002650B8"/>
    <w:pPr>
      <w:numPr>
        <w:ilvl w:val="3"/>
        <w:numId w:val="1"/>
      </w:numPr>
    </w:pPr>
  </w:style>
  <w:style w:type="paragraph" w:customStyle="1" w:styleId="Opsommingtekens3">
    <w:name w:val="Opsomming tekens 3"/>
    <w:basedOn w:val="Standaard"/>
    <w:qFormat/>
    <w:rsid w:val="002650B8"/>
    <w:pPr>
      <w:numPr>
        <w:ilvl w:val="5"/>
        <w:numId w:val="1"/>
      </w:numPr>
    </w:pPr>
  </w:style>
  <w:style w:type="paragraph" w:customStyle="1" w:styleId="Opsommingtekens4">
    <w:name w:val="Opsomming tekens 4"/>
    <w:basedOn w:val="Standaard"/>
    <w:qFormat/>
    <w:rsid w:val="002650B8"/>
    <w:pPr>
      <w:numPr>
        <w:ilvl w:val="6"/>
        <w:numId w:val="1"/>
      </w:numPr>
    </w:pPr>
  </w:style>
  <w:style w:type="paragraph" w:customStyle="1" w:styleId="Tabeltitel">
    <w:name w:val="Tabeltitel"/>
    <w:basedOn w:val="Standaard"/>
    <w:next w:val="Standaard"/>
    <w:qFormat/>
    <w:rsid w:val="002650B8"/>
    <w:pPr>
      <w:keepNext/>
      <w:numPr>
        <w:numId w:val="6"/>
      </w:numPr>
      <w:spacing w:before="280" w:after="140"/>
    </w:pPr>
    <w:rPr>
      <w:b/>
    </w:rPr>
  </w:style>
  <w:style w:type="numbering" w:styleId="111111">
    <w:name w:val="Outline List 2"/>
    <w:basedOn w:val="Geenlijst"/>
    <w:semiHidden/>
    <w:unhideWhenUsed/>
    <w:rsid w:val="002650B8"/>
  </w:style>
  <w:style w:type="numbering" w:styleId="1ai">
    <w:name w:val="Outline List 1"/>
    <w:basedOn w:val="Geenlijst"/>
    <w:semiHidden/>
    <w:unhideWhenUsed/>
    <w:rsid w:val="002650B8"/>
  </w:style>
  <w:style w:type="table" w:styleId="3D-effectenvoortabel1">
    <w:name w:val="Table 3D effects 1"/>
    <w:basedOn w:val="Standaardtabel"/>
    <w:semiHidden/>
    <w:unhideWhenUsed/>
    <w:rsid w:val="002650B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2650B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2650B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2650B8"/>
    <w:pPr>
      <w:spacing w:line="240" w:lineRule="auto"/>
    </w:pPr>
    <w:rPr>
      <w:sz w:val="14"/>
    </w:rPr>
  </w:style>
  <w:style w:type="character" w:styleId="Verwijzingopmerking">
    <w:name w:val="annotation reference"/>
    <w:basedOn w:val="Standaardalinea-lettertype"/>
    <w:semiHidden/>
    <w:unhideWhenUsed/>
    <w:rsid w:val="002650B8"/>
    <w:rPr>
      <w:sz w:val="16"/>
      <w:szCs w:val="16"/>
    </w:rPr>
  </w:style>
  <w:style w:type="paragraph" w:styleId="Documentstructuur">
    <w:name w:val="Document Map"/>
    <w:basedOn w:val="Standaard"/>
    <w:link w:val="DocumentstructuurChar"/>
    <w:semiHidden/>
    <w:unhideWhenUsed/>
    <w:rsid w:val="002650B8"/>
    <w:pPr>
      <w:spacing w:line="240" w:lineRule="auto"/>
    </w:pPr>
    <w:rPr>
      <w:rFonts w:ascii="Tahoma" w:hAnsi="Tahoma" w:cs="Tahoma"/>
      <w:sz w:val="16"/>
      <w:szCs w:val="16"/>
    </w:rPr>
  </w:style>
  <w:style w:type="table" w:styleId="Donkerelijst">
    <w:name w:val="Dark List"/>
    <w:basedOn w:val="Standaardtabel"/>
    <w:uiPriority w:val="61"/>
    <w:rsid w:val="002650B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2650B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2650B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2650B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2650B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2650B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2650B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2650B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2650B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2650B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2650B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2650B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2650B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2650B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2650B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2650B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2650B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2650B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2650B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2650B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2650B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2650B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2650B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2650B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2650B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2650B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2650B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2650B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2650B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2650B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2650B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2650B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2650B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2650B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2650B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2650B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2650B8"/>
    <w:pPr>
      <w:spacing w:line="240" w:lineRule="auto"/>
      <w:ind w:left="180" w:hanging="180"/>
    </w:pPr>
  </w:style>
  <w:style w:type="paragraph" w:styleId="Index2">
    <w:name w:val="index 2"/>
    <w:basedOn w:val="Standaard"/>
    <w:next w:val="Standaard"/>
    <w:semiHidden/>
    <w:unhideWhenUsed/>
    <w:rsid w:val="002650B8"/>
    <w:pPr>
      <w:spacing w:line="240" w:lineRule="auto"/>
      <w:ind w:left="360" w:hanging="180"/>
    </w:pPr>
  </w:style>
  <w:style w:type="paragraph" w:styleId="Index3">
    <w:name w:val="index 3"/>
    <w:basedOn w:val="Standaard"/>
    <w:next w:val="Standaard"/>
    <w:semiHidden/>
    <w:unhideWhenUsed/>
    <w:rsid w:val="002650B8"/>
    <w:pPr>
      <w:spacing w:line="240" w:lineRule="auto"/>
      <w:ind w:left="540" w:hanging="180"/>
    </w:pPr>
  </w:style>
  <w:style w:type="paragraph" w:styleId="Index4">
    <w:name w:val="index 4"/>
    <w:basedOn w:val="Standaard"/>
    <w:next w:val="Standaard"/>
    <w:semiHidden/>
    <w:unhideWhenUsed/>
    <w:rsid w:val="002650B8"/>
    <w:pPr>
      <w:spacing w:line="240" w:lineRule="auto"/>
      <w:ind w:left="720" w:hanging="180"/>
    </w:pPr>
  </w:style>
  <w:style w:type="paragraph" w:styleId="Index5">
    <w:name w:val="index 5"/>
    <w:basedOn w:val="Standaard"/>
    <w:next w:val="Standaard"/>
    <w:semiHidden/>
    <w:unhideWhenUsed/>
    <w:rsid w:val="002650B8"/>
    <w:pPr>
      <w:spacing w:line="240" w:lineRule="auto"/>
      <w:ind w:left="900" w:hanging="180"/>
    </w:pPr>
  </w:style>
  <w:style w:type="paragraph" w:styleId="Index6">
    <w:name w:val="index 6"/>
    <w:basedOn w:val="Standaard"/>
    <w:next w:val="Standaard"/>
    <w:semiHidden/>
    <w:unhideWhenUsed/>
    <w:rsid w:val="002650B8"/>
    <w:pPr>
      <w:spacing w:line="240" w:lineRule="auto"/>
      <w:ind w:left="1080" w:hanging="180"/>
    </w:pPr>
  </w:style>
  <w:style w:type="paragraph" w:styleId="Index7">
    <w:name w:val="index 7"/>
    <w:basedOn w:val="Standaard"/>
    <w:next w:val="Standaard"/>
    <w:semiHidden/>
    <w:unhideWhenUsed/>
    <w:rsid w:val="002650B8"/>
    <w:pPr>
      <w:spacing w:line="240" w:lineRule="auto"/>
      <w:ind w:left="1260" w:hanging="180"/>
    </w:pPr>
  </w:style>
  <w:style w:type="paragraph" w:styleId="Index8">
    <w:name w:val="index 8"/>
    <w:basedOn w:val="Standaard"/>
    <w:next w:val="Standaard"/>
    <w:semiHidden/>
    <w:unhideWhenUsed/>
    <w:rsid w:val="002650B8"/>
    <w:pPr>
      <w:spacing w:line="240" w:lineRule="auto"/>
      <w:ind w:left="1440" w:hanging="180"/>
    </w:pPr>
  </w:style>
  <w:style w:type="paragraph" w:styleId="Index9">
    <w:name w:val="index 9"/>
    <w:basedOn w:val="Standaard"/>
    <w:next w:val="Standaard"/>
    <w:semiHidden/>
    <w:unhideWhenUsed/>
    <w:rsid w:val="002650B8"/>
    <w:pPr>
      <w:spacing w:line="240" w:lineRule="auto"/>
      <w:ind w:left="1620" w:hanging="180"/>
    </w:pPr>
  </w:style>
  <w:style w:type="paragraph" w:styleId="Inhopg8">
    <w:name w:val="toc 8"/>
    <w:basedOn w:val="Standaard"/>
    <w:next w:val="Standaard"/>
    <w:uiPriority w:val="39"/>
    <w:unhideWhenUsed/>
    <w:rsid w:val="002650B8"/>
    <w:pPr>
      <w:tabs>
        <w:tab w:val="right" w:leader="dot" w:pos="8505"/>
      </w:tabs>
    </w:pPr>
  </w:style>
  <w:style w:type="paragraph" w:styleId="Inhopg9">
    <w:name w:val="toc 9"/>
    <w:basedOn w:val="Standaard"/>
    <w:next w:val="Standaard"/>
    <w:uiPriority w:val="39"/>
    <w:unhideWhenUsed/>
    <w:rsid w:val="002650B8"/>
    <w:pPr>
      <w:spacing w:after="100"/>
      <w:ind w:left="1260"/>
    </w:pPr>
  </w:style>
  <w:style w:type="table" w:styleId="Klassieketabel1">
    <w:name w:val="Table Classic 1"/>
    <w:basedOn w:val="Standaardtabel"/>
    <w:semiHidden/>
    <w:unhideWhenUsed/>
    <w:rsid w:val="002650B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2650B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2650B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2650B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2650B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2650B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2650B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2650B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2650B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2650B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2650B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2650B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2650B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2650B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2650B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2650B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2650B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2650B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2650B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2650B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2650B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2650B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2650B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2650B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2650B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2650B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2650B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2650B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2650B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2650B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2650B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2650B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2650B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2650B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2650B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2650B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2650B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2650B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2650B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2650B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2650B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2650B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2650B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2650B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2650B8"/>
  </w:style>
  <w:style w:type="table" w:styleId="Professioneletabel">
    <w:name w:val="Table Professional"/>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2650B8"/>
  </w:style>
  <w:style w:type="table" w:styleId="Tabelkolommen1">
    <w:name w:val="Table Columns 1"/>
    <w:basedOn w:val="Standaardtabel"/>
    <w:semiHidden/>
    <w:unhideWhenUsed/>
    <w:rsid w:val="002650B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2650B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2650B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2650B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2650B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2650B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2650B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2650B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2650B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2650B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2650B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2650B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2650B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2650B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2650B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2650B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2650B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2650B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2650B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2650B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2650B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2650B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2650B8"/>
    <w:pPr>
      <w:keepNext/>
      <w:spacing w:before="280" w:after="280" w:line="240" w:lineRule="auto"/>
    </w:pPr>
    <w:rPr>
      <w:color w:val="FF0000"/>
    </w:rPr>
  </w:style>
  <w:style w:type="paragraph" w:customStyle="1" w:styleId="Figuurbijschrift">
    <w:name w:val="Figuurbijschrift"/>
    <w:basedOn w:val="Standaard"/>
    <w:next w:val="Standaard"/>
    <w:qFormat/>
    <w:rsid w:val="002650B8"/>
    <w:pPr>
      <w:numPr>
        <w:numId w:val="5"/>
      </w:numPr>
      <w:tabs>
        <w:tab w:val="left" w:pos="1134"/>
      </w:tabs>
      <w:spacing w:before="280" w:after="280"/>
    </w:pPr>
    <w:rPr>
      <w:b/>
    </w:rPr>
  </w:style>
  <w:style w:type="character" w:styleId="Eindnootmarkering">
    <w:name w:val="endnote reference"/>
    <w:basedOn w:val="Standaardalinea-lettertype"/>
    <w:semiHidden/>
    <w:unhideWhenUsed/>
    <w:rsid w:val="002650B8"/>
    <w:rPr>
      <w:vanish/>
      <w:vertAlign w:val="superscript"/>
    </w:rPr>
  </w:style>
  <w:style w:type="character" w:styleId="Voetnootmarkering">
    <w:name w:val="footnote reference"/>
    <w:basedOn w:val="Standaardalinea-lettertype"/>
    <w:uiPriority w:val="99"/>
    <w:rsid w:val="00E33EDD"/>
    <w:rPr>
      <w:vertAlign w:val="superscript"/>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Ballontekst">
    <w:name w:val="Balloon Text"/>
    <w:basedOn w:val="Standaard"/>
    <w:link w:val="BallontekstChar"/>
    <w:uiPriority w:val="99"/>
    <w:semiHidden/>
    <w:unhideWhenUsed/>
    <w:rsid w:val="002650B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2650B8"/>
  </w:style>
  <w:style w:type="numbering" w:customStyle="1" w:styleId="Koppenstructuur">
    <w:name w:val="Koppenstructuur"/>
    <w:basedOn w:val="Geenlijst"/>
    <w:uiPriority w:val="99"/>
    <w:rsid w:val="00FA62FE"/>
    <w:pPr>
      <w:numPr>
        <w:numId w:val="4"/>
      </w:numPr>
    </w:pPr>
  </w:style>
  <w:style w:type="paragraph" w:styleId="Kopvaninhoudsopgave">
    <w:name w:val="TOC Heading"/>
    <w:basedOn w:val="Kop1"/>
    <w:next w:val="Standaard"/>
    <w:uiPriority w:val="39"/>
    <w:semiHidden/>
    <w:unhideWhenUsed/>
    <w:qFormat/>
    <w:rsid w:val="002650B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2650B8"/>
    <w:pPr>
      <w:shd w:val="clear" w:color="auto" w:fill="FFFF00"/>
      <w:spacing w:before="280" w:after="280"/>
      <w:contextualSpacing/>
    </w:pPr>
  </w:style>
  <w:style w:type="paragraph" w:customStyle="1" w:styleId="Code">
    <w:name w:val="Code"/>
    <w:basedOn w:val="Standaard"/>
    <w:rsid w:val="002650B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2650B8"/>
    <w:rPr>
      <w:color w:val="808080"/>
    </w:rPr>
  </w:style>
  <w:style w:type="character" w:customStyle="1" w:styleId="Colofonomgevingswetbesluit">
    <w:name w:val="Colofon omgevingswetbesluit"/>
    <w:basedOn w:val="Standaardalinea-lettertype"/>
    <w:uiPriority w:val="1"/>
    <w:rsid w:val="002650B8"/>
  </w:style>
  <w:style w:type="character" w:customStyle="1" w:styleId="Colofonprojectnaam">
    <w:name w:val="Colofon projectnaam"/>
    <w:basedOn w:val="Standaardalinea-lettertype"/>
    <w:uiPriority w:val="1"/>
    <w:rsid w:val="002650B8"/>
  </w:style>
  <w:style w:type="character" w:customStyle="1" w:styleId="Colofonprojectnummer">
    <w:name w:val="Colofon projectnummer"/>
    <w:basedOn w:val="Standaardalinea-lettertype"/>
    <w:uiPriority w:val="1"/>
    <w:rsid w:val="002650B8"/>
  </w:style>
  <w:style w:type="character" w:customStyle="1" w:styleId="Colofoncontactpersoon">
    <w:name w:val="Colofon contactpersoon"/>
    <w:basedOn w:val="Standaardalinea-lettertype"/>
    <w:uiPriority w:val="1"/>
    <w:rsid w:val="002650B8"/>
  </w:style>
  <w:style w:type="character" w:customStyle="1" w:styleId="Colofonauteur">
    <w:name w:val="Colofon auteur"/>
    <w:basedOn w:val="Standaardalinea-lettertype"/>
    <w:uiPriority w:val="1"/>
    <w:rsid w:val="002650B8"/>
  </w:style>
  <w:style w:type="table" w:customStyle="1" w:styleId="Implementatie">
    <w:name w:val="Implementatie"/>
    <w:basedOn w:val="Standaardtabel"/>
    <w:uiPriority w:val="99"/>
    <w:rsid w:val="002650B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2650B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2650B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2650B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2650B8"/>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2650B8"/>
  </w:style>
  <w:style w:type="paragraph" w:styleId="Berichtkop">
    <w:name w:val="Message Header"/>
    <w:basedOn w:val="Standaard"/>
    <w:link w:val="BerichtkopChar"/>
    <w:semiHidden/>
    <w:unhideWhenUsed/>
    <w:rsid w:val="002650B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2650B8"/>
  </w:style>
  <w:style w:type="paragraph" w:styleId="Bloktekst">
    <w:name w:val="Block Text"/>
    <w:basedOn w:val="Standaard"/>
    <w:semiHidden/>
    <w:unhideWhenUsed/>
    <w:rsid w:val="002650B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2650B8"/>
    <w:pPr>
      <w:ind w:left="180" w:hanging="180"/>
    </w:pPr>
  </w:style>
  <w:style w:type="paragraph" w:styleId="Datum">
    <w:name w:val="Date"/>
    <w:basedOn w:val="Standaard"/>
    <w:next w:val="Standaard"/>
    <w:link w:val="DatumChar"/>
    <w:semiHidden/>
    <w:unhideWhenUsed/>
    <w:rsid w:val="002650B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2650B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2650B8"/>
    <w:rPr>
      <w:color w:val="800080" w:themeColor="followedHyperlink"/>
      <w:u w:val="single"/>
    </w:rPr>
  </w:style>
  <w:style w:type="paragraph" w:styleId="Handtekening">
    <w:name w:val="Signature"/>
    <w:basedOn w:val="Standaard"/>
    <w:link w:val="HandtekeningChar"/>
    <w:semiHidden/>
    <w:unhideWhenUsed/>
    <w:rsid w:val="002650B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2650B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2650B8"/>
    <w:rPr>
      <w:rFonts w:ascii="Consolas" w:hAnsi="Consolas"/>
      <w:sz w:val="20"/>
      <w:szCs w:val="20"/>
    </w:rPr>
  </w:style>
  <w:style w:type="character" w:styleId="HTMLDefinition">
    <w:name w:val="HTML Definition"/>
    <w:basedOn w:val="Standaardalinea-lettertype"/>
    <w:semiHidden/>
    <w:unhideWhenUsed/>
    <w:rsid w:val="002650B8"/>
    <w:rPr>
      <w:i/>
      <w:iCs/>
    </w:rPr>
  </w:style>
  <w:style w:type="character" w:styleId="HTMLVariable">
    <w:name w:val="HTML Variable"/>
    <w:basedOn w:val="Standaardalinea-lettertype"/>
    <w:semiHidden/>
    <w:unhideWhenUsed/>
    <w:rsid w:val="002650B8"/>
    <w:rPr>
      <w:i/>
      <w:iCs/>
    </w:rPr>
  </w:style>
  <w:style w:type="character" w:styleId="HTML-acroniem">
    <w:name w:val="HTML Acronym"/>
    <w:basedOn w:val="Standaardalinea-lettertype"/>
    <w:semiHidden/>
    <w:unhideWhenUsed/>
    <w:rsid w:val="002650B8"/>
  </w:style>
  <w:style w:type="paragraph" w:styleId="HTML-adres">
    <w:name w:val="HTML Address"/>
    <w:basedOn w:val="Standaard"/>
    <w:link w:val="HTML-adresChar"/>
    <w:semiHidden/>
    <w:unhideWhenUsed/>
    <w:rsid w:val="002650B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2650B8"/>
    <w:rPr>
      <w:i/>
      <w:iCs/>
    </w:rPr>
  </w:style>
  <w:style w:type="character" w:styleId="HTML-schrijfmachine">
    <w:name w:val="HTML Typewriter"/>
    <w:basedOn w:val="Standaardalinea-lettertype"/>
    <w:semiHidden/>
    <w:unhideWhenUsed/>
    <w:rsid w:val="002650B8"/>
    <w:rPr>
      <w:rFonts w:ascii="Consolas" w:hAnsi="Consolas"/>
      <w:sz w:val="20"/>
      <w:szCs w:val="20"/>
    </w:rPr>
  </w:style>
  <w:style w:type="character" w:styleId="HTML-toetsenbord">
    <w:name w:val="HTML Keyboard"/>
    <w:basedOn w:val="Standaardalinea-lettertype"/>
    <w:semiHidden/>
    <w:unhideWhenUsed/>
    <w:rsid w:val="002650B8"/>
    <w:rPr>
      <w:rFonts w:ascii="Consolas" w:hAnsi="Consolas"/>
      <w:sz w:val="20"/>
      <w:szCs w:val="20"/>
    </w:rPr>
  </w:style>
  <w:style w:type="character" w:styleId="HTML-voorbeeld">
    <w:name w:val="HTML Sample"/>
    <w:basedOn w:val="Standaardalinea-lettertype"/>
    <w:semiHidden/>
    <w:unhideWhenUsed/>
    <w:rsid w:val="002650B8"/>
    <w:rPr>
      <w:rFonts w:ascii="Consolas" w:hAnsi="Consolas"/>
      <w:sz w:val="24"/>
      <w:szCs w:val="24"/>
    </w:rPr>
  </w:style>
  <w:style w:type="paragraph" w:styleId="Indexkop">
    <w:name w:val="index heading"/>
    <w:basedOn w:val="Standaard"/>
    <w:next w:val="Index1"/>
    <w:semiHidden/>
    <w:unhideWhenUsed/>
    <w:rsid w:val="002650B8"/>
    <w:rPr>
      <w:rFonts w:asciiTheme="majorHAnsi" w:eastAsiaTheme="majorEastAsia" w:hAnsiTheme="majorHAnsi" w:cstheme="majorBidi"/>
      <w:b/>
      <w:bCs/>
    </w:rPr>
  </w:style>
  <w:style w:type="paragraph" w:styleId="Kopbronvermelding">
    <w:name w:val="toa heading"/>
    <w:basedOn w:val="Standaard"/>
    <w:next w:val="Standaard"/>
    <w:semiHidden/>
    <w:unhideWhenUsed/>
    <w:rsid w:val="002650B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2650B8"/>
    <w:pPr>
      <w:ind w:left="283" w:hanging="283"/>
      <w:contextualSpacing/>
    </w:pPr>
  </w:style>
  <w:style w:type="paragraph" w:styleId="Lijst2">
    <w:name w:val="List 2"/>
    <w:basedOn w:val="Standaard"/>
    <w:semiHidden/>
    <w:unhideWhenUsed/>
    <w:rsid w:val="002650B8"/>
    <w:pPr>
      <w:ind w:left="566" w:hanging="283"/>
      <w:contextualSpacing/>
    </w:pPr>
  </w:style>
  <w:style w:type="paragraph" w:styleId="Lijst3">
    <w:name w:val="List 3"/>
    <w:basedOn w:val="Standaard"/>
    <w:semiHidden/>
    <w:unhideWhenUsed/>
    <w:rsid w:val="002650B8"/>
    <w:pPr>
      <w:ind w:left="849" w:hanging="283"/>
      <w:contextualSpacing/>
    </w:pPr>
  </w:style>
  <w:style w:type="paragraph" w:styleId="Lijst4">
    <w:name w:val="List 4"/>
    <w:basedOn w:val="Standaard"/>
    <w:semiHidden/>
    <w:unhideWhenUsed/>
    <w:rsid w:val="002650B8"/>
    <w:pPr>
      <w:ind w:left="1132" w:hanging="283"/>
      <w:contextualSpacing/>
    </w:pPr>
  </w:style>
  <w:style w:type="paragraph" w:styleId="Lijst5">
    <w:name w:val="List 5"/>
    <w:basedOn w:val="Standaard"/>
    <w:semiHidden/>
    <w:unhideWhenUsed/>
    <w:rsid w:val="002650B8"/>
    <w:pPr>
      <w:ind w:left="1415" w:hanging="283"/>
      <w:contextualSpacing/>
    </w:pPr>
  </w:style>
  <w:style w:type="paragraph" w:styleId="Lijstmetafbeeldingen">
    <w:name w:val="table of figures"/>
    <w:basedOn w:val="Standaard"/>
    <w:next w:val="Standaard"/>
    <w:semiHidden/>
    <w:unhideWhenUsed/>
    <w:rsid w:val="002650B8"/>
  </w:style>
  <w:style w:type="paragraph" w:styleId="Lijstopsomteken">
    <w:name w:val="List Bullet"/>
    <w:basedOn w:val="Standaard"/>
    <w:semiHidden/>
    <w:unhideWhenUsed/>
    <w:rsid w:val="002650B8"/>
    <w:pPr>
      <w:numPr>
        <w:numId w:val="38"/>
      </w:numPr>
      <w:contextualSpacing/>
    </w:pPr>
  </w:style>
  <w:style w:type="paragraph" w:styleId="Lijstopsomteken2">
    <w:name w:val="List Bullet 2"/>
    <w:basedOn w:val="Standaard"/>
    <w:semiHidden/>
    <w:unhideWhenUsed/>
    <w:rsid w:val="002650B8"/>
    <w:pPr>
      <w:tabs>
        <w:tab w:val="num" w:pos="720"/>
      </w:tabs>
      <w:ind w:left="720" w:hanging="720"/>
      <w:contextualSpacing/>
    </w:pPr>
  </w:style>
  <w:style w:type="paragraph" w:styleId="Lijstopsomteken3">
    <w:name w:val="List Bullet 3"/>
    <w:basedOn w:val="Standaard"/>
    <w:semiHidden/>
    <w:unhideWhenUsed/>
    <w:rsid w:val="002650B8"/>
    <w:pPr>
      <w:tabs>
        <w:tab w:val="num" w:pos="720"/>
      </w:tabs>
      <w:ind w:left="720" w:hanging="720"/>
      <w:contextualSpacing/>
    </w:pPr>
  </w:style>
  <w:style w:type="paragraph" w:styleId="Lijstopsomteken4">
    <w:name w:val="List Bullet 4"/>
    <w:basedOn w:val="Standaard"/>
    <w:semiHidden/>
    <w:unhideWhenUsed/>
    <w:rsid w:val="002650B8"/>
    <w:pPr>
      <w:tabs>
        <w:tab w:val="num" w:pos="720"/>
      </w:tabs>
      <w:ind w:left="720" w:hanging="720"/>
      <w:contextualSpacing/>
    </w:pPr>
  </w:style>
  <w:style w:type="paragraph" w:styleId="Lijstopsomteken5">
    <w:name w:val="List Bullet 5"/>
    <w:basedOn w:val="Standaard"/>
    <w:semiHidden/>
    <w:unhideWhenUsed/>
    <w:rsid w:val="002650B8"/>
    <w:pPr>
      <w:tabs>
        <w:tab w:val="num" w:pos="720"/>
      </w:tabs>
      <w:ind w:left="720" w:hanging="720"/>
      <w:contextualSpacing/>
    </w:pPr>
  </w:style>
  <w:style w:type="paragraph" w:styleId="Lijstnummering2">
    <w:name w:val="List Number 2"/>
    <w:basedOn w:val="Standaard"/>
    <w:semiHidden/>
    <w:unhideWhenUsed/>
    <w:rsid w:val="002650B8"/>
    <w:pPr>
      <w:tabs>
        <w:tab w:val="num" w:pos="720"/>
      </w:tabs>
      <w:ind w:left="720" w:hanging="720"/>
      <w:contextualSpacing/>
    </w:pPr>
  </w:style>
  <w:style w:type="paragraph" w:styleId="Lijstnummering3">
    <w:name w:val="List Number 3"/>
    <w:basedOn w:val="Standaard"/>
    <w:semiHidden/>
    <w:unhideWhenUsed/>
    <w:rsid w:val="002650B8"/>
    <w:pPr>
      <w:tabs>
        <w:tab w:val="num" w:pos="720"/>
      </w:tabs>
      <w:ind w:left="720" w:hanging="720"/>
      <w:contextualSpacing/>
    </w:pPr>
  </w:style>
  <w:style w:type="paragraph" w:styleId="Lijstnummering4">
    <w:name w:val="List Number 4"/>
    <w:basedOn w:val="Standaard"/>
    <w:semiHidden/>
    <w:unhideWhenUsed/>
    <w:rsid w:val="002650B8"/>
    <w:pPr>
      <w:tabs>
        <w:tab w:val="num" w:pos="720"/>
      </w:tabs>
      <w:ind w:left="720" w:hanging="720"/>
      <w:contextualSpacing/>
    </w:pPr>
  </w:style>
  <w:style w:type="paragraph" w:styleId="Lijstnummering5">
    <w:name w:val="List Number 5"/>
    <w:basedOn w:val="Standaard"/>
    <w:semiHidden/>
    <w:unhideWhenUsed/>
    <w:rsid w:val="002650B8"/>
    <w:pPr>
      <w:tabs>
        <w:tab w:val="num" w:pos="720"/>
      </w:tabs>
      <w:ind w:left="720" w:hanging="720"/>
      <w:contextualSpacing/>
    </w:pPr>
  </w:style>
  <w:style w:type="paragraph" w:styleId="Lijstvoortzetting">
    <w:name w:val="List Continue"/>
    <w:basedOn w:val="Standaard"/>
    <w:semiHidden/>
    <w:unhideWhenUsed/>
    <w:rsid w:val="002650B8"/>
    <w:pPr>
      <w:spacing w:after="120"/>
      <w:ind w:left="283"/>
      <w:contextualSpacing/>
    </w:pPr>
  </w:style>
  <w:style w:type="paragraph" w:styleId="Lijstvoortzetting2">
    <w:name w:val="List Continue 2"/>
    <w:basedOn w:val="Standaard"/>
    <w:semiHidden/>
    <w:unhideWhenUsed/>
    <w:rsid w:val="002650B8"/>
    <w:pPr>
      <w:spacing w:after="120"/>
      <w:ind w:left="566"/>
      <w:contextualSpacing/>
    </w:pPr>
  </w:style>
  <w:style w:type="paragraph" w:styleId="Lijstvoortzetting3">
    <w:name w:val="List Continue 3"/>
    <w:basedOn w:val="Standaard"/>
    <w:semiHidden/>
    <w:unhideWhenUsed/>
    <w:rsid w:val="002650B8"/>
    <w:pPr>
      <w:spacing w:after="120"/>
      <w:ind w:left="849"/>
      <w:contextualSpacing/>
    </w:pPr>
  </w:style>
  <w:style w:type="paragraph" w:styleId="Lijstvoortzetting4">
    <w:name w:val="List Continue 4"/>
    <w:basedOn w:val="Standaard"/>
    <w:semiHidden/>
    <w:unhideWhenUsed/>
    <w:rsid w:val="002650B8"/>
    <w:pPr>
      <w:spacing w:after="120"/>
      <w:ind w:left="1132"/>
      <w:contextualSpacing/>
    </w:pPr>
  </w:style>
  <w:style w:type="paragraph" w:styleId="Lijstvoortzetting5">
    <w:name w:val="List Continue 5"/>
    <w:basedOn w:val="Standaard"/>
    <w:semiHidden/>
    <w:unhideWhenUsed/>
    <w:rsid w:val="002650B8"/>
    <w:pPr>
      <w:spacing w:after="120"/>
      <w:ind w:left="1415"/>
      <w:contextualSpacing/>
    </w:pPr>
  </w:style>
  <w:style w:type="paragraph" w:styleId="Normaalweb">
    <w:name w:val="Normal (Web)"/>
    <w:basedOn w:val="Standaard"/>
    <w:semiHidden/>
    <w:unhideWhenUsed/>
    <w:rsid w:val="002650B8"/>
    <w:rPr>
      <w:rFonts w:ascii="Times New Roman" w:hAnsi="Times New Roman"/>
      <w:sz w:val="24"/>
    </w:rPr>
  </w:style>
  <w:style w:type="paragraph" w:styleId="Notitiekop">
    <w:name w:val="Note Heading"/>
    <w:basedOn w:val="Standaard"/>
    <w:next w:val="Standaard"/>
    <w:link w:val="NotitiekopChar"/>
    <w:semiHidden/>
    <w:unhideWhenUsed/>
    <w:rsid w:val="002650B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2650B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2650B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2650B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2650B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2650B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2650B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2650B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2650B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2650B8"/>
    <w:pPr>
      <w:ind w:left="708"/>
    </w:pPr>
  </w:style>
  <w:style w:type="paragraph" w:styleId="Tekstzonderopmaak">
    <w:name w:val="Plain Text"/>
    <w:basedOn w:val="Standaard"/>
    <w:link w:val="TekstzonderopmaakChar"/>
    <w:semiHidden/>
    <w:unhideWhenUsed/>
    <w:rsid w:val="002650B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2650B8"/>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 w:type="paragraph" w:styleId="Bijschrift">
    <w:name w:val="caption"/>
    <w:basedOn w:val="Standaard"/>
    <w:next w:val="Standaard"/>
    <w:uiPriority w:val="35"/>
    <w:unhideWhenUsed/>
    <w:rsid w:val="006D7BC1"/>
    <w:pPr>
      <w:spacing w:after="200" w:line="240" w:lineRule="auto"/>
    </w:pPr>
    <w:rPr>
      <w:i/>
      <w:iCs/>
      <w:color w:val="1F497D" w:themeColor="text2"/>
      <w:szCs w:val="18"/>
    </w:rPr>
  </w:style>
  <w:style w:type="paragraph" w:styleId="Tekstopmerking">
    <w:name w:val="annotation text"/>
    <w:basedOn w:val="Standaard"/>
    <w:link w:val="TekstopmerkingChar"/>
    <w:uiPriority w:val="99"/>
    <w:unhideWhenUsed/>
    <w:rsid w:val="002650B8"/>
    <w:pPr>
      <w:spacing w:line="240" w:lineRule="auto"/>
    </w:pPr>
    <w:rPr>
      <w:sz w:val="20"/>
      <w:szCs w:val="20"/>
    </w:rPr>
  </w:style>
  <w:style w:type="character" w:customStyle="1" w:styleId="TekstopmerkingChar">
    <w:name w:val="Tekst opmerking Char"/>
    <w:basedOn w:val="Standaardalinea-lettertype"/>
    <w:link w:val="Tekstopmerking"/>
    <w:uiPriority w:val="99"/>
    <w:rsid w:val="00223A79"/>
    <w:rPr>
      <w:rFonts w:ascii="Verdana" w:hAnsi="Verdana"/>
    </w:rPr>
  </w:style>
  <w:style w:type="character" w:customStyle="1" w:styleId="Kop4Char">
    <w:name w:val="Kop 4 Char"/>
    <w:basedOn w:val="Standaardalinea-lettertype"/>
    <w:link w:val="Kop4"/>
    <w:locked/>
    <w:rsid w:val="00393D3D"/>
    <w:rPr>
      <w:rFonts w:ascii="Verdana" w:hAnsi="Verdana"/>
      <w:b/>
      <w:bCs/>
      <w:sz w:val="18"/>
      <w:szCs w:val="28"/>
    </w:rPr>
  </w:style>
  <w:style w:type="character" w:customStyle="1" w:styleId="Kop3Char">
    <w:name w:val="Kop 3 Char"/>
    <w:basedOn w:val="Standaardalinea-lettertype"/>
    <w:link w:val="Kop3"/>
    <w:uiPriority w:val="9"/>
    <w:rsid w:val="00481B8B"/>
    <w:rPr>
      <w:rFonts w:ascii="Verdana" w:hAnsi="Verdana"/>
      <w:b/>
      <w:bCs/>
      <w:sz w:val="18"/>
      <w:szCs w:val="26"/>
    </w:rPr>
  </w:style>
  <w:style w:type="numbering" w:customStyle="1" w:styleId="Nummering1">
    <w:name w:val="Nummering1"/>
    <w:basedOn w:val="Geenlijst"/>
    <w:uiPriority w:val="99"/>
    <w:rsid w:val="00107FCB"/>
  </w:style>
  <w:style w:type="character" w:customStyle="1" w:styleId="Kop5Char">
    <w:name w:val="Kop 5 Char"/>
    <w:basedOn w:val="Standaardalinea-lettertype"/>
    <w:link w:val="Kop5"/>
    <w:locked/>
    <w:rsid w:val="005538FD"/>
    <w:rPr>
      <w:rFonts w:ascii="Verdana" w:hAnsi="Verdana"/>
      <w:bCs/>
      <w:i/>
      <w:iCs/>
      <w:sz w:val="18"/>
      <w:szCs w:val="26"/>
    </w:rPr>
  </w:style>
  <w:style w:type="numbering" w:customStyle="1" w:styleId="Nummering2">
    <w:name w:val="Nummering2"/>
    <w:basedOn w:val="Geenlijst"/>
    <w:rsid w:val="0099174B"/>
  </w:style>
  <w:style w:type="paragraph" w:customStyle="1" w:styleId="Opsommingtekens5">
    <w:name w:val="Opsomming tekens 5"/>
    <w:basedOn w:val="Standaard"/>
    <w:qFormat/>
    <w:rsid w:val="002650B8"/>
    <w:pPr>
      <w:numPr>
        <w:ilvl w:val="7"/>
        <w:numId w:val="1"/>
      </w:numPr>
    </w:pPr>
  </w:style>
  <w:style w:type="paragraph" w:customStyle="1" w:styleId="Opsommingtekens6">
    <w:name w:val="Opsomming tekens 6"/>
    <w:basedOn w:val="Standaard"/>
    <w:qFormat/>
    <w:rsid w:val="002650B8"/>
    <w:pPr>
      <w:numPr>
        <w:ilvl w:val="8"/>
        <w:numId w:val="1"/>
      </w:numPr>
    </w:pPr>
  </w:style>
  <w:style w:type="character" w:customStyle="1" w:styleId="Verwijzing">
    <w:name w:val="Verwijzing"/>
    <w:basedOn w:val="Standaardalinea-lettertype"/>
    <w:uiPriority w:val="1"/>
    <w:rsid w:val="002650B8"/>
    <w:rPr>
      <w:u w:val="single"/>
    </w:rPr>
  </w:style>
  <w:style w:type="paragraph" w:customStyle="1" w:styleId="Kader">
    <w:name w:val="Kader"/>
    <w:basedOn w:val="Standaard"/>
    <w:next w:val="Standaard"/>
    <w:qFormat/>
    <w:rsid w:val="002650B8"/>
    <w:pPr>
      <w:spacing w:before="280" w:after="280" w:line="280" w:lineRule="atLeast"/>
    </w:pPr>
    <w:rPr>
      <w:color w:val="FF0000"/>
    </w:rPr>
  </w:style>
  <w:style w:type="character" w:styleId="Hyperlink">
    <w:name w:val="Hyperlink"/>
    <w:basedOn w:val="Standaardalinea-lettertype"/>
    <w:uiPriority w:val="99"/>
    <w:unhideWhenUsed/>
    <w:rsid w:val="00506256"/>
    <w:rPr>
      <w:color w:val="0000FF" w:themeColor="hyperlink"/>
      <w:u w:val="single"/>
    </w:rPr>
  </w:style>
  <w:style w:type="character" w:styleId="Onopgelostemelding">
    <w:name w:val="Unresolved Mention"/>
    <w:basedOn w:val="Standaardalinea-lettertype"/>
    <w:uiPriority w:val="99"/>
    <w:unhideWhenUsed/>
    <w:rsid w:val="00506256"/>
    <w:rPr>
      <w:color w:val="605E5C"/>
      <w:shd w:val="clear" w:color="auto" w:fill="E1DFDD"/>
    </w:rPr>
  </w:style>
  <w:style w:type="character" w:styleId="Titelvanboek">
    <w:name w:val="Book Title"/>
    <w:basedOn w:val="Standaardalinea-lettertype"/>
    <w:uiPriority w:val="69"/>
    <w:rsid w:val="00BC406B"/>
    <w:rPr>
      <w:b/>
      <w:bCs/>
      <w:smallCaps/>
      <w:spacing w:val="5"/>
    </w:rPr>
  </w:style>
  <w:style w:type="paragraph" w:styleId="Lijstalinea">
    <w:name w:val="List Paragraph"/>
    <w:basedOn w:val="Standaard"/>
    <w:uiPriority w:val="34"/>
    <w:qFormat/>
    <w:rsid w:val="00BC406B"/>
    <w:pPr>
      <w:ind w:left="720"/>
      <w:contextualSpacing/>
    </w:pPr>
  </w:style>
  <w:style w:type="paragraph" w:customStyle="1" w:styleId="Kop">
    <w:name w:val="Kop"/>
    <w:basedOn w:val="Kop4"/>
    <w:qFormat/>
    <w:rsid w:val="00BC406B"/>
    <w:pPr>
      <w:numPr>
        <w:ilvl w:val="0"/>
        <w:numId w:val="0"/>
      </w:numPr>
      <w:ind w:left="567" w:hanging="283"/>
    </w:pPr>
  </w:style>
  <w:style w:type="character" w:customStyle="1" w:styleId="Kop1Char">
    <w:name w:val="Kop 1 Char"/>
    <w:basedOn w:val="Standaardalinea-lettertype"/>
    <w:link w:val="Kop1"/>
    <w:rsid w:val="00BC406B"/>
    <w:rPr>
      <w:rFonts w:ascii="Verdana" w:hAnsi="Verdana" w:cs="Arial"/>
      <w:b/>
      <w:bCs/>
      <w:kern w:val="32"/>
      <w:sz w:val="24"/>
      <w:szCs w:val="18"/>
    </w:rPr>
  </w:style>
  <w:style w:type="character" w:customStyle="1" w:styleId="Kop6Char">
    <w:name w:val="Kop 6 Char"/>
    <w:basedOn w:val="Standaardalinea-lettertype"/>
    <w:link w:val="Kop6"/>
    <w:rsid w:val="00BC406B"/>
    <w:rPr>
      <w:rFonts w:ascii="Verdana" w:hAnsi="Verdana"/>
      <w:bCs/>
      <w:i/>
      <w:sz w:val="18"/>
      <w:szCs w:val="22"/>
    </w:rPr>
  </w:style>
  <w:style w:type="character" w:customStyle="1" w:styleId="Kop7Char">
    <w:name w:val="Kop 7 Char"/>
    <w:basedOn w:val="Standaardalinea-lettertype"/>
    <w:link w:val="Kop7"/>
    <w:rsid w:val="00BC406B"/>
    <w:rPr>
      <w:rFonts w:ascii="Verdana" w:hAnsi="Verdana"/>
      <w:sz w:val="18"/>
      <w:szCs w:val="24"/>
    </w:rPr>
  </w:style>
  <w:style w:type="character" w:customStyle="1" w:styleId="Kop8Char">
    <w:name w:val="Kop 8 Char"/>
    <w:basedOn w:val="Standaardalinea-lettertype"/>
    <w:link w:val="Kop8"/>
    <w:rsid w:val="00BC406B"/>
    <w:rPr>
      <w:rFonts w:ascii="Verdana" w:hAnsi="Verdana"/>
      <w:iCs/>
      <w:sz w:val="18"/>
      <w:szCs w:val="24"/>
    </w:rPr>
  </w:style>
  <w:style w:type="character" w:customStyle="1" w:styleId="Kop9Char">
    <w:name w:val="Kop 9 Char"/>
    <w:basedOn w:val="Standaardalinea-lettertype"/>
    <w:link w:val="Kop9"/>
    <w:rsid w:val="00BC406B"/>
    <w:rPr>
      <w:rFonts w:ascii="Verdana" w:hAnsi="Verdana" w:cs="Arial"/>
      <w:sz w:val="18"/>
      <w:szCs w:val="22"/>
    </w:rPr>
  </w:style>
  <w:style w:type="character" w:customStyle="1" w:styleId="EindnoottekstChar">
    <w:name w:val="Eindnoottekst Char"/>
    <w:basedOn w:val="Standaardalinea-lettertype"/>
    <w:link w:val="Eindnoottekst"/>
    <w:semiHidden/>
    <w:rsid w:val="00BC406B"/>
    <w:rPr>
      <w:rFonts w:ascii="Verdana" w:hAnsi="Verdana"/>
      <w:sz w:val="18"/>
    </w:rPr>
  </w:style>
  <w:style w:type="character" w:customStyle="1" w:styleId="KoptekstChar">
    <w:name w:val="Koptekst Char"/>
    <w:basedOn w:val="Standaardalinea-lettertype"/>
    <w:link w:val="Koptekst"/>
    <w:rsid w:val="00BC406B"/>
    <w:rPr>
      <w:rFonts w:ascii="Verdana" w:hAnsi="Verdana" w:cs="Verdana-Bold"/>
      <w:bCs/>
      <w:smallCaps/>
      <w:sz w:val="14"/>
      <w:szCs w:val="13"/>
    </w:rPr>
  </w:style>
  <w:style w:type="character" w:customStyle="1" w:styleId="VoettekstChar">
    <w:name w:val="Voettekst Char"/>
    <w:basedOn w:val="Standaardalinea-lettertype"/>
    <w:link w:val="Voettekst"/>
    <w:rsid w:val="00BC406B"/>
    <w:rPr>
      <w:rFonts w:ascii="Verdana" w:hAnsi="Verdana"/>
      <w:sz w:val="18"/>
      <w:szCs w:val="24"/>
    </w:rPr>
  </w:style>
  <w:style w:type="character" w:customStyle="1" w:styleId="TitelChar">
    <w:name w:val="Titel Char"/>
    <w:basedOn w:val="Standaardalinea-lettertype"/>
    <w:link w:val="Titel"/>
    <w:uiPriority w:val="10"/>
    <w:rsid w:val="00BC406B"/>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BC406B"/>
    <w:rPr>
      <w:rFonts w:ascii="Verdana" w:hAnsi="Verdana"/>
      <w:b/>
      <w:bCs/>
    </w:rPr>
  </w:style>
  <w:style w:type="character" w:customStyle="1" w:styleId="DocumentstructuurChar">
    <w:name w:val="Documentstructuur Char"/>
    <w:basedOn w:val="Standaardalinea-lettertype"/>
    <w:link w:val="Documentstructuur"/>
    <w:semiHidden/>
    <w:rsid w:val="00BC406B"/>
    <w:rPr>
      <w:rFonts w:ascii="Tahoma" w:hAnsi="Tahoma" w:cs="Tahoma"/>
      <w:sz w:val="16"/>
      <w:szCs w:val="16"/>
    </w:rPr>
  </w:style>
  <w:style w:type="character" w:customStyle="1" w:styleId="MacrotekstChar">
    <w:name w:val="Macrotekst Char"/>
    <w:basedOn w:val="Standaardalinea-lettertype"/>
    <w:link w:val="Macrotekst"/>
    <w:semiHidden/>
    <w:rsid w:val="00BC406B"/>
    <w:rPr>
      <w:rFonts w:ascii="Consolas" w:hAnsi="Consolas"/>
    </w:rPr>
  </w:style>
  <w:style w:type="table" w:customStyle="1" w:styleId="Huisstijl-Tabel">
    <w:name w:val="Huisstijl-Tabel"/>
    <w:basedOn w:val="Standaardtabel"/>
    <w:rsid w:val="00BC406B"/>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https://www.wegwijzertpod.nl/uploads/2022-04/20220413%20Werkwijze%20Geo%20en%20locaties%20in%20Omgevingsdocumenten%201.01.pdf" TargetMode="External"/><Relationship Id="rId76" Type="http://schemas.openxmlformats.org/officeDocument/2006/relationships/footer" Target="footer5.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4" Type="http://schemas.openxmlformats.org/officeDocument/2006/relationships/hyperlink" Target="https://gitlab.com/koop/STOP/standaard/-/issues" TargetMode="Externa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19" Type="http://schemas.openxmlformats.org/officeDocument/2006/relationships/header" Target="header4.xml"/><Relationship Id="rId73" Type="http://schemas.openxmlformats.org/officeDocument/2006/relationships/hyperlink" Target="https://www.geonovum.nl/geo-standaarden/omgevingswet/meldingen" TargetMode="External"/><Relationship Id="rId78"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www.wegwijzertpod.nl/uploads/2022-04/20220413%20Werkwijze%20Geo%20en%20locaties%20in%20Omgevingsdocumenten%201.01.pdf" TargetMode="External"/><Relationship Id="rId77"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75"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9F45A38-09BF-4694-BEFD-931F1EB9980F}">
  <ds:schemaRefs>
    <ds:schemaRef ds:uri="http://schemas.openxmlformats.org/officeDocument/2006/bibliography"/>
  </ds:schemaRefs>
</ds:datastoreItem>
</file>

<file path=customXml/itemProps3.xml><?xml version="1.0" encoding="utf-8"?>
<ds:datastoreItem xmlns:ds="http://schemas.openxmlformats.org/officeDocument/2006/customXml" ds:itemID="{8D9D2427-52A5-43EC-8E2A-74526AFBB9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723</TotalTime>
  <Pages>1</Pages>
  <Words>59028</Words>
  <Characters>324655</Characters>
  <Application>Microsoft Office Word</Application>
  <DocSecurity>0</DocSecurity>
  <Lines>2705</Lines>
  <Paragraphs>765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382918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Programma_werkversie</dc:title>
  <dc:subject/>
  <dc:creator>PR33</dc:creator>
  <cp:keywords/>
  <dc:description/>
  <cp:lastModifiedBy>Gerard Wolbers</cp:lastModifiedBy>
  <cp:revision>219</cp:revision>
  <cp:lastPrinted>2021-06-10T12:18:00Z</cp:lastPrinted>
  <dcterms:created xsi:type="dcterms:W3CDTF">2021-06-11T06:29:00Z</dcterms:created>
  <dcterms:modified xsi:type="dcterms:W3CDTF">2023-12-08T08:50:00Z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MediaServiceImageTags">
    <vt:lpwstr/>
  </property>
</Properties>
</file>