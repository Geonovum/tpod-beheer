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8D3343" w:rsidRPr="000A4B5B" w:rsidRDefault="00FE5B0A" w:rsidP="008D3343">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