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8D3343" w:rsidRPr="00F03DD9" w:rsidRDefault="00FE5B0A" w:rsidP="008D3343">
      <w:pPr>
        <w:pStyle w:val="Kop3"/>
      </w:pPr>
      <w:r w:rsidRPr="00F03DD9">
        <w:t>Het niveau van annoteren</w:t>
      </w:r>
    </w:p>
    <w:p w14:paraId="7123AD63" w14:textId="5C4DFB12" w:rsidR="008D3343" w:rsidRPr="00F03DD9" w:rsidRDefault="00FE5B0A" w:rsidP="008D3343">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