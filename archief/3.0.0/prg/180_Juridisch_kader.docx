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A91BD" w14:textId="77777777" w:rsidR="00BC406B" w:rsidRDefault="00BC406B" w:rsidP="00BC406B">
      <w:pPr>
        <w:pStyle w:val="Kop5"/>
      </w:pPr>
      <w:r>
        <w:t>Juridisch kader</w:t>
      </w:r>
    </w:p>
    <w:p w14:paraId="0A44B665" w14:textId="419DD926" w:rsidR="002650B8" w:rsidRDefault="00BC406B" w:rsidP="00BC406B">
      <w:pPr>
        <w:spacing w:before="240"/>
      </w:pPr>
      <w:r>
        <w:t xml:space="preserve">Het </w:t>
      </w:r>
      <w:r w:rsidRPr="003230A3">
        <w:t xml:space="preserve">college van burgemeester en wethouders, het algemeen bestuur van het waterschap, gedeputeerde staten </w:t>
      </w:r>
      <w:r>
        <w:t xml:space="preserve">respectievelijk </w:t>
      </w:r>
      <w:r w:rsidRPr="003230A3">
        <w:t>de minister die het aangaat</w:t>
      </w:r>
      <w:r>
        <w:t xml:space="preserve"> stelt het programma vast</w:t>
      </w:r>
      <w:r>
        <w:rPr>
          <w:rStyle w:val="Voetnootmarkering"/>
        </w:rPr>
        <w:footnoteReference w:id="18"/>
      </w:r>
      <w:r>
        <w:t>. Deze bevoegdheid kan niet ge</w:t>
      </w:r>
      <w:r w:rsidRPr="007C3B79">
        <w:t>delege</w:t>
      </w:r>
      <w:r>
        <w:t>e</w:t>
      </w:r>
      <w:r w:rsidRPr="007C3B79">
        <w:t>r</w:t>
      </w:r>
      <w:r>
        <w:t>d</w:t>
      </w:r>
      <w:r w:rsidRPr="007C3B79">
        <w:t xml:space="preserve"> </w:t>
      </w:r>
      <w:r>
        <w:t>worden.</w:t>
      </w:r>
    </w:p>
    <w:p w14:paraId="20762C7E" w14:textId="0915E8A2" w:rsidR="00BC406B" w:rsidRPr="00D07D7D" w:rsidRDefault="00BC406B" w:rsidP="00BC406B">
      <w:pPr>
        <w:rPr>
          <w:strike/>
        </w:rPr>
      </w:pPr>
      <w:r w:rsidRPr="001D5AA5">
        <w:t xml:space="preserve">Bij het vaststellen van </w:t>
      </w:r>
      <w:r>
        <w:t>het programma</w:t>
      </w:r>
      <w:r w:rsidRPr="00AE255C">
        <w:t xml:space="preserve"> </w:t>
      </w:r>
      <w:r w:rsidRPr="001D5AA5">
        <w:t>wordt aangegeven hoe burgers, bedrijven, maatschappelijke organisaties en bestuursorganen bij de voorbereiding zijn betrokken en wat de resultaten daarvan zijn</w:t>
      </w:r>
      <w:r>
        <w:rPr>
          <w:rStyle w:val="Voetnootmarkering"/>
        </w:rPr>
        <w:footnoteReference w:id="19"/>
      </w:r>
      <w:r w:rsidRPr="001D5AA5">
        <w:t xml:space="preserve">. </w:t>
      </w:r>
      <w:r>
        <w:t xml:space="preserve">In het geval van een programma van gemeente, provincie of waterschap </w:t>
      </w:r>
      <w:r w:rsidRPr="001D5AA5">
        <w:t xml:space="preserve">wordt </w:t>
      </w:r>
      <w:r>
        <w:t xml:space="preserve">daarbij </w:t>
      </w:r>
      <w:r w:rsidRPr="001D5AA5">
        <w:t>aangegeven op welke wijze invulling is gegeven aan het toepasselijke decentrale participatiebeleid</w:t>
      </w:r>
      <w:r>
        <w:rPr>
          <w:rStyle w:val="Voetnootmarkering"/>
        </w:rPr>
        <w:footnoteReference w:id="20"/>
      </w:r>
      <w:r w:rsidRPr="001D5AA5">
        <w:t>.</w:t>
      </w:r>
      <w:r>
        <w:t xml:space="preserve"> Het besluit </w:t>
      </w:r>
      <w:r w:rsidRPr="001975FA">
        <w:t>dient te berusten op een deugdelijke motivering</w:t>
      </w:r>
      <w:r>
        <w:t xml:space="preserve">, die moet worden </w:t>
      </w:r>
      <w:r w:rsidRPr="00112897">
        <w:t>vermeld bij de bekendmaking van het besluit</w:t>
      </w:r>
      <w:r>
        <w:rPr>
          <w:rStyle w:val="Voetnootmarkering"/>
        </w:rPr>
        <w:footnoteReference w:id="21"/>
      </w:r>
      <w:r w:rsidRPr="001975FA">
        <w:t>.</w:t>
      </w:r>
    </w:p>
    <w:p w14:paraId="7095A1E1" w14:textId="77777777" w:rsidR="00BC406B" w:rsidRDefault="00BC406B" w:rsidP="00BC406B">
      <w:r w:rsidRPr="005B0916">
        <w:t xml:space="preserve">Het </w:t>
      </w:r>
      <w:r w:rsidRPr="0069686B">
        <w:t xml:space="preserve">programma </w:t>
      </w:r>
      <w:r>
        <w:t xml:space="preserve">dan wel het </w:t>
      </w:r>
      <w:r w:rsidRPr="005B0916">
        <w:t xml:space="preserve">besluit tot wijziging van </w:t>
      </w:r>
      <w:r>
        <w:t xml:space="preserve">het programma </w:t>
      </w:r>
      <w:r w:rsidRPr="005B0916">
        <w:t xml:space="preserve">wordt bekendgemaakt door plaatsing in </w:t>
      </w:r>
      <w:r w:rsidRPr="00BC35EE">
        <w:t>het gemeenteblad, het provinciaal blad</w:t>
      </w:r>
      <w:r>
        <w:t>, het waterschapsblad</w:t>
      </w:r>
      <w:r w:rsidRPr="00BC35EE">
        <w:t xml:space="preserve"> respectievelijk de Staatscourant</w:t>
      </w:r>
      <w:r w:rsidRPr="00AC0228">
        <w:rPr>
          <w:rStyle w:val="Voetnootmarkering"/>
        </w:rPr>
        <w:footnoteReference w:id="22"/>
      </w:r>
      <w:r w:rsidRPr="00AC0228">
        <w:t>.</w:t>
      </w:r>
      <w:r>
        <w:t xml:space="preserve"> </w:t>
      </w:r>
      <w:r w:rsidRPr="00E01E05">
        <w:t xml:space="preserve">De gemeente, de provincie, het waterschap respectievelijk de minister kan zelf de datum van bekendmaking bepalen. </w:t>
      </w:r>
      <w:r>
        <w:t xml:space="preserve">Tegen het programma als bedoeld in de </w:t>
      </w:r>
      <w:r>
        <w:lastRenderedPageBreak/>
        <w:t xml:space="preserve">artikelen 3.4, 3.6 t/m 3.10, 3.14 en 3.15 staat geen </w:t>
      </w:r>
      <w:r w:rsidRPr="008E6D40">
        <w:t xml:space="preserve">beroep </w:t>
      </w:r>
      <w:r>
        <w:t xml:space="preserve">open </w:t>
      </w:r>
      <w:r w:rsidRPr="00917787">
        <w:t>voor zover het niet betreft een daarin opgenomen beschrijving van een activiteit als gevolg waarvan de activiteit is toegestaan</w:t>
      </w:r>
      <w:r>
        <w:rPr>
          <w:rStyle w:val="Voetnootmarkering"/>
        </w:rPr>
        <w:footnoteReference w:id="23"/>
      </w:r>
      <w:r w:rsidRPr="008E6D40">
        <w:t>.</w:t>
      </w:r>
      <w:r>
        <w:t xml:space="preserve"> Een programma treedt </w:t>
      </w:r>
      <w:r w:rsidRPr="00AF6E05">
        <w:t xml:space="preserve">in werking </w:t>
      </w:r>
      <w:r>
        <w:t>op d</w:t>
      </w:r>
      <w:r w:rsidRPr="00AF6E05">
        <w:t>e datum van bekendmaking, tenzij in het besluit daarvoor een ander tijdstip is aangewezen.</w:t>
      </w:r>
      <w:r>
        <w:t xml:space="preserve"> Met de bekendmaking van het programma is voldaan aan de bekendmakingsvereisten. Er wordt geen kennisgeving gedaan van de vaststelling of inwerkingtreding.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