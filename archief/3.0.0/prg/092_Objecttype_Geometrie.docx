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8D3343" w:rsidRPr="00F1426F" w:rsidRDefault="00FE5B0A" w:rsidP="008D3343">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