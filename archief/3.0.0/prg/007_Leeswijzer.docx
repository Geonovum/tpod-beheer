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41E51472" w:rsidR="008D3343" w:rsidRDefault="00FE5B0A" w:rsidP="00E33EDD">
      <w:r w:rsidRPr="00A22075">
        <w:t xml:space="preserve">Dit document is in drie delen verdeeld. Deel </w:t>
      </w:r>
      <w:r w:rsidRPr="009B6A2D">
        <w:rPr>
          <w:rStyle w:val="Verwijzing"/>
        </w:rPr>
        <w:fldChar w:fldCharType="begin"/>
      </w:r>
      <w:r w:rsidRPr="009B6A2D">
        <w:rPr>
          <w:rStyle w:val="Verwijzing"/>
        </w:rPr>
        <w:instrText xml:space="preserve"> REF _Ref_70b07588f5bcccc211add9f1c3903d72_1 \n \h  \* MERGEFORMAT </w:instrText>
      </w:r>
      <w:r w:rsidRPr="009B6A2D">
        <w:rPr>
          <w:rStyle w:val="Verwijzing"/>
        </w:rPr>
      </w:r>
      <w:r w:rsidRPr="009B6A2D">
        <w:rPr>
          <w:rStyle w:val="Verwijzing"/>
        </w:rPr>
        <w:fldChar w:fldCharType="separate"/>
      </w:r>
      <w:r w:rsidR="002650B8">
        <w:rPr>
          <w:rStyle w:val="Verwijzing"/>
        </w:rPr>
        <w:t>A</w:t>
      </w:r>
      <w:r w:rsidRPr="009B6A2D">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2650B8">
        <w:t>het programma</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9B6A2D">
        <w:rPr>
          <w:rStyle w:val="Verwijzing"/>
        </w:rPr>
        <w:fldChar w:fldCharType="begin"/>
      </w:r>
      <w:r w:rsidRPr="009B6A2D">
        <w:rPr>
          <w:rStyle w:val="Verwijzing"/>
        </w:rPr>
        <w:instrText xml:space="preserve"> REF _Ref_dba99fa32f49c9297a17392c20ed2e8f_1 \n \h  \* MERGEFORMAT </w:instrText>
      </w:r>
      <w:r w:rsidRPr="009B6A2D">
        <w:rPr>
          <w:rStyle w:val="Verwijzing"/>
        </w:rPr>
      </w:r>
      <w:r w:rsidRPr="009B6A2D">
        <w:rPr>
          <w:rStyle w:val="Verwijzing"/>
        </w:rPr>
        <w:fldChar w:fldCharType="separate"/>
      </w:r>
      <w:r w:rsidR="002650B8">
        <w:rPr>
          <w:rStyle w:val="Verwijzing"/>
        </w:rPr>
        <w:t>B</w:t>
      </w:r>
      <w:r w:rsidRPr="009B6A2D">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2650B8">
        <w:t>het programma</w:t>
      </w:r>
      <w:r w:rsidRPr="00A22075">
        <w:fldChar w:fldCharType="end"/>
      </w:r>
      <w:r w:rsidRPr="00B26823">
        <w:t>.</w:t>
      </w:r>
      <w:r>
        <w:t xml:space="preserve"> Beschreven worden de vormgeving van Besluit en Regeling, de toepassing van de STOP-tekststructuren, het annoteren met OW-objecten en enkele andere aspecten. </w:t>
      </w:r>
      <w:r w:rsidRPr="00A22075">
        <w:t xml:space="preserve">In deel </w:t>
      </w:r>
      <w:r w:rsidRPr="009B6A2D">
        <w:rPr>
          <w:rStyle w:val="Verwijzing"/>
        </w:rPr>
        <w:fldChar w:fldCharType="begin"/>
      </w:r>
      <w:r w:rsidRPr="009B6A2D">
        <w:rPr>
          <w:rStyle w:val="Verwijzing"/>
        </w:rPr>
        <w:instrText xml:space="preserve"> REF _Ref_4c623266e7feebf3502b05ea80a404e5_1 \n \h  \* MERGEFORMAT </w:instrText>
      </w:r>
      <w:r w:rsidRPr="009B6A2D">
        <w:rPr>
          <w:rStyle w:val="Verwijzing"/>
        </w:rPr>
      </w:r>
      <w:r w:rsidRPr="009B6A2D">
        <w:rPr>
          <w:rStyle w:val="Verwijzing"/>
        </w:rPr>
        <w:fldChar w:fldCharType="separate"/>
      </w:r>
      <w:r w:rsidR="002650B8">
        <w:rPr>
          <w:rStyle w:val="Verwijzing"/>
        </w:rPr>
        <w:t>C</w:t>
      </w:r>
      <w:r w:rsidRPr="009B6A2D">
        <w:rPr>
          <w:rStyle w:val="Verwijzing"/>
        </w:rPr>
        <w:fldChar w:fldCharType="end"/>
      </w:r>
      <w:r w:rsidRPr="00B26823">
        <w:t xml:space="preserve"> </w:t>
      </w:r>
      <w:r>
        <w:t xml:space="preserve">tenslotte </w:t>
      </w:r>
      <w:r w:rsidRPr="00B26823">
        <w:t>kom</w:t>
      </w:r>
      <w:r w:rsidRPr="00A22075">
        <w:t>t een aantal aanleveringsaspecten aan de orde: de identificatie van omgevingsdocumenten met Doel; het aangeven van de procedurestatus van een besluit tot vaststelling of wijziging van omgevingsdocumenten en de doorwerking daarvan in de geconsolideerde Regeling</w:t>
      </w:r>
      <w:r w:rsidR="00E7181D">
        <w:t xml:space="preserve"> en</w:t>
      </w:r>
      <w:r>
        <w:t xml:space="preserve"> de kennisgeving</w:t>
      </w:r>
      <w:r w:rsidRPr="00A22075">
        <w:t>.</w:t>
      </w:r>
    </w:p>
    <w:p w14:paraId="5EDBB094" w14:textId="112A42DE" w:rsidR="008D3343" w:rsidRPr="00A22075" w:rsidRDefault="008D3343" w:rsidP="00E33EDD"/>
    <w:p w14:paraId="1902C7C8" w14:textId="77777777" w:rsidR="00E33EDD" w:rsidRPr="00A22075" w:rsidRDefault="00E33EDD" w:rsidP="00E33EDD"/>
    <w:p w14:paraId="70B79A47" w14:textId="04BF905C" w:rsidR="008D3343"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2650B8">
        <w:t>het programma</w:t>
      </w:r>
      <w:r w:rsidRPr="00A22075">
        <w:fldChar w:fldCharType="end"/>
      </w:r>
      <w:r w:rsidRPr="00B26823">
        <w:t xml:space="preserve">. Voorbeelden daarvan zijn het </w:t>
      </w:r>
      <w:r w:rsidR="00FE5B0A">
        <w:t xml:space="preserve">model voor Besluit en Regeling dat op </w:t>
      </w:r>
      <w:r w:rsidRPr="00A22075">
        <w:fldChar w:fldCharType="begin"/>
      </w:r>
      <w:r w:rsidRPr="00A22075">
        <w:instrText>DOCVARIABLE ID01+</w:instrText>
      </w:r>
      <w:r w:rsidRPr="00A22075">
        <w:fldChar w:fldCharType="separate"/>
      </w:r>
      <w:r w:rsidR="002650B8">
        <w:t>het programma</w:t>
      </w:r>
      <w:r w:rsidRPr="00A22075">
        <w:fldChar w:fldCharType="end"/>
      </w:r>
      <w:r w:rsidRPr="00B26823">
        <w:t xml:space="preserve"> </w:t>
      </w:r>
      <w:r w:rsidR="00FE5B0A">
        <w:t xml:space="preserve">en een besluit tot vaststelling of wijziging daarvan </w:t>
      </w:r>
      <w:r w:rsidRPr="00B26823">
        <w:t xml:space="preserve">moet </w:t>
      </w:r>
      <w:r w:rsidR="00FE5B0A">
        <w:t>worden toegepast</w:t>
      </w:r>
      <w:r w:rsidRPr="00B26823">
        <w:t xml:space="preserve">, de </w:t>
      </w:r>
      <w:r w:rsidR="00FE5B0A"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FE5B0A"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FE5B0A" w:rsidRPr="00A22075">
        <w:t xml:space="preserve"> De subparagraaf Norm beschrijft hoe bij het opstellen van </w:t>
      </w:r>
      <w:r w:rsidRPr="00A22075">
        <w:fldChar w:fldCharType="begin"/>
      </w:r>
      <w:r w:rsidRPr="00A22075">
        <w:instrText>DOCVARIABLE ID01+</w:instrText>
      </w:r>
      <w:r w:rsidRPr="00A22075">
        <w:fldChar w:fldCharType="separate"/>
      </w:r>
      <w:r w:rsidR="002650B8">
        <w:t>het programma</w:t>
      </w:r>
      <w:r w:rsidRPr="00A22075">
        <w:fldChar w:fldCharType="end"/>
      </w:r>
      <w:r w:rsidR="00FE5B0A" w:rsidRPr="00B26823">
        <w:t xml:space="preserve"> </w:t>
      </w:r>
      <w:r w:rsidR="00FE5B0A" w:rsidRPr="00A22075">
        <w:t xml:space="preserve">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Pr="00A22075">
        <w:fldChar w:fldCharType="begin"/>
      </w:r>
      <w:r w:rsidRPr="00A22075">
        <w:instrText>DOCVARIABLE ID01</w:instrText>
      </w:r>
      <w:r w:rsidRPr="00A22075">
        <w:fldChar w:fldCharType="separate"/>
      </w:r>
      <w:r w:rsidR="002650B8">
        <w:t>programma</w:t>
      </w:r>
      <w:r w:rsidRPr="00A22075">
        <w:fldChar w:fldCharType="end"/>
      </w:r>
      <w:r w:rsidR="00FE5B0A" w:rsidRPr="00B26823">
        <w:t xml:space="preserve"> kan worden bek</w:t>
      </w:r>
      <w:r w:rsidR="00FE5B0A" w:rsidRPr="00A22075">
        <w:t>endgemaakt en/of in DSO-LV getoond kan worden, kennen een technische invalshoek: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