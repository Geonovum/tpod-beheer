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8D3343" w:rsidRPr="00891CB8" w:rsidRDefault="00FE5B0A" w:rsidP="008D3343">
      <w:pPr>
        <w:pStyle w:val="Kop5"/>
      </w:pPr>
      <w:r w:rsidRPr="00891CB8">
        <w:t>Gebruik van Gebiedsaanwijzingtypen per omgevingsdocument</w:t>
      </w:r>
    </w:p>
    <w:p w14:paraId="3072F76D" w14:textId="5862D345" w:rsidR="008D3343" w:rsidRDefault="00FE5B0A" w:rsidP="008D3343">
      <w:r>
        <w:t>Niet ieder type Gebiedsaanwijzing kan in ieder omgevingsdocument worden gebruikt, zie bijvoorbeeld wat hiervoor al is aangegeven over het type Beperkingengebied. Daarnaast zijn er Gebiedsaanwijzingtypen waarvan het gebruik in het ene omgevingsdocument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w:t>
      </w:r>
      <w:r w:rsidRPr="00F1426F">
        <w:lastRenderedPageBreak/>
        <w:t xml:space="preserve">Functie en Ruimtelijk gebruik. </w:t>
      </w:r>
      <w:r w:rsidRPr="009B6A2D">
        <w:rPr>
          <w:rStyle w:val="Verwijzing"/>
        </w:rPr>
        <w:fldChar w:fldCharType="begin"/>
      </w:r>
      <w:r w:rsidRPr="009B6A2D">
        <w:rPr>
          <w:rStyle w:val="Verwijzing"/>
        </w:rPr>
        <w:instrText xml:space="preserve"> REF _Ref_2100f3f34d5365d7c0b7f5daf3978dda_1 \r \h </w:instrText>
      </w:r>
      <w:r w:rsidRPr="009B6A2D">
        <w:rPr>
          <w:rStyle w:val="Verwijzing"/>
        </w:rPr>
      </w:r>
      <w:r w:rsidRPr="009B6A2D">
        <w:rPr>
          <w:rStyle w:val="Verwijzing"/>
        </w:rPr>
        <w:fldChar w:fldCharType="separate"/>
      </w:r>
      <w:r w:rsidR="002650B8">
        <w:rPr>
          <w:rStyle w:val="Verwijzing"/>
        </w:rPr>
        <w:t>Tabel 6</w:t>
      </w:r>
      <w:r w:rsidRPr="009B6A2D">
        <w:rPr>
          <w:rStyle w:val="Verwijzing"/>
        </w:rPr>
        <w:fldChar w:fldCharType="end"/>
      </w:r>
      <w:r>
        <w:t xml:space="preserve"> geeft inzicht in het beoogde gebruik van de Gebiedsaanwijzingtypen.</w:t>
      </w:r>
      <w:r>
        <w:br w:type="page"/>
      </w:r>
    </w:p>
    <w:p w14:paraId="458AEEA2" w14:textId="77777777" w:rsidR="008D3343" w:rsidRDefault="008D3343" w:rsidP="008D3343"/>
    <w:p w14:paraId="7DF1951D" w14:textId="77777777" w:rsidR="008D3343" w:rsidRPr="001F7E63" w:rsidRDefault="00FE5B0A" w:rsidP="008D3343">
      <w:pPr>
        <w:pStyle w:val="Tabeltitel"/>
      </w:pPr>
      <w:bookmarkStart w:id="208" w:name="_Ref_2100f3f34d5365d7c0b7f5daf3978dda_1"/>
      <w:r>
        <w:t>Gebruik van de Gebiedsaanwijzingtypen in de verschillende omgevingsdocumenten</w:t>
      </w:r>
      <w:bookmarkEnd w:id="208"/>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356C5B" w:rsidRPr="002B2559" w14:paraId="435AEB7B" w14:textId="77777777" w:rsidTr="00AB6A9A">
        <w:trPr>
          <w:cantSplit/>
          <w:trHeight w:val="994"/>
        </w:trPr>
        <w:tc>
          <w:tcPr>
            <w:tcW w:w="1790" w:type="dxa"/>
          </w:tcPr>
          <w:p w14:paraId="57186E82" w14:textId="77777777" w:rsidR="00356C5B" w:rsidRPr="002B2559" w:rsidRDefault="00356C5B" w:rsidP="00AB6A9A">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p>
          <w:p w14:paraId="5F544718" w14:textId="77777777" w:rsidR="00356C5B" w:rsidRPr="002B2559" w:rsidRDefault="00356C5B" w:rsidP="00AB6A9A">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3F3843B4" w14:textId="77777777" w:rsidR="00356C5B" w:rsidRPr="002B2559" w:rsidRDefault="00356C5B" w:rsidP="00AB6A9A">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6C8A1E04" w14:textId="77777777" w:rsidR="00356C5B" w:rsidRPr="002B2559" w:rsidRDefault="00356C5B" w:rsidP="00AB6A9A">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09AE6030" w14:textId="77777777" w:rsidR="00356C5B" w:rsidRPr="002B2559" w:rsidRDefault="00356C5B" w:rsidP="00AB6A9A">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1ACD819" w14:textId="77777777" w:rsidR="00356C5B" w:rsidRPr="002B2559" w:rsidRDefault="00356C5B" w:rsidP="00AB6A9A">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5EEAF592" w14:textId="77777777" w:rsidR="00356C5B" w:rsidRPr="002B2559" w:rsidRDefault="00356C5B" w:rsidP="00AB6A9A">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76DBCE9C" w14:textId="77777777" w:rsidR="00356C5B" w:rsidRPr="002B2559" w:rsidRDefault="00356C5B" w:rsidP="00AB6A9A">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69922F14" w14:textId="77777777" w:rsidR="00356C5B" w:rsidRPr="002B2559" w:rsidRDefault="00356C5B" w:rsidP="00AB6A9A">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deel dat omgevingsplan wijzigt</w:t>
            </w:r>
          </w:p>
        </w:tc>
        <w:tc>
          <w:tcPr>
            <w:tcW w:w="616" w:type="dxa"/>
            <w:vMerge w:val="restart"/>
            <w:textDirection w:val="tbRl"/>
          </w:tcPr>
          <w:p w14:paraId="28250E93" w14:textId="77777777" w:rsidR="00356C5B" w:rsidRPr="002B2559" w:rsidRDefault="00356C5B" w:rsidP="00AB6A9A">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30ACDDFE" w14:textId="77777777" w:rsidR="00356C5B" w:rsidRPr="002B2559" w:rsidRDefault="00356C5B" w:rsidP="00AB6A9A">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2CD22C6" w14:textId="77777777" w:rsidR="00356C5B" w:rsidRPr="002B2559" w:rsidRDefault="00356C5B" w:rsidP="00AB6A9A">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42BC0D66" w14:textId="77777777" w:rsidR="00356C5B" w:rsidRPr="002B2559" w:rsidRDefault="00356C5B" w:rsidP="00AB6A9A">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356C5B" w:rsidRPr="002B2559" w14:paraId="0C563D4A" w14:textId="77777777" w:rsidTr="00AB6A9A">
        <w:trPr>
          <w:cantSplit/>
          <w:trHeight w:val="1626"/>
        </w:trPr>
        <w:tc>
          <w:tcPr>
            <w:tcW w:w="1790" w:type="dxa"/>
          </w:tcPr>
          <w:p w14:paraId="120896F7" w14:textId="77777777" w:rsidR="00356C5B" w:rsidRPr="002B2559" w:rsidRDefault="00356C5B" w:rsidP="00AB6A9A">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E944DEE" w14:textId="77777777" w:rsidR="00356C5B" w:rsidRPr="002B2559" w:rsidRDefault="00356C5B" w:rsidP="00AB6A9A">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4A7E993F" w14:textId="77777777" w:rsidR="00356C5B" w:rsidRPr="002B2559" w:rsidRDefault="00356C5B" w:rsidP="00AB6A9A">
            <w:pPr>
              <w:ind w:left="113" w:right="113"/>
              <w:rPr>
                <w:rFonts w:asciiTheme="minorHAnsi" w:hAnsiTheme="minorHAnsi" w:cstheme="minorHAnsi"/>
                <w:sz w:val="14"/>
                <w:szCs w:val="14"/>
              </w:rPr>
            </w:pPr>
          </w:p>
        </w:tc>
        <w:tc>
          <w:tcPr>
            <w:tcW w:w="616" w:type="dxa"/>
            <w:vMerge/>
            <w:textDirection w:val="tbRl"/>
          </w:tcPr>
          <w:p w14:paraId="75C9F467" w14:textId="77777777" w:rsidR="00356C5B" w:rsidRPr="002B2559" w:rsidRDefault="00356C5B" w:rsidP="00AB6A9A">
            <w:pPr>
              <w:ind w:left="113" w:right="113"/>
              <w:rPr>
                <w:rFonts w:asciiTheme="minorHAnsi" w:hAnsiTheme="minorHAnsi" w:cstheme="minorHAnsi"/>
                <w:sz w:val="14"/>
                <w:szCs w:val="14"/>
              </w:rPr>
            </w:pPr>
          </w:p>
        </w:tc>
        <w:tc>
          <w:tcPr>
            <w:tcW w:w="616" w:type="dxa"/>
            <w:vMerge/>
            <w:textDirection w:val="tbRl"/>
          </w:tcPr>
          <w:p w14:paraId="5FB2108C" w14:textId="77777777" w:rsidR="00356C5B" w:rsidRPr="002B2559" w:rsidRDefault="00356C5B" w:rsidP="00AB6A9A">
            <w:pPr>
              <w:ind w:left="113" w:right="113"/>
              <w:rPr>
                <w:rFonts w:asciiTheme="minorHAnsi" w:hAnsiTheme="minorHAnsi" w:cstheme="minorHAnsi"/>
                <w:sz w:val="14"/>
                <w:szCs w:val="14"/>
              </w:rPr>
            </w:pPr>
          </w:p>
        </w:tc>
        <w:tc>
          <w:tcPr>
            <w:tcW w:w="616" w:type="dxa"/>
            <w:vMerge/>
            <w:textDirection w:val="tbRl"/>
          </w:tcPr>
          <w:p w14:paraId="4D31B1E3" w14:textId="77777777" w:rsidR="00356C5B" w:rsidRPr="002B2559" w:rsidRDefault="00356C5B" w:rsidP="00AB6A9A">
            <w:pPr>
              <w:ind w:left="113" w:right="113"/>
              <w:rPr>
                <w:rFonts w:asciiTheme="minorHAnsi" w:hAnsiTheme="minorHAnsi" w:cstheme="minorHAnsi"/>
                <w:sz w:val="14"/>
                <w:szCs w:val="14"/>
              </w:rPr>
            </w:pPr>
          </w:p>
        </w:tc>
        <w:tc>
          <w:tcPr>
            <w:tcW w:w="616" w:type="dxa"/>
            <w:vMerge/>
            <w:textDirection w:val="tbRl"/>
          </w:tcPr>
          <w:p w14:paraId="068221F1" w14:textId="77777777" w:rsidR="00356C5B" w:rsidRPr="002B2559" w:rsidRDefault="00356C5B" w:rsidP="00AB6A9A">
            <w:pPr>
              <w:ind w:left="113" w:right="113"/>
              <w:rPr>
                <w:rFonts w:asciiTheme="minorHAnsi" w:hAnsiTheme="minorHAnsi" w:cstheme="minorHAnsi"/>
                <w:sz w:val="14"/>
                <w:szCs w:val="14"/>
              </w:rPr>
            </w:pPr>
          </w:p>
        </w:tc>
        <w:tc>
          <w:tcPr>
            <w:tcW w:w="617" w:type="dxa"/>
            <w:vMerge/>
            <w:textDirection w:val="tbRl"/>
          </w:tcPr>
          <w:p w14:paraId="495CD12C" w14:textId="77777777" w:rsidR="00356C5B" w:rsidRPr="002B2559" w:rsidRDefault="00356C5B" w:rsidP="00AB6A9A">
            <w:pPr>
              <w:ind w:left="113" w:right="113"/>
              <w:rPr>
                <w:rFonts w:asciiTheme="minorHAnsi" w:hAnsiTheme="minorHAnsi" w:cstheme="minorHAnsi"/>
                <w:sz w:val="14"/>
                <w:szCs w:val="14"/>
              </w:rPr>
            </w:pPr>
          </w:p>
        </w:tc>
        <w:tc>
          <w:tcPr>
            <w:tcW w:w="616" w:type="dxa"/>
            <w:vMerge/>
            <w:textDirection w:val="tbRl"/>
          </w:tcPr>
          <w:p w14:paraId="08D16EC9" w14:textId="77777777" w:rsidR="00356C5B" w:rsidRPr="002B2559" w:rsidRDefault="00356C5B" w:rsidP="00AB6A9A">
            <w:pPr>
              <w:ind w:left="113" w:right="113"/>
              <w:rPr>
                <w:rFonts w:asciiTheme="minorHAnsi" w:hAnsiTheme="minorHAnsi" w:cstheme="minorHAnsi"/>
                <w:sz w:val="14"/>
                <w:szCs w:val="14"/>
              </w:rPr>
            </w:pPr>
          </w:p>
        </w:tc>
        <w:tc>
          <w:tcPr>
            <w:tcW w:w="616" w:type="dxa"/>
            <w:vMerge/>
            <w:textDirection w:val="tbRl"/>
          </w:tcPr>
          <w:p w14:paraId="6593DAC7" w14:textId="77777777" w:rsidR="00356C5B" w:rsidRPr="002B2559" w:rsidRDefault="00356C5B" w:rsidP="00AB6A9A">
            <w:pPr>
              <w:ind w:left="113" w:right="113"/>
              <w:rPr>
                <w:rFonts w:asciiTheme="minorHAnsi" w:hAnsiTheme="minorHAnsi" w:cstheme="minorHAnsi"/>
                <w:sz w:val="14"/>
                <w:szCs w:val="14"/>
              </w:rPr>
            </w:pPr>
          </w:p>
        </w:tc>
        <w:tc>
          <w:tcPr>
            <w:tcW w:w="616" w:type="dxa"/>
            <w:vMerge/>
            <w:textDirection w:val="tbRl"/>
          </w:tcPr>
          <w:p w14:paraId="743CE240" w14:textId="77777777" w:rsidR="00356C5B" w:rsidRPr="002B2559" w:rsidRDefault="00356C5B" w:rsidP="00AB6A9A">
            <w:pPr>
              <w:ind w:left="113" w:right="113"/>
              <w:rPr>
                <w:rFonts w:asciiTheme="minorHAnsi" w:hAnsiTheme="minorHAnsi" w:cstheme="minorHAnsi"/>
                <w:sz w:val="14"/>
                <w:szCs w:val="14"/>
              </w:rPr>
            </w:pPr>
          </w:p>
        </w:tc>
        <w:tc>
          <w:tcPr>
            <w:tcW w:w="616" w:type="dxa"/>
            <w:vMerge/>
            <w:textDirection w:val="tbRl"/>
          </w:tcPr>
          <w:p w14:paraId="5EC0A8E9" w14:textId="77777777" w:rsidR="00356C5B" w:rsidRPr="002B2559" w:rsidRDefault="00356C5B" w:rsidP="00AB6A9A">
            <w:pPr>
              <w:ind w:left="113" w:right="113"/>
              <w:rPr>
                <w:rFonts w:asciiTheme="minorHAnsi" w:hAnsiTheme="minorHAnsi" w:cstheme="minorHAnsi"/>
                <w:sz w:val="14"/>
                <w:szCs w:val="14"/>
              </w:rPr>
            </w:pPr>
          </w:p>
        </w:tc>
        <w:tc>
          <w:tcPr>
            <w:tcW w:w="617" w:type="dxa"/>
            <w:vMerge/>
            <w:textDirection w:val="tbRl"/>
          </w:tcPr>
          <w:p w14:paraId="201CCFA2" w14:textId="77777777" w:rsidR="00356C5B" w:rsidRPr="002B2559" w:rsidRDefault="00356C5B" w:rsidP="00AB6A9A">
            <w:pPr>
              <w:ind w:left="113" w:right="113"/>
              <w:rPr>
                <w:rFonts w:asciiTheme="minorHAnsi" w:hAnsiTheme="minorHAnsi" w:cstheme="minorHAnsi"/>
                <w:sz w:val="16"/>
                <w:szCs w:val="16"/>
              </w:rPr>
            </w:pPr>
          </w:p>
        </w:tc>
      </w:tr>
      <w:tr w:rsidR="00356C5B" w:rsidRPr="002B2559" w14:paraId="465BD293" w14:textId="77777777" w:rsidTr="00AB6A9A">
        <w:tc>
          <w:tcPr>
            <w:tcW w:w="1790" w:type="dxa"/>
          </w:tcPr>
          <w:p w14:paraId="637A05A4"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5B37428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00796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3F4DE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9B46D7"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9F9965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0709B212"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1A0118E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264BB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3344D0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187AF3C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FE81AE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6391BC9B" w14:textId="77777777" w:rsidTr="00AB6A9A">
        <w:tc>
          <w:tcPr>
            <w:tcW w:w="1790" w:type="dxa"/>
          </w:tcPr>
          <w:p w14:paraId="4BAA2B04"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5A411B95"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ECC08E3"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47D933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2085083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98BCA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08B60D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E0ED4B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A03950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78DC8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5B0D63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18195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7443A6F2" w14:textId="77777777" w:rsidTr="00AB6A9A">
        <w:tc>
          <w:tcPr>
            <w:tcW w:w="1790" w:type="dxa"/>
          </w:tcPr>
          <w:p w14:paraId="68FD6C82" w14:textId="77777777" w:rsidR="00356C5B" w:rsidRPr="002B2559" w:rsidRDefault="00356C5B" w:rsidP="00AB6A9A">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5D38AE23" w14:textId="77777777" w:rsidR="00356C5B" w:rsidRPr="00CF6C25" w:rsidRDefault="00356C5B" w:rsidP="00AB6A9A">
            <w:pPr>
              <w:rPr>
                <w:rFonts w:asciiTheme="minorHAnsi" w:hAnsiTheme="minorHAnsi" w:cstheme="minorHAnsi"/>
                <w:szCs w:val="18"/>
              </w:rPr>
            </w:pPr>
            <w:r w:rsidRPr="00105F97">
              <w:t>X</w:t>
            </w:r>
          </w:p>
        </w:tc>
        <w:tc>
          <w:tcPr>
            <w:tcW w:w="616" w:type="dxa"/>
            <w:shd w:val="clear" w:color="auto" w:fill="FF0000"/>
          </w:tcPr>
          <w:p w14:paraId="627D58AB" w14:textId="77777777" w:rsidR="00356C5B" w:rsidRPr="00CF6C25" w:rsidRDefault="00356C5B" w:rsidP="00AB6A9A">
            <w:pPr>
              <w:rPr>
                <w:rFonts w:asciiTheme="minorHAnsi" w:hAnsiTheme="minorHAnsi" w:cstheme="minorHAnsi"/>
                <w:szCs w:val="18"/>
              </w:rPr>
            </w:pPr>
            <w:r w:rsidRPr="00105F97">
              <w:t>X</w:t>
            </w:r>
          </w:p>
        </w:tc>
        <w:tc>
          <w:tcPr>
            <w:tcW w:w="616" w:type="dxa"/>
            <w:shd w:val="clear" w:color="auto" w:fill="FF0000"/>
          </w:tcPr>
          <w:p w14:paraId="7DBF7DCC" w14:textId="77777777" w:rsidR="00356C5B" w:rsidRPr="00CF6C25" w:rsidRDefault="00356C5B" w:rsidP="00AB6A9A">
            <w:pPr>
              <w:rPr>
                <w:rFonts w:asciiTheme="minorHAnsi" w:hAnsiTheme="minorHAnsi" w:cstheme="minorHAnsi"/>
                <w:szCs w:val="18"/>
              </w:rPr>
            </w:pPr>
            <w:r w:rsidRPr="00105F97">
              <w:t>X</w:t>
            </w:r>
          </w:p>
        </w:tc>
        <w:tc>
          <w:tcPr>
            <w:tcW w:w="616" w:type="dxa"/>
            <w:shd w:val="clear" w:color="auto" w:fill="00B050"/>
          </w:tcPr>
          <w:p w14:paraId="3649E79B" w14:textId="77777777" w:rsidR="00356C5B" w:rsidRPr="00CF6C25" w:rsidRDefault="00356C5B" w:rsidP="00AB6A9A">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4C46FFBF" w14:textId="77777777" w:rsidR="00356C5B" w:rsidRPr="00CF6C25" w:rsidRDefault="00356C5B" w:rsidP="00AB6A9A">
            <w:pPr>
              <w:rPr>
                <w:rFonts w:asciiTheme="minorHAnsi" w:hAnsiTheme="minorHAnsi" w:cstheme="minorHAnsi"/>
                <w:szCs w:val="18"/>
              </w:rPr>
            </w:pPr>
            <w:r w:rsidRPr="00F9660A">
              <w:t>X</w:t>
            </w:r>
          </w:p>
        </w:tc>
        <w:tc>
          <w:tcPr>
            <w:tcW w:w="617" w:type="dxa"/>
            <w:shd w:val="clear" w:color="auto" w:fill="FF0000"/>
          </w:tcPr>
          <w:p w14:paraId="5ACE2571" w14:textId="77777777" w:rsidR="00356C5B" w:rsidRPr="00CF6C25" w:rsidRDefault="00356C5B" w:rsidP="00AB6A9A">
            <w:pPr>
              <w:rPr>
                <w:rFonts w:asciiTheme="minorHAnsi" w:hAnsiTheme="minorHAnsi" w:cstheme="minorHAnsi"/>
                <w:szCs w:val="18"/>
              </w:rPr>
            </w:pPr>
            <w:r w:rsidRPr="00F9660A">
              <w:t>X</w:t>
            </w:r>
          </w:p>
        </w:tc>
        <w:tc>
          <w:tcPr>
            <w:tcW w:w="616" w:type="dxa"/>
            <w:shd w:val="clear" w:color="auto" w:fill="FF0000"/>
          </w:tcPr>
          <w:p w14:paraId="317F3ED6" w14:textId="77777777" w:rsidR="00356C5B" w:rsidRPr="00CF6C25" w:rsidRDefault="00356C5B" w:rsidP="00AB6A9A">
            <w:pPr>
              <w:rPr>
                <w:rFonts w:asciiTheme="minorHAnsi" w:hAnsiTheme="minorHAnsi" w:cstheme="minorHAnsi"/>
                <w:szCs w:val="18"/>
              </w:rPr>
            </w:pPr>
            <w:r w:rsidRPr="00F9660A">
              <w:t>X</w:t>
            </w:r>
          </w:p>
        </w:tc>
        <w:tc>
          <w:tcPr>
            <w:tcW w:w="616" w:type="dxa"/>
            <w:shd w:val="clear" w:color="auto" w:fill="FF0000"/>
          </w:tcPr>
          <w:p w14:paraId="799A68F6" w14:textId="77777777" w:rsidR="00356C5B" w:rsidRPr="00CF6C25" w:rsidRDefault="00356C5B" w:rsidP="00AB6A9A">
            <w:pPr>
              <w:rPr>
                <w:rFonts w:asciiTheme="minorHAnsi" w:hAnsiTheme="minorHAnsi" w:cstheme="minorHAnsi"/>
                <w:szCs w:val="18"/>
              </w:rPr>
            </w:pPr>
            <w:r w:rsidRPr="00F9660A">
              <w:t>X</w:t>
            </w:r>
          </w:p>
        </w:tc>
        <w:tc>
          <w:tcPr>
            <w:tcW w:w="616" w:type="dxa"/>
            <w:shd w:val="clear" w:color="auto" w:fill="FF0000"/>
          </w:tcPr>
          <w:p w14:paraId="33B9A1AD" w14:textId="77777777" w:rsidR="00356C5B" w:rsidRPr="00CF6C25" w:rsidRDefault="00356C5B" w:rsidP="00AB6A9A">
            <w:pPr>
              <w:rPr>
                <w:rFonts w:asciiTheme="minorHAnsi" w:hAnsiTheme="minorHAnsi" w:cstheme="minorHAnsi"/>
                <w:szCs w:val="18"/>
              </w:rPr>
            </w:pPr>
            <w:r w:rsidRPr="00F9660A">
              <w:t>X</w:t>
            </w:r>
          </w:p>
        </w:tc>
        <w:tc>
          <w:tcPr>
            <w:tcW w:w="616" w:type="dxa"/>
            <w:shd w:val="clear" w:color="auto" w:fill="FF0000"/>
          </w:tcPr>
          <w:p w14:paraId="737C2A82" w14:textId="77777777" w:rsidR="00356C5B" w:rsidRPr="00CF6C25" w:rsidRDefault="00356C5B" w:rsidP="00AB6A9A">
            <w:pPr>
              <w:rPr>
                <w:rFonts w:asciiTheme="minorHAnsi" w:hAnsiTheme="minorHAnsi" w:cstheme="minorHAnsi"/>
                <w:szCs w:val="18"/>
              </w:rPr>
            </w:pPr>
            <w:r w:rsidRPr="00F9660A">
              <w:t>X</w:t>
            </w:r>
          </w:p>
        </w:tc>
        <w:tc>
          <w:tcPr>
            <w:tcW w:w="617" w:type="dxa"/>
            <w:shd w:val="clear" w:color="auto" w:fill="FF0000"/>
          </w:tcPr>
          <w:p w14:paraId="7D77B40F" w14:textId="77777777" w:rsidR="00356C5B" w:rsidRPr="00CF6C25" w:rsidRDefault="00356C5B" w:rsidP="00AB6A9A">
            <w:pPr>
              <w:rPr>
                <w:rFonts w:asciiTheme="minorHAnsi" w:hAnsiTheme="minorHAnsi" w:cstheme="minorHAnsi"/>
                <w:szCs w:val="18"/>
              </w:rPr>
            </w:pPr>
            <w:r w:rsidRPr="00F9660A">
              <w:t>X</w:t>
            </w:r>
          </w:p>
        </w:tc>
      </w:tr>
      <w:tr w:rsidR="00356C5B" w:rsidRPr="002B2559" w14:paraId="7135F4CA" w14:textId="77777777" w:rsidTr="00AB6A9A">
        <w:tc>
          <w:tcPr>
            <w:tcW w:w="1790" w:type="dxa"/>
          </w:tcPr>
          <w:p w14:paraId="626889B9"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F78692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965F88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7FCD95E" w14:textId="77777777" w:rsidR="00356C5B" w:rsidRPr="00CF6C25" w:rsidRDefault="00356C5B" w:rsidP="00AB6A9A">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4A2BC21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C0D4A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FA9DEC7"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2D484A3"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F11CE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5EFCDB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B4F8D2"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8BA615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3F0160BB" w14:textId="77777777" w:rsidTr="00AB6A9A">
        <w:tc>
          <w:tcPr>
            <w:tcW w:w="1790" w:type="dxa"/>
          </w:tcPr>
          <w:p w14:paraId="3DFCD894"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280D6E8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55CC78"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491DD8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2AEB636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351091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6D754D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DDE4B2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F677B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15C02DE"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1E6F8D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44E5CD4A"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4591FD3D" w14:textId="77777777" w:rsidTr="00AB6A9A">
        <w:tc>
          <w:tcPr>
            <w:tcW w:w="1790" w:type="dxa"/>
          </w:tcPr>
          <w:p w14:paraId="32E8BF66"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2603814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823BE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2401973"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201D549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04278BA"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11E2B92"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D7A5C2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A2D1A8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5FA44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32D2B15"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46DA739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6F58AEF0" w14:textId="77777777" w:rsidTr="00AB6A9A">
        <w:tc>
          <w:tcPr>
            <w:tcW w:w="1790" w:type="dxa"/>
          </w:tcPr>
          <w:p w14:paraId="0CACF7A3"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62A4DFF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A30BF9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B334B9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9E8A99E"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DBFD54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3671968"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5467F3A"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8BA2B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3EF489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C07C1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C65FAE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3ACB1A5B" w14:textId="77777777" w:rsidTr="00AB6A9A">
        <w:tc>
          <w:tcPr>
            <w:tcW w:w="1790" w:type="dxa"/>
          </w:tcPr>
          <w:p w14:paraId="383C20CD"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C33CC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5E0066A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506E0687"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7FD534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3C712D7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5CE9805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4EEB66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4D9150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70814BE"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09223"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2C3561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6486AEB9" w14:textId="77777777" w:rsidTr="00AB6A9A">
        <w:tc>
          <w:tcPr>
            <w:tcW w:w="1790" w:type="dxa"/>
          </w:tcPr>
          <w:p w14:paraId="1CBEF904"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6563CDC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0D9C4B3"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5BE17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8E57549" w14:textId="77777777" w:rsidR="00356C5B" w:rsidRPr="00CF6C25" w:rsidRDefault="00356C5B" w:rsidP="00AB6A9A">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5D15075"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A08514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C23C4A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33CE22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1BE0DE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3280ED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2CD2EB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4F053864" w14:textId="77777777" w:rsidTr="00AB6A9A">
        <w:tc>
          <w:tcPr>
            <w:tcW w:w="1790" w:type="dxa"/>
          </w:tcPr>
          <w:p w14:paraId="1DE9D38A"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2E6510E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6472BF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36F653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38B0D28" w14:textId="77777777" w:rsidR="00356C5B" w:rsidRPr="00CF6C25" w:rsidRDefault="00356C5B" w:rsidP="00AB6A9A">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847C05"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D96800A"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1BAF09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AE00A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5C722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94B17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969E86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11298833" w14:textId="77777777" w:rsidTr="00AB6A9A">
        <w:tc>
          <w:tcPr>
            <w:tcW w:w="1790" w:type="dxa"/>
          </w:tcPr>
          <w:p w14:paraId="16513C08"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578C15E"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49F116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56BAFF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2F49F012" w14:textId="77777777" w:rsidR="00356C5B" w:rsidRPr="00CF6C25" w:rsidRDefault="00356C5B" w:rsidP="00AB6A9A">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28BA08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199570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AC32B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322261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01B372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2009B2"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B20B76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5DAF239B" w14:textId="77777777" w:rsidTr="00AB6A9A">
        <w:tc>
          <w:tcPr>
            <w:tcW w:w="1790" w:type="dxa"/>
          </w:tcPr>
          <w:p w14:paraId="015AB777"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103D06C8"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039E32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7CB1802"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6564CA98" w14:textId="77777777" w:rsidR="00356C5B" w:rsidRPr="00CF6C25" w:rsidRDefault="00356C5B" w:rsidP="00AB6A9A">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6BD24D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13A1DD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D96EE7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46F14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6A3BA1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2265BB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499070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7226FE3D" w14:textId="77777777" w:rsidTr="00AB6A9A">
        <w:tc>
          <w:tcPr>
            <w:tcW w:w="1790" w:type="dxa"/>
          </w:tcPr>
          <w:p w14:paraId="22F5D484"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4BE6924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87D00A"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0450CB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54049BD8" w14:textId="77777777" w:rsidR="00356C5B" w:rsidRPr="00CF6C25" w:rsidRDefault="00356C5B" w:rsidP="00AB6A9A">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FDB9A7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6C2924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7200E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D99CC0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035EDA8"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FEB2543"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01766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793570DE" w14:textId="77777777" w:rsidTr="00AB6A9A">
        <w:tc>
          <w:tcPr>
            <w:tcW w:w="1790" w:type="dxa"/>
          </w:tcPr>
          <w:p w14:paraId="5CF4614B"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26457342"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636BD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E2DE2A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715D6461" w14:textId="77777777" w:rsidR="00356C5B" w:rsidRPr="00CF6C25" w:rsidRDefault="00356C5B" w:rsidP="00AB6A9A">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6E0C82A"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86BAE87"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6133E8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B52471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E7EF26E"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727706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F10F93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3E8ADFA2" w14:textId="77777777" w:rsidTr="00AB6A9A">
        <w:tc>
          <w:tcPr>
            <w:tcW w:w="1790" w:type="dxa"/>
          </w:tcPr>
          <w:p w14:paraId="1237F65A"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07F29E5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B1E3BA"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07A01CE"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3A40E43" w14:textId="77777777" w:rsidR="00356C5B" w:rsidRPr="00CF6C25" w:rsidRDefault="00356C5B" w:rsidP="00AB6A9A">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7C3E353"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0F4CFD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AD5C858"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7380A8"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81B78B5"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F2A32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768E7A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r>
      <w:tr w:rsidR="00356C5B" w:rsidRPr="002B2559" w14:paraId="52453D6B" w14:textId="77777777" w:rsidTr="00AB6A9A">
        <w:tc>
          <w:tcPr>
            <w:tcW w:w="1790" w:type="dxa"/>
          </w:tcPr>
          <w:p w14:paraId="70B22303"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7CF63022"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A186E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EC1442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676160A4" w14:textId="77777777" w:rsidR="00356C5B" w:rsidRPr="00CF6C25" w:rsidRDefault="00356C5B" w:rsidP="00AB6A9A">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DC55BCE"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75FBAB7"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8ABFE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BF07D9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1016E7"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84B631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25A55A"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571E520F" w14:textId="77777777" w:rsidTr="00AB6A9A">
        <w:tc>
          <w:tcPr>
            <w:tcW w:w="1790" w:type="dxa"/>
          </w:tcPr>
          <w:p w14:paraId="455215E6"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791F0533"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6175DE7"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397A41C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23B6257"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B3869A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E3A723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33D023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68C094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54D7D5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8CED03E"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117BF9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787FE35F" w14:textId="77777777" w:rsidTr="00AB6A9A">
        <w:tc>
          <w:tcPr>
            <w:tcW w:w="1790" w:type="dxa"/>
          </w:tcPr>
          <w:p w14:paraId="413EDE7E"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23EA67D5"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9E2AF8"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8E36F12"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0828CC80"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039FE8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BE5509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7516D65"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DEB2E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F822162"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E4781C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84B36B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r w:rsidR="00356C5B" w:rsidRPr="002B2559" w14:paraId="715A52DC" w14:textId="77777777" w:rsidTr="00AB6A9A">
        <w:tc>
          <w:tcPr>
            <w:tcW w:w="1790" w:type="dxa"/>
          </w:tcPr>
          <w:p w14:paraId="5D42B74F" w14:textId="77777777" w:rsidR="00356C5B" w:rsidRPr="002B2559" w:rsidRDefault="00356C5B" w:rsidP="00AB6A9A">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37F3F05"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A17D2F"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54C29CD"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5EC5A04"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7461C4C"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7B88F7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E6390E1"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CB9F5BB"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514F9A6"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BA32AA"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2368A09" w14:textId="77777777" w:rsidR="00356C5B" w:rsidRPr="00CF6C25" w:rsidRDefault="00356C5B" w:rsidP="00AB6A9A">
            <w:pPr>
              <w:rPr>
                <w:rFonts w:asciiTheme="minorHAnsi" w:hAnsiTheme="minorHAnsi" w:cstheme="minorHAnsi"/>
                <w:szCs w:val="18"/>
              </w:rPr>
            </w:pPr>
            <w:r w:rsidRPr="00CF6C25">
              <w:rPr>
                <w:rFonts w:asciiTheme="minorHAnsi" w:hAnsiTheme="minorHAnsi" w:cstheme="minorHAnsi"/>
                <w:szCs w:val="18"/>
              </w:rPr>
              <w:t>X</w:t>
            </w:r>
          </w:p>
        </w:tc>
      </w:tr>
    </w:tbl>
    <w:p w14:paraId="42E49AEE" w14:textId="77777777" w:rsidR="00356C5B" w:rsidRDefault="00356C5B" w:rsidP="008D3343"/>
    <w:tbl>
      <w:tblPr>
        <w:tblStyle w:val="Tabelraster"/>
        <w:tblW w:w="0" w:type="auto"/>
        <w:tblLook w:val="04A0" w:firstRow="1" w:lastRow="0" w:firstColumn="1" w:lastColumn="0" w:noHBand="0" w:noVBand="1"/>
      </w:tblPr>
      <w:tblGrid>
        <w:gridCol w:w="704"/>
        <w:gridCol w:w="2410"/>
      </w:tblGrid>
      <w:tr w:rsidR="008D3343" w14:paraId="5409DC11" w14:textId="77777777" w:rsidTr="008D3343">
        <w:tc>
          <w:tcPr>
            <w:tcW w:w="704" w:type="dxa"/>
            <w:shd w:val="clear" w:color="auto" w:fill="00B050"/>
          </w:tcPr>
          <w:p w14:paraId="623BBB7A" w14:textId="77777777" w:rsidR="008D3343" w:rsidRPr="00CF6C25" w:rsidRDefault="00FE5B0A" w:rsidP="008D3343">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8D3343" w:rsidRPr="002B2559" w:rsidRDefault="00FE5B0A" w:rsidP="008D3343">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8D3343" w14:paraId="662E9B92" w14:textId="77777777" w:rsidTr="008D3343">
        <w:tc>
          <w:tcPr>
            <w:tcW w:w="704" w:type="dxa"/>
            <w:shd w:val="clear" w:color="auto" w:fill="FFC000"/>
          </w:tcPr>
          <w:p w14:paraId="194C48BA" w14:textId="77777777" w:rsidR="008D3343" w:rsidRPr="00CF6C25" w:rsidRDefault="00FE5B0A" w:rsidP="008D3343">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8D3343" w:rsidRPr="002B2559" w:rsidRDefault="00FE5B0A" w:rsidP="008D3343">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8D3343" w14:paraId="066E6A50" w14:textId="77777777" w:rsidTr="008D3343">
        <w:tc>
          <w:tcPr>
            <w:tcW w:w="704" w:type="dxa"/>
            <w:shd w:val="clear" w:color="auto" w:fill="FF0000"/>
          </w:tcPr>
          <w:p w14:paraId="25131C8A" w14:textId="77777777" w:rsidR="008D3343" w:rsidRPr="00CF6C25" w:rsidRDefault="00FE5B0A" w:rsidP="008D3343">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8D3343" w:rsidRPr="002B2559" w:rsidRDefault="00FE5B0A" w:rsidP="008D3343">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