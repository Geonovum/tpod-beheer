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8D3343" w:rsidRPr="000E40D3" w:rsidRDefault="00FE5B0A" w:rsidP="008D3343">
      <w:pPr>
        <w:pStyle w:val="Kop4"/>
      </w:pPr>
      <w:bookmarkStart w:id="101" w:name="_Ref_2d8110b0db8ace9605e3b65d48402d5d_1"/>
      <w:r w:rsidRPr="000E40D3">
        <w:t>Norm</w:t>
      </w:r>
      <w:bookmarkEnd w:id="101"/>
    </w:p>
    <w:p w14:paraId="6335A9F2" w14:textId="5B57F88F" w:rsidR="008D3343" w:rsidRPr="000E40D3" w:rsidRDefault="00FE5B0A" w:rsidP="008D3343">
      <w:r>
        <w:t>De elementen van Besluit en Regeling va</w:t>
      </w:r>
      <w:r w:rsidRPr="000E40D3">
        <w:t xml:space="preserve">n </w:t>
      </w:r>
      <w:r w:rsidRPr="007B60F8">
        <w:fldChar w:fldCharType="begin"/>
      </w:r>
      <w:r w:rsidRPr="000E40D3">
        <w:instrText>DOCVARIABLE ID01+</w:instrText>
      </w:r>
      <w:r w:rsidRPr="007B60F8">
        <w:fldChar w:fldCharType="separate"/>
      </w:r>
      <w:r w:rsidR="002650B8">
        <w:t>het programma</w:t>
      </w:r>
      <w:r w:rsidRPr="007B60F8">
        <w:fldChar w:fldCharType="end"/>
      </w:r>
      <w:r w:rsidRPr="000E40D3">
        <w:t xml:space="preserve"> </w:t>
      </w:r>
      <w:r>
        <w:t xml:space="preserve">waarvan in hoofdstuk </w:t>
      </w:r>
      <w:r w:rsidRPr="009B6A2D">
        <w:rPr>
          <w:rStyle w:val="Verwijzing"/>
        </w:rPr>
        <w:fldChar w:fldCharType="begin"/>
      </w:r>
      <w:r w:rsidRPr="009B6A2D">
        <w:rPr>
          <w:rStyle w:val="Verwijzing"/>
        </w:rPr>
        <w:instrText xml:space="preserve"> REF _Ref_f9cef8ba70a4f0d5db55afa0b90616d8_1 \r \h </w:instrText>
      </w:r>
      <w:r w:rsidRPr="009B6A2D">
        <w:rPr>
          <w:rStyle w:val="Verwijzing"/>
        </w:rPr>
      </w:r>
      <w:r w:rsidRPr="009B6A2D">
        <w:rPr>
          <w:rStyle w:val="Verwijzing"/>
        </w:rPr>
        <w:fldChar w:fldCharType="separate"/>
      </w:r>
      <w:r w:rsidR="002650B8">
        <w:rPr>
          <w:rStyle w:val="Verwijzing"/>
        </w:rPr>
        <w:t>4</w:t>
      </w:r>
      <w:r w:rsidRPr="009B6A2D">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7777777" w:rsidR="008D3343" w:rsidRPr="000E40D3" w:rsidRDefault="00FE5B0A" w:rsidP="008D3343">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bevat de Divisie van het laagste hiërarchische niveau het element Divisietekst.</w:t>
      </w:r>
      <w:r w:rsidRPr="000E40D3">
        <w:t xml:space="preserve"> In de hiërarchische indeling van de Divisies kunnen geen niveaus worden overgeslagen. </w:t>
      </w:r>
      <w:r>
        <w:br/>
      </w:r>
      <w:r w:rsidRPr="000E40D3">
        <w:t>Divisie bevat de volgende elementen:</w:t>
      </w:r>
    </w:p>
    <w:p w14:paraId="63DC2DC1" w14:textId="77777777" w:rsidR="008D3343" w:rsidRPr="007B60F8" w:rsidRDefault="00FE5B0A" w:rsidP="008D3343">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8D3343" w:rsidRDefault="00FE5B0A" w:rsidP="008D3343">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8D3343" w:rsidRPr="000E40D3" w:rsidRDefault="00FE5B0A" w:rsidP="008D3343">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w:t>
      </w:r>
      <w:r w:rsidRPr="00B9032F">
        <w:lastRenderedPageBreak/>
        <w:t xml:space="preserve">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8D3343" w:rsidRPr="000E40D3" w:rsidRDefault="00FE5B0A" w:rsidP="008D3343">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8D3343" w:rsidRPr="000E40D3" w:rsidRDefault="00FE5B0A" w:rsidP="008D3343">
      <w:pPr>
        <w:pStyle w:val="Opsommingtekens3"/>
      </w:pPr>
      <w:r w:rsidRPr="003E64D9">
        <w:rPr>
          <w:i/>
          <w:iCs/>
        </w:rPr>
        <w:t>Divisie</w:t>
      </w:r>
      <w:r w:rsidRPr="000E40D3">
        <w:t xml:space="preserve"> (van een lagergelegen niveau)</w:t>
      </w:r>
    </w:p>
    <w:p w14:paraId="70F68F4A" w14:textId="77777777" w:rsidR="008D3343" w:rsidRPr="003E64D9" w:rsidRDefault="00FE5B0A" w:rsidP="008D3343">
      <w:pPr>
        <w:pStyle w:val="Opsommingtekens3"/>
        <w:rPr>
          <w:i/>
          <w:iCs/>
        </w:rPr>
      </w:pPr>
      <w:r w:rsidRPr="003E64D9">
        <w:rPr>
          <w:i/>
          <w:iCs/>
        </w:rPr>
        <w:t>Divisietekst</w:t>
      </w:r>
    </w:p>
    <w:p w14:paraId="3DE3FE3F" w14:textId="77777777" w:rsidR="008D3343" w:rsidRDefault="00FE5B0A" w:rsidP="008D3343">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8D3343" w:rsidRDefault="00FE5B0A" w:rsidP="008D3343">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8D3343" w:rsidRDefault="00FE5B0A" w:rsidP="008D3343">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8D3343" w:rsidRPr="000E40D3" w:rsidRDefault="00FE5B0A" w:rsidP="008D3343">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11FCD1CF" w:rsidR="008D3343" w:rsidRPr="000E40D3" w:rsidRDefault="00FE5B0A" w:rsidP="008D3343">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r w:rsidR="00CB5CF6">
        <w:br/>
        <w:t xml:space="preserve">Voor het inhoud-element Lijst kan gekozen worden tussen Lijst </w:t>
      </w:r>
      <w:r w:rsidR="00CB5CF6" w:rsidRPr="00DF234E">
        <w:t>van het type expliciet</w:t>
      </w:r>
      <w:r w:rsidR="00CB5CF6">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