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10227BAA" w:rsidR="008D3343" w:rsidRPr="00F1426F" w:rsidRDefault="00FE5B0A" w:rsidP="008D3343">
      <w:pPr>
        <w:pStyle w:val="Kop4"/>
      </w:pPr>
      <w:r w:rsidRPr="00F1426F">
        <w:lastRenderedPageBreak/>
        <w:t>Norm</w:t>
      </w:r>
    </w:p>
    <w:p w14:paraId="4B36BB5B" w14:textId="5B180EE3" w:rsidR="008D3343" w:rsidRPr="00B26823" w:rsidRDefault="00FE5B0A" w:rsidP="008D3343">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4899649" cy="5248801"/>
                    </a:xfrm>
                    <a:prstGeom prst="rect">
                      <a:avLst/>
                    </a:prstGeom>
                  </pic:spPr>
                </pic:pic>
              </a:graphicData>
            </a:graphic>
          </wp:inline>
        </w:drawing>
      </w:r>
    </w:p>
    <w:p w14:paraId="2464F0A4" w14:textId="4FD5D244" w:rsidR="008D3343" w:rsidRPr="00F1426F" w:rsidRDefault="00FE5B0A" w:rsidP="008D3343">
      <w:pPr>
        <w:pStyle w:val="Figuurbijschrift"/>
      </w:pPr>
      <w:r w:rsidRPr="00F1426F">
        <w:t>Uitsnede uit IMOW-diagram voor objecttype Tekstdeel</w:t>
      </w:r>
    </w:p>
    <w:p w14:paraId="515CC823" w14:textId="59F6CCE9" w:rsidR="008D3343" w:rsidRPr="00F1426F" w:rsidRDefault="00FE5B0A" w:rsidP="008D3343">
      <w:r w:rsidRPr="00F1426F">
        <w:t>Tekstdeel kent de volgende attributen:</w:t>
      </w:r>
    </w:p>
    <w:p w14:paraId="6F76C293" w14:textId="6AFDBDD1" w:rsidR="008D3343" w:rsidRPr="00F1426F" w:rsidRDefault="00FE5B0A" w:rsidP="008D3343">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8D3343" w:rsidRPr="00F1426F" w:rsidRDefault="00FE5B0A" w:rsidP="008D3343">
      <w:pPr>
        <w:pStyle w:val="Opsommingtekens1"/>
      </w:pPr>
      <w:r w:rsidRPr="00F1426F">
        <w:rPr>
          <w:i/>
          <w:iCs/>
        </w:rPr>
        <w:t>idealisatie</w:t>
      </w:r>
      <w:r w:rsidRPr="00F1426F">
        <w:t>: attribuut dat vastlegt op welke manier de begrenzing van Locatie voor dit Tekstdeel geïnterpreteerd moet worden en door het bevoegd gezag bedoeld is. Te kiezen</w:t>
      </w:r>
      <w:r w:rsidRPr="00F1426F">
        <w:rPr>
          <w:i/>
          <w:iCs/>
        </w:rPr>
        <w:t xml:space="preserve"> </w:t>
      </w:r>
      <w:r w:rsidRPr="00F1426F">
        <w:t>uit de limitatieve waardelijst ‘Idealisatie’. Onder voorwaarde verplicht attribuut: alleen te gebruiken wanneer Tekstdeel Locatie of Locaties heeft; dan verplicht. Komt dan 1 keer voor.</w:t>
      </w:r>
    </w:p>
    <w:p w14:paraId="3A1375C4" w14:textId="596D8D04" w:rsidR="008D3343" w:rsidRPr="00F1426F" w:rsidRDefault="00FE5B0A" w:rsidP="008D3343">
      <w:pPr>
        <w:pStyle w:val="Opsommingtekens1"/>
      </w:pPr>
      <w:r w:rsidRPr="00F1426F">
        <w:rPr>
          <w:i/>
          <w:iCs/>
        </w:rPr>
        <w:t>thema</w:t>
      </w:r>
      <w:r w:rsidRPr="00F1426F">
        <w:t>: de naam van het thema van het Tekstdeel</w:t>
      </w:r>
      <w:r w:rsidRPr="00DF7074">
        <w:t xml:space="preserve">, te kiezen uit de limitatieve waardelijst </w:t>
      </w:r>
      <w:r>
        <w:t>‘</w:t>
      </w:r>
      <w:r w:rsidRPr="00DF7074">
        <w:t>Thema</w:t>
      </w:r>
      <w:r>
        <w:t>’</w:t>
      </w:r>
      <w:r w:rsidRPr="00F1426F">
        <w:t>. Optioneel attribuut. Komt zo vaak voor als gewenst.</w:t>
      </w:r>
    </w:p>
    <w:p w14:paraId="632794EC" w14:textId="68A80B85" w:rsidR="008D3343" w:rsidRDefault="00FE5B0A" w:rsidP="008D3343">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t xml:space="preserve"> </w:t>
      </w:r>
      <w:r w:rsidRPr="004958B0">
        <w:t>Verplicht attribuut</w:t>
      </w:r>
      <w:r>
        <w:t xml:space="preserve">. </w:t>
      </w:r>
      <w:r w:rsidRPr="004958B0">
        <w:t>Komt 1 keer voor.</w:t>
      </w:r>
      <w:r>
        <w:t xml:space="preserve"> De keuze tussen </w:t>
      </w:r>
      <w:r w:rsidRPr="00F31058">
        <w:t xml:space="preserve">Divisie </w:t>
      </w:r>
      <w:r>
        <w:t xml:space="preserve">en </w:t>
      </w:r>
      <w:r w:rsidRPr="00F31058">
        <w:t xml:space="preserve">Divisietekst </w:t>
      </w:r>
      <w:r>
        <w:t>wordt aangegeven met het keuze-element DivisieOfDivisietekst.</w:t>
      </w:r>
    </w:p>
    <w:p w14:paraId="3CC1F39A" w14:textId="0089047E" w:rsidR="008D3343" w:rsidRPr="00F1426F" w:rsidRDefault="00FE5B0A" w:rsidP="008D3343">
      <w:pPr>
        <w:pStyle w:val="Opsommingtekens1"/>
      </w:pPr>
      <w:r w:rsidRPr="00F1426F">
        <w:rPr>
          <w:i/>
          <w:iCs/>
        </w:rPr>
        <w:lastRenderedPageBreak/>
        <w:t>hoofdlijnaanduiding</w:t>
      </w:r>
      <w:r w:rsidRPr="00F1426F">
        <w:t>: de verwijzing van een specifiek Tekstdeel naar (de identificatie van) de bijbehorende Hoofdlijn(en). Optioneel attribuut. Komt zo vaak voor als gewenst.</w:t>
      </w:r>
    </w:p>
    <w:p w14:paraId="47BF2FCE" w14:textId="11CEE115" w:rsidR="008D3343" w:rsidRPr="00F1426F" w:rsidRDefault="00FE5B0A" w:rsidP="008D3343">
      <w:pPr>
        <w:pStyle w:val="Opsommingtekens1"/>
      </w:pPr>
      <w:r w:rsidRPr="00F1426F">
        <w:rPr>
          <w:i/>
          <w:iCs/>
        </w:rPr>
        <w:t>locatieaanduiding</w:t>
      </w:r>
      <w:r w:rsidRPr="00F1426F">
        <w:t>: de verwijzing van een specifiek Tekstdeel naar (de identificatie van) de bijbehorende Locatie(s); attribuut dat een of meer specifieke Locatie(s) aanduidt waar dit Tekstdeel van toepassing is. Optioneel attribuut. Komt zo vaak voor als gewenst.</w:t>
      </w:r>
    </w:p>
    <w:p w14:paraId="1799BD7E" w14:textId="0C99D81E" w:rsidR="008D3343" w:rsidRDefault="00FE5B0A" w:rsidP="008D3343">
      <w:pPr>
        <w:pStyle w:val="Opsommingtekens1"/>
      </w:pPr>
      <w:r w:rsidRPr="00F1426F">
        <w:rPr>
          <w:i/>
          <w:iCs/>
        </w:rPr>
        <w:t>gebiedsaanwijzing</w:t>
      </w:r>
      <w:r w:rsidRPr="00F1426F">
        <w:t>: de verwijzing van een specifiek Tekstdeel naar (de identificatie van) een Gebiedsaanwijzing. Attribuut dat vastlegt dat het Tekstdeel met (één van de typen van) het object Gebiedsaanwijzing geannoteerd is. Optioneel attribuut. Komt 0 of 1 keer voor.</w:t>
      </w:r>
    </w:p>
    <w:p w14:paraId="29D1591D" w14:textId="77085A66" w:rsidR="008D3343" w:rsidRPr="00F1426F" w:rsidRDefault="00FE5B0A" w:rsidP="008D3343">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8D3343" w:rsidRPr="00F1426F" w:rsidRDefault="008D3343" w:rsidP="008D3343"/>
    <w:p w14:paraId="39BD5927" w14:textId="030780C2" w:rsidR="008D3343" w:rsidRPr="00F1426F" w:rsidRDefault="00FE5B0A" w:rsidP="008D3343">
      <w:r w:rsidRPr="00F1426F">
        <w:t>Tekstdeel kent de volgende constraint:</w:t>
      </w:r>
    </w:p>
    <w:p w14:paraId="6A7991D8" w14:textId="53882BF6" w:rsidR="008D3343" w:rsidRPr="00F1426F" w:rsidRDefault="00FE5B0A" w:rsidP="008D3343">
      <w:pPr>
        <w:pStyle w:val="Opsommingtekens1"/>
      </w:pPr>
      <w:r w:rsidRPr="00F1426F">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50" Type="http://schemas.openxmlformats.org/officeDocument/2006/relationships/image" Target="media/image_aa9f229d98ced0c5e22d4e1b20c7d6f8.png"/><Relationship Id="rId51"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