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FEDDB" w14:textId="77777777" w:rsidR="00DD5A3A" w:rsidRDefault="00B71AF1" w:rsidP="00E4589E">
      <w:pPr>
        <w:pStyle w:val="Kop5"/>
      </w:pPr>
      <w:r>
        <w:t>Terinzageleggen</w:t>
      </w:r>
      <w:r w:rsidRPr="001D53C2">
        <w:t xml:space="preserve"> op </w:t>
      </w:r>
      <w:r>
        <w:t>de zaak</w:t>
      </w:r>
      <w:r w:rsidRPr="001D53C2">
        <w:t xml:space="preserve"> betrekking hebbende stukken</w:t>
      </w:r>
    </w:p>
    <w:p w14:paraId="4332B121" w14:textId="4A0425E6" w:rsidR="00DD5A3A" w:rsidRDefault="00B71AF1" w:rsidP="00E4589E">
      <w:r>
        <w:t xml:space="preserve">In paragraaf </w:t>
      </w:r>
      <w:r>
        <w:fldChar w:fldCharType="begin"/>
      </w:r>
      <w:r>
        <w:instrText xml:space="preserve"> REF _Ref_5c2b587fd7741c3f47a90ce91ab09c6a_1 \n \h </w:instrText>
      </w:r>
      <w:r>
        <w:fldChar w:fldCharType="separate"/>
      </w:r>
      <w:r w:rsidR="008310EB">
        <w:t>10.4.3.1</w:t>
      </w:r>
      <w:r>
        <w:fldChar w:fldCharType="end"/>
      </w:r>
      <w:r>
        <w:t xml:space="preserve"> is al aangegeven dat er voor de omgevingsvisie geen wettelijke verplichting </w:t>
      </w:r>
      <w:r w:rsidRPr="00A36739">
        <w:t>geld</w:t>
      </w:r>
      <w:r>
        <w:t>t</w:t>
      </w:r>
      <w:r w:rsidRPr="00A36739">
        <w:t xml:space="preserve"> </w:t>
      </w:r>
      <w:r>
        <w:t xml:space="preserve">om op de zaak betrekking hebbende stukken ter inzage te leggen. Mogelijk is er bij een besluit tot vaststelling of wijziging van een omgevingsvisie </w:t>
      </w:r>
      <w:r w:rsidRPr="003B631F">
        <w:t xml:space="preserve">niet vaak </w:t>
      </w:r>
      <w:r>
        <w:t xml:space="preserve">sprake van </w:t>
      </w:r>
      <w:r w:rsidRPr="00C20C68">
        <w:t>op de zaak betrekking hebbende stukken</w:t>
      </w:r>
      <w:r>
        <w:t xml:space="preserve">, die doorgaans bestaan </w:t>
      </w:r>
      <w:r w:rsidRPr="00FA5659">
        <w:t>uit rapportages van uitgevoerde onderzoeken</w:t>
      </w:r>
      <w:r>
        <w:t xml:space="preserve">. Wanneer dat wel het geval is, kan gemeente, provincie of Rijk er, ondanks het ontbreken van een wettelijke verplichting, voor kiezen om die stukken ter inzage te leggen. Die terinzagelegging kan dan </w:t>
      </w:r>
      <w:r w:rsidRPr="00C67A8F">
        <w:t>elektronisch</w:t>
      </w:r>
      <w:r>
        <w:t xml:space="preserve"> en/of </w:t>
      </w:r>
      <w:r w:rsidRPr="00C67A8F">
        <w:t>op een fysieke locatie</w:t>
      </w:r>
      <w:r>
        <w:t xml:space="preserve"> plaatsvinden. Als </w:t>
      </w:r>
      <w:r w:rsidRPr="000F6218">
        <w:t xml:space="preserve">gemeente, provincie of Rijk </w:t>
      </w:r>
      <w:r>
        <w:t xml:space="preserve">daarvoor kiest, zal zij/hij ook kennis moeten geven van die terinzagelegging. Bij een besluit tot vaststelling of wijziging van een omgevingsvisie wordt immers geen kennisgeving gedaan van de </w:t>
      </w:r>
      <w:r w:rsidRPr="008621C2">
        <w:t>vaststelling of inwerkingtreding</w:t>
      </w:r>
      <w:r>
        <w:t xml:space="preserve"> van dat besluit waarmee de kennisgeving van terinzagelegging van op de zaak betrekking hebbende stukken gecombineerd zou kunnen worden</w:t>
      </w:r>
      <w:r w:rsidRPr="008621C2">
        <w:t>.</w:t>
      </w:r>
      <w:r>
        <w:t xml:space="preserve"> De kennisgeving van de terinzagelegging van de </w:t>
      </w:r>
      <w:r w:rsidRPr="00004C00">
        <w:t>op de zaak betrekking hebbende stukken</w:t>
      </w:r>
      <w:r>
        <w:t xml:space="preserve"> is het onderwerp van de volgende paragraaf.</w:t>
      </w:r>
    </w:p>
    <w:p w14:paraId="0AC2080C" w14:textId="77777777" w:rsidR="00DD5A3A" w:rsidRDefault="00B71AF1" w:rsidP="00E4589E">
      <w:pPr>
        <w:pStyle w:val="Kader"/>
      </w:pPr>
      <w:r w:rsidRPr="00B26823">
        <w:rPr>
          <w:noProof/>
        </w:rPr>
        <w:lastRenderedPageBreak/>
        <mc:AlternateContent>
          <mc:Choice Requires="wps">
            <w:drawing>
              <wp:inline distT="0" distB="0" distL="0" distR="0" wp14:anchorId="50BB771F" wp14:editId="42D5B408">
                <wp:extent cx="5400040" cy="985631"/>
                <wp:effectExtent l="0" t="0" r="22860" b="22860"/>
                <wp:docPr id="35" name="Tekstvak 3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7AB1EEFD" w14:textId="77777777" w:rsidR="00DD5A3A" w:rsidRPr="00D80A79" w:rsidRDefault="00B71AF1" w:rsidP="00E4589E">
                            <w:pPr>
                              <w:rPr>
                                <w:b/>
                                <w:bCs/>
                              </w:rPr>
                            </w:pPr>
                            <w:r w:rsidRPr="00D80A79">
                              <w:rPr>
                                <w:b/>
                                <w:bCs/>
                              </w:rPr>
                              <w:t>Toekomstige functionaliteit</w:t>
                            </w:r>
                          </w:p>
                          <w:p w14:paraId="0F922F2B" w14:textId="54DC14E7" w:rsidR="00DD5A3A" w:rsidRDefault="00B71AF1"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76284282" w14:textId="77777777" w:rsidR="00DD5A3A" w:rsidRDefault="00DD5A3A" w:rsidP="003B1642"/>
                          <w:p w14:paraId="018C76C8" w14:textId="77777777" w:rsidR="00DD5A3A" w:rsidRPr="006971CB" w:rsidRDefault="00B71AF1" w:rsidP="003B1642">
                            <w:pPr>
                              <w:rPr>
                                <w:b/>
                                <w:bCs/>
                              </w:rPr>
                            </w:pPr>
                            <w:r w:rsidRPr="006971CB">
                              <w:rPr>
                                <w:b/>
                                <w:bCs/>
                              </w:rPr>
                              <w:t>Workaround</w:t>
                            </w:r>
                          </w:p>
                          <w:p w14:paraId="04B58C62" w14:textId="10863070" w:rsidR="00DD5A3A" w:rsidRDefault="00B71AF1"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43D74825" w14:textId="77777777" w:rsidR="00DD5A3A" w:rsidRDefault="00B71AF1" w:rsidP="003B1642">
                            <w:pPr>
                              <w:pStyle w:val="Opsommingtekens1"/>
                            </w:pPr>
                            <w:r>
                              <w:t xml:space="preserve">het ontsluit </w:t>
                            </w:r>
                            <w:r w:rsidRPr="00911A9C">
                              <w:t xml:space="preserve">de betreffende stukken op een zelf te bepalen elektronische wijze, bijvoorbeeld via de eigen website, </w:t>
                            </w:r>
                            <w:r>
                              <w:t>of</w:t>
                            </w:r>
                          </w:p>
                          <w:p w14:paraId="34F78FC9" w14:textId="77777777" w:rsidR="00DD5A3A" w:rsidRDefault="00B71AF1"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53F288" w14:textId="77777777" w:rsidR="00DD5A3A" w:rsidRDefault="00DD5A3A" w:rsidP="003B1642"/>
                          <w:p w14:paraId="176BE45F" w14:textId="504AAE11" w:rsidR="00DD5A3A" w:rsidRDefault="00B71AF1"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656B54">
                              <w:t>in het onderdeel</w:t>
                            </w:r>
                            <w:r w:rsidR="00656B54" w:rsidRPr="000666A4">
                              <w:t xml:space="preserve"> </w:t>
                            </w:r>
                            <w:r w:rsidRPr="000666A4">
                              <w:t>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B99FAF9" w14:textId="2AA0A1DC" w:rsidR="00DD5A3A" w:rsidRPr="0022671B" w:rsidRDefault="00B71AF1"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0BB771F" id="Tekstvak 35" o:spid="_x0000_s1050"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3mq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x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DW95qjACAABaBAAADgAAAAAAAAAAAAAAAAAuAgAAZHJz&#10;L2Uyb0RvYy54bWxQSwECLQAUAAYACAAAACEALfghbNoAAAAFAQAADwAAAAAAAAAAAAAAAACKBAAA&#10;ZHJzL2Rvd25yZXYueG1sUEsFBgAAAAAEAAQA8wAAAJEFAAAAAA==&#10;" filled="f" strokeweight=".5pt">
                <v:textbox style="mso-fit-shape-to-text:t">
                  <w:txbxContent>
                    <w:p w14:paraId="7AB1EEFD" w14:textId="77777777" w:rsidR="00DD5A3A" w:rsidRPr="00D80A79" w:rsidRDefault="00B71AF1" w:rsidP="00E4589E">
                      <w:pPr>
                        <w:rPr>
                          <w:b/>
                          <w:bCs/>
                        </w:rPr>
                      </w:pPr>
                      <w:r w:rsidRPr="00D80A79">
                        <w:rPr>
                          <w:b/>
                          <w:bCs/>
                        </w:rPr>
                        <w:t>Toekomstige functionaliteit</w:t>
                      </w:r>
                    </w:p>
                    <w:p w14:paraId="0F922F2B" w14:textId="54DC14E7" w:rsidR="00DD5A3A" w:rsidRDefault="00B71AF1"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76284282" w14:textId="77777777" w:rsidR="00DD5A3A" w:rsidRDefault="00DD5A3A" w:rsidP="003B1642"/>
                    <w:p w14:paraId="018C76C8" w14:textId="77777777" w:rsidR="00DD5A3A" w:rsidRPr="006971CB" w:rsidRDefault="00B71AF1" w:rsidP="003B1642">
                      <w:pPr>
                        <w:rPr>
                          <w:b/>
                          <w:bCs/>
                        </w:rPr>
                      </w:pPr>
                      <w:r w:rsidRPr="006971CB">
                        <w:rPr>
                          <w:b/>
                          <w:bCs/>
                        </w:rPr>
                        <w:t>Workaround</w:t>
                      </w:r>
                    </w:p>
                    <w:p w14:paraId="04B58C62" w14:textId="10863070" w:rsidR="00DD5A3A" w:rsidRDefault="00B71AF1"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Pr="00A939B7">
                        <w:t xml:space="preserve">methoden </w:t>
                      </w:r>
                      <w:r>
                        <w:t>toe:</w:t>
                      </w:r>
                    </w:p>
                    <w:p w14:paraId="43D74825" w14:textId="77777777" w:rsidR="00DD5A3A" w:rsidRDefault="00B71AF1" w:rsidP="003B1642">
                      <w:pPr>
                        <w:pStyle w:val="Opsommingtekens1"/>
                      </w:pPr>
                      <w:r>
                        <w:t xml:space="preserve">het ontsluit </w:t>
                      </w:r>
                      <w:r w:rsidRPr="00911A9C">
                        <w:t xml:space="preserve">de betreffende stukken op een zelf te bepalen elektronische wijze, bijvoorbeeld via de eigen website, </w:t>
                      </w:r>
                      <w:r>
                        <w:t>of</w:t>
                      </w:r>
                    </w:p>
                    <w:p w14:paraId="34F78FC9" w14:textId="77777777" w:rsidR="00DD5A3A" w:rsidRDefault="00B71AF1"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1853F288" w14:textId="77777777" w:rsidR="00DD5A3A" w:rsidRDefault="00DD5A3A" w:rsidP="003B1642"/>
                    <w:p w14:paraId="176BE45F" w14:textId="504AAE11" w:rsidR="00DD5A3A" w:rsidRDefault="00B71AF1" w:rsidP="003B1642">
                      <w:r w:rsidRPr="000666A4">
                        <w:t xml:space="preserve">Op het besluit betrekking hebbende stukken zijn stukken waarmee het bestuursorgaan het besluit onderbouwt en motiveert. Wanneer het bevoegd gezag zelf de stukken op elektronische wijze ontsluit, neemt het in het onderdeel Motivering dan wel </w:t>
                      </w:r>
                      <w:r w:rsidR="00656B54">
                        <w:t>in het onderdeel</w:t>
                      </w:r>
                      <w:r w:rsidR="00656B54" w:rsidRPr="000666A4">
                        <w:t xml:space="preserve"> </w:t>
                      </w:r>
                      <w:r w:rsidRPr="000666A4">
                        <w:t>Toelichting</w:t>
                      </w:r>
                      <w:r>
                        <w:t xml:space="preserve"> </w:t>
                      </w:r>
                      <w:r w:rsidRPr="000666A4">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4B99FAF9" w14:textId="2AA0A1DC" w:rsidR="00DD5A3A" w:rsidRPr="0022671B" w:rsidRDefault="00B71AF1"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