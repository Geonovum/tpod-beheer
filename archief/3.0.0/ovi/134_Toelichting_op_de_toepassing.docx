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DD5A3A" w:rsidRPr="00F03DD9" w:rsidRDefault="00B71AF1" w:rsidP="00046669">
      <w:pPr>
        <w:pStyle w:val="Kop4"/>
      </w:pPr>
      <w:r w:rsidRPr="00F03DD9">
        <w:t>Toelichting op de toepassing</w:t>
      </w:r>
    </w:p>
    <w:p w14:paraId="2FC62DE0" w14:textId="3AEEE334" w:rsidR="00DD5A3A" w:rsidRPr="00F03DD9" w:rsidRDefault="00B71AF1" w:rsidP="00046669">
      <w:r w:rsidRPr="00F03DD9">
        <w:t xml:space="preserve">Zoals in paragraaf </w:t>
      </w:r>
      <w:r w:rsidRPr="00863F41">
        <w:rPr>
          <w:rStyle w:val="Verwijzing"/>
        </w:rPr>
        <w:fldChar w:fldCharType="begin"/>
      </w:r>
      <w:r w:rsidRPr="00863F41">
        <w:rPr>
          <w:rStyle w:val="Verwijzing"/>
        </w:rPr>
        <w:instrText xml:space="preserve"> REF _Ref_6d4a8b6a179a685fde1efb7a3b2309a6_1  \n \h  \* MERGEFORMAT </w:instrText>
      </w:r>
      <w:r w:rsidRPr="00863F41">
        <w:rPr>
          <w:rStyle w:val="Verwijzing"/>
        </w:rPr>
      </w:r>
      <w:r w:rsidRPr="00863F41">
        <w:rPr>
          <w:rStyle w:val="Verwijzing"/>
        </w:rPr>
        <w:fldChar w:fldCharType="separate"/>
      </w:r>
      <w:r w:rsidR="008310EB">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t xml:space="preserve"> Daarvoor wordt het objecttype SymbolisatieItem gebruikt.</w:t>
      </w:r>
    </w:p>
    <w:p w14:paraId="6C617B5F" w14:textId="19F64004" w:rsidR="00DD5A3A" w:rsidRPr="007B60F8" w:rsidRDefault="00B71AF1" w:rsidP="00046669">
      <w:r w:rsidRPr="00F03DD9">
        <w:t>Met SymbolisatieItem kan het bevoegd gezag een eigen, specifieke symbolisatie geven aan ActiviteitLocatieaanduiding, Normwaarde en (de verschillende typen) Gebiedsaanwijzing.</w:t>
      </w:r>
    </w:p>
    <w:p w14:paraId="77553D5A" w14:textId="45052FD7" w:rsidR="00DD5A3A" w:rsidRPr="007B60F8" w:rsidRDefault="00B71AF1"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8310EB">
        <w:rPr>
          <w:rStyle w:val="Verwijzing"/>
        </w:rPr>
        <w:t>7.10</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8310EB">
        <w:rPr>
          <w:rStyle w:val="Verwijzing"/>
        </w:rPr>
        <w:t>7.11</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