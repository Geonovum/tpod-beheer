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CCD00" w14:textId="77777777" w:rsidR="00DD5A3A" w:rsidRDefault="00B71AF1" w:rsidP="00E43714">
      <w:pPr>
        <w:pStyle w:val="Kop4"/>
      </w:pPr>
      <w:bookmarkStart w:id="339" w:name="_Ref_d6c71979c642277f3a92275d81a783ca_1"/>
      <w:r>
        <w:t>Kennisgeving</w:t>
      </w:r>
      <w:bookmarkEnd w:id="334"/>
      <w:bookmarkEnd w:id="339"/>
    </w:p>
    <w:p w14:paraId="592BB37B" w14:textId="10CFF2B4" w:rsidR="00DD5A3A" w:rsidRPr="00F03DD9" w:rsidRDefault="00B71AF1" w:rsidP="00E43714">
      <w:r>
        <w:t xml:space="preserve">In een aantal gevallen, die in paragraaf </w:t>
      </w:r>
      <w:r w:rsidR="000B2FD6">
        <w:fldChar w:fldCharType="begin"/>
      </w:r>
      <w:r w:rsidR="000B2FD6">
        <w:instrText xml:space="preserve"> REF _Ref_6e773c7e57e13a96ed4b40ba6d3a2bd7_2 \n \h </w:instrText>
      </w:r>
      <w:r w:rsidR="000B2FD6">
        <w:fldChar w:fldCharType="separate"/>
      </w:r>
      <w:r w:rsidR="008310EB">
        <w:t>10.4</w:t>
      </w:r>
      <w:r w:rsidR="000B2FD6">
        <w:fldChar w:fldCharType="end"/>
      </w:r>
      <w:r>
        <w:t xml:space="preserve"> worden beschreven, moet het bevoegd gezag een kennisgeving doen, die in een van de officiële publicatiebladen wordt geplaatst. </w:t>
      </w:r>
      <w:r w:rsidRPr="00B505CE">
        <w:t xml:space="preserve">De kennisgeving </w:t>
      </w:r>
      <w:r>
        <w:t>is</w:t>
      </w:r>
      <w:r w:rsidRPr="00B505CE">
        <w:t xml:space="preserve"> een zakelijke </w:t>
      </w:r>
      <w:r w:rsidRPr="00516609">
        <w:t>weergave van de inhoud</w:t>
      </w:r>
      <w:r>
        <w:t>,</w:t>
      </w:r>
      <w:r w:rsidRPr="00B505CE">
        <w:t xml:space="preserve"> </w:t>
      </w:r>
      <w:r>
        <w:t xml:space="preserve">vaak </w:t>
      </w:r>
      <w:r w:rsidRPr="00650F89">
        <w:t>van</w:t>
      </w:r>
      <w:r>
        <w:t xml:space="preserve"> </w:t>
      </w:r>
      <w:r w:rsidRPr="00B505CE">
        <w:t xml:space="preserve">een </w:t>
      </w:r>
      <w:r>
        <w:t>b</w:t>
      </w:r>
      <w:r w:rsidRPr="00B505CE">
        <w:t>esluit.</w:t>
      </w:r>
      <w:r>
        <w:t xml:space="preserve"> </w:t>
      </w:r>
      <w:r w:rsidRPr="00F03DD9">
        <w:t xml:space="preserve">De kennisgeving </w:t>
      </w:r>
      <w:r>
        <w:t xml:space="preserve">wordt conform </w:t>
      </w:r>
      <w:r w:rsidRPr="00F03DD9">
        <w:t>STOP gemodelleerd. D</w:t>
      </w:r>
      <w:r>
        <w:t>e</w:t>
      </w:r>
      <w:r w:rsidRPr="00F03DD9">
        <w:t xml:space="preserve"> kennisgeving </w:t>
      </w:r>
      <w:r>
        <w:t xml:space="preserve">is een </w:t>
      </w:r>
      <w:r w:rsidRPr="00937146">
        <w:t>zelfstandige eenheid</w:t>
      </w:r>
      <w:r w:rsidRPr="00F03DD9">
        <w:t xml:space="preserve">. </w:t>
      </w:r>
      <w:r>
        <w:t xml:space="preserve">Dat betekent dat een </w:t>
      </w:r>
      <w:r w:rsidRPr="00F03DD9">
        <w:t xml:space="preserve">kennisgeving </w:t>
      </w:r>
      <w:r>
        <w:t xml:space="preserve">als een afzonderlijke bestandenset </w:t>
      </w:r>
      <w:r w:rsidRPr="006078CE">
        <w:t xml:space="preserve">wordt </w:t>
      </w:r>
      <w:r w:rsidRPr="00F03DD9">
        <w:t>aangeleverd</w:t>
      </w:r>
      <w:r>
        <w:t>. De kennisgeving behorend bij een besluit moet worden aangeleverd</w:t>
      </w:r>
      <w:r w:rsidRPr="00F03DD9">
        <w:t xml:space="preserve"> n</w:t>
      </w:r>
      <w:r>
        <w:t>á</w:t>
      </w:r>
      <w:r w:rsidRPr="00F03DD9">
        <w:t xml:space="preserve">dat </w:t>
      </w:r>
      <w:r>
        <w:t xml:space="preserve">de bestandenset van </w:t>
      </w:r>
      <w:r w:rsidRPr="00F03DD9">
        <w:t>het besluit</w:t>
      </w:r>
      <w:r>
        <w:t xml:space="preserve"> </w:t>
      </w:r>
      <w:r w:rsidRPr="00F03DD9">
        <w:t>is aangeleverd.</w:t>
      </w:r>
    </w:p>
    <w:p w14:paraId="7BB982F6" w14:textId="7C914ACC" w:rsidR="00DD5A3A" w:rsidRPr="00F03DD9" w:rsidRDefault="00B71AF1" w:rsidP="00E43714">
      <w:r w:rsidRPr="00F03DD9">
        <w:t xml:space="preserve">De kennisgeving heeft de Vrijetekststructuur. </w:t>
      </w:r>
      <w:r>
        <w:t>De modellering van de kennisgeving</w:t>
      </w:r>
      <w:r w:rsidRPr="00B26823">
        <w:t xml:space="preserve"> </w:t>
      </w:r>
      <w:r>
        <w:t>is als volgt</w:t>
      </w:r>
      <w:r w:rsidRPr="00B26823">
        <w:t>:</w:t>
      </w:r>
    </w:p>
    <w:p w14:paraId="16E21879" w14:textId="77777777" w:rsidR="00DD5A3A" w:rsidRPr="00F03DD9" w:rsidRDefault="00B71AF1" w:rsidP="00E43714">
      <w:pPr>
        <w:pStyle w:val="Opsommingtekens1"/>
      </w:pPr>
      <w:r w:rsidRPr="00B41A87">
        <w:rPr>
          <w:b/>
          <w:bCs/>
        </w:rPr>
        <w:t>RegelingOpschrift</w:t>
      </w:r>
      <w:r>
        <w:t>: verplicht element, komt 1 keer voor.</w:t>
      </w:r>
    </w:p>
    <w:p w14:paraId="7AD18C3B" w14:textId="77777777" w:rsidR="00DD5A3A" w:rsidRPr="00F03DD9" w:rsidRDefault="00B71AF1" w:rsidP="00E43714">
      <w:pPr>
        <w:pStyle w:val="Opsommingtekens1"/>
      </w:pPr>
      <w:r w:rsidRPr="00B41A87">
        <w:rPr>
          <w:b/>
          <w:bCs/>
        </w:rPr>
        <w:t>Lichaam</w:t>
      </w:r>
      <w:r w:rsidRPr="005F2FEC">
        <w:t>: verplicht element, komt 1 keer voor.</w:t>
      </w:r>
    </w:p>
    <w:p w14:paraId="53FDAF10" w14:textId="77777777" w:rsidR="00DD5A3A" w:rsidRPr="00F03DD9" w:rsidRDefault="00B71AF1" w:rsidP="00E43714">
      <w:pPr>
        <w:pStyle w:val="Opsommingtekens2"/>
      </w:pPr>
      <w:r w:rsidRPr="00B41A87">
        <w:rPr>
          <w:i/>
          <w:iCs/>
        </w:rPr>
        <w:t>Divisie</w:t>
      </w:r>
      <w:r>
        <w:rPr>
          <w:i/>
          <w:iCs/>
        </w:rPr>
        <w:t>t</w:t>
      </w:r>
      <w:r w:rsidRPr="00B41A87">
        <w:rPr>
          <w:i/>
          <w:iCs/>
        </w:rPr>
        <w:t>ekst</w:t>
      </w:r>
      <w:r w:rsidRPr="001E1C17">
        <w:t xml:space="preserve">: verplicht element, komt </w:t>
      </w:r>
      <w:r>
        <w:t xml:space="preserve">zo vaak </w:t>
      </w:r>
      <w:r w:rsidRPr="001E1C17">
        <w:t>voor</w:t>
      </w:r>
      <w:r>
        <w:t xml:space="preserve"> als gewenst</w:t>
      </w:r>
      <w:r w:rsidRPr="001E1C17">
        <w:t>.</w:t>
      </w:r>
      <w:r>
        <w:t xml:space="preserve"> Bevat de volgende elementen:</w:t>
      </w:r>
    </w:p>
    <w:p w14:paraId="4631EDED" w14:textId="77777777" w:rsidR="00DD5A3A" w:rsidRDefault="00B71AF1" w:rsidP="00E43714">
      <w:pPr>
        <w:pStyle w:val="Opsommingtekens3"/>
      </w:pPr>
      <w:r w:rsidRPr="00F03DD9">
        <w:t>Kop</w:t>
      </w:r>
      <w:r>
        <w:t xml:space="preserve">: </w:t>
      </w:r>
      <w:r w:rsidRPr="00AB0A42">
        <w:t>STOP-element dat de Kop bevat. Optioneel element. Komt 0 of 1 keer voor. Indien Kop voorkomt bevat het ten minste één van de Kopelementen Label, Nummer en Opschrift; ieder van deze onderdelen komt 0 of 1 keer voor. Optioneel kan het element Subtitel worden toegevoegd.</w:t>
      </w:r>
      <w:r>
        <w:t xml:space="preserve"> Als de kennisgeving maar één Divisietekst bevat, hoeft de Divisietekst geen Kop te hebben.</w:t>
      </w:r>
    </w:p>
    <w:p w14:paraId="04817345" w14:textId="77777777" w:rsidR="00DD5A3A" w:rsidRPr="003E6D3A" w:rsidRDefault="00B71AF1" w:rsidP="00E43714">
      <w:pPr>
        <w:pStyle w:val="Opsommingtekens3"/>
      </w:pPr>
      <w:r w:rsidRPr="00F03DD9">
        <w:t>Inhoud</w:t>
      </w:r>
      <w:r w:rsidRPr="00930D12">
        <w:t xml:space="preserve">: </w:t>
      </w:r>
      <w:r>
        <w:t>STOP-</w:t>
      </w:r>
      <w:r w:rsidRPr="00930D12">
        <w:t xml:space="preserve">element dat de inhoud van de </w:t>
      </w:r>
      <w:r>
        <w:t>kennisgeving</w:t>
      </w:r>
      <w:r w:rsidRPr="00930D12">
        <w:t xml:space="preserve"> bevat. Verplicht element. Komt </w:t>
      </w:r>
      <w:r w:rsidRPr="00616A04">
        <w:t xml:space="preserve">(per DivisieTekst) </w:t>
      </w:r>
      <w:r w:rsidRPr="00930D12">
        <w:t>1 keer voor. Het element Inhoud bevat ten minste één van de tekstelementen die STOP daarvoor kent; alle tekstelementen voor Inhoud zijn toegestaan.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