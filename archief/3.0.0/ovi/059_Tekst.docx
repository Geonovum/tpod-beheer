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DD5A3A" w:rsidRPr="000A4B5B" w:rsidRDefault="00B71AF1" w:rsidP="00C00794">
      <w:pPr>
        <w:pStyle w:val="Kop4"/>
      </w:pPr>
      <w:r w:rsidRPr="000A4B5B">
        <w:t>Tekst</w:t>
      </w:r>
    </w:p>
    <w:p w14:paraId="5EED452B" w14:textId="1FDDDEF3" w:rsidR="00DD5A3A" w:rsidRPr="000A4B5B" w:rsidRDefault="00B71AF1" w:rsidP="00DF3F42">
      <w:r w:rsidRPr="000A4B5B">
        <w:t xml:space="preserve">Zoals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8310EB">
        <w:rPr>
          <w:rStyle w:val="Verwijzing"/>
        </w:rPr>
        <w:t>5</w:t>
      </w:r>
      <w:r w:rsidRPr="00863F41">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1DD446E8" w:rsidR="00DD5A3A" w:rsidRPr="000A4B5B" w:rsidRDefault="00B71AF1" w:rsidP="00FA76F2">
      <w:r w:rsidRPr="000A4B5B">
        <w:t xml:space="preserve">IMOW maakt eveneens onderscheid tussen de Artikelstructuur en de Vrijetekststructuur. Het verschil met STOP is dat IMOW alleen wordt toegepast op het lichaam van </w:t>
      </w:r>
      <w:r>
        <w:t xml:space="preserve">de Regeling van </w:t>
      </w:r>
      <w:r w:rsidRPr="000A4B5B">
        <w:lastRenderedPageBreak/>
        <w:t xml:space="preserve">omgevingsdocumenten, oftewel </w:t>
      </w:r>
      <w:r w:rsidRPr="003A293E">
        <w:t>het onderdeel dat de artikelen respectievelijk de (beleids)teksten bevat</w:t>
      </w:r>
      <w:r w:rsidRPr="000A4B5B">
        <w:t>. IMOW wordt dus niet toegepast op de overige onderdelen</w:t>
      </w:r>
      <w:r>
        <w:t xml:space="preserve"> van de 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w:t>
      </w:r>
      <w:r>
        <w:t xml:space="preserve">het </w:t>
      </w:r>
      <w:r w:rsidRPr="000A4B5B">
        <w:t>omgevings</w:t>
      </w:r>
      <w:r>
        <w:t>document</w:t>
      </w:r>
      <w:r w:rsidRPr="000A4B5B">
        <w:t xml:space="preserve">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DD5A3A" w:rsidRPr="000A4B5B" w:rsidRDefault="00DD5A3A" w:rsidP="00FA76F2"/>
    <w:p w14:paraId="766D131D" w14:textId="1D0031F8" w:rsidR="00DD5A3A" w:rsidRPr="007B60F8" w:rsidRDefault="00B71AF1" w:rsidP="00FA76F2">
      <w:r w:rsidRPr="000A4B5B">
        <w:t xml:space="preserve">Voor tekst met Artikelstructuur onderscheidt IMOW de objecten Regeltekst en Juridische regel (beschreven in subparagraaf </w:t>
      </w:r>
      <w:r w:rsidRPr="00863F41">
        <w:rPr>
          <w:rStyle w:val="Verwijzing"/>
        </w:rPr>
        <w:fldChar w:fldCharType="begin"/>
      </w:r>
      <w:r w:rsidRPr="00863F41">
        <w:rPr>
          <w:rStyle w:val="Verwijzing"/>
        </w:rPr>
        <w:instrText xml:space="preserve"> REF _Ref_1c15191eb3f56feaf30d3be9808050b2_1 \n \h  \* MERGEFORMAT </w:instrText>
      </w:r>
      <w:r w:rsidRPr="00863F41">
        <w:rPr>
          <w:rStyle w:val="Verwijzing"/>
        </w:rPr>
      </w:r>
      <w:r w:rsidRPr="00863F41">
        <w:rPr>
          <w:rStyle w:val="Verwijzing"/>
        </w:rPr>
        <w:fldChar w:fldCharType="separate"/>
      </w:r>
      <w:r w:rsidR="008310EB">
        <w:rPr>
          <w:rStyle w:val="Verwijzing"/>
        </w:rPr>
        <w:t>6.1.1.1</w:t>
      </w:r>
      <w:r w:rsidRPr="00863F41">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Pr="00863F41">
        <w:rPr>
          <w:rStyle w:val="Verwijzing"/>
        </w:rPr>
        <w:fldChar w:fldCharType="begin"/>
      </w:r>
      <w:r w:rsidRPr="00863F41">
        <w:rPr>
          <w:rStyle w:val="Verwijzing"/>
        </w:rPr>
        <w:instrText xml:space="preserve"> REF _Ref_600082d0c452488d1b07ee50f7eaa140_1 \n \h  \* MERGEFORMAT </w:instrText>
      </w:r>
      <w:r w:rsidRPr="00863F41">
        <w:rPr>
          <w:rStyle w:val="Verwijzing"/>
        </w:rPr>
      </w:r>
      <w:r w:rsidRPr="00863F41">
        <w:rPr>
          <w:rStyle w:val="Verwijzing"/>
        </w:rPr>
        <w:fldChar w:fldCharType="separate"/>
      </w:r>
      <w:r w:rsidR="008310EB">
        <w:rPr>
          <w:rStyle w:val="Verwijzing"/>
        </w:rPr>
        <w:t>6.1.1.2</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