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DD5A3A" w:rsidRPr="00F1426F" w:rsidRDefault="00B71AF1" w:rsidP="00205F40">
      <w:pPr>
        <w:pStyle w:val="Kop5"/>
      </w:pPr>
      <w:r w:rsidRPr="00F1426F">
        <w:t>Bodem</w:t>
      </w:r>
    </w:p>
    <w:p w14:paraId="3E9DE1F8" w14:textId="77777777" w:rsidR="00DD5A3A" w:rsidRPr="00F1426F" w:rsidRDefault="00B71AF1" w:rsidP="00205F40">
      <w:pPr>
        <w:pStyle w:val="Kop6"/>
      </w:pPr>
      <w:r w:rsidRPr="00F1426F">
        <w:t>Toelichting op de toepassing</w:t>
      </w:r>
    </w:p>
    <w:p w14:paraId="49F2C43B" w14:textId="77777777" w:rsidR="00DD5A3A" w:rsidRPr="00F1426F" w:rsidRDefault="00B71AF1"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DD5A3A" w:rsidRPr="00F1426F" w:rsidRDefault="00B71AF1"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DD5A3A" w:rsidRPr="00F1426F" w:rsidRDefault="00B71AF1" w:rsidP="00205F40">
      <w:pPr>
        <w:pStyle w:val="Kop6"/>
      </w:pPr>
      <w:r w:rsidRPr="00F1426F">
        <w:t>Definitie</w:t>
      </w:r>
    </w:p>
    <w:p w14:paraId="38C08131" w14:textId="77777777" w:rsidR="00DD5A3A" w:rsidRPr="00F1426F" w:rsidRDefault="00B71AF1"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