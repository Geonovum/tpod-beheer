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D82D9" w14:textId="77777777" w:rsidR="00BF63AA" w:rsidRDefault="00BF63AA" w:rsidP="00BF63AA">
      <w:pPr>
        <w:pStyle w:val="Kop3"/>
      </w:pPr>
      <w:bookmarkStart w:id="402" w:name="_Ref_053130a6a5eba699b19b8e32772120e5_1"/>
      <w:r>
        <w:t>Rectificatie</w:t>
      </w:r>
      <w:bookmarkEnd w:id="402"/>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