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DD5A3A" w:rsidRPr="00F03DD9" w:rsidRDefault="00B71AF1" w:rsidP="00713915">
      <w:pPr>
        <w:pStyle w:val="Kop5"/>
      </w:pPr>
      <w:bookmarkStart w:id="88" w:name="_Ref_a9524fdc86b1b14d41616450b28c2e04_1"/>
      <w:r w:rsidRPr="00F03DD9">
        <w:t>Voorbeeld</w:t>
      </w:r>
      <w:bookmarkEnd w:id="88"/>
    </w:p>
    <w:p w14:paraId="4D12A76C" w14:textId="144D242E" w:rsidR="00DD5A3A" w:rsidRPr="007B60F8" w:rsidRDefault="00B71AF1"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_Ref_a9524fdc86b1b14d41616450b28c2e04_2 \w \h </w:instrText>
      </w:r>
      <w:r w:rsidRPr="00863F41">
        <w:rPr>
          <w:rStyle w:val="Verwijzing"/>
        </w:rPr>
      </w:r>
      <w:r w:rsidRPr="00863F41">
        <w:rPr>
          <w:rStyle w:val="Verwijzing"/>
        </w:rPr>
        <w:fldChar w:fldCharType="separate"/>
      </w:r>
      <w:r w:rsidR="008310EB">
        <w:rPr>
          <w:rStyle w:val="Verwijzing"/>
        </w:rPr>
        <w:t>Figuur 5</w:t>
      </w:r>
      <w:r w:rsidRPr="00863F41">
        <w:rPr>
          <w:rStyle w:val="Verwijzing"/>
        </w:rPr>
        <w:fldChar w:fldCharType="end"/>
      </w:r>
      <w:r w:rsidRPr="00B26823">
        <w:t>.</w:t>
      </w:r>
      <w:r>
        <w:t xml:space="preserve"> De nummers in deze figuur komen overeen met de nummering van de vorige twee paragrafen.</w:t>
      </w:r>
    </w:p>
    <w:p w14:paraId="14FB98FE" w14:textId="0E7D7E1B" w:rsidR="00DD5A3A" w:rsidRPr="00B26823" w:rsidRDefault="00B71AF1"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25"/>
                    <a:stretch>
                      <a:fillRect/>
                    </a:stretch>
                  </pic:blipFill>
                  <pic:spPr>
                    <a:xfrm>
                      <a:off x="0" y="0"/>
                      <a:ext cx="5352391" cy="4734953"/>
                    </a:xfrm>
                    <a:prstGeom prst="rect">
                      <a:avLst/>
                    </a:prstGeom>
                  </pic:spPr>
                </pic:pic>
              </a:graphicData>
            </a:graphic>
          </wp:inline>
        </w:drawing>
      </w:r>
    </w:p>
    <w:p w14:paraId="1328FA1B" w14:textId="07BD1169" w:rsidR="00DD5A3A" w:rsidRPr="00F03DD9" w:rsidRDefault="00B71AF1" w:rsidP="00713915">
      <w:pPr>
        <w:pStyle w:val="Figuurbijschrift"/>
      </w:pPr>
      <w:bookmarkStart w:id="90" w:name="_Ref_a9524fdc86b1b14d41616450b28c2e04_2"/>
      <w:r w:rsidRPr="00F03DD9">
        <w:t xml:space="preserve">Voorbeeld toepassing </w:t>
      </w:r>
      <w:r>
        <w:t>model</w:t>
      </w:r>
      <w:r w:rsidRPr="00F03DD9">
        <w:t xml:space="preserve"> BesluitCompact en RegelingVrijetekst op initieel besluit omgevingsvisie</w:t>
      </w:r>
      <w:bookmarkEnd w:id="90"/>
    </w:p>
    <w:p w14:paraId="260F8945" w14:textId="19BC2A6E" w:rsidR="00DD5A3A" w:rsidRPr="007B60F8" w:rsidRDefault="00B71AF1"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Pr="00863F41">
        <w:rPr>
          <w:rStyle w:val="Verwijzing"/>
        </w:rPr>
        <w:fldChar w:fldCharType="begin"/>
      </w:r>
      <w:r w:rsidRPr="00863F41">
        <w:rPr>
          <w:rStyle w:val="Verwijzing"/>
        </w:rPr>
        <w:instrText xml:space="preserve"> REF _Ref_a9524fdc86b1b14d41616450b28c2e04_3 \w \h </w:instrText>
      </w:r>
      <w:r w:rsidRPr="00863F41">
        <w:rPr>
          <w:rStyle w:val="Verwijzing"/>
        </w:rPr>
      </w:r>
      <w:r w:rsidRPr="00863F41">
        <w:rPr>
          <w:rStyle w:val="Verwijzing"/>
        </w:rPr>
        <w:fldChar w:fldCharType="separate"/>
      </w:r>
      <w:r w:rsidR="008310EB">
        <w:rPr>
          <w:rStyle w:val="Verwijzing"/>
        </w:rPr>
        <w:t>Figuur 6</w:t>
      </w:r>
      <w:r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DD5A3A" w:rsidRPr="00B26823" w:rsidRDefault="00B71AF1"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26"/>
                    <a:stretch>
                      <a:fillRect/>
                    </a:stretch>
                  </pic:blipFill>
                  <pic:spPr>
                    <a:xfrm>
                      <a:off x="0" y="0"/>
                      <a:ext cx="5400040" cy="4551045"/>
                    </a:xfrm>
                    <a:prstGeom prst="rect">
                      <a:avLst/>
                    </a:prstGeom>
                  </pic:spPr>
                </pic:pic>
              </a:graphicData>
            </a:graphic>
          </wp:inline>
        </w:drawing>
      </w:r>
    </w:p>
    <w:p w14:paraId="715941E3" w14:textId="2AB5E8AD" w:rsidR="00DD5A3A" w:rsidRPr="00F03DD9" w:rsidRDefault="00B71AF1" w:rsidP="00713915">
      <w:pPr>
        <w:pStyle w:val="Figuurbijschrift"/>
      </w:pPr>
      <w:bookmarkStart w:id="91" w:name="_Ref_a9524fdc86b1b14d41616450b28c2e04_3"/>
      <w:r w:rsidRPr="00F03DD9">
        <w:t xml:space="preserve">Voorbeeld toepassing </w:t>
      </w:r>
      <w:r>
        <w:t>model</w:t>
      </w:r>
      <w:r w:rsidRPr="00F03DD9">
        <w:t xml:space="preserve"> BesluitCompact en RegelingMutatie op wijzigingsbesluit omgevingsvisie</w:t>
      </w:r>
      <w:bookmarkEnd w:id="9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5" Type="http://schemas.openxmlformats.org/officeDocument/2006/relationships/image" Target="media/image_9f2123fc6d679bb1141154215546a30b.png"/><Relationship Id="rId26"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