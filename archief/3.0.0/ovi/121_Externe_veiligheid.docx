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5096" w14:textId="77777777" w:rsidR="00DD5A3A" w:rsidRPr="00F1426F" w:rsidRDefault="00B71AF1" w:rsidP="00205F40">
      <w:pPr>
        <w:pStyle w:val="Kop5"/>
      </w:pPr>
      <w:r w:rsidRPr="00F1426F">
        <w:t>Externe veiligheid</w:t>
      </w:r>
    </w:p>
    <w:p w14:paraId="5AF750C6" w14:textId="77777777" w:rsidR="00DD5A3A" w:rsidRPr="00F1426F" w:rsidRDefault="00B71AF1" w:rsidP="00205F40">
      <w:pPr>
        <w:pStyle w:val="Kop6"/>
      </w:pPr>
      <w:r w:rsidRPr="00F1426F">
        <w:t>Toelichting op de toepassing</w:t>
      </w:r>
    </w:p>
    <w:p w14:paraId="5CE2A44E" w14:textId="77777777" w:rsidR="00DD5A3A" w:rsidRPr="00F1426F" w:rsidRDefault="00B71AF1" w:rsidP="00205F40">
      <w:r w:rsidRPr="00F1426F">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7DC61F25" w14:textId="77777777" w:rsidR="00DD5A3A" w:rsidRPr="00F1426F" w:rsidRDefault="00B71AF1" w:rsidP="00205F40">
      <w:r w:rsidRPr="00F1426F">
        <w:t>Provincies zullen de Gebiedsaanwijzing Externe veiligheid 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bij voorkeur gebruik maken van de Gebiedsaanwijzing van het type Functie</w:t>
      </w:r>
      <w:r>
        <w:t xml:space="preserve"> </w:t>
      </w:r>
      <w:r w:rsidRPr="007F3DB6">
        <w:t>(en daarvan de relevante groep kiezen)</w:t>
      </w:r>
      <w:r w:rsidRPr="00F1426F">
        <w:t>.</w:t>
      </w:r>
    </w:p>
    <w:p w14:paraId="34A5D457" w14:textId="77777777" w:rsidR="00DD5A3A" w:rsidRPr="00F1426F" w:rsidRDefault="00B71AF1" w:rsidP="00205F40">
      <w:pPr>
        <w:pStyle w:val="Kop6"/>
      </w:pPr>
      <w:r w:rsidRPr="00F1426F">
        <w:lastRenderedPageBreak/>
        <w:t>Definitie</w:t>
      </w:r>
    </w:p>
    <w:p w14:paraId="58CFD7DC" w14:textId="77777777" w:rsidR="00DD5A3A" w:rsidRPr="00F1426F" w:rsidRDefault="00B71AF1" w:rsidP="00205F40">
      <w:r w:rsidRPr="005744E0">
        <w:t xml:space="preserve">De Gebiedsaanwijzing van het type </w:t>
      </w:r>
      <w:r w:rsidRPr="00F1426F">
        <w:t>Externe veiligheid is het objecttype dat machineleesbaar maakt dat een Juridische regel of een Tekstdeel en de bijbehorende Locatie(s) een gebied aanwijzen waar de regels of het beleid gericht zijn op het waarborgen van de veiligheid.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