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5A3A" w:rsidRPr="00F1426F" w:rsidRDefault="00B71AF1" w:rsidP="002F7B04">
      <w:pPr>
        <w:pStyle w:val="Kop4"/>
      </w:pPr>
      <w:r w:rsidRPr="00F1426F">
        <w:t>Doel</w:t>
      </w:r>
    </w:p>
    <w:p w14:paraId="6791D95D" w14:textId="0E5ABDD3" w:rsidR="00DD5A3A" w:rsidRPr="00F1426F" w:rsidRDefault="00B71AF1" w:rsidP="002F7B04">
      <w:r w:rsidRPr="00F1426F">
        <w:t>Doel van het objecttype Tekstdeel is:</w:t>
      </w:r>
    </w:p>
    <w:p w14:paraId="5184529E" w14:textId="0EEC2C23" w:rsidR="00DD5A3A" w:rsidRPr="00F1426F" w:rsidRDefault="00B71AF1" w:rsidP="002F7B04">
      <w:pPr>
        <w:pStyle w:val="Opsommingtekens1"/>
      </w:pPr>
      <w:r w:rsidRPr="00F1426F">
        <w:t xml:space="preserve">het kunnen verbinden van verschillende onderdelen van een Divisie </w:t>
      </w:r>
      <w:r w:rsidRPr="004565E3">
        <w:t xml:space="preserve">of Divisietekst </w:t>
      </w:r>
      <w:r w:rsidRPr="00F1426F">
        <w:t>met eigen Locaties;</w:t>
      </w:r>
    </w:p>
    <w:p w14:paraId="6090A638" w14:textId="4778435B" w:rsidR="00DD5A3A" w:rsidRPr="00F1426F" w:rsidRDefault="00B71AF1" w:rsidP="002F7B04">
      <w:pPr>
        <w:pStyle w:val="Opsommingtekens1"/>
      </w:pPr>
      <w:r w:rsidRPr="00F1426F">
        <w:t xml:space="preserve">het kunnen annoteren van verschillende onderdelen van een Divisie </w:t>
      </w:r>
      <w:r w:rsidRPr="004565E3">
        <w:t xml:space="preserve">of Divisietekst </w:t>
      </w:r>
      <w:r w:rsidRPr="00F1426F">
        <w:t>met thema, Hoofdlijn en de verschillende typen Gebiedsaanwijzing;</w:t>
      </w:r>
    </w:p>
    <w:p w14:paraId="20FA317C" w14:textId="11B2CDE0" w:rsidR="00DD5A3A" w:rsidRPr="00F1426F" w:rsidRDefault="00B71AF1" w:rsidP="002F7B04">
      <w:pPr>
        <w:pStyle w:val="Opsommingtekens1"/>
      </w:pPr>
      <w:r w:rsidRPr="00F1426F">
        <w:t>het kunnen leggen van de relaties tussen de domeinspecifieke</w:t>
      </w:r>
      <w:r w:rsidRPr="00F1426F" w:rsidDel="000545D3">
        <w:t xml:space="preserve"> </w:t>
      </w:r>
      <w:r w:rsidRPr="00F1426F">
        <w:t>annotaties, waardoor het Tekstdeel als geheel machineleesbaar wordt;</w:t>
      </w:r>
    </w:p>
    <w:p w14:paraId="68958EBB" w14:textId="0593540F" w:rsidR="00DD5A3A" w:rsidRPr="00F1426F" w:rsidRDefault="00B71AF1" w:rsidP="002F7B04">
      <w:pPr>
        <w:pStyle w:val="Opsommingtekens1"/>
      </w:pPr>
      <w:r w:rsidRPr="00F1426F">
        <w:lastRenderedPageBreak/>
        <w:t xml:space="preserve">het, door middel van het attribuut </w:t>
      </w:r>
      <w:r w:rsidRPr="00F1426F">
        <w:rPr>
          <w:i/>
          <w:iCs/>
        </w:rPr>
        <w:t>thema</w:t>
      </w:r>
      <w:r w:rsidRPr="00F1426F">
        <w:t>, in samenhang kunnen tonen van verschillende Tekstdelen</w:t>
      </w:r>
      <w:r>
        <w:t xml:space="preserve"> </w:t>
      </w:r>
      <w:r w:rsidRPr="00B84540">
        <w:t>binnen hetzelfde omgevingsdocument</w:t>
      </w:r>
      <w:r w:rsidRPr="00F1426F">
        <w:t>;</w:t>
      </w:r>
    </w:p>
    <w:p w14:paraId="39B24B76" w14:textId="75C90A39" w:rsidR="00DD5A3A" w:rsidRPr="00F1426F" w:rsidRDefault="00B71AF1"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