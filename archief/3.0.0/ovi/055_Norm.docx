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BEDFD" w14:textId="77777777" w:rsidR="00DD5A3A" w:rsidRPr="000E40D3" w:rsidRDefault="00B71AF1" w:rsidP="00713915">
      <w:pPr>
        <w:pStyle w:val="Kop4"/>
      </w:pPr>
      <w:bookmarkStart w:id="110" w:name="_Ref_c4713d3d633954069922c91989c89315_1"/>
      <w:r w:rsidRPr="000E40D3">
        <w:t>Norm</w:t>
      </w:r>
      <w:bookmarkEnd w:id="110"/>
    </w:p>
    <w:p w14:paraId="6335A9F2" w14:textId="3348F0EC" w:rsidR="00DD5A3A" w:rsidRPr="000E40D3" w:rsidRDefault="00B71AF1" w:rsidP="00713915">
      <w:r>
        <w:t>De elementen van Besluit en Regeling va</w:t>
      </w:r>
      <w:r w:rsidRPr="000E40D3">
        <w:t xml:space="preserve">n </w:t>
      </w:r>
      <w:r w:rsidRPr="007B60F8">
        <w:fldChar w:fldCharType="begin"/>
      </w:r>
      <w:r w:rsidRPr="000E40D3">
        <w:instrText>DOCVARIABLE ID01+</w:instrText>
      </w:r>
      <w:r w:rsidRPr="007B60F8">
        <w:fldChar w:fldCharType="separate"/>
      </w:r>
      <w:r w:rsidR="008310EB">
        <w:t>de omgevingsvisie</w:t>
      </w:r>
      <w:r w:rsidRPr="007B60F8">
        <w:fldChar w:fldCharType="end"/>
      </w:r>
      <w:r w:rsidRPr="000E40D3">
        <w:t xml:space="preserve"> </w:t>
      </w:r>
      <w:r>
        <w:t xml:space="preserve">waarvan in hoofdstuk </w:t>
      </w:r>
      <w:r w:rsidRPr="00863F41">
        <w:rPr>
          <w:rStyle w:val="Verwijzing"/>
        </w:rPr>
        <w:fldChar w:fldCharType="begin"/>
      </w:r>
      <w:r w:rsidRPr="00863F41">
        <w:rPr>
          <w:rStyle w:val="Verwijzing"/>
        </w:rPr>
        <w:instrText xml:space="preserve"> REF _Ref_f9cef8ba70a4f0d5db55afa0b90616d8_1 \r \h </w:instrText>
      </w:r>
      <w:r w:rsidRPr="00863F41">
        <w:rPr>
          <w:rStyle w:val="Verwijzing"/>
        </w:rPr>
      </w:r>
      <w:r w:rsidRPr="00863F41">
        <w:rPr>
          <w:rStyle w:val="Verwijzing"/>
        </w:rPr>
        <w:fldChar w:fldCharType="separate"/>
      </w:r>
      <w:r w:rsidR="008310EB">
        <w:rPr>
          <w:rStyle w:val="Verwijzing"/>
        </w:rPr>
        <w:t>4</w:t>
      </w:r>
      <w:r w:rsidRPr="00863F41">
        <w:rPr>
          <w:rStyle w:val="Verwijzing"/>
        </w:rPr>
        <w:fldChar w:fldCharType="end"/>
      </w:r>
      <w:r>
        <w:t xml:space="preserve"> is bepaald dat ze moeten worden </w:t>
      </w:r>
      <w:r w:rsidRPr="00BE374B">
        <w:t>opgebouwd</w:t>
      </w:r>
      <w:r>
        <w:t xml:space="preserve"> volgens de </w:t>
      </w:r>
      <w:r w:rsidRPr="00557462">
        <w:t>Vrijetekststructuur</w:t>
      </w:r>
      <w:r>
        <w:t xml:space="preserve">, moeten </w:t>
      </w:r>
      <w:r w:rsidRPr="009A465C">
        <w:t xml:space="preserve">voldoen aan de specificaties </w:t>
      </w:r>
      <w:r>
        <w:t xml:space="preserve">in deze paragraaf. De </w:t>
      </w:r>
      <w:r w:rsidRPr="0092048F">
        <w:t>Vrijetekststructuur</w:t>
      </w:r>
      <w:r>
        <w:t xml:space="preserve"> kent de volgende elementen:</w:t>
      </w:r>
    </w:p>
    <w:p w14:paraId="1CC59B1B" w14:textId="760B37A3" w:rsidR="00DD5A3A" w:rsidRPr="000E40D3" w:rsidRDefault="00B71AF1" w:rsidP="00713915">
      <w:pPr>
        <w:pStyle w:val="Opsommingtekens1"/>
      </w:pPr>
      <w:r w:rsidRPr="00D14C36">
        <w:rPr>
          <w:b/>
          <w:bCs/>
        </w:rPr>
        <w:t>Divisie</w:t>
      </w:r>
      <w:r>
        <w:t>:</w:t>
      </w:r>
      <w:r w:rsidRPr="000E40D3">
        <w:t xml:space="preserve"> </w:t>
      </w:r>
      <w:r w:rsidRPr="00901B2A">
        <w:t xml:space="preserve">STOP-structuurelement dat gebruikt wordt voor de structurering van vrije tekst. Optioneel element. Komt zo vaak voor als gewenst. </w:t>
      </w:r>
      <w:r>
        <w:t>Divisie k</w:t>
      </w:r>
      <w:r w:rsidRPr="00901B2A">
        <w:t>an genest worden</w:t>
      </w:r>
      <w:r>
        <w:t>, oftewel</w:t>
      </w:r>
      <w:r w:rsidRPr="00901B2A">
        <w:t xml:space="preserve"> hiërarchisch in</w:t>
      </w:r>
      <w:r>
        <w:t>ge</w:t>
      </w:r>
      <w:r w:rsidRPr="00901B2A">
        <w:t>de</w:t>
      </w:r>
      <w:r>
        <w:t>e</w:t>
      </w:r>
      <w:r w:rsidRPr="00901B2A">
        <w:t>l</w:t>
      </w:r>
      <w:r>
        <w:t>d worden</w:t>
      </w:r>
      <w:r w:rsidRPr="00901B2A">
        <w:t xml:space="preserve"> in verschillende niveaus van Divisie. Indien gebruik gemaakt wordt van Divisie, </w:t>
      </w:r>
      <w:r>
        <w:t>moet in ieder geval</w:t>
      </w:r>
      <w:r w:rsidRPr="00901B2A">
        <w:t xml:space="preserve"> de Divisie van het laagste hiërarchische niveau </w:t>
      </w:r>
      <w:r>
        <w:t>een of meer</w:t>
      </w:r>
      <w:r w:rsidRPr="00901B2A">
        <w:t xml:space="preserve"> element</w:t>
      </w:r>
      <w:r>
        <w:t>en</w:t>
      </w:r>
      <w:r w:rsidRPr="00901B2A">
        <w:t xml:space="preserve"> Divisietekst</w:t>
      </w:r>
      <w:r>
        <w:t xml:space="preserve"> bevatten</w:t>
      </w:r>
      <w:r w:rsidRPr="00901B2A">
        <w:t>.</w:t>
      </w:r>
      <w:r w:rsidRPr="000E40D3">
        <w:t xml:space="preserve"> </w:t>
      </w:r>
      <w:r>
        <w:t xml:space="preserve">De Divisies van de overige </w:t>
      </w:r>
      <w:r w:rsidRPr="006950E8">
        <w:t>hiërarchische niveau</w:t>
      </w:r>
      <w:r>
        <w:t>s</w:t>
      </w:r>
      <w:r w:rsidRPr="006950E8">
        <w:t xml:space="preserve"> </w:t>
      </w:r>
      <w:r>
        <w:t xml:space="preserve">kunnen Divisietekst bevatten. </w:t>
      </w:r>
      <w:r w:rsidRPr="000E40D3">
        <w:t xml:space="preserve">In de hiërarchische indeling van de Divisies kunnen geen niveaus worden overgeslagen. </w:t>
      </w:r>
      <w:r>
        <w:br/>
      </w:r>
      <w:r w:rsidRPr="000E40D3">
        <w:t>Divisie bevat de volgende elementen:</w:t>
      </w:r>
    </w:p>
    <w:p w14:paraId="63DC2DC1" w14:textId="77777777" w:rsidR="00DD5A3A" w:rsidRPr="007B60F8" w:rsidRDefault="00B71AF1" w:rsidP="00713915">
      <w:pPr>
        <w:pStyle w:val="Opsommingtekens2"/>
      </w:pPr>
      <w:r w:rsidRPr="00290FAE">
        <w:rPr>
          <w:i/>
          <w:iCs/>
        </w:rPr>
        <w:t>Kop</w:t>
      </w:r>
      <w:r w:rsidRPr="00290FAE">
        <w:t>: STOP-element dat de Kop bevat. Verplicht element. Komt 1 keer voor. Bevat ten minste één van de Kopelementen Label, Nummer en Opschrift; ieder van deze elementen komt 0 of 1 keer voor. Optioneel kan het element Subtitel worden toegevoegd.</w:t>
      </w:r>
    </w:p>
    <w:p w14:paraId="10D421E1" w14:textId="77777777" w:rsidR="00DD5A3A" w:rsidRDefault="00B71AF1" w:rsidP="00713915">
      <w:pPr>
        <w:pStyle w:val="Opsommingtekens2"/>
      </w:pPr>
      <w:r w:rsidRPr="003C03B2">
        <w:rPr>
          <w:i/>
          <w:iCs/>
        </w:rPr>
        <w:t>Gereserveerd</w:t>
      </w:r>
      <w:r w:rsidRPr="000E40D3">
        <w:t xml:space="preserve">: leeg </w:t>
      </w:r>
      <w:r>
        <w:t>STOP-</w:t>
      </w:r>
      <w:r w:rsidRPr="000E40D3">
        <w:t>element waarmee bij weergave op overheid.nl</w:t>
      </w:r>
      <w:r>
        <w:t xml:space="preserve"> </w:t>
      </w:r>
      <w:r w:rsidRPr="00A26219">
        <w:t>en in DSO-LV</w:t>
      </w:r>
      <w:r w:rsidRPr="000E40D3">
        <w:t xml:space="preserve"> de tekst ‘Gereserveerd’ wordt gegenereerd. Optioneel element</w:t>
      </w:r>
      <w:r>
        <w:t>.</w:t>
      </w:r>
      <w:r w:rsidRPr="000E40D3">
        <w:t xml:space="preserve"> </w:t>
      </w:r>
      <w:r>
        <w:t>K</w:t>
      </w:r>
      <w:r w:rsidRPr="000E40D3">
        <w:t>omt 0 of 1 keer voor.</w:t>
      </w:r>
      <w:r>
        <w:t xml:space="preserve"> Mag alleen voorkomen in een Divisie binnen de Regeling.</w:t>
      </w:r>
      <w:r w:rsidRPr="000E40D3">
        <w:t xml:space="preserve"> Indien in een Divisie het element Gereserveerd wordt gebruikt mag in die Divisie geen van de elementen Divisie of </w:t>
      </w:r>
      <w:r>
        <w:t>Divisietekst</w:t>
      </w:r>
      <w:r w:rsidRPr="000E40D3">
        <w:t xml:space="preserve"> voorkomen.</w:t>
      </w:r>
    </w:p>
    <w:p w14:paraId="35246345" w14:textId="77777777" w:rsidR="00DD5A3A" w:rsidRPr="000E40D3" w:rsidRDefault="00B71AF1" w:rsidP="00713915">
      <w:pPr>
        <w:pStyle w:val="Opsommingtekens2"/>
      </w:pPr>
      <w:r>
        <w:rPr>
          <w:i/>
          <w:iCs/>
        </w:rPr>
        <w:lastRenderedPageBreak/>
        <w:t>Vervallen</w:t>
      </w:r>
      <w:r w:rsidRPr="00484855">
        <w:t>:</w:t>
      </w:r>
      <w:r>
        <w:t xml:space="preserve"> </w:t>
      </w:r>
      <w:r w:rsidRPr="00D223DA">
        <w:t>leeg STOP-element waarmee bij weergave op overheid.nl en in DSO-LV de tekst ‘Vervallen’ wordt gegenereerd. Geeft aan dat</w:t>
      </w:r>
      <w:r w:rsidRPr="003A5F9C">
        <w:t xml:space="preserve"> de </w:t>
      </w:r>
      <w:r>
        <w:t>Divisie</w:t>
      </w:r>
      <w:r w:rsidRPr="003A5F9C">
        <w:t xml:space="preserve"> de status ‘vervallen’ heeft; het is niet langer juridisch geldig en heeft geen inhoud meer. Optioneel element. Komt 0 of 1 keer voor. </w:t>
      </w:r>
      <w:r w:rsidRPr="00B9032F">
        <w:t xml:space="preserve">Mag alleen voorkomen in een Divisie binnen de Regeling. </w:t>
      </w:r>
      <w:r w:rsidRPr="003A5F9C">
        <w:t xml:space="preserve">Indien in een </w:t>
      </w:r>
      <w:r>
        <w:t>Divisie</w:t>
      </w:r>
      <w:r w:rsidRPr="003A5F9C">
        <w:t xml:space="preserve"> het element Vervallen wordt gebruikt mag in die </w:t>
      </w:r>
      <w:r>
        <w:t>Divisie</w:t>
      </w:r>
      <w:r w:rsidRPr="003A5F9C">
        <w:t xml:space="preserve"> geen van de elementen Gereserveerd, Divisie en Divisietekst voorkomen.</w:t>
      </w:r>
    </w:p>
    <w:p w14:paraId="50012030" w14:textId="77777777" w:rsidR="00DD5A3A" w:rsidRPr="000E40D3" w:rsidRDefault="00B71AF1" w:rsidP="00713915">
      <w:pPr>
        <w:pStyle w:val="Opsommingtekens2"/>
      </w:pPr>
      <w:r>
        <w:t>W</w:t>
      </w:r>
      <w:r w:rsidRPr="00991186">
        <w:t>anneer binnen de Divisie de elementen Gereserveerd of Vervallen niet voorkomen</w:t>
      </w:r>
      <w:r>
        <w:t>:</w:t>
      </w:r>
      <w:r w:rsidRPr="00991186">
        <w:t xml:space="preserve"> </w:t>
      </w:r>
      <w:r>
        <w:t>e</w:t>
      </w:r>
      <w:r w:rsidRPr="000E40D3">
        <w:t>en verplichte keuze tussen:</w:t>
      </w:r>
    </w:p>
    <w:p w14:paraId="563CAE46" w14:textId="77777777" w:rsidR="00DD5A3A" w:rsidRPr="000E40D3" w:rsidRDefault="00B71AF1" w:rsidP="00713915">
      <w:pPr>
        <w:pStyle w:val="Opsommingtekens3"/>
      </w:pPr>
      <w:r w:rsidRPr="003E64D9">
        <w:rPr>
          <w:i/>
          <w:iCs/>
        </w:rPr>
        <w:t>Divisie</w:t>
      </w:r>
      <w:r w:rsidRPr="000E40D3">
        <w:t xml:space="preserve"> (van een lagergelegen niveau)</w:t>
      </w:r>
    </w:p>
    <w:p w14:paraId="70F68F4A" w14:textId="77777777" w:rsidR="00DD5A3A" w:rsidRPr="003E64D9" w:rsidRDefault="00B71AF1" w:rsidP="00713915">
      <w:pPr>
        <w:pStyle w:val="Opsommingtekens3"/>
        <w:rPr>
          <w:i/>
          <w:iCs/>
        </w:rPr>
      </w:pPr>
      <w:r w:rsidRPr="003E64D9">
        <w:rPr>
          <w:i/>
          <w:iCs/>
        </w:rPr>
        <w:t>Divisietekst</w:t>
      </w:r>
    </w:p>
    <w:p w14:paraId="3DE3FE3F" w14:textId="77777777" w:rsidR="00DD5A3A" w:rsidRDefault="00B71AF1" w:rsidP="00713915">
      <w:pPr>
        <w:pStyle w:val="Opsommingtekens1"/>
      </w:pPr>
      <w:r w:rsidRPr="002243ED">
        <w:rPr>
          <w:b/>
          <w:bCs/>
        </w:rPr>
        <w:t>Divisietekst</w:t>
      </w:r>
      <w:r>
        <w:t>:</w:t>
      </w:r>
      <w:r w:rsidRPr="000E40D3">
        <w:t xml:space="preserve"> </w:t>
      </w:r>
      <w:r>
        <w:t>STOP-</w:t>
      </w:r>
      <w:r w:rsidRPr="00F0399B">
        <w:t xml:space="preserve">element </w:t>
      </w:r>
      <w:r>
        <w:t xml:space="preserve">dat de </w:t>
      </w:r>
      <w:r w:rsidRPr="0048488C">
        <w:t xml:space="preserve">inhoudelijke bouwsteen </w:t>
      </w:r>
      <w:r>
        <w:t>is voor de Vrijetekststructuur</w:t>
      </w:r>
      <w:r w:rsidRPr="000E40D3">
        <w:t xml:space="preserve">. </w:t>
      </w:r>
      <w:r w:rsidRPr="00A939A0">
        <w:t xml:space="preserve">Onder voorwaarde verplicht element: alleen te gebruiken </w:t>
      </w:r>
      <w:r>
        <w:t>wanneer binnen het bovenliggende element de elementen Gereserveerd en Vervallen niet voorkomen</w:t>
      </w:r>
      <w:r w:rsidRPr="00A939A0">
        <w:t xml:space="preserve">; is dan verplicht en komt dan </w:t>
      </w:r>
      <w:r>
        <w:t xml:space="preserve">ten minste </w:t>
      </w:r>
      <w:r w:rsidRPr="00A939A0">
        <w:t>1 keer voor.</w:t>
      </w:r>
      <w:r>
        <w:br/>
      </w:r>
      <w:r w:rsidRPr="008829AB">
        <w:t>Divisie</w:t>
      </w:r>
      <w:r>
        <w:t>tekst</w:t>
      </w:r>
      <w:r w:rsidRPr="008829AB">
        <w:t xml:space="preserve"> bevat de volgende elementen:</w:t>
      </w:r>
    </w:p>
    <w:p w14:paraId="6E9D942C" w14:textId="77777777" w:rsidR="00DD5A3A" w:rsidRDefault="00B71AF1" w:rsidP="00713915">
      <w:pPr>
        <w:pStyle w:val="Opsommingtekens2"/>
      </w:pPr>
      <w:r w:rsidRPr="00A31F7F">
        <w:rPr>
          <w:i/>
          <w:iCs/>
        </w:rPr>
        <w:t>Kop</w:t>
      </w:r>
      <w:r>
        <w:t xml:space="preserve">: </w:t>
      </w:r>
      <w:r w:rsidRPr="00A31F7F">
        <w:t xml:space="preserve">STOP-element dat de Kop bevat. </w:t>
      </w:r>
      <w:r>
        <w:t>Optioneel</w:t>
      </w:r>
      <w:r w:rsidRPr="00A31F7F">
        <w:t xml:space="preserve"> element. Komt </w:t>
      </w:r>
      <w:r>
        <w:t xml:space="preserve">0 of </w:t>
      </w:r>
      <w:r w:rsidRPr="00A31F7F">
        <w:t xml:space="preserve">1 keer voor. </w:t>
      </w:r>
      <w:r>
        <w:t>Indien Kop voorkomt b</w:t>
      </w:r>
      <w:r w:rsidRPr="00A31F7F">
        <w:t xml:space="preserve">evat </w:t>
      </w:r>
      <w:r>
        <w:t xml:space="preserve">het </w:t>
      </w:r>
      <w:r w:rsidRPr="00A31F7F">
        <w:t>ten minste één van de Kopelementen Label, Nummer en Opschrift; ieder van deze onderdelen komt 0 of 1 keer voor. Optioneel kan het element Subtitel worden toegevoegd.</w:t>
      </w:r>
    </w:p>
    <w:p w14:paraId="2E4A3B4B" w14:textId="77777777" w:rsidR="00DD5A3A" w:rsidRDefault="00B71AF1" w:rsidP="00713915">
      <w:pPr>
        <w:pStyle w:val="Opsommingtekens2"/>
      </w:pPr>
      <w:r w:rsidRPr="003C03B2">
        <w:rPr>
          <w:i/>
          <w:iCs/>
        </w:rPr>
        <w:t>Gereserveerd</w:t>
      </w:r>
      <w:r w:rsidRPr="000E40D3">
        <w:t xml:space="preserve">: leeg </w:t>
      </w:r>
      <w:r>
        <w:t>STOP-</w:t>
      </w:r>
      <w:r w:rsidRPr="000E40D3">
        <w:t xml:space="preserve">element waarmee bij weergave op overheid.nl </w:t>
      </w:r>
      <w:r w:rsidRPr="000F1145">
        <w:t xml:space="preserve">en in DSO-LV </w:t>
      </w:r>
      <w:r w:rsidRPr="000E40D3">
        <w:t>de tekst ‘Gereserveerd’ wordt gegenereerd. Optioneel element</w:t>
      </w:r>
      <w:r>
        <w:t>.</w:t>
      </w:r>
      <w:r w:rsidRPr="000E40D3">
        <w:t xml:space="preserve"> </w:t>
      </w:r>
      <w:r>
        <w:t>K</w:t>
      </w:r>
      <w:r w:rsidRPr="000E40D3">
        <w:t>omt 0 of 1 keer voor.</w:t>
      </w:r>
      <w:r>
        <w:t xml:space="preserve"> Mag alleen voorkomen in een Divisietekst binnen de Regeling.</w:t>
      </w:r>
      <w:r w:rsidRPr="000E40D3">
        <w:t xml:space="preserve"> Indien in een Divisie</w:t>
      </w:r>
      <w:r>
        <w:t>tekst</w:t>
      </w:r>
      <w:r w:rsidRPr="000E40D3">
        <w:t xml:space="preserve"> het element Gereserveerd wordt gebruikt mag in die Divisie geen van de elementen Divisie of </w:t>
      </w:r>
      <w:r>
        <w:t>Divisietekst</w:t>
      </w:r>
      <w:r w:rsidRPr="000E40D3">
        <w:t xml:space="preserve"> voorkomen.</w:t>
      </w:r>
    </w:p>
    <w:p w14:paraId="70D187E1" w14:textId="77777777" w:rsidR="00DD5A3A" w:rsidRPr="000E40D3" w:rsidRDefault="00B71AF1" w:rsidP="00713915">
      <w:pPr>
        <w:pStyle w:val="Opsommingtekens2"/>
      </w:pPr>
      <w:r>
        <w:rPr>
          <w:i/>
          <w:iCs/>
        </w:rPr>
        <w:t>Vervallen</w:t>
      </w:r>
      <w:r w:rsidRPr="00484855">
        <w:t>:</w:t>
      </w:r>
      <w:r>
        <w:t xml:space="preserve"> </w:t>
      </w:r>
      <w:r w:rsidRPr="00EE66AE">
        <w:t xml:space="preserve">leeg STOP-element waarmee bij weergave op overheid.nl en in DSO-LV de tekst ‘Vervallen’ wordt gegenereerd. Geeft aan </w:t>
      </w:r>
      <w:r w:rsidRPr="003A5F9C">
        <w:t xml:space="preserve">dat de </w:t>
      </w:r>
      <w:r>
        <w:t>Divisietekst</w:t>
      </w:r>
      <w:r w:rsidRPr="003A5F9C">
        <w:t xml:space="preserve"> de status ‘vervallen’ heeft; het is niet langer juridisch geldig en heeft geen inhoud meer. Optioneel element. Komt 0 of 1 keer voor. </w:t>
      </w:r>
      <w:r w:rsidRPr="00B9032F">
        <w:t>Mag alleen voorkomen in een Divisie</w:t>
      </w:r>
      <w:r>
        <w:t>tekst</w:t>
      </w:r>
      <w:r w:rsidRPr="00B9032F">
        <w:t xml:space="preserve"> binnen de Regeling. </w:t>
      </w:r>
      <w:r w:rsidRPr="003A5F9C">
        <w:t xml:space="preserve">Indien in een </w:t>
      </w:r>
      <w:r>
        <w:t>Divisietekst</w:t>
      </w:r>
      <w:r w:rsidRPr="003A5F9C">
        <w:t xml:space="preserve"> het element Vervallen wordt gebruikt mag in die </w:t>
      </w:r>
      <w:r>
        <w:t>Divisie</w:t>
      </w:r>
      <w:r w:rsidRPr="003A5F9C">
        <w:t xml:space="preserve"> geen van de elementen Gereserveerd, Divisie en Divisietekst voorkomen.</w:t>
      </w:r>
    </w:p>
    <w:p w14:paraId="3156C890" w14:textId="77777777" w:rsidR="00DD5A3A" w:rsidRDefault="00B71AF1" w:rsidP="00713915">
      <w:pPr>
        <w:pStyle w:val="Opsommingtekens2"/>
      </w:pPr>
      <w:r w:rsidRPr="003D3722">
        <w:rPr>
          <w:i/>
          <w:iCs/>
        </w:rPr>
        <w:t>Inhoud</w:t>
      </w:r>
      <w:r>
        <w:t>: STOP-</w:t>
      </w:r>
      <w:r w:rsidRPr="000E40D3">
        <w:t xml:space="preserve">element </w:t>
      </w:r>
      <w:r>
        <w:t xml:space="preserve">voor </w:t>
      </w:r>
      <w:r w:rsidRPr="000E40D3">
        <w:t xml:space="preserve">de inhoud. </w:t>
      </w:r>
      <w:r w:rsidRPr="00A153F7">
        <w:t xml:space="preserve">Onder voorwaarde verplicht element: alleen te gebruiken wanneer binnen </w:t>
      </w:r>
      <w:r>
        <w:t xml:space="preserve">de Divisietekst </w:t>
      </w:r>
      <w:r w:rsidRPr="00A153F7">
        <w:t xml:space="preserve">de elementen Gereserveerd en Vervallen niet voorkomen; is dan verplicht en komt dan </w:t>
      </w:r>
      <w:r w:rsidRPr="00C43FDD">
        <w:t>(per Divisietekst)</w:t>
      </w:r>
      <w:r>
        <w:t xml:space="preserve"> </w:t>
      </w:r>
      <w:r w:rsidRPr="00A153F7">
        <w:t>ten minste 1 keer voor.</w:t>
      </w:r>
      <w:r w:rsidRPr="000E40D3">
        <w:t xml:space="preserve"> Het element Inhoud bevat ten minste één van de </w:t>
      </w:r>
      <w:r>
        <w:t>inhoud-</w:t>
      </w:r>
      <w:r w:rsidRPr="000E40D3">
        <w:t>elementen</w:t>
      </w:r>
      <w:r>
        <w:t xml:space="preserve"> </w:t>
      </w:r>
      <w:r w:rsidRPr="00111B59">
        <w:t xml:space="preserve">Alinea, Begrippenlijst, </w:t>
      </w:r>
      <w:r>
        <w:t xml:space="preserve">Citaat, </w:t>
      </w:r>
      <w:r w:rsidRPr="00111B59">
        <w:t>Figuur, Formule, Groep, Lijst</w:t>
      </w:r>
      <w:r>
        <w:t>,</w:t>
      </w:r>
      <w:r w:rsidRPr="00111B59">
        <w:t xml:space="preserve"> Tabel</w:t>
      </w:r>
      <w:r>
        <w:t xml:space="preserve"> en </w:t>
      </w:r>
      <w:r w:rsidRPr="00111B59">
        <w:t>Tussenkop</w:t>
      </w:r>
      <w:r w:rsidRPr="000E40D3">
        <w:t>.</w:t>
      </w:r>
      <w:r>
        <w:t xml:space="preserve"> Deze elementen zijn desgewenst binnen het element </w:t>
      </w:r>
      <w:r w:rsidRPr="00B4313D">
        <w:t>Kadertekst</w:t>
      </w:r>
      <w:r>
        <w:t xml:space="preserve"> te plaatsen.</w:t>
      </w:r>
    </w:p>
    <w:p w14:paraId="226FF026" w14:textId="77777777" w:rsidR="00DD5A3A" w:rsidRDefault="00DD5A3A" w:rsidP="00DC1A69"/>
    <w:p w14:paraId="3B4EDCF0" w14:textId="4C491907" w:rsidR="00DD5A3A" w:rsidRPr="000E40D3" w:rsidRDefault="00B71AF1" w:rsidP="00E42AD2">
      <w:r>
        <w:t xml:space="preserve">Voor het inhoud-element Lijst kan gekozen worden tussen Lijst </w:t>
      </w:r>
      <w:r w:rsidRPr="00DF234E">
        <w:t>van het type expliciet</w:t>
      </w:r>
      <w:r>
        <w:t xml:space="preserve"> en Lijst van het type ongemarkeerd.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