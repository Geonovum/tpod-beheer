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DD5A3A" w:rsidRPr="007B60F8" w:rsidRDefault="00B71AF1"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