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DD5A3A" w:rsidRPr="00F03DD9" w:rsidRDefault="00B71AF1" w:rsidP="00E4799F">
      <w:pPr>
        <w:pStyle w:val="Kop4"/>
      </w:pPr>
      <w:r w:rsidRPr="00F03DD9">
        <w:t>Toelichting op de norm</w:t>
      </w:r>
    </w:p>
    <w:p w14:paraId="27D30F4B" w14:textId="74EB75CC" w:rsidR="00DD5A3A" w:rsidRDefault="00B71AF1" w:rsidP="0014301D">
      <w:r w:rsidRPr="00F03DD9">
        <w:rPr>
          <w:i/>
          <w:iCs/>
        </w:rPr>
        <w:t>locatieaanduiding</w:t>
      </w:r>
      <w:r w:rsidRPr="00F03DD9">
        <w:t xml:space="preserve">: het attribuut dat de verwijzing bevat naar de identificatie van de specifieke Locatie die bij het Regelingsgebied hoort. Voor Regelingsgebied bevat Locatie de geometrie(ën) die de buitengrens </w:t>
      </w:r>
      <w:r>
        <w:t xml:space="preserve">of buitengrenzen </w:t>
      </w:r>
      <w:r w:rsidRPr="00F03DD9">
        <w:t>van de regeling vormen.</w:t>
      </w:r>
    </w:p>
    <w:p w14:paraId="5D0E5E7D" w14:textId="77777777" w:rsidR="00AB1AD9" w:rsidRDefault="00AB1AD9" w:rsidP="0014301D"/>
    <w:p w14:paraId="47A49B7F" w14:textId="68E2B8C4" w:rsidR="00AB1AD9" w:rsidRPr="00F03DD9" w:rsidRDefault="00AB1AD9" w:rsidP="0014301D">
      <w:r>
        <w:lastRenderedPageBreak/>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_Ref_8118561993b48457a84261985b5f3c49_1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