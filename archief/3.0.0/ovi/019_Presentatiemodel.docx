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F0859" w14:textId="3F9E7991" w:rsidR="00DD5A3A" w:rsidRPr="007B60F8" w:rsidRDefault="00B71AF1" w:rsidP="00E33EDD">
      <w:pPr>
        <w:pStyle w:val="Kop3"/>
      </w:pPr>
      <w:bookmarkStart w:id="34" w:name="_Ref_6d4a8b6a179a685fde1efb7a3b2309a6_1"/>
      <w:r w:rsidRPr="007B60F8">
        <w:t>Presentatiemodel</w:t>
      </w:r>
      <w:bookmarkEnd w:id="34"/>
    </w:p>
    <w:p w14:paraId="532DC726" w14:textId="6E622BB2" w:rsidR="00DD5A3A" w:rsidRPr="007B60F8" w:rsidRDefault="00B71AF1" w:rsidP="00377522">
      <w:r w:rsidRPr="007B60F8">
        <w:t xml:space="preserve">De inhoud van een omgevingsdocument dient kenbaar te zijn. Daarom moet een omgevingsdocument niet alleen machineleesbaar worden aangeboden, maar is ook een voor de mens te interpreteren </w:t>
      </w:r>
      <w:r>
        <w:t>weergave</w:t>
      </w:r>
      <w:r w:rsidRPr="007B60F8">
        <w:t xml:space="preserve"> noodzakelijk. Uitgangspunt is dat de tekst, de bijbehorende Locaties </w:t>
      </w:r>
      <w:r>
        <w:t xml:space="preserve">in combinatie met de </w:t>
      </w:r>
      <w:r w:rsidRPr="00C227CD">
        <w:t xml:space="preserve">annotaties met OW-objecten </w:t>
      </w:r>
      <w:r w:rsidRPr="007B60F8">
        <w:t xml:space="preserve">en de waarden die normen op de </w:t>
      </w:r>
      <w:r w:rsidRPr="007B60F8">
        <w:lastRenderedPageBreak/>
        <w:t xml:space="preserve">verschillende Locaties hebben zo overzichtelijk worden </w:t>
      </w:r>
      <w:r>
        <w:t>weergegeven</w:t>
      </w:r>
      <w:r w:rsidRPr="007B60F8">
        <w:t xml:space="preserve"> dat de raadpleger ze kan interpreteren.</w:t>
      </w:r>
    </w:p>
    <w:p w14:paraId="53980808" w14:textId="78978C64" w:rsidR="00DD5A3A" w:rsidRPr="007B60F8" w:rsidRDefault="00B71AF1" w:rsidP="00377522">
      <w:r w:rsidRPr="007B60F8">
        <w:t xml:space="preserve">Het Presentatiemodel richt zich op de mensleesbare vorm van het </w:t>
      </w:r>
      <w:r>
        <w:t>weergeven</w:t>
      </w:r>
      <w:r w:rsidRPr="007B60F8">
        <w:t xml:space="preserve">. Onder </w:t>
      </w:r>
      <w:r>
        <w:t>weergeven</w:t>
      </w:r>
      <w:r w:rsidRPr="007B60F8">
        <w:t xml:space="preserve"> verstaan we het weergeven en visualiseren van de inhoud van een regeling in een voorgedefinieerde vorm (gebruik van symbolen, kleur, lijndikte, arcering, karakterset) conform een afgesproken standaard. Het Presentatiemodel beschrijft daarbij de wijze van </w:t>
      </w:r>
      <w:r>
        <w:t>weergave</w:t>
      </w:r>
      <w:r w:rsidRPr="007B60F8">
        <w:t xml:space="preserve"> van </w:t>
      </w:r>
      <w:r>
        <w:t>annotaties met OW-objecten op een kaart.</w:t>
      </w:r>
    </w:p>
    <w:p w14:paraId="60753173" w14:textId="357DA758" w:rsidR="00DD5A3A" w:rsidRPr="007B60F8" w:rsidRDefault="00B71AF1" w:rsidP="00377522">
      <w:r w:rsidRPr="007B60F8">
        <w:t xml:space="preserve">De mensleesbare </w:t>
      </w:r>
      <w:r>
        <w:t>weergave</w:t>
      </w:r>
      <w:r w:rsidRPr="007B60F8">
        <w:t xml:space="preserve"> van Locaties maakt gebruik van de annotaties met </w:t>
      </w:r>
      <w:r>
        <w:t>OW-object</w:t>
      </w:r>
      <w:r w:rsidRPr="007B60F8">
        <w:t xml:space="preserve">en, waardelijsten en </w:t>
      </w:r>
      <w:r>
        <w:t>symboolcodes</w:t>
      </w:r>
      <w:r w:rsidRPr="007B60F8">
        <w:t>. Een</w:t>
      </w:r>
      <w:r>
        <w:t xml:space="preserve"> symboolcode die is toegekend aan een waarde uit de waardelijsten</w:t>
      </w:r>
      <w:r w:rsidRPr="007B60F8">
        <w:t xml:space="preserve"> </w:t>
      </w:r>
      <w:r>
        <w:t xml:space="preserve">IMOW </w:t>
      </w:r>
      <w:r w:rsidRPr="007B60F8">
        <w:t xml:space="preserve">bepaalt hoe Locaties, de bijbehorende annotaties en waarden op een kaartbeeld worden weergegeven. De tabel geeft de symbolisatie waarmee een annotatie wordt </w:t>
      </w:r>
      <w:r>
        <w:t>weergegeven</w:t>
      </w:r>
      <w:r w:rsidRPr="007B60F8">
        <w:t xml:space="preserve">. Hierbij wordt een waarde uit een limitatieve waardelijst aan de bijbehorende, afgesproken, symboolcode gekoppeld. Gebruik van de </w:t>
      </w:r>
      <w:r>
        <w:t>symboolcode uit de waardelijsten IMOW</w:t>
      </w:r>
      <w:r w:rsidRPr="007B60F8">
        <w:t xml:space="preserve"> leidt tot een standaardweergave, ook wel geharmoniseerde weergave genoemd.</w:t>
      </w:r>
      <w:r>
        <w:t xml:space="preserve"> Ieder OW-objecttype heeft daarbij, als het is gekoppeld aan een Gebied, een eigen symbolisatiestijl. Voorbeelden zijn: Het objecttype </w:t>
      </w:r>
      <w:r w:rsidRPr="00C227CD">
        <w:t>Activiteit</w:t>
      </w:r>
      <w:r>
        <w:t xml:space="preserve"> wordt weergegeven met verschillende vormen van arceringen</w:t>
      </w:r>
      <w:r w:rsidRPr="00C227CD">
        <w:t xml:space="preserve"> </w:t>
      </w:r>
      <w:r>
        <w:t xml:space="preserve">en rasters in </w:t>
      </w:r>
      <w:r w:rsidRPr="00AB40B8">
        <w:t>verschillende kleuren</w:t>
      </w:r>
      <w:r>
        <w:t xml:space="preserve">, </w:t>
      </w:r>
      <w:r w:rsidRPr="006D42EE">
        <w:t>gecombineerd met verschillende randlijnstijlen</w:t>
      </w:r>
      <w:r>
        <w:t>.</w:t>
      </w:r>
      <w:r w:rsidRPr="006D42EE">
        <w:t xml:space="preserve"> </w:t>
      </w:r>
      <w:r>
        <w:t>H</w:t>
      </w:r>
      <w:r w:rsidRPr="00A86EE9">
        <w:t xml:space="preserve">et objecttype </w:t>
      </w:r>
      <w:r w:rsidRPr="00C227CD">
        <w:t>Gebiedsaanwijzing</w:t>
      </w:r>
      <w:r>
        <w:t xml:space="preserve"> </w:t>
      </w:r>
      <w:r w:rsidRPr="000775A0">
        <w:t xml:space="preserve">wordt weergegeven </w:t>
      </w:r>
      <w:r>
        <w:t xml:space="preserve">met een volledige vlakvulling in verschillende kleuren, gecombineerd met verschillende randlijnstijlen en </w:t>
      </w:r>
      <w:r w:rsidRPr="009464C4">
        <w:t xml:space="preserve">verschillende </w:t>
      </w:r>
      <w:r>
        <w:t>mate van transparantie. Voor Lijnen en Punten is een heel scala aan symbolisaties beschikbaar, met variaties in kleur, lijnsoort, vorm, grootte en dikte. Voor Normwaarden zijn er in de symbolenbibliotheek kleurenranges beschikbaar.</w:t>
      </w:r>
      <w:r>
        <w:br/>
      </w:r>
      <w:r w:rsidRPr="007B60F8">
        <w:t xml:space="preserve"> </w:t>
      </w:r>
      <w:r w:rsidRPr="00863F41">
        <w:rPr>
          <w:rStyle w:val="Verwijzing"/>
        </w:rPr>
        <w:fldChar w:fldCharType="begin"/>
      </w:r>
      <w:r w:rsidRPr="00863F41">
        <w:rPr>
          <w:rStyle w:val="Verwijzing"/>
        </w:rPr>
        <w:instrText xml:space="preserve"> REF _Ref_6d4a8b6a179a685fde1efb7a3b2309a6_2 \n \h  \* MERGEFORMAT </w:instrText>
      </w:r>
      <w:r w:rsidRPr="00863F41">
        <w:rPr>
          <w:rStyle w:val="Verwijzing"/>
        </w:rPr>
      </w:r>
      <w:r w:rsidRPr="00863F41">
        <w:rPr>
          <w:rStyle w:val="Verwijzing"/>
        </w:rPr>
        <w:fldChar w:fldCharType="separate"/>
      </w:r>
      <w:r w:rsidR="008310EB">
        <w:rPr>
          <w:rStyle w:val="Verwijzing"/>
        </w:rPr>
        <w:t>Figuur 1</w:t>
      </w:r>
      <w:r w:rsidRPr="00863F41">
        <w:rPr>
          <w:rStyle w:val="Verwijzing"/>
        </w:rPr>
        <w:fldChar w:fldCharType="end"/>
      </w:r>
      <w:r w:rsidRPr="00B26823">
        <w:t xml:space="preserve"> </w:t>
      </w:r>
      <w:r w:rsidRPr="007B60F8">
        <w:t>laat de werking van de standaardweergave zien voor een annotatie met een Gebiedsaanwijzing.</w:t>
      </w:r>
    </w:p>
    <w:p w14:paraId="7CF588AE" w14:textId="0FA1E95D" w:rsidR="00DD5A3A" w:rsidRPr="00036C98" w:rsidRDefault="00B71AF1" w:rsidP="005974F8">
      <w:pPr>
        <w:pStyle w:val="Figuur"/>
      </w:pPr>
      <w:r>
        <w:rPr>
          <w:noProof/>
        </w:rPr>
        <w:lastRenderedPageBreak/>
        <w:drawing>
          <wp:inline distT="0" distB="0" distL="0" distR="0" wp14:anchorId="51824B55" wp14:editId="1866C087">
            <wp:extent cx="5400040" cy="6588125"/>
            <wp:effectExtent l="0" t="0" r="0" b="3175"/>
            <wp:docPr id="953394632" name="Afbeelding 953394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32" name="Afbeelding 953394632"/>
                    <pic:cNvPicPr/>
                  </pic:nvPicPr>
                  <pic:blipFill>
                    <a:blip r:embed="rId21"/>
                    <a:stretch>
                      <a:fillRect/>
                    </a:stretch>
                  </pic:blipFill>
                  <pic:spPr>
                    <a:xfrm>
                      <a:off x="0" y="0"/>
                      <a:ext cx="5400040" cy="6588125"/>
                    </a:xfrm>
                    <a:prstGeom prst="rect">
                      <a:avLst/>
                    </a:prstGeom>
                  </pic:spPr>
                </pic:pic>
              </a:graphicData>
            </a:graphic>
          </wp:inline>
        </w:drawing>
      </w:r>
    </w:p>
    <w:p w14:paraId="0CB41B72" w14:textId="6D0474F5" w:rsidR="00DD5A3A" w:rsidRPr="007B60F8" w:rsidRDefault="00B71AF1" w:rsidP="00D131A0">
      <w:pPr>
        <w:pStyle w:val="Figuurbijschrift"/>
      </w:pPr>
      <w:bookmarkStart w:id="36" w:name="_Ref_6d4a8b6a179a685fde1efb7a3b2309a6_2"/>
      <w:r>
        <w:t>Weergave op de kaart door</w:t>
      </w:r>
      <w:r w:rsidRPr="007B60F8">
        <w:t xml:space="preserve"> annoteren met object, type en groep, in combinatie met </w:t>
      </w:r>
      <w:r>
        <w:t>symboolcode uit waardelijst IMOW</w:t>
      </w:r>
      <w:r w:rsidRPr="007B60F8">
        <w:t>, toepassing standaardweergave</w:t>
      </w:r>
      <w:bookmarkEnd w:id="36"/>
    </w:p>
    <w:p w14:paraId="59B74FFC" w14:textId="2EE44F9F" w:rsidR="00DD5A3A" w:rsidRPr="007B60F8" w:rsidRDefault="00B71AF1" w:rsidP="00564982">
      <w:r w:rsidRPr="00863F41">
        <w:rPr>
          <w:rStyle w:val="Verwijzing"/>
        </w:rPr>
        <w:fldChar w:fldCharType="begin"/>
      </w:r>
      <w:r w:rsidRPr="00863F41">
        <w:rPr>
          <w:rStyle w:val="Verwijzing"/>
        </w:rPr>
        <w:instrText xml:space="preserve"> REF _Ref_6d4a8b6a179a685fde1efb7a3b2309a6_2  \n \h  \* MERGEFORMAT </w:instrText>
      </w:r>
      <w:r w:rsidRPr="00863F41">
        <w:rPr>
          <w:rStyle w:val="Verwijzing"/>
        </w:rPr>
      </w:r>
      <w:r w:rsidRPr="00863F41">
        <w:rPr>
          <w:rStyle w:val="Verwijzing"/>
        </w:rPr>
        <w:fldChar w:fldCharType="separate"/>
      </w:r>
      <w:r w:rsidR="008310EB">
        <w:rPr>
          <w:rStyle w:val="Verwijzing"/>
        </w:rPr>
        <w:t>Figuur 1</w:t>
      </w:r>
      <w:r w:rsidRPr="00863F41">
        <w:rPr>
          <w:rStyle w:val="Verwijzing"/>
        </w:rPr>
        <w:fldChar w:fldCharType="end"/>
      </w:r>
      <w:r w:rsidRPr="00B26823">
        <w:t xml:space="preserve"> </w:t>
      </w:r>
      <w:r w:rsidRPr="007B60F8">
        <w:t xml:space="preserve">laat zien dat een tekst wordt gekoppeld aan een Locatie. Om de Locatie </w:t>
      </w:r>
      <w:r>
        <w:t>herkenbaar</w:t>
      </w:r>
      <w:r w:rsidRPr="007B60F8">
        <w:t xml:space="preserve"> op een kaart weer te geven is </w:t>
      </w:r>
      <w:r>
        <w:t xml:space="preserve">deze </w:t>
      </w:r>
      <w:r w:rsidRPr="007B60F8">
        <w:t xml:space="preserve">geannoteerd met een Gebiedsaanwijzing, in dit geval van het type Natuur. Het bevoegd gezag heeft zelf een naam gekozen voor de Gebiedsaanwijzing (in dit geval ‘Gelders Natuurnetwerk’) en heeft aangegeven tot welke groep die specifieke Gebiedsaanwijzing hoort. De groep wordt gekozen uit de waardelijst ‘Natuurgroep’ die hoort </w:t>
      </w:r>
      <w:r w:rsidRPr="007B60F8">
        <w:lastRenderedPageBreak/>
        <w:t>bij de Gebiedsaanwijzing van het type Natuur. In het voorbeeld is uit de waardelijst de waarde ‘Natuurnetwerk Nederland’ gekozen. De groep is het onderdeel van de annotatie dat bepaalt hoe de Locatie op de kaart wordt weergegeven. Alle waarden voor groep van de waardelijst</w:t>
      </w:r>
      <w:r>
        <w:t>en IMOW</w:t>
      </w:r>
      <w:r w:rsidRPr="007B60F8">
        <w:t xml:space="preserve"> hebben </w:t>
      </w:r>
      <w:r>
        <w:t xml:space="preserve">een symboolcode </w:t>
      </w:r>
      <w:r w:rsidRPr="007B60F8">
        <w:t xml:space="preserve">die bepaalt hoe de groep wordt weergegeven: de kleur, arcering, mate van transparantie en lijnstijl. Voor het bevoegd gezag is het voldoende om aan te geven welke groep van toepassing is. Een viewer kan dan geautomatiseerd met behulp van de </w:t>
      </w:r>
      <w:r>
        <w:t>symboolcode uit de waardelijsten IMOW</w:t>
      </w:r>
      <w:r w:rsidRPr="007B60F8">
        <w:t xml:space="preserve"> de Locatie met de juiste standaardsymbolisatie weergeven.</w:t>
      </w:r>
    </w:p>
    <w:p w14:paraId="23374D8F" w14:textId="6747CC69" w:rsidR="00DD5A3A" w:rsidRPr="00BC30D7" w:rsidRDefault="00B71AF1" w:rsidP="008E1D91">
      <w:pPr>
        <w:rPr>
          <w:color w:val="BFBFBF" w:themeColor="background1" w:themeShade="BF"/>
        </w:rPr>
      </w:pPr>
      <w:r w:rsidRPr="007B60F8">
        <w:t xml:space="preserve">Het bevoegd gezag heeft twee methoden om zelf invloed uit te oefenen op de weergave van objecten, Locaties en waarden op een kaart. </w:t>
      </w:r>
      <w:r w:rsidRPr="00BC30D7">
        <w:rPr>
          <w:color w:val="BFBFBF" w:themeColor="background1" w:themeShade="BF"/>
        </w:rPr>
        <w:t xml:space="preserve">De eerste methode is door te kiezen voor een eigen, specifieke symbolisatie in plaats van de standaardweergave. Dit maakt het bijvoorbeeld mogelijk om de activiteiten ‘het exploiteren van een discotheek’ en ‘het exploiteren van daghoreca’ ieder op een eigen manier weer te geven in plaats van met de standaardweergave die hoort bij de Activiteitengroep ‘exploitatieactiviteit horeca’. </w:t>
      </w:r>
      <w:r w:rsidRPr="00BC30D7">
        <w:rPr>
          <w:rStyle w:val="Verwijzing"/>
          <w:color w:val="BFBFBF" w:themeColor="background1" w:themeShade="BF"/>
        </w:rPr>
        <w:fldChar w:fldCharType="begin"/>
      </w:r>
      <w:r w:rsidRPr="00BC30D7">
        <w:rPr>
          <w:rStyle w:val="Verwijzing"/>
          <w:color w:val="BFBFBF" w:themeColor="background1" w:themeShade="BF"/>
        </w:rPr>
        <w:instrText xml:space="preserve"> REF _Ref_6d4a8b6a179a685fde1efb7a3b2309a6_3 \n \h  \* MERGEFORMAT </w:instrText>
      </w:r>
      <w:r w:rsidRPr="00BC30D7">
        <w:rPr>
          <w:rStyle w:val="Verwijzing"/>
          <w:color w:val="BFBFBF" w:themeColor="background1" w:themeShade="BF"/>
        </w:rPr>
      </w:r>
      <w:r w:rsidRPr="00BC30D7">
        <w:rPr>
          <w:rStyle w:val="Verwijzing"/>
          <w:color w:val="BFBFBF" w:themeColor="background1" w:themeShade="BF"/>
        </w:rPr>
        <w:fldChar w:fldCharType="separate"/>
      </w:r>
      <w:r w:rsidR="008310EB">
        <w:rPr>
          <w:rStyle w:val="Verwijzing"/>
          <w:color w:val="BFBFBF" w:themeColor="background1" w:themeShade="BF"/>
        </w:rPr>
        <w:t>Figuur 2</w:t>
      </w:r>
      <w:r w:rsidRPr="00BC30D7">
        <w:rPr>
          <w:rStyle w:val="Verwijzing"/>
          <w:color w:val="BFBFBF" w:themeColor="background1" w:themeShade="BF"/>
        </w:rPr>
        <w:fldChar w:fldCharType="end"/>
      </w:r>
      <w:r w:rsidRPr="00BC30D7">
        <w:rPr>
          <w:color w:val="BFBFBF" w:themeColor="background1" w:themeShade="BF"/>
        </w:rPr>
        <w:t xml:space="preserve"> laat daarvan (enigszins versimpeld) een voorbeeld zien. IMOW heeft daarvoor het objecttype SymbolisatieItem. Met SymbolisatieItem kan het bevoegd gezag een eigen, specifieke symbolisatie geven aan ActiviteitLocatieaanduiding, Normwaarde en (de verschillende typen) Gebiedsaanwijzing.</w:t>
      </w:r>
    </w:p>
    <w:p w14:paraId="715F91F8" w14:textId="60E6E7F0" w:rsidR="00DD5A3A" w:rsidRPr="00C05338" w:rsidRDefault="00B71AF1" w:rsidP="00C05338">
      <w:pPr>
        <w:pStyle w:val="Figuur"/>
      </w:pPr>
      <w:r>
        <w:rPr>
          <w:noProof/>
        </w:rPr>
        <w:lastRenderedPageBreak/>
        <w:drawing>
          <wp:inline distT="0" distB="0" distL="0" distR="0" wp14:anchorId="155CD32F" wp14:editId="22BA38CC">
            <wp:extent cx="5153025" cy="8028272"/>
            <wp:effectExtent l="0" t="0" r="0" b="0"/>
            <wp:docPr id="953394659" name="Afbeelding 953394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9" name="Afbeelding 953394659"/>
                    <pic:cNvPicPr/>
                  </pic:nvPicPr>
                  <pic:blipFill>
                    <a:blip r:embed="rId22"/>
                    <a:stretch>
                      <a:fillRect/>
                    </a:stretch>
                  </pic:blipFill>
                  <pic:spPr>
                    <a:xfrm>
                      <a:off x="0" y="0"/>
                      <a:ext cx="5153861" cy="8029575"/>
                    </a:xfrm>
                    <a:prstGeom prst="rect">
                      <a:avLst/>
                    </a:prstGeom>
                  </pic:spPr>
                </pic:pic>
              </a:graphicData>
            </a:graphic>
          </wp:inline>
        </w:drawing>
      </w:r>
    </w:p>
    <w:p w14:paraId="4F607E72" w14:textId="2B01D8D0" w:rsidR="00DD5A3A" w:rsidRPr="007B60F8" w:rsidRDefault="00B71AF1" w:rsidP="00580062">
      <w:pPr>
        <w:pStyle w:val="Figuurbijschrift"/>
      </w:pPr>
      <w:bookmarkStart w:id="37" w:name="_Ref_6d4a8b6a179a685fde1efb7a3b2309a6_3"/>
      <w:r>
        <w:lastRenderedPageBreak/>
        <w:t>Weergave op de kaart door</w:t>
      </w:r>
      <w:r w:rsidRPr="007B60F8">
        <w:t xml:space="preserve"> annoteren, </w:t>
      </w:r>
      <w:r>
        <w:t xml:space="preserve">links </w:t>
      </w:r>
      <w:r w:rsidRPr="007B60F8">
        <w:t xml:space="preserve">toepassing standaardweergave </w:t>
      </w:r>
      <w:r>
        <w:t>door object en groep,</w:t>
      </w:r>
      <w:r w:rsidRPr="007B60F8">
        <w:t xml:space="preserve"> </w:t>
      </w:r>
      <w:r>
        <w:t xml:space="preserve">rechts </w:t>
      </w:r>
      <w:r w:rsidRPr="007B60F8">
        <w:t xml:space="preserve">eigen weergave </w:t>
      </w:r>
      <w:r>
        <w:t>door keuze symboolcode uit symbolenbibliotheek</w:t>
      </w:r>
      <w:bookmarkEnd w:id="37"/>
    </w:p>
    <w:p w14:paraId="1883C966" w14:textId="3C5E1427" w:rsidR="00DD5A3A" w:rsidRPr="00BC30D7" w:rsidRDefault="00B71AF1" w:rsidP="00580062">
      <w:pPr>
        <w:rPr>
          <w:color w:val="BFBFBF" w:themeColor="background1" w:themeShade="BF"/>
        </w:rPr>
      </w:pPr>
      <w:r w:rsidRPr="00BC30D7">
        <w:rPr>
          <w:rStyle w:val="Verwijzing"/>
          <w:color w:val="BFBFBF" w:themeColor="background1" w:themeShade="BF"/>
        </w:rPr>
        <w:fldChar w:fldCharType="begin"/>
      </w:r>
      <w:r w:rsidRPr="00BC30D7">
        <w:rPr>
          <w:rStyle w:val="Verwijzing"/>
          <w:color w:val="BFBFBF" w:themeColor="background1" w:themeShade="BF"/>
        </w:rPr>
        <w:instrText xml:space="preserve"> REF _Ref_6d4a8b6a179a685fde1efb7a3b2309a6_3  \n \h  \* MERGEFORMAT </w:instrText>
      </w:r>
      <w:r w:rsidRPr="00BC30D7">
        <w:rPr>
          <w:rStyle w:val="Verwijzing"/>
          <w:color w:val="BFBFBF" w:themeColor="background1" w:themeShade="BF"/>
        </w:rPr>
      </w:r>
      <w:r w:rsidRPr="00BC30D7">
        <w:rPr>
          <w:rStyle w:val="Verwijzing"/>
          <w:color w:val="BFBFBF" w:themeColor="background1" w:themeShade="BF"/>
        </w:rPr>
        <w:fldChar w:fldCharType="separate"/>
      </w:r>
      <w:r w:rsidR="008310EB">
        <w:rPr>
          <w:rStyle w:val="Verwijzing"/>
          <w:color w:val="BFBFBF" w:themeColor="background1" w:themeShade="BF"/>
        </w:rPr>
        <w:t>Figuur 2</w:t>
      </w:r>
      <w:r w:rsidRPr="00BC30D7">
        <w:rPr>
          <w:rStyle w:val="Verwijzing"/>
          <w:color w:val="BFBFBF" w:themeColor="background1" w:themeShade="BF"/>
        </w:rPr>
        <w:fldChar w:fldCharType="end"/>
      </w:r>
      <w:r w:rsidRPr="00BC30D7">
        <w:rPr>
          <w:color w:val="BFBFBF" w:themeColor="background1" w:themeShade="BF"/>
        </w:rPr>
        <w:t xml:space="preserve"> laat het verschil zien tussen de toepassing van de standaardweergave en de eerste methode voor het bevoegd gezag om zelf invloed uit te oefenen op de weergave, namelijk door te kiezen voor een eigen, specifieke symbolisatie. Het bovenste deel van de afbeelding laat, net als in </w:t>
      </w:r>
      <w:r w:rsidRPr="00BC30D7">
        <w:rPr>
          <w:rStyle w:val="Verwijzing"/>
          <w:color w:val="BFBFBF" w:themeColor="background1" w:themeShade="BF"/>
        </w:rPr>
        <w:fldChar w:fldCharType="begin"/>
      </w:r>
      <w:r w:rsidRPr="00BC30D7">
        <w:rPr>
          <w:rStyle w:val="Verwijzing"/>
          <w:color w:val="BFBFBF" w:themeColor="background1" w:themeShade="BF"/>
        </w:rPr>
        <w:instrText xml:space="preserve"> REF _Ref_6d4a8b6a179a685fde1efb7a3b2309a6_2 \n \h </w:instrText>
      </w:r>
      <w:r w:rsidRPr="00BC30D7">
        <w:rPr>
          <w:rStyle w:val="Verwijzing"/>
          <w:color w:val="BFBFBF" w:themeColor="background1" w:themeShade="BF"/>
        </w:rPr>
      </w:r>
      <w:r w:rsidRPr="00BC30D7">
        <w:rPr>
          <w:rStyle w:val="Verwijzing"/>
          <w:color w:val="BFBFBF" w:themeColor="background1" w:themeShade="BF"/>
        </w:rPr>
        <w:fldChar w:fldCharType="separate"/>
      </w:r>
      <w:r w:rsidR="008310EB">
        <w:rPr>
          <w:rStyle w:val="Verwijzing"/>
          <w:color w:val="BFBFBF" w:themeColor="background1" w:themeShade="BF"/>
        </w:rPr>
        <w:t>Figuur 1</w:t>
      </w:r>
      <w:r w:rsidRPr="00BC30D7">
        <w:rPr>
          <w:rStyle w:val="Verwijzing"/>
          <w:color w:val="BFBFBF" w:themeColor="background1" w:themeShade="BF"/>
        </w:rPr>
        <w:fldChar w:fldCharType="end"/>
      </w:r>
      <w:r w:rsidRPr="00BC30D7">
        <w:rPr>
          <w:color w:val="BFBFBF" w:themeColor="background1" w:themeShade="BF"/>
        </w:rPr>
        <w:t xml:space="preserve"> maar dan voor een activiteit, zien dat een tekst wordt gekoppeld aan een Locatie, de activiteit een naam krijgt en een groep wordt gekozen. Het onderste deel van de figuur laat aan de linkerkant de toepassing van de standaardweergave zien. Dit is al beschreven in de toelichting op </w:t>
      </w:r>
      <w:r w:rsidRPr="00BC30D7">
        <w:rPr>
          <w:rStyle w:val="Verwijzing"/>
          <w:color w:val="BFBFBF" w:themeColor="background1" w:themeShade="BF"/>
        </w:rPr>
        <w:fldChar w:fldCharType="begin"/>
      </w:r>
      <w:r w:rsidRPr="00BC30D7">
        <w:rPr>
          <w:rStyle w:val="Verwijzing"/>
          <w:color w:val="BFBFBF" w:themeColor="background1" w:themeShade="BF"/>
        </w:rPr>
        <w:instrText xml:space="preserve"> REF _Ref_6d4a8b6a179a685fde1efb7a3b2309a6_2 \n \h </w:instrText>
      </w:r>
      <w:r w:rsidRPr="00BC30D7">
        <w:rPr>
          <w:rStyle w:val="Verwijzing"/>
          <w:color w:val="BFBFBF" w:themeColor="background1" w:themeShade="BF"/>
        </w:rPr>
      </w:r>
      <w:r w:rsidRPr="00BC30D7">
        <w:rPr>
          <w:rStyle w:val="Verwijzing"/>
          <w:color w:val="BFBFBF" w:themeColor="background1" w:themeShade="BF"/>
        </w:rPr>
        <w:fldChar w:fldCharType="separate"/>
      </w:r>
      <w:r w:rsidR="008310EB">
        <w:rPr>
          <w:rStyle w:val="Verwijzing"/>
          <w:color w:val="BFBFBF" w:themeColor="background1" w:themeShade="BF"/>
        </w:rPr>
        <w:t>Figuur 1</w:t>
      </w:r>
      <w:r w:rsidRPr="00BC30D7">
        <w:rPr>
          <w:rStyle w:val="Verwijzing"/>
          <w:color w:val="BFBFBF" w:themeColor="background1" w:themeShade="BF"/>
        </w:rPr>
        <w:fldChar w:fldCharType="end"/>
      </w:r>
      <w:r w:rsidRPr="00BC30D7">
        <w:rPr>
          <w:color w:val="BFBFBF" w:themeColor="background1" w:themeShade="BF"/>
        </w:rPr>
        <w:t>. De rechterkant toont de toepassing van de eigen, specifieke symbolisatie. Het bevoegd gezag kiest uit de symbolenbibliotheek de symboolcode die het beste past bij de manier waarop het het object wil weergeven. In dat geval gaat de specifieke symbolisatie boven de weergave-werking van de groep.</w:t>
      </w:r>
    </w:p>
    <w:p w14:paraId="784771D5" w14:textId="025B0408" w:rsidR="00DD5A3A" w:rsidRPr="007B60F8" w:rsidRDefault="004A3F59" w:rsidP="00BC30D7">
      <w:pPr>
        <w:pStyle w:val="Kader"/>
      </w:pPr>
      <w:r>
        <w:rPr>
          <w:noProof/>
        </w:rPr>
        <mc:AlternateContent>
          <mc:Choice Requires="wps">
            <w:drawing>
              <wp:inline distT="0" distB="0" distL="0" distR="0" wp14:anchorId="78B65B47" wp14:editId="2B09EF36">
                <wp:extent cx="5400040" cy="808040"/>
                <wp:effectExtent l="0" t="0" r="22860" b="10160"/>
                <wp:docPr id="1205622410" name="Tekstvak 1205622410"/>
                <wp:cNvGraphicFramePr/>
                <a:graphic xmlns:a="http://schemas.openxmlformats.org/drawingml/2006/main">
                  <a:graphicData uri="http://schemas.microsoft.com/office/word/2010/wordprocessingShape">
                    <wps:wsp>
                      <wps:cNvSpPr txBox="1"/>
                      <wps:spPr>
                        <a:xfrm>
                          <a:off x="0" y="0"/>
                          <a:ext cx="5400040" cy="808040"/>
                        </a:xfrm>
                        <a:prstGeom prst="rect">
                          <a:avLst/>
                        </a:prstGeom>
                        <a:noFill/>
                        <a:ln w="6350">
                          <a:solidFill>
                            <a:prstClr val="black"/>
                          </a:solidFill>
                        </a:ln>
                      </wps:spPr>
                      <wps:txbx>
                        <w:txbxContent>
                          <w:p w14:paraId="6D2B4C63" w14:textId="77777777" w:rsidR="004A3F59" w:rsidRDefault="004A3F59" w:rsidP="004A3F59">
                            <w:pPr>
                              <w:rPr>
                                <w:b/>
                                <w:bCs/>
                              </w:rPr>
                            </w:pPr>
                            <w:r>
                              <w:rPr>
                                <w:b/>
                                <w:bCs/>
                              </w:rPr>
                              <w:t>Werkafspraak</w:t>
                            </w:r>
                          </w:p>
                          <w:p w14:paraId="76961E3B" w14:textId="55D7B156" w:rsidR="004A3F59" w:rsidRPr="00B85351" w:rsidRDefault="004A3F59" w:rsidP="004A3F59">
                            <w:r>
                              <w:t xml:space="preserve">Let op: voor deze methode geldt nu </w:t>
                            </w:r>
                            <w:r w:rsidR="00DE57F1">
                              <w:t xml:space="preserve">de </w:t>
                            </w:r>
                            <w:r w:rsidRPr="00206673">
                              <w:t>werkafspraak</w:t>
                            </w:r>
                            <w:r>
                              <w:t xml:space="preserve"> “Gebruik het objecttype SymbolisatieItem niet.” Zie daarvoor de paragrafen </w:t>
                            </w:r>
                            <w:r w:rsidR="000A44A1">
                              <w:fldChar w:fldCharType="begin"/>
                            </w:r>
                            <w:r w:rsidR="000A44A1">
                              <w:instrText xml:space="preserve"> REF _Ref_30e501f156ece1095cb7222abf730309_2 \n \h </w:instrText>
                            </w:r>
                            <w:r w:rsidR="000A44A1">
                              <w:fldChar w:fldCharType="separate"/>
                            </w:r>
                            <w:r w:rsidR="00071D9A">
                              <w:t>7.9.4</w:t>
                            </w:r>
                            <w:r w:rsidR="000A44A1">
                              <w:fldChar w:fldCharType="end"/>
                            </w:r>
                            <w:r>
                              <w:t xml:space="preserve"> en </w:t>
                            </w:r>
                            <w:r w:rsidR="000A44A1">
                              <w:fldChar w:fldCharType="begin"/>
                            </w:r>
                            <w:r w:rsidR="000A44A1">
                              <w:instrText xml:space="preserve"> REF _Ref_9928a85a2d736c012f0e697a290f6152_2 \n \h </w:instrText>
                            </w:r>
                            <w:r w:rsidR="000A44A1">
                              <w:fldChar w:fldCharType="separate"/>
                            </w:r>
                            <w:r w:rsidR="00071D9A">
                              <w:t>7.9.5</w:t>
                            </w:r>
                            <w:r w:rsidR="000A44A1">
                              <w:fldChar w:fldCharType="end"/>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8B65B47" id="_x0000_t202" coordsize="21600,21600" o:spt="202" path="m,l,21600r21600,l21600,xe">
                <v:stroke joinstyle="miter"/>
                <v:path gradientshapeok="t" o:connecttype="rect"/>
              </v:shapetype>
              <v:shape id="Tekstvak 1205622410" o:spid="_x0000_s1026" type="#_x0000_t202" style="width:425.2pt;height:63.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" filled="f" strokeweight=".5pt">
                <v:textbox style="mso-fit-shape-to-text:t">
                  <w:txbxContent>
                    <w:p w14:paraId="6D2B4C63" w14:textId="77777777" w:rsidR="004A3F59" w:rsidRDefault="004A3F59" w:rsidP="004A3F59">
                      <w:pPr>
                        <w:rPr>
                          <w:b/>
                          <w:bCs/>
                        </w:rPr>
                      </w:pPr>
                      <w:r>
                        <w:rPr>
                          <w:b/>
                          <w:bCs/>
                        </w:rPr>
                        <w:t>Werkafspraak</w:t>
                      </w:r>
                    </w:p>
                    <w:p w14:paraId="76961E3B" w14:textId="55D7B156" w:rsidR="004A3F59" w:rsidRPr="00B85351" w:rsidRDefault="004A3F59" w:rsidP="004A3F59">
                      <w:r>
                        <w:t xml:space="preserve">Let op: voor deze methode geldt nu </w:t>
                      </w:r>
                      <w:r w:rsidR="00DE57F1">
                        <w:t xml:space="preserve">de </w:t>
                      </w:r>
                      <w:r w:rsidRPr="00206673">
                        <w:t>werkafspraak</w:t>
                      </w:r>
                      <w:r>
                        <w:t xml:space="preserve"> “Gebruik het objecttype SymbolisatieItem niet.” Zie daarvoor de paragrafen </w:t>
                      </w:r>
                      <w:r w:rsidR="000A44A1">
                        <w:fldChar w:fldCharType="begin"/>
                      </w:r>
                      <w:r w:rsidR="000A44A1">
                        <w:instrText xml:space="preserve"> REF _Ref_30e501f156ece1095cb7222abf730309_2 \n \h </w:instrText>
                      </w:r>
                      <w:r w:rsidR="000A44A1">
                        <w:fldChar w:fldCharType="separate"/>
                      </w:r>
                      <w:r w:rsidR="00071D9A">
                        <w:t>7.9.4</w:t>
                      </w:r>
                      <w:r w:rsidR="000A44A1">
                        <w:fldChar w:fldCharType="end"/>
                      </w:r>
                      <w:r>
                        <w:t xml:space="preserve"> en </w:t>
                      </w:r>
                      <w:r w:rsidR="000A44A1">
                        <w:fldChar w:fldCharType="begin"/>
                      </w:r>
                      <w:r w:rsidR="000A44A1">
                        <w:instrText xml:space="preserve"> REF _Ref_9928a85a2d736c012f0e697a290f6152_2 \n \h </w:instrText>
                      </w:r>
                      <w:r w:rsidR="000A44A1">
                        <w:fldChar w:fldCharType="separate"/>
                      </w:r>
                      <w:r w:rsidR="00071D9A">
                        <w:t>7.9.5</w:t>
                      </w:r>
                      <w:r w:rsidR="000A44A1">
                        <w:fldChar w:fldCharType="end"/>
                      </w:r>
                      <w:r>
                        <w:t>.</w:t>
                      </w:r>
                    </w:p>
                  </w:txbxContent>
                </v:textbox>
                <w10:anchorlock/>
              </v:shape>
            </w:pict>
          </mc:Fallback>
        </mc:AlternateContent>
      </w:r>
    </w:p>
    <w:p w14:paraId="51021ADA" w14:textId="3346B68D" w:rsidR="00DD5A3A" w:rsidRPr="007B60F8" w:rsidRDefault="00B71AF1" w:rsidP="00580062">
      <w:r w:rsidRPr="007B60F8">
        <w:t xml:space="preserve">De tweede methode die het bevoegd gezag heeft om zelf invloed uit te oefenen op de weergave is het samenstellen van kaarten en kaartlagen. Daarmee geeft het bevoegd gezag zelf aan dat bepaalde informatie, of een set van informatie, op een kaart of kaartlaag wordt weergegeven. IMOW kent hiervoor de objecten Kaart en Kaartlaag, die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8310EB">
        <w:rPr>
          <w:rStyle w:val="Verwijzing"/>
        </w:rPr>
        <w:t>7.10</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8310EB">
        <w:rPr>
          <w:rStyle w:val="Verwijzing"/>
        </w:rPr>
        <w:t>7.11</w:t>
      </w:r>
      <w:r w:rsidRPr="00863F41">
        <w:rPr>
          <w:rStyle w:val="Verwijzing"/>
        </w:rPr>
        <w:fldChar w:fldCharType="end"/>
      </w:r>
      <w:r w:rsidRPr="00B26823">
        <w:t xml:space="preserve"> zijn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image" Target="media/image_2f71e0e3df0a5bf639cb3726d9894971.png"/><Relationship Id="rId22" Type="http://schemas.openxmlformats.org/officeDocument/2006/relationships/image" Target="media/image_650d013f541e1e9689fea496ad94eea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