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4872" w14:textId="66837191" w:rsidR="00DD5A3A" w:rsidRDefault="009B7087" w:rsidP="009B7087">
      <w:pPr>
        <w:pStyle w:val="Kop2bijlage"/>
      </w:pPr>
      <w:r>
        <w:lastRenderedPageBreak/>
        <w:t>Versiehistorie eerdere versies</w:t>
      </w:r>
    </w:p>
    <w:p w14:paraId="024FF055" w14:textId="7AB59839" w:rsidR="009B7087" w:rsidRDefault="009B7087" w:rsidP="009B7087">
      <w:r w:rsidRPr="009B7087">
        <w:t>In deze bijlage staat de versiehistorie van eerdere versies van dit toepassingsprofiel.</w:t>
      </w:r>
    </w:p>
    <w:p w14:paraId="06C9F094" w14:textId="585BDF5A" w:rsidR="00351A27" w:rsidRDefault="00351A27" w:rsidP="00351A27">
      <w:r>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77" w:history="1">
        <w:r w:rsidRPr="009F3006">
          <w:rPr>
            <w:rStyle w:val="Hyperlink"/>
          </w:rPr>
          <w:t>https://www.geonovum.nl/geo-standaarden/omgevingswet/meldingen</w:t>
        </w:r>
      </w:hyperlink>
      <w:r>
        <w:t>.</w:t>
      </w:r>
    </w:p>
    <w:p w14:paraId="61538ACE" w14:textId="71192FFE" w:rsidR="00A30345" w:rsidRDefault="00351A27" w:rsidP="00351A27">
      <w:r>
        <w:t xml:space="preserve">Voor de STOP-standaard bestaat een vergelijkbaar meldingssysteem, waarnaar wordt verwezen met STOP#xx. De STOP-issuetracker is te vinden via </w:t>
      </w:r>
      <w:hyperlink r:id="rId78" w:history="1">
        <w:r w:rsidRPr="008C1549">
          <w:rPr>
            <w:rStyle w:val="Hyperlink"/>
          </w:rPr>
          <w:t>https://gitlab.com/koop/STOP/standaard/-/issues</w:t>
        </w:r>
      </w:hyperlink>
      <w:r>
        <w:t>.</w:t>
      </w:r>
    </w:p>
    <w:p w14:paraId="5D00F845" w14:textId="77777777" w:rsidR="00A30345" w:rsidRDefault="00A30345" w:rsidP="00A30345"/>
    <w:p w14:paraId="09415D70" w14:textId="77777777" w:rsidR="00A30345" w:rsidRDefault="00A30345" w:rsidP="00A30345">
      <w:pPr>
        <w:sectPr w:rsidR="00A30345" w:rsidSect="00A30345">
          <w:headerReference w:type="default" r:id="rId79"/>
          <w:footerReference w:type="default" r:id="rId80"/>
          <w:endnotePr>
            <w:numFmt w:val="decimal"/>
          </w:endnotePr>
          <w:type w:val="continuous"/>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Pr>
      <w:tblGrid>
        <w:gridCol w:w="962"/>
        <w:gridCol w:w="1301"/>
        <w:gridCol w:w="6231"/>
      </w:tblGrid>
      <w:tr w:rsidR="00A30345" w:rsidRPr="00B26823" w14:paraId="5C1CAF35" w14:textId="77777777" w:rsidTr="002F1698">
        <w:trPr>
          <w:cnfStyle w:val="100000000000" w:firstRow="1" w:lastRow="0" w:firstColumn="0" w:lastColumn="0" w:oddVBand="0" w:evenVBand="0" w:oddHBand="0" w:evenHBand="0" w:firstRowFirstColumn="0" w:firstRowLastColumn="0" w:lastRowFirstColumn="0" w:lastRowLastColumn="0"/>
          <w:tblHeader/>
        </w:trPr>
        <w:tc>
          <w:tcPr>
            <w:tcW w:w="566" w:type="pct"/>
          </w:tcPr>
          <w:p w14:paraId="2BAA5A85" w14:textId="77777777" w:rsidR="00A30345" w:rsidRPr="00B26823" w:rsidRDefault="00A30345" w:rsidP="002F1698">
            <w:r w:rsidRPr="00B26823">
              <w:t>Versie</w:t>
            </w:r>
          </w:p>
        </w:tc>
        <w:tc>
          <w:tcPr>
            <w:tcW w:w="766" w:type="pct"/>
          </w:tcPr>
          <w:p w14:paraId="415F6912" w14:textId="77777777" w:rsidR="00A30345" w:rsidRPr="00B26823" w:rsidRDefault="00A30345" w:rsidP="002F1698">
            <w:r w:rsidRPr="00B26823">
              <w:t>Datum</w:t>
            </w:r>
          </w:p>
        </w:tc>
        <w:tc>
          <w:tcPr>
            <w:tcW w:w="3668" w:type="pct"/>
          </w:tcPr>
          <w:p w14:paraId="044EBFB1" w14:textId="77777777" w:rsidR="00A30345" w:rsidRPr="00B26823" w:rsidRDefault="00A30345" w:rsidP="002F1698">
            <w:r w:rsidRPr="00B26823">
              <w:t>Wijziging</w:t>
            </w:r>
          </w:p>
        </w:tc>
      </w:tr>
      <w:tr w:rsidR="008B30C8" w14:paraId="0A3C2943" w14:textId="77777777" w:rsidTr="002F1698">
        <w:tc>
          <w:tcPr>
            <w:tcW w:w="566" w:type="pct"/>
          </w:tcPr>
          <w:p w14:paraId="3AC24322" w14:textId="5E64A141" w:rsidR="008B30C8" w:rsidRPr="00CF75A3" w:rsidRDefault="008B30C8" w:rsidP="008B30C8">
            <w:r>
              <w:t>2.0.2</w:t>
            </w:r>
          </w:p>
        </w:tc>
        <w:tc>
          <w:tcPr>
            <w:tcW w:w="766" w:type="pct"/>
          </w:tcPr>
          <w:p w14:paraId="4996376F" w14:textId="558B27B5" w:rsidR="008B30C8" w:rsidRPr="00CF75A3" w:rsidRDefault="008B30C8" w:rsidP="008B30C8">
            <w:r w:rsidRPr="00416CDF">
              <w:t>2023-04-07</w:t>
            </w:r>
          </w:p>
        </w:tc>
        <w:tc>
          <w:tcPr>
            <w:tcW w:w="3668" w:type="pct"/>
          </w:tcPr>
          <w:p w14:paraId="567F3693" w14:textId="77777777" w:rsidR="008B30C8" w:rsidRDefault="008B30C8" w:rsidP="008B30C8">
            <w:r>
              <w:t xml:space="preserve">Hele document: </w:t>
            </w:r>
          </w:p>
          <w:p w14:paraId="635827FB" w14:textId="77777777" w:rsidR="008B30C8" w:rsidRDefault="008B30C8" w:rsidP="008B30C8">
            <w:pPr>
              <w:pStyle w:val="Opsommingtekens1"/>
            </w:pPr>
            <w:r>
              <w:t>Tekst is gecorrigeerd en verbeterd</w:t>
            </w:r>
          </w:p>
          <w:p w14:paraId="22D96D20" w14:textId="7ACE9C89" w:rsidR="008B30C8" w:rsidRPr="00A3275E" w:rsidRDefault="008B30C8" w:rsidP="00C6523E">
            <w:pPr>
              <w:pStyle w:val="Opsommingtekens1"/>
            </w:pPr>
            <w:r>
              <w:t>Tekst is geactualiseerd n.a.v. wijzigingen in wet- en regelgeving</w:t>
            </w:r>
          </w:p>
        </w:tc>
      </w:tr>
      <w:tr w:rsidR="008B30C8" w14:paraId="5A0BB73C" w14:textId="77777777" w:rsidTr="002F1698">
        <w:tc>
          <w:tcPr>
            <w:tcW w:w="566" w:type="pct"/>
          </w:tcPr>
          <w:p w14:paraId="112C8A92" w14:textId="3C12E33C" w:rsidR="008B30C8" w:rsidRPr="00CF75A3" w:rsidRDefault="008B30C8" w:rsidP="008B30C8">
            <w:r w:rsidRPr="00C81812">
              <w:t>2.0.2</w:t>
            </w:r>
          </w:p>
        </w:tc>
        <w:tc>
          <w:tcPr>
            <w:tcW w:w="766" w:type="pct"/>
          </w:tcPr>
          <w:p w14:paraId="74CCB8C2" w14:textId="3BA43F5A" w:rsidR="008B30C8" w:rsidRPr="00CF75A3" w:rsidRDefault="008B30C8" w:rsidP="008B30C8">
            <w:r w:rsidRPr="00416CDF">
              <w:t>2023-04-07</w:t>
            </w:r>
          </w:p>
        </w:tc>
        <w:tc>
          <w:tcPr>
            <w:tcW w:w="3668" w:type="pct"/>
          </w:tcPr>
          <w:p w14:paraId="271F2F45" w14:textId="16B230CB" w:rsidR="008B30C8" w:rsidRDefault="008B30C8" w:rsidP="008B30C8">
            <w:r>
              <w:t xml:space="preserve">Paragraaf </w:t>
            </w:r>
            <w:r w:rsidR="007E005C">
              <w:t>3.4</w:t>
            </w:r>
            <w:r>
              <w:t xml:space="preserve"> Annoteren</w:t>
            </w:r>
          </w:p>
          <w:p w14:paraId="6CD8F3BE" w14:textId="72654028" w:rsidR="008B30C8" w:rsidRPr="00A3275E" w:rsidRDefault="008B30C8" w:rsidP="00C6523E">
            <w:pPr>
              <w:pStyle w:val="Opsommingtekens1"/>
            </w:pPr>
            <w:r>
              <w:t>Betekenis en werking van annoteren is anders beschreven om duidelijker te maken wat het doet</w:t>
            </w:r>
          </w:p>
        </w:tc>
      </w:tr>
      <w:tr w:rsidR="008B30C8" w14:paraId="75C18272" w14:textId="77777777" w:rsidTr="002F1698">
        <w:tc>
          <w:tcPr>
            <w:tcW w:w="566" w:type="pct"/>
          </w:tcPr>
          <w:p w14:paraId="0860A79C" w14:textId="315B336C" w:rsidR="008B30C8" w:rsidRPr="00CF75A3" w:rsidRDefault="008B30C8" w:rsidP="008B30C8">
            <w:r w:rsidRPr="00C81812">
              <w:t>2.0.2</w:t>
            </w:r>
          </w:p>
        </w:tc>
        <w:tc>
          <w:tcPr>
            <w:tcW w:w="766" w:type="pct"/>
          </w:tcPr>
          <w:p w14:paraId="7F0AB0FC" w14:textId="12D07780" w:rsidR="008B30C8" w:rsidRPr="00CF75A3" w:rsidRDefault="008B30C8" w:rsidP="008B30C8">
            <w:r w:rsidRPr="00416CDF">
              <w:t>2023-04-07</w:t>
            </w:r>
          </w:p>
        </w:tc>
        <w:tc>
          <w:tcPr>
            <w:tcW w:w="3668" w:type="pct"/>
          </w:tcPr>
          <w:p w14:paraId="628524FE" w14:textId="3FBD9E6D" w:rsidR="008B30C8" w:rsidRDefault="008B30C8" w:rsidP="008B30C8">
            <w:r>
              <w:t xml:space="preserve">Paragraaf </w:t>
            </w:r>
            <w:r w:rsidR="007E005C">
              <w:t>3.6</w:t>
            </w:r>
            <w:r>
              <w:t xml:space="preserve"> Presentatiemodel</w:t>
            </w:r>
          </w:p>
          <w:p w14:paraId="28E906A8" w14:textId="77777777" w:rsidR="008B30C8" w:rsidRDefault="008B30C8" w:rsidP="008B30C8">
            <w:pPr>
              <w:pStyle w:val="Opsommingtekens1"/>
            </w:pPr>
            <w:r>
              <w:t>Beschrijving symbolisatiestijl per objecttype is toegevoegd en met voorbeelden toegelicht</w:t>
            </w:r>
          </w:p>
          <w:p w14:paraId="4B5CF654" w14:textId="77777777" w:rsidR="008B30C8" w:rsidRDefault="008B30C8" w:rsidP="008B30C8">
            <w:pPr>
              <w:pStyle w:val="Opsommingtekens1"/>
            </w:pPr>
            <w:r>
              <w:t>Er is toegevoegd dat er nu ook symbolisatiestijlen voor lijnen en punten zijn en kleurenranges voor Normwaarden</w:t>
            </w:r>
          </w:p>
          <w:p w14:paraId="58349EEB" w14:textId="23248708" w:rsidR="008B30C8" w:rsidRPr="00A3275E" w:rsidRDefault="008B30C8" w:rsidP="00C6523E">
            <w:pPr>
              <w:pStyle w:val="Opsommingtekens1"/>
            </w:pPr>
            <w:r>
              <w:t>Afbeeldingen zijn aangepast aan nieuwe symbolisatiestijlen</w:t>
            </w:r>
          </w:p>
        </w:tc>
      </w:tr>
      <w:tr w:rsidR="008B30C8" w14:paraId="389D7D72" w14:textId="77777777" w:rsidTr="002F1698">
        <w:tc>
          <w:tcPr>
            <w:tcW w:w="566" w:type="pct"/>
          </w:tcPr>
          <w:p w14:paraId="5CABF0B5" w14:textId="6F239148" w:rsidR="008B30C8" w:rsidRPr="00CF75A3" w:rsidRDefault="008B30C8" w:rsidP="008B30C8">
            <w:r w:rsidRPr="00C81812">
              <w:lastRenderedPageBreak/>
              <w:t>2.0.2</w:t>
            </w:r>
          </w:p>
        </w:tc>
        <w:tc>
          <w:tcPr>
            <w:tcW w:w="766" w:type="pct"/>
          </w:tcPr>
          <w:p w14:paraId="4B3E3CA0" w14:textId="42895770" w:rsidR="008B30C8" w:rsidRPr="00CF75A3" w:rsidRDefault="008B30C8" w:rsidP="008B30C8">
            <w:r w:rsidRPr="00416CDF">
              <w:t>2023-04-07</w:t>
            </w:r>
          </w:p>
        </w:tc>
        <w:tc>
          <w:tcPr>
            <w:tcW w:w="3668" w:type="pct"/>
          </w:tcPr>
          <w:p w14:paraId="29EC4D43" w14:textId="6E6A4539" w:rsidR="008B30C8" w:rsidRDefault="008B30C8" w:rsidP="008B30C8">
            <w:r>
              <w:t xml:space="preserve">Hoofdstuk </w:t>
            </w:r>
            <w:r w:rsidR="007E005C">
              <w:t>4</w:t>
            </w:r>
            <w:r>
              <w:t xml:space="preserve"> De </w:t>
            </w:r>
            <w:r w:rsidRPr="004F4F4F">
              <w:t xml:space="preserve">vormgeving </w:t>
            </w:r>
            <w:r>
              <w:t xml:space="preserve">van Besluit en Regeling bij </w:t>
            </w:r>
            <w:fldSimple w:instr=" DOCVARIABLE ID01+ ">
              <w:r w:rsidR="008310EB">
                <w:t>de omgevingsvisie</w:t>
              </w:r>
            </w:fldSimple>
          </w:p>
          <w:p w14:paraId="695CDA8E" w14:textId="77777777" w:rsidR="008B30C8" w:rsidRDefault="008B30C8" w:rsidP="008B30C8">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4FE0F85A" w14:textId="290052BF" w:rsidR="008B30C8" w:rsidRDefault="008B30C8" w:rsidP="008B30C8">
            <w:pPr>
              <w:pStyle w:val="Opsommingtekens1"/>
            </w:pPr>
            <w:r w:rsidRPr="001121A4">
              <w:t xml:space="preserve">Paragraaf </w:t>
            </w:r>
            <w:r w:rsidR="007E005C">
              <w:t>4.2</w:t>
            </w:r>
            <w:r w:rsidRPr="001121A4">
              <w:t xml:space="preserve"> is tussengevoegd, verplaatst vanuit hoofdstuk 5. In deze paragraaf is</w:t>
            </w:r>
            <w:r>
              <w:t xml:space="preserve">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 </w:t>
            </w:r>
            <w:r w:rsidRPr="00D83D2D">
              <w:t xml:space="preserve">De bestaande paragraaf is gesplitst in twee subparagrafen en subparagraaf </w:t>
            </w:r>
            <w:r w:rsidR="007E005C">
              <w:t>4.2.3</w:t>
            </w:r>
            <w:r w:rsidRPr="00D83D2D">
              <w:t xml:space="preserve"> is toegevoegd. In die subparagraaf is beschreven dat de op het besluit betrekking hebbende stukken elektronisch ter inzage gelegd moeten worden met een kader met toekomstige functionaliteit en een workaround</w:t>
            </w:r>
          </w:p>
          <w:p w14:paraId="2DA89D0B" w14:textId="6DCC9785" w:rsidR="008B30C8" w:rsidRPr="00A3275E" w:rsidRDefault="008B30C8" w:rsidP="00C6523E">
            <w:pPr>
              <w:pStyle w:val="Opsommingtekens1"/>
            </w:pPr>
            <w:r>
              <w:t xml:space="preserve">In dit hoofdstuk is het onderscheid tussen Besluit en Regeling duidelijker gemaakt, aanvullingen daarvoor staan in paragrafen </w:t>
            </w:r>
            <w:r w:rsidR="00A44B60">
              <w:t>4.3.1</w:t>
            </w:r>
            <w:r>
              <w:t xml:space="preserve"> en </w:t>
            </w:r>
            <w:r w:rsidR="00A44B60">
              <w:t>4.3.2</w:t>
            </w:r>
            <w:r>
              <w:t>.</w:t>
            </w:r>
          </w:p>
        </w:tc>
      </w:tr>
      <w:tr w:rsidR="008B30C8" w14:paraId="0C6E9883" w14:textId="77777777" w:rsidTr="002F1698">
        <w:tc>
          <w:tcPr>
            <w:tcW w:w="566" w:type="pct"/>
          </w:tcPr>
          <w:p w14:paraId="1AF636FD" w14:textId="73448666" w:rsidR="008B30C8" w:rsidRPr="00CF75A3" w:rsidRDefault="008B30C8" w:rsidP="008B30C8">
            <w:r w:rsidRPr="00C81812">
              <w:t>2.0.2</w:t>
            </w:r>
          </w:p>
        </w:tc>
        <w:tc>
          <w:tcPr>
            <w:tcW w:w="766" w:type="pct"/>
          </w:tcPr>
          <w:p w14:paraId="72A843C6" w14:textId="26E4F16A" w:rsidR="008B30C8" w:rsidRPr="00CF75A3" w:rsidRDefault="008B30C8" w:rsidP="008B30C8">
            <w:r w:rsidRPr="00416CDF">
              <w:t>2023-04-07</w:t>
            </w:r>
          </w:p>
        </w:tc>
        <w:tc>
          <w:tcPr>
            <w:tcW w:w="3668" w:type="pct"/>
          </w:tcPr>
          <w:p w14:paraId="380E3AD0" w14:textId="2FF8891B" w:rsidR="008B30C8" w:rsidRDefault="008B30C8" w:rsidP="008B30C8">
            <w:r>
              <w:t xml:space="preserve">Paragrafen </w:t>
            </w:r>
            <w:r w:rsidR="00A44B60">
              <w:t>4.4.2.1</w:t>
            </w:r>
            <w:r>
              <w:t xml:space="preserve"> en </w:t>
            </w:r>
            <w:r w:rsidR="00A44B60">
              <w:t>4.4.2.2</w:t>
            </w:r>
            <w:r>
              <w:t xml:space="preserve">: </w:t>
            </w:r>
          </w:p>
          <w:p w14:paraId="2629A414" w14:textId="77777777" w:rsidR="008B30C8" w:rsidRDefault="008B30C8" w:rsidP="008B30C8">
            <w:pPr>
              <w:pStyle w:val="Opsommingtekens1"/>
            </w:pPr>
            <w:r>
              <w:t>De voorkeursvariant voor het element Toelichting als onderdeel van het Besluit is gewijzigd</w:t>
            </w:r>
          </w:p>
          <w:p w14:paraId="3C3D0827" w14:textId="1E831782" w:rsidR="008B30C8" w:rsidRPr="00A3275E" w:rsidRDefault="008B30C8" w:rsidP="00C6523E">
            <w:pPr>
              <w:pStyle w:val="Opsommingtekens1"/>
            </w:pPr>
            <w:r>
              <w:t>Bij de (hoofd)elementen ArtikelgewijzeToelichting en Inhoudsopgave (van het Besluit) is aangegeven dat ze in een toekomstige versie van de standaard gaan vervallen en dat gebruik afgeraden wordt</w:t>
            </w:r>
          </w:p>
        </w:tc>
      </w:tr>
      <w:tr w:rsidR="008B30C8" w14:paraId="32796079" w14:textId="77777777" w:rsidTr="002F1698">
        <w:tc>
          <w:tcPr>
            <w:tcW w:w="566" w:type="pct"/>
          </w:tcPr>
          <w:p w14:paraId="150959E5" w14:textId="38486B01" w:rsidR="008B30C8" w:rsidRPr="00CF75A3" w:rsidRDefault="008B30C8" w:rsidP="008B30C8">
            <w:r w:rsidRPr="002079BD">
              <w:t>2.0.2</w:t>
            </w:r>
          </w:p>
        </w:tc>
        <w:tc>
          <w:tcPr>
            <w:tcW w:w="766" w:type="pct"/>
          </w:tcPr>
          <w:p w14:paraId="22CA67D5" w14:textId="4D3DC9C6" w:rsidR="008B30C8" w:rsidRPr="00CF75A3" w:rsidRDefault="008B30C8" w:rsidP="008B30C8">
            <w:r w:rsidRPr="00416CDF">
              <w:t>2023-04-07</w:t>
            </w:r>
          </w:p>
        </w:tc>
        <w:tc>
          <w:tcPr>
            <w:tcW w:w="3668" w:type="pct"/>
          </w:tcPr>
          <w:p w14:paraId="5672848C" w14:textId="3FF9FD0C" w:rsidR="008B30C8" w:rsidRDefault="008B30C8" w:rsidP="008B30C8">
            <w:r>
              <w:t xml:space="preserve">Paragraaf </w:t>
            </w:r>
            <w:r w:rsidR="00A44B60">
              <w:t>4.4.2.1</w:t>
            </w:r>
            <w:r>
              <w:t xml:space="preserve">: </w:t>
            </w:r>
          </w:p>
          <w:p w14:paraId="49FE0E5A" w14:textId="0253E3FA" w:rsidR="008B30C8" w:rsidRPr="00A3275E" w:rsidRDefault="008B30C8" w:rsidP="00C6523E">
            <w:pPr>
              <w:pStyle w:val="Opsommingtekens1"/>
            </w:pPr>
            <w:r>
              <w:t>In het onderdeel WijzigBijlage, RegelingMutatie is de beschrijving van de wijzigacties verwijderd. Dat zijn toepassingen van de wijzigingsmethode renvooi die door software worden uitgevoerd, die horen niet thuis in de normbeschrijving</w:t>
            </w:r>
          </w:p>
        </w:tc>
      </w:tr>
      <w:tr w:rsidR="008B30C8" w14:paraId="2DCA037D" w14:textId="77777777" w:rsidTr="002F1698">
        <w:tc>
          <w:tcPr>
            <w:tcW w:w="566" w:type="pct"/>
          </w:tcPr>
          <w:p w14:paraId="2E88877B" w14:textId="675D9D9F" w:rsidR="008B30C8" w:rsidRPr="00CF75A3" w:rsidRDefault="008B30C8" w:rsidP="008B30C8">
            <w:r w:rsidRPr="002079BD">
              <w:t>2.0.2</w:t>
            </w:r>
          </w:p>
        </w:tc>
        <w:tc>
          <w:tcPr>
            <w:tcW w:w="766" w:type="pct"/>
          </w:tcPr>
          <w:p w14:paraId="46C24849" w14:textId="0D74D8A0" w:rsidR="008B30C8" w:rsidRPr="00CF75A3" w:rsidRDefault="008B30C8" w:rsidP="008B30C8">
            <w:r w:rsidRPr="00416CDF">
              <w:t>2023-04-07</w:t>
            </w:r>
          </w:p>
        </w:tc>
        <w:tc>
          <w:tcPr>
            <w:tcW w:w="3668" w:type="pct"/>
          </w:tcPr>
          <w:p w14:paraId="56A71FE8" w14:textId="69117CF4" w:rsidR="008B30C8" w:rsidRDefault="008B30C8" w:rsidP="008B30C8">
            <w:r>
              <w:t xml:space="preserve">Paragrafen </w:t>
            </w:r>
            <w:r w:rsidR="00A44B60">
              <w:t>4.4.2.2</w:t>
            </w:r>
            <w:r>
              <w:t xml:space="preserve"> en </w:t>
            </w:r>
            <w:r w:rsidR="00A44B60">
              <w:t>4.4.3.2</w:t>
            </w:r>
            <w:r>
              <w:t>:</w:t>
            </w:r>
          </w:p>
          <w:p w14:paraId="265BE0C1" w14:textId="4392C5FA" w:rsidR="008B30C8" w:rsidRPr="00A3275E" w:rsidRDefault="008B30C8" w:rsidP="00C6523E">
            <w:pPr>
              <w:pStyle w:val="Opsommingtekens1"/>
            </w:pPr>
            <w:r>
              <w:t xml:space="preserve">Er zijn afbeeldingen toegevoegd met schematische overzichten van de onderdelen van BesluitCompact respectievelijk RegelingCompact voor </w:t>
            </w:r>
            <w:fldSimple w:instr=" DOCVARIABLE ID01+ ">
              <w:r w:rsidR="008310EB">
                <w:t>de omgevingsvisie</w:t>
              </w:r>
            </w:fldSimple>
          </w:p>
        </w:tc>
      </w:tr>
      <w:tr w:rsidR="008B30C8" w14:paraId="5AB8FF1B" w14:textId="77777777" w:rsidTr="002F1698">
        <w:tc>
          <w:tcPr>
            <w:tcW w:w="566" w:type="pct"/>
          </w:tcPr>
          <w:p w14:paraId="7639B7F9" w14:textId="18D2551A" w:rsidR="008B30C8" w:rsidRPr="00CF75A3" w:rsidRDefault="008B30C8" w:rsidP="008B30C8">
            <w:r w:rsidRPr="002079BD">
              <w:t>2.0.2</w:t>
            </w:r>
          </w:p>
        </w:tc>
        <w:tc>
          <w:tcPr>
            <w:tcW w:w="766" w:type="pct"/>
          </w:tcPr>
          <w:p w14:paraId="1F53D148" w14:textId="58177832" w:rsidR="008B30C8" w:rsidRPr="00CF75A3" w:rsidRDefault="008B30C8" w:rsidP="008B30C8">
            <w:r w:rsidRPr="00416CDF">
              <w:t>2023-04-07</w:t>
            </w:r>
          </w:p>
        </w:tc>
        <w:tc>
          <w:tcPr>
            <w:tcW w:w="3668" w:type="pct"/>
          </w:tcPr>
          <w:p w14:paraId="176B0762" w14:textId="6A6AEE29" w:rsidR="008B30C8" w:rsidRDefault="008B30C8" w:rsidP="008B30C8">
            <w:r>
              <w:t xml:space="preserve">Paragraaf </w:t>
            </w:r>
            <w:r w:rsidR="00A44B60">
              <w:t>5.2</w:t>
            </w:r>
            <w:r>
              <w:t xml:space="preserve"> Specificatie van de Vrijetekststructuur</w:t>
            </w:r>
          </w:p>
          <w:p w14:paraId="6D907A84" w14:textId="2E1E9ACB" w:rsidR="008B30C8" w:rsidRPr="00A3275E" w:rsidRDefault="008B30C8" w:rsidP="00C6523E">
            <w:pPr>
              <w:pStyle w:val="Opsommingtekens1"/>
            </w:pPr>
            <w:r>
              <w:t xml:space="preserve">In subparagraaf </w:t>
            </w:r>
            <w:r w:rsidR="00A44B60">
              <w:t>5.2.2</w:t>
            </w:r>
            <w:r>
              <w:t xml:space="preserve"> zijn </w:t>
            </w:r>
            <w:r w:rsidR="00A44B60">
              <w:t>Figuur 12</w:t>
            </w:r>
            <w:r>
              <w:t xml:space="preserve"> en </w:t>
            </w:r>
            <w:r w:rsidR="00A44B60">
              <w:t>Figuur 13</w:t>
            </w:r>
            <w:r>
              <w:t xml:space="preserve"> vervangen door gecorrigeerde figuren</w:t>
            </w:r>
          </w:p>
        </w:tc>
      </w:tr>
      <w:tr w:rsidR="008B30C8" w14:paraId="255AA1C3" w14:textId="77777777" w:rsidTr="002F1698">
        <w:tc>
          <w:tcPr>
            <w:tcW w:w="566" w:type="pct"/>
          </w:tcPr>
          <w:p w14:paraId="2E39F25D" w14:textId="278BC88C" w:rsidR="008B30C8" w:rsidRPr="00CF75A3" w:rsidRDefault="008B30C8" w:rsidP="008B30C8">
            <w:r w:rsidRPr="002079BD">
              <w:lastRenderedPageBreak/>
              <w:t>2.0.2</w:t>
            </w:r>
          </w:p>
        </w:tc>
        <w:tc>
          <w:tcPr>
            <w:tcW w:w="766" w:type="pct"/>
          </w:tcPr>
          <w:p w14:paraId="0013A71E" w14:textId="389972E3" w:rsidR="008B30C8" w:rsidRPr="00CF75A3" w:rsidRDefault="008B30C8" w:rsidP="008B30C8">
            <w:r w:rsidRPr="00416CDF">
              <w:t>2023-04-07</w:t>
            </w:r>
          </w:p>
        </w:tc>
        <w:tc>
          <w:tcPr>
            <w:tcW w:w="3668" w:type="pct"/>
          </w:tcPr>
          <w:p w14:paraId="71D92F46" w14:textId="297CEC41" w:rsidR="008B30C8" w:rsidRDefault="008B30C8" w:rsidP="008B30C8">
            <w:r>
              <w:t xml:space="preserve">Paragraaf </w:t>
            </w:r>
            <w:r w:rsidR="00A44B60">
              <w:t>6.1.2</w:t>
            </w:r>
            <w:r>
              <w:t xml:space="preserve"> Locatie:</w:t>
            </w:r>
          </w:p>
          <w:p w14:paraId="33F79534" w14:textId="77777777" w:rsidR="008B30C8" w:rsidRDefault="008B30C8" w:rsidP="008B30C8">
            <w:pPr>
              <w:pStyle w:val="Opsommingtekens1"/>
            </w:pPr>
            <w:r>
              <w:t>De volgorde van de subparagrafen is omgedraaid</w:t>
            </w:r>
          </w:p>
          <w:p w14:paraId="3C23C0A3" w14:textId="77777777" w:rsidR="008B30C8" w:rsidRDefault="008B30C8" w:rsidP="008B30C8">
            <w:pPr>
              <w:pStyle w:val="Opsommingtekens1"/>
            </w:pPr>
            <w:r>
              <w:t>De positionering van GIO t.o.v. het besluit is aangepast aan wijzigingen in Bekendmakingswet en STOP</w:t>
            </w:r>
          </w:p>
          <w:p w14:paraId="27F50A10" w14:textId="77777777" w:rsidR="007E005C" w:rsidRDefault="008B30C8" w:rsidP="007E005C">
            <w:pPr>
              <w:pStyle w:val="Opsommingtekens1"/>
            </w:pPr>
            <w:r>
              <w:t>Er is een beschrijving van de twee functies van de OW-Locatie toegevoegd</w:t>
            </w:r>
          </w:p>
          <w:p w14:paraId="0CFEC866" w14:textId="5B22C93C" w:rsidR="008B30C8" w:rsidRPr="00A3275E" w:rsidRDefault="008B30C8" w:rsidP="00C6523E">
            <w:pPr>
              <w:pStyle w:val="Opsommingtekens1"/>
            </w:pPr>
            <w:r>
              <w:t xml:space="preserve">In de paragrafen </w:t>
            </w:r>
            <w:r w:rsidR="00A44B60">
              <w:t>6.1.2.1</w:t>
            </w:r>
            <w:r>
              <w:t xml:space="preserve"> en </w:t>
            </w:r>
            <w:r w:rsidR="00A44B60">
              <w:t>6.1.2.2</w:t>
            </w:r>
            <w:r>
              <w:t xml:space="preserve"> zijn de beschrijvingen van noemer, werkingsgebied, de functies van het OW-object Locatie, het werken met gebiedengroepen en de relatie tussen OW-Locatie en GIO aangepast, als uitwerking van de </w:t>
            </w:r>
            <w:hyperlink r:id="rId81" w:history="1">
              <w:r>
                <w:rPr>
                  <w:rStyle w:val="Hyperlink"/>
                </w:rPr>
                <w:t>Notitie Werkwijze Geo en Locaties in Omgevingsdocumenten</w:t>
              </w:r>
            </w:hyperlink>
          </w:p>
        </w:tc>
      </w:tr>
      <w:tr w:rsidR="008B30C8" w14:paraId="28A5B571" w14:textId="77777777" w:rsidTr="002F1698">
        <w:tc>
          <w:tcPr>
            <w:tcW w:w="566" w:type="pct"/>
          </w:tcPr>
          <w:p w14:paraId="5A3B3B51" w14:textId="5235E277" w:rsidR="008B30C8" w:rsidRPr="00CF75A3" w:rsidRDefault="008B30C8" w:rsidP="008B30C8">
            <w:r w:rsidRPr="002079BD">
              <w:t>2.0.2</w:t>
            </w:r>
          </w:p>
        </w:tc>
        <w:tc>
          <w:tcPr>
            <w:tcW w:w="766" w:type="pct"/>
          </w:tcPr>
          <w:p w14:paraId="2D5F73AF" w14:textId="783DC445" w:rsidR="008B30C8" w:rsidRPr="00CF75A3" w:rsidRDefault="008B30C8" w:rsidP="008B30C8">
            <w:r w:rsidRPr="00416CDF">
              <w:t>2023-04-07</w:t>
            </w:r>
          </w:p>
        </w:tc>
        <w:tc>
          <w:tcPr>
            <w:tcW w:w="3668" w:type="pct"/>
          </w:tcPr>
          <w:p w14:paraId="749F917C" w14:textId="667C8AEB" w:rsidR="008B30C8" w:rsidRDefault="008B30C8" w:rsidP="008B30C8">
            <w:r>
              <w:t xml:space="preserve">Paragraaf </w:t>
            </w:r>
            <w:r w:rsidR="00A44B60">
              <w:t>6.1.3</w:t>
            </w:r>
            <w:r>
              <w:t xml:space="preserve"> Annotatie</w:t>
            </w:r>
          </w:p>
          <w:p w14:paraId="41E5D192" w14:textId="45DE83D1" w:rsidR="008B30C8" w:rsidRPr="00A3275E" w:rsidRDefault="008B30C8" w:rsidP="00C6523E">
            <w:pPr>
              <w:pStyle w:val="Opsommingtekens1"/>
            </w:pPr>
            <w:r>
              <w:t xml:space="preserve">Net als in paragraaf </w:t>
            </w:r>
            <w:r w:rsidR="00CD167C">
              <w:t>3.4</w:t>
            </w:r>
            <w:r>
              <w:t xml:space="preserve"> is de betekenis en werking van annoteren anders beschreven om duidelijker te maken wat het doet</w:t>
            </w:r>
          </w:p>
        </w:tc>
      </w:tr>
      <w:tr w:rsidR="008B30C8" w14:paraId="622D620F" w14:textId="77777777" w:rsidTr="002F1698">
        <w:tc>
          <w:tcPr>
            <w:tcW w:w="566" w:type="pct"/>
          </w:tcPr>
          <w:p w14:paraId="2D36EB19" w14:textId="333FEBCB" w:rsidR="008B30C8" w:rsidRPr="00CF75A3" w:rsidRDefault="008B30C8" w:rsidP="008B30C8">
            <w:r w:rsidRPr="002079BD">
              <w:t>2.0.2</w:t>
            </w:r>
          </w:p>
        </w:tc>
        <w:tc>
          <w:tcPr>
            <w:tcW w:w="766" w:type="pct"/>
          </w:tcPr>
          <w:p w14:paraId="2EE5F334" w14:textId="3645906E" w:rsidR="008B30C8" w:rsidRPr="00CF75A3" w:rsidRDefault="008B30C8" w:rsidP="008B30C8">
            <w:r w:rsidRPr="00416CDF">
              <w:t>2023-04-07</w:t>
            </w:r>
          </w:p>
        </w:tc>
        <w:tc>
          <w:tcPr>
            <w:tcW w:w="3668" w:type="pct"/>
          </w:tcPr>
          <w:p w14:paraId="25C2A2F4" w14:textId="27BB8265" w:rsidR="008B30C8" w:rsidRDefault="008B30C8" w:rsidP="008B30C8">
            <w:r>
              <w:t xml:space="preserve">Paragraaf </w:t>
            </w:r>
            <w:r w:rsidR="00CD167C">
              <w:t>7.1</w:t>
            </w:r>
            <w:r>
              <w:t xml:space="preserve"> Productmodel</w:t>
            </w:r>
          </w:p>
          <w:p w14:paraId="46AFD28E" w14:textId="36F2400F" w:rsidR="008B30C8" w:rsidRPr="00A3275E" w:rsidRDefault="008B30C8" w:rsidP="00C6523E">
            <w:pPr>
              <w:pStyle w:val="Opsommingtekens1"/>
            </w:pPr>
            <w:r>
              <w:t>De afbeelding van het IMOW-UML-klassediagram, oftewel het productmodel, is vervangen door een versie met de constraints voor de verschijningsvormen van Locatie</w:t>
            </w:r>
          </w:p>
        </w:tc>
      </w:tr>
      <w:tr w:rsidR="008B30C8" w14:paraId="51C173CA" w14:textId="77777777" w:rsidTr="002F1698">
        <w:tc>
          <w:tcPr>
            <w:tcW w:w="566" w:type="pct"/>
          </w:tcPr>
          <w:p w14:paraId="271F393E" w14:textId="06905BFD" w:rsidR="008B30C8" w:rsidRPr="00CF75A3" w:rsidRDefault="008B30C8" w:rsidP="008B30C8">
            <w:r w:rsidRPr="002079BD">
              <w:t>2.0.2</w:t>
            </w:r>
          </w:p>
        </w:tc>
        <w:tc>
          <w:tcPr>
            <w:tcW w:w="766" w:type="pct"/>
          </w:tcPr>
          <w:p w14:paraId="73E3CD25" w14:textId="6B25B8E6" w:rsidR="008B30C8" w:rsidRPr="00CF75A3" w:rsidRDefault="008B30C8" w:rsidP="008B30C8">
            <w:r w:rsidRPr="00416CDF">
              <w:t>2023-04-07</w:t>
            </w:r>
          </w:p>
        </w:tc>
        <w:tc>
          <w:tcPr>
            <w:tcW w:w="3668" w:type="pct"/>
          </w:tcPr>
          <w:p w14:paraId="21332E0B" w14:textId="693EC528" w:rsidR="008B30C8" w:rsidRDefault="008B30C8" w:rsidP="008B30C8">
            <w:r>
              <w:t xml:space="preserve">Paragraaf </w:t>
            </w:r>
            <w:r w:rsidR="00CD167C">
              <w:t>7.4</w:t>
            </w:r>
            <w:r>
              <w:t xml:space="preserve"> Objecttype Tekstdeel:</w:t>
            </w:r>
          </w:p>
          <w:p w14:paraId="05420B8B" w14:textId="1A74CE60" w:rsidR="008B30C8" w:rsidRPr="00A3275E" w:rsidRDefault="008B30C8" w:rsidP="00C6523E">
            <w:pPr>
              <w:pStyle w:val="Opsommingtekens1"/>
            </w:pPr>
            <w:r>
              <w:t xml:space="preserve">In de subparagrafen </w:t>
            </w:r>
            <w:r w:rsidR="00CD167C">
              <w:t>7.4.4</w:t>
            </w:r>
            <w:r>
              <w:t xml:space="preserve"> en </w:t>
            </w:r>
            <w:r w:rsidR="00CD167C">
              <w:t>7.4.5</w:t>
            </w:r>
            <w:r>
              <w:t xml:space="preserve"> is een werkafspraak over toepassing attribuut </w:t>
            </w:r>
            <w:r w:rsidRPr="00B050E9">
              <w:rPr>
                <w:i/>
                <w:iCs/>
              </w:rPr>
              <w:t>idealisatie</w:t>
            </w:r>
            <w:r>
              <w:t xml:space="preserve"> </w:t>
            </w:r>
            <w:r w:rsidRPr="004D2F9D">
              <w:t xml:space="preserve">en een toelichting </w:t>
            </w:r>
            <w:r>
              <w:t>over die werkafspraak toegevoegd</w:t>
            </w:r>
          </w:p>
        </w:tc>
      </w:tr>
      <w:tr w:rsidR="008B30C8" w14:paraId="4B8BA07D" w14:textId="77777777" w:rsidTr="002F1698">
        <w:tc>
          <w:tcPr>
            <w:tcW w:w="566" w:type="pct"/>
          </w:tcPr>
          <w:p w14:paraId="77530AE6" w14:textId="3CFB2344" w:rsidR="008B30C8" w:rsidRPr="00CF75A3" w:rsidRDefault="008B30C8" w:rsidP="008B30C8">
            <w:r w:rsidRPr="002079BD">
              <w:t>2.0.2</w:t>
            </w:r>
          </w:p>
        </w:tc>
        <w:tc>
          <w:tcPr>
            <w:tcW w:w="766" w:type="pct"/>
          </w:tcPr>
          <w:p w14:paraId="47D622F9" w14:textId="0984C90A" w:rsidR="008B30C8" w:rsidRPr="00CF75A3" w:rsidRDefault="008B30C8" w:rsidP="008B30C8">
            <w:r w:rsidRPr="00416CDF">
              <w:t>2023-04-07</w:t>
            </w:r>
          </w:p>
        </w:tc>
        <w:tc>
          <w:tcPr>
            <w:tcW w:w="3668" w:type="pct"/>
          </w:tcPr>
          <w:p w14:paraId="4621363C" w14:textId="7905A014" w:rsidR="008B30C8" w:rsidRDefault="008B30C8" w:rsidP="008B30C8">
            <w:r>
              <w:t xml:space="preserve">Paragraaf </w:t>
            </w:r>
            <w:r w:rsidR="00CD167C">
              <w:t>7.5</w:t>
            </w:r>
            <w:r>
              <w:t xml:space="preserve"> Objecttype Hoofdlijn</w:t>
            </w:r>
          </w:p>
          <w:p w14:paraId="7D088963" w14:textId="032A7F15" w:rsidR="008B30C8" w:rsidRPr="00A3275E" w:rsidRDefault="008B30C8" w:rsidP="00C6523E">
            <w:pPr>
              <w:pStyle w:val="Opsommingtekens1"/>
            </w:pPr>
            <w:r>
              <w:t>Doel van het objecttype Hoofdlijn genuanceerd: werkt vooral binnen hetzelfde omgevingsdocument</w:t>
            </w:r>
          </w:p>
        </w:tc>
      </w:tr>
      <w:tr w:rsidR="008B30C8" w14:paraId="1D32CB71" w14:textId="77777777" w:rsidTr="002F1698">
        <w:tc>
          <w:tcPr>
            <w:tcW w:w="566" w:type="pct"/>
          </w:tcPr>
          <w:p w14:paraId="71133F60" w14:textId="1059EF98" w:rsidR="008B30C8" w:rsidRPr="00CF75A3" w:rsidRDefault="008B30C8" w:rsidP="008B30C8">
            <w:r w:rsidRPr="002079BD">
              <w:t>2.0.2</w:t>
            </w:r>
          </w:p>
        </w:tc>
        <w:tc>
          <w:tcPr>
            <w:tcW w:w="766" w:type="pct"/>
          </w:tcPr>
          <w:p w14:paraId="0A7337B2" w14:textId="65495F14" w:rsidR="008B30C8" w:rsidRPr="00CF75A3" w:rsidRDefault="008B30C8" w:rsidP="008B30C8">
            <w:r w:rsidRPr="00416CDF">
              <w:t>2023-04-07</w:t>
            </w:r>
          </w:p>
        </w:tc>
        <w:tc>
          <w:tcPr>
            <w:tcW w:w="3668" w:type="pct"/>
          </w:tcPr>
          <w:p w14:paraId="4AD17056" w14:textId="1F38CD3F" w:rsidR="008B30C8" w:rsidRDefault="008B30C8" w:rsidP="008B30C8">
            <w:r>
              <w:t xml:space="preserve">Paragraaf </w:t>
            </w:r>
            <w:r w:rsidR="00CD167C">
              <w:t>7.6</w:t>
            </w:r>
            <w:r>
              <w:t xml:space="preserve"> Objecttype Locatie:</w:t>
            </w:r>
          </w:p>
          <w:p w14:paraId="5FCF6690" w14:textId="2087CA51" w:rsidR="008B30C8" w:rsidRDefault="008B30C8" w:rsidP="008B30C8">
            <w:pPr>
              <w:pStyle w:val="Opsommingtekens1"/>
            </w:pPr>
            <w:r>
              <w:t xml:space="preserve">in paragraaf </w:t>
            </w:r>
            <w:r w:rsidR="00CD167C">
              <w:t>7.6.1</w:t>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4BE037A8" w14:textId="06FAD356" w:rsidR="007E005C" w:rsidRDefault="008B30C8" w:rsidP="007E005C">
            <w:pPr>
              <w:pStyle w:val="Opsommingtekens1"/>
            </w:pPr>
            <w:r>
              <w:t xml:space="preserve">In paragraaf </w:t>
            </w:r>
            <w:r w:rsidR="00CD167C">
              <w:t>7.6.4</w:t>
            </w:r>
            <w:r>
              <w:t xml:space="preserve"> zijn constraints voor de toegestane geometrietypen voor Gebied, Lijn en Punt toegevoegd, met in paragraaf </w:t>
            </w:r>
            <w:r w:rsidR="00CD167C">
              <w:t>7.6.5</w:t>
            </w:r>
            <w:r>
              <w:t xml:space="preserve"> een toelichting op die constraints</w:t>
            </w:r>
          </w:p>
          <w:p w14:paraId="012C57D9" w14:textId="65CF9292" w:rsidR="008B30C8" w:rsidRPr="00A3275E" w:rsidRDefault="008B30C8" w:rsidP="00C6523E">
            <w:pPr>
              <w:pStyle w:val="Opsommingtekens1"/>
            </w:pPr>
            <w:r>
              <w:t xml:space="preserve">In paragraaf </w:t>
            </w:r>
            <w:r w:rsidR="00CD167C">
              <w:t>7.6.5</w:t>
            </w:r>
            <w:r>
              <w:t xml:space="preserve"> is de tekst over de noemer van het OW-object Locatie gewijzigd, als uitwerking van de </w:t>
            </w:r>
            <w:hyperlink r:id="rId82" w:history="1">
              <w:r>
                <w:rPr>
                  <w:rStyle w:val="Hyperlink"/>
                </w:rPr>
                <w:t>Notitie Werkwijze Geo en Locaties in Omgevingsdocumenten</w:t>
              </w:r>
            </w:hyperlink>
          </w:p>
        </w:tc>
      </w:tr>
      <w:tr w:rsidR="008B30C8" w14:paraId="18368868" w14:textId="77777777" w:rsidTr="002F1698">
        <w:tc>
          <w:tcPr>
            <w:tcW w:w="566" w:type="pct"/>
          </w:tcPr>
          <w:p w14:paraId="52BD8FF4" w14:textId="07D28360" w:rsidR="008B30C8" w:rsidRPr="00CF75A3" w:rsidRDefault="008B30C8" w:rsidP="008B30C8">
            <w:r w:rsidRPr="002079BD">
              <w:t>2.0.2</w:t>
            </w:r>
          </w:p>
        </w:tc>
        <w:tc>
          <w:tcPr>
            <w:tcW w:w="766" w:type="pct"/>
          </w:tcPr>
          <w:p w14:paraId="4D48650C" w14:textId="32069EBE" w:rsidR="008B30C8" w:rsidRPr="00CF75A3" w:rsidRDefault="008B30C8" w:rsidP="008B30C8">
            <w:r w:rsidRPr="00416CDF">
              <w:t>2023-04-07</w:t>
            </w:r>
          </w:p>
        </w:tc>
        <w:tc>
          <w:tcPr>
            <w:tcW w:w="3668" w:type="pct"/>
          </w:tcPr>
          <w:p w14:paraId="4304A096" w14:textId="417A5E84" w:rsidR="008B30C8" w:rsidRDefault="008B30C8" w:rsidP="008B30C8">
            <w:pPr>
              <w:tabs>
                <w:tab w:val="left" w:pos="1875"/>
              </w:tabs>
            </w:pPr>
            <w:r>
              <w:t xml:space="preserve">Paragraaf </w:t>
            </w:r>
            <w:r w:rsidR="00CD167C">
              <w:t>7.7</w:t>
            </w:r>
            <w:r>
              <w:t xml:space="preserve"> Objecttype Geometrie</w:t>
            </w:r>
          </w:p>
          <w:p w14:paraId="6D595C4B" w14:textId="09AF7085" w:rsidR="008B30C8" w:rsidRPr="00A3275E" w:rsidRDefault="008B30C8" w:rsidP="00C6523E">
            <w:pPr>
              <w:pStyle w:val="Opsommingtekens1"/>
            </w:pPr>
            <w:r>
              <w:t xml:space="preserve">In paragraaf </w:t>
            </w:r>
            <w:r w:rsidR="00CD167C">
              <w:t>7.7.5</w:t>
            </w:r>
            <w:r>
              <w:t xml:space="preserve"> is een verwijzing naar de constraints van het objecttype Locatie opgenomen</w:t>
            </w:r>
          </w:p>
        </w:tc>
      </w:tr>
      <w:tr w:rsidR="008B30C8" w14:paraId="33460A59" w14:textId="77777777" w:rsidTr="002F1698">
        <w:tc>
          <w:tcPr>
            <w:tcW w:w="566" w:type="pct"/>
          </w:tcPr>
          <w:p w14:paraId="5E03910C" w14:textId="1DC9D6D2" w:rsidR="008B30C8" w:rsidRPr="00CF75A3" w:rsidRDefault="008B30C8" w:rsidP="008B30C8">
            <w:r w:rsidRPr="002079BD">
              <w:lastRenderedPageBreak/>
              <w:t>2.0.2</w:t>
            </w:r>
          </w:p>
        </w:tc>
        <w:tc>
          <w:tcPr>
            <w:tcW w:w="766" w:type="pct"/>
          </w:tcPr>
          <w:p w14:paraId="49E06568" w14:textId="6342FE38" w:rsidR="008B30C8" w:rsidRPr="00CF75A3" w:rsidRDefault="008B30C8" w:rsidP="008B30C8">
            <w:r w:rsidRPr="00416CDF">
              <w:t>2023-04-07</w:t>
            </w:r>
          </w:p>
        </w:tc>
        <w:tc>
          <w:tcPr>
            <w:tcW w:w="3668" w:type="pct"/>
          </w:tcPr>
          <w:p w14:paraId="1C1F9292" w14:textId="771ED7EE" w:rsidR="008B30C8" w:rsidRDefault="008B30C8" w:rsidP="008B30C8">
            <w:r>
              <w:t xml:space="preserve">Paragraaf </w:t>
            </w:r>
            <w:r w:rsidR="00CD167C">
              <w:t>7.8</w:t>
            </w:r>
            <w:r>
              <w:t xml:space="preserve"> Objecttype Gebiedsaanwijzing</w:t>
            </w:r>
          </w:p>
          <w:p w14:paraId="0246B7EB" w14:textId="416C15E9" w:rsidR="008B30C8" w:rsidRDefault="008B30C8" w:rsidP="008B30C8">
            <w:pPr>
              <w:pStyle w:val="Opsommingtekens1"/>
            </w:pPr>
            <w:r>
              <w:t xml:space="preserve">In de tabel in subparagraaf </w:t>
            </w:r>
            <w:r w:rsidR="00CD167C">
              <w:t>7.8.1.2</w:t>
            </w:r>
            <w:r>
              <w:t xml:space="preserve"> </w:t>
            </w:r>
          </w:p>
          <w:p w14:paraId="6E0A73C8" w14:textId="77777777" w:rsidR="008B30C8" w:rsidRDefault="008B30C8" w:rsidP="008B30C8">
            <w:pPr>
              <w:pStyle w:val="Opsommingtekens2"/>
            </w:pPr>
            <w:r>
              <w:t>is een kolom toegevoegd voor de omgevingsplanregels uit een projectbesluit</w:t>
            </w:r>
          </w:p>
          <w:p w14:paraId="2208AF74" w14:textId="77777777" w:rsidR="008B30C8" w:rsidRDefault="008B30C8" w:rsidP="008B30C8">
            <w:pPr>
              <w:pStyle w:val="Opsommingtekens2"/>
            </w:pPr>
            <w:r>
              <w:t xml:space="preserve">is in enkele cellen </w:t>
            </w:r>
            <w:r w:rsidRPr="00F2232B">
              <w:t xml:space="preserve">de kleur en het teken </w:t>
            </w:r>
            <w:r>
              <w:t>gecorrigeerd</w:t>
            </w:r>
          </w:p>
          <w:p w14:paraId="2903FF2E" w14:textId="3FBAC8E7" w:rsidR="007E005C" w:rsidRPr="00C6523E" w:rsidRDefault="008B30C8" w:rsidP="007E005C">
            <w:pPr>
              <w:pStyle w:val="Opsommingtekens1"/>
              <w:rPr>
                <w:rStyle w:val="Hyperlink"/>
                <w:color w:val="auto"/>
                <w:u w:val="none"/>
              </w:rPr>
            </w:pPr>
            <w:r w:rsidRPr="0076729D">
              <w:t>Paragra</w:t>
            </w:r>
            <w:r>
              <w:t>a</w:t>
            </w:r>
            <w:r w:rsidRPr="0076729D">
              <w:t>f</w:t>
            </w:r>
            <w:r>
              <w:t xml:space="preserve"> </w:t>
            </w:r>
            <w:r w:rsidR="00CD167C">
              <w:t>7.8.6</w:t>
            </w:r>
            <w:r>
              <w:t xml:space="preserve"> Aanbevelingen voor Locatie, noemer en naam GIO bij annoteren met Gebiedsaanwijzing toegevoegd, als uitwerking van de </w:t>
            </w:r>
            <w:hyperlink r:id="rId83" w:history="1">
              <w:r>
                <w:rPr>
                  <w:rStyle w:val="Hyperlink"/>
                </w:rPr>
                <w:t>Notitie Werkwijze Geo en Locaties in Omgevingsdocumenten</w:t>
              </w:r>
            </w:hyperlink>
          </w:p>
          <w:p w14:paraId="409F1DC6" w14:textId="7469FDAD" w:rsidR="008B30C8" w:rsidRPr="00A3275E" w:rsidRDefault="008B30C8" w:rsidP="00C6523E">
            <w:pPr>
              <w:pStyle w:val="Opsommingtekens1"/>
            </w:pPr>
            <w:r>
              <w:t xml:space="preserve">Paragraaf </w:t>
            </w:r>
            <w:r w:rsidR="00CD167C">
              <w:t>7.8.6.1</w:t>
            </w:r>
            <w:r>
              <w:t xml:space="preserve"> </w:t>
            </w:r>
            <w:r w:rsidRPr="005032DA">
              <w:t xml:space="preserve">Toelichting op Gebiedsaanwijzing van het type </w:t>
            </w:r>
            <w:r>
              <w:t>Geluid voorbeelden aangepast</w:t>
            </w:r>
          </w:p>
        </w:tc>
      </w:tr>
      <w:tr w:rsidR="008B30C8" w14:paraId="2A4155E7" w14:textId="77777777" w:rsidTr="002F1698">
        <w:tc>
          <w:tcPr>
            <w:tcW w:w="566" w:type="pct"/>
          </w:tcPr>
          <w:p w14:paraId="4D7B40D8" w14:textId="22FFA4D1" w:rsidR="008B30C8" w:rsidRPr="00CF75A3" w:rsidRDefault="008B30C8" w:rsidP="008B30C8">
            <w:r w:rsidRPr="002079BD">
              <w:t>2.0.2</w:t>
            </w:r>
          </w:p>
        </w:tc>
        <w:tc>
          <w:tcPr>
            <w:tcW w:w="766" w:type="pct"/>
          </w:tcPr>
          <w:p w14:paraId="0C737850" w14:textId="4462B5F3" w:rsidR="008B30C8" w:rsidRPr="00CF75A3" w:rsidRDefault="008B30C8" w:rsidP="008B30C8">
            <w:r w:rsidRPr="00416CDF">
              <w:t>2023-04-07</w:t>
            </w:r>
          </w:p>
        </w:tc>
        <w:tc>
          <w:tcPr>
            <w:tcW w:w="3668" w:type="pct"/>
          </w:tcPr>
          <w:p w14:paraId="19EB04D2" w14:textId="32CD86E1" w:rsidR="008B30C8" w:rsidRDefault="008B30C8" w:rsidP="008B30C8">
            <w:r>
              <w:t xml:space="preserve">Paragraaf </w:t>
            </w:r>
            <w:r w:rsidR="00CD167C">
              <w:t>7.10</w:t>
            </w:r>
            <w:r>
              <w:t xml:space="preserve"> Objecttype Kaart</w:t>
            </w:r>
          </w:p>
          <w:p w14:paraId="44DB405F" w14:textId="6824A216" w:rsidR="008B30C8" w:rsidRPr="00A3275E" w:rsidRDefault="008B30C8" w:rsidP="00C6523E">
            <w:pPr>
              <w:pStyle w:val="Opsommingtekens1"/>
            </w:pPr>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8B30C8" w14:paraId="7CDAFAA0" w14:textId="77777777" w:rsidTr="002F1698">
        <w:tc>
          <w:tcPr>
            <w:tcW w:w="566" w:type="pct"/>
          </w:tcPr>
          <w:p w14:paraId="5017818B" w14:textId="606B0FDD" w:rsidR="008B30C8" w:rsidRPr="00CF75A3" w:rsidRDefault="008B30C8" w:rsidP="008B30C8">
            <w:r w:rsidRPr="002079BD">
              <w:t>2.0.2</w:t>
            </w:r>
          </w:p>
        </w:tc>
        <w:tc>
          <w:tcPr>
            <w:tcW w:w="766" w:type="pct"/>
          </w:tcPr>
          <w:p w14:paraId="30D1A32A" w14:textId="064C8461" w:rsidR="008B30C8" w:rsidRPr="00CF75A3" w:rsidRDefault="008B30C8" w:rsidP="008B30C8">
            <w:r w:rsidRPr="00416CDF">
              <w:t>2023-04-07</w:t>
            </w:r>
          </w:p>
        </w:tc>
        <w:tc>
          <w:tcPr>
            <w:tcW w:w="3668" w:type="pct"/>
          </w:tcPr>
          <w:p w14:paraId="407F30B7" w14:textId="533EF42A" w:rsidR="008B30C8" w:rsidRDefault="008B30C8" w:rsidP="008B30C8">
            <w:r>
              <w:t xml:space="preserve">Paragraaf </w:t>
            </w:r>
            <w:r w:rsidR="00CD167C">
              <w:t>7.12</w:t>
            </w:r>
            <w:r>
              <w:t xml:space="preserve"> Objecttype Regelingsgebied</w:t>
            </w:r>
          </w:p>
          <w:p w14:paraId="756D4AC9" w14:textId="6A7CAE26" w:rsidR="008B30C8" w:rsidRPr="00A3275E" w:rsidRDefault="008B30C8" w:rsidP="00C6523E">
            <w:pPr>
              <w:pStyle w:val="Opsommingtekens1"/>
            </w:pPr>
            <w:r>
              <w:t>Een toelichting op toepassing Regelingsgebied bij programma en projectbesluit is toegevoegd</w:t>
            </w:r>
          </w:p>
        </w:tc>
      </w:tr>
      <w:tr w:rsidR="008B30C8" w14:paraId="43064399" w14:textId="77777777" w:rsidTr="002F1698">
        <w:tc>
          <w:tcPr>
            <w:tcW w:w="566" w:type="pct"/>
          </w:tcPr>
          <w:p w14:paraId="4E166087" w14:textId="4C31E78F" w:rsidR="008B30C8" w:rsidRPr="00CF75A3" w:rsidRDefault="008B30C8" w:rsidP="008B30C8">
            <w:r w:rsidRPr="002079BD">
              <w:t>2.0.2</w:t>
            </w:r>
          </w:p>
        </w:tc>
        <w:tc>
          <w:tcPr>
            <w:tcW w:w="766" w:type="pct"/>
          </w:tcPr>
          <w:p w14:paraId="4B81F2A2" w14:textId="318D272D" w:rsidR="008B30C8" w:rsidRPr="00CF75A3" w:rsidRDefault="008B30C8" w:rsidP="008B30C8">
            <w:r w:rsidRPr="00416CDF">
              <w:t>2023-04-07</w:t>
            </w:r>
          </w:p>
        </w:tc>
        <w:tc>
          <w:tcPr>
            <w:tcW w:w="3668" w:type="pct"/>
          </w:tcPr>
          <w:p w14:paraId="0F24B51A" w14:textId="32C434A1" w:rsidR="008B30C8" w:rsidRDefault="008B30C8" w:rsidP="008B30C8">
            <w:r>
              <w:t xml:space="preserve">Hoofdstuk </w:t>
            </w:r>
            <w:r w:rsidR="00CD167C">
              <w:t>8</w:t>
            </w:r>
            <w:r>
              <w:t xml:space="preserve"> Wijzigen van omgevingsdocumenten met wijzigingsbesluiten </w:t>
            </w:r>
          </w:p>
          <w:p w14:paraId="0E44726D" w14:textId="77777777" w:rsidR="008B30C8" w:rsidRDefault="008B30C8" w:rsidP="008B30C8">
            <w:pPr>
              <w:pStyle w:val="Opsommingtekens1"/>
            </w:pPr>
            <w:r>
              <w:t>Hoofdstuk is toegevoegd (en daaropvolgende hoofdstukken vernummerd)</w:t>
            </w:r>
          </w:p>
          <w:p w14:paraId="72E67A1D" w14:textId="77777777" w:rsidR="008B30C8" w:rsidRDefault="008B30C8" w:rsidP="008B30C8">
            <w:pPr>
              <w:pStyle w:val="Opsommingtekens1"/>
            </w:pPr>
            <w:r>
              <w:t>Bestaande tekst over het muteren van OW-objecten en het mutatiescenario Integrale tekstvervanging is naar dit hoofdstuk verplaatst</w:t>
            </w:r>
          </w:p>
          <w:p w14:paraId="2208E426" w14:textId="77777777" w:rsidR="007E005C" w:rsidRDefault="008B30C8" w:rsidP="007E005C">
            <w:pPr>
              <w:pStyle w:val="Opsommingtekens1"/>
            </w:pPr>
            <w:r>
              <w:t>Nieuwe tekst is toegevoegd over het wijzigen van tekst, met renvooi als standaard-wijzigingsmethode en Intrekken &amp; vervangen en Integrale tekstvervanging als alternatieve wijzigingsmethoden</w:t>
            </w:r>
          </w:p>
          <w:p w14:paraId="534617A7" w14:textId="7BC079AD" w:rsidR="008B30C8" w:rsidRPr="00A3275E" w:rsidRDefault="008B30C8" w:rsidP="00C6523E">
            <w:pPr>
              <w:pStyle w:val="Opsommingtekens1"/>
            </w:pPr>
            <w:r w:rsidRPr="002533F5">
              <w:t xml:space="preserve">Nieuwe tekst </w:t>
            </w:r>
            <w:r>
              <w:t xml:space="preserve">is </w:t>
            </w:r>
            <w:r w:rsidRPr="002533F5">
              <w:t>toegevoegd over het wijzigen van</w:t>
            </w:r>
            <w:r>
              <w:t xml:space="preserve"> GIO’s</w:t>
            </w:r>
          </w:p>
        </w:tc>
      </w:tr>
      <w:tr w:rsidR="008B30C8" w14:paraId="301F2CC1" w14:textId="77777777" w:rsidTr="002F1698">
        <w:tc>
          <w:tcPr>
            <w:tcW w:w="566" w:type="pct"/>
          </w:tcPr>
          <w:p w14:paraId="5FBF399A" w14:textId="1142C609" w:rsidR="008B30C8" w:rsidRPr="00CF75A3" w:rsidRDefault="008B30C8" w:rsidP="008B30C8">
            <w:r w:rsidRPr="002079BD">
              <w:t>2.0.2</w:t>
            </w:r>
          </w:p>
        </w:tc>
        <w:tc>
          <w:tcPr>
            <w:tcW w:w="766" w:type="pct"/>
          </w:tcPr>
          <w:p w14:paraId="4611A0B0" w14:textId="49B3FAE5" w:rsidR="008B30C8" w:rsidRPr="00CF75A3" w:rsidRDefault="008B30C8" w:rsidP="008B30C8">
            <w:r w:rsidRPr="00416CDF">
              <w:t>2023-04-07</w:t>
            </w:r>
          </w:p>
        </w:tc>
        <w:tc>
          <w:tcPr>
            <w:tcW w:w="3668" w:type="pct"/>
          </w:tcPr>
          <w:p w14:paraId="18AD02CD" w14:textId="5CCD8E07" w:rsidR="008B30C8" w:rsidRDefault="008B30C8" w:rsidP="008B30C8">
            <w:r>
              <w:t xml:space="preserve">Paragraaf </w:t>
            </w:r>
            <w:r w:rsidR="00CD167C">
              <w:t>9.3</w:t>
            </w:r>
            <w:r>
              <w:t xml:space="preserve"> </w:t>
            </w:r>
            <w:r w:rsidRPr="003439EE">
              <w:t>Hergebruik van en verwijzen naar GIO’s en OW-objecten in een ander omgevingsdocument</w:t>
            </w:r>
          </w:p>
          <w:p w14:paraId="2D4E4E50" w14:textId="5995E3D8" w:rsidR="008B30C8" w:rsidRPr="00A3275E" w:rsidRDefault="008B30C8" w:rsidP="00C6523E">
            <w:pPr>
              <w:pStyle w:val="Opsommingtekens1"/>
            </w:pPr>
            <w:r>
              <w:t xml:space="preserve">In subparagraaf </w:t>
            </w:r>
            <w:r w:rsidR="00CD167C">
              <w:t>9.3.2</w:t>
            </w:r>
            <w:r>
              <w:t xml:space="preserve"> is een aankondiging toegevoegd van een toekomstige wijziging van de standaard i.v.m. het toekennen van OW-objecten aan regelingen</w:t>
            </w:r>
          </w:p>
        </w:tc>
      </w:tr>
      <w:tr w:rsidR="008B30C8" w14:paraId="7A4F90FF" w14:textId="77777777" w:rsidTr="002F1698">
        <w:tc>
          <w:tcPr>
            <w:tcW w:w="566" w:type="pct"/>
          </w:tcPr>
          <w:p w14:paraId="6438E198" w14:textId="62C88C5E" w:rsidR="008B30C8" w:rsidRDefault="008B30C8" w:rsidP="008B30C8">
            <w:r w:rsidRPr="002079BD">
              <w:lastRenderedPageBreak/>
              <w:t>2.0.2</w:t>
            </w:r>
          </w:p>
        </w:tc>
        <w:tc>
          <w:tcPr>
            <w:tcW w:w="766" w:type="pct"/>
          </w:tcPr>
          <w:p w14:paraId="75337489" w14:textId="09863536" w:rsidR="008B30C8" w:rsidRDefault="008B30C8" w:rsidP="008B30C8">
            <w:r w:rsidRPr="00416CDF">
              <w:t>2023-04-07</w:t>
            </w:r>
          </w:p>
        </w:tc>
        <w:tc>
          <w:tcPr>
            <w:tcW w:w="3668" w:type="pct"/>
          </w:tcPr>
          <w:p w14:paraId="1A61578A" w14:textId="04D0D80B" w:rsidR="008B30C8" w:rsidRDefault="008B30C8" w:rsidP="008B30C8">
            <w:r>
              <w:t xml:space="preserve">Hoofdstuk </w:t>
            </w:r>
            <w:r w:rsidR="00CD167C">
              <w:t>10</w:t>
            </w:r>
            <w:r>
              <w:t xml:space="preserve"> Procedure, aan te leveren producten en gegevens</w:t>
            </w:r>
          </w:p>
          <w:p w14:paraId="2367FF88" w14:textId="77777777" w:rsidR="008B30C8" w:rsidRDefault="008B30C8" w:rsidP="008B30C8">
            <w:pPr>
              <w:pStyle w:val="Opsommingtekens1"/>
            </w:pPr>
            <w:r>
              <w:t>Dit hoofdstuk (voorheen hoofdstuk 9) is fors herschreven om het duidelijker te maken en om herhalingen te vermijden</w:t>
            </w:r>
          </w:p>
          <w:p w14:paraId="67C2D94C" w14:textId="2A3F9DD9" w:rsidR="008B30C8" w:rsidRDefault="008B30C8" w:rsidP="008B30C8">
            <w:pPr>
              <w:pStyle w:val="Opsommingtekens1"/>
            </w:pPr>
            <w:r>
              <w:t xml:space="preserve">Paragraaf </w:t>
            </w:r>
            <w:r w:rsidR="00CD167C">
              <w:t>10.2</w:t>
            </w:r>
            <w:r>
              <w:t xml:space="preserve"> beschrijft de producten die tijdens de procedure moeten worden aangeleverd</w:t>
            </w:r>
          </w:p>
          <w:p w14:paraId="39173118" w14:textId="7B0E9365" w:rsidR="008B30C8" w:rsidRDefault="008B30C8" w:rsidP="008B30C8">
            <w:pPr>
              <w:pStyle w:val="Opsommingtekens1"/>
            </w:pPr>
            <w:r>
              <w:t xml:space="preserve">Paragraaf </w:t>
            </w:r>
            <w:r w:rsidR="00CD167C">
              <w:t>10.3</w:t>
            </w:r>
            <w:r>
              <w:t xml:space="preserve"> </w:t>
            </w:r>
          </w:p>
          <w:p w14:paraId="49C3428E" w14:textId="77777777" w:rsidR="008B30C8" w:rsidRDefault="008B30C8" w:rsidP="008B30C8">
            <w:pPr>
              <w:pStyle w:val="Opsommingtekens2"/>
            </w:pPr>
            <w:r w:rsidRPr="00135165">
              <w:t xml:space="preserve">Paragraaf beschrijft </w:t>
            </w:r>
            <w:r>
              <w:t>welke gegevens over producten en procedure moeten worden aangeleverd</w:t>
            </w:r>
          </w:p>
          <w:p w14:paraId="62DD1D72" w14:textId="361C254E" w:rsidR="008B30C8" w:rsidRDefault="008B30C8" w:rsidP="008B30C8">
            <w:pPr>
              <w:pStyle w:val="Opsommingtekens2"/>
            </w:pPr>
            <w:r>
              <w:t xml:space="preserve">Subparagraaf </w:t>
            </w:r>
            <w:r w:rsidR="00CD167C">
              <w:t>10.3.2</w:t>
            </w:r>
            <w:r>
              <w:t xml:space="preserve"> BesluitMetadata is aangegeven dat het gegeven citeertitel in de toekomst een verplicht gegeven wordt en dat wordt aanbevolen dat gegeven vooruitlopend al te gebruiken (WELT-244)</w:t>
            </w:r>
          </w:p>
          <w:p w14:paraId="57BF92C7" w14:textId="56D7557A" w:rsidR="008B30C8" w:rsidRDefault="008B30C8" w:rsidP="008B30C8">
            <w:pPr>
              <w:pStyle w:val="Opsommingtekens2"/>
            </w:pPr>
            <w:r w:rsidRPr="003322BA">
              <w:t xml:space="preserve">Subparagraaf </w:t>
            </w:r>
            <w:r w:rsidR="00CD167C">
              <w:t>10.3.3</w:t>
            </w:r>
            <w:r w:rsidRPr="003322BA">
              <w:t xml:space="preserve"> </w:t>
            </w:r>
            <w:r>
              <w:t>Regeling</w:t>
            </w:r>
            <w:r w:rsidRPr="003322BA">
              <w:t xml:space="preserve">Metadata </w:t>
            </w:r>
            <w:r>
              <w:t xml:space="preserve">is </w:t>
            </w:r>
            <w:r w:rsidRPr="003322BA">
              <w:t>aangegeven dat het gegeven citeertitel in de toekomst een verplicht gegeven wordt en dat wordt aanbevolen dat gegeven vooruitlopend al te gebruiken</w:t>
            </w:r>
            <w:r>
              <w:t xml:space="preserve"> </w:t>
            </w:r>
            <w:r w:rsidRPr="00254880">
              <w:t>(WELT-244)</w:t>
            </w:r>
          </w:p>
          <w:p w14:paraId="6B6EB980" w14:textId="7E83388A" w:rsidR="008B30C8" w:rsidRDefault="008B30C8" w:rsidP="008B30C8">
            <w:pPr>
              <w:pStyle w:val="Opsommingtekens1"/>
            </w:pPr>
            <w:r>
              <w:t xml:space="preserve">Paragraaf </w:t>
            </w:r>
            <w:r w:rsidR="00CD167C">
              <w:t>10.4</w:t>
            </w:r>
            <w:r>
              <w:t xml:space="preserve"> </w:t>
            </w:r>
          </w:p>
          <w:p w14:paraId="11CF6235" w14:textId="77777777" w:rsidR="008B30C8" w:rsidRDefault="008B30C8" w:rsidP="008B30C8">
            <w:pPr>
              <w:pStyle w:val="Opsommingtekens2"/>
            </w:pPr>
            <w:r>
              <w:t>Paragraaf geeft per procedurestap concreet aan wat de juridische situatie is, welke producten het bevoegd gezag moet aanleveren en hoe het bevoegd gezag de aan te leveren gegevens moet toepassen</w:t>
            </w:r>
          </w:p>
          <w:p w14:paraId="5BF744B9" w14:textId="77777777" w:rsidR="008B30C8" w:rsidRDefault="008B30C8" w:rsidP="008B30C8">
            <w:pPr>
              <w:pStyle w:val="Opsommingtekens2"/>
            </w:pPr>
            <w:r>
              <w:t>Beknopte schema’s toegevoegd om de plaats van de fase in de procedure aan te geven</w:t>
            </w:r>
          </w:p>
          <w:p w14:paraId="38145343" w14:textId="77777777" w:rsidR="008B30C8" w:rsidRDefault="008B30C8" w:rsidP="008B30C8">
            <w:pPr>
              <w:pStyle w:val="Opsommingtekens2"/>
            </w:pPr>
            <w:r>
              <w:t xml:space="preserve">In iedere subparagraaf over Besluit- c.q. RegelingMetadata is </w:t>
            </w:r>
            <w:r w:rsidRPr="00035021">
              <w:t>aangegeven dat het gegeven citeertitel in de toekomst een verplicht gegeven wordt en dat wordt aanbevolen dat gegeven vooruitlopend al te gebruiken</w:t>
            </w:r>
          </w:p>
          <w:p w14:paraId="7ECAF3F3" w14:textId="77777777" w:rsidR="008B30C8" w:rsidRDefault="008B30C8" w:rsidP="008B30C8">
            <w:pPr>
              <w:pStyle w:val="Opsommingtekens2"/>
            </w:pPr>
            <w:r>
              <w:t xml:space="preserve">In de subparagrafen </w:t>
            </w:r>
            <w:r w:rsidRPr="00755A6C">
              <w:t xml:space="preserve">over </w:t>
            </w:r>
            <w:r>
              <w:t xml:space="preserve">het </w:t>
            </w:r>
            <w:r w:rsidRPr="00755A6C">
              <w:t xml:space="preserve">Procedureverloop </w:t>
            </w:r>
            <w:r>
              <w:t xml:space="preserve">bij de kennisgeving is de interpretatie van de datum voltooidOp bij de procedurestap Einde inzagetermijn gewijzigd in de laatste dag waarop nog zienswijzen kunnen worden ingediend </w:t>
            </w:r>
          </w:p>
          <w:p w14:paraId="23A55B8D" w14:textId="77777777" w:rsidR="007E005C" w:rsidRDefault="008B30C8" w:rsidP="007E005C">
            <w:pPr>
              <w:pStyle w:val="Opsommingtekens2"/>
            </w:pPr>
            <w:r>
              <w:t xml:space="preserve">Waar van toepassing is in de paragraaf over de terinzagelegging van op het besluit betrekking hebbende stukken aangegeven wat de beoogde </w:t>
            </w:r>
            <w:r w:rsidRPr="004753B6">
              <w:t xml:space="preserve">definitieve oplossing </w:t>
            </w:r>
            <w:r>
              <w:t xml:space="preserve">is en wat </w:t>
            </w:r>
            <w:r w:rsidRPr="004753B6">
              <w:t>de tijdelijke workarounds</w:t>
            </w:r>
            <w:r>
              <w:t xml:space="preserve"> zijn voor het openbaar maken van deze stukken</w:t>
            </w:r>
          </w:p>
          <w:p w14:paraId="520A9053" w14:textId="7726B973" w:rsidR="008B30C8" w:rsidRDefault="008B30C8" w:rsidP="00C6523E">
            <w:pPr>
              <w:pStyle w:val="Opsommingtekens2"/>
            </w:pPr>
            <w:r>
              <w:t>De beschrijving van het juridisch kader in de fase van vaststelling, bekendmaking en inwerkingtreden van de omgevingsvisie is gecorrigeerd</w:t>
            </w:r>
          </w:p>
        </w:tc>
      </w:tr>
      <w:tr w:rsidR="008B30C8" w14:paraId="0F928ECB" w14:textId="77777777" w:rsidTr="002F1698">
        <w:tc>
          <w:tcPr>
            <w:tcW w:w="566" w:type="pct"/>
          </w:tcPr>
          <w:p w14:paraId="32F9535E" w14:textId="1B932504" w:rsidR="008B30C8" w:rsidRPr="001832B7" w:rsidRDefault="008B30C8" w:rsidP="008B30C8">
            <w:r w:rsidRPr="002079BD">
              <w:t>2.0.2</w:t>
            </w:r>
          </w:p>
        </w:tc>
        <w:tc>
          <w:tcPr>
            <w:tcW w:w="766" w:type="pct"/>
          </w:tcPr>
          <w:p w14:paraId="2200065B" w14:textId="4F0EA3A3" w:rsidR="008B30C8" w:rsidRPr="001832B7" w:rsidRDefault="008B30C8" w:rsidP="008B30C8">
            <w:r w:rsidRPr="00416CDF">
              <w:t>2023-04-07</w:t>
            </w:r>
          </w:p>
        </w:tc>
        <w:tc>
          <w:tcPr>
            <w:tcW w:w="3668" w:type="pct"/>
          </w:tcPr>
          <w:p w14:paraId="7600964A" w14:textId="201F9364" w:rsidR="008B30C8" w:rsidRDefault="008B30C8" w:rsidP="00C6523E">
            <w:pPr>
              <w:pStyle w:val="Opsommingtekens1"/>
            </w:pPr>
            <w:r>
              <w:t>In alle kaders over toekomstige functionaliteit is nu ook aangegeven of er een workaround bestaat en zo ja, wat die workaround is.</w:t>
            </w:r>
          </w:p>
        </w:tc>
      </w:tr>
      <w:tr w:rsidR="008B30C8" w14:paraId="2EB4BF62" w14:textId="77777777" w:rsidTr="002F1698">
        <w:tc>
          <w:tcPr>
            <w:tcW w:w="566" w:type="pct"/>
          </w:tcPr>
          <w:p w14:paraId="15C5F27E" w14:textId="18BE3145" w:rsidR="008B30C8" w:rsidRPr="001832B7" w:rsidRDefault="008B30C8" w:rsidP="008B30C8">
            <w:r w:rsidRPr="00574C67">
              <w:lastRenderedPageBreak/>
              <w:t xml:space="preserve">2.0.1-rc </w:t>
            </w:r>
          </w:p>
        </w:tc>
        <w:tc>
          <w:tcPr>
            <w:tcW w:w="766" w:type="pct"/>
          </w:tcPr>
          <w:p w14:paraId="65F48ED5" w14:textId="5374E4F4" w:rsidR="008B30C8" w:rsidRPr="001832B7" w:rsidRDefault="008B30C8" w:rsidP="008B30C8">
            <w:r w:rsidRPr="00574C67">
              <w:t>2021-12-17</w:t>
            </w:r>
          </w:p>
        </w:tc>
        <w:tc>
          <w:tcPr>
            <w:tcW w:w="3668" w:type="pct"/>
          </w:tcPr>
          <w:p w14:paraId="46804A05" w14:textId="30890E52" w:rsidR="008B30C8" w:rsidRDefault="008B30C8" w:rsidP="008B30C8">
            <w:r>
              <w:t xml:space="preserve">Hoofdstuk 4 De vormgeving van Besluit en Regeling bij </w:t>
            </w:r>
            <w:fldSimple w:instr=" DOCVARIABLE ID01+ ">
              <w:r w:rsidR="008310EB">
                <w:t>de omgevingsvisie</w:t>
              </w:r>
            </w:fldSimple>
          </w:p>
          <w:p w14:paraId="42A47270" w14:textId="77777777" w:rsidR="008B30C8" w:rsidRDefault="008B30C8" w:rsidP="008B30C8">
            <w:pPr>
              <w:pStyle w:val="Opsommingtekens1"/>
            </w:pPr>
            <w:r>
              <w:t xml:space="preserve">Beschrijving Besluitmodel in overeenstemming gebracht met STOP: in </w:t>
            </w:r>
            <w:r w:rsidRPr="00711190">
              <w:t xml:space="preserve">BesluitCompact </w:t>
            </w:r>
            <w:r>
              <w:t>wordt een WijzigArtikel niet onderverdeeld in WijzigLeden</w:t>
            </w:r>
          </w:p>
          <w:p w14:paraId="39C71D9C" w14:textId="77777777" w:rsidR="008B30C8" w:rsidRDefault="008B30C8" w:rsidP="008B30C8">
            <w:pPr>
              <w:pStyle w:val="Opsommingtekens1"/>
            </w:pPr>
            <w:r>
              <w:t>Bepaald wanneer gebruik gemaakt mag worden van een PDF-bijlage in Besluit en Regeling</w:t>
            </w:r>
          </w:p>
          <w:p w14:paraId="5350E91B" w14:textId="77777777" w:rsidR="008B30C8" w:rsidRDefault="008B30C8" w:rsidP="008B30C8">
            <w:pPr>
              <w:pStyle w:val="Opsommingtekens1"/>
            </w:pPr>
            <w:r>
              <w:t xml:space="preserve">Modellering Toelichting en ArtikelgewjizigeToelichting aangepast en advies toegevoegd over de toepassing hiervan, met het oog op de toekomstige vereenvoudiging van deze elementen </w:t>
            </w:r>
            <w:r w:rsidRPr="00A85253">
              <w:t>(STOP#194)</w:t>
            </w:r>
          </w:p>
          <w:p w14:paraId="72187105" w14:textId="7EA321B4" w:rsidR="008B30C8" w:rsidRDefault="008B30C8" w:rsidP="00C6523E">
            <w:pPr>
              <w:pStyle w:val="Opsommingtekens1"/>
            </w:pPr>
            <w:r>
              <w:t>Advies toegevoegd om in het Besluit het element Inhoudsopgave niet te gebruiken</w:t>
            </w:r>
          </w:p>
        </w:tc>
      </w:tr>
      <w:tr w:rsidR="008B30C8" w14:paraId="642D7E2A" w14:textId="77777777" w:rsidTr="002F1698">
        <w:tc>
          <w:tcPr>
            <w:tcW w:w="566" w:type="pct"/>
          </w:tcPr>
          <w:p w14:paraId="6409DED1" w14:textId="10166079" w:rsidR="008B30C8" w:rsidRPr="001832B7" w:rsidRDefault="008B30C8" w:rsidP="008B30C8">
            <w:r w:rsidRPr="00574C67">
              <w:t xml:space="preserve">2.0.1-rc </w:t>
            </w:r>
          </w:p>
        </w:tc>
        <w:tc>
          <w:tcPr>
            <w:tcW w:w="766" w:type="pct"/>
          </w:tcPr>
          <w:p w14:paraId="69B5E76B" w14:textId="457FAA0B" w:rsidR="008B30C8" w:rsidRPr="001832B7" w:rsidRDefault="008B30C8" w:rsidP="008B30C8">
            <w:r w:rsidRPr="00574C67">
              <w:t>2021-12-17</w:t>
            </w:r>
          </w:p>
        </w:tc>
        <w:tc>
          <w:tcPr>
            <w:tcW w:w="3668" w:type="pct"/>
          </w:tcPr>
          <w:p w14:paraId="4DAB48A7" w14:textId="77777777" w:rsidR="008B30C8" w:rsidRDefault="008B30C8" w:rsidP="008B30C8">
            <w:r>
              <w:t>Paragraaf 5.2 Specificatie van de Vrijetekststructuur</w:t>
            </w:r>
          </w:p>
          <w:p w14:paraId="4DF06C45" w14:textId="77777777" w:rsidR="008B30C8" w:rsidRDefault="008B30C8" w:rsidP="008B30C8">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027BD881" w14:textId="490B34AB" w:rsidR="008B30C8" w:rsidRDefault="008B30C8" w:rsidP="00C6523E">
            <w:pPr>
              <w:pStyle w:val="Opsommingtekens1"/>
            </w:pPr>
            <w:r>
              <w:t>Figuren toegevoegd en bestaande figuren verduidelijkt</w:t>
            </w:r>
          </w:p>
        </w:tc>
      </w:tr>
      <w:tr w:rsidR="008B30C8" w14:paraId="4C410292" w14:textId="77777777" w:rsidTr="002F1698">
        <w:tc>
          <w:tcPr>
            <w:tcW w:w="566" w:type="pct"/>
          </w:tcPr>
          <w:p w14:paraId="716A56CA" w14:textId="1D77373C" w:rsidR="008B30C8" w:rsidRPr="001832B7" w:rsidRDefault="008B30C8" w:rsidP="008B30C8">
            <w:r w:rsidRPr="0026354F">
              <w:t xml:space="preserve">2.0.1-rc </w:t>
            </w:r>
          </w:p>
        </w:tc>
        <w:tc>
          <w:tcPr>
            <w:tcW w:w="766" w:type="pct"/>
          </w:tcPr>
          <w:p w14:paraId="17906E4F" w14:textId="018EB6FE" w:rsidR="008B30C8" w:rsidRPr="001832B7" w:rsidRDefault="008B30C8" w:rsidP="008B30C8">
            <w:r w:rsidRPr="0026354F">
              <w:t>2021-12-17</w:t>
            </w:r>
          </w:p>
        </w:tc>
        <w:tc>
          <w:tcPr>
            <w:tcW w:w="3668" w:type="pct"/>
          </w:tcPr>
          <w:p w14:paraId="5B0ED89B" w14:textId="77777777" w:rsidR="008B30C8" w:rsidRDefault="008B30C8" w:rsidP="008B30C8">
            <w:r>
              <w:t>Paragraaf 5.3 Bijlagen bij Besluit en Regeling</w:t>
            </w:r>
          </w:p>
          <w:p w14:paraId="1AE487F8" w14:textId="6398A433" w:rsidR="008B30C8" w:rsidRDefault="008B30C8" w:rsidP="00C6523E">
            <w:pPr>
              <w:pStyle w:val="Opsommingtekens1"/>
            </w:pPr>
            <w:r>
              <w:t>Toegelicht</w:t>
            </w:r>
            <w:r w:rsidRPr="00880D80">
              <w:t xml:space="preserve"> wanneer gebruik gemaakt mag worden van een PDF-bijlage in Besluit en Regeling</w:t>
            </w:r>
          </w:p>
        </w:tc>
      </w:tr>
      <w:tr w:rsidR="008B30C8" w14:paraId="0381F230" w14:textId="77777777" w:rsidTr="002F1698">
        <w:tc>
          <w:tcPr>
            <w:tcW w:w="566" w:type="pct"/>
          </w:tcPr>
          <w:p w14:paraId="7D323EF7" w14:textId="71E0216D" w:rsidR="008B30C8" w:rsidRPr="001832B7" w:rsidRDefault="008B30C8" w:rsidP="008B30C8">
            <w:r w:rsidRPr="0026354F">
              <w:t xml:space="preserve">2.0.1-rc </w:t>
            </w:r>
          </w:p>
        </w:tc>
        <w:tc>
          <w:tcPr>
            <w:tcW w:w="766" w:type="pct"/>
          </w:tcPr>
          <w:p w14:paraId="0BA693AD" w14:textId="3E6F37D4" w:rsidR="008B30C8" w:rsidRPr="001832B7" w:rsidRDefault="008B30C8" w:rsidP="008B30C8">
            <w:r w:rsidRPr="0026354F">
              <w:t>2021-12-17</w:t>
            </w:r>
          </w:p>
        </w:tc>
        <w:tc>
          <w:tcPr>
            <w:tcW w:w="3668" w:type="pct"/>
          </w:tcPr>
          <w:p w14:paraId="4BBD82C7" w14:textId="77777777" w:rsidR="008B30C8" w:rsidRDefault="008B30C8" w:rsidP="008B30C8">
            <w:r>
              <w:t>Paragraaf 6.1.2.2 Vastleggen van Locatie met geografisch informatieobject</w:t>
            </w:r>
          </w:p>
          <w:p w14:paraId="107C16C3" w14:textId="404EE010" w:rsidR="008B30C8" w:rsidRDefault="008B30C8" w:rsidP="00C6523E">
            <w:pPr>
              <w:pStyle w:val="Opsommingtekens1"/>
            </w:pPr>
            <w:r>
              <w:t>Tekst over gebruik van GIO in meerdere omgevingsdocumenten verplaatst naar specifieke paragraaf over dit onderwerp: 9.3</w:t>
            </w:r>
          </w:p>
        </w:tc>
      </w:tr>
      <w:tr w:rsidR="008B30C8" w14:paraId="096E4EFD" w14:textId="77777777" w:rsidTr="002F1698">
        <w:tc>
          <w:tcPr>
            <w:tcW w:w="566" w:type="pct"/>
          </w:tcPr>
          <w:p w14:paraId="523A81D1" w14:textId="2CF6A280" w:rsidR="008B30C8" w:rsidRPr="001832B7" w:rsidRDefault="008B30C8" w:rsidP="008B30C8">
            <w:r w:rsidRPr="0026354F">
              <w:t xml:space="preserve">2.0.1-rc </w:t>
            </w:r>
          </w:p>
        </w:tc>
        <w:tc>
          <w:tcPr>
            <w:tcW w:w="766" w:type="pct"/>
          </w:tcPr>
          <w:p w14:paraId="2993089E" w14:textId="0CC4D66E" w:rsidR="008B30C8" w:rsidRPr="001832B7" w:rsidRDefault="008B30C8" w:rsidP="008B30C8">
            <w:r w:rsidRPr="0026354F">
              <w:t>2021-12-17</w:t>
            </w:r>
          </w:p>
        </w:tc>
        <w:tc>
          <w:tcPr>
            <w:tcW w:w="3668" w:type="pct"/>
          </w:tcPr>
          <w:p w14:paraId="7662E9D6" w14:textId="77777777" w:rsidR="008B30C8" w:rsidRDefault="008B30C8" w:rsidP="008B30C8">
            <w:r>
              <w:t>Paragraaf 7.2 Objecttype Divisie</w:t>
            </w:r>
          </w:p>
          <w:p w14:paraId="08BE5923" w14:textId="4BB1B991" w:rsidR="008B30C8" w:rsidRDefault="008B30C8" w:rsidP="00C6523E">
            <w:pPr>
              <w:pStyle w:val="Opsommingtekens1"/>
            </w:pPr>
            <w:r>
              <w:t>Toelichting inclusief figuren toegevoegd over de doorwerking van het annoteren op het niveau van Divisie</w:t>
            </w:r>
          </w:p>
        </w:tc>
      </w:tr>
      <w:tr w:rsidR="008B30C8" w14:paraId="6A92E906" w14:textId="77777777" w:rsidTr="002F1698">
        <w:tc>
          <w:tcPr>
            <w:tcW w:w="566" w:type="pct"/>
          </w:tcPr>
          <w:p w14:paraId="75870C5B" w14:textId="7C28CF35" w:rsidR="008B30C8" w:rsidRPr="001832B7" w:rsidRDefault="008B30C8" w:rsidP="008B30C8">
            <w:r w:rsidRPr="0026354F">
              <w:t xml:space="preserve">2.0.1-rc </w:t>
            </w:r>
          </w:p>
        </w:tc>
        <w:tc>
          <w:tcPr>
            <w:tcW w:w="766" w:type="pct"/>
          </w:tcPr>
          <w:p w14:paraId="58F1E82F" w14:textId="44A214CC" w:rsidR="008B30C8" w:rsidRPr="001832B7" w:rsidRDefault="008B30C8" w:rsidP="008B30C8">
            <w:r w:rsidRPr="0026354F">
              <w:t>2021-12-17</w:t>
            </w:r>
          </w:p>
        </w:tc>
        <w:tc>
          <w:tcPr>
            <w:tcW w:w="3668" w:type="pct"/>
          </w:tcPr>
          <w:p w14:paraId="1904A95B" w14:textId="77777777" w:rsidR="008B30C8" w:rsidRDefault="008B30C8" w:rsidP="008B30C8">
            <w:r>
              <w:t>Paragraaf 7.3 Objecttype Divisietekst</w:t>
            </w:r>
          </w:p>
          <w:p w14:paraId="536526EB" w14:textId="62E1DA54" w:rsidR="008B30C8" w:rsidRDefault="008B30C8" w:rsidP="00C6523E">
            <w:pPr>
              <w:pStyle w:val="Opsommingtekens1"/>
            </w:pPr>
            <w:r>
              <w:t>Toelichting toegevoegd over de doorwerking van het annoteren op het niveau van Divisietekst</w:t>
            </w:r>
          </w:p>
        </w:tc>
      </w:tr>
      <w:tr w:rsidR="008B30C8" w14:paraId="1EFB3311" w14:textId="77777777" w:rsidTr="002F1698">
        <w:tc>
          <w:tcPr>
            <w:tcW w:w="566" w:type="pct"/>
          </w:tcPr>
          <w:p w14:paraId="4D9204B5" w14:textId="0D81B34B" w:rsidR="008B30C8" w:rsidRPr="001832B7" w:rsidRDefault="008B30C8" w:rsidP="008B30C8">
            <w:r w:rsidRPr="0026354F">
              <w:t xml:space="preserve">2.0.1-rc </w:t>
            </w:r>
          </w:p>
        </w:tc>
        <w:tc>
          <w:tcPr>
            <w:tcW w:w="766" w:type="pct"/>
          </w:tcPr>
          <w:p w14:paraId="75CB7CE0" w14:textId="43C7F181" w:rsidR="008B30C8" w:rsidRPr="001832B7" w:rsidRDefault="008B30C8" w:rsidP="008B30C8">
            <w:r w:rsidRPr="0026354F">
              <w:t>2021-12-17</w:t>
            </w:r>
          </w:p>
        </w:tc>
        <w:tc>
          <w:tcPr>
            <w:tcW w:w="3668" w:type="pct"/>
          </w:tcPr>
          <w:p w14:paraId="6888B09C" w14:textId="77777777" w:rsidR="008B30C8" w:rsidRDefault="008B30C8" w:rsidP="008B30C8">
            <w:r>
              <w:t>Paragraaf 7.4 Objecttype Tekstdeel</w:t>
            </w:r>
          </w:p>
          <w:p w14:paraId="1A829783" w14:textId="5EEC4D33" w:rsidR="008B30C8" w:rsidRDefault="008B30C8" w:rsidP="00C6523E">
            <w:pPr>
              <w:pStyle w:val="Opsommingtekens1"/>
            </w:pPr>
            <w:r>
              <w:t>Toegevoegd waarschuwing over gevolg van niet annoteren van Tekstdeel met Locatie</w:t>
            </w:r>
          </w:p>
        </w:tc>
      </w:tr>
      <w:tr w:rsidR="008B30C8" w14:paraId="5129A3B8" w14:textId="77777777" w:rsidTr="002F1698">
        <w:tc>
          <w:tcPr>
            <w:tcW w:w="566" w:type="pct"/>
          </w:tcPr>
          <w:p w14:paraId="0AFAA8BD" w14:textId="2A5A9963" w:rsidR="008B30C8" w:rsidRPr="001832B7" w:rsidRDefault="008B30C8" w:rsidP="008B30C8">
            <w:r w:rsidRPr="0026354F">
              <w:t xml:space="preserve">2.0.1-rc </w:t>
            </w:r>
          </w:p>
        </w:tc>
        <w:tc>
          <w:tcPr>
            <w:tcW w:w="766" w:type="pct"/>
          </w:tcPr>
          <w:p w14:paraId="4D2818DA" w14:textId="70BB281B" w:rsidR="008B30C8" w:rsidRPr="001832B7" w:rsidRDefault="008B30C8" w:rsidP="008B30C8">
            <w:r w:rsidRPr="0026354F">
              <w:t>2021-12-17</w:t>
            </w:r>
          </w:p>
        </w:tc>
        <w:tc>
          <w:tcPr>
            <w:tcW w:w="3668" w:type="pct"/>
          </w:tcPr>
          <w:p w14:paraId="56FE760A" w14:textId="77777777" w:rsidR="008B30C8" w:rsidRDefault="008B30C8" w:rsidP="008B30C8">
            <w:r>
              <w:t>Paragraaf 7.8 Objecttype Gebiedsaanwijzing</w:t>
            </w:r>
          </w:p>
          <w:p w14:paraId="32313E17" w14:textId="77777777" w:rsidR="008B30C8" w:rsidRDefault="008B30C8" w:rsidP="008B30C8">
            <w:pPr>
              <w:pStyle w:val="Opsommingtekens1"/>
            </w:pPr>
            <w:r>
              <w:t xml:space="preserve">Toegevoegd Bouw als nieuw type Gebiedsaanwijzing </w:t>
            </w:r>
            <w:r w:rsidRPr="000F5106">
              <w:t>(voor omgevingsplan) (WELT-177)</w:t>
            </w:r>
          </w:p>
          <w:p w14:paraId="164E33E5" w14:textId="6F83E691" w:rsidR="008B30C8" w:rsidRDefault="008B30C8" w:rsidP="00C6523E">
            <w:pPr>
              <w:pStyle w:val="Opsommingtekens1"/>
            </w:pPr>
            <w:r>
              <w:t>Verwijderd bepaling dat een Gebiedsaanwijzing alleen mag verwijzen naar gebieden of gebiedengroepen en toelichting daarover toegevoegd</w:t>
            </w:r>
          </w:p>
        </w:tc>
      </w:tr>
      <w:tr w:rsidR="008B30C8" w14:paraId="0FEBA9D5" w14:textId="77777777" w:rsidTr="002F1698">
        <w:tc>
          <w:tcPr>
            <w:tcW w:w="566" w:type="pct"/>
          </w:tcPr>
          <w:p w14:paraId="6CDF6530" w14:textId="564A9097" w:rsidR="008B30C8" w:rsidRPr="001832B7" w:rsidRDefault="008B30C8" w:rsidP="008B30C8">
            <w:r w:rsidRPr="0026354F">
              <w:t xml:space="preserve">2.0.1-rc </w:t>
            </w:r>
          </w:p>
        </w:tc>
        <w:tc>
          <w:tcPr>
            <w:tcW w:w="766" w:type="pct"/>
          </w:tcPr>
          <w:p w14:paraId="5139C9D6" w14:textId="0599E67F" w:rsidR="008B30C8" w:rsidRPr="001832B7" w:rsidRDefault="008B30C8" w:rsidP="008B30C8">
            <w:r w:rsidRPr="0026354F">
              <w:t>2021-12-17</w:t>
            </w:r>
          </w:p>
        </w:tc>
        <w:tc>
          <w:tcPr>
            <w:tcW w:w="3668" w:type="pct"/>
          </w:tcPr>
          <w:p w14:paraId="31010A0F" w14:textId="7C2C505A" w:rsidR="008B30C8" w:rsidRDefault="008B30C8" w:rsidP="008B30C8">
            <w:r>
              <w:t>Paragraaf 9.2 hernoemd tot Tekstverwijzing (was Verwijzing)</w:t>
            </w:r>
          </w:p>
        </w:tc>
      </w:tr>
      <w:tr w:rsidR="008B30C8" w14:paraId="3B0D0F80" w14:textId="77777777" w:rsidTr="002F1698">
        <w:tc>
          <w:tcPr>
            <w:tcW w:w="566" w:type="pct"/>
          </w:tcPr>
          <w:p w14:paraId="389AB53D" w14:textId="4B139211" w:rsidR="008B30C8" w:rsidRPr="001832B7" w:rsidRDefault="008B30C8" w:rsidP="008B30C8">
            <w:r w:rsidRPr="0026354F">
              <w:lastRenderedPageBreak/>
              <w:t xml:space="preserve">2.0.1-rc </w:t>
            </w:r>
          </w:p>
        </w:tc>
        <w:tc>
          <w:tcPr>
            <w:tcW w:w="766" w:type="pct"/>
          </w:tcPr>
          <w:p w14:paraId="2227C200" w14:textId="48D77C4E" w:rsidR="008B30C8" w:rsidRPr="001832B7" w:rsidRDefault="008B30C8" w:rsidP="008B30C8">
            <w:r w:rsidRPr="0026354F">
              <w:t>2021-12-17</w:t>
            </w:r>
          </w:p>
        </w:tc>
        <w:tc>
          <w:tcPr>
            <w:tcW w:w="3668" w:type="pct"/>
          </w:tcPr>
          <w:p w14:paraId="0DC885EB" w14:textId="77777777" w:rsidR="008B30C8" w:rsidRDefault="008B30C8" w:rsidP="008B30C8">
            <w:r>
              <w:t>Paragraaf 9.3 Hergebruik van en verwijzen naar GIO’s en OW-objecten in een ander omgevingsdocument</w:t>
            </w:r>
          </w:p>
          <w:p w14:paraId="60C64A15" w14:textId="77777777" w:rsidR="008B30C8" w:rsidRDefault="008B30C8" w:rsidP="008B30C8">
            <w:pPr>
              <w:pStyle w:val="Opsommingtekens1"/>
            </w:pPr>
            <w:r>
              <w:t>Paragraaf toegevoegd</w:t>
            </w:r>
          </w:p>
          <w:p w14:paraId="38FD4794" w14:textId="77777777" w:rsidR="008B30C8" w:rsidRDefault="008B30C8" w:rsidP="008B30C8">
            <w:pPr>
              <w:pStyle w:val="Opsommingtekens1"/>
            </w:pPr>
            <w:r>
              <w:t>Mogelijkheden van hergebruik en verwijzingen beschreven</w:t>
            </w:r>
          </w:p>
          <w:p w14:paraId="6A4A2F7F" w14:textId="19E31DDC" w:rsidR="008B30C8" w:rsidRDefault="008B30C8" w:rsidP="00C6523E">
            <w:pPr>
              <w:pStyle w:val="Opsommingtekens1"/>
            </w:pPr>
            <w:r>
              <w:t>Advies over gebruik van deze mogelijkheden toegevoegd</w:t>
            </w:r>
          </w:p>
        </w:tc>
      </w:tr>
      <w:tr w:rsidR="008B30C8" w14:paraId="7CB7BF75" w14:textId="77777777" w:rsidTr="002F1698">
        <w:tc>
          <w:tcPr>
            <w:tcW w:w="566" w:type="pct"/>
          </w:tcPr>
          <w:p w14:paraId="5E9F833C" w14:textId="0B4C755E" w:rsidR="008B30C8" w:rsidRPr="001832B7" w:rsidRDefault="008B30C8" w:rsidP="008B30C8">
            <w:r w:rsidRPr="0026354F">
              <w:t xml:space="preserve">2.0.1-rc </w:t>
            </w:r>
          </w:p>
        </w:tc>
        <w:tc>
          <w:tcPr>
            <w:tcW w:w="766" w:type="pct"/>
          </w:tcPr>
          <w:p w14:paraId="287A8378" w14:textId="0F3F51F8" w:rsidR="008B30C8" w:rsidRPr="001832B7" w:rsidRDefault="008B30C8" w:rsidP="008B30C8">
            <w:r w:rsidRPr="0026354F">
              <w:t>2021-12-17</w:t>
            </w:r>
          </w:p>
        </w:tc>
        <w:tc>
          <w:tcPr>
            <w:tcW w:w="3668" w:type="pct"/>
          </w:tcPr>
          <w:p w14:paraId="7F1250EE" w14:textId="0B386120" w:rsidR="008B30C8" w:rsidRDefault="008B30C8" w:rsidP="008B30C8">
            <w:r>
              <w:t>Paragraaf 8.4 Muteren van OW-objecten verplaatst naar dit hoofdstuk, stond in hoofdstuk 9</w:t>
            </w:r>
          </w:p>
        </w:tc>
      </w:tr>
      <w:tr w:rsidR="008B30C8" w14:paraId="3BF277C6" w14:textId="77777777" w:rsidTr="002F1698">
        <w:tc>
          <w:tcPr>
            <w:tcW w:w="566" w:type="pct"/>
          </w:tcPr>
          <w:p w14:paraId="631FF0AB" w14:textId="0CF2CDCA" w:rsidR="008B30C8" w:rsidRPr="001832B7" w:rsidRDefault="008B30C8" w:rsidP="008B30C8">
            <w:r w:rsidRPr="00795E1F">
              <w:t xml:space="preserve">2.0.1-rc </w:t>
            </w:r>
          </w:p>
        </w:tc>
        <w:tc>
          <w:tcPr>
            <w:tcW w:w="766" w:type="pct"/>
          </w:tcPr>
          <w:p w14:paraId="5B60AD8E" w14:textId="59CD6498" w:rsidR="008B30C8" w:rsidRPr="001832B7" w:rsidRDefault="008B30C8" w:rsidP="008B30C8">
            <w:r w:rsidRPr="00795E1F">
              <w:t>2021-12-17</w:t>
            </w:r>
          </w:p>
        </w:tc>
        <w:tc>
          <w:tcPr>
            <w:tcW w:w="3668" w:type="pct"/>
          </w:tcPr>
          <w:p w14:paraId="37990D7C" w14:textId="77777777" w:rsidR="008B30C8" w:rsidRDefault="008B30C8" w:rsidP="008B30C8">
            <w:r>
              <w:t>Hoofdstuk 10 Mutatiescenario’s toegevoegd</w:t>
            </w:r>
          </w:p>
          <w:p w14:paraId="26EF0DD5" w14:textId="05A727F7" w:rsidR="008B30C8" w:rsidRDefault="008B30C8" w:rsidP="008B30C8">
            <w:r>
              <w:t xml:space="preserve">Beschrijving van </w:t>
            </w:r>
            <w:r w:rsidRPr="00A72E01">
              <w:t>mutatiescenario Integrale Tekstvervanging</w:t>
            </w:r>
            <w:r>
              <w:t xml:space="preserve"> en wanneer dit mag worden toegepast </w:t>
            </w:r>
            <w:r w:rsidRPr="00F669E7">
              <w:t>(STOP</w:t>
            </w:r>
            <w:r>
              <w:t>#</w:t>
            </w:r>
            <w:r w:rsidRPr="00F669E7">
              <w:t>191)</w:t>
            </w:r>
          </w:p>
        </w:tc>
      </w:tr>
      <w:tr w:rsidR="008B30C8" w14:paraId="3DA6E786" w14:textId="77777777" w:rsidTr="002F1698">
        <w:tc>
          <w:tcPr>
            <w:tcW w:w="566" w:type="pct"/>
          </w:tcPr>
          <w:p w14:paraId="040492E4" w14:textId="0BE8CC1F" w:rsidR="008B30C8" w:rsidRPr="00CF75A3" w:rsidRDefault="008B30C8" w:rsidP="008B30C8">
            <w:r w:rsidRPr="001832B7">
              <w:t>2.0.0</w:t>
            </w:r>
          </w:p>
        </w:tc>
        <w:tc>
          <w:tcPr>
            <w:tcW w:w="766" w:type="pct"/>
          </w:tcPr>
          <w:p w14:paraId="3E83EB74" w14:textId="7CEB7A6E" w:rsidR="008B30C8" w:rsidRPr="00CF75A3" w:rsidRDefault="008B30C8" w:rsidP="008B30C8">
            <w:r w:rsidRPr="001832B7">
              <w:t>2021-06-29</w:t>
            </w:r>
          </w:p>
        </w:tc>
        <w:tc>
          <w:tcPr>
            <w:tcW w:w="3668" w:type="pct"/>
          </w:tcPr>
          <w:p w14:paraId="70C4BE80" w14:textId="77777777" w:rsidR="008B30C8" w:rsidRDefault="008B30C8" w:rsidP="008B30C8">
            <w:r>
              <w:t>Paragraaf 4.3 De vormgeving van Besluit en Regeling</w:t>
            </w:r>
          </w:p>
          <w:p w14:paraId="65EC8493" w14:textId="46CD2E1C" w:rsidR="008B30C8" w:rsidRPr="00A3275E" w:rsidRDefault="008B30C8" w:rsidP="008B30C8">
            <w:r>
              <w:t xml:space="preserve">Gebruik van WijzigLid aangescherpt </w:t>
            </w:r>
            <w:r w:rsidRPr="00EC04D0">
              <w:t>(STOP#184)</w:t>
            </w:r>
          </w:p>
        </w:tc>
      </w:tr>
      <w:tr w:rsidR="008B30C8" w14:paraId="0FF5F4D4" w14:textId="77777777" w:rsidTr="002F1698">
        <w:tc>
          <w:tcPr>
            <w:tcW w:w="566" w:type="pct"/>
          </w:tcPr>
          <w:p w14:paraId="146CDB8A" w14:textId="486EBA85" w:rsidR="008B30C8" w:rsidRPr="00CF75A3" w:rsidRDefault="008B30C8" w:rsidP="008B30C8">
            <w:r>
              <w:t>2.0.0</w:t>
            </w:r>
          </w:p>
        </w:tc>
        <w:tc>
          <w:tcPr>
            <w:tcW w:w="766" w:type="pct"/>
          </w:tcPr>
          <w:p w14:paraId="2F2EECDD" w14:textId="5AF64BB1" w:rsidR="008B30C8" w:rsidRPr="00CF75A3" w:rsidRDefault="008B30C8" w:rsidP="008B30C8">
            <w:r w:rsidRPr="00916D31">
              <w:t>2021-06-</w:t>
            </w:r>
            <w:r>
              <w:t>29</w:t>
            </w:r>
          </w:p>
        </w:tc>
        <w:tc>
          <w:tcPr>
            <w:tcW w:w="3668" w:type="pct"/>
          </w:tcPr>
          <w:p w14:paraId="35C2BB2A" w14:textId="77777777" w:rsidR="008B30C8" w:rsidRDefault="008B30C8" w:rsidP="008B30C8">
            <w:r>
              <w:t xml:space="preserve">Paragraaf 7.6 Objecttype Locatie </w:t>
            </w:r>
            <w:r w:rsidRPr="00EC04D0">
              <w:t>(WELT-170)</w:t>
            </w:r>
          </w:p>
          <w:p w14:paraId="455A5453" w14:textId="77777777" w:rsidR="008B30C8" w:rsidRDefault="008B30C8" w:rsidP="008B30C8">
            <w:pPr>
              <w:pStyle w:val="Opsommingtekens1"/>
            </w:pPr>
            <w:r>
              <w:t xml:space="preserve">Bij het attribuut </w:t>
            </w:r>
            <w:r w:rsidRPr="00E679AF">
              <w:rPr>
                <w:i/>
                <w:iCs/>
              </w:rPr>
              <w:t>identificatie</w:t>
            </w:r>
            <w:r>
              <w:t xml:space="preserve"> is </w:t>
            </w:r>
            <w:r w:rsidRPr="007B04C7">
              <w:t>de uitzondering voor Ambtsgebied</w:t>
            </w:r>
            <w:r>
              <w:t xml:space="preserve"> </w:t>
            </w:r>
            <w:r w:rsidRPr="007B04C7">
              <w:t>vervallen</w:t>
            </w:r>
            <w:r>
              <w:t xml:space="preserve">: </w:t>
            </w:r>
            <w:r w:rsidRPr="00E679AF">
              <w:rPr>
                <w:i/>
                <w:iCs/>
              </w:rPr>
              <w:t>identificatie</w:t>
            </w:r>
            <w:r>
              <w:t xml:space="preserve"> is nu in alle gevallen </w:t>
            </w:r>
            <w:r w:rsidRPr="00C267FC">
              <w:t>conform datatype NEN3610-ID</w:t>
            </w:r>
            <w:r>
              <w:t>; de toelichting op dit attribuut is verwijderd</w:t>
            </w:r>
          </w:p>
          <w:p w14:paraId="3641A8D0" w14:textId="1F06077F" w:rsidR="008B30C8" w:rsidRPr="00A3275E" w:rsidRDefault="008B30C8" w:rsidP="00C6523E">
            <w:pPr>
              <w:pStyle w:val="Opsommingtekens1"/>
            </w:pPr>
            <w:r>
              <w:t xml:space="preserve">Aan Ambtsgebied, een van de verschijningsvormen van Locatie, is het attribuut </w:t>
            </w:r>
            <w:r w:rsidRPr="00E679AF">
              <w:rPr>
                <w:i/>
                <w:iCs/>
              </w:rPr>
              <w:t>bestuurlijkeGrenzenV</w:t>
            </w:r>
            <w:r>
              <w:rPr>
                <w:i/>
                <w:iCs/>
              </w:rPr>
              <w:t>e</w:t>
            </w:r>
            <w:r w:rsidRPr="00E679AF">
              <w:rPr>
                <w:i/>
                <w:iCs/>
              </w:rPr>
              <w:t>r</w:t>
            </w:r>
            <w:r>
              <w:rPr>
                <w:i/>
                <w:iCs/>
              </w:rPr>
              <w:t>wijz</w:t>
            </w:r>
            <w:r w:rsidRPr="00E679AF">
              <w:rPr>
                <w:i/>
                <w:iCs/>
              </w:rPr>
              <w:t>ing</w:t>
            </w:r>
            <w:r>
              <w:t xml:space="preserve"> toegevoegd, dat wordt ingevuld met de gegevensgroep BestuurlijkeGrenzenVerwijzing waarin zijn samengevoegd het nieuwe attribuut </w:t>
            </w:r>
            <w:r w:rsidRPr="00E679AF">
              <w:rPr>
                <w:i/>
                <w:iCs/>
              </w:rPr>
              <w:t>bestuurlijkeGrenzenID</w:t>
            </w:r>
            <w:r>
              <w:t xml:space="preserve"> en de bestaande attributen </w:t>
            </w:r>
            <w:r w:rsidRPr="00E679AF">
              <w:rPr>
                <w:i/>
                <w:iCs/>
              </w:rPr>
              <w:t>domein</w:t>
            </w:r>
            <w:r>
              <w:t xml:space="preserve"> en </w:t>
            </w:r>
            <w:r w:rsidRPr="00E679AF">
              <w:rPr>
                <w:i/>
                <w:iCs/>
              </w:rPr>
              <w:t>geldigOp</w:t>
            </w:r>
            <w:r>
              <w:t>; de toelichting is hierop aangepast</w:t>
            </w:r>
          </w:p>
        </w:tc>
      </w:tr>
      <w:tr w:rsidR="008B30C8" w14:paraId="03C517D9" w14:textId="77777777" w:rsidTr="002F1698">
        <w:tc>
          <w:tcPr>
            <w:tcW w:w="566" w:type="pct"/>
          </w:tcPr>
          <w:p w14:paraId="537A7026" w14:textId="77777777" w:rsidR="008B30C8" w:rsidRDefault="008B30C8" w:rsidP="008B30C8">
            <w:r>
              <w:t>2.0.0-rc</w:t>
            </w:r>
          </w:p>
        </w:tc>
        <w:tc>
          <w:tcPr>
            <w:tcW w:w="766" w:type="pct"/>
          </w:tcPr>
          <w:p w14:paraId="1B2D513A" w14:textId="77777777" w:rsidR="008B30C8" w:rsidRDefault="008B30C8" w:rsidP="008B30C8">
            <w:r>
              <w:t>2021-06-15</w:t>
            </w:r>
          </w:p>
        </w:tc>
        <w:tc>
          <w:tcPr>
            <w:tcW w:w="3668" w:type="pct"/>
          </w:tcPr>
          <w:p w14:paraId="3491D55E" w14:textId="77777777" w:rsidR="008B30C8" w:rsidRDefault="008B30C8" w:rsidP="008B30C8">
            <w:r>
              <w:t>Hele document:</w:t>
            </w:r>
          </w:p>
          <w:p w14:paraId="59B352EF" w14:textId="77777777" w:rsidR="008B30C8" w:rsidRDefault="008B30C8" w:rsidP="008B30C8">
            <w:pPr>
              <w:pStyle w:val="Opsommingtekens1"/>
            </w:pPr>
            <w:r>
              <w:t>Tekst gecorrigeerd en verbeterd</w:t>
            </w:r>
          </w:p>
          <w:p w14:paraId="4F818838" w14:textId="77777777" w:rsidR="008B30C8" w:rsidRDefault="008B30C8" w:rsidP="008B30C8">
            <w:pPr>
              <w:pStyle w:val="Opsommingtekens1"/>
            </w:pPr>
            <w:r>
              <w:t>Verduidelijkende afbeeldingen toegevoegd</w:t>
            </w:r>
          </w:p>
          <w:p w14:paraId="3753ADAD" w14:textId="77777777" w:rsidR="008B30C8" w:rsidRDefault="008B30C8" w:rsidP="008B30C8">
            <w:pPr>
              <w:pStyle w:val="Opsommingtekens1"/>
            </w:pPr>
            <w:r>
              <w:t>Term OW-object vervangen door OW-object</w:t>
            </w:r>
          </w:p>
          <w:p w14:paraId="203A9DD1" w14:textId="77777777" w:rsidR="008B30C8" w:rsidRDefault="008B30C8" w:rsidP="008B30C8">
            <w:pPr>
              <w:pStyle w:val="Opsommingtekens1"/>
            </w:pPr>
            <w:r w:rsidRPr="00744FF5">
              <w:t>Woord symbolisatiebibliotheek vervangen door symbolenbibliotheek, overal waar dat voorkwam (WELT-</w:t>
            </w:r>
            <w:r>
              <w:t>146</w:t>
            </w:r>
            <w:r w:rsidRPr="00744FF5">
              <w:t>)</w:t>
            </w:r>
          </w:p>
        </w:tc>
      </w:tr>
      <w:tr w:rsidR="008B30C8" w14:paraId="497EB3C4" w14:textId="77777777" w:rsidTr="002F1698">
        <w:tc>
          <w:tcPr>
            <w:tcW w:w="566" w:type="pct"/>
          </w:tcPr>
          <w:p w14:paraId="3B3086CC" w14:textId="77777777" w:rsidR="008B30C8" w:rsidRPr="003F1F6F" w:rsidRDefault="008B30C8" w:rsidP="008B30C8">
            <w:r>
              <w:t>2.0.0-rc</w:t>
            </w:r>
          </w:p>
        </w:tc>
        <w:tc>
          <w:tcPr>
            <w:tcW w:w="766" w:type="pct"/>
          </w:tcPr>
          <w:p w14:paraId="4FB004F8" w14:textId="77777777" w:rsidR="008B30C8" w:rsidRDefault="008B30C8" w:rsidP="008B30C8">
            <w:r w:rsidRPr="000F7A51">
              <w:t>2021-06-15</w:t>
            </w:r>
          </w:p>
        </w:tc>
        <w:tc>
          <w:tcPr>
            <w:tcW w:w="3668" w:type="pct"/>
          </w:tcPr>
          <w:p w14:paraId="2EBB7529" w14:textId="5E1ECD8B" w:rsidR="008B30C8" w:rsidRDefault="008B30C8" w:rsidP="008B30C8">
            <w:r>
              <w:t>Paragraaf 1.2 STOP, IMOW en TPOD</w:t>
            </w:r>
          </w:p>
          <w:p w14:paraId="688A8247" w14:textId="77777777" w:rsidR="008B30C8" w:rsidRDefault="008B30C8" w:rsidP="008B30C8">
            <w:pPr>
              <w:pStyle w:val="Opsommingtekens1"/>
            </w:pPr>
            <w:r>
              <w:t xml:space="preserve">Tekst toegevoegd over het aanwijzen van omgevingsdocumenten en verplicht stellen van het gebruik van STOP, IMOW en toepassingsprofiel door </w:t>
            </w:r>
            <w:r w:rsidRPr="007A47EE">
              <w:t>Omgevingsregeling</w:t>
            </w:r>
            <w:r>
              <w:t xml:space="preserve"> en </w:t>
            </w:r>
            <w:r w:rsidRPr="007A47EE">
              <w:t>Regeling standaarden publicaties Omgevingswet</w:t>
            </w:r>
          </w:p>
          <w:p w14:paraId="24B4DC93" w14:textId="77777777" w:rsidR="008B30C8" w:rsidRDefault="008B30C8" w:rsidP="008B30C8">
            <w:pPr>
              <w:pStyle w:val="Opsommingtekens1"/>
            </w:pPr>
            <w:r>
              <w:t>Verwerkt huidig inzicht in welke producten tot de standaard behoren, welke serviceproducten zijn en voor welke doelgroep ze bedoeld zijn</w:t>
            </w:r>
          </w:p>
        </w:tc>
      </w:tr>
      <w:tr w:rsidR="008B30C8" w14:paraId="1CCCA337" w14:textId="77777777" w:rsidTr="002F1698">
        <w:tc>
          <w:tcPr>
            <w:tcW w:w="566" w:type="pct"/>
          </w:tcPr>
          <w:p w14:paraId="1CC3412B" w14:textId="77777777" w:rsidR="008B30C8" w:rsidRPr="003F1F6F" w:rsidRDefault="008B30C8" w:rsidP="008B30C8">
            <w:r>
              <w:t>2.0.0-rc</w:t>
            </w:r>
          </w:p>
        </w:tc>
        <w:tc>
          <w:tcPr>
            <w:tcW w:w="766" w:type="pct"/>
          </w:tcPr>
          <w:p w14:paraId="09A7D5BB" w14:textId="77777777" w:rsidR="008B30C8" w:rsidRDefault="008B30C8" w:rsidP="008B30C8">
            <w:r w:rsidRPr="000F7A51">
              <w:t>2021-06-15</w:t>
            </w:r>
          </w:p>
        </w:tc>
        <w:tc>
          <w:tcPr>
            <w:tcW w:w="3668" w:type="pct"/>
          </w:tcPr>
          <w:p w14:paraId="06BF28E0" w14:textId="67C7510F" w:rsidR="008B30C8" w:rsidRDefault="008B30C8" w:rsidP="008B30C8">
            <w:r>
              <w:t xml:space="preserve">Paragraaf 2.2 Algemene kenmerken </w:t>
            </w:r>
            <w:fldSimple w:instr=" DOCVARIABLE ID01 ">
              <w:r w:rsidR="008310EB">
                <w:t>omgevingsvisie</w:t>
              </w:r>
            </w:fldSimple>
          </w:p>
          <w:p w14:paraId="6E8FC6DB" w14:textId="3F8FDD5E" w:rsidR="008B30C8" w:rsidRDefault="008B30C8" w:rsidP="008B30C8">
            <w:pPr>
              <w:pStyle w:val="Opsommingtekens1"/>
            </w:pPr>
            <w:r>
              <w:t xml:space="preserve">In tabel 2 de onderdelen over besluit en besluitonderdelen verwijderd i.v.m. nieuwe opzet hoofdstuk 4 waarin niet langer sprake is van </w:t>
            </w:r>
            <w:r w:rsidRPr="00F61C78">
              <w:t>besluit en besluitonderdelen</w:t>
            </w:r>
            <w:r>
              <w:t xml:space="preserve">, maar de </w:t>
            </w:r>
            <w:r w:rsidRPr="001805B7">
              <w:rPr>
                <w:rStyle w:val="Verwijzing"/>
              </w:rPr>
              <w:fldChar w:fldCharType="begin"/>
            </w:r>
            <w:r w:rsidRPr="001805B7">
              <w:rPr>
                <w:rStyle w:val="Verwijzing"/>
              </w:rPr>
              <w:instrText xml:space="preserve"> REF _Ref_b16e033dc4aa0a99ec6d1c9d27f69936_1 \n \h </w:instrText>
            </w:r>
            <w:r w:rsidRPr="001805B7">
              <w:rPr>
                <w:rStyle w:val="Verwijzing"/>
              </w:rPr>
            </w:r>
            <w:r w:rsidRPr="001805B7">
              <w:rPr>
                <w:rStyle w:val="Verwijzing"/>
              </w:rPr>
              <w:fldChar w:fldCharType="separate"/>
            </w:r>
            <w:r w:rsidR="008310EB">
              <w:rPr>
                <w:rStyle w:val="Verwijzing"/>
              </w:rPr>
              <w:t>2.2</w:t>
            </w:r>
            <w:r w:rsidRPr="001805B7">
              <w:rPr>
                <w:rStyle w:val="Verwijzing"/>
              </w:rPr>
              <w:fldChar w:fldCharType="end"/>
            </w:r>
            <w:r>
              <w:t xml:space="preserve"> opzet van </w:t>
            </w:r>
            <w:fldSimple w:instr=" DOCVARIABLE ID01+ ">
              <w:r w:rsidR="008310EB">
                <w:t>de omgevingsvisie</w:t>
              </w:r>
            </w:fldSimple>
            <w:r>
              <w:t xml:space="preserve"> wordt voorgeschreven aan de hand van de STOP-modellen voor Besluit en Regeling</w:t>
            </w:r>
          </w:p>
        </w:tc>
      </w:tr>
      <w:tr w:rsidR="008B30C8" w14:paraId="66E39FB3" w14:textId="77777777" w:rsidTr="002F1698">
        <w:tc>
          <w:tcPr>
            <w:tcW w:w="566" w:type="pct"/>
          </w:tcPr>
          <w:p w14:paraId="719E3EEF" w14:textId="77777777" w:rsidR="008B30C8" w:rsidRPr="003F1F6F" w:rsidRDefault="008B30C8" w:rsidP="008B30C8">
            <w:r>
              <w:lastRenderedPageBreak/>
              <w:t>2.0.0-rc</w:t>
            </w:r>
          </w:p>
        </w:tc>
        <w:tc>
          <w:tcPr>
            <w:tcW w:w="766" w:type="pct"/>
          </w:tcPr>
          <w:p w14:paraId="5EE13B60" w14:textId="77777777" w:rsidR="008B30C8" w:rsidRDefault="008B30C8" w:rsidP="008B30C8">
            <w:r w:rsidRPr="000F7A51">
              <w:t>2021-06-15</w:t>
            </w:r>
          </w:p>
        </w:tc>
        <w:tc>
          <w:tcPr>
            <w:tcW w:w="3668" w:type="pct"/>
          </w:tcPr>
          <w:p w14:paraId="01AFC917" w14:textId="07271084" w:rsidR="008B30C8" w:rsidRDefault="008B30C8" w:rsidP="008B30C8">
            <w:r>
              <w:t>Paragraaf 2.4 Overgangsrecht en overgangsfase</w:t>
            </w:r>
          </w:p>
          <w:p w14:paraId="4FC22A75" w14:textId="77777777" w:rsidR="008B30C8" w:rsidRDefault="008B30C8" w:rsidP="008B30C8">
            <w:pPr>
              <w:pStyle w:val="Opsommingtekens1"/>
            </w:pPr>
            <w:r>
              <w:t>Beschrijving van de onderdelen waaruit het tijdelijk deel van het omgevingsplan bestaat aangevuld met de rechtsfiguren die daar als gevolg van de Aanvullingswet bodem aan zijn toegevoegd</w:t>
            </w:r>
          </w:p>
        </w:tc>
      </w:tr>
      <w:tr w:rsidR="008B30C8" w14:paraId="40B9CC8E" w14:textId="77777777" w:rsidTr="002F1698">
        <w:tc>
          <w:tcPr>
            <w:tcW w:w="566" w:type="pct"/>
          </w:tcPr>
          <w:p w14:paraId="457274A9" w14:textId="77777777" w:rsidR="008B30C8" w:rsidRPr="003F1F6F" w:rsidRDefault="008B30C8" w:rsidP="008B30C8">
            <w:r>
              <w:t>2.0.0-rc</w:t>
            </w:r>
          </w:p>
        </w:tc>
        <w:tc>
          <w:tcPr>
            <w:tcW w:w="766" w:type="pct"/>
          </w:tcPr>
          <w:p w14:paraId="52F2610B" w14:textId="77777777" w:rsidR="008B30C8" w:rsidRDefault="008B30C8" w:rsidP="008B30C8">
            <w:r w:rsidRPr="000F7A51">
              <w:t>2021-06-15</w:t>
            </w:r>
          </w:p>
        </w:tc>
        <w:tc>
          <w:tcPr>
            <w:tcW w:w="3668" w:type="pct"/>
          </w:tcPr>
          <w:p w14:paraId="3781C12F" w14:textId="71403CE9" w:rsidR="008B30C8" w:rsidRDefault="008B30C8" w:rsidP="008B30C8">
            <w:r>
              <w:t>Paragraaf 3.5 Waardelijsten</w:t>
            </w:r>
          </w:p>
          <w:p w14:paraId="07DCE7EB" w14:textId="77777777" w:rsidR="008B30C8" w:rsidRDefault="008B30C8" w:rsidP="008B30C8">
            <w:pPr>
              <w:pStyle w:val="Opsommingtekens1"/>
            </w:pPr>
            <w:r>
              <w:t>Toegevoegd dat de waardelijsten zijn vastgelegd in de Stelselcatalogus</w:t>
            </w:r>
          </w:p>
        </w:tc>
      </w:tr>
      <w:tr w:rsidR="008B30C8" w14:paraId="5414ECBE" w14:textId="77777777" w:rsidTr="002F1698">
        <w:tc>
          <w:tcPr>
            <w:tcW w:w="566" w:type="pct"/>
          </w:tcPr>
          <w:p w14:paraId="32E9478B" w14:textId="77777777" w:rsidR="008B30C8" w:rsidRPr="003F1F6F" w:rsidRDefault="008B30C8" w:rsidP="008B30C8">
            <w:r>
              <w:t>2.0.0-rc</w:t>
            </w:r>
          </w:p>
        </w:tc>
        <w:tc>
          <w:tcPr>
            <w:tcW w:w="766" w:type="pct"/>
          </w:tcPr>
          <w:p w14:paraId="3A6A5ED0" w14:textId="77777777" w:rsidR="008B30C8" w:rsidRDefault="008B30C8" w:rsidP="008B30C8">
            <w:r w:rsidRPr="000F7A51">
              <w:t>2021-06-15</w:t>
            </w:r>
          </w:p>
        </w:tc>
        <w:tc>
          <w:tcPr>
            <w:tcW w:w="3668" w:type="pct"/>
          </w:tcPr>
          <w:p w14:paraId="1DC417B3" w14:textId="409D3552" w:rsidR="008B30C8" w:rsidRDefault="008B30C8" w:rsidP="008B30C8">
            <w:r>
              <w:t>Paragraaf 3.6 Presentatiemodel</w:t>
            </w:r>
          </w:p>
          <w:p w14:paraId="06CDE21B" w14:textId="77777777" w:rsidR="008B30C8" w:rsidRDefault="008B30C8" w:rsidP="008B30C8">
            <w:pPr>
              <w:pStyle w:val="Opsommingtekens1"/>
            </w:pPr>
            <w:r>
              <w:t>V</w:t>
            </w:r>
            <w:r w:rsidRPr="00515EAA">
              <w:t xml:space="preserve">erwijderd </w:t>
            </w:r>
            <w:r>
              <w:t xml:space="preserve">beschrijving attribuut </w:t>
            </w:r>
            <w:r w:rsidRPr="00FC76F2">
              <w:rPr>
                <w:i/>
                <w:iCs/>
              </w:rPr>
              <w:t>specifiekeSymbolisatie</w:t>
            </w:r>
          </w:p>
          <w:p w14:paraId="2367E281" w14:textId="77777777" w:rsidR="008B30C8" w:rsidRDefault="008B30C8" w:rsidP="008B30C8">
            <w:pPr>
              <w:pStyle w:val="Opsommingtekens1"/>
            </w:pPr>
            <w:r>
              <w:t>Verwijderd beschrijving dat Presentatiemodel vastlegt hoe wijzigingen in wijzigingsbesluit worden gepresenteerd</w:t>
            </w:r>
          </w:p>
          <w:p w14:paraId="63692748" w14:textId="77777777" w:rsidR="008B30C8" w:rsidRDefault="008B30C8" w:rsidP="008B30C8">
            <w:pPr>
              <w:pStyle w:val="Opsommingtekens1"/>
            </w:pPr>
            <w:r>
              <w:t>Verwerkt dat de symboolcodes voor de standaardweergave niet langer in een afzonderlijke symbolisatietabel staan, maar zijn opgenomen in de IMOW-waardelijsten</w:t>
            </w:r>
          </w:p>
        </w:tc>
      </w:tr>
      <w:tr w:rsidR="008B30C8" w14:paraId="338A9CF0" w14:textId="77777777" w:rsidTr="002F1698">
        <w:tc>
          <w:tcPr>
            <w:tcW w:w="566" w:type="pct"/>
          </w:tcPr>
          <w:p w14:paraId="41CB0AF7" w14:textId="77777777" w:rsidR="008B30C8" w:rsidRPr="003F1F6F" w:rsidRDefault="008B30C8" w:rsidP="008B30C8">
            <w:r>
              <w:t>2.0.0-rc</w:t>
            </w:r>
          </w:p>
        </w:tc>
        <w:tc>
          <w:tcPr>
            <w:tcW w:w="766" w:type="pct"/>
          </w:tcPr>
          <w:p w14:paraId="25708CAF" w14:textId="77777777" w:rsidR="008B30C8" w:rsidRDefault="008B30C8" w:rsidP="008B30C8">
            <w:r w:rsidRPr="000F7A51">
              <w:t>2021-06-15</w:t>
            </w:r>
          </w:p>
        </w:tc>
        <w:tc>
          <w:tcPr>
            <w:tcW w:w="3668" w:type="pct"/>
          </w:tcPr>
          <w:p w14:paraId="69D1DF14" w14:textId="76AF7B44" w:rsidR="008B30C8" w:rsidRDefault="008B30C8" w:rsidP="008B30C8">
            <w:r>
              <w:t xml:space="preserve">Hoofdstuk 4 </w:t>
            </w:r>
            <w:r w:rsidRPr="00B97839">
              <w:t xml:space="preserve">De vormgeving van Besluit en Regeling in </w:t>
            </w:r>
            <w:fldSimple w:instr=" DOCVARIABLE ID01+ ">
              <w:r w:rsidR="008310EB">
                <w:t>de omgevingsvisie</w:t>
              </w:r>
            </w:fldSimple>
          </w:p>
          <w:p w14:paraId="3367E360" w14:textId="77777777" w:rsidR="008B30C8" w:rsidRDefault="008B30C8" w:rsidP="008B30C8">
            <w:pPr>
              <w:pStyle w:val="Opsommingtekens1"/>
            </w:pPr>
            <w:r>
              <w:t>Hoofdstuk volledig vervangen door nieuwe tekst. Daarin is de beschrijving van de drie onderdelen van het besluit vervangen door de beschrijving van de vormgeving en onderdelen van Besluit en regeling aan de hand van de STOP-modellen</w:t>
            </w:r>
          </w:p>
        </w:tc>
      </w:tr>
      <w:tr w:rsidR="008B30C8" w14:paraId="14B145F1" w14:textId="77777777" w:rsidTr="002F1698">
        <w:tc>
          <w:tcPr>
            <w:tcW w:w="566" w:type="pct"/>
          </w:tcPr>
          <w:p w14:paraId="67B36C77" w14:textId="77777777" w:rsidR="008B30C8" w:rsidRPr="003F1F6F" w:rsidRDefault="008B30C8" w:rsidP="008B30C8">
            <w:r>
              <w:t>2.0.0-rc</w:t>
            </w:r>
          </w:p>
        </w:tc>
        <w:tc>
          <w:tcPr>
            <w:tcW w:w="766" w:type="pct"/>
          </w:tcPr>
          <w:p w14:paraId="695503CB" w14:textId="77777777" w:rsidR="008B30C8" w:rsidRDefault="008B30C8" w:rsidP="008B30C8">
            <w:r w:rsidRPr="000F7A51">
              <w:t>2021-06-15</w:t>
            </w:r>
          </w:p>
        </w:tc>
        <w:tc>
          <w:tcPr>
            <w:tcW w:w="3668" w:type="pct"/>
          </w:tcPr>
          <w:p w14:paraId="7D7F7888" w14:textId="4733AEC9" w:rsidR="008B30C8" w:rsidRDefault="008B30C8" w:rsidP="008B30C8">
            <w:r>
              <w:t xml:space="preserve">Hoofdstuk 5 </w:t>
            </w:r>
            <w:r w:rsidRPr="00B97839">
              <w:t>Toepassing van de STOP-tekststructuren op omgevingsdocumenten</w:t>
            </w:r>
          </w:p>
          <w:p w14:paraId="1E3FE7EE" w14:textId="77777777" w:rsidR="008B30C8" w:rsidRDefault="008B30C8" w:rsidP="008B30C8">
            <w:pPr>
              <w:pStyle w:val="Opsommingtekens1"/>
            </w:pPr>
            <w:r>
              <w:t>Hoofdstuk herschreven zodat het beter aan</w:t>
            </w:r>
            <w:r w:rsidRPr="00826D43">
              <w:t>sluit</w:t>
            </w:r>
            <w:r>
              <w:t xml:space="preserve"> op STOP in de beschrijving welke onderdelen van Besluit en Regeling Artikelstructuur respectievelijk Vrijetekststructuur hebben</w:t>
            </w:r>
          </w:p>
        </w:tc>
      </w:tr>
      <w:tr w:rsidR="008B30C8" w14:paraId="762B0B89" w14:textId="77777777" w:rsidTr="002F1698">
        <w:tc>
          <w:tcPr>
            <w:tcW w:w="566" w:type="pct"/>
          </w:tcPr>
          <w:p w14:paraId="6FD4F608" w14:textId="77777777" w:rsidR="008B30C8" w:rsidRDefault="008B30C8" w:rsidP="008B30C8">
            <w:r>
              <w:t>2.0.0-rc</w:t>
            </w:r>
          </w:p>
        </w:tc>
        <w:tc>
          <w:tcPr>
            <w:tcW w:w="766" w:type="pct"/>
          </w:tcPr>
          <w:p w14:paraId="57EF75AF" w14:textId="77777777" w:rsidR="008B30C8" w:rsidRDefault="008B30C8" w:rsidP="008B30C8">
            <w:r w:rsidRPr="000F7A51">
              <w:t>2021-06-15</w:t>
            </w:r>
          </w:p>
        </w:tc>
        <w:tc>
          <w:tcPr>
            <w:tcW w:w="3668" w:type="pct"/>
          </w:tcPr>
          <w:p w14:paraId="1882A041" w14:textId="444A3C13" w:rsidR="008B30C8" w:rsidRDefault="008B30C8" w:rsidP="008B30C8">
            <w:r>
              <w:t>Paragraaf 5.2 Specificatie van de Vrijetekststructuur</w:t>
            </w:r>
          </w:p>
          <w:p w14:paraId="664AA3BF" w14:textId="77777777" w:rsidR="008B30C8" w:rsidRDefault="008B30C8" w:rsidP="008B30C8">
            <w:pPr>
              <w:pStyle w:val="Opsommingtekens2"/>
            </w:pPr>
            <w:r>
              <w:t>Norm en toelichting aangepast op gewijzigd inzicht over positie van het element Divisietekst in de modellen: geen structuurelement maar inhoudelijke bouwsteen</w:t>
            </w:r>
          </w:p>
          <w:p w14:paraId="5878B0D3" w14:textId="77777777" w:rsidR="008B30C8" w:rsidRDefault="008B30C8" w:rsidP="008B30C8">
            <w:pPr>
              <w:pStyle w:val="Opsommingtekens2"/>
            </w:pPr>
            <w:r>
              <w:t>Bepaling dat de Kop van Divisietekst in een aantal gevallen verplicht is gewijzigd in altijd optioneel</w:t>
            </w:r>
          </w:p>
          <w:p w14:paraId="292471B6" w14:textId="77777777" w:rsidR="008B30C8" w:rsidRDefault="008B30C8" w:rsidP="008B30C8">
            <w:pPr>
              <w:pStyle w:val="Opsommingtekens2"/>
            </w:pPr>
            <w:r>
              <w:t>Toelichting volledig herschreven en afbeeldingen toegevoegd</w:t>
            </w:r>
          </w:p>
        </w:tc>
      </w:tr>
      <w:tr w:rsidR="008B30C8" w14:paraId="07FC5971" w14:textId="77777777" w:rsidTr="002F1698">
        <w:tc>
          <w:tcPr>
            <w:tcW w:w="566" w:type="pct"/>
          </w:tcPr>
          <w:p w14:paraId="6C667E5A" w14:textId="77777777" w:rsidR="008B30C8" w:rsidRDefault="008B30C8" w:rsidP="008B30C8">
            <w:r>
              <w:t>2.0.0-rc</w:t>
            </w:r>
          </w:p>
        </w:tc>
        <w:tc>
          <w:tcPr>
            <w:tcW w:w="766" w:type="pct"/>
          </w:tcPr>
          <w:p w14:paraId="330A3F01" w14:textId="77777777" w:rsidR="008B30C8" w:rsidRDefault="008B30C8" w:rsidP="008B30C8">
            <w:r w:rsidRPr="000F7A51">
              <w:t>2021-06-15</w:t>
            </w:r>
          </w:p>
        </w:tc>
        <w:tc>
          <w:tcPr>
            <w:tcW w:w="3668" w:type="pct"/>
          </w:tcPr>
          <w:p w14:paraId="2B1FCA07" w14:textId="664FB7E6" w:rsidR="008B30C8" w:rsidRDefault="008B30C8" w:rsidP="008B30C8">
            <w:r>
              <w:t>Hoofdstuk 6 Inleiding op het Informatiemodel Omgevingswet</w:t>
            </w:r>
          </w:p>
          <w:p w14:paraId="7D963F03" w14:textId="77777777" w:rsidR="008B30C8" w:rsidRDefault="008B30C8" w:rsidP="008B30C8">
            <w:pPr>
              <w:pStyle w:val="Opsommingtekens1"/>
            </w:pPr>
            <w:r>
              <w:t xml:space="preserve">Dit is het inleidende deel van het voormalige zeer uitgebreide Hoofdstuk 6, dat nu is gesplitst in 2 hoofdstukken. De detailbeschrijving van de objecttypen staat nu in Hoofdstuk 7 </w:t>
            </w:r>
          </w:p>
        </w:tc>
      </w:tr>
      <w:tr w:rsidR="008B30C8" w14:paraId="2AB8BDE1" w14:textId="77777777" w:rsidTr="002F1698">
        <w:tc>
          <w:tcPr>
            <w:tcW w:w="566" w:type="pct"/>
          </w:tcPr>
          <w:p w14:paraId="7700078F" w14:textId="77777777" w:rsidR="008B30C8" w:rsidRDefault="008B30C8" w:rsidP="008B30C8">
            <w:r>
              <w:t>2.0.0-rc</w:t>
            </w:r>
          </w:p>
        </w:tc>
        <w:tc>
          <w:tcPr>
            <w:tcW w:w="766" w:type="pct"/>
          </w:tcPr>
          <w:p w14:paraId="572EEC0A" w14:textId="77777777" w:rsidR="008B30C8" w:rsidRDefault="008B30C8" w:rsidP="008B30C8">
            <w:r w:rsidRPr="000F7A51">
              <w:t>2021-06-15</w:t>
            </w:r>
          </w:p>
        </w:tc>
        <w:tc>
          <w:tcPr>
            <w:tcW w:w="3668" w:type="pct"/>
          </w:tcPr>
          <w:p w14:paraId="3E221579" w14:textId="6521E6BC" w:rsidR="008B30C8" w:rsidRDefault="008B30C8" w:rsidP="008B30C8">
            <w:r>
              <w:t xml:space="preserve">Paragraaf 7.1 Productmodel: het IMOW-UML-diagram voor </w:t>
            </w:r>
            <w:fldSimple w:instr=" DOCVARIABLE ID01+ ">
              <w:r w:rsidR="008310EB">
                <w:t>de omgevingsvisie</w:t>
              </w:r>
            </w:fldSimple>
          </w:p>
          <w:p w14:paraId="3C9E94A1" w14:textId="77777777" w:rsidR="008B30C8" w:rsidRDefault="008B30C8" w:rsidP="008B30C8">
            <w:pPr>
              <w:pStyle w:val="Opsommingtekens1"/>
            </w:pPr>
            <w:r>
              <w:t>Productmodel vervangen door nieuwe versie, geactualiseerd op de hierna volgende punten</w:t>
            </w:r>
          </w:p>
        </w:tc>
      </w:tr>
      <w:tr w:rsidR="008B30C8" w:rsidRPr="00DD1F7F" w14:paraId="02767111" w14:textId="77777777" w:rsidTr="002F1698">
        <w:tc>
          <w:tcPr>
            <w:tcW w:w="566" w:type="pct"/>
          </w:tcPr>
          <w:p w14:paraId="0C592EF8" w14:textId="77777777" w:rsidR="008B30C8" w:rsidRPr="003F1F6F" w:rsidRDefault="008B30C8" w:rsidP="008B30C8">
            <w:r>
              <w:t>2.0.0-rc</w:t>
            </w:r>
          </w:p>
        </w:tc>
        <w:tc>
          <w:tcPr>
            <w:tcW w:w="766" w:type="pct"/>
          </w:tcPr>
          <w:p w14:paraId="546B857B" w14:textId="77777777" w:rsidR="008B30C8" w:rsidRDefault="008B30C8" w:rsidP="008B30C8">
            <w:r w:rsidRPr="000F7A51">
              <w:t>2021-06-15</w:t>
            </w:r>
          </w:p>
        </w:tc>
        <w:tc>
          <w:tcPr>
            <w:tcW w:w="3668" w:type="pct"/>
          </w:tcPr>
          <w:p w14:paraId="3BECB206" w14:textId="1FC6C2C9" w:rsidR="008B30C8" w:rsidRPr="00DD1F7F" w:rsidRDefault="008B30C8" w:rsidP="008B30C8">
            <w:r>
              <w:t>Paragrafen 7.2 t/m 7.8 expliciet beschreven dat annotaties met OW-objecten alleen kunnen worden toegepast op het Lichaam van de Regeling van omgevingsdocumenten</w:t>
            </w:r>
          </w:p>
        </w:tc>
      </w:tr>
      <w:tr w:rsidR="008B30C8" w14:paraId="0DB9B0BC" w14:textId="77777777" w:rsidTr="002F1698">
        <w:tc>
          <w:tcPr>
            <w:tcW w:w="566" w:type="pct"/>
          </w:tcPr>
          <w:p w14:paraId="14DC4756" w14:textId="77777777" w:rsidR="008B30C8" w:rsidRPr="003F1F6F" w:rsidRDefault="008B30C8" w:rsidP="008B30C8">
            <w:r>
              <w:lastRenderedPageBreak/>
              <w:t>2.0.0-rc</w:t>
            </w:r>
          </w:p>
        </w:tc>
        <w:tc>
          <w:tcPr>
            <w:tcW w:w="766" w:type="pct"/>
          </w:tcPr>
          <w:p w14:paraId="61A95D86" w14:textId="77777777" w:rsidR="008B30C8" w:rsidRDefault="008B30C8" w:rsidP="008B30C8">
            <w:r w:rsidRPr="000F7A51">
              <w:t>2021-06-15</w:t>
            </w:r>
          </w:p>
        </w:tc>
        <w:tc>
          <w:tcPr>
            <w:tcW w:w="3668" w:type="pct"/>
          </w:tcPr>
          <w:p w14:paraId="3975BFC3" w14:textId="3F7D9BC9" w:rsidR="008B30C8" w:rsidRDefault="008B30C8" w:rsidP="008B30C8">
            <w:r w:rsidRPr="00DD1F7F">
              <w:t>Paragraaf</w:t>
            </w:r>
            <w:r>
              <w:t xml:space="preserve"> 7.2</w:t>
            </w:r>
            <w:r w:rsidRPr="00DD1F7F">
              <w:t xml:space="preserve"> </w:t>
            </w:r>
            <w:r>
              <w:t>O</w:t>
            </w:r>
            <w:r w:rsidRPr="00DD1F7F">
              <w:t xml:space="preserve">bjecttype </w:t>
            </w:r>
            <w:r>
              <w:t>Divisie</w:t>
            </w:r>
          </w:p>
          <w:p w14:paraId="754A6CC2" w14:textId="77777777" w:rsidR="008B30C8" w:rsidRDefault="008B30C8" w:rsidP="008B30C8">
            <w:pPr>
              <w:pStyle w:val="Opsommingtekens1"/>
            </w:pPr>
            <w:r>
              <w:t>Toegevoegd de opmerking dat in omgevingsdocumenten met Vrijetekststructuur geannoteerd kan worden op (STOP)structuurelementen én op STOP-elementen die inhoud bevatten en wanneer naar verwachting de ene of juist de andere mogelijkheid toegepast zal worden</w:t>
            </w:r>
          </w:p>
          <w:p w14:paraId="433B5546" w14:textId="77777777" w:rsidR="008B30C8" w:rsidRDefault="008B30C8" w:rsidP="008B30C8">
            <w:pPr>
              <w:pStyle w:val="Opsommingtekens1"/>
            </w:pPr>
            <w:r>
              <w:t>Toegevoegd beschrijving van onderscheid tussen Divisie en Divisietekst</w:t>
            </w:r>
          </w:p>
          <w:p w14:paraId="56432F93" w14:textId="77777777" w:rsidR="008B30C8" w:rsidRDefault="008B30C8" w:rsidP="008B30C8">
            <w:pPr>
              <w:pStyle w:val="Opsommingtekens1"/>
            </w:pPr>
            <w:r>
              <w:t xml:space="preserve">Definitie aangepast i.v.m. introductie van het objecttype Divisietekst </w:t>
            </w:r>
            <w:r w:rsidRPr="004161DF">
              <w:t>in IMOW</w:t>
            </w:r>
          </w:p>
          <w:p w14:paraId="6A850FBD" w14:textId="77777777" w:rsidR="008B30C8" w:rsidRDefault="008B30C8" w:rsidP="008B30C8">
            <w:pPr>
              <w:pStyle w:val="Opsommingtekens1"/>
            </w:pPr>
            <w:r w:rsidRPr="00521A66">
              <w:t>Uitsnede uit IMOW-diagram aangepast</w:t>
            </w:r>
          </w:p>
        </w:tc>
      </w:tr>
      <w:tr w:rsidR="008B30C8" w:rsidRPr="00DD1F7F" w14:paraId="5836BAFC" w14:textId="77777777" w:rsidTr="002F1698">
        <w:tc>
          <w:tcPr>
            <w:tcW w:w="566" w:type="pct"/>
          </w:tcPr>
          <w:p w14:paraId="27BDE56E" w14:textId="77777777" w:rsidR="008B30C8" w:rsidRPr="003F1F6F" w:rsidRDefault="008B30C8" w:rsidP="008B30C8">
            <w:r>
              <w:t>2.0.0-rc</w:t>
            </w:r>
          </w:p>
        </w:tc>
        <w:tc>
          <w:tcPr>
            <w:tcW w:w="766" w:type="pct"/>
          </w:tcPr>
          <w:p w14:paraId="3B176B3A" w14:textId="77777777" w:rsidR="008B30C8" w:rsidRDefault="008B30C8" w:rsidP="008B30C8">
            <w:r w:rsidRPr="000F7A51">
              <w:t>2021-06-15</w:t>
            </w:r>
          </w:p>
        </w:tc>
        <w:tc>
          <w:tcPr>
            <w:tcW w:w="3668" w:type="pct"/>
          </w:tcPr>
          <w:p w14:paraId="0C7967BD" w14:textId="0E4BBA88" w:rsidR="008B30C8" w:rsidRDefault="008B30C8" w:rsidP="008B30C8">
            <w:r>
              <w:t>Paragraaf 7.3 Objecttype Divisietekst</w:t>
            </w:r>
          </w:p>
          <w:p w14:paraId="288D8512" w14:textId="77777777" w:rsidR="008B30C8" w:rsidRPr="00DD1F7F" w:rsidRDefault="008B30C8" w:rsidP="008B30C8">
            <w:pPr>
              <w:pStyle w:val="Opsommingtekens1"/>
            </w:pPr>
            <w:r>
              <w:t xml:space="preserve">Paragraaf toegevoegd </w:t>
            </w:r>
            <w:r w:rsidRPr="00332FDD">
              <w:t>i.v.m. introductie van het objecttype Divisietekst</w:t>
            </w:r>
            <w:r>
              <w:t xml:space="preserve"> in IMOW</w:t>
            </w:r>
          </w:p>
        </w:tc>
      </w:tr>
      <w:tr w:rsidR="008B30C8" w14:paraId="411FA8BE" w14:textId="77777777" w:rsidTr="002F1698">
        <w:tc>
          <w:tcPr>
            <w:tcW w:w="566" w:type="pct"/>
          </w:tcPr>
          <w:p w14:paraId="46B03F45" w14:textId="77777777" w:rsidR="008B30C8" w:rsidRPr="003F1F6F" w:rsidRDefault="008B30C8" w:rsidP="008B30C8">
            <w:r>
              <w:t>2.0.0-rc</w:t>
            </w:r>
          </w:p>
        </w:tc>
        <w:tc>
          <w:tcPr>
            <w:tcW w:w="766" w:type="pct"/>
          </w:tcPr>
          <w:p w14:paraId="72781F38" w14:textId="77777777" w:rsidR="008B30C8" w:rsidRDefault="008B30C8" w:rsidP="008B30C8">
            <w:r w:rsidRPr="000F7A51">
              <w:t>2021-06-15</w:t>
            </w:r>
          </w:p>
        </w:tc>
        <w:tc>
          <w:tcPr>
            <w:tcW w:w="3668" w:type="pct"/>
          </w:tcPr>
          <w:p w14:paraId="0552896E" w14:textId="22B4F159" w:rsidR="008B30C8" w:rsidRDefault="008B30C8" w:rsidP="008B30C8">
            <w:r>
              <w:t>Paragraaf 7.4 Objecttype Tekstdeel</w:t>
            </w:r>
          </w:p>
          <w:p w14:paraId="4A6EEB98" w14:textId="77777777" w:rsidR="008B30C8" w:rsidRDefault="008B30C8" w:rsidP="008B30C8">
            <w:pPr>
              <w:pStyle w:val="Opsommingtekens1"/>
            </w:pPr>
            <w:r>
              <w:t>Toegevoegd dat Tekstdeel zowel bij Divisie als bij Divisietekst kan voorkomen</w:t>
            </w:r>
          </w:p>
          <w:p w14:paraId="1C510D9F" w14:textId="77777777" w:rsidR="008B30C8" w:rsidRDefault="008B30C8" w:rsidP="008B30C8">
            <w:pPr>
              <w:pStyle w:val="Opsommingtekens1"/>
            </w:pPr>
            <w:r>
              <w:t xml:space="preserve">Gewijzigd de beschrijving van het attribuut </w:t>
            </w:r>
            <w:r w:rsidRPr="00FC76F2">
              <w:rPr>
                <w:i/>
                <w:iCs/>
              </w:rPr>
              <w:t>divisieaanduiding</w:t>
            </w:r>
            <w:r>
              <w:rPr>
                <w:i/>
                <w:iCs/>
              </w:rPr>
              <w:t xml:space="preserve"> </w:t>
            </w:r>
            <w:r>
              <w:t>i.v.m. de introductie van het keuze-element DivisieOfDivisietekst, waarmee de keuze tussen Divisie en Divisietekst wordt gemaakt</w:t>
            </w:r>
          </w:p>
          <w:p w14:paraId="6C8459B6" w14:textId="77777777" w:rsidR="008B30C8" w:rsidRDefault="008B30C8" w:rsidP="008B30C8">
            <w:pPr>
              <w:pStyle w:val="Opsommingtekens1"/>
            </w:pPr>
            <w:r>
              <w:t xml:space="preserve">Toegevoegd attribuut </w:t>
            </w:r>
            <w:r w:rsidRPr="003762FE">
              <w:rPr>
                <w:i/>
                <w:iCs/>
              </w:rPr>
              <w:t>kaartaanduiding</w:t>
            </w:r>
            <w:r>
              <w:t>. Dit attribuut was al vermeld in de paragraaf over het objecttype Kaart maar niet bij het objecttype Tekstdeel waar het hoort</w:t>
            </w:r>
          </w:p>
          <w:p w14:paraId="2C7289DD" w14:textId="77777777" w:rsidR="008B30C8" w:rsidRDefault="008B30C8" w:rsidP="008B30C8">
            <w:pPr>
              <w:pStyle w:val="Opsommingtekens1"/>
            </w:pPr>
            <w:r w:rsidRPr="008010D5">
              <w:t>Uitsnede uit IMOW-diagram aangepast</w:t>
            </w:r>
          </w:p>
        </w:tc>
      </w:tr>
      <w:tr w:rsidR="008B30C8" w14:paraId="2403BED7" w14:textId="77777777" w:rsidTr="002F1698">
        <w:tc>
          <w:tcPr>
            <w:tcW w:w="566" w:type="pct"/>
          </w:tcPr>
          <w:p w14:paraId="76996978" w14:textId="77777777" w:rsidR="008B30C8" w:rsidRDefault="008B30C8" w:rsidP="008B30C8">
            <w:r>
              <w:t>2.0.0-rc</w:t>
            </w:r>
          </w:p>
        </w:tc>
        <w:tc>
          <w:tcPr>
            <w:tcW w:w="766" w:type="pct"/>
          </w:tcPr>
          <w:p w14:paraId="767028BC" w14:textId="77777777" w:rsidR="008B30C8" w:rsidRDefault="008B30C8" w:rsidP="008B30C8">
            <w:r w:rsidRPr="000F7A51">
              <w:t>2021-06-15</w:t>
            </w:r>
          </w:p>
        </w:tc>
        <w:tc>
          <w:tcPr>
            <w:tcW w:w="3668" w:type="pct"/>
          </w:tcPr>
          <w:p w14:paraId="47D7B626" w14:textId="5D593715" w:rsidR="008B30C8" w:rsidRDefault="008B30C8" w:rsidP="008B30C8">
            <w:r>
              <w:t>Paragraaf 7.5</w:t>
            </w:r>
            <w:r>
              <w:rPr>
                <w:rStyle w:val="Verwijzing"/>
              </w:rPr>
              <w:t xml:space="preserve"> </w:t>
            </w:r>
            <w:r>
              <w:t>Objecttype Hoofdlijn</w:t>
            </w:r>
          </w:p>
          <w:p w14:paraId="3973A167" w14:textId="77777777" w:rsidR="008B30C8" w:rsidRDefault="008B30C8" w:rsidP="008B30C8">
            <w:pPr>
              <w:pStyle w:val="Opsommingtekens1"/>
            </w:pPr>
            <w:r w:rsidRPr="001251D7">
              <w:t xml:space="preserve">Toegevoegd opmerking </w:t>
            </w:r>
            <w:r>
              <w:t xml:space="preserve">over de mogelijkheid om </w:t>
            </w:r>
            <w:r w:rsidRPr="001251D7">
              <w:t xml:space="preserve">in omgevingsdocumenten met Vrijetekststructuur </w:t>
            </w:r>
            <w:r>
              <w:t xml:space="preserve">te </w:t>
            </w:r>
            <w:r w:rsidRPr="001251D7">
              <w:t>annoter</w:t>
            </w:r>
            <w:r>
              <w:t>en</w:t>
            </w:r>
            <w:r w:rsidRPr="001251D7">
              <w:t xml:space="preserve"> op (STOP)structuurelementen én op STOP-elementen die inhoud bevatten</w:t>
            </w:r>
          </w:p>
        </w:tc>
      </w:tr>
      <w:tr w:rsidR="008B30C8" w14:paraId="27AA3FB6" w14:textId="77777777" w:rsidTr="002F1698">
        <w:tc>
          <w:tcPr>
            <w:tcW w:w="566" w:type="pct"/>
          </w:tcPr>
          <w:p w14:paraId="3EBD1074" w14:textId="77777777" w:rsidR="008B30C8" w:rsidRDefault="008B30C8" w:rsidP="008B30C8">
            <w:r>
              <w:t>2.0.0-rc</w:t>
            </w:r>
          </w:p>
        </w:tc>
        <w:tc>
          <w:tcPr>
            <w:tcW w:w="766" w:type="pct"/>
          </w:tcPr>
          <w:p w14:paraId="762CFD84" w14:textId="77777777" w:rsidR="008B30C8" w:rsidRDefault="008B30C8" w:rsidP="008B30C8">
            <w:r w:rsidRPr="000F7A51">
              <w:t>2021-06-15</w:t>
            </w:r>
          </w:p>
        </w:tc>
        <w:tc>
          <w:tcPr>
            <w:tcW w:w="3668" w:type="pct"/>
          </w:tcPr>
          <w:p w14:paraId="3706A6D1" w14:textId="0F92E34B" w:rsidR="008B30C8" w:rsidRDefault="008B30C8" w:rsidP="008B30C8">
            <w:r>
              <w:t>Paragraaf 7.6 Locatie</w:t>
            </w:r>
          </w:p>
          <w:p w14:paraId="153A6F21" w14:textId="77777777" w:rsidR="008B30C8" w:rsidRDefault="008B30C8" w:rsidP="008B30C8">
            <w:pPr>
              <w:pStyle w:val="Opsommingtekens1"/>
            </w:pPr>
            <w:r>
              <w:t>Vastgelegd dat naar Ambtsgebied altijd statisch verwezen moet worden; dynamisch verwijzen is vanwege de mogelijkheid van bestuurlijke herindeling onwenselijk gebleken</w:t>
            </w:r>
          </w:p>
          <w:p w14:paraId="7DC5F83C" w14:textId="77777777" w:rsidR="008B30C8" w:rsidRDefault="008B30C8" w:rsidP="008B30C8">
            <w:pPr>
              <w:pStyle w:val="Opsommingtekens1"/>
            </w:pPr>
            <w:r>
              <w:t>Kader met dynamisch verwijzen naar Ambtsgebied als Toekomstige functionaliteit verwijderd</w:t>
            </w:r>
          </w:p>
          <w:p w14:paraId="2ED11F4B" w14:textId="77777777" w:rsidR="008B30C8" w:rsidRDefault="008B30C8" w:rsidP="008B30C8">
            <w:pPr>
              <w:pStyle w:val="Opsommingtekens1"/>
            </w:pPr>
            <w:r>
              <w:t xml:space="preserve">Toegevoegd toelichting over aanleveren Ambtsgebied </w:t>
            </w:r>
          </w:p>
        </w:tc>
      </w:tr>
      <w:tr w:rsidR="008B30C8" w14:paraId="766F0051" w14:textId="77777777" w:rsidTr="002F1698">
        <w:tc>
          <w:tcPr>
            <w:tcW w:w="566" w:type="pct"/>
          </w:tcPr>
          <w:p w14:paraId="495AFD30" w14:textId="77777777" w:rsidR="008B30C8" w:rsidRPr="003F1F6F" w:rsidRDefault="008B30C8" w:rsidP="008B30C8">
            <w:r>
              <w:lastRenderedPageBreak/>
              <w:t>2.0.0-rc</w:t>
            </w:r>
          </w:p>
        </w:tc>
        <w:tc>
          <w:tcPr>
            <w:tcW w:w="766" w:type="pct"/>
          </w:tcPr>
          <w:p w14:paraId="42AFECA2" w14:textId="77777777" w:rsidR="008B30C8" w:rsidRDefault="008B30C8" w:rsidP="008B30C8">
            <w:r w:rsidRPr="000F7A51">
              <w:t>2021-06-15</w:t>
            </w:r>
          </w:p>
        </w:tc>
        <w:tc>
          <w:tcPr>
            <w:tcW w:w="3668" w:type="pct"/>
          </w:tcPr>
          <w:p w14:paraId="7215E6A7" w14:textId="6782A190" w:rsidR="008B30C8" w:rsidRDefault="008B30C8" w:rsidP="008B30C8">
            <w:r>
              <w:t>Paragraaf 7.8 Objecttype Gebiedsaanwijzing</w:t>
            </w:r>
          </w:p>
          <w:p w14:paraId="4D3E92C6" w14:textId="77777777" w:rsidR="008B30C8" w:rsidRDefault="008B30C8" w:rsidP="008B30C8">
            <w:pPr>
              <w:pStyle w:val="Opsommingtekens1"/>
            </w:pPr>
            <w:r>
              <w:t>Toelichting op de toepassing herschreven en tabel toegevoegd met overzicht welk Gebiedsaanwijzingtype in welk omgevingsdocument toegepast kan worden</w:t>
            </w:r>
          </w:p>
          <w:p w14:paraId="74918460" w14:textId="77777777" w:rsidR="008B30C8" w:rsidRDefault="008B30C8" w:rsidP="008B30C8">
            <w:pPr>
              <w:pStyle w:val="Opsommingtekens1"/>
            </w:pPr>
            <w:r>
              <w:t xml:space="preserve">Attribuut </w:t>
            </w:r>
            <w:r w:rsidRPr="003762FE">
              <w:rPr>
                <w:i/>
                <w:iCs/>
              </w:rPr>
              <w:t>specifiekeSymbolisatie</w:t>
            </w:r>
            <w:r>
              <w:t xml:space="preserve"> verwijderd (nu definitief vervangen door objecttype SymbolisatieItem)</w:t>
            </w:r>
          </w:p>
          <w:p w14:paraId="0D905DE6" w14:textId="77777777" w:rsidR="008B30C8" w:rsidRDefault="008B30C8" w:rsidP="008B30C8">
            <w:pPr>
              <w:pStyle w:val="Opsommingtekens1"/>
            </w:pPr>
            <w:r>
              <w:t xml:space="preserve">In deze paragraaf zijn de paragraaf over het objecttype Gebiedsaanwijzing en de </w:t>
            </w:r>
            <w:r w:rsidRPr="00E33B4C">
              <w:t>paragrafen over de verschillende typen Gebiedsaanwijzing</w:t>
            </w:r>
            <w:r>
              <w:t xml:space="preserve"> samengevoegd. Hierbij zijn de </w:t>
            </w:r>
            <w:r w:rsidRPr="00FD1012">
              <w:t>paragrafen over de verschillende typen Gebiedsaanwijzing</w:t>
            </w:r>
            <w:r>
              <w:t xml:space="preserve"> zo ingekort dat tekstdubbelingen zijn verwijderd</w:t>
            </w:r>
          </w:p>
        </w:tc>
      </w:tr>
      <w:tr w:rsidR="008B30C8" w14:paraId="4AD53D8C" w14:textId="77777777" w:rsidTr="002F1698">
        <w:tc>
          <w:tcPr>
            <w:tcW w:w="566" w:type="pct"/>
          </w:tcPr>
          <w:p w14:paraId="1B6C135F" w14:textId="77777777" w:rsidR="008B30C8" w:rsidRDefault="008B30C8" w:rsidP="008B30C8">
            <w:r>
              <w:t>2.0.0-rc</w:t>
            </w:r>
          </w:p>
        </w:tc>
        <w:tc>
          <w:tcPr>
            <w:tcW w:w="766" w:type="pct"/>
          </w:tcPr>
          <w:p w14:paraId="1C2FE560" w14:textId="77777777" w:rsidR="008B30C8" w:rsidRDefault="008B30C8" w:rsidP="008B30C8">
            <w:r w:rsidRPr="000F7A51">
              <w:t>2021-06-15</w:t>
            </w:r>
          </w:p>
        </w:tc>
        <w:tc>
          <w:tcPr>
            <w:tcW w:w="3668" w:type="pct"/>
          </w:tcPr>
          <w:p w14:paraId="747F60C0" w14:textId="7786150D" w:rsidR="008B30C8" w:rsidRDefault="008B30C8" w:rsidP="008B30C8">
            <w:r>
              <w:t>Paragraaf 7.9 Objecttype SymbolisatieItem</w:t>
            </w:r>
          </w:p>
          <w:p w14:paraId="55AF8D86" w14:textId="77777777" w:rsidR="008B30C8" w:rsidRDefault="008B30C8" w:rsidP="008B30C8">
            <w:pPr>
              <w:pStyle w:val="Opsommingtekens1"/>
            </w:pPr>
            <w:r>
              <w:t xml:space="preserve">Iedere vermelding van het (nu vervallen) attribuut </w:t>
            </w:r>
            <w:r w:rsidRPr="00FC76F2">
              <w:rPr>
                <w:i/>
                <w:iCs/>
              </w:rPr>
              <w:t>specifiekeSymbolisatie</w:t>
            </w:r>
            <w:r>
              <w:t xml:space="preserve"> verwijderd</w:t>
            </w:r>
          </w:p>
        </w:tc>
      </w:tr>
      <w:tr w:rsidR="008B30C8" w14:paraId="62D477AA" w14:textId="77777777" w:rsidTr="002F1698">
        <w:tc>
          <w:tcPr>
            <w:tcW w:w="566" w:type="pct"/>
          </w:tcPr>
          <w:p w14:paraId="71A704F7" w14:textId="77777777" w:rsidR="008B30C8" w:rsidRDefault="008B30C8" w:rsidP="008B30C8">
            <w:r>
              <w:t>2.0.0-rc</w:t>
            </w:r>
          </w:p>
        </w:tc>
        <w:tc>
          <w:tcPr>
            <w:tcW w:w="766" w:type="pct"/>
          </w:tcPr>
          <w:p w14:paraId="2F766128" w14:textId="77777777" w:rsidR="008B30C8" w:rsidRDefault="008B30C8" w:rsidP="008B30C8">
            <w:r w:rsidRPr="000F7A51">
              <w:t>2021-06-15</w:t>
            </w:r>
          </w:p>
        </w:tc>
        <w:tc>
          <w:tcPr>
            <w:tcW w:w="3668" w:type="pct"/>
          </w:tcPr>
          <w:p w14:paraId="6B7A04E2" w14:textId="32F3B471" w:rsidR="008B30C8" w:rsidRDefault="008B30C8" w:rsidP="008B30C8">
            <w:r>
              <w:t>Paragraaf 7.10 Objecttype Kaart</w:t>
            </w:r>
          </w:p>
          <w:p w14:paraId="431A4BA3" w14:textId="77777777" w:rsidR="008B30C8" w:rsidRDefault="008B30C8" w:rsidP="008B30C8">
            <w:pPr>
              <w:pStyle w:val="Opsommingtekens1"/>
            </w:pPr>
            <w:r>
              <w:t xml:space="preserve">Cardinaliteit attribuut </w:t>
            </w:r>
            <w:r w:rsidRPr="00FC76F2">
              <w:rPr>
                <w:i/>
                <w:iCs/>
              </w:rPr>
              <w:t>nummer</w:t>
            </w:r>
            <w:r>
              <w:t xml:space="preserve"> gecorrigeerd (WELT-127)</w:t>
            </w:r>
          </w:p>
        </w:tc>
      </w:tr>
      <w:tr w:rsidR="008B30C8" w14:paraId="4D602A01" w14:textId="77777777" w:rsidTr="002F1698">
        <w:tc>
          <w:tcPr>
            <w:tcW w:w="566" w:type="pct"/>
          </w:tcPr>
          <w:p w14:paraId="0BFFB198" w14:textId="77777777" w:rsidR="008B30C8" w:rsidRDefault="008B30C8" w:rsidP="008B30C8">
            <w:r>
              <w:t>2.0.0-rc</w:t>
            </w:r>
          </w:p>
        </w:tc>
        <w:tc>
          <w:tcPr>
            <w:tcW w:w="766" w:type="pct"/>
          </w:tcPr>
          <w:p w14:paraId="6B4CB8DB" w14:textId="77777777" w:rsidR="008B30C8" w:rsidRDefault="008B30C8" w:rsidP="008B30C8">
            <w:r w:rsidRPr="000F7A51">
              <w:t>2021-06-15</w:t>
            </w:r>
          </w:p>
        </w:tc>
        <w:tc>
          <w:tcPr>
            <w:tcW w:w="3668" w:type="pct"/>
          </w:tcPr>
          <w:p w14:paraId="795CA2F0" w14:textId="0938EB3A" w:rsidR="008B30C8" w:rsidRDefault="008B30C8" w:rsidP="008B30C8">
            <w:r w:rsidRPr="00222A2E">
              <w:t>Paragraaf</w:t>
            </w:r>
            <w:r>
              <w:t xml:space="preserve"> 7.11</w:t>
            </w:r>
            <w:r w:rsidRPr="00222A2E">
              <w:t xml:space="preserve"> Objecttype Kaart</w:t>
            </w:r>
            <w:r>
              <w:t>laag</w:t>
            </w:r>
          </w:p>
          <w:p w14:paraId="71E3DB47" w14:textId="77777777" w:rsidR="008B30C8" w:rsidRDefault="008B30C8" w:rsidP="008B30C8">
            <w:pPr>
              <w:pStyle w:val="Opsommingtekens1"/>
            </w:pPr>
            <w:r>
              <w:t>V</w:t>
            </w:r>
            <w:r w:rsidRPr="00222A2E">
              <w:t xml:space="preserve">ermelding van het (nu vervallen) attribuut </w:t>
            </w:r>
            <w:r w:rsidRPr="00FC76F2">
              <w:rPr>
                <w:i/>
                <w:iCs/>
              </w:rPr>
              <w:t>specifiekeSymbolisatie</w:t>
            </w:r>
            <w:r w:rsidRPr="00222A2E">
              <w:t xml:space="preserve"> verwijderd</w:t>
            </w:r>
          </w:p>
        </w:tc>
      </w:tr>
      <w:tr w:rsidR="008B30C8" w14:paraId="00719D55" w14:textId="77777777" w:rsidTr="002F1698">
        <w:tc>
          <w:tcPr>
            <w:tcW w:w="566" w:type="pct"/>
          </w:tcPr>
          <w:p w14:paraId="7D3841E6" w14:textId="77777777" w:rsidR="008B30C8" w:rsidRDefault="008B30C8" w:rsidP="008B30C8">
            <w:r>
              <w:t>2.0.0-rc</w:t>
            </w:r>
          </w:p>
        </w:tc>
        <w:tc>
          <w:tcPr>
            <w:tcW w:w="766" w:type="pct"/>
          </w:tcPr>
          <w:p w14:paraId="72451714" w14:textId="77777777" w:rsidR="008B30C8" w:rsidRDefault="008B30C8" w:rsidP="008B30C8">
            <w:r w:rsidRPr="000F7A51">
              <w:t>2021-06-15</w:t>
            </w:r>
          </w:p>
        </w:tc>
        <w:tc>
          <w:tcPr>
            <w:tcW w:w="3668" w:type="pct"/>
          </w:tcPr>
          <w:p w14:paraId="5F93444A" w14:textId="0C20CF01" w:rsidR="008B30C8" w:rsidRDefault="008B30C8" w:rsidP="008B30C8">
            <w:r>
              <w:t>Paragraaf 7.12 Objecttype Regelingsgebied</w:t>
            </w:r>
          </w:p>
          <w:p w14:paraId="2FAFA59F" w14:textId="77777777" w:rsidR="008B30C8" w:rsidRDefault="008B30C8" w:rsidP="008B30C8">
            <w:pPr>
              <w:pStyle w:val="Opsommingtekens1"/>
            </w:pPr>
            <w:r>
              <w:t>Toegevoegd dat Regelingsgebied hoort bij de Regeling en niet wordt gekoppeld aan een Juridische regel of Tekstdeel</w:t>
            </w:r>
          </w:p>
        </w:tc>
      </w:tr>
      <w:tr w:rsidR="008B30C8" w14:paraId="6E1EEE58" w14:textId="77777777" w:rsidTr="002F1698">
        <w:tc>
          <w:tcPr>
            <w:tcW w:w="566" w:type="pct"/>
          </w:tcPr>
          <w:p w14:paraId="21AD6DD1" w14:textId="77777777" w:rsidR="008B30C8" w:rsidRDefault="008B30C8" w:rsidP="008B30C8">
            <w:r>
              <w:t>2.0.0-rc</w:t>
            </w:r>
          </w:p>
        </w:tc>
        <w:tc>
          <w:tcPr>
            <w:tcW w:w="766" w:type="pct"/>
          </w:tcPr>
          <w:p w14:paraId="155ABDA7" w14:textId="77777777" w:rsidR="008B30C8" w:rsidRDefault="008B30C8" w:rsidP="008B30C8">
            <w:r w:rsidRPr="000F7A51">
              <w:t>2021-06-15</w:t>
            </w:r>
          </w:p>
        </w:tc>
        <w:tc>
          <w:tcPr>
            <w:tcW w:w="3668" w:type="pct"/>
          </w:tcPr>
          <w:p w14:paraId="552A5CA9" w14:textId="7F500DE3" w:rsidR="008B30C8" w:rsidRDefault="008B30C8" w:rsidP="008B30C8">
            <w:r>
              <w:t>Paragraaf 7.13 Het niveau van annoteren</w:t>
            </w:r>
          </w:p>
          <w:p w14:paraId="5531AF4D" w14:textId="77777777" w:rsidR="008B30C8" w:rsidRDefault="008B30C8" w:rsidP="008B30C8">
            <w:pPr>
              <w:pStyle w:val="Opsommingtekens1"/>
            </w:pPr>
            <w:r>
              <w:t>Toegevoegd Divisietekst als niveau waarop geannoteerd kan worden</w:t>
            </w:r>
          </w:p>
        </w:tc>
      </w:tr>
      <w:tr w:rsidR="008B30C8" w14:paraId="4F1F8B10" w14:textId="77777777" w:rsidTr="002F1698">
        <w:tc>
          <w:tcPr>
            <w:tcW w:w="566" w:type="pct"/>
          </w:tcPr>
          <w:p w14:paraId="33AA89D9" w14:textId="77777777" w:rsidR="008B30C8" w:rsidRDefault="008B30C8" w:rsidP="008B30C8">
            <w:r>
              <w:t>2.0.0-rc</w:t>
            </w:r>
          </w:p>
        </w:tc>
        <w:tc>
          <w:tcPr>
            <w:tcW w:w="766" w:type="pct"/>
          </w:tcPr>
          <w:p w14:paraId="3077289E" w14:textId="77777777" w:rsidR="008B30C8" w:rsidRDefault="008B30C8" w:rsidP="008B30C8">
            <w:r w:rsidRPr="000F7A51">
              <w:t>2021-06-15</w:t>
            </w:r>
          </w:p>
        </w:tc>
        <w:tc>
          <w:tcPr>
            <w:tcW w:w="3668" w:type="pct"/>
          </w:tcPr>
          <w:p w14:paraId="665E069E" w14:textId="1B7C0F88" w:rsidR="008B30C8" w:rsidRDefault="008B30C8" w:rsidP="008B30C8">
            <w:r>
              <w:t xml:space="preserve">Hoofdstuk 9 Overige modelleringsaspecten van </w:t>
            </w:r>
            <w:fldSimple w:instr=" DOCVARIABLE ID01+ ">
              <w:r w:rsidR="008310EB">
                <w:t>de omgevingsvisie</w:t>
              </w:r>
            </w:fldSimple>
          </w:p>
          <w:p w14:paraId="4030D7B4" w14:textId="77777777" w:rsidR="008B30C8" w:rsidRDefault="008B30C8" w:rsidP="008B30C8">
            <w:pPr>
              <w:pStyle w:val="Opsommingtekens1"/>
            </w:pPr>
            <w:r>
              <w:t>Hoofdstuk toegevoegd</w:t>
            </w:r>
          </w:p>
          <w:p w14:paraId="2CCFFB58" w14:textId="77777777" w:rsidR="008B30C8" w:rsidRDefault="008B30C8" w:rsidP="008B30C8">
            <w:pPr>
              <w:pStyle w:val="Opsommingtekens1"/>
            </w:pPr>
            <w:r w:rsidRPr="00B93AC8">
              <w:t>Naar dit hoofdstuk de voormalige paragrafen 5.</w:t>
            </w:r>
            <w:r>
              <w:t>4</w:t>
            </w:r>
            <w:r w:rsidRPr="00B93AC8">
              <w:t xml:space="preserve"> (Standaardindeling), 5.</w:t>
            </w:r>
            <w:r>
              <w:t>5</w:t>
            </w:r>
            <w:r w:rsidRPr="00B93AC8">
              <w:t xml:space="preserve"> (Verwijzing) en 6.7 (Verplichte en onverplichte onderdelen) verplaatst</w:t>
            </w:r>
          </w:p>
          <w:p w14:paraId="41EA2879" w14:textId="35AE5E03" w:rsidR="008B30C8" w:rsidRDefault="008B30C8" w:rsidP="008B30C8">
            <w:pPr>
              <w:pStyle w:val="Opsommingtekens1"/>
            </w:pPr>
            <w:r>
              <w:t xml:space="preserve">Paragraaf 8.5 </w:t>
            </w:r>
            <w:r w:rsidRPr="002229DE">
              <w:t>“</w:t>
            </w:r>
            <w:r w:rsidRPr="0015607A">
              <w:t xml:space="preserve">Onderdelen van de standaard die voor </w:t>
            </w:r>
            <w:r w:rsidRPr="002229DE">
              <w:t xml:space="preserve">omgevingsdocumenten met </w:t>
            </w:r>
            <w:r>
              <w:t>Vrijetekst</w:t>
            </w:r>
            <w:r w:rsidRPr="002229DE">
              <w:t xml:space="preserve">structuur </w:t>
            </w:r>
            <w:r w:rsidRPr="0015607A">
              <w:t>verplicht of noodzakelijk zijn</w:t>
            </w:r>
            <w:r w:rsidRPr="002229DE">
              <w:t>” herschreven</w:t>
            </w:r>
          </w:p>
        </w:tc>
      </w:tr>
      <w:tr w:rsidR="008B30C8" w14:paraId="11BA22CB" w14:textId="77777777" w:rsidTr="002F1698">
        <w:tc>
          <w:tcPr>
            <w:tcW w:w="566" w:type="pct"/>
          </w:tcPr>
          <w:p w14:paraId="0826CE3E" w14:textId="77777777" w:rsidR="008B30C8" w:rsidRDefault="008B30C8" w:rsidP="008B30C8">
            <w:r>
              <w:t>2.0.0-rc</w:t>
            </w:r>
          </w:p>
        </w:tc>
        <w:tc>
          <w:tcPr>
            <w:tcW w:w="766" w:type="pct"/>
          </w:tcPr>
          <w:p w14:paraId="53C2C370" w14:textId="77777777" w:rsidR="008B30C8" w:rsidRDefault="008B30C8" w:rsidP="008B30C8">
            <w:r w:rsidRPr="000F7A51">
              <w:t>2021-06-15</w:t>
            </w:r>
          </w:p>
        </w:tc>
        <w:tc>
          <w:tcPr>
            <w:tcW w:w="3668" w:type="pct"/>
          </w:tcPr>
          <w:p w14:paraId="71D09240" w14:textId="79AA7689" w:rsidR="008B30C8" w:rsidRDefault="008B30C8" w:rsidP="008B30C8">
            <w:r>
              <w:t>Paragraaf 9.3 Kennisgeving</w:t>
            </w:r>
          </w:p>
          <w:p w14:paraId="69879709" w14:textId="77777777" w:rsidR="008B30C8" w:rsidRDefault="008B30C8" w:rsidP="008B30C8">
            <w:pPr>
              <w:pStyle w:val="Opsommingtekens1"/>
            </w:pPr>
            <w:r>
              <w:t>Beschrijving van het element Divisietekst aangepast: de Kop is nu altijd optioneel</w:t>
            </w:r>
          </w:p>
        </w:tc>
      </w:tr>
      <w:tr w:rsidR="008B30C8" w14:paraId="2A3FB71B" w14:textId="77777777" w:rsidTr="002F1698">
        <w:tc>
          <w:tcPr>
            <w:tcW w:w="566" w:type="pct"/>
          </w:tcPr>
          <w:p w14:paraId="2CD57627" w14:textId="4D9D3A7F" w:rsidR="008B30C8" w:rsidRDefault="008B30C8" w:rsidP="008B30C8"/>
        </w:tc>
        <w:tc>
          <w:tcPr>
            <w:tcW w:w="766" w:type="pct"/>
          </w:tcPr>
          <w:p w14:paraId="142276AF" w14:textId="23D9EAC3" w:rsidR="008B30C8" w:rsidRPr="000F7A51" w:rsidRDefault="008B30C8" w:rsidP="008B30C8"/>
        </w:tc>
        <w:tc>
          <w:tcPr>
            <w:tcW w:w="3668" w:type="pct"/>
          </w:tcPr>
          <w:p w14:paraId="0BCF4967" w14:textId="536C5927" w:rsidR="008B30C8" w:rsidRDefault="008B30C8" w:rsidP="008B30C8">
            <w:pPr>
              <w:pStyle w:val="Opsommingtekens1"/>
            </w:pPr>
          </w:p>
        </w:tc>
      </w:tr>
      <w:tr w:rsidR="008B30C8" w14:paraId="53E1DCF6" w14:textId="77777777" w:rsidTr="002F1698">
        <w:tc>
          <w:tcPr>
            <w:tcW w:w="566" w:type="pct"/>
          </w:tcPr>
          <w:p w14:paraId="6960539C" w14:textId="7EA519BC" w:rsidR="008B30C8" w:rsidRDefault="008B30C8" w:rsidP="008B30C8"/>
        </w:tc>
        <w:tc>
          <w:tcPr>
            <w:tcW w:w="766" w:type="pct"/>
          </w:tcPr>
          <w:p w14:paraId="2F74687B" w14:textId="10D4F01D" w:rsidR="008B30C8" w:rsidRPr="000F7A51" w:rsidRDefault="008B30C8" w:rsidP="008B30C8"/>
        </w:tc>
        <w:tc>
          <w:tcPr>
            <w:tcW w:w="3668" w:type="pct"/>
          </w:tcPr>
          <w:p w14:paraId="65539E04" w14:textId="34959B70" w:rsidR="008B30C8" w:rsidRDefault="008B30C8" w:rsidP="008B30C8">
            <w:pPr>
              <w:pStyle w:val="Opsommingtekens1"/>
            </w:pPr>
          </w:p>
        </w:tc>
      </w:tr>
      <w:tr w:rsidR="008B30C8" w14:paraId="145DF824" w14:textId="77777777" w:rsidTr="002F1698">
        <w:tc>
          <w:tcPr>
            <w:tcW w:w="566" w:type="pct"/>
          </w:tcPr>
          <w:p w14:paraId="1AE6BD95" w14:textId="6A78EE3A" w:rsidR="008B30C8" w:rsidRDefault="008B30C8" w:rsidP="008B30C8"/>
        </w:tc>
        <w:tc>
          <w:tcPr>
            <w:tcW w:w="766" w:type="pct"/>
          </w:tcPr>
          <w:p w14:paraId="2103CC68" w14:textId="3C581F68" w:rsidR="008B30C8" w:rsidRPr="00916D31" w:rsidRDefault="008B30C8" w:rsidP="008B30C8"/>
        </w:tc>
        <w:tc>
          <w:tcPr>
            <w:tcW w:w="3668" w:type="pct"/>
          </w:tcPr>
          <w:p w14:paraId="789201DA" w14:textId="2EF9CAAE" w:rsidR="008B30C8" w:rsidRDefault="008B30C8" w:rsidP="008B30C8">
            <w:pPr>
              <w:pStyle w:val="Opsommingtekens1"/>
            </w:pPr>
          </w:p>
        </w:tc>
      </w:tr>
      <w:tr w:rsidR="008B30C8" w14:paraId="60859253" w14:textId="77777777" w:rsidTr="002F1698">
        <w:tc>
          <w:tcPr>
            <w:tcW w:w="566" w:type="pct"/>
          </w:tcPr>
          <w:p w14:paraId="74053EF0" w14:textId="3FE1331A" w:rsidR="008B30C8" w:rsidRDefault="008B30C8" w:rsidP="008B30C8"/>
        </w:tc>
        <w:tc>
          <w:tcPr>
            <w:tcW w:w="766" w:type="pct"/>
          </w:tcPr>
          <w:p w14:paraId="084C706E" w14:textId="3D7247A2" w:rsidR="008B30C8" w:rsidRPr="00916D31" w:rsidRDefault="008B30C8" w:rsidP="008B30C8"/>
        </w:tc>
        <w:tc>
          <w:tcPr>
            <w:tcW w:w="3668" w:type="pct"/>
          </w:tcPr>
          <w:p w14:paraId="52ECC670" w14:textId="496E5B50" w:rsidR="008B30C8" w:rsidRDefault="008B30C8" w:rsidP="008B30C8">
            <w:pPr>
              <w:pStyle w:val="Opsommingtekens1"/>
            </w:pPr>
          </w:p>
        </w:tc>
      </w:tr>
      <w:tr w:rsidR="008B30C8" w14:paraId="55AD2957" w14:textId="77777777" w:rsidTr="002F1698">
        <w:tc>
          <w:tcPr>
            <w:tcW w:w="566" w:type="pct"/>
          </w:tcPr>
          <w:p w14:paraId="7F4B599C" w14:textId="29B1DA37" w:rsidR="008B30C8" w:rsidRDefault="008B30C8" w:rsidP="008B30C8"/>
        </w:tc>
        <w:tc>
          <w:tcPr>
            <w:tcW w:w="766" w:type="pct"/>
          </w:tcPr>
          <w:p w14:paraId="08B99F40" w14:textId="270D34C4" w:rsidR="008B30C8" w:rsidRPr="00916D31" w:rsidRDefault="008B30C8" w:rsidP="008B30C8"/>
        </w:tc>
        <w:tc>
          <w:tcPr>
            <w:tcW w:w="3668" w:type="pct"/>
          </w:tcPr>
          <w:p w14:paraId="09C495A2" w14:textId="1459FBAD" w:rsidR="008B30C8" w:rsidRDefault="008B30C8" w:rsidP="008B30C8">
            <w:pPr>
              <w:pStyle w:val="Opsommingtekens1"/>
            </w:pPr>
          </w:p>
        </w:tc>
      </w:tr>
      <w:tr w:rsidR="008B30C8" w14:paraId="187DB126" w14:textId="77777777" w:rsidTr="002F1698">
        <w:tc>
          <w:tcPr>
            <w:tcW w:w="566" w:type="pct"/>
          </w:tcPr>
          <w:p w14:paraId="6F17BF00" w14:textId="5B18E188" w:rsidR="008B30C8" w:rsidRDefault="008B30C8" w:rsidP="008B30C8"/>
        </w:tc>
        <w:tc>
          <w:tcPr>
            <w:tcW w:w="766" w:type="pct"/>
          </w:tcPr>
          <w:p w14:paraId="7D075F61" w14:textId="6490F565" w:rsidR="008B30C8" w:rsidRPr="00916D31" w:rsidRDefault="008B30C8" w:rsidP="008B30C8"/>
        </w:tc>
        <w:tc>
          <w:tcPr>
            <w:tcW w:w="3668" w:type="pct"/>
          </w:tcPr>
          <w:p w14:paraId="04A3BC5B" w14:textId="218C6521" w:rsidR="008B30C8" w:rsidRDefault="008B30C8" w:rsidP="008B30C8">
            <w:pPr>
              <w:pStyle w:val="Opsommingtekens1"/>
            </w:pPr>
          </w:p>
        </w:tc>
      </w:tr>
      <w:tr w:rsidR="008B30C8" w14:paraId="350B0098" w14:textId="77777777" w:rsidTr="002F1698">
        <w:tc>
          <w:tcPr>
            <w:tcW w:w="566" w:type="pct"/>
          </w:tcPr>
          <w:p w14:paraId="2901BA39" w14:textId="22105B1D" w:rsidR="008B30C8" w:rsidRDefault="008B30C8" w:rsidP="008B30C8"/>
        </w:tc>
        <w:tc>
          <w:tcPr>
            <w:tcW w:w="766" w:type="pct"/>
          </w:tcPr>
          <w:p w14:paraId="4251F81F" w14:textId="68841CE2" w:rsidR="008B30C8" w:rsidRPr="00916D31" w:rsidRDefault="008B30C8" w:rsidP="008B30C8"/>
        </w:tc>
        <w:tc>
          <w:tcPr>
            <w:tcW w:w="3668" w:type="pct"/>
          </w:tcPr>
          <w:p w14:paraId="256F2C80" w14:textId="4FC8EFBA" w:rsidR="008B30C8" w:rsidRDefault="008B30C8" w:rsidP="008B30C8">
            <w:pPr>
              <w:pStyle w:val="Opsommingtekens1"/>
            </w:pPr>
          </w:p>
        </w:tc>
      </w:tr>
      <w:tr w:rsidR="008B30C8" w14:paraId="7959E8A8" w14:textId="77777777" w:rsidTr="002F1698">
        <w:tc>
          <w:tcPr>
            <w:tcW w:w="566" w:type="pct"/>
          </w:tcPr>
          <w:p w14:paraId="022295BF" w14:textId="6AA1995F" w:rsidR="008B30C8" w:rsidRDefault="008B30C8" w:rsidP="008B30C8"/>
        </w:tc>
        <w:tc>
          <w:tcPr>
            <w:tcW w:w="766" w:type="pct"/>
          </w:tcPr>
          <w:p w14:paraId="03D781A7" w14:textId="5485B371" w:rsidR="008B30C8" w:rsidRPr="00916D31" w:rsidRDefault="008B30C8" w:rsidP="008B30C8"/>
        </w:tc>
        <w:tc>
          <w:tcPr>
            <w:tcW w:w="3668" w:type="pct"/>
          </w:tcPr>
          <w:p w14:paraId="7007E144" w14:textId="022434BC" w:rsidR="008B30C8" w:rsidRDefault="008B30C8" w:rsidP="008B30C8">
            <w:pPr>
              <w:pStyle w:val="Opsommingtekens1"/>
            </w:pPr>
          </w:p>
        </w:tc>
      </w:tr>
      <w:tr w:rsidR="008B30C8" w14:paraId="19FA70FC" w14:textId="77777777" w:rsidTr="002F1698">
        <w:tc>
          <w:tcPr>
            <w:tcW w:w="566" w:type="pct"/>
          </w:tcPr>
          <w:p w14:paraId="093F7816" w14:textId="4207BA42" w:rsidR="008B30C8" w:rsidRDefault="008B30C8" w:rsidP="008B30C8"/>
        </w:tc>
        <w:tc>
          <w:tcPr>
            <w:tcW w:w="766" w:type="pct"/>
          </w:tcPr>
          <w:p w14:paraId="62EE8BA1" w14:textId="3D814507" w:rsidR="008B30C8" w:rsidRPr="00916D31" w:rsidRDefault="008B30C8" w:rsidP="008B30C8"/>
        </w:tc>
        <w:tc>
          <w:tcPr>
            <w:tcW w:w="3668" w:type="pct"/>
          </w:tcPr>
          <w:p w14:paraId="740FB75D" w14:textId="360F6D04" w:rsidR="008B30C8" w:rsidRDefault="008B30C8" w:rsidP="008B30C8">
            <w:pPr>
              <w:pStyle w:val="Opsommingtekens1"/>
            </w:pPr>
          </w:p>
        </w:tc>
      </w:tr>
      <w:tr w:rsidR="008B30C8" w14:paraId="6C4E8D1C" w14:textId="77777777" w:rsidTr="002F1698">
        <w:tc>
          <w:tcPr>
            <w:tcW w:w="566" w:type="pct"/>
          </w:tcPr>
          <w:p w14:paraId="37CD3350" w14:textId="08D5F1EC" w:rsidR="008B30C8" w:rsidRDefault="008B30C8" w:rsidP="008B30C8"/>
        </w:tc>
        <w:tc>
          <w:tcPr>
            <w:tcW w:w="766" w:type="pct"/>
          </w:tcPr>
          <w:p w14:paraId="56364DA4" w14:textId="12AE9872" w:rsidR="008B30C8" w:rsidRPr="00916D31" w:rsidRDefault="008B30C8" w:rsidP="008B30C8"/>
        </w:tc>
        <w:tc>
          <w:tcPr>
            <w:tcW w:w="3668" w:type="pct"/>
          </w:tcPr>
          <w:p w14:paraId="42810FF9" w14:textId="0FBE630C" w:rsidR="008B30C8" w:rsidRDefault="008B30C8" w:rsidP="008B30C8">
            <w:pPr>
              <w:pStyle w:val="Opsommingtekens1"/>
            </w:pPr>
          </w:p>
        </w:tc>
      </w:tr>
      <w:tr w:rsidR="008B30C8" w14:paraId="1B89B20C" w14:textId="77777777" w:rsidTr="002F1698">
        <w:tc>
          <w:tcPr>
            <w:tcW w:w="566" w:type="pct"/>
          </w:tcPr>
          <w:p w14:paraId="1C885A38" w14:textId="15EA6B60" w:rsidR="008B30C8" w:rsidRDefault="008B30C8" w:rsidP="008B30C8"/>
        </w:tc>
        <w:tc>
          <w:tcPr>
            <w:tcW w:w="766" w:type="pct"/>
          </w:tcPr>
          <w:p w14:paraId="35F9D150" w14:textId="5D25F533" w:rsidR="008B30C8" w:rsidRPr="00916D31" w:rsidRDefault="008B30C8" w:rsidP="008B30C8"/>
        </w:tc>
        <w:tc>
          <w:tcPr>
            <w:tcW w:w="3668" w:type="pct"/>
          </w:tcPr>
          <w:p w14:paraId="039F90FB" w14:textId="06136B42" w:rsidR="008B30C8" w:rsidRDefault="008B30C8" w:rsidP="008B30C8">
            <w:pPr>
              <w:pStyle w:val="Opsommingtekens1"/>
            </w:pPr>
          </w:p>
        </w:tc>
      </w:tr>
      <w:tr w:rsidR="008B30C8" w14:paraId="3EB7A547" w14:textId="77777777" w:rsidTr="002F1698">
        <w:tc>
          <w:tcPr>
            <w:tcW w:w="566" w:type="pct"/>
          </w:tcPr>
          <w:p w14:paraId="0C802711" w14:textId="32067182" w:rsidR="008B30C8" w:rsidRDefault="008B30C8" w:rsidP="008B30C8"/>
        </w:tc>
        <w:tc>
          <w:tcPr>
            <w:tcW w:w="766" w:type="pct"/>
          </w:tcPr>
          <w:p w14:paraId="2B676D33" w14:textId="3C3D5A59" w:rsidR="008B30C8" w:rsidRPr="00916D31" w:rsidRDefault="008B30C8" w:rsidP="008B30C8"/>
        </w:tc>
        <w:tc>
          <w:tcPr>
            <w:tcW w:w="3668" w:type="pct"/>
          </w:tcPr>
          <w:p w14:paraId="39D515F2" w14:textId="18BFE52C" w:rsidR="008B30C8" w:rsidRDefault="008B30C8" w:rsidP="008B30C8"/>
        </w:tc>
      </w:tr>
      <w:tr w:rsidR="008B30C8" w14:paraId="4D468498" w14:textId="77777777" w:rsidTr="002F1698">
        <w:tc>
          <w:tcPr>
            <w:tcW w:w="566" w:type="pct"/>
          </w:tcPr>
          <w:p w14:paraId="264C6FC2" w14:textId="14C77E7C" w:rsidR="008B30C8" w:rsidRDefault="008B30C8" w:rsidP="008B30C8"/>
        </w:tc>
        <w:tc>
          <w:tcPr>
            <w:tcW w:w="766" w:type="pct"/>
          </w:tcPr>
          <w:p w14:paraId="5D682C95" w14:textId="444C290C" w:rsidR="008B30C8" w:rsidRPr="00916D31" w:rsidRDefault="008B30C8" w:rsidP="008B30C8"/>
        </w:tc>
        <w:tc>
          <w:tcPr>
            <w:tcW w:w="3668" w:type="pct"/>
          </w:tcPr>
          <w:p w14:paraId="0577500C" w14:textId="4A6DE4B8" w:rsidR="008B30C8" w:rsidRDefault="008B30C8" w:rsidP="008B30C8">
            <w:pPr>
              <w:pStyle w:val="Opsommingtekens1"/>
            </w:pPr>
          </w:p>
        </w:tc>
      </w:tr>
      <w:tr w:rsidR="008B30C8" w14:paraId="2E50A536" w14:textId="77777777" w:rsidTr="002F1698">
        <w:tc>
          <w:tcPr>
            <w:tcW w:w="566" w:type="pct"/>
          </w:tcPr>
          <w:p w14:paraId="2559A9D1" w14:textId="74EC53F0" w:rsidR="008B30C8" w:rsidRDefault="008B30C8" w:rsidP="008B30C8"/>
        </w:tc>
        <w:tc>
          <w:tcPr>
            <w:tcW w:w="766" w:type="pct"/>
          </w:tcPr>
          <w:p w14:paraId="7BD46E4B" w14:textId="295D0A03" w:rsidR="008B30C8" w:rsidRPr="00916D31" w:rsidRDefault="008B30C8" w:rsidP="008B30C8"/>
        </w:tc>
        <w:tc>
          <w:tcPr>
            <w:tcW w:w="3668" w:type="pct"/>
          </w:tcPr>
          <w:p w14:paraId="1F983C5E" w14:textId="7155D740" w:rsidR="008B30C8" w:rsidRDefault="008B30C8" w:rsidP="008B30C8"/>
        </w:tc>
      </w:tr>
      <w:tr w:rsidR="008B30C8" w14:paraId="11AE56AC" w14:textId="77777777" w:rsidTr="002F1698">
        <w:tc>
          <w:tcPr>
            <w:tcW w:w="566" w:type="pct"/>
          </w:tcPr>
          <w:p w14:paraId="66DED1E5" w14:textId="052F9B01" w:rsidR="008B30C8" w:rsidRDefault="008B30C8" w:rsidP="008B30C8"/>
        </w:tc>
        <w:tc>
          <w:tcPr>
            <w:tcW w:w="766" w:type="pct"/>
          </w:tcPr>
          <w:p w14:paraId="0D2730C3" w14:textId="0E5A2672" w:rsidR="008B30C8" w:rsidRPr="00916D31" w:rsidRDefault="008B30C8" w:rsidP="008B30C8"/>
        </w:tc>
        <w:tc>
          <w:tcPr>
            <w:tcW w:w="3668" w:type="pct"/>
          </w:tcPr>
          <w:p w14:paraId="4300D313" w14:textId="5280023E" w:rsidR="008B30C8" w:rsidRDefault="008B30C8" w:rsidP="008B30C8"/>
        </w:tc>
      </w:tr>
      <w:tr w:rsidR="008B30C8" w14:paraId="0CC486C4" w14:textId="77777777" w:rsidTr="002F1698">
        <w:tc>
          <w:tcPr>
            <w:tcW w:w="566" w:type="pct"/>
          </w:tcPr>
          <w:p w14:paraId="683FC4FF" w14:textId="13E2F60B" w:rsidR="008B30C8" w:rsidRPr="00795E1F" w:rsidRDefault="008B30C8" w:rsidP="008B30C8"/>
        </w:tc>
        <w:tc>
          <w:tcPr>
            <w:tcW w:w="766" w:type="pct"/>
          </w:tcPr>
          <w:p w14:paraId="71755389" w14:textId="0505BE98" w:rsidR="008B30C8" w:rsidRPr="00795E1F" w:rsidRDefault="008B30C8" w:rsidP="008B30C8"/>
        </w:tc>
        <w:tc>
          <w:tcPr>
            <w:tcW w:w="3668" w:type="pct"/>
          </w:tcPr>
          <w:p w14:paraId="3D129400" w14:textId="7F57CB65" w:rsidR="008B30C8" w:rsidRDefault="008B30C8" w:rsidP="008B30C8"/>
        </w:tc>
      </w:tr>
    </w:tbl>
    <w:p w14:paraId="6A72BA9B" w14:textId="77777777" w:rsidR="00A30345" w:rsidRDefault="00A30345" w:rsidP="00A30345"/>
    <w:p w14:paraId="60691CF8" w14:textId="77777777" w:rsidR="00A30345" w:rsidRPr="009B7087" w:rsidRDefault="00A30345" w:rsidP="009B7087"/>
    <w:sectPr w:rsidR="00A30345" w:rsidRPr="009B7087" w:rsidSect="00F070BD">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