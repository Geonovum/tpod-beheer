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DD5A3A" w:rsidRPr="00F1426F" w:rsidRDefault="00B71AF1" w:rsidP="002F7B04">
      <w:pPr>
        <w:pStyle w:val="Kop4"/>
      </w:pPr>
      <w:r w:rsidRPr="00F1426F">
        <w:t>Toelichting op de norm</w:t>
      </w:r>
    </w:p>
    <w:p w14:paraId="45D56067" w14:textId="5CDC51B4" w:rsidR="00DD5A3A" w:rsidRPr="00F1426F" w:rsidRDefault="00B71AF1" w:rsidP="007D5679">
      <w:pPr>
        <w:pStyle w:val="Opsommingtekens1"/>
      </w:pPr>
      <w:r w:rsidRPr="00F1426F">
        <w:rPr>
          <w:i/>
          <w:iCs/>
        </w:rPr>
        <w:t>naam</w:t>
      </w:r>
      <w:r w:rsidRPr="00F1426F">
        <w:t>: door het bevoegd gezag zelf te kiezen, er is geen waardelijst voor de naam van de Hoofdlijn. Voorbeelden zijn: ‘Een klimaatbestendige delta’, ‘Duurzaam, concurrerend en circulair’.</w:t>
      </w:r>
    </w:p>
    <w:p w14:paraId="25E031E0" w14:textId="20A2A7D0" w:rsidR="00DD5A3A" w:rsidRPr="00F1426F" w:rsidRDefault="00B71AF1" w:rsidP="00FD7958">
      <w:pPr>
        <w:pStyle w:val="Opsommingtekens1"/>
      </w:pPr>
      <w:r w:rsidRPr="00F1426F">
        <w:rPr>
          <w:i/>
          <w:iCs/>
        </w:rPr>
        <w:t>soort</w:t>
      </w:r>
      <w:r w:rsidRPr="00F1426F">
        <w:t xml:space="preserve">: door het bevoegd gezag zelf te kiezen, er is geen waardelijst voor de soort van de Hoofdlijn. Het attribuut </w:t>
      </w:r>
      <w:r w:rsidRPr="00F1426F">
        <w:rPr>
          <w:i/>
          <w:iCs/>
        </w:rPr>
        <w:t>soort</w:t>
      </w:r>
      <w:r w:rsidRPr="00F1426F">
        <w:t xml:space="preserve"> maakt het mogelijk om Hoofdlijnen te groeperen. Voorbeelden zijn: ambitie, doel, opgave, toekomstperspectief, prioriteit, beleidskeuze.</w:t>
      </w:r>
    </w:p>
    <w:p w14:paraId="4C1C1DF2" w14:textId="623355CF" w:rsidR="00DD5A3A" w:rsidRDefault="00B71AF1" w:rsidP="003C59D8">
      <w:pPr>
        <w:pStyle w:val="Opsommingtekens1"/>
      </w:pPr>
      <w:r w:rsidRPr="00F1426F">
        <w:rPr>
          <w:i/>
          <w:iCs/>
        </w:rPr>
        <w:t xml:space="preserve">gerelateerdeHoofdlijn: </w:t>
      </w:r>
      <w:r w:rsidRPr="00F1426F">
        <w:t xml:space="preserve">een Hoofdlijn kan in een bijzondere relatie tot een andere Hoofdlijn staan waardoor het van belang is dat de gebruiker ook op de andere Hoofdlijn wordt geattendeerd. Dat kan worden aangegeven met het attribuut </w:t>
      </w:r>
      <w:r w:rsidRPr="00F1426F">
        <w:rPr>
          <w:i/>
          <w:iCs/>
        </w:rPr>
        <w:t>gerelateerdeHoofdlijn</w:t>
      </w:r>
      <w:r w:rsidRPr="00B26823">
        <w:t>.</w:t>
      </w:r>
      <w:bookmarkStart w:id="183" w:name="_Ref_128c3031fa118df9fbe91f96e7894cd8_1"/>
    </w:p>
    <w:p w14:paraId="1D14D5DF" w14:textId="77777777" w:rsidR="00805EE6" w:rsidRDefault="00805EE6" w:rsidP="00805EE6"/>
    <w:p w14:paraId="450B0D75" w14:textId="7B8EF1E1" w:rsidR="00805EE6" w:rsidRPr="00F1426F" w:rsidRDefault="00805EE6" w:rsidP="00805EE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_Ref_8118561993b48457a84261985b5f3c49_1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