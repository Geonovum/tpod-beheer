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8303" w14:textId="71EEC467" w:rsidR="00044CCA" w:rsidRDefault="00044CCA" w:rsidP="00044CCA">
      <w:pPr>
        <w:pStyle w:val="Kop4"/>
      </w:pPr>
      <w:r>
        <w:t>Hergebruik door te verwijzen naar een OW-object in een ander</w:t>
      </w:r>
      <w:r w:rsidR="00254D67">
        <w:t>e</w:t>
      </w:r>
      <w:r>
        <w:t xml:space="preserve"> </w:t>
      </w:r>
      <w:r w:rsidR="00254D67" w:rsidRPr="00254D67">
        <w:t>Regeling</w:t>
      </w:r>
    </w:p>
    <w:p w14:paraId="23E64B98" w14:textId="68C39130" w:rsidR="00873600" w:rsidRDefault="00044CCA" w:rsidP="00044CCA">
      <w:r>
        <w:t xml:space="preserve">In de tekst van omgevingsdocumenten en bij het annoteren ervan wordt verwezen naar (de identificatie van) GIO’s en OW-objecten. Bij deze methode van hergebruik wordt </w:t>
      </w:r>
      <w:r w:rsidRPr="00684F87">
        <w:t xml:space="preserve">in omgevingsdocument B niet </w:t>
      </w:r>
      <w:r>
        <w:t xml:space="preserve">verwezen naar </w:t>
      </w:r>
      <w:r w:rsidRPr="00684F87">
        <w:t xml:space="preserve">een OW-object </w:t>
      </w:r>
      <w:r>
        <w:t xml:space="preserve">dat </w:t>
      </w:r>
      <w:r w:rsidR="00C935E5">
        <w:t>be</w:t>
      </w:r>
      <w:r>
        <w:t xml:space="preserve">hoort bij </w:t>
      </w:r>
      <w:r w:rsidR="00386138">
        <w:t xml:space="preserve">die </w:t>
      </w:r>
      <w:r w:rsidR="00386138" w:rsidRPr="00386138">
        <w:t>Regeling</w:t>
      </w:r>
      <w:r w:rsidRPr="00684F87">
        <w:t xml:space="preserve">, maar </w:t>
      </w:r>
      <w:r>
        <w:t xml:space="preserve">wordt </w:t>
      </w:r>
      <w:r w:rsidRPr="00684F87">
        <w:t>verw</w:t>
      </w:r>
      <w:r>
        <w:t>e</w:t>
      </w:r>
      <w:r w:rsidRPr="00684F87">
        <w:t xml:space="preserve">zen naar (de identificatie van) een OW-object </w:t>
      </w:r>
      <w:r>
        <w:t xml:space="preserve">dat </w:t>
      </w:r>
      <w:r w:rsidR="00386138">
        <w:t>be</w:t>
      </w:r>
      <w:r>
        <w:t xml:space="preserve">hoort bij </w:t>
      </w:r>
      <w:r w:rsidR="00386138" w:rsidRPr="00386138">
        <w:t>Regeling</w:t>
      </w:r>
      <w:r w:rsidR="00386138" w:rsidRPr="00386138" w:rsidDel="00386138">
        <w:t xml:space="preserve"> </w:t>
      </w:r>
      <w:r w:rsidRPr="00684F87">
        <w:t>A</w:t>
      </w:r>
      <w:r>
        <w:t xml:space="preserve">. </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B3BCA8" w14:textId="77777777" w:rsidR="006F3187" w:rsidRDefault="006F3187">
      <w:r>
        <w:separator/>
      </w:r>
    </w:p>
    <w:p w14:paraId="70593BB7" w14:textId="77777777" w:rsidR="006F3187" w:rsidRDefault="006F3187"/>
  </w:endnote>
  <w:endnote w:type="continuationSeparator" w:id="0">
    <w:p w14:paraId="128870D4" w14:textId="77777777" w:rsidR="006F3187" w:rsidRPr="003C450F" w:rsidRDefault="006F3187" w:rsidP="003C450F"/>
  </w:endnote>
  <w:endnote w:type="continuationNotice" w:id="1">
    <w:p w14:paraId="6B1B24A0" w14:textId="77777777" w:rsidR="006F3187" w:rsidRDefault="006F318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61A5D" w14:textId="77777777" w:rsidR="006F3187" w:rsidRPr="00B35331" w:rsidRDefault="006F3187" w:rsidP="00577995">
      <w:pPr>
        <w:pStyle w:val="Voettekst"/>
      </w:pPr>
    </w:p>
  </w:footnote>
  <w:footnote w:type="continuationSeparator" w:id="0">
    <w:p w14:paraId="0DE472C8" w14:textId="77777777" w:rsidR="006F3187" w:rsidRDefault="006F3187">
      <w:r>
        <w:continuationSeparator/>
      </w:r>
    </w:p>
    <w:p w14:paraId="101422B9" w14:textId="77777777" w:rsidR="006F3187" w:rsidRDefault="006F3187"/>
    <w:p w14:paraId="6F84D24B" w14:textId="77777777" w:rsidR="006F3187" w:rsidRDefault="006F3187"/>
  </w:footnote>
  <w:footnote w:type="continuationNotice" w:id="1">
    <w:p w14:paraId="57F6DC67" w14:textId="77777777" w:rsidR="006F3187" w:rsidRDefault="006F3187">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622EF01"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537E96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2D011D49"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187"/>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491E"/>
    <w:rsid w:val="00C54E22"/>
    <w:rsid w:val="00C55BCA"/>
    <w:rsid w:val="00C56CCC"/>
    <w:rsid w:val="00C6178B"/>
    <w:rsid w:val="00C61CB7"/>
    <w:rsid w:val="00C626BD"/>
    <w:rsid w:val="00C64057"/>
    <w:rsid w:val="00C64773"/>
    <w:rsid w:val="00C64E4D"/>
    <w:rsid w:val="00C6523E"/>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3.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374</TotalTime>
  <Pages>1</Pages>
  <Words>68352</Words>
  <Characters>375942</Characters>
  <Application>Microsoft Office Word</Application>
  <DocSecurity>0</DocSecurity>
  <Lines>3132</Lines>
  <Paragraphs>886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443408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175</cp:revision>
  <cp:lastPrinted>2021-06-10T11:08:00Z</cp:lastPrinted>
  <dcterms:created xsi:type="dcterms:W3CDTF">2021-06-11T06:25:00Z</dcterms:created>
  <dcterms:modified xsi:type="dcterms:W3CDTF">2023-11-16T09:34:00Z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