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A6A47" w14:textId="1EAF2C75" w:rsidR="00DD5A3A" w:rsidRPr="00F1426F" w:rsidRDefault="00B71AF1" w:rsidP="00343DAE">
      <w:pPr>
        <w:pStyle w:val="Kop4"/>
      </w:pPr>
      <w:r w:rsidRPr="00F1426F">
        <w:t>Toelichting op de toepas</w:t>
      </w:r>
      <w:r>
        <w:t>sing</w:t>
      </w:r>
    </w:p>
    <w:p w14:paraId="7CD1B5C1" w14:textId="3B3C75ED" w:rsidR="00DD5A3A" w:rsidRDefault="00B71AF1" w:rsidP="00343DAE">
      <w:r w:rsidRPr="00F1426F">
        <w:t xml:space="preserve">In het STOP-model </w:t>
      </w:r>
      <w:r>
        <w:t xml:space="preserve">voor de Vrijetekststructuur </w:t>
      </w:r>
      <w:r w:rsidRPr="00F1426F">
        <w:t>is Divisie</w:t>
      </w:r>
      <w:r>
        <w:t>tekst</w:t>
      </w:r>
      <w:r w:rsidRPr="00F1426F">
        <w:t xml:space="preserve"> het </w:t>
      </w:r>
      <w:r w:rsidRPr="00A900CC">
        <w:t>element d</w:t>
      </w:r>
      <w:r>
        <w:t>at</w:t>
      </w:r>
      <w:r w:rsidRPr="00A900CC">
        <w:t xml:space="preserve"> inhoud bevat maar niet zelf inhoud </w:t>
      </w:r>
      <w:r w:rsidRPr="00604C81">
        <w:rPr>
          <w:i/>
          <w:iCs/>
        </w:rPr>
        <w:t>is</w:t>
      </w:r>
      <w:r>
        <w:t xml:space="preserve">. Het is </w:t>
      </w:r>
      <w:r w:rsidRPr="00274C25">
        <w:t xml:space="preserve">de inhoudelijke bouwsteen voor </w:t>
      </w:r>
      <w:r>
        <w:t xml:space="preserve">alle elementen die zijn opgebouwd volgens </w:t>
      </w:r>
      <w:r w:rsidRPr="00274C25">
        <w:t>de Vrijetekststructuur</w:t>
      </w:r>
      <w:r>
        <w:t>: het Lichaam van de Regeling van omgevingsdocumenten met Vrijetekststructuur maar ook diverse onderdelen van Besluit en Regeling buiten het Lichaam, zoals Bijlage en Toelichting</w:t>
      </w:r>
      <w:r w:rsidRPr="00274C25">
        <w:t>.</w:t>
      </w:r>
    </w:p>
    <w:p w14:paraId="0115679D" w14:textId="1756EE54" w:rsidR="00DD5A3A" w:rsidRDefault="00B71AF1" w:rsidP="00343DAE">
      <w:r w:rsidRPr="00F1426F">
        <w:t>In IMOW komt het objecttype Divisie</w:t>
      </w:r>
      <w:r>
        <w:t>tekst</w:t>
      </w:r>
      <w:r w:rsidRPr="00F1426F">
        <w:t xml:space="preserve"> alleen voor in het </w:t>
      </w:r>
      <w:r>
        <w:t xml:space="preserve">Lichaam van de Regeling </w:t>
      </w:r>
      <w:r w:rsidRPr="00F1426F">
        <w:t>van omgevingsdocumenten met Vrijetekststructuur</w:t>
      </w:r>
      <w:r>
        <w:t>:</w:t>
      </w:r>
      <w:r w:rsidRPr="00560B3A">
        <w:t xml:space="preserve"> </w:t>
      </w:r>
      <w:r>
        <w:t xml:space="preserve">het deel dat de (beleids)tekst met de inhoud van </w:t>
      </w:r>
      <w:fldSimple w:instr=" DOCVARIABLE ID01+ ">
        <w:r w:rsidR="008310EB">
          <w:t>de omgevingsvisie</w:t>
        </w:r>
      </w:fldSimple>
      <w:r>
        <w:t xml:space="preserve"> bevat</w:t>
      </w:r>
      <w:r w:rsidRPr="00F1426F">
        <w:t>. Divisie</w:t>
      </w:r>
      <w:r>
        <w:t>tekst</w:t>
      </w:r>
      <w:r w:rsidRPr="00F1426F">
        <w:t xml:space="preserve"> </w:t>
      </w:r>
      <w:r>
        <w:t xml:space="preserve">en de in paragraaf </w:t>
      </w:r>
      <w:r w:rsidRPr="00863F41">
        <w:rPr>
          <w:rStyle w:val="Verwijzing"/>
        </w:rPr>
        <w:fldChar w:fldCharType="begin"/>
      </w:r>
      <w:r w:rsidRPr="00863F41">
        <w:rPr>
          <w:rStyle w:val="Verwijzing"/>
        </w:rPr>
        <w:instrText xml:space="preserve"> REF _Ref_3cdd0428cb3ecefa11f06a387a318708_1 \r \h </w:instrText>
      </w:r>
      <w:r w:rsidRPr="00863F41">
        <w:rPr>
          <w:rStyle w:val="Verwijzing"/>
        </w:rPr>
      </w:r>
      <w:r w:rsidRPr="00863F41">
        <w:rPr>
          <w:rStyle w:val="Verwijzing"/>
        </w:rPr>
        <w:fldChar w:fldCharType="separate"/>
      </w:r>
      <w:r w:rsidR="008310EB">
        <w:rPr>
          <w:rStyle w:val="Verwijzing"/>
        </w:rPr>
        <w:t>7.2</w:t>
      </w:r>
      <w:r w:rsidRPr="00863F41">
        <w:rPr>
          <w:rStyle w:val="Verwijzing"/>
        </w:rPr>
        <w:fldChar w:fldCharType="end"/>
      </w:r>
      <w:r>
        <w:t xml:space="preserve"> besproken Divisie zijn</w:t>
      </w:r>
      <w:r w:rsidRPr="00F1426F">
        <w:t xml:space="preserve"> in IMOW de </w:t>
      </w:r>
      <w:r>
        <w:t xml:space="preserve">koppelobjecten naar STOP. </w:t>
      </w:r>
      <w:r w:rsidRPr="00F1426F">
        <w:t>Divisie</w:t>
      </w:r>
      <w:r>
        <w:t>tekst</w:t>
      </w:r>
      <w:r w:rsidRPr="00F1426F">
        <w:t xml:space="preserve"> kan een verzameling van Tekstdeel-objecten bevatten.</w:t>
      </w:r>
    </w:p>
    <w:p w14:paraId="2B8619D4" w14:textId="364DF7F1" w:rsidR="00DD5A3A" w:rsidRPr="00F1426F" w:rsidRDefault="00B71AF1" w:rsidP="00343DAE">
      <w:r w:rsidRPr="000A6E1B">
        <w:t xml:space="preserve">Opgemerkt wordt dat het OW-object Tekstdeel, het objecttype dat geannoteerd wordt met de overige OW-objecten, via de koppelobjecten Divisie </w:t>
      </w:r>
      <w:r w:rsidRPr="006B60A4">
        <w:t xml:space="preserve">of </w:t>
      </w:r>
      <w:r w:rsidRPr="000A6E1B">
        <w:t xml:space="preserve">Divisietekst wordt gekoppeld aan de STOP-elementen Divisie </w:t>
      </w:r>
      <w:r w:rsidRPr="00CB5198">
        <w:t xml:space="preserve">respectievelijk </w:t>
      </w:r>
      <w:r w:rsidRPr="000A6E1B">
        <w:t>Divisietekst. In STOP is Divisie een structuurelement en is Divisietekst een element dat inhoud bevat. In omgevingsdocumenten met Vrijetekststructuur is het daardoor mogelijk om te annoteren op het niveau van het element dat inhoud bevat én op het niveau van structuurelementen. Dat is anders dan bij omgevingsdocumenten met Artikelstructuur, waar alleen geannoteerd kan worden op het niveau van het element dat inhoud bevat, te weten Regeltekst. Wanneer het bevoegd gezag het omgevingsdocument met Vrijetekststructuur wil annoteren op het niveau van structuurelementen (bijvoorbeeld op de Divisie van het niveau dat vergelijkbaar is met een heel hoofdstuk of paragraaf), moet het de tekst structureren met het STOP-element Divisie en uiteraard het te annoteren Tekstdeel koppelen aan het OW-objecttype Divisie. Als het bevoegd gezag het omgevingsdocument met Vrijetekststructuur wil annoteren op het niveau van het element dat inhoud bevat, moet het het te annoteren Tekstdeel koppelen aan het OW-objecttype Divisietekst. Annoteren op het niveau van structuurelementen (Divisie) ligt het meest voor de hand bij annotaties met het objecttype Hoofdlijn</w:t>
      </w:r>
      <w:r>
        <w:t xml:space="preserve"> </w:t>
      </w:r>
      <w:r w:rsidRPr="00027184">
        <w:t>en eventueel met het attribuut thema</w:t>
      </w:r>
      <w:r w:rsidRPr="000A6E1B">
        <w:t xml:space="preserve">. Het ligt niet voor de hand om dat te doen bij annotaties met het objecttype Gebiedsaanwijzing. </w:t>
      </w:r>
      <w:r w:rsidRPr="00843878">
        <w:t xml:space="preserve">Gebiedsaanwijzing is sterk verbonden aan de tekst waarin het gebied wordt aangewezen en benoemd. Daarom ligt </w:t>
      </w:r>
      <w:r>
        <w:t>h</w:t>
      </w:r>
      <w:r w:rsidRPr="000A6E1B">
        <w:t xml:space="preserve">et annoteren met het objecttype Gebiedsaanwijzing het meest voor de </w:t>
      </w:r>
      <w:r w:rsidRPr="000A6E1B">
        <w:lastRenderedPageBreak/>
        <w:t>hand op het niveau van het element dat inhoud bevat: Divisietekst. Divisietekst kan ook goed geannoteerd worden met het attribuut thema en met het objecttype Hoofdlijn.</w:t>
      </w:r>
      <w:r>
        <w:t xml:space="preserve"> Een annotatie op een Divisietekst geldt voor alle Tekstdelen, oftewel alle tekst, in die Divisietekst.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