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E213" w14:textId="0ADEDE25" w:rsidR="00DD5A3A" w:rsidRDefault="00B71AF1" w:rsidP="00F57AE4">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