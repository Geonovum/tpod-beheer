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BFFF" w14:textId="6A895108" w:rsidR="00FF0BC6" w:rsidRPr="00FF0BC6" w:rsidRDefault="00FF0BC6" w:rsidP="00FF0BC6"/>
    <w:p w14:paraId="4BAA273C" w14:textId="112D0252" w:rsidR="7435578C" w:rsidRDefault="7435578C" w:rsidP="7435578C"/>
    <w:p w14:paraId="5D1D7BF1"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4F28B261" w14:textId="77777777" w:rsidR="00577995" w:rsidRPr="00AB2172" w:rsidRDefault="00577995" w:rsidP="00577995">
      <w:pPr>
        <w:pStyle w:val="Kop1voorwerk"/>
      </w:pPr>
      <w:r w:rsidRPr="00AB2172">
        <w:lastRenderedPageBreak/>
        <w:t>Colofon</w:t>
      </w:r>
    </w:p>
    <w:p w14:paraId="6750074E" w14:textId="35F205F3" w:rsidR="00FF343D" w:rsidRPr="00AB2172" w:rsidRDefault="00FF343D" w:rsidP="00A22B92">
      <w:pPr>
        <w:pStyle w:val="Colofon"/>
      </w:pPr>
      <w:r w:rsidRPr="00AB2172">
        <w:t>Omgevings</w:t>
      </w:r>
      <w:r w:rsidR="005E258E" w:rsidRPr="00AB2172">
        <w:t>document</w:t>
      </w:r>
      <w:r w:rsidRPr="00AB2172">
        <w:tab/>
      </w:r>
      <w:r w:rsidRPr="00AB2172">
        <w:fldChar w:fldCharType="begin"/>
      </w:r>
      <w:r w:rsidRPr="00AB2172">
        <w:instrText>DOCVARIABLE  ID01</w:instrText>
      </w:r>
      <w:r w:rsidRPr="00AB2172">
        <w:fldChar w:fldCharType="separate"/>
      </w:r>
      <w:r w:rsidR="00631221">
        <w:t>Natura 2000-besluiten</w:t>
      </w:r>
      <w:r w:rsidRPr="00AB2172">
        <w:fldChar w:fldCharType="end"/>
      </w:r>
    </w:p>
    <w:p w14:paraId="043533E6" w14:textId="0E41E308" w:rsidR="00CC3EF1" w:rsidRPr="00AB2172" w:rsidRDefault="00CC3EF1" w:rsidP="00A22B92">
      <w:pPr>
        <w:pStyle w:val="Colofon"/>
      </w:pPr>
      <w:r w:rsidRPr="00AB2172">
        <w:t>Identificatie</w:t>
      </w:r>
      <w:r w:rsidRPr="00AB2172">
        <w:tab/>
      </w:r>
      <w:r w:rsidRPr="00AB2172">
        <w:fldChar w:fldCharType="begin"/>
      </w:r>
      <w:r w:rsidRPr="00AB2172">
        <w:instrText>DOCVARIABLE  ID03</w:instrText>
      </w:r>
      <w:r w:rsidRPr="00AB2172">
        <w:fldChar w:fldCharType="separate"/>
      </w:r>
      <w:r w:rsidR="00631221">
        <w:t>N2b</w:t>
      </w:r>
      <w:r w:rsidRPr="00AB2172">
        <w:fldChar w:fldCharType="end"/>
      </w:r>
    </w:p>
    <w:p w14:paraId="0814BC00" w14:textId="356FC9D0" w:rsidR="003B006E" w:rsidRPr="00AB2172" w:rsidRDefault="003B006E" w:rsidP="00A22B92">
      <w:pPr>
        <w:pStyle w:val="Colofon"/>
      </w:pPr>
      <w:r w:rsidRPr="00AB2172">
        <w:t>Versie</w:t>
      </w:r>
      <w:r w:rsidR="002703D9" w:rsidRPr="00AB2172">
        <w:tab/>
      </w:r>
      <w:r w:rsidRPr="00AB2172">
        <w:fldChar w:fldCharType="begin"/>
      </w:r>
      <w:r w:rsidRPr="00AB2172">
        <w:instrText>DOCVARIABLE  ID04</w:instrText>
      </w:r>
      <w:r w:rsidRPr="00AB2172">
        <w:fldChar w:fldCharType="separate"/>
      </w:r>
      <w:r w:rsidR="00631221">
        <w:t>3.0.0</w:t>
      </w:r>
      <w:r w:rsidRPr="00AB2172">
        <w:fldChar w:fldCharType="end"/>
      </w:r>
    </w:p>
    <w:p w14:paraId="1E7CFD61" w14:textId="76274168" w:rsidR="00E35702" w:rsidRPr="00AB2172" w:rsidRDefault="00577995" w:rsidP="00A22B92">
      <w:pPr>
        <w:pStyle w:val="Colofon"/>
      </w:pPr>
      <w:r w:rsidRPr="00AB2172">
        <w:t>Projectnaam</w:t>
      </w:r>
      <w:r w:rsidRPr="00AB2172">
        <w:tab/>
      </w:r>
      <w:r w:rsidRPr="00AB2172">
        <w:fldChar w:fldCharType="begin"/>
      </w:r>
      <w:r w:rsidRPr="00AB2172">
        <w:instrText>DOCVARIABLE  ID05</w:instrText>
      </w:r>
      <w:r w:rsidRPr="00AB2172">
        <w:fldChar w:fldCharType="separate"/>
      </w:r>
      <w:r w:rsidR="00631221">
        <w:t>STandaard Officiële Publicaties met ToepassingsProfielen voor OmgevingsDocumenten (STOP/TPOD)</w:t>
      </w:r>
      <w:r w:rsidRPr="00AB2172">
        <w:fldChar w:fldCharType="end"/>
      </w:r>
    </w:p>
    <w:p w14:paraId="3C11409D" w14:textId="6F28FA65" w:rsidR="00577995" w:rsidRPr="00AB2172" w:rsidRDefault="00577995" w:rsidP="00A22B92">
      <w:pPr>
        <w:pStyle w:val="Colofon"/>
      </w:pPr>
      <w:r w:rsidRPr="00AB2172">
        <w:t>Projectnummer</w:t>
      </w:r>
      <w:r w:rsidRPr="00AB2172">
        <w:tab/>
      </w:r>
      <w:r w:rsidRPr="00AB2172">
        <w:fldChar w:fldCharType="begin"/>
      </w:r>
      <w:r w:rsidRPr="00AB2172">
        <w:instrText>DOCVARIABLE  ID06</w:instrText>
      </w:r>
      <w:r w:rsidRPr="00AB2172">
        <w:fldChar w:fldCharType="separate"/>
      </w:r>
      <w:r w:rsidR="00631221">
        <w:t>PR33</w:t>
      </w:r>
      <w:r w:rsidRPr="00AB2172">
        <w:fldChar w:fldCharType="end"/>
      </w:r>
    </w:p>
    <w:p w14:paraId="7CE8A0B9" w14:textId="77777777" w:rsidR="00460002" w:rsidRPr="00AB2172" w:rsidRDefault="00460002" w:rsidP="00A22B92">
      <w:pPr>
        <w:pStyle w:val="Colofon"/>
      </w:pPr>
    </w:p>
    <w:p w14:paraId="036AC34F" w14:textId="2E0F7414" w:rsidR="00C01336" w:rsidRPr="00AB2172" w:rsidRDefault="00577995" w:rsidP="00A22B92">
      <w:pPr>
        <w:pStyle w:val="Colofon"/>
      </w:pPr>
      <w:r w:rsidRPr="00AB2172">
        <w:t>Contactpersoon</w:t>
      </w:r>
      <w:r w:rsidRPr="00AB2172">
        <w:tab/>
      </w:r>
      <w:r w:rsidRPr="00AB2172">
        <w:fldChar w:fldCharType="begin"/>
      </w:r>
      <w:r w:rsidRPr="00AB2172">
        <w:instrText>DOCVARIABLE  ID07</w:instrText>
      </w:r>
      <w:r w:rsidRPr="00AB2172">
        <w:fldChar w:fldCharType="separate"/>
      </w:r>
      <w:r w:rsidR="00631221">
        <w:t>Nienke Jansen</w:t>
      </w:r>
      <w:r w:rsidRPr="00AB2172">
        <w:fldChar w:fldCharType="end"/>
      </w:r>
    </w:p>
    <w:p w14:paraId="31D368F8" w14:textId="77777777" w:rsidR="00460002" w:rsidRPr="00AB2172" w:rsidRDefault="00460002" w:rsidP="00A22B92">
      <w:pPr>
        <w:pStyle w:val="Colofon"/>
      </w:pPr>
    </w:p>
    <w:p w14:paraId="166EBF93" w14:textId="64371B5F" w:rsidR="00636407" w:rsidRPr="00AB2172" w:rsidRDefault="00577995" w:rsidP="00A22B92">
      <w:pPr>
        <w:pStyle w:val="Colofon"/>
      </w:pPr>
      <w:r w:rsidRPr="00AB2172">
        <w:t>Auteur</w:t>
      </w:r>
      <w:r w:rsidR="003102B9" w:rsidRPr="00AB2172">
        <w:t>(</w:t>
      </w:r>
      <w:r w:rsidRPr="00AB2172">
        <w:t>s</w:t>
      </w:r>
      <w:r w:rsidR="003102B9" w:rsidRPr="00AB2172">
        <w:t>)</w:t>
      </w:r>
      <w:r w:rsidRPr="00AB2172">
        <w:tab/>
      </w:r>
      <w:r w:rsidR="00000000">
        <w:fldChar w:fldCharType="begin"/>
      </w:r>
      <w:r w:rsidR="00000000">
        <w:instrText xml:space="preserve"> DOCVARIABLE  ID08 </w:instrText>
      </w:r>
      <w:r w:rsidR="00000000">
        <w:fldChar w:fldCharType="separate"/>
      </w:r>
      <w:r w:rsidR="00631221">
        <w:t>DSO project 33</w:t>
      </w:r>
      <w:r w:rsidR="00000000">
        <w:fldChar w:fldCharType="end"/>
      </w:r>
    </w:p>
    <w:p w14:paraId="31B816D6" w14:textId="77777777" w:rsidR="003102B9" w:rsidRPr="00AB2172" w:rsidRDefault="003102B9" w:rsidP="00A22B92">
      <w:pPr>
        <w:pStyle w:val="Colofon"/>
      </w:pPr>
    </w:p>
    <w:p w14:paraId="0C6505BF" w14:textId="77777777" w:rsidR="003F63C4" w:rsidRPr="00A971CF" w:rsidRDefault="003F63C4" w:rsidP="003F63C4">
      <w:pPr>
        <w:pStyle w:val="Colofon"/>
        <w:rPr>
          <w:b/>
          <w:bCs/>
        </w:rPr>
      </w:pPr>
      <w:r>
        <w:rPr>
          <w:b/>
          <w:bCs/>
        </w:rPr>
        <w:t>Wijzigingsoverzicht</w:t>
      </w:r>
    </w:p>
    <w:p w14:paraId="1A9A1B2C" w14:textId="01B82233" w:rsidR="003F63C4" w:rsidRDefault="003F63C4" w:rsidP="003F63C4">
      <w:r>
        <w:t xml:space="preserve">Het wijzigingsoverzicht bevat alleen de wijzigingen van deze versie van dit toepassingsprofiel ten opzichte van de voorgaande versie. De versiehistorie van eerdere versies staat in bijlage </w:t>
      </w:r>
      <w:r w:rsidR="00F65DED">
        <w:fldChar w:fldCharType="begin"/>
      </w:r>
      <w:r w:rsidR="00F65DED">
        <w:instrText xml:space="preserve"> REF _Ref_7c8c2b1d4d4967eba06c8e99b5bcdddf_1 \n \h </w:instrText>
      </w:r>
      <w:r w:rsidR="00F65DED">
        <w:fldChar w:fldCharType="separate"/>
      </w:r>
      <w:r w:rsidR="00631221">
        <w:t>3</w:t>
      </w:r>
      <w:r w:rsidR="00F65DED">
        <w:fldChar w:fldCharType="end"/>
      </w:r>
      <w:r>
        <w:t>.</w:t>
      </w:r>
    </w:p>
    <w:p w14:paraId="6AB7C0E5" w14:textId="20333645" w:rsidR="0035073C" w:rsidRDefault="003F63C4" w:rsidP="003F63C4">
      <w:r w:rsidRPr="00634224">
        <w:t xml:space="preserve">In </w:t>
      </w:r>
      <w:r>
        <w:t>he</w:t>
      </w:r>
      <w:r w:rsidRPr="00634224">
        <w:t xml:space="preserve">t wijzigingsoverzicht </w:t>
      </w:r>
      <w:r w:rsidR="0024194D" w:rsidRPr="0024194D">
        <w:t xml:space="preserve">wordt met WELT-xx verwezen naar de Wensen en Eisen Lijst voor de TPOD-standaard. Deze lijst bevat meldingen en wijzigingsverzoeken die door gebruikers van de standaard zijn ingediend. De ingediende meldingen zijn te vinden via </w:t>
      </w:r>
      <w:hyperlink r:id="rId17" w:history="1">
        <w:r w:rsidR="005164E6" w:rsidRPr="00692084">
          <w:rPr>
            <w:rStyle w:val="Hyperlink"/>
          </w:rPr>
          <w:t>https://www.geonovum.nl/geo-standaarden/omgevingswet/meldingen</w:t>
        </w:r>
      </w:hyperlink>
      <w:r w:rsidR="0024194D" w:rsidRPr="0024194D">
        <w:t>.</w:t>
      </w:r>
    </w:p>
    <w:p w14:paraId="0A09CEF6" w14:textId="43BB785E" w:rsidR="009C2554" w:rsidRDefault="00954F21" w:rsidP="00130F9C">
      <w:r w:rsidRPr="00B26823">
        <w:t xml:space="preserve">Voor de STOP-standaard bestaat een vergelijkbaar meldingssysteem, waarnaar wordt verwezen met STOP#xx. De STOP-issuetracker is te vinden via </w:t>
      </w:r>
      <w:hyperlink r:id="rId18" w:history="1">
        <w:r w:rsidRPr="0018440B">
          <w:rPr>
            <w:rStyle w:val="Hyperlink"/>
          </w:rPr>
          <w:t>https://gitlab.com/koop/STOP/standaard/-/issues</w:t>
        </w:r>
      </w:hyperlink>
      <w:r>
        <w:t>.</w:t>
      </w:r>
    </w:p>
    <w:p w14:paraId="25F6AF91" w14:textId="77777777" w:rsidR="0037652B" w:rsidRDefault="0037652B" w:rsidP="00130F9C"/>
    <w:tbl>
      <w:tblPr>
        <w:tblStyle w:val="Versiehistorie"/>
        <w:tblW w:w="5000" w:type="pct"/>
        <w:tblLayout w:type="fixed"/>
        <w:tblLook w:val="0620" w:firstRow="1" w:lastRow="0" w:firstColumn="0" w:lastColumn="0" w:noHBand="1" w:noVBand="1"/>
      </w:tblPr>
      <w:tblGrid>
        <w:gridCol w:w="962"/>
        <w:gridCol w:w="1301"/>
        <w:gridCol w:w="6231"/>
      </w:tblGrid>
      <w:tr w:rsidR="00494822" w:rsidRPr="00B26823" w14:paraId="79A3799E" w14:textId="77777777" w:rsidTr="00AA0406">
        <w:trPr>
          <w:cnfStyle w:val="100000000000" w:firstRow="1" w:lastRow="0" w:firstColumn="0" w:lastColumn="0" w:oddVBand="0" w:evenVBand="0" w:oddHBand="0" w:evenHBand="0" w:firstRowFirstColumn="0" w:firstRowLastColumn="0" w:lastRowFirstColumn="0" w:lastRowLastColumn="0"/>
          <w:tblHeader/>
        </w:trPr>
        <w:tc>
          <w:tcPr>
            <w:tcW w:w="566" w:type="pct"/>
          </w:tcPr>
          <w:p w14:paraId="56079E21" w14:textId="77777777" w:rsidR="00494822" w:rsidRPr="00B26823" w:rsidRDefault="00494822" w:rsidP="00AA0406">
            <w:r w:rsidRPr="00B26823">
              <w:t>Versie</w:t>
            </w:r>
          </w:p>
        </w:tc>
        <w:tc>
          <w:tcPr>
            <w:tcW w:w="766" w:type="pct"/>
          </w:tcPr>
          <w:p w14:paraId="7D4A4DC6" w14:textId="77777777" w:rsidR="00494822" w:rsidRPr="00B26823" w:rsidRDefault="00494822" w:rsidP="00AA0406">
            <w:r w:rsidRPr="00B26823">
              <w:t>Datum</w:t>
            </w:r>
          </w:p>
        </w:tc>
        <w:tc>
          <w:tcPr>
            <w:tcW w:w="3668" w:type="pct"/>
          </w:tcPr>
          <w:p w14:paraId="26969373" w14:textId="77777777" w:rsidR="00494822" w:rsidRPr="00B26823" w:rsidRDefault="00494822" w:rsidP="00AA0406">
            <w:r w:rsidRPr="00B26823">
              <w:t>Wijziging</w:t>
            </w:r>
          </w:p>
        </w:tc>
      </w:tr>
      <w:tr w:rsidR="00631221" w14:paraId="5A243C3C" w14:textId="77777777" w:rsidTr="00AA0406">
        <w:tc>
          <w:tcPr>
            <w:tcW w:w="566" w:type="pct"/>
          </w:tcPr>
          <w:p w14:paraId="0F7D903F" w14:textId="276BF88B" w:rsidR="00631221" w:rsidRDefault="00631221" w:rsidP="00631221">
            <w:r w:rsidRPr="00C4753D">
              <w:t>3.0.0</w:t>
            </w:r>
          </w:p>
        </w:tc>
        <w:tc>
          <w:tcPr>
            <w:tcW w:w="766" w:type="pct"/>
          </w:tcPr>
          <w:p w14:paraId="5F137F73" w14:textId="742AB626" w:rsidR="00631221" w:rsidRDefault="00631221" w:rsidP="00631221">
            <w:r w:rsidRPr="00C4753D">
              <w:t>2023-12-15</w:t>
            </w:r>
          </w:p>
        </w:tc>
        <w:tc>
          <w:tcPr>
            <w:tcW w:w="3668" w:type="pct"/>
          </w:tcPr>
          <w:p w14:paraId="0A0D5252" w14:textId="77777777" w:rsidR="00631221" w:rsidRDefault="00631221" w:rsidP="00631221">
            <w:r>
              <w:t>Hele document:</w:t>
            </w:r>
          </w:p>
          <w:p w14:paraId="3C1BCAB6" w14:textId="77777777" w:rsidR="00631221" w:rsidRDefault="00631221" w:rsidP="00631221">
            <w:pPr>
              <w:pStyle w:val="Opsommingtekens1"/>
            </w:pPr>
            <w:r>
              <w:t>Tekst is gecorrigeerd en verbeterd</w:t>
            </w:r>
          </w:p>
          <w:p w14:paraId="113C876E" w14:textId="77777777" w:rsidR="00631221" w:rsidRDefault="00631221" w:rsidP="00631221">
            <w:pPr>
              <w:pStyle w:val="Opsommingtekens1"/>
            </w:pPr>
            <w:r>
              <w:t>Tekst is geactualiseerd n.a.v. wijzigingen in wet- en regelgeving</w:t>
            </w:r>
          </w:p>
        </w:tc>
      </w:tr>
      <w:tr w:rsidR="00631221" w14:paraId="5D869472" w14:textId="77777777" w:rsidTr="00AA0406">
        <w:tc>
          <w:tcPr>
            <w:tcW w:w="566" w:type="pct"/>
          </w:tcPr>
          <w:p w14:paraId="3B27A942" w14:textId="259ABEDA" w:rsidR="00631221" w:rsidRPr="003F1F6F" w:rsidRDefault="00631221" w:rsidP="00631221">
            <w:r w:rsidRPr="00C4753D">
              <w:t>3.0.0</w:t>
            </w:r>
          </w:p>
        </w:tc>
        <w:tc>
          <w:tcPr>
            <w:tcW w:w="766" w:type="pct"/>
          </w:tcPr>
          <w:p w14:paraId="7B950C2F" w14:textId="3C986C2A" w:rsidR="00631221" w:rsidRDefault="00631221" w:rsidP="00631221">
            <w:r w:rsidRPr="00C4753D">
              <w:t>2023-12-15</w:t>
            </w:r>
          </w:p>
        </w:tc>
        <w:tc>
          <w:tcPr>
            <w:tcW w:w="3668" w:type="pct"/>
          </w:tcPr>
          <w:p w14:paraId="200164A8" w14:textId="12F972AB" w:rsidR="00631221" w:rsidRDefault="00631221" w:rsidP="00631221">
            <w:r>
              <w:t xml:space="preserve">Paragraaf </w:t>
            </w:r>
            <w:r>
              <w:fldChar w:fldCharType="begin"/>
            </w:r>
            <w:r>
              <w:instrText xml:space="preserve"> REF _Ref_8fb2164a7021c8bc185d4c08cf35e734_1 \n \h </w:instrText>
            </w:r>
            <w:r>
              <w:fldChar w:fldCharType="separate"/>
            </w:r>
            <w:r>
              <w:t>3.4</w:t>
            </w:r>
            <w:r>
              <w:fldChar w:fldCharType="end"/>
            </w:r>
            <w:r>
              <w:t xml:space="preserve"> Annoteren</w:t>
            </w:r>
          </w:p>
          <w:p w14:paraId="707F44FD" w14:textId="77777777" w:rsidR="00631221" w:rsidRDefault="00631221" w:rsidP="00631221">
            <w:pPr>
              <w:pStyle w:val="Opsommingtekens1"/>
            </w:pPr>
            <w:r>
              <w:t>Betekenis en werking van annoteren is anders beschreven om duidelijker te maken wat het doet</w:t>
            </w:r>
          </w:p>
        </w:tc>
      </w:tr>
      <w:tr w:rsidR="00631221" w14:paraId="7AD8BAF6" w14:textId="77777777" w:rsidTr="00AA0406">
        <w:tc>
          <w:tcPr>
            <w:tcW w:w="566" w:type="pct"/>
          </w:tcPr>
          <w:p w14:paraId="0EF9C10B" w14:textId="3E7A5F39" w:rsidR="00631221" w:rsidRPr="003F1F6F" w:rsidRDefault="00631221" w:rsidP="00631221">
            <w:r w:rsidRPr="00C4753D">
              <w:t>3.0.0</w:t>
            </w:r>
          </w:p>
        </w:tc>
        <w:tc>
          <w:tcPr>
            <w:tcW w:w="766" w:type="pct"/>
          </w:tcPr>
          <w:p w14:paraId="1E6F7E7E" w14:textId="77A3F0FC" w:rsidR="00631221" w:rsidRDefault="00631221" w:rsidP="00631221">
            <w:r w:rsidRPr="00C4753D">
              <w:t>2023-12-15</w:t>
            </w:r>
          </w:p>
        </w:tc>
        <w:tc>
          <w:tcPr>
            <w:tcW w:w="3668" w:type="pct"/>
          </w:tcPr>
          <w:p w14:paraId="365463CB" w14:textId="47F5CAC4" w:rsidR="00631221" w:rsidRDefault="00631221" w:rsidP="00631221">
            <w:r>
              <w:t xml:space="preserve">Paragraaf </w:t>
            </w:r>
            <w:r>
              <w:fldChar w:fldCharType="begin"/>
            </w:r>
            <w:r>
              <w:instrText xml:space="preserve"> REF _Ref_df2f8cb923f90cef2da284cd38956fa5_1 \n \h </w:instrText>
            </w:r>
            <w:r>
              <w:fldChar w:fldCharType="separate"/>
            </w:r>
            <w:r>
              <w:t>3.5</w:t>
            </w:r>
            <w:r>
              <w:fldChar w:fldCharType="end"/>
            </w:r>
            <w:r>
              <w:t xml:space="preserve"> Waardelijsten (WELT-261)</w:t>
            </w:r>
          </w:p>
          <w:p w14:paraId="5E85292D" w14:textId="77777777" w:rsidR="00631221" w:rsidRDefault="00631221" w:rsidP="00631221">
            <w:pPr>
              <w:pStyle w:val="Opsommingtekens1"/>
            </w:pPr>
            <w:r>
              <w:t>Deze paragraaf maakte in vorige versies onderscheid tussen limitatieve en uitbreidbare waardelijsten. Gebleken is dat de oplossing voor uitbreidbare waardelijsten die in overeenstemming is met (de uri-strategie van) de architectuur van het DSO-stelsel, in de praktijk niet uitvoerbaar is. De TPOD-standaard kent daarom alleen nog limitatieve waardelijsten</w:t>
            </w:r>
          </w:p>
          <w:p w14:paraId="358999A9" w14:textId="6CD2E5D1" w:rsidR="00631221" w:rsidRDefault="00631221" w:rsidP="00631221">
            <w:pPr>
              <w:pStyle w:val="Opsommingtekens1"/>
            </w:pPr>
            <w:r>
              <w:t xml:space="preserve">Daar waar in hoofdstuk </w:t>
            </w:r>
            <w:r>
              <w:fldChar w:fldCharType="begin"/>
            </w:r>
            <w:r>
              <w:instrText xml:space="preserve"> REF _Ref_a9569fc8919c2559401545e245d54cbc_1 \n \h </w:instrText>
            </w:r>
            <w:r>
              <w:fldChar w:fldCharType="separate"/>
            </w:r>
            <w:r>
              <w:t>7</w:t>
            </w:r>
            <w:r>
              <w:fldChar w:fldCharType="end"/>
            </w:r>
            <w:r>
              <w:t xml:space="preserve"> werd aangegeven of een waardelijst limitatief dan wel uitbreidbaar was, is die kwalificatie geschrapt.</w:t>
            </w:r>
          </w:p>
        </w:tc>
      </w:tr>
      <w:tr w:rsidR="00631221" w14:paraId="1EFD39ED" w14:textId="77777777" w:rsidTr="00AA0406">
        <w:tc>
          <w:tcPr>
            <w:tcW w:w="566" w:type="pct"/>
          </w:tcPr>
          <w:p w14:paraId="67897603" w14:textId="6760E73C" w:rsidR="00631221" w:rsidRPr="003F1F6F" w:rsidRDefault="00631221" w:rsidP="00631221">
            <w:r w:rsidRPr="00C4753D">
              <w:lastRenderedPageBreak/>
              <w:t>3.0.0</w:t>
            </w:r>
          </w:p>
        </w:tc>
        <w:tc>
          <w:tcPr>
            <w:tcW w:w="766" w:type="pct"/>
          </w:tcPr>
          <w:p w14:paraId="1F813AAB" w14:textId="0B93D406" w:rsidR="00631221" w:rsidRDefault="00631221" w:rsidP="00631221">
            <w:r w:rsidRPr="00C4753D">
              <w:t>2023-12-15</w:t>
            </w:r>
          </w:p>
        </w:tc>
        <w:tc>
          <w:tcPr>
            <w:tcW w:w="3668" w:type="pct"/>
          </w:tcPr>
          <w:p w14:paraId="3BB462FA" w14:textId="0C496E65" w:rsidR="00631221" w:rsidRDefault="00631221" w:rsidP="00631221">
            <w:r>
              <w:t xml:space="preserve">Paragraaf </w:t>
            </w:r>
            <w:r>
              <w:fldChar w:fldCharType="begin"/>
            </w:r>
            <w:r>
              <w:instrText xml:space="preserve"> REF _Ref_622f30dbe6c73cfc827773129de7100a_1 \n \h </w:instrText>
            </w:r>
            <w:r>
              <w:fldChar w:fldCharType="separate"/>
            </w:r>
            <w:r>
              <w:t>3.6</w:t>
            </w:r>
            <w:r>
              <w:fldChar w:fldCharType="end"/>
            </w:r>
            <w:r>
              <w:t xml:space="preserve"> Presentatiemodel</w:t>
            </w:r>
          </w:p>
          <w:p w14:paraId="1245D4C9" w14:textId="77777777" w:rsidR="00631221" w:rsidRDefault="00631221" w:rsidP="00631221">
            <w:pPr>
              <w:pStyle w:val="Opsommingtekens1"/>
            </w:pPr>
            <w:r>
              <w:t>Beschrijving symbolisatiestijl per objecttype is toegevoegd en met voorbeelden toegelicht</w:t>
            </w:r>
          </w:p>
          <w:p w14:paraId="1C00CCD5" w14:textId="77777777" w:rsidR="00631221" w:rsidRDefault="00631221" w:rsidP="00631221">
            <w:pPr>
              <w:pStyle w:val="Opsommingtekens1"/>
            </w:pPr>
            <w:r>
              <w:t>Er is toegevoegd dat er nu ook symbolisatiestijlen voor lijnen en punten zijn en kleurenranges voor Normwaarden</w:t>
            </w:r>
          </w:p>
          <w:p w14:paraId="65BEC87D" w14:textId="77777777" w:rsidR="00631221" w:rsidRDefault="00631221" w:rsidP="00631221">
            <w:pPr>
              <w:pStyle w:val="Opsommingtekens1"/>
            </w:pPr>
            <w:r>
              <w:t>Afbeeldingen zijn aangepast aan nieuwe symbolisatiestijlen</w:t>
            </w:r>
          </w:p>
          <w:p w14:paraId="631E5DB1" w14:textId="06B13E30" w:rsidR="00631221" w:rsidRDefault="00631221" w:rsidP="00631221">
            <w:pPr>
              <w:pStyle w:val="Opsommingtekens1"/>
            </w:pPr>
            <w:r>
              <w:t xml:space="preserve">In deze paragraaf is, vanwege de werkafspraak over het niet gebruiken van het objecttype SymbolisatieItem in paragraaf </w:t>
            </w:r>
            <w:r>
              <w:fldChar w:fldCharType="begin"/>
            </w:r>
            <w:r>
              <w:instrText xml:space="preserve"> REF _Ref_848aa3a4c277b00b729a862026d8a73e_1 \n \h </w:instrText>
            </w:r>
            <w:r>
              <w:fldChar w:fldCharType="separate"/>
            </w:r>
            <w:r>
              <w:t>7.8</w:t>
            </w:r>
            <w:r>
              <w:fldChar w:fldCharType="end"/>
            </w:r>
            <w:r>
              <w:t xml:space="preserve"> (zie ook verderop in dit wijzigingsoverzicht) de tekst over de werking van SymbolisatieItem uitgegrijsd en is een kader over de werkafspraak toegevoegd</w:t>
            </w:r>
          </w:p>
        </w:tc>
      </w:tr>
      <w:tr w:rsidR="00631221" w14:paraId="4195C319" w14:textId="77777777" w:rsidTr="00AA0406">
        <w:tc>
          <w:tcPr>
            <w:tcW w:w="566" w:type="pct"/>
          </w:tcPr>
          <w:p w14:paraId="73A3FEC7" w14:textId="41399AE2" w:rsidR="00631221" w:rsidRPr="003F1F6F" w:rsidRDefault="00631221" w:rsidP="00631221">
            <w:r w:rsidRPr="00C4753D">
              <w:lastRenderedPageBreak/>
              <w:t>3.0.0</w:t>
            </w:r>
          </w:p>
        </w:tc>
        <w:tc>
          <w:tcPr>
            <w:tcW w:w="766" w:type="pct"/>
          </w:tcPr>
          <w:p w14:paraId="757215A5" w14:textId="59F7AC7D" w:rsidR="00631221" w:rsidRDefault="00631221" w:rsidP="00631221">
            <w:r w:rsidRPr="00C4753D">
              <w:t>2023-12-15</w:t>
            </w:r>
          </w:p>
        </w:tc>
        <w:tc>
          <w:tcPr>
            <w:tcW w:w="3668" w:type="pct"/>
          </w:tcPr>
          <w:p w14:paraId="34B556CD" w14:textId="4605C417" w:rsidR="00631221" w:rsidRDefault="00631221" w:rsidP="00631221">
            <w:r>
              <w:t xml:space="preserve">Hoofdstuk </w:t>
            </w:r>
            <w:r>
              <w:fldChar w:fldCharType="begin" w:fldLock="1"/>
            </w:r>
            <w:r>
              <w:instrText xml:space="preserve"> REF _Ref74065796 \n \h </w:instrText>
            </w:r>
            <w:r>
              <w:fldChar w:fldCharType="separate"/>
            </w:r>
            <w:r w:rsidRPr="00DF3BF8">
              <w:rPr>
                <w:rStyle w:val="Verwijzing"/>
              </w:rPr>
              <w:t>4</w:t>
            </w:r>
            <w:r>
              <w:fldChar w:fldCharType="end"/>
            </w:r>
            <w:r>
              <w:t xml:space="preserve"> De </w:t>
            </w:r>
            <w:r w:rsidRPr="004F4F4F">
              <w:t xml:space="preserve">vormgeving </w:t>
            </w:r>
            <w:r>
              <w:t xml:space="preserve">van Besluit en Regeling bij </w:t>
            </w:r>
            <w:r>
              <w:fldChar w:fldCharType="begin"/>
            </w:r>
            <w:r>
              <w:instrText xml:space="preserve"> DOCVARIABLE ID01+ </w:instrText>
            </w:r>
            <w:r>
              <w:fldChar w:fldCharType="separate"/>
            </w:r>
            <w:r>
              <w:t>de Natura 2000-besluiten</w:t>
            </w:r>
            <w:r>
              <w:fldChar w:fldCharType="end"/>
            </w:r>
          </w:p>
          <w:p w14:paraId="2BCFB3B1" w14:textId="77777777" w:rsidR="00631221" w:rsidRDefault="00631221" w:rsidP="00631221">
            <w:pPr>
              <w:pStyle w:val="Opsommingtekens1"/>
            </w:pPr>
            <w:r>
              <w:t xml:space="preserve">In dit hoofdstuk is nu onderscheid gemaakt tussen het besluit, dat </w:t>
            </w:r>
            <w:r w:rsidRPr="005C0821">
              <w:t>wordt gepubliceerd c.q. bekendgemaakt</w:t>
            </w:r>
            <w:r>
              <w:t>,</w:t>
            </w:r>
            <w:r w:rsidRPr="005C0821">
              <w:t xml:space="preserve"> </w:t>
            </w:r>
            <w:r>
              <w:t>en de op het besluit betrekking hebbende stukken, die ter inzage moeten worden gelegd. Dit is waar relevant in de tekst van dit hoofdstuk verwerkt</w:t>
            </w:r>
          </w:p>
          <w:p w14:paraId="5A2D5023" w14:textId="6F37C0BC" w:rsidR="00631221" w:rsidRDefault="00631221" w:rsidP="00631221">
            <w:pPr>
              <w:pStyle w:val="Opsommingtekens1"/>
            </w:pPr>
            <w:r w:rsidRPr="00410803">
              <w:t xml:space="preserve">Paragraaf </w:t>
            </w:r>
            <w:r w:rsidRPr="00410803">
              <w:fldChar w:fldCharType="begin"/>
            </w:r>
            <w:r w:rsidRPr="00410803">
              <w:instrText xml:space="preserve"> REF _Ref104554229 \n \h  \* MERGEFORMAT </w:instrText>
            </w:r>
            <w:r w:rsidRPr="00410803">
              <w:fldChar w:fldCharType="separate"/>
            </w:r>
            <w:r>
              <w:rPr>
                <w:b/>
                <w:bCs/>
              </w:rPr>
              <w:t>Fout! Verwijzingsbron niet gevonden.</w:t>
            </w:r>
            <w:r w:rsidRPr="00410803">
              <w:fldChar w:fldCharType="end"/>
            </w:r>
            <w:r w:rsidRPr="00410803">
              <w:t xml:space="preserve"> is tussengevoegd, verplaatst vanuit hoofdstuk 5. In deze paragraaf</w:t>
            </w:r>
            <w:r w:rsidRPr="00C1655E">
              <w:t xml:space="preserve"> </w:t>
            </w:r>
            <w:r>
              <w:t xml:space="preserve">is het onderscheid tussen bijlagen en </w:t>
            </w:r>
            <w:r w:rsidRPr="008D278B">
              <w:t>op het besluit betrekking hebbende stukken</w:t>
            </w:r>
            <w:r>
              <w:t xml:space="preserve"> uitgelegd en is beschreven hoe die bijlagen en stukken openbaar worden gemaakt, zowel met de beoogde definitieve oplossing als met de tijdelijke workarounds. </w:t>
            </w:r>
            <w:r w:rsidRPr="00410803">
              <w:t xml:space="preserve">De bestaande paragraaf is gesplitst in twee subparagrafen en subparagraaf </w:t>
            </w:r>
            <w:r w:rsidRPr="00410803">
              <w:fldChar w:fldCharType="begin"/>
            </w:r>
            <w:r w:rsidRPr="00410803">
              <w:instrText xml:space="preserve"> REF _Ref104241097 \n \h  \* MERGEFORMAT </w:instrText>
            </w:r>
            <w:r w:rsidRPr="00410803">
              <w:fldChar w:fldCharType="separate"/>
            </w:r>
            <w:r>
              <w:rPr>
                <w:b/>
                <w:bCs/>
              </w:rPr>
              <w:t>Fout! Verwijzingsbron niet gevonden.</w:t>
            </w:r>
            <w:r w:rsidRPr="00410803">
              <w:fldChar w:fldCharType="end"/>
            </w:r>
            <w:r w:rsidRPr="00410803">
              <w:t xml:space="preserve"> is toegevoegd. In die subparagraaf is beschreven dat de op het besluit betrekking hebbende stukken elektronisch ter inzage gelegd moeten worden met een kader met toekomstige functionaliteit en een workaround</w:t>
            </w:r>
          </w:p>
          <w:p w14:paraId="17682975" w14:textId="77777777" w:rsidR="00631221" w:rsidRDefault="00631221" w:rsidP="00631221">
            <w:pPr>
              <w:pStyle w:val="Opsommingtekens1"/>
            </w:pPr>
            <w:r>
              <w:t xml:space="preserve">In dit hoofdstuk is het onderscheid tussen Besluit en Regeling duidelijker gemaakt, aanvullingen daarvoor staan in </w:t>
            </w:r>
            <w:r w:rsidRPr="00631221">
              <w:t xml:space="preserve">paragrafen </w:t>
            </w:r>
            <w:r w:rsidRPr="00631221">
              <w:fldChar w:fldCharType="begin" w:fldLock="1"/>
            </w:r>
            <w:r w:rsidRPr="00631221">
              <w:instrText xml:space="preserve"> REF _Ref94534796 \n \h  \* MERGEFORMAT </w:instrText>
            </w:r>
            <w:r w:rsidRPr="00631221">
              <w:fldChar w:fldCharType="separate"/>
            </w:r>
            <w:r w:rsidRPr="00631221">
              <w:rPr>
                <w:rStyle w:val="Verwijzing"/>
              </w:rPr>
              <w:t>4.3.2</w:t>
            </w:r>
            <w:r w:rsidRPr="00631221">
              <w:fldChar w:fldCharType="end"/>
            </w:r>
            <w:r w:rsidRPr="00631221">
              <w:t xml:space="preserve"> en </w:t>
            </w:r>
            <w:r w:rsidRPr="00631221">
              <w:fldChar w:fldCharType="begin" w:fldLock="1"/>
            </w:r>
            <w:r w:rsidRPr="00631221">
              <w:instrText xml:space="preserve"> REF _Ref94534999 \n \h  \* MERGEFORMAT </w:instrText>
            </w:r>
            <w:r w:rsidRPr="00631221">
              <w:fldChar w:fldCharType="separate"/>
            </w:r>
            <w:r w:rsidRPr="00631221">
              <w:rPr>
                <w:rStyle w:val="Verwijzing"/>
              </w:rPr>
              <w:t>4.3.3</w:t>
            </w:r>
            <w:r w:rsidRPr="00631221">
              <w:fldChar w:fldCharType="end"/>
            </w:r>
          </w:p>
          <w:p w14:paraId="1CF8A50F" w14:textId="77777777" w:rsidR="00631221" w:rsidRDefault="00631221" w:rsidP="00631221">
            <w:pPr>
              <w:pStyle w:val="Opsommingtekens1"/>
            </w:pPr>
            <w:r>
              <w:t xml:space="preserve">Paragrafen </w:t>
            </w:r>
            <w:r w:rsidRPr="00631221">
              <w:t>4.7.3.1.1 en 4.7.3.1.2</w:t>
            </w:r>
            <w:r>
              <w:t xml:space="preserve"> BesluitCompact</w:t>
            </w:r>
          </w:p>
          <w:p w14:paraId="09E0EB59" w14:textId="77777777" w:rsidR="00631221" w:rsidRDefault="00631221" w:rsidP="00631221">
            <w:pPr>
              <w:pStyle w:val="Opsommingtekens2"/>
            </w:pPr>
            <w:r>
              <w:t>De voorkeursvariant voor het element Toelichting als onderdeel van het Besluit is gewijzigd</w:t>
            </w:r>
          </w:p>
          <w:p w14:paraId="14B15FF8" w14:textId="77777777" w:rsidR="00631221" w:rsidRDefault="00631221" w:rsidP="00631221">
            <w:pPr>
              <w:pStyle w:val="Opsommingtekens2"/>
            </w:pPr>
            <w:r>
              <w:t>Bij de (hoofd)elementen ArtikelgewijzeToelichting en Inhoudsopgave (van het Besluit) is aangegeven dat ze in een toekomstige versie van de standaard gaan vervallen en dat gebruik afgeraden wordt</w:t>
            </w:r>
          </w:p>
          <w:p w14:paraId="73BB6E21" w14:textId="77777777" w:rsidR="00631221" w:rsidRDefault="00631221" w:rsidP="00631221">
            <w:pPr>
              <w:pStyle w:val="Opsommingtekens1"/>
            </w:pPr>
            <w:r w:rsidRPr="001D1E63">
              <w:t>Paragrafen 4.7.3.1.1</w:t>
            </w:r>
            <w:r>
              <w:t xml:space="preserve"> BesluitCompact</w:t>
            </w:r>
            <w:r>
              <w:br/>
            </w:r>
            <w:r w:rsidRPr="00360D47">
              <w:t>In het onderdeel WijzigBijlage, RegelingMutatie is de beschrijving van de wijzigacties verwijderd. Dat zijn toepassingen van de wijzigingsmethode renvooi die door software worden uitgevoerd, die horen niet thuis in de normbeschrijving</w:t>
            </w:r>
          </w:p>
          <w:p w14:paraId="787CDB4D" w14:textId="4F511132" w:rsidR="00631221" w:rsidRDefault="00631221" w:rsidP="00631221">
            <w:pPr>
              <w:pStyle w:val="Opsommingtekens1"/>
            </w:pPr>
            <w:r>
              <w:t xml:space="preserve">Paragrafen </w:t>
            </w:r>
            <w:r w:rsidRPr="00920AFA">
              <w:t>4.7.3.1.2</w:t>
            </w:r>
            <w:r>
              <w:t xml:space="preserve"> en 4.7.3.12.2 BesluitCompact en RegelingCompact</w:t>
            </w:r>
            <w:r>
              <w:br/>
              <w:t xml:space="preserve">Er zijn afbeeldingen toegevoegd met schematische overzichten van de onderdelen van BesluitCompact respectievelijk RegelingCompact voor </w:t>
            </w:r>
            <w:r>
              <w:fldChar w:fldCharType="begin"/>
            </w:r>
            <w:r>
              <w:instrText xml:space="preserve"> DOCVARIABLE ID01+ </w:instrText>
            </w:r>
            <w:r>
              <w:fldChar w:fldCharType="separate"/>
            </w:r>
            <w:r>
              <w:t>de Natura 2000-besluiten</w:t>
            </w:r>
            <w:r>
              <w:fldChar w:fldCharType="end"/>
            </w:r>
          </w:p>
          <w:p w14:paraId="71478830" w14:textId="77777777" w:rsidR="00631221" w:rsidRDefault="00631221" w:rsidP="00631221">
            <w:pPr>
              <w:pStyle w:val="Opsommingtekens1"/>
            </w:pPr>
            <w:r>
              <w:t>Paragraaf 4.7.3.2.1 en 4.7.3.2.2 RegelingCompact</w:t>
            </w:r>
            <w:r>
              <w:br/>
            </w:r>
            <w:r w:rsidRPr="00EA35E6">
              <w:t xml:space="preserve">Bij het hoofdelement ArtikelgewijzeToelichting en bij het inhoud-element InleidendeTekst (van de Regeling) is aangegeven dat ze in een toekomstige versie van de standaard gaan vervallen en dat gebruik afgeraden wordt. Daarbij is aangegeven dat geadviseerd wordt om in plaats van dit 'hoofdelement’ gebruik te maken van het ‘hoofdelement’ </w:t>
            </w:r>
            <w:r w:rsidRPr="00EA35E6">
              <w:lastRenderedPageBreak/>
              <w:t>Toelichting met daarbinnen de gestructureerde opzet met de elementen AlgemeneToelichting en/of ArtikelgewijzeToelichting (WELT-231)</w:t>
            </w:r>
          </w:p>
          <w:p w14:paraId="6040845C" w14:textId="77777777" w:rsidR="00631221" w:rsidRDefault="00631221" w:rsidP="00631221">
            <w:pPr>
              <w:pStyle w:val="Opsommingtekens1"/>
            </w:pPr>
            <w:r>
              <w:t xml:space="preserve">In paragraaf </w:t>
            </w:r>
            <w:r w:rsidRPr="00631221">
              <w:t>4.7.2.1</w:t>
            </w:r>
            <w:r>
              <w:t xml:space="preserve"> BesluitKlassiek is, in voetnoten, van een aantal elementen aangegeven dat ze in een volgende versie van de standaard gaan vervallen</w:t>
            </w:r>
          </w:p>
          <w:p w14:paraId="68F607CA" w14:textId="2BCF38C4" w:rsidR="00631221" w:rsidRDefault="00631221" w:rsidP="00631221">
            <w:pPr>
              <w:pStyle w:val="Opsommingtekens1"/>
            </w:pPr>
            <w:r>
              <w:t xml:space="preserve">In de paragrafen </w:t>
            </w:r>
            <w:r w:rsidRPr="00631221">
              <w:t>4.7.2.2.2 en 4.7.2.3.3</w:t>
            </w:r>
            <w:r>
              <w:t xml:space="preserve"> over de RegelingKlassiek is </w:t>
            </w:r>
            <w:r w:rsidRPr="006534FD">
              <w:t xml:space="preserve">aangegeven </w:t>
            </w:r>
            <w:r>
              <w:t>dat het element RegelingOpschrift in een volgende versie van de standaard optioneel wordt en dat overwogen wordt om het element Toelichting te laten vervallen</w:t>
            </w:r>
          </w:p>
        </w:tc>
      </w:tr>
      <w:tr w:rsidR="00631221" w14:paraId="0E492CB7" w14:textId="77777777" w:rsidTr="00AA0406">
        <w:tc>
          <w:tcPr>
            <w:tcW w:w="566" w:type="pct"/>
          </w:tcPr>
          <w:p w14:paraId="296A7372" w14:textId="0DA10FD4" w:rsidR="00631221" w:rsidRPr="003F1F6F" w:rsidRDefault="00631221" w:rsidP="00631221">
            <w:r w:rsidRPr="00C4753D">
              <w:t>3.0.0</w:t>
            </w:r>
          </w:p>
        </w:tc>
        <w:tc>
          <w:tcPr>
            <w:tcW w:w="766" w:type="pct"/>
          </w:tcPr>
          <w:p w14:paraId="73DB9C53" w14:textId="76E8F860" w:rsidR="00631221" w:rsidRDefault="00631221" w:rsidP="00631221">
            <w:r w:rsidRPr="00C4753D">
              <w:t>2023-12-15</w:t>
            </w:r>
          </w:p>
        </w:tc>
        <w:tc>
          <w:tcPr>
            <w:tcW w:w="3668" w:type="pct"/>
          </w:tcPr>
          <w:p w14:paraId="4B091A08" w14:textId="48FE8324" w:rsidR="00631221" w:rsidRDefault="00631221" w:rsidP="00631221">
            <w:r>
              <w:t xml:space="preserve">Paragraaf </w:t>
            </w:r>
            <w:r>
              <w:fldChar w:fldCharType="begin"/>
            </w:r>
            <w:r>
              <w:instrText xml:space="preserve"> REF _Ref_d87b41759028b724716bc190dac35be3_1 \n \h </w:instrText>
            </w:r>
            <w:r>
              <w:fldChar w:fldCharType="separate"/>
            </w:r>
            <w:r>
              <w:t>5.2.1.2</w:t>
            </w:r>
            <w:r>
              <w:fldChar w:fldCharType="end"/>
            </w:r>
          </w:p>
          <w:p w14:paraId="373884BE" w14:textId="77777777" w:rsidR="00631221" w:rsidRDefault="00631221" w:rsidP="00631221">
            <w:pPr>
              <w:pStyle w:val="Opsommingtekens1"/>
            </w:pPr>
            <w:r>
              <w:t>Toegevoegd is dat Artikel de kleinste mutatie-eenheid is</w:t>
            </w:r>
          </w:p>
        </w:tc>
      </w:tr>
      <w:tr w:rsidR="00631221" w14:paraId="7B09B0C1" w14:textId="77777777" w:rsidTr="00AA0406">
        <w:tc>
          <w:tcPr>
            <w:tcW w:w="566" w:type="pct"/>
          </w:tcPr>
          <w:p w14:paraId="28452B18" w14:textId="628D7C33" w:rsidR="00631221" w:rsidRPr="003F1F6F" w:rsidRDefault="00631221" w:rsidP="00631221">
            <w:r w:rsidRPr="00C4753D">
              <w:t>3.0.0</w:t>
            </w:r>
          </w:p>
        </w:tc>
        <w:tc>
          <w:tcPr>
            <w:tcW w:w="766" w:type="pct"/>
          </w:tcPr>
          <w:p w14:paraId="0092FD8E" w14:textId="68E29E25" w:rsidR="00631221" w:rsidRDefault="00631221" w:rsidP="00631221">
            <w:r w:rsidRPr="00C4753D">
              <w:t>2023-12-15</w:t>
            </w:r>
          </w:p>
        </w:tc>
        <w:tc>
          <w:tcPr>
            <w:tcW w:w="3668" w:type="pct"/>
          </w:tcPr>
          <w:p w14:paraId="2215EF27" w14:textId="1C8747E7" w:rsidR="00631221" w:rsidRDefault="00631221" w:rsidP="00631221">
            <w:r>
              <w:t xml:space="preserve">Paragraaf </w:t>
            </w:r>
            <w:r>
              <w:fldChar w:fldCharType="begin"/>
            </w:r>
            <w:r>
              <w:instrText xml:space="preserve"> REF _Ref_86020aba69fff3440d03590f9436967b_1 \n \h </w:instrText>
            </w:r>
            <w:r>
              <w:fldChar w:fldCharType="separate"/>
            </w:r>
            <w:r>
              <w:t>5.3</w:t>
            </w:r>
            <w:r>
              <w:fldChar w:fldCharType="end"/>
            </w:r>
            <w:r>
              <w:t xml:space="preserve"> Specificatie van de Vrijetekststructuur</w:t>
            </w:r>
          </w:p>
          <w:p w14:paraId="3E847858" w14:textId="73021AD0" w:rsidR="00631221" w:rsidRDefault="00631221" w:rsidP="00631221">
            <w:pPr>
              <w:pStyle w:val="Opsommingtekens1"/>
            </w:pPr>
            <w:r>
              <w:t xml:space="preserve">In subparagraaf </w:t>
            </w:r>
            <w:r>
              <w:fldChar w:fldCharType="begin"/>
            </w:r>
            <w:r>
              <w:instrText xml:space="preserve"> REF _Ref_036b66f310ff4c7be2f6024fa3ec8118_1 \n \h </w:instrText>
            </w:r>
            <w:r>
              <w:fldChar w:fldCharType="separate"/>
            </w:r>
            <w:r>
              <w:t>5.3.2</w:t>
            </w:r>
            <w:r>
              <w:fldChar w:fldCharType="end"/>
            </w:r>
            <w:r>
              <w:t xml:space="preserve"> zijn </w:t>
            </w:r>
            <w:r>
              <w:fldChar w:fldCharType="begin"/>
            </w:r>
            <w:r>
              <w:instrText xml:space="preserve"> REF _Ref123723928 \n \h </w:instrText>
            </w:r>
            <w:r>
              <w:fldChar w:fldCharType="separate"/>
            </w:r>
            <w:r>
              <w:rPr>
                <w:b/>
                <w:bCs/>
              </w:rPr>
              <w:t>Fout! Verwijzingsbron niet gevonden.</w:t>
            </w:r>
            <w:r>
              <w:fldChar w:fldCharType="end"/>
            </w:r>
            <w:r>
              <w:t xml:space="preserve"> en </w:t>
            </w:r>
            <w:r>
              <w:fldChar w:fldCharType="begin"/>
            </w:r>
            <w:r>
              <w:instrText xml:space="preserve"> REF _Ref98411015 \n \h </w:instrText>
            </w:r>
            <w:r>
              <w:fldChar w:fldCharType="separate"/>
            </w:r>
            <w:r>
              <w:rPr>
                <w:b/>
                <w:bCs/>
              </w:rPr>
              <w:t>Fout! Verwijzingsbron niet gevonden.</w:t>
            </w:r>
            <w:r>
              <w:fldChar w:fldCharType="end"/>
            </w:r>
            <w:r>
              <w:t xml:space="preserve"> vervangen door gecorrigeerde figuren</w:t>
            </w:r>
          </w:p>
        </w:tc>
      </w:tr>
      <w:tr w:rsidR="00631221" w14:paraId="23841ABD" w14:textId="77777777" w:rsidTr="00AA0406">
        <w:tc>
          <w:tcPr>
            <w:tcW w:w="566" w:type="pct"/>
          </w:tcPr>
          <w:p w14:paraId="3DCECA1C" w14:textId="58D9E7AD" w:rsidR="00631221" w:rsidRPr="003F1F6F" w:rsidRDefault="00631221" w:rsidP="00631221">
            <w:r w:rsidRPr="00C4753D">
              <w:t>3.0.0</w:t>
            </w:r>
          </w:p>
        </w:tc>
        <w:tc>
          <w:tcPr>
            <w:tcW w:w="766" w:type="pct"/>
          </w:tcPr>
          <w:p w14:paraId="412C6086" w14:textId="3A99C9D0" w:rsidR="00631221" w:rsidRDefault="00631221" w:rsidP="00631221">
            <w:r w:rsidRPr="00C4753D">
              <w:t>2023-12-15</w:t>
            </w:r>
          </w:p>
        </w:tc>
        <w:tc>
          <w:tcPr>
            <w:tcW w:w="3668" w:type="pct"/>
          </w:tcPr>
          <w:p w14:paraId="5E7FD20A" w14:textId="77777777" w:rsidR="00631221" w:rsidRDefault="00631221" w:rsidP="00631221">
            <w:r>
              <w:t xml:space="preserve">Paragraaf </w:t>
            </w:r>
            <w:r>
              <w:fldChar w:fldCharType="begin" w:fldLock="1"/>
            </w:r>
            <w:r>
              <w:instrText xml:space="preserve"> REF _Ref104554770 \n \h </w:instrText>
            </w:r>
            <w:r>
              <w:fldChar w:fldCharType="separate"/>
            </w:r>
            <w:r w:rsidRPr="00DF3BF8">
              <w:rPr>
                <w:rStyle w:val="Verwijzing"/>
              </w:rPr>
              <w:t>6.1.2</w:t>
            </w:r>
            <w:r>
              <w:fldChar w:fldCharType="end"/>
            </w:r>
            <w:r>
              <w:t xml:space="preserve"> Locatie:</w:t>
            </w:r>
          </w:p>
          <w:p w14:paraId="68A9AFE8" w14:textId="77777777" w:rsidR="00631221" w:rsidRDefault="00631221" w:rsidP="00631221">
            <w:pPr>
              <w:pStyle w:val="Opsommingtekens1"/>
            </w:pPr>
            <w:r>
              <w:t>De volgorde van de subparagrafen is omgedraaid</w:t>
            </w:r>
          </w:p>
          <w:p w14:paraId="50CE5529" w14:textId="77777777" w:rsidR="00631221" w:rsidRDefault="00631221" w:rsidP="00631221">
            <w:pPr>
              <w:pStyle w:val="Opsommingtekens1"/>
            </w:pPr>
            <w:r>
              <w:t>De positionering van GIO t.o.v. het besluit is aangepast aan wijzigingen in Bekendmakingswet en STOP</w:t>
            </w:r>
          </w:p>
          <w:p w14:paraId="16A5E5BB" w14:textId="77777777" w:rsidR="00631221" w:rsidRDefault="00631221" w:rsidP="00631221">
            <w:pPr>
              <w:pStyle w:val="Opsommingtekens1"/>
            </w:pPr>
            <w:r>
              <w:t>Er is een beschrijving van de twee functies van de OW-Locatie toegevoegd</w:t>
            </w:r>
          </w:p>
          <w:p w14:paraId="756AF69F" w14:textId="7D9E453E" w:rsidR="00631221" w:rsidRDefault="00631221" w:rsidP="00631221">
            <w:pPr>
              <w:pStyle w:val="Opsommingtekens1"/>
            </w:pPr>
            <w:r>
              <w:t xml:space="preserve">In de paragrafen </w:t>
            </w:r>
            <w:r>
              <w:fldChar w:fldCharType="begin" w:fldLock="1"/>
            </w:r>
            <w:r>
              <w:instrText xml:space="preserve"> REF _Ref_218c752b0c849656162b20725eb2e115_1 \n \h </w:instrText>
            </w:r>
            <w:r>
              <w:fldChar w:fldCharType="separate"/>
            </w:r>
            <w:r w:rsidRPr="00DF3BF8">
              <w:rPr>
                <w:rStyle w:val="Verwijzing"/>
              </w:rPr>
              <w:t>6.1.2.1</w:t>
            </w:r>
            <w:r>
              <w:fldChar w:fldCharType="end"/>
            </w:r>
            <w:r>
              <w:t xml:space="preserve"> en </w:t>
            </w:r>
            <w:r>
              <w:fldChar w:fldCharType="begin" w:fldLock="1"/>
            </w:r>
            <w:r>
              <w:instrText xml:space="preserve"> REF _Ref104562358 \n \h </w:instrText>
            </w:r>
            <w:r>
              <w:fldChar w:fldCharType="separate"/>
            </w:r>
            <w:r w:rsidRPr="00DF3BF8">
              <w:rPr>
                <w:rStyle w:val="Verwijzing"/>
              </w:rPr>
              <w:t>6.1.2.2</w:t>
            </w:r>
            <w:r>
              <w:fldChar w:fldCharType="end"/>
            </w:r>
            <w:r>
              <w:t xml:space="preserve"> zijn de beschrijvingen van noemer, werkingsgebied, de functies van het OW-object Locatie, het werken met gebiedengroepen en de relatie tussen OW-Locatie en GIO aangepast, als uitwerking van de </w:t>
            </w:r>
            <w:hyperlink r:id="rId19" w:history="1">
              <w:r>
                <w:rPr>
                  <w:rStyle w:val="Hyperlink"/>
                </w:rPr>
                <w:t xml:space="preserve">Notitie Werkwijze Geo </w:t>
              </w:r>
              <w:r>
                <w:rPr>
                  <w:rStyle w:val="Hyperlink"/>
                </w:rPr>
                <w:fldChar w:fldCharType="begin"/>
              </w:r>
              <w:r>
                <w:rPr>
                  <w:rStyle w:val="Hyperlink"/>
                </w:rPr>
                <w:instrText xml:space="preserve"> REF _Ref129526992 \n \h </w:instrText>
              </w:r>
              <w:r>
                <w:rPr>
                  <w:rStyle w:val="Hyperlink"/>
                </w:rPr>
                <w:fldChar w:fldCharType="separate"/>
              </w:r>
              <w:r>
                <w:rPr>
                  <w:rStyle w:val="Hyperlink"/>
                  <w:b/>
                  <w:bCs/>
                </w:rPr>
                <w:t>Fout! Verwijzingsbron niet gevonden.</w:t>
              </w:r>
              <w:r>
                <w:rPr>
                  <w:rStyle w:val="Hyperlink"/>
                </w:rPr>
                <w:fldChar w:fldCharType="end"/>
              </w:r>
              <w:r>
                <w:rPr>
                  <w:rStyle w:val="Hyperlink"/>
                </w:rPr>
                <w:t>en Locaties in Omgevingsdocumenten</w:t>
              </w:r>
            </w:hyperlink>
          </w:p>
        </w:tc>
      </w:tr>
      <w:tr w:rsidR="00631221" w14:paraId="5B1D6D0B" w14:textId="77777777" w:rsidTr="00AA0406">
        <w:tc>
          <w:tcPr>
            <w:tcW w:w="566" w:type="pct"/>
          </w:tcPr>
          <w:p w14:paraId="1E028A92" w14:textId="38E014F8" w:rsidR="00631221" w:rsidRPr="003F1F6F" w:rsidRDefault="00631221" w:rsidP="00631221">
            <w:r w:rsidRPr="00C4753D">
              <w:t>3.0.0</w:t>
            </w:r>
          </w:p>
        </w:tc>
        <w:tc>
          <w:tcPr>
            <w:tcW w:w="766" w:type="pct"/>
          </w:tcPr>
          <w:p w14:paraId="628AC892" w14:textId="079130DC" w:rsidR="00631221" w:rsidRDefault="00631221" w:rsidP="00631221">
            <w:r w:rsidRPr="00C4753D">
              <w:t>2023-12-15</w:t>
            </w:r>
          </w:p>
        </w:tc>
        <w:tc>
          <w:tcPr>
            <w:tcW w:w="3668" w:type="pct"/>
          </w:tcPr>
          <w:p w14:paraId="013D7876" w14:textId="1CB9C064" w:rsidR="00631221" w:rsidRDefault="00631221" w:rsidP="00631221">
            <w:r>
              <w:t xml:space="preserve">Paragraaf </w:t>
            </w:r>
            <w:r>
              <w:fldChar w:fldCharType="begin"/>
            </w:r>
            <w:r>
              <w:instrText xml:space="preserve"> REF _Ref123724953 \n \h </w:instrText>
            </w:r>
            <w:r>
              <w:fldChar w:fldCharType="separate"/>
            </w:r>
            <w:r>
              <w:rPr>
                <w:b/>
                <w:bCs/>
              </w:rPr>
              <w:t>Fout! Verwijzingsbron niet gevonden.</w:t>
            </w:r>
            <w:r>
              <w:fldChar w:fldCharType="end"/>
            </w:r>
            <w:r>
              <w:t xml:space="preserve"> Annotatie</w:t>
            </w:r>
          </w:p>
          <w:p w14:paraId="2E42FE2A" w14:textId="055B0F01" w:rsidR="00631221" w:rsidRDefault="00631221" w:rsidP="00631221">
            <w:pPr>
              <w:pStyle w:val="Opsommingtekens1"/>
            </w:pPr>
            <w:r>
              <w:t xml:space="preserve">Net als in paragraaf </w:t>
            </w:r>
            <w:r>
              <w:fldChar w:fldCharType="begin"/>
            </w:r>
            <w:r>
              <w:instrText xml:space="preserve"> REF _Ref_8fb2164a7021c8bc185d4c08cf35e734_1 \n \h </w:instrText>
            </w:r>
            <w:r>
              <w:fldChar w:fldCharType="separate"/>
            </w:r>
            <w:r>
              <w:t>3.4</w:t>
            </w:r>
            <w:r>
              <w:fldChar w:fldCharType="end"/>
            </w:r>
            <w:r>
              <w:t xml:space="preserve"> is de betekenis en werking van annoteren anders beschreven om duidelijker te maken wat het doet</w:t>
            </w:r>
          </w:p>
        </w:tc>
      </w:tr>
      <w:tr w:rsidR="00631221" w14:paraId="41C80B2F" w14:textId="77777777" w:rsidTr="00AA0406">
        <w:tc>
          <w:tcPr>
            <w:tcW w:w="566" w:type="pct"/>
          </w:tcPr>
          <w:p w14:paraId="12ED37E5" w14:textId="680C1554" w:rsidR="00631221" w:rsidRPr="003F1F6F" w:rsidRDefault="00631221" w:rsidP="00631221">
            <w:r w:rsidRPr="00C4753D">
              <w:lastRenderedPageBreak/>
              <w:t>3.0.0</w:t>
            </w:r>
          </w:p>
        </w:tc>
        <w:tc>
          <w:tcPr>
            <w:tcW w:w="766" w:type="pct"/>
          </w:tcPr>
          <w:p w14:paraId="318615C6" w14:textId="329B1434" w:rsidR="00631221" w:rsidRDefault="00631221" w:rsidP="00631221">
            <w:r w:rsidRPr="00C4753D">
              <w:t>2023-12-15</w:t>
            </w:r>
          </w:p>
        </w:tc>
        <w:tc>
          <w:tcPr>
            <w:tcW w:w="3668" w:type="pct"/>
          </w:tcPr>
          <w:p w14:paraId="7FFE0EA3" w14:textId="77777777" w:rsidR="00631221" w:rsidRDefault="00631221" w:rsidP="00631221">
            <w:r>
              <w:t>De wijziging ‘Toekennen van OW-objecten aan Regelingen’ (WELT-268) omvat 3 onderdelen:</w:t>
            </w:r>
          </w:p>
          <w:p w14:paraId="50848EE1" w14:textId="77777777" w:rsidR="00631221" w:rsidRDefault="00631221" w:rsidP="00631221">
            <w:pPr>
              <w:pStyle w:val="Opsommingtekens1"/>
            </w:pPr>
            <w:r>
              <w:t>OW-objecten worden aan Regelingen toegekend</w:t>
            </w:r>
          </w:p>
          <w:p w14:paraId="086A3DC3" w14:textId="77777777" w:rsidR="00631221" w:rsidRDefault="00631221" w:rsidP="00631221">
            <w:pPr>
              <w:pStyle w:val="Opsommingtekens1"/>
            </w:pPr>
            <w:r>
              <w:t>Regels over het verwijzen naar OW-objecten in een andere Regelingen</w:t>
            </w:r>
          </w:p>
          <w:p w14:paraId="6ED00428" w14:textId="77777777" w:rsidR="00631221" w:rsidRDefault="00631221" w:rsidP="00631221">
            <w:pPr>
              <w:pStyle w:val="Opsommingtekens1"/>
            </w:pPr>
            <w:r w:rsidRPr="003B7A93">
              <w:t>Regels over welke OW-objecten een besluit mag wijzigen</w:t>
            </w:r>
          </w:p>
          <w:p w14:paraId="3D3C53B7" w14:textId="77777777" w:rsidR="00631221" w:rsidRDefault="00631221" w:rsidP="00631221">
            <w:r>
              <w:t xml:space="preserve">Het feitelijke toekennen van </w:t>
            </w:r>
            <w:r w:rsidRPr="009A571A">
              <w:t>OW-objecten aan Regelingen</w:t>
            </w:r>
            <w:r>
              <w:t xml:space="preserve"> wordt door DSO-LV uitgevoerd, de TPOD-standaard maakt dit al mogelijk. De andere onderdelen zijn wel wijzigingen van de TPOD-standaard, ze zijn nodig ter ondersteuning van het toekennen van </w:t>
            </w:r>
            <w:r w:rsidRPr="00AC4F9E">
              <w:t>OW-objecten aan Regelingen</w:t>
            </w:r>
            <w:r>
              <w:t>.</w:t>
            </w:r>
          </w:p>
          <w:p w14:paraId="4E645D96" w14:textId="77777777" w:rsidR="00631221" w:rsidRDefault="00631221" w:rsidP="00631221">
            <w:r>
              <w:t xml:space="preserve">Deze onderdelen van de wijziging zijn </w:t>
            </w:r>
            <w:r w:rsidRPr="00A11E49">
              <w:t>als volgt verwerkt:</w:t>
            </w:r>
          </w:p>
          <w:p w14:paraId="7B670F9E" w14:textId="78C78CF2" w:rsidR="00631221" w:rsidRDefault="00631221" w:rsidP="00631221">
            <w:pPr>
              <w:pStyle w:val="Opsommingtekens1"/>
            </w:pPr>
            <w:r>
              <w:t xml:space="preserve">In hoofdstuk </w:t>
            </w:r>
            <w:r>
              <w:fldChar w:fldCharType="begin"/>
            </w:r>
            <w:r>
              <w:instrText xml:space="preserve"> REF _Ref_a9569fc8919c2559401545e245d54cbc_1 \n \h </w:instrText>
            </w:r>
            <w:r>
              <w:fldChar w:fldCharType="separate"/>
            </w:r>
            <w:r>
              <w:t>7</w:t>
            </w:r>
            <w:r>
              <w:fldChar w:fldCharType="end"/>
            </w:r>
            <w:r>
              <w:t xml:space="preserve"> Annoteren met OW-objecten</w:t>
            </w:r>
          </w:p>
          <w:p w14:paraId="3BCF0F38" w14:textId="65FB1D43" w:rsidR="00631221" w:rsidRDefault="00631221" w:rsidP="00631221">
            <w:pPr>
              <w:pStyle w:val="Opsommingtekens2"/>
            </w:pPr>
            <w:r>
              <w:t xml:space="preserve">Paragraaf </w:t>
            </w:r>
            <w:r>
              <w:fldChar w:fldCharType="begin"/>
            </w:r>
            <w:r>
              <w:instrText xml:space="preserve"> REF _Ref150875439 \n \h </w:instrText>
            </w:r>
            <w:r>
              <w:fldChar w:fldCharType="separate"/>
            </w:r>
            <w:r>
              <w:rPr>
                <w:b/>
                <w:bCs/>
              </w:rPr>
              <w:t>Fout! Verwijzingsbron niet gevonden.</w:t>
            </w:r>
            <w:r>
              <w:fldChar w:fldCharType="end"/>
            </w:r>
            <w:r>
              <w:t xml:space="preserve"> Hergebruik door te verwijzen naar een OW-object in een andere Regeling geeft in </w:t>
            </w:r>
            <w:r>
              <w:fldChar w:fldCharType="begin"/>
            </w:r>
            <w:r>
              <w:instrText xml:space="preserve"> REF _Ref150351181 \n \h </w:instrText>
            </w:r>
            <w:r>
              <w:fldChar w:fldCharType="separate"/>
            </w:r>
            <w:r>
              <w:rPr>
                <w:b/>
                <w:bCs/>
              </w:rPr>
              <w:t>Fout! Verwijzingsbron niet gevonden.</w:t>
            </w:r>
            <w:r>
              <w:fldChar w:fldCharType="end"/>
            </w:r>
            <w:r>
              <w:t xml:space="preserve"> de regels voor het verwijzen naar OW-objecten in andere Regelingen en in </w:t>
            </w:r>
            <w:r>
              <w:fldChar w:fldCharType="begin"/>
            </w:r>
            <w:r>
              <w:instrText xml:space="preserve"> REF _Ref150875354 \n \h </w:instrText>
            </w:r>
            <w:r>
              <w:fldChar w:fldCharType="separate"/>
            </w:r>
            <w:r>
              <w:rPr>
                <w:b/>
                <w:bCs/>
              </w:rPr>
              <w:t>Fout! Verwijzingsbron niet gevonden.</w:t>
            </w:r>
            <w:r>
              <w:fldChar w:fldCharType="end"/>
            </w:r>
            <w:r>
              <w:t xml:space="preserve"> een toelichting op die regels (deze subparagraaf past systematisch beter in </w:t>
            </w:r>
            <w:r w:rsidRPr="0067054E">
              <w:t>hoofdstuk 7</w:t>
            </w:r>
            <w:r>
              <w:t xml:space="preserve"> en is daarom verplaatst vanuit hoofdstuk 9). Dit is een tijdelijke maatregel. Daarom is in de toelichtende paragraaf een kader opgenomen over die tijdelijkheid en een workaround</w:t>
            </w:r>
          </w:p>
          <w:p w14:paraId="1187A3B3" w14:textId="0201C69C" w:rsidR="00631221" w:rsidRDefault="00631221" w:rsidP="00631221">
            <w:pPr>
              <w:pStyle w:val="Opsommingtekens2"/>
            </w:pPr>
            <w:r>
              <w:t xml:space="preserve">In iedere paragraaf over een objecttype is, aan het eind van de subparagraaf ‘Toelichting op de norm’ een verwijzing naar de regels van paragraaf </w:t>
            </w:r>
            <w:r>
              <w:fldChar w:fldCharType="begin"/>
            </w:r>
            <w:r>
              <w:instrText xml:space="preserve"> REF _Ref150351181 \n \h </w:instrText>
            </w:r>
            <w:r>
              <w:fldChar w:fldCharType="separate"/>
            </w:r>
            <w:r>
              <w:rPr>
                <w:b/>
                <w:bCs/>
              </w:rPr>
              <w:t>Fout! Verwijzingsbron niet gevonden.</w:t>
            </w:r>
            <w:r>
              <w:fldChar w:fldCharType="end"/>
            </w:r>
            <w:r>
              <w:t xml:space="preserve"> opgenomen</w:t>
            </w:r>
          </w:p>
          <w:p w14:paraId="1B9FC107" w14:textId="08880638" w:rsidR="00631221" w:rsidRDefault="00631221" w:rsidP="00631221">
            <w:pPr>
              <w:pStyle w:val="Opsommingtekens2"/>
            </w:pPr>
            <w:r>
              <w:t xml:space="preserve">Subparagraaf </w:t>
            </w:r>
            <w:r>
              <w:fldChar w:fldCharType="begin"/>
            </w:r>
            <w:r>
              <w:instrText xml:space="preserve"> REF _Ref129523889 \n \h </w:instrText>
            </w:r>
            <w:r>
              <w:fldChar w:fldCharType="separate"/>
            </w:r>
            <w:r>
              <w:rPr>
                <w:b/>
                <w:bCs/>
              </w:rPr>
              <w:t>Fout! Verwijzingsbron niet gevonden.</w:t>
            </w:r>
            <w:r>
              <w:fldChar w:fldCharType="end"/>
            </w:r>
            <w:r>
              <w:t xml:space="preserve"> Norm bij Activiteit geeft nu specifieke regels over het verwijzen van en naar OW-objecten in andere Regelingen en is daarvoor gesplitst:</w:t>
            </w:r>
          </w:p>
          <w:p w14:paraId="5ABCE975" w14:textId="29D22653" w:rsidR="00631221" w:rsidRDefault="00631221" w:rsidP="00631221">
            <w:pPr>
              <w:pStyle w:val="Opsommingtekens3"/>
            </w:pPr>
            <w:r>
              <w:fldChar w:fldCharType="begin"/>
            </w:r>
            <w:r>
              <w:instrText xml:space="preserve"> REF _Ref150860501 \n \h </w:instrText>
            </w:r>
            <w:r>
              <w:fldChar w:fldCharType="separate"/>
            </w:r>
            <w:r>
              <w:rPr>
                <w:b/>
                <w:bCs/>
              </w:rPr>
              <w:t>Fout! Verwijzingsbron niet gevonden.</w:t>
            </w:r>
            <w:r>
              <w:fldChar w:fldCharType="end"/>
            </w:r>
            <w:r>
              <w:t xml:space="preserve"> Algemene norm, met alle inhoud die voorheen in 7.11.4 stond</w:t>
            </w:r>
          </w:p>
          <w:p w14:paraId="1C550506" w14:textId="516A9133" w:rsidR="00631221" w:rsidRDefault="00631221" w:rsidP="00631221">
            <w:pPr>
              <w:pStyle w:val="Opsommingtekens3"/>
            </w:pPr>
            <w:r>
              <w:fldChar w:fldCharType="begin"/>
            </w:r>
            <w:r>
              <w:instrText xml:space="preserve"> REF _Ref150428710 \n \h </w:instrText>
            </w:r>
            <w:r>
              <w:fldChar w:fldCharType="separate"/>
            </w:r>
            <w:r>
              <w:rPr>
                <w:b/>
                <w:bCs/>
              </w:rPr>
              <w:t>Fout! Verwijzingsbron niet gevonden.</w:t>
            </w:r>
            <w:r>
              <w:fldChar w:fldCharType="end"/>
            </w:r>
            <w:r>
              <w:t xml:space="preserve"> Specifieke norm voor de tophaak-Activiteit</w:t>
            </w:r>
          </w:p>
          <w:p w14:paraId="04AE70A7" w14:textId="6FCC6A61" w:rsidR="00631221" w:rsidRDefault="00631221" w:rsidP="00631221">
            <w:pPr>
              <w:pStyle w:val="Opsommingtekens3"/>
            </w:pPr>
            <w:r>
              <w:fldChar w:fldCharType="begin"/>
            </w:r>
            <w:r>
              <w:instrText xml:space="preserve"> REF _Ref150428910 \n \h </w:instrText>
            </w:r>
            <w:r>
              <w:fldChar w:fldCharType="separate"/>
            </w:r>
            <w:r>
              <w:rPr>
                <w:b/>
                <w:bCs/>
              </w:rPr>
              <w:t>Fout! Verwijzingsbron niet gevonden.</w:t>
            </w:r>
            <w:r>
              <w:fldChar w:fldCharType="end"/>
            </w:r>
            <w:r>
              <w:t xml:space="preserve"> Specifieke norm voor de bovenliggendeActiviteit-relatie</w:t>
            </w:r>
          </w:p>
          <w:p w14:paraId="3324765C" w14:textId="67A9C3C8" w:rsidR="00631221" w:rsidRDefault="00631221" w:rsidP="00631221">
            <w:pPr>
              <w:pStyle w:val="Opsommingtekens2"/>
            </w:pPr>
            <w:r>
              <w:t xml:space="preserve">Subparagraaf </w:t>
            </w:r>
            <w:r>
              <w:fldChar w:fldCharType="begin"/>
            </w:r>
            <w:r>
              <w:instrText xml:space="preserve"> REF _Ref123727389 \n \h </w:instrText>
            </w:r>
            <w:r>
              <w:fldChar w:fldCharType="separate"/>
            </w:r>
            <w:r>
              <w:rPr>
                <w:b/>
                <w:bCs/>
              </w:rPr>
              <w:t>Fout! Verwijzingsbron niet gevonden.</w:t>
            </w:r>
            <w:r>
              <w:fldChar w:fldCharType="end"/>
            </w:r>
            <w:r>
              <w:t xml:space="preserve"> geeft, ook gesplist, toelichting op de algemene en specifieke normen</w:t>
            </w:r>
          </w:p>
          <w:p w14:paraId="18DD6A09" w14:textId="77777777" w:rsidR="00631221" w:rsidRDefault="00631221" w:rsidP="00631221">
            <w:pPr>
              <w:pStyle w:val="Opsommingtekens2"/>
            </w:pPr>
            <w:r>
              <w:t xml:space="preserve">In IMOW staan regels over de identificatie van OW-objecten: daarin moet de ‘bevoegdgezag-code’ voorkomen. In de praktijk bleek het bij tijdelijk regelingdelen onduidelijk te zijn van welk bevoegd gezag de bg-code toegepast moet worden. Daarom is dat in de Norm-paragraaf van ieder OW-object toegevoegd bij het attribuut </w:t>
            </w:r>
            <w:r w:rsidRPr="00AA0406">
              <w:rPr>
                <w:i/>
                <w:iCs/>
              </w:rPr>
              <w:t>identificatie</w:t>
            </w:r>
          </w:p>
          <w:p w14:paraId="0139A11B" w14:textId="55EF2DE6" w:rsidR="00631221" w:rsidRDefault="00631221" w:rsidP="00631221">
            <w:pPr>
              <w:pStyle w:val="Opsommingtekens1"/>
            </w:pPr>
            <w:r>
              <w:lastRenderedPageBreak/>
              <w:t xml:space="preserve">In (het nieuwe, zie verderop) hoofdstuk </w:t>
            </w:r>
            <w:r>
              <w:fldChar w:fldCharType="begin"/>
            </w:r>
            <w:r>
              <w:instrText xml:space="preserve"> REF _Ref123720738 \n \h </w:instrText>
            </w:r>
            <w:r>
              <w:fldChar w:fldCharType="separate"/>
            </w:r>
            <w:r>
              <w:rPr>
                <w:b/>
                <w:bCs/>
              </w:rPr>
              <w:t>Fout! Verwijzingsbron niet gevonden.</w:t>
            </w:r>
            <w:r>
              <w:fldChar w:fldCharType="end"/>
            </w:r>
            <w:r>
              <w:t xml:space="preserve"> Wijzigen van omgevingsdocumenten is paragraaf </w:t>
            </w:r>
            <w:r>
              <w:fldChar w:fldCharType="begin"/>
            </w:r>
            <w:r>
              <w:instrText xml:space="preserve"> REF _Ref123307769 \n \h </w:instrText>
            </w:r>
            <w:r>
              <w:fldChar w:fldCharType="separate"/>
            </w:r>
            <w:r>
              <w:rPr>
                <w:b/>
                <w:bCs/>
              </w:rPr>
              <w:t>Fout! Verwijzingsbron niet gevonden.</w:t>
            </w:r>
            <w:r>
              <w:fldChar w:fldCharType="end"/>
            </w:r>
            <w:r>
              <w:t xml:space="preserve"> Wijzigen van OW-objecten gesplitst:</w:t>
            </w:r>
          </w:p>
          <w:p w14:paraId="1AE64760" w14:textId="040D20DA" w:rsidR="00631221" w:rsidRDefault="00631221" w:rsidP="00631221">
            <w:pPr>
              <w:pStyle w:val="Opsommingtekens2"/>
            </w:pPr>
            <w:r>
              <w:fldChar w:fldCharType="begin"/>
            </w:r>
            <w:r>
              <w:instrText xml:space="preserve"> REF _Ref150880513 \n \h </w:instrText>
            </w:r>
            <w:r>
              <w:fldChar w:fldCharType="separate"/>
            </w:r>
            <w:r>
              <w:rPr>
                <w:b/>
                <w:bCs/>
              </w:rPr>
              <w:t>Fout! Verwijzingsbron niet gevonden.</w:t>
            </w:r>
            <w:r>
              <w:fldChar w:fldCharType="end"/>
            </w:r>
            <w:r>
              <w:t xml:space="preserve"> Inleiding met daarin de inhoud die voorheen in </w:t>
            </w:r>
            <w:r>
              <w:fldChar w:fldCharType="begin"/>
            </w:r>
            <w:r>
              <w:instrText xml:space="preserve"> REF _Ref123307769 \n \h </w:instrText>
            </w:r>
            <w:r>
              <w:fldChar w:fldCharType="separate"/>
            </w:r>
            <w:r>
              <w:rPr>
                <w:b/>
                <w:bCs/>
              </w:rPr>
              <w:t>Fout! Verwijzingsbron niet gevonden.</w:t>
            </w:r>
            <w:r>
              <w:fldChar w:fldCharType="end"/>
            </w:r>
            <w:r>
              <w:t xml:space="preserve"> stond</w:t>
            </w:r>
          </w:p>
          <w:p w14:paraId="0F4CFB0E" w14:textId="29166EEF" w:rsidR="00631221" w:rsidRDefault="00631221" w:rsidP="00631221">
            <w:pPr>
              <w:pStyle w:val="Opsommingtekens2"/>
            </w:pPr>
            <w:r>
              <w:fldChar w:fldCharType="begin"/>
            </w:r>
            <w:r>
              <w:instrText xml:space="preserve"> REF _Ref150880608 \n \h </w:instrText>
            </w:r>
            <w:r>
              <w:fldChar w:fldCharType="separate"/>
            </w:r>
            <w:r>
              <w:rPr>
                <w:b/>
                <w:bCs/>
              </w:rPr>
              <w:t>Fout! Verwijzingsbron niet gevonden.</w:t>
            </w:r>
            <w:r>
              <w:fldChar w:fldCharType="end"/>
            </w:r>
            <w:r>
              <w:t xml:space="preserve"> Norm, met daarin de regel over welke OW-objecten een besluit mag wijzigen (en een regel over het wijzigen van een OW-object zonder besluit, zie daarover verderop)</w:t>
            </w:r>
          </w:p>
          <w:p w14:paraId="17480A83" w14:textId="3FF126E3" w:rsidR="00631221" w:rsidRDefault="00631221" w:rsidP="00631221">
            <w:pPr>
              <w:pStyle w:val="Opsommingtekens2"/>
            </w:pPr>
            <w:r>
              <w:fldChar w:fldCharType="begin"/>
            </w:r>
            <w:r>
              <w:instrText xml:space="preserve"> REF _Ref150880704 \n \h </w:instrText>
            </w:r>
            <w:r>
              <w:fldChar w:fldCharType="separate"/>
            </w:r>
            <w:r>
              <w:rPr>
                <w:b/>
                <w:bCs/>
              </w:rPr>
              <w:t>Fout! Verwijzingsbron niet gevonden.</w:t>
            </w:r>
            <w:r>
              <w:fldChar w:fldCharType="end"/>
            </w:r>
            <w:r>
              <w:t xml:space="preserve"> Toelichting met in </w:t>
            </w:r>
            <w:r>
              <w:fldChar w:fldCharType="begin"/>
            </w:r>
            <w:r>
              <w:instrText xml:space="preserve"> REF _Ref150880763 \n \h </w:instrText>
            </w:r>
            <w:r>
              <w:fldChar w:fldCharType="separate"/>
            </w:r>
            <w:r>
              <w:rPr>
                <w:b/>
                <w:bCs/>
              </w:rPr>
              <w:t>Fout! Verwijzingsbron niet gevonden.</w:t>
            </w:r>
            <w:r>
              <w:fldChar w:fldCharType="end"/>
            </w:r>
            <w:r>
              <w:t xml:space="preserve"> een toelichting op die regel</w:t>
            </w:r>
          </w:p>
        </w:tc>
      </w:tr>
      <w:tr w:rsidR="00631221" w14:paraId="0C64602C" w14:textId="77777777" w:rsidTr="00AA0406">
        <w:tc>
          <w:tcPr>
            <w:tcW w:w="566" w:type="pct"/>
          </w:tcPr>
          <w:p w14:paraId="3261E620" w14:textId="0262DCD2" w:rsidR="00631221" w:rsidRPr="003F1F6F" w:rsidRDefault="00631221" w:rsidP="00631221">
            <w:r w:rsidRPr="00C4753D">
              <w:t>3.0.0</w:t>
            </w:r>
          </w:p>
        </w:tc>
        <w:tc>
          <w:tcPr>
            <w:tcW w:w="766" w:type="pct"/>
          </w:tcPr>
          <w:p w14:paraId="70C625E6" w14:textId="25BE142C" w:rsidR="00631221" w:rsidRDefault="00631221" w:rsidP="00631221">
            <w:r w:rsidRPr="00C4753D">
              <w:t>2023-12-15</w:t>
            </w:r>
          </w:p>
        </w:tc>
        <w:tc>
          <w:tcPr>
            <w:tcW w:w="3668" w:type="pct"/>
          </w:tcPr>
          <w:p w14:paraId="7CA8E54F" w14:textId="49F21129" w:rsidR="00631221" w:rsidRDefault="00631221" w:rsidP="00631221">
            <w:r>
              <w:t xml:space="preserve">Paragraaf </w:t>
            </w:r>
            <w:r>
              <w:fldChar w:fldCharType="begin"/>
            </w:r>
            <w:r>
              <w:instrText xml:space="preserve"> REF _Ref_c59af45151f8885c9d6c62670eff47fe_1 \n \h </w:instrText>
            </w:r>
            <w:r>
              <w:fldChar w:fldCharType="separate"/>
            </w:r>
            <w:r>
              <w:rPr>
                <w:b/>
                <w:bCs/>
              </w:rPr>
              <w:t>Fout! Verwijzingsbron niet gevonden.</w:t>
            </w:r>
            <w:r>
              <w:fldChar w:fldCharType="end"/>
            </w:r>
            <w:r>
              <w:t xml:space="preserve"> Productmodel</w:t>
            </w:r>
          </w:p>
          <w:p w14:paraId="7671F22B" w14:textId="77777777" w:rsidR="00631221" w:rsidRDefault="00631221" w:rsidP="00631221">
            <w:pPr>
              <w:pStyle w:val="Opsommingtekens1"/>
            </w:pPr>
            <w:r>
              <w:t>De afbeelding van het IMOW-UML-klassediagram, oftewel het productmodel, is vervangen door een versie met de constraints voor de verschijningsvormen van Locatie</w:t>
            </w:r>
          </w:p>
        </w:tc>
      </w:tr>
      <w:tr w:rsidR="00631221" w14:paraId="775C6395" w14:textId="77777777" w:rsidTr="00AA0406">
        <w:tc>
          <w:tcPr>
            <w:tcW w:w="566" w:type="pct"/>
          </w:tcPr>
          <w:p w14:paraId="01CA37E7" w14:textId="08189217" w:rsidR="00631221" w:rsidRPr="003F1F6F" w:rsidRDefault="00631221" w:rsidP="00631221">
            <w:r w:rsidRPr="00C4753D">
              <w:t>3.0.0</w:t>
            </w:r>
          </w:p>
        </w:tc>
        <w:tc>
          <w:tcPr>
            <w:tcW w:w="766" w:type="pct"/>
          </w:tcPr>
          <w:p w14:paraId="45CF4A12" w14:textId="31A92604" w:rsidR="00631221" w:rsidRDefault="00631221" w:rsidP="00631221">
            <w:r w:rsidRPr="00C4753D">
              <w:t>2023-12-15</w:t>
            </w:r>
          </w:p>
        </w:tc>
        <w:tc>
          <w:tcPr>
            <w:tcW w:w="3668" w:type="pct"/>
          </w:tcPr>
          <w:p w14:paraId="3C597460" w14:textId="37319F0A" w:rsidR="00631221" w:rsidRDefault="00631221" w:rsidP="00631221">
            <w:r>
              <w:t xml:space="preserve">Paragraaf </w:t>
            </w:r>
            <w:r>
              <w:fldChar w:fldCharType="begin"/>
            </w:r>
            <w:r>
              <w:instrText xml:space="preserve"> REF _Ref_88e63ceb009bced83185ccb59a275a6f_1 \n \h </w:instrText>
            </w:r>
            <w:r>
              <w:fldChar w:fldCharType="separate"/>
            </w:r>
            <w:r>
              <w:t>7.3</w:t>
            </w:r>
            <w:r>
              <w:fldChar w:fldCharType="end"/>
            </w:r>
            <w:r>
              <w:t xml:space="preserve"> Objecttype Juridische regel:</w:t>
            </w:r>
          </w:p>
          <w:p w14:paraId="4ED25D91" w14:textId="60B4F922" w:rsidR="00631221" w:rsidRDefault="00631221" w:rsidP="00631221">
            <w:pPr>
              <w:pStyle w:val="Opsommingtekens1"/>
            </w:pPr>
            <w:r>
              <w:t xml:space="preserve">In de subparagrafen </w:t>
            </w:r>
            <w:r>
              <w:fldChar w:fldCharType="begin"/>
            </w:r>
            <w:r>
              <w:instrText xml:space="preserve"> REF _Ref123726289 \n \h </w:instrText>
            </w:r>
            <w:r>
              <w:fldChar w:fldCharType="separate"/>
            </w:r>
            <w:r>
              <w:rPr>
                <w:b/>
                <w:bCs/>
              </w:rPr>
              <w:t>Fout! Verwijzingsbron niet gevonden.</w:t>
            </w:r>
            <w:r>
              <w:fldChar w:fldCharType="end"/>
            </w:r>
            <w:r>
              <w:t xml:space="preserve"> en </w:t>
            </w:r>
            <w:r>
              <w:fldChar w:fldCharType="begin"/>
            </w:r>
            <w:r>
              <w:instrText xml:space="preserve"> REF _Ref_3594a0d30a2a71bf49ed07c3ed818b77_1 \n \h </w:instrText>
            </w:r>
            <w:r>
              <w:fldChar w:fldCharType="separate"/>
            </w:r>
            <w:r>
              <w:t>7.3.5</w:t>
            </w:r>
            <w:r>
              <w:fldChar w:fldCharType="end"/>
            </w:r>
            <w:r>
              <w:t xml:space="preserve"> is een werkafspraak over toepassing attribuut </w:t>
            </w:r>
            <w:r w:rsidRPr="00B86398">
              <w:rPr>
                <w:i/>
                <w:iCs/>
              </w:rPr>
              <w:t>idealisatie</w:t>
            </w:r>
            <w:r>
              <w:t xml:space="preserve"> </w:t>
            </w:r>
            <w:r w:rsidRPr="004D2F9D">
              <w:t xml:space="preserve">en een toelichting </w:t>
            </w:r>
            <w:r>
              <w:t>over die werkafspraak toegevoegd</w:t>
            </w:r>
          </w:p>
        </w:tc>
      </w:tr>
      <w:tr w:rsidR="00631221" w14:paraId="2AA818F5" w14:textId="77777777" w:rsidTr="00AA0406">
        <w:tc>
          <w:tcPr>
            <w:tcW w:w="566" w:type="pct"/>
          </w:tcPr>
          <w:p w14:paraId="2E653827" w14:textId="412440FE" w:rsidR="00631221" w:rsidRPr="003F1F6F" w:rsidRDefault="00631221" w:rsidP="00631221">
            <w:r w:rsidRPr="00C4753D">
              <w:t>3.0.0</w:t>
            </w:r>
          </w:p>
        </w:tc>
        <w:tc>
          <w:tcPr>
            <w:tcW w:w="766" w:type="pct"/>
          </w:tcPr>
          <w:p w14:paraId="7C27EEBB" w14:textId="26DE2C70" w:rsidR="00631221" w:rsidRDefault="00631221" w:rsidP="00631221">
            <w:r w:rsidRPr="00C4753D">
              <w:t>2023-12-15</w:t>
            </w:r>
          </w:p>
        </w:tc>
        <w:tc>
          <w:tcPr>
            <w:tcW w:w="3668" w:type="pct"/>
          </w:tcPr>
          <w:p w14:paraId="22FE6F7A" w14:textId="6BB0D1A0" w:rsidR="00631221" w:rsidRDefault="00631221" w:rsidP="00631221">
            <w:r>
              <w:t xml:space="preserve">Paragraaf </w:t>
            </w:r>
            <w:r>
              <w:fldChar w:fldCharType="begin"/>
            </w:r>
            <w:r>
              <w:instrText xml:space="preserve"> REF _Ref_f4d50b6bba7c81c6da9d8c3e3d821c93_1 \n \h </w:instrText>
            </w:r>
            <w:r>
              <w:fldChar w:fldCharType="separate"/>
            </w:r>
            <w:r>
              <w:t>7.4</w:t>
            </w:r>
            <w:r>
              <w:fldChar w:fldCharType="end"/>
            </w:r>
            <w:r>
              <w:t xml:space="preserve"> Objecttype Locatie:</w:t>
            </w:r>
          </w:p>
          <w:p w14:paraId="16075265" w14:textId="29328326" w:rsidR="00631221" w:rsidRDefault="00631221" w:rsidP="00631221">
            <w:pPr>
              <w:pStyle w:val="Opsommingtekens1"/>
            </w:pPr>
            <w:r>
              <w:t xml:space="preserve">In paragraaf </w:t>
            </w:r>
            <w:r>
              <w:fldChar w:fldCharType="begin"/>
            </w:r>
            <w:r>
              <w:instrText xml:space="preserve"> REF _Ref122423727 \n \h </w:instrText>
            </w:r>
            <w:r>
              <w:fldChar w:fldCharType="separate"/>
            </w:r>
            <w:r>
              <w:rPr>
                <w:b/>
                <w:bCs/>
              </w:rPr>
              <w:t>Fout! Verwijzingsbron niet gevonden.</w:t>
            </w:r>
            <w:r>
              <w:fldChar w:fldCharType="end"/>
            </w:r>
            <w:r>
              <w:t xml:space="preserve"> is toegevoegd dat het is toegestaan om bij Lijn naast de geometrie van het type Curve ook het type MultiCurve te gebruiken en bij Punt naast de geometrie van het type Point ook het type MultiPoint te gebruiken, met toelichting wat de betekenis van de Multi-varianten is (WELT-191)</w:t>
            </w:r>
          </w:p>
          <w:p w14:paraId="31F0B393" w14:textId="2BFB204A" w:rsidR="00631221" w:rsidRDefault="00631221" w:rsidP="00631221">
            <w:pPr>
              <w:pStyle w:val="Opsommingtekens1"/>
            </w:pPr>
            <w:r>
              <w:t xml:space="preserve">In paragraaf </w:t>
            </w:r>
            <w:r>
              <w:fldChar w:fldCharType="begin"/>
            </w:r>
            <w:r>
              <w:instrText xml:space="preserve"> REF _Ref104213720 \n \h </w:instrText>
            </w:r>
            <w:r>
              <w:fldChar w:fldCharType="separate"/>
            </w:r>
            <w:r>
              <w:rPr>
                <w:b/>
                <w:bCs/>
              </w:rPr>
              <w:t>Fout! Verwijzingsbron niet gevonden.</w:t>
            </w:r>
            <w:r>
              <w:fldChar w:fldCharType="end"/>
            </w:r>
            <w:r>
              <w:t xml:space="preserve"> zijn constraints voor de toegestane geometrietypen voor Gebied, Lijn en Punt toegevoegd, met in paragraaf </w:t>
            </w:r>
            <w:r>
              <w:fldChar w:fldCharType="begin"/>
            </w:r>
            <w:r>
              <w:instrText xml:space="preserve"> REF _Ref_b6235b4b6f7c8f18c10e7b2b52a18207_1 \n \h </w:instrText>
            </w:r>
            <w:r>
              <w:fldChar w:fldCharType="separate"/>
            </w:r>
            <w:r>
              <w:t>7.4.5</w:t>
            </w:r>
            <w:r>
              <w:fldChar w:fldCharType="end"/>
            </w:r>
            <w:r>
              <w:t xml:space="preserve"> een toelichting op die constraints</w:t>
            </w:r>
          </w:p>
          <w:p w14:paraId="7A25E1CB" w14:textId="50F25B3B" w:rsidR="00631221" w:rsidRDefault="00631221" w:rsidP="00631221">
            <w:pPr>
              <w:pStyle w:val="Opsommingtekens1"/>
            </w:pPr>
            <w:r>
              <w:t xml:space="preserve">In paragraaf </w:t>
            </w:r>
            <w:r>
              <w:fldChar w:fldCharType="begin"/>
            </w:r>
            <w:r>
              <w:instrText xml:space="preserve"> REF _Ref104213720 \n \h </w:instrText>
            </w:r>
            <w:r>
              <w:fldChar w:fldCharType="separate"/>
            </w:r>
            <w:r>
              <w:rPr>
                <w:b/>
                <w:bCs/>
              </w:rPr>
              <w:t>Fout! Verwijzingsbron niet gevonden.</w:t>
            </w:r>
            <w:r>
              <w:fldChar w:fldCharType="end"/>
            </w:r>
            <w:r>
              <w:t xml:space="preserve"> en </w:t>
            </w:r>
            <w:r w:rsidRPr="00631221">
              <w:t>7.9.5</w:t>
            </w:r>
            <w:r>
              <w:t xml:space="preserve"> is een</w:t>
            </w:r>
            <w:r w:rsidRPr="00D25724">
              <w:t xml:space="preserve"> werkafspraak toegevoegd</w:t>
            </w:r>
            <w:r>
              <w:t xml:space="preserve"> en toegelicht</w:t>
            </w:r>
            <w:r w:rsidRPr="00D25724">
              <w:t xml:space="preserve">: </w:t>
            </w:r>
            <w:r>
              <w:t xml:space="preserve">Gebruik het attribuut </w:t>
            </w:r>
            <w:r w:rsidRPr="00841210">
              <w:rPr>
                <w:i/>
                <w:iCs/>
              </w:rPr>
              <w:t>hoogte</w:t>
            </w:r>
            <w:r>
              <w:rPr>
                <w:i/>
                <w:iCs/>
              </w:rPr>
              <w:t xml:space="preserve"> </w:t>
            </w:r>
            <w:r>
              <w:t>niet</w:t>
            </w:r>
          </w:p>
          <w:p w14:paraId="1A542F52" w14:textId="2FCA4C57" w:rsidR="00631221" w:rsidRDefault="00631221" w:rsidP="00631221">
            <w:pPr>
              <w:pStyle w:val="Opsommingtekens1"/>
            </w:pPr>
            <w:r>
              <w:t xml:space="preserve">In paragraaf </w:t>
            </w:r>
            <w:r>
              <w:fldChar w:fldCharType="begin"/>
            </w:r>
            <w:r>
              <w:instrText xml:space="preserve"> REF _Ref_b6235b4b6f7c8f18c10e7b2b52a18207_1 \n \h </w:instrText>
            </w:r>
            <w:r>
              <w:fldChar w:fldCharType="separate"/>
            </w:r>
            <w:r>
              <w:t>7.4.5</w:t>
            </w:r>
            <w:r>
              <w:fldChar w:fldCharType="end"/>
            </w:r>
            <w:r>
              <w:t xml:space="preserve"> is de tekst over de noemer van het OW-object Locatie gewijzigd, als uitwerking van de </w:t>
            </w:r>
            <w:hyperlink r:id="rId20" w:history="1">
              <w:r>
                <w:rPr>
                  <w:rStyle w:val="Hyperlink"/>
                </w:rPr>
                <w:t>Notitie Werkwijze Geo en Locaties in Omgevingsdocumenten</w:t>
              </w:r>
            </w:hyperlink>
          </w:p>
        </w:tc>
      </w:tr>
      <w:tr w:rsidR="00631221" w14:paraId="6773451A" w14:textId="77777777" w:rsidTr="00AA0406">
        <w:tc>
          <w:tcPr>
            <w:tcW w:w="566" w:type="pct"/>
          </w:tcPr>
          <w:p w14:paraId="0DD24360" w14:textId="345B8833" w:rsidR="00631221" w:rsidRPr="003F1F6F" w:rsidRDefault="00631221" w:rsidP="00631221">
            <w:r w:rsidRPr="00C4753D">
              <w:t>3.0.0</w:t>
            </w:r>
          </w:p>
        </w:tc>
        <w:tc>
          <w:tcPr>
            <w:tcW w:w="766" w:type="pct"/>
          </w:tcPr>
          <w:p w14:paraId="566F8195" w14:textId="3684D941" w:rsidR="00631221" w:rsidRDefault="00631221" w:rsidP="00631221">
            <w:r w:rsidRPr="00C4753D">
              <w:t>2023-12-15</w:t>
            </w:r>
          </w:p>
        </w:tc>
        <w:tc>
          <w:tcPr>
            <w:tcW w:w="3668" w:type="pct"/>
          </w:tcPr>
          <w:p w14:paraId="0ECB0474" w14:textId="73F972F6" w:rsidR="00631221" w:rsidRDefault="00631221" w:rsidP="00631221">
            <w:pPr>
              <w:tabs>
                <w:tab w:val="left" w:pos="1875"/>
              </w:tabs>
            </w:pPr>
            <w:r>
              <w:t xml:space="preserve">Paragraaf </w:t>
            </w:r>
            <w:r>
              <w:fldChar w:fldCharType="begin"/>
            </w:r>
            <w:r>
              <w:instrText xml:space="preserve"> REF _Ref129523748 \n \h </w:instrText>
            </w:r>
            <w:r>
              <w:fldChar w:fldCharType="separate"/>
            </w:r>
            <w:r>
              <w:rPr>
                <w:b/>
                <w:bCs/>
              </w:rPr>
              <w:t>Fout! Verwijzingsbron niet gevonden.</w:t>
            </w:r>
            <w:r>
              <w:fldChar w:fldCharType="end"/>
            </w:r>
            <w:r>
              <w:t xml:space="preserve"> Objecttype Geometrie</w:t>
            </w:r>
          </w:p>
          <w:p w14:paraId="1D768905" w14:textId="4CEFFFCE" w:rsidR="00631221" w:rsidRDefault="00631221" w:rsidP="00631221">
            <w:pPr>
              <w:pStyle w:val="Opsommingtekens1"/>
            </w:pPr>
            <w:r>
              <w:t xml:space="preserve">In paragraaf </w:t>
            </w:r>
            <w:r>
              <w:fldChar w:fldCharType="begin"/>
            </w:r>
            <w:r>
              <w:instrText xml:space="preserve"> REF _Ref129523774 \n \h </w:instrText>
            </w:r>
            <w:r>
              <w:fldChar w:fldCharType="separate"/>
            </w:r>
            <w:r>
              <w:rPr>
                <w:b/>
                <w:bCs/>
              </w:rPr>
              <w:t>Fout! Verwijzingsbron niet gevonden.</w:t>
            </w:r>
            <w:r>
              <w:fldChar w:fldCharType="end"/>
            </w:r>
            <w:r>
              <w:t xml:space="preserve"> is een verwijzing naar de constraints van het objecttype Locatie opgenomen</w:t>
            </w:r>
          </w:p>
        </w:tc>
      </w:tr>
      <w:tr w:rsidR="00631221" w14:paraId="511A68E7" w14:textId="77777777" w:rsidTr="00AA0406">
        <w:tc>
          <w:tcPr>
            <w:tcW w:w="566" w:type="pct"/>
          </w:tcPr>
          <w:p w14:paraId="4C2EF0CE" w14:textId="218F6C74" w:rsidR="00631221" w:rsidRPr="003F1F6F" w:rsidRDefault="00631221" w:rsidP="00631221">
            <w:r w:rsidRPr="00C4753D">
              <w:lastRenderedPageBreak/>
              <w:t>3.0.0</w:t>
            </w:r>
          </w:p>
        </w:tc>
        <w:tc>
          <w:tcPr>
            <w:tcW w:w="766" w:type="pct"/>
          </w:tcPr>
          <w:p w14:paraId="3FD8DA10" w14:textId="16406FD1" w:rsidR="00631221" w:rsidRDefault="00631221" w:rsidP="00631221">
            <w:r w:rsidRPr="00C4753D">
              <w:t>2023-12-15</w:t>
            </w:r>
          </w:p>
        </w:tc>
        <w:tc>
          <w:tcPr>
            <w:tcW w:w="3668" w:type="pct"/>
          </w:tcPr>
          <w:p w14:paraId="7D327FBC" w14:textId="4DE0067B" w:rsidR="00631221" w:rsidRDefault="00631221" w:rsidP="00631221">
            <w:r>
              <w:t xml:space="preserve">Paragraaf </w:t>
            </w:r>
            <w:r>
              <w:fldChar w:fldCharType="begin"/>
            </w:r>
            <w:r>
              <w:instrText xml:space="preserve"> REF _Ref_5c957011efa095c6a1e73ffaab1ff618_1 \n \h </w:instrText>
            </w:r>
            <w:r>
              <w:fldChar w:fldCharType="separate"/>
            </w:r>
            <w:r>
              <w:t>7.6</w:t>
            </w:r>
            <w:r>
              <w:fldChar w:fldCharType="end"/>
            </w:r>
            <w:r>
              <w:t xml:space="preserve"> Objecttype Activiteit (alleen voor toegangsbeperkingsbesluit)</w:t>
            </w:r>
          </w:p>
          <w:p w14:paraId="155B4D08" w14:textId="7B926F38" w:rsidR="00631221" w:rsidRDefault="00631221" w:rsidP="00631221">
            <w:pPr>
              <w:pStyle w:val="Opsommingtekens1"/>
            </w:pPr>
            <w:r>
              <w:t xml:space="preserve">In subparagraaf </w:t>
            </w:r>
            <w:r>
              <w:fldChar w:fldCharType="begin"/>
            </w:r>
            <w:r>
              <w:instrText xml:space="preserve"> REF _Ref123727308 \n \h </w:instrText>
            </w:r>
            <w:r>
              <w:fldChar w:fldCharType="separate"/>
            </w:r>
            <w:r>
              <w:rPr>
                <w:b/>
                <w:bCs/>
              </w:rPr>
              <w:t>Fout! Verwijzingsbron niet gevonden.</w:t>
            </w:r>
            <w:r>
              <w:fldChar w:fldCharType="end"/>
            </w:r>
            <w:r>
              <w:t xml:space="preserve"> zijn de verschillende doelen van het objecttype Activiteit herschikt en deels anders beschreven</w:t>
            </w:r>
          </w:p>
          <w:p w14:paraId="6AA6D796" w14:textId="2D3CC18E" w:rsidR="00631221" w:rsidRDefault="00631221" w:rsidP="00631221">
            <w:pPr>
              <w:pStyle w:val="Opsommingtekens1"/>
            </w:pPr>
            <w:r w:rsidRPr="003B4B49">
              <w:t>In subparagraf</w:t>
            </w:r>
            <w:r>
              <w:t xml:space="preserve">en </w:t>
            </w:r>
            <w:r>
              <w:fldChar w:fldCharType="begin"/>
            </w:r>
            <w:r>
              <w:instrText xml:space="preserve"> REF _Ref129523889 \n \h </w:instrText>
            </w:r>
            <w:r>
              <w:fldChar w:fldCharType="separate"/>
            </w:r>
            <w:r>
              <w:rPr>
                <w:b/>
                <w:bCs/>
              </w:rPr>
              <w:t>Fout! Verwijzingsbron niet gevonden.</w:t>
            </w:r>
            <w:r>
              <w:fldChar w:fldCharType="end"/>
            </w:r>
            <w:r>
              <w:t xml:space="preserve"> en </w:t>
            </w:r>
            <w:r>
              <w:fldChar w:fldCharType="begin"/>
            </w:r>
            <w:r>
              <w:instrText xml:space="preserve"> REF _Ref123727389 \n \h </w:instrText>
            </w:r>
            <w:r>
              <w:fldChar w:fldCharType="separate"/>
            </w:r>
            <w:r>
              <w:rPr>
                <w:b/>
                <w:bCs/>
              </w:rPr>
              <w:t>Fout! Verwijzingsbron niet gevonden.</w:t>
            </w:r>
            <w:r>
              <w:fldChar w:fldCharType="end"/>
            </w:r>
            <w:r>
              <w:t xml:space="preserve"> is aangegeven:</w:t>
            </w:r>
          </w:p>
          <w:p w14:paraId="1DA991BA" w14:textId="77777777" w:rsidR="00631221" w:rsidRDefault="00631221" w:rsidP="00631221">
            <w:pPr>
              <w:pStyle w:val="Opsommingtekens2"/>
            </w:pPr>
            <w:r>
              <w:t xml:space="preserve">dat de attributen </w:t>
            </w:r>
            <w:r w:rsidRPr="00B86398">
              <w:rPr>
                <w:i/>
                <w:iCs/>
              </w:rPr>
              <w:t>bovenliggendeActiviteit</w:t>
            </w:r>
            <w:r>
              <w:t xml:space="preserve"> en </w:t>
            </w:r>
            <w:r w:rsidRPr="00B86398">
              <w:rPr>
                <w:i/>
                <w:iCs/>
              </w:rPr>
              <w:t>gerelateerdeActiviteit</w:t>
            </w:r>
            <w:r>
              <w:t xml:space="preserve"> alleen betekenis hebben voor toepasbare regels en de Vergunningcheck</w:t>
            </w:r>
          </w:p>
          <w:p w14:paraId="0D484632" w14:textId="77777777" w:rsidR="00631221" w:rsidRDefault="00631221" w:rsidP="00631221">
            <w:pPr>
              <w:pStyle w:val="Opsommingtekens2"/>
            </w:pPr>
            <w:r w:rsidRPr="00D55EF7">
              <w:t>dat een ActiviteitLocatieaanduiding bij precies één combinatie van een Activiteit en een Juridische regel hoort (WELT-194)</w:t>
            </w:r>
          </w:p>
          <w:p w14:paraId="72599D54" w14:textId="6E761FC3" w:rsidR="00631221" w:rsidRDefault="00631221" w:rsidP="00631221">
            <w:pPr>
              <w:pStyle w:val="Opsommingtekens1"/>
            </w:pPr>
            <w:r>
              <w:t xml:space="preserve">Subparagraaf </w:t>
            </w:r>
            <w:r>
              <w:fldChar w:fldCharType="begin"/>
            </w:r>
            <w:r>
              <w:instrText xml:space="preserve"> REF _Ref123727389 \n \h </w:instrText>
            </w:r>
            <w:r>
              <w:fldChar w:fldCharType="separate"/>
            </w:r>
            <w:r>
              <w:rPr>
                <w:b/>
                <w:bCs/>
              </w:rPr>
              <w:t>Fout! Verwijzingsbron niet gevonden.</w:t>
            </w:r>
            <w:r>
              <w:fldChar w:fldCharType="end"/>
            </w:r>
            <w:r>
              <w:br/>
              <w:t>Verduidelijkt voor welk (inhoudelijk) soort regels de annotatie met Activiteit bedoeld is</w:t>
            </w:r>
          </w:p>
          <w:p w14:paraId="72F58C75" w14:textId="058667DA" w:rsidR="00631221" w:rsidRDefault="00631221" w:rsidP="00631221">
            <w:pPr>
              <w:pStyle w:val="Opsommingtekens1"/>
            </w:pPr>
            <w:r>
              <w:t xml:space="preserve">Paragraaf </w:t>
            </w:r>
            <w:r>
              <w:fldChar w:fldCharType="begin"/>
            </w:r>
            <w:r>
              <w:instrText xml:space="preserve"> REF _Ref123727132 \n \h </w:instrText>
            </w:r>
            <w:r>
              <w:fldChar w:fldCharType="separate"/>
            </w:r>
            <w:r>
              <w:rPr>
                <w:b/>
                <w:bCs/>
              </w:rPr>
              <w:t>Fout! Verwijzingsbron niet gevonden.</w:t>
            </w:r>
            <w:r>
              <w:fldChar w:fldCharType="end"/>
            </w:r>
            <w:r>
              <w:t xml:space="preserve"> Aanbevelingen voor Locatie, noemer en naam GIO bij annoteren met Activiteit toegevoegd, als uitwerking van de </w:t>
            </w:r>
            <w:hyperlink r:id="rId21" w:history="1">
              <w:r>
                <w:rPr>
                  <w:rStyle w:val="Hyperlink"/>
                </w:rPr>
                <w:t>Notitie Werkwijze Geo en Locaties in Omgevingsdocumenten</w:t>
              </w:r>
            </w:hyperlink>
          </w:p>
        </w:tc>
      </w:tr>
      <w:tr w:rsidR="00631221" w14:paraId="57292707" w14:textId="77777777" w:rsidTr="00AA0406">
        <w:tc>
          <w:tcPr>
            <w:tcW w:w="566" w:type="pct"/>
          </w:tcPr>
          <w:p w14:paraId="58DE7185" w14:textId="410E57F4" w:rsidR="00631221" w:rsidRPr="003F1F6F" w:rsidRDefault="00631221" w:rsidP="00631221">
            <w:r w:rsidRPr="00C4753D">
              <w:t>3.0.0</w:t>
            </w:r>
          </w:p>
        </w:tc>
        <w:tc>
          <w:tcPr>
            <w:tcW w:w="766" w:type="pct"/>
          </w:tcPr>
          <w:p w14:paraId="68B5D5C1" w14:textId="5E50F9DD" w:rsidR="00631221" w:rsidRDefault="00631221" w:rsidP="00631221">
            <w:r w:rsidRPr="00C4753D">
              <w:t>2023-12-15</w:t>
            </w:r>
          </w:p>
        </w:tc>
        <w:tc>
          <w:tcPr>
            <w:tcW w:w="3668" w:type="pct"/>
          </w:tcPr>
          <w:p w14:paraId="22D6302C" w14:textId="227AA263" w:rsidR="00631221" w:rsidRDefault="00631221" w:rsidP="00631221">
            <w:r>
              <w:t xml:space="preserve">Paragraaf </w:t>
            </w:r>
            <w:r>
              <w:fldChar w:fldCharType="begin"/>
            </w:r>
            <w:r>
              <w:instrText xml:space="preserve"> REF _Ref_1f1400dc622a70fb2c884625f8f140fa_1 \n \h </w:instrText>
            </w:r>
            <w:r>
              <w:fldChar w:fldCharType="separate"/>
            </w:r>
            <w:r>
              <w:t>7.7</w:t>
            </w:r>
            <w:r>
              <w:fldChar w:fldCharType="end"/>
            </w:r>
            <w:r>
              <w:t xml:space="preserve"> Objecttype Gebiedsaanwijzing</w:t>
            </w:r>
          </w:p>
          <w:p w14:paraId="0E02C069" w14:textId="284B12E0" w:rsidR="00631221" w:rsidRDefault="00631221" w:rsidP="00631221">
            <w:pPr>
              <w:pStyle w:val="Opsommingtekens1"/>
            </w:pPr>
            <w:r>
              <w:t xml:space="preserve">In paragraaf </w:t>
            </w:r>
            <w:r>
              <w:fldChar w:fldCharType="begin"/>
            </w:r>
            <w:r>
              <w:instrText xml:space="preserve"> REF _Ref147153438 \n \h </w:instrText>
            </w:r>
            <w:r>
              <w:fldChar w:fldCharType="separate"/>
            </w:r>
            <w:r>
              <w:rPr>
                <w:b/>
                <w:bCs/>
              </w:rPr>
              <w:t>Fout! Verwijzingsbron niet gevonden.</w:t>
            </w:r>
            <w:r>
              <w:fldChar w:fldCharType="end"/>
            </w:r>
            <w:r>
              <w:t xml:space="preserve"> de definitie van Gebiedsaanwijzing aangepast, om duidelijk te maken dat het annoteren met Gebiedsaanwijzing niet alleen bedoeld is voor het artikel, lid of tekstdeel waarin het gebied wordt aangewezen, maar ook voor andere artikelen, leden of tekstdelen die over het specifieke type gebied gaan</w:t>
            </w:r>
          </w:p>
          <w:p w14:paraId="26DEE031" w14:textId="1AE69BF3" w:rsidR="00631221" w:rsidRDefault="00631221" w:rsidP="00631221">
            <w:pPr>
              <w:pStyle w:val="Opsommingtekens1"/>
            </w:pPr>
            <w:r>
              <w:t xml:space="preserve">In de tabel in subparagraaf </w:t>
            </w:r>
            <w:r>
              <w:fldChar w:fldCharType="begin"/>
            </w:r>
            <w:r>
              <w:instrText xml:space="preserve"> REF _Ref123727988 \n \h </w:instrText>
            </w:r>
            <w:r>
              <w:fldChar w:fldCharType="separate"/>
            </w:r>
            <w:r>
              <w:rPr>
                <w:b/>
                <w:bCs/>
              </w:rPr>
              <w:t>Fout! Verwijzingsbron niet gevonden.</w:t>
            </w:r>
            <w:r>
              <w:fldChar w:fldCharType="end"/>
            </w:r>
          </w:p>
          <w:p w14:paraId="7391274E" w14:textId="4F4B91CA" w:rsidR="00631221" w:rsidRDefault="00631221" w:rsidP="00631221">
            <w:pPr>
              <w:pStyle w:val="Opsommingtekens2"/>
            </w:pPr>
            <w:r>
              <w:t>is een kolom toegevoegd voor de omgevingsplanregels uit een projectbesluit</w:t>
            </w:r>
          </w:p>
          <w:p w14:paraId="229DC24A" w14:textId="77777777" w:rsidR="00631221" w:rsidRDefault="00631221" w:rsidP="00631221">
            <w:pPr>
              <w:pStyle w:val="Opsommingtekens2"/>
            </w:pPr>
            <w:r>
              <w:t xml:space="preserve">is in enkele cellen </w:t>
            </w:r>
            <w:r w:rsidRPr="00F2232B">
              <w:t xml:space="preserve">de kleur en het teken </w:t>
            </w:r>
            <w:r>
              <w:t>gecorrigeerd</w:t>
            </w:r>
          </w:p>
          <w:p w14:paraId="19335A8A" w14:textId="2FAFCA9B" w:rsidR="00631221" w:rsidRPr="00EB3B25" w:rsidRDefault="00631221" w:rsidP="00631221">
            <w:pPr>
              <w:pStyle w:val="Opsommingtekens1"/>
            </w:pPr>
            <w:r w:rsidRPr="0076729D">
              <w:t>Paragra</w:t>
            </w:r>
            <w:r>
              <w:t>a</w:t>
            </w:r>
            <w:r w:rsidRPr="0076729D">
              <w:t>f</w:t>
            </w:r>
            <w:r>
              <w:t xml:space="preserve"> </w:t>
            </w:r>
            <w:r>
              <w:fldChar w:fldCharType="begin"/>
            </w:r>
            <w:r>
              <w:instrText xml:space="preserve"> REF _Ref123727135 \n \h </w:instrText>
            </w:r>
            <w:r>
              <w:fldChar w:fldCharType="separate"/>
            </w:r>
            <w:r>
              <w:rPr>
                <w:b/>
                <w:bCs/>
              </w:rPr>
              <w:t>Fout! Verwijzingsbron niet gevonden.</w:t>
            </w:r>
            <w:r>
              <w:fldChar w:fldCharType="end"/>
            </w:r>
            <w:r>
              <w:t xml:space="preserve"> Aanbevelingen voor Locatie, noemer en naam GIO bij annoteren met Gebiedsaanwijzing toegevoegd, als uitwerking van de </w:t>
            </w:r>
            <w:hyperlink r:id="rId22" w:history="1">
              <w:r>
                <w:rPr>
                  <w:rStyle w:val="Hyperlink"/>
                </w:rPr>
                <w:t>Notitie Werkwijze Geo en Locaties in Omgevingsdocumenten</w:t>
              </w:r>
            </w:hyperlink>
          </w:p>
          <w:p w14:paraId="59A62D6A" w14:textId="27A24F65" w:rsidR="00631221" w:rsidRDefault="00631221" w:rsidP="00631221">
            <w:pPr>
              <w:pStyle w:val="Opsommingtekens1"/>
            </w:pPr>
            <w:r w:rsidRPr="009603DE">
              <w:t xml:space="preserve">In paragraaf </w:t>
            </w:r>
            <w:r>
              <w:rPr>
                <w:highlight w:val="yellow"/>
              </w:rPr>
              <w:fldChar w:fldCharType="begin"/>
            </w:r>
            <w:r>
              <w:instrText xml:space="preserve"> REF _Ref131768323 \n \h </w:instrText>
            </w:r>
            <w:r>
              <w:rPr>
                <w:highlight w:val="yellow"/>
              </w:rPr>
              <w:fldChar w:fldCharType="separate"/>
            </w:r>
            <w:r w:rsidRPr="00631221">
              <w:rPr>
                <w:b/>
                <w:bCs/>
              </w:rPr>
              <w:t>Fout! Verwijzingsbron niet gevonden.</w:t>
            </w:r>
            <w:r>
              <w:rPr>
                <w:highlight w:val="yellow"/>
              </w:rPr>
              <w:fldChar w:fldCharType="end"/>
            </w:r>
            <w:r w:rsidRPr="009603DE">
              <w:t xml:space="preserve"> De typen Gebiedsaanwijzing is ter verduidelijking aangegeven dat uitsluitend de typen Gebiedsaanwijzing mogen worden gebruikt die in die paragraaf zijn opgenomen</w:t>
            </w:r>
          </w:p>
        </w:tc>
      </w:tr>
      <w:tr w:rsidR="00631221" w14:paraId="0A8F7243" w14:textId="77777777" w:rsidTr="00AA0406">
        <w:tc>
          <w:tcPr>
            <w:tcW w:w="566" w:type="pct"/>
          </w:tcPr>
          <w:p w14:paraId="60CB2A7B" w14:textId="638E8566" w:rsidR="00631221" w:rsidRPr="003F1F6F" w:rsidRDefault="00631221" w:rsidP="00631221">
            <w:r w:rsidRPr="00C4753D">
              <w:lastRenderedPageBreak/>
              <w:t>3.0.0</w:t>
            </w:r>
          </w:p>
        </w:tc>
        <w:tc>
          <w:tcPr>
            <w:tcW w:w="766" w:type="pct"/>
          </w:tcPr>
          <w:p w14:paraId="6D29A2F2" w14:textId="6DA08C65" w:rsidR="00631221" w:rsidRDefault="00631221" w:rsidP="00631221">
            <w:r w:rsidRPr="00C4753D">
              <w:t>2023-12-15</w:t>
            </w:r>
          </w:p>
        </w:tc>
        <w:tc>
          <w:tcPr>
            <w:tcW w:w="3668" w:type="pct"/>
          </w:tcPr>
          <w:p w14:paraId="715D1E30" w14:textId="7D1B213C" w:rsidR="00631221" w:rsidRDefault="00631221" w:rsidP="00631221">
            <w:r>
              <w:t xml:space="preserve">Paragraaf </w:t>
            </w:r>
            <w:r>
              <w:fldChar w:fldCharType="begin"/>
            </w:r>
            <w:r>
              <w:instrText xml:space="preserve"> REF _Ref_848aa3a4c277b00b729a862026d8a73e_1 \n \h </w:instrText>
            </w:r>
            <w:r>
              <w:fldChar w:fldCharType="separate"/>
            </w:r>
            <w:r>
              <w:t>7.8</w:t>
            </w:r>
            <w:r>
              <w:fldChar w:fldCharType="end"/>
            </w:r>
            <w:r>
              <w:t xml:space="preserve"> Objecttype SymbolisatieItem</w:t>
            </w:r>
          </w:p>
          <w:p w14:paraId="1C5C1672" w14:textId="0495DD74" w:rsidR="00631221" w:rsidRDefault="00631221" w:rsidP="00631221">
            <w:pPr>
              <w:pStyle w:val="Opsommingtekens1"/>
            </w:pPr>
            <w:r>
              <w:t xml:space="preserve">In paragraaf </w:t>
            </w:r>
            <w:r>
              <w:fldChar w:fldCharType="begin"/>
            </w:r>
            <w:r>
              <w:instrText xml:space="preserve"> REF _Ref147154297 \n \h </w:instrText>
            </w:r>
            <w:r>
              <w:fldChar w:fldCharType="separate"/>
            </w:r>
            <w:r>
              <w:rPr>
                <w:b/>
                <w:bCs/>
              </w:rPr>
              <w:t>Fout! Verwijzingsbron niet gevonden.</w:t>
            </w:r>
            <w:r>
              <w:fldChar w:fldCharType="end"/>
            </w:r>
            <w:r>
              <w:t xml:space="preserve"> Norm de werkafspraak toegevoegd: Gebruik </w:t>
            </w:r>
            <w:r w:rsidRPr="008F400C">
              <w:t>het objecttype SymbolisatieItem niet</w:t>
            </w:r>
          </w:p>
          <w:p w14:paraId="13D5C266" w14:textId="5BE7CE66" w:rsidR="00631221" w:rsidRDefault="00631221" w:rsidP="00631221">
            <w:pPr>
              <w:pStyle w:val="Opsommingtekens1"/>
            </w:pPr>
            <w:r>
              <w:t xml:space="preserve">In paragraaf </w:t>
            </w:r>
            <w:r>
              <w:fldChar w:fldCharType="begin"/>
            </w:r>
            <w:r>
              <w:instrText xml:space="preserve"> REF _Ref147154325 \n \h </w:instrText>
            </w:r>
            <w:r>
              <w:fldChar w:fldCharType="separate"/>
            </w:r>
            <w:r>
              <w:rPr>
                <w:b/>
                <w:bCs/>
              </w:rPr>
              <w:t>Fout! Verwijzingsbron niet gevonden.</w:t>
            </w:r>
            <w:r>
              <w:fldChar w:fldCharType="end"/>
            </w:r>
            <w:r>
              <w:t xml:space="preserve"> een toelichting op de werkafspraak toegevoegd</w:t>
            </w:r>
          </w:p>
        </w:tc>
      </w:tr>
      <w:tr w:rsidR="00631221" w14:paraId="78E3AB64" w14:textId="77777777" w:rsidTr="00AA0406">
        <w:tc>
          <w:tcPr>
            <w:tcW w:w="566" w:type="pct"/>
          </w:tcPr>
          <w:p w14:paraId="3C1F3873" w14:textId="4336DF93" w:rsidR="00631221" w:rsidRPr="003F1F6F" w:rsidRDefault="00631221" w:rsidP="00631221">
            <w:r w:rsidRPr="00C4753D">
              <w:t>3.0.0</w:t>
            </w:r>
          </w:p>
        </w:tc>
        <w:tc>
          <w:tcPr>
            <w:tcW w:w="766" w:type="pct"/>
          </w:tcPr>
          <w:p w14:paraId="14C571E4" w14:textId="2B2BDEFF" w:rsidR="00631221" w:rsidRDefault="00631221" w:rsidP="00631221">
            <w:r w:rsidRPr="00C4753D">
              <w:t>2023-12-15</w:t>
            </w:r>
          </w:p>
        </w:tc>
        <w:tc>
          <w:tcPr>
            <w:tcW w:w="3668" w:type="pct"/>
          </w:tcPr>
          <w:p w14:paraId="75AEF0B2" w14:textId="224A7B2E" w:rsidR="00631221" w:rsidRDefault="00631221" w:rsidP="00631221">
            <w:r>
              <w:t xml:space="preserve">Paragraaf </w:t>
            </w:r>
            <w:r>
              <w:fldChar w:fldCharType="begin"/>
            </w:r>
            <w:r>
              <w:instrText xml:space="preserve"> REF _Ref_92009a6e842053c38bfdbf11b5d9a80e_1 \n \h </w:instrText>
            </w:r>
            <w:r>
              <w:fldChar w:fldCharType="separate"/>
            </w:r>
            <w:r>
              <w:t>7.9</w:t>
            </w:r>
            <w:r>
              <w:fldChar w:fldCharType="end"/>
            </w:r>
            <w:r>
              <w:t xml:space="preserve"> Objecttype Kaart</w:t>
            </w:r>
          </w:p>
          <w:p w14:paraId="5354D7B2" w14:textId="77777777" w:rsidR="00631221" w:rsidRDefault="00631221" w:rsidP="00631221">
            <w:pPr>
              <w:pStyle w:val="Opsommingtekens1"/>
            </w:pPr>
            <w:r>
              <w:t>De definitie van dit objecttype is aangepast om duidelijk te maken dat de bij een Juridische regel of Tekstdeel behorende domeinspecifieke OW-objecten (Activiteit, Gebiedsaanwijzing, Omgevingsnorm, Omgevingswaarde) op de Kaart worden weergegeven en niet de Locaties bij de Juridische regel of het Tekstdeel</w:t>
            </w:r>
          </w:p>
        </w:tc>
      </w:tr>
      <w:tr w:rsidR="00631221" w14:paraId="6753CA91" w14:textId="77777777" w:rsidTr="00AA0406">
        <w:tc>
          <w:tcPr>
            <w:tcW w:w="566" w:type="pct"/>
          </w:tcPr>
          <w:p w14:paraId="51331277" w14:textId="4D16B93F" w:rsidR="00631221" w:rsidRDefault="00631221" w:rsidP="00631221">
            <w:r w:rsidRPr="00C4753D">
              <w:t>3.0.0</w:t>
            </w:r>
          </w:p>
        </w:tc>
        <w:tc>
          <w:tcPr>
            <w:tcW w:w="766" w:type="pct"/>
          </w:tcPr>
          <w:p w14:paraId="2F5831E1" w14:textId="7BCD9334" w:rsidR="00631221" w:rsidRDefault="00631221" w:rsidP="00631221">
            <w:r w:rsidRPr="00C4753D">
              <w:t>2023-12-15</w:t>
            </w:r>
          </w:p>
        </w:tc>
        <w:tc>
          <w:tcPr>
            <w:tcW w:w="3668" w:type="pct"/>
          </w:tcPr>
          <w:p w14:paraId="657E45A0" w14:textId="1D8F9517" w:rsidR="00631221" w:rsidRDefault="00631221" w:rsidP="00631221">
            <w:r>
              <w:t xml:space="preserve">Paragraaf </w:t>
            </w:r>
            <w:r>
              <w:fldChar w:fldCharType="begin"/>
            </w:r>
            <w:r>
              <w:instrText xml:space="preserve"> REF _Ref148108981 \n \h </w:instrText>
            </w:r>
            <w:r>
              <w:fldChar w:fldCharType="separate"/>
            </w:r>
            <w:r>
              <w:rPr>
                <w:b/>
                <w:bCs/>
              </w:rPr>
              <w:t>Fout! Verwijzingsbron niet gevonden.</w:t>
            </w:r>
            <w:r>
              <w:fldChar w:fldCharType="end"/>
            </w:r>
            <w:r>
              <w:t xml:space="preserve"> Objecttype Regelingsgebied</w:t>
            </w:r>
          </w:p>
          <w:p w14:paraId="3841F081" w14:textId="242284F8" w:rsidR="00631221" w:rsidRDefault="00631221" w:rsidP="00631221">
            <w:r>
              <w:t xml:space="preserve">In paragraaf </w:t>
            </w:r>
            <w:r>
              <w:fldChar w:fldCharType="begin"/>
            </w:r>
            <w:r>
              <w:instrText xml:space="preserve"> REF _Ref137404005 \n \h </w:instrText>
            </w:r>
            <w:r>
              <w:fldChar w:fldCharType="separate"/>
            </w:r>
            <w:r>
              <w:rPr>
                <w:b/>
                <w:bCs/>
              </w:rPr>
              <w:t>Fout! Verwijzingsbron niet gevonden.</w:t>
            </w:r>
            <w:r>
              <w:fldChar w:fldCharType="end"/>
            </w:r>
            <w:r>
              <w:t xml:space="preserve"> Toelichting op de toepassing toegevoegd:</w:t>
            </w:r>
          </w:p>
          <w:p w14:paraId="54B4557C" w14:textId="77777777" w:rsidR="00631221" w:rsidRDefault="00631221" w:rsidP="00631221">
            <w:pPr>
              <w:pStyle w:val="Opsommingtekens1"/>
            </w:pPr>
            <w:r>
              <w:t>Uitleg over functie Regelingsgebied i.r.t. DSO-viewer</w:t>
            </w:r>
          </w:p>
          <w:p w14:paraId="3860E054" w14:textId="1BF9742C" w:rsidR="00631221" w:rsidRDefault="00631221" w:rsidP="00631221">
            <w:pPr>
              <w:pStyle w:val="Opsommingtekens1"/>
            </w:pPr>
            <w:r>
              <w:t xml:space="preserve">Uitleg </w:t>
            </w:r>
            <w:r w:rsidRPr="00A5510C">
              <w:t>mogelijk</w:t>
            </w:r>
            <w:r>
              <w:t>e noodzaak wijzigen Regelingsgebied</w:t>
            </w:r>
          </w:p>
          <w:p w14:paraId="31D4EBA7" w14:textId="778ABFA4" w:rsidR="00631221" w:rsidRDefault="00631221" w:rsidP="00631221">
            <w:pPr>
              <w:pStyle w:val="Opsommingtekens1"/>
            </w:pPr>
            <w:r>
              <w:t>Uitleg over toepassing Regelingsgebied bij Locatie bodembeheer buiten ambtsgebied gemeente of waterschap</w:t>
            </w:r>
          </w:p>
          <w:p w14:paraId="50612C2D" w14:textId="77777777" w:rsidR="00631221" w:rsidRDefault="00631221" w:rsidP="00631221">
            <w:pPr>
              <w:pStyle w:val="Opsommingtekens1"/>
            </w:pPr>
            <w:r>
              <w:t>Uitleg over Regelingsgebied i.r.t. ambtsgebied</w:t>
            </w:r>
          </w:p>
          <w:p w14:paraId="3AE89144" w14:textId="77777777" w:rsidR="00631221" w:rsidRDefault="00631221" w:rsidP="00631221">
            <w:pPr>
              <w:pStyle w:val="Opsommingtekens1"/>
            </w:pPr>
            <w:r>
              <w:t xml:space="preserve">Uitleg over relatie </w:t>
            </w:r>
            <w:r w:rsidRPr="0079234F">
              <w:t>Regelingsgebied, Locatie, GIO en tekst</w:t>
            </w:r>
          </w:p>
          <w:p w14:paraId="0719AC28" w14:textId="77777777" w:rsidR="00631221" w:rsidRDefault="00631221" w:rsidP="00631221">
            <w:pPr>
              <w:pStyle w:val="Opsommingtekens1"/>
            </w:pPr>
            <w:r w:rsidRPr="008C0700">
              <w:t>Een toelichting op toepassing Regelingsgebied bij programma en projectbesluit is toegevoegd</w:t>
            </w:r>
          </w:p>
          <w:p w14:paraId="7EEE34D2" w14:textId="77777777" w:rsidR="00631221" w:rsidRDefault="00631221" w:rsidP="00631221">
            <w:pPr>
              <w:pStyle w:val="Opsommingtekens1"/>
            </w:pPr>
            <w:r>
              <w:t>Uitleg toegevoegd over het Regelingsgebied wanneer in omgevingsplan of waterschapsverordening een bodembeheergebied wordt aangewezen dat deels buiten het ambtsgebied ligt</w:t>
            </w:r>
          </w:p>
          <w:p w14:paraId="136D68A2" w14:textId="77777777" w:rsidR="00631221" w:rsidRDefault="00631221" w:rsidP="00631221">
            <w:pPr>
              <w:pStyle w:val="Opsommingtekens1"/>
            </w:pPr>
            <w:r>
              <w:t xml:space="preserve">De toelichting over de relatie </w:t>
            </w:r>
            <w:r w:rsidRPr="00D76BEB">
              <w:t>Regelingsgebied</w:t>
            </w:r>
            <w:r>
              <w:t xml:space="preserve"> –</w:t>
            </w:r>
            <w:r w:rsidRPr="00D76BEB">
              <w:t xml:space="preserve"> Locatie</w:t>
            </w:r>
            <w:r>
              <w:t xml:space="preserve"> -</w:t>
            </w:r>
            <w:r w:rsidRPr="00D76BEB">
              <w:t xml:space="preserve"> GIO </w:t>
            </w:r>
            <w:r>
              <w:t>–</w:t>
            </w:r>
            <w:r w:rsidRPr="00D76BEB">
              <w:t xml:space="preserve"> tekst</w:t>
            </w:r>
            <w:r>
              <w:t xml:space="preserve"> aangevuld met die situaties wanneer het Regelingsgebied anders is dan het ambtsgebied</w:t>
            </w:r>
          </w:p>
        </w:tc>
      </w:tr>
      <w:tr w:rsidR="00631221" w14:paraId="3297E2CB" w14:textId="77777777" w:rsidTr="00AA0406">
        <w:tc>
          <w:tcPr>
            <w:tcW w:w="566" w:type="pct"/>
          </w:tcPr>
          <w:p w14:paraId="148F13F7" w14:textId="1895329F" w:rsidR="00631221" w:rsidRDefault="00631221" w:rsidP="00631221">
            <w:r w:rsidRPr="00C4753D">
              <w:lastRenderedPageBreak/>
              <w:t>3.0.0</w:t>
            </w:r>
          </w:p>
        </w:tc>
        <w:tc>
          <w:tcPr>
            <w:tcW w:w="766" w:type="pct"/>
          </w:tcPr>
          <w:p w14:paraId="4FFDA4CD" w14:textId="2EC3B3A3" w:rsidR="00631221" w:rsidRDefault="00631221" w:rsidP="00631221">
            <w:r w:rsidRPr="00C4753D">
              <w:t>2023-12-15</w:t>
            </w:r>
          </w:p>
        </w:tc>
        <w:tc>
          <w:tcPr>
            <w:tcW w:w="3668" w:type="pct"/>
          </w:tcPr>
          <w:p w14:paraId="7B87D498" w14:textId="4BEA8CFB" w:rsidR="00631221" w:rsidRDefault="00631221" w:rsidP="00631221">
            <w:r>
              <w:t xml:space="preserve">Hoofdstuk </w:t>
            </w:r>
            <w:r>
              <w:fldChar w:fldCharType="begin"/>
            </w:r>
            <w:r>
              <w:instrText xml:space="preserve"> REF _Ref123720738 \n \h </w:instrText>
            </w:r>
            <w:r>
              <w:fldChar w:fldCharType="separate"/>
            </w:r>
            <w:r>
              <w:rPr>
                <w:b/>
                <w:bCs/>
              </w:rPr>
              <w:t>Fout! Verwijzingsbron niet gevonden.</w:t>
            </w:r>
            <w:r>
              <w:fldChar w:fldCharType="end"/>
            </w:r>
            <w:r>
              <w:t xml:space="preserve"> Wijzigen van omgevingsdocumenten met wijzigingsbesluiten</w:t>
            </w:r>
          </w:p>
          <w:p w14:paraId="5C824BDD" w14:textId="24F3B552" w:rsidR="00631221" w:rsidRDefault="00631221" w:rsidP="00631221">
            <w:pPr>
              <w:pStyle w:val="Opsommingtekens1"/>
            </w:pPr>
            <w:r>
              <w:t>Hoofdstuk is toegevoegd (en daaropvolgende hoofdstukken vernummerd)</w:t>
            </w:r>
          </w:p>
          <w:p w14:paraId="0DA54C7B" w14:textId="77777777" w:rsidR="00631221" w:rsidRDefault="00631221" w:rsidP="00631221">
            <w:pPr>
              <w:pStyle w:val="Opsommingtekens1"/>
            </w:pPr>
            <w:r>
              <w:t>Bestaande tekst over het muteren van OW-objecten en het mutatiescenario Integrale tekstvervanging is naar dit hoofdstuk verplaatst</w:t>
            </w:r>
          </w:p>
          <w:p w14:paraId="1973D371" w14:textId="77777777" w:rsidR="00631221" w:rsidRDefault="00631221" w:rsidP="00631221">
            <w:pPr>
              <w:pStyle w:val="Opsommingtekens1"/>
            </w:pPr>
            <w:r>
              <w:t xml:space="preserve">Nieuwe tekst is toegevoegd over het wijzigen van tekst, met renvooi als standaard-wijzigingsmethode en Integrale tekstvervanging als alternatieve wijzigingsmethode. </w:t>
            </w:r>
            <w:r w:rsidRPr="00B2319A">
              <w:t>Met ingang van 1 oktober 2023 is het gebruik van Intrekken &amp; vervangen als alternatief voor de wijzigingsmethode renvooi niet meer toegestaan</w:t>
            </w:r>
          </w:p>
          <w:p w14:paraId="0B8357D7" w14:textId="77777777" w:rsidR="00631221" w:rsidRDefault="00631221" w:rsidP="00631221">
            <w:pPr>
              <w:pStyle w:val="Opsommingtekens1"/>
            </w:pPr>
            <w:r w:rsidRPr="002533F5">
              <w:t xml:space="preserve">Nieuwe tekst </w:t>
            </w:r>
            <w:r>
              <w:t xml:space="preserve">is </w:t>
            </w:r>
            <w:r w:rsidRPr="002533F5">
              <w:t>toegevoegd over het wijzigen van</w:t>
            </w:r>
            <w:r>
              <w:t xml:space="preserve"> GIO’s</w:t>
            </w:r>
          </w:p>
          <w:p w14:paraId="48CD9903" w14:textId="2CF301CE" w:rsidR="00631221" w:rsidRDefault="00631221" w:rsidP="00631221">
            <w:pPr>
              <w:pStyle w:val="Opsommingtekens1"/>
            </w:pPr>
            <w:r>
              <w:t xml:space="preserve">Gebruik van </w:t>
            </w:r>
            <w:r w:rsidRPr="004B63B6">
              <w:t>Intrekken &amp; vervangen</w:t>
            </w:r>
            <w:r>
              <w:t xml:space="preserve"> als reguliere wijzigingsmethode is nog wel toegestaan. Daarvoor is paragraaf </w:t>
            </w:r>
            <w:r>
              <w:fldChar w:fldCharType="begin"/>
            </w:r>
            <w:r>
              <w:instrText xml:space="preserve"> REF _Ref147155036 \n \h </w:instrText>
            </w:r>
            <w:r>
              <w:fldChar w:fldCharType="separate"/>
            </w:r>
            <w:r>
              <w:rPr>
                <w:b/>
                <w:bCs/>
              </w:rPr>
              <w:t>Fout! Verwijzingsbron niet gevonden.</w:t>
            </w:r>
            <w:r>
              <w:fldChar w:fldCharType="end"/>
            </w:r>
            <w:r>
              <w:t xml:space="preserve"> toegevoegd</w:t>
            </w:r>
          </w:p>
          <w:p w14:paraId="1273F3FD" w14:textId="49738A56" w:rsidR="00631221" w:rsidRDefault="00631221" w:rsidP="00631221">
            <w:pPr>
              <w:pStyle w:val="Opsommingtekens1"/>
            </w:pPr>
            <w:r>
              <w:t xml:space="preserve">Waar nodig is de tekst in </w:t>
            </w:r>
            <w:r w:rsidRPr="00CD709A">
              <w:t xml:space="preserve">de rest van </w:t>
            </w:r>
            <w:r>
              <w:t xml:space="preserve">hoofdstuk </w:t>
            </w:r>
            <w:r>
              <w:fldChar w:fldCharType="begin"/>
            </w:r>
            <w:r>
              <w:instrText xml:space="preserve"> REF _Ref123720738 \n \h </w:instrText>
            </w:r>
            <w:r>
              <w:fldChar w:fldCharType="separate"/>
            </w:r>
            <w:r>
              <w:rPr>
                <w:b/>
                <w:bCs/>
              </w:rPr>
              <w:t>Fout! Verwijzingsbron niet gevonden.</w:t>
            </w:r>
            <w:r>
              <w:fldChar w:fldCharType="end"/>
            </w:r>
            <w:r>
              <w:t xml:space="preserve"> aan deze wijzigingen aangepast</w:t>
            </w:r>
          </w:p>
          <w:p w14:paraId="0563F9F8" w14:textId="7254BDAE" w:rsidR="00631221" w:rsidRDefault="00631221" w:rsidP="00631221">
            <w:pPr>
              <w:pStyle w:val="Opsommingtekens1"/>
            </w:pPr>
            <w:r>
              <w:t xml:space="preserve">Paragraaf </w:t>
            </w:r>
            <w:r>
              <w:fldChar w:fldCharType="begin"/>
            </w:r>
            <w:r>
              <w:instrText xml:space="preserve"> REF _Ref123307769 \n \h </w:instrText>
            </w:r>
            <w:r>
              <w:fldChar w:fldCharType="separate"/>
            </w:r>
            <w:r>
              <w:rPr>
                <w:b/>
                <w:bCs/>
              </w:rPr>
              <w:t>Fout! Verwijzingsbron niet gevonden.</w:t>
            </w:r>
            <w:r>
              <w:fldChar w:fldCharType="end"/>
            </w:r>
            <w:r>
              <w:t xml:space="preserve"> Wijzigen van OW-objecten is, o.a. t</w:t>
            </w:r>
            <w:r w:rsidRPr="007D048E">
              <w:t>en behoeve van de wijziging ‘Beëindigen mogelijkheid BG om zelf directe mutaties van OW-objecten aan te leveren’</w:t>
            </w:r>
            <w:r>
              <w:t xml:space="preserve"> (WELT-274),</w:t>
            </w:r>
            <w:r w:rsidRPr="007D048E">
              <w:t xml:space="preserve"> </w:t>
            </w:r>
            <w:r>
              <w:t>gesplitst in drie subparagrafen:</w:t>
            </w:r>
          </w:p>
          <w:p w14:paraId="67795664" w14:textId="1B96A706" w:rsidR="00631221" w:rsidRDefault="00631221" w:rsidP="00631221">
            <w:pPr>
              <w:pStyle w:val="Opsommingtekens2"/>
            </w:pPr>
            <w:r>
              <w:fldChar w:fldCharType="begin"/>
            </w:r>
            <w:r>
              <w:instrText xml:space="preserve"> REF _Ref150880513 \n \h </w:instrText>
            </w:r>
            <w:r>
              <w:fldChar w:fldCharType="separate"/>
            </w:r>
            <w:r>
              <w:rPr>
                <w:b/>
                <w:bCs/>
              </w:rPr>
              <w:t>Fout! Verwijzingsbron niet gevonden.</w:t>
            </w:r>
            <w:r>
              <w:fldChar w:fldCharType="end"/>
            </w:r>
            <w:r>
              <w:t xml:space="preserve"> Inleiding met daarin de inhoud die voorheen in </w:t>
            </w:r>
            <w:r>
              <w:fldChar w:fldCharType="begin"/>
            </w:r>
            <w:r>
              <w:instrText xml:space="preserve"> REF _Ref123307769 \n \h  \* MERGEFORMAT </w:instrText>
            </w:r>
            <w:r>
              <w:fldChar w:fldCharType="separate"/>
            </w:r>
            <w:r>
              <w:rPr>
                <w:b/>
                <w:bCs/>
              </w:rPr>
              <w:t>Fout! Verwijzingsbron niet gevonden.</w:t>
            </w:r>
            <w:r>
              <w:fldChar w:fldCharType="end"/>
            </w:r>
            <w:r>
              <w:t xml:space="preserve"> stond</w:t>
            </w:r>
          </w:p>
          <w:p w14:paraId="34F4161E" w14:textId="091C91B5" w:rsidR="00631221" w:rsidRDefault="00631221" w:rsidP="00631221">
            <w:pPr>
              <w:pStyle w:val="Opsommingtekens2"/>
            </w:pPr>
            <w:r>
              <w:fldChar w:fldCharType="begin"/>
            </w:r>
            <w:r>
              <w:instrText xml:space="preserve"> REF _Ref150880608 \n \h  \* MERGEFORMAT </w:instrText>
            </w:r>
            <w:r>
              <w:fldChar w:fldCharType="separate"/>
            </w:r>
            <w:r>
              <w:rPr>
                <w:b/>
                <w:bCs/>
              </w:rPr>
              <w:t>Fout! Verwijzingsbron niet gevonden.</w:t>
            </w:r>
            <w:r>
              <w:fldChar w:fldCharType="end"/>
            </w:r>
            <w:r>
              <w:t xml:space="preserve"> Norm, met daarin de regel over het aanleveren van een wijziging van een OW-object zonder besluit mag wijzigen (en </w:t>
            </w:r>
            <w:r w:rsidRPr="00F37043">
              <w:t>regel over welke OW-objecten een besluit mag wijzigen</w:t>
            </w:r>
            <w:r>
              <w:t>, zie daarover hiervoor)</w:t>
            </w:r>
          </w:p>
          <w:p w14:paraId="130143EF" w14:textId="2D32E73F" w:rsidR="00631221" w:rsidRDefault="00631221" w:rsidP="00631221">
            <w:pPr>
              <w:pStyle w:val="Opsommingtekens2"/>
            </w:pPr>
            <w:r>
              <w:fldChar w:fldCharType="begin"/>
            </w:r>
            <w:r>
              <w:instrText xml:space="preserve"> REF _Ref150880704 \n \h  \* MERGEFORMAT </w:instrText>
            </w:r>
            <w:r>
              <w:fldChar w:fldCharType="separate"/>
            </w:r>
            <w:r>
              <w:rPr>
                <w:b/>
                <w:bCs/>
              </w:rPr>
              <w:t>Fout! Verwijzingsbron niet gevonden.</w:t>
            </w:r>
            <w:r>
              <w:fldChar w:fldCharType="end"/>
            </w:r>
            <w:r>
              <w:t xml:space="preserve"> Toelichting met in </w:t>
            </w:r>
            <w:r>
              <w:fldChar w:fldCharType="begin"/>
            </w:r>
            <w:r>
              <w:instrText xml:space="preserve"> REF _Ref150882521 \n \h </w:instrText>
            </w:r>
            <w:r>
              <w:fldChar w:fldCharType="separate"/>
            </w:r>
            <w:r>
              <w:rPr>
                <w:b/>
                <w:bCs/>
              </w:rPr>
              <w:t>Fout! Verwijzingsbron niet gevonden.</w:t>
            </w:r>
            <w:r>
              <w:fldChar w:fldCharType="end"/>
            </w:r>
            <w:r>
              <w:t xml:space="preserve"> een toelichting op die regel</w:t>
            </w:r>
          </w:p>
        </w:tc>
      </w:tr>
      <w:tr w:rsidR="00631221" w:rsidRPr="00DD1F7F" w14:paraId="1C46A9F0" w14:textId="77777777" w:rsidTr="00AA0406">
        <w:tc>
          <w:tcPr>
            <w:tcW w:w="566" w:type="pct"/>
          </w:tcPr>
          <w:p w14:paraId="07E45DB7" w14:textId="24CF3EB2" w:rsidR="00631221" w:rsidRPr="003F1F6F" w:rsidRDefault="00631221" w:rsidP="00631221">
            <w:r w:rsidRPr="00C4753D">
              <w:t>3.0.0</w:t>
            </w:r>
          </w:p>
        </w:tc>
        <w:tc>
          <w:tcPr>
            <w:tcW w:w="766" w:type="pct"/>
          </w:tcPr>
          <w:p w14:paraId="5EEBF265" w14:textId="3DA4FB45" w:rsidR="00631221" w:rsidRDefault="00631221" w:rsidP="00631221">
            <w:r w:rsidRPr="00C4753D">
              <w:t>2023-12-15</w:t>
            </w:r>
          </w:p>
        </w:tc>
        <w:tc>
          <w:tcPr>
            <w:tcW w:w="3668" w:type="pct"/>
          </w:tcPr>
          <w:p w14:paraId="1CBF0062" w14:textId="062954FC" w:rsidR="00631221" w:rsidRDefault="00631221" w:rsidP="00631221">
            <w:r>
              <w:t xml:space="preserve">Paragraaf </w:t>
            </w:r>
            <w:r>
              <w:fldChar w:fldCharType="begin"/>
            </w:r>
            <w:r>
              <w:instrText xml:space="preserve"> REF _Ref123734828 \n \h </w:instrText>
            </w:r>
            <w:r>
              <w:fldChar w:fldCharType="separate"/>
            </w:r>
            <w:r>
              <w:rPr>
                <w:b/>
                <w:bCs/>
              </w:rPr>
              <w:t>Fout! Verwijzingsbron niet gevonden.</w:t>
            </w:r>
            <w:r>
              <w:fldChar w:fldCharType="end"/>
            </w:r>
            <w:r>
              <w:t xml:space="preserve"> Onderdelen van de standaard die voor omgevingsdocumenten met Artikelstructuur verplicht of noodzakelijk zijn</w:t>
            </w:r>
          </w:p>
          <w:p w14:paraId="667E7475" w14:textId="77777777" w:rsidR="00631221" w:rsidRPr="00DD1F7F" w:rsidRDefault="00631221" w:rsidP="00631221">
            <w:pPr>
              <w:pStyle w:val="Opsommingtekens1"/>
            </w:pPr>
            <w:r>
              <w:t>Toegevoegd aan de samenvatting van de verplichtingen is dat bij gebruik van normwaarden de locaties en waarden in een GIO moeten worden vastgesteld</w:t>
            </w:r>
          </w:p>
        </w:tc>
      </w:tr>
      <w:tr w:rsidR="00631221" w14:paraId="606898A9" w14:textId="77777777" w:rsidTr="00AA0406">
        <w:tc>
          <w:tcPr>
            <w:tcW w:w="566" w:type="pct"/>
          </w:tcPr>
          <w:p w14:paraId="5DF21236" w14:textId="7D486047" w:rsidR="00631221" w:rsidRPr="003F1F6F" w:rsidRDefault="00631221" w:rsidP="00631221">
            <w:r w:rsidRPr="00C4753D">
              <w:lastRenderedPageBreak/>
              <w:t>3.0.0</w:t>
            </w:r>
          </w:p>
        </w:tc>
        <w:tc>
          <w:tcPr>
            <w:tcW w:w="766" w:type="pct"/>
          </w:tcPr>
          <w:p w14:paraId="2AB17A09" w14:textId="5CA2784E" w:rsidR="00631221" w:rsidRDefault="00631221" w:rsidP="00631221">
            <w:r w:rsidRPr="00C4753D">
              <w:t>2023-12-15</w:t>
            </w:r>
          </w:p>
        </w:tc>
        <w:tc>
          <w:tcPr>
            <w:tcW w:w="3668" w:type="pct"/>
          </w:tcPr>
          <w:p w14:paraId="75A36BA1" w14:textId="77777777" w:rsidR="00631221" w:rsidRDefault="00631221" w:rsidP="00631221">
            <w:r>
              <w:t xml:space="preserve">Hoofdstuk </w:t>
            </w:r>
            <w:r>
              <w:fldChar w:fldCharType="begin" w:fldLock="1"/>
            </w:r>
            <w:r>
              <w:instrText xml:space="preserve"> REF _Ref92380863 \n \h </w:instrText>
            </w:r>
            <w:r>
              <w:fldChar w:fldCharType="separate"/>
            </w:r>
            <w:r w:rsidRPr="00DF3BF8">
              <w:rPr>
                <w:rStyle w:val="Verwijzing"/>
              </w:rPr>
              <w:t>10</w:t>
            </w:r>
            <w:r>
              <w:fldChar w:fldCharType="end"/>
            </w:r>
            <w:r>
              <w:t xml:space="preserve"> Procedure, aan te leveren producten en gegevens</w:t>
            </w:r>
          </w:p>
          <w:p w14:paraId="196500D1" w14:textId="4AFCA022" w:rsidR="00631221" w:rsidRDefault="00631221" w:rsidP="00631221">
            <w:pPr>
              <w:pStyle w:val="Opsommingtekens1"/>
            </w:pPr>
            <w:r>
              <w:t>Dit hoofdstuk (voorheen hoofdstuk 9) is fors herschreven en aangevuld</w:t>
            </w:r>
          </w:p>
          <w:p w14:paraId="52DD192F" w14:textId="5F11C428" w:rsidR="00631221" w:rsidRDefault="00631221" w:rsidP="00631221">
            <w:pPr>
              <w:pStyle w:val="Opsommingtekens1"/>
            </w:pPr>
            <w:r>
              <w:t xml:space="preserve">Paragraaf </w:t>
            </w:r>
            <w:r>
              <w:fldChar w:fldCharType="begin"/>
            </w:r>
            <w:r>
              <w:instrText xml:space="preserve"> REF _Ref122098480 \n \h </w:instrText>
            </w:r>
            <w:r>
              <w:fldChar w:fldCharType="separate"/>
            </w:r>
            <w:r>
              <w:rPr>
                <w:b/>
                <w:bCs/>
              </w:rPr>
              <w:t>Fout! Verwijzingsbron niet gevonden.</w:t>
            </w:r>
            <w:r>
              <w:fldChar w:fldCharType="end"/>
            </w:r>
            <w:r>
              <w:t xml:space="preserve"> beschrijft de producten die tijdens de procedure moeten worden aangeleverd</w:t>
            </w:r>
          </w:p>
          <w:p w14:paraId="025DA805" w14:textId="002F6097" w:rsidR="00631221" w:rsidRDefault="00631221" w:rsidP="00631221">
            <w:pPr>
              <w:pStyle w:val="Opsommingtekens1"/>
            </w:pPr>
            <w:r>
              <w:t xml:space="preserve">Paragraaf </w:t>
            </w:r>
            <w:r>
              <w:fldChar w:fldCharType="begin"/>
            </w:r>
            <w:r>
              <w:instrText xml:space="preserve"> REF _Ref123736672 \n \h </w:instrText>
            </w:r>
            <w:r>
              <w:fldChar w:fldCharType="separate"/>
            </w:r>
            <w:r>
              <w:rPr>
                <w:b/>
                <w:bCs/>
              </w:rPr>
              <w:t>Fout! Verwijzingsbron niet gevonden.</w:t>
            </w:r>
            <w:r>
              <w:fldChar w:fldCharType="end"/>
            </w:r>
          </w:p>
          <w:p w14:paraId="55D108E1" w14:textId="5E037E96" w:rsidR="00631221" w:rsidRDefault="00631221" w:rsidP="00631221">
            <w:pPr>
              <w:pStyle w:val="Opsommingtekens2"/>
            </w:pPr>
            <w:r w:rsidRPr="00135165">
              <w:t xml:space="preserve">Paragraaf beschrijft </w:t>
            </w:r>
            <w:r>
              <w:t>welke gegevens over producten en procedure moeten worden aangeleverd</w:t>
            </w:r>
          </w:p>
          <w:p w14:paraId="4F4E8424" w14:textId="271930F8" w:rsidR="00631221" w:rsidRDefault="00631221" w:rsidP="00631221">
            <w:pPr>
              <w:pStyle w:val="Opsommingtekens2"/>
            </w:pPr>
            <w:r>
              <w:t xml:space="preserve">Subparagraaf </w:t>
            </w:r>
            <w:r>
              <w:fldChar w:fldCharType="begin"/>
            </w:r>
            <w:r>
              <w:instrText xml:space="preserve"> REF _Ref122295355 \n \h </w:instrText>
            </w:r>
            <w:r>
              <w:fldChar w:fldCharType="separate"/>
            </w:r>
            <w:r>
              <w:rPr>
                <w:b/>
                <w:bCs/>
              </w:rPr>
              <w:t>Fout! Verwijzingsbron niet gevonden.</w:t>
            </w:r>
            <w:r>
              <w:fldChar w:fldCharType="end"/>
            </w:r>
            <w:r>
              <w:t xml:space="preserve"> BesluitMetadata </w:t>
            </w:r>
            <w:r w:rsidRPr="00E739DB">
              <w:t xml:space="preserve">geeft aan </w:t>
            </w:r>
            <w:r>
              <w:t xml:space="preserve">dat het gegeven citeertitel in de toekomst een verplicht gegeven wordt en dat wordt aanbevolen dat gegeven vooruitlopend al te gebruiken </w:t>
            </w:r>
            <w:r w:rsidRPr="00110C1D">
              <w:t>(WELT-244)</w:t>
            </w:r>
          </w:p>
          <w:p w14:paraId="252E9759" w14:textId="1B824AAA" w:rsidR="00631221" w:rsidRDefault="00631221" w:rsidP="00631221">
            <w:pPr>
              <w:pStyle w:val="Opsommingtekens2"/>
            </w:pPr>
            <w:r w:rsidRPr="003322BA">
              <w:t xml:space="preserve">Subparagraaf </w:t>
            </w:r>
            <w:r>
              <w:fldChar w:fldCharType="begin"/>
            </w:r>
            <w:r>
              <w:instrText xml:space="preserve"> REF _Ref122295365 \n \h </w:instrText>
            </w:r>
            <w:r>
              <w:fldChar w:fldCharType="separate"/>
            </w:r>
            <w:r>
              <w:rPr>
                <w:b/>
                <w:bCs/>
              </w:rPr>
              <w:t>Fout! Verwijzingsbron niet gevonden.</w:t>
            </w:r>
            <w:r>
              <w:fldChar w:fldCharType="end"/>
            </w:r>
            <w:r w:rsidRPr="003322BA">
              <w:t xml:space="preserve"> </w:t>
            </w:r>
            <w:r>
              <w:t>Regeling</w:t>
            </w:r>
            <w:r w:rsidRPr="003322BA">
              <w:t xml:space="preserve">Metadata </w:t>
            </w:r>
            <w:r w:rsidRPr="00E739DB">
              <w:t xml:space="preserve">geeft aan </w:t>
            </w:r>
            <w:r w:rsidRPr="003322BA">
              <w:t>dat het gegeven citeertitel in de toekomst een verplicht gegeven wordt en dat wordt aanbevolen dat gegeven vooruitlopend al te gebruiken</w:t>
            </w:r>
            <w:r>
              <w:t xml:space="preserve"> </w:t>
            </w:r>
            <w:r w:rsidRPr="00110C1D">
              <w:t>(WELT-244)</w:t>
            </w:r>
          </w:p>
          <w:p w14:paraId="12304235" w14:textId="27D8C7D7" w:rsidR="00631221" w:rsidRDefault="00631221" w:rsidP="00631221">
            <w:pPr>
              <w:pStyle w:val="Opsommingtekens1"/>
            </w:pPr>
            <w:r>
              <w:t xml:space="preserve">Paragraaf </w:t>
            </w:r>
            <w:r w:rsidRPr="00631221">
              <w:t>10.4</w:t>
            </w:r>
            <w:r>
              <w:t xml:space="preserve"> </w:t>
            </w:r>
            <w:r w:rsidRPr="00900600">
              <w:t>geeft per procedurestap concreet aan wat de juridische situatie is, welke producten moeten worden aangeleverd en hoe de aan te leveren gegevens moeten worden toegepast</w:t>
            </w:r>
          </w:p>
        </w:tc>
      </w:tr>
      <w:tr w:rsidR="00631221" w14:paraId="2110BD5D" w14:textId="77777777" w:rsidTr="00AA0406">
        <w:tc>
          <w:tcPr>
            <w:tcW w:w="566" w:type="pct"/>
          </w:tcPr>
          <w:p w14:paraId="27B56815" w14:textId="5FEE338F" w:rsidR="00631221" w:rsidRDefault="00631221" w:rsidP="00631221">
            <w:r w:rsidRPr="00C4753D">
              <w:t>3.0.0</w:t>
            </w:r>
          </w:p>
        </w:tc>
        <w:tc>
          <w:tcPr>
            <w:tcW w:w="766" w:type="pct"/>
          </w:tcPr>
          <w:p w14:paraId="7566BB8D" w14:textId="503CCC04" w:rsidR="00631221" w:rsidRPr="00916D31" w:rsidRDefault="00631221" w:rsidP="00631221">
            <w:r w:rsidRPr="00C4753D">
              <w:t>2023-12-15</w:t>
            </w:r>
          </w:p>
        </w:tc>
        <w:tc>
          <w:tcPr>
            <w:tcW w:w="3668" w:type="pct"/>
          </w:tcPr>
          <w:p w14:paraId="40BD2499" w14:textId="34992772" w:rsidR="00631221" w:rsidRDefault="00631221" w:rsidP="00631221">
            <w:r>
              <w:t xml:space="preserve">Hoofdstuk </w:t>
            </w:r>
            <w:r>
              <w:fldChar w:fldCharType="begin"/>
            </w:r>
            <w:r>
              <w:instrText xml:space="preserve"> REF _Ref137405121 \n \h </w:instrText>
            </w:r>
            <w:r>
              <w:fldChar w:fldCharType="separate"/>
            </w:r>
            <w:r>
              <w:rPr>
                <w:b/>
                <w:bCs/>
              </w:rPr>
              <w:t>Fout! Verwijzingsbron niet gevonden.</w:t>
            </w:r>
            <w:r>
              <w:fldChar w:fldCharType="end"/>
            </w:r>
            <w:r>
              <w:t xml:space="preserve"> Rectificatie en Revisie</w:t>
            </w:r>
          </w:p>
          <w:p w14:paraId="1196FD8E" w14:textId="3331DB92" w:rsidR="00631221" w:rsidRDefault="00631221" w:rsidP="00631221">
            <w:pPr>
              <w:pStyle w:val="Opsommingtekens1"/>
            </w:pPr>
            <w:r>
              <w:t>Hoofdstuk is toegevoegd</w:t>
            </w:r>
          </w:p>
          <w:p w14:paraId="3D224A7A" w14:textId="4D87CF86" w:rsidR="00631221" w:rsidRDefault="00631221" w:rsidP="00631221">
            <w:pPr>
              <w:pStyle w:val="Opsommingtekens1"/>
            </w:pPr>
            <w:r>
              <w:t xml:space="preserve">In Paragraaf </w:t>
            </w:r>
            <w:r>
              <w:fldChar w:fldCharType="begin"/>
            </w:r>
            <w:r>
              <w:instrText xml:space="preserve"> REF _Ref137405267 \n \h </w:instrText>
            </w:r>
            <w:r>
              <w:fldChar w:fldCharType="separate"/>
            </w:r>
            <w:r>
              <w:rPr>
                <w:b/>
                <w:bCs/>
              </w:rPr>
              <w:t>Fout! Verwijzingsbron niet gevonden.</w:t>
            </w:r>
            <w:r>
              <w:fldChar w:fldCharType="end"/>
            </w:r>
            <w:r>
              <w:t xml:space="preserve"> is de rectificatie van een besluit, van een kennisgeving en van een mededeling van een rechterlijke uitspraak beschreven, met inbegrip van de workaround die moet worden toegepast zolang de Rectificatie nog niet in de DSO-keten is geïmplementeerd</w:t>
            </w:r>
          </w:p>
          <w:p w14:paraId="0EDF2164" w14:textId="261EE98B" w:rsidR="00631221" w:rsidRDefault="00631221" w:rsidP="00631221">
            <w:pPr>
              <w:pStyle w:val="Opsommingtekens1"/>
            </w:pPr>
            <w:r>
              <w:t xml:space="preserve">Paragraaf </w:t>
            </w:r>
            <w:r>
              <w:fldChar w:fldCharType="begin"/>
            </w:r>
            <w:r>
              <w:instrText xml:space="preserve"> REF _Ref137405531 \n \h </w:instrText>
            </w:r>
            <w:r>
              <w:fldChar w:fldCharType="separate"/>
            </w:r>
            <w:r>
              <w:rPr>
                <w:b/>
                <w:bCs/>
              </w:rPr>
              <w:t>Fout! Verwijzingsbron niet gevonden.</w:t>
            </w:r>
            <w:r>
              <w:fldChar w:fldCharType="end"/>
            </w:r>
            <w:r>
              <w:t xml:space="preserve"> Revisie is vast als gereserveerde paragraaf toegevoegd</w:t>
            </w:r>
          </w:p>
        </w:tc>
      </w:tr>
    </w:tbl>
    <w:p w14:paraId="54234A16" w14:textId="77777777" w:rsidR="005164E6" w:rsidRDefault="005164E6" w:rsidP="00130F9C"/>
    <w:p w14:paraId="3C463CDD" w14:textId="77777777" w:rsidR="008109A8" w:rsidRPr="00AB2172" w:rsidRDefault="008109A8" w:rsidP="008109A8">
      <w:pPr>
        <w:rPr>
          <w:lang w:val="pt-BR"/>
        </w:rPr>
        <w:sectPr w:rsidR="008109A8" w:rsidRPr="00AB2172" w:rsidSect="003F3E6D">
          <w:headerReference w:type="default" r:id="rId23"/>
          <w:footerReference w:type="default" r:id="rId24"/>
          <w:endnotePr>
            <w:numFmt w:val="decimal"/>
          </w:endnotePr>
          <w:type w:val="continuous"/>
          <w:pgSz w:w="11906" w:h="16838" w:code="9"/>
          <w:pgMar w:top="1701" w:right="1134" w:bottom="1701" w:left="2268" w:header="567" w:footer="567" w:gutter="0"/>
          <w:cols w:space="708"/>
          <w:formProt w:val="0"/>
          <w:docGrid w:linePitch="360"/>
        </w:sectPr>
      </w:pPr>
    </w:p>
    <w:p w14:paraId="6D99BCEE" w14:textId="77777777" w:rsidR="00402B4C" w:rsidRPr="00AB2172" w:rsidRDefault="00671848" w:rsidP="00671848">
      <w:pPr>
        <w:pStyle w:val="Kop1voorwerk"/>
        <w:rPr>
          <w:lang w:val="pt-BR"/>
        </w:rPr>
      </w:pPr>
      <w:r w:rsidRPr="00AB2172">
        <w:rPr>
          <w:lang w:val="pt-BR"/>
        </w:rPr>
        <w:lastRenderedPageBreak/>
        <w:t>Inhoud</w:t>
      </w:r>
    </w:p>
    <w:p w14:paraId="5550D31B" w14:textId="0D956174" w:rsidR="00ED3754" w:rsidRDefault="006B09B8">
      <w:pPr>
        <w:pStyle w:val="Inhopg1"/>
        <w:rPr>
          <w:rFonts w:asciiTheme="minorHAnsi" w:eastAsiaTheme="minorEastAsia" w:hAnsiTheme="minorHAnsi" w:cstheme="minorBidi"/>
          <w:b w:val="0"/>
          <w:noProof/>
          <w:sz w:val="22"/>
          <w:szCs w:val="22"/>
        </w:rPr>
      </w:pPr>
      <w:r w:rsidRPr="00AB2172">
        <w:rPr>
          <w:b w:val="0"/>
        </w:rPr>
        <w:fldChar w:fldCharType="begin"/>
      </w:r>
      <w:r w:rsidRPr="00AB2172">
        <w:instrText xml:space="preserve"> TOC</w:instrText>
      </w:r>
      <w:r w:rsidR="00735841">
        <w:instrText xml:space="preserve"> \h</w:instrText>
      </w:r>
      <w:r w:rsidRPr="00AB2172">
        <w:instrText xml:space="preserve"> \t "Kop 1;Kop 2;Kop 3;Kop 4;Kop 5;Kop 2 bijlage;Kop 3 bijlage" </w:instrText>
      </w:r>
      <w:r w:rsidRPr="00AB2172">
        <w:rPr>
          <w:b w:val="0"/>
        </w:rPr>
        <w:fldChar w:fldCharType="separate"/>
      </w:r>
      <w:hyperlink w:anchor="_Toc92398560" w:history="1">
        <w:r w:rsidR="00ED3754" w:rsidRPr="009869A7">
          <w:rPr>
            <w:rStyle w:val="Hyperlink"/>
            <w:noProof/>
          </w:rPr>
          <w:t>A</w:t>
        </w:r>
        <w:r w:rsidR="00ED3754">
          <w:rPr>
            <w:rFonts w:asciiTheme="minorHAnsi" w:eastAsiaTheme="minorEastAsia" w:hAnsiTheme="minorHAnsi" w:cstheme="minorBidi"/>
            <w:b w:val="0"/>
            <w:noProof/>
            <w:sz w:val="22"/>
            <w:szCs w:val="22"/>
          </w:rPr>
          <w:tab/>
        </w:r>
        <w:r w:rsidR="00ED3754" w:rsidRPr="009869A7">
          <w:rPr>
            <w:rStyle w:val="Hyperlink"/>
            <w:noProof/>
          </w:rPr>
          <w:t>Uitgangspunten voor de modellering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_Toc92398560 \h </w:instrText>
        </w:r>
        <w:r w:rsidR="00ED3754" w:rsidRPr="00550100">
          <w:rPr>
            <w:rStyle w:val="Verwijzing"/>
            <w:noProof/>
          </w:rPr>
        </w:r>
        <w:r w:rsidR="00ED3754" w:rsidRPr="00550100">
          <w:rPr>
            <w:rStyle w:val="Verwijzing"/>
            <w:noProof/>
          </w:rPr>
          <w:fldChar w:fldCharType="separate"/>
        </w:r>
        <w:r w:rsidR="00631221">
          <w:rPr>
            <w:rStyle w:val="Verwijzing"/>
            <w:noProof/>
          </w:rPr>
          <w:t>18</w:t>
        </w:r>
        <w:r w:rsidR="00ED3754" w:rsidRPr="00550100">
          <w:rPr>
            <w:rStyle w:val="Verwijzing"/>
            <w:noProof/>
          </w:rPr>
          <w:fldChar w:fldCharType="end"/>
        </w:r>
      </w:hyperlink>
    </w:p>
    <w:p w14:paraId="18BF9D96" w14:textId="55B29F60" w:rsidR="00ED3754" w:rsidRDefault="00000000">
      <w:pPr>
        <w:pStyle w:val="Inhopg2"/>
        <w:rPr>
          <w:rFonts w:asciiTheme="minorHAnsi" w:eastAsiaTheme="minorEastAsia" w:hAnsiTheme="minorHAnsi" w:cstheme="minorBidi"/>
          <w:b w:val="0"/>
          <w:noProof/>
          <w:sz w:val="22"/>
          <w:szCs w:val="22"/>
        </w:rPr>
      </w:pPr>
      <w:hyperlink w:anchor="_Toc92398561" w:history="1">
        <w:r w:rsidR="00ED3754" w:rsidRPr="009869A7">
          <w:rPr>
            <w:rStyle w:val="Hyperlink"/>
            <w:noProof/>
          </w:rPr>
          <w:t>1</w:t>
        </w:r>
        <w:r w:rsidR="00ED3754">
          <w:rPr>
            <w:rFonts w:asciiTheme="minorHAnsi" w:eastAsiaTheme="minorEastAsia" w:hAnsiTheme="minorHAnsi" w:cstheme="minorBidi"/>
            <w:b w:val="0"/>
            <w:noProof/>
            <w:sz w:val="22"/>
            <w:szCs w:val="22"/>
          </w:rPr>
          <w:tab/>
        </w:r>
        <w:r w:rsidR="00ED3754" w:rsidRPr="009869A7">
          <w:rPr>
            <w:rStyle w:val="Hyperlink"/>
            <w:noProof/>
          </w:rPr>
          <w:t>Inleiding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_Toc92398561 \h </w:instrText>
        </w:r>
        <w:r w:rsidR="00ED3754" w:rsidRPr="00550100">
          <w:rPr>
            <w:rStyle w:val="Verwijzing"/>
            <w:noProof/>
          </w:rPr>
        </w:r>
        <w:r w:rsidR="00ED3754" w:rsidRPr="00550100">
          <w:rPr>
            <w:rStyle w:val="Verwijzing"/>
            <w:noProof/>
          </w:rPr>
          <w:fldChar w:fldCharType="separate"/>
        </w:r>
        <w:r w:rsidR="00631221">
          <w:rPr>
            <w:rStyle w:val="Verwijzing"/>
            <w:noProof/>
          </w:rPr>
          <w:t>19</w:t>
        </w:r>
        <w:r w:rsidR="00ED3754" w:rsidRPr="00550100">
          <w:rPr>
            <w:rStyle w:val="Verwijzing"/>
            <w:noProof/>
          </w:rPr>
          <w:fldChar w:fldCharType="end"/>
        </w:r>
      </w:hyperlink>
    </w:p>
    <w:p w14:paraId="0A0D30C1" w14:textId="73E300D4" w:rsidR="00ED3754" w:rsidRDefault="00000000">
      <w:pPr>
        <w:pStyle w:val="Inhopg3"/>
        <w:rPr>
          <w:rFonts w:asciiTheme="minorHAnsi" w:eastAsiaTheme="minorEastAsia" w:hAnsiTheme="minorHAnsi" w:cstheme="minorBidi"/>
          <w:noProof/>
          <w:sz w:val="22"/>
          <w:szCs w:val="22"/>
        </w:rPr>
      </w:pPr>
      <w:hyperlink w:anchor="_Toc92398562" w:history="1">
        <w:r w:rsidR="00ED3754" w:rsidRPr="009869A7">
          <w:rPr>
            <w:rStyle w:val="Hyperlink"/>
            <w:noProof/>
          </w:rPr>
          <w:t>1.1</w:t>
        </w:r>
        <w:r w:rsidR="00ED3754">
          <w:rPr>
            <w:rFonts w:asciiTheme="minorHAnsi" w:eastAsiaTheme="minorEastAsia" w:hAnsiTheme="minorHAnsi" w:cstheme="minorBidi"/>
            <w:noProof/>
            <w:sz w:val="22"/>
            <w:szCs w:val="22"/>
          </w:rPr>
          <w:tab/>
        </w:r>
        <w:r w:rsidR="00ED3754" w:rsidRPr="009869A7">
          <w:rPr>
            <w:rStyle w:val="Hyperlink"/>
            <w:noProof/>
          </w:rPr>
          <w:t>Aanleiding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_Toc92398562 \h </w:instrText>
        </w:r>
        <w:r w:rsidR="00ED3754" w:rsidRPr="00550100">
          <w:rPr>
            <w:rStyle w:val="Verwijzing"/>
            <w:noProof/>
          </w:rPr>
        </w:r>
        <w:r w:rsidR="00ED3754" w:rsidRPr="00550100">
          <w:rPr>
            <w:rStyle w:val="Verwijzing"/>
            <w:noProof/>
          </w:rPr>
          <w:fldChar w:fldCharType="separate"/>
        </w:r>
        <w:r w:rsidR="00631221">
          <w:rPr>
            <w:rStyle w:val="Verwijzing"/>
            <w:noProof/>
          </w:rPr>
          <w:t>19</w:t>
        </w:r>
        <w:r w:rsidR="00ED3754" w:rsidRPr="00550100">
          <w:rPr>
            <w:rStyle w:val="Verwijzing"/>
            <w:noProof/>
          </w:rPr>
          <w:fldChar w:fldCharType="end"/>
        </w:r>
      </w:hyperlink>
    </w:p>
    <w:p w14:paraId="37140480" w14:textId="136513C1" w:rsidR="00ED3754" w:rsidRDefault="00000000">
      <w:pPr>
        <w:pStyle w:val="Inhopg4"/>
        <w:rPr>
          <w:rFonts w:asciiTheme="minorHAnsi" w:eastAsiaTheme="minorEastAsia" w:hAnsiTheme="minorHAnsi" w:cstheme="minorBidi"/>
          <w:noProof/>
          <w:sz w:val="22"/>
          <w:szCs w:val="22"/>
        </w:rPr>
      </w:pPr>
      <w:hyperlink w:anchor="_Toc92398563" w:history="1">
        <w:r w:rsidR="00ED3754" w:rsidRPr="009869A7">
          <w:rPr>
            <w:rStyle w:val="Hyperlink"/>
            <w:noProof/>
          </w:rPr>
          <w:t>1.1.1</w:t>
        </w:r>
        <w:r w:rsidR="00ED3754">
          <w:rPr>
            <w:rFonts w:asciiTheme="minorHAnsi" w:eastAsiaTheme="minorEastAsia" w:hAnsiTheme="minorHAnsi" w:cstheme="minorBidi"/>
            <w:noProof/>
            <w:sz w:val="22"/>
            <w:szCs w:val="22"/>
          </w:rPr>
          <w:tab/>
        </w:r>
        <w:r w:rsidR="00ED3754" w:rsidRPr="009869A7">
          <w:rPr>
            <w:rStyle w:val="Hyperlink"/>
            <w:noProof/>
          </w:rPr>
          <w:t>Nieuw stelsel omgevingsrecht</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_Toc92398563 \h </w:instrText>
        </w:r>
        <w:r w:rsidR="00ED3754" w:rsidRPr="00550100">
          <w:rPr>
            <w:rStyle w:val="Verwijzing"/>
            <w:noProof/>
          </w:rPr>
        </w:r>
        <w:r w:rsidR="00ED3754" w:rsidRPr="00550100">
          <w:rPr>
            <w:rStyle w:val="Verwijzing"/>
            <w:noProof/>
          </w:rPr>
          <w:fldChar w:fldCharType="separate"/>
        </w:r>
        <w:r w:rsidR="00631221">
          <w:rPr>
            <w:rStyle w:val="Verwijzing"/>
            <w:noProof/>
          </w:rPr>
          <w:t>19</w:t>
        </w:r>
        <w:r w:rsidR="00ED3754" w:rsidRPr="00550100">
          <w:rPr>
            <w:rStyle w:val="Verwijzing"/>
            <w:noProof/>
          </w:rPr>
          <w:fldChar w:fldCharType="end"/>
        </w:r>
      </w:hyperlink>
    </w:p>
    <w:p w14:paraId="15FD78AC" w14:textId="38B6121E" w:rsidR="00ED3754" w:rsidRDefault="00000000">
      <w:pPr>
        <w:pStyle w:val="Inhopg4"/>
        <w:rPr>
          <w:rFonts w:asciiTheme="minorHAnsi" w:eastAsiaTheme="minorEastAsia" w:hAnsiTheme="minorHAnsi" w:cstheme="minorBidi"/>
          <w:noProof/>
          <w:sz w:val="22"/>
          <w:szCs w:val="22"/>
        </w:rPr>
      </w:pPr>
      <w:hyperlink w:anchor="_Toc92398564" w:history="1">
        <w:r w:rsidR="00ED3754" w:rsidRPr="009869A7">
          <w:rPr>
            <w:rStyle w:val="Hyperlink"/>
            <w:noProof/>
          </w:rPr>
          <w:t>1.1.2</w:t>
        </w:r>
        <w:r w:rsidR="00ED3754">
          <w:rPr>
            <w:rFonts w:asciiTheme="minorHAnsi" w:eastAsiaTheme="minorEastAsia" w:hAnsiTheme="minorHAnsi" w:cstheme="minorBidi"/>
            <w:noProof/>
            <w:sz w:val="22"/>
            <w:szCs w:val="22"/>
          </w:rPr>
          <w:tab/>
        </w:r>
        <w:r w:rsidR="00ED3754" w:rsidRPr="009869A7">
          <w:rPr>
            <w:rStyle w:val="Hyperlink"/>
            <w:noProof/>
          </w:rPr>
          <w:t>LVBB, overheid.nl en DSO-LV</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_Toc92398564 \h </w:instrText>
        </w:r>
        <w:r w:rsidR="00ED3754" w:rsidRPr="00550100">
          <w:rPr>
            <w:rStyle w:val="Verwijzing"/>
            <w:noProof/>
          </w:rPr>
        </w:r>
        <w:r w:rsidR="00ED3754" w:rsidRPr="00550100">
          <w:rPr>
            <w:rStyle w:val="Verwijzing"/>
            <w:noProof/>
          </w:rPr>
          <w:fldChar w:fldCharType="separate"/>
        </w:r>
        <w:r w:rsidR="00631221">
          <w:rPr>
            <w:rStyle w:val="Verwijzing"/>
            <w:noProof/>
          </w:rPr>
          <w:t>19</w:t>
        </w:r>
        <w:r w:rsidR="00ED3754" w:rsidRPr="00550100">
          <w:rPr>
            <w:rStyle w:val="Verwijzing"/>
            <w:noProof/>
          </w:rPr>
          <w:fldChar w:fldCharType="end"/>
        </w:r>
      </w:hyperlink>
    </w:p>
    <w:p w14:paraId="380B0D9D" w14:textId="77F6B5B6" w:rsidR="00ED3754" w:rsidRDefault="00000000">
      <w:pPr>
        <w:pStyle w:val="Inhopg3"/>
        <w:rPr>
          <w:rFonts w:asciiTheme="minorHAnsi" w:eastAsiaTheme="minorEastAsia" w:hAnsiTheme="minorHAnsi" w:cstheme="minorBidi"/>
          <w:noProof/>
          <w:sz w:val="22"/>
          <w:szCs w:val="22"/>
        </w:rPr>
      </w:pPr>
      <w:hyperlink w:anchor="_Toc92398565" w:history="1">
        <w:r w:rsidR="00ED3754" w:rsidRPr="009869A7">
          <w:rPr>
            <w:rStyle w:val="Hyperlink"/>
            <w:noProof/>
          </w:rPr>
          <w:t>1.2</w:t>
        </w:r>
        <w:r w:rsidR="00ED3754">
          <w:rPr>
            <w:rFonts w:asciiTheme="minorHAnsi" w:eastAsiaTheme="minorEastAsia" w:hAnsiTheme="minorHAnsi" w:cstheme="minorBidi"/>
            <w:noProof/>
            <w:sz w:val="22"/>
            <w:szCs w:val="22"/>
          </w:rPr>
          <w:tab/>
        </w:r>
        <w:r w:rsidR="00ED3754" w:rsidRPr="009869A7">
          <w:rPr>
            <w:rStyle w:val="Hyperlink"/>
            <w:noProof/>
          </w:rPr>
          <w:t>STOP, IMOW en TPOD</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_Toc92398565 \h </w:instrText>
        </w:r>
        <w:r w:rsidR="00ED3754" w:rsidRPr="00550100">
          <w:rPr>
            <w:rStyle w:val="Verwijzing"/>
            <w:noProof/>
          </w:rPr>
        </w:r>
        <w:r w:rsidR="00ED3754" w:rsidRPr="00550100">
          <w:rPr>
            <w:rStyle w:val="Verwijzing"/>
            <w:noProof/>
          </w:rPr>
          <w:fldChar w:fldCharType="separate"/>
        </w:r>
        <w:r w:rsidR="00631221">
          <w:rPr>
            <w:rStyle w:val="Verwijzing"/>
            <w:noProof/>
          </w:rPr>
          <w:t>20</w:t>
        </w:r>
        <w:r w:rsidR="00ED3754" w:rsidRPr="00550100">
          <w:rPr>
            <w:rStyle w:val="Verwijzing"/>
            <w:noProof/>
          </w:rPr>
          <w:fldChar w:fldCharType="end"/>
        </w:r>
      </w:hyperlink>
    </w:p>
    <w:p w14:paraId="1B16238B" w14:textId="29E2A643" w:rsidR="00ED3754" w:rsidRDefault="00000000">
      <w:pPr>
        <w:pStyle w:val="Inhopg3"/>
        <w:rPr>
          <w:rFonts w:asciiTheme="minorHAnsi" w:eastAsiaTheme="minorEastAsia" w:hAnsiTheme="minorHAnsi" w:cstheme="minorBidi"/>
          <w:noProof/>
          <w:sz w:val="22"/>
          <w:szCs w:val="22"/>
        </w:rPr>
      </w:pPr>
      <w:hyperlink w:anchor="_Toc92398566" w:history="1">
        <w:r w:rsidR="00ED3754" w:rsidRPr="009869A7">
          <w:rPr>
            <w:rStyle w:val="Hyperlink"/>
            <w:noProof/>
          </w:rPr>
          <w:t>1.3</w:t>
        </w:r>
        <w:r w:rsidR="00ED3754">
          <w:rPr>
            <w:rFonts w:asciiTheme="minorHAnsi" w:eastAsiaTheme="minorEastAsia" w:hAnsiTheme="minorHAnsi" w:cstheme="minorBidi"/>
            <w:noProof/>
            <w:sz w:val="22"/>
            <w:szCs w:val="22"/>
          </w:rPr>
          <w:tab/>
        </w:r>
        <w:r w:rsidR="00ED3754" w:rsidRPr="009869A7">
          <w:rPr>
            <w:rStyle w:val="Hyperlink"/>
            <w:noProof/>
          </w:rPr>
          <w:t>Leeswijzer</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_Toc92398566 \h </w:instrText>
        </w:r>
        <w:r w:rsidR="00ED3754" w:rsidRPr="00550100">
          <w:rPr>
            <w:rStyle w:val="Verwijzing"/>
            <w:noProof/>
          </w:rPr>
        </w:r>
        <w:r w:rsidR="00ED3754" w:rsidRPr="00550100">
          <w:rPr>
            <w:rStyle w:val="Verwijzing"/>
            <w:noProof/>
          </w:rPr>
          <w:fldChar w:fldCharType="separate"/>
        </w:r>
        <w:r w:rsidR="00631221">
          <w:rPr>
            <w:rStyle w:val="Verwijzing"/>
            <w:noProof/>
          </w:rPr>
          <w:t>21</w:t>
        </w:r>
        <w:r w:rsidR="00ED3754" w:rsidRPr="00550100">
          <w:rPr>
            <w:rStyle w:val="Verwijzing"/>
            <w:noProof/>
          </w:rPr>
          <w:fldChar w:fldCharType="end"/>
        </w:r>
      </w:hyperlink>
    </w:p>
    <w:p w14:paraId="3B5E475D" w14:textId="67953C8B" w:rsidR="00ED3754" w:rsidRDefault="00000000">
      <w:pPr>
        <w:pStyle w:val="Inhopg3"/>
        <w:rPr>
          <w:rFonts w:asciiTheme="minorHAnsi" w:eastAsiaTheme="minorEastAsia" w:hAnsiTheme="minorHAnsi" w:cstheme="minorBidi"/>
          <w:noProof/>
          <w:sz w:val="22"/>
          <w:szCs w:val="22"/>
        </w:rPr>
      </w:pPr>
      <w:hyperlink w:anchor="_Toc92398567" w:history="1">
        <w:r w:rsidR="00ED3754" w:rsidRPr="009869A7">
          <w:rPr>
            <w:rStyle w:val="Hyperlink"/>
            <w:noProof/>
          </w:rPr>
          <w:t>1.4</w:t>
        </w:r>
        <w:r w:rsidR="00ED3754">
          <w:rPr>
            <w:rFonts w:asciiTheme="minorHAnsi" w:eastAsiaTheme="minorEastAsia" w:hAnsiTheme="minorHAnsi" w:cstheme="minorBidi"/>
            <w:noProof/>
            <w:sz w:val="22"/>
            <w:szCs w:val="22"/>
          </w:rPr>
          <w:tab/>
        </w:r>
        <w:r w:rsidR="00ED3754" w:rsidRPr="009869A7">
          <w:rPr>
            <w:rStyle w:val="Hyperlink"/>
            <w:noProof/>
          </w:rPr>
          <w:t>Terminologie en toepassingsbereik</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_Toc92398567 \h </w:instrText>
        </w:r>
        <w:r w:rsidR="00ED3754" w:rsidRPr="00550100">
          <w:rPr>
            <w:rStyle w:val="Verwijzing"/>
            <w:noProof/>
          </w:rPr>
        </w:r>
        <w:r w:rsidR="00ED3754" w:rsidRPr="00550100">
          <w:rPr>
            <w:rStyle w:val="Verwijzing"/>
            <w:noProof/>
          </w:rPr>
          <w:fldChar w:fldCharType="separate"/>
        </w:r>
        <w:r w:rsidR="00631221">
          <w:rPr>
            <w:rStyle w:val="Verwijzing"/>
            <w:noProof/>
          </w:rPr>
          <w:t>22</w:t>
        </w:r>
        <w:r w:rsidR="00ED3754" w:rsidRPr="00550100">
          <w:rPr>
            <w:rStyle w:val="Verwijzing"/>
            <w:noProof/>
          </w:rPr>
          <w:fldChar w:fldCharType="end"/>
        </w:r>
      </w:hyperlink>
    </w:p>
    <w:p w14:paraId="2AE499A5" w14:textId="461B8327" w:rsidR="00ED3754" w:rsidRDefault="00000000">
      <w:pPr>
        <w:pStyle w:val="Inhopg2"/>
        <w:rPr>
          <w:rFonts w:asciiTheme="minorHAnsi" w:eastAsiaTheme="minorEastAsia" w:hAnsiTheme="minorHAnsi" w:cstheme="minorBidi"/>
          <w:b w:val="0"/>
          <w:noProof/>
          <w:sz w:val="22"/>
          <w:szCs w:val="22"/>
        </w:rPr>
      </w:pPr>
      <w:hyperlink w:anchor="_Toc92398568" w:history="1">
        <w:r w:rsidR="00ED3754" w:rsidRPr="009869A7">
          <w:rPr>
            <w:rStyle w:val="Hyperlink"/>
            <w:noProof/>
          </w:rPr>
          <w:t>2</w:t>
        </w:r>
        <w:r w:rsidR="00ED3754">
          <w:rPr>
            <w:rFonts w:asciiTheme="minorHAnsi" w:eastAsiaTheme="minorEastAsia" w:hAnsiTheme="minorHAnsi" w:cstheme="minorBidi"/>
            <w:b w:val="0"/>
            <w:noProof/>
            <w:sz w:val="22"/>
            <w:szCs w:val="22"/>
          </w:rPr>
          <w:tab/>
        </w:r>
        <w:r w:rsidR="00ED3754" w:rsidRPr="009869A7">
          <w:rPr>
            <w:rStyle w:val="Hyperlink"/>
            <w:noProof/>
          </w:rPr>
          <w:t>Inhoudelijke aspecten van de Natura 2000-besluiten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_Toc92398568 \h </w:instrText>
        </w:r>
        <w:r w:rsidR="00ED3754" w:rsidRPr="00550100">
          <w:rPr>
            <w:rStyle w:val="Verwijzing"/>
            <w:noProof/>
          </w:rPr>
        </w:r>
        <w:r w:rsidR="00ED3754" w:rsidRPr="00550100">
          <w:rPr>
            <w:rStyle w:val="Verwijzing"/>
            <w:noProof/>
          </w:rPr>
          <w:fldChar w:fldCharType="separate"/>
        </w:r>
        <w:r w:rsidR="00631221">
          <w:rPr>
            <w:rStyle w:val="Verwijzing"/>
            <w:noProof/>
          </w:rPr>
          <w:t>24</w:t>
        </w:r>
        <w:r w:rsidR="00ED3754" w:rsidRPr="00550100">
          <w:rPr>
            <w:rStyle w:val="Verwijzing"/>
            <w:noProof/>
          </w:rPr>
          <w:fldChar w:fldCharType="end"/>
        </w:r>
      </w:hyperlink>
    </w:p>
    <w:p w14:paraId="1EE72722" w14:textId="10FAF2EE" w:rsidR="00ED3754" w:rsidRDefault="00000000">
      <w:pPr>
        <w:pStyle w:val="Inhopg3"/>
        <w:rPr>
          <w:rFonts w:asciiTheme="minorHAnsi" w:eastAsiaTheme="minorEastAsia" w:hAnsiTheme="minorHAnsi" w:cstheme="minorBidi"/>
          <w:noProof/>
          <w:sz w:val="22"/>
          <w:szCs w:val="22"/>
        </w:rPr>
      </w:pPr>
      <w:hyperlink w:anchor="_Toc92398569" w:history="1">
        <w:r w:rsidR="00ED3754" w:rsidRPr="009869A7">
          <w:rPr>
            <w:rStyle w:val="Hyperlink"/>
            <w:noProof/>
          </w:rPr>
          <w:t>2.1</w:t>
        </w:r>
        <w:r w:rsidR="00ED3754">
          <w:rPr>
            <w:rFonts w:asciiTheme="minorHAnsi" w:eastAsiaTheme="minorEastAsia" w:hAnsiTheme="minorHAnsi" w:cstheme="minorBidi"/>
            <w:noProof/>
            <w:sz w:val="22"/>
            <w:szCs w:val="22"/>
          </w:rPr>
          <w:tab/>
        </w:r>
        <w:r w:rsidR="00ED3754" w:rsidRPr="009869A7">
          <w:rPr>
            <w:rStyle w:val="Hyperlink"/>
            <w:noProof/>
          </w:rPr>
          <w:t>Kenschets rechtsfiguur</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_Toc92398569 \h </w:instrText>
        </w:r>
        <w:r w:rsidR="00ED3754" w:rsidRPr="00550100">
          <w:rPr>
            <w:rStyle w:val="Verwijzing"/>
            <w:noProof/>
          </w:rPr>
        </w:r>
        <w:r w:rsidR="00ED3754" w:rsidRPr="00550100">
          <w:rPr>
            <w:rStyle w:val="Verwijzing"/>
            <w:noProof/>
          </w:rPr>
          <w:fldChar w:fldCharType="separate"/>
        </w:r>
        <w:r w:rsidR="00631221">
          <w:rPr>
            <w:rStyle w:val="Verwijzing"/>
            <w:noProof/>
          </w:rPr>
          <w:t>24</w:t>
        </w:r>
        <w:r w:rsidR="00ED3754" w:rsidRPr="00550100">
          <w:rPr>
            <w:rStyle w:val="Verwijzing"/>
            <w:noProof/>
          </w:rPr>
          <w:fldChar w:fldCharType="end"/>
        </w:r>
      </w:hyperlink>
    </w:p>
    <w:p w14:paraId="24D5152D" w14:textId="0071C548" w:rsidR="00ED3754" w:rsidRDefault="00000000">
      <w:pPr>
        <w:pStyle w:val="Inhopg3"/>
        <w:rPr>
          <w:rFonts w:asciiTheme="minorHAnsi" w:eastAsiaTheme="minorEastAsia" w:hAnsiTheme="minorHAnsi" w:cstheme="minorBidi"/>
          <w:noProof/>
          <w:sz w:val="22"/>
          <w:szCs w:val="22"/>
        </w:rPr>
      </w:pPr>
      <w:hyperlink w:anchor="_Toc92398570" w:history="1">
        <w:r w:rsidR="00ED3754" w:rsidRPr="009869A7">
          <w:rPr>
            <w:rStyle w:val="Hyperlink"/>
            <w:noProof/>
          </w:rPr>
          <w:t>2.2</w:t>
        </w:r>
        <w:r w:rsidR="00ED3754">
          <w:rPr>
            <w:rFonts w:asciiTheme="minorHAnsi" w:eastAsiaTheme="minorEastAsia" w:hAnsiTheme="minorHAnsi" w:cstheme="minorBidi"/>
            <w:noProof/>
            <w:sz w:val="22"/>
            <w:szCs w:val="22"/>
          </w:rPr>
          <w:tab/>
        </w:r>
        <w:r w:rsidR="00ED3754" w:rsidRPr="009869A7">
          <w:rPr>
            <w:rStyle w:val="Hyperlink"/>
            <w:noProof/>
          </w:rPr>
          <w:t>Algemene kenmerken Natura 2000-besluiten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_Toc92398570 \h </w:instrText>
        </w:r>
        <w:r w:rsidR="00ED3754" w:rsidRPr="00550100">
          <w:rPr>
            <w:rStyle w:val="Verwijzing"/>
            <w:noProof/>
          </w:rPr>
        </w:r>
        <w:r w:rsidR="00ED3754" w:rsidRPr="00550100">
          <w:rPr>
            <w:rStyle w:val="Verwijzing"/>
            <w:noProof/>
          </w:rPr>
          <w:fldChar w:fldCharType="separate"/>
        </w:r>
        <w:r w:rsidR="00631221">
          <w:rPr>
            <w:rStyle w:val="Verwijzing"/>
            <w:noProof/>
          </w:rPr>
          <w:t>24</w:t>
        </w:r>
        <w:r w:rsidR="00ED3754" w:rsidRPr="00550100">
          <w:rPr>
            <w:rStyle w:val="Verwijzing"/>
            <w:noProof/>
          </w:rPr>
          <w:fldChar w:fldCharType="end"/>
        </w:r>
      </w:hyperlink>
    </w:p>
    <w:p w14:paraId="1D9A2050" w14:textId="129067AA" w:rsidR="00ED3754" w:rsidRDefault="00000000">
      <w:pPr>
        <w:pStyle w:val="Inhopg3"/>
        <w:rPr>
          <w:rFonts w:asciiTheme="minorHAnsi" w:eastAsiaTheme="minorEastAsia" w:hAnsiTheme="minorHAnsi" w:cstheme="minorBidi"/>
          <w:noProof/>
          <w:sz w:val="22"/>
          <w:szCs w:val="22"/>
        </w:rPr>
      </w:pPr>
      <w:hyperlink w:anchor="_Toc92398571" w:history="1">
        <w:r w:rsidR="00ED3754" w:rsidRPr="009869A7">
          <w:rPr>
            <w:rStyle w:val="Hyperlink"/>
            <w:noProof/>
          </w:rPr>
          <w:t>2.3</w:t>
        </w:r>
        <w:r w:rsidR="00ED3754">
          <w:rPr>
            <w:rFonts w:asciiTheme="minorHAnsi" w:eastAsiaTheme="minorEastAsia" w:hAnsiTheme="minorHAnsi" w:cstheme="minorBidi"/>
            <w:noProof/>
            <w:sz w:val="22"/>
            <w:szCs w:val="22"/>
          </w:rPr>
          <w:tab/>
        </w:r>
        <w:r w:rsidR="00ED3754" w:rsidRPr="009869A7">
          <w:rPr>
            <w:rStyle w:val="Hyperlink"/>
            <w:noProof/>
          </w:rPr>
          <w:t>De Natura 2000-besluiten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_Toc92398571 \h </w:instrText>
        </w:r>
        <w:r w:rsidR="00ED3754" w:rsidRPr="00550100">
          <w:rPr>
            <w:rStyle w:val="Verwijzing"/>
            <w:noProof/>
          </w:rPr>
        </w:r>
        <w:r w:rsidR="00ED3754" w:rsidRPr="00550100">
          <w:rPr>
            <w:rStyle w:val="Verwijzing"/>
            <w:noProof/>
          </w:rPr>
          <w:fldChar w:fldCharType="separate"/>
        </w:r>
        <w:r w:rsidR="00631221">
          <w:rPr>
            <w:rStyle w:val="Verwijzing"/>
            <w:noProof/>
          </w:rPr>
          <w:t>27</w:t>
        </w:r>
        <w:r w:rsidR="00ED3754" w:rsidRPr="00550100">
          <w:rPr>
            <w:rStyle w:val="Verwijzing"/>
            <w:noProof/>
          </w:rPr>
          <w:fldChar w:fldCharType="end"/>
        </w:r>
      </w:hyperlink>
    </w:p>
    <w:p w14:paraId="3CD6630C" w14:textId="1BE48FE8" w:rsidR="00ED3754" w:rsidRDefault="00000000">
      <w:pPr>
        <w:pStyle w:val="Inhopg4"/>
        <w:rPr>
          <w:rFonts w:asciiTheme="minorHAnsi" w:eastAsiaTheme="minorEastAsia" w:hAnsiTheme="minorHAnsi" w:cstheme="minorBidi"/>
          <w:noProof/>
          <w:sz w:val="22"/>
          <w:szCs w:val="22"/>
        </w:rPr>
      </w:pPr>
      <w:hyperlink w:anchor="_Toc92398572" w:history="1">
        <w:r w:rsidR="00ED3754" w:rsidRPr="009869A7">
          <w:rPr>
            <w:rStyle w:val="Hyperlink"/>
            <w:noProof/>
          </w:rPr>
          <w:t>2.3.1</w:t>
        </w:r>
        <w:r w:rsidR="00ED3754">
          <w:rPr>
            <w:rFonts w:asciiTheme="minorHAnsi" w:eastAsiaTheme="minorEastAsia" w:hAnsiTheme="minorHAnsi" w:cstheme="minorBidi"/>
            <w:noProof/>
            <w:sz w:val="22"/>
            <w:szCs w:val="22"/>
          </w:rPr>
          <w:tab/>
        </w:r>
        <w:r w:rsidR="00ED3754" w:rsidRPr="009869A7">
          <w:rPr>
            <w:rStyle w:val="Hyperlink"/>
            <w:noProof/>
          </w:rPr>
          <w:t>De inhoud van de Natura 2000-besluiten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_Toc92398572 \h </w:instrText>
        </w:r>
        <w:r w:rsidR="00ED3754" w:rsidRPr="00550100">
          <w:rPr>
            <w:rStyle w:val="Verwijzing"/>
            <w:noProof/>
          </w:rPr>
        </w:r>
        <w:r w:rsidR="00ED3754" w:rsidRPr="00550100">
          <w:rPr>
            <w:rStyle w:val="Verwijzing"/>
            <w:noProof/>
          </w:rPr>
          <w:fldChar w:fldCharType="separate"/>
        </w:r>
        <w:r w:rsidR="00631221">
          <w:rPr>
            <w:rStyle w:val="Verwijzing"/>
            <w:noProof/>
          </w:rPr>
          <w:t>27</w:t>
        </w:r>
        <w:r w:rsidR="00ED3754" w:rsidRPr="00550100">
          <w:rPr>
            <w:rStyle w:val="Verwijzing"/>
            <w:noProof/>
          </w:rPr>
          <w:fldChar w:fldCharType="end"/>
        </w:r>
      </w:hyperlink>
    </w:p>
    <w:p w14:paraId="07A28FDD" w14:textId="5F47F82C" w:rsidR="00ED3754" w:rsidRDefault="00000000">
      <w:pPr>
        <w:pStyle w:val="Inhopg5"/>
        <w:rPr>
          <w:rFonts w:asciiTheme="minorHAnsi" w:eastAsiaTheme="minorEastAsia" w:hAnsiTheme="minorHAnsi" w:cstheme="minorBidi"/>
          <w:noProof/>
          <w:sz w:val="22"/>
          <w:szCs w:val="22"/>
        </w:rPr>
      </w:pPr>
      <w:hyperlink w:anchor="_Toc92398573" w:history="1">
        <w:r w:rsidR="00ED3754" w:rsidRPr="009869A7">
          <w:rPr>
            <w:rStyle w:val="Hyperlink"/>
            <w:noProof/>
          </w:rPr>
          <w:t>2.3.1.1</w:t>
        </w:r>
        <w:r w:rsidR="00ED3754">
          <w:rPr>
            <w:rFonts w:asciiTheme="minorHAnsi" w:eastAsiaTheme="minorEastAsia" w:hAnsiTheme="minorHAnsi" w:cstheme="minorBidi"/>
            <w:noProof/>
            <w:sz w:val="22"/>
            <w:szCs w:val="22"/>
          </w:rPr>
          <w:tab/>
        </w:r>
        <w:r w:rsidR="00ED3754" w:rsidRPr="009869A7">
          <w:rPr>
            <w:rStyle w:val="Hyperlink"/>
            <w:noProof/>
          </w:rPr>
          <w:t>Besluit tot aanwijzing van Natura 2000-gebieden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_Toc92398573 \h </w:instrText>
        </w:r>
        <w:r w:rsidR="00ED3754" w:rsidRPr="00550100">
          <w:rPr>
            <w:rStyle w:val="Verwijzing"/>
            <w:noProof/>
          </w:rPr>
        </w:r>
        <w:r w:rsidR="00ED3754" w:rsidRPr="00550100">
          <w:rPr>
            <w:rStyle w:val="Verwijzing"/>
            <w:noProof/>
          </w:rPr>
          <w:fldChar w:fldCharType="separate"/>
        </w:r>
        <w:r w:rsidR="00631221">
          <w:rPr>
            <w:rStyle w:val="Verwijzing"/>
            <w:noProof/>
          </w:rPr>
          <w:t>27</w:t>
        </w:r>
        <w:r w:rsidR="00ED3754" w:rsidRPr="00550100">
          <w:rPr>
            <w:rStyle w:val="Verwijzing"/>
            <w:noProof/>
          </w:rPr>
          <w:fldChar w:fldCharType="end"/>
        </w:r>
      </w:hyperlink>
    </w:p>
    <w:p w14:paraId="0275D639" w14:textId="4664E868" w:rsidR="00ED3754" w:rsidRDefault="00000000">
      <w:pPr>
        <w:pStyle w:val="Inhopg5"/>
        <w:rPr>
          <w:rFonts w:asciiTheme="minorHAnsi" w:eastAsiaTheme="minorEastAsia" w:hAnsiTheme="minorHAnsi" w:cstheme="minorBidi"/>
          <w:noProof/>
          <w:sz w:val="22"/>
          <w:szCs w:val="22"/>
        </w:rPr>
      </w:pPr>
      <w:hyperlink w:anchor="_Toc92398574" w:history="1">
        <w:r w:rsidR="00ED3754" w:rsidRPr="009869A7">
          <w:rPr>
            <w:rStyle w:val="Hyperlink"/>
            <w:noProof/>
          </w:rPr>
          <w:t>2.3.1.2</w:t>
        </w:r>
        <w:r w:rsidR="00ED3754">
          <w:rPr>
            <w:rFonts w:asciiTheme="minorHAnsi" w:eastAsiaTheme="minorEastAsia" w:hAnsiTheme="minorHAnsi" w:cstheme="minorBidi"/>
            <w:noProof/>
            <w:sz w:val="22"/>
            <w:szCs w:val="22"/>
          </w:rPr>
          <w:tab/>
        </w:r>
        <w:r w:rsidR="00ED3754" w:rsidRPr="009869A7">
          <w:rPr>
            <w:rStyle w:val="Hyperlink"/>
            <w:noProof/>
          </w:rPr>
          <w:t>Besluit tot beperken of verbieden van de toegang tot een Natura 2000-gebied</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_Toc92398574 \h </w:instrText>
        </w:r>
        <w:r w:rsidR="00ED3754" w:rsidRPr="00550100">
          <w:rPr>
            <w:rStyle w:val="Verwijzing"/>
            <w:noProof/>
          </w:rPr>
        </w:r>
        <w:r w:rsidR="00ED3754" w:rsidRPr="00550100">
          <w:rPr>
            <w:rStyle w:val="Verwijzing"/>
            <w:noProof/>
          </w:rPr>
          <w:fldChar w:fldCharType="separate"/>
        </w:r>
        <w:r w:rsidR="00631221">
          <w:rPr>
            <w:rStyle w:val="Verwijzing"/>
            <w:noProof/>
          </w:rPr>
          <w:t>29</w:t>
        </w:r>
        <w:r w:rsidR="00ED3754" w:rsidRPr="00550100">
          <w:rPr>
            <w:rStyle w:val="Verwijzing"/>
            <w:noProof/>
          </w:rPr>
          <w:fldChar w:fldCharType="end"/>
        </w:r>
      </w:hyperlink>
    </w:p>
    <w:p w14:paraId="7DA80060" w14:textId="3F727B2E" w:rsidR="00ED3754" w:rsidRDefault="00000000">
      <w:pPr>
        <w:pStyle w:val="Inhopg4"/>
        <w:rPr>
          <w:rFonts w:asciiTheme="minorHAnsi" w:eastAsiaTheme="minorEastAsia" w:hAnsiTheme="minorHAnsi" w:cstheme="minorBidi"/>
          <w:noProof/>
          <w:sz w:val="22"/>
          <w:szCs w:val="22"/>
        </w:rPr>
      </w:pPr>
      <w:hyperlink w:anchor="_Toc92398575" w:history="1">
        <w:r w:rsidR="00ED3754" w:rsidRPr="009869A7">
          <w:rPr>
            <w:rStyle w:val="Hyperlink"/>
            <w:noProof/>
          </w:rPr>
          <w:t>2.3.2</w:t>
        </w:r>
        <w:r w:rsidR="00ED3754">
          <w:rPr>
            <w:rFonts w:asciiTheme="minorHAnsi" w:eastAsiaTheme="minorEastAsia" w:hAnsiTheme="minorHAnsi" w:cstheme="minorBidi"/>
            <w:noProof/>
            <w:sz w:val="22"/>
            <w:szCs w:val="22"/>
          </w:rPr>
          <w:tab/>
        </w:r>
        <w:r w:rsidR="00ED3754" w:rsidRPr="009869A7">
          <w:rPr>
            <w:rStyle w:val="Hyperlink"/>
            <w:noProof/>
          </w:rPr>
          <w:t>Procedure voor de Natura 2000-besluiten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_Toc92398575 \h </w:instrText>
        </w:r>
        <w:r w:rsidR="00ED3754" w:rsidRPr="00550100">
          <w:rPr>
            <w:rStyle w:val="Verwijzing"/>
            <w:noProof/>
          </w:rPr>
        </w:r>
        <w:r w:rsidR="00ED3754" w:rsidRPr="00550100">
          <w:rPr>
            <w:rStyle w:val="Verwijzing"/>
            <w:noProof/>
          </w:rPr>
          <w:fldChar w:fldCharType="separate"/>
        </w:r>
        <w:r w:rsidR="00631221">
          <w:rPr>
            <w:rStyle w:val="Verwijzing"/>
            <w:noProof/>
          </w:rPr>
          <w:t>30</w:t>
        </w:r>
        <w:r w:rsidR="00ED3754" w:rsidRPr="00550100">
          <w:rPr>
            <w:rStyle w:val="Verwijzing"/>
            <w:noProof/>
          </w:rPr>
          <w:fldChar w:fldCharType="end"/>
        </w:r>
      </w:hyperlink>
    </w:p>
    <w:p w14:paraId="31236182" w14:textId="3C5E1FC3" w:rsidR="00ED3754" w:rsidRDefault="00000000">
      <w:pPr>
        <w:pStyle w:val="Inhopg5"/>
        <w:rPr>
          <w:rFonts w:asciiTheme="minorHAnsi" w:eastAsiaTheme="minorEastAsia" w:hAnsiTheme="minorHAnsi" w:cstheme="minorBidi"/>
          <w:noProof/>
          <w:sz w:val="22"/>
          <w:szCs w:val="22"/>
        </w:rPr>
      </w:pPr>
      <w:hyperlink w:anchor="_Toc92398576" w:history="1">
        <w:r w:rsidR="00ED3754" w:rsidRPr="009869A7">
          <w:rPr>
            <w:rStyle w:val="Hyperlink"/>
            <w:noProof/>
          </w:rPr>
          <w:t>2.3.2.1</w:t>
        </w:r>
        <w:r w:rsidR="00ED3754">
          <w:rPr>
            <w:rFonts w:asciiTheme="minorHAnsi" w:eastAsiaTheme="minorEastAsia" w:hAnsiTheme="minorHAnsi" w:cstheme="minorBidi"/>
            <w:noProof/>
            <w:sz w:val="22"/>
            <w:szCs w:val="22"/>
          </w:rPr>
          <w:tab/>
        </w:r>
        <w:r w:rsidR="00ED3754" w:rsidRPr="009869A7">
          <w:rPr>
            <w:rStyle w:val="Hyperlink"/>
            <w:noProof/>
          </w:rPr>
          <w:t>Besluit tot aanwijzing van Natura 2000-gebieden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_Toc92398576 \h </w:instrText>
        </w:r>
        <w:r w:rsidR="00ED3754" w:rsidRPr="00550100">
          <w:rPr>
            <w:rStyle w:val="Verwijzing"/>
            <w:noProof/>
          </w:rPr>
        </w:r>
        <w:r w:rsidR="00ED3754" w:rsidRPr="00550100">
          <w:rPr>
            <w:rStyle w:val="Verwijzing"/>
            <w:noProof/>
          </w:rPr>
          <w:fldChar w:fldCharType="separate"/>
        </w:r>
        <w:r w:rsidR="00631221">
          <w:rPr>
            <w:rStyle w:val="Verwijzing"/>
            <w:noProof/>
          </w:rPr>
          <w:t>30</w:t>
        </w:r>
        <w:r w:rsidR="00ED3754" w:rsidRPr="00550100">
          <w:rPr>
            <w:rStyle w:val="Verwijzing"/>
            <w:noProof/>
          </w:rPr>
          <w:fldChar w:fldCharType="end"/>
        </w:r>
      </w:hyperlink>
    </w:p>
    <w:p w14:paraId="356081BB" w14:textId="7D9DAA1D" w:rsidR="00ED3754" w:rsidRDefault="00000000">
      <w:pPr>
        <w:pStyle w:val="Inhopg5"/>
        <w:rPr>
          <w:rFonts w:asciiTheme="minorHAnsi" w:eastAsiaTheme="minorEastAsia" w:hAnsiTheme="minorHAnsi" w:cstheme="minorBidi"/>
          <w:noProof/>
          <w:sz w:val="22"/>
          <w:szCs w:val="22"/>
        </w:rPr>
      </w:pPr>
      <w:hyperlink w:anchor="_Toc92398577" w:history="1">
        <w:r w:rsidR="00ED3754" w:rsidRPr="009869A7">
          <w:rPr>
            <w:rStyle w:val="Hyperlink"/>
            <w:noProof/>
          </w:rPr>
          <w:t>2.3.2.2</w:t>
        </w:r>
        <w:r w:rsidR="00ED3754">
          <w:rPr>
            <w:rFonts w:asciiTheme="minorHAnsi" w:eastAsiaTheme="minorEastAsia" w:hAnsiTheme="minorHAnsi" w:cstheme="minorBidi"/>
            <w:noProof/>
            <w:sz w:val="22"/>
            <w:szCs w:val="22"/>
          </w:rPr>
          <w:tab/>
        </w:r>
        <w:r w:rsidR="00ED3754" w:rsidRPr="009869A7">
          <w:rPr>
            <w:rStyle w:val="Hyperlink"/>
            <w:noProof/>
          </w:rPr>
          <w:t>Besluit tot beperken of verbieden van de toegang tot een Natura 2000-gebied</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_Toc92398577 \h </w:instrText>
        </w:r>
        <w:r w:rsidR="00ED3754" w:rsidRPr="00550100">
          <w:rPr>
            <w:rStyle w:val="Verwijzing"/>
            <w:noProof/>
          </w:rPr>
        </w:r>
        <w:r w:rsidR="00ED3754" w:rsidRPr="00550100">
          <w:rPr>
            <w:rStyle w:val="Verwijzing"/>
            <w:noProof/>
          </w:rPr>
          <w:fldChar w:fldCharType="separate"/>
        </w:r>
        <w:r w:rsidR="00631221">
          <w:rPr>
            <w:rStyle w:val="Verwijzing"/>
            <w:noProof/>
          </w:rPr>
          <w:t>31</w:t>
        </w:r>
        <w:r w:rsidR="00ED3754" w:rsidRPr="00550100">
          <w:rPr>
            <w:rStyle w:val="Verwijzing"/>
            <w:noProof/>
          </w:rPr>
          <w:fldChar w:fldCharType="end"/>
        </w:r>
      </w:hyperlink>
    </w:p>
    <w:p w14:paraId="525DC40A" w14:textId="1B5B03C6" w:rsidR="00ED3754" w:rsidRDefault="00000000">
      <w:pPr>
        <w:pStyle w:val="Inhopg3"/>
        <w:rPr>
          <w:rFonts w:asciiTheme="minorHAnsi" w:eastAsiaTheme="minorEastAsia" w:hAnsiTheme="minorHAnsi" w:cstheme="minorBidi"/>
          <w:noProof/>
          <w:sz w:val="22"/>
          <w:szCs w:val="22"/>
        </w:rPr>
      </w:pPr>
      <w:hyperlink w:anchor="_Toc92398578" w:history="1">
        <w:r w:rsidR="00ED3754" w:rsidRPr="009869A7">
          <w:rPr>
            <w:rStyle w:val="Hyperlink"/>
            <w:noProof/>
          </w:rPr>
          <w:t>2.4</w:t>
        </w:r>
        <w:r w:rsidR="00ED3754">
          <w:rPr>
            <w:rFonts w:asciiTheme="minorHAnsi" w:eastAsiaTheme="minorEastAsia" w:hAnsiTheme="minorHAnsi" w:cstheme="minorBidi"/>
            <w:noProof/>
            <w:sz w:val="22"/>
            <w:szCs w:val="22"/>
          </w:rPr>
          <w:tab/>
        </w:r>
        <w:r w:rsidR="00ED3754" w:rsidRPr="009869A7">
          <w:rPr>
            <w:rStyle w:val="Hyperlink"/>
            <w:noProof/>
          </w:rPr>
          <w:t>Overgangsrecht en overgangsfase</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_Toc92398578 \h </w:instrText>
        </w:r>
        <w:r w:rsidR="00ED3754" w:rsidRPr="00550100">
          <w:rPr>
            <w:rStyle w:val="Verwijzing"/>
            <w:noProof/>
          </w:rPr>
        </w:r>
        <w:r w:rsidR="00ED3754" w:rsidRPr="00550100">
          <w:rPr>
            <w:rStyle w:val="Verwijzing"/>
            <w:noProof/>
          </w:rPr>
          <w:fldChar w:fldCharType="separate"/>
        </w:r>
        <w:r w:rsidR="00631221">
          <w:rPr>
            <w:rStyle w:val="Verwijzing"/>
            <w:noProof/>
          </w:rPr>
          <w:t>32</w:t>
        </w:r>
        <w:r w:rsidR="00ED3754" w:rsidRPr="00550100">
          <w:rPr>
            <w:rStyle w:val="Verwijzing"/>
            <w:noProof/>
          </w:rPr>
          <w:fldChar w:fldCharType="end"/>
        </w:r>
      </w:hyperlink>
    </w:p>
    <w:p w14:paraId="72369D0E" w14:textId="64441BE8" w:rsidR="00ED3754" w:rsidRDefault="00000000">
      <w:pPr>
        <w:pStyle w:val="Inhopg2"/>
        <w:rPr>
          <w:rFonts w:asciiTheme="minorHAnsi" w:eastAsiaTheme="minorEastAsia" w:hAnsiTheme="minorHAnsi" w:cstheme="minorBidi"/>
          <w:b w:val="0"/>
          <w:noProof/>
          <w:sz w:val="22"/>
          <w:szCs w:val="22"/>
        </w:rPr>
      </w:pPr>
      <w:hyperlink w:anchor="_Toc92398579" w:history="1">
        <w:r w:rsidR="00ED3754" w:rsidRPr="009869A7">
          <w:rPr>
            <w:rStyle w:val="Hyperlink"/>
            <w:noProof/>
          </w:rPr>
          <w:t>3</w:t>
        </w:r>
        <w:r w:rsidR="00ED3754">
          <w:rPr>
            <w:rFonts w:asciiTheme="minorHAnsi" w:eastAsiaTheme="minorEastAsia" w:hAnsiTheme="minorHAnsi" w:cstheme="minorBidi"/>
            <w:b w:val="0"/>
            <w:noProof/>
            <w:sz w:val="22"/>
            <w:szCs w:val="22"/>
          </w:rPr>
          <w:tab/>
        </w:r>
        <w:r w:rsidR="00ED3754" w:rsidRPr="009869A7">
          <w:rPr>
            <w:rStyle w:val="Hyperlink"/>
            <w:noProof/>
          </w:rPr>
          <w:t>Uitgangspunten voor de toepassingsprofielen voor omgevingsdocumenten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_Toc92398579 \h </w:instrText>
        </w:r>
        <w:r w:rsidR="00ED3754" w:rsidRPr="00550100">
          <w:rPr>
            <w:rStyle w:val="Verwijzing"/>
            <w:noProof/>
          </w:rPr>
        </w:r>
        <w:r w:rsidR="00ED3754" w:rsidRPr="00550100">
          <w:rPr>
            <w:rStyle w:val="Verwijzing"/>
            <w:noProof/>
          </w:rPr>
          <w:fldChar w:fldCharType="separate"/>
        </w:r>
        <w:r w:rsidR="00631221">
          <w:rPr>
            <w:rStyle w:val="Verwijzing"/>
            <w:noProof/>
          </w:rPr>
          <w:t>33</w:t>
        </w:r>
        <w:r w:rsidR="00ED3754" w:rsidRPr="00550100">
          <w:rPr>
            <w:rStyle w:val="Verwijzing"/>
            <w:noProof/>
          </w:rPr>
          <w:fldChar w:fldCharType="end"/>
        </w:r>
      </w:hyperlink>
    </w:p>
    <w:p w14:paraId="343411BB" w14:textId="00091C91" w:rsidR="00ED3754" w:rsidRDefault="00000000">
      <w:pPr>
        <w:pStyle w:val="Inhopg3"/>
        <w:rPr>
          <w:rFonts w:asciiTheme="minorHAnsi" w:eastAsiaTheme="minorEastAsia" w:hAnsiTheme="minorHAnsi" w:cstheme="minorBidi"/>
          <w:noProof/>
          <w:sz w:val="22"/>
          <w:szCs w:val="22"/>
        </w:rPr>
      </w:pPr>
      <w:hyperlink w:anchor="_Toc92398580" w:history="1">
        <w:r w:rsidR="00ED3754" w:rsidRPr="009869A7">
          <w:rPr>
            <w:rStyle w:val="Hyperlink"/>
            <w:noProof/>
          </w:rPr>
          <w:t>3.1</w:t>
        </w:r>
        <w:r w:rsidR="00ED3754">
          <w:rPr>
            <w:rFonts w:asciiTheme="minorHAnsi" w:eastAsiaTheme="minorEastAsia" w:hAnsiTheme="minorHAnsi" w:cstheme="minorBidi"/>
            <w:noProof/>
            <w:sz w:val="22"/>
            <w:szCs w:val="22"/>
          </w:rPr>
          <w:tab/>
        </w:r>
        <w:r w:rsidR="00ED3754" w:rsidRPr="009869A7">
          <w:rPr>
            <w:rStyle w:val="Hyperlink"/>
            <w:noProof/>
          </w:rPr>
          <w:t>Proces van totstandkoming en bekendmaking c.q. publicatie van omgevingsdocumenten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_Toc92398580 \h </w:instrText>
        </w:r>
        <w:r w:rsidR="00ED3754" w:rsidRPr="00550100">
          <w:rPr>
            <w:rStyle w:val="Verwijzing"/>
            <w:noProof/>
          </w:rPr>
        </w:r>
        <w:r w:rsidR="00ED3754" w:rsidRPr="00550100">
          <w:rPr>
            <w:rStyle w:val="Verwijzing"/>
            <w:noProof/>
          </w:rPr>
          <w:fldChar w:fldCharType="separate"/>
        </w:r>
        <w:r w:rsidR="00631221">
          <w:rPr>
            <w:rStyle w:val="Verwijzing"/>
            <w:noProof/>
          </w:rPr>
          <w:t>33</w:t>
        </w:r>
        <w:r w:rsidR="00ED3754" w:rsidRPr="00550100">
          <w:rPr>
            <w:rStyle w:val="Verwijzing"/>
            <w:noProof/>
          </w:rPr>
          <w:fldChar w:fldCharType="end"/>
        </w:r>
      </w:hyperlink>
    </w:p>
    <w:p w14:paraId="4C98FF49" w14:textId="46D5525D" w:rsidR="00ED3754" w:rsidRDefault="00000000">
      <w:pPr>
        <w:pStyle w:val="Inhopg3"/>
        <w:rPr>
          <w:rFonts w:asciiTheme="minorHAnsi" w:eastAsiaTheme="minorEastAsia" w:hAnsiTheme="minorHAnsi" w:cstheme="minorBidi"/>
          <w:noProof/>
          <w:sz w:val="22"/>
          <w:szCs w:val="22"/>
        </w:rPr>
      </w:pPr>
      <w:hyperlink w:anchor="_Toc92398581" w:history="1">
        <w:r w:rsidR="00ED3754" w:rsidRPr="009869A7">
          <w:rPr>
            <w:rStyle w:val="Hyperlink"/>
            <w:noProof/>
          </w:rPr>
          <w:t>3.2</w:t>
        </w:r>
        <w:r w:rsidR="00ED3754">
          <w:rPr>
            <w:rFonts w:asciiTheme="minorHAnsi" w:eastAsiaTheme="minorEastAsia" w:hAnsiTheme="minorHAnsi" w:cstheme="minorBidi"/>
            <w:noProof/>
            <w:sz w:val="22"/>
            <w:szCs w:val="22"/>
          </w:rPr>
          <w:tab/>
        </w:r>
        <w:r w:rsidR="00ED3754" w:rsidRPr="009869A7">
          <w:rPr>
            <w:rStyle w:val="Hyperlink"/>
            <w:noProof/>
          </w:rPr>
          <w:t>Omgevingsdocumenten met en zonder regels</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_Toc92398581 \h </w:instrText>
        </w:r>
        <w:r w:rsidR="00ED3754" w:rsidRPr="00550100">
          <w:rPr>
            <w:rStyle w:val="Verwijzing"/>
            <w:noProof/>
          </w:rPr>
        </w:r>
        <w:r w:rsidR="00ED3754" w:rsidRPr="00550100">
          <w:rPr>
            <w:rStyle w:val="Verwijzing"/>
            <w:noProof/>
          </w:rPr>
          <w:fldChar w:fldCharType="separate"/>
        </w:r>
        <w:r w:rsidR="00631221">
          <w:rPr>
            <w:rStyle w:val="Verwijzing"/>
            <w:noProof/>
          </w:rPr>
          <w:t>33</w:t>
        </w:r>
        <w:r w:rsidR="00ED3754" w:rsidRPr="00550100">
          <w:rPr>
            <w:rStyle w:val="Verwijzing"/>
            <w:noProof/>
          </w:rPr>
          <w:fldChar w:fldCharType="end"/>
        </w:r>
      </w:hyperlink>
    </w:p>
    <w:p w14:paraId="248670E2" w14:textId="15C2BC9F" w:rsidR="00ED3754" w:rsidRDefault="00000000">
      <w:pPr>
        <w:pStyle w:val="Inhopg3"/>
        <w:rPr>
          <w:rFonts w:asciiTheme="minorHAnsi" w:eastAsiaTheme="minorEastAsia" w:hAnsiTheme="minorHAnsi" w:cstheme="minorBidi"/>
          <w:noProof/>
          <w:sz w:val="22"/>
          <w:szCs w:val="22"/>
        </w:rPr>
      </w:pPr>
      <w:hyperlink w:anchor="_Toc92398582" w:history="1">
        <w:r w:rsidR="00ED3754" w:rsidRPr="009869A7">
          <w:rPr>
            <w:rStyle w:val="Hyperlink"/>
            <w:noProof/>
          </w:rPr>
          <w:t>3.3</w:t>
        </w:r>
        <w:r w:rsidR="00ED3754">
          <w:rPr>
            <w:rFonts w:asciiTheme="minorHAnsi" w:eastAsiaTheme="minorEastAsia" w:hAnsiTheme="minorHAnsi" w:cstheme="minorBidi"/>
            <w:noProof/>
            <w:sz w:val="22"/>
            <w:szCs w:val="22"/>
          </w:rPr>
          <w:tab/>
        </w:r>
        <w:r w:rsidR="00ED3754" w:rsidRPr="009869A7">
          <w:rPr>
            <w:rStyle w:val="Hyperlink"/>
            <w:noProof/>
          </w:rPr>
          <w:t>Initieel besluit, wijzigingsbesluit en geconsolideerde Regeling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_Toc92398582 \h </w:instrText>
        </w:r>
        <w:r w:rsidR="00ED3754" w:rsidRPr="00550100">
          <w:rPr>
            <w:rStyle w:val="Verwijzing"/>
            <w:noProof/>
          </w:rPr>
        </w:r>
        <w:r w:rsidR="00ED3754" w:rsidRPr="00550100">
          <w:rPr>
            <w:rStyle w:val="Verwijzing"/>
            <w:noProof/>
          </w:rPr>
          <w:fldChar w:fldCharType="separate"/>
        </w:r>
        <w:r w:rsidR="00631221">
          <w:rPr>
            <w:rStyle w:val="Verwijzing"/>
            <w:noProof/>
          </w:rPr>
          <w:t>34</w:t>
        </w:r>
        <w:r w:rsidR="00ED3754" w:rsidRPr="00550100">
          <w:rPr>
            <w:rStyle w:val="Verwijzing"/>
            <w:noProof/>
          </w:rPr>
          <w:fldChar w:fldCharType="end"/>
        </w:r>
      </w:hyperlink>
    </w:p>
    <w:p w14:paraId="54A54E04" w14:textId="1B0B5FA1" w:rsidR="00ED3754" w:rsidRDefault="00000000">
      <w:pPr>
        <w:pStyle w:val="Inhopg3"/>
        <w:rPr>
          <w:rFonts w:asciiTheme="minorHAnsi" w:eastAsiaTheme="minorEastAsia" w:hAnsiTheme="minorHAnsi" w:cstheme="minorBidi"/>
          <w:noProof/>
          <w:sz w:val="22"/>
          <w:szCs w:val="22"/>
        </w:rPr>
      </w:pPr>
      <w:hyperlink w:anchor="_Toc92398583" w:history="1">
        <w:r w:rsidR="00ED3754" w:rsidRPr="009869A7">
          <w:rPr>
            <w:rStyle w:val="Hyperlink"/>
            <w:noProof/>
          </w:rPr>
          <w:t>3.4</w:t>
        </w:r>
        <w:r w:rsidR="00ED3754">
          <w:rPr>
            <w:rFonts w:asciiTheme="minorHAnsi" w:eastAsiaTheme="minorEastAsia" w:hAnsiTheme="minorHAnsi" w:cstheme="minorBidi"/>
            <w:noProof/>
            <w:sz w:val="22"/>
            <w:szCs w:val="22"/>
          </w:rPr>
          <w:tab/>
        </w:r>
        <w:r w:rsidR="00ED3754" w:rsidRPr="009869A7">
          <w:rPr>
            <w:rStyle w:val="Hyperlink"/>
            <w:noProof/>
          </w:rPr>
          <w:t>Annoteren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_Toc92398583 \h </w:instrText>
        </w:r>
        <w:r w:rsidR="00ED3754" w:rsidRPr="00550100">
          <w:rPr>
            <w:rStyle w:val="Verwijzing"/>
            <w:noProof/>
          </w:rPr>
        </w:r>
        <w:r w:rsidR="00ED3754" w:rsidRPr="00550100">
          <w:rPr>
            <w:rStyle w:val="Verwijzing"/>
            <w:noProof/>
          </w:rPr>
          <w:fldChar w:fldCharType="separate"/>
        </w:r>
        <w:r w:rsidR="00631221">
          <w:rPr>
            <w:rStyle w:val="Verwijzing"/>
            <w:noProof/>
          </w:rPr>
          <w:t>34</w:t>
        </w:r>
        <w:r w:rsidR="00ED3754" w:rsidRPr="00550100">
          <w:rPr>
            <w:rStyle w:val="Verwijzing"/>
            <w:noProof/>
          </w:rPr>
          <w:fldChar w:fldCharType="end"/>
        </w:r>
      </w:hyperlink>
    </w:p>
    <w:p w14:paraId="64AEC6F8" w14:textId="20CAA008" w:rsidR="00ED3754" w:rsidRDefault="00000000">
      <w:pPr>
        <w:pStyle w:val="Inhopg3"/>
        <w:rPr>
          <w:rFonts w:asciiTheme="minorHAnsi" w:eastAsiaTheme="minorEastAsia" w:hAnsiTheme="minorHAnsi" w:cstheme="minorBidi"/>
          <w:noProof/>
          <w:sz w:val="22"/>
          <w:szCs w:val="22"/>
        </w:rPr>
      </w:pPr>
      <w:hyperlink w:anchor="_Toc92398584" w:history="1">
        <w:r w:rsidR="00ED3754" w:rsidRPr="009869A7">
          <w:rPr>
            <w:rStyle w:val="Hyperlink"/>
            <w:noProof/>
          </w:rPr>
          <w:t>3.5</w:t>
        </w:r>
        <w:r w:rsidR="00ED3754">
          <w:rPr>
            <w:rFonts w:asciiTheme="minorHAnsi" w:eastAsiaTheme="minorEastAsia" w:hAnsiTheme="minorHAnsi" w:cstheme="minorBidi"/>
            <w:noProof/>
            <w:sz w:val="22"/>
            <w:szCs w:val="22"/>
          </w:rPr>
          <w:tab/>
        </w:r>
        <w:r w:rsidR="00ED3754" w:rsidRPr="009869A7">
          <w:rPr>
            <w:rStyle w:val="Hyperlink"/>
            <w:noProof/>
          </w:rPr>
          <w:t>Waardelijsten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_Toc92398584 \h </w:instrText>
        </w:r>
        <w:r w:rsidR="00ED3754" w:rsidRPr="00550100">
          <w:rPr>
            <w:rStyle w:val="Verwijzing"/>
            <w:noProof/>
          </w:rPr>
        </w:r>
        <w:r w:rsidR="00ED3754" w:rsidRPr="00550100">
          <w:rPr>
            <w:rStyle w:val="Verwijzing"/>
            <w:noProof/>
          </w:rPr>
          <w:fldChar w:fldCharType="separate"/>
        </w:r>
        <w:r w:rsidR="00631221">
          <w:rPr>
            <w:rStyle w:val="Verwijzing"/>
            <w:noProof/>
          </w:rPr>
          <w:t>34</w:t>
        </w:r>
        <w:r w:rsidR="00ED3754" w:rsidRPr="00550100">
          <w:rPr>
            <w:rStyle w:val="Verwijzing"/>
            <w:noProof/>
          </w:rPr>
          <w:fldChar w:fldCharType="end"/>
        </w:r>
      </w:hyperlink>
    </w:p>
    <w:p w14:paraId="2013F7EE" w14:textId="0C67BBC2" w:rsidR="00ED3754" w:rsidRDefault="00000000">
      <w:pPr>
        <w:pStyle w:val="Inhopg3"/>
        <w:rPr>
          <w:rFonts w:asciiTheme="minorHAnsi" w:eastAsiaTheme="minorEastAsia" w:hAnsiTheme="minorHAnsi" w:cstheme="minorBidi"/>
          <w:noProof/>
          <w:sz w:val="22"/>
          <w:szCs w:val="22"/>
        </w:rPr>
      </w:pPr>
      <w:hyperlink w:anchor="_Toc92398585" w:history="1">
        <w:r w:rsidR="00ED3754" w:rsidRPr="009869A7">
          <w:rPr>
            <w:rStyle w:val="Hyperlink"/>
            <w:noProof/>
          </w:rPr>
          <w:t>3.6</w:t>
        </w:r>
        <w:r w:rsidR="00ED3754">
          <w:rPr>
            <w:rFonts w:asciiTheme="minorHAnsi" w:eastAsiaTheme="minorEastAsia" w:hAnsiTheme="minorHAnsi" w:cstheme="minorBidi"/>
            <w:noProof/>
            <w:sz w:val="22"/>
            <w:szCs w:val="22"/>
          </w:rPr>
          <w:tab/>
        </w:r>
        <w:r w:rsidR="00ED3754" w:rsidRPr="009869A7">
          <w:rPr>
            <w:rStyle w:val="Hyperlink"/>
            <w:noProof/>
          </w:rPr>
          <w:t>Presentatiemodel</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_Toc92398585 \h </w:instrText>
        </w:r>
        <w:r w:rsidR="00ED3754" w:rsidRPr="00550100">
          <w:rPr>
            <w:rStyle w:val="Verwijzing"/>
            <w:noProof/>
          </w:rPr>
        </w:r>
        <w:r w:rsidR="00ED3754" w:rsidRPr="00550100">
          <w:rPr>
            <w:rStyle w:val="Verwijzing"/>
            <w:noProof/>
          </w:rPr>
          <w:fldChar w:fldCharType="separate"/>
        </w:r>
        <w:r w:rsidR="00631221">
          <w:rPr>
            <w:rStyle w:val="Verwijzing"/>
            <w:noProof/>
          </w:rPr>
          <w:t>35</w:t>
        </w:r>
        <w:r w:rsidR="00ED3754" w:rsidRPr="00550100">
          <w:rPr>
            <w:rStyle w:val="Verwijzing"/>
            <w:noProof/>
          </w:rPr>
          <w:fldChar w:fldCharType="end"/>
        </w:r>
      </w:hyperlink>
    </w:p>
    <w:p w14:paraId="391B2527" w14:textId="17A3BF6B" w:rsidR="00ED3754" w:rsidRDefault="00000000">
      <w:pPr>
        <w:pStyle w:val="Inhopg3"/>
        <w:rPr>
          <w:rFonts w:asciiTheme="minorHAnsi" w:eastAsiaTheme="minorEastAsia" w:hAnsiTheme="minorHAnsi" w:cstheme="minorBidi"/>
          <w:noProof/>
          <w:sz w:val="22"/>
          <w:szCs w:val="22"/>
        </w:rPr>
      </w:pPr>
      <w:hyperlink w:anchor="_Toc92398586" w:history="1">
        <w:r w:rsidR="00ED3754" w:rsidRPr="009869A7">
          <w:rPr>
            <w:rStyle w:val="Hyperlink"/>
            <w:noProof/>
          </w:rPr>
          <w:t>3.7</w:t>
        </w:r>
        <w:r w:rsidR="00ED3754">
          <w:rPr>
            <w:rFonts w:asciiTheme="minorHAnsi" w:eastAsiaTheme="minorEastAsia" w:hAnsiTheme="minorHAnsi" w:cstheme="minorBidi"/>
            <w:noProof/>
            <w:sz w:val="22"/>
            <w:szCs w:val="22"/>
          </w:rPr>
          <w:tab/>
        </w:r>
        <w:r w:rsidR="00ED3754" w:rsidRPr="009869A7">
          <w:rPr>
            <w:rStyle w:val="Hyperlink"/>
            <w:noProof/>
          </w:rPr>
          <w:t>Metadata</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_Toc92398586 \h </w:instrText>
        </w:r>
        <w:r w:rsidR="00ED3754" w:rsidRPr="00550100">
          <w:rPr>
            <w:rStyle w:val="Verwijzing"/>
            <w:noProof/>
          </w:rPr>
        </w:r>
        <w:r w:rsidR="00ED3754" w:rsidRPr="00550100">
          <w:rPr>
            <w:rStyle w:val="Verwijzing"/>
            <w:noProof/>
          </w:rPr>
          <w:fldChar w:fldCharType="separate"/>
        </w:r>
        <w:r w:rsidR="00631221">
          <w:rPr>
            <w:rStyle w:val="Verwijzing"/>
            <w:noProof/>
          </w:rPr>
          <w:t>39</w:t>
        </w:r>
        <w:r w:rsidR="00ED3754" w:rsidRPr="00550100">
          <w:rPr>
            <w:rStyle w:val="Verwijzing"/>
            <w:noProof/>
          </w:rPr>
          <w:fldChar w:fldCharType="end"/>
        </w:r>
      </w:hyperlink>
    </w:p>
    <w:p w14:paraId="616D0BC7" w14:textId="5DD5711C" w:rsidR="00ED3754" w:rsidRDefault="00000000">
      <w:pPr>
        <w:pStyle w:val="Inhopg3"/>
        <w:rPr>
          <w:rFonts w:asciiTheme="minorHAnsi" w:eastAsiaTheme="minorEastAsia" w:hAnsiTheme="minorHAnsi" w:cstheme="minorBidi"/>
          <w:noProof/>
          <w:sz w:val="22"/>
          <w:szCs w:val="22"/>
        </w:rPr>
      </w:pPr>
      <w:hyperlink w:anchor="_Toc92398587" w:history="1">
        <w:r w:rsidR="00ED3754" w:rsidRPr="009869A7">
          <w:rPr>
            <w:rStyle w:val="Hyperlink"/>
            <w:noProof/>
          </w:rPr>
          <w:t>3.8</w:t>
        </w:r>
        <w:r w:rsidR="00ED3754">
          <w:rPr>
            <w:rFonts w:asciiTheme="minorHAnsi" w:eastAsiaTheme="minorEastAsia" w:hAnsiTheme="minorHAnsi" w:cstheme="minorBidi"/>
            <w:noProof/>
            <w:sz w:val="22"/>
            <w:szCs w:val="22"/>
          </w:rPr>
          <w:tab/>
        </w:r>
        <w:r w:rsidR="00ED3754" w:rsidRPr="009869A7">
          <w:rPr>
            <w:rStyle w:val="Hyperlink"/>
            <w:noProof/>
          </w:rPr>
          <w:t>Van plan tot publicatie</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_Toc92398587 \h </w:instrText>
        </w:r>
        <w:r w:rsidR="00ED3754" w:rsidRPr="00550100">
          <w:rPr>
            <w:rStyle w:val="Verwijzing"/>
            <w:noProof/>
          </w:rPr>
        </w:r>
        <w:r w:rsidR="00ED3754" w:rsidRPr="00550100">
          <w:rPr>
            <w:rStyle w:val="Verwijzing"/>
            <w:noProof/>
          </w:rPr>
          <w:fldChar w:fldCharType="separate"/>
        </w:r>
        <w:r w:rsidR="00631221">
          <w:rPr>
            <w:rStyle w:val="Verwijzing"/>
            <w:noProof/>
          </w:rPr>
          <w:t>39</w:t>
        </w:r>
        <w:r w:rsidR="00ED3754" w:rsidRPr="00550100">
          <w:rPr>
            <w:rStyle w:val="Verwijzing"/>
            <w:noProof/>
          </w:rPr>
          <w:fldChar w:fldCharType="end"/>
        </w:r>
      </w:hyperlink>
    </w:p>
    <w:p w14:paraId="2F69BD7E" w14:textId="7EFF7A0F" w:rsidR="00ED3754" w:rsidRDefault="00000000">
      <w:pPr>
        <w:pStyle w:val="Inhopg4"/>
        <w:rPr>
          <w:rFonts w:asciiTheme="minorHAnsi" w:eastAsiaTheme="minorEastAsia" w:hAnsiTheme="minorHAnsi" w:cstheme="minorBidi"/>
          <w:noProof/>
          <w:sz w:val="22"/>
          <w:szCs w:val="22"/>
        </w:rPr>
      </w:pPr>
      <w:hyperlink w:anchor="_Toc92398588" w:history="1">
        <w:r w:rsidR="00ED3754" w:rsidRPr="009869A7">
          <w:rPr>
            <w:rStyle w:val="Hyperlink"/>
            <w:noProof/>
          </w:rPr>
          <w:t>3.8.1</w:t>
        </w:r>
        <w:r w:rsidR="00ED3754">
          <w:rPr>
            <w:rFonts w:asciiTheme="minorHAnsi" w:eastAsiaTheme="minorEastAsia" w:hAnsiTheme="minorHAnsi" w:cstheme="minorBidi"/>
            <w:noProof/>
            <w:sz w:val="22"/>
            <w:szCs w:val="22"/>
          </w:rPr>
          <w:tab/>
        </w:r>
        <w:r w:rsidR="00ED3754" w:rsidRPr="009869A7">
          <w:rPr>
            <w:rStyle w:val="Hyperlink"/>
            <w:noProof/>
          </w:rPr>
          <w:t>Het aanleverproces</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_Toc92398588 \h </w:instrText>
        </w:r>
        <w:r w:rsidR="00ED3754" w:rsidRPr="00550100">
          <w:rPr>
            <w:rStyle w:val="Verwijzing"/>
            <w:noProof/>
          </w:rPr>
        </w:r>
        <w:r w:rsidR="00ED3754" w:rsidRPr="00550100">
          <w:rPr>
            <w:rStyle w:val="Verwijzing"/>
            <w:noProof/>
          </w:rPr>
          <w:fldChar w:fldCharType="separate"/>
        </w:r>
        <w:r w:rsidR="00631221">
          <w:rPr>
            <w:rStyle w:val="Verwijzing"/>
            <w:noProof/>
          </w:rPr>
          <w:t>39</w:t>
        </w:r>
        <w:r w:rsidR="00ED3754" w:rsidRPr="00550100">
          <w:rPr>
            <w:rStyle w:val="Verwijzing"/>
            <w:noProof/>
          </w:rPr>
          <w:fldChar w:fldCharType="end"/>
        </w:r>
      </w:hyperlink>
    </w:p>
    <w:p w14:paraId="06974958" w14:textId="479017B5" w:rsidR="00ED3754" w:rsidRDefault="00000000">
      <w:pPr>
        <w:pStyle w:val="Inhopg4"/>
        <w:rPr>
          <w:rFonts w:asciiTheme="minorHAnsi" w:eastAsiaTheme="minorEastAsia" w:hAnsiTheme="minorHAnsi" w:cstheme="minorBidi"/>
          <w:noProof/>
          <w:sz w:val="22"/>
          <w:szCs w:val="22"/>
        </w:rPr>
      </w:pPr>
      <w:hyperlink w:anchor="_Toc92398589" w:history="1">
        <w:r w:rsidR="00ED3754" w:rsidRPr="009869A7">
          <w:rPr>
            <w:rStyle w:val="Hyperlink"/>
            <w:noProof/>
          </w:rPr>
          <w:t>3.8.2</w:t>
        </w:r>
        <w:r w:rsidR="00ED3754">
          <w:rPr>
            <w:rFonts w:asciiTheme="minorHAnsi" w:eastAsiaTheme="minorEastAsia" w:hAnsiTheme="minorHAnsi" w:cstheme="minorBidi"/>
            <w:noProof/>
            <w:sz w:val="22"/>
            <w:szCs w:val="22"/>
          </w:rPr>
          <w:tab/>
        </w:r>
        <w:r w:rsidR="00ED3754" w:rsidRPr="009869A7">
          <w:rPr>
            <w:rStyle w:val="Hyperlink"/>
            <w:noProof/>
          </w:rPr>
          <w:t>Raadplegen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_Toc92398589 \h </w:instrText>
        </w:r>
        <w:r w:rsidR="00ED3754" w:rsidRPr="00550100">
          <w:rPr>
            <w:rStyle w:val="Verwijzing"/>
            <w:noProof/>
          </w:rPr>
        </w:r>
        <w:r w:rsidR="00ED3754" w:rsidRPr="00550100">
          <w:rPr>
            <w:rStyle w:val="Verwijzing"/>
            <w:noProof/>
          </w:rPr>
          <w:fldChar w:fldCharType="separate"/>
        </w:r>
        <w:r w:rsidR="00631221">
          <w:rPr>
            <w:rStyle w:val="Verwijzing"/>
            <w:noProof/>
          </w:rPr>
          <w:t>40</w:t>
        </w:r>
        <w:r w:rsidR="00ED3754" w:rsidRPr="00550100">
          <w:rPr>
            <w:rStyle w:val="Verwijzing"/>
            <w:noProof/>
          </w:rPr>
          <w:fldChar w:fldCharType="end"/>
        </w:r>
      </w:hyperlink>
    </w:p>
    <w:p w14:paraId="74E55BC7" w14:textId="734B96A8" w:rsidR="00ED3754" w:rsidRDefault="00000000">
      <w:pPr>
        <w:pStyle w:val="Inhopg5"/>
        <w:rPr>
          <w:rFonts w:asciiTheme="minorHAnsi" w:eastAsiaTheme="minorEastAsia" w:hAnsiTheme="minorHAnsi" w:cstheme="minorBidi"/>
          <w:noProof/>
          <w:sz w:val="22"/>
          <w:szCs w:val="22"/>
        </w:rPr>
      </w:pPr>
      <w:hyperlink w:anchor="_Toc92398590" w:history="1">
        <w:r w:rsidR="00ED3754" w:rsidRPr="009869A7">
          <w:rPr>
            <w:rStyle w:val="Hyperlink"/>
            <w:noProof/>
          </w:rPr>
          <w:t>3.8.2.1</w:t>
        </w:r>
        <w:r w:rsidR="00ED3754">
          <w:rPr>
            <w:rFonts w:asciiTheme="minorHAnsi" w:eastAsiaTheme="minorEastAsia" w:hAnsiTheme="minorHAnsi" w:cstheme="minorBidi"/>
            <w:noProof/>
            <w:sz w:val="22"/>
            <w:szCs w:val="22"/>
          </w:rPr>
          <w:tab/>
        </w:r>
        <w:r w:rsidR="00ED3754" w:rsidRPr="009869A7">
          <w:rPr>
            <w:rStyle w:val="Hyperlink"/>
            <w:noProof/>
          </w:rPr>
          <w:t>Raadplegen in het officiële publicatieblad</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_Toc92398590 \h </w:instrText>
        </w:r>
        <w:r w:rsidR="00ED3754" w:rsidRPr="00550100">
          <w:rPr>
            <w:rStyle w:val="Verwijzing"/>
            <w:noProof/>
          </w:rPr>
        </w:r>
        <w:r w:rsidR="00ED3754" w:rsidRPr="00550100">
          <w:rPr>
            <w:rStyle w:val="Verwijzing"/>
            <w:noProof/>
          </w:rPr>
          <w:fldChar w:fldCharType="separate"/>
        </w:r>
        <w:r w:rsidR="00631221">
          <w:rPr>
            <w:rStyle w:val="Verwijzing"/>
            <w:noProof/>
          </w:rPr>
          <w:t>40</w:t>
        </w:r>
        <w:r w:rsidR="00ED3754" w:rsidRPr="00550100">
          <w:rPr>
            <w:rStyle w:val="Verwijzing"/>
            <w:noProof/>
          </w:rPr>
          <w:fldChar w:fldCharType="end"/>
        </w:r>
      </w:hyperlink>
    </w:p>
    <w:p w14:paraId="1DFEE4F2" w14:textId="2D8D2835" w:rsidR="00ED3754" w:rsidRDefault="00000000">
      <w:pPr>
        <w:pStyle w:val="Inhopg5"/>
        <w:rPr>
          <w:rFonts w:asciiTheme="minorHAnsi" w:eastAsiaTheme="minorEastAsia" w:hAnsiTheme="minorHAnsi" w:cstheme="minorBidi"/>
          <w:noProof/>
          <w:sz w:val="22"/>
          <w:szCs w:val="22"/>
        </w:rPr>
      </w:pPr>
      <w:hyperlink w:anchor="_Toc92398591" w:history="1">
        <w:r w:rsidR="00ED3754" w:rsidRPr="009869A7">
          <w:rPr>
            <w:rStyle w:val="Hyperlink"/>
            <w:noProof/>
          </w:rPr>
          <w:t>3.8.2.2</w:t>
        </w:r>
        <w:r w:rsidR="00ED3754">
          <w:rPr>
            <w:rFonts w:asciiTheme="minorHAnsi" w:eastAsiaTheme="minorEastAsia" w:hAnsiTheme="minorHAnsi" w:cstheme="minorBidi"/>
            <w:noProof/>
            <w:sz w:val="22"/>
            <w:szCs w:val="22"/>
          </w:rPr>
          <w:tab/>
        </w:r>
        <w:r w:rsidR="00ED3754" w:rsidRPr="009869A7">
          <w:rPr>
            <w:rStyle w:val="Hyperlink"/>
            <w:noProof/>
          </w:rPr>
          <w:t>Raadplegen in DSO-LV</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_Toc92398591 \h </w:instrText>
        </w:r>
        <w:r w:rsidR="00ED3754" w:rsidRPr="00550100">
          <w:rPr>
            <w:rStyle w:val="Verwijzing"/>
            <w:noProof/>
          </w:rPr>
        </w:r>
        <w:r w:rsidR="00ED3754" w:rsidRPr="00550100">
          <w:rPr>
            <w:rStyle w:val="Verwijzing"/>
            <w:noProof/>
          </w:rPr>
          <w:fldChar w:fldCharType="separate"/>
        </w:r>
        <w:r w:rsidR="00631221">
          <w:rPr>
            <w:rStyle w:val="Verwijzing"/>
            <w:noProof/>
          </w:rPr>
          <w:t>40</w:t>
        </w:r>
        <w:r w:rsidR="00ED3754" w:rsidRPr="00550100">
          <w:rPr>
            <w:rStyle w:val="Verwijzing"/>
            <w:noProof/>
          </w:rPr>
          <w:fldChar w:fldCharType="end"/>
        </w:r>
      </w:hyperlink>
    </w:p>
    <w:p w14:paraId="56A1D0EF" w14:textId="3F649D7C" w:rsidR="00ED3754" w:rsidRDefault="00000000">
      <w:pPr>
        <w:pStyle w:val="Inhopg1"/>
        <w:rPr>
          <w:rFonts w:asciiTheme="minorHAnsi" w:eastAsiaTheme="minorEastAsia" w:hAnsiTheme="minorHAnsi" w:cstheme="minorBidi"/>
          <w:b w:val="0"/>
          <w:noProof/>
          <w:sz w:val="22"/>
          <w:szCs w:val="22"/>
        </w:rPr>
      </w:pPr>
      <w:hyperlink w:anchor="_Toc92398592" w:history="1">
        <w:r w:rsidR="00ED3754" w:rsidRPr="009869A7">
          <w:rPr>
            <w:rStyle w:val="Hyperlink"/>
            <w:noProof/>
          </w:rPr>
          <w:t>B</w:t>
        </w:r>
        <w:r w:rsidR="00ED3754">
          <w:rPr>
            <w:rFonts w:asciiTheme="minorHAnsi" w:eastAsiaTheme="minorEastAsia" w:hAnsiTheme="minorHAnsi" w:cstheme="minorBidi"/>
            <w:b w:val="0"/>
            <w:noProof/>
            <w:sz w:val="22"/>
            <w:szCs w:val="22"/>
          </w:rPr>
          <w:tab/>
        </w:r>
        <w:r w:rsidR="00ED3754" w:rsidRPr="009869A7">
          <w:rPr>
            <w:rStyle w:val="Hyperlink"/>
            <w:noProof/>
          </w:rPr>
          <w:t>Modellering van de Natura 2000-besluiten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_Toc92398592 \h </w:instrText>
        </w:r>
        <w:r w:rsidR="00ED3754" w:rsidRPr="00550100">
          <w:rPr>
            <w:rStyle w:val="Verwijzing"/>
            <w:noProof/>
          </w:rPr>
        </w:r>
        <w:r w:rsidR="00ED3754" w:rsidRPr="00550100">
          <w:rPr>
            <w:rStyle w:val="Verwijzing"/>
            <w:noProof/>
          </w:rPr>
          <w:fldChar w:fldCharType="separate"/>
        </w:r>
        <w:r w:rsidR="00631221">
          <w:rPr>
            <w:rStyle w:val="Verwijzing"/>
            <w:noProof/>
          </w:rPr>
          <w:t>41</w:t>
        </w:r>
        <w:r w:rsidR="00ED3754" w:rsidRPr="00550100">
          <w:rPr>
            <w:rStyle w:val="Verwijzing"/>
            <w:noProof/>
          </w:rPr>
          <w:fldChar w:fldCharType="end"/>
        </w:r>
      </w:hyperlink>
    </w:p>
    <w:p w14:paraId="18D9436F" w14:textId="63BD2486" w:rsidR="00ED3754" w:rsidRDefault="00000000">
      <w:pPr>
        <w:pStyle w:val="Inhopg2"/>
        <w:rPr>
          <w:rFonts w:asciiTheme="minorHAnsi" w:eastAsiaTheme="minorEastAsia" w:hAnsiTheme="minorHAnsi" w:cstheme="minorBidi"/>
          <w:b w:val="0"/>
          <w:noProof/>
          <w:sz w:val="22"/>
          <w:szCs w:val="22"/>
        </w:rPr>
      </w:pPr>
      <w:hyperlink w:anchor="_Toc92398593" w:history="1">
        <w:r w:rsidR="00ED3754" w:rsidRPr="009869A7">
          <w:rPr>
            <w:rStyle w:val="Hyperlink"/>
            <w:noProof/>
          </w:rPr>
          <w:t>4</w:t>
        </w:r>
        <w:r w:rsidR="00ED3754">
          <w:rPr>
            <w:rFonts w:asciiTheme="minorHAnsi" w:eastAsiaTheme="minorEastAsia" w:hAnsiTheme="minorHAnsi" w:cstheme="minorBidi"/>
            <w:b w:val="0"/>
            <w:noProof/>
            <w:sz w:val="22"/>
            <w:szCs w:val="22"/>
          </w:rPr>
          <w:tab/>
        </w:r>
        <w:r w:rsidR="00ED3754" w:rsidRPr="009869A7">
          <w:rPr>
            <w:rStyle w:val="Hyperlink"/>
            <w:noProof/>
          </w:rPr>
          <w:t>De vormgeving van Besluit en Regeling bij de Natura 2000-besluiten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_Toc92398593 \h </w:instrText>
        </w:r>
        <w:r w:rsidR="00ED3754" w:rsidRPr="00550100">
          <w:rPr>
            <w:rStyle w:val="Verwijzing"/>
            <w:noProof/>
          </w:rPr>
        </w:r>
        <w:r w:rsidR="00ED3754" w:rsidRPr="00550100">
          <w:rPr>
            <w:rStyle w:val="Verwijzing"/>
            <w:noProof/>
          </w:rPr>
          <w:fldChar w:fldCharType="separate"/>
        </w:r>
        <w:r w:rsidR="00631221">
          <w:rPr>
            <w:rStyle w:val="Verwijzing"/>
            <w:noProof/>
          </w:rPr>
          <w:t>42</w:t>
        </w:r>
        <w:r w:rsidR="00ED3754" w:rsidRPr="00550100">
          <w:rPr>
            <w:rStyle w:val="Verwijzing"/>
            <w:noProof/>
          </w:rPr>
          <w:fldChar w:fldCharType="end"/>
        </w:r>
      </w:hyperlink>
    </w:p>
    <w:p w14:paraId="61FCAE4C" w14:textId="627B65C3" w:rsidR="00ED3754" w:rsidRDefault="00000000">
      <w:pPr>
        <w:pStyle w:val="Inhopg3"/>
        <w:rPr>
          <w:rFonts w:asciiTheme="minorHAnsi" w:eastAsiaTheme="minorEastAsia" w:hAnsiTheme="minorHAnsi" w:cstheme="minorBidi"/>
          <w:noProof/>
          <w:sz w:val="22"/>
          <w:szCs w:val="22"/>
        </w:rPr>
      </w:pPr>
      <w:hyperlink w:anchor="_Toc92398594" w:history="1">
        <w:r w:rsidR="00ED3754" w:rsidRPr="009869A7">
          <w:rPr>
            <w:rStyle w:val="Hyperlink"/>
            <w:noProof/>
          </w:rPr>
          <w:t>4.1</w:t>
        </w:r>
        <w:r w:rsidR="00ED3754">
          <w:rPr>
            <w:rFonts w:asciiTheme="minorHAnsi" w:eastAsiaTheme="minorEastAsia" w:hAnsiTheme="minorHAnsi" w:cstheme="minorBidi"/>
            <w:noProof/>
            <w:sz w:val="22"/>
            <w:szCs w:val="22"/>
          </w:rPr>
          <w:tab/>
        </w:r>
        <w:r w:rsidR="00ED3754" w:rsidRPr="009869A7">
          <w:rPr>
            <w:rStyle w:val="Hyperlink"/>
            <w:noProof/>
          </w:rPr>
          <w:t>Besluit, juridisch geldende versie en (geconsolideerde) Regeling van de Natura 2000-besluiten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_Toc92398594 \h </w:instrText>
        </w:r>
        <w:r w:rsidR="00ED3754" w:rsidRPr="00550100">
          <w:rPr>
            <w:rStyle w:val="Verwijzing"/>
            <w:noProof/>
          </w:rPr>
        </w:r>
        <w:r w:rsidR="00ED3754" w:rsidRPr="00550100">
          <w:rPr>
            <w:rStyle w:val="Verwijzing"/>
            <w:noProof/>
          </w:rPr>
          <w:fldChar w:fldCharType="separate"/>
        </w:r>
        <w:r w:rsidR="00631221">
          <w:rPr>
            <w:rStyle w:val="Verwijzing"/>
            <w:noProof/>
          </w:rPr>
          <w:t>42</w:t>
        </w:r>
        <w:r w:rsidR="00ED3754" w:rsidRPr="00550100">
          <w:rPr>
            <w:rStyle w:val="Verwijzing"/>
            <w:noProof/>
          </w:rPr>
          <w:fldChar w:fldCharType="end"/>
        </w:r>
      </w:hyperlink>
    </w:p>
    <w:p w14:paraId="35B7838F" w14:textId="5CE97ADD" w:rsidR="00ED3754" w:rsidRDefault="00000000">
      <w:pPr>
        <w:pStyle w:val="Inhopg3"/>
        <w:rPr>
          <w:rFonts w:asciiTheme="minorHAnsi" w:eastAsiaTheme="minorEastAsia" w:hAnsiTheme="minorHAnsi" w:cstheme="minorBidi"/>
          <w:noProof/>
          <w:sz w:val="22"/>
          <w:szCs w:val="22"/>
        </w:rPr>
      </w:pPr>
      <w:hyperlink w:anchor="_Toc92398595" w:history="1">
        <w:r w:rsidR="00ED3754" w:rsidRPr="009869A7">
          <w:rPr>
            <w:rStyle w:val="Hyperlink"/>
            <w:noProof/>
          </w:rPr>
          <w:t>4.2</w:t>
        </w:r>
        <w:r w:rsidR="00ED3754">
          <w:rPr>
            <w:rFonts w:asciiTheme="minorHAnsi" w:eastAsiaTheme="minorEastAsia" w:hAnsiTheme="minorHAnsi" w:cstheme="minorBidi"/>
            <w:noProof/>
            <w:sz w:val="22"/>
            <w:szCs w:val="22"/>
          </w:rPr>
          <w:tab/>
        </w:r>
        <w:r w:rsidR="00ED3754" w:rsidRPr="009869A7">
          <w:rPr>
            <w:rStyle w:val="Hyperlink"/>
            <w:noProof/>
          </w:rPr>
          <w:t>Modellen voor Besluit en Regeling en tekststructuren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_Toc92398595 \h </w:instrText>
        </w:r>
        <w:r w:rsidR="00ED3754" w:rsidRPr="00550100">
          <w:rPr>
            <w:rStyle w:val="Verwijzing"/>
            <w:noProof/>
          </w:rPr>
        </w:r>
        <w:r w:rsidR="00ED3754" w:rsidRPr="00550100">
          <w:rPr>
            <w:rStyle w:val="Verwijzing"/>
            <w:noProof/>
          </w:rPr>
          <w:fldChar w:fldCharType="separate"/>
        </w:r>
        <w:r w:rsidR="00631221">
          <w:rPr>
            <w:rStyle w:val="Verwijzing"/>
            <w:noProof/>
          </w:rPr>
          <w:t>42</w:t>
        </w:r>
        <w:r w:rsidR="00ED3754" w:rsidRPr="00550100">
          <w:rPr>
            <w:rStyle w:val="Verwijzing"/>
            <w:noProof/>
          </w:rPr>
          <w:fldChar w:fldCharType="end"/>
        </w:r>
      </w:hyperlink>
    </w:p>
    <w:p w14:paraId="5C3ED8A5" w14:textId="3F9DEBDE" w:rsidR="00ED3754" w:rsidRDefault="00000000">
      <w:pPr>
        <w:pStyle w:val="Inhopg4"/>
        <w:rPr>
          <w:rFonts w:asciiTheme="minorHAnsi" w:eastAsiaTheme="minorEastAsia" w:hAnsiTheme="minorHAnsi" w:cstheme="minorBidi"/>
          <w:noProof/>
          <w:sz w:val="22"/>
          <w:szCs w:val="22"/>
        </w:rPr>
      </w:pPr>
      <w:hyperlink w:anchor="_Toc92398596" w:history="1">
        <w:r w:rsidR="00ED3754" w:rsidRPr="009869A7">
          <w:rPr>
            <w:rStyle w:val="Hyperlink"/>
            <w:noProof/>
          </w:rPr>
          <w:t>4.2.1</w:t>
        </w:r>
        <w:r w:rsidR="00ED3754">
          <w:rPr>
            <w:rFonts w:asciiTheme="minorHAnsi" w:eastAsiaTheme="minorEastAsia" w:hAnsiTheme="minorHAnsi" w:cstheme="minorBidi"/>
            <w:noProof/>
            <w:sz w:val="22"/>
            <w:szCs w:val="22"/>
          </w:rPr>
          <w:tab/>
        </w:r>
        <w:r w:rsidR="00ED3754" w:rsidRPr="009869A7">
          <w:rPr>
            <w:rStyle w:val="Hyperlink"/>
            <w:noProof/>
          </w:rPr>
          <w:t>Modellen voor Besluit en Regeling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_Toc92398596 \h </w:instrText>
        </w:r>
        <w:r w:rsidR="00ED3754" w:rsidRPr="00550100">
          <w:rPr>
            <w:rStyle w:val="Verwijzing"/>
            <w:noProof/>
          </w:rPr>
        </w:r>
        <w:r w:rsidR="00ED3754" w:rsidRPr="00550100">
          <w:rPr>
            <w:rStyle w:val="Verwijzing"/>
            <w:noProof/>
          </w:rPr>
          <w:fldChar w:fldCharType="separate"/>
        </w:r>
        <w:r w:rsidR="00631221">
          <w:rPr>
            <w:rStyle w:val="Verwijzing"/>
            <w:noProof/>
          </w:rPr>
          <w:t>42</w:t>
        </w:r>
        <w:r w:rsidR="00ED3754" w:rsidRPr="00550100">
          <w:rPr>
            <w:rStyle w:val="Verwijzing"/>
            <w:noProof/>
          </w:rPr>
          <w:fldChar w:fldCharType="end"/>
        </w:r>
      </w:hyperlink>
    </w:p>
    <w:p w14:paraId="720A07A8" w14:textId="6EAA7AA7" w:rsidR="00ED3754" w:rsidRDefault="00000000">
      <w:pPr>
        <w:pStyle w:val="Inhopg4"/>
        <w:rPr>
          <w:rFonts w:asciiTheme="minorHAnsi" w:eastAsiaTheme="minorEastAsia" w:hAnsiTheme="minorHAnsi" w:cstheme="minorBidi"/>
          <w:noProof/>
          <w:sz w:val="22"/>
          <w:szCs w:val="22"/>
        </w:rPr>
      </w:pPr>
      <w:hyperlink w:anchor="_Toc92398597" w:history="1">
        <w:r w:rsidR="00ED3754" w:rsidRPr="009869A7">
          <w:rPr>
            <w:rStyle w:val="Hyperlink"/>
            <w:noProof/>
          </w:rPr>
          <w:t>4.2.2</w:t>
        </w:r>
        <w:r w:rsidR="00ED3754">
          <w:rPr>
            <w:rFonts w:asciiTheme="minorHAnsi" w:eastAsiaTheme="minorEastAsia" w:hAnsiTheme="minorHAnsi" w:cstheme="minorBidi"/>
            <w:noProof/>
            <w:sz w:val="22"/>
            <w:szCs w:val="22"/>
          </w:rPr>
          <w:tab/>
        </w:r>
        <w:r w:rsidR="00ED3754" w:rsidRPr="009869A7">
          <w:rPr>
            <w:rStyle w:val="Hyperlink"/>
            <w:noProof/>
          </w:rPr>
          <w:t>Tekststructuren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_Toc92398597 \h </w:instrText>
        </w:r>
        <w:r w:rsidR="00ED3754" w:rsidRPr="00550100">
          <w:rPr>
            <w:rStyle w:val="Verwijzing"/>
            <w:noProof/>
          </w:rPr>
        </w:r>
        <w:r w:rsidR="00ED3754" w:rsidRPr="00550100">
          <w:rPr>
            <w:rStyle w:val="Verwijzing"/>
            <w:noProof/>
          </w:rPr>
          <w:fldChar w:fldCharType="separate"/>
        </w:r>
        <w:r w:rsidR="00631221">
          <w:rPr>
            <w:rStyle w:val="Verwijzing"/>
            <w:noProof/>
          </w:rPr>
          <w:t>43</w:t>
        </w:r>
        <w:r w:rsidR="00ED3754" w:rsidRPr="00550100">
          <w:rPr>
            <w:rStyle w:val="Verwijzing"/>
            <w:noProof/>
          </w:rPr>
          <w:fldChar w:fldCharType="end"/>
        </w:r>
      </w:hyperlink>
    </w:p>
    <w:p w14:paraId="05D4B072" w14:textId="68EDE450" w:rsidR="00ED3754" w:rsidRDefault="00000000">
      <w:pPr>
        <w:pStyle w:val="Inhopg3"/>
        <w:rPr>
          <w:rFonts w:asciiTheme="minorHAnsi" w:eastAsiaTheme="minorEastAsia" w:hAnsiTheme="minorHAnsi" w:cstheme="minorBidi"/>
          <w:noProof/>
          <w:sz w:val="22"/>
          <w:szCs w:val="22"/>
        </w:rPr>
      </w:pPr>
      <w:hyperlink w:anchor="_Toc92398598" w:history="1">
        <w:r w:rsidR="00ED3754" w:rsidRPr="009869A7">
          <w:rPr>
            <w:rStyle w:val="Hyperlink"/>
            <w:noProof/>
          </w:rPr>
          <w:t>4.3</w:t>
        </w:r>
        <w:r w:rsidR="00ED3754">
          <w:rPr>
            <w:rFonts w:asciiTheme="minorHAnsi" w:eastAsiaTheme="minorEastAsia" w:hAnsiTheme="minorHAnsi" w:cstheme="minorBidi"/>
            <w:noProof/>
            <w:sz w:val="22"/>
            <w:szCs w:val="22"/>
          </w:rPr>
          <w:tab/>
        </w:r>
        <w:r w:rsidR="00ED3754" w:rsidRPr="009869A7">
          <w:rPr>
            <w:rStyle w:val="Hyperlink"/>
            <w:noProof/>
          </w:rPr>
          <w:t>De vormgeving van Besluit en Regeling bij Natura 2000-besluiten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_Toc92398598 \h </w:instrText>
        </w:r>
        <w:r w:rsidR="00ED3754" w:rsidRPr="00550100">
          <w:rPr>
            <w:rStyle w:val="Verwijzing"/>
            <w:noProof/>
          </w:rPr>
        </w:r>
        <w:r w:rsidR="00ED3754" w:rsidRPr="00550100">
          <w:rPr>
            <w:rStyle w:val="Verwijzing"/>
            <w:noProof/>
          </w:rPr>
          <w:fldChar w:fldCharType="separate"/>
        </w:r>
        <w:r w:rsidR="00631221">
          <w:rPr>
            <w:rStyle w:val="Verwijzing"/>
            <w:noProof/>
          </w:rPr>
          <w:t>43</w:t>
        </w:r>
        <w:r w:rsidR="00ED3754" w:rsidRPr="00550100">
          <w:rPr>
            <w:rStyle w:val="Verwijzing"/>
            <w:noProof/>
          </w:rPr>
          <w:fldChar w:fldCharType="end"/>
        </w:r>
      </w:hyperlink>
    </w:p>
    <w:p w14:paraId="4B81B4FE" w14:textId="63BEB527" w:rsidR="00ED3754" w:rsidRDefault="00000000">
      <w:pPr>
        <w:pStyle w:val="Inhopg4"/>
        <w:rPr>
          <w:rFonts w:asciiTheme="minorHAnsi" w:eastAsiaTheme="minorEastAsia" w:hAnsiTheme="minorHAnsi" w:cstheme="minorBidi"/>
          <w:noProof/>
          <w:sz w:val="22"/>
          <w:szCs w:val="22"/>
        </w:rPr>
      </w:pPr>
      <w:hyperlink w:anchor="_Toc92398599" w:history="1">
        <w:r w:rsidR="00ED3754" w:rsidRPr="009869A7">
          <w:rPr>
            <w:rStyle w:val="Hyperlink"/>
            <w:noProof/>
          </w:rPr>
          <w:t>4.3.1</w:t>
        </w:r>
        <w:r w:rsidR="00ED3754">
          <w:rPr>
            <w:rFonts w:asciiTheme="minorHAnsi" w:eastAsiaTheme="minorEastAsia" w:hAnsiTheme="minorHAnsi" w:cstheme="minorBidi"/>
            <w:noProof/>
            <w:sz w:val="22"/>
            <w:szCs w:val="22"/>
          </w:rPr>
          <w:tab/>
        </w:r>
        <w:r w:rsidR="00ED3754" w:rsidRPr="009869A7">
          <w:rPr>
            <w:rStyle w:val="Hyperlink"/>
            <w:noProof/>
          </w:rPr>
          <w:t>Model</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_Toc92398599 \h </w:instrText>
        </w:r>
        <w:r w:rsidR="00ED3754" w:rsidRPr="00550100">
          <w:rPr>
            <w:rStyle w:val="Verwijzing"/>
            <w:noProof/>
          </w:rPr>
        </w:r>
        <w:r w:rsidR="00ED3754" w:rsidRPr="00550100">
          <w:rPr>
            <w:rStyle w:val="Verwijzing"/>
            <w:noProof/>
          </w:rPr>
          <w:fldChar w:fldCharType="separate"/>
        </w:r>
        <w:r w:rsidR="00631221">
          <w:rPr>
            <w:rStyle w:val="Verwijzing"/>
            <w:noProof/>
          </w:rPr>
          <w:t>43</w:t>
        </w:r>
        <w:r w:rsidR="00ED3754" w:rsidRPr="00550100">
          <w:rPr>
            <w:rStyle w:val="Verwijzing"/>
            <w:noProof/>
          </w:rPr>
          <w:fldChar w:fldCharType="end"/>
        </w:r>
      </w:hyperlink>
    </w:p>
    <w:p w14:paraId="4A095B3A" w14:textId="5045C5D4" w:rsidR="00ED3754" w:rsidRDefault="00000000">
      <w:pPr>
        <w:pStyle w:val="Inhopg5"/>
        <w:rPr>
          <w:rFonts w:asciiTheme="minorHAnsi" w:eastAsiaTheme="minorEastAsia" w:hAnsiTheme="minorHAnsi" w:cstheme="minorBidi"/>
          <w:noProof/>
          <w:sz w:val="22"/>
          <w:szCs w:val="22"/>
        </w:rPr>
      </w:pPr>
      <w:hyperlink w:anchor="_Toc92398600" w:history="1">
        <w:r w:rsidR="00ED3754" w:rsidRPr="009869A7">
          <w:rPr>
            <w:rStyle w:val="Hyperlink"/>
            <w:noProof/>
          </w:rPr>
          <w:t>4.3.1.1</w:t>
        </w:r>
        <w:r w:rsidR="00ED3754">
          <w:rPr>
            <w:rFonts w:asciiTheme="minorHAnsi" w:eastAsiaTheme="minorEastAsia" w:hAnsiTheme="minorHAnsi" w:cstheme="minorBidi"/>
            <w:noProof/>
            <w:sz w:val="22"/>
            <w:szCs w:val="22"/>
          </w:rPr>
          <w:tab/>
        </w:r>
        <w:r w:rsidR="00ED3754" w:rsidRPr="009869A7">
          <w:rPr>
            <w:rStyle w:val="Hyperlink"/>
            <w:noProof/>
          </w:rPr>
          <w:t>Toelichting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_Toc92398600 \h </w:instrText>
        </w:r>
        <w:r w:rsidR="00ED3754" w:rsidRPr="00550100">
          <w:rPr>
            <w:rStyle w:val="Verwijzing"/>
            <w:noProof/>
          </w:rPr>
        </w:r>
        <w:r w:rsidR="00ED3754" w:rsidRPr="00550100">
          <w:rPr>
            <w:rStyle w:val="Verwijzing"/>
            <w:noProof/>
          </w:rPr>
          <w:fldChar w:fldCharType="separate"/>
        </w:r>
        <w:r w:rsidR="00631221">
          <w:rPr>
            <w:rStyle w:val="Verwijzing"/>
            <w:noProof/>
          </w:rPr>
          <w:t>43</w:t>
        </w:r>
        <w:r w:rsidR="00ED3754" w:rsidRPr="00550100">
          <w:rPr>
            <w:rStyle w:val="Verwijzing"/>
            <w:noProof/>
          </w:rPr>
          <w:fldChar w:fldCharType="end"/>
        </w:r>
      </w:hyperlink>
    </w:p>
    <w:p w14:paraId="63FD8993" w14:textId="2F1A1B31" w:rsidR="00ED3754" w:rsidRDefault="00000000">
      <w:pPr>
        <w:pStyle w:val="Inhopg5"/>
        <w:rPr>
          <w:rFonts w:asciiTheme="minorHAnsi" w:eastAsiaTheme="minorEastAsia" w:hAnsiTheme="minorHAnsi" w:cstheme="minorBidi"/>
          <w:noProof/>
          <w:sz w:val="22"/>
          <w:szCs w:val="22"/>
        </w:rPr>
      </w:pPr>
      <w:hyperlink w:anchor="_Toc92398601" w:history="1">
        <w:r w:rsidR="00ED3754" w:rsidRPr="009869A7">
          <w:rPr>
            <w:rStyle w:val="Hyperlink"/>
            <w:noProof/>
          </w:rPr>
          <w:t>4.3.1.2</w:t>
        </w:r>
        <w:r w:rsidR="00ED3754">
          <w:rPr>
            <w:rFonts w:asciiTheme="minorHAnsi" w:eastAsiaTheme="minorEastAsia" w:hAnsiTheme="minorHAnsi" w:cstheme="minorBidi"/>
            <w:noProof/>
            <w:sz w:val="22"/>
            <w:szCs w:val="22"/>
          </w:rPr>
          <w:tab/>
        </w:r>
        <w:r w:rsidR="00ED3754" w:rsidRPr="009869A7">
          <w:rPr>
            <w:rStyle w:val="Hyperlink"/>
            <w:noProof/>
          </w:rPr>
          <w:t>Norm</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_Toc92398601 \h </w:instrText>
        </w:r>
        <w:r w:rsidR="00ED3754" w:rsidRPr="00550100">
          <w:rPr>
            <w:rStyle w:val="Verwijzing"/>
            <w:noProof/>
          </w:rPr>
        </w:r>
        <w:r w:rsidR="00ED3754" w:rsidRPr="00550100">
          <w:rPr>
            <w:rStyle w:val="Verwijzing"/>
            <w:noProof/>
          </w:rPr>
          <w:fldChar w:fldCharType="separate"/>
        </w:r>
        <w:r w:rsidR="00631221">
          <w:rPr>
            <w:rStyle w:val="Verwijzing"/>
            <w:noProof/>
          </w:rPr>
          <w:t>44</w:t>
        </w:r>
        <w:r w:rsidR="00ED3754" w:rsidRPr="00550100">
          <w:rPr>
            <w:rStyle w:val="Verwijzing"/>
            <w:noProof/>
          </w:rPr>
          <w:fldChar w:fldCharType="end"/>
        </w:r>
      </w:hyperlink>
    </w:p>
    <w:p w14:paraId="1093AD83" w14:textId="36BA6138" w:rsidR="00ED3754" w:rsidRDefault="00000000">
      <w:pPr>
        <w:pStyle w:val="Inhopg4"/>
        <w:rPr>
          <w:rFonts w:asciiTheme="minorHAnsi" w:eastAsiaTheme="minorEastAsia" w:hAnsiTheme="minorHAnsi" w:cstheme="minorBidi"/>
          <w:noProof/>
          <w:sz w:val="22"/>
          <w:szCs w:val="22"/>
        </w:rPr>
      </w:pPr>
      <w:hyperlink w:anchor="_Toc92398602" w:history="1">
        <w:r w:rsidR="00ED3754" w:rsidRPr="009869A7">
          <w:rPr>
            <w:rStyle w:val="Hyperlink"/>
            <w:noProof/>
          </w:rPr>
          <w:t>4.3.2</w:t>
        </w:r>
        <w:r w:rsidR="00ED3754">
          <w:rPr>
            <w:rFonts w:asciiTheme="minorHAnsi" w:eastAsiaTheme="minorEastAsia" w:hAnsiTheme="minorHAnsi" w:cstheme="minorBidi"/>
            <w:noProof/>
            <w:sz w:val="22"/>
            <w:szCs w:val="22"/>
          </w:rPr>
          <w:tab/>
        </w:r>
        <w:r w:rsidR="00ED3754" w:rsidRPr="009869A7">
          <w:rPr>
            <w:rStyle w:val="Hyperlink"/>
            <w:noProof/>
          </w:rPr>
          <w:t>Compact model voor Besluit en Regeling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_Toc92398602 \h </w:instrText>
        </w:r>
        <w:r w:rsidR="00ED3754" w:rsidRPr="00550100">
          <w:rPr>
            <w:rStyle w:val="Verwijzing"/>
            <w:noProof/>
          </w:rPr>
        </w:r>
        <w:r w:rsidR="00ED3754" w:rsidRPr="00550100">
          <w:rPr>
            <w:rStyle w:val="Verwijzing"/>
            <w:noProof/>
          </w:rPr>
          <w:fldChar w:fldCharType="separate"/>
        </w:r>
        <w:r w:rsidR="00631221">
          <w:rPr>
            <w:rStyle w:val="Verwijzing"/>
            <w:noProof/>
          </w:rPr>
          <w:t>44</w:t>
        </w:r>
        <w:r w:rsidR="00ED3754" w:rsidRPr="00550100">
          <w:rPr>
            <w:rStyle w:val="Verwijzing"/>
            <w:noProof/>
          </w:rPr>
          <w:fldChar w:fldCharType="end"/>
        </w:r>
      </w:hyperlink>
    </w:p>
    <w:p w14:paraId="0C743DA7" w14:textId="4B4EE537" w:rsidR="00ED3754" w:rsidRDefault="00000000">
      <w:pPr>
        <w:pStyle w:val="Inhopg5"/>
        <w:rPr>
          <w:rFonts w:asciiTheme="minorHAnsi" w:eastAsiaTheme="minorEastAsia" w:hAnsiTheme="minorHAnsi" w:cstheme="minorBidi"/>
          <w:noProof/>
          <w:sz w:val="22"/>
          <w:szCs w:val="22"/>
        </w:rPr>
      </w:pPr>
      <w:hyperlink w:anchor="_Toc92398603" w:history="1">
        <w:r w:rsidR="00ED3754" w:rsidRPr="009869A7">
          <w:rPr>
            <w:rStyle w:val="Hyperlink"/>
            <w:noProof/>
          </w:rPr>
          <w:t>4.3.2.1</w:t>
        </w:r>
        <w:r w:rsidR="00ED3754">
          <w:rPr>
            <w:rFonts w:asciiTheme="minorHAnsi" w:eastAsiaTheme="minorEastAsia" w:hAnsiTheme="minorHAnsi" w:cstheme="minorBidi"/>
            <w:noProof/>
            <w:sz w:val="22"/>
            <w:szCs w:val="22"/>
          </w:rPr>
          <w:tab/>
        </w:r>
        <w:r w:rsidR="00ED3754" w:rsidRPr="009869A7">
          <w:rPr>
            <w:rStyle w:val="Hyperlink"/>
            <w:noProof/>
          </w:rPr>
          <w:t>Besluit</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_Toc92398603 \h </w:instrText>
        </w:r>
        <w:r w:rsidR="00ED3754" w:rsidRPr="00550100">
          <w:rPr>
            <w:rStyle w:val="Verwijzing"/>
            <w:noProof/>
          </w:rPr>
        </w:r>
        <w:r w:rsidR="00ED3754" w:rsidRPr="00550100">
          <w:rPr>
            <w:rStyle w:val="Verwijzing"/>
            <w:noProof/>
          </w:rPr>
          <w:fldChar w:fldCharType="separate"/>
        </w:r>
        <w:r w:rsidR="00631221">
          <w:rPr>
            <w:rStyle w:val="Verwijzing"/>
            <w:noProof/>
          </w:rPr>
          <w:t>44</w:t>
        </w:r>
        <w:r w:rsidR="00ED3754" w:rsidRPr="00550100">
          <w:rPr>
            <w:rStyle w:val="Verwijzing"/>
            <w:noProof/>
          </w:rPr>
          <w:fldChar w:fldCharType="end"/>
        </w:r>
      </w:hyperlink>
    </w:p>
    <w:p w14:paraId="626DF8F2" w14:textId="64B17BB8" w:rsidR="00ED3754" w:rsidRDefault="00000000">
      <w:pPr>
        <w:pStyle w:val="Inhopg5"/>
        <w:rPr>
          <w:rFonts w:asciiTheme="minorHAnsi" w:eastAsiaTheme="minorEastAsia" w:hAnsiTheme="minorHAnsi" w:cstheme="minorBidi"/>
          <w:noProof/>
          <w:sz w:val="22"/>
          <w:szCs w:val="22"/>
        </w:rPr>
      </w:pPr>
      <w:hyperlink w:anchor="_Toc92398604" w:history="1">
        <w:r w:rsidR="00ED3754" w:rsidRPr="009869A7">
          <w:rPr>
            <w:rStyle w:val="Hyperlink"/>
            <w:noProof/>
          </w:rPr>
          <w:t>4.3.2.2</w:t>
        </w:r>
        <w:r w:rsidR="00ED3754">
          <w:rPr>
            <w:rFonts w:asciiTheme="minorHAnsi" w:eastAsiaTheme="minorEastAsia" w:hAnsiTheme="minorHAnsi" w:cstheme="minorBidi"/>
            <w:noProof/>
            <w:sz w:val="22"/>
            <w:szCs w:val="22"/>
          </w:rPr>
          <w:tab/>
        </w:r>
        <w:r w:rsidR="00ED3754" w:rsidRPr="009869A7">
          <w:rPr>
            <w:rStyle w:val="Hyperlink"/>
            <w:noProof/>
          </w:rPr>
          <w:t>Regeling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_Toc92398604 \h </w:instrText>
        </w:r>
        <w:r w:rsidR="00ED3754" w:rsidRPr="00550100">
          <w:rPr>
            <w:rStyle w:val="Verwijzing"/>
            <w:noProof/>
          </w:rPr>
        </w:r>
        <w:r w:rsidR="00ED3754" w:rsidRPr="00550100">
          <w:rPr>
            <w:rStyle w:val="Verwijzing"/>
            <w:noProof/>
          </w:rPr>
          <w:fldChar w:fldCharType="separate"/>
        </w:r>
        <w:r w:rsidR="00631221">
          <w:rPr>
            <w:rStyle w:val="Verwijzing"/>
            <w:noProof/>
          </w:rPr>
          <w:t>52</w:t>
        </w:r>
        <w:r w:rsidR="00ED3754" w:rsidRPr="00550100">
          <w:rPr>
            <w:rStyle w:val="Verwijzing"/>
            <w:noProof/>
          </w:rPr>
          <w:fldChar w:fldCharType="end"/>
        </w:r>
      </w:hyperlink>
    </w:p>
    <w:p w14:paraId="2FF44E7B" w14:textId="3B005DA6" w:rsidR="00ED3754" w:rsidRDefault="00000000">
      <w:pPr>
        <w:pStyle w:val="Inhopg4"/>
        <w:rPr>
          <w:rFonts w:asciiTheme="minorHAnsi" w:eastAsiaTheme="minorEastAsia" w:hAnsiTheme="minorHAnsi" w:cstheme="minorBidi"/>
          <w:noProof/>
          <w:sz w:val="22"/>
          <w:szCs w:val="22"/>
        </w:rPr>
      </w:pPr>
      <w:hyperlink w:anchor="_Toc92398605" w:history="1">
        <w:r w:rsidR="00ED3754" w:rsidRPr="009869A7">
          <w:rPr>
            <w:rStyle w:val="Hyperlink"/>
            <w:noProof/>
          </w:rPr>
          <w:t>4.3.3</w:t>
        </w:r>
        <w:r w:rsidR="00ED3754">
          <w:rPr>
            <w:rFonts w:asciiTheme="minorHAnsi" w:eastAsiaTheme="minorEastAsia" w:hAnsiTheme="minorHAnsi" w:cstheme="minorBidi"/>
            <w:noProof/>
            <w:sz w:val="22"/>
            <w:szCs w:val="22"/>
          </w:rPr>
          <w:tab/>
        </w:r>
        <w:r w:rsidR="00ED3754" w:rsidRPr="009869A7">
          <w:rPr>
            <w:rStyle w:val="Hyperlink"/>
            <w:noProof/>
          </w:rPr>
          <w:t>Klassiek model voor Besluit en Regeling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_Toc92398605 \h </w:instrText>
        </w:r>
        <w:r w:rsidR="00ED3754" w:rsidRPr="00550100">
          <w:rPr>
            <w:rStyle w:val="Verwijzing"/>
            <w:noProof/>
          </w:rPr>
        </w:r>
        <w:r w:rsidR="00ED3754" w:rsidRPr="00550100">
          <w:rPr>
            <w:rStyle w:val="Verwijzing"/>
            <w:noProof/>
          </w:rPr>
          <w:fldChar w:fldCharType="separate"/>
        </w:r>
        <w:r w:rsidR="00631221">
          <w:rPr>
            <w:rStyle w:val="Verwijzing"/>
            <w:noProof/>
          </w:rPr>
          <w:t>57</w:t>
        </w:r>
        <w:r w:rsidR="00ED3754" w:rsidRPr="00550100">
          <w:rPr>
            <w:rStyle w:val="Verwijzing"/>
            <w:noProof/>
          </w:rPr>
          <w:fldChar w:fldCharType="end"/>
        </w:r>
      </w:hyperlink>
    </w:p>
    <w:p w14:paraId="4A73941B" w14:textId="003ED3C5" w:rsidR="00ED3754" w:rsidRDefault="00000000">
      <w:pPr>
        <w:pStyle w:val="Inhopg5"/>
        <w:rPr>
          <w:rFonts w:asciiTheme="minorHAnsi" w:eastAsiaTheme="minorEastAsia" w:hAnsiTheme="minorHAnsi" w:cstheme="minorBidi"/>
          <w:noProof/>
          <w:sz w:val="22"/>
          <w:szCs w:val="22"/>
        </w:rPr>
      </w:pPr>
      <w:hyperlink w:anchor="_Toc92398606" w:history="1">
        <w:r w:rsidR="00ED3754" w:rsidRPr="009869A7">
          <w:rPr>
            <w:rStyle w:val="Hyperlink"/>
            <w:noProof/>
          </w:rPr>
          <w:t>4.3.3.1</w:t>
        </w:r>
        <w:r w:rsidR="00ED3754">
          <w:rPr>
            <w:rFonts w:asciiTheme="minorHAnsi" w:eastAsiaTheme="minorEastAsia" w:hAnsiTheme="minorHAnsi" w:cstheme="minorBidi"/>
            <w:noProof/>
            <w:sz w:val="22"/>
            <w:szCs w:val="22"/>
          </w:rPr>
          <w:tab/>
        </w:r>
        <w:r w:rsidR="00ED3754" w:rsidRPr="009869A7">
          <w:rPr>
            <w:rStyle w:val="Hyperlink"/>
            <w:noProof/>
          </w:rPr>
          <w:t>BesluitKlassiek</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_Toc92398606 \h </w:instrText>
        </w:r>
        <w:r w:rsidR="00ED3754" w:rsidRPr="00550100">
          <w:rPr>
            <w:rStyle w:val="Verwijzing"/>
            <w:noProof/>
          </w:rPr>
        </w:r>
        <w:r w:rsidR="00ED3754" w:rsidRPr="00550100">
          <w:rPr>
            <w:rStyle w:val="Verwijzing"/>
            <w:noProof/>
          </w:rPr>
          <w:fldChar w:fldCharType="separate"/>
        </w:r>
        <w:r w:rsidR="00631221">
          <w:rPr>
            <w:rStyle w:val="Verwijzing"/>
            <w:noProof/>
          </w:rPr>
          <w:t>57</w:t>
        </w:r>
        <w:r w:rsidR="00ED3754" w:rsidRPr="00550100">
          <w:rPr>
            <w:rStyle w:val="Verwijzing"/>
            <w:noProof/>
          </w:rPr>
          <w:fldChar w:fldCharType="end"/>
        </w:r>
      </w:hyperlink>
    </w:p>
    <w:p w14:paraId="4F05BE54" w14:textId="629FCB5D" w:rsidR="00ED3754" w:rsidRDefault="00000000">
      <w:pPr>
        <w:pStyle w:val="Inhopg5"/>
        <w:rPr>
          <w:rFonts w:asciiTheme="minorHAnsi" w:eastAsiaTheme="minorEastAsia" w:hAnsiTheme="minorHAnsi" w:cstheme="minorBidi"/>
          <w:noProof/>
          <w:sz w:val="22"/>
          <w:szCs w:val="22"/>
        </w:rPr>
      </w:pPr>
      <w:hyperlink w:anchor="_Toc92398607" w:history="1">
        <w:r w:rsidR="00ED3754" w:rsidRPr="009869A7">
          <w:rPr>
            <w:rStyle w:val="Hyperlink"/>
            <w:noProof/>
          </w:rPr>
          <w:t>4.3.3.2</w:t>
        </w:r>
        <w:r w:rsidR="00ED3754">
          <w:rPr>
            <w:rFonts w:asciiTheme="minorHAnsi" w:eastAsiaTheme="minorEastAsia" w:hAnsiTheme="minorHAnsi" w:cstheme="minorBidi"/>
            <w:noProof/>
            <w:sz w:val="22"/>
            <w:szCs w:val="22"/>
          </w:rPr>
          <w:tab/>
        </w:r>
        <w:r w:rsidR="00ED3754" w:rsidRPr="009869A7">
          <w:rPr>
            <w:rStyle w:val="Hyperlink"/>
            <w:noProof/>
          </w:rPr>
          <w:t>RegelingKlassiek als model voor de initiële en de geconsolideerde versie van de Regeling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_Toc92398607 \h </w:instrText>
        </w:r>
        <w:r w:rsidR="00ED3754" w:rsidRPr="00550100">
          <w:rPr>
            <w:rStyle w:val="Verwijzing"/>
            <w:noProof/>
          </w:rPr>
        </w:r>
        <w:r w:rsidR="00ED3754" w:rsidRPr="00550100">
          <w:rPr>
            <w:rStyle w:val="Verwijzing"/>
            <w:noProof/>
          </w:rPr>
          <w:fldChar w:fldCharType="separate"/>
        </w:r>
        <w:r w:rsidR="00631221">
          <w:rPr>
            <w:rStyle w:val="Verwijzing"/>
            <w:noProof/>
          </w:rPr>
          <w:t>62</w:t>
        </w:r>
        <w:r w:rsidR="00ED3754" w:rsidRPr="00550100">
          <w:rPr>
            <w:rStyle w:val="Verwijzing"/>
            <w:noProof/>
          </w:rPr>
          <w:fldChar w:fldCharType="end"/>
        </w:r>
      </w:hyperlink>
    </w:p>
    <w:p w14:paraId="2A637349" w14:textId="555A692D" w:rsidR="00ED3754" w:rsidRDefault="00000000">
      <w:pPr>
        <w:pStyle w:val="Inhopg5"/>
        <w:rPr>
          <w:rFonts w:asciiTheme="minorHAnsi" w:eastAsiaTheme="minorEastAsia" w:hAnsiTheme="minorHAnsi" w:cstheme="minorBidi"/>
          <w:noProof/>
          <w:sz w:val="22"/>
          <w:szCs w:val="22"/>
        </w:rPr>
      </w:pPr>
      <w:hyperlink w:anchor="_Toc92398608" w:history="1">
        <w:r w:rsidR="00ED3754" w:rsidRPr="009869A7">
          <w:rPr>
            <w:rStyle w:val="Hyperlink"/>
            <w:noProof/>
          </w:rPr>
          <w:t>4.3.3.3</w:t>
        </w:r>
        <w:r w:rsidR="00ED3754">
          <w:rPr>
            <w:rFonts w:asciiTheme="minorHAnsi" w:eastAsiaTheme="minorEastAsia" w:hAnsiTheme="minorHAnsi" w:cstheme="minorBidi"/>
            <w:noProof/>
            <w:sz w:val="22"/>
            <w:szCs w:val="22"/>
          </w:rPr>
          <w:tab/>
        </w:r>
        <w:r w:rsidR="00ED3754" w:rsidRPr="009869A7">
          <w:rPr>
            <w:rStyle w:val="Hyperlink"/>
            <w:noProof/>
          </w:rPr>
          <w:t>RegelingKlassiek als onderdeel van een wijzigingsbesluit</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_Toc92398608 \h </w:instrText>
        </w:r>
        <w:r w:rsidR="00ED3754" w:rsidRPr="00550100">
          <w:rPr>
            <w:rStyle w:val="Verwijzing"/>
            <w:noProof/>
          </w:rPr>
        </w:r>
        <w:r w:rsidR="00ED3754" w:rsidRPr="00550100">
          <w:rPr>
            <w:rStyle w:val="Verwijzing"/>
            <w:noProof/>
          </w:rPr>
          <w:fldChar w:fldCharType="separate"/>
        </w:r>
        <w:r w:rsidR="00631221">
          <w:rPr>
            <w:rStyle w:val="Verwijzing"/>
            <w:noProof/>
          </w:rPr>
          <w:t>68</w:t>
        </w:r>
        <w:r w:rsidR="00ED3754" w:rsidRPr="00550100">
          <w:rPr>
            <w:rStyle w:val="Verwijzing"/>
            <w:noProof/>
          </w:rPr>
          <w:fldChar w:fldCharType="end"/>
        </w:r>
      </w:hyperlink>
    </w:p>
    <w:p w14:paraId="444A7808" w14:textId="62B43A88" w:rsidR="00ED3754" w:rsidRDefault="00000000">
      <w:pPr>
        <w:pStyle w:val="Inhopg2"/>
        <w:rPr>
          <w:rFonts w:asciiTheme="minorHAnsi" w:eastAsiaTheme="minorEastAsia" w:hAnsiTheme="minorHAnsi" w:cstheme="minorBidi"/>
          <w:b w:val="0"/>
          <w:noProof/>
          <w:sz w:val="22"/>
          <w:szCs w:val="22"/>
        </w:rPr>
      </w:pPr>
      <w:hyperlink w:anchor="_Toc92398609" w:history="1">
        <w:r w:rsidR="00ED3754" w:rsidRPr="009869A7">
          <w:rPr>
            <w:rStyle w:val="Hyperlink"/>
            <w:noProof/>
          </w:rPr>
          <w:t>5</w:t>
        </w:r>
        <w:r w:rsidR="00ED3754">
          <w:rPr>
            <w:rFonts w:asciiTheme="minorHAnsi" w:eastAsiaTheme="minorEastAsia" w:hAnsiTheme="minorHAnsi" w:cstheme="minorBidi"/>
            <w:b w:val="0"/>
            <w:noProof/>
            <w:sz w:val="22"/>
            <w:szCs w:val="22"/>
          </w:rPr>
          <w:tab/>
        </w:r>
        <w:r w:rsidR="00ED3754" w:rsidRPr="009869A7">
          <w:rPr>
            <w:rStyle w:val="Hyperlink"/>
            <w:noProof/>
          </w:rPr>
          <w:t>Toepassing van de STOP-tekststructuren op omgevingsdocumenten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_Toc92398609 \h </w:instrText>
        </w:r>
        <w:r w:rsidR="00ED3754" w:rsidRPr="00550100">
          <w:rPr>
            <w:rStyle w:val="Verwijzing"/>
            <w:noProof/>
          </w:rPr>
        </w:r>
        <w:r w:rsidR="00ED3754" w:rsidRPr="00550100">
          <w:rPr>
            <w:rStyle w:val="Verwijzing"/>
            <w:noProof/>
          </w:rPr>
          <w:fldChar w:fldCharType="separate"/>
        </w:r>
        <w:r w:rsidR="00631221">
          <w:rPr>
            <w:rStyle w:val="Verwijzing"/>
            <w:noProof/>
          </w:rPr>
          <w:t>75</w:t>
        </w:r>
        <w:r w:rsidR="00ED3754" w:rsidRPr="00550100">
          <w:rPr>
            <w:rStyle w:val="Verwijzing"/>
            <w:noProof/>
          </w:rPr>
          <w:fldChar w:fldCharType="end"/>
        </w:r>
      </w:hyperlink>
    </w:p>
    <w:p w14:paraId="77EBB3CE" w14:textId="4F046A8D" w:rsidR="00ED3754" w:rsidRDefault="00000000">
      <w:pPr>
        <w:pStyle w:val="Inhopg3"/>
        <w:rPr>
          <w:rFonts w:asciiTheme="minorHAnsi" w:eastAsiaTheme="minorEastAsia" w:hAnsiTheme="minorHAnsi" w:cstheme="minorBidi"/>
          <w:noProof/>
          <w:sz w:val="22"/>
          <w:szCs w:val="22"/>
        </w:rPr>
      </w:pPr>
      <w:hyperlink w:anchor="_Toc92398610" w:history="1">
        <w:r w:rsidR="00ED3754" w:rsidRPr="009869A7">
          <w:rPr>
            <w:rStyle w:val="Hyperlink"/>
            <w:noProof/>
          </w:rPr>
          <w:t>5.1</w:t>
        </w:r>
        <w:r w:rsidR="00ED3754">
          <w:rPr>
            <w:rFonts w:asciiTheme="minorHAnsi" w:eastAsiaTheme="minorEastAsia" w:hAnsiTheme="minorHAnsi" w:cstheme="minorBidi"/>
            <w:noProof/>
            <w:sz w:val="22"/>
            <w:szCs w:val="22"/>
          </w:rPr>
          <w:tab/>
        </w:r>
        <w:r w:rsidR="00ED3754" w:rsidRPr="009869A7">
          <w:rPr>
            <w:rStyle w:val="Hyperlink"/>
            <w:noProof/>
          </w:rPr>
          <w:t>Soorten tekststructuur</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_Toc92398610 \h </w:instrText>
        </w:r>
        <w:r w:rsidR="00ED3754" w:rsidRPr="00550100">
          <w:rPr>
            <w:rStyle w:val="Verwijzing"/>
            <w:noProof/>
          </w:rPr>
        </w:r>
        <w:r w:rsidR="00ED3754" w:rsidRPr="00550100">
          <w:rPr>
            <w:rStyle w:val="Verwijzing"/>
            <w:noProof/>
          </w:rPr>
          <w:fldChar w:fldCharType="separate"/>
        </w:r>
        <w:r w:rsidR="00631221">
          <w:rPr>
            <w:rStyle w:val="Verwijzing"/>
            <w:noProof/>
          </w:rPr>
          <w:t>75</w:t>
        </w:r>
        <w:r w:rsidR="00ED3754" w:rsidRPr="00550100">
          <w:rPr>
            <w:rStyle w:val="Verwijzing"/>
            <w:noProof/>
          </w:rPr>
          <w:fldChar w:fldCharType="end"/>
        </w:r>
      </w:hyperlink>
    </w:p>
    <w:p w14:paraId="285DCB11" w14:textId="15AC5453" w:rsidR="00ED3754" w:rsidRDefault="00000000">
      <w:pPr>
        <w:pStyle w:val="Inhopg3"/>
        <w:rPr>
          <w:rFonts w:asciiTheme="minorHAnsi" w:eastAsiaTheme="minorEastAsia" w:hAnsiTheme="minorHAnsi" w:cstheme="minorBidi"/>
          <w:noProof/>
          <w:sz w:val="22"/>
          <w:szCs w:val="22"/>
        </w:rPr>
      </w:pPr>
      <w:hyperlink w:anchor="_Toc92398611" w:history="1">
        <w:r w:rsidR="00ED3754" w:rsidRPr="009869A7">
          <w:rPr>
            <w:rStyle w:val="Hyperlink"/>
            <w:noProof/>
          </w:rPr>
          <w:t>5.2</w:t>
        </w:r>
        <w:r w:rsidR="00ED3754">
          <w:rPr>
            <w:rFonts w:asciiTheme="minorHAnsi" w:eastAsiaTheme="minorEastAsia" w:hAnsiTheme="minorHAnsi" w:cstheme="minorBidi"/>
            <w:noProof/>
            <w:sz w:val="22"/>
            <w:szCs w:val="22"/>
          </w:rPr>
          <w:tab/>
        </w:r>
        <w:r w:rsidR="00ED3754" w:rsidRPr="009869A7">
          <w:rPr>
            <w:rStyle w:val="Hyperlink"/>
            <w:noProof/>
          </w:rPr>
          <w:t>Specificatie van de Artikelstructuur</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_Toc92398611 \h </w:instrText>
        </w:r>
        <w:r w:rsidR="00ED3754" w:rsidRPr="00550100">
          <w:rPr>
            <w:rStyle w:val="Verwijzing"/>
            <w:noProof/>
          </w:rPr>
        </w:r>
        <w:r w:rsidR="00ED3754" w:rsidRPr="00550100">
          <w:rPr>
            <w:rStyle w:val="Verwijzing"/>
            <w:noProof/>
          </w:rPr>
          <w:fldChar w:fldCharType="separate"/>
        </w:r>
        <w:r w:rsidR="00631221">
          <w:rPr>
            <w:rStyle w:val="Verwijzing"/>
            <w:noProof/>
          </w:rPr>
          <w:t>75</w:t>
        </w:r>
        <w:r w:rsidR="00ED3754" w:rsidRPr="00550100">
          <w:rPr>
            <w:rStyle w:val="Verwijzing"/>
            <w:noProof/>
          </w:rPr>
          <w:fldChar w:fldCharType="end"/>
        </w:r>
      </w:hyperlink>
    </w:p>
    <w:p w14:paraId="31440DF0" w14:textId="4EDDD6C2" w:rsidR="00ED3754" w:rsidRDefault="00000000">
      <w:pPr>
        <w:pStyle w:val="Inhopg4"/>
        <w:rPr>
          <w:rFonts w:asciiTheme="minorHAnsi" w:eastAsiaTheme="minorEastAsia" w:hAnsiTheme="minorHAnsi" w:cstheme="minorBidi"/>
          <w:noProof/>
          <w:sz w:val="22"/>
          <w:szCs w:val="22"/>
        </w:rPr>
      </w:pPr>
      <w:hyperlink w:anchor="_Toc92398612" w:history="1">
        <w:r w:rsidR="00ED3754" w:rsidRPr="009869A7">
          <w:rPr>
            <w:rStyle w:val="Hyperlink"/>
            <w:noProof/>
          </w:rPr>
          <w:t>5.2.1</w:t>
        </w:r>
        <w:r w:rsidR="00ED3754">
          <w:rPr>
            <w:rFonts w:asciiTheme="minorHAnsi" w:eastAsiaTheme="minorEastAsia" w:hAnsiTheme="minorHAnsi" w:cstheme="minorBidi"/>
            <w:noProof/>
            <w:sz w:val="22"/>
            <w:szCs w:val="22"/>
          </w:rPr>
          <w:tab/>
        </w:r>
        <w:r w:rsidR="00ED3754" w:rsidRPr="009869A7">
          <w:rPr>
            <w:rStyle w:val="Hyperlink"/>
            <w:noProof/>
          </w:rPr>
          <w:t>Gebruik van tekstelementen en hun volgorde in de Natura 2000-besluiten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_Toc92398612 \h </w:instrText>
        </w:r>
        <w:r w:rsidR="00ED3754" w:rsidRPr="00550100">
          <w:rPr>
            <w:rStyle w:val="Verwijzing"/>
            <w:noProof/>
          </w:rPr>
        </w:r>
        <w:r w:rsidR="00ED3754" w:rsidRPr="00550100">
          <w:rPr>
            <w:rStyle w:val="Verwijzing"/>
            <w:noProof/>
          </w:rPr>
          <w:fldChar w:fldCharType="separate"/>
        </w:r>
        <w:r w:rsidR="00631221">
          <w:rPr>
            <w:rStyle w:val="Verwijzing"/>
            <w:noProof/>
          </w:rPr>
          <w:t>76</w:t>
        </w:r>
        <w:r w:rsidR="00ED3754" w:rsidRPr="00550100">
          <w:rPr>
            <w:rStyle w:val="Verwijzing"/>
            <w:noProof/>
          </w:rPr>
          <w:fldChar w:fldCharType="end"/>
        </w:r>
      </w:hyperlink>
    </w:p>
    <w:p w14:paraId="1AD783F6" w14:textId="4257918B" w:rsidR="00ED3754" w:rsidRDefault="00000000">
      <w:pPr>
        <w:pStyle w:val="Inhopg5"/>
        <w:rPr>
          <w:rFonts w:asciiTheme="minorHAnsi" w:eastAsiaTheme="minorEastAsia" w:hAnsiTheme="minorHAnsi" w:cstheme="minorBidi"/>
          <w:noProof/>
          <w:sz w:val="22"/>
          <w:szCs w:val="22"/>
        </w:rPr>
      </w:pPr>
      <w:hyperlink w:anchor="_Toc92398613" w:history="1">
        <w:r w:rsidR="00ED3754" w:rsidRPr="009869A7">
          <w:rPr>
            <w:rStyle w:val="Hyperlink"/>
            <w:noProof/>
          </w:rPr>
          <w:t>5.2.1.1</w:t>
        </w:r>
        <w:r w:rsidR="00ED3754">
          <w:rPr>
            <w:rFonts w:asciiTheme="minorHAnsi" w:eastAsiaTheme="minorEastAsia" w:hAnsiTheme="minorHAnsi" w:cstheme="minorBidi"/>
            <w:noProof/>
            <w:sz w:val="22"/>
            <w:szCs w:val="22"/>
          </w:rPr>
          <w:tab/>
        </w:r>
        <w:r w:rsidR="00ED3754" w:rsidRPr="009869A7">
          <w:rPr>
            <w:rStyle w:val="Hyperlink"/>
            <w:noProof/>
          </w:rPr>
          <w:t>Norm</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_Toc92398613 \h </w:instrText>
        </w:r>
        <w:r w:rsidR="00ED3754" w:rsidRPr="00550100">
          <w:rPr>
            <w:rStyle w:val="Verwijzing"/>
            <w:noProof/>
          </w:rPr>
        </w:r>
        <w:r w:rsidR="00ED3754" w:rsidRPr="00550100">
          <w:rPr>
            <w:rStyle w:val="Verwijzing"/>
            <w:noProof/>
          </w:rPr>
          <w:fldChar w:fldCharType="separate"/>
        </w:r>
        <w:r w:rsidR="00631221">
          <w:rPr>
            <w:rStyle w:val="Verwijzing"/>
            <w:noProof/>
          </w:rPr>
          <w:t>76</w:t>
        </w:r>
        <w:r w:rsidR="00ED3754" w:rsidRPr="00550100">
          <w:rPr>
            <w:rStyle w:val="Verwijzing"/>
            <w:noProof/>
          </w:rPr>
          <w:fldChar w:fldCharType="end"/>
        </w:r>
      </w:hyperlink>
    </w:p>
    <w:p w14:paraId="58EE2AB0" w14:textId="6FD6F50D" w:rsidR="00ED3754" w:rsidRDefault="00000000">
      <w:pPr>
        <w:pStyle w:val="Inhopg5"/>
        <w:rPr>
          <w:rFonts w:asciiTheme="minorHAnsi" w:eastAsiaTheme="minorEastAsia" w:hAnsiTheme="minorHAnsi" w:cstheme="minorBidi"/>
          <w:noProof/>
          <w:sz w:val="22"/>
          <w:szCs w:val="22"/>
        </w:rPr>
      </w:pPr>
      <w:hyperlink w:anchor="_Toc92398614" w:history="1">
        <w:r w:rsidR="00ED3754" w:rsidRPr="009869A7">
          <w:rPr>
            <w:rStyle w:val="Hyperlink"/>
            <w:noProof/>
          </w:rPr>
          <w:t>5.2.1.2</w:t>
        </w:r>
        <w:r w:rsidR="00ED3754">
          <w:rPr>
            <w:rFonts w:asciiTheme="minorHAnsi" w:eastAsiaTheme="minorEastAsia" w:hAnsiTheme="minorHAnsi" w:cstheme="minorBidi"/>
            <w:noProof/>
            <w:sz w:val="22"/>
            <w:szCs w:val="22"/>
          </w:rPr>
          <w:tab/>
        </w:r>
        <w:r w:rsidR="00ED3754" w:rsidRPr="009869A7">
          <w:rPr>
            <w:rStyle w:val="Hyperlink"/>
            <w:noProof/>
          </w:rPr>
          <w:t>Toelichting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_Toc92398614 \h </w:instrText>
        </w:r>
        <w:r w:rsidR="00ED3754" w:rsidRPr="00550100">
          <w:rPr>
            <w:rStyle w:val="Verwijzing"/>
            <w:noProof/>
          </w:rPr>
        </w:r>
        <w:r w:rsidR="00ED3754" w:rsidRPr="00550100">
          <w:rPr>
            <w:rStyle w:val="Verwijzing"/>
            <w:noProof/>
          </w:rPr>
          <w:fldChar w:fldCharType="separate"/>
        </w:r>
        <w:r w:rsidR="00631221">
          <w:rPr>
            <w:rStyle w:val="Verwijzing"/>
            <w:noProof/>
          </w:rPr>
          <w:t>78</w:t>
        </w:r>
        <w:r w:rsidR="00ED3754" w:rsidRPr="00550100">
          <w:rPr>
            <w:rStyle w:val="Verwijzing"/>
            <w:noProof/>
          </w:rPr>
          <w:fldChar w:fldCharType="end"/>
        </w:r>
      </w:hyperlink>
    </w:p>
    <w:p w14:paraId="43E8963A" w14:textId="34C29932" w:rsidR="00ED3754" w:rsidRDefault="00000000">
      <w:pPr>
        <w:pStyle w:val="Inhopg4"/>
        <w:rPr>
          <w:rFonts w:asciiTheme="minorHAnsi" w:eastAsiaTheme="minorEastAsia" w:hAnsiTheme="minorHAnsi" w:cstheme="minorBidi"/>
          <w:noProof/>
          <w:sz w:val="22"/>
          <w:szCs w:val="22"/>
        </w:rPr>
      </w:pPr>
      <w:hyperlink w:anchor="_Toc92398615" w:history="1">
        <w:r w:rsidR="00ED3754" w:rsidRPr="009869A7">
          <w:rPr>
            <w:rStyle w:val="Hyperlink"/>
            <w:noProof/>
          </w:rPr>
          <w:t>5.2.2</w:t>
        </w:r>
        <w:r w:rsidR="00ED3754">
          <w:rPr>
            <w:rFonts w:asciiTheme="minorHAnsi" w:eastAsiaTheme="minorEastAsia" w:hAnsiTheme="minorHAnsi" w:cstheme="minorBidi"/>
            <w:noProof/>
            <w:sz w:val="22"/>
            <w:szCs w:val="22"/>
          </w:rPr>
          <w:tab/>
        </w:r>
        <w:r w:rsidR="00ED3754" w:rsidRPr="009869A7">
          <w:rPr>
            <w:rStyle w:val="Hyperlink"/>
            <w:noProof/>
          </w:rPr>
          <w:t>Gebruik van Koppen en Lijsten in de Natura 2000-besluiten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_Toc92398615 \h </w:instrText>
        </w:r>
        <w:r w:rsidR="00ED3754" w:rsidRPr="00550100">
          <w:rPr>
            <w:rStyle w:val="Verwijzing"/>
            <w:noProof/>
          </w:rPr>
        </w:r>
        <w:r w:rsidR="00ED3754" w:rsidRPr="00550100">
          <w:rPr>
            <w:rStyle w:val="Verwijzing"/>
            <w:noProof/>
          </w:rPr>
          <w:fldChar w:fldCharType="separate"/>
        </w:r>
        <w:r w:rsidR="00631221">
          <w:rPr>
            <w:rStyle w:val="Verwijzing"/>
            <w:noProof/>
          </w:rPr>
          <w:t>80</w:t>
        </w:r>
        <w:r w:rsidR="00ED3754" w:rsidRPr="00550100">
          <w:rPr>
            <w:rStyle w:val="Verwijzing"/>
            <w:noProof/>
          </w:rPr>
          <w:fldChar w:fldCharType="end"/>
        </w:r>
      </w:hyperlink>
    </w:p>
    <w:p w14:paraId="4CD80550" w14:textId="5E645E13" w:rsidR="00ED3754" w:rsidRDefault="00000000">
      <w:pPr>
        <w:pStyle w:val="Inhopg5"/>
        <w:rPr>
          <w:rFonts w:asciiTheme="minorHAnsi" w:eastAsiaTheme="minorEastAsia" w:hAnsiTheme="minorHAnsi" w:cstheme="minorBidi"/>
          <w:noProof/>
          <w:sz w:val="22"/>
          <w:szCs w:val="22"/>
        </w:rPr>
      </w:pPr>
      <w:hyperlink w:anchor="_Toc92398616" w:history="1">
        <w:r w:rsidR="00ED3754" w:rsidRPr="009869A7">
          <w:rPr>
            <w:rStyle w:val="Hyperlink"/>
            <w:noProof/>
          </w:rPr>
          <w:t>5.2.2.1</w:t>
        </w:r>
        <w:r w:rsidR="00ED3754">
          <w:rPr>
            <w:rFonts w:asciiTheme="minorHAnsi" w:eastAsiaTheme="minorEastAsia" w:hAnsiTheme="minorHAnsi" w:cstheme="minorBidi"/>
            <w:noProof/>
            <w:sz w:val="22"/>
            <w:szCs w:val="22"/>
          </w:rPr>
          <w:tab/>
        </w:r>
        <w:r w:rsidR="00ED3754" w:rsidRPr="009869A7">
          <w:rPr>
            <w:rStyle w:val="Hyperlink"/>
            <w:noProof/>
          </w:rPr>
          <w:t>Norm</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_Toc92398616 \h </w:instrText>
        </w:r>
        <w:r w:rsidR="00ED3754" w:rsidRPr="00550100">
          <w:rPr>
            <w:rStyle w:val="Verwijzing"/>
            <w:noProof/>
          </w:rPr>
        </w:r>
        <w:r w:rsidR="00ED3754" w:rsidRPr="00550100">
          <w:rPr>
            <w:rStyle w:val="Verwijzing"/>
            <w:noProof/>
          </w:rPr>
          <w:fldChar w:fldCharType="separate"/>
        </w:r>
        <w:r w:rsidR="00631221">
          <w:rPr>
            <w:rStyle w:val="Verwijzing"/>
            <w:noProof/>
          </w:rPr>
          <w:t>80</w:t>
        </w:r>
        <w:r w:rsidR="00ED3754" w:rsidRPr="00550100">
          <w:rPr>
            <w:rStyle w:val="Verwijzing"/>
            <w:noProof/>
          </w:rPr>
          <w:fldChar w:fldCharType="end"/>
        </w:r>
      </w:hyperlink>
    </w:p>
    <w:p w14:paraId="1650AA87" w14:textId="3445392D" w:rsidR="00ED3754" w:rsidRDefault="00000000">
      <w:pPr>
        <w:pStyle w:val="Inhopg5"/>
        <w:rPr>
          <w:rFonts w:asciiTheme="minorHAnsi" w:eastAsiaTheme="minorEastAsia" w:hAnsiTheme="minorHAnsi" w:cstheme="minorBidi"/>
          <w:noProof/>
          <w:sz w:val="22"/>
          <w:szCs w:val="22"/>
        </w:rPr>
      </w:pPr>
      <w:hyperlink w:anchor="_Toc92398617" w:history="1">
        <w:r w:rsidR="00ED3754" w:rsidRPr="009869A7">
          <w:rPr>
            <w:rStyle w:val="Hyperlink"/>
            <w:noProof/>
          </w:rPr>
          <w:t>5.2.2.2</w:t>
        </w:r>
        <w:r w:rsidR="00ED3754">
          <w:rPr>
            <w:rFonts w:asciiTheme="minorHAnsi" w:eastAsiaTheme="minorEastAsia" w:hAnsiTheme="minorHAnsi" w:cstheme="minorBidi"/>
            <w:noProof/>
            <w:sz w:val="22"/>
            <w:szCs w:val="22"/>
          </w:rPr>
          <w:tab/>
        </w:r>
        <w:r w:rsidR="00ED3754" w:rsidRPr="009869A7">
          <w:rPr>
            <w:rStyle w:val="Hyperlink"/>
            <w:noProof/>
          </w:rPr>
          <w:t>Toelichting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_Toc92398617 \h </w:instrText>
        </w:r>
        <w:r w:rsidR="00ED3754" w:rsidRPr="00550100">
          <w:rPr>
            <w:rStyle w:val="Verwijzing"/>
            <w:noProof/>
          </w:rPr>
        </w:r>
        <w:r w:rsidR="00ED3754" w:rsidRPr="00550100">
          <w:rPr>
            <w:rStyle w:val="Verwijzing"/>
            <w:noProof/>
          </w:rPr>
          <w:fldChar w:fldCharType="separate"/>
        </w:r>
        <w:r w:rsidR="00631221">
          <w:rPr>
            <w:rStyle w:val="Verwijzing"/>
            <w:noProof/>
          </w:rPr>
          <w:t>82</w:t>
        </w:r>
        <w:r w:rsidR="00ED3754" w:rsidRPr="00550100">
          <w:rPr>
            <w:rStyle w:val="Verwijzing"/>
            <w:noProof/>
          </w:rPr>
          <w:fldChar w:fldCharType="end"/>
        </w:r>
      </w:hyperlink>
    </w:p>
    <w:p w14:paraId="2FAAB611" w14:textId="690B6526" w:rsidR="00ED3754" w:rsidRDefault="00000000">
      <w:pPr>
        <w:pStyle w:val="Inhopg3"/>
        <w:rPr>
          <w:rFonts w:asciiTheme="minorHAnsi" w:eastAsiaTheme="minorEastAsia" w:hAnsiTheme="minorHAnsi" w:cstheme="minorBidi"/>
          <w:noProof/>
          <w:sz w:val="22"/>
          <w:szCs w:val="22"/>
        </w:rPr>
      </w:pPr>
      <w:hyperlink w:anchor="_Toc92398618" w:history="1">
        <w:r w:rsidR="00ED3754" w:rsidRPr="009869A7">
          <w:rPr>
            <w:rStyle w:val="Hyperlink"/>
            <w:noProof/>
          </w:rPr>
          <w:t>5.3</w:t>
        </w:r>
        <w:r w:rsidR="00ED3754">
          <w:rPr>
            <w:rFonts w:asciiTheme="minorHAnsi" w:eastAsiaTheme="minorEastAsia" w:hAnsiTheme="minorHAnsi" w:cstheme="minorBidi"/>
            <w:noProof/>
            <w:sz w:val="22"/>
            <w:szCs w:val="22"/>
          </w:rPr>
          <w:tab/>
        </w:r>
        <w:r w:rsidR="00ED3754" w:rsidRPr="009869A7">
          <w:rPr>
            <w:rStyle w:val="Hyperlink"/>
            <w:noProof/>
          </w:rPr>
          <w:t>Specificatie van de Vrijetekststructuur</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_Toc92398618 \h </w:instrText>
        </w:r>
        <w:r w:rsidR="00ED3754" w:rsidRPr="00550100">
          <w:rPr>
            <w:rStyle w:val="Verwijzing"/>
            <w:noProof/>
          </w:rPr>
        </w:r>
        <w:r w:rsidR="00ED3754" w:rsidRPr="00550100">
          <w:rPr>
            <w:rStyle w:val="Verwijzing"/>
            <w:noProof/>
          </w:rPr>
          <w:fldChar w:fldCharType="separate"/>
        </w:r>
        <w:r w:rsidR="00631221">
          <w:rPr>
            <w:rStyle w:val="Verwijzing"/>
            <w:noProof/>
          </w:rPr>
          <w:t>82</w:t>
        </w:r>
        <w:r w:rsidR="00ED3754" w:rsidRPr="00550100">
          <w:rPr>
            <w:rStyle w:val="Verwijzing"/>
            <w:noProof/>
          </w:rPr>
          <w:fldChar w:fldCharType="end"/>
        </w:r>
      </w:hyperlink>
    </w:p>
    <w:p w14:paraId="4317666B" w14:textId="46CB5B1F" w:rsidR="00ED3754" w:rsidRDefault="00000000">
      <w:pPr>
        <w:pStyle w:val="Inhopg4"/>
        <w:rPr>
          <w:rFonts w:asciiTheme="minorHAnsi" w:eastAsiaTheme="minorEastAsia" w:hAnsiTheme="minorHAnsi" w:cstheme="minorBidi"/>
          <w:noProof/>
          <w:sz w:val="22"/>
          <w:szCs w:val="22"/>
        </w:rPr>
      </w:pPr>
      <w:hyperlink w:anchor="_Toc92398619" w:history="1">
        <w:r w:rsidR="00ED3754" w:rsidRPr="009869A7">
          <w:rPr>
            <w:rStyle w:val="Hyperlink"/>
            <w:noProof/>
          </w:rPr>
          <w:t>5.3.1</w:t>
        </w:r>
        <w:r w:rsidR="00ED3754">
          <w:rPr>
            <w:rFonts w:asciiTheme="minorHAnsi" w:eastAsiaTheme="minorEastAsia" w:hAnsiTheme="minorHAnsi" w:cstheme="minorBidi"/>
            <w:noProof/>
            <w:sz w:val="22"/>
            <w:szCs w:val="22"/>
          </w:rPr>
          <w:tab/>
        </w:r>
        <w:r w:rsidR="00ED3754" w:rsidRPr="009869A7">
          <w:rPr>
            <w:rStyle w:val="Hyperlink"/>
            <w:noProof/>
          </w:rPr>
          <w:t>Norm</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_Toc92398619 \h </w:instrText>
        </w:r>
        <w:r w:rsidR="00ED3754" w:rsidRPr="00550100">
          <w:rPr>
            <w:rStyle w:val="Verwijzing"/>
            <w:noProof/>
          </w:rPr>
        </w:r>
        <w:r w:rsidR="00ED3754" w:rsidRPr="00550100">
          <w:rPr>
            <w:rStyle w:val="Verwijzing"/>
            <w:noProof/>
          </w:rPr>
          <w:fldChar w:fldCharType="separate"/>
        </w:r>
        <w:r w:rsidR="00631221">
          <w:rPr>
            <w:rStyle w:val="Verwijzing"/>
            <w:noProof/>
          </w:rPr>
          <w:t>83</w:t>
        </w:r>
        <w:r w:rsidR="00ED3754" w:rsidRPr="00550100">
          <w:rPr>
            <w:rStyle w:val="Verwijzing"/>
            <w:noProof/>
          </w:rPr>
          <w:fldChar w:fldCharType="end"/>
        </w:r>
      </w:hyperlink>
    </w:p>
    <w:p w14:paraId="73C0F235" w14:textId="118A32CB" w:rsidR="00ED3754" w:rsidRDefault="00000000">
      <w:pPr>
        <w:pStyle w:val="Inhopg4"/>
        <w:rPr>
          <w:rFonts w:asciiTheme="minorHAnsi" w:eastAsiaTheme="minorEastAsia" w:hAnsiTheme="minorHAnsi" w:cstheme="minorBidi"/>
          <w:noProof/>
          <w:sz w:val="22"/>
          <w:szCs w:val="22"/>
        </w:rPr>
      </w:pPr>
      <w:hyperlink w:anchor="_Toc92398620" w:history="1">
        <w:r w:rsidR="00ED3754" w:rsidRPr="009869A7">
          <w:rPr>
            <w:rStyle w:val="Hyperlink"/>
            <w:noProof/>
          </w:rPr>
          <w:t>5.3.2</w:t>
        </w:r>
        <w:r w:rsidR="00ED3754">
          <w:rPr>
            <w:rFonts w:asciiTheme="minorHAnsi" w:eastAsiaTheme="minorEastAsia" w:hAnsiTheme="minorHAnsi" w:cstheme="minorBidi"/>
            <w:noProof/>
            <w:sz w:val="22"/>
            <w:szCs w:val="22"/>
          </w:rPr>
          <w:tab/>
        </w:r>
        <w:r w:rsidR="00ED3754" w:rsidRPr="009869A7">
          <w:rPr>
            <w:rStyle w:val="Hyperlink"/>
            <w:noProof/>
          </w:rPr>
          <w:t>Toelichting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_Toc92398620 \h </w:instrText>
        </w:r>
        <w:r w:rsidR="00ED3754" w:rsidRPr="00550100">
          <w:rPr>
            <w:rStyle w:val="Verwijzing"/>
            <w:noProof/>
          </w:rPr>
        </w:r>
        <w:r w:rsidR="00ED3754" w:rsidRPr="00550100">
          <w:rPr>
            <w:rStyle w:val="Verwijzing"/>
            <w:noProof/>
          </w:rPr>
          <w:fldChar w:fldCharType="separate"/>
        </w:r>
        <w:r w:rsidR="00631221">
          <w:rPr>
            <w:rStyle w:val="Verwijzing"/>
            <w:noProof/>
          </w:rPr>
          <w:t>84</w:t>
        </w:r>
        <w:r w:rsidR="00ED3754" w:rsidRPr="00550100">
          <w:rPr>
            <w:rStyle w:val="Verwijzing"/>
            <w:noProof/>
          </w:rPr>
          <w:fldChar w:fldCharType="end"/>
        </w:r>
      </w:hyperlink>
    </w:p>
    <w:p w14:paraId="4C18C534" w14:textId="7594776D" w:rsidR="00ED3754" w:rsidRDefault="00000000">
      <w:pPr>
        <w:pStyle w:val="Inhopg3"/>
        <w:rPr>
          <w:rFonts w:asciiTheme="minorHAnsi" w:eastAsiaTheme="minorEastAsia" w:hAnsiTheme="minorHAnsi" w:cstheme="minorBidi"/>
          <w:noProof/>
          <w:sz w:val="22"/>
          <w:szCs w:val="22"/>
        </w:rPr>
      </w:pPr>
      <w:hyperlink w:anchor="_Toc92398621" w:history="1">
        <w:r w:rsidR="00ED3754" w:rsidRPr="009869A7">
          <w:rPr>
            <w:rStyle w:val="Hyperlink"/>
            <w:noProof/>
          </w:rPr>
          <w:t>5.4</w:t>
        </w:r>
        <w:r w:rsidR="00ED3754">
          <w:rPr>
            <w:rFonts w:asciiTheme="minorHAnsi" w:eastAsiaTheme="minorEastAsia" w:hAnsiTheme="minorHAnsi" w:cstheme="minorBidi"/>
            <w:noProof/>
            <w:sz w:val="22"/>
            <w:szCs w:val="22"/>
          </w:rPr>
          <w:tab/>
        </w:r>
        <w:r w:rsidR="00ED3754" w:rsidRPr="009869A7">
          <w:rPr>
            <w:rStyle w:val="Hyperlink"/>
            <w:noProof/>
          </w:rPr>
          <w:t>Bijlagen bij Besluit en Regeling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_Toc92398621 \h </w:instrText>
        </w:r>
        <w:r w:rsidR="00ED3754" w:rsidRPr="00550100">
          <w:rPr>
            <w:rStyle w:val="Verwijzing"/>
            <w:noProof/>
          </w:rPr>
        </w:r>
        <w:r w:rsidR="00ED3754" w:rsidRPr="00550100">
          <w:rPr>
            <w:rStyle w:val="Verwijzing"/>
            <w:noProof/>
          </w:rPr>
          <w:fldChar w:fldCharType="separate"/>
        </w:r>
        <w:r w:rsidR="00631221">
          <w:rPr>
            <w:rStyle w:val="Verwijzing"/>
            <w:noProof/>
          </w:rPr>
          <w:t>89</w:t>
        </w:r>
        <w:r w:rsidR="00ED3754" w:rsidRPr="00550100">
          <w:rPr>
            <w:rStyle w:val="Verwijzing"/>
            <w:noProof/>
          </w:rPr>
          <w:fldChar w:fldCharType="end"/>
        </w:r>
      </w:hyperlink>
    </w:p>
    <w:p w14:paraId="6D522FBC" w14:textId="7EF38789" w:rsidR="00ED3754" w:rsidRDefault="00000000">
      <w:pPr>
        <w:pStyle w:val="Inhopg4"/>
        <w:rPr>
          <w:rFonts w:asciiTheme="minorHAnsi" w:eastAsiaTheme="minorEastAsia" w:hAnsiTheme="minorHAnsi" w:cstheme="minorBidi"/>
          <w:noProof/>
          <w:sz w:val="22"/>
          <w:szCs w:val="22"/>
        </w:rPr>
      </w:pPr>
      <w:hyperlink w:anchor="_Toc92398622" w:history="1">
        <w:r w:rsidR="00ED3754" w:rsidRPr="009869A7">
          <w:rPr>
            <w:rStyle w:val="Hyperlink"/>
            <w:noProof/>
          </w:rPr>
          <w:t>5.4.1</w:t>
        </w:r>
        <w:r w:rsidR="00ED3754">
          <w:rPr>
            <w:rFonts w:asciiTheme="minorHAnsi" w:eastAsiaTheme="minorEastAsia" w:hAnsiTheme="minorHAnsi" w:cstheme="minorBidi"/>
            <w:noProof/>
            <w:sz w:val="22"/>
            <w:szCs w:val="22"/>
          </w:rPr>
          <w:tab/>
        </w:r>
        <w:r w:rsidR="00ED3754" w:rsidRPr="009869A7">
          <w:rPr>
            <w:rStyle w:val="Hyperlink"/>
            <w:noProof/>
          </w:rPr>
          <w:t>Bijlage als onderdeel van de tekst in STOP-XML</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_Toc92398622 \h </w:instrText>
        </w:r>
        <w:r w:rsidR="00ED3754" w:rsidRPr="00550100">
          <w:rPr>
            <w:rStyle w:val="Verwijzing"/>
            <w:noProof/>
          </w:rPr>
        </w:r>
        <w:r w:rsidR="00ED3754" w:rsidRPr="00550100">
          <w:rPr>
            <w:rStyle w:val="Verwijzing"/>
            <w:noProof/>
          </w:rPr>
          <w:fldChar w:fldCharType="separate"/>
        </w:r>
        <w:r w:rsidR="00631221">
          <w:rPr>
            <w:rStyle w:val="Verwijzing"/>
            <w:noProof/>
          </w:rPr>
          <w:t>90</w:t>
        </w:r>
        <w:r w:rsidR="00ED3754" w:rsidRPr="00550100">
          <w:rPr>
            <w:rStyle w:val="Verwijzing"/>
            <w:noProof/>
          </w:rPr>
          <w:fldChar w:fldCharType="end"/>
        </w:r>
      </w:hyperlink>
    </w:p>
    <w:p w14:paraId="04FE22F5" w14:textId="65579B38" w:rsidR="00ED3754" w:rsidRDefault="00000000">
      <w:pPr>
        <w:pStyle w:val="Inhopg4"/>
        <w:rPr>
          <w:rFonts w:asciiTheme="minorHAnsi" w:eastAsiaTheme="minorEastAsia" w:hAnsiTheme="minorHAnsi" w:cstheme="minorBidi"/>
          <w:noProof/>
          <w:sz w:val="22"/>
          <w:szCs w:val="22"/>
        </w:rPr>
      </w:pPr>
      <w:hyperlink w:anchor="_Toc92398623" w:history="1">
        <w:r w:rsidR="00ED3754" w:rsidRPr="009869A7">
          <w:rPr>
            <w:rStyle w:val="Hyperlink"/>
            <w:noProof/>
          </w:rPr>
          <w:t>5.4.2</w:t>
        </w:r>
        <w:r w:rsidR="00ED3754">
          <w:rPr>
            <w:rFonts w:asciiTheme="minorHAnsi" w:eastAsiaTheme="minorEastAsia" w:hAnsiTheme="minorHAnsi" w:cstheme="minorBidi"/>
            <w:noProof/>
            <w:sz w:val="22"/>
            <w:szCs w:val="22"/>
          </w:rPr>
          <w:tab/>
        </w:r>
        <w:r w:rsidR="00ED3754" w:rsidRPr="009869A7">
          <w:rPr>
            <w:rStyle w:val="Hyperlink"/>
            <w:noProof/>
          </w:rPr>
          <w:t>Informatieobject als bijlage</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_Toc92398623 \h </w:instrText>
        </w:r>
        <w:r w:rsidR="00ED3754" w:rsidRPr="00550100">
          <w:rPr>
            <w:rStyle w:val="Verwijzing"/>
            <w:noProof/>
          </w:rPr>
        </w:r>
        <w:r w:rsidR="00ED3754" w:rsidRPr="00550100">
          <w:rPr>
            <w:rStyle w:val="Verwijzing"/>
            <w:noProof/>
          </w:rPr>
          <w:fldChar w:fldCharType="separate"/>
        </w:r>
        <w:r w:rsidR="00631221">
          <w:rPr>
            <w:rStyle w:val="Verwijzing"/>
            <w:noProof/>
          </w:rPr>
          <w:t>90</w:t>
        </w:r>
        <w:r w:rsidR="00ED3754" w:rsidRPr="00550100">
          <w:rPr>
            <w:rStyle w:val="Verwijzing"/>
            <w:noProof/>
          </w:rPr>
          <w:fldChar w:fldCharType="end"/>
        </w:r>
      </w:hyperlink>
    </w:p>
    <w:p w14:paraId="248FB499" w14:textId="7987B851" w:rsidR="00ED3754" w:rsidRDefault="00000000">
      <w:pPr>
        <w:pStyle w:val="Inhopg2"/>
        <w:rPr>
          <w:rFonts w:asciiTheme="minorHAnsi" w:eastAsiaTheme="minorEastAsia" w:hAnsiTheme="minorHAnsi" w:cstheme="minorBidi"/>
          <w:b w:val="0"/>
          <w:noProof/>
          <w:sz w:val="22"/>
          <w:szCs w:val="22"/>
        </w:rPr>
      </w:pPr>
      <w:hyperlink w:anchor="_Toc92398624" w:history="1">
        <w:r w:rsidR="00ED3754" w:rsidRPr="009869A7">
          <w:rPr>
            <w:rStyle w:val="Hyperlink"/>
            <w:noProof/>
          </w:rPr>
          <w:t>6</w:t>
        </w:r>
        <w:r w:rsidR="00ED3754">
          <w:rPr>
            <w:rFonts w:asciiTheme="minorHAnsi" w:eastAsiaTheme="minorEastAsia" w:hAnsiTheme="minorHAnsi" w:cstheme="minorBidi"/>
            <w:b w:val="0"/>
            <w:noProof/>
            <w:sz w:val="22"/>
            <w:szCs w:val="22"/>
          </w:rPr>
          <w:tab/>
        </w:r>
        <w:r w:rsidR="00ED3754" w:rsidRPr="009869A7">
          <w:rPr>
            <w:rStyle w:val="Hyperlink"/>
            <w:noProof/>
          </w:rPr>
          <w:t>Inleiding op het Informatiemodel Omgevingswet</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_Toc92398624 \h </w:instrText>
        </w:r>
        <w:r w:rsidR="00ED3754" w:rsidRPr="00550100">
          <w:rPr>
            <w:rStyle w:val="Verwijzing"/>
            <w:noProof/>
          </w:rPr>
        </w:r>
        <w:r w:rsidR="00ED3754" w:rsidRPr="00550100">
          <w:rPr>
            <w:rStyle w:val="Verwijzing"/>
            <w:noProof/>
          </w:rPr>
          <w:fldChar w:fldCharType="separate"/>
        </w:r>
        <w:r w:rsidR="00631221">
          <w:rPr>
            <w:rStyle w:val="Verwijzing"/>
            <w:noProof/>
          </w:rPr>
          <w:t>91</w:t>
        </w:r>
        <w:r w:rsidR="00ED3754" w:rsidRPr="00550100">
          <w:rPr>
            <w:rStyle w:val="Verwijzing"/>
            <w:noProof/>
          </w:rPr>
          <w:fldChar w:fldCharType="end"/>
        </w:r>
      </w:hyperlink>
    </w:p>
    <w:p w14:paraId="38100FC6" w14:textId="3985032B" w:rsidR="00ED3754" w:rsidRDefault="00000000">
      <w:pPr>
        <w:pStyle w:val="Inhopg3"/>
        <w:rPr>
          <w:rFonts w:asciiTheme="minorHAnsi" w:eastAsiaTheme="minorEastAsia" w:hAnsiTheme="minorHAnsi" w:cstheme="minorBidi"/>
          <w:noProof/>
          <w:sz w:val="22"/>
          <w:szCs w:val="22"/>
        </w:rPr>
      </w:pPr>
      <w:hyperlink w:anchor="_Toc92398625" w:history="1">
        <w:r w:rsidR="00ED3754" w:rsidRPr="009869A7">
          <w:rPr>
            <w:rStyle w:val="Hyperlink"/>
            <w:noProof/>
          </w:rPr>
          <w:t>6.1</w:t>
        </w:r>
        <w:r w:rsidR="00ED3754">
          <w:rPr>
            <w:rFonts w:asciiTheme="minorHAnsi" w:eastAsiaTheme="minorEastAsia" w:hAnsiTheme="minorHAnsi" w:cstheme="minorBidi"/>
            <w:noProof/>
            <w:sz w:val="22"/>
            <w:szCs w:val="22"/>
          </w:rPr>
          <w:tab/>
        </w:r>
        <w:r w:rsidR="00ED3754" w:rsidRPr="009869A7">
          <w:rPr>
            <w:rStyle w:val="Hyperlink"/>
            <w:noProof/>
          </w:rPr>
          <w:t>De drie hoofdcomponenten van IMOW: tekst, locatie en annotatie</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_Toc92398625 \h </w:instrText>
        </w:r>
        <w:r w:rsidR="00ED3754" w:rsidRPr="00550100">
          <w:rPr>
            <w:rStyle w:val="Verwijzing"/>
            <w:noProof/>
          </w:rPr>
        </w:r>
        <w:r w:rsidR="00ED3754" w:rsidRPr="00550100">
          <w:rPr>
            <w:rStyle w:val="Verwijzing"/>
            <w:noProof/>
          </w:rPr>
          <w:fldChar w:fldCharType="separate"/>
        </w:r>
        <w:r w:rsidR="00631221">
          <w:rPr>
            <w:rStyle w:val="Verwijzing"/>
            <w:noProof/>
          </w:rPr>
          <w:t>91</w:t>
        </w:r>
        <w:r w:rsidR="00ED3754" w:rsidRPr="00550100">
          <w:rPr>
            <w:rStyle w:val="Verwijzing"/>
            <w:noProof/>
          </w:rPr>
          <w:fldChar w:fldCharType="end"/>
        </w:r>
      </w:hyperlink>
    </w:p>
    <w:p w14:paraId="5B39EFA0" w14:textId="53E3156F" w:rsidR="00ED3754" w:rsidRDefault="00000000">
      <w:pPr>
        <w:pStyle w:val="Inhopg4"/>
        <w:rPr>
          <w:rFonts w:asciiTheme="minorHAnsi" w:eastAsiaTheme="minorEastAsia" w:hAnsiTheme="minorHAnsi" w:cstheme="minorBidi"/>
          <w:noProof/>
          <w:sz w:val="22"/>
          <w:szCs w:val="22"/>
        </w:rPr>
      </w:pPr>
      <w:hyperlink w:anchor="_Toc92398626" w:history="1">
        <w:r w:rsidR="00ED3754" w:rsidRPr="009869A7">
          <w:rPr>
            <w:rStyle w:val="Hyperlink"/>
            <w:noProof/>
          </w:rPr>
          <w:t>6.1.1</w:t>
        </w:r>
        <w:r w:rsidR="00ED3754">
          <w:rPr>
            <w:rFonts w:asciiTheme="minorHAnsi" w:eastAsiaTheme="minorEastAsia" w:hAnsiTheme="minorHAnsi" w:cstheme="minorBidi"/>
            <w:noProof/>
            <w:sz w:val="22"/>
            <w:szCs w:val="22"/>
          </w:rPr>
          <w:tab/>
        </w:r>
        <w:r w:rsidR="00ED3754" w:rsidRPr="009869A7">
          <w:rPr>
            <w:rStyle w:val="Hyperlink"/>
            <w:noProof/>
          </w:rPr>
          <w:t>Tekst</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_Toc92398626 \h </w:instrText>
        </w:r>
        <w:r w:rsidR="00ED3754" w:rsidRPr="00550100">
          <w:rPr>
            <w:rStyle w:val="Verwijzing"/>
            <w:noProof/>
          </w:rPr>
        </w:r>
        <w:r w:rsidR="00ED3754" w:rsidRPr="00550100">
          <w:rPr>
            <w:rStyle w:val="Verwijzing"/>
            <w:noProof/>
          </w:rPr>
          <w:fldChar w:fldCharType="separate"/>
        </w:r>
        <w:r w:rsidR="00631221">
          <w:rPr>
            <w:rStyle w:val="Verwijzing"/>
            <w:noProof/>
          </w:rPr>
          <w:t>91</w:t>
        </w:r>
        <w:r w:rsidR="00ED3754" w:rsidRPr="00550100">
          <w:rPr>
            <w:rStyle w:val="Verwijzing"/>
            <w:noProof/>
          </w:rPr>
          <w:fldChar w:fldCharType="end"/>
        </w:r>
      </w:hyperlink>
    </w:p>
    <w:p w14:paraId="58AABF04" w14:textId="4194D628" w:rsidR="00ED3754" w:rsidRDefault="00000000">
      <w:pPr>
        <w:pStyle w:val="Inhopg5"/>
        <w:rPr>
          <w:rFonts w:asciiTheme="minorHAnsi" w:eastAsiaTheme="minorEastAsia" w:hAnsiTheme="minorHAnsi" w:cstheme="minorBidi"/>
          <w:noProof/>
          <w:sz w:val="22"/>
          <w:szCs w:val="22"/>
        </w:rPr>
      </w:pPr>
      <w:hyperlink w:anchor="_Toc92398627" w:history="1">
        <w:r w:rsidR="00ED3754" w:rsidRPr="009869A7">
          <w:rPr>
            <w:rStyle w:val="Hyperlink"/>
            <w:noProof/>
          </w:rPr>
          <w:t>6.1.1.1</w:t>
        </w:r>
        <w:r w:rsidR="00ED3754">
          <w:rPr>
            <w:rFonts w:asciiTheme="minorHAnsi" w:eastAsiaTheme="minorEastAsia" w:hAnsiTheme="minorHAnsi" w:cstheme="minorBidi"/>
            <w:noProof/>
            <w:sz w:val="22"/>
            <w:szCs w:val="22"/>
          </w:rPr>
          <w:tab/>
        </w:r>
        <w:r w:rsidR="00ED3754" w:rsidRPr="009869A7">
          <w:rPr>
            <w:rStyle w:val="Hyperlink"/>
            <w:noProof/>
          </w:rPr>
          <w:t>Regeltekst en Juridische regel</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_Toc92398627 \h </w:instrText>
        </w:r>
        <w:r w:rsidR="00ED3754" w:rsidRPr="00550100">
          <w:rPr>
            <w:rStyle w:val="Verwijzing"/>
            <w:noProof/>
          </w:rPr>
        </w:r>
        <w:r w:rsidR="00ED3754" w:rsidRPr="00550100">
          <w:rPr>
            <w:rStyle w:val="Verwijzing"/>
            <w:noProof/>
          </w:rPr>
          <w:fldChar w:fldCharType="separate"/>
        </w:r>
        <w:r w:rsidR="00631221">
          <w:rPr>
            <w:rStyle w:val="Verwijzing"/>
            <w:noProof/>
          </w:rPr>
          <w:t>92</w:t>
        </w:r>
        <w:r w:rsidR="00ED3754" w:rsidRPr="00550100">
          <w:rPr>
            <w:rStyle w:val="Verwijzing"/>
            <w:noProof/>
          </w:rPr>
          <w:fldChar w:fldCharType="end"/>
        </w:r>
      </w:hyperlink>
    </w:p>
    <w:p w14:paraId="296ED9E4" w14:textId="69ACF078" w:rsidR="00ED3754" w:rsidRDefault="00000000">
      <w:pPr>
        <w:pStyle w:val="Inhopg5"/>
        <w:rPr>
          <w:rFonts w:asciiTheme="minorHAnsi" w:eastAsiaTheme="minorEastAsia" w:hAnsiTheme="minorHAnsi" w:cstheme="minorBidi"/>
          <w:noProof/>
          <w:sz w:val="22"/>
          <w:szCs w:val="22"/>
        </w:rPr>
      </w:pPr>
      <w:hyperlink w:anchor="_Toc92398628" w:history="1">
        <w:r w:rsidR="00ED3754" w:rsidRPr="009869A7">
          <w:rPr>
            <w:rStyle w:val="Hyperlink"/>
            <w:noProof/>
          </w:rPr>
          <w:t>6.1.1.2</w:t>
        </w:r>
        <w:r w:rsidR="00ED3754">
          <w:rPr>
            <w:rFonts w:asciiTheme="minorHAnsi" w:eastAsiaTheme="minorEastAsia" w:hAnsiTheme="minorHAnsi" w:cstheme="minorBidi"/>
            <w:noProof/>
            <w:sz w:val="22"/>
            <w:szCs w:val="22"/>
          </w:rPr>
          <w:tab/>
        </w:r>
        <w:r w:rsidR="00ED3754" w:rsidRPr="009869A7">
          <w:rPr>
            <w:rStyle w:val="Hyperlink"/>
            <w:noProof/>
          </w:rPr>
          <w:t>Divisie, Divisietekst en Tekstdeel</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_Toc92398628 \h </w:instrText>
        </w:r>
        <w:r w:rsidR="00ED3754" w:rsidRPr="00550100">
          <w:rPr>
            <w:rStyle w:val="Verwijzing"/>
            <w:noProof/>
          </w:rPr>
        </w:r>
        <w:r w:rsidR="00ED3754" w:rsidRPr="00550100">
          <w:rPr>
            <w:rStyle w:val="Verwijzing"/>
            <w:noProof/>
          </w:rPr>
          <w:fldChar w:fldCharType="separate"/>
        </w:r>
        <w:r w:rsidR="00631221">
          <w:rPr>
            <w:rStyle w:val="Verwijzing"/>
            <w:noProof/>
          </w:rPr>
          <w:t>92</w:t>
        </w:r>
        <w:r w:rsidR="00ED3754" w:rsidRPr="00550100">
          <w:rPr>
            <w:rStyle w:val="Verwijzing"/>
            <w:noProof/>
          </w:rPr>
          <w:fldChar w:fldCharType="end"/>
        </w:r>
      </w:hyperlink>
    </w:p>
    <w:p w14:paraId="1CA9C6B6" w14:textId="1A83C921" w:rsidR="00ED3754" w:rsidRDefault="00000000">
      <w:pPr>
        <w:pStyle w:val="Inhopg4"/>
        <w:rPr>
          <w:rFonts w:asciiTheme="minorHAnsi" w:eastAsiaTheme="minorEastAsia" w:hAnsiTheme="minorHAnsi" w:cstheme="minorBidi"/>
          <w:noProof/>
          <w:sz w:val="22"/>
          <w:szCs w:val="22"/>
        </w:rPr>
      </w:pPr>
      <w:hyperlink w:anchor="_Toc92398629" w:history="1">
        <w:r w:rsidR="00ED3754" w:rsidRPr="009869A7">
          <w:rPr>
            <w:rStyle w:val="Hyperlink"/>
            <w:noProof/>
          </w:rPr>
          <w:t>6.1.2</w:t>
        </w:r>
        <w:r w:rsidR="00ED3754">
          <w:rPr>
            <w:rFonts w:asciiTheme="minorHAnsi" w:eastAsiaTheme="minorEastAsia" w:hAnsiTheme="minorHAnsi" w:cstheme="minorBidi"/>
            <w:noProof/>
            <w:sz w:val="22"/>
            <w:szCs w:val="22"/>
          </w:rPr>
          <w:tab/>
        </w:r>
        <w:r w:rsidR="00ED3754" w:rsidRPr="009869A7">
          <w:rPr>
            <w:rStyle w:val="Hyperlink"/>
            <w:noProof/>
          </w:rPr>
          <w:t>Locatie</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_Toc92398629 \h </w:instrText>
        </w:r>
        <w:r w:rsidR="00ED3754" w:rsidRPr="00550100">
          <w:rPr>
            <w:rStyle w:val="Verwijzing"/>
            <w:noProof/>
          </w:rPr>
        </w:r>
        <w:r w:rsidR="00ED3754" w:rsidRPr="00550100">
          <w:rPr>
            <w:rStyle w:val="Verwijzing"/>
            <w:noProof/>
          </w:rPr>
          <w:fldChar w:fldCharType="separate"/>
        </w:r>
        <w:r w:rsidR="00631221">
          <w:rPr>
            <w:rStyle w:val="Verwijzing"/>
            <w:noProof/>
          </w:rPr>
          <w:t>93</w:t>
        </w:r>
        <w:r w:rsidR="00ED3754" w:rsidRPr="00550100">
          <w:rPr>
            <w:rStyle w:val="Verwijzing"/>
            <w:noProof/>
          </w:rPr>
          <w:fldChar w:fldCharType="end"/>
        </w:r>
      </w:hyperlink>
    </w:p>
    <w:p w14:paraId="38390783" w14:textId="040DB085" w:rsidR="00ED3754" w:rsidRDefault="00000000">
      <w:pPr>
        <w:pStyle w:val="Inhopg5"/>
        <w:rPr>
          <w:rFonts w:asciiTheme="minorHAnsi" w:eastAsiaTheme="minorEastAsia" w:hAnsiTheme="minorHAnsi" w:cstheme="minorBidi"/>
          <w:noProof/>
          <w:sz w:val="22"/>
          <w:szCs w:val="22"/>
        </w:rPr>
      </w:pPr>
      <w:hyperlink w:anchor="_Toc92398630" w:history="1">
        <w:r w:rsidR="00ED3754" w:rsidRPr="009869A7">
          <w:rPr>
            <w:rStyle w:val="Hyperlink"/>
            <w:noProof/>
          </w:rPr>
          <w:t>6.1.2.1</w:t>
        </w:r>
        <w:r w:rsidR="00ED3754">
          <w:rPr>
            <w:rFonts w:asciiTheme="minorHAnsi" w:eastAsiaTheme="minorEastAsia" w:hAnsiTheme="minorHAnsi" w:cstheme="minorBidi"/>
            <w:noProof/>
            <w:sz w:val="22"/>
            <w:szCs w:val="22"/>
          </w:rPr>
          <w:tab/>
        </w:r>
        <w:r w:rsidR="00ED3754" w:rsidRPr="009869A7">
          <w:rPr>
            <w:rStyle w:val="Hyperlink"/>
            <w:noProof/>
          </w:rPr>
          <w:t>Werkingsgebied en Locatie</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_Toc92398630 \h </w:instrText>
        </w:r>
        <w:r w:rsidR="00ED3754" w:rsidRPr="00550100">
          <w:rPr>
            <w:rStyle w:val="Verwijzing"/>
            <w:noProof/>
          </w:rPr>
        </w:r>
        <w:r w:rsidR="00ED3754" w:rsidRPr="00550100">
          <w:rPr>
            <w:rStyle w:val="Verwijzing"/>
            <w:noProof/>
          </w:rPr>
          <w:fldChar w:fldCharType="separate"/>
        </w:r>
        <w:r w:rsidR="00631221">
          <w:rPr>
            <w:rStyle w:val="Verwijzing"/>
            <w:noProof/>
          </w:rPr>
          <w:t>93</w:t>
        </w:r>
        <w:r w:rsidR="00ED3754" w:rsidRPr="00550100">
          <w:rPr>
            <w:rStyle w:val="Verwijzing"/>
            <w:noProof/>
          </w:rPr>
          <w:fldChar w:fldCharType="end"/>
        </w:r>
      </w:hyperlink>
    </w:p>
    <w:p w14:paraId="7EE20CCB" w14:textId="0657B4A4" w:rsidR="00ED3754" w:rsidRDefault="00000000">
      <w:pPr>
        <w:pStyle w:val="Inhopg5"/>
        <w:rPr>
          <w:rFonts w:asciiTheme="minorHAnsi" w:eastAsiaTheme="minorEastAsia" w:hAnsiTheme="minorHAnsi" w:cstheme="minorBidi"/>
          <w:noProof/>
          <w:sz w:val="22"/>
          <w:szCs w:val="22"/>
        </w:rPr>
      </w:pPr>
      <w:hyperlink w:anchor="_Toc92398631" w:history="1">
        <w:r w:rsidR="00ED3754" w:rsidRPr="009869A7">
          <w:rPr>
            <w:rStyle w:val="Hyperlink"/>
            <w:noProof/>
          </w:rPr>
          <w:t>6.1.2.2</w:t>
        </w:r>
        <w:r w:rsidR="00ED3754">
          <w:rPr>
            <w:rFonts w:asciiTheme="minorHAnsi" w:eastAsiaTheme="minorEastAsia" w:hAnsiTheme="minorHAnsi" w:cstheme="minorBidi"/>
            <w:noProof/>
            <w:sz w:val="22"/>
            <w:szCs w:val="22"/>
          </w:rPr>
          <w:tab/>
        </w:r>
        <w:r w:rsidR="00ED3754" w:rsidRPr="009869A7">
          <w:rPr>
            <w:rStyle w:val="Hyperlink"/>
            <w:noProof/>
          </w:rPr>
          <w:t>Vastleggen van Locatie met geografisch informatieobject</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_Toc92398631 \h </w:instrText>
        </w:r>
        <w:r w:rsidR="00ED3754" w:rsidRPr="00550100">
          <w:rPr>
            <w:rStyle w:val="Verwijzing"/>
            <w:noProof/>
          </w:rPr>
        </w:r>
        <w:r w:rsidR="00ED3754" w:rsidRPr="00550100">
          <w:rPr>
            <w:rStyle w:val="Verwijzing"/>
            <w:noProof/>
          </w:rPr>
          <w:fldChar w:fldCharType="separate"/>
        </w:r>
        <w:r w:rsidR="00631221">
          <w:rPr>
            <w:rStyle w:val="Verwijzing"/>
            <w:noProof/>
          </w:rPr>
          <w:t>95</w:t>
        </w:r>
        <w:r w:rsidR="00ED3754" w:rsidRPr="00550100">
          <w:rPr>
            <w:rStyle w:val="Verwijzing"/>
            <w:noProof/>
          </w:rPr>
          <w:fldChar w:fldCharType="end"/>
        </w:r>
      </w:hyperlink>
    </w:p>
    <w:p w14:paraId="4111D0A4" w14:textId="3DED1322" w:rsidR="00ED3754" w:rsidRDefault="00000000">
      <w:pPr>
        <w:pStyle w:val="Inhopg4"/>
        <w:rPr>
          <w:rFonts w:asciiTheme="minorHAnsi" w:eastAsiaTheme="minorEastAsia" w:hAnsiTheme="minorHAnsi" w:cstheme="minorBidi"/>
          <w:noProof/>
          <w:sz w:val="22"/>
          <w:szCs w:val="22"/>
        </w:rPr>
      </w:pPr>
      <w:hyperlink w:anchor="_Toc92398632" w:history="1">
        <w:r w:rsidR="00ED3754" w:rsidRPr="009869A7">
          <w:rPr>
            <w:rStyle w:val="Hyperlink"/>
            <w:noProof/>
          </w:rPr>
          <w:t>6.1.3</w:t>
        </w:r>
        <w:r w:rsidR="00ED3754">
          <w:rPr>
            <w:rFonts w:asciiTheme="minorHAnsi" w:eastAsiaTheme="minorEastAsia" w:hAnsiTheme="minorHAnsi" w:cstheme="minorBidi"/>
            <w:noProof/>
            <w:sz w:val="22"/>
            <w:szCs w:val="22"/>
          </w:rPr>
          <w:tab/>
        </w:r>
        <w:r w:rsidR="00ED3754" w:rsidRPr="009869A7">
          <w:rPr>
            <w:rStyle w:val="Hyperlink"/>
            <w:noProof/>
          </w:rPr>
          <w:t>Annotatie</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_Toc92398632 \h </w:instrText>
        </w:r>
        <w:r w:rsidR="00ED3754" w:rsidRPr="00550100">
          <w:rPr>
            <w:rStyle w:val="Verwijzing"/>
            <w:noProof/>
          </w:rPr>
        </w:r>
        <w:r w:rsidR="00ED3754" w:rsidRPr="00550100">
          <w:rPr>
            <w:rStyle w:val="Verwijzing"/>
            <w:noProof/>
          </w:rPr>
          <w:fldChar w:fldCharType="separate"/>
        </w:r>
        <w:r w:rsidR="00631221">
          <w:rPr>
            <w:rStyle w:val="Verwijzing"/>
            <w:noProof/>
          </w:rPr>
          <w:t>97</w:t>
        </w:r>
        <w:r w:rsidR="00ED3754" w:rsidRPr="00550100">
          <w:rPr>
            <w:rStyle w:val="Verwijzing"/>
            <w:noProof/>
          </w:rPr>
          <w:fldChar w:fldCharType="end"/>
        </w:r>
      </w:hyperlink>
    </w:p>
    <w:p w14:paraId="637DF805" w14:textId="3A1FEBBC" w:rsidR="00ED3754" w:rsidRDefault="00000000">
      <w:pPr>
        <w:pStyle w:val="Inhopg3"/>
        <w:rPr>
          <w:rFonts w:asciiTheme="minorHAnsi" w:eastAsiaTheme="minorEastAsia" w:hAnsiTheme="minorHAnsi" w:cstheme="minorBidi"/>
          <w:noProof/>
          <w:sz w:val="22"/>
          <w:szCs w:val="22"/>
        </w:rPr>
      </w:pPr>
      <w:hyperlink w:anchor="_Toc92398633" w:history="1">
        <w:r w:rsidR="00ED3754" w:rsidRPr="009869A7">
          <w:rPr>
            <w:rStyle w:val="Hyperlink"/>
            <w:noProof/>
          </w:rPr>
          <w:t>6.2</w:t>
        </w:r>
        <w:r w:rsidR="00ED3754">
          <w:rPr>
            <w:rFonts w:asciiTheme="minorHAnsi" w:eastAsiaTheme="minorEastAsia" w:hAnsiTheme="minorHAnsi" w:cstheme="minorBidi"/>
            <w:noProof/>
            <w:sz w:val="22"/>
            <w:szCs w:val="22"/>
          </w:rPr>
          <w:tab/>
        </w:r>
        <w:r w:rsidR="00ED3754" w:rsidRPr="009869A7">
          <w:rPr>
            <w:rStyle w:val="Hyperlink"/>
            <w:noProof/>
          </w:rPr>
          <w:t>De bedoeling van het annoteren met OW-objecten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_Toc92398633 \h </w:instrText>
        </w:r>
        <w:r w:rsidR="00ED3754" w:rsidRPr="00550100">
          <w:rPr>
            <w:rStyle w:val="Verwijzing"/>
            <w:noProof/>
          </w:rPr>
        </w:r>
        <w:r w:rsidR="00ED3754" w:rsidRPr="00550100">
          <w:rPr>
            <w:rStyle w:val="Verwijzing"/>
            <w:noProof/>
          </w:rPr>
          <w:fldChar w:fldCharType="separate"/>
        </w:r>
        <w:r w:rsidR="00631221">
          <w:rPr>
            <w:rStyle w:val="Verwijzing"/>
            <w:noProof/>
          </w:rPr>
          <w:t>97</w:t>
        </w:r>
        <w:r w:rsidR="00ED3754" w:rsidRPr="00550100">
          <w:rPr>
            <w:rStyle w:val="Verwijzing"/>
            <w:noProof/>
          </w:rPr>
          <w:fldChar w:fldCharType="end"/>
        </w:r>
      </w:hyperlink>
    </w:p>
    <w:p w14:paraId="72A0CCDA" w14:textId="7ECDE0F7" w:rsidR="00ED3754" w:rsidRDefault="00000000">
      <w:pPr>
        <w:pStyle w:val="Inhopg2"/>
        <w:rPr>
          <w:rFonts w:asciiTheme="minorHAnsi" w:eastAsiaTheme="minorEastAsia" w:hAnsiTheme="minorHAnsi" w:cstheme="minorBidi"/>
          <w:b w:val="0"/>
          <w:noProof/>
          <w:sz w:val="22"/>
          <w:szCs w:val="22"/>
        </w:rPr>
      </w:pPr>
      <w:hyperlink w:anchor="_Toc92398634" w:history="1">
        <w:r w:rsidR="00ED3754" w:rsidRPr="009869A7">
          <w:rPr>
            <w:rStyle w:val="Hyperlink"/>
            <w:noProof/>
          </w:rPr>
          <w:t>7</w:t>
        </w:r>
        <w:r w:rsidR="00ED3754">
          <w:rPr>
            <w:rFonts w:asciiTheme="minorHAnsi" w:eastAsiaTheme="minorEastAsia" w:hAnsiTheme="minorHAnsi" w:cstheme="minorBidi"/>
            <w:b w:val="0"/>
            <w:noProof/>
            <w:sz w:val="22"/>
            <w:szCs w:val="22"/>
          </w:rPr>
          <w:tab/>
        </w:r>
        <w:r w:rsidR="00ED3754" w:rsidRPr="009869A7">
          <w:rPr>
            <w:rStyle w:val="Hyperlink"/>
            <w:noProof/>
          </w:rPr>
          <w:t>Annoteren met OW-objecten: productmodel, objecten en attributen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_Toc92398634 \h </w:instrText>
        </w:r>
        <w:r w:rsidR="00ED3754" w:rsidRPr="00550100">
          <w:rPr>
            <w:rStyle w:val="Verwijzing"/>
            <w:noProof/>
          </w:rPr>
        </w:r>
        <w:r w:rsidR="00ED3754" w:rsidRPr="00550100">
          <w:rPr>
            <w:rStyle w:val="Verwijzing"/>
            <w:noProof/>
          </w:rPr>
          <w:fldChar w:fldCharType="separate"/>
        </w:r>
        <w:r w:rsidR="00631221">
          <w:rPr>
            <w:rStyle w:val="Verwijzing"/>
            <w:noProof/>
          </w:rPr>
          <w:t>100</w:t>
        </w:r>
        <w:r w:rsidR="00ED3754" w:rsidRPr="00550100">
          <w:rPr>
            <w:rStyle w:val="Verwijzing"/>
            <w:noProof/>
          </w:rPr>
          <w:fldChar w:fldCharType="end"/>
        </w:r>
      </w:hyperlink>
    </w:p>
    <w:p w14:paraId="1DDFBCC3" w14:textId="0E370EC4" w:rsidR="00ED3754" w:rsidRDefault="00000000">
      <w:pPr>
        <w:pStyle w:val="Inhopg3"/>
        <w:rPr>
          <w:rFonts w:asciiTheme="minorHAnsi" w:eastAsiaTheme="minorEastAsia" w:hAnsiTheme="minorHAnsi" w:cstheme="minorBidi"/>
          <w:noProof/>
          <w:sz w:val="22"/>
          <w:szCs w:val="22"/>
        </w:rPr>
      </w:pPr>
      <w:hyperlink w:anchor="_Toc92398635" w:history="1">
        <w:r w:rsidR="00ED3754" w:rsidRPr="009869A7">
          <w:rPr>
            <w:rStyle w:val="Hyperlink"/>
            <w:noProof/>
          </w:rPr>
          <w:t>7.1</w:t>
        </w:r>
        <w:r w:rsidR="00ED3754">
          <w:rPr>
            <w:rFonts w:asciiTheme="minorHAnsi" w:eastAsiaTheme="minorEastAsia" w:hAnsiTheme="minorHAnsi" w:cstheme="minorBidi"/>
            <w:noProof/>
            <w:sz w:val="22"/>
            <w:szCs w:val="22"/>
          </w:rPr>
          <w:tab/>
        </w:r>
        <w:r w:rsidR="00ED3754" w:rsidRPr="009869A7">
          <w:rPr>
            <w:rStyle w:val="Hyperlink"/>
            <w:noProof/>
          </w:rPr>
          <w:t>Productmodel: de IMOW-UML-diagrammen voor de Natura 2000-besluiten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_Toc92398635 \h </w:instrText>
        </w:r>
        <w:r w:rsidR="00ED3754" w:rsidRPr="00550100">
          <w:rPr>
            <w:rStyle w:val="Verwijzing"/>
            <w:noProof/>
          </w:rPr>
        </w:r>
        <w:r w:rsidR="00ED3754" w:rsidRPr="00550100">
          <w:rPr>
            <w:rStyle w:val="Verwijzing"/>
            <w:noProof/>
          </w:rPr>
          <w:fldChar w:fldCharType="separate"/>
        </w:r>
        <w:r w:rsidR="00631221">
          <w:rPr>
            <w:rStyle w:val="Verwijzing"/>
            <w:noProof/>
          </w:rPr>
          <w:t>100</w:t>
        </w:r>
        <w:r w:rsidR="00ED3754" w:rsidRPr="00550100">
          <w:rPr>
            <w:rStyle w:val="Verwijzing"/>
            <w:noProof/>
          </w:rPr>
          <w:fldChar w:fldCharType="end"/>
        </w:r>
      </w:hyperlink>
    </w:p>
    <w:p w14:paraId="2B59382B" w14:textId="61435FE2" w:rsidR="00ED3754" w:rsidRDefault="00000000">
      <w:pPr>
        <w:pStyle w:val="Inhopg3"/>
        <w:rPr>
          <w:rFonts w:asciiTheme="minorHAnsi" w:eastAsiaTheme="minorEastAsia" w:hAnsiTheme="minorHAnsi" w:cstheme="minorBidi"/>
          <w:noProof/>
          <w:sz w:val="22"/>
          <w:szCs w:val="22"/>
        </w:rPr>
      </w:pPr>
      <w:hyperlink w:anchor="_Toc92398636" w:history="1">
        <w:r w:rsidR="00ED3754" w:rsidRPr="009869A7">
          <w:rPr>
            <w:rStyle w:val="Hyperlink"/>
            <w:noProof/>
          </w:rPr>
          <w:t>7.2</w:t>
        </w:r>
        <w:r w:rsidR="00ED3754">
          <w:rPr>
            <w:rFonts w:asciiTheme="minorHAnsi" w:eastAsiaTheme="minorEastAsia" w:hAnsiTheme="minorHAnsi" w:cstheme="minorBidi"/>
            <w:noProof/>
            <w:sz w:val="22"/>
            <w:szCs w:val="22"/>
          </w:rPr>
          <w:tab/>
        </w:r>
        <w:r w:rsidR="00ED3754" w:rsidRPr="009869A7">
          <w:rPr>
            <w:rStyle w:val="Hyperlink"/>
            <w:noProof/>
          </w:rPr>
          <w:t>Objecttype Regeltekst</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_Toc92398636 \h </w:instrText>
        </w:r>
        <w:r w:rsidR="00ED3754" w:rsidRPr="00550100">
          <w:rPr>
            <w:rStyle w:val="Verwijzing"/>
            <w:noProof/>
          </w:rPr>
        </w:r>
        <w:r w:rsidR="00ED3754" w:rsidRPr="00550100">
          <w:rPr>
            <w:rStyle w:val="Verwijzing"/>
            <w:noProof/>
          </w:rPr>
          <w:fldChar w:fldCharType="separate"/>
        </w:r>
        <w:r w:rsidR="00631221">
          <w:rPr>
            <w:rStyle w:val="Verwijzing"/>
            <w:noProof/>
          </w:rPr>
          <w:t>103</w:t>
        </w:r>
        <w:r w:rsidR="00ED3754" w:rsidRPr="00550100">
          <w:rPr>
            <w:rStyle w:val="Verwijzing"/>
            <w:noProof/>
          </w:rPr>
          <w:fldChar w:fldCharType="end"/>
        </w:r>
      </w:hyperlink>
    </w:p>
    <w:p w14:paraId="18CC8D5C" w14:textId="6729455D" w:rsidR="00ED3754" w:rsidRDefault="00000000">
      <w:pPr>
        <w:pStyle w:val="Inhopg4"/>
        <w:rPr>
          <w:rFonts w:asciiTheme="minorHAnsi" w:eastAsiaTheme="minorEastAsia" w:hAnsiTheme="minorHAnsi" w:cstheme="minorBidi"/>
          <w:noProof/>
          <w:sz w:val="22"/>
          <w:szCs w:val="22"/>
        </w:rPr>
      </w:pPr>
      <w:hyperlink w:anchor="_Toc92398637" w:history="1">
        <w:r w:rsidR="00ED3754" w:rsidRPr="009869A7">
          <w:rPr>
            <w:rStyle w:val="Hyperlink"/>
            <w:noProof/>
          </w:rPr>
          <w:t>7.2.1</w:t>
        </w:r>
        <w:r w:rsidR="00ED3754">
          <w:rPr>
            <w:rFonts w:asciiTheme="minorHAnsi" w:eastAsiaTheme="minorEastAsia" w:hAnsiTheme="minorHAnsi" w:cstheme="minorBidi"/>
            <w:noProof/>
            <w:sz w:val="22"/>
            <w:szCs w:val="22"/>
          </w:rPr>
          <w:tab/>
        </w:r>
        <w:r w:rsidR="00ED3754" w:rsidRPr="009869A7">
          <w:rPr>
            <w:rStyle w:val="Hyperlink"/>
            <w:noProof/>
          </w:rPr>
          <w:t>Toelichting op de toepassing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_Toc92398637 \h </w:instrText>
        </w:r>
        <w:r w:rsidR="00ED3754" w:rsidRPr="00550100">
          <w:rPr>
            <w:rStyle w:val="Verwijzing"/>
            <w:noProof/>
          </w:rPr>
        </w:r>
        <w:r w:rsidR="00ED3754" w:rsidRPr="00550100">
          <w:rPr>
            <w:rStyle w:val="Verwijzing"/>
            <w:noProof/>
          </w:rPr>
          <w:fldChar w:fldCharType="separate"/>
        </w:r>
        <w:r w:rsidR="00631221">
          <w:rPr>
            <w:rStyle w:val="Verwijzing"/>
            <w:noProof/>
          </w:rPr>
          <w:t>103</w:t>
        </w:r>
        <w:r w:rsidR="00ED3754" w:rsidRPr="00550100">
          <w:rPr>
            <w:rStyle w:val="Verwijzing"/>
            <w:noProof/>
          </w:rPr>
          <w:fldChar w:fldCharType="end"/>
        </w:r>
      </w:hyperlink>
    </w:p>
    <w:p w14:paraId="7A57BDB0" w14:textId="580085B4" w:rsidR="00ED3754" w:rsidRDefault="00000000">
      <w:pPr>
        <w:pStyle w:val="Inhopg4"/>
        <w:rPr>
          <w:rFonts w:asciiTheme="minorHAnsi" w:eastAsiaTheme="minorEastAsia" w:hAnsiTheme="minorHAnsi" w:cstheme="minorBidi"/>
          <w:noProof/>
          <w:sz w:val="22"/>
          <w:szCs w:val="22"/>
        </w:rPr>
      </w:pPr>
      <w:hyperlink w:anchor="_Toc92398638" w:history="1">
        <w:r w:rsidR="00ED3754" w:rsidRPr="009869A7">
          <w:rPr>
            <w:rStyle w:val="Hyperlink"/>
            <w:noProof/>
          </w:rPr>
          <w:t>7.2.2</w:t>
        </w:r>
        <w:r w:rsidR="00ED3754">
          <w:rPr>
            <w:rFonts w:asciiTheme="minorHAnsi" w:eastAsiaTheme="minorEastAsia" w:hAnsiTheme="minorHAnsi" w:cstheme="minorBidi"/>
            <w:noProof/>
            <w:sz w:val="22"/>
            <w:szCs w:val="22"/>
          </w:rPr>
          <w:tab/>
        </w:r>
        <w:r w:rsidR="00ED3754" w:rsidRPr="009869A7">
          <w:rPr>
            <w:rStyle w:val="Hyperlink"/>
            <w:noProof/>
          </w:rPr>
          <w:t>Definitie</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_Toc92398638 \h </w:instrText>
        </w:r>
        <w:r w:rsidR="00ED3754" w:rsidRPr="00550100">
          <w:rPr>
            <w:rStyle w:val="Verwijzing"/>
            <w:noProof/>
          </w:rPr>
        </w:r>
        <w:r w:rsidR="00ED3754" w:rsidRPr="00550100">
          <w:rPr>
            <w:rStyle w:val="Verwijzing"/>
            <w:noProof/>
          </w:rPr>
          <w:fldChar w:fldCharType="separate"/>
        </w:r>
        <w:r w:rsidR="00631221">
          <w:rPr>
            <w:rStyle w:val="Verwijzing"/>
            <w:noProof/>
          </w:rPr>
          <w:t>103</w:t>
        </w:r>
        <w:r w:rsidR="00ED3754" w:rsidRPr="00550100">
          <w:rPr>
            <w:rStyle w:val="Verwijzing"/>
            <w:noProof/>
          </w:rPr>
          <w:fldChar w:fldCharType="end"/>
        </w:r>
      </w:hyperlink>
    </w:p>
    <w:p w14:paraId="1314FCC8" w14:textId="7C05E03C" w:rsidR="00ED3754" w:rsidRDefault="00000000">
      <w:pPr>
        <w:pStyle w:val="Inhopg4"/>
        <w:rPr>
          <w:rFonts w:asciiTheme="minorHAnsi" w:eastAsiaTheme="minorEastAsia" w:hAnsiTheme="minorHAnsi" w:cstheme="minorBidi"/>
          <w:noProof/>
          <w:sz w:val="22"/>
          <w:szCs w:val="22"/>
        </w:rPr>
      </w:pPr>
      <w:hyperlink w:anchor="_Toc92398639" w:history="1">
        <w:r w:rsidR="00ED3754" w:rsidRPr="009869A7">
          <w:rPr>
            <w:rStyle w:val="Hyperlink"/>
            <w:noProof/>
          </w:rPr>
          <w:t>7.2.3</w:t>
        </w:r>
        <w:r w:rsidR="00ED3754">
          <w:rPr>
            <w:rFonts w:asciiTheme="minorHAnsi" w:eastAsiaTheme="minorEastAsia" w:hAnsiTheme="minorHAnsi" w:cstheme="minorBidi"/>
            <w:noProof/>
            <w:sz w:val="22"/>
            <w:szCs w:val="22"/>
          </w:rPr>
          <w:tab/>
        </w:r>
        <w:r w:rsidR="00ED3754" w:rsidRPr="009869A7">
          <w:rPr>
            <w:rStyle w:val="Hyperlink"/>
            <w:noProof/>
          </w:rPr>
          <w:t>Doel</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_Toc92398639 \h </w:instrText>
        </w:r>
        <w:r w:rsidR="00ED3754" w:rsidRPr="00550100">
          <w:rPr>
            <w:rStyle w:val="Verwijzing"/>
            <w:noProof/>
          </w:rPr>
        </w:r>
        <w:r w:rsidR="00ED3754" w:rsidRPr="00550100">
          <w:rPr>
            <w:rStyle w:val="Verwijzing"/>
            <w:noProof/>
          </w:rPr>
          <w:fldChar w:fldCharType="separate"/>
        </w:r>
        <w:r w:rsidR="00631221">
          <w:rPr>
            <w:rStyle w:val="Verwijzing"/>
            <w:noProof/>
          </w:rPr>
          <w:t>103</w:t>
        </w:r>
        <w:r w:rsidR="00ED3754" w:rsidRPr="00550100">
          <w:rPr>
            <w:rStyle w:val="Verwijzing"/>
            <w:noProof/>
          </w:rPr>
          <w:fldChar w:fldCharType="end"/>
        </w:r>
      </w:hyperlink>
    </w:p>
    <w:p w14:paraId="2732313E" w14:textId="18BC06C6" w:rsidR="00ED3754" w:rsidRDefault="00000000">
      <w:pPr>
        <w:pStyle w:val="Inhopg4"/>
        <w:rPr>
          <w:rFonts w:asciiTheme="minorHAnsi" w:eastAsiaTheme="minorEastAsia" w:hAnsiTheme="minorHAnsi" w:cstheme="minorBidi"/>
          <w:noProof/>
          <w:sz w:val="22"/>
          <w:szCs w:val="22"/>
        </w:rPr>
      </w:pPr>
      <w:hyperlink w:anchor="_Toc92398640" w:history="1">
        <w:r w:rsidR="00ED3754" w:rsidRPr="009869A7">
          <w:rPr>
            <w:rStyle w:val="Hyperlink"/>
            <w:noProof/>
          </w:rPr>
          <w:t>7.2.4</w:t>
        </w:r>
        <w:r w:rsidR="00ED3754">
          <w:rPr>
            <w:rFonts w:asciiTheme="minorHAnsi" w:eastAsiaTheme="minorEastAsia" w:hAnsiTheme="minorHAnsi" w:cstheme="minorBidi"/>
            <w:noProof/>
            <w:sz w:val="22"/>
            <w:szCs w:val="22"/>
          </w:rPr>
          <w:tab/>
        </w:r>
        <w:r w:rsidR="00ED3754" w:rsidRPr="009869A7">
          <w:rPr>
            <w:rStyle w:val="Hyperlink"/>
            <w:noProof/>
          </w:rPr>
          <w:t>Norm</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_Toc92398640 \h </w:instrText>
        </w:r>
        <w:r w:rsidR="00ED3754" w:rsidRPr="00550100">
          <w:rPr>
            <w:rStyle w:val="Verwijzing"/>
            <w:noProof/>
          </w:rPr>
        </w:r>
        <w:r w:rsidR="00ED3754" w:rsidRPr="00550100">
          <w:rPr>
            <w:rStyle w:val="Verwijzing"/>
            <w:noProof/>
          </w:rPr>
          <w:fldChar w:fldCharType="separate"/>
        </w:r>
        <w:r w:rsidR="00631221">
          <w:rPr>
            <w:rStyle w:val="Verwijzing"/>
            <w:noProof/>
          </w:rPr>
          <w:t>104</w:t>
        </w:r>
        <w:r w:rsidR="00ED3754" w:rsidRPr="00550100">
          <w:rPr>
            <w:rStyle w:val="Verwijzing"/>
            <w:noProof/>
          </w:rPr>
          <w:fldChar w:fldCharType="end"/>
        </w:r>
      </w:hyperlink>
    </w:p>
    <w:p w14:paraId="4B97CDEC" w14:textId="73476237" w:rsidR="00ED3754" w:rsidRDefault="00000000">
      <w:pPr>
        <w:pStyle w:val="Inhopg4"/>
        <w:rPr>
          <w:rFonts w:asciiTheme="minorHAnsi" w:eastAsiaTheme="minorEastAsia" w:hAnsiTheme="minorHAnsi" w:cstheme="minorBidi"/>
          <w:noProof/>
          <w:sz w:val="22"/>
          <w:szCs w:val="22"/>
        </w:rPr>
      </w:pPr>
      <w:hyperlink w:anchor="_Toc92398641" w:history="1">
        <w:r w:rsidR="00ED3754" w:rsidRPr="009869A7">
          <w:rPr>
            <w:rStyle w:val="Hyperlink"/>
            <w:noProof/>
          </w:rPr>
          <w:t>7.2.5</w:t>
        </w:r>
        <w:r w:rsidR="00ED3754">
          <w:rPr>
            <w:rFonts w:asciiTheme="minorHAnsi" w:eastAsiaTheme="minorEastAsia" w:hAnsiTheme="minorHAnsi" w:cstheme="minorBidi"/>
            <w:noProof/>
            <w:sz w:val="22"/>
            <w:szCs w:val="22"/>
          </w:rPr>
          <w:tab/>
        </w:r>
        <w:r w:rsidR="00ED3754" w:rsidRPr="009869A7">
          <w:rPr>
            <w:rStyle w:val="Hyperlink"/>
            <w:noProof/>
          </w:rPr>
          <w:t>Toelichting op de norm</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_Toc92398641 \h </w:instrText>
        </w:r>
        <w:r w:rsidR="00ED3754" w:rsidRPr="00550100">
          <w:rPr>
            <w:rStyle w:val="Verwijzing"/>
            <w:noProof/>
          </w:rPr>
        </w:r>
        <w:r w:rsidR="00ED3754" w:rsidRPr="00550100">
          <w:rPr>
            <w:rStyle w:val="Verwijzing"/>
            <w:noProof/>
          </w:rPr>
          <w:fldChar w:fldCharType="separate"/>
        </w:r>
        <w:r w:rsidR="00631221">
          <w:rPr>
            <w:rStyle w:val="Verwijzing"/>
            <w:noProof/>
          </w:rPr>
          <w:t>104</w:t>
        </w:r>
        <w:r w:rsidR="00ED3754" w:rsidRPr="00550100">
          <w:rPr>
            <w:rStyle w:val="Verwijzing"/>
            <w:noProof/>
          </w:rPr>
          <w:fldChar w:fldCharType="end"/>
        </w:r>
      </w:hyperlink>
    </w:p>
    <w:p w14:paraId="19C3ABA1" w14:textId="7B050AEF" w:rsidR="00ED3754" w:rsidRDefault="00000000">
      <w:pPr>
        <w:pStyle w:val="Inhopg3"/>
        <w:rPr>
          <w:rFonts w:asciiTheme="minorHAnsi" w:eastAsiaTheme="minorEastAsia" w:hAnsiTheme="minorHAnsi" w:cstheme="minorBidi"/>
          <w:noProof/>
          <w:sz w:val="22"/>
          <w:szCs w:val="22"/>
        </w:rPr>
      </w:pPr>
      <w:hyperlink w:anchor="_Toc92398642" w:history="1">
        <w:r w:rsidR="00ED3754" w:rsidRPr="009869A7">
          <w:rPr>
            <w:rStyle w:val="Hyperlink"/>
            <w:noProof/>
          </w:rPr>
          <w:t>7.3</w:t>
        </w:r>
        <w:r w:rsidR="00ED3754">
          <w:rPr>
            <w:rFonts w:asciiTheme="minorHAnsi" w:eastAsiaTheme="minorEastAsia" w:hAnsiTheme="minorHAnsi" w:cstheme="minorBidi"/>
            <w:noProof/>
            <w:sz w:val="22"/>
            <w:szCs w:val="22"/>
          </w:rPr>
          <w:tab/>
        </w:r>
        <w:r w:rsidR="00ED3754" w:rsidRPr="009869A7">
          <w:rPr>
            <w:rStyle w:val="Hyperlink"/>
            <w:noProof/>
          </w:rPr>
          <w:t>Objecttype Juridische regel</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_Toc92398642 \h </w:instrText>
        </w:r>
        <w:r w:rsidR="00ED3754" w:rsidRPr="00550100">
          <w:rPr>
            <w:rStyle w:val="Verwijzing"/>
            <w:noProof/>
          </w:rPr>
        </w:r>
        <w:r w:rsidR="00ED3754" w:rsidRPr="00550100">
          <w:rPr>
            <w:rStyle w:val="Verwijzing"/>
            <w:noProof/>
          </w:rPr>
          <w:fldChar w:fldCharType="separate"/>
        </w:r>
        <w:r w:rsidR="00631221">
          <w:rPr>
            <w:rStyle w:val="Verwijzing"/>
            <w:noProof/>
          </w:rPr>
          <w:t>105</w:t>
        </w:r>
        <w:r w:rsidR="00ED3754" w:rsidRPr="00550100">
          <w:rPr>
            <w:rStyle w:val="Verwijzing"/>
            <w:noProof/>
          </w:rPr>
          <w:fldChar w:fldCharType="end"/>
        </w:r>
      </w:hyperlink>
    </w:p>
    <w:p w14:paraId="029C119D" w14:textId="2D977651" w:rsidR="00ED3754" w:rsidRDefault="00000000">
      <w:pPr>
        <w:pStyle w:val="Inhopg4"/>
        <w:rPr>
          <w:rFonts w:asciiTheme="minorHAnsi" w:eastAsiaTheme="minorEastAsia" w:hAnsiTheme="minorHAnsi" w:cstheme="minorBidi"/>
          <w:noProof/>
          <w:sz w:val="22"/>
          <w:szCs w:val="22"/>
        </w:rPr>
      </w:pPr>
      <w:hyperlink w:anchor="_Toc92398643" w:history="1">
        <w:r w:rsidR="00ED3754" w:rsidRPr="009869A7">
          <w:rPr>
            <w:rStyle w:val="Hyperlink"/>
            <w:noProof/>
          </w:rPr>
          <w:t>7.3.1</w:t>
        </w:r>
        <w:r w:rsidR="00ED3754">
          <w:rPr>
            <w:rFonts w:asciiTheme="minorHAnsi" w:eastAsiaTheme="minorEastAsia" w:hAnsiTheme="minorHAnsi" w:cstheme="minorBidi"/>
            <w:noProof/>
            <w:sz w:val="22"/>
            <w:szCs w:val="22"/>
          </w:rPr>
          <w:tab/>
        </w:r>
        <w:r w:rsidR="00ED3754" w:rsidRPr="009869A7">
          <w:rPr>
            <w:rStyle w:val="Hyperlink"/>
            <w:noProof/>
          </w:rPr>
          <w:t>Toelichting op de toepassing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_Toc92398643 \h </w:instrText>
        </w:r>
        <w:r w:rsidR="00ED3754" w:rsidRPr="00550100">
          <w:rPr>
            <w:rStyle w:val="Verwijzing"/>
            <w:noProof/>
          </w:rPr>
        </w:r>
        <w:r w:rsidR="00ED3754" w:rsidRPr="00550100">
          <w:rPr>
            <w:rStyle w:val="Verwijzing"/>
            <w:noProof/>
          </w:rPr>
          <w:fldChar w:fldCharType="separate"/>
        </w:r>
        <w:r w:rsidR="00631221">
          <w:rPr>
            <w:rStyle w:val="Verwijzing"/>
            <w:noProof/>
          </w:rPr>
          <w:t>105</w:t>
        </w:r>
        <w:r w:rsidR="00ED3754" w:rsidRPr="00550100">
          <w:rPr>
            <w:rStyle w:val="Verwijzing"/>
            <w:noProof/>
          </w:rPr>
          <w:fldChar w:fldCharType="end"/>
        </w:r>
      </w:hyperlink>
    </w:p>
    <w:p w14:paraId="385C6A82" w14:textId="08301081" w:rsidR="00ED3754" w:rsidRDefault="00000000">
      <w:pPr>
        <w:pStyle w:val="Inhopg4"/>
        <w:rPr>
          <w:rFonts w:asciiTheme="minorHAnsi" w:eastAsiaTheme="minorEastAsia" w:hAnsiTheme="minorHAnsi" w:cstheme="minorBidi"/>
          <w:noProof/>
          <w:sz w:val="22"/>
          <w:szCs w:val="22"/>
        </w:rPr>
      </w:pPr>
      <w:hyperlink w:anchor="_Toc92398644" w:history="1">
        <w:r w:rsidR="00ED3754" w:rsidRPr="009869A7">
          <w:rPr>
            <w:rStyle w:val="Hyperlink"/>
            <w:noProof/>
          </w:rPr>
          <w:t>7.3.2</w:t>
        </w:r>
        <w:r w:rsidR="00ED3754">
          <w:rPr>
            <w:rFonts w:asciiTheme="minorHAnsi" w:eastAsiaTheme="minorEastAsia" w:hAnsiTheme="minorHAnsi" w:cstheme="minorBidi"/>
            <w:noProof/>
            <w:sz w:val="22"/>
            <w:szCs w:val="22"/>
          </w:rPr>
          <w:tab/>
        </w:r>
        <w:r w:rsidR="00ED3754" w:rsidRPr="009869A7">
          <w:rPr>
            <w:rStyle w:val="Hyperlink"/>
            <w:noProof/>
          </w:rPr>
          <w:t>Definitie</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_Toc92398644 \h </w:instrText>
        </w:r>
        <w:r w:rsidR="00ED3754" w:rsidRPr="00550100">
          <w:rPr>
            <w:rStyle w:val="Verwijzing"/>
            <w:noProof/>
          </w:rPr>
        </w:r>
        <w:r w:rsidR="00ED3754" w:rsidRPr="00550100">
          <w:rPr>
            <w:rStyle w:val="Verwijzing"/>
            <w:noProof/>
          </w:rPr>
          <w:fldChar w:fldCharType="separate"/>
        </w:r>
        <w:r w:rsidR="00631221">
          <w:rPr>
            <w:rStyle w:val="Verwijzing"/>
            <w:noProof/>
          </w:rPr>
          <w:t>106</w:t>
        </w:r>
        <w:r w:rsidR="00ED3754" w:rsidRPr="00550100">
          <w:rPr>
            <w:rStyle w:val="Verwijzing"/>
            <w:noProof/>
          </w:rPr>
          <w:fldChar w:fldCharType="end"/>
        </w:r>
      </w:hyperlink>
    </w:p>
    <w:p w14:paraId="4C6ED917" w14:textId="7AC20737" w:rsidR="00ED3754" w:rsidRDefault="00000000">
      <w:pPr>
        <w:pStyle w:val="Inhopg4"/>
        <w:rPr>
          <w:rFonts w:asciiTheme="minorHAnsi" w:eastAsiaTheme="minorEastAsia" w:hAnsiTheme="minorHAnsi" w:cstheme="minorBidi"/>
          <w:noProof/>
          <w:sz w:val="22"/>
          <w:szCs w:val="22"/>
        </w:rPr>
      </w:pPr>
      <w:hyperlink w:anchor="_Toc92398645" w:history="1">
        <w:r w:rsidR="00ED3754" w:rsidRPr="009869A7">
          <w:rPr>
            <w:rStyle w:val="Hyperlink"/>
            <w:noProof/>
          </w:rPr>
          <w:t>7.3.3</w:t>
        </w:r>
        <w:r w:rsidR="00ED3754">
          <w:rPr>
            <w:rFonts w:asciiTheme="minorHAnsi" w:eastAsiaTheme="minorEastAsia" w:hAnsiTheme="minorHAnsi" w:cstheme="minorBidi"/>
            <w:noProof/>
            <w:sz w:val="22"/>
            <w:szCs w:val="22"/>
          </w:rPr>
          <w:tab/>
        </w:r>
        <w:r w:rsidR="00ED3754" w:rsidRPr="009869A7">
          <w:rPr>
            <w:rStyle w:val="Hyperlink"/>
            <w:noProof/>
          </w:rPr>
          <w:t>Doel</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_Toc92398645 \h </w:instrText>
        </w:r>
        <w:r w:rsidR="00ED3754" w:rsidRPr="00550100">
          <w:rPr>
            <w:rStyle w:val="Verwijzing"/>
            <w:noProof/>
          </w:rPr>
        </w:r>
        <w:r w:rsidR="00ED3754" w:rsidRPr="00550100">
          <w:rPr>
            <w:rStyle w:val="Verwijzing"/>
            <w:noProof/>
          </w:rPr>
          <w:fldChar w:fldCharType="separate"/>
        </w:r>
        <w:r w:rsidR="00631221">
          <w:rPr>
            <w:rStyle w:val="Verwijzing"/>
            <w:noProof/>
          </w:rPr>
          <w:t>106</w:t>
        </w:r>
        <w:r w:rsidR="00ED3754" w:rsidRPr="00550100">
          <w:rPr>
            <w:rStyle w:val="Verwijzing"/>
            <w:noProof/>
          </w:rPr>
          <w:fldChar w:fldCharType="end"/>
        </w:r>
      </w:hyperlink>
    </w:p>
    <w:p w14:paraId="538B2C5C" w14:textId="76CDF747" w:rsidR="00ED3754" w:rsidRDefault="00000000">
      <w:pPr>
        <w:pStyle w:val="Inhopg4"/>
        <w:rPr>
          <w:rFonts w:asciiTheme="minorHAnsi" w:eastAsiaTheme="minorEastAsia" w:hAnsiTheme="minorHAnsi" w:cstheme="minorBidi"/>
          <w:noProof/>
          <w:sz w:val="22"/>
          <w:szCs w:val="22"/>
        </w:rPr>
      </w:pPr>
      <w:hyperlink w:anchor="_Toc92398646" w:history="1">
        <w:r w:rsidR="00ED3754" w:rsidRPr="009869A7">
          <w:rPr>
            <w:rStyle w:val="Hyperlink"/>
            <w:noProof/>
          </w:rPr>
          <w:t>7.3.4</w:t>
        </w:r>
        <w:r w:rsidR="00ED3754">
          <w:rPr>
            <w:rFonts w:asciiTheme="minorHAnsi" w:eastAsiaTheme="minorEastAsia" w:hAnsiTheme="minorHAnsi" w:cstheme="minorBidi"/>
            <w:noProof/>
            <w:sz w:val="22"/>
            <w:szCs w:val="22"/>
          </w:rPr>
          <w:tab/>
        </w:r>
        <w:r w:rsidR="00ED3754" w:rsidRPr="009869A7">
          <w:rPr>
            <w:rStyle w:val="Hyperlink"/>
            <w:noProof/>
          </w:rPr>
          <w:t>Norm</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_Toc92398646 \h </w:instrText>
        </w:r>
        <w:r w:rsidR="00ED3754" w:rsidRPr="00550100">
          <w:rPr>
            <w:rStyle w:val="Verwijzing"/>
            <w:noProof/>
          </w:rPr>
        </w:r>
        <w:r w:rsidR="00ED3754" w:rsidRPr="00550100">
          <w:rPr>
            <w:rStyle w:val="Verwijzing"/>
            <w:noProof/>
          </w:rPr>
          <w:fldChar w:fldCharType="separate"/>
        </w:r>
        <w:r w:rsidR="00631221">
          <w:rPr>
            <w:rStyle w:val="Verwijzing"/>
            <w:noProof/>
          </w:rPr>
          <w:t>107</w:t>
        </w:r>
        <w:r w:rsidR="00ED3754" w:rsidRPr="00550100">
          <w:rPr>
            <w:rStyle w:val="Verwijzing"/>
            <w:noProof/>
          </w:rPr>
          <w:fldChar w:fldCharType="end"/>
        </w:r>
      </w:hyperlink>
    </w:p>
    <w:p w14:paraId="1D319992" w14:textId="7EE96462" w:rsidR="00ED3754" w:rsidRDefault="00000000">
      <w:pPr>
        <w:pStyle w:val="Inhopg4"/>
        <w:rPr>
          <w:rFonts w:asciiTheme="minorHAnsi" w:eastAsiaTheme="minorEastAsia" w:hAnsiTheme="minorHAnsi" w:cstheme="minorBidi"/>
          <w:noProof/>
          <w:sz w:val="22"/>
          <w:szCs w:val="22"/>
        </w:rPr>
      </w:pPr>
      <w:hyperlink w:anchor="_Toc92398647" w:history="1">
        <w:r w:rsidR="00ED3754" w:rsidRPr="009869A7">
          <w:rPr>
            <w:rStyle w:val="Hyperlink"/>
            <w:noProof/>
          </w:rPr>
          <w:t>7.3.5</w:t>
        </w:r>
        <w:r w:rsidR="00ED3754">
          <w:rPr>
            <w:rFonts w:asciiTheme="minorHAnsi" w:eastAsiaTheme="minorEastAsia" w:hAnsiTheme="minorHAnsi" w:cstheme="minorBidi"/>
            <w:noProof/>
            <w:sz w:val="22"/>
            <w:szCs w:val="22"/>
          </w:rPr>
          <w:tab/>
        </w:r>
        <w:r w:rsidR="00ED3754" w:rsidRPr="009869A7">
          <w:rPr>
            <w:rStyle w:val="Hyperlink"/>
            <w:noProof/>
          </w:rPr>
          <w:t>Toelichting op de norm</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_Toc92398647 \h </w:instrText>
        </w:r>
        <w:r w:rsidR="00ED3754" w:rsidRPr="00550100">
          <w:rPr>
            <w:rStyle w:val="Verwijzing"/>
            <w:noProof/>
          </w:rPr>
        </w:r>
        <w:r w:rsidR="00ED3754" w:rsidRPr="00550100">
          <w:rPr>
            <w:rStyle w:val="Verwijzing"/>
            <w:noProof/>
          </w:rPr>
          <w:fldChar w:fldCharType="separate"/>
        </w:r>
        <w:r w:rsidR="00631221">
          <w:rPr>
            <w:rStyle w:val="Verwijzing"/>
            <w:noProof/>
          </w:rPr>
          <w:t>109</w:t>
        </w:r>
        <w:r w:rsidR="00ED3754" w:rsidRPr="00550100">
          <w:rPr>
            <w:rStyle w:val="Verwijzing"/>
            <w:noProof/>
          </w:rPr>
          <w:fldChar w:fldCharType="end"/>
        </w:r>
      </w:hyperlink>
    </w:p>
    <w:p w14:paraId="12DD28D8" w14:textId="6D59CC64" w:rsidR="00ED3754" w:rsidRDefault="00000000">
      <w:pPr>
        <w:pStyle w:val="Inhopg3"/>
        <w:rPr>
          <w:rFonts w:asciiTheme="minorHAnsi" w:eastAsiaTheme="minorEastAsia" w:hAnsiTheme="minorHAnsi" w:cstheme="minorBidi"/>
          <w:noProof/>
          <w:sz w:val="22"/>
          <w:szCs w:val="22"/>
        </w:rPr>
      </w:pPr>
      <w:hyperlink w:anchor="_Toc92398648" w:history="1">
        <w:r w:rsidR="00ED3754" w:rsidRPr="009869A7">
          <w:rPr>
            <w:rStyle w:val="Hyperlink"/>
            <w:noProof/>
          </w:rPr>
          <w:t>7.4</w:t>
        </w:r>
        <w:r w:rsidR="00ED3754">
          <w:rPr>
            <w:rFonts w:asciiTheme="minorHAnsi" w:eastAsiaTheme="minorEastAsia" w:hAnsiTheme="minorHAnsi" w:cstheme="minorBidi"/>
            <w:noProof/>
            <w:sz w:val="22"/>
            <w:szCs w:val="22"/>
          </w:rPr>
          <w:tab/>
        </w:r>
        <w:r w:rsidR="00ED3754" w:rsidRPr="009869A7">
          <w:rPr>
            <w:rStyle w:val="Hyperlink"/>
            <w:noProof/>
          </w:rPr>
          <w:t>Objecttype Locatie</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_Toc92398648 \h </w:instrText>
        </w:r>
        <w:r w:rsidR="00ED3754" w:rsidRPr="00550100">
          <w:rPr>
            <w:rStyle w:val="Verwijzing"/>
            <w:noProof/>
          </w:rPr>
        </w:r>
        <w:r w:rsidR="00ED3754" w:rsidRPr="00550100">
          <w:rPr>
            <w:rStyle w:val="Verwijzing"/>
            <w:noProof/>
          </w:rPr>
          <w:fldChar w:fldCharType="separate"/>
        </w:r>
        <w:r w:rsidR="00631221">
          <w:rPr>
            <w:rStyle w:val="Verwijzing"/>
            <w:noProof/>
          </w:rPr>
          <w:t>114</w:t>
        </w:r>
        <w:r w:rsidR="00ED3754" w:rsidRPr="00550100">
          <w:rPr>
            <w:rStyle w:val="Verwijzing"/>
            <w:noProof/>
          </w:rPr>
          <w:fldChar w:fldCharType="end"/>
        </w:r>
      </w:hyperlink>
    </w:p>
    <w:p w14:paraId="49749FCA" w14:textId="4AF1A14D" w:rsidR="00ED3754" w:rsidRDefault="00000000">
      <w:pPr>
        <w:pStyle w:val="Inhopg4"/>
        <w:rPr>
          <w:rFonts w:asciiTheme="minorHAnsi" w:eastAsiaTheme="minorEastAsia" w:hAnsiTheme="minorHAnsi" w:cstheme="minorBidi"/>
          <w:noProof/>
          <w:sz w:val="22"/>
          <w:szCs w:val="22"/>
        </w:rPr>
      </w:pPr>
      <w:hyperlink w:anchor="_Toc92398649" w:history="1">
        <w:r w:rsidR="00ED3754" w:rsidRPr="009869A7">
          <w:rPr>
            <w:rStyle w:val="Hyperlink"/>
            <w:noProof/>
          </w:rPr>
          <w:t>7.4.1</w:t>
        </w:r>
        <w:r w:rsidR="00ED3754">
          <w:rPr>
            <w:rFonts w:asciiTheme="minorHAnsi" w:eastAsiaTheme="minorEastAsia" w:hAnsiTheme="minorHAnsi" w:cstheme="minorBidi"/>
            <w:noProof/>
            <w:sz w:val="22"/>
            <w:szCs w:val="22"/>
          </w:rPr>
          <w:tab/>
        </w:r>
        <w:r w:rsidR="00ED3754" w:rsidRPr="009869A7">
          <w:rPr>
            <w:rStyle w:val="Hyperlink"/>
            <w:noProof/>
          </w:rPr>
          <w:t>Toelichting op de toepassing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_Toc92398649 \h </w:instrText>
        </w:r>
        <w:r w:rsidR="00ED3754" w:rsidRPr="00550100">
          <w:rPr>
            <w:rStyle w:val="Verwijzing"/>
            <w:noProof/>
          </w:rPr>
        </w:r>
        <w:r w:rsidR="00ED3754" w:rsidRPr="00550100">
          <w:rPr>
            <w:rStyle w:val="Verwijzing"/>
            <w:noProof/>
          </w:rPr>
          <w:fldChar w:fldCharType="separate"/>
        </w:r>
        <w:r w:rsidR="00631221">
          <w:rPr>
            <w:rStyle w:val="Verwijzing"/>
            <w:noProof/>
          </w:rPr>
          <w:t>114</w:t>
        </w:r>
        <w:r w:rsidR="00ED3754" w:rsidRPr="00550100">
          <w:rPr>
            <w:rStyle w:val="Verwijzing"/>
            <w:noProof/>
          </w:rPr>
          <w:fldChar w:fldCharType="end"/>
        </w:r>
      </w:hyperlink>
    </w:p>
    <w:p w14:paraId="1A22E080" w14:textId="201C8AA7" w:rsidR="00ED3754" w:rsidRDefault="00000000">
      <w:pPr>
        <w:pStyle w:val="Inhopg4"/>
        <w:rPr>
          <w:rFonts w:asciiTheme="minorHAnsi" w:eastAsiaTheme="minorEastAsia" w:hAnsiTheme="minorHAnsi" w:cstheme="minorBidi"/>
          <w:noProof/>
          <w:sz w:val="22"/>
          <w:szCs w:val="22"/>
        </w:rPr>
      </w:pPr>
      <w:hyperlink w:anchor="_Toc92398650" w:history="1">
        <w:r w:rsidR="00ED3754" w:rsidRPr="009869A7">
          <w:rPr>
            <w:rStyle w:val="Hyperlink"/>
            <w:noProof/>
          </w:rPr>
          <w:t>7.4.2</w:t>
        </w:r>
        <w:r w:rsidR="00ED3754">
          <w:rPr>
            <w:rFonts w:asciiTheme="minorHAnsi" w:eastAsiaTheme="minorEastAsia" w:hAnsiTheme="minorHAnsi" w:cstheme="minorBidi"/>
            <w:noProof/>
            <w:sz w:val="22"/>
            <w:szCs w:val="22"/>
          </w:rPr>
          <w:tab/>
        </w:r>
        <w:r w:rsidR="00ED3754" w:rsidRPr="009869A7">
          <w:rPr>
            <w:rStyle w:val="Hyperlink"/>
            <w:noProof/>
          </w:rPr>
          <w:t>Definitie</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_Toc92398650 \h </w:instrText>
        </w:r>
        <w:r w:rsidR="00ED3754" w:rsidRPr="00550100">
          <w:rPr>
            <w:rStyle w:val="Verwijzing"/>
            <w:noProof/>
          </w:rPr>
        </w:r>
        <w:r w:rsidR="00ED3754" w:rsidRPr="00550100">
          <w:rPr>
            <w:rStyle w:val="Verwijzing"/>
            <w:noProof/>
          </w:rPr>
          <w:fldChar w:fldCharType="separate"/>
        </w:r>
        <w:r w:rsidR="00631221">
          <w:rPr>
            <w:rStyle w:val="Verwijzing"/>
            <w:noProof/>
          </w:rPr>
          <w:t>115</w:t>
        </w:r>
        <w:r w:rsidR="00ED3754" w:rsidRPr="00550100">
          <w:rPr>
            <w:rStyle w:val="Verwijzing"/>
            <w:noProof/>
          </w:rPr>
          <w:fldChar w:fldCharType="end"/>
        </w:r>
      </w:hyperlink>
    </w:p>
    <w:p w14:paraId="470B595A" w14:textId="54CE7CD6" w:rsidR="00ED3754" w:rsidRDefault="00000000">
      <w:pPr>
        <w:pStyle w:val="Inhopg4"/>
        <w:rPr>
          <w:rFonts w:asciiTheme="minorHAnsi" w:eastAsiaTheme="minorEastAsia" w:hAnsiTheme="minorHAnsi" w:cstheme="minorBidi"/>
          <w:noProof/>
          <w:sz w:val="22"/>
          <w:szCs w:val="22"/>
        </w:rPr>
      </w:pPr>
      <w:hyperlink w:anchor="_Toc92398651" w:history="1">
        <w:r w:rsidR="00ED3754" w:rsidRPr="009869A7">
          <w:rPr>
            <w:rStyle w:val="Hyperlink"/>
            <w:noProof/>
          </w:rPr>
          <w:t>7.4.3</w:t>
        </w:r>
        <w:r w:rsidR="00ED3754">
          <w:rPr>
            <w:rFonts w:asciiTheme="minorHAnsi" w:eastAsiaTheme="minorEastAsia" w:hAnsiTheme="minorHAnsi" w:cstheme="minorBidi"/>
            <w:noProof/>
            <w:sz w:val="22"/>
            <w:szCs w:val="22"/>
          </w:rPr>
          <w:tab/>
        </w:r>
        <w:r w:rsidR="00ED3754" w:rsidRPr="009869A7">
          <w:rPr>
            <w:rStyle w:val="Hyperlink"/>
            <w:noProof/>
          </w:rPr>
          <w:t>Doel</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_Toc92398651 \h </w:instrText>
        </w:r>
        <w:r w:rsidR="00ED3754" w:rsidRPr="00550100">
          <w:rPr>
            <w:rStyle w:val="Verwijzing"/>
            <w:noProof/>
          </w:rPr>
        </w:r>
        <w:r w:rsidR="00ED3754" w:rsidRPr="00550100">
          <w:rPr>
            <w:rStyle w:val="Verwijzing"/>
            <w:noProof/>
          </w:rPr>
          <w:fldChar w:fldCharType="separate"/>
        </w:r>
        <w:r w:rsidR="00631221">
          <w:rPr>
            <w:rStyle w:val="Verwijzing"/>
            <w:noProof/>
          </w:rPr>
          <w:t>115</w:t>
        </w:r>
        <w:r w:rsidR="00ED3754" w:rsidRPr="00550100">
          <w:rPr>
            <w:rStyle w:val="Verwijzing"/>
            <w:noProof/>
          </w:rPr>
          <w:fldChar w:fldCharType="end"/>
        </w:r>
      </w:hyperlink>
    </w:p>
    <w:p w14:paraId="196FBD25" w14:textId="2992E480" w:rsidR="00ED3754" w:rsidRDefault="00000000">
      <w:pPr>
        <w:pStyle w:val="Inhopg4"/>
        <w:rPr>
          <w:rFonts w:asciiTheme="minorHAnsi" w:eastAsiaTheme="minorEastAsia" w:hAnsiTheme="minorHAnsi" w:cstheme="minorBidi"/>
          <w:noProof/>
          <w:sz w:val="22"/>
          <w:szCs w:val="22"/>
        </w:rPr>
      </w:pPr>
      <w:hyperlink w:anchor="_Toc92398652" w:history="1">
        <w:r w:rsidR="00ED3754" w:rsidRPr="009869A7">
          <w:rPr>
            <w:rStyle w:val="Hyperlink"/>
            <w:noProof/>
          </w:rPr>
          <w:t>7.4.4</w:t>
        </w:r>
        <w:r w:rsidR="00ED3754">
          <w:rPr>
            <w:rFonts w:asciiTheme="minorHAnsi" w:eastAsiaTheme="minorEastAsia" w:hAnsiTheme="minorHAnsi" w:cstheme="minorBidi"/>
            <w:noProof/>
            <w:sz w:val="22"/>
            <w:szCs w:val="22"/>
          </w:rPr>
          <w:tab/>
        </w:r>
        <w:r w:rsidR="00ED3754" w:rsidRPr="009869A7">
          <w:rPr>
            <w:rStyle w:val="Hyperlink"/>
            <w:noProof/>
          </w:rPr>
          <w:t>Norm</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_Toc92398652 \h </w:instrText>
        </w:r>
        <w:r w:rsidR="00ED3754" w:rsidRPr="00550100">
          <w:rPr>
            <w:rStyle w:val="Verwijzing"/>
            <w:noProof/>
          </w:rPr>
        </w:r>
        <w:r w:rsidR="00ED3754" w:rsidRPr="00550100">
          <w:rPr>
            <w:rStyle w:val="Verwijzing"/>
            <w:noProof/>
          </w:rPr>
          <w:fldChar w:fldCharType="separate"/>
        </w:r>
        <w:r w:rsidR="00631221">
          <w:rPr>
            <w:rStyle w:val="Verwijzing"/>
            <w:noProof/>
          </w:rPr>
          <w:t>116</w:t>
        </w:r>
        <w:r w:rsidR="00ED3754" w:rsidRPr="00550100">
          <w:rPr>
            <w:rStyle w:val="Verwijzing"/>
            <w:noProof/>
          </w:rPr>
          <w:fldChar w:fldCharType="end"/>
        </w:r>
      </w:hyperlink>
    </w:p>
    <w:p w14:paraId="6EB7FA0C" w14:textId="2ABABEC4" w:rsidR="00ED3754" w:rsidRDefault="00000000">
      <w:pPr>
        <w:pStyle w:val="Inhopg4"/>
        <w:rPr>
          <w:rFonts w:asciiTheme="minorHAnsi" w:eastAsiaTheme="minorEastAsia" w:hAnsiTheme="minorHAnsi" w:cstheme="minorBidi"/>
          <w:noProof/>
          <w:sz w:val="22"/>
          <w:szCs w:val="22"/>
        </w:rPr>
      </w:pPr>
      <w:hyperlink w:anchor="_Toc92398653" w:history="1">
        <w:r w:rsidR="00ED3754" w:rsidRPr="009869A7">
          <w:rPr>
            <w:rStyle w:val="Hyperlink"/>
            <w:noProof/>
          </w:rPr>
          <w:t>7.4.5</w:t>
        </w:r>
        <w:r w:rsidR="00ED3754">
          <w:rPr>
            <w:rFonts w:asciiTheme="minorHAnsi" w:eastAsiaTheme="minorEastAsia" w:hAnsiTheme="minorHAnsi" w:cstheme="minorBidi"/>
            <w:noProof/>
            <w:sz w:val="22"/>
            <w:szCs w:val="22"/>
          </w:rPr>
          <w:tab/>
        </w:r>
        <w:r w:rsidR="00ED3754" w:rsidRPr="009869A7">
          <w:rPr>
            <w:rStyle w:val="Hyperlink"/>
            <w:noProof/>
          </w:rPr>
          <w:t>Toelichting op de norm</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_Toc92398653 \h </w:instrText>
        </w:r>
        <w:r w:rsidR="00ED3754" w:rsidRPr="00550100">
          <w:rPr>
            <w:rStyle w:val="Verwijzing"/>
            <w:noProof/>
          </w:rPr>
        </w:r>
        <w:r w:rsidR="00ED3754" w:rsidRPr="00550100">
          <w:rPr>
            <w:rStyle w:val="Verwijzing"/>
            <w:noProof/>
          </w:rPr>
          <w:fldChar w:fldCharType="separate"/>
        </w:r>
        <w:r w:rsidR="00631221">
          <w:rPr>
            <w:rStyle w:val="Verwijzing"/>
            <w:noProof/>
          </w:rPr>
          <w:t>118</w:t>
        </w:r>
        <w:r w:rsidR="00ED3754" w:rsidRPr="00550100">
          <w:rPr>
            <w:rStyle w:val="Verwijzing"/>
            <w:noProof/>
          </w:rPr>
          <w:fldChar w:fldCharType="end"/>
        </w:r>
      </w:hyperlink>
    </w:p>
    <w:p w14:paraId="230094C0" w14:textId="253367D9" w:rsidR="00ED3754" w:rsidRDefault="00000000">
      <w:pPr>
        <w:pStyle w:val="Inhopg3"/>
        <w:rPr>
          <w:rFonts w:asciiTheme="minorHAnsi" w:eastAsiaTheme="minorEastAsia" w:hAnsiTheme="minorHAnsi" w:cstheme="minorBidi"/>
          <w:noProof/>
          <w:sz w:val="22"/>
          <w:szCs w:val="22"/>
        </w:rPr>
      </w:pPr>
      <w:hyperlink w:anchor="_Toc92398654" w:history="1">
        <w:r w:rsidR="00ED3754" w:rsidRPr="009869A7">
          <w:rPr>
            <w:rStyle w:val="Hyperlink"/>
            <w:noProof/>
          </w:rPr>
          <w:t>7.5</w:t>
        </w:r>
        <w:r w:rsidR="00ED3754">
          <w:rPr>
            <w:rFonts w:asciiTheme="minorHAnsi" w:eastAsiaTheme="minorEastAsia" w:hAnsiTheme="minorHAnsi" w:cstheme="minorBidi"/>
            <w:noProof/>
            <w:sz w:val="22"/>
            <w:szCs w:val="22"/>
          </w:rPr>
          <w:tab/>
        </w:r>
        <w:r w:rsidR="00ED3754" w:rsidRPr="009869A7">
          <w:rPr>
            <w:rStyle w:val="Hyperlink"/>
            <w:noProof/>
          </w:rPr>
          <w:t>Objecttype Geometrie</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_Toc92398654 \h </w:instrText>
        </w:r>
        <w:r w:rsidR="00ED3754" w:rsidRPr="00550100">
          <w:rPr>
            <w:rStyle w:val="Verwijzing"/>
            <w:noProof/>
          </w:rPr>
        </w:r>
        <w:r w:rsidR="00ED3754" w:rsidRPr="00550100">
          <w:rPr>
            <w:rStyle w:val="Verwijzing"/>
            <w:noProof/>
          </w:rPr>
          <w:fldChar w:fldCharType="separate"/>
        </w:r>
        <w:r w:rsidR="00631221">
          <w:rPr>
            <w:rStyle w:val="Verwijzing"/>
            <w:noProof/>
          </w:rPr>
          <w:t>120</w:t>
        </w:r>
        <w:r w:rsidR="00ED3754" w:rsidRPr="00550100">
          <w:rPr>
            <w:rStyle w:val="Verwijzing"/>
            <w:noProof/>
          </w:rPr>
          <w:fldChar w:fldCharType="end"/>
        </w:r>
      </w:hyperlink>
    </w:p>
    <w:p w14:paraId="68573CED" w14:textId="42D45339" w:rsidR="00ED3754" w:rsidRDefault="00000000">
      <w:pPr>
        <w:pStyle w:val="Inhopg4"/>
        <w:rPr>
          <w:rFonts w:asciiTheme="minorHAnsi" w:eastAsiaTheme="minorEastAsia" w:hAnsiTheme="minorHAnsi" w:cstheme="minorBidi"/>
          <w:noProof/>
          <w:sz w:val="22"/>
          <w:szCs w:val="22"/>
        </w:rPr>
      </w:pPr>
      <w:hyperlink w:anchor="_Toc92398655" w:history="1">
        <w:r w:rsidR="00ED3754" w:rsidRPr="009869A7">
          <w:rPr>
            <w:rStyle w:val="Hyperlink"/>
            <w:noProof/>
          </w:rPr>
          <w:t>7.5.1</w:t>
        </w:r>
        <w:r w:rsidR="00ED3754">
          <w:rPr>
            <w:rFonts w:asciiTheme="minorHAnsi" w:eastAsiaTheme="minorEastAsia" w:hAnsiTheme="minorHAnsi" w:cstheme="minorBidi"/>
            <w:noProof/>
            <w:sz w:val="22"/>
            <w:szCs w:val="22"/>
          </w:rPr>
          <w:tab/>
        </w:r>
        <w:r w:rsidR="00ED3754" w:rsidRPr="009869A7">
          <w:rPr>
            <w:rStyle w:val="Hyperlink"/>
            <w:noProof/>
          </w:rPr>
          <w:t>Toelichting op de toepassing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_Toc92398655 \h </w:instrText>
        </w:r>
        <w:r w:rsidR="00ED3754" w:rsidRPr="00550100">
          <w:rPr>
            <w:rStyle w:val="Verwijzing"/>
            <w:noProof/>
          </w:rPr>
        </w:r>
        <w:r w:rsidR="00ED3754" w:rsidRPr="00550100">
          <w:rPr>
            <w:rStyle w:val="Verwijzing"/>
            <w:noProof/>
          </w:rPr>
          <w:fldChar w:fldCharType="separate"/>
        </w:r>
        <w:r w:rsidR="00631221">
          <w:rPr>
            <w:rStyle w:val="Verwijzing"/>
            <w:noProof/>
          </w:rPr>
          <w:t>120</w:t>
        </w:r>
        <w:r w:rsidR="00ED3754" w:rsidRPr="00550100">
          <w:rPr>
            <w:rStyle w:val="Verwijzing"/>
            <w:noProof/>
          </w:rPr>
          <w:fldChar w:fldCharType="end"/>
        </w:r>
      </w:hyperlink>
    </w:p>
    <w:p w14:paraId="75C92C42" w14:textId="44A363E6" w:rsidR="00ED3754" w:rsidRDefault="00000000">
      <w:pPr>
        <w:pStyle w:val="Inhopg4"/>
        <w:rPr>
          <w:rFonts w:asciiTheme="minorHAnsi" w:eastAsiaTheme="minorEastAsia" w:hAnsiTheme="minorHAnsi" w:cstheme="minorBidi"/>
          <w:noProof/>
          <w:sz w:val="22"/>
          <w:szCs w:val="22"/>
        </w:rPr>
      </w:pPr>
      <w:hyperlink w:anchor="_Toc92398656" w:history="1">
        <w:r w:rsidR="00ED3754" w:rsidRPr="009869A7">
          <w:rPr>
            <w:rStyle w:val="Hyperlink"/>
            <w:noProof/>
          </w:rPr>
          <w:t>7.5.2</w:t>
        </w:r>
        <w:r w:rsidR="00ED3754">
          <w:rPr>
            <w:rFonts w:asciiTheme="minorHAnsi" w:eastAsiaTheme="minorEastAsia" w:hAnsiTheme="minorHAnsi" w:cstheme="minorBidi"/>
            <w:noProof/>
            <w:sz w:val="22"/>
            <w:szCs w:val="22"/>
          </w:rPr>
          <w:tab/>
        </w:r>
        <w:r w:rsidR="00ED3754" w:rsidRPr="009869A7">
          <w:rPr>
            <w:rStyle w:val="Hyperlink"/>
            <w:noProof/>
          </w:rPr>
          <w:t>Definitie</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_Toc92398656 \h </w:instrText>
        </w:r>
        <w:r w:rsidR="00ED3754" w:rsidRPr="00550100">
          <w:rPr>
            <w:rStyle w:val="Verwijzing"/>
            <w:noProof/>
          </w:rPr>
        </w:r>
        <w:r w:rsidR="00ED3754" w:rsidRPr="00550100">
          <w:rPr>
            <w:rStyle w:val="Verwijzing"/>
            <w:noProof/>
          </w:rPr>
          <w:fldChar w:fldCharType="separate"/>
        </w:r>
        <w:r w:rsidR="00631221">
          <w:rPr>
            <w:rStyle w:val="Verwijzing"/>
            <w:noProof/>
          </w:rPr>
          <w:t>120</w:t>
        </w:r>
        <w:r w:rsidR="00ED3754" w:rsidRPr="00550100">
          <w:rPr>
            <w:rStyle w:val="Verwijzing"/>
            <w:noProof/>
          </w:rPr>
          <w:fldChar w:fldCharType="end"/>
        </w:r>
      </w:hyperlink>
    </w:p>
    <w:p w14:paraId="41B3C9DA" w14:textId="3004BC81" w:rsidR="00ED3754" w:rsidRDefault="00000000">
      <w:pPr>
        <w:pStyle w:val="Inhopg4"/>
        <w:rPr>
          <w:rFonts w:asciiTheme="minorHAnsi" w:eastAsiaTheme="minorEastAsia" w:hAnsiTheme="minorHAnsi" w:cstheme="minorBidi"/>
          <w:noProof/>
          <w:sz w:val="22"/>
          <w:szCs w:val="22"/>
        </w:rPr>
      </w:pPr>
      <w:hyperlink w:anchor="_Toc92398657" w:history="1">
        <w:r w:rsidR="00ED3754" w:rsidRPr="009869A7">
          <w:rPr>
            <w:rStyle w:val="Hyperlink"/>
            <w:noProof/>
          </w:rPr>
          <w:t>7.5.3</w:t>
        </w:r>
        <w:r w:rsidR="00ED3754">
          <w:rPr>
            <w:rFonts w:asciiTheme="minorHAnsi" w:eastAsiaTheme="minorEastAsia" w:hAnsiTheme="minorHAnsi" w:cstheme="minorBidi"/>
            <w:noProof/>
            <w:sz w:val="22"/>
            <w:szCs w:val="22"/>
          </w:rPr>
          <w:tab/>
        </w:r>
        <w:r w:rsidR="00ED3754" w:rsidRPr="009869A7">
          <w:rPr>
            <w:rStyle w:val="Hyperlink"/>
            <w:noProof/>
          </w:rPr>
          <w:t>Doel</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_Toc92398657 \h </w:instrText>
        </w:r>
        <w:r w:rsidR="00ED3754" w:rsidRPr="00550100">
          <w:rPr>
            <w:rStyle w:val="Verwijzing"/>
            <w:noProof/>
          </w:rPr>
        </w:r>
        <w:r w:rsidR="00ED3754" w:rsidRPr="00550100">
          <w:rPr>
            <w:rStyle w:val="Verwijzing"/>
            <w:noProof/>
          </w:rPr>
          <w:fldChar w:fldCharType="separate"/>
        </w:r>
        <w:r w:rsidR="00631221">
          <w:rPr>
            <w:rStyle w:val="Verwijzing"/>
            <w:noProof/>
          </w:rPr>
          <w:t>121</w:t>
        </w:r>
        <w:r w:rsidR="00ED3754" w:rsidRPr="00550100">
          <w:rPr>
            <w:rStyle w:val="Verwijzing"/>
            <w:noProof/>
          </w:rPr>
          <w:fldChar w:fldCharType="end"/>
        </w:r>
      </w:hyperlink>
    </w:p>
    <w:p w14:paraId="29537D00" w14:textId="0AE7D14E" w:rsidR="00ED3754" w:rsidRDefault="00000000">
      <w:pPr>
        <w:pStyle w:val="Inhopg4"/>
        <w:rPr>
          <w:rFonts w:asciiTheme="minorHAnsi" w:eastAsiaTheme="minorEastAsia" w:hAnsiTheme="minorHAnsi" w:cstheme="minorBidi"/>
          <w:noProof/>
          <w:sz w:val="22"/>
          <w:szCs w:val="22"/>
        </w:rPr>
      </w:pPr>
      <w:hyperlink w:anchor="_Toc92398658" w:history="1">
        <w:r w:rsidR="00ED3754" w:rsidRPr="009869A7">
          <w:rPr>
            <w:rStyle w:val="Hyperlink"/>
            <w:noProof/>
          </w:rPr>
          <w:t>7.5.4</w:t>
        </w:r>
        <w:r w:rsidR="00ED3754">
          <w:rPr>
            <w:rFonts w:asciiTheme="minorHAnsi" w:eastAsiaTheme="minorEastAsia" w:hAnsiTheme="minorHAnsi" w:cstheme="minorBidi"/>
            <w:noProof/>
            <w:sz w:val="22"/>
            <w:szCs w:val="22"/>
          </w:rPr>
          <w:tab/>
        </w:r>
        <w:r w:rsidR="00ED3754" w:rsidRPr="009869A7">
          <w:rPr>
            <w:rStyle w:val="Hyperlink"/>
            <w:noProof/>
          </w:rPr>
          <w:t>Norm</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_Toc92398658 \h </w:instrText>
        </w:r>
        <w:r w:rsidR="00ED3754" w:rsidRPr="00550100">
          <w:rPr>
            <w:rStyle w:val="Verwijzing"/>
            <w:noProof/>
          </w:rPr>
        </w:r>
        <w:r w:rsidR="00ED3754" w:rsidRPr="00550100">
          <w:rPr>
            <w:rStyle w:val="Verwijzing"/>
            <w:noProof/>
          </w:rPr>
          <w:fldChar w:fldCharType="separate"/>
        </w:r>
        <w:r w:rsidR="00631221">
          <w:rPr>
            <w:rStyle w:val="Verwijzing"/>
            <w:noProof/>
          </w:rPr>
          <w:t>121</w:t>
        </w:r>
        <w:r w:rsidR="00ED3754" w:rsidRPr="00550100">
          <w:rPr>
            <w:rStyle w:val="Verwijzing"/>
            <w:noProof/>
          </w:rPr>
          <w:fldChar w:fldCharType="end"/>
        </w:r>
      </w:hyperlink>
    </w:p>
    <w:p w14:paraId="02EF2373" w14:textId="5ED11A2B" w:rsidR="00ED3754" w:rsidRDefault="00000000">
      <w:pPr>
        <w:pStyle w:val="Inhopg4"/>
        <w:rPr>
          <w:rFonts w:asciiTheme="minorHAnsi" w:eastAsiaTheme="minorEastAsia" w:hAnsiTheme="minorHAnsi" w:cstheme="minorBidi"/>
          <w:noProof/>
          <w:sz w:val="22"/>
          <w:szCs w:val="22"/>
        </w:rPr>
      </w:pPr>
      <w:hyperlink w:anchor="_Toc92398659" w:history="1">
        <w:r w:rsidR="00ED3754" w:rsidRPr="009869A7">
          <w:rPr>
            <w:rStyle w:val="Hyperlink"/>
            <w:noProof/>
          </w:rPr>
          <w:t>7.5.5</w:t>
        </w:r>
        <w:r w:rsidR="00ED3754">
          <w:rPr>
            <w:rFonts w:asciiTheme="minorHAnsi" w:eastAsiaTheme="minorEastAsia" w:hAnsiTheme="minorHAnsi" w:cstheme="minorBidi"/>
            <w:noProof/>
            <w:sz w:val="22"/>
            <w:szCs w:val="22"/>
          </w:rPr>
          <w:tab/>
        </w:r>
        <w:r w:rsidR="00ED3754" w:rsidRPr="009869A7">
          <w:rPr>
            <w:rStyle w:val="Hyperlink"/>
            <w:noProof/>
          </w:rPr>
          <w:t>Toelichting op de norm</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_Toc92398659 \h </w:instrText>
        </w:r>
        <w:r w:rsidR="00ED3754" w:rsidRPr="00550100">
          <w:rPr>
            <w:rStyle w:val="Verwijzing"/>
            <w:noProof/>
          </w:rPr>
        </w:r>
        <w:r w:rsidR="00ED3754" w:rsidRPr="00550100">
          <w:rPr>
            <w:rStyle w:val="Verwijzing"/>
            <w:noProof/>
          </w:rPr>
          <w:fldChar w:fldCharType="separate"/>
        </w:r>
        <w:r w:rsidR="00631221">
          <w:rPr>
            <w:rStyle w:val="Verwijzing"/>
            <w:noProof/>
          </w:rPr>
          <w:t>121</w:t>
        </w:r>
        <w:r w:rsidR="00ED3754" w:rsidRPr="00550100">
          <w:rPr>
            <w:rStyle w:val="Verwijzing"/>
            <w:noProof/>
          </w:rPr>
          <w:fldChar w:fldCharType="end"/>
        </w:r>
      </w:hyperlink>
    </w:p>
    <w:p w14:paraId="2B2F99F7" w14:textId="5A62649E" w:rsidR="00ED3754" w:rsidRDefault="00000000">
      <w:pPr>
        <w:pStyle w:val="Inhopg3"/>
        <w:rPr>
          <w:rFonts w:asciiTheme="minorHAnsi" w:eastAsiaTheme="minorEastAsia" w:hAnsiTheme="minorHAnsi" w:cstheme="minorBidi"/>
          <w:noProof/>
          <w:sz w:val="22"/>
          <w:szCs w:val="22"/>
        </w:rPr>
      </w:pPr>
      <w:hyperlink w:anchor="_Toc92398660" w:history="1">
        <w:r w:rsidR="00ED3754" w:rsidRPr="009869A7">
          <w:rPr>
            <w:rStyle w:val="Hyperlink"/>
            <w:noProof/>
          </w:rPr>
          <w:t>7.6</w:t>
        </w:r>
        <w:r w:rsidR="00ED3754">
          <w:rPr>
            <w:rFonts w:asciiTheme="minorHAnsi" w:eastAsiaTheme="minorEastAsia" w:hAnsiTheme="minorHAnsi" w:cstheme="minorBidi"/>
            <w:noProof/>
            <w:sz w:val="22"/>
            <w:szCs w:val="22"/>
          </w:rPr>
          <w:tab/>
        </w:r>
        <w:r w:rsidR="00ED3754" w:rsidRPr="009869A7">
          <w:rPr>
            <w:rStyle w:val="Hyperlink"/>
            <w:noProof/>
          </w:rPr>
          <w:t>Objecttype Activiteit – alleen voor toegangsbeperkingsbesluit</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_Toc92398660 \h </w:instrText>
        </w:r>
        <w:r w:rsidR="00ED3754" w:rsidRPr="00550100">
          <w:rPr>
            <w:rStyle w:val="Verwijzing"/>
            <w:noProof/>
          </w:rPr>
        </w:r>
        <w:r w:rsidR="00ED3754" w:rsidRPr="00550100">
          <w:rPr>
            <w:rStyle w:val="Verwijzing"/>
            <w:noProof/>
          </w:rPr>
          <w:fldChar w:fldCharType="separate"/>
        </w:r>
        <w:r w:rsidR="00631221">
          <w:rPr>
            <w:rStyle w:val="Verwijzing"/>
            <w:noProof/>
          </w:rPr>
          <w:t>121</w:t>
        </w:r>
        <w:r w:rsidR="00ED3754" w:rsidRPr="00550100">
          <w:rPr>
            <w:rStyle w:val="Verwijzing"/>
            <w:noProof/>
          </w:rPr>
          <w:fldChar w:fldCharType="end"/>
        </w:r>
      </w:hyperlink>
    </w:p>
    <w:p w14:paraId="5C32727F" w14:textId="4AA3C5C8" w:rsidR="00ED3754" w:rsidRDefault="00000000">
      <w:pPr>
        <w:pStyle w:val="Inhopg4"/>
        <w:rPr>
          <w:rFonts w:asciiTheme="minorHAnsi" w:eastAsiaTheme="minorEastAsia" w:hAnsiTheme="minorHAnsi" w:cstheme="minorBidi"/>
          <w:noProof/>
          <w:sz w:val="22"/>
          <w:szCs w:val="22"/>
        </w:rPr>
      </w:pPr>
      <w:hyperlink w:anchor="_Toc92398661" w:history="1">
        <w:r w:rsidR="00ED3754" w:rsidRPr="009869A7">
          <w:rPr>
            <w:rStyle w:val="Hyperlink"/>
            <w:noProof/>
          </w:rPr>
          <w:t>7.6.1</w:t>
        </w:r>
        <w:r w:rsidR="00ED3754">
          <w:rPr>
            <w:rFonts w:asciiTheme="minorHAnsi" w:eastAsiaTheme="minorEastAsia" w:hAnsiTheme="minorHAnsi" w:cstheme="minorBidi"/>
            <w:noProof/>
            <w:sz w:val="22"/>
            <w:szCs w:val="22"/>
          </w:rPr>
          <w:tab/>
        </w:r>
        <w:r w:rsidR="00ED3754" w:rsidRPr="009869A7">
          <w:rPr>
            <w:rStyle w:val="Hyperlink"/>
            <w:noProof/>
          </w:rPr>
          <w:t>Toelichting op de toepassing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_Toc92398661 \h </w:instrText>
        </w:r>
        <w:r w:rsidR="00ED3754" w:rsidRPr="00550100">
          <w:rPr>
            <w:rStyle w:val="Verwijzing"/>
            <w:noProof/>
          </w:rPr>
        </w:r>
        <w:r w:rsidR="00ED3754" w:rsidRPr="00550100">
          <w:rPr>
            <w:rStyle w:val="Verwijzing"/>
            <w:noProof/>
          </w:rPr>
          <w:fldChar w:fldCharType="separate"/>
        </w:r>
        <w:r w:rsidR="00631221">
          <w:rPr>
            <w:rStyle w:val="Verwijzing"/>
            <w:noProof/>
          </w:rPr>
          <w:t>121</w:t>
        </w:r>
        <w:r w:rsidR="00ED3754" w:rsidRPr="00550100">
          <w:rPr>
            <w:rStyle w:val="Verwijzing"/>
            <w:noProof/>
          </w:rPr>
          <w:fldChar w:fldCharType="end"/>
        </w:r>
      </w:hyperlink>
    </w:p>
    <w:p w14:paraId="165F53D9" w14:textId="3F87CCD3" w:rsidR="00ED3754" w:rsidRDefault="00000000">
      <w:pPr>
        <w:pStyle w:val="Inhopg4"/>
        <w:rPr>
          <w:rFonts w:asciiTheme="minorHAnsi" w:eastAsiaTheme="minorEastAsia" w:hAnsiTheme="minorHAnsi" w:cstheme="minorBidi"/>
          <w:noProof/>
          <w:sz w:val="22"/>
          <w:szCs w:val="22"/>
        </w:rPr>
      </w:pPr>
      <w:hyperlink w:anchor="_Toc92398662" w:history="1">
        <w:r w:rsidR="00ED3754" w:rsidRPr="009869A7">
          <w:rPr>
            <w:rStyle w:val="Hyperlink"/>
            <w:noProof/>
          </w:rPr>
          <w:t>7.6.2</w:t>
        </w:r>
        <w:r w:rsidR="00ED3754">
          <w:rPr>
            <w:rFonts w:asciiTheme="minorHAnsi" w:eastAsiaTheme="minorEastAsia" w:hAnsiTheme="minorHAnsi" w:cstheme="minorBidi"/>
            <w:noProof/>
            <w:sz w:val="22"/>
            <w:szCs w:val="22"/>
          </w:rPr>
          <w:tab/>
        </w:r>
        <w:r w:rsidR="00ED3754" w:rsidRPr="009869A7">
          <w:rPr>
            <w:rStyle w:val="Hyperlink"/>
            <w:noProof/>
          </w:rPr>
          <w:t>Definitie</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_Toc92398662 \h </w:instrText>
        </w:r>
        <w:r w:rsidR="00ED3754" w:rsidRPr="00550100">
          <w:rPr>
            <w:rStyle w:val="Verwijzing"/>
            <w:noProof/>
          </w:rPr>
        </w:r>
        <w:r w:rsidR="00ED3754" w:rsidRPr="00550100">
          <w:rPr>
            <w:rStyle w:val="Verwijzing"/>
            <w:noProof/>
          </w:rPr>
          <w:fldChar w:fldCharType="separate"/>
        </w:r>
        <w:r w:rsidR="00631221">
          <w:rPr>
            <w:rStyle w:val="Verwijzing"/>
            <w:noProof/>
          </w:rPr>
          <w:t>122</w:t>
        </w:r>
        <w:r w:rsidR="00ED3754" w:rsidRPr="00550100">
          <w:rPr>
            <w:rStyle w:val="Verwijzing"/>
            <w:noProof/>
          </w:rPr>
          <w:fldChar w:fldCharType="end"/>
        </w:r>
      </w:hyperlink>
    </w:p>
    <w:p w14:paraId="622059E9" w14:textId="761FECC0" w:rsidR="00ED3754" w:rsidRDefault="00000000">
      <w:pPr>
        <w:pStyle w:val="Inhopg4"/>
        <w:rPr>
          <w:rFonts w:asciiTheme="minorHAnsi" w:eastAsiaTheme="minorEastAsia" w:hAnsiTheme="minorHAnsi" w:cstheme="minorBidi"/>
          <w:noProof/>
          <w:sz w:val="22"/>
          <w:szCs w:val="22"/>
        </w:rPr>
      </w:pPr>
      <w:hyperlink w:anchor="_Toc92398663" w:history="1">
        <w:r w:rsidR="00ED3754" w:rsidRPr="009869A7">
          <w:rPr>
            <w:rStyle w:val="Hyperlink"/>
            <w:noProof/>
          </w:rPr>
          <w:t>7.6.3</w:t>
        </w:r>
        <w:r w:rsidR="00ED3754">
          <w:rPr>
            <w:rFonts w:asciiTheme="minorHAnsi" w:eastAsiaTheme="minorEastAsia" w:hAnsiTheme="minorHAnsi" w:cstheme="minorBidi"/>
            <w:noProof/>
            <w:sz w:val="22"/>
            <w:szCs w:val="22"/>
          </w:rPr>
          <w:tab/>
        </w:r>
        <w:r w:rsidR="00ED3754" w:rsidRPr="009869A7">
          <w:rPr>
            <w:rStyle w:val="Hyperlink"/>
            <w:noProof/>
          </w:rPr>
          <w:t>Doel</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_Toc92398663 \h </w:instrText>
        </w:r>
        <w:r w:rsidR="00ED3754" w:rsidRPr="00550100">
          <w:rPr>
            <w:rStyle w:val="Verwijzing"/>
            <w:noProof/>
          </w:rPr>
        </w:r>
        <w:r w:rsidR="00ED3754" w:rsidRPr="00550100">
          <w:rPr>
            <w:rStyle w:val="Verwijzing"/>
            <w:noProof/>
          </w:rPr>
          <w:fldChar w:fldCharType="separate"/>
        </w:r>
        <w:r w:rsidR="00631221">
          <w:rPr>
            <w:rStyle w:val="Verwijzing"/>
            <w:noProof/>
          </w:rPr>
          <w:t>122</w:t>
        </w:r>
        <w:r w:rsidR="00ED3754" w:rsidRPr="00550100">
          <w:rPr>
            <w:rStyle w:val="Verwijzing"/>
            <w:noProof/>
          </w:rPr>
          <w:fldChar w:fldCharType="end"/>
        </w:r>
      </w:hyperlink>
    </w:p>
    <w:p w14:paraId="0E2634B0" w14:textId="2A4E5DC8" w:rsidR="00ED3754" w:rsidRDefault="00000000">
      <w:pPr>
        <w:pStyle w:val="Inhopg4"/>
        <w:rPr>
          <w:rFonts w:asciiTheme="minorHAnsi" w:eastAsiaTheme="minorEastAsia" w:hAnsiTheme="minorHAnsi" w:cstheme="minorBidi"/>
          <w:noProof/>
          <w:sz w:val="22"/>
          <w:szCs w:val="22"/>
        </w:rPr>
      </w:pPr>
      <w:hyperlink w:anchor="_Toc92398664" w:history="1">
        <w:r w:rsidR="00ED3754" w:rsidRPr="009869A7">
          <w:rPr>
            <w:rStyle w:val="Hyperlink"/>
            <w:noProof/>
          </w:rPr>
          <w:t>7.6.4</w:t>
        </w:r>
        <w:r w:rsidR="00ED3754">
          <w:rPr>
            <w:rFonts w:asciiTheme="minorHAnsi" w:eastAsiaTheme="minorEastAsia" w:hAnsiTheme="minorHAnsi" w:cstheme="minorBidi"/>
            <w:noProof/>
            <w:sz w:val="22"/>
            <w:szCs w:val="22"/>
          </w:rPr>
          <w:tab/>
        </w:r>
        <w:r w:rsidR="00ED3754" w:rsidRPr="009869A7">
          <w:rPr>
            <w:rStyle w:val="Hyperlink"/>
            <w:noProof/>
          </w:rPr>
          <w:t>Norm</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_Toc92398664 \h </w:instrText>
        </w:r>
        <w:r w:rsidR="00ED3754" w:rsidRPr="00550100">
          <w:rPr>
            <w:rStyle w:val="Verwijzing"/>
            <w:noProof/>
          </w:rPr>
        </w:r>
        <w:r w:rsidR="00ED3754" w:rsidRPr="00550100">
          <w:rPr>
            <w:rStyle w:val="Verwijzing"/>
            <w:noProof/>
          </w:rPr>
          <w:fldChar w:fldCharType="separate"/>
        </w:r>
        <w:r w:rsidR="00631221">
          <w:rPr>
            <w:rStyle w:val="Verwijzing"/>
            <w:noProof/>
          </w:rPr>
          <w:t>123</w:t>
        </w:r>
        <w:r w:rsidR="00ED3754" w:rsidRPr="00550100">
          <w:rPr>
            <w:rStyle w:val="Verwijzing"/>
            <w:noProof/>
          </w:rPr>
          <w:fldChar w:fldCharType="end"/>
        </w:r>
      </w:hyperlink>
    </w:p>
    <w:p w14:paraId="6ABFECC5" w14:textId="3BCB1157" w:rsidR="00ED3754" w:rsidRDefault="00000000">
      <w:pPr>
        <w:pStyle w:val="Inhopg4"/>
        <w:rPr>
          <w:rFonts w:asciiTheme="minorHAnsi" w:eastAsiaTheme="minorEastAsia" w:hAnsiTheme="minorHAnsi" w:cstheme="minorBidi"/>
          <w:noProof/>
          <w:sz w:val="22"/>
          <w:szCs w:val="22"/>
        </w:rPr>
      </w:pPr>
      <w:hyperlink w:anchor="_Toc92398665" w:history="1">
        <w:r w:rsidR="00ED3754" w:rsidRPr="009869A7">
          <w:rPr>
            <w:rStyle w:val="Hyperlink"/>
            <w:noProof/>
          </w:rPr>
          <w:t>7.6.5</w:t>
        </w:r>
        <w:r w:rsidR="00ED3754">
          <w:rPr>
            <w:rFonts w:asciiTheme="minorHAnsi" w:eastAsiaTheme="minorEastAsia" w:hAnsiTheme="minorHAnsi" w:cstheme="minorBidi"/>
            <w:noProof/>
            <w:sz w:val="22"/>
            <w:szCs w:val="22"/>
          </w:rPr>
          <w:tab/>
        </w:r>
        <w:r w:rsidR="00ED3754" w:rsidRPr="009869A7">
          <w:rPr>
            <w:rStyle w:val="Hyperlink"/>
            <w:noProof/>
          </w:rPr>
          <w:t>Toelichting op de norm</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_Toc92398665 \h </w:instrText>
        </w:r>
        <w:r w:rsidR="00ED3754" w:rsidRPr="00550100">
          <w:rPr>
            <w:rStyle w:val="Verwijzing"/>
            <w:noProof/>
          </w:rPr>
        </w:r>
        <w:r w:rsidR="00ED3754" w:rsidRPr="00550100">
          <w:rPr>
            <w:rStyle w:val="Verwijzing"/>
            <w:noProof/>
          </w:rPr>
          <w:fldChar w:fldCharType="separate"/>
        </w:r>
        <w:r w:rsidR="00631221">
          <w:rPr>
            <w:rStyle w:val="Verwijzing"/>
            <w:noProof/>
          </w:rPr>
          <w:t>124</w:t>
        </w:r>
        <w:r w:rsidR="00ED3754" w:rsidRPr="00550100">
          <w:rPr>
            <w:rStyle w:val="Verwijzing"/>
            <w:noProof/>
          </w:rPr>
          <w:fldChar w:fldCharType="end"/>
        </w:r>
      </w:hyperlink>
    </w:p>
    <w:p w14:paraId="5FEB418B" w14:textId="18F52F15" w:rsidR="00ED3754" w:rsidRDefault="00000000">
      <w:pPr>
        <w:pStyle w:val="Inhopg3"/>
        <w:rPr>
          <w:rFonts w:asciiTheme="minorHAnsi" w:eastAsiaTheme="minorEastAsia" w:hAnsiTheme="minorHAnsi" w:cstheme="minorBidi"/>
          <w:noProof/>
          <w:sz w:val="22"/>
          <w:szCs w:val="22"/>
        </w:rPr>
      </w:pPr>
      <w:hyperlink w:anchor="_Toc92398666" w:history="1">
        <w:r w:rsidR="00ED3754" w:rsidRPr="009869A7">
          <w:rPr>
            <w:rStyle w:val="Hyperlink"/>
            <w:noProof/>
          </w:rPr>
          <w:t>7.7</w:t>
        </w:r>
        <w:r w:rsidR="00ED3754">
          <w:rPr>
            <w:rFonts w:asciiTheme="minorHAnsi" w:eastAsiaTheme="minorEastAsia" w:hAnsiTheme="minorHAnsi" w:cstheme="minorBidi"/>
            <w:noProof/>
            <w:sz w:val="22"/>
            <w:szCs w:val="22"/>
          </w:rPr>
          <w:tab/>
        </w:r>
        <w:r w:rsidR="00ED3754" w:rsidRPr="009869A7">
          <w:rPr>
            <w:rStyle w:val="Hyperlink"/>
            <w:noProof/>
          </w:rPr>
          <w:t>Objecttype Gebiedsaanwijzing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_Toc92398666 \h </w:instrText>
        </w:r>
        <w:r w:rsidR="00ED3754" w:rsidRPr="00550100">
          <w:rPr>
            <w:rStyle w:val="Verwijzing"/>
            <w:noProof/>
          </w:rPr>
        </w:r>
        <w:r w:rsidR="00ED3754" w:rsidRPr="00550100">
          <w:rPr>
            <w:rStyle w:val="Verwijzing"/>
            <w:noProof/>
          </w:rPr>
          <w:fldChar w:fldCharType="separate"/>
        </w:r>
        <w:r w:rsidR="00631221">
          <w:rPr>
            <w:rStyle w:val="Verwijzing"/>
            <w:noProof/>
          </w:rPr>
          <w:t>129</w:t>
        </w:r>
        <w:r w:rsidR="00ED3754" w:rsidRPr="00550100">
          <w:rPr>
            <w:rStyle w:val="Verwijzing"/>
            <w:noProof/>
          </w:rPr>
          <w:fldChar w:fldCharType="end"/>
        </w:r>
      </w:hyperlink>
    </w:p>
    <w:p w14:paraId="5F3E54A0" w14:textId="6E0D98C1" w:rsidR="00ED3754" w:rsidRDefault="00000000">
      <w:pPr>
        <w:pStyle w:val="Inhopg4"/>
        <w:rPr>
          <w:rFonts w:asciiTheme="minorHAnsi" w:eastAsiaTheme="minorEastAsia" w:hAnsiTheme="minorHAnsi" w:cstheme="minorBidi"/>
          <w:noProof/>
          <w:sz w:val="22"/>
          <w:szCs w:val="22"/>
        </w:rPr>
      </w:pPr>
      <w:hyperlink w:anchor="_Toc92398667" w:history="1">
        <w:r w:rsidR="00ED3754" w:rsidRPr="009869A7">
          <w:rPr>
            <w:rStyle w:val="Hyperlink"/>
            <w:noProof/>
          </w:rPr>
          <w:t>7.7.1</w:t>
        </w:r>
        <w:r w:rsidR="00ED3754">
          <w:rPr>
            <w:rFonts w:asciiTheme="minorHAnsi" w:eastAsiaTheme="minorEastAsia" w:hAnsiTheme="minorHAnsi" w:cstheme="minorBidi"/>
            <w:noProof/>
            <w:sz w:val="22"/>
            <w:szCs w:val="22"/>
          </w:rPr>
          <w:tab/>
        </w:r>
        <w:r w:rsidR="00ED3754" w:rsidRPr="009869A7">
          <w:rPr>
            <w:rStyle w:val="Hyperlink"/>
            <w:noProof/>
          </w:rPr>
          <w:t>Toelichting op de toepassing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_Toc92398667 \h </w:instrText>
        </w:r>
        <w:r w:rsidR="00ED3754" w:rsidRPr="00550100">
          <w:rPr>
            <w:rStyle w:val="Verwijzing"/>
            <w:noProof/>
          </w:rPr>
        </w:r>
        <w:r w:rsidR="00ED3754" w:rsidRPr="00550100">
          <w:rPr>
            <w:rStyle w:val="Verwijzing"/>
            <w:noProof/>
          </w:rPr>
          <w:fldChar w:fldCharType="separate"/>
        </w:r>
        <w:r w:rsidR="00631221">
          <w:rPr>
            <w:rStyle w:val="Verwijzing"/>
            <w:noProof/>
          </w:rPr>
          <w:t>129</w:t>
        </w:r>
        <w:r w:rsidR="00ED3754" w:rsidRPr="00550100">
          <w:rPr>
            <w:rStyle w:val="Verwijzing"/>
            <w:noProof/>
          </w:rPr>
          <w:fldChar w:fldCharType="end"/>
        </w:r>
      </w:hyperlink>
    </w:p>
    <w:p w14:paraId="754163E0" w14:textId="6A76D09C" w:rsidR="00ED3754" w:rsidRDefault="00000000">
      <w:pPr>
        <w:pStyle w:val="Inhopg5"/>
        <w:rPr>
          <w:rFonts w:asciiTheme="minorHAnsi" w:eastAsiaTheme="minorEastAsia" w:hAnsiTheme="minorHAnsi" w:cstheme="minorBidi"/>
          <w:noProof/>
          <w:sz w:val="22"/>
          <w:szCs w:val="22"/>
        </w:rPr>
      </w:pPr>
      <w:hyperlink w:anchor="_Toc92398668" w:history="1">
        <w:r w:rsidR="00ED3754" w:rsidRPr="009869A7">
          <w:rPr>
            <w:rStyle w:val="Hyperlink"/>
            <w:noProof/>
          </w:rPr>
          <w:t>7.7.1.1</w:t>
        </w:r>
        <w:r w:rsidR="00ED3754">
          <w:rPr>
            <w:rFonts w:asciiTheme="minorHAnsi" w:eastAsiaTheme="minorEastAsia" w:hAnsiTheme="minorHAnsi" w:cstheme="minorBidi"/>
            <w:noProof/>
            <w:sz w:val="22"/>
            <w:szCs w:val="22"/>
          </w:rPr>
          <w:tab/>
        </w:r>
        <w:r w:rsidR="00ED3754" w:rsidRPr="009869A7">
          <w:rPr>
            <w:rStyle w:val="Hyperlink"/>
            <w:noProof/>
          </w:rPr>
          <w:t>Onderscheid tussen sectorale en niet-sectorale Gebiedsaanwijzingtypen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_Toc92398668 \h </w:instrText>
        </w:r>
        <w:r w:rsidR="00ED3754" w:rsidRPr="00550100">
          <w:rPr>
            <w:rStyle w:val="Verwijzing"/>
            <w:noProof/>
          </w:rPr>
        </w:r>
        <w:r w:rsidR="00ED3754" w:rsidRPr="00550100">
          <w:rPr>
            <w:rStyle w:val="Verwijzing"/>
            <w:noProof/>
          </w:rPr>
          <w:fldChar w:fldCharType="separate"/>
        </w:r>
        <w:r w:rsidR="00631221">
          <w:rPr>
            <w:rStyle w:val="Verwijzing"/>
            <w:noProof/>
          </w:rPr>
          <w:t>129</w:t>
        </w:r>
        <w:r w:rsidR="00ED3754" w:rsidRPr="00550100">
          <w:rPr>
            <w:rStyle w:val="Verwijzing"/>
            <w:noProof/>
          </w:rPr>
          <w:fldChar w:fldCharType="end"/>
        </w:r>
      </w:hyperlink>
    </w:p>
    <w:p w14:paraId="68A17BD6" w14:textId="5E879160" w:rsidR="00ED3754" w:rsidRDefault="00000000">
      <w:pPr>
        <w:pStyle w:val="Inhopg5"/>
        <w:rPr>
          <w:rFonts w:asciiTheme="minorHAnsi" w:eastAsiaTheme="minorEastAsia" w:hAnsiTheme="minorHAnsi" w:cstheme="minorBidi"/>
          <w:noProof/>
          <w:sz w:val="22"/>
          <w:szCs w:val="22"/>
        </w:rPr>
      </w:pPr>
      <w:hyperlink w:anchor="_Toc92398669" w:history="1">
        <w:r w:rsidR="00ED3754" w:rsidRPr="009869A7">
          <w:rPr>
            <w:rStyle w:val="Hyperlink"/>
            <w:noProof/>
          </w:rPr>
          <w:t>7.7.1.2</w:t>
        </w:r>
        <w:r w:rsidR="00ED3754">
          <w:rPr>
            <w:rFonts w:asciiTheme="minorHAnsi" w:eastAsiaTheme="minorEastAsia" w:hAnsiTheme="minorHAnsi" w:cstheme="minorBidi"/>
            <w:noProof/>
            <w:sz w:val="22"/>
            <w:szCs w:val="22"/>
          </w:rPr>
          <w:tab/>
        </w:r>
        <w:r w:rsidR="00ED3754" w:rsidRPr="009869A7">
          <w:rPr>
            <w:rStyle w:val="Hyperlink"/>
            <w:noProof/>
          </w:rPr>
          <w:t>Gebruik van Gebiedsaanwijzingtypen per omgevingsdocument</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_Toc92398669 \h </w:instrText>
        </w:r>
        <w:r w:rsidR="00ED3754" w:rsidRPr="00550100">
          <w:rPr>
            <w:rStyle w:val="Verwijzing"/>
            <w:noProof/>
          </w:rPr>
        </w:r>
        <w:r w:rsidR="00ED3754" w:rsidRPr="00550100">
          <w:rPr>
            <w:rStyle w:val="Verwijzing"/>
            <w:noProof/>
          </w:rPr>
          <w:fldChar w:fldCharType="separate"/>
        </w:r>
        <w:r w:rsidR="00631221">
          <w:rPr>
            <w:rStyle w:val="Verwijzing"/>
            <w:noProof/>
          </w:rPr>
          <w:t>130</w:t>
        </w:r>
        <w:r w:rsidR="00ED3754" w:rsidRPr="00550100">
          <w:rPr>
            <w:rStyle w:val="Verwijzing"/>
            <w:noProof/>
          </w:rPr>
          <w:fldChar w:fldCharType="end"/>
        </w:r>
      </w:hyperlink>
    </w:p>
    <w:p w14:paraId="1618BD80" w14:textId="71BDE985" w:rsidR="00ED3754" w:rsidRDefault="00000000">
      <w:pPr>
        <w:pStyle w:val="Inhopg5"/>
        <w:rPr>
          <w:rFonts w:asciiTheme="minorHAnsi" w:eastAsiaTheme="minorEastAsia" w:hAnsiTheme="minorHAnsi" w:cstheme="minorBidi"/>
          <w:noProof/>
          <w:sz w:val="22"/>
          <w:szCs w:val="22"/>
        </w:rPr>
      </w:pPr>
      <w:hyperlink w:anchor="_Toc92398670" w:history="1">
        <w:r w:rsidR="00ED3754" w:rsidRPr="009869A7">
          <w:rPr>
            <w:rStyle w:val="Hyperlink"/>
            <w:noProof/>
          </w:rPr>
          <w:t>7.7.1.3</w:t>
        </w:r>
        <w:r w:rsidR="00ED3754">
          <w:rPr>
            <w:rFonts w:asciiTheme="minorHAnsi" w:eastAsiaTheme="minorEastAsia" w:hAnsiTheme="minorHAnsi" w:cstheme="minorBidi"/>
            <w:noProof/>
            <w:sz w:val="22"/>
            <w:szCs w:val="22"/>
          </w:rPr>
          <w:tab/>
        </w:r>
        <w:r w:rsidR="00ED3754" w:rsidRPr="009869A7">
          <w:rPr>
            <w:rStyle w:val="Hyperlink"/>
            <w:noProof/>
          </w:rPr>
          <w:t>Combinatie van Gebiedsaanwijzing met objecttypen voor tekst</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_Toc92398670 \h </w:instrText>
        </w:r>
        <w:r w:rsidR="00ED3754" w:rsidRPr="00550100">
          <w:rPr>
            <w:rStyle w:val="Verwijzing"/>
            <w:noProof/>
          </w:rPr>
        </w:r>
        <w:r w:rsidR="00ED3754" w:rsidRPr="00550100">
          <w:rPr>
            <w:rStyle w:val="Verwijzing"/>
            <w:noProof/>
          </w:rPr>
          <w:fldChar w:fldCharType="separate"/>
        </w:r>
        <w:r w:rsidR="00631221">
          <w:rPr>
            <w:rStyle w:val="Verwijzing"/>
            <w:noProof/>
          </w:rPr>
          <w:t>131</w:t>
        </w:r>
        <w:r w:rsidR="00ED3754" w:rsidRPr="00550100">
          <w:rPr>
            <w:rStyle w:val="Verwijzing"/>
            <w:noProof/>
          </w:rPr>
          <w:fldChar w:fldCharType="end"/>
        </w:r>
      </w:hyperlink>
    </w:p>
    <w:p w14:paraId="4E2A9B89" w14:textId="66C80D91" w:rsidR="00ED3754" w:rsidRDefault="00000000">
      <w:pPr>
        <w:pStyle w:val="Inhopg5"/>
        <w:rPr>
          <w:rFonts w:asciiTheme="minorHAnsi" w:eastAsiaTheme="minorEastAsia" w:hAnsiTheme="minorHAnsi" w:cstheme="minorBidi"/>
          <w:noProof/>
          <w:sz w:val="22"/>
          <w:szCs w:val="22"/>
        </w:rPr>
      </w:pPr>
      <w:hyperlink w:anchor="_Toc92398671" w:history="1">
        <w:r w:rsidR="00ED3754" w:rsidRPr="009869A7">
          <w:rPr>
            <w:rStyle w:val="Hyperlink"/>
            <w:noProof/>
          </w:rPr>
          <w:t>7.7.1.4</w:t>
        </w:r>
        <w:r w:rsidR="00ED3754">
          <w:rPr>
            <w:rFonts w:asciiTheme="minorHAnsi" w:eastAsiaTheme="minorEastAsia" w:hAnsiTheme="minorHAnsi" w:cstheme="minorBidi"/>
            <w:noProof/>
            <w:sz w:val="22"/>
            <w:szCs w:val="22"/>
          </w:rPr>
          <w:tab/>
        </w:r>
        <w:r w:rsidR="00ED3754" w:rsidRPr="009869A7">
          <w:rPr>
            <w:rStyle w:val="Hyperlink"/>
            <w:noProof/>
          </w:rPr>
          <w:t>Presentatie</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_Toc92398671 \h </w:instrText>
        </w:r>
        <w:r w:rsidR="00ED3754" w:rsidRPr="00550100">
          <w:rPr>
            <w:rStyle w:val="Verwijzing"/>
            <w:noProof/>
          </w:rPr>
        </w:r>
        <w:r w:rsidR="00ED3754" w:rsidRPr="00550100">
          <w:rPr>
            <w:rStyle w:val="Verwijzing"/>
            <w:noProof/>
          </w:rPr>
          <w:fldChar w:fldCharType="separate"/>
        </w:r>
        <w:r w:rsidR="00631221">
          <w:rPr>
            <w:rStyle w:val="Verwijzing"/>
            <w:noProof/>
          </w:rPr>
          <w:t>132</w:t>
        </w:r>
        <w:r w:rsidR="00ED3754" w:rsidRPr="00550100">
          <w:rPr>
            <w:rStyle w:val="Verwijzing"/>
            <w:noProof/>
          </w:rPr>
          <w:fldChar w:fldCharType="end"/>
        </w:r>
      </w:hyperlink>
    </w:p>
    <w:p w14:paraId="539DADE9" w14:textId="234B385C" w:rsidR="00ED3754" w:rsidRDefault="00000000">
      <w:pPr>
        <w:pStyle w:val="Inhopg4"/>
        <w:rPr>
          <w:rFonts w:asciiTheme="minorHAnsi" w:eastAsiaTheme="minorEastAsia" w:hAnsiTheme="minorHAnsi" w:cstheme="minorBidi"/>
          <w:noProof/>
          <w:sz w:val="22"/>
          <w:szCs w:val="22"/>
        </w:rPr>
      </w:pPr>
      <w:hyperlink w:anchor="_Toc92398672" w:history="1">
        <w:r w:rsidR="00ED3754" w:rsidRPr="009869A7">
          <w:rPr>
            <w:rStyle w:val="Hyperlink"/>
            <w:noProof/>
          </w:rPr>
          <w:t>7.7.2</w:t>
        </w:r>
        <w:r w:rsidR="00ED3754">
          <w:rPr>
            <w:rFonts w:asciiTheme="minorHAnsi" w:eastAsiaTheme="minorEastAsia" w:hAnsiTheme="minorHAnsi" w:cstheme="minorBidi"/>
            <w:noProof/>
            <w:sz w:val="22"/>
            <w:szCs w:val="22"/>
          </w:rPr>
          <w:tab/>
        </w:r>
        <w:r w:rsidR="00ED3754" w:rsidRPr="009869A7">
          <w:rPr>
            <w:rStyle w:val="Hyperlink"/>
            <w:noProof/>
          </w:rPr>
          <w:t>Definitie</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_Toc92398672 \h </w:instrText>
        </w:r>
        <w:r w:rsidR="00ED3754" w:rsidRPr="00550100">
          <w:rPr>
            <w:rStyle w:val="Verwijzing"/>
            <w:noProof/>
          </w:rPr>
        </w:r>
        <w:r w:rsidR="00ED3754" w:rsidRPr="00550100">
          <w:rPr>
            <w:rStyle w:val="Verwijzing"/>
            <w:noProof/>
          </w:rPr>
          <w:fldChar w:fldCharType="separate"/>
        </w:r>
        <w:r w:rsidR="00631221">
          <w:rPr>
            <w:rStyle w:val="Verwijzing"/>
            <w:noProof/>
          </w:rPr>
          <w:t>132</w:t>
        </w:r>
        <w:r w:rsidR="00ED3754" w:rsidRPr="00550100">
          <w:rPr>
            <w:rStyle w:val="Verwijzing"/>
            <w:noProof/>
          </w:rPr>
          <w:fldChar w:fldCharType="end"/>
        </w:r>
      </w:hyperlink>
    </w:p>
    <w:p w14:paraId="6325A6FF" w14:textId="48A7C1A0" w:rsidR="00ED3754" w:rsidRDefault="00000000">
      <w:pPr>
        <w:pStyle w:val="Inhopg4"/>
        <w:rPr>
          <w:rFonts w:asciiTheme="minorHAnsi" w:eastAsiaTheme="minorEastAsia" w:hAnsiTheme="minorHAnsi" w:cstheme="minorBidi"/>
          <w:noProof/>
          <w:sz w:val="22"/>
          <w:szCs w:val="22"/>
        </w:rPr>
      </w:pPr>
      <w:hyperlink w:anchor="_Toc92398673" w:history="1">
        <w:r w:rsidR="00ED3754" w:rsidRPr="009869A7">
          <w:rPr>
            <w:rStyle w:val="Hyperlink"/>
            <w:noProof/>
          </w:rPr>
          <w:t>7.7.3</w:t>
        </w:r>
        <w:r w:rsidR="00ED3754">
          <w:rPr>
            <w:rFonts w:asciiTheme="minorHAnsi" w:eastAsiaTheme="minorEastAsia" w:hAnsiTheme="minorHAnsi" w:cstheme="minorBidi"/>
            <w:noProof/>
            <w:sz w:val="22"/>
            <w:szCs w:val="22"/>
          </w:rPr>
          <w:tab/>
        </w:r>
        <w:r w:rsidR="00ED3754" w:rsidRPr="009869A7">
          <w:rPr>
            <w:rStyle w:val="Hyperlink"/>
            <w:noProof/>
          </w:rPr>
          <w:t>Doel</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_Toc92398673 \h </w:instrText>
        </w:r>
        <w:r w:rsidR="00ED3754" w:rsidRPr="00550100">
          <w:rPr>
            <w:rStyle w:val="Verwijzing"/>
            <w:noProof/>
          </w:rPr>
        </w:r>
        <w:r w:rsidR="00ED3754" w:rsidRPr="00550100">
          <w:rPr>
            <w:rStyle w:val="Verwijzing"/>
            <w:noProof/>
          </w:rPr>
          <w:fldChar w:fldCharType="separate"/>
        </w:r>
        <w:r w:rsidR="00631221">
          <w:rPr>
            <w:rStyle w:val="Verwijzing"/>
            <w:noProof/>
          </w:rPr>
          <w:t>132</w:t>
        </w:r>
        <w:r w:rsidR="00ED3754" w:rsidRPr="00550100">
          <w:rPr>
            <w:rStyle w:val="Verwijzing"/>
            <w:noProof/>
          </w:rPr>
          <w:fldChar w:fldCharType="end"/>
        </w:r>
      </w:hyperlink>
    </w:p>
    <w:p w14:paraId="36847F4C" w14:textId="70AB7AB3" w:rsidR="00ED3754" w:rsidRDefault="00000000">
      <w:pPr>
        <w:pStyle w:val="Inhopg4"/>
        <w:rPr>
          <w:rFonts w:asciiTheme="minorHAnsi" w:eastAsiaTheme="minorEastAsia" w:hAnsiTheme="minorHAnsi" w:cstheme="minorBidi"/>
          <w:noProof/>
          <w:sz w:val="22"/>
          <w:szCs w:val="22"/>
        </w:rPr>
      </w:pPr>
      <w:hyperlink w:anchor="_Toc92398674" w:history="1">
        <w:r w:rsidR="00ED3754" w:rsidRPr="009869A7">
          <w:rPr>
            <w:rStyle w:val="Hyperlink"/>
            <w:noProof/>
          </w:rPr>
          <w:t>7.7.4</w:t>
        </w:r>
        <w:r w:rsidR="00ED3754">
          <w:rPr>
            <w:rFonts w:asciiTheme="minorHAnsi" w:eastAsiaTheme="minorEastAsia" w:hAnsiTheme="minorHAnsi" w:cstheme="minorBidi"/>
            <w:noProof/>
            <w:sz w:val="22"/>
            <w:szCs w:val="22"/>
          </w:rPr>
          <w:tab/>
        </w:r>
        <w:r w:rsidR="00ED3754" w:rsidRPr="009869A7">
          <w:rPr>
            <w:rStyle w:val="Hyperlink"/>
            <w:noProof/>
          </w:rPr>
          <w:t>Norm</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_Toc92398674 \h </w:instrText>
        </w:r>
        <w:r w:rsidR="00ED3754" w:rsidRPr="00550100">
          <w:rPr>
            <w:rStyle w:val="Verwijzing"/>
            <w:noProof/>
          </w:rPr>
        </w:r>
        <w:r w:rsidR="00ED3754" w:rsidRPr="00550100">
          <w:rPr>
            <w:rStyle w:val="Verwijzing"/>
            <w:noProof/>
          </w:rPr>
          <w:fldChar w:fldCharType="separate"/>
        </w:r>
        <w:r w:rsidR="00631221">
          <w:rPr>
            <w:rStyle w:val="Verwijzing"/>
            <w:noProof/>
          </w:rPr>
          <w:t>133</w:t>
        </w:r>
        <w:r w:rsidR="00ED3754" w:rsidRPr="00550100">
          <w:rPr>
            <w:rStyle w:val="Verwijzing"/>
            <w:noProof/>
          </w:rPr>
          <w:fldChar w:fldCharType="end"/>
        </w:r>
      </w:hyperlink>
    </w:p>
    <w:p w14:paraId="1414475A" w14:textId="067CC0D8" w:rsidR="00ED3754" w:rsidRDefault="00000000">
      <w:pPr>
        <w:pStyle w:val="Inhopg4"/>
        <w:rPr>
          <w:rFonts w:asciiTheme="minorHAnsi" w:eastAsiaTheme="minorEastAsia" w:hAnsiTheme="minorHAnsi" w:cstheme="minorBidi"/>
          <w:noProof/>
          <w:sz w:val="22"/>
          <w:szCs w:val="22"/>
        </w:rPr>
      </w:pPr>
      <w:hyperlink w:anchor="_Toc92398675" w:history="1">
        <w:r w:rsidR="00ED3754" w:rsidRPr="009869A7">
          <w:rPr>
            <w:rStyle w:val="Hyperlink"/>
            <w:noProof/>
          </w:rPr>
          <w:t>7.7.5</w:t>
        </w:r>
        <w:r w:rsidR="00ED3754">
          <w:rPr>
            <w:rFonts w:asciiTheme="minorHAnsi" w:eastAsiaTheme="minorEastAsia" w:hAnsiTheme="minorHAnsi" w:cstheme="minorBidi"/>
            <w:noProof/>
            <w:sz w:val="22"/>
            <w:szCs w:val="22"/>
          </w:rPr>
          <w:tab/>
        </w:r>
        <w:r w:rsidR="00ED3754" w:rsidRPr="009869A7">
          <w:rPr>
            <w:rStyle w:val="Hyperlink"/>
            <w:noProof/>
          </w:rPr>
          <w:t>Toelichting op de norm</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_Toc92398675 \h </w:instrText>
        </w:r>
        <w:r w:rsidR="00ED3754" w:rsidRPr="00550100">
          <w:rPr>
            <w:rStyle w:val="Verwijzing"/>
            <w:noProof/>
          </w:rPr>
        </w:r>
        <w:r w:rsidR="00ED3754" w:rsidRPr="00550100">
          <w:rPr>
            <w:rStyle w:val="Verwijzing"/>
            <w:noProof/>
          </w:rPr>
          <w:fldChar w:fldCharType="separate"/>
        </w:r>
        <w:r w:rsidR="00631221">
          <w:rPr>
            <w:rStyle w:val="Verwijzing"/>
            <w:noProof/>
          </w:rPr>
          <w:t>134</w:t>
        </w:r>
        <w:r w:rsidR="00ED3754" w:rsidRPr="00550100">
          <w:rPr>
            <w:rStyle w:val="Verwijzing"/>
            <w:noProof/>
          </w:rPr>
          <w:fldChar w:fldCharType="end"/>
        </w:r>
      </w:hyperlink>
    </w:p>
    <w:p w14:paraId="6901F8C5" w14:textId="0341C950" w:rsidR="00ED3754" w:rsidRDefault="00000000">
      <w:pPr>
        <w:pStyle w:val="Inhopg4"/>
        <w:rPr>
          <w:rFonts w:asciiTheme="minorHAnsi" w:eastAsiaTheme="minorEastAsia" w:hAnsiTheme="minorHAnsi" w:cstheme="minorBidi"/>
          <w:noProof/>
          <w:sz w:val="22"/>
          <w:szCs w:val="22"/>
        </w:rPr>
      </w:pPr>
      <w:hyperlink w:anchor="_Toc92398676" w:history="1">
        <w:r w:rsidR="00ED3754" w:rsidRPr="009869A7">
          <w:rPr>
            <w:rStyle w:val="Hyperlink"/>
            <w:noProof/>
          </w:rPr>
          <w:t>7.7.6</w:t>
        </w:r>
        <w:r w:rsidR="00ED3754">
          <w:rPr>
            <w:rFonts w:asciiTheme="minorHAnsi" w:eastAsiaTheme="minorEastAsia" w:hAnsiTheme="minorHAnsi" w:cstheme="minorBidi"/>
            <w:noProof/>
            <w:sz w:val="22"/>
            <w:szCs w:val="22"/>
          </w:rPr>
          <w:tab/>
        </w:r>
        <w:r w:rsidR="00ED3754" w:rsidRPr="009869A7">
          <w:rPr>
            <w:rStyle w:val="Hyperlink"/>
            <w:noProof/>
          </w:rPr>
          <w:t>De typen Gebiedsaanwijzing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_Toc92398676 \h </w:instrText>
        </w:r>
        <w:r w:rsidR="00ED3754" w:rsidRPr="00550100">
          <w:rPr>
            <w:rStyle w:val="Verwijzing"/>
            <w:noProof/>
          </w:rPr>
        </w:r>
        <w:r w:rsidR="00ED3754" w:rsidRPr="00550100">
          <w:rPr>
            <w:rStyle w:val="Verwijzing"/>
            <w:noProof/>
          </w:rPr>
          <w:fldChar w:fldCharType="separate"/>
        </w:r>
        <w:r w:rsidR="00631221">
          <w:rPr>
            <w:rStyle w:val="Verwijzing"/>
            <w:noProof/>
          </w:rPr>
          <w:t>134</w:t>
        </w:r>
        <w:r w:rsidR="00ED3754" w:rsidRPr="00550100">
          <w:rPr>
            <w:rStyle w:val="Verwijzing"/>
            <w:noProof/>
          </w:rPr>
          <w:fldChar w:fldCharType="end"/>
        </w:r>
      </w:hyperlink>
    </w:p>
    <w:p w14:paraId="0BB19CCC" w14:textId="753668B2" w:rsidR="00ED3754" w:rsidRDefault="00000000">
      <w:pPr>
        <w:pStyle w:val="Inhopg5"/>
        <w:rPr>
          <w:rFonts w:asciiTheme="minorHAnsi" w:eastAsiaTheme="minorEastAsia" w:hAnsiTheme="minorHAnsi" w:cstheme="minorBidi"/>
          <w:noProof/>
          <w:sz w:val="22"/>
          <w:szCs w:val="22"/>
        </w:rPr>
      </w:pPr>
      <w:hyperlink w:anchor="_Toc92398677" w:history="1">
        <w:r w:rsidR="00ED3754" w:rsidRPr="009869A7">
          <w:rPr>
            <w:rStyle w:val="Hyperlink"/>
            <w:noProof/>
          </w:rPr>
          <w:t>7.7.6.1</w:t>
        </w:r>
        <w:r w:rsidR="00ED3754">
          <w:rPr>
            <w:rFonts w:asciiTheme="minorHAnsi" w:eastAsiaTheme="minorEastAsia" w:hAnsiTheme="minorHAnsi" w:cstheme="minorBidi"/>
            <w:noProof/>
            <w:sz w:val="22"/>
            <w:szCs w:val="22"/>
          </w:rPr>
          <w:tab/>
        </w:r>
        <w:r w:rsidR="00ED3754" w:rsidRPr="009869A7">
          <w:rPr>
            <w:rStyle w:val="Hyperlink"/>
            <w:noProof/>
          </w:rPr>
          <w:t>Natuur</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_Toc92398677 \h </w:instrText>
        </w:r>
        <w:r w:rsidR="00ED3754" w:rsidRPr="00550100">
          <w:rPr>
            <w:rStyle w:val="Verwijzing"/>
            <w:noProof/>
          </w:rPr>
        </w:r>
        <w:r w:rsidR="00ED3754" w:rsidRPr="00550100">
          <w:rPr>
            <w:rStyle w:val="Verwijzing"/>
            <w:noProof/>
          </w:rPr>
          <w:fldChar w:fldCharType="separate"/>
        </w:r>
        <w:r w:rsidR="00631221">
          <w:rPr>
            <w:rStyle w:val="Verwijzing"/>
            <w:noProof/>
          </w:rPr>
          <w:t>134</w:t>
        </w:r>
        <w:r w:rsidR="00ED3754" w:rsidRPr="00550100">
          <w:rPr>
            <w:rStyle w:val="Verwijzing"/>
            <w:noProof/>
          </w:rPr>
          <w:fldChar w:fldCharType="end"/>
        </w:r>
      </w:hyperlink>
    </w:p>
    <w:p w14:paraId="37D901EC" w14:textId="59F5EC9E" w:rsidR="00ED3754" w:rsidRDefault="00000000">
      <w:pPr>
        <w:pStyle w:val="Inhopg3"/>
        <w:rPr>
          <w:rFonts w:asciiTheme="minorHAnsi" w:eastAsiaTheme="minorEastAsia" w:hAnsiTheme="minorHAnsi" w:cstheme="minorBidi"/>
          <w:noProof/>
          <w:sz w:val="22"/>
          <w:szCs w:val="22"/>
        </w:rPr>
      </w:pPr>
      <w:hyperlink w:anchor="_Toc92398678" w:history="1">
        <w:r w:rsidR="00ED3754" w:rsidRPr="009869A7">
          <w:rPr>
            <w:rStyle w:val="Hyperlink"/>
            <w:noProof/>
          </w:rPr>
          <w:t>7.8</w:t>
        </w:r>
        <w:r w:rsidR="00ED3754">
          <w:rPr>
            <w:rFonts w:asciiTheme="minorHAnsi" w:eastAsiaTheme="minorEastAsia" w:hAnsiTheme="minorHAnsi" w:cstheme="minorBidi"/>
            <w:noProof/>
            <w:sz w:val="22"/>
            <w:szCs w:val="22"/>
          </w:rPr>
          <w:tab/>
        </w:r>
        <w:r w:rsidR="00ED3754" w:rsidRPr="009869A7">
          <w:rPr>
            <w:rStyle w:val="Hyperlink"/>
            <w:noProof/>
          </w:rPr>
          <w:t>Objecttype SymbolisatieItem</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_Toc92398678 \h </w:instrText>
        </w:r>
        <w:r w:rsidR="00ED3754" w:rsidRPr="00550100">
          <w:rPr>
            <w:rStyle w:val="Verwijzing"/>
            <w:noProof/>
          </w:rPr>
        </w:r>
        <w:r w:rsidR="00ED3754" w:rsidRPr="00550100">
          <w:rPr>
            <w:rStyle w:val="Verwijzing"/>
            <w:noProof/>
          </w:rPr>
          <w:fldChar w:fldCharType="separate"/>
        </w:r>
        <w:r w:rsidR="00631221">
          <w:rPr>
            <w:rStyle w:val="Verwijzing"/>
            <w:noProof/>
          </w:rPr>
          <w:t>135</w:t>
        </w:r>
        <w:r w:rsidR="00ED3754" w:rsidRPr="00550100">
          <w:rPr>
            <w:rStyle w:val="Verwijzing"/>
            <w:noProof/>
          </w:rPr>
          <w:fldChar w:fldCharType="end"/>
        </w:r>
      </w:hyperlink>
    </w:p>
    <w:p w14:paraId="1B2B7CF9" w14:textId="5E769775" w:rsidR="00ED3754" w:rsidRDefault="00000000">
      <w:pPr>
        <w:pStyle w:val="Inhopg4"/>
        <w:rPr>
          <w:rFonts w:asciiTheme="minorHAnsi" w:eastAsiaTheme="minorEastAsia" w:hAnsiTheme="minorHAnsi" w:cstheme="minorBidi"/>
          <w:noProof/>
          <w:sz w:val="22"/>
          <w:szCs w:val="22"/>
        </w:rPr>
      </w:pPr>
      <w:hyperlink w:anchor="_Toc92398679" w:history="1">
        <w:r w:rsidR="00ED3754" w:rsidRPr="009869A7">
          <w:rPr>
            <w:rStyle w:val="Hyperlink"/>
            <w:noProof/>
          </w:rPr>
          <w:t>7.8.1</w:t>
        </w:r>
        <w:r w:rsidR="00ED3754">
          <w:rPr>
            <w:rFonts w:asciiTheme="minorHAnsi" w:eastAsiaTheme="minorEastAsia" w:hAnsiTheme="minorHAnsi" w:cstheme="minorBidi"/>
            <w:noProof/>
            <w:sz w:val="22"/>
            <w:szCs w:val="22"/>
          </w:rPr>
          <w:tab/>
        </w:r>
        <w:r w:rsidR="00ED3754" w:rsidRPr="009869A7">
          <w:rPr>
            <w:rStyle w:val="Hyperlink"/>
            <w:noProof/>
          </w:rPr>
          <w:t>Toelichting op de toepassing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_Toc92398679 \h </w:instrText>
        </w:r>
        <w:r w:rsidR="00ED3754" w:rsidRPr="00550100">
          <w:rPr>
            <w:rStyle w:val="Verwijzing"/>
            <w:noProof/>
          </w:rPr>
        </w:r>
        <w:r w:rsidR="00ED3754" w:rsidRPr="00550100">
          <w:rPr>
            <w:rStyle w:val="Verwijzing"/>
            <w:noProof/>
          </w:rPr>
          <w:fldChar w:fldCharType="separate"/>
        </w:r>
        <w:r w:rsidR="00631221">
          <w:rPr>
            <w:rStyle w:val="Verwijzing"/>
            <w:noProof/>
          </w:rPr>
          <w:t>135</w:t>
        </w:r>
        <w:r w:rsidR="00ED3754" w:rsidRPr="00550100">
          <w:rPr>
            <w:rStyle w:val="Verwijzing"/>
            <w:noProof/>
          </w:rPr>
          <w:fldChar w:fldCharType="end"/>
        </w:r>
      </w:hyperlink>
    </w:p>
    <w:p w14:paraId="6E6625CF" w14:textId="4CE509F3" w:rsidR="00ED3754" w:rsidRDefault="00000000">
      <w:pPr>
        <w:pStyle w:val="Inhopg4"/>
        <w:rPr>
          <w:rFonts w:asciiTheme="minorHAnsi" w:eastAsiaTheme="minorEastAsia" w:hAnsiTheme="minorHAnsi" w:cstheme="minorBidi"/>
          <w:noProof/>
          <w:sz w:val="22"/>
          <w:szCs w:val="22"/>
        </w:rPr>
      </w:pPr>
      <w:hyperlink w:anchor="_Toc92398680" w:history="1">
        <w:r w:rsidR="00ED3754" w:rsidRPr="009869A7">
          <w:rPr>
            <w:rStyle w:val="Hyperlink"/>
            <w:noProof/>
          </w:rPr>
          <w:t>7.8.2</w:t>
        </w:r>
        <w:r w:rsidR="00ED3754">
          <w:rPr>
            <w:rFonts w:asciiTheme="minorHAnsi" w:eastAsiaTheme="minorEastAsia" w:hAnsiTheme="minorHAnsi" w:cstheme="minorBidi"/>
            <w:noProof/>
            <w:sz w:val="22"/>
            <w:szCs w:val="22"/>
          </w:rPr>
          <w:tab/>
        </w:r>
        <w:r w:rsidR="00ED3754" w:rsidRPr="009869A7">
          <w:rPr>
            <w:rStyle w:val="Hyperlink"/>
            <w:noProof/>
          </w:rPr>
          <w:t>Definitie</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_Toc92398680 \h </w:instrText>
        </w:r>
        <w:r w:rsidR="00ED3754" w:rsidRPr="00550100">
          <w:rPr>
            <w:rStyle w:val="Verwijzing"/>
            <w:noProof/>
          </w:rPr>
        </w:r>
        <w:r w:rsidR="00ED3754" w:rsidRPr="00550100">
          <w:rPr>
            <w:rStyle w:val="Verwijzing"/>
            <w:noProof/>
          </w:rPr>
          <w:fldChar w:fldCharType="separate"/>
        </w:r>
        <w:r w:rsidR="00631221">
          <w:rPr>
            <w:rStyle w:val="Verwijzing"/>
            <w:noProof/>
          </w:rPr>
          <w:t>135</w:t>
        </w:r>
        <w:r w:rsidR="00ED3754" w:rsidRPr="00550100">
          <w:rPr>
            <w:rStyle w:val="Verwijzing"/>
            <w:noProof/>
          </w:rPr>
          <w:fldChar w:fldCharType="end"/>
        </w:r>
      </w:hyperlink>
    </w:p>
    <w:p w14:paraId="5FC56FBB" w14:textId="0C9B5218" w:rsidR="00ED3754" w:rsidRDefault="00000000">
      <w:pPr>
        <w:pStyle w:val="Inhopg4"/>
        <w:rPr>
          <w:rFonts w:asciiTheme="minorHAnsi" w:eastAsiaTheme="minorEastAsia" w:hAnsiTheme="minorHAnsi" w:cstheme="minorBidi"/>
          <w:noProof/>
          <w:sz w:val="22"/>
          <w:szCs w:val="22"/>
        </w:rPr>
      </w:pPr>
      <w:hyperlink w:anchor="_Toc92398681" w:history="1">
        <w:r w:rsidR="00ED3754" w:rsidRPr="009869A7">
          <w:rPr>
            <w:rStyle w:val="Hyperlink"/>
            <w:noProof/>
          </w:rPr>
          <w:t>7.8.3</w:t>
        </w:r>
        <w:r w:rsidR="00ED3754">
          <w:rPr>
            <w:rFonts w:asciiTheme="minorHAnsi" w:eastAsiaTheme="minorEastAsia" w:hAnsiTheme="minorHAnsi" w:cstheme="minorBidi"/>
            <w:noProof/>
            <w:sz w:val="22"/>
            <w:szCs w:val="22"/>
          </w:rPr>
          <w:tab/>
        </w:r>
        <w:r w:rsidR="00ED3754" w:rsidRPr="009869A7">
          <w:rPr>
            <w:rStyle w:val="Hyperlink"/>
            <w:noProof/>
          </w:rPr>
          <w:t>Doel</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_Toc92398681 \h </w:instrText>
        </w:r>
        <w:r w:rsidR="00ED3754" w:rsidRPr="00550100">
          <w:rPr>
            <w:rStyle w:val="Verwijzing"/>
            <w:noProof/>
          </w:rPr>
        </w:r>
        <w:r w:rsidR="00ED3754" w:rsidRPr="00550100">
          <w:rPr>
            <w:rStyle w:val="Verwijzing"/>
            <w:noProof/>
          </w:rPr>
          <w:fldChar w:fldCharType="separate"/>
        </w:r>
        <w:r w:rsidR="00631221">
          <w:rPr>
            <w:rStyle w:val="Verwijzing"/>
            <w:noProof/>
          </w:rPr>
          <w:t>135</w:t>
        </w:r>
        <w:r w:rsidR="00ED3754" w:rsidRPr="00550100">
          <w:rPr>
            <w:rStyle w:val="Verwijzing"/>
            <w:noProof/>
          </w:rPr>
          <w:fldChar w:fldCharType="end"/>
        </w:r>
      </w:hyperlink>
    </w:p>
    <w:p w14:paraId="345C4AC0" w14:textId="5F332326" w:rsidR="00ED3754" w:rsidRDefault="00000000">
      <w:pPr>
        <w:pStyle w:val="Inhopg4"/>
        <w:rPr>
          <w:rFonts w:asciiTheme="minorHAnsi" w:eastAsiaTheme="minorEastAsia" w:hAnsiTheme="minorHAnsi" w:cstheme="minorBidi"/>
          <w:noProof/>
          <w:sz w:val="22"/>
          <w:szCs w:val="22"/>
        </w:rPr>
      </w:pPr>
      <w:hyperlink w:anchor="_Toc92398682" w:history="1">
        <w:r w:rsidR="00ED3754" w:rsidRPr="009869A7">
          <w:rPr>
            <w:rStyle w:val="Hyperlink"/>
            <w:noProof/>
          </w:rPr>
          <w:t>7.8.4</w:t>
        </w:r>
        <w:r w:rsidR="00ED3754">
          <w:rPr>
            <w:rFonts w:asciiTheme="minorHAnsi" w:eastAsiaTheme="minorEastAsia" w:hAnsiTheme="minorHAnsi" w:cstheme="minorBidi"/>
            <w:noProof/>
            <w:sz w:val="22"/>
            <w:szCs w:val="22"/>
          </w:rPr>
          <w:tab/>
        </w:r>
        <w:r w:rsidR="00ED3754" w:rsidRPr="009869A7">
          <w:rPr>
            <w:rStyle w:val="Hyperlink"/>
            <w:noProof/>
          </w:rPr>
          <w:t>Norm</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_Toc92398682 \h </w:instrText>
        </w:r>
        <w:r w:rsidR="00ED3754" w:rsidRPr="00550100">
          <w:rPr>
            <w:rStyle w:val="Verwijzing"/>
            <w:noProof/>
          </w:rPr>
        </w:r>
        <w:r w:rsidR="00ED3754" w:rsidRPr="00550100">
          <w:rPr>
            <w:rStyle w:val="Verwijzing"/>
            <w:noProof/>
          </w:rPr>
          <w:fldChar w:fldCharType="separate"/>
        </w:r>
        <w:r w:rsidR="00631221">
          <w:rPr>
            <w:rStyle w:val="Verwijzing"/>
            <w:noProof/>
          </w:rPr>
          <w:t>136</w:t>
        </w:r>
        <w:r w:rsidR="00ED3754" w:rsidRPr="00550100">
          <w:rPr>
            <w:rStyle w:val="Verwijzing"/>
            <w:noProof/>
          </w:rPr>
          <w:fldChar w:fldCharType="end"/>
        </w:r>
      </w:hyperlink>
    </w:p>
    <w:p w14:paraId="53AC7E37" w14:textId="7FBDE30D" w:rsidR="00ED3754" w:rsidRDefault="00000000">
      <w:pPr>
        <w:pStyle w:val="Inhopg4"/>
        <w:rPr>
          <w:rFonts w:asciiTheme="minorHAnsi" w:eastAsiaTheme="minorEastAsia" w:hAnsiTheme="minorHAnsi" w:cstheme="minorBidi"/>
          <w:noProof/>
          <w:sz w:val="22"/>
          <w:szCs w:val="22"/>
        </w:rPr>
      </w:pPr>
      <w:hyperlink w:anchor="_Toc92398683" w:history="1">
        <w:r w:rsidR="00ED3754" w:rsidRPr="009869A7">
          <w:rPr>
            <w:rStyle w:val="Hyperlink"/>
            <w:noProof/>
          </w:rPr>
          <w:t>7.8.5</w:t>
        </w:r>
        <w:r w:rsidR="00ED3754">
          <w:rPr>
            <w:rFonts w:asciiTheme="minorHAnsi" w:eastAsiaTheme="minorEastAsia" w:hAnsiTheme="minorHAnsi" w:cstheme="minorBidi"/>
            <w:noProof/>
            <w:sz w:val="22"/>
            <w:szCs w:val="22"/>
          </w:rPr>
          <w:tab/>
        </w:r>
        <w:r w:rsidR="00ED3754" w:rsidRPr="009869A7">
          <w:rPr>
            <w:rStyle w:val="Hyperlink"/>
            <w:noProof/>
          </w:rPr>
          <w:t>Toelichting op de norm</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_Toc92398683 \h </w:instrText>
        </w:r>
        <w:r w:rsidR="00ED3754" w:rsidRPr="00550100">
          <w:rPr>
            <w:rStyle w:val="Verwijzing"/>
            <w:noProof/>
          </w:rPr>
        </w:r>
        <w:r w:rsidR="00ED3754" w:rsidRPr="00550100">
          <w:rPr>
            <w:rStyle w:val="Verwijzing"/>
            <w:noProof/>
          </w:rPr>
          <w:fldChar w:fldCharType="separate"/>
        </w:r>
        <w:r w:rsidR="00631221">
          <w:rPr>
            <w:rStyle w:val="Verwijzing"/>
            <w:noProof/>
          </w:rPr>
          <w:t>136</w:t>
        </w:r>
        <w:r w:rsidR="00ED3754" w:rsidRPr="00550100">
          <w:rPr>
            <w:rStyle w:val="Verwijzing"/>
            <w:noProof/>
          </w:rPr>
          <w:fldChar w:fldCharType="end"/>
        </w:r>
      </w:hyperlink>
    </w:p>
    <w:p w14:paraId="1B72F559" w14:textId="50F7D207" w:rsidR="00ED3754" w:rsidRDefault="00000000">
      <w:pPr>
        <w:pStyle w:val="Inhopg3"/>
        <w:rPr>
          <w:rFonts w:asciiTheme="minorHAnsi" w:eastAsiaTheme="minorEastAsia" w:hAnsiTheme="minorHAnsi" w:cstheme="minorBidi"/>
          <w:noProof/>
          <w:sz w:val="22"/>
          <w:szCs w:val="22"/>
        </w:rPr>
      </w:pPr>
      <w:hyperlink w:anchor="_Toc92398684" w:history="1">
        <w:r w:rsidR="00ED3754" w:rsidRPr="009869A7">
          <w:rPr>
            <w:rStyle w:val="Hyperlink"/>
            <w:noProof/>
          </w:rPr>
          <w:t>7.9</w:t>
        </w:r>
        <w:r w:rsidR="00ED3754">
          <w:rPr>
            <w:rFonts w:asciiTheme="minorHAnsi" w:eastAsiaTheme="minorEastAsia" w:hAnsiTheme="minorHAnsi" w:cstheme="minorBidi"/>
            <w:noProof/>
            <w:sz w:val="22"/>
            <w:szCs w:val="22"/>
          </w:rPr>
          <w:tab/>
        </w:r>
        <w:r w:rsidR="00ED3754" w:rsidRPr="009869A7">
          <w:rPr>
            <w:rStyle w:val="Hyperlink"/>
            <w:noProof/>
          </w:rPr>
          <w:t>Objecttype Kaart</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_Toc92398684 \h </w:instrText>
        </w:r>
        <w:r w:rsidR="00ED3754" w:rsidRPr="00550100">
          <w:rPr>
            <w:rStyle w:val="Verwijzing"/>
            <w:noProof/>
          </w:rPr>
        </w:r>
        <w:r w:rsidR="00ED3754" w:rsidRPr="00550100">
          <w:rPr>
            <w:rStyle w:val="Verwijzing"/>
            <w:noProof/>
          </w:rPr>
          <w:fldChar w:fldCharType="separate"/>
        </w:r>
        <w:r w:rsidR="00631221">
          <w:rPr>
            <w:rStyle w:val="Verwijzing"/>
            <w:noProof/>
          </w:rPr>
          <w:t>137</w:t>
        </w:r>
        <w:r w:rsidR="00ED3754" w:rsidRPr="00550100">
          <w:rPr>
            <w:rStyle w:val="Verwijzing"/>
            <w:noProof/>
          </w:rPr>
          <w:fldChar w:fldCharType="end"/>
        </w:r>
      </w:hyperlink>
    </w:p>
    <w:p w14:paraId="243B2A5B" w14:textId="002ED1BD" w:rsidR="00ED3754" w:rsidRDefault="00000000">
      <w:pPr>
        <w:pStyle w:val="Inhopg4"/>
        <w:rPr>
          <w:rFonts w:asciiTheme="minorHAnsi" w:eastAsiaTheme="minorEastAsia" w:hAnsiTheme="minorHAnsi" w:cstheme="minorBidi"/>
          <w:noProof/>
          <w:sz w:val="22"/>
          <w:szCs w:val="22"/>
        </w:rPr>
      </w:pPr>
      <w:hyperlink w:anchor="_Toc92398685" w:history="1">
        <w:r w:rsidR="00ED3754" w:rsidRPr="009869A7">
          <w:rPr>
            <w:rStyle w:val="Hyperlink"/>
            <w:noProof/>
          </w:rPr>
          <w:t>7.9.1</w:t>
        </w:r>
        <w:r w:rsidR="00ED3754">
          <w:rPr>
            <w:rFonts w:asciiTheme="minorHAnsi" w:eastAsiaTheme="minorEastAsia" w:hAnsiTheme="minorHAnsi" w:cstheme="minorBidi"/>
            <w:noProof/>
            <w:sz w:val="22"/>
            <w:szCs w:val="22"/>
          </w:rPr>
          <w:tab/>
        </w:r>
        <w:r w:rsidR="00ED3754" w:rsidRPr="009869A7">
          <w:rPr>
            <w:rStyle w:val="Hyperlink"/>
            <w:noProof/>
          </w:rPr>
          <w:t>Toelichting op de toepassing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_Toc92398685 \h </w:instrText>
        </w:r>
        <w:r w:rsidR="00ED3754" w:rsidRPr="00550100">
          <w:rPr>
            <w:rStyle w:val="Verwijzing"/>
            <w:noProof/>
          </w:rPr>
        </w:r>
        <w:r w:rsidR="00ED3754" w:rsidRPr="00550100">
          <w:rPr>
            <w:rStyle w:val="Verwijzing"/>
            <w:noProof/>
          </w:rPr>
          <w:fldChar w:fldCharType="separate"/>
        </w:r>
        <w:r w:rsidR="00631221">
          <w:rPr>
            <w:rStyle w:val="Verwijzing"/>
            <w:noProof/>
          </w:rPr>
          <w:t>137</w:t>
        </w:r>
        <w:r w:rsidR="00ED3754" w:rsidRPr="00550100">
          <w:rPr>
            <w:rStyle w:val="Verwijzing"/>
            <w:noProof/>
          </w:rPr>
          <w:fldChar w:fldCharType="end"/>
        </w:r>
      </w:hyperlink>
    </w:p>
    <w:p w14:paraId="0CD4A26E" w14:textId="1CFBC027" w:rsidR="00ED3754" w:rsidRDefault="00000000">
      <w:pPr>
        <w:pStyle w:val="Inhopg4"/>
        <w:rPr>
          <w:rFonts w:asciiTheme="minorHAnsi" w:eastAsiaTheme="minorEastAsia" w:hAnsiTheme="minorHAnsi" w:cstheme="minorBidi"/>
          <w:noProof/>
          <w:sz w:val="22"/>
          <w:szCs w:val="22"/>
        </w:rPr>
      </w:pPr>
      <w:hyperlink w:anchor="_Toc92398686" w:history="1">
        <w:r w:rsidR="00ED3754" w:rsidRPr="009869A7">
          <w:rPr>
            <w:rStyle w:val="Hyperlink"/>
            <w:noProof/>
          </w:rPr>
          <w:t>7.9.2</w:t>
        </w:r>
        <w:r w:rsidR="00ED3754">
          <w:rPr>
            <w:rFonts w:asciiTheme="minorHAnsi" w:eastAsiaTheme="minorEastAsia" w:hAnsiTheme="minorHAnsi" w:cstheme="minorBidi"/>
            <w:noProof/>
            <w:sz w:val="22"/>
            <w:szCs w:val="22"/>
          </w:rPr>
          <w:tab/>
        </w:r>
        <w:r w:rsidR="00ED3754" w:rsidRPr="009869A7">
          <w:rPr>
            <w:rStyle w:val="Hyperlink"/>
            <w:noProof/>
          </w:rPr>
          <w:t>Definitie</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_Toc92398686 \h </w:instrText>
        </w:r>
        <w:r w:rsidR="00ED3754" w:rsidRPr="00550100">
          <w:rPr>
            <w:rStyle w:val="Verwijzing"/>
            <w:noProof/>
          </w:rPr>
        </w:r>
        <w:r w:rsidR="00ED3754" w:rsidRPr="00550100">
          <w:rPr>
            <w:rStyle w:val="Verwijzing"/>
            <w:noProof/>
          </w:rPr>
          <w:fldChar w:fldCharType="separate"/>
        </w:r>
        <w:r w:rsidR="00631221">
          <w:rPr>
            <w:rStyle w:val="Verwijzing"/>
            <w:noProof/>
          </w:rPr>
          <w:t>137</w:t>
        </w:r>
        <w:r w:rsidR="00ED3754" w:rsidRPr="00550100">
          <w:rPr>
            <w:rStyle w:val="Verwijzing"/>
            <w:noProof/>
          </w:rPr>
          <w:fldChar w:fldCharType="end"/>
        </w:r>
      </w:hyperlink>
    </w:p>
    <w:p w14:paraId="5468005F" w14:textId="5CBB6C96" w:rsidR="00ED3754" w:rsidRDefault="00000000">
      <w:pPr>
        <w:pStyle w:val="Inhopg4"/>
        <w:rPr>
          <w:rFonts w:asciiTheme="minorHAnsi" w:eastAsiaTheme="minorEastAsia" w:hAnsiTheme="minorHAnsi" w:cstheme="minorBidi"/>
          <w:noProof/>
          <w:sz w:val="22"/>
          <w:szCs w:val="22"/>
        </w:rPr>
      </w:pPr>
      <w:hyperlink w:anchor="_Toc92398687" w:history="1">
        <w:r w:rsidR="00ED3754" w:rsidRPr="009869A7">
          <w:rPr>
            <w:rStyle w:val="Hyperlink"/>
            <w:noProof/>
          </w:rPr>
          <w:t>7.9.3</w:t>
        </w:r>
        <w:r w:rsidR="00ED3754">
          <w:rPr>
            <w:rFonts w:asciiTheme="minorHAnsi" w:eastAsiaTheme="minorEastAsia" w:hAnsiTheme="minorHAnsi" w:cstheme="minorBidi"/>
            <w:noProof/>
            <w:sz w:val="22"/>
            <w:szCs w:val="22"/>
          </w:rPr>
          <w:tab/>
        </w:r>
        <w:r w:rsidR="00ED3754" w:rsidRPr="009869A7">
          <w:rPr>
            <w:rStyle w:val="Hyperlink"/>
            <w:noProof/>
          </w:rPr>
          <w:t>Doel</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_Toc92398687 \h </w:instrText>
        </w:r>
        <w:r w:rsidR="00ED3754" w:rsidRPr="00550100">
          <w:rPr>
            <w:rStyle w:val="Verwijzing"/>
            <w:noProof/>
          </w:rPr>
        </w:r>
        <w:r w:rsidR="00ED3754" w:rsidRPr="00550100">
          <w:rPr>
            <w:rStyle w:val="Verwijzing"/>
            <w:noProof/>
          </w:rPr>
          <w:fldChar w:fldCharType="separate"/>
        </w:r>
        <w:r w:rsidR="00631221">
          <w:rPr>
            <w:rStyle w:val="Verwijzing"/>
            <w:noProof/>
          </w:rPr>
          <w:t>137</w:t>
        </w:r>
        <w:r w:rsidR="00ED3754" w:rsidRPr="00550100">
          <w:rPr>
            <w:rStyle w:val="Verwijzing"/>
            <w:noProof/>
          </w:rPr>
          <w:fldChar w:fldCharType="end"/>
        </w:r>
      </w:hyperlink>
    </w:p>
    <w:p w14:paraId="34E30F02" w14:textId="0C8066E9" w:rsidR="00ED3754" w:rsidRDefault="00000000">
      <w:pPr>
        <w:pStyle w:val="Inhopg4"/>
        <w:rPr>
          <w:rFonts w:asciiTheme="minorHAnsi" w:eastAsiaTheme="minorEastAsia" w:hAnsiTheme="minorHAnsi" w:cstheme="minorBidi"/>
          <w:noProof/>
          <w:sz w:val="22"/>
          <w:szCs w:val="22"/>
        </w:rPr>
      </w:pPr>
      <w:hyperlink w:anchor="_Toc92398688" w:history="1">
        <w:r w:rsidR="00ED3754" w:rsidRPr="009869A7">
          <w:rPr>
            <w:rStyle w:val="Hyperlink"/>
            <w:noProof/>
          </w:rPr>
          <w:t>7.9.4</w:t>
        </w:r>
        <w:r w:rsidR="00ED3754">
          <w:rPr>
            <w:rFonts w:asciiTheme="minorHAnsi" w:eastAsiaTheme="minorEastAsia" w:hAnsiTheme="minorHAnsi" w:cstheme="minorBidi"/>
            <w:noProof/>
            <w:sz w:val="22"/>
            <w:szCs w:val="22"/>
          </w:rPr>
          <w:tab/>
        </w:r>
        <w:r w:rsidR="00ED3754" w:rsidRPr="009869A7">
          <w:rPr>
            <w:rStyle w:val="Hyperlink"/>
            <w:noProof/>
          </w:rPr>
          <w:t>Norm</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_Toc92398688 \h </w:instrText>
        </w:r>
        <w:r w:rsidR="00ED3754" w:rsidRPr="00550100">
          <w:rPr>
            <w:rStyle w:val="Verwijzing"/>
            <w:noProof/>
          </w:rPr>
        </w:r>
        <w:r w:rsidR="00ED3754" w:rsidRPr="00550100">
          <w:rPr>
            <w:rStyle w:val="Verwijzing"/>
            <w:noProof/>
          </w:rPr>
          <w:fldChar w:fldCharType="separate"/>
        </w:r>
        <w:r w:rsidR="00631221">
          <w:rPr>
            <w:rStyle w:val="Verwijzing"/>
            <w:noProof/>
          </w:rPr>
          <w:t>138</w:t>
        </w:r>
        <w:r w:rsidR="00ED3754" w:rsidRPr="00550100">
          <w:rPr>
            <w:rStyle w:val="Verwijzing"/>
            <w:noProof/>
          </w:rPr>
          <w:fldChar w:fldCharType="end"/>
        </w:r>
      </w:hyperlink>
    </w:p>
    <w:p w14:paraId="05C3990C" w14:textId="6D28DF98" w:rsidR="00ED3754" w:rsidRDefault="00000000">
      <w:pPr>
        <w:pStyle w:val="Inhopg4"/>
        <w:rPr>
          <w:rFonts w:asciiTheme="minorHAnsi" w:eastAsiaTheme="minorEastAsia" w:hAnsiTheme="minorHAnsi" w:cstheme="minorBidi"/>
          <w:noProof/>
          <w:sz w:val="22"/>
          <w:szCs w:val="22"/>
        </w:rPr>
      </w:pPr>
      <w:hyperlink w:anchor="_Toc92398689" w:history="1">
        <w:r w:rsidR="00ED3754" w:rsidRPr="009869A7">
          <w:rPr>
            <w:rStyle w:val="Hyperlink"/>
            <w:noProof/>
          </w:rPr>
          <w:t>7.9.5</w:t>
        </w:r>
        <w:r w:rsidR="00ED3754">
          <w:rPr>
            <w:rFonts w:asciiTheme="minorHAnsi" w:eastAsiaTheme="minorEastAsia" w:hAnsiTheme="minorHAnsi" w:cstheme="minorBidi"/>
            <w:noProof/>
            <w:sz w:val="22"/>
            <w:szCs w:val="22"/>
          </w:rPr>
          <w:tab/>
        </w:r>
        <w:r w:rsidR="00ED3754" w:rsidRPr="009869A7">
          <w:rPr>
            <w:rStyle w:val="Hyperlink"/>
            <w:noProof/>
          </w:rPr>
          <w:t>Toelichting op de norm</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_Toc92398689 \h </w:instrText>
        </w:r>
        <w:r w:rsidR="00ED3754" w:rsidRPr="00550100">
          <w:rPr>
            <w:rStyle w:val="Verwijzing"/>
            <w:noProof/>
          </w:rPr>
        </w:r>
        <w:r w:rsidR="00ED3754" w:rsidRPr="00550100">
          <w:rPr>
            <w:rStyle w:val="Verwijzing"/>
            <w:noProof/>
          </w:rPr>
          <w:fldChar w:fldCharType="separate"/>
        </w:r>
        <w:r w:rsidR="00631221">
          <w:rPr>
            <w:rStyle w:val="Verwijzing"/>
            <w:noProof/>
          </w:rPr>
          <w:t>139</w:t>
        </w:r>
        <w:r w:rsidR="00ED3754" w:rsidRPr="00550100">
          <w:rPr>
            <w:rStyle w:val="Verwijzing"/>
            <w:noProof/>
          </w:rPr>
          <w:fldChar w:fldCharType="end"/>
        </w:r>
      </w:hyperlink>
    </w:p>
    <w:p w14:paraId="3BD30241" w14:textId="14C4D62F" w:rsidR="00ED3754" w:rsidRDefault="00000000">
      <w:pPr>
        <w:pStyle w:val="Inhopg3"/>
        <w:rPr>
          <w:rFonts w:asciiTheme="minorHAnsi" w:eastAsiaTheme="minorEastAsia" w:hAnsiTheme="minorHAnsi" w:cstheme="minorBidi"/>
          <w:noProof/>
          <w:sz w:val="22"/>
          <w:szCs w:val="22"/>
        </w:rPr>
      </w:pPr>
      <w:hyperlink w:anchor="_Toc92398690" w:history="1">
        <w:r w:rsidR="00ED3754" w:rsidRPr="009869A7">
          <w:rPr>
            <w:rStyle w:val="Hyperlink"/>
            <w:noProof/>
          </w:rPr>
          <w:t>7.10</w:t>
        </w:r>
        <w:r w:rsidR="00ED3754">
          <w:rPr>
            <w:rFonts w:asciiTheme="minorHAnsi" w:eastAsiaTheme="minorEastAsia" w:hAnsiTheme="minorHAnsi" w:cstheme="minorBidi"/>
            <w:noProof/>
            <w:sz w:val="22"/>
            <w:szCs w:val="22"/>
          </w:rPr>
          <w:tab/>
        </w:r>
        <w:r w:rsidR="00ED3754" w:rsidRPr="009869A7">
          <w:rPr>
            <w:rStyle w:val="Hyperlink"/>
            <w:noProof/>
          </w:rPr>
          <w:t>Objecttype Kaartlaag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_Toc92398690 \h </w:instrText>
        </w:r>
        <w:r w:rsidR="00ED3754" w:rsidRPr="00550100">
          <w:rPr>
            <w:rStyle w:val="Verwijzing"/>
            <w:noProof/>
          </w:rPr>
        </w:r>
        <w:r w:rsidR="00ED3754" w:rsidRPr="00550100">
          <w:rPr>
            <w:rStyle w:val="Verwijzing"/>
            <w:noProof/>
          </w:rPr>
          <w:fldChar w:fldCharType="separate"/>
        </w:r>
        <w:r w:rsidR="00631221">
          <w:rPr>
            <w:rStyle w:val="Verwijzing"/>
            <w:noProof/>
          </w:rPr>
          <w:t>139</w:t>
        </w:r>
        <w:r w:rsidR="00ED3754" w:rsidRPr="00550100">
          <w:rPr>
            <w:rStyle w:val="Verwijzing"/>
            <w:noProof/>
          </w:rPr>
          <w:fldChar w:fldCharType="end"/>
        </w:r>
      </w:hyperlink>
    </w:p>
    <w:p w14:paraId="290A477D" w14:textId="02655CE2" w:rsidR="00ED3754" w:rsidRDefault="00000000">
      <w:pPr>
        <w:pStyle w:val="Inhopg4"/>
        <w:rPr>
          <w:rFonts w:asciiTheme="minorHAnsi" w:eastAsiaTheme="minorEastAsia" w:hAnsiTheme="minorHAnsi" w:cstheme="minorBidi"/>
          <w:noProof/>
          <w:sz w:val="22"/>
          <w:szCs w:val="22"/>
        </w:rPr>
      </w:pPr>
      <w:hyperlink w:anchor="_Toc92398691" w:history="1">
        <w:r w:rsidR="00ED3754" w:rsidRPr="009869A7">
          <w:rPr>
            <w:rStyle w:val="Hyperlink"/>
            <w:noProof/>
          </w:rPr>
          <w:t>7.10.1</w:t>
        </w:r>
        <w:r w:rsidR="00ED3754">
          <w:rPr>
            <w:rFonts w:asciiTheme="minorHAnsi" w:eastAsiaTheme="minorEastAsia" w:hAnsiTheme="minorHAnsi" w:cstheme="minorBidi"/>
            <w:noProof/>
            <w:sz w:val="22"/>
            <w:szCs w:val="22"/>
          </w:rPr>
          <w:tab/>
        </w:r>
        <w:r w:rsidR="00ED3754" w:rsidRPr="009869A7">
          <w:rPr>
            <w:rStyle w:val="Hyperlink"/>
            <w:noProof/>
          </w:rPr>
          <w:t>Toelichting op de toepassing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_Toc92398691 \h </w:instrText>
        </w:r>
        <w:r w:rsidR="00ED3754" w:rsidRPr="00550100">
          <w:rPr>
            <w:rStyle w:val="Verwijzing"/>
            <w:noProof/>
          </w:rPr>
        </w:r>
        <w:r w:rsidR="00ED3754" w:rsidRPr="00550100">
          <w:rPr>
            <w:rStyle w:val="Verwijzing"/>
            <w:noProof/>
          </w:rPr>
          <w:fldChar w:fldCharType="separate"/>
        </w:r>
        <w:r w:rsidR="00631221">
          <w:rPr>
            <w:rStyle w:val="Verwijzing"/>
            <w:noProof/>
          </w:rPr>
          <w:t>139</w:t>
        </w:r>
        <w:r w:rsidR="00ED3754" w:rsidRPr="00550100">
          <w:rPr>
            <w:rStyle w:val="Verwijzing"/>
            <w:noProof/>
          </w:rPr>
          <w:fldChar w:fldCharType="end"/>
        </w:r>
      </w:hyperlink>
    </w:p>
    <w:p w14:paraId="0A655204" w14:textId="2901C756" w:rsidR="00ED3754" w:rsidRDefault="00000000">
      <w:pPr>
        <w:pStyle w:val="Inhopg4"/>
        <w:rPr>
          <w:rFonts w:asciiTheme="minorHAnsi" w:eastAsiaTheme="minorEastAsia" w:hAnsiTheme="minorHAnsi" w:cstheme="minorBidi"/>
          <w:noProof/>
          <w:sz w:val="22"/>
          <w:szCs w:val="22"/>
        </w:rPr>
      </w:pPr>
      <w:hyperlink w:anchor="_Toc92398692" w:history="1">
        <w:r w:rsidR="00ED3754" w:rsidRPr="009869A7">
          <w:rPr>
            <w:rStyle w:val="Hyperlink"/>
            <w:noProof/>
          </w:rPr>
          <w:t>7.10.2</w:t>
        </w:r>
        <w:r w:rsidR="00ED3754">
          <w:rPr>
            <w:rFonts w:asciiTheme="minorHAnsi" w:eastAsiaTheme="minorEastAsia" w:hAnsiTheme="minorHAnsi" w:cstheme="minorBidi"/>
            <w:noProof/>
            <w:sz w:val="22"/>
            <w:szCs w:val="22"/>
          </w:rPr>
          <w:tab/>
        </w:r>
        <w:r w:rsidR="00ED3754" w:rsidRPr="009869A7">
          <w:rPr>
            <w:rStyle w:val="Hyperlink"/>
            <w:noProof/>
          </w:rPr>
          <w:t>Definitie</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_Toc92398692 \h </w:instrText>
        </w:r>
        <w:r w:rsidR="00ED3754" w:rsidRPr="00550100">
          <w:rPr>
            <w:rStyle w:val="Verwijzing"/>
            <w:noProof/>
          </w:rPr>
        </w:r>
        <w:r w:rsidR="00ED3754" w:rsidRPr="00550100">
          <w:rPr>
            <w:rStyle w:val="Verwijzing"/>
            <w:noProof/>
          </w:rPr>
          <w:fldChar w:fldCharType="separate"/>
        </w:r>
        <w:r w:rsidR="00631221">
          <w:rPr>
            <w:rStyle w:val="Verwijzing"/>
            <w:noProof/>
          </w:rPr>
          <w:t>139</w:t>
        </w:r>
        <w:r w:rsidR="00ED3754" w:rsidRPr="00550100">
          <w:rPr>
            <w:rStyle w:val="Verwijzing"/>
            <w:noProof/>
          </w:rPr>
          <w:fldChar w:fldCharType="end"/>
        </w:r>
      </w:hyperlink>
    </w:p>
    <w:p w14:paraId="6C08217E" w14:textId="32A44A51" w:rsidR="00ED3754" w:rsidRDefault="00000000">
      <w:pPr>
        <w:pStyle w:val="Inhopg4"/>
        <w:rPr>
          <w:rFonts w:asciiTheme="minorHAnsi" w:eastAsiaTheme="minorEastAsia" w:hAnsiTheme="minorHAnsi" w:cstheme="minorBidi"/>
          <w:noProof/>
          <w:sz w:val="22"/>
          <w:szCs w:val="22"/>
        </w:rPr>
      </w:pPr>
      <w:hyperlink w:anchor="_Toc92398693" w:history="1">
        <w:r w:rsidR="00ED3754" w:rsidRPr="009869A7">
          <w:rPr>
            <w:rStyle w:val="Hyperlink"/>
            <w:noProof/>
          </w:rPr>
          <w:t>7.10.3</w:t>
        </w:r>
        <w:r w:rsidR="00ED3754">
          <w:rPr>
            <w:rFonts w:asciiTheme="minorHAnsi" w:eastAsiaTheme="minorEastAsia" w:hAnsiTheme="minorHAnsi" w:cstheme="minorBidi"/>
            <w:noProof/>
            <w:sz w:val="22"/>
            <w:szCs w:val="22"/>
          </w:rPr>
          <w:tab/>
        </w:r>
        <w:r w:rsidR="00ED3754" w:rsidRPr="009869A7">
          <w:rPr>
            <w:rStyle w:val="Hyperlink"/>
            <w:noProof/>
          </w:rPr>
          <w:t>Doel</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_Toc92398693 \h </w:instrText>
        </w:r>
        <w:r w:rsidR="00ED3754" w:rsidRPr="00550100">
          <w:rPr>
            <w:rStyle w:val="Verwijzing"/>
            <w:noProof/>
          </w:rPr>
        </w:r>
        <w:r w:rsidR="00ED3754" w:rsidRPr="00550100">
          <w:rPr>
            <w:rStyle w:val="Verwijzing"/>
            <w:noProof/>
          </w:rPr>
          <w:fldChar w:fldCharType="separate"/>
        </w:r>
        <w:r w:rsidR="00631221">
          <w:rPr>
            <w:rStyle w:val="Verwijzing"/>
            <w:noProof/>
          </w:rPr>
          <w:t>139</w:t>
        </w:r>
        <w:r w:rsidR="00ED3754" w:rsidRPr="00550100">
          <w:rPr>
            <w:rStyle w:val="Verwijzing"/>
            <w:noProof/>
          </w:rPr>
          <w:fldChar w:fldCharType="end"/>
        </w:r>
      </w:hyperlink>
    </w:p>
    <w:p w14:paraId="0EF9C7E7" w14:textId="6515770B" w:rsidR="00ED3754" w:rsidRDefault="00000000">
      <w:pPr>
        <w:pStyle w:val="Inhopg4"/>
        <w:rPr>
          <w:rFonts w:asciiTheme="minorHAnsi" w:eastAsiaTheme="minorEastAsia" w:hAnsiTheme="minorHAnsi" w:cstheme="minorBidi"/>
          <w:noProof/>
          <w:sz w:val="22"/>
          <w:szCs w:val="22"/>
        </w:rPr>
      </w:pPr>
      <w:hyperlink w:anchor="_Toc92398694" w:history="1">
        <w:r w:rsidR="00ED3754" w:rsidRPr="009869A7">
          <w:rPr>
            <w:rStyle w:val="Hyperlink"/>
            <w:noProof/>
          </w:rPr>
          <w:t>7.10.4</w:t>
        </w:r>
        <w:r w:rsidR="00ED3754">
          <w:rPr>
            <w:rFonts w:asciiTheme="minorHAnsi" w:eastAsiaTheme="minorEastAsia" w:hAnsiTheme="minorHAnsi" w:cstheme="minorBidi"/>
            <w:noProof/>
            <w:sz w:val="22"/>
            <w:szCs w:val="22"/>
          </w:rPr>
          <w:tab/>
        </w:r>
        <w:r w:rsidR="00ED3754" w:rsidRPr="009869A7">
          <w:rPr>
            <w:rStyle w:val="Hyperlink"/>
            <w:noProof/>
          </w:rPr>
          <w:t>Norm</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_Toc92398694 \h </w:instrText>
        </w:r>
        <w:r w:rsidR="00ED3754" w:rsidRPr="00550100">
          <w:rPr>
            <w:rStyle w:val="Verwijzing"/>
            <w:noProof/>
          </w:rPr>
        </w:r>
        <w:r w:rsidR="00ED3754" w:rsidRPr="00550100">
          <w:rPr>
            <w:rStyle w:val="Verwijzing"/>
            <w:noProof/>
          </w:rPr>
          <w:fldChar w:fldCharType="separate"/>
        </w:r>
        <w:r w:rsidR="00631221">
          <w:rPr>
            <w:rStyle w:val="Verwijzing"/>
            <w:noProof/>
          </w:rPr>
          <w:t>140</w:t>
        </w:r>
        <w:r w:rsidR="00ED3754" w:rsidRPr="00550100">
          <w:rPr>
            <w:rStyle w:val="Verwijzing"/>
            <w:noProof/>
          </w:rPr>
          <w:fldChar w:fldCharType="end"/>
        </w:r>
      </w:hyperlink>
    </w:p>
    <w:p w14:paraId="1F769667" w14:textId="2D4F5298" w:rsidR="00ED3754" w:rsidRDefault="00000000">
      <w:pPr>
        <w:pStyle w:val="Inhopg4"/>
        <w:rPr>
          <w:rFonts w:asciiTheme="minorHAnsi" w:eastAsiaTheme="minorEastAsia" w:hAnsiTheme="minorHAnsi" w:cstheme="minorBidi"/>
          <w:noProof/>
          <w:sz w:val="22"/>
          <w:szCs w:val="22"/>
        </w:rPr>
      </w:pPr>
      <w:hyperlink w:anchor="_Toc92398695" w:history="1">
        <w:r w:rsidR="00ED3754" w:rsidRPr="009869A7">
          <w:rPr>
            <w:rStyle w:val="Hyperlink"/>
            <w:noProof/>
          </w:rPr>
          <w:t>7.10.5</w:t>
        </w:r>
        <w:r w:rsidR="00ED3754">
          <w:rPr>
            <w:rFonts w:asciiTheme="minorHAnsi" w:eastAsiaTheme="minorEastAsia" w:hAnsiTheme="minorHAnsi" w:cstheme="minorBidi"/>
            <w:noProof/>
            <w:sz w:val="22"/>
            <w:szCs w:val="22"/>
          </w:rPr>
          <w:tab/>
        </w:r>
        <w:r w:rsidR="00ED3754" w:rsidRPr="009869A7">
          <w:rPr>
            <w:rStyle w:val="Hyperlink"/>
            <w:noProof/>
          </w:rPr>
          <w:t>Toelichting op de norm</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_Toc92398695 \h </w:instrText>
        </w:r>
        <w:r w:rsidR="00ED3754" w:rsidRPr="00550100">
          <w:rPr>
            <w:rStyle w:val="Verwijzing"/>
            <w:noProof/>
          </w:rPr>
        </w:r>
        <w:r w:rsidR="00ED3754" w:rsidRPr="00550100">
          <w:rPr>
            <w:rStyle w:val="Verwijzing"/>
            <w:noProof/>
          </w:rPr>
          <w:fldChar w:fldCharType="separate"/>
        </w:r>
        <w:r w:rsidR="00631221">
          <w:rPr>
            <w:rStyle w:val="Verwijzing"/>
            <w:noProof/>
          </w:rPr>
          <w:t>141</w:t>
        </w:r>
        <w:r w:rsidR="00ED3754" w:rsidRPr="00550100">
          <w:rPr>
            <w:rStyle w:val="Verwijzing"/>
            <w:noProof/>
          </w:rPr>
          <w:fldChar w:fldCharType="end"/>
        </w:r>
      </w:hyperlink>
    </w:p>
    <w:p w14:paraId="2374AAB6" w14:textId="76BA3EA6" w:rsidR="00ED3754" w:rsidRDefault="00000000">
      <w:pPr>
        <w:pStyle w:val="Inhopg3"/>
        <w:rPr>
          <w:rFonts w:asciiTheme="minorHAnsi" w:eastAsiaTheme="minorEastAsia" w:hAnsiTheme="minorHAnsi" w:cstheme="minorBidi"/>
          <w:noProof/>
          <w:sz w:val="22"/>
          <w:szCs w:val="22"/>
        </w:rPr>
      </w:pPr>
      <w:hyperlink w:anchor="_Toc92398696" w:history="1">
        <w:r w:rsidR="00ED3754" w:rsidRPr="009869A7">
          <w:rPr>
            <w:rStyle w:val="Hyperlink"/>
            <w:noProof/>
          </w:rPr>
          <w:t>7.11</w:t>
        </w:r>
        <w:r w:rsidR="00ED3754">
          <w:rPr>
            <w:rFonts w:asciiTheme="minorHAnsi" w:eastAsiaTheme="minorEastAsia" w:hAnsiTheme="minorHAnsi" w:cstheme="minorBidi"/>
            <w:noProof/>
            <w:sz w:val="22"/>
            <w:szCs w:val="22"/>
          </w:rPr>
          <w:tab/>
        </w:r>
        <w:r w:rsidR="00ED3754" w:rsidRPr="009869A7">
          <w:rPr>
            <w:rStyle w:val="Hyperlink"/>
            <w:noProof/>
          </w:rPr>
          <w:t>Objecttype Regelingsgebied</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_Toc92398696 \h </w:instrText>
        </w:r>
        <w:r w:rsidR="00ED3754" w:rsidRPr="00550100">
          <w:rPr>
            <w:rStyle w:val="Verwijzing"/>
            <w:noProof/>
          </w:rPr>
        </w:r>
        <w:r w:rsidR="00ED3754" w:rsidRPr="00550100">
          <w:rPr>
            <w:rStyle w:val="Verwijzing"/>
            <w:noProof/>
          </w:rPr>
          <w:fldChar w:fldCharType="separate"/>
        </w:r>
        <w:r w:rsidR="00631221">
          <w:rPr>
            <w:rStyle w:val="Verwijzing"/>
            <w:noProof/>
          </w:rPr>
          <w:t>141</w:t>
        </w:r>
        <w:r w:rsidR="00ED3754" w:rsidRPr="00550100">
          <w:rPr>
            <w:rStyle w:val="Verwijzing"/>
            <w:noProof/>
          </w:rPr>
          <w:fldChar w:fldCharType="end"/>
        </w:r>
      </w:hyperlink>
    </w:p>
    <w:p w14:paraId="4DC5D1EC" w14:textId="1E630571" w:rsidR="00ED3754" w:rsidRDefault="00000000">
      <w:pPr>
        <w:pStyle w:val="Inhopg4"/>
        <w:rPr>
          <w:rFonts w:asciiTheme="minorHAnsi" w:eastAsiaTheme="minorEastAsia" w:hAnsiTheme="minorHAnsi" w:cstheme="minorBidi"/>
          <w:noProof/>
          <w:sz w:val="22"/>
          <w:szCs w:val="22"/>
        </w:rPr>
      </w:pPr>
      <w:hyperlink w:anchor="_Toc92398697" w:history="1">
        <w:r w:rsidR="00ED3754" w:rsidRPr="009869A7">
          <w:rPr>
            <w:rStyle w:val="Hyperlink"/>
            <w:noProof/>
          </w:rPr>
          <w:t>7.11.1</w:t>
        </w:r>
        <w:r w:rsidR="00ED3754">
          <w:rPr>
            <w:rFonts w:asciiTheme="minorHAnsi" w:eastAsiaTheme="minorEastAsia" w:hAnsiTheme="minorHAnsi" w:cstheme="minorBidi"/>
            <w:noProof/>
            <w:sz w:val="22"/>
            <w:szCs w:val="22"/>
          </w:rPr>
          <w:tab/>
        </w:r>
        <w:r w:rsidR="00ED3754" w:rsidRPr="009869A7">
          <w:rPr>
            <w:rStyle w:val="Hyperlink"/>
            <w:noProof/>
          </w:rPr>
          <w:t>Toelichting op de toepassing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_Toc92398697 \h </w:instrText>
        </w:r>
        <w:r w:rsidR="00ED3754" w:rsidRPr="00550100">
          <w:rPr>
            <w:rStyle w:val="Verwijzing"/>
            <w:noProof/>
          </w:rPr>
        </w:r>
        <w:r w:rsidR="00ED3754" w:rsidRPr="00550100">
          <w:rPr>
            <w:rStyle w:val="Verwijzing"/>
            <w:noProof/>
          </w:rPr>
          <w:fldChar w:fldCharType="separate"/>
        </w:r>
        <w:r w:rsidR="00631221">
          <w:rPr>
            <w:rStyle w:val="Verwijzing"/>
            <w:noProof/>
          </w:rPr>
          <w:t>141</w:t>
        </w:r>
        <w:r w:rsidR="00ED3754" w:rsidRPr="00550100">
          <w:rPr>
            <w:rStyle w:val="Verwijzing"/>
            <w:noProof/>
          </w:rPr>
          <w:fldChar w:fldCharType="end"/>
        </w:r>
      </w:hyperlink>
    </w:p>
    <w:p w14:paraId="3913215A" w14:textId="7880CA61" w:rsidR="00ED3754" w:rsidRDefault="00000000">
      <w:pPr>
        <w:pStyle w:val="Inhopg4"/>
        <w:rPr>
          <w:rFonts w:asciiTheme="minorHAnsi" w:eastAsiaTheme="minorEastAsia" w:hAnsiTheme="minorHAnsi" w:cstheme="minorBidi"/>
          <w:noProof/>
          <w:sz w:val="22"/>
          <w:szCs w:val="22"/>
        </w:rPr>
      </w:pPr>
      <w:hyperlink w:anchor="_Toc92398698" w:history="1">
        <w:r w:rsidR="00ED3754" w:rsidRPr="009869A7">
          <w:rPr>
            <w:rStyle w:val="Hyperlink"/>
            <w:noProof/>
          </w:rPr>
          <w:t>7.11.2</w:t>
        </w:r>
        <w:r w:rsidR="00ED3754">
          <w:rPr>
            <w:rFonts w:asciiTheme="minorHAnsi" w:eastAsiaTheme="minorEastAsia" w:hAnsiTheme="minorHAnsi" w:cstheme="minorBidi"/>
            <w:noProof/>
            <w:sz w:val="22"/>
            <w:szCs w:val="22"/>
          </w:rPr>
          <w:tab/>
        </w:r>
        <w:r w:rsidR="00ED3754" w:rsidRPr="009869A7">
          <w:rPr>
            <w:rStyle w:val="Hyperlink"/>
            <w:noProof/>
          </w:rPr>
          <w:t>Definitie</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_Toc92398698 \h </w:instrText>
        </w:r>
        <w:r w:rsidR="00ED3754" w:rsidRPr="00550100">
          <w:rPr>
            <w:rStyle w:val="Verwijzing"/>
            <w:noProof/>
          </w:rPr>
        </w:r>
        <w:r w:rsidR="00ED3754" w:rsidRPr="00550100">
          <w:rPr>
            <w:rStyle w:val="Verwijzing"/>
            <w:noProof/>
          </w:rPr>
          <w:fldChar w:fldCharType="separate"/>
        </w:r>
        <w:r w:rsidR="00631221">
          <w:rPr>
            <w:rStyle w:val="Verwijzing"/>
            <w:noProof/>
          </w:rPr>
          <w:t>141</w:t>
        </w:r>
        <w:r w:rsidR="00ED3754" w:rsidRPr="00550100">
          <w:rPr>
            <w:rStyle w:val="Verwijzing"/>
            <w:noProof/>
          </w:rPr>
          <w:fldChar w:fldCharType="end"/>
        </w:r>
      </w:hyperlink>
    </w:p>
    <w:p w14:paraId="2DF352A3" w14:textId="7C688733" w:rsidR="00ED3754" w:rsidRDefault="00000000">
      <w:pPr>
        <w:pStyle w:val="Inhopg4"/>
        <w:rPr>
          <w:rFonts w:asciiTheme="minorHAnsi" w:eastAsiaTheme="minorEastAsia" w:hAnsiTheme="minorHAnsi" w:cstheme="minorBidi"/>
          <w:noProof/>
          <w:sz w:val="22"/>
          <w:szCs w:val="22"/>
        </w:rPr>
      </w:pPr>
      <w:hyperlink w:anchor="_Toc92398699" w:history="1">
        <w:r w:rsidR="00ED3754" w:rsidRPr="009869A7">
          <w:rPr>
            <w:rStyle w:val="Hyperlink"/>
            <w:noProof/>
          </w:rPr>
          <w:t>7.11.3</w:t>
        </w:r>
        <w:r w:rsidR="00ED3754">
          <w:rPr>
            <w:rFonts w:asciiTheme="minorHAnsi" w:eastAsiaTheme="minorEastAsia" w:hAnsiTheme="minorHAnsi" w:cstheme="minorBidi"/>
            <w:noProof/>
            <w:sz w:val="22"/>
            <w:szCs w:val="22"/>
          </w:rPr>
          <w:tab/>
        </w:r>
        <w:r w:rsidR="00ED3754" w:rsidRPr="009869A7">
          <w:rPr>
            <w:rStyle w:val="Hyperlink"/>
            <w:noProof/>
          </w:rPr>
          <w:t>Doel</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_Toc92398699 \h </w:instrText>
        </w:r>
        <w:r w:rsidR="00ED3754" w:rsidRPr="00550100">
          <w:rPr>
            <w:rStyle w:val="Verwijzing"/>
            <w:noProof/>
          </w:rPr>
        </w:r>
        <w:r w:rsidR="00ED3754" w:rsidRPr="00550100">
          <w:rPr>
            <w:rStyle w:val="Verwijzing"/>
            <w:noProof/>
          </w:rPr>
          <w:fldChar w:fldCharType="separate"/>
        </w:r>
        <w:r w:rsidR="00631221">
          <w:rPr>
            <w:rStyle w:val="Verwijzing"/>
            <w:noProof/>
          </w:rPr>
          <w:t>142</w:t>
        </w:r>
        <w:r w:rsidR="00ED3754" w:rsidRPr="00550100">
          <w:rPr>
            <w:rStyle w:val="Verwijzing"/>
            <w:noProof/>
          </w:rPr>
          <w:fldChar w:fldCharType="end"/>
        </w:r>
      </w:hyperlink>
    </w:p>
    <w:p w14:paraId="6AB601FE" w14:textId="2B1E9A1C" w:rsidR="00ED3754" w:rsidRDefault="00000000">
      <w:pPr>
        <w:pStyle w:val="Inhopg4"/>
        <w:rPr>
          <w:rFonts w:asciiTheme="minorHAnsi" w:eastAsiaTheme="minorEastAsia" w:hAnsiTheme="minorHAnsi" w:cstheme="minorBidi"/>
          <w:noProof/>
          <w:sz w:val="22"/>
          <w:szCs w:val="22"/>
        </w:rPr>
      </w:pPr>
      <w:hyperlink w:anchor="_Toc92398700" w:history="1">
        <w:r w:rsidR="00ED3754" w:rsidRPr="009869A7">
          <w:rPr>
            <w:rStyle w:val="Hyperlink"/>
            <w:noProof/>
          </w:rPr>
          <w:t>7.11.4</w:t>
        </w:r>
        <w:r w:rsidR="00ED3754">
          <w:rPr>
            <w:rFonts w:asciiTheme="minorHAnsi" w:eastAsiaTheme="minorEastAsia" w:hAnsiTheme="minorHAnsi" w:cstheme="minorBidi"/>
            <w:noProof/>
            <w:sz w:val="22"/>
            <w:szCs w:val="22"/>
          </w:rPr>
          <w:tab/>
        </w:r>
        <w:r w:rsidR="00ED3754" w:rsidRPr="009869A7">
          <w:rPr>
            <w:rStyle w:val="Hyperlink"/>
            <w:noProof/>
          </w:rPr>
          <w:t>Norm</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_Toc92398700 \h </w:instrText>
        </w:r>
        <w:r w:rsidR="00ED3754" w:rsidRPr="00550100">
          <w:rPr>
            <w:rStyle w:val="Verwijzing"/>
            <w:noProof/>
          </w:rPr>
        </w:r>
        <w:r w:rsidR="00ED3754" w:rsidRPr="00550100">
          <w:rPr>
            <w:rStyle w:val="Verwijzing"/>
            <w:noProof/>
          </w:rPr>
          <w:fldChar w:fldCharType="separate"/>
        </w:r>
        <w:r w:rsidR="00631221">
          <w:rPr>
            <w:rStyle w:val="Verwijzing"/>
            <w:noProof/>
          </w:rPr>
          <w:t>142</w:t>
        </w:r>
        <w:r w:rsidR="00ED3754" w:rsidRPr="00550100">
          <w:rPr>
            <w:rStyle w:val="Verwijzing"/>
            <w:noProof/>
          </w:rPr>
          <w:fldChar w:fldCharType="end"/>
        </w:r>
      </w:hyperlink>
    </w:p>
    <w:p w14:paraId="637751C0" w14:textId="1DD5AC72" w:rsidR="00ED3754" w:rsidRDefault="00000000">
      <w:pPr>
        <w:pStyle w:val="Inhopg4"/>
        <w:rPr>
          <w:rFonts w:asciiTheme="minorHAnsi" w:eastAsiaTheme="minorEastAsia" w:hAnsiTheme="minorHAnsi" w:cstheme="minorBidi"/>
          <w:noProof/>
          <w:sz w:val="22"/>
          <w:szCs w:val="22"/>
        </w:rPr>
      </w:pPr>
      <w:hyperlink w:anchor="_Toc92398701" w:history="1">
        <w:r w:rsidR="00ED3754" w:rsidRPr="009869A7">
          <w:rPr>
            <w:rStyle w:val="Hyperlink"/>
            <w:noProof/>
          </w:rPr>
          <w:t>7.11.5</w:t>
        </w:r>
        <w:r w:rsidR="00ED3754">
          <w:rPr>
            <w:rFonts w:asciiTheme="minorHAnsi" w:eastAsiaTheme="minorEastAsia" w:hAnsiTheme="minorHAnsi" w:cstheme="minorBidi"/>
            <w:noProof/>
            <w:sz w:val="22"/>
            <w:szCs w:val="22"/>
          </w:rPr>
          <w:tab/>
        </w:r>
        <w:r w:rsidR="00ED3754" w:rsidRPr="009869A7">
          <w:rPr>
            <w:rStyle w:val="Hyperlink"/>
            <w:noProof/>
          </w:rPr>
          <w:t>Toelichting op de norm</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_Toc92398701 \h </w:instrText>
        </w:r>
        <w:r w:rsidR="00ED3754" w:rsidRPr="00550100">
          <w:rPr>
            <w:rStyle w:val="Verwijzing"/>
            <w:noProof/>
          </w:rPr>
        </w:r>
        <w:r w:rsidR="00ED3754" w:rsidRPr="00550100">
          <w:rPr>
            <w:rStyle w:val="Verwijzing"/>
            <w:noProof/>
          </w:rPr>
          <w:fldChar w:fldCharType="separate"/>
        </w:r>
        <w:r w:rsidR="00631221">
          <w:rPr>
            <w:rStyle w:val="Verwijzing"/>
            <w:noProof/>
          </w:rPr>
          <w:t>142</w:t>
        </w:r>
        <w:r w:rsidR="00ED3754" w:rsidRPr="00550100">
          <w:rPr>
            <w:rStyle w:val="Verwijzing"/>
            <w:noProof/>
          </w:rPr>
          <w:fldChar w:fldCharType="end"/>
        </w:r>
      </w:hyperlink>
    </w:p>
    <w:p w14:paraId="738822D7" w14:textId="69124ECC" w:rsidR="00ED3754" w:rsidRDefault="00000000">
      <w:pPr>
        <w:pStyle w:val="Inhopg3"/>
        <w:rPr>
          <w:rFonts w:asciiTheme="minorHAnsi" w:eastAsiaTheme="minorEastAsia" w:hAnsiTheme="minorHAnsi" w:cstheme="minorBidi"/>
          <w:noProof/>
          <w:sz w:val="22"/>
          <w:szCs w:val="22"/>
        </w:rPr>
      </w:pPr>
      <w:hyperlink w:anchor="_Toc92398702" w:history="1">
        <w:r w:rsidR="00ED3754" w:rsidRPr="009869A7">
          <w:rPr>
            <w:rStyle w:val="Hyperlink"/>
            <w:noProof/>
          </w:rPr>
          <w:t>7.12</w:t>
        </w:r>
        <w:r w:rsidR="00ED3754">
          <w:rPr>
            <w:rFonts w:asciiTheme="minorHAnsi" w:eastAsiaTheme="minorEastAsia" w:hAnsiTheme="minorHAnsi" w:cstheme="minorBidi"/>
            <w:noProof/>
            <w:sz w:val="22"/>
            <w:szCs w:val="22"/>
          </w:rPr>
          <w:tab/>
        </w:r>
        <w:r w:rsidR="00ED3754" w:rsidRPr="009869A7">
          <w:rPr>
            <w:rStyle w:val="Hyperlink"/>
            <w:noProof/>
          </w:rPr>
          <w:t>Het niveau van annoteren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_Toc92398702 \h </w:instrText>
        </w:r>
        <w:r w:rsidR="00ED3754" w:rsidRPr="00550100">
          <w:rPr>
            <w:rStyle w:val="Verwijzing"/>
            <w:noProof/>
          </w:rPr>
        </w:r>
        <w:r w:rsidR="00ED3754" w:rsidRPr="00550100">
          <w:rPr>
            <w:rStyle w:val="Verwijzing"/>
            <w:noProof/>
          </w:rPr>
          <w:fldChar w:fldCharType="separate"/>
        </w:r>
        <w:r w:rsidR="00631221">
          <w:rPr>
            <w:rStyle w:val="Verwijzing"/>
            <w:noProof/>
          </w:rPr>
          <w:t>142</w:t>
        </w:r>
        <w:r w:rsidR="00ED3754" w:rsidRPr="00550100">
          <w:rPr>
            <w:rStyle w:val="Verwijzing"/>
            <w:noProof/>
          </w:rPr>
          <w:fldChar w:fldCharType="end"/>
        </w:r>
      </w:hyperlink>
    </w:p>
    <w:p w14:paraId="48AD881E" w14:textId="1D22DCE8" w:rsidR="00ED3754" w:rsidRDefault="00000000">
      <w:pPr>
        <w:pStyle w:val="Inhopg3"/>
        <w:rPr>
          <w:rFonts w:asciiTheme="minorHAnsi" w:eastAsiaTheme="minorEastAsia" w:hAnsiTheme="minorHAnsi" w:cstheme="minorBidi"/>
          <w:noProof/>
          <w:sz w:val="22"/>
          <w:szCs w:val="22"/>
        </w:rPr>
      </w:pPr>
      <w:hyperlink w:anchor="_Toc92398703" w:history="1">
        <w:r w:rsidR="00ED3754" w:rsidRPr="009869A7">
          <w:rPr>
            <w:rStyle w:val="Hyperlink"/>
            <w:noProof/>
          </w:rPr>
          <w:t>7.13</w:t>
        </w:r>
        <w:r w:rsidR="00ED3754">
          <w:rPr>
            <w:rFonts w:asciiTheme="minorHAnsi" w:eastAsiaTheme="minorEastAsia" w:hAnsiTheme="minorHAnsi" w:cstheme="minorBidi"/>
            <w:noProof/>
            <w:sz w:val="22"/>
            <w:szCs w:val="22"/>
          </w:rPr>
          <w:tab/>
        </w:r>
        <w:r w:rsidR="00ED3754" w:rsidRPr="009869A7">
          <w:rPr>
            <w:rStyle w:val="Hyperlink"/>
            <w:noProof/>
          </w:rPr>
          <w:t>Annoteren wanneer een deel van norm of beleid in een bijlage staat</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_Toc92398703 \h </w:instrText>
        </w:r>
        <w:r w:rsidR="00ED3754" w:rsidRPr="00550100">
          <w:rPr>
            <w:rStyle w:val="Verwijzing"/>
            <w:noProof/>
          </w:rPr>
        </w:r>
        <w:r w:rsidR="00ED3754" w:rsidRPr="00550100">
          <w:rPr>
            <w:rStyle w:val="Verwijzing"/>
            <w:noProof/>
          </w:rPr>
          <w:fldChar w:fldCharType="separate"/>
        </w:r>
        <w:r w:rsidR="00631221">
          <w:rPr>
            <w:rStyle w:val="Verwijzing"/>
            <w:noProof/>
          </w:rPr>
          <w:t>143</w:t>
        </w:r>
        <w:r w:rsidR="00ED3754" w:rsidRPr="00550100">
          <w:rPr>
            <w:rStyle w:val="Verwijzing"/>
            <w:noProof/>
          </w:rPr>
          <w:fldChar w:fldCharType="end"/>
        </w:r>
      </w:hyperlink>
    </w:p>
    <w:p w14:paraId="444BC409" w14:textId="0DB26D6F" w:rsidR="00ED3754" w:rsidRDefault="00000000">
      <w:pPr>
        <w:pStyle w:val="Inhopg2"/>
        <w:rPr>
          <w:rFonts w:asciiTheme="minorHAnsi" w:eastAsiaTheme="minorEastAsia" w:hAnsiTheme="minorHAnsi" w:cstheme="minorBidi"/>
          <w:b w:val="0"/>
          <w:noProof/>
          <w:sz w:val="22"/>
          <w:szCs w:val="22"/>
        </w:rPr>
      </w:pPr>
      <w:hyperlink w:anchor="_Toc92398704" w:history="1">
        <w:r w:rsidR="00ED3754" w:rsidRPr="009869A7">
          <w:rPr>
            <w:rStyle w:val="Hyperlink"/>
            <w:noProof/>
          </w:rPr>
          <w:t>8</w:t>
        </w:r>
        <w:r w:rsidR="00ED3754">
          <w:rPr>
            <w:rFonts w:asciiTheme="minorHAnsi" w:eastAsiaTheme="minorEastAsia" w:hAnsiTheme="minorHAnsi" w:cstheme="minorBidi"/>
            <w:b w:val="0"/>
            <w:noProof/>
            <w:sz w:val="22"/>
            <w:szCs w:val="22"/>
          </w:rPr>
          <w:tab/>
        </w:r>
        <w:r w:rsidR="00ED3754" w:rsidRPr="009869A7">
          <w:rPr>
            <w:rStyle w:val="Hyperlink"/>
            <w:noProof/>
          </w:rPr>
          <w:t>Overige modelleringsaspecten van de Natura 2000-besluiten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_Toc92398704 \h </w:instrText>
        </w:r>
        <w:r w:rsidR="00ED3754" w:rsidRPr="00550100">
          <w:rPr>
            <w:rStyle w:val="Verwijzing"/>
            <w:noProof/>
          </w:rPr>
        </w:r>
        <w:r w:rsidR="00ED3754" w:rsidRPr="00550100">
          <w:rPr>
            <w:rStyle w:val="Verwijzing"/>
            <w:noProof/>
          </w:rPr>
          <w:fldChar w:fldCharType="separate"/>
        </w:r>
        <w:r w:rsidR="00631221">
          <w:rPr>
            <w:rStyle w:val="Verwijzing"/>
            <w:noProof/>
          </w:rPr>
          <w:t>144</w:t>
        </w:r>
        <w:r w:rsidR="00ED3754" w:rsidRPr="00550100">
          <w:rPr>
            <w:rStyle w:val="Verwijzing"/>
            <w:noProof/>
          </w:rPr>
          <w:fldChar w:fldCharType="end"/>
        </w:r>
      </w:hyperlink>
    </w:p>
    <w:p w14:paraId="29AC5EA5" w14:textId="6C8AF07A" w:rsidR="00ED3754" w:rsidRDefault="00000000">
      <w:pPr>
        <w:pStyle w:val="Inhopg3"/>
        <w:rPr>
          <w:rFonts w:asciiTheme="minorHAnsi" w:eastAsiaTheme="minorEastAsia" w:hAnsiTheme="minorHAnsi" w:cstheme="minorBidi"/>
          <w:noProof/>
          <w:sz w:val="22"/>
          <w:szCs w:val="22"/>
        </w:rPr>
      </w:pPr>
      <w:hyperlink w:anchor="_Toc92398705" w:history="1">
        <w:r w:rsidR="00ED3754" w:rsidRPr="009869A7">
          <w:rPr>
            <w:rStyle w:val="Hyperlink"/>
            <w:noProof/>
          </w:rPr>
          <w:t>8.1</w:t>
        </w:r>
        <w:r w:rsidR="00ED3754">
          <w:rPr>
            <w:rFonts w:asciiTheme="minorHAnsi" w:eastAsiaTheme="minorEastAsia" w:hAnsiTheme="minorHAnsi" w:cstheme="minorBidi"/>
            <w:noProof/>
            <w:sz w:val="22"/>
            <w:szCs w:val="22"/>
          </w:rPr>
          <w:tab/>
        </w:r>
        <w:r w:rsidR="00ED3754" w:rsidRPr="009869A7">
          <w:rPr>
            <w:rStyle w:val="Hyperlink"/>
            <w:noProof/>
          </w:rPr>
          <w:t>Standaardindeling Natura 2000-besluiten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_Toc92398705 \h </w:instrText>
        </w:r>
        <w:r w:rsidR="00ED3754" w:rsidRPr="00550100">
          <w:rPr>
            <w:rStyle w:val="Verwijzing"/>
            <w:noProof/>
          </w:rPr>
        </w:r>
        <w:r w:rsidR="00ED3754" w:rsidRPr="00550100">
          <w:rPr>
            <w:rStyle w:val="Verwijzing"/>
            <w:noProof/>
          </w:rPr>
          <w:fldChar w:fldCharType="separate"/>
        </w:r>
        <w:r w:rsidR="00631221">
          <w:rPr>
            <w:rStyle w:val="Verwijzing"/>
            <w:noProof/>
          </w:rPr>
          <w:t>144</w:t>
        </w:r>
        <w:r w:rsidR="00ED3754" w:rsidRPr="00550100">
          <w:rPr>
            <w:rStyle w:val="Verwijzing"/>
            <w:noProof/>
          </w:rPr>
          <w:fldChar w:fldCharType="end"/>
        </w:r>
      </w:hyperlink>
    </w:p>
    <w:p w14:paraId="54B79D75" w14:textId="474FA009" w:rsidR="00ED3754" w:rsidRDefault="00000000">
      <w:pPr>
        <w:pStyle w:val="Inhopg4"/>
        <w:rPr>
          <w:rFonts w:asciiTheme="minorHAnsi" w:eastAsiaTheme="minorEastAsia" w:hAnsiTheme="minorHAnsi" w:cstheme="minorBidi"/>
          <w:noProof/>
          <w:sz w:val="22"/>
          <w:szCs w:val="22"/>
        </w:rPr>
      </w:pPr>
      <w:hyperlink w:anchor="_Toc92398706" w:history="1">
        <w:r w:rsidR="00ED3754" w:rsidRPr="009869A7">
          <w:rPr>
            <w:rStyle w:val="Hyperlink"/>
            <w:noProof/>
          </w:rPr>
          <w:t>8.1.1</w:t>
        </w:r>
        <w:r w:rsidR="00ED3754">
          <w:rPr>
            <w:rFonts w:asciiTheme="minorHAnsi" w:eastAsiaTheme="minorEastAsia" w:hAnsiTheme="minorHAnsi" w:cstheme="minorBidi"/>
            <w:noProof/>
            <w:sz w:val="22"/>
            <w:szCs w:val="22"/>
          </w:rPr>
          <w:tab/>
        </w:r>
        <w:r w:rsidR="00ED3754" w:rsidRPr="009869A7">
          <w:rPr>
            <w:rStyle w:val="Hyperlink"/>
            <w:noProof/>
          </w:rPr>
          <w:t>Toelichting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_Toc92398706 \h </w:instrText>
        </w:r>
        <w:r w:rsidR="00ED3754" w:rsidRPr="00550100">
          <w:rPr>
            <w:rStyle w:val="Verwijzing"/>
            <w:noProof/>
          </w:rPr>
        </w:r>
        <w:r w:rsidR="00ED3754" w:rsidRPr="00550100">
          <w:rPr>
            <w:rStyle w:val="Verwijzing"/>
            <w:noProof/>
          </w:rPr>
          <w:fldChar w:fldCharType="separate"/>
        </w:r>
        <w:r w:rsidR="00631221">
          <w:rPr>
            <w:rStyle w:val="Verwijzing"/>
            <w:noProof/>
          </w:rPr>
          <w:t>144</w:t>
        </w:r>
        <w:r w:rsidR="00ED3754" w:rsidRPr="00550100">
          <w:rPr>
            <w:rStyle w:val="Verwijzing"/>
            <w:noProof/>
          </w:rPr>
          <w:fldChar w:fldCharType="end"/>
        </w:r>
      </w:hyperlink>
    </w:p>
    <w:p w14:paraId="23207037" w14:textId="78801FA4" w:rsidR="00ED3754" w:rsidRDefault="00000000">
      <w:pPr>
        <w:pStyle w:val="Inhopg4"/>
        <w:rPr>
          <w:rFonts w:asciiTheme="minorHAnsi" w:eastAsiaTheme="minorEastAsia" w:hAnsiTheme="minorHAnsi" w:cstheme="minorBidi"/>
          <w:noProof/>
          <w:sz w:val="22"/>
          <w:szCs w:val="22"/>
        </w:rPr>
      </w:pPr>
      <w:hyperlink w:anchor="_Toc92398707" w:history="1">
        <w:r w:rsidR="00ED3754" w:rsidRPr="009869A7">
          <w:rPr>
            <w:rStyle w:val="Hyperlink"/>
            <w:noProof/>
          </w:rPr>
          <w:t>8.1.2</w:t>
        </w:r>
        <w:r w:rsidR="00ED3754">
          <w:rPr>
            <w:rFonts w:asciiTheme="minorHAnsi" w:eastAsiaTheme="minorEastAsia" w:hAnsiTheme="minorHAnsi" w:cstheme="minorBidi"/>
            <w:noProof/>
            <w:sz w:val="22"/>
            <w:szCs w:val="22"/>
          </w:rPr>
          <w:tab/>
        </w:r>
        <w:r w:rsidR="00ED3754" w:rsidRPr="009869A7">
          <w:rPr>
            <w:rStyle w:val="Hyperlink"/>
            <w:noProof/>
          </w:rPr>
          <w:t>Norm</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_Toc92398707 \h </w:instrText>
        </w:r>
        <w:r w:rsidR="00ED3754" w:rsidRPr="00550100">
          <w:rPr>
            <w:rStyle w:val="Verwijzing"/>
            <w:noProof/>
          </w:rPr>
        </w:r>
        <w:r w:rsidR="00ED3754" w:rsidRPr="00550100">
          <w:rPr>
            <w:rStyle w:val="Verwijzing"/>
            <w:noProof/>
          </w:rPr>
          <w:fldChar w:fldCharType="separate"/>
        </w:r>
        <w:r w:rsidR="00631221">
          <w:rPr>
            <w:rStyle w:val="Verwijzing"/>
            <w:noProof/>
          </w:rPr>
          <w:t>144</w:t>
        </w:r>
        <w:r w:rsidR="00ED3754" w:rsidRPr="00550100">
          <w:rPr>
            <w:rStyle w:val="Verwijzing"/>
            <w:noProof/>
          </w:rPr>
          <w:fldChar w:fldCharType="end"/>
        </w:r>
      </w:hyperlink>
    </w:p>
    <w:p w14:paraId="2E7DB83C" w14:textId="5B3FA2C0" w:rsidR="00ED3754" w:rsidRDefault="00000000">
      <w:pPr>
        <w:pStyle w:val="Inhopg3"/>
        <w:rPr>
          <w:rFonts w:asciiTheme="minorHAnsi" w:eastAsiaTheme="minorEastAsia" w:hAnsiTheme="minorHAnsi" w:cstheme="minorBidi"/>
          <w:noProof/>
          <w:sz w:val="22"/>
          <w:szCs w:val="22"/>
        </w:rPr>
      </w:pPr>
      <w:hyperlink w:anchor="_Toc92398708" w:history="1">
        <w:r w:rsidR="00ED3754" w:rsidRPr="009869A7">
          <w:rPr>
            <w:rStyle w:val="Hyperlink"/>
            <w:noProof/>
          </w:rPr>
          <w:t>8.2</w:t>
        </w:r>
        <w:r w:rsidR="00ED3754">
          <w:rPr>
            <w:rFonts w:asciiTheme="minorHAnsi" w:eastAsiaTheme="minorEastAsia" w:hAnsiTheme="minorHAnsi" w:cstheme="minorBidi"/>
            <w:noProof/>
            <w:sz w:val="22"/>
            <w:szCs w:val="22"/>
          </w:rPr>
          <w:tab/>
        </w:r>
        <w:r w:rsidR="00ED3754" w:rsidRPr="009869A7">
          <w:rPr>
            <w:rStyle w:val="Hyperlink"/>
            <w:noProof/>
          </w:rPr>
          <w:t>Begripsbepalingen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_Toc92398708 \h </w:instrText>
        </w:r>
        <w:r w:rsidR="00ED3754" w:rsidRPr="00550100">
          <w:rPr>
            <w:rStyle w:val="Verwijzing"/>
            <w:noProof/>
          </w:rPr>
        </w:r>
        <w:r w:rsidR="00ED3754" w:rsidRPr="00550100">
          <w:rPr>
            <w:rStyle w:val="Verwijzing"/>
            <w:noProof/>
          </w:rPr>
          <w:fldChar w:fldCharType="separate"/>
        </w:r>
        <w:r w:rsidR="00631221">
          <w:rPr>
            <w:rStyle w:val="Verwijzing"/>
            <w:noProof/>
          </w:rPr>
          <w:t>144</w:t>
        </w:r>
        <w:r w:rsidR="00ED3754" w:rsidRPr="00550100">
          <w:rPr>
            <w:rStyle w:val="Verwijzing"/>
            <w:noProof/>
          </w:rPr>
          <w:fldChar w:fldCharType="end"/>
        </w:r>
      </w:hyperlink>
    </w:p>
    <w:p w14:paraId="2811AFDD" w14:textId="28DE17A9" w:rsidR="00ED3754" w:rsidRDefault="00000000">
      <w:pPr>
        <w:pStyle w:val="Inhopg4"/>
        <w:rPr>
          <w:rFonts w:asciiTheme="minorHAnsi" w:eastAsiaTheme="minorEastAsia" w:hAnsiTheme="minorHAnsi" w:cstheme="minorBidi"/>
          <w:noProof/>
          <w:sz w:val="22"/>
          <w:szCs w:val="22"/>
        </w:rPr>
      </w:pPr>
      <w:hyperlink w:anchor="_Toc92398709" w:history="1">
        <w:r w:rsidR="00ED3754" w:rsidRPr="009869A7">
          <w:rPr>
            <w:rStyle w:val="Hyperlink"/>
            <w:noProof/>
          </w:rPr>
          <w:t>8.2.1</w:t>
        </w:r>
        <w:r w:rsidR="00ED3754">
          <w:rPr>
            <w:rFonts w:asciiTheme="minorHAnsi" w:eastAsiaTheme="minorEastAsia" w:hAnsiTheme="minorHAnsi" w:cstheme="minorBidi"/>
            <w:noProof/>
            <w:sz w:val="22"/>
            <w:szCs w:val="22"/>
          </w:rPr>
          <w:tab/>
        </w:r>
        <w:r w:rsidR="00ED3754" w:rsidRPr="009869A7">
          <w:rPr>
            <w:rStyle w:val="Hyperlink"/>
            <w:noProof/>
          </w:rPr>
          <w:t>Toelichting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_Toc92398709 \h </w:instrText>
        </w:r>
        <w:r w:rsidR="00ED3754" w:rsidRPr="00550100">
          <w:rPr>
            <w:rStyle w:val="Verwijzing"/>
            <w:noProof/>
          </w:rPr>
        </w:r>
        <w:r w:rsidR="00ED3754" w:rsidRPr="00550100">
          <w:rPr>
            <w:rStyle w:val="Verwijzing"/>
            <w:noProof/>
          </w:rPr>
          <w:fldChar w:fldCharType="separate"/>
        </w:r>
        <w:r w:rsidR="00631221">
          <w:rPr>
            <w:rStyle w:val="Verwijzing"/>
            <w:noProof/>
          </w:rPr>
          <w:t>144</w:t>
        </w:r>
        <w:r w:rsidR="00ED3754" w:rsidRPr="00550100">
          <w:rPr>
            <w:rStyle w:val="Verwijzing"/>
            <w:noProof/>
          </w:rPr>
          <w:fldChar w:fldCharType="end"/>
        </w:r>
      </w:hyperlink>
    </w:p>
    <w:p w14:paraId="49947180" w14:textId="278E38E7" w:rsidR="00ED3754" w:rsidRDefault="00000000">
      <w:pPr>
        <w:pStyle w:val="Inhopg4"/>
        <w:rPr>
          <w:rFonts w:asciiTheme="minorHAnsi" w:eastAsiaTheme="minorEastAsia" w:hAnsiTheme="minorHAnsi" w:cstheme="minorBidi"/>
          <w:noProof/>
          <w:sz w:val="22"/>
          <w:szCs w:val="22"/>
        </w:rPr>
      </w:pPr>
      <w:hyperlink w:anchor="_Toc92398710" w:history="1">
        <w:r w:rsidR="00ED3754" w:rsidRPr="009869A7">
          <w:rPr>
            <w:rStyle w:val="Hyperlink"/>
            <w:noProof/>
          </w:rPr>
          <w:t>8.2.2</w:t>
        </w:r>
        <w:r w:rsidR="00ED3754">
          <w:rPr>
            <w:rFonts w:asciiTheme="minorHAnsi" w:eastAsiaTheme="minorEastAsia" w:hAnsiTheme="minorHAnsi" w:cstheme="minorBidi"/>
            <w:noProof/>
            <w:sz w:val="22"/>
            <w:szCs w:val="22"/>
          </w:rPr>
          <w:tab/>
        </w:r>
        <w:r w:rsidR="00ED3754" w:rsidRPr="009869A7">
          <w:rPr>
            <w:rStyle w:val="Hyperlink"/>
            <w:noProof/>
          </w:rPr>
          <w:t>Norm</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_Toc92398710 \h </w:instrText>
        </w:r>
        <w:r w:rsidR="00ED3754" w:rsidRPr="00550100">
          <w:rPr>
            <w:rStyle w:val="Verwijzing"/>
            <w:noProof/>
          </w:rPr>
        </w:r>
        <w:r w:rsidR="00ED3754" w:rsidRPr="00550100">
          <w:rPr>
            <w:rStyle w:val="Verwijzing"/>
            <w:noProof/>
          </w:rPr>
          <w:fldChar w:fldCharType="separate"/>
        </w:r>
        <w:r w:rsidR="00631221">
          <w:rPr>
            <w:rStyle w:val="Verwijzing"/>
            <w:noProof/>
          </w:rPr>
          <w:t>144</w:t>
        </w:r>
        <w:r w:rsidR="00ED3754" w:rsidRPr="00550100">
          <w:rPr>
            <w:rStyle w:val="Verwijzing"/>
            <w:noProof/>
          </w:rPr>
          <w:fldChar w:fldCharType="end"/>
        </w:r>
      </w:hyperlink>
    </w:p>
    <w:p w14:paraId="5ED30886" w14:textId="1CCB509F" w:rsidR="00ED3754" w:rsidRDefault="00000000">
      <w:pPr>
        <w:pStyle w:val="Inhopg3"/>
        <w:rPr>
          <w:rFonts w:asciiTheme="minorHAnsi" w:eastAsiaTheme="minorEastAsia" w:hAnsiTheme="minorHAnsi" w:cstheme="minorBidi"/>
          <w:noProof/>
          <w:sz w:val="22"/>
          <w:szCs w:val="22"/>
        </w:rPr>
      </w:pPr>
      <w:hyperlink w:anchor="_Toc92398711" w:history="1">
        <w:r w:rsidR="00ED3754" w:rsidRPr="009869A7">
          <w:rPr>
            <w:rStyle w:val="Hyperlink"/>
            <w:noProof/>
          </w:rPr>
          <w:t>8.3</w:t>
        </w:r>
        <w:r w:rsidR="00ED3754">
          <w:rPr>
            <w:rFonts w:asciiTheme="minorHAnsi" w:eastAsiaTheme="minorEastAsia" w:hAnsiTheme="minorHAnsi" w:cstheme="minorBidi"/>
            <w:noProof/>
            <w:sz w:val="22"/>
            <w:szCs w:val="22"/>
          </w:rPr>
          <w:tab/>
        </w:r>
        <w:r w:rsidR="00ED3754" w:rsidRPr="009869A7">
          <w:rPr>
            <w:rStyle w:val="Hyperlink"/>
            <w:noProof/>
          </w:rPr>
          <w:t>Meet- en rekenbepalingen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_Toc92398711 \h </w:instrText>
        </w:r>
        <w:r w:rsidR="00ED3754" w:rsidRPr="00550100">
          <w:rPr>
            <w:rStyle w:val="Verwijzing"/>
            <w:noProof/>
          </w:rPr>
        </w:r>
        <w:r w:rsidR="00ED3754" w:rsidRPr="00550100">
          <w:rPr>
            <w:rStyle w:val="Verwijzing"/>
            <w:noProof/>
          </w:rPr>
          <w:fldChar w:fldCharType="separate"/>
        </w:r>
        <w:r w:rsidR="00631221">
          <w:rPr>
            <w:rStyle w:val="Verwijzing"/>
            <w:noProof/>
          </w:rPr>
          <w:t>145</w:t>
        </w:r>
        <w:r w:rsidR="00ED3754" w:rsidRPr="00550100">
          <w:rPr>
            <w:rStyle w:val="Verwijzing"/>
            <w:noProof/>
          </w:rPr>
          <w:fldChar w:fldCharType="end"/>
        </w:r>
      </w:hyperlink>
    </w:p>
    <w:p w14:paraId="60FAF264" w14:textId="1EDDF02A" w:rsidR="00ED3754" w:rsidRDefault="00000000">
      <w:pPr>
        <w:pStyle w:val="Inhopg4"/>
        <w:rPr>
          <w:rFonts w:asciiTheme="minorHAnsi" w:eastAsiaTheme="minorEastAsia" w:hAnsiTheme="minorHAnsi" w:cstheme="minorBidi"/>
          <w:noProof/>
          <w:sz w:val="22"/>
          <w:szCs w:val="22"/>
        </w:rPr>
      </w:pPr>
      <w:hyperlink w:anchor="_Toc92398712" w:history="1">
        <w:r w:rsidR="00ED3754" w:rsidRPr="009869A7">
          <w:rPr>
            <w:rStyle w:val="Hyperlink"/>
            <w:noProof/>
          </w:rPr>
          <w:t>8.3.1</w:t>
        </w:r>
        <w:r w:rsidR="00ED3754">
          <w:rPr>
            <w:rFonts w:asciiTheme="minorHAnsi" w:eastAsiaTheme="minorEastAsia" w:hAnsiTheme="minorHAnsi" w:cstheme="minorBidi"/>
            <w:noProof/>
            <w:sz w:val="22"/>
            <w:szCs w:val="22"/>
          </w:rPr>
          <w:tab/>
        </w:r>
        <w:r w:rsidR="00ED3754" w:rsidRPr="009869A7">
          <w:rPr>
            <w:rStyle w:val="Hyperlink"/>
            <w:noProof/>
          </w:rPr>
          <w:t>Toelichting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_Toc92398712 \h </w:instrText>
        </w:r>
        <w:r w:rsidR="00ED3754" w:rsidRPr="00550100">
          <w:rPr>
            <w:rStyle w:val="Verwijzing"/>
            <w:noProof/>
          </w:rPr>
        </w:r>
        <w:r w:rsidR="00ED3754" w:rsidRPr="00550100">
          <w:rPr>
            <w:rStyle w:val="Verwijzing"/>
            <w:noProof/>
          </w:rPr>
          <w:fldChar w:fldCharType="separate"/>
        </w:r>
        <w:r w:rsidR="00631221">
          <w:rPr>
            <w:rStyle w:val="Verwijzing"/>
            <w:noProof/>
          </w:rPr>
          <w:t>145</w:t>
        </w:r>
        <w:r w:rsidR="00ED3754" w:rsidRPr="00550100">
          <w:rPr>
            <w:rStyle w:val="Verwijzing"/>
            <w:noProof/>
          </w:rPr>
          <w:fldChar w:fldCharType="end"/>
        </w:r>
      </w:hyperlink>
    </w:p>
    <w:p w14:paraId="1631CDE2" w14:textId="378E3109" w:rsidR="00ED3754" w:rsidRDefault="00000000">
      <w:pPr>
        <w:pStyle w:val="Inhopg4"/>
        <w:rPr>
          <w:rFonts w:asciiTheme="minorHAnsi" w:eastAsiaTheme="minorEastAsia" w:hAnsiTheme="minorHAnsi" w:cstheme="minorBidi"/>
          <w:noProof/>
          <w:sz w:val="22"/>
          <w:szCs w:val="22"/>
        </w:rPr>
      </w:pPr>
      <w:hyperlink w:anchor="_Toc92398713" w:history="1">
        <w:r w:rsidR="00ED3754" w:rsidRPr="009869A7">
          <w:rPr>
            <w:rStyle w:val="Hyperlink"/>
            <w:noProof/>
          </w:rPr>
          <w:t>8.3.2</w:t>
        </w:r>
        <w:r w:rsidR="00ED3754">
          <w:rPr>
            <w:rFonts w:asciiTheme="minorHAnsi" w:eastAsiaTheme="minorEastAsia" w:hAnsiTheme="minorHAnsi" w:cstheme="minorBidi"/>
            <w:noProof/>
            <w:sz w:val="22"/>
            <w:szCs w:val="22"/>
          </w:rPr>
          <w:tab/>
        </w:r>
        <w:r w:rsidR="00ED3754" w:rsidRPr="009869A7">
          <w:rPr>
            <w:rStyle w:val="Hyperlink"/>
            <w:noProof/>
          </w:rPr>
          <w:t>Norm</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_Toc92398713 \h </w:instrText>
        </w:r>
        <w:r w:rsidR="00ED3754" w:rsidRPr="00550100">
          <w:rPr>
            <w:rStyle w:val="Verwijzing"/>
            <w:noProof/>
          </w:rPr>
        </w:r>
        <w:r w:rsidR="00ED3754" w:rsidRPr="00550100">
          <w:rPr>
            <w:rStyle w:val="Verwijzing"/>
            <w:noProof/>
          </w:rPr>
          <w:fldChar w:fldCharType="separate"/>
        </w:r>
        <w:r w:rsidR="00631221">
          <w:rPr>
            <w:rStyle w:val="Verwijzing"/>
            <w:noProof/>
          </w:rPr>
          <w:t>146</w:t>
        </w:r>
        <w:r w:rsidR="00ED3754" w:rsidRPr="00550100">
          <w:rPr>
            <w:rStyle w:val="Verwijzing"/>
            <w:noProof/>
          </w:rPr>
          <w:fldChar w:fldCharType="end"/>
        </w:r>
      </w:hyperlink>
    </w:p>
    <w:p w14:paraId="0FB40BA1" w14:textId="06BC345F" w:rsidR="00ED3754" w:rsidRDefault="00000000">
      <w:pPr>
        <w:pStyle w:val="Inhopg3"/>
        <w:rPr>
          <w:rFonts w:asciiTheme="minorHAnsi" w:eastAsiaTheme="minorEastAsia" w:hAnsiTheme="minorHAnsi" w:cstheme="minorBidi"/>
          <w:noProof/>
          <w:sz w:val="22"/>
          <w:szCs w:val="22"/>
        </w:rPr>
      </w:pPr>
      <w:hyperlink w:anchor="_Toc92398714" w:history="1">
        <w:r w:rsidR="00ED3754" w:rsidRPr="009869A7">
          <w:rPr>
            <w:rStyle w:val="Hyperlink"/>
            <w:noProof/>
          </w:rPr>
          <w:t>8.4</w:t>
        </w:r>
        <w:r w:rsidR="00ED3754">
          <w:rPr>
            <w:rFonts w:asciiTheme="minorHAnsi" w:eastAsiaTheme="minorEastAsia" w:hAnsiTheme="minorHAnsi" w:cstheme="minorBidi"/>
            <w:noProof/>
            <w:sz w:val="22"/>
            <w:szCs w:val="22"/>
          </w:rPr>
          <w:tab/>
        </w:r>
        <w:r w:rsidR="00ED3754" w:rsidRPr="009869A7">
          <w:rPr>
            <w:rStyle w:val="Hyperlink"/>
            <w:noProof/>
          </w:rPr>
          <w:t>Tekstverwijzing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_Toc92398714 \h </w:instrText>
        </w:r>
        <w:r w:rsidR="00ED3754" w:rsidRPr="00550100">
          <w:rPr>
            <w:rStyle w:val="Verwijzing"/>
            <w:noProof/>
          </w:rPr>
        </w:r>
        <w:r w:rsidR="00ED3754" w:rsidRPr="00550100">
          <w:rPr>
            <w:rStyle w:val="Verwijzing"/>
            <w:noProof/>
          </w:rPr>
          <w:fldChar w:fldCharType="separate"/>
        </w:r>
        <w:r w:rsidR="00631221">
          <w:rPr>
            <w:rStyle w:val="Verwijzing"/>
            <w:noProof/>
          </w:rPr>
          <w:t>146</w:t>
        </w:r>
        <w:r w:rsidR="00ED3754" w:rsidRPr="00550100">
          <w:rPr>
            <w:rStyle w:val="Verwijzing"/>
            <w:noProof/>
          </w:rPr>
          <w:fldChar w:fldCharType="end"/>
        </w:r>
      </w:hyperlink>
    </w:p>
    <w:p w14:paraId="092EDFA1" w14:textId="24F7B500" w:rsidR="00ED3754" w:rsidRDefault="00000000">
      <w:pPr>
        <w:pStyle w:val="Inhopg4"/>
        <w:rPr>
          <w:rFonts w:asciiTheme="minorHAnsi" w:eastAsiaTheme="minorEastAsia" w:hAnsiTheme="minorHAnsi" w:cstheme="minorBidi"/>
          <w:noProof/>
          <w:sz w:val="22"/>
          <w:szCs w:val="22"/>
        </w:rPr>
      </w:pPr>
      <w:hyperlink w:anchor="_Toc92398715" w:history="1">
        <w:r w:rsidR="00ED3754" w:rsidRPr="009869A7">
          <w:rPr>
            <w:rStyle w:val="Hyperlink"/>
            <w:noProof/>
          </w:rPr>
          <w:t>8.4.1</w:t>
        </w:r>
        <w:r w:rsidR="00ED3754">
          <w:rPr>
            <w:rFonts w:asciiTheme="minorHAnsi" w:eastAsiaTheme="minorEastAsia" w:hAnsiTheme="minorHAnsi" w:cstheme="minorBidi"/>
            <w:noProof/>
            <w:sz w:val="22"/>
            <w:szCs w:val="22"/>
          </w:rPr>
          <w:tab/>
        </w:r>
        <w:r w:rsidR="00ED3754" w:rsidRPr="009869A7">
          <w:rPr>
            <w:rStyle w:val="Hyperlink"/>
            <w:noProof/>
          </w:rPr>
          <w:t>Toelichting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_Toc92398715 \h </w:instrText>
        </w:r>
        <w:r w:rsidR="00ED3754" w:rsidRPr="00550100">
          <w:rPr>
            <w:rStyle w:val="Verwijzing"/>
            <w:noProof/>
          </w:rPr>
        </w:r>
        <w:r w:rsidR="00ED3754" w:rsidRPr="00550100">
          <w:rPr>
            <w:rStyle w:val="Verwijzing"/>
            <w:noProof/>
          </w:rPr>
          <w:fldChar w:fldCharType="separate"/>
        </w:r>
        <w:r w:rsidR="00631221">
          <w:rPr>
            <w:rStyle w:val="Verwijzing"/>
            <w:noProof/>
          </w:rPr>
          <w:t>146</w:t>
        </w:r>
        <w:r w:rsidR="00ED3754" w:rsidRPr="00550100">
          <w:rPr>
            <w:rStyle w:val="Verwijzing"/>
            <w:noProof/>
          </w:rPr>
          <w:fldChar w:fldCharType="end"/>
        </w:r>
      </w:hyperlink>
    </w:p>
    <w:p w14:paraId="6645E98B" w14:textId="66E960A7" w:rsidR="00ED3754" w:rsidRDefault="00000000">
      <w:pPr>
        <w:pStyle w:val="Inhopg4"/>
        <w:rPr>
          <w:rFonts w:asciiTheme="minorHAnsi" w:eastAsiaTheme="minorEastAsia" w:hAnsiTheme="minorHAnsi" w:cstheme="minorBidi"/>
          <w:noProof/>
          <w:sz w:val="22"/>
          <w:szCs w:val="22"/>
        </w:rPr>
      </w:pPr>
      <w:hyperlink w:anchor="_Toc92398716" w:history="1">
        <w:r w:rsidR="00ED3754" w:rsidRPr="009869A7">
          <w:rPr>
            <w:rStyle w:val="Hyperlink"/>
            <w:noProof/>
          </w:rPr>
          <w:t>8.4.2</w:t>
        </w:r>
        <w:r w:rsidR="00ED3754">
          <w:rPr>
            <w:rFonts w:asciiTheme="minorHAnsi" w:eastAsiaTheme="minorEastAsia" w:hAnsiTheme="minorHAnsi" w:cstheme="minorBidi"/>
            <w:noProof/>
            <w:sz w:val="22"/>
            <w:szCs w:val="22"/>
          </w:rPr>
          <w:tab/>
        </w:r>
        <w:r w:rsidR="00ED3754" w:rsidRPr="009869A7">
          <w:rPr>
            <w:rStyle w:val="Hyperlink"/>
            <w:noProof/>
          </w:rPr>
          <w:t>Norm</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_Toc92398716 \h </w:instrText>
        </w:r>
        <w:r w:rsidR="00ED3754" w:rsidRPr="00550100">
          <w:rPr>
            <w:rStyle w:val="Verwijzing"/>
            <w:noProof/>
          </w:rPr>
        </w:r>
        <w:r w:rsidR="00ED3754" w:rsidRPr="00550100">
          <w:rPr>
            <w:rStyle w:val="Verwijzing"/>
            <w:noProof/>
          </w:rPr>
          <w:fldChar w:fldCharType="separate"/>
        </w:r>
        <w:r w:rsidR="00631221">
          <w:rPr>
            <w:rStyle w:val="Verwijzing"/>
            <w:noProof/>
          </w:rPr>
          <w:t>147</w:t>
        </w:r>
        <w:r w:rsidR="00ED3754" w:rsidRPr="00550100">
          <w:rPr>
            <w:rStyle w:val="Verwijzing"/>
            <w:noProof/>
          </w:rPr>
          <w:fldChar w:fldCharType="end"/>
        </w:r>
      </w:hyperlink>
    </w:p>
    <w:p w14:paraId="231D7355" w14:textId="35A07794" w:rsidR="00ED3754" w:rsidRDefault="00000000">
      <w:pPr>
        <w:pStyle w:val="Inhopg3"/>
        <w:rPr>
          <w:rFonts w:asciiTheme="minorHAnsi" w:eastAsiaTheme="minorEastAsia" w:hAnsiTheme="minorHAnsi" w:cstheme="minorBidi"/>
          <w:noProof/>
          <w:sz w:val="22"/>
          <w:szCs w:val="22"/>
        </w:rPr>
      </w:pPr>
      <w:hyperlink w:anchor="_Toc92398717" w:history="1">
        <w:r w:rsidR="00ED3754" w:rsidRPr="009869A7">
          <w:rPr>
            <w:rStyle w:val="Hyperlink"/>
            <w:noProof/>
          </w:rPr>
          <w:t>8.5</w:t>
        </w:r>
        <w:r w:rsidR="00ED3754">
          <w:rPr>
            <w:rFonts w:asciiTheme="minorHAnsi" w:eastAsiaTheme="minorEastAsia" w:hAnsiTheme="minorHAnsi" w:cstheme="minorBidi"/>
            <w:noProof/>
            <w:sz w:val="22"/>
            <w:szCs w:val="22"/>
          </w:rPr>
          <w:tab/>
        </w:r>
        <w:r w:rsidR="00ED3754" w:rsidRPr="009869A7">
          <w:rPr>
            <w:rStyle w:val="Hyperlink"/>
            <w:noProof/>
          </w:rPr>
          <w:t>Hergebruik van en verwijzen naar GIO’s en OW-objecten in een ander omgevingsdocument</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_Toc92398717 \h </w:instrText>
        </w:r>
        <w:r w:rsidR="00ED3754" w:rsidRPr="00550100">
          <w:rPr>
            <w:rStyle w:val="Verwijzing"/>
            <w:noProof/>
          </w:rPr>
        </w:r>
        <w:r w:rsidR="00ED3754" w:rsidRPr="00550100">
          <w:rPr>
            <w:rStyle w:val="Verwijzing"/>
            <w:noProof/>
          </w:rPr>
          <w:fldChar w:fldCharType="separate"/>
        </w:r>
        <w:r w:rsidR="00631221">
          <w:rPr>
            <w:rStyle w:val="Verwijzing"/>
            <w:noProof/>
          </w:rPr>
          <w:t>147</w:t>
        </w:r>
        <w:r w:rsidR="00ED3754" w:rsidRPr="00550100">
          <w:rPr>
            <w:rStyle w:val="Verwijzing"/>
            <w:noProof/>
          </w:rPr>
          <w:fldChar w:fldCharType="end"/>
        </w:r>
      </w:hyperlink>
    </w:p>
    <w:p w14:paraId="3BDE44B1" w14:textId="50F05615" w:rsidR="00ED3754" w:rsidRDefault="00000000">
      <w:pPr>
        <w:pStyle w:val="Inhopg4"/>
        <w:rPr>
          <w:rFonts w:asciiTheme="minorHAnsi" w:eastAsiaTheme="minorEastAsia" w:hAnsiTheme="minorHAnsi" w:cstheme="minorBidi"/>
          <w:noProof/>
          <w:sz w:val="22"/>
          <w:szCs w:val="22"/>
        </w:rPr>
      </w:pPr>
      <w:hyperlink w:anchor="_Toc92398718" w:history="1">
        <w:r w:rsidR="00ED3754" w:rsidRPr="009869A7">
          <w:rPr>
            <w:rStyle w:val="Hyperlink"/>
            <w:noProof/>
          </w:rPr>
          <w:t>8.5.1</w:t>
        </w:r>
        <w:r w:rsidR="00ED3754">
          <w:rPr>
            <w:rFonts w:asciiTheme="minorHAnsi" w:eastAsiaTheme="minorEastAsia" w:hAnsiTheme="minorHAnsi" w:cstheme="minorBidi"/>
            <w:noProof/>
            <w:sz w:val="22"/>
            <w:szCs w:val="22"/>
          </w:rPr>
          <w:tab/>
        </w:r>
        <w:r w:rsidR="00ED3754" w:rsidRPr="009869A7">
          <w:rPr>
            <w:rStyle w:val="Hyperlink"/>
            <w:noProof/>
          </w:rPr>
          <w:t>Hergebruik door het kopiëren van GIO’s en OW-objecten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_Toc92398718 \h </w:instrText>
        </w:r>
        <w:r w:rsidR="00ED3754" w:rsidRPr="00550100">
          <w:rPr>
            <w:rStyle w:val="Verwijzing"/>
            <w:noProof/>
          </w:rPr>
        </w:r>
        <w:r w:rsidR="00ED3754" w:rsidRPr="00550100">
          <w:rPr>
            <w:rStyle w:val="Verwijzing"/>
            <w:noProof/>
          </w:rPr>
          <w:fldChar w:fldCharType="separate"/>
        </w:r>
        <w:r w:rsidR="00631221">
          <w:rPr>
            <w:rStyle w:val="Verwijzing"/>
            <w:noProof/>
          </w:rPr>
          <w:t>147</w:t>
        </w:r>
        <w:r w:rsidR="00ED3754" w:rsidRPr="00550100">
          <w:rPr>
            <w:rStyle w:val="Verwijzing"/>
            <w:noProof/>
          </w:rPr>
          <w:fldChar w:fldCharType="end"/>
        </w:r>
      </w:hyperlink>
    </w:p>
    <w:p w14:paraId="58FE18B6" w14:textId="41CC5932" w:rsidR="00ED3754" w:rsidRDefault="00000000">
      <w:pPr>
        <w:pStyle w:val="Inhopg4"/>
        <w:rPr>
          <w:rFonts w:asciiTheme="minorHAnsi" w:eastAsiaTheme="minorEastAsia" w:hAnsiTheme="minorHAnsi" w:cstheme="minorBidi"/>
          <w:noProof/>
          <w:sz w:val="22"/>
          <w:szCs w:val="22"/>
        </w:rPr>
      </w:pPr>
      <w:hyperlink w:anchor="_Toc92398719" w:history="1">
        <w:r w:rsidR="00ED3754" w:rsidRPr="009869A7">
          <w:rPr>
            <w:rStyle w:val="Hyperlink"/>
            <w:noProof/>
          </w:rPr>
          <w:t>8.5.2</w:t>
        </w:r>
        <w:r w:rsidR="00ED3754">
          <w:rPr>
            <w:rFonts w:asciiTheme="minorHAnsi" w:eastAsiaTheme="minorEastAsia" w:hAnsiTheme="minorHAnsi" w:cstheme="minorBidi"/>
            <w:noProof/>
            <w:sz w:val="22"/>
            <w:szCs w:val="22"/>
          </w:rPr>
          <w:tab/>
        </w:r>
        <w:r w:rsidR="00ED3754" w:rsidRPr="009869A7">
          <w:rPr>
            <w:rStyle w:val="Hyperlink"/>
            <w:noProof/>
          </w:rPr>
          <w:t>Hergebruik door te verwijzen naar een GIO of OW-object in een ander omgevingsdocument</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_Toc92398719 \h </w:instrText>
        </w:r>
        <w:r w:rsidR="00ED3754" w:rsidRPr="00550100">
          <w:rPr>
            <w:rStyle w:val="Verwijzing"/>
            <w:noProof/>
          </w:rPr>
        </w:r>
        <w:r w:rsidR="00ED3754" w:rsidRPr="00550100">
          <w:rPr>
            <w:rStyle w:val="Verwijzing"/>
            <w:noProof/>
          </w:rPr>
          <w:fldChar w:fldCharType="separate"/>
        </w:r>
        <w:r w:rsidR="00631221">
          <w:rPr>
            <w:rStyle w:val="Verwijzing"/>
            <w:noProof/>
          </w:rPr>
          <w:t>148</w:t>
        </w:r>
        <w:r w:rsidR="00ED3754" w:rsidRPr="00550100">
          <w:rPr>
            <w:rStyle w:val="Verwijzing"/>
            <w:noProof/>
          </w:rPr>
          <w:fldChar w:fldCharType="end"/>
        </w:r>
      </w:hyperlink>
    </w:p>
    <w:p w14:paraId="2706D2DD" w14:textId="0F2997A1" w:rsidR="00ED3754" w:rsidRDefault="00000000">
      <w:pPr>
        <w:pStyle w:val="Inhopg3"/>
        <w:rPr>
          <w:rFonts w:asciiTheme="minorHAnsi" w:eastAsiaTheme="minorEastAsia" w:hAnsiTheme="minorHAnsi" w:cstheme="minorBidi"/>
          <w:noProof/>
          <w:sz w:val="22"/>
          <w:szCs w:val="22"/>
        </w:rPr>
      </w:pPr>
      <w:hyperlink w:anchor="_Toc92398720" w:history="1">
        <w:r w:rsidR="00ED3754" w:rsidRPr="009869A7">
          <w:rPr>
            <w:rStyle w:val="Hyperlink"/>
            <w:noProof/>
          </w:rPr>
          <w:t>8.6</w:t>
        </w:r>
        <w:r w:rsidR="00ED3754">
          <w:rPr>
            <w:rFonts w:asciiTheme="minorHAnsi" w:eastAsiaTheme="minorEastAsia" w:hAnsiTheme="minorHAnsi" w:cstheme="minorBidi"/>
            <w:noProof/>
            <w:sz w:val="22"/>
            <w:szCs w:val="22"/>
          </w:rPr>
          <w:tab/>
        </w:r>
        <w:r w:rsidR="00ED3754" w:rsidRPr="009869A7">
          <w:rPr>
            <w:rStyle w:val="Hyperlink"/>
            <w:noProof/>
          </w:rPr>
          <w:t>Muteren van OW-objecten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_Toc92398720 \h </w:instrText>
        </w:r>
        <w:r w:rsidR="00ED3754" w:rsidRPr="00550100">
          <w:rPr>
            <w:rStyle w:val="Verwijzing"/>
            <w:noProof/>
          </w:rPr>
        </w:r>
        <w:r w:rsidR="00ED3754" w:rsidRPr="00550100">
          <w:rPr>
            <w:rStyle w:val="Verwijzing"/>
            <w:noProof/>
          </w:rPr>
          <w:fldChar w:fldCharType="separate"/>
        </w:r>
        <w:r w:rsidR="00631221">
          <w:rPr>
            <w:rStyle w:val="Verwijzing"/>
            <w:noProof/>
          </w:rPr>
          <w:t>149</w:t>
        </w:r>
        <w:r w:rsidR="00ED3754" w:rsidRPr="00550100">
          <w:rPr>
            <w:rStyle w:val="Verwijzing"/>
            <w:noProof/>
          </w:rPr>
          <w:fldChar w:fldCharType="end"/>
        </w:r>
      </w:hyperlink>
    </w:p>
    <w:p w14:paraId="4BD42C78" w14:textId="566A65B0" w:rsidR="00ED3754" w:rsidRDefault="00000000">
      <w:pPr>
        <w:pStyle w:val="Inhopg3"/>
        <w:rPr>
          <w:rFonts w:asciiTheme="minorHAnsi" w:eastAsiaTheme="minorEastAsia" w:hAnsiTheme="minorHAnsi" w:cstheme="minorBidi"/>
          <w:noProof/>
          <w:sz w:val="22"/>
          <w:szCs w:val="22"/>
        </w:rPr>
      </w:pPr>
      <w:hyperlink w:anchor="_Toc92398721" w:history="1">
        <w:r w:rsidR="00ED3754" w:rsidRPr="009869A7">
          <w:rPr>
            <w:rStyle w:val="Hyperlink"/>
            <w:noProof/>
          </w:rPr>
          <w:t>8.7</w:t>
        </w:r>
        <w:r w:rsidR="00ED3754">
          <w:rPr>
            <w:rFonts w:asciiTheme="minorHAnsi" w:eastAsiaTheme="minorEastAsia" w:hAnsiTheme="minorHAnsi" w:cstheme="minorBidi"/>
            <w:noProof/>
            <w:sz w:val="22"/>
            <w:szCs w:val="22"/>
          </w:rPr>
          <w:tab/>
        </w:r>
        <w:r w:rsidR="00ED3754" w:rsidRPr="009869A7">
          <w:rPr>
            <w:rStyle w:val="Hyperlink"/>
            <w:noProof/>
          </w:rPr>
          <w:t>Onderdelen van de standaard die voor omgevingsdocumenten met Artikelstructuur verplicht of noodzakelijk zijn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_Toc92398721 \h </w:instrText>
        </w:r>
        <w:r w:rsidR="00ED3754" w:rsidRPr="00550100">
          <w:rPr>
            <w:rStyle w:val="Verwijzing"/>
            <w:noProof/>
          </w:rPr>
        </w:r>
        <w:r w:rsidR="00ED3754" w:rsidRPr="00550100">
          <w:rPr>
            <w:rStyle w:val="Verwijzing"/>
            <w:noProof/>
          </w:rPr>
          <w:fldChar w:fldCharType="separate"/>
        </w:r>
        <w:r w:rsidR="00631221">
          <w:rPr>
            <w:rStyle w:val="Verwijzing"/>
            <w:noProof/>
          </w:rPr>
          <w:t>149</w:t>
        </w:r>
        <w:r w:rsidR="00ED3754" w:rsidRPr="00550100">
          <w:rPr>
            <w:rStyle w:val="Verwijzing"/>
            <w:noProof/>
          </w:rPr>
          <w:fldChar w:fldCharType="end"/>
        </w:r>
      </w:hyperlink>
    </w:p>
    <w:p w14:paraId="25BADCAD" w14:textId="5C8EF874" w:rsidR="00ED3754" w:rsidRDefault="00000000">
      <w:pPr>
        <w:pStyle w:val="Inhopg4"/>
        <w:rPr>
          <w:rFonts w:asciiTheme="minorHAnsi" w:eastAsiaTheme="minorEastAsia" w:hAnsiTheme="minorHAnsi" w:cstheme="minorBidi"/>
          <w:noProof/>
          <w:sz w:val="22"/>
          <w:szCs w:val="22"/>
        </w:rPr>
      </w:pPr>
      <w:hyperlink w:anchor="_Toc92398722" w:history="1">
        <w:r w:rsidR="00ED3754" w:rsidRPr="009869A7">
          <w:rPr>
            <w:rStyle w:val="Hyperlink"/>
            <w:noProof/>
          </w:rPr>
          <w:t>8.7.1</w:t>
        </w:r>
        <w:r w:rsidR="00ED3754">
          <w:rPr>
            <w:rFonts w:asciiTheme="minorHAnsi" w:eastAsiaTheme="minorEastAsia" w:hAnsiTheme="minorHAnsi" w:cstheme="minorBidi"/>
            <w:noProof/>
            <w:sz w:val="22"/>
            <w:szCs w:val="22"/>
          </w:rPr>
          <w:tab/>
        </w:r>
        <w:r w:rsidR="00ED3754" w:rsidRPr="009869A7">
          <w:rPr>
            <w:rStyle w:val="Hyperlink"/>
            <w:noProof/>
          </w:rPr>
          <w:t>Juridische verplichtingen voor de bekendmaking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_Toc92398722 \h </w:instrText>
        </w:r>
        <w:r w:rsidR="00ED3754" w:rsidRPr="00550100">
          <w:rPr>
            <w:rStyle w:val="Verwijzing"/>
            <w:noProof/>
          </w:rPr>
        </w:r>
        <w:r w:rsidR="00ED3754" w:rsidRPr="00550100">
          <w:rPr>
            <w:rStyle w:val="Verwijzing"/>
            <w:noProof/>
          </w:rPr>
          <w:fldChar w:fldCharType="separate"/>
        </w:r>
        <w:r w:rsidR="00631221">
          <w:rPr>
            <w:rStyle w:val="Verwijzing"/>
            <w:noProof/>
          </w:rPr>
          <w:t>150</w:t>
        </w:r>
        <w:r w:rsidR="00ED3754" w:rsidRPr="00550100">
          <w:rPr>
            <w:rStyle w:val="Verwijzing"/>
            <w:noProof/>
          </w:rPr>
          <w:fldChar w:fldCharType="end"/>
        </w:r>
      </w:hyperlink>
    </w:p>
    <w:p w14:paraId="0CB08D9A" w14:textId="0B7EDAEF" w:rsidR="00ED3754" w:rsidRDefault="00000000">
      <w:pPr>
        <w:pStyle w:val="Inhopg4"/>
        <w:rPr>
          <w:rFonts w:asciiTheme="minorHAnsi" w:eastAsiaTheme="minorEastAsia" w:hAnsiTheme="minorHAnsi" w:cstheme="minorBidi"/>
          <w:noProof/>
          <w:sz w:val="22"/>
          <w:szCs w:val="22"/>
        </w:rPr>
      </w:pPr>
      <w:hyperlink w:anchor="_Toc92398723" w:history="1">
        <w:r w:rsidR="00ED3754" w:rsidRPr="009869A7">
          <w:rPr>
            <w:rStyle w:val="Hyperlink"/>
            <w:noProof/>
          </w:rPr>
          <w:t>8.7.2</w:t>
        </w:r>
        <w:r w:rsidR="00ED3754">
          <w:rPr>
            <w:rFonts w:asciiTheme="minorHAnsi" w:eastAsiaTheme="minorEastAsia" w:hAnsiTheme="minorHAnsi" w:cstheme="minorBidi"/>
            <w:noProof/>
            <w:sz w:val="22"/>
            <w:szCs w:val="22"/>
          </w:rPr>
          <w:tab/>
        </w:r>
        <w:r w:rsidR="00ED3754" w:rsidRPr="009869A7">
          <w:rPr>
            <w:rStyle w:val="Hyperlink"/>
            <w:noProof/>
          </w:rPr>
          <w:t>Annotaties voor de dienstverlening in DSO-LV</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_Toc92398723 \h </w:instrText>
        </w:r>
        <w:r w:rsidR="00ED3754" w:rsidRPr="00550100">
          <w:rPr>
            <w:rStyle w:val="Verwijzing"/>
            <w:noProof/>
          </w:rPr>
        </w:r>
        <w:r w:rsidR="00ED3754" w:rsidRPr="00550100">
          <w:rPr>
            <w:rStyle w:val="Verwijzing"/>
            <w:noProof/>
          </w:rPr>
          <w:fldChar w:fldCharType="separate"/>
        </w:r>
        <w:r w:rsidR="00631221">
          <w:rPr>
            <w:rStyle w:val="Verwijzing"/>
            <w:noProof/>
          </w:rPr>
          <w:t>150</w:t>
        </w:r>
        <w:r w:rsidR="00ED3754" w:rsidRPr="00550100">
          <w:rPr>
            <w:rStyle w:val="Verwijzing"/>
            <w:noProof/>
          </w:rPr>
          <w:fldChar w:fldCharType="end"/>
        </w:r>
      </w:hyperlink>
    </w:p>
    <w:p w14:paraId="6C34FBA0" w14:textId="532AEE46" w:rsidR="00ED3754" w:rsidRDefault="00000000">
      <w:pPr>
        <w:pStyle w:val="Inhopg1"/>
        <w:rPr>
          <w:rFonts w:asciiTheme="minorHAnsi" w:eastAsiaTheme="minorEastAsia" w:hAnsiTheme="minorHAnsi" w:cstheme="minorBidi"/>
          <w:b w:val="0"/>
          <w:noProof/>
          <w:sz w:val="22"/>
          <w:szCs w:val="22"/>
        </w:rPr>
      </w:pPr>
      <w:hyperlink w:anchor="_Toc92398724" w:history="1">
        <w:r w:rsidR="00ED3754" w:rsidRPr="009869A7">
          <w:rPr>
            <w:rStyle w:val="Hyperlink"/>
            <w:noProof/>
          </w:rPr>
          <w:t>C</w:t>
        </w:r>
        <w:r w:rsidR="00ED3754">
          <w:rPr>
            <w:rFonts w:asciiTheme="minorHAnsi" w:eastAsiaTheme="minorEastAsia" w:hAnsiTheme="minorHAnsi" w:cstheme="minorBidi"/>
            <w:b w:val="0"/>
            <w:noProof/>
            <w:sz w:val="22"/>
            <w:szCs w:val="22"/>
          </w:rPr>
          <w:tab/>
        </w:r>
        <w:r w:rsidR="00ED3754" w:rsidRPr="009869A7">
          <w:rPr>
            <w:rStyle w:val="Hyperlink"/>
            <w:noProof/>
          </w:rPr>
          <w:t>Aspecten van de aanlevering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_Toc92398724 \h </w:instrText>
        </w:r>
        <w:r w:rsidR="00ED3754" w:rsidRPr="00550100">
          <w:rPr>
            <w:rStyle w:val="Verwijzing"/>
            <w:noProof/>
          </w:rPr>
        </w:r>
        <w:r w:rsidR="00ED3754" w:rsidRPr="00550100">
          <w:rPr>
            <w:rStyle w:val="Verwijzing"/>
            <w:noProof/>
          </w:rPr>
          <w:fldChar w:fldCharType="separate"/>
        </w:r>
        <w:r w:rsidR="00631221">
          <w:rPr>
            <w:rStyle w:val="Verwijzing"/>
            <w:noProof/>
          </w:rPr>
          <w:t>152</w:t>
        </w:r>
        <w:r w:rsidR="00ED3754" w:rsidRPr="00550100">
          <w:rPr>
            <w:rStyle w:val="Verwijzing"/>
            <w:noProof/>
          </w:rPr>
          <w:fldChar w:fldCharType="end"/>
        </w:r>
      </w:hyperlink>
    </w:p>
    <w:p w14:paraId="47A6092F" w14:textId="66C308E6" w:rsidR="00ED3754" w:rsidRDefault="00000000">
      <w:pPr>
        <w:pStyle w:val="Inhopg2"/>
        <w:rPr>
          <w:rFonts w:asciiTheme="minorHAnsi" w:eastAsiaTheme="minorEastAsia" w:hAnsiTheme="minorHAnsi" w:cstheme="minorBidi"/>
          <w:b w:val="0"/>
          <w:noProof/>
          <w:sz w:val="22"/>
          <w:szCs w:val="22"/>
        </w:rPr>
      </w:pPr>
      <w:hyperlink w:anchor="_Toc92398725" w:history="1">
        <w:r w:rsidR="00ED3754" w:rsidRPr="009869A7">
          <w:rPr>
            <w:rStyle w:val="Hyperlink"/>
            <w:noProof/>
          </w:rPr>
          <w:t>9</w:t>
        </w:r>
        <w:r w:rsidR="00ED3754">
          <w:rPr>
            <w:rFonts w:asciiTheme="minorHAnsi" w:eastAsiaTheme="minorEastAsia" w:hAnsiTheme="minorHAnsi" w:cstheme="minorBidi"/>
            <w:b w:val="0"/>
            <w:noProof/>
            <w:sz w:val="22"/>
            <w:szCs w:val="22"/>
          </w:rPr>
          <w:tab/>
        </w:r>
        <w:r w:rsidR="00ED3754" w:rsidRPr="009869A7">
          <w:rPr>
            <w:rStyle w:val="Hyperlink"/>
            <w:noProof/>
          </w:rPr>
          <w:t>Aanlevering van omgevingsdocumenten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_Toc92398725 \h </w:instrText>
        </w:r>
        <w:r w:rsidR="00ED3754" w:rsidRPr="00550100">
          <w:rPr>
            <w:rStyle w:val="Verwijzing"/>
            <w:noProof/>
          </w:rPr>
        </w:r>
        <w:r w:rsidR="00ED3754" w:rsidRPr="00550100">
          <w:rPr>
            <w:rStyle w:val="Verwijzing"/>
            <w:noProof/>
          </w:rPr>
          <w:fldChar w:fldCharType="separate"/>
        </w:r>
        <w:r w:rsidR="00631221">
          <w:rPr>
            <w:rStyle w:val="Verwijzing"/>
            <w:noProof/>
          </w:rPr>
          <w:t>153</w:t>
        </w:r>
        <w:r w:rsidR="00ED3754" w:rsidRPr="00550100">
          <w:rPr>
            <w:rStyle w:val="Verwijzing"/>
            <w:noProof/>
          </w:rPr>
          <w:fldChar w:fldCharType="end"/>
        </w:r>
      </w:hyperlink>
    </w:p>
    <w:p w14:paraId="47BB24D1" w14:textId="30415536" w:rsidR="00ED3754" w:rsidRDefault="00000000">
      <w:pPr>
        <w:pStyle w:val="Inhopg3"/>
        <w:rPr>
          <w:rFonts w:asciiTheme="minorHAnsi" w:eastAsiaTheme="minorEastAsia" w:hAnsiTheme="minorHAnsi" w:cstheme="minorBidi"/>
          <w:noProof/>
          <w:sz w:val="22"/>
          <w:szCs w:val="22"/>
        </w:rPr>
      </w:pPr>
      <w:hyperlink w:anchor="_Toc92398726" w:history="1">
        <w:r w:rsidR="00ED3754" w:rsidRPr="009869A7">
          <w:rPr>
            <w:rStyle w:val="Hyperlink"/>
            <w:noProof/>
          </w:rPr>
          <w:t>9.1</w:t>
        </w:r>
        <w:r w:rsidR="00ED3754">
          <w:rPr>
            <w:rFonts w:asciiTheme="minorHAnsi" w:eastAsiaTheme="minorEastAsia" w:hAnsiTheme="minorHAnsi" w:cstheme="minorBidi"/>
            <w:noProof/>
            <w:sz w:val="22"/>
            <w:szCs w:val="22"/>
          </w:rPr>
          <w:tab/>
        </w:r>
        <w:r w:rsidR="00ED3754" w:rsidRPr="009869A7">
          <w:rPr>
            <w:rStyle w:val="Hyperlink"/>
            <w:noProof/>
          </w:rPr>
          <w:t>Identificatie van een Regelingversie met Doel</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_Toc92398726 \h </w:instrText>
        </w:r>
        <w:r w:rsidR="00ED3754" w:rsidRPr="00550100">
          <w:rPr>
            <w:rStyle w:val="Verwijzing"/>
            <w:noProof/>
          </w:rPr>
        </w:r>
        <w:r w:rsidR="00ED3754" w:rsidRPr="00550100">
          <w:rPr>
            <w:rStyle w:val="Verwijzing"/>
            <w:noProof/>
          </w:rPr>
          <w:fldChar w:fldCharType="separate"/>
        </w:r>
        <w:r w:rsidR="00631221">
          <w:rPr>
            <w:rStyle w:val="Verwijzing"/>
            <w:noProof/>
          </w:rPr>
          <w:t>153</w:t>
        </w:r>
        <w:r w:rsidR="00ED3754" w:rsidRPr="00550100">
          <w:rPr>
            <w:rStyle w:val="Verwijzing"/>
            <w:noProof/>
          </w:rPr>
          <w:fldChar w:fldCharType="end"/>
        </w:r>
      </w:hyperlink>
    </w:p>
    <w:p w14:paraId="71805079" w14:textId="55A3D5B1" w:rsidR="00ED3754" w:rsidRDefault="00000000">
      <w:pPr>
        <w:pStyle w:val="Inhopg4"/>
        <w:rPr>
          <w:rFonts w:asciiTheme="minorHAnsi" w:eastAsiaTheme="minorEastAsia" w:hAnsiTheme="minorHAnsi" w:cstheme="minorBidi"/>
          <w:noProof/>
          <w:sz w:val="22"/>
          <w:szCs w:val="22"/>
        </w:rPr>
      </w:pPr>
      <w:hyperlink w:anchor="_Toc92398727" w:history="1">
        <w:r w:rsidR="00ED3754" w:rsidRPr="009869A7">
          <w:rPr>
            <w:rStyle w:val="Hyperlink"/>
            <w:noProof/>
          </w:rPr>
          <w:t>9.1.1</w:t>
        </w:r>
        <w:r w:rsidR="00ED3754">
          <w:rPr>
            <w:rFonts w:asciiTheme="minorHAnsi" w:eastAsiaTheme="minorEastAsia" w:hAnsiTheme="minorHAnsi" w:cstheme="minorBidi"/>
            <w:noProof/>
            <w:sz w:val="22"/>
            <w:szCs w:val="22"/>
          </w:rPr>
          <w:tab/>
        </w:r>
        <w:r w:rsidR="00ED3754" w:rsidRPr="009869A7">
          <w:rPr>
            <w:rStyle w:val="Hyperlink"/>
            <w:noProof/>
          </w:rPr>
          <w:t>Algemeen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_Toc92398727 \h </w:instrText>
        </w:r>
        <w:r w:rsidR="00ED3754" w:rsidRPr="00550100">
          <w:rPr>
            <w:rStyle w:val="Verwijzing"/>
            <w:noProof/>
          </w:rPr>
        </w:r>
        <w:r w:rsidR="00ED3754" w:rsidRPr="00550100">
          <w:rPr>
            <w:rStyle w:val="Verwijzing"/>
            <w:noProof/>
          </w:rPr>
          <w:fldChar w:fldCharType="separate"/>
        </w:r>
        <w:r w:rsidR="00631221">
          <w:rPr>
            <w:rStyle w:val="Verwijzing"/>
            <w:noProof/>
          </w:rPr>
          <w:t>153</w:t>
        </w:r>
        <w:r w:rsidR="00ED3754" w:rsidRPr="00550100">
          <w:rPr>
            <w:rStyle w:val="Verwijzing"/>
            <w:noProof/>
          </w:rPr>
          <w:fldChar w:fldCharType="end"/>
        </w:r>
      </w:hyperlink>
    </w:p>
    <w:p w14:paraId="629C1709" w14:textId="5FE6AF39" w:rsidR="00ED3754" w:rsidRDefault="00000000">
      <w:pPr>
        <w:pStyle w:val="Inhopg4"/>
        <w:rPr>
          <w:rFonts w:asciiTheme="minorHAnsi" w:eastAsiaTheme="minorEastAsia" w:hAnsiTheme="minorHAnsi" w:cstheme="minorBidi"/>
          <w:noProof/>
          <w:sz w:val="22"/>
          <w:szCs w:val="22"/>
        </w:rPr>
      </w:pPr>
      <w:hyperlink w:anchor="_Toc92398728" w:history="1">
        <w:r w:rsidR="00ED3754" w:rsidRPr="009869A7">
          <w:rPr>
            <w:rStyle w:val="Hyperlink"/>
            <w:noProof/>
          </w:rPr>
          <w:t>9.1.2</w:t>
        </w:r>
        <w:r w:rsidR="00ED3754">
          <w:rPr>
            <w:rFonts w:asciiTheme="minorHAnsi" w:eastAsiaTheme="minorEastAsia" w:hAnsiTheme="minorHAnsi" w:cstheme="minorBidi"/>
            <w:noProof/>
            <w:sz w:val="22"/>
            <w:szCs w:val="22"/>
          </w:rPr>
          <w:tab/>
        </w:r>
        <w:r w:rsidR="00ED3754" w:rsidRPr="009869A7">
          <w:rPr>
            <w:rStyle w:val="Hyperlink"/>
            <w:noProof/>
          </w:rPr>
          <w:t>De toepassing van Doel bij Natura 2000-besluiten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_Toc92398728 \h </w:instrText>
        </w:r>
        <w:r w:rsidR="00ED3754" w:rsidRPr="00550100">
          <w:rPr>
            <w:rStyle w:val="Verwijzing"/>
            <w:noProof/>
          </w:rPr>
        </w:r>
        <w:r w:rsidR="00ED3754" w:rsidRPr="00550100">
          <w:rPr>
            <w:rStyle w:val="Verwijzing"/>
            <w:noProof/>
          </w:rPr>
          <w:fldChar w:fldCharType="separate"/>
        </w:r>
        <w:r w:rsidR="00631221">
          <w:rPr>
            <w:rStyle w:val="Verwijzing"/>
            <w:noProof/>
          </w:rPr>
          <w:t>155</w:t>
        </w:r>
        <w:r w:rsidR="00ED3754" w:rsidRPr="00550100">
          <w:rPr>
            <w:rStyle w:val="Verwijzing"/>
            <w:noProof/>
          </w:rPr>
          <w:fldChar w:fldCharType="end"/>
        </w:r>
      </w:hyperlink>
    </w:p>
    <w:p w14:paraId="192C8F76" w14:textId="092C61F2" w:rsidR="00ED3754" w:rsidRDefault="00000000">
      <w:pPr>
        <w:pStyle w:val="Inhopg3"/>
        <w:rPr>
          <w:rFonts w:asciiTheme="minorHAnsi" w:eastAsiaTheme="minorEastAsia" w:hAnsiTheme="minorHAnsi" w:cstheme="minorBidi"/>
          <w:noProof/>
          <w:sz w:val="22"/>
          <w:szCs w:val="22"/>
        </w:rPr>
      </w:pPr>
      <w:hyperlink w:anchor="_Toc92398729" w:history="1">
        <w:r w:rsidR="00ED3754" w:rsidRPr="009869A7">
          <w:rPr>
            <w:rStyle w:val="Hyperlink"/>
            <w:noProof/>
          </w:rPr>
          <w:t>9.2</w:t>
        </w:r>
        <w:r w:rsidR="00ED3754">
          <w:rPr>
            <w:rFonts w:asciiTheme="minorHAnsi" w:eastAsiaTheme="minorEastAsia" w:hAnsiTheme="minorHAnsi" w:cstheme="minorBidi"/>
            <w:noProof/>
            <w:sz w:val="22"/>
            <w:szCs w:val="22"/>
          </w:rPr>
          <w:tab/>
        </w:r>
        <w:r w:rsidR="00ED3754" w:rsidRPr="009869A7">
          <w:rPr>
            <w:rStyle w:val="Hyperlink"/>
            <w:noProof/>
          </w:rPr>
          <w:t>Procedure-informatie en consolidatie</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_Toc92398729 \h </w:instrText>
        </w:r>
        <w:r w:rsidR="00ED3754" w:rsidRPr="00550100">
          <w:rPr>
            <w:rStyle w:val="Verwijzing"/>
            <w:noProof/>
          </w:rPr>
        </w:r>
        <w:r w:rsidR="00ED3754" w:rsidRPr="00550100">
          <w:rPr>
            <w:rStyle w:val="Verwijzing"/>
            <w:noProof/>
          </w:rPr>
          <w:fldChar w:fldCharType="separate"/>
        </w:r>
        <w:r w:rsidR="00631221">
          <w:rPr>
            <w:rStyle w:val="Verwijzing"/>
            <w:noProof/>
          </w:rPr>
          <w:t>155</w:t>
        </w:r>
        <w:r w:rsidR="00ED3754" w:rsidRPr="00550100">
          <w:rPr>
            <w:rStyle w:val="Verwijzing"/>
            <w:noProof/>
          </w:rPr>
          <w:fldChar w:fldCharType="end"/>
        </w:r>
      </w:hyperlink>
    </w:p>
    <w:p w14:paraId="5D885784" w14:textId="0AA3B6AA" w:rsidR="00ED3754" w:rsidRDefault="00000000">
      <w:pPr>
        <w:pStyle w:val="Inhopg4"/>
        <w:rPr>
          <w:rFonts w:asciiTheme="minorHAnsi" w:eastAsiaTheme="minorEastAsia" w:hAnsiTheme="minorHAnsi" w:cstheme="minorBidi"/>
          <w:noProof/>
          <w:sz w:val="22"/>
          <w:szCs w:val="22"/>
        </w:rPr>
      </w:pPr>
      <w:hyperlink w:anchor="_Toc92398730" w:history="1">
        <w:r w:rsidR="00ED3754" w:rsidRPr="009869A7">
          <w:rPr>
            <w:rStyle w:val="Hyperlink"/>
            <w:noProof/>
          </w:rPr>
          <w:t>9.2.1</w:t>
        </w:r>
        <w:r w:rsidR="00ED3754">
          <w:rPr>
            <w:rFonts w:asciiTheme="minorHAnsi" w:eastAsiaTheme="minorEastAsia" w:hAnsiTheme="minorHAnsi" w:cstheme="minorBidi"/>
            <w:noProof/>
            <w:sz w:val="22"/>
            <w:szCs w:val="22"/>
          </w:rPr>
          <w:tab/>
        </w:r>
        <w:r w:rsidR="00ED3754" w:rsidRPr="009869A7">
          <w:rPr>
            <w:rStyle w:val="Hyperlink"/>
            <w:noProof/>
          </w:rPr>
          <w:t>Algemeen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_Toc92398730 \h </w:instrText>
        </w:r>
        <w:r w:rsidR="00ED3754" w:rsidRPr="00550100">
          <w:rPr>
            <w:rStyle w:val="Verwijzing"/>
            <w:noProof/>
          </w:rPr>
        </w:r>
        <w:r w:rsidR="00ED3754" w:rsidRPr="00550100">
          <w:rPr>
            <w:rStyle w:val="Verwijzing"/>
            <w:noProof/>
          </w:rPr>
          <w:fldChar w:fldCharType="separate"/>
        </w:r>
        <w:r w:rsidR="00631221">
          <w:rPr>
            <w:rStyle w:val="Verwijzing"/>
            <w:noProof/>
          </w:rPr>
          <w:t>155</w:t>
        </w:r>
        <w:r w:rsidR="00ED3754" w:rsidRPr="00550100">
          <w:rPr>
            <w:rStyle w:val="Verwijzing"/>
            <w:noProof/>
          </w:rPr>
          <w:fldChar w:fldCharType="end"/>
        </w:r>
      </w:hyperlink>
    </w:p>
    <w:p w14:paraId="52923EE4" w14:textId="028E42BE" w:rsidR="00ED3754" w:rsidRDefault="00000000">
      <w:pPr>
        <w:pStyle w:val="Inhopg4"/>
        <w:rPr>
          <w:rFonts w:asciiTheme="minorHAnsi" w:eastAsiaTheme="minorEastAsia" w:hAnsiTheme="minorHAnsi" w:cstheme="minorBidi"/>
          <w:noProof/>
          <w:sz w:val="22"/>
          <w:szCs w:val="22"/>
        </w:rPr>
      </w:pPr>
      <w:hyperlink w:anchor="_Toc92398731" w:history="1">
        <w:r w:rsidR="00ED3754" w:rsidRPr="009869A7">
          <w:rPr>
            <w:rStyle w:val="Hyperlink"/>
            <w:noProof/>
          </w:rPr>
          <w:t>9.2.2</w:t>
        </w:r>
        <w:r w:rsidR="00ED3754">
          <w:rPr>
            <w:rFonts w:asciiTheme="minorHAnsi" w:eastAsiaTheme="minorEastAsia" w:hAnsiTheme="minorHAnsi" w:cstheme="minorBidi"/>
            <w:noProof/>
            <w:sz w:val="22"/>
            <w:szCs w:val="22"/>
          </w:rPr>
          <w:tab/>
        </w:r>
        <w:r w:rsidR="00ED3754" w:rsidRPr="009869A7">
          <w:rPr>
            <w:rStyle w:val="Hyperlink"/>
            <w:noProof/>
          </w:rPr>
          <w:t>Ontwerpbesluit</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_Toc92398731 \h </w:instrText>
        </w:r>
        <w:r w:rsidR="00ED3754" w:rsidRPr="00550100">
          <w:rPr>
            <w:rStyle w:val="Verwijzing"/>
            <w:noProof/>
          </w:rPr>
        </w:r>
        <w:r w:rsidR="00ED3754" w:rsidRPr="00550100">
          <w:rPr>
            <w:rStyle w:val="Verwijzing"/>
            <w:noProof/>
          </w:rPr>
          <w:fldChar w:fldCharType="separate"/>
        </w:r>
        <w:r w:rsidR="00631221">
          <w:rPr>
            <w:rStyle w:val="Verwijzing"/>
            <w:noProof/>
          </w:rPr>
          <w:t>156</w:t>
        </w:r>
        <w:r w:rsidR="00ED3754" w:rsidRPr="00550100">
          <w:rPr>
            <w:rStyle w:val="Verwijzing"/>
            <w:noProof/>
          </w:rPr>
          <w:fldChar w:fldCharType="end"/>
        </w:r>
      </w:hyperlink>
    </w:p>
    <w:p w14:paraId="4F8385CC" w14:textId="10DA9816" w:rsidR="00ED3754" w:rsidRDefault="00000000">
      <w:pPr>
        <w:pStyle w:val="Inhopg4"/>
        <w:rPr>
          <w:rFonts w:asciiTheme="minorHAnsi" w:eastAsiaTheme="minorEastAsia" w:hAnsiTheme="minorHAnsi" w:cstheme="minorBidi"/>
          <w:noProof/>
          <w:sz w:val="22"/>
          <w:szCs w:val="22"/>
        </w:rPr>
      </w:pPr>
      <w:hyperlink w:anchor="_Toc92398732" w:history="1">
        <w:r w:rsidR="00ED3754" w:rsidRPr="009869A7">
          <w:rPr>
            <w:rStyle w:val="Hyperlink"/>
            <w:noProof/>
          </w:rPr>
          <w:t>9.2.3</w:t>
        </w:r>
        <w:r w:rsidR="00ED3754">
          <w:rPr>
            <w:rFonts w:asciiTheme="minorHAnsi" w:eastAsiaTheme="minorEastAsia" w:hAnsiTheme="minorHAnsi" w:cstheme="minorBidi"/>
            <w:noProof/>
            <w:sz w:val="22"/>
            <w:szCs w:val="22"/>
          </w:rPr>
          <w:tab/>
        </w:r>
        <w:r w:rsidR="00ED3754" w:rsidRPr="009869A7">
          <w:rPr>
            <w:rStyle w:val="Hyperlink"/>
            <w:noProof/>
          </w:rPr>
          <w:t>Definitief besluit</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_Toc92398732 \h </w:instrText>
        </w:r>
        <w:r w:rsidR="00ED3754" w:rsidRPr="00550100">
          <w:rPr>
            <w:rStyle w:val="Verwijzing"/>
            <w:noProof/>
          </w:rPr>
        </w:r>
        <w:r w:rsidR="00ED3754" w:rsidRPr="00550100">
          <w:rPr>
            <w:rStyle w:val="Verwijzing"/>
            <w:noProof/>
          </w:rPr>
          <w:fldChar w:fldCharType="separate"/>
        </w:r>
        <w:r w:rsidR="00631221">
          <w:rPr>
            <w:rStyle w:val="Verwijzing"/>
            <w:noProof/>
          </w:rPr>
          <w:t>156</w:t>
        </w:r>
        <w:r w:rsidR="00ED3754" w:rsidRPr="00550100">
          <w:rPr>
            <w:rStyle w:val="Verwijzing"/>
            <w:noProof/>
          </w:rPr>
          <w:fldChar w:fldCharType="end"/>
        </w:r>
      </w:hyperlink>
    </w:p>
    <w:p w14:paraId="03B0BC34" w14:textId="0B9CF4A7" w:rsidR="00ED3754" w:rsidRDefault="00000000">
      <w:pPr>
        <w:pStyle w:val="Inhopg4"/>
        <w:rPr>
          <w:rFonts w:asciiTheme="minorHAnsi" w:eastAsiaTheme="minorEastAsia" w:hAnsiTheme="minorHAnsi" w:cstheme="minorBidi"/>
          <w:noProof/>
          <w:sz w:val="22"/>
          <w:szCs w:val="22"/>
        </w:rPr>
      </w:pPr>
      <w:hyperlink w:anchor="_Toc92398733" w:history="1">
        <w:r w:rsidR="00ED3754" w:rsidRPr="009869A7">
          <w:rPr>
            <w:rStyle w:val="Hyperlink"/>
            <w:noProof/>
          </w:rPr>
          <w:t>9.2.4</w:t>
        </w:r>
        <w:r w:rsidR="00ED3754">
          <w:rPr>
            <w:rFonts w:asciiTheme="minorHAnsi" w:eastAsiaTheme="minorEastAsia" w:hAnsiTheme="minorHAnsi" w:cstheme="minorBidi"/>
            <w:noProof/>
            <w:sz w:val="22"/>
            <w:szCs w:val="22"/>
          </w:rPr>
          <w:tab/>
        </w:r>
        <w:r w:rsidR="00ED3754" w:rsidRPr="009869A7">
          <w:rPr>
            <w:rStyle w:val="Hyperlink"/>
            <w:noProof/>
          </w:rPr>
          <w:t>Procedurestatus van onderdelen van de Regeling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_Toc92398733 \h </w:instrText>
        </w:r>
        <w:r w:rsidR="00ED3754" w:rsidRPr="00550100">
          <w:rPr>
            <w:rStyle w:val="Verwijzing"/>
            <w:noProof/>
          </w:rPr>
        </w:r>
        <w:r w:rsidR="00ED3754" w:rsidRPr="00550100">
          <w:rPr>
            <w:rStyle w:val="Verwijzing"/>
            <w:noProof/>
          </w:rPr>
          <w:fldChar w:fldCharType="separate"/>
        </w:r>
        <w:r w:rsidR="00631221">
          <w:rPr>
            <w:rStyle w:val="Verwijzing"/>
            <w:noProof/>
          </w:rPr>
          <w:t>157</w:t>
        </w:r>
        <w:r w:rsidR="00ED3754" w:rsidRPr="00550100">
          <w:rPr>
            <w:rStyle w:val="Verwijzing"/>
            <w:noProof/>
          </w:rPr>
          <w:fldChar w:fldCharType="end"/>
        </w:r>
      </w:hyperlink>
    </w:p>
    <w:p w14:paraId="2E30C93E" w14:textId="1C6D01A5" w:rsidR="00ED3754" w:rsidRDefault="00000000">
      <w:pPr>
        <w:pStyle w:val="Inhopg3"/>
        <w:rPr>
          <w:rFonts w:asciiTheme="minorHAnsi" w:eastAsiaTheme="minorEastAsia" w:hAnsiTheme="minorHAnsi" w:cstheme="minorBidi"/>
          <w:noProof/>
          <w:sz w:val="22"/>
          <w:szCs w:val="22"/>
        </w:rPr>
      </w:pPr>
      <w:hyperlink w:anchor="_Toc92398734" w:history="1">
        <w:r w:rsidR="00ED3754" w:rsidRPr="009869A7">
          <w:rPr>
            <w:rStyle w:val="Hyperlink"/>
            <w:noProof/>
          </w:rPr>
          <w:t>9.3</w:t>
        </w:r>
        <w:r w:rsidR="00ED3754">
          <w:rPr>
            <w:rFonts w:asciiTheme="minorHAnsi" w:eastAsiaTheme="minorEastAsia" w:hAnsiTheme="minorHAnsi" w:cstheme="minorBidi"/>
            <w:noProof/>
            <w:sz w:val="22"/>
            <w:szCs w:val="22"/>
          </w:rPr>
          <w:tab/>
        </w:r>
        <w:r w:rsidR="00ED3754" w:rsidRPr="009869A7">
          <w:rPr>
            <w:rStyle w:val="Hyperlink"/>
            <w:noProof/>
          </w:rPr>
          <w:t>Kennisgeving</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_Toc92398734 \h </w:instrText>
        </w:r>
        <w:r w:rsidR="00ED3754" w:rsidRPr="00550100">
          <w:rPr>
            <w:rStyle w:val="Verwijzing"/>
            <w:noProof/>
          </w:rPr>
        </w:r>
        <w:r w:rsidR="00ED3754" w:rsidRPr="00550100">
          <w:rPr>
            <w:rStyle w:val="Verwijzing"/>
            <w:noProof/>
          </w:rPr>
          <w:fldChar w:fldCharType="separate"/>
        </w:r>
        <w:r w:rsidR="00631221">
          <w:rPr>
            <w:rStyle w:val="Verwijzing"/>
            <w:noProof/>
          </w:rPr>
          <w:t>157</w:t>
        </w:r>
        <w:r w:rsidR="00ED3754" w:rsidRPr="00550100">
          <w:rPr>
            <w:rStyle w:val="Verwijzing"/>
            <w:noProof/>
          </w:rPr>
          <w:fldChar w:fldCharType="end"/>
        </w:r>
      </w:hyperlink>
    </w:p>
    <w:p w14:paraId="20A52BC3" w14:textId="7F99FF98" w:rsidR="00ED3754" w:rsidRDefault="00000000">
      <w:pPr>
        <w:pStyle w:val="Inhopg2"/>
        <w:rPr>
          <w:rFonts w:asciiTheme="minorHAnsi" w:eastAsiaTheme="minorEastAsia" w:hAnsiTheme="minorHAnsi" w:cstheme="minorBidi"/>
          <w:b w:val="0"/>
          <w:noProof/>
          <w:sz w:val="22"/>
          <w:szCs w:val="22"/>
        </w:rPr>
      </w:pPr>
      <w:hyperlink w:anchor="_Toc92398735" w:history="1">
        <w:r w:rsidR="00ED3754" w:rsidRPr="009869A7">
          <w:rPr>
            <w:rStyle w:val="Hyperlink"/>
            <w:noProof/>
          </w:rPr>
          <w:t>10</w:t>
        </w:r>
        <w:r w:rsidR="00ED3754">
          <w:rPr>
            <w:rFonts w:asciiTheme="minorHAnsi" w:eastAsiaTheme="minorEastAsia" w:hAnsiTheme="minorHAnsi" w:cstheme="minorBidi"/>
            <w:b w:val="0"/>
            <w:noProof/>
            <w:sz w:val="22"/>
            <w:szCs w:val="22"/>
          </w:rPr>
          <w:tab/>
        </w:r>
        <w:r w:rsidR="00ED3754" w:rsidRPr="009869A7">
          <w:rPr>
            <w:rStyle w:val="Hyperlink"/>
            <w:noProof/>
          </w:rPr>
          <w:t>Mutatiescenario’s</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_Toc92398735 \h </w:instrText>
        </w:r>
        <w:r w:rsidR="00ED3754" w:rsidRPr="00550100">
          <w:rPr>
            <w:rStyle w:val="Verwijzing"/>
            <w:noProof/>
          </w:rPr>
        </w:r>
        <w:r w:rsidR="00ED3754" w:rsidRPr="00550100">
          <w:rPr>
            <w:rStyle w:val="Verwijzing"/>
            <w:noProof/>
          </w:rPr>
          <w:fldChar w:fldCharType="separate"/>
        </w:r>
        <w:r w:rsidR="00631221">
          <w:rPr>
            <w:rStyle w:val="Verwijzing"/>
            <w:noProof/>
          </w:rPr>
          <w:t>160</w:t>
        </w:r>
        <w:r w:rsidR="00ED3754" w:rsidRPr="00550100">
          <w:rPr>
            <w:rStyle w:val="Verwijzing"/>
            <w:noProof/>
          </w:rPr>
          <w:fldChar w:fldCharType="end"/>
        </w:r>
      </w:hyperlink>
    </w:p>
    <w:p w14:paraId="7B8CA251" w14:textId="779BF8F6" w:rsidR="00ED3754" w:rsidRDefault="00000000">
      <w:pPr>
        <w:pStyle w:val="Inhopg1"/>
        <w:rPr>
          <w:rFonts w:asciiTheme="minorHAnsi" w:eastAsiaTheme="minorEastAsia" w:hAnsiTheme="minorHAnsi" w:cstheme="minorBidi"/>
          <w:b w:val="0"/>
          <w:noProof/>
          <w:sz w:val="22"/>
          <w:szCs w:val="22"/>
        </w:rPr>
      </w:pPr>
      <w:hyperlink w:anchor="_Toc92398736" w:history="1">
        <w:r w:rsidR="00ED3754" w:rsidRPr="009869A7">
          <w:rPr>
            <w:rStyle w:val="Hyperlink"/>
            <w:noProof/>
          </w:rPr>
          <w:t>D</w:t>
        </w:r>
        <w:r w:rsidR="00ED3754">
          <w:rPr>
            <w:rFonts w:asciiTheme="minorHAnsi" w:eastAsiaTheme="minorEastAsia" w:hAnsiTheme="minorHAnsi" w:cstheme="minorBidi"/>
            <w:b w:val="0"/>
            <w:noProof/>
            <w:sz w:val="22"/>
            <w:szCs w:val="22"/>
          </w:rPr>
          <w:tab/>
        </w:r>
        <w:r w:rsidR="00ED3754" w:rsidRPr="009869A7">
          <w:rPr>
            <w:rStyle w:val="Hyperlink"/>
            <w:noProof/>
          </w:rPr>
          <w:t>Bijlagen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_Toc92398736 \h </w:instrText>
        </w:r>
        <w:r w:rsidR="00ED3754" w:rsidRPr="00550100">
          <w:rPr>
            <w:rStyle w:val="Verwijzing"/>
            <w:noProof/>
          </w:rPr>
        </w:r>
        <w:r w:rsidR="00ED3754" w:rsidRPr="00550100">
          <w:rPr>
            <w:rStyle w:val="Verwijzing"/>
            <w:noProof/>
          </w:rPr>
          <w:fldChar w:fldCharType="separate"/>
        </w:r>
        <w:r w:rsidR="00631221">
          <w:rPr>
            <w:rStyle w:val="Verwijzing"/>
            <w:noProof/>
          </w:rPr>
          <w:t>162</w:t>
        </w:r>
        <w:r w:rsidR="00ED3754" w:rsidRPr="00550100">
          <w:rPr>
            <w:rStyle w:val="Verwijzing"/>
            <w:noProof/>
          </w:rPr>
          <w:fldChar w:fldCharType="end"/>
        </w:r>
      </w:hyperlink>
    </w:p>
    <w:p w14:paraId="5D3BEC65" w14:textId="573BF9A6" w:rsidR="00ED3754" w:rsidRDefault="00000000">
      <w:pPr>
        <w:pStyle w:val="Inhopg6"/>
        <w:rPr>
          <w:rFonts w:asciiTheme="minorHAnsi" w:eastAsiaTheme="minorEastAsia" w:hAnsiTheme="minorHAnsi" w:cstheme="minorBidi"/>
          <w:noProof/>
          <w:sz w:val="22"/>
          <w:szCs w:val="22"/>
        </w:rPr>
      </w:pPr>
      <w:hyperlink w:anchor="_Toc92398737" w:history="1">
        <w:r w:rsidR="00ED3754" w:rsidRPr="009869A7">
          <w:rPr>
            <w:rStyle w:val="Hyperlink"/>
            <w:noProof/>
          </w:rPr>
          <w:t>Bijlage 1</w:t>
        </w:r>
        <w:r w:rsidR="00ED3754">
          <w:rPr>
            <w:rFonts w:asciiTheme="minorHAnsi" w:eastAsiaTheme="minorEastAsia" w:hAnsiTheme="minorHAnsi" w:cstheme="minorBidi"/>
            <w:noProof/>
            <w:sz w:val="22"/>
            <w:szCs w:val="22"/>
          </w:rPr>
          <w:tab/>
        </w:r>
        <w:r w:rsidR="00ED3754" w:rsidRPr="009869A7">
          <w:rPr>
            <w:rStyle w:val="Hyperlink"/>
            <w:noProof/>
          </w:rPr>
          <w:t>Ontwerpkeuzen</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_Toc92398737 \h </w:instrText>
        </w:r>
        <w:r w:rsidR="00ED3754" w:rsidRPr="00550100">
          <w:rPr>
            <w:rStyle w:val="Verwijzing"/>
            <w:noProof/>
          </w:rPr>
        </w:r>
        <w:r w:rsidR="00ED3754" w:rsidRPr="00550100">
          <w:rPr>
            <w:rStyle w:val="Verwijzing"/>
            <w:noProof/>
          </w:rPr>
          <w:fldChar w:fldCharType="separate"/>
        </w:r>
        <w:r w:rsidR="00631221">
          <w:rPr>
            <w:rStyle w:val="Verwijzing"/>
            <w:noProof/>
          </w:rPr>
          <w:t>163</w:t>
        </w:r>
        <w:r w:rsidR="00ED3754" w:rsidRPr="00550100">
          <w:rPr>
            <w:rStyle w:val="Verwijzing"/>
            <w:noProof/>
          </w:rPr>
          <w:fldChar w:fldCharType="end"/>
        </w:r>
      </w:hyperlink>
    </w:p>
    <w:p w14:paraId="5EE8B8FA" w14:textId="53732D47" w:rsidR="00ED3754" w:rsidRDefault="00000000">
      <w:pPr>
        <w:pStyle w:val="Inhopg6"/>
        <w:rPr>
          <w:rFonts w:asciiTheme="minorHAnsi" w:eastAsiaTheme="minorEastAsia" w:hAnsiTheme="minorHAnsi" w:cstheme="minorBidi"/>
          <w:noProof/>
          <w:sz w:val="22"/>
          <w:szCs w:val="22"/>
        </w:rPr>
      </w:pPr>
      <w:hyperlink w:anchor="_Toc92398738" w:history="1">
        <w:r w:rsidR="00ED3754" w:rsidRPr="009869A7">
          <w:rPr>
            <w:rStyle w:val="Hyperlink"/>
            <w:noProof/>
          </w:rPr>
          <w:t>Bijlage 2</w:t>
        </w:r>
        <w:r w:rsidR="00ED3754">
          <w:rPr>
            <w:rFonts w:asciiTheme="minorHAnsi" w:eastAsiaTheme="minorEastAsia" w:hAnsiTheme="minorHAnsi" w:cstheme="minorBidi"/>
            <w:noProof/>
            <w:sz w:val="22"/>
            <w:szCs w:val="22"/>
          </w:rPr>
          <w:tab/>
        </w:r>
        <w:r w:rsidR="00ED3754" w:rsidRPr="009869A7">
          <w:rPr>
            <w:rStyle w:val="Hyperlink"/>
            <w:noProof/>
          </w:rPr>
          <w:t>De relatie tussen artikel 1.2 Omgevingswet en de waardelijst voor thema</w:t>
        </w:r>
        <w:r w:rsidR="00ED3754">
          <w:rPr>
            <w:noProof/>
          </w:rPr>
          <w:tab/>
        </w:r>
        <w:r w:rsidR="00ED3754" w:rsidRPr="00550100">
          <w:rPr>
            <w:rStyle w:val="Verwijzing"/>
            <w:noProof/>
          </w:rPr>
          <w:fldChar w:fldCharType="begin"/>
        </w:r>
        <w:r w:rsidR="00ED3754" w:rsidRPr="00550100">
          <w:rPr>
            <w:rStyle w:val="Verwijzing"/>
            <w:noProof/>
          </w:rPr>
          <w:instrText xml:space="preserve"> PAGEREF _Toc92398738 \h </w:instrText>
        </w:r>
        <w:r w:rsidR="00ED3754" w:rsidRPr="00550100">
          <w:rPr>
            <w:rStyle w:val="Verwijzing"/>
            <w:noProof/>
          </w:rPr>
        </w:r>
        <w:r w:rsidR="00ED3754" w:rsidRPr="00550100">
          <w:rPr>
            <w:rStyle w:val="Verwijzing"/>
            <w:noProof/>
          </w:rPr>
          <w:fldChar w:fldCharType="separate"/>
        </w:r>
        <w:r w:rsidR="00631221">
          <w:rPr>
            <w:rStyle w:val="Verwijzing"/>
            <w:noProof/>
          </w:rPr>
          <w:t>164</w:t>
        </w:r>
        <w:r w:rsidR="00ED3754" w:rsidRPr="00550100">
          <w:rPr>
            <w:rStyle w:val="Verwijzing"/>
            <w:noProof/>
          </w:rPr>
          <w:fldChar w:fldCharType="end"/>
        </w:r>
      </w:hyperlink>
    </w:p>
    <w:p w14:paraId="3DF1DDB6" w14:textId="210D4A4E" w:rsidR="00907399" w:rsidRPr="00AB2172" w:rsidRDefault="006B09B8" w:rsidP="006344C7">
      <w:r w:rsidRPr="00AB2172">
        <w:rPr>
          <w:b/>
        </w:rPr>
        <w:fldChar w:fldCharType="end"/>
      </w:r>
    </w:p>
    <w:p w14:paraId="02D374A6" w14:textId="77777777" w:rsidR="006C24A8" w:rsidRPr="00AB2172" w:rsidRDefault="006C24A8" w:rsidP="006B09B8">
      <w:pPr>
        <w:sectPr w:rsidR="006C24A8" w:rsidRPr="00AB2172" w:rsidSect="003F3E6D">
          <w:endnotePr>
            <w:numFmt w:val="decimal"/>
          </w:endnotePr>
          <w:pgSz w:w="11906" w:h="16838" w:code="9"/>
          <w:pgMar w:top="1701" w:right="1134" w:bottom="1701" w:left="2268" w:header="567" w:footer="567" w:gutter="0"/>
          <w:cols w:space="708"/>
          <w:docGrid w:linePitch="360"/>
        </w:sect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