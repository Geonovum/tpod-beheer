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E705F3" w:rsidRPr="00F1426F" w:rsidRDefault="00E77F34" w:rsidP="00205F40">
      <w:pPr>
        <w:pStyle w:val="Kop4"/>
      </w:pPr>
      <w:r w:rsidRPr="00F1426F">
        <w:t>Doel</w:t>
      </w:r>
    </w:p>
    <w:p w14:paraId="798EEA9B" w14:textId="77777777" w:rsidR="00E705F3" w:rsidRDefault="00E77F34" w:rsidP="00205F4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E705F3" w:rsidRPr="00F1426F" w:rsidRDefault="00E77F34" w:rsidP="00205F40">
      <w:r w:rsidRPr="00F1426F">
        <w:t>Doel van de verschillende typen Gebiedsaanwijzing is:</w:t>
      </w:r>
    </w:p>
    <w:p w14:paraId="5FE35619" w14:textId="77777777" w:rsidR="00E705F3" w:rsidRPr="00F1426F" w:rsidRDefault="00E77F34" w:rsidP="00205F4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77777777" w:rsidR="00E705F3" w:rsidRPr="00F1426F" w:rsidRDefault="00E77F34" w:rsidP="00205F40">
      <w:pPr>
        <w:pStyle w:val="Opsommingtekens1"/>
      </w:pPr>
      <w:r>
        <w:t>zodanig</w:t>
      </w:r>
      <w:r w:rsidRPr="00F1426F">
        <w:t xml:space="preserve"> presenteren 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E705F3" w:rsidRPr="00F1426F" w:rsidRDefault="00E77F34" w:rsidP="00205F40">
      <w:pPr>
        <w:pStyle w:val="Opsommingtekens1"/>
      </w:pPr>
      <w:r w:rsidRPr="00F1426F">
        <w:t>kunnen filteren in een viewer of op een kaart.</w:t>
      </w:r>
    </w:p>
    <w:p w14:paraId="227813CD" w14:textId="77777777" w:rsidR="00E705F3" w:rsidRPr="00F1426F" w:rsidRDefault="00E705F3" w:rsidP="00205F40">
      <w:pPr>
        <w:pStyle w:val="Opsommingtekens1"/>
        <w:numPr>
          <w:ilvl w:val="0"/>
          <w:numId w:val="0"/>
        </w:numPr>
        <w:ind w:left="284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