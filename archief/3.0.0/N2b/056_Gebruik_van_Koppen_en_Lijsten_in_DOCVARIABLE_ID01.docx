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89DB" w14:textId="386AC910" w:rsidR="00E705F3" w:rsidRDefault="00E77F34" w:rsidP="00713915">
      <w:pPr>
        <w:pStyle w:val="Kop4"/>
        <w:rPr>
          <w:noProof/>
        </w:rPr>
      </w:pPr>
      <w:r>
        <w:rPr>
          <w:noProof/>
        </w:rPr>
        <w:t>Gebruik van Koppen en Lijsten</w:t>
      </w:r>
      <w:r w:rsidRPr="000E40D3">
        <w:rPr>
          <w:noProof/>
        </w:rPr>
        <w:t xml:space="preserve"> </w:t>
      </w:r>
      <w:r>
        <w:rPr>
          <w:noProof/>
        </w:rPr>
        <w:t xml:space="preserve">in </w:t>
      </w:r>
      <w:r w:rsidRPr="007B60F8">
        <w:rPr>
          <w:noProof/>
        </w:rPr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rPr>
          <w:noProof/>
        </w:rPr>
        <w:fldChar w:fldCharType="end"/>
      </w:r>
    </w:p>
    <w:p w14:paraId="514F5CE3" w14:textId="132F5922" w:rsidR="00E705F3" w:rsidRDefault="00E77F34" w:rsidP="00713915">
      <w:r w:rsidRPr="000E40D3">
        <w:t xml:space="preserve">Ten behoeve van de leesbaarheid en de oriëntatie in de tekst </w:t>
      </w:r>
      <w:r>
        <w:t xml:space="preserve">moet </w:t>
      </w:r>
      <w:r w:rsidRPr="000E40D3">
        <w:t xml:space="preserve">een groot deel van de tekstelementen </w:t>
      </w:r>
      <w:r>
        <w:t xml:space="preserve">in het Lichaam van de Regeling </w:t>
      </w:r>
      <w:r w:rsidRPr="000E40D3">
        <w:t xml:space="preserve">van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fldChar w:fldCharType="end"/>
      </w:r>
      <w:r w:rsidRPr="00B26823">
        <w:t xml:space="preserve"> </w:t>
      </w:r>
      <w:r>
        <w:t xml:space="preserve">worden voorzien van </w:t>
      </w:r>
      <w:r w:rsidRPr="00B26823">
        <w:t>een Kop</w:t>
      </w:r>
      <w:r>
        <w:t xml:space="preserve">. STOP kent voor de Kop de Kopelementen </w:t>
      </w:r>
      <w:r w:rsidRPr="000E40D3">
        <w:t>Label, Nummer en Opschrift</w:t>
      </w:r>
      <w:r>
        <w:t xml:space="preserve"> en stelt</w:t>
      </w:r>
      <w:r w:rsidRPr="000E40D3">
        <w:t xml:space="preserve"> </w:t>
      </w:r>
      <w:r w:rsidRPr="00417CFE">
        <w:t>het verplicht om ten minste één van d</w:t>
      </w:r>
      <w:r>
        <w:t>i</w:t>
      </w:r>
      <w:r w:rsidRPr="00417CFE">
        <w:t>e Kop-elementen te gebruiken. Dit toepassingsprofiel stelt striktere eisen aan Kop</w:t>
      </w:r>
      <w:r>
        <w:t xml:space="preserve">. Daarnaast stelt dit toepassingsprofiel eisen aan het gebruik van Lijsten in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r>
        <w:t>.</w:t>
      </w:r>
    </w:p>
    <w:p w14:paraId="6CAB5D42" w14:textId="77777777" w:rsidR="00E705F3" w:rsidRDefault="00E705F3" w:rsidP="00713915"/>
    <w:p w14:paraId="0525A34B" w14:textId="4A46E1F5" w:rsidR="00E705F3" w:rsidRPr="007B60F8" w:rsidRDefault="00E77F34" w:rsidP="00713915">
      <w:r>
        <w:t xml:space="preserve">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_Ref_7440a7a4d0e40a053ac01d89d9c280d8_1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5.2.2.1</w:t>
      </w:r>
      <w:r w:rsidRPr="00550100">
        <w:rPr>
          <w:rStyle w:val="Verwijzing"/>
        </w:rPr>
        <w:fldChar w:fldCharType="end"/>
      </w:r>
      <w:r>
        <w:t xml:space="preserve"> is de norm voor de toepassing van Koppen en Lijsten in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r>
        <w:t xml:space="preserve"> vastgelegd. Paragraaf </w:t>
      </w:r>
      <w:r w:rsidR="0064446D" w:rsidRPr="00550100">
        <w:rPr>
          <w:rStyle w:val="Verwijzing"/>
        </w:rPr>
        <w:fldChar w:fldCharType="begin"/>
      </w:r>
      <w:r w:rsidR="0064446D" w:rsidRPr="00550100">
        <w:rPr>
          <w:rStyle w:val="Verwijzing"/>
        </w:rPr>
        <w:instrText xml:space="preserve"> REF _Ref_48fe5f0853303746327e5ca27219399c_1 \n \h </w:instrText>
      </w:r>
      <w:r w:rsidR="0064446D" w:rsidRPr="00550100">
        <w:rPr>
          <w:rStyle w:val="Verwijzing"/>
        </w:rPr>
      </w:r>
      <w:r w:rsidR="0064446D" w:rsidRPr="00550100">
        <w:rPr>
          <w:rStyle w:val="Verwijzing"/>
        </w:rPr>
        <w:fldChar w:fldCharType="separate"/>
      </w:r>
      <w:r w:rsidR="00631221">
        <w:rPr>
          <w:rStyle w:val="Verwijzing"/>
        </w:rPr>
        <w:t>5.2.2.2</w:t>
      </w:r>
      <w:r w:rsidR="0064446D" w:rsidRPr="00550100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