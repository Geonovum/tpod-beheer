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9AC3" w14:textId="00BD8BDB" w:rsidR="00C01B44" w:rsidRPr="00F03DD9" w:rsidRDefault="00A83BE4" w:rsidP="00F03DD9">
      <w:pPr>
        <w:pStyle w:val="Kop4"/>
      </w:pPr>
      <w:r w:rsidRPr="00F03DD9">
        <w:t>Algemeen</w:t>
      </w:r>
    </w:p>
    <w:p w14:paraId="191DED24" w14:textId="2E0BFE9B" w:rsidR="00740422" w:rsidRPr="00F03DD9" w:rsidRDefault="00DE38AD" w:rsidP="004C34A8">
      <w:r w:rsidRPr="00F03DD9">
        <w:t>Na</w:t>
      </w:r>
      <w:r w:rsidR="00D15679" w:rsidRPr="00F03DD9">
        <w:t>dat een bevoegd gezag</w:t>
      </w:r>
      <w:r w:rsidRPr="00F03DD9">
        <w:t xml:space="preserve"> is ge</w:t>
      </w:r>
      <w:r w:rsidR="00D15679" w:rsidRPr="00F03DD9">
        <w:t xml:space="preserve">start met het opstellen </w:t>
      </w:r>
      <w:r w:rsidR="00740422" w:rsidRPr="00F03DD9">
        <w:t>van een bij het betreffende instrument behorend omgevingsdocument</w:t>
      </w:r>
      <w:r w:rsidR="00915FE5" w:rsidRPr="00F03DD9">
        <w:t>, of wijziging daarvan,</w:t>
      </w:r>
      <w:r w:rsidR="001A1583" w:rsidRPr="00F03DD9">
        <w:t xml:space="preserve"> doorloopt het</w:t>
      </w:r>
      <w:r w:rsidR="00740422" w:rsidRPr="00F03DD9">
        <w:t xml:space="preserve"> de bij dat instrument behorende procedure. In de loop van die procedure worden een of meer versies van het </w:t>
      </w:r>
      <w:r w:rsidR="00AF30D1" w:rsidRPr="00F03DD9">
        <w:t>besluit</w:t>
      </w:r>
      <w:r w:rsidR="00740422" w:rsidRPr="00F03DD9">
        <w:t xml:space="preserve"> </w:t>
      </w:r>
      <w:r w:rsidR="00E77F34" w:rsidRPr="00E905E7">
        <w:t xml:space="preserve">(inclusief de initiële regeling of de wijzigingsinstructies voor de geconsolideerde regeling) </w:t>
      </w:r>
      <w:r w:rsidR="00740422" w:rsidRPr="00F03DD9">
        <w:t xml:space="preserve">aan de LVBB aangeleverd. </w:t>
      </w:r>
      <w:r w:rsidR="00952813" w:rsidRPr="00F03DD9">
        <w:t xml:space="preserve">Nadat </w:t>
      </w:r>
      <w:r w:rsidR="0040114B" w:rsidRPr="00F03DD9">
        <w:t xml:space="preserve">het bevoegd gezag </w:t>
      </w:r>
      <w:r w:rsidR="00CB1035" w:rsidRPr="00F03DD9">
        <w:t xml:space="preserve">het besluit heeft genomen en </w:t>
      </w:r>
      <w:r w:rsidR="00E77F34">
        <w:t>het bekend is gemaakt en in werking is getreden</w:t>
      </w:r>
      <w:r w:rsidR="00CB1035" w:rsidRPr="00F03DD9">
        <w:t xml:space="preserve">, </w:t>
      </w:r>
      <w:r w:rsidR="00740422" w:rsidRPr="00F03DD9">
        <w:t xml:space="preserve">is voor een aantal instrumenten de procedure afgelopen. In het geval van een </w:t>
      </w:r>
      <w:r w:rsidR="00E77F34">
        <w:t>besluit</w:t>
      </w:r>
      <w:r w:rsidR="00E77F34" w:rsidRPr="00F03DD9">
        <w:t xml:space="preserve"> </w:t>
      </w:r>
      <w:r w:rsidR="00740422" w:rsidRPr="00F03DD9">
        <w:t>waartegen beroep kan worden ingesteld</w:t>
      </w:r>
      <w:r w:rsidR="00827F73" w:rsidRPr="00F03DD9">
        <w:t>,</w:t>
      </w:r>
      <w:r w:rsidR="00740422" w:rsidRPr="00F03DD9">
        <w:t xml:space="preserve"> volgt nog een proceduregedeelte dat kan leiden tot wijzigingen in de geldigheid en zelfs tot wijzigingen in de inhoud van het </w:t>
      </w:r>
      <w:r w:rsidR="00EA1D4D" w:rsidRPr="00F03DD9">
        <w:t>besluit</w:t>
      </w:r>
      <w:r w:rsidR="00740422" w:rsidRPr="00F03DD9">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rsidR="00E04831" w:rsidRPr="00F03DD9">
        <w:t>Deze wijzigingen moeten worden doorvertaald naar de geconsolideerde Regeling van het omgevingsdocument.</w:t>
      </w:r>
      <w:r w:rsidR="001A6A5C" w:rsidRPr="00F03DD9">
        <w:t xml:space="preserve"> Om dit hele proces te kunnen verwerken </w:t>
      </w:r>
      <w:r w:rsidR="00526425" w:rsidRPr="00F03DD9">
        <w:t xml:space="preserve">en het resultaat </w:t>
      </w:r>
      <w:r w:rsidR="000D4337" w:rsidRPr="00F03DD9">
        <w:t xml:space="preserve">en bijbehorende informatie </w:t>
      </w:r>
      <w:r w:rsidR="00526425" w:rsidRPr="00F03DD9">
        <w:t xml:space="preserve">correct aan DSO-LV door te kunnen leveren, </w:t>
      </w:r>
      <w:r w:rsidR="001A6A5C" w:rsidRPr="00F03DD9">
        <w:t xml:space="preserve">heeft de LVBB </w:t>
      </w:r>
      <w:r w:rsidR="00646B9D" w:rsidRPr="00F03DD9">
        <w:t xml:space="preserve">informatie </w:t>
      </w:r>
      <w:r w:rsidR="00E77F34">
        <w:t xml:space="preserve">nodig </w:t>
      </w:r>
      <w:r w:rsidR="00646B9D" w:rsidRPr="00F03DD9">
        <w:t>over de procedure en informatie voor de consolidatie.</w:t>
      </w:r>
      <w:r w:rsidR="00000D0C" w:rsidRPr="00F03DD9">
        <w:t xml:space="preserve"> </w:t>
      </w:r>
      <w:r w:rsidR="007D320D" w:rsidRPr="00F03DD9">
        <w:t xml:space="preserve">Het bevoegd gezag </w:t>
      </w:r>
      <w:r w:rsidR="002205CF" w:rsidRPr="00F03DD9">
        <w:t xml:space="preserve">levert </w:t>
      </w:r>
      <w:r w:rsidR="007D320D" w:rsidRPr="00F03DD9">
        <w:t xml:space="preserve">die informatie </w:t>
      </w:r>
      <w:r w:rsidR="002205CF" w:rsidRPr="00F03DD9">
        <w:t xml:space="preserve">deels aan samen met de </w:t>
      </w:r>
      <w:r w:rsidR="007D320D" w:rsidRPr="00F03DD9">
        <w:t>aanlever</w:t>
      </w:r>
      <w:r w:rsidR="002205CF" w:rsidRPr="00F03DD9">
        <w:t>i</w:t>
      </w:r>
      <w:r w:rsidR="007D320D" w:rsidRPr="00F03DD9">
        <w:t>n</w:t>
      </w:r>
      <w:r w:rsidR="002205CF" w:rsidRPr="00F03DD9">
        <w:t xml:space="preserve">g van </w:t>
      </w:r>
      <w:r w:rsidR="00446F54" w:rsidRPr="00F03DD9">
        <w:t xml:space="preserve">de </w:t>
      </w:r>
      <w:r w:rsidR="002205CF" w:rsidRPr="00F03DD9">
        <w:t>besl</w:t>
      </w:r>
      <w:r w:rsidR="00446F54" w:rsidRPr="00F03DD9">
        <w:t>uitversie; deels moet het die informatie in een later stadium aanleveren.</w:t>
      </w:r>
      <w:r w:rsidR="001B3537" w:rsidRPr="00F03DD9">
        <w:t xml:space="preserve"> Een volledig overzicht van </w:t>
      </w:r>
      <w:r w:rsidR="00B91F4F" w:rsidRPr="00F03DD9">
        <w:t xml:space="preserve">de aan te leveren gegevens </w:t>
      </w:r>
      <w:r w:rsidR="001B3537" w:rsidRPr="00F03DD9">
        <w:t>is te vinden in de STOP-documentatie.</w:t>
      </w:r>
    </w:p>
    <w:p w14:paraId="4B0648FE" w14:textId="51CB66DD" w:rsidR="00CB6CB9" w:rsidRPr="00F03DD9" w:rsidRDefault="00CB6CB9" w:rsidP="004C34A8"/>
    <w:p w14:paraId="00A6E21F" w14:textId="071A465D" w:rsidR="00565E83" w:rsidRPr="00F03DD9" w:rsidRDefault="00D63C2E" w:rsidP="00A3684B">
      <w:r w:rsidRPr="00F03DD9">
        <w:t xml:space="preserve">Bij de aanlevering van een besluitversie levert het bevoegd gezag de benodigde informatie aan in de vorm van besluitmetadata, regelingmetadata en consolidatie-informatie. </w:t>
      </w:r>
      <w:r w:rsidR="00513955" w:rsidRPr="00F03DD9">
        <w:t xml:space="preserve">Daarbij </w:t>
      </w:r>
      <w:r w:rsidR="00012FE6" w:rsidRPr="00F03DD9">
        <w:lastRenderedPageBreak/>
        <w:t xml:space="preserve">moeten </w:t>
      </w:r>
      <w:r w:rsidR="00513955" w:rsidRPr="00F03DD9">
        <w:t xml:space="preserve">voor de hand liggende </w:t>
      </w:r>
      <w:r w:rsidR="00012FE6" w:rsidRPr="00F03DD9">
        <w:t xml:space="preserve">gegevens worden </w:t>
      </w:r>
      <w:r w:rsidR="00B91F4F" w:rsidRPr="00F03DD9">
        <w:t xml:space="preserve">aangeleverd zoals van welk bevoegd gezag het besluit afkomstig is </w:t>
      </w:r>
      <w:r w:rsidR="001C3784" w:rsidRPr="00F03DD9">
        <w:t>(eindverantwoordelijke)</w:t>
      </w:r>
      <w:r w:rsidR="00243C55" w:rsidRPr="00F03DD9">
        <w:t xml:space="preserve"> en</w:t>
      </w:r>
      <w:r w:rsidR="001C3784" w:rsidRPr="00F03DD9">
        <w:t xml:space="preserve"> </w:t>
      </w:r>
      <w:r w:rsidR="001E61F5" w:rsidRPr="00F03DD9">
        <w:t xml:space="preserve">het </w:t>
      </w:r>
      <w:r w:rsidR="001C3784" w:rsidRPr="00F03DD9">
        <w:t>soort Regeling (oftewel om welk type omgevingsdocument gaat het)</w:t>
      </w:r>
      <w:r w:rsidR="001E61F5" w:rsidRPr="00F03DD9">
        <w:t>.</w:t>
      </w:r>
    </w:p>
    <w:p w14:paraId="74F1C406" w14:textId="556C9D1B" w:rsidR="00AB5039" w:rsidRPr="00F03DD9" w:rsidRDefault="00322F92" w:rsidP="00A3684B">
      <w:r w:rsidRPr="00F03DD9">
        <w:t xml:space="preserve">Vervolgens moet </w:t>
      </w:r>
      <w:r w:rsidR="00565E83" w:rsidRPr="00F03DD9">
        <w:t>de soort procedure worden gekozen</w:t>
      </w:r>
      <w:r w:rsidR="00E77F34">
        <w:t>:</w:t>
      </w:r>
      <w:r w:rsidRPr="00F03DD9">
        <w:t xml:space="preserve"> </w:t>
      </w:r>
      <w:r w:rsidR="00E77F34">
        <w:t>a</w:t>
      </w:r>
      <w:r w:rsidRPr="00F03DD9">
        <w:t>angegeven moet worden</w:t>
      </w:r>
      <w:r w:rsidR="00565E83" w:rsidRPr="00F03DD9">
        <w:t xml:space="preserve"> </w:t>
      </w:r>
      <w:r w:rsidRPr="00F03DD9">
        <w:t xml:space="preserve">of </w:t>
      </w:r>
      <w:r w:rsidR="00565E83" w:rsidRPr="00F03DD9">
        <w:t>een ontwerpbesluit of een definitief besluit</w:t>
      </w:r>
      <w:r w:rsidRPr="00F03DD9">
        <w:t xml:space="preserve"> wordt </w:t>
      </w:r>
      <w:r w:rsidR="00F845E4" w:rsidRPr="00F03DD9">
        <w:t>aangeleverd.</w:t>
      </w:r>
      <w:r w:rsidR="00274664" w:rsidRPr="00F03DD9">
        <w:t xml:space="preserve"> </w:t>
      </w:r>
      <w:r w:rsidR="00AB5039" w:rsidRPr="00F03DD9">
        <w:t>De procedure-informatie wordt verder ingevuld met het element Procedurestappen</w:t>
      </w:r>
      <w:r w:rsidR="007A712A" w:rsidRPr="00F03DD9">
        <w:t>. Dit is de</w:t>
      </w:r>
      <w:r w:rsidR="00AB5039" w:rsidRPr="00F03DD9">
        <w:t xml:space="preserve"> </w:t>
      </w:r>
      <w:r w:rsidR="007A712A" w:rsidRPr="00F03DD9">
        <w:t xml:space="preserve">verzameling van stappen in de </w:t>
      </w:r>
      <w:r w:rsidR="00E6585F" w:rsidRPr="00F03DD9">
        <w:t>p</w:t>
      </w:r>
      <w:r w:rsidR="007A712A" w:rsidRPr="00F03DD9">
        <w:t xml:space="preserve">rocedure die het </w:t>
      </w:r>
      <w:r w:rsidR="00E6585F" w:rsidRPr="00F03DD9">
        <w:t xml:space="preserve">bevoegd gezag </w:t>
      </w:r>
      <w:r w:rsidR="007A712A" w:rsidRPr="00F03DD9">
        <w:t>doorloopt in het opstellen van een BesluitVersie teneinde een bepaalde mijlpaal (eind van een Procedure) te bereiken.</w:t>
      </w:r>
      <w:r w:rsidR="00E8128B" w:rsidRPr="00F03DD9">
        <w:t xml:space="preserve"> Het element Procedurestappen kan dus meerdere stappen bevatten, en ook in de loop van de tijd aan de hand van het verloop van de procedure worden aangevuld. </w:t>
      </w:r>
      <w:r w:rsidR="008526E3" w:rsidRPr="00F03DD9">
        <w:t>Bij iedere stap wordt de bijbehorende datum ingevuld.</w:t>
      </w:r>
      <w:r w:rsidR="00815DC8" w:rsidRPr="00F03DD9">
        <w:t xml:space="preserve"> De procedurestappen </w:t>
      </w:r>
      <w:r w:rsidR="00132224" w:rsidRPr="00F03DD9">
        <w:t xml:space="preserve">die als metadata kunnen worden aangeleverd betreffen alleen het </w:t>
      </w:r>
      <w:r w:rsidR="00516F48" w:rsidRPr="00F03DD9">
        <w:t xml:space="preserve">formele </w:t>
      </w:r>
      <w:r w:rsidR="00132224" w:rsidRPr="00F03DD9">
        <w:t xml:space="preserve">deel van de </w:t>
      </w:r>
      <w:r w:rsidR="00516F48" w:rsidRPr="00F03DD9">
        <w:t>procedure, dus vanaf de terinzagelegging van een ontwerpbesluit. Daaraan voorafgaande stappen</w:t>
      </w:r>
      <w:r w:rsidR="00C31BDB" w:rsidRPr="00F03DD9">
        <w:t xml:space="preserve">, zoals participatie, conceptversies voor overleg </w:t>
      </w:r>
      <w:r w:rsidR="005210E1" w:rsidRPr="00F03DD9">
        <w:t>en voorbereiding van de besluitvorming door het bestuursorgaan,</w:t>
      </w:r>
      <w:r w:rsidR="00516F48" w:rsidRPr="00F03DD9">
        <w:t xml:space="preserve"> worden niet door de LVBB</w:t>
      </w:r>
      <w:r w:rsidR="004234D4" w:rsidRPr="00F03DD9">
        <w:t xml:space="preserve"> verwerkt maar </w:t>
      </w:r>
      <w:r w:rsidR="00516F48" w:rsidRPr="00F03DD9">
        <w:t xml:space="preserve">kunnen </w:t>
      </w:r>
      <w:r w:rsidR="004234D4" w:rsidRPr="00F03DD9">
        <w:t>uiteraard wel door het bevoegd gezag in de eigen software worden bijgehouden.</w:t>
      </w:r>
    </w:p>
    <w:p w14:paraId="5645926A" w14:textId="01348EF4" w:rsidR="00565E83" w:rsidRPr="00F03DD9" w:rsidRDefault="00274664" w:rsidP="00A3684B">
      <w:r w:rsidRPr="00F03DD9">
        <w:t>Aan de hand van de soort procedure</w:t>
      </w:r>
      <w:r w:rsidR="0070449E" w:rsidRPr="00F03DD9">
        <w:t xml:space="preserve"> bepaalt de LVBB welke consolidatiemethode op het besluit wordt toegepast. </w:t>
      </w:r>
      <w:r w:rsidR="00B33281" w:rsidRPr="00F03DD9">
        <w:t>De LVBB</w:t>
      </w:r>
      <w:r w:rsidR="00CA0941" w:rsidRPr="00F03DD9">
        <w:t xml:space="preserve"> stelt de proefconsolidatie van het ontwerpbesluit </w:t>
      </w:r>
      <w:r w:rsidR="00DD7A9B" w:rsidRPr="00F03DD9">
        <w:t xml:space="preserve">respectievelijk de </w:t>
      </w:r>
      <w:r w:rsidR="00CA0941" w:rsidRPr="00F03DD9">
        <w:t>geconsolideerde</w:t>
      </w:r>
      <w:r w:rsidR="00DD7A9B" w:rsidRPr="00F03DD9">
        <w:t xml:space="preserve"> Regeling </w:t>
      </w:r>
      <w:r w:rsidR="00D505EB" w:rsidRPr="00F03DD9">
        <w:t xml:space="preserve">(bij een definitief besluit) </w:t>
      </w:r>
      <w:r w:rsidR="00DD7A9B" w:rsidRPr="00F03DD9">
        <w:t xml:space="preserve">beschikbaar voor DSO-LV en levert de </w:t>
      </w:r>
      <w:r w:rsidR="00E77F34">
        <w:t>OW-object</w:t>
      </w:r>
      <w:r w:rsidR="00DD7A9B" w:rsidRPr="00F03DD9">
        <w:t xml:space="preserve">en door aan DSO-LV. Uiteraard moet DSO-LV weten of de aangeleverde </w:t>
      </w:r>
      <w:r w:rsidR="00E77F34">
        <w:t>OW-object</w:t>
      </w:r>
      <w:r w:rsidR="00DD7A9B" w:rsidRPr="00F03DD9">
        <w:t xml:space="preserve">en horen bij een ontwerpbesluit of een definitief besluit. Daarvoor kent ook IMOW </w:t>
      </w:r>
      <w:r w:rsidR="00C126D2" w:rsidRPr="00F03DD9">
        <w:t>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