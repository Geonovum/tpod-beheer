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E705F3" w:rsidRPr="00432F14" w:rsidRDefault="00E77F34" w:rsidP="004A39E2">
      <w:pPr>
        <w:pStyle w:val="Kop5"/>
      </w:pPr>
      <w:r w:rsidRPr="00432F14">
        <w:t>Combinatie van Gebiedsaanwijzing met objecttypen voor tekst</w:t>
      </w:r>
    </w:p>
    <w:p w14:paraId="4F45C98E" w14:textId="05E1BC3E" w:rsidR="00E705F3" w:rsidRDefault="00E77F34" w:rsidP="00205F40">
      <w:r>
        <w:t>Het objecttype Gebiedsaanwijzing word</w:t>
      </w:r>
      <w:r w:rsidR="00807C8F">
        <w:t>t</w:t>
      </w:r>
      <w:r>
        <w:t xml:space="preserve"> altijd toegepast in combinatie met een locatie en tekst. In het geval van omgevingsdocumenten met Vrijetekststructuur wordt de Gebiedsaanwijzing gecombineerd met het tekst-object Tekstdeel. </w:t>
      </w:r>
      <w:r w:rsidR="00807C8F">
        <w:t>I</w:t>
      </w:r>
      <w:r>
        <w:t xml:space="preserve">n </w:t>
      </w:r>
      <w:r w:rsidRPr="00AE4F26">
        <w:t xml:space="preserve">omgevingsdocumenten met Vrijetekststructuur </w:t>
      </w:r>
      <w:r w:rsidR="00807C8F">
        <w:t xml:space="preserve">kan </w:t>
      </w:r>
      <w:r>
        <w:t xml:space="preserve">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00667C05" w:rsidRPr="00667C05">
        <w:t xml:space="preserve">Het annoteren van Locatie bij een Tekstdeel is optioneel. Let op dat het niet annoteren van Locatie bij een Tekstdeel tot gevolg heeft dat </w:t>
      </w:r>
      <w:r w:rsidR="00667C05" w:rsidRPr="00667C05">
        <w:lastRenderedPageBreak/>
        <w:t xml:space="preserve">het ook niet mogelijk is om dat Tekstdeel te annoteren met Gebiedsaanwijzing. </w:t>
      </w:r>
      <w:r>
        <w:t xml:space="preserve">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 xml:space="preserve">Juridische regel. </w:t>
      </w:r>
      <w:r w:rsidR="00807C8F">
        <w:t>D</w:t>
      </w:r>
      <w:r>
        <w:t>e</w:t>
      </w:r>
      <w:r w:rsidRPr="00F1426F">
        <w:t xml:space="preserve"> Gebiedsaanwijzing </w:t>
      </w:r>
      <w:r w:rsidR="00807C8F">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