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2BB40" w14:textId="3F1D4F22" w:rsidR="00934F92" w:rsidRPr="00F03DD9" w:rsidRDefault="00934F92" w:rsidP="000A2FA4">
      <w:pPr>
        <w:pStyle w:val="Kop2"/>
      </w:pPr>
      <w:r w:rsidRPr="00F03DD9">
        <w:lastRenderedPageBreak/>
        <w:t>Aanlevering van omgevingsdocumenten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B2A8C" w14:textId="77777777" w:rsidR="009E7FA9" w:rsidRDefault="009E7FA9">
      <w:r>
        <w:separator/>
      </w:r>
    </w:p>
    <w:p w14:paraId="1C4BFAFA" w14:textId="77777777" w:rsidR="009E7FA9" w:rsidRDefault="009E7FA9"/>
  </w:endnote>
  <w:endnote w:type="continuationSeparator" w:id="0">
    <w:p w14:paraId="471C7ADF" w14:textId="77777777" w:rsidR="009E7FA9" w:rsidRPr="003C450F" w:rsidRDefault="009E7FA9" w:rsidP="003C450F"/>
  </w:endnote>
  <w:endnote w:type="continuationNotice" w:id="1">
    <w:p w14:paraId="3AFD954F" w14:textId="77777777" w:rsidR="009E7FA9" w:rsidRDefault="009E7FA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4E606" w14:textId="77777777" w:rsidR="0037652B" w:rsidRDefault="0037652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976D1" w14:textId="77777777" w:rsidR="0037652B" w:rsidRDefault="0037652B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E705F3" w:rsidRPr="006B1455" w:rsidRDefault="00E9496C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ADA88" w14:textId="77777777" w:rsidR="009E7FA9" w:rsidRPr="00B35331" w:rsidRDefault="009E7FA9" w:rsidP="00577995">
      <w:pPr>
        <w:pStyle w:val="Voettekst"/>
      </w:pPr>
    </w:p>
  </w:footnote>
  <w:footnote w:type="continuationSeparator" w:id="0">
    <w:p w14:paraId="00B82C7D" w14:textId="77777777" w:rsidR="009E7FA9" w:rsidRDefault="009E7FA9">
      <w:r>
        <w:continuationSeparator/>
      </w:r>
    </w:p>
    <w:p w14:paraId="348F668B" w14:textId="77777777" w:rsidR="009E7FA9" w:rsidRDefault="009E7FA9"/>
    <w:p w14:paraId="7C5D9FA3" w14:textId="77777777" w:rsidR="009E7FA9" w:rsidRDefault="009E7FA9"/>
  </w:footnote>
  <w:footnote w:type="continuationNotice" w:id="1">
    <w:p w14:paraId="6803BA88" w14:textId="77777777" w:rsidR="009E7FA9" w:rsidRDefault="009E7FA9">
      <w:pPr>
        <w:spacing w:line="240" w:lineRule="auto"/>
      </w:pPr>
    </w:p>
  </w:footnote>
  <w:footnote w:id="2">
    <w:p w14:paraId="681569C1" w14:textId="77777777" w:rsidR="00743412" w:rsidRDefault="00743412" w:rsidP="007434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CEB0660" w14:textId="1459BDDE" w:rsidR="00DE4975" w:rsidRDefault="00DE497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41B12">
        <w:tab/>
        <w:t xml:space="preserve">De aangehaalde bepalingen zijn van toepassing op besluiten die op grond van de Omgevingswet genomen worden. </w:t>
      </w:r>
      <w:r w:rsidR="00A53B0A">
        <w:t xml:space="preserve">De gegevens in </w:t>
      </w:r>
      <w:r w:rsidR="00C41B12">
        <w:t xml:space="preserve">deze </w:t>
      </w:r>
      <w:r w:rsidR="00A53B0A">
        <w:t xml:space="preserve">en volgende </w:t>
      </w:r>
      <w:r w:rsidR="00C41B12">
        <w:t>tabel</w:t>
      </w:r>
      <w:r w:rsidR="00A53B0A">
        <w:t>len</w:t>
      </w:r>
      <w:r w:rsidR="00C41B12">
        <w:t xml:space="preserve"> </w:t>
      </w:r>
      <w:r w:rsidR="00A53B0A">
        <w:t xml:space="preserve">zijn </w:t>
      </w:r>
      <w:r w:rsidR="00C41B12">
        <w:t xml:space="preserve">niet </w:t>
      </w:r>
      <w:r w:rsidR="00A53B0A">
        <w:t xml:space="preserve">van toepassing op reeds onder oud recht genomen besluiten. Er is dan ook niet </w:t>
      </w:r>
      <w:r w:rsidR="00C41B12">
        <w:t>bedoeld</w:t>
      </w:r>
      <w:r w:rsidR="00A53B0A">
        <w:t xml:space="preserve"> dat de genoemde procedures opnieuw moeten worden doorlopen voor</w:t>
      </w:r>
      <w:r w:rsidR="00F94929">
        <w:t xml:space="preserve"> de nieuwe ‘STOP/TPOD</w:t>
      </w:r>
      <w:r w:rsidR="005B4FE2">
        <w:t>-versies’ van</w:t>
      </w:r>
      <w:r w:rsidR="00A53B0A">
        <w:t xml:space="preserve"> de </w:t>
      </w:r>
      <w:r w:rsidR="00F94929">
        <w:t>reeds genomen besluiten</w:t>
      </w:r>
      <w:r w:rsidR="005B4FE2">
        <w:t>.</w:t>
      </w:r>
    </w:p>
  </w:footnote>
  <w:footnote w:id="4">
    <w:p w14:paraId="33A9D82E" w14:textId="1AC8BAC6" w:rsidR="0002701D" w:rsidRDefault="00F4236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02701D">
        <w:t xml:space="preserve">Het Nederlandse deel van de Noordzee is ingedeeld in </w:t>
      </w:r>
      <w:r w:rsidR="0002701D" w:rsidRPr="0002701D">
        <w:t>de territoriale zee (de 12-mijlszone vanuit de kust),</w:t>
      </w:r>
      <w:r w:rsidR="00F7235F">
        <w:t xml:space="preserve"> waar Nederland volledige rechtsmacht heeft, en de </w:t>
      </w:r>
      <w:r w:rsidR="00F7235F" w:rsidRPr="00F7235F">
        <w:t>exclusieve economische zone</w:t>
      </w:r>
      <w:r w:rsidR="003B3B83">
        <w:t xml:space="preserve">, </w:t>
      </w:r>
      <w:r w:rsidR="003B3B83" w:rsidRPr="003B3B83">
        <w:t>waar Nederland beperkte rechtsmacht heeft</w:t>
      </w:r>
    </w:p>
  </w:footnote>
  <w:footnote w:id="5">
    <w:p w14:paraId="3FFDC2FC" w14:textId="3A44FD75" w:rsidR="00920F7A" w:rsidRDefault="00920F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Deze aanmeldingsprocedure is </w:t>
      </w:r>
      <w:r w:rsidRPr="00920F7A">
        <w:t xml:space="preserve">buiten scope van dit TPOD omdat </w:t>
      </w:r>
      <w:r w:rsidR="009300DA">
        <w:t xml:space="preserve">deze verplichting </w:t>
      </w:r>
      <w:r w:rsidRPr="00920F7A">
        <w:t>niet gebaseerd is op nationale wetgeving</w:t>
      </w:r>
    </w:p>
  </w:footnote>
  <w:footnote w:id="6">
    <w:p w14:paraId="38604848" w14:textId="006D5962" w:rsidR="00845A08" w:rsidRDefault="00845A0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Bezwaar a</w:t>
      </w:r>
      <w:r w:rsidR="00A95F59">
        <w:t xml:space="preserve">lleen wanneer afdeling 3.4 </w:t>
      </w:r>
      <w:r w:rsidR="00C57A1F">
        <w:t xml:space="preserve">Awb </w:t>
      </w:r>
      <w:r w:rsidR="00A95F59">
        <w:t xml:space="preserve">niet is toegepast, dus alleen in het geval van een </w:t>
      </w:r>
      <w:r w:rsidR="00A95F59" w:rsidRPr="00A95F59">
        <w:t>wijziging van ondergeschikte aard</w:t>
      </w:r>
    </w:p>
  </w:footnote>
  <w:footnote w:id="7">
    <w:p w14:paraId="74EA2827" w14:textId="533CD0D1" w:rsidR="00C57A1F" w:rsidRDefault="00C57A1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7A1F">
        <w:t xml:space="preserve">Bezwaar alleen wanneer afdeling 3.4 </w:t>
      </w:r>
      <w:r>
        <w:t xml:space="preserve">Awb </w:t>
      </w:r>
      <w:r w:rsidRPr="00C57A1F">
        <w:t>niet is toegepast</w:t>
      </w:r>
    </w:p>
  </w:footnote>
  <w:footnote w:id="8">
    <w:p w14:paraId="1AA732A8" w14:textId="715206EC" w:rsidR="004F45FC" w:rsidRDefault="004F45F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D457DA">
        <w:t xml:space="preserve">Het bevoegd gezag dat aanwijzingsbesluiten neemt, </w:t>
      </w:r>
      <w:r w:rsidR="007F639A">
        <w:t>gebruikt daarvoor de</w:t>
      </w:r>
      <w:r w:rsidR="00D457DA">
        <w:t xml:space="preserve"> artikelvorm</w:t>
      </w:r>
      <w:r w:rsidR="007F639A">
        <w:t xml:space="preserve">. Daarom </w:t>
      </w:r>
      <w:r w:rsidR="00173B7A">
        <w:t xml:space="preserve">is in dit toepassingsprofiel de artikelstructuur voorgeschreven voor het aanwijzingsbesluit. Het aanwijzingsbesluit </w:t>
      </w:r>
      <w:r w:rsidR="00A360B5">
        <w:t>zelf wijst alleen het gebied aan en bevat geen voor eenieder bindende regels</w:t>
      </w:r>
      <w:r w:rsidR="001974AC">
        <w:t>; de bindende werking ontstaat door de vergunningplicht van artikel 5.1 Ow</w:t>
      </w:r>
      <w:r w:rsidR="00B148F7">
        <w:t xml:space="preserve"> voor de Natura 2000-activiteit.</w:t>
      </w:r>
    </w:p>
  </w:footnote>
  <w:footnote w:id="9">
    <w:p w14:paraId="407C19B2" w14:textId="138DD6C5" w:rsidR="00631DC7" w:rsidRDefault="00631DC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23871">
        <w:t xml:space="preserve">Dit is een voorlopige nummering. </w:t>
      </w:r>
      <w:r w:rsidR="00435A9B">
        <w:t>De artikelen in hoofdstuk 3 Bkl worden nog vernummerd na definitieve opname</w:t>
      </w:r>
      <w:r w:rsidR="006B3423">
        <w:t xml:space="preserve"> in het Bkl van de artikelen uit de Aanvullingsbesluiten geluid en natuur.</w:t>
      </w:r>
    </w:p>
  </w:footnote>
  <w:footnote w:id="10">
    <w:p w14:paraId="7401C6F9" w14:textId="2F25CF5F" w:rsidR="00B362E4" w:rsidRDefault="00B362E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362E4">
        <w:t xml:space="preserve">De aanwijzingsbesluiten worden aan de LVBB aangeleverd en vervolgens doorgeleverd waardoor de aangewezen Natura 2000-gebieden in DSO-LV beschikbaar zijn. Voor een gebied op de Communautaire lijst is nog geen besluit genomen. Die gebieden worden niet bekend gemaakt en worden dus niet door de LVBB aan DSO-LV doorgeleverd. </w:t>
      </w:r>
      <w:r w:rsidR="00586DFA">
        <w:t xml:space="preserve">Onderzocht wordt nog op welke manier </w:t>
      </w:r>
      <w:r w:rsidRPr="00B362E4">
        <w:t xml:space="preserve">die gebieden in DSO-LV </w:t>
      </w:r>
      <w:r w:rsidR="00586DFA">
        <w:t>beschikbaar gesteld kunnen worden</w:t>
      </w:r>
      <w:r w:rsidRPr="00B362E4">
        <w:t>.</w:t>
      </w:r>
    </w:p>
  </w:footnote>
  <w:footnote w:id="11">
    <w:p w14:paraId="69A3A0E3" w14:textId="55438B57" w:rsidR="00CF081B" w:rsidRDefault="00CF081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F081B">
        <w:t>In het geval van een wijziging van ondergeschikte aard waarbij afdeling 3.4 Awb buiten toepassing is gelaten</w:t>
      </w:r>
      <w:r w:rsidR="00CE661E">
        <w:t xml:space="preserve"> moet eerst bezwaar gemaakt worden, alvorens de mogelijkheden van beroep en hoger beroep openstaan</w:t>
      </w:r>
    </w:p>
  </w:footnote>
  <w:footnote w:id="12">
    <w:p w14:paraId="41CC253B" w14:textId="1176502C" w:rsidR="00A46754" w:rsidRDefault="00A4675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2.1 Aanvullingswet natuur Omgevingswet</w:t>
      </w:r>
    </w:p>
  </w:footnote>
  <w:footnote w:id="13">
    <w:p w14:paraId="307B0463" w14:textId="118462EE" w:rsidR="0005170C" w:rsidRDefault="0005170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7E50E5">
        <w:t xml:space="preserve">Artikel 2.3 </w:t>
      </w:r>
      <w:r w:rsidR="007E50E5" w:rsidRPr="007E50E5">
        <w:t>Aanvullingswet natuur Omgevingswet</w:t>
      </w:r>
    </w:p>
  </w:footnote>
  <w:footnote w:id="14">
    <w:p w14:paraId="6C4760A8" w14:textId="1189FBB5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5">
    <w:p w14:paraId="4AD7CCCA" w14:textId="730058B4" w:rsidR="00AB51BA" w:rsidRDefault="00AB51BA" w:rsidP="00AB51B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 w:rsidR="006A143E">
        <w:fldChar w:fldCharType="begin"/>
      </w:r>
      <w:r w:rsidR="006A143E">
        <w:instrText xml:space="preserve"> REF _Ref_e25eb2d38c8206df62dff5defc49ca5b_3 \n \h </w:instrText>
      </w:r>
      <w:r w:rsidR="006A143E">
        <w:fldChar w:fldCharType="separate"/>
      </w:r>
      <w:r w:rsidR="000F0E3B">
        <w:t>7</w:t>
      </w:r>
      <w:r w:rsidR="006A143E">
        <w:fldChar w:fldCharType="end"/>
      </w:r>
    </w:p>
  </w:footnote>
  <w:footnote w:id="16">
    <w:p w14:paraId="2FAA0A59" w14:textId="5D46B5F4" w:rsidR="00CD6BD6" w:rsidRDefault="00CD6BD6" w:rsidP="00CD6B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>
        <w:rPr>
          <w:highlight w:val="yellow"/>
        </w:rPr>
        <w:fldChar w:fldCharType="begin"/>
      </w:r>
      <w:r>
        <w:instrText xml:space="preserve"> REF _Ref_e25eb2d38c8206df62dff5defc49ca5b_3 \n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0F0E3B">
        <w:t>7</w:t>
      </w:r>
      <w:r>
        <w:rPr>
          <w:highlight w:val="yellow"/>
        </w:rPr>
        <w:fldChar w:fldCharType="end"/>
      </w:r>
    </w:p>
  </w:footnote>
  <w:footnote w:id="17">
    <w:p w14:paraId="09A84119" w14:textId="51D3673A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BF0595">
        <w:fldChar w:fldCharType="begin"/>
      </w:r>
      <w:r w:rsidR="00BF0595">
        <w:instrText xml:space="preserve"> REF _Ref74128731 \n \h </w:instrText>
      </w:r>
      <w:r w:rsidR="00BF0595">
        <w:fldChar w:fldCharType="separate"/>
      </w:r>
      <w:r w:rsidR="000F0E3B">
        <w:t>4</w:t>
      </w:r>
      <w:r w:rsidR="00BF0595">
        <w:fldChar w:fldCharType="end"/>
      </w:r>
    </w:p>
  </w:footnote>
  <w:footnote w:id="18">
    <w:p w14:paraId="16D612B5" w14:textId="77777777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9">
    <w:p w14:paraId="2D986D31" w14:textId="51A22501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B5260B">
        <w:fldChar w:fldCharType="begin"/>
      </w:r>
      <w:r w:rsidR="00B5260B">
        <w:instrText xml:space="preserve"> REF _Ref74128731 \n \h </w:instrText>
      </w:r>
      <w:r w:rsidR="00B5260B">
        <w:fldChar w:fldCharType="separate"/>
      </w:r>
      <w:r w:rsidR="000F0E3B">
        <w:t>4</w:t>
      </w:r>
      <w:r w:rsidR="00B5260B">
        <w:fldChar w:fldCharType="end"/>
      </w:r>
    </w:p>
  </w:footnote>
  <w:footnote w:id="20">
    <w:p w14:paraId="30FFA62B" w14:textId="77777777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1">
    <w:p w14:paraId="5A968EE5" w14:textId="339CE8B2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2">
    <w:p w14:paraId="162E9768" w14:textId="443CF745" w:rsidR="00E705F3" w:rsidRDefault="00E77F34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B5260B">
        <w:fldChar w:fldCharType="begin"/>
      </w:r>
      <w:r w:rsidR="00B5260B">
        <w:instrText xml:space="preserve"> REF _Ref_d45658d907a1c14a5b45bac96779eb93_1 \n \h </w:instrText>
      </w:r>
      <w:r w:rsidR="00B5260B">
        <w:fldChar w:fldCharType="separate"/>
      </w:r>
      <w:r w:rsidR="000F0E3B">
        <w:t>7.11</w:t>
      </w:r>
      <w:r w:rsidR="00B5260B">
        <w:fldChar w:fldCharType="end"/>
      </w:r>
    </w:p>
  </w:footnote>
  <w:footnote w:id="23">
    <w:p w14:paraId="024F063B" w14:textId="36C4A294" w:rsidR="00E705F3" w:rsidRDefault="00E77F3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895DD" w14:textId="77777777" w:rsidR="0037652B" w:rsidRDefault="0037652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E705F3" w:rsidRPr="00BC3B53" w:rsidRDefault="00E9496C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4D634480" w:rsidR="00E705F3" w:rsidRPr="00FA6FAC" w:rsidRDefault="00E9496C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Natura 2000-besluiten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7DDAB53E" w:rsidR="00E705F3" w:rsidRPr="00B60860" w:rsidRDefault="00E9496C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E705F3" w:rsidRPr="00B60860" w:rsidRDefault="00E9496C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E705F3" w:rsidRPr="00CA6C0C" w:rsidRDefault="00E9496C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240CB38" w:rsidR="00E705F3" w:rsidRPr="00CA6C0C" w:rsidRDefault="00E9496C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E705F3" w:rsidRPr="00EB5B83" w:rsidRDefault="00E705F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36832" w14:textId="77777777" w:rsidR="0037652B" w:rsidRDefault="0037652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E6753B4" w:rsidR="00E705F3" w:rsidRDefault="00E9496C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31221">
      <w:rPr>
        <w:noProof/>
      </w:rPr>
      <w:t>Natura 2000-besluiten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31221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3122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31221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319465">
    <w:abstractNumId w:val="5"/>
  </w:num>
  <w:num w:numId="2" w16cid:durableId="1060056846">
    <w:abstractNumId w:val="19"/>
  </w:num>
  <w:num w:numId="3" w16cid:durableId="168625225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9048930">
    <w:abstractNumId w:val="14"/>
  </w:num>
  <w:num w:numId="5" w16cid:durableId="58289897">
    <w:abstractNumId w:val="2"/>
  </w:num>
  <w:num w:numId="6" w16cid:durableId="42485066">
    <w:abstractNumId w:val="7"/>
  </w:num>
  <w:num w:numId="7" w16cid:durableId="19221342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475980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458592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9486546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638711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940501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1926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730971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808970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827344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3640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60249347">
    <w:abstractNumId w:val="11"/>
  </w:num>
  <w:num w:numId="19" w16cid:durableId="1089890698">
    <w:abstractNumId w:val="6"/>
  </w:num>
  <w:num w:numId="20" w16cid:durableId="1677881045">
    <w:abstractNumId w:val="9"/>
  </w:num>
  <w:num w:numId="21" w16cid:durableId="1216160983">
    <w:abstractNumId w:val="16"/>
  </w:num>
  <w:num w:numId="22" w16cid:durableId="1563248429">
    <w:abstractNumId w:val="13"/>
  </w:num>
  <w:num w:numId="23" w16cid:durableId="1315261938">
    <w:abstractNumId w:val="8"/>
  </w:num>
  <w:num w:numId="24" w16cid:durableId="2125609769">
    <w:abstractNumId w:val="4"/>
  </w:num>
  <w:num w:numId="25" w16cid:durableId="153957916">
    <w:abstractNumId w:val="1"/>
  </w:num>
  <w:num w:numId="26" w16cid:durableId="1474252551">
    <w:abstractNumId w:val="10"/>
  </w:num>
  <w:num w:numId="27" w16cid:durableId="1904412842">
    <w:abstractNumId w:val="20"/>
  </w:num>
  <w:num w:numId="28" w16cid:durableId="415517551">
    <w:abstractNumId w:val="12"/>
  </w:num>
  <w:num w:numId="29" w16cid:durableId="147021138">
    <w:abstractNumId w:val="15"/>
  </w:num>
  <w:num w:numId="30" w16cid:durableId="654067854">
    <w:abstractNumId w:val="3"/>
  </w:num>
  <w:num w:numId="31" w16cid:durableId="1977441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4413426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6379043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14103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27074377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0779678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36478929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81097558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6553739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198832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447390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852841355">
    <w:abstractNumId w:val="0"/>
  </w:num>
  <w:num w:numId="43" w16cid:durableId="1692687373">
    <w:abstractNumId w:val="17"/>
  </w:num>
  <w:num w:numId="44" w16cid:durableId="122244688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983313025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linkStyles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Natura 2000-besluiten"/>
    <w:docVar w:name="ID01_CAPS" w:val="Natura 2000-besluiten"/>
    <w:docVar w:name="ID01+" w:val="de Natura 2000-besluiten"/>
    <w:docVar w:name="ID01+_CAPS" w:val="De Natura 2000-besluiten"/>
    <w:docVar w:name="ID02" w:val="de"/>
    <w:docVar w:name="ID03" w:val="N2b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E4"/>
    <w:rsid w:val="0000066F"/>
    <w:rsid w:val="0000073B"/>
    <w:rsid w:val="0000074A"/>
    <w:rsid w:val="0000078D"/>
    <w:rsid w:val="00000A05"/>
    <w:rsid w:val="00000AAA"/>
    <w:rsid w:val="00000AED"/>
    <w:rsid w:val="00000D0C"/>
    <w:rsid w:val="00000E54"/>
    <w:rsid w:val="00000F4A"/>
    <w:rsid w:val="00001068"/>
    <w:rsid w:val="00001115"/>
    <w:rsid w:val="00001234"/>
    <w:rsid w:val="00001256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70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7E5"/>
    <w:rsid w:val="00003855"/>
    <w:rsid w:val="00003AEB"/>
    <w:rsid w:val="00003B27"/>
    <w:rsid w:val="00003C17"/>
    <w:rsid w:val="00003DC1"/>
    <w:rsid w:val="00003EB5"/>
    <w:rsid w:val="0000404D"/>
    <w:rsid w:val="00004141"/>
    <w:rsid w:val="00004179"/>
    <w:rsid w:val="000041E2"/>
    <w:rsid w:val="00004420"/>
    <w:rsid w:val="000045FB"/>
    <w:rsid w:val="0000463D"/>
    <w:rsid w:val="0000475E"/>
    <w:rsid w:val="00004785"/>
    <w:rsid w:val="000048B2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75"/>
    <w:rsid w:val="00005897"/>
    <w:rsid w:val="000058EC"/>
    <w:rsid w:val="00005BA7"/>
    <w:rsid w:val="00005DB3"/>
    <w:rsid w:val="00005EFA"/>
    <w:rsid w:val="00005F05"/>
    <w:rsid w:val="00005FF9"/>
    <w:rsid w:val="00006025"/>
    <w:rsid w:val="00006203"/>
    <w:rsid w:val="0000633F"/>
    <w:rsid w:val="00006438"/>
    <w:rsid w:val="0000676D"/>
    <w:rsid w:val="000067A6"/>
    <w:rsid w:val="000068BF"/>
    <w:rsid w:val="00006B91"/>
    <w:rsid w:val="00006CFF"/>
    <w:rsid w:val="00006E2E"/>
    <w:rsid w:val="0000703D"/>
    <w:rsid w:val="000070BB"/>
    <w:rsid w:val="00007430"/>
    <w:rsid w:val="00007C1B"/>
    <w:rsid w:val="00007CED"/>
    <w:rsid w:val="00007D94"/>
    <w:rsid w:val="00007E94"/>
    <w:rsid w:val="00007EAC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79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677"/>
    <w:rsid w:val="000149A7"/>
    <w:rsid w:val="00014C94"/>
    <w:rsid w:val="000151D4"/>
    <w:rsid w:val="000152A3"/>
    <w:rsid w:val="000152DC"/>
    <w:rsid w:val="000153DD"/>
    <w:rsid w:val="00015423"/>
    <w:rsid w:val="000154D8"/>
    <w:rsid w:val="00015503"/>
    <w:rsid w:val="00015835"/>
    <w:rsid w:val="0001583B"/>
    <w:rsid w:val="00015BAD"/>
    <w:rsid w:val="00015BF4"/>
    <w:rsid w:val="00015C74"/>
    <w:rsid w:val="00015CA2"/>
    <w:rsid w:val="00015EE4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CDE"/>
    <w:rsid w:val="00016D82"/>
    <w:rsid w:val="00016F94"/>
    <w:rsid w:val="00017407"/>
    <w:rsid w:val="000174A3"/>
    <w:rsid w:val="000178B1"/>
    <w:rsid w:val="00017ACF"/>
    <w:rsid w:val="00017B4C"/>
    <w:rsid w:val="00017C97"/>
    <w:rsid w:val="00017E76"/>
    <w:rsid w:val="00017F62"/>
    <w:rsid w:val="00017FF9"/>
    <w:rsid w:val="000200AB"/>
    <w:rsid w:val="000200C1"/>
    <w:rsid w:val="00020175"/>
    <w:rsid w:val="000202CC"/>
    <w:rsid w:val="000202E1"/>
    <w:rsid w:val="00020324"/>
    <w:rsid w:val="000204E1"/>
    <w:rsid w:val="00020505"/>
    <w:rsid w:val="000205EA"/>
    <w:rsid w:val="00020692"/>
    <w:rsid w:val="00020A25"/>
    <w:rsid w:val="00020AAB"/>
    <w:rsid w:val="00020C7E"/>
    <w:rsid w:val="00020E52"/>
    <w:rsid w:val="000210FA"/>
    <w:rsid w:val="00021146"/>
    <w:rsid w:val="0002114B"/>
    <w:rsid w:val="000212CF"/>
    <w:rsid w:val="000213B4"/>
    <w:rsid w:val="00021547"/>
    <w:rsid w:val="00021674"/>
    <w:rsid w:val="00021801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8F9"/>
    <w:rsid w:val="00023FB7"/>
    <w:rsid w:val="00023FFE"/>
    <w:rsid w:val="00024083"/>
    <w:rsid w:val="000241AF"/>
    <w:rsid w:val="0002480F"/>
    <w:rsid w:val="000248CA"/>
    <w:rsid w:val="00024A76"/>
    <w:rsid w:val="00024AAE"/>
    <w:rsid w:val="00024B58"/>
    <w:rsid w:val="00024CEA"/>
    <w:rsid w:val="00024D36"/>
    <w:rsid w:val="00024D5C"/>
    <w:rsid w:val="00024DF3"/>
    <w:rsid w:val="00024EC5"/>
    <w:rsid w:val="00024FE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9A5"/>
    <w:rsid w:val="00025B3A"/>
    <w:rsid w:val="00025C3E"/>
    <w:rsid w:val="0002605E"/>
    <w:rsid w:val="000260F3"/>
    <w:rsid w:val="00026469"/>
    <w:rsid w:val="000264EC"/>
    <w:rsid w:val="00026671"/>
    <w:rsid w:val="00026905"/>
    <w:rsid w:val="0002692E"/>
    <w:rsid w:val="00026BB7"/>
    <w:rsid w:val="00026D8D"/>
    <w:rsid w:val="00026E3D"/>
    <w:rsid w:val="0002701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1C"/>
    <w:rsid w:val="00027E40"/>
    <w:rsid w:val="0003067C"/>
    <w:rsid w:val="00030761"/>
    <w:rsid w:val="00030A1B"/>
    <w:rsid w:val="00030EA9"/>
    <w:rsid w:val="00030F3D"/>
    <w:rsid w:val="00030FFD"/>
    <w:rsid w:val="00031331"/>
    <w:rsid w:val="0003133A"/>
    <w:rsid w:val="00031463"/>
    <w:rsid w:val="00031560"/>
    <w:rsid w:val="00031BF4"/>
    <w:rsid w:val="00031D37"/>
    <w:rsid w:val="00032041"/>
    <w:rsid w:val="0003206F"/>
    <w:rsid w:val="00032251"/>
    <w:rsid w:val="000322BE"/>
    <w:rsid w:val="000324B6"/>
    <w:rsid w:val="00032767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760"/>
    <w:rsid w:val="0003388B"/>
    <w:rsid w:val="00033949"/>
    <w:rsid w:val="00033AA8"/>
    <w:rsid w:val="00033AB2"/>
    <w:rsid w:val="00033D30"/>
    <w:rsid w:val="00033E15"/>
    <w:rsid w:val="00033E2C"/>
    <w:rsid w:val="00033E50"/>
    <w:rsid w:val="00033F32"/>
    <w:rsid w:val="000343B5"/>
    <w:rsid w:val="0003446E"/>
    <w:rsid w:val="0003470A"/>
    <w:rsid w:val="00034B68"/>
    <w:rsid w:val="0003502E"/>
    <w:rsid w:val="0003512A"/>
    <w:rsid w:val="000353E9"/>
    <w:rsid w:val="00035457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40E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624"/>
    <w:rsid w:val="000378A4"/>
    <w:rsid w:val="00037902"/>
    <w:rsid w:val="00037D86"/>
    <w:rsid w:val="00037F12"/>
    <w:rsid w:val="00040125"/>
    <w:rsid w:val="00040599"/>
    <w:rsid w:val="000406C4"/>
    <w:rsid w:val="0004093E"/>
    <w:rsid w:val="0004094A"/>
    <w:rsid w:val="00040BCC"/>
    <w:rsid w:val="00040C5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2D6E"/>
    <w:rsid w:val="00042DE0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10D"/>
    <w:rsid w:val="00044215"/>
    <w:rsid w:val="00044353"/>
    <w:rsid w:val="000444EB"/>
    <w:rsid w:val="00044606"/>
    <w:rsid w:val="0004467A"/>
    <w:rsid w:val="000446F7"/>
    <w:rsid w:val="0004470A"/>
    <w:rsid w:val="0004471E"/>
    <w:rsid w:val="0004476E"/>
    <w:rsid w:val="0004518E"/>
    <w:rsid w:val="0004530B"/>
    <w:rsid w:val="00045416"/>
    <w:rsid w:val="000455AD"/>
    <w:rsid w:val="00045B7F"/>
    <w:rsid w:val="00045C1E"/>
    <w:rsid w:val="00045CE0"/>
    <w:rsid w:val="00045F8F"/>
    <w:rsid w:val="0004600B"/>
    <w:rsid w:val="0004600F"/>
    <w:rsid w:val="00046086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6FF8"/>
    <w:rsid w:val="0004708F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AC"/>
    <w:rsid w:val="000504E4"/>
    <w:rsid w:val="000508FF"/>
    <w:rsid w:val="00050909"/>
    <w:rsid w:val="000509CB"/>
    <w:rsid w:val="00050A11"/>
    <w:rsid w:val="00050A5B"/>
    <w:rsid w:val="00050E43"/>
    <w:rsid w:val="00051129"/>
    <w:rsid w:val="000514A5"/>
    <w:rsid w:val="000514AB"/>
    <w:rsid w:val="0005170C"/>
    <w:rsid w:val="0005181B"/>
    <w:rsid w:val="00051C32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275"/>
    <w:rsid w:val="00053394"/>
    <w:rsid w:val="00053579"/>
    <w:rsid w:val="000539FB"/>
    <w:rsid w:val="00053D0A"/>
    <w:rsid w:val="00053F65"/>
    <w:rsid w:val="000541BB"/>
    <w:rsid w:val="00054315"/>
    <w:rsid w:val="00054435"/>
    <w:rsid w:val="00054566"/>
    <w:rsid w:val="000548F2"/>
    <w:rsid w:val="00054943"/>
    <w:rsid w:val="00054CB7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1F"/>
    <w:rsid w:val="00055EDA"/>
    <w:rsid w:val="0005606A"/>
    <w:rsid w:val="000560A2"/>
    <w:rsid w:val="000560A9"/>
    <w:rsid w:val="00056276"/>
    <w:rsid w:val="000564AA"/>
    <w:rsid w:val="000564CB"/>
    <w:rsid w:val="00056A3B"/>
    <w:rsid w:val="00056C9C"/>
    <w:rsid w:val="00056D6C"/>
    <w:rsid w:val="00056F09"/>
    <w:rsid w:val="000571D9"/>
    <w:rsid w:val="000576BE"/>
    <w:rsid w:val="000577EC"/>
    <w:rsid w:val="0005781B"/>
    <w:rsid w:val="000579D0"/>
    <w:rsid w:val="000579E0"/>
    <w:rsid w:val="00057BCB"/>
    <w:rsid w:val="00057BE7"/>
    <w:rsid w:val="00057E19"/>
    <w:rsid w:val="00057F56"/>
    <w:rsid w:val="0006028E"/>
    <w:rsid w:val="000602DE"/>
    <w:rsid w:val="00060619"/>
    <w:rsid w:val="0006061D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B42"/>
    <w:rsid w:val="00061C63"/>
    <w:rsid w:val="00061F61"/>
    <w:rsid w:val="00062137"/>
    <w:rsid w:val="000622A6"/>
    <w:rsid w:val="000623E3"/>
    <w:rsid w:val="00062571"/>
    <w:rsid w:val="00062B79"/>
    <w:rsid w:val="00062E54"/>
    <w:rsid w:val="00062EA8"/>
    <w:rsid w:val="00062F6F"/>
    <w:rsid w:val="00063465"/>
    <w:rsid w:val="000635B9"/>
    <w:rsid w:val="00063A0C"/>
    <w:rsid w:val="00063A26"/>
    <w:rsid w:val="00063A47"/>
    <w:rsid w:val="00063F0C"/>
    <w:rsid w:val="00063FD8"/>
    <w:rsid w:val="00064050"/>
    <w:rsid w:val="0006407F"/>
    <w:rsid w:val="0006410D"/>
    <w:rsid w:val="0006411B"/>
    <w:rsid w:val="000646BA"/>
    <w:rsid w:val="00064BEE"/>
    <w:rsid w:val="00064EB5"/>
    <w:rsid w:val="00064F22"/>
    <w:rsid w:val="00064F9C"/>
    <w:rsid w:val="0006538A"/>
    <w:rsid w:val="000654B0"/>
    <w:rsid w:val="00065792"/>
    <w:rsid w:val="00065938"/>
    <w:rsid w:val="00065946"/>
    <w:rsid w:val="00065A0D"/>
    <w:rsid w:val="00065A4B"/>
    <w:rsid w:val="00065A83"/>
    <w:rsid w:val="00065D83"/>
    <w:rsid w:val="00065EBE"/>
    <w:rsid w:val="00065EF7"/>
    <w:rsid w:val="00065F61"/>
    <w:rsid w:val="00066124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D76"/>
    <w:rsid w:val="00067047"/>
    <w:rsid w:val="00067128"/>
    <w:rsid w:val="00067134"/>
    <w:rsid w:val="00067423"/>
    <w:rsid w:val="000674CB"/>
    <w:rsid w:val="00067612"/>
    <w:rsid w:val="00067676"/>
    <w:rsid w:val="00067908"/>
    <w:rsid w:val="00067A5D"/>
    <w:rsid w:val="00067AF6"/>
    <w:rsid w:val="00067B87"/>
    <w:rsid w:val="00067D10"/>
    <w:rsid w:val="00067D6F"/>
    <w:rsid w:val="00067DFA"/>
    <w:rsid w:val="00070304"/>
    <w:rsid w:val="000708AF"/>
    <w:rsid w:val="00070A75"/>
    <w:rsid w:val="00070AD5"/>
    <w:rsid w:val="00070C21"/>
    <w:rsid w:val="00070F68"/>
    <w:rsid w:val="0007128C"/>
    <w:rsid w:val="00071318"/>
    <w:rsid w:val="00071490"/>
    <w:rsid w:val="0007155B"/>
    <w:rsid w:val="000717DB"/>
    <w:rsid w:val="000718DD"/>
    <w:rsid w:val="00071DF9"/>
    <w:rsid w:val="00071EEA"/>
    <w:rsid w:val="00071EEE"/>
    <w:rsid w:val="0007213E"/>
    <w:rsid w:val="00072159"/>
    <w:rsid w:val="000721BA"/>
    <w:rsid w:val="00072247"/>
    <w:rsid w:val="00072398"/>
    <w:rsid w:val="00072410"/>
    <w:rsid w:val="0007247A"/>
    <w:rsid w:val="0007267C"/>
    <w:rsid w:val="00072973"/>
    <w:rsid w:val="000729BF"/>
    <w:rsid w:val="00072A56"/>
    <w:rsid w:val="00072AD0"/>
    <w:rsid w:val="00072E50"/>
    <w:rsid w:val="00072E83"/>
    <w:rsid w:val="00072EFF"/>
    <w:rsid w:val="00072F34"/>
    <w:rsid w:val="00073209"/>
    <w:rsid w:val="00073320"/>
    <w:rsid w:val="000733FC"/>
    <w:rsid w:val="00073483"/>
    <w:rsid w:val="000736EC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4025"/>
    <w:rsid w:val="00074228"/>
    <w:rsid w:val="0007431C"/>
    <w:rsid w:val="00074542"/>
    <w:rsid w:val="000745A3"/>
    <w:rsid w:val="000745A5"/>
    <w:rsid w:val="000745B6"/>
    <w:rsid w:val="000748C1"/>
    <w:rsid w:val="00074A84"/>
    <w:rsid w:val="00074CD4"/>
    <w:rsid w:val="00074D78"/>
    <w:rsid w:val="00074E22"/>
    <w:rsid w:val="00074E68"/>
    <w:rsid w:val="00075162"/>
    <w:rsid w:val="00075203"/>
    <w:rsid w:val="000755D6"/>
    <w:rsid w:val="00075786"/>
    <w:rsid w:val="00075852"/>
    <w:rsid w:val="00075AB5"/>
    <w:rsid w:val="00075C6B"/>
    <w:rsid w:val="00075C9F"/>
    <w:rsid w:val="00075CAE"/>
    <w:rsid w:val="00075D2D"/>
    <w:rsid w:val="00075F41"/>
    <w:rsid w:val="000761FF"/>
    <w:rsid w:val="000762D7"/>
    <w:rsid w:val="000763F1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C6E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5A5"/>
    <w:rsid w:val="00082614"/>
    <w:rsid w:val="00082697"/>
    <w:rsid w:val="000826A2"/>
    <w:rsid w:val="00082770"/>
    <w:rsid w:val="000828A3"/>
    <w:rsid w:val="000828F2"/>
    <w:rsid w:val="00082918"/>
    <w:rsid w:val="00082F0E"/>
    <w:rsid w:val="000832D2"/>
    <w:rsid w:val="000832E3"/>
    <w:rsid w:val="0008337F"/>
    <w:rsid w:val="0008345A"/>
    <w:rsid w:val="0008348B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AB3"/>
    <w:rsid w:val="0008406E"/>
    <w:rsid w:val="00084335"/>
    <w:rsid w:val="00084790"/>
    <w:rsid w:val="00084A40"/>
    <w:rsid w:val="00084DBB"/>
    <w:rsid w:val="00085076"/>
    <w:rsid w:val="00085088"/>
    <w:rsid w:val="000851D3"/>
    <w:rsid w:val="000851E5"/>
    <w:rsid w:val="00085221"/>
    <w:rsid w:val="00085252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A52"/>
    <w:rsid w:val="00087B7F"/>
    <w:rsid w:val="00087D32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AF2"/>
    <w:rsid w:val="00090B11"/>
    <w:rsid w:val="00090BC0"/>
    <w:rsid w:val="00090D49"/>
    <w:rsid w:val="00090D61"/>
    <w:rsid w:val="00090E68"/>
    <w:rsid w:val="0009117F"/>
    <w:rsid w:val="000912DE"/>
    <w:rsid w:val="00091320"/>
    <w:rsid w:val="00091329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02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241"/>
    <w:rsid w:val="000936F1"/>
    <w:rsid w:val="00093761"/>
    <w:rsid w:val="00093884"/>
    <w:rsid w:val="00093885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8E8"/>
    <w:rsid w:val="000949DF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41D"/>
    <w:rsid w:val="00096CDD"/>
    <w:rsid w:val="000972E6"/>
    <w:rsid w:val="0009730F"/>
    <w:rsid w:val="00097722"/>
    <w:rsid w:val="00097748"/>
    <w:rsid w:val="000977DD"/>
    <w:rsid w:val="00097810"/>
    <w:rsid w:val="0009791A"/>
    <w:rsid w:val="00097924"/>
    <w:rsid w:val="00097AEC"/>
    <w:rsid w:val="00097B14"/>
    <w:rsid w:val="00097B49"/>
    <w:rsid w:val="00097CBB"/>
    <w:rsid w:val="00097CBE"/>
    <w:rsid w:val="00097FD3"/>
    <w:rsid w:val="000A0056"/>
    <w:rsid w:val="000A0245"/>
    <w:rsid w:val="000A030A"/>
    <w:rsid w:val="000A042A"/>
    <w:rsid w:val="000A06F0"/>
    <w:rsid w:val="000A0AFE"/>
    <w:rsid w:val="000A0E6E"/>
    <w:rsid w:val="000A1070"/>
    <w:rsid w:val="000A111E"/>
    <w:rsid w:val="000A11F8"/>
    <w:rsid w:val="000A129A"/>
    <w:rsid w:val="000A1357"/>
    <w:rsid w:val="000A1409"/>
    <w:rsid w:val="000A15E1"/>
    <w:rsid w:val="000A167C"/>
    <w:rsid w:val="000A17C3"/>
    <w:rsid w:val="000A1AA5"/>
    <w:rsid w:val="000A1B37"/>
    <w:rsid w:val="000A1CB1"/>
    <w:rsid w:val="000A1FE8"/>
    <w:rsid w:val="000A20B1"/>
    <w:rsid w:val="000A21C2"/>
    <w:rsid w:val="000A231A"/>
    <w:rsid w:val="000A236E"/>
    <w:rsid w:val="000A23B9"/>
    <w:rsid w:val="000A2464"/>
    <w:rsid w:val="000A26F4"/>
    <w:rsid w:val="000A290C"/>
    <w:rsid w:val="000A2A97"/>
    <w:rsid w:val="000A2C1B"/>
    <w:rsid w:val="000A2C5F"/>
    <w:rsid w:val="000A2CCD"/>
    <w:rsid w:val="000A2CD9"/>
    <w:rsid w:val="000A2D62"/>
    <w:rsid w:val="000A2DED"/>
    <w:rsid w:val="000A2EA7"/>
    <w:rsid w:val="000A2FA4"/>
    <w:rsid w:val="000A31B7"/>
    <w:rsid w:val="000A321C"/>
    <w:rsid w:val="000A361A"/>
    <w:rsid w:val="000A361C"/>
    <w:rsid w:val="000A387C"/>
    <w:rsid w:val="000A3891"/>
    <w:rsid w:val="000A3AC3"/>
    <w:rsid w:val="000A3B9A"/>
    <w:rsid w:val="000A3BF0"/>
    <w:rsid w:val="000A3C5B"/>
    <w:rsid w:val="000A4012"/>
    <w:rsid w:val="000A402A"/>
    <w:rsid w:val="000A41DA"/>
    <w:rsid w:val="000A42DD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788"/>
    <w:rsid w:val="000A6DF4"/>
    <w:rsid w:val="000A6E3C"/>
    <w:rsid w:val="000A6F7C"/>
    <w:rsid w:val="000A6FFF"/>
    <w:rsid w:val="000A739C"/>
    <w:rsid w:val="000A73A0"/>
    <w:rsid w:val="000A7413"/>
    <w:rsid w:val="000A7754"/>
    <w:rsid w:val="000A7881"/>
    <w:rsid w:val="000A7903"/>
    <w:rsid w:val="000A7A59"/>
    <w:rsid w:val="000A7C8D"/>
    <w:rsid w:val="000A7CEA"/>
    <w:rsid w:val="000B00FB"/>
    <w:rsid w:val="000B0161"/>
    <w:rsid w:val="000B02B9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72E"/>
    <w:rsid w:val="000B1AE0"/>
    <w:rsid w:val="000B1BE2"/>
    <w:rsid w:val="000B1DC7"/>
    <w:rsid w:val="000B1E58"/>
    <w:rsid w:val="000B1FEA"/>
    <w:rsid w:val="000B21F4"/>
    <w:rsid w:val="000B2316"/>
    <w:rsid w:val="000B25A1"/>
    <w:rsid w:val="000B2758"/>
    <w:rsid w:val="000B2774"/>
    <w:rsid w:val="000B2B75"/>
    <w:rsid w:val="000B2C26"/>
    <w:rsid w:val="000B2C4B"/>
    <w:rsid w:val="000B2D4E"/>
    <w:rsid w:val="000B2EB9"/>
    <w:rsid w:val="000B2F16"/>
    <w:rsid w:val="000B30C6"/>
    <w:rsid w:val="000B31C8"/>
    <w:rsid w:val="000B32B2"/>
    <w:rsid w:val="000B3515"/>
    <w:rsid w:val="000B3545"/>
    <w:rsid w:val="000B3593"/>
    <w:rsid w:val="000B3599"/>
    <w:rsid w:val="000B3640"/>
    <w:rsid w:val="000B39CB"/>
    <w:rsid w:val="000B3CE6"/>
    <w:rsid w:val="000B3D8D"/>
    <w:rsid w:val="000B3E73"/>
    <w:rsid w:val="000B408A"/>
    <w:rsid w:val="000B40EF"/>
    <w:rsid w:val="000B437C"/>
    <w:rsid w:val="000B4623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BD3"/>
    <w:rsid w:val="000B5C74"/>
    <w:rsid w:val="000B5CBB"/>
    <w:rsid w:val="000B5F0F"/>
    <w:rsid w:val="000B6220"/>
    <w:rsid w:val="000B631A"/>
    <w:rsid w:val="000B65FB"/>
    <w:rsid w:val="000B696E"/>
    <w:rsid w:val="000B6A89"/>
    <w:rsid w:val="000B6B6F"/>
    <w:rsid w:val="000B6C7A"/>
    <w:rsid w:val="000B702E"/>
    <w:rsid w:val="000B707C"/>
    <w:rsid w:val="000B71E2"/>
    <w:rsid w:val="000B733E"/>
    <w:rsid w:val="000B740E"/>
    <w:rsid w:val="000B7466"/>
    <w:rsid w:val="000B779E"/>
    <w:rsid w:val="000B7853"/>
    <w:rsid w:val="000B7A1E"/>
    <w:rsid w:val="000B7A95"/>
    <w:rsid w:val="000B7AE5"/>
    <w:rsid w:val="000B7B3B"/>
    <w:rsid w:val="000B7FBC"/>
    <w:rsid w:val="000C0318"/>
    <w:rsid w:val="000C05E9"/>
    <w:rsid w:val="000C0636"/>
    <w:rsid w:val="000C0942"/>
    <w:rsid w:val="000C0A13"/>
    <w:rsid w:val="000C0A9E"/>
    <w:rsid w:val="000C0F26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78D"/>
    <w:rsid w:val="000C29E3"/>
    <w:rsid w:val="000C2A9A"/>
    <w:rsid w:val="000C2CFA"/>
    <w:rsid w:val="000C2DE9"/>
    <w:rsid w:val="000C2E01"/>
    <w:rsid w:val="000C2E06"/>
    <w:rsid w:val="000C31C3"/>
    <w:rsid w:val="000C332D"/>
    <w:rsid w:val="000C3579"/>
    <w:rsid w:val="000C35B0"/>
    <w:rsid w:val="000C35DA"/>
    <w:rsid w:val="000C375C"/>
    <w:rsid w:val="000C38DD"/>
    <w:rsid w:val="000C3C64"/>
    <w:rsid w:val="000C3D75"/>
    <w:rsid w:val="000C3F51"/>
    <w:rsid w:val="000C42FC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175"/>
    <w:rsid w:val="000C5443"/>
    <w:rsid w:val="000C57D6"/>
    <w:rsid w:val="000C58EF"/>
    <w:rsid w:val="000C595C"/>
    <w:rsid w:val="000C5B93"/>
    <w:rsid w:val="000C5DE9"/>
    <w:rsid w:val="000C5E89"/>
    <w:rsid w:val="000C611F"/>
    <w:rsid w:val="000C636D"/>
    <w:rsid w:val="000C64B8"/>
    <w:rsid w:val="000C662E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0FB"/>
    <w:rsid w:val="000D0142"/>
    <w:rsid w:val="000D04CB"/>
    <w:rsid w:val="000D0851"/>
    <w:rsid w:val="000D093C"/>
    <w:rsid w:val="000D0AFF"/>
    <w:rsid w:val="000D0D26"/>
    <w:rsid w:val="000D0D80"/>
    <w:rsid w:val="000D0EEB"/>
    <w:rsid w:val="000D0FC5"/>
    <w:rsid w:val="000D1390"/>
    <w:rsid w:val="000D1392"/>
    <w:rsid w:val="000D1406"/>
    <w:rsid w:val="000D141A"/>
    <w:rsid w:val="000D16A6"/>
    <w:rsid w:val="000D173B"/>
    <w:rsid w:val="000D1796"/>
    <w:rsid w:val="000D19C6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2E71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47C"/>
    <w:rsid w:val="000D4904"/>
    <w:rsid w:val="000D4ACC"/>
    <w:rsid w:val="000D4D0A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33"/>
    <w:rsid w:val="000D5EB0"/>
    <w:rsid w:val="000D6012"/>
    <w:rsid w:val="000D61E1"/>
    <w:rsid w:val="000D629C"/>
    <w:rsid w:val="000D6461"/>
    <w:rsid w:val="000D6592"/>
    <w:rsid w:val="000D660B"/>
    <w:rsid w:val="000D666F"/>
    <w:rsid w:val="000D66CB"/>
    <w:rsid w:val="000D67D3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15"/>
    <w:rsid w:val="000D7E24"/>
    <w:rsid w:val="000D7E4E"/>
    <w:rsid w:val="000E018F"/>
    <w:rsid w:val="000E0401"/>
    <w:rsid w:val="000E0503"/>
    <w:rsid w:val="000E08A2"/>
    <w:rsid w:val="000E08DA"/>
    <w:rsid w:val="000E0938"/>
    <w:rsid w:val="000E0947"/>
    <w:rsid w:val="000E097B"/>
    <w:rsid w:val="000E09B4"/>
    <w:rsid w:val="000E0C9B"/>
    <w:rsid w:val="000E0CE2"/>
    <w:rsid w:val="000E0D4C"/>
    <w:rsid w:val="000E0DC1"/>
    <w:rsid w:val="000E0ED2"/>
    <w:rsid w:val="000E0F98"/>
    <w:rsid w:val="000E1094"/>
    <w:rsid w:val="000E1102"/>
    <w:rsid w:val="000E116A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4FA"/>
    <w:rsid w:val="000E3531"/>
    <w:rsid w:val="000E353C"/>
    <w:rsid w:val="000E360C"/>
    <w:rsid w:val="000E37B3"/>
    <w:rsid w:val="000E3822"/>
    <w:rsid w:val="000E38BB"/>
    <w:rsid w:val="000E39E2"/>
    <w:rsid w:val="000E3AC9"/>
    <w:rsid w:val="000E3B63"/>
    <w:rsid w:val="000E3B90"/>
    <w:rsid w:val="000E3CFD"/>
    <w:rsid w:val="000E3F22"/>
    <w:rsid w:val="000E4032"/>
    <w:rsid w:val="000E450D"/>
    <w:rsid w:val="000E4565"/>
    <w:rsid w:val="000E498E"/>
    <w:rsid w:val="000E49EC"/>
    <w:rsid w:val="000E4ADE"/>
    <w:rsid w:val="000E4BEB"/>
    <w:rsid w:val="000E4D86"/>
    <w:rsid w:val="000E4EC3"/>
    <w:rsid w:val="000E4F78"/>
    <w:rsid w:val="000E50F1"/>
    <w:rsid w:val="000E5229"/>
    <w:rsid w:val="000E5302"/>
    <w:rsid w:val="000E5407"/>
    <w:rsid w:val="000E5457"/>
    <w:rsid w:val="000E5796"/>
    <w:rsid w:val="000E5819"/>
    <w:rsid w:val="000E58B5"/>
    <w:rsid w:val="000E5959"/>
    <w:rsid w:val="000E5CEC"/>
    <w:rsid w:val="000E5D9B"/>
    <w:rsid w:val="000E5FD6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4D"/>
    <w:rsid w:val="000E6AB0"/>
    <w:rsid w:val="000E6AC5"/>
    <w:rsid w:val="000E6BDE"/>
    <w:rsid w:val="000E6E18"/>
    <w:rsid w:val="000E6EC8"/>
    <w:rsid w:val="000E6F7B"/>
    <w:rsid w:val="000E70A2"/>
    <w:rsid w:val="000E7170"/>
    <w:rsid w:val="000E722E"/>
    <w:rsid w:val="000E76D8"/>
    <w:rsid w:val="000E7773"/>
    <w:rsid w:val="000E777B"/>
    <w:rsid w:val="000E77DC"/>
    <w:rsid w:val="000E78C4"/>
    <w:rsid w:val="000E7BD8"/>
    <w:rsid w:val="000E7C0B"/>
    <w:rsid w:val="000E7F3F"/>
    <w:rsid w:val="000F00A4"/>
    <w:rsid w:val="000F0116"/>
    <w:rsid w:val="000F0304"/>
    <w:rsid w:val="000F0325"/>
    <w:rsid w:val="000F06E2"/>
    <w:rsid w:val="000F0765"/>
    <w:rsid w:val="000F0A54"/>
    <w:rsid w:val="000F0A76"/>
    <w:rsid w:val="000F0B9B"/>
    <w:rsid w:val="000F0D47"/>
    <w:rsid w:val="000F0E3B"/>
    <w:rsid w:val="000F0E80"/>
    <w:rsid w:val="000F1095"/>
    <w:rsid w:val="000F118D"/>
    <w:rsid w:val="000F1396"/>
    <w:rsid w:val="000F13B8"/>
    <w:rsid w:val="000F1414"/>
    <w:rsid w:val="000F1489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389"/>
    <w:rsid w:val="000F44E7"/>
    <w:rsid w:val="000F44F3"/>
    <w:rsid w:val="000F4526"/>
    <w:rsid w:val="000F457A"/>
    <w:rsid w:val="000F4654"/>
    <w:rsid w:val="000F4B8E"/>
    <w:rsid w:val="000F4CDD"/>
    <w:rsid w:val="000F4E78"/>
    <w:rsid w:val="000F4F54"/>
    <w:rsid w:val="000F54C8"/>
    <w:rsid w:val="000F55C5"/>
    <w:rsid w:val="000F5BA8"/>
    <w:rsid w:val="000F5E0E"/>
    <w:rsid w:val="000F630C"/>
    <w:rsid w:val="000F6507"/>
    <w:rsid w:val="000F6961"/>
    <w:rsid w:val="000F69CC"/>
    <w:rsid w:val="000F6A2F"/>
    <w:rsid w:val="000F6A53"/>
    <w:rsid w:val="000F6AAC"/>
    <w:rsid w:val="000F6ADB"/>
    <w:rsid w:val="000F6B8D"/>
    <w:rsid w:val="000F6D15"/>
    <w:rsid w:val="000F6D28"/>
    <w:rsid w:val="000F71A1"/>
    <w:rsid w:val="000F71F8"/>
    <w:rsid w:val="000F723C"/>
    <w:rsid w:val="000F742D"/>
    <w:rsid w:val="000F7479"/>
    <w:rsid w:val="000F747E"/>
    <w:rsid w:val="000F7949"/>
    <w:rsid w:val="000F7CF6"/>
    <w:rsid w:val="000F7D59"/>
    <w:rsid w:val="001001E1"/>
    <w:rsid w:val="00100238"/>
    <w:rsid w:val="00100259"/>
    <w:rsid w:val="00100494"/>
    <w:rsid w:val="0010060B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2F1"/>
    <w:rsid w:val="00101302"/>
    <w:rsid w:val="00101413"/>
    <w:rsid w:val="00101530"/>
    <w:rsid w:val="00101563"/>
    <w:rsid w:val="00101674"/>
    <w:rsid w:val="00101826"/>
    <w:rsid w:val="00101981"/>
    <w:rsid w:val="001019F8"/>
    <w:rsid w:val="00101AB0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01E"/>
    <w:rsid w:val="001040D6"/>
    <w:rsid w:val="001045B0"/>
    <w:rsid w:val="00104648"/>
    <w:rsid w:val="00104669"/>
    <w:rsid w:val="00104959"/>
    <w:rsid w:val="00104983"/>
    <w:rsid w:val="00104C66"/>
    <w:rsid w:val="00104DAB"/>
    <w:rsid w:val="00104E53"/>
    <w:rsid w:val="0010517D"/>
    <w:rsid w:val="00105390"/>
    <w:rsid w:val="0010547D"/>
    <w:rsid w:val="001056B2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31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3B1"/>
    <w:rsid w:val="00107421"/>
    <w:rsid w:val="00107682"/>
    <w:rsid w:val="001076B3"/>
    <w:rsid w:val="001077A8"/>
    <w:rsid w:val="00107850"/>
    <w:rsid w:val="001078F5"/>
    <w:rsid w:val="00107C52"/>
    <w:rsid w:val="00107D0F"/>
    <w:rsid w:val="00107D9E"/>
    <w:rsid w:val="00107DBE"/>
    <w:rsid w:val="001101A8"/>
    <w:rsid w:val="001105DB"/>
    <w:rsid w:val="00110625"/>
    <w:rsid w:val="0011068E"/>
    <w:rsid w:val="00110761"/>
    <w:rsid w:val="0011093C"/>
    <w:rsid w:val="0011097D"/>
    <w:rsid w:val="001109F7"/>
    <w:rsid w:val="00110D6E"/>
    <w:rsid w:val="00110F8E"/>
    <w:rsid w:val="00110FE8"/>
    <w:rsid w:val="001110CD"/>
    <w:rsid w:val="00111169"/>
    <w:rsid w:val="00111242"/>
    <w:rsid w:val="001115B6"/>
    <w:rsid w:val="001115B9"/>
    <w:rsid w:val="001117B4"/>
    <w:rsid w:val="00111817"/>
    <w:rsid w:val="00111BDB"/>
    <w:rsid w:val="00111C45"/>
    <w:rsid w:val="00111CE8"/>
    <w:rsid w:val="00112076"/>
    <w:rsid w:val="001121C6"/>
    <w:rsid w:val="001123F5"/>
    <w:rsid w:val="00112615"/>
    <w:rsid w:val="00112672"/>
    <w:rsid w:val="001129CD"/>
    <w:rsid w:val="00112D63"/>
    <w:rsid w:val="00112D81"/>
    <w:rsid w:val="001130B4"/>
    <w:rsid w:val="00113234"/>
    <w:rsid w:val="001133D6"/>
    <w:rsid w:val="001135D4"/>
    <w:rsid w:val="00113714"/>
    <w:rsid w:val="00113752"/>
    <w:rsid w:val="0011377C"/>
    <w:rsid w:val="001138F3"/>
    <w:rsid w:val="00113AE6"/>
    <w:rsid w:val="00113BE0"/>
    <w:rsid w:val="00113C7E"/>
    <w:rsid w:val="00113D14"/>
    <w:rsid w:val="00113E1E"/>
    <w:rsid w:val="001141C7"/>
    <w:rsid w:val="001143F9"/>
    <w:rsid w:val="0011481E"/>
    <w:rsid w:val="0011487A"/>
    <w:rsid w:val="001148F9"/>
    <w:rsid w:val="00114905"/>
    <w:rsid w:val="00114B11"/>
    <w:rsid w:val="00114C9A"/>
    <w:rsid w:val="00114CD4"/>
    <w:rsid w:val="00114D27"/>
    <w:rsid w:val="00114D69"/>
    <w:rsid w:val="00114EC6"/>
    <w:rsid w:val="00115012"/>
    <w:rsid w:val="00115211"/>
    <w:rsid w:val="0011599E"/>
    <w:rsid w:val="00115A12"/>
    <w:rsid w:val="00115C54"/>
    <w:rsid w:val="0011655C"/>
    <w:rsid w:val="001165B9"/>
    <w:rsid w:val="001166CD"/>
    <w:rsid w:val="0011676B"/>
    <w:rsid w:val="00116783"/>
    <w:rsid w:val="00116840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5D1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74D"/>
    <w:rsid w:val="00120765"/>
    <w:rsid w:val="00120833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D8D"/>
    <w:rsid w:val="00122F84"/>
    <w:rsid w:val="00123004"/>
    <w:rsid w:val="0012330A"/>
    <w:rsid w:val="00123327"/>
    <w:rsid w:val="001233FB"/>
    <w:rsid w:val="001235F3"/>
    <w:rsid w:val="0012374A"/>
    <w:rsid w:val="0012377E"/>
    <w:rsid w:val="00123880"/>
    <w:rsid w:val="001238EF"/>
    <w:rsid w:val="0012396B"/>
    <w:rsid w:val="001239AF"/>
    <w:rsid w:val="00123A1D"/>
    <w:rsid w:val="00123ABB"/>
    <w:rsid w:val="00123BDF"/>
    <w:rsid w:val="00123D73"/>
    <w:rsid w:val="00123D9C"/>
    <w:rsid w:val="00123DD3"/>
    <w:rsid w:val="00123DF9"/>
    <w:rsid w:val="00123F16"/>
    <w:rsid w:val="00123F6B"/>
    <w:rsid w:val="00124203"/>
    <w:rsid w:val="00124278"/>
    <w:rsid w:val="0012451F"/>
    <w:rsid w:val="00124578"/>
    <w:rsid w:val="001245C9"/>
    <w:rsid w:val="001245D3"/>
    <w:rsid w:val="00124A2C"/>
    <w:rsid w:val="00124CED"/>
    <w:rsid w:val="00124F4C"/>
    <w:rsid w:val="00124F76"/>
    <w:rsid w:val="001250C5"/>
    <w:rsid w:val="00125310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1C"/>
    <w:rsid w:val="001269DF"/>
    <w:rsid w:val="001269EB"/>
    <w:rsid w:val="00126B85"/>
    <w:rsid w:val="00126D14"/>
    <w:rsid w:val="00126D84"/>
    <w:rsid w:val="00126EF6"/>
    <w:rsid w:val="00126FE7"/>
    <w:rsid w:val="00127000"/>
    <w:rsid w:val="00127004"/>
    <w:rsid w:val="0012729F"/>
    <w:rsid w:val="001277DC"/>
    <w:rsid w:val="0012782B"/>
    <w:rsid w:val="0012794E"/>
    <w:rsid w:val="00127999"/>
    <w:rsid w:val="00127A10"/>
    <w:rsid w:val="00127AFE"/>
    <w:rsid w:val="00127BE6"/>
    <w:rsid w:val="00127D53"/>
    <w:rsid w:val="00127F81"/>
    <w:rsid w:val="001300FD"/>
    <w:rsid w:val="00130140"/>
    <w:rsid w:val="001301A4"/>
    <w:rsid w:val="00130267"/>
    <w:rsid w:val="001303E9"/>
    <w:rsid w:val="00130478"/>
    <w:rsid w:val="001304DD"/>
    <w:rsid w:val="001304F2"/>
    <w:rsid w:val="00130749"/>
    <w:rsid w:val="0013095F"/>
    <w:rsid w:val="00130A88"/>
    <w:rsid w:val="00130E36"/>
    <w:rsid w:val="00130E9B"/>
    <w:rsid w:val="00130F4F"/>
    <w:rsid w:val="00130F86"/>
    <w:rsid w:val="00130F90"/>
    <w:rsid w:val="00130F9C"/>
    <w:rsid w:val="0013109E"/>
    <w:rsid w:val="001311FC"/>
    <w:rsid w:val="0013130F"/>
    <w:rsid w:val="00131379"/>
    <w:rsid w:val="001314DF"/>
    <w:rsid w:val="001315D7"/>
    <w:rsid w:val="0013163B"/>
    <w:rsid w:val="001319A6"/>
    <w:rsid w:val="001319B7"/>
    <w:rsid w:val="001319FD"/>
    <w:rsid w:val="00131A58"/>
    <w:rsid w:val="00131AC2"/>
    <w:rsid w:val="00131AE3"/>
    <w:rsid w:val="00131D00"/>
    <w:rsid w:val="00131EDE"/>
    <w:rsid w:val="00131FD2"/>
    <w:rsid w:val="00132224"/>
    <w:rsid w:val="001325D4"/>
    <w:rsid w:val="001326E0"/>
    <w:rsid w:val="00132722"/>
    <w:rsid w:val="00132847"/>
    <w:rsid w:val="00132A01"/>
    <w:rsid w:val="00132D83"/>
    <w:rsid w:val="00132DD1"/>
    <w:rsid w:val="0013303B"/>
    <w:rsid w:val="0013322B"/>
    <w:rsid w:val="0013337D"/>
    <w:rsid w:val="0013345E"/>
    <w:rsid w:val="0013348B"/>
    <w:rsid w:val="001334E6"/>
    <w:rsid w:val="001334F8"/>
    <w:rsid w:val="001335FA"/>
    <w:rsid w:val="00133663"/>
    <w:rsid w:val="00133690"/>
    <w:rsid w:val="00133693"/>
    <w:rsid w:val="00133888"/>
    <w:rsid w:val="00133B2E"/>
    <w:rsid w:val="00133C33"/>
    <w:rsid w:val="00133D81"/>
    <w:rsid w:val="00133E6D"/>
    <w:rsid w:val="00134218"/>
    <w:rsid w:val="001343F9"/>
    <w:rsid w:val="0013447F"/>
    <w:rsid w:val="001345EA"/>
    <w:rsid w:val="001348B6"/>
    <w:rsid w:val="001348F3"/>
    <w:rsid w:val="001349CB"/>
    <w:rsid w:val="00134F8A"/>
    <w:rsid w:val="00134FD9"/>
    <w:rsid w:val="00135060"/>
    <w:rsid w:val="00135197"/>
    <w:rsid w:val="001351BB"/>
    <w:rsid w:val="0013532B"/>
    <w:rsid w:val="0013561F"/>
    <w:rsid w:val="00135741"/>
    <w:rsid w:val="00135909"/>
    <w:rsid w:val="00135C09"/>
    <w:rsid w:val="00135CF8"/>
    <w:rsid w:val="00136083"/>
    <w:rsid w:val="0013617B"/>
    <w:rsid w:val="001364A3"/>
    <w:rsid w:val="00136778"/>
    <w:rsid w:val="00136795"/>
    <w:rsid w:val="001368DB"/>
    <w:rsid w:val="00136A2C"/>
    <w:rsid w:val="00136ABB"/>
    <w:rsid w:val="00136C31"/>
    <w:rsid w:val="00136C73"/>
    <w:rsid w:val="00136D3F"/>
    <w:rsid w:val="00136DBE"/>
    <w:rsid w:val="00136E82"/>
    <w:rsid w:val="001371B4"/>
    <w:rsid w:val="0013737C"/>
    <w:rsid w:val="0013764C"/>
    <w:rsid w:val="00137795"/>
    <w:rsid w:val="001377ED"/>
    <w:rsid w:val="00137A08"/>
    <w:rsid w:val="00137B2B"/>
    <w:rsid w:val="00137D7D"/>
    <w:rsid w:val="00137E63"/>
    <w:rsid w:val="00137E7A"/>
    <w:rsid w:val="00137FB8"/>
    <w:rsid w:val="00140096"/>
    <w:rsid w:val="00140398"/>
    <w:rsid w:val="00140582"/>
    <w:rsid w:val="001407B5"/>
    <w:rsid w:val="00140865"/>
    <w:rsid w:val="001408B6"/>
    <w:rsid w:val="00140C55"/>
    <w:rsid w:val="00140D3E"/>
    <w:rsid w:val="00140DD3"/>
    <w:rsid w:val="00140DE3"/>
    <w:rsid w:val="00140EE1"/>
    <w:rsid w:val="00140F99"/>
    <w:rsid w:val="00140FAE"/>
    <w:rsid w:val="0014111B"/>
    <w:rsid w:val="001412E9"/>
    <w:rsid w:val="00141316"/>
    <w:rsid w:val="00141602"/>
    <w:rsid w:val="0014162A"/>
    <w:rsid w:val="00141712"/>
    <w:rsid w:val="0014182C"/>
    <w:rsid w:val="001418A4"/>
    <w:rsid w:val="0014197E"/>
    <w:rsid w:val="00141EE1"/>
    <w:rsid w:val="001422CB"/>
    <w:rsid w:val="00142494"/>
    <w:rsid w:val="00142703"/>
    <w:rsid w:val="0014299E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84"/>
    <w:rsid w:val="001449AF"/>
    <w:rsid w:val="00144A76"/>
    <w:rsid w:val="00144B59"/>
    <w:rsid w:val="00144CEE"/>
    <w:rsid w:val="00145054"/>
    <w:rsid w:val="00145070"/>
    <w:rsid w:val="00145106"/>
    <w:rsid w:val="00145123"/>
    <w:rsid w:val="001451BB"/>
    <w:rsid w:val="0014521D"/>
    <w:rsid w:val="00145335"/>
    <w:rsid w:val="001453F3"/>
    <w:rsid w:val="001455FA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02"/>
    <w:rsid w:val="00147A6A"/>
    <w:rsid w:val="00147B3A"/>
    <w:rsid w:val="00147BA0"/>
    <w:rsid w:val="00147BEF"/>
    <w:rsid w:val="00147CC9"/>
    <w:rsid w:val="00147D1E"/>
    <w:rsid w:val="00147D59"/>
    <w:rsid w:val="001502DF"/>
    <w:rsid w:val="001504FC"/>
    <w:rsid w:val="00150566"/>
    <w:rsid w:val="0015058C"/>
    <w:rsid w:val="001506BE"/>
    <w:rsid w:val="00150D8F"/>
    <w:rsid w:val="00150DC3"/>
    <w:rsid w:val="00150E0D"/>
    <w:rsid w:val="00151097"/>
    <w:rsid w:val="00151174"/>
    <w:rsid w:val="00151188"/>
    <w:rsid w:val="001511B7"/>
    <w:rsid w:val="00151272"/>
    <w:rsid w:val="00151390"/>
    <w:rsid w:val="0015152F"/>
    <w:rsid w:val="0015165C"/>
    <w:rsid w:val="00151B67"/>
    <w:rsid w:val="00151BF1"/>
    <w:rsid w:val="00151CFD"/>
    <w:rsid w:val="00151E8F"/>
    <w:rsid w:val="00152055"/>
    <w:rsid w:val="0015218A"/>
    <w:rsid w:val="0015230B"/>
    <w:rsid w:val="001523A6"/>
    <w:rsid w:val="001524B2"/>
    <w:rsid w:val="001527A7"/>
    <w:rsid w:val="0015297F"/>
    <w:rsid w:val="00152998"/>
    <w:rsid w:val="00152A96"/>
    <w:rsid w:val="00152D1A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0F2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23"/>
    <w:rsid w:val="001557E3"/>
    <w:rsid w:val="0015585F"/>
    <w:rsid w:val="00155A6A"/>
    <w:rsid w:val="00155B13"/>
    <w:rsid w:val="00155D26"/>
    <w:rsid w:val="00155D3E"/>
    <w:rsid w:val="00155D5B"/>
    <w:rsid w:val="00155D94"/>
    <w:rsid w:val="001561E2"/>
    <w:rsid w:val="00156206"/>
    <w:rsid w:val="001564F0"/>
    <w:rsid w:val="001565CE"/>
    <w:rsid w:val="00156894"/>
    <w:rsid w:val="00156AC3"/>
    <w:rsid w:val="00156C75"/>
    <w:rsid w:val="00156CC5"/>
    <w:rsid w:val="00156EBF"/>
    <w:rsid w:val="00156F0A"/>
    <w:rsid w:val="001571AF"/>
    <w:rsid w:val="00157671"/>
    <w:rsid w:val="00157921"/>
    <w:rsid w:val="00157CA1"/>
    <w:rsid w:val="00157DAB"/>
    <w:rsid w:val="00160023"/>
    <w:rsid w:val="001602D5"/>
    <w:rsid w:val="0016033C"/>
    <w:rsid w:val="001608C6"/>
    <w:rsid w:val="001608EA"/>
    <w:rsid w:val="001609AC"/>
    <w:rsid w:val="00160AD2"/>
    <w:rsid w:val="00160DE7"/>
    <w:rsid w:val="00160F4C"/>
    <w:rsid w:val="00161160"/>
    <w:rsid w:val="00161169"/>
    <w:rsid w:val="0016117E"/>
    <w:rsid w:val="00161214"/>
    <w:rsid w:val="0016148B"/>
    <w:rsid w:val="0016159F"/>
    <w:rsid w:val="00161709"/>
    <w:rsid w:val="00161964"/>
    <w:rsid w:val="00161CD2"/>
    <w:rsid w:val="0016226A"/>
    <w:rsid w:val="001622AE"/>
    <w:rsid w:val="00162342"/>
    <w:rsid w:val="00162378"/>
    <w:rsid w:val="00162380"/>
    <w:rsid w:val="001624C4"/>
    <w:rsid w:val="00162560"/>
    <w:rsid w:val="001625EB"/>
    <w:rsid w:val="0016260D"/>
    <w:rsid w:val="00162678"/>
    <w:rsid w:val="001627BE"/>
    <w:rsid w:val="001627E5"/>
    <w:rsid w:val="001627F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A0C"/>
    <w:rsid w:val="00163BB9"/>
    <w:rsid w:val="00163CD7"/>
    <w:rsid w:val="00163CE9"/>
    <w:rsid w:val="00163FA2"/>
    <w:rsid w:val="00163FA6"/>
    <w:rsid w:val="001642EE"/>
    <w:rsid w:val="001643BC"/>
    <w:rsid w:val="001645A5"/>
    <w:rsid w:val="001645F2"/>
    <w:rsid w:val="00164A4A"/>
    <w:rsid w:val="00164A6F"/>
    <w:rsid w:val="00164C6A"/>
    <w:rsid w:val="00164CB6"/>
    <w:rsid w:val="00164F8E"/>
    <w:rsid w:val="00164F96"/>
    <w:rsid w:val="001650FB"/>
    <w:rsid w:val="001651C1"/>
    <w:rsid w:val="00165367"/>
    <w:rsid w:val="00165441"/>
    <w:rsid w:val="0016546D"/>
    <w:rsid w:val="001655DC"/>
    <w:rsid w:val="001655EC"/>
    <w:rsid w:val="0016567B"/>
    <w:rsid w:val="0016577E"/>
    <w:rsid w:val="001658EE"/>
    <w:rsid w:val="00165A45"/>
    <w:rsid w:val="00165C67"/>
    <w:rsid w:val="00165C85"/>
    <w:rsid w:val="00165D32"/>
    <w:rsid w:val="00165DC0"/>
    <w:rsid w:val="001665FD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705B"/>
    <w:rsid w:val="00167103"/>
    <w:rsid w:val="001671BF"/>
    <w:rsid w:val="00167341"/>
    <w:rsid w:val="001673AE"/>
    <w:rsid w:val="00167537"/>
    <w:rsid w:val="00167605"/>
    <w:rsid w:val="00167661"/>
    <w:rsid w:val="001676B7"/>
    <w:rsid w:val="0016775B"/>
    <w:rsid w:val="0016779A"/>
    <w:rsid w:val="00167873"/>
    <w:rsid w:val="0016792F"/>
    <w:rsid w:val="0016794C"/>
    <w:rsid w:val="00167953"/>
    <w:rsid w:val="00167AAA"/>
    <w:rsid w:val="00167AC5"/>
    <w:rsid w:val="00167C71"/>
    <w:rsid w:val="00167CE4"/>
    <w:rsid w:val="00167F62"/>
    <w:rsid w:val="00170121"/>
    <w:rsid w:val="00170191"/>
    <w:rsid w:val="00170240"/>
    <w:rsid w:val="00170899"/>
    <w:rsid w:val="001708D8"/>
    <w:rsid w:val="00170945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57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9A"/>
    <w:rsid w:val="001723E6"/>
    <w:rsid w:val="00172438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B7A"/>
    <w:rsid w:val="00173D8C"/>
    <w:rsid w:val="00173FA3"/>
    <w:rsid w:val="0017406E"/>
    <w:rsid w:val="00174446"/>
    <w:rsid w:val="00174492"/>
    <w:rsid w:val="0017464C"/>
    <w:rsid w:val="00174934"/>
    <w:rsid w:val="001749A8"/>
    <w:rsid w:val="00174BD1"/>
    <w:rsid w:val="00174CD8"/>
    <w:rsid w:val="00174F3B"/>
    <w:rsid w:val="00174FFC"/>
    <w:rsid w:val="00175172"/>
    <w:rsid w:val="001751D8"/>
    <w:rsid w:val="001753A1"/>
    <w:rsid w:val="00175570"/>
    <w:rsid w:val="001756B3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83"/>
    <w:rsid w:val="00176492"/>
    <w:rsid w:val="001765E0"/>
    <w:rsid w:val="00176674"/>
    <w:rsid w:val="001766EF"/>
    <w:rsid w:val="0017674B"/>
    <w:rsid w:val="00176BA5"/>
    <w:rsid w:val="00176DD2"/>
    <w:rsid w:val="00176E43"/>
    <w:rsid w:val="00176F77"/>
    <w:rsid w:val="001770E0"/>
    <w:rsid w:val="00177922"/>
    <w:rsid w:val="0017794D"/>
    <w:rsid w:val="00177B1B"/>
    <w:rsid w:val="00177C17"/>
    <w:rsid w:val="00177C34"/>
    <w:rsid w:val="00177DAD"/>
    <w:rsid w:val="001800E0"/>
    <w:rsid w:val="0018026B"/>
    <w:rsid w:val="0018034B"/>
    <w:rsid w:val="00180354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3BF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924"/>
    <w:rsid w:val="00184E1E"/>
    <w:rsid w:val="00184EB0"/>
    <w:rsid w:val="00184FE9"/>
    <w:rsid w:val="00185232"/>
    <w:rsid w:val="001852C8"/>
    <w:rsid w:val="00185512"/>
    <w:rsid w:val="001855E2"/>
    <w:rsid w:val="00185ACD"/>
    <w:rsid w:val="00185BFF"/>
    <w:rsid w:val="00185D5D"/>
    <w:rsid w:val="00185E8E"/>
    <w:rsid w:val="00185FEB"/>
    <w:rsid w:val="0018626D"/>
    <w:rsid w:val="00186330"/>
    <w:rsid w:val="00186392"/>
    <w:rsid w:val="001863E7"/>
    <w:rsid w:val="00186467"/>
    <w:rsid w:val="0018647D"/>
    <w:rsid w:val="00186649"/>
    <w:rsid w:val="001868D0"/>
    <w:rsid w:val="0018696B"/>
    <w:rsid w:val="00186E13"/>
    <w:rsid w:val="00186EBB"/>
    <w:rsid w:val="001870FB"/>
    <w:rsid w:val="0018711C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15"/>
    <w:rsid w:val="001902A3"/>
    <w:rsid w:val="00190346"/>
    <w:rsid w:val="00190487"/>
    <w:rsid w:val="001904EB"/>
    <w:rsid w:val="00190638"/>
    <w:rsid w:val="00190878"/>
    <w:rsid w:val="00190AF1"/>
    <w:rsid w:val="00190B4F"/>
    <w:rsid w:val="00190D20"/>
    <w:rsid w:val="001911B4"/>
    <w:rsid w:val="001912F2"/>
    <w:rsid w:val="0019147F"/>
    <w:rsid w:val="0019158C"/>
    <w:rsid w:val="001919A1"/>
    <w:rsid w:val="00191C23"/>
    <w:rsid w:val="00191D85"/>
    <w:rsid w:val="001920D6"/>
    <w:rsid w:val="00192147"/>
    <w:rsid w:val="0019217F"/>
    <w:rsid w:val="00192316"/>
    <w:rsid w:val="0019254E"/>
    <w:rsid w:val="001925D7"/>
    <w:rsid w:val="0019264E"/>
    <w:rsid w:val="001926A6"/>
    <w:rsid w:val="001926F3"/>
    <w:rsid w:val="00192872"/>
    <w:rsid w:val="00192881"/>
    <w:rsid w:val="00192949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3DF2"/>
    <w:rsid w:val="00194056"/>
    <w:rsid w:val="0019415D"/>
    <w:rsid w:val="00194312"/>
    <w:rsid w:val="0019434D"/>
    <w:rsid w:val="00194362"/>
    <w:rsid w:val="00194668"/>
    <w:rsid w:val="00194700"/>
    <w:rsid w:val="00194A18"/>
    <w:rsid w:val="00194CC2"/>
    <w:rsid w:val="00195104"/>
    <w:rsid w:val="001951C8"/>
    <w:rsid w:val="00195308"/>
    <w:rsid w:val="00195A4F"/>
    <w:rsid w:val="00195B3F"/>
    <w:rsid w:val="00195D6C"/>
    <w:rsid w:val="00195F98"/>
    <w:rsid w:val="00195F9E"/>
    <w:rsid w:val="001963F2"/>
    <w:rsid w:val="00196623"/>
    <w:rsid w:val="001966D0"/>
    <w:rsid w:val="00196803"/>
    <w:rsid w:val="001968EF"/>
    <w:rsid w:val="00196A3E"/>
    <w:rsid w:val="0019700D"/>
    <w:rsid w:val="00197032"/>
    <w:rsid w:val="00197121"/>
    <w:rsid w:val="001973B1"/>
    <w:rsid w:val="00197445"/>
    <w:rsid w:val="001974AC"/>
    <w:rsid w:val="001975FD"/>
    <w:rsid w:val="00197699"/>
    <w:rsid w:val="001976AC"/>
    <w:rsid w:val="001976FE"/>
    <w:rsid w:val="00197747"/>
    <w:rsid w:val="001977D3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2E5"/>
    <w:rsid w:val="001A04B8"/>
    <w:rsid w:val="001A06EE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A9"/>
    <w:rsid w:val="001A1CC7"/>
    <w:rsid w:val="001A1FD3"/>
    <w:rsid w:val="001A2249"/>
    <w:rsid w:val="001A23AC"/>
    <w:rsid w:val="001A23E8"/>
    <w:rsid w:val="001A2507"/>
    <w:rsid w:val="001A25BC"/>
    <w:rsid w:val="001A28B3"/>
    <w:rsid w:val="001A290F"/>
    <w:rsid w:val="001A2A5A"/>
    <w:rsid w:val="001A2AD8"/>
    <w:rsid w:val="001A2E8B"/>
    <w:rsid w:val="001A3209"/>
    <w:rsid w:val="001A3300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871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391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0"/>
    <w:rsid w:val="001A6665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0D"/>
    <w:rsid w:val="001A7E14"/>
    <w:rsid w:val="001A7E89"/>
    <w:rsid w:val="001A7EC9"/>
    <w:rsid w:val="001B0239"/>
    <w:rsid w:val="001B02B9"/>
    <w:rsid w:val="001B052E"/>
    <w:rsid w:val="001B0687"/>
    <w:rsid w:val="001B06A1"/>
    <w:rsid w:val="001B06B3"/>
    <w:rsid w:val="001B0943"/>
    <w:rsid w:val="001B0C47"/>
    <w:rsid w:val="001B10F4"/>
    <w:rsid w:val="001B1257"/>
    <w:rsid w:val="001B13B0"/>
    <w:rsid w:val="001B1B2C"/>
    <w:rsid w:val="001B1C1A"/>
    <w:rsid w:val="001B2103"/>
    <w:rsid w:val="001B2217"/>
    <w:rsid w:val="001B2236"/>
    <w:rsid w:val="001B22CC"/>
    <w:rsid w:val="001B2315"/>
    <w:rsid w:val="001B25C7"/>
    <w:rsid w:val="001B288B"/>
    <w:rsid w:val="001B28BD"/>
    <w:rsid w:val="001B2B30"/>
    <w:rsid w:val="001B2E19"/>
    <w:rsid w:val="001B2EFD"/>
    <w:rsid w:val="001B30CF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BC5"/>
    <w:rsid w:val="001B4F42"/>
    <w:rsid w:val="001B5130"/>
    <w:rsid w:val="001B513B"/>
    <w:rsid w:val="001B5187"/>
    <w:rsid w:val="001B5339"/>
    <w:rsid w:val="001B5348"/>
    <w:rsid w:val="001B542C"/>
    <w:rsid w:val="001B54CE"/>
    <w:rsid w:val="001B593E"/>
    <w:rsid w:val="001B5A9D"/>
    <w:rsid w:val="001B5E6F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095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2D1"/>
    <w:rsid w:val="001C0518"/>
    <w:rsid w:val="001C0584"/>
    <w:rsid w:val="001C06A6"/>
    <w:rsid w:val="001C078C"/>
    <w:rsid w:val="001C081E"/>
    <w:rsid w:val="001C0B4A"/>
    <w:rsid w:val="001C112E"/>
    <w:rsid w:val="001C12BA"/>
    <w:rsid w:val="001C1472"/>
    <w:rsid w:val="001C14DA"/>
    <w:rsid w:val="001C183C"/>
    <w:rsid w:val="001C194F"/>
    <w:rsid w:val="001C1BCF"/>
    <w:rsid w:val="001C1C8E"/>
    <w:rsid w:val="001C1E19"/>
    <w:rsid w:val="001C1F86"/>
    <w:rsid w:val="001C1FA6"/>
    <w:rsid w:val="001C1FB6"/>
    <w:rsid w:val="001C22C3"/>
    <w:rsid w:val="001C233C"/>
    <w:rsid w:val="001C246E"/>
    <w:rsid w:val="001C2615"/>
    <w:rsid w:val="001C266A"/>
    <w:rsid w:val="001C2784"/>
    <w:rsid w:val="001C2A1A"/>
    <w:rsid w:val="001C2D74"/>
    <w:rsid w:val="001C2E38"/>
    <w:rsid w:val="001C3079"/>
    <w:rsid w:val="001C3439"/>
    <w:rsid w:val="001C3470"/>
    <w:rsid w:val="001C3506"/>
    <w:rsid w:val="001C3620"/>
    <w:rsid w:val="001C3784"/>
    <w:rsid w:val="001C3896"/>
    <w:rsid w:val="001C3C98"/>
    <w:rsid w:val="001C3D18"/>
    <w:rsid w:val="001C3F92"/>
    <w:rsid w:val="001C40EE"/>
    <w:rsid w:val="001C413A"/>
    <w:rsid w:val="001C42C2"/>
    <w:rsid w:val="001C44FE"/>
    <w:rsid w:val="001C46F9"/>
    <w:rsid w:val="001C4A5A"/>
    <w:rsid w:val="001C4B4B"/>
    <w:rsid w:val="001C4B8C"/>
    <w:rsid w:val="001C4C0F"/>
    <w:rsid w:val="001C4D63"/>
    <w:rsid w:val="001C4F6D"/>
    <w:rsid w:val="001C4F82"/>
    <w:rsid w:val="001C50F1"/>
    <w:rsid w:val="001C5102"/>
    <w:rsid w:val="001C52CC"/>
    <w:rsid w:val="001C5426"/>
    <w:rsid w:val="001C5765"/>
    <w:rsid w:val="001C58E6"/>
    <w:rsid w:val="001C5939"/>
    <w:rsid w:val="001C5AB2"/>
    <w:rsid w:val="001C651D"/>
    <w:rsid w:val="001C696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18B"/>
    <w:rsid w:val="001D0192"/>
    <w:rsid w:val="001D026B"/>
    <w:rsid w:val="001D032E"/>
    <w:rsid w:val="001D091B"/>
    <w:rsid w:val="001D0A1F"/>
    <w:rsid w:val="001D0EF1"/>
    <w:rsid w:val="001D0F32"/>
    <w:rsid w:val="001D10F3"/>
    <w:rsid w:val="001D1257"/>
    <w:rsid w:val="001D1271"/>
    <w:rsid w:val="001D137E"/>
    <w:rsid w:val="001D13AF"/>
    <w:rsid w:val="001D1649"/>
    <w:rsid w:val="001D1848"/>
    <w:rsid w:val="001D1A08"/>
    <w:rsid w:val="001D1A54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86"/>
    <w:rsid w:val="001D2AFE"/>
    <w:rsid w:val="001D2B25"/>
    <w:rsid w:val="001D2CB3"/>
    <w:rsid w:val="001D2E09"/>
    <w:rsid w:val="001D2F3E"/>
    <w:rsid w:val="001D2F7C"/>
    <w:rsid w:val="001D2FBA"/>
    <w:rsid w:val="001D302A"/>
    <w:rsid w:val="001D3066"/>
    <w:rsid w:val="001D30E0"/>
    <w:rsid w:val="001D3548"/>
    <w:rsid w:val="001D36B2"/>
    <w:rsid w:val="001D384E"/>
    <w:rsid w:val="001D3AB7"/>
    <w:rsid w:val="001D3B1E"/>
    <w:rsid w:val="001D3C6F"/>
    <w:rsid w:val="001D3D06"/>
    <w:rsid w:val="001D3D0C"/>
    <w:rsid w:val="001D3F06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7AC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CC8"/>
    <w:rsid w:val="001D6E8B"/>
    <w:rsid w:val="001D6EDD"/>
    <w:rsid w:val="001D70A7"/>
    <w:rsid w:val="001D71A9"/>
    <w:rsid w:val="001D73DF"/>
    <w:rsid w:val="001D73F7"/>
    <w:rsid w:val="001D76E8"/>
    <w:rsid w:val="001D77F9"/>
    <w:rsid w:val="001D7860"/>
    <w:rsid w:val="001D78CD"/>
    <w:rsid w:val="001D79D3"/>
    <w:rsid w:val="001D7C3F"/>
    <w:rsid w:val="001D7E95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E49"/>
    <w:rsid w:val="001E0EAC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1F79"/>
    <w:rsid w:val="001E23E8"/>
    <w:rsid w:val="001E2433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62D"/>
    <w:rsid w:val="001E369F"/>
    <w:rsid w:val="001E36E5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B9"/>
    <w:rsid w:val="001E47D1"/>
    <w:rsid w:val="001E4825"/>
    <w:rsid w:val="001E494F"/>
    <w:rsid w:val="001E4DB5"/>
    <w:rsid w:val="001E4FE4"/>
    <w:rsid w:val="001E52E1"/>
    <w:rsid w:val="001E53AD"/>
    <w:rsid w:val="001E5440"/>
    <w:rsid w:val="001E5550"/>
    <w:rsid w:val="001E58E9"/>
    <w:rsid w:val="001E59EF"/>
    <w:rsid w:val="001E5B87"/>
    <w:rsid w:val="001E5BDD"/>
    <w:rsid w:val="001E5DB3"/>
    <w:rsid w:val="001E5DBC"/>
    <w:rsid w:val="001E5DCF"/>
    <w:rsid w:val="001E5E54"/>
    <w:rsid w:val="001E6013"/>
    <w:rsid w:val="001E603B"/>
    <w:rsid w:val="001E6057"/>
    <w:rsid w:val="001E6108"/>
    <w:rsid w:val="001E61F5"/>
    <w:rsid w:val="001E6364"/>
    <w:rsid w:val="001E64C3"/>
    <w:rsid w:val="001E65FA"/>
    <w:rsid w:val="001E66F1"/>
    <w:rsid w:val="001E6706"/>
    <w:rsid w:val="001E6885"/>
    <w:rsid w:val="001E6A32"/>
    <w:rsid w:val="001E6ADA"/>
    <w:rsid w:val="001E6AE0"/>
    <w:rsid w:val="001E6D6D"/>
    <w:rsid w:val="001E6E7E"/>
    <w:rsid w:val="001E6F16"/>
    <w:rsid w:val="001E72D3"/>
    <w:rsid w:val="001E72EE"/>
    <w:rsid w:val="001E76EB"/>
    <w:rsid w:val="001E76FF"/>
    <w:rsid w:val="001E7ABB"/>
    <w:rsid w:val="001E7BA6"/>
    <w:rsid w:val="001F0191"/>
    <w:rsid w:val="001F04ED"/>
    <w:rsid w:val="001F0664"/>
    <w:rsid w:val="001F0671"/>
    <w:rsid w:val="001F085A"/>
    <w:rsid w:val="001F092A"/>
    <w:rsid w:val="001F0A5B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B5F"/>
    <w:rsid w:val="001F1C34"/>
    <w:rsid w:val="001F1F42"/>
    <w:rsid w:val="001F216D"/>
    <w:rsid w:val="001F216F"/>
    <w:rsid w:val="001F21BE"/>
    <w:rsid w:val="001F255E"/>
    <w:rsid w:val="001F273E"/>
    <w:rsid w:val="001F274D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98"/>
    <w:rsid w:val="001F34E1"/>
    <w:rsid w:val="001F37D6"/>
    <w:rsid w:val="001F37E7"/>
    <w:rsid w:val="001F39DE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82A"/>
    <w:rsid w:val="001F5983"/>
    <w:rsid w:val="001F59D7"/>
    <w:rsid w:val="001F5A08"/>
    <w:rsid w:val="001F5A4A"/>
    <w:rsid w:val="001F5A5A"/>
    <w:rsid w:val="001F5B76"/>
    <w:rsid w:val="001F5BCA"/>
    <w:rsid w:val="001F5C1A"/>
    <w:rsid w:val="001F5CC9"/>
    <w:rsid w:val="001F5D44"/>
    <w:rsid w:val="001F5D55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4BB"/>
    <w:rsid w:val="001F7680"/>
    <w:rsid w:val="001F78EC"/>
    <w:rsid w:val="001F7C98"/>
    <w:rsid w:val="001F7CB3"/>
    <w:rsid w:val="001F7F17"/>
    <w:rsid w:val="001F7FC3"/>
    <w:rsid w:val="001F7FF7"/>
    <w:rsid w:val="00200139"/>
    <w:rsid w:val="002002CD"/>
    <w:rsid w:val="00200358"/>
    <w:rsid w:val="002003C3"/>
    <w:rsid w:val="0020048A"/>
    <w:rsid w:val="00200635"/>
    <w:rsid w:val="002007F2"/>
    <w:rsid w:val="002008D4"/>
    <w:rsid w:val="0020099F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2F"/>
    <w:rsid w:val="002022D3"/>
    <w:rsid w:val="002023AE"/>
    <w:rsid w:val="002029EB"/>
    <w:rsid w:val="00202C97"/>
    <w:rsid w:val="00202CDB"/>
    <w:rsid w:val="00202D92"/>
    <w:rsid w:val="00202DF2"/>
    <w:rsid w:val="00202ECC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C"/>
    <w:rsid w:val="002047ED"/>
    <w:rsid w:val="00204936"/>
    <w:rsid w:val="00204AAA"/>
    <w:rsid w:val="00204AB6"/>
    <w:rsid w:val="00204EC2"/>
    <w:rsid w:val="002050EA"/>
    <w:rsid w:val="0020526B"/>
    <w:rsid w:val="002052BC"/>
    <w:rsid w:val="0020544B"/>
    <w:rsid w:val="002055B7"/>
    <w:rsid w:val="00205EE0"/>
    <w:rsid w:val="0020600E"/>
    <w:rsid w:val="002060EA"/>
    <w:rsid w:val="0020630E"/>
    <w:rsid w:val="0020632B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330"/>
    <w:rsid w:val="002077A2"/>
    <w:rsid w:val="0020780A"/>
    <w:rsid w:val="00207875"/>
    <w:rsid w:val="002078BB"/>
    <w:rsid w:val="002078C8"/>
    <w:rsid w:val="00207AC9"/>
    <w:rsid w:val="00207C64"/>
    <w:rsid w:val="00207E68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0ED7"/>
    <w:rsid w:val="00210F89"/>
    <w:rsid w:val="00211044"/>
    <w:rsid w:val="002111E3"/>
    <w:rsid w:val="00211216"/>
    <w:rsid w:val="00211351"/>
    <w:rsid w:val="002114CE"/>
    <w:rsid w:val="00211BDC"/>
    <w:rsid w:val="00211C6F"/>
    <w:rsid w:val="00211D5E"/>
    <w:rsid w:val="00211DF8"/>
    <w:rsid w:val="00211E9D"/>
    <w:rsid w:val="00211EB6"/>
    <w:rsid w:val="00212089"/>
    <w:rsid w:val="00212315"/>
    <w:rsid w:val="00212386"/>
    <w:rsid w:val="002123C0"/>
    <w:rsid w:val="0021247D"/>
    <w:rsid w:val="002124C1"/>
    <w:rsid w:val="0021277B"/>
    <w:rsid w:val="002127C6"/>
    <w:rsid w:val="002128BA"/>
    <w:rsid w:val="00212A05"/>
    <w:rsid w:val="00212F29"/>
    <w:rsid w:val="002130C7"/>
    <w:rsid w:val="002131F0"/>
    <w:rsid w:val="00213393"/>
    <w:rsid w:val="0021346F"/>
    <w:rsid w:val="0021353F"/>
    <w:rsid w:val="002136E1"/>
    <w:rsid w:val="002137CD"/>
    <w:rsid w:val="002138E6"/>
    <w:rsid w:val="002138FF"/>
    <w:rsid w:val="00213998"/>
    <w:rsid w:val="00213D47"/>
    <w:rsid w:val="00213D93"/>
    <w:rsid w:val="002140A1"/>
    <w:rsid w:val="002140E4"/>
    <w:rsid w:val="002141F1"/>
    <w:rsid w:val="00214361"/>
    <w:rsid w:val="002148FD"/>
    <w:rsid w:val="0021494D"/>
    <w:rsid w:val="002149C2"/>
    <w:rsid w:val="002149ED"/>
    <w:rsid w:val="00214AA3"/>
    <w:rsid w:val="00214AF4"/>
    <w:rsid w:val="00214CE5"/>
    <w:rsid w:val="00214D5D"/>
    <w:rsid w:val="00214FF2"/>
    <w:rsid w:val="002151E4"/>
    <w:rsid w:val="00215272"/>
    <w:rsid w:val="00215776"/>
    <w:rsid w:val="00215ACF"/>
    <w:rsid w:val="00215B1B"/>
    <w:rsid w:val="00215BD7"/>
    <w:rsid w:val="00215C1E"/>
    <w:rsid w:val="00215CE8"/>
    <w:rsid w:val="00215E9B"/>
    <w:rsid w:val="00215FA8"/>
    <w:rsid w:val="002162F2"/>
    <w:rsid w:val="00216348"/>
    <w:rsid w:val="0021649B"/>
    <w:rsid w:val="0021657F"/>
    <w:rsid w:val="002165BD"/>
    <w:rsid w:val="0021666B"/>
    <w:rsid w:val="00216873"/>
    <w:rsid w:val="002169C3"/>
    <w:rsid w:val="00216A20"/>
    <w:rsid w:val="00216C36"/>
    <w:rsid w:val="00216C70"/>
    <w:rsid w:val="00216D68"/>
    <w:rsid w:val="00216EB5"/>
    <w:rsid w:val="00216F1B"/>
    <w:rsid w:val="00216FA0"/>
    <w:rsid w:val="00216FAC"/>
    <w:rsid w:val="00217792"/>
    <w:rsid w:val="00217952"/>
    <w:rsid w:val="00217B9E"/>
    <w:rsid w:val="00220050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0F29"/>
    <w:rsid w:val="00221025"/>
    <w:rsid w:val="002213FF"/>
    <w:rsid w:val="002215F0"/>
    <w:rsid w:val="002218EA"/>
    <w:rsid w:val="00221915"/>
    <w:rsid w:val="0022192C"/>
    <w:rsid w:val="0022192E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554"/>
    <w:rsid w:val="002225FC"/>
    <w:rsid w:val="002227A6"/>
    <w:rsid w:val="002229B6"/>
    <w:rsid w:val="002229C3"/>
    <w:rsid w:val="00222B49"/>
    <w:rsid w:val="00222D5B"/>
    <w:rsid w:val="00223124"/>
    <w:rsid w:val="00223261"/>
    <w:rsid w:val="0022338D"/>
    <w:rsid w:val="002235C2"/>
    <w:rsid w:val="002237E1"/>
    <w:rsid w:val="0022383D"/>
    <w:rsid w:val="002239AC"/>
    <w:rsid w:val="00223ABE"/>
    <w:rsid w:val="00223BC3"/>
    <w:rsid w:val="00223DDF"/>
    <w:rsid w:val="00224017"/>
    <w:rsid w:val="002240F9"/>
    <w:rsid w:val="002241C6"/>
    <w:rsid w:val="002242E2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4FA1"/>
    <w:rsid w:val="0022500F"/>
    <w:rsid w:val="002251A0"/>
    <w:rsid w:val="002251A3"/>
    <w:rsid w:val="002254A5"/>
    <w:rsid w:val="002256E6"/>
    <w:rsid w:val="0022596A"/>
    <w:rsid w:val="00225A2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9A3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72"/>
    <w:rsid w:val="002302A4"/>
    <w:rsid w:val="002303BC"/>
    <w:rsid w:val="002303F3"/>
    <w:rsid w:val="0023052B"/>
    <w:rsid w:val="0023066C"/>
    <w:rsid w:val="00230702"/>
    <w:rsid w:val="00230A6C"/>
    <w:rsid w:val="00230C97"/>
    <w:rsid w:val="00230F75"/>
    <w:rsid w:val="00231368"/>
    <w:rsid w:val="002314A9"/>
    <w:rsid w:val="002315EC"/>
    <w:rsid w:val="00231995"/>
    <w:rsid w:val="00231B72"/>
    <w:rsid w:val="00231CD4"/>
    <w:rsid w:val="00232240"/>
    <w:rsid w:val="002323DA"/>
    <w:rsid w:val="0023241D"/>
    <w:rsid w:val="0023247B"/>
    <w:rsid w:val="00232518"/>
    <w:rsid w:val="002325CA"/>
    <w:rsid w:val="0023296C"/>
    <w:rsid w:val="002329BD"/>
    <w:rsid w:val="00232B3A"/>
    <w:rsid w:val="00232C0C"/>
    <w:rsid w:val="00232D91"/>
    <w:rsid w:val="0023328F"/>
    <w:rsid w:val="002332AC"/>
    <w:rsid w:val="00233404"/>
    <w:rsid w:val="00233618"/>
    <w:rsid w:val="00233824"/>
    <w:rsid w:val="00233858"/>
    <w:rsid w:val="002339BD"/>
    <w:rsid w:val="00233A44"/>
    <w:rsid w:val="00233CA9"/>
    <w:rsid w:val="00234017"/>
    <w:rsid w:val="0023404F"/>
    <w:rsid w:val="002344D0"/>
    <w:rsid w:val="00234A70"/>
    <w:rsid w:val="00234BF9"/>
    <w:rsid w:val="00234DC7"/>
    <w:rsid w:val="0023500F"/>
    <w:rsid w:val="00235275"/>
    <w:rsid w:val="0023558E"/>
    <w:rsid w:val="00235789"/>
    <w:rsid w:val="00235976"/>
    <w:rsid w:val="00235A86"/>
    <w:rsid w:val="00235A91"/>
    <w:rsid w:val="00235AAE"/>
    <w:rsid w:val="00235BD6"/>
    <w:rsid w:val="00235C21"/>
    <w:rsid w:val="00235D1C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D01"/>
    <w:rsid w:val="00236D0C"/>
    <w:rsid w:val="00236E45"/>
    <w:rsid w:val="00237023"/>
    <w:rsid w:val="002372E7"/>
    <w:rsid w:val="002373B4"/>
    <w:rsid w:val="00237586"/>
    <w:rsid w:val="002375ED"/>
    <w:rsid w:val="00237628"/>
    <w:rsid w:val="0023776F"/>
    <w:rsid w:val="002377F0"/>
    <w:rsid w:val="00237925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4D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9DC"/>
    <w:rsid w:val="00242AB7"/>
    <w:rsid w:val="00242D41"/>
    <w:rsid w:val="0024314C"/>
    <w:rsid w:val="00243175"/>
    <w:rsid w:val="0024335D"/>
    <w:rsid w:val="002433C0"/>
    <w:rsid w:val="00243598"/>
    <w:rsid w:val="00243755"/>
    <w:rsid w:val="002437CD"/>
    <w:rsid w:val="00243C55"/>
    <w:rsid w:val="0024406A"/>
    <w:rsid w:val="002440C0"/>
    <w:rsid w:val="002443BB"/>
    <w:rsid w:val="0024447B"/>
    <w:rsid w:val="002446E6"/>
    <w:rsid w:val="0024475B"/>
    <w:rsid w:val="00244813"/>
    <w:rsid w:val="00244A5D"/>
    <w:rsid w:val="00244CC4"/>
    <w:rsid w:val="00244D5A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05"/>
    <w:rsid w:val="00247876"/>
    <w:rsid w:val="002478B5"/>
    <w:rsid w:val="00247BCD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D84"/>
    <w:rsid w:val="00250FBC"/>
    <w:rsid w:val="00251019"/>
    <w:rsid w:val="0025128C"/>
    <w:rsid w:val="002513E2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24"/>
    <w:rsid w:val="002540DA"/>
    <w:rsid w:val="00254222"/>
    <w:rsid w:val="0025428F"/>
    <w:rsid w:val="002543E5"/>
    <w:rsid w:val="00254914"/>
    <w:rsid w:val="00254AC7"/>
    <w:rsid w:val="00254C9F"/>
    <w:rsid w:val="002550F6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F3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D16"/>
    <w:rsid w:val="00257E82"/>
    <w:rsid w:val="00257F48"/>
    <w:rsid w:val="00257F58"/>
    <w:rsid w:val="00260039"/>
    <w:rsid w:val="0026008C"/>
    <w:rsid w:val="00260340"/>
    <w:rsid w:val="0026064E"/>
    <w:rsid w:val="002607D0"/>
    <w:rsid w:val="0026089F"/>
    <w:rsid w:val="002608E1"/>
    <w:rsid w:val="002609DD"/>
    <w:rsid w:val="00260ACD"/>
    <w:rsid w:val="00260B18"/>
    <w:rsid w:val="00260B8A"/>
    <w:rsid w:val="00260C67"/>
    <w:rsid w:val="002613B0"/>
    <w:rsid w:val="0026141D"/>
    <w:rsid w:val="00261514"/>
    <w:rsid w:val="0026170C"/>
    <w:rsid w:val="00261833"/>
    <w:rsid w:val="002618ED"/>
    <w:rsid w:val="00261F21"/>
    <w:rsid w:val="00261FC9"/>
    <w:rsid w:val="0026243E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37"/>
    <w:rsid w:val="00263A35"/>
    <w:rsid w:val="00263AD6"/>
    <w:rsid w:val="002640E0"/>
    <w:rsid w:val="002640E1"/>
    <w:rsid w:val="0026450D"/>
    <w:rsid w:val="00264543"/>
    <w:rsid w:val="00264A36"/>
    <w:rsid w:val="00264AF0"/>
    <w:rsid w:val="00264C36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4CA"/>
    <w:rsid w:val="00266606"/>
    <w:rsid w:val="00266D94"/>
    <w:rsid w:val="00266DA0"/>
    <w:rsid w:val="00266FA3"/>
    <w:rsid w:val="0026702C"/>
    <w:rsid w:val="00267077"/>
    <w:rsid w:val="002670CB"/>
    <w:rsid w:val="002672BE"/>
    <w:rsid w:val="00267497"/>
    <w:rsid w:val="002674F2"/>
    <w:rsid w:val="00267640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617"/>
    <w:rsid w:val="002709A4"/>
    <w:rsid w:val="00270DF3"/>
    <w:rsid w:val="00270E49"/>
    <w:rsid w:val="00270E99"/>
    <w:rsid w:val="002713DB"/>
    <w:rsid w:val="0027151D"/>
    <w:rsid w:val="00271535"/>
    <w:rsid w:val="002717DF"/>
    <w:rsid w:val="002719B6"/>
    <w:rsid w:val="00271A0E"/>
    <w:rsid w:val="00271B40"/>
    <w:rsid w:val="00271BB1"/>
    <w:rsid w:val="00271BC8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A77"/>
    <w:rsid w:val="00272B62"/>
    <w:rsid w:val="00272CD4"/>
    <w:rsid w:val="00272DE6"/>
    <w:rsid w:val="00272ED8"/>
    <w:rsid w:val="002731A9"/>
    <w:rsid w:val="00273490"/>
    <w:rsid w:val="00273519"/>
    <w:rsid w:val="00273595"/>
    <w:rsid w:val="00273635"/>
    <w:rsid w:val="002736B4"/>
    <w:rsid w:val="00273968"/>
    <w:rsid w:val="002739F1"/>
    <w:rsid w:val="00273B05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F72"/>
    <w:rsid w:val="002750CA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10"/>
    <w:rsid w:val="00275C40"/>
    <w:rsid w:val="00275CC4"/>
    <w:rsid w:val="0027607F"/>
    <w:rsid w:val="002761B6"/>
    <w:rsid w:val="0027622B"/>
    <w:rsid w:val="0027641D"/>
    <w:rsid w:val="002764C7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46B"/>
    <w:rsid w:val="0027753F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A72"/>
    <w:rsid w:val="00280CC5"/>
    <w:rsid w:val="00280D0B"/>
    <w:rsid w:val="00280DC5"/>
    <w:rsid w:val="00280DFC"/>
    <w:rsid w:val="00280EA8"/>
    <w:rsid w:val="00280F4F"/>
    <w:rsid w:val="00281025"/>
    <w:rsid w:val="002815AB"/>
    <w:rsid w:val="0028186F"/>
    <w:rsid w:val="00281943"/>
    <w:rsid w:val="00281956"/>
    <w:rsid w:val="00281986"/>
    <w:rsid w:val="00281A48"/>
    <w:rsid w:val="00281D1E"/>
    <w:rsid w:val="00281E14"/>
    <w:rsid w:val="00281E61"/>
    <w:rsid w:val="0028229C"/>
    <w:rsid w:val="00282447"/>
    <w:rsid w:val="0028267F"/>
    <w:rsid w:val="002826F1"/>
    <w:rsid w:val="00282712"/>
    <w:rsid w:val="002829BB"/>
    <w:rsid w:val="00282B16"/>
    <w:rsid w:val="00282B9F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756"/>
    <w:rsid w:val="0028382F"/>
    <w:rsid w:val="00283994"/>
    <w:rsid w:val="00283996"/>
    <w:rsid w:val="002839D4"/>
    <w:rsid w:val="00283B75"/>
    <w:rsid w:val="00283DB4"/>
    <w:rsid w:val="00283DBA"/>
    <w:rsid w:val="0028434A"/>
    <w:rsid w:val="00284547"/>
    <w:rsid w:val="002845B4"/>
    <w:rsid w:val="002847B9"/>
    <w:rsid w:val="00284A21"/>
    <w:rsid w:val="00284A63"/>
    <w:rsid w:val="00284ACD"/>
    <w:rsid w:val="00284BB0"/>
    <w:rsid w:val="00284E63"/>
    <w:rsid w:val="00284EC7"/>
    <w:rsid w:val="00284FDB"/>
    <w:rsid w:val="002850A5"/>
    <w:rsid w:val="002850C1"/>
    <w:rsid w:val="002852FF"/>
    <w:rsid w:val="002853C9"/>
    <w:rsid w:val="002857E3"/>
    <w:rsid w:val="00285865"/>
    <w:rsid w:val="002858AF"/>
    <w:rsid w:val="002859EA"/>
    <w:rsid w:val="00285CBC"/>
    <w:rsid w:val="00285D43"/>
    <w:rsid w:val="00285DBB"/>
    <w:rsid w:val="0028614A"/>
    <w:rsid w:val="0028615C"/>
    <w:rsid w:val="0028625C"/>
    <w:rsid w:val="0028656F"/>
    <w:rsid w:val="002866CC"/>
    <w:rsid w:val="002867A1"/>
    <w:rsid w:val="002869E5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26B"/>
    <w:rsid w:val="00291315"/>
    <w:rsid w:val="002913EE"/>
    <w:rsid w:val="002913F8"/>
    <w:rsid w:val="00291481"/>
    <w:rsid w:val="00291554"/>
    <w:rsid w:val="002918A0"/>
    <w:rsid w:val="002918FC"/>
    <w:rsid w:val="00291978"/>
    <w:rsid w:val="00291B1F"/>
    <w:rsid w:val="00291E79"/>
    <w:rsid w:val="00291E9C"/>
    <w:rsid w:val="00291FB8"/>
    <w:rsid w:val="002925D0"/>
    <w:rsid w:val="00292886"/>
    <w:rsid w:val="002928C5"/>
    <w:rsid w:val="00292A73"/>
    <w:rsid w:val="00292A97"/>
    <w:rsid w:val="00292CA3"/>
    <w:rsid w:val="00293069"/>
    <w:rsid w:val="00293164"/>
    <w:rsid w:val="00293214"/>
    <w:rsid w:val="00293237"/>
    <w:rsid w:val="00293533"/>
    <w:rsid w:val="0029362E"/>
    <w:rsid w:val="002941AD"/>
    <w:rsid w:val="002943CD"/>
    <w:rsid w:val="0029468B"/>
    <w:rsid w:val="002946AE"/>
    <w:rsid w:val="0029478C"/>
    <w:rsid w:val="00294915"/>
    <w:rsid w:val="00294CB5"/>
    <w:rsid w:val="00294DDA"/>
    <w:rsid w:val="00295042"/>
    <w:rsid w:val="0029526B"/>
    <w:rsid w:val="002954D1"/>
    <w:rsid w:val="00295556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A1"/>
    <w:rsid w:val="002963A7"/>
    <w:rsid w:val="002963AD"/>
    <w:rsid w:val="00296466"/>
    <w:rsid w:val="00296670"/>
    <w:rsid w:val="00296B29"/>
    <w:rsid w:val="00296D05"/>
    <w:rsid w:val="00296E21"/>
    <w:rsid w:val="00296E2E"/>
    <w:rsid w:val="00296F62"/>
    <w:rsid w:val="00296FBD"/>
    <w:rsid w:val="0029702A"/>
    <w:rsid w:val="002970BD"/>
    <w:rsid w:val="00297123"/>
    <w:rsid w:val="0029713A"/>
    <w:rsid w:val="002972A5"/>
    <w:rsid w:val="0029734C"/>
    <w:rsid w:val="002973BA"/>
    <w:rsid w:val="00297770"/>
    <w:rsid w:val="002978B5"/>
    <w:rsid w:val="00297C7D"/>
    <w:rsid w:val="00297DF8"/>
    <w:rsid w:val="002A0016"/>
    <w:rsid w:val="002A0324"/>
    <w:rsid w:val="002A07B2"/>
    <w:rsid w:val="002A08A0"/>
    <w:rsid w:val="002A09E0"/>
    <w:rsid w:val="002A0A09"/>
    <w:rsid w:val="002A0EB6"/>
    <w:rsid w:val="002A0F3D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66"/>
    <w:rsid w:val="002A1DCE"/>
    <w:rsid w:val="002A1EFF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2D5E"/>
    <w:rsid w:val="002A2F8E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AC6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1F"/>
    <w:rsid w:val="002A5BAF"/>
    <w:rsid w:val="002A5C29"/>
    <w:rsid w:val="002A5E47"/>
    <w:rsid w:val="002A5EFB"/>
    <w:rsid w:val="002A6021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45D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DAC"/>
    <w:rsid w:val="002B2F19"/>
    <w:rsid w:val="002B3295"/>
    <w:rsid w:val="002B3386"/>
    <w:rsid w:val="002B387E"/>
    <w:rsid w:val="002B3912"/>
    <w:rsid w:val="002B39A0"/>
    <w:rsid w:val="002B3E02"/>
    <w:rsid w:val="002B3F85"/>
    <w:rsid w:val="002B40B0"/>
    <w:rsid w:val="002B40C1"/>
    <w:rsid w:val="002B40D9"/>
    <w:rsid w:val="002B40DB"/>
    <w:rsid w:val="002B4166"/>
    <w:rsid w:val="002B41A5"/>
    <w:rsid w:val="002B4307"/>
    <w:rsid w:val="002B440E"/>
    <w:rsid w:val="002B4423"/>
    <w:rsid w:val="002B4439"/>
    <w:rsid w:val="002B479C"/>
    <w:rsid w:val="002B4838"/>
    <w:rsid w:val="002B4A2E"/>
    <w:rsid w:val="002B4D72"/>
    <w:rsid w:val="002B5128"/>
    <w:rsid w:val="002B51B1"/>
    <w:rsid w:val="002B5230"/>
    <w:rsid w:val="002B5349"/>
    <w:rsid w:val="002B55A1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68D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29E"/>
    <w:rsid w:val="002B7406"/>
    <w:rsid w:val="002B7437"/>
    <w:rsid w:val="002B7690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3D2"/>
    <w:rsid w:val="002C0403"/>
    <w:rsid w:val="002C04D9"/>
    <w:rsid w:val="002C0752"/>
    <w:rsid w:val="002C095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EF5"/>
    <w:rsid w:val="002C1F0F"/>
    <w:rsid w:val="002C1FB7"/>
    <w:rsid w:val="002C2015"/>
    <w:rsid w:val="002C2037"/>
    <w:rsid w:val="002C203A"/>
    <w:rsid w:val="002C212D"/>
    <w:rsid w:val="002C2395"/>
    <w:rsid w:val="002C25B5"/>
    <w:rsid w:val="002C2678"/>
    <w:rsid w:val="002C26AC"/>
    <w:rsid w:val="002C270C"/>
    <w:rsid w:val="002C272D"/>
    <w:rsid w:val="002C2736"/>
    <w:rsid w:val="002C2822"/>
    <w:rsid w:val="002C2826"/>
    <w:rsid w:val="002C2836"/>
    <w:rsid w:val="002C2B64"/>
    <w:rsid w:val="002C2D5F"/>
    <w:rsid w:val="002C2D9D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C1"/>
    <w:rsid w:val="002C3E9E"/>
    <w:rsid w:val="002C3F10"/>
    <w:rsid w:val="002C3F55"/>
    <w:rsid w:val="002C425D"/>
    <w:rsid w:val="002C42CD"/>
    <w:rsid w:val="002C434C"/>
    <w:rsid w:val="002C43C5"/>
    <w:rsid w:val="002C46E8"/>
    <w:rsid w:val="002C49B1"/>
    <w:rsid w:val="002C4AD4"/>
    <w:rsid w:val="002C4BB9"/>
    <w:rsid w:val="002C509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78"/>
    <w:rsid w:val="002C5ED6"/>
    <w:rsid w:val="002C6345"/>
    <w:rsid w:val="002C6391"/>
    <w:rsid w:val="002C656B"/>
    <w:rsid w:val="002C65C5"/>
    <w:rsid w:val="002C66AC"/>
    <w:rsid w:val="002C6779"/>
    <w:rsid w:val="002C69E9"/>
    <w:rsid w:val="002C6A1D"/>
    <w:rsid w:val="002C6B64"/>
    <w:rsid w:val="002C6C8F"/>
    <w:rsid w:val="002C6E9C"/>
    <w:rsid w:val="002C70A6"/>
    <w:rsid w:val="002C7372"/>
    <w:rsid w:val="002C73E0"/>
    <w:rsid w:val="002C7707"/>
    <w:rsid w:val="002C7929"/>
    <w:rsid w:val="002C79AC"/>
    <w:rsid w:val="002C7D33"/>
    <w:rsid w:val="002C7D78"/>
    <w:rsid w:val="002D0236"/>
    <w:rsid w:val="002D02A5"/>
    <w:rsid w:val="002D064F"/>
    <w:rsid w:val="002D0A4E"/>
    <w:rsid w:val="002D0A8D"/>
    <w:rsid w:val="002D0D5A"/>
    <w:rsid w:val="002D1034"/>
    <w:rsid w:val="002D1068"/>
    <w:rsid w:val="002D140B"/>
    <w:rsid w:val="002D1586"/>
    <w:rsid w:val="002D1682"/>
    <w:rsid w:val="002D174E"/>
    <w:rsid w:val="002D1846"/>
    <w:rsid w:val="002D1AD4"/>
    <w:rsid w:val="002D1B82"/>
    <w:rsid w:val="002D1C8E"/>
    <w:rsid w:val="002D1CEF"/>
    <w:rsid w:val="002D1E44"/>
    <w:rsid w:val="002D205C"/>
    <w:rsid w:val="002D22BB"/>
    <w:rsid w:val="002D2494"/>
    <w:rsid w:val="002D26F9"/>
    <w:rsid w:val="002D271F"/>
    <w:rsid w:val="002D284A"/>
    <w:rsid w:val="002D294C"/>
    <w:rsid w:val="002D2B31"/>
    <w:rsid w:val="002D2B52"/>
    <w:rsid w:val="002D2DA8"/>
    <w:rsid w:val="002D2E44"/>
    <w:rsid w:val="002D2FC6"/>
    <w:rsid w:val="002D3089"/>
    <w:rsid w:val="002D30E5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40"/>
    <w:rsid w:val="002D6788"/>
    <w:rsid w:val="002D691C"/>
    <w:rsid w:val="002D6C01"/>
    <w:rsid w:val="002D6C91"/>
    <w:rsid w:val="002D6DC4"/>
    <w:rsid w:val="002D6E7E"/>
    <w:rsid w:val="002D6F3C"/>
    <w:rsid w:val="002D7279"/>
    <w:rsid w:val="002D73D5"/>
    <w:rsid w:val="002D74C6"/>
    <w:rsid w:val="002D750C"/>
    <w:rsid w:val="002D755E"/>
    <w:rsid w:val="002D7606"/>
    <w:rsid w:val="002D7712"/>
    <w:rsid w:val="002D7891"/>
    <w:rsid w:val="002D7A90"/>
    <w:rsid w:val="002D7C27"/>
    <w:rsid w:val="002D7C8A"/>
    <w:rsid w:val="002D7DE9"/>
    <w:rsid w:val="002D7FBC"/>
    <w:rsid w:val="002D7FFC"/>
    <w:rsid w:val="002E003B"/>
    <w:rsid w:val="002E01B6"/>
    <w:rsid w:val="002E0243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637"/>
    <w:rsid w:val="002E1A4E"/>
    <w:rsid w:val="002E1AF5"/>
    <w:rsid w:val="002E1B0B"/>
    <w:rsid w:val="002E1BE1"/>
    <w:rsid w:val="002E1CED"/>
    <w:rsid w:val="002E1F44"/>
    <w:rsid w:val="002E213F"/>
    <w:rsid w:val="002E22CF"/>
    <w:rsid w:val="002E23C6"/>
    <w:rsid w:val="002E244F"/>
    <w:rsid w:val="002E2459"/>
    <w:rsid w:val="002E2577"/>
    <w:rsid w:val="002E2617"/>
    <w:rsid w:val="002E2671"/>
    <w:rsid w:val="002E2880"/>
    <w:rsid w:val="002E2C58"/>
    <w:rsid w:val="002E2E83"/>
    <w:rsid w:val="002E2EEB"/>
    <w:rsid w:val="002E2FE0"/>
    <w:rsid w:val="002E33A3"/>
    <w:rsid w:val="002E3543"/>
    <w:rsid w:val="002E36A9"/>
    <w:rsid w:val="002E39E9"/>
    <w:rsid w:val="002E39F0"/>
    <w:rsid w:val="002E3A0B"/>
    <w:rsid w:val="002E3C58"/>
    <w:rsid w:val="002E3EC1"/>
    <w:rsid w:val="002E4096"/>
    <w:rsid w:val="002E416B"/>
    <w:rsid w:val="002E41C1"/>
    <w:rsid w:val="002E448B"/>
    <w:rsid w:val="002E44E9"/>
    <w:rsid w:val="002E44FF"/>
    <w:rsid w:val="002E469A"/>
    <w:rsid w:val="002E4719"/>
    <w:rsid w:val="002E4762"/>
    <w:rsid w:val="002E478D"/>
    <w:rsid w:val="002E485C"/>
    <w:rsid w:val="002E48A5"/>
    <w:rsid w:val="002E48B5"/>
    <w:rsid w:val="002E4A5D"/>
    <w:rsid w:val="002E4ADA"/>
    <w:rsid w:val="002E4F64"/>
    <w:rsid w:val="002E5065"/>
    <w:rsid w:val="002E51FF"/>
    <w:rsid w:val="002E58F8"/>
    <w:rsid w:val="002E5A23"/>
    <w:rsid w:val="002E5BE0"/>
    <w:rsid w:val="002E5C0A"/>
    <w:rsid w:val="002E5D1C"/>
    <w:rsid w:val="002E5F3F"/>
    <w:rsid w:val="002E5FDE"/>
    <w:rsid w:val="002E605D"/>
    <w:rsid w:val="002E60CA"/>
    <w:rsid w:val="002E62EE"/>
    <w:rsid w:val="002E6573"/>
    <w:rsid w:val="002E6593"/>
    <w:rsid w:val="002E6844"/>
    <w:rsid w:val="002E6A95"/>
    <w:rsid w:val="002E6B54"/>
    <w:rsid w:val="002E6CF3"/>
    <w:rsid w:val="002E6D2E"/>
    <w:rsid w:val="002E6EEE"/>
    <w:rsid w:val="002E70FC"/>
    <w:rsid w:val="002E72C6"/>
    <w:rsid w:val="002E7395"/>
    <w:rsid w:val="002E73F2"/>
    <w:rsid w:val="002E74BF"/>
    <w:rsid w:val="002E752C"/>
    <w:rsid w:val="002E769B"/>
    <w:rsid w:val="002E7853"/>
    <w:rsid w:val="002E7BB3"/>
    <w:rsid w:val="002E7BDF"/>
    <w:rsid w:val="002F012F"/>
    <w:rsid w:val="002F025B"/>
    <w:rsid w:val="002F030F"/>
    <w:rsid w:val="002F05AD"/>
    <w:rsid w:val="002F063B"/>
    <w:rsid w:val="002F06AE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2ED"/>
    <w:rsid w:val="002F2366"/>
    <w:rsid w:val="002F2505"/>
    <w:rsid w:val="002F2525"/>
    <w:rsid w:val="002F2533"/>
    <w:rsid w:val="002F25AC"/>
    <w:rsid w:val="002F266C"/>
    <w:rsid w:val="002F2832"/>
    <w:rsid w:val="002F2B1E"/>
    <w:rsid w:val="002F2BE1"/>
    <w:rsid w:val="002F2D74"/>
    <w:rsid w:val="002F2EA2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08"/>
    <w:rsid w:val="002F44D2"/>
    <w:rsid w:val="002F470E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3A"/>
    <w:rsid w:val="002F59DA"/>
    <w:rsid w:val="002F59EE"/>
    <w:rsid w:val="002F5C37"/>
    <w:rsid w:val="002F5C96"/>
    <w:rsid w:val="002F5D9D"/>
    <w:rsid w:val="002F5DFE"/>
    <w:rsid w:val="002F5E37"/>
    <w:rsid w:val="002F5FE1"/>
    <w:rsid w:val="002F640F"/>
    <w:rsid w:val="002F641B"/>
    <w:rsid w:val="002F64E4"/>
    <w:rsid w:val="002F64FF"/>
    <w:rsid w:val="002F65A5"/>
    <w:rsid w:val="002F676B"/>
    <w:rsid w:val="002F692B"/>
    <w:rsid w:val="002F6A41"/>
    <w:rsid w:val="002F6AC3"/>
    <w:rsid w:val="002F6B13"/>
    <w:rsid w:val="002F7012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CD2"/>
    <w:rsid w:val="002F7D24"/>
    <w:rsid w:val="002F7D79"/>
    <w:rsid w:val="003001A6"/>
    <w:rsid w:val="00300201"/>
    <w:rsid w:val="00300361"/>
    <w:rsid w:val="003003C2"/>
    <w:rsid w:val="00300401"/>
    <w:rsid w:val="0030045D"/>
    <w:rsid w:val="003005F0"/>
    <w:rsid w:val="0030079F"/>
    <w:rsid w:val="003008CD"/>
    <w:rsid w:val="003010CE"/>
    <w:rsid w:val="00301471"/>
    <w:rsid w:val="003014D6"/>
    <w:rsid w:val="00301532"/>
    <w:rsid w:val="00301903"/>
    <w:rsid w:val="00301A8C"/>
    <w:rsid w:val="00301B45"/>
    <w:rsid w:val="00301EF7"/>
    <w:rsid w:val="00301FCF"/>
    <w:rsid w:val="003020B7"/>
    <w:rsid w:val="003021E5"/>
    <w:rsid w:val="0030226B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787"/>
    <w:rsid w:val="0030381A"/>
    <w:rsid w:val="00303821"/>
    <w:rsid w:val="00303840"/>
    <w:rsid w:val="0030398C"/>
    <w:rsid w:val="00303F1C"/>
    <w:rsid w:val="00303F20"/>
    <w:rsid w:val="003040CF"/>
    <w:rsid w:val="003040D5"/>
    <w:rsid w:val="003043E2"/>
    <w:rsid w:val="00304435"/>
    <w:rsid w:val="00304613"/>
    <w:rsid w:val="00304618"/>
    <w:rsid w:val="003046D6"/>
    <w:rsid w:val="003047BC"/>
    <w:rsid w:val="00304CDA"/>
    <w:rsid w:val="00304DF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575"/>
    <w:rsid w:val="00306605"/>
    <w:rsid w:val="003067E9"/>
    <w:rsid w:val="0030699B"/>
    <w:rsid w:val="003069DB"/>
    <w:rsid w:val="00306B0E"/>
    <w:rsid w:val="00306BF3"/>
    <w:rsid w:val="00306D39"/>
    <w:rsid w:val="00306E47"/>
    <w:rsid w:val="00306FD5"/>
    <w:rsid w:val="00307079"/>
    <w:rsid w:val="0030729F"/>
    <w:rsid w:val="003075DB"/>
    <w:rsid w:val="0030761E"/>
    <w:rsid w:val="003076D2"/>
    <w:rsid w:val="00307714"/>
    <w:rsid w:val="003078C0"/>
    <w:rsid w:val="00307BD9"/>
    <w:rsid w:val="00307EE7"/>
    <w:rsid w:val="0031001C"/>
    <w:rsid w:val="003101FB"/>
    <w:rsid w:val="00310267"/>
    <w:rsid w:val="003102B9"/>
    <w:rsid w:val="0031039E"/>
    <w:rsid w:val="00310BFA"/>
    <w:rsid w:val="00311284"/>
    <w:rsid w:val="0031141A"/>
    <w:rsid w:val="0031145D"/>
    <w:rsid w:val="00311693"/>
    <w:rsid w:val="0031174D"/>
    <w:rsid w:val="003117A8"/>
    <w:rsid w:val="003119CC"/>
    <w:rsid w:val="00311A70"/>
    <w:rsid w:val="00311C35"/>
    <w:rsid w:val="00311D0C"/>
    <w:rsid w:val="00311D93"/>
    <w:rsid w:val="00311E84"/>
    <w:rsid w:val="00311E8F"/>
    <w:rsid w:val="00312058"/>
    <w:rsid w:val="00312070"/>
    <w:rsid w:val="003120EE"/>
    <w:rsid w:val="0031257E"/>
    <w:rsid w:val="003127AB"/>
    <w:rsid w:val="0031284A"/>
    <w:rsid w:val="003128EE"/>
    <w:rsid w:val="0031295C"/>
    <w:rsid w:val="003129A0"/>
    <w:rsid w:val="00312A3B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4B4"/>
    <w:rsid w:val="0031358C"/>
    <w:rsid w:val="00313598"/>
    <w:rsid w:val="00313702"/>
    <w:rsid w:val="00313783"/>
    <w:rsid w:val="003137BF"/>
    <w:rsid w:val="003139DC"/>
    <w:rsid w:val="00313A24"/>
    <w:rsid w:val="00313AE9"/>
    <w:rsid w:val="00313C92"/>
    <w:rsid w:val="00314048"/>
    <w:rsid w:val="003141B3"/>
    <w:rsid w:val="0031433A"/>
    <w:rsid w:val="003143BC"/>
    <w:rsid w:val="00314415"/>
    <w:rsid w:val="003144E1"/>
    <w:rsid w:val="00314600"/>
    <w:rsid w:val="00314A75"/>
    <w:rsid w:val="00314D77"/>
    <w:rsid w:val="00314DFA"/>
    <w:rsid w:val="00314F6A"/>
    <w:rsid w:val="00314FAB"/>
    <w:rsid w:val="00315111"/>
    <w:rsid w:val="00315190"/>
    <w:rsid w:val="00315282"/>
    <w:rsid w:val="00315330"/>
    <w:rsid w:val="00315396"/>
    <w:rsid w:val="00315455"/>
    <w:rsid w:val="00315472"/>
    <w:rsid w:val="003155AA"/>
    <w:rsid w:val="0031565F"/>
    <w:rsid w:val="00315A41"/>
    <w:rsid w:val="00315D0C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B7E"/>
    <w:rsid w:val="00316B99"/>
    <w:rsid w:val="00316E4C"/>
    <w:rsid w:val="00316E8B"/>
    <w:rsid w:val="003175CB"/>
    <w:rsid w:val="00317778"/>
    <w:rsid w:val="00317869"/>
    <w:rsid w:val="003179C5"/>
    <w:rsid w:val="00317B3A"/>
    <w:rsid w:val="00317B3F"/>
    <w:rsid w:val="00317BE7"/>
    <w:rsid w:val="00317CE3"/>
    <w:rsid w:val="00317D71"/>
    <w:rsid w:val="00317EF2"/>
    <w:rsid w:val="00317F7E"/>
    <w:rsid w:val="00320003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93E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1E25"/>
    <w:rsid w:val="00321EAE"/>
    <w:rsid w:val="00322172"/>
    <w:rsid w:val="0032220D"/>
    <w:rsid w:val="003222A4"/>
    <w:rsid w:val="00322623"/>
    <w:rsid w:val="003226BB"/>
    <w:rsid w:val="00322797"/>
    <w:rsid w:val="00322A8C"/>
    <w:rsid w:val="00322C61"/>
    <w:rsid w:val="00322D13"/>
    <w:rsid w:val="00322F92"/>
    <w:rsid w:val="003231D4"/>
    <w:rsid w:val="003232DF"/>
    <w:rsid w:val="00323316"/>
    <w:rsid w:val="00323356"/>
    <w:rsid w:val="00323402"/>
    <w:rsid w:val="00323537"/>
    <w:rsid w:val="003235A0"/>
    <w:rsid w:val="00323863"/>
    <w:rsid w:val="0032388D"/>
    <w:rsid w:val="003238D1"/>
    <w:rsid w:val="00323BEF"/>
    <w:rsid w:val="00323C8B"/>
    <w:rsid w:val="00323CD1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A9"/>
    <w:rsid w:val="00325332"/>
    <w:rsid w:val="00325837"/>
    <w:rsid w:val="00325A9A"/>
    <w:rsid w:val="00325AF2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37B"/>
    <w:rsid w:val="0032758B"/>
    <w:rsid w:val="003276BF"/>
    <w:rsid w:val="00327A79"/>
    <w:rsid w:val="00327C5F"/>
    <w:rsid w:val="00327E98"/>
    <w:rsid w:val="0033000F"/>
    <w:rsid w:val="003300F9"/>
    <w:rsid w:val="003300FA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15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201"/>
    <w:rsid w:val="00332387"/>
    <w:rsid w:val="00332570"/>
    <w:rsid w:val="00332663"/>
    <w:rsid w:val="0033283B"/>
    <w:rsid w:val="003328E2"/>
    <w:rsid w:val="00332AEA"/>
    <w:rsid w:val="00332CB2"/>
    <w:rsid w:val="00332E03"/>
    <w:rsid w:val="00332E10"/>
    <w:rsid w:val="00332E85"/>
    <w:rsid w:val="00332F0A"/>
    <w:rsid w:val="00333027"/>
    <w:rsid w:val="00333128"/>
    <w:rsid w:val="00333191"/>
    <w:rsid w:val="003331B2"/>
    <w:rsid w:val="003333B9"/>
    <w:rsid w:val="0033346B"/>
    <w:rsid w:val="00333499"/>
    <w:rsid w:val="00333848"/>
    <w:rsid w:val="00333877"/>
    <w:rsid w:val="0033387D"/>
    <w:rsid w:val="003338D7"/>
    <w:rsid w:val="00333A88"/>
    <w:rsid w:val="00333D73"/>
    <w:rsid w:val="00334010"/>
    <w:rsid w:val="0033401A"/>
    <w:rsid w:val="003341A8"/>
    <w:rsid w:val="00334539"/>
    <w:rsid w:val="003345B6"/>
    <w:rsid w:val="003347D9"/>
    <w:rsid w:val="00334877"/>
    <w:rsid w:val="003348AA"/>
    <w:rsid w:val="0033497F"/>
    <w:rsid w:val="00334C2C"/>
    <w:rsid w:val="00334C4E"/>
    <w:rsid w:val="00334FC3"/>
    <w:rsid w:val="00334FEB"/>
    <w:rsid w:val="003350E3"/>
    <w:rsid w:val="00335126"/>
    <w:rsid w:val="00335146"/>
    <w:rsid w:val="003351CB"/>
    <w:rsid w:val="003352CA"/>
    <w:rsid w:val="0033545C"/>
    <w:rsid w:val="003354EE"/>
    <w:rsid w:val="00335622"/>
    <w:rsid w:val="00335667"/>
    <w:rsid w:val="00335799"/>
    <w:rsid w:val="00335956"/>
    <w:rsid w:val="00335AF7"/>
    <w:rsid w:val="00335BAC"/>
    <w:rsid w:val="00335D31"/>
    <w:rsid w:val="00335EBB"/>
    <w:rsid w:val="00335FDD"/>
    <w:rsid w:val="0033607E"/>
    <w:rsid w:val="003360BC"/>
    <w:rsid w:val="003363C9"/>
    <w:rsid w:val="00336521"/>
    <w:rsid w:val="00336589"/>
    <w:rsid w:val="003365EB"/>
    <w:rsid w:val="00336612"/>
    <w:rsid w:val="00336630"/>
    <w:rsid w:val="00336770"/>
    <w:rsid w:val="0033677C"/>
    <w:rsid w:val="003368C3"/>
    <w:rsid w:val="00336976"/>
    <w:rsid w:val="0033697B"/>
    <w:rsid w:val="00336C7D"/>
    <w:rsid w:val="00336C89"/>
    <w:rsid w:val="00336CB7"/>
    <w:rsid w:val="00336D91"/>
    <w:rsid w:val="00336E4F"/>
    <w:rsid w:val="00336E5A"/>
    <w:rsid w:val="003371CD"/>
    <w:rsid w:val="003375C1"/>
    <w:rsid w:val="003376D8"/>
    <w:rsid w:val="0033777F"/>
    <w:rsid w:val="003377D8"/>
    <w:rsid w:val="00337995"/>
    <w:rsid w:val="003379BB"/>
    <w:rsid w:val="003379CE"/>
    <w:rsid w:val="00337A2C"/>
    <w:rsid w:val="00337AEC"/>
    <w:rsid w:val="00337AFC"/>
    <w:rsid w:val="00337B19"/>
    <w:rsid w:val="00337B1C"/>
    <w:rsid w:val="00337BCD"/>
    <w:rsid w:val="00337F74"/>
    <w:rsid w:val="0034023A"/>
    <w:rsid w:val="0034023F"/>
    <w:rsid w:val="0034041C"/>
    <w:rsid w:val="0034048D"/>
    <w:rsid w:val="00340692"/>
    <w:rsid w:val="00340A69"/>
    <w:rsid w:val="00340C32"/>
    <w:rsid w:val="00340D3E"/>
    <w:rsid w:val="00340F35"/>
    <w:rsid w:val="00340F55"/>
    <w:rsid w:val="00340FEB"/>
    <w:rsid w:val="00341055"/>
    <w:rsid w:val="00341842"/>
    <w:rsid w:val="00341851"/>
    <w:rsid w:val="0034198E"/>
    <w:rsid w:val="00341A33"/>
    <w:rsid w:val="00341BFC"/>
    <w:rsid w:val="00341E5A"/>
    <w:rsid w:val="00341F44"/>
    <w:rsid w:val="003420C3"/>
    <w:rsid w:val="00342180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49E"/>
    <w:rsid w:val="0034355A"/>
    <w:rsid w:val="003435A7"/>
    <w:rsid w:val="0034397C"/>
    <w:rsid w:val="00343A0B"/>
    <w:rsid w:val="00343B2D"/>
    <w:rsid w:val="00343BCA"/>
    <w:rsid w:val="00343C45"/>
    <w:rsid w:val="00343FDB"/>
    <w:rsid w:val="0034407E"/>
    <w:rsid w:val="00344147"/>
    <w:rsid w:val="003441E1"/>
    <w:rsid w:val="00344260"/>
    <w:rsid w:val="00344302"/>
    <w:rsid w:val="0034431E"/>
    <w:rsid w:val="00344673"/>
    <w:rsid w:val="00344BAC"/>
    <w:rsid w:val="00344DE0"/>
    <w:rsid w:val="00344F0B"/>
    <w:rsid w:val="00345096"/>
    <w:rsid w:val="00345122"/>
    <w:rsid w:val="003451D2"/>
    <w:rsid w:val="00345335"/>
    <w:rsid w:val="003453BD"/>
    <w:rsid w:val="003455E5"/>
    <w:rsid w:val="00345B20"/>
    <w:rsid w:val="00345C17"/>
    <w:rsid w:val="00345D07"/>
    <w:rsid w:val="003460E7"/>
    <w:rsid w:val="00346170"/>
    <w:rsid w:val="0034651C"/>
    <w:rsid w:val="0034671C"/>
    <w:rsid w:val="00346815"/>
    <w:rsid w:val="00346A4B"/>
    <w:rsid w:val="00346CD5"/>
    <w:rsid w:val="00346E18"/>
    <w:rsid w:val="00346E8D"/>
    <w:rsid w:val="00346F1E"/>
    <w:rsid w:val="00346FE7"/>
    <w:rsid w:val="003471E2"/>
    <w:rsid w:val="00347329"/>
    <w:rsid w:val="00347388"/>
    <w:rsid w:val="003473C0"/>
    <w:rsid w:val="0034745D"/>
    <w:rsid w:val="0034759E"/>
    <w:rsid w:val="003476AA"/>
    <w:rsid w:val="00347708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73C"/>
    <w:rsid w:val="00350BB2"/>
    <w:rsid w:val="00350CF6"/>
    <w:rsid w:val="00350DE9"/>
    <w:rsid w:val="00350EA3"/>
    <w:rsid w:val="0035114E"/>
    <w:rsid w:val="00351423"/>
    <w:rsid w:val="003519D6"/>
    <w:rsid w:val="00351A13"/>
    <w:rsid w:val="00351A19"/>
    <w:rsid w:val="00351B81"/>
    <w:rsid w:val="00351B98"/>
    <w:rsid w:val="00351D3E"/>
    <w:rsid w:val="00351D7D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64F"/>
    <w:rsid w:val="003538C6"/>
    <w:rsid w:val="003538CD"/>
    <w:rsid w:val="00353A15"/>
    <w:rsid w:val="00353D73"/>
    <w:rsid w:val="00353DA2"/>
    <w:rsid w:val="00353E5B"/>
    <w:rsid w:val="00353F5A"/>
    <w:rsid w:val="00353F9A"/>
    <w:rsid w:val="00354124"/>
    <w:rsid w:val="00354241"/>
    <w:rsid w:val="003543CF"/>
    <w:rsid w:val="0035440F"/>
    <w:rsid w:val="0035442D"/>
    <w:rsid w:val="003545DD"/>
    <w:rsid w:val="0035460F"/>
    <w:rsid w:val="003547DA"/>
    <w:rsid w:val="00354833"/>
    <w:rsid w:val="00354ACB"/>
    <w:rsid w:val="00354B1B"/>
    <w:rsid w:val="00354DAE"/>
    <w:rsid w:val="00354E5B"/>
    <w:rsid w:val="00354F90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337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1B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44"/>
    <w:rsid w:val="00357EF4"/>
    <w:rsid w:val="003600E6"/>
    <w:rsid w:val="003602FF"/>
    <w:rsid w:val="00360A45"/>
    <w:rsid w:val="00360B23"/>
    <w:rsid w:val="00360B3A"/>
    <w:rsid w:val="00360B58"/>
    <w:rsid w:val="00360D99"/>
    <w:rsid w:val="0036109F"/>
    <w:rsid w:val="0036114E"/>
    <w:rsid w:val="00361248"/>
    <w:rsid w:val="0036143A"/>
    <w:rsid w:val="003614D8"/>
    <w:rsid w:val="003615DB"/>
    <w:rsid w:val="0036172C"/>
    <w:rsid w:val="003617FF"/>
    <w:rsid w:val="00361825"/>
    <w:rsid w:val="00361AF8"/>
    <w:rsid w:val="00361FBB"/>
    <w:rsid w:val="0036205F"/>
    <w:rsid w:val="00362350"/>
    <w:rsid w:val="003625B4"/>
    <w:rsid w:val="0036268C"/>
    <w:rsid w:val="00362A4B"/>
    <w:rsid w:val="00362A5D"/>
    <w:rsid w:val="00362B0E"/>
    <w:rsid w:val="00362B3A"/>
    <w:rsid w:val="00362C51"/>
    <w:rsid w:val="00362CA3"/>
    <w:rsid w:val="00362E9A"/>
    <w:rsid w:val="003631A0"/>
    <w:rsid w:val="0036347E"/>
    <w:rsid w:val="00363522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B8"/>
    <w:rsid w:val="003655EF"/>
    <w:rsid w:val="00365671"/>
    <w:rsid w:val="0036567F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00F"/>
    <w:rsid w:val="00367426"/>
    <w:rsid w:val="003674C5"/>
    <w:rsid w:val="00367560"/>
    <w:rsid w:val="00367592"/>
    <w:rsid w:val="00367642"/>
    <w:rsid w:val="00367670"/>
    <w:rsid w:val="003678B7"/>
    <w:rsid w:val="0036797A"/>
    <w:rsid w:val="00367B14"/>
    <w:rsid w:val="00367CA2"/>
    <w:rsid w:val="00367EB2"/>
    <w:rsid w:val="00370410"/>
    <w:rsid w:val="00370490"/>
    <w:rsid w:val="003704BD"/>
    <w:rsid w:val="00370560"/>
    <w:rsid w:val="003707C9"/>
    <w:rsid w:val="00370A1A"/>
    <w:rsid w:val="00370D55"/>
    <w:rsid w:val="00370DFA"/>
    <w:rsid w:val="0037140A"/>
    <w:rsid w:val="0037143E"/>
    <w:rsid w:val="0037145C"/>
    <w:rsid w:val="003714A0"/>
    <w:rsid w:val="00371879"/>
    <w:rsid w:val="003718C4"/>
    <w:rsid w:val="00371BC1"/>
    <w:rsid w:val="00371C12"/>
    <w:rsid w:val="00371EBD"/>
    <w:rsid w:val="00372068"/>
    <w:rsid w:val="0037212D"/>
    <w:rsid w:val="00372216"/>
    <w:rsid w:val="00372253"/>
    <w:rsid w:val="00372545"/>
    <w:rsid w:val="00372803"/>
    <w:rsid w:val="003728F3"/>
    <w:rsid w:val="00372B20"/>
    <w:rsid w:val="00372DA7"/>
    <w:rsid w:val="00372F21"/>
    <w:rsid w:val="00372FAA"/>
    <w:rsid w:val="00372FB7"/>
    <w:rsid w:val="0037304E"/>
    <w:rsid w:val="0037320E"/>
    <w:rsid w:val="00373618"/>
    <w:rsid w:val="0037367F"/>
    <w:rsid w:val="00373898"/>
    <w:rsid w:val="00373A08"/>
    <w:rsid w:val="00373A0E"/>
    <w:rsid w:val="00373B2B"/>
    <w:rsid w:val="00373B8F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C0"/>
    <w:rsid w:val="00375984"/>
    <w:rsid w:val="00375AA1"/>
    <w:rsid w:val="00375C48"/>
    <w:rsid w:val="00375E2D"/>
    <w:rsid w:val="00375F59"/>
    <w:rsid w:val="00376081"/>
    <w:rsid w:val="0037646E"/>
    <w:rsid w:val="0037652B"/>
    <w:rsid w:val="00376634"/>
    <w:rsid w:val="003767A7"/>
    <w:rsid w:val="003768A6"/>
    <w:rsid w:val="003768BF"/>
    <w:rsid w:val="003769A3"/>
    <w:rsid w:val="00376E1C"/>
    <w:rsid w:val="00376E24"/>
    <w:rsid w:val="00376F2F"/>
    <w:rsid w:val="0037701B"/>
    <w:rsid w:val="00377045"/>
    <w:rsid w:val="0037740B"/>
    <w:rsid w:val="003774E3"/>
    <w:rsid w:val="00377522"/>
    <w:rsid w:val="00377554"/>
    <w:rsid w:val="00377659"/>
    <w:rsid w:val="0037771A"/>
    <w:rsid w:val="00377876"/>
    <w:rsid w:val="003778E2"/>
    <w:rsid w:val="00377B59"/>
    <w:rsid w:val="003800F3"/>
    <w:rsid w:val="003802E5"/>
    <w:rsid w:val="0038041B"/>
    <w:rsid w:val="00380507"/>
    <w:rsid w:val="00380549"/>
    <w:rsid w:val="0038059A"/>
    <w:rsid w:val="00380630"/>
    <w:rsid w:val="003806D6"/>
    <w:rsid w:val="0038072F"/>
    <w:rsid w:val="00380B42"/>
    <w:rsid w:val="00380D95"/>
    <w:rsid w:val="00380ED7"/>
    <w:rsid w:val="00380F3B"/>
    <w:rsid w:val="00381171"/>
    <w:rsid w:val="003811BB"/>
    <w:rsid w:val="003811CC"/>
    <w:rsid w:val="00381266"/>
    <w:rsid w:val="00381512"/>
    <w:rsid w:val="003816DA"/>
    <w:rsid w:val="003817A6"/>
    <w:rsid w:val="00381818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5E7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336"/>
    <w:rsid w:val="003847EB"/>
    <w:rsid w:val="00384A0C"/>
    <w:rsid w:val="00384C5C"/>
    <w:rsid w:val="00384C7F"/>
    <w:rsid w:val="00384CA0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5A3"/>
    <w:rsid w:val="0038665B"/>
    <w:rsid w:val="0038699A"/>
    <w:rsid w:val="00386B5A"/>
    <w:rsid w:val="00386D29"/>
    <w:rsid w:val="00386D6A"/>
    <w:rsid w:val="00386E11"/>
    <w:rsid w:val="003870F9"/>
    <w:rsid w:val="0038726B"/>
    <w:rsid w:val="003872F6"/>
    <w:rsid w:val="003872F7"/>
    <w:rsid w:val="00387581"/>
    <w:rsid w:val="00387811"/>
    <w:rsid w:val="00387837"/>
    <w:rsid w:val="003879E8"/>
    <w:rsid w:val="00387A39"/>
    <w:rsid w:val="00387B78"/>
    <w:rsid w:val="003900E9"/>
    <w:rsid w:val="0039012A"/>
    <w:rsid w:val="00390135"/>
    <w:rsid w:val="00390288"/>
    <w:rsid w:val="003902FE"/>
    <w:rsid w:val="00390386"/>
    <w:rsid w:val="003906D2"/>
    <w:rsid w:val="00390704"/>
    <w:rsid w:val="003907D5"/>
    <w:rsid w:val="00390920"/>
    <w:rsid w:val="00390A36"/>
    <w:rsid w:val="00390C2E"/>
    <w:rsid w:val="00390CB3"/>
    <w:rsid w:val="00390CDE"/>
    <w:rsid w:val="00390E72"/>
    <w:rsid w:val="0039113C"/>
    <w:rsid w:val="00391390"/>
    <w:rsid w:val="00391425"/>
    <w:rsid w:val="0039171B"/>
    <w:rsid w:val="00391B47"/>
    <w:rsid w:val="00391B91"/>
    <w:rsid w:val="00391CD5"/>
    <w:rsid w:val="003920E5"/>
    <w:rsid w:val="0039222B"/>
    <w:rsid w:val="003924B4"/>
    <w:rsid w:val="00392550"/>
    <w:rsid w:val="003925B9"/>
    <w:rsid w:val="003927D0"/>
    <w:rsid w:val="003928DB"/>
    <w:rsid w:val="00392C93"/>
    <w:rsid w:val="00392CE0"/>
    <w:rsid w:val="00392DE8"/>
    <w:rsid w:val="00392F85"/>
    <w:rsid w:val="0039300C"/>
    <w:rsid w:val="003931F3"/>
    <w:rsid w:val="00393422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566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5A"/>
    <w:rsid w:val="00396772"/>
    <w:rsid w:val="0039678D"/>
    <w:rsid w:val="003967B4"/>
    <w:rsid w:val="00396BB7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EAA"/>
    <w:rsid w:val="00397F2E"/>
    <w:rsid w:val="003A013A"/>
    <w:rsid w:val="003A0279"/>
    <w:rsid w:val="003A0687"/>
    <w:rsid w:val="003A0753"/>
    <w:rsid w:val="003A07B7"/>
    <w:rsid w:val="003A0894"/>
    <w:rsid w:val="003A09F2"/>
    <w:rsid w:val="003A0BBE"/>
    <w:rsid w:val="003A10B2"/>
    <w:rsid w:val="003A1271"/>
    <w:rsid w:val="003A127B"/>
    <w:rsid w:val="003A12B4"/>
    <w:rsid w:val="003A1556"/>
    <w:rsid w:val="003A15CD"/>
    <w:rsid w:val="003A193A"/>
    <w:rsid w:val="003A197F"/>
    <w:rsid w:val="003A1A21"/>
    <w:rsid w:val="003A1A47"/>
    <w:rsid w:val="003A1A84"/>
    <w:rsid w:val="003A1BC8"/>
    <w:rsid w:val="003A1CEA"/>
    <w:rsid w:val="003A1FCB"/>
    <w:rsid w:val="003A2136"/>
    <w:rsid w:val="003A22A8"/>
    <w:rsid w:val="003A25AA"/>
    <w:rsid w:val="003A2651"/>
    <w:rsid w:val="003A2961"/>
    <w:rsid w:val="003A29EB"/>
    <w:rsid w:val="003A2A42"/>
    <w:rsid w:val="003A2AE5"/>
    <w:rsid w:val="003A2D25"/>
    <w:rsid w:val="003A2D6E"/>
    <w:rsid w:val="003A2EB9"/>
    <w:rsid w:val="003A2EE8"/>
    <w:rsid w:val="003A2F3B"/>
    <w:rsid w:val="003A2F95"/>
    <w:rsid w:val="003A314D"/>
    <w:rsid w:val="003A3813"/>
    <w:rsid w:val="003A395A"/>
    <w:rsid w:val="003A3A34"/>
    <w:rsid w:val="003A3A56"/>
    <w:rsid w:val="003A3AA7"/>
    <w:rsid w:val="003A3B54"/>
    <w:rsid w:val="003A3CCA"/>
    <w:rsid w:val="003A40A7"/>
    <w:rsid w:val="003A422D"/>
    <w:rsid w:val="003A42D8"/>
    <w:rsid w:val="003A42ED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E2E"/>
    <w:rsid w:val="003A5F64"/>
    <w:rsid w:val="003A6074"/>
    <w:rsid w:val="003A608B"/>
    <w:rsid w:val="003A60D2"/>
    <w:rsid w:val="003A61B4"/>
    <w:rsid w:val="003A62BF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8C9"/>
    <w:rsid w:val="003A7A43"/>
    <w:rsid w:val="003B0050"/>
    <w:rsid w:val="003B006E"/>
    <w:rsid w:val="003B00C9"/>
    <w:rsid w:val="003B00E8"/>
    <w:rsid w:val="003B01C9"/>
    <w:rsid w:val="003B01FA"/>
    <w:rsid w:val="003B02D0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2DD"/>
    <w:rsid w:val="003B1371"/>
    <w:rsid w:val="003B1874"/>
    <w:rsid w:val="003B19A2"/>
    <w:rsid w:val="003B1ACB"/>
    <w:rsid w:val="003B1B06"/>
    <w:rsid w:val="003B1C30"/>
    <w:rsid w:val="003B1E22"/>
    <w:rsid w:val="003B2336"/>
    <w:rsid w:val="003B23F1"/>
    <w:rsid w:val="003B29DC"/>
    <w:rsid w:val="003B2A48"/>
    <w:rsid w:val="003B2AAE"/>
    <w:rsid w:val="003B2C1F"/>
    <w:rsid w:val="003B2DE4"/>
    <w:rsid w:val="003B2E12"/>
    <w:rsid w:val="003B2EB7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83"/>
    <w:rsid w:val="003B3BA9"/>
    <w:rsid w:val="003B3C9C"/>
    <w:rsid w:val="003B3CAF"/>
    <w:rsid w:val="003B3D81"/>
    <w:rsid w:val="003B403D"/>
    <w:rsid w:val="003B4561"/>
    <w:rsid w:val="003B47E6"/>
    <w:rsid w:val="003B4820"/>
    <w:rsid w:val="003B4838"/>
    <w:rsid w:val="003B4B55"/>
    <w:rsid w:val="003B4C31"/>
    <w:rsid w:val="003B4F57"/>
    <w:rsid w:val="003B5150"/>
    <w:rsid w:val="003B5414"/>
    <w:rsid w:val="003B56A2"/>
    <w:rsid w:val="003B56DE"/>
    <w:rsid w:val="003B5737"/>
    <w:rsid w:val="003B578A"/>
    <w:rsid w:val="003B59E2"/>
    <w:rsid w:val="003B5C83"/>
    <w:rsid w:val="003B5EB9"/>
    <w:rsid w:val="003B5EE0"/>
    <w:rsid w:val="003B6159"/>
    <w:rsid w:val="003B6314"/>
    <w:rsid w:val="003B6316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07"/>
    <w:rsid w:val="003B6CE2"/>
    <w:rsid w:val="003B6E69"/>
    <w:rsid w:val="003B70FC"/>
    <w:rsid w:val="003B7277"/>
    <w:rsid w:val="003B733F"/>
    <w:rsid w:val="003B7431"/>
    <w:rsid w:val="003B763B"/>
    <w:rsid w:val="003B7856"/>
    <w:rsid w:val="003B7D31"/>
    <w:rsid w:val="003B7F1D"/>
    <w:rsid w:val="003C020D"/>
    <w:rsid w:val="003C02ED"/>
    <w:rsid w:val="003C0A29"/>
    <w:rsid w:val="003C0CC6"/>
    <w:rsid w:val="003C0E09"/>
    <w:rsid w:val="003C0E31"/>
    <w:rsid w:val="003C0FB4"/>
    <w:rsid w:val="003C115D"/>
    <w:rsid w:val="003C1426"/>
    <w:rsid w:val="003C1571"/>
    <w:rsid w:val="003C15A6"/>
    <w:rsid w:val="003C15F0"/>
    <w:rsid w:val="003C17EC"/>
    <w:rsid w:val="003C192C"/>
    <w:rsid w:val="003C1AE2"/>
    <w:rsid w:val="003C1B77"/>
    <w:rsid w:val="003C1CAD"/>
    <w:rsid w:val="003C1D19"/>
    <w:rsid w:val="003C1D44"/>
    <w:rsid w:val="003C1F3F"/>
    <w:rsid w:val="003C1FB1"/>
    <w:rsid w:val="003C22BB"/>
    <w:rsid w:val="003C23CC"/>
    <w:rsid w:val="003C23F9"/>
    <w:rsid w:val="003C24D4"/>
    <w:rsid w:val="003C25F8"/>
    <w:rsid w:val="003C2842"/>
    <w:rsid w:val="003C2ADB"/>
    <w:rsid w:val="003C2DD2"/>
    <w:rsid w:val="003C2F9B"/>
    <w:rsid w:val="003C2FB9"/>
    <w:rsid w:val="003C3008"/>
    <w:rsid w:val="003C30F4"/>
    <w:rsid w:val="003C32AA"/>
    <w:rsid w:val="003C3537"/>
    <w:rsid w:val="003C3553"/>
    <w:rsid w:val="003C3A52"/>
    <w:rsid w:val="003C3C0C"/>
    <w:rsid w:val="003C3CEC"/>
    <w:rsid w:val="003C3D6E"/>
    <w:rsid w:val="003C3F5A"/>
    <w:rsid w:val="003C4034"/>
    <w:rsid w:val="003C4078"/>
    <w:rsid w:val="003C4245"/>
    <w:rsid w:val="003C425D"/>
    <w:rsid w:val="003C43A3"/>
    <w:rsid w:val="003C43A9"/>
    <w:rsid w:val="003C450F"/>
    <w:rsid w:val="003C4D04"/>
    <w:rsid w:val="003C4F20"/>
    <w:rsid w:val="003C52FB"/>
    <w:rsid w:val="003C5625"/>
    <w:rsid w:val="003C56CC"/>
    <w:rsid w:val="003C578A"/>
    <w:rsid w:val="003C5903"/>
    <w:rsid w:val="003C5916"/>
    <w:rsid w:val="003C59D8"/>
    <w:rsid w:val="003C5A24"/>
    <w:rsid w:val="003C5A41"/>
    <w:rsid w:val="003C5B67"/>
    <w:rsid w:val="003C5E05"/>
    <w:rsid w:val="003C6099"/>
    <w:rsid w:val="003C621E"/>
    <w:rsid w:val="003C63E7"/>
    <w:rsid w:val="003C648E"/>
    <w:rsid w:val="003C660C"/>
    <w:rsid w:val="003C6611"/>
    <w:rsid w:val="003C673E"/>
    <w:rsid w:val="003C6ACF"/>
    <w:rsid w:val="003C6ADD"/>
    <w:rsid w:val="003C6E83"/>
    <w:rsid w:val="003C6EFB"/>
    <w:rsid w:val="003C75AA"/>
    <w:rsid w:val="003C75B9"/>
    <w:rsid w:val="003C7640"/>
    <w:rsid w:val="003C795E"/>
    <w:rsid w:val="003C7D03"/>
    <w:rsid w:val="003C7DFA"/>
    <w:rsid w:val="003C7ED8"/>
    <w:rsid w:val="003C7F4F"/>
    <w:rsid w:val="003C7FEB"/>
    <w:rsid w:val="003D010A"/>
    <w:rsid w:val="003D020C"/>
    <w:rsid w:val="003D0BA8"/>
    <w:rsid w:val="003D0CE8"/>
    <w:rsid w:val="003D0D12"/>
    <w:rsid w:val="003D0DC4"/>
    <w:rsid w:val="003D0E25"/>
    <w:rsid w:val="003D0E99"/>
    <w:rsid w:val="003D122A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8D"/>
    <w:rsid w:val="003D24D8"/>
    <w:rsid w:val="003D27EB"/>
    <w:rsid w:val="003D2817"/>
    <w:rsid w:val="003D2838"/>
    <w:rsid w:val="003D28E9"/>
    <w:rsid w:val="003D2994"/>
    <w:rsid w:val="003D2A90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643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6157"/>
    <w:rsid w:val="003D6211"/>
    <w:rsid w:val="003D627A"/>
    <w:rsid w:val="003D62E4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954"/>
    <w:rsid w:val="003D7A9F"/>
    <w:rsid w:val="003D7AAC"/>
    <w:rsid w:val="003D7B75"/>
    <w:rsid w:val="003D7C5F"/>
    <w:rsid w:val="003D7F1F"/>
    <w:rsid w:val="003E0107"/>
    <w:rsid w:val="003E0559"/>
    <w:rsid w:val="003E066E"/>
    <w:rsid w:val="003E0750"/>
    <w:rsid w:val="003E0B86"/>
    <w:rsid w:val="003E0BC4"/>
    <w:rsid w:val="003E0D55"/>
    <w:rsid w:val="003E10B9"/>
    <w:rsid w:val="003E1131"/>
    <w:rsid w:val="003E1169"/>
    <w:rsid w:val="003E1467"/>
    <w:rsid w:val="003E14FF"/>
    <w:rsid w:val="003E16FB"/>
    <w:rsid w:val="003E1759"/>
    <w:rsid w:val="003E19BA"/>
    <w:rsid w:val="003E1D38"/>
    <w:rsid w:val="003E1E0A"/>
    <w:rsid w:val="003E1EC2"/>
    <w:rsid w:val="003E1ECA"/>
    <w:rsid w:val="003E2031"/>
    <w:rsid w:val="003E204E"/>
    <w:rsid w:val="003E21AF"/>
    <w:rsid w:val="003E24D6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3E7D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4E4E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0B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411"/>
    <w:rsid w:val="003F153F"/>
    <w:rsid w:val="003F16EB"/>
    <w:rsid w:val="003F17BF"/>
    <w:rsid w:val="003F182D"/>
    <w:rsid w:val="003F19E9"/>
    <w:rsid w:val="003F1C67"/>
    <w:rsid w:val="003F1D66"/>
    <w:rsid w:val="003F241B"/>
    <w:rsid w:val="003F2566"/>
    <w:rsid w:val="003F25A4"/>
    <w:rsid w:val="003F25FD"/>
    <w:rsid w:val="003F2924"/>
    <w:rsid w:val="003F2B0D"/>
    <w:rsid w:val="003F2B1E"/>
    <w:rsid w:val="003F2CD0"/>
    <w:rsid w:val="003F2D1C"/>
    <w:rsid w:val="003F2E71"/>
    <w:rsid w:val="003F2EE2"/>
    <w:rsid w:val="003F2FDB"/>
    <w:rsid w:val="003F30B0"/>
    <w:rsid w:val="003F3127"/>
    <w:rsid w:val="003F31E5"/>
    <w:rsid w:val="003F31EA"/>
    <w:rsid w:val="003F32B9"/>
    <w:rsid w:val="003F341F"/>
    <w:rsid w:val="003F348B"/>
    <w:rsid w:val="003F3764"/>
    <w:rsid w:val="003F3784"/>
    <w:rsid w:val="003F389A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8C5"/>
    <w:rsid w:val="003F4CBB"/>
    <w:rsid w:val="003F4D7C"/>
    <w:rsid w:val="003F4DC0"/>
    <w:rsid w:val="003F4F23"/>
    <w:rsid w:val="003F4F40"/>
    <w:rsid w:val="003F520C"/>
    <w:rsid w:val="003F56A7"/>
    <w:rsid w:val="003F5740"/>
    <w:rsid w:val="003F58E4"/>
    <w:rsid w:val="003F5983"/>
    <w:rsid w:val="003F6009"/>
    <w:rsid w:val="003F60A3"/>
    <w:rsid w:val="003F62D6"/>
    <w:rsid w:val="003F63C4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C81"/>
    <w:rsid w:val="003F7D75"/>
    <w:rsid w:val="00400072"/>
    <w:rsid w:val="004000AD"/>
    <w:rsid w:val="0040019F"/>
    <w:rsid w:val="004002B5"/>
    <w:rsid w:val="0040032E"/>
    <w:rsid w:val="004003DD"/>
    <w:rsid w:val="00400448"/>
    <w:rsid w:val="00400695"/>
    <w:rsid w:val="00400825"/>
    <w:rsid w:val="00400A41"/>
    <w:rsid w:val="00400C3C"/>
    <w:rsid w:val="00400C7D"/>
    <w:rsid w:val="00400CDC"/>
    <w:rsid w:val="00401013"/>
    <w:rsid w:val="0040114B"/>
    <w:rsid w:val="00401190"/>
    <w:rsid w:val="004011AF"/>
    <w:rsid w:val="0040127A"/>
    <w:rsid w:val="004014EB"/>
    <w:rsid w:val="00401516"/>
    <w:rsid w:val="004015AB"/>
    <w:rsid w:val="004015C3"/>
    <w:rsid w:val="00401771"/>
    <w:rsid w:val="0040186C"/>
    <w:rsid w:val="00401962"/>
    <w:rsid w:val="00401A4E"/>
    <w:rsid w:val="00401ABB"/>
    <w:rsid w:val="00401CDC"/>
    <w:rsid w:val="00401D52"/>
    <w:rsid w:val="00401F18"/>
    <w:rsid w:val="00402010"/>
    <w:rsid w:val="004021CB"/>
    <w:rsid w:val="004021F0"/>
    <w:rsid w:val="00402225"/>
    <w:rsid w:val="0040236B"/>
    <w:rsid w:val="004023C5"/>
    <w:rsid w:val="004024A7"/>
    <w:rsid w:val="0040256B"/>
    <w:rsid w:val="004027B2"/>
    <w:rsid w:val="00402887"/>
    <w:rsid w:val="0040299F"/>
    <w:rsid w:val="00402B4C"/>
    <w:rsid w:val="00402EF1"/>
    <w:rsid w:val="00402FA5"/>
    <w:rsid w:val="00402FD7"/>
    <w:rsid w:val="00402FEB"/>
    <w:rsid w:val="00403064"/>
    <w:rsid w:val="00403102"/>
    <w:rsid w:val="00403123"/>
    <w:rsid w:val="00403135"/>
    <w:rsid w:val="0040319C"/>
    <w:rsid w:val="004031BC"/>
    <w:rsid w:val="00403262"/>
    <w:rsid w:val="0040328C"/>
    <w:rsid w:val="004032A3"/>
    <w:rsid w:val="00403332"/>
    <w:rsid w:val="0040351A"/>
    <w:rsid w:val="0040360D"/>
    <w:rsid w:val="004036CE"/>
    <w:rsid w:val="0040373C"/>
    <w:rsid w:val="0040391E"/>
    <w:rsid w:val="00403A90"/>
    <w:rsid w:val="00403AC6"/>
    <w:rsid w:val="00403DE3"/>
    <w:rsid w:val="00403E56"/>
    <w:rsid w:val="00403F4D"/>
    <w:rsid w:val="00403FE1"/>
    <w:rsid w:val="004041F4"/>
    <w:rsid w:val="004042A9"/>
    <w:rsid w:val="004042C8"/>
    <w:rsid w:val="00404482"/>
    <w:rsid w:val="004044DA"/>
    <w:rsid w:val="00404737"/>
    <w:rsid w:val="004047D0"/>
    <w:rsid w:val="004048F3"/>
    <w:rsid w:val="00404E19"/>
    <w:rsid w:val="00404E97"/>
    <w:rsid w:val="0040510D"/>
    <w:rsid w:val="004051D8"/>
    <w:rsid w:val="00405285"/>
    <w:rsid w:val="00405368"/>
    <w:rsid w:val="004054E5"/>
    <w:rsid w:val="0040586E"/>
    <w:rsid w:val="004059A9"/>
    <w:rsid w:val="00405AB2"/>
    <w:rsid w:val="00405D9D"/>
    <w:rsid w:val="0040668D"/>
    <w:rsid w:val="00406720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4E"/>
    <w:rsid w:val="00407762"/>
    <w:rsid w:val="0040776E"/>
    <w:rsid w:val="00407DAA"/>
    <w:rsid w:val="00407F9A"/>
    <w:rsid w:val="00407FE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370"/>
    <w:rsid w:val="00411526"/>
    <w:rsid w:val="004116E4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229"/>
    <w:rsid w:val="00412666"/>
    <w:rsid w:val="00412700"/>
    <w:rsid w:val="0041293E"/>
    <w:rsid w:val="004129A4"/>
    <w:rsid w:val="004129BF"/>
    <w:rsid w:val="00412A5B"/>
    <w:rsid w:val="00412AB2"/>
    <w:rsid w:val="00412E4D"/>
    <w:rsid w:val="004130E4"/>
    <w:rsid w:val="00413300"/>
    <w:rsid w:val="00413468"/>
    <w:rsid w:val="004135FF"/>
    <w:rsid w:val="0041361A"/>
    <w:rsid w:val="0041361D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6C1"/>
    <w:rsid w:val="004147AE"/>
    <w:rsid w:val="004148C1"/>
    <w:rsid w:val="00414911"/>
    <w:rsid w:val="00414A34"/>
    <w:rsid w:val="00414A6A"/>
    <w:rsid w:val="00414B24"/>
    <w:rsid w:val="00414C2B"/>
    <w:rsid w:val="00414C63"/>
    <w:rsid w:val="00414D17"/>
    <w:rsid w:val="00414D2D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036"/>
    <w:rsid w:val="00416307"/>
    <w:rsid w:val="004163D5"/>
    <w:rsid w:val="0041651C"/>
    <w:rsid w:val="00416540"/>
    <w:rsid w:val="00416613"/>
    <w:rsid w:val="004167FC"/>
    <w:rsid w:val="004168BE"/>
    <w:rsid w:val="00416C83"/>
    <w:rsid w:val="00416D20"/>
    <w:rsid w:val="00416FB0"/>
    <w:rsid w:val="00417021"/>
    <w:rsid w:val="00417087"/>
    <w:rsid w:val="00417090"/>
    <w:rsid w:val="00417199"/>
    <w:rsid w:val="004171F5"/>
    <w:rsid w:val="00417263"/>
    <w:rsid w:val="0041727F"/>
    <w:rsid w:val="0041775C"/>
    <w:rsid w:val="0041798D"/>
    <w:rsid w:val="004179C7"/>
    <w:rsid w:val="00417DBF"/>
    <w:rsid w:val="00417E54"/>
    <w:rsid w:val="00417E8B"/>
    <w:rsid w:val="00420061"/>
    <w:rsid w:val="00420825"/>
    <w:rsid w:val="004208DC"/>
    <w:rsid w:val="00420A3E"/>
    <w:rsid w:val="00420A86"/>
    <w:rsid w:val="00420AC0"/>
    <w:rsid w:val="00420B2A"/>
    <w:rsid w:val="00420CB7"/>
    <w:rsid w:val="00420DEC"/>
    <w:rsid w:val="00420E39"/>
    <w:rsid w:val="00420E93"/>
    <w:rsid w:val="00420EE9"/>
    <w:rsid w:val="0042140F"/>
    <w:rsid w:val="004214A4"/>
    <w:rsid w:val="004214C0"/>
    <w:rsid w:val="00421527"/>
    <w:rsid w:val="00421D09"/>
    <w:rsid w:val="00421D70"/>
    <w:rsid w:val="00421DB6"/>
    <w:rsid w:val="00421DCD"/>
    <w:rsid w:val="00421EFC"/>
    <w:rsid w:val="00421F05"/>
    <w:rsid w:val="00421F8D"/>
    <w:rsid w:val="00422036"/>
    <w:rsid w:val="00422062"/>
    <w:rsid w:val="00422084"/>
    <w:rsid w:val="004220B8"/>
    <w:rsid w:val="00422309"/>
    <w:rsid w:val="004223FF"/>
    <w:rsid w:val="004226E9"/>
    <w:rsid w:val="00422752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5AB"/>
    <w:rsid w:val="0042394B"/>
    <w:rsid w:val="00423B12"/>
    <w:rsid w:val="00423B15"/>
    <w:rsid w:val="00423BB6"/>
    <w:rsid w:val="00423C60"/>
    <w:rsid w:val="00423D19"/>
    <w:rsid w:val="004242B7"/>
    <w:rsid w:val="0042439D"/>
    <w:rsid w:val="0042454B"/>
    <w:rsid w:val="004247A9"/>
    <w:rsid w:val="004247DF"/>
    <w:rsid w:val="004247FB"/>
    <w:rsid w:val="00424A01"/>
    <w:rsid w:val="00424E5F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5F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70"/>
    <w:rsid w:val="00426FE8"/>
    <w:rsid w:val="00426FFC"/>
    <w:rsid w:val="00427019"/>
    <w:rsid w:val="00427318"/>
    <w:rsid w:val="00427662"/>
    <w:rsid w:val="00427805"/>
    <w:rsid w:val="004278B1"/>
    <w:rsid w:val="00427910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ECE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1E69"/>
    <w:rsid w:val="00432365"/>
    <w:rsid w:val="004324C6"/>
    <w:rsid w:val="004324DA"/>
    <w:rsid w:val="004327ED"/>
    <w:rsid w:val="00432ACB"/>
    <w:rsid w:val="00432B06"/>
    <w:rsid w:val="00432B2D"/>
    <w:rsid w:val="00432C40"/>
    <w:rsid w:val="00432CEC"/>
    <w:rsid w:val="00432D6B"/>
    <w:rsid w:val="00433074"/>
    <w:rsid w:val="0043339B"/>
    <w:rsid w:val="00433903"/>
    <w:rsid w:val="00433A67"/>
    <w:rsid w:val="00433E57"/>
    <w:rsid w:val="00433F14"/>
    <w:rsid w:val="00433FE2"/>
    <w:rsid w:val="00434092"/>
    <w:rsid w:val="00434374"/>
    <w:rsid w:val="00434590"/>
    <w:rsid w:val="004347FA"/>
    <w:rsid w:val="0043495A"/>
    <w:rsid w:val="00434973"/>
    <w:rsid w:val="004349D9"/>
    <w:rsid w:val="00434A01"/>
    <w:rsid w:val="00434A2B"/>
    <w:rsid w:val="00434A5F"/>
    <w:rsid w:val="00434B15"/>
    <w:rsid w:val="00434B55"/>
    <w:rsid w:val="00434C25"/>
    <w:rsid w:val="00434EEA"/>
    <w:rsid w:val="00434FE4"/>
    <w:rsid w:val="004350B9"/>
    <w:rsid w:val="004354EE"/>
    <w:rsid w:val="0043574A"/>
    <w:rsid w:val="004358CD"/>
    <w:rsid w:val="00435999"/>
    <w:rsid w:val="00435A9B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D34"/>
    <w:rsid w:val="00437326"/>
    <w:rsid w:val="004374E3"/>
    <w:rsid w:val="004375B0"/>
    <w:rsid w:val="00437714"/>
    <w:rsid w:val="0043777B"/>
    <w:rsid w:val="00437783"/>
    <w:rsid w:val="0043790D"/>
    <w:rsid w:val="00437941"/>
    <w:rsid w:val="00437945"/>
    <w:rsid w:val="00437A3D"/>
    <w:rsid w:val="00437C22"/>
    <w:rsid w:val="00437D38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36"/>
    <w:rsid w:val="00440E48"/>
    <w:rsid w:val="00440EBF"/>
    <w:rsid w:val="00440F5D"/>
    <w:rsid w:val="004410F7"/>
    <w:rsid w:val="0044123A"/>
    <w:rsid w:val="0044125E"/>
    <w:rsid w:val="004412EB"/>
    <w:rsid w:val="004414F2"/>
    <w:rsid w:val="004415B4"/>
    <w:rsid w:val="00441701"/>
    <w:rsid w:val="00441886"/>
    <w:rsid w:val="00441A85"/>
    <w:rsid w:val="00441C5F"/>
    <w:rsid w:val="00441C7B"/>
    <w:rsid w:val="00441D6F"/>
    <w:rsid w:val="004422B5"/>
    <w:rsid w:val="00442428"/>
    <w:rsid w:val="00442470"/>
    <w:rsid w:val="00442573"/>
    <w:rsid w:val="00442670"/>
    <w:rsid w:val="0044277E"/>
    <w:rsid w:val="00442894"/>
    <w:rsid w:val="00442ABD"/>
    <w:rsid w:val="00442CBF"/>
    <w:rsid w:val="0044321E"/>
    <w:rsid w:val="0044328F"/>
    <w:rsid w:val="00443310"/>
    <w:rsid w:val="00443827"/>
    <w:rsid w:val="004438EA"/>
    <w:rsid w:val="00443985"/>
    <w:rsid w:val="00443C1F"/>
    <w:rsid w:val="00443F15"/>
    <w:rsid w:val="00443F1F"/>
    <w:rsid w:val="0044413F"/>
    <w:rsid w:val="0044418D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6E1"/>
    <w:rsid w:val="00445915"/>
    <w:rsid w:val="00445A85"/>
    <w:rsid w:val="00445D92"/>
    <w:rsid w:val="00445E4C"/>
    <w:rsid w:val="00445E54"/>
    <w:rsid w:val="00445F77"/>
    <w:rsid w:val="0044606A"/>
    <w:rsid w:val="00446188"/>
    <w:rsid w:val="004465E5"/>
    <w:rsid w:val="0044661D"/>
    <w:rsid w:val="004466EC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6F5C"/>
    <w:rsid w:val="004470E4"/>
    <w:rsid w:val="004471F6"/>
    <w:rsid w:val="004473BF"/>
    <w:rsid w:val="0044757E"/>
    <w:rsid w:val="004475B9"/>
    <w:rsid w:val="00447689"/>
    <w:rsid w:val="0044788C"/>
    <w:rsid w:val="00447C65"/>
    <w:rsid w:val="00447CA6"/>
    <w:rsid w:val="00447DEB"/>
    <w:rsid w:val="004503DB"/>
    <w:rsid w:val="00450477"/>
    <w:rsid w:val="00450650"/>
    <w:rsid w:val="00450679"/>
    <w:rsid w:val="004506ED"/>
    <w:rsid w:val="00450862"/>
    <w:rsid w:val="004509E3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A06"/>
    <w:rsid w:val="00451AAA"/>
    <w:rsid w:val="00451B0F"/>
    <w:rsid w:val="00451DD2"/>
    <w:rsid w:val="00451DED"/>
    <w:rsid w:val="00451E1E"/>
    <w:rsid w:val="00451E5F"/>
    <w:rsid w:val="00452339"/>
    <w:rsid w:val="00452355"/>
    <w:rsid w:val="004523EB"/>
    <w:rsid w:val="00452444"/>
    <w:rsid w:val="004526FF"/>
    <w:rsid w:val="0045275F"/>
    <w:rsid w:val="0045277E"/>
    <w:rsid w:val="004528CF"/>
    <w:rsid w:val="00452DC3"/>
    <w:rsid w:val="004531BF"/>
    <w:rsid w:val="00453975"/>
    <w:rsid w:val="00453A37"/>
    <w:rsid w:val="00453AAC"/>
    <w:rsid w:val="00453E51"/>
    <w:rsid w:val="004541A5"/>
    <w:rsid w:val="00454563"/>
    <w:rsid w:val="00454618"/>
    <w:rsid w:val="0045487C"/>
    <w:rsid w:val="00454979"/>
    <w:rsid w:val="00454A27"/>
    <w:rsid w:val="00454A68"/>
    <w:rsid w:val="004551A3"/>
    <w:rsid w:val="00455430"/>
    <w:rsid w:val="00455433"/>
    <w:rsid w:val="004554BB"/>
    <w:rsid w:val="0045555E"/>
    <w:rsid w:val="00455692"/>
    <w:rsid w:val="0045571F"/>
    <w:rsid w:val="00455913"/>
    <w:rsid w:val="00455920"/>
    <w:rsid w:val="00455CA7"/>
    <w:rsid w:val="00455D82"/>
    <w:rsid w:val="00455E51"/>
    <w:rsid w:val="00455FD0"/>
    <w:rsid w:val="00455FD9"/>
    <w:rsid w:val="004561A6"/>
    <w:rsid w:val="004561CF"/>
    <w:rsid w:val="00456217"/>
    <w:rsid w:val="0045637B"/>
    <w:rsid w:val="004564A5"/>
    <w:rsid w:val="0045672A"/>
    <w:rsid w:val="00456915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A1A"/>
    <w:rsid w:val="00457CD8"/>
    <w:rsid w:val="00457D56"/>
    <w:rsid w:val="00457F64"/>
    <w:rsid w:val="00457F83"/>
    <w:rsid w:val="00457FB8"/>
    <w:rsid w:val="00457FF9"/>
    <w:rsid w:val="00460002"/>
    <w:rsid w:val="00460009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0F90"/>
    <w:rsid w:val="004614F8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181"/>
    <w:rsid w:val="004624B4"/>
    <w:rsid w:val="004627B4"/>
    <w:rsid w:val="00462ABF"/>
    <w:rsid w:val="00462C7A"/>
    <w:rsid w:val="00462E3D"/>
    <w:rsid w:val="00462E5D"/>
    <w:rsid w:val="00463084"/>
    <w:rsid w:val="004631DD"/>
    <w:rsid w:val="00463504"/>
    <w:rsid w:val="0046360C"/>
    <w:rsid w:val="004637CA"/>
    <w:rsid w:val="00463C0A"/>
    <w:rsid w:val="00464001"/>
    <w:rsid w:val="0046400F"/>
    <w:rsid w:val="0046406E"/>
    <w:rsid w:val="0046417C"/>
    <w:rsid w:val="00464249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2F"/>
    <w:rsid w:val="00465375"/>
    <w:rsid w:val="004653A4"/>
    <w:rsid w:val="004653A5"/>
    <w:rsid w:val="0046544B"/>
    <w:rsid w:val="0046550B"/>
    <w:rsid w:val="004655E3"/>
    <w:rsid w:val="0046579D"/>
    <w:rsid w:val="00465817"/>
    <w:rsid w:val="00465DEF"/>
    <w:rsid w:val="00465E54"/>
    <w:rsid w:val="00465EBB"/>
    <w:rsid w:val="00465FC6"/>
    <w:rsid w:val="00466179"/>
    <w:rsid w:val="00466258"/>
    <w:rsid w:val="0046644B"/>
    <w:rsid w:val="0046657C"/>
    <w:rsid w:val="0046664D"/>
    <w:rsid w:val="0046667F"/>
    <w:rsid w:val="004666D4"/>
    <w:rsid w:val="00466A56"/>
    <w:rsid w:val="00466B8F"/>
    <w:rsid w:val="00466D90"/>
    <w:rsid w:val="00466F24"/>
    <w:rsid w:val="004671B6"/>
    <w:rsid w:val="004671E6"/>
    <w:rsid w:val="00467200"/>
    <w:rsid w:val="0046761A"/>
    <w:rsid w:val="004677A8"/>
    <w:rsid w:val="00467895"/>
    <w:rsid w:val="00467AE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7E1"/>
    <w:rsid w:val="00470824"/>
    <w:rsid w:val="00470836"/>
    <w:rsid w:val="00470913"/>
    <w:rsid w:val="00470971"/>
    <w:rsid w:val="00470B30"/>
    <w:rsid w:val="00470B34"/>
    <w:rsid w:val="00470BA2"/>
    <w:rsid w:val="00470BF5"/>
    <w:rsid w:val="00470C21"/>
    <w:rsid w:val="004710A2"/>
    <w:rsid w:val="004710EE"/>
    <w:rsid w:val="00471148"/>
    <w:rsid w:val="00471341"/>
    <w:rsid w:val="0047137B"/>
    <w:rsid w:val="0047144B"/>
    <w:rsid w:val="00471450"/>
    <w:rsid w:val="004715C5"/>
    <w:rsid w:val="00471681"/>
    <w:rsid w:val="004717AF"/>
    <w:rsid w:val="00471854"/>
    <w:rsid w:val="0047187F"/>
    <w:rsid w:val="00471C81"/>
    <w:rsid w:val="00471D5C"/>
    <w:rsid w:val="00471DD1"/>
    <w:rsid w:val="00471DEC"/>
    <w:rsid w:val="00471FE0"/>
    <w:rsid w:val="00471FE9"/>
    <w:rsid w:val="00472128"/>
    <w:rsid w:val="004721CB"/>
    <w:rsid w:val="0047241F"/>
    <w:rsid w:val="004724BD"/>
    <w:rsid w:val="00472527"/>
    <w:rsid w:val="004725B8"/>
    <w:rsid w:val="004725FD"/>
    <w:rsid w:val="00472682"/>
    <w:rsid w:val="00472812"/>
    <w:rsid w:val="004728A3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04"/>
    <w:rsid w:val="004746F4"/>
    <w:rsid w:val="00474784"/>
    <w:rsid w:val="004749EE"/>
    <w:rsid w:val="00474A61"/>
    <w:rsid w:val="00474A8D"/>
    <w:rsid w:val="00474B7D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76B"/>
    <w:rsid w:val="004769D3"/>
    <w:rsid w:val="00476BE7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A3F"/>
    <w:rsid w:val="00477A43"/>
    <w:rsid w:val="00477BB2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EBB"/>
    <w:rsid w:val="00480F0F"/>
    <w:rsid w:val="00480FDC"/>
    <w:rsid w:val="00481201"/>
    <w:rsid w:val="00481267"/>
    <w:rsid w:val="004813FE"/>
    <w:rsid w:val="00481449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428"/>
    <w:rsid w:val="00482517"/>
    <w:rsid w:val="0048265E"/>
    <w:rsid w:val="00482887"/>
    <w:rsid w:val="004829AD"/>
    <w:rsid w:val="004829BE"/>
    <w:rsid w:val="0048328C"/>
    <w:rsid w:val="0048330F"/>
    <w:rsid w:val="004833D5"/>
    <w:rsid w:val="00483D73"/>
    <w:rsid w:val="00483D85"/>
    <w:rsid w:val="00483EA9"/>
    <w:rsid w:val="0048405B"/>
    <w:rsid w:val="004843D2"/>
    <w:rsid w:val="0048441D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8B8"/>
    <w:rsid w:val="00485BAA"/>
    <w:rsid w:val="00485C8E"/>
    <w:rsid w:val="00485CEE"/>
    <w:rsid w:val="00485E5E"/>
    <w:rsid w:val="00486543"/>
    <w:rsid w:val="0048663B"/>
    <w:rsid w:val="0048671D"/>
    <w:rsid w:val="0048686E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BBE"/>
    <w:rsid w:val="00490E1C"/>
    <w:rsid w:val="00490EA4"/>
    <w:rsid w:val="00490F69"/>
    <w:rsid w:val="004913FB"/>
    <w:rsid w:val="00491563"/>
    <w:rsid w:val="00491618"/>
    <w:rsid w:val="00491623"/>
    <w:rsid w:val="00491643"/>
    <w:rsid w:val="00491684"/>
    <w:rsid w:val="0049192E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1C3"/>
    <w:rsid w:val="0049266F"/>
    <w:rsid w:val="00492678"/>
    <w:rsid w:val="0049267E"/>
    <w:rsid w:val="004926E4"/>
    <w:rsid w:val="0049275B"/>
    <w:rsid w:val="004927EA"/>
    <w:rsid w:val="00492853"/>
    <w:rsid w:val="00492B60"/>
    <w:rsid w:val="00492C2A"/>
    <w:rsid w:val="00492E46"/>
    <w:rsid w:val="00492F2C"/>
    <w:rsid w:val="00493154"/>
    <w:rsid w:val="0049317C"/>
    <w:rsid w:val="004931B4"/>
    <w:rsid w:val="00493231"/>
    <w:rsid w:val="0049362D"/>
    <w:rsid w:val="0049389D"/>
    <w:rsid w:val="00493A9F"/>
    <w:rsid w:val="00493D6D"/>
    <w:rsid w:val="00493F62"/>
    <w:rsid w:val="00493F6B"/>
    <w:rsid w:val="00494153"/>
    <w:rsid w:val="004942A4"/>
    <w:rsid w:val="00494336"/>
    <w:rsid w:val="004945BC"/>
    <w:rsid w:val="00494702"/>
    <w:rsid w:val="00494822"/>
    <w:rsid w:val="00494BE9"/>
    <w:rsid w:val="00494D75"/>
    <w:rsid w:val="00494F01"/>
    <w:rsid w:val="00494F5D"/>
    <w:rsid w:val="004954F2"/>
    <w:rsid w:val="00495522"/>
    <w:rsid w:val="004955B5"/>
    <w:rsid w:val="00495A75"/>
    <w:rsid w:val="00495DDB"/>
    <w:rsid w:val="00495EAD"/>
    <w:rsid w:val="004960CD"/>
    <w:rsid w:val="004961D2"/>
    <w:rsid w:val="004963CE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33F"/>
    <w:rsid w:val="00497377"/>
    <w:rsid w:val="0049771F"/>
    <w:rsid w:val="004978B3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10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0FF"/>
    <w:rsid w:val="004A35EE"/>
    <w:rsid w:val="004A3948"/>
    <w:rsid w:val="004A3B99"/>
    <w:rsid w:val="004A3BA6"/>
    <w:rsid w:val="004A3C79"/>
    <w:rsid w:val="004A3D1C"/>
    <w:rsid w:val="004A41D2"/>
    <w:rsid w:val="004A41E7"/>
    <w:rsid w:val="004A420F"/>
    <w:rsid w:val="004A4387"/>
    <w:rsid w:val="004A442B"/>
    <w:rsid w:val="004A444A"/>
    <w:rsid w:val="004A463B"/>
    <w:rsid w:val="004A4739"/>
    <w:rsid w:val="004A4986"/>
    <w:rsid w:val="004A4C32"/>
    <w:rsid w:val="004A4FC4"/>
    <w:rsid w:val="004A4FC9"/>
    <w:rsid w:val="004A534B"/>
    <w:rsid w:val="004A59E2"/>
    <w:rsid w:val="004A5AFD"/>
    <w:rsid w:val="004A5B50"/>
    <w:rsid w:val="004A5D73"/>
    <w:rsid w:val="004A5D7A"/>
    <w:rsid w:val="004A5EC9"/>
    <w:rsid w:val="004A5F03"/>
    <w:rsid w:val="004A6131"/>
    <w:rsid w:val="004A626C"/>
    <w:rsid w:val="004A62D5"/>
    <w:rsid w:val="004A635A"/>
    <w:rsid w:val="004A63E8"/>
    <w:rsid w:val="004A6454"/>
    <w:rsid w:val="004A64C4"/>
    <w:rsid w:val="004A65D1"/>
    <w:rsid w:val="004A6742"/>
    <w:rsid w:val="004A6786"/>
    <w:rsid w:val="004A6793"/>
    <w:rsid w:val="004A67BA"/>
    <w:rsid w:val="004A67CB"/>
    <w:rsid w:val="004A67D9"/>
    <w:rsid w:val="004A68EF"/>
    <w:rsid w:val="004A6A77"/>
    <w:rsid w:val="004A6B8B"/>
    <w:rsid w:val="004A6D13"/>
    <w:rsid w:val="004A6DFF"/>
    <w:rsid w:val="004A6F75"/>
    <w:rsid w:val="004A7033"/>
    <w:rsid w:val="004A720F"/>
    <w:rsid w:val="004A725E"/>
    <w:rsid w:val="004A73AA"/>
    <w:rsid w:val="004A7421"/>
    <w:rsid w:val="004A74E6"/>
    <w:rsid w:val="004A7644"/>
    <w:rsid w:val="004A76A6"/>
    <w:rsid w:val="004A77F4"/>
    <w:rsid w:val="004A7951"/>
    <w:rsid w:val="004A7CB9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42"/>
    <w:rsid w:val="004B0CBE"/>
    <w:rsid w:val="004B12B8"/>
    <w:rsid w:val="004B1472"/>
    <w:rsid w:val="004B1544"/>
    <w:rsid w:val="004B1969"/>
    <w:rsid w:val="004B19FD"/>
    <w:rsid w:val="004B1A11"/>
    <w:rsid w:val="004B1A6F"/>
    <w:rsid w:val="004B1CF7"/>
    <w:rsid w:val="004B1DDE"/>
    <w:rsid w:val="004B2005"/>
    <w:rsid w:val="004B20BA"/>
    <w:rsid w:val="004B20E0"/>
    <w:rsid w:val="004B21B6"/>
    <w:rsid w:val="004B23E4"/>
    <w:rsid w:val="004B26A5"/>
    <w:rsid w:val="004B2719"/>
    <w:rsid w:val="004B283C"/>
    <w:rsid w:val="004B2A81"/>
    <w:rsid w:val="004B2AD5"/>
    <w:rsid w:val="004B2AED"/>
    <w:rsid w:val="004B2B87"/>
    <w:rsid w:val="004B2C3F"/>
    <w:rsid w:val="004B31CB"/>
    <w:rsid w:val="004B3596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4B91"/>
    <w:rsid w:val="004B5289"/>
    <w:rsid w:val="004B53D2"/>
    <w:rsid w:val="004B548B"/>
    <w:rsid w:val="004B5650"/>
    <w:rsid w:val="004B59F6"/>
    <w:rsid w:val="004B5FD8"/>
    <w:rsid w:val="004B63E0"/>
    <w:rsid w:val="004B65AA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B4C"/>
    <w:rsid w:val="004B7D84"/>
    <w:rsid w:val="004B7E09"/>
    <w:rsid w:val="004B7E7C"/>
    <w:rsid w:val="004B7F4E"/>
    <w:rsid w:val="004B7F89"/>
    <w:rsid w:val="004C00B0"/>
    <w:rsid w:val="004C048F"/>
    <w:rsid w:val="004C05C2"/>
    <w:rsid w:val="004C07D2"/>
    <w:rsid w:val="004C0E26"/>
    <w:rsid w:val="004C1006"/>
    <w:rsid w:val="004C10E6"/>
    <w:rsid w:val="004C113C"/>
    <w:rsid w:val="004C1155"/>
    <w:rsid w:val="004C12E3"/>
    <w:rsid w:val="004C14A1"/>
    <w:rsid w:val="004C14A6"/>
    <w:rsid w:val="004C163C"/>
    <w:rsid w:val="004C1930"/>
    <w:rsid w:val="004C1C28"/>
    <w:rsid w:val="004C1E72"/>
    <w:rsid w:val="004C1F8A"/>
    <w:rsid w:val="004C20D9"/>
    <w:rsid w:val="004C2164"/>
    <w:rsid w:val="004C21BA"/>
    <w:rsid w:val="004C2427"/>
    <w:rsid w:val="004C25EC"/>
    <w:rsid w:val="004C2758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4F"/>
    <w:rsid w:val="004C3D96"/>
    <w:rsid w:val="004C3E6D"/>
    <w:rsid w:val="004C3E6F"/>
    <w:rsid w:val="004C3F73"/>
    <w:rsid w:val="004C3F9C"/>
    <w:rsid w:val="004C40AC"/>
    <w:rsid w:val="004C461F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1DE"/>
    <w:rsid w:val="004C637C"/>
    <w:rsid w:val="004C64D1"/>
    <w:rsid w:val="004C65B5"/>
    <w:rsid w:val="004C6710"/>
    <w:rsid w:val="004C6970"/>
    <w:rsid w:val="004C6BBD"/>
    <w:rsid w:val="004C6D37"/>
    <w:rsid w:val="004C6DC5"/>
    <w:rsid w:val="004C7150"/>
    <w:rsid w:val="004C7182"/>
    <w:rsid w:val="004C728A"/>
    <w:rsid w:val="004C7686"/>
    <w:rsid w:val="004C777E"/>
    <w:rsid w:val="004C79C9"/>
    <w:rsid w:val="004C7C97"/>
    <w:rsid w:val="004C7FE4"/>
    <w:rsid w:val="004D0053"/>
    <w:rsid w:val="004D02D2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DDF"/>
    <w:rsid w:val="004D3E2C"/>
    <w:rsid w:val="004D400A"/>
    <w:rsid w:val="004D441D"/>
    <w:rsid w:val="004D444D"/>
    <w:rsid w:val="004D4513"/>
    <w:rsid w:val="004D4525"/>
    <w:rsid w:val="004D4589"/>
    <w:rsid w:val="004D49AF"/>
    <w:rsid w:val="004D4B20"/>
    <w:rsid w:val="004D4B93"/>
    <w:rsid w:val="004D4BDA"/>
    <w:rsid w:val="004D4C61"/>
    <w:rsid w:val="004D4C6B"/>
    <w:rsid w:val="004D4F71"/>
    <w:rsid w:val="004D5396"/>
    <w:rsid w:val="004D53E2"/>
    <w:rsid w:val="004D5483"/>
    <w:rsid w:val="004D5511"/>
    <w:rsid w:val="004D5699"/>
    <w:rsid w:val="004D56B1"/>
    <w:rsid w:val="004D56DD"/>
    <w:rsid w:val="004D570F"/>
    <w:rsid w:val="004D596D"/>
    <w:rsid w:val="004D5B3B"/>
    <w:rsid w:val="004D5C57"/>
    <w:rsid w:val="004D5F4D"/>
    <w:rsid w:val="004D6011"/>
    <w:rsid w:val="004D602E"/>
    <w:rsid w:val="004D604E"/>
    <w:rsid w:val="004D6091"/>
    <w:rsid w:val="004D61A5"/>
    <w:rsid w:val="004D624A"/>
    <w:rsid w:val="004D65B8"/>
    <w:rsid w:val="004D66BF"/>
    <w:rsid w:val="004D69A5"/>
    <w:rsid w:val="004D6B82"/>
    <w:rsid w:val="004D6B9E"/>
    <w:rsid w:val="004D6BA2"/>
    <w:rsid w:val="004D6C7F"/>
    <w:rsid w:val="004D6DB8"/>
    <w:rsid w:val="004D6DD0"/>
    <w:rsid w:val="004D6E08"/>
    <w:rsid w:val="004D7006"/>
    <w:rsid w:val="004D7100"/>
    <w:rsid w:val="004D712C"/>
    <w:rsid w:val="004D7197"/>
    <w:rsid w:val="004D73DC"/>
    <w:rsid w:val="004D75E8"/>
    <w:rsid w:val="004D77F5"/>
    <w:rsid w:val="004D785A"/>
    <w:rsid w:val="004D7A00"/>
    <w:rsid w:val="004D7D08"/>
    <w:rsid w:val="004E000D"/>
    <w:rsid w:val="004E0417"/>
    <w:rsid w:val="004E04FF"/>
    <w:rsid w:val="004E0629"/>
    <w:rsid w:val="004E065C"/>
    <w:rsid w:val="004E07BB"/>
    <w:rsid w:val="004E09C6"/>
    <w:rsid w:val="004E0A39"/>
    <w:rsid w:val="004E0B34"/>
    <w:rsid w:val="004E0D84"/>
    <w:rsid w:val="004E0DD0"/>
    <w:rsid w:val="004E0E05"/>
    <w:rsid w:val="004E10A6"/>
    <w:rsid w:val="004E11C0"/>
    <w:rsid w:val="004E1516"/>
    <w:rsid w:val="004E15BB"/>
    <w:rsid w:val="004E15D4"/>
    <w:rsid w:val="004E18F0"/>
    <w:rsid w:val="004E1C01"/>
    <w:rsid w:val="004E1D8E"/>
    <w:rsid w:val="004E1E61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30F4"/>
    <w:rsid w:val="004E32EA"/>
    <w:rsid w:val="004E3369"/>
    <w:rsid w:val="004E3376"/>
    <w:rsid w:val="004E3541"/>
    <w:rsid w:val="004E361C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864"/>
    <w:rsid w:val="004E4896"/>
    <w:rsid w:val="004E4A43"/>
    <w:rsid w:val="004E4C97"/>
    <w:rsid w:val="004E4F01"/>
    <w:rsid w:val="004E510D"/>
    <w:rsid w:val="004E52F0"/>
    <w:rsid w:val="004E53E0"/>
    <w:rsid w:val="004E5469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1F6"/>
    <w:rsid w:val="004E6266"/>
    <w:rsid w:val="004E64D1"/>
    <w:rsid w:val="004E6900"/>
    <w:rsid w:val="004E6963"/>
    <w:rsid w:val="004E6D06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2CF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41"/>
    <w:rsid w:val="004F13C3"/>
    <w:rsid w:val="004F185A"/>
    <w:rsid w:val="004F1B6B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5FC"/>
    <w:rsid w:val="004F469E"/>
    <w:rsid w:val="004F476D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580"/>
    <w:rsid w:val="004F5770"/>
    <w:rsid w:val="004F5829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994"/>
    <w:rsid w:val="004F6A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0EC"/>
    <w:rsid w:val="00500515"/>
    <w:rsid w:val="00500774"/>
    <w:rsid w:val="005007C2"/>
    <w:rsid w:val="005007EE"/>
    <w:rsid w:val="005009DE"/>
    <w:rsid w:val="00500B42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8ED"/>
    <w:rsid w:val="00501B8B"/>
    <w:rsid w:val="00501E2C"/>
    <w:rsid w:val="00501E7C"/>
    <w:rsid w:val="00501F22"/>
    <w:rsid w:val="0050202B"/>
    <w:rsid w:val="0050207E"/>
    <w:rsid w:val="005020E3"/>
    <w:rsid w:val="00502501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E3C"/>
    <w:rsid w:val="00503FAA"/>
    <w:rsid w:val="005042C8"/>
    <w:rsid w:val="0050431C"/>
    <w:rsid w:val="00504949"/>
    <w:rsid w:val="00504A40"/>
    <w:rsid w:val="00504E21"/>
    <w:rsid w:val="0050504F"/>
    <w:rsid w:val="0050512E"/>
    <w:rsid w:val="005051AD"/>
    <w:rsid w:val="00505272"/>
    <w:rsid w:val="00505379"/>
    <w:rsid w:val="005054B3"/>
    <w:rsid w:val="00505537"/>
    <w:rsid w:val="00505561"/>
    <w:rsid w:val="00505873"/>
    <w:rsid w:val="00505ABB"/>
    <w:rsid w:val="00505BC9"/>
    <w:rsid w:val="005060F4"/>
    <w:rsid w:val="00506404"/>
    <w:rsid w:val="005065C3"/>
    <w:rsid w:val="00506649"/>
    <w:rsid w:val="00506CE9"/>
    <w:rsid w:val="00506DA6"/>
    <w:rsid w:val="00506E5D"/>
    <w:rsid w:val="0050719E"/>
    <w:rsid w:val="00507327"/>
    <w:rsid w:val="005073BC"/>
    <w:rsid w:val="00507425"/>
    <w:rsid w:val="00507565"/>
    <w:rsid w:val="0050761A"/>
    <w:rsid w:val="00507642"/>
    <w:rsid w:val="005076A1"/>
    <w:rsid w:val="005076BE"/>
    <w:rsid w:val="00507860"/>
    <w:rsid w:val="00507955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E1"/>
    <w:rsid w:val="00512417"/>
    <w:rsid w:val="0051261A"/>
    <w:rsid w:val="00512634"/>
    <w:rsid w:val="0051289B"/>
    <w:rsid w:val="00512D77"/>
    <w:rsid w:val="00512D86"/>
    <w:rsid w:val="00512DFA"/>
    <w:rsid w:val="005133E1"/>
    <w:rsid w:val="005133F0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6AA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4F77"/>
    <w:rsid w:val="0051522B"/>
    <w:rsid w:val="00515662"/>
    <w:rsid w:val="005156BB"/>
    <w:rsid w:val="0051577F"/>
    <w:rsid w:val="005159DF"/>
    <w:rsid w:val="00515C27"/>
    <w:rsid w:val="00515D1D"/>
    <w:rsid w:val="00515F39"/>
    <w:rsid w:val="00515FFB"/>
    <w:rsid w:val="0051608E"/>
    <w:rsid w:val="00516152"/>
    <w:rsid w:val="0051631C"/>
    <w:rsid w:val="0051648F"/>
    <w:rsid w:val="005164E6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964"/>
    <w:rsid w:val="00517DBF"/>
    <w:rsid w:val="00517F5A"/>
    <w:rsid w:val="0052028C"/>
    <w:rsid w:val="005206C0"/>
    <w:rsid w:val="005207B8"/>
    <w:rsid w:val="00520A29"/>
    <w:rsid w:val="00520C8F"/>
    <w:rsid w:val="00520CDD"/>
    <w:rsid w:val="00520E03"/>
    <w:rsid w:val="00520F53"/>
    <w:rsid w:val="00520F87"/>
    <w:rsid w:val="00520FF8"/>
    <w:rsid w:val="00521093"/>
    <w:rsid w:val="005210E1"/>
    <w:rsid w:val="005211D3"/>
    <w:rsid w:val="005211E6"/>
    <w:rsid w:val="00521306"/>
    <w:rsid w:val="00521477"/>
    <w:rsid w:val="005214AA"/>
    <w:rsid w:val="005214B1"/>
    <w:rsid w:val="005215BA"/>
    <w:rsid w:val="0052163C"/>
    <w:rsid w:val="00521689"/>
    <w:rsid w:val="00521878"/>
    <w:rsid w:val="005219EF"/>
    <w:rsid w:val="00521A5E"/>
    <w:rsid w:val="00521C24"/>
    <w:rsid w:val="00522052"/>
    <w:rsid w:val="005220C0"/>
    <w:rsid w:val="005220D5"/>
    <w:rsid w:val="00522402"/>
    <w:rsid w:val="00522501"/>
    <w:rsid w:val="0052265E"/>
    <w:rsid w:val="005226EE"/>
    <w:rsid w:val="005228B6"/>
    <w:rsid w:val="00522A2F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0"/>
    <w:rsid w:val="00523558"/>
    <w:rsid w:val="005237CD"/>
    <w:rsid w:val="005238AD"/>
    <w:rsid w:val="0052398F"/>
    <w:rsid w:val="00523DAE"/>
    <w:rsid w:val="00523E1B"/>
    <w:rsid w:val="00524152"/>
    <w:rsid w:val="005241C8"/>
    <w:rsid w:val="00524249"/>
    <w:rsid w:val="00524393"/>
    <w:rsid w:val="005244C3"/>
    <w:rsid w:val="00524507"/>
    <w:rsid w:val="00524543"/>
    <w:rsid w:val="005248C4"/>
    <w:rsid w:val="00524934"/>
    <w:rsid w:val="00524EAB"/>
    <w:rsid w:val="00525286"/>
    <w:rsid w:val="0052530B"/>
    <w:rsid w:val="00525698"/>
    <w:rsid w:val="00525C62"/>
    <w:rsid w:val="00525F79"/>
    <w:rsid w:val="0052604E"/>
    <w:rsid w:val="005260B8"/>
    <w:rsid w:val="00526121"/>
    <w:rsid w:val="00526249"/>
    <w:rsid w:val="005262A4"/>
    <w:rsid w:val="00526425"/>
    <w:rsid w:val="0052660D"/>
    <w:rsid w:val="0052661B"/>
    <w:rsid w:val="005266D7"/>
    <w:rsid w:val="00526738"/>
    <w:rsid w:val="005267E9"/>
    <w:rsid w:val="00526936"/>
    <w:rsid w:val="00526B23"/>
    <w:rsid w:val="00526C63"/>
    <w:rsid w:val="00526CCE"/>
    <w:rsid w:val="00526E70"/>
    <w:rsid w:val="00526ECB"/>
    <w:rsid w:val="00526F2F"/>
    <w:rsid w:val="00526FEC"/>
    <w:rsid w:val="00527060"/>
    <w:rsid w:val="0052714B"/>
    <w:rsid w:val="0052736E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F2"/>
    <w:rsid w:val="005300A6"/>
    <w:rsid w:val="0053027A"/>
    <w:rsid w:val="0053082D"/>
    <w:rsid w:val="005308C3"/>
    <w:rsid w:val="00530946"/>
    <w:rsid w:val="00530A45"/>
    <w:rsid w:val="00530A82"/>
    <w:rsid w:val="00530AEA"/>
    <w:rsid w:val="00530B64"/>
    <w:rsid w:val="00531493"/>
    <w:rsid w:val="00531553"/>
    <w:rsid w:val="00531632"/>
    <w:rsid w:val="005316DB"/>
    <w:rsid w:val="00531752"/>
    <w:rsid w:val="00531982"/>
    <w:rsid w:val="00531AE6"/>
    <w:rsid w:val="00531B97"/>
    <w:rsid w:val="00531C50"/>
    <w:rsid w:val="00531D1D"/>
    <w:rsid w:val="00531DF2"/>
    <w:rsid w:val="00531E78"/>
    <w:rsid w:val="00531EA6"/>
    <w:rsid w:val="0053206D"/>
    <w:rsid w:val="005322B2"/>
    <w:rsid w:val="005322D5"/>
    <w:rsid w:val="0053240F"/>
    <w:rsid w:val="0053241B"/>
    <w:rsid w:val="00532681"/>
    <w:rsid w:val="005327C3"/>
    <w:rsid w:val="00532813"/>
    <w:rsid w:val="0053281F"/>
    <w:rsid w:val="00532891"/>
    <w:rsid w:val="00532A81"/>
    <w:rsid w:val="00532B8F"/>
    <w:rsid w:val="00532FD8"/>
    <w:rsid w:val="00533147"/>
    <w:rsid w:val="005331F3"/>
    <w:rsid w:val="0053343B"/>
    <w:rsid w:val="0053360D"/>
    <w:rsid w:val="0053396F"/>
    <w:rsid w:val="00533B4A"/>
    <w:rsid w:val="00533DDA"/>
    <w:rsid w:val="00533E22"/>
    <w:rsid w:val="005340A8"/>
    <w:rsid w:val="00534120"/>
    <w:rsid w:val="00534466"/>
    <w:rsid w:val="00534501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13C"/>
    <w:rsid w:val="0053624D"/>
    <w:rsid w:val="0053651C"/>
    <w:rsid w:val="00536675"/>
    <w:rsid w:val="00536797"/>
    <w:rsid w:val="00536A1E"/>
    <w:rsid w:val="00536B10"/>
    <w:rsid w:val="00536BE6"/>
    <w:rsid w:val="00536FF0"/>
    <w:rsid w:val="005373CE"/>
    <w:rsid w:val="00537665"/>
    <w:rsid w:val="005377A6"/>
    <w:rsid w:val="005377DD"/>
    <w:rsid w:val="0053780C"/>
    <w:rsid w:val="00537A48"/>
    <w:rsid w:val="00537BE2"/>
    <w:rsid w:val="00537C86"/>
    <w:rsid w:val="00537E4D"/>
    <w:rsid w:val="0054008E"/>
    <w:rsid w:val="005400F5"/>
    <w:rsid w:val="005401A3"/>
    <w:rsid w:val="005402DC"/>
    <w:rsid w:val="0054032C"/>
    <w:rsid w:val="00540375"/>
    <w:rsid w:val="00540478"/>
    <w:rsid w:val="00540A35"/>
    <w:rsid w:val="00540E8E"/>
    <w:rsid w:val="00540F8C"/>
    <w:rsid w:val="005410E0"/>
    <w:rsid w:val="00541101"/>
    <w:rsid w:val="0054120B"/>
    <w:rsid w:val="005412E3"/>
    <w:rsid w:val="005412E9"/>
    <w:rsid w:val="0054146F"/>
    <w:rsid w:val="00541643"/>
    <w:rsid w:val="00541A1D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8EA"/>
    <w:rsid w:val="00543A9F"/>
    <w:rsid w:val="00543C60"/>
    <w:rsid w:val="00543C99"/>
    <w:rsid w:val="00543D46"/>
    <w:rsid w:val="00543FD3"/>
    <w:rsid w:val="00544273"/>
    <w:rsid w:val="00544350"/>
    <w:rsid w:val="0054437F"/>
    <w:rsid w:val="005444BE"/>
    <w:rsid w:val="00544A59"/>
    <w:rsid w:val="00544B53"/>
    <w:rsid w:val="00544CBB"/>
    <w:rsid w:val="00544DD9"/>
    <w:rsid w:val="00544E46"/>
    <w:rsid w:val="00544F6D"/>
    <w:rsid w:val="005450A8"/>
    <w:rsid w:val="00545135"/>
    <w:rsid w:val="00545267"/>
    <w:rsid w:val="005453B6"/>
    <w:rsid w:val="005453E5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21B"/>
    <w:rsid w:val="00546408"/>
    <w:rsid w:val="0054653F"/>
    <w:rsid w:val="00546763"/>
    <w:rsid w:val="005467D1"/>
    <w:rsid w:val="00546AC0"/>
    <w:rsid w:val="00546C1D"/>
    <w:rsid w:val="00546D15"/>
    <w:rsid w:val="00546D40"/>
    <w:rsid w:val="00546DAB"/>
    <w:rsid w:val="0054712C"/>
    <w:rsid w:val="00547156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100"/>
    <w:rsid w:val="00550417"/>
    <w:rsid w:val="00550437"/>
    <w:rsid w:val="00550498"/>
    <w:rsid w:val="00550752"/>
    <w:rsid w:val="005507EE"/>
    <w:rsid w:val="00550CE7"/>
    <w:rsid w:val="0055128A"/>
    <w:rsid w:val="005516CD"/>
    <w:rsid w:val="005518A6"/>
    <w:rsid w:val="00551BD2"/>
    <w:rsid w:val="00551CEB"/>
    <w:rsid w:val="00552166"/>
    <w:rsid w:val="00552193"/>
    <w:rsid w:val="00552778"/>
    <w:rsid w:val="00552812"/>
    <w:rsid w:val="00552B25"/>
    <w:rsid w:val="00552BE1"/>
    <w:rsid w:val="00552DA8"/>
    <w:rsid w:val="00552E06"/>
    <w:rsid w:val="00552E2D"/>
    <w:rsid w:val="00552E67"/>
    <w:rsid w:val="0055325A"/>
    <w:rsid w:val="00553312"/>
    <w:rsid w:val="00553468"/>
    <w:rsid w:val="00553829"/>
    <w:rsid w:val="005538BB"/>
    <w:rsid w:val="00553A8C"/>
    <w:rsid w:val="00553AA3"/>
    <w:rsid w:val="00553B24"/>
    <w:rsid w:val="00553B6D"/>
    <w:rsid w:val="00553BF8"/>
    <w:rsid w:val="00553CE2"/>
    <w:rsid w:val="00554231"/>
    <w:rsid w:val="0055430A"/>
    <w:rsid w:val="00554472"/>
    <w:rsid w:val="00554510"/>
    <w:rsid w:val="00554553"/>
    <w:rsid w:val="005545E1"/>
    <w:rsid w:val="0055472A"/>
    <w:rsid w:val="0055487A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0"/>
    <w:rsid w:val="0055543B"/>
    <w:rsid w:val="0055570C"/>
    <w:rsid w:val="00555794"/>
    <w:rsid w:val="00555CF4"/>
    <w:rsid w:val="00555D1D"/>
    <w:rsid w:val="005563A3"/>
    <w:rsid w:val="005563CD"/>
    <w:rsid w:val="00556602"/>
    <w:rsid w:val="00556B43"/>
    <w:rsid w:val="00556B80"/>
    <w:rsid w:val="00556BEA"/>
    <w:rsid w:val="00556DEF"/>
    <w:rsid w:val="00556F01"/>
    <w:rsid w:val="00556F53"/>
    <w:rsid w:val="005572FD"/>
    <w:rsid w:val="005573DC"/>
    <w:rsid w:val="005574FD"/>
    <w:rsid w:val="00557514"/>
    <w:rsid w:val="00557569"/>
    <w:rsid w:val="005576BD"/>
    <w:rsid w:val="005576EE"/>
    <w:rsid w:val="0055770F"/>
    <w:rsid w:val="00557742"/>
    <w:rsid w:val="0055783C"/>
    <w:rsid w:val="00557B8C"/>
    <w:rsid w:val="00557CC1"/>
    <w:rsid w:val="00557CE0"/>
    <w:rsid w:val="00557EBC"/>
    <w:rsid w:val="00557EC3"/>
    <w:rsid w:val="00557ED2"/>
    <w:rsid w:val="0056022D"/>
    <w:rsid w:val="0056033E"/>
    <w:rsid w:val="005604DF"/>
    <w:rsid w:val="005604E0"/>
    <w:rsid w:val="00560649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873"/>
    <w:rsid w:val="00561957"/>
    <w:rsid w:val="00561989"/>
    <w:rsid w:val="0056230B"/>
    <w:rsid w:val="005623B8"/>
    <w:rsid w:val="0056256B"/>
    <w:rsid w:val="00562784"/>
    <w:rsid w:val="0056288E"/>
    <w:rsid w:val="005629F1"/>
    <w:rsid w:val="00562A99"/>
    <w:rsid w:val="00562B23"/>
    <w:rsid w:val="00562C32"/>
    <w:rsid w:val="00562D13"/>
    <w:rsid w:val="00562E54"/>
    <w:rsid w:val="005630A0"/>
    <w:rsid w:val="005633E7"/>
    <w:rsid w:val="00563406"/>
    <w:rsid w:val="005635A1"/>
    <w:rsid w:val="005639A7"/>
    <w:rsid w:val="005639AF"/>
    <w:rsid w:val="00563C26"/>
    <w:rsid w:val="00563D4A"/>
    <w:rsid w:val="00563D9A"/>
    <w:rsid w:val="00563EBB"/>
    <w:rsid w:val="00563FAA"/>
    <w:rsid w:val="00564352"/>
    <w:rsid w:val="00564703"/>
    <w:rsid w:val="00564885"/>
    <w:rsid w:val="005648EF"/>
    <w:rsid w:val="00564982"/>
    <w:rsid w:val="00564A06"/>
    <w:rsid w:val="00564A75"/>
    <w:rsid w:val="00564BA7"/>
    <w:rsid w:val="00564CEB"/>
    <w:rsid w:val="00564E70"/>
    <w:rsid w:val="00564F23"/>
    <w:rsid w:val="00564FC4"/>
    <w:rsid w:val="005651FD"/>
    <w:rsid w:val="00565231"/>
    <w:rsid w:val="005653BB"/>
    <w:rsid w:val="0056587A"/>
    <w:rsid w:val="00565952"/>
    <w:rsid w:val="00565A60"/>
    <w:rsid w:val="00565B08"/>
    <w:rsid w:val="00565BF1"/>
    <w:rsid w:val="00565CD9"/>
    <w:rsid w:val="00565D98"/>
    <w:rsid w:val="00565E83"/>
    <w:rsid w:val="005660CD"/>
    <w:rsid w:val="00566204"/>
    <w:rsid w:val="00566245"/>
    <w:rsid w:val="005663E5"/>
    <w:rsid w:val="005664DC"/>
    <w:rsid w:val="0056660E"/>
    <w:rsid w:val="0056664A"/>
    <w:rsid w:val="005666D7"/>
    <w:rsid w:val="005668BC"/>
    <w:rsid w:val="00566900"/>
    <w:rsid w:val="00566A03"/>
    <w:rsid w:val="00566AC2"/>
    <w:rsid w:val="00566B44"/>
    <w:rsid w:val="00566C87"/>
    <w:rsid w:val="00566CED"/>
    <w:rsid w:val="00566D02"/>
    <w:rsid w:val="00566D7C"/>
    <w:rsid w:val="00566EE6"/>
    <w:rsid w:val="00567153"/>
    <w:rsid w:val="005671A3"/>
    <w:rsid w:val="00567580"/>
    <w:rsid w:val="00567705"/>
    <w:rsid w:val="00567741"/>
    <w:rsid w:val="00567A95"/>
    <w:rsid w:val="00567AD3"/>
    <w:rsid w:val="00567B0C"/>
    <w:rsid w:val="00567BDF"/>
    <w:rsid w:val="00567C35"/>
    <w:rsid w:val="00567D2A"/>
    <w:rsid w:val="00567DCE"/>
    <w:rsid w:val="00567E1D"/>
    <w:rsid w:val="005701E7"/>
    <w:rsid w:val="00570319"/>
    <w:rsid w:val="00570370"/>
    <w:rsid w:val="00570427"/>
    <w:rsid w:val="005704B4"/>
    <w:rsid w:val="00570530"/>
    <w:rsid w:val="00570535"/>
    <w:rsid w:val="005707B8"/>
    <w:rsid w:val="00570E5E"/>
    <w:rsid w:val="00571102"/>
    <w:rsid w:val="0057112E"/>
    <w:rsid w:val="00571207"/>
    <w:rsid w:val="00571209"/>
    <w:rsid w:val="005713D0"/>
    <w:rsid w:val="005714A7"/>
    <w:rsid w:val="005714C8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2F7A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7FA"/>
    <w:rsid w:val="00574801"/>
    <w:rsid w:val="00574C54"/>
    <w:rsid w:val="00574EFD"/>
    <w:rsid w:val="00575022"/>
    <w:rsid w:val="00575272"/>
    <w:rsid w:val="005752A6"/>
    <w:rsid w:val="0057538D"/>
    <w:rsid w:val="005754E6"/>
    <w:rsid w:val="0057550A"/>
    <w:rsid w:val="00575559"/>
    <w:rsid w:val="005756F6"/>
    <w:rsid w:val="00575746"/>
    <w:rsid w:val="00575780"/>
    <w:rsid w:val="005757DF"/>
    <w:rsid w:val="00575873"/>
    <w:rsid w:val="00575931"/>
    <w:rsid w:val="00575A3D"/>
    <w:rsid w:val="00575B99"/>
    <w:rsid w:val="00575C63"/>
    <w:rsid w:val="005761BE"/>
    <w:rsid w:val="0057635D"/>
    <w:rsid w:val="005763B8"/>
    <w:rsid w:val="0057646A"/>
    <w:rsid w:val="00576534"/>
    <w:rsid w:val="00576545"/>
    <w:rsid w:val="0057654A"/>
    <w:rsid w:val="005766B3"/>
    <w:rsid w:val="0057676F"/>
    <w:rsid w:val="00576C38"/>
    <w:rsid w:val="00576C7F"/>
    <w:rsid w:val="00576CE7"/>
    <w:rsid w:val="00576E5A"/>
    <w:rsid w:val="00576EB0"/>
    <w:rsid w:val="00576EDA"/>
    <w:rsid w:val="00576FEC"/>
    <w:rsid w:val="005770B7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4D2"/>
    <w:rsid w:val="00580629"/>
    <w:rsid w:val="00580C22"/>
    <w:rsid w:val="00580E4C"/>
    <w:rsid w:val="0058100F"/>
    <w:rsid w:val="005810B1"/>
    <w:rsid w:val="00581121"/>
    <w:rsid w:val="00581404"/>
    <w:rsid w:val="0058142C"/>
    <w:rsid w:val="00581577"/>
    <w:rsid w:val="00581917"/>
    <w:rsid w:val="00581CAA"/>
    <w:rsid w:val="00581EBD"/>
    <w:rsid w:val="00581F59"/>
    <w:rsid w:val="00582035"/>
    <w:rsid w:val="0058206D"/>
    <w:rsid w:val="0058222C"/>
    <w:rsid w:val="005822A6"/>
    <w:rsid w:val="00582337"/>
    <w:rsid w:val="005824D2"/>
    <w:rsid w:val="0058251B"/>
    <w:rsid w:val="00582546"/>
    <w:rsid w:val="00582708"/>
    <w:rsid w:val="00582BC4"/>
    <w:rsid w:val="00582DDE"/>
    <w:rsid w:val="00582E21"/>
    <w:rsid w:val="00582E53"/>
    <w:rsid w:val="00582F2D"/>
    <w:rsid w:val="00582F94"/>
    <w:rsid w:val="005830CD"/>
    <w:rsid w:val="005831B7"/>
    <w:rsid w:val="0058334A"/>
    <w:rsid w:val="00583609"/>
    <w:rsid w:val="005836B8"/>
    <w:rsid w:val="00583B18"/>
    <w:rsid w:val="00583D9A"/>
    <w:rsid w:val="00583DF3"/>
    <w:rsid w:val="005840BE"/>
    <w:rsid w:val="005840FC"/>
    <w:rsid w:val="00584298"/>
    <w:rsid w:val="005842F3"/>
    <w:rsid w:val="005844E8"/>
    <w:rsid w:val="00584947"/>
    <w:rsid w:val="00584A9B"/>
    <w:rsid w:val="00584AA2"/>
    <w:rsid w:val="00584BD3"/>
    <w:rsid w:val="00584C63"/>
    <w:rsid w:val="00584CF5"/>
    <w:rsid w:val="00584EAA"/>
    <w:rsid w:val="00585022"/>
    <w:rsid w:val="005852D5"/>
    <w:rsid w:val="00585358"/>
    <w:rsid w:val="005854AA"/>
    <w:rsid w:val="00585AEA"/>
    <w:rsid w:val="00585B19"/>
    <w:rsid w:val="00585BE0"/>
    <w:rsid w:val="00585E84"/>
    <w:rsid w:val="005862F4"/>
    <w:rsid w:val="005863EA"/>
    <w:rsid w:val="00586461"/>
    <w:rsid w:val="005868EB"/>
    <w:rsid w:val="0058699E"/>
    <w:rsid w:val="00586D5F"/>
    <w:rsid w:val="00586D78"/>
    <w:rsid w:val="00586DFA"/>
    <w:rsid w:val="00586FF9"/>
    <w:rsid w:val="00587311"/>
    <w:rsid w:val="005876CF"/>
    <w:rsid w:val="005879AC"/>
    <w:rsid w:val="00587C1C"/>
    <w:rsid w:val="00587E20"/>
    <w:rsid w:val="00587ED5"/>
    <w:rsid w:val="00587FCC"/>
    <w:rsid w:val="00590007"/>
    <w:rsid w:val="00590114"/>
    <w:rsid w:val="005901C3"/>
    <w:rsid w:val="00590262"/>
    <w:rsid w:val="00590361"/>
    <w:rsid w:val="00590705"/>
    <w:rsid w:val="005909B9"/>
    <w:rsid w:val="005909BF"/>
    <w:rsid w:val="00590BE3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34D"/>
    <w:rsid w:val="00592487"/>
    <w:rsid w:val="005925A7"/>
    <w:rsid w:val="005926E0"/>
    <w:rsid w:val="0059277A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91F"/>
    <w:rsid w:val="00594B95"/>
    <w:rsid w:val="00594E20"/>
    <w:rsid w:val="00594FE1"/>
    <w:rsid w:val="00595064"/>
    <w:rsid w:val="00595197"/>
    <w:rsid w:val="005953A6"/>
    <w:rsid w:val="00595463"/>
    <w:rsid w:val="0059559A"/>
    <w:rsid w:val="00595663"/>
    <w:rsid w:val="0059578F"/>
    <w:rsid w:val="005959C1"/>
    <w:rsid w:val="00595B7A"/>
    <w:rsid w:val="00595C69"/>
    <w:rsid w:val="00595EA0"/>
    <w:rsid w:val="00595EC1"/>
    <w:rsid w:val="00596075"/>
    <w:rsid w:val="005963C9"/>
    <w:rsid w:val="005968E3"/>
    <w:rsid w:val="00596B56"/>
    <w:rsid w:val="00596CDE"/>
    <w:rsid w:val="00596D4E"/>
    <w:rsid w:val="00596D65"/>
    <w:rsid w:val="00596D9D"/>
    <w:rsid w:val="00596EAE"/>
    <w:rsid w:val="00596F21"/>
    <w:rsid w:val="00597001"/>
    <w:rsid w:val="005970E3"/>
    <w:rsid w:val="0059714D"/>
    <w:rsid w:val="005971AD"/>
    <w:rsid w:val="00597211"/>
    <w:rsid w:val="0059729A"/>
    <w:rsid w:val="0059745E"/>
    <w:rsid w:val="0059752C"/>
    <w:rsid w:val="00597AA4"/>
    <w:rsid w:val="00597D47"/>
    <w:rsid w:val="00597EE6"/>
    <w:rsid w:val="00597F2B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C6F"/>
    <w:rsid w:val="005A0E66"/>
    <w:rsid w:val="005A0ECF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3EB"/>
    <w:rsid w:val="005A255F"/>
    <w:rsid w:val="005A2588"/>
    <w:rsid w:val="005A26EB"/>
    <w:rsid w:val="005A2761"/>
    <w:rsid w:val="005A27BE"/>
    <w:rsid w:val="005A2936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F"/>
    <w:rsid w:val="005A4B8E"/>
    <w:rsid w:val="005A4C38"/>
    <w:rsid w:val="005A4CD0"/>
    <w:rsid w:val="005A4D18"/>
    <w:rsid w:val="005A4E81"/>
    <w:rsid w:val="005A4EFD"/>
    <w:rsid w:val="005A5201"/>
    <w:rsid w:val="005A531D"/>
    <w:rsid w:val="005A5467"/>
    <w:rsid w:val="005A58AA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3D"/>
    <w:rsid w:val="005A796E"/>
    <w:rsid w:val="005A7CC3"/>
    <w:rsid w:val="005A7CE2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D90"/>
    <w:rsid w:val="005B0F9E"/>
    <w:rsid w:val="005B1112"/>
    <w:rsid w:val="005B1169"/>
    <w:rsid w:val="005B1428"/>
    <w:rsid w:val="005B19F7"/>
    <w:rsid w:val="005B1B7D"/>
    <w:rsid w:val="005B2097"/>
    <w:rsid w:val="005B2201"/>
    <w:rsid w:val="005B2555"/>
    <w:rsid w:val="005B2600"/>
    <w:rsid w:val="005B260D"/>
    <w:rsid w:val="005B264D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2EFF"/>
    <w:rsid w:val="005B33F9"/>
    <w:rsid w:val="005B33FC"/>
    <w:rsid w:val="005B3431"/>
    <w:rsid w:val="005B3494"/>
    <w:rsid w:val="005B366A"/>
    <w:rsid w:val="005B369A"/>
    <w:rsid w:val="005B370E"/>
    <w:rsid w:val="005B3769"/>
    <w:rsid w:val="005B4554"/>
    <w:rsid w:val="005B466C"/>
    <w:rsid w:val="005B477F"/>
    <w:rsid w:val="005B4990"/>
    <w:rsid w:val="005B4A42"/>
    <w:rsid w:val="005B4CEA"/>
    <w:rsid w:val="005B4D7C"/>
    <w:rsid w:val="005B4EBF"/>
    <w:rsid w:val="005B4FE2"/>
    <w:rsid w:val="005B508C"/>
    <w:rsid w:val="005B55AA"/>
    <w:rsid w:val="005B597B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B6B"/>
    <w:rsid w:val="005B7BF7"/>
    <w:rsid w:val="005B7C67"/>
    <w:rsid w:val="005C0318"/>
    <w:rsid w:val="005C0390"/>
    <w:rsid w:val="005C03C3"/>
    <w:rsid w:val="005C03FE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007"/>
    <w:rsid w:val="005C111A"/>
    <w:rsid w:val="005C1181"/>
    <w:rsid w:val="005C125A"/>
    <w:rsid w:val="005C1368"/>
    <w:rsid w:val="005C13E6"/>
    <w:rsid w:val="005C1526"/>
    <w:rsid w:val="005C1775"/>
    <w:rsid w:val="005C18CC"/>
    <w:rsid w:val="005C1BEE"/>
    <w:rsid w:val="005C1D74"/>
    <w:rsid w:val="005C1E6F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0A5"/>
    <w:rsid w:val="005C358D"/>
    <w:rsid w:val="005C35BC"/>
    <w:rsid w:val="005C37D8"/>
    <w:rsid w:val="005C3835"/>
    <w:rsid w:val="005C3888"/>
    <w:rsid w:val="005C3980"/>
    <w:rsid w:val="005C3C97"/>
    <w:rsid w:val="005C3DBA"/>
    <w:rsid w:val="005C3DDE"/>
    <w:rsid w:val="005C3FD4"/>
    <w:rsid w:val="005C4047"/>
    <w:rsid w:val="005C40E7"/>
    <w:rsid w:val="005C417A"/>
    <w:rsid w:val="005C4A42"/>
    <w:rsid w:val="005C4B6D"/>
    <w:rsid w:val="005C4CF0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5E2C"/>
    <w:rsid w:val="005C622C"/>
    <w:rsid w:val="005C63CD"/>
    <w:rsid w:val="005C63E9"/>
    <w:rsid w:val="005C6584"/>
    <w:rsid w:val="005C67D2"/>
    <w:rsid w:val="005C67D4"/>
    <w:rsid w:val="005C6804"/>
    <w:rsid w:val="005C680A"/>
    <w:rsid w:val="005C6C00"/>
    <w:rsid w:val="005C6C0C"/>
    <w:rsid w:val="005C6DE2"/>
    <w:rsid w:val="005C6F45"/>
    <w:rsid w:val="005C6F95"/>
    <w:rsid w:val="005C6FA8"/>
    <w:rsid w:val="005C7418"/>
    <w:rsid w:val="005C75EA"/>
    <w:rsid w:val="005C7738"/>
    <w:rsid w:val="005C7D59"/>
    <w:rsid w:val="005D0070"/>
    <w:rsid w:val="005D00C4"/>
    <w:rsid w:val="005D01EC"/>
    <w:rsid w:val="005D02F4"/>
    <w:rsid w:val="005D0372"/>
    <w:rsid w:val="005D057C"/>
    <w:rsid w:val="005D0796"/>
    <w:rsid w:val="005D0A0D"/>
    <w:rsid w:val="005D0BC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90"/>
    <w:rsid w:val="005D23C6"/>
    <w:rsid w:val="005D257F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5ED6"/>
    <w:rsid w:val="005D608C"/>
    <w:rsid w:val="005D613E"/>
    <w:rsid w:val="005D6214"/>
    <w:rsid w:val="005D624E"/>
    <w:rsid w:val="005D6537"/>
    <w:rsid w:val="005D6593"/>
    <w:rsid w:val="005D6A7C"/>
    <w:rsid w:val="005D6AC4"/>
    <w:rsid w:val="005D6C3B"/>
    <w:rsid w:val="005D6E98"/>
    <w:rsid w:val="005D7147"/>
    <w:rsid w:val="005D7459"/>
    <w:rsid w:val="005D774F"/>
    <w:rsid w:val="005D77E7"/>
    <w:rsid w:val="005D793C"/>
    <w:rsid w:val="005D7A7E"/>
    <w:rsid w:val="005D7D73"/>
    <w:rsid w:val="005D7EA0"/>
    <w:rsid w:val="005D7FC5"/>
    <w:rsid w:val="005E02DB"/>
    <w:rsid w:val="005E034D"/>
    <w:rsid w:val="005E034F"/>
    <w:rsid w:val="005E0443"/>
    <w:rsid w:val="005E0515"/>
    <w:rsid w:val="005E0739"/>
    <w:rsid w:val="005E079D"/>
    <w:rsid w:val="005E0DC6"/>
    <w:rsid w:val="005E0FFC"/>
    <w:rsid w:val="005E1121"/>
    <w:rsid w:val="005E1260"/>
    <w:rsid w:val="005E14F6"/>
    <w:rsid w:val="005E1593"/>
    <w:rsid w:val="005E1614"/>
    <w:rsid w:val="005E1BAA"/>
    <w:rsid w:val="005E1C9E"/>
    <w:rsid w:val="005E1EF1"/>
    <w:rsid w:val="005E2088"/>
    <w:rsid w:val="005E2490"/>
    <w:rsid w:val="005E258E"/>
    <w:rsid w:val="005E2608"/>
    <w:rsid w:val="005E2A2A"/>
    <w:rsid w:val="005E2C77"/>
    <w:rsid w:val="005E2E19"/>
    <w:rsid w:val="005E2EBC"/>
    <w:rsid w:val="005E300F"/>
    <w:rsid w:val="005E3063"/>
    <w:rsid w:val="005E3231"/>
    <w:rsid w:val="005E329A"/>
    <w:rsid w:val="005E33FB"/>
    <w:rsid w:val="005E35A2"/>
    <w:rsid w:val="005E3629"/>
    <w:rsid w:val="005E3A47"/>
    <w:rsid w:val="005E3A4E"/>
    <w:rsid w:val="005E3D06"/>
    <w:rsid w:val="005E3D42"/>
    <w:rsid w:val="005E4067"/>
    <w:rsid w:val="005E415F"/>
    <w:rsid w:val="005E495D"/>
    <w:rsid w:val="005E4AA7"/>
    <w:rsid w:val="005E4B03"/>
    <w:rsid w:val="005E4B61"/>
    <w:rsid w:val="005E4B7E"/>
    <w:rsid w:val="005E4C82"/>
    <w:rsid w:val="005E4E5C"/>
    <w:rsid w:val="005E4F98"/>
    <w:rsid w:val="005E5044"/>
    <w:rsid w:val="005E515E"/>
    <w:rsid w:val="005E51E9"/>
    <w:rsid w:val="005E522F"/>
    <w:rsid w:val="005E5281"/>
    <w:rsid w:val="005E5359"/>
    <w:rsid w:val="005E56E7"/>
    <w:rsid w:val="005E56F5"/>
    <w:rsid w:val="005E5875"/>
    <w:rsid w:val="005E594F"/>
    <w:rsid w:val="005E5A17"/>
    <w:rsid w:val="005E5A19"/>
    <w:rsid w:val="005E5A4B"/>
    <w:rsid w:val="005E5C33"/>
    <w:rsid w:val="005E5D2C"/>
    <w:rsid w:val="005E5D94"/>
    <w:rsid w:val="005E6315"/>
    <w:rsid w:val="005E63BC"/>
    <w:rsid w:val="005E65A8"/>
    <w:rsid w:val="005E6625"/>
    <w:rsid w:val="005E6710"/>
    <w:rsid w:val="005E6878"/>
    <w:rsid w:val="005E68CE"/>
    <w:rsid w:val="005E697B"/>
    <w:rsid w:val="005E6B73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E7E75"/>
    <w:rsid w:val="005F013D"/>
    <w:rsid w:val="005F028B"/>
    <w:rsid w:val="005F03B2"/>
    <w:rsid w:val="005F0855"/>
    <w:rsid w:val="005F09B1"/>
    <w:rsid w:val="005F0AF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67D"/>
    <w:rsid w:val="005F17BA"/>
    <w:rsid w:val="005F1A01"/>
    <w:rsid w:val="005F1E9D"/>
    <w:rsid w:val="005F1FA8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C34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441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3D"/>
    <w:rsid w:val="005F7DBE"/>
    <w:rsid w:val="00600047"/>
    <w:rsid w:val="006002C7"/>
    <w:rsid w:val="00600440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7DB"/>
    <w:rsid w:val="00601B15"/>
    <w:rsid w:val="00601B92"/>
    <w:rsid w:val="00601DBF"/>
    <w:rsid w:val="00601E0D"/>
    <w:rsid w:val="006020CD"/>
    <w:rsid w:val="00602217"/>
    <w:rsid w:val="006024C0"/>
    <w:rsid w:val="00602575"/>
    <w:rsid w:val="0060272F"/>
    <w:rsid w:val="00602746"/>
    <w:rsid w:val="00602B5B"/>
    <w:rsid w:val="006030E5"/>
    <w:rsid w:val="0060319D"/>
    <w:rsid w:val="006031B3"/>
    <w:rsid w:val="006031B8"/>
    <w:rsid w:val="00603304"/>
    <w:rsid w:val="006036FF"/>
    <w:rsid w:val="00603833"/>
    <w:rsid w:val="00603A16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D3E"/>
    <w:rsid w:val="00604F17"/>
    <w:rsid w:val="00605107"/>
    <w:rsid w:val="0060513A"/>
    <w:rsid w:val="00605158"/>
    <w:rsid w:val="00605236"/>
    <w:rsid w:val="006052B8"/>
    <w:rsid w:val="006055E5"/>
    <w:rsid w:val="0060569F"/>
    <w:rsid w:val="00605743"/>
    <w:rsid w:val="0060576E"/>
    <w:rsid w:val="00605951"/>
    <w:rsid w:val="00605D35"/>
    <w:rsid w:val="00605E53"/>
    <w:rsid w:val="00605E5F"/>
    <w:rsid w:val="00605EE3"/>
    <w:rsid w:val="0060602C"/>
    <w:rsid w:val="0060617E"/>
    <w:rsid w:val="0060618F"/>
    <w:rsid w:val="006061CE"/>
    <w:rsid w:val="0060625E"/>
    <w:rsid w:val="006064B2"/>
    <w:rsid w:val="00606671"/>
    <w:rsid w:val="00606748"/>
    <w:rsid w:val="00606990"/>
    <w:rsid w:val="006069E4"/>
    <w:rsid w:val="00606CCF"/>
    <w:rsid w:val="00606DB5"/>
    <w:rsid w:val="0060719C"/>
    <w:rsid w:val="00607233"/>
    <w:rsid w:val="00607270"/>
    <w:rsid w:val="00607444"/>
    <w:rsid w:val="006074DD"/>
    <w:rsid w:val="00607625"/>
    <w:rsid w:val="00607639"/>
    <w:rsid w:val="00607826"/>
    <w:rsid w:val="00607984"/>
    <w:rsid w:val="00607F9B"/>
    <w:rsid w:val="00607FDC"/>
    <w:rsid w:val="00610408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D5D"/>
    <w:rsid w:val="00611E5A"/>
    <w:rsid w:val="006120F1"/>
    <w:rsid w:val="00612156"/>
    <w:rsid w:val="00612191"/>
    <w:rsid w:val="006121FE"/>
    <w:rsid w:val="00612429"/>
    <w:rsid w:val="0061293C"/>
    <w:rsid w:val="006129C3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6"/>
    <w:rsid w:val="00613B8D"/>
    <w:rsid w:val="00613DFE"/>
    <w:rsid w:val="00613EA7"/>
    <w:rsid w:val="00613EA9"/>
    <w:rsid w:val="00614009"/>
    <w:rsid w:val="00614498"/>
    <w:rsid w:val="006144BC"/>
    <w:rsid w:val="006147B5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09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0F"/>
    <w:rsid w:val="0061611B"/>
    <w:rsid w:val="00616253"/>
    <w:rsid w:val="00616286"/>
    <w:rsid w:val="00616537"/>
    <w:rsid w:val="006166F7"/>
    <w:rsid w:val="006169E1"/>
    <w:rsid w:val="00616CE2"/>
    <w:rsid w:val="00616D06"/>
    <w:rsid w:val="006170CC"/>
    <w:rsid w:val="006170DE"/>
    <w:rsid w:val="0061717C"/>
    <w:rsid w:val="00617274"/>
    <w:rsid w:val="006172C5"/>
    <w:rsid w:val="0061731A"/>
    <w:rsid w:val="00617548"/>
    <w:rsid w:val="00617749"/>
    <w:rsid w:val="006177A7"/>
    <w:rsid w:val="00617C29"/>
    <w:rsid w:val="00617C77"/>
    <w:rsid w:val="00617E61"/>
    <w:rsid w:val="00617EA2"/>
    <w:rsid w:val="006200E2"/>
    <w:rsid w:val="00620232"/>
    <w:rsid w:val="006206D7"/>
    <w:rsid w:val="006208B2"/>
    <w:rsid w:val="00620924"/>
    <w:rsid w:val="00620925"/>
    <w:rsid w:val="00620C04"/>
    <w:rsid w:val="00620D94"/>
    <w:rsid w:val="00620E3A"/>
    <w:rsid w:val="00621384"/>
    <w:rsid w:val="006213DE"/>
    <w:rsid w:val="006215B6"/>
    <w:rsid w:val="0062162F"/>
    <w:rsid w:val="00621736"/>
    <w:rsid w:val="00621744"/>
    <w:rsid w:val="006217C9"/>
    <w:rsid w:val="00621D15"/>
    <w:rsid w:val="00621D9C"/>
    <w:rsid w:val="00621EA3"/>
    <w:rsid w:val="00621F4A"/>
    <w:rsid w:val="0062202B"/>
    <w:rsid w:val="006220B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871"/>
    <w:rsid w:val="0062392D"/>
    <w:rsid w:val="00623B6F"/>
    <w:rsid w:val="00623F92"/>
    <w:rsid w:val="0062468B"/>
    <w:rsid w:val="00624B50"/>
    <w:rsid w:val="00624BC5"/>
    <w:rsid w:val="00624D4F"/>
    <w:rsid w:val="00624DBD"/>
    <w:rsid w:val="00624E2B"/>
    <w:rsid w:val="00624E3F"/>
    <w:rsid w:val="00624FF7"/>
    <w:rsid w:val="0062510A"/>
    <w:rsid w:val="0062514A"/>
    <w:rsid w:val="006253DD"/>
    <w:rsid w:val="00625523"/>
    <w:rsid w:val="00625590"/>
    <w:rsid w:val="006256F8"/>
    <w:rsid w:val="0062570A"/>
    <w:rsid w:val="0062578C"/>
    <w:rsid w:val="00625824"/>
    <w:rsid w:val="00625AB0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1A"/>
    <w:rsid w:val="00627085"/>
    <w:rsid w:val="00627283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221"/>
    <w:rsid w:val="006317D9"/>
    <w:rsid w:val="00631AF9"/>
    <w:rsid w:val="00631C97"/>
    <w:rsid w:val="00631D05"/>
    <w:rsid w:val="00631DC7"/>
    <w:rsid w:val="00631F39"/>
    <w:rsid w:val="00632047"/>
    <w:rsid w:val="00632067"/>
    <w:rsid w:val="006321C8"/>
    <w:rsid w:val="006322B5"/>
    <w:rsid w:val="00632556"/>
    <w:rsid w:val="006326A3"/>
    <w:rsid w:val="006328CD"/>
    <w:rsid w:val="00632930"/>
    <w:rsid w:val="00632A2B"/>
    <w:rsid w:val="00632BC9"/>
    <w:rsid w:val="00632BF5"/>
    <w:rsid w:val="00632F38"/>
    <w:rsid w:val="006331DF"/>
    <w:rsid w:val="00633325"/>
    <w:rsid w:val="00633819"/>
    <w:rsid w:val="00633927"/>
    <w:rsid w:val="006339F7"/>
    <w:rsid w:val="00633A46"/>
    <w:rsid w:val="00633A6A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8B3"/>
    <w:rsid w:val="006349E5"/>
    <w:rsid w:val="00634C67"/>
    <w:rsid w:val="00634C8C"/>
    <w:rsid w:val="00634CA8"/>
    <w:rsid w:val="00634DB8"/>
    <w:rsid w:val="0063527A"/>
    <w:rsid w:val="006352CA"/>
    <w:rsid w:val="0063530E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DAE"/>
    <w:rsid w:val="00635EDD"/>
    <w:rsid w:val="00635EFB"/>
    <w:rsid w:val="00636149"/>
    <w:rsid w:val="00636184"/>
    <w:rsid w:val="00636407"/>
    <w:rsid w:val="00636419"/>
    <w:rsid w:val="00636439"/>
    <w:rsid w:val="00636459"/>
    <w:rsid w:val="006364DE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23"/>
    <w:rsid w:val="006376DA"/>
    <w:rsid w:val="006377D1"/>
    <w:rsid w:val="00637823"/>
    <w:rsid w:val="006378EC"/>
    <w:rsid w:val="006378FC"/>
    <w:rsid w:val="00637900"/>
    <w:rsid w:val="00637926"/>
    <w:rsid w:val="00637971"/>
    <w:rsid w:val="00637BF0"/>
    <w:rsid w:val="00637C72"/>
    <w:rsid w:val="00637E88"/>
    <w:rsid w:val="00637EBE"/>
    <w:rsid w:val="00637F74"/>
    <w:rsid w:val="006401A8"/>
    <w:rsid w:val="00640201"/>
    <w:rsid w:val="00640229"/>
    <w:rsid w:val="00640342"/>
    <w:rsid w:val="0064038D"/>
    <w:rsid w:val="00640656"/>
    <w:rsid w:val="00640687"/>
    <w:rsid w:val="0064097B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23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C99"/>
    <w:rsid w:val="00642D6B"/>
    <w:rsid w:val="0064307E"/>
    <w:rsid w:val="00643090"/>
    <w:rsid w:val="0064327C"/>
    <w:rsid w:val="006432D2"/>
    <w:rsid w:val="0064350E"/>
    <w:rsid w:val="006435A1"/>
    <w:rsid w:val="0064370B"/>
    <w:rsid w:val="00643AF0"/>
    <w:rsid w:val="00643D57"/>
    <w:rsid w:val="00643E10"/>
    <w:rsid w:val="00643F8E"/>
    <w:rsid w:val="00644031"/>
    <w:rsid w:val="006440B2"/>
    <w:rsid w:val="00644257"/>
    <w:rsid w:val="0064446D"/>
    <w:rsid w:val="00644548"/>
    <w:rsid w:val="006448F7"/>
    <w:rsid w:val="0064490E"/>
    <w:rsid w:val="00644A7E"/>
    <w:rsid w:val="00644E14"/>
    <w:rsid w:val="00644E9A"/>
    <w:rsid w:val="0064536B"/>
    <w:rsid w:val="0064544A"/>
    <w:rsid w:val="00645528"/>
    <w:rsid w:val="006456D6"/>
    <w:rsid w:val="006457B5"/>
    <w:rsid w:val="00645BF6"/>
    <w:rsid w:val="00645E05"/>
    <w:rsid w:val="00645FAF"/>
    <w:rsid w:val="00646089"/>
    <w:rsid w:val="00646212"/>
    <w:rsid w:val="00646336"/>
    <w:rsid w:val="0064651F"/>
    <w:rsid w:val="00646599"/>
    <w:rsid w:val="0064668C"/>
    <w:rsid w:val="00646908"/>
    <w:rsid w:val="00646B9D"/>
    <w:rsid w:val="00646DA8"/>
    <w:rsid w:val="00646F2F"/>
    <w:rsid w:val="00646F81"/>
    <w:rsid w:val="006471D5"/>
    <w:rsid w:val="00647461"/>
    <w:rsid w:val="006474C4"/>
    <w:rsid w:val="00647733"/>
    <w:rsid w:val="0064775C"/>
    <w:rsid w:val="0064781A"/>
    <w:rsid w:val="00647BE1"/>
    <w:rsid w:val="00647CDC"/>
    <w:rsid w:val="00647FD6"/>
    <w:rsid w:val="00647FF6"/>
    <w:rsid w:val="0065017A"/>
    <w:rsid w:val="00650411"/>
    <w:rsid w:val="0065043D"/>
    <w:rsid w:val="00650538"/>
    <w:rsid w:val="00650659"/>
    <w:rsid w:val="00650E4F"/>
    <w:rsid w:val="00650FC4"/>
    <w:rsid w:val="0065111E"/>
    <w:rsid w:val="00651295"/>
    <w:rsid w:val="00651307"/>
    <w:rsid w:val="006516A3"/>
    <w:rsid w:val="0065178A"/>
    <w:rsid w:val="00651990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2DD"/>
    <w:rsid w:val="006536FB"/>
    <w:rsid w:val="00653727"/>
    <w:rsid w:val="006537D6"/>
    <w:rsid w:val="00653805"/>
    <w:rsid w:val="006539C0"/>
    <w:rsid w:val="00653B38"/>
    <w:rsid w:val="00653DD0"/>
    <w:rsid w:val="00653DFF"/>
    <w:rsid w:val="00653E9D"/>
    <w:rsid w:val="00654545"/>
    <w:rsid w:val="0065457E"/>
    <w:rsid w:val="006546B8"/>
    <w:rsid w:val="006546CB"/>
    <w:rsid w:val="00654919"/>
    <w:rsid w:val="00654E90"/>
    <w:rsid w:val="00654FAB"/>
    <w:rsid w:val="0065508E"/>
    <w:rsid w:val="006550A5"/>
    <w:rsid w:val="006551FA"/>
    <w:rsid w:val="00655200"/>
    <w:rsid w:val="006552B4"/>
    <w:rsid w:val="00655A48"/>
    <w:rsid w:val="00655B1A"/>
    <w:rsid w:val="00655C4E"/>
    <w:rsid w:val="00655DE8"/>
    <w:rsid w:val="00655FB2"/>
    <w:rsid w:val="00656052"/>
    <w:rsid w:val="0065611A"/>
    <w:rsid w:val="00656387"/>
    <w:rsid w:val="00656414"/>
    <w:rsid w:val="006564DD"/>
    <w:rsid w:val="006564E1"/>
    <w:rsid w:val="00656A09"/>
    <w:rsid w:val="00656A17"/>
    <w:rsid w:val="00656BE5"/>
    <w:rsid w:val="00656C77"/>
    <w:rsid w:val="00657174"/>
    <w:rsid w:val="006572EB"/>
    <w:rsid w:val="0065743A"/>
    <w:rsid w:val="006576AE"/>
    <w:rsid w:val="00657A3F"/>
    <w:rsid w:val="00657B68"/>
    <w:rsid w:val="00657BAD"/>
    <w:rsid w:val="00657ED4"/>
    <w:rsid w:val="00657F0E"/>
    <w:rsid w:val="006600BE"/>
    <w:rsid w:val="00660141"/>
    <w:rsid w:val="00660224"/>
    <w:rsid w:val="00660330"/>
    <w:rsid w:val="006603B2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D63"/>
    <w:rsid w:val="00660EA8"/>
    <w:rsid w:val="006611BA"/>
    <w:rsid w:val="006612A0"/>
    <w:rsid w:val="006613DD"/>
    <w:rsid w:val="00661499"/>
    <w:rsid w:val="00661539"/>
    <w:rsid w:val="0066156E"/>
    <w:rsid w:val="006618FE"/>
    <w:rsid w:val="00661922"/>
    <w:rsid w:val="00661928"/>
    <w:rsid w:val="00661B95"/>
    <w:rsid w:val="00661FAE"/>
    <w:rsid w:val="00662076"/>
    <w:rsid w:val="006623D3"/>
    <w:rsid w:val="00662675"/>
    <w:rsid w:val="00662713"/>
    <w:rsid w:val="006629EF"/>
    <w:rsid w:val="006629FD"/>
    <w:rsid w:val="00662BC7"/>
    <w:rsid w:val="00662BCE"/>
    <w:rsid w:val="00662E39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C05"/>
    <w:rsid w:val="00667CCF"/>
    <w:rsid w:val="00667FCD"/>
    <w:rsid w:val="006700F5"/>
    <w:rsid w:val="00670208"/>
    <w:rsid w:val="006702D2"/>
    <w:rsid w:val="006706B8"/>
    <w:rsid w:val="006706EB"/>
    <w:rsid w:val="00670807"/>
    <w:rsid w:val="00670A94"/>
    <w:rsid w:val="00670B0D"/>
    <w:rsid w:val="00670BCF"/>
    <w:rsid w:val="00670BF0"/>
    <w:rsid w:val="00670C07"/>
    <w:rsid w:val="0067100B"/>
    <w:rsid w:val="006710B4"/>
    <w:rsid w:val="00671130"/>
    <w:rsid w:val="0067122A"/>
    <w:rsid w:val="00671492"/>
    <w:rsid w:val="00671577"/>
    <w:rsid w:val="0067164E"/>
    <w:rsid w:val="0067167C"/>
    <w:rsid w:val="00671848"/>
    <w:rsid w:val="00671963"/>
    <w:rsid w:val="006719A2"/>
    <w:rsid w:val="00671CD8"/>
    <w:rsid w:val="00671D93"/>
    <w:rsid w:val="00671E3E"/>
    <w:rsid w:val="00671FA7"/>
    <w:rsid w:val="006720EE"/>
    <w:rsid w:val="00672188"/>
    <w:rsid w:val="0067245F"/>
    <w:rsid w:val="006728DF"/>
    <w:rsid w:val="00672997"/>
    <w:rsid w:val="006729B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2EC"/>
    <w:rsid w:val="006745A8"/>
    <w:rsid w:val="006747DA"/>
    <w:rsid w:val="0067498B"/>
    <w:rsid w:val="00674BCC"/>
    <w:rsid w:val="006751DC"/>
    <w:rsid w:val="00675210"/>
    <w:rsid w:val="00675352"/>
    <w:rsid w:val="006753F0"/>
    <w:rsid w:val="00675495"/>
    <w:rsid w:val="006755D2"/>
    <w:rsid w:val="006755E4"/>
    <w:rsid w:val="0067575D"/>
    <w:rsid w:val="0067598C"/>
    <w:rsid w:val="006759D8"/>
    <w:rsid w:val="00675A53"/>
    <w:rsid w:val="00675B2A"/>
    <w:rsid w:val="00675C6A"/>
    <w:rsid w:val="00675CD3"/>
    <w:rsid w:val="00675D14"/>
    <w:rsid w:val="00675DC1"/>
    <w:rsid w:val="00675E0E"/>
    <w:rsid w:val="00675E1C"/>
    <w:rsid w:val="0067613D"/>
    <w:rsid w:val="006764A3"/>
    <w:rsid w:val="006765AB"/>
    <w:rsid w:val="006766B8"/>
    <w:rsid w:val="00676727"/>
    <w:rsid w:val="00676763"/>
    <w:rsid w:val="006767A5"/>
    <w:rsid w:val="0067689C"/>
    <w:rsid w:val="006768F6"/>
    <w:rsid w:val="00676C61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FF2"/>
    <w:rsid w:val="006800BD"/>
    <w:rsid w:val="006802FE"/>
    <w:rsid w:val="00680372"/>
    <w:rsid w:val="0068040C"/>
    <w:rsid w:val="0068043D"/>
    <w:rsid w:val="00680472"/>
    <w:rsid w:val="006804B4"/>
    <w:rsid w:val="0068053F"/>
    <w:rsid w:val="006808B2"/>
    <w:rsid w:val="00680991"/>
    <w:rsid w:val="00680A73"/>
    <w:rsid w:val="00680BAF"/>
    <w:rsid w:val="00680C34"/>
    <w:rsid w:val="00680C8A"/>
    <w:rsid w:val="00680DB0"/>
    <w:rsid w:val="00680E48"/>
    <w:rsid w:val="00680F05"/>
    <w:rsid w:val="00680F22"/>
    <w:rsid w:val="00681782"/>
    <w:rsid w:val="0068182F"/>
    <w:rsid w:val="00681B8B"/>
    <w:rsid w:val="00681BF0"/>
    <w:rsid w:val="00681D22"/>
    <w:rsid w:val="006820A8"/>
    <w:rsid w:val="006823F2"/>
    <w:rsid w:val="00682496"/>
    <w:rsid w:val="00682540"/>
    <w:rsid w:val="0068258A"/>
    <w:rsid w:val="006826C7"/>
    <w:rsid w:val="00682A46"/>
    <w:rsid w:val="00682C0C"/>
    <w:rsid w:val="00682C0D"/>
    <w:rsid w:val="00682DE3"/>
    <w:rsid w:val="00682FFD"/>
    <w:rsid w:val="0068324D"/>
    <w:rsid w:val="00683337"/>
    <w:rsid w:val="00683371"/>
    <w:rsid w:val="0068339A"/>
    <w:rsid w:val="00683B37"/>
    <w:rsid w:val="00683D21"/>
    <w:rsid w:val="00683FFA"/>
    <w:rsid w:val="0068405F"/>
    <w:rsid w:val="00684137"/>
    <w:rsid w:val="0068429E"/>
    <w:rsid w:val="00684443"/>
    <w:rsid w:val="0068457C"/>
    <w:rsid w:val="006846B9"/>
    <w:rsid w:val="006847BC"/>
    <w:rsid w:val="00684842"/>
    <w:rsid w:val="00684A61"/>
    <w:rsid w:val="00684B62"/>
    <w:rsid w:val="00684EA3"/>
    <w:rsid w:val="00684FD2"/>
    <w:rsid w:val="0068508A"/>
    <w:rsid w:val="0068536D"/>
    <w:rsid w:val="006853BF"/>
    <w:rsid w:val="00685622"/>
    <w:rsid w:val="00685639"/>
    <w:rsid w:val="006857B4"/>
    <w:rsid w:val="00685875"/>
    <w:rsid w:val="0068596F"/>
    <w:rsid w:val="00685986"/>
    <w:rsid w:val="00685D3D"/>
    <w:rsid w:val="00685F0F"/>
    <w:rsid w:val="00685FED"/>
    <w:rsid w:val="006860ED"/>
    <w:rsid w:val="00686156"/>
    <w:rsid w:val="006861D7"/>
    <w:rsid w:val="0068628E"/>
    <w:rsid w:val="006863BF"/>
    <w:rsid w:val="006863DE"/>
    <w:rsid w:val="00686557"/>
    <w:rsid w:val="00686661"/>
    <w:rsid w:val="00686889"/>
    <w:rsid w:val="00686970"/>
    <w:rsid w:val="006869D2"/>
    <w:rsid w:val="00686BE5"/>
    <w:rsid w:val="006871DF"/>
    <w:rsid w:val="006871F7"/>
    <w:rsid w:val="006872C5"/>
    <w:rsid w:val="0068788F"/>
    <w:rsid w:val="00687B84"/>
    <w:rsid w:val="00687B9B"/>
    <w:rsid w:val="00687C7E"/>
    <w:rsid w:val="00687C80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3E7"/>
    <w:rsid w:val="006915CE"/>
    <w:rsid w:val="0069160E"/>
    <w:rsid w:val="006916DA"/>
    <w:rsid w:val="006917B7"/>
    <w:rsid w:val="00691B62"/>
    <w:rsid w:val="00691C8B"/>
    <w:rsid w:val="006920E6"/>
    <w:rsid w:val="0069238F"/>
    <w:rsid w:val="006924BC"/>
    <w:rsid w:val="006926B9"/>
    <w:rsid w:val="006929A9"/>
    <w:rsid w:val="00692A06"/>
    <w:rsid w:val="00692ACF"/>
    <w:rsid w:val="00692B31"/>
    <w:rsid w:val="00692BC2"/>
    <w:rsid w:val="00692D31"/>
    <w:rsid w:val="00692EFE"/>
    <w:rsid w:val="006930EC"/>
    <w:rsid w:val="006931A3"/>
    <w:rsid w:val="00693349"/>
    <w:rsid w:val="00693455"/>
    <w:rsid w:val="0069370F"/>
    <w:rsid w:val="0069377D"/>
    <w:rsid w:val="00693823"/>
    <w:rsid w:val="0069386B"/>
    <w:rsid w:val="00693A97"/>
    <w:rsid w:val="00693C86"/>
    <w:rsid w:val="00694342"/>
    <w:rsid w:val="0069444F"/>
    <w:rsid w:val="00694459"/>
    <w:rsid w:val="0069458F"/>
    <w:rsid w:val="00694672"/>
    <w:rsid w:val="00694728"/>
    <w:rsid w:val="006948B2"/>
    <w:rsid w:val="00694922"/>
    <w:rsid w:val="00694AC1"/>
    <w:rsid w:val="00694BA4"/>
    <w:rsid w:val="00694BB6"/>
    <w:rsid w:val="00694CB5"/>
    <w:rsid w:val="006950A7"/>
    <w:rsid w:val="00695220"/>
    <w:rsid w:val="00695261"/>
    <w:rsid w:val="0069535D"/>
    <w:rsid w:val="0069537D"/>
    <w:rsid w:val="006953D2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3EC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667"/>
    <w:rsid w:val="0069795D"/>
    <w:rsid w:val="00697CFD"/>
    <w:rsid w:val="00697D18"/>
    <w:rsid w:val="00697E32"/>
    <w:rsid w:val="00697EF2"/>
    <w:rsid w:val="00697EFE"/>
    <w:rsid w:val="00697FE7"/>
    <w:rsid w:val="006A0137"/>
    <w:rsid w:val="006A01BB"/>
    <w:rsid w:val="006A0200"/>
    <w:rsid w:val="006A0598"/>
    <w:rsid w:val="006A05D4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63"/>
    <w:rsid w:val="006A0F80"/>
    <w:rsid w:val="006A1112"/>
    <w:rsid w:val="006A1147"/>
    <w:rsid w:val="006A115E"/>
    <w:rsid w:val="006A143E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63E"/>
    <w:rsid w:val="006A27C6"/>
    <w:rsid w:val="006A2A95"/>
    <w:rsid w:val="006A2B99"/>
    <w:rsid w:val="006A2E4A"/>
    <w:rsid w:val="006A2EC3"/>
    <w:rsid w:val="006A2EDA"/>
    <w:rsid w:val="006A2F5D"/>
    <w:rsid w:val="006A30BD"/>
    <w:rsid w:val="006A3133"/>
    <w:rsid w:val="006A319D"/>
    <w:rsid w:val="006A3347"/>
    <w:rsid w:val="006A358A"/>
    <w:rsid w:val="006A3905"/>
    <w:rsid w:val="006A3DFF"/>
    <w:rsid w:val="006A40E5"/>
    <w:rsid w:val="006A44D0"/>
    <w:rsid w:val="006A453B"/>
    <w:rsid w:val="006A45C1"/>
    <w:rsid w:val="006A45DF"/>
    <w:rsid w:val="006A46A0"/>
    <w:rsid w:val="006A4720"/>
    <w:rsid w:val="006A4A02"/>
    <w:rsid w:val="006A4B20"/>
    <w:rsid w:val="006A4C56"/>
    <w:rsid w:val="006A4C82"/>
    <w:rsid w:val="006A4C94"/>
    <w:rsid w:val="006A4C9D"/>
    <w:rsid w:val="006A4E22"/>
    <w:rsid w:val="006A4F09"/>
    <w:rsid w:val="006A4F21"/>
    <w:rsid w:val="006A50D4"/>
    <w:rsid w:val="006A5422"/>
    <w:rsid w:val="006A594A"/>
    <w:rsid w:val="006A5AE4"/>
    <w:rsid w:val="006A5C4C"/>
    <w:rsid w:val="006A5DC8"/>
    <w:rsid w:val="006A615E"/>
    <w:rsid w:val="006A617B"/>
    <w:rsid w:val="006A61EE"/>
    <w:rsid w:val="006A630B"/>
    <w:rsid w:val="006A649D"/>
    <w:rsid w:val="006A6731"/>
    <w:rsid w:val="006A67A2"/>
    <w:rsid w:val="006A686D"/>
    <w:rsid w:val="006A688D"/>
    <w:rsid w:val="006A6946"/>
    <w:rsid w:val="006A6B2F"/>
    <w:rsid w:val="006A6BD8"/>
    <w:rsid w:val="006A6D28"/>
    <w:rsid w:val="006A6E4F"/>
    <w:rsid w:val="006A742E"/>
    <w:rsid w:val="006A770A"/>
    <w:rsid w:val="006A7795"/>
    <w:rsid w:val="006A7A92"/>
    <w:rsid w:val="006A7AAC"/>
    <w:rsid w:val="006A7ACF"/>
    <w:rsid w:val="006A7D30"/>
    <w:rsid w:val="006A7D8C"/>
    <w:rsid w:val="006A7D95"/>
    <w:rsid w:val="006A7E6A"/>
    <w:rsid w:val="006A7EBD"/>
    <w:rsid w:val="006A7F13"/>
    <w:rsid w:val="006B025B"/>
    <w:rsid w:val="006B02E7"/>
    <w:rsid w:val="006B0322"/>
    <w:rsid w:val="006B0553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8F6"/>
    <w:rsid w:val="006B1956"/>
    <w:rsid w:val="006B1A39"/>
    <w:rsid w:val="006B1C14"/>
    <w:rsid w:val="006B1E8A"/>
    <w:rsid w:val="006B218F"/>
    <w:rsid w:val="006B2321"/>
    <w:rsid w:val="006B28DA"/>
    <w:rsid w:val="006B29B8"/>
    <w:rsid w:val="006B2EC1"/>
    <w:rsid w:val="006B2ECE"/>
    <w:rsid w:val="006B2F14"/>
    <w:rsid w:val="006B2FAE"/>
    <w:rsid w:val="006B3019"/>
    <w:rsid w:val="006B315B"/>
    <w:rsid w:val="006B328B"/>
    <w:rsid w:val="006B3422"/>
    <w:rsid w:val="006B3423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05C"/>
    <w:rsid w:val="006B512F"/>
    <w:rsid w:val="006B516D"/>
    <w:rsid w:val="006B5465"/>
    <w:rsid w:val="006B547E"/>
    <w:rsid w:val="006B5652"/>
    <w:rsid w:val="006B56E4"/>
    <w:rsid w:val="006B5EB3"/>
    <w:rsid w:val="006B5F82"/>
    <w:rsid w:val="006B603E"/>
    <w:rsid w:val="006B654D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C8F"/>
    <w:rsid w:val="006B7F9E"/>
    <w:rsid w:val="006C00BD"/>
    <w:rsid w:val="006C0128"/>
    <w:rsid w:val="006C05BC"/>
    <w:rsid w:val="006C06A4"/>
    <w:rsid w:val="006C06AB"/>
    <w:rsid w:val="006C0B7D"/>
    <w:rsid w:val="006C0DA5"/>
    <w:rsid w:val="006C0E43"/>
    <w:rsid w:val="006C0FED"/>
    <w:rsid w:val="006C1134"/>
    <w:rsid w:val="006C1206"/>
    <w:rsid w:val="006C13DD"/>
    <w:rsid w:val="006C1580"/>
    <w:rsid w:val="006C16C4"/>
    <w:rsid w:val="006C16EE"/>
    <w:rsid w:val="006C1947"/>
    <w:rsid w:val="006C1A64"/>
    <w:rsid w:val="006C1E2C"/>
    <w:rsid w:val="006C1E36"/>
    <w:rsid w:val="006C1E6C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689"/>
    <w:rsid w:val="006C387D"/>
    <w:rsid w:val="006C39EE"/>
    <w:rsid w:val="006C3A5E"/>
    <w:rsid w:val="006C3D07"/>
    <w:rsid w:val="006C3E24"/>
    <w:rsid w:val="006C3EB8"/>
    <w:rsid w:val="006C3F8F"/>
    <w:rsid w:val="006C4098"/>
    <w:rsid w:val="006C4317"/>
    <w:rsid w:val="006C4446"/>
    <w:rsid w:val="006C4594"/>
    <w:rsid w:val="006C4925"/>
    <w:rsid w:val="006C4A07"/>
    <w:rsid w:val="006C4C59"/>
    <w:rsid w:val="006C4D17"/>
    <w:rsid w:val="006C4D56"/>
    <w:rsid w:val="006C4D63"/>
    <w:rsid w:val="006C4E9C"/>
    <w:rsid w:val="006C4FA8"/>
    <w:rsid w:val="006C51B1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13C"/>
    <w:rsid w:val="006C6236"/>
    <w:rsid w:val="006C629F"/>
    <w:rsid w:val="006C62CB"/>
    <w:rsid w:val="006C6358"/>
    <w:rsid w:val="006C640D"/>
    <w:rsid w:val="006C6658"/>
    <w:rsid w:val="006C6663"/>
    <w:rsid w:val="006C68A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5EA"/>
    <w:rsid w:val="006C780A"/>
    <w:rsid w:val="006C7896"/>
    <w:rsid w:val="006C78F6"/>
    <w:rsid w:val="006C7957"/>
    <w:rsid w:val="006C7970"/>
    <w:rsid w:val="006C798C"/>
    <w:rsid w:val="006C7AB5"/>
    <w:rsid w:val="006C7C06"/>
    <w:rsid w:val="006C7EEF"/>
    <w:rsid w:val="006C7F1B"/>
    <w:rsid w:val="006C7F8B"/>
    <w:rsid w:val="006D0304"/>
    <w:rsid w:val="006D03BA"/>
    <w:rsid w:val="006D04C5"/>
    <w:rsid w:val="006D0519"/>
    <w:rsid w:val="006D05E9"/>
    <w:rsid w:val="006D08F7"/>
    <w:rsid w:val="006D0A2A"/>
    <w:rsid w:val="006D0A32"/>
    <w:rsid w:val="006D0A88"/>
    <w:rsid w:val="006D0B8F"/>
    <w:rsid w:val="006D0D6C"/>
    <w:rsid w:val="006D100D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E0"/>
    <w:rsid w:val="006D2592"/>
    <w:rsid w:val="006D2740"/>
    <w:rsid w:val="006D2D75"/>
    <w:rsid w:val="006D317C"/>
    <w:rsid w:val="006D32B7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949"/>
    <w:rsid w:val="006D3A28"/>
    <w:rsid w:val="006D3B78"/>
    <w:rsid w:val="006D3BDF"/>
    <w:rsid w:val="006D3D08"/>
    <w:rsid w:val="006D40FF"/>
    <w:rsid w:val="006D4102"/>
    <w:rsid w:val="006D41A5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747"/>
    <w:rsid w:val="006D5824"/>
    <w:rsid w:val="006D5894"/>
    <w:rsid w:val="006D5929"/>
    <w:rsid w:val="006D5AB3"/>
    <w:rsid w:val="006D5D79"/>
    <w:rsid w:val="006D5D8E"/>
    <w:rsid w:val="006D5F97"/>
    <w:rsid w:val="006D5FED"/>
    <w:rsid w:val="006D6113"/>
    <w:rsid w:val="006D6134"/>
    <w:rsid w:val="006D6178"/>
    <w:rsid w:val="006D6319"/>
    <w:rsid w:val="006D666F"/>
    <w:rsid w:val="006D6D5B"/>
    <w:rsid w:val="006D6F70"/>
    <w:rsid w:val="006D6FE3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BC"/>
    <w:rsid w:val="006E0483"/>
    <w:rsid w:val="006E0501"/>
    <w:rsid w:val="006E05C4"/>
    <w:rsid w:val="006E0785"/>
    <w:rsid w:val="006E08D3"/>
    <w:rsid w:val="006E0A34"/>
    <w:rsid w:val="006E0C46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8E9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57C"/>
    <w:rsid w:val="006E2990"/>
    <w:rsid w:val="006E2A29"/>
    <w:rsid w:val="006E2C21"/>
    <w:rsid w:val="006E2D14"/>
    <w:rsid w:val="006E2EB4"/>
    <w:rsid w:val="006E3228"/>
    <w:rsid w:val="006E3387"/>
    <w:rsid w:val="006E3549"/>
    <w:rsid w:val="006E363B"/>
    <w:rsid w:val="006E3B47"/>
    <w:rsid w:val="006E3B93"/>
    <w:rsid w:val="006E3D61"/>
    <w:rsid w:val="006E3DBB"/>
    <w:rsid w:val="006E4055"/>
    <w:rsid w:val="006E40A8"/>
    <w:rsid w:val="006E41FC"/>
    <w:rsid w:val="006E431D"/>
    <w:rsid w:val="006E4357"/>
    <w:rsid w:val="006E44BB"/>
    <w:rsid w:val="006E4709"/>
    <w:rsid w:val="006E4952"/>
    <w:rsid w:val="006E4A29"/>
    <w:rsid w:val="006E4AE5"/>
    <w:rsid w:val="006E4CC2"/>
    <w:rsid w:val="006E4EC0"/>
    <w:rsid w:val="006E51C6"/>
    <w:rsid w:val="006E53A9"/>
    <w:rsid w:val="006E5611"/>
    <w:rsid w:val="006E5758"/>
    <w:rsid w:val="006E57DD"/>
    <w:rsid w:val="006E57E0"/>
    <w:rsid w:val="006E58C6"/>
    <w:rsid w:val="006E5D15"/>
    <w:rsid w:val="006E5D6B"/>
    <w:rsid w:val="006E5EE7"/>
    <w:rsid w:val="006E6133"/>
    <w:rsid w:val="006E61FB"/>
    <w:rsid w:val="006E6298"/>
    <w:rsid w:val="006E629C"/>
    <w:rsid w:val="006E6512"/>
    <w:rsid w:val="006E6596"/>
    <w:rsid w:val="006E6749"/>
    <w:rsid w:val="006E680C"/>
    <w:rsid w:val="006E6AC5"/>
    <w:rsid w:val="006E6E83"/>
    <w:rsid w:val="006E7201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45"/>
    <w:rsid w:val="006F0684"/>
    <w:rsid w:val="006F06CE"/>
    <w:rsid w:val="006F079F"/>
    <w:rsid w:val="006F07F7"/>
    <w:rsid w:val="006F0842"/>
    <w:rsid w:val="006F0C48"/>
    <w:rsid w:val="006F0D46"/>
    <w:rsid w:val="006F1122"/>
    <w:rsid w:val="006F1231"/>
    <w:rsid w:val="006F1315"/>
    <w:rsid w:val="006F139C"/>
    <w:rsid w:val="006F1497"/>
    <w:rsid w:val="006F155C"/>
    <w:rsid w:val="006F1743"/>
    <w:rsid w:val="006F178A"/>
    <w:rsid w:val="006F17D6"/>
    <w:rsid w:val="006F1814"/>
    <w:rsid w:val="006F18A5"/>
    <w:rsid w:val="006F1A8E"/>
    <w:rsid w:val="006F1AD6"/>
    <w:rsid w:val="006F1D86"/>
    <w:rsid w:val="006F1DC7"/>
    <w:rsid w:val="006F1E76"/>
    <w:rsid w:val="006F1EC8"/>
    <w:rsid w:val="006F1FCC"/>
    <w:rsid w:val="006F2314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4"/>
    <w:rsid w:val="006F312B"/>
    <w:rsid w:val="006F312F"/>
    <w:rsid w:val="006F3451"/>
    <w:rsid w:val="006F3796"/>
    <w:rsid w:val="006F37DD"/>
    <w:rsid w:val="006F3D02"/>
    <w:rsid w:val="006F3F17"/>
    <w:rsid w:val="006F3F44"/>
    <w:rsid w:val="006F400E"/>
    <w:rsid w:val="006F4160"/>
    <w:rsid w:val="006F41A8"/>
    <w:rsid w:val="006F4382"/>
    <w:rsid w:val="006F4472"/>
    <w:rsid w:val="006F44B8"/>
    <w:rsid w:val="006F44C4"/>
    <w:rsid w:val="006F47A8"/>
    <w:rsid w:val="006F4987"/>
    <w:rsid w:val="006F49FA"/>
    <w:rsid w:val="006F4E99"/>
    <w:rsid w:val="006F5067"/>
    <w:rsid w:val="006F516E"/>
    <w:rsid w:val="006F5215"/>
    <w:rsid w:val="006F52F5"/>
    <w:rsid w:val="006F5318"/>
    <w:rsid w:val="006F53E6"/>
    <w:rsid w:val="006F53F7"/>
    <w:rsid w:val="006F5735"/>
    <w:rsid w:val="006F58C0"/>
    <w:rsid w:val="006F5A28"/>
    <w:rsid w:val="006F5B53"/>
    <w:rsid w:val="006F5CCA"/>
    <w:rsid w:val="006F5DBD"/>
    <w:rsid w:val="006F5EFE"/>
    <w:rsid w:val="006F60F8"/>
    <w:rsid w:val="006F610C"/>
    <w:rsid w:val="006F63B0"/>
    <w:rsid w:val="006F659B"/>
    <w:rsid w:val="006F67BB"/>
    <w:rsid w:val="006F6800"/>
    <w:rsid w:val="006F68E8"/>
    <w:rsid w:val="006F6941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B36"/>
    <w:rsid w:val="006F7EE5"/>
    <w:rsid w:val="006F7F2A"/>
    <w:rsid w:val="00700073"/>
    <w:rsid w:val="0070021C"/>
    <w:rsid w:val="007004B1"/>
    <w:rsid w:val="0070054A"/>
    <w:rsid w:val="00700564"/>
    <w:rsid w:val="00700884"/>
    <w:rsid w:val="00700BD7"/>
    <w:rsid w:val="00700D86"/>
    <w:rsid w:val="00700F87"/>
    <w:rsid w:val="00701021"/>
    <w:rsid w:val="0070124A"/>
    <w:rsid w:val="00701347"/>
    <w:rsid w:val="0070181C"/>
    <w:rsid w:val="007019C4"/>
    <w:rsid w:val="00701AA9"/>
    <w:rsid w:val="00701CE2"/>
    <w:rsid w:val="00701EBD"/>
    <w:rsid w:val="00701EC5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E28"/>
    <w:rsid w:val="00702E38"/>
    <w:rsid w:val="00702F37"/>
    <w:rsid w:val="00702FD2"/>
    <w:rsid w:val="0070329B"/>
    <w:rsid w:val="00703444"/>
    <w:rsid w:val="00703469"/>
    <w:rsid w:val="00703619"/>
    <w:rsid w:val="0070363C"/>
    <w:rsid w:val="007039BE"/>
    <w:rsid w:val="00703B31"/>
    <w:rsid w:val="00703C7C"/>
    <w:rsid w:val="00703C87"/>
    <w:rsid w:val="00703D3E"/>
    <w:rsid w:val="00703D42"/>
    <w:rsid w:val="00703DF9"/>
    <w:rsid w:val="00703ED2"/>
    <w:rsid w:val="007040E4"/>
    <w:rsid w:val="007040FE"/>
    <w:rsid w:val="007041F6"/>
    <w:rsid w:val="0070422C"/>
    <w:rsid w:val="0070425E"/>
    <w:rsid w:val="0070449E"/>
    <w:rsid w:val="0070487F"/>
    <w:rsid w:val="00704B56"/>
    <w:rsid w:val="00704CAE"/>
    <w:rsid w:val="00704F39"/>
    <w:rsid w:val="00704F76"/>
    <w:rsid w:val="00704FD4"/>
    <w:rsid w:val="0070506A"/>
    <w:rsid w:val="0070508F"/>
    <w:rsid w:val="0070515D"/>
    <w:rsid w:val="0070519B"/>
    <w:rsid w:val="00705212"/>
    <w:rsid w:val="00705271"/>
    <w:rsid w:val="007052D2"/>
    <w:rsid w:val="00705670"/>
    <w:rsid w:val="00705700"/>
    <w:rsid w:val="00705726"/>
    <w:rsid w:val="00705752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E6C"/>
    <w:rsid w:val="0070704B"/>
    <w:rsid w:val="007070D0"/>
    <w:rsid w:val="0070711B"/>
    <w:rsid w:val="00707184"/>
    <w:rsid w:val="00707247"/>
    <w:rsid w:val="007072E2"/>
    <w:rsid w:val="007079B7"/>
    <w:rsid w:val="00707AB8"/>
    <w:rsid w:val="00707B66"/>
    <w:rsid w:val="00707C3E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686"/>
    <w:rsid w:val="00710F93"/>
    <w:rsid w:val="00710FCD"/>
    <w:rsid w:val="0071102D"/>
    <w:rsid w:val="007110A4"/>
    <w:rsid w:val="007110B8"/>
    <w:rsid w:val="007110EA"/>
    <w:rsid w:val="0071125E"/>
    <w:rsid w:val="0071134B"/>
    <w:rsid w:val="00711727"/>
    <w:rsid w:val="0071172A"/>
    <w:rsid w:val="007118B3"/>
    <w:rsid w:val="007118BD"/>
    <w:rsid w:val="00711B13"/>
    <w:rsid w:val="00711D46"/>
    <w:rsid w:val="00711E2D"/>
    <w:rsid w:val="00711ED2"/>
    <w:rsid w:val="00711ED3"/>
    <w:rsid w:val="00712580"/>
    <w:rsid w:val="00712703"/>
    <w:rsid w:val="0071290D"/>
    <w:rsid w:val="00712AA6"/>
    <w:rsid w:val="00712D78"/>
    <w:rsid w:val="0071324A"/>
    <w:rsid w:val="00713320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370"/>
    <w:rsid w:val="0071442F"/>
    <w:rsid w:val="0071449C"/>
    <w:rsid w:val="007144F0"/>
    <w:rsid w:val="00714605"/>
    <w:rsid w:val="007146AE"/>
    <w:rsid w:val="00714BEF"/>
    <w:rsid w:val="00714DAB"/>
    <w:rsid w:val="0071506B"/>
    <w:rsid w:val="007150BC"/>
    <w:rsid w:val="00715718"/>
    <w:rsid w:val="0071577A"/>
    <w:rsid w:val="0071593E"/>
    <w:rsid w:val="00715988"/>
    <w:rsid w:val="00715AE0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17FBE"/>
    <w:rsid w:val="007200D1"/>
    <w:rsid w:val="007202B5"/>
    <w:rsid w:val="00720394"/>
    <w:rsid w:val="007203DD"/>
    <w:rsid w:val="00720418"/>
    <w:rsid w:val="00720526"/>
    <w:rsid w:val="007205BF"/>
    <w:rsid w:val="0072069C"/>
    <w:rsid w:val="00720770"/>
    <w:rsid w:val="00720817"/>
    <w:rsid w:val="0072094B"/>
    <w:rsid w:val="00720C0B"/>
    <w:rsid w:val="007211FB"/>
    <w:rsid w:val="00721322"/>
    <w:rsid w:val="0072133A"/>
    <w:rsid w:val="00721493"/>
    <w:rsid w:val="007218EC"/>
    <w:rsid w:val="00721AA6"/>
    <w:rsid w:val="00721BFC"/>
    <w:rsid w:val="00721EC8"/>
    <w:rsid w:val="00721F67"/>
    <w:rsid w:val="00722086"/>
    <w:rsid w:val="00722402"/>
    <w:rsid w:val="0072257B"/>
    <w:rsid w:val="0072264B"/>
    <w:rsid w:val="007226C8"/>
    <w:rsid w:val="007227EC"/>
    <w:rsid w:val="007227FB"/>
    <w:rsid w:val="007228D1"/>
    <w:rsid w:val="007229FE"/>
    <w:rsid w:val="00722CB3"/>
    <w:rsid w:val="00722D86"/>
    <w:rsid w:val="007231E0"/>
    <w:rsid w:val="007234BE"/>
    <w:rsid w:val="007234E4"/>
    <w:rsid w:val="00723639"/>
    <w:rsid w:val="007237C3"/>
    <w:rsid w:val="00723818"/>
    <w:rsid w:val="007238B4"/>
    <w:rsid w:val="0072390C"/>
    <w:rsid w:val="00723AAA"/>
    <w:rsid w:val="00723BE7"/>
    <w:rsid w:val="00723C7C"/>
    <w:rsid w:val="00723DE5"/>
    <w:rsid w:val="00723F1B"/>
    <w:rsid w:val="00723F6D"/>
    <w:rsid w:val="00723FE7"/>
    <w:rsid w:val="0072404A"/>
    <w:rsid w:val="007242C9"/>
    <w:rsid w:val="007246FF"/>
    <w:rsid w:val="00724BFF"/>
    <w:rsid w:val="00724C9F"/>
    <w:rsid w:val="00724D85"/>
    <w:rsid w:val="00724E62"/>
    <w:rsid w:val="00724E83"/>
    <w:rsid w:val="00725047"/>
    <w:rsid w:val="00725110"/>
    <w:rsid w:val="00725176"/>
    <w:rsid w:val="007251F3"/>
    <w:rsid w:val="00725357"/>
    <w:rsid w:val="00725491"/>
    <w:rsid w:val="007255F5"/>
    <w:rsid w:val="007257F9"/>
    <w:rsid w:val="0072598D"/>
    <w:rsid w:val="00725DBB"/>
    <w:rsid w:val="007261BA"/>
    <w:rsid w:val="007261D7"/>
    <w:rsid w:val="007261EA"/>
    <w:rsid w:val="0072630F"/>
    <w:rsid w:val="007264EE"/>
    <w:rsid w:val="007266B8"/>
    <w:rsid w:val="007268E7"/>
    <w:rsid w:val="00726BC1"/>
    <w:rsid w:val="00726F05"/>
    <w:rsid w:val="00727135"/>
    <w:rsid w:val="0072746E"/>
    <w:rsid w:val="007274A3"/>
    <w:rsid w:val="007276F4"/>
    <w:rsid w:val="007277F0"/>
    <w:rsid w:val="00727ADD"/>
    <w:rsid w:val="00727EBE"/>
    <w:rsid w:val="00727EF2"/>
    <w:rsid w:val="00730077"/>
    <w:rsid w:val="00730169"/>
    <w:rsid w:val="007305E3"/>
    <w:rsid w:val="007305F7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42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A8C"/>
    <w:rsid w:val="00732B45"/>
    <w:rsid w:val="00732D54"/>
    <w:rsid w:val="0073318A"/>
    <w:rsid w:val="0073319A"/>
    <w:rsid w:val="00733291"/>
    <w:rsid w:val="00733541"/>
    <w:rsid w:val="00733571"/>
    <w:rsid w:val="00733842"/>
    <w:rsid w:val="00733D54"/>
    <w:rsid w:val="00733FAF"/>
    <w:rsid w:val="00734137"/>
    <w:rsid w:val="00734144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841"/>
    <w:rsid w:val="007359E3"/>
    <w:rsid w:val="00735B38"/>
    <w:rsid w:val="00735C80"/>
    <w:rsid w:val="00735E70"/>
    <w:rsid w:val="00735EFA"/>
    <w:rsid w:val="00735FB7"/>
    <w:rsid w:val="007361AC"/>
    <w:rsid w:val="007361B3"/>
    <w:rsid w:val="00736383"/>
    <w:rsid w:val="0073659E"/>
    <w:rsid w:val="007365DC"/>
    <w:rsid w:val="00736655"/>
    <w:rsid w:val="007368F1"/>
    <w:rsid w:val="00736977"/>
    <w:rsid w:val="00736991"/>
    <w:rsid w:val="007369FF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0D"/>
    <w:rsid w:val="00737C28"/>
    <w:rsid w:val="00737D9B"/>
    <w:rsid w:val="00737DF3"/>
    <w:rsid w:val="00737E7A"/>
    <w:rsid w:val="00737F0C"/>
    <w:rsid w:val="00740132"/>
    <w:rsid w:val="00740422"/>
    <w:rsid w:val="0074052D"/>
    <w:rsid w:val="00740575"/>
    <w:rsid w:val="00740600"/>
    <w:rsid w:val="0074070F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BDE"/>
    <w:rsid w:val="00742C2F"/>
    <w:rsid w:val="00742D4F"/>
    <w:rsid w:val="00742D6D"/>
    <w:rsid w:val="00742EFC"/>
    <w:rsid w:val="00742FC1"/>
    <w:rsid w:val="0074306B"/>
    <w:rsid w:val="00743380"/>
    <w:rsid w:val="00743412"/>
    <w:rsid w:val="007437A9"/>
    <w:rsid w:val="00743819"/>
    <w:rsid w:val="0074388F"/>
    <w:rsid w:val="00743951"/>
    <w:rsid w:val="00743F83"/>
    <w:rsid w:val="0074415E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0F6"/>
    <w:rsid w:val="00745165"/>
    <w:rsid w:val="00745399"/>
    <w:rsid w:val="0074559D"/>
    <w:rsid w:val="00745623"/>
    <w:rsid w:val="00745729"/>
    <w:rsid w:val="007458BA"/>
    <w:rsid w:val="00745A2F"/>
    <w:rsid w:val="00745BDB"/>
    <w:rsid w:val="00745BE2"/>
    <w:rsid w:val="00745CD4"/>
    <w:rsid w:val="00745FFC"/>
    <w:rsid w:val="007462D1"/>
    <w:rsid w:val="00746782"/>
    <w:rsid w:val="007468A5"/>
    <w:rsid w:val="00746992"/>
    <w:rsid w:val="00746B04"/>
    <w:rsid w:val="00746B58"/>
    <w:rsid w:val="00746B89"/>
    <w:rsid w:val="00746BF5"/>
    <w:rsid w:val="00746D5D"/>
    <w:rsid w:val="00746F4E"/>
    <w:rsid w:val="00747085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83B"/>
    <w:rsid w:val="0074785D"/>
    <w:rsid w:val="0074794E"/>
    <w:rsid w:val="0074796F"/>
    <w:rsid w:val="007479D1"/>
    <w:rsid w:val="00747A35"/>
    <w:rsid w:val="00747C20"/>
    <w:rsid w:val="00747C6C"/>
    <w:rsid w:val="00747DBB"/>
    <w:rsid w:val="00750063"/>
    <w:rsid w:val="00750375"/>
    <w:rsid w:val="00750404"/>
    <w:rsid w:val="00750729"/>
    <w:rsid w:val="007508E7"/>
    <w:rsid w:val="00750936"/>
    <w:rsid w:val="00750AA2"/>
    <w:rsid w:val="00750CEF"/>
    <w:rsid w:val="00750EFF"/>
    <w:rsid w:val="0075108B"/>
    <w:rsid w:val="00751215"/>
    <w:rsid w:val="0075122D"/>
    <w:rsid w:val="007512F6"/>
    <w:rsid w:val="007516E5"/>
    <w:rsid w:val="007517E1"/>
    <w:rsid w:val="00751AA6"/>
    <w:rsid w:val="00751C50"/>
    <w:rsid w:val="00751C7D"/>
    <w:rsid w:val="00751C9C"/>
    <w:rsid w:val="00751D5C"/>
    <w:rsid w:val="00751F98"/>
    <w:rsid w:val="00751FDD"/>
    <w:rsid w:val="007520B2"/>
    <w:rsid w:val="00752125"/>
    <w:rsid w:val="007523CF"/>
    <w:rsid w:val="007523F4"/>
    <w:rsid w:val="00752599"/>
    <w:rsid w:val="00752694"/>
    <w:rsid w:val="00752A68"/>
    <w:rsid w:val="00752DBD"/>
    <w:rsid w:val="0075303D"/>
    <w:rsid w:val="00753058"/>
    <w:rsid w:val="007531EF"/>
    <w:rsid w:val="0075320F"/>
    <w:rsid w:val="007532F4"/>
    <w:rsid w:val="00753359"/>
    <w:rsid w:val="00753418"/>
    <w:rsid w:val="00753465"/>
    <w:rsid w:val="0075365E"/>
    <w:rsid w:val="007538BE"/>
    <w:rsid w:val="00753AF8"/>
    <w:rsid w:val="00753B02"/>
    <w:rsid w:val="00753BCA"/>
    <w:rsid w:val="00753C38"/>
    <w:rsid w:val="00753D18"/>
    <w:rsid w:val="00753D88"/>
    <w:rsid w:val="00754061"/>
    <w:rsid w:val="00754197"/>
    <w:rsid w:val="007541E3"/>
    <w:rsid w:val="007542BA"/>
    <w:rsid w:val="00754657"/>
    <w:rsid w:val="007547E0"/>
    <w:rsid w:val="00754899"/>
    <w:rsid w:val="00754914"/>
    <w:rsid w:val="00754A2B"/>
    <w:rsid w:val="00754C43"/>
    <w:rsid w:val="00754DA8"/>
    <w:rsid w:val="00754FCD"/>
    <w:rsid w:val="00754FFA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3FE"/>
    <w:rsid w:val="00756476"/>
    <w:rsid w:val="007566B9"/>
    <w:rsid w:val="00756A77"/>
    <w:rsid w:val="00756C72"/>
    <w:rsid w:val="00756D19"/>
    <w:rsid w:val="0075713C"/>
    <w:rsid w:val="007572DF"/>
    <w:rsid w:val="00757469"/>
    <w:rsid w:val="007574FC"/>
    <w:rsid w:val="0075777B"/>
    <w:rsid w:val="0075797A"/>
    <w:rsid w:val="00757B04"/>
    <w:rsid w:val="00757B36"/>
    <w:rsid w:val="00757B64"/>
    <w:rsid w:val="00757BB7"/>
    <w:rsid w:val="00757BEA"/>
    <w:rsid w:val="00757BF3"/>
    <w:rsid w:val="00757D11"/>
    <w:rsid w:val="00757DFE"/>
    <w:rsid w:val="00757EE7"/>
    <w:rsid w:val="00760120"/>
    <w:rsid w:val="00760227"/>
    <w:rsid w:val="0076042A"/>
    <w:rsid w:val="007605A1"/>
    <w:rsid w:val="00760707"/>
    <w:rsid w:val="00760739"/>
    <w:rsid w:val="0076083C"/>
    <w:rsid w:val="007608DA"/>
    <w:rsid w:val="00760CEB"/>
    <w:rsid w:val="00760DDB"/>
    <w:rsid w:val="00761206"/>
    <w:rsid w:val="00761438"/>
    <w:rsid w:val="007618A8"/>
    <w:rsid w:val="007618AE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2EC"/>
    <w:rsid w:val="0076346B"/>
    <w:rsid w:val="007637A9"/>
    <w:rsid w:val="00763809"/>
    <w:rsid w:val="007638CA"/>
    <w:rsid w:val="0076398A"/>
    <w:rsid w:val="00763A09"/>
    <w:rsid w:val="00763AAE"/>
    <w:rsid w:val="00763FDA"/>
    <w:rsid w:val="00764401"/>
    <w:rsid w:val="00764810"/>
    <w:rsid w:val="00764AF0"/>
    <w:rsid w:val="00764DAF"/>
    <w:rsid w:val="00764E21"/>
    <w:rsid w:val="00765043"/>
    <w:rsid w:val="00765296"/>
    <w:rsid w:val="00765387"/>
    <w:rsid w:val="0076556F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156"/>
    <w:rsid w:val="007662A8"/>
    <w:rsid w:val="007662EA"/>
    <w:rsid w:val="007665A0"/>
    <w:rsid w:val="007667AF"/>
    <w:rsid w:val="00766881"/>
    <w:rsid w:val="00766A5D"/>
    <w:rsid w:val="00766AE3"/>
    <w:rsid w:val="00766C07"/>
    <w:rsid w:val="00766CEF"/>
    <w:rsid w:val="00766E4F"/>
    <w:rsid w:val="00766E62"/>
    <w:rsid w:val="007670DC"/>
    <w:rsid w:val="007671A8"/>
    <w:rsid w:val="00767270"/>
    <w:rsid w:val="0076750E"/>
    <w:rsid w:val="0076753C"/>
    <w:rsid w:val="007676EF"/>
    <w:rsid w:val="007677C3"/>
    <w:rsid w:val="007679EB"/>
    <w:rsid w:val="00767BFF"/>
    <w:rsid w:val="00767E71"/>
    <w:rsid w:val="00770117"/>
    <w:rsid w:val="007701B2"/>
    <w:rsid w:val="007706E3"/>
    <w:rsid w:val="00770707"/>
    <w:rsid w:val="00770800"/>
    <w:rsid w:val="00770830"/>
    <w:rsid w:val="00770975"/>
    <w:rsid w:val="00770AF6"/>
    <w:rsid w:val="00770B7C"/>
    <w:rsid w:val="00770DC9"/>
    <w:rsid w:val="00770F98"/>
    <w:rsid w:val="00770FA1"/>
    <w:rsid w:val="00771119"/>
    <w:rsid w:val="0077115A"/>
    <w:rsid w:val="00771A63"/>
    <w:rsid w:val="00771E09"/>
    <w:rsid w:val="007721A6"/>
    <w:rsid w:val="00772378"/>
    <w:rsid w:val="00772474"/>
    <w:rsid w:val="007727AD"/>
    <w:rsid w:val="007728CF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77D"/>
    <w:rsid w:val="00774952"/>
    <w:rsid w:val="00774BA5"/>
    <w:rsid w:val="00774CFD"/>
    <w:rsid w:val="00774FE7"/>
    <w:rsid w:val="00775099"/>
    <w:rsid w:val="00775243"/>
    <w:rsid w:val="00775327"/>
    <w:rsid w:val="007754A2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190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633"/>
    <w:rsid w:val="007777E5"/>
    <w:rsid w:val="00777A3D"/>
    <w:rsid w:val="00777A45"/>
    <w:rsid w:val="00777A8F"/>
    <w:rsid w:val="00777B3C"/>
    <w:rsid w:val="00777BFE"/>
    <w:rsid w:val="00777C47"/>
    <w:rsid w:val="00777D13"/>
    <w:rsid w:val="00777EEF"/>
    <w:rsid w:val="0078045A"/>
    <w:rsid w:val="007805EA"/>
    <w:rsid w:val="007806A7"/>
    <w:rsid w:val="0078083F"/>
    <w:rsid w:val="0078086F"/>
    <w:rsid w:val="007808CF"/>
    <w:rsid w:val="007809DA"/>
    <w:rsid w:val="00780B16"/>
    <w:rsid w:val="00780B72"/>
    <w:rsid w:val="00780BF6"/>
    <w:rsid w:val="00780C50"/>
    <w:rsid w:val="00780DFF"/>
    <w:rsid w:val="0078103B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1EAF"/>
    <w:rsid w:val="007820E5"/>
    <w:rsid w:val="007821C6"/>
    <w:rsid w:val="007821EA"/>
    <w:rsid w:val="007823BC"/>
    <w:rsid w:val="0078242B"/>
    <w:rsid w:val="0078272A"/>
    <w:rsid w:val="0078293A"/>
    <w:rsid w:val="00782B9E"/>
    <w:rsid w:val="00782C32"/>
    <w:rsid w:val="00782D52"/>
    <w:rsid w:val="00782EAB"/>
    <w:rsid w:val="00783040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099"/>
    <w:rsid w:val="00785524"/>
    <w:rsid w:val="00785571"/>
    <w:rsid w:val="00785587"/>
    <w:rsid w:val="007855B6"/>
    <w:rsid w:val="00785738"/>
    <w:rsid w:val="007857FE"/>
    <w:rsid w:val="0078586E"/>
    <w:rsid w:val="00785895"/>
    <w:rsid w:val="00785995"/>
    <w:rsid w:val="00785B8B"/>
    <w:rsid w:val="00785BD1"/>
    <w:rsid w:val="00786175"/>
    <w:rsid w:val="00786187"/>
    <w:rsid w:val="007863F0"/>
    <w:rsid w:val="00786641"/>
    <w:rsid w:val="00786655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492"/>
    <w:rsid w:val="00790572"/>
    <w:rsid w:val="007905AE"/>
    <w:rsid w:val="00790B18"/>
    <w:rsid w:val="00791058"/>
    <w:rsid w:val="007910F6"/>
    <w:rsid w:val="007913F9"/>
    <w:rsid w:val="00791BDA"/>
    <w:rsid w:val="00791C3D"/>
    <w:rsid w:val="00791CEC"/>
    <w:rsid w:val="00791DE4"/>
    <w:rsid w:val="00791E09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2FC4"/>
    <w:rsid w:val="00793091"/>
    <w:rsid w:val="00793099"/>
    <w:rsid w:val="0079312A"/>
    <w:rsid w:val="007931D7"/>
    <w:rsid w:val="0079324D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D6D"/>
    <w:rsid w:val="00794ECA"/>
    <w:rsid w:val="00794ED5"/>
    <w:rsid w:val="0079509D"/>
    <w:rsid w:val="00795129"/>
    <w:rsid w:val="0079513C"/>
    <w:rsid w:val="0079522B"/>
    <w:rsid w:val="007953DC"/>
    <w:rsid w:val="00795489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6E74"/>
    <w:rsid w:val="0079704E"/>
    <w:rsid w:val="0079710A"/>
    <w:rsid w:val="0079713F"/>
    <w:rsid w:val="0079715E"/>
    <w:rsid w:val="00797191"/>
    <w:rsid w:val="00797791"/>
    <w:rsid w:val="00797802"/>
    <w:rsid w:val="0079786F"/>
    <w:rsid w:val="007978C3"/>
    <w:rsid w:val="00797900"/>
    <w:rsid w:val="00797A21"/>
    <w:rsid w:val="00797D5B"/>
    <w:rsid w:val="00797EC9"/>
    <w:rsid w:val="00797F08"/>
    <w:rsid w:val="00797F68"/>
    <w:rsid w:val="007A00D0"/>
    <w:rsid w:val="007A02A9"/>
    <w:rsid w:val="007A043C"/>
    <w:rsid w:val="007A048B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221"/>
    <w:rsid w:val="007A1424"/>
    <w:rsid w:val="007A1540"/>
    <w:rsid w:val="007A16C5"/>
    <w:rsid w:val="007A16F3"/>
    <w:rsid w:val="007A17A4"/>
    <w:rsid w:val="007A1895"/>
    <w:rsid w:val="007A192D"/>
    <w:rsid w:val="007A1CAB"/>
    <w:rsid w:val="007A1E7D"/>
    <w:rsid w:val="007A1FCA"/>
    <w:rsid w:val="007A2059"/>
    <w:rsid w:val="007A206D"/>
    <w:rsid w:val="007A2084"/>
    <w:rsid w:val="007A241A"/>
    <w:rsid w:val="007A24C3"/>
    <w:rsid w:val="007A252D"/>
    <w:rsid w:val="007A2645"/>
    <w:rsid w:val="007A299D"/>
    <w:rsid w:val="007A29DB"/>
    <w:rsid w:val="007A29F0"/>
    <w:rsid w:val="007A2A76"/>
    <w:rsid w:val="007A2AD6"/>
    <w:rsid w:val="007A309B"/>
    <w:rsid w:val="007A30CB"/>
    <w:rsid w:val="007A31B4"/>
    <w:rsid w:val="007A31F3"/>
    <w:rsid w:val="007A3341"/>
    <w:rsid w:val="007A3444"/>
    <w:rsid w:val="007A35D2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9E9"/>
    <w:rsid w:val="007A5A26"/>
    <w:rsid w:val="007A5ABD"/>
    <w:rsid w:val="007A5B2C"/>
    <w:rsid w:val="007A5B7A"/>
    <w:rsid w:val="007A5C6A"/>
    <w:rsid w:val="007A5FAF"/>
    <w:rsid w:val="007A6007"/>
    <w:rsid w:val="007A63EF"/>
    <w:rsid w:val="007A6F60"/>
    <w:rsid w:val="007A7108"/>
    <w:rsid w:val="007A712A"/>
    <w:rsid w:val="007A716D"/>
    <w:rsid w:val="007A739A"/>
    <w:rsid w:val="007A74C5"/>
    <w:rsid w:val="007A7618"/>
    <w:rsid w:val="007A7698"/>
    <w:rsid w:val="007A778B"/>
    <w:rsid w:val="007A778E"/>
    <w:rsid w:val="007A7860"/>
    <w:rsid w:val="007A796E"/>
    <w:rsid w:val="007A7B03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5DC"/>
    <w:rsid w:val="007B0683"/>
    <w:rsid w:val="007B0755"/>
    <w:rsid w:val="007B0929"/>
    <w:rsid w:val="007B0952"/>
    <w:rsid w:val="007B0AB2"/>
    <w:rsid w:val="007B0D61"/>
    <w:rsid w:val="007B0D66"/>
    <w:rsid w:val="007B0DD4"/>
    <w:rsid w:val="007B0DDD"/>
    <w:rsid w:val="007B0F53"/>
    <w:rsid w:val="007B0FF9"/>
    <w:rsid w:val="007B1034"/>
    <w:rsid w:val="007B11FD"/>
    <w:rsid w:val="007B148F"/>
    <w:rsid w:val="007B1644"/>
    <w:rsid w:val="007B1A70"/>
    <w:rsid w:val="007B1C46"/>
    <w:rsid w:val="007B1D63"/>
    <w:rsid w:val="007B1E27"/>
    <w:rsid w:val="007B2631"/>
    <w:rsid w:val="007B282E"/>
    <w:rsid w:val="007B2ABB"/>
    <w:rsid w:val="007B2DA7"/>
    <w:rsid w:val="007B2FB5"/>
    <w:rsid w:val="007B3068"/>
    <w:rsid w:val="007B318B"/>
    <w:rsid w:val="007B324B"/>
    <w:rsid w:val="007B3477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3CC"/>
    <w:rsid w:val="007B545D"/>
    <w:rsid w:val="007B54E1"/>
    <w:rsid w:val="007B5692"/>
    <w:rsid w:val="007B593E"/>
    <w:rsid w:val="007B5C27"/>
    <w:rsid w:val="007B5CAE"/>
    <w:rsid w:val="007B5F06"/>
    <w:rsid w:val="007B6265"/>
    <w:rsid w:val="007B6431"/>
    <w:rsid w:val="007B6637"/>
    <w:rsid w:val="007B67CC"/>
    <w:rsid w:val="007B67F3"/>
    <w:rsid w:val="007B6823"/>
    <w:rsid w:val="007B6855"/>
    <w:rsid w:val="007B685D"/>
    <w:rsid w:val="007B6A09"/>
    <w:rsid w:val="007B6B5C"/>
    <w:rsid w:val="007B6B83"/>
    <w:rsid w:val="007B6C79"/>
    <w:rsid w:val="007B7164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18"/>
    <w:rsid w:val="007C002F"/>
    <w:rsid w:val="007C0343"/>
    <w:rsid w:val="007C03E8"/>
    <w:rsid w:val="007C03F8"/>
    <w:rsid w:val="007C0460"/>
    <w:rsid w:val="007C085E"/>
    <w:rsid w:val="007C0BE9"/>
    <w:rsid w:val="007C0D76"/>
    <w:rsid w:val="007C1025"/>
    <w:rsid w:val="007C104F"/>
    <w:rsid w:val="007C1137"/>
    <w:rsid w:val="007C1389"/>
    <w:rsid w:val="007C1671"/>
    <w:rsid w:val="007C1746"/>
    <w:rsid w:val="007C1854"/>
    <w:rsid w:val="007C1B09"/>
    <w:rsid w:val="007C249B"/>
    <w:rsid w:val="007C24F0"/>
    <w:rsid w:val="007C276C"/>
    <w:rsid w:val="007C28B4"/>
    <w:rsid w:val="007C2A16"/>
    <w:rsid w:val="007C2D6F"/>
    <w:rsid w:val="007C30DE"/>
    <w:rsid w:val="007C317F"/>
    <w:rsid w:val="007C3221"/>
    <w:rsid w:val="007C3390"/>
    <w:rsid w:val="007C33C4"/>
    <w:rsid w:val="007C3412"/>
    <w:rsid w:val="007C3458"/>
    <w:rsid w:val="007C3502"/>
    <w:rsid w:val="007C37AF"/>
    <w:rsid w:val="007C389C"/>
    <w:rsid w:val="007C38E0"/>
    <w:rsid w:val="007C393A"/>
    <w:rsid w:val="007C397D"/>
    <w:rsid w:val="007C39A7"/>
    <w:rsid w:val="007C3AA3"/>
    <w:rsid w:val="007C3BB9"/>
    <w:rsid w:val="007C3CBD"/>
    <w:rsid w:val="007C3FE8"/>
    <w:rsid w:val="007C40BD"/>
    <w:rsid w:val="007C446D"/>
    <w:rsid w:val="007C4706"/>
    <w:rsid w:val="007C477C"/>
    <w:rsid w:val="007C4848"/>
    <w:rsid w:val="007C4F27"/>
    <w:rsid w:val="007C541F"/>
    <w:rsid w:val="007C5447"/>
    <w:rsid w:val="007C5881"/>
    <w:rsid w:val="007C5ADA"/>
    <w:rsid w:val="007C5B50"/>
    <w:rsid w:val="007C606B"/>
    <w:rsid w:val="007C6073"/>
    <w:rsid w:val="007C62B3"/>
    <w:rsid w:val="007C63AF"/>
    <w:rsid w:val="007C6558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89F"/>
    <w:rsid w:val="007D08A8"/>
    <w:rsid w:val="007D09E2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6EC"/>
    <w:rsid w:val="007D1716"/>
    <w:rsid w:val="007D1881"/>
    <w:rsid w:val="007D19BA"/>
    <w:rsid w:val="007D1A83"/>
    <w:rsid w:val="007D1AF0"/>
    <w:rsid w:val="007D1B0D"/>
    <w:rsid w:val="007D1BF4"/>
    <w:rsid w:val="007D2175"/>
    <w:rsid w:val="007D229E"/>
    <w:rsid w:val="007D2330"/>
    <w:rsid w:val="007D2437"/>
    <w:rsid w:val="007D244F"/>
    <w:rsid w:val="007D2459"/>
    <w:rsid w:val="007D261C"/>
    <w:rsid w:val="007D2637"/>
    <w:rsid w:val="007D265E"/>
    <w:rsid w:val="007D2717"/>
    <w:rsid w:val="007D2793"/>
    <w:rsid w:val="007D2951"/>
    <w:rsid w:val="007D2954"/>
    <w:rsid w:val="007D2B6B"/>
    <w:rsid w:val="007D2FB0"/>
    <w:rsid w:val="007D320D"/>
    <w:rsid w:val="007D32BA"/>
    <w:rsid w:val="007D34C0"/>
    <w:rsid w:val="007D385F"/>
    <w:rsid w:val="007D3A88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931"/>
    <w:rsid w:val="007D4A51"/>
    <w:rsid w:val="007D4B28"/>
    <w:rsid w:val="007D4E13"/>
    <w:rsid w:val="007D4E83"/>
    <w:rsid w:val="007D4EE3"/>
    <w:rsid w:val="007D4F33"/>
    <w:rsid w:val="007D5679"/>
    <w:rsid w:val="007D5B1A"/>
    <w:rsid w:val="007D5C8B"/>
    <w:rsid w:val="007D5E42"/>
    <w:rsid w:val="007D6065"/>
    <w:rsid w:val="007D6108"/>
    <w:rsid w:val="007D64F6"/>
    <w:rsid w:val="007D692E"/>
    <w:rsid w:val="007D6937"/>
    <w:rsid w:val="007D6D9A"/>
    <w:rsid w:val="007D6FEF"/>
    <w:rsid w:val="007D70F1"/>
    <w:rsid w:val="007D7125"/>
    <w:rsid w:val="007D714A"/>
    <w:rsid w:val="007D7198"/>
    <w:rsid w:val="007D7254"/>
    <w:rsid w:val="007D7380"/>
    <w:rsid w:val="007D742F"/>
    <w:rsid w:val="007D747B"/>
    <w:rsid w:val="007D74EE"/>
    <w:rsid w:val="007D7547"/>
    <w:rsid w:val="007D755B"/>
    <w:rsid w:val="007D7622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8E"/>
    <w:rsid w:val="007E09A9"/>
    <w:rsid w:val="007E0D10"/>
    <w:rsid w:val="007E0FA7"/>
    <w:rsid w:val="007E0FF6"/>
    <w:rsid w:val="007E107A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FE5"/>
    <w:rsid w:val="007E3013"/>
    <w:rsid w:val="007E3291"/>
    <w:rsid w:val="007E36FF"/>
    <w:rsid w:val="007E3D19"/>
    <w:rsid w:val="007E3DC5"/>
    <w:rsid w:val="007E3F5A"/>
    <w:rsid w:val="007E40E6"/>
    <w:rsid w:val="007E4233"/>
    <w:rsid w:val="007E43E1"/>
    <w:rsid w:val="007E455A"/>
    <w:rsid w:val="007E4A84"/>
    <w:rsid w:val="007E4A8D"/>
    <w:rsid w:val="007E4B2F"/>
    <w:rsid w:val="007E4D2A"/>
    <w:rsid w:val="007E4F05"/>
    <w:rsid w:val="007E4FB6"/>
    <w:rsid w:val="007E5002"/>
    <w:rsid w:val="007E50E5"/>
    <w:rsid w:val="007E5236"/>
    <w:rsid w:val="007E5418"/>
    <w:rsid w:val="007E54E1"/>
    <w:rsid w:val="007E5515"/>
    <w:rsid w:val="007E551E"/>
    <w:rsid w:val="007E5612"/>
    <w:rsid w:val="007E57EE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4D"/>
    <w:rsid w:val="007E6E59"/>
    <w:rsid w:val="007E6FEC"/>
    <w:rsid w:val="007E7028"/>
    <w:rsid w:val="007E7409"/>
    <w:rsid w:val="007E74E8"/>
    <w:rsid w:val="007E7747"/>
    <w:rsid w:val="007E7935"/>
    <w:rsid w:val="007E7980"/>
    <w:rsid w:val="007E7B62"/>
    <w:rsid w:val="007E7C92"/>
    <w:rsid w:val="007E7EBB"/>
    <w:rsid w:val="007E7F16"/>
    <w:rsid w:val="007E7FD1"/>
    <w:rsid w:val="007F015F"/>
    <w:rsid w:val="007F021E"/>
    <w:rsid w:val="007F0247"/>
    <w:rsid w:val="007F0695"/>
    <w:rsid w:val="007F06EB"/>
    <w:rsid w:val="007F0A0D"/>
    <w:rsid w:val="007F0B4E"/>
    <w:rsid w:val="007F0CB1"/>
    <w:rsid w:val="007F0E3E"/>
    <w:rsid w:val="007F1048"/>
    <w:rsid w:val="007F1B50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98A"/>
    <w:rsid w:val="007F2AE0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89"/>
    <w:rsid w:val="007F39CE"/>
    <w:rsid w:val="007F3AE9"/>
    <w:rsid w:val="007F3B41"/>
    <w:rsid w:val="007F3B70"/>
    <w:rsid w:val="007F3D1F"/>
    <w:rsid w:val="007F3EEB"/>
    <w:rsid w:val="007F4265"/>
    <w:rsid w:val="007F4384"/>
    <w:rsid w:val="007F45C2"/>
    <w:rsid w:val="007F482D"/>
    <w:rsid w:val="007F4D77"/>
    <w:rsid w:val="007F4E48"/>
    <w:rsid w:val="007F4EB7"/>
    <w:rsid w:val="007F4F5F"/>
    <w:rsid w:val="007F4FCB"/>
    <w:rsid w:val="007F5102"/>
    <w:rsid w:val="007F517A"/>
    <w:rsid w:val="007F51CE"/>
    <w:rsid w:val="007F527F"/>
    <w:rsid w:val="007F53BF"/>
    <w:rsid w:val="007F53DE"/>
    <w:rsid w:val="007F5509"/>
    <w:rsid w:val="007F5697"/>
    <w:rsid w:val="007F5B16"/>
    <w:rsid w:val="007F5E03"/>
    <w:rsid w:val="007F5E13"/>
    <w:rsid w:val="007F5F90"/>
    <w:rsid w:val="007F5F9C"/>
    <w:rsid w:val="007F6036"/>
    <w:rsid w:val="007F6079"/>
    <w:rsid w:val="007F61D0"/>
    <w:rsid w:val="007F627E"/>
    <w:rsid w:val="007F639A"/>
    <w:rsid w:val="007F68F6"/>
    <w:rsid w:val="007F69FC"/>
    <w:rsid w:val="007F6B25"/>
    <w:rsid w:val="007F6CB4"/>
    <w:rsid w:val="007F6D0C"/>
    <w:rsid w:val="007F6F24"/>
    <w:rsid w:val="007F6FD3"/>
    <w:rsid w:val="007F701B"/>
    <w:rsid w:val="007F71FC"/>
    <w:rsid w:val="007F7228"/>
    <w:rsid w:val="007F76AB"/>
    <w:rsid w:val="007F7707"/>
    <w:rsid w:val="007F7750"/>
    <w:rsid w:val="007F776E"/>
    <w:rsid w:val="007F7897"/>
    <w:rsid w:val="007F7924"/>
    <w:rsid w:val="007F79E8"/>
    <w:rsid w:val="007F7B75"/>
    <w:rsid w:val="008002FF"/>
    <w:rsid w:val="008003B4"/>
    <w:rsid w:val="00800424"/>
    <w:rsid w:val="00800556"/>
    <w:rsid w:val="00800610"/>
    <w:rsid w:val="0080067A"/>
    <w:rsid w:val="0080098B"/>
    <w:rsid w:val="00800AC6"/>
    <w:rsid w:val="00800AD2"/>
    <w:rsid w:val="00800BC7"/>
    <w:rsid w:val="00800C6B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DFB"/>
    <w:rsid w:val="00802155"/>
    <w:rsid w:val="0080268A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83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4F6C"/>
    <w:rsid w:val="00804FA8"/>
    <w:rsid w:val="00805135"/>
    <w:rsid w:val="0080522E"/>
    <w:rsid w:val="00805622"/>
    <w:rsid w:val="0080576B"/>
    <w:rsid w:val="00805829"/>
    <w:rsid w:val="00805AB6"/>
    <w:rsid w:val="00805D12"/>
    <w:rsid w:val="00805F61"/>
    <w:rsid w:val="00805F71"/>
    <w:rsid w:val="008063C1"/>
    <w:rsid w:val="0080656F"/>
    <w:rsid w:val="0080661B"/>
    <w:rsid w:val="0080693C"/>
    <w:rsid w:val="00806CB0"/>
    <w:rsid w:val="00806CFA"/>
    <w:rsid w:val="00806D82"/>
    <w:rsid w:val="0080743C"/>
    <w:rsid w:val="00807700"/>
    <w:rsid w:val="0080771E"/>
    <w:rsid w:val="00807787"/>
    <w:rsid w:val="008079B2"/>
    <w:rsid w:val="00807C8F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9AD"/>
    <w:rsid w:val="00810A02"/>
    <w:rsid w:val="00810BB7"/>
    <w:rsid w:val="00810C51"/>
    <w:rsid w:val="00810D3F"/>
    <w:rsid w:val="00811039"/>
    <w:rsid w:val="008114AE"/>
    <w:rsid w:val="008115D9"/>
    <w:rsid w:val="0081165E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AE4"/>
    <w:rsid w:val="00812B2F"/>
    <w:rsid w:val="00812B83"/>
    <w:rsid w:val="00812B8B"/>
    <w:rsid w:val="00812C42"/>
    <w:rsid w:val="00812C50"/>
    <w:rsid w:val="00812D69"/>
    <w:rsid w:val="008131ED"/>
    <w:rsid w:val="00813362"/>
    <w:rsid w:val="008134D2"/>
    <w:rsid w:val="0081353D"/>
    <w:rsid w:val="008135BE"/>
    <w:rsid w:val="00813788"/>
    <w:rsid w:val="00813869"/>
    <w:rsid w:val="00813976"/>
    <w:rsid w:val="008139D0"/>
    <w:rsid w:val="00813B47"/>
    <w:rsid w:val="00813BB7"/>
    <w:rsid w:val="00813C4F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4FAF"/>
    <w:rsid w:val="008150E3"/>
    <w:rsid w:val="008150EC"/>
    <w:rsid w:val="0081516A"/>
    <w:rsid w:val="0081536B"/>
    <w:rsid w:val="00815408"/>
    <w:rsid w:val="0081568E"/>
    <w:rsid w:val="008156B4"/>
    <w:rsid w:val="00815796"/>
    <w:rsid w:val="00815799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27"/>
    <w:rsid w:val="00816262"/>
    <w:rsid w:val="0081630B"/>
    <w:rsid w:val="008166C3"/>
    <w:rsid w:val="00816766"/>
    <w:rsid w:val="00816840"/>
    <w:rsid w:val="0081694E"/>
    <w:rsid w:val="00816A92"/>
    <w:rsid w:val="00816CBC"/>
    <w:rsid w:val="00816E69"/>
    <w:rsid w:val="00816FF9"/>
    <w:rsid w:val="008170E9"/>
    <w:rsid w:val="00817641"/>
    <w:rsid w:val="008177C2"/>
    <w:rsid w:val="00817842"/>
    <w:rsid w:val="00817A45"/>
    <w:rsid w:val="00817A5E"/>
    <w:rsid w:val="00817B33"/>
    <w:rsid w:val="00817B98"/>
    <w:rsid w:val="00817C05"/>
    <w:rsid w:val="00817F41"/>
    <w:rsid w:val="008201CB"/>
    <w:rsid w:val="00820378"/>
    <w:rsid w:val="008203BA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71A"/>
    <w:rsid w:val="00821825"/>
    <w:rsid w:val="00821852"/>
    <w:rsid w:val="0082199B"/>
    <w:rsid w:val="008219A3"/>
    <w:rsid w:val="00821CEF"/>
    <w:rsid w:val="00821E2A"/>
    <w:rsid w:val="00822001"/>
    <w:rsid w:val="008221B3"/>
    <w:rsid w:val="008224E3"/>
    <w:rsid w:val="008224ED"/>
    <w:rsid w:val="00822585"/>
    <w:rsid w:val="00822886"/>
    <w:rsid w:val="008228AC"/>
    <w:rsid w:val="00822B25"/>
    <w:rsid w:val="00822B5E"/>
    <w:rsid w:val="00822D6B"/>
    <w:rsid w:val="008230ED"/>
    <w:rsid w:val="00823177"/>
    <w:rsid w:val="0082343C"/>
    <w:rsid w:val="008236D1"/>
    <w:rsid w:val="00823C25"/>
    <w:rsid w:val="00823CEB"/>
    <w:rsid w:val="00823DAC"/>
    <w:rsid w:val="00823F23"/>
    <w:rsid w:val="00823F76"/>
    <w:rsid w:val="00824114"/>
    <w:rsid w:val="008241DE"/>
    <w:rsid w:val="0082423A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BEE"/>
    <w:rsid w:val="00825D50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3A9"/>
    <w:rsid w:val="00827453"/>
    <w:rsid w:val="0082769F"/>
    <w:rsid w:val="0082777B"/>
    <w:rsid w:val="00827B78"/>
    <w:rsid w:val="00827C07"/>
    <w:rsid w:val="00827C7A"/>
    <w:rsid w:val="00827C89"/>
    <w:rsid w:val="00827F73"/>
    <w:rsid w:val="00830006"/>
    <w:rsid w:val="0083001C"/>
    <w:rsid w:val="00830438"/>
    <w:rsid w:val="008304EC"/>
    <w:rsid w:val="008304FC"/>
    <w:rsid w:val="00830522"/>
    <w:rsid w:val="0083055C"/>
    <w:rsid w:val="008306FF"/>
    <w:rsid w:val="00830944"/>
    <w:rsid w:val="0083094F"/>
    <w:rsid w:val="00830954"/>
    <w:rsid w:val="008309E4"/>
    <w:rsid w:val="00830A61"/>
    <w:rsid w:val="00830A76"/>
    <w:rsid w:val="00830A8F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F79"/>
    <w:rsid w:val="00832040"/>
    <w:rsid w:val="00832303"/>
    <w:rsid w:val="008323BE"/>
    <w:rsid w:val="00832459"/>
    <w:rsid w:val="008324AF"/>
    <w:rsid w:val="008325C2"/>
    <w:rsid w:val="00832944"/>
    <w:rsid w:val="00832CF9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38C"/>
    <w:rsid w:val="00835531"/>
    <w:rsid w:val="00835585"/>
    <w:rsid w:val="00835732"/>
    <w:rsid w:val="00835787"/>
    <w:rsid w:val="00835852"/>
    <w:rsid w:val="008358E4"/>
    <w:rsid w:val="008358F8"/>
    <w:rsid w:val="00835B8D"/>
    <w:rsid w:val="00835E8A"/>
    <w:rsid w:val="008361D8"/>
    <w:rsid w:val="00836298"/>
    <w:rsid w:val="008363D0"/>
    <w:rsid w:val="00836491"/>
    <w:rsid w:val="008364DA"/>
    <w:rsid w:val="00836537"/>
    <w:rsid w:val="00836701"/>
    <w:rsid w:val="00836853"/>
    <w:rsid w:val="00836911"/>
    <w:rsid w:val="008369E7"/>
    <w:rsid w:val="00836C59"/>
    <w:rsid w:val="00836C73"/>
    <w:rsid w:val="00836EC8"/>
    <w:rsid w:val="00836ED0"/>
    <w:rsid w:val="00836F12"/>
    <w:rsid w:val="008370E4"/>
    <w:rsid w:val="0083726E"/>
    <w:rsid w:val="00837362"/>
    <w:rsid w:val="008374AA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0C7"/>
    <w:rsid w:val="00841179"/>
    <w:rsid w:val="0084127D"/>
    <w:rsid w:val="0084142A"/>
    <w:rsid w:val="008418EE"/>
    <w:rsid w:val="0084198E"/>
    <w:rsid w:val="00841A58"/>
    <w:rsid w:val="00841C25"/>
    <w:rsid w:val="00841EA2"/>
    <w:rsid w:val="0084206B"/>
    <w:rsid w:val="008420E0"/>
    <w:rsid w:val="0084217A"/>
    <w:rsid w:val="00842255"/>
    <w:rsid w:val="00842303"/>
    <w:rsid w:val="0084250D"/>
    <w:rsid w:val="008425BA"/>
    <w:rsid w:val="008426CD"/>
    <w:rsid w:val="008428E8"/>
    <w:rsid w:val="00842AE8"/>
    <w:rsid w:val="00842F0E"/>
    <w:rsid w:val="00843210"/>
    <w:rsid w:val="00843248"/>
    <w:rsid w:val="00843306"/>
    <w:rsid w:val="00843707"/>
    <w:rsid w:val="00843763"/>
    <w:rsid w:val="008438B4"/>
    <w:rsid w:val="0084398B"/>
    <w:rsid w:val="00843A12"/>
    <w:rsid w:val="00843B5E"/>
    <w:rsid w:val="00843D53"/>
    <w:rsid w:val="00843EA1"/>
    <w:rsid w:val="008440BD"/>
    <w:rsid w:val="00844152"/>
    <w:rsid w:val="008441F6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5026"/>
    <w:rsid w:val="0084511B"/>
    <w:rsid w:val="008451AC"/>
    <w:rsid w:val="00845259"/>
    <w:rsid w:val="0084529B"/>
    <w:rsid w:val="008453F1"/>
    <w:rsid w:val="008454A3"/>
    <w:rsid w:val="0084557B"/>
    <w:rsid w:val="008455B4"/>
    <w:rsid w:val="0084578C"/>
    <w:rsid w:val="008457B3"/>
    <w:rsid w:val="008458D0"/>
    <w:rsid w:val="0084599A"/>
    <w:rsid w:val="00845A08"/>
    <w:rsid w:val="00845A7D"/>
    <w:rsid w:val="00845AF1"/>
    <w:rsid w:val="00845F59"/>
    <w:rsid w:val="00846000"/>
    <w:rsid w:val="008460D4"/>
    <w:rsid w:val="00846193"/>
    <w:rsid w:val="00846203"/>
    <w:rsid w:val="00846206"/>
    <w:rsid w:val="0084633F"/>
    <w:rsid w:val="00846482"/>
    <w:rsid w:val="008464F8"/>
    <w:rsid w:val="0084669E"/>
    <w:rsid w:val="008468CC"/>
    <w:rsid w:val="008469E6"/>
    <w:rsid w:val="00846B15"/>
    <w:rsid w:val="00846D27"/>
    <w:rsid w:val="00847205"/>
    <w:rsid w:val="0084720A"/>
    <w:rsid w:val="00847302"/>
    <w:rsid w:val="00847429"/>
    <w:rsid w:val="00847610"/>
    <w:rsid w:val="00847744"/>
    <w:rsid w:val="00847841"/>
    <w:rsid w:val="0084785C"/>
    <w:rsid w:val="00847984"/>
    <w:rsid w:val="008479EF"/>
    <w:rsid w:val="00847B63"/>
    <w:rsid w:val="00847B98"/>
    <w:rsid w:val="00847C0B"/>
    <w:rsid w:val="00847E33"/>
    <w:rsid w:val="00847EED"/>
    <w:rsid w:val="00847F5E"/>
    <w:rsid w:val="00850028"/>
    <w:rsid w:val="008500EA"/>
    <w:rsid w:val="00850156"/>
    <w:rsid w:val="00850237"/>
    <w:rsid w:val="008503E0"/>
    <w:rsid w:val="00850542"/>
    <w:rsid w:val="00850655"/>
    <w:rsid w:val="00850947"/>
    <w:rsid w:val="0085097B"/>
    <w:rsid w:val="00850BE7"/>
    <w:rsid w:val="00850C36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1FD4"/>
    <w:rsid w:val="0085206C"/>
    <w:rsid w:val="008526E3"/>
    <w:rsid w:val="0085283A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DC3"/>
    <w:rsid w:val="00853F35"/>
    <w:rsid w:val="00854263"/>
    <w:rsid w:val="008545C9"/>
    <w:rsid w:val="0085473E"/>
    <w:rsid w:val="00854949"/>
    <w:rsid w:val="00854CAE"/>
    <w:rsid w:val="00854E4E"/>
    <w:rsid w:val="008550AF"/>
    <w:rsid w:val="008554D1"/>
    <w:rsid w:val="0085597E"/>
    <w:rsid w:val="008559F1"/>
    <w:rsid w:val="00855B90"/>
    <w:rsid w:val="00855E0E"/>
    <w:rsid w:val="00855E43"/>
    <w:rsid w:val="00856225"/>
    <w:rsid w:val="008563B1"/>
    <w:rsid w:val="0085641F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A16"/>
    <w:rsid w:val="00860B26"/>
    <w:rsid w:val="00860BCD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1ED5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D8A"/>
    <w:rsid w:val="00862E13"/>
    <w:rsid w:val="00862E73"/>
    <w:rsid w:val="00862F4B"/>
    <w:rsid w:val="00863065"/>
    <w:rsid w:val="00863147"/>
    <w:rsid w:val="0086326B"/>
    <w:rsid w:val="008633CB"/>
    <w:rsid w:val="0086346E"/>
    <w:rsid w:val="0086352E"/>
    <w:rsid w:val="0086363F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5D"/>
    <w:rsid w:val="00865096"/>
    <w:rsid w:val="00865237"/>
    <w:rsid w:val="008654C0"/>
    <w:rsid w:val="008654DB"/>
    <w:rsid w:val="00865597"/>
    <w:rsid w:val="00865605"/>
    <w:rsid w:val="0086569F"/>
    <w:rsid w:val="008658C5"/>
    <w:rsid w:val="00865A02"/>
    <w:rsid w:val="00865A66"/>
    <w:rsid w:val="00865C89"/>
    <w:rsid w:val="00865CBE"/>
    <w:rsid w:val="00865D81"/>
    <w:rsid w:val="008661A0"/>
    <w:rsid w:val="008666BF"/>
    <w:rsid w:val="00866708"/>
    <w:rsid w:val="008667C6"/>
    <w:rsid w:val="00866A05"/>
    <w:rsid w:val="00866BBD"/>
    <w:rsid w:val="00866F82"/>
    <w:rsid w:val="00866F8D"/>
    <w:rsid w:val="00867192"/>
    <w:rsid w:val="008676AE"/>
    <w:rsid w:val="008676B7"/>
    <w:rsid w:val="008677C8"/>
    <w:rsid w:val="00867A1A"/>
    <w:rsid w:val="00867B26"/>
    <w:rsid w:val="00867C54"/>
    <w:rsid w:val="00867D4A"/>
    <w:rsid w:val="00867D93"/>
    <w:rsid w:val="00867F4D"/>
    <w:rsid w:val="00867FD2"/>
    <w:rsid w:val="0087002F"/>
    <w:rsid w:val="0087036D"/>
    <w:rsid w:val="0087051D"/>
    <w:rsid w:val="008708B0"/>
    <w:rsid w:val="008709EB"/>
    <w:rsid w:val="00870B5B"/>
    <w:rsid w:val="00870E0D"/>
    <w:rsid w:val="00870E8D"/>
    <w:rsid w:val="00870FED"/>
    <w:rsid w:val="0087101C"/>
    <w:rsid w:val="008712E0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80"/>
    <w:rsid w:val="00872FD5"/>
    <w:rsid w:val="00873253"/>
    <w:rsid w:val="008733A1"/>
    <w:rsid w:val="008733B2"/>
    <w:rsid w:val="008735CB"/>
    <w:rsid w:val="008736FB"/>
    <w:rsid w:val="008745AE"/>
    <w:rsid w:val="008745F5"/>
    <w:rsid w:val="00874663"/>
    <w:rsid w:val="0087481D"/>
    <w:rsid w:val="00874FAA"/>
    <w:rsid w:val="00875071"/>
    <w:rsid w:val="0087531A"/>
    <w:rsid w:val="008755B3"/>
    <w:rsid w:val="008756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CC"/>
    <w:rsid w:val="00876867"/>
    <w:rsid w:val="008769AC"/>
    <w:rsid w:val="00876B10"/>
    <w:rsid w:val="00876B92"/>
    <w:rsid w:val="00876ED1"/>
    <w:rsid w:val="00876F08"/>
    <w:rsid w:val="00876FC1"/>
    <w:rsid w:val="00876FC9"/>
    <w:rsid w:val="008771CE"/>
    <w:rsid w:val="008774FD"/>
    <w:rsid w:val="00877550"/>
    <w:rsid w:val="008775EF"/>
    <w:rsid w:val="008776A1"/>
    <w:rsid w:val="008776D1"/>
    <w:rsid w:val="008800F9"/>
    <w:rsid w:val="0088010C"/>
    <w:rsid w:val="0088013F"/>
    <w:rsid w:val="008806C0"/>
    <w:rsid w:val="00880701"/>
    <w:rsid w:val="008808EE"/>
    <w:rsid w:val="0088095F"/>
    <w:rsid w:val="00880D00"/>
    <w:rsid w:val="00880D30"/>
    <w:rsid w:val="00881159"/>
    <w:rsid w:val="0088116F"/>
    <w:rsid w:val="00881392"/>
    <w:rsid w:val="008813ED"/>
    <w:rsid w:val="008814AA"/>
    <w:rsid w:val="0088173C"/>
    <w:rsid w:val="0088173F"/>
    <w:rsid w:val="008818F1"/>
    <w:rsid w:val="008819CC"/>
    <w:rsid w:val="00881AF9"/>
    <w:rsid w:val="00881D13"/>
    <w:rsid w:val="008820DC"/>
    <w:rsid w:val="008822B0"/>
    <w:rsid w:val="008822B7"/>
    <w:rsid w:val="00882679"/>
    <w:rsid w:val="008826DF"/>
    <w:rsid w:val="0088285F"/>
    <w:rsid w:val="008828DE"/>
    <w:rsid w:val="00882931"/>
    <w:rsid w:val="0088296F"/>
    <w:rsid w:val="00882B28"/>
    <w:rsid w:val="00882BB2"/>
    <w:rsid w:val="00882C18"/>
    <w:rsid w:val="00882C58"/>
    <w:rsid w:val="00882DA7"/>
    <w:rsid w:val="008830FC"/>
    <w:rsid w:val="0088326D"/>
    <w:rsid w:val="008832DF"/>
    <w:rsid w:val="008833A1"/>
    <w:rsid w:val="008838E6"/>
    <w:rsid w:val="00883A17"/>
    <w:rsid w:val="00883BDE"/>
    <w:rsid w:val="00883BFE"/>
    <w:rsid w:val="00883D22"/>
    <w:rsid w:val="00883E23"/>
    <w:rsid w:val="00883EAA"/>
    <w:rsid w:val="00883FDA"/>
    <w:rsid w:val="0088409F"/>
    <w:rsid w:val="0088411C"/>
    <w:rsid w:val="0088425D"/>
    <w:rsid w:val="00884A5F"/>
    <w:rsid w:val="00884C07"/>
    <w:rsid w:val="00884CED"/>
    <w:rsid w:val="00884E10"/>
    <w:rsid w:val="0088548B"/>
    <w:rsid w:val="008857BB"/>
    <w:rsid w:val="00885ADC"/>
    <w:rsid w:val="00885E86"/>
    <w:rsid w:val="00885ECB"/>
    <w:rsid w:val="00885F70"/>
    <w:rsid w:val="00885FEC"/>
    <w:rsid w:val="0088609E"/>
    <w:rsid w:val="0088637B"/>
    <w:rsid w:val="008865EF"/>
    <w:rsid w:val="00886A3A"/>
    <w:rsid w:val="00886A8B"/>
    <w:rsid w:val="00886B10"/>
    <w:rsid w:val="00886C23"/>
    <w:rsid w:val="00886D92"/>
    <w:rsid w:val="00886EF3"/>
    <w:rsid w:val="00887089"/>
    <w:rsid w:val="0088711C"/>
    <w:rsid w:val="00887797"/>
    <w:rsid w:val="00887B2B"/>
    <w:rsid w:val="00887BFC"/>
    <w:rsid w:val="00887C00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5C0"/>
    <w:rsid w:val="008906F6"/>
    <w:rsid w:val="008907BA"/>
    <w:rsid w:val="008908A1"/>
    <w:rsid w:val="00890A9E"/>
    <w:rsid w:val="00890B3C"/>
    <w:rsid w:val="00890B55"/>
    <w:rsid w:val="00890CA8"/>
    <w:rsid w:val="00890EED"/>
    <w:rsid w:val="00891084"/>
    <w:rsid w:val="00891209"/>
    <w:rsid w:val="0089127A"/>
    <w:rsid w:val="008912F1"/>
    <w:rsid w:val="008913D4"/>
    <w:rsid w:val="008915BD"/>
    <w:rsid w:val="008916A6"/>
    <w:rsid w:val="0089170B"/>
    <w:rsid w:val="00891735"/>
    <w:rsid w:val="0089182B"/>
    <w:rsid w:val="008918A3"/>
    <w:rsid w:val="00891B37"/>
    <w:rsid w:val="00891B46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46"/>
    <w:rsid w:val="008937CA"/>
    <w:rsid w:val="008939A1"/>
    <w:rsid w:val="00893D3C"/>
    <w:rsid w:val="00893D52"/>
    <w:rsid w:val="00893E67"/>
    <w:rsid w:val="00893E6E"/>
    <w:rsid w:val="008941AE"/>
    <w:rsid w:val="008941C7"/>
    <w:rsid w:val="008942FA"/>
    <w:rsid w:val="008944AB"/>
    <w:rsid w:val="008945CC"/>
    <w:rsid w:val="00894641"/>
    <w:rsid w:val="00894886"/>
    <w:rsid w:val="008948A8"/>
    <w:rsid w:val="00894962"/>
    <w:rsid w:val="00894A94"/>
    <w:rsid w:val="00894B42"/>
    <w:rsid w:val="00894CEB"/>
    <w:rsid w:val="00894D2A"/>
    <w:rsid w:val="008950F6"/>
    <w:rsid w:val="008952F9"/>
    <w:rsid w:val="0089546B"/>
    <w:rsid w:val="008955EB"/>
    <w:rsid w:val="00895625"/>
    <w:rsid w:val="008956BA"/>
    <w:rsid w:val="008958DF"/>
    <w:rsid w:val="00895A72"/>
    <w:rsid w:val="00895A7F"/>
    <w:rsid w:val="00895C55"/>
    <w:rsid w:val="0089614B"/>
    <w:rsid w:val="00896187"/>
    <w:rsid w:val="0089629C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1E7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0FD"/>
    <w:rsid w:val="008A0416"/>
    <w:rsid w:val="008A047E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47C"/>
    <w:rsid w:val="008A351A"/>
    <w:rsid w:val="008A3596"/>
    <w:rsid w:val="008A36CA"/>
    <w:rsid w:val="008A38B8"/>
    <w:rsid w:val="008A3B02"/>
    <w:rsid w:val="008A3BE4"/>
    <w:rsid w:val="008A3D93"/>
    <w:rsid w:val="008A3F18"/>
    <w:rsid w:val="008A3F65"/>
    <w:rsid w:val="008A4025"/>
    <w:rsid w:val="008A40A1"/>
    <w:rsid w:val="008A4132"/>
    <w:rsid w:val="008A413B"/>
    <w:rsid w:val="008A418E"/>
    <w:rsid w:val="008A420F"/>
    <w:rsid w:val="008A42C9"/>
    <w:rsid w:val="008A49ED"/>
    <w:rsid w:val="008A4D43"/>
    <w:rsid w:val="008A4D86"/>
    <w:rsid w:val="008A4E5B"/>
    <w:rsid w:val="008A50FE"/>
    <w:rsid w:val="008A52B6"/>
    <w:rsid w:val="008A57BF"/>
    <w:rsid w:val="008A57C5"/>
    <w:rsid w:val="008A599D"/>
    <w:rsid w:val="008A5B1E"/>
    <w:rsid w:val="008A5CE8"/>
    <w:rsid w:val="008A5D3A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A7FB8"/>
    <w:rsid w:val="008B0205"/>
    <w:rsid w:val="008B020F"/>
    <w:rsid w:val="008B0405"/>
    <w:rsid w:val="008B0941"/>
    <w:rsid w:val="008B0A68"/>
    <w:rsid w:val="008B0E06"/>
    <w:rsid w:val="008B0F73"/>
    <w:rsid w:val="008B0FB8"/>
    <w:rsid w:val="008B1065"/>
    <w:rsid w:val="008B1376"/>
    <w:rsid w:val="008B1531"/>
    <w:rsid w:val="008B16AA"/>
    <w:rsid w:val="008B17EE"/>
    <w:rsid w:val="008B182D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2BC7"/>
    <w:rsid w:val="008B2CE0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4ECD"/>
    <w:rsid w:val="008B50F1"/>
    <w:rsid w:val="008B53E3"/>
    <w:rsid w:val="008B54AB"/>
    <w:rsid w:val="008B55D5"/>
    <w:rsid w:val="008B59BE"/>
    <w:rsid w:val="008B5BC1"/>
    <w:rsid w:val="008B5D1D"/>
    <w:rsid w:val="008B5E6A"/>
    <w:rsid w:val="008B604C"/>
    <w:rsid w:val="008B6131"/>
    <w:rsid w:val="008B61A7"/>
    <w:rsid w:val="008B61D7"/>
    <w:rsid w:val="008B6272"/>
    <w:rsid w:val="008B6502"/>
    <w:rsid w:val="008B6521"/>
    <w:rsid w:val="008B6538"/>
    <w:rsid w:val="008B670A"/>
    <w:rsid w:val="008B6749"/>
    <w:rsid w:val="008B6A35"/>
    <w:rsid w:val="008B7092"/>
    <w:rsid w:val="008B72A2"/>
    <w:rsid w:val="008B73A5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69"/>
    <w:rsid w:val="008C0077"/>
    <w:rsid w:val="008C01E4"/>
    <w:rsid w:val="008C0204"/>
    <w:rsid w:val="008C0241"/>
    <w:rsid w:val="008C0252"/>
    <w:rsid w:val="008C0564"/>
    <w:rsid w:val="008C06D9"/>
    <w:rsid w:val="008C0756"/>
    <w:rsid w:val="008C085F"/>
    <w:rsid w:val="008C0A09"/>
    <w:rsid w:val="008C0BEC"/>
    <w:rsid w:val="008C0F61"/>
    <w:rsid w:val="008C1098"/>
    <w:rsid w:val="008C111F"/>
    <w:rsid w:val="008C11E1"/>
    <w:rsid w:val="008C126E"/>
    <w:rsid w:val="008C136D"/>
    <w:rsid w:val="008C13A6"/>
    <w:rsid w:val="008C17D7"/>
    <w:rsid w:val="008C198C"/>
    <w:rsid w:val="008C1A3A"/>
    <w:rsid w:val="008C1CAF"/>
    <w:rsid w:val="008C1D4F"/>
    <w:rsid w:val="008C1D8C"/>
    <w:rsid w:val="008C1E16"/>
    <w:rsid w:val="008C1E5C"/>
    <w:rsid w:val="008C1ECB"/>
    <w:rsid w:val="008C21B8"/>
    <w:rsid w:val="008C2420"/>
    <w:rsid w:val="008C247D"/>
    <w:rsid w:val="008C2488"/>
    <w:rsid w:val="008C2651"/>
    <w:rsid w:val="008C2861"/>
    <w:rsid w:val="008C29D4"/>
    <w:rsid w:val="008C2A18"/>
    <w:rsid w:val="008C2E4A"/>
    <w:rsid w:val="008C3365"/>
    <w:rsid w:val="008C3744"/>
    <w:rsid w:val="008C37CC"/>
    <w:rsid w:val="008C39F3"/>
    <w:rsid w:val="008C3A64"/>
    <w:rsid w:val="008C3CBD"/>
    <w:rsid w:val="008C3D43"/>
    <w:rsid w:val="008C3E3B"/>
    <w:rsid w:val="008C4030"/>
    <w:rsid w:val="008C419C"/>
    <w:rsid w:val="008C41B0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440"/>
    <w:rsid w:val="008C559D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95C"/>
    <w:rsid w:val="008C6AAA"/>
    <w:rsid w:val="008C6B0F"/>
    <w:rsid w:val="008C6C32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28"/>
    <w:rsid w:val="008C7CA7"/>
    <w:rsid w:val="008C7D32"/>
    <w:rsid w:val="008C7DFA"/>
    <w:rsid w:val="008D0219"/>
    <w:rsid w:val="008D038F"/>
    <w:rsid w:val="008D045C"/>
    <w:rsid w:val="008D07A0"/>
    <w:rsid w:val="008D0818"/>
    <w:rsid w:val="008D0855"/>
    <w:rsid w:val="008D092B"/>
    <w:rsid w:val="008D09FB"/>
    <w:rsid w:val="008D0B98"/>
    <w:rsid w:val="008D0CE9"/>
    <w:rsid w:val="008D10DD"/>
    <w:rsid w:val="008D119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E78"/>
    <w:rsid w:val="008D2FAE"/>
    <w:rsid w:val="008D30B7"/>
    <w:rsid w:val="008D3100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5AD3"/>
    <w:rsid w:val="008D5E80"/>
    <w:rsid w:val="008D6129"/>
    <w:rsid w:val="008D6208"/>
    <w:rsid w:val="008D6375"/>
    <w:rsid w:val="008D6386"/>
    <w:rsid w:val="008D63B2"/>
    <w:rsid w:val="008D644F"/>
    <w:rsid w:val="008D64B9"/>
    <w:rsid w:val="008D66AA"/>
    <w:rsid w:val="008D6A52"/>
    <w:rsid w:val="008D6B24"/>
    <w:rsid w:val="008D6BF8"/>
    <w:rsid w:val="008D6D2D"/>
    <w:rsid w:val="008D6EA6"/>
    <w:rsid w:val="008D6FE6"/>
    <w:rsid w:val="008D74A0"/>
    <w:rsid w:val="008D74AE"/>
    <w:rsid w:val="008D76FC"/>
    <w:rsid w:val="008D7BB5"/>
    <w:rsid w:val="008D7C62"/>
    <w:rsid w:val="008E0097"/>
    <w:rsid w:val="008E0102"/>
    <w:rsid w:val="008E06D6"/>
    <w:rsid w:val="008E08CA"/>
    <w:rsid w:val="008E0B7E"/>
    <w:rsid w:val="008E0C93"/>
    <w:rsid w:val="008E0DE8"/>
    <w:rsid w:val="008E0FE5"/>
    <w:rsid w:val="008E14B2"/>
    <w:rsid w:val="008E15FF"/>
    <w:rsid w:val="008E1607"/>
    <w:rsid w:val="008E1710"/>
    <w:rsid w:val="008E1731"/>
    <w:rsid w:val="008E1B68"/>
    <w:rsid w:val="008E1C05"/>
    <w:rsid w:val="008E1DD3"/>
    <w:rsid w:val="008E1E25"/>
    <w:rsid w:val="008E2193"/>
    <w:rsid w:val="008E2359"/>
    <w:rsid w:val="008E2813"/>
    <w:rsid w:val="008E297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263"/>
    <w:rsid w:val="008E4312"/>
    <w:rsid w:val="008E447F"/>
    <w:rsid w:val="008E46EB"/>
    <w:rsid w:val="008E48A7"/>
    <w:rsid w:val="008E4B72"/>
    <w:rsid w:val="008E4BCB"/>
    <w:rsid w:val="008E4C6B"/>
    <w:rsid w:val="008E4CE0"/>
    <w:rsid w:val="008E4DB4"/>
    <w:rsid w:val="008E4DC4"/>
    <w:rsid w:val="008E4FE0"/>
    <w:rsid w:val="008E5064"/>
    <w:rsid w:val="008E528F"/>
    <w:rsid w:val="008E52CB"/>
    <w:rsid w:val="008E54A7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65"/>
    <w:rsid w:val="008E5DC9"/>
    <w:rsid w:val="008E5E8B"/>
    <w:rsid w:val="008E60B4"/>
    <w:rsid w:val="008E60DF"/>
    <w:rsid w:val="008E6389"/>
    <w:rsid w:val="008E669D"/>
    <w:rsid w:val="008E688F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3DB"/>
    <w:rsid w:val="008F0593"/>
    <w:rsid w:val="008F0691"/>
    <w:rsid w:val="008F072F"/>
    <w:rsid w:val="008F0BE6"/>
    <w:rsid w:val="008F0ED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76A"/>
    <w:rsid w:val="008F288F"/>
    <w:rsid w:val="008F2903"/>
    <w:rsid w:val="008F2958"/>
    <w:rsid w:val="008F2A53"/>
    <w:rsid w:val="008F2BD0"/>
    <w:rsid w:val="008F2C29"/>
    <w:rsid w:val="008F2E59"/>
    <w:rsid w:val="008F2E84"/>
    <w:rsid w:val="008F2F74"/>
    <w:rsid w:val="008F30F1"/>
    <w:rsid w:val="008F314B"/>
    <w:rsid w:val="008F315F"/>
    <w:rsid w:val="008F318E"/>
    <w:rsid w:val="008F31AE"/>
    <w:rsid w:val="008F3238"/>
    <w:rsid w:val="008F3257"/>
    <w:rsid w:val="008F343B"/>
    <w:rsid w:val="008F34C4"/>
    <w:rsid w:val="008F366D"/>
    <w:rsid w:val="008F37B3"/>
    <w:rsid w:val="008F383F"/>
    <w:rsid w:val="008F3868"/>
    <w:rsid w:val="008F38CE"/>
    <w:rsid w:val="008F39EE"/>
    <w:rsid w:val="008F3CC4"/>
    <w:rsid w:val="008F3EA3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A6"/>
    <w:rsid w:val="008F63F8"/>
    <w:rsid w:val="008F64A1"/>
    <w:rsid w:val="008F67A9"/>
    <w:rsid w:val="008F67B7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B1"/>
    <w:rsid w:val="008F7FC6"/>
    <w:rsid w:val="009004A7"/>
    <w:rsid w:val="009005D8"/>
    <w:rsid w:val="00900600"/>
    <w:rsid w:val="0090079C"/>
    <w:rsid w:val="009007A8"/>
    <w:rsid w:val="00900B71"/>
    <w:rsid w:val="00900C41"/>
    <w:rsid w:val="00900C4D"/>
    <w:rsid w:val="00900CF1"/>
    <w:rsid w:val="00900D48"/>
    <w:rsid w:val="00900D64"/>
    <w:rsid w:val="00900E8B"/>
    <w:rsid w:val="00900FB5"/>
    <w:rsid w:val="0090141B"/>
    <w:rsid w:val="00901875"/>
    <w:rsid w:val="00901960"/>
    <w:rsid w:val="0090219F"/>
    <w:rsid w:val="0090268C"/>
    <w:rsid w:val="00902B1F"/>
    <w:rsid w:val="00902CA6"/>
    <w:rsid w:val="00902D67"/>
    <w:rsid w:val="009030E7"/>
    <w:rsid w:val="009030E8"/>
    <w:rsid w:val="00903112"/>
    <w:rsid w:val="009031ED"/>
    <w:rsid w:val="00903467"/>
    <w:rsid w:val="009036A8"/>
    <w:rsid w:val="00903A75"/>
    <w:rsid w:val="00903B6A"/>
    <w:rsid w:val="00903DDF"/>
    <w:rsid w:val="00903FA3"/>
    <w:rsid w:val="00903FEE"/>
    <w:rsid w:val="009040D2"/>
    <w:rsid w:val="00904209"/>
    <w:rsid w:val="009042D0"/>
    <w:rsid w:val="009043F5"/>
    <w:rsid w:val="00904438"/>
    <w:rsid w:val="009047AA"/>
    <w:rsid w:val="0090481F"/>
    <w:rsid w:val="00904A0B"/>
    <w:rsid w:val="00904A29"/>
    <w:rsid w:val="00904EBD"/>
    <w:rsid w:val="00904F2D"/>
    <w:rsid w:val="0090519B"/>
    <w:rsid w:val="009051C5"/>
    <w:rsid w:val="00905599"/>
    <w:rsid w:val="009058DA"/>
    <w:rsid w:val="009058FD"/>
    <w:rsid w:val="00905A14"/>
    <w:rsid w:val="00905C32"/>
    <w:rsid w:val="00905D0A"/>
    <w:rsid w:val="00905FD5"/>
    <w:rsid w:val="00906061"/>
    <w:rsid w:val="009060EA"/>
    <w:rsid w:val="009061D2"/>
    <w:rsid w:val="00906315"/>
    <w:rsid w:val="0090634D"/>
    <w:rsid w:val="00906424"/>
    <w:rsid w:val="0090667F"/>
    <w:rsid w:val="009066D0"/>
    <w:rsid w:val="0090674D"/>
    <w:rsid w:val="0090675C"/>
    <w:rsid w:val="00906872"/>
    <w:rsid w:val="00906A16"/>
    <w:rsid w:val="00906C6B"/>
    <w:rsid w:val="00906E79"/>
    <w:rsid w:val="00906E96"/>
    <w:rsid w:val="009070A8"/>
    <w:rsid w:val="0090713A"/>
    <w:rsid w:val="00907176"/>
    <w:rsid w:val="0090718B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16E"/>
    <w:rsid w:val="009103A3"/>
    <w:rsid w:val="0091051B"/>
    <w:rsid w:val="00910549"/>
    <w:rsid w:val="00910D7D"/>
    <w:rsid w:val="00910DFE"/>
    <w:rsid w:val="00911081"/>
    <w:rsid w:val="009110F3"/>
    <w:rsid w:val="009112B9"/>
    <w:rsid w:val="00911323"/>
    <w:rsid w:val="00911488"/>
    <w:rsid w:val="009115CC"/>
    <w:rsid w:val="00911602"/>
    <w:rsid w:val="00911868"/>
    <w:rsid w:val="0091192D"/>
    <w:rsid w:val="00911A8B"/>
    <w:rsid w:val="00911B00"/>
    <w:rsid w:val="00911B9D"/>
    <w:rsid w:val="00911BAC"/>
    <w:rsid w:val="00911CCE"/>
    <w:rsid w:val="00911E1E"/>
    <w:rsid w:val="00912637"/>
    <w:rsid w:val="009128F8"/>
    <w:rsid w:val="00912DF9"/>
    <w:rsid w:val="009132DD"/>
    <w:rsid w:val="009138AC"/>
    <w:rsid w:val="009139C8"/>
    <w:rsid w:val="00913D2F"/>
    <w:rsid w:val="00913E74"/>
    <w:rsid w:val="00913F6F"/>
    <w:rsid w:val="00914140"/>
    <w:rsid w:val="00914173"/>
    <w:rsid w:val="00914366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C8"/>
    <w:rsid w:val="0091523E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1B"/>
    <w:rsid w:val="00917591"/>
    <w:rsid w:val="009175EE"/>
    <w:rsid w:val="009176A5"/>
    <w:rsid w:val="00917A0C"/>
    <w:rsid w:val="00917A4C"/>
    <w:rsid w:val="00917D11"/>
    <w:rsid w:val="00917D79"/>
    <w:rsid w:val="00917EBA"/>
    <w:rsid w:val="00917F11"/>
    <w:rsid w:val="00917F42"/>
    <w:rsid w:val="009201CE"/>
    <w:rsid w:val="0092026F"/>
    <w:rsid w:val="0092052B"/>
    <w:rsid w:val="00920584"/>
    <w:rsid w:val="00920699"/>
    <w:rsid w:val="0092070E"/>
    <w:rsid w:val="00920857"/>
    <w:rsid w:val="009208C5"/>
    <w:rsid w:val="00920DFE"/>
    <w:rsid w:val="00920F1A"/>
    <w:rsid w:val="00920F7A"/>
    <w:rsid w:val="00921371"/>
    <w:rsid w:val="009213DE"/>
    <w:rsid w:val="00921667"/>
    <w:rsid w:val="00921851"/>
    <w:rsid w:val="00921B85"/>
    <w:rsid w:val="00921BC4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38A"/>
    <w:rsid w:val="009227A5"/>
    <w:rsid w:val="00922B3B"/>
    <w:rsid w:val="00922CC6"/>
    <w:rsid w:val="00922F0B"/>
    <w:rsid w:val="009232F9"/>
    <w:rsid w:val="00923407"/>
    <w:rsid w:val="009234E9"/>
    <w:rsid w:val="009237A9"/>
    <w:rsid w:val="00923871"/>
    <w:rsid w:val="009239C6"/>
    <w:rsid w:val="009239E1"/>
    <w:rsid w:val="00923CB5"/>
    <w:rsid w:val="00924315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1F1"/>
    <w:rsid w:val="009253FD"/>
    <w:rsid w:val="00925668"/>
    <w:rsid w:val="009258EC"/>
    <w:rsid w:val="00925A19"/>
    <w:rsid w:val="00925A9A"/>
    <w:rsid w:val="00925D18"/>
    <w:rsid w:val="00925E41"/>
    <w:rsid w:val="00925F81"/>
    <w:rsid w:val="00925FC5"/>
    <w:rsid w:val="0092626F"/>
    <w:rsid w:val="00926437"/>
    <w:rsid w:val="009264A7"/>
    <w:rsid w:val="009264B6"/>
    <w:rsid w:val="00926757"/>
    <w:rsid w:val="00926783"/>
    <w:rsid w:val="00926788"/>
    <w:rsid w:val="00926A81"/>
    <w:rsid w:val="00926C96"/>
    <w:rsid w:val="00926D32"/>
    <w:rsid w:val="00926E6C"/>
    <w:rsid w:val="0092715B"/>
    <w:rsid w:val="00927324"/>
    <w:rsid w:val="0092745D"/>
    <w:rsid w:val="009276D7"/>
    <w:rsid w:val="0092776E"/>
    <w:rsid w:val="009277F2"/>
    <w:rsid w:val="00927B60"/>
    <w:rsid w:val="00927C05"/>
    <w:rsid w:val="00927CDF"/>
    <w:rsid w:val="00927E81"/>
    <w:rsid w:val="00927ED7"/>
    <w:rsid w:val="00927FE2"/>
    <w:rsid w:val="009300DA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0A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E7D"/>
    <w:rsid w:val="00930F0A"/>
    <w:rsid w:val="00930FDA"/>
    <w:rsid w:val="0093104C"/>
    <w:rsid w:val="009310EA"/>
    <w:rsid w:val="009312B4"/>
    <w:rsid w:val="009313DF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DC4"/>
    <w:rsid w:val="00931E62"/>
    <w:rsid w:val="00931EB2"/>
    <w:rsid w:val="009320C6"/>
    <w:rsid w:val="00932147"/>
    <w:rsid w:val="00932304"/>
    <w:rsid w:val="0093242B"/>
    <w:rsid w:val="00932476"/>
    <w:rsid w:val="00932592"/>
    <w:rsid w:val="00932640"/>
    <w:rsid w:val="0093269F"/>
    <w:rsid w:val="00932909"/>
    <w:rsid w:val="00932C16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3E5E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E92"/>
    <w:rsid w:val="00935F34"/>
    <w:rsid w:val="009360AE"/>
    <w:rsid w:val="009369E5"/>
    <w:rsid w:val="00936D0A"/>
    <w:rsid w:val="00936E1A"/>
    <w:rsid w:val="00937074"/>
    <w:rsid w:val="009372FA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0BCE"/>
    <w:rsid w:val="00940CD0"/>
    <w:rsid w:val="00940F9C"/>
    <w:rsid w:val="0094115F"/>
    <w:rsid w:val="00941261"/>
    <w:rsid w:val="0094134A"/>
    <w:rsid w:val="009413FF"/>
    <w:rsid w:val="00941712"/>
    <w:rsid w:val="00941B07"/>
    <w:rsid w:val="00941B26"/>
    <w:rsid w:val="00941D38"/>
    <w:rsid w:val="00941D6A"/>
    <w:rsid w:val="00941E77"/>
    <w:rsid w:val="00941FFA"/>
    <w:rsid w:val="00942064"/>
    <w:rsid w:val="00942079"/>
    <w:rsid w:val="009420D9"/>
    <w:rsid w:val="009420EA"/>
    <w:rsid w:val="00942190"/>
    <w:rsid w:val="009425E4"/>
    <w:rsid w:val="00942705"/>
    <w:rsid w:val="009428B1"/>
    <w:rsid w:val="00942948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3ECE"/>
    <w:rsid w:val="00944089"/>
    <w:rsid w:val="00944A50"/>
    <w:rsid w:val="00944C1D"/>
    <w:rsid w:val="00944CBF"/>
    <w:rsid w:val="00944D4B"/>
    <w:rsid w:val="00944D72"/>
    <w:rsid w:val="00944DFF"/>
    <w:rsid w:val="00944F24"/>
    <w:rsid w:val="00944FB5"/>
    <w:rsid w:val="00945101"/>
    <w:rsid w:val="00945207"/>
    <w:rsid w:val="009452D8"/>
    <w:rsid w:val="009453EF"/>
    <w:rsid w:val="00945684"/>
    <w:rsid w:val="009458F5"/>
    <w:rsid w:val="00945989"/>
    <w:rsid w:val="009459DF"/>
    <w:rsid w:val="00945A99"/>
    <w:rsid w:val="00945DC5"/>
    <w:rsid w:val="009464FA"/>
    <w:rsid w:val="009466BE"/>
    <w:rsid w:val="009467D0"/>
    <w:rsid w:val="00946B84"/>
    <w:rsid w:val="00946D40"/>
    <w:rsid w:val="00946D43"/>
    <w:rsid w:val="00947095"/>
    <w:rsid w:val="009470C5"/>
    <w:rsid w:val="00947487"/>
    <w:rsid w:val="009474BF"/>
    <w:rsid w:val="00947640"/>
    <w:rsid w:val="009476E5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7AE"/>
    <w:rsid w:val="00950C9F"/>
    <w:rsid w:val="00950CAC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20B"/>
    <w:rsid w:val="009524F6"/>
    <w:rsid w:val="00952813"/>
    <w:rsid w:val="009528F7"/>
    <w:rsid w:val="00952AF9"/>
    <w:rsid w:val="00952D60"/>
    <w:rsid w:val="00952DCC"/>
    <w:rsid w:val="0095307B"/>
    <w:rsid w:val="00953262"/>
    <w:rsid w:val="009534C7"/>
    <w:rsid w:val="009535FA"/>
    <w:rsid w:val="009539D7"/>
    <w:rsid w:val="00953B50"/>
    <w:rsid w:val="00953BE9"/>
    <w:rsid w:val="00953C5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21"/>
    <w:rsid w:val="00954F70"/>
    <w:rsid w:val="00954FCE"/>
    <w:rsid w:val="009550BE"/>
    <w:rsid w:val="00955192"/>
    <w:rsid w:val="00955201"/>
    <w:rsid w:val="00955256"/>
    <w:rsid w:val="009553C9"/>
    <w:rsid w:val="00955426"/>
    <w:rsid w:val="0095554A"/>
    <w:rsid w:val="00955983"/>
    <w:rsid w:val="00955AC6"/>
    <w:rsid w:val="00955C16"/>
    <w:rsid w:val="00955C73"/>
    <w:rsid w:val="00955C92"/>
    <w:rsid w:val="00955E68"/>
    <w:rsid w:val="00955F32"/>
    <w:rsid w:val="0095606D"/>
    <w:rsid w:val="0095608F"/>
    <w:rsid w:val="00956134"/>
    <w:rsid w:val="00956258"/>
    <w:rsid w:val="0095648C"/>
    <w:rsid w:val="00956563"/>
    <w:rsid w:val="00956672"/>
    <w:rsid w:val="00956D8C"/>
    <w:rsid w:val="00956D9A"/>
    <w:rsid w:val="00956FDD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1D9"/>
    <w:rsid w:val="00961248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CF"/>
    <w:rsid w:val="00962FF1"/>
    <w:rsid w:val="009631E7"/>
    <w:rsid w:val="0096342A"/>
    <w:rsid w:val="009634DD"/>
    <w:rsid w:val="0096350C"/>
    <w:rsid w:val="00963E69"/>
    <w:rsid w:val="00964428"/>
    <w:rsid w:val="009645C5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2B"/>
    <w:rsid w:val="00966E45"/>
    <w:rsid w:val="00966E77"/>
    <w:rsid w:val="00966EB9"/>
    <w:rsid w:val="00967232"/>
    <w:rsid w:val="009672D5"/>
    <w:rsid w:val="009674B9"/>
    <w:rsid w:val="009676F8"/>
    <w:rsid w:val="0096785F"/>
    <w:rsid w:val="00967A06"/>
    <w:rsid w:val="00967DC5"/>
    <w:rsid w:val="009703C1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7D3"/>
    <w:rsid w:val="00972959"/>
    <w:rsid w:val="00972A1B"/>
    <w:rsid w:val="00972AE3"/>
    <w:rsid w:val="00972B67"/>
    <w:rsid w:val="00972C79"/>
    <w:rsid w:val="00972E8C"/>
    <w:rsid w:val="00972FC7"/>
    <w:rsid w:val="009730FC"/>
    <w:rsid w:val="00973282"/>
    <w:rsid w:val="009732F8"/>
    <w:rsid w:val="00973333"/>
    <w:rsid w:val="00973434"/>
    <w:rsid w:val="0097362D"/>
    <w:rsid w:val="00973659"/>
    <w:rsid w:val="009736B3"/>
    <w:rsid w:val="00973799"/>
    <w:rsid w:val="00974335"/>
    <w:rsid w:val="00974439"/>
    <w:rsid w:val="00974564"/>
    <w:rsid w:val="00974760"/>
    <w:rsid w:val="00974932"/>
    <w:rsid w:val="00974969"/>
    <w:rsid w:val="00974A85"/>
    <w:rsid w:val="00974B0D"/>
    <w:rsid w:val="00974CA3"/>
    <w:rsid w:val="00974CF9"/>
    <w:rsid w:val="00975083"/>
    <w:rsid w:val="009752E5"/>
    <w:rsid w:val="009754D3"/>
    <w:rsid w:val="00975692"/>
    <w:rsid w:val="00975865"/>
    <w:rsid w:val="00975870"/>
    <w:rsid w:val="00975BED"/>
    <w:rsid w:val="00975DE2"/>
    <w:rsid w:val="00975DE7"/>
    <w:rsid w:val="00975F17"/>
    <w:rsid w:val="009763DC"/>
    <w:rsid w:val="0097658C"/>
    <w:rsid w:val="0097677D"/>
    <w:rsid w:val="0097684F"/>
    <w:rsid w:val="009768CA"/>
    <w:rsid w:val="00976912"/>
    <w:rsid w:val="00976B02"/>
    <w:rsid w:val="00976B2D"/>
    <w:rsid w:val="00976B4D"/>
    <w:rsid w:val="00976B9F"/>
    <w:rsid w:val="00976CCD"/>
    <w:rsid w:val="00976D4E"/>
    <w:rsid w:val="00976D96"/>
    <w:rsid w:val="00976FAE"/>
    <w:rsid w:val="0097715A"/>
    <w:rsid w:val="009774C8"/>
    <w:rsid w:val="00977577"/>
    <w:rsid w:val="00977585"/>
    <w:rsid w:val="0097770E"/>
    <w:rsid w:val="00977762"/>
    <w:rsid w:val="00977A9F"/>
    <w:rsid w:val="00977CAC"/>
    <w:rsid w:val="00977DAE"/>
    <w:rsid w:val="00977E6E"/>
    <w:rsid w:val="00977E9C"/>
    <w:rsid w:val="00977F29"/>
    <w:rsid w:val="00977F51"/>
    <w:rsid w:val="00980148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0F13"/>
    <w:rsid w:val="00980F2B"/>
    <w:rsid w:val="0098106A"/>
    <w:rsid w:val="009810FD"/>
    <w:rsid w:val="00981137"/>
    <w:rsid w:val="00981233"/>
    <w:rsid w:val="0098124C"/>
    <w:rsid w:val="009812AC"/>
    <w:rsid w:val="00981407"/>
    <w:rsid w:val="0098140E"/>
    <w:rsid w:val="009815D8"/>
    <w:rsid w:val="00981955"/>
    <w:rsid w:val="009819B5"/>
    <w:rsid w:val="00981BB2"/>
    <w:rsid w:val="00981DAE"/>
    <w:rsid w:val="0098204D"/>
    <w:rsid w:val="009820FF"/>
    <w:rsid w:val="009821DD"/>
    <w:rsid w:val="0098227E"/>
    <w:rsid w:val="009822BE"/>
    <w:rsid w:val="009823E2"/>
    <w:rsid w:val="009824EA"/>
    <w:rsid w:val="009825AB"/>
    <w:rsid w:val="009825D8"/>
    <w:rsid w:val="00982A75"/>
    <w:rsid w:val="00982AE9"/>
    <w:rsid w:val="00982E97"/>
    <w:rsid w:val="00982EAF"/>
    <w:rsid w:val="00982FEB"/>
    <w:rsid w:val="0098304B"/>
    <w:rsid w:val="009830C0"/>
    <w:rsid w:val="00983440"/>
    <w:rsid w:val="00983468"/>
    <w:rsid w:val="009835D5"/>
    <w:rsid w:val="0098366F"/>
    <w:rsid w:val="009837C2"/>
    <w:rsid w:val="009837FD"/>
    <w:rsid w:val="00983972"/>
    <w:rsid w:val="00983C0A"/>
    <w:rsid w:val="00983C68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A6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AC0"/>
    <w:rsid w:val="00985B5D"/>
    <w:rsid w:val="00985BAF"/>
    <w:rsid w:val="00985C39"/>
    <w:rsid w:val="00985CA1"/>
    <w:rsid w:val="009860D1"/>
    <w:rsid w:val="00986364"/>
    <w:rsid w:val="009863F8"/>
    <w:rsid w:val="009866BD"/>
    <w:rsid w:val="009868D4"/>
    <w:rsid w:val="00986A76"/>
    <w:rsid w:val="00986C65"/>
    <w:rsid w:val="00986DA0"/>
    <w:rsid w:val="00986EE0"/>
    <w:rsid w:val="00986F15"/>
    <w:rsid w:val="0098726F"/>
    <w:rsid w:val="009873BA"/>
    <w:rsid w:val="009874B1"/>
    <w:rsid w:val="00987885"/>
    <w:rsid w:val="00987973"/>
    <w:rsid w:val="00987D73"/>
    <w:rsid w:val="00987E7A"/>
    <w:rsid w:val="00987FAD"/>
    <w:rsid w:val="00990099"/>
    <w:rsid w:val="009901D9"/>
    <w:rsid w:val="0099077C"/>
    <w:rsid w:val="009907AC"/>
    <w:rsid w:val="0099080E"/>
    <w:rsid w:val="009909D0"/>
    <w:rsid w:val="00990AE9"/>
    <w:rsid w:val="00990CF3"/>
    <w:rsid w:val="00990D34"/>
    <w:rsid w:val="00990DFE"/>
    <w:rsid w:val="009911B9"/>
    <w:rsid w:val="009911C0"/>
    <w:rsid w:val="00991221"/>
    <w:rsid w:val="00991317"/>
    <w:rsid w:val="0099177E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892"/>
    <w:rsid w:val="00992B6F"/>
    <w:rsid w:val="00992C4E"/>
    <w:rsid w:val="00992EE2"/>
    <w:rsid w:val="0099300C"/>
    <w:rsid w:val="00993149"/>
    <w:rsid w:val="009931CE"/>
    <w:rsid w:val="009931D9"/>
    <w:rsid w:val="0099326F"/>
    <w:rsid w:val="009933DE"/>
    <w:rsid w:val="009934DA"/>
    <w:rsid w:val="00993630"/>
    <w:rsid w:val="00993B07"/>
    <w:rsid w:val="00993B93"/>
    <w:rsid w:val="00993E2D"/>
    <w:rsid w:val="00994209"/>
    <w:rsid w:val="0099429C"/>
    <w:rsid w:val="0099433D"/>
    <w:rsid w:val="0099447D"/>
    <w:rsid w:val="00994703"/>
    <w:rsid w:val="009947C8"/>
    <w:rsid w:val="00994891"/>
    <w:rsid w:val="00994BD8"/>
    <w:rsid w:val="00994CB4"/>
    <w:rsid w:val="00994E64"/>
    <w:rsid w:val="0099508E"/>
    <w:rsid w:val="0099526E"/>
    <w:rsid w:val="00995392"/>
    <w:rsid w:val="0099555C"/>
    <w:rsid w:val="00995604"/>
    <w:rsid w:val="00995811"/>
    <w:rsid w:val="00995C71"/>
    <w:rsid w:val="009960AA"/>
    <w:rsid w:val="0099611B"/>
    <w:rsid w:val="0099618D"/>
    <w:rsid w:val="009962A1"/>
    <w:rsid w:val="00996326"/>
    <w:rsid w:val="0099647C"/>
    <w:rsid w:val="009965C5"/>
    <w:rsid w:val="009966B7"/>
    <w:rsid w:val="00996CAA"/>
    <w:rsid w:val="00996CD3"/>
    <w:rsid w:val="00996D7D"/>
    <w:rsid w:val="009970C3"/>
    <w:rsid w:val="0099714E"/>
    <w:rsid w:val="009971AE"/>
    <w:rsid w:val="0099732D"/>
    <w:rsid w:val="00997420"/>
    <w:rsid w:val="0099745D"/>
    <w:rsid w:val="009976E0"/>
    <w:rsid w:val="0099776B"/>
    <w:rsid w:val="00997BE3"/>
    <w:rsid w:val="00997DDC"/>
    <w:rsid w:val="009A0464"/>
    <w:rsid w:val="009A0520"/>
    <w:rsid w:val="009A054F"/>
    <w:rsid w:val="009A058F"/>
    <w:rsid w:val="009A069B"/>
    <w:rsid w:val="009A0772"/>
    <w:rsid w:val="009A0D0F"/>
    <w:rsid w:val="009A0D8D"/>
    <w:rsid w:val="009A0E4A"/>
    <w:rsid w:val="009A0F27"/>
    <w:rsid w:val="009A13C1"/>
    <w:rsid w:val="009A1415"/>
    <w:rsid w:val="009A146C"/>
    <w:rsid w:val="009A1505"/>
    <w:rsid w:val="009A1916"/>
    <w:rsid w:val="009A195B"/>
    <w:rsid w:val="009A1974"/>
    <w:rsid w:val="009A1BE7"/>
    <w:rsid w:val="009A1C99"/>
    <w:rsid w:val="009A1EED"/>
    <w:rsid w:val="009A2040"/>
    <w:rsid w:val="009A215A"/>
    <w:rsid w:val="009A2452"/>
    <w:rsid w:val="009A2632"/>
    <w:rsid w:val="009A2720"/>
    <w:rsid w:val="009A283F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011"/>
    <w:rsid w:val="009A4156"/>
    <w:rsid w:val="009A4214"/>
    <w:rsid w:val="009A4668"/>
    <w:rsid w:val="009A467A"/>
    <w:rsid w:val="009A476C"/>
    <w:rsid w:val="009A48A0"/>
    <w:rsid w:val="009A497D"/>
    <w:rsid w:val="009A49BF"/>
    <w:rsid w:val="009A4D9C"/>
    <w:rsid w:val="009A4FE8"/>
    <w:rsid w:val="009A4FFA"/>
    <w:rsid w:val="009A50B5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5A"/>
    <w:rsid w:val="009A5E67"/>
    <w:rsid w:val="009A5F24"/>
    <w:rsid w:val="009A5FB8"/>
    <w:rsid w:val="009A604B"/>
    <w:rsid w:val="009A60B9"/>
    <w:rsid w:val="009A619A"/>
    <w:rsid w:val="009A61BC"/>
    <w:rsid w:val="009A626B"/>
    <w:rsid w:val="009A6363"/>
    <w:rsid w:val="009A650C"/>
    <w:rsid w:val="009A65E8"/>
    <w:rsid w:val="009A6685"/>
    <w:rsid w:val="009A6723"/>
    <w:rsid w:val="009A6729"/>
    <w:rsid w:val="009A69C8"/>
    <w:rsid w:val="009A6BD7"/>
    <w:rsid w:val="009A6C09"/>
    <w:rsid w:val="009A6C31"/>
    <w:rsid w:val="009A6C64"/>
    <w:rsid w:val="009A6F9E"/>
    <w:rsid w:val="009A6FDB"/>
    <w:rsid w:val="009A71D2"/>
    <w:rsid w:val="009A73F9"/>
    <w:rsid w:val="009A75AA"/>
    <w:rsid w:val="009A791E"/>
    <w:rsid w:val="009A7953"/>
    <w:rsid w:val="009A796E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208"/>
    <w:rsid w:val="009B03A3"/>
    <w:rsid w:val="009B069B"/>
    <w:rsid w:val="009B0AF6"/>
    <w:rsid w:val="009B0B80"/>
    <w:rsid w:val="009B0BCB"/>
    <w:rsid w:val="009B0C2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BEE"/>
    <w:rsid w:val="009B1DCB"/>
    <w:rsid w:val="009B1E44"/>
    <w:rsid w:val="009B201B"/>
    <w:rsid w:val="009B2057"/>
    <w:rsid w:val="009B2411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AE4"/>
    <w:rsid w:val="009B2C7A"/>
    <w:rsid w:val="009B3172"/>
    <w:rsid w:val="009B3399"/>
    <w:rsid w:val="009B34DC"/>
    <w:rsid w:val="009B3609"/>
    <w:rsid w:val="009B36A5"/>
    <w:rsid w:val="009B3938"/>
    <w:rsid w:val="009B39B1"/>
    <w:rsid w:val="009B39B6"/>
    <w:rsid w:val="009B3C20"/>
    <w:rsid w:val="009B40CA"/>
    <w:rsid w:val="009B4250"/>
    <w:rsid w:val="009B44CB"/>
    <w:rsid w:val="009B4594"/>
    <w:rsid w:val="009B489E"/>
    <w:rsid w:val="009B4A29"/>
    <w:rsid w:val="009B4C54"/>
    <w:rsid w:val="009B4FF1"/>
    <w:rsid w:val="009B5161"/>
    <w:rsid w:val="009B5281"/>
    <w:rsid w:val="009B5452"/>
    <w:rsid w:val="009B5570"/>
    <w:rsid w:val="009B5874"/>
    <w:rsid w:val="009B5917"/>
    <w:rsid w:val="009B5B4C"/>
    <w:rsid w:val="009B5C41"/>
    <w:rsid w:val="009B5D43"/>
    <w:rsid w:val="009B5F4E"/>
    <w:rsid w:val="009B5FF3"/>
    <w:rsid w:val="009B6170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992"/>
    <w:rsid w:val="009B6A6A"/>
    <w:rsid w:val="009B6B06"/>
    <w:rsid w:val="009B6B99"/>
    <w:rsid w:val="009B6C06"/>
    <w:rsid w:val="009B6EEF"/>
    <w:rsid w:val="009B7132"/>
    <w:rsid w:val="009B728E"/>
    <w:rsid w:val="009B748D"/>
    <w:rsid w:val="009B7551"/>
    <w:rsid w:val="009B75A0"/>
    <w:rsid w:val="009B75BC"/>
    <w:rsid w:val="009B761F"/>
    <w:rsid w:val="009B79A0"/>
    <w:rsid w:val="009B7AED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32"/>
    <w:rsid w:val="009C16E2"/>
    <w:rsid w:val="009C184A"/>
    <w:rsid w:val="009C19AF"/>
    <w:rsid w:val="009C1A79"/>
    <w:rsid w:val="009C1B84"/>
    <w:rsid w:val="009C1C5A"/>
    <w:rsid w:val="009C1CCF"/>
    <w:rsid w:val="009C1E87"/>
    <w:rsid w:val="009C20EB"/>
    <w:rsid w:val="009C2554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14"/>
    <w:rsid w:val="009C689A"/>
    <w:rsid w:val="009C6A5A"/>
    <w:rsid w:val="009C6D0B"/>
    <w:rsid w:val="009C6E29"/>
    <w:rsid w:val="009C6EB8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AB9"/>
    <w:rsid w:val="009D0CC5"/>
    <w:rsid w:val="009D0D01"/>
    <w:rsid w:val="009D0DCB"/>
    <w:rsid w:val="009D0DE0"/>
    <w:rsid w:val="009D1001"/>
    <w:rsid w:val="009D10E6"/>
    <w:rsid w:val="009D1161"/>
    <w:rsid w:val="009D141E"/>
    <w:rsid w:val="009D18E2"/>
    <w:rsid w:val="009D1ABC"/>
    <w:rsid w:val="009D1BA9"/>
    <w:rsid w:val="009D1BB5"/>
    <w:rsid w:val="009D1DA7"/>
    <w:rsid w:val="009D1E00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8E"/>
    <w:rsid w:val="009D329F"/>
    <w:rsid w:val="009D33C5"/>
    <w:rsid w:val="009D34E5"/>
    <w:rsid w:val="009D34FB"/>
    <w:rsid w:val="009D3741"/>
    <w:rsid w:val="009D3A54"/>
    <w:rsid w:val="009D3B2B"/>
    <w:rsid w:val="009D3C3A"/>
    <w:rsid w:val="009D3D3F"/>
    <w:rsid w:val="009D3E6B"/>
    <w:rsid w:val="009D424D"/>
    <w:rsid w:val="009D4328"/>
    <w:rsid w:val="009D449F"/>
    <w:rsid w:val="009D44F8"/>
    <w:rsid w:val="009D46FD"/>
    <w:rsid w:val="009D490E"/>
    <w:rsid w:val="009D4945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3"/>
    <w:rsid w:val="009D581D"/>
    <w:rsid w:val="009D5938"/>
    <w:rsid w:val="009D5D71"/>
    <w:rsid w:val="009D5F50"/>
    <w:rsid w:val="009D6007"/>
    <w:rsid w:val="009D61DD"/>
    <w:rsid w:val="009D6240"/>
    <w:rsid w:val="009D6464"/>
    <w:rsid w:val="009D64E3"/>
    <w:rsid w:val="009D64E7"/>
    <w:rsid w:val="009D6579"/>
    <w:rsid w:val="009D6595"/>
    <w:rsid w:val="009D6983"/>
    <w:rsid w:val="009D6CA6"/>
    <w:rsid w:val="009D6D1E"/>
    <w:rsid w:val="009D6D36"/>
    <w:rsid w:val="009D6E15"/>
    <w:rsid w:val="009D7176"/>
    <w:rsid w:val="009D73ED"/>
    <w:rsid w:val="009D767E"/>
    <w:rsid w:val="009D7826"/>
    <w:rsid w:val="009D7828"/>
    <w:rsid w:val="009D7905"/>
    <w:rsid w:val="009D7A8D"/>
    <w:rsid w:val="009D7D0D"/>
    <w:rsid w:val="009D7F8E"/>
    <w:rsid w:val="009E015A"/>
    <w:rsid w:val="009E0236"/>
    <w:rsid w:val="009E0312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1E47"/>
    <w:rsid w:val="009E2048"/>
    <w:rsid w:val="009E2288"/>
    <w:rsid w:val="009E22F9"/>
    <w:rsid w:val="009E235F"/>
    <w:rsid w:val="009E23F9"/>
    <w:rsid w:val="009E2409"/>
    <w:rsid w:val="009E2656"/>
    <w:rsid w:val="009E26F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C59"/>
    <w:rsid w:val="009E3D16"/>
    <w:rsid w:val="009E3D77"/>
    <w:rsid w:val="009E421D"/>
    <w:rsid w:val="009E432F"/>
    <w:rsid w:val="009E4560"/>
    <w:rsid w:val="009E45CB"/>
    <w:rsid w:val="009E4720"/>
    <w:rsid w:val="009E4723"/>
    <w:rsid w:val="009E4796"/>
    <w:rsid w:val="009E4812"/>
    <w:rsid w:val="009E4A03"/>
    <w:rsid w:val="009E4EEC"/>
    <w:rsid w:val="009E53A6"/>
    <w:rsid w:val="009E5782"/>
    <w:rsid w:val="009E5878"/>
    <w:rsid w:val="009E589C"/>
    <w:rsid w:val="009E5BAE"/>
    <w:rsid w:val="009E5BF3"/>
    <w:rsid w:val="009E5C96"/>
    <w:rsid w:val="009E5E86"/>
    <w:rsid w:val="009E63B1"/>
    <w:rsid w:val="009E6717"/>
    <w:rsid w:val="009E69AB"/>
    <w:rsid w:val="009E6A0F"/>
    <w:rsid w:val="009E6B81"/>
    <w:rsid w:val="009E6BC7"/>
    <w:rsid w:val="009E6F42"/>
    <w:rsid w:val="009E6FD7"/>
    <w:rsid w:val="009E7126"/>
    <w:rsid w:val="009E724D"/>
    <w:rsid w:val="009E7353"/>
    <w:rsid w:val="009E7829"/>
    <w:rsid w:val="009E7964"/>
    <w:rsid w:val="009E79E8"/>
    <w:rsid w:val="009E7A4F"/>
    <w:rsid w:val="009E7DFC"/>
    <w:rsid w:val="009E7E80"/>
    <w:rsid w:val="009E7EEB"/>
    <w:rsid w:val="009E7FA9"/>
    <w:rsid w:val="009F007F"/>
    <w:rsid w:val="009F0278"/>
    <w:rsid w:val="009F07F4"/>
    <w:rsid w:val="009F0849"/>
    <w:rsid w:val="009F0888"/>
    <w:rsid w:val="009F096D"/>
    <w:rsid w:val="009F09F1"/>
    <w:rsid w:val="009F0B81"/>
    <w:rsid w:val="009F0CC7"/>
    <w:rsid w:val="009F0E9A"/>
    <w:rsid w:val="009F0EA6"/>
    <w:rsid w:val="009F0ED2"/>
    <w:rsid w:val="009F0ED6"/>
    <w:rsid w:val="009F0F94"/>
    <w:rsid w:val="009F107A"/>
    <w:rsid w:val="009F1095"/>
    <w:rsid w:val="009F1229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DF"/>
    <w:rsid w:val="009F28EE"/>
    <w:rsid w:val="009F29CC"/>
    <w:rsid w:val="009F2A49"/>
    <w:rsid w:val="009F2A50"/>
    <w:rsid w:val="009F2AEB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2A6"/>
    <w:rsid w:val="009F538E"/>
    <w:rsid w:val="009F53D3"/>
    <w:rsid w:val="009F5482"/>
    <w:rsid w:val="009F5541"/>
    <w:rsid w:val="009F55EC"/>
    <w:rsid w:val="009F5783"/>
    <w:rsid w:val="009F58F8"/>
    <w:rsid w:val="009F59E9"/>
    <w:rsid w:val="009F5B25"/>
    <w:rsid w:val="009F5EBE"/>
    <w:rsid w:val="009F60A0"/>
    <w:rsid w:val="009F60F8"/>
    <w:rsid w:val="009F6115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6A"/>
    <w:rsid w:val="00A003C7"/>
    <w:rsid w:val="00A00489"/>
    <w:rsid w:val="00A004E2"/>
    <w:rsid w:val="00A006B8"/>
    <w:rsid w:val="00A00982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1D07"/>
    <w:rsid w:val="00A0222C"/>
    <w:rsid w:val="00A0234D"/>
    <w:rsid w:val="00A027BD"/>
    <w:rsid w:val="00A02825"/>
    <w:rsid w:val="00A02CDC"/>
    <w:rsid w:val="00A02F2F"/>
    <w:rsid w:val="00A03084"/>
    <w:rsid w:val="00A031A7"/>
    <w:rsid w:val="00A0320F"/>
    <w:rsid w:val="00A03386"/>
    <w:rsid w:val="00A0356E"/>
    <w:rsid w:val="00A035F3"/>
    <w:rsid w:val="00A03636"/>
    <w:rsid w:val="00A036BB"/>
    <w:rsid w:val="00A038BF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2C3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7B"/>
    <w:rsid w:val="00A050C0"/>
    <w:rsid w:val="00A05131"/>
    <w:rsid w:val="00A052B9"/>
    <w:rsid w:val="00A05418"/>
    <w:rsid w:val="00A054CF"/>
    <w:rsid w:val="00A055BA"/>
    <w:rsid w:val="00A058C8"/>
    <w:rsid w:val="00A05D6A"/>
    <w:rsid w:val="00A05E37"/>
    <w:rsid w:val="00A05EEE"/>
    <w:rsid w:val="00A05F5B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57C"/>
    <w:rsid w:val="00A07652"/>
    <w:rsid w:val="00A07696"/>
    <w:rsid w:val="00A076D3"/>
    <w:rsid w:val="00A078EE"/>
    <w:rsid w:val="00A07902"/>
    <w:rsid w:val="00A07A07"/>
    <w:rsid w:val="00A07A4C"/>
    <w:rsid w:val="00A07AC6"/>
    <w:rsid w:val="00A07B4E"/>
    <w:rsid w:val="00A07FA4"/>
    <w:rsid w:val="00A07FD5"/>
    <w:rsid w:val="00A1000F"/>
    <w:rsid w:val="00A1005E"/>
    <w:rsid w:val="00A1043E"/>
    <w:rsid w:val="00A1066A"/>
    <w:rsid w:val="00A10976"/>
    <w:rsid w:val="00A10BB9"/>
    <w:rsid w:val="00A10CC5"/>
    <w:rsid w:val="00A10E0D"/>
    <w:rsid w:val="00A1115B"/>
    <w:rsid w:val="00A1116C"/>
    <w:rsid w:val="00A113A4"/>
    <w:rsid w:val="00A1145F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FB7"/>
    <w:rsid w:val="00A11FDD"/>
    <w:rsid w:val="00A1210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229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5F07"/>
    <w:rsid w:val="00A1629A"/>
    <w:rsid w:val="00A1673C"/>
    <w:rsid w:val="00A16C9E"/>
    <w:rsid w:val="00A16D6A"/>
    <w:rsid w:val="00A16E58"/>
    <w:rsid w:val="00A16E60"/>
    <w:rsid w:val="00A16E9E"/>
    <w:rsid w:val="00A170FE"/>
    <w:rsid w:val="00A1713E"/>
    <w:rsid w:val="00A17247"/>
    <w:rsid w:val="00A176DC"/>
    <w:rsid w:val="00A17823"/>
    <w:rsid w:val="00A17917"/>
    <w:rsid w:val="00A1793E"/>
    <w:rsid w:val="00A179C2"/>
    <w:rsid w:val="00A179CC"/>
    <w:rsid w:val="00A17B39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710"/>
    <w:rsid w:val="00A209AB"/>
    <w:rsid w:val="00A209FD"/>
    <w:rsid w:val="00A20C23"/>
    <w:rsid w:val="00A20D57"/>
    <w:rsid w:val="00A212D3"/>
    <w:rsid w:val="00A212E2"/>
    <w:rsid w:val="00A21383"/>
    <w:rsid w:val="00A21522"/>
    <w:rsid w:val="00A21747"/>
    <w:rsid w:val="00A21800"/>
    <w:rsid w:val="00A21A53"/>
    <w:rsid w:val="00A21A54"/>
    <w:rsid w:val="00A21B79"/>
    <w:rsid w:val="00A21D24"/>
    <w:rsid w:val="00A21F86"/>
    <w:rsid w:val="00A21FF3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2B8"/>
    <w:rsid w:val="00A232D6"/>
    <w:rsid w:val="00A23395"/>
    <w:rsid w:val="00A23555"/>
    <w:rsid w:val="00A23563"/>
    <w:rsid w:val="00A23740"/>
    <w:rsid w:val="00A23811"/>
    <w:rsid w:val="00A2394A"/>
    <w:rsid w:val="00A23C54"/>
    <w:rsid w:val="00A23DFE"/>
    <w:rsid w:val="00A2443A"/>
    <w:rsid w:val="00A2454A"/>
    <w:rsid w:val="00A245A1"/>
    <w:rsid w:val="00A245F5"/>
    <w:rsid w:val="00A2480B"/>
    <w:rsid w:val="00A24A89"/>
    <w:rsid w:val="00A24FAF"/>
    <w:rsid w:val="00A250C7"/>
    <w:rsid w:val="00A251D5"/>
    <w:rsid w:val="00A252C9"/>
    <w:rsid w:val="00A2576F"/>
    <w:rsid w:val="00A25B83"/>
    <w:rsid w:val="00A25CD3"/>
    <w:rsid w:val="00A25D1F"/>
    <w:rsid w:val="00A25E7A"/>
    <w:rsid w:val="00A25E9B"/>
    <w:rsid w:val="00A25F57"/>
    <w:rsid w:val="00A25F5B"/>
    <w:rsid w:val="00A26281"/>
    <w:rsid w:val="00A26283"/>
    <w:rsid w:val="00A262CB"/>
    <w:rsid w:val="00A264B6"/>
    <w:rsid w:val="00A265E8"/>
    <w:rsid w:val="00A267D9"/>
    <w:rsid w:val="00A26B5D"/>
    <w:rsid w:val="00A26DA3"/>
    <w:rsid w:val="00A26DBF"/>
    <w:rsid w:val="00A2700A"/>
    <w:rsid w:val="00A270B4"/>
    <w:rsid w:val="00A2737B"/>
    <w:rsid w:val="00A27642"/>
    <w:rsid w:val="00A27B4C"/>
    <w:rsid w:val="00A27BEE"/>
    <w:rsid w:val="00A27D99"/>
    <w:rsid w:val="00A27E06"/>
    <w:rsid w:val="00A27E18"/>
    <w:rsid w:val="00A3001C"/>
    <w:rsid w:val="00A30053"/>
    <w:rsid w:val="00A300C1"/>
    <w:rsid w:val="00A304E2"/>
    <w:rsid w:val="00A30733"/>
    <w:rsid w:val="00A3080E"/>
    <w:rsid w:val="00A308ED"/>
    <w:rsid w:val="00A308F4"/>
    <w:rsid w:val="00A30AC4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398"/>
    <w:rsid w:val="00A3243E"/>
    <w:rsid w:val="00A32513"/>
    <w:rsid w:val="00A3258D"/>
    <w:rsid w:val="00A3273C"/>
    <w:rsid w:val="00A32780"/>
    <w:rsid w:val="00A327AA"/>
    <w:rsid w:val="00A3293E"/>
    <w:rsid w:val="00A32989"/>
    <w:rsid w:val="00A329B2"/>
    <w:rsid w:val="00A32A8E"/>
    <w:rsid w:val="00A32CF4"/>
    <w:rsid w:val="00A32D6D"/>
    <w:rsid w:val="00A330A0"/>
    <w:rsid w:val="00A331C8"/>
    <w:rsid w:val="00A33296"/>
    <w:rsid w:val="00A33465"/>
    <w:rsid w:val="00A33531"/>
    <w:rsid w:val="00A33608"/>
    <w:rsid w:val="00A337CB"/>
    <w:rsid w:val="00A337E5"/>
    <w:rsid w:val="00A33B8D"/>
    <w:rsid w:val="00A33C07"/>
    <w:rsid w:val="00A33D9A"/>
    <w:rsid w:val="00A33F55"/>
    <w:rsid w:val="00A3402B"/>
    <w:rsid w:val="00A34070"/>
    <w:rsid w:val="00A34386"/>
    <w:rsid w:val="00A343CD"/>
    <w:rsid w:val="00A3448D"/>
    <w:rsid w:val="00A347A2"/>
    <w:rsid w:val="00A34C29"/>
    <w:rsid w:val="00A35154"/>
    <w:rsid w:val="00A35706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0B5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53E"/>
    <w:rsid w:val="00A378A1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5BA"/>
    <w:rsid w:val="00A40684"/>
    <w:rsid w:val="00A40C19"/>
    <w:rsid w:val="00A41189"/>
    <w:rsid w:val="00A41380"/>
    <w:rsid w:val="00A41401"/>
    <w:rsid w:val="00A41553"/>
    <w:rsid w:val="00A4162F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9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754"/>
    <w:rsid w:val="00A46A60"/>
    <w:rsid w:val="00A46CE8"/>
    <w:rsid w:val="00A46CFA"/>
    <w:rsid w:val="00A46EC1"/>
    <w:rsid w:val="00A46F69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82"/>
    <w:rsid w:val="00A47E9B"/>
    <w:rsid w:val="00A47F64"/>
    <w:rsid w:val="00A47FC7"/>
    <w:rsid w:val="00A500CD"/>
    <w:rsid w:val="00A50327"/>
    <w:rsid w:val="00A506B2"/>
    <w:rsid w:val="00A507A2"/>
    <w:rsid w:val="00A507F0"/>
    <w:rsid w:val="00A509B0"/>
    <w:rsid w:val="00A50A12"/>
    <w:rsid w:val="00A50B7F"/>
    <w:rsid w:val="00A50E17"/>
    <w:rsid w:val="00A50EA0"/>
    <w:rsid w:val="00A50FED"/>
    <w:rsid w:val="00A511A0"/>
    <w:rsid w:val="00A511FE"/>
    <w:rsid w:val="00A51310"/>
    <w:rsid w:val="00A513C9"/>
    <w:rsid w:val="00A51401"/>
    <w:rsid w:val="00A51566"/>
    <w:rsid w:val="00A5157C"/>
    <w:rsid w:val="00A515C2"/>
    <w:rsid w:val="00A515C9"/>
    <w:rsid w:val="00A516B7"/>
    <w:rsid w:val="00A516BA"/>
    <w:rsid w:val="00A516D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0B"/>
    <w:rsid w:val="00A52AAD"/>
    <w:rsid w:val="00A52B2E"/>
    <w:rsid w:val="00A52BA6"/>
    <w:rsid w:val="00A52D1B"/>
    <w:rsid w:val="00A52D81"/>
    <w:rsid w:val="00A52F6A"/>
    <w:rsid w:val="00A52FE1"/>
    <w:rsid w:val="00A5307C"/>
    <w:rsid w:val="00A53212"/>
    <w:rsid w:val="00A53441"/>
    <w:rsid w:val="00A5395F"/>
    <w:rsid w:val="00A539B8"/>
    <w:rsid w:val="00A53B0A"/>
    <w:rsid w:val="00A53DB7"/>
    <w:rsid w:val="00A540F9"/>
    <w:rsid w:val="00A54107"/>
    <w:rsid w:val="00A54115"/>
    <w:rsid w:val="00A54339"/>
    <w:rsid w:val="00A54575"/>
    <w:rsid w:val="00A545C2"/>
    <w:rsid w:val="00A54615"/>
    <w:rsid w:val="00A547FE"/>
    <w:rsid w:val="00A54B30"/>
    <w:rsid w:val="00A54B38"/>
    <w:rsid w:val="00A54C13"/>
    <w:rsid w:val="00A54C69"/>
    <w:rsid w:val="00A54D2C"/>
    <w:rsid w:val="00A54D7D"/>
    <w:rsid w:val="00A54D82"/>
    <w:rsid w:val="00A54EA2"/>
    <w:rsid w:val="00A54F94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A72"/>
    <w:rsid w:val="00A55B0A"/>
    <w:rsid w:val="00A55BF0"/>
    <w:rsid w:val="00A55E8B"/>
    <w:rsid w:val="00A560F2"/>
    <w:rsid w:val="00A56154"/>
    <w:rsid w:val="00A5620D"/>
    <w:rsid w:val="00A56564"/>
    <w:rsid w:val="00A567F8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20"/>
    <w:rsid w:val="00A57552"/>
    <w:rsid w:val="00A575DA"/>
    <w:rsid w:val="00A575F6"/>
    <w:rsid w:val="00A5762D"/>
    <w:rsid w:val="00A57635"/>
    <w:rsid w:val="00A576F4"/>
    <w:rsid w:val="00A57968"/>
    <w:rsid w:val="00A57A3C"/>
    <w:rsid w:val="00A57D16"/>
    <w:rsid w:val="00A57ED8"/>
    <w:rsid w:val="00A57F2C"/>
    <w:rsid w:val="00A60003"/>
    <w:rsid w:val="00A60086"/>
    <w:rsid w:val="00A60199"/>
    <w:rsid w:val="00A602F7"/>
    <w:rsid w:val="00A60401"/>
    <w:rsid w:val="00A6041F"/>
    <w:rsid w:val="00A60485"/>
    <w:rsid w:val="00A605CF"/>
    <w:rsid w:val="00A60605"/>
    <w:rsid w:val="00A6075D"/>
    <w:rsid w:val="00A608C9"/>
    <w:rsid w:val="00A6090A"/>
    <w:rsid w:val="00A60A96"/>
    <w:rsid w:val="00A60B97"/>
    <w:rsid w:val="00A60BDB"/>
    <w:rsid w:val="00A60C3F"/>
    <w:rsid w:val="00A60D5F"/>
    <w:rsid w:val="00A60E22"/>
    <w:rsid w:val="00A60E40"/>
    <w:rsid w:val="00A6118D"/>
    <w:rsid w:val="00A611CD"/>
    <w:rsid w:val="00A6132D"/>
    <w:rsid w:val="00A6158F"/>
    <w:rsid w:val="00A615B5"/>
    <w:rsid w:val="00A6161D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9FE"/>
    <w:rsid w:val="00A62A2D"/>
    <w:rsid w:val="00A62BF9"/>
    <w:rsid w:val="00A62E4E"/>
    <w:rsid w:val="00A62E5C"/>
    <w:rsid w:val="00A62ED9"/>
    <w:rsid w:val="00A6313E"/>
    <w:rsid w:val="00A63146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CEA"/>
    <w:rsid w:val="00A64DDA"/>
    <w:rsid w:val="00A64FD8"/>
    <w:rsid w:val="00A64FE4"/>
    <w:rsid w:val="00A6516E"/>
    <w:rsid w:val="00A6525E"/>
    <w:rsid w:val="00A653EE"/>
    <w:rsid w:val="00A65479"/>
    <w:rsid w:val="00A6553B"/>
    <w:rsid w:val="00A658A9"/>
    <w:rsid w:val="00A658BA"/>
    <w:rsid w:val="00A659BF"/>
    <w:rsid w:val="00A65B70"/>
    <w:rsid w:val="00A65C1B"/>
    <w:rsid w:val="00A65C5F"/>
    <w:rsid w:val="00A65EAD"/>
    <w:rsid w:val="00A65FA2"/>
    <w:rsid w:val="00A6609A"/>
    <w:rsid w:val="00A66306"/>
    <w:rsid w:val="00A664AB"/>
    <w:rsid w:val="00A669F1"/>
    <w:rsid w:val="00A66A8A"/>
    <w:rsid w:val="00A66E98"/>
    <w:rsid w:val="00A66EB9"/>
    <w:rsid w:val="00A66ECB"/>
    <w:rsid w:val="00A66F5D"/>
    <w:rsid w:val="00A67022"/>
    <w:rsid w:val="00A67080"/>
    <w:rsid w:val="00A67113"/>
    <w:rsid w:val="00A67123"/>
    <w:rsid w:val="00A671F5"/>
    <w:rsid w:val="00A6756F"/>
    <w:rsid w:val="00A678F9"/>
    <w:rsid w:val="00A6791D"/>
    <w:rsid w:val="00A6794F"/>
    <w:rsid w:val="00A67A8E"/>
    <w:rsid w:val="00A67D22"/>
    <w:rsid w:val="00A67ED7"/>
    <w:rsid w:val="00A67F23"/>
    <w:rsid w:val="00A70020"/>
    <w:rsid w:val="00A7008B"/>
    <w:rsid w:val="00A7026F"/>
    <w:rsid w:val="00A703B2"/>
    <w:rsid w:val="00A7056D"/>
    <w:rsid w:val="00A7062D"/>
    <w:rsid w:val="00A70638"/>
    <w:rsid w:val="00A708ED"/>
    <w:rsid w:val="00A709A3"/>
    <w:rsid w:val="00A70ADB"/>
    <w:rsid w:val="00A70B5B"/>
    <w:rsid w:val="00A70B86"/>
    <w:rsid w:val="00A70BE5"/>
    <w:rsid w:val="00A70D56"/>
    <w:rsid w:val="00A70EE6"/>
    <w:rsid w:val="00A70F2F"/>
    <w:rsid w:val="00A71036"/>
    <w:rsid w:val="00A712D1"/>
    <w:rsid w:val="00A714C7"/>
    <w:rsid w:val="00A71A5F"/>
    <w:rsid w:val="00A71AF3"/>
    <w:rsid w:val="00A71BD9"/>
    <w:rsid w:val="00A71C1E"/>
    <w:rsid w:val="00A71EFF"/>
    <w:rsid w:val="00A720F4"/>
    <w:rsid w:val="00A7214F"/>
    <w:rsid w:val="00A721AA"/>
    <w:rsid w:val="00A721DC"/>
    <w:rsid w:val="00A72214"/>
    <w:rsid w:val="00A722AA"/>
    <w:rsid w:val="00A722E3"/>
    <w:rsid w:val="00A7252C"/>
    <w:rsid w:val="00A726B8"/>
    <w:rsid w:val="00A728E7"/>
    <w:rsid w:val="00A72C05"/>
    <w:rsid w:val="00A72E78"/>
    <w:rsid w:val="00A72F81"/>
    <w:rsid w:val="00A73013"/>
    <w:rsid w:val="00A73028"/>
    <w:rsid w:val="00A731E2"/>
    <w:rsid w:val="00A735CA"/>
    <w:rsid w:val="00A73673"/>
    <w:rsid w:val="00A736C8"/>
    <w:rsid w:val="00A739C3"/>
    <w:rsid w:val="00A73BBC"/>
    <w:rsid w:val="00A73C86"/>
    <w:rsid w:val="00A73D73"/>
    <w:rsid w:val="00A73F60"/>
    <w:rsid w:val="00A73F8B"/>
    <w:rsid w:val="00A74104"/>
    <w:rsid w:val="00A742B1"/>
    <w:rsid w:val="00A743C0"/>
    <w:rsid w:val="00A74432"/>
    <w:rsid w:val="00A744A8"/>
    <w:rsid w:val="00A744B1"/>
    <w:rsid w:val="00A744D0"/>
    <w:rsid w:val="00A7453D"/>
    <w:rsid w:val="00A7467F"/>
    <w:rsid w:val="00A746FF"/>
    <w:rsid w:val="00A74738"/>
    <w:rsid w:val="00A747B4"/>
    <w:rsid w:val="00A749DF"/>
    <w:rsid w:val="00A74E2F"/>
    <w:rsid w:val="00A74E89"/>
    <w:rsid w:val="00A74FF4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86"/>
    <w:rsid w:val="00A75FFF"/>
    <w:rsid w:val="00A76256"/>
    <w:rsid w:val="00A76298"/>
    <w:rsid w:val="00A766C7"/>
    <w:rsid w:val="00A766FF"/>
    <w:rsid w:val="00A76888"/>
    <w:rsid w:val="00A76A84"/>
    <w:rsid w:val="00A76AA2"/>
    <w:rsid w:val="00A76B44"/>
    <w:rsid w:val="00A76E75"/>
    <w:rsid w:val="00A76F07"/>
    <w:rsid w:val="00A7722F"/>
    <w:rsid w:val="00A7728D"/>
    <w:rsid w:val="00A77AC9"/>
    <w:rsid w:val="00A77C9A"/>
    <w:rsid w:val="00A77CD0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B5B"/>
    <w:rsid w:val="00A8229E"/>
    <w:rsid w:val="00A82352"/>
    <w:rsid w:val="00A823C7"/>
    <w:rsid w:val="00A82490"/>
    <w:rsid w:val="00A82523"/>
    <w:rsid w:val="00A82559"/>
    <w:rsid w:val="00A825AC"/>
    <w:rsid w:val="00A82F41"/>
    <w:rsid w:val="00A831D5"/>
    <w:rsid w:val="00A8354A"/>
    <w:rsid w:val="00A83554"/>
    <w:rsid w:val="00A83786"/>
    <w:rsid w:val="00A838C3"/>
    <w:rsid w:val="00A839A4"/>
    <w:rsid w:val="00A83BE4"/>
    <w:rsid w:val="00A83F0F"/>
    <w:rsid w:val="00A83F5E"/>
    <w:rsid w:val="00A83F85"/>
    <w:rsid w:val="00A83FEB"/>
    <w:rsid w:val="00A840FB"/>
    <w:rsid w:val="00A8413D"/>
    <w:rsid w:val="00A84377"/>
    <w:rsid w:val="00A8452D"/>
    <w:rsid w:val="00A845A3"/>
    <w:rsid w:val="00A84635"/>
    <w:rsid w:val="00A847D1"/>
    <w:rsid w:val="00A84975"/>
    <w:rsid w:val="00A84990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4D6"/>
    <w:rsid w:val="00A855BE"/>
    <w:rsid w:val="00A856B3"/>
    <w:rsid w:val="00A859B3"/>
    <w:rsid w:val="00A85AEC"/>
    <w:rsid w:val="00A85B03"/>
    <w:rsid w:val="00A85D1A"/>
    <w:rsid w:val="00A85E29"/>
    <w:rsid w:val="00A85E97"/>
    <w:rsid w:val="00A85F94"/>
    <w:rsid w:val="00A86114"/>
    <w:rsid w:val="00A86141"/>
    <w:rsid w:val="00A864E0"/>
    <w:rsid w:val="00A86883"/>
    <w:rsid w:val="00A86B8B"/>
    <w:rsid w:val="00A86BC8"/>
    <w:rsid w:val="00A86CAF"/>
    <w:rsid w:val="00A872FC"/>
    <w:rsid w:val="00A8747A"/>
    <w:rsid w:val="00A875DC"/>
    <w:rsid w:val="00A875F8"/>
    <w:rsid w:val="00A8785B"/>
    <w:rsid w:val="00A87951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9E5"/>
    <w:rsid w:val="00A90A06"/>
    <w:rsid w:val="00A90AD7"/>
    <w:rsid w:val="00A90D41"/>
    <w:rsid w:val="00A90D44"/>
    <w:rsid w:val="00A91095"/>
    <w:rsid w:val="00A9110B"/>
    <w:rsid w:val="00A91202"/>
    <w:rsid w:val="00A919CE"/>
    <w:rsid w:val="00A91A17"/>
    <w:rsid w:val="00A91D26"/>
    <w:rsid w:val="00A91DBA"/>
    <w:rsid w:val="00A91E3B"/>
    <w:rsid w:val="00A91EA9"/>
    <w:rsid w:val="00A91F5C"/>
    <w:rsid w:val="00A921F7"/>
    <w:rsid w:val="00A92308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07"/>
    <w:rsid w:val="00A940ED"/>
    <w:rsid w:val="00A94322"/>
    <w:rsid w:val="00A94350"/>
    <w:rsid w:val="00A9436F"/>
    <w:rsid w:val="00A9445C"/>
    <w:rsid w:val="00A9450C"/>
    <w:rsid w:val="00A94511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5F59"/>
    <w:rsid w:val="00A96454"/>
    <w:rsid w:val="00A9659E"/>
    <w:rsid w:val="00A96728"/>
    <w:rsid w:val="00A9684F"/>
    <w:rsid w:val="00A9692C"/>
    <w:rsid w:val="00A96A58"/>
    <w:rsid w:val="00A96BB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82"/>
    <w:rsid w:val="00A979C6"/>
    <w:rsid w:val="00A97ECE"/>
    <w:rsid w:val="00A97EEC"/>
    <w:rsid w:val="00A97FA1"/>
    <w:rsid w:val="00AA0142"/>
    <w:rsid w:val="00AA019F"/>
    <w:rsid w:val="00AA01BA"/>
    <w:rsid w:val="00AA0255"/>
    <w:rsid w:val="00AA06A5"/>
    <w:rsid w:val="00AA06B3"/>
    <w:rsid w:val="00AA0761"/>
    <w:rsid w:val="00AA0894"/>
    <w:rsid w:val="00AA0A02"/>
    <w:rsid w:val="00AA0A34"/>
    <w:rsid w:val="00AA0A8C"/>
    <w:rsid w:val="00AA0C48"/>
    <w:rsid w:val="00AA0DF9"/>
    <w:rsid w:val="00AA0EBF"/>
    <w:rsid w:val="00AA105C"/>
    <w:rsid w:val="00AA10F5"/>
    <w:rsid w:val="00AA10FF"/>
    <w:rsid w:val="00AA11F2"/>
    <w:rsid w:val="00AA129B"/>
    <w:rsid w:val="00AA1507"/>
    <w:rsid w:val="00AA1571"/>
    <w:rsid w:val="00AA15D4"/>
    <w:rsid w:val="00AA174E"/>
    <w:rsid w:val="00AA18B6"/>
    <w:rsid w:val="00AA1A32"/>
    <w:rsid w:val="00AA1F09"/>
    <w:rsid w:val="00AA2469"/>
    <w:rsid w:val="00AA26D0"/>
    <w:rsid w:val="00AA2706"/>
    <w:rsid w:val="00AA28C9"/>
    <w:rsid w:val="00AA2DEE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640"/>
    <w:rsid w:val="00AA466A"/>
    <w:rsid w:val="00AA4956"/>
    <w:rsid w:val="00AA49F3"/>
    <w:rsid w:val="00AA4BC4"/>
    <w:rsid w:val="00AA4BD7"/>
    <w:rsid w:val="00AA4D05"/>
    <w:rsid w:val="00AA4DE2"/>
    <w:rsid w:val="00AA510D"/>
    <w:rsid w:val="00AA52D9"/>
    <w:rsid w:val="00AA53B2"/>
    <w:rsid w:val="00AA580C"/>
    <w:rsid w:val="00AA59F6"/>
    <w:rsid w:val="00AA5A6F"/>
    <w:rsid w:val="00AA5C8A"/>
    <w:rsid w:val="00AA5F4F"/>
    <w:rsid w:val="00AA62D5"/>
    <w:rsid w:val="00AA63E5"/>
    <w:rsid w:val="00AA662E"/>
    <w:rsid w:val="00AA66B1"/>
    <w:rsid w:val="00AA6742"/>
    <w:rsid w:val="00AA68A6"/>
    <w:rsid w:val="00AA68C0"/>
    <w:rsid w:val="00AA6A24"/>
    <w:rsid w:val="00AA6ADC"/>
    <w:rsid w:val="00AA6BB5"/>
    <w:rsid w:val="00AA6E8C"/>
    <w:rsid w:val="00AA7115"/>
    <w:rsid w:val="00AA731C"/>
    <w:rsid w:val="00AA736D"/>
    <w:rsid w:val="00AA74A7"/>
    <w:rsid w:val="00AA75BD"/>
    <w:rsid w:val="00AA7719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6D9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5E"/>
    <w:rsid w:val="00AB1E7A"/>
    <w:rsid w:val="00AB1F61"/>
    <w:rsid w:val="00AB200F"/>
    <w:rsid w:val="00AB2172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97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BB9"/>
    <w:rsid w:val="00AB3F68"/>
    <w:rsid w:val="00AB4256"/>
    <w:rsid w:val="00AB4759"/>
    <w:rsid w:val="00AB47E2"/>
    <w:rsid w:val="00AB4A6E"/>
    <w:rsid w:val="00AB4C02"/>
    <w:rsid w:val="00AB4DAD"/>
    <w:rsid w:val="00AB4E5F"/>
    <w:rsid w:val="00AB4F3D"/>
    <w:rsid w:val="00AB4F89"/>
    <w:rsid w:val="00AB5039"/>
    <w:rsid w:val="00AB51A1"/>
    <w:rsid w:val="00AB51BA"/>
    <w:rsid w:val="00AB520E"/>
    <w:rsid w:val="00AB5262"/>
    <w:rsid w:val="00AB538A"/>
    <w:rsid w:val="00AB5406"/>
    <w:rsid w:val="00AB5705"/>
    <w:rsid w:val="00AB5CCB"/>
    <w:rsid w:val="00AB5CD4"/>
    <w:rsid w:val="00AB5CDF"/>
    <w:rsid w:val="00AB5D2B"/>
    <w:rsid w:val="00AB6457"/>
    <w:rsid w:val="00AB6786"/>
    <w:rsid w:val="00AB687D"/>
    <w:rsid w:val="00AB698A"/>
    <w:rsid w:val="00AB6B37"/>
    <w:rsid w:val="00AB6BD6"/>
    <w:rsid w:val="00AB6E7A"/>
    <w:rsid w:val="00AB7169"/>
    <w:rsid w:val="00AB74A6"/>
    <w:rsid w:val="00AB78DB"/>
    <w:rsid w:val="00AB7A0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6E4"/>
    <w:rsid w:val="00AC1752"/>
    <w:rsid w:val="00AC1A42"/>
    <w:rsid w:val="00AC1D27"/>
    <w:rsid w:val="00AC1E54"/>
    <w:rsid w:val="00AC1F96"/>
    <w:rsid w:val="00AC1FB3"/>
    <w:rsid w:val="00AC21B2"/>
    <w:rsid w:val="00AC2274"/>
    <w:rsid w:val="00AC2279"/>
    <w:rsid w:val="00AC2407"/>
    <w:rsid w:val="00AC26BB"/>
    <w:rsid w:val="00AC26D7"/>
    <w:rsid w:val="00AC2704"/>
    <w:rsid w:val="00AC2900"/>
    <w:rsid w:val="00AC29F5"/>
    <w:rsid w:val="00AC2BA8"/>
    <w:rsid w:val="00AC2BBE"/>
    <w:rsid w:val="00AC2C31"/>
    <w:rsid w:val="00AC2C47"/>
    <w:rsid w:val="00AC2CEC"/>
    <w:rsid w:val="00AC2E18"/>
    <w:rsid w:val="00AC3007"/>
    <w:rsid w:val="00AC3013"/>
    <w:rsid w:val="00AC311E"/>
    <w:rsid w:val="00AC318C"/>
    <w:rsid w:val="00AC31CC"/>
    <w:rsid w:val="00AC32F6"/>
    <w:rsid w:val="00AC36D1"/>
    <w:rsid w:val="00AC38F7"/>
    <w:rsid w:val="00AC3904"/>
    <w:rsid w:val="00AC39B1"/>
    <w:rsid w:val="00AC3D09"/>
    <w:rsid w:val="00AC3D49"/>
    <w:rsid w:val="00AC3E27"/>
    <w:rsid w:val="00AC3F71"/>
    <w:rsid w:val="00AC40C2"/>
    <w:rsid w:val="00AC40CC"/>
    <w:rsid w:val="00AC43F0"/>
    <w:rsid w:val="00AC4458"/>
    <w:rsid w:val="00AC44EC"/>
    <w:rsid w:val="00AC4514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679"/>
    <w:rsid w:val="00AC577D"/>
    <w:rsid w:val="00AC5A25"/>
    <w:rsid w:val="00AC5A4A"/>
    <w:rsid w:val="00AC5A9C"/>
    <w:rsid w:val="00AC5B25"/>
    <w:rsid w:val="00AC5EE2"/>
    <w:rsid w:val="00AC6358"/>
    <w:rsid w:val="00AC664C"/>
    <w:rsid w:val="00AC66E2"/>
    <w:rsid w:val="00AC6B73"/>
    <w:rsid w:val="00AC6C58"/>
    <w:rsid w:val="00AC6E16"/>
    <w:rsid w:val="00AC7451"/>
    <w:rsid w:val="00AC7764"/>
    <w:rsid w:val="00AC7905"/>
    <w:rsid w:val="00AC7906"/>
    <w:rsid w:val="00AC7D31"/>
    <w:rsid w:val="00AC7DC5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C8A"/>
    <w:rsid w:val="00AD0CDC"/>
    <w:rsid w:val="00AD0D19"/>
    <w:rsid w:val="00AD0E72"/>
    <w:rsid w:val="00AD0F59"/>
    <w:rsid w:val="00AD0FBA"/>
    <w:rsid w:val="00AD106C"/>
    <w:rsid w:val="00AD1137"/>
    <w:rsid w:val="00AD164A"/>
    <w:rsid w:val="00AD1791"/>
    <w:rsid w:val="00AD1AD7"/>
    <w:rsid w:val="00AD1C8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13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5B"/>
    <w:rsid w:val="00AD49A9"/>
    <w:rsid w:val="00AD49FC"/>
    <w:rsid w:val="00AD4A1A"/>
    <w:rsid w:val="00AD4B19"/>
    <w:rsid w:val="00AD4D83"/>
    <w:rsid w:val="00AD4DFD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C5"/>
    <w:rsid w:val="00AD6220"/>
    <w:rsid w:val="00AD6433"/>
    <w:rsid w:val="00AD6624"/>
    <w:rsid w:val="00AD6656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98A"/>
    <w:rsid w:val="00AE0A3C"/>
    <w:rsid w:val="00AE0A9B"/>
    <w:rsid w:val="00AE0ABD"/>
    <w:rsid w:val="00AE0C2B"/>
    <w:rsid w:val="00AE0CB1"/>
    <w:rsid w:val="00AE0CCE"/>
    <w:rsid w:val="00AE102A"/>
    <w:rsid w:val="00AE1149"/>
    <w:rsid w:val="00AE11B0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8C6"/>
    <w:rsid w:val="00AE29D6"/>
    <w:rsid w:val="00AE2A2D"/>
    <w:rsid w:val="00AE2A9C"/>
    <w:rsid w:val="00AE2C2F"/>
    <w:rsid w:val="00AE2CFC"/>
    <w:rsid w:val="00AE2D29"/>
    <w:rsid w:val="00AE3003"/>
    <w:rsid w:val="00AE3121"/>
    <w:rsid w:val="00AE3195"/>
    <w:rsid w:val="00AE3200"/>
    <w:rsid w:val="00AE3245"/>
    <w:rsid w:val="00AE3276"/>
    <w:rsid w:val="00AE37DE"/>
    <w:rsid w:val="00AE3971"/>
    <w:rsid w:val="00AE3992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543"/>
    <w:rsid w:val="00AE5A78"/>
    <w:rsid w:val="00AE5A7E"/>
    <w:rsid w:val="00AE5D7F"/>
    <w:rsid w:val="00AE5EA7"/>
    <w:rsid w:val="00AE5EE6"/>
    <w:rsid w:val="00AE5F94"/>
    <w:rsid w:val="00AE6308"/>
    <w:rsid w:val="00AE6361"/>
    <w:rsid w:val="00AE6419"/>
    <w:rsid w:val="00AE6432"/>
    <w:rsid w:val="00AE67FE"/>
    <w:rsid w:val="00AE6973"/>
    <w:rsid w:val="00AE6B24"/>
    <w:rsid w:val="00AE7019"/>
    <w:rsid w:val="00AE70A1"/>
    <w:rsid w:val="00AE7265"/>
    <w:rsid w:val="00AE730B"/>
    <w:rsid w:val="00AE7637"/>
    <w:rsid w:val="00AE781B"/>
    <w:rsid w:val="00AE7A84"/>
    <w:rsid w:val="00AE7B30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1A"/>
    <w:rsid w:val="00AF0525"/>
    <w:rsid w:val="00AF05B4"/>
    <w:rsid w:val="00AF06DC"/>
    <w:rsid w:val="00AF0910"/>
    <w:rsid w:val="00AF0A3A"/>
    <w:rsid w:val="00AF0AB3"/>
    <w:rsid w:val="00AF0D5B"/>
    <w:rsid w:val="00AF0D9C"/>
    <w:rsid w:val="00AF0E51"/>
    <w:rsid w:val="00AF0F88"/>
    <w:rsid w:val="00AF10C1"/>
    <w:rsid w:val="00AF11CA"/>
    <w:rsid w:val="00AF129F"/>
    <w:rsid w:val="00AF138F"/>
    <w:rsid w:val="00AF1415"/>
    <w:rsid w:val="00AF16A7"/>
    <w:rsid w:val="00AF1935"/>
    <w:rsid w:val="00AF1AC5"/>
    <w:rsid w:val="00AF1D8F"/>
    <w:rsid w:val="00AF2372"/>
    <w:rsid w:val="00AF2B98"/>
    <w:rsid w:val="00AF2BCC"/>
    <w:rsid w:val="00AF2C6D"/>
    <w:rsid w:val="00AF2D3F"/>
    <w:rsid w:val="00AF2D5C"/>
    <w:rsid w:val="00AF3002"/>
    <w:rsid w:val="00AF30D1"/>
    <w:rsid w:val="00AF3398"/>
    <w:rsid w:val="00AF37DB"/>
    <w:rsid w:val="00AF386B"/>
    <w:rsid w:val="00AF3AFF"/>
    <w:rsid w:val="00AF3C6D"/>
    <w:rsid w:val="00AF3CC4"/>
    <w:rsid w:val="00AF3E90"/>
    <w:rsid w:val="00AF4183"/>
    <w:rsid w:val="00AF433B"/>
    <w:rsid w:val="00AF4452"/>
    <w:rsid w:val="00AF47FB"/>
    <w:rsid w:val="00AF4AEC"/>
    <w:rsid w:val="00AF4E4E"/>
    <w:rsid w:val="00AF506F"/>
    <w:rsid w:val="00AF50BA"/>
    <w:rsid w:val="00AF50D9"/>
    <w:rsid w:val="00AF5296"/>
    <w:rsid w:val="00AF58C0"/>
    <w:rsid w:val="00AF59D1"/>
    <w:rsid w:val="00AF5A23"/>
    <w:rsid w:val="00AF5B25"/>
    <w:rsid w:val="00AF5C1A"/>
    <w:rsid w:val="00AF5D33"/>
    <w:rsid w:val="00AF5EC0"/>
    <w:rsid w:val="00AF5FDC"/>
    <w:rsid w:val="00AF609E"/>
    <w:rsid w:val="00AF637A"/>
    <w:rsid w:val="00AF63F8"/>
    <w:rsid w:val="00AF653C"/>
    <w:rsid w:val="00AF6760"/>
    <w:rsid w:val="00AF67B7"/>
    <w:rsid w:val="00AF69DA"/>
    <w:rsid w:val="00AF6CE7"/>
    <w:rsid w:val="00AF6D9C"/>
    <w:rsid w:val="00AF6ED4"/>
    <w:rsid w:val="00AF7018"/>
    <w:rsid w:val="00AF70F7"/>
    <w:rsid w:val="00AF7111"/>
    <w:rsid w:val="00AF713D"/>
    <w:rsid w:val="00AF7200"/>
    <w:rsid w:val="00AF722E"/>
    <w:rsid w:val="00AF7286"/>
    <w:rsid w:val="00AF737B"/>
    <w:rsid w:val="00AF73A5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0DC9"/>
    <w:rsid w:val="00B010D5"/>
    <w:rsid w:val="00B010E1"/>
    <w:rsid w:val="00B010EB"/>
    <w:rsid w:val="00B0117E"/>
    <w:rsid w:val="00B01205"/>
    <w:rsid w:val="00B01453"/>
    <w:rsid w:val="00B01479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88B"/>
    <w:rsid w:val="00B0298F"/>
    <w:rsid w:val="00B02BAC"/>
    <w:rsid w:val="00B02D38"/>
    <w:rsid w:val="00B02E67"/>
    <w:rsid w:val="00B030A1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275"/>
    <w:rsid w:val="00B04334"/>
    <w:rsid w:val="00B045F3"/>
    <w:rsid w:val="00B0470D"/>
    <w:rsid w:val="00B0477A"/>
    <w:rsid w:val="00B0478A"/>
    <w:rsid w:val="00B049D9"/>
    <w:rsid w:val="00B04B93"/>
    <w:rsid w:val="00B04C39"/>
    <w:rsid w:val="00B04D43"/>
    <w:rsid w:val="00B04DB6"/>
    <w:rsid w:val="00B05104"/>
    <w:rsid w:val="00B05382"/>
    <w:rsid w:val="00B0551E"/>
    <w:rsid w:val="00B055AC"/>
    <w:rsid w:val="00B05642"/>
    <w:rsid w:val="00B057AF"/>
    <w:rsid w:val="00B05B30"/>
    <w:rsid w:val="00B05BFB"/>
    <w:rsid w:val="00B05CFC"/>
    <w:rsid w:val="00B05D6F"/>
    <w:rsid w:val="00B05E64"/>
    <w:rsid w:val="00B05E9D"/>
    <w:rsid w:val="00B0601E"/>
    <w:rsid w:val="00B060A7"/>
    <w:rsid w:val="00B060D1"/>
    <w:rsid w:val="00B060F9"/>
    <w:rsid w:val="00B0619A"/>
    <w:rsid w:val="00B06356"/>
    <w:rsid w:val="00B064D8"/>
    <w:rsid w:val="00B06531"/>
    <w:rsid w:val="00B065F0"/>
    <w:rsid w:val="00B06618"/>
    <w:rsid w:val="00B06B05"/>
    <w:rsid w:val="00B06B8C"/>
    <w:rsid w:val="00B06CB1"/>
    <w:rsid w:val="00B070F0"/>
    <w:rsid w:val="00B0717A"/>
    <w:rsid w:val="00B07278"/>
    <w:rsid w:val="00B072D9"/>
    <w:rsid w:val="00B073EE"/>
    <w:rsid w:val="00B074A2"/>
    <w:rsid w:val="00B076AC"/>
    <w:rsid w:val="00B076ED"/>
    <w:rsid w:val="00B07916"/>
    <w:rsid w:val="00B07B09"/>
    <w:rsid w:val="00B07BA8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D47"/>
    <w:rsid w:val="00B11E7E"/>
    <w:rsid w:val="00B11ED2"/>
    <w:rsid w:val="00B11EFC"/>
    <w:rsid w:val="00B12020"/>
    <w:rsid w:val="00B120E6"/>
    <w:rsid w:val="00B1249D"/>
    <w:rsid w:val="00B1263D"/>
    <w:rsid w:val="00B126ED"/>
    <w:rsid w:val="00B1281E"/>
    <w:rsid w:val="00B12964"/>
    <w:rsid w:val="00B12AB4"/>
    <w:rsid w:val="00B12ADA"/>
    <w:rsid w:val="00B12B15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D6"/>
    <w:rsid w:val="00B13575"/>
    <w:rsid w:val="00B1358C"/>
    <w:rsid w:val="00B135B9"/>
    <w:rsid w:val="00B13A15"/>
    <w:rsid w:val="00B13C39"/>
    <w:rsid w:val="00B13D92"/>
    <w:rsid w:val="00B144F4"/>
    <w:rsid w:val="00B145FF"/>
    <w:rsid w:val="00B146C9"/>
    <w:rsid w:val="00B148B3"/>
    <w:rsid w:val="00B148F7"/>
    <w:rsid w:val="00B149F6"/>
    <w:rsid w:val="00B14CF5"/>
    <w:rsid w:val="00B14DA2"/>
    <w:rsid w:val="00B14E32"/>
    <w:rsid w:val="00B14F65"/>
    <w:rsid w:val="00B14F9F"/>
    <w:rsid w:val="00B151DC"/>
    <w:rsid w:val="00B1523D"/>
    <w:rsid w:val="00B152EB"/>
    <w:rsid w:val="00B1567D"/>
    <w:rsid w:val="00B159CA"/>
    <w:rsid w:val="00B15AAF"/>
    <w:rsid w:val="00B15CAE"/>
    <w:rsid w:val="00B15EC6"/>
    <w:rsid w:val="00B1625A"/>
    <w:rsid w:val="00B162E8"/>
    <w:rsid w:val="00B1630D"/>
    <w:rsid w:val="00B165E1"/>
    <w:rsid w:val="00B1667E"/>
    <w:rsid w:val="00B167E1"/>
    <w:rsid w:val="00B168C4"/>
    <w:rsid w:val="00B16908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874"/>
    <w:rsid w:val="00B17AF0"/>
    <w:rsid w:val="00B17AFD"/>
    <w:rsid w:val="00B17C57"/>
    <w:rsid w:val="00B17D76"/>
    <w:rsid w:val="00B17F7F"/>
    <w:rsid w:val="00B200DA"/>
    <w:rsid w:val="00B2046E"/>
    <w:rsid w:val="00B20582"/>
    <w:rsid w:val="00B2060A"/>
    <w:rsid w:val="00B20737"/>
    <w:rsid w:val="00B20745"/>
    <w:rsid w:val="00B208FB"/>
    <w:rsid w:val="00B20A37"/>
    <w:rsid w:val="00B20A99"/>
    <w:rsid w:val="00B20C8C"/>
    <w:rsid w:val="00B211E3"/>
    <w:rsid w:val="00B215A2"/>
    <w:rsid w:val="00B21837"/>
    <w:rsid w:val="00B21E55"/>
    <w:rsid w:val="00B2204D"/>
    <w:rsid w:val="00B22098"/>
    <w:rsid w:val="00B222BF"/>
    <w:rsid w:val="00B22401"/>
    <w:rsid w:val="00B22418"/>
    <w:rsid w:val="00B22728"/>
    <w:rsid w:val="00B2279D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CF"/>
    <w:rsid w:val="00B233ED"/>
    <w:rsid w:val="00B23403"/>
    <w:rsid w:val="00B234C4"/>
    <w:rsid w:val="00B2363D"/>
    <w:rsid w:val="00B237AA"/>
    <w:rsid w:val="00B23873"/>
    <w:rsid w:val="00B238D6"/>
    <w:rsid w:val="00B23961"/>
    <w:rsid w:val="00B239F7"/>
    <w:rsid w:val="00B23CD0"/>
    <w:rsid w:val="00B23D76"/>
    <w:rsid w:val="00B23ECE"/>
    <w:rsid w:val="00B242B3"/>
    <w:rsid w:val="00B243E0"/>
    <w:rsid w:val="00B24585"/>
    <w:rsid w:val="00B2489C"/>
    <w:rsid w:val="00B249A2"/>
    <w:rsid w:val="00B24C65"/>
    <w:rsid w:val="00B25246"/>
    <w:rsid w:val="00B25614"/>
    <w:rsid w:val="00B25634"/>
    <w:rsid w:val="00B256D1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5F70"/>
    <w:rsid w:val="00B26050"/>
    <w:rsid w:val="00B261AE"/>
    <w:rsid w:val="00B2621C"/>
    <w:rsid w:val="00B265A9"/>
    <w:rsid w:val="00B26AEB"/>
    <w:rsid w:val="00B26BCA"/>
    <w:rsid w:val="00B26BDB"/>
    <w:rsid w:val="00B26CC9"/>
    <w:rsid w:val="00B27214"/>
    <w:rsid w:val="00B2733A"/>
    <w:rsid w:val="00B27464"/>
    <w:rsid w:val="00B27534"/>
    <w:rsid w:val="00B27547"/>
    <w:rsid w:val="00B27765"/>
    <w:rsid w:val="00B277C3"/>
    <w:rsid w:val="00B278E7"/>
    <w:rsid w:val="00B27C32"/>
    <w:rsid w:val="00B27EC5"/>
    <w:rsid w:val="00B3001B"/>
    <w:rsid w:val="00B30242"/>
    <w:rsid w:val="00B3039F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31C"/>
    <w:rsid w:val="00B3149D"/>
    <w:rsid w:val="00B315C3"/>
    <w:rsid w:val="00B315F9"/>
    <w:rsid w:val="00B317D3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02"/>
    <w:rsid w:val="00B32E86"/>
    <w:rsid w:val="00B32ECE"/>
    <w:rsid w:val="00B32EF1"/>
    <w:rsid w:val="00B3316B"/>
    <w:rsid w:val="00B33208"/>
    <w:rsid w:val="00B33222"/>
    <w:rsid w:val="00B33281"/>
    <w:rsid w:val="00B33467"/>
    <w:rsid w:val="00B3376E"/>
    <w:rsid w:val="00B3379C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7B"/>
    <w:rsid w:val="00B342EC"/>
    <w:rsid w:val="00B3439C"/>
    <w:rsid w:val="00B344B3"/>
    <w:rsid w:val="00B347CC"/>
    <w:rsid w:val="00B348EF"/>
    <w:rsid w:val="00B34AD4"/>
    <w:rsid w:val="00B34EA5"/>
    <w:rsid w:val="00B34F1A"/>
    <w:rsid w:val="00B34FA0"/>
    <w:rsid w:val="00B3516D"/>
    <w:rsid w:val="00B351BE"/>
    <w:rsid w:val="00B35251"/>
    <w:rsid w:val="00B35264"/>
    <w:rsid w:val="00B35295"/>
    <w:rsid w:val="00B354C8"/>
    <w:rsid w:val="00B354E0"/>
    <w:rsid w:val="00B35577"/>
    <w:rsid w:val="00B355D6"/>
    <w:rsid w:val="00B35877"/>
    <w:rsid w:val="00B359A9"/>
    <w:rsid w:val="00B35CEF"/>
    <w:rsid w:val="00B35D3B"/>
    <w:rsid w:val="00B35D6F"/>
    <w:rsid w:val="00B35D72"/>
    <w:rsid w:val="00B36043"/>
    <w:rsid w:val="00B36153"/>
    <w:rsid w:val="00B36187"/>
    <w:rsid w:val="00B3620E"/>
    <w:rsid w:val="00B362E4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2F3"/>
    <w:rsid w:val="00B3745A"/>
    <w:rsid w:val="00B37716"/>
    <w:rsid w:val="00B37742"/>
    <w:rsid w:val="00B37743"/>
    <w:rsid w:val="00B378A6"/>
    <w:rsid w:val="00B37963"/>
    <w:rsid w:val="00B37A31"/>
    <w:rsid w:val="00B37ACC"/>
    <w:rsid w:val="00B37C37"/>
    <w:rsid w:val="00B37D24"/>
    <w:rsid w:val="00B403A4"/>
    <w:rsid w:val="00B40672"/>
    <w:rsid w:val="00B408C2"/>
    <w:rsid w:val="00B40B47"/>
    <w:rsid w:val="00B40E77"/>
    <w:rsid w:val="00B40E8D"/>
    <w:rsid w:val="00B4107C"/>
    <w:rsid w:val="00B4117C"/>
    <w:rsid w:val="00B414B8"/>
    <w:rsid w:val="00B4150C"/>
    <w:rsid w:val="00B41510"/>
    <w:rsid w:val="00B415C8"/>
    <w:rsid w:val="00B41841"/>
    <w:rsid w:val="00B4197C"/>
    <w:rsid w:val="00B419F9"/>
    <w:rsid w:val="00B41A64"/>
    <w:rsid w:val="00B41C37"/>
    <w:rsid w:val="00B41DDF"/>
    <w:rsid w:val="00B41F4F"/>
    <w:rsid w:val="00B41FF4"/>
    <w:rsid w:val="00B4228D"/>
    <w:rsid w:val="00B4229A"/>
    <w:rsid w:val="00B422D1"/>
    <w:rsid w:val="00B42365"/>
    <w:rsid w:val="00B4257E"/>
    <w:rsid w:val="00B425B2"/>
    <w:rsid w:val="00B425D0"/>
    <w:rsid w:val="00B42684"/>
    <w:rsid w:val="00B426D9"/>
    <w:rsid w:val="00B42765"/>
    <w:rsid w:val="00B42970"/>
    <w:rsid w:val="00B42C6B"/>
    <w:rsid w:val="00B42D97"/>
    <w:rsid w:val="00B42DC0"/>
    <w:rsid w:val="00B42DDD"/>
    <w:rsid w:val="00B43132"/>
    <w:rsid w:val="00B4350A"/>
    <w:rsid w:val="00B43666"/>
    <w:rsid w:val="00B43784"/>
    <w:rsid w:val="00B43BA7"/>
    <w:rsid w:val="00B43C14"/>
    <w:rsid w:val="00B4412F"/>
    <w:rsid w:val="00B44657"/>
    <w:rsid w:val="00B4466C"/>
    <w:rsid w:val="00B44884"/>
    <w:rsid w:val="00B44962"/>
    <w:rsid w:val="00B44968"/>
    <w:rsid w:val="00B449AC"/>
    <w:rsid w:val="00B44AE7"/>
    <w:rsid w:val="00B44EA6"/>
    <w:rsid w:val="00B44FB3"/>
    <w:rsid w:val="00B45067"/>
    <w:rsid w:val="00B452A9"/>
    <w:rsid w:val="00B45336"/>
    <w:rsid w:val="00B45630"/>
    <w:rsid w:val="00B456E5"/>
    <w:rsid w:val="00B458E3"/>
    <w:rsid w:val="00B45A41"/>
    <w:rsid w:val="00B45AD3"/>
    <w:rsid w:val="00B45C3B"/>
    <w:rsid w:val="00B45F98"/>
    <w:rsid w:val="00B46067"/>
    <w:rsid w:val="00B4608A"/>
    <w:rsid w:val="00B460E9"/>
    <w:rsid w:val="00B46142"/>
    <w:rsid w:val="00B46263"/>
    <w:rsid w:val="00B4627D"/>
    <w:rsid w:val="00B464D3"/>
    <w:rsid w:val="00B465ED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47EB6"/>
    <w:rsid w:val="00B502CD"/>
    <w:rsid w:val="00B50428"/>
    <w:rsid w:val="00B5051E"/>
    <w:rsid w:val="00B5056E"/>
    <w:rsid w:val="00B507CA"/>
    <w:rsid w:val="00B507D6"/>
    <w:rsid w:val="00B50904"/>
    <w:rsid w:val="00B50975"/>
    <w:rsid w:val="00B50AF6"/>
    <w:rsid w:val="00B50B25"/>
    <w:rsid w:val="00B50D2A"/>
    <w:rsid w:val="00B51095"/>
    <w:rsid w:val="00B5158C"/>
    <w:rsid w:val="00B515DC"/>
    <w:rsid w:val="00B51768"/>
    <w:rsid w:val="00B5190A"/>
    <w:rsid w:val="00B51A06"/>
    <w:rsid w:val="00B51A4D"/>
    <w:rsid w:val="00B51C86"/>
    <w:rsid w:val="00B5205E"/>
    <w:rsid w:val="00B5216A"/>
    <w:rsid w:val="00B5226F"/>
    <w:rsid w:val="00B52586"/>
    <w:rsid w:val="00B5258F"/>
    <w:rsid w:val="00B5260B"/>
    <w:rsid w:val="00B52761"/>
    <w:rsid w:val="00B52879"/>
    <w:rsid w:val="00B52890"/>
    <w:rsid w:val="00B52A1B"/>
    <w:rsid w:val="00B52B6E"/>
    <w:rsid w:val="00B52C30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37D"/>
    <w:rsid w:val="00B54452"/>
    <w:rsid w:val="00B5450D"/>
    <w:rsid w:val="00B54520"/>
    <w:rsid w:val="00B545AE"/>
    <w:rsid w:val="00B547B4"/>
    <w:rsid w:val="00B549D1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6AE"/>
    <w:rsid w:val="00B557A7"/>
    <w:rsid w:val="00B55AFE"/>
    <w:rsid w:val="00B55B7F"/>
    <w:rsid w:val="00B55BA3"/>
    <w:rsid w:val="00B55BFE"/>
    <w:rsid w:val="00B55FBD"/>
    <w:rsid w:val="00B5604C"/>
    <w:rsid w:val="00B56206"/>
    <w:rsid w:val="00B56279"/>
    <w:rsid w:val="00B5629A"/>
    <w:rsid w:val="00B5647A"/>
    <w:rsid w:val="00B566CF"/>
    <w:rsid w:val="00B5690E"/>
    <w:rsid w:val="00B5691F"/>
    <w:rsid w:val="00B56A0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57EFE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5ED"/>
    <w:rsid w:val="00B6165E"/>
    <w:rsid w:val="00B617DF"/>
    <w:rsid w:val="00B618B3"/>
    <w:rsid w:val="00B61A20"/>
    <w:rsid w:val="00B61A31"/>
    <w:rsid w:val="00B61B1E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6E5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0F"/>
    <w:rsid w:val="00B63F6F"/>
    <w:rsid w:val="00B63F94"/>
    <w:rsid w:val="00B63FC0"/>
    <w:rsid w:val="00B640A7"/>
    <w:rsid w:val="00B641D4"/>
    <w:rsid w:val="00B643EC"/>
    <w:rsid w:val="00B64496"/>
    <w:rsid w:val="00B644B0"/>
    <w:rsid w:val="00B647B5"/>
    <w:rsid w:val="00B64881"/>
    <w:rsid w:val="00B64A6F"/>
    <w:rsid w:val="00B64A87"/>
    <w:rsid w:val="00B64D19"/>
    <w:rsid w:val="00B64D82"/>
    <w:rsid w:val="00B64DDD"/>
    <w:rsid w:val="00B64E3C"/>
    <w:rsid w:val="00B65113"/>
    <w:rsid w:val="00B6523E"/>
    <w:rsid w:val="00B65292"/>
    <w:rsid w:val="00B652CB"/>
    <w:rsid w:val="00B6549D"/>
    <w:rsid w:val="00B655C7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50"/>
    <w:rsid w:val="00B70055"/>
    <w:rsid w:val="00B700B2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17C"/>
    <w:rsid w:val="00B71313"/>
    <w:rsid w:val="00B7136A"/>
    <w:rsid w:val="00B715EF"/>
    <w:rsid w:val="00B71684"/>
    <w:rsid w:val="00B71697"/>
    <w:rsid w:val="00B7174E"/>
    <w:rsid w:val="00B71963"/>
    <w:rsid w:val="00B71965"/>
    <w:rsid w:val="00B71AF7"/>
    <w:rsid w:val="00B71C2B"/>
    <w:rsid w:val="00B71C91"/>
    <w:rsid w:val="00B71CA3"/>
    <w:rsid w:val="00B71E3B"/>
    <w:rsid w:val="00B71E45"/>
    <w:rsid w:val="00B71F29"/>
    <w:rsid w:val="00B7216B"/>
    <w:rsid w:val="00B72268"/>
    <w:rsid w:val="00B7274C"/>
    <w:rsid w:val="00B72765"/>
    <w:rsid w:val="00B727E3"/>
    <w:rsid w:val="00B72893"/>
    <w:rsid w:val="00B72898"/>
    <w:rsid w:val="00B729B6"/>
    <w:rsid w:val="00B72A12"/>
    <w:rsid w:val="00B72B28"/>
    <w:rsid w:val="00B72B3C"/>
    <w:rsid w:val="00B72B55"/>
    <w:rsid w:val="00B72BB3"/>
    <w:rsid w:val="00B72D00"/>
    <w:rsid w:val="00B72D37"/>
    <w:rsid w:val="00B72FAA"/>
    <w:rsid w:val="00B7331A"/>
    <w:rsid w:val="00B73654"/>
    <w:rsid w:val="00B7385D"/>
    <w:rsid w:val="00B73AD5"/>
    <w:rsid w:val="00B73B8A"/>
    <w:rsid w:val="00B73BBD"/>
    <w:rsid w:val="00B73C3F"/>
    <w:rsid w:val="00B743DB"/>
    <w:rsid w:val="00B74483"/>
    <w:rsid w:val="00B744F5"/>
    <w:rsid w:val="00B7457A"/>
    <w:rsid w:val="00B745D2"/>
    <w:rsid w:val="00B74821"/>
    <w:rsid w:val="00B749FA"/>
    <w:rsid w:val="00B74AAE"/>
    <w:rsid w:val="00B74C08"/>
    <w:rsid w:val="00B74E0F"/>
    <w:rsid w:val="00B74F1F"/>
    <w:rsid w:val="00B75173"/>
    <w:rsid w:val="00B751BF"/>
    <w:rsid w:val="00B7526B"/>
    <w:rsid w:val="00B7570D"/>
    <w:rsid w:val="00B7573A"/>
    <w:rsid w:val="00B75746"/>
    <w:rsid w:val="00B75833"/>
    <w:rsid w:val="00B75865"/>
    <w:rsid w:val="00B75B6B"/>
    <w:rsid w:val="00B75BE1"/>
    <w:rsid w:val="00B75BF5"/>
    <w:rsid w:val="00B75C5C"/>
    <w:rsid w:val="00B75DDD"/>
    <w:rsid w:val="00B762BD"/>
    <w:rsid w:val="00B76333"/>
    <w:rsid w:val="00B76447"/>
    <w:rsid w:val="00B766B0"/>
    <w:rsid w:val="00B76841"/>
    <w:rsid w:val="00B769B4"/>
    <w:rsid w:val="00B76AA8"/>
    <w:rsid w:val="00B76B9F"/>
    <w:rsid w:val="00B76D3F"/>
    <w:rsid w:val="00B76DA3"/>
    <w:rsid w:val="00B76F96"/>
    <w:rsid w:val="00B76FF0"/>
    <w:rsid w:val="00B7714B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1E1"/>
    <w:rsid w:val="00B8079C"/>
    <w:rsid w:val="00B808BF"/>
    <w:rsid w:val="00B809A0"/>
    <w:rsid w:val="00B809FD"/>
    <w:rsid w:val="00B80AFF"/>
    <w:rsid w:val="00B80B19"/>
    <w:rsid w:val="00B80E2C"/>
    <w:rsid w:val="00B80F48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1D"/>
    <w:rsid w:val="00B82725"/>
    <w:rsid w:val="00B82B35"/>
    <w:rsid w:val="00B82BA6"/>
    <w:rsid w:val="00B82C17"/>
    <w:rsid w:val="00B830B8"/>
    <w:rsid w:val="00B83163"/>
    <w:rsid w:val="00B83316"/>
    <w:rsid w:val="00B8344F"/>
    <w:rsid w:val="00B8368E"/>
    <w:rsid w:val="00B83867"/>
    <w:rsid w:val="00B839DC"/>
    <w:rsid w:val="00B83AC0"/>
    <w:rsid w:val="00B84084"/>
    <w:rsid w:val="00B8445D"/>
    <w:rsid w:val="00B844DE"/>
    <w:rsid w:val="00B8476C"/>
    <w:rsid w:val="00B848F1"/>
    <w:rsid w:val="00B84A2E"/>
    <w:rsid w:val="00B84B98"/>
    <w:rsid w:val="00B84E0A"/>
    <w:rsid w:val="00B84F4C"/>
    <w:rsid w:val="00B85119"/>
    <w:rsid w:val="00B85574"/>
    <w:rsid w:val="00B85650"/>
    <w:rsid w:val="00B85692"/>
    <w:rsid w:val="00B8583E"/>
    <w:rsid w:val="00B85B54"/>
    <w:rsid w:val="00B85B8B"/>
    <w:rsid w:val="00B85B8E"/>
    <w:rsid w:val="00B85C47"/>
    <w:rsid w:val="00B85D86"/>
    <w:rsid w:val="00B85DDF"/>
    <w:rsid w:val="00B85F44"/>
    <w:rsid w:val="00B8604D"/>
    <w:rsid w:val="00B86069"/>
    <w:rsid w:val="00B8606F"/>
    <w:rsid w:val="00B860D5"/>
    <w:rsid w:val="00B8639C"/>
    <w:rsid w:val="00B863B3"/>
    <w:rsid w:val="00B86670"/>
    <w:rsid w:val="00B866C0"/>
    <w:rsid w:val="00B866E8"/>
    <w:rsid w:val="00B86709"/>
    <w:rsid w:val="00B86865"/>
    <w:rsid w:val="00B868A5"/>
    <w:rsid w:val="00B86943"/>
    <w:rsid w:val="00B86DC7"/>
    <w:rsid w:val="00B86E95"/>
    <w:rsid w:val="00B870E3"/>
    <w:rsid w:val="00B87153"/>
    <w:rsid w:val="00B8725D"/>
    <w:rsid w:val="00B8740E"/>
    <w:rsid w:val="00B87967"/>
    <w:rsid w:val="00B879B5"/>
    <w:rsid w:val="00B879F3"/>
    <w:rsid w:val="00B87AE9"/>
    <w:rsid w:val="00B87BB2"/>
    <w:rsid w:val="00B87CC6"/>
    <w:rsid w:val="00B87F85"/>
    <w:rsid w:val="00B900CB"/>
    <w:rsid w:val="00B900EA"/>
    <w:rsid w:val="00B901AE"/>
    <w:rsid w:val="00B9027E"/>
    <w:rsid w:val="00B90361"/>
    <w:rsid w:val="00B9053E"/>
    <w:rsid w:val="00B9058C"/>
    <w:rsid w:val="00B9063A"/>
    <w:rsid w:val="00B90674"/>
    <w:rsid w:val="00B90752"/>
    <w:rsid w:val="00B907E2"/>
    <w:rsid w:val="00B9080F"/>
    <w:rsid w:val="00B90B7E"/>
    <w:rsid w:val="00B90BA3"/>
    <w:rsid w:val="00B90CEC"/>
    <w:rsid w:val="00B91578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0B0"/>
    <w:rsid w:val="00B933A5"/>
    <w:rsid w:val="00B9343E"/>
    <w:rsid w:val="00B93441"/>
    <w:rsid w:val="00B935A5"/>
    <w:rsid w:val="00B938BF"/>
    <w:rsid w:val="00B93A17"/>
    <w:rsid w:val="00B93D86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EC"/>
    <w:rsid w:val="00B95718"/>
    <w:rsid w:val="00B958A8"/>
    <w:rsid w:val="00B95AC3"/>
    <w:rsid w:val="00B95D4C"/>
    <w:rsid w:val="00B95DDF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A2F"/>
    <w:rsid w:val="00B97EA8"/>
    <w:rsid w:val="00B97F39"/>
    <w:rsid w:val="00BA00BE"/>
    <w:rsid w:val="00BA0359"/>
    <w:rsid w:val="00BA046A"/>
    <w:rsid w:val="00BA0471"/>
    <w:rsid w:val="00BA07C5"/>
    <w:rsid w:val="00BA087C"/>
    <w:rsid w:val="00BA090A"/>
    <w:rsid w:val="00BA09E5"/>
    <w:rsid w:val="00BA0B48"/>
    <w:rsid w:val="00BA0BC9"/>
    <w:rsid w:val="00BA1063"/>
    <w:rsid w:val="00BA129B"/>
    <w:rsid w:val="00BA12E7"/>
    <w:rsid w:val="00BA132A"/>
    <w:rsid w:val="00BA14FB"/>
    <w:rsid w:val="00BA1645"/>
    <w:rsid w:val="00BA1855"/>
    <w:rsid w:val="00BA1864"/>
    <w:rsid w:val="00BA19F8"/>
    <w:rsid w:val="00BA1BB2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3D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1C"/>
    <w:rsid w:val="00BA5661"/>
    <w:rsid w:val="00BA5C68"/>
    <w:rsid w:val="00BA5D01"/>
    <w:rsid w:val="00BA5DE6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80"/>
    <w:rsid w:val="00BA72AE"/>
    <w:rsid w:val="00BA73B1"/>
    <w:rsid w:val="00BA7858"/>
    <w:rsid w:val="00BA7A1A"/>
    <w:rsid w:val="00BA7CFC"/>
    <w:rsid w:val="00BA7EC6"/>
    <w:rsid w:val="00BB002D"/>
    <w:rsid w:val="00BB0305"/>
    <w:rsid w:val="00BB03AC"/>
    <w:rsid w:val="00BB0708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6E5"/>
    <w:rsid w:val="00BB1A1D"/>
    <w:rsid w:val="00BB1A74"/>
    <w:rsid w:val="00BB1A90"/>
    <w:rsid w:val="00BB1D12"/>
    <w:rsid w:val="00BB1D35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1C"/>
    <w:rsid w:val="00BB2B78"/>
    <w:rsid w:val="00BB2BEA"/>
    <w:rsid w:val="00BB2CC7"/>
    <w:rsid w:val="00BB2E8B"/>
    <w:rsid w:val="00BB335D"/>
    <w:rsid w:val="00BB34E0"/>
    <w:rsid w:val="00BB394C"/>
    <w:rsid w:val="00BB3D08"/>
    <w:rsid w:val="00BB3E47"/>
    <w:rsid w:val="00BB3F38"/>
    <w:rsid w:val="00BB3FCA"/>
    <w:rsid w:val="00BB4687"/>
    <w:rsid w:val="00BB4984"/>
    <w:rsid w:val="00BB4B0D"/>
    <w:rsid w:val="00BB4B74"/>
    <w:rsid w:val="00BB4EBC"/>
    <w:rsid w:val="00BB4EDF"/>
    <w:rsid w:val="00BB4EFC"/>
    <w:rsid w:val="00BB4F3E"/>
    <w:rsid w:val="00BB5036"/>
    <w:rsid w:val="00BB505C"/>
    <w:rsid w:val="00BB5208"/>
    <w:rsid w:val="00BB522F"/>
    <w:rsid w:val="00BB52E2"/>
    <w:rsid w:val="00BB537D"/>
    <w:rsid w:val="00BB53CC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62AF"/>
    <w:rsid w:val="00BB6336"/>
    <w:rsid w:val="00BB6537"/>
    <w:rsid w:val="00BB655D"/>
    <w:rsid w:val="00BB66AD"/>
    <w:rsid w:val="00BB677E"/>
    <w:rsid w:val="00BB67E6"/>
    <w:rsid w:val="00BB6839"/>
    <w:rsid w:val="00BB69BC"/>
    <w:rsid w:val="00BB69FB"/>
    <w:rsid w:val="00BB6C03"/>
    <w:rsid w:val="00BB6C52"/>
    <w:rsid w:val="00BB6D1B"/>
    <w:rsid w:val="00BB6DC8"/>
    <w:rsid w:val="00BB6F39"/>
    <w:rsid w:val="00BB700E"/>
    <w:rsid w:val="00BB7265"/>
    <w:rsid w:val="00BB74AF"/>
    <w:rsid w:val="00BB787D"/>
    <w:rsid w:val="00BB7999"/>
    <w:rsid w:val="00BB7A22"/>
    <w:rsid w:val="00BB7C11"/>
    <w:rsid w:val="00BB7D00"/>
    <w:rsid w:val="00BB7EF9"/>
    <w:rsid w:val="00BB7FBF"/>
    <w:rsid w:val="00BC0060"/>
    <w:rsid w:val="00BC0310"/>
    <w:rsid w:val="00BC0585"/>
    <w:rsid w:val="00BC077B"/>
    <w:rsid w:val="00BC089C"/>
    <w:rsid w:val="00BC096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CA2"/>
    <w:rsid w:val="00BC1FC8"/>
    <w:rsid w:val="00BC2129"/>
    <w:rsid w:val="00BC2255"/>
    <w:rsid w:val="00BC2263"/>
    <w:rsid w:val="00BC22A3"/>
    <w:rsid w:val="00BC2326"/>
    <w:rsid w:val="00BC2353"/>
    <w:rsid w:val="00BC241B"/>
    <w:rsid w:val="00BC27DB"/>
    <w:rsid w:val="00BC28D3"/>
    <w:rsid w:val="00BC292F"/>
    <w:rsid w:val="00BC29BB"/>
    <w:rsid w:val="00BC2A79"/>
    <w:rsid w:val="00BC2D39"/>
    <w:rsid w:val="00BC302F"/>
    <w:rsid w:val="00BC30F5"/>
    <w:rsid w:val="00BC34A5"/>
    <w:rsid w:val="00BC3644"/>
    <w:rsid w:val="00BC369B"/>
    <w:rsid w:val="00BC36A9"/>
    <w:rsid w:val="00BC38D4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0D8"/>
    <w:rsid w:val="00BC5255"/>
    <w:rsid w:val="00BC55D5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96"/>
    <w:rsid w:val="00BC6618"/>
    <w:rsid w:val="00BC6C28"/>
    <w:rsid w:val="00BC6D17"/>
    <w:rsid w:val="00BC6ED5"/>
    <w:rsid w:val="00BC6F38"/>
    <w:rsid w:val="00BC6F55"/>
    <w:rsid w:val="00BC724E"/>
    <w:rsid w:val="00BC7281"/>
    <w:rsid w:val="00BC7347"/>
    <w:rsid w:val="00BC7364"/>
    <w:rsid w:val="00BC7566"/>
    <w:rsid w:val="00BC76F7"/>
    <w:rsid w:val="00BC7BF8"/>
    <w:rsid w:val="00BC7D20"/>
    <w:rsid w:val="00BC7DD5"/>
    <w:rsid w:val="00BC7EA5"/>
    <w:rsid w:val="00BC7F1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A97"/>
    <w:rsid w:val="00BD0D36"/>
    <w:rsid w:val="00BD0D3C"/>
    <w:rsid w:val="00BD0E95"/>
    <w:rsid w:val="00BD1126"/>
    <w:rsid w:val="00BD11BA"/>
    <w:rsid w:val="00BD11FC"/>
    <w:rsid w:val="00BD13D7"/>
    <w:rsid w:val="00BD1704"/>
    <w:rsid w:val="00BD180B"/>
    <w:rsid w:val="00BD184D"/>
    <w:rsid w:val="00BD1850"/>
    <w:rsid w:val="00BD1BAB"/>
    <w:rsid w:val="00BD1C25"/>
    <w:rsid w:val="00BD1CC3"/>
    <w:rsid w:val="00BD1D5E"/>
    <w:rsid w:val="00BD1DB6"/>
    <w:rsid w:val="00BD1DE2"/>
    <w:rsid w:val="00BD201D"/>
    <w:rsid w:val="00BD2038"/>
    <w:rsid w:val="00BD211B"/>
    <w:rsid w:val="00BD2120"/>
    <w:rsid w:val="00BD259C"/>
    <w:rsid w:val="00BD2B31"/>
    <w:rsid w:val="00BD2B85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6BC"/>
    <w:rsid w:val="00BD3729"/>
    <w:rsid w:val="00BD37E4"/>
    <w:rsid w:val="00BD3809"/>
    <w:rsid w:val="00BD3B53"/>
    <w:rsid w:val="00BD3CAE"/>
    <w:rsid w:val="00BD3D5B"/>
    <w:rsid w:val="00BD3FB9"/>
    <w:rsid w:val="00BD4070"/>
    <w:rsid w:val="00BD4230"/>
    <w:rsid w:val="00BD4263"/>
    <w:rsid w:val="00BD4446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D"/>
    <w:rsid w:val="00BD4F9F"/>
    <w:rsid w:val="00BD4FC9"/>
    <w:rsid w:val="00BD4FE9"/>
    <w:rsid w:val="00BD5117"/>
    <w:rsid w:val="00BD51B8"/>
    <w:rsid w:val="00BD5298"/>
    <w:rsid w:val="00BD5525"/>
    <w:rsid w:val="00BD5728"/>
    <w:rsid w:val="00BD5820"/>
    <w:rsid w:val="00BD5AA1"/>
    <w:rsid w:val="00BD5B5B"/>
    <w:rsid w:val="00BD5BBD"/>
    <w:rsid w:val="00BD5BF4"/>
    <w:rsid w:val="00BD5C6A"/>
    <w:rsid w:val="00BD5CCC"/>
    <w:rsid w:val="00BD5D89"/>
    <w:rsid w:val="00BD5E2E"/>
    <w:rsid w:val="00BD6278"/>
    <w:rsid w:val="00BD6297"/>
    <w:rsid w:val="00BD62E0"/>
    <w:rsid w:val="00BD6354"/>
    <w:rsid w:val="00BD6427"/>
    <w:rsid w:val="00BD6532"/>
    <w:rsid w:val="00BD6AEE"/>
    <w:rsid w:val="00BD6C12"/>
    <w:rsid w:val="00BD6D24"/>
    <w:rsid w:val="00BD6D6D"/>
    <w:rsid w:val="00BD6E37"/>
    <w:rsid w:val="00BD6FDB"/>
    <w:rsid w:val="00BD70CE"/>
    <w:rsid w:val="00BD7273"/>
    <w:rsid w:val="00BD72EC"/>
    <w:rsid w:val="00BD745B"/>
    <w:rsid w:val="00BD746C"/>
    <w:rsid w:val="00BD758A"/>
    <w:rsid w:val="00BD7993"/>
    <w:rsid w:val="00BD79EE"/>
    <w:rsid w:val="00BD7C2C"/>
    <w:rsid w:val="00BD7C54"/>
    <w:rsid w:val="00BD7F1E"/>
    <w:rsid w:val="00BE0090"/>
    <w:rsid w:val="00BE0403"/>
    <w:rsid w:val="00BE0449"/>
    <w:rsid w:val="00BE054D"/>
    <w:rsid w:val="00BE0B88"/>
    <w:rsid w:val="00BE0CE5"/>
    <w:rsid w:val="00BE0D9C"/>
    <w:rsid w:val="00BE0E1C"/>
    <w:rsid w:val="00BE0FCD"/>
    <w:rsid w:val="00BE0FD2"/>
    <w:rsid w:val="00BE10B4"/>
    <w:rsid w:val="00BE146C"/>
    <w:rsid w:val="00BE1611"/>
    <w:rsid w:val="00BE1873"/>
    <w:rsid w:val="00BE18DB"/>
    <w:rsid w:val="00BE1927"/>
    <w:rsid w:val="00BE1C77"/>
    <w:rsid w:val="00BE1CAD"/>
    <w:rsid w:val="00BE1EA2"/>
    <w:rsid w:val="00BE2476"/>
    <w:rsid w:val="00BE24AF"/>
    <w:rsid w:val="00BE269F"/>
    <w:rsid w:val="00BE26B8"/>
    <w:rsid w:val="00BE275D"/>
    <w:rsid w:val="00BE29F3"/>
    <w:rsid w:val="00BE29F7"/>
    <w:rsid w:val="00BE2EB9"/>
    <w:rsid w:val="00BE2F3A"/>
    <w:rsid w:val="00BE2FBE"/>
    <w:rsid w:val="00BE3032"/>
    <w:rsid w:val="00BE3171"/>
    <w:rsid w:val="00BE31E6"/>
    <w:rsid w:val="00BE339F"/>
    <w:rsid w:val="00BE3C0E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75B"/>
    <w:rsid w:val="00BE69CC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AA0"/>
    <w:rsid w:val="00BE7B0E"/>
    <w:rsid w:val="00BE7C55"/>
    <w:rsid w:val="00BE7D95"/>
    <w:rsid w:val="00BE7DC8"/>
    <w:rsid w:val="00BE7F63"/>
    <w:rsid w:val="00BF00D2"/>
    <w:rsid w:val="00BF0102"/>
    <w:rsid w:val="00BF019E"/>
    <w:rsid w:val="00BF0415"/>
    <w:rsid w:val="00BF0434"/>
    <w:rsid w:val="00BF0595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91"/>
    <w:rsid w:val="00BF15DD"/>
    <w:rsid w:val="00BF1677"/>
    <w:rsid w:val="00BF1B87"/>
    <w:rsid w:val="00BF2324"/>
    <w:rsid w:val="00BF236A"/>
    <w:rsid w:val="00BF2479"/>
    <w:rsid w:val="00BF261A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626"/>
    <w:rsid w:val="00BF36A4"/>
    <w:rsid w:val="00BF37BC"/>
    <w:rsid w:val="00BF3BB0"/>
    <w:rsid w:val="00BF3C06"/>
    <w:rsid w:val="00BF3C8A"/>
    <w:rsid w:val="00BF3CD9"/>
    <w:rsid w:val="00BF3D51"/>
    <w:rsid w:val="00BF3F4F"/>
    <w:rsid w:val="00BF4062"/>
    <w:rsid w:val="00BF4091"/>
    <w:rsid w:val="00BF41D5"/>
    <w:rsid w:val="00BF42A2"/>
    <w:rsid w:val="00BF42DF"/>
    <w:rsid w:val="00BF4347"/>
    <w:rsid w:val="00BF43D1"/>
    <w:rsid w:val="00BF463E"/>
    <w:rsid w:val="00BF4693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E69"/>
    <w:rsid w:val="00BF4F9E"/>
    <w:rsid w:val="00BF4FDC"/>
    <w:rsid w:val="00BF5304"/>
    <w:rsid w:val="00BF5345"/>
    <w:rsid w:val="00BF536F"/>
    <w:rsid w:val="00BF5404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7F8"/>
    <w:rsid w:val="00BF6B92"/>
    <w:rsid w:val="00BF6D5B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C5"/>
    <w:rsid w:val="00C000CF"/>
    <w:rsid w:val="00C000E8"/>
    <w:rsid w:val="00C0026C"/>
    <w:rsid w:val="00C002AA"/>
    <w:rsid w:val="00C002F3"/>
    <w:rsid w:val="00C00459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982"/>
    <w:rsid w:val="00C01B15"/>
    <w:rsid w:val="00C01B44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88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8A"/>
    <w:rsid w:val="00C0339A"/>
    <w:rsid w:val="00C033ED"/>
    <w:rsid w:val="00C0342A"/>
    <w:rsid w:val="00C034A7"/>
    <w:rsid w:val="00C034B9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3FFC"/>
    <w:rsid w:val="00C041B5"/>
    <w:rsid w:val="00C045A6"/>
    <w:rsid w:val="00C04682"/>
    <w:rsid w:val="00C04856"/>
    <w:rsid w:val="00C04BC6"/>
    <w:rsid w:val="00C04BED"/>
    <w:rsid w:val="00C04DD3"/>
    <w:rsid w:val="00C04EBA"/>
    <w:rsid w:val="00C04F8C"/>
    <w:rsid w:val="00C0518E"/>
    <w:rsid w:val="00C051A0"/>
    <w:rsid w:val="00C05292"/>
    <w:rsid w:val="00C0545B"/>
    <w:rsid w:val="00C056DA"/>
    <w:rsid w:val="00C0570F"/>
    <w:rsid w:val="00C057D6"/>
    <w:rsid w:val="00C0590B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A41"/>
    <w:rsid w:val="00C06CFF"/>
    <w:rsid w:val="00C06D75"/>
    <w:rsid w:val="00C06E25"/>
    <w:rsid w:val="00C06E4D"/>
    <w:rsid w:val="00C06EB0"/>
    <w:rsid w:val="00C06F7E"/>
    <w:rsid w:val="00C07504"/>
    <w:rsid w:val="00C07580"/>
    <w:rsid w:val="00C075A9"/>
    <w:rsid w:val="00C07985"/>
    <w:rsid w:val="00C07A6F"/>
    <w:rsid w:val="00C07B44"/>
    <w:rsid w:val="00C07B90"/>
    <w:rsid w:val="00C07E1E"/>
    <w:rsid w:val="00C07EE4"/>
    <w:rsid w:val="00C07F87"/>
    <w:rsid w:val="00C1023F"/>
    <w:rsid w:val="00C102E3"/>
    <w:rsid w:val="00C107FD"/>
    <w:rsid w:val="00C10820"/>
    <w:rsid w:val="00C108F2"/>
    <w:rsid w:val="00C109C3"/>
    <w:rsid w:val="00C10A93"/>
    <w:rsid w:val="00C10DB0"/>
    <w:rsid w:val="00C10F07"/>
    <w:rsid w:val="00C10F60"/>
    <w:rsid w:val="00C10F70"/>
    <w:rsid w:val="00C11080"/>
    <w:rsid w:val="00C11265"/>
    <w:rsid w:val="00C112FC"/>
    <w:rsid w:val="00C114C8"/>
    <w:rsid w:val="00C11525"/>
    <w:rsid w:val="00C116AB"/>
    <w:rsid w:val="00C116DD"/>
    <w:rsid w:val="00C11A40"/>
    <w:rsid w:val="00C11CE3"/>
    <w:rsid w:val="00C11D2C"/>
    <w:rsid w:val="00C11D67"/>
    <w:rsid w:val="00C11E0A"/>
    <w:rsid w:val="00C11FA5"/>
    <w:rsid w:val="00C122CE"/>
    <w:rsid w:val="00C12391"/>
    <w:rsid w:val="00C123A0"/>
    <w:rsid w:val="00C1242B"/>
    <w:rsid w:val="00C126C8"/>
    <w:rsid w:val="00C126D2"/>
    <w:rsid w:val="00C12730"/>
    <w:rsid w:val="00C12862"/>
    <w:rsid w:val="00C12A2F"/>
    <w:rsid w:val="00C12B1D"/>
    <w:rsid w:val="00C12B68"/>
    <w:rsid w:val="00C12B6A"/>
    <w:rsid w:val="00C12DC4"/>
    <w:rsid w:val="00C12FB3"/>
    <w:rsid w:val="00C132E0"/>
    <w:rsid w:val="00C135DA"/>
    <w:rsid w:val="00C135E2"/>
    <w:rsid w:val="00C1373B"/>
    <w:rsid w:val="00C1374E"/>
    <w:rsid w:val="00C13856"/>
    <w:rsid w:val="00C13AE8"/>
    <w:rsid w:val="00C13D16"/>
    <w:rsid w:val="00C13E14"/>
    <w:rsid w:val="00C13FB3"/>
    <w:rsid w:val="00C13FB6"/>
    <w:rsid w:val="00C1416E"/>
    <w:rsid w:val="00C14175"/>
    <w:rsid w:val="00C141E1"/>
    <w:rsid w:val="00C141FC"/>
    <w:rsid w:val="00C14F14"/>
    <w:rsid w:val="00C14F34"/>
    <w:rsid w:val="00C15095"/>
    <w:rsid w:val="00C1512D"/>
    <w:rsid w:val="00C152D2"/>
    <w:rsid w:val="00C1531E"/>
    <w:rsid w:val="00C15441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BD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70"/>
    <w:rsid w:val="00C208FC"/>
    <w:rsid w:val="00C20D40"/>
    <w:rsid w:val="00C20D54"/>
    <w:rsid w:val="00C20EEA"/>
    <w:rsid w:val="00C20EF6"/>
    <w:rsid w:val="00C20F56"/>
    <w:rsid w:val="00C21317"/>
    <w:rsid w:val="00C2171F"/>
    <w:rsid w:val="00C21720"/>
    <w:rsid w:val="00C21921"/>
    <w:rsid w:val="00C21BB3"/>
    <w:rsid w:val="00C21C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6D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5E7"/>
    <w:rsid w:val="00C2361C"/>
    <w:rsid w:val="00C2362C"/>
    <w:rsid w:val="00C23683"/>
    <w:rsid w:val="00C2383B"/>
    <w:rsid w:val="00C23B54"/>
    <w:rsid w:val="00C23B76"/>
    <w:rsid w:val="00C23B82"/>
    <w:rsid w:val="00C23C72"/>
    <w:rsid w:val="00C23CDC"/>
    <w:rsid w:val="00C23DDE"/>
    <w:rsid w:val="00C241CF"/>
    <w:rsid w:val="00C24438"/>
    <w:rsid w:val="00C245C7"/>
    <w:rsid w:val="00C24707"/>
    <w:rsid w:val="00C24876"/>
    <w:rsid w:val="00C24A0A"/>
    <w:rsid w:val="00C24AB3"/>
    <w:rsid w:val="00C25239"/>
    <w:rsid w:val="00C25302"/>
    <w:rsid w:val="00C253E6"/>
    <w:rsid w:val="00C25658"/>
    <w:rsid w:val="00C25986"/>
    <w:rsid w:val="00C25B04"/>
    <w:rsid w:val="00C25B6A"/>
    <w:rsid w:val="00C25E48"/>
    <w:rsid w:val="00C25FEC"/>
    <w:rsid w:val="00C26026"/>
    <w:rsid w:val="00C2608A"/>
    <w:rsid w:val="00C26167"/>
    <w:rsid w:val="00C26409"/>
    <w:rsid w:val="00C26485"/>
    <w:rsid w:val="00C26490"/>
    <w:rsid w:val="00C26626"/>
    <w:rsid w:val="00C2663E"/>
    <w:rsid w:val="00C2669C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27CC4"/>
    <w:rsid w:val="00C3062D"/>
    <w:rsid w:val="00C30AD6"/>
    <w:rsid w:val="00C30B91"/>
    <w:rsid w:val="00C30F45"/>
    <w:rsid w:val="00C31677"/>
    <w:rsid w:val="00C31844"/>
    <w:rsid w:val="00C318AB"/>
    <w:rsid w:val="00C31990"/>
    <w:rsid w:val="00C31BDB"/>
    <w:rsid w:val="00C31E42"/>
    <w:rsid w:val="00C3219B"/>
    <w:rsid w:val="00C32278"/>
    <w:rsid w:val="00C32AA0"/>
    <w:rsid w:val="00C32CA5"/>
    <w:rsid w:val="00C32E92"/>
    <w:rsid w:val="00C32FB7"/>
    <w:rsid w:val="00C33052"/>
    <w:rsid w:val="00C331D3"/>
    <w:rsid w:val="00C33467"/>
    <w:rsid w:val="00C334E3"/>
    <w:rsid w:val="00C33533"/>
    <w:rsid w:val="00C33552"/>
    <w:rsid w:val="00C335AC"/>
    <w:rsid w:val="00C33639"/>
    <w:rsid w:val="00C33983"/>
    <w:rsid w:val="00C33CF5"/>
    <w:rsid w:val="00C340FA"/>
    <w:rsid w:val="00C342DA"/>
    <w:rsid w:val="00C344E1"/>
    <w:rsid w:val="00C34640"/>
    <w:rsid w:val="00C347F2"/>
    <w:rsid w:val="00C34867"/>
    <w:rsid w:val="00C34936"/>
    <w:rsid w:val="00C34A10"/>
    <w:rsid w:val="00C34B83"/>
    <w:rsid w:val="00C34FF9"/>
    <w:rsid w:val="00C352C4"/>
    <w:rsid w:val="00C3556F"/>
    <w:rsid w:val="00C355A8"/>
    <w:rsid w:val="00C3582F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792"/>
    <w:rsid w:val="00C368AD"/>
    <w:rsid w:val="00C369B7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6D2"/>
    <w:rsid w:val="00C377EC"/>
    <w:rsid w:val="00C37971"/>
    <w:rsid w:val="00C37A4F"/>
    <w:rsid w:val="00C37B78"/>
    <w:rsid w:val="00C37E3F"/>
    <w:rsid w:val="00C37E94"/>
    <w:rsid w:val="00C37EB8"/>
    <w:rsid w:val="00C402FB"/>
    <w:rsid w:val="00C4031D"/>
    <w:rsid w:val="00C40365"/>
    <w:rsid w:val="00C40433"/>
    <w:rsid w:val="00C40439"/>
    <w:rsid w:val="00C406F9"/>
    <w:rsid w:val="00C40830"/>
    <w:rsid w:val="00C40881"/>
    <w:rsid w:val="00C40958"/>
    <w:rsid w:val="00C40ABF"/>
    <w:rsid w:val="00C40F9E"/>
    <w:rsid w:val="00C40FF8"/>
    <w:rsid w:val="00C411A0"/>
    <w:rsid w:val="00C412B3"/>
    <w:rsid w:val="00C41305"/>
    <w:rsid w:val="00C414E6"/>
    <w:rsid w:val="00C415DC"/>
    <w:rsid w:val="00C4161B"/>
    <w:rsid w:val="00C41724"/>
    <w:rsid w:val="00C4180A"/>
    <w:rsid w:val="00C41A36"/>
    <w:rsid w:val="00C41A74"/>
    <w:rsid w:val="00C41B11"/>
    <w:rsid w:val="00C41B12"/>
    <w:rsid w:val="00C41B5A"/>
    <w:rsid w:val="00C41E29"/>
    <w:rsid w:val="00C42082"/>
    <w:rsid w:val="00C42129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974"/>
    <w:rsid w:val="00C439DC"/>
    <w:rsid w:val="00C43DC0"/>
    <w:rsid w:val="00C44077"/>
    <w:rsid w:val="00C440F8"/>
    <w:rsid w:val="00C4425E"/>
    <w:rsid w:val="00C442AB"/>
    <w:rsid w:val="00C442AC"/>
    <w:rsid w:val="00C446A4"/>
    <w:rsid w:val="00C44AF3"/>
    <w:rsid w:val="00C44CE3"/>
    <w:rsid w:val="00C44DD8"/>
    <w:rsid w:val="00C45220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240"/>
    <w:rsid w:val="00C467E2"/>
    <w:rsid w:val="00C46856"/>
    <w:rsid w:val="00C468C9"/>
    <w:rsid w:val="00C468E8"/>
    <w:rsid w:val="00C46B28"/>
    <w:rsid w:val="00C46B8C"/>
    <w:rsid w:val="00C46C1F"/>
    <w:rsid w:val="00C472F0"/>
    <w:rsid w:val="00C47481"/>
    <w:rsid w:val="00C474B3"/>
    <w:rsid w:val="00C47793"/>
    <w:rsid w:val="00C47866"/>
    <w:rsid w:val="00C478B7"/>
    <w:rsid w:val="00C47A04"/>
    <w:rsid w:val="00C47EAB"/>
    <w:rsid w:val="00C47F54"/>
    <w:rsid w:val="00C47F90"/>
    <w:rsid w:val="00C500ED"/>
    <w:rsid w:val="00C501DD"/>
    <w:rsid w:val="00C502F2"/>
    <w:rsid w:val="00C504CC"/>
    <w:rsid w:val="00C5071A"/>
    <w:rsid w:val="00C50CFB"/>
    <w:rsid w:val="00C50D9E"/>
    <w:rsid w:val="00C50DDF"/>
    <w:rsid w:val="00C50F74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E9C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CD7"/>
    <w:rsid w:val="00C52D35"/>
    <w:rsid w:val="00C52F82"/>
    <w:rsid w:val="00C52FA1"/>
    <w:rsid w:val="00C532CC"/>
    <w:rsid w:val="00C5340A"/>
    <w:rsid w:val="00C534FB"/>
    <w:rsid w:val="00C53772"/>
    <w:rsid w:val="00C53C4A"/>
    <w:rsid w:val="00C53D8E"/>
    <w:rsid w:val="00C53F51"/>
    <w:rsid w:val="00C53FDB"/>
    <w:rsid w:val="00C54086"/>
    <w:rsid w:val="00C540DD"/>
    <w:rsid w:val="00C5459F"/>
    <w:rsid w:val="00C545FB"/>
    <w:rsid w:val="00C5469E"/>
    <w:rsid w:val="00C5476C"/>
    <w:rsid w:val="00C5491E"/>
    <w:rsid w:val="00C54ADF"/>
    <w:rsid w:val="00C54BD1"/>
    <w:rsid w:val="00C54D7E"/>
    <w:rsid w:val="00C54E22"/>
    <w:rsid w:val="00C54FC2"/>
    <w:rsid w:val="00C552E7"/>
    <w:rsid w:val="00C55470"/>
    <w:rsid w:val="00C55537"/>
    <w:rsid w:val="00C55642"/>
    <w:rsid w:val="00C558E6"/>
    <w:rsid w:val="00C55A9C"/>
    <w:rsid w:val="00C55B8B"/>
    <w:rsid w:val="00C55BF0"/>
    <w:rsid w:val="00C55CFC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6FD5"/>
    <w:rsid w:val="00C57045"/>
    <w:rsid w:val="00C57184"/>
    <w:rsid w:val="00C57203"/>
    <w:rsid w:val="00C57204"/>
    <w:rsid w:val="00C57242"/>
    <w:rsid w:val="00C57304"/>
    <w:rsid w:val="00C57459"/>
    <w:rsid w:val="00C57890"/>
    <w:rsid w:val="00C578FA"/>
    <w:rsid w:val="00C57961"/>
    <w:rsid w:val="00C57A1F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B5B"/>
    <w:rsid w:val="00C60D7E"/>
    <w:rsid w:val="00C60DCC"/>
    <w:rsid w:val="00C60FAB"/>
    <w:rsid w:val="00C610F4"/>
    <w:rsid w:val="00C6119D"/>
    <w:rsid w:val="00C61415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97C"/>
    <w:rsid w:val="00C62C69"/>
    <w:rsid w:val="00C62D8B"/>
    <w:rsid w:val="00C62DB0"/>
    <w:rsid w:val="00C62DF1"/>
    <w:rsid w:val="00C6336D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093"/>
    <w:rsid w:val="00C641C3"/>
    <w:rsid w:val="00C6429C"/>
    <w:rsid w:val="00C645BB"/>
    <w:rsid w:val="00C64672"/>
    <w:rsid w:val="00C64733"/>
    <w:rsid w:val="00C64773"/>
    <w:rsid w:val="00C647B1"/>
    <w:rsid w:val="00C6481C"/>
    <w:rsid w:val="00C6488D"/>
    <w:rsid w:val="00C649E2"/>
    <w:rsid w:val="00C64D9B"/>
    <w:rsid w:val="00C64E4D"/>
    <w:rsid w:val="00C64E53"/>
    <w:rsid w:val="00C65010"/>
    <w:rsid w:val="00C650C7"/>
    <w:rsid w:val="00C651D7"/>
    <w:rsid w:val="00C65251"/>
    <w:rsid w:val="00C6535B"/>
    <w:rsid w:val="00C654AD"/>
    <w:rsid w:val="00C654B5"/>
    <w:rsid w:val="00C65969"/>
    <w:rsid w:val="00C659AC"/>
    <w:rsid w:val="00C659EA"/>
    <w:rsid w:val="00C65A71"/>
    <w:rsid w:val="00C65BFA"/>
    <w:rsid w:val="00C661BA"/>
    <w:rsid w:val="00C6658C"/>
    <w:rsid w:val="00C666EB"/>
    <w:rsid w:val="00C66B90"/>
    <w:rsid w:val="00C66C09"/>
    <w:rsid w:val="00C66C80"/>
    <w:rsid w:val="00C66DC9"/>
    <w:rsid w:val="00C66FD9"/>
    <w:rsid w:val="00C670FD"/>
    <w:rsid w:val="00C6710A"/>
    <w:rsid w:val="00C67284"/>
    <w:rsid w:val="00C67360"/>
    <w:rsid w:val="00C673AE"/>
    <w:rsid w:val="00C67410"/>
    <w:rsid w:val="00C677D6"/>
    <w:rsid w:val="00C67A60"/>
    <w:rsid w:val="00C67AAB"/>
    <w:rsid w:val="00C67ABC"/>
    <w:rsid w:val="00C67DB3"/>
    <w:rsid w:val="00C67DEB"/>
    <w:rsid w:val="00C67ECE"/>
    <w:rsid w:val="00C67EEE"/>
    <w:rsid w:val="00C67FE7"/>
    <w:rsid w:val="00C7007C"/>
    <w:rsid w:val="00C70084"/>
    <w:rsid w:val="00C7066B"/>
    <w:rsid w:val="00C707DB"/>
    <w:rsid w:val="00C70873"/>
    <w:rsid w:val="00C70920"/>
    <w:rsid w:val="00C70975"/>
    <w:rsid w:val="00C709C5"/>
    <w:rsid w:val="00C709FF"/>
    <w:rsid w:val="00C70A63"/>
    <w:rsid w:val="00C70BB3"/>
    <w:rsid w:val="00C70C9C"/>
    <w:rsid w:val="00C70D65"/>
    <w:rsid w:val="00C70F6D"/>
    <w:rsid w:val="00C710D6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7FE"/>
    <w:rsid w:val="00C7289C"/>
    <w:rsid w:val="00C72ABD"/>
    <w:rsid w:val="00C72B88"/>
    <w:rsid w:val="00C72F46"/>
    <w:rsid w:val="00C72F76"/>
    <w:rsid w:val="00C72FE6"/>
    <w:rsid w:val="00C73484"/>
    <w:rsid w:val="00C73592"/>
    <w:rsid w:val="00C735E1"/>
    <w:rsid w:val="00C73630"/>
    <w:rsid w:val="00C73685"/>
    <w:rsid w:val="00C738B5"/>
    <w:rsid w:val="00C73A12"/>
    <w:rsid w:val="00C73A7A"/>
    <w:rsid w:val="00C73AB6"/>
    <w:rsid w:val="00C73ABB"/>
    <w:rsid w:val="00C73D69"/>
    <w:rsid w:val="00C73E2F"/>
    <w:rsid w:val="00C73E84"/>
    <w:rsid w:val="00C741C9"/>
    <w:rsid w:val="00C74404"/>
    <w:rsid w:val="00C74622"/>
    <w:rsid w:val="00C749FB"/>
    <w:rsid w:val="00C74A0A"/>
    <w:rsid w:val="00C74B77"/>
    <w:rsid w:val="00C74BAA"/>
    <w:rsid w:val="00C74C49"/>
    <w:rsid w:val="00C74CE2"/>
    <w:rsid w:val="00C75148"/>
    <w:rsid w:val="00C754A8"/>
    <w:rsid w:val="00C75606"/>
    <w:rsid w:val="00C757BC"/>
    <w:rsid w:val="00C757E2"/>
    <w:rsid w:val="00C7585E"/>
    <w:rsid w:val="00C7591B"/>
    <w:rsid w:val="00C75A17"/>
    <w:rsid w:val="00C75B20"/>
    <w:rsid w:val="00C75EA4"/>
    <w:rsid w:val="00C75F0D"/>
    <w:rsid w:val="00C761A7"/>
    <w:rsid w:val="00C76450"/>
    <w:rsid w:val="00C7645F"/>
    <w:rsid w:val="00C765F5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4A5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3C1"/>
    <w:rsid w:val="00C80424"/>
    <w:rsid w:val="00C80550"/>
    <w:rsid w:val="00C8059A"/>
    <w:rsid w:val="00C8074F"/>
    <w:rsid w:val="00C80B82"/>
    <w:rsid w:val="00C80B8E"/>
    <w:rsid w:val="00C80BA4"/>
    <w:rsid w:val="00C80BB2"/>
    <w:rsid w:val="00C80D94"/>
    <w:rsid w:val="00C810E1"/>
    <w:rsid w:val="00C81412"/>
    <w:rsid w:val="00C8144B"/>
    <w:rsid w:val="00C81472"/>
    <w:rsid w:val="00C814EB"/>
    <w:rsid w:val="00C81726"/>
    <w:rsid w:val="00C81862"/>
    <w:rsid w:val="00C81A42"/>
    <w:rsid w:val="00C81BF7"/>
    <w:rsid w:val="00C81FEE"/>
    <w:rsid w:val="00C82106"/>
    <w:rsid w:val="00C823CA"/>
    <w:rsid w:val="00C82591"/>
    <w:rsid w:val="00C825C6"/>
    <w:rsid w:val="00C825FB"/>
    <w:rsid w:val="00C8295C"/>
    <w:rsid w:val="00C8297A"/>
    <w:rsid w:val="00C82A10"/>
    <w:rsid w:val="00C82D70"/>
    <w:rsid w:val="00C830C7"/>
    <w:rsid w:val="00C830D0"/>
    <w:rsid w:val="00C83327"/>
    <w:rsid w:val="00C83395"/>
    <w:rsid w:val="00C83532"/>
    <w:rsid w:val="00C835F1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0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4EF0"/>
    <w:rsid w:val="00C85081"/>
    <w:rsid w:val="00C8512B"/>
    <w:rsid w:val="00C8565C"/>
    <w:rsid w:val="00C8576B"/>
    <w:rsid w:val="00C85892"/>
    <w:rsid w:val="00C85AB1"/>
    <w:rsid w:val="00C85C36"/>
    <w:rsid w:val="00C85C4D"/>
    <w:rsid w:val="00C85EE2"/>
    <w:rsid w:val="00C86021"/>
    <w:rsid w:val="00C86116"/>
    <w:rsid w:val="00C8618F"/>
    <w:rsid w:val="00C86386"/>
    <w:rsid w:val="00C86562"/>
    <w:rsid w:val="00C865AA"/>
    <w:rsid w:val="00C865F6"/>
    <w:rsid w:val="00C867AE"/>
    <w:rsid w:val="00C868A9"/>
    <w:rsid w:val="00C868DB"/>
    <w:rsid w:val="00C868F1"/>
    <w:rsid w:val="00C86AD3"/>
    <w:rsid w:val="00C86AD4"/>
    <w:rsid w:val="00C86B25"/>
    <w:rsid w:val="00C86C0E"/>
    <w:rsid w:val="00C86CE6"/>
    <w:rsid w:val="00C86D5B"/>
    <w:rsid w:val="00C86F2A"/>
    <w:rsid w:val="00C86F6A"/>
    <w:rsid w:val="00C874A1"/>
    <w:rsid w:val="00C875A8"/>
    <w:rsid w:val="00C875AE"/>
    <w:rsid w:val="00C87807"/>
    <w:rsid w:val="00C878AD"/>
    <w:rsid w:val="00C878E9"/>
    <w:rsid w:val="00C8794D"/>
    <w:rsid w:val="00C87C93"/>
    <w:rsid w:val="00C87FAC"/>
    <w:rsid w:val="00C900ED"/>
    <w:rsid w:val="00C902C1"/>
    <w:rsid w:val="00C9039E"/>
    <w:rsid w:val="00C903E8"/>
    <w:rsid w:val="00C90433"/>
    <w:rsid w:val="00C9045B"/>
    <w:rsid w:val="00C90488"/>
    <w:rsid w:val="00C90520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AC1"/>
    <w:rsid w:val="00C92CBC"/>
    <w:rsid w:val="00C92CE7"/>
    <w:rsid w:val="00C93065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3F5C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46A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9D5"/>
    <w:rsid w:val="00C96D57"/>
    <w:rsid w:val="00C96D97"/>
    <w:rsid w:val="00C96DBA"/>
    <w:rsid w:val="00C96EE5"/>
    <w:rsid w:val="00C9705F"/>
    <w:rsid w:val="00C97120"/>
    <w:rsid w:val="00C97161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2"/>
    <w:rsid w:val="00C97A97"/>
    <w:rsid w:val="00C97CED"/>
    <w:rsid w:val="00CA0070"/>
    <w:rsid w:val="00CA020A"/>
    <w:rsid w:val="00CA022A"/>
    <w:rsid w:val="00CA038A"/>
    <w:rsid w:val="00CA04BA"/>
    <w:rsid w:val="00CA0525"/>
    <w:rsid w:val="00CA0690"/>
    <w:rsid w:val="00CA06F7"/>
    <w:rsid w:val="00CA0876"/>
    <w:rsid w:val="00CA0892"/>
    <w:rsid w:val="00CA08B1"/>
    <w:rsid w:val="00CA0941"/>
    <w:rsid w:val="00CA15B6"/>
    <w:rsid w:val="00CA16AB"/>
    <w:rsid w:val="00CA1B12"/>
    <w:rsid w:val="00CA1D48"/>
    <w:rsid w:val="00CA1DE1"/>
    <w:rsid w:val="00CA237A"/>
    <w:rsid w:val="00CA26A2"/>
    <w:rsid w:val="00CA27A2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324"/>
    <w:rsid w:val="00CA372E"/>
    <w:rsid w:val="00CA38CD"/>
    <w:rsid w:val="00CA3A01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AD7"/>
    <w:rsid w:val="00CA4D04"/>
    <w:rsid w:val="00CA4EC0"/>
    <w:rsid w:val="00CA4F19"/>
    <w:rsid w:val="00CA5006"/>
    <w:rsid w:val="00CA5183"/>
    <w:rsid w:val="00CA52E2"/>
    <w:rsid w:val="00CA5457"/>
    <w:rsid w:val="00CA5479"/>
    <w:rsid w:val="00CA58A9"/>
    <w:rsid w:val="00CA5965"/>
    <w:rsid w:val="00CA5B7B"/>
    <w:rsid w:val="00CA5D2D"/>
    <w:rsid w:val="00CA5E75"/>
    <w:rsid w:val="00CA5F43"/>
    <w:rsid w:val="00CA5FB5"/>
    <w:rsid w:val="00CA6200"/>
    <w:rsid w:val="00CA62A2"/>
    <w:rsid w:val="00CA6550"/>
    <w:rsid w:val="00CA670F"/>
    <w:rsid w:val="00CA67FA"/>
    <w:rsid w:val="00CA6B5B"/>
    <w:rsid w:val="00CA6B5F"/>
    <w:rsid w:val="00CA6C0C"/>
    <w:rsid w:val="00CA6D58"/>
    <w:rsid w:val="00CA6D70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AC6"/>
    <w:rsid w:val="00CA7C05"/>
    <w:rsid w:val="00CA7EF2"/>
    <w:rsid w:val="00CA7F27"/>
    <w:rsid w:val="00CB0082"/>
    <w:rsid w:val="00CB035A"/>
    <w:rsid w:val="00CB0367"/>
    <w:rsid w:val="00CB036D"/>
    <w:rsid w:val="00CB07C4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4F1"/>
    <w:rsid w:val="00CB15FD"/>
    <w:rsid w:val="00CB16B6"/>
    <w:rsid w:val="00CB16D8"/>
    <w:rsid w:val="00CB177A"/>
    <w:rsid w:val="00CB1981"/>
    <w:rsid w:val="00CB1984"/>
    <w:rsid w:val="00CB19FB"/>
    <w:rsid w:val="00CB1A22"/>
    <w:rsid w:val="00CB1F82"/>
    <w:rsid w:val="00CB20AE"/>
    <w:rsid w:val="00CB20E9"/>
    <w:rsid w:val="00CB2784"/>
    <w:rsid w:val="00CB27F2"/>
    <w:rsid w:val="00CB2867"/>
    <w:rsid w:val="00CB2876"/>
    <w:rsid w:val="00CB2879"/>
    <w:rsid w:val="00CB294B"/>
    <w:rsid w:val="00CB2A0F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581"/>
    <w:rsid w:val="00CB36C1"/>
    <w:rsid w:val="00CB378E"/>
    <w:rsid w:val="00CB37BF"/>
    <w:rsid w:val="00CB382F"/>
    <w:rsid w:val="00CB3A28"/>
    <w:rsid w:val="00CB3A97"/>
    <w:rsid w:val="00CB3BCE"/>
    <w:rsid w:val="00CB3DBD"/>
    <w:rsid w:val="00CB3F5E"/>
    <w:rsid w:val="00CB4042"/>
    <w:rsid w:val="00CB40A0"/>
    <w:rsid w:val="00CB4120"/>
    <w:rsid w:val="00CB4204"/>
    <w:rsid w:val="00CB4254"/>
    <w:rsid w:val="00CB43DA"/>
    <w:rsid w:val="00CB4410"/>
    <w:rsid w:val="00CB462F"/>
    <w:rsid w:val="00CB47C2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3E2"/>
    <w:rsid w:val="00CB5475"/>
    <w:rsid w:val="00CB59A3"/>
    <w:rsid w:val="00CB5A02"/>
    <w:rsid w:val="00CB5A2B"/>
    <w:rsid w:val="00CB5A62"/>
    <w:rsid w:val="00CB5A72"/>
    <w:rsid w:val="00CB5D46"/>
    <w:rsid w:val="00CB5ED2"/>
    <w:rsid w:val="00CB5FFA"/>
    <w:rsid w:val="00CB6127"/>
    <w:rsid w:val="00CB6160"/>
    <w:rsid w:val="00CB639B"/>
    <w:rsid w:val="00CB688D"/>
    <w:rsid w:val="00CB69B3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67E"/>
    <w:rsid w:val="00CB7824"/>
    <w:rsid w:val="00CB79D5"/>
    <w:rsid w:val="00CB7A05"/>
    <w:rsid w:val="00CB7D23"/>
    <w:rsid w:val="00CC0275"/>
    <w:rsid w:val="00CC02B5"/>
    <w:rsid w:val="00CC0431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379"/>
    <w:rsid w:val="00CC1522"/>
    <w:rsid w:val="00CC1672"/>
    <w:rsid w:val="00CC17B5"/>
    <w:rsid w:val="00CC1891"/>
    <w:rsid w:val="00CC1894"/>
    <w:rsid w:val="00CC19BF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EB"/>
    <w:rsid w:val="00CC30F5"/>
    <w:rsid w:val="00CC3218"/>
    <w:rsid w:val="00CC3236"/>
    <w:rsid w:val="00CC3479"/>
    <w:rsid w:val="00CC3DCD"/>
    <w:rsid w:val="00CC3E53"/>
    <w:rsid w:val="00CC3E5F"/>
    <w:rsid w:val="00CC3E60"/>
    <w:rsid w:val="00CC3ED4"/>
    <w:rsid w:val="00CC3EF1"/>
    <w:rsid w:val="00CC419B"/>
    <w:rsid w:val="00CC4420"/>
    <w:rsid w:val="00CC4498"/>
    <w:rsid w:val="00CC4639"/>
    <w:rsid w:val="00CC4642"/>
    <w:rsid w:val="00CC4701"/>
    <w:rsid w:val="00CC49A5"/>
    <w:rsid w:val="00CC4AF8"/>
    <w:rsid w:val="00CC4BF4"/>
    <w:rsid w:val="00CC4CAF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BC9"/>
    <w:rsid w:val="00CC5E6B"/>
    <w:rsid w:val="00CC5EF9"/>
    <w:rsid w:val="00CC62CB"/>
    <w:rsid w:val="00CC641A"/>
    <w:rsid w:val="00CC6443"/>
    <w:rsid w:val="00CC677B"/>
    <w:rsid w:val="00CC68B6"/>
    <w:rsid w:val="00CC6926"/>
    <w:rsid w:val="00CC69D5"/>
    <w:rsid w:val="00CC6B76"/>
    <w:rsid w:val="00CC6DC8"/>
    <w:rsid w:val="00CC6F0B"/>
    <w:rsid w:val="00CC6F49"/>
    <w:rsid w:val="00CC7217"/>
    <w:rsid w:val="00CC754B"/>
    <w:rsid w:val="00CC784F"/>
    <w:rsid w:val="00CC785E"/>
    <w:rsid w:val="00CC799F"/>
    <w:rsid w:val="00CC7A70"/>
    <w:rsid w:val="00CC7B3A"/>
    <w:rsid w:val="00CC7B5D"/>
    <w:rsid w:val="00CC7F22"/>
    <w:rsid w:val="00CC7F3A"/>
    <w:rsid w:val="00CD0029"/>
    <w:rsid w:val="00CD0143"/>
    <w:rsid w:val="00CD04EC"/>
    <w:rsid w:val="00CD05BC"/>
    <w:rsid w:val="00CD0828"/>
    <w:rsid w:val="00CD0B96"/>
    <w:rsid w:val="00CD0C5B"/>
    <w:rsid w:val="00CD0DD1"/>
    <w:rsid w:val="00CD0FE2"/>
    <w:rsid w:val="00CD1010"/>
    <w:rsid w:val="00CD1117"/>
    <w:rsid w:val="00CD13AA"/>
    <w:rsid w:val="00CD1890"/>
    <w:rsid w:val="00CD1B7B"/>
    <w:rsid w:val="00CD2109"/>
    <w:rsid w:val="00CD214D"/>
    <w:rsid w:val="00CD240B"/>
    <w:rsid w:val="00CD24C4"/>
    <w:rsid w:val="00CD2593"/>
    <w:rsid w:val="00CD2621"/>
    <w:rsid w:val="00CD275B"/>
    <w:rsid w:val="00CD2769"/>
    <w:rsid w:val="00CD28EE"/>
    <w:rsid w:val="00CD292F"/>
    <w:rsid w:val="00CD2946"/>
    <w:rsid w:val="00CD29D9"/>
    <w:rsid w:val="00CD2C47"/>
    <w:rsid w:val="00CD2E31"/>
    <w:rsid w:val="00CD318D"/>
    <w:rsid w:val="00CD31A8"/>
    <w:rsid w:val="00CD3293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DA3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BD6"/>
    <w:rsid w:val="00CD6C2E"/>
    <w:rsid w:val="00CD6DB7"/>
    <w:rsid w:val="00CD7038"/>
    <w:rsid w:val="00CD71B2"/>
    <w:rsid w:val="00CD721F"/>
    <w:rsid w:val="00CD723C"/>
    <w:rsid w:val="00CD72D0"/>
    <w:rsid w:val="00CD74CA"/>
    <w:rsid w:val="00CD7534"/>
    <w:rsid w:val="00CD75D3"/>
    <w:rsid w:val="00CD791B"/>
    <w:rsid w:val="00CD79D6"/>
    <w:rsid w:val="00CD7B70"/>
    <w:rsid w:val="00CD7C0D"/>
    <w:rsid w:val="00CD7C12"/>
    <w:rsid w:val="00CD7C1E"/>
    <w:rsid w:val="00CD7E17"/>
    <w:rsid w:val="00CE002D"/>
    <w:rsid w:val="00CE0087"/>
    <w:rsid w:val="00CE04C1"/>
    <w:rsid w:val="00CE096B"/>
    <w:rsid w:val="00CE0A7B"/>
    <w:rsid w:val="00CE0CC7"/>
    <w:rsid w:val="00CE0D02"/>
    <w:rsid w:val="00CE0D86"/>
    <w:rsid w:val="00CE0DD8"/>
    <w:rsid w:val="00CE0E81"/>
    <w:rsid w:val="00CE11FA"/>
    <w:rsid w:val="00CE1220"/>
    <w:rsid w:val="00CE14FA"/>
    <w:rsid w:val="00CE1511"/>
    <w:rsid w:val="00CE1690"/>
    <w:rsid w:val="00CE1800"/>
    <w:rsid w:val="00CE1A4A"/>
    <w:rsid w:val="00CE1B92"/>
    <w:rsid w:val="00CE1C24"/>
    <w:rsid w:val="00CE1E6D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725"/>
    <w:rsid w:val="00CE29CA"/>
    <w:rsid w:val="00CE2AD4"/>
    <w:rsid w:val="00CE2C3A"/>
    <w:rsid w:val="00CE2E0D"/>
    <w:rsid w:val="00CE2E91"/>
    <w:rsid w:val="00CE2EA3"/>
    <w:rsid w:val="00CE2FED"/>
    <w:rsid w:val="00CE3034"/>
    <w:rsid w:val="00CE3086"/>
    <w:rsid w:val="00CE32CA"/>
    <w:rsid w:val="00CE32F0"/>
    <w:rsid w:val="00CE33CB"/>
    <w:rsid w:val="00CE347A"/>
    <w:rsid w:val="00CE34D2"/>
    <w:rsid w:val="00CE3573"/>
    <w:rsid w:val="00CE358E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B35"/>
    <w:rsid w:val="00CE4DE1"/>
    <w:rsid w:val="00CE4E14"/>
    <w:rsid w:val="00CE4F3C"/>
    <w:rsid w:val="00CE4FD2"/>
    <w:rsid w:val="00CE4FE4"/>
    <w:rsid w:val="00CE5087"/>
    <w:rsid w:val="00CE50E6"/>
    <w:rsid w:val="00CE54BA"/>
    <w:rsid w:val="00CE5508"/>
    <w:rsid w:val="00CE581F"/>
    <w:rsid w:val="00CE5982"/>
    <w:rsid w:val="00CE5A39"/>
    <w:rsid w:val="00CE5AE7"/>
    <w:rsid w:val="00CE5C8C"/>
    <w:rsid w:val="00CE5CA0"/>
    <w:rsid w:val="00CE602A"/>
    <w:rsid w:val="00CE6193"/>
    <w:rsid w:val="00CE6364"/>
    <w:rsid w:val="00CE63BA"/>
    <w:rsid w:val="00CE64C6"/>
    <w:rsid w:val="00CE661E"/>
    <w:rsid w:val="00CE669A"/>
    <w:rsid w:val="00CE6818"/>
    <w:rsid w:val="00CE6943"/>
    <w:rsid w:val="00CE698D"/>
    <w:rsid w:val="00CE6A82"/>
    <w:rsid w:val="00CE6C85"/>
    <w:rsid w:val="00CE6D16"/>
    <w:rsid w:val="00CE6D83"/>
    <w:rsid w:val="00CE6DA3"/>
    <w:rsid w:val="00CE6E04"/>
    <w:rsid w:val="00CE6E1D"/>
    <w:rsid w:val="00CE6F2A"/>
    <w:rsid w:val="00CE71C2"/>
    <w:rsid w:val="00CE71DF"/>
    <w:rsid w:val="00CE73E1"/>
    <w:rsid w:val="00CE7438"/>
    <w:rsid w:val="00CE7807"/>
    <w:rsid w:val="00CE798F"/>
    <w:rsid w:val="00CE79B7"/>
    <w:rsid w:val="00CE7A85"/>
    <w:rsid w:val="00CE7B8D"/>
    <w:rsid w:val="00CE7C9A"/>
    <w:rsid w:val="00CE7E31"/>
    <w:rsid w:val="00CF0102"/>
    <w:rsid w:val="00CF01E5"/>
    <w:rsid w:val="00CF041B"/>
    <w:rsid w:val="00CF06CA"/>
    <w:rsid w:val="00CF06D6"/>
    <w:rsid w:val="00CF0708"/>
    <w:rsid w:val="00CF079C"/>
    <w:rsid w:val="00CF081B"/>
    <w:rsid w:val="00CF0890"/>
    <w:rsid w:val="00CF0A1A"/>
    <w:rsid w:val="00CF0C2B"/>
    <w:rsid w:val="00CF0CBF"/>
    <w:rsid w:val="00CF0FD4"/>
    <w:rsid w:val="00CF1014"/>
    <w:rsid w:val="00CF1260"/>
    <w:rsid w:val="00CF13B5"/>
    <w:rsid w:val="00CF14B1"/>
    <w:rsid w:val="00CF14E4"/>
    <w:rsid w:val="00CF175E"/>
    <w:rsid w:val="00CF191B"/>
    <w:rsid w:val="00CF1B4B"/>
    <w:rsid w:val="00CF1C8E"/>
    <w:rsid w:val="00CF1CDB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547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E04"/>
    <w:rsid w:val="00CF43C0"/>
    <w:rsid w:val="00CF4412"/>
    <w:rsid w:val="00CF44D7"/>
    <w:rsid w:val="00CF4501"/>
    <w:rsid w:val="00CF470A"/>
    <w:rsid w:val="00CF4A76"/>
    <w:rsid w:val="00CF5072"/>
    <w:rsid w:val="00CF50DB"/>
    <w:rsid w:val="00CF51B2"/>
    <w:rsid w:val="00CF52A8"/>
    <w:rsid w:val="00CF5481"/>
    <w:rsid w:val="00CF56A0"/>
    <w:rsid w:val="00CF580B"/>
    <w:rsid w:val="00CF5848"/>
    <w:rsid w:val="00CF595B"/>
    <w:rsid w:val="00CF59AD"/>
    <w:rsid w:val="00CF5E15"/>
    <w:rsid w:val="00CF5FA6"/>
    <w:rsid w:val="00CF5FD4"/>
    <w:rsid w:val="00CF600B"/>
    <w:rsid w:val="00CF61B8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4D2"/>
    <w:rsid w:val="00CF7738"/>
    <w:rsid w:val="00CF7806"/>
    <w:rsid w:val="00CF7A59"/>
    <w:rsid w:val="00CF7B66"/>
    <w:rsid w:val="00CF7B81"/>
    <w:rsid w:val="00CF7BC8"/>
    <w:rsid w:val="00CF7DF6"/>
    <w:rsid w:val="00CF7E94"/>
    <w:rsid w:val="00CF7F51"/>
    <w:rsid w:val="00D000FC"/>
    <w:rsid w:val="00D0012B"/>
    <w:rsid w:val="00D00295"/>
    <w:rsid w:val="00D00483"/>
    <w:rsid w:val="00D00547"/>
    <w:rsid w:val="00D00648"/>
    <w:rsid w:val="00D006F3"/>
    <w:rsid w:val="00D00737"/>
    <w:rsid w:val="00D00836"/>
    <w:rsid w:val="00D0103D"/>
    <w:rsid w:val="00D011E2"/>
    <w:rsid w:val="00D01465"/>
    <w:rsid w:val="00D014FC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6A2"/>
    <w:rsid w:val="00D036F0"/>
    <w:rsid w:val="00D03908"/>
    <w:rsid w:val="00D03A31"/>
    <w:rsid w:val="00D03AC4"/>
    <w:rsid w:val="00D03B7F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BCB"/>
    <w:rsid w:val="00D04CA4"/>
    <w:rsid w:val="00D04D04"/>
    <w:rsid w:val="00D04D17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B8D"/>
    <w:rsid w:val="00D05C4B"/>
    <w:rsid w:val="00D05D5C"/>
    <w:rsid w:val="00D05E03"/>
    <w:rsid w:val="00D05E72"/>
    <w:rsid w:val="00D06091"/>
    <w:rsid w:val="00D061D8"/>
    <w:rsid w:val="00D06563"/>
    <w:rsid w:val="00D067C2"/>
    <w:rsid w:val="00D068BC"/>
    <w:rsid w:val="00D06922"/>
    <w:rsid w:val="00D069E0"/>
    <w:rsid w:val="00D06A8A"/>
    <w:rsid w:val="00D06BE5"/>
    <w:rsid w:val="00D06E02"/>
    <w:rsid w:val="00D07070"/>
    <w:rsid w:val="00D0708B"/>
    <w:rsid w:val="00D0737B"/>
    <w:rsid w:val="00D07567"/>
    <w:rsid w:val="00D07590"/>
    <w:rsid w:val="00D0759C"/>
    <w:rsid w:val="00D07611"/>
    <w:rsid w:val="00D07727"/>
    <w:rsid w:val="00D077B3"/>
    <w:rsid w:val="00D078C7"/>
    <w:rsid w:val="00D0791A"/>
    <w:rsid w:val="00D0791B"/>
    <w:rsid w:val="00D07A8F"/>
    <w:rsid w:val="00D07F0A"/>
    <w:rsid w:val="00D07F98"/>
    <w:rsid w:val="00D1010A"/>
    <w:rsid w:val="00D10196"/>
    <w:rsid w:val="00D1023A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665"/>
    <w:rsid w:val="00D11857"/>
    <w:rsid w:val="00D11C00"/>
    <w:rsid w:val="00D11EE3"/>
    <w:rsid w:val="00D12176"/>
    <w:rsid w:val="00D121D7"/>
    <w:rsid w:val="00D121E5"/>
    <w:rsid w:val="00D121F1"/>
    <w:rsid w:val="00D12458"/>
    <w:rsid w:val="00D125D5"/>
    <w:rsid w:val="00D12726"/>
    <w:rsid w:val="00D128D5"/>
    <w:rsid w:val="00D12D5C"/>
    <w:rsid w:val="00D12E82"/>
    <w:rsid w:val="00D12F88"/>
    <w:rsid w:val="00D12FC1"/>
    <w:rsid w:val="00D12FE1"/>
    <w:rsid w:val="00D13063"/>
    <w:rsid w:val="00D13144"/>
    <w:rsid w:val="00D131A0"/>
    <w:rsid w:val="00D131A9"/>
    <w:rsid w:val="00D13268"/>
    <w:rsid w:val="00D13441"/>
    <w:rsid w:val="00D13700"/>
    <w:rsid w:val="00D13899"/>
    <w:rsid w:val="00D13A41"/>
    <w:rsid w:val="00D13B9F"/>
    <w:rsid w:val="00D13F50"/>
    <w:rsid w:val="00D1406C"/>
    <w:rsid w:val="00D14616"/>
    <w:rsid w:val="00D14873"/>
    <w:rsid w:val="00D14AD6"/>
    <w:rsid w:val="00D14BA4"/>
    <w:rsid w:val="00D14BB5"/>
    <w:rsid w:val="00D14CD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26D"/>
    <w:rsid w:val="00D16308"/>
    <w:rsid w:val="00D16399"/>
    <w:rsid w:val="00D1639A"/>
    <w:rsid w:val="00D163AB"/>
    <w:rsid w:val="00D163BD"/>
    <w:rsid w:val="00D164D2"/>
    <w:rsid w:val="00D16501"/>
    <w:rsid w:val="00D16513"/>
    <w:rsid w:val="00D16769"/>
    <w:rsid w:val="00D16992"/>
    <w:rsid w:val="00D16D1C"/>
    <w:rsid w:val="00D16DB6"/>
    <w:rsid w:val="00D16F4E"/>
    <w:rsid w:val="00D17034"/>
    <w:rsid w:val="00D178C8"/>
    <w:rsid w:val="00D17EE0"/>
    <w:rsid w:val="00D201C2"/>
    <w:rsid w:val="00D20508"/>
    <w:rsid w:val="00D2068E"/>
    <w:rsid w:val="00D207AE"/>
    <w:rsid w:val="00D20C1C"/>
    <w:rsid w:val="00D20C42"/>
    <w:rsid w:val="00D20C73"/>
    <w:rsid w:val="00D20D06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D3"/>
    <w:rsid w:val="00D223F0"/>
    <w:rsid w:val="00D22555"/>
    <w:rsid w:val="00D225EA"/>
    <w:rsid w:val="00D2266E"/>
    <w:rsid w:val="00D226EC"/>
    <w:rsid w:val="00D22858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65B"/>
    <w:rsid w:val="00D256FC"/>
    <w:rsid w:val="00D25769"/>
    <w:rsid w:val="00D25A9F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66A"/>
    <w:rsid w:val="00D27942"/>
    <w:rsid w:val="00D27989"/>
    <w:rsid w:val="00D27AEA"/>
    <w:rsid w:val="00D27AFD"/>
    <w:rsid w:val="00D27E17"/>
    <w:rsid w:val="00D3012D"/>
    <w:rsid w:val="00D302B0"/>
    <w:rsid w:val="00D303E1"/>
    <w:rsid w:val="00D30728"/>
    <w:rsid w:val="00D307EA"/>
    <w:rsid w:val="00D30857"/>
    <w:rsid w:val="00D30907"/>
    <w:rsid w:val="00D3091A"/>
    <w:rsid w:val="00D309C3"/>
    <w:rsid w:val="00D30A4D"/>
    <w:rsid w:val="00D30E51"/>
    <w:rsid w:val="00D30ED7"/>
    <w:rsid w:val="00D30FCD"/>
    <w:rsid w:val="00D3110A"/>
    <w:rsid w:val="00D311C4"/>
    <w:rsid w:val="00D3149D"/>
    <w:rsid w:val="00D31592"/>
    <w:rsid w:val="00D316AE"/>
    <w:rsid w:val="00D31802"/>
    <w:rsid w:val="00D31939"/>
    <w:rsid w:val="00D3194A"/>
    <w:rsid w:val="00D31C1A"/>
    <w:rsid w:val="00D31C31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BE2"/>
    <w:rsid w:val="00D32CE2"/>
    <w:rsid w:val="00D32D4A"/>
    <w:rsid w:val="00D32F57"/>
    <w:rsid w:val="00D33041"/>
    <w:rsid w:val="00D332D9"/>
    <w:rsid w:val="00D33360"/>
    <w:rsid w:val="00D3358C"/>
    <w:rsid w:val="00D33785"/>
    <w:rsid w:val="00D33A80"/>
    <w:rsid w:val="00D33BB0"/>
    <w:rsid w:val="00D33C5A"/>
    <w:rsid w:val="00D33C7A"/>
    <w:rsid w:val="00D33E24"/>
    <w:rsid w:val="00D34035"/>
    <w:rsid w:val="00D3414C"/>
    <w:rsid w:val="00D341BF"/>
    <w:rsid w:val="00D34224"/>
    <w:rsid w:val="00D347E0"/>
    <w:rsid w:val="00D3490C"/>
    <w:rsid w:val="00D34ACA"/>
    <w:rsid w:val="00D34B30"/>
    <w:rsid w:val="00D34BE7"/>
    <w:rsid w:val="00D34CC7"/>
    <w:rsid w:val="00D34E8B"/>
    <w:rsid w:val="00D3534D"/>
    <w:rsid w:val="00D3539E"/>
    <w:rsid w:val="00D353FE"/>
    <w:rsid w:val="00D354AA"/>
    <w:rsid w:val="00D3554D"/>
    <w:rsid w:val="00D356B8"/>
    <w:rsid w:val="00D3570F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2BD"/>
    <w:rsid w:val="00D374EE"/>
    <w:rsid w:val="00D375EB"/>
    <w:rsid w:val="00D376BA"/>
    <w:rsid w:val="00D3773F"/>
    <w:rsid w:val="00D37883"/>
    <w:rsid w:val="00D3792B"/>
    <w:rsid w:val="00D37A17"/>
    <w:rsid w:val="00D37B74"/>
    <w:rsid w:val="00D37B92"/>
    <w:rsid w:val="00D37C58"/>
    <w:rsid w:val="00D37CAE"/>
    <w:rsid w:val="00D37D3C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8C"/>
    <w:rsid w:val="00D417D1"/>
    <w:rsid w:val="00D41981"/>
    <w:rsid w:val="00D41A41"/>
    <w:rsid w:val="00D41B3C"/>
    <w:rsid w:val="00D41F3A"/>
    <w:rsid w:val="00D4217D"/>
    <w:rsid w:val="00D4218A"/>
    <w:rsid w:val="00D4246D"/>
    <w:rsid w:val="00D42669"/>
    <w:rsid w:val="00D4296F"/>
    <w:rsid w:val="00D42A0F"/>
    <w:rsid w:val="00D42D5C"/>
    <w:rsid w:val="00D42EBC"/>
    <w:rsid w:val="00D42F4A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052"/>
    <w:rsid w:val="00D4413B"/>
    <w:rsid w:val="00D44531"/>
    <w:rsid w:val="00D4480A"/>
    <w:rsid w:val="00D44DA4"/>
    <w:rsid w:val="00D44E50"/>
    <w:rsid w:val="00D44F20"/>
    <w:rsid w:val="00D44F6F"/>
    <w:rsid w:val="00D44FA3"/>
    <w:rsid w:val="00D44FD3"/>
    <w:rsid w:val="00D44FD6"/>
    <w:rsid w:val="00D451AB"/>
    <w:rsid w:val="00D451E2"/>
    <w:rsid w:val="00D4521E"/>
    <w:rsid w:val="00D4537C"/>
    <w:rsid w:val="00D4547B"/>
    <w:rsid w:val="00D455CB"/>
    <w:rsid w:val="00D4566F"/>
    <w:rsid w:val="00D457DA"/>
    <w:rsid w:val="00D45A75"/>
    <w:rsid w:val="00D45ABE"/>
    <w:rsid w:val="00D45AD3"/>
    <w:rsid w:val="00D45B63"/>
    <w:rsid w:val="00D45BBF"/>
    <w:rsid w:val="00D45D5A"/>
    <w:rsid w:val="00D45DB4"/>
    <w:rsid w:val="00D45F27"/>
    <w:rsid w:val="00D46362"/>
    <w:rsid w:val="00D46675"/>
    <w:rsid w:val="00D4673A"/>
    <w:rsid w:val="00D467D6"/>
    <w:rsid w:val="00D46886"/>
    <w:rsid w:val="00D46CA0"/>
    <w:rsid w:val="00D46CA5"/>
    <w:rsid w:val="00D47007"/>
    <w:rsid w:val="00D47154"/>
    <w:rsid w:val="00D47438"/>
    <w:rsid w:val="00D476B5"/>
    <w:rsid w:val="00D47811"/>
    <w:rsid w:val="00D47914"/>
    <w:rsid w:val="00D47946"/>
    <w:rsid w:val="00D47A36"/>
    <w:rsid w:val="00D47C1F"/>
    <w:rsid w:val="00D47C45"/>
    <w:rsid w:val="00D5004F"/>
    <w:rsid w:val="00D50083"/>
    <w:rsid w:val="00D500CC"/>
    <w:rsid w:val="00D501D9"/>
    <w:rsid w:val="00D503F2"/>
    <w:rsid w:val="00D5046C"/>
    <w:rsid w:val="00D504CA"/>
    <w:rsid w:val="00D505EB"/>
    <w:rsid w:val="00D50B97"/>
    <w:rsid w:val="00D50BF3"/>
    <w:rsid w:val="00D50C09"/>
    <w:rsid w:val="00D50C5C"/>
    <w:rsid w:val="00D50D85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2048"/>
    <w:rsid w:val="00D521B0"/>
    <w:rsid w:val="00D521C2"/>
    <w:rsid w:val="00D521F9"/>
    <w:rsid w:val="00D5226C"/>
    <w:rsid w:val="00D52287"/>
    <w:rsid w:val="00D52289"/>
    <w:rsid w:val="00D525DF"/>
    <w:rsid w:val="00D52624"/>
    <w:rsid w:val="00D52802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08"/>
    <w:rsid w:val="00D53980"/>
    <w:rsid w:val="00D539B3"/>
    <w:rsid w:val="00D53DA8"/>
    <w:rsid w:val="00D53E63"/>
    <w:rsid w:val="00D53E9A"/>
    <w:rsid w:val="00D53EE1"/>
    <w:rsid w:val="00D54180"/>
    <w:rsid w:val="00D541B5"/>
    <w:rsid w:val="00D5444F"/>
    <w:rsid w:val="00D544AF"/>
    <w:rsid w:val="00D544C0"/>
    <w:rsid w:val="00D544EF"/>
    <w:rsid w:val="00D54641"/>
    <w:rsid w:val="00D54752"/>
    <w:rsid w:val="00D549F1"/>
    <w:rsid w:val="00D54BB4"/>
    <w:rsid w:val="00D54C5F"/>
    <w:rsid w:val="00D54FA2"/>
    <w:rsid w:val="00D55068"/>
    <w:rsid w:val="00D55138"/>
    <w:rsid w:val="00D55251"/>
    <w:rsid w:val="00D552AD"/>
    <w:rsid w:val="00D553FE"/>
    <w:rsid w:val="00D556AB"/>
    <w:rsid w:val="00D556EA"/>
    <w:rsid w:val="00D557DE"/>
    <w:rsid w:val="00D5580D"/>
    <w:rsid w:val="00D55DB9"/>
    <w:rsid w:val="00D56086"/>
    <w:rsid w:val="00D56250"/>
    <w:rsid w:val="00D56487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6FA6"/>
    <w:rsid w:val="00D5703B"/>
    <w:rsid w:val="00D57131"/>
    <w:rsid w:val="00D571D0"/>
    <w:rsid w:val="00D57300"/>
    <w:rsid w:val="00D573D9"/>
    <w:rsid w:val="00D575C7"/>
    <w:rsid w:val="00D57AE2"/>
    <w:rsid w:val="00D57B41"/>
    <w:rsid w:val="00D57B65"/>
    <w:rsid w:val="00D57C89"/>
    <w:rsid w:val="00D57D29"/>
    <w:rsid w:val="00D57E37"/>
    <w:rsid w:val="00D601EA"/>
    <w:rsid w:val="00D6022A"/>
    <w:rsid w:val="00D60435"/>
    <w:rsid w:val="00D60542"/>
    <w:rsid w:val="00D606DB"/>
    <w:rsid w:val="00D60740"/>
    <w:rsid w:val="00D607ED"/>
    <w:rsid w:val="00D6088E"/>
    <w:rsid w:val="00D608DF"/>
    <w:rsid w:val="00D60A47"/>
    <w:rsid w:val="00D60B6B"/>
    <w:rsid w:val="00D60BFF"/>
    <w:rsid w:val="00D60C81"/>
    <w:rsid w:val="00D60C9B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54"/>
    <w:rsid w:val="00D62263"/>
    <w:rsid w:val="00D6240A"/>
    <w:rsid w:val="00D62414"/>
    <w:rsid w:val="00D6281B"/>
    <w:rsid w:val="00D62954"/>
    <w:rsid w:val="00D62A81"/>
    <w:rsid w:val="00D62C38"/>
    <w:rsid w:val="00D62CC2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CD3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83D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4F0"/>
    <w:rsid w:val="00D7090A"/>
    <w:rsid w:val="00D70B42"/>
    <w:rsid w:val="00D70D00"/>
    <w:rsid w:val="00D70DAB"/>
    <w:rsid w:val="00D70F03"/>
    <w:rsid w:val="00D70F16"/>
    <w:rsid w:val="00D71110"/>
    <w:rsid w:val="00D711C7"/>
    <w:rsid w:val="00D7124F"/>
    <w:rsid w:val="00D715D3"/>
    <w:rsid w:val="00D71B1E"/>
    <w:rsid w:val="00D71CDD"/>
    <w:rsid w:val="00D720DF"/>
    <w:rsid w:val="00D7210C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978"/>
    <w:rsid w:val="00D73D1C"/>
    <w:rsid w:val="00D73D2F"/>
    <w:rsid w:val="00D73DB9"/>
    <w:rsid w:val="00D7466D"/>
    <w:rsid w:val="00D747BD"/>
    <w:rsid w:val="00D748B6"/>
    <w:rsid w:val="00D74A57"/>
    <w:rsid w:val="00D74A73"/>
    <w:rsid w:val="00D74CC5"/>
    <w:rsid w:val="00D74D95"/>
    <w:rsid w:val="00D74E9E"/>
    <w:rsid w:val="00D74EE6"/>
    <w:rsid w:val="00D752FB"/>
    <w:rsid w:val="00D754FD"/>
    <w:rsid w:val="00D7565C"/>
    <w:rsid w:val="00D757F9"/>
    <w:rsid w:val="00D7588E"/>
    <w:rsid w:val="00D758DD"/>
    <w:rsid w:val="00D75E53"/>
    <w:rsid w:val="00D75E56"/>
    <w:rsid w:val="00D75E9A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C01"/>
    <w:rsid w:val="00D77E7A"/>
    <w:rsid w:val="00D77EB6"/>
    <w:rsid w:val="00D800E4"/>
    <w:rsid w:val="00D80111"/>
    <w:rsid w:val="00D805EC"/>
    <w:rsid w:val="00D8081A"/>
    <w:rsid w:val="00D8084A"/>
    <w:rsid w:val="00D80936"/>
    <w:rsid w:val="00D80BBF"/>
    <w:rsid w:val="00D80DF8"/>
    <w:rsid w:val="00D80E1B"/>
    <w:rsid w:val="00D80E61"/>
    <w:rsid w:val="00D80ECB"/>
    <w:rsid w:val="00D8140D"/>
    <w:rsid w:val="00D81681"/>
    <w:rsid w:val="00D816B6"/>
    <w:rsid w:val="00D81717"/>
    <w:rsid w:val="00D81836"/>
    <w:rsid w:val="00D81A5D"/>
    <w:rsid w:val="00D81D9C"/>
    <w:rsid w:val="00D81EA5"/>
    <w:rsid w:val="00D82095"/>
    <w:rsid w:val="00D820FB"/>
    <w:rsid w:val="00D82370"/>
    <w:rsid w:val="00D823AA"/>
    <w:rsid w:val="00D824E1"/>
    <w:rsid w:val="00D828C5"/>
    <w:rsid w:val="00D82B1F"/>
    <w:rsid w:val="00D82B2A"/>
    <w:rsid w:val="00D82BD1"/>
    <w:rsid w:val="00D82C3F"/>
    <w:rsid w:val="00D82F05"/>
    <w:rsid w:val="00D832AF"/>
    <w:rsid w:val="00D8331B"/>
    <w:rsid w:val="00D836F7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6EF"/>
    <w:rsid w:val="00D84949"/>
    <w:rsid w:val="00D84AA7"/>
    <w:rsid w:val="00D84DDD"/>
    <w:rsid w:val="00D84E35"/>
    <w:rsid w:val="00D84F5D"/>
    <w:rsid w:val="00D8514E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9AB"/>
    <w:rsid w:val="00D85B7D"/>
    <w:rsid w:val="00D85BA5"/>
    <w:rsid w:val="00D85D53"/>
    <w:rsid w:val="00D85EFF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41"/>
    <w:rsid w:val="00D86BE8"/>
    <w:rsid w:val="00D86C06"/>
    <w:rsid w:val="00D86C55"/>
    <w:rsid w:val="00D86C70"/>
    <w:rsid w:val="00D86D97"/>
    <w:rsid w:val="00D871C4"/>
    <w:rsid w:val="00D8747F"/>
    <w:rsid w:val="00D875E2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12"/>
    <w:rsid w:val="00D90A87"/>
    <w:rsid w:val="00D90BD1"/>
    <w:rsid w:val="00D90D7F"/>
    <w:rsid w:val="00D90DBC"/>
    <w:rsid w:val="00D90E63"/>
    <w:rsid w:val="00D90EA6"/>
    <w:rsid w:val="00D9104F"/>
    <w:rsid w:val="00D9105D"/>
    <w:rsid w:val="00D911DE"/>
    <w:rsid w:val="00D91405"/>
    <w:rsid w:val="00D9155D"/>
    <w:rsid w:val="00D91771"/>
    <w:rsid w:val="00D91788"/>
    <w:rsid w:val="00D917D8"/>
    <w:rsid w:val="00D9186E"/>
    <w:rsid w:val="00D91B0C"/>
    <w:rsid w:val="00D91C83"/>
    <w:rsid w:val="00D91D9E"/>
    <w:rsid w:val="00D92075"/>
    <w:rsid w:val="00D922D6"/>
    <w:rsid w:val="00D924CC"/>
    <w:rsid w:val="00D92584"/>
    <w:rsid w:val="00D925C2"/>
    <w:rsid w:val="00D925DC"/>
    <w:rsid w:val="00D92724"/>
    <w:rsid w:val="00D92831"/>
    <w:rsid w:val="00D92842"/>
    <w:rsid w:val="00D92DED"/>
    <w:rsid w:val="00D92F57"/>
    <w:rsid w:val="00D930E5"/>
    <w:rsid w:val="00D932A9"/>
    <w:rsid w:val="00D93583"/>
    <w:rsid w:val="00D9362E"/>
    <w:rsid w:val="00D9363F"/>
    <w:rsid w:val="00D93D91"/>
    <w:rsid w:val="00D94051"/>
    <w:rsid w:val="00D9416F"/>
    <w:rsid w:val="00D94331"/>
    <w:rsid w:val="00D9444A"/>
    <w:rsid w:val="00D945EF"/>
    <w:rsid w:val="00D94B98"/>
    <w:rsid w:val="00D94D0B"/>
    <w:rsid w:val="00D94D3A"/>
    <w:rsid w:val="00D95163"/>
    <w:rsid w:val="00D9543E"/>
    <w:rsid w:val="00D95AB8"/>
    <w:rsid w:val="00D95B54"/>
    <w:rsid w:val="00D95C94"/>
    <w:rsid w:val="00D95CC4"/>
    <w:rsid w:val="00D9605A"/>
    <w:rsid w:val="00D96623"/>
    <w:rsid w:val="00D96868"/>
    <w:rsid w:val="00D968C9"/>
    <w:rsid w:val="00D969DF"/>
    <w:rsid w:val="00D969F7"/>
    <w:rsid w:val="00D96C3B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97F94"/>
    <w:rsid w:val="00DA0918"/>
    <w:rsid w:val="00DA0D4F"/>
    <w:rsid w:val="00DA0E6B"/>
    <w:rsid w:val="00DA1530"/>
    <w:rsid w:val="00DA156E"/>
    <w:rsid w:val="00DA15E6"/>
    <w:rsid w:val="00DA1667"/>
    <w:rsid w:val="00DA16C3"/>
    <w:rsid w:val="00DA193C"/>
    <w:rsid w:val="00DA1C02"/>
    <w:rsid w:val="00DA1E17"/>
    <w:rsid w:val="00DA1E5D"/>
    <w:rsid w:val="00DA1E9F"/>
    <w:rsid w:val="00DA1F77"/>
    <w:rsid w:val="00DA1FDA"/>
    <w:rsid w:val="00DA2082"/>
    <w:rsid w:val="00DA215B"/>
    <w:rsid w:val="00DA2276"/>
    <w:rsid w:val="00DA23ED"/>
    <w:rsid w:val="00DA24E6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194"/>
    <w:rsid w:val="00DA4394"/>
    <w:rsid w:val="00DA43BA"/>
    <w:rsid w:val="00DA482B"/>
    <w:rsid w:val="00DA4ACB"/>
    <w:rsid w:val="00DA4B66"/>
    <w:rsid w:val="00DA4C21"/>
    <w:rsid w:val="00DA4CE3"/>
    <w:rsid w:val="00DA5073"/>
    <w:rsid w:val="00DA544A"/>
    <w:rsid w:val="00DA5478"/>
    <w:rsid w:val="00DA54AE"/>
    <w:rsid w:val="00DA579C"/>
    <w:rsid w:val="00DA5836"/>
    <w:rsid w:val="00DA584A"/>
    <w:rsid w:val="00DA586A"/>
    <w:rsid w:val="00DA5927"/>
    <w:rsid w:val="00DA5D00"/>
    <w:rsid w:val="00DA5EC7"/>
    <w:rsid w:val="00DA5F7F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5E3"/>
    <w:rsid w:val="00DA76A9"/>
    <w:rsid w:val="00DA7778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7E"/>
    <w:rsid w:val="00DB0F9C"/>
    <w:rsid w:val="00DB1026"/>
    <w:rsid w:val="00DB12A6"/>
    <w:rsid w:val="00DB15EE"/>
    <w:rsid w:val="00DB16EB"/>
    <w:rsid w:val="00DB18E0"/>
    <w:rsid w:val="00DB1987"/>
    <w:rsid w:val="00DB1A4B"/>
    <w:rsid w:val="00DB1A7F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0F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67"/>
    <w:rsid w:val="00DB384E"/>
    <w:rsid w:val="00DB3F92"/>
    <w:rsid w:val="00DB3FD4"/>
    <w:rsid w:val="00DB43F6"/>
    <w:rsid w:val="00DB4655"/>
    <w:rsid w:val="00DB4663"/>
    <w:rsid w:val="00DB475A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6F1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22E"/>
    <w:rsid w:val="00DB67A9"/>
    <w:rsid w:val="00DB67BA"/>
    <w:rsid w:val="00DB6967"/>
    <w:rsid w:val="00DB6A0C"/>
    <w:rsid w:val="00DB6C0F"/>
    <w:rsid w:val="00DB6CF9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16"/>
    <w:rsid w:val="00DC07AA"/>
    <w:rsid w:val="00DC097C"/>
    <w:rsid w:val="00DC09CF"/>
    <w:rsid w:val="00DC1136"/>
    <w:rsid w:val="00DC12AE"/>
    <w:rsid w:val="00DC1406"/>
    <w:rsid w:val="00DC144B"/>
    <w:rsid w:val="00DC146D"/>
    <w:rsid w:val="00DC1470"/>
    <w:rsid w:val="00DC15D6"/>
    <w:rsid w:val="00DC1756"/>
    <w:rsid w:val="00DC198E"/>
    <w:rsid w:val="00DC19BD"/>
    <w:rsid w:val="00DC1ABC"/>
    <w:rsid w:val="00DC1CD1"/>
    <w:rsid w:val="00DC25F5"/>
    <w:rsid w:val="00DC2680"/>
    <w:rsid w:val="00DC26C7"/>
    <w:rsid w:val="00DC2B37"/>
    <w:rsid w:val="00DC2BEE"/>
    <w:rsid w:val="00DC2E3D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5B"/>
    <w:rsid w:val="00DC5BF0"/>
    <w:rsid w:val="00DC5D12"/>
    <w:rsid w:val="00DC6125"/>
    <w:rsid w:val="00DC62CB"/>
    <w:rsid w:val="00DC62E8"/>
    <w:rsid w:val="00DC630F"/>
    <w:rsid w:val="00DC6320"/>
    <w:rsid w:val="00DC6321"/>
    <w:rsid w:val="00DC6391"/>
    <w:rsid w:val="00DC6657"/>
    <w:rsid w:val="00DC666F"/>
    <w:rsid w:val="00DC6670"/>
    <w:rsid w:val="00DC6B85"/>
    <w:rsid w:val="00DC6C41"/>
    <w:rsid w:val="00DC6EF1"/>
    <w:rsid w:val="00DC7525"/>
    <w:rsid w:val="00DC78A8"/>
    <w:rsid w:val="00DC7ADD"/>
    <w:rsid w:val="00DC7D8B"/>
    <w:rsid w:val="00DD010B"/>
    <w:rsid w:val="00DD01EF"/>
    <w:rsid w:val="00DD032A"/>
    <w:rsid w:val="00DD0591"/>
    <w:rsid w:val="00DD0900"/>
    <w:rsid w:val="00DD0963"/>
    <w:rsid w:val="00DD0AED"/>
    <w:rsid w:val="00DD0B5D"/>
    <w:rsid w:val="00DD0C9D"/>
    <w:rsid w:val="00DD0D7B"/>
    <w:rsid w:val="00DD0F0F"/>
    <w:rsid w:val="00DD102F"/>
    <w:rsid w:val="00DD10D9"/>
    <w:rsid w:val="00DD146D"/>
    <w:rsid w:val="00DD15D9"/>
    <w:rsid w:val="00DD1685"/>
    <w:rsid w:val="00DD1851"/>
    <w:rsid w:val="00DD1A43"/>
    <w:rsid w:val="00DD1AAE"/>
    <w:rsid w:val="00DD1BE0"/>
    <w:rsid w:val="00DD1C8A"/>
    <w:rsid w:val="00DD1E25"/>
    <w:rsid w:val="00DD1F1C"/>
    <w:rsid w:val="00DD26CC"/>
    <w:rsid w:val="00DD2818"/>
    <w:rsid w:val="00DD2923"/>
    <w:rsid w:val="00DD2959"/>
    <w:rsid w:val="00DD2C4A"/>
    <w:rsid w:val="00DD2DC7"/>
    <w:rsid w:val="00DD2E9C"/>
    <w:rsid w:val="00DD2EAE"/>
    <w:rsid w:val="00DD2EEF"/>
    <w:rsid w:val="00DD303A"/>
    <w:rsid w:val="00DD359E"/>
    <w:rsid w:val="00DD35B6"/>
    <w:rsid w:val="00DD3990"/>
    <w:rsid w:val="00DD39EF"/>
    <w:rsid w:val="00DD3B19"/>
    <w:rsid w:val="00DD3C01"/>
    <w:rsid w:val="00DD3C29"/>
    <w:rsid w:val="00DD3C3A"/>
    <w:rsid w:val="00DD3DCC"/>
    <w:rsid w:val="00DD3F6E"/>
    <w:rsid w:val="00DD411C"/>
    <w:rsid w:val="00DD4223"/>
    <w:rsid w:val="00DD4232"/>
    <w:rsid w:val="00DD4234"/>
    <w:rsid w:val="00DD444D"/>
    <w:rsid w:val="00DD4493"/>
    <w:rsid w:val="00DD45AA"/>
    <w:rsid w:val="00DD45ED"/>
    <w:rsid w:val="00DD4658"/>
    <w:rsid w:val="00DD468B"/>
    <w:rsid w:val="00DD46B3"/>
    <w:rsid w:val="00DD4918"/>
    <w:rsid w:val="00DD4CC2"/>
    <w:rsid w:val="00DD4D1F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2EE"/>
    <w:rsid w:val="00DD647B"/>
    <w:rsid w:val="00DD6573"/>
    <w:rsid w:val="00DD6699"/>
    <w:rsid w:val="00DD67B3"/>
    <w:rsid w:val="00DD68CA"/>
    <w:rsid w:val="00DD699E"/>
    <w:rsid w:val="00DD6E77"/>
    <w:rsid w:val="00DD6EA6"/>
    <w:rsid w:val="00DD6EF1"/>
    <w:rsid w:val="00DD6F0F"/>
    <w:rsid w:val="00DD70EB"/>
    <w:rsid w:val="00DD7266"/>
    <w:rsid w:val="00DD7275"/>
    <w:rsid w:val="00DD73A7"/>
    <w:rsid w:val="00DD7417"/>
    <w:rsid w:val="00DD7555"/>
    <w:rsid w:val="00DD7602"/>
    <w:rsid w:val="00DD7841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9FE"/>
    <w:rsid w:val="00DE0AB0"/>
    <w:rsid w:val="00DE0C16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1C"/>
    <w:rsid w:val="00DE18E8"/>
    <w:rsid w:val="00DE1BB0"/>
    <w:rsid w:val="00DE1FAA"/>
    <w:rsid w:val="00DE1FCA"/>
    <w:rsid w:val="00DE206E"/>
    <w:rsid w:val="00DE2464"/>
    <w:rsid w:val="00DE246F"/>
    <w:rsid w:val="00DE24ED"/>
    <w:rsid w:val="00DE260A"/>
    <w:rsid w:val="00DE26B4"/>
    <w:rsid w:val="00DE26BB"/>
    <w:rsid w:val="00DE27DC"/>
    <w:rsid w:val="00DE29C7"/>
    <w:rsid w:val="00DE2B87"/>
    <w:rsid w:val="00DE2C59"/>
    <w:rsid w:val="00DE2CF5"/>
    <w:rsid w:val="00DE2D18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975"/>
    <w:rsid w:val="00DE4A4B"/>
    <w:rsid w:val="00DE4A9C"/>
    <w:rsid w:val="00DE4AA2"/>
    <w:rsid w:val="00DE4B08"/>
    <w:rsid w:val="00DE4BD3"/>
    <w:rsid w:val="00DE4C46"/>
    <w:rsid w:val="00DE4CDF"/>
    <w:rsid w:val="00DE5012"/>
    <w:rsid w:val="00DE5022"/>
    <w:rsid w:val="00DE50D8"/>
    <w:rsid w:val="00DE51B5"/>
    <w:rsid w:val="00DE5309"/>
    <w:rsid w:val="00DE5717"/>
    <w:rsid w:val="00DE5765"/>
    <w:rsid w:val="00DE5804"/>
    <w:rsid w:val="00DE5862"/>
    <w:rsid w:val="00DE5A0C"/>
    <w:rsid w:val="00DE5B50"/>
    <w:rsid w:val="00DE5DDB"/>
    <w:rsid w:val="00DE60F6"/>
    <w:rsid w:val="00DE6229"/>
    <w:rsid w:val="00DE636E"/>
    <w:rsid w:val="00DE63F5"/>
    <w:rsid w:val="00DE64B1"/>
    <w:rsid w:val="00DE6668"/>
    <w:rsid w:val="00DE6734"/>
    <w:rsid w:val="00DE74FE"/>
    <w:rsid w:val="00DE7532"/>
    <w:rsid w:val="00DE7559"/>
    <w:rsid w:val="00DE7641"/>
    <w:rsid w:val="00DE7B43"/>
    <w:rsid w:val="00DF000B"/>
    <w:rsid w:val="00DF0076"/>
    <w:rsid w:val="00DF0292"/>
    <w:rsid w:val="00DF0489"/>
    <w:rsid w:val="00DF04A7"/>
    <w:rsid w:val="00DF0680"/>
    <w:rsid w:val="00DF06D8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17"/>
    <w:rsid w:val="00DF22E9"/>
    <w:rsid w:val="00DF2300"/>
    <w:rsid w:val="00DF234D"/>
    <w:rsid w:val="00DF25FA"/>
    <w:rsid w:val="00DF262C"/>
    <w:rsid w:val="00DF277B"/>
    <w:rsid w:val="00DF27B7"/>
    <w:rsid w:val="00DF2A05"/>
    <w:rsid w:val="00DF2C0F"/>
    <w:rsid w:val="00DF2D84"/>
    <w:rsid w:val="00DF3362"/>
    <w:rsid w:val="00DF3368"/>
    <w:rsid w:val="00DF3619"/>
    <w:rsid w:val="00DF362E"/>
    <w:rsid w:val="00DF376F"/>
    <w:rsid w:val="00DF37A0"/>
    <w:rsid w:val="00DF3A1F"/>
    <w:rsid w:val="00DF3BBD"/>
    <w:rsid w:val="00DF3CDC"/>
    <w:rsid w:val="00DF3E7A"/>
    <w:rsid w:val="00DF3F42"/>
    <w:rsid w:val="00DF3F6F"/>
    <w:rsid w:val="00DF4079"/>
    <w:rsid w:val="00DF4240"/>
    <w:rsid w:val="00DF45BC"/>
    <w:rsid w:val="00DF45E7"/>
    <w:rsid w:val="00DF484E"/>
    <w:rsid w:val="00DF492A"/>
    <w:rsid w:val="00DF4990"/>
    <w:rsid w:val="00DF4A0D"/>
    <w:rsid w:val="00DF4D98"/>
    <w:rsid w:val="00DF4FBB"/>
    <w:rsid w:val="00DF52F4"/>
    <w:rsid w:val="00DF531B"/>
    <w:rsid w:val="00DF53D5"/>
    <w:rsid w:val="00DF5502"/>
    <w:rsid w:val="00DF58BB"/>
    <w:rsid w:val="00DF595F"/>
    <w:rsid w:val="00DF596A"/>
    <w:rsid w:val="00DF5978"/>
    <w:rsid w:val="00DF59B1"/>
    <w:rsid w:val="00DF5D17"/>
    <w:rsid w:val="00DF5E8B"/>
    <w:rsid w:val="00DF6100"/>
    <w:rsid w:val="00DF6265"/>
    <w:rsid w:val="00DF628E"/>
    <w:rsid w:val="00DF62FA"/>
    <w:rsid w:val="00DF6335"/>
    <w:rsid w:val="00DF6442"/>
    <w:rsid w:val="00DF66EB"/>
    <w:rsid w:val="00DF68BD"/>
    <w:rsid w:val="00DF68C4"/>
    <w:rsid w:val="00DF68EA"/>
    <w:rsid w:val="00DF691B"/>
    <w:rsid w:val="00DF6B56"/>
    <w:rsid w:val="00DF6DBB"/>
    <w:rsid w:val="00DF6FB8"/>
    <w:rsid w:val="00DF705C"/>
    <w:rsid w:val="00DF788E"/>
    <w:rsid w:val="00DF7A7E"/>
    <w:rsid w:val="00DF7A80"/>
    <w:rsid w:val="00DF7C2D"/>
    <w:rsid w:val="00DF7D51"/>
    <w:rsid w:val="00E00002"/>
    <w:rsid w:val="00E00010"/>
    <w:rsid w:val="00E000EB"/>
    <w:rsid w:val="00E00213"/>
    <w:rsid w:val="00E004BD"/>
    <w:rsid w:val="00E0059D"/>
    <w:rsid w:val="00E00718"/>
    <w:rsid w:val="00E008AF"/>
    <w:rsid w:val="00E00BA4"/>
    <w:rsid w:val="00E00CDD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1F7"/>
    <w:rsid w:val="00E0225F"/>
    <w:rsid w:val="00E023A4"/>
    <w:rsid w:val="00E02747"/>
    <w:rsid w:val="00E027DA"/>
    <w:rsid w:val="00E027DE"/>
    <w:rsid w:val="00E028FD"/>
    <w:rsid w:val="00E02944"/>
    <w:rsid w:val="00E02994"/>
    <w:rsid w:val="00E02BF6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A08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B7B"/>
    <w:rsid w:val="00E04D6F"/>
    <w:rsid w:val="00E04E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DB8"/>
    <w:rsid w:val="00E05E23"/>
    <w:rsid w:val="00E0633E"/>
    <w:rsid w:val="00E0649B"/>
    <w:rsid w:val="00E064AD"/>
    <w:rsid w:val="00E06787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CD2"/>
    <w:rsid w:val="00E07FB7"/>
    <w:rsid w:val="00E10012"/>
    <w:rsid w:val="00E10153"/>
    <w:rsid w:val="00E1039B"/>
    <w:rsid w:val="00E107A6"/>
    <w:rsid w:val="00E10847"/>
    <w:rsid w:val="00E10A71"/>
    <w:rsid w:val="00E10E21"/>
    <w:rsid w:val="00E10F7F"/>
    <w:rsid w:val="00E10FD3"/>
    <w:rsid w:val="00E11480"/>
    <w:rsid w:val="00E1162B"/>
    <w:rsid w:val="00E117EE"/>
    <w:rsid w:val="00E11ACC"/>
    <w:rsid w:val="00E11B5E"/>
    <w:rsid w:val="00E11B83"/>
    <w:rsid w:val="00E11C37"/>
    <w:rsid w:val="00E11C4F"/>
    <w:rsid w:val="00E11C6E"/>
    <w:rsid w:val="00E11C9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7"/>
    <w:rsid w:val="00E14829"/>
    <w:rsid w:val="00E14945"/>
    <w:rsid w:val="00E14A47"/>
    <w:rsid w:val="00E14D05"/>
    <w:rsid w:val="00E14F1D"/>
    <w:rsid w:val="00E14FB2"/>
    <w:rsid w:val="00E1512D"/>
    <w:rsid w:val="00E15225"/>
    <w:rsid w:val="00E1531C"/>
    <w:rsid w:val="00E15531"/>
    <w:rsid w:val="00E1553F"/>
    <w:rsid w:val="00E155D0"/>
    <w:rsid w:val="00E1588D"/>
    <w:rsid w:val="00E15909"/>
    <w:rsid w:val="00E159D2"/>
    <w:rsid w:val="00E15A2A"/>
    <w:rsid w:val="00E15A9F"/>
    <w:rsid w:val="00E15BCF"/>
    <w:rsid w:val="00E15D2B"/>
    <w:rsid w:val="00E15DD4"/>
    <w:rsid w:val="00E160F0"/>
    <w:rsid w:val="00E161EE"/>
    <w:rsid w:val="00E16297"/>
    <w:rsid w:val="00E16338"/>
    <w:rsid w:val="00E16452"/>
    <w:rsid w:val="00E16672"/>
    <w:rsid w:val="00E16831"/>
    <w:rsid w:val="00E1687C"/>
    <w:rsid w:val="00E16994"/>
    <w:rsid w:val="00E17050"/>
    <w:rsid w:val="00E1705A"/>
    <w:rsid w:val="00E170AB"/>
    <w:rsid w:val="00E17177"/>
    <w:rsid w:val="00E17354"/>
    <w:rsid w:val="00E17570"/>
    <w:rsid w:val="00E1764C"/>
    <w:rsid w:val="00E17694"/>
    <w:rsid w:val="00E17804"/>
    <w:rsid w:val="00E178D5"/>
    <w:rsid w:val="00E17902"/>
    <w:rsid w:val="00E17A30"/>
    <w:rsid w:val="00E17C40"/>
    <w:rsid w:val="00E17E69"/>
    <w:rsid w:val="00E20236"/>
    <w:rsid w:val="00E2028D"/>
    <w:rsid w:val="00E20AA7"/>
    <w:rsid w:val="00E20AFB"/>
    <w:rsid w:val="00E20B6F"/>
    <w:rsid w:val="00E20BD8"/>
    <w:rsid w:val="00E20F00"/>
    <w:rsid w:val="00E20F27"/>
    <w:rsid w:val="00E2129D"/>
    <w:rsid w:val="00E215C7"/>
    <w:rsid w:val="00E2161F"/>
    <w:rsid w:val="00E216E9"/>
    <w:rsid w:val="00E21745"/>
    <w:rsid w:val="00E21872"/>
    <w:rsid w:val="00E2188B"/>
    <w:rsid w:val="00E219E5"/>
    <w:rsid w:val="00E21A48"/>
    <w:rsid w:val="00E21ADB"/>
    <w:rsid w:val="00E21C81"/>
    <w:rsid w:val="00E21E8A"/>
    <w:rsid w:val="00E220BE"/>
    <w:rsid w:val="00E2223F"/>
    <w:rsid w:val="00E222B0"/>
    <w:rsid w:val="00E22425"/>
    <w:rsid w:val="00E224EF"/>
    <w:rsid w:val="00E2277B"/>
    <w:rsid w:val="00E22975"/>
    <w:rsid w:val="00E22BC3"/>
    <w:rsid w:val="00E22D6A"/>
    <w:rsid w:val="00E22FD3"/>
    <w:rsid w:val="00E23045"/>
    <w:rsid w:val="00E234BC"/>
    <w:rsid w:val="00E23548"/>
    <w:rsid w:val="00E2355B"/>
    <w:rsid w:val="00E235C6"/>
    <w:rsid w:val="00E23656"/>
    <w:rsid w:val="00E23905"/>
    <w:rsid w:val="00E23964"/>
    <w:rsid w:val="00E23ADD"/>
    <w:rsid w:val="00E23BB2"/>
    <w:rsid w:val="00E23D46"/>
    <w:rsid w:val="00E23DC9"/>
    <w:rsid w:val="00E23EB7"/>
    <w:rsid w:val="00E24062"/>
    <w:rsid w:val="00E241EB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5EFF"/>
    <w:rsid w:val="00E26367"/>
    <w:rsid w:val="00E263A8"/>
    <w:rsid w:val="00E2657A"/>
    <w:rsid w:val="00E2665A"/>
    <w:rsid w:val="00E26696"/>
    <w:rsid w:val="00E267C2"/>
    <w:rsid w:val="00E26C9A"/>
    <w:rsid w:val="00E26CD9"/>
    <w:rsid w:val="00E2701E"/>
    <w:rsid w:val="00E2704C"/>
    <w:rsid w:val="00E27109"/>
    <w:rsid w:val="00E27124"/>
    <w:rsid w:val="00E27294"/>
    <w:rsid w:val="00E27401"/>
    <w:rsid w:val="00E27588"/>
    <w:rsid w:val="00E27A6C"/>
    <w:rsid w:val="00E27B13"/>
    <w:rsid w:val="00E27B9D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BDF"/>
    <w:rsid w:val="00E31BE7"/>
    <w:rsid w:val="00E31DC5"/>
    <w:rsid w:val="00E31EEE"/>
    <w:rsid w:val="00E32109"/>
    <w:rsid w:val="00E3231D"/>
    <w:rsid w:val="00E32320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EC"/>
    <w:rsid w:val="00E335FA"/>
    <w:rsid w:val="00E33779"/>
    <w:rsid w:val="00E337D8"/>
    <w:rsid w:val="00E33D5F"/>
    <w:rsid w:val="00E33EDD"/>
    <w:rsid w:val="00E33F8B"/>
    <w:rsid w:val="00E33FA5"/>
    <w:rsid w:val="00E34174"/>
    <w:rsid w:val="00E3425B"/>
    <w:rsid w:val="00E342E5"/>
    <w:rsid w:val="00E3438E"/>
    <w:rsid w:val="00E3440E"/>
    <w:rsid w:val="00E34488"/>
    <w:rsid w:val="00E34719"/>
    <w:rsid w:val="00E3477A"/>
    <w:rsid w:val="00E347CD"/>
    <w:rsid w:val="00E3482A"/>
    <w:rsid w:val="00E348E9"/>
    <w:rsid w:val="00E34ACC"/>
    <w:rsid w:val="00E34B5B"/>
    <w:rsid w:val="00E34B7A"/>
    <w:rsid w:val="00E34C87"/>
    <w:rsid w:val="00E34E96"/>
    <w:rsid w:val="00E34F26"/>
    <w:rsid w:val="00E350FE"/>
    <w:rsid w:val="00E351BB"/>
    <w:rsid w:val="00E351C4"/>
    <w:rsid w:val="00E3542C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98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D3A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0A1"/>
    <w:rsid w:val="00E401FD"/>
    <w:rsid w:val="00E40243"/>
    <w:rsid w:val="00E402C8"/>
    <w:rsid w:val="00E404C4"/>
    <w:rsid w:val="00E4060A"/>
    <w:rsid w:val="00E40786"/>
    <w:rsid w:val="00E40C15"/>
    <w:rsid w:val="00E40E02"/>
    <w:rsid w:val="00E40FEE"/>
    <w:rsid w:val="00E4116F"/>
    <w:rsid w:val="00E411C0"/>
    <w:rsid w:val="00E41396"/>
    <w:rsid w:val="00E41514"/>
    <w:rsid w:val="00E415F3"/>
    <w:rsid w:val="00E4167B"/>
    <w:rsid w:val="00E4185A"/>
    <w:rsid w:val="00E41AC6"/>
    <w:rsid w:val="00E41C21"/>
    <w:rsid w:val="00E41CF9"/>
    <w:rsid w:val="00E41F0E"/>
    <w:rsid w:val="00E41FBF"/>
    <w:rsid w:val="00E4227E"/>
    <w:rsid w:val="00E422E5"/>
    <w:rsid w:val="00E425A2"/>
    <w:rsid w:val="00E42614"/>
    <w:rsid w:val="00E42652"/>
    <w:rsid w:val="00E426EF"/>
    <w:rsid w:val="00E42901"/>
    <w:rsid w:val="00E429A2"/>
    <w:rsid w:val="00E42DD2"/>
    <w:rsid w:val="00E42E4B"/>
    <w:rsid w:val="00E42F1D"/>
    <w:rsid w:val="00E431CB"/>
    <w:rsid w:val="00E432EA"/>
    <w:rsid w:val="00E432F6"/>
    <w:rsid w:val="00E4336A"/>
    <w:rsid w:val="00E4346F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28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B86"/>
    <w:rsid w:val="00E45C95"/>
    <w:rsid w:val="00E45FE9"/>
    <w:rsid w:val="00E46204"/>
    <w:rsid w:val="00E462AB"/>
    <w:rsid w:val="00E4642D"/>
    <w:rsid w:val="00E4649A"/>
    <w:rsid w:val="00E46A46"/>
    <w:rsid w:val="00E46B8C"/>
    <w:rsid w:val="00E46E2F"/>
    <w:rsid w:val="00E472CC"/>
    <w:rsid w:val="00E476A8"/>
    <w:rsid w:val="00E47710"/>
    <w:rsid w:val="00E477E0"/>
    <w:rsid w:val="00E47B1A"/>
    <w:rsid w:val="00E47B7B"/>
    <w:rsid w:val="00E47B82"/>
    <w:rsid w:val="00E47BFA"/>
    <w:rsid w:val="00E47E45"/>
    <w:rsid w:val="00E47E91"/>
    <w:rsid w:val="00E47E96"/>
    <w:rsid w:val="00E47F6A"/>
    <w:rsid w:val="00E50083"/>
    <w:rsid w:val="00E50133"/>
    <w:rsid w:val="00E501CC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DB8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02A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1AF"/>
    <w:rsid w:val="00E55232"/>
    <w:rsid w:val="00E55296"/>
    <w:rsid w:val="00E552C3"/>
    <w:rsid w:val="00E55444"/>
    <w:rsid w:val="00E5558C"/>
    <w:rsid w:val="00E556AD"/>
    <w:rsid w:val="00E55740"/>
    <w:rsid w:val="00E558E9"/>
    <w:rsid w:val="00E559AC"/>
    <w:rsid w:val="00E55A6E"/>
    <w:rsid w:val="00E55E7B"/>
    <w:rsid w:val="00E55E80"/>
    <w:rsid w:val="00E55ECB"/>
    <w:rsid w:val="00E56143"/>
    <w:rsid w:val="00E56297"/>
    <w:rsid w:val="00E567A9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A3C"/>
    <w:rsid w:val="00E57AAD"/>
    <w:rsid w:val="00E57AC7"/>
    <w:rsid w:val="00E57B45"/>
    <w:rsid w:val="00E57B91"/>
    <w:rsid w:val="00E57C60"/>
    <w:rsid w:val="00E57C82"/>
    <w:rsid w:val="00E602B2"/>
    <w:rsid w:val="00E602FE"/>
    <w:rsid w:val="00E60470"/>
    <w:rsid w:val="00E609BC"/>
    <w:rsid w:val="00E60E91"/>
    <w:rsid w:val="00E60ED3"/>
    <w:rsid w:val="00E60F4D"/>
    <w:rsid w:val="00E60F57"/>
    <w:rsid w:val="00E61029"/>
    <w:rsid w:val="00E61471"/>
    <w:rsid w:val="00E615F0"/>
    <w:rsid w:val="00E6168E"/>
    <w:rsid w:val="00E6190E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EF7"/>
    <w:rsid w:val="00E63F3F"/>
    <w:rsid w:val="00E63F70"/>
    <w:rsid w:val="00E64012"/>
    <w:rsid w:val="00E6412C"/>
    <w:rsid w:val="00E6419D"/>
    <w:rsid w:val="00E6435E"/>
    <w:rsid w:val="00E6447A"/>
    <w:rsid w:val="00E646A7"/>
    <w:rsid w:val="00E6474F"/>
    <w:rsid w:val="00E6495E"/>
    <w:rsid w:val="00E64AF6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12"/>
    <w:rsid w:val="00E6616E"/>
    <w:rsid w:val="00E66529"/>
    <w:rsid w:val="00E665A0"/>
    <w:rsid w:val="00E6681D"/>
    <w:rsid w:val="00E668E9"/>
    <w:rsid w:val="00E66A31"/>
    <w:rsid w:val="00E66C0E"/>
    <w:rsid w:val="00E66C76"/>
    <w:rsid w:val="00E66FEB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5F3"/>
    <w:rsid w:val="00E707D6"/>
    <w:rsid w:val="00E70C47"/>
    <w:rsid w:val="00E70D3C"/>
    <w:rsid w:val="00E70DE7"/>
    <w:rsid w:val="00E70E30"/>
    <w:rsid w:val="00E70EFD"/>
    <w:rsid w:val="00E710A8"/>
    <w:rsid w:val="00E71179"/>
    <w:rsid w:val="00E715D9"/>
    <w:rsid w:val="00E716C1"/>
    <w:rsid w:val="00E71815"/>
    <w:rsid w:val="00E718C5"/>
    <w:rsid w:val="00E71A88"/>
    <w:rsid w:val="00E71B34"/>
    <w:rsid w:val="00E71BE8"/>
    <w:rsid w:val="00E71BF0"/>
    <w:rsid w:val="00E71C15"/>
    <w:rsid w:val="00E71D48"/>
    <w:rsid w:val="00E7222D"/>
    <w:rsid w:val="00E722AB"/>
    <w:rsid w:val="00E72597"/>
    <w:rsid w:val="00E725D8"/>
    <w:rsid w:val="00E727E0"/>
    <w:rsid w:val="00E728C4"/>
    <w:rsid w:val="00E729B5"/>
    <w:rsid w:val="00E72B1C"/>
    <w:rsid w:val="00E72CBC"/>
    <w:rsid w:val="00E731C3"/>
    <w:rsid w:val="00E73214"/>
    <w:rsid w:val="00E73348"/>
    <w:rsid w:val="00E733FD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38"/>
    <w:rsid w:val="00E73C49"/>
    <w:rsid w:val="00E74079"/>
    <w:rsid w:val="00E740D4"/>
    <w:rsid w:val="00E74271"/>
    <w:rsid w:val="00E7427C"/>
    <w:rsid w:val="00E74349"/>
    <w:rsid w:val="00E743D4"/>
    <w:rsid w:val="00E74526"/>
    <w:rsid w:val="00E74669"/>
    <w:rsid w:val="00E74782"/>
    <w:rsid w:val="00E74818"/>
    <w:rsid w:val="00E74A19"/>
    <w:rsid w:val="00E74A65"/>
    <w:rsid w:val="00E74A68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6AD"/>
    <w:rsid w:val="00E7585B"/>
    <w:rsid w:val="00E75899"/>
    <w:rsid w:val="00E75943"/>
    <w:rsid w:val="00E75B61"/>
    <w:rsid w:val="00E75BF6"/>
    <w:rsid w:val="00E75E14"/>
    <w:rsid w:val="00E75E5A"/>
    <w:rsid w:val="00E75F8D"/>
    <w:rsid w:val="00E761D1"/>
    <w:rsid w:val="00E762FC"/>
    <w:rsid w:val="00E763F5"/>
    <w:rsid w:val="00E7642F"/>
    <w:rsid w:val="00E7649E"/>
    <w:rsid w:val="00E765CD"/>
    <w:rsid w:val="00E766CE"/>
    <w:rsid w:val="00E766DA"/>
    <w:rsid w:val="00E7677A"/>
    <w:rsid w:val="00E76871"/>
    <w:rsid w:val="00E768F9"/>
    <w:rsid w:val="00E76D0F"/>
    <w:rsid w:val="00E76D74"/>
    <w:rsid w:val="00E76F78"/>
    <w:rsid w:val="00E773DD"/>
    <w:rsid w:val="00E77777"/>
    <w:rsid w:val="00E77857"/>
    <w:rsid w:val="00E778C0"/>
    <w:rsid w:val="00E77B8D"/>
    <w:rsid w:val="00E77DD6"/>
    <w:rsid w:val="00E77F34"/>
    <w:rsid w:val="00E80352"/>
    <w:rsid w:val="00E8059C"/>
    <w:rsid w:val="00E807E1"/>
    <w:rsid w:val="00E8084D"/>
    <w:rsid w:val="00E80A29"/>
    <w:rsid w:val="00E80EB0"/>
    <w:rsid w:val="00E8110D"/>
    <w:rsid w:val="00E8115F"/>
    <w:rsid w:val="00E81242"/>
    <w:rsid w:val="00E8128B"/>
    <w:rsid w:val="00E81337"/>
    <w:rsid w:val="00E813BE"/>
    <w:rsid w:val="00E813DD"/>
    <w:rsid w:val="00E814D6"/>
    <w:rsid w:val="00E81818"/>
    <w:rsid w:val="00E81BDC"/>
    <w:rsid w:val="00E81E5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630"/>
    <w:rsid w:val="00E8382F"/>
    <w:rsid w:val="00E8390B"/>
    <w:rsid w:val="00E839B2"/>
    <w:rsid w:val="00E83A9A"/>
    <w:rsid w:val="00E83AC9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651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9E"/>
    <w:rsid w:val="00E87CE8"/>
    <w:rsid w:val="00E87DF7"/>
    <w:rsid w:val="00E90174"/>
    <w:rsid w:val="00E9022D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A"/>
    <w:rsid w:val="00E91632"/>
    <w:rsid w:val="00E9177A"/>
    <w:rsid w:val="00E91990"/>
    <w:rsid w:val="00E91AB6"/>
    <w:rsid w:val="00E91C08"/>
    <w:rsid w:val="00E91E31"/>
    <w:rsid w:val="00E91E83"/>
    <w:rsid w:val="00E91EE6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A8E"/>
    <w:rsid w:val="00E92BED"/>
    <w:rsid w:val="00E92C23"/>
    <w:rsid w:val="00E92C7E"/>
    <w:rsid w:val="00E92CE2"/>
    <w:rsid w:val="00E92E9A"/>
    <w:rsid w:val="00E92F1E"/>
    <w:rsid w:val="00E92F8E"/>
    <w:rsid w:val="00E92FFF"/>
    <w:rsid w:val="00E93156"/>
    <w:rsid w:val="00E932C5"/>
    <w:rsid w:val="00E932D1"/>
    <w:rsid w:val="00E9361F"/>
    <w:rsid w:val="00E939E6"/>
    <w:rsid w:val="00E93A03"/>
    <w:rsid w:val="00E93B43"/>
    <w:rsid w:val="00E93C34"/>
    <w:rsid w:val="00E9404A"/>
    <w:rsid w:val="00E9427C"/>
    <w:rsid w:val="00E9496C"/>
    <w:rsid w:val="00E94AF7"/>
    <w:rsid w:val="00E94CC6"/>
    <w:rsid w:val="00E94D1E"/>
    <w:rsid w:val="00E94E1E"/>
    <w:rsid w:val="00E95076"/>
    <w:rsid w:val="00E952AB"/>
    <w:rsid w:val="00E952D3"/>
    <w:rsid w:val="00E953AE"/>
    <w:rsid w:val="00E9543E"/>
    <w:rsid w:val="00E9553C"/>
    <w:rsid w:val="00E95672"/>
    <w:rsid w:val="00E95AA4"/>
    <w:rsid w:val="00E95AD4"/>
    <w:rsid w:val="00E95CDC"/>
    <w:rsid w:val="00E95CF2"/>
    <w:rsid w:val="00E9668F"/>
    <w:rsid w:val="00E96783"/>
    <w:rsid w:val="00E9679E"/>
    <w:rsid w:val="00E96A8A"/>
    <w:rsid w:val="00E96E40"/>
    <w:rsid w:val="00E96EAB"/>
    <w:rsid w:val="00E96F1A"/>
    <w:rsid w:val="00E96FAA"/>
    <w:rsid w:val="00E96FD0"/>
    <w:rsid w:val="00E96FD2"/>
    <w:rsid w:val="00E96FD3"/>
    <w:rsid w:val="00E976C7"/>
    <w:rsid w:val="00E976DD"/>
    <w:rsid w:val="00E97A39"/>
    <w:rsid w:val="00E97CA1"/>
    <w:rsid w:val="00E97DD0"/>
    <w:rsid w:val="00E97F8A"/>
    <w:rsid w:val="00E97FCF"/>
    <w:rsid w:val="00EA01E3"/>
    <w:rsid w:val="00EA0244"/>
    <w:rsid w:val="00EA0284"/>
    <w:rsid w:val="00EA02D7"/>
    <w:rsid w:val="00EA0316"/>
    <w:rsid w:val="00EA04AD"/>
    <w:rsid w:val="00EA0958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ED3"/>
    <w:rsid w:val="00EA1FB5"/>
    <w:rsid w:val="00EA23F9"/>
    <w:rsid w:val="00EA2550"/>
    <w:rsid w:val="00EA262A"/>
    <w:rsid w:val="00EA265A"/>
    <w:rsid w:val="00EA2C4C"/>
    <w:rsid w:val="00EA2D4E"/>
    <w:rsid w:val="00EA2F2A"/>
    <w:rsid w:val="00EA2F5C"/>
    <w:rsid w:val="00EA313C"/>
    <w:rsid w:val="00EA328D"/>
    <w:rsid w:val="00EA3398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74D"/>
    <w:rsid w:val="00EA590B"/>
    <w:rsid w:val="00EA59E4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4D8"/>
    <w:rsid w:val="00EA7601"/>
    <w:rsid w:val="00EA76F6"/>
    <w:rsid w:val="00EA7796"/>
    <w:rsid w:val="00EA7AD2"/>
    <w:rsid w:val="00EA7AEC"/>
    <w:rsid w:val="00EB0085"/>
    <w:rsid w:val="00EB07E5"/>
    <w:rsid w:val="00EB07E6"/>
    <w:rsid w:val="00EB0820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7B"/>
    <w:rsid w:val="00EB1DB7"/>
    <w:rsid w:val="00EB1DEF"/>
    <w:rsid w:val="00EB1E21"/>
    <w:rsid w:val="00EB1EB3"/>
    <w:rsid w:val="00EB1F24"/>
    <w:rsid w:val="00EB26BE"/>
    <w:rsid w:val="00EB27E2"/>
    <w:rsid w:val="00EB2876"/>
    <w:rsid w:val="00EB28B1"/>
    <w:rsid w:val="00EB2963"/>
    <w:rsid w:val="00EB2B07"/>
    <w:rsid w:val="00EB2BB8"/>
    <w:rsid w:val="00EB2BFD"/>
    <w:rsid w:val="00EB3077"/>
    <w:rsid w:val="00EB33A9"/>
    <w:rsid w:val="00EB367A"/>
    <w:rsid w:val="00EB370D"/>
    <w:rsid w:val="00EB37FD"/>
    <w:rsid w:val="00EB3A19"/>
    <w:rsid w:val="00EB3A60"/>
    <w:rsid w:val="00EB3B36"/>
    <w:rsid w:val="00EB3C9D"/>
    <w:rsid w:val="00EB3CCD"/>
    <w:rsid w:val="00EB3D67"/>
    <w:rsid w:val="00EB3E72"/>
    <w:rsid w:val="00EB3EC4"/>
    <w:rsid w:val="00EB3ECD"/>
    <w:rsid w:val="00EB3F06"/>
    <w:rsid w:val="00EB3F34"/>
    <w:rsid w:val="00EB3F4D"/>
    <w:rsid w:val="00EB40A4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3B6"/>
    <w:rsid w:val="00EB63F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595"/>
    <w:rsid w:val="00EB7751"/>
    <w:rsid w:val="00EB786F"/>
    <w:rsid w:val="00EB78B1"/>
    <w:rsid w:val="00EB7979"/>
    <w:rsid w:val="00EB7C77"/>
    <w:rsid w:val="00EB7D0C"/>
    <w:rsid w:val="00EC006F"/>
    <w:rsid w:val="00EC0177"/>
    <w:rsid w:val="00EC0462"/>
    <w:rsid w:val="00EC065D"/>
    <w:rsid w:val="00EC070C"/>
    <w:rsid w:val="00EC081A"/>
    <w:rsid w:val="00EC08F9"/>
    <w:rsid w:val="00EC0BBD"/>
    <w:rsid w:val="00EC0C73"/>
    <w:rsid w:val="00EC0DE1"/>
    <w:rsid w:val="00EC1472"/>
    <w:rsid w:val="00EC147E"/>
    <w:rsid w:val="00EC150B"/>
    <w:rsid w:val="00EC15F9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2FC9"/>
    <w:rsid w:val="00EC3022"/>
    <w:rsid w:val="00EC335F"/>
    <w:rsid w:val="00EC3453"/>
    <w:rsid w:val="00EC34F0"/>
    <w:rsid w:val="00EC3C40"/>
    <w:rsid w:val="00EC3E09"/>
    <w:rsid w:val="00EC3F48"/>
    <w:rsid w:val="00EC404E"/>
    <w:rsid w:val="00EC407E"/>
    <w:rsid w:val="00EC4373"/>
    <w:rsid w:val="00EC43D8"/>
    <w:rsid w:val="00EC4557"/>
    <w:rsid w:val="00EC4561"/>
    <w:rsid w:val="00EC462C"/>
    <w:rsid w:val="00EC483B"/>
    <w:rsid w:val="00EC4AD3"/>
    <w:rsid w:val="00EC4BCD"/>
    <w:rsid w:val="00EC4CDB"/>
    <w:rsid w:val="00EC509B"/>
    <w:rsid w:val="00EC51B4"/>
    <w:rsid w:val="00EC5386"/>
    <w:rsid w:val="00EC56A3"/>
    <w:rsid w:val="00EC570F"/>
    <w:rsid w:val="00EC5834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9"/>
    <w:rsid w:val="00EC7968"/>
    <w:rsid w:val="00EC7CA5"/>
    <w:rsid w:val="00EC7E2D"/>
    <w:rsid w:val="00EC7F16"/>
    <w:rsid w:val="00ED0141"/>
    <w:rsid w:val="00ED0214"/>
    <w:rsid w:val="00ED0261"/>
    <w:rsid w:val="00ED04C1"/>
    <w:rsid w:val="00ED058A"/>
    <w:rsid w:val="00ED0665"/>
    <w:rsid w:val="00ED0725"/>
    <w:rsid w:val="00ED07F6"/>
    <w:rsid w:val="00ED08D7"/>
    <w:rsid w:val="00ED0C83"/>
    <w:rsid w:val="00ED0D48"/>
    <w:rsid w:val="00ED1028"/>
    <w:rsid w:val="00ED1263"/>
    <w:rsid w:val="00ED128F"/>
    <w:rsid w:val="00ED165A"/>
    <w:rsid w:val="00ED16B6"/>
    <w:rsid w:val="00ED1A0E"/>
    <w:rsid w:val="00ED1A15"/>
    <w:rsid w:val="00ED1CA1"/>
    <w:rsid w:val="00ED1FD4"/>
    <w:rsid w:val="00ED2141"/>
    <w:rsid w:val="00ED240D"/>
    <w:rsid w:val="00ED2451"/>
    <w:rsid w:val="00ED2AE4"/>
    <w:rsid w:val="00ED2B7F"/>
    <w:rsid w:val="00ED2C4F"/>
    <w:rsid w:val="00ED2DF8"/>
    <w:rsid w:val="00ED2EEB"/>
    <w:rsid w:val="00ED30BE"/>
    <w:rsid w:val="00ED3106"/>
    <w:rsid w:val="00ED3196"/>
    <w:rsid w:val="00ED3433"/>
    <w:rsid w:val="00ED3492"/>
    <w:rsid w:val="00ED365B"/>
    <w:rsid w:val="00ED3754"/>
    <w:rsid w:val="00ED3AA2"/>
    <w:rsid w:val="00ED3E1F"/>
    <w:rsid w:val="00ED3F6B"/>
    <w:rsid w:val="00ED42F2"/>
    <w:rsid w:val="00ED4813"/>
    <w:rsid w:val="00ED4869"/>
    <w:rsid w:val="00ED4980"/>
    <w:rsid w:val="00ED4A6D"/>
    <w:rsid w:val="00ED4B19"/>
    <w:rsid w:val="00ED4B1D"/>
    <w:rsid w:val="00ED4C35"/>
    <w:rsid w:val="00ED4C53"/>
    <w:rsid w:val="00ED4C9F"/>
    <w:rsid w:val="00ED4D22"/>
    <w:rsid w:val="00ED4EAD"/>
    <w:rsid w:val="00ED518F"/>
    <w:rsid w:val="00ED52CD"/>
    <w:rsid w:val="00ED54DF"/>
    <w:rsid w:val="00ED550A"/>
    <w:rsid w:val="00ED564F"/>
    <w:rsid w:val="00ED5665"/>
    <w:rsid w:val="00ED5805"/>
    <w:rsid w:val="00ED590F"/>
    <w:rsid w:val="00ED5BD6"/>
    <w:rsid w:val="00ED5C29"/>
    <w:rsid w:val="00ED5D82"/>
    <w:rsid w:val="00ED5F6B"/>
    <w:rsid w:val="00ED5FF7"/>
    <w:rsid w:val="00ED6345"/>
    <w:rsid w:val="00ED6369"/>
    <w:rsid w:val="00ED6536"/>
    <w:rsid w:val="00ED6537"/>
    <w:rsid w:val="00ED691E"/>
    <w:rsid w:val="00ED692A"/>
    <w:rsid w:val="00ED6996"/>
    <w:rsid w:val="00ED6AF2"/>
    <w:rsid w:val="00ED6BBA"/>
    <w:rsid w:val="00ED6BE9"/>
    <w:rsid w:val="00ED6E45"/>
    <w:rsid w:val="00ED6E62"/>
    <w:rsid w:val="00ED6FD9"/>
    <w:rsid w:val="00ED7021"/>
    <w:rsid w:val="00ED72A1"/>
    <w:rsid w:val="00ED72D4"/>
    <w:rsid w:val="00ED73A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D7F88"/>
    <w:rsid w:val="00EE00F4"/>
    <w:rsid w:val="00EE024D"/>
    <w:rsid w:val="00EE0572"/>
    <w:rsid w:val="00EE059C"/>
    <w:rsid w:val="00EE05CB"/>
    <w:rsid w:val="00EE0642"/>
    <w:rsid w:val="00EE0B20"/>
    <w:rsid w:val="00EE0C75"/>
    <w:rsid w:val="00EE0CE1"/>
    <w:rsid w:val="00EE11CA"/>
    <w:rsid w:val="00EE12F3"/>
    <w:rsid w:val="00EE1415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664"/>
    <w:rsid w:val="00EE2980"/>
    <w:rsid w:val="00EE2989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589"/>
    <w:rsid w:val="00EE36C6"/>
    <w:rsid w:val="00EE36DE"/>
    <w:rsid w:val="00EE37B5"/>
    <w:rsid w:val="00EE37D6"/>
    <w:rsid w:val="00EE37DE"/>
    <w:rsid w:val="00EE37F2"/>
    <w:rsid w:val="00EE4177"/>
    <w:rsid w:val="00EE44ED"/>
    <w:rsid w:val="00EE4669"/>
    <w:rsid w:val="00EE4711"/>
    <w:rsid w:val="00EE49C1"/>
    <w:rsid w:val="00EE4CF3"/>
    <w:rsid w:val="00EE4D1A"/>
    <w:rsid w:val="00EE5010"/>
    <w:rsid w:val="00EE5067"/>
    <w:rsid w:val="00EE5152"/>
    <w:rsid w:val="00EE52AA"/>
    <w:rsid w:val="00EE5567"/>
    <w:rsid w:val="00EE567A"/>
    <w:rsid w:val="00EE5CCA"/>
    <w:rsid w:val="00EE5F64"/>
    <w:rsid w:val="00EE5FE7"/>
    <w:rsid w:val="00EE60AA"/>
    <w:rsid w:val="00EE62ED"/>
    <w:rsid w:val="00EE6328"/>
    <w:rsid w:val="00EE640C"/>
    <w:rsid w:val="00EE646A"/>
    <w:rsid w:val="00EE659F"/>
    <w:rsid w:val="00EE6712"/>
    <w:rsid w:val="00EE68F1"/>
    <w:rsid w:val="00EE6931"/>
    <w:rsid w:val="00EE6B42"/>
    <w:rsid w:val="00EE6B5B"/>
    <w:rsid w:val="00EE6C61"/>
    <w:rsid w:val="00EE71B1"/>
    <w:rsid w:val="00EE725B"/>
    <w:rsid w:val="00EE7458"/>
    <w:rsid w:val="00EE778F"/>
    <w:rsid w:val="00EE7AC7"/>
    <w:rsid w:val="00EE7E57"/>
    <w:rsid w:val="00EE7EE6"/>
    <w:rsid w:val="00EF0137"/>
    <w:rsid w:val="00EF034B"/>
    <w:rsid w:val="00EF03EF"/>
    <w:rsid w:val="00EF040C"/>
    <w:rsid w:val="00EF0677"/>
    <w:rsid w:val="00EF06BB"/>
    <w:rsid w:val="00EF06BF"/>
    <w:rsid w:val="00EF0C54"/>
    <w:rsid w:val="00EF0C7D"/>
    <w:rsid w:val="00EF0D65"/>
    <w:rsid w:val="00EF0D8C"/>
    <w:rsid w:val="00EF0E4D"/>
    <w:rsid w:val="00EF0EF0"/>
    <w:rsid w:val="00EF0F1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9F"/>
    <w:rsid w:val="00EF1BBE"/>
    <w:rsid w:val="00EF1C52"/>
    <w:rsid w:val="00EF1CBA"/>
    <w:rsid w:val="00EF1DAD"/>
    <w:rsid w:val="00EF1E01"/>
    <w:rsid w:val="00EF1EBE"/>
    <w:rsid w:val="00EF1F99"/>
    <w:rsid w:val="00EF1FCD"/>
    <w:rsid w:val="00EF2014"/>
    <w:rsid w:val="00EF20BB"/>
    <w:rsid w:val="00EF23EB"/>
    <w:rsid w:val="00EF2441"/>
    <w:rsid w:val="00EF26B3"/>
    <w:rsid w:val="00EF26E8"/>
    <w:rsid w:val="00EF27C9"/>
    <w:rsid w:val="00EF28D8"/>
    <w:rsid w:val="00EF2A11"/>
    <w:rsid w:val="00EF2B10"/>
    <w:rsid w:val="00EF2B9D"/>
    <w:rsid w:val="00EF2C35"/>
    <w:rsid w:val="00EF30C0"/>
    <w:rsid w:val="00EF3303"/>
    <w:rsid w:val="00EF35B5"/>
    <w:rsid w:val="00EF3982"/>
    <w:rsid w:val="00EF398B"/>
    <w:rsid w:val="00EF39F6"/>
    <w:rsid w:val="00EF3A9F"/>
    <w:rsid w:val="00EF3C19"/>
    <w:rsid w:val="00EF3C49"/>
    <w:rsid w:val="00EF3DAB"/>
    <w:rsid w:val="00EF3DEC"/>
    <w:rsid w:val="00EF3FB3"/>
    <w:rsid w:val="00EF4184"/>
    <w:rsid w:val="00EF42E2"/>
    <w:rsid w:val="00EF445F"/>
    <w:rsid w:val="00EF456E"/>
    <w:rsid w:val="00EF46C1"/>
    <w:rsid w:val="00EF47D6"/>
    <w:rsid w:val="00EF4A4A"/>
    <w:rsid w:val="00EF4AE5"/>
    <w:rsid w:val="00EF4C2F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CC8"/>
    <w:rsid w:val="00EF5D43"/>
    <w:rsid w:val="00EF5E96"/>
    <w:rsid w:val="00EF5EF7"/>
    <w:rsid w:val="00EF600B"/>
    <w:rsid w:val="00EF61D0"/>
    <w:rsid w:val="00EF6294"/>
    <w:rsid w:val="00EF666C"/>
    <w:rsid w:val="00EF66E9"/>
    <w:rsid w:val="00EF6945"/>
    <w:rsid w:val="00EF6B3F"/>
    <w:rsid w:val="00EF6C39"/>
    <w:rsid w:val="00EF6EF6"/>
    <w:rsid w:val="00EF7088"/>
    <w:rsid w:val="00EF7126"/>
    <w:rsid w:val="00EF72C3"/>
    <w:rsid w:val="00EF730F"/>
    <w:rsid w:val="00EF73DF"/>
    <w:rsid w:val="00EF754A"/>
    <w:rsid w:val="00EF754C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6CE"/>
    <w:rsid w:val="00F00809"/>
    <w:rsid w:val="00F008F5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2F6"/>
    <w:rsid w:val="00F0142A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F22"/>
    <w:rsid w:val="00F0422A"/>
    <w:rsid w:val="00F04403"/>
    <w:rsid w:val="00F04689"/>
    <w:rsid w:val="00F046A5"/>
    <w:rsid w:val="00F046A7"/>
    <w:rsid w:val="00F046C6"/>
    <w:rsid w:val="00F04770"/>
    <w:rsid w:val="00F04927"/>
    <w:rsid w:val="00F04A47"/>
    <w:rsid w:val="00F04B6B"/>
    <w:rsid w:val="00F04C9D"/>
    <w:rsid w:val="00F050A0"/>
    <w:rsid w:val="00F05140"/>
    <w:rsid w:val="00F05210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7C3"/>
    <w:rsid w:val="00F079B1"/>
    <w:rsid w:val="00F079FD"/>
    <w:rsid w:val="00F079FF"/>
    <w:rsid w:val="00F07B19"/>
    <w:rsid w:val="00F07D86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9D9"/>
    <w:rsid w:val="00F10A2C"/>
    <w:rsid w:val="00F10B05"/>
    <w:rsid w:val="00F10B48"/>
    <w:rsid w:val="00F10C8C"/>
    <w:rsid w:val="00F10E48"/>
    <w:rsid w:val="00F10F63"/>
    <w:rsid w:val="00F1116F"/>
    <w:rsid w:val="00F11230"/>
    <w:rsid w:val="00F11805"/>
    <w:rsid w:val="00F1183D"/>
    <w:rsid w:val="00F118AD"/>
    <w:rsid w:val="00F11A89"/>
    <w:rsid w:val="00F11AA1"/>
    <w:rsid w:val="00F11BC9"/>
    <w:rsid w:val="00F11E4A"/>
    <w:rsid w:val="00F11F56"/>
    <w:rsid w:val="00F120B1"/>
    <w:rsid w:val="00F123A3"/>
    <w:rsid w:val="00F12637"/>
    <w:rsid w:val="00F12F1A"/>
    <w:rsid w:val="00F1301D"/>
    <w:rsid w:val="00F1332A"/>
    <w:rsid w:val="00F134AC"/>
    <w:rsid w:val="00F13720"/>
    <w:rsid w:val="00F13881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3E2"/>
    <w:rsid w:val="00F1557A"/>
    <w:rsid w:val="00F15BAF"/>
    <w:rsid w:val="00F15E22"/>
    <w:rsid w:val="00F16006"/>
    <w:rsid w:val="00F1613B"/>
    <w:rsid w:val="00F1616C"/>
    <w:rsid w:val="00F161C6"/>
    <w:rsid w:val="00F1620A"/>
    <w:rsid w:val="00F16433"/>
    <w:rsid w:val="00F164B7"/>
    <w:rsid w:val="00F16754"/>
    <w:rsid w:val="00F1677F"/>
    <w:rsid w:val="00F16880"/>
    <w:rsid w:val="00F1692D"/>
    <w:rsid w:val="00F16971"/>
    <w:rsid w:val="00F16E08"/>
    <w:rsid w:val="00F17005"/>
    <w:rsid w:val="00F17133"/>
    <w:rsid w:val="00F17168"/>
    <w:rsid w:val="00F1724E"/>
    <w:rsid w:val="00F172F8"/>
    <w:rsid w:val="00F17318"/>
    <w:rsid w:val="00F17320"/>
    <w:rsid w:val="00F17370"/>
    <w:rsid w:val="00F17470"/>
    <w:rsid w:val="00F1760E"/>
    <w:rsid w:val="00F17769"/>
    <w:rsid w:val="00F179A8"/>
    <w:rsid w:val="00F17A03"/>
    <w:rsid w:val="00F17E35"/>
    <w:rsid w:val="00F2005D"/>
    <w:rsid w:val="00F2050E"/>
    <w:rsid w:val="00F20722"/>
    <w:rsid w:val="00F207FC"/>
    <w:rsid w:val="00F2094E"/>
    <w:rsid w:val="00F20B2A"/>
    <w:rsid w:val="00F20CE3"/>
    <w:rsid w:val="00F20DAA"/>
    <w:rsid w:val="00F20F3E"/>
    <w:rsid w:val="00F2102F"/>
    <w:rsid w:val="00F21130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384"/>
    <w:rsid w:val="00F22439"/>
    <w:rsid w:val="00F22456"/>
    <w:rsid w:val="00F22646"/>
    <w:rsid w:val="00F2304A"/>
    <w:rsid w:val="00F2311E"/>
    <w:rsid w:val="00F2315F"/>
    <w:rsid w:val="00F23429"/>
    <w:rsid w:val="00F23777"/>
    <w:rsid w:val="00F23B6D"/>
    <w:rsid w:val="00F23BF5"/>
    <w:rsid w:val="00F23C08"/>
    <w:rsid w:val="00F23C92"/>
    <w:rsid w:val="00F23EBA"/>
    <w:rsid w:val="00F2423E"/>
    <w:rsid w:val="00F2429F"/>
    <w:rsid w:val="00F2439E"/>
    <w:rsid w:val="00F24425"/>
    <w:rsid w:val="00F24750"/>
    <w:rsid w:val="00F247A6"/>
    <w:rsid w:val="00F24963"/>
    <w:rsid w:val="00F249A2"/>
    <w:rsid w:val="00F24B14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0E6"/>
    <w:rsid w:val="00F2625D"/>
    <w:rsid w:val="00F262A0"/>
    <w:rsid w:val="00F262DE"/>
    <w:rsid w:val="00F26386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04"/>
    <w:rsid w:val="00F3004B"/>
    <w:rsid w:val="00F3065B"/>
    <w:rsid w:val="00F30877"/>
    <w:rsid w:val="00F3098B"/>
    <w:rsid w:val="00F309CC"/>
    <w:rsid w:val="00F30C70"/>
    <w:rsid w:val="00F30D01"/>
    <w:rsid w:val="00F30D66"/>
    <w:rsid w:val="00F30DB5"/>
    <w:rsid w:val="00F30DCC"/>
    <w:rsid w:val="00F30E30"/>
    <w:rsid w:val="00F30E88"/>
    <w:rsid w:val="00F30F38"/>
    <w:rsid w:val="00F30FE1"/>
    <w:rsid w:val="00F31215"/>
    <w:rsid w:val="00F312AB"/>
    <w:rsid w:val="00F3131D"/>
    <w:rsid w:val="00F313F5"/>
    <w:rsid w:val="00F3143E"/>
    <w:rsid w:val="00F314C9"/>
    <w:rsid w:val="00F31548"/>
    <w:rsid w:val="00F31577"/>
    <w:rsid w:val="00F3177B"/>
    <w:rsid w:val="00F3193B"/>
    <w:rsid w:val="00F31BC3"/>
    <w:rsid w:val="00F31C02"/>
    <w:rsid w:val="00F31E10"/>
    <w:rsid w:val="00F31F94"/>
    <w:rsid w:val="00F32154"/>
    <w:rsid w:val="00F32365"/>
    <w:rsid w:val="00F323A6"/>
    <w:rsid w:val="00F32436"/>
    <w:rsid w:val="00F3254F"/>
    <w:rsid w:val="00F326A4"/>
    <w:rsid w:val="00F32771"/>
    <w:rsid w:val="00F32776"/>
    <w:rsid w:val="00F3280C"/>
    <w:rsid w:val="00F3290C"/>
    <w:rsid w:val="00F3293B"/>
    <w:rsid w:val="00F32ABC"/>
    <w:rsid w:val="00F32D82"/>
    <w:rsid w:val="00F32E36"/>
    <w:rsid w:val="00F32E54"/>
    <w:rsid w:val="00F32FD2"/>
    <w:rsid w:val="00F335A1"/>
    <w:rsid w:val="00F337C9"/>
    <w:rsid w:val="00F338E1"/>
    <w:rsid w:val="00F338F9"/>
    <w:rsid w:val="00F33B9F"/>
    <w:rsid w:val="00F33C45"/>
    <w:rsid w:val="00F33DF6"/>
    <w:rsid w:val="00F33E50"/>
    <w:rsid w:val="00F33F6C"/>
    <w:rsid w:val="00F34037"/>
    <w:rsid w:val="00F3405C"/>
    <w:rsid w:val="00F34102"/>
    <w:rsid w:val="00F3429D"/>
    <w:rsid w:val="00F34302"/>
    <w:rsid w:val="00F344DA"/>
    <w:rsid w:val="00F345EC"/>
    <w:rsid w:val="00F3484B"/>
    <w:rsid w:val="00F3488C"/>
    <w:rsid w:val="00F34951"/>
    <w:rsid w:val="00F34B73"/>
    <w:rsid w:val="00F34C5A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6BA"/>
    <w:rsid w:val="00F35866"/>
    <w:rsid w:val="00F358D0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771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BAB"/>
    <w:rsid w:val="00F37CE1"/>
    <w:rsid w:val="00F37D0A"/>
    <w:rsid w:val="00F37EEA"/>
    <w:rsid w:val="00F37F6C"/>
    <w:rsid w:val="00F40110"/>
    <w:rsid w:val="00F4016F"/>
    <w:rsid w:val="00F401BD"/>
    <w:rsid w:val="00F403D2"/>
    <w:rsid w:val="00F4042F"/>
    <w:rsid w:val="00F404B2"/>
    <w:rsid w:val="00F405D6"/>
    <w:rsid w:val="00F4068A"/>
    <w:rsid w:val="00F4073D"/>
    <w:rsid w:val="00F40C95"/>
    <w:rsid w:val="00F40CA5"/>
    <w:rsid w:val="00F40CE4"/>
    <w:rsid w:val="00F40ED8"/>
    <w:rsid w:val="00F4102C"/>
    <w:rsid w:val="00F41151"/>
    <w:rsid w:val="00F41273"/>
    <w:rsid w:val="00F4166F"/>
    <w:rsid w:val="00F41B59"/>
    <w:rsid w:val="00F41CB1"/>
    <w:rsid w:val="00F41EA8"/>
    <w:rsid w:val="00F41F51"/>
    <w:rsid w:val="00F421E9"/>
    <w:rsid w:val="00F42253"/>
    <w:rsid w:val="00F42288"/>
    <w:rsid w:val="00F422B9"/>
    <w:rsid w:val="00F42368"/>
    <w:rsid w:val="00F423D9"/>
    <w:rsid w:val="00F424B7"/>
    <w:rsid w:val="00F428EE"/>
    <w:rsid w:val="00F429B4"/>
    <w:rsid w:val="00F42B1D"/>
    <w:rsid w:val="00F42EC2"/>
    <w:rsid w:val="00F42F5E"/>
    <w:rsid w:val="00F438D4"/>
    <w:rsid w:val="00F43AD0"/>
    <w:rsid w:val="00F43B5E"/>
    <w:rsid w:val="00F43D65"/>
    <w:rsid w:val="00F43D71"/>
    <w:rsid w:val="00F43E41"/>
    <w:rsid w:val="00F43FC2"/>
    <w:rsid w:val="00F4418F"/>
    <w:rsid w:val="00F44207"/>
    <w:rsid w:val="00F443BD"/>
    <w:rsid w:val="00F44420"/>
    <w:rsid w:val="00F4444F"/>
    <w:rsid w:val="00F445AA"/>
    <w:rsid w:val="00F445E4"/>
    <w:rsid w:val="00F44778"/>
    <w:rsid w:val="00F447BA"/>
    <w:rsid w:val="00F447DF"/>
    <w:rsid w:val="00F448D1"/>
    <w:rsid w:val="00F44AA4"/>
    <w:rsid w:val="00F44AEC"/>
    <w:rsid w:val="00F44B4F"/>
    <w:rsid w:val="00F44D16"/>
    <w:rsid w:val="00F44D57"/>
    <w:rsid w:val="00F44DA5"/>
    <w:rsid w:val="00F45121"/>
    <w:rsid w:val="00F45188"/>
    <w:rsid w:val="00F451FE"/>
    <w:rsid w:val="00F4527C"/>
    <w:rsid w:val="00F4529C"/>
    <w:rsid w:val="00F452CD"/>
    <w:rsid w:val="00F4550F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2"/>
    <w:rsid w:val="00F47445"/>
    <w:rsid w:val="00F4791D"/>
    <w:rsid w:val="00F4791E"/>
    <w:rsid w:val="00F479B0"/>
    <w:rsid w:val="00F47B06"/>
    <w:rsid w:val="00F47BC0"/>
    <w:rsid w:val="00F47C77"/>
    <w:rsid w:val="00F47F09"/>
    <w:rsid w:val="00F50389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CFE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6D2"/>
    <w:rsid w:val="00F517C0"/>
    <w:rsid w:val="00F51A27"/>
    <w:rsid w:val="00F51A32"/>
    <w:rsid w:val="00F51B51"/>
    <w:rsid w:val="00F51E25"/>
    <w:rsid w:val="00F51E9A"/>
    <w:rsid w:val="00F51F53"/>
    <w:rsid w:val="00F520B7"/>
    <w:rsid w:val="00F520BA"/>
    <w:rsid w:val="00F520FB"/>
    <w:rsid w:val="00F52649"/>
    <w:rsid w:val="00F52A28"/>
    <w:rsid w:val="00F52A75"/>
    <w:rsid w:val="00F52D43"/>
    <w:rsid w:val="00F52D4A"/>
    <w:rsid w:val="00F52DEA"/>
    <w:rsid w:val="00F530AA"/>
    <w:rsid w:val="00F53219"/>
    <w:rsid w:val="00F53388"/>
    <w:rsid w:val="00F5341B"/>
    <w:rsid w:val="00F534A2"/>
    <w:rsid w:val="00F537C0"/>
    <w:rsid w:val="00F53816"/>
    <w:rsid w:val="00F53BAE"/>
    <w:rsid w:val="00F53C78"/>
    <w:rsid w:val="00F53D71"/>
    <w:rsid w:val="00F54324"/>
    <w:rsid w:val="00F5438B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05"/>
    <w:rsid w:val="00F555EF"/>
    <w:rsid w:val="00F55817"/>
    <w:rsid w:val="00F55923"/>
    <w:rsid w:val="00F559A6"/>
    <w:rsid w:val="00F55AE3"/>
    <w:rsid w:val="00F55D94"/>
    <w:rsid w:val="00F55FB2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A0"/>
    <w:rsid w:val="00F56E92"/>
    <w:rsid w:val="00F56EEA"/>
    <w:rsid w:val="00F56FC1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BD"/>
    <w:rsid w:val="00F608D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AB7"/>
    <w:rsid w:val="00F61C10"/>
    <w:rsid w:val="00F61E5D"/>
    <w:rsid w:val="00F61E99"/>
    <w:rsid w:val="00F62146"/>
    <w:rsid w:val="00F621D4"/>
    <w:rsid w:val="00F624CF"/>
    <w:rsid w:val="00F625DA"/>
    <w:rsid w:val="00F6283E"/>
    <w:rsid w:val="00F62A42"/>
    <w:rsid w:val="00F62B10"/>
    <w:rsid w:val="00F62D23"/>
    <w:rsid w:val="00F62EC5"/>
    <w:rsid w:val="00F62F1C"/>
    <w:rsid w:val="00F632D1"/>
    <w:rsid w:val="00F63457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DED"/>
    <w:rsid w:val="00F65E17"/>
    <w:rsid w:val="00F65FD4"/>
    <w:rsid w:val="00F65FE5"/>
    <w:rsid w:val="00F6604D"/>
    <w:rsid w:val="00F66051"/>
    <w:rsid w:val="00F660B3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97D"/>
    <w:rsid w:val="00F66C8E"/>
    <w:rsid w:val="00F670A1"/>
    <w:rsid w:val="00F6729A"/>
    <w:rsid w:val="00F67356"/>
    <w:rsid w:val="00F67556"/>
    <w:rsid w:val="00F679A2"/>
    <w:rsid w:val="00F67AA1"/>
    <w:rsid w:val="00F67B16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35F"/>
    <w:rsid w:val="00F7248F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41B"/>
    <w:rsid w:val="00F73589"/>
    <w:rsid w:val="00F73ACF"/>
    <w:rsid w:val="00F73DF8"/>
    <w:rsid w:val="00F73ED9"/>
    <w:rsid w:val="00F74046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A23"/>
    <w:rsid w:val="00F75A7D"/>
    <w:rsid w:val="00F75B5A"/>
    <w:rsid w:val="00F75C3F"/>
    <w:rsid w:val="00F75CAA"/>
    <w:rsid w:val="00F75D2D"/>
    <w:rsid w:val="00F75E0B"/>
    <w:rsid w:val="00F75E30"/>
    <w:rsid w:val="00F75F67"/>
    <w:rsid w:val="00F76276"/>
    <w:rsid w:val="00F763BE"/>
    <w:rsid w:val="00F766B2"/>
    <w:rsid w:val="00F766B4"/>
    <w:rsid w:val="00F766D2"/>
    <w:rsid w:val="00F76AC0"/>
    <w:rsid w:val="00F76B6E"/>
    <w:rsid w:val="00F76C7A"/>
    <w:rsid w:val="00F76CE9"/>
    <w:rsid w:val="00F76E22"/>
    <w:rsid w:val="00F77107"/>
    <w:rsid w:val="00F77243"/>
    <w:rsid w:val="00F77259"/>
    <w:rsid w:val="00F774D3"/>
    <w:rsid w:val="00F77561"/>
    <w:rsid w:val="00F7767A"/>
    <w:rsid w:val="00F7775A"/>
    <w:rsid w:val="00F779D9"/>
    <w:rsid w:val="00F77FF5"/>
    <w:rsid w:val="00F8003C"/>
    <w:rsid w:val="00F80231"/>
    <w:rsid w:val="00F802CF"/>
    <w:rsid w:val="00F80357"/>
    <w:rsid w:val="00F80559"/>
    <w:rsid w:val="00F805A3"/>
    <w:rsid w:val="00F80D75"/>
    <w:rsid w:val="00F80D9E"/>
    <w:rsid w:val="00F80F25"/>
    <w:rsid w:val="00F80FF4"/>
    <w:rsid w:val="00F811B2"/>
    <w:rsid w:val="00F81220"/>
    <w:rsid w:val="00F813E3"/>
    <w:rsid w:val="00F81500"/>
    <w:rsid w:val="00F815B4"/>
    <w:rsid w:val="00F816B8"/>
    <w:rsid w:val="00F816D8"/>
    <w:rsid w:val="00F816E5"/>
    <w:rsid w:val="00F81727"/>
    <w:rsid w:val="00F818AF"/>
    <w:rsid w:val="00F81A36"/>
    <w:rsid w:val="00F81ADB"/>
    <w:rsid w:val="00F81E11"/>
    <w:rsid w:val="00F82032"/>
    <w:rsid w:val="00F82132"/>
    <w:rsid w:val="00F8217D"/>
    <w:rsid w:val="00F82411"/>
    <w:rsid w:val="00F82697"/>
    <w:rsid w:val="00F827A1"/>
    <w:rsid w:val="00F828AA"/>
    <w:rsid w:val="00F829F4"/>
    <w:rsid w:val="00F829F5"/>
    <w:rsid w:val="00F82AD3"/>
    <w:rsid w:val="00F82B96"/>
    <w:rsid w:val="00F83323"/>
    <w:rsid w:val="00F83496"/>
    <w:rsid w:val="00F83638"/>
    <w:rsid w:val="00F83876"/>
    <w:rsid w:val="00F83995"/>
    <w:rsid w:val="00F83C27"/>
    <w:rsid w:val="00F83D87"/>
    <w:rsid w:val="00F83ECF"/>
    <w:rsid w:val="00F840D9"/>
    <w:rsid w:val="00F84239"/>
    <w:rsid w:val="00F84289"/>
    <w:rsid w:val="00F845E4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3D2"/>
    <w:rsid w:val="00F86411"/>
    <w:rsid w:val="00F8666D"/>
    <w:rsid w:val="00F868D0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BFE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4F"/>
    <w:rsid w:val="00F91451"/>
    <w:rsid w:val="00F91475"/>
    <w:rsid w:val="00F915D5"/>
    <w:rsid w:val="00F9161B"/>
    <w:rsid w:val="00F916A2"/>
    <w:rsid w:val="00F91752"/>
    <w:rsid w:val="00F918DB"/>
    <w:rsid w:val="00F91C0F"/>
    <w:rsid w:val="00F91C67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AF"/>
    <w:rsid w:val="00F932B2"/>
    <w:rsid w:val="00F93325"/>
    <w:rsid w:val="00F935BB"/>
    <w:rsid w:val="00F93997"/>
    <w:rsid w:val="00F939E5"/>
    <w:rsid w:val="00F93B55"/>
    <w:rsid w:val="00F93BC2"/>
    <w:rsid w:val="00F93D8D"/>
    <w:rsid w:val="00F93E7B"/>
    <w:rsid w:val="00F9404B"/>
    <w:rsid w:val="00F94141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929"/>
    <w:rsid w:val="00F94B1F"/>
    <w:rsid w:val="00F94CB7"/>
    <w:rsid w:val="00F94D38"/>
    <w:rsid w:val="00F94E4F"/>
    <w:rsid w:val="00F94E6E"/>
    <w:rsid w:val="00F94EC7"/>
    <w:rsid w:val="00F9517B"/>
    <w:rsid w:val="00F95439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9F"/>
    <w:rsid w:val="00F965E1"/>
    <w:rsid w:val="00F9694E"/>
    <w:rsid w:val="00F96A1F"/>
    <w:rsid w:val="00F96B5C"/>
    <w:rsid w:val="00F96B89"/>
    <w:rsid w:val="00F96C0F"/>
    <w:rsid w:val="00F96C36"/>
    <w:rsid w:val="00F96EB0"/>
    <w:rsid w:val="00F96F43"/>
    <w:rsid w:val="00F971AB"/>
    <w:rsid w:val="00F971E8"/>
    <w:rsid w:val="00F97421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4F3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2F53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1F9"/>
    <w:rsid w:val="00FA661A"/>
    <w:rsid w:val="00FA66F2"/>
    <w:rsid w:val="00FA6A3E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517"/>
    <w:rsid w:val="00FB06F7"/>
    <w:rsid w:val="00FB090D"/>
    <w:rsid w:val="00FB0CE6"/>
    <w:rsid w:val="00FB0E54"/>
    <w:rsid w:val="00FB0F1A"/>
    <w:rsid w:val="00FB0F30"/>
    <w:rsid w:val="00FB0F9A"/>
    <w:rsid w:val="00FB1357"/>
    <w:rsid w:val="00FB1363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04"/>
    <w:rsid w:val="00FB2C80"/>
    <w:rsid w:val="00FB2CB8"/>
    <w:rsid w:val="00FB2D0A"/>
    <w:rsid w:val="00FB2D0D"/>
    <w:rsid w:val="00FB2DA6"/>
    <w:rsid w:val="00FB2E62"/>
    <w:rsid w:val="00FB2FD2"/>
    <w:rsid w:val="00FB318E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979"/>
    <w:rsid w:val="00FB4A1B"/>
    <w:rsid w:val="00FB4CC2"/>
    <w:rsid w:val="00FB4D6F"/>
    <w:rsid w:val="00FB4F2A"/>
    <w:rsid w:val="00FB50DD"/>
    <w:rsid w:val="00FB5231"/>
    <w:rsid w:val="00FB5298"/>
    <w:rsid w:val="00FB53F1"/>
    <w:rsid w:val="00FB5449"/>
    <w:rsid w:val="00FB5453"/>
    <w:rsid w:val="00FB5499"/>
    <w:rsid w:val="00FB55D4"/>
    <w:rsid w:val="00FB5622"/>
    <w:rsid w:val="00FB5698"/>
    <w:rsid w:val="00FB5766"/>
    <w:rsid w:val="00FB5825"/>
    <w:rsid w:val="00FB58B1"/>
    <w:rsid w:val="00FB5C0C"/>
    <w:rsid w:val="00FB5C12"/>
    <w:rsid w:val="00FB5C6E"/>
    <w:rsid w:val="00FB5F7F"/>
    <w:rsid w:val="00FB5FC0"/>
    <w:rsid w:val="00FB6180"/>
    <w:rsid w:val="00FB61D3"/>
    <w:rsid w:val="00FB657C"/>
    <w:rsid w:val="00FB699A"/>
    <w:rsid w:val="00FB6AC7"/>
    <w:rsid w:val="00FB6D4F"/>
    <w:rsid w:val="00FB6FEB"/>
    <w:rsid w:val="00FB7104"/>
    <w:rsid w:val="00FB726E"/>
    <w:rsid w:val="00FB7283"/>
    <w:rsid w:val="00FB752F"/>
    <w:rsid w:val="00FB76B6"/>
    <w:rsid w:val="00FB7B00"/>
    <w:rsid w:val="00FC0027"/>
    <w:rsid w:val="00FC00BF"/>
    <w:rsid w:val="00FC059C"/>
    <w:rsid w:val="00FC079B"/>
    <w:rsid w:val="00FC0824"/>
    <w:rsid w:val="00FC08C5"/>
    <w:rsid w:val="00FC0AA6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8F"/>
    <w:rsid w:val="00FC2AC1"/>
    <w:rsid w:val="00FC2D59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5F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5E73"/>
    <w:rsid w:val="00FC613F"/>
    <w:rsid w:val="00FC61C8"/>
    <w:rsid w:val="00FC626E"/>
    <w:rsid w:val="00FC6419"/>
    <w:rsid w:val="00FC69A0"/>
    <w:rsid w:val="00FC6CEB"/>
    <w:rsid w:val="00FC6D6F"/>
    <w:rsid w:val="00FC6DC4"/>
    <w:rsid w:val="00FC6DEB"/>
    <w:rsid w:val="00FC6EAA"/>
    <w:rsid w:val="00FC6F6A"/>
    <w:rsid w:val="00FC7015"/>
    <w:rsid w:val="00FC726C"/>
    <w:rsid w:val="00FC7302"/>
    <w:rsid w:val="00FC753D"/>
    <w:rsid w:val="00FC765D"/>
    <w:rsid w:val="00FC7676"/>
    <w:rsid w:val="00FC76FB"/>
    <w:rsid w:val="00FC7820"/>
    <w:rsid w:val="00FC7A41"/>
    <w:rsid w:val="00FC7A93"/>
    <w:rsid w:val="00FC7C3F"/>
    <w:rsid w:val="00FC7FAB"/>
    <w:rsid w:val="00FC7FB0"/>
    <w:rsid w:val="00FD000F"/>
    <w:rsid w:val="00FD024B"/>
    <w:rsid w:val="00FD079F"/>
    <w:rsid w:val="00FD07B4"/>
    <w:rsid w:val="00FD07E7"/>
    <w:rsid w:val="00FD086C"/>
    <w:rsid w:val="00FD0B36"/>
    <w:rsid w:val="00FD0BF1"/>
    <w:rsid w:val="00FD13E1"/>
    <w:rsid w:val="00FD14AC"/>
    <w:rsid w:val="00FD17BD"/>
    <w:rsid w:val="00FD18DB"/>
    <w:rsid w:val="00FD195B"/>
    <w:rsid w:val="00FD1CA2"/>
    <w:rsid w:val="00FD1D14"/>
    <w:rsid w:val="00FD1DB7"/>
    <w:rsid w:val="00FD1E3B"/>
    <w:rsid w:val="00FD1EFC"/>
    <w:rsid w:val="00FD1F2C"/>
    <w:rsid w:val="00FD2012"/>
    <w:rsid w:val="00FD227F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32"/>
    <w:rsid w:val="00FD44A3"/>
    <w:rsid w:val="00FD47B3"/>
    <w:rsid w:val="00FD4831"/>
    <w:rsid w:val="00FD4851"/>
    <w:rsid w:val="00FD4854"/>
    <w:rsid w:val="00FD49CD"/>
    <w:rsid w:val="00FD4C0C"/>
    <w:rsid w:val="00FD50B4"/>
    <w:rsid w:val="00FD52DF"/>
    <w:rsid w:val="00FD5317"/>
    <w:rsid w:val="00FD5A4C"/>
    <w:rsid w:val="00FD5B62"/>
    <w:rsid w:val="00FD5B64"/>
    <w:rsid w:val="00FD5CE1"/>
    <w:rsid w:val="00FD5E7B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DEE"/>
    <w:rsid w:val="00FD6EBF"/>
    <w:rsid w:val="00FD7079"/>
    <w:rsid w:val="00FD70B8"/>
    <w:rsid w:val="00FD719E"/>
    <w:rsid w:val="00FD7232"/>
    <w:rsid w:val="00FD725C"/>
    <w:rsid w:val="00FD72F5"/>
    <w:rsid w:val="00FD7363"/>
    <w:rsid w:val="00FD73C9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E7C"/>
    <w:rsid w:val="00FD7F5D"/>
    <w:rsid w:val="00FE004F"/>
    <w:rsid w:val="00FE0199"/>
    <w:rsid w:val="00FE01D7"/>
    <w:rsid w:val="00FE050C"/>
    <w:rsid w:val="00FE05F1"/>
    <w:rsid w:val="00FE09E7"/>
    <w:rsid w:val="00FE0A07"/>
    <w:rsid w:val="00FE0C77"/>
    <w:rsid w:val="00FE0CEE"/>
    <w:rsid w:val="00FE0CF1"/>
    <w:rsid w:val="00FE0DEC"/>
    <w:rsid w:val="00FE0E56"/>
    <w:rsid w:val="00FE10B7"/>
    <w:rsid w:val="00FE11A4"/>
    <w:rsid w:val="00FE11D9"/>
    <w:rsid w:val="00FE11E7"/>
    <w:rsid w:val="00FE122A"/>
    <w:rsid w:val="00FE137A"/>
    <w:rsid w:val="00FE14CE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059"/>
    <w:rsid w:val="00FE4217"/>
    <w:rsid w:val="00FE43DF"/>
    <w:rsid w:val="00FE4743"/>
    <w:rsid w:val="00FE4D36"/>
    <w:rsid w:val="00FE4DB5"/>
    <w:rsid w:val="00FE4F53"/>
    <w:rsid w:val="00FE4F90"/>
    <w:rsid w:val="00FE580F"/>
    <w:rsid w:val="00FE5814"/>
    <w:rsid w:val="00FE5858"/>
    <w:rsid w:val="00FE594F"/>
    <w:rsid w:val="00FE59B9"/>
    <w:rsid w:val="00FE59E0"/>
    <w:rsid w:val="00FE5A83"/>
    <w:rsid w:val="00FE5A93"/>
    <w:rsid w:val="00FE5CE1"/>
    <w:rsid w:val="00FE5E2B"/>
    <w:rsid w:val="00FE6006"/>
    <w:rsid w:val="00FE6125"/>
    <w:rsid w:val="00FE6316"/>
    <w:rsid w:val="00FE6324"/>
    <w:rsid w:val="00FE65CF"/>
    <w:rsid w:val="00FE6621"/>
    <w:rsid w:val="00FE69F7"/>
    <w:rsid w:val="00FE6CFB"/>
    <w:rsid w:val="00FE6F30"/>
    <w:rsid w:val="00FE6FCD"/>
    <w:rsid w:val="00FE7189"/>
    <w:rsid w:val="00FE740B"/>
    <w:rsid w:val="00FE7713"/>
    <w:rsid w:val="00FE7868"/>
    <w:rsid w:val="00FE7A4E"/>
    <w:rsid w:val="00FE7CB9"/>
    <w:rsid w:val="00FF00DD"/>
    <w:rsid w:val="00FF0231"/>
    <w:rsid w:val="00FF02D8"/>
    <w:rsid w:val="00FF044F"/>
    <w:rsid w:val="00FF0508"/>
    <w:rsid w:val="00FF07A7"/>
    <w:rsid w:val="00FF0806"/>
    <w:rsid w:val="00FF0811"/>
    <w:rsid w:val="00FF08DC"/>
    <w:rsid w:val="00FF0970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45C"/>
    <w:rsid w:val="00FF14B2"/>
    <w:rsid w:val="00FF1717"/>
    <w:rsid w:val="00FF1729"/>
    <w:rsid w:val="00FF175C"/>
    <w:rsid w:val="00FF186F"/>
    <w:rsid w:val="00FF1885"/>
    <w:rsid w:val="00FF191C"/>
    <w:rsid w:val="00FF199F"/>
    <w:rsid w:val="00FF19C9"/>
    <w:rsid w:val="00FF19D4"/>
    <w:rsid w:val="00FF19EE"/>
    <w:rsid w:val="00FF1C4D"/>
    <w:rsid w:val="00FF2013"/>
    <w:rsid w:val="00FF22F8"/>
    <w:rsid w:val="00FF239F"/>
    <w:rsid w:val="00FF26E1"/>
    <w:rsid w:val="00FF2720"/>
    <w:rsid w:val="00FF2A47"/>
    <w:rsid w:val="00FF2DA2"/>
    <w:rsid w:val="00FF2DB9"/>
    <w:rsid w:val="00FF2DF1"/>
    <w:rsid w:val="00FF2E6F"/>
    <w:rsid w:val="00FF2E8A"/>
    <w:rsid w:val="00FF2EA5"/>
    <w:rsid w:val="00FF2FA6"/>
    <w:rsid w:val="00FF30B0"/>
    <w:rsid w:val="00FF317C"/>
    <w:rsid w:val="00FF3222"/>
    <w:rsid w:val="00FF332E"/>
    <w:rsid w:val="00FF343D"/>
    <w:rsid w:val="00FF34EC"/>
    <w:rsid w:val="00FF3506"/>
    <w:rsid w:val="00FF3530"/>
    <w:rsid w:val="00FF364B"/>
    <w:rsid w:val="00FF3781"/>
    <w:rsid w:val="00FF379F"/>
    <w:rsid w:val="00FF3950"/>
    <w:rsid w:val="00FF3B3E"/>
    <w:rsid w:val="00FF3DEF"/>
    <w:rsid w:val="00FF3E80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1"/>
    <w:rsid w:val="00FF5C47"/>
    <w:rsid w:val="00FF5C4C"/>
    <w:rsid w:val="00FF5C51"/>
    <w:rsid w:val="00FF5D5A"/>
    <w:rsid w:val="00FF5F0E"/>
    <w:rsid w:val="00FF5F5B"/>
    <w:rsid w:val="00FF5FF1"/>
    <w:rsid w:val="00FF60EE"/>
    <w:rsid w:val="00FF62B2"/>
    <w:rsid w:val="00FF6452"/>
    <w:rsid w:val="00FF6598"/>
    <w:rsid w:val="00FF66A8"/>
    <w:rsid w:val="00FF697A"/>
    <w:rsid w:val="00FF6A00"/>
    <w:rsid w:val="00FF6BDC"/>
    <w:rsid w:val="00FF6CA7"/>
    <w:rsid w:val="00FF6E3E"/>
    <w:rsid w:val="00FF6E8F"/>
    <w:rsid w:val="00FF6FE9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388D7BF"/>
    <w:rsid w:val="46DAA538"/>
    <w:rsid w:val="478CBF0A"/>
    <w:rsid w:val="47E32B1E"/>
    <w:rsid w:val="48DA83DA"/>
    <w:rsid w:val="496BF3CD"/>
    <w:rsid w:val="49971B93"/>
    <w:rsid w:val="4C3D3A55"/>
    <w:rsid w:val="4CA5CC27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CE70AA6C-11D7-4DEA-8CFD-01AE7C133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3122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3122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63122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3122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3122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3122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3122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3122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3122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3122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31221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31221"/>
  </w:style>
  <w:style w:type="paragraph" w:customStyle="1" w:styleId="Kop1voorwerk">
    <w:name w:val="Kop 1 voorwerk"/>
    <w:basedOn w:val="Standaard"/>
    <w:rsid w:val="0063122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3122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3122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3122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31221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3122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631221"/>
    <w:rPr>
      <w:szCs w:val="20"/>
    </w:rPr>
  </w:style>
  <w:style w:type="table" w:customStyle="1" w:styleId="Versiehistorie">
    <w:name w:val="Versiehistorie"/>
    <w:basedOn w:val="Standaardtabel"/>
    <w:uiPriority w:val="99"/>
    <w:rsid w:val="0063122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3122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31221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31221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31221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631221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3122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3122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3122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3122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3122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3122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3122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3122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3122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31221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31221"/>
  </w:style>
  <w:style w:type="numbering" w:styleId="1ai">
    <w:name w:val="Outline List 1"/>
    <w:basedOn w:val="Geenlijst"/>
    <w:semiHidden/>
    <w:unhideWhenUsed/>
    <w:rsid w:val="00631221"/>
  </w:style>
  <w:style w:type="table" w:styleId="3D-effectenvoortabel1">
    <w:name w:val="Table 3D effects 1"/>
    <w:basedOn w:val="Standaardtabel"/>
    <w:semiHidden/>
    <w:unhideWhenUsed/>
    <w:rsid w:val="0063122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3122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3122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31221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31221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3122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3122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3122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3122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3122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3122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3122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3122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3122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3122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31221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3122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3122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3122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3122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3122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3122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3122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3122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3122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3122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3122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3122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3122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3122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31221"/>
  </w:style>
  <w:style w:type="table" w:styleId="Professioneletabel">
    <w:name w:val="Table Professional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31221"/>
  </w:style>
  <w:style w:type="table" w:styleId="Tabelkolommen1">
    <w:name w:val="Table Columns 1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3122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3122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3122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3122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3122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3122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3122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3122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3122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3122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3122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31221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31221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31221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31221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3122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3122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3122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31221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31221"/>
  </w:style>
  <w:style w:type="character" w:customStyle="1" w:styleId="Colofonprojectnaam">
    <w:name w:val="Colofon projectnaam"/>
    <w:basedOn w:val="Standaardalinea-lettertype"/>
    <w:uiPriority w:val="1"/>
    <w:rsid w:val="00631221"/>
  </w:style>
  <w:style w:type="character" w:customStyle="1" w:styleId="Colofonprojectnummer">
    <w:name w:val="Colofon projectnummer"/>
    <w:basedOn w:val="Standaardalinea-lettertype"/>
    <w:uiPriority w:val="1"/>
    <w:rsid w:val="00631221"/>
  </w:style>
  <w:style w:type="character" w:customStyle="1" w:styleId="Colofoncontactpersoon">
    <w:name w:val="Colofon contactpersoon"/>
    <w:basedOn w:val="Standaardalinea-lettertype"/>
    <w:uiPriority w:val="1"/>
    <w:rsid w:val="00631221"/>
  </w:style>
  <w:style w:type="character" w:customStyle="1" w:styleId="Colofonauteur">
    <w:name w:val="Colofon auteur"/>
    <w:basedOn w:val="Standaardalinea-lettertype"/>
    <w:uiPriority w:val="1"/>
    <w:rsid w:val="00631221"/>
  </w:style>
  <w:style w:type="table" w:customStyle="1" w:styleId="Implementatie">
    <w:name w:val="Implementatie"/>
    <w:basedOn w:val="Standaardtabel"/>
    <w:uiPriority w:val="99"/>
    <w:rsid w:val="0063122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31221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3122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31221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3122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31221"/>
  </w:style>
  <w:style w:type="paragraph" w:styleId="Berichtkop">
    <w:name w:val="Message Header"/>
    <w:basedOn w:val="Standaard"/>
    <w:link w:val="BerichtkopChar"/>
    <w:semiHidden/>
    <w:unhideWhenUsed/>
    <w:rsid w:val="0063122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31221"/>
  </w:style>
  <w:style w:type="paragraph" w:styleId="Bloktekst">
    <w:name w:val="Block Text"/>
    <w:basedOn w:val="Standaard"/>
    <w:semiHidden/>
    <w:unhideWhenUsed/>
    <w:rsid w:val="0063122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3122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31221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31221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3122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31221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31221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3122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3122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31221"/>
  </w:style>
  <w:style w:type="paragraph" w:styleId="HTML-adres">
    <w:name w:val="HTML Address"/>
    <w:basedOn w:val="Standaard"/>
    <w:link w:val="HTML-adresChar"/>
    <w:semiHidden/>
    <w:unhideWhenUsed/>
    <w:rsid w:val="00631221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3122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31221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31221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3122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3122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3122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3122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3122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3122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31221"/>
  </w:style>
  <w:style w:type="paragraph" w:styleId="Lijstopsomteken">
    <w:name w:val="List Bullet"/>
    <w:basedOn w:val="Standaard"/>
    <w:unhideWhenUsed/>
    <w:rsid w:val="00631221"/>
    <w:pPr>
      <w:numPr>
        <w:numId w:val="44"/>
      </w:numPr>
      <w:contextualSpacing/>
    </w:pPr>
  </w:style>
  <w:style w:type="paragraph" w:styleId="Lijstopsomteken2">
    <w:name w:val="List Bullet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3122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3122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3122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3122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31221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3122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31221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31221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31221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31221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31221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31221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31221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31221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31221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31221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31221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31221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rsid w:val="00580E4C"/>
  </w:style>
  <w:style w:type="character" w:customStyle="1" w:styleId="EindnoottekstChar">
    <w:name w:val="Eindnoottekst Char"/>
    <w:basedOn w:val="Standaardalinea-lettertype"/>
    <w:link w:val="Eindnoottekst"/>
    <w:semiHidden/>
    <w:rsid w:val="00656BE5"/>
    <w:rPr>
      <w:rFonts w:ascii="Verdana" w:hAnsi="Verdana"/>
      <w:sz w:val="18"/>
    </w:rPr>
  </w:style>
  <w:style w:type="paragraph" w:customStyle="1" w:styleId="Opsommingtekens5">
    <w:name w:val="Opsomming tekens 5"/>
    <w:basedOn w:val="Standaard"/>
    <w:qFormat/>
    <w:rsid w:val="0063122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3122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31221"/>
    <w:rPr>
      <w:u w:val="single"/>
    </w:rPr>
  </w:style>
  <w:style w:type="paragraph" w:customStyle="1" w:styleId="Kader">
    <w:name w:val="Kader"/>
    <w:basedOn w:val="Standaard"/>
    <w:next w:val="Standaard"/>
    <w:qFormat/>
    <w:rsid w:val="00631221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rsid w:val="009B0C2B"/>
    <w:rPr>
      <w:rFonts w:ascii="Verdana" w:hAnsi="Verdana"/>
      <w:b/>
      <w:bCs/>
      <w:sz w:val="18"/>
      <w:szCs w:val="26"/>
    </w:rPr>
  </w:style>
  <w:style w:type="character" w:customStyle="1" w:styleId="Kop2Char">
    <w:name w:val="Kop 2 Char"/>
    <w:basedOn w:val="Standaardalinea-lettertype"/>
    <w:link w:val="Kop2"/>
    <w:rsid w:val="00E4642D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footer" Target="footer4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wegwijzertpod.nl/uploads/2022-04/20220413%20Werkwijze%20Geo%20en%20locaties%20in%20Omgevingsdocumenten%201.01.pdf" TargetMode="External"/><Relationship Id="rId81" Type="http://schemas.openxmlformats.org/officeDocument/2006/relationships/hyperlink" Target="https://gitlab.com/koop/STOP/standaard/-/issue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openxmlformats.org/officeDocument/2006/relationships/hyperlink" Target="https://www.geonovum.nl/geo-standaarden/omgevingswet/meldingen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www.wegwijzertpod.nl/uploads/2022-04/20220413%20Werkwijze%20Geo%20en%20locaties%20in%20Omgevingsdocumenten%201.01.pdf" TargetMode="Externa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eader" Target="header4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C62669-5D44-43D2-B504-E9F22C7796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2255</TotalTime>
  <Pages>169</Pages>
  <Words>68818</Words>
  <Characters>378502</Characters>
  <Application>Microsoft Office Word</Application>
  <DocSecurity>0</DocSecurity>
  <Lines>3154</Lines>
  <Paragraphs>892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446428</CharactersWithSpaces>
  <SharedDoc>false</SharedDoc>
  <HyperlinkBase/>
  <HLinks>
    <vt:vector size="6" baseType="variant"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Natura 2000-besluiten_werkversie</dc:title>
  <dc:subject/>
  <dc:creator>PR33</dc:creator>
  <cp:keywords/>
  <dc:description/>
  <cp:lastModifiedBy>Gerard Wolbers</cp:lastModifiedBy>
  <cp:revision>229</cp:revision>
  <cp:lastPrinted>2021-06-10T13:00:00Z</cp:lastPrinted>
  <dcterms:created xsi:type="dcterms:W3CDTF">2021-06-11T06:15:00Z</dcterms:created>
  <dcterms:modified xsi:type="dcterms:W3CDTF">2023-12-08T08:45:00Z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