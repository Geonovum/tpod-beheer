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E705F3" w:rsidRDefault="00E77F34" w:rsidP="00172D0D">
      <w:pPr>
        <w:pStyle w:val="Kop2bijlage"/>
      </w:pPr>
      <w:bookmarkStart w:id="326" w:name="_Ref_7d411d5251a4385a0ecf571977583203_1"/>
      <w:r>
        <w:lastRenderedPageBreak/>
        <w:t>De relatie tussen artikel 1.2 Omgevingswet en de waardelijst voor thema</w:t>
      </w:r>
      <w:bookmarkEnd w:id="326"/>
    </w:p>
    <w:p w14:paraId="1D1325C3" w14:textId="2A96677E" w:rsidR="00E705F3" w:rsidRPr="00247779" w:rsidRDefault="00E77F34" w:rsidP="00BE04C4">
      <w:r>
        <w:t xml:space="preserve">Zoals in paragraaf </w:t>
      </w:r>
      <w:r w:rsidR="002D271F" w:rsidRPr="00550100">
        <w:rPr>
          <w:rStyle w:val="Verwijzing"/>
        </w:rPr>
        <w:fldChar w:fldCharType="begin"/>
      </w:r>
      <w:r w:rsidR="002D271F" w:rsidRPr="00550100">
        <w:rPr>
          <w:rStyle w:val="Verwijzing"/>
        </w:rPr>
        <w:instrText xml:space="preserve"> REF _Ref_88e63ceb009bced83185ccb59a275a6f_1 \n \h </w:instrText>
      </w:r>
      <w:r w:rsidR="002D271F" w:rsidRPr="00550100">
        <w:rPr>
          <w:rStyle w:val="Verwijzing"/>
        </w:rPr>
      </w:r>
      <w:r w:rsidR="002D271F" w:rsidRPr="00550100">
        <w:rPr>
          <w:rStyle w:val="Verwijzing"/>
        </w:rPr>
        <w:fldChar w:fldCharType="separate"/>
      </w:r>
      <w:r w:rsidR="00631221">
        <w:rPr>
          <w:rStyle w:val="Verwijzing"/>
        </w:rPr>
        <w:t>7.3</w:t>
      </w:r>
      <w:r w:rsidR="002D271F" w:rsidRPr="00550100">
        <w:rPr>
          <w:rStyle w:val="Verwijzing"/>
        </w:rPr>
        <w:fldChar w:fldCharType="end"/>
      </w:r>
      <w:r>
        <w:t xml:space="preserve"> is aangegeven is er een waardelijst voor het attribuut </w:t>
      </w:r>
      <w:r w:rsidRPr="00944E68">
        <w:rPr>
          <w:i/>
          <w:iCs/>
        </w:rPr>
        <w:t>thema</w:t>
      </w:r>
      <w:r>
        <w:t xml:space="preserve">. Het grootste deel van de waarden </w:t>
      </w:r>
      <w:r w:rsidR="00C52CD7">
        <w:t>v</w:t>
      </w:r>
      <w:r>
        <w:t xml:space="preserve">an die waardelijst is rechtstreeks </w:t>
      </w:r>
      <w:r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E705F3" w:rsidRPr="00AD5E2A" w:rsidRDefault="00E705F3" w:rsidP="00BE04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7E24EE" w:rsidRPr="007E24EE" w14:paraId="2A9FAB8B" w14:textId="77777777" w:rsidTr="00A3420B">
        <w:tc>
          <w:tcPr>
            <w:tcW w:w="855" w:type="dxa"/>
          </w:tcPr>
          <w:p w14:paraId="42B58E6E" w14:textId="77777777" w:rsidR="00E705F3" w:rsidRPr="007E24EE" w:rsidRDefault="00E705F3" w:rsidP="007E24EE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E705F3" w:rsidRPr="007E24EE" w:rsidRDefault="00E77F34" w:rsidP="007E24EE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E705F3" w:rsidRPr="007E24EE" w:rsidRDefault="00E77F34" w:rsidP="007E24EE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>
              <w:rPr>
                <w:b/>
              </w:rPr>
              <w:t xml:space="preserve"> Thema</w:t>
            </w:r>
          </w:p>
        </w:tc>
      </w:tr>
      <w:tr w:rsidR="007E24EE" w:rsidRPr="007E24EE" w14:paraId="0E706DC5" w14:textId="77777777" w:rsidTr="00A3420B">
        <w:tc>
          <w:tcPr>
            <w:tcW w:w="855" w:type="dxa"/>
          </w:tcPr>
          <w:p w14:paraId="4A84ACD1" w14:textId="77777777" w:rsidR="00E705F3" w:rsidRPr="007E24EE" w:rsidRDefault="00E77F34" w:rsidP="007E24EE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E705F3" w:rsidRPr="007E24EE" w:rsidRDefault="00E77F34" w:rsidP="00795308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E705F3" w:rsidRPr="007E24EE" w:rsidRDefault="00E705F3" w:rsidP="007E24EE"/>
        </w:tc>
      </w:tr>
      <w:tr w:rsidR="007E24EE" w:rsidRPr="007E24EE" w14:paraId="5838E340" w14:textId="77777777" w:rsidTr="00A3420B">
        <w:tc>
          <w:tcPr>
            <w:tcW w:w="855" w:type="dxa"/>
          </w:tcPr>
          <w:p w14:paraId="0A2FC83B" w14:textId="77777777" w:rsidR="00E705F3" w:rsidRPr="007E24EE" w:rsidRDefault="00E77F34" w:rsidP="007E24EE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E705F3" w:rsidRDefault="00E77F34" w:rsidP="007E24EE">
            <w:r w:rsidRPr="007E24EE">
              <w:t>a. de fysieke leefomgeving, en</w:t>
            </w:r>
          </w:p>
          <w:p w14:paraId="6621329C" w14:textId="469F94C0" w:rsidR="00E705F3" w:rsidRPr="007E24EE" w:rsidRDefault="00E77F34" w:rsidP="007E24EE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E705F3" w:rsidRPr="007E24EE" w:rsidRDefault="00E705F3" w:rsidP="007E24EE"/>
        </w:tc>
      </w:tr>
      <w:tr w:rsidR="007E24EE" w:rsidRPr="007E24EE" w14:paraId="4CFB765E" w14:textId="77777777" w:rsidTr="00A3420B">
        <w:tc>
          <w:tcPr>
            <w:tcW w:w="855" w:type="dxa"/>
          </w:tcPr>
          <w:p w14:paraId="05D901F1" w14:textId="77777777" w:rsidR="00E705F3" w:rsidRPr="007E24EE" w:rsidRDefault="00E77F34" w:rsidP="007E24EE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E705F3" w:rsidRPr="007E24EE" w:rsidRDefault="00E77F34" w:rsidP="007E24EE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E705F3" w:rsidRPr="007E24EE" w:rsidRDefault="00E705F3" w:rsidP="007E24EE"/>
        </w:tc>
      </w:tr>
      <w:tr w:rsidR="007E24EE" w:rsidRPr="007E24EE" w14:paraId="39636F3D" w14:textId="77777777" w:rsidTr="00A3420B">
        <w:tc>
          <w:tcPr>
            <w:tcW w:w="855" w:type="dxa"/>
          </w:tcPr>
          <w:p w14:paraId="65F8D601" w14:textId="77777777" w:rsidR="00E705F3" w:rsidRPr="007E24EE" w:rsidRDefault="00E705F3" w:rsidP="007E24EE"/>
        </w:tc>
        <w:tc>
          <w:tcPr>
            <w:tcW w:w="4996" w:type="dxa"/>
          </w:tcPr>
          <w:p w14:paraId="1636C6BF" w14:textId="77777777" w:rsidR="00E705F3" w:rsidRPr="007E24EE" w:rsidRDefault="00E77F34" w:rsidP="007E24EE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E705F3" w:rsidRPr="007E24EE" w:rsidRDefault="00E77F34" w:rsidP="007E24EE">
            <w:r w:rsidRPr="007E24EE">
              <w:t>Bouwwerken</w:t>
            </w:r>
          </w:p>
        </w:tc>
      </w:tr>
      <w:tr w:rsidR="007E24EE" w:rsidRPr="007E24EE" w14:paraId="61F76CEE" w14:textId="77777777" w:rsidTr="00A3420B">
        <w:tc>
          <w:tcPr>
            <w:tcW w:w="855" w:type="dxa"/>
          </w:tcPr>
          <w:p w14:paraId="36AF49BB" w14:textId="77777777" w:rsidR="00E705F3" w:rsidRPr="007E24EE" w:rsidRDefault="00E705F3" w:rsidP="007E24EE"/>
        </w:tc>
        <w:tc>
          <w:tcPr>
            <w:tcW w:w="4996" w:type="dxa"/>
          </w:tcPr>
          <w:p w14:paraId="7DAC6B37" w14:textId="77777777" w:rsidR="00E705F3" w:rsidRPr="007E24EE" w:rsidRDefault="00E77F34" w:rsidP="007E24EE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E705F3" w:rsidRPr="007E24EE" w:rsidRDefault="00E77F34" w:rsidP="007E24EE">
            <w:r w:rsidRPr="007E24EE">
              <w:t>Infrastructuur</w:t>
            </w:r>
          </w:p>
        </w:tc>
      </w:tr>
      <w:tr w:rsidR="007E24EE" w:rsidRPr="007E24EE" w14:paraId="7F632CBB" w14:textId="77777777" w:rsidTr="00A3420B">
        <w:tc>
          <w:tcPr>
            <w:tcW w:w="855" w:type="dxa"/>
          </w:tcPr>
          <w:p w14:paraId="6C1AD4E7" w14:textId="77777777" w:rsidR="00E705F3" w:rsidRPr="007E24EE" w:rsidRDefault="00E705F3" w:rsidP="007E24EE"/>
        </w:tc>
        <w:tc>
          <w:tcPr>
            <w:tcW w:w="4996" w:type="dxa"/>
          </w:tcPr>
          <w:p w14:paraId="5C669814" w14:textId="77777777" w:rsidR="00E705F3" w:rsidRPr="007E24EE" w:rsidRDefault="00E77F34" w:rsidP="007E24EE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E705F3" w:rsidRPr="007E24EE" w:rsidRDefault="00E77F34" w:rsidP="007E24EE">
            <w:r w:rsidRPr="007E24EE">
              <w:t>Water en watersystemen</w:t>
            </w:r>
          </w:p>
        </w:tc>
      </w:tr>
      <w:tr w:rsidR="007E24EE" w:rsidRPr="007E24EE" w14:paraId="4D7D255F" w14:textId="77777777" w:rsidTr="00A3420B">
        <w:tc>
          <w:tcPr>
            <w:tcW w:w="855" w:type="dxa"/>
          </w:tcPr>
          <w:p w14:paraId="1AB80CEE" w14:textId="77777777" w:rsidR="00E705F3" w:rsidRPr="007E24EE" w:rsidRDefault="00E705F3" w:rsidP="007E24EE"/>
        </w:tc>
        <w:tc>
          <w:tcPr>
            <w:tcW w:w="4996" w:type="dxa"/>
          </w:tcPr>
          <w:p w14:paraId="21D4B7D7" w14:textId="77777777" w:rsidR="00E705F3" w:rsidRPr="007E24EE" w:rsidRDefault="00E77F34" w:rsidP="007E24EE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E705F3" w:rsidRPr="007E24EE" w:rsidRDefault="00E77F34" w:rsidP="007E24EE">
            <w:r w:rsidRPr="007E24EE">
              <w:t>Water en watersystemen</w:t>
            </w:r>
          </w:p>
        </w:tc>
      </w:tr>
      <w:tr w:rsidR="007E24EE" w:rsidRPr="007E24EE" w14:paraId="37637C90" w14:textId="77777777" w:rsidTr="00A3420B">
        <w:tc>
          <w:tcPr>
            <w:tcW w:w="855" w:type="dxa"/>
          </w:tcPr>
          <w:p w14:paraId="550F97AF" w14:textId="77777777" w:rsidR="00E705F3" w:rsidRPr="007E24EE" w:rsidRDefault="00E705F3" w:rsidP="007E24EE"/>
        </w:tc>
        <w:tc>
          <w:tcPr>
            <w:tcW w:w="4996" w:type="dxa"/>
          </w:tcPr>
          <w:p w14:paraId="523AFD2C" w14:textId="77777777" w:rsidR="00E705F3" w:rsidRPr="007E24EE" w:rsidRDefault="00E77F34" w:rsidP="007E24EE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E705F3" w:rsidRPr="007E24EE" w:rsidRDefault="00E77F34" w:rsidP="007E24EE">
            <w:r w:rsidRPr="007E24EE">
              <w:t>Bodem</w:t>
            </w:r>
          </w:p>
        </w:tc>
      </w:tr>
      <w:tr w:rsidR="007E24EE" w:rsidRPr="007E24EE" w14:paraId="21544F07" w14:textId="77777777" w:rsidTr="00A3420B">
        <w:tc>
          <w:tcPr>
            <w:tcW w:w="855" w:type="dxa"/>
          </w:tcPr>
          <w:p w14:paraId="7EAE6B9D" w14:textId="77777777" w:rsidR="00E705F3" w:rsidRPr="007E24EE" w:rsidRDefault="00E705F3" w:rsidP="007E24EE"/>
        </w:tc>
        <w:tc>
          <w:tcPr>
            <w:tcW w:w="4996" w:type="dxa"/>
          </w:tcPr>
          <w:p w14:paraId="046354EF" w14:textId="77777777" w:rsidR="00E705F3" w:rsidRPr="007E24EE" w:rsidRDefault="00E77F34" w:rsidP="007E24EE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E705F3" w:rsidRPr="007E24EE" w:rsidRDefault="00E77F34" w:rsidP="007E24EE">
            <w:r w:rsidRPr="007E24EE">
              <w:t xml:space="preserve">Lucht </w:t>
            </w:r>
          </w:p>
        </w:tc>
      </w:tr>
      <w:tr w:rsidR="007E24EE" w:rsidRPr="007E24EE" w14:paraId="0D29D0EF" w14:textId="77777777" w:rsidTr="00A3420B">
        <w:tc>
          <w:tcPr>
            <w:tcW w:w="855" w:type="dxa"/>
          </w:tcPr>
          <w:p w14:paraId="3A68841A" w14:textId="77777777" w:rsidR="00E705F3" w:rsidRPr="007E24EE" w:rsidRDefault="00E705F3" w:rsidP="007E24EE"/>
        </w:tc>
        <w:tc>
          <w:tcPr>
            <w:tcW w:w="4996" w:type="dxa"/>
          </w:tcPr>
          <w:p w14:paraId="56A0BB00" w14:textId="77777777" w:rsidR="00E705F3" w:rsidRPr="007E24EE" w:rsidRDefault="00E77F34" w:rsidP="007E24EE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E705F3" w:rsidRPr="007E24EE" w:rsidRDefault="00E77F34" w:rsidP="007E24EE">
            <w:r w:rsidRPr="007E24EE">
              <w:t>Landschap</w:t>
            </w:r>
          </w:p>
        </w:tc>
      </w:tr>
      <w:tr w:rsidR="007E24EE" w:rsidRPr="007E24EE" w14:paraId="09762A4A" w14:textId="77777777" w:rsidTr="00A3420B">
        <w:tc>
          <w:tcPr>
            <w:tcW w:w="855" w:type="dxa"/>
          </w:tcPr>
          <w:p w14:paraId="184108EA" w14:textId="77777777" w:rsidR="00E705F3" w:rsidRPr="007E24EE" w:rsidRDefault="00E705F3" w:rsidP="007E24EE"/>
        </w:tc>
        <w:tc>
          <w:tcPr>
            <w:tcW w:w="4996" w:type="dxa"/>
          </w:tcPr>
          <w:p w14:paraId="11FFB34E" w14:textId="77777777" w:rsidR="00E705F3" w:rsidRPr="007E24EE" w:rsidRDefault="00E77F34" w:rsidP="007E24EE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E705F3" w:rsidRPr="007E24EE" w:rsidRDefault="00E77F34" w:rsidP="007E24EE">
            <w:r w:rsidRPr="007E24EE">
              <w:t>Natuur</w:t>
            </w:r>
          </w:p>
        </w:tc>
      </w:tr>
      <w:tr w:rsidR="007E24EE" w:rsidRPr="007E24EE" w14:paraId="56BBEE7C" w14:textId="77777777" w:rsidTr="00A3420B">
        <w:tc>
          <w:tcPr>
            <w:tcW w:w="855" w:type="dxa"/>
          </w:tcPr>
          <w:p w14:paraId="1540FC7A" w14:textId="77777777" w:rsidR="00E705F3" w:rsidRPr="007E24EE" w:rsidRDefault="00E705F3" w:rsidP="007E24EE"/>
        </w:tc>
        <w:tc>
          <w:tcPr>
            <w:tcW w:w="4996" w:type="dxa"/>
          </w:tcPr>
          <w:p w14:paraId="1F915571" w14:textId="77777777" w:rsidR="00E705F3" w:rsidRDefault="00E77F34" w:rsidP="007E24EE">
            <w:r w:rsidRPr="007E24EE">
              <w:t>i. cultureel erfgoed,</w:t>
            </w:r>
          </w:p>
          <w:p w14:paraId="79229282" w14:textId="79D0F9E0" w:rsidR="00E705F3" w:rsidRPr="007E24EE" w:rsidRDefault="00E77F34" w:rsidP="007E24EE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E705F3" w:rsidRPr="007E24EE" w:rsidRDefault="00E77F34" w:rsidP="007E24EE">
            <w:r w:rsidRPr="007E24EE">
              <w:t>Cultureel erfgoed</w:t>
            </w:r>
          </w:p>
        </w:tc>
      </w:tr>
      <w:tr w:rsidR="007E24EE" w:rsidRPr="007E24EE" w14:paraId="062BCB43" w14:textId="77777777" w:rsidTr="00A3420B">
        <w:tc>
          <w:tcPr>
            <w:tcW w:w="855" w:type="dxa"/>
          </w:tcPr>
          <w:p w14:paraId="382EF2C6" w14:textId="77777777" w:rsidR="00E705F3" w:rsidRPr="007E24EE" w:rsidRDefault="00E77F34" w:rsidP="007E24EE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E705F3" w:rsidRPr="007E24EE" w:rsidRDefault="00E77F34" w:rsidP="007E24EE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E705F3" w:rsidRPr="007E24EE" w:rsidRDefault="00E705F3" w:rsidP="007E24EE"/>
        </w:tc>
      </w:tr>
      <w:tr w:rsidR="007E24EE" w:rsidRPr="007E24EE" w14:paraId="2F293FDE" w14:textId="77777777" w:rsidTr="00A3420B">
        <w:tc>
          <w:tcPr>
            <w:tcW w:w="855" w:type="dxa"/>
          </w:tcPr>
          <w:p w14:paraId="592177A5" w14:textId="77777777" w:rsidR="00E705F3" w:rsidRPr="007E24EE" w:rsidRDefault="00E705F3" w:rsidP="007E24EE"/>
        </w:tc>
        <w:tc>
          <w:tcPr>
            <w:tcW w:w="4996" w:type="dxa"/>
          </w:tcPr>
          <w:p w14:paraId="73F7D885" w14:textId="77777777" w:rsidR="00E705F3" w:rsidRPr="007E24EE" w:rsidRDefault="00E77F34" w:rsidP="007E24EE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E705F3" w:rsidRPr="007E24EE" w:rsidRDefault="00E77F34" w:rsidP="007E24EE">
            <w:r w:rsidRPr="007E24EE">
              <w:t>Landgebruik</w:t>
            </w:r>
            <w:r>
              <w:rPr>
                <w:rStyle w:val="Voetnootmarkering"/>
              </w:rPr>
              <w:footnoteReference w:id="23"/>
            </w:r>
          </w:p>
          <w:p w14:paraId="060955B2" w14:textId="06D96ABB" w:rsidR="00E705F3" w:rsidRPr="007E24EE" w:rsidRDefault="00E705F3" w:rsidP="007E24EE"/>
        </w:tc>
      </w:tr>
      <w:tr w:rsidR="007E24EE" w:rsidRPr="007E24EE" w14:paraId="6E1141EC" w14:textId="77777777" w:rsidTr="00A3420B">
        <w:tc>
          <w:tcPr>
            <w:tcW w:w="855" w:type="dxa"/>
          </w:tcPr>
          <w:p w14:paraId="5C83F5F2" w14:textId="77777777" w:rsidR="00E705F3" w:rsidRPr="007E24EE" w:rsidRDefault="00E705F3" w:rsidP="007E24EE"/>
        </w:tc>
        <w:tc>
          <w:tcPr>
            <w:tcW w:w="4996" w:type="dxa"/>
          </w:tcPr>
          <w:p w14:paraId="4D7F3DFF" w14:textId="77777777" w:rsidR="00E705F3" w:rsidRPr="007E24EE" w:rsidRDefault="00E77F34" w:rsidP="007E24EE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E705F3" w:rsidRPr="007E24EE" w:rsidRDefault="00E77F34" w:rsidP="00094DFD">
            <w:r w:rsidRPr="007E24EE">
              <w:t>Energie en natuurlijke hulpbronnen</w:t>
            </w:r>
          </w:p>
        </w:tc>
      </w:tr>
      <w:tr w:rsidR="007E24EE" w:rsidRPr="007E24EE" w14:paraId="6434168E" w14:textId="77777777" w:rsidTr="00A3420B">
        <w:tc>
          <w:tcPr>
            <w:tcW w:w="855" w:type="dxa"/>
          </w:tcPr>
          <w:p w14:paraId="271AE223" w14:textId="77777777" w:rsidR="00E705F3" w:rsidRPr="007E24EE" w:rsidRDefault="00E705F3" w:rsidP="007E24EE"/>
        </w:tc>
        <w:tc>
          <w:tcPr>
            <w:tcW w:w="4996" w:type="dxa"/>
          </w:tcPr>
          <w:p w14:paraId="4D6225AA" w14:textId="77777777" w:rsidR="00E705F3" w:rsidRPr="007E24EE" w:rsidRDefault="00E77F34" w:rsidP="007E24EE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E705F3" w:rsidRPr="007E24EE" w:rsidRDefault="00E77F34" w:rsidP="007E24EE">
            <w:r w:rsidRPr="007E24EE">
              <w:t>Gezondheid</w:t>
            </w:r>
          </w:p>
          <w:p w14:paraId="7DE3EF2B" w14:textId="77777777" w:rsidR="00E705F3" w:rsidRPr="007E24EE" w:rsidRDefault="00E77F34" w:rsidP="007E24EE">
            <w:r w:rsidRPr="007E24EE">
              <w:t>Milieu algemeen</w:t>
            </w:r>
          </w:p>
          <w:p w14:paraId="2C5B4580" w14:textId="77777777" w:rsidR="00E705F3" w:rsidRPr="007E24EE" w:rsidRDefault="00E77F34" w:rsidP="007E24EE">
            <w:r w:rsidRPr="007E24EE">
              <w:t>Externe veiligheid</w:t>
            </w:r>
          </w:p>
          <w:p w14:paraId="44860329" w14:textId="77777777" w:rsidR="00E705F3" w:rsidRPr="007E24EE" w:rsidRDefault="00E77F34" w:rsidP="007E24EE">
            <w:r w:rsidRPr="007E24EE">
              <w:t>Geluid</w:t>
            </w:r>
          </w:p>
        </w:tc>
      </w:tr>
      <w:tr w:rsidR="007E24EE" w:rsidRPr="007E24EE" w14:paraId="6201F23D" w14:textId="77777777" w:rsidTr="00A3420B">
        <w:tc>
          <w:tcPr>
            <w:tcW w:w="855" w:type="dxa"/>
          </w:tcPr>
          <w:p w14:paraId="3D523D8C" w14:textId="77777777" w:rsidR="00E705F3" w:rsidRPr="007E24EE" w:rsidRDefault="00E705F3" w:rsidP="007E24EE"/>
        </w:tc>
        <w:tc>
          <w:tcPr>
            <w:tcW w:w="4996" w:type="dxa"/>
          </w:tcPr>
          <w:p w14:paraId="170FF649" w14:textId="77777777" w:rsidR="00E705F3" w:rsidRPr="007E24EE" w:rsidRDefault="00E77F34" w:rsidP="007E24EE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E705F3" w:rsidRPr="007E24EE" w:rsidRDefault="00E705F3" w:rsidP="007E24EE"/>
        </w:tc>
      </w:tr>
      <w:tr w:rsidR="007E24EE" w:rsidRPr="007E24EE" w14:paraId="6E6FD6A5" w14:textId="77777777" w:rsidTr="00A3420B">
        <w:tc>
          <w:tcPr>
            <w:tcW w:w="855" w:type="dxa"/>
          </w:tcPr>
          <w:p w14:paraId="2AFA5AB4" w14:textId="77777777" w:rsidR="00E705F3" w:rsidRPr="007E24EE" w:rsidRDefault="00E77F34" w:rsidP="007E24EE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E705F3" w:rsidRPr="007E24EE" w:rsidRDefault="00E77F34" w:rsidP="007E24EE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E705F3" w:rsidRPr="007E24EE" w:rsidRDefault="00E705F3" w:rsidP="007E24EE"/>
        </w:tc>
      </w:tr>
    </w:tbl>
    <w:p w14:paraId="17EF11E6" w14:textId="77777777" w:rsidR="00E705F3" w:rsidRPr="00172D0D" w:rsidRDefault="00E705F3" w:rsidP="00BE04C4"/>
    <w:p w14:paraId="0BE8AFB8" w14:textId="475EC93D" w:rsidR="00421DCD" w:rsidRDefault="00421DCD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