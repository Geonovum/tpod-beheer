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E705F3" w:rsidRPr="000E40D3" w:rsidRDefault="00E77F34" w:rsidP="00713915">
      <w:pPr>
        <w:pStyle w:val="Kop3"/>
      </w:pPr>
      <w:bookmarkStart w:id="140" w:name="_Ref_83b5a237c0b841e5e5cdebf61a136309_1"/>
      <w:r w:rsidRPr="000E40D3">
        <w:t>Bijlagen bij Besluit en Regeling</w:t>
      </w:r>
      <w:bookmarkEnd w:id="140"/>
    </w:p>
    <w:p w14:paraId="20D91B43" w14:textId="77777777" w:rsidR="00E705F3" w:rsidRPr="000E40D3" w:rsidRDefault="00E77F34" w:rsidP="00713915">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E705F3" w:rsidRPr="000E40D3" w:rsidRDefault="00E77F34" w:rsidP="00713915">
      <w:r w:rsidRPr="000E40D3">
        <w:t>Bijlagen kunnen worden gepubliceerd als:</w:t>
      </w:r>
    </w:p>
    <w:p w14:paraId="0E6E56BC" w14:textId="77777777" w:rsidR="00E705F3" w:rsidRPr="000E40D3" w:rsidRDefault="00E77F34" w:rsidP="00713915">
      <w:pPr>
        <w:pStyle w:val="Opsommingtekens1"/>
      </w:pPr>
      <w:r w:rsidRPr="000E40D3">
        <w:t>bijlage als onderdeel van de tekst in STOP-XML;</w:t>
      </w:r>
    </w:p>
    <w:p w14:paraId="3A021F6C" w14:textId="77777777" w:rsidR="00E705F3" w:rsidRDefault="00E77F34" w:rsidP="00713915">
      <w:pPr>
        <w:pStyle w:val="Opsommingtekens1"/>
      </w:pPr>
      <w:r w:rsidRPr="000E40D3">
        <w:t>informatieobject als bijlage.</w:t>
      </w:r>
    </w:p>
    <w:p w14:paraId="6520B174" w14:textId="77777777" w:rsidR="00C376D2" w:rsidRDefault="00C376D2" w:rsidP="00C376D2">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7E7C43C1" w14:textId="77777777" w:rsidR="00E705F3" w:rsidRDefault="00E705F3" w:rsidP="00713915"/>
    <w:p w14:paraId="004034EF" w14:textId="77777777" w:rsidR="00E705F3" w:rsidRPr="000E40D3" w:rsidRDefault="00E77F34" w:rsidP="00713915">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E705F3" w:rsidRPr="000E40D3" w:rsidRDefault="00E705F3" w:rsidP="0071391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