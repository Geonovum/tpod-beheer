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r w:rsidRPr="00F1426F">
        <w:lastRenderedPageBreak/>
        <w:t>Norm</w:t>
      </w:r>
    </w:p>
    <w:p w14:paraId="43F65289" w14:textId="156D13E2" w:rsidR="00B55BFE" w:rsidRPr="007B60F8" w:rsidRDefault="00E77F34"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B1CC0"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AB2CC7" w:rsidRPr="00F1426F">
        <w:t xml:space="preserve"> en waardelijsten</w:t>
      </w:r>
      <w:r w:rsidRPr="00F1426F">
        <w:t>:</w:t>
      </w:r>
    </w:p>
    <w:p w14:paraId="2062B716" w14:textId="1C6EEAB9" w:rsidR="004C65B5" w:rsidRPr="00F1426F" w:rsidRDefault="004C65B5"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8E447F" w:rsidRPr="00F1426F">
        <w:t>Te kiezen</w:t>
      </w:r>
      <w:r w:rsidR="008E447F" w:rsidRPr="00F1426F">
        <w:rPr>
          <w:i/>
          <w:iCs/>
        </w:rPr>
        <w:t xml:space="preserve"> </w:t>
      </w:r>
      <w:r w:rsidR="008771CE" w:rsidRPr="00F1426F">
        <w:t xml:space="preserve">uit de </w:t>
      </w:r>
      <w:r w:rsidR="00AE2C2F"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rsidR="00E77F34">
        <w:t>, te kiezen uit de limitatieve waardelijst ‘Thema’</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1D4B8B"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de typen van) het object Gebiedsaanwijzing geannoteerd is. Optioneel attribuut. Komt </w:t>
      </w:r>
      <w:r w:rsidR="00FD6EBF" w:rsidRPr="00F1426F">
        <w:t xml:space="preserve">zo vaak </w:t>
      </w:r>
      <w:r w:rsidRPr="00F1426F">
        <w:t>voor</w:t>
      </w:r>
      <w:r w:rsidR="00FD6EBF" w:rsidRPr="00F1426F">
        <w:t xml:space="preserve"> als gewenst</w:t>
      </w:r>
      <w:r w:rsidR="006A6731" w:rsidRPr="00F1426F">
        <w:t>.</w:t>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7E5DFEE4" w:rsidR="00E705F3" w:rsidRPr="00F1426F" w:rsidRDefault="00E77F34" w:rsidP="002F7B04">
      <w:pPr>
        <w:pStyle w:val="Opsommingtekens1"/>
      </w:pPr>
      <w:r>
        <w:rPr>
          <w:i/>
          <w:iCs/>
        </w:rPr>
        <w:lastRenderedPageBreak/>
        <w:t>kaartaanduiding</w:t>
      </w:r>
      <w:r w:rsidRPr="00DF20BC">
        <w:t>:</w:t>
      </w:r>
      <w:r>
        <w:t xml:space="preserve"> de verwijzing </w:t>
      </w:r>
      <w:r w:rsidRPr="000B2099">
        <w:t xml:space="preserve">van een specifieke Juridische regel </w:t>
      </w:r>
      <w:r>
        <w:t xml:space="preserve">naar (de identificatie van) de Kaart waarop de Locaties en OW-objecten worden weergegeven die horen bij de betreffende Juridische regel. Optioneel attribuut. Komt zo </w:t>
      </w:r>
      <w:r w:rsidRPr="00D46689">
        <w:t>vaak voor als gewenst</w:t>
      </w:r>
      <w:r>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EF115A" w:rsidRPr="00F1426F">
        <w:t>;</w:t>
      </w:r>
      <w:r w:rsidRPr="00F1426F">
        <w:t xml:space="preserve"> </w:t>
      </w:r>
      <w:r w:rsidR="00EF115A"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9D3D3F" w:rsidRPr="00F1426F">
        <w:t xml:space="preserve">van het type Regel voor iedereen </w:t>
      </w:r>
      <w:r w:rsidRPr="00F1426F">
        <w:t>naar (de identificatie van) een Omgevingsnorm; attribuut dat vastlegt dat de Juridische regel met het object Omgevingsnorm geannoteerd is. Optioneel attribuut. Komt zo vaak voor als gewenst.</w:t>
      </w:r>
    </w:p>
    <w:p w14:paraId="0E7BB52A" w14:textId="0AECBC9F" w:rsidR="00091C16" w:rsidRPr="00F1426F" w:rsidRDefault="00091C16" w:rsidP="002F7B04">
      <w:pPr>
        <w:pStyle w:val="Opsommingtekens1"/>
      </w:pPr>
      <w:r w:rsidRPr="00F1426F">
        <w:t>Instructieregel: regel als bedoeld in paragraaf 2.5.1 Omgevingswet, gericht tot een ander bestuursorgaan</w:t>
      </w:r>
      <w:r w:rsidR="000E11BA" w:rsidRPr="00F1426F">
        <w:t xml:space="preserve"> of bestuurlijke organisatie</w:t>
      </w:r>
      <w:r w:rsidRPr="00F1426F">
        <w:t>. Instructieregel heeft alle attributen van Juridische regel, aangevuld met:</w:t>
      </w:r>
    </w:p>
    <w:p w14:paraId="45CAEA42" w14:textId="528B9D29" w:rsidR="00CD318D" w:rsidRPr="00F1426F" w:rsidRDefault="00CD318D" w:rsidP="002F7B04">
      <w:pPr>
        <w:pStyle w:val="Opsommingtekens2"/>
      </w:pPr>
      <w:r w:rsidRPr="00F1426F">
        <w:t xml:space="preserve">een </w:t>
      </w:r>
      <w:r w:rsidR="000D4904" w:rsidRPr="00F1426F">
        <w:t xml:space="preserve">verplichte </w:t>
      </w:r>
      <w:r w:rsidRPr="00F1426F">
        <w:t>keuze uit de volgende attributen:</w:t>
      </w:r>
    </w:p>
    <w:p w14:paraId="3AE1B758" w14:textId="7172F15F" w:rsidR="00091C16" w:rsidRPr="007B60F8" w:rsidRDefault="00091C16" w:rsidP="002F7B04">
      <w:pPr>
        <w:pStyle w:val="Opsommingtekens3"/>
      </w:pPr>
      <w:r w:rsidRPr="00F1426F">
        <w:rPr>
          <w:i/>
          <w:iCs/>
        </w:rPr>
        <w:t>instructieregelInstrument</w:t>
      </w:r>
      <w:r w:rsidRPr="00F1426F">
        <w:t xml:space="preserve">: de naam van het instrument waartoe de instructieregel zich richt. </w:t>
      </w:r>
      <w:r w:rsidR="006B3DC9" w:rsidRPr="00F1426F">
        <w:t>Te kiezen</w:t>
      </w:r>
      <w:r w:rsidR="006B3DC9" w:rsidRPr="00F1426F">
        <w:rPr>
          <w:i/>
          <w:iCs/>
        </w:rPr>
        <w:t xml:space="preserve"> </w:t>
      </w:r>
      <w:r w:rsidR="00A62ED9" w:rsidRPr="00F1426F">
        <w:t xml:space="preserve">uit de limitatieve waardelijst ‘Instrument’. </w:t>
      </w:r>
      <w:r w:rsidRPr="00F1426F">
        <w:t>Onder voorwaarde verplicht attribuut: alleen te gebruiken wanneer de instructieregel zich richt tot een instrument; dan verplicht</w:t>
      </w:r>
      <w:r w:rsidRPr="00B26823">
        <w:t>. Komt zo vaak voor als gewenst.</w:t>
      </w:r>
    </w:p>
    <w:p w14:paraId="00436F75" w14:textId="5DE4149C" w:rsidR="00091C16" w:rsidRPr="007B60F8" w:rsidRDefault="00091C16" w:rsidP="002F7B04">
      <w:pPr>
        <w:pStyle w:val="Opsommingtekens3"/>
      </w:pPr>
      <w:r w:rsidRPr="00F1426F">
        <w:rPr>
          <w:i/>
          <w:iCs/>
        </w:rPr>
        <w:t>instructieregelTaakuitoefening</w:t>
      </w:r>
      <w:r w:rsidRPr="00F1426F">
        <w:t xml:space="preserve">: het type bestuurslaag of organisatie dat de taak waarover de instructieregel gaat, moet uitvoeren. </w:t>
      </w:r>
      <w:r w:rsidR="006B3DC9" w:rsidRPr="00F1426F">
        <w:t>Te kiezen uit</w:t>
      </w:r>
      <w:r w:rsidR="006B3DC9" w:rsidRPr="00F1426F">
        <w:rPr>
          <w:i/>
          <w:iCs/>
        </w:rPr>
        <w:t xml:space="preserve"> </w:t>
      </w:r>
      <w:r w:rsidR="00A62ED9" w:rsidRPr="00F1426F">
        <w:t xml:space="preserve">de limitatieve waardelijst ‘Adressaat’. </w:t>
      </w:r>
      <w:r w:rsidRPr="00F1426F">
        <w:t>Onder voorwaarde verplicht attribuut: alleen te gebruiken wanneer de instructieregel gaat over de uitoefening van een taak; dan verplicht. Komt zo vaak voor als gewenst</w:t>
      </w:r>
      <w:r w:rsidRPr="00B26823">
        <w:t>.</w:t>
      </w:r>
    </w:p>
    <w:p w14:paraId="40F1C390" w14:textId="28C04D40" w:rsidR="00091C16" w:rsidRPr="00F1426F" w:rsidRDefault="00091C16" w:rsidP="002F7B04">
      <w:pPr>
        <w:pStyle w:val="Opsommingtekens2"/>
      </w:pPr>
      <w:r w:rsidRPr="00F1426F">
        <w:rPr>
          <w:i/>
          <w:iCs/>
        </w:rPr>
        <w:t>omgevingsnormaanduiding</w:t>
      </w:r>
      <w:r w:rsidRPr="00F1426F">
        <w:t>: de verwijzing van een specifieke Juridische regel</w:t>
      </w:r>
      <w:r w:rsidR="00005BA7" w:rsidRPr="00F1426F">
        <w:t xml:space="preserve"> van het type Instructieregel</w:t>
      </w:r>
      <w:r w:rsidRPr="00F1426F">
        <w:t xml:space="preserve"> naar (de identificatie van) een Omgevingsnorm; attribuut dat vastlegt dat de Juridische regel met het object Omgevingsnorm geannoteerd is. Optioneel attribuut. Komt zo vaak voor als gewenst.</w:t>
      </w:r>
    </w:p>
    <w:p w14:paraId="15E8503E" w14:textId="12FD671E" w:rsidR="00091C16" w:rsidRPr="00F1426F" w:rsidRDefault="00091C16" w:rsidP="002F7B04">
      <w:pPr>
        <w:pStyle w:val="Opsommingtekens1"/>
      </w:pPr>
      <w:r w:rsidRPr="00F1426F">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Pr="00F1426F" w:rsidRDefault="00091C16" w:rsidP="002F7B04">
      <w:pPr>
        <w:pStyle w:val="Opsommingtekens2"/>
      </w:pPr>
      <w:r w:rsidRPr="00F1426F">
        <w:rPr>
          <w:i/>
          <w:iCs/>
        </w:rPr>
        <w:t>omgevingswaardeaanduiding</w:t>
      </w:r>
      <w:r w:rsidRPr="00F1426F">
        <w:t xml:space="preserve">: de verwijzing van een specifieke Juridische regel </w:t>
      </w:r>
      <w:r w:rsidR="000B10C1" w:rsidRPr="00F1426F">
        <w:t xml:space="preserve">van het type Omgevingswaarderegel </w:t>
      </w:r>
      <w:r w:rsidRPr="00F1426F">
        <w:t>naar (de identificatie van) een Omgevingswaarde; attribuut dat vastlegt dat de Juridische regel met het object Omgevingswaarde geannoteerd is. Optioneel attribuut. Komt zo vaak voor als gewenst.</w:t>
      </w:r>
    </w:p>
    <w:p w14:paraId="4F388833" w14:textId="77777777" w:rsidR="002A5113" w:rsidRPr="00F1426F" w:rsidRDefault="002A5113" w:rsidP="002F7B04"/>
    <w:p w14:paraId="22041AA1" w14:textId="77777777" w:rsidR="00977762" w:rsidRPr="00F1426F" w:rsidRDefault="002A5113" w:rsidP="002F7B04">
      <w:r w:rsidRPr="00F1426F">
        <w:t xml:space="preserve">Juridische regel kent </w:t>
      </w:r>
      <w:r w:rsidR="00E25E18" w:rsidRPr="00F1426F">
        <w:t xml:space="preserve">de volgende </w:t>
      </w:r>
      <w:r w:rsidRPr="00F1426F">
        <w:t>constraint</w:t>
      </w:r>
      <w:r w:rsidR="00E25E18" w:rsidRPr="00F1426F">
        <w:t>:</w:t>
      </w:r>
    </w:p>
    <w:p w14:paraId="6A2450EC" w14:textId="2D75F9FD" w:rsidR="002D3089" w:rsidRPr="00F1426F" w:rsidRDefault="00545E98" w:rsidP="002F7B04">
      <w:pPr>
        <w:pStyle w:val="Opsommingtekens1"/>
      </w:pPr>
      <w:r w:rsidRPr="00F1426F">
        <w:t>instructieregel</w:t>
      </w:r>
      <w:r w:rsidR="006C4D17" w:rsidRPr="00F1426F">
        <w:t>Instrument of instructieregel</w:t>
      </w:r>
      <w:r w:rsidRPr="00F1426F">
        <w:t>Taak</w:t>
      </w:r>
      <w:r w:rsidR="006C4D17" w:rsidRPr="00F1426F">
        <w:t>uitoefening.</w:t>
      </w:r>
    </w:p>
    <w:p w14:paraId="3CB7BEDE" w14:textId="77777777" w:rsidR="00E25E18" w:rsidRPr="00F1426F" w:rsidRDefault="00E25E18" w:rsidP="002F7B04"/>
    <w:p w14:paraId="677E98DA" w14:textId="52C267CE" w:rsidR="00C95366" w:rsidRPr="007B60F8" w:rsidRDefault="00FA7226" w:rsidP="002F7B04">
      <w:r w:rsidRPr="00F1426F">
        <w:t xml:space="preserve">Ook is </w:t>
      </w:r>
      <w:r w:rsidR="00057BE7" w:rsidRPr="00F1426F">
        <w:t xml:space="preserve">voor Juridische regel </w:t>
      </w:r>
      <w:r w:rsidRPr="00F1426F">
        <w:t>relevant</w:t>
      </w:r>
      <w:r w:rsidR="00D244CF" w:rsidRPr="00F1426F">
        <w:t xml:space="preserve"> </w:t>
      </w:r>
      <w:r w:rsidR="00057BE7" w:rsidRPr="00F1426F">
        <w:t xml:space="preserve">dat </w:t>
      </w:r>
      <w:r w:rsidR="00D244CF" w:rsidRPr="00F1426F">
        <w:t>het objecttype Regeltekst</w:t>
      </w:r>
      <w:r w:rsidR="00057BE7" w:rsidRPr="00F1426F">
        <w:t xml:space="preserve"> de constraint heeft</w:t>
      </w:r>
      <w:r w:rsidR="00D244CF" w:rsidRPr="00F1426F">
        <w:t xml:space="preserve"> dat a</w:t>
      </w:r>
      <w:r w:rsidR="00091C16" w:rsidRPr="00F1426F">
        <w:t xml:space="preserve">lle Juridische regels in een Regeltekst van </w:t>
      </w:r>
      <w:r w:rsidR="005F4EBF" w:rsidRPr="00F1426F">
        <w:t>hetzelfde</w:t>
      </w:r>
      <w:r w:rsidR="00091C16" w:rsidRPr="00F1426F">
        <w:t xml:space="preserve"> type </w:t>
      </w:r>
      <w:r w:rsidR="00D244CF" w:rsidRPr="00F1426F">
        <w:t xml:space="preserve">moeten </w:t>
      </w:r>
      <w:r w:rsidR="00091C16" w:rsidRPr="00F1426F">
        <w:t>zijn.</w:t>
      </w:r>
      <w:r w:rsidR="001B6681" w:rsidRPr="00F1426F">
        <w:t xml:space="preserve"> Zie hiervoor paragraaf </w:t>
      </w:r>
      <w:r w:rsidR="0079704E" w:rsidRPr="00550100">
        <w:rPr>
          <w:rStyle w:val="Verwijzing"/>
        </w:rPr>
        <w:fldChar w:fldCharType="begin"/>
      </w:r>
      <w:r w:rsidR="0079704E" w:rsidRPr="00550100">
        <w:rPr>
          <w:rStyle w:val="Verwijzing"/>
        </w:rPr>
        <w:instrText xml:space="preserve"> REF _Ref_ec7bceb0aa9e3e6c064c2aa59a11bb52_1 </w:instrText>
      </w:r>
      <w:r w:rsidR="00917D79" w:rsidRPr="00550100">
        <w:rPr>
          <w:rStyle w:val="Verwijzing"/>
        </w:rPr>
        <w:instrText>\n \h</w:instrText>
      </w:r>
      <w:r w:rsidR="0079704E" w:rsidRPr="00550100">
        <w:rPr>
          <w:rStyle w:val="Verwijzing"/>
        </w:rPr>
        <w:instrText xml:space="preserve"> </w:instrText>
      </w:r>
      <w:r w:rsidR="002A60FC" w:rsidRPr="00550100">
        <w:rPr>
          <w:rStyle w:val="Verwijzing"/>
        </w:rPr>
        <w:instrText xml:space="preserve"> \* MERGEFORMAT </w:instrText>
      </w:r>
      <w:r w:rsidR="0079704E" w:rsidRPr="00550100">
        <w:rPr>
          <w:rStyle w:val="Verwijzing"/>
        </w:rPr>
      </w:r>
      <w:r w:rsidR="0079704E" w:rsidRPr="00550100">
        <w:rPr>
          <w:rStyle w:val="Verwijzing"/>
        </w:rPr>
        <w:fldChar w:fldCharType="separate"/>
      </w:r>
      <w:r w:rsidR="00631221">
        <w:rPr>
          <w:rStyle w:val="Verwijzing"/>
        </w:rPr>
        <w:t>7.2.4</w:t>
      </w:r>
      <w:r w:rsidR="0079704E" w:rsidRPr="00550100">
        <w:rPr>
          <w:rStyle w:val="Verwijzing"/>
        </w:rPr>
        <w:fldChar w:fldCharType="end"/>
      </w:r>
      <w:r w:rsidR="0079704E"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 Id="rId50" Type="http://schemas.openxmlformats.org/officeDocument/2006/relationships/image" Target="media/image_5629b7cba789626c7810de16377801eb.png"/><Relationship Id="rId51"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