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E705F3" w:rsidRPr="000A4B5B" w:rsidRDefault="00E77F34" w:rsidP="002F0D2A">
      <w:pPr>
        <w:pStyle w:val="Kop4"/>
      </w:pPr>
      <w:r w:rsidRPr="000A4B5B">
        <w:t>Toelichting</w:t>
      </w:r>
    </w:p>
    <w:p w14:paraId="59898565" w14:textId="5930CE32" w:rsidR="00026671" w:rsidRDefault="00026671" w:rsidP="002F0D2A">
      <w:r w:rsidRPr="00026671">
        <w:t xml:space="preserve">Het is mogelijk dat in </w:t>
      </w:r>
      <w:r w:rsidR="00000000">
        <w:fldChar w:fldCharType="begin"/>
      </w:r>
      <w:r w:rsidR="00000000">
        <w:instrText xml:space="preserve"> DOCVARIABLE ID01 </w:instrText>
      </w:r>
      <w:r w:rsidR="00000000">
        <w:fldChar w:fldCharType="separate"/>
      </w:r>
      <w:r w:rsidR="00631221">
        <w:t>Natura 2000-besluiten</w:t>
      </w:r>
      <w:r w:rsidR="00000000">
        <w:fldChar w:fldCharType="end"/>
      </w:r>
      <w:r w:rsidRPr="00026671">
        <w:t xml:space="preserve"> regels voorkomen waarvan duidelijk moet zijn hoe er bij de toepassing ervan gemeten en/of gerekend moet worden. Hoe gemeten en/of gerekend moet worden, kan worden vastgelegd in meet- en rekenbepalingen.</w:t>
      </w:r>
    </w:p>
    <w:p w14:paraId="1C4795B3" w14:textId="77777777" w:rsidR="00304435" w:rsidRDefault="00304435" w:rsidP="00304435">
      <w:r>
        <w:t>Deze kunnen worden geplaatst in een specifiek daarvoor bestemd artikel of in een specifieke bijlage met meet- en rekenbepalingen. In dat geval moet er in een artikel naar deze bijlage worden verwezen. Het kan echter ook voorkomen dat een meet- of rekenbepaling zo contextgebonden is dat deze slechts voor één of een beperkt aantal artikelen van toepassing is. In zo’n geval kan het bevoegd gezag het wenselijk vinden om de meet- of rekenbepaling niet in een specifiek daarvoor bestemd artikel of in een specifieke bijlage te plaatsen maar direct in of bij de artikelen waarop zij van toepassing is. Beide methoden zijn toegestaan.</w:t>
      </w:r>
    </w:p>
    <w:p w14:paraId="47614302" w14:textId="0146A4A9" w:rsidR="00E705F3" w:rsidRPr="000A4B5B" w:rsidRDefault="00304435" w:rsidP="00304435">
      <w:r>
        <w:t>Om het met wijzigingsbesluiten invoegen en verwijderen van meet- en rekenbepalingen eenvoudig te houden worden de meet- en rekenbepalingen die bij elkaar in het specifiek daarvoor bestemde artikel of in een specifieke bijlage met meet- en rekenbepalingen worden geplaatst, in alfabetische volgorde geplaatst zonder gebruik te maken van opsommingstekens in de vorm van nummers of letters.</w:t>
      </w:r>
    </w:p>
    <w:p w14:paraId="79548C9F" w14:textId="1300EE5D" w:rsidR="00E705F3" w:rsidRDefault="00E77F34"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25C511B2" w14:textId="77777777" w:rsidR="006F4382" w:rsidRDefault="006F4382" w:rsidP="002F0D2A"/>
    <w:p w14:paraId="6297E0BB" w14:textId="3A7250CF" w:rsidR="00E705F3" w:rsidRPr="000A4B5B" w:rsidRDefault="00E77F34" w:rsidP="002F0D2A">
      <w:r>
        <w:t xml:space="preserve">Het is mogelijk om met de systematiek voor de Verwijzing die in paragraaf </w:t>
      </w:r>
      <w:r w:rsidRPr="00550100">
        <w:rPr>
          <w:rStyle w:val="Verwijzing"/>
        </w:rPr>
        <w:fldChar w:fldCharType="begin"/>
      </w:r>
      <w:r w:rsidRPr="00550100">
        <w:rPr>
          <w:rStyle w:val="Verwijzing"/>
        </w:rPr>
        <w:instrText xml:space="preserve"> REF _Ref_0de2bc199f83468713dd2ecd36442818_1 \r \h </w:instrText>
      </w:r>
      <w:r w:rsidRPr="00550100">
        <w:rPr>
          <w:rStyle w:val="Verwijzing"/>
        </w:rPr>
      </w:r>
      <w:r w:rsidRPr="00550100">
        <w:rPr>
          <w:rStyle w:val="Verwijzing"/>
        </w:rPr>
        <w:fldChar w:fldCharType="separate"/>
      </w:r>
      <w:r w:rsidR="00631221">
        <w:rPr>
          <w:rStyle w:val="Verwijzing"/>
        </w:rPr>
        <w:t>8.4</w:t>
      </w:r>
      <w:r w:rsidRPr="00550100">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E705F3" w:rsidRPr="000A4B5B" w:rsidRDefault="00E705F3" w:rsidP="002F0D2A"/>
    <w:p w14:paraId="135754D3" w14:textId="743FB771" w:rsidR="00E705F3" w:rsidRPr="000A4B5B" w:rsidRDefault="00E77F34"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Om dat ook technisch te </w:t>
      </w:r>
      <w:r w:rsidRPr="00B26823">
        <w:lastRenderedPageBreak/>
        <w:t xml:space="preserve">bewerkstelligen dienen dergelijke bijlagen </w:t>
      </w:r>
      <w:r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