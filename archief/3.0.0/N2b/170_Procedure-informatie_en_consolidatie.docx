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637C72" w:rsidRPr="00F03DD9" w:rsidRDefault="00F51490" w:rsidP="000A2FA4">
      <w:pPr>
        <w:pStyle w:val="Kop3"/>
      </w:pPr>
      <w:bookmarkStart w:id="310" w:name="_Ref_60e3d6b784e1fbe4aa40aca353b44044_1"/>
      <w:r w:rsidRPr="00F03DD9">
        <w:t>P</w:t>
      </w:r>
      <w:r w:rsidR="006546CB" w:rsidRPr="00F03DD9">
        <w:t>rocedure</w:t>
      </w:r>
      <w:r w:rsidR="003B5EE0" w:rsidRPr="00F03DD9">
        <w:t>-informatie</w:t>
      </w:r>
      <w:r w:rsidR="00ED3AA2" w:rsidRPr="00F03DD9">
        <w:t xml:space="preserve"> </w:t>
      </w:r>
      <w:r w:rsidR="001A3A79" w:rsidRPr="00F03DD9">
        <w:t>en consolidatie</w:t>
      </w:r>
      <w:bookmarkEnd w:id="31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