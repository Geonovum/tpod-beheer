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p w14:paraId="217842B7" w14:textId="77777777" w:rsidR="001F7A26" w:rsidRDefault="001F7A26" w:rsidP="001F7A26"/>
    <w:p w14:paraId="2BB7FE9C" w14:textId="06BAF9C4" w:rsidR="001F7A26" w:rsidRPr="00F03DD9" w:rsidRDefault="001F7A26" w:rsidP="001F7A2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