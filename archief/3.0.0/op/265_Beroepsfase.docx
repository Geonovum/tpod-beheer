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521" w:name="_Ref_ce894b57ad39bbc7b94caf882b7c6418_1"/>
      <w:r>
        <w:lastRenderedPageBreak/>
        <w:t>Beroepsfase</w:t>
      </w:r>
      <w:bookmarkEnd w:id="521"/>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4817B3" w:rsidRPr="008700BC" w:rsidRDefault="00886761" w:rsidP="00004809">
      <w:pPr>
        <w:pStyle w:val="Figuurbijschrift"/>
      </w:pPr>
      <w:r>
        <w:t>Beroeps</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8"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