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t>Norm</w:t>
      </w:r>
    </w:p>
    <w:p w14:paraId="6203AC22" w14:textId="5E6B6A8B"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w:t>
      </w:r>
      <w:r w:rsidRPr="007B60F8">
        <w:t xml:space="preserve">meet- en rekenbepalingen </w:t>
      </w:r>
      <w:r w:rsidRPr="000E40D3">
        <w:t>voorkomen gelden daarvoor de volgende regels:</w:t>
      </w:r>
    </w:p>
    <w:p w14:paraId="41EF88A4" w14:textId="7574A5C8"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1708D016"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t>;</w:t>
      </w:r>
    </w:p>
    <w:p w14:paraId="588E4222" w14:textId="48239B28" w:rsidR="002F0D2A" w:rsidRPr="007B60F8" w:rsidRDefault="002F0D2A" w:rsidP="002F0D2A">
      <w:pPr>
        <w:pStyle w:val="Opsommingtekens1"/>
      </w:pPr>
      <w:r w:rsidRPr="000A4B5B">
        <w:t>iedere meet- of rekenbepaling bestaat uit een term en een beschrijving van de te gebruiken meet- of rekenwijze</w:t>
      </w:r>
      <w:r w:rsidRPr="00B26823">
        <w:t>;</w:t>
      </w:r>
    </w:p>
    <w:p w14:paraId="648BF4F5" w14:textId="19042C18"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