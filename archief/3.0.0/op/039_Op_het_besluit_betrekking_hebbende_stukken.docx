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4817B3" w:rsidRDefault="00886761" w:rsidP="00E21F2A">
      <w:pPr>
        <w:pStyle w:val="Kop4"/>
      </w:pPr>
      <w:bookmarkStart w:id="74" w:name="_Ref_f38335efbceb85dc723299f2fee24312_1"/>
      <w:r>
        <w:t>O</w:t>
      </w:r>
      <w:r w:rsidRPr="00C82D00">
        <w:t>p het besluit betrekking hebbende stukken</w:t>
      </w:r>
      <w:bookmarkEnd w:id="74"/>
    </w:p>
    <w:p w14:paraId="7D08470E" w14:textId="17A519EC" w:rsidR="004817B3" w:rsidRDefault="00886761" w:rsidP="00E21F2A">
      <w:r>
        <w:t xml:space="preserve">In paragraaf </w:t>
      </w:r>
      <w:r>
        <w:fldChar w:fldCharType="begin"/>
      </w:r>
      <w:r>
        <w:instrText xml:space="preserve"> REF _Ref_008e19ab69281bfe464efb96b741ae98_1 \n \h </w:instrText>
      </w:r>
      <w:r>
        <w:fldChar w:fldCharType="separate"/>
      </w:r>
      <w:r w:rsidR="00812E0F">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4817B3" w:rsidRDefault="00886761" w:rsidP="00E21F2A">
      <w:r>
        <w:t>Over deze stukken bepaalt de Awb het volgende:</w:t>
      </w:r>
    </w:p>
    <w:p w14:paraId="1CF769B3" w14:textId="406A29B3" w:rsidR="004817B3" w:rsidRDefault="00886761"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13"/>
      </w:r>
      <w:r>
        <w:t>.</w:t>
      </w:r>
    </w:p>
    <w:p w14:paraId="69F17B89" w14:textId="5A9EC307" w:rsidR="004817B3" w:rsidRDefault="00886761"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14"/>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15"/>
      </w:r>
      <w:r w:rsidRPr="0011096A">
        <w:t>.</w:t>
      </w:r>
    </w:p>
    <w:p w14:paraId="0520EC4E" w14:textId="64E41B49" w:rsidR="004817B3" w:rsidRDefault="00886761"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w:t>
      </w:r>
      <w:r w:rsidRPr="00A06095">
        <w:lastRenderedPageBreak/>
        <w:t xml:space="preserve">besluit 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4817B3" w:rsidRDefault="00886761"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4817B3" w:rsidRPr="006922CF" w:rsidRDefault="00886761"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4817B3" w:rsidRPr="00D80A79" w:rsidRDefault="00886761" w:rsidP="00E21F2A">
                            <w:pPr>
                              <w:rPr>
                                <w:b/>
                                <w:bCs/>
                              </w:rPr>
                            </w:pPr>
                            <w:r w:rsidRPr="00D80A79">
                              <w:rPr>
                                <w:b/>
                                <w:bCs/>
                              </w:rPr>
                              <w:t>Toekomstige functionaliteit</w:t>
                            </w:r>
                          </w:p>
                          <w:p w14:paraId="30968709" w14:textId="388A6DA9" w:rsidR="004817B3" w:rsidRDefault="00886761"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4817B3" w:rsidRDefault="004817B3" w:rsidP="00E21F2A"/>
                          <w:p w14:paraId="4748C55F" w14:textId="77777777" w:rsidR="004817B3" w:rsidRPr="00694434" w:rsidRDefault="00886761" w:rsidP="00E21F2A">
                            <w:pPr>
                              <w:rPr>
                                <w:b/>
                                <w:bCs/>
                              </w:rPr>
                            </w:pPr>
                            <w:r w:rsidRPr="00694434">
                              <w:rPr>
                                <w:b/>
                                <w:bCs/>
                              </w:rPr>
                              <w:t>Workaround</w:t>
                            </w:r>
                          </w:p>
                          <w:p w14:paraId="4DC89EF5" w14:textId="724EDE8B" w:rsidR="004817B3" w:rsidRDefault="00886761"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4817B3" w:rsidRDefault="00886761"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4817B3" w:rsidRDefault="00886761">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4817B3" w:rsidRDefault="004817B3" w:rsidP="00F04571"/>
                          <w:p w14:paraId="2B64539F" w14:textId="08DC9C1B" w:rsidR="004817B3" w:rsidRDefault="00886761"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B00FA8">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4817B3" w:rsidRPr="0022671B" w:rsidRDefault="00886761"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4817B3" w:rsidRPr="00D80A79" w:rsidRDefault="00886761" w:rsidP="00E21F2A">
                      <w:pPr>
                        <w:rPr>
                          <w:b/>
                          <w:bCs/>
                        </w:rPr>
                      </w:pPr>
                      <w:r w:rsidRPr="00D80A79">
                        <w:rPr>
                          <w:b/>
                          <w:bCs/>
                        </w:rPr>
                        <w:t>Toekomstige functionaliteit</w:t>
                      </w:r>
                    </w:p>
                    <w:p w14:paraId="30968709" w14:textId="388A6DA9" w:rsidR="004817B3" w:rsidRDefault="00886761"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4817B3" w:rsidRDefault="004817B3" w:rsidP="00E21F2A"/>
                    <w:p w14:paraId="4748C55F" w14:textId="77777777" w:rsidR="004817B3" w:rsidRPr="00694434" w:rsidRDefault="00886761" w:rsidP="00E21F2A">
                      <w:pPr>
                        <w:rPr>
                          <w:b/>
                          <w:bCs/>
                        </w:rPr>
                      </w:pPr>
                      <w:r w:rsidRPr="00694434">
                        <w:rPr>
                          <w:b/>
                          <w:bCs/>
                        </w:rPr>
                        <w:t>Workaround</w:t>
                      </w:r>
                    </w:p>
                    <w:p w14:paraId="4DC89EF5" w14:textId="724EDE8B" w:rsidR="004817B3" w:rsidRDefault="00886761"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4817B3" w:rsidRDefault="00886761"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4817B3" w:rsidRDefault="00886761">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4817B3" w:rsidRDefault="004817B3" w:rsidP="00F04571"/>
                    <w:p w14:paraId="2B64539F" w14:textId="08DC9C1B" w:rsidR="004817B3" w:rsidRDefault="00886761"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B00FA8">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4817B3" w:rsidRPr="0022671B" w:rsidRDefault="00886761"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