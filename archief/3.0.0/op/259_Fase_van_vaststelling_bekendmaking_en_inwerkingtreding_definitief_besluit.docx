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854953" w14:textId="77777777" w:rsidR="00E43714" w:rsidRDefault="00E43714" w:rsidP="00E43714">
      <w:pPr>
        <w:pStyle w:val="Kop4"/>
      </w:pPr>
      <w:r>
        <w:t>Fase van vaststelling, bekendmaking en inwerkingtreding: definitief besluit</w:t>
      </w:r>
    </w:p>
    <w:p w14:paraId="765ADC2D" w14:textId="77777777" w:rsidR="00E43714" w:rsidRDefault="00E43714" w:rsidP="00E43714">
      <w:pPr>
        <w:pStyle w:val="Figuur"/>
      </w:pPr>
      <w:r>
        <w:rPr>
          <w:noProof/>
        </w:rPr>
        <w:drawing>
          <wp:inline distT="0" distB="0" distL="0" distR="0" wp14:anchorId="074F7364" wp14:editId="0E0A6713">
            <wp:extent cx="5408295" cy="737152"/>
            <wp:effectExtent l="0" t="0" r="1905" b="6350"/>
            <wp:docPr id="953394682" name="Afbeelding 953394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5642204" cy="769034"/>
                    </a:xfrm>
                    <a:prstGeom prst="rect">
                      <a:avLst/>
                    </a:prstGeom>
                    <a:noFill/>
                  </pic:spPr>
                </pic:pic>
              </a:graphicData>
            </a:graphic>
          </wp:inline>
        </w:drawing>
      </w:r>
    </w:p>
    <w:p w14:paraId="1C926B60" w14:textId="24A7701B" w:rsidR="004817B3" w:rsidRPr="008700BC" w:rsidRDefault="00886761" w:rsidP="00A46E86">
      <w:pPr>
        <w:pStyle w:val="Figuurbijschrift"/>
      </w:pPr>
      <w:r w:rsidRPr="00FA4E9F">
        <w:t>V</w:t>
      </w:r>
      <w:r>
        <w:t>aststell</w:t>
      </w:r>
      <w:r w:rsidRPr="00FA4E9F">
        <w:t>ingsfase in de procedure van het omgevingsplan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5" Type="http://schemas.openxmlformats.org/officeDocument/2006/relationships/image" Target="media/image_0b8fcf65f50953af585ea3e52d14ae8b.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