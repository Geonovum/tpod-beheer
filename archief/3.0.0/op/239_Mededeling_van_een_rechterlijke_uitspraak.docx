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 xml:space="preserve">Als beroep is ingesteld tegen een besluit en de bestuursrechter het besluit geheel of gedeeltelijk vernietigt, moet het bestuursorgaan mededeling doen van de uitspraak op de manier die voor de bekendmaking van het besluit is voorgeschreven. Dat betekent dat de </w:t>
      </w:r>
      <w:r w:rsidRPr="00BF5E16">
        <w:lastRenderedPageBreak/>
        <w:t>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3C09EC2E" w:rsidR="00E43714" w:rsidRPr="00F03DD9" w:rsidRDefault="00E43714" w:rsidP="00E43714">
      <w:r w:rsidRPr="00F03DD9">
        <w:t xml:space="preserve">De </w:t>
      </w:r>
      <w:r w:rsidR="003A47AB">
        <w:t>M</w:t>
      </w:r>
      <w:r>
        <w:t>ededeling</w:t>
      </w:r>
      <w:r w:rsidRPr="00F03DD9">
        <w:t xml:space="preserve"> heeft de Vrijetekststructuur. </w:t>
      </w:r>
      <w:r>
        <w:t xml:space="preserve">De modellering van de </w:t>
      </w:r>
      <w:r w:rsidR="003A47AB">
        <w:t>M</w:t>
      </w:r>
      <w:r>
        <w:t>ededeling is als volgt</w:t>
      </w:r>
      <w:r w:rsidRPr="00B26823">
        <w:t>:</w:t>
      </w:r>
    </w:p>
    <w:p w14:paraId="081C82C8" w14:textId="77777777" w:rsidR="00E43714" w:rsidRPr="00F03DD9" w:rsidRDefault="00E43714" w:rsidP="00E43714">
      <w:pPr>
        <w:pStyle w:val="Opsommingtekens1"/>
      </w:pPr>
      <w:r w:rsidRPr="00B41A87">
        <w:rPr>
          <w:b/>
          <w:bCs/>
        </w:rPr>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63B6838A"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w:t>
      </w:r>
      <w:r w:rsidR="003A47AB">
        <w:t>M</w:t>
      </w:r>
      <w:r>
        <w:t>ededeling maar één Divisietekst bevat, hoeft de Divisietekst geen Kop te hebben.</w:t>
      </w:r>
    </w:p>
    <w:p w14:paraId="4DEFB157" w14:textId="6BE1355F" w:rsidR="00E43714" w:rsidRDefault="00E43714" w:rsidP="00DA44AF">
      <w:pPr>
        <w:pStyle w:val="Opsommingtekens3"/>
      </w:pPr>
      <w:r w:rsidRPr="00F03DD9">
        <w:t>Inhoud</w:t>
      </w:r>
      <w:r w:rsidRPr="00930D12">
        <w:t xml:space="preserve">: </w:t>
      </w:r>
      <w:r>
        <w:t>STOP-</w:t>
      </w:r>
      <w:r w:rsidRPr="00930D12">
        <w:t xml:space="preserve">element dat de inhoud van de </w:t>
      </w:r>
      <w:r w:rsidR="003A47AB">
        <w:t>M</w:t>
      </w:r>
      <w:r>
        <w:t>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77175CC6" w:rsidR="00E43714" w:rsidRPr="00C352EA" w:rsidRDefault="00E43714" w:rsidP="00E43714">
                            <w:r>
                              <w:t xml:space="preserve">Zolang de </w:t>
                            </w:r>
                            <w:r w:rsidR="00792404">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4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oT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Z7P1a8h+KMRBjoe8Rqvqkx/pZZ98IMNgUWiI3unnEpJWBSMFiUVGB+/e3c+6NWiFLSYpPl&#10;VOEUUCK/K9TwSzL1rLmwmc4+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FxXGhMwAgAAWwQAAA4AAAAAAAAAAAAAAAAALgIAAGRy&#10;cy9lMm9Eb2MueG1sUEsBAi0AFAAGAAgAAAAhAKvr00DbAAAABQEAAA8AAAAAAAAAAAAAAAAAigQA&#10;AGRycy9kb3ducmV2LnhtbFBLBQYAAAAABAAEAPMAAACSBQ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77175CC6" w:rsidR="00E43714" w:rsidRPr="00C352EA" w:rsidRDefault="00E43714" w:rsidP="00E43714">
                      <w:r>
                        <w:t xml:space="preserve">Zolang de </w:t>
                      </w:r>
                      <w:r w:rsidR="00792404">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