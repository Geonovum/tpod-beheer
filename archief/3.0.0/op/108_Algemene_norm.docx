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C252" w14:textId="2D1DD0CD" w:rsidR="005551AC" w:rsidRDefault="00EB3378" w:rsidP="007018C0">
      <w:pPr>
        <w:pStyle w:val="Kop5"/>
      </w:pPr>
      <w:bookmarkStart w:id="233" w:name="_Ref_26021c1cfabadc77c473eb2ceea3c11d_1"/>
      <w:r>
        <w:t>Algemene norm</w:t>
      </w:r>
      <w:bookmarkEnd w:id="233"/>
    </w:p>
    <w:p w14:paraId="7920EF49" w14:textId="52AEBD9B" w:rsidR="00E33EDD" w:rsidRPr="00F1426F" w:rsidRDefault="00E33EDD" w:rsidP="002F7B04">
      <w:r w:rsidRPr="00F1426F">
        <w:t>Activiteit kent de volgende attributen:</w:t>
      </w:r>
    </w:p>
    <w:p w14:paraId="7F88AB7B" w14:textId="5CF7D0EB"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r w:rsidR="00575670">
        <w:t xml:space="preserve"> </w:t>
      </w:r>
      <w:r w:rsidR="00575670" w:rsidRPr="001E456D">
        <w:t xml:space="preserve">De identificatie moet de code (uit de STOP-waardelijst voor gemeente, waterschap, provincie </w:t>
      </w:r>
      <w:r w:rsidR="00575670">
        <w:t>of ministerie)</w:t>
      </w:r>
      <w:r w:rsidR="00575670" w:rsidRPr="001E456D">
        <w:t xml:space="preserv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lastRenderedPageBreak/>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Pr="00666DCF">
        <w:t>Attribuut dat alleen wordt gebruikt ten behoeve van de Vergunningc</w:t>
      </w:r>
      <w:r>
        <w:t>h</w:t>
      </w:r>
      <w:r w:rsidRPr="00666DCF">
        <w:t>eck.</w:t>
      </w:r>
      <w:r>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2FFE3027"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r w:rsidR="00575670">
        <w:t xml:space="preserve"> </w:t>
      </w:r>
      <w:r w:rsidR="00575670" w:rsidRPr="001E456D">
        <w:t xml:space="preserve">De identificatie moet de code (uit de STOP-waardelijst voor gemeente, waterschap, provincie </w:t>
      </w:r>
      <w:r w:rsidR="00575670">
        <w:t>of ministerie)</w:t>
      </w:r>
      <w:r w:rsidR="00575670" w:rsidRPr="001E456D">
        <w:t xml:space="preserve"> bevatten van het bevoegd gezag dat het besluit neemt waarmee de Regeling wordt ingesteld of gewijzigd.</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0C2983F5" w14:textId="7A84F38C" w:rsidR="0022197C"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