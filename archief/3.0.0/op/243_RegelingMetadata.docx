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466" w:name="_Ref_4d3ce944b9910c26e42f47c116163820_1"/>
      <w:r>
        <w:t>RegelingMetadata</w:t>
      </w:r>
      <w:bookmarkEnd w:id="466"/>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4817B3"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lastRenderedPageBreak/>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xml:space="preserve">: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w:t>
      </w:r>
      <w:r>
        <w:lastRenderedPageBreak/>
        <w:t>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817B3" w:rsidRPr="00771B13" w:rsidRDefault="00886761"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4BBB2D4A"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24C59A3F"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4BBB2D4A"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