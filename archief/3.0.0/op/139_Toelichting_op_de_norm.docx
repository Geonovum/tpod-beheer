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385E4D18"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812E0F">
        <w:t>7.9.1.4</w:t>
      </w:r>
      <w:r w:rsidR="00C7012C">
        <w:rPr>
          <w:rStyle w:val="Verwijzing"/>
        </w:rPr>
        <w:fldChar w:fldCharType="end"/>
      </w:r>
      <w:r w:rsidR="00D00398">
        <w:t>.</w:t>
      </w:r>
    </w:p>
    <w:p w14:paraId="130037F7" w14:textId="165ED177" w:rsidR="00205F40"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w:t>
      </w:r>
      <w:r w:rsidR="00E5521C">
        <w:lastRenderedPageBreak/>
        <w:t xml:space="preserve">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p w14:paraId="66A9B63B" w14:textId="77777777" w:rsidR="00544BD0" w:rsidRDefault="00544BD0" w:rsidP="00544BD0"/>
    <w:p w14:paraId="03BD9360" w14:textId="34868326" w:rsidR="00544BD0" w:rsidRPr="00F1426F" w:rsidRDefault="00544BD0" w:rsidP="00544BD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