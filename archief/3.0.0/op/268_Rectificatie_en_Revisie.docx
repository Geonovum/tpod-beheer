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E328" w14:textId="77777777" w:rsidR="00812E13" w:rsidRDefault="00812E13" w:rsidP="00812E13">
      <w:pPr>
        <w:pStyle w:val="Kop2"/>
      </w:pPr>
      <w:bookmarkStart w:id="540" w:name="_Ref_5685f742f4008b6b9f0f00ba05ece6a1_1"/>
      <w:bookmarkStart w:id="541" w:name="_Ref_5685f742f4008b6b9f0f00ba05ece6a1_2"/>
      <w:r>
        <w:lastRenderedPageBreak/>
        <w:t xml:space="preserve">Rectificatie en </w:t>
      </w:r>
      <w:bookmarkEnd w:id="540"/>
      <w:r>
        <w:t>Revisie</w:t>
      </w:r>
      <w:bookmarkEnd w:id="541"/>
    </w:p>
    <w:p w14:paraId="7F663A63" w14:textId="77777777" w:rsidR="00812E13" w:rsidRPr="00E16ACB" w:rsidRDefault="00812E13" w:rsidP="00812E13">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