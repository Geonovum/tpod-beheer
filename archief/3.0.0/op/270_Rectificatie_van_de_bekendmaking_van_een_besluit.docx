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303A" w14:textId="77777777" w:rsidR="00812E13" w:rsidRPr="00082BC8" w:rsidRDefault="00812E13" w:rsidP="00812E13">
      <w:pPr>
        <w:pStyle w:val="Kop4"/>
      </w:pPr>
      <w:r>
        <w:t>Rectificatie van de bekendmaking van een besluit</w:t>
      </w:r>
    </w:p>
    <w:p w14:paraId="050A076D" w14:textId="77777777" w:rsidR="00812E13" w:rsidRDefault="00812E13" w:rsidP="00812E13">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6CCB98B7" w14:textId="77777777" w:rsidR="00812E13" w:rsidRDefault="00812E13" w:rsidP="00812E13"/>
    <w:p w14:paraId="59AEA68E" w14:textId="77777777" w:rsidR="00812E13" w:rsidRDefault="00812E13" w:rsidP="00812E13">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1C387C04" w14:textId="77777777" w:rsidR="00812E13" w:rsidRDefault="00812E13" w:rsidP="00812E13">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3DFA648B" w14:textId="77777777" w:rsidR="00812E13" w:rsidRDefault="00812E13" w:rsidP="00812E13">
      <w:pPr>
        <w:pStyle w:val="Kader"/>
      </w:pPr>
      <w:r w:rsidRPr="00B26823">
        <w:rPr>
          <w:noProof/>
        </w:rPr>
        <w:lastRenderedPageBreak/>
        <mc:AlternateContent>
          <mc:Choice Requires="wps">
            <w:drawing>
              <wp:inline distT="0" distB="0" distL="0" distR="0" wp14:anchorId="7EE03A71" wp14:editId="7B2EF7A9">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2935F01A" w14:textId="77777777" w:rsidR="00812E13" w:rsidRPr="009A08A2" w:rsidRDefault="00812E13" w:rsidP="00812E13">
                            <w:pPr>
                              <w:rPr>
                                <w:b/>
                                <w:bCs/>
                              </w:rPr>
                            </w:pPr>
                            <w:r w:rsidRPr="009A08A2">
                              <w:rPr>
                                <w:b/>
                                <w:bCs/>
                              </w:rPr>
                              <w:t>Toekomstige functionaliteit</w:t>
                            </w:r>
                          </w:p>
                          <w:p w14:paraId="1548F13C" w14:textId="77777777" w:rsidR="00812E13" w:rsidRDefault="00812E13" w:rsidP="00812E13">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A5B51D5" w14:textId="77777777" w:rsidR="00812E13" w:rsidRDefault="00812E13" w:rsidP="00812E13"/>
                          <w:p w14:paraId="0C5F135A" w14:textId="77777777" w:rsidR="00812E13" w:rsidRPr="00541BF1" w:rsidRDefault="00812E13" w:rsidP="00812E13">
                            <w:pPr>
                              <w:rPr>
                                <w:b/>
                                <w:bCs/>
                              </w:rPr>
                            </w:pPr>
                            <w:r w:rsidRPr="00541BF1">
                              <w:rPr>
                                <w:b/>
                                <w:bCs/>
                              </w:rPr>
                              <w:t>Workaround</w:t>
                            </w:r>
                          </w:p>
                          <w:p w14:paraId="3676154C" w14:textId="77777777" w:rsidR="00812E13" w:rsidRPr="00C352EA" w:rsidRDefault="00812E13" w:rsidP="00812E13">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03A71" id="Tekstvak 1105115543" o:spid="_x0000_s1078"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MbmhjEvAgAAWwQAAA4AAAAAAAAAAAAAAAAALgIAAGRy&#10;cy9lMm9Eb2MueG1sUEsBAi0AFAAGAAgAAAAhANEsAdvcAAAABQEAAA8AAAAAAAAAAAAAAAAAiQQA&#10;AGRycy9kb3ducmV2LnhtbFBLBQYAAAAABAAEAPMAAACSBQAAAAA=&#10;" filled="f" strokeweight=".5pt">
                <v:textbox style="mso-fit-shape-to-text:t">
                  <w:txbxContent>
                    <w:p w14:paraId="2935F01A" w14:textId="77777777" w:rsidR="00812E13" w:rsidRPr="009A08A2" w:rsidRDefault="00812E13" w:rsidP="00812E13">
                      <w:pPr>
                        <w:rPr>
                          <w:b/>
                          <w:bCs/>
                        </w:rPr>
                      </w:pPr>
                      <w:r w:rsidRPr="009A08A2">
                        <w:rPr>
                          <w:b/>
                          <w:bCs/>
                        </w:rPr>
                        <w:t>Toekomstige functionaliteit</w:t>
                      </w:r>
                    </w:p>
                    <w:p w14:paraId="1548F13C" w14:textId="77777777" w:rsidR="00812E13" w:rsidRDefault="00812E13" w:rsidP="00812E13">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A5B51D5" w14:textId="77777777" w:rsidR="00812E13" w:rsidRDefault="00812E13" w:rsidP="00812E13"/>
                    <w:p w14:paraId="0C5F135A" w14:textId="77777777" w:rsidR="00812E13" w:rsidRPr="00541BF1" w:rsidRDefault="00812E13" w:rsidP="00812E13">
                      <w:pPr>
                        <w:rPr>
                          <w:b/>
                          <w:bCs/>
                        </w:rPr>
                      </w:pPr>
                      <w:r w:rsidRPr="00541BF1">
                        <w:rPr>
                          <w:b/>
                          <w:bCs/>
                        </w:rPr>
                        <w:t>Workaround</w:t>
                      </w:r>
                    </w:p>
                    <w:p w14:paraId="3676154C" w14:textId="77777777" w:rsidR="00812E13" w:rsidRPr="00C352EA" w:rsidRDefault="00812E13" w:rsidP="00812E13">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9F00016" w14:textId="77777777" w:rsidR="00812E13" w:rsidRDefault="00812E13" w:rsidP="00812E13">
      <w:r w:rsidRPr="00AD33C7">
        <w:t xml:space="preserve">Voor de workaround levert </w:t>
      </w:r>
      <w:r>
        <w:t>het bevoegd gezag</w:t>
      </w:r>
      <w:r w:rsidRPr="00AD33C7">
        <w:t xml:space="preserve"> het volgende aan de LVBB aan</w:t>
      </w:r>
      <w:r>
        <w:t>:</w:t>
      </w:r>
    </w:p>
    <w:p w14:paraId="174032CC" w14:textId="77777777" w:rsidR="00812E13" w:rsidRDefault="00812E13" w:rsidP="00812E13">
      <w:pPr>
        <w:pStyle w:val="Opsommingtekens1"/>
      </w:pPr>
      <w:r>
        <w:t>een besluit conform model BesluitCompact (met als soortProcedure definitief besluit) met de volgende onderdelen:</w:t>
      </w:r>
    </w:p>
    <w:p w14:paraId="14E977AE" w14:textId="77777777" w:rsidR="00812E13" w:rsidRPr="00C41272" w:rsidRDefault="00812E13" w:rsidP="00812E13">
      <w:pPr>
        <w:pStyle w:val="Opsommingtekens2"/>
      </w:pPr>
      <w:r w:rsidRPr="00C41272">
        <w:t>RegelingOpschrift: geef dit technisch noodzakelijke besluit een RegelingOpschrift waaruit duidelijk blijkt dat het gaat om rectificatie van de bekendmaking van een besluit. Een voorbeeld is: ‘</w:t>
      </w:r>
      <w:r w:rsidRPr="0026762A">
        <w:t xml:space="preserve">Rectificatie </w:t>
      </w:r>
      <w:r w:rsidRPr="00C41272">
        <w:t>van het besluit Wijziging omgevingsplan Amsterdam t.b.v. de realisatie van 47 studentenwoningen in de Jordaan’.</w:t>
      </w:r>
    </w:p>
    <w:p w14:paraId="5BA11132" w14:textId="77777777" w:rsidR="00812E13" w:rsidRDefault="00812E13" w:rsidP="00812E13">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4D1D93D7" w14:textId="77777777" w:rsidR="00812E13" w:rsidRDefault="00812E13" w:rsidP="00812E13">
      <w:pPr>
        <w:pStyle w:val="Opsommingtekens2"/>
      </w:pPr>
      <w:r>
        <w:t>Lichaam, met daarin:</w:t>
      </w:r>
    </w:p>
    <w:p w14:paraId="0285BFD2" w14:textId="33C99EAB" w:rsidR="007018C0" w:rsidRDefault="00812E13" w:rsidP="00812E13">
      <w:pPr>
        <w:pStyle w:val="Opsommingtekens3"/>
      </w:pPr>
      <w:r>
        <w:t>WijzigArtikel: geef hierin aan dat de geconsolideerde regeling van het omgevingsdocument wordt gerectificeerd zoals is aangegeven in de WijzigBijlage</w:t>
      </w:r>
    </w:p>
    <w:p w14:paraId="38689E03" w14:textId="601C8C11" w:rsidR="00812E13" w:rsidRPr="004B5D4F" w:rsidRDefault="00812E13" w:rsidP="00812E13">
      <w:pPr>
        <w:pStyle w:val="Opsommingtekens3"/>
      </w:pPr>
      <w:r w:rsidRPr="004B5D4F">
        <w:t xml:space="preserve">Artikel: geef in </w:t>
      </w:r>
      <w:r w:rsidRPr="0026762A">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7F686BDC" w14:textId="58D8CB21" w:rsidR="007018C0" w:rsidRDefault="00812E13" w:rsidP="00812E13">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4EF7F594" w14:textId="63FED639" w:rsidR="00812E13" w:rsidRDefault="00812E13" w:rsidP="00812E13">
      <w:pPr>
        <w:pStyle w:val="Opsommingtekens1"/>
      </w:pPr>
      <w:r>
        <w:t>Besluit</w:t>
      </w:r>
      <w:r w:rsidRPr="00322EFC">
        <w:t>- en RegelingMetadata</w:t>
      </w:r>
    </w:p>
    <w:p w14:paraId="19950AB5" w14:textId="77777777" w:rsidR="00812E13" w:rsidRDefault="00812E13" w:rsidP="00812E13">
      <w:pPr>
        <w:pStyle w:val="Opsommingtekens1"/>
      </w:pPr>
      <w:r>
        <w:t xml:space="preserve">een </w:t>
      </w:r>
      <w:r w:rsidRPr="001B2E64">
        <w:t xml:space="preserve">module </w:t>
      </w:r>
      <w:r>
        <w:t xml:space="preserve">ConsolidatieInformatie </w:t>
      </w:r>
      <w:r w:rsidRPr="00A20379">
        <w:t>met daarin:</w:t>
      </w:r>
    </w:p>
    <w:p w14:paraId="05C8705D" w14:textId="77777777" w:rsidR="00812E13" w:rsidRDefault="00812E13" w:rsidP="00812E13">
      <w:pPr>
        <w:pStyle w:val="Opsommingtekens2"/>
      </w:pPr>
      <w:r>
        <w:t xml:space="preserve">(een </w:t>
      </w:r>
      <w:r w:rsidRPr="00415B36">
        <w:t>container</w:t>
      </w:r>
      <w:r>
        <w:t>)</w:t>
      </w:r>
      <w:r w:rsidRPr="00415B36">
        <w:t xml:space="preserve"> BeoogdeRegelgeving</w:t>
      </w:r>
      <w:r>
        <w:t xml:space="preserve"> met daarin:</w:t>
      </w:r>
    </w:p>
    <w:p w14:paraId="758B5282" w14:textId="77777777" w:rsidR="00812E13" w:rsidRDefault="00812E13" w:rsidP="00812E13">
      <w:pPr>
        <w:pStyle w:val="Opsommingtekens3"/>
      </w:pPr>
      <w:r>
        <w:t>BeoogdeRegeling</w:t>
      </w:r>
      <w:r w:rsidRPr="00EC38E9">
        <w:t>, met daarbinnen:</w:t>
      </w:r>
    </w:p>
    <w:p w14:paraId="7CE9444D" w14:textId="77777777" w:rsidR="00812E13" w:rsidRDefault="00812E13" w:rsidP="00812E13">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1BEE4093" w14:textId="77777777" w:rsidR="00812E13" w:rsidRDefault="00812E13" w:rsidP="00812E13">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1E3011F5" w14:textId="77777777" w:rsidR="00812E13" w:rsidRDefault="00812E13" w:rsidP="00812E13">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52DB394" w14:textId="77777777" w:rsidR="00812E13" w:rsidRDefault="00812E13" w:rsidP="00812E13">
      <w:pPr>
        <w:pStyle w:val="Opsommingtekens3"/>
      </w:pPr>
      <w:r>
        <w:t>BeoogdInformatieobject, voor ieder Informatieobject waarvan als rectificatie een nieuwe versie wordt aangeleverd</w:t>
      </w:r>
      <w:r w:rsidRPr="00EC38E9">
        <w:t>, met daarbinnen:</w:t>
      </w:r>
    </w:p>
    <w:p w14:paraId="354F0ADC" w14:textId="77777777" w:rsidR="00812E13" w:rsidRDefault="00812E13" w:rsidP="00812E13">
      <w:pPr>
        <w:pStyle w:val="Opsommingtekens4"/>
      </w:pPr>
      <w:r>
        <w:t xml:space="preserve">Doel: vul hier het Doel in van </w:t>
      </w:r>
      <w:r w:rsidRPr="00A1700F">
        <w:t xml:space="preserve">het </w:t>
      </w:r>
      <w:r w:rsidRPr="00BB3A3C">
        <w:t>(technisch noodzakelijke) besluit</w:t>
      </w:r>
    </w:p>
    <w:p w14:paraId="34606873" w14:textId="77777777" w:rsidR="00812E13" w:rsidRPr="004F1952" w:rsidRDefault="00812E13" w:rsidP="00812E13">
      <w:pPr>
        <w:pStyle w:val="Opsommingtekens4"/>
      </w:pPr>
      <w:r>
        <w:t xml:space="preserve">instrumentVersie: vul hier de identificatie in van de </w:t>
      </w:r>
      <w:r w:rsidRPr="00A1700F">
        <w:t xml:space="preserve">nieuwe </w:t>
      </w:r>
      <w:r>
        <w:t xml:space="preserve">versie van het </w:t>
      </w:r>
      <w:r w:rsidRPr="00A1700F">
        <w:t>Informatieobject</w:t>
      </w:r>
    </w:p>
    <w:p w14:paraId="7193C50A" w14:textId="77777777" w:rsidR="00812E13" w:rsidRPr="007A0873" w:rsidRDefault="00812E13" w:rsidP="00812E13">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4CFAF27D" w14:textId="77777777" w:rsidR="00812E13" w:rsidRDefault="00812E13" w:rsidP="00812E13">
      <w:pPr>
        <w:pStyle w:val="Opsommingtekens2"/>
      </w:pPr>
      <w:r w:rsidRPr="00EA48BC">
        <w:t xml:space="preserve">(een container) </w:t>
      </w:r>
      <w:r>
        <w:t xml:space="preserve">Tijdstempels </w:t>
      </w:r>
      <w:r w:rsidRPr="00EA48BC">
        <w:t>met daarin:</w:t>
      </w:r>
    </w:p>
    <w:p w14:paraId="523587F1" w14:textId="77777777" w:rsidR="00812E13" w:rsidRDefault="00812E13" w:rsidP="00812E13">
      <w:pPr>
        <w:pStyle w:val="Opsommingtekens3"/>
      </w:pPr>
      <w:r>
        <w:t>Tijdstempel</w:t>
      </w:r>
      <w:r w:rsidRPr="00677BA0">
        <w:t>, met daarbinnen:</w:t>
      </w:r>
    </w:p>
    <w:p w14:paraId="6AACFCEB" w14:textId="77777777" w:rsidR="00812E13" w:rsidRPr="00AF15A3" w:rsidRDefault="00812E13" w:rsidP="00812E13">
      <w:pPr>
        <w:pStyle w:val="Opsommingtekens4"/>
      </w:pPr>
      <w:r w:rsidRPr="00AF15A3">
        <w:t>Doel: vul hier het Doel in van het (technisch noodzakelijke) besluit</w:t>
      </w:r>
    </w:p>
    <w:p w14:paraId="096FB172" w14:textId="77777777" w:rsidR="00812E13" w:rsidRPr="00AF15A3" w:rsidRDefault="00812E13" w:rsidP="00812E13">
      <w:pPr>
        <w:pStyle w:val="Opsommingtekens4"/>
      </w:pPr>
      <w:r w:rsidRPr="00AF15A3">
        <w:t>soortTijdstempel: juridischWerkendVanaf</w:t>
      </w:r>
    </w:p>
    <w:p w14:paraId="1CF70F60" w14:textId="3E321176" w:rsidR="00812E13" w:rsidRPr="00AF15A3" w:rsidRDefault="00812E13" w:rsidP="00812E13">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7C37DA">
        <w:t xml:space="preserve"> </w:t>
      </w:r>
      <w:r w:rsidR="007C37DA" w:rsidRPr="007C37DA">
        <w:t>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4D1588C0" w14:textId="77777777" w:rsidR="00812E13" w:rsidRDefault="00812E13" w:rsidP="00812E13">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