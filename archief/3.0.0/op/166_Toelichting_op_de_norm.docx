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D3CBA" w14:textId="77777777" w:rsidR="00046669" w:rsidRPr="00F03DD9" w:rsidRDefault="00046669" w:rsidP="00046669">
      <w:pPr>
        <w:pStyle w:val="Kop4"/>
      </w:pPr>
      <w:bookmarkStart w:id="332" w:name="_Ref_9928a85a2d736c012f0e697a290f6152_1"/>
      <w:r w:rsidRPr="00F03DD9">
        <w:t>Toelichting op de norm</w:t>
      </w:r>
      <w:bookmarkEnd w:id="332"/>
    </w:p>
    <w:p w14:paraId="399F58AE" w14:textId="30DBA338" w:rsidR="00046669" w:rsidRPr="007B60F8" w:rsidRDefault="00046669" w:rsidP="00046669">
      <w:pPr>
        <w:pStyle w:val="Opsommingtekens1"/>
      </w:pPr>
      <w:r w:rsidRPr="00F03DD9">
        <w:rPr>
          <w:i/>
          <w:iCs/>
        </w:rPr>
        <w:t>symboolcode</w:t>
      </w:r>
      <w:r w:rsidRPr="00B26823">
        <w:t xml:space="preserve">: </w:t>
      </w:r>
      <w:r w:rsidRPr="007B60F8">
        <w:t xml:space="preserve">het attribuut waarmee </w:t>
      </w:r>
      <w:r w:rsidRPr="000E40D3">
        <w:t xml:space="preserve">de gekozen </w:t>
      </w:r>
      <w:r w:rsidRPr="00F1426F">
        <w:t>symboolcode wordt vastgelegd</w:t>
      </w:r>
      <w:r w:rsidRPr="007F28B9">
        <w:t xml:space="preserve">. Het bevoegd gezag kiest de symboolcode uit de </w:t>
      </w:r>
      <w:r>
        <w:t>symbolenbibliotheek</w:t>
      </w:r>
      <w:r w:rsidRPr="007F28B9">
        <w:t xml:space="preserve"> die hoort bij de symbolisatie die overeenkomt met de wijze waarop het bevoegd gezag de objecten wil weergeven. Wanneer het object SymbolisatieItem wordt gebruikt, is dat het object dat </w:t>
      </w:r>
      <w:r w:rsidRPr="007F28B9">
        <w:lastRenderedPageBreak/>
        <w:t>vo</w:t>
      </w:r>
      <w:r w:rsidRPr="00F03DD9">
        <w:t xml:space="preserve">or de weergave zorgt. Het gaat dan dus boven de weergave-werking van het attribuut </w:t>
      </w:r>
      <w:r w:rsidRPr="00F03DD9">
        <w:rPr>
          <w:i/>
          <w:iCs/>
        </w:rPr>
        <w:t>groep</w:t>
      </w:r>
      <w:r w:rsidRPr="00B26823">
        <w:t>.</w:t>
      </w:r>
    </w:p>
    <w:p w14:paraId="3119CC07" w14:textId="4B9B796F" w:rsidR="00046669" w:rsidRDefault="00046669" w:rsidP="00046669">
      <w:pPr>
        <w:pStyle w:val="Opsommingtekens1"/>
      </w:pPr>
      <w:r w:rsidRPr="00F03DD9">
        <w:rPr>
          <w:i/>
          <w:iCs/>
        </w:rPr>
        <w:t>activiteitLocatieaanduidingSymbolisatie</w:t>
      </w:r>
      <w:r w:rsidRPr="00B26823">
        <w:t xml:space="preserve">, </w:t>
      </w:r>
      <w:r w:rsidRPr="00F03DD9">
        <w:rPr>
          <w:i/>
          <w:iCs/>
        </w:rPr>
        <w:t>gebiedsaanwijzingSymbolisatie</w:t>
      </w:r>
      <w:r w:rsidRPr="00B26823">
        <w:t xml:space="preserve">, </w:t>
      </w:r>
      <w:r w:rsidRPr="00F03DD9">
        <w:rPr>
          <w:i/>
          <w:iCs/>
        </w:rPr>
        <w:t>normwaardeSymbolisatie</w:t>
      </w:r>
      <w:r w:rsidRPr="00B26823">
        <w:t>: de attributen die de verwijzing bevatten van het SymbolisatieItem naar</w:t>
      </w:r>
      <w:r w:rsidRPr="00F03DD9">
        <w:t xml:space="preserve"> de identificatie van een specifieke ActiviteitLocatieaanduiding, Gebiedsaanwijzing of Normwaarde. Dit attribuut geeft aan welke van die objecten weergegeven wordt met de symboolcode uit het SymbolisatieItem. </w:t>
      </w:r>
      <w:r w:rsidR="00D227C9">
        <w:t xml:space="preserve">Voor de volledigheid </w:t>
      </w:r>
      <w:r w:rsidR="00D331F5">
        <w:t xml:space="preserve">wordt opgemerkt dat de </w:t>
      </w:r>
      <w:r w:rsidRPr="00F03DD9">
        <w:t>ActiviteitLocatieaanduiding</w:t>
      </w:r>
      <w:r w:rsidR="00D331F5">
        <w:t>en</w:t>
      </w:r>
      <w:r w:rsidRPr="00F03DD9">
        <w:t>, Gebiedsaanwijzing</w:t>
      </w:r>
      <w:r w:rsidR="00D331F5">
        <w:t>en</w:t>
      </w:r>
      <w:r w:rsidRPr="00F03DD9">
        <w:t xml:space="preserve"> Normwaarde</w:t>
      </w:r>
      <w:r w:rsidR="00D331F5">
        <w:t xml:space="preserve">n </w:t>
      </w:r>
      <w:r w:rsidR="00684FDD">
        <w:t xml:space="preserve">waarnaar </w:t>
      </w:r>
      <w:r w:rsidR="00205A74">
        <w:t xml:space="preserve">niet verwezen wordt met </w:t>
      </w:r>
      <w:r w:rsidR="00684FDD">
        <w:t>Symbolisatie</w:t>
      </w:r>
      <w:r w:rsidR="00205A74">
        <w:t>Item,</w:t>
      </w:r>
      <w:r w:rsidRPr="00F03DD9">
        <w:t xml:space="preserve"> word</w:t>
      </w:r>
      <w:r w:rsidR="00205A74">
        <w:t>en</w:t>
      </w:r>
      <w:r w:rsidRPr="00F03DD9">
        <w:t xml:space="preserve"> weergegeven met de standaardweergave van de groep die bij </w:t>
      </w:r>
      <w:r w:rsidR="00A57861">
        <w:t xml:space="preserve">die </w:t>
      </w:r>
      <w:r w:rsidRPr="00F03DD9">
        <w:t>object</w:t>
      </w:r>
      <w:r w:rsidR="00A57861">
        <w:t>en</w:t>
      </w:r>
      <w:r w:rsidRPr="00F03DD9">
        <w:t xml:space="preserve"> </w:t>
      </w:r>
      <w:r w:rsidR="00324059">
        <w:t>hoort</w:t>
      </w:r>
      <w:r w:rsidRPr="00F03DD9">
        <w:t>.</w:t>
      </w:r>
      <w:r w:rsidR="00FA44F2" w:rsidRPr="00FA44F2">
        <w:t xml:space="preserve"> </w:t>
      </w:r>
      <w:r w:rsidRPr="00F03DD9">
        <w:br/>
        <w:t xml:space="preserve">Met </w:t>
      </w:r>
      <w:r w:rsidRPr="00F03DD9">
        <w:rPr>
          <w:i/>
          <w:iCs/>
        </w:rPr>
        <w:t>activiteitLocatieaanduidingSymbolisatie</w:t>
      </w:r>
      <w:r w:rsidRPr="00B26823">
        <w:t xml:space="preserve"> </w:t>
      </w:r>
      <w:r w:rsidRPr="007B60F8">
        <w:t xml:space="preserve">is het mogelijk </w:t>
      </w:r>
      <w:r w:rsidRPr="000E40D3">
        <w:t>om de activiteiten ‘het exploiteren van een discotheek’ en ‘het exploiteren van daghoreca’ ieder op een eigen manier weer te geven in plaats van met de standaardwe</w:t>
      </w:r>
      <w:r w:rsidRPr="00F03DD9">
        <w:t xml:space="preserve">ergave die hoort bij de Activiteitengroep ‘exploitatieactiviteit horeca’. Ook is het hiermee mogelijk om de symbolisatie af te stemmen op de ‘instantie’ van de activiteit, oftewel de activiteitregelkwalificatie. De Locaties waar voor een bepaalde activiteit een vergunningplicht geldt worden dan bijvoorbeeld in een rode kleur weergegeven en de locaties waar die activiteit zonder vergunning of melding is toegestaan worden in een groene kleur weergegeven. Met </w:t>
      </w:r>
      <w:r w:rsidRPr="00F03DD9">
        <w:rPr>
          <w:i/>
          <w:iCs/>
        </w:rPr>
        <w:t>gebiedsaanwijzingSymbolisatie</w:t>
      </w:r>
      <w:r w:rsidRPr="00B26823">
        <w:t xml:space="preserve"> k</w:t>
      </w:r>
      <w:r w:rsidRPr="007B60F8">
        <w:t>u</w:t>
      </w:r>
      <w:r w:rsidRPr="000E40D3">
        <w:t>n</w:t>
      </w:r>
      <w:r w:rsidRPr="00F1426F">
        <w:t>nen spec</w:t>
      </w:r>
      <w:r w:rsidRPr="007F28B9">
        <w:t>ifieke</w:t>
      </w:r>
      <w:r w:rsidRPr="00F03DD9">
        <w:t xml:space="preserve"> voorkomens van een type Gebiedsaanwijzing die tot dezelfde groep behoren, ieder op een manier worden weergegeven in plaats van met de standaardweergave die hoort bij de betreffende groep.</w:t>
      </w:r>
      <w:r w:rsidRPr="00F03DD9">
        <w:br/>
        <w:t xml:space="preserve">Met </w:t>
      </w:r>
      <w:r w:rsidRPr="00F03DD9">
        <w:rPr>
          <w:i/>
          <w:iCs/>
        </w:rPr>
        <w:t>normwaardeSymbolisatie</w:t>
      </w:r>
      <w:r w:rsidRPr="00B26823">
        <w:t xml:space="preserve"> is het </w:t>
      </w:r>
      <w:r w:rsidRPr="007B60F8">
        <w:t xml:space="preserve">bijvoorbeeld mogelijk om van een omgevingsnorm </w:t>
      </w:r>
      <w:r w:rsidRPr="000E40D3">
        <w:t>of omg</w:t>
      </w:r>
      <w:r w:rsidRPr="00F03DD9">
        <w:t>evingswaarde alle waarden die liggen tussen 0 en 5 met een rode kleur weer te geven en alle waarden die liggen tussen 6 en 10 met een blauwe kleur.</w:t>
      </w:r>
    </w:p>
    <w:p w14:paraId="6061F1B8" w14:textId="5C9D8E3A" w:rsidR="007B3025" w:rsidRPr="00F03DD9" w:rsidRDefault="006A465E" w:rsidP="007B3025">
      <w:pPr>
        <w:pStyle w:val="Kader"/>
      </w:pPr>
      <w:r w:rsidRPr="00B26823">
        <w:rPr>
          <w:noProof/>
        </w:rPr>
        <mc:AlternateContent>
          <mc:Choice Requires="wps">
            <w:drawing>
              <wp:inline distT="0" distB="0" distL="0" distR="0" wp14:anchorId="236628B4" wp14:editId="1F8948CD">
                <wp:extent cx="5400040" cy="2939134"/>
                <wp:effectExtent l="0" t="0" r="22860" b="10160"/>
                <wp:docPr id="449772429" name="Tekstvak 449772429"/>
                <wp:cNvGraphicFramePr/>
                <a:graphic xmlns:a="http://schemas.openxmlformats.org/drawingml/2006/main">
                  <a:graphicData uri="http://schemas.microsoft.com/office/word/2010/wordprocessingShape">
                    <wps:wsp>
                      <wps:cNvSpPr txBox="1"/>
                      <wps:spPr>
                        <a:xfrm>
                          <a:off x="0" y="0"/>
                          <a:ext cx="5400040" cy="2939134"/>
                        </a:xfrm>
                        <a:prstGeom prst="rect">
                          <a:avLst/>
                        </a:prstGeom>
                        <a:noFill/>
                        <a:ln w="6350">
                          <a:solidFill>
                            <a:prstClr val="black"/>
                          </a:solidFill>
                        </a:ln>
                      </wps:spPr>
                      <wps:txbx>
                        <w:txbxContent>
                          <w:p w14:paraId="06768E82" w14:textId="77777777" w:rsidR="006A465E" w:rsidRPr="00694434" w:rsidRDefault="006A465E" w:rsidP="006A465E">
                            <w:pPr>
                              <w:rPr>
                                <w:b/>
                                <w:bCs/>
                              </w:rPr>
                            </w:pPr>
                            <w:r>
                              <w:rPr>
                                <w:b/>
                                <w:bCs/>
                              </w:rPr>
                              <w:t>Toelichting op werkafspraak</w:t>
                            </w:r>
                          </w:p>
                          <w:p w14:paraId="0D45BD83" w14:textId="77777777" w:rsidR="006A465E" w:rsidRDefault="006A465E" w:rsidP="006A465E">
                            <w:r>
                              <w:t xml:space="preserve">Geconstateerd is dat het objecttype SymbolisatieItem niet goed gemodelleerd is. Het heeft geen identificatie waardoor het </w:t>
                            </w:r>
                            <w:r w:rsidRPr="00FE5564">
                              <w:t xml:space="preserve">niet </w:t>
                            </w:r>
                            <w:r>
                              <w:t xml:space="preserve">op </w:t>
                            </w:r>
                            <w:r w:rsidRPr="00FE5564">
                              <w:t xml:space="preserve">de gebruikelijke wijze gewijzigd </w:t>
                            </w:r>
                            <w:r w:rsidRPr="008B5CC5">
                              <w:t xml:space="preserve">kan </w:t>
                            </w:r>
                            <w:r w:rsidRPr="00FE5564">
                              <w:t>worden</w:t>
                            </w:r>
                            <w:r>
                              <w:t xml:space="preserve">. </w:t>
                            </w:r>
                            <w:r w:rsidRPr="008B5CC5">
                              <w:t>Het is mogelijk om meer dan 1 SymbolisatieItem aan een object te koppelen. In dat geval is niet gedefinieerd welke symbolisatie gebruikt moet worden voor de weergave van het object.</w:t>
                            </w:r>
                            <w:r>
                              <w:t xml:space="preserve"> Bovendien is de </w:t>
                            </w:r>
                            <w:r w:rsidRPr="00797BC8">
                              <w:t xml:space="preserve">methode van symbolisatie van OW-objecten conceptueel anders dan de symbolisatie van GIO’s waardoor symbolisatie twee keer </w:t>
                            </w:r>
                            <w:r>
                              <w:t xml:space="preserve">én </w:t>
                            </w:r>
                            <w:r w:rsidRPr="00797BC8">
                              <w:t>net anders moet worden uitgewisseld.</w:t>
                            </w:r>
                          </w:p>
                          <w:p w14:paraId="66E8D123" w14:textId="0819D1D4" w:rsidR="007018C0" w:rsidRDefault="006A465E" w:rsidP="006A465E">
                            <w:r>
                              <w:t xml:space="preserve">Er wordt een verbeterde methode voor de eigen symbolisatie ontwikkeld. Om te voorkomen dat als dat gereed is, alle omgevingsdocumenten waarin SymbolisatieItem is gebruikt moeten worden aangepast of gemigreerd, ook als er geen inhoudelijke reden is om het omgevingsdocument nog te wijzigen, is het wenselijk dat het objecttype </w:t>
                            </w:r>
                            <w:r w:rsidRPr="00E64B25">
                              <w:t xml:space="preserve">SymbolisatieItem </w:t>
                            </w:r>
                            <w:r>
                              <w:t>niet wordt toegepast.</w:t>
                            </w:r>
                          </w:p>
                          <w:p w14:paraId="2FB92CB3" w14:textId="0CAC184A" w:rsidR="006A465E" w:rsidRPr="00C352EA" w:rsidRDefault="006A465E" w:rsidP="006A465E">
                            <w:r w:rsidRPr="00E75CBF">
                              <w:t>Daarom geldt, totdat in een volgende versie van dit toepassingsprofiel dan wel in een nader bericht van de beheerder van de TPOD-Standaard anders is bepaald, de werkafspraak ‘</w:t>
                            </w:r>
                            <w:r w:rsidRPr="00E64B25">
                              <w:t>Gebruik het objecttype SymbolisatieItem niet</w:t>
                            </w:r>
                            <w:r>
                              <w:t>’</w:t>
                            </w:r>
                            <w:r w:rsidRPr="00E64B25">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36628B4" id="Tekstvak 449772429" o:spid="_x0000_s1041" type="#_x0000_t202" style="width:425.2pt;height:231.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" filled="f" strokeweight=".5pt">
                <v:textbox style="mso-fit-shape-to-text:t">
                  <w:txbxContent>
                    <w:p w14:paraId="06768E82" w14:textId="77777777" w:rsidR="006A465E" w:rsidRPr="00694434" w:rsidRDefault="006A465E" w:rsidP="006A465E">
                      <w:pPr>
                        <w:rPr>
                          <w:b/>
                          <w:bCs/>
                        </w:rPr>
                      </w:pPr>
                      <w:r>
                        <w:rPr>
                          <w:b/>
                          <w:bCs/>
                        </w:rPr>
                        <w:t>Toelichting op werkafspraak</w:t>
                      </w:r>
                    </w:p>
                    <w:p w14:paraId="0D45BD83" w14:textId="77777777" w:rsidR="006A465E" w:rsidRDefault="006A465E" w:rsidP="006A465E">
                      <w:r>
                        <w:t xml:space="preserve">Geconstateerd is dat het objecttype SymbolisatieItem niet goed gemodelleerd is. Het heeft geen identificatie waardoor het </w:t>
                      </w:r>
                      <w:r w:rsidRPr="00FE5564">
                        <w:t xml:space="preserve">niet </w:t>
                      </w:r>
                      <w:r>
                        <w:t xml:space="preserve">op </w:t>
                      </w:r>
                      <w:r w:rsidRPr="00FE5564">
                        <w:t xml:space="preserve">de gebruikelijke wijze gewijzigd </w:t>
                      </w:r>
                      <w:r w:rsidRPr="008B5CC5">
                        <w:t xml:space="preserve">kan </w:t>
                      </w:r>
                      <w:r w:rsidRPr="00FE5564">
                        <w:t>worden</w:t>
                      </w:r>
                      <w:r>
                        <w:t xml:space="preserve">. </w:t>
                      </w:r>
                      <w:r w:rsidRPr="008B5CC5">
                        <w:t>Het is mogelijk om meer dan 1 SymbolisatieItem aan een object te koppelen. In dat geval is niet gedefinieerd welke symbolisatie gebruikt moet worden voor de weergave van het object.</w:t>
                      </w:r>
                      <w:r>
                        <w:t xml:space="preserve"> Bovendien is de </w:t>
                      </w:r>
                      <w:r w:rsidRPr="00797BC8">
                        <w:t xml:space="preserve">methode van symbolisatie van OW-objecten conceptueel anders dan de symbolisatie van GIO’s waardoor symbolisatie twee keer </w:t>
                      </w:r>
                      <w:r>
                        <w:t xml:space="preserve">én </w:t>
                      </w:r>
                      <w:r w:rsidRPr="00797BC8">
                        <w:t>net anders moet worden uitgewisseld.</w:t>
                      </w:r>
                    </w:p>
                    <w:p w14:paraId="66E8D123" w14:textId="0819D1D4" w:rsidR="007018C0" w:rsidRDefault="006A465E" w:rsidP="006A465E">
                      <w:r>
                        <w:t xml:space="preserve">Er wordt een verbeterde methode voor de eigen symbolisatie ontwikkeld. Om te voorkomen dat als dat gereed is, alle omgevingsdocumenten waarin SymbolisatieItem is gebruikt moeten worden aangepast of gemigreerd, ook als er geen inhoudelijke reden is om het omgevingsdocument nog te wijzigen, is het wenselijk dat het objecttype </w:t>
                      </w:r>
                      <w:r w:rsidRPr="00E64B25">
                        <w:t xml:space="preserve">SymbolisatieItem </w:t>
                      </w:r>
                      <w:r>
                        <w:t>niet wordt toegepast.</w:t>
                      </w:r>
                    </w:p>
                    <w:p w14:paraId="2FB92CB3" w14:textId="0CAC184A" w:rsidR="006A465E" w:rsidRPr="00C352EA" w:rsidRDefault="006A465E" w:rsidP="006A465E">
                      <w:r w:rsidRPr="00E75CBF">
                        <w:t>Daarom geldt, totdat in een volgende versie van dit toepassingsprofiel dan wel in een nader bericht van de beheerder van de TPOD-Standaard anders is bepaald, de werkafspraak ‘</w:t>
                      </w:r>
                      <w:r w:rsidRPr="00E64B25">
                        <w:t>Gebruik het objecttype SymbolisatieItem niet</w:t>
                      </w:r>
                      <w:r>
                        <w:t>’</w:t>
                      </w:r>
                      <w:r w:rsidRPr="00E64B25">
                        <w: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