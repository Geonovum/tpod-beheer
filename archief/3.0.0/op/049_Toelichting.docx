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94" w:name="_Ref_b9c9e7ca6a7327ac3aefda8189696c7b_1"/>
      <w:r>
        <w:t>Toelichting</w:t>
      </w:r>
      <w:bookmarkEnd w:id="94"/>
    </w:p>
    <w:p w14:paraId="4B8327ED" w14:textId="07EBBAFA"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_Ref_b9c9e7ca6a7327ac3aefda8189696c7b_2 \n \h </w:instrText>
      </w:r>
      <w:r w:rsidR="002C587B">
        <w:fldChar w:fldCharType="separate"/>
      </w:r>
      <w:r w:rsidR="00812E0F">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812E0F">
          <w:t>het omgevingsplan</w:t>
        </w:r>
      </w:fldSimple>
      <w:r w:rsidR="00CD1BCF" w:rsidRPr="00CD1BCF">
        <w:t xml:space="preserve"> er uit ziet (de nummers voor de elementen verwijzen naar de nummering in de vorige paragraaf).</w:t>
      </w:r>
    </w:p>
    <w:p w14:paraId="72011B89" w14:textId="441D88D8" w:rsidR="00CD1BCF" w:rsidRDefault="00886761" w:rsidP="00CD1BCF">
      <w:pPr>
        <w:pStyle w:val="Figuur"/>
      </w:pPr>
      <w:r>
        <w:rPr>
          <w:noProof/>
        </w:rPr>
        <w:lastRenderedPageBreak/>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25"/>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96" w:name="_Ref_b9c9e7ca6a7327ac3aefda8189696c7b_2"/>
      <w:r>
        <w:t>Overzicht van m</w:t>
      </w:r>
      <w:r w:rsidR="00214F98">
        <w:t>odel BesluitCompact</w:t>
      </w:r>
      <w:bookmarkEnd w:id="96"/>
    </w:p>
    <w:p w14:paraId="490DBE92" w14:textId="08EC0FFC" w:rsidR="004B295D" w:rsidRDefault="00E6469E" w:rsidP="00713915">
      <w:r>
        <w:fldChar w:fldCharType="begin"/>
      </w:r>
      <w:r>
        <w:instrText xml:space="preserve"> REF _Ref_b9c9e7ca6a7327ac3aefda8189696c7b_2 \n \h </w:instrText>
      </w:r>
      <w:r>
        <w:fldChar w:fldCharType="separate"/>
      </w:r>
      <w:r w:rsidR="00812E0F">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812E0F">
          <w:t>het omgevingsplan</w:t>
        </w:r>
      </w:fldSimple>
      <w:r w:rsidRPr="00E6469E">
        <w:t xml:space="preserve">. De onderdelen 1 t/m 9 komen in het publicatieblad. In de regelingenbank op overheid.nl en in DSO-LV is alleen de </w:t>
      </w:r>
      <w:r>
        <w:t xml:space="preserve">geconsolideerde regeling te zien die de LVBB met behulp van de </w:t>
      </w:r>
      <w:r w:rsidRPr="00E6469E">
        <w:t xml:space="preserve">WijzigBijlage (nr 5) </w:t>
      </w:r>
      <w:r>
        <w:t>construeert</w:t>
      </w:r>
      <w:r w:rsidRPr="00E6469E">
        <w:t>.</w:t>
      </w:r>
    </w:p>
    <w:p w14:paraId="63F1E31C" w14:textId="77777777" w:rsidR="00555E81" w:rsidRDefault="00555E81" w:rsidP="00713915"/>
    <w:p w14:paraId="345070A4" w14:textId="727DA51A"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_Ref_5b65935803c01e0e56048424f7446d14_1 \r \h </w:instrText>
      </w:r>
      <w:r w:rsidR="00713915" w:rsidRPr="00863F41">
        <w:rPr>
          <w:rStyle w:val="Verwijzing"/>
        </w:rPr>
      </w:r>
      <w:r w:rsidR="00713915" w:rsidRPr="00863F41">
        <w:rPr>
          <w:rStyle w:val="Verwijzing"/>
        </w:rPr>
        <w:fldChar w:fldCharType="separate"/>
      </w:r>
      <w:r w:rsidR="00812E0F">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0DB62C8F"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_Ref_a12bf968d3c459171f67d2558fa6dbaa_1 \r \h </w:instrText>
      </w:r>
      <w:r w:rsidRPr="00863F41">
        <w:rPr>
          <w:rStyle w:val="Verwijzing"/>
        </w:rPr>
      </w:r>
      <w:r w:rsidRPr="00863F41">
        <w:rPr>
          <w:rStyle w:val="Verwijzing"/>
        </w:rPr>
        <w:fldChar w:fldCharType="separate"/>
      </w:r>
      <w:r w:rsidR="00812E0F">
        <w:rPr>
          <w:rStyle w:val="Verwijzing"/>
        </w:rPr>
        <w:t>4.4.2.3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_Ref_5b65935803c01e0e56048424f7446d14_2 \r \h </w:instrText>
      </w:r>
      <w:r w:rsidRPr="00863F41">
        <w:rPr>
          <w:rStyle w:val="Verwijzing"/>
        </w:rPr>
      </w:r>
      <w:r w:rsidRPr="00863F41">
        <w:rPr>
          <w:rStyle w:val="Verwijzing"/>
        </w:rPr>
        <w:fldChar w:fldCharType="separate"/>
      </w:r>
      <w:r w:rsidR="00812E0F">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_Ref_d620618e574c430be31ade5cc4c06cf0_1 \r \h </w:instrText>
      </w:r>
      <w:r w:rsidRPr="00863F41">
        <w:rPr>
          <w:rStyle w:val="Verwijzing"/>
        </w:rPr>
      </w:r>
      <w:r w:rsidRPr="00863F41">
        <w:rPr>
          <w:rStyle w:val="Verwijzing"/>
        </w:rPr>
        <w:fldChar w:fldCharType="separate"/>
      </w:r>
      <w:r w:rsidR="00812E0F">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_Ref_b5ff31273c3349ed931948aab298b40a_1 \r \h </w:instrText>
      </w:r>
      <w:r w:rsidR="00114498" w:rsidRPr="00863F41">
        <w:rPr>
          <w:rStyle w:val="Verwijzing"/>
        </w:rPr>
      </w:r>
      <w:r w:rsidR="00114498" w:rsidRPr="00863F41">
        <w:rPr>
          <w:rStyle w:val="Verwijzing"/>
        </w:rPr>
        <w:fldChar w:fldCharType="separate"/>
      </w:r>
      <w:r w:rsidR="00812E0F">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p>
    <w:p w14:paraId="6AD7F12F" w14:textId="1BCD022C"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WijzigBijlage bevat de inhoud van de (wijziging van de) Regeling. Een WijzigBijlage heeft </w:t>
      </w:r>
      <w:r>
        <w:lastRenderedPageBreak/>
        <w:t>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_Ref_3797a136f8936617d59925717960dfbf_1 \r \h </w:instrText>
      </w:r>
      <w:r w:rsidRPr="00863F41">
        <w:rPr>
          <w:rStyle w:val="Verwijzing"/>
        </w:rPr>
      </w:r>
      <w:r w:rsidRPr="00863F41">
        <w:rPr>
          <w:rStyle w:val="Verwijzing"/>
        </w:rPr>
        <w:fldChar w:fldCharType="separate"/>
      </w:r>
      <w:r w:rsidR="00812E0F">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_Ref_d620618e574c430be31ade5cc4c06cf0_1 \r \h </w:instrText>
      </w:r>
      <w:r w:rsidRPr="00863F41">
        <w:rPr>
          <w:rStyle w:val="Verwijzing"/>
        </w:rPr>
      </w:r>
      <w:r w:rsidRPr="00863F41">
        <w:rPr>
          <w:rStyle w:val="Verwijzing"/>
        </w:rPr>
        <w:fldChar w:fldCharType="separate"/>
      </w:r>
      <w:r w:rsidR="00812E0F">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_Ref_b5ff31273c3349ed931948aab298b40a_1 \r \h </w:instrText>
      </w:r>
      <w:r w:rsidR="000A0B1B" w:rsidRPr="00863F41">
        <w:rPr>
          <w:rStyle w:val="Verwijzing"/>
        </w:rPr>
      </w:r>
      <w:r w:rsidR="000A0B1B" w:rsidRPr="00863F41">
        <w:rPr>
          <w:rStyle w:val="Verwijzing"/>
        </w:rPr>
        <w:fldChar w:fldCharType="separate"/>
      </w:r>
      <w:r w:rsidR="00812E0F">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1AE8F309"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812E0F">
        <w:t>4.1.1</w:t>
      </w:r>
      <w:r w:rsidR="007A3E0B">
        <w:fldChar w:fldCharType="end"/>
      </w:r>
      <w:r w:rsidR="00455F96" w:rsidRPr="00455F96">
        <w:t xml:space="preserve"> zijn geen bijlagen bij het Besluit (of de Regeling) als bedoeld in de STOP/TPOD-standaard, maar op het besluit betrekking hebbende stukken</w:t>
      </w:r>
      <w:r w:rsidRPr="00765314">
        <w:t xml:space="preserve">, zie hiervoor ook paragraaf </w:t>
      </w:r>
      <w:r>
        <w:fldChar w:fldCharType="begin"/>
      </w:r>
      <w:r>
        <w:instrText xml:space="preserve"> REF _Ref_2f3d0ec57417521a524e74bab778481f_1 \n \h </w:instrText>
      </w:r>
      <w:r>
        <w:fldChar w:fldCharType="separate"/>
      </w:r>
      <w:r w:rsidR="00812E0F">
        <w:t>4.2</w:t>
      </w:r>
      <w:r>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_Ref_c8711931b613220368548e5d572c589a_1 \n \h </w:instrText>
      </w:r>
      <w:r w:rsidR="00CD2B14">
        <w:rPr>
          <w:rStyle w:val="Verwijzing"/>
        </w:rPr>
      </w:r>
      <w:r w:rsidR="00CD2B14">
        <w:rPr>
          <w:rStyle w:val="Verwijzing"/>
        </w:rPr>
        <w:fldChar w:fldCharType="separate"/>
      </w:r>
      <w:r w:rsidR="00812E0F">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w:t>
      </w:r>
      <w:r w:rsidR="0001587B">
        <w:lastRenderedPageBreak/>
        <w:t xml:space="preserve">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specifieke, in het toepassingsprofiel vastgelegde, gevallen toegestaan.</w:t>
      </w:r>
      <w:r w:rsidR="00341720">
        <w:t xml:space="preserve"> In dit toepassingsprofiel is, in de norm van paragraaf </w:t>
      </w:r>
      <w:r w:rsidR="00404023">
        <w:fldChar w:fldCharType="begin"/>
      </w:r>
      <w:r w:rsidR="00404023">
        <w:instrText xml:space="preserve"> REF _Ref_5b65935803c01e0e56048424f7446d14_1 \n \h </w:instrText>
      </w:r>
      <w:r w:rsidR="00404023">
        <w:fldChar w:fldCharType="separate"/>
      </w:r>
      <w:r w:rsidR="00812E0F">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812E0F">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45818BAD"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Pr="00090520">
        <w:t xml:space="preserve">Omdat de toelichting bedoeld is voor gebruik in het </w:t>
      </w:r>
      <w:r w:rsidRPr="00155407">
        <w:t xml:space="preserve">interne </w:t>
      </w:r>
      <w:r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_Ref_60416a42dc1457c3b83e6aa41e92376a_1 \n \h </w:instrText>
      </w:r>
      <w:r w:rsidR="003102BE">
        <w:fldChar w:fldCharType="separate"/>
      </w:r>
      <w:r w:rsidR="00812E0F">
        <w:t>4.4.3.2</w:t>
      </w:r>
      <w:r w:rsidR="003102BE">
        <w:fldChar w:fldCharType="end"/>
      </w:r>
      <w:r w:rsidR="0010456D" w:rsidRPr="0010456D">
        <w:t>.</w:t>
      </w:r>
      <w:r w:rsidR="00810096">
        <w:br/>
      </w:r>
      <w:r w:rsidRPr="006A1F47">
        <w:lastRenderedPageBreak/>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_Ref_c8711931b613220368548e5d572c589a_1 \n \h </w:instrText>
      </w:r>
      <w:r w:rsidR="00845E0C">
        <w:rPr>
          <w:rStyle w:val="Verwijzing"/>
        </w:rPr>
      </w:r>
      <w:r w:rsidR="00845E0C">
        <w:rPr>
          <w:rStyle w:val="Verwijzing"/>
        </w:rPr>
        <w:fldChar w:fldCharType="separate"/>
      </w:r>
      <w:r w:rsidR="00812E0F">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Een Toelichting kan worden afgesloten met het element Sluiting. Van die mogelijkheid zal 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575077F1" w14:textId="270FCA6D" w:rsidR="004817B3"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_Ref_5b65935803c01e0e56048424f7446d14_3 \r \h </w:instrText>
      </w:r>
      <w:r w:rsidRPr="00863F41">
        <w:rPr>
          <w:rStyle w:val="Verwijzing"/>
        </w:rPr>
      </w:r>
      <w:r w:rsidRPr="00863F41">
        <w:rPr>
          <w:rStyle w:val="Verwijzing"/>
        </w:rPr>
        <w:fldChar w:fldCharType="separate"/>
      </w:r>
      <w:r w:rsidR="00812E0F">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5A149872"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t xml:space="preserve">voorgeschreven </w:t>
      </w:r>
      <w:r w:rsidR="005C0D0E" w:rsidRPr="005C0D0E">
        <w:t xml:space="preserve">plek voor de motivering </w:t>
      </w:r>
      <w:r>
        <w:t xml:space="preserve">als op </w:t>
      </w:r>
      <w:r w:rsidR="005C0D0E" w:rsidRPr="005C0D0E">
        <w:t xml:space="preserve">het besluit afdeling 3.7 Awb </w:t>
      </w:r>
      <w:r>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812E0F">
        <w:t>het omgevingsplan</w:t>
      </w:r>
      <w:r w:rsidRPr="006A1F47">
        <w:fldChar w:fldCharType="end"/>
      </w:r>
      <w:r w:rsidRPr="006A1F47">
        <w:t xml:space="preserve"> wordt </w:t>
      </w:r>
      <w:r>
        <w:t>gewijzigd</w:t>
      </w:r>
      <w:r w:rsidRPr="006A1F47">
        <w:t xml:space="preserve">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_Ref_c8711931b613220368548e5d572c589a_1 \n \h </w:instrText>
      </w:r>
      <w:r w:rsidR="00CD2B14">
        <w:rPr>
          <w:rStyle w:val="Verwijzing"/>
        </w:rPr>
      </w:r>
      <w:r w:rsidR="00CD2B14">
        <w:rPr>
          <w:rStyle w:val="Verwijzing"/>
        </w:rPr>
        <w:fldChar w:fldCharType="separate"/>
      </w:r>
      <w:r w:rsidR="00812E0F">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3EA28577"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_Ref_5b65935803c01e0e56048424f7446d14_4 \r \h </w:instrText>
      </w:r>
      <w:r w:rsidRPr="00863F41">
        <w:rPr>
          <w:rStyle w:val="Verwijzing"/>
        </w:rPr>
      </w:r>
      <w:r w:rsidRPr="00863F41">
        <w:rPr>
          <w:rStyle w:val="Verwijzing"/>
        </w:rPr>
        <w:fldChar w:fldCharType="separate"/>
      </w:r>
      <w:r w:rsidR="00812E0F">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66373883" w:rsidR="00713915" w:rsidRDefault="00713915" w:rsidP="00713915">
      <w:r>
        <w:lastRenderedPageBreak/>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812E0F">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