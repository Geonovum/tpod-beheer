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bookmarkStart w:id="330" w:name="_Ref_30e501f156ece1095cb7222abf730309_1"/>
      <w:r w:rsidRPr="00F03DD9">
        <w:lastRenderedPageBreak/>
        <w:t>Norm</w:t>
      </w:r>
      <w:bookmarkEnd w:id="330"/>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96DAC541-7B7A-43D3-8B79-37D633B846F1}">
                          <asvg:svgBlip xmlns:asvg="http://schemas.microsoft.com/office/drawing/2016/SVG/main" r:embed="rId76"/>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Default="00046669" w:rsidP="00046669">
      <w:r w:rsidRPr="00F03DD9">
        <w:t>SymbolisatieItem kent geen constraints.</w:t>
      </w:r>
    </w:p>
    <w:p w14:paraId="1EEA5402" w14:textId="11593C69" w:rsidR="00197D60" w:rsidRPr="00F03DD9" w:rsidRDefault="007B3025" w:rsidP="007018C0">
      <w:pPr>
        <w:pStyle w:val="Kader"/>
      </w:pPr>
      <w:r>
        <w:rPr>
          <w:noProof/>
        </w:rPr>
        <mc:AlternateContent>
          <mc:Choice Requires="wps">
            <w:drawing>
              <wp:inline distT="0" distB="0" distL="0" distR="0" wp14:anchorId="276F36C0" wp14:editId="286929A8">
                <wp:extent cx="5400040" cy="985631"/>
                <wp:effectExtent l="0" t="0" r="22860" b="22860"/>
                <wp:docPr id="949375397" name="Tekstvak 94937539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96B5EF" w14:textId="77777777" w:rsidR="007B3025" w:rsidRDefault="007B3025" w:rsidP="007B3025">
                            <w:pPr>
                              <w:rPr>
                                <w:b/>
                                <w:bCs/>
                              </w:rPr>
                            </w:pPr>
                            <w:r>
                              <w:rPr>
                                <w:b/>
                                <w:bCs/>
                              </w:rPr>
                              <w:t>Werkafspraak</w:t>
                            </w:r>
                          </w:p>
                          <w:p w14:paraId="5CCE4FDD" w14:textId="77777777" w:rsidR="007B3025" w:rsidRDefault="007B3025" w:rsidP="007B30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1DABA68" w14:textId="77777777" w:rsidR="007B3025" w:rsidRDefault="007B3025" w:rsidP="007B3025"/>
                          <w:p w14:paraId="6F2E21E9" w14:textId="77777777" w:rsidR="007B3025" w:rsidRPr="00B85351" w:rsidRDefault="007B3025" w:rsidP="007B3025">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6F36C0" id="Tekstvak 949375397" o:spid="_x0000_s104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3a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r0Oz4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a8Jt2jACAABaBAAADgAAAAAAAAAAAAAAAAAuAgAAZHJz&#10;L2Uyb0RvYy54bWxQSwECLQAUAAYACAAAACEALfghbNoAAAAFAQAADwAAAAAAAAAAAAAAAACKBAAA&#10;ZHJzL2Rvd25yZXYueG1sUEsFBgAAAAAEAAQA8wAAAJEFAAAAAA==&#10;" filled="f" strokeweight=".5pt">
                <v:textbox style="mso-fit-shape-to-text:t">
                  <w:txbxContent>
                    <w:p w14:paraId="1C96B5EF" w14:textId="77777777" w:rsidR="007B3025" w:rsidRDefault="007B3025" w:rsidP="007B3025">
                      <w:pPr>
                        <w:rPr>
                          <w:b/>
                          <w:bCs/>
                        </w:rPr>
                      </w:pPr>
                      <w:r>
                        <w:rPr>
                          <w:b/>
                          <w:bCs/>
                        </w:rPr>
                        <w:t>Werkafspraak</w:t>
                      </w:r>
                    </w:p>
                    <w:p w14:paraId="5CCE4FDD" w14:textId="77777777" w:rsidR="007B3025" w:rsidRDefault="007B3025" w:rsidP="007B302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1DABA68" w14:textId="77777777" w:rsidR="007B3025" w:rsidRDefault="007B3025" w:rsidP="007B3025"/>
                    <w:p w14:paraId="6F2E21E9" w14:textId="77777777" w:rsidR="007B3025" w:rsidRPr="00B85351" w:rsidRDefault="007B3025" w:rsidP="007B3025">
                      <w:r>
                        <w:t>Gebruik het objecttype SymbolisatieItem 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5" Type="http://schemas.openxmlformats.org/officeDocument/2006/relationships/image" Target="media/image_84746ce9218cae8c9995e3bbc20d3d6c.png"/><Relationship Id="rId76"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