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19AEB22F"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_Ref_96cc0c89e117315b11a36881def87c3e_1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812E0F">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812E0F">
        <w:rPr>
          <w:rFonts w:eastAsia="Verdana" w:cs="Verdana"/>
        </w:rPr>
        <w:t>het omgevingsplan</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812E0F">
        <w:rPr>
          <w:rFonts w:eastAsia="Verdana"/>
        </w:rPr>
        <w:t>het omgevingsplan</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