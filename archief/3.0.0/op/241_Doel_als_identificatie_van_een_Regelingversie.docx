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462" w:name="_Ref_ef83560f4e6caa31212d25e0ee757f3f_1"/>
      <w:r>
        <w:t>Doel als i</w:t>
      </w:r>
      <w:r w:rsidRPr="00F03DD9">
        <w:t>dentificatie van een Regelingversie</w:t>
      </w:r>
      <w:bookmarkEnd w:id="462"/>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 xml:space="preserve">Het uiteindelijke resultaat van het hele </w:t>
      </w:r>
      <w:r w:rsidRPr="00F03DD9">
        <w:lastRenderedPageBreak/>
        <w:t>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37"/>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A696E9C" w14:textId="1F5FCBF0" w:rsidR="004817B3"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w:t>
      </w:r>
      <w:r w:rsidRPr="0043568C">
        <w:lastRenderedPageBreak/>
        <w:t xml:space="preserve">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1B8C4E3F" w:rsidR="00E43714" w:rsidRPr="00F03DD9" w:rsidRDefault="00E43714" w:rsidP="00E43714">
      <w:r>
        <w:t xml:space="preserve">In paragraaf </w:t>
      </w:r>
      <w:r>
        <w:fldChar w:fldCharType="begin"/>
      </w:r>
      <w:r>
        <w:instrText xml:space="preserve"> REF _Ref_7e790e9388c9239b6146833668f016fb_1 \n \h </w:instrText>
      </w:r>
      <w:r>
        <w:fldChar w:fldCharType="separate"/>
      </w:r>
      <w:r w:rsidR="00812E0F">
        <w:t>10.4</w:t>
      </w:r>
      <w:r>
        <w:fldChar w:fldCharType="end"/>
      </w:r>
      <w:r>
        <w:t xml:space="preserve"> is de concrete toepassing van Doel op </w:t>
      </w:r>
      <w:fldSimple w:instr=" DOCVARIABLE ID01+ ">
        <w:r w:rsidR="00812E0F">
          <w:t>het omgevingsplan</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