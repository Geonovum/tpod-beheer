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B59CB8" w14:textId="0C747D09" w:rsidR="00E33EDD" w:rsidRPr="00A22075" w:rsidRDefault="006871F7" w:rsidP="00E33EDD">
      <w:pPr>
        <w:pStyle w:val="Kop3"/>
      </w:pPr>
      <w:r w:rsidRPr="00A22075">
        <w:t>STOP, IMOW</w:t>
      </w:r>
      <w:r w:rsidR="009C0AC0" w:rsidRPr="00A22075">
        <w:t xml:space="preserve"> </w:t>
      </w:r>
      <w:r w:rsidR="00C41E29" w:rsidRPr="00A22075">
        <w:t xml:space="preserve">en </w:t>
      </w:r>
      <w:r w:rsidRPr="00A22075">
        <w:t>TPOD</w:t>
      </w:r>
    </w:p>
    <w:p w14:paraId="7A608744" w14:textId="64DC1069" w:rsidR="00231874" w:rsidRDefault="00B77B1F" w:rsidP="00E33EDD">
      <w:r w:rsidRPr="00B77B1F">
        <w:t>Op grond van artikel 20.26 lid 2 O</w:t>
      </w:r>
      <w:r w:rsidR="00920C0C">
        <w:t>mgevingswet</w:t>
      </w:r>
      <w:r w:rsidR="007A7E3D">
        <w:t xml:space="preserve"> worden</w:t>
      </w:r>
      <w:r w:rsidRPr="00B77B1F">
        <w:t xml:space="preserve"> </w:t>
      </w:r>
      <w:r w:rsidR="007A7E3D">
        <w:t>b</w:t>
      </w:r>
      <w:r w:rsidR="00F22775" w:rsidRPr="00F22775">
        <w:t xml:space="preserve">esluiten en andere rechtsfiguren </w:t>
      </w:r>
      <w:r w:rsidR="00D243B3">
        <w:t xml:space="preserve">op </w:t>
      </w:r>
      <w:r w:rsidR="008B2C3B" w:rsidRPr="008B2C3B">
        <w:t xml:space="preserve">grond </w:t>
      </w:r>
      <w:r w:rsidR="00D243B3">
        <w:t>va</w:t>
      </w:r>
      <w:r w:rsidR="008B2C3B">
        <w:t xml:space="preserve">n </w:t>
      </w:r>
      <w:r w:rsidR="00F22775" w:rsidRPr="00F22775">
        <w:t>d</w:t>
      </w:r>
      <w:r w:rsidR="007A7E3D">
        <w:t>i</w:t>
      </w:r>
      <w:r w:rsidR="00F22775" w:rsidRPr="00F22775">
        <w:t>e wet die bij ministeriële regeling zijn aangeduid als omgevingsdocument</w:t>
      </w:r>
      <w:r w:rsidR="00790F10">
        <w:t>,</w:t>
      </w:r>
      <w:r w:rsidR="00C56173">
        <w:t xml:space="preserve"> </w:t>
      </w:r>
      <w:r w:rsidR="008B2C3B" w:rsidRPr="008B2C3B">
        <w:t>ontsloten via DSO-LV.</w:t>
      </w:r>
      <w:r w:rsidR="008B2C3B">
        <w:t xml:space="preserve"> </w:t>
      </w:r>
      <w:r w:rsidR="00231874" w:rsidRPr="00B5216A">
        <w:t xml:space="preserve">De </w:t>
      </w:r>
      <w:r w:rsidR="002D36C5">
        <w:t xml:space="preserve">bedoelde </w:t>
      </w:r>
      <w:r w:rsidR="002D36C5" w:rsidRPr="002D36C5">
        <w:t xml:space="preserve">ministeriële regeling </w:t>
      </w:r>
      <w:r w:rsidR="002D36C5">
        <w:t xml:space="preserve">is </w:t>
      </w:r>
      <w:r w:rsidR="00231874" w:rsidRPr="00B5216A">
        <w:t>de Regeling standaarden publicaties Omgevingswet</w:t>
      </w:r>
      <w:r w:rsidR="00231874">
        <w:rPr>
          <w:rStyle w:val="Voetnootmarkering"/>
        </w:rPr>
        <w:footnoteReference w:id="2"/>
      </w:r>
      <w:r w:rsidR="002D36C5">
        <w:t>.</w:t>
      </w:r>
      <w:r w:rsidR="00231874" w:rsidRPr="00B5216A">
        <w:t xml:space="preserve"> </w:t>
      </w:r>
      <w:r w:rsidR="002D36C5">
        <w:t xml:space="preserve">Deze </w:t>
      </w:r>
      <w:r w:rsidR="008F3F26">
        <w:t xml:space="preserve">regeling wijst </w:t>
      </w:r>
      <w:r w:rsidR="00231874" w:rsidRPr="00B5216A">
        <w:t>besluiten en andere rechtsfiguren aan als omgevingsdocument en stel</w:t>
      </w:r>
      <w:r w:rsidR="008F3F26">
        <w:t>t</w:t>
      </w:r>
      <w:r w:rsidR="00231874" w:rsidRPr="00B5216A">
        <w:t xml:space="preserve"> het verplicht om die omgevingsdocumenten</w:t>
      </w:r>
      <w:r w:rsidR="00B17251">
        <w:t>, en ontwerpen daarvan,</w:t>
      </w:r>
      <w:r w:rsidR="00231874" w:rsidRPr="00B5216A">
        <w:t xml:space="preserve"> elektronisch vorm te geven conform</w:t>
      </w:r>
      <w:r w:rsidR="00231874">
        <w:t xml:space="preserve"> de </w:t>
      </w:r>
      <w:r w:rsidR="00231874" w:rsidRPr="00CC1891">
        <w:t>Standaard voor Officiële Publicaties</w:t>
      </w:r>
      <w:r w:rsidR="00231874" w:rsidRPr="00B5216A">
        <w:t xml:space="preserve">, </w:t>
      </w:r>
      <w:r w:rsidR="00231874">
        <w:t xml:space="preserve">het </w:t>
      </w:r>
      <w:r w:rsidR="00231874" w:rsidRPr="00C66DC9">
        <w:t>InformatieModel Omgevingswet</w:t>
      </w:r>
      <w:r w:rsidR="00231874" w:rsidRPr="00B5216A">
        <w:t xml:space="preserve"> en het voor het betreffende omgevingsdocument voorgeschreven toepassingsprofiel</w:t>
      </w:r>
      <w:r w:rsidR="00231874">
        <w:t>.</w:t>
      </w:r>
      <w:r w:rsidR="00964985">
        <w:t xml:space="preserve"> Ook bevat deze regeling de verplichting om omgevingsdocumenten voor publicatie aan te </w:t>
      </w:r>
      <w:r w:rsidR="008A0B86">
        <w:t>bieden</w:t>
      </w:r>
      <w:r w:rsidR="00964985">
        <w:t xml:space="preserve"> aan het </w:t>
      </w:r>
      <w:r w:rsidR="008A0B86">
        <w:t xml:space="preserve">Bronhouderkoppelvlak van </w:t>
      </w:r>
      <w:r w:rsidR="002E5B37">
        <w:t>de LVBB.</w:t>
      </w:r>
    </w:p>
    <w:p w14:paraId="3D02BAA7" w14:textId="467D5DBB" w:rsidR="000771DE" w:rsidRPr="00A22075" w:rsidRDefault="00A62533" w:rsidP="00E33EDD">
      <w:r w:rsidRPr="00A22075">
        <w:t>De Standaard voor Officiële Publicaties (</w:t>
      </w:r>
      <w:r w:rsidR="00362B3A" w:rsidRPr="00A22075">
        <w:t xml:space="preserve">verder: </w:t>
      </w:r>
      <w:r w:rsidRPr="00A22075">
        <w:t xml:space="preserve">STOP) </w:t>
      </w:r>
      <w:r w:rsidR="00EA40F2" w:rsidRPr="00EA40F2">
        <w:t>beschrijft hoe officiële publicaties moeten worden opgesteld en aangeleverd om te kunnen worden bekendgemaakt of gepubliceerd en om te kunnen worden geconsolideerd.</w:t>
      </w:r>
      <w:r w:rsidRPr="00A22075">
        <w:t xml:space="preserve"> STOP gaat daarbij niet over de inhoud van officiële bekendmakingen</w:t>
      </w:r>
      <w:r w:rsidR="00AF63F8" w:rsidRPr="00A22075">
        <w:t>,</w:t>
      </w:r>
      <w:r w:rsidRPr="00A22075">
        <w:t xml:space="preserve"> maar beschrijft wel de mechanismen en bouwstenen om die inhoud digitaal vast te leggen.</w:t>
      </w:r>
    </w:p>
    <w:p w14:paraId="5453EF9D" w14:textId="61CDDEF6" w:rsidR="00E33EDD" w:rsidRPr="00A22075" w:rsidRDefault="00E33EDD" w:rsidP="00E33EDD"/>
    <w:p w14:paraId="40573E78" w14:textId="012070BF" w:rsidR="00030D6F" w:rsidRDefault="00853D57" w:rsidP="000A3FF7">
      <w:r w:rsidRPr="00853D57">
        <w:t xml:space="preserve">Per domein kan een specificatie van STOP gemaakt worden. </w:t>
      </w:r>
      <w:r w:rsidR="00C25459">
        <w:t xml:space="preserve">Voor </w:t>
      </w:r>
      <w:r w:rsidR="00CA52DC">
        <w:t xml:space="preserve">het domein van </w:t>
      </w:r>
      <w:r w:rsidR="00C25459">
        <w:t>de Omgevingswet</w:t>
      </w:r>
      <w:r w:rsidR="008B3EF4">
        <w:t xml:space="preserve"> </w:t>
      </w:r>
      <w:r w:rsidR="003A59E3">
        <w:t xml:space="preserve">is die </w:t>
      </w:r>
      <w:r w:rsidR="008B3EF4">
        <w:t xml:space="preserve">specificatie </w:t>
      </w:r>
      <w:r w:rsidR="009A1FEA">
        <w:t>gegeven</w:t>
      </w:r>
      <w:r w:rsidR="00C25459">
        <w:t xml:space="preserve"> in </w:t>
      </w:r>
      <w:r w:rsidR="009F75D7">
        <w:t xml:space="preserve">het </w:t>
      </w:r>
      <w:r w:rsidR="002D5B12" w:rsidRPr="002D5B12">
        <w:t>ToepassingsProfiel voor OmgevingsDocumenten (TPOD)</w:t>
      </w:r>
      <w:r w:rsidR="002D5B12">
        <w:t xml:space="preserve">. Daarbij behoort </w:t>
      </w:r>
      <w:r w:rsidR="005401DE" w:rsidRPr="005401DE">
        <w:t>het InformatieModel Omgevingswet (verder: IMOW).</w:t>
      </w:r>
      <w:r w:rsidR="005401DE">
        <w:t xml:space="preserve"> </w:t>
      </w:r>
      <w:r w:rsidR="005401DE" w:rsidRPr="005401DE">
        <w:t>IMOW is het logische model dat is toegespitst op de keten ‘Van plan tot publicatie’. IMOW bepaalt hoe omgevingsdocumenten aan DSO-LV moeten worden aangeleverd.</w:t>
      </w:r>
      <w:r w:rsidR="005401DE">
        <w:t xml:space="preserve"> </w:t>
      </w:r>
      <w:r w:rsidR="000A3FF7" w:rsidRPr="000A3FF7">
        <w:t xml:space="preserve">IMOW omvat implementatierichtlijnen en implementatie-afspraken voor de omgevingsdocumenten. </w:t>
      </w:r>
      <w:r w:rsidR="000A3FF7">
        <w:t>IMOW is bedoeld voor bouwers van plansoftware en voor technisch ingestelde medewerkers van bevoegde gezagen en adviesbureaus.</w:t>
      </w:r>
    </w:p>
    <w:p w14:paraId="72CDE8E0" w14:textId="6E045AC2" w:rsidR="00E33EDD" w:rsidRDefault="000A3FF7" w:rsidP="006C0AB2">
      <w:pPr>
        <w:rPr>
          <w:szCs w:val="18"/>
        </w:rPr>
      </w:pPr>
      <w:r>
        <w:t>Naast IMOW is er, als serviceproduct, het Conceptueel InformatieModel Omgevingswet (verder: CIMOW). CIMOW is het informatiemodel voor informatie-uitwisseling binnen DSO-LV. CIMOW is bedoeld voor de DSO-keten.</w:t>
      </w:r>
      <w:r w:rsidR="0003452D">
        <w:t xml:space="preserve"> </w:t>
      </w:r>
      <w:r w:rsidR="002657F7">
        <w:t>P</w:t>
      </w:r>
      <w:r w:rsidR="002657F7" w:rsidRPr="002657F7">
        <w:t xml:space="preserve">er omgevingsdocument </w:t>
      </w:r>
      <w:r w:rsidR="002657F7">
        <w:t xml:space="preserve">is </w:t>
      </w:r>
      <w:r w:rsidR="002657F7" w:rsidRPr="002657F7">
        <w:t xml:space="preserve">in een Toepassingsprofiel </w:t>
      </w:r>
      <w:r w:rsidR="00631250">
        <w:t>beschreven o</w:t>
      </w:r>
      <w:r w:rsidR="005C111A" w:rsidRPr="00A22075">
        <w:t xml:space="preserve">p welke wijze </w:t>
      </w:r>
      <w:r w:rsidR="007679EB" w:rsidRPr="00A22075">
        <w:t>ST</w:t>
      </w:r>
      <w:r w:rsidR="006D37F7" w:rsidRPr="00A22075">
        <w:t>OP en IMOW moeten worden toegepast</w:t>
      </w:r>
      <w:r w:rsidR="00025C3E" w:rsidRPr="00A22075">
        <w:t xml:space="preserve">. </w:t>
      </w:r>
      <w:r w:rsidR="00916066" w:rsidRPr="00A22075">
        <w:t>Een Toepassingsprof</w:t>
      </w:r>
      <w:r w:rsidR="000D2C42" w:rsidRPr="00A22075">
        <w:t>i</w:t>
      </w:r>
      <w:r w:rsidR="00916066" w:rsidRPr="00A22075">
        <w:t>el</w:t>
      </w:r>
      <w:r w:rsidR="000C6FF8" w:rsidRPr="00A22075">
        <w:t xml:space="preserve"> is een nadere invulling c.q. beperking van STOP en bevat domein</w:t>
      </w:r>
      <w:r w:rsidR="00631250">
        <w:t xml:space="preserve">- en </w:t>
      </w:r>
      <w:r w:rsidR="00372027">
        <w:t>omgevingsdocument</w:t>
      </w:r>
      <w:r w:rsidR="001C468A">
        <w:t>-</w:t>
      </w:r>
      <w:r w:rsidR="000C6FF8" w:rsidRPr="00A22075">
        <w:t xml:space="preserve">specifieke afspraken. De </w:t>
      </w:r>
      <w:r w:rsidR="000F1DA5" w:rsidRPr="00A22075">
        <w:t>toepassingsprofielen</w:t>
      </w:r>
      <w:r w:rsidR="000C6FF8" w:rsidRPr="00A22075">
        <w:t xml:space="preserve"> </w:t>
      </w:r>
      <w:r w:rsidR="006C0AB2">
        <w:t>geven</w:t>
      </w:r>
      <w:r w:rsidR="00E33EDD" w:rsidRPr="00A22075">
        <w:t xml:space="preserve"> de informatiekundige specificaties conform </w:t>
      </w:r>
      <w:r w:rsidR="00362B3A" w:rsidRPr="00A22075">
        <w:t xml:space="preserve">STOP </w:t>
      </w:r>
      <w:r w:rsidR="000149A7" w:rsidRPr="00A22075">
        <w:t xml:space="preserve">en IMOW </w:t>
      </w:r>
      <w:r w:rsidR="00E33EDD" w:rsidRPr="00A22075">
        <w:t>voor de (inhoudelijke) onderwerpen, de regels en richtlijnen die gelden voor het betreffende</w:t>
      </w:r>
      <w:r w:rsidR="000F6B8D" w:rsidRPr="00A22075">
        <w:t xml:space="preserve"> omgevingsdocument</w:t>
      </w:r>
      <w:r w:rsidR="00E33EDD" w:rsidRPr="00A22075">
        <w:t xml:space="preserve">. Het is in feite de schakel tussen de juridisch(-inhoudelijke) bepalingen in de Omgevingswet en de technische specificaties voor </w:t>
      </w:r>
      <w:r w:rsidR="00BE6178" w:rsidRPr="00BE6178">
        <w:t xml:space="preserve">het opstellen van de afzonderlijke omgevingsdocumenten en de data die daarin wordt vastgelegd </w:t>
      </w:r>
      <w:r w:rsidR="00BE6178">
        <w:t xml:space="preserve">en </w:t>
      </w:r>
      <w:r w:rsidR="00E33EDD" w:rsidRPr="00A22075">
        <w:t xml:space="preserve">het ontwikkelen van software </w:t>
      </w:r>
      <w:r w:rsidR="00BE6178">
        <w:t>daarvoor</w:t>
      </w:r>
      <w:r w:rsidR="00E33EDD" w:rsidRPr="00A22075">
        <w:t xml:space="preserve">. Het TPOD is primair bedoeld voor beleidsmedewerkers </w:t>
      </w:r>
      <w:r w:rsidR="00BD6354" w:rsidRPr="00A22075">
        <w:t xml:space="preserve">en juristen </w:t>
      </w:r>
      <w:r w:rsidR="00E33EDD" w:rsidRPr="00A22075">
        <w:t>van de bevoegde gezagen, die de</w:t>
      </w:r>
      <w:r w:rsidR="00F452CD" w:rsidRPr="00A22075">
        <w:t xml:space="preserve"> omgevingsdocumenten</w:t>
      </w:r>
      <w:r w:rsidR="00E33EDD" w:rsidRPr="00A22075">
        <w:t xml:space="preserve"> volgens de standaard inhoud en vorm zullen geven.</w:t>
      </w:r>
    </w:p>
    <w:p w14:paraId="10DED513" w14:textId="4FA0F2EC" w:rsidR="00E4668A" w:rsidRDefault="00E4668A" w:rsidP="00E33EDD">
      <w:pPr>
        <w:rPr>
          <w:szCs w:val="18"/>
        </w:rPr>
      </w:pPr>
    </w:p>
    <w:p w14:paraId="6C942A56" w14:textId="2F7CE1BE" w:rsidR="00E4668A" w:rsidRPr="00A22075" w:rsidRDefault="00E4668A" w:rsidP="00E33EDD">
      <w:r w:rsidRPr="00E4668A">
        <w:t>De STOP/TPOD-standaard legt vast hoe tekst moet worden ingedeeld en geannoteerd, hoe tekst aan locaties moet worden gekoppeld, welke waardelijsten van toepassing zijn en hoe het resultaat vervolgens uitgewisseld moet worden. Het is aan de bevoegde gezagen om de inhoud te bepalen.</w:t>
      </w:r>
    </w:p>
    <w:p w14:paraId="24AC32C2" w14:textId="53A20748" w:rsidR="00E33EDD" w:rsidRDefault="00E33EDD" w:rsidP="00E33EDD"/>
    <w:p w14:paraId="09FE3897" w14:textId="37FA6443" w:rsidR="00306CF9" w:rsidRDefault="00306CF9" w:rsidP="00E33EDD">
      <w:r>
        <w:t xml:space="preserve">Het onderhavige document is het toepassingsprofiel voor </w:t>
      </w:r>
      <w:fldSimple w:instr=" DOCVARIABLE ID01+ ">
        <w:r w:rsidR="00812E0F">
          <w:t>het omgevingsplan</w:t>
        </w:r>
      </w:fldSimple>
      <w:r w:rsidR="00833EEA">
        <w:t xml:space="preserve">. Het </w:t>
      </w:r>
      <w:r w:rsidR="00B115C8">
        <w:t xml:space="preserve">behoort tot </w:t>
      </w:r>
      <w:r w:rsidR="00347460">
        <w:t>het Toepassingsprofiel voor Omgevingsdo</w:t>
      </w:r>
      <w:r w:rsidR="00224191">
        <w:t>cumenten, dat de volgende onderdelen omvat:</w:t>
      </w:r>
    </w:p>
    <w:p w14:paraId="2372E602" w14:textId="3775ED58" w:rsidR="00224191" w:rsidRDefault="008C5B7F" w:rsidP="00224191">
      <w:pPr>
        <w:pStyle w:val="Opsommingtekens1"/>
      </w:pPr>
      <w:r w:rsidRPr="008C5B7F">
        <w:t xml:space="preserve">Informatiemodel Omgevingswet </w:t>
      </w:r>
      <w:r w:rsidR="00224191">
        <w:t>(document en schema’s)</w:t>
      </w:r>
      <w:r w:rsidR="00C668CF">
        <w:t>;</w:t>
      </w:r>
    </w:p>
    <w:p w14:paraId="413B4102" w14:textId="71F79FE5" w:rsidR="00224191" w:rsidRDefault="00F36112" w:rsidP="00224191">
      <w:pPr>
        <w:pStyle w:val="Opsommingtekens1"/>
      </w:pPr>
      <w:r>
        <w:t>T</w:t>
      </w:r>
      <w:r w:rsidR="00540A48">
        <w:t xml:space="preserve">oepassingsprofielen </w:t>
      </w:r>
      <w:r w:rsidR="00540A48" w:rsidRPr="00540A48">
        <w:t>voor de omgevingsdocumenten</w:t>
      </w:r>
      <w:r w:rsidR="00C668CF">
        <w:t>;</w:t>
      </w:r>
    </w:p>
    <w:p w14:paraId="04D804DA" w14:textId="43BE1AEA" w:rsidR="00540A48" w:rsidRDefault="00DF570C" w:rsidP="00224191">
      <w:pPr>
        <w:pStyle w:val="Opsommingtekens1"/>
      </w:pPr>
      <w:r>
        <w:t>Symbolenbibliotheek STOP-TPOD</w:t>
      </w:r>
      <w:r w:rsidR="00C668CF">
        <w:t>;</w:t>
      </w:r>
    </w:p>
    <w:p w14:paraId="527449D6" w14:textId="056FDD68" w:rsidR="00DF570C" w:rsidRDefault="00C668CF" w:rsidP="00224191">
      <w:pPr>
        <w:pStyle w:val="Opsommingtekens1"/>
      </w:pPr>
      <w:r>
        <w:t>Waardelijsten IMOW.</w:t>
      </w:r>
    </w:p>
    <w:p w14:paraId="2F8D9F25" w14:textId="39E089C4" w:rsidR="00C668CF" w:rsidRDefault="00C668CF" w:rsidP="00C668CF"/>
    <w:p w14:paraId="7611F80B" w14:textId="28241EF5" w:rsidR="00C668CF" w:rsidRDefault="009A31FF" w:rsidP="00C668CF">
      <w:r>
        <w:t xml:space="preserve">Bij </w:t>
      </w:r>
      <w:r w:rsidRPr="009A31FF">
        <w:t>het Toepassingsprofiel voor Omgevingsdocumenten</w:t>
      </w:r>
      <w:r>
        <w:t xml:space="preserve"> hoort een set van serviceproducten, waaronder:</w:t>
      </w:r>
    </w:p>
    <w:p w14:paraId="0CC464DD" w14:textId="703C8186" w:rsidR="009A31FF" w:rsidRDefault="009727B2" w:rsidP="009A31FF">
      <w:pPr>
        <w:pStyle w:val="Opsommingtekens1"/>
      </w:pPr>
      <w:r w:rsidRPr="009727B2">
        <w:t>Conceptueel Informatiemodel Omgevingswet</w:t>
      </w:r>
      <w:r>
        <w:t>;</w:t>
      </w:r>
    </w:p>
    <w:p w14:paraId="5C41D6AE" w14:textId="73A0D3FA" w:rsidR="009727B2" w:rsidRDefault="009727B2" w:rsidP="009A31FF">
      <w:pPr>
        <w:pStyle w:val="Opsommingtekens1"/>
      </w:pPr>
      <w:r w:rsidRPr="009727B2">
        <w:t>Presentatiemodel</w:t>
      </w:r>
      <w:r w:rsidR="00931FC9">
        <w:t>;</w:t>
      </w:r>
    </w:p>
    <w:p w14:paraId="7BF114F4" w14:textId="05E0E2F9" w:rsidR="00931FC9" w:rsidRDefault="00931FC9" w:rsidP="009A31FF">
      <w:pPr>
        <w:pStyle w:val="Opsommingtekens1"/>
      </w:pPr>
      <w:r>
        <w:t>Wegwijzer</w:t>
      </w:r>
      <w:r w:rsidR="00726922">
        <w:t>;</w:t>
      </w:r>
    </w:p>
    <w:p w14:paraId="6542DD1D" w14:textId="5246DF96" w:rsidR="00E33EDD" w:rsidRPr="00A22075" w:rsidRDefault="00726922" w:rsidP="00722F3F">
      <w:pPr>
        <w:pStyle w:val="Opsommingtekens1"/>
      </w:pPr>
      <w:r>
        <w:t>Validatiematrix.</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00D7C8" w14:textId="77777777" w:rsidR="005A15AE" w:rsidRDefault="005A15AE">
      <w:r>
        <w:separator/>
      </w:r>
    </w:p>
    <w:p w14:paraId="1C62EC39" w14:textId="77777777" w:rsidR="005A15AE" w:rsidRDefault="005A15AE"/>
  </w:endnote>
  <w:endnote w:type="continuationSeparator" w:id="0">
    <w:p w14:paraId="02EBC074" w14:textId="77777777" w:rsidR="005A15AE" w:rsidRPr="003C450F" w:rsidRDefault="005A15AE" w:rsidP="003C450F"/>
  </w:endnote>
  <w:endnote w:type="continuationNotice" w:id="1">
    <w:p w14:paraId="0157FF1D" w14:textId="77777777" w:rsidR="005A15AE" w:rsidRDefault="005A15AE"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561EBD" w14:textId="77777777" w:rsidR="006B4ED3" w:rsidRDefault="006B4ED3">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8ED9BE" w14:textId="77777777" w:rsidR="006B4ED3" w:rsidRDefault="006B4ED3">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E4F0FF" w14:textId="77777777" w:rsidR="005A15AE" w:rsidRPr="00B35331" w:rsidRDefault="005A15AE" w:rsidP="00577995">
      <w:pPr>
        <w:pStyle w:val="Voettekst"/>
      </w:pPr>
    </w:p>
  </w:footnote>
  <w:footnote w:type="continuationSeparator" w:id="0">
    <w:p w14:paraId="722135DA" w14:textId="77777777" w:rsidR="005A15AE" w:rsidRDefault="005A15AE">
      <w:r>
        <w:continuationSeparator/>
      </w:r>
    </w:p>
    <w:p w14:paraId="7F1BEFEB" w14:textId="77777777" w:rsidR="005A15AE" w:rsidRDefault="005A15AE"/>
    <w:p w14:paraId="6DD007B9" w14:textId="77777777" w:rsidR="005A15AE" w:rsidRDefault="005A15AE"/>
  </w:footnote>
  <w:footnote w:type="continuationNotice" w:id="1">
    <w:p w14:paraId="0A378965" w14:textId="77777777" w:rsidR="005A15AE" w:rsidRDefault="005A15AE">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artikelen 5, 6 en 12 Bekendmakingswet</w:t>
      </w:r>
    </w:p>
  </w:footnote>
  <w:footnote w:id="13">
    <w:p w14:paraId="5B57863C" w14:textId="2C4DF6AF" w:rsidR="004817B3" w:rsidRDefault="00886761">
      <w:pPr>
        <w:pStyle w:val="Voetnoottekst"/>
      </w:pPr>
      <w:r>
        <w:rPr>
          <w:rStyle w:val="Voetnootmarkering"/>
        </w:rPr>
        <w:footnoteRef/>
      </w:r>
      <w:r>
        <w:t xml:space="preserve"> </w:t>
      </w:r>
      <w:r>
        <w:tab/>
        <w:t>Artikelen 3:11 en 3:16 Awb</w:t>
      </w:r>
    </w:p>
  </w:footnote>
  <w:footnote w:id="14">
    <w:p w14:paraId="3057DB53" w14:textId="31C2E41A" w:rsidR="004817B3" w:rsidRDefault="00886761">
      <w:pPr>
        <w:pStyle w:val="Voetnoottekst"/>
      </w:pPr>
      <w:r>
        <w:rPr>
          <w:rStyle w:val="Voetnootmarkering"/>
        </w:rPr>
        <w:footnoteRef/>
      </w:r>
      <w:r>
        <w:t xml:space="preserve"> </w:t>
      </w:r>
      <w:r>
        <w:tab/>
        <w:t>Artikelen 3:44 en 6:7 Awb</w:t>
      </w:r>
    </w:p>
  </w:footnote>
  <w:footnote w:id="15">
    <w:p w14:paraId="0A002F98" w14:textId="2E32E30F" w:rsidR="004817B3" w:rsidRDefault="00886761">
      <w:pPr>
        <w:pStyle w:val="Voetnoottekst"/>
      </w:pPr>
      <w:r>
        <w:rPr>
          <w:rStyle w:val="Voetnootmarkering"/>
        </w:rPr>
        <w:footnoteRef/>
      </w:r>
      <w:r>
        <w:t xml:space="preserve"> </w:t>
      </w:r>
      <w:r>
        <w:tab/>
        <w:t>Artikel 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7A5F325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886761">
        <w:fldChar w:fldCharType="begin"/>
      </w:r>
      <w:r w:rsidR="00886761">
        <w:instrText xml:space="preserve"> REF _Ref_94c20abb9240e2a249fc7a9ac12ebb11_1 \n \h </w:instrText>
      </w:r>
      <w:r w:rsidR="00886761">
        <w:fldChar w:fldCharType="separate"/>
      </w:r>
      <w:r w:rsidR="00307A14">
        <w:t>5.2</w:t>
      </w:r>
      <w:r w:rsidR="00886761">
        <w:fldChar w:fldCharType="end"/>
      </w:r>
      <w:r>
        <w:t xml:space="preserve">. Dit is het deel dat wordt geannoteerd met OW-objecten, zie daarvoor hoofdstuk </w:t>
      </w:r>
      <w:r w:rsidR="00886761">
        <w:fldChar w:fldCharType="begin"/>
      </w:r>
      <w:r w:rsidR="00886761">
        <w:instrText xml:space="preserve"> REF _Ref_adae651e87316a7f8b364db06963376d_1 \n \h </w:instrText>
      </w:r>
      <w:r w:rsidR="00886761">
        <w:fldChar w:fldCharType="separate"/>
      </w:r>
      <w:r w:rsidR="00307A14">
        <w:t>7</w:t>
      </w:r>
      <w:r w:rsidR="00886761">
        <w:fldChar w:fldCharType="end"/>
      </w:r>
    </w:p>
  </w:footnote>
  <w:footnote w:id="18">
    <w:p w14:paraId="09A84119" w14:textId="603C794C"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886761">
        <w:fldChar w:fldCharType="begin"/>
      </w:r>
      <w:r w:rsidR="00886761">
        <w:instrText xml:space="preserve"> REF _Ref131586924 \n \h </w:instrText>
      </w:r>
      <w:r w:rsidR="00886761">
        <w:fldChar w:fldCharType="separate"/>
      </w:r>
      <w:r w:rsidR="00307A14">
        <w:t>4</w:t>
      </w:r>
      <w:r w:rsidR="00886761">
        <w:fldChar w:fldCharType="end"/>
      </w:r>
    </w:p>
  </w:footnote>
  <w:footnote w:id="19">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0">
    <w:p w14:paraId="2D986D31" w14:textId="07BBD819"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886761">
        <w:fldChar w:fldCharType="begin"/>
      </w:r>
      <w:r w:rsidR="00886761">
        <w:instrText xml:space="preserve"> REF _Ref131586924 \n \h </w:instrText>
      </w:r>
      <w:r w:rsidR="00886761">
        <w:fldChar w:fldCharType="separate"/>
      </w:r>
      <w:r w:rsidR="00307A14">
        <w:t>4</w:t>
      </w:r>
      <w:r w:rsidR="00886761">
        <w:fldChar w:fldCharType="end"/>
      </w:r>
    </w:p>
  </w:footnote>
  <w:footnote w:id="21">
    <w:p w14:paraId="682D088E" w14:textId="77777777" w:rsidR="00DC7AAC" w:rsidRDefault="00DC7AAC" w:rsidP="00DC7AAC">
      <w:pPr>
        <w:pStyle w:val="Voetnoottekst"/>
      </w:pPr>
      <w:r>
        <w:rPr>
          <w:rStyle w:val="Voetnootmarkering"/>
        </w:rPr>
        <w:footnoteRef/>
      </w:r>
      <w:r>
        <w:t xml:space="preserve"> </w:t>
      </w:r>
      <w:r>
        <w:tab/>
        <w:t>Met Placeholder</w:t>
      </w:r>
      <w:r w:rsidRPr="00320267">
        <w:t>-Regeling</w:t>
      </w:r>
      <w:r>
        <w:t xml:space="preserve"> wordt bedoeld de Regeling die, met het opschrift Omgevingswet, in het stelsel is ingebracht met uitsluitend het doel om beschikbaar te stellen de bovenste Activiteiten van de functionele structuur zoals ‘Activiteit met gevolgen voor de fysieke leefomgeving’ en ‘</w:t>
      </w:r>
      <w:r w:rsidRPr="00A94643">
        <w:t>Activiteit gereguleerd in het omgevingsplan</w:t>
      </w:r>
      <w:r>
        <w:t>’, de Activiteiten die zijn genoemd in artikel 5.1 Ow en enkele Activiteiten van de AMvB’s en de Omgevingsregeling</w:t>
      </w:r>
    </w:p>
  </w:footnote>
  <w:footnote w:id="22">
    <w:p w14:paraId="57B79B45" w14:textId="77777777" w:rsidR="00EB71BE" w:rsidRDefault="00EB71BE" w:rsidP="00EB71BE">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23">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24">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5">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6">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7">
    <w:p w14:paraId="3CD40AD9" w14:textId="77777777" w:rsidR="004817B3" w:rsidRDefault="0088676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28">
    <w:p w14:paraId="2DB0EA7E" w14:textId="77777777" w:rsidR="004817B3" w:rsidRDefault="0088676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29">
    <w:p w14:paraId="198617EB" w14:textId="77777777" w:rsidR="00915CDA" w:rsidRDefault="00915CDA" w:rsidP="00915CDA">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30">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1">
    <w:p w14:paraId="0BDE170D" w14:textId="2378DDE7" w:rsidR="0066607B" w:rsidRDefault="0066607B">
      <w:pPr>
        <w:pStyle w:val="Voetnoottekst"/>
      </w:pPr>
      <w:r>
        <w:rPr>
          <w:rStyle w:val="Voetnootmarkering"/>
        </w:rPr>
        <w:footnoteRef/>
      </w:r>
      <w:r>
        <w:t xml:space="preserve"> </w:t>
      </w:r>
      <w:r>
        <w:tab/>
      </w:r>
      <w:r w:rsidRPr="0066607B">
        <w:t>Er bestond een tweede alternatieve wijzigingsmethode, te weten Intrekken &amp; vervangen. Met ingang van 1 oktober 2023 is het gebruik van deze wijzigingsmethode als alternatief voor renvooi niet meer toegestaan</w:t>
      </w:r>
    </w:p>
  </w:footnote>
  <w:footnote w:id="32">
    <w:p w14:paraId="744E6D93" w14:textId="4D017ED5"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886761">
        <w:fldChar w:fldCharType="begin"/>
      </w:r>
      <w:r w:rsidR="00886761">
        <w:instrText xml:space="preserve"> REF _Ref_9d1f7c2e5545ebb0f1e0b271dae49052_1 \n \h </w:instrText>
      </w:r>
      <w:r w:rsidR="00886761">
        <w:fldChar w:fldCharType="separate"/>
      </w:r>
      <w:r w:rsidR="00307A14">
        <w:t>10</w:t>
      </w:r>
      <w:r w:rsidR="00886761">
        <w:fldChar w:fldCharType="end"/>
      </w:r>
      <w:r w:rsidR="00023286">
        <w:t>.</w:t>
      </w:r>
    </w:p>
  </w:footnote>
  <w:footnote w:id="33">
    <w:p w14:paraId="4B9BAD97" w14:textId="0B5F7913" w:rsidR="004817B3" w:rsidRDefault="00886761">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t xml:space="preserve">Wijzigingen </w:t>
      </w:r>
      <w:r w:rsidRPr="00A12F5B">
        <w:t>moet</w:t>
      </w:r>
      <w:r>
        <w:t>en</w:t>
      </w:r>
      <w:r w:rsidRPr="00A12F5B">
        <w:t xml:space="preserve"> niet op twee plaatsen </w:t>
      </w:r>
      <w:r>
        <w:t>beschreven worden</w:t>
      </w:r>
      <w:r w:rsidRPr="00A12F5B">
        <w:t>. Da</w:t>
      </w:r>
      <w:r>
        <w:t>t voorkomt</w:t>
      </w:r>
      <w:r w:rsidRPr="00A12F5B">
        <w:t xml:space="preserve"> dat </w:t>
      </w:r>
      <w:r>
        <w:t>d</w:t>
      </w:r>
      <w:r w:rsidRPr="00A12F5B">
        <w:t xml:space="preserve">e </w:t>
      </w:r>
      <w:r>
        <w:t xml:space="preserve">beschrijvingen van de wijzigingen </w:t>
      </w:r>
      <w:r w:rsidRPr="00A12F5B">
        <w:t xml:space="preserve">niet helemaal gelijk zijn en </w:t>
      </w:r>
      <w:r>
        <w:t>onduidelijk is wat geldt</w:t>
      </w:r>
      <w:r w:rsidRPr="00A12F5B">
        <w:t>.</w:t>
      </w:r>
    </w:p>
  </w:footnote>
  <w:footnote w:id="34">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35">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36">
    <w:p w14:paraId="162E9768" w14:textId="324FCEF0"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307A14">
        <w:t>7.13</w:t>
      </w:r>
      <w:r w:rsidR="0052549B">
        <w:fldChar w:fldCharType="end"/>
      </w:r>
    </w:p>
  </w:footnote>
  <w:footnote w:id="37">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8">
    <w:p w14:paraId="474B11DA" w14:textId="4E31BF1E" w:rsidR="004817B3" w:rsidRDefault="00886761">
      <w:pPr>
        <w:pStyle w:val="Voetnoottekst"/>
      </w:pPr>
      <w:r>
        <w:rPr>
          <w:rStyle w:val="Voetnootmarkering"/>
        </w:rPr>
        <w:footnoteRef/>
      </w:r>
      <w:r>
        <w:t xml:space="preserve"> </w:t>
      </w:r>
      <w:r>
        <w:tab/>
        <w:t>Artikel 5.55 Ow</w:t>
      </w:r>
    </w:p>
  </w:footnote>
  <w:footnote w:id="39">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0">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t xml:space="preserve">lid 1 </w:t>
      </w:r>
      <w:r w:rsidRPr="000B26D8">
        <w:t xml:space="preserve">jo artikel 2 </w:t>
      </w:r>
      <w:r>
        <w:t xml:space="preserve">lid 2 </w:t>
      </w:r>
      <w:r w:rsidRPr="000B26D8">
        <w:t>Bekendmakingswet</w:t>
      </w:r>
    </w:p>
  </w:footnote>
  <w:footnote w:id="41">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2">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43">
    <w:p w14:paraId="395ABA01" w14:textId="4CFEC284" w:rsidR="004817B3" w:rsidRDefault="00886761">
      <w:pPr>
        <w:pStyle w:val="Voetnoottekst"/>
      </w:pPr>
      <w:r>
        <w:rPr>
          <w:rStyle w:val="Voetnootmarkering"/>
        </w:rPr>
        <w:footnoteRef/>
      </w:r>
      <w:r>
        <w:t xml:space="preserve"> </w:t>
      </w:r>
      <w:r>
        <w:tab/>
        <w:t>Artikel 12 lid 1 jo artikel 2 lid 2 Bekendmakingswet</w:t>
      </w:r>
    </w:p>
  </w:footnote>
  <w:footnote w:id="44">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45">
    <w:p w14:paraId="209CAD13" w14:textId="03699A30" w:rsidR="00E43714" w:rsidRDefault="00E43714" w:rsidP="00E43714">
      <w:pPr>
        <w:pStyle w:val="Voetnoottekst"/>
      </w:pPr>
      <w:r>
        <w:rPr>
          <w:rStyle w:val="Voetnootmarkering"/>
        </w:rPr>
        <w:footnoteRef/>
      </w:r>
      <w:r>
        <w:t xml:space="preserve"> </w:t>
      </w:r>
      <w:r>
        <w:tab/>
        <w:t>Artikel 13 lid 3 Bekendmakingswet</w:t>
      </w:r>
    </w:p>
  </w:footnote>
  <w:footnote w:id="46">
    <w:p w14:paraId="35A87A22" w14:textId="5CF202F6" w:rsidR="00E43714" w:rsidRDefault="00E43714" w:rsidP="00E43714">
      <w:pPr>
        <w:pStyle w:val="Voetnoottekst"/>
      </w:pPr>
      <w:r>
        <w:rPr>
          <w:rStyle w:val="Voetnootmarkering"/>
        </w:rPr>
        <w:footnoteRef/>
      </w:r>
      <w:r>
        <w:t xml:space="preserve"> </w:t>
      </w:r>
      <w:r>
        <w:tab/>
        <w:t>Artikel 3:12 lid 1 Awb</w:t>
      </w:r>
    </w:p>
  </w:footnote>
  <w:footnote w:id="47">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48">
    <w:p w14:paraId="6B4A9229" w14:textId="627F0631" w:rsidR="004817B3" w:rsidRDefault="00886761" w:rsidP="00A66A51">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49">
    <w:p w14:paraId="331A06D2" w14:textId="1E7F0286" w:rsidR="004817B3" w:rsidRDefault="00886761">
      <w:pPr>
        <w:pStyle w:val="Voetnoottekst"/>
      </w:pPr>
      <w:r>
        <w:rPr>
          <w:rStyle w:val="Voetnootmarkering"/>
        </w:rPr>
        <w:footnoteRef/>
      </w:r>
      <w:r>
        <w:t xml:space="preserve"> </w:t>
      </w:r>
      <w:r>
        <w:tab/>
      </w:r>
      <w:r w:rsidRPr="00145FAA">
        <w:t>Artikel 12 lid 1 Bekendmakingswet</w:t>
      </w:r>
    </w:p>
  </w:footnote>
  <w:footnote w:id="50">
    <w:p w14:paraId="700EEAEF" w14:textId="2D4B21FE" w:rsidR="004817B3" w:rsidRDefault="00886761">
      <w:pPr>
        <w:pStyle w:val="Voetnoottekst"/>
      </w:pPr>
      <w:r>
        <w:rPr>
          <w:rStyle w:val="Voetnootmarkering"/>
        </w:rPr>
        <w:footnoteRef/>
      </w:r>
      <w:r>
        <w:t xml:space="preserve"> </w:t>
      </w:r>
      <w:r>
        <w:tab/>
      </w:r>
      <w:r w:rsidRPr="003B422A">
        <w:t>Artikel 3:12 lid 2 Awb</w:t>
      </w:r>
    </w:p>
  </w:footnote>
  <w:footnote w:id="51">
    <w:p w14:paraId="02F56257" w14:textId="66C5AF33" w:rsidR="004817B3" w:rsidRDefault="00886761">
      <w:pPr>
        <w:pStyle w:val="Voetnoottekst"/>
      </w:pPr>
      <w:r>
        <w:rPr>
          <w:rStyle w:val="Voetnootmarkering"/>
        </w:rPr>
        <w:footnoteRef/>
      </w:r>
      <w:r>
        <w:t xml:space="preserve"> </w:t>
      </w:r>
      <w:r>
        <w:tab/>
      </w:r>
      <w:r w:rsidRPr="003B422A">
        <w:t>Artikel 3:12 lid 2 Awb</w:t>
      </w:r>
    </w:p>
  </w:footnote>
  <w:footnote w:id="52">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53">
    <w:p w14:paraId="1E30C6AA" w14:textId="77777777" w:rsidR="00E43714" w:rsidRDefault="00E43714" w:rsidP="00E43714">
      <w:pPr>
        <w:pStyle w:val="Voetnoottekst"/>
      </w:pPr>
      <w:r>
        <w:rPr>
          <w:rStyle w:val="Voetnootmarkering"/>
        </w:rPr>
        <w:footnoteRef/>
      </w:r>
      <w:r>
        <w:t xml:space="preserve"> </w:t>
      </w:r>
      <w:r>
        <w:tab/>
        <w:t>Artikel 3:16 lid 1 Awb</w:t>
      </w:r>
    </w:p>
  </w:footnote>
  <w:footnote w:id="54">
    <w:p w14:paraId="5042231A" w14:textId="77777777" w:rsidR="00E43714" w:rsidRDefault="00E43714" w:rsidP="00E43714">
      <w:pPr>
        <w:pStyle w:val="Voetnoottekst"/>
      </w:pPr>
      <w:r>
        <w:rPr>
          <w:rStyle w:val="Voetnootmarkering"/>
        </w:rPr>
        <w:footnoteRef/>
      </w:r>
      <w:r>
        <w:t xml:space="preserve"> </w:t>
      </w:r>
      <w:r>
        <w:tab/>
        <w:t>Artikel 16.31 Ow</w:t>
      </w:r>
    </w:p>
  </w:footnote>
  <w:footnote w:id="55">
    <w:p w14:paraId="297F8910" w14:textId="77777777" w:rsidR="00E43714" w:rsidRDefault="00E43714" w:rsidP="00E43714">
      <w:pPr>
        <w:pStyle w:val="Voetnoottekst"/>
      </w:pPr>
      <w:r>
        <w:rPr>
          <w:rStyle w:val="Voetnootmarkering"/>
        </w:rPr>
        <w:footnoteRef/>
      </w:r>
      <w:r>
        <w:t xml:space="preserve"> </w:t>
      </w:r>
      <w:r>
        <w:tab/>
        <w:t>Artikel 2.4 Ow</w:t>
      </w:r>
    </w:p>
  </w:footnote>
  <w:footnote w:id="56">
    <w:p w14:paraId="1CBA046E" w14:textId="77777777" w:rsidR="00E43714" w:rsidRDefault="00E43714" w:rsidP="00E43714">
      <w:pPr>
        <w:pStyle w:val="Voetnoottekst"/>
      </w:pPr>
      <w:r>
        <w:rPr>
          <w:rStyle w:val="Voetnootmarkering"/>
        </w:rPr>
        <w:footnoteRef/>
      </w:r>
      <w:r>
        <w:t xml:space="preserve"> </w:t>
      </w:r>
      <w:r>
        <w:tab/>
        <w:t>Artikel 2.8 Ow</w:t>
      </w:r>
    </w:p>
  </w:footnote>
  <w:footnote w:id="57">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58">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Pr="003612D4">
        <w:t xml:space="preserve">3:42 Awb jo artikel </w:t>
      </w:r>
      <w:r>
        <w:t>6 jo artikel 2 lid 2 Bekendmakingswet</w:t>
      </w:r>
    </w:p>
  </w:footnote>
  <w:footnote w:id="59">
    <w:p w14:paraId="0FE27993" w14:textId="6E10DE86" w:rsidR="004817B3" w:rsidRDefault="00886761">
      <w:pPr>
        <w:pStyle w:val="Voetnoottekst"/>
      </w:pPr>
      <w:r>
        <w:rPr>
          <w:rStyle w:val="Voetnootmarkering"/>
        </w:rPr>
        <w:footnoteRef/>
      </w:r>
      <w:r>
        <w:t xml:space="preserve"> </w:t>
      </w:r>
      <w:r>
        <w:tab/>
        <w:t>Dit artikel bepaalt, voor zover hier van belang, dat o</w:t>
      </w:r>
      <w:r w:rsidRPr="002E30CD">
        <w:t>p besluiten, inhoudende algemeen verbindende voorschriften</w:t>
      </w:r>
      <w:r>
        <w:t xml:space="preserve"> de afdelingen 3.6 en 3.7 Awb niet van toepassing zijn</w:t>
      </w:r>
    </w:p>
  </w:footnote>
  <w:footnote w:id="60">
    <w:p w14:paraId="5ACD74FB" w14:textId="77777777" w:rsidR="004817B3" w:rsidRDefault="00886761" w:rsidP="00F96CFE">
      <w:pPr>
        <w:pStyle w:val="Voetnoottekst"/>
      </w:pPr>
      <w:r>
        <w:rPr>
          <w:rStyle w:val="Voetnootmarkering"/>
        </w:rPr>
        <w:footnoteRef/>
      </w:r>
      <w:r>
        <w:t xml:space="preserve"> </w:t>
      </w:r>
      <w:r>
        <w:tab/>
        <w:t>A</w:t>
      </w:r>
      <w:r w:rsidRPr="008404C9">
        <w:t>rtikel 16.30 lid 2 Ow</w:t>
      </w:r>
    </w:p>
  </w:footnote>
  <w:footnote w:id="61">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2">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63">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64">
    <w:p w14:paraId="2B49EC18" w14:textId="1855E8F5" w:rsidR="00E43714" w:rsidRDefault="00E43714" w:rsidP="00E43714">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65">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66">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67">
    <w:p w14:paraId="1B8F5CCC" w14:textId="054CDC89" w:rsidR="00E43714" w:rsidRDefault="00E43714" w:rsidP="00E43714">
      <w:pPr>
        <w:pStyle w:val="Voetnoottekst"/>
      </w:pPr>
      <w:r>
        <w:rPr>
          <w:rStyle w:val="Voetnootmarkering"/>
        </w:rPr>
        <w:footnoteRef/>
      </w:r>
      <w:r>
        <w:t xml:space="preserve"> </w:t>
      </w:r>
      <w:r>
        <w:tab/>
        <w:t>Artikel 13 lid 3 Bekendmakingswet</w:t>
      </w:r>
    </w:p>
  </w:footnote>
  <w:footnote w:id="68">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69">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0">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1">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2">
    <w:p w14:paraId="418BEA72" w14:textId="77777777" w:rsidR="00E43714" w:rsidRDefault="00E43714" w:rsidP="00E43714">
      <w:pPr>
        <w:pStyle w:val="Voetnoottekst"/>
      </w:pPr>
      <w:r>
        <w:rPr>
          <w:rStyle w:val="Voetnootmarkering"/>
        </w:rPr>
        <w:footnoteRef/>
      </w:r>
      <w:r>
        <w:t xml:space="preserve"> </w:t>
      </w:r>
      <w:r>
        <w:tab/>
        <w:t>Artikel 16.21 lid 1 Ow</w:t>
      </w:r>
    </w:p>
  </w:footnote>
  <w:footnote w:id="73">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74">
    <w:p w14:paraId="5E572209" w14:textId="2ACE2D39" w:rsidR="004817B3" w:rsidRDefault="00886761">
      <w:pPr>
        <w:pStyle w:val="Voetnoottekst"/>
      </w:pPr>
      <w:r>
        <w:rPr>
          <w:rStyle w:val="Voetnootmarkering"/>
        </w:rPr>
        <w:footnoteRef/>
      </w:r>
      <w:r>
        <w:t xml:space="preserve"> </w:t>
      </w:r>
      <w:r>
        <w:tab/>
        <w:t>Artikel 16.21 lid 4 Ow</w:t>
      </w:r>
    </w:p>
  </w:footnote>
  <w:footnote w:id="75">
    <w:p w14:paraId="36088F38" w14:textId="5526BCA0" w:rsidR="004817B3" w:rsidRDefault="00886761">
      <w:pPr>
        <w:pStyle w:val="Voetnoottekst"/>
      </w:pPr>
      <w:r>
        <w:rPr>
          <w:rStyle w:val="Voetnootmarkering"/>
        </w:rPr>
        <w:footnoteRef/>
      </w:r>
      <w:r>
        <w:t xml:space="preserve"> </w:t>
      </w:r>
      <w:r>
        <w:tab/>
        <w:t>Artikel 3:43 lid 1 Awb</w:t>
      </w:r>
      <w:r w:rsidRPr="00F0491C">
        <w:t>, van toepassing verklaard in artikel 16.30 lid 2 Ow</w:t>
      </w:r>
    </w:p>
  </w:footnote>
  <w:footnote w:id="76">
    <w:p w14:paraId="73DDCE5A" w14:textId="03C2ADCA" w:rsidR="004817B3" w:rsidRDefault="00886761">
      <w:pPr>
        <w:pStyle w:val="Voetnoottekst"/>
      </w:pPr>
      <w:r>
        <w:rPr>
          <w:rStyle w:val="Voetnootmarkering"/>
        </w:rPr>
        <w:footnoteRef/>
      </w:r>
      <w:r>
        <w:t xml:space="preserve"> </w:t>
      </w:r>
      <w:r>
        <w:tab/>
        <w:t>Artikel 3:44 lid 2 jo artikel 3:44 lid 1 onderdeel b</w:t>
      </w:r>
      <w:r w:rsidRPr="00F0491C">
        <w:t>, van toepassing verklaard in artikel 16.30 lid 2 Ow</w:t>
      </w:r>
    </w:p>
  </w:footnote>
  <w:footnote w:id="77">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78">
    <w:p w14:paraId="7C7F690E" w14:textId="77777777" w:rsidR="00E43714" w:rsidRDefault="00E43714" w:rsidP="00E43714">
      <w:pPr>
        <w:pStyle w:val="Voetnoottekst"/>
      </w:pPr>
      <w:r>
        <w:rPr>
          <w:rStyle w:val="Voetnootmarkering"/>
        </w:rPr>
        <w:footnoteRef/>
      </w:r>
      <w:r>
        <w:t xml:space="preserve"> </w:t>
      </w:r>
      <w:r>
        <w:tab/>
        <w:t>Artikel 6:7 Awb</w:t>
      </w:r>
    </w:p>
  </w:footnote>
  <w:footnote w:id="79">
    <w:p w14:paraId="3EEE3440" w14:textId="77777777" w:rsidR="00E43714" w:rsidRDefault="00E43714" w:rsidP="00E43714">
      <w:pPr>
        <w:pStyle w:val="Voetnoottekst"/>
      </w:pPr>
      <w:r>
        <w:rPr>
          <w:rStyle w:val="Voetnootmarkering"/>
        </w:rPr>
        <w:footnoteRef/>
      </w:r>
      <w:r>
        <w:t xml:space="preserve"> </w:t>
      </w:r>
      <w:r>
        <w:tab/>
        <w:t>Artikel 6:8 lid 1 Awb</w:t>
      </w:r>
    </w:p>
  </w:footnote>
  <w:footnote w:id="80">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1">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2">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van </w:t>
      </w:r>
      <w:r w:rsidR="009E19C9">
        <w:t xml:space="preserve">de wijzigingsmethode renvooi </w:t>
      </w:r>
      <w:r w:rsidRPr="00E267D3">
        <w:t xml:space="preserve">niet mogelijk is, bijvoorbeeld omdat de plansoftware die </w:t>
      </w:r>
      <w:r>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8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84">
    <w:p w14:paraId="7AE303A3" w14:textId="4B60B48A" w:rsidR="004817B3" w:rsidRDefault="00886761">
      <w:pPr>
        <w:pStyle w:val="Voetnoottekst"/>
      </w:pPr>
      <w:r>
        <w:rPr>
          <w:rStyle w:val="Voetnootmarkering"/>
        </w:rPr>
        <w:footnoteRef/>
      </w:r>
      <w:r>
        <w:t xml:space="preserve"> </w:t>
      </w:r>
      <w:r>
        <w:tab/>
        <w:t xml:space="preserve">Artikel </w:t>
      </w:r>
      <w:r w:rsidRPr="00996C90">
        <w:t>12 lid 1 Bekendmakingswet</w:t>
      </w:r>
    </w:p>
  </w:footnote>
  <w:footnote w:id="85">
    <w:p w14:paraId="0ED92766" w14:textId="523D3F9C" w:rsidR="004817B3" w:rsidRDefault="00886761">
      <w:pPr>
        <w:pStyle w:val="Voetnoottekst"/>
      </w:pPr>
      <w:r>
        <w:rPr>
          <w:rStyle w:val="Voetnootmarkering"/>
        </w:rPr>
        <w:footnoteRef/>
      </w:r>
      <w:r>
        <w:t xml:space="preserve"> </w:t>
      </w:r>
      <w:r>
        <w:tab/>
        <w:t xml:space="preserve">Artikel 3.7 lid 1 onder c </w:t>
      </w:r>
      <w:r w:rsidRPr="00FE1BC7">
        <w:t>Besluit elektronische publicaties</w:t>
      </w:r>
    </w:p>
  </w:footnote>
  <w:footnote w:id="8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88">
    <w:p w14:paraId="2E97C4FB" w14:textId="77777777" w:rsidR="00E43714" w:rsidRDefault="00E43714" w:rsidP="00E43714">
      <w:pPr>
        <w:pStyle w:val="Voetnoottekst"/>
      </w:pPr>
      <w:r>
        <w:rPr>
          <w:rStyle w:val="Voetnootmarkering"/>
        </w:rPr>
        <w:footnoteRef/>
      </w:r>
      <w:r>
        <w:t xml:space="preserve"> </w:t>
      </w:r>
      <w:r>
        <w:tab/>
        <w:t>Artikel 6:7 Awb</w:t>
      </w:r>
    </w:p>
  </w:footnote>
  <w:footnote w:id="89">
    <w:p w14:paraId="0F6C8CE8" w14:textId="77777777" w:rsidR="00E43714" w:rsidRDefault="00E43714" w:rsidP="00E43714">
      <w:pPr>
        <w:pStyle w:val="Voetnoottekst"/>
      </w:pPr>
      <w:r>
        <w:rPr>
          <w:rStyle w:val="Voetnootmarkering"/>
        </w:rPr>
        <w:footnoteRef/>
      </w:r>
      <w:r>
        <w:t xml:space="preserve"> </w:t>
      </w:r>
      <w:r>
        <w:tab/>
        <w:t>Artikel 6:8 lid 1 Awb</w:t>
      </w:r>
    </w:p>
  </w:footnote>
  <w:footnote w:id="90">
    <w:p w14:paraId="414CDCC5" w14:textId="4860C371" w:rsidR="004817B3" w:rsidRDefault="00886761">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9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9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9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9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9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97">
    <w:p w14:paraId="53ECDDBD" w14:textId="77777777" w:rsidR="00E43714" w:rsidRDefault="00E43714" w:rsidP="00E43714">
      <w:pPr>
        <w:pStyle w:val="Voetnoottekst"/>
      </w:pPr>
      <w:r>
        <w:rPr>
          <w:rStyle w:val="Voetnootmarkering"/>
        </w:rPr>
        <w:footnoteRef/>
      </w:r>
      <w:r>
        <w:t xml:space="preserve"> </w:t>
      </w:r>
      <w:r>
        <w:tab/>
        <w:t>Artikel 8:51d Awb</w:t>
      </w:r>
    </w:p>
  </w:footnote>
  <w:footnote w:id="9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jo 8:51a lid 1 Awb</w:t>
      </w:r>
    </w:p>
  </w:footnote>
  <w:footnote w:id="9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0">
    <w:p w14:paraId="2DA848FF" w14:textId="3F2E9B59" w:rsidR="004817B3" w:rsidRDefault="00886761">
      <w:pPr>
        <w:pStyle w:val="Voetnoottekst"/>
      </w:pPr>
      <w:r>
        <w:rPr>
          <w:rStyle w:val="Voetnootmarkering"/>
        </w:rPr>
        <w:footnoteRef/>
      </w:r>
      <w:r>
        <w:t xml:space="preserve"> </w:t>
      </w:r>
      <w:r>
        <w:tab/>
        <w:t>Artikel 8:51d jo 8:51b lid 2 jo 8:51 onder b Awb</w:t>
      </w:r>
    </w:p>
  </w:footnote>
  <w:footnote w:id="10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03">
    <w:p w14:paraId="7A6E6BAC" w14:textId="77777777" w:rsidR="00E43714" w:rsidRDefault="00E43714" w:rsidP="00E43714">
      <w:pPr>
        <w:pStyle w:val="Voetnoottekst"/>
      </w:pPr>
      <w:r>
        <w:rPr>
          <w:rStyle w:val="Voetnootmarkering"/>
        </w:rPr>
        <w:footnoteRef/>
      </w:r>
      <w:r>
        <w:t xml:space="preserve"> </w:t>
      </w:r>
      <w:r>
        <w:tab/>
        <w:t>Artikel 8:70 Awb</w:t>
      </w:r>
    </w:p>
  </w:footnote>
  <w:footnote w:id="10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0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0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0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08">
    <w:p w14:paraId="59A2FD13" w14:textId="5795E372" w:rsidR="00E43714" w:rsidRDefault="00E43714" w:rsidP="00E43714">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10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113">
    <w:p w14:paraId="01FB0DE3" w14:textId="77777777" w:rsidR="00E43714" w:rsidRDefault="00E43714" w:rsidP="00E43714">
      <w:pPr>
        <w:pStyle w:val="Voetnoottekst"/>
      </w:pPr>
      <w:r>
        <w:rPr>
          <w:rStyle w:val="Voetnootmarkering"/>
        </w:rPr>
        <w:footnoteRef/>
      </w:r>
      <w:r>
        <w:t xml:space="preserve"> </w:t>
      </w:r>
      <w:r>
        <w:tab/>
        <w:t>Bijlage VIII Ob</w:t>
      </w:r>
    </w:p>
  </w:footnote>
  <w:footnote w:id="114">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43673A" w14:textId="77777777" w:rsidR="006B4ED3" w:rsidRDefault="006B4ED3">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12A8C02"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12E0F">
            <w:rPr>
              <w:noProof/>
            </w:rPr>
            <w:t>omgevingsplan</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50B54F0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812E0F">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0A739CB" w:rsidR="0078768C" w:rsidRPr="00CA6C0C" w:rsidRDefault="00A70AFD" w:rsidP="00FF3E80">
          <w:r>
            <w:fldChar w:fldCharType="begin"/>
          </w:r>
          <w:r>
            <w:instrText xml:space="preserve"> SAVEDATE  \@ "d MMMM yyyy" </w:instrText>
          </w:r>
          <w:r>
            <w:fldChar w:fldCharType="separate"/>
          </w:r>
          <w:r w:rsidR="004A4821">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5A9EEC" w14:textId="77777777" w:rsidR="006B4ED3" w:rsidRDefault="006B4ED3">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9C35E06"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12E0F">
      <w:rPr>
        <w:noProof/>
      </w:rPr>
      <w:t>omgevingsplan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12E0F">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12E0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A4821">
      <w:rPr>
        <w:noProof/>
      </w:rPr>
      <w:t>21 november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77CDA" w14:textId="7427CCA5" w:rsidR="005043F0" w:rsidRDefault="005043F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12E0F">
      <w:rPr>
        <w:noProof/>
      </w:rPr>
      <w:t>omgevingsplan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12E0F">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12E0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A4821">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8"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9"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0"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19"/>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1779618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707756719">
    <w:abstractNumId w:val="11"/>
  </w:num>
  <w:num w:numId="14" w16cid:durableId="1517964712">
    <w:abstractNumId w:val="4"/>
  </w:num>
  <w:num w:numId="15" w16cid:durableId="72708689">
    <w:abstractNumId w:val="1"/>
  </w:num>
  <w:num w:numId="16" w16cid:durableId="117259771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50420336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4682818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885721920">
    <w:abstractNumId w:val="0"/>
  </w:num>
  <w:num w:numId="20" w16cid:durableId="2102404908">
    <w:abstractNumId w:val="17"/>
  </w:num>
  <w:num w:numId="21" w16cid:durableId="80008046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404065299">
    <w:abstractNumId w:val="6"/>
  </w:num>
  <w:num w:numId="23" w16cid:durableId="1793401639">
    <w:abstractNumId w:val="9"/>
  </w:num>
  <w:num w:numId="24" w16cid:durableId="1206140369">
    <w:abstractNumId w:val="16"/>
  </w:num>
  <w:num w:numId="25" w16cid:durableId="967586949">
    <w:abstractNumId w:val="13"/>
  </w:num>
  <w:num w:numId="26" w16cid:durableId="246351705">
    <w:abstractNumId w:val="8"/>
  </w:num>
  <w:num w:numId="27" w16cid:durableId="458307524">
    <w:abstractNumId w:val="10"/>
  </w:num>
  <w:num w:numId="28" w16cid:durableId="336690558">
    <w:abstractNumId w:val="20"/>
  </w:num>
  <w:num w:numId="29" w16cid:durableId="294485268">
    <w:abstractNumId w:val="12"/>
  </w:num>
  <w:num w:numId="30" w16cid:durableId="1137068730">
    <w:abstractNumId w:val="15"/>
  </w:num>
  <w:num w:numId="31" w16cid:durableId="2085377017">
    <w:abstractNumId w:val="3"/>
  </w:num>
  <w:num w:numId="32"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769550359">
    <w:abstractNumId w:val="18"/>
  </w:num>
  <w:num w:numId="41" w16cid:durableId="8215774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4143961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1543015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2231768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3736543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7791785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9793356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98098853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01" w:val="Toepassingsprofiel omgevingsplan"/>
    <w:docVar w:name="ID002" w:val="2.1.0"/>
    <w:docVar w:name="ID003" w:val="TPOD-OP"/>
    <w:docVar w:name="ID004" w:val="tpod"/>
    <w:docVar w:name="ID005" w:val="GN-DEF"/>
    <w:docVar w:name="ID006" w:val="ST"/>
    <w:docVar w:name="ID007" w:val="cc-by-nd"/>
    <w:docVar w:name="ID008" w:val="2023-01-09"/>
    <w:docVar w:name="ID01" w:val="omgevingsplan"/>
    <w:docVar w:name="ID01_CAPS" w:val="Omgevingsplan"/>
    <w:docVar w:name="ID01+" w:val="het omgevingsplan"/>
    <w:docVar w:name="ID01+_CAPS" w:val="Het omgevingsplan"/>
    <w:docVar w:name="ID010" w:val="geen"/>
    <w:docVar w:name="ID011" w:val="Onwaar"/>
    <w:docVar w:name="ID012" w:val="0"/>
    <w:docVar w:name="ID013" w:val="Onwaar"/>
    <w:docVar w:name="ID02" w:val="het"/>
    <w:docVar w:name="ID03" w:val="op"/>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9C"/>
    <w:rsid w:val="000025B2"/>
    <w:rsid w:val="000026A9"/>
    <w:rsid w:val="0000284A"/>
    <w:rsid w:val="000029BD"/>
    <w:rsid w:val="00002BE4"/>
    <w:rsid w:val="00002CE5"/>
    <w:rsid w:val="00002E9A"/>
    <w:rsid w:val="0000302B"/>
    <w:rsid w:val="00003088"/>
    <w:rsid w:val="000030A7"/>
    <w:rsid w:val="000030F6"/>
    <w:rsid w:val="000031A2"/>
    <w:rsid w:val="00003291"/>
    <w:rsid w:val="0000329E"/>
    <w:rsid w:val="000032B9"/>
    <w:rsid w:val="000033C5"/>
    <w:rsid w:val="0000345F"/>
    <w:rsid w:val="000034F9"/>
    <w:rsid w:val="0000373F"/>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11"/>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1E7"/>
    <w:rsid w:val="000102F9"/>
    <w:rsid w:val="000104E4"/>
    <w:rsid w:val="00010636"/>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68"/>
    <w:rsid w:val="000149A7"/>
    <w:rsid w:val="00014BD7"/>
    <w:rsid w:val="00014C94"/>
    <w:rsid w:val="00014CAA"/>
    <w:rsid w:val="00014CB2"/>
    <w:rsid w:val="00014D1E"/>
    <w:rsid w:val="00015019"/>
    <w:rsid w:val="000151D4"/>
    <w:rsid w:val="000152A3"/>
    <w:rsid w:val="000152DC"/>
    <w:rsid w:val="00015370"/>
    <w:rsid w:val="00015423"/>
    <w:rsid w:val="000154D8"/>
    <w:rsid w:val="00015503"/>
    <w:rsid w:val="00015701"/>
    <w:rsid w:val="0001571E"/>
    <w:rsid w:val="00015835"/>
    <w:rsid w:val="0001583B"/>
    <w:rsid w:val="0001587B"/>
    <w:rsid w:val="00015BAD"/>
    <w:rsid w:val="00015C74"/>
    <w:rsid w:val="00015CA2"/>
    <w:rsid w:val="00015D0D"/>
    <w:rsid w:val="0001608D"/>
    <w:rsid w:val="00016134"/>
    <w:rsid w:val="00016212"/>
    <w:rsid w:val="00016320"/>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3AF"/>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FB7"/>
    <w:rsid w:val="00023FC9"/>
    <w:rsid w:val="00023FFE"/>
    <w:rsid w:val="00024083"/>
    <w:rsid w:val="000241AF"/>
    <w:rsid w:val="00024217"/>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3A8"/>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62"/>
    <w:rsid w:val="00034A83"/>
    <w:rsid w:val="00034B99"/>
    <w:rsid w:val="00034BAA"/>
    <w:rsid w:val="00034C60"/>
    <w:rsid w:val="0003502E"/>
    <w:rsid w:val="0003512A"/>
    <w:rsid w:val="00035197"/>
    <w:rsid w:val="0003529F"/>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125"/>
    <w:rsid w:val="000403D3"/>
    <w:rsid w:val="00040563"/>
    <w:rsid w:val="00040564"/>
    <w:rsid w:val="00040599"/>
    <w:rsid w:val="000406C4"/>
    <w:rsid w:val="0004079C"/>
    <w:rsid w:val="0004094A"/>
    <w:rsid w:val="00040BCC"/>
    <w:rsid w:val="00040EE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BF"/>
    <w:rsid w:val="0004236F"/>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EC9"/>
    <w:rsid w:val="0004708F"/>
    <w:rsid w:val="0004726C"/>
    <w:rsid w:val="000473A5"/>
    <w:rsid w:val="00047430"/>
    <w:rsid w:val="000474BD"/>
    <w:rsid w:val="0004752F"/>
    <w:rsid w:val="00047703"/>
    <w:rsid w:val="00047705"/>
    <w:rsid w:val="000477F3"/>
    <w:rsid w:val="00047A0E"/>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95D"/>
    <w:rsid w:val="00051A28"/>
    <w:rsid w:val="00051C32"/>
    <w:rsid w:val="00051F37"/>
    <w:rsid w:val="000520BA"/>
    <w:rsid w:val="000520BE"/>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191"/>
    <w:rsid w:val="00053394"/>
    <w:rsid w:val="000533A0"/>
    <w:rsid w:val="0005363B"/>
    <w:rsid w:val="000539FB"/>
    <w:rsid w:val="00053B1D"/>
    <w:rsid w:val="00053D0A"/>
    <w:rsid w:val="00053F65"/>
    <w:rsid w:val="000541BB"/>
    <w:rsid w:val="00054435"/>
    <w:rsid w:val="000544B6"/>
    <w:rsid w:val="00054566"/>
    <w:rsid w:val="000545D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DBE"/>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D6C"/>
    <w:rsid w:val="00056F09"/>
    <w:rsid w:val="00057011"/>
    <w:rsid w:val="000571D9"/>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796"/>
    <w:rsid w:val="00060A07"/>
    <w:rsid w:val="00060A1F"/>
    <w:rsid w:val="00060B57"/>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61"/>
    <w:rsid w:val="00062137"/>
    <w:rsid w:val="000622A6"/>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7"/>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DB"/>
    <w:rsid w:val="000717F8"/>
    <w:rsid w:val="00071810"/>
    <w:rsid w:val="000718BD"/>
    <w:rsid w:val="000718DD"/>
    <w:rsid w:val="00071910"/>
    <w:rsid w:val="00071C29"/>
    <w:rsid w:val="00071DF9"/>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82C"/>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1F8"/>
    <w:rsid w:val="0008120C"/>
    <w:rsid w:val="00081234"/>
    <w:rsid w:val="00081283"/>
    <w:rsid w:val="00081409"/>
    <w:rsid w:val="000814E6"/>
    <w:rsid w:val="00081567"/>
    <w:rsid w:val="0008160C"/>
    <w:rsid w:val="000816AA"/>
    <w:rsid w:val="0008172F"/>
    <w:rsid w:val="0008178B"/>
    <w:rsid w:val="000817E8"/>
    <w:rsid w:val="00081B59"/>
    <w:rsid w:val="00081BA9"/>
    <w:rsid w:val="00081BE4"/>
    <w:rsid w:val="00081C53"/>
    <w:rsid w:val="00081C6D"/>
    <w:rsid w:val="00081C82"/>
    <w:rsid w:val="00081C8E"/>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F2"/>
    <w:rsid w:val="00082918"/>
    <w:rsid w:val="00082D16"/>
    <w:rsid w:val="00082DD6"/>
    <w:rsid w:val="00082F0E"/>
    <w:rsid w:val="00082F35"/>
    <w:rsid w:val="000832D2"/>
    <w:rsid w:val="000832E3"/>
    <w:rsid w:val="0008337F"/>
    <w:rsid w:val="000834C3"/>
    <w:rsid w:val="000834E6"/>
    <w:rsid w:val="0008352D"/>
    <w:rsid w:val="00083571"/>
    <w:rsid w:val="000836D8"/>
    <w:rsid w:val="000836DD"/>
    <w:rsid w:val="00083808"/>
    <w:rsid w:val="00083864"/>
    <w:rsid w:val="00083954"/>
    <w:rsid w:val="00083FD2"/>
    <w:rsid w:val="0008406E"/>
    <w:rsid w:val="00084170"/>
    <w:rsid w:val="00084335"/>
    <w:rsid w:val="000844B2"/>
    <w:rsid w:val="00084790"/>
    <w:rsid w:val="000847EC"/>
    <w:rsid w:val="00084825"/>
    <w:rsid w:val="000849AC"/>
    <w:rsid w:val="00084A40"/>
    <w:rsid w:val="00084AEE"/>
    <w:rsid w:val="00084B50"/>
    <w:rsid w:val="00084DBB"/>
    <w:rsid w:val="00085076"/>
    <w:rsid w:val="00085088"/>
    <w:rsid w:val="000851D3"/>
    <w:rsid w:val="00085221"/>
    <w:rsid w:val="000852C2"/>
    <w:rsid w:val="00085316"/>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93B"/>
    <w:rsid w:val="00086A24"/>
    <w:rsid w:val="00086B01"/>
    <w:rsid w:val="00086C8E"/>
    <w:rsid w:val="00086E5C"/>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3A8"/>
    <w:rsid w:val="00093503"/>
    <w:rsid w:val="000936E9"/>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48A"/>
    <w:rsid w:val="00095568"/>
    <w:rsid w:val="00095684"/>
    <w:rsid w:val="000956DA"/>
    <w:rsid w:val="0009573F"/>
    <w:rsid w:val="00095791"/>
    <w:rsid w:val="000957C6"/>
    <w:rsid w:val="000957D0"/>
    <w:rsid w:val="0009588D"/>
    <w:rsid w:val="0009599F"/>
    <w:rsid w:val="00095A11"/>
    <w:rsid w:val="00095BCD"/>
    <w:rsid w:val="00095F81"/>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BB"/>
    <w:rsid w:val="00097D6E"/>
    <w:rsid w:val="00097FD3"/>
    <w:rsid w:val="000A0056"/>
    <w:rsid w:val="000A0245"/>
    <w:rsid w:val="000A030A"/>
    <w:rsid w:val="000A042A"/>
    <w:rsid w:val="000A06F0"/>
    <w:rsid w:val="000A0797"/>
    <w:rsid w:val="000A0AFE"/>
    <w:rsid w:val="000A0B1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1E7"/>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662"/>
    <w:rsid w:val="000A5663"/>
    <w:rsid w:val="000A56DB"/>
    <w:rsid w:val="000A5758"/>
    <w:rsid w:val="000A57E9"/>
    <w:rsid w:val="000A5997"/>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982"/>
    <w:rsid w:val="000B6C7A"/>
    <w:rsid w:val="000B702E"/>
    <w:rsid w:val="000B707C"/>
    <w:rsid w:val="000B71E2"/>
    <w:rsid w:val="000B7240"/>
    <w:rsid w:val="000B733E"/>
    <w:rsid w:val="000B7466"/>
    <w:rsid w:val="000B74A5"/>
    <w:rsid w:val="000B74B6"/>
    <w:rsid w:val="000B7579"/>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36A"/>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98"/>
    <w:rsid w:val="000C1E58"/>
    <w:rsid w:val="000C1EB3"/>
    <w:rsid w:val="000C1F68"/>
    <w:rsid w:val="000C2056"/>
    <w:rsid w:val="000C208E"/>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AA1"/>
    <w:rsid w:val="000D2BB4"/>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057"/>
    <w:rsid w:val="000D4061"/>
    <w:rsid w:val="000D41DD"/>
    <w:rsid w:val="000D4309"/>
    <w:rsid w:val="000D4337"/>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CE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46"/>
    <w:rsid w:val="000E5796"/>
    <w:rsid w:val="000E58B5"/>
    <w:rsid w:val="000E5959"/>
    <w:rsid w:val="000E5CEC"/>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C6"/>
    <w:rsid w:val="000E7452"/>
    <w:rsid w:val="000E74A7"/>
    <w:rsid w:val="000E76D8"/>
    <w:rsid w:val="000E7773"/>
    <w:rsid w:val="000E777B"/>
    <w:rsid w:val="000E77DC"/>
    <w:rsid w:val="000E78C4"/>
    <w:rsid w:val="000E7BD8"/>
    <w:rsid w:val="000E7D1C"/>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47"/>
    <w:rsid w:val="000F1095"/>
    <w:rsid w:val="000F118D"/>
    <w:rsid w:val="000F11FA"/>
    <w:rsid w:val="000F12A9"/>
    <w:rsid w:val="000F13B8"/>
    <w:rsid w:val="000F1414"/>
    <w:rsid w:val="000F146D"/>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B1"/>
    <w:rsid w:val="000F431F"/>
    <w:rsid w:val="000F4389"/>
    <w:rsid w:val="000F44E7"/>
    <w:rsid w:val="000F44F3"/>
    <w:rsid w:val="000F4526"/>
    <w:rsid w:val="000F457A"/>
    <w:rsid w:val="000F47AE"/>
    <w:rsid w:val="000F49B3"/>
    <w:rsid w:val="000F4A97"/>
    <w:rsid w:val="000F4B4B"/>
    <w:rsid w:val="000F4B7D"/>
    <w:rsid w:val="000F4B8E"/>
    <w:rsid w:val="000F4CDD"/>
    <w:rsid w:val="000F4D3A"/>
    <w:rsid w:val="000F4F54"/>
    <w:rsid w:val="000F4FB5"/>
    <w:rsid w:val="000F4FD4"/>
    <w:rsid w:val="000F4FEE"/>
    <w:rsid w:val="000F5378"/>
    <w:rsid w:val="000F5413"/>
    <w:rsid w:val="000F54C8"/>
    <w:rsid w:val="000F579F"/>
    <w:rsid w:val="000F5BA8"/>
    <w:rsid w:val="000F5E0E"/>
    <w:rsid w:val="000F5E21"/>
    <w:rsid w:val="000F60C9"/>
    <w:rsid w:val="000F6103"/>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81"/>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7A9"/>
    <w:rsid w:val="001048A4"/>
    <w:rsid w:val="001048AB"/>
    <w:rsid w:val="00104959"/>
    <w:rsid w:val="00104983"/>
    <w:rsid w:val="00104AF0"/>
    <w:rsid w:val="00104BDE"/>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07E2E"/>
    <w:rsid w:val="001101A8"/>
    <w:rsid w:val="0011036E"/>
    <w:rsid w:val="00110384"/>
    <w:rsid w:val="00110490"/>
    <w:rsid w:val="00110505"/>
    <w:rsid w:val="001105DB"/>
    <w:rsid w:val="00110625"/>
    <w:rsid w:val="0011068E"/>
    <w:rsid w:val="00110761"/>
    <w:rsid w:val="00110792"/>
    <w:rsid w:val="0011093C"/>
    <w:rsid w:val="0011097D"/>
    <w:rsid w:val="001109F7"/>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C6"/>
    <w:rsid w:val="001123F5"/>
    <w:rsid w:val="0011249C"/>
    <w:rsid w:val="00112615"/>
    <w:rsid w:val="001127DE"/>
    <w:rsid w:val="00112897"/>
    <w:rsid w:val="001129CD"/>
    <w:rsid w:val="00112B3A"/>
    <w:rsid w:val="00112BBC"/>
    <w:rsid w:val="00112C88"/>
    <w:rsid w:val="00112D63"/>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4AE"/>
    <w:rsid w:val="00117616"/>
    <w:rsid w:val="001177B9"/>
    <w:rsid w:val="001177FD"/>
    <w:rsid w:val="00117803"/>
    <w:rsid w:val="00117906"/>
    <w:rsid w:val="0011791F"/>
    <w:rsid w:val="001179D3"/>
    <w:rsid w:val="00117A66"/>
    <w:rsid w:val="00117A9A"/>
    <w:rsid w:val="00117B29"/>
    <w:rsid w:val="00117B38"/>
    <w:rsid w:val="00117C0D"/>
    <w:rsid w:val="00117C72"/>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89C"/>
    <w:rsid w:val="00121A6B"/>
    <w:rsid w:val="00121BA4"/>
    <w:rsid w:val="00121BC8"/>
    <w:rsid w:val="00121DE3"/>
    <w:rsid w:val="00121E1C"/>
    <w:rsid w:val="00121EAA"/>
    <w:rsid w:val="00121FA2"/>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138"/>
    <w:rsid w:val="00124278"/>
    <w:rsid w:val="00124432"/>
    <w:rsid w:val="0012451F"/>
    <w:rsid w:val="00124578"/>
    <w:rsid w:val="001245C9"/>
    <w:rsid w:val="001245D3"/>
    <w:rsid w:val="001248E9"/>
    <w:rsid w:val="00124A2C"/>
    <w:rsid w:val="00124A32"/>
    <w:rsid w:val="00124A53"/>
    <w:rsid w:val="00124C85"/>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895"/>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7A"/>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659"/>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5E2"/>
    <w:rsid w:val="001427BD"/>
    <w:rsid w:val="001429C3"/>
    <w:rsid w:val="00142A0E"/>
    <w:rsid w:val="00142AA7"/>
    <w:rsid w:val="00143017"/>
    <w:rsid w:val="0014301D"/>
    <w:rsid w:val="00143118"/>
    <w:rsid w:val="00143142"/>
    <w:rsid w:val="0014336D"/>
    <w:rsid w:val="001433C3"/>
    <w:rsid w:val="0014369C"/>
    <w:rsid w:val="00143811"/>
    <w:rsid w:val="00143867"/>
    <w:rsid w:val="001438C3"/>
    <w:rsid w:val="001439C8"/>
    <w:rsid w:val="00143A46"/>
    <w:rsid w:val="00143B63"/>
    <w:rsid w:val="00143D43"/>
    <w:rsid w:val="00143DD7"/>
    <w:rsid w:val="001440E7"/>
    <w:rsid w:val="00144272"/>
    <w:rsid w:val="0014453F"/>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C"/>
    <w:rsid w:val="00153CA1"/>
    <w:rsid w:val="00153D1D"/>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0A"/>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6E"/>
    <w:rsid w:val="00157DAB"/>
    <w:rsid w:val="00157EA1"/>
    <w:rsid w:val="00157FB6"/>
    <w:rsid w:val="00160023"/>
    <w:rsid w:val="001600A2"/>
    <w:rsid w:val="00160172"/>
    <w:rsid w:val="001602D5"/>
    <w:rsid w:val="0016033C"/>
    <w:rsid w:val="00160536"/>
    <w:rsid w:val="001605A7"/>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26"/>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1D"/>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547"/>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A03"/>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4"/>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6B1"/>
    <w:rsid w:val="001817AA"/>
    <w:rsid w:val="001819B9"/>
    <w:rsid w:val="00181AC8"/>
    <w:rsid w:val="00181B76"/>
    <w:rsid w:val="00181B82"/>
    <w:rsid w:val="00181BBF"/>
    <w:rsid w:val="00181C6F"/>
    <w:rsid w:val="00181CD5"/>
    <w:rsid w:val="00181D4D"/>
    <w:rsid w:val="00181DC0"/>
    <w:rsid w:val="00181E8E"/>
    <w:rsid w:val="00181F48"/>
    <w:rsid w:val="0018207B"/>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6E"/>
    <w:rsid w:val="001861FC"/>
    <w:rsid w:val="0018626D"/>
    <w:rsid w:val="00186392"/>
    <w:rsid w:val="001863E7"/>
    <w:rsid w:val="00186467"/>
    <w:rsid w:val="00186520"/>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9D"/>
    <w:rsid w:val="00191D85"/>
    <w:rsid w:val="00191E8D"/>
    <w:rsid w:val="00191ED2"/>
    <w:rsid w:val="00191F10"/>
    <w:rsid w:val="00191F50"/>
    <w:rsid w:val="00191F76"/>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2F"/>
    <w:rsid w:val="00192D69"/>
    <w:rsid w:val="00192EF4"/>
    <w:rsid w:val="00192F12"/>
    <w:rsid w:val="00192F19"/>
    <w:rsid w:val="00193028"/>
    <w:rsid w:val="00193113"/>
    <w:rsid w:val="001932D0"/>
    <w:rsid w:val="001932E5"/>
    <w:rsid w:val="0019331D"/>
    <w:rsid w:val="001933A0"/>
    <w:rsid w:val="001933A4"/>
    <w:rsid w:val="001934B1"/>
    <w:rsid w:val="001937BF"/>
    <w:rsid w:val="00193837"/>
    <w:rsid w:val="001938A8"/>
    <w:rsid w:val="00193CCA"/>
    <w:rsid w:val="00193D50"/>
    <w:rsid w:val="00194056"/>
    <w:rsid w:val="0019415D"/>
    <w:rsid w:val="00194312"/>
    <w:rsid w:val="0019434D"/>
    <w:rsid w:val="00194362"/>
    <w:rsid w:val="001943DD"/>
    <w:rsid w:val="00194586"/>
    <w:rsid w:val="00194668"/>
    <w:rsid w:val="00194696"/>
    <w:rsid w:val="00194700"/>
    <w:rsid w:val="001948A4"/>
    <w:rsid w:val="00194B9B"/>
    <w:rsid w:val="00194C9D"/>
    <w:rsid w:val="00194CC2"/>
    <w:rsid w:val="00194D7B"/>
    <w:rsid w:val="00195104"/>
    <w:rsid w:val="00195239"/>
    <w:rsid w:val="001952FA"/>
    <w:rsid w:val="00195452"/>
    <w:rsid w:val="001955A0"/>
    <w:rsid w:val="0019577B"/>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D60"/>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7EC"/>
    <w:rsid w:val="001A3800"/>
    <w:rsid w:val="001A39C2"/>
    <w:rsid w:val="001A39DF"/>
    <w:rsid w:val="001A3A4C"/>
    <w:rsid w:val="001A3A79"/>
    <w:rsid w:val="001A3B89"/>
    <w:rsid w:val="001A3C41"/>
    <w:rsid w:val="001A3CAF"/>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E4F"/>
    <w:rsid w:val="001B4F42"/>
    <w:rsid w:val="001B5130"/>
    <w:rsid w:val="001B5157"/>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27C"/>
    <w:rsid w:val="001B727D"/>
    <w:rsid w:val="001B72F6"/>
    <w:rsid w:val="001B7314"/>
    <w:rsid w:val="001B7354"/>
    <w:rsid w:val="001B7414"/>
    <w:rsid w:val="001B76E5"/>
    <w:rsid w:val="001B7B7E"/>
    <w:rsid w:val="001B7BA6"/>
    <w:rsid w:val="001B7C7D"/>
    <w:rsid w:val="001B7CB5"/>
    <w:rsid w:val="001B7D5E"/>
    <w:rsid w:val="001B7E7B"/>
    <w:rsid w:val="001B7FBB"/>
    <w:rsid w:val="001B7FD6"/>
    <w:rsid w:val="001C01C2"/>
    <w:rsid w:val="001C0518"/>
    <w:rsid w:val="001C0584"/>
    <w:rsid w:val="001C06A6"/>
    <w:rsid w:val="001C071B"/>
    <w:rsid w:val="001C078C"/>
    <w:rsid w:val="001C07A6"/>
    <w:rsid w:val="001C081E"/>
    <w:rsid w:val="001C0B4A"/>
    <w:rsid w:val="001C0B8C"/>
    <w:rsid w:val="001C0DAC"/>
    <w:rsid w:val="001C0E81"/>
    <w:rsid w:val="001C0EE7"/>
    <w:rsid w:val="001C0F3D"/>
    <w:rsid w:val="001C0F4A"/>
    <w:rsid w:val="001C112E"/>
    <w:rsid w:val="001C1472"/>
    <w:rsid w:val="001C14DA"/>
    <w:rsid w:val="001C183C"/>
    <w:rsid w:val="001C194F"/>
    <w:rsid w:val="001C19D6"/>
    <w:rsid w:val="001C1BCF"/>
    <w:rsid w:val="001C1C8E"/>
    <w:rsid w:val="001C1D06"/>
    <w:rsid w:val="001C1E1C"/>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3D5"/>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BA"/>
    <w:rsid w:val="001C74D4"/>
    <w:rsid w:val="001C7595"/>
    <w:rsid w:val="001C7753"/>
    <w:rsid w:val="001C779A"/>
    <w:rsid w:val="001C780D"/>
    <w:rsid w:val="001C78A4"/>
    <w:rsid w:val="001C78E5"/>
    <w:rsid w:val="001C7984"/>
    <w:rsid w:val="001C7AC9"/>
    <w:rsid w:val="001C7EB8"/>
    <w:rsid w:val="001C7EBB"/>
    <w:rsid w:val="001D0116"/>
    <w:rsid w:val="001D026B"/>
    <w:rsid w:val="001D032E"/>
    <w:rsid w:val="001D0394"/>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9"/>
    <w:rsid w:val="001D14CF"/>
    <w:rsid w:val="001D1649"/>
    <w:rsid w:val="001D1741"/>
    <w:rsid w:val="001D1848"/>
    <w:rsid w:val="001D184D"/>
    <w:rsid w:val="001D1A08"/>
    <w:rsid w:val="001D1A54"/>
    <w:rsid w:val="001D1AC9"/>
    <w:rsid w:val="001D1B4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CB3"/>
    <w:rsid w:val="001D2CF8"/>
    <w:rsid w:val="001D2F3E"/>
    <w:rsid w:val="001D3013"/>
    <w:rsid w:val="001D3066"/>
    <w:rsid w:val="001D3151"/>
    <w:rsid w:val="001D3183"/>
    <w:rsid w:val="001D327C"/>
    <w:rsid w:val="001D33F7"/>
    <w:rsid w:val="001D3535"/>
    <w:rsid w:val="001D3548"/>
    <w:rsid w:val="001D36B2"/>
    <w:rsid w:val="001D374E"/>
    <w:rsid w:val="001D384E"/>
    <w:rsid w:val="001D392B"/>
    <w:rsid w:val="001D395E"/>
    <w:rsid w:val="001D3AB7"/>
    <w:rsid w:val="001D3C65"/>
    <w:rsid w:val="001D3C6F"/>
    <w:rsid w:val="001D3D06"/>
    <w:rsid w:val="001D3D0C"/>
    <w:rsid w:val="001D4131"/>
    <w:rsid w:val="001D4354"/>
    <w:rsid w:val="001D43B4"/>
    <w:rsid w:val="001D44CF"/>
    <w:rsid w:val="001D4593"/>
    <w:rsid w:val="001D45E2"/>
    <w:rsid w:val="001D4601"/>
    <w:rsid w:val="001D4647"/>
    <w:rsid w:val="001D47CF"/>
    <w:rsid w:val="001D4897"/>
    <w:rsid w:val="001D49A1"/>
    <w:rsid w:val="001D4B56"/>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1A"/>
    <w:rsid w:val="001E603B"/>
    <w:rsid w:val="001E6057"/>
    <w:rsid w:val="001E6108"/>
    <w:rsid w:val="001E61F5"/>
    <w:rsid w:val="001E6369"/>
    <w:rsid w:val="001E63DE"/>
    <w:rsid w:val="001E6422"/>
    <w:rsid w:val="001E64C3"/>
    <w:rsid w:val="001E65FA"/>
    <w:rsid w:val="001E66F1"/>
    <w:rsid w:val="001E6706"/>
    <w:rsid w:val="001E6885"/>
    <w:rsid w:val="001E68C0"/>
    <w:rsid w:val="001E6A32"/>
    <w:rsid w:val="001E6AE0"/>
    <w:rsid w:val="001E6CA5"/>
    <w:rsid w:val="001E6D6D"/>
    <w:rsid w:val="001E6F16"/>
    <w:rsid w:val="001E701C"/>
    <w:rsid w:val="001E70F8"/>
    <w:rsid w:val="001E714B"/>
    <w:rsid w:val="001E72D3"/>
    <w:rsid w:val="001E75C8"/>
    <w:rsid w:val="001E76EB"/>
    <w:rsid w:val="001E76FF"/>
    <w:rsid w:val="001E7ABB"/>
    <w:rsid w:val="001E7AF2"/>
    <w:rsid w:val="001E7BA6"/>
    <w:rsid w:val="001E7D8A"/>
    <w:rsid w:val="001F0137"/>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32A"/>
    <w:rsid w:val="001F149C"/>
    <w:rsid w:val="001F1593"/>
    <w:rsid w:val="001F168A"/>
    <w:rsid w:val="001F174F"/>
    <w:rsid w:val="001F182D"/>
    <w:rsid w:val="001F183A"/>
    <w:rsid w:val="001F18B2"/>
    <w:rsid w:val="001F19E6"/>
    <w:rsid w:val="001F1AEE"/>
    <w:rsid w:val="001F1C34"/>
    <w:rsid w:val="001F1F42"/>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DE"/>
    <w:rsid w:val="001F39EE"/>
    <w:rsid w:val="001F3BAF"/>
    <w:rsid w:val="001F3E3C"/>
    <w:rsid w:val="001F3EE8"/>
    <w:rsid w:val="001F3F62"/>
    <w:rsid w:val="001F41DC"/>
    <w:rsid w:val="001F451A"/>
    <w:rsid w:val="001F4843"/>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60"/>
    <w:rsid w:val="001F7680"/>
    <w:rsid w:val="001F78EC"/>
    <w:rsid w:val="001F7A26"/>
    <w:rsid w:val="001F7C98"/>
    <w:rsid w:val="001F7CB3"/>
    <w:rsid w:val="001F7DB5"/>
    <w:rsid w:val="001F7ECA"/>
    <w:rsid w:val="001F7F17"/>
    <w:rsid w:val="001F7FC3"/>
    <w:rsid w:val="001F7FF7"/>
    <w:rsid w:val="00200139"/>
    <w:rsid w:val="002002B7"/>
    <w:rsid w:val="00200344"/>
    <w:rsid w:val="00200358"/>
    <w:rsid w:val="002003C3"/>
    <w:rsid w:val="0020048A"/>
    <w:rsid w:val="0020052B"/>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DB"/>
    <w:rsid w:val="00202D92"/>
    <w:rsid w:val="00202DF2"/>
    <w:rsid w:val="00202E0F"/>
    <w:rsid w:val="002030BE"/>
    <w:rsid w:val="00203439"/>
    <w:rsid w:val="0020364E"/>
    <w:rsid w:val="00203790"/>
    <w:rsid w:val="002037D6"/>
    <w:rsid w:val="002039CB"/>
    <w:rsid w:val="00203C63"/>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673"/>
    <w:rsid w:val="00206749"/>
    <w:rsid w:val="002067C8"/>
    <w:rsid w:val="00206841"/>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2E"/>
    <w:rsid w:val="0021047B"/>
    <w:rsid w:val="002104AE"/>
    <w:rsid w:val="002106C1"/>
    <w:rsid w:val="00210742"/>
    <w:rsid w:val="00210771"/>
    <w:rsid w:val="002107D3"/>
    <w:rsid w:val="00210966"/>
    <w:rsid w:val="0021096E"/>
    <w:rsid w:val="00210ADA"/>
    <w:rsid w:val="00210C65"/>
    <w:rsid w:val="00210D51"/>
    <w:rsid w:val="00210E63"/>
    <w:rsid w:val="00211044"/>
    <w:rsid w:val="002111E3"/>
    <w:rsid w:val="00211216"/>
    <w:rsid w:val="00211351"/>
    <w:rsid w:val="002114E6"/>
    <w:rsid w:val="002118A8"/>
    <w:rsid w:val="00211B6E"/>
    <w:rsid w:val="00211BDC"/>
    <w:rsid w:val="00211C6F"/>
    <w:rsid w:val="00211CB8"/>
    <w:rsid w:val="00211D5E"/>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0E"/>
    <w:rsid w:val="002138FF"/>
    <w:rsid w:val="00213998"/>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BF"/>
    <w:rsid w:val="00220EC6"/>
    <w:rsid w:val="00220EDE"/>
    <w:rsid w:val="00221025"/>
    <w:rsid w:val="0022104A"/>
    <w:rsid w:val="002210E2"/>
    <w:rsid w:val="002210F3"/>
    <w:rsid w:val="002211AC"/>
    <w:rsid w:val="002213FF"/>
    <w:rsid w:val="002215F0"/>
    <w:rsid w:val="0022162B"/>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07"/>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95C"/>
    <w:rsid w:val="00226AA8"/>
    <w:rsid w:val="00226BAF"/>
    <w:rsid w:val="00226F5C"/>
    <w:rsid w:val="00226FC3"/>
    <w:rsid w:val="00227126"/>
    <w:rsid w:val="0022743F"/>
    <w:rsid w:val="002274A5"/>
    <w:rsid w:val="002275DE"/>
    <w:rsid w:val="002277C4"/>
    <w:rsid w:val="00227972"/>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29"/>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D8"/>
    <w:rsid w:val="00245DEE"/>
    <w:rsid w:val="00245EE9"/>
    <w:rsid w:val="00245FCB"/>
    <w:rsid w:val="002460ED"/>
    <w:rsid w:val="002461D7"/>
    <w:rsid w:val="002461F6"/>
    <w:rsid w:val="002462AA"/>
    <w:rsid w:val="002462F7"/>
    <w:rsid w:val="002464C8"/>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551"/>
    <w:rsid w:val="00252741"/>
    <w:rsid w:val="0025275D"/>
    <w:rsid w:val="002527FF"/>
    <w:rsid w:val="00252B6C"/>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914"/>
    <w:rsid w:val="00254924"/>
    <w:rsid w:val="00254AC7"/>
    <w:rsid w:val="00254C9F"/>
    <w:rsid w:val="00254D64"/>
    <w:rsid w:val="00254DE2"/>
    <w:rsid w:val="00254E99"/>
    <w:rsid w:val="002550EE"/>
    <w:rsid w:val="00255143"/>
    <w:rsid w:val="002552E5"/>
    <w:rsid w:val="00255313"/>
    <w:rsid w:val="0025531D"/>
    <w:rsid w:val="0025535B"/>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F48"/>
    <w:rsid w:val="00257F58"/>
    <w:rsid w:val="00257F95"/>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384"/>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500F"/>
    <w:rsid w:val="0026528C"/>
    <w:rsid w:val="002652BF"/>
    <w:rsid w:val="002653BA"/>
    <w:rsid w:val="0026547E"/>
    <w:rsid w:val="00265730"/>
    <w:rsid w:val="002657F7"/>
    <w:rsid w:val="0026580B"/>
    <w:rsid w:val="00265856"/>
    <w:rsid w:val="00265993"/>
    <w:rsid w:val="002659D4"/>
    <w:rsid w:val="00265A55"/>
    <w:rsid w:val="00265D8E"/>
    <w:rsid w:val="00265E5A"/>
    <w:rsid w:val="00265F54"/>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6FC5"/>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130B"/>
    <w:rsid w:val="002713DB"/>
    <w:rsid w:val="002713E0"/>
    <w:rsid w:val="0027151D"/>
    <w:rsid w:val="00271535"/>
    <w:rsid w:val="00271593"/>
    <w:rsid w:val="002717DF"/>
    <w:rsid w:val="0027185C"/>
    <w:rsid w:val="00271943"/>
    <w:rsid w:val="002719B6"/>
    <w:rsid w:val="00271A0E"/>
    <w:rsid w:val="00271B01"/>
    <w:rsid w:val="00271B40"/>
    <w:rsid w:val="00271BC8"/>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1D"/>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5AB"/>
    <w:rsid w:val="0028186F"/>
    <w:rsid w:val="00281943"/>
    <w:rsid w:val="00281956"/>
    <w:rsid w:val="00281986"/>
    <w:rsid w:val="00281A48"/>
    <w:rsid w:val="00281C30"/>
    <w:rsid w:val="00281D1E"/>
    <w:rsid w:val="00281DF4"/>
    <w:rsid w:val="00281E61"/>
    <w:rsid w:val="00281F2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D6D"/>
    <w:rsid w:val="00284DB4"/>
    <w:rsid w:val="00284E63"/>
    <w:rsid w:val="00284EC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0FC6"/>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2A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E"/>
    <w:rsid w:val="002A0737"/>
    <w:rsid w:val="002A0884"/>
    <w:rsid w:val="002A08A0"/>
    <w:rsid w:val="002A09E0"/>
    <w:rsid w:val="002A0A09"/>
    <w:rsid w:val="002A0EB6"/>
    <w:rsid w:val="002A0F0A"/>
    <w:rsid w:val="002A1086"/>
    <w:rsid w:val="002A10C2"/>
    <w:rsid w:val="002A1121"/>
    <w:rsid w:val="002A1447"/>
    <w:rsid w:val="002A1480"/>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9BA"/>
    <w:rsid w:val="002A39C5"/>
    <w:rsid w:val="002A3ADD"/>
    <w:rsid w:val="002A3B64"/>
    <w:rsid w:val="002A3B86"/>
    <w:rsid w:val="002A3C1C"/>
    <w:rsid w:val="002A3C5D"/>
    <w:rsid w:val="002A3D47"/>
    <w:rsid w:val="002A3E42"/>
    <w:rsid w:val="002A3EB6"/>
    <w:rsid w:val="002A4172"/>
    <w:rsid w:val="002A41B4"/>
    <w:rsid w:val="002A41E8"/>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838"/>
    <w:rsid w:val="002A59EF"/>
    <w:rsid w:val="002A5AD3"/>
    <w:rsid w:val="002A5B1F"/>
    <w:rsid w:val="002A5B5B"/>
    <w:rsid w:val="002A5BAF"/>
    <w:rsid w:val="002A5C29"/>
    <w:rsid w:val="002A5E47"/>
    <w:rsid w:val="002A5E97"/>
    <w:rsid w:val="002A60E5"/>
    <w:rsid w:val="002A60EF"/>
    <w:rsid w:val="002A60FC"/>
    <w:rsid w:val="002A612F"/>
    <w:rsid w:val="002A63A5"/>
    <w:rsid w:val="002A6411"/>
    <w:rsid w:val="002A65BA"/>
    <w:rsid w:val="002A65CB"/>
    <w:rsid w:val="002A6818"/>
    <w:rsid w:val="002A701B"/>
    <w:rsid w:val="002A730E"/>
    <w:rsid w:val="002A7449"/>
    <w:rsid w:val="002A77CA"/>
    <w:rsid w:val="002A785B"/>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1236"/>
    <w:rsid w:val="002B124A"/>
    <w:rsid w:val="002B128A"/>
    <w:rsid w:val="002B1316"/>
    <w:rsid w:val="002B1341"/>
    <w:rsid w:val="002B14EE"/>
    <w:rsid w:val="002B15C5"/>
    <w:rsid w:val="002B1639"/>
    <w:rsid w:val="002B165D"/>
    <w:rsid w:val="002B1A69"/>
    <w:rsid w:val="002B1C01"/>
    <w:rsid w:val="002B1C14"/>
    <w:rsid w:val="002B1D9B"/>
    <w:rsid w:val="002B1E17"/>
    <w:rsid w:val="002B1E39"/>
    <w:rsid w:val="002B1E82"/>
    <w:rsid w:val="002B1F15"/>
    <w:rsid w:val="002B200B"/>
    <w:rsid w:val="002B2088"/>
    <w:rsid w:val="002B214A"/>
    <w:rsid w:val="002B214B"/>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12D"/>
    <w:rsid w:val="002C22C8"/>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700"/>
    <w:rsid w:val="002C672C"/>
    <w:rsid w:val="002C6779"/>
    <w:rsid w:val="002C6818"/>
    <w:rsid w:val="002C69E9"/>
    <w:rsid w:val="002C6A1D"/>
    <w:rsid w:val="002C6B64"/>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84A"/>
    <w:rsid w:val="002D294C"/>
    <w:rsid w:val="002D29E3"/>
    <w:rsid w:val="002D2B31"/>
    <w:rsid w:val="002D2B52"/>
    <w:rsid w:val="002D2C34"/>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8E"/>
    <w:rsid w:val="002D50B9"/>
    <w:rsid w:val="002D5140"/>
    <w:rsid w:val="002D5366"/>
    <w:rsid w:val="002D5811"/>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27"/>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109"/>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5065"/>
    <w:rsid w:val="002E51FF"/>
    <w:rsid w:val="002E5266"/>
    <w:rsid w:val="002E52FA"/>
    <w:rsid w:val="002E5424"/>
    <w:rsid w:val="002E55C7"/>
    <w:rsid w:val="002E57D7"/>
    <w:rsid w:val="002E58F8"/>
    <w:rsid w:val="002E59BA"/>
    <w:rsid w:val="002E5A23"/>
    <w:rsid w:val="002E5B37"/>
    <w:rsid w:val="002E5BE0"/>
    <w:rsid w:val="002E5CD3"/>
    <w:rsid w:val="002E5D1C"/>
    <w:rsid w:val="002E5D32"/>
    <w:rsid w:val="002E5E17"/>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B9C"/>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8A8"/>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8A1"/>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F48"/>
    <w:rsid w:val="00303150"/>
    <w:rsid w:val="00303381"/>
    <w:rsid w:val="003033AA"/>
    <w:rsid w:val="00303498"/>
    <w:rsid w:val="00303526"/>
    <w:rsid w:val="00303698"/>
    <w:rsid w:val="003036D2"/>
    <w:rsid w:val="0030381A"/>
    <w:rsid w:val="00303821"/>
    <w:rsid w:val="00303840"/>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265"/>
    <w:rsid w:val="003063F9"/>
    <w:rsid w:val="00306583"/>
    <w:rsid w:val="00306605"/>
    <w:rsid w:val="003067E9"/>
    <w:rsid w:val="003068C1"/>
    <w:rsid w:val="00306956"/>
    <w:rsid w:val="0030699B"/>
    <w:rsid w:val="003069DB"/>
    <w:rsid w:val="00306B0E"/>
    <w:rsid w:val="00306C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A14"/>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A7"/>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71"/>
    <w:rsid w:val="003127AB"/>
    <w:rsid w:val="0031284A"/>
    <w:rsid w:val="003128EE"/>
    <w:rsid w:val="0031295C"/>
    <w:rsid w:val="003129A0"/>
    <w:rsid w:val="00312A3B"/>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4048"/>
    <w:rsid w:val="003141B3"/>
    <w:rsid w:val="003143B6"/>
    <w:rsid w:val="003143BC"/>
    <w:rsid w:val="0031444A"/>
    <w:rsid w:val="00314600"/>
    <w:rsid w:val="00314AAB"/>
    <w:rsid w:val="00314AC8"/>
    <w:rsid w:val="00314B83"/>
    <w:rsid w:val="00314D77"/>
    <w:rsid w:val="00314D86"/>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16E"/>
    <w:rsid w:val="0032017E"/>
    <w:rsid w:val="003201BC"/>
    <w:rsid w:val="00320262"/>
    <w:rsid w:val="003202B7"/>
    <w:rsid w:val="003202E5"/>
    <w:rsid w:val="00320329"/>
    <w:rsid w:val="00320365"/>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4EF7"/>
    <w:rsid w:val="00325117"/>
    <w:rsid w:val="003251A9"/>
    <w:rsid w:val="00325332"/>
    <w:rsid w:val="003253C8"/>
    <w:rsid w:val="003253E6"/>
    <w:rsid w:val="00325417"/>
    <w:rsid w:val="003254EB"/>
    <w:rsid w:val="003254EE"/>
    <w:rsid w:val="00325533"/>
    <w:rsid w:val="00325837"/>
    <w:rsid w:val="00325924"/>
    <w:rsid w:val="00325A43"/>
    <w:rsid w:val="00325A9A"/>
    <w:rsid w:val="00325AF2"/>
    <w:rsid w:val="00325B91"/>
    <w:rsid w:val="00325BE7"/>
    <w:rsid w:val="00325E45"/>
    <w:rsid w:val="00325E94"/>
    <w:rsid w:val="00326010"/>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58B"/>
    <w:rsid w:val="00327635"/>
    <w:rsid w:val="003276BF"/>
    <w:rsid w:val="0032778F"/>
    <w:rsid w:val="003277EC"/>
    <w:rsid w:val="00327850"/>
    <w:rsid w:val="00327A79"/>
    <w:rsid w:val="00327C5F"/>
    <w:rsid w:val="00327C90"/>
    <w:rsid w:val="00327EF1"/>
    <w:rsid w:val="003300F9"/>
    <w:rsid w:val="003301AC"/>
    <w:rsid w:val="003301F5"/>
    <w:rsid w:val="00330283"/>
    <w:rsid w:val="00330661"/>
    <w:rsid w:val="0033071D"/>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7B"/>
    <w:rsid w:val="00333128"/>
    <w:rsid w:val="00333164"/>
    <w:rsid w:val="00333191"/>
    <w:rsid w:val="003331B2"/>
    <w:rsid w:val="003331F0"/>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18"/>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5F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F"/>
    <w:rsid w:val="003460E7"/>
    <w:rsid w:val="00346170"/>
    <w:rsid w:val="0034624A"/>
    <w:rsid w:val="0034664F"/>
    <w:rsid w:val="0034671C"/>
    <w:rsid w:val="00346815"/>
    <w:rsid w:val="003469D3"/>
    <w:rsid w:val="00346A4B"/>
    <w:rsid w:val="00346CD5"/>
    <w:rsid w:val="00346DC0"/>
    <w:rsid w:val="00346E18"/>
    <w:rsid w:val="00346E8D"/>
    <w:rsid w:val="00346F1E"/>
    <w:rsid w:val="00346FBC"/>
    <w:rsid w:val="00346FCC"/>
    <w:rsid w:val="00346FE7"/>
    <w:rsid w:val="003471E2"/>
    <w:rsid w:val="00347329"/>
    <w:rsid w:val="00347388"/>
    <w:rsid w:val="0034739C"/>
    <w:rsid w:val="003473C0"/>
    <w:rsid w:val="003473C7"/>
    <w:rsid w:val="0034745D"/>
    <w:rsid w:val="00347460"/>
    <w:rsid w:val="00347599"/>
    <w:rsid w:val="0034759E"/>
    <w:rsid w:val="00347628"/>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E9"/>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17E"/>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0E"/>
    <w:rsid w:val="003649E1"/>
    <w:rsid w:val="00364A67"/>
    <w:rsid w:val="00364A93"/>
    <w:rsid w:val="00364AFF"/>
    <w:rsid w:val="00364C19"/>
    <w:rsid w:val="00364D04"/>
    <w:rsid w:val="00364D21"/>
    <w:rsid w:val="00364E01"/>
    <w:rsid w:val="00365094"/>
    <w:rsid w:val="00365185"/>
    <w:rsid w:val="00365235"/>
    <w:rsid w:val="00365289"/>
    <w:rsid w:val="003652B8"/>
    <w:rsid w:val="00365405"/>
    <w:rsid w:val="003655EF"/>
    <w:rsid w:val="00365671"/>
    <w:rsid w:val="003657F1"/>
    <w:rsid w:val="00365848"/>
    <w:rsid w:val="0036598D"/>
    <w:rsid w:val="00365993"/>
    <w:rsid w:val="0036599D"/>
    <w:rsid w:val="003659F7"/>
    <w:rsid w:val="00365A70"/>
    <w:rsid w:val="00365B96"/>
    <w:rsid w:val="00365CAB"/>
    <w:rsid w:val="00366295"/>
    <w:rsid w:val="003662A1"/>
    <w:rsid w:val="00366446"/>
    <w:rsid w:val="003665D8"/>
    <w:rsid w:val="003666BA"/>
    <w:rsid w:val="003667F3"/>
    <w:rsid w:val="00366BA6"/>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0A"/>
    <w:rsid w:val="00367AA9"/>
    <w:rsid w:val="00367B14"/>
    <w:rsid w:val="00367CA2"/>
    <w:rsid w:val="00367EB2"/>
    <w:rsid w:val="00370241"/>
    <w:rsid w:val="00370247"/>
    <w:rsid w:val="003702AA"/>
    <w:rsid w:val="00370410"/>
    <w:rsid w:val="00370490"/>
    <w:rsid w:val="003704BD"/>
    <w:rsid w:val="00370560"/>
    <w:rsid w:val="0037078F"/>
    <w:rsid w:val="003707C9"/>
    <w:rsid w:val="00370A1A"/>
    <w:rsid w:val="00370D25"/>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9DC"/>
    <w:rsid w:val="00373A01"/>
    <w:rsid w:val="00373A08"/>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8B4"/>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A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3B"/>
    <w:rsid w:val="00384FFC"/>
    <w:rsid w:val="00385175"/>
    <w:rsid w:val="0038517B"/>
    <w:rsid w:val="003851CD"/>
    <w:rsid w:val="00385280"/>
    <w:rsid w:val="00385498"/>
    <w:rsid w:val="003855DA"/>
    <w:rsid w:val="0038572B"/>
    <w:rsid w:val="003857F8"/>
    <w:rsid w:val="00385B57"/>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4D"/>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3E"/>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E54"/>
    <w:rsid w:val="003A0EF6"/>
    <w:rsid w:val="003A0F18"/>
    <w:rsid w:val="003A0FBE"/>
    <w:rsid w:val="003A10B2"/>
    <w:rsid w:val="003A10D2"/>
    <w:rsid w:val="003A11E2"/>
    <w:rsid w:val="003A1271"/>
    <w:rsid w:val="003A127B"/>
    <w:rsid w:val="003A128B"/>
    <w:rsid w:val="003A12B4"/>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7AB"/>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B9"/>
    <w:rsid w:val="003A72D0"/>
    <w:rsid w:val="003A73B9"/>
    <w:rsid w:val="003A7447"/>
    <w:rsid w:val="003A746F"/>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D28"/>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517"/>
    <w:rsid w:val="003B7547"/>
    <w:rsid w:val="003B7591"/>
    <w:rsid w:val="003B763B"/>
    <w:rsid w:val="003B7856"/>
    <w:rsid w:val="003B7909"/>
    <w:rsid w:val="003B7A47"/>
    <w:rsid w:val="003B7B25"/>
    <w:rsid w:val="003B7B2F"/>
    <w:rsid w:val="003B7C5C"/>
    <w:rsid w:val="003B7D31"/>
    <w:rsid w:val="003B7E77"/>
    <w:rsid w:val="003B7E7F"/>
    <w:rsid w:val="003B7F1D"/>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1E8"/>
    <w:rsid w:val="003C139D"/>
    <w:rsid w:val="003C1426"/>
    <w:rsid w:val="003C1571"/>
    <w:rsid w:val="003C15A6"/>
    <w:rsid w:val="003C15C8"/>
    <w:rsid w:val="003C15F0"/>
    <w:rsid w:val="003C1603"/>
    <w:rsid w:val="003C175D"/>
    <w:rsid w:val="003C17EC"/>
    <w:rsid w:val="003C187C"/>
    <w:rsid w:val="003C192C"/>
    <w:rsid w:val="003C1A36"/>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6FA"/>
    <w:rsid w:val="003C27A2"/>
    <w:rsid w:val="003C2842"/>
    <w:rsid w:val="003C2ADB"/>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21"/>
    <w:rsid w:val="003C4D03"/>
    <w:rsid w:val="003C4D04"/>
    <w:rsid w:val="003C4E78"/>
    <w:rsid w:val="003C4EFA"/>
    <w:rsid w:val="003C4F2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16C"/>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A6"/>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B3"/>
    <w:rsid w:val="003D53E5"/>
    <w:rsid w:val="003D540D"/>
    <w:rsid w:val="003D5426"/>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422"/>
    <w:rsid w:val="003D66C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5057"/>
    <w:rsid w:val="003E5147"/>
    <w:rsid w:val="003E5158"/>
    <w:rsid w:val="003E54B3"/>
    <w:rsid w:val="003E54D0"/>
    <w:rsid w:val="003E55B6"/>
    <w:rsid w:val="003E55E6"/>
    <w:rsid w:val="003E561B"/>
    <w:rsid w:val="003E5823"/>
    <w:rsid w:val="003E5932"/>
    <w:rsid w:val="003E5D64"/>
    <w:rsid w:val="003E5E90"/>
    <w:rsid w:val="003E5EDB"/>
    <w:rsid w:val="003E6095"/>
    <w:rsid w:val="003E625F"/>
    <w:rsid w:val="003E63F3"/>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53F"/>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3FDB"/>
    <w:rsid w:val="003F4559"/>
    <w:rsid w:val="003F4600"/>
    <w:rsid w:val="003F483E"/>
    <w:rsid w:val="003F489B"/>
    <w:rsid w:val="003F49E8"/>
    <w:rsid w:val="003F4CBB"/>
    <w:rsid w:val="003F4DC0"/>
    <w:rsid w:val="003F4E10"/>
    <w:rsid w:val="003F4E25"/>
    <w:rsid w:val="003F4F23"/>
    <w:rsid w:val="003F515D"/>
    <w:rsid w:val="003F520C"/>
    <w:rsid w:val="003F53C2"/>
    <w:rsid w:val="003F5601"/>
    <w:rsid w:val="003F5604"/>
    <w:rsid w:val="003F56A7"/>
    <w:rsid w:val="003F5740"/>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84"/>
    <w:rsid w:val="0040299F"/>
    <w:rsid w:val="004029B9"/>
    <w:rsid w:val="00402A9D"/>
    <w:rsid w:val="00402B26"/>
    <w:rsid w:val="00402B4C"/>
    <w:rsid w:val="00402C41"/>
    <w:rsid w:val="00402EF1"/>
    <w:rsid w:val="00402FD7"/>
    <w:rsid w:val="00402FEB"/>
    <w:rsid w:val="00403064"/>
    <w:rsid w:val="00403123"/>
    <w:rsid w:val="00403135"/>
    <w:rsid w:val="0040319C"/>
    <w:rsid w:val="004031BC"/>
    <w:rsid w:val="00403262"/>
    <w:rsid w:val="004032A3"/>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52"/>
    <w:rsid w:val="00405AB2"/>
    <w:rsid w:val="00405ABD"/>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468"/>
    <w:rsid w:val="004144C9"/>
    <w:rsid w:val="004147AE"/>
    <w:rsid w:val="004148C1"/>
    <w:rsid w:val="004148E6"/>
    <w:rsid w:val="00414911"/>
    <w:rsid w:val="00414A34"/>
    <w:rsid w:val="00414B24"/>
    <w:rsid w:val="00414C2B"/>
    <w:rsid w:val="00414C63"/>
    <w:rsid w:val="00414CA9"/>
    <w:rsid w:val="00414D17"/>
    <w:rsid w:val="00414D2D"/>
    <w:rsid w:val="00414E53"/>
    <w:rsid w:val="00414EDB"/>
    <w:rsid w:val="00414F56"/>
    <w:rsid w:val="00414FC3"/>
    <w:rsid w:val="00414FEC"/>
    <w:rsid w:val="004153E3"/>
    <w:rsid w:val="00415410"/>
    <w:rsid w:val="0041564A"/>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7D7"/>
    <w:rsid w:val="00420825"/>
    <w:rsid w:val="004208DC"/>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A78"/>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E54"/>
    <w:rsid w:val="00422E67"/>
    <w:rsid w:val="00422F85"/>
    <w:rsid w:val="00423000"/>
    <w:rsid w:val="00423239"/>
    <w:rsid w:val="0042323D"/>
    <w:rsid w:val="004234D4"/>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BCC"/>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96"/>
    <w:rsid w:val="004278B1"/>
    <w:rsid w:val="0042791F"/>
    <w:rsid w:val="004279D2"/>
    <w:rsid w:val="004279EC"/>
    <w:rsid w:val="004279F5"/>
    <w:rsid w:val="00427BEF"/>
    <w:rsid w:val="00427EC8"/>
    <w:rsid w:val="00427F7A"/>
    <w:rsid w:val="00430158"/>
    <w:rsid w:val="0043023A"/>
    <w:rsid w:val="0043027D"/>
    <w:rsid w:val="00430306"/>
    <w:rsid w:val="0043040F"/>
    <w:rsid w:val="0043051D"/>
    <w:rsid w:val="00430590"/>
    <w:rsid w:val="00430721"/>
    <w:rsid w:val="00430789"/>
    <w:rsid w:val="00430848"/>
    <w:rsid w:val="0043098C"/>
    <w:rsid w:val="0043099D"/>
    <w:rsid w:val="00430A99"/>
    <w:rsid w:val="00430BB5"/>
    <w:rsid w:val="00430C9B"/>
    <w:rsid w:val="00430CB3"/>
    <w:rsid w:val="00430CE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4F4"/>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2D5"/>
    <w:rsid w:val="0043339B"/>
    <w:rsid w:val="00433701"/>
    <w:rsid w:val="00433995"/>
    <w:rsid w:val="00433A67"/>
    <w:rsid w:val="00433E57"/>
    <w:rsid w:val="00434066"/>
    <w:rsid w:val="00434092"/>
    <w:rsid w:val="00434326"/>
    <w:rsid w:val="004343B6"/>
    <w:rsid w:val="0043456A"/>
    <w:rsid w:val="00434590"/>
    <w:rsid w:val="004348B8"/>
    <w:rsid w:val="00434957"/>
    <w:rsid w:val="0043495A"/>
    <w:rsid w:val="00434973"/>
    <w:rsid w:val="004349C2"/>
    <w:rsid w:val="004349D9"/>
    <w:rsid w:val="00434A01"/>
    <w:rsid w:val="00434A5F"/>
    <w:rsid w:val="00434B55"/>
    <w:rsid w:val="00434C25"/>
    <w:rsid w:val="00434EEA"/>
    <w:rsid w:val="00434FE4"/>
    <w:rsid w:val="004350B9"/>
    <w:rsid w:val="004354EE"/>
    <w:rsid w:val="0043568C"/>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7C"/>
    <w:rsid w:val="004407C4"/>
    <w:rsid w:val="00440926"/>
    <w:rsid w:val="0044092D"/>
    <w:rsid w:val="00440957"/>
    <w:rsid w:val="00440963"/>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47"/>
    <w:rsid w:val="004465E5"/>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B8"/>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F55"/>
    <w:rsid w:val="00455F96"/>
    <w:rsid w:val="00455FD0"/>
    <w:rsid w:val="00455FD9"/>
    <w:rsid w:val="004561A6"/>
    <w:rsid w:val="004561CF"/>
    <w:rsid w:val="00456271"/>
    <w:rsid w:val="0045637B"/>
    <w:rsid w:val="004564A5"/>
    <w:rsid w:val="004565E3"/>
    <w:rsid w:val="004565F5"/>
    <w:rsid w:val="00456626"/>
    <w:rsid w:val="0045672A"/>
    <w:rsid w:val="004568BB"/>
    <w:rsid w:val="00456921"/>
    <w:rsid w:val="004569C2"/>
    <w:rsid w:val="00456A20"/>
    <w:rsid w:val="00456A5F"/>
    <w:rsid w:val="00456B1E"/>
    <w:rsid w:val="00456B3A"/>
    <w:rsid w:val="00456BCD"/>
    <w:rsid w:val="00456C0C"/>
    <w:rsid w:val="00456C1B"/>
    <w:rsid w:val="00456D77"/>
    <w:rsid w:val="00457072"/>
    <w:rsid w:val="004573C7"/>
    <w:rsid w:val="00457541"/>
    <w:rsid w:val="004575E2"/>
    <w:rsid w:val="00457607"/>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98A"/>
    <w:rsid w:val="00462A5D"/>
    <w:rsid w:val="00462A69"/>
    <w:rsid w:val="00462ABF"/>
    <w:rsid w:val="00462C7A"/>
    <w:rsid w:val="00462E3D"/>
    <w:rsid w:val="00462E5D"/>
    <w:rsid w:val="00463084"/>
    <w:rsid w:val="00463088"/>
    <w:rsid w:val="004633ED"/>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440"/>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6D5"/>
    <w:rsid w:val="004717AF"/>
    <w:rsid w:val="00471854"/>
    <w:rsid w:val="0047187F"/>
    <w:rsid w:val="00471970"/>
    <w:rsid w:val="00471C81"/>
    <w:rsid w:val="00471DEC"/>
    <w:rsid w:val="00471FE0"/>
    <w:rsid w:val="00471FE9"/>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F4"/>
    <w:rsid w:val="0047473F"/>
    <w:rsid w:val="00474784"/>
    <w:rsid w:val="00474843"/>
    <w:rsid w:val="004748BC"/>
    <w:rsid w:val="004749EE"/>
    <w:rsid w:val="00474A61"/>
    <w:rsid w:val="00474A8D"/>
    <w:rsid w:val="00474B7D"/>
    <w:rsid w:val="00474B7F"/>
    <w:rsid w:val="00474CCB"/>
    <w:rsid w:val="00474D79"/>
    <w:rsid w:val="00474D90"/>
    <w:rsid w:val="00474DCC"/>
    <w:rsid w:val="00475063"/>
    <w:rsid w:val="0047533D"/>
    <w:rsid w:val="00475529"/>
    <w:rsid w:val="004755EB"/>
    <w:rsid w:val="00475608"/>
    <w:rsid w:val="00475863"/>
    <w:rsid w:val="004758EB"/>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77F39"/>
    <w:rsid w:val="0048003E"/>
    <w:rsid w:val="004800A1"/>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7B3"/>
    <w:rsid w:val="0048182E"/>
    <w:rsid w:val="00481874"/>
    <w:rsid w:val="004819ED"/>
    <w:rsid w:val="00481B53"/>
    <w:rsid w:val="00481BA4"/>
    <w:rsid w:val="00481BB5"/>
    <w:rsid w:val="00481D08"/>
    <w:rsid w:val="00481DFC"/>
    <w:rsid w:val="00481E04"/>
    <w:rsid w:val="00481F1D"/>
    <w:rsid w:val="00481F20"/>
    <w:rsid w:val="0048205C"/>
    <w:rsid w:val="00482077"/>
    <w:rsid w:val="0048209B"/>
    <w:rsid w:val="004820A8"/>
    <w:rsid w:val="0048220E"/>
    <w:rsid w:val="00482275"/>
    <w:rsid w:val="0048228C"/>
    <w:rsid w:val="004822C8"/>
    <w:rsid w:val="0048265E"/>
    <w:rsid w:val="0048276A"/>
    <w:rsid w:val="00482885"/>
    <w:rsid w:val="00482887"/>
    <w:rsid w:val="00482B71"/>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B66"/>
    <w:rsid w:val="00484BFB"/>
    <w:rsid w:val="00484C96"/>
    <w:rsid w:val="00484DA0"/>
    <w:rsid w:val="00484E8B"/>
    <w:rsid w:val="00484E94"/>
    <w:rsid w:val="00484FE1"/>
    <w:rsid w:val="00484FF2"/>
    <w:rsid w:val="0048504D"/>
    <w:rsid w:val="0048512D"/>
    <w:rsid w:val="0048533E"/>
    <w:rsid w:val="00485411"/>
    <w:rsid w:val="004854AF"/>
    <w:rsid w:val="0048553E"/>
    <w:rsid w:val="00485692"/>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40"/>
    <w:rsid w:val="004902C3"/>
    <w:rsid w:val="004903B5"/>
    <w:rsid w:val="0049057E"/>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65B"/>
    <w:rsid w:val="00494702"/>
    <w:rsid w:val="00494715"/>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415"/>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DE"/>
    <w:rsid w:val="0049740F"/>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6CE"/>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821"/>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85"/>
    <w:rsid w:val="004B50A6"/>
    <w:rsid w:val="004B5174"/>
    <w:rsid w:val="004B51E7"/>
    <w:rsid w:val="004B5289"/>
    <w:rsid w:val="004B53D2"/>
    <w:rsid w:val="004B548B"/>
    <w:rsid w:val="004B5650"/>
    <w:rsid w:val="004B5979"/>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30"/>
    <w:rsid w:val="004C1C28"/>
    <w:rsid w:val="004C1EC5"/>
    <w:rsid w:val="004C1F8A"/>
    <w:rsid w:val="004C20D9"/>
    <w:rsid w:val="004C21BA"/>
    <w:rsid w:val="004C2415"/>
    <w:rsid w:val="004C2427"/>
    <w:rsid w:val="004C25EC"/>
    <w:rsid w:val="004C2643"/>
    <w:rsid w:val="004C2656"/>
    <w:rsid w:val="004C26E4"/>
    <w:rsid w:val="004C27DE"/>
    <w:rsid w:val="004C2831"/>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022"/>
    <w:rsid w:val="004C4392"/>
    <w:rsid w:val="004C4426"/>
    <w:rsid w:val="004C461F"/>
    <w:rsid w:val="004C46B5"/>
    <w:rsid w:val="004C4736"/>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4A"/>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F4"/>
    <w:rsid w:val="004D35C1"/>
    <w:rsid w:val="004D374E"/>
    <w:rsid w:val="004D3772"/>
    <w:rsid w:val="004D386B"/>
    <w:rsid w:val="004D391D"/>
    <w:rsid w:val="004D391F"/>
    <w:rsid w:val="004D3BBF"/>
    <w:rsid w:val="004D3BE5"/>
    <w:rsid w:val="004D3C73"/>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70"/>
    <w:rsid w:val="004D4D90"/>
    <w:rsid w:val="004D4F71"/>
    <w:rsid w:val="004D4FA5"/>
    <w:rsid w:val="004D5035"/>
    <w:rsid w:val="004D5396"/>
    <w:rsid w:val="004D53E2"/>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5FD"/>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AE4"/>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D7F"/>
    <w:rsid w:val="004E3DE0"/>
    <w:rsid w:val="004E3E3D"/>
    <w:rsid w:val="004E3FE7"/>
    <w:rsid w:val="004E4018"/>
    <w:rsid w:val="004E4250"/>
    <w:rsid w:val="004E4266"/>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9D8"/>
    <w:rsid w:val="004E6D06"/>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7F3"/>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19"/>
    <w:rsid w:val="005035B7"/>
    <w:rsid w:val="00503651"/>
    <w:rsid w:val="00503976"/>
    <w:rsid w:val="00503A16"/>
    <w:rsid w:val="00503A39"/>
    <w:rsid w:val="00503AFD"/>
    <w:rsid w:val="00503B1F"/>
    <w:rsid w:val="00503E3C"/>
    <w:rsid w:val="00503EC9"/>
    <w:rsid w:val="00503FAA"/>
    <w:rsid w:val="00504152"/>
    <w:rsid w:val="0050431C"/>
    <w:rsid w:val="005043F0"/>
    <w:rsid w:val="0050446C"/>
    <w:rsid w:val="005045A0"/>
    <w:rsid w:val="00504604"/>
    <w:rsid w:val="00504747"/>
    <w:rsid w:val="00504765"/>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D12"/>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FD"/>
    <w:rsid w:val="005137C1"/>
    <w:rsid w:val="00513955"/>
    <w:rsid w:val="0051395C"/>
    <w:rsid w:val="0051396A"/>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1F2"/>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10FC"/>
    <w:rsid w:val="0053122F"/>
    <w:rsid w:val="00531301"/>
    <w:rsid w:val="00531493"/>
    <w:rsid w:val="00531553"/>
    <w:rsid w:val="005316DB"/>
    <w:rsid w:val="00531752"/>
    <w:rsid w:val="00531982"/>
    <w:rsid w:val="00531A2E"/>
    <w:rsid w:val="00531AE6"/>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2B9"/>
    <w:rsid w:val="0053651C"/>
    <w:rsid w:val="00536675"/>
    <w:rsid w:val="00536797"/>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8E2"/>
    <w:rsid w:val="0054296A"/>
    <w:rsid w:val="00542AC4"/>
    <w:rsid w:val="00542DF6"/>
    <w:rsid w:val="00542FC6"/>
    <w:rsid w:val="00542FCB"/>
    <w:rsid w:val="005430BA"/>
    <w:rsid w:val="00543199"/>
    <w:rsid w:val="005431FF"/>
    <w:rsid w:val="00543226"/>
    <w:rsid w:val="005432A6"/>
    <w:rsid w:val="0054339A"/>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BD0"/>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327"/>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49F"/>
    <w:rsid w:val="005474C4"/>
    <w:rsid w:val="00547804"/>
    <w:rsid w:val="0054789F"/>
    <w:rsid w:val="005478BA"/>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54E"/>
    <w:rsid w:val="005536C5"/>
    <w:rsid w:val="005536D4"/>
    <w:rsid w:val="00553829"/>
    <w:rsid w:val="005538BB"/>
    <w:rsid w:val="00553949"/>
    <w:rsid w:val="00553A8C"/>
    <w:rsid w:val="00553AA3"/>
    <w:rsid w:val="00553B24"/>
    <w:rsid w:val="00553B6D"/>
    <w:rsid w:val="00553BF8"/>
    <w:rsid w:val="00553C83"/>
    <w:rsid w:val="00553CE2"/>
    <w:rsid w:val="00553E08"/>
    <w:rsid w:val="0055430A"/>
    <w:rsid w:val="00554472"/>
    <w:rsid w:val="00554510"/>
    <w:rsid w:val="00554553"/>
    <w:rsid w:val="005545E1"/>
    <w:rsid w:val="0055469B"/>
    <w:rsid w:val="0055471C"/>
    <w:rsid w:val="0055487A"/>
    <w:rsid w:val="00554B1F"/>
    <w:rsid w:val="00554D22"/>
    <w:rsid w:val="00554D87"/>
    <w:rsid w:val="00554E79"/>
    <w:rsid w:val="00554EE3"/>
    <w:rsid w:val="00554F53"/>
    <w:rsid w:val="00554F73"/>
    <w:rsid w:val="00554FAB"/>
    <w:rsid w:val="0055502C"/>
    <w:rsid w:val="005550BD"/>
    <w:rsid w:val="005551AC"/>
    <w:rsid w:val="0055522D"/>
    <w:rsid w:val="00555261"/>
    <w:rsid w:val="005552FB"/>
    <w:rsid w:val="0055531E"/>
    <w:rsid w:val="0055543B"/>
    <w:rsid w:val="005556A7"/>
    <w:rsid w:val="0055570C"/>
    <w:rsid w:val="00555794"/>
    <w:rsid w:val="00555A11"/>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12"/>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424"/>
    <w:rsid w:val="00561502"/>
    <w:rsid w:val="005615A7"/>
    <w:rsid w:val="00561716"/>
    <w:rsid w:val="005617A1"/>
    <w:rsid w:val="00561957"/>
    <w:rsid w:val="00561989"/>
    <w:rsid w:val="00561ADA"/>
    <w:rsid w:val="00562184"/>
    <w:rsid w:val="0056230B"/>
    <w:rsid w:val="00562355"/>
    <w:rsid w:val="005623B8"/>
    <w:rsid w:val="005623D2"/>
    <w:rsid w:val="005624A2"/>
    <w:rsid w:val="0056256B"/>
    <w:rsid w:val="00562591"/>
    <w:rsid w:val="00562784"/>
    <w:rsid w:val="0056288E"/>
    <w:rsid w:val="00562A99"/>
    <w:rsid w:val="00562B23"/>
    <w:rsid w:val="00562C32"/>
    <w:rsid w:val="00562CEB"/>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C8"/>
    <w:rsid w:val="00563F17"/>
    <w:rsid w:val="00563FAA"/>
    <w:rsid w:val="005642C7"/>
    <w:rsid w:val="00564352"/>
    <w:rsid w:val="00564703"/>
    <w:rsid w:val="00564885"/>
    <w:rsid w:val="00564982"/>
    <w:rsid w:val="00564A06"/>
    <w:rsid w:val="00564A75"/>
    <w:rsid w:val="00564BA7"/>
    <w:rsid w:val="00564C72"/>
    <w:rsid w:val="00564C7A"/>
    <w:rsid w:val="00564CEB"/>
    <w:rsid w:val="00564E70"/>
    <w:rsid w:val="00564FC4"/>
    <w:rsid w:val="005650AB"/>
    <w:rsid w:val="005651FD"/>
    <w:rsid w:val="00565231"/>
    <w:rsid w:val="005653BB"/>
    <w:rsid w:val="00565800"/>
    <w:rsid w:val="0056587A"/>
    <w:rsid w:val="0056588D"/>
    <w:rsid w:val="00565952"/>
    <w:rsid w:val="00565ACD"/>
    <w:rsid w:val="00565AE1"/>
    <w:rsid w:val="00565B08"/>
    <w:rsid w:val="00565D98"/>
    <w:rsid w:val="00565E83"/>
    <w:rsid w:val="005660CD"/>
    <w:rsid w:val="00566204"/>
    <w:rsid w:val="00566245"/>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70"/>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A29"/>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5A"/>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182"/>
    <w:rsid w:val="00580248"/>
    <w:rsid w:val="00580455"/>
    <w:rsid w:val="00580629"/>
    <w:rsid w:val="0058062C"/>
    <w:rsid w:val="00580C22"/>
    <w:rsid w:val="00580D2C"/>
    <w:rsid w:val="00580DF1"/>
    <w:rsid w:val="00580DFD"/>
    <w:rsid w:val="00580ECB"/>
    <w:rsid w:val="00580F7F"/>
    <w:rsid w:val="0058100F"/>
    <w:rsid w:val="005810B1"/>
    <w:rsid w:val="00581121"/>
    <w:rsid w:val="00581379"/>
    <w:rsid w:val="00581404"/>
    <w:rsid w:val="0058142C"/>
    <w:rsid w:val="00581490"/>
    <w:rsid w:val="00581577"/>
    <w:rsid w:val="00581645"/>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B9"/>
    <w:rsid w:val="00582DDE"/>
    <w:rsid w:val="00582E21"/>
    <w:rsid w:val="00582E53"/>
    <w:rsid w:val="00582F2D"/>
    <w:rsid w:val="00582F94"/>
    <w:rsid w:val="005830CD"/>
    <w:rsid w:val="00583107"/>
    <w:rsid w:val="005831B7"/>
    <w:rsid w:val="00583293"/>
    <w:rsid w:val="0058334A"/>
    <w:rsid w:val="005835E0"/>
    <w:rsid w:val="00583609"/>
    <w:rsid w:val="00583B18"/>
    <w:rsid w:val="00583D9A"/>
    <w:rsid w:val="00583DB1"/>
    <w:rsid w:val="00583DF3"/>
    <w:rsid w:val="00583FA4"/>
    <w:rsid w:val="00583FF9"/>
    <w:rsid w:val="0058409C"/>
    <w:rsid w:val="005840BE"/>
    <w:rsid w:val="005840FC"/>
    <w:rsid w:val="0058410D"/>
    <w:rsid w:val="00584298"/>
    <w:rsid w:val="005842ED"/>
    <w:rsid w:val="005842F3"/>
    <w:rsid w:val="005843C4"/>
    <w:rsid w:val="0058441E"/>
    <w:rsid w:val="005844E8"/>
    <w:rsid w:val="005844F9"/>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912"/>
    <w:rsid w:val="00585AEA"/>
    <w:rsid w:val="00585B19"/>
    <w:rsid w:val="00585BE0"/>
    <w:rsid w:val="00585E46"/>
    <w:rsid w:val="00585E84"/>
    <w:rsid w:val="0058615B"/>
    <w:rsid w:val="005861A4"/>
    <w:rsid w:val="005862F4"/>
    <w:rsid w:val="005863EA"/>
    <w:rsid w:val="00586427"/>
    <w:rsid w:val="00586461"/>
    <w:rsid w:val="005868EB"/>
    <w:rsid w:val="00586913"/>
    <w:rsid w:val="00586B23"/>
    <w:rsid w:val="00586C61"/>
    <w:rsid w:val="00586CDF"/>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9BD"/>
    <w:rsid w:val="00591B1B"/>
    <w:rsid w:val="00591EA7"/>
    <w:rsid w:val="00591EBF"/>
    <w:rsid w:val="00591F51"/>
    <w:rsid w:val="00591F6A"/>
    <w:rsid w:val="0059202B"/>
    <w:rsid w:val="005921A1"/>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16"/>
    <w:rsid w:val="00593C6F"/>
    <w:rsid w:val="00593D52"/>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AC"/>
    <w:rsid w:val="005952DD"/>
    <w:rsid w:val="0059534B"/>
    <w:rsid w:val="005953A6"/>
    <w:rsid w:val="0059545D"/>
    <w:rsid w:val="00595463"/>
    <w:rsid w:val="00595551"/>
    <w:rsid w:val="0059556B"/>
    <w:rsid w:val="00595663"/>
    <w:rsid w:val="0059578F"/>
    <w:rsid w:val="005957AC"/>
    <w:rsid w:val="0059583E"/>
    <w:rsid w:val="005959C1"/>
    <w:rsid w:val="00595B7A"/>
    <w:rsid w:val="00595C2A"/>
    <w:rsid w:val="00595EA0"/>
    <w:rsid w:val="00595F9B"/>
    <w:rsid w:val="00596075"/>
    <w:rsid w:val="00596361"/>
    <w:rsid w:val="005963C9"/>
    <w:rsid w:val="00596473"/>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5A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00"/>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B50"/>
    <w:rsid w:val="005A5C72"/>
    <w:rsid w:val="005A5E5D"/>
    <w:rsid w:val="005A632F"/>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7C8"/>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6B6"/>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5E9"/>
    <w:rsid w:val="005C16C3"/>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2E"/>
    <w:rsid w:val="005C5450"/>
    <w:rsid w:val="005C546D"/>
    <w:rsid w:val="005C54E3"/>
    <w:rsid w:val="005C5500"/>
    <w:rsid w:val="005C598B"/>
    <w:rsid w:val="005C59E6"/>
    <w:rsid w:val="005C5C93"/>
    <w:rsid w:val="005C5DE5"/>
    <w:rsid w:val="005C5DF6"/>
    <w:rsid w:val="005C5EC4"/>
    <w:rsid w:val="005C607F"/>
    <w:rsid w:val="005C622C"/>
    <w:rsid w:val="005C63CD"/>
    <w:rsid w:val="005C63E9"/>
    <w:rsid w:val="005C6484"/>
    <w:rsid w:val="005C6584"/>
    <w:rsid w:val="005C67D2"/>
    <w:rsid w:val="005C67D4"/>
    <w:rsid w:val="005C6804"/>
    <w:rsid w:val="005C680A"/>
    <w:rsid w:val="005C6A92"/>
    <w:rsid w:val="005C6C00"/>
    <w:rsid w:val="005C6DE2"/>
    <w:rsid w:val="005C6EB1"/>
    <w:rsid w:val="005C6F45"/>
    <w:rsid w:val="005C6F95"/>
    <w:rsid w:val="005C6FA7"/>
    <w:rsid w:val="005C6FA8"/>
    <w:rsid w:val="005C6FC1"/>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8FB"/>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C19"/>
    <w:rsid w:val="005D4C2E"/>
    <w:rsid w:val="005D4D67"/>
    <w:rsid w:val="005D4F50"/>
    <w:rsid w:val="005D50D1"/>
    <w:rsid w:val="005D51F8"/>
    <w:rsid w:val="005D5482"/>
    <w:rsid w:val="005D550B"/>
    <w:rsid w:val="005D55A1"/>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1DA"/>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B71"/>
    <w:rsid w:val="005F0BEF"/>
    <w:rsid w:val="005F0C85"/>
    <w:rsid w:val="005F0E0C"/>
    <w:rsid w:val="005F0E19"/>
    <w:rsid w:val="005F0E5A"/>
    <w:rsid w:val="005F0F2A"/>
    <w:rsid w:val="005F0FA6"/>
    <w:rsid w:val="005F0FE2"/>
    <w:rsid w:val="005F101E"/>
    <w:rsid w:val="005F102B"/>
    <w:rsid w:val="005F10B1"/>
    <w:rsid w:val="005F1189"/>
    <w:rsid w:val="005F12EA"/>
    <w:rsid w:val="005F139F"/>
    <w:rsid w:val="005F13CA"/>
    <w:rsid w:val="005F15BF"/>
    <w:rsid w:val="005F162A"/>
    <w:rsid w:val="005F16E5"/>
    <w:rsid w:val="005F17BA"/>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4FE"/>
    <w:rsid w:val="005F7608"/>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B1"/>
    <w:rsid w:val="00603BE9"/>
    <w:rsid w:val="00603DE1"/>
    <w:rsid w:val="00603DE2"/>
    <w:rsid w:val="0060402A"/>
    <w:rsid w:val="00604036"/>
    <w:rsid w:val="006040EE"/>
    <w:rsid w:val="006041B5"/>
    <w:rsid w:val="00604281"/>
    <w:rsid w:val="006045DD"/>
    <w:rsid w:val="0060470D"/>
    <w:rsid w:val="00604792"/>
    <w:rsid w:val="0060479B"/>
    <w:rsid w:val="006048B0"/>
    <w:rsid w:val="00604A21"/>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A48"/>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6"/>
    <w:rsid w:val="00613E89"/>
    <w:rsid w:val="00613EA7"/>
    <w:rsid w:val="00613EA9"/>
    <w:rsid w:val="00614009"/>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6F"/>
    <w:rsid w:val="00623F92"/>
    <w:rsid w:val="006241E3"/>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B7E"/>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0F8"/>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023"/>
    <w:rsid w:val="00636149"/>
    <w:rsid w:val="00636184"/>
    <w:rsid w:val="00636242"/>
    <w:rsid w:val="006362D8"/>
    <w:rsid w:val="006362E1"/>
    <w:rsid w:val="00636362"/>
    <w:rsid w:val="00636407"/>
    <w:rsid w:val="00636419"/>
    <w:rsid w:val="00636439"/>
    <w:rsid w:val="00636459"/>
    <w:rsid w:val="006364DE"/>
    <w:rsid w:val="006366F6"/>
    <w:rsid w:val="0063678D"/>
    <w:rsid w:val="006367B3"/>
    <w:rsid w:val="00636821"/>
    <w:rsid w:val="00636867"/>
    <w:rsid w:val="006368DF"/>
    <w:rsid w:val="00636A2B"/>
    <w:rsid w:val="00636B1F"/>
    <w:rsid w:val="00636B46"/>
    <w:rsid w:val="00636B9D"/>
    <w:rsid w:val="00636CD1"/>
    <w:rsid w:val="00636E75"/>
    <w:rsid w:val="00636E8E"/>
    <w:rsid w:val="00637064"/>
    <w:rsid w:val="0063706E"/>
    <w:rsid w:val="00637153"/>
    <w:rsid w:val="006371E7"/>
    <w:rsid w:val="00637239"/>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79"/>
    <w:rsid w:val="006415B3"/>
    <w:rsid w:val="006415B8"/>
    <w:rsid w:val="006416B1"/>
    <w:rsid w:val="006416D4"/>
    <w:rsid w:val="0064171C"/>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B2"/>
    <w:rsid w:val="00660AD0"/>
    <w:rsid w:val="00660C56"/>
    <w:rsid w:val="00660C5A"/>
    <w:rsid w:val="00660CD0"/>
    <w:rsid w:val="00660CD9"/>
    <w:rsid w:val="00660D63"/>
    <w:rsid w:val="00660EA8"/>
    <w:rsid w:val="00660EB4"/>
    <w:rsid w:val="00661049"/>
    <w:rsid w:val="00661143"/>
    <w:rsid w:val="006611BA"/>
    <w:rsid w:val="006612A0"/>
    <w:rsid w:val="00661350"/>
    <w:rsid w:val="006613DD"/>
    <w:rsid w:val="00661499"/>
    <w:rsid w:val="00661539"/>
    <w:rsid w:val="0066156E"/>
    <w:rsid w:val="00661672"/>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01"/>
    <w:rsid w:val="00662987"/>
    <w:rsid w:val="006629A4"/>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82"/>
    <w:rsid w:val="00663820"/>
    <w:rsid w:val="0066396D"/>
    <w:rsid w:val="006639E4"/>
    <w:rsid w:val="00663A22"/>
    <w:rsid w:val="00663A59"/>
    <w:rsid w:val="00663A98"/>
    <w:rsid w:val="00663CCA"/>
    <w:rsid w:val="00663DBA"/>
    <w:rsid w:val="006640A4"/>
    <w:rsid w:val="0066438B"/>
    <w:rsid w:val="0066441C"/>
    <w:rsid w:val="00664698"/>
    <w:rsid w:val="006646E3"/>
    <w:rsid w:val="006647CA"/>
    <w:rsid w:val="00664832"/>
    <w:rsid w:val="00664991"/>
    <w:rsid w:val="00664A3B"/>
    <w:rsid w:val="00664BE4"/>
    <w:rsid w:val="00664D5E"/>
    <w:rsid w:val="00664DCC"/>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07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B04"/>
    <w:rsid w:val="00671D93"/>
    <w:rsid w:val="00671E3E"/>
    <w:rsid w:val="00671F9B"/>
    <w:rsid w:val="00671FA7"/>
    <w:rsid w:val="0067200D"/>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83B"/>
    <w:rsid w:val="00673955"/>
    <w:rsid w:val="0067395E"/>
    <w:rsid w:val="00673ACF"/>
    <w:rsid w:val="00673C0A"/>
    <w:rsid w:val="00673CA5"/>
    <w:rsid w:val="00673DD8"/>
    <w:rsid w:val="00673DFC"/>
    <w:rsid w:val="00673E98"/>
    <w:rsid w:val="00673F23"/>
    <w:rsid w:val="00673F6C"/>
    <w:rsid w:val="0067402B"/>
    <w:rsid w:val="006740FB"/>
    <w:rsid w:val="00674110"/>
    <w:rsid w:val="00674193"/>
    <w:rsid w:val="0067422B"/>
    <w:rsid w:val="0067426C"/>
    <w:rsid w:val="006742B0"/>
    <w:rsid w:val="006742EC"/>
    <w:rsid w:val="006745A8"/>
    <w:rsid w:val="006747DA"/>
    <w:rsid w:val="0067493F"/>
    <w:rsid w:val="0067498B"/>
    <w:rsid w:val="00674AE1"/>
    <w:rsid w:val="00674BCC"/>
    <w:rsid w:val="00674C1F"/>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58"/>
    <w:rsid w:val="00680472"/>
    <w:rsid w:val="006804B4"/>
    <w:rsid w:val="0068053F"/>
    <w:rsid w:val="00680566"/>
    <w:rsid w:val="0068074D"/>
    <w:rsid w:val="006808B2"/>
    <w:rsid w:val="00680991"/>
    <w:rsid w:val="00680A73"/>
    <w:rsid w:val="00680BAF"/>
    <w:rsid w:val="00680C34"/>
    <w:rsid w:val="00680C8A"/>
    <w:rsid w:val="00680DB0"/>
    <w:rsid w:val="00680DB3"/>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612"/>
    <w:rsid w:val="00682A46"/>
    <w:rsid w:val="00682C0C"/>
    <w:rsid w:val="00682C0D"/>
    <w:rsid w:val="00682DE3"/>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E2C"/>
    <w:rsid w:val="00685E32"/>
    <w:rsid w:val="00685F08"/>
    <w:rsid w:val="00685F0F"/>
    <w:rsid w:val="00685FED"/>
    <w:rsid w:val="006860ED"/>
    <w:rsid w:val="00686156"/>
    <w:rsid w:val="0068628E"/>
    <w:rsid w:val="006862A5"/>
    <w:rsid w:val="006862F7"/>
    <w:rsid w:val="006863BF"/>
    <w:rsid w:val="00686557"/>
    <w:rsid w:val="00686661"/>
    <w:rsid w:val="00686889"/>
    <w:rsid w:val="006868F6"/>
    <w:rsid w:val="006869A4"/>
    <w:rsid w:val="006869D2"/>
    <w:rsid w:val="00686BE5"/>
    <w:rsid w:val="00686C50"/>
    <w:rsid w:val="00686D53"/>
    <w:rsid w:val="00686E63"/>
    <w:rsid w:val="006871DF"/>
    <w:rsid w:val="006871F7"/>
    <w:rsid w:val="0068723D"/>
    <w:rsid w:val="006872C5"/>
    <w:rsid w:val="00687318"/>
    <w:rsid w:val="0068755F"/>
    <w:rsid w:val="00687605"/>
    <w:rsid w:val="0068765F"/>
    <w:rsid w:val="0068788F"/>
    <w:rsid w:val="00687B84"/>
    <w:rsid w:val="00687B9B"/>
    <w:rsid w:val="00687C7E"/>
    <w:rsid w:val="00687DBB"/>
    <w:rsid w:val="00687E88"/>
    <w:rsid w:val="00687F5B"/>
    <w:rsid w:val="00687FBF"/>
    <w:rsid w:val="00690037"/>
    <w:rsid w:val="006900DB"/>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37E"/>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5E"/>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0F"/>
    <w:rsid w:val="006A5C4C"/>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92"/>
    <w:rsid w:val="006A7AAC"/>
    <w:rsid w:val="006A7ACF"/>
    <w:rsid w:val="006A7B5F"/>
    <w:rsid w:val="006A7D30"/>
    <w:rsid w:val="006A7D8C"/>
    <w:rsid w:val="006A7D95"/>
    <w:rsid w:val="006A7E6A"/>
    <w:rsid w:val="006A7EBD"/>
    <w:rsid w:val="006A7F13"/>
    <w:rsid w:val="006B004F"/>
    <w:rsid w:val="006B007D"/>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ED"/>
    <w:rsid w:val="006B22FA"/>
    <w:rsid w:val="006B23EA"/>
    <w:rsid w:val="006B247E"/>
    <w:rsid w:val="006B2494"/>
    <w:rsid w:val="006B24E2"/>
    <w:rsid w:val="006B28DA"/>
    <w:rsid w:val="006B29B8"/>
    <w:rsid w:val="006B2C27"/>
    <w:rsid w:val="006B2C2C"/>
    <w:rsid w:val="006B2D93"/>
    <w:rsid w:val="006B2E5E"/>
    <w:rsid w:val="006B2EC1"/>
    <w:rsid w:val="006B2ECE"/>
    <w:rsid w:val="006B2F12"/>
    <w:rsid w:val="006B2F14"/>
    <w:rsid w:val="006B315B"/>
    <w:rsid w:val="006B328B"/>
    <w:rsid w:val="006B3422"/>
    <w:rsid w:val="006B3525"/>
    <w:rsid w:val="006B3809"/>
    <w:rsid w:val="006B39B9"/>
    <w:rsid w:val="006B3A61"/>
    <w:rsid w:val="006B3B2B"/>
    <w:rsid w:val="006B3CD9"/>
    <w:rsid w:val="006B3D1E"/>
    <w:rsid w:val="006B3D7D"/>
    <w:rsid w:val="006B3DC9"/>
    <w:rsid w:val="006B411E"/>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ED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7D8"/>
    <w:rsid w:val="006C0970"/>
    <w:rsid w:val="006C0AB2"/>
    <w:rsid w:val="006C0B7D"/>
    <w:rsid w:val="006C0C1A"/>
    <w:rsid w:val="006C0CB6"/>
    <w:rsid w:val="006C0D23"/>
    <w:rsid w:val="006C0DA5"/>
    <w:rsid w:val="006C0E43"/>
    <w:rsid w:val="006C0EF0"/>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375"/>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42"/>
    <w:rsid w:val="006C3689"/>
    <w:rsid w:val="006C36FF"/>
    <w:rsid w:val="006C38FA"/>
    <w:rsid w:val="006C3A5E"/>
    <w:rsid w:val="006C3B13"/>
    <w:rsid w:val="006C3D07"/>
    <w:rsid w:val="006C3D0B"/>
    <w:rsid w:val="006C3EB8"/>
    <w:rsid w:val="006C3F8F"/>
    <w:rsid w:val="006C4098"/>
    <w:rsid w:val="006C416E"/>
    <w:rsid w:val="006C42A0"/>
    <w:rsid w:val="006C4317"/>
    <w:rsid w:val="006C4362"/>
    <w:rsid w:val="006C4392"/>
    <w:rsid w:val="006C4446"/>
    <w:rsid w:val="006C4576"/>
    <w:rsid w:val="006C4594"/>
    <w:rsid w:val="006C47C8"/>
    <w:rsid w:val="006C4925"/>
    <w:rsid w:val="006C4A07"/>
    <w:rsid w:val="006C4C59"/>
    <w:rsid w:val="006C4CD2"/>
    <w:rsid w:val="006C4D17"/>
    <w:rsid w:val="006C4D63"/>
    <w:rsid w:val="006C4E9C"/>
    <w:rsid w:val="006C4FA8"/>
    <w:rsid w:val="006C5047"/>
    <w:rsid w:val="006C5200"/>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81"/>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63A"/>
    <w:rsid w:val="006D3665"/>
    <w:rsid w:val="006D3798"/>
    <w:rsid w:val="006D37C7"/>
    <w:rsid w:val="006D37F7"/>
    <w:rsid w:val="006D3949"/>
    <w:rsid w:val="006D3AA6"/>
    <w:rsid w:val="006D3B78"/>
    <w:rsid w:val="006D3D08"/>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F"/>
    <w:rsid w:val="006D6D5B"/>
    <w:rsid w:val="006D6FE3"/>
    <w:rsid w:val="006D70C8"/>
    <w:rsid w:val="006D712A"/>
    <w:rsid w:val="006D7201"/>
    <w:rsid w:val="006D728C"/>
    <w:rsid w:val="006D73DF"/>
    <w:rsid w:val="006D73F3"/>
    <w:rsid w:val="006D7486"/>
    <w:rsid w:val="006D7521"/>
    <w:rsid w:val="006D7561"/>
    <w:rsid w:val="006D786A"/>
    <w:rsid w:val="006D7B0F"/>
    <w:rsid w:val="006D7D7B"/>
    <w:rsid w:val="006D7DF5"/>
    <w:rsid w:val="006D7E72"/>
    <w:rsid w:val="006D7F56"/>
    <w:rsid w:val="006E0145"/>
    <w:rsid w:val="006E01BC"/>
    <w:rsid w:val="006E028D"/>
    <w:rsid w:val="006E0483"/>
    <w:rsid w:val="006E04E0"/>
    <w:rsid w:val="006E0501"/>
    <w:rsid w:val="006E05C4"/>
    <w:rsid w:val="006E0785"/>
    <w:rsid w:val="006E08D3"/>
    <w:rsid w:val="006E0A8B"/>
    <w:rsid w:val="006E0C04"/>
    <w:rsid w:val="006E0C21"/>
    <w:rsid w:val="006E0EC6"/>
    <w:rsid w:val="006E0F41"/>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4BB"/>
    <w:rsid w:val="006E4709"/>
    <w:rsid w:val="006E4845"/>
    <w:rsid w:val="006E485E"/>
    <w:rsid w:val="006E4952"/>
    <w:rsid w:val="006E4A29"/>
    <w:rsid w:val="006E4AE5"/>
    <w:rsid w:val="006E4B54"/>
    <w:rsid w:val="006E4CC2"/>
    <w:rsid w:val="006E4EC0"/>
    <w:rsid w:val="006E5363"/>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84"/>
    <w:rsid w:val="006E7598"/>
    <w:rsid w:val="006E7697"/>
    <w:rsid w:val="006E773C"/>
    <w:rsid w:val="006E77C6"/>
    <w:rsid w:val="006E7829"/>
    <w:rsid w:val="006E798A"/>
    <w:rsid w:val="006E79EB"/>
    <w:rsid w:val="006E7AF5"/>
    <w:rsid w:val="006E7B1D"/>
    <w:rsid w:val="006E7FF1"/>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242"/>
    <w:rsid w:val="006F35DC"/>
    <w:rsid w:val="006F3796"/>
    <w:rsid w:val="006F37DD"/>
    <w:rsid w:val="006F39D1"/>
    <w:rsid w:val="006F3BEC"/>
    <w:rsid w:val="006F3D46"/>
    <w:rsid w:val="006F3DFC"/>
    <w:rsid w:val="006F3F17"/>
    <w:rsid w:val="006F3F44"/>
    <w:rsid w:val="006F400E"/>
    <w:rsid w:val="006F4160"/>
    <w:rsid w:val="006F41A8"/>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070"/>
    <w:rsid w:val="006F715E"/>
    <w:rsid w:val="006F7419"/>
    <w:rsid w:val="006F76BD"/>
    <w:rsid w:val="006F789E"/>
    <w:rsid w:val="006F791C"/>
    <w:rsid w:val="006F7972"/>
    <w:rsid w:val="006F7A01"/>
    <w:rsid w:val="006F7A03"/>
    <w:rsid w:val="006F7A80"/>
    <w:rsid w:val="006F7B13"/>
    <w:rsid w:val="006F7B32"/>
    <w:rsid w:val="006F7EAB"/>
    <w:rsid w:val="006F7EE5"/>
    <w:rsid w:val="006F7F2A"/>
    <w:rsid w:val="00700025"/>
    <w:rsid w:val="00700072"/>
    <w:rsid w:val="00700073"/>
    <w:rsid w:val="0070018E"/>
    <w:rsid w:val="00700391"/>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4C"/>
    <w:rsid w:val="0070185E"/>
    <w:rsid w:val="007018C0"/>
    <w:rsid w:val="007019C4"/>
    <w:rsid w:val="00701AA7"/>
    <w:rsid w:val="00701AA9"/>
    <w:rsid w:val="00701CE2"/>
    <w:rsid w:val="00701DB6"/>
    <w:rsid w:val="00701EBD"/>
    <w:rsid w:val="00701EC5"/>
    <w:rsid w:val="007022EF"/>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06"/>
    <w:rsid w:val="0070672D"/>
    <w:rsid w:val="00706873"/>
    <w:rsid w:val="007068BC"/>
    <w:rsid w:val="00706B7B"/>
    <w:rsid w:val="00706C08"/>
    <w:rsid w:val="00706E29"/>
    <w:rsid w:val="00706F9B"/>
    <w:rsid w:val="007070D0"/>
    <w:rsid w:val="0070711B"/>
    <w:rsid w:val="00707184"/>
    <w:rsid w:val="00707247"/>
    <w:rsid w:val="007072E2"/>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16"/>
    <w:rsid w:val="00711C6C"/>
    <w:rsid w:val="00711D46"/>
    <w:rsid w:val="00711E2D"/>
    <w:rsid w:val="00711ED3"/>
    <w:rsid w:val="00711F28"/>
    <w:rsid w:val="00712126"/>
    <w:rsid w:val="00712249"/>
    <w:rsid w:val="00712356"/>
    <w:rsid w:val="00712392"/>
    <w:rsid w:val="0071240C"/>
    <w:rsid w:val="00712462"/>
    <w:rsid w:val="00712580"/>
    <w:rsid w:val="00712678"/>
    <w:rsid w:val="00712703"/>
    <w:rsid w:val="007128FC"/>
    <w:rsid w:val="0071290D"/>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82"/>
    <w:rsid w:val="007148A7"/>
    <w:rsid w:val="007148AA"/>
    <w:rsid w:val="007148FA"/>
    <w:rsid w:val="00714958"/>
    <w:rsid w:val="00714A89"/>
    <w:rsid w:val="00714BEF"/>
    <w:rsid w:val="00714E77"/>
    <w:rsid w:val="00714F72"/>
    <w:rsid w:val="0071506B"/>
    <w:rsid w:val="007150BC"/>
    <w:rsid w:val="0071520E"/>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1322"/>
    <w:rsid w:val="0072133A"/>
    <w:rsid w:val="00721493"/>
    <w:rsid w:val="00721591"/>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639"/>
    <w:rsid w:val="007237C3"/>
    <w:rsid w:val="00723818"/>
    <w:rsid w:val="007238B4"/>
    <w:rsid w:val="00723A4D"/>
    <w:rsid w:val="00723AAA"/>
    <w:rsid w:val="00723AB9"/>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CDF"/>
    <w:rsid w:val="00732D54"/>
    <w:rsid w:val="00732E25"/>
    <w:rsid w:val="0073318A"/>
    <w:rsid w:val="0073319A"/>
    <w:rsid w:val="00733291"/>
    <w:rsid w:val="00733541"/>
    <w:rsid w:val="00733571"/>
    <w:rsid w:val="007335B0"/>
    <w:rsid w:val="0073373C"/>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332"/>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D7"/>
    <w:rsid w:val="00740422"/>
    <w:rsid w:val="00740500"/>
    <w:rsid w:val="0074052D"/>
    <w:rsid w:val="00740575"/>
    <w:rsid w:val="007405C2"/>
    <w:rsid w:val="00740600"/>
    <w:rsid w:val="0074083E"/>
    <w:rsid w:val="00740887"/>
    <w:rsid w:val="00740E5D"/>
    <w:rsid w:val="00740EB8"/>
    <w:rsid w:val="00740EF8"/>
    <w:rsid w:val="00740FCC"/>
    <w:rsid w:val="0074103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1E8"/>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A8F"/>
    <w:rsid w:val="00745B1E"/>
    <w:rsid w:val="00745B51"/>
    <w:rsid w:val="00745BDB"/>
    <w:rsid w:val="00745BE2"/>
    <w:rsid w:val="00745C6A"/>
    <w:rsid w:val="00745CD4"/>
    <w:rsid w:val="00746103"/>
    <w:rsid w:val="00746104"/>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A3F"/>
    <w:rsid w:val="00753B02"/>
    <w:rsid w:val="00753BCA"/>
    <w:rsid w:val="00753CEE"/>
    <w:rsid w:val="00753D18"/>
    <w:rsid w:val="00753D88"/>
    <w:rsid w:val="0075419D"/>
    <w:rsid w:val="007541E3"/>
    <w:rsid w:val="0075426E"/>
    <w:rsid w:val="007544B4"/>
    <w:rsid w:val="007545E5"/>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5D"/>
    <w:rsid w:val="007558AC"/>
    <w:rsid w:val="00755B5C"/>
    <w:rsid w:val="00755C83"/>
    <w:rsid w:val="00755DAD"/>
    <w:rsid w:val="00755E80"/>
    <w:rsid w:val="00755F4B"/>
    <w:rsid w:val="0075603F"/>
    <w:rsid w:val="0075612F"/>
    <w:rsid w:val="00756168"/>
    <w:rsid w:val="0075647B"/>
    <w:rsid w:val="007566B9"/>
    <w:rsid w:val="007568C5"/>
    <w:rsid w:val="007569A0"/>
    <w:rsid w:val="00756A6E"/>
    <w:rsid w:val="00756A77"/>
    <w:rsid w:val="00756AA8"/>
    <w:rsid w:val="00756AE3"/>
    <w:rsid w:val="00756B75"/>
    <w:rsid w:val="00756C3F"/>
    <w:rsid w:val="00756C72"/>
    <w:rsid w:val="00756D19"/>
    <w:rsid w:val="00756EC9"/>
    <w:rsid w:val="007570F1"/>
    <w:rsid w:val="00757184"/>
    <w:rsid w:val="007571D6"/>
    <w:rsid w:val="007572DF"/>
    <w:rsid w:val="00757308"/>
    <w:rsid w:val="0075742C"/>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4FE"/>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E4"/>
    <w:rsid w:val="00762E4B"/>
    <w:rsid w:val="00762E8A"/>
    <w:rsid w:val="00762F05"/>
    <w:rsid w:val="00763092"/>
    <w:rsid w:val="007630DD"/>
    <w:rsid w:val="007631F3"/>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0EC"/>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C52"/>
    <w:rsid w:val="00771E09"/>
    <w:rsid w:val="00771F5F"/>
    <w:rsid w:val="007721A6"/>
    <w:rsid w:val="00772378"/>
    <w:rsid w:val="00772474"/>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8C4"/>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143"/>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D27"/>
    <w:rsid w:val="00790D7E"/>
    <w:rsid w:val="00790F10"/>
    <w:rsid w:val="00791058"/>
    <w:rsid w:val="007910F6"/>
    <w:rsid w:val="007914DC"/>
    <w:rsid w:val="00791619"/>
    <w:rsid w:val="00791905"/>
    <w:rsid w:val="00791BDA"/>
    <w:rsid w:val="00791C3D"/>
    <w:rsid w:val="00791C49"/>
    <w:rsid w:val="00791CEC"/>
    <w:rsid w:val="00791DE4"/>
    <w:rsid w:val="00791E11"/>
    <w:rsid w:val="00791EF8"/>
    <w:rsid w:val="00791F52"/>
    <w:rsid w:val="00791F87"/>
    <w:rsid w:val="00791FB8"/>
    <w:rsid w:val="00791FEC"/>
    <w:rsid w:val="0079216C"/>
    <w:rsid w:val="007921A1"/>
    <w:rsid w:val="007922A1"/>
    <w:rsid w:val="00792404"/>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A3"/>
    <w:rsid w:val="00795FFE"/>
    <w:rsid w:val="00796091"/>
    <w:rsid w:val="007960BB"/>
    <w:rsid w:val="007962AA"/>
    <w:rsid w:val="0079647F"/>
    <w:rsid w:val="00796529"/>
    <w:rsid w:val="00796644"/>
    <w:rsid w:val="00796737"/>
    <w:rsid w:val="0079676D"/>
    <w:rsid w:val="007967AC"/>
    <w:rsid w:val="00796B49"/>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E6"/>
    <w:rsid w:val="00797D5B"/>
    <w:rsid w:val="00797EC9"/>
    <w:rsid w:val="00797F08"/>
    <w:rsid w:val="00797F68"/>
    <w:rsid w:val="007A0185"/>
    <w:rsid w:val="007A01A7"/>
    <w:rsid w:val="007A02A9"/>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D79"/>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E32"/>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134"/>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7BB"/>
    <w:rsid w:val="007A5872"/>
    <w:rsid w:val="007A58BA"/>
    <w:rsid w:val="007A58F3"/>
    <w:rsid w:val="007A5927"/>
    <w:rsid w:val="007A5943"/>
    <w:rsid w:val="007A5A26"/>
    <w:rsid w:val="007A5B2C"/>
    <w:rsid w:val="007A5B7A"/>
    <w:rsid w:val="007A5C6A"/>
    <w:rsid w:val="007A5FAF"/>
    <w:rsid w:val="007A6007"/>
    <w:rsid w:val="007A61C7"/>
    <w:rsid w:val="007A61E2"/>
    <w:rsid w:val="007A63EF"/>
    <w:rsid w:val="007A65B7"/>
    <w:rsid w:val="007A65F6"/>
    <w:rsid w:val="007A6B34"/>
    <w:rsid w:val="007A6B69"/>
    <w:rsid w:val="007A6F32"/>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5E"/>
    <w:rsid w:val="007B2F9C"/>
    <w:rsid w:val="007B2FAA"/>
    <w:rsid w:val="007B2FB5"/>
    <w:rsid w:val="007B302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B0B"/>
    <w:rsid w:val="007B5C27"/>
    <w:rsid w:val="007B5CAE"/>
    <w:rsid w:val="007B5D93"/>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7DA"/>
    <w:rsid w:val="007C393A"/>
    <w:rsid w:val="007C397D"/>
    <w:rsid w:val="007C39A7"/>
    <w:rsid w:val="007C3A15"/>
    <w:rsid w:val="007C3B79"/>
    <w:rsid w:val="007C3BB9"/>
    <w:rsid w:val="007C3CBD"/>
    <w:rsid w:val="007C3F06"/>
    <w:rsid w:val="007C3F13"/>
    <w:rsid w:val="007C3FE8"/>
    <w:rsid w:val="007C406B"/>
    <w:rsid w:val="007C456B"/>
    <w:rsid w:val="007C4706"/>
    <w:rsid w:val="007C472C"/>
    <w:rsid w:val="007C477C"/>
    <w:rsid w:val="007C4848"/>
    <w:rsid w:val="007C484E"/>
    <w:rsid w:val="007C4995"/>
    <w:rsid w:val="007C4C81"/>
    <w:rsid w:val="007C4F14"/>
    <w:rsid w:val="007C4F27"/>
    <w:rsid w:val="007C52F4"/>
    <w:rsid w:val="007C541F"/>
    <w:rsid w:val="007C5447"/>
    <w:rsid w:val="007C5588"/>
    <w:rsid w:val="007C588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1BF"/>
    <w:rsid w:val="007D7254"/>
    <w:rsid w:val="007D7380"/>
    <w:rsid w:val="007D742F"/>
    <w:rsid w:val="007D747B"/>
    <w:rsid w:val="007D74EE"/>
    <w:rsid w:val="007D7622"/>
    <w:rsid w:val="007D77A6"/>
    <w:rsid w:val="007D77AA"/>
    <w:rsid w:val="007D7826"/>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EE"/>
    <w:rsid w:val="007E253D"/>
    <w:rsid w:val="007E260C"/>
    <w:rsid w:val="007E2742"/>
    <w:rsid w:val="007E277A"/>
    <w:rsid w:val="007E2B62"/>
    <w:rsid w:val="007E2EA1"/>
    <w:rsid w:val="007E2FE5"/>
    <w:rsid w:val="007E3013"/>
    <w:rsid w:val="007E317B"/>
    <w:rsid w:val="007E31B7"/>
    <w:rsid w:val="007E3291"/>
    <w:rsid w:val="007E3292"/>
    <w:rsid w:val="007E34DE"/>
    <w:rsid w:val="007E34ED"/>
    <w:rsid w:val="007E36FF"/>
    <w:rsid w:val="007E3940"/>
    <w:rsid w:val="007E39AA"/>
    <w:rsid w:val="007E3D19"/>
    <w:rsid w:val="007E3F5A"/>
    <w:rsid w:val="007E4070"/>
    <w:rsid w:val="007E4187"/>
    <w:rsid w:val="007E41BA"/>
    <w:rsid w:val="007E455A"/>
    <w:rsid w:val="007E4809"/>
    <w:rsid w:val="007E4A84"/>
    <w:rsid w:val="007E4A8D"/>
    <w:rsid w:val="007E4B2F"/>
    <w:rsid w:val="007E4B8B"/>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6C"/>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3"/>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437"/>
    <w:rsid w:val="007F1461"/>
    <w:rsid w:val="007F15ED"/>
    <w:rsid w:val="007F16CF"/>
    <w:rsid w:val="007F17CD"/>
    <w:rsid w:val="007F199F"/>
    <w:rsid w:val="007F1B28"/>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6F"/>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13"/>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574"/>
    <w:rsid w:val="007F76AB"/>
    <w:rsid w:val="007F7707"/>
    <w:rsid w:val="007F7750"/>
    <w:rsid w:val="007F776E"/>
    <w:rsid w:val="007F7897"/>
    <w:rsid w:val="007F79E8"/>
    <w:rsid w:val="007F7A38"/>
    <w:rsid w:val="007F7B4D"/>
    <w:rsid w:val="007F7B75"/>
    <w:rsid w:val="00800267"/>
    <w:rsid w:val="008002FF"/>
    <w:rsid w:val="00800424"/>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CC1"/>
    <w:rsid w:val="00801DFB"/>
    <w:rsid w:val="00801FDE"/>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E38"/>
    <w:rsid w:val="00803E4B"/>
    <w:rsid w:val="00803EA0"/>
    <w:rsid w:val="00803EED"/>
    <w:rsid w:val="00803EF7"/>
    <w:rsid w:val="00803F68"/>
    <w:rsid w:val="008040AE"/>
    <w:rsid w:val="0080419B"/>
    <w:rsid w:val="008041A8"/>
    <w:rsid w:val="00804203"/>
    <w:rsid w:val="00804537"/>
    <w:rsid w:val="0080456C"/>
    <w:rsid w:val="0080456F"/>
    <w:rsid w:val="008045F9"/>
    <w:rsid w:val="008046EA"/>
    <w:rsid w:val="0080471F"/>
    <w:rsid w:val="00804735"/>
    <w:rsid w:val="00804862"/>
    <w:rsid w:val="008048AA"/>
    <w:rsid w:val="00804A0D"/>
    <w:rsid w:val="00804CDE"/>
    <w:rsid w:val="00804DC5"/>
    <w:rsid w:val="00804DCF"/>
    <w:rsid w:val="00804DDB"/>
    <w:rsid w:val="00804E0D"/>
    <w:rsid w:val="00804E7D"/>
    <w:rsid w:val="00804F17"/>
    <w:rsid w:val="00804F4D"/>
    <w:rsid w:val="00804FA8"/>
    <w:rsid w:val="00805135"/>
    <w:rsid w:val="0080522E"/>
    <w:rsid w:val="00805622"/>
    <w:rsid w:val="0080576B"/>
    <w:rsid w:val="00805829"/>
    <w:rsid w:val="00805AB6"/>
    <w:rsid w:val="00805B8B"/>
    <w:rsid w:val="00805F61"/>
    <w:rsid w:val="00805F71"/>
    <w:rsid w:val="008063C1"/>
    <w:rsid w:val="00806455"/>
    <w:rsid w:val="008064E9"/>
    <w:rsid w:val="0080656F"/>
    <w:rsid w:val="0080661B"/>
    <w:rsid w:val="00806669"/>
    <w:rsid w:val="0080693C"/>
    <w:rsid w:val="00806A68"/>
    <w:rsid w:val="00806B63"/>
    <w:rsid w:val="00806CFA"/>
    <w:rsid w:val="00806D2F"/>
    <w:rsid w:val="00806D51"/>
    <w:rsid w:val="00806DA7"/>
    <w:rsid w:val="008070B2"/>
    <w:rsid w:val="0080743C"/>
    <w:rsid w:val="00807606"/>
    <w:rsid w:val="008076CE"/>
    <w:rsid w:val="00807700"/>
    <w:rsid w:val="0080771E"/>
    <w:rsid w:val="00807787"/>
    <w:rsid w:val="008077C5"/>
    <w:rsid w:val="008078A3"/>
    <w:rsid w:val="00807D22"/>
    <w:rsid w:val="00807D5B"/>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0FE7"/>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EB"/>
    <w:rsid w:val="00811F95"/>
    <w:rsid w:val="0081226F"/>
    <w:rsid w:val="008123E7"/>
    <w:rsid w:val="00812410"/>
    <w:rsid w:val="00812486"/>
    <w:rsid w:val="00812604"/>
    <w:rsid w:val="0081261E"/>
    <w:rsid w:val="00812641"/>
    <w:rsid w:val="00812701"/>
    <w:rsid w:val="0081296A"/>
    <w:rsid w:val="00812B2F"/>
    <w:rsid w:val="00812B51"/>
    <w:rsid w:val="00812B83"/>
    <w:rsid w:val="00812B8B"/>
    <w:rsid w:val="00812BEA"/>
    <w:rsid w:val="00812C2F"/>
    <w:rsid w:val="00812C50"/>
    <w:rsid w:val="00812D69"/>
    <w:rsid w:val="00812E0F"/>
    <w:rsid w:val="00812E13"/>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50E3"/>
    <w:rsid w:val="008150EC"/>
    <w:rsid w:val="0081516A"/>
    <w:rsid w:val="008151D6"/>
    <w:rsid w:val="0081536B"/>
    <w:rsid w:val="00815408"/>
    <w:rsid w:val="0081558B"/>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353"/>
    <w:rsid w:val="00817422"/>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A3"/>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8B5"/>
    <w:rsid w:val="00824A5A"/>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9F"/>
    <w:rsid w:val="0082777B"/>
    <w:rsid w:val="008277F8"/>
    <w:rsid w:val="00827B78"/>
    <w:rsid w:val="00827BAE"/>
    <w:rsid w:val="00827C67"/>
    <w:rsid w:val="00827C7A"/>
    <w:rsid w:val="00827C89"/>
    <w:rsid w:val="00827D15"/>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E38"/>
    <w:rsid w:val="00830FB4"/>
    <w:rsid w:val="00831048"/>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2B"/>
    <w:rsid w:val="00836537"/>
    <w:rsid w:val="008366F3"/>
    <w:rsid w:val="00836701"/>
    <w:rsid w:val="00836853"/>
    <w:rsid w:val="00836909"/>
    <w:rsid w:val="00836911"/>
    <w:rsid w:val="008369E7"/>
    <w:rsid w:val="00836AA1"/>
    <w:rsid w:val="00836C59"/>
    <w:rsid w:val="00836C73"/>
    <w:rsid w:val="00836DC2"/>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84E"/>
    <w:rsid w:val="0084198E"/>
    <w:rsid w:val="00841A17"/>
    <w:rsid w:val="00841A58"/>
    <w:rsid w:val="00841C25"/>
    <w:rsid w:val="00841EA2"/>
    <w:rsid w:val="00841ECA"/>
    <w:rsid w:val="008420E0"/>
    <w:rsid w:val="0084217A"/>
    <w:rsid w:val="00842303"/>
    <w:rsid w:val="0084250D"/>
    <w:rsid w:val="008425BA"/>
    <w:rsid w:val="00842639"/>
    <w:rsid w:val="008428E8"/>
    <w:rsid w:val="00842AE8"/>
    <w:rsid w:val="00842D86"/>
    <w:rsid w:val="00843183"/>
    <w:rsid w:val="00843210"/>
    <w:rsid w:val="008435FE"/>
    <w:rsid w:val="00843600"/>
    <w:rsid w:val="00843707"/>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36C"/>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CCF"/>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3FCB"/>
    <w:rsid w:val="008540B1"/>
    <w:rsid w:val="008544A9"/>
    <w:rsid w:val="008545C9"/>
    <w:rsid w:val="0085463F"/>
    <w:rsid w:val="00854916"/>
    <w:rsid w:val="00854949"/>
    <w:rsid w:val="00854B4B"/>
    <w:rsid w:val="00854B64"/>
    <w:rsid w:val="00854C36"/>
    <w:rsid w:val="00854CAE"/>
    <w:rsid w:val="00854E4E"/>
    <w:rsid w:val="00854E79"/>
    <w:rsid w:val="00854EFD"/>
    <w:rsid w:val="00854F9C"/>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46"/>
    <w:rsid w:val="0086346E"/>
    <w:rsid w:val="00863870"/>
    <w:rsid w:val="00863953"/>
    <w:rsid w:val="008639AE"/>
    <w:rsid w:val="00863A3E"/>
    <w:rsid w:val="00863AE1"/>
    <w:rsid w:val="00863CCE"/>
    <w:rsid w:val="00863D9F"/>
    <w:rsid w:val="00863DD6"/>
    <w:rsid w:val="00863DD7"/>
    <w:rsid w:val="00863F41"/>
    <w:rsid w:val="00864324"/>
    <w:rsid w:val="00864384"/>
    <w:rsid w:val="00864478"/>
    <w:rsid w:val="00864541"/>
    <w:rsid w:val="00864816"/>
    <w:rsid w:val="0086489C"/>
    <w:rsid w:val="008648A6"/>
    <w:rsid w:val="00864AD8"/>
    <w:rsid w:val="00864CE7"/>
    <w:rsid w:val="00864DD5"/>
    <w:rsid w:val="00864DF9"/>
    <w:rsid w:val="00864E6C"/>
    <w:rsid w:val="00864F18"/>
    <w:rsid w:val="00864F67"/>
    <w:rsid w:val="00864F75"/>
    <w:rsid w:val="00865040"/>
    <w:rsid w:val="0086506B"/>
    <w:rsid w:val="00865096"/>
    <w:rsid w:val="0086511C"/>
    <w:rsid w:val="00865237"/>
    <w:rsid w:val="008654C0"/>
    <w:rsid w:val="008654DE"/>
    <w:rsid w:val="00865597"/>
    <w:rsid w:val="008655E9"/>
    <w:rsid w:val="0086569F"/>
    <w:rsid w:val="008656E3"/>
    <w:rsid w:val="0086575C"/>
    <w:rsid w:val="008658C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97"/>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CA2"/>
    <w:rsid w:val="00877E8C"/>
    <w:rsid w:val="008800F9"/>
    <w:rsid w:val="0088010C"/>
    <w:rsid w:val="0088013F"/>
    <w:rsid w:val="00880318"/>
    <w:rsid w:val="00880701"/>
    <w:rsid w:val="00880793"/>
    <w:rsid w:val="008808C0"/>
    <w:rsid w:val="008808EE"/>
    <w:rsid w:val="00880D00"/>
    <w:rsid w:val="00880D30"/>
    <w:rsid w:val="00880D80"/>
    <w:rsid w:val="00880F6A"/>
    <w:rsid w:val="00881091"/>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506C"/>
    <w:rsid w:val="008853C3"/>
    <w:rsid w:val="00885452"/>
    <w:rsid w:val="0088548B"/>
    <w:rsid w:val="008854C5"/>
    <w:rsid w:val="008855F8"/>
    <w:rsid w:val="0088589B"/>
    <w:rsid w:val="00885ADC"/>
    <w:rsid w:val="00885BA8"/>
    <w:rsid w:val="00885CF3"/>
    <w:rsid w:val="00885E1E"/>
    <w:rsid w:val="00885E86"/>
    <w:rsid w:val="00885ECB"/>
    <w:rsid w:val="00885F70"/>
    <w:rsid w:val="00885FEC"/>
    <w:rsid w:val="0088609E"/>
    <w:rsid w:val="00886335"/>
    <w:rsid w:val="008865EF"/>
    <w:rsid w:val="00886761"/>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A3"/>
    <w:rsid w:val="008872EC"/>
    <w:rsid w:val="008874F5"/>
    <w:rsid w:val="00887797"/>
    <w:rsid w:val="00887829"/>
    <w:rsid w:val="00887957"/>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7F"/>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0EC"/>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BBE"/>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AE2"/>
    <w:rsid w:val="008A2B05"/>
    <w:rsid w:val="008A2CB3"/>
    <w:rsid w:val="008A2CBF"/>
    <w:rsid w:val="008A2D58"/>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5F"/>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8E1"/>
    <w:rsid w:val="008B0941"/>
    <w:rsid w:val="008B0947"/>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791"/>
    <w:rsid w:val="008B49B6"/>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410"/>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4F9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33"/>
    <w:rsid w:val="008D3B21"/>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D7F9B"/>
    <w:rsid w:val="008E0097"/>
    <w:rsid w:val="008E0102"/>
    <w:rsid w:val="008E03D6"/>
    <w:rsid w:val="008E064D"/>
    <w:rsid w:val="008E06D6"/>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DC5"/>
    <w:rsid w:val="008E4FE0"/>
    <w:rsid w:val="008E5064"/>
    <w:rsid w:val="008E521F"/>
    <w:rsid w:val="008E528F"/>
    <w:rsid w:val="008E52CB"/>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42"/>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D03"/>
    <w:rsid w:val="008F3F26"/>
    <w:rsid w:val="008F4004"/>
    <w:rsid w:val="008F4061"/>
    <w:rsid w:val="008F41B5"/>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EE4"/>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E2"/>
    <w:rsid w:val="0091007E"/>
    <w:rsid w:val="00910097"/>
    <w:rsid w:val="009103A3"/>
    <w:rsid w:val="0091051B"/>
    <w:rsid w:val="00910549"/>
    <w:rsid w:val="009106B4"/>
    <w:rsid w:val="00910803"/>
    <w:rsid w:val="00910B99"/>
    <w:rsid w:val="00910C30"/>
    <w:rsid w:val="00910D27"/>
    <w:rsid w:val="00910DFE"/>
    <w:rsid w:val="00911081"/>
    <w:rsid w:val="009110C6"/>
    <w:rsid w:val="009110F3"/>
    <w:rsid w:val="009112B9"/>
    <w:rsid w:val="00911323"/>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A85"/>
    <w:rsid w:val="00912DF9"/>
    <w:rsid w:val="00912E41"/>
    <w:rsid w:val="00912E8A"/>
    <w:rsid w:val="00913218"/>
    <w:rsid w:val="009132DD"/>
    <w:rsid w:val="009132F9"/>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279"/>
    <w:rsid w:val="00915368"/>
    <w:rsid w:val="009153AF"/>
    <w:rsid w:val="009154A5"/>
    <w:rsid w:val="009156AE"/>
    <w:rsid w:val="00915738"/>
    <w:rsid w:val="00915821"/>
    <w:rsid w:val="009158E7"/>
    <w:rsid w:val="00915B8B"/>
    <w:rsid w:val="00915BED"/>
    <w:rsid w:val="00915CDA"/>
    <w:rsid w:val="00915F5D"/>
    <w:rsid w:val="00915FE5"/>
    <w:rsid w:val="00916042"/>
    <w:rsid w:val="00916066"/>
    <w:rsid w:val="0091636E"/>
    <w:rsid w:val="009163D4"/>
    <w:rsid w:val="00916448"/>
    <w:rsid w:val="0091657C"/>
    <w:rsid w:val="009166DF"/>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06"/>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C96"/>
    <w:rsid w:val="00926D32"/>
    <w:rsid w:val="00926E08"/>
    <w:rsid w:val="00926E6C"/>
    <w:rsid w:val="00926EC9"/>
    <w:rsid w:val="00926EE0"/>
    <w:rsid w:val="009270F5"/>
    <w:rsid w:val="0092715B"/>
    <w:rsid w:val="0092722B"/>
    <w:rsid w:val="00927324"/>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63"/>
    <w:rsid w:val="009309DF"/>
    <w:rsid w:val="00930AF6"/>
    <w:rsid w:val="00930B0B"/>
    <w:rsid w:val="00930B0D"/>
    <w:rsid w:val="00930C4F"/>
    <w:rsid w:val="00930CA9"/>
    <w:rsid w:val="00930CE5"/>
    <w:rsid w:val="00930D12"/>
    <w:rsid w:val="00930DB7"/>
    <w:rsid w:val="00930E4C"/>
    <w:rsid w:val="00930E5C"/>
    <w:rsid w:val="00930E7D"/>
    <w:rsid w:val="00930F0A"/>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181"/>
    <w:rsid w:val="009332D1"/>
    <w:rsid w:val="00933410"/>
    <w:rsid w:val="0093365E"/>
    <w:rsid w:val="00933693"/>
    <w:rsid w:val="0093372F"/>
    <w:rsid w:val="00933A2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85A"/>
    <w:rsid w:val="009439C6"/>
    <w:rsid w:val="00943DB3"/>
    <w:rsid w:val="00943E2F"/>
    <w:rsid w:val="00943E65"/>
    <w:rsid w:val="00944089"/>
    <w:rsid w:val="009440D4"/>
    <w:rsid w:val="00944309"/>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65B"/>
    <w:rsid w:val="00950738"/>
    <w:rsid w:val="00950747"/>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122"/>
    <w:rsid w:val="00952196"/>
    <w:rsid w:val="009521B6"/>
    <w:rsid w:val="0095220B"/>
    <w:rsid w:val="00952417"/>
    <w:rsid w:val="00952477"/>
    <w:rsid w:val="009524F6"/>
    <w:rsid w:val="00952584"/>
    <w:rsid w:val="0095277C"/>
    <w:rsid w:val="00952813"/>
    <w:rsid w:val="00952AF9"/>
    <w:rsid w:val="00952BBC"/>
    <w:rsid w:val="00952D01"/>
    <w:rsid w:val="00952D60"/>
    <w:rsid w:val="00952DCC"/>
    <w:rsid w:val="0095307B"/>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568"/>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078"/>
    <w:rsid w:val="009571C2"/>
    <w:rsid w:val="0095741E"/>
    <w:rsid w:val="00957546"/>
    <w:rsid w:val="0095769B"/>
    <w:rsid w:val="009576D3"/>
    <w:rsid w:val="009577BA"/>
    <w:rsid w:val="00957891"/>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20"/>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7FB"/>
    <w:rsid w:val="0096785F"/>
    <w:rsid w:val="0096799E"/>
    <w:rsid w:val="00967A06"/>
    <w:rsid w:val="00967DFD"/>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6E"/>
    <w:rsid w:val="00972E8C"/>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B84"/>
    <w:rsid w:val="00974C1B"/>
    <w:rsid w:val="00974C91"/>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8C"/>
    <w:rsid w:val="0097677D"/>
    <w:rsid w:val="00976818"/>
    <w:rsid w:val="0097684F"/>
    <w:rsid w:val="009768CA"/>
    <w:rsid w:val="00976910"/>
    <w:rsid w:val="00976912"/>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42"/>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326"/>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0A"/>
    <w:rsid w:val="00991221"/>
    <w:rsid w:val="00991317"/>
    <w:rsid w:val="0099132F"/>
    <w:rsid w:val="0099161B"/>
    <w:rsid w:val="0099177E"/>
    <w:rsid w:val="009917C1"/>
    <w:rsid w:val="00991894"/>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3DE"/>
    <w:rsid w:val="009934DA"/>
    <w:rsid w:val="00993681"/>
    <w:rsid w:val="009937DA"/>
    <w:rsid w:val="00993855"/>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D4"/>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44"/>
    <w:rsid w:val="009967F8"/>
    <w:rsid w:val="00996CAA"/>
    <w:rsid w:val="00996CD3"/>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9DE"/>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AF"/>
    <w:rsid w:val="009A4FFA"/>
    <w:rsid w:val="009A50F4"/>
    <w:rsid w:val="009A515C"/>
    <w:rsid w:val="009A51CC"/>
    <w:rsid w:val="009A5361"/>
    <w:rsid w:val="009A54ED"/>
    <w:rsid w:val="009A5575"/>
    <w:rsid w:val="009A5678"/>
    <w:rsid w:val="009A56B0"/>
    <w:rsid w:val="009A578F"/>
    <w:rsid w:val="009A5B2E"/>
    <w:rsid w:val="009A5B51"/>
    <w:rsid w:val="009A5BED"/>
    <w:rsid w:val="009A5D23"/>
    <w:rsid w:val="009A5DC2"/>
    <w:rsid w:val="009A5E67"/>
    <w:rsid w:val="009A5F24"/>
    <w:rsid w:val="009A5F40"/>
    <w:rsid w:val="009A5FB4"/>
    <w:rsid w:val="009A5FC3"/>
    <w:rsid w:val="009A604B"/>
    <w:rsid w:val="009A60B9"/>
    <w:rsid w:val="009A617B"/>
    <w:rsid w:val="009A619A"/>
    <w:rsid w:val="009A61BC"/>
    <w:rsid w:val="009A626B"/>
    <w:rsid w:val="009A62B8"/>
    <w:rsid w:val="009A6363"/>
    <w:rsid w:val="009A641E"/>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11"/>
    <w:rsid w:val="009B268D"/>
    <w:rsid w:val="009B26B7"/>
    <w:rsid w:val="009B2716"/>
    <w:rsid w:val="009B27DE"/>
    <w:rsid w:val="009B2922"/>
    <w:rsid w:val="009B2939"/>
    <w:rsid w:val="009B2A4F"/>
    <w:rsid w:val="009B2A50"/>
    <w:rsid w:val="009B2C7A"/>
    <w:rsid w:val="009B2CB4"/>
    <w:rsid w:val="009B2E0E"/>
    <w:rsid w:val="009B2F13"/>
    <w:rsid w:val="009B3124"/>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B3"/>
    <w:rsid w:val="009B5C08"/>
    <w:rsid w:val="009B5C41"/>
    <w:rsid w:val="009B5CE2"/>
    <w:rsid w:val="009B5D43"/>
    <w:rsid w:val="009B5D9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AF2"/>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508"/>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9A1"/>
    <w:rsid w:val="009C7AB2"/>
    <w:rsid w:val="009C7C6C"/>
    <w:rsid w:val="009C7C71"/>
    <w:rsid w:val="009C7DDC"/>
    <w:rsid w:val="009C7FEB"/>
    <w:rsid w:val="009D00D6"/>
    <w:rsid w:val="009D0109"/>
    <w:rsid w:val="009D0112"/>
    <w:rsid w:val="009D019D"/>
    <w:rsid w:val="009D0204"/>
    <w:rsid w:val="009D0209"/>
    <w:rsid w:val="009D03A4"/>
    <w:rsid w:val="009D0584"/>
    <w:rsid w:val="009D05EF"/>
    <w:rsid w:val="009D07F2"/>
    <w:rsid w:val="009D081A"/>
    <w:rsid w:val="009D0821"/>
    <w:rsid w:val="009D0A38"/>
    <w:rsid w:val="009D0A4F"/>
    <w:rsid w:val="009D0AB6"/>
    <w:rsid w:val="009D0B08"/>
    <w:rsid w:val="009D0B9C"/>
    <w:rsid w:val="009D0BD6"/>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177"/>
    <w:rsid w:val="009D3188"/>
    <w:rsid w:val="009D318A"/>
    <w:rsid w:val="009D320E"/>
    <w:rsid w:val="009D324B"/>
    <w:rsid w:val="009D328A"/>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2C9"/>
    <w:rsid w:val="009D63C8"/>
    <w:rsid w:val="009D6464"/>
    <w:rsid w:val="009D6477"/>
    <w:rsid w:val="009D64E3"/>
    <w:rsid w:val="009D64E7"/>
    <w:rsid w:val="009D6579"/>
    <w:rsid w:val="009D6595"/>
    <w:rsid w:val="009D6628"/>
    <w:rsid w:val="009D6658"/>
    <w:rsid w:val="009D6729"/>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B5D"/>
    <w:rsid w:val="009E0C80"/>
    <w:rsid w:val="009E0CD4"/>
    <w:rsid w:val="009E0E23"/>
    <w:rsid w:val="009E0F97"/>
    <w:rsid w:val="009E0FC4"/>
    <w:rsid w:val="009E10F2"/>
    <w:rsid w:val="009E10F7"/>
    <w:rsid w:val="009E110A"/>
    <w:rsid w:val="009E113D"/>
    <w:rsid w:val="009E11C1"/>
    <w:rsid w:val="009E12C3"/>
    <w:rsid w:val="009E1317"/>
    <w:rsid w:val="009E13BE"/>
    <w:rsid w:val="009E14B3"/>
    <w:rsid w:val="009E14D6"/>
    <w:rsid w:val="009E157D"/>
    <w:rsid w:val="009E17A2"/>
    <w:rsid w:val="009E17D3"/>
    <w:rsid w:val="009E1966"/>
    <w:rsid w:val="009E1967"/>
    <w:rsid w:val="009E1999"/>
    <w:rsid w:val="009E199E"/>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D4C"/>
    <w:rsid w:val="009E2E17"/>
    <w:rsid w:val="009E2E48"/>
    <w:rsid w:val="009E2FAF"/>
    <w:rsid w:val="009E2FE9"/>
    <w:rsid w:val="009E3180"/>
    <w:rsid w:val="009E3187"/>
    <w:rsid w:val="009E3404"/>
    <w:rsid w:val="009E35AF"/>
    <w:rsid w:val="009E35D6"/>
    <w:rsid w:val="009E3B51"/>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E32"/>
    <w:rsid w:val="009E4EEC"/>
    <w:rsid w:val="009E4F41"/>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1EF"/>
    <w:rsid w:val="009F0278"/>
    <w:rsid w:val="009F0796"/>
    <w:rsid w:val="009F0888"/>
    <w:rsid w:val="009F08D0"/>
    <w:rsid w:val="009F096D"/>
    <w:rsid w:val="009F09F1"/>
    <w:rsid w:val="009F0A1E"/>
    <w:rsid w:val="009F0A77"/>
    <w:rsid w:val="009F0B53"/>
    <w:rsid w:val="009F0B81"/>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2"/>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2F11"/>
    <w:rsid w:val="009F30BB"/>
    <w:rsid w:val="009F318C"/>
    <w:rsid w:val="009F31B3"/>
    <w:rsid w:val="009F32B1"/>
    <w:rsid w:val="009F333B"/>
    <w:rsid w:val="009F3524"/>
    <w:rsid w:val="009F3591"/>
    <w:rsid w:val="009F37F6"/>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7D"/>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7A"/>
    <w:rsid w:val="00A01FF0"/>
    <w:rsid w:val="00A0222C"/>
    <w:rsid w:val="00A0234D"/>
    <w:rsid w:val="00A027BD"/>
    <w:rsid w:val="00A02806"/>
    <w:rsid w:val="00A0280D"/>
    <w:rsid w:val="00A02825"/>
    <w:rsid w:val="00A02AEC"/>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1BA"/>
    <w:rsid w:val="00A1033B"/>
    <w:rsid w:val="00A1043E"/>
    <w:rsid w:val="00A1066A"/>
    <w:rsid w:val="00A106B4"/>
    <w:rsid w:val="00A1081E"/>
    <w:rsid w:val="00A10976"/>
    <w:rsid w:val="00A10BB9"/>
    <w:rsid w:val="00A10CC5"/>
    <w:rsid w:val="00A1104C"/>
    <w:rsid w:val="00A1111D"/>
    <w:rsid w:val="00A1115B"/>
    <w:rsid w:val="00A11363"/>
    <w:rsid w:val="00A113A4"/>
    <w:rsid w:val="00A113AE"/>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05"/>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4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4E"/>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33A"/>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73C"/>
    <w:rsid w:val="00A3274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EB3"/>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6AD"/>
    <w:rsid w:val="00A3780B"/>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91A"/>
    <w:rsid w:val="00A42C66"/>
    <w:rsid w:val="00A42C68"/>
    <w:rsid w:val="00A42E41"/>
    <w:rsid w:val="00A42ED8"/>
    <w:rsid w:val="00A42FE6"/>
    <w:rsid w:val="00A430D5"/>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DC"/>
    <w:rsid w:val="00A44EB4"/>
    <w:rsid w:val="00A44EE6"/>
    <w:rsid w:val="00A451BF"/>
    <w:rsid w:val="00A4539D"/>
    <w:rsid w:val="00A453AA"/>
    <w:rsid w:val="00A453FD"/>
    <w:rsid w:val="00A45520"/>
    <w:rsid w:val="00A45621"/>
    <w:rsid w:val="00A458CE"/>
    <w:rsid w:val="00A45917"/>
    <w:rsid w:val="00A45ADB"/>
    <w:rsid w:val="00A45D74"/>
    <w:rsid w:val="00A45F00"/>
    <w:rsid w:val="00A45FCF"/>
    <w:rsid w:val="00A461C8"/>
    <w:rsid w:val="00A464DB"/>
    <w:rsid w:val="00A465E3"/>
    <w:rsid w:val="00A46624"/>
    <w:rsid w:val="00A466F1"/>
    <w:rsid w:val="00A4671F"/>
    <w:rsid w:val="00A46992"/>
    <w:rsid w:val="00A46A45"/>
    <w:rsid w:val="00A46A60"/>
    <w:rsid w:val="00A46AC5"/>
    <w:rsid w:val="00A46CE8"/>
    <w:rsid w:val="00A46CFA"/>
    <w:rsid w:val="00A46EC1"/>
    <w:rsid w:val="00A46FB7"/>
    <w:rsid w:val="00A46FF6"/>
    <w:rsid w:val="00A47099"/>
    <w:rsid w:val="00A470A7"/>
    <w:rsid w:val="00A473E4"/>
    <w:rsid w:val="00A4747A"/>
    <w:rsid w:val="00A474C8"/>
    <w:rsid w:val="00A47798"/>
    <w:rsid w:val="00A477CC"/>
    <w:rsid w:val="00A4791F"/>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19"/>
    <w:rsid w:val="00A50B20"/>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DCA"/>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09"/>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97"/>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DE9"/>
    <w:rsid w:val="00A65EAD"/>
    <w:rsid w:val="00A65FC7"/>
    <w:rsid w:val="00A66454"/>
    <w:rsid w:val="00A664AB"/>
    <w:rsid w:val="00A665A1"/>
    <w:rsid w:val="00A665FB"/>
    <w:rsid w:val="00A6670D"/>
    <w:rsid w:val="00A669F1"/>
    <w:rsid w:val="00A66A8A"/>
    <w:rsid w:val="00A66AA1"/>
    <w:rsid w:val="00A66BA0"/>
    <w:rsid w:val="00A66D48"/>
    <w:rsid w:val="00A66DD4"/>
    <w:rsid w:val="00A66E98"/>
    <w:rsid w:val="00A66EB9"/>
    <w:rsid w:val="00A66F5D"/>
    <w:rsid w:val="00A66FB5"/>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27"/>
    <w:rsid w:val="00A71EFF"/>
    <w:rsid w:val="00A72083"/>
    <w:rsid w:val="00A720A0"/>
    <w:rsid w:val="00A720F4"/>
    <w:rsid w:val="00A72149"/>
    <w:rsid w:val="00A7214F"/>
    <w:rsid w:val="00A721AA"/>
    <w:rsid w:val="00A721DC"/>
    <w:rsid w:val="00A72214"/>
    <w:rsid w:val="00A722AA"/>
    <w:rsid w:val="00A72531"/>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8A9"/>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98F"/>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B2B"/>
    <w:rsid w:val="00A82DFA"/>
    <w:rsid w:val="00A82EA0"/>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1C3"/>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1DA"/>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D41"/>
    <w:rsid w:val="00A90D44"/>
    <w:rsid w:val="00A90E69"/>
    <w:rsid w:val="00A90EDA"/>
    <w:rsid w:val="00A90FCE"/>
    <w:rsid w:val="00A90FE4"/>
    <w:rsid w:val="00A91095"/>
    <w:rsid w:val="00A9110B"/>
    <w:rsid w:val="00A911AC"/>
    <w:rsid w:val="00A91438"/>
    <w:rsid w:val="00A9156C"/>
    <w:rsid w:val="00A91595"/>
    <w:rsid w:val="00A918CF"/>
    <w:rsid w:val="00A919CE"/>
    <w:rsid w:val="00A91A17"/>
    <w:rsid w:val="00A91D26"/>
    <w:rsid w:val="00A91DBA"/>
    <w:rsid w:val="00A91E3B"/>
    <w:rsid w:val="00A91EED"/>
    <w:rsid w:val="00A91F5C"/>
    <w:rsid w:val="00A921F7"/>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ED"/>
    <w:rsid w:val="00A94322"/>
    <w:rsid w:val="00A94350"/>
    <w:rsid w:val="00A9436F"/>
    <w:rsid w:val="00A94389"/>
    <w:rsid w:val="00A94413"/>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02"/>
    <w:rsid w:val="00A95A52"/>
    <w:rsid w:val="00A95AD0"/>
    <w:rsid w:val="00A95BA7"/>
    <w:rsid w:val="00A95C3C"/>
    <w:rsid w:val="00A95E36"/>
    <w:rsid w:val="00A95EF8"/>
    <w:rsid w:val="00A95F15"/>
    <w:rsid w:val="00A96031"/>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1A8"/>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BB"/>
    <w:rsid w:val="00AA4BC4"/>
    <w:rsid w:val="00AA4BD7"/>
    <w:rsid w:val="00AA4CC9"/>
    <w:rsid w:val="00AA4D05"/>
    <w:rsid w:val="00AA4D06"/>
    <w:rsid w:val="00AA4D3E"/>
    <w:rsid w:val="00AA4DE2"/>
    <w:rsid w:val="00AA510D"/>
    <w:rsid w:val="00AA52D9"/>
    <w:rsid w:val="00AA53B2"/>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089"/>
    <w:rsid w:val="00AB1372"/>
    <w:rsid w:val="00AB13B8"/>
    <w:rsid w:val="00AB13C4"/>
    <w:rsid w:val="00AB13CD"/>
    <w:rsid w:val="00AB14CE"/>
    <w:rsid w:val="00AB1770"/>
    <w:rsid w:val="00AB1796"/>
    <w:rsid w:val="00AB17F8"/>
    <w:rsid w:val="00AB1886"/>
    <w:rsid w:val="00AB18CE"/>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6D7"/>
    <w:rsid w:val="00AB47E2"/>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EA2"/>
    <w:rsid w:val="00AB7FA7"/>
    <w:rsid w:val="00AC0000"/>
    <w:rsid w:val="00AC010A"/>
    <w:rsid w:val="00AC01E2"/>
    <w:rsid w:val="00AC0228"/>
    <w:rsid w:val="00AC02A4"/>
    <w:rsid w:val="00AC0334"/>
    <w:rsid w:val="00AC037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5E"/>
    <w:rsid w:val="00AC4AE7"/>
    <w:rsid w:val="00AC4B3C"/>
    <w:rsid w:val="00AC4B85"/>
    <w:rsid w:val="00AC4BE2"/>
    <w:rsid w:val="00AC4C16"/>
    <w:rsid w:val="00AC4E8B"/>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567"/>
    <w:rsid w:val="00AD7615"/>
    <w:rsid w:val="00AD7672"/>
    <w:rsid w:val="00AD7A50"/>
    <w:rsid w:val="00AD7B2A"/>
    <w:rsid w:val="00AD7B87"/>
    <w:rsid w:val="00AD7D5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1C"/>
    <w:rsid w:val="00AE52AD"/>
    <w:rsid w:val="00AE532D"/>
    <w:rsid w:val="00AE5670"/>
    <w:rsid w:val="00AE575A"/>
    <w:rsid w:val="00AE5A78"/>
    <w:rsid w:val="00AE5A7E"/>
    <w:rsid w:val="00AE5D7F"/>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8"/>
    <w:rsid w:val="00AF356D"/>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61"/>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64E"/>
    <w:rsid w:val="00AF76BB"/>
    <w:rsid w:val="00AF76FE"/>
    <w:rsid w:val="00AF7791"/>
    <w:rsid w:val="00AF79AD"/>
    <w:rsid w:val="00AF7AC0"/>
    <w:rsid w:val="00AF7C65"/>
    <w:rsid w:val="00AF7D17"/>
    <w:rsid w:val="00AF7DF8"/>
    <w:rsid w:val="00B001AD"/>
    <w:rsid w:val="00B00372"/>
    <w:rsid w:val="00B0058A"/>
    <w:rsid w:val="00B008C1"/>
    <w:rsid w:val="00B00920"/>
    <w:rsid w:val="00B009A0"/>
    <w:rsid w:val="00B00A25"/>
    <w:rsid w:val="00B00ADA"/>
    <w:rsid w:val="00B00D23"/>
    <w:rsid w:val="00B00E46"/>
    <w:rsid w:val="00B00FA8"/>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0AB"/>
    <w:rsid w:val="00B03212"/>
    <w:rsid w:val="00B03359"/>
    <w:rsid w:val="00B033F8"/>
    <w:rsid w:val="00B033FC"/>
    <w:rsid w:val="00B036C0"/>
    <w:rsid w:val="00B036E2"/>
    <w:rsid w:val="00B0370A"/>
    <w:rsid w:val="00B03896"/>
    <w:rsid w:val="00B038DA"/>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5FA6"/>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A1"/>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81E"/>
    <w:rsid w:val="00B12964"/>
    <w:rsid w:val="00B12A52"/>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6AF"/>
    <w:rsid w:val="00B159CA"/>
    <w:rsid w:val="00B15AAF"/>
    <w:rsid w:val="00B15B43"/>
    <w:rsid w:val="00B15CAE"/>
    <w:rsid w:val="00B15DD9"/>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D2D"/>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DC8"/>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A2"/>
    <w:rsid w:val="00B24A5E"/>
    <w:rsid w:val="00B24C65"/>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09E"/>
    <w:rsid w:val="00B27214"/>
    <w:rsid w:val="00B2733A"/>
    <w:rsid w:val="00B273A9"/>
    <w:rsid w:val="00B27464"/>
    <w:rsid w:val="00B27534"/>
    <w:rsid w:val="00B27547"/>
    <w:rsid w:val="00B27765"/>
    <w:rsid w:val="00B277C3"/>
    <w:rsid w:val="00B27C32"/>
    <w:rsid w:val="00B27D83"/>
    <w:rsid w:val="00B27E0D"/>
    <w:rsid w:val="00B27EC5"/>
    <w:rsid w:val="00B3001B"/>
    <w:rsid w:val="00B30103"/>
    <w:rsid w:val="00B3039F"/>
    <w:rsid w:val="00B30572"/>
    <w:rsid w:val="00B30692"/>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C90"/>
    <w:rsid w:val="00B31EE6"/>
    <w:rsid w:val="00B31FEC"/>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B74"/>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48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DEF"/>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468"/>
    <w:rsid w:val="00B45630"/>
    <w:rsid w:val="00B456E5"/>
    <w:rsid w:val="00B458E3"/>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368"/>
    <w:rsid w:val="00B473DC"/>
    <w:rsid w:val="00B473F7"/>
    <w:rsid w:val="00B47557"/>
    <w:rsid w:val="00B47680"/>
    <w:rsid w:val="00B47806"/>
    <w:rsid w:val="00B4787A"/>
    <w:rsid w:val="00B47A6F"/>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61"/>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8D6"/>
    <w:rsid w:val="00B52A1B"/>
    <w:rsid w:val="00B52B6E"/>
    <w:rsid w:val="00B52C12"/>
    <w:rsid w:val="00B52D61"/>
    <w:rsid w:val="00B52E13"/>
    <w:rsid w:val="00B52E74"/>
    <w:rsid w:val="00B52F97"/>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457"/>
    <w:rsid w:val="00B55557"/>
    <w:rsid w:val="00B5556B"/>
    <w:rsid w:val="00B5564C"/>
    <w:rsid w:val="00B5567E"/>
    <w:rsid w:val="00B55AFE"/>
    <w:rsid w:val="00B55B7F"/>
    <w:rsid w:val="00B55BA3"/>
    <w:rsid w:val="00B55BFE"/>
    <w:rsid w:val="00B55FBD"/>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DC3"/>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1E1"/>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BF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2FCA"/>
    <w:rsid w:val="00B73207"/>
    <w:rsid w:val="00B73654"/>
    <w:rsid w:val="00B73691"/>
    <w:rsid w:val="00B7385D"/>
    <w:rsid w:val="00B738CE"/>
    <w:rsid w:val="00B73B8A"/>
    <w:rsid w:val="00B73BBD"/>
    <w:rsid w:val="00B740A1"/>
    <w:rsid w:val="00B7428C"/>
    <w:rsid w:val="00B74298"/>
    <w:rsid w:val="00B743DB"/>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911"/>
    <w:rsid w:val="00B87966"/>
    <w:rsid w:val="00B87967"/>
    <w:rsid w:val="00B8798E"/>
    <w:rsid w:val="00B879B5"/>
    <w:rsid w:val="00B879F3"/>
    <w:rsid w:val="00B87AE9"/>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EC"/>
    <w:rsid w:val="00B90F9D"/>
    <w:rsid w:val="00B91210"/>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C6E"/>
    <w:rsid w:val="00BA2F23"/>
    <w:rsid w:val="00BA2FE3"/>
    <w:rsid w:val="00BA3015"/>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50F3"/>
    <w:rsid w:val="00BA522D"/>
    <w:rsid w:val="00BA52D3"/>
    <w:rsid w:val="00BA5358"/>
    <w:rsid w:val="00BA5476"/>
    <w:rsid w:val="00BA5661"/>
    <w:rsid w:val="00BA57D5"/>
    <w:rsid w:val="00BA5ADE"/>
    <w:rsid w:val="00BA5B7E"/>
    <w:rsid w:val="00BA5C0D"/>
    <w:rsid w:val="00BA5C68"/>
    <w:rsid w:val="00BA5CAF"/>
    <w:rsid w:val="00BA5CF2"/>
    <w:rsid w:val="00BA5D01"/>
    <w:rsid w:val="00BA5E2C"/>
    <w:rsid w:val="00BA5E7A"/>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B8"/>
    <w:rsid w:val="00BB2A5F"/>
    <w:rsid w:val="00BB2ACF"/>
    <w:rsid w:val="00BB2B78"/>
    <w:rsid w:val="00BB2BEA"/>
    <w:rsid w:val="00BB2C76"/>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B2C"/>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E62"/>
    <w:rsid w:val="00BC0ED5"/>
    <w:rsid w:val="00BC0FCD"/>
    <w:rsid w:val="00BC1025"/>
    <w:rsid w:val="00BC1049"/>
    <w:rsid w:val="00BC10C1"/>
    <w:rsid w:val="00BC1126"/>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80B"/>
    <w:rsid w:val="00BD184D"/>
    <w:rsid w:val="00BD18C6"/>
    <w:rsid w:val="00BD191D"/>
    <w:rsid w:val="00BD1AD6"/>
    <w:rsid w:val="00BD1BAB"/>
    <w:rsid w:val="00BD1C25"/>
    <w:rsid w:val="00BD1CC3"/>
    <w:rsid w:val="00BD1D5E"/>
    <w:rsid w:val="00BD1DE2"/>
    <w:rsid w:val="00BD201D"/>
    <w:rsid w:val="00BD20BF"/>
    <w:rsid w:val="00BD211B"/>
    <w:rsid w:val="00BD2120"/>
    <w:rsid w:val="00BD2365"/>
    <w:rsid w:val="00BD249A"/>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4A2"/>
    <w:rsid w:val="00BE1611"/>
    <w:rsid w:val="00BE1927"/>
    <w:rsid w:val="00BE1ACA"/>
    <w:rsid w:val="00BE1C04"/>
    <w:rsid w:val="00BE1C4A"/>
    <w:rsid w:val="00BE1C56"/>
    <w:rsid w:val="00BE1C7C"/>
    <w:rsid w:val="00BE1CAD"/>
    <w:rsid w:val="00BE1DEB"/>
    <w:rsid w:val="00BE20BF"/>
    <w:rsid w:val="00BE2109"/>
    <w:rsid w:val="00BE2476"/>
    <w:rsid w:val="00BE24AF"/>
    <w:rsid w:val="00BE264F"/>
    <w:rsid w:val="00BE269F"/>
    <w:rsid w:val="00BE26B8"/>
    <w:rsid w:val="00BE275D"/>
    <w:rsid w:val="00BE2773"/>
    <w:rsid w:val="00BE2775"/>
    <w:rsid w:val="00BE29BC"/>
    <w:rsid w:val="00BE29F3"/>
    <w:rsid w:val="00BE29F7"/>
    <w:rsid w:val="00BE2D08"/>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E4"/>
    <w:rsid w:val="00BE53F3"/>
    <w:rsid w:val="00BE54A8"/>
    <w:rsid w:val="00BE54FE"/>
    <w:rsid w:val="00BE57DA"/>
    <w:rsid w:val="00BE5A8A"/>
    <w:rsid w:val="00BE5AE2"/>
    <w:rsid w:val="00BE5DE7"/>
    <w:rsid w:val="00BE5DEC"/>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E2C"/>
    <w:rsid w:val="00BF0F04"/>
    <w:rsid w:val="00BF0F5B"/>
    <w:rsid w:val="00BF0FF0"/>
    <w:rsid w:val="00BF100A"/>
    <w:rsid w:val="00BF127C"/>
    <w:rsid w:val="00BF12E9"/>
    <w:rsid w:val="00BF1450"/>
    <w:rsid w:val="00BF1518"/>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EA3"/>
    <w:rsid w:val="00BF3F4F"/>
    <w:rsid w:val="00BF4062"/>
    <w:rsid w:val="00BF4091"/>
    <w:rsid w:val="00BF41D5"/>
    <w:rsid w:val="00BF42A2"/>
    <w:rsid w:val="00BF42DF"/>
    <w:rsid w:val="00BF4354"/>
    <w:rsid w:val="00BF43D1"/>
    <w:rsid w:val="00BF463E"/>
    <w:rsid w:val="00BF477B"/>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5E9A"/>
    <w:rsid w:val="00BF616C"/>
    <w:rsid w:val="00BF61B8"/>
    <w:rsid w:val="00BF61BA"/>
    <w:rsid w:val="00BF622B"/>
    <w:rsid w:val="00BF6312"/>
    <w:rsid w:val="00BF6341"/>
    <w:rsid w:val="00BF6435"/>
    <w:rsid w:val="00BF6454"/>
    <w:rsid w:val="00BF64E4"/>
    <w:rsid w:val="00BF6521"/>
    <w:rsid w:val="00BF6767"/>
    <w:rsid w:val="00BF6E53"/>
    <w:rsid w:val="00BF6ED1"/>
    <w:rsid w:val="00BF6F05"/>
    <w:rsid w:val="00BF6FA5"/>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6B"/>
    <w:rsid w:val="00C01DA0"/>
    <w:rsid w:val="00C01E7B"/>
    <w:rsid w:val="00C01FAB"/>
    <w:rsid w:val="00C020AA"/>
    <w:rsid w:val="00C021DF"/>
    <w:rsid w:val="00C022C5"/>
    <w:rsid w:val="00C0242C"/>
    <w:rsid w:val="00C0245C"/>
    <w:rsid w:val="00C02488"/>
    <w:rsid w:val="00C025B7"/>
    <w:rsid w:val="00C027B6"/>
    <w:rsid w:val="00C027BE"/>
    <w:rsid w:val="00C02862"/>
    <w:rsid w:val="00C02895"/>
    <w:rsid w:val="00C028BF"/>
    <w:rsid w:val="00C02B5E"/>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467"/>
    <w:rsid w:val="00C06487"/>
    <w:rsid w:val="00C064FB"/>
    <w:rsid w:val="00C065D6"/>
    <w:rsid w:val="00C06A41"/>
    <w:rsid w:val="00C06CA3"/>
    <w:rsid w:val="00C06CFF"/>
    <w:rsid w:val="00C06D4E"/>
    <w:rsid w:val="00C06E25"/>
    <w:rsid w:val="00C06E4D"/>
    <w:rsid w:val="00C06F7E"/>
    <w:rsid w:val="00C07504"/>
    <w:rsid w:val="00C075A9"/>
    <w:rsid w:val="00C077C5"/>
    <w:rsid w:val="00C07985"/>
    <w:rsid w:val="00C07A6F"/>
    <w:rsid w:val="00C07B44"/>
    <w:rsid w:val="00C07B90"/>
    <w:rsid w:val="00C07E1E"/>
    <w:rsid w:val="00C07EE4"/>
    <w:rsid w:val="00C07F87"/>
    <w:rsid w:val="00C10033"/>
    <w:rsid w:val="00C10158"/>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23"/>
    <w:rsid w:val="00C13932"/>
    <w:rsid w:val="00C13D16"/>
    <w:rsid w:val="00C13E14"/>
    <w:rsid w:val="00C13FB3"/>
    <w:rsid w:val="00C13FB6"/>
    <w:rsid w:val="00C1416E"/>
    <w:rsid w:val="00C141AC"/>
    <w:rsid w:val="00C141E1"/>
    <w:rsid w:val="00C141FC"/>
    <w:rsid w:val="00C14F14"/>
    <w:rsid w:val="00C14F34"/>
    <w:rsid w:val="00C15015"/>
    <w:rsid w:val="00C15095"/>
    <w:rsid w:val="00C1512D"/>
    <w:rsid w:val="00C15165"/>
    <w:rsid w:val="00C152D2"/>
    <w:rsid w:val="00C1531E"/>
    <w:rsid w:val="00C1573B"/>
    <w:rsid w:val="00C159AA"/>
    <w:rsid w:val="00C159C1"/>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454"/>
    <w:rsid w:val="00C206C9"/>
    <w:rsid w:val="00C20892"/>
    <w:rsid w:val="00C208FC"/>
    <w:rsid w:val="00C20B80"/>
    <w:rsid w:val="00C20BE5"/>
    <w:rsid w:val="00C20D40"/>
    <w:rsid w:val="00C20EEA"/>
    <w:rsid w:val="00C20EF6"/>
    <w:rsid w:val="00C20F56"/>
    <w:rsid w:val="00C21044"/>
    <w:rsid w:val="00C210FA"/>
    <w:rsid w:val="00C21149"/>
    <w:rsid w:val="00C21221"/>
    <w:rsid w:val="00C21317"/>
    <w:rsid w:val="00C2171F"/>
    <w:rsid w:val="00C21720"/>
    <w:rsid w:val="00C21895"/>
    <w:rsid w:val="00C21921"/>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33"/>
    <w:rsid w:val="00C23FB7"/>
    <w:rsid w:val="00C24182"/>
    <w:rsid w:val="00C241CF"/>
    <w:rsid w:val="00C2421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658"/>
    <w:rsid w:val="00C25738"/>
    <w:rsid w:val="00C25986"/>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E6"/>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DBD"/>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AF3"/>
    <w:rsid w:val="00C44B31"/>
    <w:rsid w:val="00C44CE3"/>
    <w:rsid w:val="00C44D39"/>
    <w:rsid w:val="00C44DD8"/>
    <w:rsid w:val="00C44FC6"/>
    <w:rsid w:val="00C451B4"/>
    <w:rsid w:val="00C45220"/>
    <w:rsid w:val="00C4562F"/>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197"/>
    <w:rsid w:val="00C472D8"/>
    <w:rsid w:val="00C472F0"/>
    <w:rsid w:val="00C47481"/>
    <w:rsid w:val="00C474B3"/>
    <w:rsid w:val="00C4779B"/>
    <w:rsid w:val="00C47866"/>
    <w:rsid w:val="00C478B7"/>
    <w:rsid w:val="00C47A8A"/>
    <w:rsid w:val="00C47B04"/>
    <w:rsid w:val="00C47DFE"/>
    <w:rsid w:val="00C47E8C"/>
    <w:rsid w:val="00C47EAB"/>
    <w:rsid w:val="00C47F54"/>
    <w:rsid w:val="00C47F90"/>
    <w:rsid w:val="00C500ED"/>
    <w:rsid w:val="00C501DD"/>
    <w:rsid w:val="00C502F2"/>
    <w:rsid w:val="00C503C6"/>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0B5"/>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66B"/>
    <w:rsid w:val="00C707DB"/>
    <w:rsid w:val="00C70836"/>
    <w:rsid w:val="00C7086A"/>
    <w:rsid w:val="00C70873"/>
    <w:rsid w:val="00C708DA"/>
    <w:rsid w:val="00C7090E"/>
    <w:rsid w:val="00C70975"/>
    <w:rsid w:val="00C709C5"/>
    <w:rsid w:val="00C709D6"/>
    <w:rsid w:val="00C709FE"/>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2F"/>
    <w:rsid w:val="00C73630"/>
    <w:rsid w:val="00C73685"/>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D2B"/>
    <w:rsid w:val="00C81FEE"/>
    <w:rsid w:val="00C82038"/>
    <w:rsid w:val="00C82106"/>
    <w:rsid w:val="00C8213B"/>
    <w:rsid w:val="00C82140"/>
    <w:rsid w:val="00C82487"/>
    <w:rsid w:val="00C82591"/>
    <w:rsid w:val="00C825C6"/>
    <w:rsid w:val="00C825FB"/>
    <w:rsid w:val="00C82758"/>
    <w:rsid w:val="00C8286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1065"/>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38D"/>
    <w:rsid w:val="00C943CA"/>
    <w:rsid w:val="00C9454F"/>
    <w:rsid w:val="00C94675"/>
    <w:rsid w:val="00C94679"/>
    <w:rsid w:val="00C9479A"/>
    <w:rsid w:val="00C949BA"/>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A9D"/>
    <w:rsid w:val="00CA1B12"/>
    <w:rsid w:val="00CA1B9A"/>
    <w:rsid w:val="00CA1D48"/>
    <w:rsid w:val="00CA1DE1"/>
    <w:rsid w:val="00CA1F22"/>
    <w:rsid w:val="00CA20CD"/>
    <w:rsid w:val="00CA2305"/>
    <w:rsid w:val="00CA237A"/>
    <w:rsid w:val="00CA2652"/>
    <w:rsid w:val="00CA26A2"/>
    <w:rsid w:val="00CA27A2"/>
    <w:rsid w:val="00CA2802"/>
    <w:rsid w:val="00CA29EA"/>
    <w:rsid w:val="00CA2A29"/>
    <w:rsid w:val="00CA2A77"/>
    <w:rsid w:val="00CA2B03"/>
    <w:rsid w:val="00CA2B85"/>
    <w:rsid w:val="00CA2CB0"/>
    <w:rsid w:val="00CA2D1F"/>
    <w:rsid w:val="00CA2E38"/>
    <w:rsid w:val="00CA2EEB"/>
    <w:rsid w:val="00CA3041"/>
    <w:rsid w:val="00CA3059"/>
    <w:rsid w:val="00CA315B"/>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0"/>
    <w:rsid w:val="00CA7395"/>
    <w:rsid w:val="00CA73F3"/>
    <w:rsid w:val="00CA7444"/>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FD"/>
    <w:rsid w:val="00CB1612"/>
    <w:rsid w:val="00CB16B6"/>
    <w:rsid w:val="00CB177A"/>
    <w:rsid w:val="00CB17F1"/>
    <w:rsid w:val="00CB1981"/>
    <w:rsid w:val="00CB1984"/>
    <w:rsid w:val="00CB19FB"/>
    <w:rsid w:val="00CB1A22"/>
    <w:rsid w:val="00CB1BEF"/>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8E"/>
    <w:rsid w:val="00CB28B2"/>
    <w:rsid w:val="00CB294B"/>
    <w:rsid w:val="00CB2981"/>
    <w:rsid w:val="00CB29C2"/>
    <w:rsid w:val="00CB2A0F"/>
    <w:rsid w:val="00CB2AA5"/>
    <w:rsid w:val="00CB2AED"/>
    <w:rsid w:val="00CB2B11"/>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97E"/>
    <w:rsid w:val="00CB4A0C"/>
    <w:rsid w:val="00CB4A95"/>
    <w:rsid w:val="00CB4AB7"/>
    <w:rsid w:val="00CB4B24"/>
    <w:rsid w:val="00CB4D49"/>
    <w:rsid w:val="00CB4DFF"/>
    <w:rsid w:val="00CB4E55"/>
    <w:rsid w:val="00CB4E9C"/>
    <w:rsid w:val="00CB5198"/>
    <w:rsid w:val="00CB52D6"/>
    <w:rsid w:val="00CB5315"/>
    <w:rsid w:val="00CB5390"/>
    <w:rsid w:val="00CB53E2"/>
    <w:rsid w:val="00CB5475"/>
    <w:rsid w:val="00CB5870"/>
    <w:rsid w:val="00CB59A3"/>
    <w:rsid w:val="00CB59DD"/>
    <w:rsid w:val="00CB5A02"/>
    <w:rsid w:val="00CB5A1F"/>
    <w:rsid w:val="00CB5A2B"/>
    <w:rsid w:val="00CB5A4E"/>
    <w:rsid w:val="00CB5A62"/>
    <w:rsid w:val="00CB5A72"/>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B7E6E"/>
    <w:rsid w:val="00CC01E0"/>
    <w:rsid w:val="00CC0275"/>
    <w:rsid w:val="00CC02B5"/>
    <w:rsid w:val="00CC04F4"/>
    <w:rsid w:val="00CC06E8"/>
    <w:rsid w:val="00CC0701"/>
    <w:rsid w:val="00CC0751"/>
    <w:rsid w:val="00CC0828"/>
    <w:rsid w:val="00CC08C9"/>
    <w:rsid w:val="00CC0964"/>
    <w:rsid w:val="00CC0AD3"/>
    <w:rsid w:val="00CC0BBF"/>
    <w:rsid w:val="00CC0CD4"/>
    <w:rsid w:val="00CC0D4E"/>
    <w:rsid w:val="00CC0DD4"/>
    <w:rsid w:val="00CC0F89"/>
    <w:rsid w:val="00CC0FBD"/>
    <w:rsid w:val="00CC1179"/>
    <w:rsid w:val="00CC121F"/>
    <w:rsid w:val="00CC13C3"/>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F0"/>
    <w:rsid w:val="00CC5461"/>
    <w:rsid w:val="00CC5497"/>
    <w:rsid w:val="00CC56CC"/>
    <w:rsid w:val="00CC577D"/>
    <w:rsid w:val="00CC59FD"/>
    <w:rsid w:val="00CC5BBA"/>
    <w:rsid w:val="00CC5C48"/>
    <w:rsid w:val="00CC5D18"/>
    <w:rsid w:val="00CC5E6B"/>
    <w:rsid w:val="00CC5EF9"/>
    <w:rsid w:val="00CC607C"/>
    <w:rsid w:val="00CC61F4"/>
    <w:rsid w:val="00CC62CB"/>
    <w:rsid w:val="00CC641A"/>
    <w:rsid w:val="00CC6467"/>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96"/>
    <w:rsid w:val="00CD0C52"/>
    <w:rsid w:val="00CD0C5B"/>
    <w:rsid w:val="00CD0CF1"/>
    <w:rsid w:val="00CD0DD1"/>
    <w:rsid w:val="00CD0FE2"/>
    <w:rsid w:val="00CD1010"/>
    <w:rsid w:val="00CD1117"/>
    <w:rsid w:val="00CD1222"/>
    <w:rsid w:val="00CD13A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646"/>
    <w:rsid w:val="00CD382A"/>
    <w:rsid w:val="00CD3A6A"/>
    <w:rsid w:val="00CD3AE4"/>
    <w:rsid w:val="00CD3AF6"/>
    <w:rsid w:val="00CD3B16"/>
    <w:rsid w:val="00CD3B3C"/>
    <w:rsid w:val="00CD3B95"/>
    <w:rsid w:val="00CD3C29"/>
    <w:rsid w:val="00CD3CC6"/>
    <w:rsid w:val="00CD3CFF"/>
    <w:rsid w:val="00CD3E4B"/>
    <w:rsid w:val="00CD3E75"/>
    <w:rsid w:val="00CD3EA1"/>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7D6"/>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A68"/>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71DF"/>
    <w:rsid w:val="00CE7240"/>
    <w:rsid w:val="00CE72CB"/>
    <w:rsid w:val="00CE73E1"/>
    <w:rsid w:val="00CE7438"/>
    <w:rsid w:val="00CE74E0"/>
    <w:rsid w:val="00CE7551"/>
    <w:rsid w:val="00CE7586"/>
    <w:rsid w:val="00CE798F"/>
    <w:rsid w:val="00CE79B7"/>
    <w:rsid w:val="00CE7A85"/>
    <w:rsid w:val="00CE7B8D"/>
    <w:rsid w:val="00CE7C9A"/>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292"/>
    <w:rsid w:val="00CF13B5"/>
    <w:rsid w:val="00CF14B1"/>
    <w:rsid w:val="00CF14E4"/>
    <w:rsid w:val="00CF1530"/>
    <w:rsid w:val="00CF186C"/>
    <w:rsid w:val="00CF191B"/>
    <w:rsid w:val="00CF19EB"/>
    <w:rsid w:val="00CF1A1B"/>
    <w:rsid w:val="00CF1ACF"/>
    <w:rsid w:val="00CF1B4B"/>
    <w:rsid w:val="00CF1C7E"/>
    <w:rsid w:val="00CF1C8E"/>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27"/>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8B5"/>
    <w:rsid w:val="00CF4A3B"/>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7F"/>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7F5"/>
    <w:rsid w:val="00D1094E"/>
    <w:rsid w:val="00D10956"/>
    <w:rsid w:val="00D10CB2"/>
    <w:rsid w:val="00D10D1E"/>
    <w:rsid w:val="00D10D93"/>
    <w:rsid w:val="00D10E2F"/>
    <w:rsid w:val="00D10F1D"/>
    <w:rsid w:val="00D10F5E"/>
    <w:rsid w:val="00D1101A"/>
    <w:rsid w:val="00D11074"/>
    <w:rsid w:val="00D1108A"/>
    <w:rsid w:val="00D11101"/>
    <w:rsid w:val="00D1115B"/>
    <w:rsid w:val="00D111BD"/>
    <w:rsid w:val="00D113A9"/>
    <w:rsid w:val="00D1148A"/>
    <w:rsid w:val="00D11695"/>
    <w:rsid w:val="00D11857"/>
    <w:rsid w:val="00D11994"/>
    <w:rsid w:val="00D119DB"/>
    <w:rsid w:val="00D11B10"/>
    <w:rsid w:val="00D1209A"/>
    <w:rsid w:val="00D120B8"/>
    <w:rsid w:val="00D12122"/>
    <w:rsid w:val="00D12176"/>
    <w:rsid w:val="00D121D7"/>
    <w:rsid w:val="00D121F1"/>
    <w:rsid w:val="00D122C6"/>
    <w:rsid w:val="00D12458"/>
    <w:rsid w:val="00D12726"/>
    <w:rsid w:val="00D1285C"/>
    <w:rsid w:val="00D12970"/>
    <w:rsid w:val="00D129E9"/>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700"/>
    <w:rsid w:val="00D13725"/>
    <w:rsid w:val="00D1381E"/>
    <w:rsid w:val="00D13899"/>
    <w:rsid w:val="00D13A41"/>
    <w:rsid w:val="00D13B6E"/>
    <w:rsid w:val="00D13B9F"/>
    <w:rsid w:val="00D13CA5"/>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04"/>
    <w:rsid w:val="00D2266E"/>
    <w:rsid w:val="00D226EC"/>
    <w:rsid w:val="00D227C9"/>
    <w:rsid w:val="00D2296A"/>
    <w:rsid w:val="00D22B5B"/>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E57"/>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0FEB"/>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8D0"/>
    <w:rsid w:val="00D32947"/>
    <w:rsid w:val="00D32A13"/>
    <w:rsid w:val="00D32A35"/>
    <w:rsid w:val="00D32B6C"/>
    <w:rsid w:val="00D32CE2"/>
    <w:rsid w:val="00D32F57"/>
    <w:rsid w:val="00D33041"/>
    <w:rsid w:val="00D331F5"/>
    <w:rsid w:val="00D331FE"/>
    <w:rsid w:val="00D33360"/>
    <w:rsid w:val="00D3358C"/>
    <w:rsid w:val="00D33777"/>
    <w:rsid w:val="00D33785"/>
    <w:rsid w:val="00D33A80"/>
    <w:rsid w:val="00D33BB0"/>
    <w:rsid w:val="00D33C46"/>
    <w:rsid w:val="00D33C5A"/>
    <w:rsid w:val="00D33E24"/>
    <w:rsid w:val="00D33F47"/>
    <w:rsid w:val="00D34035"/>
    <w:rsid w:val="00D3414C"/>
    <w:rsid w:val="00D341BF"/>
    <w:rsid w:val="00D34224"/>
    <w:rsid w:val="00D3490C"/>
    <w:rsid w:val="00D34ACA"/>
    <w:rsid w:val="00D34B30"/>
    <w:rsid w:val="00D34CC7"/>
    <w:rsid w:val="00D34E8B"/>
    <w:rsid w:val="00D351EB"/>
    <w:rsid w:val="00D3534D"/>
    <w:rsid w:val="00D3539E"/>
    <w:rsid w:val="00D353E5"/>
    <w:rsid w:val="00D353FE"/>
    <w:rsid w:val="00D354AA"/>
    <w:rsid w:val="00D3554D"/>
    <w:rsid w:val="00D35701"/>
    <w:rsid w:val="00D357C6"/>
    <w:rsid w:val="00D3580E"/>
    <w:rsid w:val="00D35AD9"/>
    <w:rsid w:val="00D35B4F"/>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5B"/>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6CF"/>
    <w:rsid w:val="00D417D1"/>
    <w:rsid w:val="00D41981"/>
    <w:rsid w:val="00D41A41"/>
    <w:rsid w:val="00D41B3C"/>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5E"/>
    <w:rsid w:val="00D44DA4"/>
    <w:rsid w:val="00D44E50"/>
    <w:rsid w:val="00D44E9A"/>
    <w:rsid w:val="00D44F20"/>
    <w:rsid w:val="00D44F6F"/>
    <w:rsid w:val="00D44FA3"/>
    <w:rsid w:val="00D44FD6"/>
    <w:rsid w:val="00D45044"/>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22"/>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43C"/>
    <w:rsid w:val="00D53478"/>
    <w:rsid w:val="00D53495"/>
    <w:rsid w:val="00D534FC"/>
    <w:rsid w:val="00D5352D"/>
    <w:rsid w:val="00D53632"/>
    <w:rsid w:val="00D53897"/>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6"/>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CFB"/>
    <w:rsid w:val="00D55DB9"/>
    <w:rsid w:val="00D55E30"/>
    <w:rsid w:val="00D55FAF"/>
    <w:rsid w:val="00D56086"/>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9BC"/>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9B7"/>
    <w:rsid w:val="00D60A1D"/>
    <w:rsid w:val="00D60A47"/>
    <w:rsid w:val="00D60B6B"/>
    <w:rsid w:val="00D60BFF"/>
    <w:rsid w:val="00D60C81"/>
    <w:rsid w:val="00D60CCD"/>
    <w:rsid w:val="00D60E34"/>
    <w:rsid w:val="00D60E78"/>
    <w:rsid w:val="00D61019"/>
    <w:rsid w:val="00D61351"/>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52"/>
    <w:rsid w:val="00D63486"/>
    <w:rsid w:val="00D635F6"/>
    <w:rsid w:val="00D636E8"/>
    <w:rsid w:val="00D637E0"/>
    <w:rsid w:val="00D638C3"/>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CD2"/>
    <w:rsid w:val="00D67DC9"/>
    <w:rsid w:val="00D67DF5"/>
    <w:rsid w:val="00D67DFB"/>
    <w:rsid w:val="00D704F0"/>
    <w:rsid w:val="00D70523"/>
    <w:rsid w:val="00D706F0"/>
    <w:rsid w:val="00D70702"/>
    <w:rsid w:val="00D70B42"/>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A3"/>
    <w:rsid w:val="00D71BDA"/>
    <w:rsid w:val="00D71CDD"/>
    <w:rsid w:val="00D71D28"/>
    <w:rsid w:val="00D71DE5"/>
    <w:rsid w:val="00D720DF"/>
    <w:rsid w:val="00D72353"/>
    <w:rsid w:val="00D724EB"/>
    <w:rsid w:val="00D726B2"/>
    <w:rsid w:val="00D727B3"/>
    <w:rsid w:val="00D72819"/>
    <w:rsid w:val="00D728C3"/>
    <w:rsid w:val="00D728E4"/>
    <w:rsid w:val="00D7295F"/>
    <w:rsid w:val="00D72B65"/>
    <w:rsid w:val="00D72B67"/>
    <w:rsid w:val="00D72E5C"/>
    <w:rsid w:val="00D72E9A"/>
    <w:rsid w:val="00D72F00"/>
    <w:rsid w:val="00D72F2C"/>
    <w:rsid w:val="00D73089"/>
    <w:rsid w:val="00D730D4"/>
    <w:rsid w:val="00D7348C"/>
    <w:rsid w:val="00D734CD"/>
    <w:rsid w:val="00D73790"/>
    <w:rsid w:val="00D737B2"/>
    <w:rsid w:val="00D738FC"/>
    <w:rsid w:val="00D73978"/>
    <w:rsid w:val="00D73D1C"/>
    <w:rsid w:val="00D73D2F"/>
    <w:rsid w:val="00D73F1B"/>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61"/>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A2C"/>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B8"/>
    <w:rsid w:val="00D80A66"/>
    <w:rsid w:val="00D80BBF"/>
    <w:rsid w:val="00D80DF8"/>
    <w:rsid w:val="00D80E1B"/>
    <w:rsid w:val="00D80E61"/>
    <w:rsid w:val="00D80E91"/>
    <w:rsid w:val="00D80ECB"/>
    <w:rsid w:val="00D8108E"/>
    <w:rsid w:val="00D8111A"/>
    <w:rsid w:val="00D8140D"/>
    <w:rsid w:val="00D815FD"/>
    <w:rsid w:val="00D81681"/>
    <w:rsid w:val="00D816B6"/>
    <w:rsid w:val="00D81717"/>
    <w:rsid w:val="00D8187F"/>
    <w:rsid w:val="00D81CEF"/>
    <w:rsid w:val="00D81F8A"/>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386"/>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949"/>
    <w:rsid w:val="00D84AA7"/>
    <w:rsid w:val="00D84B87"/>
    <w:rsid w:val="00D84DDD"/>
    <w:rsid w:val="00D84E35"/>
    <w:rsid w:val="00D84F5D"/>
    <w:rsid w:val="00D84FC4"/>
    <w:rsid w:val="00D85186"/>
    <w:rsid w:val="00D85317"/>
    <w:rsid w:val="00D853B4"/>
    <w:rsid w:val="00D853B8"/>
    <w:rsid w:val="00D8544B"/>
    <w:rsid w:val="00D85468"/>
    <w:rsid w:val="00D855C2"/>
    <w:rsid w:val="00D85654"/>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97"/>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C5"/>
    <w:rsid w:val="00D87922"/>
    <w:rsid w:val="00D87BFB"/>
    <w:rsid w:val="00D87CB1"/>
    <w:rsid w:val="00D87F85"/>
    <w:rsid w:val="00D90108"/>
    <w:rsid w:val="00D90175"/>
    <w:rsid w:val="00D90224"/>
    <w:rsid w:val="00D9032D"/>
    <w:rsid w:val="00D903BC"/>
    <w:rsid w:val="00D9047C"/>
    <w:rsid w:val="00D90497"/>
    <w:rsid w:val="00D906C2"/>
    <w:rsid w:val="00D906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CBF"/>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F57"/>
    <w:rsid w:val="00D930E5"/>
    <w:rsid w:val="00D932A9"/>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4FEF"/>
    <w:rsid w:val="00D9500E"/>
    <w:rsid w:val="00D95763"/>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868"/>
    <w:rsid w:val="00D968C9"/>
    <w:rsid w:val="00D96990"/>
    <w:rsid w:val="00D969DF"/>
    <w:rsid w:val="00D96C65"/>
    <w:rsid w:val="00D96E63"/>
    <w:rsid w:val="00D970A5"/>
    <w:rsid w:val="00D970F9"/>
    <w:rsid w:val="00D9721F"/>
    <w:rsid w:val="00D9737E"/>
    <w:rsid w:val="00D9762C"/>
    <w:rsid w:val="00D97662"/>
    <w:rsid w:val="00D976FC"/>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1A3"/>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409"/>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23"/>
    <w:rsid w:val="00DB66DA"/>
    <w:rsid w:val="00DB67A9"/>
    <w:rsid w:val="00DB67BA"/>
    <w:rsid w:val="00DB67C2"/>
    <w:rsid w:val="00DB6967"/>
    <w:rsid w:val="00DB6A0C"/>
    <w:rsid w:val="00DB6AA3"/>
    <w:rsid w:val="00DB6C0F"/>
    <w:rsid w:val="00DB6C2D"/>
    <w:rsid w:val="00DB6D59"/>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2203"/>
    <w:rsid w:val="00DC238C"/>
    <w:rsid w:val="00DC25F5"/>
    <w:rsid w:val="00DC2680"/>
    <w:rsid w:val="00DC26C7"/>
    <w:rsid w:val="00DC282C"/>
    <w:rsid w:val="00DC282F"/>
    <w:rsid w:val="00DC2911"/>
    <w:rsid w:val="00DC2ACD"/>
    <w:rsid w:val="00DC2B37"/>
    <w:rsid w:val="00DC2BEE"/>
    <w:rsid w:val="00DC2C96"/>
    <w:rsid w:val="00DC2CD2"/>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87"/>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F1"/>
    <w:rsid w:val="00DC7109"/>
    <w:rsid w:val="00DC750F"/>
    <w:rsid w:val="00DC7525"/>
    <w:rsid w:val="00DC772C"/>
    <w:rsid w:val="00DC78A8"/>
    <w:rsid w:val="00DC7A4D"/>
    <w:rsid w:val="00DC7AAC"/>
    <w:rsid w:val="00DC7ADD"/>
    <w:rsid w:val="00DC7BDA"/>
    <w:rsid w:val="00DC7D8B"/>
    <w:rsid w:val="00DC7DA6"/>
    <w:rsid w:val="00DC7FA4"/>
    <w:rsid w:val="00DD03F8"/>
    <w:rsid w:val="00DD04E6"/>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918"/>
    <w:rsid w:val="00DD4C19"/>
    <w:rsid w:val="00DD4CC2"/>
    <w:rsid w:val="00DD4CF5"/>
    <w:rsid w:val="00DD4F59"/>
    <w:rsid w:val="00DD4F5F"/>
    <w:rsid w:val="00DD4F6A"/>
    <w:rsid w:val="00DD4FC3"/>
    <w:rsid w:val="00DD5010"/>
    <w:rsid w:val="00DD50FB"/>
    <w:rsid w:val="00DD5462"/>
    <w:rsid w:val="00DD56C2"/>
    <w:rsid w:val="00DD56E6"/>
    <w:rsid w:val="00DD57B3"/>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E1E"/>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29"/>
    <w:rsid w:val="00DE175F"/>
    <w:rsid w:val="00DE17E2"/>
    <w:rsid w:val="00DE1815"/>
    <w:rsid w:val="00DE1869"/>
    <w:rsid w:val="00DE18E8"/>
    <w:rsid w:val="00DE1900"/>
    <w:rsid w:val="00DE192A"/>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66D"/>
    <w:rsid w:val="00DF66EB"/>
    <w:rsid w:val="00DF6735"/>
    <w:rsid w:val="00DF67C0"/>
    <w:rsid w:val="00DF68BD"/>
    <w:rsid w:val="00DF68C4"/>
    <w:rsid w:val="00DF68EA"/>
    <w:rsid w:val="00DF691B"/>
    <w:rsid w:val="00DF69A1"/>
    <w:rsid w:val="00DF6A0E"/>
    <w:rsid w:val="00DF6B56"/>
    <w:rsid w:val="00DF6D44"/>
    <w:rsid w:val="00DF6D55"/>
    <w:rsid w:val="00DF6E3D"/>
    <w:rsid w:val="00DF6FB8"/>
    <w:rsid w:val="00DF705C"/>
    <w:rsid w:val="00DF7074"/>
    <w:rsid w:val="00DF7499"/>
    <w:rsid w:val="00DF786E"/>
    <w:rsid w:val="00DF788E"/>
    <w:rsid w:val="00DF798E"/>
    <w:rsid w:val="00DF7A2F"/>
    <w:rsid w:val="00DF7A7E"/>
    <w:rsid w:val="00DF7A80"/>
    <w:rsid w:val="00DF7C2D"/>
    <w:rsid w:val="00DF7D0B"/>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C5"/>
    <w:rsid w:val="00E047C8"/>
    <w:rsid w:val="00E0482D"/>
    <w:rsid w:val="00E0482F"/>
    <w:rsid w:val="00E04831"/>
    <w:rsid w:val="00E0484F"/>
    <w:rsid w:val="00E048E8"/>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63"/>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1A8"/>
    <w:rsid w:val="00E1162B"/>
    <w:rsid w:val="00E11771"/>
    <w:rsid w:val="00E117EE"/>
    <w:rsid w:val="00E1183D"/>
    <w:rsid w:val="00E11B5E"/>
    <w:rsid w:val="00E11B83"/>
    <w:rsid w:val="00E11C4F"/>
    <w:rsid w:val="00E11C6E"/>
    <w:rsid w:val="00E11C9E"/>
    <w:rsid w:val="00E11F09"/>
    <w:rsid w:val="00E11FF9"/>
    <w:rsid w:val="00E1204C"/>
    <w:rsid w:val="00E12275"/>
    <w:rsid w:val="00E124F7"/>
    <w:rsid w:val="00E12613"/>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76C"/>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401"/>
    <w:rsid w:val="00E27588"/>
    <w:rsid w:val="00E275FA"/>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6B4"/>
    <w:rsid w:val="00E3086C"/>
    <w:rsid w:val="00E309D6"/>
    <w:rsid w:val="00E309DB"/>
    <w:rsid w:val="00E30A73"/>
    <w:rsid w:val="00E30AF1"/>
    <w:rsid w:val="00E30B19"/>
    <w:rsid w:val="00E30B9D"/>
    <w:rsid w:val="00E30C6F"/>
    <w:rsid w:val="00E30D03"/>
    <w:rsid w:val="00E30D39"/>
    <w:rsid w:val="00E30E97"/>
    <w:rsid w:val="00E30F7E"/>
    <w:rsid w:val="00E3102E"/>
    <w:rsid w:val="00E310A4"/>
    <w:rsid w:val="00E310AC"/>
    <w:rsid w:val="00E3124C"/>
    <w:rsid w:val="00E3133C"/>
    <w:rsid w:val="00E31340"/>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4C0"/>
    <w:rsid w:val="00E3272B"/>
    <w:rsid w:val="00E32927"/>
    <w:rsid w:val="00E32991"/>
    <w:rsid w:val="00E32A8F"/>
    <w:rsid w:val="00E32AA0"/>
    <w:rsid w:val="00E32B3B"/>
    <w:rsid w:val="00E32B9A"/>
    <w:rsid w:val="00E32BB0"/>
    <w:rsid w:val="00E32BEA"/>
    <w:rsid w:val="00E32D83"/>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0F"/>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12E"/>
    <w:rsid w:val="00E4116F"/>
    <w:rsid w:val="00E411C0"/>
    <w:rsid w:val="00E41287"/>
    <w:rsid w:val="00E412A0"/>
    <w:rsid w:val="00E4132D"/>
    <w:rsid w:val="00E41481"/>
    <w:rsid w:val="00E41514"/>
    <w:rsid w:val="00E41568"/>
    <w:rsid w:val="00E415F3"/>
    <w:rsid w:val="00E4167B"/>
    <w:rsid w:val="00E4185A"/>
    <w:rsid w:val="00E41AC6"/>
    <w:rsid w:val="00E41BDB"/>
    <w:rsid w:val="00E41BE3"/>
    <w:rsid w:val="00E41C21"/>
    <w:rsid w:val="00E41C98"/>
    <w:rsid w:val="00E41C9E"/>
    <w:rsid w:val="00E41CF9"/>
    <w:rsid w:val="00E41F0E"/>
    <w:rsid w:val="00E41FBF"/>
    <w:rsid w:val="00E422E5"/>
    <w:rsid w:val="00E425A2"/>
    <w:rsid w:val="00E42614"/>
    <w:rsid w:val="00E426EF"/>
    <w:rsid w:val="00E427B5"/>
    <w:rsid w:val="00E4286A"/>
    <w:rsid w:val="00E4290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41D"/>
    <w:rsid w:val="00E4649A"/>
    <w:rsid w:val="00E4654F"/>
    <w:rsid w:val="00E4668A"/>
    <w:rsid w:val="00E466A4"/>
    <w:rsid w:val="00E4677D"/>
    <w:rsid w:val="00E468CB"/>
    <w:rsid w:val="00E469C6"/>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5A"/>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4C4"/>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5027"/>
    <w:rsid w:val="00E5507B"/>
    <w:rsid w:val="00E55093"/>
    <w:rsid w:val="00E55166"/>
    <w:rsid w:val="00E5521C"/>
    <w:rsid w:val="00E55232"/>
    <w:rsid w:val="00E55296"/>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6C"/>
    <w:rsid w:val="00E62023"/>
    <w:rsid w:val="00E62140"/>
    <w:rsid w:val="00E62270"/>
    <w:rsid w:val="00E62288"/>
    <w:rsid w:val="00E62311"/>
    <w:rsid w:val="00E62632"/>
    <w:rsid w:val="00E6277B"/>
    <w:rsid w:val="00E6281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6B6"/>
    <w:rsid w:val="00E65814"/>
    <w:rsid w:val="00E6585F"/>
    <w:rsid w:val="00E659C5"/>
    <w:rsid w:val="00E65B16"/>
    <w:rsid w:val="00E65E62"/>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815"/>
    <w:rsid w:val="00E7195F"/>
    <w:rsid w:val="00E71A88"/>
    <w:rsid w:val="00E71B34"/>
    <w:rsid w:val="00E71B80"/>
    <w:rsid w:val="00E71BE8"/>
    <w:rsid w:val="00E71BF0"/>
    <w:rsid w:val="00E71D48"/>
    <w:rsid w:val="00E7203F"/>
    <w:rsid w:val="00E7222D"/>
    <w:rsid w:val="00E7229B"/>
    <w:rsid w:val="00E722AB"/>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D4"/>
    <w:rsid w:val="00E7427C"/>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C"/>
    <w:rsid w:val="00E757AC"/>
    <w:rsid w:val="00E7585B"/>
    <w:rsid w:val="00E75899"/>
    <w:rsid w:val="00E759EB"/>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71"/>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F9"/>
    <w:rsid w:val="00E87447"/>
    <w:rsid w:val="00E87490"/>
    <w:rsid w:val="00E874CE"/>
    <w:rsid w:val="00E87688"/>
    <w:rsid w:val="00E87779"/>
    <w:rsid w:val="00E878D3"/>
    <w:rsid w:val="00E879CD"/>
    <w:rsid w:val="00E879EB"/>
    <w:rsid w:val="00E87A69"/>
    <w:rsid w:val="00E87C37"/>
    <w:rsid w:val="00E87CE8"/>
    <w:rsid w:val="00E90174"/>
    <w:rsid w:val="00E9026F"/>
    <w:rsid w:val="00E902B7"/>
    <w:rsid w:val="00E902F3"/>
    <w:rsid w:val="00E90419"/>
    <w:rsid w:val="00E905BD"/>
    <w:rsid w:val="00E905E7"/>
    <w:rsid w:val="00E90636"/>
    <w:rsid w:val="00E9063F"/>
    <w:rsid w:val="00E90A42"/>
    <w:rsid w:val="00E90A5C"/>
    <w:rsid w:val="00E90B51"/>
    <w:rsid w:val="00E90BDB"/>
    <w:rsid w:val="00E90C44"/>
    <w:rsid w:val="00E90D09"/>
    <w:rsid w:val="00E90E25"/>
    <w:rsid w:val="00E90E44"/>
    <w:rsid w:val="00E90E61"/>
    <w:rsid w:val="00E90E75"/>
    <w:rsid w:val="00E90EEF"/>
    <w:rsid w:val="00E91270"/>
    <w:rsid w:val="00E91297"/>
    <w:rsid w:val="00E912F8"/>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3E48"/>
    <w:rsid w:val="00E9404A"/>
    <w:rsid w:val="00E940FF"/>
    <w:rsid w:val="00E94118"/>
    <w:rsid w:val="00E94228"/>
    <w:rsid w:val="00E9427C"/>
    <w:rsid w:val="00E944B9"/>
    <w:rsid w:val="00E94507"/>
    <w:rsid w:val="00E945B4"/>
    <w:rsid w:val="00E9460C"/>
    <w:rsid w:val="00E947A2"/>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B8F"/>
    <w:rsid w:val="00E96CA9"/>
    <w:rsid w:val="00E96E13"/>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F37"/>
    <w:rsid w:val="00EA1F76"/>
    <w:rsid w:val="00EA1F82"/>
    <w:rsid w:val="00EA1FB5"/>
    <w:rsid w:val="00EA21F7"/>
    <w:rsid w:val="00EA233A"/>
    <w:rsid w:val="00EA23F9"/>
    <w:rsid w:val="00EA2550"/>
    <w:rsid w:val="00EA265A"/>
    <w:rsid w:val="00EA2956"/>
    <w:rsid w:val="00EA2A2A"/>
    <w:rsid w:val="00EA2B5F"/>
    <w:rsid w:val="00EA2C4C"/>
    <w:rsid w:val="00EA2C9A"/>
    <w:rsid w:val="00EA2D4E"/>
    <w:rsid w:val="00EA2F13"/>
    <w:rsid w:val="00EA2F2A"/>
    <w:rsid w:val="00EA30BB"/>
    <w:rsid w:val="00EA313C"/>
    <w:rsid w:val="00EA320F"/>
    <w:rsid w:val="00EA328D"/>
    <w:rsid w:val="00EA3333"/>
    <w:rsid w:val="00EA3398"/>
    <w:rsid w:val="00EA34C9"/>
    <w:rsid w:val="00EA35E6"/>
    <w:rsid w:val="00EA3612"/>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8A"/>
    <w:rsid w:val="00EB19F9"/>
    <w:rsid w:val="00EB1CC0"/>
    <w:rsid w:val="00EB1D3B"/>
    <w:rsid w:val="00EB1DB7"/>
    <w:rsid w:val="00EB1DEF"/>
    <w:rsid w:val="00EB1E21"/>
    <w:rsid w:val="00EB1EB3"/>
    <w:rsid w:val="00EB1F24"/>
    <w:rsid w:val="00EB1F90"/>
    <w:rsid w:val="00EB264E"/>
    <w:rsid w:val="00EB265E"/>
    <w:rsid w:val="00EB26BE"/>
    <w:rsid w:val="00EB28A4"/>
    <w:rsid w:val="00EB28B1"/>
    <w:rsid w:val="00EB2963"/>
    <w:rsid w:val="00EB2B07"/>
    <w:rsid w:val="00EB2BB8"/>
    <w:rsid w:val="00EB2BFD"/>
    <w:rsid w:val="00EB2C14"/>
    <w:rsid w:val="00EB2C5A"/>
    <w:rsid w:val="00EB3077"/>
    <w:rsid w:val="00EB3116"/>
    <w:rsid w:val="00EB32C8"/>
    <w:rsid w:val="00EB3378"/>
    <w:rsid w:val="00EB33A9"/>
    <w:rsid w:val="00EB34BC"/>
    <w:rsid w:val="00EB3693"/>
    <w:rsid w:val="00EB37FD"/>
    <w:rsid w:val="00EB3A19"/>
    <w:rsid w:val="00EB3A60"/>
    <w:rsid w:val="00EB3B36"/>
    <w:rsid w:val="00EB3C9D"/>
    <w:rsid w:val="00EB3CCD"/>
    <w:rsid w:val="00EB3D67"/>
    <w:rsid w:val="00EB3EC4"/>
    <w:rsid w:val="00EB3ECD"/>
    <w:rsid w:val="00EB3F06"/>
    <w:rsid w:val="00EB3F34"/>
    <w:rsid w:val="00EB3F4D"/>
    <w:rsid w:val="00EB3F7C"/>
    <w:rsid w:val="00EB4044"/>
    <w:rsid w:val="00EB4164"/>
    <w:rsid w:val="00EB42E6"/>
    <w:rsid w:val="00EB4309"/>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CE"/>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1BE"/>
    <w:rsid w:val="00EB741E"/>
    <w:rsid w:val="00EB7595"/>
    <w:rsid w:val="00EB7751"/>
    <w:rsid w:val="00EB7D0C"/>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2A"/>
    <w:rsid w:val="00EC25C6"/>
    <w:rsid w:val="00EC2662"/>
    <w:rsid w:val="00EC26E3"/>
    <w:rsid w:val="00EC27D7"/>
    <w:rsid w:val="00EC2864"/>
    <w:rsid w:val="00EC2AAF"/>
    <w:rsid w:val="00EC2C1E"/>
    <w:rsid w:val="00EC2C85"/>
    <w:rsid w:val="00EC2CB7"/>
    <w:rsid w:val="00EC2DE0"/>
    <w:rsid w:val="00EC2EC9"/>
    <w:rsid w:val="00EC2F5F"/>
    <w:rsid w:val="00EC2FD8"/>
    <w:rsid w:val="00EC3022"/>
    <w:rsid w:val="00EC313B"/>
    <w:rsid w:val="00EC32CB"/>
    <w:rsid w:val="00EC3453"/>
    <w:rsid w:val="00EC34F0"/>
    <w:rsid w:val="00EC3ACA"/>
    <w:rsid w:val="00EC3B83"/>
    <w:rsid w:val="00EC3C40"/>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CF0"/>
    <w:rsid w:val="00EC4DE6"/>
    <w:rsid w:val="00EC509B"/>
    <w:rsid w:val="00EC51B4"/>
    <w:rsid w:val="00EC5386"/>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D3F"/>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2F11"/>
    <w:rsid w:val="00ED30BE"/>
    <w:rsid w:val="00ED3157"/>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57"/>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82"/>
    <w:rsid w:val="00ED5CF9"/>
    <w:rsid w:val="00ED5D82"/>
    <w:rsid w:val="00ED5FF7"/>
    <w:rsid w:val="00ED6106"/>
    <w:rsid w:val="00ED61EE"/>
    <w:rsid w:val="00ED6369"/>
    <w:rsid w:val="00ED6536"/>
    <w:rsid w:val="00ED6537"/>
    <w:rsid w:val="00ED67F2"/>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A5"/>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F1"/>
    <w:rsid w:val="00EE6B42"/>
    <w:rsid w:val="00EE6B5B"/>
    <w:rsid w:val="00EE6C61"/>
    <w:rsid w:val="00EE6D29"/>
    <w:rsid w:val="00EE6D7C"/>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2E6"/>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60"/>
    <w:rsid w:val="00EF27C9"/>
    <w:rsid w:val="00EF28D8"/>
    <w:rsid w:val="00EF2B10"/>
    <w:rsid w:val="00EF2B9D"/>
    <w:rsid w:val="00EF2C35"/>
    <w:rsid w:val="00EF2E5F"/>
    <w:rsid w:val="00EF2EDD"/>
    <w:rsid w:val="00EF32AE"/>
    <w:rsid w:val="00EF3303"/>
    <w:rsid w:val="00EF3402"/>
    <w:rsid w:val="00EF35B5"/>
    <w:rsid w:val="00EF3663"/>
    <w:rsid w:val="00EF37C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C61"/>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06"/>
    <w:rsid w:val="00F04C9D"/>
    <w:rsid w:val="00F04E8C"/>
    <w:rsid w:val="00F05140"/>
    <w:rsid w:val="00F05179"/>
    <w:rsid w:val="00F05518"/>
    <w:rsid w:val="00F05532"/>
    <w:rsid w:val="00F05562"/>
    <w:rsid w:val="00F0573C"/>
    <w:rsid w:val="00F058B4"/>
    <w:rsid w:val="00F059E1"/>
    <w:rsid w:val="00F05C43"/>
    <w:rsid w:val="00F05CA1"/>
    <w:rsid w:val="00F05F55"/>
    <w:rsid w:val="00F05FF6"/>
    <w:rsid w:val="00F060D9"/>
    <w:rsid w:val="00F06331"/>
    <w:rsid w:val="00F0644B"/>
    <w:rsid w:val="00F064A0"/>
    <w:rsid w:val="00F06508"/>
    <w:rsid w:val="00F0658B"/>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8D4"/>
    <w:rsid w:val="00F079FD"/>
    <w:rsid w:val="00F07A3A"/>
    <w:rsid w:val="00F07B19"/>
    <w:rsid w:val="00F07B41"/>
    <w:rsid w:val="00F07D8C"/>
    <w:rsid w:val="00F07E69"/>
    <w:rsid w:val="00F07E6F"/>
    <w:rsid w:val="00F07EA4"/>
    <w:rsid w:val="00F07F1B"/>
    <w:rsid w:val="00F07F45"/>
    <w:rsid w:val="00F1007E"/>
    <w:rsid w:val="00F10206"/>
    <w:rsid w:val="00F10298"/>
    <w:rsid w:val="00F10299"/>
    <w:rsid w:val="00F104AD"/>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7E7"/>
    <w:rsid w:val="00F11805"/>
    <w:rsid w:val="00F1183D"/>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720"/>
    <w:rsid w:val="00F13B47"/>
    <w:rsid w:val="00F13DB0"/>
    <w:rsid w:val="00F13E4D"/>
    <w:rsid w:val="00F13E75"/>
    <w:rsid w:val="00F13EBC"/>
    <w:rsid w:val="00F13EF5"/>
    <w:rsid w:val="00F140E4"/>
    <w:rsid w:val="00F1423E"/>
    <w:rsid w:val="00F1426F"/>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433"/>
    <w:rsid w:val="00F164B7"/>
    <w:rsid w:val="00F16586"/>
    <w:rsid w:val="00F16754"/>
    <w:rsid w:val="00F1677F"/>
    <w:rsid w:val="00F1692D"/>
    <w:rsid w:val="00F16971"/>
    <w:rsid w:val="00F16E08"/>
    <w:rsid w:val="00F16FDA"/>
    <w:rsid w:val="00F16FEF"/>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CE3"/>
    <w:rsid w:val="00F20DAA"/>
    <w:rsid w:val="00F20F3E"/>
    <w:rsid w:val="00F2102F"/>
    <w:rsid w:val="00F21130"/>
    <w:rsid w:val="00F2122B"/>
    <w:rsid w:val="00F21290"/>
    <w:rsid w:val="00F2133C"/>
    <w:rsid w:val="00F213DB"/>
    <w:rsid w:val="00F21532"/>
    <w:rsid w:val="00F216B7"/>
    <w:rsid w:val="00F21752"/>
    <w:rsid w:val="00F217DF"/>
    <w:rsid w:val="00F218E4"/>
    <w:rsid w:val="00F21A36"/>
    <w:rsid w:val="00F21AEB"/>
    <w:rsid w:val="00F21AF3"/>
    <w:rsid w:val="00F21DA3"/>
    <w:rsid w:val="00F21DE5"/>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8F"/>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AAC"/>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2E"/>
    <w:rsid w:val="00F326A4"/>
    <w:rsid w:val="00F32771"/>
    <w:rsid w:val="00F32776"/>
    <w:rsid w:val="00F3280C"/>
    <w:rsid w:val="00F3290C"/>
    <w:rsid w:val="00F3293B"/>
    <w:rsid w:val="00F32A52"/>
    <w:rsid w:val="00F32A80"/>
    <w:rsid w:val="00F32ABC"/>
    <w:rsid w:val="00F32CB9"/>
    <w:rsid w:val="00F32CBB"/>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50"/>
    <w:rsid w:val="00F33F32"/>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1B6"/>
    <w:rsid w:val="00F41273"/>
    <w:rsid w:val="00F41486"/>
    <w:rsid w:val="00F415C3"/>
    <w:rsid w:val="00F4166F"/>
    <w:rsid w:val="00F41998"/>
    <w:rsid w:val="00F41A15"/>
    <w:rsid w:val="00F41A33"/>
    <w:rsid w:val="00F41B1A"/>
    <w:rsid w:val="00F41B59"/>
    <w:rsid w:val="00F41CB1"/>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1C"/>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9DA"/>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5DE"/>
    <w:rsid w:val="00F54652"/>
    <w:rsid w:val="00F546E7"/>
    <w:rsid w:val="00F547F2"/>
    <w:rsid w:val="00F54981"/>
    <w:rsid w:val="00F54A2F"/>
    <w:rsid w:val="00F54A3D"/>
    <w:rsid w:val="00F54AD7"/>
    <w:rsid w:val="00F54B10"/>
    <w:rsid w:val="00F54BBC"/>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C51"/>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887"/>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52"/>
    <w:rsid w:val="00F638EE"/>
    <w:rsid w:val="00F63915"/>
    <w:rsid w:val="00F6393F"/>
    <w:rsid w:val="00F6398D"/>
    <w:rsid w:val="00F63AA8"/>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85"/>
    <w:rsid w:val="00F654A5"/>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0A"/>
    <w:rsid w:val="00F673D1"/>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CF3"/>
    <w:rsid w:val="00F70E1C"/>
    <w:rsid w:val="00F70E69"/>
    <w:rsid w:val="00F7103F"/>
    <w:rsid w:val="00F7107F"/>
    <w:rsid w:val="00F71414"/>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CC9"/>
    <w:rsid w:val="00F75D2D"/>
    <w:rsid w:val="00F75E0B"/>
    <w:rsid w:val="00F75E30"/>
    <w:rsid w:val="00F75ECF"/>
    <w:rsid w:val="00F75F02"/>
    <w:rsid w:val="00F75F67"/>
    <w:rsid w:val="00F76276"/>
    <w:rsid w:val="00F76386"/>
    <w:rsid w:val="00F766B2"/>
    <w:rsid w:val="00F766B4"/>
    <w:rsid w:val="00F76717"/>
    <w:rsid w:val="00F7672B"/>
    <w:rsid w:val="00F767F9"/>
    <w:rsid w:val="00F7683A"/>
    <w:rsid w:val="00F76AC0"/>
    <w:rsid w:val="00F76C76"/>
    <w:rsid w:val="00F76CE9"/>
    <w:rsid w:val="00F76E22"/>
    <w:rsid w:val="00F770E4"/>
    <w:rsid w:val="00F77107"/>
    <w:rsid w:val="00F77243"/>
    <w:rsid w:val="00F77259"/>
    <w:rsid w:val="00F7731C"/>
    <w:rsid w:val="00F774D3"/>
    <w:rsid w:val="00F77561"/>
    <w:rsid w:val="00F7767A"/>
    <w:rsid w:val="00F77766"/>
    <w:rsid w:val="00F778D8"/>
    <w:rsid w:val="00F779A5"/>
    <w:rsid w:val="00F77B74"/>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34"/>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31E7"/>
    <w:rsid w:val="00F83323"/>
    <w:rsid w:val="00F8340C"/>
    <w:rsid w:val="00F83496"/>
    <w:rsid w:val="00F83638"/>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EFF"/>
    <w:rsid w:val="00F85F0C"/>
    <w:rsid w:val="00F86132"/>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EA2"/>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9"/>
    <w:rsid w:val="00FA21AD"/>
    <w:rsid w:val="00FA23D8"/>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9BC"/>
    <w:rsid w:val="00FA5A8D"/>
    <w:rsid w:val="00FA5ADD"/>
    <w:rsid w:val="00FA5BDF"/>
    <w:rsid w:val="00FA5D73"/>
    <w:rsid w:val="00FA5EC7"/>
    <w:rsid w:val="00FA5F01"/>
    <w:rsid w:val="00FA5FBE"/>
    <w:rsid w:val="00FA6222"/>
    <w:rsid w:val="00FA661A"/>
    <w:rsid w:val="00FA6771"/>
    <w:rsid w:val="00FA67F3"/>
    <w:rsid w:val="00FA6A24"/>
    <w:rsid w:val="00FA6A42"/>
    <w:rsid w:val="00FA6AD5"/>
    <w:rsid w:val="00FA6B30"/>
    <w:rsid w:val="00FA6B68"/>
    <w:rsid w:val="00FA6BAB"/>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14"/>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B00"/>
    <w:rsid w:val="00FB7ECA"/>
    <w:rsid w:val="00FC0027"/>
    <w:rsid w:val="00FC00BF"/>
    <w:rsid w:val="00FC016A"/>
    <w:rsid w:val="00FC0519"/>
    <w:rsid w:val="00FC059C"/>
    <w:rsid w:val="00FC0607"/>
    <w:rsid w:val="00FC079B"/>
    <w:rsid w:val="00FC0A4E"/>
    <w:rsid w:val="00FC0C92"/>
    <w:rsid w:val="00FC0E8B"/>
    <w:rsid w:val="00FC0F45"/>
    <w:rsid w:val="00FC101C"/>
    <w:rsid w:val="00FC10CE"/>
    <w:rsid w:val="00FC1142"/>
    <w:rsid w:val="00FC11A1"/>
    <w:rsid w:val="00FC12CF"/>
    <w:rsid w:val="00FC1316"/>
    <w:rsid w:val="00FC1394"/>
    <w:rsid w:val="00FC154C"/>
    <w:rsid w:val="00FC15D4"/>
    <w:rsid w:val="00FC17B2"/>
    <w:rsid w:val="00FC18B6"/>
    <w:rsid w:val="00FC1BCA"/>
    <w:rsid w:val="00FC1C1D"/>
    <w:rsid w:val="00FC1C48"/>
    <w:rsid w:val="00FC1CD6"/>
    <w:rsid w:val="00FC1CF5"/>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AFE"/>
    <w:rsid w:val="00FC2D59"/>
    <w:rsid w:val="00FC2E29"/>
    <w:rsid w:val="00FC2E9D"/>
    <w:rsid w:val="00FC2F04"/>
    <w:rsid w:val="00FC2F4A"/>
    <w:rsid w:val="00FC2F60"/>
    <w:rsid w:val="00FC2F6F"/>
    <w:rsid w:val="00FC3286"/>
    <w:rsid w:val="00FC3362"/>
    <w:rsid w:val="00FC3565"/>
    <w:rsid w:val="00FC3574"/>
    <w:rsid w:val="00FC3820"/>
    <w:rsid w:val="00FC387D"/>
    <w:rsid w:val="00FC3912"/>
    <w:rsid w:val="00FC3ADA"/>
    <w:rsid w:val="00FC3AF7"/>
    <w:rsid w:val="00FC3AFF"/>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C9D"/>
    <w:rsid w:val="00FC4DEB"/>
    <w:rsid w:val="00FC4F0A"/>
    <w:rsid w:val="00FC4F9B"/>
    <w:rsid w:val="00FC504D"/>
    <w:rsid w:val="00FC5215"/>
    <w:rsid w:val="00FC5234"/>
    <w:rsid w:val="00FC5296"/>
    <w:rsid w:val="00FC52CA"/>
    <w:rsid w:val="00FC5355"/>
    <w:rsid w:val="00FC5397"/>
    <w:rsid w:val="00FC53DD"/>
    <w:rsid w:val="00FC55BD"/>
    <w:rsid w:val="00FC5680"/>
    <w:rsid w:val="00FC5738"/>
    <w:rsid w:val="00FC58D5"/>
    <w:rsid w:val="00FC5B6E"/>
    <w:rsid w:val="00FC5BD8"/>
    <w:rsid w:val="00FC5C34"/>
    <w:rsid w:val="00FC5D9E"/>
    <w:rsid w:val="00FC5DC6"/>
    <w:rsid w:val="00FC613F"/>
    <w:rsid w:val="00FC61C8"/>
    <w:rsid w:val="00FC626E"/>
    <w:rsid w:val="00FC6419"/>
    <w:rsid w:val="00FC64AF"/>
    <w:rsid w:val="00FC69A0"/>
    <w:rsid w:val="00FC6A39"/>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26F"/>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431"/>
    <w:rsid w:val="00FD2526"/>
    <w:rsid w:val="00FD25B9"/>
    <w:rsid w:val="00FD27B2"/>
    <w:rsid w:val="00FD2D20"/>
    <w:rsid w:val="00FD2D62"/>
    <w:rsid w:val="00FD2DBB"/>
    <w:rsid w:val="00FD2F58"/>
    <w:rsid w:val="00FD355F"/>
    <w:rsid w:val="00FD3660"/>
    <w:rsid w:val="00FD38F9"/>
    <w:rsid w:val="00FD390B"/>
    <w:rsid w:val="00FD39ED"/>
    <w:rsid w:val="00FD3A44"/>
    <w:rsid w:val="00FD3A9D"/>
    <w:rsid w:val="00FD3AD2"/>
    <w:rsid w:val="00FD3B6A"/>
    <w:rsid w:val="00FD3BEE"/>
    <w:rsid w:val="00FD3C4E"/>
    <w:rsid w:val="00FD3C78"/>
    <w:rsid w:val="00FD3D63"/>
    <w:rsid w:val="00FD3E29"/>
    <w:rsid w:val="00FD4182"/>
    <w:rsid w:val="00FD4351"/>
    <w:rsid w:val="00FD438E"/>
    <w:rsid w:val="00FD4432"/>
    <w:rsid w:val="00FD4456"/>
    <w:rsid w:val="00FD44A3"/>
    <w:rsid w:val="00FD47B3"/>
    <w:rsid w:val="00FD4831"/>
    <w:rsid w:val="00FD4851"/>
    <w:rsid w:val="00FD4854"/>
    <w:rsid w:val="00FD49CD"/>
    <w:rsid w:val="00FD50B4"/>
    <w:rsid w:val="00FD5251"/>
    <w:rsid w:val="00FD52DF"/>
    <w:rsid w:val="00FD5317"/>
    <w:rsid w:val="00FD54D4"/>
    <w:rsid w:val="00FD54FD"/>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44"/>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E7FDC"/>
    <w:rsid w:val="00FF00DD"/>
    <w:rsid w:val="00FF0231"/>
    <w:rsid w:val="00FF02D8"/>
    <w:rsid w:val="00FF0453"/>
    <w:rsid w:val="00FF04FE"/>
    <w:rsid w:val="00FF06B4"/>
    <w:rsid w:val="00FF07A7"/>
    <w:rsid w:val="00FF0806"/>
    <w:rsid w:val="00FF0811"/>
    <w:rsid w:val="00FF08DC"/>
    <w:rsid w:val="00FF097A"/>
    <w:rsid w:val="00FF0A10"/>
    <w:rsid w:val="00FF0BC6"/>
    <w:rsid w:val="00FF0BC7"/>
    <w:rsid w:val="00FF0BE6"/>
    <w:rsid w:val="00FF0C2B"/>
    <w:rsid w:val="00FF0C3F"/>
    <w:rsid w:val="00FF0C54"/>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76C"/>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AE"/>
    <w:rsid w:val="00FF54F3"/>
    <w:rsid w:val="00FF55F5"/>
    <w:rsid w:val="00FF56FD"/>
    <w:rsid w:val="00FF575C"/>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3122F"/>
    <w:pPr>
      <w:spacing w:line="280" w:lineRule="exact"/>
    </w:pPr>
    <w:rPr>
      <w:rFonts w:ascii="Verdana" w:hAnsi="Verdana"/>
      <w:sz w:val="18"/>
      <w:szCs w:val="24"/>
    </w:rPr>
  </w:style>
  <w:style w:type="paragraph" w:styleId="Kop1">
    <w:name w:val="heading 1"/>
    <w:basedOn w:val="Standaard"/>
    <w:next w:val="Standaard"/>
    <w:link w:val="Kop1Char"/>
    <w:qFormat/>
    <w:rsid w:val="0053122F"/>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53122F"/>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53122F"/>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53122F"/>
    <w:pPr>
      <w:keepNext/>
      <w:numPr>
        <w:ilvl w:val="3"/>
        <w:numId w:val="1"/>
      </w:numPr>
      <w:spacing w:before="280"/>
      <w:outlineLvl w:val="3"/>
    </w:pPr>
    <w:rPr>
      <w:b/>
      <w:bCs/>
      <w:szCs w:val="28"/>
    </w:rPr>
  </w:style>
  <w:style w:type="paragraph" w:styleId="Kop5">
    <w:name w:val="heading 5"/>
    <w:basedOn w:val="Standaard"/>
    <w:next w:val="Standaard"/>
    <w:link w:val="Kop5Char"/>
    <w:rsid w:val="0053122F"/>
    <w:pPr>
      <w:keepNext/>
      <w:numPr>
        <w:ilvl w:val="4"/>
        <w:numId w:val="1"/>
      </w:numPr>
      <w:spacing w:before="280"/>
      <w:outlineLvl w:val="4"/>
    </w:pPr>
    <w:rPr>
      <w:bCs/>
      <w:i/>
      <w:iCs/>
      <w:szCs w:val="26"/>
    </w:rPr>
  </w:style>
  <w:style w:type="paragraph" w:styleId="Kop6">
    <w:name w:val="heading 6"/>
    <w:basedOn w:val="Standaard"/>
    <w:next w:val="Standaard"/>
    <w:link w:val="Kop6Char"/>
    <w:rsid w:val="0053122F"/>
    <w:pPr>
      <w:keepNext/>
      <w:numPr>
        <w:ilvl w:val="5"/>
        <w:numId w:val="1"/>
      </w:numPr>
      <w:spacing w:before="280"/>
      <w:outlineLvl w:val="5"/>
    </w:pPr>
    <w:rPr>
      <w:bCs/>
      <w:i/>
      <w:szCs w:val="22"/>
    </w:rPr>
  </w:style>
  <w:style w:type="paragraph" w:styleId="Kop7">
    <w:name w:val="heading 7"/>
    <w:basedOn w:val="Standaard"/>
    <w:next w:val="Standaard"/>
    <w:link w:val="Kop7Char"/>
    <w:rsid w:val="0053122F"/>
    <w:pPr>
      <w:keepNext/>
      <w:spacing w:before="280"/>
      <w:outlineLvl w:val="6"/>
    </w:pPr>
  </w:style>
  <w:style w:type="paragraph" w:styleId="Kop8">
    <w:name w:val="heading 8"/>
    <w:basedOn w:val="Standaard"/>
    <w:next w:val="Standaard"/>
    <w:link w:val="Kop8Char"/>
    <w:rsid w:val="0053122F"/>
    <w:pPr>
      <w:keepNext/>
      <w:spacing w:before="280"/>
      <w:outlineLvl w:val="7"/>
    </w:pPr>
    <w:rPr>
      <w:iCs/>
    </w:rPr>
  </w:style>
  <w:style w:type="paragraph" w:styleId="Kop9">
    <w:name w:val="heading 9"/>
    <w:basedOn w:val="Standaard"/>
    <w:next w:val="Standaard"/>
    <w:link w:val="Kop9Char"/>
    <w:rsid w:val="0053122F"/>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53122F"/>
    <w:pPr>
      <w:keepNext/>
      <w:pageBreakBefore/>
      <w:spacing w:after="700"/>
      <w:contextualSpacing/>
      <w:outlineLvl w:val="0"/>
    </w:pPr>
    <w:rPr>
      <w:sz w:val="24"/>
    </w:rPr>
  </w:style>
  <w:style w:type="numbering" w:customStyle="1" w:styleId="Nummering">
    <w:name w:val="Nummering"/>
    <w:basedOn w:val="Geenlijst"/>
    <w:uiPriority w:val="99"/>
    <w:rsid w:val="0053122F"/>
    <w:pPr>
      <w:numPr>
        <w:numId w:val="5"/>
      </w:numPr>
    </w:pPr>
  </w:style>
  <w:style w:type="paragraph" w:styleId="Inhopg1">
    <w:name w:val="toc 1"/>
    <w:basedOn w:val="Standaard"/>
    <w:next w:val="Standaard"/>
    <w:uiPriority w:val="39"/>
    <w:rsid w:val="0053122F"/>
    <w:pPr>
      <w:keepNext/>
      <w:tabs>
        <w:tab w:val="right" w:leader="dot" w:pos="8505"/>
      </w:tabs>
      <w:spacing w:before="280"/>
      <w:ind w:hanging="1134"/>
    </w:pPr>
    <w:rPr>
      <w:b/>
    </w:rPr>
  </w:style>
  <w:style w:type="paragraph" w:styleId="Koptekst">
    <w:name w:val="header"/>
    <w:basedOn w:val="Standaard"/>
    <w:link w:val="KoptekstChar"/>
    <w:rsid w:val="0053122F"/>
    <w:pPr>
      <w:spacing w:line="200" w:lineRule="exact"/>
    </w:pPr>
    <w:rPr>
      <w:rFonts w:cs="Verdana-Bold"/>
      <w:bCs/>
      <w:smallCaps/>
      <w:sz w:val="14"/>
      <w:szCs w:val="13"/>
    </w:rPr>
  </w:style>
  <w:style w:type="paragraph" w:styleId="Voettekst">
    <w:name w:val="footer"/>
    <w:basedOn w:val="Standaard"/>
    <w:link w:val="VoettekstChar"/>
    <w:rsid w:val="0053122F"/>
    <w:pPr>
      <w:tabs>
        <w:tab w:val="center" w:pos="4536"/>
        <w:tab w:val="right" w:pos="9072"/>
      </w:tabs>
    </w:pPr>
  </w:style>
  <w:style w:type="paragraph" w:styleId="Titel">
    <w:name w:val="Title"/>
    <w:basedOn w:val="Standaard"/>
    <w:link w:val="TitelChar"/>
    <w:uiPriority w:val="10"/>
    <w:rsid w:val="0053122F"/>
    <w:pPr>
      <w:spacing w:line="320" w:lineRule="atLeast"/>
    </w:pPr>
    <w:rPr>
      <w:rFonts w:cs="Arial"/>
      <w:b/>
      <w:bCs/>
      <w:kern w:val="28"/>
      <w:sz w:val="24"/>
      <w:szCs w:val="32"/>
    </w:rPr>
  </w:style>
  <w:style w:type="paragraph" w:styleId="Inhopg2">
    <w:name w:val="toc 2"/>
    <w:basedOn w:val="Standaard"/>
    <w:next w:val="Standaard"/>
    <w:uiPriority w:val="39"/>
    <w:rsid w:val="0053122F"/>
    <w:pPr>
      <w:keepNext/>
      <w:tabs>
        <w:tab w:val="right" w:leader="dot" w:pos="8505"/>
      </w:tabs>
      <w:spacing w:before="280"/>
      <w:ind w:hanging="1134"/>
    </w:pPr>
    <w:rPr>
      <w:b/>
    </w:rPr>
  </w:style>
  <w:style w:type="paragraph" w:styleId="Inhopg3">
    <w:name w:val="toc 3"/>
    <w:basedOn w:val="Standaard"/>
    <w:next w:val="Standaard"/>
    <w:uiPriority w:val="39"/>
    <w:rsid w:val="0053122F"/>
    <w:pPr>
      <w:tabs>
        <w:tab w:val="right" w:leader="dot" w:pos="8505"/>
      </w:tabs>
      <w:ind w:hanging="1134"/>
    </w:pPr>
  </w:style>
  <w:style w:type="table" w:customStyle="1" w:styleId="Tabel">
    <w:name w:val="Tabel"/>
    <w:basedOn w:val="Standaardtabel"/>
    <w:uiPriority w:val="99"/>
    <w:rsid w:val="005312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3122F"/>
    <w:pPr>
      <w:tabs>
        <w:tab w:val="right" w:leader="dot" w:pos="8505"/>
      </w:tabs>
      <w:ind w:hanging="1134"/>
    </w:pPr>
  </w:style>
  <w:style w:type="paragraph" w:styleId="Inhopg5">
    <w:name w:val="toc 5"/>
    <w:basedOn w:val="Standaard"/>
    <w:next w:val="Standaard"/>
    <w:uiPriority w:val="39"/>
    <w:rsid w:val="0053122F"/>
    <w:pPr>
      <w:tabs>
        <w:tab w:val="right" w:leader="dot" w:pos="8505"/>
      </w:tabs>
      <w:ind w:hanging="1134"/>
    </w:pPr>
  </w:style>
  <w:style w:type="paragraph" w:styleId="Voetnoottekst">
    <w:name w:val="footnote text"/>
    <w:basedOn w:val="Standaard"/>
    <w:link w:val="VoetnoottekstChar"/>
    <w:uiPriority w:val="99"/>
    <w:rsid w:val="0053122F"/>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53122F"/>
    <w:rPr>
      <w:szCs w:val="20"/>
    </w:rPr>
  </w:style>
  <w:style w:type="table" w:customStyle="1" w:styleId="Versiehistorie">
    <w:name w:val="Versiehistorie"/>
    <w:basedOn w:val="Standaardtabel"/>
    <w:uiPriority w:val="99"/>
    <w:rsid w:val="0053122F"/>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53122F"/>
    <w:rPr>
      <w:rFonts w:ascii="Verdana" w:hAnsi="Verdana"/>
      <w:sz w:val="18"/>
      <w:szCs w:val="24"/>
    </w:rPr>
  </w:style>
  <w:style w:type="table" w:styleId="Tabelraster">
    <w:name w:val="Table Grid"/>
    <w:basedOn w:val="Standaardtabel"/>
    <w:rsid w:val="005312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53122F"/>
    <w:pPr>
      <w:spacing w:line="240" w:lineRule="auto"/>
    </w:pPr>
    <w:rPr>
      <w:b/>
      <w:bCs/>
      <w:sz w:val="20"/>
      <w:szCs w:val="20"/>
    </w:rPr>
  </w:style>
  <w:style w:type="paragraph" w:customStyle="1" w:styleId="Colofon">
    <w:name w:val="Colofon"/>
    <w:basedOn w:val="Standaard"/>
    <w:rsid w:val="0053122F"/>
    <w:pPr>
      <w:ind w:left="2268" w:hanging="2268"/>
    </w:pPr>
  </w:style>
  <w:style w:type="paragraph" w:customStyle="1" w:styleId="Kop2bijlage">
    <w:name w:val="Kop 2 bijlage"/>
    <w:basedOn w:val="Standaard"/>
    <w:next w:val="Standaard"/>
    <w:rsid w:val="0053122F"/>
    <w:pPr>
      <w:keepNext/>
      <w:pageBreakBefore/>
      <w:numPr>
        <w:ilvl w:val="7"/>
        <w:numId w:val="1"/>
      </w:numPr>
      <w:spacing w:after="700"/>
      <w:outlineLvl w:val="1"/>
    </w:pPr>
    <w:rPr>
      <w:sz w:val="24"/>
    </w:rPr>
  </w:style>
  <w:style w:type="paragraph" w:customStyle="1" w:styleId="Kop3bijlage">
    <w:name w:val="Kop 3 bijlage"/>
    <w:basedOn w:val="Standaard"/>
    <w:next w:val="Standaard"/>
    <w:rsid w:val="0053122F"/>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53122F"/>
    <w:pPr>
      <w:numPr>
        <w:numId w:val="5"/>
      </w:numPr>
    </w:pPr>
  </w:style>
  <w:style w:type="paragraph" w:customStyle="1" w:styleId="Opsommingnummers2">
    <w:name w:val="Opsomming nummers 2"/>
    <w:basedOn w:val="Standaard"/>
    <w:qFormat/>
    <w:rsid w:val="0053122F"/>
    <w:pPr>
      <w:numPr>
        <w:ilvl w:val="2"/>
        <w:numId w:val="5"/>
      </w:numPr>
    </w:pPr>
  </w:style>
  <w:style w:type="paragraph" w:customStyle="1" w:styleId="Opsommingnummers3">
    <w:name w:val="Opsomming nummers 3"/>
    <w:basedOn w:val="Standaard"/>
    <w:qFormat/>
    <w:rsid w:val="0053122F"/>
    <w:pPr>
      <w:numPr>
        <w:ilvl w:val="4"/>
        <w:numId w:val="5"/>
      </w:numPr>
    </w:pPr>
  </w:style>
  <w:style w:type="paragraph" w:styleId="Inhopg6">
    <w:name w:val="toc 6"/>
    <w:basedOn w:val="Standaard"/>
    <w:next w:val="Standaard"/>
    <w:uiPriority w:val="39"/>
    <w:unhideWhenUsed/>
    <w:rsid w:val="0053122F"/>
    <w:pPr>
      <w:tabs>
        <w:tab w:val="right" w:leader="dot" w:pos="8505"/>
      </w:tabs>
      <w:ind w:hanging="1134"/>
    </w:pPr>
  </w:style>
  <w:style w:type="paragraph" w:styleId="Inhopg7">
    <w:name w:val="toc 7"/>
    <w:basedOn w:val="Standaard"/>
    <w:next w:val="Standaard"/>
    <w:uiPriority w:val="39"/>
    <w:rsid w:val="0053122F"/>
    <w:pPr>
      <w:tabs>
        <w:tab w:val="right" w:leader="dot" w:pos="8505"/>
      </w:tabs>
    </w:pPr>
  </w:style>
  <w:style w:type="paragraph" w:customStyle="1" w:styleId="Opsommingtekens1">
    <w:name w:val="Opsomming tekens 1"/>
    <w:basedOn w:val="Standaard"/>
    <w:qFormat/>
    <w:rsid w:val="0053122F"/>
    <w:pPr>
      <w:numPr>
        <w:ilvl w:val="1"/>
        <w:numId w:val="5"/>
      </w:numPr>
    </w:pPr>
  </w:style>
  <w:style w:type="paragraph" w:customStyle="1" w:styleId="Opsommingtekens2">
    <w:name w:val="Opsomming tekens 2"/>
    <w:basedOn w:val="Standaard"/>
    <w:qFormat/>
    <w:rsid w:val="0053122F"/>
    <w:pPr>
      <w:numPr>
        <w:ilvl w:val="3"/>
        <w:numId w:val="5"/>
      </w:numPr>
    </w:pPr>
  </w:style>
  <w:style w:type="paragraph" w:customStyle="1" w:styleId="Opsommingtekens3">
    <w:name w:val="Opsomming tekens 3"/>
    <w:basedOn w:val="Standaard"/>
    <w:qFormat/>
    <w:rsid w:val="0053122F"/>
    <w:pPr>
      <w:numPr>
        <w:ilvl w:val="5"/>
        <w:numId w:val="5"/>
      </w:numPr>
    </w:pPr>
  </w:style>
  <w:style w:type="paragraph" w:customStyle="1" w:styleId="Opsommingtekens4">
    <w:name w:val="Opsomming tekens 4"/>
    <w:basedOn w:val="Standaard"/>
    <w:qFormat/>
    <w:rsid w:val="0053122F"/>
    <w:pPr>
      <w:numPr>
        <w:ilvl w:val="6"/>
        <w:numId w:val="5"/>
      </w:numPr>
    </w:pPr>
  </w:style>
  <w:style w:type="paragraph" w:customStyle="1" w:styleId="Tabeltitel">
    <w:name w:val="Tabeltitel"/>
    <w:basedOn w:val="Standaard"/>
    <w:next w:val="Standaard"/>
    <w:qFormat/>
    <w:rsid w:val="0053122F"/>
    <w:pPr>
      <w:keepNext/>
      <w:numPr>
        <w:numId w:val="4"/>
      </w:numPr>
      <w:spacing w:before="280" w:after="140"/>
    </w:pPr>
    <w:rPr>
      <w:b/>
    </w:rPr>
  </w:style>
  <w:style w:type="table" w:styleId="3D-effectenvoortabel1">
    <w:name w:val="Table 3D effects 1"/>
    <w:basedOn w:val="Standaardtabel"/>
    <w:semiHidden/>
    <w:unhideWhenUsed/>
    <w:rsid w:val="0053122F"/>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3122F"/>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3122F"/>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53122F"/>
    <w:pPr>
      <w:spacing w:line="240" w:lineRule="auto"/>
    </w:pPr>
    <w:rPr>
      <w:sz w:val="14"/>
    </w:rPr>
  </w:style>
  <w:style w:type="character" w:styleId="Verwijzingopmerking">
    <w:name w:val="annotation reference"/>
    <w:basedOn w:val="Standaardalinea-lettertype"/>
    <w:semiHidden/>
    <w:unhideWhenUsed/>
    <w:rsid w:val="0053122F"/>
    <w:rPr>
      <w:sz w:val="16"/>
      <w:szCs w:val="16"/>
    </w:rPr>
  </w:style>
  <w:style w:type="paragraph" w:styleId="Documentstructuur">
    <w:name w:val="Document Map"/>
    <w:basedOn w:val="Standaard"/>
    <w:link w:val="DocumentstructuurChar"/>
    <w:semiHidden/>
    <w:unhideWhenUsed/>
    <w:rsid w:val="0053122F"/>
    <w:pPr>
      <w:spacing w:line="240" w:lineRule="auto"/>
    </w:pPr>
    <w:rPr>
      <w:rFonts w:ascii="Tahoma" w:hAnsi="Tahoma" w:cs="Tahoma"/>
      <w:sz w:val="16"/>
      <w:szCs w:val="16"/>
    </w:rPr>
  </w:style>
  <w:style w:type="table" w:styleId="Donkerelijst">
    <w:name w:val="Dark List"/>
    <w:basedOn w:val="Standaardtabel"/>
    <w:uiPriority w:val="61"/>
    <w:rsid w:val="0053122F"/>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3122F"/>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3122F"/>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3122F"/>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3122F"/>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3122F"/>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3122F"/>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3122F"/>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3122F"/>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3122F"/>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3122F"/>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53122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3122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3122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3122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3122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3122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3122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3122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3122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3122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3122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3122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3122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3122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3122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3122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3122F"/>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3122F"/>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3122F"/>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3122F"/>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3122F"/>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3122F"/>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3122F"/>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3122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3122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53122F"/>
    <w:pPr>
      <w:spacing w:line="240" w:lineRule="auto"/>
      <w:ind w:left="180" w:hanging="180"/>
    </w:pPr>
  </w:style>
  <w:style w:type="paragraph" w:styleId="Index2">
    <w:name w:val="index 2"/>
    <w:basedOn w:val="Standaard"/>
    <w:next w:val="Standaard"/>
    <w:semiHidden/>
    <w:unhideWhenUsed/>
    <w:rsid w:val="0053122F"/>
    <w:pPr>
      <w:spacing w:line="240" w:lineRule="auto"/>
      <w:ind w:left="360" w:hanging="180"/>
    </w:pPr>
  </w:style>
  <w:style w:type="paragraph" w:styleId="Index3">
    <w:name w:val="index 3"/>
    <w:basedOn w:val="Standaard"/>
    <w:next w:val="Standaard"/>
    <w:semiHidden/>
    <w:unhideWhenUsed/>
    <w:rsid w:val="0053122F"/>
    <w:pPr>
      <w:spacing w:line="240" w:lineRule="auto"/>
      <w:ind w:left="540" w:hanging="180"/>
    </w:pPr>
  </w:style>
  <w:style w:type="paragraph" w:styleId="Index4">
    <w:name w:val="index 4"/>
    <w:basedOn w:val="Standaard"/>
    <w:next w:val="Standaard"/>
    <w:semiHidden/>
    <w:unhideWhenUsed/>
    <w:rsid w:val="0053122F"/>
    <w:pPr>
      <w:spacing w:line="240" w:lineRule="auto"/>
      <w:ind w:left="720" w:hanging="180"/>
    </w:pPr>
  </w:style>
  <w:style w:type="paragraph" w:styleId="Index5">
    <w:name w:val="index 5"/>
    <w:basedOn w:val="Standaard"/>
    <w:next w:val="Standaard"/>
    <w:semiHidden/>
    <w:unhideWhenUsed/>
    <w:rsid w:val="0053122F"/>
    <w:pPr>
      <w:spacing w:line="240" w:lineRule="auto"/>
      <w:ind w:left="900" w:hanging="180"/>
    </w:pPr>
  </w:style>
  <w:style w:type="paragraph" w:styleId="Index6">
    <w:name w:val="index 6"/>
    <w:basedOn w:val="Standaard"/>
    <w:next w:val="Standaard"/>
    <w:semiHidden/>
    <w:unhideWhenUsed/>
    <w:rsid w:val="0053122F"/>
    <w:pPr>
      <w:spacing w:line="240" w:lineRule="auto"/>
      <w:ind w:left="1080" w:hanging="180"/>
    </w:pPr>
  </w:style>
  <w:style w:type="paragraph" w:styleId="Index7">
    <w:name w:val="index 7"/>
    <w:basedOn w:val="Standaard"/>
    <w:next w:val="Standaard"/>
    <w:semiHidden/>
    <w:unhideWhenUsed/>
    <w:rsid w:val="0053122F"/>
    <w:pPr>
      <w:spacing w:line="240" w:lineRule="auto"/>
      <w:ind w:left="1260" w:hanging="180"/>
    </w:pPr>
  </w:style>
  <w:style w:type="paragraph" w:styleId="Index8">
    <w:name w:val="index 8"/>
    <w:basedOn w:val="Standaard"/>
    <w:next w:val="Standaard"/>
    <w:semiHidden/>
    <w:unhideWhenUsed/>
    <w:rsid w:val="0053122F"/>
    <w:pPr>
      <w:spacing w:line="240" w:lineRule="auto"/>
      <w:ind w:left="1440" w:hanging="180"/>
    </w:pPr>
  </w:style>
  <w:style w:type="paragraph" w:styleId="Index9">
    <w:name w:val="index 9"/>
    <w:basedOn w:val="Standaard"/>
    <w:next w:val="Standaard"/>
    <w:semiHidden/>
    <w:unhideWhenUsed/>
    <w:rsid w:val="0053122F"/>
    <w:pPr>
      <w:spacing w:line="240" w:lineRule="auto"/>
      <w:ind w:left="1620" w:hanging="180"/>
    </w:pPr>
  </w:style>
  <w:style w:type="paragraph" w:styleId="Inhopg8">
    <w:name w:val="toc 8"/>
    <w:basedOn w:val="Standaard"/>
    <w:next w:val="Standaard"/>
    <w:uiPriority w:val="39"/>
    <w:unhideWhenUsed/>
    <w:rsid w:val="0053122F"/>
    <w:pPr>
      <w:tabs>
        <w:tab w:val="right" w:leader="dot" w:pos="8505"/>
      </w:tabs>
    </w:pPr>
  </w:style>
  <w:style w:type="paragraph" w:styleId="Inhopg9">
    <w:name w:val="toc 9"/>
    <w:basedOn w:val="Standaard"/>
    <w:next w:val="Standaard"/>
    <w:uiPriority w:val="39"/>
    <w:unhideWhenUsed/>
    <w:rsid w:val="0053122F"/>
    <w:pPr>
      <w:spacing w:after="100"/>
      <w:ind w:left="1260"/>
    </w:pPr>
  </w:style>
  <w:style w:type="table" w:styleId="Klassieketabel1">
    <w:name w:val="Table Classic 1"/>
    <w:basedOn w:val="Standaardtabel"/>
    <w:semiHidden/>
    <w:unhideWhenUsed/>
    <w:rsid w:val="0053122F"/>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3122F"/>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3122F"/>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3122F"/>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3122F"/>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3122F"/>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3122F"/>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3122F"/>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3122F"/>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3122F"/>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3122F"/>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3122F"/>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3122F"/>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3122F"/>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3122F"/>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3122F"/>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3122F"/>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3122F"/>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3122F"/>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3122F"/>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3122F"/>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3122F"/>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53122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3122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3122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3122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3122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3122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3122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3122F"/>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3122F"/>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3122F"/>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3122F"/>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3122F"/>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3122F"/>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3122F"/>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3122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3122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3122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3122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3122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3122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3122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53122F"/>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53122F"/>
  </w:style>
  <w:style w:type="table" w:styleId="Professioneletabel">
    <w:name w:val="Table Professional"/>
    <w:basedOn w:val="Standaardtabel"/>
    <w:semiHidden/>
    <w:unhideWhenUsed/>
    <w:rsid w:val="0053122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3122F"/>
  </w:style>
  <w:style w:type="table" w:styleId="Tabelkolommen1">
    <w:name w:val="Table Columns 1"/>
    <w:basedOn w:val="Standaardtabel"/>
    <w:semiHidden/>
    <w:unhideWhenUsed/>
    <w:rsid w:val="0053122F"/>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3122F"/>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3122F"/>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3122F"/>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3122F"/>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3122F"/>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3122F"/>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3122F"/>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3122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3122F"/>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3122F"/>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3122F"/>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3122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3122F"/>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3122F"/>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3122F"/>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3122F"/>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3122F"/>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3122F"/>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53122F"/>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3122F"/>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3122F"/>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3122F"/>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3122F"/>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3122F"/>
    <w:pPr>
      <w:keepNext/>
      <w:spacing w:before="280" w:after="280" w:line="240" w:lineRule="auto"/>
    </w:pPr>
    <w:rPr>
      <w:color w:val="FF0000"/>
    </w:rPr>
  </w:style>
  <w:style w:type="paragraph" w:customStyle="1" w:styleId="Figuurbijschrift">
    <w:name w:val="Figuurbijschrift"/>
    <w:basedOn w:val="Standaard"/>
    <w:next w:val="Standaard"/>
    <w:qFormat/>
    <w:rsid w:val="0053122F"/>
    <w:pPr>
      <w:numPr>
        <w:numId w:val="2"/>
      </w:numPr>
      <w:tabs>
        <w:tab w:val="left" w:pos="1134"/>
      </w:tabs>
      <w:spacing w:before="280" w:after="280"/>
    </w:pPr>
    <w:rPr>
      <w:b/>
    </w:rPr>
  </w:style>
  <w:style w:type="character" w:styleId="Eindnootmarkering">
    <w:name w:val="endnote reference"/>
    <w:basedOn w:val="Standaardalinea-lettertype"/>
    <w:semiHidden/>
    <w:unhideWhenUsed/>
    <w:rsid w:val="0053122F"/>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53122F"/>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53122F"/>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53122F"/>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53122F"/>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53122F"/>
    <w:pPr>
      <w:shd w:val="clear" w:color="auto" w:fill="FFFF00"/>
      <w:spacing w:before="280" w:after="280"/>
      <w:contextualSpacing/>
    </w:pPr>
  </w:style>
  <w:style w:type="paragraph" w:customStyle="1" w:styleId="Code">
    <w:name w:val="Code"/>
    <w:basedOn w:val="Standaard"/>
    <w:rsid w:val="0053122F"/>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3122F"/>
    <w:rPr>
      <w:color w:val="808080"/>
    </w:rPr>
  </w:style>
  <w:style w:type="character" w:customStyle="1" w:styleId="Colofonomgevingswetbesluit">
    <w:name w:val="Colofon omgevingswetbesluit"/>
    <w:basedOn w:val="Standaardalinea-lettertype"/>
    <w:uiPriority w:val="1"/>
    <w:rsid w:val="0053122F"/>
  </w:style>
  <w:style w:type="character" w:customStyle="1" w:styleId="Colofonprojectnaam">
    <w:name w:val="Colofon projectnaam"/>
    <w:basedOn w:val="Standaardalinea-lettertype"/>
    <w:uiPriority w:val="1"/>
    <w:rsid w:val="0053122F"/>
  </w:style>
  <w:style w:type="character" w:customStyle="1" w:styleId="Colofonprojectnummer">
    <w:name w:val="Colofon projectnummer"/>
    <w:basedOn w:val="Standaardalinea-lettertype"/>
    <w:uiPriority w:val="1"/>
    <w:rsid w:val="0053122F"/>
  </w:style>
  <w:style w:type="character" w:customStyle="1" w:styleId="Colofoncontactpersoon">
    <w:name w:val="Colofon contactpersoon"/>
    <w:basedOn w:val="Standaardalinea-lettertype"/>
    <w:uiPriority w:val="1"/>
    <w:rsid w:val="0053122F"/>
  </w:style>
  <w:style w:type="character" w:customStyle="1" w:styleId="Colofonauteur">
    <w:name w:val="Colofon auteur"/>
    <w:basedOn w:val="Standaardalinea-lettertype"/>
    <w:uiPriority w:val="1"/>
    <w:rsid w:val="0053122F"/>
  </w:style>
  <w:style w:type="table" w:customStyle="1" w:styleId="Implementatie">
    <w:name w:val="Implementatie"/>
    <w:basedOn w:val="Standaardtabel"/>
    <w:uiPriority w:val="99"/>
    <w:rsid w:val="0053122F"/>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53122F"/>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53122F"/>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3122F"/>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53122F"/>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53122F"/>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53122F"/>
  </w:style>
  <w:style w:type="paragraph" w:styleId="Bloktekst">
    <w:name w:val="Block Text"/>
    <w:basedOn w:val="Standaard"/>
    <w:semiHidden/>
    <w:unhideWhenUsed/>
    <w:rsid w:val="0053122F"/>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3122F"/>
    <w:pPr>
      <w:ind w:left="180" w:hanging="180"/>
    </w:pPr>
  </w:style>
  <w:style w:type="paragraph" w:styleId="Datum">
    <w:name w:val="Date"/>
    <w:basedOn w:val="Standaard"/>
    <w:next w:val="Standaard"/>
    <w:link w:val="DatumChar"/>
    <w:semiHidden/>
    <w:unhideWhenUsed/>
    <w:rsid w:val="0053122F"/>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53122F"/>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53122F"/>
    <w:rPr>
      <w:color w:val="800080" w:themeColor="followedHyperlink"/>
      <w:u w:val="single"/>
    </w:rPr>
  </w:style>
  <w:style w:type="paragraph" w:styleId="Handtekening">
    <w:name w:val="Signature"/>
    <w:basedOn w:val="Standaard"/>
    <w:link w:val="HandtekeningChar"/>
    <w:semiHidden/>
    <w:unhideWhenUsed/>
    <w:rsid w:val="0053122F"/>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53122F"/>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53122F"/>
    <w:rPr>
      <w:rFonts w:ascii="Consolas" w:hAnsi="Consolas"/>
      <w:sz w:val="20"/>
      <w:szCs w:val="20"/>
    </w:rPr>
  </w:style>
  <w:style w:type="character" w:styleId="HTMLDefinition">
    <w:name w:val="HTML Definition"/>
    <w:basedOn w:val="Standaardalinea-lettertype"/>
    <w:semiHidden/>
    <w:unhideWhenUsed/>
    <w:rsid w:val="0053122F"/>
    <w:rPr>
      <w:i/>
      <w:iCs/>
    </w:rPr>
  </w:style>
  <w:style w:type="character" w:styleId="HTMLVariable">
    <w:name w:val="HTML Variable"/>
    <w:basedOn w:val="Standaardalinea-lettertype"/>
    <w:semiHidden/>
    <w:unhideWhenUsed/>
    <w:rsid w:val="0053122F"/>
    <w:rPr>
      <w:i/>
      <w:iCs/>
    </w:rPr>
  </w:style>
  <w:style w:type="character" w:styleId="HTML-acroniem">
    <w:name w:val="HTML Acronym"/>
    <w:basedOn w:val="Standaardalinea-lettertype"/>
    <w:semiHidden/>
    <w:unhideWhenUsed/>
    <w:rsid w:val="0053122F"/>
  </w:style>
  <w:style w:type="paragraph" w:styleId="HTML-adres">
    <w:name w:val="HTML Address"/>
    <w:basedOn w:val="Standaard"/>
    <w:link w:val="HTML-adresChar"/>
    <w:semiHidden/>
    <w:unhideWhenUsed/>
    <w:rsid w:val="0053122F"/>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53122F"/>
    <w:rPr>
      <w:i/>
      <w:iCs/>
    </w:rPr>
  </w:style>
  <w:style w:type="character" w:styleId="HTML-schrijfmachine">
    <w:name w:val="HTML Typewriter"/>
    <w:basedOn w:val="Standaardalinea-lettertype"/>
    <w:semiHidden/>
    <w:unhideWhenUsed/>
    <w:rsid w:val="0053122F"/>
    <w:rPr>
      <w:rFonts w:ascii="Consolas" w:hAnsi="Consolas"/>
      <w:sz w:val="20"/>
      <w:szCs w:val="20"/>
    </w:rPr>
  </w:style>
  <w:style w:type="character" w:styleId="HTML-toetsenbord">
    <w:name w:val="HTML Keyboard"/>
    <w:basedOn w:val="Standaardalinea-lettertype"/>
    <w:semiHidden/>
    <w:unhideWhenUsed/>
    <w:rsid w:val="0053122F"/>
    <w:rPr>
      <w:rFonts w:ascii="Consolas" w:hAnsi="Consolas"/>
      <w:sz w:val="20"/>
      <w:szCs w:val="20"/>
    </w:rPr>
  </w:style>
  <w:style w:type="character" w:styleId="HTML-voorbeeld">
    <w:name w:val="HTML Sample"/>
    <w:basedOn w:val="Standaardalinea-lettertype"/>
    <w:semiHidden/>
    <w:unhideWhenUsed/>
    <w:rsid w:val="0053122F"/>
    <w:rPr>
      <w:rFonts w:ascii="Consolas" w:hAnsi="Consolas"/>
      <w:sz w:val="24"/>
      <w:szCs w:val="24"/>
    </w:rPr>
  </w:style>
  <w:style w:type="paragraph" w:styleId="Indexkop">
    <w:name w:val="index heading"/>
    <w:basedOn w:val="Standaard"/>
    <w:next w:val="Index1"/>
    <w:semiHidden/>
    <w:unhideWhenUsed/>
    <w:rsid w:val="0053122F"/>
    <w:rPr>
      <w:rFonts w:asciiTheme="majorHAnsi" w:eastAsiaTheme="majorEastAsia" w:hAnsiTheme="majorHAnsi" w:cstheme="majorBidi"/>
      <w:b/>
      <w:bCs/>
    </w:rPr>
  </w:style>
  <w:style w:type="paragraph" w:styleId="Kopbronvermelding">
    <w:name w:val="toa heading"/>
    <w:basedOn w:val="Standaard"/>
    <w:next w:val="Standaard"/>
    <w:semiHidden/>
    <w:unhideWhenUsed/>
    <w:rsid w:val="0053122F"/>
    <w:pPr>
      <w:spacing w:before="120"/>
    </w:pPr>
    <w:rPr>
      <w:rFonts w:asciiTheme="majorHAnsi" w:eastAsiaTheme="majorEastAsia" w:hAnsiTheme="majorHAnsi" w:cstheme="majorBidi"/>
      <w:b/>
      <w:bCs/>
      <w:sz w:val="24"/>
    </w:rPr>
  </w:style>
  <w:style w:type="paragraph" w:styleId="Lijst">
    <w:name w:val="List"/>
    <w:basedOn w:val="Standaard"/>
    <w:semiHidden/>
    <w:unhideWhenUsed/>
    <w:rsid w:val="0053122F"/>
    <w:pPr>
      <w:ind w:left="283" w:hanging="283"/>
      <w:contextualSpacing/>
    </w:pPr>
  </w:style>
  <w:style w:type="paragraph" w:styleId="Lijst2">
    <w:name w:val="List 2"/>
    <w:basedOn w:val="Standaard"/>
    <w:semiHidden/>
    <w:unhideWhenUsed/>
    <w:rsid w:val="0053122F"/>
    <w:pPr>
      <w:ind w:left="566" w:hanging="283"/>
      <w:contextualSpacing/>
    </w:pPr>
  </w:style>
  <w:style w:type="paragraph" w:styleId="Lijst3">
    <w:name w:val="List 3"/>
    <w:basedOn w:val="Standaard"/>
    <w:semiHidden/>
    <w:unhideWhenUsed/>
    <w:rsid w:val="0053122F"/>
    <w:pPr>
      <w:ind w:left="849" w:hanging="283"/>
      <w:contextualSpacing/>
    </w:pPr>
  </w:style>
  <w:style w:type="paragraph" w:styleId="Lijst4">
    <w:name w:val="List 4"/>
    <w:basedOn w:val="Standaard"/>
    <w:semiHidden/>
    <w:unhideWhenUsed/>
    <w:rsid w:val="0053122F"/>
    <w:pPr>
      <w:ind w:left="1132" w:hanging="283"/>
      <w:contextualSpacing/>
    </w:pPr>
  </w:style>
  <w:style w:type="paragraph" w:styleId="Lijst5">
    <w:name w:val="List 5"/>
    <w:basedOn w:val="Standaard"/>
    <w:semiHidden/>
    <w:unhideWhenUsed/>
    <w:rsid w:val="0053122F"/>
    <w:pPr>
      <w:ind w:left="1415" w:hanging="283"/>
      <w:contextualSpacing/>
    </w:pPr>
  </w:style>
  <w:style w:type="paragraph" w:styleId="Lijstmetafbeeldingen">
    <w:name w:val="table of figures"/>
    <w:basedOn w:val="Standaard"/>
    <w:next w:val="Standaard"/>
    <w:semiHidden/>
    <w:unhideWhenUsed/>
    <w:rsid w:val="0053122F"/>
  </w:style>
  <w:style w:type="paragraph" w:styleId="Lijstopsomteken">
    <w:name w:val="List Bullet"/>
    <w:basedOn w:val="Standaard"/>
    <w:unhideWhenUsed/>
    <w:rsid w:val="0053122F"/>
    <w:pPr>
      <w:numPr>
        <w:numId w:val="39"/>
      </w:numPr>
      <w:contextualSpacing/>
    </w:pPr>
  </w:style>
  <w:style w:type="paragraph" w:styleId="Lijstopsomteken2">
    <w:name w:val="List Bullet 2"/>
    <w:basedOn w:val="Standaard"/>
    <w:semiHidden/>
    <w:unhideWhenUsed/>
    <w:rsid w:val="0053122F"/>
    <w:pPr>
      <w:tabs>
        <w:tab w:val="num" w:pos="720"/>
      </w:tabs>
      <w:ind w:left="720" w:hanging="720"/>
      <w:contextualSpacing/>
    </w:pPr>
  </w:style>
  <w:style w:type="paragraph" w:styleId="Lijstopsomteken3">
    <w:name w:val="List Bullet 3"/>
    <w:basedOn w:val="Standaard"/>
    <w:semiHidden/>
    <w:unhideWhenUsed/>
    <w:rsid w:val="0053122F"/>
    <w:pPr>
      <w:tabs>
        <w:tab w:val="num" w:pos="720"/>
      </w:tabs>
      <w:ind w:left="720" w:hanging="720"/>
      <w:contextualSpacing/>
    </w:pPr>
  </w:style>
  <w:style w:type="paragraph" w:styleId="Lijstopsomteken4">
    <w:name w:val="List Bullet 4"/>
    <w:basedOn w:val="Standaard"/>
    <w:semiHidden/>
    <w:unhideWhenUsed/>
    <w:rsid w:val="0053122F"/>
    <w:pPr>
      <w:tabs>
        <w:tab w:val="num" w:pos="720"/>
      </w:tabs>
      <w:ind w:left="720" w:hanging="720"/>
      <w:contextualSpacing/>
    </w:pPr>
  </w:style>
  <w:style w:type="paragraph" w:styleId="Lijstopsomteken5">
    <w:name w:val="List Bullet 5"/>
    <w:basedOn w:val="Standaard"/>
    <w:semiHidden/>
    <w:unhideWhenUsed/>
    <w:rsid w:val="0053122F"/>
    <w:pPr>
      <w:tabs>
        <w:tab w:val="num" w:pos="720"/>
      </w:tabs>
      <w:ind w:left="720" w:hanging="720"/>
      <w:contextualSpacing/>
    </w:pPr>
  </w:style>
  <w:style w:type="paragraph" w:styleId="Lijstnummering2">
    <w:name w:val="List Number 2"/>
    <w:basedOn w:val="Standaard"/>
    <w:semiHidden/>
    <w:unhideWhenUsed/>
    <w:rsid w:val="0053122F"/>
    <w:pPr>
      <w:tabs>
        <w:tab w:val="num" w:pos="720"/>
      </w:tabs>
      <w:ind w:left="720" w:hanging="720"/>
      <w:contextualSpacing/>
    </w:pPr>
  </w:style>
  <w:style w:type="paragraph" w:styleId="Lijstnummering3">
    <w:name w:val="List Number 3"/>
    <w:basedOn w:val="Standaard"/>
    <w:semiHidden/>
    <w:unhideWhenUsed/>
    <w:rsid w:val="0053122F"/>
    <w:pPr>
      <w:tabs>
        <w:tab w:val="num" w:pos="720"/>
      </w:tabs>
      <w:ind w:left="720" w:hanging="720"/>
      <w:contextualSpacing/>
    </w:pPr>
  </w:style>
  <w:style w:type="paragraph" w:styleId="Lijstnummering4">
    <w:name w:val="List Number 4"/>
    <w:basedOn w:val="Standaard"/>
    <w:semiHidden/>
    <w:unhideWhenUsed/>
    <w:rsid w:val="0053122F"/>
    <w:pPr>
      <w:tabs>
        <w:tab w:val="num" w:pos="720"/>
      </w:tabs>
      <w:ind w:left="720" w:hanging="720"/>
      <w:contextualSpacing/>
    </w:pPr>
  </w:style>
  <w:style w:type="paragraph" w:styleId="Lijstnummering5">
    <w:name w:val="List Number 5"/>
    <w:basedOn w:val="Standaard"/>
    <w:semiHidden/>
    <w:unhideWhenUsed/>
    <w:rsid w:val="0053122F"/>
    <w:pPr>
      <w:tabs>
        <w:tab w:val="num" w:pos="720"/>
      </w:tabs>
      <w:ind w:left="720" w:hanging="720"/>
      <w:contextualSpacing/>
    </w:pPr>
  </w:style>
  <w:style w:type="paragraph" w:styleId="Lijstvoortzetting">
    <w:name w:val="List Continue"/>
    <w:basedOn w:val="Standaard"/>
    <w:semiHidden/>
    <w:unhideWhenUsed/>
    <w:rsid w:val="0053122F"/>
    <w:pPr>
      <w:spacing w:after="120"/>
      <w:ind w:left="283"/>
      <w:contextualSpacing/>
    </w:pPr>
  </w:style>
  <w:style w:type="paragraph" w:styleId="Lijstvoortzetting2">
    <w:name w:val="List Continue 2"/>
    <w:basedOn w:val="Standaard"/>
    <w:semiHidden/>
    <w:unhideWhenUsed/>
    <w:rsid w:val="0053122F"/>
    <w:pPr>
      <w:spacing w:after="120"/>
      <w:ind w:left="566"/>
      <w:contextualSpacing/>
    </w:pPr>
  </w:style>
  <w:style w:type="paragraph" w:styleId="Lijstvoortzetting3">
    <w:name w:val="List Continue 3"/>
    <w:basedOn w:val="Standaard"/>
    <w:semiHidden/>
    <w:unhideWhenUsed/>
    <w:rsid w:val="0053122F"/>
    <w:pPr>
      <w:spacing w:after="120"/>
      <w:ind w:left="849"/>
      <w:contextualSpacing/>
    </w:pPr>
  </w:style>
  <w:style w:type="paragraph" w:styleId="Lijstvoortzetting4">
    <w:name w:val="List Continue 4"/>
    <w:basedOn w:val="Standaard"/>
    <w:semiHidden/>
    <w:unhideWhenUsed/>
    <w:rsid w:val="0053122F"/>
    <w:pPr>
      <w:spacing w:after="120"/>
      <w:ind w:left="1132"/>
      <w:contextualSpacing/>
    </w:pPr>
  </w:style>
  <w:style w:type="paragraph" w:styleId="Lijstvoortzetting5">
    <w:name w:val="List Continue 5"/>
    <w:basedOn w:val="Standaard"/>
    <w:semiHidden/>
    <w:unhideWhenUsed/>
    <w:rsid w:val="0053122F"/>
    <w:pPr>
      <w:spacing w:after="120"/>
      <w:ind w:left="1415"/>
      <w:contextualSpacing/>
    </w:pPr>
  </w:style>
  <w:style w:type="paragraph" w:styleId="Normaalweb">
    <w:name w:val="Normal (Web)"/>
    <w:basedOn w:val="Standaard"/>
    <w:semiHidden/>
    <w:unhideWhenUsed/>
    <w:rsid w:val="0053122F"/>
    <w:rPr>
      <w:rFonts w:ascii="Times New Roman" w:hAnsi="Times New Roman"/>
      <w:sz w:val="24"/>
    </w:rPr>
  </w:style>
  <w:style w:type="paragraph" w:styleId="Notitiekop">
    <w:name w:val="Note Heading"/>
    <w:basedOn w:val="Standaard"/>
    <w:next w:val="Standaard"/>
    <w:link w:val="NotitiekopChar"/>
    <w:semiHidden/>
    <w:unhideWhenUsed/>
    <w:rsid w:val="0053122F"/>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53122F"/>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53122F"/>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53122F"/>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53122F"/>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53122F"/>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53122F"/>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53122F"/>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53122F"/>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53122F"/>
    <w:pPr>
      <w:ind w:left="708"/>
    </w:pPr>
  </w:style>
  <w:style w:type="paragraph" w:styleId="Tekstzonderopmaak">
    <w:name w:val="Plain Text"/>
    <w:basedOn w:val="Standaard"/>
    <w:link w:val="TekstzonderopmaakChar"/>
    <w:semiHidden/>
    <w:unhideWhenUsed/>
    <w:rsid w:val="0053122F"/>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53122F"/>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53122F"/>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53122F"/>
    <w:pPr>
      <w:numPr>
        <w:ilvl w:val="8"/>
        <w:numId w:val="5"/>
      </w:numPr>
    </w:pPr>
  </w:style>
  <w:style w:type="character" w:customStyle="1" w:styleId="Verwijzing">
    <w:name w:val="Verwijzing"/>
    <w:basedOn w:val="Standaardalinea-lettertype"/>
    <w:uiPriority w:val="1"/>
    <w:rsid w:val="0053122F"/>
    <w:rPr>
      <w:u w:val="single"/>
    </w:rPr>
  </w:style>
  <w:style w:type="paragraph" w:customStyle="1" w:styleId="Kader">
    <w:name w:val="Kader"/>
    <w:basedOn w:val="Standaard"/>
    <w:next w:val="Standaard"/>
    <w:qFormat/>
    <w:rsid w:val="0053122F"/>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53122F"/>
  </w:style>
  <w:style w:type="numbering" w:styleId="1ai">
    <w:name w:val="Outline List 1"/>
    <w:basedOn w:val="Geenlijst"/>
    <w:semiHidden/>
    <w:unhideWhenUsed/>
    <w:rsid w:val="0053122F"/>
  </w:style>
  <w:style w:type="numbering" w:styleId="Artikelsectie">
    <w:name w:val="Outline List 3"/>
    <w:basedOn w:val="Geenlijst"/>
    <w:semiHidden/>
    <w:unhideWhenUsed/>
    <w:rsid w:val="005312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07" Type="http://schemas.openxmlformats.org/officeDocument/2006/relationships/fontTable" Target="fontTable.xml"/><Relationship Id="rId11" Type="http://schemas.openxmlformats.org/officeDocument/2006/relationships/header" Target="header1.xml"/><Relationship Id="rId102" Type="http://schemas.openxmlformats.org/officeDocument/2006/relationships/header" Target="header5.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00" Type="http://schemas.openxmlformats.org/officeDocument/2006/relationships/hyperlink" Target="https://www.geonovum.nl/geo-standaarden/omgevingswet/meldingen" TargetMode="Externa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03" Type="http://schemas.openxmlformats.org/officeDocument/2006/relationships/hyperlink" Target="https://stichtinggeonovum.sharepoint.com/sites/DSOPR04Standaarden/Gedeelde%20%20documenten/TPOD%20werkversies/Notitie%20Werkwijze%20Geo%20en%20Locaties%20in%20omgevingsdocumenten.pdf" TargetMode="External"/><Relationship Id="rId108"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101" Type="http://schemas.openxmlformats.org/officeDocument/2006/relationships/hyperlink" Target="https://gitlab.com/koop/STOP/standaard/-/issues"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B2AAE2A0-7538-400E-A590-F52346437A7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3497</TotalTime>
  <Pages>290</Pages>
  <Words>104410</Words>
  <Characters>574255</Characters>
  <Application>Microsoft Office Word</Application>
  <DocSecurity>0</DocSecurity>
  <Lines>4785</Lines>
  <Paragraphs>1354</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677311</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366</cp:revision>
  <cp:lastPrinted>2021-12-12T20:21:00Z</cp:lastPrinted>
  <dcterms:created xsi:type="dcterms:W3CDTF">2023-01-09T10:18:00Z</dcterms:created>
  <dcterms:modified xsi:type="dcterms:W3CDTF">2023-11-21T09:38:00Z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