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112"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12"/>
    </w:p>
    <w:p w14:paraId="34649991" w14:textId="26C5EBC4"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