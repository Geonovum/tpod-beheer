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207" w:name="_Ref_2040e1b89132e304da4f68bd55845cb6_1"/>
      <w:r w:rsidRPr="00F1426F">
        <w:t>Toelichting</w:t>
      </w:r>
      <w:r w:rsidR="00827453" w:rsidRPr="00F1426F">
        <w:t xml:space="preserve"> op de toepassing</w:t>
      </w:r>
      <w:bookmarkEnd w:id="207"/>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5CD52425"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lastRenderedPageBreak/>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3"/>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