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CA7B14">
      <w:pPr>
        <w:pStyle w:val="Kop5"/>
      </w:pPr>
      <w:bookmarkStart w:id="476" w:name="_Ref_a03e585b0c7be68241559a8ab82b4ea6_1"/>
      <w:r>
        <w:t>De module Procedureverloop</w:t>
      </w:r>
      <w:bookmarkEnd w:id="476"/>
    </w:p>
    <w:p w14:paraId="4B9E969A" w14:textId="58052774"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_Ref_3a5c3daf94a936f7d1a83be4092a7a99_1 \n \h </w:instrText>
      </w:r>
      <w:r>
        <w:fldChar w:fldCharType="separate"/>
      </w:r>
      <w:r w:rsidR="00812E0F">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t>
      </w:r>
      <w:r w:rsidRPr="00F03DD9">
        <w:lastRenderedPageBreak/>
        <w:t xml:space="preserve">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Pr="003138B6">
        <w:t>publicatie</w:t>
      </w:r>
      <w:r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77643EB8" w:rsidR="00E43714" w:rsidRDefault="00E43714"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fldChar w:fldCharType="begin"/>
      </w:r>
      <w:r>
        <w:instrText xml:space="preserve"> REF _Ref_7e790e9388c9239b6146833668f016fb_2 \n \h </w:instrText>
      </w:r>
      <w:r>
        <w:fldChar w:fldCharType="separate"/>
      </w:r>
      <w:r w:rsidR="00812E0F">
        <w:t>10.4</w:t>
      </w:r>
      <w:r>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lastRenderedPageBreak/>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48"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BpmZjB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