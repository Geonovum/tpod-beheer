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423F9" w14:textId="77777777" w:rsidR="00E43714" w:rsidRDefault="00E43714" w:rsidP="00E43714">
      <w:pPr>
        <w:pStyle w:val="Kop5"/>
      </w:pPr>
      <w:r>
        <w:t>Kennisgeving voornemen om omgevingsplan vast te stellen</w:t>
      </w:r>
    </w:p>
    <w:p w14:paraId="4344EFD5" w14:textId="77777777" w:rsidR="00E43714" w:rsidRDefault="00E43714" w:rsidP="00E43714">
      <w:pPr>
        <w:pStyle w:val="Kop6"/>
      </w:pPr>
      <w:r>
        <w:t>Juridisch kader</w:t>
      </w:r>
    </w:p>
    <w:p w14:paraId="46B19931" w14:textId="51777DA1" w:rsidR="00E43714" w:rsidRDefault="00E43714" w:rsidP="00E43714">
      <w:r>
        <w:t>De gemeente moet kennis geven v</w:t>
      </w:r>
      <w:r w:rsidRPr="006B21FE">
        <w:t>an het voornemen om een omgevingsplan vast te stellen</w:t>
      </w:r>
      <w:r>
        <w:rPr>
          <w:rStyle w:val="Voetnootmarkering"/>
        </w:rPr>
        <w:footnoteReference w:id="39"/>
      </w:r>
      <w:r w:rsidRPr="006B21FE">
        <w:t xml:space="preserve">. </w:t>
      </w:r>
      <w:r>
        <w:t>Deze kennisgeving moet in het gemeenteblad worden geplaatst</w:t>
      </w:r>
      <w:r>
        <w:rPr>
          <w:rStyle w:val="Voetnootmarkering"/>
        </w:rPr>
        <w:footnoteReference w:id="40"/>
      </w:r>
      <w:r>
        <w:t xml:space="preserve">. In de kennisgeving moet worden aangegeven </w:t>
      </w:r>
      <w:r w:rsidRPr="00276B13">
        <w:t>hoe burgers, bedrijven, maatschappelijke organisaties en bestuursorganen bij de voorbereiding worden betrokken</w:t>
      </w:r>
      <w:r>
        <w:rPr>
          <w:rStyle w:val="Voetnootmarkering"/>
        </w:rPr>
        <w:footnoteReference w:id="41"/>
      </w:r>
      <w:r>
        <w:t>, oftewel hoe het participatieproces zal plaatsvinden.</w:t>
      </w:r>
    </w:p>
    <w:p w14:paraId="264ECC56" w14:textId="77777777" w:rsidR="00E43714" w:rsidRDefault="00E43714" w:rsidP="00E43714">
      <w:pPr>
        <w:pStyle w:val="Kop6"/>
      </w:pPr>
      <w:bookmarkStart w:id="488" w:name="_Ref_f00feab28ca90bc02be99231c8b00f0a_1"/>
      <w:r>
        <w:t>Aanleveren kennisgeving</w:t>
      </w:r>
      <w:bookmarkEnd w:id="488"/>
    </w:p>
    <w:p w14:paraId="3801C96C" w14:textId="7FDC55E5" w:rsidR="00E43714" w:rsidRDefault="00E43714" w:rsidP="00E43714">
      <w:r w:rsidRPr="00862133">
        <w:t xml:space="preserve">De </w:t>
      </w:r>
      <w:r>
        <w:t xml:space="preserve">gemeente moet de </w:t>
      </w:r>
      <w:r w:rsidRPr="00862133">
        <w:t xml:space="preserve">kennisgeving conform STOP </w:t>
      </w:r>
      <w:r>
        <w:t xml:space="preserve">opstellen </w:t>
      </w:r>
      <w:r w:rsidRPr="00862133">
        <w:t>en aan de LVBB aanlever</w:t>
      </w:r>
      <w:r>
        <w:t>en</w:t>
      </w:r>
      <w:r w:rsidRPr="00862133">
        <w:t>.</w:t>
      </w:r>
      <w:r>
        <w:t xml:space="preserve"> De specificaties voor de vormgeving van de kennisgeving conform STOP staan in paragraaf </w:t>
      </w:r>
      <w:r>
        <w:fldChar w:fldCharType="begin"/>
      </w:r>
      <w:r>
        <w:instrText xml:space="preserve"> REF _Ref_d37a78c879b71678d770b754957652f8_1 \n \h </w:instrText>
      </w:r>
      <w:r>
        <w:fldChar w:fldCharType="separate"/>
      </w:r>
      <w:r w:rsidR="00812E0F">
        <w:t>10.2.2</w:t>
      </w:r>
      <w:r>
        <w:fldChar w:fldCharType="end"/>
      </w:r>
      <w:r>
        <w:t xml:space="preserve">. Bij de kennisgeving moeten KennisgevingMetadata worden aangeleverd. De gemeente </w:t>
      </w:r>
      <w:r w:rsidRPr="000636D8">
        <w:t>moet ook een publicatieopdracht aan de LVBB aanlever</w:t>
      </w:r>
      <w:r>
        <w:t>en</w:t>
      </w:r>
      <w:r w:rsidRPr="000636D8">
        <w:t>, waarin wordt aangegeven welk soort publicatie wordt aangeleverd en op welke datum die publicatie gepubliceerd moet worden.</w:t>
      </w:r>
      <w:r>
        <w:t xml:space="preserve"> </w:t>
      </w:r>
      <w:r w:rsidRPr="005B0301">
        <w:t>Dat is achtereenvolgens in de volgende paragrafen beschreven.</w:t>
      </w:r>
    </w:p>
    <w:p w14:paraId="37990755" w14:textId="5339AB57" w:rsidR="00E43714" w:rsidRDefault="00E43714" w:rsidP="00E43714">
      <w:r w:rsidRPr="000071FD">
        <w:t>NB</w:t>
      </w:r>
      <w:r>
        <w:t>1</w:t>
      </w:r>
      <w:r w:rsidRPr="000071FD">
        <w:t>: bij dit type kennisgeving wordt geen module Procedureverloop aangeleverd.</w:t>
      </w:r>
    </w:p>
    <w:p w14:paraId="4C645996" w14:textId="030A5D30" w:rsidR="004817B3" w:rsidRDefault="00886761" w:rsidP="00E43714">
      <w:r>
        <w:t xml:space="preserve">NB2: </w:t>
      </w:r>
      <w:r w:rsidRPr="005F6B2F">
        <w:t xml:space="preserve">de kennisgeving komt wel in </w:t>
      </w:r>
      <w:r>
        <w:t>het gemeente</w:t>
      </w:r>
      <w:r w:rsidRPr="005F6B2F">
        <w:t>blad, maar wordt niet in DSO-LV getoond.</w:t>
      </w:r>
    </w:p>
    <w:p w14:paraId="10275AF7" w14:textId="3B9CC62E" w:rsidR="004817B3" w:rsidRDefault="004817B3" w:rsidP="00A565B4">
      <w:pPr>
        <w:pStyle w:val="Kader"/>
      </w:pPr>
    </w:p>
    <w:p w14:paraId="04BB0C38" w14:textId="77777777" w:rsidR="00E43714" w:rsidRDefault="00E43714" w:rsidP="00E43714">
      <w:pPr>
        <w:pStyle w:val="Kop6"/>
      </w:pPr>
      <w:r>
        <w:t>KennisgevingMetadata</w:t>
      </w:r>
    </w:p>
    <w:p w14:paraId="4E5E12D9" w14:textId="78D05881" w:rsidR="004817B3" w:rsidRDefault="00E43714" w:rsidP="00E43714">
      <w:r w:rsidRPr="00103E4B">
        <w:t xml:space="preserve">De </w:t>
      </w:r>
      <w:r>
        <w:t>KennisgevingMetadata</w:t>
      </w:r>
      <w:r w:rsidRPr="00103E4B">
        <w:t xml:space="preserve"> leggen vast welke organisatie verantwoordelijk is voor de kennisgeving en bevatten gegevens om de kennisgeving goed vindbaar te maken. </w:t>
      </w:r>
      <w:r>
        <w:t xml:space="preserve">In paragraaf </w:t>
      </w:r>
      <w:r>
        <w:fldChar w:fldCharType="begin"/>
      </w:r>
      <w:r>
        <w:instrText xml:space="preserve"> REF _Ref_26448f2ff7773bf8c54c00b8ec15da36_1 \n \h </w:instrText>
      </w:r>
      <w:r>
        <w:fldChar w:fldCharType="separate"/>
      </w:r>
      <w:r w:rsidR="00812E0F">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w:t>
      </w:r>
      <w:r w:rsidRPr="00103E4B">
        <w:t>.</w:t>
      </w:r>
      <w:r>
        <w:t xml:space="preserve"> </w:t>
      </w:r>
      <w:r w:rsidRPr="00103E4B">
        <w:t xml:space="preserve">Hierna </w:t>
      </w:r>
      <w:r>
        <w:t xml:space="preserve">is voor de KennisgevingMetadata die relevant zijn de </w:t>
      </w:r>
      <w:r w:rsidRPr="00103E4B">
        <w:t xml:space="preserve">voor de kennisgeving </w:t>
      </w:r>
      <w:r w:rsidRPr="008A734C">
        <w:t>van het voornemen om een omgevingsplan vast te stellen</w:t>
      </w:r>
      <w:r w:rsidRPr="00103E4B">
        <w:t xml:space="preserve"> </w:t>
      </w:r>
      <w:r>
        <w:t>aangegeven hoe ze moeten worden toegepast</w:t>
      </w:r>
      <w:r w:rsidRPr="00103E4B">
        <w:t>.</w:t>
      </w:r>
    </w:p>
    <w:p w14:paraId="53FE27B9" w14:textId="0A05E24E" w:rsidR="00E43714" w:rsidRDefault="00E43714" w:rsidP="00E43714"/>
    <w:p w14:paraId="07DCF4C2" w14:textId="6C90A05E" w:rsidR="004817B3" w:rsidRDefault="00E43714" w:rsidP="00E43714">
      <w:pPr>
        <w:pStyle w:val="Opsommingtekens1"/>
      </w:pPr>
      <w:r w:rsidRPr="00073B3E">
        <w:rPr>
          <w:i/>
          <w:iCs/>
        </w:rPr>
        <w:lastRenderedPageBreak/>
        <w:t>eindverantwoordelijke</w:t>
      </w:r>
      <w:r>
        <w:t>: kies uit de STOP-waardelijst voor gemeente (de identificatiecode van) de betreffende gemeente.</w:t>
      </w:r>
    </w:p>
    <w:p w14:paraId="2C5A6B04" w14:textId="42A67531" w:rsidR="00E43714" w:rsidRDefault="00E43714" w:rsidP="00E43714">
      <w:pPr>
        <w:pStyle w:val="Opsommingtekens1"/>
      </w:pPr>
      <w:r w:rsidRPr="00073B3E">
        <w:rPr>
          <w:i/>
          <w:iCs/>
        </w:rPr>
        <w:t>maker</w:t>
      </w:r>
      <w:r>
        <w:t>: kies uit de STOP-waardelijst voor gemeente (de identificatiecode van) de betreffende gemeente.</w:t>
      </w:r>
    </w:p>
    <w:p w14:paraId="23C84A34" w14:textId="4E26750C" w:rsidR="00E43714" w:rsidRDefault="00E43714" w:rsidP="00E43714">
      <w:pPr>
        <w:pStyle w:val="Opsommingtekens1"/>
      </w:pPr>
      <w:r w:rsidRPr="00073B3E">
        <w:rPr>
          <w:i/>
          <w:iCs/>
        </w:rPr>
        <w:t>officieleTitel</w:t>
      </w:r>
      <w:r>
        <w:t xml:space="preserve">: geef de kennisgeving een zo onderscheidend en herkenbaar mogelijke titel. De officiële titel moet gelijk zijn aan het RegelingOpschrift van de kennisgeving. Een voorbeeld </w:t>
      </w:r>
      <w:r w:rsidRPr="00056832">
        <w:t xml:space="preserve">van de officiële titel van </w:t>
      </w:r>
      <w:r>
        <w:t>deze kennisgeving is ‘Kennisgeving voornemen om een wijziging van het omgevingsplan vast te stellen voor de bouw van 300 woningen in het Westerkwartier’.</w:t>
      </w:r>
    </w:p>
    <w:p w14:paraId="55D366E2" w14:textId="77777777" w:rsidR="00E43714" w:rsidRDefault="00E43714" w:rsidP="00E43714">
      <w:pPr>
        <w:pStyle w:val="Opsommingtekens1"/>
      </w:pPr>
      <w:r w:rsidRPr="00073B3E">
        <w:rPr>
          <w:i/>
          <w:iCs/>
        </w:rPr>
        <w:t>onderwerp</w:t>
      </w:r>
      <w:r>
        <w:t xml:space="preserve">: kies uit de STOP-waardelijst onderwerp alle toepasselijke onderwerpen. </w:t>
      </w:r>
      <w:r w:rsidRPr="003A4E26">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2A1EDC92" w14:textId="77777777" w:rsidR="00E43714" w:rsidRDefault="00E43714" w:rsidP="00E43714">
      <w:pPr>
        <w:pStyle w:val="Opsommingtekens1"/>
      </w:pPr>
      <w:r w:rsidRPr="00B3240A">
        <w:rPr>
          <w:i/>
          <w:iCs/>
        </w:rPr>
        <w:t>soortKennisgeving</w:t>
      </w:r>
      <w:r w:rsidRPr="00B3240A">
        <w:t xml:space="preserve">: </w:t>
      </w:r>
      <w:r>
        <w:t xml:space="preserve">kies </w:t>
      </w:r>
      <w:r w:rsidRPr="00B3240A">
        <w:t>de waarde KennisgevingVoorgenomenBesluit.</w:t>
      </w:r>
    </w:p>
    <w:p w14:paraId="7D00992A" w14:textId="77777777" w:rsidR="00E43714" w:rsidRDefault="00E43714" w:rsidP="00E43714">
      <w:pPr>
        <w:pStyle w:val="Opsommingnummers1"/>
        <w:numPr>
          <w:ilvl w:val="0"/>
          <w:numId w:val="0"/>
        </w:numPr>
        <w:ind w:left="284" w:hanging="284"/>
      </w:pPr>
    </w:p>
    <w:p w14:paraId="79902C66" w14:textId="03651B02" w:rsidR="004817B3" w:rsidRDefault="00E43714" w:rsidP="00A565B4">
      <w:r>
        <w:t xml:space="preserve">STOP kent naast de hiervoor genoemde KennisgevingMetadata ook nog het gegeven </w:t>
      </w:r>
      <w:r w:rsidRPr="00541BF1">
        <w:rPr>
          <w:i/>
          <w:iCs/>
        </w:rPr>
        <w:t>mededelingOver</w:t>
      </w:r>
      <w:r>
        <w:t>.</w:t>
      </w:r>
      <w:r w:rsidRPr="00541BF1">
        <w:t xml:space="preserve"> </w:t>
      </w:r>
      <w:r>
        <w:t xml:space="preserve">Dat is </w:t>
      </w:r>
      <w:r w:rsidRPr="00541BF1">
        <w:t>de verwijzing vanuit een kennisgeving naar het (ontwerp)besluit waarover de kennisgeving gaat.</w:t>
      </w:r>
      <w:r>
        <w:t xml:space="preserve"> Aangezien deze kennisgeving niet over een besluit of ontwerpbesluit gaat, wordt dit gegeven bij deze kennisgeving niet gebruikt.</w:t>
      </w:r>
    </w:p>
    <w:p w14:paraId="0578D0C3" w14:textId="2B042F9B" w:rsidR="00E43714" w:rsidRDefault="00E43714" w:rsidP="00E43714">
      <w:pPr>
        <w:pStyle w:val="Kop6"/>
      </w:pPr>
      <w:r>
        <w:t>Datum publicatie kennisgeving</w:t>
      </w:r>
    </w:p>
    <w:p w14:paraId="06ED88C2" w14:textId="77777777" w:rsidR="00E43714" w:rsidRPr="00FA20F9" w:rsidRDefault="00E43714" w:rsidP="00E43714">
      <w:r>
        <w:t>De gemeente moet de datum waarop zij wil dat de kennisgeving in het gemeente</w:t>
      </w:r>
      <w:r w:rsidRPr="002D4FE6">
        <w:t>blad</w:t>
      </w:r>
      <w:r>
        <w:t xml:space="preserve"> wordt gepubliceerd, </w:t>
      </w:r>
      <w:r w:rsidRPr="00503EC9">
        <w:t xml:space="preserve">doorgeven </w:t>
      </w:r>
      <w:r>
        <w:t xml:space="preserve">in de publicatieopdracht aan de LVBB, met het gegeven </w:t>
      </w:r>
      <w:r w:rsidRPr="00503EC9">
        <w:rPr>
          <w:i/>
          <w:iCs/>
        </w:rPr>
        <w:t>datumBekendmaking</w:t>
      </w:r>
      <w:r>
        <w:t>.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