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CAA7" w14:textId="77777777" w:rsidR="00E43714" w:rsidRDefault="00E43714" w:rsidP="00E43714">
      <w:pPr>
        <w:pStyle w:val="Kop5"/>
      </w:pPr>
      <w:bookmarkStart w:id="493" w:name="_Ref_712529f0b3b092c37130daa11f91cde1_1"/>
      <w:r>
        <w:lastRenderedPageBreak/>
        <w:t>Aanleveren ontwerpbesluit</w:t>
      </w:r>
      <w:bookmarkEnd w:id="493"/>
    </w:p>
    <w:p w14:paraId="76383AF0" w14:textId="77777777" w:rsidR="00E43714" w:rsidRDefault="00E43714" w:rsidP="00E43714">
      <w:r w:rsidRPr="00410D00">
        <w:t>Ten behoeve van de</w:t>
      </w:r>
      <w:r>
        <w:t xml:space="preserve"> interne ambtelijke en bestuurlijke besluitvorming binnen de gemeente zal gebruik gemaakt worden van een versie van </w:t>
      </w:r>
      <w:r w:rsidRPr="00410D00">
        <w:t>het ontwerpbesluit</w:t>
      </w:r>
      <w:r>
        <w:t xml:space="preserve"> die door de plansoftware is gegenereerd. Na eventuele aanpassingen die uit de interne besluitvorming nodig zijn gebleken, genereert de ambtelijke organisatie </w:t>
      </w:r>
      <w:r w:rsidRPr="00AD7092">
        <w:t xml:space="preserve">vanuit de gemeentelijke plansoftware een ontwerpbesluit </w:t>
      </w:r>
      <w:r>
        <w:t>t</w:t>
      </w:r>
      <w:r w:rsidRPr="007832B4">
        <w:t xml:space="preserve">en behoeve van de publicatie </w:t>
      </w:r>
      <w:r>
        <w:t xml:space="preserve">in het gemeenteblad </w:t>
      </w:r>
      <w:r w:rsidRPr="00F82C32">
        <w:t>en het in DSO-LV kunnen raadplegen van de ontwerp</w:t>
      </w:r>
      <w:r>
        <w:t>regeling.</w:t>
      </w:r>
      <w:r w:rsidRPr="00050959">
        <w:t xml:space="preserve"> </w:t>
      </w:r>
      <w:r w:rsidRPr="002D3E84">
        <w:t xml:space="preserve">Het ontwerpbesluit bestaat </w:t>
      </w:r>
      <w:r w:rsidRPr="00050959">
        <w:t>uit een ontwerpversie van het Besluit en de Regeling. In de Regeling staan de wijzigingsinstructies voor de geconsolideerde regeling.</w:t>
      </w:r>
      <w:r>
        <w:t xml:space="preserve"> 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4FA82EAD" w14:textId="7131B9E3" w:rsidR="004817B3" w:rsidRDefault="00E43714" w:rsidP="00E43714">
      <w:r>
        <w:t xml:space="preserve">Om de mededeling van het ontwerpbesluit in het gemeenteblad te kunnen doen en doorlevering door LVBB aan DSO-LV mogelijk te maken moeten Besluit en Regeling voldoen aan de specificaties die in deel </w:t>
      </w:r>
      <w:r>
        <w:fldChar w:fldCharType="begin"/>
      </w:r>
      <w:r>
        <w:instrText xml:space="preserve"> REF _Ref_96cc0c89e117315b11a36881def87c3e_1 \n \h </w:instrText>
      </w:r>
      <w:r>
        <w:fldChar w:fldCharType="separate"/>
      </w:r>
      <w:r w:rsidR="00812E0F">
        <w:t>B</w:t>
      </w:r>
      <w:r>
        <w:fldChar w:fldCharType="end"/>
      </w:r>
      <w:r>
        <w:t xml:space="preserve"> van dit toepassingsprofiel zijn gegeven. Aanvullend daarop moet de gemeente metadata over besluit en regeling en informatie over het Procedureverloop en de consolidatie meeleveren. De gemeente </w:t>
      </w:r>
      <w:r w:rsidRPr="005B082D">
        <w:t>moet ook een publicatieopdracht aan de LVBB aanlever</w:t>
      </w:r>
      <w:r>
        <w:t>en</w:t>
      </w:r>
      <w:r w:rsidRPr="005B082D">
        <w:t xml:space="preserve">, waarin </w:t>
      </w:r>
      <w:r>
        <w:t xml:space="preserve">zij </w:t>
      </w:r>
      <w:r w:rsidRPr="00E10D26">
        <w:t>aan</w:t>
      </w:r>
      <w:r>
        <w:t>geeft</w:t>
      </w:r>
      <w:r w:rsidR="006A35C8">
        <w:t xml:space="preserve"> </w:t>
      </w:r>
      <w:r w:rsidRPr="005B082D">
        <w:t>welk soort publicatie wordt aangeleverd en op welke datum die publicatie gepubliceerd moet worden.</w:t>
      </w:r>
      <w:r>
        <w:t xml:space="preserve"> Dat is achtereenvolgens in de </w:t>
      </w:r>
      <w:r w:rsidRPr="00D46923">
        <w:t>volgende</w:t>
      </w:r>
      <w:r>
        <w:t xml:space="preserve"> paragrafen beschreven.</w:t>
      </w:r>
    </w:p>
    <w:p w14:paraId="5850F810" w14:textId="0213763F" w:rsidR="00E43714" w:rsidRDefault="00E43714" w:rsidP="00E43714">
      <w:pPr>
        <w:pStyle w:val="Kop6"/>
      </w:pPr>
      <w:bookmarkStart w:id="495" w:name="_Ref_712529f0b3b092c37130daa11f91cde1_2"/>
      <w:r>
        <w:t>BesluitMetadata</w:t>
      </w:r>
      <w:bookmarkEnd w:id="495"/>
    </w:p>
    <w:p w14:paraId="60D208F2" w14:textId="11FC4C40" w:rsidR="004817B3" w:rsidRDefault="00E43714" w:rsidP="00E43714">
      <w:r>
        <w:t xml:space="preserve">De BesluitMetadata leggen vast welke organisatie verantwoordelijk is voor de besluitversie en bevatten gegevens om het besluit goed vindbaar te maken. In paragraaf </w:t>
      </w:r>
      <w:r w:rsidR="00825DAC">
        <w:fldChar w:fldCharType="begin"/>
      </w:r>
      <w:r w:rsidR="00825DAC">
        <w:instrText xml:space="preserve"> REF _Ref_3cd2242ab97d8eeb1d547871e91147d0_1 \n \h </w:instrText>
      </w:r>
      <w:r w:rsidR="00825DAC">
        <w:fldChar w:fldCharType="separate"/>
      </w:r>
      <w:r w:rsidR="00812E0F">
        <w:t>10.3.2</w:t>
      </w:r>
      <w:r w:rsidR="00825DAC">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ontwerpbesluit tot wijziging van het omgevingsplan aangegeven hoe ze moeten worden toegepast.</w:t>
      </w:r>
    </w:p>
    <w:p w14:paraId="59165A74" w14:textId="74AE266B" w:rsidR="00E43714" w:rsidRDefault="00E43714" w:rsidP="00E43714"/>
    <w:p w14:paraId="4998EA02" w14:textId="77777777" w:rsidR="00E43714" w:rsidRDefault="00E43714" w:rsidP="00E43714">
      <w:pPr>
        <w:pStyle w:val="Opsommingtekens1"/>
      </w:pPr>
      <w:r w:rsidRPr="00073B3E">
        <w:rPr>
          <w:i/>
          <w:iCs/>
        </w:rPr>
        <w:t>eindverantwoordelijke</w:t>
      </w:r>
      <w:r>
        <w:t>: kies uit de STOP-waardelijst voor gemeente (de identificatiecode van) de betreffende gemeente.</w:t>
      </w:r>
    </w:p>
    <w:p w14:paraId="0A562EB7" w14:textId="77777777" w:rsidR="00E43714" w:rsidRDefault="00E43714" w:rsidP="00E43714">
      <w:pPr>
        <w:pStyle w:val="Opsommingtekens1"/>
      </w:pPr>
      <w:r w:rsidRPr="00073B3E">
        <w:rPr>
          <w:i/>
          <w:iCs/>
        </w:rPr>
        <w:t>maker</w:t>
      </w:r>
      <w:r>
        <w:t>: kies uit de STOP-waardelijst voor gemeente (de identificatiecode van) de betreffende gemeente.</w:t>
      </w:r>
    </w:p>
    <w:p w14:paraId="274AC9BF" w14:textId="77777777" w:rsidR="00E43714" w:rsidRDefault="00E43714" w:rsidP="00E43714">
      <w:pPr>
        <w:pStyle w:val="Opsommingtekens1"/>
      </w:pPr>
      <w:r w:rsidRPr="00073B3E">
        <w:rPr>
          <w:i/>
          <w:iCs/>
        </w:rPr>
        <w:t>soortBestuursorgaan</w:t>
      </w:r>
      <w:r>
        <w:t>: kies uit de STOP-waardelijst bestuursorgaan de waarde ‘college van burgemeester en wethouders’ wanneer het gaat om een ontwerp van een besluit tot wijziging van het omgevingsplan dat B&amp;W voornemens zijn te nemen, op basis van een delegatiebesluit van de gemeenteraad. Kies in het andere geval de waarde ‘gemeenteraad’.</w:t>
      </w:r>
    </w:p>
    <w:p w14:paraId="7B2A5EC1" w14:textId="77777777" w:rsidR="00E43714" w:rsidRDefault="00E43714" w:rsidP="00E43714">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2381FF10" w14:textId="1A11A139" w:rsidR="00E43714" w:rsidRDefault="00E43714" w:rsidP="00E43714">
      <w:pPr>
        <w:pStyle w:val="Opsommingtekens1"/>
      </w:pPr>
      <w:r w:rsidRPr="00073B3E">
        <w:rPr>
          <w:i/>
          <w:iCs/>
        </w:rPr>
        <w:t>officieleTitel</w:t>
      </w:r>
      <w:r>
        <w:t xml:space="preserve">: geef het ontwerpbesluit een onderscheidende en herkenbare titel. De officiële titel moet gelijk zijn aan het RegelingOpschrift van het besluit. </w:t>
      </w:r>
      <w:r w:rsidRPr="00541BF1">
        <w:t>E</w:t>
      </w:r>
      <w:r>
        <w:t>en voorbeeld van de officiële titel van een ontwerpbesluit tot wijziging van het omgevingsplan is ‘Ontwerp wijziging omgevingsplan Amsterdam t.b.v. de realisatie van 47 studentenwoningen in de Jordaan’.</w:t>
      </w:r>
    </w:p>
    <w:p w14:paraId="295BD8D7" w14:textId="77777777" w:rsidR="00B113A1" w:rsidRDefault="00E43714" w:rsidP="00B113A1">
      <w:pPr>
        <w:pStyle w:val="Opsommingtekens1"/>
      </w:pPr>
      <w:r w:rsidRPr="00B113A1">
        <w:rPr>
          <w:i/>
          <w:iCs/>
        </w:rPr>
        <w:lastRenderedPageBreak/>
        <w:t>citeertitel</w:t>
      </w:r>
      <w:r w:rsidRPr="00BF55FC">
        <w:t xml:space="preserve">: geadviseerd wordt om het gegeven citeertitel te gebruiken. </w:t>
      </w:r>
      <w:r w:rsidR="00B113A1">
        <w:t>Pas d</w:t>
      </w:r>
      <w:r w:rsidR="00B113A1" w:rsidRPr="008E1E70">
        <w:t xml:space="preserve">e citeertitel </w:t>
      </w:r>
      <w:r w:rsidR="00B113A1">
        <w:t>als volgt toe:</w:t>
      </w:r>
    </w:p>
    <w:p w14:paraId="439A8034" w14:textId="77777777" w:rsidR="00B113A1" w:rsidRPr="00A624CC" w:rsidRDefault="00B113A1" w:rsidP="00B113A1">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19352B67" w14:textId="77777777" w:rsidR="00B113A1" w:rsidRPr="008E1E70" w:rsidRDefault="00B113A1" w:rsidP="00B113A1">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493F2D50" w14:textId="77777777" w:rsidR="00E43714" w:rsidRDefault="00E43714" w:rsidP="00057F60">
      <w:pPr>
        <w:pStyle w:val="Opsommingtekens1"/>
      </w:pPr>
      <w:r w:rsidRPr="00B113A1">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7BA2EDB" w14:textId="3CB64FE9" w:rsidR="00E43714" w:rsidRDefault="00E43714" w:rsidP="00E43714">
      <w:pPr>
        <w:pStyle w:val="Opsommingtekens1"/>
      </w:pPr>
      <w:r w:rsidRPr="00073B3E">
        <w:rPr>
          <w:i/>
          <w:iCs/>
        </w:rPr>
        <w:t>rechtsgebied</w:t>
      </w:r>
      <w:r>
        <w:t>: kies uit de STOP-waardelijst rechtsgebied in ieder geval voor de waarde ‘</w:t>
      </w:r>
      <w:r w:rsidRPr="00191E8D">
        <w:t>omgevingsrecht</w:t>
      </w:r>
      <w:r>
        <w:t>' en vul dit indien van toepassing aan met andere toepasselijke waarden uit deze waardelijst.</w:t>
      </w:r>
    </w:p>
    <w:p w14:paraId="5CA44466" w14:textId="792CC196" w:rsidR="00E43714" w:rsidRDefault="00E43714" w:rsidP="00E43714">
      <w:pPr>
        <w:pStyle w:val="Opsommingtekens1"/>
      </w:pPr>
      <w:r w:rsidRPr="00073B3E">
        <w:rPr>
          <w:i/>
          <w:iCs/>
        </w:rPr>
        <w:t>soortProcedure</w:t>
      </w:r>
      <w:r>
        <w:t>: kies uit de STOP-waardelijst soortprocedure de waarde ‘Ontwerpbesluit’.</w:t>
      </w:r>
    </w:p>
    <w:p w14:paraId="24E0E9C7" w14:textId="226D9A6B"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4B5DA3">
        <w:t>wanneer het gaat om een ontwerp</w:t>
      </w:r>
      <w:r>
        <w:t xml:space="preserve"> van een wijzigings</w:t>
      </w:r>
      <w:r w:rsidRPr="004B5DA3">
        <w:t xml:space="preserve">besluit dat </w:t>
      </w:r>
      <w:r>
        <w:t xml:space="preserve">de gemeenteraad </w:t>
      </w:r>
      <w:r w:rsidRPr="004B5DA3">
        <w:t xml:space="preserve">voornemens </w:t>
      </w:r>
      <w:r>
        <w:t xml:space="preserve">is te nemen. Maak, </w:t>
      </w:r>
      <w:r w:rsidRPr="00DC65CA">
        <w:t>wanneer het gaat om een ontwerp van een wijzi</w:t>
      </w:r>
      <w:r>
        <w:t>gi</w:t>
      </w:r>
      <w:r w:rsidRPr="00DC65CA">
        <w:t xml:space="preserve">ngsbesluit dat </w:t>
      </w:r>
      <w:r>
        <w:t xml:space="preserve">B&amp;W </w:t>
      </w:r>
      <w:r w:rsidRPr="00DC65CA">
        <w:t xml:space="preserve">voornemens </w:t>
      </w:r>
      <w:r>
        <w:t xml:space="preserve">zijn te nemen, verwijzingen naar artikel 2.8 Omgevingswet, de grondslag voor het delegeren van de </w:t>
      </w:r>
      <w:r w:rsidRPr="00444B59">
        <w:t>bevoegdheid tot het vaststellen van delen van het omgevingsplan</w:t>
      </w:r>
      <w:r>
        <w:t xml:space="preserve">, en naar het bekendgemaakte delegatiebesluit. De grondslag ziet er -in STOP-XML- uit als in </w:t>
      </w:r>
      <w:r>
        <w:fldChar w:fldCharType="begin"/>
      </w:r>
      <w:r>
        <w:instrText xml:space="preserve"> REF _Ref_712529f0b3b092c37130daa11f91cde1_3 \n \h </w:instrText>
      </w:r>
      <w:r>
        <w:fldChar w:fldCharType="separate"/>
      </w:r>
      <w:r w:rsidR="00812E0F">
        <w:t>Figuur 71</w:t>
      </w:r>
      <w:r>
        <w:fldChar w:fldCharType="end"/>
      </w:r>
      <w:r>
        <w:t>:</w:t>
      </w:r>
    </w:p>
    <w:p w14:paraId="63754045" w14:textId="77777777" w:rsidR="00E43714" w:rsidRDefault="00E43714" w:rsidP="00E43714">
      <w:pPr>
        <w:pStyle w:val="Figuur"/>
      </w:pPr>
      <w:r>
        <w:rPr>
          <w:noProof/>
        </w:rPr>
        <w:drawing>
          <wp:inline distT="0" distB="0" distL="0" distR="0" wp14:anchorId="612F8FF1" wp14:editId="78B1EE5C">
            <wp:extent cx="4467860" cy="1476375"/>
            <wp:effectExtent l="0" t="0" r="8890" b="9525"/>
            <wp:docPr id="953394680" name="Afbeelding 95339468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2" name="Afbeelding 953394652" descr="Afbeelding met tekst&#10;&#10;Automatisch gegenereerde beschrijvi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242F9420" w14:textId="77777777" w:rsidR="00E43714" w:rsidRDefault="00E43714" w:rsidP="00E43714">
      <w:pPr>
        <w:pStyle w:val="Figuurbijschrift"/>
      </w:pPr>
      <w:bookmarkStart w:id="496" w:name="_Ref_712529f0b3b092c37130daa11f91cde1_3"/>
      <w:r w:rsidRPr="005C5500">
        <w:t>Voorbeeld van de grondslag voor</w:t>
      </w:r>
      <w:r>
        <w:t xml:space="preserve"> het omgevingsplan</w:t>
      </w:r>
      <w:bookmarkEnd w:id="496"/>
    </w:p>
    <w:p w14:paraId="09B6759F" w14:textId="3DA20890" w:rsidR="004817B3" w:rsidRPr="004E731F" w:rsidRDefault="00886761" w:rsidP="004E731F">
      <w:pPr>
        <w:pStyle w:val="Kader"/>
      </w:pPr>
      <w:r w:rsidRPr="00B26823">
        <w:rPr>
          <w:noProof/>
        </w:rPr>
        <mc:AlternateContent>
          <mc:Choice Requires="wps">
            <w:drawing>
              <wp:inline distT="0" distB="0" distL="0" distR="0" wp14:anchorId="0C2F4B97" wp14:editId="47B14B44">
                <wp:extent cx="5400040" cy="985631"/>
                <wp:effectExtent l="0" t="0" r="22860" b="22860"/>
                <wp:docPr id="1236703234" name="Tekstvak 123670323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6A2828E" w14:textId="77777777" w:rsidR="004817B3" w:rsidRPr="009A08A2" w:rsidRDefault="00886761" w:rsidP="004E731F">
                            <w:pPr>
                              <w:rPr>
                                <w:b/>
                                <w:bCs/>
                              </w:rPr>
                            </w:pPr>
                            <w:r>
                              <w:rPr>
                                <w:b/>
                                <w:bCs/>
                              </w:rPr>
                              <w:t>Waarschuwing t</w:t>
                            </w:r>
                            <w:r w:rsidRPr="009A08A2">
                              <w:rPr>
                                <w:b/>
                                <w:bCs/>
                              </w:rPr>
                              <w:t xml:space="preserve">oekomstige </w:t>
                            </w:r>
                            <w:r>
                              <w:rPr>
                                <w:b/>
                                <w:bCs/>
                              </w:rPr>
                              <w:t>wijziging TPOD-standaard</w:t>
                            </w:r>
                          </w:p>
                          <w:p w14:paraId="337772A7" w14:textId="77777777" w:rsidR="004817B3" w:rsidRDefault="00886761"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C2F4B97" id="Tekstvak 1236703234" o:spid="_x0000_s105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3mqMA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xn3DGygOhIOD44h4K1c1xX8UHl+Eo5mg/mjO8ZmOUgMVBSeJswrcr7/dB3+iiqyctTRj&#10;OTe0BJzpH4YovBuOA2gYlfHk64gUd23ZXFvMrlkC9TmkfbIyisEfdS+WDpp3WoZFyEkmYSRlzjn2&#10;4hKPc0/LJNViEZ1oCK3AR7O2MoTuUX3t3oWzJ7aQeH6CfhZF9oG0o2946e1ih0RdZDTAfMT0hD4N&#10;cCTntGxhQ6716HX5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DW95qjACAABaBAAADgAAAAAAAAAAAAAAAAAuAgAAZHJz&#10;L2Uyb0RvYy54bWxQSwECLQAUAAYACAAAACEALfghbNoAAAAFAQAADwAAAAAAAAAAAAAAAACKBAAA&#10;ZHJzL2Rvd25yZXYueG1sUEsFBgAAAAAEAAQA8wAAAJEFAAAAAA==&#10;" filled="f" strokeweight=".5pt">
                <v:textbox style="mso-fit-shape-to-text:t">
                  <w:txbxContent>
                    <w:p w14:paraId="56A2828E" w14:textId="77777777" w:rsidR="004817B3" w:rsidRPr="009A08A2" w:rsidRDefault="00886761" w:rsidP="004E731F">
                      <w:pPr>
                        <w:rPr>
                          <w:b/>
                          <w:bCs/>
                        </w:rPr>
                      </w:pPr>
                      <w:r>
                        <w:rPr>
                          <w:b/>
                          <w:bCs/>
                        </w:rPr>
                        <w:t>Waarschuwing t</w:t>
                      </w:r>
                      <w:r w:rsidRPr="009A08A2">
                        <w:rPr>
                          <w:b/>
                          <w:bCs/>
                        </w:rPr>
                        <w:t xml:space="preserve">oekomstige </w:t>
                      </w:r>
                      <w:r>
                        <w:rPr>
                          <w:b/>
                          <w:bCs/>
                        </w:rPr>
                        <w:t>wijziging TPOD-standaard</w:t>
                      </w:r>
                    </w:p>
                    <w:p w14:paraId="337772A7" w14:textId="77777777" w:rsidR="004817B3" w:rsidRDefault="00886761"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052492B" w14:textId="77777777" w:rsidR="00E43714" w:rsidRDefault="00E43714" w:rsidP="00E43714">
      <w:pPr>
        <w:pStyle w:val="Kop6"/>
      </w:pPr>
      <w:r>
        <w:lastRenderedPageBreak/>
        <w:t>RegelingMetadata</w:t>
      </w:r>
    </w:p>
    <w:p w14:paraId="7FCDE3A3" w14:textId="33325295" w:rsidR="00E43714" w:rsidRDefault="00E43714" w:rsidP="00E43714">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rsidR="00825DAC">
        <w:fldChar w:fldCharType="begin"/>
      </w:r>
      <w:r w:rsidR="00825DAC">
        <w:instrText xml:space="preserve"> REF _Ref_4d3ce944b9910c26e42f47c116163820_1 \n \h </w:instrText>
      </w:r>
      <w:r w:rsidR="00825DAC">
        <w:fldChar w:fldCharType="separate"/>
      </w:r>
      <w:r w:rsidR="00812E0F">
        <w:t>10.3.3</w:t>
      </w:r>
      <w:r w:rsidR="00825DAC">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ontwerpbesluit tot wijziging van het omgevingsplan aangegeven hoe ze moeten worden toegepast</w:t>
      </w:r>
      <w:r w:rsidRPr="00F523DD">
        <w:t>.</w:t>
      </w:r>
    </w:p>
    <w:p w14:paraId="18A2EF6F" w14:textId="77777777" w:rsidR="00E43714" w:rsidRDefault="00E43714" w:rsidP="00E43714"/>
    <w:p w14:paraId="3DC83BAF" w14:textId="51CA480B" w:rsidR="00E43714" w:rsidRPr="00073B3E" w:rsidRDefault="00E43714" w:rsidP="00E43714">
      <w:pPr>
        <w:pStyle w:val="Opsommingtekens1"/>
      </w:pPr>
      <w:r w:rsidRPr="00200354">
        <w:rPr>
          <w:i/>
          <w:iCs/>
        </w:rPr>
        <w:t>soortRegeling</w:t>
      </w:r>
      <w:r>
        <w:t>: kies uit de STOP-waardelijst soortRegeling de waarde ‘Omgevingsplan’.</w:t>
      </w:r>
    </w:p>
    <w:p w14:paraId="3DD348EE" w14:textId="7499A836" w:rsidR="004817B3" w:rsidRDefault="00E43714" w:rsidP="00E43714">
      <w:pPr>
        <w:pStyle w:val="Opsommingtekens1"/>
      </w:pPr>
      <w:r w:rsidRPr="00073B3E">
        <w:rPr>
          <w:i/>
          <w:iCs/>
        </w:rPr>
        <w:t>eindverantwoordelijke</w:t>
      </w:r>
      <w:r>
        <w:t>: kies uit de STOP-waardelijst voor gemeente (de identificatiecode van) de betreffende gemeente.</w:t>
      </w:r>
    </w:p>
    <w:p w14:paraId="1D5F2B48" w14:textId="6DA1985E" w:rsidR="00E43714" w:rsidRDefault="00E43714" w:rsidP="00E43714">
      <w:pPr>
        <w:pStyle w:val="Opsommingtekens1"/>
      </w:pPr>
      <w:r w:rsidRPr="00094953">
        <w:rPr>
          <w:i/>
          <w:iCs/>
        </w:rPr>
        <w:t>maker</w:t>
      </w:r>
      <w:r>
        <w:t>: kies uit de STOP-waardelijst voor gemeente (de identificatiecode van) de betreffende gemeente.</w:t>
      </w:r>
    </w:p>
    <w:p w14:paraId="32A80C48" w14:textId="45D70478" w:rsidR="004817B3" w:rsidRPr="00C92A58" w:rsidRDefault="00E43714" w:rsidP="00E43714">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BE7551">
        <w:t>‘gemeenteraad’</w:t>
      </w:r>
      <w:r>
        <w:t>. NB: da</w:t>
      </w:r>
      <w:r w:rsidRPr="00094953">
        <w:t>t geldt ook bij de aanlevering van een regelingversie horend bij een ontwerp-wijzigingsbesluit dat B&amp;W voornemens zijn te nemen, op basis van een delegatiebesluit van de gemeenteraad.</w:t>
      </w:r>
    </w:p>
    <w:p w14:paraId="579C1A0C" w14:textId="73EBE937" w:rsidR="00E43714" w:rsidRDefault="00E43714" w:rsidP="00E43714">
      <w:pPr>
        <w:pStyle w:val="Opsommingtekens1"/>
      </w:pPr>
      <w:r w:rsidRPr="00094953">
        <w:rPr>
          <w:i/>
          <w:iCs/>
        </w:rPr>
        <w:t>officieleTitel</w:t>
      </w:r>
      <w:r>
        <w:t>: geef de regeling van het omgevingsplan een onderscheidende en herkenbare titel. De officiële titel moet gelijk zijn aan het RegelingOpschrift van de regeling. Gebruikelijk is om te kiezen voor het woord Omgevingsplan met daarachter de naam van de gemeente, bijvoorbeeld ‘Omgevingsplan Amersfoort’.</w:t>
      </w:r>
    </w:p>
    <w:p w14:paraId="128A5CB1" w14:textId="700682F5" w:rsidR="004817B3" w:rsidRDefault="00E43714" w:rsidP="00E43714">
      <w:pPr>
        <w:pStyle w:val="Opsommingtekens1"/>
      </w:pPr>
      <w:r>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57012CEA" w14:textId="6324F575" w:rsidR="004817B3" w:rsidRPr="0013504B" w:rsidRDefault="00886761" w:rsidP="00E11146">
      <w:pPr>
        <w:pStyle w:val="Opsommingtekens2"/>
      </w:pPr>
      <w:r w:rsidRPr="00E11146">
        <w:t xml:space="preserve">in het omgevingsplan </w:t>
      </w:r>
      <w:r>
        <w:t>is</w:t>
      </w:r>
      <w:r w:rsidRPr="00E11146">
        <w:t xml:space="preserve"> de citeertitel vastgesteld</w:t>
      </w:r>
      <w:r>
        <w:t xml:space="preserve">: neem de </w:t>
      </w:r>
      <w:r w:rsidRPr="006375EC">
        <w:t>citeertitel over uit het</w:t>
      </w:r>
      <w:r w:rsidR="00E43714" w:rsidRPr="00E82AC3">
        <w:t xml:space="preserve"> </w:t>
      </w:r>
      <w:r w:rsidRPr="00674056">
        <w:t>citeertitel</w:t>
      </w:r>
      <w:r>
        <w:t xml:space="preserve">-artikel en kies voor </w:t>
      </w:r>
      <w:r w:rsidRPr="00A46FFE">
        <w:t xml:space="preserve">isOfficieel de waarde </w:t>
      </w:r>
      <w:r w:rsidRPr="0013504B">
        <w:rPr>
          <w:i/>
          <w:iCs/>
        </w:rPr>
        <w:t>true</w:t>
      </w:r>
      <w:r>
        <w:rPr>
          <w:i/>
          <w:iCs/>
        </w:rPr>
        <w:t>;</w:t>
      </w:r>
    </w:p>
    <w:p w14:paraId="1AA02337" w14:textId="352FD452" w:rsidR="00E43714" w:rsidRDefault="00886761" w:rsidP="0013504B">
      <w:pPr>
        <w:pStyle w:val="Opsommingtekens2"/>
      </w:pPr>
      <w:r w:rsidRPr="00674056">
        <w:t xml:space="preserve">in het omgevingsplan is de citeertitel </w:t>
      </w:r>
      <w:r>
        <w:t xml:space="preserve">niet </w:t>
      </w:r>
      <w:r w:rsidRPr="00674056">
        <w:t xml:space="preserve">vastgesteld: </w:t>
      </w:r>
      <w:r w:rsidR="00A430D5">
        <w:t xml:space="preserve">laat </w:t>
      </w:r>
      <w:r w:rsidR="00A430D5" w:rsidRPr="00CF642B">
        <w:t xml:space="preserve">de citeertitel </w:t>
      </w:r>
      <w:r w:rsidR="00A430D5" w:rsidRPr="00E82AC3">
        <w:t xml:space="preserve">hetzelfde zijn als de officiële titel </w:t>
      </w:r>
      <w:r w:rsidR="00A430D5">
        <w:t xml:space="preserve">(en </w:t>
      </w:r>
      <w:r w:rsidR="00A430D5" w:rsidRPr="00E82AC3">
        <w:t>het RegelingOpschrift van de regeling</w:t>
      </w:r>
      <w:r w:rsidR="00A430D5">
        <w:t>)</w:t>
      </w:r>
      <w:r w:rsidR="00A430D5" w:rsidRPr="00D73564">
        <w:t xml:space="preserve">, of, als die erg lang </w:t>
      </w:r>
      <w:r w:rsidR="00A430D5">
        <w:t>is</w:t>
      </w:r>
      <w:r w:rsidR="00A430D5" w:rsidRPr="00D73564">
        <w:t>, een verkorte versie daarvan</w:t>
      </w:r>
      <w:r w:rsidR="00A430D5">
        <w:t xml:space="preserve"> </w:t>
      </w:r>
      <w:r w:rsidR="00A430D5" w:rsidRPr="009653DB">
        <w:t>en kies voor isOfficieel de waarde</w:t>
      </w:r>
      <w:r w:rsidR="00A430D5" w:rsidRPr="00B26948">
        <w:t xml:space="preserve"> </w:t>
      </w:r>
      <w:r w:rsidR="00A430D5" w:rsidRPr="0092379D">
        <w:rPr>
          <w:i/>
          <w:iCs/>
        </w:rPr>
        <w:t>false</w:t>
      </w:r>
      <w:r w:rsidR="00A430D5" w:rsidRPr="00B26948">
        <w:t>.</w:t>
      </w:r>
    </w:p>
    <w:p w14:paraId="0C73BB31" w14:textId="77777777" w:rsidR="00E43714" w:rsidRDefault="00E43714" w:rsidP="00E43714">
      <w:pPr>
        <w:pStyle w:val="Opsommingtekens1"/>
      </w:pPr>
      <w:r w:rsidRPr="00094953">
        <w:rPr>
          <w:i/>
          <w:iCs/>
        </w:rPr>
        <w:t>Onderwerp</w:t>
      </w:r>
      <w:r w:rsidRPr="00541BF1">
        <w:t>:</w:t>
      </w:r>
      <w:r>
        <w:rPr>
          <w:i/>
          <w:iCs/>
        </w:rPr>
        <w:t xml:space="preserve"> </w:t>
      </w:r>
      <w:r>
        <w:t xml:space="preserve">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EE101D8" w14:textId="576A5C49" w:rsidR="00E43714" w:rsidRDefault="00E43714" w:rsidP="00E43714">
      <w:pPr>
        <w:pStyle w:val="Opsommingtekens1"/>
      </w:pPr>
      <w:r w:rsidRPr="00094953">
        <w:rPr>
          <w:i/>
          <w:iCs/>
        </w:rPr>
        <w:t>rechtsgebied</w:t>
      </w:r>
      <w:r>
        <w:t>: kies uit de STOP-waardelijst rechtsgebied in ieder geval de waarde ‘</w:t>
      </w:r>
      <w:r w:rsidRPr="00191E8D">
        <w:t>omgevingsrecht</w:t>
      </w:r>
      <w:r>
        <w:t>' en vul dit indien van toepassing aan met andere toepasselijke waarden uit deze waardelijst.</w:t>
      </w:r>
    </w:p>
    <w:p w14:paraId="29109A68" w14:textId="77777777" w:rsidR="00E43714" w:rsidRDefault="00E43714" w:rsidP="00E43714">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7D004093" w14:textId="06F12529"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094953">
        <w:t>Dit geldt ook bij de aanlevering van een regelingversie horend bij een ontwerp-wijzigingsbesluit dat B&amp;W voornemens zijn te nemen, op basis van een delegatiebesluit van de gemeenteraad.</w:t>
      </w:r>
      <w:r>
        <w:t xml:space="preserve"> De grondslag ziet er -in STOP-XML- uit als in </w:t>
      </w:r>
      <w:r>
        <w:fldChar w:fldCharType="begin"/>
      </w:r>
      <w:r>
        <w:instrText xml:space="preserve"> REF _Ref_712529f0b3b092c37130daa11f91cde1_4 \n \h </w:instrText>
      </w:r>
      <w:r>
        <w:fldChar w:fldCharType="separate"/>
      </w:r>
      <w:r w:rsidR="00812E0F">
        <w:t>Figuur 72</w:t>
      </w:r>
      <w:r>
        <w:fldChar w:fldCharType="end"/>
      </w:r>
      <w:r>
        <w:t>:</w:t>
      </w:r>
    </w:p>
    <w:p w14:paraId="0DBA3B78" w14:textId="77777777" w:rsidR="00E43714" w:rsidRDefault="00E43714" w:rsidP="00E43714">
      <w:pPr>
        <w:pStyle w:val="Figuur"/>
      </w:pPr>
      <w:r>
        <w:rPr>
          <w:noProof/>
        </w:rPr>
        <w:lastRenderedPageBreak/>
        <w:drawing>
          <wp:inline distT="0" distB="0" distL="0" distR="0" wp14:anchorId="5D122925" wp14:editId="1CC155AC">
            <wp:extent cx="4467860" cy="1476375"/>
            <wp:effectExtent l="0" t="0" r="8890" b="9525"/>
            <wp:docPr id="953394681" name="Afbeelding 95339468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3" name="Afbeelding 953394653" descr="Afbeelding met tekst&#10;&#10;Automatisch gegenereerde beschrijvi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3C882C02" w14:textId="77777777" w:rsidR="00E43714" w:rsidRDefault="00E43714" w:rsidP="00E43714">
      <w:pPr>
        <w:pStyle w:val="Figuurbijschrift"/>
      </w:pPr>
      <w:bookmarkStart w:id="497" w:name="_Ref_712529f0b3b092c37130daa11f91cde1_4"/>
      <w:r w:rsidRPr="005C5500">
        <w:t>Voorbeeld van de grondslag voor</w:t>
      </w:r>
      <w:r>
        <w:t xml:space="preserve"> het omgevingsplan</w:t>
      </w:r>
      <w:bookmarkEnd w:id="497"/>
    </w:p>
    <w:p w14:paraId="4230A45F" w14:textId="45D723F3" w:rsidR="004817B3" w:rsidRPr="004E731F" w:rsidRDefault="00886761" w:rsidP="004E731F">
      <w:pPr>
        <w:pStyle w:val="Kader"/>
      </w:pPr>
      <w:r w:rsidRPr="00B26823">
        <w:rPr>
          <w:noProof/>
        </w:rPr>
        <mc:AlternateContent>
          <mc:Choice Requires="wps">
            <w:drawing>
              <wp:inline distT="0" distB="0" distL="0" distR="0" wp14:anchorId="698B0049" wp14:editId="2B0DAF2A">
                <wp:extent cx="5400040" cy="985631"/>
                <wp:effectExtent l="0" t="0" r="22860" b="22860"/>
                <wp:docPr id="1236703235" name="Tekstvak 123670323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79B368D" w14:textId="77777777" w:rsidR="004817B3" w:rsidRPr="009A08A2" w:rsidRDefault="00886761" w:rsidP="004E731F">
                            <w:pPr>
                              <w:rPr>
                                <w:b/>
                                <w:bCs/>
                              </w:rPr>
                            </w:pPr>
                            <w:r>
                              <w:rPr>
                                <w:b/>
                                <w:bCs/>
                              </w:rPr>
                              <w:t>Waarschuwing t</w:t>
                            </w:r>
                            <w:r w:rsidRPr="009A08A2">
                              <w:rPr>
                                <w:b/>
                                <w:bCs/>
                              </w:rPr>
                              <w:t xml:space="preserve">oekomstige </w:t>
                            </w:r>
                            <w:r>
                              <w:rPr>
                                <w:b/>
                                <w:bCs/>
                              </w:rPr>
                              <w:t>wijziging TPOD-standaard</w:t>
                            </w:r>
                          </w:p>
                          <w:p w14:paraId="4888B370" w14:textId="77777777" w:rsidR="004817B3" w:rsidRDefault="00886761"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98B0049" id="Tekstvak 1236703235" o:spid="_x0000_s105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p42MA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Jn3DGygOhIOD44h4K1c1xX8UHl+Eo5mg/mjO8ZmOUgMVBSeJswrcr7/dB3+iiqyctTRj&#10;OTe0BJzpH4YovBuOA2gYlfHk64gUd23ZXFvMrlkC9TmkfbIyisEfdS+WDpp3WoZFyEkmYSRlzjn2&#10;4hKPc0/LJNViEZ1oCK3AR7O2MoTuUX3t3oWzJ7aQeH6CfhZF9oG0o2946e1ih0RdZDTAfMT0hD4N&#10;cCTntGxhQ6716HX5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McqeNjACAABaBAAADgAAAAAAAAAAAAAAAAAuAgAAZHJz&#10;L2Uyb0RvYy54bWxQSwECLQAUAAYACAAAACEALfghbNoAAAAFAQAADwAAAAAAAAAAAAAAAACKBAAA&#10;ZHJzL2Rvd25yZXYueG1sUEsFBgAAAAAEAAQA8wAAAJEFAAAAAA==&#10;" filled="f" strokeweight=".5pt">
                <v:textbox style="mso-fit-shape-to-text:t">
                  <w:txbxContent>
                    <w:p w14:paraId="679B368D" w14:textId="77777777" w:rsidR="004817B3" w:rsidRPr="009A08A2" w:rsidRDefault="00886761" w:rsidP="004E731F">
                      <w:pPr>
                        <w:rPr>
                          <w:b/>
                          <w:bCs/>
                        </w:rPr>
                      </w:pPr>
                      <w:r>
                        <w:rPr>
                          <w:b/>
                          <w:bCs/>
                        </w:rPr>
                        <w:t>Waarschuwing t</w:t>
                      </w:r>
                      <w:r w:rsidRPr="009A08A2">
                        <w:rPr>
                          <w:b/>
                          <w:bCs/>
                        </w:rPr>
                        <w:t xml:space="preserve">oekomstige </w:t>
                      </w:r>
                      <w:r>
                        <w:rPr>
                          <w:b/>
                          <w:bCs/>
                        </w:rPr>
                        <w:t>wijziging TPOD-standaard</w:t>
                      </w:r>
                    </w:p>
                    <w:p w14:paraId="4888B370" w14:textId="77777777" w:rsidR="004817B3" w:rsidRDefault="00886761"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4F0D1228" w14:textId="77777777" w:rsidR="00E43714" w:rsidRPr="005520CC" w:rsidRDefault="00E43714" w:rsidP="00E43714">
      <w:pPr>
        <w:pStyle w:val="Kop6"/>
      </w:pPr>
      <w:bookmarkStart w:id="498" w:name="_Ref_712529f0b3b092c37130daa11f91cde1_5"/>
      <w:r>
        <w:t>Procedureverloop</w:t>
      </w:r>
      <w:bookmarkEnd w:id="498"/>
    </w:p>
    <w:p w14:paraId="1CECFA7E" w14:textId="35C07BE5" w:rsidR="004817B3" w:rsidRDefault="00E43714" w:rsidP="00E43714">
      <w:r>
        <w:t xml:space="preserve">Met de module Procedureverloop wordt informatie over het verloop van de procedure van het besluit tot wijziging van het omgevingsplan en de verschillende stappen daarin bijgehouden. In paragraaf </w:t>
      </w:r>
      <w:r>
        <w:fldChar w:fldCharType="begin"/>
      </w:r>
      <w:r>
        <w:instrText xml:space="preserve"> REF _Ref_3a5c3daf94a936f7d1a83be4092a7a99_2 \n \h </w:instrText>
      </w:r>
      <w:r>
        <w:fldChar w:fldCharType="separate"/>
      </w:r>
      <w:r w:rsidR="00812E0F">
        <w:t>10.3.5</w:t>
      </w:r>
      <w:r>
        <w:fldChar w:fldCharType="end"/>
      </w:r>
      <w:r>
        <w:t xml:space="preserve"> is beschreven hoe het doorgeven van procedure-informatie met het Procedureverloop werkt. Hierna is aangegeven hoe dat concreet bij het ontwerpbesluit tot wijziging van het omgevingsplan moet worden toegepast.</w:t>
      </w:r>
    </w:p>
    <w:p w14:paraId="629C27AA" w14:textId="4A5264EE" w:rsidR="00E43714" w:rsidRDefault="00E43714" w:rsidP="00E43714"/>
    <w:p w14:paraId="242F73C3" w14:textId="1B895869" w:rsidR="004817B3" w:rsidRDefault="00E43714" w:rsidP="00E43714">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in de gemeente gebruikelijk is </w:t>
      </w:r>
      <w:r w:rsidRPr="00EF5495">
        <w:t xml:space="preserve">dat B&amp;W besluiten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p>
    <w:p w14:paraId="79FDA043" w14:textId="4B78B770" w:rsidR="00E43714" w:rsidRDefault="00E43714" w:rsidP="00E43714"/>
    <w:p w14:paraId="11FA34BC" w14:textId="67626AAB" w:rsidR="00E43714" w:rsidRDefault="00E43714" w:rsidP="00E43714">
      <w:r>
        <w:t>Als wordt gekozen voor de eerste manier wordt de module Procedureverloop bij het ontwerpbesluit aangeleverd. Het Procedureverloop moet dan de volgende gegevens bevatten</w:t>
      </w:r>
      <w:r w:rsidR="00E41287">
        <w:t>, met dien verstande dat ten minste één van de Procedurestappen moet voorkomen</w:t>
      </w:r>
      <w:r>
        <w:t>:</w:t>
      </w:r>
    </w:p>
    <w:p w14:paraId="46C5D6A8" w14:textId="77777777" w:rsidR="00E43714" w:rsidRDefault="00E43714" w:rsidP="00E43714">
      <w:pPr>
        <w:pStyle w:val="Opsommingtekens1"/>
      </w:pPr>
      <w:r>
        <w:t>Procedurestap</w:t>
      </w:r>
    </w:p>
    <w:p w14:paraId="2EC8B403" w14:textId="77777777" w:rsidR="00E43714" w:rsidRDefault="00E43714" w:rsidP="00E43714">
      <w:pPr>
        <w:pStyle w:val="Opsommingtekens2"/>
      </w:pPr>
      <w:r w:rsidRPr="00541BF1">
        <w:rPr>
          <w:i/>
          <w:iCs/>
        </w:rPr>
        <w:t>soortStap</w:t>
      </w:r>
      <w:r>
        <w:t>: kies uit de STOP-waardelijst Procedurestap_ontwerp de waarde ‘Vaststelling’</w:t>
      </w:r>
    </w:p>
    <w:p w14:paraId="64AEADC8" w14:textId="77777777" w:rsidR="00E43714" w:rsidRDefault="00E43714" w:rsidP="00E43714">
      <w:pPr>
        <w:pStyle w:val="Opsommingtekens2"/>
      </w:pPr>
      <w:r w:rsidRPr="00541BF1">
        <w:rPr>
          <w:i/>
          <w:iCs/>
        </w:rPr>
        <w:t>voltooidOp</w:t>
      </w:r>
      <w:r>
        <w:t>: vul de datum in waarop het bestuursorgaan het ontwerpbesluit heeft vastgesteld</w:t>
      </w:r>
    </w:p>
    <w:p w14:paraId="1C4DB191" w14:textId="77777777" w:rsidR="00E43714" w:rsidRDefault="00E43714" w:rsidP="00E43714">
      <w:pPr>
        <w:pStyle w:val="Opsommingtekens1"/>
      </w:pPr>
      <w:r>
        <w:t>Procedurestap</w:t>
      </w:r>
    </w:p>
    <w:p w14:paraId="6BA1CE55" w14:textId="77777777" w:rsidR="00E43714" w:rsidRDefault="00E43714" w:rsidP="00E43714">
      <w:pPr>
        <w:pStyle w:val="Opsommingtekens2"/>
      </w:pPr>
      <w:r w:rsidRPr="00AF097F">
        <w:rPr>
          <w:i/>
          <w:iCs/>
        </w:rPr>
        <w:lastRenderedPageBreak/>
        <w:t>soortStap</w:t>
      </w:r>
      <w:r>
        <w:t>: kies uit de STOP-waardelijst Procedurestap_ontwerp de waarde ‘Ondertekening’</w:t>
      </w:r>
    </w:p>
    <w:p w14:paraId="397577BC" w14:textId="77777777" w:rsidR="00E43714" w:rsidRDefault="00E43714" w:rsidP="00E43714">
      <w:pPr>
        <w:pStyle w:val="Opsommingtekens2"/>
      </w:pPr>
      <w:r w:rsidRPr="00AF097F">
        <w:rPr>
          <w:i/>
          <w:iCs/>
        </w:rPr>
        <w:t>voltooidOp</w:t>
      </w:r>
      <w:r>
        <w:t>: vul de datum in waarop het bestuursorgaan het ontwerpbesluit heeft ondertekend</w:t>
      </w:r>
    </w:p>
    <w:p w14:paraId="7DCC1867" w14:textId="77777777" w:rsidR="004817B3" w:rsidRDefault="00E43714" w:rsidP="00E43714">
      <w:pPr>
        <w:pStyle w:val="Opsommingtekens1"/>
      </w:pPr>
      <w:r w:rsidRPr="004E5084">
        <w:rPr>
          <w:i/>
          <w:iCs/>
        </w:rPr>
        <w:t>bekendOp</w:t>
      </w:r>
      <w:r>
        <w:t>:</w:t>
      </w:r>
      <w:r w:rsidRPr="00CC5184">
        <w:t xml:space="preserve"> </w:t>
      </w:r>
      <w:r>
        <w:t>vul de datum in waarop het ontwerpbesluit in het gemeenteblad wordt gepubliceerd.</w:t>
      </w:r>
    </w:p>
    <w:p w14:paraId="2C074F03" w14:textId="77777777" w:rsidR="00E43714" w:rsidRDefault="00E43714" w:rsidP="00E43714">
      <w:r>
        <w:t xml:space="preserve">Gebruik in deze fase van de procedure het gegeven </w:t>
      </w:r>
      <w:r w:rsidRPr="003E0BDA">
        <w:rPr>
          <w:i/>
          <w:iCs/>
        </w:rPr>
        <w:t>meerInformatie</w:t>
      </w:r>
      <w:r>
        <w:t xml:space="preserve"> niet.</w:t>
      </w:r>
    </w:p>
    <w:p w14:paraId="7CE7167A" w14:textId="77777777" w:rsidR="004817B3" w:rsidRDefault="004817B3" w:rsidP="00E43714"/>
    <w:p w14:paraId="6532901F" w14:textId="7F116478" w:rsidR="004817B3" w:rsidRDefault="00E43714" w:rsidP="00E43714">
      <w:r>
        <w:t>NB: bij keuze voor de tweede manier is er geen Procedureverloop bij het ontwerpbesluit.</w:t>
      </w:r>
    </w:p>
    <w:p w14:paraId="4FE46490" w14:textId="484B7E7C" w:rsidR="00E43714" w:rsidRDefault="00E43714" w:rsidP="00E43714">
      <w:pPr>
        <w:pStyle w:val="Kader"/>
      </w:pPr>
      <w:r>
        <w:rPr>
          <w:noProof/>
        </w:rPr>
        <mc:AlternateContent>
          <mc:Choice Requires="wps">
            <w:drawing>
              <wp:inline distT="0" distB="0" distL="0" distR="0" wp14:anchorId="40006A2C" wp14:editId="13403CFB">
                <wp:extent cx="5400040" cy="1163222"/>
                <wp:effectExtent l="0" t="0" r="22860" b="16510"/>
                <wp:docPr id="953394668" name="Tekstvak 953394668"/>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630E0251" w14:textId="3E91D476" w:rsidR="00E43714" w:rsidRDefault="00E43714" w:rsidP="00E43714">
                            <w:pPr>
                              <w:rPr>
                                <w:b/>
                                <w:bCs/>
                              </w:rPr>
                            </w:pPr>
                            <w:r w:rsidRPr="0069163B">
                              <w:rPr>
                                <w:b/>
                                <w:bCs/>
                              </w:rPr>
                              <w:t>Toekomstige functionaliteit</w:t>
                            </w:r>
                          </w:p>
                          <w:p w14:paraId="3A3A4A00" w14:textId="081551CA" w:rsidR="004817B3" w:rsidRDefault="00E43714" w:rsidP="00E43714">
                            <w:r w:rsidRPr="007A0873">
                              <w:t xml:space="preserve">In de </w:t>
                            </w:r>
                            <w:r>
                              <w:t xml:space="preserve">huidige versie </w:t>
                            </w:r>
                            <w:r w:rsidRPr="007A0873">
                              <w:t xml:space="preserve">van de </w:t>
                            </w:r>
                            <w:r>
                              <w:t>STOP/TPOD</w:t>
                            </w:r>
                            <w:r w:rsidRPr="007A0873">
                              <w:t xml:space="preserve">-standaard is beschreven dat in de procedure van het ontwerpbesluit de module Procedureverloop verplicht is bij de aanlevering van de kennisgeving en optioneel bij de aanlevering van het ontwerpbesluit. </w:t>
                            </w:r>
                            <w:r w:rsidRPr="0083189F">
                              <w:t>De DSO-keten ondersteunt dit nog niet; het wordt in de keten geïmplementeerd als onderdeel van de implementatie van de huidige versie van de standaard.</w:t>
                            </w:r>
                          </w:p>
                          <w:p w14:paraId="34F085B7" w14:textId="34EF6E67" w:rsidR="002216E6" w:rsidRDefault="002216E6" w:rsidP="00E43714"/>
                          <w:p w14:paraId="70758DF3" w14:textId="0A7E1A26" w:rsidR="002216E6" w:rsidRPr="00694434" w:rsidRDefault="002216E6" w:rsidP="002216E6">
                            <w:pPr>
                              <w:rPr>
                                <w:b/>
                                <w:bCs/>
                              </w:rPr>
                            </w:pPr>
                            <w:r w:rsidRPr="00694434">
                              <w:rPr>
                                <w:b/>
                                <w:bCs/>
                              </w:rPr>
                              <w:t>Workaround</w:t>
                            </w:r>
                          </w:p>
                          <w:p w14:paraId="74DF5F50" w14:textId="28FD6DB1" w:rsidR="004817B3" w:rsidRDefault="002216E6" w:rsidP="002216E6">
                            <w:r>
                              <w:t xml:space="preserve">Zolang </w:t>
                            </w:r>
                            <w:r w:rsidR="000B2158">
                              <w:t xml:space="preserve">dit </w:t>
                            </w:r>
                            <w:r>
                              <w:t xml:space="preserve">niet in de DSO-keten is geïmplementeerd, </w:t>
                            </w:r>
                            <w:r w:rsidR="000B2158" w:rsidRPr="000B2158">
                              <w:t>is het verplicht een module Procedureverloop bij het ontwerpbesluit aan te leveren en die door de kennisgeving te muteren.</w:t>
                            </w:r>
                          </w:p>
                          <w:p w14:paraId="4E117A06" w14:textId="7754FEFF" w:rsidR="002216E6" w:rsidRPr="00B85351" w:rsidRDefault="000B2158" w:rsidP="002216E6">
                            <w:r>
                              <w:t xml:space="preserve">NB: </w:t>
                            </w:r>
                            <w:r w:rsidRPr="000B2158">
                              <w:t xml:space="preserve">de module Procedureverloop bij het ontwerpbesluit </w:t>
                            </w:r>
                            <w:r>
                              <w:t xml:space="preserve">mag </w:t>
                            </w:r>
                            <w:r w:rsidRPr="000B2158">
                              <w:t>niet leeg zijn</w:t>
                            </w:r>
                            <w:r w:rsidR="002216E6">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0006A2C" id="Tekstvak 953394668" o:spid="_x0000_s1052"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KajMAIAAFs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RU7T+VjxHoozEmGg7xGr+abG+Ftm3Qsz2BRYIDa6e8allIBJwWBRUoH59bdz749aIUpJi02W&#10;U4VTQIn8rlDDL8nUs+bCZjr7nOLG3CL7W0QdmzVgnQkOlObB9P5OjmZpoHnDaVj5NxFiiuPLOXWj&#10;uXZ94+M0cbFaBSfsQs3cVu0096FHVl+7N2b0oJZDoZ9gbEaWvROt9/U3rV4dHUoXFPU095wO7GMH&#10;h54Yps2PyO0+eF3/CcvfAA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FYUpqMwAgAAWwQAAA4AAAAAAAAAAAAAAAAALgIAAGRy&#10;cy9lMm9Eb2MueG1sUEsBAi0AFAAGAAgAAAAhAKvr00DbAAAABQEAAA8AAAAAAAAAAAAAAAAAigQA&#10;AGRycy9kb3ducmV2LnhtbFBLBQYAAAAABAAEAPMAAACSBQAAAAA=&#10;" filled="f" strokeweight=".5pt">
                <v:textbox style="mso-fit-shape-to-text:t">
                  <w:txbxContent>
                    <w:p w14:paraId="630E0251" w14:textId="3E91D476" w:rsidR="00E43714" w:rsidRDefault="00E43714" w:rsidP="00E43714">
                      <w:pPr>
                        <w:rPr>
                          <w:b/>
                          <w:bCs/>
                        </w:rPr>
                      </w:pPr>
                      <w:r w:rsidRPr="0069163B">
                        <w:rPr>
                          <w:b/>
                          <w:bCs/>
                        </w:rPr>
                        <w:t>Toekomstige functionaliteit</w:t>
                      </w:r>
                    </w:p>
                    <w:p w14:paraId="3A3A4A00" w14:textId="081551CA" w:rsidR="004817B3" w:rsidRDefault="00E43714" w:rsidP="00E43714">
                      <w:r w:rsidRPr="007A0873">
                        <w:t xml:space="preserve">In de </w:t>
                      </w:r>
                      <w:r>
                        <w:t xml:space="preserve">huidige versie </w:t>
                      </w:r>
                      <w:r w:rsidRPr="007A0873">
                        <w:t xml:space="preserve">van de </w:t>
                      </w:r>
                      <w:r>
                        <w:t>STOP/TPOD</w:t>
                      </w:r>
                      <w:r w:rsidRPr="007A0873">
                        <w:t xml:space="preserve">-standaard is beschreven dat in de procedure van het ontwerpbesluit de module Procedureverloop verplicht is bij de aanlevering van de kennisgeving en optioneel bij de aanlevering van het ontwerpbesluit. </w:t>
                      </w:r>
                      <w:r w:rsidRPr="0083189F">
                        <w:t>De DSO-keten ondersteunt dit nog niet; het wordt in de keten geïmplementeerd als onderdeel van de implementatie van de huidige versie van de standaard.</w:t>
                      </w:r>
                    </w:p>
                    <w:p w14:paraId="34F085B7" w14:textId="34EF6E67" w:rsidR="002216E6" w:rsidRDefault="002216E6" w:rsidP="00E43714"/>
                    <w:p w14:paraId="70758DF3" w14:textId="0A7E1A26" w:rsidR="002216E6" w:rsidRPr="00694434" w:rsidRDefault="002216E6" w:rsidP="002216E6">
                      <w:pPr>
                        <w:rPr>
                          <w:b/>
                          <w:bCs/>
                        </w:rPr>
                      </w:pPr>
                      <w:r w:rsidRPr="00694434">
                        <w:rPr>
                          <w:b/>
                          <w:bCs/>
                        </w:rPr>
                        <w:t>Workaround</w:t>
                      </w:r>
                    </w:p>
                    <w:p w14:paraId="74DF5F50" w14:textId="28FD6DB1" w:rsidR="004817B3" w:rsidRDefault="002216E6" w:rsidP="002216E6">
                      <w:r>
                        <w:t xml:space="preserve">Zolang </w:t>
                      </w:r>
                      <w:r w:rsidR="000B2158">
                        <w:t xml:space="preserve">dit </w:t>
                      </w:r>
                      <w:r>
                        <w:t xml:space="preserve">niet in de DSO-keten is geïmplementeerd, </w:t>
                      </w:r>
                      <w:r w:rsidR="000B2158" w:rsidRPr="000B2158">
                        <w:t>is het verplicht een module Procedureverloop bij het ontwerpbesluit aan te leveren en die door de kennisgeving te muteren.</w:t>
                      </w:r>
                    </w:p>
                    <w:p w14:paraId="4E117A06" w14:textId="7754FEFF" w:rsidR="002216E6" w:rsidRPr="00B85351" w:rsidRDefault="000B2158" w:rsidP="002216E6">
                      <w:r>
                        <w:t xml:space="preserve">NB: </w:t>
                      </w:r>
                      <w:r w:rsidRPr="000B2158">
                        <w:t xml:space="preserve">de module Procedureverloop bij het ontwerpbesluit </w:t>
                      </w:r>
                      <w:r>
                        <w:t xml:space="preserve">mag </w:t>
                      </w:r>
                      <w:r w:rsidRPr="000B2158">
                        <w:t>niet leeg zijn</w:t>
                      </w:r>
                      <w:r w:rsidR="002216E6">
                        <w:t>.</w:t>
                      </w:r>
                    </w:p>
                  </w:txbxContent>
                </v:textbox>
                <w10:anchorlock/>
              </v:shape>
            </w:pict>
          </mc:Fallback>
        </mc:AlternateContent>
      </w:r>
    </w:p>
    <w:p w14:paraId="07F2D556" w14:textId="77777777" w:rsidR="00E43714" w:rsidRDefault="00E43714" w:rsidP="00E43714">
      <w:pPr>
        <w:pStyle w:val="Kop6"/>
      </w:pPr>
      <w:r>
        <w:t>ConsolidatieInformatie</w:t>
      </w:r>
    </w:p>
    <w:p w14:paraId="603AC71E" w14:textId="77777777" w:rsidR="004817B3" w:rsidRDefault="00E43714" w:rsidP="00D3470E">
      <w:r>
        <w:t xml:space="preserve">Met de module ConsolidatieInformatie wordt informatie aangeleverd ten behoeve van de consolidatie van het besluit in de regeling. In de </w:t>
      </w:r>
      <w:r w:rsidRPr="004C6725">
        <w:t xml:space="preserve">module ConsolidatieInformatie </w:t>
      </w:r>
      <w:r>
        <w:t>worden opgenomen:</w:t>
      </w:r>
    </w:p>
    <w:p w14:paraId="49F5B259" w14:textId="77777777" w:rsidR="004817B3" w:rsidRDefault="00886761" w:rsidP="00D3470E">
      <w:pPr>
        <w:pStyle w:val="Opsommingtekens1"/>
      </w:pPr>
      <w:r>
        <w:t xml:space="preserve">(een </w:t>
      </w:r>
      <w:r w:rsidRPr="00415B36">
        <w:t>container</w:t>
      </w:r>
      <w:r>
        <w:t>)</w:t>
      </w:r>
      <w:r w:rsidRPr="00415B36">
        <w:t xml:space="preserve"> BeoogdeRegelgeving</w:t>
      </w:r>
      <w:r>
        <w:t xml:space="preserve"> met daarin:</w:t>
      </w:r>
    </w:p>
    <w:p w14:paraId="3148AC82" w14:textId="77777777" w:rsidR="00E43714" w:rsidRDefault="00E43714" w:rsidP="0013504B">
      <w:pPr>
        <w:pStyle w:val="Opsommingtekens2"/>
      </w:pPr>
      <w:r>
        <w:t>BeoogdeRegeling, met daarbinnen:</w:t>
      </w:r>
    </w:p>
    <w:p w14:paraId="4C0EB245" w14:textId="488DD703" w:rsidR="00E43714" w:rsidRDefault="00E43714" w:rsidP="0013504B">
      <w:pPr>
        <w:pStyle w:val="Opsommingtekens3"/>
      </w:pPr>
      <w:r>
        <w:t>Doel</w:t>
      </w:r>
      <w:r w:rsidRPr="009E410A">
        <w:t xml:space="preserve">: </w:t>
      </w:r>
      <w:r>
        <w:t xml:space="preserve">vul hier </w:t>
      </w:r>
      <w:r w:rsidRPr="009E410A">
        <w:t xml:space="preserve">het Doel </w:t>
      </w:r>
      <w:r>
        <w:t xml:space="preserve">in </w:t>
      </w:r>
      <w:r w:rsidRPr="009E410A">
        <w:t xml:space="preserve">van het </w:t>
      </w:r>
      <w:r>
        <w:t>ontwerp-wijzigings</w:t>
      </w:r>
      <w:r w:rsidRPr="009E410A">
        <w:t>besluit</w:t>
      </w:r>
    </w:p>
    <w:p w14:paraId="6AD9E000" w14:textId="39EBBC27" w:rsidR="00E43714" w:rsidRDefault="00E43714" w:rsidP="0013504B">
      <w:pPr>
        <w:pStyle w:val="Opsommingtekens3"/>
      </w:pPr>
      <w:r>
        <w:t xml:space="preserve">instrumentVersie: vul hier </w:t>
      </w:r>
      <w:r w:rsidRPr="00897FD4">
        <w:t xml:space="preserve">de identificatie </w:t>
      </w:r>
      <w:r>
        <w:t xml:space="preserve">in </w:t>
      </w:r>
      <w:r w:rsidRPr="00897FD4">
        <w:t>van de nieuwe regelingversie van</w:t>
      </w:r>
      <w:r>
        <w:t xml:space="preserve"> het omgevingsplan</w:t>
      </w:r>
    </w:p>
    <w:p w14:paraId="43733F29" w14:textId="51C7B56C" w:rsidR="00E43714" w:rsidRPr="00E85D1E" w:rsidRDefault="00886761" w:rsidP="0013504B">
      <w:pPr>
        <w:pStyle w:val="Opsommingtekens3"/>
      </w:pPr>
      <w:r>
        <w:t xml:space="preserve">eId: vul hier </w:t>
      </w:r>
      <w:r w:rsidR="00E43714" w:rsidRPr="00E85D1E">
        <w:t xml:space="preserve">de identificatie </w:t>
      </w:r>
      <w:r>
        <w:t xml:space="preserve">in </w:t>
      </w:r>
      <w:r w:rsidR="00E43714" w:rsidRPr="00E85D1E">
        <w:t>van het WijzigArtikel in het ontwerpbesluit (het artikel waarin staat wat het bestuursorgaan beoogt met het besluit te wijzigen)</w:t>
      </w:r>
    </w:p>
    <w:p w14:paraId="374AD5BF" w14:textId="77777777" w:rsidR="00E43714" w:rsidRDefault="00E43714" w:rsidP="0013504B">
      <w:pPr>
        <w:pStyle w:val="Opsommingtekens2"/>
      </w:pPr>
      <w:r>
        <w:t>BeoogdInformatieobject, voor ieder Informatieobject dat het ontwerpbesluit vaststelt</w:t>
      </w:r>
      <w:r w:rsidRPr="00A85EDF">
        <w:t>, met daarbinnen:</w:t>
      </w:r>
    </w:p>
    <w:p w14:paraId="4CF6CFA9" w14:textId="7E919BB1" w:rsidR="00E43714" w:rsidRDefault="00E43714" w:rsidP="0013504B">
      <w:pPr>
        <w:pStyle w:val="Opsommingtekens3"/>
      </w:pPr>
      <w:r>
        <w:t>Doel</w:t>
      </w:r>
      <w:r w:rsidRPr="00BF3172">
        <w:t xml:space="preserve">: </w:t>
      </w:r>
      <w:r>
        <w:t xml:space="preserve">vul hier </w:t>
      </w:r>
      <w:r w:rsidRPr="00BF3172">
        <w:t xml:space="preserve">het Doel van het </w:t>
      </w:r>
      <w:r w:rsidRPr="00897FD4">
        <w:t>ontwerp-wijzigingsbesluit</w:t>
      </w:r>
      <w:r>
        <w:t xml:space="preserve"> in</w:t>
      </w:r>
    </w:p>
    <w:p w14:paraId="338966FA" w14:textId="5F96A980" w:rsidR="00E43714" w:rsidRPr="004F1952" w:rsidRDefault="00E43714" w:rsidP="000B390C">
      <w:pPr>
        <w:pStyle w:val="Opsommingtekens3"/>
      </w:pPr>
      <w:r w:rsidRPr="004F1952">
        <w:t>instrumentVersie</w:t>
      </w:r>
      <w:r w:rsidRPr="005B40E3">
        <w:t xml:space="preserve">: </w:t>
      </w:r>
      <w:r>
        <w:t xml:space="preserve">vul hier </w:t>
      </w:r>
      <w:r w:rsidRPr="005B40E3">
        <w:t xml:space="preserve">de identificatie </w:t>
      </w:r>
      <w:r>
        <w:t xml:space="preserve">in </w:t>
      </w:r>
      <w:r w:rsidRPr="005B40E3">
        <w:t xml:space="preserve">van </w:t>
      </w:r>
      <w:r w:rsidRPr="00863DDC">
        <w:t>het nieuwe Informatieobject</w:t>
      </w:r>
    </w:p>
    <w:p w14:paraId="394063D5" w14:textId="42D5CE41" w:rsidR="00E43714" w:rsidRDefault="00886761" w:rsidP="0013504B">
      <w:pPr>
        <w:pStyle w:val="Opsommingtekens3"/>
      </w:pPr>
      <w:r>
        <w:t xml:space="preserve">eId: neem hier de </w:t>
      </w:r>
      <w:r w:rsidR="00E43714" w:rsidRPr="00E27A46">
        <w:t xml:space="preserve">verwijzing </w:t>
      </w:r>
      <w:r>
        <w:t xml:space="preserve">op </w:t>
      </w:r>
      <w:r w:rsidR="00E43714" w:rsidRPr="00E27A46">
        <w:t>naar het element in de informatieobjecten-</w:t>
      </w:r>
      <w:r w:rsidR="00E43714" w:rsidRPr="007A0873">
        <w:t>bijlage in de WijzigBijlage dat</w:t>
      </w:r>
      <w:r w:rsidR="00E43714" w:rsidRPr="00E27A46">
        <w:t xml:space="preserve"> de ExtIoRef (de identificatie van het daadwerkelijke informatieobject) bevat</w:t>
      </w:r>
      <w:r w:rsidR="00E43714" w:rsidRPr="005A4EF2">
        <w:t>.</w:t>
      </w:r>
    </w:p>
    <w:p w14:paraId="7642A224" w14:textId="77777777" w:rsidR="00E43714" w:rsidRDefault="00E43714" w:rsidP="00E43714"/>
    <w:p w14:paraId="75532F05" w14:textId="77777777" w:rsidR="00E43714" w:rsidRDefault="00E43714" w:rsidP="00E43714">
      <w:r>
        <w:t>Bij een ontwerpbesluit worden geen tijdstempels toegevoegd.</w:t>
      </w:r>
    </w:p>
    <w:p w14:paraId="133FBB0B" w14:textId="77777777" w:rsidR="00E43714" w:rsidRDefault="00E43714" w:rsidP="00E43714">
      <w:pPr>
        <w:pStyle w:val="Kop6"/>
      </w:pPr>
      <w:r>
        <w:lastRenderedPageBreak/>
        <w:t>Datum publicatie ontwerpbesluit</w:t>
      </w:r>
    </w:p>
    <w:p w14:paraId="70839737" w14:textId="03752C71" w:rsidR="004817B3" w:rsidRDefault="00886761" w:rsidP="00E43714">
      <w:r w:rsidRPr="00C431AB">
        <w:t>De gemeente moet de datum waarop zij wil dat het ontwerpbesluit in het gemeenteblad wordt gepubliceerd, doorgeven in de publicatieopdracht aan de LVBB. Dat gebeurt met het gegeven datumBekendmaking.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1" Type="http://schemas.openxmlformats.org/officeDocument/2006/relationships/image" Target="media/image_1c7eb21c1997bdb93d270fdd1c5d54d2.png"/><Relationship Id="rId91"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