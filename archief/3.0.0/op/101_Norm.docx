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lastRenderedPageBreak/>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699E08C6"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7A97F733"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6" Type="http://schemas.openxmlformats.org/officeDocument/2006/relationships/image" Target="media/image_af884c2ae8133d3138828fbc39e7ba55.png"/><Relationship Id="rId57"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