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6D6958B7" w:rsidR="006B7EA8" w:rsidRDefault="006B7EA8" w:rsidP="006B7EA8">
      <w:pPr>
        <w:pStyle w:val="Kop4"/>
      </w:pPr>
      <w:r>
        <w:t xml:space="preserve">Aanbevelingen voor </w:t>
      </w:r>
      <w:r w:rsidR="003E7A0D">
        <w:t>Locatie</w:t>
      </w:r>
      <w:r w:rsidR="00CE1427">
        <w:t>,</w:t>
      </w:r>
      <w:r w:rsidR="003E7A0D">
        <w:t xml:space="preserve"> noemer </w:t>
      </w:r>
      <w:r w:rsidR="00CE1427">
        <w:t xml:space="preserve">en naam GIO </w:t>
      </w:r>
      <w:r w:rsidR="003E7A0D">
        <w:t>bij annoteren met Activiteit</w:t>
      </w:r>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t xml:space="preserve"> of Locaties</w:t>
      </w:r>
      <w:r w:rsidR="00FF70D1">
        <w:t xml:space="preserve"> gekoppeld</w:t>
      </w:r>
      <w:r w:rsidR="00385CA8">
        <w:t xml:space="preserve">. </w:t>
      </w:r>
      <w:r w:rsidR="0036740D">
        <w:t xml:space="preserve">De </w:t>
      </w:r>
      <w:r>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Pr="00116BC5">
        <w:t xml:space="preserve">of Locaties </w:t>
      </w:r>
      <w:r w:rsidR="00EB089B">
        <w:t>kan op drie manieren</w:t>
      </w:r>
      <w:r>
        <w:t xml:space="preserve"> (waar hierna de term Locatie staat, worden ook Locaties bedoeld)</w:t>
      </w:r>
      <w:r w:rsidR="0048075A">
        <w:t>:</w:t>
      </w:r>
    </w:p>
    <w:p w14:paraId="2882BC52" w14:textId="32AD59C0" w:rsidR="001B4E4F" w:rsidRDefault="00DE7C4B" w:rsidP="001B4E4F">
      <w:pPr>
        <w:pStyle w:val="Opsommingtekens1"/>
      </w:pPr>
      <w:r w:rsidRPr="00DE7C4B">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lastRenderedPageBreak/>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54CC847A" w14:textId="21B9E08D" w:rsidR="004817B3" w:rsidRDefault="00A0589D" w:rsidP="00A0589D">
      <w:pPr>
        <w:pStyle w:val="Opsommingtekens2"/>
      </w:pPr>
      <w:r w:rsidRPr="00A0589D">
        <w:t>de Locatie is een Gebiedengroep;</w:t>
      </w:r>
    </w:p>
    <w:p w14:paraId="02136D98" w14:textId="450313E9"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