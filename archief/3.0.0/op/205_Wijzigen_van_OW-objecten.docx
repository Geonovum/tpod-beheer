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4A243E" w:rsidRPr="00F03DD9" w:rsidRDefault="000B0BAC" w:rsidP="004A243E">
      <w:pPr>
        <w:pStyle w:val="Kop3"/>
      </w:pPr>
      <w:bookmarkStart w:id="397" w:name="_Ref_527560df15745f6c81f4547af99d8afa_1"/>
      <w:r>
        <w:t xml:space="preserve">Wijzigen </w:t>
      </w:r>
      <w:r w:rsidR="004A243E" w:rsidRPr="00F03DD9">
        <w:t xml:space="preserve">van </w:t>
      </w:r>
      <w:r w:rsidR="004A243E">
        <w:t>OW-object</w:t>
      </w:r>
      <w:r w:rsidR="004A243E" w:rsidRPr="00F03DD9">
        <w:t>en</w:t>
      </w:r>
      <w:bookmarkEnd w:id="39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