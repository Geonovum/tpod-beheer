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bookmarkStart w:id="258" w:name="_Ref_4540752347bfd304aef3b93154f2d9ad_1"/>
      <w:bookmarkStart w:id="259" w:name="_Ref_4540752347bfd304aef3b93154f2d9ad_2"/>
      <w:r w:rsidRPr="00F1426F">
        <w:t>Norm</w:t>
      </w:r>
      <w:bookmarkEnd w:id="258"/>
      <w:bookmarkEnd w:id="259"/>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655FA45F"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r w:rsidR="00575670">
        <w:t xml:space="preserve"> </w:t>
      </w:r>
      <w:r w:rsidR="00575670" w:rsidRPr="001E456D">
        <w:t xml:space="preserve">De identificatie moet de code (uit de STOP-waardelijst voor gemeente, waterschap, provincie </w:t>
      </w:r>
      <w:r w:rsidR="00575670">
        <w:t>of ministerie)</w:t>
      </w:r>
      <w:r w:rsidR="00575670" w:rsidRPr="001E456D">
        <w:t xml:space="preserve"> bevatten van het bevoegd gezag dat het besluit neemt waarmee de Regeling wordt ingesteld of gewijzigd.</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73E10AC5"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t>
      </w:r>
      <w:r w:rsidR="00D566EA" w:rsidRPr="00F1426F">
        <w:lastRenderedPageBreak/>
        <w:t>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66010674"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w:t>
      </w:r>
      <w:r w:rsidR="00C4562F">
        <w:t xml:space="preserve">kiest de juiste </w:t>
      </w:r>
      <w:r w:rsidRPr="00F1426F">
        <w:t xml:space="preserve">de eenheid, waarbij gebruik gemaakt </w:t>
      </w:r>
      <w:r w:rsidR="00C4562F">
        <w:t xml:space="preserve">wordt </w:t>
      </w:r>
      <w:r w:rsidRPr="00F1426F">
        <w:t xml:space="preserve">van de </w:t>
      </w:r>
      <w:r w:rsidR="00AE2C2F" w:rsidRPr="00F1426F">
        <w:t>waardelijst</w:t>
      </w:r>
      <w:r w:rsidRPr="00F1426F">
        <w:t xml:space="preserve"> </w:t>
      </w:r>
      <w:r w:rsidR="00C4562F">
        <w:t>‘</w:t>
      </w:r>
      <w:r w:rsidRPr="00F1426F">
        <w:t>Eenheid</w:t>
      </w:r>
      <w:r w:rsidR="00C4562F">
        <w:t>’</w:t>
      </w:r>
      <w:r w:rsidRPr="00F1426F">
        <w:t xml:space="preserve">.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4BBE1F29" w14:textId="11E5B8B4" w:rsidR="00C4562F" w:rsidRDefault="0020052B" w:rsidP="00C4562F">
      <w:pPr>
        <w:pStyle w:val="Kader"/>
      </w:pPr>
      <w:r>
        <w:rPr>
          <w:noProof/>
        </w:rPr>
        <w:lastRenderedPageBreak/>
        <mc:AlternateContent>
          <mc:Choice Requires="wps">
            <w:drawing>
              <wp:inline distT="0" distB="0" distL="0" distR="0" wp14:anchorId="34EB9C3F" wp14:editId="25614A32">
                <wp:extent cx="5400040" cy="2051178"/>
                <wp:effectExtent l="0" t="0" r="22860" b="22860"/>
                <wp:docPr id="2104567895" name="Tekstvak 2104567895"/>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069696C" w14:textId="77777777" w:rsidR="0020052B" w:rsidRDefault="0020052B" w:rsidP="0020052B">
                            <w:pPr>
                              <w:rPr>
                                <w:b/>
                                <w:bCs/>
                              </w:rPr>
                            </w:pPr>
                            <w:r>
                              <w:rPr>
                                <w:b/>
                                <w:bCs/>
                              </w:rPr>
                              <w:t>Werkafspraak Geometrie en Normwaarde</w:t>
                            </w:r>
                          </w:p>
                          <w:p w14:paraId="46FE3F9B" w14:textId="77777777" w:rsidR="0020052B" w:rsidRDefault="0020052B" w:rsidP="0020052B">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22DB0250" w14:textId="77777777" w:rsidR="0020052B" w:rsidRDefault="0020052B" w:rsidP="0020052B"/>
                          <w:p w14:paraId="08299D2F" w14:textId="2913D0BA" w:rsidR="007018C0" w:rsidRDefault="0020052B" w:rsidP="0020052B">
                            <w:pPr>
                              <w:pStyle w:val="Opsommingnummers1"/>
                            </w:pPr>
                            <w:r>
                              <w:t xml:space="preserve">Een Normwaarde geldt per individuele geometrie; dat geldt ook voor multigeometrie en locatiegroep: de Normwaarde geldt voor iedere individuele geometrie binnen de </w:t>
                            </w:r>
                            <w:r w:rsidRPr="004126D4">
                              <w:t>MultiSurface</w:t>
                            </w:r>
                            <w:r>
                              <w:t xml:space="preserve">, </w:t>
                            </w:r>
                            <w:r w:rsidRPr="004126D4">
                              <w:t>MultiCurve</w:t>
                            </w:r>
                            <w:r>
                              <w:t xml:space="preserve"> of </w:t>
                            </w:r>
                            <w:r w:rsidRPr="004126D4">
                              <w:t>MultiPoint</w:t>
                            </w:r>
                            <w:r>
                              <w:t xml:space="preserve"> respectievelijk de G</w:t>
                            </w:r>
                            <w:r w:rsidRPr="00993517">
                              <w:t>ebiedengroep</w:t>
                            </w:r>
                            <w:r>
                              <w:t>, L</w:t>
                            </w:r>
                            <w:r w:rsidRPr="00993517">
                              <w:t>ijnengroep</w:t>
                            </w:r>
                            <w:r>
                              <w:t xml:space="preserve"> of P</w:t>
                            </w:r>
                            <w:r w:rsidRPr="00993517">
                              <w:t>untengroep</w:t>
                            </w:r>
                            <w:r>
                              <w:t>.</w:t>
                            </w:r>
                          </w:p>
                          <w:p w14:paraId="2E8D496C" w14:textId="3F7FCA3F" w:rsidR="0020052B" w:rsidRDefault="0020052B" w:rsidP="007018C0">
                            <w:pPr>
                              <w:pStyle w:val="Opsommingnummers1"/>
                            </w:pPr>
                            <w:r>
                              <w:t xml:space="preserve">Aangezien een </w:t>
                            </w:r>
                            <w:r w:rsidRPr="004E5E78">
                              <w:t>Normwaarde geldt per individuele geometrie</w:t>
                            </w:r>
                            <w:r>
                              <w:t xml:space="preserve"> is een Normwaarde die bedoeld is als gezamenlijke waarde voor meerdere geometrieën niet toegestaan.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4EB9C3F" id="Tekstvak 2104567895" o:spid="_x0000_s103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csgeWC4CAABaBAAADgAAAAAAAAAAAAAAAAAuAgAAZHJz&#10;L2Uyb0RvYy54bWxQSwECLQAUAAYACAAAACEA0SwB29wAAAAFAQAADwAAAAAAAAAAAAAAAACIBAAA&#10;ZHJzL2Rvd25yZXYueG1sUEsFBgAAAAAEAAQA8wAAAJEFAAAAAA==&#10;" filled="f" strokeweight=".5pt">
                <v:textbox style="mso-fit-shape-to-text:t">
                  <w:txbxContent>
                    <w:p w14:paraId="6069696C" w14:textId="77777777" w:rsidR="0020052B" w:rsidRDefault="0020052B" w:rsidP="0020052B">
                      <w:pPr>
                        <w:rPr>
                          <w:b/>
                          <w:bCs/>
                        </w:rPr>
                      </w:pPr>
                      <w:r>
                        <w:rPr>
                          <w:b/>
                          <w:bCs/>
                        </w:rPr>
                        <w:t>Werkafspraak Geometrie en Normwaarde</w:t>
                      </w:r>
                    </w:p>
                    <w:p w14:paraId="46FE3F9B" w14:textId="77777777" w:rsidR="0020052B" w:rsidRDefault="0020052B" w:rsidP="0020052B">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22DB0250" w14:textId="77777777" w:rsidR="0020052B" w:rsidRDefault="0020052B" w:rsidP="0020052B"/>
                    <w:p w14:paraId="08299D2F" w14:textId="2913D0BA" w:rsidR="007018C0" w:rsidRDefault="0020052B" w:rsidP="0020052B">
                      <w:pPr>
                        <w:pStyle w:val="Opsommingnummers1"/>
                      </w:pPr>
                      <w:r>
                        <w:t xml:space="preserve">Een Normwaarde geldt per individuele geometrie; dat geldt ook voor multigeometrie en locatiegroep: de Normwaarde geldt voor iedere individuele geometrie binnen de </w:t>
                      </w:r>
                      <w:r w:rsidRPr="004126D4">
                        <w:t>MultiSurface</w:t>
                      </w:r>
                      <w:r>
                        <w:t xml:space="preserve">, </w:t>
                      </w:r>
                      <w:r w:rsidRPr="004126D4">
                        <w:t>MultiCurve</w:t>
                      </w:r>
                      <w:r>
                        <w:t xml:space="preserve"> of </w:t>
                      </w:r>
                      <w:r w:rsidRPr="004126D4">
                        <w:t>MultiPoint</w:t>
                      </w:r>
                      <w:r>
                        <w:t xml:space="preserve"> respectievelijk de G</w:t>
                      </w:r>
                      <w:r w:rsidRPr="00993517">
                        <w:t>ebiedengroep</w:t>
                      </w:r>
                      <w:r>
                        <w:t>, L</w:t>
                      </w:r>
                      <w:r w:rsidRPr="00993517">
                        <w:t>ijnengroep</w:t>
                      </w:r>
                      <w:r>
                        <w:t xml:space="preserve"> of P</w:t>
                      </w:r>
                      <w:r w:rsidRPr="00993517">
                        <w:t>untengroep</w:t>
                      </w:r>
                      <w:r>
                        <w:t>.</w:t>
                      </w:r>
                    </w:p>
                    <w:p w14:paraId="2E8D496C" w14:textId="3F7FCA3F" w:rsidR="0020052B" w:rsidRDefault="0020052B" w:rsidP="007018C0">
                      <w:pPr>
                        <w:pStyle w:val="Opsommingnummers1"/>
                      </w:pPr>
                      <w:r>
                        <w:t xml:space="preserve">Aangezien een </w:t>
                      </w:r>
                      <w:r w:rsidRPr="004E5E78">
                        <w:t>Normwaarde geldt per individuele geometrie</w:t>
                      </w:r>
                      <w:r>
                        <w:t xml:space="preserve"> is een Normwaarde die bedoeld is als gezamenlijke waarde voor meerdere geometrieën niet toegestaan.</w:t>
                      </w:r>
                    </w:p>
                  </w:txbxContent>
                </v:textbox>
                <w10:anchorlock/>
              </v:shape>
            </w:pict>
          </mc:Fallback>
        </mc:AlternateContent>
      </w:r>
    </w:p>
    <w:p w14:paraId="0D0C9940" w14:textId="32B821D3" w:rsidR="00C4562F" w:rsidRPr="00C4562F" w:rsidRDefault="007403D7" w:rsidP="00C4562F">
      <w:pPr>
        <w:pStyle w:val="Kader"/>
      </w:pPr>
      <w:r>
        <w:rPr>
          <w:noProof/>
        </w:rPr>
        <mc:AlternateContent>
          <mc:Choice Requires="wps">
            <w:drawing>
              <wp:inline distT="0" distB="0" distL="0" distR="0" wp14:anchorId="5CF66AA0" wp14:editId="10EDCAE8">
                <wp:extent cx="5400040" cy="1163222"/>
                <wp:effectExtent l="0" t="0" r="22860" b="16510"/>
                <wp:docPr id="1078474036" name="Tekstvak 10784740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C3069EF" w14:textId="77777777" w:rsidR="007403D7" w:rsidRDefault="007403D7" w:rsidP="007403D7">
                            <w:pPr>
                              <w:rPr>
                                <w:b/>
                                <w:bCs/>
                              </w:rPr>
                            </w:pPr>
                            <w:r>
                              <w:rPr>
                                <w:b/>
                                <w:bCs/>
                              </w:rPr>
                              <w:t>Werkafspraak Geen overlap</w:t>
                            </w:r>
                          </w:p>
                          <w:p w14:paraId="285CCB78" w14:textId="77777777" w:rsidR="007403D7" w:rsidRDefault="007403D7" w:rsidP="007403D7">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AF685AD" w14:textId="77777777" w:rsidR="007403D7" w:rsidRDefault="007403D7" w:rsidP="007403D7"/>
                          <w:p w14:paraId="2E72F17A" w14:textId="77777777" w:rsidR="007403D7" w:rsidRDefault="007403D7" w:rsidP="007403D7">
                            <w:r w:rsidRPr="004E5E78">
                              <w:t xml:space="preserve">Een </w:t>
                            </w:r>
                            <w:r>
                              <w:t>Norm</w:t>
                            </w:r>
                            <w:r w:rsidRPr="004E5E78">
                              <w:t xml:space="preserve">waarde mag maar 1 waarde op een Locatie hebben en Locaties van de </w:t>
                            </w:r>
                            <w:r>
                              <w:t>Norm</w:t>
                            </w:r>
                            <w:r w:rsidRPr="004E5E78">
                              <w:t xml:space="preserve">waarde mogen </w:t>
                            </w:r>
                            <w:r>
                              <w:t xml:space="preserve">elkaar </w:t>
                            </w:r>
                            <w:r w:rsidRPr="004E5E78">
                              <w:t>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F66AA0" id="Tekstvak 1078474036"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3C3069EF" w14:textId="77777777" w:rsidR="007403D7" w:rsidRDefault="007403D7" w:rsidP="007403D7">
                      <w:pPr>
                        <w:rPr>
                          <w:b/>
                          <w:bCs/>
                        </w:rPr>
                      </w:pPr>
                      <w:r>
                        <w:rPr>
                          <w:b/>
                          <w:bCs/>
                        </w:rPr>
                        <w:t>Werkafspraak Geen overlap</w:t>
                      </w:r>
                    </w:p>
                    <w:p w14:paraId="285CCB78" w14:textId="77777777" w:rsidR="007403D7" w:rsidRDefault="007403D7" w:rsidP="007403D7">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0AF685AD" w14:textId="77777777" w:rsidR="007403D7" w:rsidRDefault="007403D7" w:rsidP="007403D7"/>
                    <w:p w14:paraId="2E72F17A" w14:textId="77777777" w:rsidR="007403D7" w:rsidRDefault="007403D7" w:rsidP="007403D7">
                      <w:r w:rsidRPr="004E5E78">
                        <w:t xml:space="preserve">Een </w:t>
                      </w:r>
                      <w:r>
                        <w:t>Norm</w:t>
                      </w:r>
                      <w:r w:rsidRPr="004E5E78">
                        <w:t xml:space="preserve">waarde mag maar 1 waarde op een Locatie hebben en Locaties van de </w:t>
                      </w:r>
                      <w:r>
                        <w:t>Norm</w:t>
                      </w:r>
                      <w:r w:rsidRPr="004E5E78">
                        <w:t xml:space="preserve">waarde mogen </w:t>
                      </w:r>
                      <w:r>
                        <w:t xml:space="preserve">elkaar </w:t>
                      </w:r>
                      <w:r w:rsidRPr="004E5E78">
                        <w:t>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5" Type="http://schemas.openxmlformats.org/officeDocument/2006/relationships/image" Target="media/image_c25906bcb4ecfcb7dfdd26196ba445c5.png"/><Relationship Id="rId66"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