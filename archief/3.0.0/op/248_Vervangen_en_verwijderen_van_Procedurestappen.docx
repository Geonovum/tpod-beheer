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E18C0C" w14:textId="77777777" w:rsidR="00E43714" w:rsidRDefault="00E43714" w:rsidP="00CA7B14">
      <w:pPr>
        <w:pStyle w:val="Kop5"/>
      </w:pPr>
      <w:bookmarkStart w:id="478" w:name="_Ref_04d3b971ee0894a717863d2ab6c95f78_1"/>
      <w:r>
        <w:t>Vervangen en verwijderen van Procedurestappen</w:t>
      </w:r>
      <w:bookmarkEnd w:id="478"/>
    </w:p>
    <w:p w14:paraId="7EC66413" w14:textId="77777777" w:rsidR="00E43714" w:rsidRDefault="00E43714" w:rsidP="00E43714">
      <w:pPr>
        <w:pStyle w:val="Kader"/>
      </w:pPr>
      <w:r>
        <w:rPr>
          <w:noProof/>
        </w:rPr>
        <mc:AlternateContent>
          <mc:Choice Requires="wps">
            <w:drawing>
              <wp:inline distT="0" distB="0" distL="0" distR="0" wp14:anchorId="716CC0C6" wp14:editId="742C5EDE">
                <wp:extent cx="5760720" cy="2406537"/>
                <wp:effectExtent l="0" t="0" r="24130" b="10160"/>
                <wp:docPr id="58" name="Tekstvak 58"/>
                <wp:cNvGraphicFramePr/>
                <a:graphic xmlns:a="http://schemas.openxmlformats.org/drawingml/2006/main">
                  <a:graphicData uri="http://schemas.microsoft.com/office/word/2010/wordprocessingShape">
                    <wps:wsp>
                      <wps:cNvSpPr txBox="1"/>
                      <wps:spPr>
                        <a:xfrm>
                          <a:off x="0" y="0"/>
                          <a:ext cx="5760720" cy="2406537"/>
                        </a:xfrm>
                        <a:prstGeom prst="rect">
                          <a:avLst/>
                        </a:prstGeom>
                        <a:noFill/>
                        <a:ln w="6350">
                          <a:solidFill>
                            <a:prstClr val="black"/>
                          </a:solidFill>
                        </a:ln>
                      </wps:spPr>
                      <wps:txbx>
                        <w:txbxContent>
                          <w:p w14:paraId="7D8A04D6" w14:textId="77777777" w:rsidR="00E43714" w:rsidRDefault="00E43714" w:rsidP="00E43714">
                            <w:pPr>
                              <w:rPr>
                                <w:b/>
                                <w:bCs/>
                              </w:rPr>
                            </w:pPr>
                            <w:r w:rsidRPr="0069163B">
                              <w:rPr>
                                <w:b/>
                                <w:bCs/>
                              </w:rPr>
                              <w:t>Toekomstige functionaliteit</w:t>
                            </w:r>
                          </w:p>
                          <w:p w14:paraId="32E871F1" w14:textId="56BC7993" w:rsidR="00E43714" w:rsidRDefault="00E43714" w:rsidP="00E43714">
                            <w:r w:rsidRPr="007A0873">
                              <w:t xml:space="preserve">In de </w:t>
                            </w:r>
                            <w:r>
                              <w:t>STOP/TPOD</w:t>
                            </w:r>
                            <w:r w:rsidRPr="007A0873">
                              <w:t xml:space="preserve">-standaard is </w:t>
                            </w:r>
                            <w:r>
                              <w:t xml:space="preserve">al </w:t>
                            </w:r>
                            <w:r w:rsidRPr="007A0873">
                              <w:t xml:space="preserve">beschreven </w:t>
                            </w:r>
                            <w:r>
                              <w:t>hoe het vervangen en verwijderen van Procedurestappen werkt. Deze mutatiemethoden zijn nog niet in de keten geïmplementeerd.</w:t>
                            </w:r>
                          </w:p>
                          <w:p w14:paraId="1A67E91E" w14:textId="77777777" w:rsidR="00E43714" w:rsidRDefault="00E43714" w:rsidP="00E43714"/>
                          <w:p w14:paraId="1F66F114" w14:textId="77777777" w:rsidR="00E43714" w:rsidRPr="00541BF1" w:rsidRDefault="00E43714" w:rsidP="00E43714">
                            <w:pPr>
                              <w:rPr>
                                <w:b/>
                                <w:bCs/>
                              </w:rPr>
                            </w:pPr>
                            <w:r w:rsidRPr="00541BF1">
                              <w:rPr>
                                <w:b/>
                                <w:bCs/>
                              </w:rPr>
                              <w:t>Workaround</w:t>
                            </w:r>
                          </w:p>
                          <w:p w14:paraId="78BBD536" w14:textId="77777777" w:rsidR="00D30FEB" w:rsidRDefault="00D30FEB" w:rsidP="00D30FEB">
                            <w:pPr>
                              <w:pStyle w:val="Opsommingtekens1"/>
                            </w:pPr>
                            <w:r>
                              <w:t>V</w:t>
                            </w:r>
                            <w:r w:rsidRPr="0006732E">
                              <w:t xml:space="preserve">ervangen en verwijderen van </w:t>
                            </w:r>
                            <w:r>
                              <w:t>Procedurestappen die behoren tot het Procedureverloop bij het besluit</w:t>
                            </w:r>
                            <w:r>
                              <w:br/>
                              <w:t xml:space="preserve">Hiervoor bestaat geen workaround: tot het vervangen en verwijderen van Procedurestappen is geïmplementeerd, </w:t>
                            </w:r>
                            <w:r w:rsidRPr="007A0873">
                              <w:t xml:space="preserve">is het </w:t>
                            </w:r>
                            <w:r>
                              <w:t>niet mogelijk om Procedurestappen te vervangen of te verwijderen.</w:t>
                            </w:r>
                          </w:p>
                          <w:p w14:paraId="70D34BE0" w14:textId="61937958" w:rsidR="007018C0" w:rsidRPr="00B85351" w:rsidRDefault="00D30FEB" w:rsidP="00D30FEB">
                            <w:pPr>
                              <w:pStyle w:val="Opsommingtekens1"/>
                            </w:pPr>
                            <w:r>
                              <w:t>V</w:t>
                            </w:r>
                            <w:r w:rsidRPr="0006732E">
                              <w:t xml:space="preserve">ervangen en verwijderen van </w:t>
                            </w:r>
                            <w:r w:rsidRPr="004E423A">
                              <w:t>Procedurestappen die behoren tot het Procedureverloop bij</w:t>
                            </w:r>
                            <w:r>
                              <w:t xml:space="preserve"> de kennisgeving</w:t>
                            </w:r>
                            <w:r>
                              <w:br/>
                              <w:t>De workaround bestaat uit het publiceren van een nieuwe kennisgeving</w:t>
                            </w:r>
                          </w:p>
                          <w:p w14:paraId="4B3B4330" w14:textId="7512B826" w:rsidR="00E43714" w:rsidRPr="00B85351" w:rsidRDefault="00E43714" w:rsidP="00D30FEB"/>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716CC0C6" id="Tekstvak 58" o:spid="_x0000_s1049" type="#_x0000_t202" style="width:453.6pt;height:189.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" filled="f" strokeweight=".5pt">
                <v:textbox style="mso-fit-shape-to-text:t">
                  <w:txbxContent>
                    <w:p w14:paraId="7D8A04D6" w14:textId="77777777" w:rsidR="00E43714" w:rsidRDefault="00E43714" w:rsidP="00E43714">
                      <w:pPr>
                        <w:rPr>
                          <w:b/>
                          <w:bCs/>
                        </w:rPr>
                      </w:pPr>
                      <w:r w:rsidRPr="0069163B">
                        <w:rPr>
                          <w:b/>
                          <w:bCs/>
                        </w:rPr>
                        <w:t>Toekomstige functionaliteit</w:t>
                      </w:r>
                    </w:p>
                    <w:p w14:paraId="32E871F1" w14:textId="56BC7993" w:rsidR="00E43714" w:rsidRDefault="00E43714" w:rsidP="00E43714">
                      <w:r w:rsidRPr="007A0873">
                        <w:t xml:space="preserve">In de </w:t>
                      </w:r>
                      <w:r>
                        <w:t>STOP/TPOD</w:t>
                      </w:r>
                      <w:r w:rsidRPr="007A0873">
                        <w:t xml:space="preserve">-standaard is </w:t>
                      </w:r>
                      <w:r>
                        <w:t xml:space="preserve">al </w:t>
                      </w:r>
                      <w:r w:rsidRPr="007A0873">
                        <w:t xml:space="preserve">beschreven </w:t>
                      </w:r>
                      <w:r>
                        <w:t>hoe het vervangen en verwijderen van Procedurestappen werkt. Deze mutatiemethoden zijn nog niet in de keten geïmplementeerd.</w:t>
                      </w:r>
                    </w:p>
                    <w:p w14:paraId="1A67E91E" w14:textId="77777777" w:rsidR="00E43714" w:rsidRDefault="00E43714" w:rsidP="00E43714"/>
                    <w:p w14:paraId="1F66F114" w14:textId="77777777" w:rsidR="00E43714" w:rsidRPr="00541BF1" w:rsidRDefault="00E43714" w:rsidP="00E43714">
                      <w:pPr>
                        <w:rPr>
                          <w:b/>
                          <w:bCs/>
                        </w:rPr>
                      </w:pPr>
                      <w:r w:rsidRPr="00541BF1">
                        <w:rPr>
                          <w:b/>
                          <w:bCs/>
                        </w:rPr>
                        <w:t>Workaround</w:t>
                      </w:r>
                    </w:p>
                    <w:p w14:paraId="78BBD536" w14:textId="77777777" w:rsidR="00D30FEB" w:rsidRDefault="00D30FEB" w:rsidP="00D30FEB">
                      <w:pPr>
                        <w:pStyle w:val="Opsommingtekens1"/>
                      </w:pPr>
                      <w:r>
                        <w:t>V</w:t>
                      </w:r>
                      <w:r w:rsidRPr="0006732E">
                        <w:t xml:space="preserve">ervangen en verwijderen van </w:t>
                      </w:r>
                      <w:r>
                        <w:t>Procedurestappen die behoren tot het Procedureverloop bij het besluit</w:t>
                      </w:r>
                      <w:r>
                        <w:br/>
                        <w:t xml:space="preserve">Hiervoor bestaat geen workaround: tot het vervangen en verwijderen van Procedurestappen is geïmplementeerd, </w:t>
                      </w:r>
                      <w:r w:rsidRPr="007A0873">
                        <w:t xml:space="preserve">is het </w:t>
                      </w:r>
                      <w:r>
                        <w:t>niet mogelijk om Procedurestappen te vervangen of te verwijderen.</w:t>
                      </w:r>
                    </w:p>
                    <w:p w14:paraId="70D34BE0" w14:textId="61937958" w:rsidR="007018C0" w:rsidRPr="00B85351" w:rsidRDefault="00D30FEB" w:rsidP="00D30FEB">
                      <w:pPr>
                        <w:pStyle w:val="Opsommingtekens1"/>
                      </w:pPr>
                      <w:r>
                        <w:t>V</w:t>
                      </w:r>
                      <w:r w:rsidRPr="0006732E">
                        <w:t xml:space="preserve">ervangen en verwijderen van </w:t>
                      </w:r>
                      <w:r w:rsidRPr="004E423A">
                        <w:t>Procedurestappen die behoren tot het Procedureverloop bij</w:t>
                      </w:r>
                      <w:r>
                        <w:t xml:space="preserve"> de kennisgeving</w:t>
                      </w:r>
                      <w:r>
                        <w:br/>
                        <w:t>De workaround bestaat uit het publiceren van een nieuwe kennisgeving</w:t>
                      </w:r>
                    </w:p>
                    <w:p w14:paraId="4B3B4330" w14:textId="7512B826" w:rsidR="00E43714" w:rsidRPr="00B85351" w:rsidRDefault="00E43714" w:rsidP="00D30FEB"/>
                  </w:txbxContent>
                </v:textbox>
                <w10:anchorlock/>
              </v:shape>
            </w:pict>
          </mc:Fallback>
        </mc:AlternateContent>
      </w:r>
    </w:p>
    <w:p w14:paraId="0A127557" w14:textId="027860C4" w:rsidR="00673955" w:rsidRDefault="00D30FEB" w:rsidP="00673955">
      <w:r>
        <w:t xml:space="preserve">In de vorige paragraaf </w:t>
      </w:r>
      <w:r w:rsidR="00E43714" w:rsidRPr="004B3403">
        <w:t xml:space="preserve">zijn Procedureverloopmutaties beschreven waarmee een Procedurestap aan het Procedureverloop wordt toegevoegd (voegStappenToe). Er zijn ook mutaties voor het vervangen (vervangStappen) en voor het verwijderen van Procedurestappen (verwijderStappen). </w:t>
      </w:r>
      <w:r>
        <w:t xml:space="preserve">Dit is </w:t>
      </w:r>
      <w:r w:rsidR="00E43714" w:rsidRPr="004B3403">
        <w:t xml:space="preserve">bijvoorbeeld </w:t>
      </w:r>
      <w:r>
        <w:t xml:space="preserve">nodig </w:t>
      </w:r>
      <w:r w:rsidR="00E43714" w:rsidRPr="004B3403">
        <w:t xml:space="preserve">wanneer een al gestarte terinzagelegging van een ontwerpbesluit opnieuw moet beginnen vanwege het ontbreken van een cruciaal onderzoeksrapport. </w:t>
      </w:r>
      <w:r w:rsidR="00673955">
        <w:t>Een ander voorbeeld is de situatie waarin in de beroepsfase de Procedurestap Beroep ingesteld was aangeleverd, terwijl later blijkt dat er geen beroep is ingesteld.</w:t>
      </w:r>
    </w:p>
    <w:p w14:paraId="33864351" w14:textId="48D73173" w:rsidR="007018C0" w:rsidRDefault="00673955" w:rsidP="00673955">
      <w:r>
        <w:t>In het geval van de al gestarte terinzagelegging van een ontwerpbesluit die opnieuw moet beginnen, moet daarvoor een nieuwe kennisgeving in het publicatieblad van het bevoegd gezag gepubliceerd worden. Het bevoegd gezag levert die kennisgeving dan aan met daarbij</w:t>
      </w:r>
      <w:r w:rsidR="00E43714" w:rsidRPr="004B3403">
        <w:t xml:space="preserve"> Procedureverloopmutatie</w:t>
      </w:r>
      <w:r w:rsidR="0021380E">
        <w:t>s</w:t>
      </w:r>
      <w:r w:rsidR="00E43714" w:rsidRPr="004B3403">
        <w:t xml:space="preserve"> vervangStappen</w:t>
      </w:r>
      <w:r w:rsidR="0060402A">
        <w:t>, waarmee</w:t>
      </w:r>
      <w:r w:rsidR="00E43714" w:rsidRPr="004B3403">
        <w:t xml:space="preserve"> de Procedurestappen Begin inzagetermijn en Einde inzagetermijn met de oorspronkelijke data die bij de kennisgeving </w:t>
      </w:r>
      <w:r w:rsidR="00E43714" w:rsidRPr="004B3403">
        <w:lastRenderedPageBreak/>
        <w:t xml:space="preserve">waren aangeleverd, </w:t>
      </w:r>
      <w:r w:rsidR="0060402A">
        <w:t xml:space="preserve">worden </w:t>
      </w:r>
      <w:r w:rsidR="00E43714" w:rsidRPr="004B3403">
        <w:t>vervangen door de Procedurestappen Begin inzagetermijn en Einde inzagetermijn met de nieuwe data.</w:t>
      </w:r>
    </w:p>
    <w:p w14:paraId="0D9873A6" w14:textId="40D15012" w:rsidR="0060402A" w:rsidRPr="00F03DD9" w:rsidRDefault="006D6BCF" w:rsidP="00673955">
      <w:r w:rsidRPr="006D6BCF">
        <w:t>Er zijn ook gevallen waarin niet een nieuwe publicatie (zoals een kennisgeving) wordt gedaan. Voorbeelden zijn het eerder genoemde onterechte aanleveren van de Procedurestap Beroep ingesteld, of de situatie waarin de tekst van de kennisgeving wel de juiste data zijn genoemd, maar in het Procedureverloop onjuiste data staan. In die gevallen wordt gebruik gemaakt van de dan geldende correctiemethode bij de LVBB.</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00D7C8" w14:textId="77777777" w:rsidR="005A15AE" w:rsidRDefault="005A15AE">
      <w:r>
        <w:separator/>
      </w:r>
    </w:p>
    <w:p w14:paraId="1C62EC39" w14:textId="77777777" w:rsidR="005A15AE" w:rsidRDefault="005A15AE"/>
  </w:endnote>
  <w:endnote w:type="continuationSeparator" w:id="0">
    <w:p w14:paraId="02EBC074" w14:textId="77777777" w:rsidR="005A15AE" w:rsidRPr="003C450F" w:rsidRDefault="005A15AE" w:rsidP="003C450F"/>
  </w:endnote>
  <w:endnote w:type="continuationNotice" w:id="1">
    <w:p w14:paraId="0157FF1D" w14:textId="77777777" w:rsidR="005A15AE" w:rsidRDefault="005A15AE"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1EBD" w14:textId="77777777" w:rsidR="006B4ED3" w:rsidRDefault="006B4ED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ED9BE" w14:textId="77777777" w:rsidR="006B4ED3" w:rsidRDefault="006B4ED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E4F0FF" w14:textId="77777777" w:rsidR="005A15AE" w:rsidRPr="00B35331" w:rsidRDefault="005A15AE" w:rsidP="00577995">
      <w:pPr>
        <w:pStyle w:val="Voettekst"/>
      </w:pPr>
    </w:p>
  </w:footnote>
  <w:footnote w:type="continuationSeparator" w:id="0">
    <w:p w14:paraId="722135DA" w14:textId="77777777" w:rsidR="005A15AE" w:rsidRDefault="005A15AE">
      <w:r>
        <w:continuationSeparator/>
      </w:r>
    </w:p>
    <w:p w14:paraId="7F1BEFEB" w14:textId="77777777" w:rsidR="005A15AE" w:rsidRDefault="005A15AE"/>
    <w:p w14:paraId="6DD007B9" w14:textId="77777777" w:rsidR="005A15AE" w:rsidRDefault="005A15AE"/>
  </w:footnote>
  <w:footnote w:type="continuationNotice" w:id="1">
    <w:p w14:paraId="0A378965" w14:textId="77777777" w:rsidR="005A15AE" w:rsidRDefault="005A15AE">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13">
    <w:p w14:paraId="5B57863C" w14:textId="2C4DF6AF" w:rsidR="004817B3" w:rsidRDefault="00886761">
      <w:pPr>
        <w:pStyle w:val="Voetnoottekst"/>
      </w:pPr>
      <w:r>
        <w:rPr>
          <w:rStyle w:val="Voetnootmarkering"/>
        </w:rPr>
        <w:footnoteRef/>
      </w:r>
      <w:r>
        <w:t xml:space="preserve"> </w:t>
      </w:r>
      <w:r>
        <w:tab/>
        <w:t>Artikelen 3:11 en 3:16 Awb</w:t>
      </w:r>
    </w:p>
  </w:footnote>
  <w:footnote w:id="14">
    <w:p w14:paraId="3057DB53" w14:textId="31C2E41A" w:rsidR="004817B3" w:rsidRDefault="00886761">
      <w:pPr>
        <w:pStyle w:val="Voetnoottekst"/>
      </w:pPr>
      <w:r>
        <w:rPr>
          <w:rStyle w:val="Voetnootmarkering"/>
        </w:rPr>
        <w:footnoteRef/>
      </w:r>
      <w:r>
        <w:t xml:space="preserve"> </w:t>
      </w:r>
      <w:r>
        <w:tab/>
        <w:t>Artikelen 3:44 en 6:7 Awb</w:t>
      </w:r>
    </w:p>
  </w:footnote>
  <w:footnote w:id="15">
    <w:p w14:paraId="0A002F98" w14:textId="2E32E30F" w:rsidR="004817B3" w:rsidRDefault="00886761">
      <w:pPr>
        <w:pStyle w:val="Voetnoottekst"/>
      </w:pPr>
      <w:r>
        <w:rPr>
          <w:rStyle w:val="Voetnootmarkering"/>
        </w:rPr>
        <w:footnoteRef/>
      </w:r>
      <w:r>
        <w:t xml:space="preserve"> </w:t>
      </w:r>
      <w:r>
        <w:tab/>
        <w:t>Artikel 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7A5F325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886761">
        <w:fldChar w:fldCharType="begin"/>
      </w:r>
      <w:r w:rsidR="00886761">
        <w:instrText xml:space="preserve"> REF _Ref_94c20abb9240e2a249fc7a9ac12ebb11_1 \n \h </w:instrText>
      </w:r>
      <w:r w:rsidR="00886761">
        <w:fldChar w:fldCharType="separate"/>
      </w:r>
      <w:r w:rsidR="00307A14">
        <w:t>5.2</w:t>
      </w:r>
      <w:r w:rsidR="00886761">
        <w:fldChar w:fldCharType="end"/>
      </w:r>
      <w:r>
        <w:t xml:space="preserve">. Dit is het deel dat wordt geannoteerd met OW-objecten, zie daarvoor hoofdstuk </w:t>
      </w:r>
      <w:r w:rsidR="00886761">
        <w:fldChar w:fldCharType="begin"/>
      </w:r>
      <w:r w:rsidR="00886761">
        <w:instrText xml:space="preserve"> REF _Ref_adae651e87316a7f8b364db06963376d_1 \n \h </w:instrText>
      </w:r>
      <w:r w:rsidR="00886761">
        <w:fldChar w:fldCharType="separate"/>
      </w:r>
      <w:r w:rsidR="00307A14">
        <w:t>7</w:t>
      </w:r>
      <w:r w:rsidR="00886761">
        <w:fldChar w:fldCharType="end"/>
      </w:r>
    </w:p>
  </w:footnote>
  <w:footnote w:id="18">
    <w:p w14:paraId="09A84119" w14:textId="603C794C"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07BBD819"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21">
    <w:p w14:paraId="682D088E" w14:textId="77777777" w:rsidR="00DC7AAC" w:rsidRDefault="00DC7AAC" w:rsidP="00DC7AAC">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22">
    <w:p w14:paraId="57B79B45" w14:textId="77777777" w:rsidR="00EB71BE" w:rsidRDefault="00EB71BE" w:rsidP="00EB71B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23">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24">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5">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6">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7">
    <w:p w14:paraId="3CD40AD9" w14:textId="77777777" w:rsidR="004817B3" w:rsidRDefault="0088676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8">
    <w:p w14:paraId="2DB0EA7E" w14:textId="77777777" w:rsidR="004817B3" w:rsidRDefault="0088676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9">
    <w:p w14:paraId="198617EB" w14:textId="77777777" w:rsidR="00915CDA" w:rsidRDefault="00915CDA" w:rsidP="00915CDA">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30">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1">
    <w:p w14:paraId="0BDE170D" w14:textId="2378DDE7" w:rsidR="0066607B" w:rsidRDefault="0066607B">
      <w:pPr>
        <w:pStyle w:val="Voetnoottekst"/>
      </w:pPr>
      <w:r>
        <w:rPr>
          <w:rStyle w:val="Voetnootmarkering"/>
        </w:rPr>
        <w:footnoteRef/>
      </w:r>
      <w:r>
        <w:t xml:space="preserve"> </w:t>
      </w:r>
      <w:r>
        <w:tab/>
      </w:r>
      <w:r w:rsidRPr="0066607B">
        <w:t>Er bestond een tweede alternatieve wijzigingsmethode, te weten Intrekken &amp; vervangen. Met ingang van 1 oktober 2023 is het gebruik van deze wijzigingsmethode als alternatief voor renvooi niet meer toegestaan</w:t>
      </w:r>
    </w:p>
  </w:footnote>
  <w:footnote w:id="32">
    <w:p w14:paraId="744E6D93" w14:textId="4D017ED5"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886761">
        <w:fldChar w:fldCharType="begin"/>
      </w:r>
      <w:r w:rsidR="00886761">
        <w:instrText xml:space="preserve"> REF _Ref_9d1f7c2e5545ebb0f1e0b271dae49052_1 \n \h </w:instrText>
      </w:r>
      <w:r w:rsidR="00886761">
        <w:fldChar w:fldCharType="separate"/>
      </w:r>
      <w:r w:rsidR="00307A14">
        <w:t>10</w:t>
      </w:r>
      <w:r w:rsidR="00886761">
        <w:fldChar w:fldCharType="end"/>
      </w:r>
      <w:r w:rsidR="00023286">
        <w:t>.</w:t>
      </w:r>
    </w:p>
  </w:footnote>
  <w:footnote w:id="33">
    <w:p w14:paraId="4B9BAD97" w14:textId="0B5F7913" w:rsidR="004817B3" w:rsidRDefault="00886761">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t xml:space="preserve">Wijzigingen </w:t>
      </w:r>
      <w:r w:rsidRPr="00A12F5B">
        <w:t>moet</w:t>
      </w:r>
      <w:r>
        <w:t>en</w:t>
      </w:r>
      <w:r w:rsidRPr="00A12F5B">
        <w:t xml:space="preserve"> niet op twee plaatsen </w:t>
      </w:r>
      <w:r>
        <w:t>beschreven worden</w:t>
      </w:r>
      <w:r w:rsidRPr="00A12F5B">
        <w:t>. Da</w:t>
      </w:r>
      <w:r>
        <w:t>t voorkomt</w:t>
      </w:r>
      <w:r w:rsidRPr="00A12F5B">
        <w:t xml:space="preserve"> dat </w:t>
      </w:r>
      <w:r>
        <w:t>d</w:t>
      </w:r>
      <w:r w:rsidRPr="00A12F5B">
        <w:t xml:space="preserve">e </w:t>
      </w:r>
      <w:r>
        <w:t xml:space="preserve">beschrijvingen van de wijzigingen </w:t>
      </w:r>
      <w:r w:rsidRPr="00A12F5B">
        <w:t xml:space="preserve">niet helemaal gelijk zijn en </w:t>
      </w:r>
      <w:r>
        <w:t>onduidelijk is wat geldt</w:t>
      </w:r>
      <w:r w:rsidRPr="00A12F5B">
        <w:t>.</w:t>
      </w:r>
    </w:p>
  </w:footnote>
  <w:footnote w:id="3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3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36">
    <w:p w14:paraId="162E9768" w14:textId="324FCEF0"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307A14">
        <w:t>7.13</w:t>
      </w:r>
      <w:r w:rsidR="0052549B">
        <w:fldChar w:fldCharType="end"/>
      </w:r>
    </w:p>
  </w:footnote>
  <w:footnote w:id="37">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
    <w:p w14:paraId="474B11DA" w14:textId="4E31BF1E" w:rsidR="004817B3" w:rsidRDefault="00886761">
      <w:pPr>
        <w:pStyle w:val="Voetnoottekst"/>
      </w:pPr>
      <w:r>
        <w:rPr>
          <w:rStyle w:val="Voetnootmarkering"/>
        </w:rPr>
        <w:footnoteRef/>
      </w:r>
      <w:r>
        <w:t xml:space="preserve"> </w:t>
      </w:r>
      <w:r>
        <w:tab/>
        <w:t>Artikel 5.55 Ow</w:t>
      </w:r>
    </w:p>
  </w:footnote>
  <w:footnote w:id="39">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0">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t xml:space="preserve">lid 1 </w:t>
      </w:r>
      <w:r w:rsidRPr="000B26D8">
        <w:t xml:space="preserve">jo artikel 2 </w:t>
      </w:r>
      <w:r>
        <w:t xml:space="preserve">lid 2 </w:t>
      </w:r>
      <w:r w:rsidRPr="000B26D8">
        <w:t>Bekendmakingswet</w:t>
      </w:r>
    </w:p>
  </w:footnote>
  <w:footnote w:id="41">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2">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43">
    <w:p w14:paraId="395ABA01" w14:textId="4CFEC284" w:rsidR="004817B3" w:rsidRDefault="00886761">
      <w:pPr>
        <w:pStyle w:val="Voetnoottekst"/>
      </w:pPr>
      <w:r>
        <w:rPr>
          <w:rStyle w:val="Voetnootmarkering"/>
        </w:rPr>
        <w:footnoteRef/>
      </w:r>
      <w:r>
        <w:t xml:space="preserve"> </w:t>
      </w:r>
      <w:r>
        <w:tab/>
        <w:t>Artikel 12 lid 1 jo artikel 2 lid 2 Bekendmakingswet</w:t>
      </w:r>
    </w:p>
  </w:footnote>
  <w:footnote w:id="44">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45">
    <w:p w14:paraId="209CAD13" w14:textId="03699A30" w:rsidR="00E43714" w:rsidRDefault="00E43714" w:rsidP="00E43714">
      <w:pPr>
        <w:pStyle w:val="Voetnoottekst"/>
      </w:pPr>
      <w:r>
        <w:rPr>
          <w:rStyle w:val="Voetnootmarkering"/>
        </w:rPr>
        <w:footnoteRef/>
      </w:r>
      <w:r>
        <w:t xml:space="preserve"> </w:t>
      </w:r>
      <w:r>
        <w:tab/>
        <w:t>Artikel 13 lid 3 Bekendmakingswet</w:t>
      </w:r>
    </w:p>
  </w:footnote>
  <w:footnote w:id="46">
    <w:p w14:paraId="35A87A22" w14:textId="5CF202F6" w:rsidR="00E43714" w:rsidRDefault="00E43714" w:rsidP="00E43714">
      <w:pPr>
        <w:pStyle w:val="Voetnoottekst"/>
      </w:pPr>
      <w:r>
        <w:rPr>
          <w:rStyle w:val="Voetnootmarkering"/>
        </w:rPr>
        <w:footnoteRef/>
      </w:r>
      <w:r>
        <w:t xml:space="preserve"> </w:t>
      </w:r>
      <w:r>
        <w:tab/>
        <w:t>Artikel 3:12 lid 1 Awb</w:t>
      </w:r>
    </w:p>
  </w:footnote>
  <w:footnote w:id="47">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48">
    <w:p w14:paraId="6B4A9229" w14:textId="627F0631" w:rsidR="004817B3" w:rsidRDefault="00886761" w:rsidP="00A66A51">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49">
    <w:p w14:paraId="331A06D2" w14:textId="1E7F0286" w:rsidR="004817B3" w:rsidRDefault="00886761">
      <w:pPr>
        <w:pStyle w:val="Voetnoottekst"/>
      </w:pPr>
      <w:r>
        <w:rPr>
          <w:rStyle w:val="Voetnootmarkering"/>
        </w:rPr>
        <w:footnoteRef/>
      </w:r>
      <w:r>
        <w:t xml:space="preserve"> </w:t>
      </w:r>
      <w:r>
        <w:tab/>
      </w:r>
      <w:r w:rsidRPr="00145FAA">
        <w:t>Artikel 12 lid 1 Bekendmakingswet</w:t>
      </w:r>
    </w:p>
  </w:footnote>
  <w:footnote w:id="50">
    <w:p w14:paraId="700EEAEF" w14:textId="2D4B21FE" w:rsidR="004817B3" w:rsidRDefault="00886761">
      <w:pPr>
        <w:pStyle w:val="Voetnoottekst"/>
      </w:pPr>
      <w:r>
        <w:rPr>
          <w:rStyle w:val="Voetnootmarkering"/>
        </w:rPr>
        <w:footnoteRef/>
      </w:r>
      <w:r>
        <w:t xml:space="preserve"> </w:t>
      </w:r>
      <w:r>
        <w:tab/>
      </w:r>
      <w:r w:rsidRPr="003B422A">
        <w:t>Artikel 3:12 lid 2 Awb</w:t>
      </w:r>
    </w:p>
  </w:footnote>
  <w:footnote w:id="51">
    <w:p w14:paraId="02F56257" w14:textId="66C5AF33" w:rsidR="004817B3" w:rsidRDefault="00886761">
      <w:pPr>
        <w:pStyle w:val="Voetnoottekst"/>
      </w:pPr>
      <w:r>
        <w:rPr>
          <w:rStyle w:val="Voetnootmarkering"/>
        </w:rPr>
        <w:footnoteRef/>
      </w:r>
      <w:r>
        <w:t xml:space="preserve"> </w:t>
      </w:r>
      <w:r>
        <w:tab/>
      </w:r>
      <w:r w:rsidRPr="003B422A">
        <w:t>Artikel 3:12 lid 2 Awb</w:t>
      </w:r>
    </w:p>
  </w:footnote>
  <w:footnote w:id="52">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53">
    <w:p w14:paraId="1E30C6AA" w14:textId="77777777" w:rsidR="00E43714" w:rsidRDefault="00E43714" w:rsidP="00E43714">
      <w:pPr>
        <w:pStyle w:val="Voetnoottekst"/>
      </w:pPr>
      <w:r>
        <w:rPr>
          <w:rStyle w:val="Voetnootmarkering"/>
        </w:rPr>
        <w:footnoteRef/>
      </w:r>
      <w:r>
        <w:t xml:space="preserve"> </w:t>
      </w:r>
      <w:r>
        <w:tab/>
        <w:t>Artikel 3:16 lid 1 Awb</w:t>
      </w:r>
    </w:p>
  </w:footnote>
  <w:footnote w:id="54">
    <w:p w14:paraId="5042231A" w14:textId="77777777" w:rsidR="00E43714" w:rsidRDefault="00E43714" w:rsidP="00E43714">
      <w:pPr>
        <w:pStyle w:val="Voetnoottekst"/>
      </w:pPr>
      <w:r>
        <w:rPr>
          <w:rStyle w:val="Voetnootmarkering"/>
        </w:rPr>
        <w:footnoteRef/>
      </w:r>
      <w:r>
        <w:t xml:space="preserve"> </w:t>
      </w:r>
      <w:r>
        <w:tab/>
        <w:t>Artikel 16.31 Ow</w:t>
      </w:r>
    </w:p>
  </w:footnote>
  <w:footnote w:id="55">
    <w:p w14:paraId="297F8910" w14:textId="77777777" w:rsidR="00E43714" w:rsidRDefault="00E43714" w:rsidP="00E43714">
      <w:pPr>
        <w:pStyle w:val="Voetnoottekst"/>
      </w:pPr>
      <w:r>
        <w:rPr>
          <w:rStyle w:val="Voetnootmarkering"/>
        </w:rPr>
        <w:footnoteRef/>
      </w:r>
      <w:r>
        <w:t xml:space="preserve"> </w:t>
      </w:r>
      <w:r>
        <w:tab/>
        <w:t>Artikel 2.4 Ow</w:t>
      </w:r>
    </w:p>
  </w:footnote>
  <w:footnote w:id="56">
    <w:p w14:paraId="1CBA046E" w14:textId="77777777" w:rsidR="00E43714" w:rsidRDefault="00E43714" w:rsidP="00E43714">
      <w:pPr>
        <w:pStyle w:val="Voetnoottekst"/>
      </w:pPr>
      <w:r>
        <w:rPr>
          <w:rStyle w:val="Voetnootmarkering"/>
        </w:rPr>
        <w:footnoteRef/>
      </w:r>
      <w:r>
        <w:t xml:space="preserve"> </w:t>
      </w:r>
      <w:r>
        <w:tab/>
        <w:t>Artikel 2.8 Ow</w:t>
      </w:r>
    </w:p>
  </w:footnote>
  <w:footnote w:id="57">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58">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Pr="003612D4">
        <w:t xml:space="preserve">3:42 Awb jo artikel </w:t>
      </w:r>
      <w:r>
        <w:t>6 jo artikel 2 lid 2 Bekendmakingswet</w:t>
      </w:r>
    </w:p>
  </w:footnote>
  <w:footnote w:id="59">
    <w:p w14:paraId="0FE27993" w14:textId="6E10DE86" w:rsidR="004817B3" w:rsidRDefault="00886761">
      <w:pPr>
        <w:pStyle w:val="Voetnoottekst"/>
      </w:pPr>
      <w:r>
        <w:rPr>
          <w:rStyle w:val="Voetnootmarkering"/>
        </w:rPr>
        <w:footnoteRef/>
      </w:r>
      <w:r>
        <w:t xml:space="preserve"> </w:t>
      </w:r>
      <w:r>
        <w:tab/>
        <w:t>Dit artikel bepaalt, voor zover hier van belang, dat o</w:t>
      </w:r>
      <w:r w:rsidRPr="002E30CD">
        <w:t>p besluiten, inhoudende algemeen verbindende voorschriften</w:t>
      </w:r>
      <w:r>
        <w:t xml:space="preserve"> de afdelingen 3.6 en 3.7 Awb niet van toepassing zijn</w:t>
      </w:r>
    </w:p>
  </w:footnote>
  <w:footnote w:id="60">
    <w:p w14:paraId="5ACD74FB" w14:textId="77777777" w:rsidR="004817B3" w:rsidRDefault="00886761" w:rsidP="00F96CFE">
      <w:pPr>
        <w:pStyle w:val="Voetnoottekst"/>
      </w:pPr>
      <w:r>
        <w:rPr>
          <w:rStyle w:val="Voetnootmarkering"/>
        </w:rPr>
        <w:footnoteRef/>
      </w:r>
      <w:r>
        <w:t xml:space="preserve"> </w:t>
      </w:r>
      <w:r>
        <w:tab/>
        <w:t>A</w:t>
      </w:r>
      <w:r w:rsidRPr="008404C9">
        <w:t>rtikel 16.30 lid 2 Ow</w:t>
      </w:r>
    </w:p>
  </w:footnote>
  <w:footnote w:id="61">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2">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63">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64">
    <w:p w14:paraId="2B49EC18" w14:textId="1855E8F5" w:rsidR="00E43714" w:rsidRDefault="00E43714" w:rsidP="00E43714">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65">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66">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67">
    <w:p w14:paraId="1B8F5CCC" w14:textId="054CDC89" w:rsidR="00E43714" w:rsidRDefault="00E43714" w:rsidP="00E43714">
      <w:pPr>
        <w:pStyle w:val="Voetnoottekst"/>
      </w:pPr>
      <w:r>
        <w:rPr>
          <w:rStyle w:val="Voetnootmarkering"/>
        </w:rPr>
        <w:footnoteRef/>
      </w:r>
      <w:r>
        <w:t xml:space="preserve"> </w:t>
      </w:r>
      <w:r>
        <w:tab/>
        <w:t>Artikel 13 lid 3 Bekendmakingswet</w:t>
      </w:r>
    </w:p>
  </w:footnote>
  <w:footnote w:id="68">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69">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0">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1">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2">
    <w:p w14:paraId="418BEA72" w14:textId="77777777" w:rsidR="00E43714" w:rsidRDefault="00E43714" w:rsidP="00E43714">
      <w:pPr>
        <w:pStyle w:val="Voetnoottekst"/>
      </w:pPr>
      <w:r>
        <w:rPr>
          <w:rStyle w:val="Voetnootmarkering"/>
        </w:rPr>
        <w:footnoteRef/>
      </w:r>
      <w:r>
        <w:t xml:space="preserve"> </w:t>
      </w:r>
      <w:r>
        <w:tab/>
        <w:t>Artikel 16.21 lid 1 Ow</w:t>
      </w:r>
    </w:p>
  </w:footnote>
  <w:footnote w:id="73">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74">
    <w:p w14:paraId="5E572209" w14:textId="2ACE2D39" w:rsidR="004817B3" w:rsidRDefault="00886761">
      <w:pPr>
        <w:pStyle w:val="Voetnoottekst"/>
      </w:pPr>
      <w:r>
        <w:rPr>
          <w:rStyle w:val="Voetnootmarkering"/>
        </w:rPr>
        <w:footnoteRef/>
      </w:r>
      <w:r>
        <w:t xml:space="preserve"> </w:t>
      </w:r>
      <w:r>
        <w:tab/>
        <w:t>Artikel 16.21 lid 4 Ow</w:t>
      </w:r>
    </w:p>
  </w:footnote>
  <w:footnote w:id="75">
    <w:p w14:paraId="36088F38" w14:textId="5526BCA0" w:rsidR="004817B3" w:rsidRDefault="00886761">
      <w:pPr>
        <w:pStyle w:val="Voetnoottekst"/>
      </w:pPr>
      <w:r>
        <w:rPr>
          <w:rStyle w:val="Voetnootmarkering"/>
        </w:rPr>
        <w:footnoteRef/>
      </w:r>
      <w:r>
        <w:t xml:space="preserve"> </w:t>
      </w:r>
      <w:r>
        <w:tab/>
        <w:t>Artikel 3:43 lid 1 Awb</w:t>
      </w:r>
      <w:r w:rsidRPr="00F0491C">
        <w:t>, van toepassing verklaard in artikel 16.30 lid 2 Ow</w:t>
      </w:r>
    </w:p>
  </w:footnote>
  <w:footnote w:id="76">
    <w:p w14:paraId="73DDCE5A" w14:textId="03C2ADCA" w:rsidR="004817B3" w:rsidRDefault="00886761">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77">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78">
    <w:p w14:paraId="7C7F690E" w14:textId="77777777" w:rsidR="00E43714" w:rsidRDefault="00E43714" w:rsidP="00E43714">
      <w:pPr>
        <w:pStyle w:val="Voetnoottekst"/>
      </w:pPr>
      <w:r>
        <w:rPr>
          <w:rStyle w:val="Voetnootmarkering"/>
        </w:rPr>
        <w:footnoteRef/>
      </w:r>
      <w:r>
        <w:t xml:space="preserve"> </w:t>
      </w:r>
      <w:r>
        <w:tab/>
        <w:t>Artikel 6:7 Awb</w:t>
      </w:r>
    </w:p>
  </w:footnote>
  <w:footnote w:id="79">
    <w:p w14:paraId="3EEE3440" w14:textId="77777777" w:rsidR="00E43714" w:rsidRDefault="00E43714" w:rsidP="00E43714">
      <w:pPr>
        <w:pStyle w:val="Voetnoottekst"/>
      </w:pPr>
      <w:r>
        <w:rPr>
          <w:rStyle w:val="Voetnootmarkering"/>
        </w:rPr>
        <w:footnoteRef/>
      </w:r>
      <w:r>
        <w:t xml:space="preserve"> </w:t>
      </w:r>
      <w:r>
        <w:tab/>
        <w:t>Artikel 6:8 lid 1 Awb</w:t>
      </w:r>
    </w:p>
  </w:footnote>
  <w:footnote w:id="80">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1">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2">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van </w:t>
      </w:r>
      <w:r w:rsidR="009E19C9">
        <w:t xml:space="preserve">de wijzigingsmethode renvooi </w:t>
      </w:r>
      <w:r w:rsidRPr="00E267D3">
        <w:t xml:space="preserve">niet mogelijk is, bijvoorbeeld omdat de plansoftware die </w:t>
      </w:r>
      <w:r>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8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84">
    <w:p w14:paraId="7AE303A3" w14:textId="4B60B48A" w:rsidR="004817B3" w:rsidRDefault="00886761">
      <w:pPr>
        <w:pStyle w:val="Voetnoottekst"/>
      </w:pPr>
      <w:r>
        <w:rPr>
          <w:rStyle w:val="Voetnootmarkering"/>
        </w:rPr>
        <w:footnoteRef/>
      </w:r>
      <w:r>
        <w:t xml:space="preserve"> </w:t>
      </w:r>
      <w:r>
        <w:tab/>
        <w:t xml:space="preserve">Artikel </w:t>
      </w:r>
      <w:r w:rsidRPr="00996C90">
        <w:t>12 lid 1 Bekendmakingswet</w:t>
      </w:r>
    </w:p>
  </w:footnote>
  <w:footnote w:id="85">
    <w:p w14:paraId="0ED92766" w14:textId="523D3F9C" w:rsidR="004817B3" w:rsidRDefault="00886761">
      <w:pPr>
        <w:pStyle w:val="Voetnoottekst"/>
      </w:pPr>
      <w:r>
        <w:rPr>
          <w:rStyle w:val="Voetnootmarkering"/>
        </w:rPr>
        <w:footnoteRef/>
      </w:r>
      <w:r>
        <w:t xml:space="preserve"> </w:t>
      </w:r>
      <w:r>
        <w:tab/>
        <w:t xml:space="preserve">Artikel 3.7 lid 1 onder c </w:t>
      </w:r>
      <w:r w:rsidRPr="00FE1BC7">
        <w:t>Besluit elektronische publicaties</w:t>
      </w:r>
    </w:p>
  </w:footnote>
  <w:footnote w:id="8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88">
    <w:p w14:paraId="2E97C4FB" w14:textId="77777777" w:rsidR="00E43714" w:rsidRDefault="00E43714" w:rsidP="00E43714">
      <w:pPr>
        <w:pStyle w:val="Voetnoottekst"/>
      </w:pPr>
      <w:r>
        <w:rPr>
          <w:rStyle w:val="Voetnootmarkering"/>
        </w:rPr>
        <w:footnoteRef/>
      </w:r>
      <w:r>
        <w:t xml:space="preserve"> </w:t>
      </w:r>
      <w:r>
        <w:tab/>
        <w:t>Artikel 6:7 Awb</w:t>
      </w:r>
    </w:p>
  </w:footnote>
  <w:footnote w:id="89">
    <w:p w14:paraId="0F6C8CE8" w14:textId="77777777" w:rsidR="00E43714" w:rsidRDefault="00E43714" w:rsidP="00E43714">
      <w:pPr>
        <w:pStyle w:val="Voetnoottekst"/>
      </w:pPr>
      <w:r>
        <w:rPr>
          <w:rStyle w:val="Voetnootmarkering"/>
        </w:rPr>
        <w:footnoteRef/>
      </w:r>
      <w:r>
        <w:t xml:space="preserve"> </w:t>
      </w:r>
      <w:r>
        <w:tab/>
        <w:t>Artikel 6:8 lid 1 Awb</w:t>
      </w:r>
    </w:p>
  </w:footnote>
  <w:footnote w:id="90">
    <w:p w14:paraId="414CDCC5" w14:textId="4860C371" w:rsidR="004817B3" w:rsidRDefault="00886761">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9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9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9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9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9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97">
    <w:p w14:paraId="53ECDDBD" w14:textId="77777777" w:rsidR="00E43714" w:rsidRDefault="00E43714" w:rsidP="00E43714">
      <w:pPr>
        <w:pStyle w:val="Voetnoottekst"/>
      </w:pPr>
      <w:r>
        <w:rPr>
          <w:rStyle w:val="Voetnootmarkering"/>
        </w:rPr>
        <w:footnoteRef/>
      </w:r>
      <w:r>
        <w:t xml:space="preserve"> </w:t>
      </w:r>
      <w:r>
        <w:tab/>
        <w:t>Artikel 8:51d Awb</w:t>
      </w:r>
    </w:p>
  </w:footnote>
  <w:footnote w:id="9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jo 8:51a lid 1 Awb</w:t>
      </w:r>
    </w:p>
  </w:footnote>
  <w:footnote w:id="9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0">
    <w:p w14:paraId="2DA848FF" w14:textId="3F2E9B59" w:rsidR="004817B3" w:rsidRDefault="00886761">
      <w:pPr>
        <w:pStyle w:val="Voetnoottekst"/>
      </w:pPr>
      <w:r>
        <w:rPr>
          <w:rStyle w:val="Voetnootmarkering"/>
        </w:rPr>
        <w:footnoteRef/>
      </w:r>
      <w:r>
        <w:t xml:space="preserve"> </w:t>
      </w:r>
      <w:r>
        <w:tab/>
        <w:t>Artikel 8:51d jo 8:51b lid 2 jo 8:51 onder b Awb</w:t>
      </w:r>
    </w:p>
  </w:footnote>
  <w:footnote w:id="10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03">
    <w:p w14:paraId="7A6E6BAC" w14:textId="77777777" w:rsidR="00E43714" w:rsidRDefault="00E43714" w:rsidP="00E43714">
      <w:pPr>
        <w:pStyle w:val="Voetnoottekst"/>
      </w:pPr>
      <w:r>
        <w:rPr>
          <w:rStyle w:val="Voetnootmarkering"/>
        </w:rPr>
        <w:footnoteRef/>
      </w:r>
      <w:r>
        <w:t xml:space="preserve"> </w:t>
      </w:r>
      <w:r>
        <w:tab/>
        <w:t>Artikel 8:70 Awb</w:t>
      </w:r>
    </w:p>
  </w:footnote>
  <w:footnote w:id="10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0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0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0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08">
    <w:p w14:paraId="59A2FD13" w14:textId="5795E372" w:rsidR="00E43714" w:rsidRDefault="00E43714" w:rsidP="00E4371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10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113">
    <w:p w14:paraId="01FB0DE3" w14:textId="77777777" w:rsidR="00E43714" w:rsidRDefault="00E43714" w:rsidP="00E43714">
      <w:pPr>
        <w:pStyle w:val="Voetnoottekst"/>
      </w:pPr>
      <w:r>
        <w:rPr>
          <w:rStyle w:val="Voetnootmarkering"/>
        </w:rPr>
        <w:footnoteRef/>
      </w:r>
      <w:r>
        <w:t xml:space="preserve"> </w:t>
      </w:r>
      <w:r>
        <w:tab/>
        <w:t>Bijlage VIII Ob</w:t>
      </w:r>
    </w:p>
  </w:footnote>
  <w:footnote w:id="11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3673A" w14:textId="77777777" w:rsidR="006B4ED3" w:rsidRDefault="006B4ED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12A8C02"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50B54F0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0A739CB" w:rsidR="0078768C" w:rsidRPr="00CA6C0C" w:rsidRDefault="00A70AFD" w:rsidP="00FF3E80">
          <w:r>
            <w:fldChar w:fldCharType="begin"/>
          </w:r>
          <w:r>
            <w:instrText xml:space="preserve"> SAVEDATE  \@ "d MMMM yyyy" </w:instrText>
          </w:r>
          <w:r>
            <w:fldChar w:fldCharType="separate"/>
          </w:r>
          <w:r w:rsidR="004A4821">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A9EEC" w14:textId="77777777" w:rsidR="006B4ED3" w:rsidRDefault="006B4ED3">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9C35E06"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77CDA" w14:textId="7427CCA5" w:rsidR="005043F0" w:rsidRDefault="005043F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19"/>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779618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707756719">
    <w:abstractNumId w:val="11"/>
  </w:num>
  <w:num w:numId="14" w16cid:durableId="1517964712">
    <w:abstractNumId w:val="4"/>
  </w:num>
  <w:num w:numId="15" w16cid:durableId="72708689">
    <w:abstractNumId w:val="1"/>
  </w:num>
  <w:num w:numId="16" w16cid:durableId="11725977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0420336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4682818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885721920">
    <w:abstractNumId w:val="0"/>
  </w:num>
  <w:num w:numId="20" w16cid:durableId="2102404908">
    <w:abstractNumId w:val="17"/>
  </w:num>
  <w:num w:numId="21" w16cid:durableId="80008046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404065299">
    <w:abstractNumId w:val="6"/>
  </w:num>
  <w:num w:numId="23" w16cid:durableId="1793401639">
    <w:abstractNumId w:val="9"/>
  </w:num>
  <w:num w:numId="24" w16cid:durableId="1206140369">
    <w:abstractNumId w:val="16"/>
  </w:num>
  <w:num w:numId="25" w16cid:durableId="967586949">
    <w:abstractNumId w:val="13"/>
  </w:num>
  <w:num w:numId="26" w16cid:durableId="246351705">
    <w:abstractNumId w:val="8"/>
  </w:num>
  <w:num w:numId="27" w16cid:durableId="458307524">
    <w:abstractNumId w:val="10"/>
  </w:num>
  <w:num w:numId="28" w16cid:durableId="336690558">
    <w:abstractNumId w:val="20"/>
  </w:num>
  <w:num w:numId="29" w16cid:durableId="294485268">
    <w:abstractNumId w:val="12"/>
  </w:num>
  <w:num w:numId="30" w16cid:durableId="1137068730">
    <w:abstractNumId w:val="15"/>
  </w:num>
  <w:num w:numId="31" w16cid:durableId="2085377017">
    <w:abstractNumId w:val="3"/>
  </w:num>
  <w:num w:numId="32"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769550359">
    <w:abstractNumId w:val="18"/>
  </w:num>
  <w:num w:numId="41" w16cid:durableId="8215774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4143961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1543015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2231768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736543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7791785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9793356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98098853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01" w:val="Toepassingsprofiel omgevingsplan"/>
    <w:docVar w:name="ID002" w:val="2.1.0"/>
    <w:docVar w:name="ID003" w:val="TPOD-OP"/>
    <w:docVar w:name="ID004" w:val="tpod"/>
    <w:docVar w:name="ID005" w:val="GN-DEF"/>
    <w:docVar w:name="ID006" w:val="ST"/>
    <w:docVar w:name="ID007" w:val="cc-by-nd"/>
    <w:docVar w:name="ID008" w:val="2023-01-09"/>
    <w:docVar w:name="ID01" w:val="omgevingsplan"/>
    <w:docVar w:name="ID01_CAPS" w:val="Omgevingsplan"/>
    <w:docVar w:name="ID01+" w:val="het omgevingsplan"/>
    <w:docVar w:name="ID01+_CAPS" w:val="Het omgevingsplan"/>
    <w:docVar w:name="ID010" w:val="geen"/>
    <w:docVar w:name="ID011" w:val="Onwaar"/>
    <w:docVar w:name="ID012" w:val="0"/>
    <w:docVar w:name="ID013" w:val="Onwaar"/>
    <w:docVar w:name="ID02" w:val="het"/>
    <w:docVar w:name="ID03" w:val="op"/>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9C"/>
    <w:rsid w:val="000025B2"/>
    <w:rsid w:val="000026A9"/>
    <w:rsid w:val="0000284A"/>
    <w:rsid w:val="000029BD"/>
    <w:rsid w:val="00002BE4"/>
    <w:rsid w:val="00002CE5"/>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11"/>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1E7"/>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019"/>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608D"/>
    <w:rsid w:val="00016134"/>
    <w:rsid w:val="00016212"/>
    <w:rsid w:val="00016320"/>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3AF"/>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FB7"/>
    <w:rsid w:val="00023FC9"/>
    <w:rsid w:val="00023FFE"/>
    <w:rsid w:val="00024083"/>
    <w:rsid w:val="000241AF"/>
    <w:rsid w:val="00024217"/>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62"/>
    <w:rsid w:val="00034A83"/>
    <w:rsid w:val="00034B99"/>
    <w:rsid w:val="00034BAA"/>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0EE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0E"/>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95D"/>
    <w:rsid w:val="00051A28"/>
    <w:rsid w:val="00051C32"/>
    <w:rsid w:val="00051F37"/>
    <w:rsid w:val="000520BA"/>
    <w:rsid w:val="000520BE"/>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191"/>
    <w:rsid w:val="00053394"/>
    <w:rsid w:val="000533A0"/>
    <w:rsid w:val="0005363B"/>
    <w:rsid w:val="000539FB"/>
    <w:rsid w:val="00053B1D"/>
    <w:rsid w:val="00053D0A"/>
    <w:rsid w:val="00053F65"/>
    <w:rsid w:val="000541BB"/>
    <w:rsid w:val="00054435"/>
    <w:rsid w:val="000544B6"/>
    <w:rsid w:val="00054566"/>
    <w:rsid w:val="000545D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DBE"/>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796"/>
    <w:rsid w:val="00060A07"/>
    <w:rsid w:val="00060A1F"/>
    <w:rsid w:val="00060B57"/>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7"/>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DB"/>
    <w:rsid w:val="000717F8"/>
    <w:rsid w:val="00071810"/>
    <w:rsid w:val="000718BD"/>
    <w:rsid w:val="000718DD"/>
    <w:rsid w:val="00071910"/>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82C"/>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1F8"/>
    <w:rsid w:val="0008120C"/>
    <w:rsid w:val="00081234"/>
    <w:rsid w:val="00081283"/>
    <w:rsid w:val="00081409"/>
    <w:rsid w:val="000814E6"/>
    <w:rsid w:val="00081567"/>
    <w:rsid w:val="0008160C"/>
    <w:rsid w:val="000816AA"/>
    <w:rsid w:val="0008172F"/>
    <w:rsid w:val="0008178B"/>
    <w:rsid w:val="000817E8"/>
    <w:rsid w:val="00081B59"/>
    <w:rsid w:val="00081BA9"/>
    <w:rsid w:val="00081BE4"/>
    <w:rsid w:val="00081C53"/>
    <w:rsid w:val="00081C6D"/>
    <w:rsid w:val="00081C82"/>
    <w:rsid w:val="00081C8E"/>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170"/>
    <w:rsid w:val="00084335"/>
    <w:rsid w:val="000844B2"/>
    <w:rsid w:val="00084790"/>
    <w:rsid w:val="000847EC"/>
    <w:rsid w:val="00084825"/>
    <w:rsid w:val="000849AC"/>
    <w:rsid w:val="00084A40"/>
    <w:rsid w:val="00084AEE"/>
    <w:rsid w:val="00084B50"/>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B01"/>
    <w:rsid w:val="00086C8E"/>
    <w:rsid w:val="00086E5C"/>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6E9"/>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48A"/>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D6E"/>
    <w:rsid w:val="00097FD3"/>
    <w:rsid w:val="000A0056"/>
    <w:rsid w:val="000A0245"/>
    <w:rsid w:val="000A030A"/>
    <w:rsid w:val="000A042A"/>
    <w:rsid w:val="000A06F0"/>
    <w:rsid w:val="000A0797"/>
    <w:rsid w:val="000A0AFE"/>
    <w:rsid w:val="000A0B1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1E7"/>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63"/>
    <w:rsid w:val="000A56DB"/>
    <w:rsid w:val="000A5758"/>
    <w:rsid w:val="000A57E9"/>
    <w:rsid w:val="000A5997"/>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982"/>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36A"/>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EB3"/>
    <w:rsid w:val="000C1F68"/>
    <w:rsid w:val="000C2056"/>
    <w:rsid w:val="000C208E"/>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AA1"/>
    <w:rsid w:val="000D2BB4"/>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5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CE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46"/>
    <w:rsid w:val="000E5796"/>
    <w:rsid w:val="000E58B5"/>
    <w:rsid w:val="000E5959"/>
    <w:rsid w:val="000E5CEC"/>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D1C"/>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B1"/>
    <w:rsid w:val="000F431F"/>
    <w:rsid w:val="000F4389"/>
    <w:rsid w:val="000F44E7"/>
    <w:rsid w:val="000F44F3"/>
    <w:rsid w:val="000F4526"/>
    <w:rsid w:val="000F457A"/>
    <w:rsid w:val="000F47AE"/>
    <w:rsid w:val="000F49B3"/>
    <w:rsid w:val="000F4A97"/>
    <w:rsid w:val="000F4B4B"/>
    <w:rsid w:val="000F4B7D"/>
    <w:rsid w:val="000F4B8E"/>
    <w:rsid w:val="000F4CDD"/>
    <w:rsid w:val="000F4D3A"/>
    <w:rsid w:val="000F4F54"/>
    <w:rsid w:val="000F4FB5"/>
    <w:rsid w:val="000F4FD4"/>
    <w:rsid w:val="000F4FEE"/>
    <w:rsid w:val="000F5378"/>
    <w:rsid w:val="000F5413"/>
    <w:rsid w:val="000F54C8"/>
    <w:rsid w:val="000F579F"/>
    <w:rsid w:val="000F5BA8"/>
    <w:rsid w:val="000F5E0E"/>
    <w:rsid w:val="000F5E21"/>
    <w:rsid w:val="000F60C9"/>
    <w:rsid w:val="000F6103"/>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7A9"/>
    <w:rsid w:val="001048A4"/>
    <w:rsid w:val="001048AB"/>
    <w:rsid w:val="00104959"/>
    <w:rsid w:val="00104983"/>
    <w:rsid w:val="00104AF0"/>
    <w:rsid w:val="00104BDE"/>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07E2E"/>
    <w:rsid w:val="001101A8"/>
    <w:rsid w:val="0011036E"/>
    <w:rsid w:val="00110384"/>
    <w:rsid w:val="00110490"/>
    <w:rsid w:val="00110505"/>
    <w:rsid w:val="001105DB"/>
    <w:rsid w:val="00110625"/>
    <w:rsid w:val="0011068E"/>
    <w:rsid w:val="00110761"/>
    <w:rsid w:val="00110792"/>
    <w:rsid w:val="0011093C"/>
    <w:rsid w:val="0011097D"/>
    <w:rsid w:val="001109F7"/>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C6"/>
    <w:rsid w:val="001123F5"/>
    <w:rsid w:val="0011249C"/>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4AE"/>
    <w:rsid w:val="00117616"/>
    <w:rsid w:val="001177B9"/>
    <w:rsid w:val="001177FD"/>
    <w:rsid w:val="00117803"/>
    <w:rsid w:val="00117906"/>
    <w:rsid w:val="0011791F"/>
    <w:rsid w:val="001179D3"/>
    <w:rsid w:val="00117A66"/>
    <w:rsid w:val="00117A9A"/>
    <w:rsid w:val="00117B29"/>
    <w:rsid w:val="00117B38"/>
    <w:rsid w:val="00117C0D"/>
    <w:rsid w:val="00117C72"/>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89C"/>
    <w:rsid w:val="00121A6B"/>
    <w:rsid w:val="00121BA4"/>
    <w:rsid w:val="00121BC8"/>
    <w:rsid w:val="00121DE3"/>
    <w:rsid w:val="00121E1C"/>
    <w:rsid w:val="00121EAA"/>
    <w:rsid w:val="00121FA2"/>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138"/>
    <w:rsid w:val="00124278"/>
    <w:rsid w:val="00124432"/>
    <w:rsid w:val="0012451F"/>
    <w:rsid w:val="00124578"/>
    <w:rsid w:val="001245C9"/>
    <w:rsid w:val="001245D3"/>
    <w:rsid w:val="001248E9"/>
    <w:rsid w:val="00124A2C"/>
    <w:rsid w:val="00124A32"/>
    <w:rsid w:val="00124A53"/>
    <w:rsid w:val="00124C85"/>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895"/>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7A"/>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659"/>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5E2"/>
    <w:rsid w:val="001427BD"/>
    <w:rsid w:val="001429C3"/>
    <w:rsid w:val="00142A0E"/>
    <w:rsid w:val="00142AA7"/>
    <w:rsid w:val="00143017"/>
    <w:rsid w:val="0014301D"/>
    <w:rsid w:val="00143118"/>
    <w:rsid w:val="00143142"/>
    <w:rsid w:val="0014336D"/>
    <w:rsid w:val="001433C3"/>
    <w:rsid w:val="0014369C"/>
    <w:rsid w:val="00143811"/>
    <w:rsid w:val="00143867"/>
    <w:rsid w:val="001438C3"/>
    <w:rsid w:val="001439C8"/>
    <w:rsid w:val="00143A46"/>
    <w:rsid w:val="00143B63"/>
    <w:rsid w:val="00143D43"/>
    <w:rsid w:val="00143DD7"/>
    <w:rsid w:val="001440E7"/>
    <w:rsid w:val="00144272"/>
    <w:rsid w:val="0014453F"/>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0A"/>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6E"/>
    <w:rsid w:val="00157DAB"/>
    <w:rsid w:val="00157EA1"/>
    <w:rsid w:val="00157FB6"/>
    <w:rsid w:val="00160023"/>
    <w:rsid w:val="001600A2"/>
    <w:rsid w:val="00160172"/>
    <w:rsid w:val="001602D5"/>
    <w:rsid w:val="0016033C"/>
    <w:rsid w:val="00160536"/>
    <w:rsid w:val="001605A7"/>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26"/>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1D"/>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547"/>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A03"/>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4"/>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6B1"/>
    <w:rsid w:val="001817AA"/>
    <w:rsid w:val="001819B9"/>
    <w:rsid w:val="00181AC8"/>
    <w:rsid w:val="00181B76"/>
    <w:rsid w:val="00181B82"/>
    <w:rsid w:val="00181BBF"/>
    <w:rsid w:val="00181C6F"/>
    <w:rsid w:val="00181CD5"/>
    <w:rsid w:val="00181D4D"/>
    <w:rsid w:val="00181DC0"/>
    <w:rsid w:val="00181E8E"/>
    <w:rsid w:val="00181F48"/>
    <w:rsid w:val="0018207B"/>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6E"/>
    <w:rsid w:val="001861FC"/>
    <w:rsid w:val="0018626D"/>
    <w:rsid w:val="00186392"/>
    <w:rsid w:val="001863E7"/>
    <w:rsid w:val="00186467"/>
    <w:rsid w:val="00186520"/>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9D"/>
    <w:rsid w:val="00191D85"/>
    <w:rsid w:val="00191E8D"/>
    <w:rsid w:val="00191ED2"/>
    <w:rsid w:val="00191F10"/>
    <w:rsid w:val="00191F50"/>
    <w:rsid w:val="00191F76"/>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2F"/>
    <w:rsid w:val="00192D69"/>
    <w:rsid w:val="00192EF4"/>
    <w:rsid w:val="00192F12"/>
    <w:rsid w:val="00192F19"/>
    <w:rsid w:val="00193028"/>
    <w:rsid w:val="00193113"/>
    <w:rsid w:val="001932D0"/>
    <w:rsid w:val="001932E5"/>
    <w:rsid w:val="0019331D"/>
    <w:rsid w:val="001933A0"/>
    <w:rsid w:val="001933A4"/>
    <w:rsid w:val="001934B1"/>
    <w:rsid w:val="001937BF"/>
    <w:rsid w:val="00193837"/>
    <w:rsid w:val="001938A8"/>
    <w:rsid w:val="00193CCA"/>
    <w:rsid w:val="00193D50"/>
    <w:rsid w:val="00194056"/>
    <w:rsid w:val="0019415D"/>
    <w:rsid w:val="00194312"/>
    <w:rsid w:val="0019434D"/>
    <w:rsid w:val="00194362"/>
    <w:rsid w:val="001943DD"/>
    <w:rsid w:val="00194586"/>
    <w:rsid w:val="00194668"/>
    <w:rsid w:val="00194696"/>
    <w:rsid w:val="00194700"/>
    <w:rsid w:val="001948A4"/>
    <w:rsid w:val="00194B9B"/>
    <w:rsid w:val="00194C9D"/>
    <w:rsid w:val="00194CC2"/>
    <w:rsid w:val="00194D7B"/>
    <w:rsid w:val="00195104"/>
    <w:rsid w:val="00195239"/>
    <w:rsid w:val="001952FA"/>
    <w:rsid w:val="00195452"/>
    <w:rsid w:val="001955A0"/>
    <w:rsid w:val="0019577B"/>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D60"/>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7EC"/>
    <w:rsid w:val="001A3800"/>
    <w:rsid w:val="001A39C2"/>
    <w:rsid w:val="001A39DF"/>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57"/>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84"/>
    <w:rsid w:val="001C06A6"/>
    <w:rsid w:val="001C071B"/>
    <w:rsid w:val="001C078C"/>
    <w:rsid w:val="001C07A6"/>
    <w:rsid w:val="001C081E"/>
    <w:rsid w:val="001C0B4A"/>
    <w:rsid w:val="001C0B8C"/>
    <w:rsid w:val="001C0DAC"/>
    <w:rsid w:val="001C0E81"/>
    <w:rsid w:val="001C0EE7"/>
    <w:rsid w:val="001C0F3D"/>
    <w:rsid w:val="001C0F4A"/>
    <w:rsid w:val="001C112E"/>
    <w:rsid w:val="001C1472"/>
    <w:rsid w:val="001C14DA"/>
    <w:rsid w:val="001C183C"/>
    <w:rsid w:val="001C194F"/>
    <w:rsid w:val="001C19D6"/>
    <w:rsid w:val="001C1BCF"/>
    <w:rsid w:val="001C1C8E"/>
    <w:rsid w:val="001C1D06"/>
    <w:rsid w:val="001C1E1C"/>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3D5"/>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4D4"/>
    <w:rsid w:val="001C7595"/>
    <w:rsid w:val="001C7753"/>
    <w:rsid w:val="001C779A"/>
    <w:rsid w:val="001C780D"/>
    <w:rsid w:val="001C78A4"/>
    <w:rsid w:val="001C78E5"/>
    <w:rsid w:val="001C7984"/>
    <w:rsid w:val="001C7AC9"/>
    <w:rsid w:val="001C7EB8"/>
    <w:rsid w:val="001C7EBB"/>
    <w:rsid w:val="001D0116"/>
    <w:rsid w:val="001D026B"/>
    <w:rsid w:val="001D032E"/>
    <w:rsid w:val="001D0394"/>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9"/>
    <w:rsid w:val="001D14CF"/>
    <w:rsid w:val="001D1649"/>
    <w:rsid w:val="001D1741"/>
    <w:rsid w:val="001D1848"/>
    <w:rsid w:val="001D184D"/>
    <w:rsid w:val="001D1A08"/>
    <w:rsid w:val="001D1A54"/>
    <w:rsid w:val="001D1AC9"/>
    <w:rsid w:val="001D1B4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95E"/>
    <w:rsid w:val="001D3AB7"/>
    <w:rsid w:val="001D3C65"/>
    <w:rsid w:val="001D3C6F"/>
    <w:rsid w:val="001D3D06"/>
    <w:rsid w:val="001D3D0C"/>
    <w:rsid w:val="001D4131"/>
    <w:rsid w:val="001D4354"/>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1A"/>
    <w:rsid w:val="001E603B"/>
    <w:rsid w:val="001E6057"/>
    <w:rsid w:val="001E6108"/>
    <w:rsid w:val="001E61F5"/>
    <w:rsid w:val="001E6369"/>
    <w:rsid w:val="001E63DE"/>
    <w:rsid w:val="001E6422"/>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AF2"/>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32A"/>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A26"/>
    <w:rsid w:val="001F7C98"/>
    <w:rsid w:val="001F7CB3"/>
    <w:rsid w:val="001F7DB5"/>
    <w:rsid w:val="001F7ECA"/>
    <w:rsid w:val="001F7F17"/>
    <w:rsid w:val="001F7FC3"/>
    <w:rsid w:val="001F7FF7"/>
    <w:rsid w:val="00200139"/>
    <w:rsid w:val="002002B7"/>
    <w:rsid w:val="00200344"/>
    <w:rsid w:val="00200358"/>
    <w:rsid w:val="002003C3"/>
    <w:rsid w:val="0020048A"/>
    <w:rsid w:val="0020052B"/>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63"/>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71"/>
    <w:rsid w:val="002107D3"/>
    <w:rsid w:val="00210966"/>
    <w:rsid w:val="0021096E"/>
    <w:rsid w:val="00210ADA"/>
    <w:rsid w:val="00210C65"/>
    <w:rsid w:val="00210D51"/>
    <w:rsid w:val="00210E63"/>
    <w:rsid w:val="00211044"/>
    <w:rsid w:val="002111E3"/>
    <w:rsid w:val="00211216"/>
    <w:rsid w:val="00211351"/>
    <w:rsid w:val="002114E6"/>
    <w:rsid w:val="002118A8"/>
    <w:rsid w:val="00211B6E"/>
    <w:rsid w:val="00211BDC"/>
    <w:rsid w:val="00211C6F"/>
    <w:rsid w:val="00211CB8"/>
    <w:rsid w:val="00211D5E"/>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0E"/>
    <w:rsid w:val="002138FF"/>
    <w:rsid w:val="00213998"/>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BF"/>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07"/>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6FC3"/>
    <w:rsid w:val="00227126"/>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29"/>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4C8"/>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551"/>
    <w:rsid w:val="00252741"/>
    <w:rsid w:val="0025275D"/>
    <w:rsid w:val="002527FF"/>
    <w:rsid w:val="00252B6C"/>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914"/>
    <w:rsid w:val="00254924"/>
    <w:rsid w:val="00254AC7"/>
    <w:rsid w:val="00254C9F"/>
    <w:rsid w:val="00254D64"/>
    <w:rsid w:val="00254DE2"/>
    <w:rsid w:val="00254E99"/>
    <w:rsid w:val="002550EE"/>
    <w:rsid w:val="00255143"/>
    <w:rsid w:val="002552E5"/>
    <w:rsid w:val="00255313"/>
    <w:rsid w:val="0025531D"/>
    <w:rsid w:val="0025535B"/>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384"/>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6FC5"/>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1D"/>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0FC6"/>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2A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E"/>
    <w:rsid w:val="002A0737"/>
    <w:rsid w:val="002A0884"/>
    <w:rsid w:val="002A08A0"/>
    <w:rsid w:val="002A09E0"/>
    <w:rsid w:val="002A0A09"/>
    <w:rsid w:val="002A0EB6"/>
    <w:rsid w:val="002A0F0A"/>
    <w:rsid w:val="002A1086"/>
    <w:rsid w:val="002A10C2"/>
    <w:rsid w:val="002A1121"/>
    <w:rsid w:val="002A1447"/>
    <w:rsid w:val="002A1480"/>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ADD"/>
    <w:rsid w:val="002A3B64"/>
    <w:rsid w:val="002A3B86"/>
    <w:rsid w:val="002A3C1C"/>
    <w:rsid w:val="002A3C5D"/>
    <w:rsid w:val="002A3D47"/>
    <w:rsid w:val="002A3E42"/>
    <w:rsid w:val="002A3EB6"/>
    <w:rsid w:val="002A4172"/>
    <w:rsid w:val="002A41B4"/>
    <w:rsid w:val="002A41E8"/>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5B"/>
    <w:rsid w:val="002A5BAF"/>
    <w:rsid w:val="002A5C29"/>
    <w:rsid w:val="002A5E47"/>
    <w:rsid w:val="002A5E97"/>
    <w:rsid w:val="002A60E5"/>
    <w:rsid w:val="002A60EF"/>
    <w:rsid w:val="002A60FC"/>
    <w:rsid w:val="002A612F"/>
    <w:rsid w:val="002A63A5"/>
    <w:rsid w:val="002A6411"/>
    <w:rsid w:val="002A65BA"/>
    <w:rsid w:val="002A65CB"/>
    <w:rsid w:val="002A6818"/>
    <w:rsid w:val="002A701B"/>
    <w:rsid w:val="002A730E"/>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1236"/>
    <w:rsid w:val="002B124A"/>
    <w:rsid w:val="002B128A"/>
    <w:rsid w:val="002B1316"/>
    <w:rsid w:val="002B1341"/>
    <w:rsid w:val="002B14EE"/>
    <w:rsid w:val="002B15C5"/>
    <w:rsid w:val="002B1639"/>
    <w:rsid w:val="002B165D"/>
    <w:rsid w:val="002B1A69"/>
    <w:rsid w:val="002B1C01"/>
    <w:rsid w:val="002B1C14"/>
    <w:rsid w:val="002B1D9B"/>
    <w:rsid w:val="002B1E17"/>
    <w:rsid w:val="002B1E39"/>
    <w:rsid w:val="002B1E82"/>
    <w:rsid w:val="002B1F15"/>
    <w:rsid w:val="002B200B"/>
    <w:rsid w:val="002B2088"/>
    <w:rsid w:val="002B214A"/>
    <w:rsid w:val="002B214B"/>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12D"/>
    <w:rsid w:val="002C22C8"/>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9E3"/>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27"/>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109"/>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424"/>
    <w:rsid w:val="002E55C7"/>
    <w:rsid w:val="002E57D7"/>
    <w:rsid w:val="002E58F8"/>
    <w:rsid w:val="002E59BA"/>
    <w:rsid w:val="002E5A23"/>
    <w:rsid w:val="002E5B37"/>
    <w:rsid w:val="002E5BE0"/>
    <w:rsid w:val="002E5CD3"/>
    <w:rsid w:val="002E5D1C"/>
    <w:rsid w:val="002E5D32"/>
    <w:rsid w:val="002E5E17"/>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B9C"/>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8A8"/>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8A1"/>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265"/>
    <w:rsid w:val="003063F9"/>
    <w:rsid w:val="00306583"/>
    <w:rsid w:val="00306605"/>
    <w:rsid w:val="003067E9"/>
    <w:rsid w:val="003068C1"/>
    <w:rsid w:val="00306956"/>
    <w:rsid w:val="0030699B"/>
    <w:rsid w:val="003069DB"/>
    <w:rsid w:val="00306B0E"/>
    <w:rsid w:val="00306C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A14"/>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A7"/>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4048"/>
    <w:rsid w:val="003141B3"/>
    <w:rsid w:val="003143B6"/>
    <w:rsid w:val="003143BC"/>
    <w:rsid w:val="0031444A"/>
    <w:rsid w:val="00314600"/>
    <w:rsid w:val="00314AAB"/>
    <w:rsid w:val="00314AC8"/>
    <w:rsid w:val="00314B83"/>
    <w:rsid w:val="00314D77"/>
    <w:rsid w:val="00314D86"/>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4EF7"/>
    <w:rsid w:val="00325117"/>
    <w:rsid w:val="003251A9"/>
    <w:rsid w:val="00325332"/>
    <w:rsid w:val="003253C8"/>
    <w:rsid w:val="003253E6"/>
    <w:rsid w:val="00325417"/>
    <w:rsid w:val="003254EB"/>
    <w:rsid w:val="003254EE"/>
    <w:rsid w:val="00325533"/>
    <w:rsid w:val="00325837"/>
    <w:rsid w:val="00325924"/>
    <w:rsid w:val="00325A43"/>
    <w:rsid w:val="00325A9A"/>
    <w:rsid w:val="00325AF2"/>
    <w:rsid w:val="00325B91"/>
    <w:rsid w:val="00325BE7"/>
    <w:rsid w:val="00325E45"/>
    <w:rsid w:val="00325E94"/>
    <w:rsid w:val="00326010"/>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7B"/>
    <w:rsid w:val="00333128"/>
    <w:rsid w:val="00333164"/>
    <w:rsid w:val="00333191"/>
    <w:rsid w:val="003331B2"/>
    <w:rsid w:val="003331F0"/>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18"/>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5F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F"/>
    <w:rsid w:val="003460E7"/>
    <w:rsid w:val="00346170"/>
    <w:rsid w:val="0034624A"/>
    <w:rsid w:val="0034664F"/>
    <w:rsid w:val="0034671C"/>
    <w:rsid w:val="00346815"/>
    <w:rsid w:val="003469D3"/>
    <w:rsid w:val="00346A4B"/>
    <w:rsid w:val="00346CD5"/>
    <w:rsid w:val="00346DC0"/>
    <w:rsid w:val="00346E18"/>
    <w:rsid w:val="00346E8D"/>
    <w:rsid w:val="00346F1E"/>
    <w:rsid w:val="00346FBC"/>
    <w:rsid w:val="00346FCC"/>
    <w:rsid w:val="00346FE7"/>
    <w:rsid w:val="003471E2"/>
    <w:rsid w:val="00347329"/>
    <w:rsid w:val="00347388"/>
    <w:rsid w:val="0034739C"/>
    <w:rsid w:val="003473C0"/>
    <w:rsid w:val="003473C7"/>
    <w:rsid w:val="0034745D"/>
    <w:rsid w:val="00347460"/>
    <w:rsid w:val="00347599"/>
    <w:rsid w:val="0034759E"/>
    <w:rsid w:val="00347628"/>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17E"/>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0E"/>
    <w:rsid w:val="003649E1"/>
    <w:rsid w:val="00364A67"/>
    <w:rsid w:val="00364A93"/>
    <w:rsid w:val="00364AFF"/>
    <w:rsid w:val="00364C19"/>
    <w:rsid w:val="00364D04"/>
    <w:rsid w:val="00364D21"/>
    <w:rsid w:val="00364E01"/>
    <w:rsid w:val="00365094"/>
    <w:rsid w:val="00365185"/>
    <w:rsid w:val="00365235"/>
    <w:rsid w:val="00365289"/>
    <w:rsid w:val="003652B8"/>
    <w:rsid w:val="00365405"/>
    <w:rsid w:val="003655EF"/>
    <w:rsid w:val="00365671"/>
    <w:rsid w:val="003657F1"/>
    <w:rsid w:val="00365848"/>
    <w:rsid w:val="0036598D"/>
    <w:rsid w:val="00365993"/>
    <w:rsid w:val="0036599D"/>
    <w:rsid w:val="003659F7"/>
    <w:rsid w:val="00365A70"/>
    <w:rsid w:val="00365B96"/>
    <w:rsid w:val="00365CAB"/>
    <w:rsid w:val="00366295"/>
    <w:rsid w:val="003662A1"/>
    <w:rsid w:val="00366446"/>
    <w:rsid w:val="003665D8"/>
    <w:rsid w:val="003666BA"/>
    <w:rsid w:val="003667F3"/>
    <w:rsid w:val="00366BA6"/>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0A"/>
    <w:rsid w:val="00367AA9"/>
    <w:rsid w:val="00367B14"/>
    <w:rsid w:val="00367CA2"/>
    <w:rsid w:val="00367EB2"/>
    <w:rsid w:val="00370241"/>
    <w:rsid w:val="00370247"/>
    <w:rsid w:val="003702AA"/>
    <w:rsid w:val="00370410"/>
    <w:rsid w:val="00370490"/>
    <w:rsid w:val="003704BD"/>
    <w:rsid w:val="00370560"/>
    <w:rsid w:val="0037078F"/>
    <w:rsid w:val="003707C9"/>
    <w:rsid w:val="00370A1A"/>
    <w:rsid w:val="00370D25"/>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DC"/>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8B4"/>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A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3B"/>
    <w:rsid w:val="00384FFC"/>
    <w:rsid w:val="00385175"/>
    <w:rsid w:val="0038517B"/>
    <w:rsid w:val="003851CD"/>
    <w:rsid w:val="00385280"/>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4D"/>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3E"/>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8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7AB"/>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B9"/>
    <w:rsid w:val="003A72D0"/>
    <w:rsid w:val="003A73B9"/>
    <w:rsid w:val="003A7447"/>
    <w:rsid w:val="003A746F"/>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D28"/>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517"/>
    <w:rsid w:val="003B7547"/>
    <w:rsid w:val="003B7591"/>
    <w:rsid w:val="003B763B"/>
    <w:rsid w:val="003B7856"/>
    <w:rsid w:val="003B7909"/>
    <w:rsid w:val="003B7A47"/>
    <w:rsid w:val="003B7B25"/>
    <w:rsid w:val="003B7B2F"/>
    <w:rsid w:val="003B7C5C"/>
    <w:rsid w:val="003B7D31"/>
    <w:rsid w:val="003B7E77"/>
    <w:rsid w:val="003B7E7F"/>
    <w:rsid w:val="003B7F1D"/>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1E8"/>
    <w:rsid w:val="003C139D"/>
    <w:rsid w:val="003C1426"/>
    <w:rsid w:val="003C1571"/>
    <w:rsid w:val="003C15A6"/>
    <w:rsid w:val="003C15C8"/>
    <w:rsid w:val="003C15F0"/>
    <w:rsid w:val="003C1603"/>
    <w:rsid w:val="003C175D"/>
    <w:rsid w:val="003C17EC"/>
    <w:rsid w:val="003C187C"/>
    <w:rsid w:val="003C192C"/>
    <w:rsid w:val="003C1A36"/>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6FA"/>
    <w:rsid w:val="003C27A2"/>
    <w:rsid w:val="003C2842"/>
    <w:rsid w:val="003C2ADB"/>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21"/>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16C"/>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A6"/>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B3"/>
    <w:rsid w:val="003D53E5"/>
    <w:rsid w:val="003D540D"/>
    <w:rsid w:val="003D5426"/>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3F3"/>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3FDB"/>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84"/>
    <w:rsid w:val="0040299F"/>
    <w:rsid w:val="004029B9"/>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52"/>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7AE"/>
    <w:rsid w:val="004148C1"/>
    <w:rsid w:val="004148E6"/>
    <w:rsid w:val="00414911"/>
    <w:rsid w:val="00414A34"/>
    <w:rsid w:val="00414B24"/>
    <w:rsid w:val="00414C2B"/>
    <w:rsid w:val="00414C63"/>
    <w:rsid w:val="00414CA9"/>
    <w:rsid w:val="00414D17"/>
    <w:rsid w:val="00414D2D"/>
    <w:rsid w:val="00414E53"/>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7D7"/>
    <w:rsid w:val="00420825"/>
    <w:rsid w:val="004208DC"/>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78"/>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E54"/>
    <w:rsid w:val="00422E67"/>
    <w:rsid w:val="00422F85"/>
    <w:rsid w:val="00423000"/>
    <w:rsid w:val="00423239"/>
    <w:rsid w:val="0042323D"/>
    <w:rsid w:val="004234D4"/>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96"/>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4F4"/>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2D5"/>
    <w:rsid w:val="0043339B"/>
    <w:rsid w:val="00433701"/>
    <w:rsid w:val="00433995"/>
    <w:rsid w:val="00433A67"/>
    <w:rsid w:val="00433E57"/>
    <w:rsid w:val="00434066"/>
    <w:rsid w:val="00434092"/>
    <w:rsid w:val="00434326"/>
    <w:rsid w:val="004343B6"/>
    <w:rsid w:val="0043456A"/>
    <w:rsid w:val="00434590"/>
    <w:rsid w:val="004348B8"/>
    <w:rsid w:val="00434957"/>
    <w:rsid w:val="0043495A"/>
    <w:rsid w:val="00434973"/>
    <w:rsid w:val="004349C2"/>
    <w:rsid w:val="004349D9"/>
    <w:rsid w:val="00434A01"/>
    <w:rsid w:val="00434A5F"/>
    <w:rsid w:val="00434B55"/>
    <w:rsid w:val="00434C25"/>
    <w:rsid w:val="00434EEA"/>
    <w:rsid w:val="00434FE4"/>
    <w:rsid w:val="004350B9"/>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7C"/>
    <w:rsid w:val="004407C4"/>
    <w:rsid w:val="00440926"/>
    <w:rsid w:val="0044092D"/>
    <w:rsid w:val="00440957"/>
    <w:rsid w:val="00440963"/>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47"/>
    <w:rsid w:val="004465E5"/>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B8"/>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8BB"/>
    <w:rsid w:val="00456921"/>
    <w:rsid w:val="004569C2"/>
    <w:rsid w:val="00456A20"/>
    <w:rsid w:val="00456A5F"/>
    <w:rsid w:val="00456B1E"/>
    <w:rsid w:val="00456B3A"/>
    <w:rsid w:val="00456BCD"/>
    <w:rsid w:val="00456C0C"/>
    <w:rsid w:val="00456C1B"/>
    <w:rsid w:val="00456D77"/>
    <w:rsid w:val="00457072"/>
    <w:rsid w:val="004573C7"/>
    <w:rsid w:val="00457541"/>
    <w:rsid w:val="004575E2"/>
    <w:rsid w:val="00457607"/>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98A"/>
    <w:rsid w:val="00462A5D"/>
    <w:rsid w:val="00462A69"/>
    <w:rsid w:val="00462ABF"/>
    <w:rsid w:val="00462C7A"/>
    <w:rsid w:val="00462E3D"/>
    <w:rsid w:val="00462E5D"/>
    <w:rsid w:val="00463084"/>
    <w:rsid w:val="00463088"/>
    <w:rsid w:val="004633ED"/>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440"/>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6D5"/>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90"/>
    <w:rsid w:val="00474DCC"/>
    <w:rsid w:val="00475063"/>
    <w:rsid w:val="0047533D"/>
    <w:rsid w:val="00475529"/>
    <w:rsid w:val="004755EB"/>
    <w:rsid w:val="00475608"/>
    <w:rsid w:val="00475863"/>
    <w:rsid w:val="004758EB"/>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0A1"/>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7B3"/>
    <w:rsid w:val="0048182E"/>
    <w:rsid w:val="00481874"/>
    <w:rsid w:val="004819ED"/>
    <w:rsid w:val="00481B53"/>
    <w:rsid w:val="00481BA4"/>
    <w:rsid w:val="00481BB5"/>
    <w:rsid w:val="00481D08"/>
    <w:rsid w:val="00481DFC"/>
    <w:rsid w:val="00481E04"/>
    <w:rsid w:val="00481F1D"/>
    <w:rsid w:val="00481F20"/>
    <w:rsid w:val="0048205C"/>
    <w:rsid w:val="00482077"/>
    <w:rsid w:val="0048209B"/>
    <w:rsid w:val="004820A8"/>
    <w:rsid w:val="0048220E"/>
    <w:rsid w:val="00482275"/>
    <w:rsid w:val="0048228C"/>
    <w:rsid w:val="004822C8"/>
    <w:rsid w:val="0048265E"/>
    <w:rsid w:val="0048276A"/>
    <w:rsid w:val="00482885"/>
    <w:rsid w:val="00482887"/>
    <w:rsid w:val="00482B71"/>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DA0"/>
    <w:rsid w:val="00484E8B"/>
    <w:rsid w:val="00484E94"/>
    <w:rsid w:val="00484FE1"/>
    <w:rsid w:val="00484FF2"/>
    <w:rsid w:val="0048504D"/>
    <w:rsid w:val="0048512D"/>
    <w:rsid w:val="0048533E"/>
    <w:rsid w:val="00485411"/>
    <w:rsid w:val="004854AF"/>
    <w:rsid w:val="0048553E"/>
    <w:rsid w:val="00485692"/>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40"/>
    <w:rsid w:val="004902C3"/>
    <w:rsid w:val="004903B5"/>
    <w:rsid w:val="0049057E"/>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65B"/>
    <w:rsid w:val="00494702"/>
    <w:rsid w:val="00494715"/>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415"/>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40F"/>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6CE"/>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82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85"/>
    <w:rsid w:val="004B50A6"/>
    <w:rsid w:val="004B5174"/>
    <w:rsid w:val="004B51E7"/>
    <w:rsid w:val="004B5289"/>
    <w:rsid w:val="004B53D2"/>
    <w:rsid w:val="004B548B"/>
    <w:rsid w:val="004B5650"/>
    <w:rsid w:val="004B5979"/>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30"/>
    <w:rsid w:val="004C1C28"/>
    <w:rsid w:val="004C1EC5"/>
    <w:rsid w:val="004C1F8A"/>
    <w:rsid w:val="004C20D9"/>
    <w:rsid w:val="004C21BA"/>
    <w:rsid w:val="004C2415"/>
    <w:rsid w:val="004C2427"/>
    <w:rsid w:val="004C25EC"/>
    <w:rsid w:val="004C2643"/>
    <w:rsid w:val="004C2656"/>
    <w:rsid w:val="004C26E4"/>
    <w:rsid w:val="004C27DE"/>
    <w:rsid w:val="004C2831"/>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022"/>
    <w:rsid w:val="004C4392"/>
    <w:rsid w:val="004C4426"/>
    <w:rsid w:val="004C461F"/>
    <w:rsid w:val="004C46B5"/>
    <w:rsid w:val="004C4736"/>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4A"/>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70"/>
    <w:rsid w:val="004D4D90"/>
    <w:rsid w:val="004D4F71"/>
    <w:rsid w:val="004D4FA5"/>
    <w:rsid w:val="004D5035"/>
    <w:rsid w:val="004D5396"/>
    <w:rsid w:val="004D53E2"/>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5FD"/>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AE4"/>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6"/>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9D8"/>
    <w:rsid w:val="004E6D06"/>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7F3"/>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19"/>
    <w:rsid w:val="005035B7"/>
    <w:rsid w:val="00503651"/>
    <w:rsid w:val="00503976"/>
    <w:rsid w:val="00503A16"/>
    <w:rsid w:val="00503A39"/>
    <w:rsid w:val="00503AFD"/>
    <w:rsid w:val="00503B1F"/>
    <w:rsid w:val="00503E3C"/>
    <w:rsid w:val="00503EC9"/>
    <w:rsid w:val="00503FAA"/>
    <w:rsid w:val="00504152"/>
    <w:rsid w:val="0050431C"/>
    <w:rsid w:val="005043F0"/>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D12"/>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FD"/>
    <w:rsid w:val="005137C1"/>
    <w:rsid w:val="00513955"/>
    <w:rsid w:val="0051395C"/>
    <w:rsid w:val="0051396A"/>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1F2"/>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22F"/>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2B9"/>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DF6"/>
    <w:rsid w:val="00542FC6"/>
    <w:rsid w:val="00542FCB"/>
    <w:rsid w:val="005430BA"/>
    <w:rsid w:val="00543199"/>
    <w:rsid w:val="005431FF"/>
    <w:rsid w:val="00543226"/>
    <w:rsid w:val="005432A6"/>
    <w:rsid w:val="0054339A"/>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BD0"/>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327"/>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54E"/>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69B"/>
    <w:rsid w:val="0055471C"/>
    <w:rsid w:val="0055487A"/>
    <w:rsid w:val="00554B1F"/>
    <w:rsid w:val="00554D22"/>
    <w:rsid w:val="00554D87"/>
    <w:rsid w:val="00554E79"/>
    <w:rsid w:val="00554EE3"/>
    <w:rsid w:val="00554F53"/>
    <w:rsid w:val="00554F73"/>
    <w:rsid w:val="00554FAB"/>
    <w:rsid w:val="0055502C"/>
    <w:rsid w:val="005550BD"/>
    <w:rsid w:val="005551AC"/>
    <w:rsid w:val="0055522D"/>
    <w:rsid w:val="00555261"/>
    <w:rsid w:val="005552FB"/>
    <w:rsid w:val="0055531E"/>
    <w:rsid w:val="0055543B"/>
    <w:rsid w:val="005556A7"/>
    <w:rsid w:val="0055570C"/>
    <w:rsid w:val="00555794"/>
    <w:rsid w:val="00555A11"/>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12"/>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3D2"/>
    <w:rsid w:val="005624A2"/>
    <w:rsid w:val="0056256B"/>
    <w:rsid w:val="00562591"/>
    <w:rsid w:val="00562784"/>
    <w:rsid w:val="0056288E"/>
    <w:rsid w:val="00562A99"/>
    <w:rsid w:val="00562B23"/>
    <w:rsid w:val="00562C32"/>
    <w:rsid w:val="00562CEB"/>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C8"/>
    <w:rsid w:val="00563F17"/>
    <w:rsid w:val="00563FAA"/>
    <w:rsid w:val="005642C7"/>
    <w:rsid w:val="00564352"/>
    <w:rsid w:val="00564703"/>
    <w:rsid w:val="00564885"/>
    <w:rsid w:val="00564982"/>
    <w:rsid w:val="00564A06"/>
    <w:rsid w:val="00564A75"/>
    <w:rsid w:val="00564BA7"/>
    <w:rsid w:val="00564C72"/>
    <w:rsid w:val="00564C7A"/>
    <w:rsid w:val="00564CEB"/>
    <w:rsid w:val="00564E70"/>
    <w:rsid w:val="00564FC4"/>
    <w:rsid w:val="005650AB"/>
    <w:rsid w:val="005651FD"/>
    <w:rsid w:val="00565231"/>
    <w:rsid w:val="005653BB"/>
    <w:rsid w:val="00565800"/>
    <w:rsid w:val="0056587A"/>
    <w:rsid w:val="0056588D"/>
    <w:rsid w:val="00565952"/>
    <w:rsid w:val="00565ACD"/>
    <w:rsid w:val="00565AE1"/>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70"/>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A29"/>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5A"/>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182"/>
    <w:rsid w:val="00580248"/>
    <w:rsid w:val="00580455"/>
    <w:rsid w:val="00580629"/>
    <w:rsid w:val="0058062C"/>
    <w:rsid w:val="00580C22"/>
    <w:rsid w:val="00580D2C"/>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07"/>
    <w:rsid w:val="005831B7"/>
    <w:rsid w:val="00583293"/>
    <w:rsid w:val="0058334A"/>
    <w:rsid w:val="005835E0"/>
    <w:rsid w:val="00583609"/>
    <w:rsid w:val="00583B18"/>
    <w:rsid w:val="00583D9A"/>
    <w:rsid w:val="00583DB1"/>
    <w:rsid w:val="00583DF3"/>
    <w:rsid w:val="00583FA4"/>
    <w:rsid w:val="00583FF9"/>
    <w:rsid w:val="0058409C"/>
    <w:rsid w:val="005840BE"/>
    <w:rsid w:val="005840FC"/>
    <w:rsid w:val="0058410D"/>
    <w:rsid w:val="00584298"/>
    <w:rsid w:val="005842ED"/>
    <w:rsid w:val="005842F3"/>
    <w:rsid w:val="005843C4"/>
    <w:rsid w:val="0058441E"/>
    <w:rsid w:val="005844E8"/>
    <w:rsid w:val="005844F9"/>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AEA"/>
    <w:rsid w:val="00585B19"/>
    <w:rsid w:val="00585BE0"/>
    <w:rsid w:val="00585E46"/>
    <w:rsid w:val="00585E84"/>
    <w:rsid w:val="0058615B"/>
    <w:rsid w:val="005861A4"/>
    <w:rsid w:val="005862F4"/>
    <w:rsid w:val="005863EA"/>
    <w:rsid w:val="00586427"/>
    <w:rsid w:val="00586461"/>
    <w:rsid w:val="005868EB"/>
    <w:rsid w:val="00586913"/>
    <w:rsid w:val="00586B23"/>
    <w:rsid w:val="00586C61"/>
    <w:rsid w:val="00586CDF"/>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9BD"/>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16"/>
    <w:rsid w:val="00593C6F"/>
    <w:rsid w:val="00593D52"/>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AC"/>
    <w:rsid w:val="005952DD"/>
    <w:rsid w:val="0059534B"/>
    <w:rsid w:val="005953A6"/>
    <w:rsid w:val="0059545D"/>
    <w:rsid w:val="00595463"/>
    <w:rsid w:val="00595551"/>
    <w:rsid w:val="0059556B"/>
    <w:rsid w:val="00595663"/>
    <w:rsid w:val="0059578F"/>
    <w:rsid w:val="005957AC"/>
    <w:rsid w:val="0059583E"/>
    <w:rsid w:val="005959C1"/>
    <w:rsid w:val="00595B7A"/>
    <w:rsid w:val="00595C2A"/>
    <w:rsid w:val="00595EA0"/>
    <w:rsid w:val="00595F9B"/>
    <w:rsid w:val="00596075"/>
    <w:rsid w:val="00596361"/>
    <w:rsid w:val="005963C9"/>
    <w:rsid w:val="00596473"/>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5A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00"/>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32F"/>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7C8"/>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6B6"/>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5E9"/>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2E"/>
    <w:rsid w:val="005C5450"/>
    <w:rsid w:val="005C546D"/>
    <w:rsid w:val="005C54E3"/>
    <w:rsid w:val="005C5500"/>
    <w:rsid w:val="005C598B"/>
    <w:rsid w:val="005C59E6"/>
    <w:rsid w:val="005C5C93"/>
    <w:rsid w:val="005C5DE5"/>
    <w:rsid w:val="005C5DF6"/>
    <w:rsid w:val="005C5EC4"/>
    <w:rsid w:val="005C607F"/>
    <w:rsid w:val="005C622C"/>
    <w:rsid w:val="005C63CD"/>
    <w:rsid w:val="005C63E9"/>
    <w:rsid w:val="005C6484"/>
    <w:rsid w:val="005C6584"/>
    <w:rsid w:val="005C67D2"/>
    <w:rsid w:val="005C67D4"/>
    <w:rsid w:val="005C6804"/>
    <w:rsid w:val="005C680A"/>
    <w:rsid w:val="005C6A92"/>
    <w:rsid w:val="005C6C00"/>
    <w:rsid w:val="005C6DE2"/>
    <w:rsid w:val="005C6EB1"/>
    <w:rsid w:val="005C6F45"/>
    <w:rsid w:val="005C6F95"/>
    <w:rsid w:val="005C6FA7"/>
    <w:rsid w:val="005C6FA8"/>
    <w:rsid w:val="005C6FC1"/>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8FB"/>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5A1"/>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1DA"/>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0B1"/>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2A"/>
    <w:rsid w:val="00604036"/>
    <w:rsid w:val="006040EE"/>
    <w:rsid w:val="006041B5"/>
    <w:rsid w:val="00604281"/>
    <w:rsid w:val="006045DD"/>
    <w:rsid w:val="0060470D"/>
    <w:rsid w:val="00604792"/>
    <w:rsid w:val="0060479B"/>
    <w:rsid w:val="006048B0"/>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A48"/>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6"/>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6F"/>
    <w:rsid w:val="00623F92"/>
    <w:rsid w:val="006241E3"/>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B7E"/>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0F8"/>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023"/>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67"/>
    <w:rsid w:val="006368DF"/>
    <w:rsid w:val="00636A2B"/>
    <w:rsid w:val="00636B1F"/>
    <w:rsid w:val="00636B46"/>
    <w:rsid w:val="00636B9D"/>
    <w:rsid w:val="00636CD1"/>
    <w:rsid w:val="00636E75"/>
    <w:rsid w:val="00636E8E"/>
    <w:rsid w:val="00637064"/>
    <w:rsid w:val="0063706E"/>
    <w:rsid w:val="00637153"/>
    <w:rsid w:val="006371E7"/>
    <w:rsid w:val="00637239"/>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43"/>
    <w:rsid w:val="006611BA"/>
    <w:rsid w:val="006612A0"/>
    <w:rsid w:val="0066135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01"/>
    <w:rsid w:val="00662987"/>
    <w:rsid w:val="006629A4"/>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07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B04"/>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5"/>
    <w:rsid w:val="0067395E"/>
    <w:rsid w:val="00673ACF"/>
    <w:rsid w:val="00673C0A"/>
    <w:rsid w:val="00673CA5"/>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C1F"/>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DB3"/>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61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8"/>
    <w:rsid w:val="00685F0F"/>
    <w:rsid w:val="00685FED"/>
    <w:rsid w:val="006860ED"/>
    <w:rsid w:val="00686156"/>
    <w:rsid w:val="0068628E"/>
    <w:rsid w:val="006862A5"/>
    <w:rsid w:val="006862F7"/>
    <w:rsid w:val="006863BF"/>
    <w:rsid w:val="00686557"/>
    <w:rsid w:val="00686661"/>
    <w:rsid w:val="00686889"/>
    <w:rsid w:val="006868F6"/>
    <w:rsid w:val="006869A4"/>
    <w:rsid w:val="006869D2"/>
    <w:rsid w:val="00686BE5"/>
    <w:rsid w:val="00686C50"/>
    <w:rsid w:val="00686D53"/>
    <w:rsid w:val="00686E63"/>
    <w:rsid w:val="006871DF"/>
    <w:rsid w:val="006871F7"/>
    <w:rsid w:val="0068723D"/>
    <w:rsid w:val="006872C5"/>
    <w:rsid w:val="00687318"/>
    <w:rsid w:val="0068755F"/>
    <w:rsid w:val="00687605"/>
    <w:rsid w:val="0068765F"/>
    <w:rsid w:val="0068788F"/>
    <w:rsid w:val="00687B84"/>
    <w:rsid w:val="00687B9B"/>
    <w:rsid w:val="00687C7E"/>
    <w:rsid w:val="00687DBB"/>
    <w:rsid w:val="00687E88"/>
    <w:rsid w:val="00687F5B"/>
    <w:rsid w:val="00687FBF"/>
    <w:rsid w:val="00690037"/>
    <w:rsid w:val="006900DB"/>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37E"/>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5E"/>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0F"/>
    <w:rsid w:val="006A5C4C"/>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92"/>
    <w:rsid w:val="006A7AAC"/>
    <w:rsid w:val="006A7ACF"/>
    <w:rsid w:val="006A7B5F"/>
    <w:rsid w:val="006A7D30"/>
    <w:rsid w:val="006A7D8C"/>
    <w:rsid w:val="006A7D95"/>
    <w:rsid w:val="006A7E6A"/>
    <w:rsid w:val="006A7EBD"/>
    <w:rsid w:val="006A7F13"/>
    <w:rsid w:val="006B004F"/>
    <w:rsid w:val="006B007D"/>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2FA"/>
    <w:rsid w:val="006B23EA"/>
    <w:rsid w:val="006B247E"/>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11E"/>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ED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7D8"/>
    <w:rsid w:val="006C0970"/>
    <w:rsid w:val="006C0AB2"/>
    <w:rsid w:val="006C0B7D"/>
    <w:rsid w:val="006C0C1A"/>
    <w:rsid w:val="006C0CB6"/>
    <w:rsid w:val="006C0D23"/>
    <w:rsid w:val="006C0DA5"/>
    <w:rsid w:val="006C0E43"/>
    <w:rsid w:val="006C0EF0"/>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375"/>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4098"/>
    <w:rsid w:val="006C416E"/>
    <w:rsid w:val="006C42A0"/>
    <w:rsid w:val="006C4317"/>
    <w:rsid w:val="006C4362"/>
    <w:rsid w:val="006C4392"/>
    <w:rsid w:val="006C4446"/>
    <w:rsid w:val="006C4576"/>
    <w:rsid w:val="006C4594"/>
    <w:rsid w:val="006C47C8"/>
    <w:rsid w:val="006C4925"/>
    <w:rsid w:val="006C4A07"/>
    <w:rsid w:val="006C4C59"/>
    <w:rsid w:val="006C4CD2"/>
    <w:rsid w:val="006C4D17"/>
    <w:rsid w:val="006C4D63"/>
    <w:rsid w:val="006C4E9C"/>
    <w:rsid w:val="006C4FA8"/>
    <w:rsid w:val="006C5047"/>
    <w:rsid w:val="006C5200"/>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81"/>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F"/>
    <w:rsid w:val="006D6D5B"/>
    <w:rsid w:val="006D6FE3"/>
    <w:rsid w:val="006D70C8"/>
    <w:rsid w:val="006D712A"/>
    <w:rsid w:val="006D7201"/>
    <w:rsid w:val="006D728C"/>
    <w:rsid w:val="006D73DF"/>
    <w:rsid w:val="006D73F3"/>
    <w:rsid w:val="006D7486"/>
    <w:rsid w:val="006D7521"/>
    <w:rsid w:val="006D7561"/>
    <w:rsid w:val="006D786A"/>
    <w:rsid w:val="006D7B0F"/>
    <w:rsid w:val="006D7D7B"/>
    <w:rsid w:val="006D7DF5"/>
    <w:rsid w:val="006D7E72"/>
    <w:rsid w:val="006D7F56"/>
    <w:rsid w:val="006E0145"/>
    <w:rsid w:val="006E01BC"/>
    <w:rsid w:val="006E028D"/>
    <w:rsid w:val="006E0483"/>
    <w:rsid w:val="006E04E0"/>
    <w:rsid w:val="006E0501"/>
    <w:rsid w:val="006E05C4"/>
    <w:rsid w:val="006E0785"/>
    <w:rsid w:val="006E08D3"/>
    <w:rsid w:val="006E0A8B"/>
    <w:rsid w:val="006E0C04"/>
    <w:rsid w:val="006E0C21"/>
    <w:rsid w:val="006E0EC6"/>
    <w:rsid w:val="006E0F41"/>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4BB"/>
    <w:rsid w:val="006E4709"/>
    <w:rsid w:val="006E4845"/>
    <w:rsid w:val="006E485E"/>
    <w:rsid w:val="006E4952"/>
    <w:rsid w:val="006E4A29"/>
    <w:rsid w:val="006E4AE5"/>
    <w:rsid w:val="006E4B54"/>
    <w:rsid w:val="006E4CC2"/>
    <w:rsid w:val="006E4EC0"/>
    <w:rsid w:val="006E5363"/>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84"/>
    <w:rsid w:val="006E7598"/>
    <w:rsid w:val="006E7697"/>
    <w:rsid w:val="006E773C"/>
    <w:rsid w:val="006E77C6"/>
    <w:rsid w:val="006E7829"/>
    <w:rsid w:val="006E798A"/>
    <w:rsid w:val="006E79EB"/>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242"/>
    <w:rsid w:val="006F35DC"/>
    <w:rsid w:val="006F3796"/>
    <w:rsid w:val="006F37DD"/>
    <w:rsid w:val="006F39D1"/>
    <w:rsid w:val="006F3BEC"/>
    <w:rsid w:val="006F3D46"/>
    <w:rsid w:val="006F3DFC"/>
    <w:rsid w:val="006F3F17"/>
    <w:rsid w:val="006F3F44"/>
    <w:rsid w:val="006F400E"/>
    <w:rsid w:val="006F4160"/>
    <w:rsid w:val="006F41A8"/>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070"/>
    <w:rsid w:val="006F715E"/>
    <w:rsid w:val="006F7419"/>
    <w:rsid w:val="006F76BD"/>
    <w:rsid w:val="006F789E"/>
    <w:rsid w:val="006F791C"/>
    <w:rsid w:val="006F7972"/>
    <w:rsid w:val="006F7A01"/>
    <w:rsid w:val="006F7A03"/>
    <w:rsid w:val="006F7A80"/>
    <w:rsid w:val="006F7B13"/>
    <w:rsid w:val="006F7B32"/>
    <w:rsid w:val="006F7EAB"/>
    <w:rsid w:val="006F7EE5"/>
    <w:rsid w:val="006F7F2A"/>
    <w:rsid w:val="00700025"/>
    <w:rsid w:val="00700072"/>
    <w:rsid w:val="00700073"/>
    <w:rsid w:val="0070018E"/>
    <w:rsid w:val="00700391"/>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4C"/>
    <w:rsid w:val="0070185E"/>
    <w:rsid w:val="007018C0"/>
    <w:rsid w:val="007019C4"/>
    <w:rsid w:val="00701AA7"/>
    <w:rsid w:val="00701AA9"/>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06"/>
    <w:rsid w:val="0070672D"/>
    <w:rsid w:val="00706873"/>
    <w:rsid w:val="007068BC"/>
    <w:rsid w:val="00706B7B"/>
    <w:rsid w:val="00706C08"/>
    <w:rsid w:val="00706E29"/>
    <w:rsid w:val="00706F9B"/>
    <w:rsid w:val="007070D0"/>
    <w:rsid w:val="0070711B"/>
    <w:rsid w:val="00707184"/>
    <w:rsid w:val="00707247"/>
    <w:rsid w:val="007072E2"/>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16"/>
    <w:rsid w:val="00711C6C"/>
    <w:rsid w:val="00711D46"/>
    <w:rsid w:val="00711E2D"/>
    <w:rsid w:val="00711ED3"/>
    <w:rsid w:val="00711F28"/>
    <w:rsid w:val="00712126"/>
    <w:rsid w:val="00712249"/>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82"/>
    <w:rsid w:val="007148A7"/>
    <w:rsid w:val="007148AA"/>
    <w:rsid w:val="007148FA"/>
    <w:rsid w:val="00714958"/>
    <w:rsid w:val="00714A89"/>
    <w:rsid w:val="00714BEF"/>
    <w:rsid w:val="00714E77"/>
    <w:rsid w:val="00714F72"/>
    <w:rsid w:val="0071506B"/>
    <w:rsid w:val="007150BC"/>
    <w:rsid w:val="0071520E"/>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1322"/>
    <w:rsid w:val="0072133A"/>
    <w:rsid w:val="00721493"/>
    <w:rsid w:val="00721591"/>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639"/>
    <w:rsid w:val="007237C3"/>
    <w:rsid w:val="00723818"/>
    <w:rsid w:val="007238B4"/>
    <w:rsid w:val="00723A4D"/>
    <w:rsid w:val="00723AAA"/>
    <w:rsid w:val="00723AB9"/>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CDF"/>
    <w:rsid w:val="00732D54"/>
    <w:rsid w:val="00732E25"/>
    <w:rsid w:val="0073318A"/>
    <w:rsid w:val="0073319A"/>
    <w:rsid w:val="00733291"/>
    <w:rsid w:val="00733541"/>
    <w:rsid w:val="00733571"/>
    <w:rsid w:val="007335B0"/>
    <w:rsid w:val="0073373C"/>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D7"/>
    <w:rsid w:val="00740422"/>
    <w:rsid w:val="00740500"/>
    <w:rsid w:val="0074052D"/>
    <w:rsid w:val="00740575"/>
    <w:rsid w:val="007405C2"/>
    <w:rsid w:val="00740600"/>
    <w:rsid w:val="0074083E"/>
    <w:rsid w:val="00740887"/>
    <w:rsid w:val="00740E5D"/>
    <w:rsid w:val="00740EB8"/>
    <w:rsid w:val="00740EF8"/>
    <w:rsid w:val="00740FCC"/>
    <w:rsid w:val="0074103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1E8"/>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6A"/>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A3F"/>
    <w:rsid w:val="00753B02"/>
    <w:rsid w:val="00753BCA"/>
    <w:rsid w:val="00753CEE"/>
    <w:rsid w:val="00753D18"/>
    <w:rsid w:val="00753D88"/>
    <w:rsid w:val="0075419D"/>
    <w:rsid w:val="007541E3"/>
    <w:rsid w:val="0075426E"/>
    <w:rsid w:val="007544B4"/>
    <w:rsid w:val="007545E5"/>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5D"/>
    <w:rsid w:val="007558AC"/>
    <w:rsid w:val="00755B5C"/>
    <w:rsid w:val="00755C83"/>
    <w:rsid w:val="00755DAD"/>
    <w:rsid w:val="00755E80"/>
    <w:rsid w:val="00755F4B"/>
    <w:rsid w:val="0075603F"/>
    <w:rsid w:val="0075612F"/>
    <w:rsid w:val="00756168"/>
    <w:rsid w:val="0075647B"/>
    <w:rsid w:val="007566B9"/>
    <w:rsid w:val="007568C5"/>
    <w:rsid w:val="007569A0"/>
    <w:rsid w:val="00756A6E"/>
    <w:rsid w:val="00756A77"/>
    <w:rsid w:val="00756AA8"/>
    <w:rsid w:val="00756AE3"/>
    <w:rsid w:val="00756B75"/>
    <w:rsid w:val="00756C3F"/>
    <w:rsid w:val="00756C72"/>
    <w:rsid w:val="00756D19"/>
    <w:rsid w:val="00756EC9"/>
    <w:rsid w:val="007570F1"/>
    <w:rsid w:val="00757184"/>
    <w:rsid w:val="007571D6"/>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4FE"/>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0EC"/>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C52"/>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8C4"/>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143"/>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D27"/>
    <w:rsid w:val="00790D7E"/>
    <w:rsid w:val="00790F10"/>
    <w:rsid w:val="00791058"/>
    <w:rsid w:val="007910F6"/>
    <w:rsid w:val="007914DC"/>
    <w:rsid w:val="00791619"/>
    <w:rsid w:val="00791905"/>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04"/>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A3"/>
    <w:rsid w:val="00795FFE"/>
    <w:rsid w:val="00796091"/>
    <w:rsid w:val="007960BB"/>
    <w:rsid w:val="007962AA"/>
    <w:rsid w:val="0079647F"/>
    <w:rsid w:val="00796529"/>
    <w:rsid w:val="00796644"/>
    <w:rsid w:val="00796737"/>
    <w:rsid w:val="0079676D"/>
    <w:rsid w:val="007967AC"/>
    <w:rsid w:val="00796B49"/>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85"/>
    <w:rsid w:val="007A01A7"/>
    <w:rsid w:val="007A02A9"/>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D79"/>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E32"/>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134"/>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7BB"/>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32"/>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5E"/>
    <w:rsid w:val="007B2F9C"/>
    <w:rsid w:val="007B2FAA"/>
    <w:rsid w:val="007B2FB5"/>
    <w:rsid w:val="007B302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B0B"/>
    <w:rsid w:val="007B5C27"/>
    <w:rsid w:val="007B5CAE"/>
    <w:rsid w:val="007B5D93"/>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7DA"/>
    <w:rsid w:val="007C393A"/>
    <w:rsid w:val="007C397D"/>
    <w:rsid w:val="007C39A7"/>
    <w:rsid w:val="007C3A15"/>
    <w:rsid w:val="007C3B79"/>
    <w:rsid w:val="007C3BB9"/>
    <w:rsid w:val="007C3CBD"/>
    <w:rsid w:val="007C3F06"/>
    <w:rsid w:val="007C3F13"/>
    <w:rsid w:val="007C3FE8"/>
    <w:rsid w:val="007C406B"/>
    <w:rsid w:val="007C456B"/>
    <w:rsid w:val="007C4706"/>
    <w:rsid w:val="007C472C"/>
    <w:rsid w:val="007C477C"/>
    <w:rsid w:val="007C4848"/>
    <w:rsid w:val="007C484E"/>
    <w:rsid w:val="007C4995"/>
    <w:rsid w:val="007C4C81"/>
    <w:rsid w:val="007C4F14"/>
    <w:rsid w:val="007C4F27"/>
    <w:rsid w:val="007C52F4"/>
    <w:rsid w:val="007C541F"/>
    <w:rsid w:val="007C5447"/>
    <w:rsid w:val="007C5588"/>
    <w:rsid w:val="007C588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1BF"/>
    <w:rsid w:val="007D7254"/>
    <w:rsid w:val="007D7380"/>
    <w:rsid w:val="007D742F"/>
    <w:rsid w:val="007D747B"/>
    <w:rsid w:val="007D74EE"/>
    <w:rsid w:val="007D7622"/>
    <w:rsid w:val="007D77A6"/>
    <w:rsid w:val="007D77AA"/>
    <w:rsid w:val="007D7826"/>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742"/>
    <w:rsid w:val="007E277A"/>
    <w:rsid w:val="007E2B62"/>
    <w:rsid w:val="007E2EA1"/>
    <w:rsid w:val="007E2FE5"/>
    <w:rsid w:val="007E3013"/>
    <w:rsid w:val="007E317B"/>
    <w:rsid w:val="007E31B7"/>
    <w:rsid w:val="007E3291"/>
    <w:rsid w:val="007E3292"/>
    <w:rsid w:val="007E34DE"/>
    <w:rsid w:val="007E34ED"/>
    <w:rsid w:val="007E36FF"/>
    <w:rsid w:val="007E3940"/>
    <w:rsid w:val="007E39AA"/>
    <w:rsid w:val="007E3D19"/>
    <w:rsid w:val="007E3F5A"/>
    <w:rsid w:val="007E4070"/>
    <w:rsid w:val="007E4187"/>
    <w:rsid w:val="007E41BA"/>
    <w:rsid w:val="007E455A"/>
    <w:rsid w:val="007E4809"/>
    <w:rsid w:val="007E4A84"/>
    <w:rsid w:val="007E4A8D"/>
    <w:rsid w:val="007E4B2F"/>
    <w:rsid w:val="007E4B8B"/>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6C"/>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3"/>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28"/>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6F"/>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13"/>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574"/>
    <w:rsid w:val="007F76AB"/>
    <w:rsid w:val="007F7707"/>
    <w:rsid w:val="007F7750"/>
    <w:rsid w:val="007F776E"/>
    <w:rsid w:val="007F7897"/>
    <w:rsid w:val="007F79E8"/>
    <w:rsid w:val="007F7A38"/>
    <w:rsid w:val="007F7B4D"/>
    <w:rsid w:val="007F7B75"/>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CC1"/>
    <w:rsid w:val="00801DFB"/>
    <w:rsid w:val="00801FDE"/>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9B"/>
    <w:rsid w:val="008041A8"/>
    <w:rsid w:val="00804203"/>
    <w:rsid w:val="00804537"/>
    <w:rsid w:val="0080456C"/>
    <w:rsid w:val="0080456F"/>
    <w:rsid w:val="008045F9"/>
    <w:rsid w:val="008046EA"/>
    <w:rsid w:val="0080471F"/>
    <w:rsid w:val="00804735"/>
    <w:rsid w:val="00804862"/>
    <w:rsid w:val="008048AA"/>
    <w:rsid w:val="00804A0D"/>
    <w:rsid w:val="00804CDE"/>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93C"/>
    <w:rsid w:val="00806A68"/>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5B"/>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0FE7"/>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1E"/>
    <w:rsid w:val="00812641"/>
    <w:rsid w:val="00812701"/>
    <w:rsid w:val="0081296A"/>
    <w:rsid w:val="00812B2F"/>
    <w:rsid w:val="00812B51"/>
    <w:rsid w:val="00812B83"/>
    <w:rsid w:val="00812B8B"/>
    <w:rsid w:val="00812BEA"/>
    <w:rsid w:val="00812C2F"/>
    <w:rsid w:val="00812C50"/>
    <w:rsid w:val="00812D69"/>
    <w:rsid w:val="00812E0F"/>
    <w:rsid w:val="00812E13"/>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1D6"/>
    <w:rsid w:val="0081536B"/>
    <w:rsid w:val="00815408"/>
    <w:rsid w:val="0081558B"/>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2"/>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A3"/>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9F"/>
    <w:rsid w:val="0082777B"/>
    <w:rsid w:val="008277F8"/>
    <w:rsid w:val="00827B78"/>
    <w:rsid w:val="00827BAE"/>
    <w:rsid w:val="00827C67"/>
    <w:rsid w:val="00827C7A"/>
    <w:rsid w:val="00827C89"/>
    <w:rsid w:val="00827D15"/>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E38"/>
    <w:rsid w:val="00830FB4"/>
    <w:rsid w:val="00831048"/>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2B"/>
    <w:rsid w:val="00836537"/>
    <w:rsid w:val="008366F3"/>
    <w:rsid w:val="00836701"/>
    <w:rsid w:val="00836853"/>
    <w:rsid w:val="00836909"/>
    <w:rsid w:val="00836911"/>
    <w:rsid w:val="008369E7"/>
    <w:rsid w:val="00836AA1"/>
    <w:rsid w:val="00836C59"/>
    <w:rsid w:val="00836C73"/>
    <w:rsid w:val="00836DC2"/>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84E"/>
    <w:rsid w:val="0084198E"/>
    <w:rsid w:val="00841A17"/>
    <w:rsid w:val="00841A58"/>
    <w:rsid w:val="00841C25"/>
    <w:rsid w:val="00841EA2"/>
    <w:rsid w:val="00841ECA"/>
    <w:rsid w:val="008420E0"/>
    <w:rsid w:val="0084217A"/>
    <w:rsid w:val="00842303"/>
    <w:rsid w:val="0084250D"/>
    <w:rsid w:val="008425BA"/>
    <w:rsid w:val="00842639"/>
    <w:rsid w:val="008428E8"/>
    <w:rsid w:val="00842AE8"/>
    <w:rsid w:val="00842D86"/>
    <w:rsid w:val="00843183"/>
    <w:rsid w:val="00843210"/>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36C"/>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CCF"/>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3FCB"/>
    <w:rsid w:val="008540B1"/>
    <w:rsid w:val="008544A9"/>
    <w:rsid w:val="008545C9"/>
    <w:rsid w:val="0085463F"/>
    <w:rsid w:val="00854916"/>
    <w:rsid w:val="00854949"/>
    <w:rsid w:val="00854B4B"/>
    <w:rsid w:val="00854B64"/>
    <w:rsid w:val="00854C36"/>
    <w:rsid w:val="00854CAE"/>
    <w:rsid w:val="00854E4E"/>
    <w:rsid w:val="00854E79"/>
    <w:rsid w:val="00854EFD"/>
    <w:rsid w:val="00854F9C"/>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870"/>
    <w:rsid w:val="00863953"/>
    <w:rsid w:val="008639AE"/>
    <w:rsid w:val="00863A3E"/>
    <w:rsid w:val="00863AE1"/>
    <w:rsid w:val="00863CCE"/>
    <w:rsid w:val="00863D9F"/>
    <w:rsid w:val="00863DD6"/>
    <w:rsid w:val="00863DD7"/>
    <w:rsid w:val="00863F41"/>
    <w:rsid w:val="00864324"/>
    <w:rsid w:val="00864384"/>
    <w:rsid w:val="00864478"/>
    <w:rsid w:val="00864541"/>
    <w:rsid w:val="00864816"/>
    <w:rsid w:val="0086489C"/>
    <w:rsid w:val="008648A6"/>
    <w:rsid w:val="00864AD8"/>
    <w:rsid w:val="00864CE7"/>
    <w:rsid w:val="00864DD5"/>
    <w:rsid w:val="00864DF9"/>
    <w:rsid w:val="00864E6C"/>
    <w:rsid w:val="00864F18"/>
    <w:rsid w:val="00864F67"/>
    <w:rsid w:val="00864F75"/>
    <w:rsid w:val="00865040"/>
    <w:rsid w:val="0086506B"/>
    <w:rsid w:val="00865096"/>
    <w:rsid w:val="0086511C"/>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97"/>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091"/>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3C3"/>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761"/>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A3"/>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7F"/>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0EC"/>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BBE"/>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AE2"/>
    <w:rsid w:val="008A2B05"/>
    <w:rsid w:val="008A2CB3"/>
    <w:rsid w:val="008A2CBF"/>
    <w:rsid w:val="008A2D58"/>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5F"/>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947"/>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791"/>
    <w:rsid w:val="008B49B6"/>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410"/>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4F9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D7F9B"/>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DC5"/>
    <w:rsid w:val="008E4FE0"/>
    <w:rsid w:val="008E5064"/>
    <w:rsid w:val="008E521F"/>
    <w:rsid w:val="008E528F"/>
    <w:rsid w:val="008E52CB"/>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42"/>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D03"/>
    <w:rsid w:val="008F3F26"/>
    <w:rsid w:val="008F4004"/>
    <w:rsid w:val="008F4061"/>
    <w:rsid w:val="008F41B5"/>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EE4"/>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B99"/>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A85"/>
    <w:rsid w:val="00912DF9"/>
    <w:rsid w:val="00912E41"/>
    <w:rsid w:val="00912E8A"/>
    <w:rsid w:val="00913218"/>
    <w:rsid w:val="009132DD"/>
    <w:rsid w:val="009132F9"/>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CDA"/>
    <w:rsid w:val="00915F5D"/>
    <w:rsid w:val="00915FE5"/>
    <w:rsid w:val="00916042"/>
    <w:rsid w:val="00916066"/>
    <w:rsid w:val="0091636E"/>
    <w:rsid w:val="009163D4"/>
    <w:rsid w:val="00916448"/>
    <w:rsid w:val="0091657C"/>
    <w:rsid w:val="009166DF"/>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06"/>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08"/>
    <w:rsid w:val="00926E6C"/>
    <w:rsid w:val="00926EC9"/>
    <w:rsid w:val="00926EE0"/>
    <w:rsid w:val="009270F5"/>
    <w:rsid w:val="0092715B"/>
    <w:rsid w:val="0092722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A9"/>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181"/>
    <w:rsid w:val="009332D1"/>
    <w:rsid w:val="00933410"/>
    <w:rsid w:val="0093365E"/>
    <w:rsid w:val="00933693"/>
    <w:rsid w:val="0093372F"/>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3E65"/>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65B"/>
    <w:rsid w:val="00950738"/>
    <w:rsid w:val="00950747"/>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122"/>
    <w:rsid w:val="00952196"/>
    <w:rsid w:val="009521B6"/>
    <w:rsid w:val="0095220B"/>
    <w:rsid w:val="00952417"/>
    <w:rsid w:val="00952477"/>
    <w:rsid w:val="009524F6"/>
    <w:rsid w:val="00952584"/>
    <w:rsid w:val="0095277C"/>
    <w:rsid w:val="00952813"/>
    <w:rsid w:val="00952AF9"/>
    <w:rsid w:val="00952BBC"/>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568"/>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078"/>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20"/>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7FB"/>
    <w:rsid w:val="0096785F"/>
    <w:rsid w:val="0096799E"/>
    <w:rsid w:val="00967A06"/>
    <w:rsid w:val="00967DFD"/>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6E"/>
    <w:rsid w:val="00972E8C"/>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B84"/>
    <w:rsid w:val="00974C1B"/>
    <w:rsid w:val="00974C91"/>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42"/>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326"/>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0A"/>
    <w:rsid w:val="00991221"/>
    <w:rsid w:val="00991317"/>
    <w:rsid w:val="0099132F"/>
    <w:rsid w:val="0099161B"/>
    <w:rsid w:val="0099177E"/>
    <w:rsid w:val="009917C1"/>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D4"/>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44"/>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9DE"/>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AF"/>
    <w:rsid w:val="009A4FFA"/>
    <w:rsid w:val="009A50F4"/>
    <w:rsid w:val="009A515C"/>
    <w:rsid w:val="009A51CC"/>
    <w:rsid w:val="009A5361"/>
    <w:rsid w:val="009A54ED"/>
    <w:rsid w:val="009A5575"/>
    <w:rsid w:val="009A5678"/>
    <w:rsid w:val="009A56B0"/>
    <w:rsid w:val="009A578F"/>
    <w:rsid w:val="009A5B2E"/>
    <w:rsid w:val="009A5B51"/>
    <w:rsid w:val="009A5BED"/>
    <w:rsid w:val="009A5D23"/>
    <w:rsid w:val="009A5DC2"/>
    <w:rsid w:val="009A5E67"/>
    <w:rsid w:val="009A5F24"/>
    <w:rsid w:val="009A5F40"/>
    <w:rsid w:val="009A5FB4"/>
    <w:rsid w:val="009A5FC3"/>
    <w:rsid w:val="009A604B"/>
    <w:rsid w:val="009A60B9"/>
    <w:rsid w:val="009A617B"/>
    <w:rsid w:val="009A619A"/>
    <w:rsid w:val="009A61BC"/>
    <w:rsid w:val="009A626B"/>
    <w:rsid w:val="009A62B8"/>
    <w:rsid w:val="009A6363"/>
    <w:rsid w:val="009A641E"/>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11"/>
    <w:rsid w:val="009B268D"/>
    <w:rsid w:val="009B26B7"/>
    <w:rsid w:val="009B2716"/>
    <w:rsid w:val="009B27DE"/>
    <w:rsid w:val="009B2922"/>
    <w:rsid w:val="009B2939"/>
    <w:rsid w:val="009B2A4F"/>
    <w:rsid w:val="009B2A50"/>
    <w:rsid w:val="009B2C7A"/>
    <w:rsid w:val="009B2CB4"/>
    <w:rsid w:val="009B2E0E"/>
    <w:rsid w:val="009B2F13"/>
    <w:rsid w:val="009B3124"/>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D9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AF2"/>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C71"/>
    <w:rsid w:val="009C7DDC"/>
    <w:rsid w:val="009C7FEB"/>
    <w:rsid w:val="009D00D6"/>
    <w:rsid w:val="009D0109"/>
    <w:rsid w:val="009D0112"/>
    <w:rsid w:val="009D019D"/>
    <w:rsid w:val="009D0204"/>
    <w:rsid w:val="009D0209"/>
    <w:rsid w:val="009D03A4"/>
    <w:rsid w:val="009D0584"/>
    <w:rsid w:val="009D05EF"/>
    <w:rsid w:val="009D07F2"/>
    <w:rsid w:val="009D081A"/>
    <w:rsid w:val="009D0821"/>
    <w:rsid w:val="009D0A38"/>
    <w:rsid w:val="009D0A4F"/>
    <w:rsid w:val="009D0AB6"/>
    <w:rsid w:val="009D0B08"/>
    <w:rsid w:val="009D0B9C"/>
    <w:rsid w:val="009D0BD6"/>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177"/>
    <w:rsid w:val="009D3188"/>
    <w:rsid w:val="009D318A"/>
    <w:rsid w:val="009D320E"/>
    <w:rsid w:val="009D324B"/>
    <w:rsid w:val="009D328A"/>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2C9"/>
    <w:rsid w:val="009D63C8"/>
    <w:rsid w:val="009D6464"/>
    <w:rsid w:val="009D6477"/>
    <w:rsid w:val="009D64E3"/>
    <w:rsid w:val="009D64E7"/>
    <w:rsid w:val="009D6579"/>
    <w:rsid w:val="009D6595"/>
    <w:rsid w:val="009D6628"/>
    <w:rsid w:val="009D6658"/>
    <w:rsid w:val="009D6729"/>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B5D"/>
    <w:rsid w:val="009E0C80"/>
    <w:rsid w:val="009E0CD4"/>
    <w:rsid w:val="009E0E23"/>
    <w:rsid w:val="009E0F97"/>
    <w:rsid w:val="009E0FC4"/>
    <w:rsid w:val="009E10F2"/>
    <w:rsid w:val="009E10F7"/>
    <w:rsid w:val="009E110A"/>
    <w:rsid w:val="009E113D"/>
    <w:rsid w:val="009E11C1"/>
    <w:rsid w:val="009E12C3"/>
    <w:rsid w:val="009E1317"/>
    <w:rsid w:val="009E13BE"/>
    <w:rsid w:val="009E14B3"/>
    <w:rsid w:val="009E14D6"/>
    <w:rsid w:val="009E157D"/>
    <w:rsid w:val="009E17A2"/>
    <w:rsid w:val="009E17D3"/>
    <w:rsid w:val="009E1966"/>
    <w:rsid w:val="009E1967"/>
    <w:rsid w:val="009E1999"/>
    <w:rsid w:val="009E199E"/>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1EF"/>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2"/>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2F11"/>
    <w:rsid w:val="009F30BB"/>
    <w:rsid w:val="009F318C"/>
    <w:rsid w:val="009F31B3"/>
    <w:rsid w:val="009F32B1"/>
    <w:rsid w:val="009F333B"/>
    <w:rsid w:val="009F3524"/>
    <w:rsid w:val="009F3591"/>
    <w:rsid w:val="009F37F6"/>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7D"/>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7A"/>
    <w:rsid w:val="00A01FF0"/>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1BA"/>
    <w:rsid w:val="00A1033B"/>
    <w:rsid w:val="00A1043E"/>
    <w:rsid w:val="00A1066A"/>
    <w:rsid w:val="00A106B4"/>
    <w:rsid w:val="00A1081E"/>
    <w:rsid w:val="00A10976"/>
    <w:rsid w:val="00A10BB9"/>
    <w:rsid w:val="00A10CC5"/>
    <w:rsid w:val="00A1104C"/>
    <w:rsid w:val="00A1111D"/>
    <w:rsid w:val="00A1115B"/>
    <w:rsid w:val="00A11363"/>
    <w:rsid w:val="00A113A4"/>
    <w:rsid w:val="00A113AE"/>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05"/>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4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4E"/>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33A"/>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4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EB3"/>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6AD"/>
    <w:rsid w:val="00A3780B"/>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0D5"/>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91F"/>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19"/>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DCA"/>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09"/>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97"/>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B5"/>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27"/>
    <w:rsid w:val="00A71EFF"/>
    <w:rsid w:val="00A72083"/>
    <w:rsid w:val="00A720A0"/>
    <w:rsid w:val="00A720F4"/>
    <w:rsid w:val="00A72149"/>
    <w:rsid w:val="00A7214F"/>
    <w:rsid w:val="00A721AA"/>
    <w:rsid w:val="00A721DC"/>
    <w:rsid w:val="00A72214"/>
    <w:rsid w:val="00A722AA"/>
    <w:rsid w:val="00A72531"/>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8A9"/>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98F"/>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1C3"/>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1DA"/>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D41"/>
    <w:rsid w:val="00A90D44"/>
    <w:rsid w:val="00A90E69"/>
    <w:rsid w:val="00A90EDA"/>
    <w:rsid w:val="00A90FCE"/>
    <w:rsid w:val="00A90FE4"/>
    <w:rsid w:val="00A91095"/>
    <w:rsid w:val="00A9110B"/>
    <w:rsid w:val="00A911AC"/>
    <w:rsid w:val="00A91438"/>
    <w:rsid w:val="00A9156C"/>
    <w:rsid w:val="00A91595"/>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13"/>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02"/>
    <w:rsid w:val="00A95A52"/>
    <w:rsid w:val="00A95AD0"/>
    <w:rsid w:val="00A95BA7"/>
    <w:rsid w:val="00A95C3C"/>
    <w:rsid w:val="00A95E36"/>
    <w:rsid w:val="00A95EF8"/>
    <w:rsid w:val="00A95F15"/>
    <w:rsid w:val="00A96031"/>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1A8"/>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BB"/>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089"/>
    <w:rsid w:val="00AB1372"/>
    <w:rsid w:val="00AB13B8"/>
    <w:rsid w:val="00AB13C4"/>
    <w:rsid w:val="00AB13CD"/>
    <w:rsid w:val="00AB14CE"/>
    <w:rsid w:val="00AB1770"/>
    <w:rsid w:val="00AB1796"/>
    <w:rsid w:val="00AB17F8"/>
    <w:rsid w:val="00AB1886"/>
    <w:rsid w:val="00AB18CE"/>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6D7"/>
    <w:rsid w:val="00AB47E2"/>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EA2"/>
    <w:rsid w:val="00AB7FA7"/>
    <w:rsid w:val="00AC0000"/>
    <w:rsid w:val="00AC010A"/>
    <w:rsid w:val="00AC01E2"/>
    <w:rsid w:val="00AC0228"/>
    <w:rsid w:val="00AC02A4"/>
    <w:rsid w:val="00AC0334"/>
    <w:rsid w:val="00AC037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567"/>
    <w:rsid w:val="00AD7615"/>
    <w:rsid w:val="00AD7672"/>
    <w:rsid w:val="00AD7A50"/>
    <w:rsid w:val="00AD7B2A"/>
    <w:rsid w:val="00AD7B87"/>
    <w:rsid w:val="00AD7D5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1C"/>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61"/>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0FA8"/>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0AB"/>
    <w:rsid w:val="00B03212"/>
    <w:rsid w:val="00B03359"/>
    <w:rsid w:val="00B033F8"/>
    <w:rsid w:val="00B033FC"/>
    <w:rsid w:val="00B036C0"/>
    <w:rsid w:val="00B036E2"/>
    <w:rsid w:val="00B0370A"/>
    <w:rsid w:val="00B03896"/>
    <w:rsid w:val="00B038DA"/>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5FA6"/>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A1"/>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52"/>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6AF"/>
    <w:rsid w:val="00B159CA"/>
    <w:rsid w:val="00B15AAF"/>
    <w:rsid w:val="00B15B4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D2D"/>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DC8"/>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A2"/>
    <w:rsid w:val="00B24A5E"/>
    <w:rsid w:val="00B24C65"/>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09E"/>
    <w:rsid w:val="00B27214"/>
    <w:rsid w:val="00B2733A"/>
    <w:rsid w:val="00B273A9"/>
    <w:rsid w:val="00B27464"/>
    <w:rsid w:val="00B27534"/>
    <w:rsid w:val="00B27547"/>
    <w:rsid w:val="00B27765"/>
    <w:rsid w:val="00B277C3"/>
    <w:rsid w:val="00B27C32"/>
    <w:rsid w:val="00B27D83"/>
    <w:rsid w:val="00B27E0D"/>
    <w:rsid w:val="00B27EC5"/>
    <w:rsid w:val="00B3001B"/>
    <w:rsid w:val="00B30103"/>
    <w:rsid w:val="00B3039F"/>
    <w:rsid w:val="00B30572"/>
    <w:rsid w:val="00B30692"/>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C90"/>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B74"/>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48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DEF"/>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61"/>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8D6"/>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457"/>
    <w:rsid w:val="00B55557"/>
    <w:rsid w:val="00B5556B"/>
    <w:rsid w:val="00B5564C"/>
    <w:rsid w:val="00B5567E"/>
    <w:rsid w:val="00B55AFE"/>
    <w:rsid w:val="00B55B7F"/>
    <w:rsid w:val="00B55BA3"/>
    <w:rsid w:val="00B55BFE"/>
    <w:rsid w:val="00B55FBD"/>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DC3"/>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1E1"/>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BF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2FC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911"/>
    <w:rsid w:val="00B87966"/>
    <w:rsid w:val="00B87967"/>
    <w:rsid w:val="00B8798E"/>
    <w:rsid w:val="00B879B5"/>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C6E"/>
    <w:rsid w:val="00BA2F23"/>
    <w:rsid w:val="00BA2FE3"/>
    <w:rsid w:val="00BA3015"/>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2D3"/>
    <w:rsid w:val="00BA5358"/>
    <w:rsid w:val="00BA5476"/>
    <w:rsid w:val="00BA5661"/>
    <w:rsid w:val="00BA57D5"/>
    <w:rsid w:val="00BA5ADE"/>
    <w:rsid w:val="00BA5B7E"/>
    <w:rsid w:val="00BA5C0D"/>
    <w:rsid w:val="00BA5C68"/>
    <w:rsid w:val="00BA5CAF"/>
    <w:rsid w:val="00BA5CF2"/>
    <w:rsid w:val="00BA5D01"/>
    <w:rsid w:val="00BA5E2C"/>
    <w:rsid w:val="00BA5E7A"/>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B8"/>
    <w:rsid w:val="00BB2A5F"/>
    <w:rsid w:val="00BB2ACF"/>
    <w:rsid w:val="00BB2B78"/>
    <w:rsid w:val="00BB2BEA"/>
    <w:rsid w:val="00BB2C76"/>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B2C"/>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91D"/>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4A2"/>
    <w:rsid w:val="00BE1611"/>
    <w:rsid w:val="00BE1927"/>
    <w:rsid w:val="00BE1ACA"/>
    <w:rsid w:val="00BE1C04"/>
    <w:rsid w:val="00BE1C4A"/>
    <w:rsid w:val="00BE1C56"/>
    <w:rsid w:val="00BE1C7C"/>
    <w:rsid w:val="00BE1CAD"/>
    <w:rsid w:val="00BE1DEB"/>
    <w:rsid w:val="00BE20BF"/>
    <w:rsid w:val="00BE2109"/>
    <w:rsid w:val="00BE2476"/>
    <w:rsid w:val="00BE24AF"/>
    <w:rsid w:val="00BE264F"/>
    <w:rsid w:val="00BE269F"/>
    <w:rsid w:val="00BE26B8"/>
    <w:rsid w:val="00BE275D"/>
    <w:rsid w:val="00BE2773"/>
    <w:rsid w:val="00BE2775"/>
    <w:rsid w:val="00BE29BC"/>
    <w:rsid w:val="00BE29F3"/>
    <w:rsid w:val="00BE29F7"/>
    <w:rsid w:val="00BE2D08"/>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E4"/>
    <w:rsid w:val="00BE53F3"/>
    <w:rsid w:val="00BE54A8"/>
    <w:rsid w:val="00BE54FE"/>
    <w:rsid w:val="00BE57DA"/>
    <w:rsid w:val="00BE5A8A"/>
    <w:rsid w:val="00BE5AE2"/>
    <w:rsid w:val="00BE5DE7"/>
    <w:rsid w:val="00BE5DEC"/>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E2C"/>
    <w:rsid w:val="00BF0F04"/>
    <w:rsid w:val="00BF0F5B"/>
    <w:rsid w:val="00BF0FF0"/>
    <w:rsid w:val="00BF100A"/>
    <w:rsid w:val="00BF127C"/>
    <w:rsid w:val="00BF12E9"/>
    <w:rsid w:val="00BF1450"/>
    <w:rsid w:val="00BF1518"/>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EA3"/>
    <w:rsid w:val="00BF3F4F"/>
    <w:rsid w:val="00BF4062"/>
    <w:rsid w:val="00BF4091"/>
    <w:rsid w:val="00BF41D5"/>
    <w:rsid w:val="00BF42A2"/>
    <w:rsid w:val="00BF42DF"/>
    <w:rsid w:val="00BF4354"/>
    <w:rsid w:val="00BF43D1"/>
    <w:rsid w:val="00BF463E"/>
    <w:rsid w:val="00BF477B"/>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5E9A"/>
    <w:rsid w:val="00BF616C"/>
    <w:rsid w:val="00BF61B8"/>
    <w:rsid w:val="00BF61BA"/>
    <w:rsid w:val="00BF622B"/>
    <w:rsid w:val="00BF6312"/>
    <w:rsid w:val="00BF6341"/>
    <w:rsid w:val="00BF6435"/>
    <w:rsid w:val="00BF6454"/>
    <w:rsid w:val="00BF64E4"/>
    <w:rsid w:val="00BF6521"/>
    <w:rsid w:val="00BF6767"/>
    <w:rsid w:val="00BF6E53"/>
    <w:rsid w:val="00BF6ED1"/>
    <w:rsid w:val="00BF6F05"/>
    <w:rsid w:val="00BF6FA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6B"/>
    <w:rsid w:val="00C01DA0"/>
    <w:rsid w:val="00C01E7B"/>
    <w:rsid w:val="00C01FAB"/>
    <w:rsid w:val="00C020AA"/>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87"/>
    <w:rsid w:val="00C10033"/>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23"/>
    <w:rsid w:val="00C13932"/>
    <w:rsid w:val="00C13D16"/>
    <w:rsid w:val="00C13E14"/>
    <w:rsid w:val="00C13FB3"/>
    <w:rsid w:val="00C13FB6"/>
    <w:rsid w:val="00C1416E"/>
    <w:rsid w:val="00C141AC"/>
    <w:rsid w:val="00C141E1"/>
    <w:rsid w:val="00C141FC"/>
    <w:rsid w:val="00C14F14"/>
    <w:rsid w:val="00C14F34"/>
    <w:rsid w:val="00C15015"/>
    <w:rsid w:val="00C15095"/>
    <w:rsid w:val="00C1512D"/>
    <w:rsid w:val="00C15165"/>
    <w:rsid w:val="00C152D2"/>
    <w:rsid w:val="00C1531E"/>
    <w:rsid w:val="00C1573B"/>
    <w:rsid w:val="00C159AA"/>
    <w:rsid w:val="00C159C1"/>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454"/>
    <w:rsid w:val="00C206C9"/>
    <w:rsid w:val="00C20892"/>
    <w:rsid w:val="00C208FC"/>
    <w:rsid w:val="00C20B80"/>
    <w:rsid w:val="00C20BE5"/>
    <w:rsid w:val="00C20D40"/>
    <w:rsid w:val="00C20EEA"/>
    <w:rsid w:val="00C20EF6"/>
    <w:rsid w:val="00C20F56"/>
    <w:rsid w:val="00C21044"/>
    <w:rsid w:val="00C210FA"/>
    <w:rsid w:val="00C21149"/>
    <w:rsid w:val="00C21221"/>
    <w:rsid w:val="00C21317"/>
    <w:rsid w:val="00C2171F"/>
    <w:rsid w:val="00C21720"/>
    <w:rsid w:val="00C21895"/>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33"/>
    <w:rsid w:val="00C23FB7"/>
    <w:rsid w:val="00C24182"/>
    <w:rsid w:val="00C241CF"/>
    <w:rsid w:val="00C2421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E6"/>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DBD"/>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AF3"/>
    <w:rsid w:val="00C44B31"/>
    <w:rsid w:val="00C44CE3"/>
    <w:rsid w:val="00C44D39"/>
    <w:rsid w:val="00C44DD8"/>
    <w:rsid w:val="00C44FC6"/>
    <w:rsid w:val="00C451B4"/>
    <w:rsid w:val="00C45220"/>
    <w:rsid w:val="00C4562F"/>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197"/>
    <w:rsid w:val="00C472D8"/>
    <w:rsid w:val="00C472F0"/>
    <w:rsid w:val="00C47481"/>
    <w:rsid w:val="00C474B3"/>
    <w:rsid w:val="00C4779B"/>
    <w:rsid w:val="00C47866"/>
    <w:rsid w:val="00C478B7"/>
    <w:rsid w:val="00C47A8A"/>
    <w:rsid w:val="00C47B04"/>
    <w:rsid w:val="00C47DFE"/>
    <w:rsid w:val="00C47E8C"/>
    <w:rsid w:val="00C47EAB"/>
    <w:rsid w:val="00C47F54"/>
    <w:rsid w:val="00C47F90"/>
    <w:rsid w:val="00C500ED"/>
    <w:rsid w:val="00C501DD"/>
    <w:rsid w:val="00C502F2"/>
    <w:rsid w:val="00C503C6"/>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0B5"/>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7DB"/>
    <w:rsid w:val="00C70836"/>
    <w:rsid w:val="00C7086A"/>
    <w:rsid w:val="00C70873"/>
    <w:rsid w:val="00C708DA"/>
    <w:rsid w:val="00C7090E"/>
    <w:rsid w:val="00C70975"/>
    <w:rsid w:val="00C709C5"/>
    <w:rsid w:val="00C709D6"/>
    <w:rsid w:val="00C709FE"/>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2F"/>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D2B"/>
    <w:rsid w:val="00C81FEE"/>
    <w:rsid w:val="00C82038"/>
    <w:rsid w:val="00C82106"/>
    <w:rsid w:val="00C8213B"/>
    <w:rsid w:val="00C82140"/>
    <w:rsid w:val="00C82487"/>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65"/>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679"/>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A9D"/>
    <w:rsid w:val="00CA1B12"/>
    <w:rsid w:val="00CA1B9A"/>
    <w:rsid w:val="00CA1D48"/>
    <w:rsid w:val="00CA1DE1"/>
    <w:rsid w:val="00CA1F22"/>
    <w:rsid w:val="00CA20CD"/>
    <w:rsid w:val="00CA2305"/>
    <w:rsid w:val="00CA237A"/>
    <w:rsid w:val="00CA2652"/>
    <w:rsid w:val="00CA26A2"/>
    <w:rsid w:val="00CA27A2"/>
    <w:rsid w:val="00CA2802"/>
    <w:rsid w:val="00CA29EA"/>
    <w:rsid w:val="00CA2A29"/>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0"/>
    <w:rsid w:val="00CA7395"/>
    <w:rsid w:val="00CA73F3"/>
    <w:rsid w:val="00CA7444"/>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22"/>
    <w:rsid w:val="00CB1BEF"/>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8E"/>
    <w:rsid w:val="00CB28B2"/>
    <w:rsid w:val="00CB294B"/>
    <w:rsid w:val="00CB2981"/>
    <w:rsid w:val="00CB29C2"/>
    <w:rsid w:val="00CB2A0F"/>
    <w:rsid w:val="00CB2AA5"/>
    <w:rsid w:val="00CB2AED"/>
    <w:rsid w:val="00CB2B11"/>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4E9C"/>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B7E6E"/>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21F"/>
    <w:rsid w:val="00CC13C3"/>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F0"/>
    <w:rsid w:val="00CC5461"/>
    <w:rsid w:val="00CC5497"/>
    <w:rsid w:val="00CC56CC"/>
    <w:rsid w:val="00CC577D"/>
    <w:rsid w:val="00CC59FD"/>
    <w:rsid w:val="00CC5BBA"/>
    <w:rsid w:val="00CC5C48"/>
    <w:rsid w:val="00CC5D18"/>
    <w:rsid w:val="00CC5E6B"/>
    <w:rsid w:val="00CC5EF9"/>
    <w:rsid w:val="00CC607C"/>
    <w:rsid w:val="00CC61F4"/>
    <w:rsid w:val="00CC62CB"/>
    <w:rsid w:val="00CC641A"/>
    <w:rsid w:val="00CC6467"/>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EA1"/>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7D6"/>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A68"/>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240"/>
    <w:rsid w:val="00CE72CB"/>
    <w:rsid w:val="00CE73E1"/>
    <w:rsid w:val="00CE7438"/>
    <w:rsid w:val="00CE74E0"/>
    <w:rsid w:val="00CE7551"/>
    <w:rsid w:val="00CE7586"/>
    <w:rsid w:val="00CE798F"/>
    <w:rsid w:val="00CE79B7"/>
    <w:rsid w:val="00CE7A85"/>
    <w:rsid w:val="00CE7B8D"/>
    <w:rsid w:val="00CE7C9A"/>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292"/>
    <w:rsid w:val="00CF13B5"/>
    <w:rsid w:val="00CF14B1"/>
    <w:rsid w:val="00CF14E4"/>
    <w:rsid w:val="00CF1530"/>
    <w:rsid w:val="00CF186C"/>
    <w:rsid w:val="00CF191B"/>
    <w:rsid w:val="00CF19EB"/>
    <w:rsid w:val="00CF1A1B"/>
    <w:rsid w:val="00CF1ACF"/>
    <w:rsid w:val="00CF1B4B"/>
    <w:rsid w:val="00CF1C7E"/>
    <w:rsid w:val="00CF1C8E"/>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27"/>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8B5"/>
    <w:rsid w:val="00CF4A3B"/>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7F"/>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F5"/>
    <w:rsid w:val="00D1094E"/>
    <w:rsid w:val="00D10956"/>
    <w:rsid w:val="00D10CB2"/>
    <w:rsid w:val="00D10D1E"/>
    <w:rsid w:val="00D10D93"/>
    <w:rsid w:val="00D10E2F"/>
    <w:rsid w:val="00D10F1D"/>
    <w:rsid w:val="00D10F5E"/>
    <w:rsid w:val="00D1101A"/>
    <w:rsid w:val="00D11074"/>
    <w:rsid w:val="00D1108A"/>
    <w:rsid w:val="00D11101"/>
    <w:rsid w:val="00D1115B"/>
    <w:rsid w:val="00D111BD"/>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04"/>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0FEB"/>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8D0"/>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3F47"/>
    <w:rsid w:val="00D34035"/>
    <w:rsid w:val="00D3414C"/>
    <w:rsid w:val="00D341BF"/>
    <w:rsid w:val="00D34224"/>
    <w:rsid w:val="00D3490C"/>
    <w:rsid w:val="00D34ACA"/>
    <w:rsid w:val="00D34B30"/>
    <w:rsid w:val="00D34CC7"/>
    <w:rsid w:val="00D34E8B"/>
    <w:rsid w:val="00D351EB"/>
    <w:rsid w:val="00D3534D"/>
    <w:rsid w:val="00D3539E"/>
    <w:rsid w:val="00D353E5"/>
    <w:rsid w:val="00D353FE"/>
    <w:rsid w:val="00D354AA"/>
    <w:rsid w:val="00D3554D"/>
    <w:rsid w:val="00D35701"/>
    <w:rsid w:val="00D357C6"/>
    <w:rsid w:val="00D3580E"/>
    <w:rsid w:val="00D35AD9"/>
    <w:rsid w:val="00D35B4F"/>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5B"/>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5E"/>
    <w:rsid w:val="00D44DA4"/>
    <w:rsid w:val="00D44E50"/>
    <w:rsid w:val="00D44E9A"/>
    <w:rsid w:val="00D44F20"/>
    <w:rsid w:val="00D44F6F"/>
    <w:rsid w:val="00D44FA3"/>
    <w:rsid w:val="00D44FD6"/>
    <w:rsid w:val="00D45044"/>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22"/>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43C"/>
    <w:rsid w:val="00D53478"/>
    <w:rsid w:val="00D53495"/>
    <w:rsid w:val="00D534FC"/>
    <w:rsid w:val="00D5352D"/>
    <w:rsid w:val="00D53632"/>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6"/>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CFB"/>
    <w:rsid w:val="00D55DB9"/>
    <w:rsid w:val="00D55E30"/>
    <w:rsid w:val="00D55FAF"/>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9B7"/>
    <w:rsid w:val="00D60A1D"/>
    <w:rsid w:val="00D60A47"/>
    <w:rsid w:val="00D60B6B"/>
    <w:rsid w:val="00D60BFF"/>
    <w:rsid w:val="00D60C81"/>
    <w:rsid w:val="00D60CCD"/>
    <w:rsid w:val="00D60E34"/>
    <w:rsid w:val="00D60E78"/>
    <w:rsid w:val="00D61019"/>
    <w:rsid w:val="00D61351"/>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6E8"/>
    <w:rsid w:val="00D637E0"/>
    <w:rsid w:val="00D638C3"/>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5"/>
    <w:rsid w:val="00D67DFB"/>
    <w:rsid w:val="00D704F0"/>
    <w:rsid w:val="00D70523"/>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B3"/>
    <w:rsid w:val="00D72819"/>
    <w:rsid w:val="00D728C3"/>
    <w:rsid w:val="00D728E4"/>
    <w:rsid w:val="00D7295F"/>
    <w:rsid w:val="00D72B65"/>
    <w:rsid w:val="00D72B67"/>
    <w:rsid w:val="00D72E5C"/>
    <w:rsid w:val="00D72E9A"/>
    <w:rsid w:val="00D72F00"/>
    <w:rsid w:val="00D72F2C"/>
    <w:rsid w:val="00D73089"/>
    <w:rsid w:val="00D730D4"/>
    <w:rsid w:val="00D7348C"/>
    <w:rsid w:val="00D734CD"/>
    <w:rsid w:val="00D73790"/>
    <w:rsid w:val="00D737B2"/>
    <w:rsid w:val="00D738FC"/>
    <w:rsid w:val="00D73978"/>
    <w:rsid w:val="00D73D1C"/>
    <w:rsid w:val="00D73D2F"/>
    <w:rsid w:val="00D73F1B"/>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61"/>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A2C"/>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B8"/>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CEF"/>
    <w:rsid w:val="00D81F8A"/>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386"/>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949"/>
    <w:rsid w:val="00D84AA7"/>
    <w:rsid w:val="00D84B87"/>
    <w:rsid w:val="00D84DDD"/>
    <w:rsid w:val="00D84E35"/>
    <w:rsid w:val="00D84F5D"/>
    <w:rsid w:val="00D84FC4"/>
    <w:rsid w:val="00D85186"/>
    <w:rsid w:val="00D85317"/>
    <w:rsid w:val="00D853B4"/>
    <w:rsid w:val="00D853B8"/>
    <w:rsid w:val="00D8544B"/>
    <w:rsid w:val="00D85468"/>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97"/>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7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CBF"/>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4FEF"/>
    <w:rsid w:val="00D9500E"/>
    <w:rsid w:val="00D95763"/>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868"/>
    <w:rsid w:val="00D968C9"/>
    <w:rsid w:val="00D96990"/>
    <w:rsid w:val="00D969DF"/>
    <w:rsid w:val="00D96C65"/>
    <w:rsid w:val="00D96E63"/>
    <w:rsid w:val="00D970A5"/>
    <w:rsid w:val="00D970F9"/>
    <w:rsid w:val="00D9721F"/>
    <w:rsid w:val="00D9737E"/>
    <w:rsid w:val="00D9762C"/>
    <w:rsid w:val="00D97662"/>
    <w:rsid w:val="00D976FC"/>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1A3"/>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409"/>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23"/>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911"/>
    <w:rsid w:val="00DC2ACD"/>
    <w:rsid w:val="00DC2B37"/>
    <w:rsid w:val="00DC2BEE"/>
    <w:rsid w:val="00DC2C96"/>
    <w:rsid w:val="00DC2CD2"/>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87"/>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F1"/>
    <w:rsid w:val="00DC7109"/>
    <w:rsid w:val="00DC750F"/>
    <w:rsid w:val="00DC7525"/>
    <w:rsid w:val="00DC772C"/>
    <w:rsid w:val="00DC78A8"/>
    <w:rsid w:val="00DC7A4D"/>
    <w:rsid w:val="00DC7AAC"/>
    <w:rsid w:val="00DC7ADD"/>
    <w:rsid w:val="00DC7BDA"/>
    <w:rsid w:val="00DC7D8B"/>
    <w:rsid w:val="00DC7DA6"/>
    <w:rsid w:val="00DC7FA4"/>
    <w:rsid w:val="00DD03F8"/>
    <w:rsid w:val="00DD04E6"/>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918"/>
    <w:rsid w:val="00DD4C19"/>
    <w:rsid w:val="00DD4CC2"/>
    <w:rsid w:val="00DD4CF5"/>
    <w:rsid w:val="00DD4F59"/>
    <w:rsid w:val="00DD4F5F"/>
    <w:rsid w:val="00DD4F6A"/>
    <w:rsid w:val="00DD4FC3"/>
    <w:rsid w:val="00DD5010"/>
    <w:rsid w:val="00DD50FB"/>
    <w:rsid w:val="00DD5462"/>
    <w:rsid w:val="00DD56C2"/>
    <w:rsid w:val="00DD56E6"/>
    <w:rsid w:val="00DD57B3"/>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E1E"/>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29"/>
    <w:rsid w:val="00DE175F"/>
    <w:rsid w:val="00DE17E2"/>
    <w:rsid w:val="00DE1815"/>
    <w:rsid w:val="00DE1869"/>
    <w:rsid w:val="00DE18E8"/>
    <w:rsid w:val="00DE1900"/>
    <w:rsid w:val="00DE192A"/>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66D"/>
    <w:rsid w:val="00DF66EB"/>
    <w:rsid w:val="00DF6735"/>
    <w:rsid w:val="00DF67C0"/>
    <w:rsid w:val="00DF68BD"/>
    <w:rsid w:val="00DF68C4"/>
    <w:rsid w:val="00DF68EA"/>
    <w:rsid w:val="00DF691B"/>
    <w:rsid w:val="00DF69A1"/>
    <w:rsid w:val="00DF6A0E"/>
    <w:rsid w:val="00DF6B56"/>
    <w:rsid w:val="00DF6D44"/>
    <w:rsid w:val="00DF6D55"/>
    <w:rsid w:val="00DF6E3D"/>
    <w:rsid w:val="00DF6FB8"/>
    <w:rsid w:val="00DF705C"/>
    <w:rsid w:val="00DF7074"/>
    <w:rsid w:val="00DF7499"/>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C5"/>
    <w:rsid w:val="00E047C8"/>
    <w:rsid w:val="00E0482D"/>
    <w:rsid w:val="00E0482F"/>
    <w:rsid w:val="00E04831"/>
    <w:rsid w:val="00E0484F"/>
    <w:rsid w:val="00E048E8"/>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63"/>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1A8"/>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76C"/>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401"/>
    <w:rsid w:val="00E27588"/>
    <w:rsid w:val="00E275FA"/>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6B4"/>
    <w:rsid w:val="00E3086C"/>
    <w:rsid w:val="00E309D6"/>
    <w:rsid w:val="00E309DB"/>
    <w:rsid w:val="00E30A73"/>
    <w:rsid w:val="00E30AF1"/>
    <w:rsid w:val="00E30B19"/>
    <w:rsid w:val="00E30B9D"/>
    <w:rsid w:val="00E30C6F"/>
    <w:rsid w:val="00E30D03"/>
    <w:rsid w:val="00E30D39"/>
    <w:rsid w:val="00E30E97"/>
    <w:rsid w:val="00E30F7E"/>
    <w:rsid w:val="00E3102E"/>
    <w:rsid w:val="00E310A4"/>
    <w:rsid w:val="00E310AC"/>
    <w:rsid w:val="00E3124C"/>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4C0"/>
    <w:rsid w:val="00E3272B"/>
    <w:rsid w:val="00E32927"/>
    <w:rsid w:val="00E32991"/>
    <w:rsid w:val="00E32A8F"/>
    <w:rsid w:val="00E32AA0"/>
    <w:rsid w:val="00E32B3B"/>
    <w:rsid w:val="00E32B9A"/>
    <w:rsid w:val="00E32BB0"/>
    <w:rsid w:val="00E32BEA"/>
    <w:rsid w:val="00E32D83"/>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0F"/>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87"/>
    <w:rsid w:val="00E412A0"/>
    <w:rsid w:val="00E4132D"/>
    <w:rsid w:val="00E41481"/>
    <w:rsid w:val="00E41514"/>
    <w:rsid w:val="00E41568"/>
    <w:rsid w:val="00E415F3"/>
    <w:rsid w:val="00E4167B"/>
    <w:rsid w:val="00E4185A"/>
    <w:rsid w:val="00E41AC6"/>
    <w:rsid w:val="00E41BDB"/>
    <w:rsid w:val="00E41BE3"/>
    <w:rsid w:val="00E41C21"/>
    <w:rsid w:val="00E41C98"/>
    <w:rsid w:val="00E41C9E"/>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9C6"/>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5A"/>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4C4"/>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03F"/>
    <w:rsid w:val="00E7222D"/>
    <w:rsid w:val="00E7229B"/>
    <w:rsid w:val="00E722AB"/>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C"/>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71"/>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8D3"/>
    <w:rsid w:val="00E879CD"/>
    <w:rsid w:val="00E879EB"/>
    <w:rsid w:val="00E87A69"/>
    <w:rsid w:val="00E87C37"/>
    <w:rsid w:val="00E87CE8"/>
    <w:rsid w:val="00E90174"/>
    <w:rsid w:val="00E9026F"/>
    <w:rsid w:val="00E902B7"/>
    <w:rsid w:val="00E902F3"/>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2F8"/>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3E48"/>
    <w:rsid w:val="00E9404A"/>
    <w:rsid w:val="00E940FF"/>
    <w:rsid w:val="00E94118"/>
    <w:rsid w:val="00E94228"/>
    <w:rsid w:val="00E9427C"/>
    <w:rsid w:val="00E944B9"/>
    <w:rsid w:val="00E94507"/>
    <w:rsid w:val="00E945B4"/>
    <w:rsid w:val="00E9460C"/>
    <w:rsid w:val="00E947A2"/>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B8F"/>
    <w:rsid w:val="00E96CA9"/>
    <w:rsid w:val="00E96E13"/>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F37"/>
    <w:rsid w:val="00EA1F76"/>
    <w:rsid w:val="00EA1F82"/>
    <w:rsid w:val="00EA1FB5"/>
    <w:rsid w:val="00EA21F7"/>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33"/>
    <w:rsid w:val="00EA3398"/>
    <w:rsid w:val="00EA34C9"/>
    <w:rsid w:val="00EA35E6"/>
    <w:rsid w:val="00EA3612"/>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8A"/>
    <w:rsid w:val="00EB19F9"/>
    <w:rsid w:val="00EB1CC0"/>
    <w:rsid w:val="00EB1D3B"/>
    <w:rsid w:val="00EB1DB7"/>
    <w:rsid w:val="00EB1DEF"/>
    <w:rsid w:val="00EB1E21"/>
    <w:rsid w:val="00EB1EB3"/>
    <w:rsid w:val="00EB1F24"/>
    <w:rsid w:val="00EB1F90"/>
    <w:rsid w:val="00EB264E"/>
    <w:rsid w:val="00EB265E"/>
    <w:rsid w:val="00EB26BE"/>
    <w:rsid w:val="00EB28A4"/>
    <w:rsid w:val="00EB28B1"/>
    <w:rsid w:val="00EB2963"/>
    <w:rsid w:val="00EB2B07"/>
    <w:rsid w:val="00EB2BB8"/>
    <w:rsid w:val="00EB2BFD"/>
    <w:rsid w:val="00EB2C14"/>
    <w:rsid w:val="00EB2C5A"/>
    <w:rsid w:val="00EB3077"/>
    <w:rsid w:val="00EB3116"/>
    <w:rsid w:val="00EB32C8"/>
    <w:rsid w:val="00EB3378"/>
    <w:rsid w:val="00EB33A9"/>
    <w:rsid w:val="00EB34BC"/>
    <w:rsid w:val="00EB3693"/>
    <w:rsid w:val="00EB37FD"/>
    <w:rsid w:val="00EB3A19"/>
    <w:rsid w:val="00EB3A60"/>
    <w:rsid w:val="00EB3B36"/>
    <w:rsid w:val="00EB3C9D"/>
    <w:rsid w:val="00EB3CCD"/>
    <w:rsid w:val="00EB3D67"/>
    <w:rsid w:val="00EB3EC4"/>
    <w:rsid w:val="00EB3ECD"/>
    <w:rsid w:val="00EB3F06"/>
    <w:rsid w:val="00EB3F34"/>
    <w:rsid w:val="00EB3F4D"/>
    <w:rsid w:val="00EB3F7C"/>
    <w:rsid w:val="00EB4044"/>
    <w:rsid w:val="00EB4164"/>
    <w:rsid w:val="00EB42E6"/>
    <w:rsid w:val="00EB4309"/>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CE"/>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1BE"/>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2FD8"/>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D3F"/>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2F11"/>
    <w:rsid w:val="00ED30BE"/>
    <w:rsid w:val="00ED3157"/>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57"/>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82"/>
    <w:rsid w:val="00ED5CF9"/>
    <w:rsid w:val="00ED5D82"/>
    <w:rsid w:val="00ED5FF7"/>
    <w:rsid w:val="00ED6106"/>
    <w:rsid w:val="00ED61EE"/>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A5"/>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2E6"/>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60"/>
    <w:rsid w:val="00EF27C9"/>
    <w:rsid w:val="00EF28D8"/>
    <w:rsid w:val="00EF2B10"/>
    <w:rsid w:val="00EF2B9D"/>
    <w:rsid w:val="00EF2C35"/>
    <w:rsid w:val="00EF2E5F"/>
    <w:rsid w:val="00EF2EDD"/>
    <w:rsid w:val="00EF32AE"/>
    <w:rsid w:val="00EF3303"/>
    <w:rsid w:val="00EF3402"/>
    <w:rsid w:val="00EF35B5"/>
    <w:rsid w:val="00EF3663"/>
    <w:rsid w:val="00EF37C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C61"/>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06"/>
    <w:rsid w:val="00F04C9D"/>
    <w:rsid w:val="00F04E8C"/>
    <w:rsid w:val="00F05140"/>
    <w:rsid w:val="00F05179"/>
    <w:rsid w:val="00F05518"/>
    <w:rsid w:val="00F05532"/>
    <w:rsid w:val="00F05562"/>
    <w:rsid w:val="00F0573C"/>
    <w:rsid w:val="00F058B4"/>
    <w:rsid w:val="00F059E1"/>
    <w:rsid w:val="00F05C43"/>
    <w:rsid w:val="00F05CA1"/>
    <w:rsid w:val="00F05F55"/>
    <w:rsid w:val="00F05FF6"/>
    <w:rsid w:val="00F060D9"/>
    <w:rsid w:val="00F06331"/>
    <w:rsid w:val="00F0644B"/>
    <w:rsid w:val="00F064A0"/>
    <w:rsid w:val="00F06508"/>
    <w:rsid w:val="00F0658B"/>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8D4"/>
    <w:rsid w:val="00F079FD"/>
    <w:rsid w:val="00F07A3A"/>
    <w:rsid w:val="00F07B19"/>
    <w:rsid w:val="00F07B41"/>
    <w:rsid w:val="00F07D8C"/>
    <w:rsid w:val="00F07E69"/>
    <w:rsid w:val="00F07E6F"/>
    <w:rsid w:val="00F07EA4"/>
    <w:rsid w:val="00F07F1B"/>
    <w:rsid w:val="00F07F45"/>
    <w:rsid w:val="00F1007E"/>
    <w:rsid w:val="00F10206"/>
    <w:rsid w:val="00F10298"/>
    <w:rsid w:val="00F10299"/>
    <w:rsid w:val="00F104AD"/>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433"/>
    <w:rsid w:val="00F164B7"/>
    <w:rsid w:val="00F16586"/>
    <w:rsid w:val="00F16754"/>
    <w:rsid w:val="00F1677F"/>
    <w:rsid w:val="00F1692D"/>
    <w:rsid w:val="00F16971"/>
    <w:rsid w:val="00F16E08"/>
    <w:rsid w:val="00F16FDA"/>
    <w:rsid w:val="00F16FEF"/>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8F"/>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AAC"/>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2E"/>
    <w:rsid w:val="00F326A4"/>
    <w:rsid w:val="00F32771"/>
    <w:rsid w:val="00F32776"/>
    <w:rsid w:val="00F3280C"/>
    <w:rsid w:val="00F3290C"/>
    <w:rsid w:val="00F3293B"/>
    <w:rsid w:val="00F32A52"/>
    <w:rsid w:val="00F32A80"/>
    <w:rsid w:val="00F32ABC"/>
    <w:rsid w:val="00F32CB9"/>
    <w:rsid w:val="00F32CBB"/>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32"/>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1B6"/>
    <w:rsid w:val="00F41273"/>
    <w:rsid w:val="00F41486"/>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1C"/>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9DA"/>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5DE"/>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C51"/>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887"/>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52"/>
    <w:rsid w:val="00F638EE"/>
    <w:rsid w:val="00F63915"/>
    <w:rsid w:val="00F6393F"/>
    <w:rsid w:val="00F6398D"/>
    <w:rsid w:val="00F63AA8"/>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85"/>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0A"/>
    <w:rsid w:val="00F673D1"/>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CF3"/>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CC9"/>
    <w:rsid w:val="00F75D2D"/>
    <w:rsid w:val="00F75E0B"/>
    <w:rsid w:val="00F75E30"/>
    <w:rsid w:val="00F75ECF"/>
    <w:rsid w:val="00F75F02"/>
    <w:rsid w:val="00F75F67"/>
    <w:rsid w:val="00F76276"/>
    <w:rsid w:val="00F76386"/>
    <w:rsid w:val="00F766B2"/>
    <w:rsid w:val="00F766B4"/>
    <w:rsid w:val="00F76717"/>
    <w:rsid w:val="00F7672B"/>
    <w:rsid w:val="00F767F9"/>
    <w:rsid w:val="00F7683A"/>
    <w:rsid w:val="00F76AC0"/>
    <w:rsid w:val="00F76C76"/>
    <w:rsid w:val="00F76CE9"/>
    <w:rsid w:val="00F76E22"/>
    <w:rsid w:val="00F770E4"/>
    <w:rsid w:val="00F77107"/>
    <w:rsid w:val="00F77243"/>
    <w:rsid w:val="00F77259"/>
    <w:rsid w:val="00F7731C"/>
    <w:rsid w:val="00F774D3"/>
    <w:rsid w:val="00F77561"/>
    <w:rsid w:val="00F7767A"/>
    <w:rsid w:val="00F77766"/>
    <w:rsid w:val="00F778D8"/>
    <w:rsid w:val="00F779A5"/>
    <w:rsid w:val="00F77B74"/>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34"/>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EFF"/>
    <w:rsid w:val="00F85F0C"/>
    <w:rsid w:val="00F86132"/>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EA2"/>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9"/>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AD5"/>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14"/>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BF"/>
    <w:rsid w:val="00FC016A"/>
    <w:rsid w:val="00FC0519"/>
    <w:rsid w:val="00FC059C"/>
    <w:rsid w:val="00FC0607"/>
    <w:rsid w:val="00FC079B"/>
    <w:rsid w:val="00FC0A4E"/>
    <w:rsid w:val="00FC0C92"/>
    <w:rsid w:val="00FC0E8B"/>
    <w:rsid w:val="00FC0F45"/>
    <w:rsid w:val="00FC101C"/>
    <w:rsid w:val="00FC10CE"/>
    <w:rsid w:val="00FC1142"/>
    <w:rsid w:val="00FC11A1"/>
    <w:rsid w:val="00FC12CF"/>
    <w:rsid w:val="00FC1316"/>
    <w:rsid w:val="00FC1394"/>
    <w:rsid w:val="00FC154C"/>
    <w:rsid w:val="00FC15D4"/>
    <w:rsid w:val="00FC17B2"/>
    <w:rsid w:val="00FC18B6"/>
    <w:rsid w:val="00FC1BCA"/>
    <w:rsid w:val="00FC1C1D"/>
    <w:rsid w:val="00FC1C48"/>
    <w:rsid w:val="00FC1CD6"/>
    <w:rsid w:val="00FC1CF5"/>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AFE"/>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AFF"/>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C9D"/>
    <w:rsid w:val="00FC4DEB"/>
    <w:rsid w:val="00FC4F0A"/>
    <w:rsid w:val="00FC4F9B"/>
    <w:rsid w:val="00FC504D"/>
    <w:rsid w:val="00FC5215"/>
    <w:rsid w:val="00FC5234"/>
    <w:rsid w:val="00FC5296"/>
    <w:rsid w:val="00FC52CA"/>
    <w:rsid w:val="00FC5355"/>
    <w:rsid w:val="00FC5397"/>
    <w:rsid w:val="00FC53DD"/>
    <w:rsid w:val="00FC55BD"/>
    <w:rsid w:val="00FC5680"/>
    <w:rsid w:val="00FC5738"/>
    <w:rsid w:val="00FC58D5"/>
    <w:rsid w:val="00FC5B6E"/>
    <w:rsid w:val="00FC5BD8"/>
    <w:rsid w:val="00FC5C34"/>
    <w:rsid w:val="00FC5D9E"/>
    <w:rsid w:val="00FC5DC6"/>
    <w:rsid w:val="00FC613F"/>
    <w:rsid w:val="00FC61C8"/>
    <w:rsid w:val="00FC626E"/>
    <w:rsid w:val="00FC6419"/>
    <w:rsid w:val="00FC64AF"/>
    <w:rsid w:val="00FC69A0"/>
    <w:rsid w:val="00FC6A39"/>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26F"/>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431"/>
    <w:rsid w:val="00FD2526"/>
    <w:rsid w:val="00FD25B9"/>
    <w:rsid w:val="00FD27B2"/>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51"/>
    <w:rsid w:val="00FD438E"/>
    <w:rsid w:val="00FD4432"/>
    <w:rsid w:val="00FD4456"/>
    <w:rsid w:val="00FD44A3"/>
    <w:rsid w:val="00FD47B3"/>
    <w:rsid w:val="00FD4831"/>
    <w:rsid w:val="00FD4851"/>
    <w:rsid w:val="00FD4854"/>
    <w:rsid w:val="00FD49CD"/>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44"/>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E7FDC"/>
    <w:rsid w:val="00FF00DD"/>
    <w:rsid w:val="00FF0231"/>
    <w:rsid w:val="00FF02D8"/>
    <w:rsid w:val="00FF0453"/>
    <w:rsid w:val="00FF04FE"/>
    <w:rsid w:val="00FF06B4"/>
    <w:rsid w:val="00FF07A7"/>
    <w:rsid w:val="00FF0806"/>
    <w:rsid w:val="00FF0811"/>
    <w:rsid w:val="00FF08DC"/>
    <w:rsid w:val="00FF097A"/>
    <w:rsid w:val="00FF0A10"/>
    <w:rsid w:val="00FF0BC6"/>
    <w:rsid w:val="00FF0BC7"/>
    <w:rsid w:val="00FF0BE6"/>
    <w:rsid w:val="00FF0C2B"/>
    <w:rsid w:val="00FF0C3F"/>
    <w:rsid w:val="00FF0C54"/>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76C"/>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3122F"/>
    <w:pPr>
      <w:spacing w:line="280" w:lineRule="exact"/>
    </w:pPr>
    <w:rPr>
      <w:rFonts w:ascii="Verdana" w:hAnsi="Verdana"/>
      <w:sz w:val="18"/>
      <w:szCs w:val="24"/>
    </w:rPr>
  </w:style>
  <w:style w:type="paragraph" w:styleId="Kop1">
    <w:name w:val="heading 1"/>
    <w:basedOn w:val="Standaard"/>
    <w:next w:val="Standaard"/>
    <w:link w:val="Kop1Char"/>
    <w:qFormat/>
    <w:rsid w:val="0053122F"/>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3122F"/>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3122F"/>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3122F"/>
    <w:pPr>
      <w:keepNext/>
      <w:numPr>
        <w:ilvl w:val="3"/>
        <w:numId w:val="1"/>
      </w:numPr>
      <w:spacing w:before="280"/>
      <w:outlineLvl w:val="3"/>
    </w:pPr>
    <w:rPr>
      <w:b/>
      <w:bCs/>
      <w:szCs w:val="28"/>
    </w:rPr>
  </w:style>
  <w:style w:type="paragraph" w:styleId="Kop5">
    <w:name w:val="heading 5"/>
    <w:basedOn w:val="Standaard"/>
    <w:next w:val="Standaard"/>
    <w:link w:val="Kop5Char"/>
    <w:rsid w:val="0053122F"/>
    <w:pPr>
      <w:keepNext/>
      <w:numPr>
        <w:ilvl w:val="4"/>
        <w:numId w:val="1"/>
      </w:numPr>
      <w:spacing w:before="280"/>
      <w:outlineLvl w:val="4"/>
    </w:pPr>
    <w:rPr>
      <w:bCs/>
      <w:i/>
      <w:iCs/>
      <w:szCs w:val="26"/>
    </w:rPr>
  </w:style>
  <w:style w:type="paragraph" w:styleId="Kop6">
    <w:name w:val="heading 6"/>
    <w:basedOn w:val="Standaard"/>
    <w:next w:val="Standaard"/>
    <w:link w:val="Kop6Char"/>
    <w:rsid w:val="0053122F"/>
    <w:pPr>
      <w:keepNext/>
      <w:numPr>
        <w:ilvl w:val="5"/>
        <w:numId w:val="1"/>
      </w:numPr>
      <w:spacing w:before="280"/>
      <w:outlineLvl w:val="5"/>
    </w:pPr>
    <w:rPr>
      <w:bCs/>
      <w:i/>
      <w:szCs w:val="22"/>
    </w:rPr>
  </w:style>
  <w:style w:type="paragraph" w:styleId="Kop7">
    <w:name w:val="heading 7"/>
    <w:basedOn w:val="Standaard"/>
    <w:next w:val="Standaard"/>
    <w:link w:val="Kop7Char"/>
    <w:rsid w:val="0053122F"/>
    <w:pPr>
      <w:keepNext/>
      <w:spacing w:before="280"/>
      <w:outlineLvl w:val="6"/>
    </w:pPr>
  </w:style>
  <w:style w:type="paragraph" w:styleId="Kop8">
    <w:name w:val="heading 8"/>
    <w:basedOn w:val="Standaard"/>
    <w:next w:val="Standaard"/>
    <w:link w:val="Kop8Char"/>
    <w:rsid w:val="0053122F"/>
    <w:pPr>
      <w:keepNext/>
      <w:spacing w:before="280"/>
      <w:outlineLvl w:val="7"/>
    </w:pPr>
    <w:rPr>
      <w:iCs/>
    </w:rPr>
  </w:style>
  <w:style w:type="paragraph" w:styleId="Kop9">
    <w:name w:val="heading 9"/>
    <w:basedOn w:val="Standaard"/>
    <w:next w:val="Standaard"/>
    <w:link w:val="Kop9Char"/>
    <w:rsid w:val="0053122F"/>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3122F"/>
    <w:pPr>
      <w:keepNext/>
      <w:pageBreakBefore/>
      <w:spacing w:after="700"/>
      <w:contextualSpacing/>
      <w:outlineLvl w:val="0"/>
    </w:pPr>
    <w:rPr>
      <w:sz w:val="24"/>
    </w:rPr>
  </w:style>
  <w:style w:type="numbering" w:customStyle="1" w:styleId="Nummering">
    <w:name w:val="Nummering"/>
    <w:basedOn w:val="Geenlijst"/>
    <w:uiPriority w:val="99"/>
    <w:rsid w:val="0053122F"/>
    <w:pPr>
      <w:numPr>
        <w:numId w:val="5"/>
      </w:numPr>
    </w:pPr>
  </w:style>
  <w:style w:type="paragraph" w:styleId="Inhopg1">
    <w:name w:val="toc 1"/>
    <w:basedOn w:val="Standaard"/>
    <w:next w:val="Standaard"/>
    <w:uiPriority w:val="39"/>
    <w:rsid w:val="0053122F"/>
    <w:pPr>
      <w:keepNext/>
      <w:tabs>
        <w:tab w:val="right" w:leader="dot" w:pos="8505"/>
      </w:tabs>
      <w:spacing w:before="280"/>
      <w:ind w:hanging="1134"/>
    </w:pPr>
    <w:rPr>
      <w:b/>
    </w:rPr>
  </w:style>
  <w:style w:type="paragraph" w:styleId="Koptekst">
    <w:name w:val="header"/>
    <w:basedOn w:val="Standaard"/>
    <w:link w:val="KoptekstChar"/>
    <w:rsid w:val="0053122F"/>
    <w:pPr>
      <w:spacing w:line="200" w:lineRule="exact"/>
    </w:pPr>
    <w:rPr>
      <w:rFonts w:cs="Verdana-Bold"/>
      <w:bCs/>
      <w:smallCaps/>
      <w:sz w:val="14"/>
      <w:szCs w:val="13"/>
    </w:rPr>
  </w:style>
  <w:style w:type="paragraph" w:styleId="Voettekst">
    <w:name w:val="footer"/>
    <w:basedOn w:val="Standaard"/>
    <w:link w:val="VoettekstChar"/>
    <w:rsid w:val="0053122F"/>
    <w:pPr>
      <w:tabs>
        <w:tab w:val="center" w:pos="4536"/>
        <w:tab w:val="right" w:pos="9072"/>
      </w:tabs>
    </w:pPr>
  </w:style>
  <w:style w:type="paragraph" w:styleId="Titel">
    <w:name w:val="Title"/>
    <w:basedOn w:val="Standaard"/>
    <w:link w:val="TitelChar"/>
    <w:uiPriority w:val="10"/>
    <w:rsid w:val="0053122F"/>
    <w:pPr>
      <w:spacing w:line="320" w:lineRule="atLeast"/>
    </w:pPr>
    <w:rPr>
      <w:rFonts w:cs="Arial"/>
      <w:b/>
      <w:bCs/>
      <w:kern w:val="28"/>
      <w:sz w:val="24"/>
      <w:szCs w:val="32"/>
    </w:rPr>
  </w:style>
  <w:style w:type="paragraph" w:styleId="Inhopg2">
    <w:name w:val="toc 2"/>
    <w:basedOn w:val="Standaard"/>
    <w:next w:val="Standaard"/>
    <w:uiPriority w:val="39"/>
    <w:rsid w:val="0053122F"/>
    <w:pPr>
      <w:keepNext/>
      <w:tabs>
        <w:tab w:val="right" w:leader="dot" w:pos="8505"/>
      </w:tabs>
      <w:spacing w:before="280"/>
      <w:ind w:hanging="1134"/>
    </w:pPr>
    <w:rPr>
      <w:b/>
    </w:rPr>
  </w:style>
  <w:style w:type="paragraph" w:styleId="Inhopg3">
    <w:name w:val="toc 3"/>
    <w:basedOn w:val="Standaard"/>
    <w:next w:val="Standaard"/>
    <w:uiPriority w:val="39"/>
    <w:rsid w:val="0053122F"/>
    <w:pPr>
      <w:tabs>
        <w:tab w:val="right" w:leader="dot" w:pos="8505"/>
      </w:tabs>
      <w:ind w:hanging="1134"/>
    </w:pPr>
  </w:style>
  <w:style w:type="table" w:customStyle="1" w:styleId="Tabel">
    <w:name w:val="Tabel"/>
    <w:basedOn w:val="Standaardtabel"/>
    <w:uiPriority w:val="99"/>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3122F"/>
    <w:pPr>
      <w:tabs>
        <w:tab w:val="right" w:leader="dot" w:pos="8505"/>
      </w:tabs>
      <w:ind w:hanging="1134"/>
    </w:pPr>
  </w:style>
  <w:style w:type="paragraph" w:styleId="Inhopg5">
    <w:name w:val="toc 5"/>
    <w:basedOn w:val="Standaard"/>
    <w:next w:val="Standaard"/>
    <w:uiPriority w:val="39"/>
    <w:rsid w:val="0053122F"/>
    <w:pPr>
      <w:tabs>
        <w:tab w:val="right" w:leader="dot" w:pos="8505"/>
      </w:tabs>
      <w:ind w:hanging="1134"/>
    </w:pPr>
  </w:style>
  <w:style w:type="paragraph" w:styleId="Voetnoottekst">
    <w:name w:val="footnote text"/>
    <w:basedOn w:val="Standaard"/>
    <w:link w:val="VoetnoottekstChar"/>
    <w:uiPriority w:val="99"/>
    <w:rsid w:val="0053122F"/>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3122F"/>
    <w:rPr>
      <w:szCs w:val="20"/>
    </w:rPr>
  </w:style>
  <w:style w:type="table" w:customStyle="1" w:styleId="Versiehistorie">
    <w:name w:val="Versiehistorie"/>
    <w:basedOn w:val="Standaardtabel"/>
    <w:uiPriority w:val="99"/>
    <w:rsid w:val="0053122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3122F"/>
    <w:rPr>
      <w:rFonts w:ascii="Verdana" w:hAnsi="Verdana"/>
      <w:sz w:val="18"/>
      <w:szCs w:val="24"/>
    </w:rPr>
  </w:style>
  <w:style w:type="table" w:styleId="Tabelraster">
    <w:name w:val="Table Grid"/>
    <w:basedOn w:val="Standaardtabel"/>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3122F"/>
    <w:pPr>
      <w:spacing w:line="240" w:lineRule="auto"/>
    </w:pPr>
    <w:rPr>
      <w:b/>
      <w:bCs/>
      <w:sz w:val="20"/>
      <w:szCs w:val="20"/>
    </w:rPr>
  </w:style>
  <w:style w:type="paragraph" w:customStyle="1" w:styleId="Colofon">
    <w:name w:val="Colofon"/>
    <w:basedOn w:val="Standaard"/>
    <w:rsid w:val="0053122F"/>
    <w:pPr>
      <w:ind w:left="2268" w:hanging="2268"/>
    </w:pPr>
  </w:style>
  <w:style w:type="paragraph" w:customStyle="1" w:styleId="Kop2bijlage">
    <w:name w:val="Kop 2 bijlage"/>
    <w:basedOn w:val="Standaard"/>
    <w:next w:val="Standaard"/>
    <w:rsid w:val="0053122F"/>
    <w:pPr>
      <w:keepNext/>
      <w:pageBreakBefore/>
      <w:numPr>
        <w:ilvl w:val="7"/>
        <w:numId w:val="1"/>
      </w:numPr>
      <w:spacing w:after="700"/>
      <w:outlineLvl w:val="1"/>
    </w:pPr>
    <w:rPr>
      <w:sz w:val="24"/>
    </w:rPr>
  </w:style>
  <w:style w:type="paragraph" w:customStyle="1" w:styleId="Kop3bijlage">
    <w:name w:val="Kop 3 bijlage"/>
    <w:basedOn w:val="Standaard"/>
    <w:next w:val="Standaard"/>
    <w:rsid w:val="0053122F"/>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3122F"/>
    <w:pPr>
      <w:numPr>
        <w:numId w:val="5"/>
      </w:numPr>
    </w:pPr>
  </w:style>
  <w:style w:type="paragraph" w:customStyle="1" w:styleId="Opsommingnummers2">
    <w:name w:val="Opsomming nummers 2"/>
    <w:basedOn w:val="Standaard"/>
    <w:qFormat/>
    <w:rsid w:val="0053122F"/>
    <w:pPr>
      <w:numPr>
        <w:ilvl w:val="2"/>
        <w:numId w:val="5"/>
      </w:numPr>
    </w:pPr>
  </w:style>
  <w:style w:type="paragraph" w:customStyle="1" w:styleId="Opsommingnummers3">
    <w:name w:val="Opsomming nummers 3"/>
    <w:basedOn w:val="Standaard"/>
    <w:qFormat/>
    <w:rsid w:val="0053122F"/>
    <w:pPr>
      <w:numPr>
        <w:ilvl w:val="4"/>
        <w:numId w:val="5"/>
      </w:numPr>
    </w:pPr>
  </w:style>
  <w:style w:type="paragraph" w:styleId="Inhopg6">
    <w:name w:val="toc 6"/>
    <w:basedOn w:val="Standaard"/>
    <w:next w:val="Standaard"/>
    <w:uiPriority w:val="39"/>
    <w:unhideWhenUsed/>
    <w:rsid w:val="0053122F"/>
    <w:pPr>
      <w:tabs>
        <w:tab w:val="right" w:leader="dot" w:pos="8505"/>
      </w:tabs>
      <w:ind w:hanging="1134"/>
    </w:pPr>
  </w:style>
  <w:style w:type="paragraph" w:styleId="Inhopg7">
    <w:name w:val="toc 7"/>
    <w:basedOn w:val="Standaard"/>
    <w:next w:val="Standaard"/>
    <w:uiPriority w:val="39"/>
    <w:rsid w:val="0053122F"/>
    <w:pPr>
      <w:tabs>
        <w:tab w:val="right" w:leader="dot" w:pos="8505"/>
      </w:tabs>
    </w:pPr>
  </w:style>
  <w:style w:type="paragraph" w:customStyle="1" w:styleId="Opsommingtekens1">
    <w:name w:val="Opsomming tekens 1"/>
    <w:basedOn w:val="Standaard"/>
    <w:qFormat/>
    <w:rsid w:val="0053122F"/>
    <w:pPr>
      <w:numPr>
        <w:ilvl w:val="1"/>
        <w:numId w:val="5"/>
      </w:numPr>
    </w:pPr>
  </w:style>
  <w:style w:type="paragraph" w:customStyle="1" w:styleId="Opsommingtekens2">
    <w:name w:val="Opsomming tekens 2"/>
    <w:basedOn w:val="Standaard"/>
    <w:qFormat/>
    <w:rsid w:val="0053122F"/>
    <w:pPr>
      <w:numPr>
        <w:ilvl w:val="3"/>
        <w:numId w:val="5"/>
      </w:numPr>
    </w:pPr>
  </w:style>
  <w:style w:type="paragraph" w:customStyle="1" w:styleId="Opsommingtekens3">
    <w:name w:val="Opsomming tekens 3"/>
    <w:basedOn w:val="Standaard"/>
    <w:qFormat/>
    <w:rsid w:val="0053122F"/>
    <w:pPr>
      <w:numPr>
        <w:ilvl w:val="5"/>
        <w:numId w:val="5"/>
      </w:numPr>
    </w:pPr>
  </w:style>
  <w:style w:type="paragraph" w:customStyle="1" w:styleId="Opsommingtekens4">
    <w:name w:val="Opsomming tekens 4"/>
    <w:basedOn w:val="Standaard"/>
    <w:qFormat/>
    <w:rsid w:val="0053122F"/>
    <w:pPr>
      <w:numPr>
        <w:ilvl w:val="6"/>
        <w:numId w:val="5"/>
      </w:numPr>
    </w:pPr>
  </w:style>
  <w:style w:type="paragraph" w:customStyle="1" w:styleId="Tabeltitel">
    <w:name w:val="Tabeltitel"/>
    <w:basedOn w:val="Standaard"/>
    <w:next w:val="Standaard"/>
    <w:qFormat/>
    <w:rsid w:val="0053122F"/>
    <w:pPr>
      <w:keepNext/>
      <w:numPr>
        <w:numId w:val="4"/>
      </w:numPr>
      <w:spacing w:before="280" w:after="140"/>
    </w:pPr>
    <w:rPr>
      <w:b/>
    </w:rPr>
  </w:style>
  <w:style w:type="table" w:styleId="3D-effectenvoortabel1">
    <w:name w:val="Table 3D effects 1"/>
    <w:basedOn w:val="Standaardtabel"/>
    <w:semiHidden/>
    <w:unhideWhenUsed/>
    <w:rsid w:val="0053122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3122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3122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3122F"/>
    <w:pPr>
      <w:spacing w:line="240" w:lineRule="auto"/>
    </w:pPr>
    <w:rPr>
      <w:sz w:val="14"/>
    </w:rPr>
  </w:style>
  <w:style w:type="character" w:styleId="Verwijzingopmerking">
    <w:name w:val="annotation reference"/>
    <w:basedOn w:val="Standaardalinea-lettertype"/>
    <w:semiHidden/>
    <w:unhideWhenUsed/>
    <w:rsid w:val="0053122F"/>
    <w:rPr>
      <w:sz w:val="16"/>
      <w:szCs w:val="16"/>
    </w:rPr>
  </w:style>
  <w:style w:type="paragraph" w:styleId="Documentstructuur">
    <w:name w:val="Document Map"/>
    <w:basedOn w:val="Standaard"/>
    <w:link w:val="DocumentstructuurChar"/>
    <w:semiHidden/>
    <w:unhideWhenUsed/>
    <w:rsid w:val="0053122F"/>
    <w:pPr>
      <w:spacing w:line="240" w:lineRule="auto"/>
    </w:pPr>
    <w:rPr>
      <w:rFonts w:ascii="Tahoma" w:hAnsi="Tahoma" w:cs="Tahoma"/>
      <w:sz w:val="16"/>
      <w:szCs w:val="16"/>
    </w:rPr>
  </w:style>
  <w:style w:type="table" w:styleId="Donkerelijst">
    <w:name w:val="Dark List"/>
    <w:basedOn w:val="Standaardtabel"/>
    <w:uiPriority w:val="61"/>
    <w:rsid w:val="0053122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3122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3122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3122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3122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3122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3122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3122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3122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3122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3122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3122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3122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3122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3122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3122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3122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3122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3122F"/>
    <w:pPr>
      <w:spacing w:line="240" w:lineRule="auto"/>
      <w:ind w:left="180" w:hanging="180"/>
    </w:pPr>
  </w:style>
  <w:style w:type="paragraph" w:styleId="Index2">
    <w:name w:val="index 2"/>
    <w:basedOn w:val="Standaard"/>
    <w:next w:val="Standaard"/>
    <w:semiHidden/>
    <w:unhideWhenUsed/>
    <w:rsid w:val="0053122F"/>
    <w:pPr>
      <w:spacing w:line="240" w:lineRule="auto"/>
      <w:ind w:left="360" w:hanging="180"/>
    </w:pPr>
  </w:style>
  <w:style w:type="paragraph" w:styleId="Index3">
    <w:name w:val="index 3"/>
    <w:basedOn w:val="Standaard"/>
    <w:next w:val="Standaard"/>
    <w:semiHidden/>
    <w:unhideWhenUsed/>
    <w:rsid w:val="0053122F"/>
    <w:pPr>
      <w:spacing w:line="240" w:lineRule="auto"/>
      <w:ind w:left="540" w:hanging="180"/>
    </w:pPr>
  </w:style>
  <w:style w:type="paragraph" w:styleId="Index4">
    <w:name w:val="index 4"/>
    <w:basedOn w:val="Standaard"/>
    <w:next w:val="Standaard"/>
    <w:semiHidden/>
    <w:unhideWhenUsed/>
    <w:rsid w:val="0053122F"/>
    <w:pPr>
      <w:spacing w:line="240" w:lineRule="auto"/>
      <w:ind w:left="720" w:hanging="180"/>
    </w:pPr>
  </w:style>
  <w:style w:type="paragraph" w:styleId="Index5">
    <w:name w:val="index 5"/>
    <w:basedOn w:val="Standaard"/>
    <w:next w:val="Standaard"/>
    <w:semiHidden/>
    <w:unhideWhenUsed/>
    <w:rsid w:val="0053122F"/>
    <w:pPr>
      <w:spacing w:line="240" w:lineRule="auto"/>
      <w:ind w:left="900" w:hanging="180"/>
    </w:pPr>
  </w:style>
  <w:style w:type="paragraph" w:styleId="Index6">
    <w:name w:val="index 6"/>
    <w:basedOn w:val="Standaard"/>
    <w:next w:val="Standaard"/>
    <w:semiHidden/>
    <w:unhideWhenUsed/>
    <w:rsid w:val="0053122F"/>
    <w:pPr>
      <w:spacing w:line="240" w:lineRule="auto"/>
      <w:ind w:left="1080" w:hanging="180"/>
    </w:pPr>
  </w:style>
  <w:style w:type="paragraph" w:styleId="Index7">
    <w:name w:val="index 7"/>
    <w:basedOn w:val="Standaard"/>
    <w:next w:val="Standaard"/>
    <w:semiHidden/>
    <w:unhideWhenUsed/>
    <w:rsid w:val="0053122F"/>
    <w:pPr>
      <w:spacing w:line="240" w:lineRule="auto"/>
      <w:ind w:left="1260" w:hanging="180"/>
    </w:pPr>
  </w:style>
  <w:style w:type="paragraph" w:styleId="Index8">
    <w:name w:val="index 8"/>
    <w:basedOn w:val="Standaard"/>
    <w:next w:val="Standaard"/>
    <w:semiHidden/>
    <w:unhideWhenUsed/>
    <w:rsid w:val="0053122F"/>
    <w:pPr>
      <w:spacing w:line="240" w:lineRule="auto"/>
      <w:ind w:left="1440" w:hanging="180"/>
    </w:pPr>
  </w:style>
  <w:style w:type="paragraph" w:styleId="Index9">
    <w:name w:val="index 9"/>
    <w:basedOn w:val="Standaard"/>
    <w:next w:val="Standaard"/>
    <w:semiHidden/>
    <w:unhideWhenUsed/>
    <w:rsid w:val="0053122F"/>
    <w:pPr>
      <w:spacing w:line="240" w:lineRule="auto"/>
      <w:ind w:left="1620" w:hanging="180"/>
    </w:pPr>
  </w:style>
  <w:style w:type="paragraph" w:styleId="Inhopg8">
    <w:name w:val="toc 8"/>
    <w:basedOn w:val="Standaard"/>
    <w:next w:val="Standaard"/>
    <w:uiPriority w:val="39"/>
    <w:unhideWhenUsed/>
    <w:rsid w:val="0053122F"/>
    <w:pPr>
      <w:tabs>
        <w:tab w:val="right" w:leader="dot" w:pos="8505"/>
      </w:tabs>
    </w:pPr>
  </w:style>
  <w:style w:type="paragraph" w:styleId="Inhopg9">
    <w:name w:val="toc 9"/>
    <w:basedOn w:val="Standaard"/>
    <w:next w:val="Standaard"/>
    <w:uiPriority w:val="39"/>
    <w:unhideWhenUsed/>
    <w:rsid w:val="0053122F"/>
    <w:pPr>
      <w:spacing w:after="100"/>
      <w:ind w:left="1260"/>
    </w:pPr>
  </w:style>
  <w:style w:type="table" w:styleId="Klassieketabel1">
    <w:name w:val="Table Classic 1"/>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3122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3122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3122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3122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3122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3122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3122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3122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3122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3122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3122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3122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3122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3122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3122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3122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3122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3122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3122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3122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3122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3122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3122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3122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3122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3122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3122F"/>
  </w:style>
  <w:style w:type="table" w:styleId="Professioneletabel">
    <w:name w:val="Table Professional"/>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3122F"/>
  </w:style>
  <w:style w:type="table" w:styleId="Tabelkolommen1">
    <w:name w:val="Table Columns 1"/>
    <w:basedOn w:val="Standaardtabel"/>
    <w:semiHidden/>
    <w:unhideWhenUsed/>
    <w:rsid w:val="0053122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3122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3122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3122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3122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3122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3122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3122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3122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3122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3122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3122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3122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3122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3122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3122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3122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3122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3122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3122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3122F"/>
    <w:pPr>
      <w:keepNext/>
      <w:spacing w:before="280" w:after="280" w:line="240" w:lineRule="auto"/>
    </w:pPr>
    <w:rPr>
      <w:color w:val="FF0000"/>
    </w:rPr>
  </w:style>
  <w:style w:type="paragraph" w:customStyle="1" w:styleId="Figuurbijschrift">
    <w:name w:val="Figuurbijschrift"/>
    <w:basedOn w:val="Standaard"/>
    <w:next w:val="Standaard"/>
    <w:qFormat/>
    <w:rsid w:val="0053122F"/>
    <w:pPr>
      <w:numPr>
        <w:numId w:val="2"/>
      </w:numPr>
      <w:tabs>
        <w:tab w:val="left" w:pos="1134"/>
      </w:tabs>
      <w:spacing w:before="280" w:after="280"/>
    </w:pPr>
    <w:rPr>
      <w:b/>
    </w:rPr>
  </w:style>
  <w:style w:type="character" w:styleId="Eindnootmarkering">
    <w:name w:val="endnote reference"/>
    <w:basedOn w:val="Standaardalinea-lettertype"/>
    <w:semiHidden/>
    <w:unhideWhenUsed/>
    <w:rsid w:val="0053122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3122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3122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3122F"/>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3122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3122F"/>
    <w:pPr>
      <w:shd w:val="clear" w:color="auto" w:fill="FFFF00"/>
      <w:spacing w:before="280" w:after="280"/>
      <w:contextualSpacing/>
    </w:pPr>
  </w:style>
  <w:style w:type="paragraph" w:customStyle="1" w:styleId="Code">
    <w:name w:val="Code"/>
    <w:basedOn w:val="Standaard"/>
    <w:rsid w:val="0053122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3122F"/>
    <w:rPr>
      <w:color w:val="808080"/>
    </w:rPr>
  </w:style>
  <w:style w:type="character" w:customStyle="1" w:styleId="Colofonomgevingswetbesluit">
    <w:name w:val="Colofon omgevingswetbesluit"/>
    <w:basedOn w:val="Standaardalinea-lettertype"/>
    <w:uiPriority w:val="1"/>
    <w:rsid w:val="0053122F"/>
  </w:style>
  <w:style w:type="character" w:customStyle="1" w:styleId="Colofonprojectnaam">
    <w:name w:val="Colofon projectnaam"/>
    <w:basedOn w:val="Standaardalinea-lettertype"/>
    <w:uiPriority w:val="1"/>
    <w:rsid w:val="0053122F"/>
  </w:style>
  <w:style w:type="character" w:customStyle="1" w:styleId="Colofonprojectnummer">
    <w:name w:val="Colofon projectnummer"/>
    <w:basedOn w:val="Standaardalinea-lettertype"/>
    <w:uiPriority w:val="1"/>
    <w:rsid w:val="0053122F"/>
  </w:style>
  <w:style w:type="character" w:customStyle="1" w:styleId="Colofoncontactpersoon">
    <w:name w:val="Colofon contactpersoon"/>
    <w:basedOn w:val="Standaardalinea-lettertype"/>
    <w:uiPriority w:val="1"/>
    <w:rsid w:val="0053122F"/>
  </w:style>
  <w:style w:type="character" w:customStyle="1" w:styleId="Colofonauteur">
    <w:name w:val="Colofon auteur"/>
    <w:basedOn w:val="Standaardalinea-lettertype"/>
    <w:uiPriority w:val="1"/>
    <w:rsid w:val="0053122F"/>
  </w:style>
  <w:style w:type="table" w:customStyle="1" w:styleId="Implementatie">
    <w:name w:val="Implementatie"/>
    <w:basedOn w:val="Standaardtabel"/>
    <w:uiPriority w:val="99"/>
    <w:rsid w:val="0053122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3122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3122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3122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3122F"/>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3122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3122F"/>
  </w:style>
  <w:style w:type="paragraph" w:styleId="Bloktekst">
    <w:name w:val="Block Text"/>
    <w:basedOn w:val="Standaard"/>
    <w:semiHidden/>
    <w:unhideWhenUsed/>
    <w:rsid w:val="0053122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3122F"/>
    <w:pPr>
      <w:ind w:left="180" w:hanging="180"/>
    </w:pPr>
  </w:style>
  <w:style w:type="paragraph" w:styleId="Datum">
    <w:name w:val="Date"/>
    <w:basedOn w:val="Standaard"/>
    <w:next w:val="Standaard"/>
    <w:link w:val="DatumChar"/>
    <w:semiHidden/>
    <w:unhideWhenUsed/>
    <w:rsid w:val="0053122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3122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3122F"/>
    <w:rPr>
      <w:color w:val="800080" w:themeColor="followedHyperlink"/>
      <w:u w:val="single"/>
    </w:rPr>
  </w:style>
  <w:style w:type="paragraph" w:styleId="Handtekening">
    <w:name w:val="Signature"/>
    <w:basedOn w:val="Standaard"/>
    <w:link w:val="HandtekeningChar"/>
    <w:semiHidden/>
    <w:unhideWhenUsed/>
    <w:rsid w:val="0053122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3122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3122F"/>
    <w:rPr>
      <w:rFonts w:ascii="Consolas" w:hAnsi="Consolas"/>
      <w:sz w:val="20"/>
      <w:szCs w:val="20"/>
    </w:rPr>
  </w:style>
  <w:style w:type="character" w:styleId="HTMLDefinition">
    <w:name w:val="HTML Definition"/>
    <w:basedOn w:val="Standaardalinea-lettertype"/>
    <w:semiHidden/>
    <w:unhideWhenUsed/>
    <w:rsid w:val="0053122F"/>
    <w:rPr>
      <w:i/>
      <w:iCs/>
    </w:rPr>
  </w:style>
  <w:style w:type="character" w:styleId="HTMLVariable">
    <w:name w:val="HTML Variable"/>
    <w:basedOn w:val="Standaardalinea-lettertype"/>
    <w:semiHidden/>
    <w:unhideWhenUsed/>
    <w:rsid w:val="0053122F"/>
    <w:rPr>
      <w:i/>
      <w:iCs/>
    </w:rPr>
  </w:style>
  <w:style w:type="character" w:styleId="HTML-acroniem">
    <w:name w:val="HTML Acronym"/>
    <w:basedOn w:val="Standaardalinea-lettertype"/>
    <w:semiHidden/>
    <w:unhideWhenUsed/>
    <w:rsid w:val="0053122F"/>
  </w:style>
  <w:style w:type="paragraph" w:styleId="HTML-adres">
    <w:name w:val="HTML Address"/>
    <w:basedOn w:val="Standaard"/>
    <w:link w:val="HTML-adresChar"/>
    <w:semiHidden/>
    <w:unhideWhenUsed/>
    <w:rsid w:val="0053122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3122F"/>
    <w:rPr>
      <w:i/>
      <w:iCs/>
    </w:rPr>
  </w:style>
  <w:style w:type="character" w:styleId="HTML-schrijfmachine">
    <w:name w:val="HTML Typewriter"/>
    <w:basedOn w:val="Standaardalinea-lettertype"/>
    <w:semiHidden/>
    <w:unhideWhenUsed/>
    <w:rsid w:val="0053122F"/>
    <w:rPr>
      <w:rFonts w:ascii="Consolas" w:hAnsi="Consolas"/>
      <w:sz w:val="20"/>
      <w:szCs w:val="20"/>
    </w:rPr>
  </w:style>
  <w:style w:type="character" w:styleId="HTML-toetsenbord">
    <w:name w:val="HTML Keyboard"/>
    <w:basedOn w:val="Standaardalinea-lettertype"/>
    <w:semiHidden/>
    <w:unhideWhenUsed/>
    <w:rsid w:val="0053122F"/>
    <w:rPr>
      <w:rFonts w:ascii="Consolas" w:hAnsi="Consolas"/>
      <w:sz w:val="20"/>
      <w:szCs w:val="20"/>
    </w:rPr>
  </w:style>
  <w:style w:type="character" w:styleId="HTML-voorbeeld">
    <w:name w:val="HTML Sample"/>
    <w:basedOn w:val="Standaardalinea-lettertype"/>
    <w:semiHidden/>
    <w:unhideWhenUsed/>
    <w:rsid w:val="0053122F"/>
    <w:rPr>
      <w:rFonts w:ascii="Consolas" w:hAnsi="Consolas"/>
      <w:sz w:val="24"/>
      <w:szCs w:val="24"/>
    </w:rPr>
  </w:style>
  <w:style w:type="paragraph" w:styleId="Indexkop">
    <w:name w:val="index heading"/>
    <w:basedOn w:val="Standaard"/>
    <w:next w:val="Index1"/>
    <w:semiHidden/>
    <w:unhideWhenUsed/>
    <w:rsid w:val="0053122F"/>
    <w:rPr>
      <w:rFonts w:asciiTheme="majorHAnsi" w:eastAsiaTheme="majorEastAsia" w:hAnsiTheme="majorHAnsi" w:cstheme="majorBidi"/>
      <w:b/>
      <w:bCs/>
    </w:rPr>
  </w:style>
  <w:style w:type="paragraph" w:styleId="Kopbronvermelding">
    <w:name w:val="toa heading"/>
    <w:basedOn w:val="Standaard"/>
    <w:next w:val="Standaard"/>
    <w:semiHidden/>
    <w:unhideWhenUsed/>
    <w:rsid w:val="0053122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3122F"/>
    <w:pPr>
      <w:ind w:left="283" w:hanging="283"/>
      <w:contextualSpacing/>
    </w:pPr>
  </w:style>
  <w:style w:type="paragraph" w:styleId="Lijst2">
    <w:name w:val="List 2"/>
    <w:basedOn w:val="Standaard"/>
    <w:semiHidden/>
    <w:unhideWhenUsed/>
    <w:rsid w:val="0053122F"/>
    <w:pPr>
      <w:ind w:left="566" w:hanging="283"/>
      <w:contextualSpacing/>
    </w:pPr>
  </w:style>
  <w:style w:type="paragraph" w:styleId="Lijst3">
    <w:name w:val="List 3"/>
    <w:basedOn w:val="Standaard"/>
    <w:semiHidden/>
    <w:unhideWhenUsed/>
    <w:rsid w:val="0053122F"/>
    <w:pPr>
      <w:ind w:left="849" w:hanging="283"/>
      <w:contextualSpacing/>
    </w:pPr>
  </w:style>
  <w:style w:type="paragraph" w:styleId="Lijst4">
    <w:name w:val="List 4"/>
    <w:basedOn w:val="Standaard"/>
    <w:semiHidden/>
    <w:unhideWhenUsed/>
    <w:rsid w:val="0053122F"/>
    <w:pPr>
      <w:ind w:left="1132" w:hanging="283"/>
      <w:contextualSpacing/>
    </w:pPr>
  </w:style>
  <w:style w:type="paragraph" w:styleId="Lijst5">
    <w:name w:val="List 5"/>
    <w:basedOn w:val="Standaard"/>
    <w:semiHidden/>
    <w:unhideWhenUsed/>
    <w:rsid w:val="0053122F"/>
    <w:pPr>
      <w:ind w:left="1415" w:hanging="283"/>
      <w:contextualSpacing/>
    </w:pPr>
  </w:style>
  <w:style w:type="paragraph" w:styleId="Lijstmetafbeeldingen">
    <w:name w:val="table of figures"/>
    <w:basedOn w:val="Standaard"/>
    <w:next w:val="Standaard"/>
    <w:semiHidden/>
    <w:unhideWhenUsed/>
    <w:rsid w:val="0053122F"/>
  </w:style>
  <w:style w:type="paragraph" w:styleId="Lijstopsomteken">
    <w:name w:val="List Bullet"/>
    <w:basedOn w:val="Standaard"/>
    <w:unhideWhenUsed/>
    <w:rsid w:val="0053122F"/>
    <w:pPr>
      <w:numPr>
        <w:numId w:val="39"/>
      </w:numPr>
      <w:contextualSpacing/>
    </w:pPr>
  </w:style>
  <w:style w:type="paragraph" w:styleId="Lijstopsomteken2">
    <w:name w:val="List Bullet 2"/>
    <w:basedOn w:val="Standaard"/>
    <w:semiHidden/>
    <w:unhideWhenUsed/>
    <w:rsid w:val="0053122F"/>
    <w:pPr>
      <w:tabs>
        <w:tab w:val="num" w:pos="720"/>
      </w:tabs>
      <w:ind w:left="720" w:hanging="720"/>
      <w:contextualSpacing/>
    </w:pPr>
  </w:style>
  <w:style w:type="paragraph" w:styleId="Lijstopsomteken3">
    <w:name w:val="List Bullet 3"/>
    <w:basedOn w:val="Standaard"/>
    <w:semiHidden/>
    <w:unhideWhenUsed/>
    <w:rsid w:val="0053122F"/>
    <w:pPr>
      <w:tabs>
        <w:tab w:val="num" w:pos="720"/>
      </w:tabs>
      <w:ind w:left="720" w:hanging="720"/>
      <w:contextualSpacing/>
    </w:pPr>
  </w:style>
  <w:style w:type="paragraph" w:styleId="Lijstopsomteken4">
    <w:name w:val="List Bullet 4"/>
    <w:basedOn w:val="Standaard"/>
    <w:semiHidden/>
    <w:unhideWhenUsed/>
    <w:rsid w:val="0053122F"/>
    <w:pPr>
      <w:tabs>
        <w:tab w:val="num" w:pos="720"/>
      </w:tabs>
      <w:ind w:left="720" w:hanging="720"/>
      <w:contextualSpacing/>
    </w:pPr>
  </w:style>
  <w:style w:type="paragraph" w:styleId="Lijstopsomteken5">
    <w:name w:val="List Bullet 5"/>
    <w:basedOn w:val="Standaard"/>
    <w:semiHidden/>
    <w:unhideWhenUsed/>
    <w:rsid w:val="0053122F"/>
    <w:pPr>
      <w:tabs>
        <w:tab w:val="num" w:pos="720"/>
      </w:tabs>
      <w:ind w:left="720" w:hanging="720"/>
      <w:contextualSpacing/>
    </w:pPr>
  </w:style>
  <w:style w:type="paragraph" w:styleId="Lijstnummering2">
    <w:name w:val="List Number 2"/>
    <w:basedOn w:val="Standaard"/>
    <w:semiHidden/>
    <w:unhideWhenUsed/>
    <w:rsid w:val="0053122F"/>
    <w:pPr>
      <w:tabs>
        <w:tab w:val="num" w:pos="720"/>
      </w:tabs>
      <w:ind w:left="720" w:hanging="720"/>
      <w:contextualSpacing/>
    </w:pPr>
  </w:style>
  <w:style w:type="paragraph" w:styleId="Lijstnummering3">
    <w:name w:val="List Number 3"/>
    <w:basedOn w:val="Standaard"/>
    <w:semiHidden/>
    <w:unhideWhenUsed/>
    <w:rsid w:val="0053122F"/>
    <w:pPr>
      <w:tabs>
        <w:tab w:val="num" w:pos="720"/>
      </w:tabs>
      <w:ind w:left="720" w:hanging="720"/>
      <w:contextualSpacing/>
    </w:pPr>
  </w:style>
  <w:style w:type="paragraph" w:styleId="Lijstnummering4">
    <w:name w:val="List Number 4"/>
    <w:basedOn w:val="Standaard"/>
    <w:semiHidden/>
    <w:unhideWhenUsed/>
    <w:rsid w:val="0053122F"/>
    <w:pPr>
      <w:tabs>
        <w:tab w:val="num" w:pos="720"/>
      </w:tabs>
      <w:ind w:left="720" w:hanging="720"/>
      <w:contextualSpacing/>
    </w:pPr>
  </w:style>
  <w:style w:type="paragraph" w:styleId="Lijstnummering5">
    <w:name w:val="List Number 5"/>
    <w:basedOn w:val="Standaard"/>
    <w:semiHidden/>
    <w:unhideWhenUsed/>
    <w:rsid w:val="0053122F"/>
    <w:pPr>
      <w:tabs>
        <w:tab w:val="num" w:pos="720"/>
      </w:tabs>
      <w:ind w:left="720" w:hanging="720"/>
      <w:contextualSpacing/>
    </w:pPr>
  </w:style>
  <w:style w:type="paragraph" w:styleId="Lijstvoortzetting">
    <w:name w:val="List Continue"/>
    <w:basedOn w:val="Standaard"/>
    <w:semiHidden/>
    <w:unhideWhenUsed/>
    <w:rsid w:val="0053122F"/>
    <w:pPr>
      <w:spacing w:after="120"/>
      <w:ind w:left="283"/>
      <w:contextualSpacing/>
    </w:pPr>
  </w:style>
  <w:style w:type="paragraph" w:styleId="Lijstvoortzetting2">
    <w:name w:val="List Continue 2"/>
    <w:basedOn w:val="Standaard"/>
    <w:semiHidden/>
    <w:unhideWhenUsed/>
    <w:rsid w:val="0053122F"/>
    <w:pPr>
      <w:spacing w:after="120"/>
      <w:ind w:left="566"/>
      <w:contextualSpacing/>
    </w:pPr>
  </w:style>
  <w:style w:type="paragraph" w:styleId="Lijstvoortzetting3">
    <w:name w:val="List Continue 3"/>
    <w:basedOn w:val="Standaard"/>
    <w:semiHidden/>
    <w:unhideWhenUsed/>
    <w:rsid w:val="0053122F"/>
    <w:pPr>
      <w:spacing w:after="120"/>
      <w:ind w:left="849"/>
      <w:contextualSpacing/>
    </w:pPr>
  </w:style>
  <w:style w:type="paragraph" w:styleId="Lijstvoortzetting4">
    <w:name w:val="List Continue 4"/>
    <w:basedOn w:val="Standaard"/>
    <w:semiHidden/>
    <w:unhideWhenUsed/>
    <w:rsid w:val="0053122F"/>
    <w:pPr>
      <w:spacing w:after="120"/>
      <w:ind w:left="1132"/>
      <w:contextualSpacing/>
    </w:pPr>
  </w:style>
  <w:style w:type="paragraph" w:styleId="Lijstvoortzetting5">
    <w:name w:val="List Continue 5"/>
    <w:basedOn w:val="Standaard"/>
    <w:semiHidden/>
    <w:unhideWhenUsed/>
    <w:rsid w:val="0053122F"/>
    <w:pPr>
      <w:spacing w:after="120"/>
      <w:ind w:left="1415"/>
      <w:contextualSpacing/>
    </w:pPr>
  </w:style>
  <w:style w:type="paragraph" w:styleId="Normaalweb">
    <w:name w:val="Normal (Web)"/>
    <w:basedOn w:val="Standaard"/>
    <w:semiHidden/>
    <w:unhideWhenUsed/>
    <w:rsid w:val="0053122F"/>
    <w:rPr>
      <w:rFonts w:ascii="Times New Roman" w:hAnsi="Times New Roman"/>
      <w:sz w:val="24"/>
    </w:rPr>
  </w:style>
  <w:style w:type="paragraph" w:styleId="Notitiekop">
    <w:name w:val="Note Heading"/>
    <w:basedOn w:val="Standaard"/>
    <w:next w:val="Standaard"/>
    <w:link w:val="NotitiekopChar"/>
    <w:semiHidden/>
    <w:unhideWhenUsed/>
    <w:rsid w:val="0053122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3122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3122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3122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3122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3122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3122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3122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3122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3122F"/>
    <w:pPr>
      <w:ind w:left="708"/>
    </w:pPr>
  </w:style>
  <w:style w:type="paragraph" w:styleId="Tekstzonderopmaak">
    <w:name w:val="Plain Text"/>
    <w:basedOn w:val="Standaard"/>
    <w:link w:val="TekstzonderopmaakChar"/>
    <w:semiHidden/>
    <w:unhideWhenUsed/>
    <w:rsid w:val="0053122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3122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3122F"/>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3122F"/>
    <w:pPr>
      <w:numPr>
        <w:ilvl w:val="8"/>
        <w:numId w:val="5"/>
      </w:numPr>
    </w:pPr>
  </w:style>
  <w:style w:type="character" w:customStyle="1" w:styleId="Verwijzing">
    <w:name w:val="Verwijzing"/>
    <w:basedOn w:val="Standaardalinea-lettertype"/>
    <w:uiPriority w:val="1"/>
    <w:rsid w:val="0053122F"/>
    <w:rPr>
      <w:u w:val="single"/>
    </w:rPr>
  </w:style>
  <w:style w:type="paragraph" w:customStyle="1" w:styleId="Kader">
    <w:name w:val="Kader"/>
    <w:basedOn w:val="Standaard"/>
    <w:next w:val="Standaard"/>
    <w:qFormat/>
    <w:rsid w:val="0053122F"/>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3122F"/>
  </w:style>
  <w:style w:type="numbering" w:styleId="1ai">
    <w:name w:val="Outline List 1"/>
    <w:basedOn w:val="Geenlijst"/>
    <w:semiHidden/>
    <w:unhideWhenUsed/>
    <w:rsid w:val="0053122F"/>
  </w:style>
  <w:style w:type="numbering" w:styleId="Artikelsectie">
    <w:name w:val="Outline List 3"/>
    <w:basedOn w:val="Geenlijst"/>
    <w:semiHidden/>
    <w:unhideWhenUsed/>
    <w:rsid w:val="005312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fontTable" Target="fontTable.xml"/><Relationship Id="rId11" Type="http://schemas.openxmlformats.org/officeDocument/2006/relationships/header" Target="header1.xml"/><Relationship Id="rId102" Type="http://schemas.openxmlformats.org/officeDocument/2006/relationships/header" Target="head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stichtinggeonovum.sharepoint.com/sites/DSOPR04Standaarden/Gedeelde%20%20documenten/TPOD%20werkversies/Notitie%20Werkwijze%20Geo%20en%20Locaties%20in%20omgevingsdocumenten.pdf" TargetMode="External"/><Relationship Id="rId10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101" Type="http://schemas.openxmlformats.org/officeDocument/2006/relationships/hyperlink" Target="https://gitlab.com/koop/STOP/standaard/-/issues"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2AAE2A0-7538-400E-A590-F52346437A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3497</TotalTime>
  <Pages>290</Pages>
  <Words>104410</Words>
  <Characters>574255</Characters>
  <Application>Microsoft Office Word</Application>
  <DocSecurity>0</DocSecurity>
  <Lines>4785</Lines>
  <Paragraphs>1354</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677311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366</cp:revision>
  <cp:lastPrinted>2021-12-12T20:21:00Z</cp:lastPrinted>
  <dcterms:created xsi:type="dcterms:W3CDTF">2023-01-09T10:18:00Z</dcterms:created>
  <dcterms:modified xsi:type="dcterms:W3CDTF">2023-11-21T09:38:00Z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