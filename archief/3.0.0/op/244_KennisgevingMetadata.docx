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DA44AF">
      <w:pPr>
        <w:pStyle w:val="Kop4"/>
      </w:pPr>
      <w:bookmarkStart w:id="468" w:name="_Ref_26448f2ff7773bf8c54c00b8ec15da36_1"/>
      <w:r>
        <w:t>KennisgevingMetadata</w:t>
      </w:r>
      <w:bookmarkEnd w:id="468"/>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w:t>
      </w:r>
      <w:r w:rsidRPr="00103E4B">
        <w:lastRenderedPageBreak/>
        <w:t>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5C6013D1" w14:textId="42DB1C8D" w:rsidR="004817B3"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6CE51396"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039527AB" w14:textId="0D63E728" w:rsidR="004817B3"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_Ref_3de5686c8602f8cc89dbdac96750567b_1 \n \h </w:instrText>
      </w:r>
      <w:r>
        <w:fldChar w:fldCharType="separate"/>
      </w:r>
      <w:r w:rsidR="00812E0F">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0C1F74A3" w:rsidR="00E43714" w:rsidRDefault="00E43714" w:rsidP="00E43714">
      <w:pPr>
        <w:pStyle w:val="Opsommingtekens1"/>
      </w:pPr>
      <w:r w:rsidRPr="00073B3E">
        <w:rPr>
          <w:i/>
          <w:iCs/>
        </w:rPr>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w:t>
      </w:r>
      <w:r>
        <w:lastRenderedPageBreak/>
        <w:t xml:space="preserve">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