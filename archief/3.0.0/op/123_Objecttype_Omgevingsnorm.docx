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27264" w14:textId="77777777" w:rsidR="00E33EDD" w:rsidRPr="00F1426F" w:rsidRDefault="00E33EDD" w:rsidP="000867B0">
      <w:pPr>
        <w:pStyle w:val="Kop3"/>
      </w:pPr>
      <w:bookmarkStart w:id="264" w:name="_Ref_e35c375eb3c7373719bace4643a72c74_1"/>
      <w:bookmarkStart w:id="265" w:name="_Ref_e35c375eb3c7373719bace4643a72c74_2"/>
      <w:r w:rsidRPr="00F1426F">
        <w:t>Objecttype Omgevingsnorm</w:t>
      </w:r>
      <w:bookmarkEnd w:id="264"/>
      <w:bookmarkEnd w:id="265"/>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