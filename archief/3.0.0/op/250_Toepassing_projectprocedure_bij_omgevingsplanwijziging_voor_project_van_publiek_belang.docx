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D444" w14:textId="0820BFEB" w:rsidR="004817B3" w:rsidRDefault="00886761" w:rsidP="00E43714">
      <w:pPr>
        <w:pStyle w:val="Kop4"/>
      </w:pPr>
      <w:r>
        <w:t>Toepassing projectprocedure bij omgevingsplanwijziging voor project van publiek belang</w:t>
      </w:r>
    </w:p>
    <w:p w14:paraId="7D232614" w14:textId="668588A3" w:rsidR="004817B3" w:rsidRDefault="00886761" w:rsidP="00F36CA0">
      <w:r>
        <w:t xml:space="preserve">Als bij een wijzigingsbesluit regels in het omgevingsplan worden opgenomen die zijn </w:t>
      </w:r>
      <w:r w:rsidRPr="004B4391">
        <w:t>gericht op het uitvoeren en in werking hebben of in stand houden van een project van publiek belang</w:t>
      </w:r>
      <w:r>
        <w:t xml:space="preserve">, kan dat besluit worden voorbereid met de projectprocedure, met </w:t>
      </w:r>
      <w:r w:rsidRPr="002B777C">
        <w:t>overeenkomstige toepassing</w:t>
      </w:r>
      <w:r>
        <w:t xml:space="preserve"> van</w:t>
      </w:r>
      <w:r>
        <w:rPr>
          <w:rStyle w:val="Voetnootmarkering"/>
        </w:rPr>
        <w:footnoteReference w:id="38"/>
      </w:r>
      <w:r>
        <w:t>:</w:t>
      </w:r>
    </w:p>
    <w:p w14:paraId="0876E47B" w14:textId="4DAD6FC7" w:rsidR="004817B3" w:rsidRDefault="00886761" w:rsidP="002B777C">
      <w:pPr>
        <w:pStyle w:val="Opsommingtekens1"/>
      </w:pPr>
      <w:r>
        <w:t>a</w:t>
      </w:r>
      <w:r w:rsidRPr="00417496">
        <w:t>rtikel</w:t>
      </w:r>
      <w:r>
        <w:t xml:space="preserve"> </w:t>
      </w:r>
      <w:r w:rsidRPr="002B777C">
        <w:t>5.45</w:t>
      </w:r>
      <w:r>
        <w:t xml:space="preserve"> </w:t>
      </w:r>
      <w:r w:rsidRPr="002B777C">
        <w:t xml:space="preserve">lid </w:t>
      </w:r>
      <w:r>
        <w:t xml:space="preserve">1 en 3 Ow: </w:t>
      </w:r>
      <w:r w:rsidRPr="002B777C">
        <w:t>coördinatie van de besluiten ter uitvoering van het wijzigingsbesluit</w:t>
      </w:r>
      <w:r>
        <w:t>;</w:t>
      </w:r>
    </w:p>
    <w:p w14:paraId="38961E41" w14:textId="501D8F64" w:rsidR="004817B3" w:rsidRDefault="00886761" w:rsidP="002B777C">
      <w:pPr>
        <w:pStyle w:val="Opsommingtekens1"/>
      </w:pPr>
      <w:r>
        <w:t>a</w:t>
      </w:r>
      <w:r w:rsidRPr="00417496">
        <w:t>rtikel</w:t>
      </w:r>
      <w:r>
        <w:t xml:space="preserve"> </w:t>
      </w:r>
      <w:r w:rsidRPr="002B777C">
        <w:t xml:space="preserve">5.47 </w:t>
      </w:r>
      <w:r>
        <w:t xml:space="preserve">Ow: </w:t>
      </w:r>
      <w:r w:rsidRPr="002B777C">
        <w:t>kennisgeven van het voornemen een verkenning uit te voeren naar een mogelijk bestaande of toekomstige opgave in de fysieke leefomgeving en om al dan niet daaraan voorafgaand een voorkeursbeslissing te nemen</w:t>
      </w:r>
      <w:r>
        <w:t>;</w:t>
      </w:r>
    </w:p>
    <w:p w14:paraId="4B33A201" w14:textId="2D51BAAD" w:rsidR="004817B3" w:rsidRDefault="00886761" w:rsidP="002B777C">
      <w:pPr>
        <w:pStyle w:val="Opsommingtekens1"/>
      </w:pPr>
      <w:r>
        <w:t>a</w:t>
      </w:r>
      <w:r w:rsidRPr="00417496">
        <w:t>rtikel</w:t>
      </w:r>
      <w:r>
        <w:t xml:space="preserve"> </w:t>
      </w:r>
      <w:r w:rsidRPr="002B777C">
        <w:t xml:space="preserve">5.48 </w:t>
      </w:r>
      <w:r w:rsidRPr="00EF2CD8">
        <w:t xml:space="preserve">Ow: </w:t>
      </w:r>
      <w:r w:rsidRPr="002B777C">
        <w:t>verkenning van de opgave</w:t>
      </w:r>
      <w:r>
        <w:t>;</w:t>
      </w:r>
    </w:p>
    <w:p w14:paraId="36959FDA" w14:textId="6D82ACC0" w:rsidR="004817B3" w:rsidRDefault="00886761" w:rsidP="002B777C">
      <w:pPr>
        <w:pStyle w:val="Opsommingtekens1"/>
      </w:pPr>
      <w:r w:rsidRPr="00417496">
        <w:t>artikel</w:t>
      </w:r>
      <w:r>
        <w:t xml:space="preserve"> </w:t>
      </w:r>
      <w:r w:rsidRPr="002B777C">
        <w:t xml:space="preserve">5.49 </w:t>
      </w:r>
      <w:r w:rsidRPr="00EF2CD8">
        <w:t xml:space="preserve">Ow: </w:t>
      </w:r>
      <w:r w:rsidRPr="002B777C">
        <w:t>voorkeursbeslissing</w:t>
      </w:r>
      <w:r>
        <w:t>;</w:t>
      </w:r>
    </w:p>
    <w:p w14:paraId="7F170314" w14:textId="637BC599" w:rsidR="004817B3" w:rsidRDefault="00886761" w:rsidP="002B777C">
      <w:pPr>
        <w:pStyle w:val="Opsommingtekens1"/>
      </w:pPr>
      <w:r w:rsidRPr="00417496">
        <w:t>artikel</w:t>
      </w:r>
      <w:r>
        <w:t xml:space="preserve"> </w:t>
      </w:r>
      <w:r w:rsidRPr="002B777C">
        <w:t xml:space="preserve">5.51 </w:t>
      </w:r>
      <w:r w:rsidRPr="00EF2CD8">
        <w:t xml:space="preserve">Ow: </w:t>
      </w:r>
      <w:r w:rsidRPr="002B777C">
        <w:t>aangeven hoe burgers, bedrijven, maatschappelijke organisaties en bestuursorganen bij de voorbereiding zijn betrokken</w:t>
      </w:r>
      <w:r>
        <w:t>,</w:t>
      </w:r>
      <w:r w:rsidRPr="002B777C">
        <w:t xml:space="preserve"> wat de resultaten zijn van de </w:t>
      </w:r>
      <w:r w:rsidRPr="002B777C">
        <w:lastRenderedPageBreak/>
        <w:t xml:space="preserve">uitgevoerde verkenning, </w:t>
      </w:r>
      <w:r>
        <w:t xml:space="preserve">welke </w:t>
      </w:r>
      <w:r w:rsidRPr="00B2238F">
        <w:t xml:space="preserve">mogelijke oplossingen </w:t>
      </w:r>
      <w:r w:rsidRPr="002B777C">
        <w:t xml:space="preserve">door derden </w:t>
      </w:r>
      <w:r>
        <w:t xml:space="preserve">zijn </w:t>
      </w:r>
      <w:r w:rsidRPr="002B777C">
        <w:t xml:space="preserve">voorgedragen </w:t>
      </w:r>
      <w:r>
        <w:t xml:space="preserve">welke adviezen daarover </w:t>
      </w:r>
      <w:r w:rsidRPr="002B777C">
        <w:t xml:space="preserve">door deskundigen </w:t>
      </w:r>
      <w:r>
        <w:t xml:space="preserve">zijn </w:t>
      </w:r>
      <w:r w:rsidRPr="002B777C">
        <w:t>uitgebracht</w:t>
      </w:r>
      <w:r>
        <w:t>.</w:t>
      </w:r>
    </w:p>
    <w:p w14:paraId="7687BC6E" w14:textId="6CA61C68" w:rsidR="004817B3" w:rsidRPr="00617363" w:rsidRDefault="00886761" w:rsidP="00A565B4">
      <w:r>
        <w:t xml:space="preserve">In het Toepassingsprofiel </w:t>
      </w:r>
      <w:r w:rsidR="006D6BCF">
        <w:t>p</w:t>
      </w:r>
      <w:r>
        <w:t>rojectbesluit zijn deze procedurestappen beschreven en is aangegeven hoe ze moeten worden uitgevoerd. Kortheidshalve wordt daarnaar verwezen.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