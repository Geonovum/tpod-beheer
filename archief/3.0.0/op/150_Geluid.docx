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r w:rsidRPr="007F28B9">
        <w:t>Geluid</w:t>
      </w:r>
    </w:p>
    <w:p w14:paraId="12658BF1" w14:textId="77777777" w:rsidR="00205F40" w:rsidRPr="007F28B9" w:rsidRDefault="00205F40" w:rsidP="00205F40">
      <w:pPr>
        <w:pStyle w:val="Kop6"/>
      </w:pPr>
      <w:r w:rsidRPr="007F28B9">
        <w:t>Toelichting op de toepassing</w:t>
      </w:r>
    </w:p>
    <w:p w14:paraId="5CB64A1B" w14:textId="0E14FC8F" w:rsidR="00205F40" w:rsidRPr="006819E7" w:rsidRDefault="00205F40"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66127F0A" w:rsidR="00205F40" w:rsidRPr="007F28B9" w:rsidRDefault="00205F40" w:rsidP="00205F40">
      <w:r w:rsidRPr="006819E7">
        <w:t xml:space="preserve">Provincies zullen de Gebiedsaanwijzing van het type Geluid vooral gebruiken voor </w:t>
      </w:r>
      <w:r>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Pr="002B0BFC">
        <w:t>aanwijzen van stille gebieden</w:t>
      </w:r>
      <w:r w:rsidRPr="006819E7">
        <w:t xml:space="preserve">. Wanneer alle bestuurslagen voor het reguleren van </w:t>
      </w:r>
      <w:r w:rsidR="00047A0E" w:rsidRPr="00047A0E">
        <w:t xml:space="preserve">stilte- en stille gebieden </w:t>
      </w:r>
      <w:r w:rsidRPr="006819E7">
        <w:t>gebruik maken van de Gebiedsaanwijzing Geluid en de groep ‘</w:t>
      </w:r>
      <w:r w:rsidR="00A72531">
        <w:t>stilte</w:t>
      </w:r>
      <w:r w:rsidR="00A72531" w:rsidRPr="006819E7">
        <w:t xml:space="preserve">gebied’ </w:t>
      </w:r>
      <w:r w:rsidR="00A72531">
        <w:t xml:space="preserve">kan </w:t>
      </w:r>
      <w:r w:rsidRPr="006819E7">
        <w:t xml:space="preserve">dat de vindbaarheid van </w:t>
      </w:r>
      <w:r w:rsidR="00A72531" w:rsidRPr="00A72531">
        <w:t>stilte- en stille gebieden</w:t>
      </w:r>
      <w:r w:rsidR="00086B01">
        <w:t xml:space="preserve"> bevorderen</w:t>
      </w:r>
      <w:r w:rsidRPr="006819E7">
        <w:t>.</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