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D95A" w14:textId="77777777" w:rsidR="00713915" w:rsidRDefault="00713915" w:rsidP="00713915">
      <w:pPr>
        <w:pStyle w:val="Kop4"/>
      </w:pPr>
      <w:r>
        <w:t>Modellen voor Besluit en Regeling</w:t>
      </w:r>
    </w:p>
    <w:p w14:paraId="0187F750" w14:textId="38423192" w:rsidR="00713915" w:rsidRDefault="00713915" w:rsidP="00713915">
      <w:r>
        <w:t xml:space="preserve">Er zijn modellen voor </w:t>
      </w:r>
      <w:r w:rsidR="00705AEE" w:rsidRPr="00705AEE">
        <w:t xml:space="preserve">het Besluit </w:t>
      </w:r>
      <w:r>
        <w:t>en modellen voor</w:t>
      </w:r>
      <w:r w:rsidR="00705AEE">
        <w:t xml:space="preserve"> </w:t>
      </w:r>
      <w:r w:rsidR="00705AEE" w:rsidRPr="00705AEE">
        <w:t>de Regeling</w:t>
      </w:r>
      <w:r>
        <w:t xml:space="preserve">. </w:t>
      </w:r>
      <w:r w:rsidR="009A4528">
        <w:t xml:space="preserve">De </w:t>
      </w:r>
      <w:r w:rsidR="009A4528" w:rsidRPr="002B5A1D">
        <w:t>STOP/TPOD-standaard</w:t>
      </w:r>
      <w:r w:rsidR="009A4528">
        <w:t xml:space="preserve"> kent v</w:t>
      </w:r>
      <w:r w:rsidR="009A4528" w:rsidRPr="00F22697">
        <w:t xml:space="preserve">oor het Besluit de modellen BesluitKlassiek en BesluitCompact. </w:t>
      </w:r>
      <w:r w:rsidR="009A4528">
        <w:t xml:space="preserve">Voor de Regeling zijn dat de modellen RegelingKlassiek, RegelingCompact, RegelingVrijetekst en RegelingTijdelijkdeel. RegelingKlassiek is uitsluitend bedoeld voor de instrumenten met regels van het Rijk. RegelingCompact is het model voor de decentrale regels, oftewel de instrumenten met regels van </w:t>
      </w:r>
      <w:r w:rsidR="009A4528" w:rsidRPr="00AE64EF">
        <w:t>gemeente</w:t>
      </w:r>
      <w:r w:rsidR="009A4528">
        <w:t>,</w:t>
      </w:r>
      <w:r w:rsidR="009A4528" w:rsidRPr="00AE64EF">
        <w:t xml:space="preserve"> waterschap en </w:t>
      </w:r>
      <w:r w:rsidR="009A4528">
        <w:t xml:space="preserve">provincie, maar kan ook voor instrumenten met regels van het Rijk gebruikt worden. </w:t>
      </w:r>
      <w:r>
        <w:t xml:space="preserve">Het Rijk heeft dus een keuzemogelijkheid tussen RegelingKlassiek en RegelingCompact, waarbij wordt opgemerkt dat als </w:t>
      </w:r>
      <w:r w:rsidRPr="008A30DB">
        <w:t xml:space="preserve">het omgevingsdocument eenmaal is vormgegeven conform een van de modellen, </w:t>
      </w:r>
      <w:r>
        <w:t xml:space="preserve">er </w:t>
      </w:r>
      <w:r w:rsidRPr="008A30DB">
        <w:t xml:space="preserve">niet </w:t>
      </w:r>
      <w:r>
        <w:t xml:space="preserve">op een </w:t>
      </w:r>
      <w:r w:rsidRPr="008A30DB">
        <w:t xml:space="preserve">later </w:t>
      </w:r>
      <w:r>
        <w:t xml:space="preserve">moment </w:t>
      </w:r>
      <w:r w:rsidRPr="008A30DB">
        <w:t xml:space="preserve">in de levensloop van datzelfde omgevingsdocument zomaar </w:t>
      </w:r>
      <w:r>
        <w:t xml:space="preserve">kan </w:t>
      </w:r>
      <w:r w:rsidRPr="008A30DB">
        <w:t>worden overgestapt op het andere model</w:t>
      </w:r>
      <w:r>
        <w:t>. RegelingVrijetekst wordt gebruikt voor alle instrumenten met Vrijetekststructuur. RegelingTijdelijkdeel tot slot is het model dat moet worden gebruikt wanneer een tijdelijk regelingdeel wordt toegevoegd aan de geconsolideerde regeling van omgevingsplan of omgevingsverordening: bij een voorbereidingsbesluit</w:t>
      </w:r>
      <w:r w:rsidR="000132A3">
        <w:t>,</w:t>
      </w:r>
      <w:r>
        <w:t xml:space="preserve"> een reactieve interventie</w:t>
      </w:r>
      <w:r w:rsidR="006F18C5">
        <w:t xml:space="preserve"> </w:t>
      </w:r>
      <w:r w:rsidR="006F18C5" w:rsidRPr="006F18C5">
        <w:t>en een projectbesluit als dat een of meer omgevingsplannen wijzigt met regels die nodig zijn voor het uitvoeren en in werking hebben of in stand houden van het project</w:t>
      </w:r>
      <w:r>
        <w:t xml:space="preserve">. BesluitKlassiek wordt alleen in combinatie met RegelingKlassiek gebruikt. BesluitCompact wordt gebruikt als besluitmodel bij RegelingCompact, RegelingVrijetekst en RegelingTijdelijkdeel. In het vervolg van dit hoofdstuk worden alleen de modellen beschreven die voor </w:t>
      </w:r>
      <w:fldSimple w:instr=" DOCVARIABLE ID01+ ">
        <w:r w:rsidR="00812E0F">
          <w:t>het omgevingsplan</w:t>
        </w:r>
      </w:fldSimple>
      <w:r>
        <w:t xml:space="preserve"> van toepassing zijn.</w:t>
      </w:r>
    </w:p>
    <w:p w14:paraId="58277295" w14:textId="7BBE00FC" w:rsidR="00713915" w:rsidRPr="00C63D3C" w:rsidRDefault="00713915" w:rsidP="00713915">
      <w:pPr>
        <w:rPr>
          <w:b/>
          <w:bCs/>
        </w:rPr>
      </w:pPr>
      <w:r>
        <w:t xml:space="preserve">De modellen voor Regeling en Besluit die in het geval van </w:t>
      </w:r>
      <w:fldSimple w:instr=" DOCVARIABLE ID01+ ">
        <w:r w:rsidR="00812E0F">
          <w:t>het omgevingsplan</w:t>
        </w:r>
      </w:fldSimple>
      <w:r>
        <w:t xml:space="preserve"> gebruikt moeten worden, zijn in detail beschreven in paragraaf </w:t>
      </w:r>
      <w:r w:rsidR="00412234" w:rsidRPr="00863F41">
        <w:rPr>
          <w:rStyle w:val="Verwijzing"/>
        </w:rPr>
        <w:fldChar w:fldCharType="begin"/>
      </w:r>
      <w:r w:rsidR="00412234" w:rsidRPr="00863F41">
        <w:rPr>
          <w:rStyle w:val="Verwijzing"/>
        </w:rPr>
        <w:instrText xml:space="preserve"> REF _Ref_5b6c3d306d1c02bbd9fff0a77b2ed695_1 \r \h </w:instrText>
      </w:r>
      <w:r w:rsidR="00412234" w:rsidRPr="00863F41">
        <w:rPr>
          <w:rStyle w:val="Verwijzing"/>
        </w:rPr>
      </w:r>
      <w:r w:rsidR="00412234" w:rsidRPr="00863F41">
        <w:rPr>
          <w:rStyle w:val="Verwijzing"/>
        </w:rPr>
        <w:fldChar w:fldCharType="separate"/>
      </w:r>
      <w:r w:rsidR="00812E0F">
        <w:rPr>
          <w:rStyle w:val="Verwijzing"/>
        </w:rPr>
        <w:t>4.4</w:t>
      </w:r>
      <w:r w:rsidR="00412234" w:rsidRPr="00863F41">
        <w:rPr>
          <w:rStyle w:val="Verwijzing"/>
        </w:rP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