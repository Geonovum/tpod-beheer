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1467" w14:textId="77777777" w:rsidR="00812E13" w:rsidRDefault="00812E13" w:rsidP="00812E13">
      <w:pPr>
        <w:pStyle w:val="Kop4"/>
      </w:pPr>
      <w:r>
        <w:t>Rectificatie van een kennisgeving</w:t>
      </w:r>
    </w:p>
    <w:p w14:paraId="7DB2B8BB" w14:textId="401A683D" w:rsidR="00812E13" w:rsidRDefault="00812E13" w:rsidP="00812E13">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