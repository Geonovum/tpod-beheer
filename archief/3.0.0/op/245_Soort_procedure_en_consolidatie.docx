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DA44AF">
      <w:pPr>
        <w:pStyle w:val="Kop4"/>
      </w:pPr>
      <w:bookmarkStart w:id="470" w:name="_Ref_3a5c3daf94a936f7d1a83be4092a7a99_1"/>
      <w:bookmarkStart w:id="472" w:name="_Ref_3a5c3daf94a936f7d1a83be4092a7a99_2"/>
      <w:r>
        <w:t>Soort procedure en consolidatie</w:t>
      </w:r>
      <w:bookmarkEnd w:id="470"/>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58017F73" w14:textId="06B9FD9C" w:rsidR="004817B3"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4C834461"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4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C0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bnjLVRHBMJBPyPe8rXC/I/MhxfmcCiwQRz08IyH1IBFwUmipAb362/30R+5QislLQ5ZSQ1uASX6&#10;u0EO78bTaZzJpExvvkxQcdeW7bXF7JsVYJ9jXCjLkxj9gx5E6aB5w21YxjfRxAzHl0saBnEV+sHH&#10;beJiuUxOOIWWhUezsTymHlB97d6Ysye2AhL9BMMwsuIdab1vjPR2uQ9IXWI0wtxjekIfJziRc9q2&#10;uCLXevK6/BM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OsS8LQrAgAAWw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