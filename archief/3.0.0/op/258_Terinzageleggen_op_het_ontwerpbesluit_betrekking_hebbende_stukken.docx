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6F5F" w14:textId="77777777" w:rsidR="00E43714" w:rsidRPr="00EA6F9E" w:rsidRDefault="00E43714" w:rsidP="00E43714">
      <w:pPr>
        <w:pStyle w:val="Kop5"/>
      </w:pPr>
      <w:bookmarkStart w:id="502" w:name="_Ref_edde699df5bf1279194bb29da6243283_1"/>
      <w:r>
        <w:t xml:space="preserve">Terinzageleggen </w:t>
      </w:r>
      <w:r w:rsidRPr="00541BF1">
        <w:t>op het ontwerpbesluit betrekking hebbende stukken</w:t>
      </w:r>
      <w:bookmarkEnd w:id="502"/>
    </w:p>
    <w:p w14:paraId="04F28A44" w14:textId="3C005131" w:rsidR="004817B3" w:rsidRDefault="00E43714" w:rsidP="00E43714">
      <w:r>
        <w:t>De gemeente</w:t>
      </w:r>
      <w:r w:rsidRPr="00FE2526">
        <w:t xml:space="preserve"> moet de op het ontwerp betrekking hebbende stukken die redelijkerwijs nodig zijn voor een beoordeling van het ontwerp, ter inzage leggen.</w:t>
      </w:r>
    </w:p>
    <w:p w14:paraId="26A8FE3B" w14:textId="53A5B484" w:rsidR="00E43714" w:rsidRDefault="00E43714" w:rsidP="00E43714">
      <w:r>
        <w:t xml:space="preserve">NB: Zoals in paragraaf </w:t>
      </w:r>
      <w:r>
        <w:fldChar w:fldCharType="begin"/>
      </w:r>
      <w:r>
        <w:instrText xml:space="preserve"> REF _Ref_7c6d4525db267fe31fe6ea2a323a6f9c_1 \n \h </w:instrText>
      </w:r>
      <w:r>
        <w:fldChar w:fldCharType="separate"/>
      </w:r>
      <w:r w:rsidR="00812E0F">
        <w:t>10.4.3.1</w:t>
      </w:r>
      <w:r>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C2DF7B9" w14:textId="77777777" w:rsidR="00E43714" w:rsidRPr="00F41998" w:rsidRDefault="00E43714" w:rsidP="00E43714">
      <w:pPr>
        <w:pStyle w:val="Kader"/>
      </w:pPr>
      <w:r w:rsidRPr="00B26823">
        <w:rPr>
          <w:noProof/>
        </w:rPr>
        <w:lastRenderedPageBreak/>
        <mc:AlternateContent>
          <mc:Choice Requires="wps">
            <w:drawing>
              <wp:inline distT="0" distB="0" distL="0" distR="0" wp14:anchorId="30825384" wp14:editId="12CAC0B4">
                <wp:extent cx="5400040" cy="985631"/>
                <wp:effectExtent l="0" t="0" r="22860" b="22860"/>
                <wp:docPr id="953394670" name="Tekstvak 95339467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72D1A14" w14:textId="77777777" w:rsidR="00E43714" w:rsidRPr="00D80A79" w:rsidRDefault="00E43714" w:rsidP="00E43714">
                            <w:pPr>
                              <w:rPr>
                                <w:b/>
                                <w:bCs/>
                              </w:rPr>
                            </w:pPr>
                            <w:r w:rsidRPr="00D80A79">
                              <w:rPr>
                                <w:b/>
                                <w:bCs/>
                              </w:rPr>
                              <w:t>Toekomstige functionaliteit</w:t>
                            </w:r>
                          </w:p>
                          <w:p w14:paraId="5E88AC59" w14:textId="201820C5" w:rsidR="004817B3" w:rsidRDefault="00886761"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C48BCF5" w14:textId="77777777" w:rsidR="004817B3" w:rsidRDefault="004817B3" w:rsidP="003B1642"/>
                          <w:p w14:paraId="4D85C8B0" w14:textId="77777777" w:rsidR="004817B3" w:rsidRPr="00694434" w:rsidRDefault="00886761" w:rsidP="003B1642">
                            <w:pPr>
                              <w:rPr>
                                <w:b/>
                                <w:bCs/>
                              </w:rPr>
                            </w:pPr>
                            <w:r w:rsidRPr="00694434">
                              <w:rPr>
                                <w:b/>
                                <w:bCs/>
                              </w:rPr>
                              <w:t>Workaround</w:t>
                            </w:r>
                          </w:p>
                          <w:p w14:paraId="2070DEEE" w14:textId="7B644CA6" w:rsidR="004817B3" w:rsidRDefault="00886761" w:rsidP="003B1642">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52525E2" w14:textId="77777777" w:rsidR="004817B3" w:rsidRDefault="00886761" w:rsidP="003B1642">
                            <w:pPr>
                              <w:pStyle w:val="Opsommingtekens1"/>
                            </w:pPr>
                            <w:r>
                              <w:t xml:space="preserve">het ontsluit </w:t>
                            </w:r>
                            <w:r w:rsidRPr="00911A9C">
                              <w:t xml:space="preserve">de betreffende stukken op een zelf te bepalen elektronische wijze, bijvoorbeeld via de eigen website, </w:t>
                            </w:r>
                            <w:r>
                              <w:t>of</w:t>
                            </w:r>
                          </w:p>
                          <w:p w14:paraId="1D2B0547" w14:textId="77777777" w:rsidR="004817B3" w:rsidRDefault="00886761"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67634C9" w14:textId="77777777" w:rsidR="004817B3" w:rsidRDefault="004817B3" w:rsidP="003B1642"/>
                          <w:p w14:paraId="103369B4" w14:textId="3228CC51" w:rsidR="004817B3" w:rsidRDefault="00886761" w:rsidP="003B1642">
                            <w:r w:rsidRPr="002018BB">
                              <w:t xml:space="preserve">Op het besluit betrekking hebbende stukken zijn stukken waarmee het bestuursorgaan het besluit onderbouwt en motiveert. Wanneer het bevoegd gezag zelf de stukken op elektronische wijze ontsluit, neemt het in het onderdeel Motivering dan wel </w:t>
                            </w:r>
                            <w:r w:rsidR="00B00FA8">
                              <w:t>in het onderdeel</w:t>
                            </w:r>
                            <w:r w:rsidR="00B00FA8" w:rsidRPr="002018BB">
                              <w:t xml:space="preserve"> </w:t>
                            </w:r>
                            <w:r w:rsidRPr="002018BB">
                              <w:t>Toelichting</w:t>
                            </w:r>
                            <w:r>
                              <w:t xml:space="preserve"> </w:t>
                            </w:r>
                            <w:r w:rsidRPr="002018BB">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EE63AFA" w14:textId="2D3D9A09" w:rsidR="004817B3" w:rsidRPr="0022671B" w:rsidRDefault="00886761" w:rsidP="003B1642">
                            <w:r w:rsidRPr="00CC3F77">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825384" id="Tekstvak 953394670" o:spid="_x0000_s105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W+I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Hk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WM1viDACAABaBAAADgAAAAAAAAAAAAAAAAAuAgAAZHJz&#10;L2Uyb0RvYy54bWxQSwECLQAUAAYACAAAACEALfghbNoAAAAFAQAADwAAAAAAAAAAAAAAAACKBAAA&#10;ZHJzL2Rvd25yZXYueG1sUEsFBgAAAAAEAAQA8wAAAJEFAAAAAA==&#10;" filled="f" strokeweight=".5pt">
                <v:textbox style="mso-fit-shape-to-text:t">
                  <w:txbxContent>
                    <w:p w14:paraId="272D1A14" w14:textId="77777777" w:rsidR="00E43714" w:rsidRPr="00D80A79" w:rsidRDefault="00E43714" w:rsidP="00E43714">
                      <w:pPr>
                        <w:rPr>
                          <w:b/>
                          <w:bCs/>
                        </w:rPr>
                      </w:pPr>
                      <w:r w:rsidRPr="00D80A79">
                        <w:rPr>
                          <w:b/>
                          <w:bCs/>
                        </w:rPr>
                        <w:t>Toekomstige functionaliteit</w:t>
                      </w:r>
                    </w:p>
                    <w:p w14:paraId="5E88AC59" w14:textId="201820C5" w:rsidR="004817B3" w:rsidRDefault="00886761"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C48BCF5" w14:textId="77777777" w:rsidR="004817B3" w:rsidRDefault="004817B3" w:rsidP="003B1642"/>
                    <w:p w14:paraId="4D85C8B0" w14:textId="77777777" w:rsidR="004817B3" w:rsidRPr="00694434" w:rsidRDefault="00886761" w:rsidP="003B1642">
                      <w:pPr>
                        <w:rPr>
                          <w:b/>
                          <w:bCs/>
                        </w:rPr>
                      </w:pPr>
                      <w:r w:rsidRPr="00694434">
                        <w:rPr>
                          <w:b/>
                          <w:bCs/>
                        </w:rPr>
                        <w:t>Workaround</w:t>
                      </w:r>
                    </w:p>
                    <w:p w14:paraId="2070DEEE" w14:textId="7B644CA6" w:rsidR="004817B3" w:rsidRDefault="00886761" w:rsidP="003B1642">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52525E2" w14:textId="77777777" w:rsidR="004817B3" w:rsidRDefault="00886761" w:rsidP="003B1642">
                      <w:pPr>
                        <w:pStyle w:val="Opsommingtekens1"/>
                      </w:pPr>
                      <w:r>
                        <w:t xml:space="preserve">het ontsluit </w:t>
                      </w:r>
                      <w:r w:rsidRPr="00911A9C">
                        <w:t xml:space="preserve">de betreffende stukken op een zelf te bepalen elektronische wijze, bijvoorbeeld via de eigen website, </w:t>
                      </w:r>
                      <w:r>
                        <w:t>of</w:t>
                      </w:r>
                    </w:p>
                    <w:p w14:paraId="1D2B0547" w14:textId="77777777" w:rsidR="004817B3" w:rsidRDefault="00886761"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67634C9" w14:textId="77777777" w:rsidR="004817B3" w:rsidRDefault="004817B3" w:rsidP="003B1642"/>
                    <w:p w14:paraId="103369B4" w14:textId="3228CC51" w:rsidR="004817B3" w:rsidRDefault="00886761" w:rsidP="003B1642">
                      <w:r w:rsidRPr="002018BB">
                        <w:t xml:space="preserve">Op het besluit betrekking hebbende stukken zijn stukken waarmee het bestuursorgaan het besluit onderbouwt en motiveert. Wanneer het bevoegd gezag zelf de stukken op elektronische wijze ontsluit, neemt het in het onderdeel Motivering dan wel </w:t>
                      </w:r>
                      <w:r w:rsidR="00B00FA8">
                        <w:t>in het onderdeel</w:t>
                      </w:r>
                      <w:r w:rsidR="00B00FA8" w:rsidRPr="002018BB">
                        <w:t xml:space="preserve"> </w:t>
                      </w:r>
                      <w:r w:rsidRPr="002018BB">
                        <w:t>Toelichting</w:t>
                      </w:r>
                      <w:r>
                        <w:t xml:space="preserve"> </w:t>
                      </w:r>
                      <w:r w:rsidRPr="002018BB">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EE63AFA" w14:textId="2D3D9A09" w:rsidR="004817B3" w:rsidRPr="0022671B" w:rsidRDefault="00886761" w:rsidP="003B1642">
                      <w:r w:rsidRPr="00CC3F77">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