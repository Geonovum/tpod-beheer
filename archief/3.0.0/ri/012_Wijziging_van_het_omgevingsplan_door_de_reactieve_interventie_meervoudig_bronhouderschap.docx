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EBEB55" w14:textId="45B1AF26" w:rsidR="00E33EDD" w:rsidRDefault="00EA1B20" w:rsidP="00EB4DBA">
      <w:pPr>
        <w:pStyle w:val="Kop3"/>
      </w:pPr>
      <w:bookmarkStart w:id="20" w:name="_Ref_931ccf3eb1d6ca04b9aff2bc8b491a99_1"/>
      <w:r>
        <w:t>Wijziging van het omgevingsplan door de reactieve interventie: m</w:t>
      </w:r>
      <w:r w:rsidR="00E33EDD" w:rsidRPr="00F62F31">
        <w:t>eervoudig bronhouderschap</w:t>
      </w:r>
      <w:bookmarkEnd w:id="20"/>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23" w:author="Nienke Jansen" w:date="2023-11-15T22:12:00Z" w:initials="NJ">
    <w:p w14:paraId="2FAC6C91" w14:textId="77777777" w:rsidR="00F77B6B" w:rsidRDefault="00F77B6B" w:rsidP="00EB2050">
      <w:pPr>
        <w:pStyle w:val="Tekstopmerking"/>
      </w:pPr>
      <w:r>
        <w:rPr>
          <w:rStyle w:val="Verwijzingopmerking"/>
        </w:rPr>
        <w:annotationRef/>
      </w:r>
      <w:r>
        <w:t>Yneke, deze heb ik rechtstreeks gekopieerd uit de basistekst, tekst is goed en hoef je niet te controleren</w:t>
      </w:r>
    </w:p>
  </w:comment>
  <w:comment w:id="262" w:author="Nienke Jansen" w:date="2023-11-15T22:19:00Z" w:initials="NJ">
    <w:p w14:paraId="410C8D93" w14:textId="77777777" w:rsidR="00714B6F" w:rsidRDefault="00714B6F" w:rsidP="005532A6">
      <w:pPr>
        <w:pStyle w:val="Tekstopmerking"/>
      </w:pPr>
      <w:r>
        <w:rPr>
          <w:rStyle w:val="Verwijzingopmerking"/>
        </w:rPr>
        <w:annotationRef/>
      </w:r>
      <w:r>
        <w:t>Yneke, deze heb ik rechtstreeks gekopieerd uit de basistekst, klopt dus en hoef je niet te controleren</w:t>
      </w:r>
    </w:p>
  </w:comment>
  <w:comment w:id="351" w:author="Nienke Jansen" w:date="2023-10-22T14:12:00Z" w:initials="NJ">
    <w:p w14:paraId="453BACED" w14:textId="534721C3" w:rsidR="0013506B" w:rsidRDefault="0013506B" w:rsidP="000E3CD7">
      <w:pPr>
        <w:pStyle w:val="Tekstopmerking"/>
      </w:pPr>
      <w:r>
        <w:rPr>
          <w:rStyle w:val="Verwijzingopmerking"/>
        </w:rPr>
        <w:annotationRef/>
      </w:r>
      <w:r>
        <w:t>Is dat goed???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FAC6C91" w15:done="0"/>
  <w15:commentEx w15:paraId="410C8D93" w15:done="0"/>
  <w15:commentEx w15:paraId="453BACE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6039BEC" w16cex:dateUtc="2023-11-15T21:12:00Z"/>
  <w16cex:commentExtensible w16cex:durableId="65E01106" w16cex:dateUtc="2023-11-15T21:19:00Z"/>
  <w16cex:commentExtensible w16cex:durableId="166CD2F3" w16cex:dateUtc="2023-10-22T12: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FAC6C91" w16cid:durableId="76039BEC"/>
  <w16cid:commentId w16cid:paraId="410C8D93" w16cid:durableId="65E01106"/>
  <w16cid:commentId w16cid:paraId="453BACED" w16cid:durableId="166CD2F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0751C8" w14:textId="77777777" w:rsidR="00697386" w:rsidRDefault="00697386">
      <w:r>
        <w:separator/>
      </w:r>
    </w:p>
    <w:p w14:paraId="01D92EF1" w14:textId="77777777" w:rsidR="00697386" w:rsidRDefault="00697386"/>
  </w:endnote>
  <w:endnote w:type="continuationSeparator" w:id="0">
    <w:p w14:paraId="553FC0C1" w14:textId="77777777" w:rsidR="00697386" w:rsidRPr="003C450F" w:rsidRDefault="00697386" w:rsidP="003C450F"/>
  </w:endnote>
  <w:endnote w:type="continuationNotice" w:id="1">
    <w:p w14:paraId="6D356E1E" w14:textId="77777777" w:rsidR="00697386" w:rsidRDefault="00697386"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Univers LT 45 Light">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175B9" w14:textId="77777777" w:rsidR="000F24FB" w:rsidRDefault="000F24F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8325CC" w:rsidRPr="00BC3B53" w:rsidRDefault="008325C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C95AD" w14:textId="77777777" w:rsidR="000F24FB" w:rsidRDefault="000F24FB">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8325CC" w:rsidRPr="006B1455" w:rsidRDefault="00052C1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8325CC" w:rsidRPr="00BC3B53" w:rsidRDefault="008325CC"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B3968" w14:textId="77777777" w:rsidR="00225A5D" w:rsidRPr="006B1455" w:rsidRDefault="00225A5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40F613E9" w14:textId="77777777" w:rsidR="00225A5D" w:rsidRPr="00BC3B53" w:rsidRDefault="00225A5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4642EA" w14:textId="77777777" w:rsidR="00697386" w:rsidRPr="00B35331" w:rsidRDefault="00697386" w:rsidP="00577995">
      <w:pPr>
        <w:pStyle w:val="Voettekst"/>
      </w:pPr>
    </w:p>
  </w:footnote>
  <w:footnote w:type="continuationSeparator" w:id="0">
    <w:p w14:paraId="09A5C7FE" w14:textId="77777777" w:rsidR="00697386" w:rsidRDefault="00697386">
      <w:r>
        <w:continuationSeparator/>
      </w:r>
    </w:p>
    <w:p w14:paraId="37F6212F" w14:textId="77777777" w:rsidR="00697386" w:rsidRDefault="00697386"/>
    <w:p w14:paraId="7863CD9B" w14:textId="77777777" w:rsidR="00697386" w:rsidRDefault="00697386"/>
  </w:footnote>
  <w:footnote w:type="continuationNotice" w:id="1">
    <w:p w14:paraId="7D16974D" w14:textId="77777777" w:rsidR="00697386" w:rsidRDefault="00697386">
      <w:pPr>
        <w:spacing w:line="240" w:lineRule="auto"/>
      </w:pPr>
    </w:p>
  </w:footnote>
  <w:footnote w:id="2">
    <w:p w14:paraId="43CE0D07" w14:textId="77777777" w:rsidR="008325CC" w:rsidRDefault="008325CC"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357CFA7" w14:textId="177BF1F8" w:rsidR="00CE56B4" w:rsidRDefault="00CE56B4">
      <w:pPr>
        <w:pStyle w:val="Voetnoottekst"/>
      </w:pPr>
      <w:r>
        <w:rPr>
          <w:rStyle w:val="Voetnootmarkering"/>
        </w:rPr>
        <w:footnoteRef/>
      </w:r>
      <w:r>
        <w:t xml:space="preserve"> </w:t>
      </w:r>
      <w:r>
        <w:tab/>
      </w:r>
      <w:r w:rsidR="004326FE">
        <w:t>A</w:t>
      </w:r>
      <w:r w:rsidRPr="00CE56B4">
        <w:t xml:space="preserve">rtikel 2.2 onderdeel A </w:t>
      </w:r>
      <w:r w:rsidR="0007115E">
        <w:t>onder</w:t>
      </w:r>
      <w:r w:rsidR="0007115E" w:rsidRPr="00CE56B4">
        <w:t xml:space="preserve"> </w:t>
      </w:r>
      <w:r w:rsidRPr="00CE56B4">
        <w:t xml:space="preserve">2 </w:t>
      </w:r>
      <w:r w:rsidR="0007115E">
        <w:t>onder</w:t>
      </w:r>
      <w:r w:rsidR="0007115E" w:rsidRPr="00CE56B4">
        <w:t xml:space="preserve"> </w:t>
      </w:r>
      <w:r w:rsidRPr="00CE56B4">
        <w:t>e</w:t>
      </w:r>
      <w:r w:rsidR="00C234A3">
        <w:t xml:space="preserve"> </w:t>
      </w:r>
      <w:r w:rsidR="00C234A3" w:rsidRPr="00C234A3">
        <w:t>Invoeringswet Omgevingswet</w:t>
      </w:r>
      <w:r w:rsidRPr="00CE56B4">
        <w:t xml:space="preserve">, waarmee de reactieve interventie wordt toegevoegd aan bijlage 1 Awb </w:t>
      </w:r>
      <w:r w:rsidR="00CE6C02">
        <w:t xml:space="preserve">(aanwijzing besluiten </w:t>
      </w:r>
      <w:r w:rsidR="00AD1040">
        <w:t xml:space="preserve">waartegen op grond van artikel 7:1 Awb </w:t>
      </w:r>
      <w:r w:rsidR="00F269B3">
        <w:t>geen bezwaar kan worden gemaakt</w:t>
      </w:r>
      <w:r w:rsidR="00CE6C02">
        <w:t>)</w:t>
      </w:r>
      <w:r w:rsidRPr="00CE56B4">
        <w:t xml:space="preserve"> en onderdeel B </w:t>
      </w:r>
      <w:r w:rsidR="005E360C">
        <w:t>onder</w:t>
      </w:r>
      <w:r w:rsidR="005E360C" w:rsidRPr="00CE56B4">
        <w:t xml:space="preserve"> </w:t>
      </w:r>
      <w:r w:rsidRPr="00CE56B4">
        <w:t xml:space="preserve">2 </w:t>
      </w:r>
      <w:r w:rsidR="005E360C">
        <w:t>onder</w:t>
      </w:r>
      <w:r w:rsidR="005E360C" w:rsidRPr="00CE56B4">
        <w:t xml:space="preserve"> </w:t>
      </w:r>
      <w:r w:rsidRPr="00CE56B4">
        <w:t xml:space="preserve">g </w:t>
      </w:r>
      <w:r w:rsidR="00CE6C02">
        <w:t>onderdeel g</w:t>
      </w:r>
      <w:r w:rsidR="0095074A">
        <w:t xml:space="preserve"> </w:t>
      </w:r>
      <w:r w:rsidRPr="00CE56B4">
        <w:t>Invoeringswet Omgevingswet</w:t>
      </w:r>
      <w:r w:rsidR="0095074A">
        <w:t>, waarmee</w:t>
      </w:r>
      <w:r w:rsidR="00AD1040">
        <w:t xml:space="preserve"> </w:t>
      </w:r>
      <w:r w:rsidR="002A65FB" w:rsidRPr="002A65FB">
        <w:t xml:space="preserve">de reactieve interventie wordt toegevoegd aan bijlage </w:t>
      </w:r>
      <w:r w:rsidR="002A65FB">
        <w:t>2</w:t>
      </w:r>
      <w:r w:rsidR="00462B19">
        <w:t xml:space="preserve"> artikel 2</w:t>
      </w:r>
      <w:r w:rsidR="002A65FB" w:rsidRPr="002A65FB">
        <w:t xml:space="preserve"> Awb</w:t>
      </w:r>
      <w:r w:rsidR="00462B19">
        <w:t xml:space="preserve"> </w:t>
      </w:r>
      <w:r w:rsidR="00CE6C02">
        <w:t xml:space="preserve">(aanwijzing </w:t>
      </w:r>
      <w:r w:rsidR="00AD1040" w:rsidRPr="00AD1040">
        <w:t>besluiten waartegen op grond van artikel 8</w:t>
      </w:r>
      <w:r w:rsidR="00AD1040">
        <w:t>:</w:t>
      </w:r>
      <w:r w:rsidR="00AD1040" w:rsidRPr="00AD1040">
        <w:t>6 Awb rechtstreeks beroep bij de Afdeling bestuursrechtspraak van de Raad van State openstaat</w:t>
      </w:r>
      <w:r w:rsidR="00CE6C02">
        <w:t>)</w:t>
      </w:r>
    </w:p>
  </w:footnote>
  <w:footnote w:id="4">
    <w:p w14:paraId="0589173F" w14:textId="77777777" w:rsidR="001C302F" w:rsidRDefault="001C302F" w:rsidP="001C302F">
      <w:pPr>
        <w:pStyle w:val="Voetnoottekst"/>
      </w:pPr>
      <w:r>
        <w:rPr>
          <w:rStyle w:val="Voetnootmarkering"/>
        </w:rPr>
        <w:footnoteRef/>
      </w:r>
      <w:r>
        <w:t xml:space="preserve"> </w:t>
      </w:r>
      <w:r>
        <w:tab/>
        <w:t>Artikel 16.21 Ow</w:t>
      </w:r>
    </w:p>
  </w:footnote>
  <w:footnote w:id="5">
    <w:p w14:paraId="774D8F18" w14:textId="77777777" w:rsidR="001C302F" w:rsidRDefault="001C302F" w:rsidP="001C302F">
      <w:pPr>
        <w:pStyle w:val="Voetnoottekst"/>
      </w:pPr>
      <w:r>
        <w:rPr>
          <w:rStyle w:val="Voetnootmarkering"/>
        </w:rPr>
        <w:footnoteRef/>
      </w:r>
      <w:r>
        <w:t xml:space="preserve"> </w:t>
      </w:r>
      <w:r>
        <w:tab/>
        <w:t>Artikel 4.16 Ow</w:t>
      </w:r>
    </w:p>
  </w:footnote>
  <w:footnote w:id="6">
    <w:p w14:paraId="7577894C" w14:textId="77777777" w:rsidR="001C302F" w:rsidRDefault="001C302F" w:rsidP="001C302F">
      <w:pPr>
        <w:pStyle w:val="Voetnoottekst"/>
      </w:pPr>
      <w:r>
        <w:rPr>
          <w:rStyle w:val="Voetnootmarkering"/>
        </w:rPr>
        <w:footnoteRef/>
      </w:r>
      <w:r>
        <w:t xml:space="preserve"> </w:t>
      </w:r>
      <w:r>
        <w:tab/>
        <w:t>Artikel 5.52 lid 1 Ow</w:t>
      </w:r>
    </w:p>
  </w:footnote>
  <w:footnote w:id="7">
    <w:p w14:paraId="229615B4" w14:textId="7DCD93ED" w:rsidR="008325CC" w:rsidRDefault="008325CC" w:rsidP="000F2CCF">
      <w:pPr>
        <w:pStyle w:val="Voetnoottekst"/>
      </w:pPr>
      <w:r>
        <w:rPr>
          <w:rStyle w:val="Voetnootmarkering"/>
        </w:rPr>
        <w:footnoteRef/>
      </w:r>
      <w:r>
        <w:t xml:space="preserve"> </w:t>
      </w:r>
      <w:r>
        <w:tab/>
        <w:t>Artikelen 3:11 lid 1 en 3:44 lid 2 Awb en artikelen 5, 6 en 12 Bekendmakingswet</w:t>
      </w:r>
    </w:p>
  </w:footnote>
  <w:footnote w:id="8">
    <w:p w14:paraId="5B57863C" w14:textId="2C4DF6AF" w:rsidR="008325CC" w:rsidRDefault="008325CC">
      <w:pPr>
        <w:pStyle w:val="Voetnoottekst"/>
      </w:pPr>
      <w:r>
        <w:rPr>
          <w:rStyle w:val="Voetnootmarkering"/>
        </w:rPr>
        <w:footnoteRef/>
      </w:r>
      <w:r>
        <w:t xml:space="preserve"> </w:t>
      </w:r>
      <w:r>
        <w:tab/>
        <w:t>Artikelen 3:11 en 3:16 Awb</w:t>
      </w:r>
    </w:p>
  </w:footnote>
  <w:footnote w:id="9">
    <w:p w14:paraId="3057DB53" w14:textId="31C2E41A" w:rsidR="008325CC" w:rsidRDefault="008325CC">
      <w:pPr>
        <w:pStyle w:val="Voetnoottekst"/>
      </w:pPr>
      <w:r>
        <w:rPr>
          <w:rStyle w:val="Voetnootmarkering"/>
        </w:rPr>
        <w:footnoteRef/>
      </w:r>
      <w:r>
        <w:t xml:space="preserve"> </w:t>
      </w:r>
      <w:r>
        <w:tab/>
        <w:t>Artikelen 3:44 en 6:7 Awb</w:t>
      </w:r>
    </w:p>
  </w:footnote>
  <w:footnote w:id="10">
    <w:p w14:paraId="0A002F98" w14:textId="2E32E30F" w:rsidR="008325CC" w:rsidRDefault="008325CC">
      <w:pPr>
        <w:pStyle w:val="Voetnoottekst"/>
      </w:pPr>
      <w:r>
        <w:rPr>
          <w:rStyle w:val="Voetnootmarkering"/>
        </w:rPr>
        <w:footnoteRef/>
      </w:r>
      <w:r>
        <w:t xml:space="preserve"> </w:t>
      </w:r>
      <w:r>
        <w:tab/>
        <w:t>Artikel 6:8 Awb</w:t>
      </w:r>
    </w:p>
  </w:footnote>
  <w:footnote w:id="11">
    <w:p w14:paraId="6C4760A8" w14:textId="1189FBB5" w:rsidR="008325CC" w:rsidRDefault="008325CC"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2">
    <w:p w14:paraId="13BB0B2C" w14:textId="75E5CA3B" w:rsidR="008325CC" w:rsidRDefault="008325CC"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8607DC">
        <w:fldChar w:fldCharType="begin"/>
      </w:r>
      <w:r w:rsidR="008607DC">
        <w:instrText xml:space="preserve"> REF _Ref_94c20abb9240e2a249fc7a9ac12ebb11_1 \n \h </w:instrText>
      </w:r>
      <w:r w:rsidR="008607DC">
        <w:fldChar w:fldCharType="separate"/>
      </w:r>
      <w:r w:rsidR="00E21A2D">
        <w:t>5.2</w:t>
      </w:r>
      <w:r w:rsidR="008607DC">
        <w:fldChar w:fldCharType="end"/>
      </w:r>
      <w:r>
        <w:t xml:space="preserve">. Dit is het deel dat wordt geannoteerd met OW-objecten, zie daarvoor hoofdstuk </w:t>
      </w:r>
      <w:r w:rsidR="008607DC">
        <w:fldChar w:fldCharType="begin"/>
      </w:r>
      <w:r w:rsidR="008607DC">
        <w:instrText xml:space="preserve"> REF _Ref_adae651e87316a7f8b364db06963376d_1 \n \h </w:instrText>
      </w:r>
      <w:r w:rsidR="008607DC">
        <w:fldChar w:fldCharType="separate"/>
      </w:r>
      <w:r w:rsidR="00E21A2D">
        <w:t>7</w:t>
      </w:r>
      <w:r w:rsidR="008607DC">
        <w:fldChar w:fldCharType="end"/>
      </w:r>
    </w:p>
  </w:footnote>
  <w:footnote w:id="13">
    <w:p w14:paraId="09A84119" w14:textId="1BC8A858" w:rsidR="008325CC" w:rsidRDefault="008325CC"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607DC">
        <w:fldChar w:fldCharType="begin"/>
      </w:r>
      <w:r w:rsidR="008607DC">
        <w:instrText xml:space="preserve"> REF _Ref138338614 \n \h </w:instrText>
      </w:r>
      <w:r w:rsidR="008607DC">
        <w:fldChar w:fldCharType="separate"/>
      </w:r>
      <w:r w:rsidR="00E21A2D">
        <w:t>4</w:t>
      </w:r>
      <w:r w:rsidR="008607DC">
        <w:fldChar w:fldCharType="end"/>
      </w:r>
    </w:p>
  </w:footnote>
  <w:footnote w:id="14">
    <w:p w14:paraId="16D612B5" w14:textId="77777777" w:rsidR="008325CC" w:rsidRDefault="008325CC" w:rsidP="00713915">
      <w:pPr>
        <w:pStyle w:val="Voetnoottekst"/>
      </w:pPr>
      <w:r>
        <w:rPr>
          <w:rStyle w:val="Voetnootmarkering"/>
        </w:rPr>
        <w:footnoteRef/>
      </w:r>
      <w:r>
        <w:t xml:space="preserve"> Ontleend aan Aanwijzing 3.57 van de Aanwijzingen voor de regelgeving</w:t>
      </w:r>
    </w:p>
  </w:footnote>
  <w:footnote w:id="15">
    <w:p w14:paraId="2D986D31" w14:textId="190A57BC" w:rsidR="008325CC" w:rsidRDefault="008325CC"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607DC">
        <w:fldChar w:fldCharType="begin"/>
      </w:r>
      <w:r w:rsidR="008607DC">
        <w:instrText xml:space="preserve"> REF _Ref138338614 \n \h </w:instrText>
      </w:r>
      <w:r w:rsidR="008607DC">
        <w:fldChar w:fldCharType="separate"/>
      </w:r>
      <w:r w:rsidR="00E21A2D">
        <w:t>4</w:t>
      </w:r>
      <w:r w:rsidR="008607DC">
        <w:fldChar w:fldCharType="end"/>
      </w:r>
    </w:p>
  </w:footnote>
  <w:footnote w:id="16">
    <w:p w14:paraId="1D8842F7" w14:textId="4E4B121B" w:rsidR="008325CC" w:rsidRDefault="008325C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7">
    <w:p w14:paraId="73746F45" w14:textId="2191ACE8" w:rsidR="009F1A24" w:rsidRDefault="009F1A24">
      <w:pPr>
        <w:pStyle w:val="Voetnoottekst"/>
      </w:pPr>
      <w:r>
        <w:rPr>
          <w:rStyle w:val="Voetnootmarkering"/>
        </w:rPr>
        <w:footnoteRef/>
      </w:r>
      <w:r>
        <w:t xml:space="preserve"> </w:t>
      </w:r>
      <w:r>
        <w:tab/>
      </w:r>
      <w:r w:rsidRPr="009F1A24">
        <w:t>Er bestond een tweede alternatieve wijzigingsmethode, te weten Intrekken &amp; vervangen. Met ingang van 1 oktober 2023 is het gebruik van deze wijzigingsmethode als alternatief voor renvooi niet meer toegestaan</w:t>
      </w:r>
    </w:p>
  </w:footnote>
  <w:footnote w:id="18">
    <w:p w14:paraId="0BB12110" w14:textId="77777777" w:rsidR="008325CC" w:rsidRDefault="008325CC"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9">
    <w:p w14:paraId="2030E946" w14:textId="77777777" w:rsidR="008325CC" w:rsidRDefault="008325CC" w:rsidP="004E37A2">
      <w:pPr>
        <w:pStyle w:val="Voetnoottekst"/>
      </w:pPr>
      <w:r>
        <w:rPr>
          <w:rStyle w:val="Voetnootmarkering"/>
        </w:rPr>
        <w:footnoteRef/>
      </w:r>
      <w:r>
        <w:t xml:space="preserve"> </w:t>
      </w:r>
      <w:r>
        <w:tab/>
        <w:t>Artikel 16.21 Ow</w:t>
      </w:r>
    </w:p>
  </w:footnote>
  <w:footnote w:id="20">
    <w:p w14:paraId="7F96F073" w14:textId="5273A55E" w:rsidR="008325CC" w:rsidRDefault="008325CC">
      <w:pPr>
        <w:pStyle w:val="Voetnoottekst"/>
      </w:pPr>
      <w:r>
        <w:rPr>
          <w:rStyle w:val="Voetnootmarkering"/>
        </w:rPr>
        <w:footnoteRef/>
      </w:r>
      <w:r>
        <w:t xml:space="preserve"> </w:t>
      </w:r>
      <w:r w:rsidR="00037B87">
        <w:tab/>
      </w:r>
      <w:r w:rsidRPr="001C12F4">
        <w:t xml:space="preserve">Artikel 16.21 </w:t>
      </w:r>
      <w:r>
        <w:t xml:space="preserve">lid 1 </w:t>
      </w:r>
      <w:r w:rsidRPr="001C12F4">
        <w:t>Ow</w:t>
      </w:r>
    </w:p>
  </w:footnote>
  <w:footnote w:id="21">
    <w:p w14:paraId="4F3C0FFD" w14:textId="153A62F8" w:rsidR="008325CC" w:rsidRDefault="008325CC">
      <w:pPr>
        <w:pStyle w:val="Voetnoottekst"/>
      </w:pPr>
      <w:r>
        <w:rPr>
          <w:rStyle w:val="Voetnootmarkering"/>
        </w:rPr>
        <w:footnoteRef/>
      </w:r>
      <w:r>
        <w:t xml:space="preserve"> </w:t>
      </w:r>
      <w:r>
        <w:tab/>
      </w:r>
      <w:r w:rsidRPr="00203D27">
        <w:t xml:space="preserve">Artikel 16.21 lid </w:t>
      </w:r>
      <w:r>
        <w:t>2</w:t>
      </w:r>
      <w:r w:rsidRPr="00203D27">
        <w:t xml:space="preserve"> Ow</w:t>
      </w:r>
    </w:p>
  </w:footnote>
  <w:footnote w:id="22">
    <w:p w14:paraId="6253D581" w14:textId="07D07B2F" w:rsidR="008325CC" w:rsidRDefault="008325CC">
      <w:pPr>
        <w:pStyle w:val="Voetnoottekst"/>
      </w:pPr>
      <w:r>
        <w:rPr>
          <w:rStyle w:val="Voetnootmarkering"/>
        </w:rPr>
        <w:footnoteRef/>
      </w:r>
      <w:r>
        <w:t xml:space="preserve"> </w:t>
      </w:r>
      <w:r w:rsidR="00955FE7">
        <w:tab/>
      </w:r>
      <w:r>
        <w:t>A</w:t>
      </w:r>
      <w:r w:rsidRPr="007A3383">
        <w:t>rtikel 10.3 lid 1 Omgevingsbesluit</w:t>
      </w:r>
    </w:p>
  </w:footnote>
  <w:footnote w:id="23">
    <w:p w14:paraId="48AB5E67" w14:textId="5402B6C4" w:rsidR="008325CC" w:rsidRDefault="008325CC">
      <w:pPr>
        <w:pStyle w:val="Voetnoottekst"/>
      </w:pPr>
      <w:r>
        <w:rPr>
          <w:rStyle w:val="Voetnootmarkering"/>
        </w:rPr>
        <w:footnoteRef/>
      </w:r>
      <w:r>
        <w:t xml:space="preserve"> </w:t>
      </w:r>
      <w:r>
        <w:tab/>
      </w:r>
      <w:r w:rsidRPr="008660DC">
        <w:t xml:space="preserve">Artikel 10.3 lid </w:t>
      </w:r>
      <w:r>
        <w:t>2</w:t>
      </w:r>
      <w:r w:rsidRPr="008660DC">
        <w:t xml:space="preserve"> Omgevingsbesluit</w:t>
      </w:r>
    </w:p>
  </w:footnote>
  <w:footnote w:id="24">
    <w:p w14:paraId="00EA62AB" w14:textId="77777777" w:rsidR="008325CC" w:rsidRDefault="008325CC"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5">
    <w:p w14:paraId="4B46DEF3" w14:textId="3559C2C9" w:rsidR="008325CC" w:rsidRDefault="008325CC">
      <w:pPr>
        <w:pStyle w:val="Voetnoottekst"/>
      </w:pPr>
      <w:r>
        <w:rPr>
          <w:rStyle w:val="Voetnootmarkering"/>
        </w:rPr>
        <w:footnoteRef/>
      </w:r>
      <w:r>
        <w:t xml:space="preserve"> </w:t>
      </w:r>
      <w:r>
        <w:tab/>
        <w:t>A</w:t>
      </w:r>
      <w:r w:rsidRPr="003F7CB4">
        <w:t>rtikel 16.21 lid 3 Ow</w:t>
      </w:r>
    </w:p>
  </w:footnote>
  <w:footnote w:id="26">
    <w:p w14:paraId="7FE70080" w14:textId="77777777" w:rsidR="008325CC" w:rsidRDefault="008325CC" w:rsidP="00D510DA">
      <w:pPr>
        <w:pStyle w:val="Voetnoottekst"/>
      </w:pPr>
      <w:r>
        <w:rPr>
          <w:rStyle w:val="Voetnootmarkering"/>
        </w:rPr>
        <w:footnoteRef/>
      </w:r>
      <w:r>
        <w:t xml:space="preserve"> </w:t>
      </w:r>
      <w:r>
        <w:tab/>
        <w:t>A</w:t>
      </w:r>
      <w:r w:rsidRPr="00F94D1B">
        <w:t>rtikel 16.21 lid 4 Ow</w:t>
      </w:r>
    </w:p>
  </w:footnote>
  <w:footnote w:id="27">
    <w:p w14:paraId="5C0B1AB2" w14:textId="77777777" w:rsidR="008325CC" w:rsidRDefault="008325CC" w:rsidP="00D510DA">
      <w:pPr>
        <w:pStyle w:val="Voetnoottekst"/>
      </w:pPr>
      <w:r>
        <w:rPr>
          <w:rStyle w:val="Voetnootmarkering"/>
        </w:rPr>
        <w:footnoteRef/>
      </w:r>
      <w:r>
        <w:t xml:space="preserve"> </w:t>
      </w:r>
      <w:r>
        <w:tab/>
      </w:r>
      <w:r w:rsidRPr="00775496">
        <w:t>Artikel 16.78 lid 2 Ow</w:t>
      </w:r>
    </w:p>
  </w:footnote>
  <w:footnote w:id="28">
    <w:p w14:paraId="310C0398" w14:textId="77777777" w:rsidR="008325CC" w:rsidRDefault="008325CC"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29">
    <w:p w14:paraId="34F2AB65" w14:textId="66733C52" w:rsidR="008325CC" w:rsidRDefault="008325CC"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0">
    <w:p w14:paraId="144F8CBC" w14:textId="06258666" w:rsidR="008325CC" w:rsidRDefault="008325CC" w:rsidP="007761AE">
      <w:pPr>
        <w:pStyle w:val="Voetnoottekst"/>
      </w:pPr>
      <w:r>
        <w:rPr>
          <w:rStyle w:val="Voetnootmarkering"/>
        </w:rPr>
        <w:footnoteRef/>
      </w:r>
      <w:r>
        <w:t xml:space="preserve"> </w:t>
      </w:r>
      <w:r>
        <w:tab/>
        <w:t xml:space="preserve">Artikel 8:1 jo 8:6 lid 1 jo artikel </w:t>
      </w:r>
      <w:r w:rsidRPr="004D14DD">
        <w:t xml:space="preserve">2.2 onderdeel A sub 2 sub e Invoeringswet Omgevingswet, waarmee de reactieve interventie wordt toegevoegd aan bijlage 1 Awb </w:t>
      </w:r>
      <w:r>
        <w:t xml:space="preserve">(aanwijzing </w:t>
      </w:r>
      <w:r w:rsidRPr="004D14DD">
        <w:t>besluiten waartegen op grond van artikel 7:1 Awb geen bezwaar kan worden gemaakt</w:t>
      </w:r>
      <w:r>
        <w:t>)</w:t>
      </w:r>
      <w:r w:rsidRPr="004D14DD">
        <w:t xml:space="preserve">, en onderdeel B sub 2 sub g </w:t>
      </w:r>
      <w:r>
        <w:t>onderdeel</w:t>
      </w:r>
      <w:r w:rsidRPr="004D14DD">
        <w:t xml:space="preserve"> </w:t>
      </w:r>
      <w:r>
        <w:t>g</w:t>
      </w:r>
      <w:r w:rsidRPr="004D14DD">
        <w:t xml:space="preserve"> Invoeringswet Omgevingswet, waarmee de reactieve interventie wordt toegevoegd aan bijlage 2 artikel 2 Awb </w:t>
      </w:r>
      <w:r>
        <w:t xml:space="preserve">(aanwijzing </w:t>
      </w:r>
      <w:r w:rsidRPr="004D14DD">
        <w:t>besluiten waartegen op grond van artikel 8:6 Awb rechtstreeks beroep bij de Afdeling bestuursrechtspraak van de Raad van State openstaat</w:t>
      </w:r>
      <w:r>
        <w:t>)</w:t>
      </w:r>
    </w:p>
  </w:footnote>
  <w:footnote w:id="31">
    <w:p w14:paraId="4AD6D027" w14:textId="77777777" w:rsidR="008325CC" w:rsidRDefault="008325CC" w:rsidP="007761AE">
      <w:pPr>
        <w:pStyle w:val="Voetnoottekst"/>
      </w:pPr>
      <w:r>
        <w:rPr>
          <w:rStyle w:val="Voetnootmarkering"/>
        </w:rPr>
        <w:footnoteRef/>
      </w:r>
      <w:r>
        <w:t xml:space="preserve"> </w:t>
      </w:r>
      <w:r>
        <w:tab/>
        <w:t>Artikel 6:7 Awb</w:t>
      </w:r>
    </w:p>
  </w:footnote>
  <w:footnote w:id="32">
    <w:p w14:paraId="2DFC496D" w14:textId="77777777" w:rsidR="008325CC" w:rsidRDefault="008325CC" w:rsidP="007761AE">
      <w:pPr>
        <w:pStyle w:val="Voetnoottekst"/>
      </w:pPr>
      <w:r>
        <w:rPr>
          <w:rStyle w:val="Voetnootmarkering"/>
        </w:rPr>
        <w:footnoteRef/>
      </w:r>
      <w:r>
        <w:t xml:space="preserve"> </w:t>
      </w:r>
      <w:r>
        <w:tab/>
        <w:t>Artikel 6:8 lid 1 Awb</w:t>
      </w:r>
    </w:p>
  </w:footnote>
  <w:footnote w:id="33">
    <w:p w14:paraId="4A77263A" w14:textId="6F1412A7" w:rsidR="008325CC" w:rsidRDefault="008325CC">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
    <w:p w14:paraId="4DACE832" w14:textId="0A3D94AD" w:rsidR="008325CC" w:rsidRDefault="008325CC" w:rsidP="0019167C">
      <w:pPr>
        <w:pStyle w:val="Voetnoottekst"/>
      </w:pPr>
      <w:r>
        <w:rPr>
          <w:rStyle w:val="Voetnootmarkering"/>
        </w:rPr>
        <w:footnoteRef/>
      </w:r>
      <w:r>
        <w:t xml:space="preserve"> </w:t>
      </w:r>
      <w:r>
        <w:tab/>
        <w:t>Artikel 3:45 lid 2 Awb</w:t>
      </w:r>
    </w:p>
  </w:footnote>
  <w:footnote w:id="35">
    <w:p w14:paraId="1FC718AE" w14:textId="77777777" w:rsidR="008325CC" w:rsidRDefault="008325CC"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6">
    <w:p w14:paraId="3A4690B8" w14:textId="77777777" w:rsidR="008325CC" w:rsidRDefault="008325CC"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7">
    <w:p w14:paraId="402AA408" w14:textId="77777777" w:rsidR="008325CC" w:rsidRDefault="008325CC" w:rsidP="002B7DB3">
      <w:pPr>
        <w:pStyle w:val="Voetnoottekst"/>
      </w:pPr>
      <w:r>
        <w:rPr>
          <w:rStyle w:val="Voetnootmarkering"/>
        </w:rPr>
        <w:footnoteRef/>
      </w:r>
      <w:r>
        <w:t xml:space="preserve"> </w:t>
      </w:r>
      <w:r>
        <w:tab/>
        <w:t xml:space="preserve">Artikel </w:t>
      </w:r>
      <w:r w:rsidRPr="00996C90">
        <w:t>12 lid 1 Bekendmakingswet</w:t>
      </w:r>
    </w:p>
  </w:footnote>
  <w:footnote w:id="38">
    <w:p w14:paraId="3EE3A1CB" w14:textId="77777777" w:rsidR="008325CC" w:rsidRDefault="008325CC"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9">
    <w:p w14:paraId="1BC4FD36" w14:textId="77777777" w:rsidR="00062986" w:rsidRDefault="00062986" w:rsidP="00062986">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40">
    <w:p w14:paraId="22DEA6B5" w14:textId="6430C209" w:rsidR="008325CC" w:rsidRDefault="008325CC" w:rsidP="003C2DAC">
      <w:pPr>
        <w:pStyle w:val="Voetnoottekst"/>
      </w:pPr>
      <w:r>
        <w:rPr>
          <w:rStyle w:val="Voetnootmarkering"/>
        </w:rPr>
        <w:footnoteRef/>
      </w:r>
      <w:r>
        <w:t xml:space="preserve"> </w:t>
      </w:r>
      <w:r>
        <w:tab/>
      </w:r>
      <w:r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41">
    <w:p w14:paraId="52AE29EC" w14:textId="77777777" w:rsidR="008325CC" w:rsidRDefault="008325CC" w:rsidP="003C2DAC">
      <w:pPr>
        <w:pStyle w:val="Voetnoottekst"/>
      </w:pPr>
      <w:r>
        <w:rPr>
          <w:rStyle w:val="Voetnootmarkering"/>
        </w:rPr>
        <w:footnoteRef/>
      </w:r>
      <w:r>
        <w:t xml:space="preserve"> </w:t>
      </w:r>
      <w:r>
        <w:tab/>
        <w:t>Artikel 6:7 Awb</w:t>
      </w:r>
    </w:p>
  </w:footnote>
  <w:footnote w:id="42">
    <w:p w14:paraId="7E8B171A" w14:textId="77777777" w:rsidR="008325CC" w:rsidRDefault="008325CC" w:rsidP="003C2DAC">
      <w:pPr>
        <w:pStyle w:val="Voetnoottekst"/>
      </w:pPr>
      <w:r>
        <w:rPr>
          <w:rStyle w:val="Voetnootmarkering"/>
        </w:rPr>
        <w:footnoteRef/>
      </w:r>
      <w:r>
        <w:t xml:space="preserve"> </w:t>
      </w:r>
      <w:r>
        <w:tab/>
        <w:t>Artikel 6:8 lid 1 Awb</w:t>
      </w:r>
    </w:p>
  </w:footnote>
  <w:footnote w:id="43">
    <w:p w14:paraId="01D42BA3" w14:textId="2DD32759" w:rsidR="008325CC" w:rsidRDefault="008325CC">
      <w:pPr>
        <w:pStyle w:val="Voetnoottekst"/>
      </w:pPr>
      <w:r>
        <w:rPr>
          <w:rStyle w:val="Voetnootmarkering"/>
        </w:rPr>
        <w:footnoteRef/>
      </w:r>
      <w:r>
        <w:t xml:space="preserve"> </w:t>
      </w:r>
      <w:r>
        <w:tab/>
        <w:t>Artikel 8:14 lid 1 Awb</w:t>
      </w:r>
    </w:p>
  </w:footnote>
  <w:footnote w:id="44">
    <w:p w14:paraId="39022E84" w14:textId="77777777" w:rsidR="008325CC" w:rsidRDefault="008325C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5">
    <w:p w14:paraId="23BF515A" w14:textId="77777777" w:rsidR="008325CC" w:rsidRDefault="008325C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6">
    <w:p w14:paraId="7DA0A389" w14:textId="77777777" w:rsidR="008325CC" w:rsidRDefault="008325CC" w:rsidP="003C2DAC">
      <w:pPr>
        <w:pStyle w:val="Voetnoottekst"/>
      </w:pPr>
      <w:r>
        <w:rPr>
          <w:rStyle w:val="Voetnootmarkering"/>
        </w:rPr>
        <w:footnoteRef/>
      </w:r>
      <w:r>
        <w:t xml:space="preserve"> </w:t>
      </w:r>
      <w:r>
        <w:tab/>
        <w:t>Artikel 8:84 lid 2 Awb</w:t>
      </w:r>
    </w:p>
  </w:footnote>
  <w:footnote w:id="47">
    <w:p w14:paraId="16AEC7AB" w14:textId="77777777" w:rsidR="008325CC" w:rsidRDefault="008325CC" w:rsidP="003C2DAC">
      <w:pPr>
        <w:pStyle w:val="Voetnoottekst"/>
      </w:pPr>
      <w:r>
        <w:rPr>
          <w:rStyle w:val="Voetnootmarkering"/>
        </w:rPr>
        <w:footnoteRef/>
      </w:r>
      <w:r>
        <w:t xml:space="preserve"> </w:t>
      </w:r>
      <w:r>
        <w:tab/>
        <w:t>Artikel 8:86 lid 1 Awb</w:t>
      </w:r>
    </w:p>
  </w:footnote>
  <w:footnote w:id="48">
    <w:p w14:paraId="4A2E9934" w14:textId="77777777" w:rsidR="008325CC" w:rsidRDefault="008325CC" w:rsidP="003C2DAC">
      <w:pPr>
        <w:pStyle w:val="Voetnoottekst"/>
      </w:pPr>
      <w:r>
        <w:rPr>
          <w:rStyle w:val="Voetnootmarkering"/>
        </w:rPr>
        <w:footnoteRef/>
      </w:r>
      <w:r>
        <w:t xml:space="preserve"> </w:t>
      </w:r>
      <w:r>
        <w:tab/>
        <w:t>Artikel 8:85 lid 1 Awb</w:t>
      </w:r>
    </w:p>
  </w:footnote>
  <w:footnote w:id="49">
    <w:p w14:paraId="78B82E90" w14:textId="77777777" w:rsidR="008325CC" w:rsidRDefault="008325CC" w:rsidP="003C2DAC">
      <w:pPr>
        <w:pStyle w:val="Voetnoottekst"/>
      </w:pPr>
      <w:r>
        <w:rPr>
          <w:rStyle w:val="Voetnootmarkering"/>
        </w:rPr>
        <w:footnoteRef/>
      </w:r>
      <w:r>
        <w:t xml:space="preserve"> </w:t>
      </w:r>
      <w:r>
        <w:tab/>
        <w:t>Artikel 8:85 lid 2 Awb</w:t>
      </w:r>
    </w:p>
  </w:footnote>
  <w:footnote w:id="50">
    <w:p w14:paraId="4CDF3FE0" w14:textId="77777777" w:rsidR="008325CC" w:rsidRDefault="008325CC" w:rsidP="003C2DAC">
      <w:pPr>
        <w:pStyle w:val="Voetnoottekst"/>
      </w:pPr>
      <w:r>
        <w:rPr>
          <w:rStyle w:val="Voetnootmarkering"/>
        </w:rPr>
        <w:footnoteRef/>
      </w:r>
      <w:r>
        <w:t xml:space="preserve"> </w:t>
      </w:r>
      <w:r>
        <w:tab/>
        <w:t>Artikel 8:87 lid 1 Awb</w:t>
      </w:r>
    </w:p>
  </w:footnote>
  <w:footnote w:id="51">
    <w:p w14:paraId="2BA24E11" w14:textId="77777777" w:rsidR="008325CC" w:rsidRDefault="008325CC" w:rsidP="003C2DAC">
      <w:pPr>
        <w:pStyle w:val="Voetnoottekst"/>
      </w:pPr>
      <w:r>
        <w:rPr>
          <w:rStyle w:val="Voetnootmarkering"/>
        </w:rPr>
        <w:footnoteRef/>
      </w:r>
      <w:r>
        <w:t xml:space="preserve"> </w:t>
      </w:r>
      <w:r>
        <w:tab/>
        <w:t>Artikel 8:51d Awb</w:t>
      </w:r>
    </w:p>
  </w:footnote>
  <w:footnote w:id="52">
    <w:p w14:paraId="0C99A5EA" w14:textId="77777777" w:rsidR="008325CC" w:rsidRDefault="008325C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53">
    <w:p w14:paraId="7D7EBD46" w14:textId="77777777" w:rsidR="008325CC" w:rsidRDefault="008325CC" w:rsidP="003C2DAC">
      <w:pPr>
        <w:pStyle w:val="Voetnoottekst"/>
      </w:pPr>
      <w:r>
        <w:rPr>
          <w:rStyle w:val="Voetnootmarkering"/>
        </w:rPr>
        <w:footnoteRef/>
      </w:r>
      <w:r>
        <w:t xml:space="preserve"> </w:t>
      </w:r>
      <w:r>
        <w:tab/>
        <w:t>Artikel 8:80a lid 1 Awb</w:t>
      </w:r>
    </w:p>
  </w:footnote>
  <w:footnote w:id="54">
    <w:p w14:paraId="02301A46" w14:textId="77777777" w:rsidR="008325CC" w:rsidRDefault="008325CC" w:rsidP="003C2DAC">
      <w:pPr>
        <w:pStyle w:val="Voetnoottekst"/>
      </w:pPr>
      <w:r>
        <w:rPr>
          <w:rStyle w:val="Voetnootmarkering"/>
        </w:rPr>
        <w:footnoteRef/>
      </w:r>
      <w:r>
        <w:t xml:space="preserve"> </w:t>
      </w:r>
      <w:r>
        <w:tab/>
        <w:t>Artikel 8:51d jo 8:51b lid 2 jo 8:51 onder b Awb</w:t>
      </w:r>
    </w:p>
  </w:footnote>
  <w:footnote w:id="55">
    <w:p w14:paraId="0A6C9C04" w14:textId="77777777" w:rsidR="008325CC" w:rsidRDefault="008325CC" w:rsidP="003C2DAC">
      <w:pPr>
        <w:pStyle w:val="Voetnoottekst"/>
      </w:pPr>
      <w:r>
        <w:rPr>
          <w:rStyle w:val="Voetnootmarkering"/>
        </w:rPr>
        <w:footnoteRef/>
      </w:r>
      <w:r>
        <w:t xml:space="preserve"> </w:t>
      </w:r>
      <w:r>
        <w:tab/>
        <w:t>Artikel 8:80b lid 3 Awb</w:t>
      </w:r>
    </w:p>
  </w:footnote>
  <w:footnote w:id="56">
    <w:p w14:paraId="03A9FBDB" w14:textId="77777777" w:rsidR="008325CC" w:rsidRDefault="008325CC" w:rsidP="003C2DAC">
      <w:pPr>
        <w:pStyle w:val="Voetnoottekst"/>
      </w:pPr>
      <w:r>
        <w:rPr>
          <w:rStyle w:val="Voetnootmarkering"/>
        </w:rPr>
        <w:footnoteRef/>
      </w:r>
      <w:r>
        <w:t xml:space="preserve"> </w:t>
      </w:r>
      <w:r>
        <w:tab/>
        <w:t>Artikel 8:80b lid 4 Awb</w:t>
      </w:r>
    </w:p>
  </w:footnote>
  <w:footnote w:id="57">
    <w:p w14:paraId="2B2FC616" w14:textId="77777777" w:rsidR="008325CC" w:rsidRDefault="008325CC" w:rsidP="003C2DAC">
      <w:pPr>
        <w:pStyle w:val="Voetnoottekst"/>
      </w:pPr>
      <w:r>
        <w:rPr>
          <w:rStyle w:val="Voetnootmarkering"/>
        </w:rPr>
        <w:footnoteRef/>
      </w:r>
      <w:r>
        <w:t xml:space="preserve"> </w:t>
      </w:r>
      <w:r>
        <w:tab/>
        <w:t>Artikel 8:70 Awb</w:t>
      </w:r>
    </w:p>
  </w:footnote>
  <w:footnote w:id="58">
    <w:p w14:paraId="62CEF3CA" w14:textId="77777777" w:rsidR="008325CC" w:rsidRDefault="008325CC" w:rsidP="003C2DAC">
      <w:pPr>
        <w:pStyle w:val="Voetnoottekst"/>
      </w:pPr>
      <w:r>
        <w:rPr>
          <w:rStyle w:val="Voetnootmarkering"/>
        </w:rPr>
        <w:footnoteRef/>
      </w:r>
      <w:r>
        <w:t xml:space="preserve"> </w:t>
      </w:r>
      <w:r>
        <w:tab/>
        <w:t>Artikel 8:72 lid 1 Awb</w:t>
      </w:r>
    </w:p>
  </w:footnote>
  <w:footnote w:id="59">
    <w:p w14:paraId="386B6F5D" w14:textId="77777777" w:rsidR="008325CC" w:rsidRDefault="008325CC" w:rsidP="003C2DAC">
      <w:pPr>
        <w:pStyle w:val="Voetnoottekst"/>
      </w:pPr>
      <w:r>
        <w:rPr>
          <w:rStyle w:val="Voetnootmarkering"/>
        </w:rPr>
        <w:footnoteRef/>
      </w:r>
      <w:r>
        <w:t xml:space="preserve"> </w:t>
      </w:r>
      <w:r>
        <w:tab/>
        <w:t>Artikel 8:72 lid 2 Awb</w:t>
      </w:r>
    </w:p>
  </w:footnote>
  <w:footnote w:id="60">
    <w:p w14:paraId="0C9C1A9B" w14:textId="77777777" w:rsidR="008325CC" w:rsidRDefault="008325CC" w:rsidP="003C2DAC">
      <w:pPr>
        <w:pStyle w:val="Voetnoottekst"/>
      </w:pPr>
      <w:r>
        <w:rPr>
          <w:rStyle w:val="Voetnootmarkering"/>
        </w:rPr>
        <w:footnoteRef/>
      </w:r>
      <w:r>
        <w:t xml:space="preserve"> </w:t>
      </w:r>
      <w:r>
        <w:tab/>
        <w:t>Artikel 8:72 lid 3 Awb</w:t>
      </w:r>
    </w:p>
  </w:footnote>
  <w:footnote w:id="61">
    <w:p w14:paraId="5BB55B4A" w14:textId="77777777" w:rsidR="008325CC" w:rsidRDefault="008325CC" w:rsidP="003C2DAC">
      <w:pPr>
        <w:pStyle w:val="Voetnoottekst"/>
      </w:pPr>
      <w:r>
        <w:rPr>
          <w:rStyle w:val="Voetnootmarkering"/>
        </w:rPr>
        <w:footnoteRef/>
      </w:r>
      <w:r>
        <w:t xml:space="preserve"> </w:t>
      </w:r>
      <w:r>
        <w:tab/>
        <w:t>Artikel 8:72 lid 4 Awb</w:t>
      </w:r>
    </w:p>
  </w:footnote>
  <w:footnote w:id="62">
    <w:p w14:paraId="577BFB73" w14:textId="4C1536A6" w:rsidR="008325CC" w:rsidRDefault="008325C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t>1</w:t>
      </w:r>
      <w:r w:rsidRPr="003A5AE6">
        <w:t xml:space="preserve"> Bekendmakingswet</w:t>
      </w:r>
    </w:p>
  </w:footnote>
  <w:footnote w:id="63">
    <w:p w14:paraId="4A6A5540" w14:textId="77777777" w:rsidR="008325CC" w:rsidRDefault="008325C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64">
    <w:p w14:paraId="6C55565C" w14:textId="77777777" w:rsidR="008325CC" w:rsidRDefault="008325C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65">
    <w:p w14:paraId="20DEE6A8" w14:textId="77777777" w:rsidR="008325CC" w:rsidRDefault="008325C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66">
    <w:p w14:paraId="22438FC7" w14:textId="77777777" w:rsidR="008325CC" w:rsidRDefault="008325C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67">
    <w:p w14:paraId="14EF897B" w14:textId="77777777" w:rsidR="008325CC" w:rsidRDefault="008325CC" w:rsidP="003C2DAC">
      <w:pPr>
        <w:pStyle w:val="Voetnoottekst"/>
      </w:pPr>
      <w:r>
        <w:rPr>
          <w:rStyle w:val="Voetnootmarkering"/>
        </w:rPr>
        <w:footnoteRef/>
      </w:r>
      <w:r>
        <w:t xml:space="preserve"> </w:t>
      </w:r>
      <w:r>
        <w:tab/>
        <w:t>Bijlage VIII Ob</w:t>
      </w:r>
    </w:p>
  </w:footnote>
  <w:footnote w:id="68">
    <w:p w14:paraId="024F063B" w14:textId="36C4A294" w:rsidR="008325CC" w:rsidRDefault="008325CC">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87893" w14:textId="77777777" w:rsidR="000F24FB" w:rsidRDefault="000F24F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8325CC" w:rsidRPr="00BC3B53" w:rsidRDefault="00052C16"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414E9DC8" w:rsidR="008325CC" w:rsidRPr="00FA6FAC" w:rsidRDefault="00052C1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DCBC42F" w:rsidR="008325CC" w:rsidRPr="00B60860" w:rsidRDefault="00052C16" w:rsidP="00FF3E80">
          <w:r w:rsidRPr="00CA6C0C">
            <w:t xml:space="preserve">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p>
        <w:p w14:paraId="033AA803" w14:textId="2E87EF80" w:rsidR="008325CC" w:rsidRPr="00B60860" w:rsidRDefault="00052C16" w:rsidP="00FF3E80">
          <w:r>
            <w:t>Geonovum</w:t>
          </w:r>
        </w:p>
      </w:tc>
    </w:tr>
    <w:tr w:rsidR="00AF3C69" w:rsidRPr="00B60860" w14:paraId="16847DE5" w14:textId="77777777" w:rsidTr="00FF3E80">
      <w:trPr>
        <w:cantSplit/>
      </w:trPr>
      <w:tc>
        <w:tcPr>
          <w:tcW w:w="1134" w:type="dxa"/>
          <w:shd w:val="clear" w:color="auto" w:fill="auto"/>
        </w:tcPr>
        <w:p w14:paraId="13EAC81A" w14:textId="77777777" w:rsidR="008325CC" w:rsidRPr="00CA6C0C" w:rsidRDefault="00052C16" w:rsidP="00FF3E80">
          <w:r>
            <w:t>Datum</w:t>
          </w:r>
        </w:p>
      </w:tc>
      <w:tc>
        <w:tcPr>
          <w:tcW w:w="3118" w:type="dxa"/>
          <w:shd w:val="clear" w:color="auto" w:fill="auto"/>
        </w:tcPr>
        <w:p w14:paraId="310B3888" w14:textId="7E9B8DE7" w:rsidR="008325CC" w:rsidRPr="00CA6C0C" w:rsidRDefault="00052C16" w:rsidP="00FF3E80">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tc>
    </w:tr>
  </w:tbl>
  <w:p w14:paraId="3A6DC270" w14:textId="77777777" w:rsidR="008325CC" w:rsidRPr="00EB5B83" w:rsidRDefault="008325C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112B8" w14:textId="77777777" w:rsidR="000F24FB" w:rsidRDefault="000F24F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3D3235C3" w:rsidR="008325CC" w:rsidRDefault="00052C1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E21A2D">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358DF" w14:textId="4A4548E4" w:rsidR="00225A5D" w:rsidRDefault="00225A5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E21A2D">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44D254F"/>
    <w:multiLevelType w:val="multilevel"/>
    <w:tmpl w:val="065E81A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9F449D8"/>
    <w:multiLevelType w:val="hybridMultilevel"/>
    <w:tmpl w:val="5978AB1C"/>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971597636">
    <w:abstractNumId w:val="5"/>
  </w:num>
  <w:num w:numId="2" w16cid:durableId="216748560">
    <w:abstractNumId w:val="21"/>
  </w:num>
  <w:num w:numId="3" w16cid:durableId="314722787">
    <w:abstractNumId w:val="16"/>
  </w:num>
  <w:num w:numId="4" w16cid:durableId="512644637">
    <w:abstractNumId w:val="2"/>
  </w:num>
  <w:num w:numId="5" w16cid:durableId="1603293470">
    <w:abstractNumId w:val="7"/>
  </w:num>
  <w:num w:numId="6" w16cid:durableId="494995933">
    <w:abstractNumId w:val="13"/>
  </w:num>
  <w:num w:numId="7" w16cid:durableId="49442098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82099697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4151470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90526697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1625606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6770009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81325315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86274565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8081286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5972997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3532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9744838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2601436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00123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060249347">
    <w:abstractNumId w:val="12"/>
  </w:num>
  <w:num w:numId="23" w16cid:durableId="1089890698">
    <w:abstractNumId w:val="6"/>
  </w:num>
  <w:num w:numId="24" w16cid:durableId="1677881045">
    <w:abstractNumId w:val="9"/>
  </w:num>
  <w:num w:numId="25" w16cid:durableId="1216160983">
    <w:abstractNumId w:val="18"/>
  </w:num>
  <w:num w:numId="26" w16cid:durableId="1563248429">
    <w:abstractNumId w:val="15"/>
  </w:num>
  <w:num w:numId="27" w16cid:durableId="1315261938">
    <w:abstractNumId w:val="8"/>
  </w:num>
  <w:num w:numId="28" w16cid:durableId="2125609769">
    <w:abstractNumId w:val="4"/>
  </w:num>
  <w:num w:numId="29" w16cid:durableId="153957916">
    <w:abstractNumId w:val="1"/>
  </w:num>
  <w:num w:numId="30" w16cid:durableId="1474252551">
    <w:abstractNumId w:val="10"/>
  </w:num>
  <w:num w:numId="31" w16cid:durableId="1904412842">
    <w:abstractNumId w:val="22"/>
  </w:num>
  <w:num w:numId="32" w16cid:durableId="415517551">
    <w:abstractNumId w:val="14"/>
  </w:num>
  <w:num w:numId="33" w16cid:durableId="147021138">
    <w:abstractNumId w:val="17"/>
  </w:num>
  <w:num w:numId="34" w16cid:durableId="654067854">
    <w:abstractNumId w:val="3"/>
  </w:num>
  <w:num w:numId="35"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52841355">
    <w:abstractNumId w:val="0"/>
  </w:num>
  <w:num w:numId="47" w16cid:durableId="1692687373">
    <w:abstractNumId w:val="19"/>
  </w:num>
  <w:num w:numId="48" w16cid:durableId="983313025">
    <w:abstractNumId w:val="20"/>
  </w:num>
  <w:num w:numId="49" w16cid:durableId="1590894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01" w:val="Toepassingsprofiel reactieve interventie"/>
    <w:docVar w:name="ID003" w:val="TPOD-RI"/>
    <w:docVar w:name="ID004" w:val="tpod"/>
    <w:docVar w:name="ID005" w:val="GN-DEF"/>
    <w:docVar w:name="ID006" w:val="ST"/>
    <w:docVar w:name="ID007" w:val="cc-by-nd"/>
    <w:docVar w:name="ID008" w:val="2023-06-23"/>
    <w:docVar w:name="ID01" w:val="reactieve interventie"/>
    <w:docVar w:name="ID01_CAPS" w:val="Reactieve interventie"/>
    <w:docVar w:name="ID01+" w:val="de reactieve interventie"/>
    <w:docVar w:name="ID01+_CAPS" w:val="De reactieve interventie"/>
    <w:docVar w:name="ID010" w:val="geen"/>
    <w:docVar w:name="ID011" w:val="Onwaar"/>
    <w:docVar w:name="ID012" w:val="0"/>
    <w:docVar w:name="ID013" w:val="Onwaar"/>
    <w:docVar w:name="ID02" w:val="de"/>
    <w:docVar w:name="ID03" w:val="ri"/>
    <w:docVar w:name="ID04" w:val="3.0.0"/>
    <w:docVar w:name="ID05" w:val="STandaard Officiële Publicaties met ToepassingsProfielen voor OmgevingsDocumenten (STOP/TPOD)"/>
    <w:docVar w:name="ID06" w:val="PR33"/>
    <w:docVar w:name="ID07" w:val="Nienke Jansen"/>
    <w:docVar w:name="ID08" w:val="DSO project 33"/>
  </w:docVars>
  <w:rsids>
    <w:rsidRoot w:val="00266408"/>
    <w:rsid w:val="000002C1"/>
    <w:rsid w:val="00000330"/>
    <w:rsid w:val="0000066F"/>
    <w:rsid w:val="000006CF"/>
    <w:rsid w:val="0000078D"/>
    <w:rsid w:val="00000A05"/>
    <w:rsid w:val="00001068"/>
    <w:rsid w:val="00001115"/>
    <w:rsid w:val="00001131"/>
    <w:rsid w:val="00001234"/>
    <w:rsid w:val="00001532"/>
    <w:rsid w:val="000016DA"/>
    <w:rsid w:val="00001BB7"/>
    <w:rsid w:val="00002021"/>
    <w:rsid w:val="00002440"/>
    <w:rsid w:val="000025B2"/>
    <w:rsid w:val="000026A9"/>
    <w:rsid w:val="00002746"/>
    <w:rsid w:val="0000284A"/>
    <w:rsid w:val="00002867"/>
    <w:rsid w:val="00002CC0"/>
    <w:rsid w:val="00003291"/>
    <w:rsid w:val="0000329E"/>
    <w:rsid w:val="000034F9"/>
    <w:rsid w:val="000037C8"/>
    <w:rsid w:val="000038A3"/>
    <w:rsid w:val="00003AEB"/>
    <w:rsid w:val="00003B27"/>
    <w:rsid w:val="00003DC1"/>
    <w:rsid w:val="00004179"/>
    <w:rsid w:val="000041E2"/>
    <w:rsid w:val="0000463D"/>
    <w:rsid w:val="0000473E"/>
    <w:rsid w:val="00004785"/>
    <w:rsid w:val="000048D2"/>
    <w:rsid w:val="0000492F"/>
    <w:rsid w:val="00005080"/>
    <w:rsid w:val="00005438"/>
    <w:rsid w:val="00005635"/>
    <w:rsid w:val="000056C8"/>
    <w:rsid w:val="0000582D"/>
    <w:rsid w:val="000058E7"/>
    <w:rsid w:val="00005D4B"/>
    <w:rsid w:val="00005DB3"/>
    <w:rsid w:val="00005DFA"/>
    <w:rsid w:val="00005EFA"/>
    <w:rsid w:val="00005FF9"/>
    <w:rsid w:val="00006203"/>
    <w:rsid w:val="00006438"/>
    <w:rsid w:val="000065D4"/>
    <w:rsid w:val="000066A6"/>
    <w:rsid w:val="000067A6"/>
    <w:rsid w:val="00006BEE"/>
    <w:rsid w:val="00006CFF"/>
    <w:rsid w:val="0000703D"/>
    <w:rsid w:val="000070BB"/>
    <w:rsid w:val="00007CED"/>
    <w:rsid w:val="000100D3"/>
    <w:rsid w:val="00010161"/>
    <w:rsid w:val="000102F9"/>
    <w:rsid w:val="000104E4"/>
    <w:rsid w:val="000107B4"/>
    <w:rsid w:val="00010818"/>
    <w:rsid w:val="000109AA"/>
    <w:rsid w:val="00010D0B"/>
    <w:rsid w:val="000112BE"/>
    <w:rsid w:val="000112CC"/>
    <w:rsid w:val="00011683"/>
    <w:rsid w:val="0001173D"/>
    <w:rsid w:val="00011865"/>
    <w:rsid w:val="00011869"/>
    <w:rsid w:val="0001191E"/>
    <w:rsid w:val="00011B02"/>
    <w:rsid w:val="000120F5"/>
    <w:rsid w:val="00012436"/>
    <w:rsid w:val="00012439"/>
    <w:rsid w:val="000124C4"/>
    <w:rsid w:val="000124F9"/>
    <w:rsid w:val="0001264F"/>
    <w:rsid w:val="000127E5"/>
    <w:rsid w:val="00012E7B"/>
    <w:rsid w:val="00013157"/>
    <w:rsid w:val="0001322F"/>
    <w:rsid w:val="00013342"/>
    <w:rsid w:val="00013380"/>
    <w:rsid w:val="000134C3"/>
    <w:rsid w:val="0001396F"/>
    <w:rsid w:val="00013C31"/>
    <w:rsid w:val="00013CC4"/>
    <w:rsid w:val="00013CE9"/>
    <w:rsid w:val="00013F1C"/>
    <w:rsid w:val="00013FEF"/>
    <w:rsid w:val="000149A7"/>
    <w:rsid w:val="00014C94"/>
    <w:rsid w:val="00015423"/>
    <w:rsid w:val="000154D8"/>
    <w:rsid w:val="00015503"/>
    <w:rsid w:val="00015835"/>
    <w:rsid w:val="0001583B"/>
    <w:rsid w:val="00015944"/>
    <w:rsid w:val="00015A83"/>
    <w:rsid w:val="00015C74"/>
    <w:rsid w:val="00015DCB"/>
    <w:rsid w:val="00016134"/>
    <w:rsid w:val="00016504"/>
    <w:rsid w:val="0001678E"/>
    <w:rsid w:val="000167F8"/>
    <w:rsid w:val="000168C8"/>
    <w:rsid w:val="000168D1"/>
    <w:rsid w:val="00016A11"/>
    <w:rsid w:val="00016A8B"/>
    <w:rsid w:val="00016B56"/>
    <w:rsid w:val="00016C48"/>
    <w:rsid w:val="0001754C"/>
    <w:rsid w:val="000176A4"/>
    <w:rsid w:val="00017B48"/>
    <w:rsid w:val="00017F62"/>
    <w:rsid w:val="000200C1"/>
    <w:rsid w:val="0002013F"/>
    <w:rsid w:val="00020175"/>
    <w:rsid w:val="000202CC"/>
    <w:rsid w:val="00020505"/>
    <w:rsid w:val="00020909"/>
    <w:rsid w:val="00020A25"/>
    <w:rsid w:val="00020E52"/>
    <w:rsid w:val="0002114B"/>
    <w:rsid w:val="000213B4"/>
    <w:rsid w:val="00021547"/>
    <w:rsid w:val="00021674"/>
    <w:rsid w:val="000218D0"/>
    <w:rsid w:val="000219BF"/>
    <w:rsid w:val="00021D0A"/>
    <w:rsid w:val="00021F1B"/>
    <w:rsid w:val="00021FE8"/>
    <w:rsid w:val="00022204"/>
    <w:rsid w:val="000224E4"/>
    <w:rsid w:val="000227B5"/>
    <w:rsid w:val="00022EAD"/>
    <w:rsid w:val="00023125"/>
    <w:rsid w:val="00023130"/>
    <w:rsid w:val="000231F0"/>
    <w:rsid w:val="00023485"/>
    <w:rsid w:val="00023708"/>
    <w:rsid w:val="00023FB7"/>
    <w:rsid w:val="00024150"/>
    <w:rsid w:val="000248CA"/>
    <w:rsid w:val="00024B58"/>
    <w:rsid w:val="00024CEA"/>
    <w:rsid w:val="00024D36"/>
    <w:rsid w:val="00024DF3"/>
    <w:rsid w:val="00024DF8"/>
    <w:rsid w:val="00024EC5"/>
    <w:rsid w:val="000251A5"/>
    <w:rsid w:val="000251B8"/>
    <w:rsid w:val="00025301"/>
    <w:rsid w:val="0002577A"/>
    <w:rsid w:val="000257A9"/>
    <w:rsid w:val="000257AF"/>
    <w:rsid w:val="00025C3E"/>
    <w:rsid w:val="00025FE2"/>
    <w:rsid w:val="00026469"/>
    <w:rsid w:val="000264EC"/>
    <w:rsid w:val="00026BB7"/>
    <w:rsid w:val="0002732F"/>
    <w:rsid w:val="0002738A"/>
    <w:rsid w:val="000273AF"/>
    <w:rsid w:val="00027624"/>
    <w:rsid w:val="000278F9"/>
    <w:rsid w:val="000279A9"/>
    <w:rsid w:val="00027CA6"/>
    <w:rsid w:val="00027CFA"/>
    <w:rsid w:val="00027D8F"/>
    <w:rsid w:val="00027E40"/>
    <w:rsid w:val="0003067C"/>
    <w:rsid w:val="00030866"/>
    <w:rsid w:val="00030A1B"/>
    <w:rsid w:val="00030EA9"/>
    <w:rsid w:val="00030F3D"/>
    <w:rsid w:val="00031463"/>
    <w:rsid w:val="00031560"/>
    <w:rsid w:val="00031E06"/>
    <w:rsid w:val="00032041"/>
    <w:rsid w:val="0003206F"/>
    <w:rsid w:val="000322BE"/>
    <w:rsid w:val="000324B6"/>
    <w:rsid w:val="00032767"/>
    <w:rsid w:val="00032825"/>
    <w:rsid w:val="00032986"/>
    <w:rsid w:val="00032A73"/>
    <w:rsid w:val="00032B92"/>
    <w:rsid w:val="00032D81"/>
    <w:rsid w:val="00032D98"/>
    <w:rsid w:val="00032F98"/>
    <w:rsid w:val="000333A8"/>
    <w:rsid w:val="00033949"/>
    <w:rsid w:val="00033AB2"/>
    <w:rsid w:val="00033CD5"/>
    <w:rsid w:val="00033E2C"/>
    <w:rsid w:val="000343B5"/>
    <w:rsid w:val="0003446E"/>
    <w:rsid w:val="000347D4"/>
    <w:rsid w:val="00034FE4"/>
    <w:rsid w:val="0003502E"/>
    <w:rsid w:val="000353E9"/>
    <w:rsid w:val="0003583D"/>
    <w:rsid w:val="00035A3B"/>
    <w:rsid w:val="00035B5E"/>
    <w:rsid w:val="00035E6A"/>
    <w:rsid w:val="00035F79"/>
    <w:rsid w:val="0003622F"/>
    <w:rsid w:val="00036400"/>
    <w:rsid w:val="000365AA"/>
    <w:rsid w:val="000367DC"/>
    <w:rsid w:val="00036B39"/>
    <w:rsid w:val="00036C0A"/>
    <w:rsid w:val="00036E2E"/>
    <w:rsid w:val="00036ED0"/>
    <w:rsid w:val="000370E7"/>
    <w:rsid w:val="000371A9"/>
    <w:rsid w:val="000374B7"/>
    <w:rsid w:val="0003766D"/>
    <w:rsid w:val="000378A4"/>
    <w:rsid w:val="00037B87"/>
    <w:rsid w:val="00040599"/>
    <w:rsid w:val="00040801"/>
    <w:rsid w:val="00040908"/>
    <w:rsid w:val="00040BCC"/>
    <w:rsid w:val="0004128E"/>
    <w:rsid w:val="00041327"/>
    <w:rsid w:val="000417B0"/>
    <w:rsid w:val="00041877"/>
    <w:rsid w:val="0004188A"/>
    <w:rsid w:val="00041B68"/>
    <w:rsid w:val="00041D30"/>
    <w:rsid w:val="00041DD1"/>
    <w:rsid w:val="0004208F"/>
    <w:rsid w:val="0004212E"/>
    <w:rsid w:val="000421E6"/>
    <w:rsid w:val="00042487"/>
    <w:rsid w:val="000426F1"/>
    <w:rsid w:val="00043214"/>
    <w:rsid w:val="00043367"/>
    <w:rsid w:val="000436C7"/>
    <w:rsid w:val="000436E4"/>
    <w:rsid w:val="0004387A"/>
    <w:rsid w:val="00043926"/>
    <w:rsid w:val="00043982"/>
    <w:rsid w:val="00043AA1"/>
    <w:rsid w:val="00043AA6"/>
    <w:rsid w:val="00043D44"/>
    <w:rsid w:val="00043DA7"/>
    <w:rsid w:val="000440F0"/>
    <w:rsid w:val="00044353"/>
    <w:rsid w:val="00044358"/>
    <w:rsid w:val="000444EB"/>
    <w:rsid w:val="0004467A"/>
    <w:rsid w:val="0004470A"/>
    <w:rsid w:val="00044715"/>
    <w:rsid w:val="00044A26"/>
    <w:rsid w:val="0004530B"/>
    <w:rsid w:val="000455AD"/>
    <w:rsid w:val="00045A94"/>
    <w:rsid w:val="00045B7F"/>
    <w:rsid w:val="00045C1E"/>
    <w:rsid w:val="0004600B"/>
    <w:rsid w:val="000460C3"/>
    <w:rsid w:val="00046125"/>
    <w:rsid w:val="000463EC"/>
    <w:rsid w:val="0004665A"/>
    <w:rsid w:val="000468FA"/>
    <w:rsid w:val="00046DB4"/>
    <w:rsid w:val="0004726C"/>
    <w:rsid w:val="000473A5"/>
    <w:rsid w:val="00047E7D"/>
    <w:rsid w:val="00047F62"/>
    <w:rsid w:val="000500B6"/>
    <w:rsid w:val="00050512"/>
    <w:rsid w:val="000506C8"/>
    <w:rsid w:val="00050A11"/>
    <w:rsid w:val="00050A5B"/>
    <w:rsid w:val="00050A64"/>
    <w:rsid w:val="00050E43"/>
    <w:rsid w:val="00051129"/>
    <w:rsid w:val="000514AB"/>
    <w:rsid w:val="0005181B"/>
    <w:rsid w:val="000520BA"/>
    <w:rsid w:val="00052173"/>
    <w:rsid w:val="000521D8"/>
    <w:rsid w:val="00052461"/>
    <w:rsid w:val="00052505"/>
    <w:rsid w:val="0005261F"/>
    <w:rsid w:val="00052753"/>
    <w:rsid w:val="00052793"/>
    <w:rsid w:val="0005291E"/>
    <w:rsid w:val="00052B19"/>
    <w:rsid w:val="00052C16"/>
    <w:rsid w:val="00052CFE"/>
    <w:rsid w:val="00052D2D"/>
    <w:rsid w:val="00053394"/>
    <w:rsid w:val="000534F4"/>
    <w:rsid w:val="0005398C"/>
    <w:rsid w:val="00053C9C"/>
    <w:rsid w:val="00053D0A"/>
    <w:rsid w:val="00053F65"/>
    <w:rsid w:val="00054027"/>
    <w:rsid w:val="000541BB"/>
    <w:rsid w:val="00054435"/>
    <w:rsid w:val="00054566"/>
    <w:rsid w:val="00054EA6"/>
    <w:rsid w:val="00054F6D"/>
    <w:rsid w:val="00054FCD"/>
    <w:rsid w:val="00055043"/>
    <w:rsid w:val="00055410"/>
    <w:rsid w:val="000557CD"/>
    <w:rsid w:val="000559AD"/>
    <w:rsid w:val="00055EDA"/>
    <w:rsid w:val="0005606A"/>
    <w:rsid w:val="00056167"/>
    <w:rsid w:val="00056D6C"/>
    <w:rsid w:val="000571D9"/>
    <w:rsid w:val="000579D0"/>
    <w:rsid w:val="00057A4F"/>
    <w:rsid w:val="00057BCB"/>
    <w:rsid w:val="00057D0A"/>
    <w:rsid w:val="00057F90"/>
    <w:rsid w:val="00060796"/>
    <w:rsid w:val="00060D18"/>
    <w:rsid w:val="00060DAA"/>
    <w:rsid w:val="00061523"/>
    <w:rsid w:val="00061546"/>
    <w:rsid w:val="00061706"/>
    <w:rsid w:val="00061812"/>
    <w:rsid w:val="00061AF8"/>
    <w:rsid w:val="00061C45"/>
    <w:rsid w:val="00061D03"/>
    <w:rsid w:val="00061F61"/>
    <w:rsid w:val="00062137"/>
    <w:rsid w:val="000623E3"/>
    <w:rsid w:val="00062571"/>
    <w:rsid w:val="000625B3"/>
    <w:rsid w:val="00062986"/>
    <w:rsid w:val="00062E54"/>
    <w:rsid w:val="00063A47"/>
    <w:rsid w:val="00063FD1"/>
    <w:rsid w:val="00064050"/>
    <w:rsid w:val="000646BA"/>
    <w:rsid w:val="00064BEE"/>
    <w:rsid w:val="00065792"/>
    <w:rsid w:val="00065946"/>
    <w:rsid w:val="00065A83"/>
    <w:rsid w:val="00065EF7"/>
    <w:rsid w:val="00065F61"/>
    <w:rsid w:val="000661FA"/>
    <w:rsid w:val="0006627B"/>
    <w:rsid w:val="0006638C"/>
    <w:rsid w:val="000663B5"/>
    <w:rsid w:val="0006640C"/>
    <w:rsid w:val="00066AAB"/>
    <w:rsid w:val="00066BE5"/>
    <w:rsid w:val="00066CDC"/>
    <w:rsid w:val="00067128"/>
    <w:rsid w:val="00067134"/>
    <w:rsid w:val="000673D2"/>
    <w:rsid w:val="00067676"/>
    <w:rsid w:val="00067908"/>
    <w:rsid w:val="00070094"/>
    <w:rsid w:val="00070304"/>
    <w:rsid w:val="000708AF"/>
    <w:rsid w:val="00070BB9"/>
    <w:rsid w:val="00070F68"/>
    <w:rsid w:val="0007115E"/>
    <w:rsid w:val="00071318"/>
    <w:rsid w:val="00071415"/>
    <w:rsid w:val="00071E50"/>
    <w:rsid w:val="0007213E"/>
    <w:rsid w:val="00072159"/>
    <w:rsid w:val="00072247"/>
    <w:rsid w:val="00072410"/>
    <w:rsid w:val="0007247A"/>
    <w:rsid w:val="0007267C"/>
    <w:rsid w:val="000726CD"/>
    <w:rsid w:val="000726F1"/>
    <w:rsid w:val="00072700"/>
    <w:rsid w:val="00072937"/>
    <w:rsid w:val="00072973"/>
    <w:rsid w:val="000729BF"/>
    <w:rsid w:val="00072AD0"/>
    <w:rsid w:val="00072DE0"/>
    <w:rsid w:val="00072E50"/>
    <w:rsid w:val="00072E83"/>
    <w:rsid w:val="00072F34"/>
    <w:rsid w:val="00073209"/>
    <w:rsid w:val="00073320"/>
    <w:rsid w:val="00073801"/>
    <w:rsid w:val="00073851"/>
    <w:rsid w:val="00073AED"/>
    <w:rsid w:val="00073C0D"/>
    <w:rsid w:val="00073CBC"/>
    <w:rsid w:val="00073E22"/>
    <w:rsid w:val="00074012"/>
    <w:rsid w:val="00074228"/>
    <w:rsid w:val="00074431"/>
    <w:rsid w:val="00074542"/>
    <w:rsid w:val="000745A5"/>
    <w:rsid w:val="00074A84"/>
    <w:rsid w:val="00075203"/>
    <w:rsid w:val="000755D6"/>
    <w:rsid w:val="00075786"/>
    <w:rsid w:val="00075C9F"/>
    <w:rsid w:val="00075E9C"/>
    <w:rsid w:val="00075FDA"/>
    <w:rsid w:val="00076093"/>
    <w:rsid w:val="000761CA"/>
    <w:rsid w:val="000762D7"/>
    <w:rsid w:val="000763F9"/>
    <w:rsid w:val="0007687C"/>
    <w:rsid w:val="00076FB8"/>
    <w:rsid w:val="0007734C"/>
    <w:rsid w:val="000774B5"/>
    <w:rsid w:val="000774B8"/>
    <w:rsid w:val="000775E1"/>
    <w:rsid w:val="0007785C"/>
    <w:rsid w:val="00077E2E"/>
    <w:rsid w:val="00077ED4"/>
    <w:rsid w:val="000803CB"/>
    <w:rsid w:val="000804E1"/>
    <w:rsid w:val="000806CE"/>
    <w:rsid w:val="00080956"/>
    <w:rsid w:val="000809F0"/>
    <w:rsid w:val="00080AC3"/>
    <w:rsid w:val="00080EE4"/>
    <w:rsid w:val="000810BC"/>
    <w:rsid w:val="0008120C"/>
    <w:rsid w:val="00081567"/>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3E76"/>
    <w:rsid w:val="0008418C"/>
    <w:rsid w:val="00084577"/>
    <w:rsid w:val="000846AA"/>
    <w:rsid w:val="00084790"/>
    <w:rsid w:val="00084A40"/>
    <w:rsid w:val="00084AC1"/>
    <w:rsid w:val="00084DBD"/>
    <w:rsid w:val="00085088"/>
    <w:rsid w:val="00085221"/>
    <w:rsid w:val="00085374"/>
    <w:rsid w:val="0008542F"/>
    <w:rsid w:val="000854C2"/>
    <w:rsid w:val="00085824"/>
    <w:rsid w:val="00085B12"/>
    <w:rsid w:val="00085BE2"/>
    <w:rsid w:val="0008603E"/>
    <w:rsid w:val="0008613F"/>
    <w:rsid w:val="0008675C"/>
    <w:rsid w:val="0008688A"/>
    <w:rsid w:val="0008689F"/>
    <w:rsid w:val="000869FF"/>
    <w:rsid w:val="00086A24"/>
    <w:rsid w:val="00086A86"/>
    <w:rsid w:val="00086D46"/>
    <w:rsid w:val="00086E9A"/>
    <w:rsid w:val="00086FBE"/>
    <w:rsid w:val="0008729A"/>
    <w:rsid w:val="00087450"/>
    <w:rsid w:val="000874E2"/>
    <w:rsid w:val="00087879"/>
    <w:rsid w:val="000879F4"/>
    <w:rsid w:val="00087CB5"/>
    <w:rsid w:val="00087D32"/>
    <w:rsid w:val="00087DD9"/>
    <w:rsid w:val="00087ECA"/>
    <w:rsid w:val="00087F51"/>
    <w:rsid w:val="00087FB4"/>
    <w:rsid w:val="00090228"/>
    <w:rsid w:val="0009034B"/>
    <w:rsid w:val="000906D7"/>
    <w:rsid w:val="00090937"/>
    <w:rsid w:val="00090A13"/>
    <w:rsid w:val="00090A91"/>
    <w:rsid w:val="00090BC0"/>
    <w:rsid w:val="00090D61"/>
    <w:rsid w:val="00090E68"/>
    <w:rsid w:val="0009177C"/>
    <w:rsid w:val="0009183F"/>
    <w:rsid w:val="000919EE"/>
    <w:rsid w:val="00091ADA"/>
    <w:rsid w:val="00091C16"/>
    <w:rsid w:val="00091E2C"/>
    <w:rsid w:val="00091E31"/>
    <w:rsid w:val="00092997"/>
    <w:rsid w:val="00092A38"/>
    <w:rsid w:val="00092DF8"/>
    <w:rsid w:val="00092E16"/>
    <w:rsid w:val="00093042"/>
    <w:rsid w:val="00093492"/>
    <w:rsid w:val="00093B94"/>
    <w:rsid w:val="00093F07"/>
    <w:rsid w:val="000948BF"/>
    <w:rsid w:val="000948DA"/>
    <w:rsid w:val="00094BAC"/>
    <w:rsid w:val="00094BDE"/>
    <w:rsid w:val="00094C73"/>
    <w:rsid w:val="00094D1C"/>
    <w:rsid w:val="00095568"/>
    <w:rsid w:val="00095684"/>
    <w:rsid w:val="000957C6"/>
    <w:rsid w:val="00095A11"/>
    <w:rsid w:val="00095DD3"/>
    <w:rsid w:val="00096756"/>
    <w:rsid w:val="00096EE3"/>
    <w:rsid w:val="000972E6"/>
    <w:rsid w:val="00097722"/>
    <w:rsid w:val="000977DD"/>
    <w:rsid w:val="0009791A"/>
    <w:rsid w:val="00097924"/>
    <w:rsid w:val="00097B49"/>
    <w:rsid w:val="00097CBB"/>
    <w:rsid w:val="00097FD3"/>
    <w:rsid w:val="000A0004"/>
    <w:rsid w:val="000A0056"/>
    <w:rsid w:val="000A0245"/>
    <w:rsid w:val="000A07B3"/>
    <w:rsid w:val="000A0AFE"/>
    <w:rsid w:val="000A0EF4"/>
    <w:rsid w:val="000A11F8"/>
    <w:rsid w:val="000A1357"/>
    <w:rsid w:val="000A15E1"/>
    <w:rsid w:val="000A167C"/>
    <w:rsid w:val="000A17C3"/>
    <w:rsid w:val="000A1AA5"/>
    <w:rsid w:val="000A1CB1"/>
    <w:rsid w:val="000A1FE8"/>
    <w:rsid w:val="000A20B1"/>
    <w:rsid w:val="000A21C2"/>
    <w:rsid w:val="000A22E0"/>
    <w:rsid w:val="000A23B9"/>
    <w:rsid w:val="000A2A97"/>
    <w:rsid w:val="000A2C5F"/>
    <w:rsid w:val="000A3010"/>
    <w:rsid w:val="000A35A6"/>
    <w:rsid w:val="000A361C"/>
    <w:rsid w:val="000A3C5B"/>
    <w:rsid w:val="000A4007"/>
    <w:rsid w:val="000A4057"/>
    <w:rsid w:val="000A41D7"/>
    <w:rsid w:val="000A41DA"/>
    <w:rsid w:val="000A42DD"/>
    <w:rsid w:val="000A46D6"/>
    <w:rsid w:val="000A4852"/>
    <w:rsid w:val="000A497C"/>
    <w:rsid w:val="000A4A98"/>
    <w:rsid w:val="000A4C20"/>
    <w:rsid w:val="000A4C42"/>
    <w:rsid w:val="000A5178"/>
    <w:rsid w:val="000A5236"/>
    <w:rsid w:val="000A529D"/>
    <w:rsid w:val="000A5621"/>
    <w:rsid w:val="000A5B82"/>
    <w:rsid w:val="000A5ECB"/>
    <w:rsid w:val="000A64EC"/>
    <w:rsid w:val="000A6C5D"/>
    <w:rsid w:val="000A6FFF"/>
    <w:rsid w:val="000A739C"/>
    <w:rsid w:val="000A7754"/>
    <w:rsid w:val="000A7881"/>
    <w:rsid w:val="000A7903"/>
    <w:rsid w:val="000A7A59"/>
    <w:rsid w:val="000B032A"/>
    <w:rsid w:val="000B05F3"/>
    <w:rsid w:val="000B0674"/>
    <w:rsid w:val="000B069D"/>
    <w:rsid w:val="000B0741"/>
    <w:rsid w:val="000B08CB"/>
    <w:rsid w:val="000B0965"/>
    <w:rsid w:val="000B0B42"/>
    <w:rsid w:val="000B0E84"/>
    <w:rsid w:val="000B1261"/>
    <w:rsid w:val="000B12ED"/>
    <w:rsid w:val="000B12F5"/>
    <w:rsid w:val="000B168E"/>
    <w:rsid w:val="000B1AE0"/>
    <w:rsid w:val="000B1BE2"/>
    <w:rsid w:val="000B1DC7"/>
    <w:rsid w:val="000B1E58"/>
    <w:rsid w:val="000B20CA"/>
    <w:rsid w:val="000B2209"/>
    <w:rsid w:val="000B24D5"/>
    <w:rsid w:val="000B25A1"/>
    <w:rsid w:val="000B2C26"/>
    <w:rsid w:val="000B2D4E"/>
    <w:rsid w:val="000B2EB9"/>
    <w:rsid w:val="000B2F16"/>
    <w:rsid w:val="000B31C8"/>
    <w:rsid w:val="000B32B2"/>
    <w:rsid w:val="000B33E8"/>
    <w:rsid w:val="000B3593"/>
    <w:rsid w:val="000B39CB"/>
    <w:rsid w:val="000B3CE6"/>
    <w:rsid w:val="000B3E2E"/>
    <w:rsid w:val="000B3E73"/>
    <w:rsid w:val="000B3F05"/>
    <w:rsid w:val="000B408A"/>
    <w:rsid w:val="000B40EF"/>
    <w:rsid w:val="000B437C"/>
    <w:rsid w:val="000B4E74"/>
    <w:rsid w:val="000B50D7"/>
    <w:rsid w:val="000B50FC"/>
    <w:rsid w:val="000B51B2"/>
    <w:rsid w:val="000B51C1"/>
    <w:rsid w:val="000B5223"/>
    <w:rsid w:val="000B52BE"/>
    <w:rsid w:val="000B5465"/>
    <w:rsid w:val="000B578D"/>
    <w:rsid w:val="000B595F"/>
    <w:rsid w:val="000B597C"/>
    <w:rsid w:val="000B6C7A"/>
    <w:rsid w:val="000B707C"/>
    <w:rsid w:val="000B71E2"/>
    <w:rsid w:val="000B733E"/>
    <w:rsid w:val="000B779E"/>
    <w:rsid w:val="000B7A95"/>
    <w:rsid w:val="000B7B3B"/>
    <w:rsid w:val="000C0318"/>
    <w:rsid w:val="000C05E9"/>
    <w:rsid w:val="000C08E2"/>
    <w:rsid w:val="000C0942"/>
    <w:rsid w:val="000C0A13"/>
    <w:rsid w:val="000C0BD3"/>
    <w:rsid w:val="000C0F26"/>
    <w:rsid w:val="000C1050"/>
    <w:rsid w:val="000C15B2"/>
    <w:rsid w:val="000C16B6"/>
    <w:rsid w:val="000C1897"/>
    <w:rsid w:val="000C1987"/>
    <w:rsid w:val="000C1F5A"/>
    <w:rsid w:val="000C1F68"/>
    <w:rsid w:val="000C21F5"/>
    <w:rsid w:val="000C261F"/>
    <w:rsid w:val="000C2DE9"/>
    <w:rsid w:val="000C31FE"/>
    <w:rsid w:val="000C35B0"/>
    <w:rsid w:val="000C3743"/>
    <w:rsid w:val="000C3D75"/>
    <w:rsid w:val="000C4132"/>
    <w:rsid w:val="000C444E"/>
    <w:rsid w:val="000C44BA"/>
    <w:rsid w:val="000C501D"/>
    <w:rsid w:val="000C509B"/>
    <w:rsid w:val="000C55F0"/>
    <w:rsid w:val="000C562A"/>
    <w:rsid w:val="000C57D6"/>
    <w:rsid w:val="000C595C"/>
    <w:rsid w:val="000C5DE9"/>
    <w:rsid w:val="000C5E89"/>
    <w:rsid w:val="000C611F"/>
    <w:rsid w:val="000C636D"/>
    <w:rsid w:val="000C643C"/>
    <w:rsid w:val="000C68F8"/>
    <w:rsid w:val="000C6977"/>
    <w:rsid w:val="000C6A39"/>
    <w:rsid w:val="000C6B14"/>
    <w:rsid w:val="000C6D53"/>
    <w:rsid w:val="000C6F1A"/>
    <w:rsid w:val="000C6FAE"/>
    <w:rsid w:val="000C6FF8"/>
    <w:rsid w:val="000C706B"/>
    <w:rsid w:val="000C7334"/>
    <w:rsid w:val="000C73D3"/>
    <w:rsid w:val="000C7FFB"/>
    <w:rsid w:val="000D0142"/>
    <w:rsid w:val="000D0D26"/>
    <w:rsid w:val="000D0F31"/>
    <w:rsid w:val="000D1390"/>
    <w:rsid w:val="000D1406"/>
    <w:rsid w:val="000D141A"/>
    <w:rsid w:val="000D173B"/>
    <w:rsid w:val="000D1A0F"/>
    <w:rsid w:val="000D1A3C"/>
    <w:rsid w:val="000D1B6E"/>
    <w:rsid w:val="000D1CE6"/>
    <w:rsid w:val="000D202C"/>
    <w:rsid w:val="000D2213"/>
    <w:rsid w:val="000D236E"/>
    <w:rsid w:val="000D23EF"/>
    <w:rsid w:val="000D2479"/>
    <w:rsid w:val="000D259A"/>
    <w:rsid w:val="000D2C42"/>
    <w:rsid w:val="000D2C92"/>
    <w:rsid w:val="000D2D11"/>
    <w:rsid w:val="000D2E24"/>
    <w:rsid w:val="000D331A"/>
    <w:rsid w:val="000D33B8"/>
    <w:rsid w:val="000D3A60"/>
    <w:rsid w:val="000D3CA9"/>
    <w:rsid w:val="000D3D6B"/>
    <w:rsid w:val="000D3DD1"/>
    <w:rsid w:val="000D4163"/>
    <w:rsid w:val="000D5085"/>
    <w:rsid w:val="000D5129"/>
    <w:rsid w:val="000D524A"/>
    <w:rsid w:val="000D596D"/>
    <w:rsid w:val="000D59F9"/>
    <w:rsid w:val="000D5A37"/>
    <w:rsid w:val="000D5ABE"/>
    <w:rsid w:val="000D61DF"/>
    <w:rsid w:val="000D666F"/>
    <w:rsid w:val="000D67FB"/>
    <w:rsid w:val="000D69BB"/>
    <w:rsid w:val="000D6A77"/>
    <w:rsid w:val="000D6C95"/>
    <w:rsid w:val="000D6F19"/>
    <w:rsid w:val="000D7119"/>
    <w:rsid w:val="000D747E"/>
    <w:rsid w:val="000D7915"/>
    <w:rsid w:val="000D7937"/>
    <w:rsid w:val="000D7A49"/>
    <w:rsid w:val="000D7D57"/>
    <w:rsid w:val="000D7DAA"/>
    <w:rsid w:val="000D7DEE"/>
    <w:rsid w:val="000D7E24"/>
    <w:rsid w:val="000D7E4E"/>
    <w:rsid w:val="000E009D"/>
    <w:rsid w:val="000E0401"/>
    <w:rsid w:val="000E08A2"/>
    <w:rsid w:val="000E08DA"/>
    <w:rsid w:val="000E0C9B"/>
    <w:rsid w:val="000E0D4C"/>
    <w:rsid w:val="000E0ED2"/>
    <w:rsid w:val="000E1094"/>
    <w:rsid w:val="000E11BA"/>
    <w:rsid w:val="000E12FF"/>
    <w:rsid w:val="000E1385"/>
    <w:rsid w:val="000E146E"/>
    <w:rsid w:val="000E17A1"/>
    <w:rsid w:val="000E2038"/>
    <w:rsid w:val="000E2A2D"/>
    <w:rsid w:val="000E3196"/>
    <w:rsid w:val="000E31FA"/>
    <w:rsid w:val="000E3AC9"/>
    <w:rsid w:val="000E3B63"/>
    <w:rsid w:val="000E3CC7"/>
    <w:rsid w:val="000E3CFD"/>
    <w:rsid w:val="000E3F22"/>
    <w:rsid w:val="000E4032"/>
    <w:rsid w:val="000E4225"/>
    <w:rsid w:val="000E4952"/>
    <w:rsid w:val="000E498E"/>
    <w:rsid w:val="000E4ADE"/>
    <w:rsid w:val="000E4CF6"/>
    <w:rsid w:val="000E4D86"/>
    <w:rsid w:val="000E4EB7"/>
    <w:rsid w:val="000E4ECB"/>
    <w:rsid w:val="000E4F78"/>
    <w:rsid w:val="000E5229"/>
    <w:rsid w:val="000E5457"/>
    <w:rsid w:val="000E5796"/>
    <w:rsid w:val="000E58B5"/>
    <w:rsid w:val="000E59A4"/>
    <w:rsid w:val="000E5DAC"/>
    <w:rsid w:val="000E6171"/>
    <w:rsid w:val="000E63CD"/>
    <w:rsid w:val="000E64B2"/>
    <w:rsid w:val="000E660E"/>
    <w:rsid w:val="000E6610"/>
    <w:rsid w:val="000E676B"/>
    <w:rsid w:val="000E6790"/>
    <w:rsid w:val="000E67E8"/>
    <w:rsid w:val="000E6AB0"/>
    <w:rsid w:val="000E6AC5"/>
    <w:rsid w:val="000E6E18"/>
    <w:rsid w:val="000E6F7B"/>
    <w:rsid w:val="000E77DC"/>
    <w:rsid w:val="000E7BD8"/>
    <w:rsid w:val="000E7EBE"/>
    <w:rsid w:val="000E7F3F"/>
    <w:rsid w:val="000F0116"/>
    <w:rsid w:val="000F0765"/>
    <w:rsid w:val="000F08F1"/>
    <w:rsid w:val="000F099D"/>
    <w:rsid w:val="000F0A76"/>
    <w:rsid w:val="000F0B9B"/>
    <w:rsid w:val="000F0D47"/>
    <w:rsid w:val="000F118D"/>
    <w:rsid w:val="000F13B8"/>
    <w:rsid w:val="000F1414"/>
    <w:rsid w:val="000F163F"/>
    <w:rsid w:val="000F1681"/>
    <w:rsid w:val="000F1DA5"/>
    <w:rsid w:val="000F1FAD"/>
    <w:rsid w:val="000F1FF4"/>
    <w:rsid w:val="000F2103"/>
    <w:rsid w:val="000F219C"/>
    <w:rsid w:val="000F2317"/>
    <w:rsid w:val="000F24FB"/>
    <w:rsid w:val="000F2780"/>
    <w:rsid w:val="000F2F29"/>
    <w:rsid w:val="000F2F7D"/>
    <w:rsid w:val="000F33FE"/>
    <w:rsid w:val="000F361D"/>
    <w:rsid w:val="000F3657"/>
    <w:rsid w:val="000F381A"/>
    <w:rsid w:val="000F3A7E"/>
    <w:rsid w:val="000F3EBC"/>
    <w:rsid w:val="000F3F3E"/>
    <w:rsid w:val="000F41AD"/>
    <w:rsid w:val="000F44E7"/>
    <w:rsid w:val="000F44F3"/>
    <w:rsid w:val="000F4526"/>
    <w:rsid w:val="000F4565"/>
    <w:rsid w:val="000F4953"/>
    <w:rsid w:val="000F4B00"/>
    <w:rsid w:val="000F4CDD"/>
    <w:rsid w:val="000F4F54"/>
    <w:rsid w:val="000F54C8"/>
    <w:rsid w:val="000F5E0E"/>
    <w:rsid w:val="000F605F"/>
    <w:rsid w:val="000F6507"/>
    <w:rsid w:val="000F671E"/>
    <w:rsid w:val="000F69CC"/>
    <w:rsid w:val="000F69D5"/>
    <w:rsid w:val="000F6A2F"/>
    <w:rsid w:val="000F6A53"/>
    <w:rsid w:val="000F6ADB"/>
    <w:rsid w:val="000F6B8D"/>
    <w:rsid w:val="000F6D28"/>
    <w:rsid w:val="000F6F9F"/>
    <w:rsid w:val="000F723C"/>
    <w:rsid w:val="000F7682"/>
    <w:rsid w:val="000F7D34"/>
    <w:rsid w:val="000F7D59"/>
    <w:rsid w:val="000F7F4F"/>
    <w:rsid w:val="00100125"/>
    <w:rsid w:val="00100259"/>
    <w:rsid w:val="001006A0"/>
    <w:rsid w:val="00100B02"/>
    <w:rsid w:val="00100C0A"/>
    <w:rsid w:val="00100EE1"/>
    <w:rsid w:val="00101267"/>
    <w:rsid w:val="00101302"/>
    <w:rsid w:val="00101413"/>
    <w:rsid w:val="00101563"/>
    <w:rsid w:val="00101981"/>
    <w:rsid w:val="00101ADE"/>
    <w:rsid w:val="00101CEB"/>
    <w:rsid w:val="00101D7D"/>
    <w:rsid w:val="0010217A"/>
    <w:rsid w:val="00102342"/>
    <w:rsid w:val="00102531"/>
    <w:rsid w:val="00102771"/>
    <w:rsid w:val="001028F7"/>
    <w:rsid w:val="00102CCC"/>
    <w:rsid w:val="00102DDF"/>
    <w:rsid w:val="0010305E"/>
    <w:rsid w:val="0010357D"/>
    <w:rsid w:val="001036FC"/>
    <w:rsid w:val="00103AAB"/>
    <w:rsid w:val="00103B55"/>
    <w:rsid w:val="00104648"/>
    <w:rsid w:val="00104C66"/>
    <w:rsid w:val="00104DAB"/>
    <w:rsid w:val="00104E53"/>
    <w:rsid w:val="0010517D"/>
    <w:rsid w:val="001051B7"/>
    <w:rsid w:val="001051C7"/>
    <w:rsid w:val="00105390"/>
    <w:rsid w:val="0010547D"/>
    <w:rsid w:val="001057BF"/>
    <w:rsid w:val="00105B3F"/>
    <w:rsid w:val="00105C5D"/>
    <w:rsid w:val="00105FD4"/>
    <w:rsid w:val="00106245"/>
    <w:rsid w:val="001062A8"/>
    <w:rsid w:val="001062FA"/>
    <w:rsid w:val="001065A8"/>
    <w:rsid w:val="0010694C"/>
    <w:rsid w:val="00106C28"/>
    <w:rsid w:val="00106C4A"/>
    <w:rsid w:val="00106EAF"/>
    <w:rsid w:val="001073A3"/>
    <w:rsid w:val="001077A8"/>
    <w:rsid w:val="00107C2C"/>
    <w:rsid w:val="00107C52"/>
    <w:rsid w:val="00107DBE"/>
    <w:rsid w:val="0011093C"/>
    <w:rsid w:val="0011097D"/>
    <w:rsid w:val="001109F7"/>
    <w:rsid w:val="00110AAB"/>
    <w:rsid w:val="00110D6E"/>
    <w:rsid w:val="00111169"/>
    <w:rsid w:val="001115B9"/>
    <w:rsid w:val="001116CB"/>
    <w:rsid w:val="001117B4"/>
    <w:rsid w:val="0011186A"/>
    <w:rsid w:val="00111FB2"/>
    <w:rsid w:val="00112076"/>
    <w:rsid w:val="001121C6"/>
    <w:rsid w:val="001123ED"/>
    <w:rsid w:val="001123F5"/>
    <w:rsid w:val="00112615"/>
    <w:rsid w:val="001129CD"/>
    <w:rsid w:val="00112AAE"/>
    <w:rsid w:val="001130B4"/>
    <w:rsid w:val="00113714"/>
    <w:rsid w:val="00113D14"/>
    <w:rsid w:val="00113E1E"/>
    <w:rsid w:val="001141C7"/>
    <w:rsid w:val="001143F9"/>
    <w:rsid w:val="00114899"/>
    <w:rsid w:val="0011489D"/>
    <w:rsid w:val="001148F9"/>
    <w:rsid w:val="00114C9A"/>
    <w:rsid w:val="00114CD4"/>
    <w:rsid w:val="00114D27"/>
    <w:rsid w:val="00114EC6"/>
    <w:rsid w:val="00115211"/>
    <w:rsid w:val="00115332"/>
    <w:rsid w:val="0011599E"/>
    <w:rsid w:val="0011643C"/>
    <w:rsid w:val="001165B9"/>
    <w:rsid w:val="001166CD"/>
    <w:rsid w:val="0011676B"/>
    <w:rsid w:val="001169DC"/>
    <w:rsid w:val="00116ECA"/>
    <w:rsid w:val="00116F13"/>
    <w:rsid w:val="00117077"/>
    <w:rsid w:val="00117113"/>
    <w:rsid w:val="001171EB"/>
    <w:rsid w:val="0011733F"/>
    <w:rsid w:val="001173ED"/>
    <w:rsid w:val="00117544"/>
    <w:rsid w:val="00117C72"/>
    <w:rsid w:val="00117EAA"/>
    <w:rsid w:val="00117FEE"/>
    <w:rsid w:val="001202C1"/>
    <w:rsid w:val="001203BF"/>
    <w:rsid w:val="0012074D"/>
    <w:rsid w:val="00120C4F"/>
    <w:rsid w:val="00120D17"/>
    <w:rsid w:val="001210C9"/>
    <w:rsid w:val="00121268"/>
    <w:rsid w:val="00121A6B"/>
    <w:rsid w:val="00121BA4"/>
    <w:rsid w:val="00121BC8"/>
    <w:rsid w:val="00121E1C"/>
    <w:rsid w:val="00121EAA"/>
    <w:rsid w:val="00122217"/>
    <w:rsid w:val="0012241E"/>
    <w:rsid w:val="0012255E"/>
    <w:rsid w:val="001226B7"/>
    <w:rsid w:val="00122BB7"/>
    <w:rsid w:val="001235D6"/>
    <w:rsid w:val="0012374A"/>
    <w:rsid w:val="00123880"/>
    <w:rsid w:val="001238E7"/>
    <w:rsid w:val="00123BDF"/>
    <w:rsid w:val="00123D73"/>
    <w:rsid w:val="00123F6B"/>
    <w:rsid w:val="00124498"/>
    <w:rsid w:val="001244EC"/>
    <w:rsid w:val="00124829"/>
    <w:rsid w:val="00124A2C"/>
    <w:rsid w:val="00124CED"/>
    <w:rsid w:val="00124F76"/>
    <w:rsid w:val="00125437"/>
    <w:rsid w:val="00125534"/>
    <w:rsid w:val="00125707"/>
    <w:rsid w:val="00125718"/>
    <w:rsid w:val="00125A0B"/>
    <w:rsid w:val="00125A6D"/>
    <w:rsid w:val="00125F71"/>
    <w:rsid w:val="0012666E"/>
    <w:rsid w:val="001269DF"/>
    <w:rsid w:val="00126D84"/>
    <w:rsid w:val="00126FE7"/>
    <w:rsid w:val="00127000"/>
    <w:rsid w:val="00127004"/>
    <w:rsid w:val="001277CA"/>
    <w:rsid w:val="00127A10"/>
    <w:rsid w:val="00127CBB"/>
    <w:rsid w:val="00127D50"/>
    <w:rsid w:val="001300FD"/>
    <w:rsid w:val="00130178"/>
    <w:rsid w:val="00130267"/>
    <w:rsid w:val="001303E9"/>
    <w:rsid w:val="001304F2"/>
    <w:rsid w:val="0013062C"/>
    <w:rsid w:val="00130749"/>
    <w:rsid w:val="00130A35"/>
    <w:rsid w:val="00130A88"/>
    <w:rsid w:val="00130E36"/>
    <w:rsid w:val="00130E9B"/>
    <w:rsid w:val="00130F90"/>
    <w:rsid w:val="0013109E"/>
    <w:rsid w:val="001312C8"/>
    <w:rsid w:val="001312DF"/>
    <w:rsid w:val="00131379"/>
    <w:rsid w:val="001314DF"/>
    <w:rsid w:val="0013163B"/>
    <w:rsid w:val="0013166C"/>
    <w:rsid w:val="001319B7"/>
    <w:rsid w:val="00131EDE"/>
    <w:rsid w:val="00131FD2"/>
    <w:rsid w:val="00132847"/>
    <w:rsid w:val="001328BE"/>
    <w:rsid w:val="00132D86"/>
    <w:rsid w:val="00132DD1"/>
    <w:rsid w:val="00133208"/>
    <w:rsid w:val="0013322B"/>
    <w:rsid w:val="001333CA"/>
    <w:rsid w:val="0013345E"/>
    <w:rsid w:val="001334F8"/>
    <w:rsid w:val="001335FA"/>
    <w:rsid w:val="00133690"/>
    <w:rsid w:val="001336D2"/>
    <w:rsid w:val="00133BDE"/>
    <w:rsid w:val="00133E6D"/>
    <w:rsid w:val="00134092"/>
    <w:rsid w:val="00134218"/>
    <w:rsid w:val="001345EA"/>
    <w:rsid w:val="001348B6"/>
    <w:rsid w:val="0013506B"/>
    <w:rsid w:val="00135443"/>
    <w:rsid w:val="001355F1"/>
    <w:rsid w:val="0013561F"/>
    <w:rsid w:val="0013617B"/>
    <w:rsid w:val="00136778"/>
    <w:rsid w:val="0013692D"/>
    <w:rsid w:val="00136C73"/>
    <w:rsid w:val="001373A1"/>
    <w:rsid w:val="00137795"/>
    <w:rsid w:val="001377ED"/>
    <w:rsid w:val="00137A08"/>
    <w:rsid w:val="00137E63"/>
    <w:rsid w:val="00140398"/>
    <w:rsid w:val="00140865"/>
    <w:rsid w:val="00140C55"/>
    <w:rsid w:val="00140D3E"/>
    <w:rsid w:val="00140D54"/>
    <w:rsid w:val="00140DD3"/>
    <w:rsid w:val="00140DE3"/>
    <w:rsid w:val="00140E22"/>
    <w:rsid w:val="00141316"/>
    <w:rsid w:val="0014162A"/>
    <w:rsid w:val="001418A4"/>
    <w:rsid w:val="0014197E"/>
    <w:rsid w:val="00141EE1"/>
    <w:rsid w:val="001422CB"/>
    <w:rsid w:val="00142B54"/>
    <w:rsid w:val="001433C3"/>
    <w:rsid w:val="001439C8"/>
    <w:rsid w:val="00143A46"/>
    <w:rsid w:val="00143B63"/>
    <w:rsid w:val="00143D43"/>
    <w:rsid w:val="00143FF2"/>
    <w:rsid w:val="001444E5"/>
    <w:rsid w:val="0014464B"/>
    <w:rsid w:val="0014468A"/>
    <w:rsid w:val="001446C6"/>
    <w:rsid w:val="00144863"/>
    <w:rsid w:val="001449AF"/>
    <w:rsid w:val="00144A76"/>
    <w:rsid w:val="00144B59"/>
    <w:rsid w:val="00144C4A"/>
    <w:rsid w:val="00144CEE"/>
    <w:rsid w:val="00144D64"/>
    <w:rsid w:val="00145054"/>
    <w:rsid w:val="00145070"/>
    <w:rsid w:val="00145106"/>
    <w:rsid w:val="001451C6"/>
    <w:rsid w:val="0014521D"/>
    <w:rsid w:val="00145335"/>
    <w:rsid w:val="001453F3"/>
    <w:rsid w:val="0014561A"/>
    <w:rsid w:val="00145798"/>
    <w:rsid w:val="0014580B"/>
    <w:rsid w:val="0014590F"/>
    <w:rsid w:val="00145E4A"/>
    <w:rsid w:val="001461B8"/>
    <w:rsid w:val="001468DB"/>
    <w:rsid w:val="00146923"/>
    <w:rsid w:val="00146C07"/>
    <w:rsid w:val="00146E18"/>
    <w:rsid w:val="00146F5C"/>
    <w:rsid w:val="00146F97"/>
    <w:rsid w:val="00147103"/>
    <w:rsid w:val="00147173"/>
    <w:rsid w:val="00147174"/>
    <w:rsid w:val="00147356"/>
    <w:rsid w:val="001473ED"/>
    <w:rsid w:val="0014747C"/>
    <w:rsid w:val="00147583"/>
    <w:rsid w:val="001475B5"/>
    <w:rsid w:val="00147973"/>
    <w:rsid w:val="001479A2"/>
    <w:rsid w:val="001479B2"/>
    <w:rsid w:val="00147A6A"/>
    <w:rsid w:val="00147B3A"/>
    <w:rsid w:val="00147C92"/>
    <w:rsid w:val="00147D1E"/>
    <w:rsid w:val="00147D58"/>
    <w:rsid w:val="00147D59"/>
    <w:rsid w:val="0015028E"/>
    <w:rsid w:val="001502DF"/>
    <w:rsid w:val="001506BE"/>
    <w:rsid w:val="00150C43"/>
    <w:rsid w:val="00150E0D"/>
    <w:rsid w:val="00151097"/>
    <w:rsid w:val="00151174"/>
    <w:rsid w:val="00151272"/>
    <w:rsid w:val="0015165C"/>
    <w:rsid w:val="001518F7"/>
    <w:rsid w:val="00151907"/>
    <w:rsid w:val="001519B3"/>
    <w:rsid w:val="00152055"/>
    <w:rsid w:val="0015230B"/>
    <w:rsid w:val="001523A6"/>
    <w:rsid w:val="001524B2"/>
    <w:rsid w:val="001527A7"/>
    <w:rsid w:val="00152A96"/>
    <w:rsid w:val="00152C43"/>
    <w:rsid w:val="00152D1A"/>
    <w:rsid w:val="0015347F"/>
    <w:rsid w:val="001534D2"/>
    <w:rsid w:val="00153CA1"/>
    <w:rsid w:val="00153D1D"/>
    <w:rsid w:val="00154225"/>
    <w:rsid w:val="0015422B"/>
    <w:rsid w:val="001543FE"/>
    <w:rsid w:val="00154764"/>
    <w:rsid w:val="001549E6"/>
    <w:rsid w:val="00154A7B"/>
    <w:rsid w:val="00154C21"/>
    <w:rsid w:val="0015568F"/>
    <w:rsid w:val="001557E3"/>
    <w:rsid w:val="001557F5"/>
    <w:rsid w:val="0015585F"/>
    <w:rsid w:val="00155A6A"/>
    <w:rsid w:val="00155B13"/>
    <w:rsid w:val="00155D26"/>
    <w:rsid w:val="00155D5B"/>
    <w:rsid w:val="00155FD8"/>
    <w:rsid w:val="001561E2"/>
    <w:rsid w:val="00156AC3"/>
    <w:rsid w:val="00156CC5"/>
    <w:rsid w:val="00156FB3"/>
    <w:rsid w:val="00157671"/>
    <w:rsid w:val="00157921"/>
    <w:rsid w:val="00157CA1"/>
    <w:rsid w:val="00157DAB"/>
    <w:rsid w:val="001602D5"/>
    <w:rsid w:val="0016033C"/>
    <w:rsid w:val="00160AD2"/>
    <w:rsid w:val="00160B6F"/>
    <w:rsid w:val="00160CCC"/>
    <w:rsid w:val="00161169"/>
    <w:rsid w:val="001616D3"/>
    <w:rsid w:val="00161731"/>
    <w:rsid w:val="00161964"/>
    <w:rsid w:val="00161CD2"/>
    <w:rsid w:val="001620FA"/>
    <w:rsid w:val="00162380"/>
    <w:rsid w:val="00162560"/>
    <w:rsid w:val="001625EB"/>
    <w:rsid w:val="00162624"/>
    <w:rsid w:val="00162678"/>
    <w:rsid w:val="00162908"/>
    <w:rsid w:val="00162B4B"/>
    <w:rsid w:val="00162E31"/>
    <w:rsid w:val="00163039"/>
    <w:rsid w:val="001631FA"/>
    <w:rsid w:val="0016321C"/>
    <w:rsid w:val="0016341F"/>
    <w:rsid w:val="0016360E"/>
    <w:rsid w:val="001636BC"/>
    <w:rsid w:val="001637DB"/>
    <w:rsid w:val="00163802"/>
    <w:rsid w:val="001638AD"/>
    <w:rsid w:val="00163A1A"/>
    <w:rsid w:val="00163BB9"/>
    <w:rsid w:val="00163CE9"/>
    <w:rsid w:val="00163FA2"/>
    <w:rsid w:val="001642EE"/>
    <w:rsid w:val="00164A4A"/>
    <w:rsid w:val="00164A6F"/>
    <w:rsid w:val="00164C6A"/>
    <w:rsid w:val="00164CB6"/>
    <w:rsid w:val="00164D16"/>
    <w:rsid w:val="00164D5D"/>
    <w:rsid w:val="00164F8E"/>
    <w:rsid w:val="001651C1"/>
    <w:rsid w:val="00165441"/>
    <w:rsid w:val="0016546D"/>
    <w:rsid w:val="001655EC"/>
    <w:rsid w:val="0016560D"/>
    <w:rsid w:val="0016567B"/>
    <w:rsid w:val="0016577E"/>
    <w:rsid w:val="00165A45"/>
    <w:rsid w:val="00165C85"/>
    <w:rsid w:val="00165DC0"/>
    <w:rsid w:val="001666C6"/>
    <w:rsid w:val="00166735"/>
    <w:rsid w:val="001667E6"/>
    <w:rsid w:val="0016681B"/>
    <w:rsid w:val="00166955"/>
    <w:rsid w:val="00166A21"/>
    <w:rsid w:val="00166B99"/>
    <w:rsid w:val="00166DD5"/>
    <w:rsid w:val="00166E95"/>
    <w:rsid w:val="0016705B"/>
    <w:rsid w:val="00167103"/>
    <w:rsid w:val="001671BF"/>
    <w:rsid w:val="00167605"/>
    <w:rsid w:val="00167661"/>
    <w:rsid w:val="0016794C"/>
    <w:rsid w:val="00167AC5"/>
    <w:rsid w:val="00167B0B"/>
    <w:rsid w:val="00167C71"/>
    <w:rsid w:val="00167CE4"/>
    <w:rsid w:val="00167DC7"/>
    <w:rsid w:val="00167DF4"/>
    <w:rsid w:val="00167FA6"/>
    <w:rsid w:val="00170121"/>
    <w:rsid w:val="00170191"/>
    <w:rsid w:val="00170899"/>
    <w:rsid w:val="00170952"/>
    <w:rsid w:val="00171036"/>
    <w:rsid w:val="001713A3"/>
    <w:rsid w:val="001714BA"/>
    <w:rsid w:val="001718B4"/>
    <w:rsid w:val="001718E7"/>
    <w:rsid w:val="00171968"/>
    <w:rsid w:val="00171A63"/>
    <w:rsid w:val="00172002"/>
    <w:rsid w:val="001721A7"/>
    <w:rsid w:val="001721B4"/>
    <w:rsid w:val="0017225C"/>
    <w:rsid w:val="00172917"/>
    <w:rsid w:val="0017292D"/>
    <w:rsid w:val="00172D36"/>
    <w:rsid w:val="00172D71"/>
    <w:rsid w:val="00172E0B"/>
    <w:rsid w:val="00172EBE"/>
    <w:rsid w:val="00173228"/>
    <w:rsid w:val="0017354D"/>
    <w:rsid w:val="00174446"/>
    <w:rsid w:val="0017464C"/>
    <w:rsid w:val="0017483E"/>
    <w:rsid w:val="001749A8"/>
    <w:rsid w:val="00174BD1"/>
    <w:rsid w:val="00174F3B"/>
    <w:rsid w:val="00174FFC"/>
    <w:rsid w:val="0017500A"/>
    <w:rsid w:val="001753A1"/>
    <w:rsid w:val="00175462"/>
    <w:rsid w:val="00175570"/>
    <w:rsid w:val="001757AB"/>
    <w:rsid w:val="0017582B"/>
    <w:rsid w:val="00175940"/>
    <w:rsid w:val="00175C79"/>
    <w:rsid w:val="00175D14"/>
    <w:rsid w:val="00175EAF"/>
    <w:rsid w:val="00175F01"/>
    <w:rsid w:val="00175F7D"/>
    <w:rsid w:val="0017617D"/>
    <w:rsid w:val="00176402"/>
    <w:rsid w:val="00176492"/>
    <w:rsid w:val="00176674"/>
    <w:rsid w:val="001766EF"/>
    <w:rsid w:val="0017674B"/>
    <w:rsid w:val="001769FF"/>
    <w:rsid w:val="00176BA5"/>
    <w:rsid w:val="001775BA"/>
    <w:rsid w:val="0017794D"/>
    <w:rsid w:val="00177B1B"/>
    <w:rsid w:val="00177C34"/>
    <w:rsid w:val="0018026B"/>
    <w:rsid w:val="0018062E"/>
    <w:rsid w:val="00180815"/>
    <w:rsid w:val="00180856"/>
    <w:rsid w:val="0018097C"/>
    <w:rsid w:val="00180B41"/>
    <w:rsid w:val="00180BB1"/>
    <w:rsid w:val="00180C2A"/>
    <w:rsid w:val="00180E0A"/>
    <w:rsid w:val="00180EAF"/>
    <w:rsid w:val="00180EBB"/>
    <w:rsid w:val="00181771"/>
    <w:rsid w:val="001819B9"/>
    <w:rsid w:val="00181B82"/>
    <w:rsid w:val="00181BBF"/>
    <w:rsid w:val="00181F48"/>
    <w:rsid w:val="001821E1"/>
    <w:rsid w:val="0018245D"/>
    <w:rsid w:val="00182549"/>
    <w:rsid w:val="0018255D"/>
    <w:rsid w:val="00182813"/>
    <w:rsid w:val="001829A2"/>
    <w:rsid w:val="00182A6B"/>
    <w:rsid w:val="00182BED"/>
    <w:rsid w:val="00182DCA"/>
    <w:rsid w:val="001831DD"/>
    <w:rsid w:val="0018322D"/>
    <w:rsid w:val="00183676"/>
    <w:rsid w:val="001836E3"/>
    <w:rsid w:val="00183D33"/>
    <w:rsid w:val="001841CC"/>
    <w:rsid w:val="00184280"/>
    <w:rsid w:val="0018429D"/>
    <w:rsid w:val="001843B0"/>
    <w:rsid w:val="00184761"/>
    <w:rsid w:val="00184FE9"/>
    <w:rsid w:val="00185232"/>
    <w:rsid w:val="001852C8"/>
    <w:rsid w:val="00185752"/>
    <w:rsid w:val="00185ACD"/>
    <w:rsid w:val="00185E8E"/>
    <w:rsid w:val="0018665B"/>
    <w:rsid w:val="00187196"/>
    <w:rsid w:val="00187224"/>
    <w:rsid w:val="0018756C"/>
    <w:rsid w:val="001877A1"/>
    <w:rsid w:val="00187B54"/>
    <w:rsid w:val="00187D3B"/>
    <w:rsid w:val="00187D95"/>
    <w:rsid w:val="00187E18"/>
    <w:rsid w:val="00187E27"/>
    <w:rsid w:val="00187F5A"/>
    <w:rsid w:val="001902A3"/>
    <w:rsid w:val="00190346"/>
    <w:rsid w:val="00190487"/>
    <w:rsid w:val="001904EB"/>
    <w:rsid w:val="0019078C"/>
    <w:rsid w:val="00190878"/>
    <w:rsid w:val="001911B4"/>
    <w:rsid w:val="001912F2"/>
    <w:rsid w:val="0019158C"/>
    <w:rsid w:val="00191AF2"/>
    <w:rsid w:val="00192881"/>
    <w:rsid w:val="00192949"/>
    <w:rsid w:val="00192D69"/>
    <w:rsid w:val="00192F12"/>
    <w:rsid w:val="00193113"/>
    <w:rsid w:val="001934B1"/>
    <w:rsid w:val="001937BF"/>
    <w:rsid w:val="001937C2"/>
    <w:rsid w:val="00193837"/>
    <w:rsid w:val="00193D50"/>
    <w:rsid w:val="00194056"/>
    <w:rsid w:val="00194312"/>
    <w:rsid w:val="00194700"/>
    <w:rsid w:val="00195088"/>
    <w:rsid w:val="00195104"/>
    <w:rsid w:val="00195444"/>
    <w:rsid w:val="00195A4F"/>
    <w:rsid w:val="00195CA4"/>
    <w:rsid w:val="00195E06"/>
    <w:rsid w:val="00195F98"/>
    <w:rsid w:val="00196623"/>
    <w:rsid w:val="001966D0"/>
    <w:rsid w:val="00196803"/>
    <w:rsid w:val="001968EF"/>
    <w:rsid w:val="00196A3E"/>
    <w:rsid w:val="00196B74"/>
    <w:rsid w:val="00197445"/>
    <w:rsid w:val="001975FD"/>
    <w:rsid w:val="00197699"/>
    <w:rsid w:val="001976AC"/>
    <w:rsid w:val="00197747"/>
    <w:rsid w:val="00197E2A"/>
    <w:rsid w:val="00197E8F"/>
    <w:rsid w:val="00197FF9"/>
    <w:rsid w:val="001A002E"/>
    <w:rsid w:val="001A0094"/>
    <w:rsid w:val="001A0B1C"/>
    <w:rsid w:val="001A0D56"/>
    <w:rsid w:val="001A0EB7"/>
    <w:rsid w:val="001A10E1"/>
    <w:rsid w:val="001A122D"/>
    <w:rsid w:val="001A13B3"/>
    <w:rsid w:val="001A163E"/>
    <w:rsid w:val="001A1FD3"/>
    <w:rsid w:val="001A25BC"/>
    <w:rsid w:val="001A290F"/>
    <w:rsid w:val="001A2A5A"/>
    <w:rsid w:val="001A2E8B"/>
    <w:rsid w:val="001A3209"/>
    <w:rsid w:val="001A327F"/>
    <w:rsid w:val="001A3300"/>
    <w:rsid w:val="001A3A4C"/>
    <w:rsid w:val="001A3B89"/>
    <w:rsid w:val="001A3C41"/>
    <w:rsid w:val="001A3CAF"/>
    <w:rsid w:val="001A3D9A"/>
    <w:rsid w:val="001A3EAF"/>
    <w:rsid w:val="001A3F29"/>
    <w:rsid w:val="001A40F0"/>
    <w:rsid w:val="001A4DE1"/>
    <w:rsid w:val="001A4FC1"/>
    <w:rsid w:val="001A604F"/>
    <w:rsid w:val="001A60F8"/>
    <w:rsid w:val="001A6148"/>
    <w:rsid w:val="001A625A"/>
    <w:rsid w:val="001A6292"/>
    <w:rsid w:val="001A63CD"/>
    <w:rsid w:val="001A63FB"/>
    <w:rsid w:val="001A6665"/>
    <w:rsid w:val="001A68AE"/>
    <w:rsid w:val="001A6E5A"/>
    <w:rsid w:val="001A6E90"/>
    <w:rsid w:val="001A719B"/>
    <w:rsid w:val="001A7270"/>
    <w:rsid w:val="001A7580"/>
    <w:rsid w:val="001A7E14"/>
    <w:rsid w:val="001A7E89"/>
    <w:rsid w:val="001B0239"/>
    <w:rsid w:val="001B051F"/>
    <w:rsid w:val="001B06A1"/>
    <w:rsid w:val="001B0C47"/>
    <w:rsid w:val="001B1257"/>
    <w:rsid w:val="001B1B2C"/>
    <w:rsid w:val="001B1C1A"/>
    <w:rsid w:val="001B2EFD"/>
    <w:rsid w:val="001B30DC"/>
    <w:rsid w:val="001B33D3"/>
    <w:rsid w:val="001B3408"/>
    <w:rsid w:val="001B3521"/>
    <w:rsid w:val="001B37F1"/>
    <w:rsid w:val="001B3807"/>
    <w:rsid w:val="001B397D"/>
    <w:rsid w:val="001B39E0"/>
    <w:rsid w:val="001B3A21"/>
    <w:rsid w:val="001B3AF2"/>
    <w:rsid w:val="001B417F"/>
    <w:rsid w:val="001B49A4"/>
    <w:rsid w:val="001B49B7"/>
    <w:rsid w:val="001B4BC5"/>
    <w:rsid w:val="001B4F42"/>
    <w:rsid w:val="001B5090"/>
    <w:rsid w:val="001B50FE"/>
    <w:rsid w:val="001B5348"/>
    <w:rsid w:val="001B593E"/>
    <w:rsid w:val="001B5A0E"/>
    <w:rsid w:val="001B5E8C"/>
    <w:rsid w:val="001B64EE"/>
    <w:rsid w:val="001B6943"/>
    <w:rsid w:val="001B6999"/>
    <w:rsid w:val="001B6A44"/>
    <w:rsid w:val="001B6A54"/>
    <w:rsid w:val="001B6B17"/>
    <w:rsid w:val="001B6D1C"/>
    <w:rsid w:val="001B6D1D"/>
    <w:rsid w:val="001B7354"/>
    <w:rsid w:val="001B7B7E"/>
    <w:rsid w:val="001B7BA6"/>
    <w:rsid w:val="001B7BBB"/>
    <w:rsid w:val="001B7C7D"/>
    <w:rsid w:val="001B7CB5"/>
    <w:rsid w:val="001B7FD6"/>
    <w:rsid w:val="001C01B4"/>
    <w:rsid w:val="001C078C"/>
    <w:rsid w:val="001C0A16"/>
    <w:rsid w:val="001C0B4A"/>
    <w:rsid w:val="001C1286"/>
    <w:rsid w:val="001C1472"/>
    <w:rsid w:val="001C183C"/>
    <w:rsid w:val="001C1BCF"/>
    <w:rsid w:val="001C1FA6"/>
    <w:rsid w:val="001C22C3"/>
    <w:rsid w:val="001C233C"/>
    <w:rsid w:val="001C246E"/>
    <w:rsid w:val="001C266A"/>
    <w:rsid w:val="001C2A1A"/>
    <w:rsid w:val="001C2AFD"/>
    <w:rsid w:val="001C302F"/>
    <w:rsid w:val="001C3439"/>
    <w:rsid w:val="001C3470"/>
    <w:rsid w:val="001C3506"/>
    <w:rsid w:val="001C3896"/>
    <w:rsid w:val="001C3D18"/>
    <w:rsid w:val="001C478E"/>
    <w:rsid w:val="001C4A5A"/>
    <w:rsid w:val="001C4B4B"/>
    <w:rsid w:val="001C4D5D"/>
    <w:rsid w:val="001C4D63"/>
    <w:rsid w:val="001C4F6D"/>
    <w:rsid w:val="001C4F82"/>
    <w:rsid w:val="001C50F1"/>
    <w:rsid w:val="001C5102"/>
    <w:rsid w:val="001C5AB2"/>
    <w:rsid w:val="001C651D"/>
    <w:rsid w:val="001C671A"/>
    <w:rsid w:val="001C7081"/>
    <w:rsid w:val="001C7129"/>
    <w:rsid w:val="001C71C8"/>
    <w:rsid w:val="001C7595"/>
    <w:rsid w:val="001C779A"/>
    <w:rsid w:val="001C7984"/>
    <w:rsid w:val="001C798C"/>
    <w:rsid w:val="001C7A2F"/>
    <w:rsid w:val="001C7AC9"/>
    <w:rsid w:val="001C7F1B"/>
    <w:rsid w:val="001D0116"/>
    <w:rsid w:val="001D026B"/>
    <w:rsid w:val="001D032E"/>
    <w:rsid w:val="001D0A1F"/>
    <w:rsid w:val="001D0B7D"/>
    <w:rsid w:val="001D0FA6"/>
    <w:rsid w:val="001D1271"/>
    <w:rsid w:val="001D137E"/>
    <w:rsid w:val="001D1A08"/>
    <w:rsid w:val="001D1B79"/>
    <w:rsid w:val="001D1C11"/>
    <w:rsid w:val="001D1D9A"/>
    <w:rsid w:val="001D1DF8"/>
    <w:rsid w:val="001D1F98"/>
    <w:rsid w:val="001D1F9A"/>
    <w:rsid w:val="001D206E"/>
    <w:rsid w:val="001D24D3"/>
    <w:rsid w:val="001D26EF"/>
    <w:rsid w:val="001D27A4"/>
    <w:rsid w:val="001D2B25"/>
    <w:rsid w:val="001D2F3E"/>
    <w:rsid w:val="001D3066"/>
    <w:rsid w:val="001D3548"/>
    <w:rsid w:val="001D3555"/>
    <w:rsid w:val="001D384E"/>
    <w:rsid w:val="001D3C6F"/>
    <w:rsid w:val="001D3D0C"/>
    <w:rsid w:val="001D4131"/>
    <w:rsid w:val="001D44CF"/>
    <w:rsid w:val="001D45E2"/>
    <w:rsid w:val="001D47B3"/>
    <w:rsid w:val="001D47CF"/>
    <w:rsid w:val="001D49A1"/>
    <w:rsid w:val="001D4B56"/>
    <w:rsid w:val="001D4BDE"/>
    <w:rsid w:val="001D4D78"/>
    <w:rsid w:val="001D4F3D"/>
    <w:rsid w:val="001D51D0"/>
    <w:rsid w:val="001D5361"/>
    <w:rsid w:val="001D53A4"/>
    <w:rsid w:val="001D5408"/>
    <w:rsid w:val="001D583B"/>
    <w:rsid w:val="001D599B"/>
    <w:rsid w:val="001D5ABF"/>
    <w:rsid w:val="001D5CD3"/>
    <w:rsid w:val="001D618B"/>
    <w:rsid w:val="001D637A"/>
    <w:rsid w:val="001D640B"/>
    <w:rsid w:val="001D65A7"/>
    <w:rsid w:val="001D6B73"/>
    <w:rsid w:val="001D6E8B"/>
    <w:rsid w:val="001D6EDD"/>
    <w:rsid w:val="001D71A9"/>
    <w:rsid w:val="001D737D"/>
    <w:rsid w:val="001D73DF"/>
    <w:rsid w:val="001D77F9"/>
    <w:rsid w:val="001D78CD"/>
    <w:rsid w:val="001D79D3"/>
    <w:rsid w:val="001D7C3F"/>
    <w:rsid w:val="001E0182"/>
    <w:rsid w:val="001E027C"/>
    <w:rsid w:val="001E0452"/>
    <w:rsid w:val="001E07B4"/>
    <w:rsid w:val="001E0961"/>
    <w:rsid w:val="001E0B53"/>
    <w:rsid w:val="001E114D"/>
    <w:rsid w:val="001E13B0"/>
    <w:rsid w:val="001E14FA"/>
    <w:rsid w:val="001E178F"/>
    <w:rsid w:val="001E18E1"/>
    <w:rsid w:val="001E1C64"/>
    <w:rsid w:val="001E2433"/>
    <w:rsid w:val="001E27C4"/>
    <w:rsid w:val="001E286A"/>
    <w:rsid w:val="001E294F"/>
    <w:rsid w:val="001E2D5E"/>
    <w:rsid w:val="001E2F78"/>
    <w:rsid w:val="001E31F9"/>
    <w:rsid w:val="001E33B1"/>
    <w:rsid w:val="001E3557"/>
    <w:rsid w:val="001E3821"/>
    <w:rsid w:val="001E3A09"/>
    <w:rsid w:val="001E3A38"/>
    <w:rsid w:val="001E3D41"/>
    <w:rsid w:val="001E3FBE"/>
    <w:rsid w:val="001E3FCC"/>
    <w:rsid w:val="001E4004"/>
    <w:rsid w:val="001E4240"/>
    <w:rsid w:val="001E4446"/>
    <w:rsid w:val="001E465A"/>
    <w:rsid w:val="001E47D1"/>
    <w:rsid w:val="001E494F"/>
    <w:rsid w:val="001E4D31"/>
    <w:rsid w:val="001E52E1"/>
    <w:rsid w:val="001E586D"/>
    <w:rsid w:val="001E59EF"/>
    <w:rsid w:val="001E6057"/>
    <w:rsid w:val="001E6094"/>
    <w:rsid w:val="001E66F1"/>
    <w:rsid w:val="001E6706"/>
    <w:rsid w:val="001E6885"/>
    <w:rsid w:val="001E6A26"/>
    <w:rsid w:val="001E6B41"/>
    <w:rsid w:val="001E6F16"/>
    <w:rsid w:val="001E71F5"/>
    <w:rsid w:val="001E72D3"/>
    <w:rsid w:val="001E7BA6"/>
    <w:rsid w:val="001F058F"/>
    <w:rsid w:val="001F0671"/>
    <w:rsid w:val="001F092A"/>
    <w:rsid w:val="001F0E64"/>
    <w:rsid w:val="001F0E87"/>
    <w:rsid w:val="001F0F1C"/>
    <w:rsid w:val="001F119F"/>
    <w:rsid w:val="001F168A"/>
    <w:rsid w:val="001F1A25"/>
    <w:rsid w:val="001F1C34"/>
    <w:rsid w:val="001F20EF"/>
    <w:rsid w:val="001F216F"/>
    <w:rsid w:val="001F273E"/>
    <w:rsid w:val="001F285A"/>
    <w:rsid w:val="001F2C49"/>
    <w:rsid w:val="001F304F"/>
    <w:rsid w:val="001F3155"/>
    <w:rsid w:val="001F315D"/>
    <w:rsid w:val="001F37D6"/>
    <w:rsid w:val="001F3EE8"/>
    <w:rsid w:val="001F3F89"/>
    <w:rsid w:val="001F41DC"/>
    <w:rsid w:val="001F4576"/>
    <w:rsid w:val="001F4B63"/>
    <w:rsid w:val="001F4E8F"/>
    <w:rsid w:val="001F57E0"/>
    <w:rsid w:val="001F5983"/>
    <w:rsid w:val="001F5A08"/>
    <w:rsid w:val="001F5A5A"/>
    <w:rsid w:val="001F5C1A"/>
    <w:rsid w:val="001F5CC9"/>
    <w:rsid w:val="001F5D64"/>
    <w:rsid w:val="001F5E27"/>
    <w:rsid w:val="001F614A"/>
    <w:rsid w:val="001F62F5"/>
    <w:rsid w:val="001F688E"/>
    <w:rsid w:val="001F6AB4"/>
    <w:rsid w:val="001F6B9B"/>
    <w:rsid w:val="001F72E9"/>
    <w:rsid w:val="001F7460"/>
    <w:rsid w:val="001F7680"/>
    <w:rsid w:val="001F78EC"/>
    <w:rsid w:val="001F7BB2"/>
    <w:rsid w:val="001F7C98"/>
    <w:rsid w:val="001F7FC3"/>
    <w:rsid w:val="002003C3"/>
    <w:rsid w:val="002004B3"/>
    <w:rsid w:val="00200635"/>
    <w:rsid w:val="002007F2"/>
    <w:rsid w:val="00200C04"/>
    <w:rsid w:val="00200ED6"/>
    <w:rsid w:val="00200EF7"/>
    <w:rsid w:val="00201034"/>
    <w:rsid w:val="002013AF"/>
    <w:rsid w:val="00201432"/>
    <w:rsid w:val="00201525"/>
    <w:rsid w:val="002015EF"/>
    <w:rsid w:val="002016AE"/>
    <w:rsid w:val="0020174A"/>
    <w:rsid w:val="002017D8"/>
    <w:rsid w:val="00201866"/>
    <w:rsid w:val="00201B92"/>
    <w:rsid w:val="00202999"/>
    <w:rsid w:val="002029EB"/>
    <w:rsid w:val="00202CDB"/>
    <w:rsid w:val="00202D90"/>
    <w:rsid w:val="00202DF2"/>
    <w:rsid w:val="002030BE"/>
    <w:rsid w:val="0020341A"/>
    <w:rsid w:val="00203439"/>
    <w:rsid w:val="0020364E"/>
    <w:rsid w:val="00203CF1"/>
    <w:rsid w:val="00203F65"/>
    <w:rsid w:val="002041ED"/>
    <w:rsid w:val="00204495"/>
    <w:rsid w:val="002047ED"/>
    <w:rsid w:val="00204936"/>
    <w:rsid w:val="00204C21"/>
    <w:rsid w:val="00204EC2"/>
    <w:rsid w:val="0020526B"/>
    <w:rsid w:val="0020630E"/>
    <w:rsid w:val="0020632F"/>
    <w:rsid w:val="00206479"/>
    <w:rsid w:val="002067C8"/>
    <w:rsid w:val="00206C53"/>
    <w:rsid w:val="00206D9B"/>
    <w:rsid w:val="00206EEA"/>
    <w:rsid w:val="002074BA"/>
    <w:rsid w:val="002077A2"/>
    <w:rsid w:val="0020780A"/>
    <w:rsid w:val="00207875"/>
    <w:rsid w:val="002078BB"/>
    <w:rsid w:val="002078C8"/>
    <w:rsid w:val="00207AC9"/>
    <w:rsid w:val="00207B14"/>
    <w:rsid w:val="00207F33"/>
    <w:rsid w:val="002104AE"/>
    <w:rsid w:val="00210742"/>
    <w:rsid w:val="00210771"/>
    <w:rsid w:val="002107D3"/>
    <w:rsid w:val="00210ADA"/>
    <w:rsid w:val="00210B88"/>
    <w:rsid w:val="00210E63"/>
    <w:rsid w:val="00211044"/>
    <w:rsid w:val="00211216"/>
    <w:rsid w:val="002113DF"/>
    <w:rsid w:val="00211A76"/>
    <w:rsid w:val="00211C6F"/>
    <w:rsid w:val="00211D5E"/>
    <w:rsid w:val="00212089"/>
    <w:rsid w:val="002122D6"/>
    <w:rsid w:val="00212386"/>
    <w:rsid w:val="0021239B"/>
    <w:rsid w:val="002123C0"/>
    <w:rsid w:val="0021247D"/>
    <w:rsid w:val="002124C1"/>
    <w:rsid w:val="002128BA"/>
    <w:rsid w:val="00212A05"/>
    <w:rsid w:val="002130C7"/>
    <w:rsid w:val="002131F0"/>
    <w:rsid w:val="002137CD"/>
    <w:rsid w:val="002138AB"/>
    <w:rsid w:val="00213D47"/>
    <w:rsid w:val="002140A1"/>
    <w:rsid w:val="0021431B"/>
    <w:rsid w:val="00214361"/>
    <w:rsid w:val="002148FD"/>
    <w:rsid w:val="002149ED"/>
    <w:rsid w:val="00214AA3"/>
    <w:rsid w:val="002154BC"/>
    <w:rsid w:val="00215776"/>
    <w:rsid w:val="002157AB"/>
    <w:rsid w:val="00215ACF"/>
    <w:rsid w:val="00215B1B"/>
    <w:rsid w:val="00216348"/>
    <w:rsid w:val="002163C5"/>
    <w:rsid w:val="0021666B"/>
    <w:rsid w:val="00216A20"/>
    <w:rsid w:val="00216A25"/>
    <w:rsid w:val="00216C70"/>
    <w:rsid w:val="00216D68"/>
    <w:rsid w:val="00216EB5"/>
    <w:rsid w:val="00216FA0"/>
    <w:rsid w:val="0021766E"/>
    <w:rsid w:val="002200E7"/>
    <w:rsid w:val="00220105"/>
    <w:rsid w:val="0022024F"/>
    <w:rsid w:val="00220464"/>
    <w:rsid w:val="0022068C"/>
    <w:rsid w:val="00220756"/>
    <w:rsid w:val="00220A0C"/>
    <w:rsid w:val="00220BB5"/>
    <w:rsid w:val="00220CF7"/>
    <w:rsid w:val="00220EC6"/>
    <w:rsid w:val="00221025"/>
    <w:rsid w:val="002213FF"/>
    <w:rsid w:val="002215F0"/>
    <w:rsid w:val="002218EA"/>
    <w:rsid w:val="00221A80"/>
    <w:rsid w:val="00221BCD"/>
    <w:rsid w:val="00221D4E"/>
    <w:rsid w:val="002221DE"/>
    <w:rsid w:val="00222200"/>
    <w:rsid w:val="00222A06"/>
    <w:rsid w:val="00222B49"/>
    <w:rsid w:val="00222D5B"/>
    <w:rsid w:val="00223124"/>
    <w:rsid w:val="00223261"/>
    <w:rsid w:val="002234E2"/>
    <w:rsid w:val="002235C2"/>
    <w:rsid w:val="0022383D"/>
    <w:rsid w:val="0022392A"/>
    <w:rsid w:val="002239AC"/>
    <w:rsid w:val="00223ABE"/>
    <w:rsid w:val="00223DFA"/>
    <w:rsid w:val="00224017"/>
    <w:rsid w:val="002241C6"/>
    <w:rsid w:val="00224515"/>
    <w:rsid w:val="0022452A"/>
    <w:rsid w:val="0022453A"/>
    <w:rsid w:val="0022458B"/>
    <w:rsid w:val="002246A4"/>
    <w:rsid w:val="0022480E"/>
    <w:rsid w:val="002249E9"/>
    <w:rsid w:val="00224ABB"/>
    <w:rsid w:val="00224D08"/>
    <w:rsid w:val="0022500F"/>
    <w:rsid w:val="002254C3"/>
    <w:rsid w:val="002256E6"/>
    <w:rsid w:val="0022596A"/>
    <w:rsid w:val="00225A5D"/>
    <w:rsid w:val="00225CA2"/>
    <w:rsid w:val="00225DCB"/>
    <w:rsid w:val="00225DD6"/>
    <w:rsid w:val="00225F0B"/>
    <w:rsid w:val="00225F73"/>
    <w:rsid w:val="0022609A"/>
    <w:rsid w:val="002260FB"/>
    <w:rsid w:val="002261BF"/>
    <w:rsid w:val="002262D7"/>
    <w:rsid w:val="0022667D"/>
    <w:rsid w:val="0022695C"/>
    <w:rsid w:val="00226AA8"/>
    <w:rsid w:val="00226B37"/>
    <w:rsid w:val="002274A5"/>
    <w:rsid w:val="002277C4"/>
    <w:rsid w:val="00227DFC"/>
    <w:rsid w:val="0023018D"/>
    <w:rsid w:val="0023020B"/>
    <w:rsid w:val="002302A4"/>
    <w:rsid w:val="0023052B"/>
    <w:rsid w:val="00230547"/>
    <w:rsid w:val="0023066C"/>
    <w:rsid w:val="00230702"/>
    <w:rsid w:val="00230725"/>
    <w:rsid w:val="00230949"/>
    <w:rsid w:val="00230A6C"/>
    <w:rsid w:val="00230B5A"/>
    <w:rsid w:val="00230C97"/>
    <w:rsid w:val="00230F75"/>
    <w:rsid w:val="00231368"/>
    <w:rsid w:val="00231995"/>
    <w:rsid w:val="00231E9D"/>
    <w:rsid w:val="0023241D"/>
    <w:rsid w:val="0023247B"/>
    <w:rsid w:val="002325CA"/>
    <w:rsid w:val="002325CC"/>
    <w:rsid w:val="002326FA"/>
    <w:rsid w:val="0023296C"/>
    <w:rsid w:val="002329BD"/>
    <w:rsid w:val="00232BEE"/>
    <w:rsid w:val="00232C0C"/>
    <w:rsid w:val="00232F58"/>
    <w:rsid w:val="002335BB"/>
    <w:rsid w:val="002339BD"/>
    <w:rsid w:val="00233A13"/>
    <w:rsid w:val="00233A44"/>
    <w:rsid w:val="00233CA9"/>
    <w:rsid w:val="00234017"/>
    <w:rsid w:val="00234702"/>
    <w:rsid w:val="00234A70"/>
    <w:rsid w:val="00234BF9"/>
    <w:rsid w:val="00235478"/>
    <w:rsid w:val="00235789"/>
    <w:rsid w:val="00235DF4"/>
    <w:rsid w:val="00235E36"/>
    <w:rsid w:val="00236128"/>
    <w:rsid w:val="002361C0"/>
    <w:rsid w:val="00236214"/>
    <w:rsid w:val="0023633F"/>
    <w:rsid w:val="002367CE"/>
    <w:rsid w:val="0023689D"/>
    <w:rsid w:val="00236D01"/>
    <w:rsid w:val="00236E45"/>
    <w:rsid w:val="00237023"/>
    <w:rsid w:val="00237586"/>
    <w:rsid w:val="0023776F"/>
    <w:rsid w:val="002377F0"/>
    <w:rsid w:val="00237925"/>
    <w:rsid w:val="0023794E"/>
    <w:rsid w:val="00240490"/>
    <w:rsid w:val="002406ED"/>
    <w:rsid w:val="0024088D"/>
    <w:rsid w:val="002408AC"/>
    <w:rsid w:val="00240E70"/>
    <w:rsid w:val="00240E73"/>
    <w:rsid w:val="00240F7A"/>
    <w:rsid w:val="00241028"/>
    <w:rsid w:val="0024120B"/>
    <w:rsid w:val="002413A9"/>
    <w:rsid w:val="002413FE"/>
    <w:rsid w:val="00241563"/>
    <w:rsid w:val="002415F4"/>
    <w:rsid w:val="00241604"/>
    <w:rsid w:val="00241759"/>
    <w:rsid w:val="00241782"/>
    <w:rsid w:val="002417DB"/>
    <w:rsid w:val="00241860"/>
    <w:rsid w:val="00241A8C"/>
    <w:rsid w:val="00241B53"/>
    <w:rsid w:val="00241B73"/>
    <w:rsid w:val="00241DD8"/>
    <w:rsid w:val="00241EEC"/>
    <w:rsid w:val="002420AC"/>
    <w:rsid w:val="0024228D"/>
    <w:rsid w:val="00242804"/>
    <w:rsid w:val="002429B9"/>
    <w:rsid w:val="00242E4B"/>
    <w:rsid w:val="002431BB"/>
    <w:rsid w:val="002432F1"/>
    <w:rsid w:val="002433C0"/>
    <w:rsid w:val="002437CD"/>
    <w:rsid w:val="00243AF3"/>
    <w:rsid w:val="0024406A"/>
    <w:rsid w:val="002440C0"/>
    <w:rsid w:val="00244154"/>
    <w:rsid w:val="002443BB"/>
    <w:rsid w:val="002446E6"/>
    <w:rsid w:val="0024475B"/>
    <w:rsid w:val="00244813"/>
    <w:rsid w:val="00244A5D"/>
    <w:rsid w:val="00244D05"/>
    <w:rsid w:val="00244E81"/>
    <w:rsid w:val="002450E2"/>
    <w:rsid w:val="0024524A"/>
    <w:rsid w:val="00245254"/>
    <w:rsid w:val="00245438"/>
    <w:rsid w:val="00245443"/>
    <w:rsid w:val="00245702"/>
    <w:rsid w:val="00245970"/>
    <w:rsid w:val="00245DEE"/>
    <w:rsid w:val="002460ED"/>
    <w:rsid w:val="002462AA"/>
    <w:rsid w:val="00246445"/>
    <w:rsid w:val="00246995"/>
    <w:rsid w:val="00247093"/>
    <w:rsid w:val="00247183"/>
    <w:rsid w:val="00247246"/>
    <w:rsid w:val="0024754C"/>
    <w:rsid w:val="0024770E"/>
    <w:rsid w:val="00247876"/>
    <w:rsid w:val="002478B5"/>
    <w:rsid w:val="00247F91"/>
    <w:rsid w:val="00250092"/>
    <w:rsid w:val="00250376"/>
    <w:rsid w:val="00250515"/>
    <w:rsid w:val="00250541"/>
    <w:rsid w:val="00250639"/>
    <w:rsid w:val="00250B20"/>
    <w:rsid w:val="00250CDA"/>
    <w:rsid w:val="00250EF0"/>
    <w:rsid w:val="002519F8"/>
    <w:rsid w:val="00251F95"/>
    <w:rsid w:val="002521FB"/>
    <w:rsid w:val="00252324"/>
    <w:rsid w:val="0025252E"/>
    <w:rsid w:val="0025275D"/>
    <w:rsid w:val="002527FF"/>
    <w:rsid w:val="00252B6C"/>
    <w:rsid w:val="00252FD0"/>
    <w:rsid w:val="00253370"/>
    <w:rsid w:val="002534D2"/>
    <w:rsid w:val="0025397F"/>
    <w:rsid w:val="00253C3B"/>
    <w:rsid w:val="00253F08"/>
    <w:rsid w:val="00253F37"/>
    <w:rsid w:val="00253FE6"/>
    <w:rsid w:val="002540DA"/>
    <w:rsid w:val="00254263"/>
    <w:rsid w:val="002543E5"/>
    <w:rsid w:val="00254914"/>
    <w:rsid w:val="00254C9F"/>
    <w:rsid w:val="00255407"/>
    <w:rsid w:val="0025569C"/>
    <w:rsid w:val="002556BB"/>
    <w:rsid w:val="002556FD"/>
    <w:rsid w:val="002558B3"/>
    <w:rsid w:val="00255932"/>
    <w:rsid w:val="00255B18"/>
    <w:rsid w:val="00255FF3"/>
    <w:rsid w:val="002562D1"/>
    <w:rsid w:val="00256408"/>
    <w:rsid w:val="00256A55"/>
    <w:rsid w:val="00256D50"/>
    <w:rsid w:val="00256E50"/>
    <w:rsid w:val="00256FD5"/>
    <w:rsid w:val="0025715C"/>
    <w:rsid w:val="0025720E"/>
    <w:rsid w:val="00257270"/>
    <w:rsid w:val="00257654"/>
    <w:rsid w:val="002576C0"/>
    <w:rsid w:val="00257887"/>
    <w:rsid w:val="002578DA"/>
    <w:rsid w:val="00257973"/>
    <w:rsid w:val="00257C0F"/>
    <w:rsid w:val="00257F58"/>
    <w:rsid w:val="00260039"/>
    <w:rsid w:val="0026008C"/>
    <w:rsid w:val="002607D0"/>
    <w:rsid w:val="002608E1"/>
    <w:rsid w:val="00260ACD"/>
    <w:rsid w:val="00260C67"/>
    <w:rsid w:val="002613B0"/>
    <w:rsid w:val="00261514"/>
    <w:rsid w:val="00261519"/>
    <w:rsid w:val="002616AB"/>
    <w:rsid w:val="0026170C"/>
    <w:rsid w:val="00261802"/>
    <w:rsid w:val="00261833"/>
    <w:rsid w:val="0026213A"/>
    <w:rsid w:val="002623F3"/>
    <w:rsid w:val="00262467"/>
    <w:rsid w:val="002626C2"/>
    <w:rsid w:val="00262815"/>
    <w:rsid w:val="00262835"/>
    <w:rsid w:val="00262A63"/>
    <w:rsid w:val="00262B9C"/>
    <w:rsid w:val="00262BB2"/>
    <w:rsid w:val="00262BC5"/>
    <w:rsid w:val="00262D38"/>
    <w:rsid w:val="00262EC0"/>
    <w:rsid w:val="0026301F"/>
    <w:rsid w:val="002630C0"/>
    <w:rsid w:val="0026322D"/>
    <w:rsid w:val="0026343E"/>
    <w:rsid w:val="002634AA"/>
    <w:rsid w:val="00263687"/>
    <w:rsid w:val="00263737"/>
    <w:rsid w:val="00263AA5"/>
    <w:rsid w:val="00263AD6"/>
    <w:rsid w:val="00263EB9"/>
    <w:rsid w:val="00264AF0"/>
    <w:rsid w:val="00264C67"/>
    <w:rsid w:val="00264E8E"/>
    <w:rsid w:val="00264EE2"/>
    <w:rsid w:val="0026507F"/>
    <w:rsid w:val="0026547E"/>
    <w:rsid w:val="002655AF"/>
    <w:rsid w:val="00265730"/>
    <w:rsid w:val="00265993"/>
    <w:rsid w:val="00265ECC"/>
    <w:rsid w:val="00266408"/>
    <w:rsid w:val="002664CA"/>
    <w:rsid w:val="00266606"/>
    <w:rsid w:val="00266B6A"/>
    <w:rsid w:val="00266C2C"/>
    <w:rsid w:val="00266FA3"/>
    <w:rsid w:val="0026702C"/>
    <w:rsid w:val="00267C70"/>
    <w:rsid w:val="002700E7"/>
    <w:rsid w:val="002703D9"/>
    <w:rsid w:val="002709A4"/>
    <w:rsid w:val="00270E99"/>
    <w:rsid w:val="002713DB"/>
    <w:rsid w:val="0027151D"/>
    <w:rsid w:val="002719B6"/>
    <w:rsid w:val="00271A0E"/>
    <w:rsid w:val="002720F4"/>
    <w:rsid w:val="002721AF"/>
    <w:rsid w:val="00272202"/>
    <w:rsid w:val="002722DA"/>
    <w:rsid w:val="00272589"/>
    <w:rsid w:val="002725C4"/>
    <w:rsid w:val="00272671"/>
    <w:rsid w:val="00272813"/>
    <w:rsid w:val="00272A77"/>
    <w:rsid w:val="00272BD6"/>
    <w:rsid w:val="00272CD4"/>
    <w:rsid w:val="00272ED8"/>
    <w:rsid w:val="00272F4F"/>
    <w:rsid w:val="0027313F"/>
    <w:rsid w:val="00273519"/>
    <w:rsid w:val="00273595"/>
    <w:rsid w:val="00273968"/>
    <w:rsid w:val="002739F1"/>
    <w:rsid w:val="00273B27"/>
    <w:rsid w:val="00274240"/>
    <w:rsid w:val="00274631"/>
    <w:rsid w:val="002746D9"/>
    <w:rsid w:val="0027477A"/>
    <w:rsid w:val="002749A3"/>
    <w:rsid w:val="00274D8F"/>
    <w:rsid w:val="002752CE"/>
    <w:rsid w:val="00275328"/>
    <w:rsid w:val="0027536D"/>
    <w:rsid w:val="00275485"/>
    <w:rsid w:val="00275877"/>
    <w:rsid w:val="002759C9"/>
    <w:rsid w:val="002759FF"/>
    <w:rsid w:val="00275ACF"/>
    <w:rsid w:val="00275CC4"/>
    <w:rsid w:val="0027607B"/>
    <w:rsid w:val="002760EE"/>
    <w:rsid w:val="0027641D"/>
    <w:rsid w:val="0027642D"/>
    <w:rsid w:val="002767CD"/>
    <w:rsid w:val="002767DF"/>
    <w:rsid w:val="00276840"/>
    <w:rsid w:val="00276B9E"/>
    <w:rsid w:val="00276E35"/>
    <w:rsid w:val="00276FBA"/>
    <w:rsid w:val="00276FD1"/>
    <w:rsid w:val="0027732C"/>
    <w:rsid w:val="0027753F"/>
    <w:rsid w:val="00277633"/>
    <w:rsid w:val="002776A7"/>
    <w:rsid w:val="0027784D"/>
    <w:rsid w:val="00277A32"/>
    <w:rsid w:val="00277B89"/>
    <w:rsid w:val="00277C83"/>
    <w:rsid w:val="00277E19"/>
    <w:rsid w:val="00277F36"/>
    <w:rsid w:val="00280509"/>
    <w:rsid w:val="002807E0"/>
    <w:rsid w:val="002808C6"/>
    <w:rsid w:val="00280908"/>
    <w:rsid w:val="00280D0B"/>
    <w:rsid w:val="00280DC5"/>
    <w:rsid w:val="00280EA8"/>
    <w:rsid w:val="002815AB"/>
    <w:rsid w:val="00281956"/>
    <w:rsid w:val="00281D1E"/>
    <w:rsid w:val="00281E01"/>
    <w:rsid w:val="00281E61"/>
    <w:rsid w:val="00281EE8"/>
    <w:rsid w:val="0028229C"/>
    <w:rsid w:val="0028247A"/>
    <w:rsid w:val="002826F1"/>
    <w:rsid w:val="00282712"/>
    <w:rsid w:val="002829BB"/>
    <w:rsid w:val="00282B05"/>
    <w:rsid w:val="00282CF4"/>
    <w:rsid w:val="00282DB5"/>
    <w:rsid w:val="00283031"/>
    <w:rsid w:val="0028311A"/>
    <w:rsid w:val="002835C3"/>
    <w:rsid w:val="0028382F"/>
    <w:rsid w:val="00283994"/>
    <w:rsid w:val="00283B75"/>
    <w:rsid w:val="00283DBA"/>
    <w:rsid w:val="00283F45"/>
    <w:rsid w:val="00284010"/>
    <w:rsid w:val="002840A9"/>
    <w:rsid w:val="002842C8"/>
    <w:rsid w:val="0028434A"/>
    <w:rsid w:val="00284547"/>
    <w:rsid w:val="00284A21"/>
    <w:rsid w:val="00284B6C"/>
    <w:rsid w:val="00284BB0"/>
    <w:rsid w:val="00284EC7"/>
    <w:rsid w:val="00284FDB"/>
    <w:rsid w:val="002850C1"/>
    <w:rsid w:val="0028563B"/>
    <w:rsid w:val="002859EA"/>
    <w:rsid w:val="00285B3B"/>
    <w:rsid w:val="0028616D"/>
    <w:rsid w:val="0028656F"/>
    <w:rsid w:val="002866CC"/>
    <w:rsid w:val="00286725"/>
    <w:rsid w:val="00286B28"/>
    <w:rsid w:val="00286E6D"/>
    <w:rsid w:val="0028712D"/>
    <w:rsid w:val="0028722C"/>
    <w:rsid w:val="00287289"/>
    <w:rsid w:val="0028785B"/>
    <w:rsid w:val="00287A60"/>
    <w:rsid w:val="002905BE"/>
    <w:rsid w:val="0029083D"/>
    <w:rsid w:val="00290CDE"/>
    <w:rsid w:val="00290D90"/>
    <w:rsid w:val="00290FB7"/>
    <w:rsid w:val="00291244"/>
    <w:rsid w:val="00291315"/>
    <w:rsid w:val="002918FC"/>
    <w:rsid w:val="00291A0F"/>
    <w:rsid w:val="00291B1F"/>
    <w:rsid w:val="00291FB8"/>
    <w:rsid w:val="00292243"/>
    <w:rsid w:val="00292886"/>
    <w:rsid w:val="002928C5"/>
    <w:rsid w:val="00292A73"/>
    <w:rsid w:val="00293069"/>
    <w:rsid w:val="00293164"/>
    <w:rsid w:val="00293214"/>
    <w:rsid w:val="002941AD"/>
    <w:rsid w:val="00294915"/>
    <w:rsid w:val="00294CB5"/>
    <w:rsid w:val="00295042"/>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20"/>
    <w:rsid w:val="00296E21"/>
    <w:rsid w:val="00296FBD"/>
    <w:rsid w:val="0029701D"/>
    <w:rsid w:val="002970BD"/>
    <w:rsid w:val="002972A5"/>
    <w:rsid w:val="0029789D"/>
    <w:rsid w:val="002A08A0"/>
    <w:rsid w:val="002A0A09"/>
    <w:rsid w:val="002A10C2"/>
    <w:rsid w:val="002A1757"/>
    <w:rsid w:val="002A1C3C"/>
    <w:rsid w:val="002A1C98"/>
    <w:rsid w:val="002A1D55"/>
    <w:rsid w:val="002A2189"/>
    <w:rsid w:val="002A2330"/>
    <w:rsid w:val="002A2889"/>
    <w:rsid w:val="002A2B3F"/>
    <w:rsid w:val="002A2BC9"/>
    <w:rsid w:val="002A2BF6"/>
    <w:rsid w:val="002A2C1D"/>
    <w:rsid w:val="002A2C24"/>
    <w:rsid w:val="002A2CBA"/>
    <w:rsid w:val="002A3065"/>
    <w:rsid w:val="002A3109"/>
    <w:rsid w:val="002A32A9"/>
    <w:rsid w:val="002A346A"/>
    <w:rsid w:val="002A350E"/>
    <w:rsid w:val="002A3518"/>
    <w:rsid w:val="002A3595"/>
    <w:rsid w:val="002A37EF"/>
    <w:rsid w:val="002A395C"/>
    <w:rsid w:val="002A39BA"/>
    <w:rsid w:val="002A3B64"/>
    <w:rsid w:val="002A3B86"/>
    <w:rsid w:val="002A3E42"/>
    <w:rsid w:val="002A41B4"/>
    <w:rsid w:val="002A42BA"/>
    <w:rsid w:val="002A4542"/>
    <w:rsid w:val="002A4633"/>
    <w:rsid w:val="002A463E"/>
    <w:rsid w:val="002A476E"/>
    <w:rsid w:val="002A4AAC"/>
    <w:rsid w:val="002A4FEF"/>
    <w:rsid w:val="002A521D"/>
    <w:rsid w:val="002A52A6"/>
    <w:rsid w:val="002A53AF"/>
    <w:rsid w:val="002A53FD"/>
    <w:rsid w:val="002A54E4"/>
    <w:rsid w:val="002A5621"/>
    <w:rsid w:val="002A5691"/>
    <w:rsid w:val="002A59BA"/>
    <w:rsid w:val="002A5C29"/>
    <w:rsid w:val="002A5D76"/>
    <w:rsid w:val="002A63A5"/>
    <w:rsid w:val="002A65FB"/>
    <w:rsid w:val="002A67E2"/>
    <w:rsid w:val="002A7449"/>
    <w:rsid w:val="002A785B"/>
    <w:rsid w:val="002A79F6"/>
    <w:rsid w:val="002A7F52"/>
    <w:rsid w:val="002B0536"/>
    <w:rsid w:val="002B073C"/>
    <w:rsid w:val="002B0776"/>
    <w:rsid w:val="002B0F7C"/>
    <w:rsid w:val="002B1236"/>
    <w:rsid w:val="002B128A"/>
    <w:rsid w:val="002B1316"/>
    <w:rsid w:val="002B1464"/>
    <w:rsid w:val="002B14EE"/>
    <w:rsid w:val="002B15C5"/>
    <w:rsid w:val="002B1639"/>
    <w:rsid w:val="002B1A69"/>
    <w:rsid w:val="002B1C63"/>
    <w:rsid w:val="002B1C80"/>
    <w:rsid w:val="002B1E39"/>
    <w:rsid w:val="002B214A"/>
    <w:rsid w:val="002B22D2"/>
    <w:rsid w:val="002B2301"/>
    <w:rsid w:val="002B2770"/>
    <w:rsid w:val="002B2B03"/>
    <w:rsid w:val="002B2D7B"/>
    <w:rsid w:val="002B2D8D"/>
    <w:rsid w:val="002B2E5F"/>
    <w:rsid w:val="002B2F19"/>
    <w:rsid w:val="002B3295"/>
    <w:rsid w:val="002B3912"/>
    <w:rsid w:val="002B3D0D"/>
    <w:rsid w:val="002B3E75"/>
    <w:rsid w:val="002B4166"/>
    <w:rsid w:val="002B41A5"/>
    <w:rsid w:val="002B4423"/>
    <w:rsid w:val="002B479C"/>
    <w:rsid w:val="002B4838"/>
    <w:rsid w:val="002B4D72"/>
    <w:rsid w:val="002B5128"/>
    <w:rsid w:val="002B5207"/>
    <w:rsid w:val="002B552B"/>
    <w:rsid w:val="002B56D9"/>
    <w:rsid w:val="002B59CD"/>
    <w:rsid w:val="002B5BAA"/>
    <w:rsid w:val="002B5E82"/>
    <w:rsid w:val="002B608D"/>
    <w:rsid w:val="002B60EB"/>
    <w:rsid w:val="002B62BD"/>
    <w:rsid w:val="002B63D0"/>
    <w:rsid w:val="002B647B"/>
    <w:rsid w:val="002B671E"/>
    <w:rsid w:val="002B68A6"/>
    <w:rsid w:val="002B69A8"/>
    <w:rsid w:val="002B6C00"/>
    <w:rsid w:val="002B6DF7"/>
    <w:rsid w:val="002B6E5C"/>
    <w:rsid w:val="002B6F76"/>
    <w:rsid w:val="002B6F87"/>
    <w:rsid w:val="002B7048"/>
    <w:rsid w:val="002B7515"/>
    <w:rsid w:val="002B753E"/>
    <w:rsid w:val="002B7A47"/>
    <w:rsid w:val="002B7B43"/>
    <w:rsid w:val="002B7D87"/>
    <w:rsid w:val="002B7E55"/>
    <w:rsid w:val="002C0752"/>
    <w:rsid w:val="002C095E"/>
    <w:rsid w:val="002C0BDA"/>
    <w:rsid w:val="002C0C5F"/>
    <w:rsid w:val="002C0D8A"/>
    <w:rsid w:val="002C0F06"/>
    <w:rsid w:val="002C13F2"/>
    <w:rsid w:val="002C144B"/>
    <w:rsid w:val="002C197D"/>
    <w:rsid w:val="002C1A24"/>
    <w:rsid w:val="002C1E4E"/>
    <w:rsid w:val="002C1F0F"/>
    <w:rsid w:val="002C2015"/>
    <w:rsid w:val="002C2037"/>
    <w:rsid w:val="002C203A"/>
    <w:rsid w:val="002C2309"/>
    <w:rsid w:val="002C2395"/>
    <w:rsid w:val="002C2822"/>
    <w:rsid w:val="002C2826"/>
    <w:rsid w:val="002C2A62"/>
    <w:rsid w:val="002C2D5F"/>
    <w:rsid w:val="002C2DF5"/>
    <w:rsid w:val="002C2F4A"/>
    <w:rsid w:val="002C304B"/>
    <w:rsid w:val="002C30A5"/>
    <w:rsid w:val="002C31F4"/>
    <w:rsid w:val="002C3281"/>
    <w:rsid w:val="002C3615"/>
    <w:rsid w:val="002C3CBD"/>
    <w:rsid w:val="002C3D1D"/>
    <w:rsid w:val="002C3DC1"/>
    <w:rsid w:val="002C3F10"/>
    <w:rsid w:val="002C3F55"/>
    <w:rsid w:val="002C42CD"/>
    <w:rsid w:val="002C42CF"/>
    <w:rsid w:val="002C43C5"/>
    <w:rsid w:val="002C45FA"/>
    <w:rsid w:val="002C46E8"/>
    <w:rsid w:val="002C4BB9"/>
    <w:rsid w:val="002C519A"/>
    <w:rsid w:val="002C5224"/>
    <w:rsid w:val="002C54DB"/>
    <w:rsid w:val="002C575E"/>
    <w:rsid w:val="002C5A20"/>
    <w:rsid w:val="002C5CE5"/>
    <w:rsid w:val="002C5D78"/>
    <w:rsid w:val="002C5D7C"/>
    <w:rsid w:val="002C5ED6"/>
    <w:rsid w:val="002C6391"/>
    <w:rsid w:val="002C654A"/>
    <w:rsid w:val="002C65C5"/>
    <w:rsid w:val="002C6779"/>
    <w:rsid w:val="002C69E9"/>
    <w:rsid w:val="002C6A1D"/>
    <w:rsid w:val="002C6DBE"/>
    <w:rsid w:val="002C73D7"/>
    <w:rsid w:val="002C79AC"/>
    <w:rsid w:val="002C7D78"/>
    <w:rsid w:val="002C7ED6"/>
    <w:rsid w:val="002D1034"/>
    <w:rsid w:val="002D1446"/>
    <w:rsid w:val="002D1586"/>
    <w:rsid w:val="002D174E"/>
    <w:rsid w:val="002D1846"/>
    <w:rsid w:val="002D2494"/>
    <w:rsid w:val="002D2617"/>
    <w:rsid w:val="002D2871"/>
    <w:rsid w:val="002D294C"/>
    <w:rsid w:val="002D2B52"/>
    <w:rsid w:val="002D2FC6"/>
    <w:rsid w:val="002D31E6"/>
    <w:rsid w:val="002D3249"/>
    <w:rsid w:val="002D32B4"/>
    <w:rsid w:val="002D33C9"/>
    <w:rsid w:val="002D34FD"/>
    <w:rsid w:val="002D3887"/>
    <w:rsid w:val="002D3C2C"/>
    <w:rsid w:val="002D3E2C"/>
    <w:rsid w:val="002D40BE"/>
    <w:rsid w:val="002D420F"/>
    <w:rsid w:val="002D43EA"/>
    <w:rsid w:val="002D452E"/>
    <w:rsid w:val="002D457B"/>
    <w:rsid w:val="002D47FF"/>
    <w:rsid w:val="002D4987"/>
    <w:rsid w:val="002D4CD4"/>
    <w:rsid w:val="002D4CEE"/>
    <w:rsid w:val="002D4D23"/>
    <w:rsid w:val="002D5539"/>
    <w:rsid w:val="002D5BE7"/>
    <w:rsid w:val="002D62CA"/>
    <w:rsid w:val="002D6788"/>
    <w:rsid w:val="002D691C"/>
    <w:rsid w:val="002D6DC4"/>
    <w:rsid w:val="002D6E7E"/>
    <w:rsid w:val="002D6F3C"/>
    <w:rsid w:val="002D7279"/>
    <w:rsid w:val="002D750C"/>
    <w:rsid w:val="002D75E4"/>
    <w:rsid w:val="002D7C8A"/>
    <w:rsid w:val="002D7DE9"/>
    <w:rsid w:val="002D7FFC"/>
    <w:rsid w:val="002E003B"/>
    <w:rsid w:val="002E01B6"/>
    <w:rsid w:val="002E0577"/>
    <w:rsid w:val="002E0751"/>
    <w:rsid w:val="002E0E74"/>
    <w:rsid w:val="002E113F"/>
    <w:rsid w:val="002E12D4"/>
    <w:rsid w:val="002E13BD"/>
    <w:rsid w:val="002E1470"/>
    <w:rsid w:val="002E1601"/>
    <w:rsid w:val="002E1A4E"/>
    <w:rsid w:val="002E1AF5"/>
    <w:rsid w:val="002E1B0B"/>
    <w:rsid w:val="002E22CF"/>
    <w:rsid w:val="002E2459"/>
    <w:rsid w:val="002E2577"/>
    <w:rsid w:val="002E2671"/>
    <w:rsid w:val="002E2FE0"/>
    <w:rsid w:val="002E33A3"/>
    <w:rsid w:val="002E3C58"/>
    <w:rsid w:val="002E3E88"/>
    <w:rsid w:val="002E44FF"/>
    <w:rsid w:val="002E4677"/>
    <w:rsid w:val="002E4719"/>
    <w:rsid w:val="002E4762"/>
    <w:rsid w:val="002E4886"/>
    <w:rsid w:val="002E48A5"/>
    <w:rsid w:val="002E4A5D"/>
    <w:rsid w:val="002E4AB4"/>
    <w:rsid w:val="002E51FF"/>
    <w:rsid w:val="002E55C1"/>
    <w:rsid w:val="002E58F8"/>
    <w:rsid w:val="002E5A23"/>
    <w:rsid w:val="002E5BE0"/>
    <w:rsid w:val="002E5D0D"/>
    <w:rsid w:val="002E5D1C"/>
    <w:rsid w:val="002E5F3F"/>
    <w:rsid w:val="002E5FDE"/>
    <w:rsid w:val="002E605D"/>
    <w:rsid w:val="002E6573"/>
    <w:rsid w:val="002E6593"/>
    <w:rsid w:val="002E67B3"/>
    <w:rsid w:val="002E6A2F"/>
    <w:rsid w:val="002E6A95"/>
    <w:rsid w:val="002E6B54"/>
    <w:rsid w:val="002E6CF3"/>
    <w:rsid w:val="002E72C6"/>
    <w:rsid w:val="002E7395"/>
    <w:rsid w:val="002E752C"/>
    <w:rsid w:val="002E7908"/>
    <w:rsid w:val="002E7BB3"/>
    <w:rsid w:val="002E7BDF"/>
    <w:rsid w:val="002F012F"/>
    <w:rsid w:val="002F030F"/>
    <w:rsid w:val="002F05AD"/>
    <w:rsid w:val="002F06B6"/>
    <w:rsid w:val="002F0791"/>
    <w:rsid w:val="002F09DA"/>
    <w:rsid w:val="002F0DB5"/>
    <w:rsid w:val="002F1017"/>
    <w:rsid w:val="002F1329"/>
    <w:rsid w:val="002F14E7"/>
    <w:rsid w:val="002F15DB"/>
    <w:rsid w:val="002F190A"/>
    <w:rsid w:val="002F1AE0"/>
    <w:rsid w:val="002F2066"/>
    <w:rsid w:val="002F212E"/>
    <w:rsid w:val="002F216D"/>
    <w:rsid w:val="002F22DC"/>
    <w:rsid w:val="002F2366"/>
    <w:rsid w:val="002F23BD"/>
    <w:rsid w:val="002F2525"/>
    <w:rsid w:val="002F25AC"/>
    <w:rsid w:val="002F2673"/>
    <w:rsid w:val="002F2832"/>
    <w:rsid w:val="002F3094"/>
    <w:rsid w:val="002F3728"/>
    <w:rsid w:val="002F37C0"/>
    <w:rsid w:val="002F37EF"/>
    <w:rsid w:val="002F3B2E"/>
    <w:rsid w:val="002F3C09"/>
    <w:rsid w:val="002F3FCD"/>
    <w:rsid w:val="002F4191"/>
    <w:rsid w:val="002F44D2"/>
    <w:rsid w:val="002F470E"/>
    <w:rsid w:val="002F4890"/>
    <w:rsid w:val="002F4AF0"/>
    <w:rsid w:val="002F4B57"/>
    <w:rsid w:val="002F4C32"/>
    <w:rsid w:val="002F4DE6"/>
    <w:rsid w:val="002F4E85"/>
    <w:rsid w:val="002F56E3"/>
    <w:rsid w:val="002F59DA"/>
    <w:rsid w:val="002F5D9D"/>
    <w:rsid w:val="002F5E37"/>
    <w:rsid w:val="002F5FE1"/>
    <w:rsid w:val="002F64FF"/>
    <w:rsid w:val="002F65A5"/>
    <w:rsid w:val="002F692B"/>
    <w:rsid w:val="002F71B9"/>
    <w:rsid w:val="002F7311"/>
    <w:rsid w:val="002F759A"/>
    <w:rsid w:val="002F764E"/>
    <w:rsid w:val="002F76C4"/>
    <w:rsid w:val="002F7713"/>
    <w:rsid w:val="002F79ED"/>
    <w:rsid w:val="002F7B0B"/>
    <w:rsid w:val="002F7B1B"/>
    <w:rsid w:val="002F7D79"/>
    <w:rsid w:val="00300143"/>
    <w:rsid w:val="00300361"/>
    <w:rsid w:val="003003C2"/>
    <w:rsid w:val="00300401"/>
    <w:rsid w:val="0030045D"/>
    <w:rsid w:val="00300D46"/>
    <w:rsid w:val="003010CE"/>
    <w:rsid w:val="00301471"/>
    <w:rsid w:val="00301A8C"/>
    <w:rsid w:val="00301B45"/>
    <w:rsid w:val="00301C09"/>
    <w:rsid w:val="00302273"/>
    <w:rsid w:val="003022F6"/>
    <w:rsid w:val="00302501"/>
    <w:rsid w:val="00302660"/>
    <w:rsid w:val="0030295F"/>
    <w:rsid w:val="003029CD"/>
    <w:rsid w:val="00302B55"/>
    <w:rsid w:val="00302C62"/>
    <w:rsid w:val="00302D59"/>
    <w:rsid w:val="00303150"/>
    <w:rsid w:val="00303432"/>
    <w:rsid w:val="00303498"/>
    <w:rsid w:val="00303840"/>
    <w:rsid w:val="00303D88"/>
    <w:rsid w:val="00303F1C"/>
    <w:rsid w:val="003040CF"/>
    <w:rsid w:val="003040D5"/>
    <w:rsid w:val="00304618"/>
    <w:rsid w:val="003047BC"/>
    <w:rsid w:val="00304905"/>
    <w:rsid w:val="00304BED"/>
    <w:rsid w:val="00304F9F"/>
    <w:rsid w:val="0030510F"/>
    <w:rsid w:val="003051EF"/>
    <w:rsid w:val="003052F4"/>
    <w:rsid w:val="0030595B"/>
    <w:rsid w:val="00305996"/>
    <w:rsid w:val="00305A7C"/>
    <w:rsid w:val="00305ACD"/>
    <w:rsid w:val="00305F7D"/>
    <w:rsid w:val="00306187"/>
    <w:rsid w:val="00306251"/>
    <w:rsid w:val="0030699B"/>
    <w:rsid w:val="003069DB"/>
    <w:rsid w:val="00306B06"/>
    <w:rsid w:val="00306B0E"/>
    <w:rsid w:val="00306FD5"/>
    <w:rsid w:val="00307079"/>
    <w:rsid w:val="00307434"/>
    <w:rsid w:val="003075DB"/>
    <w:rsid w:val="003076D2"/>
    <w:rsid w:val="00307BD9"/>
    <w:rsid w:val="00307EE7"/>
    <w:rsid w:val="003101FB"/>
    <w:rsid w:val="003102B9"/>
    <w:rsid w:val="00310586"/>
    <w:rsid w:val="0031141A"/>
    <w:rsid w:val="00311533"/>
    <w:rsid w:val="00311590"/>
    <w:rsid w:val="0031159A"/>
    <w:rsid w:val="00311693"/>
    <w:rsid w:val="0031174D"/>
    <w:rsid w:val="00311A70"/>
    <w:rsid w:val="00311C35"/>
    <w:rsid w:val="00311D93"/>
    <w:rsid w:val="00312058"/>
    <w:rsid w:val="0031220F"/>
    <w:rsid w:val="00312240"/>
    <w:rsid w:val="0031257E"/>
    <w:rsid w:val="003127AB"/>
    <w:rsid w:val="0031284A"/>
    <w:rsid w:val="003128EE"/>
    <w:rsid w:val="00312925"/>
    <w:rsid w:val="00312E18"/>
    <w:rsid w:val="00312E79"/>
    <w:rsid w:val="00312F78"/>
    <w:rsid w:val="0031308C"/>
    <w:rsid w:val="00313451"/>
    <w:rsid w:val="0031358C"/>
    <w:rsid w:val="00313598"/>
    <w:rsid w:val="00313702"/>
    <w:rsid w:val="0031386B"/>
    <w:rsid w:val="00313A24"/>
    <w:rsid w:val="00313AE9"/>
    <w:rsid w:val="00313B94"/>
    <w:rsid w:val="00313C92"/>
    <w:rsid w:val="00314048"/>
    <w:rsid w:val="003141B3"/>
    <w:rsid w:val="0031431D"/>
    <w:rsid w:val="003143BC"/>
    <w:rsid w:val="00314B86"/>
    <w:rsid w:val="00314DFA"/>
    <w:rsid w:val="00314F6A"/>
    <w:rsid w:val="00315111"/>
    <w:rsid w:val="00315190"/>
    <w:rsid w:val="00315282"/>
    <w:rsid w:val="00315396"/>
    <w:rsid w:val="00315455"/>
    <w:rsid w:val="003155AA"/>
    <w:rsid w:val="00315A41"/>
    <w:rsid w:val="00315A4D"/>
    <w:rsid w:val="00315E3F"/>
    <w:rsid w:val="00315F48"/>
    <w:rsid w:val="00315FC2"/>
    <w:rsid w:val="00316125"/>
    <w:rsid w:val="003161C3"/>
    <w:rsid w:val="0031632F"/>
    <w:rsid w:val="003163AD"/>
    <w:rsid w:val="00316470"/>
    <w:rsid w:val="00316E4C"/>
    <w:rsid w:val="00316EB9"/>
    <w:rsid w:val="00316ECC"/>
    <w:rsid w:val="00316F8E"/>
    <w:rsid w:val="00317223"/>
    <w:rsid w:val="003173C2"/>
    <w:rsid w:val="003175CB"/>
    <w:rsid w:val="003179C5"/>
    <w:rsid w:val="00317B3A"/>
    <w:rsid w:val="00317D71"/>
    <w:rsid w:val="00320003"/>
    <w:rsid w:val="003202B7"/>
    <w:rsid w:val="00320568"/>
    <w:rsid w:val="00320CE4"/>
    <w:rsid w:val="00320D1A"/>
    <w:rsid w:val="00320DCC"/>
    <w:rsid w:val="003210AE"/>
    <w:rsid w:val="003211C1"/>
    <w:rsid w:val="0032172A"/>
    <w:rsid w:val="00321B8A"/>
    <w:rsid w:val="00321C48"/>
    <w:rsid w:val="00321C5F"/>
    <w:rsid w:val="00321DD7"/>
    <w:rsid w:val="00322131"/>
    <w:rsid w:val="0032220D"/>
    <w:rsid w:val="00322659"/>
    <w:rsid w:val="00322894"/>
    <w:rsid w:val="00322AAB"/>
    <w:rsid w:val="00322CCF"/>
    <w:rsid w:val="00322D13"/>
    <w:rsid w:val="003230C2"/>
    <w:rsid w:val="003231D4"/>
    <w:rsid w:val="00323286"/>
    <w:rsid w:val="00323356"/>
    <w:rsid w:val="00323402"/>
    <w:rsid w:val="0032352C"/>
    <w:rsid w:val="00323CF0"/>
    <w:rsid w:val="00323E43"/>
    <w:rsid w:val="00323F5E"/>
    <w:rsid w:val="0032401A"/>
    <w:rsid w:val="003241F7"/>
    <w:rsid w:val="00324215"/>
    <w:rsid w:val="0032434F"/>
    <w:rsid w:val="003247B9"/>
    <w:rsid w:val="00324C6A"/>
    <w:rsid w:val="00324DD8"/>
    <w:rsid w:val="00325164"/>
    <w:rsid w:val="00325332"/>
    <w:rsid w:val="00325686"/>
    <w:rsid w:val="00325A9A"/>
    <w:rsid w:val="00325AF2"/>
    <w:rsid w:val="00326121"/>
    <w:rsid w:val="0032619D"/>
    <w:rsid w:val="00326744"/>
    <w:rsid w:val="003267A7"/>
    <w:rsid w:val="00326AF8"/>
    <w:rsid w:val="00326B36"/>
    <w:rsid w:val="00326D3D"/>
    <w:rsid w:val="00326F21"/>
    <w:rsid w:val="00327124"/>
    <w:rsid w:val="003276BF"/>
    <w:rsid w:val="00327A79"/>
    <w:rsid w:val="00327C5F"/>
    <w:rsid w:val="003300F9"/>
    <w:rsid w:val="003301AC"/>
    <w:rsid w:val="003301F5"/>
    <w:rsid w:val="00330644"/>
    <w:rsid w:val="00330661"/>
    <w:rsid w:val="0033071D"/>
    <w:rsid w:val="003308B7"/>
    <w:rsid w:val="00330ACE"/>
    <w:rsid w:val="00330B0A"/>
    <w:rsid w:val="00330CAB"/>
    <w:rsid w:val="00330D8C"/>
    <w:rsid w:val="00331012"/>
    <w:rsid w:val="00331083"/>
    <w:rsid w:val="0033143D"/>
    <w:rsid w:val="00331811"/>
    <w:rsid w:val="00331877"/>
    <w:rsid w:val="0033193D"/>
    <w:rsid w:val="00331FE5"/>
    <w:rsid w:val="0033213C"/>
    <w:rsid w:val="003321EB"/>
    <w:rsid w:val="00332387"/>
    <w:rsid w:val="00332570"/>
    <w:rsid w:val="003325AD"/>
    <w:rsid w:val="003326A5"/>
    <w:rsid w:val="0033283B"/>
    <w:rsid w:val="0033291D"/>
    <w:rsid w:val="00332AEA"/>
    <w:rsid w:val="00332E10"/>
    <w:rsid w:val="00332E85"/>
    <w:rsid w:val="00332F0A"/>
    <w:rsid w:val="00333027"/>
    <w:rsid w:val="003331B2"/>
    <w:rsid w:val="0033342F"/>
    <w:rsid w:val="0033346B"/>
    <w:rsid w:val="00333499"/>
    <w:rsid w:val="00333877"/>
    <w:rsid w:val="003338D7"/>
    <w:rsid w:val="00333A88"/>
    <w:rsid w:val="00334539"/>
    <w:rsid w:val="003345B6"/>
    <w:rsid w:val="0033468B"/>
    <w:rsid w:val="003347D9"/>
    <w:rsid w:val="003348AA"/>
    <w:rsid w:val="00334C4E"/>
    <w:rsid w:val="003352CA"/>
    <w:rsid w:val="00335799"/>
    <w:rsid w:val="00335956"/>
    <w:rsid w:val="00335AF7"/>
    <w:rsid w:val="00335C52"/>
    <w:rsid w:val="00335C5D"/>
    <w:rsid w:val="00335D1F"/>
    <w:rsid w:val="00335FDD"/>
    <w:rsid w:val="00336589"/>
    <w:rsid w:val="00336612"/>
    <w:rsid w:val="00336976"/>
    <w:rsid w:val="00336E4F"/>
    <w:rsid w:val="003374E4"/>
    <w:rsid w:val="003375C1"/>
    <w:rsid w:val="003376D8"/>
    <w:rsid w:val="0033777F"/>
    <w:rsid w:val="003377D8"/>
    <w:rsid w:val="00337995"/>
    <w:rsid w:val="003379BB"/>
    <w:rsid w:val="00337B19"/>
    <w:rsid w:val="00337B1C"/>
    <w:rsid w:val="00337BCD"/>
    <w:rsid w:val="0034011A"/>
    <w:rsid w:val="0034023A"/>
    <w:rsid w:val="0034023F"/>
    <w:rsid w:val="0034041C"/>
    <w:rsid w:val="0034076B"/>
    <w:rsid w:val="00340A69"/>
    <w:rsid w:val="00340D3E"/>
    <w:rsid w:val="00340F55"/>
    <w:rsid w:val="00340FEB"/>
    <w:rsid w:val="00341055"/>
    <w:rsid w:val="003412CD"/>
    <w:rsid w:val="00341E5A"/>
    <w:rsid w:val="00341F44"/>
    <w:rsid w:val="0034214B"/>
    <w:rsid w:val="00342299"/>
    <w:rsid w:val="003425E6"/>
    <w:rsid w:val="003427A5"/>
    <w:rsid w:val="00342847"/>
    <w:rsid w:val="0034290A"/>
    <w:rsid w:val="00342A69"/>
    <w:rsid w:val="00342B2B"/>
    <w:rsid w:val="00342BA4"/>
    <w:rsid w:val="00342C6B"/>
    <w:rsid w:val="00342E1A"/>
    <w:rsid w:val="00342EAF"/>
    <w:rsid w:val="00343165"/>
    <w:rsid w:val="003432B7"/>
    <w:rsid w:val="00343444"/>
    <w:rsid w:val="003435A7"/>
    <w:rsid w:val="003438F0"/>
    <w:rsid w:val="0034397C"/>
    <w:rsid w:val="00343BCA"/>
    <w:rsid w:val="00343C45"/>
    <w:rsid w:val="00343E16"/>
    <w:rsid w:val="00344147"/>
    <w:rsid w:val="003441E1"/>
    <w:rsid w:val="003442B7"/>
    <w:rsid w:val="00344647"/>
    <w:rsid w:val="00344E28"/>
    <w:rsid w:val="00344F0B"/>
    <w:rsid w:val="003451D2"/>
    <w:rsid w:val="00345835"/>
    <w:rsid w:val="0034588B"/>
    <w:rsid w:val="00345C17"/>
    <w:rsid w:val="00345D07"/>
    <w:rsid w:val="0034671C"/>
    <w:rsid w:val="00346815"/>
    <w:rsid w:val="00346A4B"/>
    <w:rsid w:val="00346AE4"/>
    <w:rsid w:val="00346B69"/>
    <w:rsid w:val="00346F1E"/>
    <w:rsid w:val="003471E2"/>
    <w:rsid w:val="00347388"/>
    <w:rsid w:val="0034759D"/>
    <w:rsid w:val="00347A21"/>
    <w:rsid w:val="00347A25"/>
    <w:rsid w:val="00347A6C"/>
    <w:rsid w:val="00347BDD"/>
    <w:rsid w:val="00347C1A"/>
    <w:rsid w:val="00347D26"/>
    <w:rsid w:val="00347F08"/>
    <w:rsid w:val="00347F65"/>
    <w:rsid w:val="0035033B"/>
    <w:rsid w:val="0035074D"/>
    <w:rsid w:val="00350BB2"/>
    <w:rsid w:val="00350BF8"/>
    <w:rsid w:val="00350E0A"/>
    <w:rsid w:val="00350EA3"/>
    <w:rsid w:val="0035114E"/>
    <w:rsid w:val="00351A13"/>
    <w:rsid w:val="00351B98"/>
    <w:rsid w:val="00351CE6"/>
    <w:rsid w:val="00351F0A"/>
    <w:rsid w:val="0035206E"/>
    <w:rsid w:val="00352111"/>
    <w:rsid w:val="00352151"/>
    <w:rsid w:val="003528A3"/>
    <w:rsid w:val="00352B9B"/>
    <w:rsid w:val="00352EAF"/>
    <w:rsid w:val="00353288"/>
    <w:rsid w:val="003538B3"/>
    <w:rsid w:val="003538CD"/>
    <w:rsid w:val="00353DA2"/>
    <w:rsid w:val="00353F5A"/>
    <w:rsid w:val="00353F7B"/>
    <w:rsid w:val="00354124"/>
    <w:rsid w:val="003543CF"/>
    <w:rsid w:val="0035440F"/>
    <w:rsid w:val="003545DD"/>
    <w:rsid w:val="00354A4B"/>
    <w:rsid w:val="003554D6"/>
    <w:rsid w:val="003558B0"/>
    <w:rsid w:val="00355985"/>
    <w:rsid w:val="00355C9B"/>
    <w:rsid w:val="00355EB0"/>
    <w:rsid w:val="00356110"/>
    <w:rsid w:val="003567E6"/>
    <w:rsid w:val="00356843"/>
    <w:rsid w:val="00356CBF"/>
    <w:rsid w:val="00356D60"/>
    <w:rsid w:val="00356D7C"/>
    <w:rsid w:val="003571E8"/>
    <w:rsid w:val="0035730D"/>
    <w:rsid w:val="00357354"/>
    <w:rsid w:val="00357918"/>
    <w:rsid w:val="00357940"/>
    <w:rsid w:val="00357A87"/>
    <w:rsid w:val="00357ACD"/>
    <w:rsid w:val="00357BA6"/>
    <w:rsid w:val="00357DAB"/>
    <w:rsid w:val="00357EF4"/>
    <w:rsid w:val="003600E6"/>
    <w:rsid w:val="003602EE"/>
    <w:rsid w:val="0036081A"/>
    <w:rsid w:val="00360A45"/>
    <w:rsid w:val="0036114E"/>
    <w:rsid w:val="00361248"/>
    <w:rsid w:val="003614D8"/>
    <w:rsid w:val="0036172C"/>
    <w:rsid w:val="003617FF"/>
    <w:rsid w:val="00361825"/>
    <w:rsid w:val="00361AF8"/>
    <w:rsid w:val="0036205F"/>
    <w:rsid w:val="003620C6"/>
    <w:rsid w:val="003628D1"/>
    <w:rsid w:val="00362B3A"/>
    <w:rsid w:val="00362CA3"/>
    <w:rsid w:val="00362E9E"/>
    <w:rsid w:val="00362EA6"/>
    <w:rsid w:val="003630DF"/>
    <w:rsid w:val="003631A0"/>
    <w:rsid w:val="00363200"/>
    <w:rsid w:val="0036347E"/>
    <w:rsid w:val="003635E2"/>
    <w:rsid w:val="003636B0"/>
    <w:rsid w:val="003637F0"/>
    <w:rsid w:val="0036383E"/>
    <w:rsid w:val="0036388C"/>
    <w:rsid w:val="003638EC"/>
    <w:rsid w:val="003638F1"/>
    <w:rsid w:val="00363942"/>
    <w:rsid w:val="00363946"/>
    <w:rsid w:val="003639D4"/>
    <w:rsid w:val="00364111"/>
    <w:rsid w:val="003643F7"/>
    <w:rsid w:val="00364895"/>
    <w:rsid w:val="00364AFF"/>
    <w:rsid w:val="00364C19"/>
    <w:rsid w:val="00365235"/>
    <w:rsid w:val="003652B8"/>
    <w:rsid w:val="00365671"/>
    <w:rsid w:val="00365848"/>
    <w:rsid w:val="00365993"/>
    <w:rsid w:val="0036599D"/>
    <w:rsid w:val="00365B96"/>
    <w:rsid w:val="00366251"/>
    <w:rsid w:val="003662A1"/>
    <w:rsid w:val="00366383"/>
    <w:rsid w:val="0036638C"/>
    <w:rsid w:val="003665D8"/>
    <w:rsid w:val="00366858"/>
    <w:rsid w:val="00366D94"/>
    <w:rsid w:val="00366E79"/>
    <w:rsid w:val="0036714A"/>
    <w:rsid w:val="00367592"/>
    <w:rsid w:val="00367642"/>
    <w:rsid w:val="003676DD"/>
    <w:rsid w:val="0036797A"/>
    <w:rsid w:val="00367EB2"/>
    <w:rsid w:val="00370490"/>
    <w:rsid w:val="003707C9"/>
    <w:rsid w:val="00370A1A"/>
    <w:rsid w:val="00370D55"/>
    <w:rsid w:val="0037127A"/>
    <w:rsid w:val="0037130E"/>
    <w:rsid w:val="0037140A"/>
    <w:rsid w:val="0037143E"/>
    <w:rsid w:val="003718C4"/>
    <w:rsid w:val="00371C12"/>
    <w:rsid w:val="00371EBD"/>
    <w:rsid w:val="0037247E"/>
    <w:rsid w:val="00372567"/>
    <w:rsid w:val="00372751"/>
    <w:rsid w:val="00372803"/>
    <w:rsid w:val="003728F3"/>
    <w:rsid w:val="003729A0"/>
    <w:rsid w:val="00372B20"/>
    <w:rsid w:val="00372D9A"/>
    <w:rsid w:val="00372DA7"/>
    <w:rsid w:val="00372E7C"/>
    <w:rsid w:val="00372F55"/>
    <w:rsid w:val="00372FAA"/>
    <w:rsid w:val="00372FB7"/>
    <w:rsid w:val="00373066"/>
    <w:rsid w:val="003731A2"/>
    <w:rsid w:val="0037330E"/>
    <w:rsid w:val="00373618"/>
    <w:rsid w:val="0037367F"/>
    <w:rsid w:val="00373D5C"/>
    <w:rsid w:val="00374710"/>
    <w:rsid w:val="00374956"/>
    <w:rsid w:val="003749F3"/>
    <w:rsid w:val="00374AF5"/>
    <w:rsid w:val="00374DEA"/>
    <w:rsid w:val="003750C6"/>
    <w:rsid w:val="00375984"/>
    <w:rsid w:val="00375A5E"/>
    <w:rsid w:val="00375C48"/>
    <w:rsid w:val="00375E2D"/>
    <w:rsid w:val="00376081"/>
    <w:rsid w:val="0037646E"/>
    <w:rsid w:val="00376E24"/>
    <w:rsid w:val="0037701B"/>
    <w:rsid w:val="0037718D"/>
    <w:rsid w:val="0037740B"/>
    <w:rsid w:val="003774E3"/>
    <w:rsid w:val="00377522"/>
    <w:rsid w:val="003775D6"/>
    <w:rsid w:val="00377876"/>
    <w:rsid w:val="0037794B"/>
    <w:rsid w:val="003800F3"/>
    <w:rsid w:val="003802E5"/>
    <w:rsid w:val="00380630"/>
    <w:rsid w:val="003806D6"/>
    <w:rsid w:val="0038072F"/>
    <w:rsid w:val="00380B45"/>
    <w:rsid w:val="00380C42"/>
    <w:rsid w:val="00380D95"/>
    <w:rsid w:val="00380E60"/>
    <w:rsid w:val="003811BB"/>
    <w:rsid w:val="00381266"/>
    <w:rsid w:val="003816AC"/>
    <w:rsid w:val="003817CA"/>
    <w:rsid w:val="00381A90"/>
    <w:rsid w:val="00381AA3"/>
    <w:rsid w:val="00381C38"/>
    <w:rsid w:val="00381CC5"/>
    <w:rsid w:val="00381D90"/>
    <w:rsid w:val="00381FC6"/>
    <w:rsid w:val="0038251E"/>
    <w:rsid w:val="0038259A"/>
    <w:rsid w:val="003827CC"/>
    <w:rsid w:val="00382A20"/>
    <w:rsid w:val="00382DD4"/>
    <w:rsid w:val="003830A6"/>
    <w:rsid w:val="003833F2"/>
    <w:rsid w:val="00383518"/>
    <w:rsid w:val="0038359B"/>
    <w:rsid w:val="003839FB"/>
    <w:rsid w:val="00383BBD"/>
    <w:rsid w:val="00383CD5"/>
    <w:rsid w:val="00384147"/>
    <w:rsid w:val="003847EB"/>
    <w:rsid w:val="0038492C"/>
    <w:rsid w:val="00384C5C"/>
    <w:rsid w:val="00384D3B"/>
    <w:rsid w:val="00385012"/>
    <w:rsid w:val="00385175"/>
    <w:rsid w:val="00385325"/>
    <w:rsid w:val="00385498"/>
    <w:rsid w:val="003855DA"/>
    <w:rsid w:val="00385E28"/>
    <w:rsid w:val="00385F89"/>
    <w:rsid w:val="003861E1"/>
    <w:rsid w:val="0038629C"/>
    <w:rsid w:val="003865A3"/>
    <w:rsid w:val="0038665B"/>
    <w:rsid w:val="00386CFC"/>
    <w:rsid w:val="00386D29"/>
    <w:rsid w:val="003871AC"/>
    <w:rsid w:val="0038726B"/>
    <w:rsid w:val="003872F6"/>
    <w:rsid w:val="003872F7"/>
    <w:rsid w:val="00387581"/>
    <w:rsid w:val="0038782C"/>
    <w:rsid w:val="00387837"/>
    <w:rsid w:val="00387A39"/>
    <w:rsid w:val="00387D7C"/>
    <w:rsid w:val="003900E9"/>
    <w:rsid w:val="0039012A"/>
    <w:rsid w:val="003902FE"/>
    <w:rsid w:val="003906D2"/>
    <w:rsid w:val="003907D5"/>
    <w:rsid w:val="00390E72"/>
    <w:rsid w:val="0039127E"/>
    <w:rsid w:val="00391390"/>
    <w:rsid w:val="00391425"/>
    <w:rsid w:val="0039157D"/>
    <w:rsid w:val="003920E5"/>
    <w:rsid w:val="00392255"/>
    <w:rsid w:val="003928DB"/>
    <w:rsid w:val="00392C93"/>
    <w:rsid w:val="00392CE0"/>
    <w:rsid w:val="00392F85"/>
    <w:rsid w:val="003931F3"/>
    <w:rsid w:val="0039342D"/>
    <w:rsid w:val="00393503"/>
    <w:rsid w:val="0039390C"/>
    <w:rsid w:val="00393C1E"/>
    <w:rsid w:val="00393EDF"/>
    <w:rsid w:val="00394233"/>
    <w:rsid w:val="00394467"/>
    <w:rsid w:val="0039486A"/>
    <w:rsid w:val="00394AE0"/>
    <w:rsid w:val="00394C8B"/>
    <w:rsid w:val="00394F87"/>
    <w:rsid w:val="00394F97"/>
    <w:rsid w:val="00394FB4"/>
    <w:rsid w:val="00395363"/>
    <w:rsid w:val="00395390"/>
    <w:rsid w:val="003959B3"/>
    <w:rsid w:val="00395FD1"/>
    <w:rsid w:val="003963E3"/>
    <w:rsid w:val="00396506"/>
    <w:rsid w:val="00396517"/>
    <w:rsid w:val="0039652D"/>
    <w:rsid w:val="00396772"/>
    <w:rsid w:val="00396D0A"/>
    <w:rsid w:val="00396DD9"/>
    <w:rsid w:val="00397195"/>
    <w:rsid w:val="003971E9"/>
    <w:rsid w:val="003973A1"/>
    <w:rsid w:val="00397CAB"/>
    <w:rsid w:val="00397F2E"/>
    <w:rsid w:val="003A0279"/>
    <w:rsid w:val="003A07B7"/>
    <w:rsid w:val="003A09F2"/>
    <w:rsid w:val="003A10B2"/>
    <w:rsid w:val="003A1271"/>
    <w:rsid w:val="003A12B4"/>
    <w:rsid w:val="003A1556"/>
    <w:rsid w:val="003A15CD"/>
    <w:rsid w:val="003A1729"/>
    <w:rsid w:val="003A197F"/>
    <w:rsid w:val="003A1A21"/>
    <w:rsid w:val="003A1CEA"/>
    <w:rsid w:val="003A1FCB"/>
    <w:rsid w:val="003A2136"/>
    <w:rsid w:val="003A25AA"/>
    <w:rsid w:val="003A2651"/>
    <w:rsid w:val="003A2961"/>
    <w:rsid w:val="003A2A42"/>
    <w:rsid w:val="003A2AE5"/>
    <w:rsid w:val="003A2EE8"/>
    <w:rsid w:val="003A2F3B"/>
    <w:rsid w:val="003A2F95"/>
    <w:rsid w:val="003A3569"/>
    <w:rsid w:val="003A3813"/>
    <w:rsid w:val="003A395A"/>
    <w:rsid w:val="003A3A34"/>
    <w:rsid w:val="003A3AA7"/>
    <w:rsid w:val="003A3CCA"/>
    <w:rsid w:val="003A42D8"/>
    <w:rsid w:val="003A4436"/>
    <w:rsid w:val="003A44AD"/>
    <w:rsid w:val="003A458D"/>
    <w:rsid w:val="003A47A0"/>
    <w:rsid w:val="003A4C67"/>
    <w:rsid w:val="003A4DE7"/>
    <w:rsid w:val="003A5080"/>
    <w:rsid w:val="003A513E"/>
    <w:rsid w:val="003A56AC"/>
    <w:rsid w:val="003A583F"/>
    <w:rsid w:val="003A5E18"/>
    <w:rsid w:val="003A5E22"/>
    <w:rsid w:val="003A6074"/>
    <w:rsid w:val="003A68C6"/>
    <w:rsid w:val="003A68EE"/>
    <w:rsid w:val="003A6A50"/>
    <w:rsid w:val="003A72D0"/>
    <w:rsid w:val="003A7416"/>
    <w:rsid w:val="003A7447"/>
    <w:rsid w:val="003A74D6"/>
    <w:rsid w:val="003A770A"/>
    <w:rsid w:val="003A77B6"/>
    <w:rsid w:val="003A7BC4"/>
    <w:rsid w:val="003A7BE4"/>
    <w:rsid w:val="003A7BE5"/>
    <w:rsid w:val="003A7C01"/>
    <w:rsid w:val="003B006E"/>
    <w:rsid w:val="003B01FA"/>
    <w:rsid w:val="003B0435"/>
    <w:rsid w:val="003B045F"/>
    <w:rsid w:val="003B0553"/>
    <w:rsid w:val="003B05EE"/>
    <w:rsid w:val="003B060A"/>
    <w:rsid w:val="003B0632"/>
    <w:rsid w:val="003B0840"/>
    <w:rsid w:val="003B0B94"/>
    <w:rsid w:val="003B0E75"/>
    <w:rsid w:val="003B0FD5"/>
    <w:rsid w:val="003B1013"/>
    <w:rsid w:val="003B10C1"/>
    <w:rsid w:val="003B11A9"/>
    <w:rsid w:val="003B12E6"/>
    <w:rsid w:val="003B1371"/>
    <w:rsid w:val="003B13B3"/>
    <w:rsid w:val="003B1874"/>
    <w:rsid w:val="003B1ACB"/>
    <w:rsid w:val="003B1C30"/>
    <w:rsid w:val="003B2336"/>
    <w:rsid w:val="003B29DC"/>
    <w:rsid w:val="003B2A48"/>
    <w:rsid w:val="003B2BCE"/>
    <w:rsid w:val="003B2C3A"/>
    <w:rsid w:val="003B2EF7"/>
    <w:rsid w:val="003B2F8A"/>
    <w:rsid w:val="003B34F6"/>
    <w:rsid w:val="003B36DD"/>
    <w:rsid w:val="003B3C9C"/>
    <w:rsid w:val="003B3CAF"/>
    <w:rsid w:val="003B481B"/>
    <w:rsid w:val="003B4820"/>
    <w:rsid w:val="003B4838"/>
    <w:rsid w:val="003B4B55"/>
    <w:rsid w:val="003B4C31"/>
    <w:rsid w:val="003B4F57"/>
    <w:rsid w:val="003B5414"/>
    <w:rsid w:val="003B56A2"/>
    <w:rsid w:val="003B56DE"/>
    <w:rsid w:val="003B59E2"/>
    <w:rsid w:val="003B5C83"/>
    <w:rsid w:val="003B5D58"/>
    <w:rsid w:val="003B5EB9"/>
    <w:rsid w:val="003B6159"/>
    <w:rsid w:val="003B61E8"/>
    <w:rsid w:val="003B6314"/>
    <w:rsid w:val="003B641B"/>
    <w:rsid w:val="003B645C"/>
    <w:rsid w:val="003B6759"/>
    <w:rsid w:val="003B6B44"/>
    <w:rsid w:val="003B74F8"/>
    <w:rsid w:val="003B763B"/>
    <w:rsid w:val="003B7856"/>
    <w:rsid w:val="003B7D31"/>
    <w:rsid w:val="003C0547"/>
    <w:rsid w:val="003C074F"/>
    <w:rsid w:val="003C0CC6"/>
    <w:rsid w:val="003C0DCB"/>
    <w:rsid w:val="003C0E09"/>
    <w:rsid w:val="003C141D"/>
    <w:rsid w:val="003C15A6"/>
    <w:rsid w:val="003C15F0"/>
    <w:rsid w:val="003C166F"/>
    <w:rsid w:val="003C1CAD"/>
    <w:rsid w:val="003C1D19"/>
    <w:rsid w:val="003C1F3F"/>
    <w:rsid w:val="003C2093"/>
    <w:rsid w:val="003C213D"/>
    <w:rsid w:val="003C22BB"/>
    <w:rsid w:val="003C23CC"/>
    <w:rsid w:val="003C25F8"/>
    <w:rsid w:val="003C2842"/>
    <w:rsid w:val="003C2DD2"/>
    <w:rsid w:val="003C2FB9"/>
    <w:rsid w:val="003C31B3"/>
    <w:rsid w:val="003C32AA"/>
    <w:rsid w:val="003C3335"/>
    <w:rsid w:val="003C3583"/>
    <w:rsid w:val="003C3A52"/>
    <w:rsid w:val="003C3D6E"/>
    <w:rsid w:val="003C4034"/>
    <w:rsid w:val="003C450F"/>
    <w:rsid w:val="003C4D04"/>
    <w:rsid w:val="003C52FB"/>
    <w:rsid w:val="003C5625"/>
    <w:rsid w:val="003C56CC"/>
    <w:rsid w:val="003C578A"/>
    <w:rsid w:val="003C59D8"/>
    <w:rsid w:val="003C5A24"/>
    <w:rsid w:val="003C5B67"/>
    <w:rsid w:val="003C5E05"/>
    <w:rsid w:val="003C63E7"/>
    <w:rsid w:val="003C648E"/>
    <w:rsid w:val="003C6ADD"/>
    <w:rsid w:val="003C75AA"/>
    <w:rsid w:val="003C7761"/>
    <w:rsid w:val="003C7F4F"/>
    <w:rsid w:val="003C7FEB"/>
    <w:rsid w:val="003D0BA8"/>
    <w:rsid w:val="003D0D12"/>
    <w:rsid w:val="003D0E25"/>
    <w:rsid w:val="003D0EE3"/>
    <w:rsid w:val="003D162F"/>
    <w:rsid w:val="003D16CA"/>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BC7"/>
    <w:rsid w:val="003D53E5"/>
    <w:rsid w:val="003D5701"/>
    <w:rsid w:val="003D5796"/>
    <w:rsid w:val="003D5801"/>
    <w:rsid w:val="003D59C4"/>
    <w:rsid w:val="003D5A24"/>
    <w:rsid w:val="003D5AD3"/>
    <w:rsid w:val="003D5C31"/>
    <w:rsid w:val="003D5C5B"/>
    <w:rsid w:val="003D5ED6"/>
    <w:rsid w:val="003D6157"/>
    <w:rsid w:val="003D6211"/>
    <w:rsid w:val="003D627A"/>
    <w:rsid w:val="003D64D7"/>
    <w:rsid w:val="003D6DA3"/>
    <w:rsid w:val="003D6DC0"/>
    <w:rsid w:val="003D7138"/>
    <w:rsid w:val="003D75FC"/>
    <w:rsid w:val="003D778E"/>
    <w:rsid w:val="003D78A2"/>
    <w:rsid w:val="003D7C5F"/>
    <w:rsid w:val="003D7CC8"/>
    <w:rsid w:val="003D7E0B"/>
    <w:rsid w:val="003E03F2"/>
    <w:rsid w:val="003E0559"/>
    <w:rsid w:val="003E066E"/>
    <w:rsid w:val="003E0750"/>
    <w:rsid w:val="003E1173"/>
    <w:rsid w:val="003E14FF"/>
    <w:rsid w:val="003E16BA"/>
    <w:rsid w:val="003E16FB"/>
    <w:rsid w:val="003E1759"/>
    <w:rsid w:val="003E1951"/>
    <w:rsid w:val="003E1D38"/>
    <w:rsid w:val="003E1E0A"/>
    <w:rsid w:val="003E1EC2"/>
    <w:rsid w:val="003E2031"/>
    <w:rsid w:val="003E2075"/>
    <w:rsid w:val="003E2412"/>
    <w:rsid w:val="003E24D6"/>
    <w:rsid w:val="003E2CD2"/>
    <w:rsid w:val="003E35F9"/>
    <w:rsid w:val="003E367B"/>
    <w:rsid w:val="003E3A0E"/>
    <w:rsid w:val="003E3B07"/>
    <w:rsid w:val="003E3E74"/>
    <w:rsid w:val="003E411B"/>
    <w:rsid w:val="003E4599"/>
    <w:rsid w:val="003E45A6"/>
    <w:rsid w:val="003E47AE"/>
    <w:rsid w:val="003E4A58"/>
    <w:rsid w:val="003E4B85"/>
    <w:rsid w:val="003E4BB8"/>
    <w:rsid w:val="003E4D72"/>
    <w:rsid w:val="003E53B7"/>
    <w:rsid w:val="003E5406"/>
    <w:rsid w:val="003E54D0"/>
    <w:rsid w:val="003E55A3"/>
    <w:rsid w:val="003E55E6"/>
    <w:rsid w:val="003E561B"/>
    <w:rsid w:val="003E5823"/>
    <w:rsid w:val="003E597C"/>
    <w:rsid w:val="003E5E90"/>
    <w:rsid w:val="003E625F"/>
    <w:rsid w:val="003E64C9"/>
    <w:rsid w:val="003E6592"/>
    <w:rsid w:val="003E6EF1"/>
    <w:rsid w:val="003E6EF6"/>
    <w:rsid w:val="003E71AF"/>
    <w:rsid w:val="003E72E6"/>
    <w:rsid w:val="003E7329"/>
    <w:rsid w:val="003E7920"/>
    <w:rsid w:val="003E7B7C"/>
    <w:rsid w:val="003E7B9C"/>
    <w:rsid w:val="003E7BD2"/>
    <w:rsid w:val="003E7BF5"/>
    <w:rsid w:val="003E7E32"/>
    <w:rsid w:val="003F0AE5"/>
    <w:rsid w:val="003F0C4F"/>
    <w:rsid w:val="003F0F9F"/>
    <w:rsid w:val="003F1114"/>
    <w:rsid w:val="003F1200"/>
    <w:rsid w:val="003F135A"/>
    <w:rsid w:val="003F182D"/>
    <w:rsid w:val="003F191B"/>
    <w:rsid w:val="003F1C67"/>
    <w:rsid w:val="003F1D66"/>
    <w:rsid w:val="003F1FFD"/>
    <w:rsid w:val="003F2444"/>
    <w:rsid w:val="003F259E"/>
    <w:rsid w:val="003F25EF"/>
    <w:rsid w:val="003F2924"/>
    <w:rsid w:val="003F2C48"/>
    <w:rsid w:val="003F2EE2"/>
    <w:rsid w:val="003F30B0"/>
    <w:rsid w:val="003F3127"/>
    <w:rsid w:val="003F314A"/>
    <w:rsid w:val="003F31EA"/>
    <w:rsid w:val="003F32B9"/>
    <w:rsid w:val="003F341F"/>
    <w:rsid w:val="003F3761"/>
    <w:rsid w:val="003F3764"/>
    <w:rsid w:val="003F37DA"/>
    <w:rsid w:val="003F3965"/>
    <w:rsid w:val="003F39F5"/>
    <w:rsid w:val="003F3B82"/>
    <w:rsid w:val="003F3E6D"/>
    <w:rsid w:val="003F3F3B"/>
    <w:rsid w:val="003F4600"/>
    <w:rsid w:val="003F489B"/>
    <w:rsid w:val="003F499C"/>
    <w:rsid w:val="003F4CBB"/>
    <w:rsid w:val="003F4DC0"/>
    <w:rsid w:val="003F520C"/>
    <w:rsid w:val="003F56A7"/>
    <w:rsid w:val="003F5740"/>
    <w:rsid w:val="003F5983"/>
    <w:rsid w:val="003F5C02"/>
    <w:rsid w:val="003F5F85"/>
    <w:rsid w:val="003F60A3"/>
    <w:rsid w:val="003F62D6"/>
    <w:rsid w:val="003F64A3"/>
    <w:rsid w:val="003F6C7D"/>
    <w:rsid w:val="003F6E11"/>
    <w:rsid w:val="003F73AA"/>
    <w:rsid w:val="003F76DC"/>
    <w:rsid w:val="003F787B"/>
    <w:rsid w:val="003F789C"/>
    <w:rsid w:val="003F78A2"/>
    <w:rsid w:val="003F7D75"/>
    <w:rsid w:val="004001D7"/>
    <w:rsid w:val="004003DD"/>
    <w:rsid w:val="00400448"/>
    <w:rsid w:val="00400668"/>
    <w:rsid w:val="00400825"/>
    <w:rsid w:val="00400C7D"/>
    <w:rsid w:val="0040127A"/>
    <w:rsid w:val="00401516"/>
    <w:rsid w:val="00401771"/>
    <w:rsid w:val="00401936"/>
    <w:rsid w:val="00401A4E"/>
    <w:rsid w:val="00401CDC"/>
    <w:rsid w:val="00401D52"/>
    <w:rsid w:val="00401E14"/>
    <w:rsid w:val="00402225"/>
    <w:rsid w:val="0040236B"/>
    <w:rsid w:val="00402887"/>
    <w:rsid w:val="0040299F"/>
    <w:rsid w:val="00402B4C"/>
    <w:rsid w:val="00402EF1"/>
    <w:rsid w:val="00402FEB"/>
    <w:rsid w:val="00403064"/>
    <w:rsid w:val="00403135"/>
    <w:rsid w:val="0040319C"/>
    <w:rsid w:val="004031BC"/>
    <w:rsid w:val="00403262"/>
    <w:rsid w:val="004036CE"/>
    <w:rsid w:val="004037C6"/>
    <w:rsid w:val="004038A2"/>
    <w:rsid w:val="0040391E"/>
    <w:rsid w:val="00403DE3"/>
    <w:rsid w:val="00403E56"/>
    <w:rsid w:val="00403F4D"/>
    <w:rsid w:val="004044DA"/>
    <w:rsid w:val="004048F3"/>
    <w:rsid w:val="00404A82"/>
    <w:rsid w:val="00404CB2"/>
    <w:rsid w:val="00404E97"/>
    <w:rsid w:val="004054E5"/>
    <w:rsid w:val="00405500"/>
    <w:rsid w:val="0040586E"/>
    <w:rsid w:val="004060FC"/>
    <w:rsid w:val="004061E4"/>
    <w:rsid w:val="0040668D"/>
    <w:rsid w:val="004067AB"/>
    <w:rsid w:val="0040689A"/>
    <w:rsid w:val="004069D0"/>
    <w:rsid w:val="00406C7C"/>
    <w:rsid w:val="0040776E"/>
    <w:rsid w:val="0040786A"/>
    <w:rsid w:val="00407AA3"/>
    <w:rsid w:val="00407DAA"/>
    <w:rsid w:val="00407F9A"/>
    <w:rsid w:val="004102C1"/>
    <w:rsid w:val="00410528"/>
    <w:rsid w:val="00410A72"/>
    <w:rsid w:val="00410D0F"/>
    <w:rsid w:val="00410D71"/>
    <w:rsid w:val="00411016"/>
    <w:rsid w:val="00411243"/>
    <w:rsid w:val="00411274"/>
    <w:rsid w:val="00411353"/>
    <w:rsid w:val="00411CFF"/>
    <w:rsid w:val="00411D9D"/>
    <w:rsid w:val="00411DBC"/>
    <w:rsid w:val="00411DC6"/>
    <w:rsid w:val="00411F47"/>
    <w:rsid w:val="004127E7"/>
    <w:rsid w:val="00412AB2"/>
    <w:rsid w:val="00412D1F"/>
    <w:rsid w:val="00412E4D"/>
    <w:rsid w:val="00413468"/>
    <w:rsid w:val="0041361A"/>
    <w:rsid w:val="0041379F"/>
    <w:rsid w:val="00413940"/>
    <w:rsid w:val="00413A31"/>
    <w:rsid w:val="00413C56"/>
    <w:rsid w:val="00413D2E"/>
    <w:rsid w:val="00413FA0"/>
    <w:rsid w:val="0041441D"/>
    <w:rsid w:val="00414468"/>
    <w:rsid w:val="004146BA"/>
    <w:rsid w:val="004147AE"/>
    <w:rsid w:val="00414A34"/>
    <w:rsid w:val="00414B24"/>
    <w:rsid w:val="00414D17"/>
    <w:rsid w:val="00414D2D"/>
    <w:rsid w:val="004150E2"/>
    <w:rsid w:val="004151E9"/>
    <w:rsid w:val="00415363"/>
    <w:rsid w:val="00415410"/>
    <w:rsid w:val="00415717"/>
    <w:rsid w:val="004157DD"/>
    <w:rsid w:val="0041595F"/>
    <w:rsid w:val="00415A0A"/>
    <w:rsid w:val="00415A58"/>
    <w:rsid w:val="00415A7B"/>
    <w:rsid w:val="00415ABD"/>
    <w:rsid w:val="00415AFE"/>
    <w:rsid w:val="00415E66"/>
    <w:rsid w:val="00415F5D"/>
    <w:rsid w:val="00416307"/>
    <w:rsid w:val="004163D5"/>
    <w:rsid w:val="0041651C"/>
    <w:rsid w:val="00416AE9"/>
    <w:rsid w:val="00416C83"/>
    <w:rsid w:val="00416CB7"/>
    <w:rsid w:val="00416D20"/>
    <w:rsid w:val="00416E6E"/>
    <w:rsid w:val="00417005"/>
    <w:rsid w:val="00417021"/>
    <w:rsid w:val="00417044"/>
    <w:rsid w:val="00417263"/>
    <w:rsid w:val="0041731D"/>
    <w:rsid w:val="004179C7"/>
    <w:rsid w:val="00417AE2"/>
    <w:rsid w:val="00417E8B"/>
    <w:rsid w:val="00420825"/>
    <w:rsid w:val="004208DC"/>
    <w:rsid w:val="00420A3E"/>
    <w:rsid w:val="00420AC0"/>
    <w:rsid w:val="00420B2A"/>
    <w:rsid w:val="00420DEC"/>
    <w:rsid w:val="00420EE9"/>
    <w:rsid w:val="0042140F"/>
    <w:rsid w:val="004214A4"/>
    <w:rsid w:val="004214C0"/>
    <w:rsid w:val="00421B0B"/>
    <w:rsid w:val="00421D09"/>
    <w:rsid w:val="00421F8D"/>
    <w:rsid w:val="00422036"/>
    <w:rsid w:val="0042205A"/>
    <w:rsid w:val="00422278"/>
    <w:rsid w:val="004223FF"/>
    <w:rsid w:val="00422793"/>
    <w:rsid w:val="00422B2D"/>
    <w:rsid w:val="00422D10"/>
    <w:rsid w:val="00422DF1"/>
    <w:rsid w:val="00422E54"/>
    <w:rsid w:val="00423000"/>
    <w:rsid w:val="004230F8"/>
    <w:rsid w:val="00423239"/>
    <w:rsid w:val="00423404"/>
    <w:rsid w:val="00423892"/>
    <w:rsid w:val="00423B12"/>
    <w:rsid w:val="00423BB6"/>
    <w:rsid w:val="00423D19"/>
    <w:rsid w:val="004242B7"/>
    <w:rsid w:val="004244F0"/>
    <w:rsid w:val="004247A9"/>
    <w:rsid w:val="004249EB"/>
    <w:rsid w:val="0042515C"/>
    <w:rsid w:val="00425367"/>
    <w:rsid w:val="0042537F"/>
    <w:rsid w:val="00425673"/>
    <w:rsid w:val="00425754"/>
    <w:rsid w:val="00425837"/>
    <w:rsid w:val="00425DD5"/>
    <w:rsid w:val="00426010"/>
    <w:rsid w:val="00426027"/>
    <w:rsid w:val="0042613E"/>
    <w:rsid w:val="00426278"/>
    <w:rsid w:val="0042644A"/>
    <w:rsid w:val="004265DE"/>
    <w:rsid w:val="00426942"/>
    <w:rsid w:val="00426A14"/>
    <w:rsid w:val="00426B65"/>
    <w:rsid w:val="00426BCE"/>
    <w:rsid w:val="00426DB5"/>
    <w:rsid w:val="00426E09"/>
    <w:rsid w:val="00426EF2"/>
    <w:rsid w:val="00426FFC"/>
    <w:rsid w:val="004278B1"/>
    <w:rsid w:val="0042791F"/>
    <w:rsid w:val="004300F4"/>
    <w:rsid w:val="00430158"/>
    <w:rsid w:val="00430789"/>
    <w:rsid w:val="004307FB"/>
    <w:rsid w:val="0043098C"/>
    <w:rsid w:val="00430BB5"/>
    <w:rsid w:val="00430C9B"/>
    <w:rsid w:val="00430CE4"/>
    <w:rsid w:val="00430F58"/>
    <w:rsid w:val="00430F91"/>
    <w:rsid w:val="004312DC"/>
    <w:rsid w:val="00431672"/>
    <w:rsid w:val="00431A0E"/>
    <w:rsid w:val="00431AD3"/>
    <w:rsid w:val="00432365"/>
    <w:rsid w:val="004326FE"/>
    <w:rsid w:val="00432C40"/>
    <w:rsid w:val="00433074"/>
    <w:rsid w:val="00433150"/>
    <w:rsid w:val="004337B8"/>
    <w:rsid w:val="004337C8"/>
    <w:rsid w:val="00433940"/>
    <w:rsid w:val="00433A67"/>
    <w:rsid w:val="00434366"/>
    <w:rsid w:val="0043495A"/>
    <w:rsid w:val="00434A01"/>
    <w:rsid w:val="00434A5F"/>
    <w:rsid w:val="00434B55"/>
    <w:rsid w:val="00434EEA"/>
    <w:rsid w:val="0043574A"/>
    <w:rsid w:val="00435B35"/>
    <w:rsid w:val="00435B89"/>
    <w:rsid w:val="00435F68"/>
    <w:rsid w:val="00436245"/>
    <w:rsid w:val="004362A6"/>
    <w:rsid w:val="00436656"/>
    <w:rsid w:val="00437714"/>
    <w:rsid w:val="00437783"/>
    <w:rsid w:val="0043790D"/>
    <w:rsid w:val="00437DAF"/>
    <w:rsid w:val="004401F9"/>
    <w:rsid w:val="0044068F"/>
    <w:rsid w:val="00440712"/>
    <w:rsid w:val="004407C4"/>
    <w:rsid w:val="0044092D"/>
    <w:rsid w:val="00440A38"/>
    <w:rsid w:val="00440D9F"/>
    <w:rsid w:val="004410F7"/>
    <w:rsid w:val="0044125E"/>
    <w:rsid w:val="00441329"/>
    <w:rsid w:val="0044142D"/>
    <w:rsid w:val="004415B4"/>
    <w:rsid w:val="00441701"/>
    <w:rsid w:val="004417CF"/>
    <w:rsid w:val="00441AF4"/>
    <w:rsid w:val="00441C7B"/>
    <w:rsid w:val="00442428"/>
    <w:rsid w:val="00442470"/>
    <w:rsid w:val="0044277E"/>
    <w:rsid w:val="004428A0"/>
    <w:rsid w:val="00442ABD"/>
    <w:rsid w:val="0044321E"/>
    <w:rsid w:val="00443827"/>
    <w:rsid w:val="004438EA"/>
    <w:rsid w:val="0044413F"/>
    <w:rsid w:val="00444291"/>
    <w:rsid w:val="004444E1"/>
    <w:rsid w:val="004447A3"/>
    <w:rsid w:val="00444874"/>
    <w:rsid w:val="004448DC"/>
    <w:rsid w:val="004448F8"/>
    <w:rsid w:val="00444D16"/>
    <w:rsid w:val="00444D96"/>
    <w:rsid w:val="0044505A"/>
    <w:rsid w:val="00445915"/>
    <w:rsid w:val="00445F77"/>
    <w:rsid w:val="00445FCB"/>
    <w:rsid w:val="0044606A"/>
    <w:rsid w:val="004466EC"/>
    <w:rsid w:val="0044679D"/>
    <w:rsid w:val="00446B8B"/>
    <w:rsid w:val="00446C6F"/>
    <w:rsid w:val="00446EEE"/>
    <w:rsid w:val="004470E4"/>
    <w:rsid w:val="004473BF"/>
    <w:rsid w:val="00447689"/>
    <w:rsid w:val="0044788C"/>
    <w:rsid w:val="00447CA6"/>
    <w:rsid w:val="0045005E"/>
    <w:rsid w:val="004503DB"/>
    <w:rsid w:val="00450469"/>
    <w:rsid w:val="00450477"/>
    <w:rsid w:val="00450650"/>
    <w:rsid w:val="004506ED"/>
    <w:rsid w:val="00450805"/>
    <w:rsid w:val="00450B0F"/>
    <w:rsid w:val="00450D9C"/>
    <w:rsid w:val="00450DC6"/>
    <w:rsid w:val="00450E1E"/>
    <w:rsid w:val="00450EF3"/>
    <w:rsid w:val="00451162"/>
    <w:rsid w:val="0045116E"/>
    <w:rsid w:val="004518FB"/>
    <w:rsid w:val="004519F2"/>
    <w:rsid w:val="00451AAA"/>
    <w:rsid w:val="00451E1E"/>
    <w:rsid w:val="00451E5F"/>
    <w:rsid w:val="00451F7A"/>
    <w:rsid w:val="00452339"/>
    <w:rsid w:val="0045275F"/>
    <w:rsid w:val="0045277D"/>
    <w:rsid w:val="00452796"/>
    <w:rsid w:val="004527D0"/>
    <w:rsid w:val="004528C5"/>
    <w:rsid w:val="00453E51"/>
    <w:rsid w:val="004540FB"/>
    <w:rsid w:val="004541F4"/>
    <w:rsid w:val="00454618"/>
    <w:rsid w:val="0045481F"/>
    <w:rsid w:val="0045487C"/>
    <w:rsid w:val="00454979"/>
    <w:rsid w:val="00454A27"/>
    <w:rsid w:val="004551A3"/>
    <w:rsid w:val="00455433"/>
    <w:rsid w:val="0045555E"/>
    <w:rsid w:val="004555CE"/>
    <w:rsid w:val="0045571F"/>
    <w:rsid w:val="00455915"/>
    <w:rsid w:val="00455920"/>
    <w:rsid w:val="0045594D"/>
    <w:rsid w:val="00455FD0"/>
    <w:rsid w:val="00455FD9"/>
    <w:rsid w:val="0045623B"/>
    <w:rsid w:val="004564A5"/>
    <w:rsid w:val="0045672A"/>
    <w:rsid w:val="004568D8"/>
    <w:rsid w:val="00456921"/>
    <w:rsid w:val="00456BCD"/>
    <w:rsid w:val="0045706E"/>
    <w:rsid w:val="00457072"/>
    <w:rsid w:val="004577F4"/>
    <w:rsid w:val="00457900"/>
    <w:rsid w:val="0045795E"/>
    <w:rsid w:val="00457964"/>
    <w:rsid w:val="00457987"/>
    <w:rsid w:val="00457D56"/>
    <w:rsid w:val="00457F64"/>
    <w:rsid w:val="00457F78"/>
    <w:rsid w:val="00457F83"/>
    <w:rsid w:val="00457FF9"/>
    <w:rsid w:val="00460002"/>
    <w:rsid w:val="004600C0"/>
    <w:rsid w:val="0046014A"/>
    <w:rsid w:val="00460435"/>
    <w:rsid w:val="004605C9"/>
    <w:rsid w:val="00460799"/>
    <w:rsid w:val="0046089D"/>
    <w:rsid w:val="00460C0C"/>
    <w:rsid w:val="00460EED"/>
    <w:rsid w:val="004613A2"/>
    <w:rsid w:val="00461781"/>
    <w:rsid w:val="0046185B"/>
    <w:rsid w:val="004618A8"/>
    <w:rsid w:val="00461A8F"/>
    <w:rsid w:val="00461A95"/>
    <w:rsid w:val="00461B8A"/>
    <w:rsid w:val="00461D6A"/>
    <w:rsid w:val="00461E92"/>
    <w:rsid w:val="004620B8"/>
    <w:rsid w:val="00462ABF"/>
    <w:rsid w:val="00462B19"/>
    <w:rsid w:val="00462E5D"/>
    <w:rsid w:val="00462FC0"/>
    <w:rsid w:val="00463504"/>
    <w:rsid w:val="0046360C"/>
    <w:rsid w:val="00463708"/>
    <w:rsid w:val="004639ED"/>
    <w:rsid w:val="00463C0A"/>
    <w:rsid w:val="00463F1B"/>
    <w:rsid w:val="0046417C"/>
    <w:rsid w:val="00464552"/>
    <w:rsid w:val="00464634"/>
    <w:rsid w:val="004646C1"/>
    <w:rsid w:val="00464733"/>
    <w:rsid w:val="00464A9D"/>
    <w:rsid w:val="0046513C"/>
    <w:rsid w:val="00465375"/>
    <w:rsid w:val="0046544B"/>
    <w:rsid w:val="00465454"/>
    <w:rsid w:val="0046550B"/>
    <w:rsid w:val="00465602"/>
    <w:rsid w:val="0046577D"/>
    <w:rsid w:val="00465817"/>
    <w:rsid w:val="00465C84"/>
    <w:rsid w:val="00465DEF"/>
    <w:rsid w:val="00465E54"/>
    <w:rsid w:val="00465EBB"/>
    <w:rsid w:val="00465FC6"/>
    <w:rsid w:val="0046664D"/>
    <w:rsid w:val="0046667F"/>
    <w:rsid w:val="00466D90"/>
    <w:rsid w:val="004671E6"/>
    <w:rsid w:val="00467200"/>
    <w:rsid w:val="0046761A"/>
    <w:rsid w:val="0046771B"/>
    <w:rsid w:val="00467B41"/>
    <w:rsid w:val="00467EC5"/>
    <w:rsid w:val="004700ED"/>
    <w:rsid w:val="00470202"/>
    <w:rsid w:val="00470391"/>
    <w:rsid w:val="0047061F"/>
    <w:rsid w:val="00470775"/>
    <w:rsid w:val="00470798"/>
    <w:rsid w:val="00470B30"/>
    <w:rsid w:val="00470B34"/>
    <w:rsid w:val="00470BA2"/>
    <w:rsid w:val="004710A2"/>
    <w:rsid w:val="004710EE"/>
    <w:rsid w:val="00471341"/>
    <w:rsid w:val="004717AF"/>
    <w:rsid w:val="00471854"/>
    <w:rsid w:val="0047187F"/>
    <w:rsid w:val="00471BCA"/>
    <w:rsid w:val="00471C81"/>
    <w:rsid w:val="00471DEC"/>
    <w:rsid w:val="00471F01"/>
    <w:rsid w:val="00471FE0"/>
    <w:rsid w:val="00472128"/>
    <w:rsid w:val="0047241F"/>
    <w:rsid w:val="00472527"/>
    <w:rsid w:val="00472682"/>
    <w:rsid w:val="00472812"/>
    <w:rsid w:val="00472B22"/>
    <w:rsid w:val="00472B7C"/>
    <w:rsid w:val="00472B96"/>
    <w:rsid w:val="00472BB1"/>
    <w:rsid w:val="00472D7F"/>
    <w:rsid w:val="004731EE"/>
    <w:rsid w:val="0047336C"/>
    <w:rsid w:val="0047393A"/>
    <w:rsid w:val="004739DE"/>
    <w:rsid w:val="00473B58"/>
    <w:rsid w:val="00473DD2"/>
    <w:rsid w:val="00473DE9"/>
    <w:rsid w:val="00473EDF"/>
    <w:rsid w:val="00473F77"/>
    <w:rsid w:val="0047433B"/>
    <w:rsid w:val="004743A7"/>
    <w:rsid w:val="00474820"/>
    <w:rsid w:val="004749EE"/>
    <w:rsid w:val="00474D42"/>
    <w:rsid w:val="00474E79"/>
    <w:rsid w:val="0047533D"/>
    <w:rsid w:val="00475529"/>
    <w:rsid w:val="00475608"/>
    <w:rsid w:val="00476150"/>
    <w:rsid w:val="00476229"/>
    <w:rsid w:val="00476325"/>
    <w:rsid w:val="004763B5"/>
    <w:rsid w:val="00476508"/>
    <w:rsid w:val="00476515"/>
    <w:rsid w:val="0047676B"/>
    <w:rsid w:val="004769D3"/>
    <w:rsid w:val="00476A41"/>
    <w:rsid w:val="0047745D"/>
    <w:rsid w:val="00477552"/>
    <w:rsid w:val="00477652"/>
    <w:rsid w:val="00477768"/>
    <w:rsid w:val="004778E4"/>
    <w:rsid w:val="00477A43"/>
    <w:rsid w:val="00477BB2"/>
    <w:rsid w:val="00480111"/>
    <w:rsid w:val="00480142"/>
    <w:rsid w:val="004801D4"/>
    <w:rsid w:val="004804EF"/>
    <w:rsid w:val="0048059C"/>
    <w:rsid w:val="004805FD"/>
    <w:rsid w:val="00480768"/>
    <w:rsid w:val="00480C10"/>
    <w:rsid w:val="00480C93"/>
    <w:rsid w:val="00480CDB"/>
    <w:rsid w:val="00480F0F"/>
    <w:rsid w:val="00480F8D"/>
    <w:rsid w:val="00481267"/>
    <w:rsid w:val="00481741"/>
    <w:rsid w:val="00481BA4"/>
    <w:rsid w:val="00481DFC"/>
    <w:rsid w:val="00481E04"/>
    <w:rsid w:val="0048220E"/>
    <w:rsid w:val="0048228C"/>
    <w:rsid w:val="004822C8"/>
    <w:rsid w:val="004824D0"/>
    <w:rsid w:val="0048265E"/>
    <w:rsid w:val="00482A0B"/>
    <w:rsid w:val="00482F9F"/>
    <w:rsid w:val="004831C9"/>
    <w:rsid w:val="0048328C"/>
    <w:rsid w:val="0048330F"/>
    <w:rsid w:val="004833D5"/>
    <w:rsid w:val="00483982"/>
    <w:rsid w:val="00483D85"/>
    <w:rsid w:val="00483EA9"/>
    <w:rsid w:val="004841E3"/>
    <w:rsid w:val="00484479"/>
    <w:rsid w:val="00484506"/>
    <w:rsid w:val="004846FA"/>
    <w:rsid w:val="0048482E"/>
    <w:rsid w:val="004849D5"/>
    <w:rsid w:val="00484B66"/>
    <w:rsid w:val="00484FE1"/>
    <w:rsid w:val="0048512D"/>
    <w:rsid w:val="00485411"/>
    <w:rsid w:val="0048553E"/>
    <w:rsid w:val="00485E5E"/>
    <w:rsid w:val="00486196"/>
    <w:rsid w:val="004864D2"/>
    <w:rsid w:val="0048663B"/>
    <w:rsid w:val="00486A6C"/>
    <w:rsid w:val="00486B1E"/>
    <w:rsid w:val="00486DAA"/>
    <w:rsid w:val="004879C0"/>
    <w:rsid w:val="00487F51"/>
    <w:rsid w:val="004901E8"/>
    <w:rsid w:val="004902C3"/>
    <w:rsid w:val="00490580"/>
    <w:rsid w:val="0049058B"/>
    <w:rsid w:val="0049065F"/>
    <w:rsid w:val="004908BE"/>
    <w:rsid w:val="00490931"/>
    <w:rsid w:val="00490A0F"/>
    <w:rsid w:val="00490B92"/>
    <w:rsid w:val="00490E1C"/>
    <w:rsid w:val="00490EA4"/>
    <w:rsid w:val="00490F69"/>
    <w:rsid w:val="004913FB"/>
    <w:rsid w:val="004914B9"/>
    <w:rsid w:val="00491684"/>
    <w:rsid w:val="0049194C"/>
    <w:rsid w:val="00491992"/>
    <w:rsid w:val="00491A37"/>
    <w:rsid w:val="00491A49"/>
    <w:rsid w:val="00491D35"/>
    <w:rsid w:val="00491FF9"/>
    <w:rsid w:val="0049201A"/>
    <w:rsid w:val="00492195"/>
    <w:rsid w:val="00492458"/>
    <w:rsid w:val="00492678"/>
    <w:rsid w:val="004926E4"/>
    <w:rsid w:val="00492C51"/>
    <w:rsid w:val="00492F89"/>
    <w:rsid w:val="00492FE4"/>
    <w:rsid w:val="0049317C"/>
    <w:rsid w:val="00493231"/>
    <w:rsid w:val="0049389D"/>
    <w:rsid w:val="00493D38"/>
    <w:rsid w:val="00493D6D"/>
    <w:rsid w:val="00494188"/>
    <w:rsid w:val="00494702"/>
    <w:rsid w:val="00494974"/>
    <w:rsid w:val="00495374"/>
    <w:rsid w:val="004954F2"/>
    <w:rsid w:val="004955AC"/>
    <w:rsid w:val="004955B5"/>
    <w:rsid w:val="00495A75"/>
    <w:rsid w:val="00495BC3"/>
    <w:rsid w:val="00495DDB"/>
    <w:rsid w:val="004960CD"/>
    <w:rsid w:val="004961D2"/>
    <w:rsid w:val="00496370"/>
    <w:rsid w:val="00496880"/>
    <w:rsid w:val="00496CF1"/>
    <w:rsid w:val="00496D85"/>
    <w:rsid w:val="00496ECF"/>
    <w:rsid w:val="00496EDB"/>
    <w:rsid w:val="00497000"/>
    <w:rsid w:val="00497036"/>
    <w:rsid w:val="004970F0"/>
    <w:rsid w:val="0049727A"/>
    <w:rsid w:val="00497301"/>
    <w:rsid w:val="00497702"/>
    <w:rsid w:val="0049771F"/>
    <w:rsid w:val="00497915"/>
    <w:rsid w:val="00497C22"/>
    <w:rsid w:val="00497FE6"/>
    <w:rsid w:val="004A03C5"/>
    <w:rsid w:val="004A05B5"/>
    <w:rsid w:val="004A0C13"/>
    <w:rsid w:val="004A0D1D"/>
    <w:rsid w:val="004A0F6E"/>
    <w:rsid w:val="004A133A"/>
    <w:rsid w:val="004A14AD"/>
    <w:rsid w:val="004A161F"/>
    <w:rsid w:val="004A22D5"/>
    <w:rsid w:val="004A24AA"/>
    <w:rsid w:val="004A2716"/>
    <w:rsid w:val="004A2863"/>
    <w:rsid w:val="004A2A82"/>
    <w:rsid w:val="004A2C5C"/>
    <w:rsid w:val="004A2D03"/>
    <w:rsid w:val="004A2E78"/>
    <w:rsid w:val="004A32F1"/>
    <w:rsid w:val="004A3481"/>
    <w:rsid w:val="004A3C79"/>
    <w:rsid w:val="004A41E7"/>
    <w:rsid w:val="004A4387"/>
    <w:rsid w:val="004A463B"/>
    <w:rsid w:val="004A4739"/>
    <w:rsid w:val="004A4986"/>
    <w:rsid w:val="004A5051"/>
    <w:rsid w:val="004A50AD"/>
    <w:rsid w:val="004A5222"/>
    <w:rsid w:val="004A528C"/>
    <w:rsid w:val="004A534B"/>
    <w:rsid w:val="004A5956"/>
    <w:rsid w:val="004A5D73"/>
    <w:rsid w:val="004A5F03"/>
    <w:rsid w:val="004A6131"/>
    <w:rsid w:val="004A61BF"/>
    <w:rsid w:val="004A626C"/>
    <w:rsid w:val="004A63E8"/>
    <w:rsid w:val="004A6428"/>
    <w:rsid w:val="004A6454"/>
    <w:rsid w:val="004A65D1"/>
    <w:rsid w:val="004A6786"/>
    <w:rsid w:val="004A67BA"/>
    <w:rsid w:val="004A6B8B"/>
    <w:rsid w:val="004A6F75"/>
    <w:rsid w:val="004A713B"/>
    <w:rsid w:val="004A73AA"/>
    <w:rsid w:val="004A7644"/>
    <w:rsid w:val="004A76A6"/>
    <w:rsid w:val="004A7951"/>
    <w:rsid w:val="004A7D8A"/>
    <w:rsid w:val="004B045B"/>
    <w:rsid w:val="004B081C"/>
    <w:rsid w:val="004B0A49"/>
    <w:rsid w:val="004B0B1B"/>
    <w:rsid w:val="004B0CBE"/>
    <w:rsid w:val="004B1475"/>
    <w:rsid w:val="004B1695"/>
    <w:rsid w:val="004B19FD"/>
    <w:rsid w:val="004B1A6F"/>
    <w:rsid w:val="004B20BA"/>
    <w:rsid w:val="004B20E0"/>
    <w:rsid w:val="004B22FF"/>
    <w:rsid w:val="004B26A5"/>
    <w:rsid w:val="004B2719"/>
    <w:rsid w:val="004B283C"/>
    <w:rsid w:val="004B2A81"/>
    <w:rsid w:val="004B2AD5"/>
    <w:rsid w:val="004B2AED"/>
    <w:rsid w:val="004B2D12"/>
    <w:rsid w:val="004B32F2"/>
    <w:rsid w:val="004B3769"/>
    <w:rsid w:val="004B37FC"/>
    <w:rsid w:val="004B39CE"/>
    <w:rsid w:val="004B3A1C"/>
    <w:rsid w:val="004B3AFC"/>
    <w:rsid w:val="004B3C9A"/>
    <w:rsid w:val="004B3EB1"/>
    <w:rsid w:val="004B4048"/>
    <w:rsid w:val="004B43B0"/>
    <w:rsid w:val="004B44EC"/>
    <w:rsid w:val="004B455E"/>
    <w:rsid w:val="004B5289"/>
    <w:rsid w:val="004B5293"/>
    <w:rsid w:val="004B53D2"/>
    <w:rsid w:val="004B548B"/>
    <w:rsid w:val="004B555B"/>
    <w:rsid w:val="004B5650"/>
    <w:rsid w:val="004B59F6"/>
    <w:rsid w:val="004B675B"/>
    <w:rsid w:val="004B6A53"/>
    <w:rsid w:val="004B70B0"/>
    <w:rsid w:val="004B73BF"/>
    <w:rsid w:val="004B7635"/>
    <w:rsid w:val="004B783C"/>
    <w:rsid w:val="004B788E"/>
    <w:rsid w:val="004C05C2"/>
    <w:rsid w:val="004C07D2"/>
    <w:rsid w:val="004C0955"/>
    <w:rsid w:val="004C0E26"/>
    <w:rsid w:val="004C10B1"/>
    <w:rsid w:val="004C10E6"/>
    <w:rsid w:val="004C1155"/>
    <w:rsid w:val="004C12E3"/>
    <w:rsid w:val="004C163C"/>
    <w:rsid w:val="004C1AC3"/>
    <w:rsid w:val="004C1C28"/>
    <w:rsid w:val="004C1EC0"/>
    <w:rsid w:val="004C21BA"/>
    <w:rsid w:val="004C25EC"/>
    <w:rsid w:val="004C27DE"/>
    <w:rsid w:val="004C2B84"/>
    <w:rsid w:val="004C2B94"/>
    <w:rsid w:val="004C2C2A"/>
    <w:rsid w:val="004C2D68"/>
    <w:rsid w:val="004C2FE9"/>
    <w:rsid w:val="004C30ED"/>
    <w:rsid w:val="004C3208"/>
    <w:rsid w:val="004C3258"/>
    <w:rsid w:val="004C32E2"/>
    <w:rsid w:val="004C3693"/>
    <w:rsid w:val="004C3760"/>
    <w:rsid w:val="004C39DB"/>
    <w:rsid w:val="004C3B86"/>
    <w:rsid w:val="004C3E6D"/>
    <w:rsid w:val="004C3EEE"/>
    <w:rsid w:val="004C4424"/>
    <w:rsid w:val="004C454F"/>
    <w:rsid w:val="004C461F"/>
    <w:rsid w:val="004C4736"/>
    <w:rsid w:val="004C49BD"/>
    <w:rsid w:val="004C51B8"/>
    <w:rsid w:val="004C520F"/>
    <w:rsid w:val="004C523F"/>
    <w:rsid w:val="004C5377"/>
    <w:rsid w:val="004C568F"/>
    <w:rsid w:val="004C5A0F"/>
    <w:rsid w:val="004C5D12"/>
    <w:rsid w:val="004C637C"/>
    <w:rsid w:val="004C64D1"/>
    <w:rsid w:val="004C6D37"/>
    <w:rsid w:val="004C6DC5"/>
    <w:rsid w:val="004C7589"/>
    <w:rsid w:val="004C7686"/>
    <w:rsid w:val="004C79C9"/>
    <w:rsid w:val="004C7C97"/>
    <w:rsid w:val="004C7F5D"/>
    <w:rsid w:val="004D00D8"/>
    <w:rsid w:val="004D0244"/>
    <w:rsid w:val="004D04A0"/>
    <w:rsid w:val="004D0BD5"/>
    <w:rsid w:val="004D0D1A"/>
    <w:rsid w:val="004D0D7C"/>
    <w:rsid w:val="004D0DD8"/>
    <w:rsid w:val="004D0F09"/>
    <w:rsid w:val="004D0F73"/>
    <w:rsid w:val="004D0F89"/>
    <w:rsid w:val="004D0FCD"/>
    <w:rsid w:val="004D14B4"/>
    <w:rsid w:val="004D14F6"/>
    <w:rsid w:val="004D15AF"/>
    <w:rsid w:val="004D1874"/>
    <w:rsid w:val="004D1935"/>
    <w:rsid w:val="004D27A7"/>
    <w:rsid w:val="004D2859"/>
    <w:rsid w:val="004D2AA0"/>
    <w:rsid w:val="004D3005"/>
    <w:rsid w:val="004D3197"/>
    <w:rsid w:val="004D31DB"/>
    <w:rsid w:val="004D32EC"/>
    <w:rsid w:val="004D3366"/>
    <w:rsid w:val="004D33CE"/>
    <w:rsid w:val="004D33CF"/>
    <w:rsid w:val="004D386B"/>
    <w:rsid w:val="004D391F"/>
    <w:rsid w:val="004D3CA3"/>
    <w:rsid w:val="004D3EE9"/>
    <w:rsid w:val="004D3F7F"/>
    <w:rsid w:val="004D3FEB"/>
    <w:rsid w:val="004D41F1"/>
    <w:rsid w:val="004D444D"/>
    <w:rsid w:val="004D4513"/>
    <w:rsid w:val="004D4C61"/>
    <w:rsid w:val="004D4C6B"/>
    <w:rsid w:val="004D5396"/>
    <w:rsid w:val="004D5699"/>
    <w:rsid w:val="004D604E"/>
    <w:rsid w:val="004D61A5"/>
    <w:rsid w:val="004D624A"/>
    <w:rsid w:val="004D6333"/>
    <w:rsid w:val="004D69A5"/>
    <w:rsid w:val="004D6B9E"/>
    <w:rsid w:val="004D6DB8"/>
    <w:rsid w:val="004D6E08"/>
    <w:rsid w:val="004D6E7D"/>
    <w:rsid w:val="004D6F85"/>
    <w:rsid w:val="004D7100"/>
    <w:rsid w:val="004D712C"/>
    <w:rsid w:val="004D73DC"/>
    <w:rsid w:val="004D75E8"/>
    <w:rsid w:val="004D785A"/>
    <w:rsid w:val="004D7A00"/>
    <w:rsid w:val="004E000D"/>
    <w:rsid w:val="004E02EA"/>
    <w:rsid w:val="004E0629"/>
    <w:rsid w:val="004E072D"/>
    <w:rsid w:val="004E0A39"/>
    <w:rsid w:val="004E0B34"/>
    <w:rsid w:val="004E0D84"/>
    <w:rsid w:val="004E0DD0"/>
    <w:rsid w:val="004E0E05"/>
    <w:rsid w:val="004E10A6"/>
    <w:rsid w:val="004E15BB"/>
    <w:rsid w:val="004E15D4"/>
    <w:rsid w:val="004E20E0"/>
    <w:rsid w:val="004E21F8"/>
    <w:rsid w:val="004E2241"/>
    <w:rsid w:val="004E23C3"/>
    <w:rsid w:val="004E24B7"/>
    <w:rsid w:val="004E27A7"/>
    <w:rsid w:val="004E29EC"/>
    <w:rsid w:val="004E29EE"/>
    <w:rsid w:val="004E2A88"/>
    <w:rsid w:val="004E2C52"/>
    <w:rsid w:val="004E2DED"/>
    <w:rsid w:val="004E30F4"/>
    <w:rsid w:val="004E32EA"/>
    <w:rsid w:val="004E3369"/>
    <w:rsid w:val="004E3376"/>
    <w:rsid w:val="004E3541"/>
    <w:rsid w:val="004E36D7"/>
    <w:rsid w:val="004E3D7F"/>
    <w:rsid w:val="004E4018"/>
    <w:rsid w:val="004E4420"/>
    <w:rsid w:val="004E46ED"/>
    <w:rsid w:val="004E497F"/>
    <w:rsid w:val="004E4A43"/>
    <w:rsid w:val="004E4C97"/>
    <w:rsid w:val="004E4F01"/>
    <w:rsid w:val="004E510D"/>
    <w:rsid w:val="004E52F0"/>
    <w:rsid w:val="004E53E0"/>
    <w:rsid w:val="004E553E"/>
    <w:rsid w:val="004E5755"/>
    <w:rsid w:val="004E5845"/>
    <w:rsid w:val="004E5D62"/>
    <w:rsid w:val="004E5E85"/>
    <w:rsid w:val="004E5FD2"/>
    <w:rsid w:val="004E6D06"/>
    <w:rsid w:val="004E7119"/>
    <w:rsid w:val="004E712C"/>
    <w:rsid w:val="004E774A"/>
    <w:rsid w:val="004E795C"/>
    <w:rsid w:val="004E7DDD"/>
    <w:rsid w:val="004E7E9F"/>
    <w:rsid w:val="004E7F19"/>
    <w:rsid w:val="004E7F94"/>
    <w:rsid w:val="004F00F0"/>
    <w:rsid w:val="004F01E8"/>
    <w:rsid w:val="004F0220"/>
    <w:rsid w:val="004F08B9"/>
    <w:rsid w:val="004F0B9C"/>
    <w:rsid w:val="004F0DC5"/>
    <w:rsid w:val="004F0DCC"/>
    <w:rsid w:val="004F1250"/>
    <w:rsid w:val="004F1B6B"/>
    <w:rsid w:val="004F1C0B"/>
    <w:rsid w:val="004F1F93"/>
    <w:rsid w:val="004F1FC6"/>
    <w:rsid w:val="004F2097"/>
    <w:rsid w:val="004F21B6"/>
    <w:rsid w:val="004F2387"/>
    <w:rsid w:val="004F26AC"/>
    <w:rsid w:val="004F2813"/>
    <w:rsid w:val="004F299E"/>
    <w:rsid w:val="004F2B65"/>
    <w:rsid w:val="004F348D"/>
    <w:rsid w:val="004F3706"/>
    <w:rsid w:val="004F38BD"/>
    <w:rsid w:val="004F3938"/>
    <w:rsid w:val="004F39B8"/>
    <w:rsid w:val="004F3A15"/>
    <w:rsid w:val="004F3B4F"/>
    <w:rsid w:val="004F3B99"/>
    <w:rsid w:val="004F3D2F"/>
    <w:rsid w:val="004F4321"/>
    <w:rsid w:val="004F439A"/>
    <w:rsid w:val="004F451C"/>
    <w:rsid w:val="004F469E"/>
    <w:rsid w:val="004F4941"/>
    <w:rsid w:val="004F4B05"/>
    <w:rsid w:val="004F4DC9"/>
    <w:rsid w:val="004F4E81"/>
    <w:rsid w:val="004F4FB7"/>
    <w:rsid w:val="004F5157"/>
    <w:rsid w:val="004F51F4"/>
    <w:rsid w:val="004F5212"/>
    <w:rsid w:val="004F5971"/>
    <w:rsid w:val="004F5D92"/>
    <w:rsid w:val="004F5E67"/>
    <w:rsid w:val="004F62F6"/>
    <w:rsid w:val="004F6508"/>
    <w:rsid w:val="004F6540"/>
    <w:rsid w:val="004F65EE"/>
    <w:rsid w:val="004F6C3D"/>
    <w:rsid w:val="004F6CC7"/>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501"/>
    <w:rsid w:val="0050266D"/>
    <w:rsid w:val="005026EC"/>
    <w:rsid w:val="00502798"/>
    <w:rsid w:val="005029FE"/>
    <w:rsid w:val="00502B9A"/>
    <w:rsid w:val="00502DDC"/>
    <w:rsid w:val="00502E3F"/>
    <w:rsid w:val="00502E76"/>
    <w:rsid w:val="00502EE8"/>
    <w:rsid w:val="005030B9"/>
    <w:rsid w:val="00503426"/>
    <w:rsid w:val="005035B7"/>
    <w:rsid w:val="00503651"/>
    <w:rsid w:val="00503976"/>
    <w:rsid w:val="00503A16"/>
    <w:rsid w:val="00503AFD"/>
    <w:rsid w:val="00503D6A"/>
    <w:rsid w:val="00503E3C"/>
    <w:rsid w:val="0050478E"/>
    <w:rsid w:val="00504B8A"/>
    <w:rsid w:val="00504E21"/>
    <w:rsid w:val="005055FB"/>
    <w:rsid w:val="00505BC9"/>
    <w:rsid w:val="005060F4"/>
    <w:rsid w:val="00506404"/>
    <w:rsid w:val="005066DA"/>
    <w:rsid w:val="00506E5D"/>
    <w:rsid w:val="0050719E"/>
    <w:rsid w:val="00507327"/>
    <w:rsid w:val="005076A1"/>
    <w:rsid w:val="00507769"/>
    <w:rsid w:val="00507860"/>
    <w:rsid w:val="00507900"/>
    <w:rsid w:val="00507AAB"/>
    <w:rsid w:val="005100B5"/>
    <w:rsid w:val="005101BB"/>
    <w:rsid w:val="005104B6"/>
    <w:rsid w:val="00510B8E"/>
    <w:rsid w:val="00510D1B"/>
    <w:rsid w:val="00510D6D"/>
    <w:rsid w:val="00510D9C"/>
    <w:rsid w:val="00511101"/>
    <w:rsid w:val="005112B1"/>
    <w:rsid w:val="0051134A"/>
    <w:rsid w:val="00511906"/>
    <w:rsid w:val="00511A98"/>
    <w:rsid w:val="00512001"/>
    <w:rsid w:val="00512112"/>
    <w:rsid w:val="005121E4"/>
    <w:rsid w:val="005122B6"/>
    <w:rsid w:val="005124BE"/>
    <w:rsid w:val="00512D86"/>
    <w:rsid w:val="00512EF5"/>
    <w:rsid w:val="00513134"/>
    <w:rsid w:val="005133E1"/>
    <w:rsid w:val="005135FD"/>
    <w:rsid w:val="00513B81"/>
    <w:rsid w:val="00513B84"/>
    <w:rsid w:val="00514153"/>
    <w:rsid w:val="005142ED"/>
    <w:rsid w:val="005147FB"/>
    <w:rsid w:val="00514AFE"/>
    <w:rsid w:val="00514C4D"/>
    <w:rsid w:val="00514C83"/>
    <w:rsid w:val="00514F26"/>
    <w:rsid w:val="005153BB"/>
    <w:rsid w:val="005156BB"/>
    <w:rsid w:val="00515CB0"/>
    <w:rsid w:val="00515D1D"/>
    <w:rsid w:val="00515DCC"/>
    <w:rsid w:val="00515FFB"/>
    <w:rsid w:val="0051608E"/>
    <w:rsid w:val="005160D9"/>
    <w:rsid w:val="0051625F"/>
    <w:rsid w:val="0051631C"/>
    <w:rsid w:val="0051648F"/>
    <w:rsid w:val="00516B0D"/>
    <w:rsid w:val="00516CBE"/>
    <w:rsid w:val="00516FF2"/>
    <w:rsid w:val="00517393"/>
    <w:rsid w:val="00517469"/>
    <w:rsid w:val="00517516"/>
    <w:rsid w:val="005175FD"/>
    <w:rsid w:val="005179A8"/>
    <w:rsid w:val="00517ECF"/>
    <w:rsid w:val="00517F5A"/>
    <w:rsid w:val="0052028C"/>
    <w:rsid w:val="005206C0"/>
    <w:rsid w:val="00520A29"/>
    <w:rsid w:val="00520F53"/>
    <w:rsid w:val="00521093"/>
    <w:rsid w:val="005214B1"/>
    <w:rsid w:val="005215BA"/>
    <w:rsid w:val="00521878"/>
    <w:rsid w:val="005219EF"/>
    <w:rsid w:val="00521C24"/>
    <w:rsid w:val="0052265E"/>
    <w:rsid w:val="00522DE5"/>
    <w:rsid w:val="00522F25"/>
    <w:rsid w:val="00522F9D"/>
    <w:rsid w:val="0052302A"/>
    <w:rsid w:val="005230B5"/>
    <w:rsid w:val="005230DD"/>
    <w:rsid w:val="0052316F"/>
    <w:rsid w:val="00523558"/>
    <w:rsid w:val="005238AD"/>
    <w:rsid w:val="00523DAE"/>
    <w:rsid w:val="00524189"/>
    <w:rsid w:val="005241C8"/>
    <w:rsid w:val="00524249"/>
    <w:rsid w:val="005244C3"/>
    <w:rsid w:val="00524543"/>
    <w:rsid w:val="005248C4"/>
    <w:rsid w:val="00524FD3"/>
    <w:rsid w:val="00524FD9"/>
    <w:rsid w:val="00525698"/>
    <w:rsid w:val="00525B07"/>
    <w:rsid w:val="00525C62"/>
    <w:rsid w:val="0052604E"/>
    <w:rsid w:val="00526249"/>
    <w:rsid w:val="0052660D"/>
    <w:rsid w:val="0052661B"/>
    <w:rsid w:val="005266A1"/>
    <w:rsid w:val="005267E8"/>
    <w:rsid w:val="00526FEC"/>
    <w:rsid w:val="00527149"/>
    <w:rsid w:val="00527416"/>
    <w:rsid w:val="00527441"/>
    <w:rsid w:val="0052786C"/>
    <w:rsid w:val="00527A7B"/>
    <w:rsid w:val="00527AA5"/>
    <w:rsid w:val="00527C6D"/>
    <w:rsid w:val="00527D4D"/>
    <w:rsid w:val="005300A6"/>
    <w:rsid w:val="005305DA"/>
    <w:rsid w:val="0053082D"/>
    <w:rsid w:val="005308C3"/>
    <w:rsid w:val="00530946"/>
    <w:rsid w:val="00530A82"/>
    <w:rsid w:val="00531493"/>
    <w:rsid w:val="00531982"/>
    <w:rsid w:val="00531AE6"/>
    <w:rsid w:val="00531BCF"/>
    <w:rsid w:val="00531C50"/>
    <w:rsid w:val="00531EB1"/>
    <w:rsid w:val="0053206D"/>
    <w:rsid w:val="0053241B"/>
    <w:rsid w:val="00532681"/>
    <w:rsid w:val="00532751"/>
    <w:rsid w:val="005327C3"/>
    <w:rsid w:val="0053281F"/>
    <w:rsid w:val="00533147"/>
    <w:rsid w:val="0053319E"/>
    <w:rsid w:val="005331F3"/>
    <w:rsid w:val="00533352"/>
    <w:rsid w:val="0053396F"/>
    <w:rsid w:val="00533B4A"/>
    <w:rsid w:val="00533C6F"/>
    <w:rsid w:val="00533D47"/>
    <w:rsid w:val="00533E22"/>
    <w:rsid w:val="00533F47"/>
    <w:rsid w:val="00534466"/>
    <w:rsid w:val="00534624"/>
    <w:rsid w:val="0053529E"/>
    <w:rsid w:val="00535978"/>
    <w:rsid w:val="00535BDF"/>
    <w:rsid w:val="0053624D"/>
    <w:rsid w:val="0053632D"/>
    <w:rsid w:val="00536675"/>
    <w:rsid w:val="00536797"/>
    <w:rsid w:val="00536A1E"/>
    <w:rsid w:val="00536BE6"/>
    <w:rsid w:val="00536E8A"/>
    <w:rsid w:val="00537345"/>
    <w:rsid w:val="00537502"/>
    <w:rsid w:val="00537665"/>
    <w:rsid w:val="005377A6"/>
    <w:rsid w:val="0053780C"/>
    <w:rsid w:val="00537BE1"/>
    <w:rsid w:val="00537BE2"/>
    <w:rsid w:val="00537D6E"/>
    <w:rsid w:val="0054008E"/>
    <w:rsid w:val="005400F5"/>
    <w:rsid w:val="005400F6"/>
    <w:rsid w:val="005401A3"/>
    <w:rsid w:val="00540E8E"/>
    <w:rsid w:val="00541101"/>
    <w:rsid w:val="0054120B"/>
    <w:rsid w:val="005412E3"/>
    <w:rsid w:val="005412E9"/>
    <w:rsid w:val="00541592"/>
    <w:rsid w:val="005416C2"/>
    <w:rsid w:val="00541C62"/>
    <w:rsid w:val="0054218F"/>
    <w:rsid w:val="0054242E"/>
    <w:rsid w:val="005424EF"/>
    <w:rsid w:val="005430C1"/>
    <w:rsid w:val="00543226"/>
    <w:rsid w:val="00543562"/>
    <w:rsid w:val="00543A9F"/>
    <w:rsid w:val="00543D10"/>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763"/>
    <w:rsid w:val="005467D1"/>
    <w:rsid w:val="00546AC0"/>
    <w:rsid w:val="00546D40"/>
    <w:rsid w:val="00546E29"/>
    <w:rsid w:val="00546FBD"/>
    <w:rsid w:val="005470D2"/>
    <w:rsid w:val="0054712C"/>
    <w:rsid w:val="005472A6"/>
    <w:rsid w:val="005474C4"/>
    <w:rsid w:val="00547804"/>
    <w:rsid w:val="005478BA"/>
    <w:rsid w:val="00547AB4"/>
    <w:rsid w:val="00550417"/>
    <w:rsid w:val="00550437"/>
    <w:rsid w:val="00550439"/>
    <w:rsid w:val="005507EE"/>
    <w:rsid w:val="0055099A"/>
    <w:rsid w:val="00550CE7"/>
    <w:rsid w:val="0055128A"/>
    <w:rsid w:val="005518A6"/>
    <w:rsid w:val="00551CEB"/>
    <w:rsid w:val="00551D67"/>
    <w:rsid w:val="00552166"/>
    <w:rsid w:val="0055228A"/>
    <w:rsid w:val="00552778"/>
    <w:rsid w:val="00552812"/>
    <w:rsid w:val="00552998"/>
    <w:rsid w:val="00552E06"/>
    <w:rsid w:val="00552E67"/>
    <w:rsid w:val="00552EFF"/>
    <w:rsid w:val="00553312"/>
    <w:rsid w:val="005534F0"/>
    <w:rsid w:val="00553829"/>
    <w:rsid w:val="005538BB"/>
    <w:rsid w:val="00553A8C"/>
    <w:rsid w:val="00553B24"/>
    <w:rsid w:val="00553B6D"/>
    <w:rsid w:val="00553CE2"/>
    <w:rsid w:val="0055430A"/>
    <w:rsid w:val="00554472"/>
    <w:rsid w:val="00554510"/>
    <w:rsid w:val="00554553"/>
    <w:rsid w:val="00554B1F"/>
    <w:rsid w:val="00554E22"/>
    <w:rsid w:val="00554E55"/>
    <w:rsid w:val="00554EE3"/>
    <w:rsid w:val="00554F73"/>
    <w:rsid w:val="0055522D"/>
    <w:rsid w:val="005552FB"/>
    <w:rsid w:val="0055531E"/>
    <w:rsid w:val="00555750"/>
    <w:rsid w:val="00555794"/>
    <w:rsid w:val="00555CF4"/>
    <w:rsid w:val="00555D1D"/>
    <w:rsid w:val="00555FAC"/>
    <w:rsid w:val="005563CD"/>
    <w:rsid w:val="00556979"/>
    <w:rsid w:val="00556BEA"/>
    <w:rsid w:val="00556F01"/>
    <w:rsid w:val="00557092"/>
    <w:rsid w:val="005572FD"/>
    <w:rsid w:val="005573DC"/>
    <w:rsid w:val="005573EE"/>
    <w:rsid w:val="00557412"/>
    <w:rsid w:val="005574FD"/>
    <w:rsid w:val="005576EE"/>
    <w:rsid w:val="00557742"/>
    <w:rsid w:val="00557933"/>
    <w:rsid w:val="00557A8F"/>
    <w:rsid w:val="00557B8C"/>
    <w:rsid w:val="00557CE0"/>
    <w:rsid w:val="00557EBC"/>
    <w:rsid w:val="00557ED2"/>
    <w:rsid w:val="00557F26"/>
    <w:rsid w:val="00560183"/>
    <w:rsid w:val="0056033E"/>
    <w:rsid w:val="005604E0"/>
    <w:rsid w:val="00560A4C"/>
    <w:rsid w:val="00560A79"/>
    <w:rsid w:val="00560B9C"/>
    <w:rsid w:val="00560C08"/>
    <w:rsid w:val="00560D01"/>
    <w:rsid w:val="005610F9"/>
    <w:rsid w:val="00561133"/>
    <w:rsid w:val="005616BC"/>
    <w:rsid w:val="00561716"/>
    <w:rsid w:val="00561989"/>
    <w:rsid w:val="00561FDA"/>
    <w:rsid w:val="005623B8"/>
    <w:rsid w:val="0056256B"/>
    <w:rsid w:val="0056288E"/>
    <w:rsid w:val="00562A99"/>
    <w:rsid w:val="00562B23"/>
    <w:rsid w:val="00563269"/>
    <w:rsid w:val="00563406"/>
    <w:rsid w:val="005634C8"/>
    <w:rsid w:val="005635A1"/>
    <w:rsid w:val="00563D4A"/>
    <w:rsid w:val="00563D9A"/>
    <w:rsid w:val="00563EBB"/>
    <w:rsid w:val="00564352"/>
    <w:rsid w:val="005645D1"/>
    <w:rsid w:val="00564703"/>
    <w:rsid w:val="00564885"/>
    <w:rsid w:val="00564A06"/>
    <w:rsid w:val="00564BA7"/>
    <w:rsid w:val="00564CEB"/>
    <w:rsid w:val="00564E70"/>
    <w:rsid w:val="00564F91"/>
    <w:rsid w:val="00564FC4"/>
    <w:rsid w:val="005653BB"/>
    <w:rsid w:val="005654B6"/>
    <w:rsid w:val="0056587A"/>
    <w:rsid w:val="00565D92"/>
    <w:rsid w:val="00565D98"/>
    <w:rsid w:val="00565E71"/>
    <w:rsid w:val="005660CD"/>
    <w:rsid w:val="0056629E"/>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A18"/>
    <w:rsid w:val="00570C11"/>
    <w:rsid w:val="00570E5E"/>
    <w:rsid w:val="0057112E"/>
    <w:rsid w:val="00571207"/>
    <w:rsid w:val="00571209"/>
    <w:rsid w:val="0057187F"/>
    <w:rsid w:val="005718F8"/>
    <w:rsid w:val="00571C18"/>
    <w:rsid w:val="00571C2F"/>
    <w:rsid w:val="00571DE4"/>
    <w:rsid w:val="00571F17"/>
    <w:rsid w:val="005723DF"/>
    <w:rsid w:val="00572DFC"/>
    <w:rsid w:val="00572E90"/>
    <w:rsid w:val="005736A0"/>
    <w:rsid w:val="00573728"/>
    <w:rsid w:val="00573D3C"/>
    <w:rsid w:val="00573EE6"/>
    <w:rsid w:val="00573F4E"/>
    <w:rsid w:val="005743C7"/>
    <w:rsid w:val="005743F6"/>
    <w:rsid w:val="0057469A"/>
    <w:rsid w:val="00574801"/>
    <w:rsid w:val="00574906"/>
    <w:rsid w:val="00574C54"/>
    <w:rsid w:val="00574CC8"/>
    <w:rsid w:val="00574EFD"/>
    <w:rsid w:val="00575272"/>
    <w:rsid w:val="005754E6"/>
    <w:rsid w:val="00575559"/>
    <w:rsid w:val="00575746"/>
    <w:rsid w:val="00575766"/>
    <w:rsid w:val="00575780"/>
    <w:rsid w:val="005757DF"/>
    <w:rsid w:val="0057635D"/>
    <w:rsid w:val="00576534"/>
    <w:rsid w:val="0057654A"/>
    <w:rsid w:val="00576562"/>
    <w:rsid w:val="005766B3"/>
    <w:rsid w:val="005768C8"/>
    <w:rsid w:val="00576C11"/>
    <w:rsid w:val="00576C7F"/>
    <w:rsid w:val="00576CE7"/>
    <w:rsid w:val="00576FEC"/>
    <w:rsid w:val="00577066"/>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415"/>
    <w:rsid w:val="0058042D"/>
    <w:rsid w:val="005810B1"/>
    <w:rsid w:val="00581121"/>
    <w:rsid w:val="0058142C"/>
    <w:rsid w:val="005815B4"/>
    <w:rsid w:val="00581917"/>
    <w:rsid w:val="00581934"/>
    <w:rsid w:val="00581CAA"/>
    <w:rsid w:val="00581EBD"/>
    <w:rsid w:val="00582035"/>
    <w:rsid w:val="005822A6"/>
    <w:rsid w:val="00582504"/>
    <w:rsid w:val="0058251B"/>
    <w:rsid w:val="00582546"/>
    <w:rsid w:val="00582DDE"/>
    <w:rsid w:val="00582E53"/>
    <w:rsid w:val="00582F03"/>
    <w:rsid w:val="00582F2D"/>
    <w:rsid w:val="00582F5F"/>
    <w:rsid w:val="005830CD"/>
    <w:rsid w:val="00583135"/>
    <w:rsid w:val="005831B7"/>
    <w:rsid w:val="00583D9A"/>
    <w:rsid w:val="00584298"/>
    <w:rsid w:val="005842F3"/>
    <w:rsid w:val="00584AFC"/>
    <w:rsid w:val="00584BD3"/>
    <w:rsid w:val="00585022"/>
    <w:rsid w:val="00585358"/>
    <w:rsid w:val="00585AEA"/>
    <w:rsid w:val="00585BE0"/>
    <w:rsid w:val="00585E84"/>
    <w:rsid w:val="0058605F"/>
    <w:rsid w:val="005862F4"/>
    <w:rsid w:val="005863EA"/>
    <w:rsid w:val="00586461"/>
    <w:rsid w:val="00586764"/>
    <w:rsid w:val="005868EB"/>
    <w:rsid w:val="005873AF"/>
    <w:rsid w:val="005879AC"/>
    <w:rsid w:val="00587ED5"/>
    <w:rsid w:val="00590114"/>
    <w:rsid w:val="005901C3"/>
    <w:rsid w:val="00590262"/>
    <w:rsid w:val="005906F9"/>
    <w:rsid w:val="005909B9"/>
    <w:rsid w:val="00590ECF"/>
    <w:rsid w:val="00591651"/>
    <w:rsid w:val="00591910"/>
    <w:rsid w:val="00591B1B"/>
    <w:rsid w:val="00591E92"/>
    <w:rsid w:val="00591F51"/>
    <w:rsid w:val="0059202B"/>
    <w:rsid w:val="005921F3"/>
    <w:rsid w:val="00592487"/>
    <w:rsid w:val="00592951"/>
    <w:rsid w:val="00592CEF"/>
    <w:rsid w:val="00592E63"/>
    <w:rsid w:val="00592FA2"/>
    <w:rsid w:val="005934F9"/>
    <w:rsid w:val="0059382B"/>
    <w:rsid w:val="00593B2A"/>
    <w:rsid w:val="00593B46"/>
    <w:rsid w:val="00593F4F"/>
    <w:rsid w:val="00594193"/>
    <w:rsid w:val="0059452E"/>
    <w:rsid w:val="005945E6"/>
    <w:rsid w:val="00594DE4"/>
    <w:rsid w:val="00594E20"/>
    <w:rsid w:val="00594FE1"/>
    <w:rsid w:val="00595197"/>
    <w:rsid w:val="005953A6"/>
    <w:rsid w:val="00595463"/>
    <w:rsid w:val="00595663"/>
    <w:rsid w:val="0059578F"/>
    <w:rsid w:val="005959C1"/>
    <w:rsid w:val="00595D1F"/>
    <w:rsid w:val="00595EC5"/>
    <w:rsid w:val="00596075"/>
    <w:rsid w:val="005961B4"/>
    <w:rsid w:val="005963C9"/>
    <w:rsid w:val="0059669C"/>
    <w:rsid w:val="005968E3"/>
    <w:rsid w:val="00596B56"/>
    <w:rsid w:val="00596D65"/>
    <w:rsid w:val="00596F21"/>
    <w:rsid w:val="005970E3"/>
    <w:rsid w:val="005971AD"/>
    <w:rsid w:val="00597211"/>
    <w:rsid w:val="0059729A"/>
    <w:rsid w:val="0059752C"/>
    <w:rsid w:val="005978B9"/>
    <w:rsid w:val="00597EE6"/>
    <w:rsid w:val="00597FE2"/>
    <w:rsid w:val="005A0069"/>
    <w:rsid w:val="005A00F4"/>
    <w:rsid w:val="005A02D1"/>
    <w:rsid w:val="005A0417"/>
    <w:rsid w:val="005A053C"/>
    <w:rsid w:val="005A060E"/>
    <w:rsid w:val="005A061C"/>
    <w:rsid w:val="005A082C"/>
    <w:rsid w:val="005A09FF"/>
    <w:rsid w:val="005A140E"/>
    <w:rsid w:val="005A1747"/>
    <w:rsid w:val="005A1AA5"/>
    <w:rsid w:val="005A1C0D"/>
    <w:rsid w:val="005A1DA6"/>
    <w:rsid w:val="005A22F3"/>
    <w:rsid w:val="005A2323"/>
    <w:rsid w:val="005A255F"/>
    <w:rsid w:val="005A26EB"/>
    <w:rsid w:val="005A2761"/>
    <w:rsid w:val="005A2C47"/>
    <w:rsid w:val="005A2D82"/>
    <w:rsid w:val="005A2D91"/>
    <w:rsid w:val="005A3358"/>
    <w:rsid w:val="005A33B4"/>
    <w:rsid w:val="005A3899"/>
    <w:rsid w:val="005A3D1F"/>
    <w:rsid w:val="005A3D83"/>
    <w:rsid w:val="005A4020"/>
    <w:rsid w:val="005A4053"/>
    <w:rsid w:val="005A40AC"/>
    <w:rsid w:val="005A4258"/>
    <w:rsid w:val="005A4369"/>
    <w:rsid w:val="005A4443"/>
    <w:rsid w:val="005A454B"/>
    <w:rsid w:val="005A497F"/>
    <w:rsid w:val="005A4991"/>
    <w:rsid w:val="005A4C38"/>
    <w:rsid w:val="005A4CA6"/>
    <w:rsid w:val="005A4D18"/>
    <w:rsid w:val="005A4EFD"/>
    <w:rsid w:val="005A4F6A"/>
    <w:rsid w:val="005A527B"/>
    <w:rsid w:val="005A5467"/>
    <w:rsid w:val="005A558E"/>
    <w:rsid w:val="005A5A60"/>
    <w:rsid w:val="005A6525"/>
    <w:rsid w:val="005A6692"/>
    <w:rsid w:val="005A6A15"/>
    <w:rsid w:val="005A6B31"/>
    <w:rsid w:val="005A6DAA"/>
    <w:rsid w:val="005A6FB7"/>
    <w:rsid w:val="005A7002"/>
    <w:rsid w:val="005A7484"/>
    <w:rsid w:val="005A757D"/>
    <w:rsid w:val="005A7730"/>
    <w:rsid w:val="005A775C"/>
    <w:rsid w:val="005A77E5"/>
    <w:rsid w:val="005A7917"/>
    <w:rsid w:val="005A796E"/>
    <w:rsid w:val="005A7A67"/>
    <w:rsid w:val="005A7CC3"/>
    <w:rsid w:val="005A7DEA"/>
    <w:rsid w:val="005A7F5E"/>
    <w:rsid w:val="005B037D"/>
    <w:rsid w:val="005B07DF"/>
    <w:rsid w:val="005B0886"/>
    <w:rsid w:val="005B0BBC"/>
    <w:rsid w:val="005B1150"/>
    <w:rsid w:val="005B19F7"/>
    <w:rsid w:val="005B1B78"/>
    <w:rsid w:val="005B1B7D"/>
    <w:rsid w:val="005B2201"/>
    <w:rsid w:val="005B2555"/>
    <w:rsid w:val="005B26C3"/>
    <w:rsid w:val="005B2767"/>
    <w:rsid w:val="005B282B"/>
    <w:rsid w:val="005B28D4"/>
    <w:rsid w:val="005B2BFD"/>
    <w:rsid w:val="005B2C36"/>
    <w:rsid w:val="005B2C7D"/>
    <w:rsid w:val="005B2CB3"/>
    <w:rsid w:val="005B2E68"/>
    <w:rsid w:val="005B3431"/>
    <w:rsid w:val="005B369A"/>
    <w:rsid w:val="005B4554"/>
    <w:rsid w:val="005B477F"/>
    <w:rsid w:val="005B4990"/>
    <w:rsid w:val="005B4A42"/>
    <w:rsid w:val="005B4D7C"/>
    <w:rsid w:val="005B4EBF"/>
    <w:rsid w:val="005B4FC0"/>
    <w:rsid w:val="005B508C"/>
    <w:rsid w:val="005B589A"/>
    <w:rsid w:val="005B58CA"/>
    <w:rsid w:val="005B5C36"/>
    <w:rsid w:val="005B5E2F"/>
    <w:rsid w:val="005B6003"/>
    <w:rsid w:val="005B6613"/>
    <w:rsid w:val="005B677B"/>
    <w:rsid w:val="005B6845"/>
    <w:rsid w:val="005B69A3"/>
    <w:rsid w:val="005B6D88"/>
    <w:rsid w:val="005B71CA"/>
    <w:rsid w:val="005B7467"/>
    <w:rsid w:val="005B790A"/>
    <w:rsid w:val="005B7ABF"/>
    <w:rsid w:val="005B7B6B"/>
    <w:rsid w:val="005B7DB4"/>
    <w:rsid w:val="005B7F06"/>
    <w:rsid w:val="005C01C2"/>
    <w:rsid w:val="005C0629"/>
    <w:rsid w:val="005C0665"/>
    <w:rsid w:val="005C0BC2"/>
    <w:rsid w:val="005C0E4B"/>
    <w:rsid w:val="005C0F86"/>
    <w:rsid w:val="005C0FBD"/>
    <w:rsid w:val="005C111A"/>
    <w:rsid w:val="005C1181"/>
    <w:rsid w:val="005C1368"/>
    <w:rsid w:val="005C13E6"/>
    <w:rsid w:val="005C1526"/>
    <w:rsid w:val="005C1BEE"/>
    <w:rsid w:val="005C1F41"/>
    <w:rsid w:val="005C2215"/>
    <w:rsid w:val="005C22E6"/>
    <w:rsid w:val="005C2348"/>
    <w:rsid w:val="005C2760"/>
    <w:rsid w:val="005C2881"/>
    <w:rsid w:val="005C2934"/>
    <w:rsid w:val="005C2B77"/>
    <w:rsid w:val="005C2E5E"/>
    <w:rsid w:val="005C35BC"/>
    <w:rsid w:val="005C37D8"/>
    <w:rsid w:val="005C3888"/>
    <w:rsid w:val="005C3980"/>
    <w:rsid w:val="005C3FD4"/>
    <w:rsid w:val="005C40E7"/>
    <w:rsid w:val="005C477E"/>
    <w:rsid w:val="005C4DFB"/>
    <w:rsid w:val="005C4E69"/>
    <w:rsid w:val="005C4EE6"/>
    <w:rsid w:val="005C4FED"/>
    <w:rsid w:val="005C51FD"/>
    <w:rsid w:val="005C5450"/>
    <w:rsid w:val="005C546D"/>
    <w:rsid w:val="005C5472"/>
    <w:rsid w:val="005C54CC"/>
    <w:rsid w:val="005C54E3"/>
    <w:rsid w:val="005C565F"/>
    <w:rsid w:val="005C59E6"/>
    <w:rsid w:val="005C5C93"/>
    <w:rsid w:val="005C5DF6"/>
    <w:rsid w:val="005C5F33"/>
    <w:rsid w:val="005C63CD"/>
    <w:rsid w:val="005C63E9"/>
    <w:rsid w:val="005C6584"/>
    <w:rsid w:val="005C6B42"/>
    <w:rsid w:val="005C6DE2"/>
    <w:rsid w:val="005C6F95"/>
    <w:rsid w:val="005C6FA8"/>
    <w:rsid w:val="005C7D26"/>
    <w:rsid w:val="005D00C4"/>
    <w:rsid w:val="005D0372"/>
    <w:rsid w:val="005D073A"/>
    <w:rsid w:val="005D0A0D"/>
    <w:rsid w:val="005D0D55"/>
    <w:rsid w:val="005D12B3"/>
    <w:rsid w:val="005D159C"/>
    <w:rsid w:val="005D18EE"/>
    <w:rsid w:val="005D193E"/>
    <w:rsid w:val="005D2140"/>
    <w:rsid w:val="005D2246"/>
    <w:rsid w:val="005D22B7"/>
    <w:rsid w:val="005D23C6"/>
    <w:rsid w:val="005D2645"/>
    <w:rsid w:val="005D34BA"/>
    <w:rsid w:val="005D3A66"/>
    <w:rsid w:val="005D3D2A"/>
    <w:rsid w:val="005D3DD7"/>
    <w:rsid w:val="005D445E"/>
    <w:rsid w:val="005D468A"/>
    <w:rsid w:val="005D474D"/>
    <w:rsid w:val="005D47B2"/>
    <w:rsid w:val="005D48E0"/>
    <w:rsid w:val="005D4970"/>
    <w:rsid w:val="005D4A61"/>
    <w:rsid w:val="005D4C19"/>
    <w:rsid w:val="005D4CFC"/>
    <w:rsid w:val="005D4D67"/>
    <w:rsid w:val="005D4F50"/>
    <w:rsid w:val="005D550B"/>
    <w:rsid w:val="005D5656"/>
    <w:rsid w:val="005D574F"/>
    <w:rsid w:val="005D57A6"/>
    <w:rsid w:val="005D584D"/>
    <w:rsid w:val="005D58F5"/>
    <w:rsid w:val="005D5AF9"/>
    <w:rsid w:val="005D5CDA"/>
    <w:rsid w:val="005D620A"/>
    <w:rsid w:val="005D6214"/>
    <w:rsid w:val="005D6530"/>
    <w:rsid w:val="005D6593"/>
    <w:rsid w:val="005D6AC4"/>
    <w:rsid w:val="005D6C3B"/>
    <w:rsid w:val="005D6E98"/>
    <w:rsid w:val="005D7286"/>
    <w:rsid w:val="005D737A"/>
    <w:rsid w:val="005D77E7"/>
    <w:rsid w:val="005D793C"/>
    <w:rsid w:val="005D7A5C"/>
    <w:rsid w:val="005D7D73"/>
    <w:rsid w:val="005E0551"/>
    <w:rsid w:val="005E079D"/>
    <w:rsid w:val="005E091A"/>
    <w:rsid w:val="005E136A"/>
    <w:rsid w:val="005E136B"/>
    <w:rsid w:val="005E14F6"/>
    <w:rsid w:val="005E17D0"/>
    <w:rsid w:val="005E195C"/>
    <w:rsid w:val="005E1C9E"/>
    <w:rsid w:val="005E258E"/>
    <w:rsid w:val="005E2608"/>
    <w:rsid w:val="005E2C77"/>
    <w:rsid w:val="005E2EBA"/>
    <w:rsid w:val="005E2EBC"/>
    <w:rsid w:val="005E329A"/>
    <w:rsid w:val="005E33CD"/>
    <w:rsid w:val="005E33FB"/>
    <w:rsid w:val="005E360C"/>
    <w:rsid w:val="005E3A47"/>
    <w:rsid w:val="005E3B5D"/>
    <w:rsid w:val="005E3BC7"/>
    <w:rsid w:val="005E3D06"/>
    <w:rsid w:val="005E415F"/>
    <w:rsid w:val="005E47DB"/>
    <w:rsid w:val="005E4AA7"/>
    <w:rsid w:val="005E4B03"/>
    <w:rsid w:val="005E4B61"/>
    <w:rsid w:val="005E4B7E"/>
    <w:rsid w:val="005E4C82"/>
    <w:rsid w:val="005E4F98"/>
    <w:rsid w:val="005E522F"/>
    <w:rsid w:val="005E5359"/>
    <w:rsid w:val="005E56E7"/>
    <w:rsid w:val="005E56F5"/>
    <w:rsid w:val="005E5C33"/>
    <w:rsid w:val="005E5D2C"/>
    <w:rsid w:val="005E616C"/>
    <w:rsid w:val="005E63BC"/>
    <w:rsid w:val="005E6601"/>
    <w:rsid w:val="005E6625"/>
    <w:rsid w:val="005E6710"/>
    <w:rsid w:val="005E6878"/>
    <w:rsid w:val="005E697B"/>
    <w:rsid w:val="005E6BF0"/>
    <w:rsid w:val="005E6F55"/>
    <w:rsid w:val="005E717A"/>
    <w:rsid w:val="005E72DF"/>
    <w:rsid w:val="005E72E5"/>
    <w:rsid w:val="005E7514"/>
    <w:rsid w:val="005E752B"/>
    <w:rsid w:val="005E774A"/>
    <w:rsid w:val="005E783A"/>
    <w:rsid w:val="005E786C"/>
    <w:rsid w:val="005E79EB"/>
    <w:rsid w:val="005E7B1C"/>
    <w:rsid w:val="005E7DCE"/>
    <w:rsid w:val="005E7E68"/>
    <w:rsid w:val="005E7EDA"/>
    <w:rsid w:val="005F0129"/>
    <w:rsid w:val="005F013D"/>
    <w:rsid w:val="005F028B"/>
    <w:rsid w:val="005F07E8"/>
    <w:rsid w:val="005F09B1"/>
    <w:rsid w:val="005F0C85"/>
    <w:rsid w:val="005F0EDC"/>
    <w:rsid w:val="005F101E"/>
    <w:rsid w:val="005F144D"/>
    <w:rsid w:val="005F15BF"/>
    <w:rsid w:val="005F15C0"/>
    <w:rsid w:val="005F17BA"/>
    <w:rsid w:val="005F1C8F"/>
    <w:rsid w:val="005F1E9D"/>
    <w:rsid w:val="005F22E5"/>
    <w:rsid w:val="005F258D"/>
    <w:rsid w:val="005F25AA"/>
    <w:rsid w:val="005F285B"/>
    <w:rsid w:val="005F2D90"/>
    <w:rsid w:val="005F3280"/>
    <w:rsid w:val="005F32D7"/>
    <w:rsid w:val="005F350D"/>
    <w:rsid w:val="005F3B8D"/>
    <w:rsid w:val="005F3CBF"/>
    <w:rsid w:val="005F3E1C"/>
    <w:rsid w:val="005F3FCB"/>
    <w:rsid w:val="005F4595"/>
    <w:rsid w:val="005F46B0"/>
    <w:rsid w:val="005F4EBF"/>
    <w:rsid w:val="005F4ED9"/>
    <w:rsid w:val="005F4F74"/>
    <w:rsid w:val="005F50B1"/>
    <w:rsid w:val="005F53BA"/>
    <w:rsid w:val="005F56D8"/>
    <w:rsid w:val="005F56EE"/>
    <w:rsid w:val="005F58DB"/>
    <w:rsid w:val="005F59D6"/>
    <w:rsid w:val="005F5B95"/>
    <w:rsid w:val="005F5C5D"/>
    <w:rsid w:val="005F5ED8"/>
    <w:rsid w:val="005F5F8F"/>
    <w:rsid w:val="005F60FA"/>
    <w:rsid w:val="005F681D"/>
    <w:rsid w:val="005F69CE"/>
    <w:rsid w:val="005F6BE0"/>
    <w:rsid w:val="005F7151"/>
    <w:rsid w:val="005F7334"/>
    <w:rsid w:val="005F7356"/>
    <w:rsid w:val="005F747B"/>
    <w:rsid w:val="005F74C6"/>
    <w:rsid w:val="005F7AF3"/>
    <w:rsid w:val="005F7C46"/>
    <w:rsid w:val="005F7DBE"/>
    <w:rsid w:val="006002C7"/>
    <w:rsid w:val="0060048A"/>
    <w:rsid w:val="006005EF"/>
    <w:rsid w:val="00600871"/>
    <w:rsid w:val="00600881"/>
    <w:rsid w:val="006008B5"/>
    <w:rsid w:val="00600A6D"/>
    <w:rsid w:val="00601192"/>
    <w:rsid w:val="006011F1"/>
    <w:rsid w:val="006015D6"/>
    <w:rsid w:val="006016C8"/>
    <w:rsid w:val="00601777"/>
    <w:rsid w:val="006017C4"/>
    <w:rsid w:val="00601ABA"/>
    <w:rsid w:val="00601B92"/>
    <w:rsid w:val="00601BF8"/>
    <w:rsid w:val="00601DBF"/>
    <w:rsid w:val="006020AC"/>
    <w:rsid w:val="006020CD"/>
    <w:rsid w:val="00602575"/>
    <w:rsid w:val="0060272F"/>
    <w:rsid w:val="0060319D"/>
    <w:rsid w:val="006031B8"/>
    <w:rsid w:val="00603304"/>
    <w:rsid w:val="00603833"/>
    <w:rsid w:val="00603BE9"/>
    <w:rsid w:val="00603DE1"/>
    <w:rsid w:val="006040EE"/>
    <w:rsid w:val="006041B5"/>
    <w:rsid w:val="0060454B"/>
    <w:rsid w:val="0060470D"/>
    <w:rsid w:val="0060479B"/>
    <w:rsid w:val="00604A21"/>
    <w:rsid w:val="00604BB2"/>
    <w:rsid w:val="00604F17"/>
    <w:rsid w:val="00605107"/>
    <w:rsid w:val="00605158"/>
    <w:rsid w:val="00605236"/>
    <w:rsid w:val="006052B8"/>
    <w:rsid w:val="0060569F"/>
    <w:rsid w:val="00605D35"/>
    <w:rsid w:val="00605D9D"/>
    <w:rsid w:val="00605E53"/>
    <w:rsid w:val="00605EE3"/>
    <w:rsid w:val="006064B2"/>
    <w:rsid w:val="00606671"/>
    <w:rsid w:val="006069E4"/>
    <w:rsid w:val="00606CCF"/>
    <w:rsid w:val="00606DB5"/>
    <w:rsid w:val="00606EF8"/>
    <w:rsid w:val="00607154"/>
    <w:rsid w:val="00607451"/>
    <w:rsid w:val="00607639"/>
    <w:rsid w:val="006103EB"/>
    <w:rsid w:val="00610547"/>
    <w:rsid w:val="00610D52"/>
    <w:rsid w:val="00610DAD"/>
    <w:rsid w:val="00610E04"/>
    <w:rsid w:val="006112F4"/>
    <w:rsid w:val="00611588"/>
    <w:rsid w:val="006115EF"/>
    <w:rsid w:val="006119E3"/>
    <w:rsid w:val="00611E5A"/>
    <w:rsid w:val="006120F1"/>
    <w:rsid w:val="00612429"/>
    <w:rsid w:val="00612702"/>
    <w:rsid w:val="006129A5"/>
    <w:rsid w:val="00612C34"/>
    <w:rsid w:val="00613327"/>
    <w:rsid w:val="006134D6"/>
    <w:rsid w:val="006137F6"/>
    <w:rsid w:val="006138C5"/>
    <w:rsid w:val="00613A37"/>
    <w:rsid w:val="00613EA7"/>
    <w:rsid w:val="00613EA9"/>
    <w:rsid w:val="00614009"/>
    <w:rsid w:val="00614498"/>
    <w:rsid w:val="006148D4"/>
    <w:rsid w:val="00614992"/>
    <w:rsid w:val="00614A96"/>
    <w:rsid w:val="00614CE9"/>
    <w:rsid w:val="00614F9A"/>
    <w:rsid w:val="00615055"/>
    <w:rsid w:val="006152A9"/>
    <w:rsid w:val="006157AD"/>
    <w:rsid w:val="0061595C"/>
    <w:rsid w:val="0061598E"/>
    <w:rsid w:val="00615A55"/>
    <w:rsid w:val="00615C44"/>
    <w:rsid w:val="00616063"/>
    <w:rsid w:val="0061607C"/>
    <w:rsid w:val="00616253"/>
    <w:rsid w:val="00616286"/>
    <w:rsid w:val="006162DE"/>
    <w:rsid w:val="00616537"/>
    <w:rsid w:val="00616721"/>
    <w:rsid w:val="0061680C"/>
    <w:rsid w:val="006169F0"/>
    <w:rsid w:val="00616B3F"/>
    <w:rsid w:val="00616C71"/>
    <w:rsid w:val="00616CE2"/>
    <w:rsid w:val="00616D06"/>
    <w:rsid w:val="0061726D"/>
    <w:rsid w:val="0061731A"/>
    <w:rsid w:val="00617548"/>
    <w:rsid w:val="00617C29"/>
    <w:rsid w:val="00617C77"/>
    <w:rsid w:val="00617E61"/>
    <w:rsid w:val="006200E2"/>
    <w:rsid w:val="006208EE"/>
    <w:rsid w:val="00620D94"/>
    <w:rsid w:val="00620E3A"/>
    <w:rsid w:val="0062156A"/>
    <w:rsid w:val="0062162F"/>
    <w:rsid w:val="00621736"/>
    <w:rsid w:val="00621744"/>
    <w:rsid w:val="00621EA3"/>
    <w:rsid w:val="006225E1"/>
    <w:rsid w:val="00622D6D"/>
    <w:rsid w:val="0062308B"/>
    <w:rsid w:val="006234FC"/>
    <w:rsid w:val="006236E4"/>
    <w:rsid w:val="006236F1"/>
    <w:rsid w:val="0062392D"/>
    <w:rsid w:val="00623E3D"/>
    <w:rsid w:val="0062468B"/>
    <w:rsid w:val="00624B50"/>
    <w:rsid w:val="00624E3F"/>
    <w:rsid w:val="0062518F"/>
    <w:rsid w:val="00625523"/>
    <w:rsid w:val="006256F8"/>
    <w:rsid w:val="0062570A"/>
    <w:rsid w:val="00625F0B"/>
    <w:rsid w:val="00625F39"/>
    <w:rsid w:val="00625F8F"/>
    <w:rsid w:val="00626172"/>
    <w:rsid w:val="006265CF"/>
    <w:rsid w:val="006267E2"/>
    <w:rsid w:val="006267F9"/>
    <w:rsid w:val="00626A42"/>
    <w:rsid w:val="00626B0D"/>
    <w:rsid w:val="00627067"/>
    <w:rsid w:val="00627085"/>
    <w:rsid w:val="00627539"/>
    <w:rsid w:val="0062755E"/>
    <w:rsid w:val="00627577"/>
    <w:rsid w:val="00627758"/>
    <w:rsid w:val="00630066"/>
    <w:rsid w:val="00630120"/>
    <w:rsid w:val="006302C9"/>
    <w:rsid w:val="006303DB"/>
    <w:rsid w:val="006307D8"/>
    <w:rsid w:val="00630FFE"/>
    <w:rsid w:val="00631069"/>
    <w:rsid w:val="006317D9"/>
    <w:rsid w:val="0063182C"/>
    <w:rsid w:val="00631D05"/>
    <w:rsid w:val="00631F23"/>
    <w:rsid w:val="006321C8"/>
    <w:rsid w:val="00632930"/>
    <w:rsid w:val="00632A4E"/>
    <w:rsid w:val="00632BF5"/>
    <w:rsid w:val="00633325"/>
    <w:rsid w:val="006335EF"/>
    <w:rsid w:val="00633A46"/>
    <w:rsid w:val="00633C67"/>
    <w:rsid w:val="00633CF4"/>
    <w:rsid w:val="00633E50"/>
    <w:rsid w:val="00633FB7"/>
    <w:rsid w:val="00634080"/>
    <w:rsid w:val="006344C7"/>
    <w:rsid w:val="00634552"/>
    <w:rsid w:val="00634679"/>
    <w:rsid w:val="00634B90"/>
    <w:rsid w:val="00634C67"/>
    <w:rsid w:val="00634DB8"/>
    <w:rsid w:val="00634E43"/>
    <w:rsid w:val="006352CA"/>
    <w:rsid w:val="00635390"/>
    <w:rsid w:val="00635400"/>
    <w:rsid w:val="00635435"/>
    <w:rsid w:val="006355EF"/>
    <w:rsid w:val="00635916"/>
    <w:rsid w:val="00636407"/>
    <w:rsid w:val="00636419"/>
    <w:rsid w:val="00636439"/>
    <w:rsid w:val="00636687"/>
    <w:rsid w:val="0063678D"/>
    <w:rsid w:val="006368DF"/>
    <w:rsid w:val="00636B1F"/>
    <w:rsid w:val="00636B9D"/>
    <w:rsid w:val="00636E8E"/>
    <w:rsid w:val="00637153"/>
    <w:rsid w:val="006371E7"/>
    <w:rsid w:val="006372D2"/>
    <w:rsid w:val="00637371"/>
    <w:rsid w:val="00637823"/>
    <w:rsid w:val="00637926"/>
    <w:rsid w:val="00637971"/>
    <w:rsid w:val="00637B45"/>
    <w:rsid w:val="00637EBE"/>
    <w:rsid w:val="00637F74"/>
    <w:rsid w:val="00640201"/>
    <w:rsid w:val="00640229"/>
    <w:rsid w:val="0064038D"/>
    <w:rsid w:val="006405EC"/>
    <w:rsid w:val="00640B0D"/>
    <w:rsid w:val="00640B9F"/>
    <w:rsid w:val="00640D29"/>
    <w:rsid w:val="00640FF1"/>
    <w:rsid w:val="00641166"/>
    <w:rsid w:val="00641217"/>
    <w:rsid w:val="00641436"/>
    <w:rsid w:val="006415B8"/>
    <w:rsid w:val="0064175D"/>
    <w:rsid w:val="0064185C"/>
    <w:rsid w:val="006422C0"/>
    <w:rsid w:val="00642474"/>
    <w:rsid w:val="0064248A"/>
    <w:rsid w:val="00642A68"/>
    <w:rsid w:val="00642CB9"/>
    <w:rsid w:val="0064307E"/>
    <w:rsid w:val="0064327C"/>
    <w:rsid w:val="0064350E"/>
    <w:rsid w:val="00644031"/>
    <w:rsid w:val="00644548"/>
    <w:rsid w:val="00644A7E"/>
    <w:rsid w:val="00644B50"/>
    <w:rsid w:val="00644C7A"/>
    <w:rsid w:val="00644E14"/>
    <w:rsid w:val="00644E9A"/>
    <w:rsid w:val="00644FE9"/>
    <w:rsid w:val="0064516D"/>
    <w:rsid w:val="0064536B"/>
    <w:rsid w:val="00645528"/>
    <w:rsid w:val="006456D6"/>
    <w:rsid w:val="00645BF6"/>
    <w:rsid w:val="00645D4E"/>
    <w:rsid w:val="00645E05"/>
    <w:rsid w:val="00645FAF"/>
    <w:rsid w:val="00646110"/>
    <w:rsid w:val="006461C9"/>
    <w:rsid w:val="00646336"/>
    <w:rsid w:val="0064638C"/>
    <w:rsid w:val="00646599"/>
    <w:rsid w:val="00646706"/>
    <w:rsid w:val="00646DA8"/>
    <w:rsid w:val="00646EFB"/>
    <w:rsid w:val="00646F81"/>
    <w:rsid w:val="0064734C"/>
    <w:rsid w:val="00647458"/>
    <w:rsid w:val="006474C4"/>
    <w:rsid w:val="0064781A"/>
    <w:rsid w:val="006478E5"/>
    <w:rsid w:val="00647A38"/>
    <w:rsid w:val="00647FD6"/>
    <w:rsid w:val="00647FF6"/>
    <w:rsid w:val="00650881"/>
    <w:rsid w:val="00650BDB"/>
    <w:rsid w:val="006516A3"/>
    <w:rsid w:val="006519DF"/>
    <w:rsid w:val="00651AD0"/>
    <w:rsid w:val="00652079"/>
    <w:rsid w:val="006520C6"/>
    <w:rsid w:val="00652152"/>
    <w:rsid w:val="006523EE"/>
    <w:rsid w:val="00652C76"/>
    <w:rsid w:val="00652EC3"/>
    <w:rsid w:val="00652F3A"/>
    <w:rsid w:val="00653727"/>
    <w:rsid w:val="006537D6"/>
    <w:rsid w:val="00653805"/>
    <w:rsid w:val="00653E9D"/>
    <w:rsid w:val="00654545"/>
    <w:rsid w:val="006546F9"/>
    <w:rsid w:val="00654919"/>
    <w:rsid w:val="00654C2A"/>
    <w:rsid w:val="00654DA1"/>
    <w:rsid w:val="00654E90"/>
    <w:rsid w:val="0065502F"/>
    <w:rsid w:val="006552B4"/>
    <w:rsid w:val="0065549F"/>
    <w:rsid w:val="00655C4E"/>
    <w:rsid w:val="00655DE8"/>
    <w:rsid w:val="00655FB2"/>
    <w:rsid w:val="00656052"/>
    <w:rsid w:val="006564DD"/>
    <w:rsid w:val="006564E1"/>
    <w:rsid w:val="00656A09"/>
    <w:rsid w:val="00657029"/>
    <w:rsid w:val="00657174"/>
    <w:rsid w:val="0065743A"/>
    <w:rsid w:val="00657A5B"/>
    <w:rsid w:val="00657ED4"/>
    <w:rsid w:val="006600BE"/>
    <w:rsid w:val="00660141"/>
    <w:rsid w:val="0066093A"/>
    <w:rsid w:val="0066098C"/>
    <w:rsid w:val="00660C56"/>
    <w:rsid w:val="00660CD0"/>
    <w:rsid w:val="00660CD9"/>
    <w:rsid w:val="00660EA8"/>
    <w:rsid w:val="006611BA"/>
    <w:rsid w:val="00661499"/>
    <w:rsid w:val="006618FE"/>
    <w:rsid w:val="00661928"/>
    <w:rsid w:val="00661B95"/>
    <w:rsid w:val="00661C6E"/>
    <w:rsid w:val="00661E74"/>
    <w:rsid w:val="00662321"/>
    <w:rsid w:val="006623A0"/>
    <w:rsid w:val="006623D3"/>
    <w:rsid w:val="00662475"/>
    <w:rsid w:val="0066269F"/>
    <w:rsid w:val="00662713"/>
    <w:rsid w:val="00662BC7"/>
    <w:rsid w:val="00663215"/>
    <w:rsid w:val="006634F5"/>
    <w:rsid w:val="006639E4"/>
    <w:rsid w:val="00663A22"/>
    <w:rsid w:val="00663A59"/>
    <w:rsid w:val="006640A4"/>
    <w:rsid w:val="00664388"/>
    <w:rsid w:val="00664550"/>
    <w:rsid w:val="00664698"/>
    <w:rsid w:val="006646E3"/>
    <w:rsid w:val="00664BE4"/>
    <w:rsid w:val="00664DCC"/>
    <w:rsid w:val="0066504C"/>
    <w:rsid w:val="00665579"/>
    <w:rsid w:val="00665775"/>
    <w:rsid w:val="00665B05"/>
    <w:rsid w:val="00665D87"/>
    <w:rsid w:val="006666C1"/>
    <w:rsid w:val="0066677D"/>
    <w:rsid w:val="006667C3"/>
    <w:rsid w:val="00666A6A"/>
    <w:rsid w:val="00666AFF"/>
    <w:rsid w:val="00666D45"/>
    <w:rsid w:val="00666D95"/>
    <w:rsid w:val="00666EF1"/>
    <w:rsid w:val="00667831"/>
    <w:rsid w:val="006678EC"/>
    <w:rsid w:val="00667AAC"/>
    <w:rsid w:val="00667AD9"/>
    <w:rsid w:val="00667D35"/>
    <w:rsid w:val="00667FCD"/>
    <w:rsid w:val="006700F5"/>
    <w:rsid w:val="006706B8"/>
    <w:rsid w:val="00670807"/>
    <w:rsid w:val="00670AAF"/>
    <w:rsid w:val="00670B0D"/>
    <w:rsid w:val="00670BF0"/>
    <w:rsid w:val="00671130"/>
    <w:rsid w:val="00671407"/>
    <w:rsid w:val="00671577"/>
    <w:rsid w:val="006715C9"/>
    <w:rsid w:val="0067164E"/>
    <w:rsid w:val="00671848"/>
    <w:rsid w:val="00671D93"/>
    <w:rsid w:val="006720EE"/>
    <w:rsid w:val="0067245F"/>
    <w:rsid w:val="00672789"/>
    <w:rsid w:val="00672EDB"/>
    <w:rsid w:val="00672F2B"/>
    <w:rsid w:val="00673442"/>
    <w:rsid w:val="006736CD"/>
    <w:rsid w:val="00673ACF"/>
    <w:rsid w:val="00673C0A"/>
    <w:rsid w:val="00673DD8"/>
    <w:rsid w:val="00673E98"/>
    <w:rsid w:val="00673F23"/>
    <w:rsid w:val="00674110"/>
    <w:rsid w:val="006742B0"/>
    <w:rsid w:val="006745A8"/>
    <w:rsid w:val="00675191"/>
    <w:rsid w:val="00675210"/>
    <w:rsid w:val="006755E4"/>
    <w:rsid w:val="00675A53"/>
    <w:rsid w:val="00675A7C"/>
    <w:rsid w:val="00675B2A"/>
    <w:rsid w:val="00675CD3"/>
    <w:rsid w:val="00675D14"/>
    <w:rsid w:val="00675E0E"/>
    <w:rsid w:val="00675E5B"/>
    <w:rsid w:val="00676763"/>
    <w:rsid w:val="006767A5"/>
    <w:rsid w:val="0067689C"/>
    <w:rsid w:val="00676F87"/>
    <w:rsid w:val="00677138"/>
    <w:rsid w:val="006772D7"/>
    <w:rsid w:val="006773A0"/>
    <w:rsid w:val="00677893"/>
    <w:rsid w:val="00677E50"/>
    <w:rsid w:val="006800BD"/>
    <w:rsid w:val="006802FE"/>
    <w:rsid w:val="0068040C"/>
    <w:rsid w:val="00680472"/>
    <w:rsid w:val="006808B2"/>
    <w:rsid w:val="00680A73"/>
    <w:rsid w:val="00680BAF"/>
    <w:rsid w:val="00680C34"/>
    <w:rsid w:val="00680C82"/>
    <w:rsid w:val="00680C88"/>
    <w:rsid w:val="00680C8A"/>
    <w:rsid w:val="00680E48"/>
    <w:rsid w:val="00680F22"/>
    <w:rsid w:val="006813F2"/>
    <w:rsid w:val="0068182F"/>
    <w:rsid w:val="00681C06"/>
    <w:rsid w:val="00682163"/>
    <w:rsid w:val="006821DA"/>
    <w:rsid w:val="006823F2"/>
    <w:rsid w:val="00682496"/>
    <w:rsid w:val="00682540"/>
    <w:rsid w:val="0068258A"/>
    <w:rsid w:val="006825F2"/>
    <w:rsid w:val="00682A46"/>
    <w:rsid w:val="00682FFD"/>
    <w:rsid w:val="006831ED"/>
    <w:rsid w:val="0068339A"/>
    <w:rsid w:val="00683583"/>
    <w:rsid w:val="00683B37"/>
    <w:rsid w:val="00683D21"/>
    <w:rsid w:val="0068437E"/>
    <w:rsid w:val="00684443"/>
    <w:rsid w:val="006845E7"/>
    <w:rsid w:val="0068461B"/>
    <w:rsid w:val="006846B9"/>
    <w:rsid w:val="006847BC"/>
    <w:rsid w:val="00684FD2"/>
    <w:rsid w:val="0068536D"/>
    <w:rsid w:val="006853BF"/>
    <w:rsid w:val="00685622"/>
    <w:rsid w:val="006857B4"/>
    <w:rsid w:val="00685875"/>
    <w:rsid w:val="00685986"/>
    <w:rsid w:val="00685F0F"/>
    <w:rsid w:val="00685FED"/>
    <w:rsid w:val="006863BF"/>
    <w:rsid w:val="00686644"/>
    <w:rsid w:val="00686661"/>
    <w:rsid w:val="006866EE"/>
    <w:rsid w:val="006871F7"/>
    <w:rsid w:val="00687AD1"/>
    <w:rsid w:val="00687B9B"/>
    <w:rsid w:val="00687C6F"/>
    <w:rsid w:val="00687C7E"/>
    <w:rsid w:val="00687E88"/>
    <w:rsid w:val="00690037"/>
    <w:rsid w:val="0069012F"/>
    <w:rsid w:val="00690212"/>
    <w:rsid w:val="006904BA"/>
    <w:rsid w:val="00690521"/>
    <w:rsid w:val="006905BC"/>
    <w:rsid w:val="00690869"/>
    <w:rsid w:val="00690E86"/>
    <w:rsid w:val="00690FE9"/>
    <w:rsid w:val="00691110"/>
    <w:rsid w:val="0069128E"/>
    <w:rsid w:val="006915CE"/>
    <w:rsid w:val="0069160E"/>
    <w:rsid w:val="00691B70"/>
    <w:rsid w:val="00691C8B"/>
    <w:rsid w:val="0069217F"/>
    <w:rsid w:val="0069246E"/>
    <w:rsid w:val="006924BC"/>
    <w:rsid w:val="006926B9"/>
    <w:rsid w:val="006929A9"/>
    <w:rsid w:val="00692A9D"/>
    <w:rsid w:val="00692ACF"/>
    <w:rsid w:val="00692B31"/>
    <w:rsid w:val="00692B9C"/>
    <w:rsid w:val="00693349"/>
    <w:rsid w:val="006938B5"/>
    <w:rsid w:val="00693A1F"/>
    <w:rsid w:val="0069444F"/>
    <w:rsid w:val="00694459"/>
    <w:rsid w:val="00694672"/>
    <w:rsid w:val="00694922"/>
    <w:rsid w:val="00694BA4"/>
    <w:rsid w:val="00694DCF"/>
    <w:rsid w:val="00695004"/>
    <w:rsid w:val="006950A7"/>
    <w:rsid w:val="00695261"/>
    <w:rsid w:val="00695482"/>
    <w:rsid w:val="00695D68"/>
    <w:rsid w:val="00695D93"/>
    <w:rsid w:val="00695E82"/>
    <w:rsid w:val="0069637E"/>
    <w:rsid w:val="006963C9"/>
    <w:rsid w:val="00696542"/>
    <w:rsid w:val="00696544"/>
    <w:rsid w:val="00696551"/>
    <w:rsid w:val="00696594"/>
    <w:rsid w:val="006966D9"/>
    <w:rsid w:val="006970BD"/>
    <w:rsid w:val="00697216"/>
    <w:rsid w:val="00697247"/>
    <w:rsid w:val="00697386"/>
    <w:rsid w:val="006973AB"/>
    <w:rsid w:val="0069795D"/>
    <w:rsid w:val="00697B98"/>
    <w:rsid w:val="00697CFD"/>
    <w:rsid w:val="00697D18"/>
    <w:rsid w:val="00697E32"/>
    <w:rsid w:val="00697EFE"/>
    <w:rsid w:val="00697FE7"/>
    <w:rsid w:val="006A01BB"/>
    <w:rsid w:val="006A0598"/>
    <w:rsid w:val="006A07D0"/>
    <w:rsid w:val="006A0B35"/>
    <w:rsid w:val="006A0B7A"/>
    <w:rsid w:val="006A0F80"/>
    <w:rsid w:val="006A10A6"/>
    <w:rsid w:val="006A1112"/>
    <w:rsid w:val="006A14AF"/>
    <w:rsid w:val="006A14BC"/>
    <w:rsid w:val="006A159F"/>
    <w:rsid w:val="006A168B"/>
    <w:rsid w:val="006A1826"/>
    <w:rsid w:val="006A1B5C"/>
    <w:rsid w:val="006A1C76"/>
    <w:rsid w:val="006A1D12"/>
    <w:rsid w:val="006A2007"/>
    <w:rsid w:val="006A20D2"/>
    <w:rsid w:val="006A2A95"/>
    <w:rsid w:val="006A2E4A"/>
    <w:rsid w:val="006A30BD"/>
    <w:rsid w:val="006A3347"/>
    <w:rsid w:val="006A358A"/>
    <w:rsid w:val="006A3B06"/>
    <w:rsid w:val="006A4080"/>
    <w:rsid w:val="006A40E5"/>
    <w:rsid w:val="006A45DF"/>
    <w:rsid w:val="006A46A0"/>
    <w:rsid w:val="006A47AE"/>
    <w:rsid w:val="006A4C94"/>
    <w:rsid w:val="006A4C9D"/>
    <w:rsid w:val="006A4E18"/>
    <w:rsid w:val="006A554F"/>
    <w:rsid w:val="006A57B0"/>
    <w:rsid w:val="006A594A"/>
    <w:rsid w:val="006A5A7B"/>
    <w:rsid w:val="006A5EA6"/>
    <w:rsid w:val="006A60B8"/>
    <w:rsid w:val="006A615E"/>
    <w:rsid w:val="006A617B"/>
    <w:rsid w:val="006A630B"/>
    <w:rsid w:val="006A63C2"/>
    <w:rsid w:val="006A67A2"/>
    <w:rsid w:val="006A6816"/>
    <w:rsid w:val="006A6B2F"/>
    <w:rsid w:val="006A6BD8"/>
    <w:rsid w:val="006A6D28"/>
    <w:rsid w:val="006A6E02"/>
    <w:rsid w:val="006A742E"/>
    <w:rsid w:val="006A7A92"/>
    <w:rsid w:val="006A7AAC"/>
    <w:rsid w:val="006A7D95"/>
    <w:rsid w:val="006A7EBD"/>
    <w:rsid w:val="006A7F74"/>
    <w:rsid w:val="006B025B"/>
    <w:rsid w:val="006B02E7"/>
    <w:rsid w:val="006B0322"/>
    <w:rsid w:val="006B0555"/>
    <w:rsid w:val="006B0791"/>
    <w:rsid w:val="006B09B8"/>
    <w:rsid w:val="006B0D77"/>
    <w:rsid w:val="006B10A8"/>
    <w:rsid w:val="006B1163"/>
    <w:rsid w:val="006B1170"/>
    <w:rsid w:val="006B1327"/>
    <w:rsid w:val="006B1483"/>
    <w:rsid w:val="006B1636"/>
    <w:rsid w:val="006B1638"/>
    <w:rsid w:val="006B1956"/>
    <w:rsid w:val="006B1A39"/>
    <w:rsid w:val="006B1E8A"/>
    <w:rsid w:val="006B218F"/>
    <w:rsid w:val="006B24E0"/>
    <w:rsid w:val="006B2887"/>
    <w:rsid w:val="006B28DA"/>
    <w:rsid w:val="006B2D8F"/>
    <w:rsid w:val="006B2EC1"/>
    <w:rsid w:val="006B30F3"/>
    <w:rsid w:val="006B315B"/>
    <w:rsid w:val="006B3422"/>
    <w:rsid w:val="006B3A61"/>
    <w:rsid w:val="006B3AE7"/>
    <w:rsid w:val="006B3C93"/>
    <w:rsid w:val="006B3D7D"/>
    <w:rsid w:val="006B4274"/>
    <w:rsid w:val="006B4479"/>
    <w:rsid w:val="006B458C"/>
    <w:rsid w:val="006B45BE"/>
    <w:rsid w:val="006B46B4"/>
    <w:rsid w:val="006B4B23"/>
    <w:rsid w:val="006B4E24"/>
    <w:rsid w:val="006B4EE0"/>
    <w:rsid w:val="006B4FC0"/>
    <w:rsid w:val="006B5233"/>
    <w:rsid w:val="006B53FA"/>
    <w:rsid w:val="006B547E"/>
    <w:rsid w:val="006B568D"/>
    <w:rsid w:val="006B5EB3"/>
    <w:rsid w:val="006B5F82"/>
    <w:rsid w:val="006B6942"/>
    <w:rsid w:val="006B69B7"/>
    <w:rsid w:val="006B69F2"/>
    <w:rsid w:val="006B6C23"/>
    <w:rsid w:val="006B6CD4"/>
    <w:rsid w:val="006B6D66"/>
    <w:rsid w:val="006B6E82"/>
    <w:rsid w:val="006B6FA7"/>
    <w:rsid w:val="006B7261"/>
    <w:rsid w:val="006B7342"/>
    <w:rsid w:val="006B73BF"/>
    <w:rsid w:val="006B7B5F"/>
    <w:rsid w:val="006B7BB4"/>
    <w:rsid w:val="006B7DD0"/>
    <w:rsid w:val="006C06AB"/>
    <w:rsid w:val="006C0B7D"/>
    <w:rsid w:val="006C0DA5"/>
    <w:rsid w:val="006C0ECA"/>
    <w:rsid w:val="006C0FED"/>
    <w:rsid w:val="006C120F"/>
    <w:rsid w:val="006C1416"/>
    <w:rsid w:val="006C1580"/>
    <w:rsid w:val="006C1745"/>
    <w:rsid w:val="006C1947"/>
    <w:rsid w:val="006C1E2C"/>
    <w:rsid w:val="006C1E36"/>
    <w:rsid w:val="006C1E8A"/>
    <w:rsid w:val="006C1F08"/>
    <w:rsid w:val="006C24A8"/>
    <w:rsid w:val="006C25F4"/>
    <w:rsid w:val="006C2800"/>
    <w:rsid w:val="006C2840"/>
    <w:rsid w:val="006C2B0A"/>
    <w:rsid w:val="006C2C7B"/>
    <w:rsid w:val="006C2DE1"/>
    <w:rsid w:val="006C2E1E"/>
    <w:rsid w:val="006C2F64"/>
    <w:rsid w:val="006C33F3"/>
    <w:rsid w:val="006C35F1"/>
    <w:rsid w:val="006C3A5E"/>
    <w:rsid w:val="006C4104"/>
    <w:rsid w:val="006C4270"/>
    <w:rsid w:val="006C4317"/>
    <w:rsid w:val="006C4446"/>
    <w:rsid w:val="006C4925"/>
    <w:rsid w:val="006C4ADE"/>
    <w:rsid w:val="006C4C18"/>
    <w:rsid w:val="006C4C59"/>
    <w:rsid w:val="006C4E9C"/>
    <w:rsid w:val="006C4FD6"/>
    <w:rsid w:val="006C525F"/>
    <w:rsid w:val="006C5384"/>
    <w:rsid w:val="006C53FF"/>
    <w:rsid w:val="006C5AFD"/>
    <w:rsid w:val="006C5FF3"/>
    <w:rsid w:val="006C62BC"/>
    <w:rsid w:val="006C640D"/>
    <w:rsid w:val="006C6658"/>
    <w:rsid w:val="006C69C5"/>
    <w:rsid w:val="006C6AE4"/>
    <w:rsid w:val="006C6B88"/>
    <w:rsid w:val="006C6E38"/>
    <w:rsid w:val="006C6F6D"/>
    <w:rsid w:val="006C728E"/>
    <w:rsid w:val="006C73E3"/>
    <w:rsid w:val="006C7896"/>
    <w:rsid w:val="006C7957"/>
    <w:rsid w:val="006C798C"/>
    <w:rsid w:val="006C7AB5"/>
    <w:rsid w:val="006C7D11"/>
    <w:rsid w:val="006C7E8D"/>
    <w:rsid w:val="006C7EEF"/>
    <w:rsid w:val="006D04C5"/>
    <w:rsid w:val="006D05E9"/>
    <w:rsid w:val="006D08F7"/>
    <w:rsid w:val="006D0D6C"/>
    <w:rsid w:val="006D12D4"/>
    <w:rsid w:val="006D1339"/>
    <w:rsid w:val="006D15DC"/>
    <w:rsid w:val="006D1C12"/>
    <w:rsid w:val="006D1C8F"/>
    <w:rsid w:val="006D1F7F"/>
    <w:rsid w:val="006D22EB"/>
    <w:rsid w:val="006D2429"/>
    <w:rsid w:val="006D2464"/>
    <w:rsid w:val="006D24E0"/>
    <w:rsid w:val="006D2592"/>
    <w:rsid w:val="006D27C2"/>
    <w:rsid w:val="006D2C5C"/>
    <w:rsid w:val="006D2D1A"/>
    <w:rsid w:val="006D313C"/>
    <w:rsid w:val="006D317C"/>
    <w:rsid w:val="006D3347"/>
    <w:rsid w:val="006D335A"/>
    <w:rsid w:val="006D33D2"/>
    <w:rsid w:val="006D363A"/>
    <w:rsid w:val="006D364A"/>
    <w:rsid w:val="006D3665"/>
    <w:rsid w:val="006D37F7"/>
    <w:rsid w:val="006D43B6"/>
    <w:rsid w:val="006D4674"/>
    <w:rsid w:val="006D4698"/>
    <w:rsid w:val="006D49AF"/>
    <w:rsid w:val="006D4E57"/>
    <w:rsid w:val="006D5115"/>
    <w:rsid w:val="006D55A3"/>
    <w:rsid w:val="006D56A8"/>
    <w:rsid w:val="006D5894"/>
    <w:rsid w:val="006D5F97"/>
    <w:rsid w:val="006D5FED"/>
    <w:rsid w:val="006D6113"/>
    <w:rsid w:val="006D666F"/>
    <w:rsid w:val="006D6D5B"/>
    <w:rsid w:val="006D7214"/>
    <w:rsid w:val="006D728C"/>
    <w:rsid w:val="006D73DF"/>
    <w:rsid w:val="006D73E2"/>
    <w:rsid w:val="006D7486"/>
    <w:rsid w:val="006D7521"/>
    <w:rsid w:val="006D786D"/>
    <w:rsid w:val="006D7B0F"/>
    <w:rsid w:val="006D7B88"/>
    <w:rsid w:val="006E017A"/>
    <w:rsid w:val="006E01BC"/>
    <w:rsid w:val="006E0483"/>
    <w:rsid w:val="006E0501"/>
    <w:rsid w:val="006E05E5"/>
    <w:rsid w:val="006E0785"/>
    <w:rsid w:val="006E08D3"/>
    <w:rsid w:val="006E09B1"/>
    <w:rsid w:val="006E0EC6"/>
    <w:rsid w:val="006E1692"/>
    <w:rsid w:val="006E16F9"/>
    <w:rsid w:val="006E1788"/>
    <w:rsid w:val="006E182C"/>
    <w:rsid w:val="006E1C64"/>
    <w:rsid w:val="006E1F2D"/>
    <w:rsid w:val="006E2990"/>
    <w:rsid w:val="006E2A29"/>
    <w:rsid w:val="006E2C21"/>
    <w:rsid w:val="006E2EB4"/>
    <w:rsid w:val="006E3DBB"/>
    <w:rsid w:val="006E40A8"/>
    <w:rsid w:val="006E41FC"/>
    <w:rsid w:val="006E42B1"/>
    <w:rsid w:val="006E431D"/>
    <w:rsid w:val="006E44BB"/>
    <w:rsid w:val="006E44FA"/>
    <w:rsid w:val="006E4952"/>
    <w:rsid w:val="006E4CC2"/>
    <w:rsid w:val="006E513C"/>
    <w:rsid w:val="006E5611"/>
    <w:rsid w:val="006E5795"/>
    <w:rsid w:val="006E58C6"/>
    <w:rsid w:val="006E5D8E"/>
    <w:rsid w:val="006E5DB1"/>
    <w:rsid w:val="006E5E3E"/>
    <w:rsid w:val="006E6298"/>
    <w:rsid w:val="006E629C"/>
    <w:rsid w:val="006E6512"/>
    <w:rsid w:val="006E6749"/>
    <w:rsid w:val="006E6AC5"/>
    <w:rsid w:val="006E70CB"/>
    <w:rsid w:val="006E7201"/>
    <w:rsid w:val="006E73BC"/>
    <w:rsid w:val="006E7829"/>
    <w:rsid w:val="006E7B1D"/>
    <w:rsid w:val="006E7FF1"/>
    <w:rsid w:val="006F0123"/>
    <w:rsid w:val="006F06CE"/>
    <w:rsid w:val="006F079F"/>
    <w:rsid w:val="006F0C48"/>
    <w:rsid w:val="006F0D46"/>
    <w:rsid w:val="006F0E04"/>
    <w:rsid w:val="006F10CB"/>
    <w:rsid w:val="006F139C"/>
    <w:rsid w:val="006F1497"/>
    <w:rsid w:val="006F155C"/>
    <w:rsid w:val="006F1614"/>
    <w:rsid w:val="006F1743"/>
    <w:rsid w:val="006F1AD6"/>
    <w:rsid w:val="006F1D86"/>
    <w:rsid w:val="006F1E76"/>
    <w:rsid w:val="006F21D3"/>
    <w:rsid w:val="006F231A"/>
    <w:rsid w:val="006F232B"/>
    <w:rsid w:val="006F2338"/>
    <w:rsid w:val="006F2397"/>
    <w:rsid w:val="006F24AB"/>
    <w:rsid w:val="006F2ABC"/>
    <w:rsid w:val="006F2D04"/>
    <w:rsid w:val="006F2E70"/>
    <w:rsid w:val="006F2EFA"/>
    <w:rsid w:val="006F312B"/>
    <w:rsid w:val="006F3796"/>
    <w:rsid w:val="006F3A91"/>
    <w:rsid w:val="006F3C79"/>
    <w:rsid w:val="006F3F17"/>
    <w:rsid w:val="006F3F44"/>
    <w:rsid w:val="006F4160"/>
    <w:rsid w:val="006F41A8"/>
    <w:rsid w:val="006F4472"/>
    <w:rsid w:val="006F44B8"/>
    <w:rsid w:val="006F473D"/>
    <w:rsid w:val="006F47A8"/>
    <w:rsid w:val="006F5067"/>
    <w:rsid w:val="006F5448"/>
    <w:rsid w:val="006F58C0"/>
    <w:rsid w:val="006F593C"/>
    <w:rsid w:val="006F5B53"/>
    <w:rsid w:val="006F5D92"/>
    <w:rsid w:val="006F60F8"/>
    <w:rsid w:val="006F63B0"/>
    <w:rsid w:val="006F659B"/>
    <w:rsid w:val="006F696C"/>
    <w:rsid w:val="006F6EB4"/>
    <w:rsid w:val="006F6FD8"/>
    <w:rsid w:val="006F7419"/>
    <w:rsid w:val="006F78B8"/>
    <w:rsid w:val="006F791C"/>
    <w:rsid w:val="006F7972"/>
    <w:rsid w:val="006F7A80"/>
    <w:rsid w:val="006F7E7E"/>
    <w:rsid w:val="006F7EE5"/>
    <w:rsid w:val="006F7EF3"/>
    <w:rsid w:val="00700441"/>
    <w:rsid w:val="00700564"/>
    <w:rsid w:val="00700884"/>
    <w:rsid w:val="00700F87"/>
    <w:rsid w:val="00701021"/>
    <w:rsid w:val="0070124A"/>
    <w:rsid w:val="00701463"/>
    <w:rsid w:val="0070181C"/>
    <w:rsid w:val="007019C4"/>
    <w:rsid w:val="00701BB1"/>
    <w:rsid w:val="00701CE2"/>
    <w:rsid w:val="00702158"/>
    <w:rsid w:val="00702385"/>
    <w:rsid w:val="00702413"/>
    <w:rsid w:val="0070242C"/>
    <w:rsid w:val="007024AB"/>
    <w:rsid w:val="00702B44"/>
    <w:rsid w:val="00702C3C"/>
    <w:rsid w:val="00702D21"/>
    <w:rsid w:val="00702DE4"/>
    <w:rsid w:val="00702F37"/>
    <w:rsid w:val="0070363C"/>
    <w:rsid w:val="00703883"/>
    <w:rsid w:val="00703A0A"/>
    <w:rsid w:val="00703B12"/>
    <w:rsid w:val="00703B31"/>
    <w:rsid w:val="00703D42"/>
    <w:rsid w:val="007040FE"/>
    <w:rsid w:val="007041F6"/>
    <w:rsid w:val="0070425E"/>
    <w:rsid w:val="00704273"/>
    <w:rsid w:val="00704A3B"/>
    <w:rsid w:val="00704B56"/>
    <w:rsid w:val="00704CAE"/>
    <w:rsid w:val="00704F39"/>
    <w:rsid w:val="0070508F"/>
    <w:rsid w:val="0070515D"/>
    <w:rsid w:val="00705212"/>
    <w:rsid w:val="00705726"/>
    <w:rsid w:val="007059AA"/>
    <w:rsid w:val="00705CAC"/>
    <w:rsid w:val="00705E2E"/>
    <w:rsid w:val="0070603F"/>
    <w:rsid w:val="00706249"/>
    <w:rsid w:val="007065D8"/>
    <w:rsid w:val="007068BC"/>
    <w:rsid w:val="00706E29"/>
    <w:rsid w:val="00706E8A"/>
    <w:rsid w:val="0070711B"/>
    <w:rsid w:val="007079C4"/>
    <w:rsid w:val="0071005A"/>
    <w:rsid w:val="007100BF"/>
    <w:rsid w:val="007101AF"/>
    <w:rsid w:val="00710524"/>
    <w:rsid w:val="00710F93"/>
    <w:rsid w:val="00710FCD"/>
    <w:rsid w:val="0071102D"/>
    <w:rsid w:val="0071125E"/>
    <w:rsid w:val="00711663"/>
    <w:rsid w:val="0071181D"/>
    <w:rsid w:val="007118B3"/>
    <w:rsid w:val="00711D0B"/>
    <w:rsid w:val="00711D46"/>
    <w:rsid w:val="00712824"/>
    <w:rsid w:val="0071290D"/>
    <w:rsid w:val="00712AA6"/>
    <w:rsid w:val="00712AFF"/>
    <w:rsid w:val="00712E96"/>
    <w:rsid w:val="0071324A"/>
    <w:rsid w:val="007134CE"/>
    <w:rsid w:val="00713B0A"/>
    <w:rsid w:val="00713C3C"/>
    <w:rsid w:val="00713C7A"/>
    <w:rsid w:val="00713E5D"/>
    <w:rsid w:val="00713F5C"/>
    <w:rsid w:val="00714118"/>
    <w:rsid w:val="0071442F"/>
    <w:rsid w:val="007144F0"/>
    <w:rsid w:val="007146AE"/>
    <w:rsid w:val="00714B6F"/>
    <w:rsid w:val="00714BEF"/>
    <w:rsid w:val="0071503B"/>
    <w:rsid w:val="007150BC"/>
    <w:rsid w:val="007153F4"/>
    <w:rsid w:val="007156A7"/>
    <w:rsid w:val="0071577A"/>
    <w:rsid w:val="00715988"/>
    <w:rsid w:val="00715AF2"/>
    <w:rsid w:val="00715E17"/>
    <w:rsid w:val="00715E4B"/>
    <w:rsid w:val="0071646D"/>
    <w:rsid w:val="0071676F"/>
    <w:rsid w:val="00716EEB"/>
    <w:rsid w:val="007170EB"/>
    <w:rsid w:val="00717174"/>
    <w:rsid w:val="0071725D"/>
    <w:rsid w:val="007172EC"/>
    <w:rsid w:val="00717567"/>
    <w:rsid w:val="007176F9"/>
    <w:rsid w:val="00717820"/>
    <w:rsid w:val="00717947"/>
    <w:rsid w:val="00717BC0"/>
    <w:rsid w:val="0072041A"/>
    <w:rsid w:val="00720817"/>
    <w:rsid w:val="0072094B"/>
    <w:rsid w:val="00720C0B"/>
    <w:rsid w:val="00721322"/>
    <w:rsid w:val="0072133A"/>
    <w:rsid w:val="00721BEA"/>
    <w:rsid w:val="00721F67"/>
    <w:rsid w:val="0072264B"/>
    <w:rsid w:val="007229FE"/>
    <w:rsid w:val="00722CB3"/>
    <w:rsid w:val="00722D86"/>
    <w:rsid w:val="00722E21"/>
    <w:rsid w:val="00722E5E"/>
    <w:rsid w:val="007234E4"/>
    <w:rsid w:val="0072353E"/>
    <w:rsid w:val="00723639"/>
    <w:rsid w:val="00723818"/>
    <w:rsid w:val="00723AAA"/>
    <w:rsid w:val="00723BE7"/>
    <w:rsid w:val="00723FE7"/>
    <w:rsid w:val="00724951"/>
    <w:rsid w:val="00724D85"/>
    <w:rsid w:val="00724E62"/>
    <w:rsid w:val="00724E83"/>
    <w:rsid w:val="00725176"/>
    <w:rsid w:val="007257F9"/>
    <w:rsid w:val="007259BC"/>
    <w:rsid w:val="00725B0D"/>
    <w:rsid w:val="007264EE"/>
    <w:rsid w:val="00726D01"/>
    <w:rsid w:val="00727135"/>
    <w:rsid w:val="007272BD"/>
    <w:rsid w:val="0072746E"/>
    <w:rsid w:val="007274A3"/>
    <w:rsid w:val="00727ADD"/>
    <w:rsid w:val="00727EF2"/>
    <w:rsid w:val="00730077"/>
    <w:rsid w:val="007306CE"/>
    <w:rsid w:val="00730968"/>
    <w:rsid w:val="0073099F"/>
    <w:rsid w:val="00730A89"/>
    <w:rsid w:val="00730C58"/>
    <w:rsid w:val="0073136F"/>
    <w:rsid w:val="00731816"/>
    <w:rsid w:val="00731908"/>
    <w:rsid w:val="00731963"/>
    <w:rsid w:val="00731BE5"/>
    <w:rsid w:val="00731D7E"/>
    <w:rsid w:val="00731F4F"/>
    <w:rsid w:val="00731F50"/>
    <w:rsid w:val="007320A5"/>
    <w:rsid w:val="007320AC"/>
    <w:rsid w:val="007321E8"/>
    <w:rsid w:val="007322B2"/>
    <w:rsid w:val="00732476"/>
    <w:rsid w:val="007325F5"/>
    <w:rsid w:val="00732838"/>
    <w:rsid w:val="00732A1D"/>
    <w:rsid w:val="00733571"/>
    <w:rsid w:val="007336F5"/>
    <w:rsid w:val="00733842"/>
    <w:rsid w:val="007339B9"/>
    <w:rsid w:val="00733FAF"/>
    <w:rsid w:val="007340F8"/>
    <w:rsid w:val="00734147"/>
    <w:rsid w:val="00734230"/>
    <w:rsid w:val="0073438A"/>
    <w:rsid w:val="00734409"/>
    <w:rsid w:val="007344A4"/>
    <w:rsid w:val="00734852"/>
    <w:rsid w:val="007349A7"/>
    <w:rsid w:val="00734C0A"/>
    <w:rsid w:val="00734C6B"/>
    <w:rsid w:val="00734DB8"/>
    <w:rsid w:val="00734E30"/>
    <w:rsid w:val="007350CF"/>
    <w:rsid w:val="007356BF"/>
    <w:rsid w:val="00735818"/>
    <w:rsid w:val="00735B38"/>
    <w:rsid w:val="00735C80"/>
    <w:rsid w:val="00735EFA"/>
    <w:rsid w:val="00735FB7"/>
    <w:rsid w:val="007361AC"/>
    <w:rsid w:val="007361B3"/>
    <w:rsid w:val="0073659E"/>
    <w:rsid w:val="0073664C"/>
    <w:rsid w:val="00736655"/>
    <w:rsid w:val="007366DA"/>
    <w:rsid w:val="00736786"/>
    <w:rsid w:val="007367C0"/>
    <w:rsid w:val="00736977"/>
    <w:rsid w:val="00736991"/>
    <w:rsid w:val="00736DA1"/>
    <w:rsid w:val="007370C6"/>
    <w:rsid w:val="0073722F"/>
    <w:rsid w:val="0073798A"/>
    <w:rsid w:val="007379C0"/>
    <w:rsid w:val="00737AE1"/>
    <w:rsid w:val="00737C28"/>
    <w:rsid w:val="00737D9B"/>
    <w:rsid w:val="00737E7A"/>
    <w:rsid w:val="00737F0C"/>
    <w:rsid w:val="00740132"/>
    <w:rsid w:val="007404A7"/>
    <w:rsid w:val="00740575"/>
    <w:rsid w:val="0074083E"/>
    <w:rsid w:val="0074095B"/>
    <w:rsid w:val="00740E5D"/>
    <w:rsid w:val="00740EB8"/>
    <w:rsid w:val="00740FCC"/>
    <w:rsid w:val="007412AE"/>
    <w:rsid w:val="00741658"/>
    <w:rsid w:val="0074169E"/>
    <w:rsid w:val="00741768"/>
    <w:rsid w:val="007419C4"/>
    <w:rsid w:val="00741C79"/>
    <w:rsid w:val="00741CD0"/>
    <w:rsid w:val="00741CE3"/>
    <w:rsid w:val="0074253D"/>
    <w:rsid w:val="0074263D"/>
    <w:rsid w:val="00742668"/>
    <w:rsid w:val="00742798"/>
    <w:rsid w:val="00742B76"/>
    <w:rsid w:val="00742B8F"/>
    <w:rsid w:val="00742D4F"/>
    <w:rsid w:val="00742D6D"/>
    <w:rsid w:val="00742EFC"/>
    <w:rsid w:val="00742F9C"/>
    <w:rsid w:val="0074306B"/>
    <w:rsid w:val="007432F2"/>
    <w:rsid w:val="007434AF"/>
    <w:rsid w:val="007437A9"/>
    <w:rsid w:val="00743F83"/>
    <w:rsid w:val="0074415E"/>
    <w:rsid w:val="00744706"/>
    <w:rsid w:val="0074491D"/>
    <w:rsid w:val="00744A0A"/>
    <w:rsid w:val="00744BBE"/>
    <w:rsid w:val="00744D54"/>
    <w:rsid w:val="00744D8A"/>
    <w:rsid w:val="00744E15"/>
    <w:rsid w:val="00745165"/>
    <w:rsid w:val="0074533C"/>
    <w:rsid w:val="00745399"/>
    <w:rsid w:val="0074559D"/>
    <w:rsid w:val="007458BA"/>
    <w:rsid w:val="007459FF"/>
    <w:rsid w:val="00745A2F"/>
    <w:rsid w:val="00745BE2"/>
    <w:rsid w:val="00745E08"/>
    <w:rsid w:val="00745FFC"/>
    <w:rsid w:val="00746522"/>
    <w:rsid w:val="00746782"/>
    <w:rsid w:val="007468A5"/>
    <w:rsid w:val="00746992"/>
    <w:rsid w:val="00746AEE"/>
    <w:rsid w:val="00746B89"/>
    <w:rsid w:val="00746BF5"/>
    <w:rsid w:val="00746D5D"/>
    <w:rsid w:val="00746F4E"/>
    <w:rsid w:val="00746F6D"/>
    <w:rsid w:val="007470A4"/>
    <w:rsid w:val="0074719C"/>
    <w:rsid w:val="00747508"/>
    <w:rsid w:val="007477D3"/>
    <w:rsid w:val="00747835"/>
    <w:rsid w:val="0074796F"/>
    <w:rsid w:val="007479D1"/>
    <w:rsid w:val="00747A35"/>
    <w:rsid w:val="00750063"/>
    <w:rsid w:val="00750404"/>
    <w:rsid w:val="00750729"/>
    <w:rsid w:val="007507A9"/>
    <w:rsid w:val="00750A5A"/>
    <w:rsid w:val="00750CEF"/>
    <w:rsid w:val="00750EFF"/>
    <w:rsid w:val="0075108B"/>
    <w:rsid w:val="00751096"/>
    <w:rsid w:val="00751215"/>
    <w:rsid w:val="007512F6"/>
    <w:rsid w:val="007516E5"/>
    <w:rsid w:val="007517E1"/>
    <w:rsid w:val="00751C7D"/>
    <w:rsid w:val="00751D5C"/>
    <w:rsid w:val="00751FDD"/>
    <w:rsid w:val="007523CF"/>
    <w:rsid w:val="00752599"/>
    <w:rsid w:val="00752694"/>
    <w:rsid w:val="00752A68"/>
    <w:rsid w:val="00752DBD"/>
    <w:rsid w:val="0075303D"/>
    <w:rsid w:val="007531D1"/>
    <w:rsid w:val="007532F4"/>
    <w:rsid w:val="00753465"/>
    <w:rsid w:val="0075365E"/>
    <w:rsid w:val="007538BE"/>
    <w:rsid w:val="007538F8"/>
    <w:rsid w:val="00753B02"/>
    <w:rsid w:val="007541E3"/>
    <w:rsid w:val="007543A7"/>
    <w:rsid w:val="007547E0"/>
    <w:rsid w:val="0075484D"/>
    <w:rsid w:val="00754914"/>
    <w:rsid w:val="00754A2B"/>
    <w:rsid w:val="00754A6E"/>
    <w:rsid w:val="00754BE0"/>
    <w:rsid w:val="00755692"/>
    <w:rsid w:val="007558AC"/>
    <w:rsid w:val="00755DAD"/>
    <w:rsid w:val="00755E80"/>
    <w:rsid w:val="00755F21"/>
    <w:rsid w:val="00755F4B"/>
    <w:rsid w:val="0075612F"/>
    <w:rsid w:val="00756168"/>
    <w:rsid w:val="00756A77"/>
    <w:rsid w:val="00756C56"/>
    <w:rsid w:val="00756D19"/>
    <w:rsid w:val="0075715B"/>
    <w:rsid w:val="007572DF"/>
    <w:rsid w:val="007574FC"/>
    <w:rsid w:val="0075777B"/>
    <w:rsid w:val="0075798F"/>
    <w:rsid w:val="00757B04"/>
    <w:rsid w:val="00757BF3"/>
    <w:rsid w:val="00757EE7"/>
    <w:rsid w:val="0076042A"/>
    <w:rsid w:val="007605A1"/>
    <w:rsid w:val="0076083C"/>
    <w:rsid w:val="00761438"/>
    <w:rsid w:val="007618A8"/>
    <w:rsid w:val="00761E11"/>
    <w:rsid w:val="0076240B"/>
    <w:rsid w:val="0076247F"/>
    <w:rsid w:val="00762534"/>
    <w:rsid w:val="00762844"/>
    <w:rsid w:val="00762A99"/>
    <w:rsid w:val="00762AA1"/>
    <w:rsid w:val="00762F05"/>
    <w:rsid w:val="00763092"/>
    <w:rsid w:val="007630DD"/>
    <w:rsid w:val="0076346B"/>
    <w:rsid w:val="007636CC"/>
    <w:rsid w:val="007638CA"/>
    <w:rsid w:val="00763A09"/>
    <w:rsid w:val="00763FDA"/>
    <w:rsid w:val="00764389"/>
    <w:rsid w:val="007643A1"/>
    <w:rsid w:val="00764401"/>
    <w:rsid w:val="00764A58"/>
    <w:rsid w:val="00764DAF"/>
    <w:rsid w:val="00765296"/>
    <w:rsid w:val="007655C5"/>
    <w:rsid w:val="007658A9"/>
    <w:rsid w:val="00765919"/>
    <w:rsid w:val="00765BA8"/>
    <w:rsid w:val="00765C11"/>
    <w:rsid w:val="00765C4B"/>
    <w:rsid w:val="00765D25"/>
    <w:rsid w:val="00765E68"/>
    <w:rsid w:val="007660AF"/>
    <w:rsid w:val="007662EA"/>
    <w:rsid w:val="0076692A"/>
    <w:rsid w:val="00766DC4"/>
    <w:rsid w:val="00766E62"/>
    <w:rsid w:val="007670DC"/>
    <w:rsid w:val="007671A8"/>
    <w:rsid w:val="0076753C"/>
    <w:rsid w:val="007677C3"/>
    <w:rsid w:val="007679EB"/>
    <w:rsid w:val="00770123"/>
    <w:rsid w:val="007701B2"/>
    <w:rsid w:val="00770800"/>
    <w:rsid w:val="00770830"/>
    <w:rsid w:val="00770975"/>
    <w:rsid w:val="00770B7C"/>
    <w:rsid w:val="00770BE7"/>
    <w:rsid w:val="00771A63"/>
    <w:rsid w:val="00771E09"/>
    <w:rsid w:val="00771E92"/>
    <w:rsid w:val="007721A6"/>
    <w:rsid w:val="00772378"/>
    <w:rsid w:val="00772474"/>
    <w:rsid w:val="00772982"/>
    <w:rsid w:val="00772A80"/>
    <w:rsid w:val="00773057"/>
    <w:rsid w:val="0077369E"/>
    <w:rsid w:val="00773D03"/>
    <w:rsid w:val="00773F6F"/>
    <w:rsid w:val="00774298"/>
    <w:rsid w:val="00774479"/>
    <w:rsid w:val="007745A7"/>
    <w:rsid w:val="007745CE"/>
    <w:rsid w:val="007746B1"/>
    <w:rsid w:val="00774908"/>
    <w:rsid w:val="00774952"/>
    <w:rsid w:val="00774BA5"/>
    <w:rsid w:val="00774CFD"/>
    <w:rsid w:val="00774EBA"/>
    <w:rsid w:val="00774FBE"/>
    <w:rsid w:val="00774FE7"/>
    <w:rsid w:val="00775243"/>
    <w:rsid w:val="00775327"/>
    <w:rsid w:val="00775534"/>
    <w:rsid w:val="007756D8"/>
    <w:rsid w:val="00775753"/>
    <w:rsid w:val="00775754"/>
    <w:rsid w:val="00775A12"/>
    <w:rsid w:val="00775C46"/>
    <w:rsid w:val="00776091"/>
    <w:rsid w:val="00776116"/>
    <w:rsid w:val="00776286"/>
    <w:rsid w:val="007763B4"/>
    <w:rsid w:val="0077640F"/>
    <w:rsid w:val="0077646E"/>
    <w:rsid w:val="007766AF"/>
    <w:rsid w:val="00776707"/>
    <w:rsid w:val="007768C5"/>
    <w:rsid w:val="0077718C"/>
    <w:rsid w:val="00777A45"/>
    <w:rsid w:val="00777A8F"/>
    <w:rsid w:val="00777BFE"/>
    <w:rsid w:val="00777C47"/>
    <w:rsid w:val="00777D13"/>
    <w:rsid w:val="00780122"/>
    <w:rsid w:val="007802B0"/>
    <w:rsid w:val="0078045A"/>
    <w:rsid w:val="007808DB"/>
    <w:rsid w:val="00780B72"/>
    <w:rsid w:val="0078106A"/>
    <w:rsid w:val="007810AE"/>
    <w:rsid w:val="007817D0"/>
    <w:rsid w:val="00781D0B"/>
    <w:rsid w:val="007820E5"/>
    <w:rsid w:val="00782270"/>
    <w:rsid w:val="00782354"/>
    <w:rsid w:val="007823BC"/>
    <w:rsid w:val="0078242B"/>
    <w:rsid w:val="0078272A"/>
    <w:rsid w:val="0078293A"/>
    <w:rsid w:val="0078294A"/>
    <w:rsid w:val="00782C1C"/>
    <w:rsid w:val="00782EAB"/>
    <w:rsid w:val="0078328D"/>
    <w:rsid w:val="00783457"/>
    <w:rsid w:val="00783482"/>
    <w:rsid w:val="00783B5E"/>
    <w:rsid w:val="00783C54"/>
    <w:rsid w:val="00783CDB"/>
    <w:rsid w:val="00783E83"/>
    <w:rsid w:val="00783F98"/>
    <w:rsid w:val="00784337"/>
    <w:rsid w:val="00784567"/>
    <w:rsid w:val="00784721"/>
    <w:rsid w:val="007847C5"/>
    <w:rsid w:val="00784C92"/>
    <w:rsid w:val="00785587"/>
    <w:rsid w:val="007857FE"/>
    <w:rsid w:val="00786175"/>
    <w:rsid w:val="00786187"/>
    <w:rsid w:val="00786641"/>
    <w:rsid w:val="007867E5"/>
    <w:rsid w:val="007871A8"/>
    <w:rsid w:val="007871EA"/>
    <w:rsid w:val="007873B0"/>
    <w:rsid w:val="007875A1"/>
    <w:rsid w:val="00787686"/>
    <w:rsid w:val="00787CC9"/>
    <w:rsid w:val="00787E66"/>
    <w:rsid w:val="00790086"/>
    <w:rsid w:val="00790329"/>
    <w:rsid w:val="00790572"/>
    <w:rsid w:val="007905AE"/>
    <w:rsid w:val="00791058"/>
    <w:rsid w:val="007915C1"/>
    <w:rsid w:val="007915D8"/>
    <w:rsid w:val="00791862"/>
    <w:rsid w:val="00791BDA"/>
    <w:rsid w:val="00791DE4"/>
    <w:rsid w:val="00791E12"/>
    <w:rsid w:val="00791E84"/>
    <w:rsid w:val="00791F87"/>
    <w:rsid w:val="007922A1"/>
    <w:rsid w:val="007922F0"/>
    <w:rsid w:val="00792463"/>
    <w:rsid w:val="007926EE"/>
    <w:rsid w:val="007929C5"/>
    <w:rsid w:val="00792AAD"/>
    <w:rsid w:val="00792B15"/>
    <w:rsid w:val="00792B33"/>
    <w:rsid w:val="00792C12"/>
    <w:rsid w:val="00792C53"/>
    <w:rsid w:val="00793091"/>
    <w:rsid w:val="007931D7"/>
    <w:rsid w:val="007935E0"/>
    <w:rsid w:val="00793A1A"/>
    <w:rsid w:val="00793EE1"/>
    <w:rsid w:val="00793F70"/>
    <w:rsid w:val="00794239"/>
    <w:rsid w:val="007949C1"/>
    <w:rsid w:val="00794B22"/>
    <w:rsid w:val="00794C8F"/>
    <w:rsid w:val="00794D64"/>
    <w:rsid w:val="00795129"/>
    <w:rsid w:val="0079522B"/>
    <w:rsid w:val="0079554A"/>
    <w:rsid w:val="007956F9"/>
    <w:rsid w:val="007957CF"/>
    <w:rsid w:val="007957F9"/>
    <w:rsid w:val="007958AC"/>
    <w:rsid w:val="007958F1"/>
    <w:rsid w:val="007959F6"/>
    <w:rsid w:val="00795AF3"/>
    <w:rsid w:val="00795C3B"/>
    <w:rsid w:val="00795CF9"/>
    <w:rsid w:val="00795D2C"/>
    <w:rsid w:val="007960BB"/>
    <w:rsid w:val="0079639F"/>
    <w:rsid w:val="0079710A"/>
    <w:rsid w:val="0079710E"/>
    <w:rsid w:val="00797120"/>
    <w:rsid w:val="0079715E"/>
    <w:rsid w:val="00797191"/>
    <w:rsid w:val="00797791"/>
    <w:rsid w:val="007978C3"/>
    <w:rsid w:val="00797A21"/>
    <w:rsid w:val="00797D5B"/>
    <w:rsid w:val="00797F08"/>
    <w:rsid w:val="00797F68"/>
    <w:rsid w:val="007A0126"/>
    <w:rsid w:val="007A0A88"/>
    <w:rsid w:val="007A0BB5"/>
    <w:rsid w:val="007A0C4B"/>
    <w:rsid w:val="007A0D11"/>
    <w:rsid w:val="007A0D74"/>
    <w:rsid w:val="007A0EA0"/>
    <w:rsid w:val="007A0FA5"/>
    <w:rsid w:val="007A0FEF"/>
    <w:rsid w:val="007A108D"/>
    <w:rsid w:val="007A16C5"/>
    <w:rsid w:val="007A17A4"/>
    <w:rsid w:val="007A1F1C"/>
    <w:rsid w:val="007A2059"/>
    <w:rsid w:val="007A24C3"/>
    <w:rsid w:val="007A252D"/>
    <w:rsid w:val="007A299D"/>
    <w:rsid w:val="007A2A76"/>
    <w:rsid w:val="007A30C3"/>
    <w:rsid w:val="007A30CB"/>
    <w:rsid w:val="007A31B4"/>
    <w:rsid w:val="007A31F3"/>
    <w:rsid w:val="007A3616"/>
    <w:rsid w:val="007A36B7"/>
    <w:rsid w:val="007A36E8"/>
    <w:rsid w:val="007A38CA"/>
    <w:rsid w:val="007A3A31"/>
    <w:rsid w:val="007A3AB4"/>
    <w:rsid w:val="007A3B1F"/>
    <w:rsid w:val="007A3C0E"/>
    <w:rsid w:val="007A3C64"/>
    <w:rsid w:val="007A3FFC"/>
    <w:rsid w:val="007A44C6"/>
    <w:rsid w:val="007A4B2C"/>
    <w:rsid w:val="007A4F76"/>
    <w:rsid w:val="007A5324"/>
    <w:rsid w:val="007A5444"/>
    <w:rsid w:val="007A5492"/>
    <w:rsid w:val="007A54CA"/>
    <w:rsid w:val="007A5753"/>
    <w:rsid w:val="007A5927"/>
    <w:rsid w:val="007A5A90"/>
    <w:rsid w:val="007A5B7A"/>
    <w:rsid w:val="007A6007"/>
    <w:rsid w:val="007A61E3"/>
    <w:rsid w:val="007A6DF0"/>
    <w:rsid w:val="007A6F60"/>
    <w:rsid w:val="007A7371"/>
    <w:rsid w:val="007A739A"/>
    <w:rsid w:val="007A74C5"/>
    <w:rsid w:val="007A7540"/>
    <w:rsid w:val="007A7698"/>
    <w:rsid w:val="007A7860"/>
    <w:rsid w:val="007A7D50"/>
    <w:rsid w:val="007A7ED9"/>
    <w:rsid w:val="007A7F8E"/>
    <w:rsid w:val="007A7FE6"/>
    <w:rsid w:val="007B0152"/>
    <w:rsid w:val="007B03A4"/>
    <w:rsid w:val="007B0486"/>
    <w:rsid w:val="007B0755"/>
    <w:rsid w:val="007B0876"/>
    <w:rsid w:val="007B0929"/>
    <w:rsid w:val="007B0952"/>
    <w:rsid w:val="007B0AB2"/>
    <w:rsid w:val="007B1603"/>
    <w:rsid w:val="007B1644"/>
    <w:rsid w:val="007B19AF"/>
    <w:rsid w:val="007B1D63"/>
    <w:rsid w:val="007B221A"/>
    <w:rsid w:val="007B2631"/>
    <w:rsid w:val="007B2F48"/>
    <w:rsid w:val="007B2FB5"/>
    <w:rsid w:val="007B318B"/>
    <w:rsid w:val="007B324B"/>
    <w:rsid w:val="007B38AE"/>
    <w:rsid w:val="007B39FB"/>
    <w:rsid w:val="007B3A50"/>
    <w:rsid w:val="007B3BBD"/>
    <w:rsid w:val="007B3E46"/>
    <w:rsid w:val="007B418E"/>
    <w:rsid w:val="007B4427"/>
    <w:rsid w:val="007B4671"/>
    <w:rsid w:val="007B47B0"/>
    <w:rsid w:val="007B49B7"/>
    <w:rsid w:val="007B4A21"/>
    <w:rsid w:val="007B4C92"/>
    <w:rsid w:val="007B4DC5"/>
    <w:rsid w:val="007B5061"/>
    <w:rsid w:val="007B545D"/>
    <w:rsid w:val="007B593E"/>
    <w:rsid w:val="007B5AB8"/>
    <w:rsid w:val="007B5C27"/>
    <w:rsid w:val="007B5CAE"/>
    <w:rsid w:val="007B620E"/>
    <w:rsid w:val="007B622C"/>
    <w:rsid w:val="007B63F5"/>
    <w:rsid w:val="007B6637"/>
    <w:rsid w:val="007B67CC"/>
    <w:rsid w:val="007B67F3"/>
    <w:rsid w:val="007B6A09"/>
    <w:rsid w:val="007B6C79"/>
    <w:rsid w:val="007B71BA"/>
    <w:rsid w:val="007B74A1"/>
    <w:rsid w:val="007B756D"/>
    <w:rsid w:val="007B774D"/>
    <w:rsid w:val="007B78B3"/>
    <w:rsid w:val="007B7975"/>
    <w:rsid w:val="007B7E1F"/>
    <w:rsid w:val="007B7FE1"/>
    <w:rsid w:val="007C002F"/>
    <w:rsid w:val="007C03E8"/>
    <w:rsid w:val="007C0600"/>
    <w:rsid w:val="007C085E"/>
    <w:rsid w:val="007C0BE9"/>
    <w:rsid w:val="007C0C4B"/>
    <w:rsid w:val="007C0F77"/>
    <w:rsid w:val="007C1041"/>
    <w:rsid w:val="007C1137"/>
    <w:rsid w:val="007C1195"/>
    <w:rsid w:val="007C1389"/>
    <w:rsid w:val="007C1472"/>
    <w:rsid w:val="007C1854"/>
    <w:rsid w:val="007C23D4"/>
    <w:rsid w:val="007C24F0"/>
    <w:rsid w:val="007C317F"/>
    <w:rsid w:val="007C33C4"/>
    <w:rsid w:val="007C3502"/>
    <w:rsid w:val="007C35DE"/>
    <w:rsid w:val="007C37AF"/>
    <w:rsid w:val="007C37EE"/>
    <w:rsid w:val="007C38F9"/>
    <w:rsid w:val="007C393A"/>
    <w:rsid w:val="007C397D"/>
    <w:rsid w:val="007C3BB9"/>
    <w:rsid w:val="007C3CBD"/>
    <w:rsid w:val="007C3FE8"/>
    <w:rsid w:val="007C4C05"/>
    <w:rsid w:val="007C5447"/>
    <w:rsid w:val="007C606B"/>
    <w:rsid w:val="007C62B3"/>
    <w:rsid w:val="007C6558"/>
    <w:rsid w:val="007C668F"/>
    <w:rsid w:val="007C6B64"/>
    <w:rsid w:val="007C6BB6"/>
    <w:rsid w:val="007C6BF7"/>
    <w:rsid w:val="007C6F07"/>
    <w:rsid w:val="007C6F0F"/>
    <w:rsid w:val="007C709D"/>
    <w:rsid w:val="007C742B"/>
    <w:rsid w:val="007C77E5"/>
    <w:rsid w:val="007C78B4"/>
    <w:rsid w:val="007C7BE3"/>
    <w:rsid w:val="007C7CB9"/>
    <w:rsid w:val="007C7DE7"/>
    <w:rsid w:val="007C7E1F"/>
    <w:rsid w:val="007D051C"/>
    <w:rsid w:val="007D089F"/>
    <w:rsid w:val="007D0C0D"/>
    <w:rsid w:val="007D0C4F"/>
    <w:rsid w:val="007D0ED7"/>
    <w:rsid w:val="007D0FB9"/>
    <w:rsid w:val="007D1131"/>
    <w:rsid w:val="007D1286"/>
    <w:rsid w:val="007D1716"/>
    <w:rsid w:val="007D19BA"/>
    <w:rsid w:val="007D1A83"/>
    <w:rsid w:val="007D1AF0"/>
    <w:rsid w:val="007D2175"/>
    <w:rsid w:val="007D229E"/>
    <w:rsid w:val="007D2330"/>
    <w:rsid w:val="007D2437"/>
    <w:rsid w:val="007D244F"/>
    <w:rsid w:val="007D261C"/>
    <w:rsid w:val="007D2637"/>
    <w:rsid w:val="007D2793"/>
    <w:rsid w:val="007D2954"/>
    <w:rsid w:val="007D2FB0"/>
    <w:rsid w:val="007D2FDD"/>
    <w:rsid w:val="007D30CF"/>
    <w:rsid w:val="007D31DF"/>
    <w:rsid w:val="007D385F"/>
    <w:rsid w:val="007D3A10"/>
    <w:rsid w:val="007D3AEA"/>
    <w:rsid w:val="007D3EC4"/>
    <w:rsid w:val="007D41B2"/>
    <w:rsid w:val="007D4217"/>
    <w:rsid w:val="007D4260"/>
    <w:rsid w:val="007D43E9"/>
    <w:rsid w:val="007D4593"/>
    <w:rsid w:val="007D4828"/>
    <w:rsid w:val="007D4E13"/>
    <w:rsid w:val="007D5246"/>
    <w:rsid w:val="007D5679"/>
    <w:rsid w:val="007D5757"/>
    <w:rsid w:val="007D5B1A"/>
    <w:rsid w:val="007D64F6"/>
    <w:rsid w:val="007D6825"/>
    <w:rsid w:val="007D692E"/>
    <w:rsid w:val="007D6937"/>
    <w:rsid w:val="007D6C90"/>
    <w:rsid w:val="007D6FEF"/>
    <w:rsid w:val="007D7125"/>
    <w:rsid w:val="007D71F3"/>
    <w:rsid w:val="007D7380"/>
    <w:rsid w:val="007D742F"/>
    <w:rsid w:val="007D74EE"/>
    <w:rsid w:val="007D75FA"/>
    <w:rsid w:val="007D7AAB"/>
    <w:rsid w:val="007D7B1F"/>
    <w:rsid w:val="007E001B"/>
    <w:rsid w:val="007E02EA"/>
    <w:rsid w:val="007E0413"/>
    <w:rsid w:val="007E0783"/>
    <w:rsid w:val="007E0900"/>
    <w:rsid w:val="007E0B76"/>
    <w:rsid w:val="007E0D10"/>
    <w:rsid w:val="007E1134"/>
    <w:rsid w:val="007E1286"/>
    <w:rsid w:val="007E16A3"/>
    <w:rsid w:val="007E1719"/>
    <w:rsid w:val="007E1CF0"/>
    <w:rsid w:val="007E1D34"/>
    <w:rsid w:val="007E1F33"/>
    <w:rsid w:val="007E2067"/>
    <w:rsid w:val="007E22FB"/>
    <w:rsid w:val="007E2375"/>
    <w:rsid w:val="007E23FC"/>
    <w:rsid w:val="007E260C"/>
    <w:rsid w:val="007E2742"/>
    <w:rsid w:val="007E2D0E"/>
    <w:rsid w:val="007E3013"/>
    <w:rsid w:val="007E3D19"/>
    <w:rsid w:val="007E3F5A"/>
    <w:rsid w:val="007E455A"/>
    <w:rsid w:val="007E4A84"/>
    <w:rsid w:val="007E4A8D"/>
    <w:rsid w:val="007E4B2F"/>
    <w:rsid w:val="007E4B7E"/>
    <w:rsid w:val="007E4D98"/>
    <w:rsid w:val="007E5515"/>
    <w:rsid w:val="007E5612"/>
    <w:rsid w:val="007E5A8A"/>
    <w:rsid w:val="007E5D2F"/>
    <w:rsid w:val="007E5E7B"/>
    <w:rsid w:val="007E5EBA"/>
    <w:rsid w:val="007E6343"/>
    <w:rsid w:val="007E63E2"/>
    <w:rsid w:val="007E673B"/>
    <w:rsid w:val="007E6ABB"/>
    <w:rsid w:val="007E6FEC"/>
    <w:rsid w:val="007E7028"/>
    <w:rsid w:val="007E70A1"/>
    <w:rsid w:val="007E7409"/>
    <w:rsid w:val="007E76A1"/>
    <w:rsid w:val="007E7B62"/>
    <w:rsid w:val="007E7BA0"/>
    <w:rsid w:val="007E7E73"/>
    <w:rsid w:val="007E7E96"/>
    <w:rsid w:val="007F021E"/>
    <w:rsid w:val="007F0CB1"/>
    <w:rsid w:val="007F0E3E"/>
    <w:rsid w:val="007F1048"/>
    <w:rsid w:val="007F10B3"/>
    <w:rsid w:val="007F1595"/>
    <w:rsid w:val="007F1BD3"/>
    <w:rsid w:val="007F2636"/>
    <w:rsid w:val="007F272D"/>
    <w:rsid w:val="007F2766"/>
    <w:rsid w:val="007F29B9"/>
    <w:rsid w:val="007F2B65"/>
    <w:rsid w:val="007F2C83"/>
    <w:rsid w:val="007F2D27"/>
    <w:rsid w:val="007F32AB"/>
    <w:rsid w:val="007F3505"/>
    <w:rsid w:val="007F361C"/>
    <w:rsid w:val="007F39CE"/>
    <w:rsid w:val="007F3AE9"/>
    <w:rsid w:val="007F3B41"/>
    <w:rsid w:val="007F3B70"/>
    <w:rsid w:val="007F3DFF"/>
    <w:rsid w:val="007F45C2"/>
    <w:rsid w:val="007F4D77"/>
    <w:rsid w:val="007F4E48"/>
    <w:rsid w:val="007F4F5F"/>
    <w:rsid w:val="007F517A"/>
    <w:rsid w:val="007F51CE"/>
    <w:rsid w:val="007F527F"/>
    <w:rsid w:val="007F5697"/>
    <w:rsid w:val="007F5F90"/>
    <w:rsid w:val="007F69FC"/>
    <w:rsid w:val="007F6B25"/>
    <w:rsid w:val="007F6FD3"/>
    <w:rsid w:val="007F701B"/>
    <w:rsid w:val="007F7228"/>
    <w:rsid w:val="007F76AB"/>
    <w:rsid w:val="007F7707"/>
    <w:rsid w:val="007F776E"/>
    <w:rsid w:val="007F7897"/>
    <w:rsid w:val="007F79E8"/>
    <w:rsid w:val="007F7A0E"/>
    <w:rsid w:val="008001B4"/>
    <w:rsid w:val="008002FF"/>
    <w:rsid w:val="00800424"/>
    <w:rsid w:val="00800556"/>
    <w:rsid w:val="008008D8"/>
    <w:rsid w:val="00800AD2"/>
    <w:rsid w:val="00801156"/>
    <w:rsid w:val="00801237"/>
    <w:rsid w:val="00801495"/>
    <w:rsid w:val="008017C3"/>
    <w:rsid w:val="0080181D"/>
    <w:rsid w:val="00801862"/>
    <w:rsid w:val="008018E1"/>
    <w:rsid w:val="008019DB"/>
    <w:rsid w:val="00801B10"/>
    <w:rsid w:val="00801BCB"/>
    <w:rsid w:val="00802155"/>
    <w:rsid w:val="00802372"/>
    <w:rsid w:val="0080297F"/>
    <w:rsid w:val="00802C1A"/>
    <w:rsid w:val="00802E89"/>
    <w:rsid w:val="00802FB6"/>
    <w:rsid w:val="00803343"/>
    <w:rsid w:val="0080342C"/>
    <w:rsid w:val="00803475"/>
    <w:rsid w:val="008034AD"/>
    <w:rsid w:val="00803CA6"/>
    <w:rsid w:val="00803EED"/>
    <w:rsid w:val="008041A8"/>
    <w:rsid w:val="00804537"/>
    <w:rsid w:val="008045F9"/>
    <w:rsid w:val="00804735"/>
    <w:rsid w:val="00804DA1"/>
    <w:rsid w:val="00804DC5"/>
    <w:rsid w:val="00804DCF"/>
    <w:rsid w:val="00804DDB"/>
    <w:rsid w:val="00804F4D"/>
    <w:rsid w:val="00805135"/>
    <w:rsid w:val="00805622"/>
    <w:rsid w:val="00805829"/>
    <w:rsid w:val="00805F71"/>
    <w:rsid w:val="008063C1"/>
    <w:rsid w:val="0080656F"/>
    <w:rsid w:val="0080661B"/>
    <w:rsid w:val="00806C8F"/>
    <w:rsid w:val="00806CFA"/>
    <w:rsid w:val="0080743C"/>
    <w:rsid w:val="008075BC"/>
    <w:rsid w:val="00807700"/>
    <w:rsid w:val="00807787"/>
    <w:rsid w:val="00807AB6"/>
    <w:rsid w:val="00807DEB"/>
    <w:rsid w:val="0081029B"/>
    <w:rsid w:val="00810306"/>
    <w:rsid w:val="00810548"/>
    <w:rsid w:val="00810798"/>
    <w:rsid w:val="008109A8"/>
    <w:rsid w:val="00810C51"/>
    <w:rsid w:val="00811039"/>
    <w:rsid w:val="00811309"/>
    <w:rsid w:val="008114AE"/>
    <w:rsid w:val="008115D9"/>
    <w:rsid w:val="0081173A"/>
    <w:rsid w:val="008117B9"/>
    <w:rsid w:val="00811B46"/>
    <w:rsid w:val="00811D36"/>
    <w:rsid w:val="00812604"/>
    <w:rsid w:val="00812701"/>
    <w:rsid w:val="0081296A"/>
    <w:rsid w:val="00812B2F"/>
    <w:rsid w:val="00812B83"/>
    <w:rsid w:val="00812C50"/>
    <w:rsid w:val="008131ED"/>
    <w:rsid w:val="0081359A"/>
    <w:rsid w:val="00813869"/>
    <w:rsid w:val="00813BB7"/>
    <w:rsid w:val="008140E9"/>
    <w:rsid w:val="008142E8"/>
    <w:rsid w:val="00814876"/>
    <w:rsid w:val="00814BBB"/>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A8"/>
    <w:rsid w:val="00816262"/>
    <w:rsid w:val="0081630B"/>
    <w:rsid w:val="00816433"/>
    <w:rsid w:val="008166C3"/>
    <w:rsid w:val="0081694E"/>
    <w:rsid w:val="00816990"/>
    <w:rsid w:val="008170D4"/>
    <w:rsid w:val="008170E9"/>
    <w:rsid w:val="0081728D"/>
    <w:rsid w:val="0081758F"/>
    <w:rsid w:val="008177C2"/>
    <w:rsid w:val="00817A5E"/>
    <w:rsid w:val="00817B98"/>
    <w:rsid w:val="00817C05"/>
    <w:rsid w:val="00817ECD"/>
    <w:rsid w:val="00817F41"/>
    <w:rsid w:val="0082044B"/>
    <w:rsid w:val="00820458"/>
    <w:rsid w:val="0082046B"/>
    <w:rsid w:val="008204BB"/>
    <w:rsid w:val="00820548"/>
    <w:rsid w:val="00820613"/>
    <w:rsid w:val="0082089E"/>
    <w:rsid w:val="00820956"/>
    <w:rsid w:val="00820973"/>
    <w:rsid w:val="00820980"/>
    <w:rsid w:val="00820AE1"/>
    <w:rsid w:val="00820BF8"/>
    <w:rsid w:val="00820DE4"/>
    <w:rsid w:val="00820DFE"/>
    <w:rsid w:val="00821852"/>
    <w:rsid w:val="008219A3"/>
    <w:rsid w:val="00822001"/>
    <w:rsid w:val="008221B3"/>
    <w:rsid w:val="00822231"/>
    <w:rsid w:val="008224E3"/>
    <w:rsid w:val="008224ED"/>
    <w:rsid w:val="00822585"/>
    <w:rsid w:val="008228B8"/>
    <w:rsid w:val="00822B25"/>
    <w:rsid w:val="00822B5E"/>
    <w:rsid w:val="00822D6B"/>
    <w:rsid w:val="008230ED"/>
    <w:rsid w:val="0082338D"/>
    <w:rsid w:val="0082343C"/>
    <w:rsid w:val="00823C25"/>
    <w:rsid w:val="00823CEB"/>
    <w:rsid w:val="00823DAC"/>
    <w:rsid w:val="00823F76"/>
    <w:rsid w:val="00824114"/>
    <w:rsid w:val="008243C9"/>
    <w:rsid w:val="00824456"/>
    <w:rsid w:val="00824C93"/>
    <w:rsid w:val="00824DF0"/>
    <w:rsid w:val="00824EB3"/>
    <w:rsid w:val="00825013"/>
    <w:rsid w:val="008251A3"/>
    <w:rsid w:val="008254BE"/>
    <w:rsid w:val="0082593C"/>
    <w:rsid w:val="008259B1"/>
    <w:rsid w:val="00825BB9"/>
    <w:rsid w:val="00825D30"/>
    <w:rsid w:val="00826C57"/>
    <w:rsid w:val="00826E04"/>
    <w:rsid w:val="00826ECF"/>
    <w:rsid w:val="00826F33"/>
    <w:rsid w:val="00826F58"/>
    <w:rsid w:val="00826FB5"/>
    <w:rsid w:val="008273A9"/>
    <w:rsid w:val="00827453"/>
    <w:rsid w:val="00827960"/>
    <w:rsid w:val="00827B78"/>
    <w:rsid w:val="00827C7A"/>
    <w:rsid w:val="00827C89"/>
    <w:rsid w:val="008304EC"/>
    <w:rsid w:val="0083051B"/>
    <w:rsid w:val="00830522"/>
    <w:rsid w:val="008305FA"/>
    <w:rsid w:val="008309E4"/>
    <w:rsid w:val="00830A61"/>
    <w:rsid w:val="00830B53"/>
    <w:rsid w:val="00830BFB"/>
    <w:rsid w:val="00830FB4"/>
    <w:rsid w:val="0083130C"/>
    <w:rsid w:val="008315BC"/>
    <w:rsid w:val="008316E6"/>
    <w:rsid w:val="00832040"/>
    <w:rsid w:val="008320F9"/>
    <w:rsid w:val="008325CC"/>
    <w:rsid w:val="00832FC1"/>
    <w:rsid w:val="00832FDD"/>
    <w:rsid w:val="00833055"/>
    <w:rsid w:val="00833208"/>
    <w:rsid w:val="0083333A"/>
    <w:rsid w:val="0083337B"/>
    <w:rsid w:val="0083359B"/>
    <w:rsid w:val="00833800"/>
    <w:rsid w:val="0083399A"/>
    <w:rsid w:val="00833B44"/>
    <w:rsid w:val="00834AEE"/>
    <w:rsid w:val="00834D2A"/>
    <w:rsid w:val="00834E01"/>
    <w:rsid w:val="00834EF2"/>
    <w:rsid w:val="0083516C"/>
    <w:rsid w:val="0083564E"/>
    <w:rsid w:val="00835E8A"/>
    <w:rsid w:val="008361D8"/>
    <w:rsid w:val="008363A8"/>
    <w:rsid w:val="00836491"/>
    <w:rsid w:val="00836537"/>
    <w:rsid w:val="00836911"/>
    <w:rsid w:val="00836985"/>
    <w:rsid w:val="008369E7"/>
    <w:rsid w:val="00836C59"/>
    <w:rsid w:val="00836ED0"/>
    <w:rsid w:val="008374AA"/>
    <w:rsid w:val="00837D4B"/>
    <w:rsid w:val="00837D67"/>
    <w:rsid w:val="00837DFF"/>
    <w:rsid w:val="00837E97"/>
    <w:rsid w:val="0084007B"/>
    <w:rsid w:val="0084014B"/>
    <w:rsid w:val="008401C7"/>
    <w:rsid w:val="008407BE"/>
    <w:rsid w:val="0084096A"/>
    <w:rsid w:val="00840F9D"/>
    <w:rsid w:val="008410AB"/>
    <w:rsid w:val="008410C1"/>
    <w:rsid w:val="00841130"/>
    <w:rsid w:val="00841179"/>
    <w:rsid w:val="008413C5"/>
    <w:rsid w:val="0084142A"/>
    <w:rsid w:val="00841A58"/>
    <w:rsid w:val="00841C25"/>
    <w:rsid w:val="00841EA2"/>
    <w:rsid w:val="0084210C"/>
    <w:rsid w:val="00842303"/>
    <w:rsid w:val="008428E8"/>
    <w:rsid w:val="00842ABD"/>
    <w:rsid w:val="00842AE8"/>
    <w:rsid w:val="00843272"/>
    <w:rsid w:val="00843305"/>
    <w:rsid w:val="008437A6"/>
    <w:rsid w:val="0084398B"/>
    <w:rsid w:val="00843A12"/>
    <w:rsid w:val="00843B5E"/>
    <w:rsid w:val="008441FC"/>
    <w:rsid w:val="0084425F"/>
    <w:rsid w:val="0084456F"/>
    <w:rsid w:val="0084470D"/>
    <w:rsid w:val="00844787"/>
    <w:rsid w:val="0084484E"/>
    <w:rsid w:val="00844C08"/>
    <w:rsid w:val="00844E4F"/>
    <w:rsid w:val="00844EEC"/>
    <w:rsid w:val="008451AC"/>
    <w:rsid w:val="00845330"/>
    <w:rsid w:val="0084557B"/>
    <w:rsid w:val="008455B4"/>
    <w:rsid w:val="008458D0"/>
    <w:rsid w:val="0084599A"/>
    <w:rsid w:val="00845AF1"/>
    <w:rsid w:val="00846193"/>
    <w:rsid w:val="00846203"/>
    <w:rsid w:val="0084669B"/>
    <w:rsid w:val="0084683B"/>
    <w:rsid w:val="008468CC"/>
    <w:rsid w:val="008469E6"/>
    <w:rsid w:val="00846B15"/>
    <w:rsid w:val="00846D27"/>
    <w:rsid w:val="00847205"/>
    <w:rsid w:val="00847302"/>
    <w:rsid w:val="008479EF"/>
    <w:rsid w:val="00847A3C"/>
    <w:rsid w:val="00847E33"/>
    <w:rsid w:val="00847EED"/>
    <w:rsid w:val="00850028"/>
    <w:rsid w:val="008500EA"/>
    <w:rsid w:val="00850120"/>
    <w:rsid w:val="00850655"/>
    <w:rsid w:val="008512ED"/>
    <w:rsid w:val="00851633"/>
    <w:rsid w:val="00851A33"/>
    <w:rsid w:val="00851A50"/>
    <w:rsid w:val="00851E3C"/>
    <w:rsid w:val="00851E62"/>
    <w:rsid w:val="00852510"/>
    <w:rsid w:val="00852A3F"/>
    <w:rsid w:val="00852CCA"/>
    <w:rsid w:val="00852E7F"/>
    <w:rsid w:val="00852EB2"/>
    <w:rsid w:val="008530F5"/>
    <w:rsid w:val="00853125"/>
    <w:rsid w:val="0085321E"/>
    <w:rsid w:val="00853702"/>
    <w:rsid w:val="008537CE"/>
    <w:rsid w:val="00853A27"/>
    <w:rsid w:val="00853CE8"/>
    <w:rsid w:val="00853F35"/>
    <w:rsid w:val="00854949"/>
    <w:rsid w:val="008550AF"/>
    <w:rsid w:val="008554D1"/>
    <w:rsid w:val="0085550E"/>
    <w:rsid w:val="00855925"/>
    <w:rsid w:val="008559F1"/>
    <w:rsid w:val="00855B90"/>
    <w:rsid w:val="00855B95"/>
    <w:rsid w:val="00855E43"/>
    <w:rsid w:val="00856225"/>
    <w:rsid w:val="0085654C"/>
    <w:rsid w:val="0085751D"/>
    <w:rsid w:val="008575C6"/>
    <w:rsid w:val="00857729"/>
    <w:rsid w:val="00857765"/>
    <w:rsid w:val="00857886"/>
    <w:rsid w:val="00857CDF"/>
    <w:rsid w:val="00860015"/>
    <w:rsid w:val="00860088"/>
    <w:rsid w:val="008604BF"/>
    <w:rsid w:val="008607DC"/>
    <w:rsid w:val="00860E60"/>
    <w:rsid w:val="00861307"/>
    <w:rsid w:val="008614BE"/>
    <w:rsid w:val="008614F9"/>
    <w:rsid w:val="0086159F"/>
    <w:rsid w:val="008615BB"/>
    <w:rsid w:val="00861939"/>
    <w:rsid w:val="00861980"/>
    <w:rsid w:val="00861C11"/>
    <w:rsid w:val="00861D41"/>
    <w:rsid w:val="00861D59"/>
    <w:rsid w:val="00861E21"/>
    <w:rsid w:val="00862396"/>
    <w:rsid w:val="008624A9"/>
    <w:rsid w:val="0086281D"/>
    <w:rsid w:val="008628BD"/>
    <w:rsid w:val="00862ABE"/>
    <w:rsid w:val="00862D26"/>
    <w:rsid w:val="00862E13"/>
    <w:rsid w:val="00862F4B"/>
    <w:rsid w:val="00863065"/>
    <w:rsid w:val="00863147"/>
    <w:rsid w:val="0086326B"/>
    <w:rsid w:val="008633CB"/>
    <w:rsid w:val="00863870"/>
    <w:rsid w:val="008639AE"/>
    <w:rsid w:val="008639C0"/>
    <w:rsid w:val="008644D1"/>
    <w:rsid w:val="00864816"/>
    <w:rsid w:val="00864894"/>
    <w:rsid w:val="008648A6"/>
    <w:rsid w:val="00864900"/>
    <w:rsid w:val="00865237"/>
    <w:rsid w:val="0086571A"/>
    <w:rsid w:val="00865A02"/>
    <w:rsid w:val="00865A66"/>
    <w:rsid w:val="00865B6D"/>
    <w:rsid w:val="008666BF"/>
    <w:rsid w:val="008667C6"/>
    <w:rsid w:val="008677C8"/>
    <w:rsid w:val="00867B26"/>
    <w:rsid w:val="00867C54"/>
    <w:rsid w:val="00867D93"/>
    <w:rsid w:val="00867F4D"/>
    <w:rsid w:val="0087002F"/>
    <w:rsid w:val="0087051D"/>
    <w:rsid w:val="008709EB"/>
    <w:rsid w:val="00870DFB"/>
    <w:rsid w:val="0087101C"/>
    <w:rsid w:val="00871357"/>
    <w:rsid w:val="00871610"/>
    <w:rsid w:val="008719BD"/>
    <w:rsid w:val="008719FB"/>
    <w:rsid w:val="00871F3B"/>
    <w:rsid w:val="00872212"/>
    <w:rsid w:val="008723D1"/>
    <w:rsid w:val="00872647"/>
    <w:rsid w:val="00872882"/>
    <w:rsid w:val="00872C77"/>
    <w:rsid w:val="008733A1"/>
    <w:rsid w:val="008736FB"/>
    <w:rsid w:val="00873A53"/>
    <w:rsid w:val="0087481D"/>
    <w:rsid w:val="00874DE1"/>
    <w:rsid w:val="00875071"/>
    <w:rsid w:val="0087531A"/>
    <w:rsid w:val="00875388"/>
    <w:rsid w:val="00875A15"/>
    <w:rsid w:val="00875A3D"/>
    <w:rsid w:val="0087619B"/>
    <w:rsid w:val="008761EE"/>
    <w:rsid w:val="00876B92"/>
    <w:rsid w:val="00876ED1"/>
    <w:rsid w:val="00876F08"/>
    <w:rsid w:val="00876FC1"/>
    <w:rsid w:val="008771CE"/>
    <w:rsid w:val="00877550"/>
    <w:rsid w:val="008775EF"/>
    <w:rsid w:val="008776D1"/>
    <w:rsid w:val="008800E0"/>
    <w:rsid w:val="008800F9"/>
    <w:rsid w:val="0088010C"/>
    <w:rsid w:val="0088013F"/>
    <w:rsid w:val="0088053E"/>
    <w:rsid w:val="00880AD3"/>
    <w:rsid w:val="00880D00"/>
    <w:rsid w:val="00880D30"/>
    <w:rsid w:val="008814AA"/>
    <w:rsid w:val="00881D13"/>
    <w:rsid w:val="00882679"/>
    <w:rsid w:val="008826DF"/>
    <w:rsid w:val="00882B28"/>
    <w:rsid w:val="00882DA7"/>
    <w:rsid w:val="008830FC"/>
    <w:rsid w:val="0088326D"/>
    <w:rsid w:val="008832DF"/>
    <w:rsid w:val="008833A1"/>
    <w:rsid w:val="008838E6"/>
    <w:rsid w:val="00883A81"/>
    <w:rsid w:val="00883BFE"/>
    <w:rsid w:val="00883D22"/>
    <w:rsid w:val="00883E6C"/>
    <w:rsid w:val="00883EAA"/>
    <w:rsid w:val="00883FDA"/>
    <w:rsid w:val="0088409F"/>
    <w:rsid w:val="008844E5"/>
    <w:rsid w:val="00884A48"/>
    <w:rsid w:val="00884A5F"/>
    <w:rsid w:val="00884ECE"/>
    <w:rsid w:val="0088548B"/>
    <w:rsid w:val="0088571F"/>
    <w:rsid w:val="00885ADC"/>
    <w:rsid w:val="00885E86"/>
    <w:rsid w:val="00885F70"/>
    <w:rsid w:val="00885FEC"/>
    <w:rsid w:val="00886013"/>
    <w:rsid w:val="0088609E"/>
    <w:rsid w:val="008865EF"/>
    <w:rsid w:val="00886A8B"/>
    <w:rsid w:val="00886C23"/>
    <w:rsid w:val="00886C36"/>
    <w:rsid w:val="008870A0"/>
    <w:rsid w:val="0088733D"/>
    <w:rsid w:val="008878DE"/>
    <w:rsid w:val="00887B2B"/>
    <w:rsid w:val="00887E9A"/>
    <w:rsid w:val="00887EE8"/>
    <w:rsid w:val="00887F84"/>
    <w:rsid w:val="0089000E"/>
    <w:rsid w:val="0089028A"/>
    <w:rsid w:val="00890578"/>
    <w:rsid w:val="008906CE"/>
    <w:rsid w:val="008908A1"/>
    <w:rsid w:val="00890B3C"/>
    <w:rsid w:val="00890CA8"/>
    <w:rsid w:val="00891084"/>
    <w:rsid w:val="00891209"/>
    <w:rsid w:val="0089127A"/>
    <w:rsid w:val="008912F1"/>
    <w:rsid w:val="0089170B"/>
    <w:rsid w:val="00891735"/>
    <w:rsid w:val="00891B6A"/>
    <w:rsid w:val="00891CD6"/>
    <w:rsid w:val="00892258"/>
    <w:rsid w:val="0089288F"/>
    <w:rsid w:val="00892B09"/>
    <w:rsid w:val="00892B84"/>
    <w:rsid w:val="00892D6A"/>
    <w:rsid w:val="00892DDC"/>
    <w:rsid w:val="008930CA"/>
    <w:rsid w:val="0089319A"/>
    <w:rsid w:val="008937CA"/>
    <w:rsid w:val="008939A1"/>
    <w:rsid w:val="00893D3C"/>
    <w:rsid w:val="00893E67"/>
    <w:rsid w:val="00893E6E"/>
    <w:rsid w:val="008941AE"/>
    <w:rsid w:val="008945CC"/>
    <w:rsid w:val="00894641"/>
    <w:rsid w:val="008948A8"/>
    <w:rsid w:val="00894A94"/>
    <w:rsid w:val="00894CEB"/>
    <w:rsid w:val="00894F57"/>
    <w:rsid w:val="008952F9"/>
    <w:rsid w:val="0089544F"/>
    <w:rsid w:val="0089546B"/>
    <w:rsid w:val="008955EB"/>
    <w:rsid w:val="00895625"/>
    <w:rsid w:val="00895A7F"/>
    <w:rsid w:val="00895C08"/>
    <w:rsid w:val="00895C55"/>
    <w:rsid w:val="00895D9D"/>
    <w:rsid w:val="00895DE9"/>
    <w:rsid w:val="008964C2"/>
    <w:rsid w:val="00896729"/>
    <w:rsid w:val="0089675D"/>
    <w:rsid w:val="00896AB6"/>
    <w:rsid w:val="00896D53"/>
    <w:rsid w:val="00896EB2"/>
    <w:rsid w:val="00897353"/>
    <w:rsid w:val="008975FF"/>
    <w:rsid w:val="00897717"/>
    <w:rsid w:val="00897C1D"/>
    <w:rsid w:val="00897DA4"/>
    <w:rsid w:val="008A04A4"/>
    <w:rsid w:val="008A0570"/>
    <w:rsid w:val="008A09C8"/>
    <w:rsid w:val="008A0D54"/>
    <w:rsid w:val="008A0E2A"/>
    <w:rsid w:val="008A0FD5"/>
    <w:rsid w:val="008A1211"/>
    <w:rsid w:val="008A1218"/>
    <w:rsid w:val="008A1602"/>
    <w:rsid w:val="008A18DF"/>
    <w:rsid w:val="008A2221"/>
    <w:rsid w:val="008A2728"/>
    <w:rsid w:val="008A272A"/>
    <w:rsid w:val="008A28AE"/>
    <w:rsid w:val="008A2CBF"/>
    <w:rsid w:val="008A2F49"/>
    <w:rsid w:val="008A32E7"/>
    <w:rsid w:val="008A36CA"/>
    <w:rsid w:val="008A38B8"/>
    <w:rsid w:val="008A3BE4"/>
    <w:rsid w:val="008A3F65"/>
    <w:rsid w:val="008A4132"/>
    <w:rsid w:val="008A413B"/>
    <w:rsid w:val="008A418E"/>
    <w:rsid w:val="008A420F"/>
    <w:rsid w:val="008A426C"/>
    <w:rsid w:val="008A42C9"/>
    <w:rsid w:val="008A440A"/>
    <w:rsid w:val="008A4858"/>
    <w:rsid w:val="008A4B16"/>
    <w:rsid w:val="008A4B23"/>
    <w:rsid w:val="008A4C3D"/>
    <w:rsid w:val="008A4E5B"/>
    <w:rsid w:val="008A50FE"/>
    <w:rsid w:val="008A52B6"/>
    <w:rsid w:val="008A5315"/>
    <w:rsid w:val="008A57C5"/>
    <w:rsid w:val="008A5E60"/>
    <w:rsid w:val="008A6015"/>
    <w:rsid w:val="008A67B6"/>
    <w:rsid w:val="008A6880"/>
    <w:rsid w:val="008A6943"/>
    <w:rsid w:val="008A6D55"/>
    <w:rsid w:val="008A6FB5"/>
    <w:rsid w:val="008A7236"/>
    <w:rsid w:val="008A7292"/>
    <w:rsid w:val="008A76B2"/>
    <w:rsid w:val="008A789E"/>
    <w:rsid w:val="008A79CE"/>
    <w:rsid w:val="008A7BAE"/>
    <w:rsid w:val="008A7D4C"/>
    <w:rsid w:val="008A7D9F"/>
    <w:rsid w:val="008B01A1"/>
    <w:rsid w:val="008B0324"/>
    <w:rsid w:val="008B0866"/>
    <w:rsid w:val="008B0A68"/>
    <w:rsid w:val="008B0E06"/>
    <w:rsid w:val="008B0EF8"/>
    <w:rsid w:val="008B0FB8"/>
    <w:rsid w:val="008B16AA"/>
    <w:rsid w:val="008B18DC"/>
    <w:rsid w:val="008B1F37"/>
    <w:rsid w:val="008B1F45"/>
    <w:rsid w:val="008B2166"/>
    <w:rsid w:val="008B2488"/>
    <w:rsid w:val="008B308D"/>
    <w:rsid w:val="008B34AA"/>
    <w:rsid w:val="008B3732"/>
    <w:rsid w:val="008B3BD1"/>
    <w:rsid w:val="008B3D10"/>
    <w:rsid w:val="008B3DF5"/>
    <w:rsid w:val="008B3E36"/>
    <w:rsid w:val="008B3EB8"/>
    <w:rsid w:val="008B40D2"/>
    <w:rsid w:val="008B4234"/>
    <w:rsid w:val="008B43DF"/>
    <w:rsid w:val="008B5105"/>
    <w:rsid w:val="008B53E3"/>
    <w:rsid w:val="008B54AB"/>
    <w:rsid w:val="008B55D5"/>
    <w:rsid w:val="008B565D"/>
    <w:rsid w:val="008B5E6A"/>
    <w:rsid w:val="008B5F20"/>
    <w:rsid w:val="008B5F56"/>
    <w:rsid w:val="008B61D7"/>
    <w:rsid w:val="008B6272"/>
    <w:rsid w:val="008B63AD"/>
    <w:rsid w:val="008B6521"/>
    <w:rsid w:val="008B6538"/>
    <w:rsid w:val="008B670A"/>
    <w:rsid w:val="008B72A2"/>
    <w:rsid w:val="008B74A4"/>
    <w:rsid w:val="008B7518"/>
    <w:rsid w:val="008B7535"/>
    <w:rsid w:val="008B7562"/>
    <w:rsid w:val="008B79E7"/>
    <w:rsid w:val="008B7BBC"/>
    <w:rsid w:val="008B7C0F"/>
    <w:rsid w:val="008B7F56"/>
    <w:rsid w:val="008C0077"/>
    <w:rsid w:val="008C0204"/>
    <w:rsid w:val="008C0564"/>
    <w:rsid w:val="008C136D"/>
    <w:rsid w:val="008C17D7"/>
    <w:rsid w:val="008C198C"/>
    <w:rsid w:val="008C1D8C"/>
    <w:rsid w:val="008C1E5C"/>
    <w:rsid w:val="008C247D"/>
    <w:rsid w:val="008C2A18"/>
    <w:rsid w:val="008C2A9D"/>
    <w:rsid w:val="008C2E4A"/>
    <w:rsid w:val="008C3365"/>
    <w:rsid w:val="008C3A64"/>
    <w:rsid w:val="008C3B43"/>
    <w:rsid w:val="008C3CBD"/>
    <w:rsid w:val="008C3D43"/>
    <w:rsid w:val="008C42B6"/>
    <w:rsid w:val="008C42E9"/>
    <w:rsid w:val="008C445D"/>
    <w:rsid w:val="008C454C"/>
    <w:rsid w:val="008C46B3"/>
    <w:rsid w:val="008C49B1"/>
    <w:rsid w:val="008C4EB3"/>
    <w:rsid w:val="008C51C7"/>
    <w:rsid w:val="008C52D0"/>
    <w:rsid w:val="008C5697"/>
    <w:rsid w:val="008C5730"/>
    <w:rsid w:val="008C579C"/>
    <w:rsid w:val="008C57B9"/>
    <w:rsid w:val="008C5806"/>
    <w:rsid w:val="008C59B9"/>
    <w:rsid w:val="008C59D1"/>
    <w:rsid w:val="008C5AD1"/>
    <w:rsid w:val="008C5AD3"/>
    <w:rsid w:val="008C5B76"/>
    <w:rsid w:val="008C5BED"/>
    <w:rsid w:val="008C5D0A"/>
    <w:rsid w:val="008C5DD6"/>
    <w:rsid w:val="008C5E8E"/>
    <w:rsid w:val="008C6075"/>
    <w:rsid w:val="008C6485"/>
    <w:rsid w:val="008C6B0F"/>
    <w:rsid w:val="008C6CD3"/>
    <w:rsid w:val="008C70AA"/>
    <w:rsid w:val="008C7241"/>
    <w:rsid w:val="008C729C"/>
    <w:rsid w:val="008C72CD"/>
    <w:rsid w:val="008C757D"/>
    <w:rsid w:val="008C766F"/>
    <w:rsid w:val="008C7878"/>
    <w:rsid w:val="008C78DD"/>
    <w:rsid w:val="008C7C9C"/>
    <w:rsid w:val="008C7CA7"/>
    <w:rsid w:val="008C7DFA"/>
    <w:rsid w:val="008D01A1"/>
    <w:rsid w:val="008D033B"/>
    <w:rsid w:val="008D038F"/>
    <w:rsid w:val="008D052A"/>
    <w:rsid w:val="008D0818"/>
    <w:rsid w:val="008D0B98"/>
    <w:rsid w:val="008D0C85"/>
    <w:rsid w:val="008D0CE9"/>
    <w:rsid w:val="008D0F22"/>
    <w:rsid w:val="008D10DD"/>
    <w:rsid w:val="008D1688"/>
    <w:rsid w:val="008D1805"/>
    <w:rsid w:val="008D1962"/>
    <w:rsid w:val="008D19BA"/>
    <w:rsid w:val="008D1C29"/>
    <w:rsid w:val="008D205C"/>
    <w:rsid w:val="008D214D"/>
    <w:rsid w:val="008D2478"/>
    <w:rsid w:val="008D2521"/>
    <w:rsid w:val="008D27E7"/>
    <w:rsid w:val="008D2991"/>
    <w:rsid w:val="008D2A9D"/>
    <w:rsid w:val="008D2E46"/>
    <w:rsid w:val="008D31AD"/>
    <w:rsid w:val="008D345F"/>
    <w:rsid w:val="008D346B"/>
    <w:rsid w:val="008D34EF"/>
    <w:rsid w:val="008D35DF"/>
    <w:rsid w:val="008D39C6"/>
    <w:rsid w:val="008D3A33"/>
    <w:rsid w:val="008D3AAE"/>
    <w:rsid w:val="008D3B6C"/>
    <w:rsid w:val="008D41D7"/>
    <w:rsid w:val="008D4259"/>
    <w:rsid w:val="008D4455"/>
    <w:rsid w:val="008D48E6"/>
    <w:rsid w:val="008D492E"/>
    <w:rsid w:val="008D4995"/>
    <w:rsid w:val="008D4A37"/>
    <w:rsid w:val="008D4BCC"/>
    <w:rsid w:val="008D4EF3"/>
    <w:rsid w:val="008D50D8"/>
    <w:rsid w:val="008D556C"/>
    <w:rsid w:val="008D5731"/>
    <w:rsid w:val="008D616D"/>
    <w:rsid w:val="008D6320"/>
    <w:rsid w:val="008D6375"/>
    <w:rsid w:val="008D63B2"/>
    <w:rsid w:val="008D66AA"/>
    <w:rsid w:val="008D67B3"/>
    <w:rsid w:val="008D6A52"/>
    <w:rsid w:val="008D6B24"/>
    <w:rsid w:val="008D6BF8"/>
    <w:rsid w:val="008D6E90"/>
    <w:rsid w:val="008D6EA6"/>
    <w:rsid w:val="008D6EDD"/>
    <w:rsid w:val="008D74AE"/>
    <w:rsid w:val="008D76FC"/>
    <w:rsid w:val="008D7960"/>
    <w:rsid w:val="008E0097"/>
    <w:rsid w:val="008E0D32"/>
    <w:rsid w:val="008E0DE8"/>
    <w:rsid w:val="008E15FF"/>
    <w:rsid w:val="008E1607"/>
    <w:rsid w:val="008E1B68"/>
    <w:rsid w:val="008E1C05"/>
    <w:rsid w:val="008E25B0"/>
    <w:rsid w:val="008E26DF"/>
    <w:rsid w:val="008E2B66"/>
    <w:rsid w:val="008E2C76"/>
    <w:rsid w:val="008E2D6F"/>
    <w:rsid w:val="008E2DBB"/>
    <w:rsid w:val="008E31FD"/>
    <w:rsid w:val="008E3397"/>
    <w:rsid w:val="008E3421"/>
    <w:rsid w:val="008E346A"/>
    <w:rsid w:val="008E347E"/>
    <w:rsid w:val="008E34EC"/>
    <w:rsid w:val="008E387D"/>
    <w:rsid w:val="008E38F7"/>
    <w:rsid w:val="008E39FE"/>
    <w:rsid w:val="008E3C01"/>
    <w:rsid w:val="008E41BE"/>
    <w:rsid w:val="008E41DD"/>
    <w:rsid w:val="008E48A7"/>
    <w:rsid w:val="008E4BCB"/>
    <w:rsid w:val="008E4C0B"/>
    <w:rsid w:val="008E4DB4"/>
    <w:rsid w:val="008E4FE0"/>
    <w:rsid w:val="008E5076"/>
    <w:rsid w:val="008E52CB"/>
    <w:rsid w:val="008E5925"/>
    <w:rsid w:val="008E597C"/>
    <w:rsid w:val="008E59DE"/>
    <w:rsid w:val="008E5A41"/>
    <w:rsid w:val="008E5AAF"/>
    <w:rsid w:val="008E5C2A"/>
    <w:rsid w:val="008E5C6B"/>
    <w:rsid w:val="008E5CB8"/>
    <w:rsid w:val="008E5DC9"/>
    <w:rsid w:val="008E5E8B"/>
    <w:rsid w:val="008E60B4"/>
    <w:rsid w:val="008E6970"/>
    <w:rsid w:val="008E6A96"/>
    <w:rsid w:val="008E71F3"/>
    <w:rsid w:val="008E7207"/>
    <w:rsid w:val="008E7424"/>
    <w:rsid w:val="008E7557"/>
    <w:rsid w:val="008E7688"/>
    <w:rsid w:val="008E7978"/>
    <w:rsid w:val="008E7B8A"/>
    <w:rsid w:val="008E7DD4"/>
    <w:rsid w:val="008E7F73"/>
    <w:rsid w:val="008E7FF0"/>
    <w:rsid w:val="008F01DB"/>
    <w:rsid w:val="008F039D"/>
    <w:rsid w:val="008F0593"/>
    <w:rsid w:val="008F0E01"/>
    <w:rsid w:val="008F0F3F"/>
    <w:rsid w:val="008F113B"/>
    <w:rsid w:val="008F1416"/>
    <w:rsid w:val="008F1659"/>
    <w:rsid w:val="008F17AA"/>
    <w:rsid w:val="008F1ACC"/>
    <w:rsid w:val="008F1E48"/>
    <w:rsid w:val="008F2011"/>
    <w:rsid w:val="008F229B"/>
    <w:rsid w:val="008F2509"/>
    <w:rsid w:val="008F263E"/>
    <w:rsid w:val="008F2760"/>
    <w:rsid w:val="008F2903"/>
    <w:rsid w:val="008F2BF9"/>
    <w:rsid w:val="008F2C29"/>
    <w:rsid w:val="008F2E59"/>
    <w:rsid w:val="008F2F74"/>
    <w:rsid w:val="008F3141"/>
    <w:rsid w:val="008F315F"/>
    <w:rsid w:val="008F318E"/>
    <w:rsid w:val="008F3257"/>
    <w:rsid w:val="008F343B"/>
    <w:rsid w:val="008F366D"/>
    <w:rsid w:val="008F37B3"/>
    <w:rsid w:val="008F383F"/>
    <w:rsid w:val="008F39EE"/>
    <w:rsid w:val="008F3B52"/>
    <w:rsid w:val="008F3CC4"/>
    <w:rsid w:val="008F44A7"/>
    <w:rsid w:val="008F4B71"/>
    <w:rsid w:val="008F4B84"/>
    <w:rsid w:val="008F4B85"/>
    <w:rsid w:val="008F4C9A"/>
    <w:rsid w:val="008F4F14"/>
    <w:rsid w:val="008F5C02"/>
    <w:rsid w:val="008F5C32"/>
    <w:rsid w:val="008F5E35"/>
    <w:rsid w:val="008F5FFB"/>
    <w:rsid w:val="008F6344"/>
    <w:rsid w:val="008F6603"/>
    <w:rsid w:val="008F67A9"/>
    <w:rsid w:val="008F7726"/>
    <w:rsid w:val="008F7B5F"/>
    <w:rsid w:val="008F7CB1"/>
    <w:rsid w:val="008F7FC6"/>
    <w:rsid w:val="009001E9"/>
    <w:rsid w:val="009004A7"/>
    <w:rsid w:val="00900A69"/>
    <w:rsid w:val="00900CF1"/>
    <w:rsid w:val="00900E8B"/>
    <w:rsid w:val="00901C03"/>
    <w:rsid w:val="00901E56"/>
    <w:rsid w:val="0090219F"/>
    <w:rsid w:val="00902901"/>
    <w:rsid w:val="00902CA6"/>
    <w:rsid w:val="00902D67"/>
    <w:rsid w:val="009031ED"/>
    <w:rsid w:val="009035C1"/>
    <w:rsid w:val="00903A9E"/>
    <w:rsid w:val="00903DDF"/>
    <w:rsid w:val="00904209"/>
    <w:rsid w:val="009046A6"/>
    <w:rsid w:val="0090481F"/>
    <w:rsid w:val="00904A0B"/>
    <w:rsid w:val="00904A29"/>
    <w:rsid w:val="00904E3D"/>
    <w:rsid w:val="009051C5"/>
    <w:rsid w:val="00905590"/>
    <w:rsid w:val="00905599"/>
    <w:rsid w:val="00905767"/>
    <w:rsid w:val="009057D0"/>
    <w:rsid w:val="009058DA"/>
    <w:rsid w:val="009060EA"/>
    <w:rsid w:val="009061D2"/>
    <w:rsid w:val="0090634D"/>
    <w:rsid w:val="00906359"/>
    <w:rsid w:val="00906424"/>
    <w:rsid w:val="0090675C"/>
    <w:rsid w:val="00906872"/>
    <w:rsid w:val="00906C6B"/>
    <w:rsid w:val="00907399"/>
    <w:rsid w:val="00907805"/>
    <w:rsid w:val="00907EE2"/>
    <w:rsid w:val="0091007E"/>
    <w:rsid w:val="00910097"/>
    <w:rsid w:val="009112B9"/>
    <w:rsid w:val="00911578"/>
    <w:rsid w:val="009115CC"/>
    <w:rsid w:val="00911602"/>
    <w:rsid w:val="00911868"/>
    <w:rsid w:val="00911BAC"/>
    <w:rsid w:val="0091213C"/>
    <w:rsid w:val="00912869"/>
    <w:rsid w:val="00912D03"/>
    <w:rsid w:val="00912DF9"/>
    <w:rsid w:val="00912E07"/>
    <w:rsid w:val="00913793"/>
    <w:rsid w:val="009138AC"/>
    <w:rsid w:val="009139DE"/>
    <w:rsid w:val="00913C09"/>
    <w:rsid w:val="00913D98"/>
    <w:rsid w:val="00913E74"/>
    <w:rsid w:val="00914173"/>
    <w:rsid w:val="009147A3"/>
    <w:rsid w:val="009149FB"/>
    <w:rsid w:val="009150EB"/>
    <w:rsid w:val="009151C8"/>
    <w:rsid w:val="00915368"/>
    <w:rsid w:val="00915B8B"/>
    <w:rsid w:val="00915F5D"/>
    <w:rsid w:val="00916042"/>
    <w:rsid w:val="00916066"/>
    <w:rsid w:val="00916256"/>
    <w:rsid w:val="009162C6"/>
    <w:rsid w:val="00916477"/>
    <w:rsid w:val="0091657C"/>
    <w:rsid w:val="009166DF"/>
    <w:rsid w:val="00916AAD"/>
    <w:rsid w:val="00916E96"/>
    <w:rsid w:val="00916F14"/>
    <w:rsid w:val="0091736C"/>
    <w:rsid w:val="00917A4C"/>
    <w:rsid w:val="00917A5C"/>
    <w:rsid w:val="00917D11"/>
    <w:rsid w:val="00917EBA"/>
    <w:rsid w:val="00917F11"/>
    <w:rsid w:val="00917F42"/>
    <w:rsid w:val="0092026F"/>
    <w:rsid w:val="0092052B"/>
    <w:rsid w:val="00920DFE"/>
    <w:rsid w:val="00920F1A"/>
    <w:rsid w:val="00921667"/>
    <w:rsid w:val="0092175F"/>
    <w:rsid w:val="0092184C"/>
    <w:rsid w:val="00921851"/>
    <w:rsid w:val="00921D54"/>
    <w:rsid w:val="00921F57"/>
    <w:rsid w:val="00922015"/>
    <w:rsid w:val="00922197"/>
    <w:rsid w:val="00922204"/>
    <w:rsid w:val="00922211"/>
    <w:rsid w:val="00922666"/>
    <w:rsid w:val="00922B3B"/>
    <w:rsid w:val="00922CC6"/>
    <w:rsid w:val="00922F0B"/>
    <w:rsid w:val="00923186"/>
    <w:rsid w:val="00923246"/>
    <w:rsid w:val="00923292"/>
    <w:rsid w:val="009232F9"/>
    <w:rsid w:val="00923407"/>
    <w:rsid w:val="009234E9"/>
    <w:rsid w:val="009239C6"/>
    <w:rsid w:val="00923AEB"/>
    <w:rsid w:val="00924466"/>
    <w:rsid w:val="00924644"/>
    <w:rsid w:val="00924EB4"/>
    <w:rsid w:val="0092500C"/>
    <w:rsid w:val="00925668"/>
    <w:rsid w:val="00925A19"/>
    <w:rsid w:val="00925A9A"/>
    <w:rsid w:val="00925DFF"/>
    <w:rsid w:val="00925F81"/>
    <w:rsid w:val="00925FC5"/>
    <w:rsid w:val="00925FF0"/>
    <w:rsid w:val="00926437"/>
    <w:rsid w:val="009264A7"/>
    <w:rsid w:val="009264B6"/>
    <w:rsid w:val="00926757"/>
    <w:rsid w:val="00926C96"/>
    <w:rsid w:val="00927324"/>
    <w:rsid w:val="0092745D"/>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07"/>
    <w:rsid w:val="00930963"/>
    <w:rsid w:val="00930AF6"/>
    <w:rsid w:val="00930B0B"/>
    <w:rsid w:val="00930E5C"/>
    <w:rsid w:val="00930F0A"/>
    <w:rsid w:val="0093104C"/>
    <w:rsid w:val="009310EA"/>
    <w:rsid w:val="00931145"/>
    <w:rsid w:val="009312B4"/>
    <w:rsid w:val="00931686"/>
    <w:rsid w:val="00931854"/>
    <w:rsid w:val="00931940"/>
    <w:rsid w:val="00931A18"/>
    <w:rsid w:val="00931B30"/>
    <w:rsid w:val="00931D3C"/>
    <w:rsid w:val="00931E40"/>
    <w:rsid w:val="00932147"/>
    <w:rsid w:val="00932304"/>
    <w:rsid w:val="00932476"/>
    <w:rsid w:val="009324AA"/>
    <w:rsid w:val="00932592"/>
    <w:rsid w:val="00932909"/>
    <w:rsid w:val="00932952"/>
    <w:rsid w:val="00932C5F"/>
    <w:rsid w:val="00932D58"/>
    <w:rsid w:val="00932ED8"/>
    <w:rsid w:val="00932FFE"/>
    <w:rsid w:val="0093372F"/>
    <w:rsid w:val="00933A2A"/>
    <w:rsid w:val="00933B0C"/>
    <w:rsid w:val="00933B4A"/>
    <w:rsid w:val="009340D4"/>
    <w:rsid w:val="0093411F"/>
    <w:rsid w:val="009342B3"/>
    <w:rsid w:val="009343A0"/>
    <w:rsid w:val="009344BD"/>
    <w:rsid w:val="00934703"/>
    <w:rsid w:val="00934749"/>
    <w:rsid w:val="009347E3"/>
    <w:rsid w:val="009347FD"/>
    <w:rsid w:val="0093483A"/>
    <w:rsid w:val="0093485C"/>
    <w:rsid w:val="009348A6"/>
    <w:rsid w:val="00934C01"/>
    <w:rsid w:val="00934CCC"/>
    <w:rsid w:val="00934DB1"/>
    <w:rsid w:val="00934F16"/>
    <w:rsid w:val="0093553E"/>
    <w:rsid w:val="00935B9A"/>
    <w:rsid w:val="00935F34"/>
    <w:rsid w:val="00936BFF"/>
    <w:rsid w:val="00936D0A"/>
    <w:rsid w:val="00936E1A"/>
    <w:rsid w:val="00937074"/>
    <w:rsid w:val="00937565"/>
    <w:rsid w:val="00937786"/>
    <w:rsid w:val="00937803"/>
    <w:rsid w:val="00937845"/>
    <w:rsid w:val="00937A40"/>
    <w:rsid w:val="0094040D"/>
    <w:rsid w:val="0094057D"/>
    <w:rsid w:val="00940920"/>
    <w:rsid w:val="0094092A"/>
    <w:rsid w:val="0094094F"/>
    <w:rsid w:val="00940950"/>
    <w:rsid w:val="00940A00"/>
    <w:rsid w:val="00940C86"/>
    <w:rsid w:val="00941152"/>
    <w:rsid w:val="009413FF"/>
    <w:rsid w:val="00941712"/>
    <w:rsid w:val="0094186A"/>
    <w:rsid w:val="0094198E"/>
    <w:rsid w:val="00941B26"/>
    <w:rsid w:val="00941FFA"/>
    <w:rsid w:val="00942079"/>
    <w:rsid w:val="009420EA"/>
    <w:rsid w:val="00942190"/>
    <w:rsid w:val="009425B0"/>
    <w:rsid w:val="009425E4"/>
    <w:rsid w:val="009428B1"/>
    <w:rsid w:val="00942C7D"/>
    <w:rsid w:val="00942DF1"/>
    <w:rsid w:val="00942E4F"/>
    <w:rsid w:val="00942FC2"/>
    <w:rsid w:val="009431D4"/>
    <w:rsid w:val="009432DA"/>
    <w:rsid w:val="00943DB3"/>
    <w:rsid w:val="00944C1D"/>
    <w:rsid w:val="00944CBF"/>
    <w:rsid w:val="00944DFF"/>
    <w:rsid w:val="00944F24"/>
    <w:rsid w:val="00944FB5"/>
    <w:rsid w:val="0094501F"/>
    <w:rsid w:val="00945101"/>
    <w:rsid w:val="009458F5"/>
    <w:rsid w:val="00945989"/>
    <w:rsid w:val="00945DC5"/>
    <w:rsid w:val="009466BE"/>
    <w:rsid w:val="009467D0"/>
    <w:rsid w:val="00946D43"/>
    <w:rsid w:val="009470C5"/>
    <w:rsid w:val="00947134"/>
    <w:rsid w:val="009473A8"/>
    <w:rsid w:val="0094743D"/>
    <w:rsid w:val="00947487"/>
    <w:rsid w:val="009474BF"/>
    <w:rsid w:val="009475A0"/>
    <w:rsid w:val="00947628"/>
    <w:rsid w:val="009477E6"/>
    <w:rsid w:val="00947870"/>
    <w:rsid w:val="00947940"/>
    <w:rsid w:val="00947CEA"/>
    <w:rsid w:val="00947F3C"/>
    <w:rsid w:val="00950093"/>
    <w:rsid w:val="009502DF"/>
    <w:rsid w:val="009505D2"/>
    <w:rsid w:val="00950738"/>
    <w:rsid w:val="0095074A"/>
    <w:rsid w:val="009507A2"/>
    <w:rsid w:val="00950C9F"/>
    <w:rsid w:val="00950CAC"/>
    <w:rsid w:val="00950D4E"/>
    <w:rsid w:val="0095114D"/>
    <w:rsid w:val="0095160E"/>
    <w:rsid w:val="0095174E"/>
    <w:rsid w:val="00951924"/>
    <w:rsid w:val="009520EE"/>
    <w:rsid w:val="00952122"/>
    <w:rsid w:val="00952703"/>
    <w:rsid w:val="0095287B"/>
    <w:rsid w:val="00952926"/>
    <w:rsid w:val="0095307B"/>
    <w:rsid w:val="009534C7"/>
    <w:rsid w:val="009535FA"/>
    <w:rsid w:val="009537D1"/>
    <w:rsid w:val="00953BE9"/>
    <w:rsid w:val="00953F93"/>
    <w:rsid w:val="0095435D"/>
    <w:rsid w:val="0095438C"/>
    <w:rsid w:val="0095448D"/>
    <w:rsid w:val="009545EE"/>
    <w:rsid w:val="009548CC"/>
    <w:rsid w:val="0095490F"/>
    <w:rsid w:val="0095492A"/>
    <w:rsid w:val="0095496D"/>
    <w:rsid w:val="00954D27"/>
    <w:rsid w:val="00954E78"/>
    <w:rsid w:val="00954F56"/>
    <w:rsid w:val="00954FCE"/>
    <w:rsid w:val="009550BE"/>
    <w:rsid w:val="00955201"/>
    <w:rsid w:val="00955426"/>
    <w:rsid w:val="00955C16"/>
    <w:rsid w:val="00955E68"/>
    <w:rsid w:val="00955F32"/>
    <w:rsid w:val="00955FE7"/>
    <w:rsid w:val="00956D8C"/>
    <w:rsid w:val="00956FDD"/>
    <w:rsid w:val="0095741E"/>
    <w:rsid w:val="00957ADA"/>
    <w:rsid w:val="00957B72"/>
    <w:rsid w:val="00957E3D"/>
    <w:rsid w:val="00957F94"/>
    <w:rsid w:val="00960339"/>
    <w:rsid w:val="009605C0"/>
    <w:rsid w:val="00960998"/>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834"/>
    <w:rsid w:val="00962A81"/>
    <w:rsid w:val="00962FF1"/>
    <w:rsid w:val="009634DD"/>
    <w:rsid w:val="0096350C"/>
    <w:rsid w:val="00964329"/>
    <w:rsid w:val="009649A4"/>
    <w:rsid w:val="00964C9C"/>
    <w:rsid w:val="00965176"/>
    <w:rsid w:val="00965977"/>
    <w:rsid w:val="00965B7E"/>
    <w:rsid w:val="00965DAF"/>
    <w:rsid w:val="00965FE7"/>
    <w:rsid w:val="0096690B"/>
    <w:rsid w:val="00966956"/>
    <w:rsid w:val="00966B5A"/>
    <w:rsid w:val="00966BF5"/>
    <w:rsid w:val="00966C87"/>
    <w:rsid w:val="00966E45"/>
    <w:rsid w:val="009672D5"/>
    <w:rsid w:val="009676F8"/>
    <w:rsid w:val="0096785F"/>
    <w:rsid w:val="00967A06"/>
    <w:rsid w:val="009702C0"/>
    <w:rsid w:val="0097034F"/>
    <w:rsid w:val="009703EC"/>
    <w:rsid w:val="00970825"/>
    <w:rsid w:val="00970D6B"/>
    <w:rsid w:val="00970E15"/>
    <w:rsid w:val="00970E66"/>
    <w:rsid w:val="00970FA8"/>
    <w:rsid w:val="00971B8E"/>
    <w:rsid w:val="00971BFD"/>
    <w:rsid w:val="00971C18"/>
    <w:rsid w:val="00972629"/>
    <w:rsid w:val="00972674"/>
    <w:rsid w:val="00972959"/>
    <w:rsid w:val="00972B67"/>
    <w:rsid w:val="00972C79"/>
    <w:rsid w:val="00972F0E"/>
    <w:rsid w:val="00973282"/>
    <w:rsid w:val="009732F8"/>
    <w:rsid w:val="00973434"/>
    <w:rsid w:val="0097362D"/>
    <w:rsid w:val="009736B3"/>
    <w:rsid w:val="00973CB5"/>
    <w:rsid w:val="00973D1F"/>
    <w:rsid w:val="00974335"/>
    <w:rsid w:val="009744D8"/>
    <w:rsid w:val="00974564"/>
    <w:rsid w:val="00974769"/>
    <w:rsid w:val="00974B0D"/>
    <w:rsid w:val="009752E5"/>
    <w:rsid w:val="009754D3"/>
    <w:rsid w:val="00975692"/>
    <w:rsid w:val="00976737"/>
    <w:rsid w:val="0097677D"/>
    <w:rsid w:val="00976912"/>
    <w:rsid w:val="00976B4D"/>
    <w:rsid w:val="00976B9F"/>
    <w:rsid w:val="00976BA9"/>
    <w:rsid w:val="00976D96"/>
    <w:rsid w:val="00976FDF"/>
    <w:rsid w:val="0097715A"/>
    <w:rsid w:val="00977A9F"/>
    <w:rsid w:val="00977CAC"/>
    <w:rsid w:val="00977E6E"/>
    <w:rsid w:val="00977E9C"/>
    <w:rsid w:val="00977F29"/>
    <w:rsid w:val="00977F95"/>
    <w:rsid w:val="0098026B"/>
    <w:rsid w:val="0098027A"/>
    <w:rsid w:val="00980674"/>
    <w:rsid w:val="00980769"/>
    <w:rsid w:val="009807FC"/>
    <w:rsid w:val="00980A35"/>
    <w:rsid w:val="00980B2B"/>
    <w:rsid w:val="00980BDA"/>
    <w:rsid w:val="00980D26"/>
    <w:rsid w:val="00981233"/>
    <w:rsid w:val="0098124C"/>
    <w:rsid w:val="009815D8"/>
    <w:rsid w:val="00981BB2"/>
    <w:rsid w:val="009820FF"/>
    <w:rsid w:val="00982232"/>
    <w:rsid w:val="009823E2"/>
    <w:rsid w:val="009824EA"/>
    <w:rsid w:val="009825AB"/>
    <w:rsid w:val="009825D8"/>
    <w:rsid w:val="00982EAF"/>
    <w:rsid w:val="00982FEB"/>
    <w:rsid w:val="0098304B"/>
    <w:rsid w:val="009835D5"/>
    <w:rsid w:val="00983627"/>
    <w:rsid w:val="0098370F"/>
    <w:rsid w:val="00983C0A"/>
    <w:rsid w:val="00983C68"/>
    <w:rsid w:val="00983EFC"/>
    <w:rsid w:val="00983FD7"/>
    <w:rsid w:val="00984267"/>
    <w:rsid w:val="00984301"/>
    <w:rsid w:val="00984379"/>
    <w:rsid w:val="00984767"/>
    <w:rsid w:val="00984813"/>
    <w:rsid w:val="00984B82"/>
    <w:rsid w:val="00984FC5"/>
    <w:rsid w:val="00985235"/>
    <w:rsid w:val="0098527A"/>
    <w:rsid w:val="00985998"/>
    <w:rsid w:val="00985C39"/>
    <w:rsid w:val="00985C8E"/>
    <w:rsid w:val="00985CA1"/>
    <w:rsid w:val="009866BD"/>
    <w:rsid w:val="00986EE0"/>
    <w:rsid w:val="0098726F"/>
    <w:rsid w:val="009874B1"/>
    <w:rsid w:val="009876FA"/>
    <w:rsid w:val="00987E7A"/>
    <w:rsid w:val="0099077C"/>
    <w:rsid w:val="0099080E"/>
    <w:rsid w:val="009908C6"/>
    <w:rsid w:val="00990A5D"/>
    <w:rsid w:val="00990CF3"/>
    <w:rsid w:val="00990D34"/>
    <w:rsid w:val="00990DFE"/>
    <w:rsid w:val="009911B9"/>
    <w:rsid w:val="00991317"/>
    <w:rsid w:val="009913D7"/>
    <w:rsid w:val="00991894"/>
    <w:rsid w:val="00991896"/>
    <w:rsid w:val="00992105"/>
    <w:rsid w:val="009921B4"/>
    <w:rsid w:val="009921F9"/>
    <w:rsid w:val="00992232"/>
    <w:rsid w:val="00992674"/>
    <w:rsid w:val="00992FA2"/>
    <w:rsid w:val="0099300C"/>
    <w:rsid w:val="009931D9"/>
    <w:rsid w:val="0099328F"/>
    <w:rsid w:val="009932E1"/>
    <w:rsid w:val="009934DA"/>
    <w:rsid w:val="00993B93"/>
    <w:rsid w:val="00993CA2"/>
    <w:rsid w:val="00993E2D"/>
    <w:rsid w:val="0099429C"/>
    <w:rsid w:val="0099438A"/>
    <w:rsid w:val="00994891"/>
    <w:rsid w:val="00994BD8"/>
    <w:rsid w:val="00994E64"/>
    <w:rsid w:val="0099508E"/>
    <w:rsid w:val="0099526E"/>
    <w:rsid w:val="00995604"/>
    <w:rsid w:val="00995811"/>
    <w:rsid w:val="00995999"/>
    <w:rsid w:val="00995C07"/>
    <w:rsid w:val="0099618D"/>
    <w:rsid w:val="009962A1"/>
    <w:rsid w:val="00996326"/>
    <w:rsid w:val="00996CD3"/>
    <w:rsid w:val="00996D89"/>
    <w:rsid w:val="00996FC7"/>
    <w:rsid w:val="0099714E"/>
    <w:rsid w:val="0099732D"/>
    <w:rsid w:val="009976E0"/>
    <w:rsid w:val="0099776B"/>
    <w:rsid w:val="009A007A"/>
    <w:rsid w:val="009A0464"/>
    <w:rsid w:val="009A0520"/>
    <w:rsid w:val="009A058F"/>
    <w:rsid w:val="009A0B24"/>
    <w:rsid w:val="009A0D8D"/>
    <w:rsid w:val="009A1415"/>
    <w:rsid w:val="009A151E"/>
    <w:rsid w:val="009A1655"/>
    <w:rsid w:val="009A1B68"/>
    <w:rsid w:val="009A1BE7"/>
    <w:rsid w:val="009A2452"/>
    <w:rsid w:val="009A247D"/>
    <w:rsid w:val="009A2649"/>
    <w:rsid w:val="009A2720"/>
    <w:rsid w:val="009A2953"/>
    <w:rsid w:val="009A2CEB"/>
    <w:rsid w:val="009A32B2"/>
    <w:rsid w:val="009A3321"/>
    <w:rsid w:val="009A3472"/>
    <w:rsid w:val="009A3680"/>
    <w:rsid w:val="009A38FA"/>
    <w:rsid w:val="009A3B68"/>
    <w:rsid w:val="009A3C4E"/>
    <w:rsid w:val="009A3C5D"/>
    <w:rsid w:val="009A3E27"/>
    <w:rsid w:val="009A3EA0"/>
    <w:rsid w:val="009A4156"/>
    <w:rsid w:val="009A4214"/>
    <w:rsid w:val="009A4668"/>
    <w:rsid w:val="009A48A0"/>
    <w:rsid w:val="009A4C0F"/>
    <w:rsid w:val="009A515C"/>
    <w:rsid w:val="009A56B0"/>
    <w:rsid w:val="009A5B2E"/>
    <w:rsid w:val="009A5B51"/>
    <w:rsid w:val="009A5DC2"/>
    <w:rsid w:val="009A5E67"/>
    <w:rsid w:val="009A5FFC"/>
    <w:rsid w:val="009A604B"/>
    <w:rsid w:val="009A60B9"/>
    <w:rsid w:val="009A619A"/>
    <w:rsid w:val="009A6243"/>
    <w:rsid w:val="009A6448"/>
    <w:rsid w:val="009A650C"/>
    <w:rsid w:val="009A6685"/>
    <w:rsid w:val="009A6F9E"/>
    <w:rsid w:val="009A6FDB"/>
    <w:rsid w:val="009A7008"/>
    <w:rsid w:val="009A75AA"/>
    <w:rsid w:val="009A7B45"/>
    <w:rsid w:val="009A7D06"/>
    <w:rsid w:val="009A7D58"/>
    <w:rsid w:val="009A7EBF"/>
    <w:rsid w:val="009B01AF"/>
    <w:rsid w:val="009B01D9"/>
    <w:rsid w:val="009B048B"/>
    <w:rsid w:val="009B069B"/>
    <w:rsid w:val="009B10CD"/>
    <w:rsid w:val="009B1124"/>
    <w:rsid w:val="009B1187"/>
    <w:rsid w:val="009B17FF"/>
    <w:rsid w:val="009B1882"/>
    <w:rsid w:val="009B1A35"/>
    <w:rsid w:val="009B1DCB"/>
    <w:rsid w:val="009B1E44"/>
    <w:rsid w:val="009B2057"/>
    <w:rsid w:val="009B2578"/>
    <w:rsid w:val="009B268D"/>
    <w:rsid w:val="009B2716"/>
    <w:rsid w:val="009B2A42"/>
    <w:rsid w:val="009B2A87"/>
    <w:rsid w:val="009B2C7A"/>
    <w:rsid w:val="009B3172"/>
    <w:rsid w:val="009B36A5"/>
    <w:rsid w:val="009B3B90"/>
    <w:rsid w:val="009B3B93"/>
    <w:rsid w:val="009B3D96"/>
    <w:rsid w:val="009B40CA"/>
    <w:rsid w:val="009B4594"/>
    <w:rsid w:val="009B489E"/>
    <w:rsid w:val="009B4C3C"/>
    <w:rsid w:val="009B4FF1"/>
    <w:rsid w:val="009B5161"/>
    <w:rsid w:val="009B519C"/>
    <w:rsid w:val="009B53BD"/>
    <w:rsid w:val="009B591D"/>
    <w:rsid w:val="009B5C41"/>
    <w:rsid w:val="009B619C"/>
    <w:rsid w:val="009B6311"/>
    <w:rsid w:val="009B65DF"/>
    <w:rsid w:val="009B6708"/>
    <w:rsid w:val="009B6C06"/>
    <w:rsid w:val="009B6EEF"/>
    <w:rsid w:val="009B70DC"/>
    <w:rsid w:val="009B7132"/>
    <w:rsid w:val="009B75BC"/>
    <w:rsid w:val="009B7710"/>
    <w:rsid w:val="009B79A0"/>
    <w:rsid w:val="009B7D59"/>
    <w:rsid w:val="009B7DF3"/>
    <w:rsid w:val="009B7E42"/>
    <w:rsid w:val="009B7E8D"/>
    <w:rsid w:val="009C0174"/>
    <w:rsid w:val="009C021F"/>
    <w:rsid w:val="009C031F"/>
    <w:rsid w:val="009C06A6"/>
    <w:rsid w:val="009C06C0"/>
    <w:rsid w:val="009C0806"/>
    <w:rsid w:val="009C0A99"/>
    <w:rsid w:val="009C0AC0"/>
    <w:rsid w:val="009C0BD5"/>
    <w:rsid w:val="009C0DE9"/>
    <w:rsid w:val="009C1253"/>
    <w:rsid w:val="009C1345"/>
    <w:rsid w:val="009C1C5A"/>
    <w:rsid w:val="009C1CCF"/>
    <w:rsid w:val="009C1E76"/>
    <w:rsid w:val="009C1E87"/>
    <w:rsid w:val="009C1F92"/>
    <w:rsid w:val="009C20EB"/>
    <w:rsid w:val="009C265F"/>
    <w:rsid w:val="009C282C"/>
    <w:rsid w:val="009C2DC0"/>
    <w:rsid w:val="009C2EBA"/>
    <w:rsid w:val="009C33FA"/>
    <w:rsid w:val="009C3480"/>
    <w:rsid w:val="009C36B2"/>
    <w:rsid w:val="009C37CE"/>
    <w:rsid w:val="009C37F6"/>
    <w:rsid w:val="009C3969"/>
    <w:rsid w:val="009C39F9"/>
    <w:rsid w:val="009C3B37"/>
    <w:rsid w:val="009C3DD2"/>
    <w:rsid w:val="009C4177"/>
    <w:rsid w:val="009C4508"/>
    <w:rsid w:val="009C47C9"/>
    <w:rsid w:val="009C49E1"/>
    <w:rsid w:val="009C4AB7"/>
    <w:rsid w:val="009C4D8B"/>
    <w:rsid w:val="009C526C"/>
    <w:rsid w:val="009C562B"/>
    <w:rsid w:val="009C56B0"/>
    <w:rsid w:val="009C5C28"/>
    <w:rsid w:val="009C5D35"/>
    <w:rsid w:val="009C5F4A"/>
    <w:rsid w:val="009C5FE3"/>
    <w:rsid w:val="009C6258"/>
    <w:rsid w:val="009C6678"/>
    <w:rsid w:val="009C67E9"/>
    <w:rsid w:val="009C6887"/>
    <w:rsid w:val="009C69F3"/>
    <w:rsid w:val="009C6A5A"/>
    <w:rsid w:val="009C6D00"/>
    <w:rsid w:val="009C6E29"/>
    <w:rsid w:val="009C715D"/>
    <w:rsid w:val="009C7233"/>
    <w:rsid w:val="009C7400"/>
    <w:rsid w:val="009C743F"/>
    <w:rsid w:val="009C7532"/>
    <w:rsid w:val="009C7752"/>
    <w:rsid w:val="009C7AB2"/>
    <w:rsid w:val="009C7DDC"/>
    <w:rsid w:val="009C7FCE"/>
    <w:rsid w:val="009D019D"/>
    <w:rsid w:val="009D03A4"/>
    <w:rsid w:val="009D0584"/>
    <w:rsid w:val="009D05EF"/>
    <w:rsid w:val="009D081A"/>
    <w:rsid w:val="009D0821"/>
    <w:rsid w:val="009D0A4F"/>
    <w:rsid w:val="009D0D01"/>
    <w:rsid w:val="009D0DCB"/>
    <w:rsid w:val="009D105F"/>
    <w:rsid w:val="009D141E"/>
    <w:rsid w:val="009D18E2"/>
    <w:rsid w:val="009D1BB5"/>
    <w:rsid w:val="009D1F4C"/>
    <w:rsid w:val="009D2278"/>
    <w:rsid w:val="009D263C"/>
    <w:rsid w:val="009D2781"/>
    <w:rsid w:val="009D318A"/>
    <w:rsid w:val="009D34FB"/>
    <w:rsid w:val="009D3741"/>
    <w:rsid w:val="009D3A54"/>
    <w:rsid w:val="009D3B2B"/>
    <w:rsid w:val="009D4328"/>
    <w:rsid w:val="009D4CC5"/>
    <w:rsid w:val="009D4D39"/>
    <w:rsid w:val="009D4EC3"/>
    <w:rsid w:val="009D4EF0"/>
    <w:rsid w:val="009D5424"/>
    <w:rsid w:val="009D5732"/>
    <w:rsid w:val="009D581D"/>
    <w:rsid w:val="009D5F50"/>
    <w:rsid w:val="009D61A2"/>
    <w:rsid w:val="009D61F3"/>
    <w:rsid w:val="009D6240"/>
    <w:rsid w:val="009D6464"/>
    <w:rsid w:val="009D6531"/>
    <w:rsid w:val="009D6595"/>
    <w:rsid w:val="009D6D1E"/>
    <w:rsid w:val="009D6D36"/>
    <w:rsid w:val="009D6E15"/>
    <w:rsid w:val="009D7176"/>
    <w:rsid w:val="009D7938"/>
    <w:rsid w:val="009D7A16"/>
    <w:rsid w:val="009D7AAA"/>
    <w:rsid w:val="009D7D0D"/>
    <w:rsid w:val="009D7F8E"/>
    <w:rsid w:val="009E082B"/>
    <w:rsid w:val="009E0A47"/>
    <w:rsid w:val="009E10F2"/>
    <w:rsid w:val="009E10F7"/>
    <w:rsid w:val="009E110A"/>
    <w:rsid w:val="009E113D"/>
    <w:rsid w:val="009E1291"/>
    <w:rsid w:val="009E12C3"/>
    <w:rsid w:val="009E156B"/>
    <w:rsid w:val="009E1966"/>
    <w:rsid w:val="009E1967"/>
    <w:rsid w:val="009E1BC9"/>
    <w:rsid w:val="009E1C48"/>
    <w:rsid w:val="009E2288"/>
    <w:rsid w:val="009E22F9"/>
    <w:rsid w:val="009E2409"/>
    <w:rsid w:val="009E2656"/>
    <w:rsid w:val="009E2878"/>
    <w:rsid w:val="009E28AA"/>
    <w:rsid w:val="009E2BAE"/>
    <w:rsid w:val="009E3180"/>
    <w:rsid w:val="009E387C"/>
    <w:rsid w:val="009E394F"/>
    <w:rsid w:val="009E3D73"/>
    <w:rsid w:val="009E3E51"/>
    <w:rsid w:val="009E432F"/>
    <w:rsid w:val="009E4723"/>
    <w:rsid w:val="009E4A03"/>
    <w:rsid w:val="009E4EEC"/>
    <w:rsid w:val="009E53A6"/>
    <w:rsid w:val="009E5878"/>
    <w:rsid w:val="009E589C"/>
    <w:rsid w:val="009E5C96"/>
    <w:rsid w:val="009E6375"/>
    <w:rsid w:val="009E69AB"/>
    <w:rsid w:val="009E6A7F"/>
    <w:rsid w:val="009E6B81"/>
    <w:rsid w:val="009E6C65"/>
    <w:rsid w:val="009E6FD7"/>
    <w:rsid w:val="009E724D"/>
    <w:rsid w:val="009E74FD"/>
    <w:rsid w:val="009E79E8"/>
    <w:rsid w:val="009E7A4F"/>
    <w:rsid w:val="009E7A7F"/>
    <w:rsid w:val="009E7DA8"/>
    <w:rsid w:val="009E7EEB"/>
    <w:rsid w:val="009F007F"/>
    <w:rsid w:val="009F0278"/>
    <w:rsid w:val="009F0B81"/>
    <w:rsid w:val="009F0E9A"/>
    <w:rsid w:val="009F0EA6"/>
    <w:rsid w:val="009F1095"/>
    <w:rsid w:val="009F1A24"/>
    <w:rsid w:val="009F1BD1"/>
    <w:rsid w:val="009F1CCE"/>
    <w:rsid w:val="009F1E8E"/>
    <w:rsid w:val="009F1FE0"/>
    <w:rsid w:val="009F2007"/>
    <w:rsid w:val="009F23CF"/>
    <w:rsid w:val="009F266D"/>
    <w:rsid w:val="009F2804"/>
    <w:rsid w:val="009F28EE"/>
    <w:rsid w:val="009F2A50"/>
    <w:rsid w:val="009F2C9B"/>
    <w:rsid w:val="009F2FEC"/>
    <w:rsid w:val="009F30BB"/>
    <w:rsid w:val="009F31BA"/>
    <w:rsid w:val="009F333B"/>
    <w:rsid w:val="009F3524"/>
    <w:rsid w:val="009F3552"/>
    <w:rsid w:val="009F3591"/>
    <w:rsid w:val="009F3B40"/>
    <w:rsid w:val="009F4168"/>
    <w:rsid w:val="009F4237"/>
    <w:rsid w:val="009F4336"/>
    <w:rsid w:val="009F44E2"/>
    <w:rsid w:val="009F48FC"/>
    <w:rsid w:val="009F4C56"/>
    <w:rsid w:val="009F4EF3"/>
    <w:rsid w:val="009F4F6E"/>
    <w:rsid w:val="009F535D"/>
    <w:rsid w:val="009F538E"/>
    <w:rsid w:val="009F53D3"/>
    <w:rsid w:val="009F5541"/>
    <w:rsid w:val="009F55EC"/>
    <w:rsid w:val="009F55ED"/>
    <w:rsid w:val="009F58F8"/>
    <w:rsid w:val="009F59E9"/>
    <w:rsid w:val="009F5B25"/>
    <w:rsid w:val="009F5EBE"/>
    <w:rsid w:val="009F5EEC"/>
    <w:rsid w:val="009F60F8"/>
    <w:rsid w:val="009F6402"/>
    <w:rsid w:val="009F6425"/>
    <w:rsid w:val="009F65F9"/>
    <w:rsid w:val="009F675A"/>
    <w:rsid w:val="009F6865"/>
    <w:rsid w:val="009F6D0C"/>
    <w:rsid w:val="009F6F28"/>
    <w:rsid w:val="009F75C5"/>
    <w:rsid w:val="009F78CA"/>
    <w:rsid w:val="009F7D44"/>
    <w:rsid w:val="009F7FD9"/>
    <w:rsid w:val="00A002F9"/>
    <w:rsid w:val="00A0034D"/>
    <w:rsid w:val="00A008EE"/>
    <w:rsid w:val="00A00C8E"/>
    <w:rsid w:val="00A00FCA"/>
    <w:rsid w:val="00A010D5"/>
    <w:rsid w:val="00A01378"/>
    <w:rsid w:val="00A0138A"/>
    <w:rsid w:val="00A017BE"/>
    <w:rsid w:val="00A0192F"/>
    <w:rsid w:val="00A01BAD"/>
    <w:rsid w:val="00A01D03"/>
    <w:rsid w:val="00A0222C"/>
    <w:rsid w:val="00A0234D"/>
    <w:rsid w:val="00A02CDC"/>
    <w:rsid w:val="00A02D41"/>
    <w:rsid w:val="00A02F2F"/>
    <w:rsid w:val="00A03084"/>
    <w:rsid w:val="00A03386"/>
    <w:rsid w:val="00A0356E"/>
    <w:rsid w:val="00A03C20"/>
    <w:rsid w:val="00A03C81"/>
    <w:rsid w:val="00A03C83"/>
    <w:rsid w:val="00A0402A"/>
    <w:rsid w:val="00A04158"/>
    <w:rsid w:val="00A0452B"/>
    <w:rsid w:val="00A04683"/>
    <w:rsid w:val="00A04BD5"/>
    <w:rsid w:val="00A052B9"/>
    <w:rsid w:val="00A055BA"/>
    <w:rsid w:val="00A058C8"/>
    <w:rsid w:val="00A05D6A"/>
    <w:rsid w:val="00A05EB3"/>
    <w:rsid w:val="00A05EEE"/>
    <w:rsid w:val="00A0641E"/>
    <w:rsid w:val="00A06768"/>
    <w:rsid w:val="00A06A5F"/>
    <w:rsid w:val="00A06E82"/>
    <w:rsid w:val="00A06F06"/>
    <w:rsid w:val="00A07177"/>
    <w:rsid w:val="00A07902"/>
    <w:rsid w:val="00A07A98"/>
    <w:rsid w:val="00A07AC6"/>
    <w:rsid w:val="00A07F6E"/>
    <w:rsid w:val="00A1005E"/>
    <w:rsid w:val="00A10669"/>
    <w:rsid w:val="00A10731"/>
    <w:rsid w:val="00A10BB9"/>
    <w:rsid w:val="00A10CC5"/>
    <w:rsid w:val="00A1115B"/>
    <w:rsid w:val="00A113A4"/>
    <w:rsid w:val="00A11553"/>
    <w:rsid w:val="00A1165E"/>
    <w:rsid w:val="00A1181D"/>
    <w:rsid w:val="00A11909"/>
    <w:rsid w:val="00A11925"/>
    <w:rsid w:val="00A11B3C"/>
    <w:rsid w:val="00A11B5A"/>
    <w:rsid w:val="00A11C1F"/>
    <w:rsid w:val="00A11CA8"/>
    <w:rsid w:val="00A12174"/>
    <w:rsid w:val="00A12211"/>
    <w:rsid w:val="00A12273"/>
    <w:rsid w:val="00A1245E"/>
    <w:rsid w:val="00A1280A"/>
    <w:rsid w:val="00A12DB6"/>
    <w:rsid w:val="00A12DF5"/>
    <w:rsid w:val="00A13063"/>
    <w:rsid w:val="00A130C0"/>
    <w:rsid w:val="00A13368"/>
    <w:rsid w:val="00A1363A"/>
    <w:rsid w:val="00A1376A"/>
    <w:rsid w:val="00A137B0"/>
    <w:rsid w:val="00A13A85"/>
    <w:rsid w:val="00A13D07"/>
    <w:rsid w:val="00A1413C"/>
    <w:rsid w:val="00A1421D"/>
    <w:rsid w:val="00A14524"/>
    <w:rsid w:val="00A14882"/>
    <w:rsid w:val="00A14971"/>
    <w:rsid w:val="00A14A30"/>
    <w:rsid w:val="00A14F79"/>
    <w:rsid w:val="00A15191"/>
    <w:rsid w:val="00A15286"/>
    <w:rsid w:val="00A15AD4"/>
    <w:rsid w:val="00A15CDE"/>
    <w:rsid w:val="00A15E01"/>
    <w:rsid w:val="00A15E89"/>
    <w:rsid w:val="00A16219"/>
    <w:rsid w:val="00A1628E"/>
    <w:rsid w:val="00A1629A"/>
    <w:rsid w:val="00A1673C"/>
    <w:rsid w:val="00A16C9E"/>
    <w:rsid w:val="00A16E58"/>
    <w:rsid w:val="00A16FE0"/>
    <w:rsid w:val="00A170FE"/>
    <w:rsid w:val="00A1713E"/>
    <w:rsid w:val="00A171CC"/>
    <w:rsid w:val="00A17823"/>
    <w:rsid w:val="00A1793E"/>
    <w:rsid w:val="00A179C2"/>
    <w:rsid w:val="00A17F70"/>
    <w:rsid w:val="00A20127"/>
    <w:rsid w:val="00A2047E"/>
    <w:rsid w:val="00A20518"/>
    <w:rsid w:val="00A20639"/>
    <w:rsid w:val="00A206F5"/>
    <w:rsid w:val="00A209AB"/>
    <w:rsid w:val="00A20A6A"/>
    <w:rsid w:val="00A20D57"/>
    <w:rsid w:val="00A212E2"/>
    <w:rsid w:val="00A21383"/>
    <w:rsid w:val="00A21A54"/>
    <w:rsid w:val="00A21B79"/>
    <w:rsid w:val="00A2215A"/>
    <w:rsid w:val="00A22675"/>
    <w:rsid w:val="00A226AF"/>
    <w:rsid w:val="00A2287A"/>
    <w:rsid w:val="00A2294C"/>
    <w:rsid w:val="00A22B92"/>
    <w:rsid w:val="00A2310A"/>
    <w:rsid w:val="00A23563"/>
    <w:rsid w:val="00A23C54"/>
    <w:rsid w:val="00A2401C"/>
    <w:rsid w:val="00A24536"/>
    <w:rsid w:val="00A2454A"/>
    <w:rsid w:val="00A245F5"/>
    <w:rsid w:val="00A247EB"/>
    <w:rsid w:val="00A24E5C"/>
    <w:rsid w:val="00A250C7"/>
    <w:rsid w:val="00A252C9"/>
    <w:rsid w:val="00A254CD"/>
    <w:rsid w:val="00A25B83"/>
    <w:rsid w:val="00A25CD3"/>
    <w:rsid w:val="00A25D1F"/>
    <w:rsid w:val="00A25E7A"/>
    <w:rsid w:val="00A25E9B"/>
    <w:rsid w:val="00A25F5B"/>
    <w:rsid w:val="00A26283"/>
    <w:rsid w:val="00A262CB"/>
    <w:rsid w:val="00A26B5D"/>
    <w:rsid w:val="00A26C52"/>
    <w:rsid w:val="00A26D13"/>
    <w:rsid w:val="00A27010"/>
    <w:rsid w:val="00A270B4"/>
    <w:rsid w:val="00A271B5"/>
    <w:rsid w:val="00A2762D"/>
    <w:rsid w:val="00A27B4C"/>
    <w:rsid w:val="00A27BEE"/>
    <w:rsid w:val="00A27E18"/>
    <w:rsid w:val="00A30053"/>
    <w:rsid w:val="00A306FD"/>
    <w:rsid w:val="00A3080E"/>
    <w:rsid w:val="00A308ED"/>
    <w:rsid w:val="00A30AC4"/>
    <w:rsid w:val="00A31514"/>
    <w:rsid w:val="00A315CC"/>
    <w:rsid w:val="00A31734"/>
    <w:rsid w:val="00A31759"/>
    <w:rsid w:val="00A31ACC"/>
    <w:rsid w:val="00A31B9D"/>
    <w:rsid w:val="00A31D63"/>
    <w:rsid w:val="00A31E68"/>
    <w:rsid w:val="00A320EF"/>
    <w:rsid w:val="00A323AB"/>
    <w:rsid w:val="00A3243E"/>
    <w:rsid w:val="00A324F5"/>
    <w:rsid w:val="00A32C43"/>
    <w:rsid w:val="00A33011"/>
    <w:rsid w:val="00A330A0"/>
    <w:rsid w:val="00A33296"/>
    <w:rsid w:val="00A33465"/>
    <w:rsid w:val="00A337CB"/>
    <w:rsid w:val="00A33CF1"/>
    <w:rsid w:val="00A33D9A"/>
    <w:rsid w:val="00A33F55"/>
    <w:rsid w:val="00A34041"/>
    <w:rsid w:val="00A340BA"/>
    <w:rsid w:val="00A3448D"/>
    <w:rsid w:val="00A344A2"/>
    <w:rsid w:val="00A347A2"/>
    <w:rsid w:val="00A34A99"/>
    <w:rsid w:val="00A34BBC"/>
    <w:rsid w:val="00A34C20"/>
    <w:rsid w:val="00A34C29"/>
    <w:rsid w:val="00A35154"/>
    <w:rsid w:val="00A356D6"/>
    <w:rsid w:val="00A356E2"/>
    <w:rsid w:val="00A35716"/>
    <w:rsid w:val="00A3583A"/>
    <w:rsid w:val="00A358CD"/>
    <w:rsid w:val="00A35A20"/>
    <w:rsid w:val="00A35E98"/>
    <w:rsid w:val="00A3657E"/>
    <w:rsid w:val="00A368BD"/>
    <w:rsid w:val="00A3695B"/>
    <w:rsid w:val="00A36C46"/>
    <w:rsid w:val="00A36E3B"/>
    <w:rsid w:val="00A36E8D"/>
    <w:rsid w:val="00A36F0A"/>
    <w:rsid w:val="00A36F76"/>
    <w:rsid w:val="00A370E6"/>
    <w:rsid w:val="00A37AD2"/>
    <w:rsid w:val="00A37D90"/>
    <w:rsid w:val="00A37D94"/>
    <w:rsid w:val="00A37E02"/>
    <w:rsid w:val="00A401C1"/>
    <w:rsid w:val="00A405BA"/>
    <w:rsid w:val="00A40684"/>
    <w:rsid w:val="00A41189"/>
    <w:rsid w:val="00A41401"/>
    <w:rsid w:val="00A42016"/>
    <w:rsid w:val="00A420DA"/>
    <w:rsid w:val="00A42314"/>
    <w:rsid w:val="00A42562"/>
    <w:rsid w:val="00A428E5"/>
    <w:rsid w:val="00A4296E"/>
    <w:rsid w:val="00A429D3"/>
    <w:rsid w:val="00A42FE6"/>
    <w:rsid w:val="00A4311C"/>
    <w:rsid w:val="00A433F8"/>
    <w:rsid w:val="00A4363D"/>
    <w:rsid w:val="00A43853"/>
    <w:rsid w:val="00A43A92"/>
    <w:rsid w:val="00A43E72"/>
    <w:rsid w:val="00A43F44"/>
    <w:rsid w:val="00A44340"/>
    <w:rsid w:val="00A4457D"/>
    <w:rsid w:val="00A4463E"/>
    <w:rsid w:val="00A446D1"/>
    <w:rsid w:val="00A4485F"/>
    <w:rsid w:val="00A44BA7"/>
    <w:rsid w:val="00A44C17"/>
    <w:rsid w:val="00A44DDC"/>
    <w:rsid w:val="00A45217"/>
    <w:rsid w:val="00A45621"/>
    <w:rsid w:val="00A45D74"/>
    <w:rsid w:val="00A45FCF"/>
    <w:rsid w:val="00A46002"/>
    <w:rsid w:val="00A4600E"/>
    <w:rsid w:val="00A461C8"/>
    <w:rsid w:val="00A465E3"/>
    <w:rsid w:val="00A46624"/>
    <w:rsid w:val="00A466F1"/>
    <w:rsid w:val="00A4670B"/>
    <w:rsid w:val="00A4671F"/>
    <w:rsid w:val="00A46836"/>
    <w:rsid w:val="00A46B8B"/>
    <w:rsid w:val="00A46CE8"/>
    <w:rsid w:val="00A46CFA"/>
    <w:rsid w:val="00A46EC1"/>
    <w:rsid w:val="00A46FB7"/>
    <w:rsid w:val="00A473E4"/>
    <w:rsid w:val="00A47798"/>
    <w:rsid w:val="00A477CC"/>
    <w:rsid w:val="00A47A48"/>
    <w:rsid w:val="00A47FC7"/>
    <w:rsid w:val="00A500CD"/>
    <w:rsid w:val="00A50327"/>
    <w:rsid w:val="00A50A12"/>
    <w:rsid w:val="00A50B03"/>
    <w:rsid w:val="00A50B7F"/>
    <w:rsid w:val="00A511A0"/>
    <w:rsid w:val="00A511F8"/>
    <w:rsid w:val="00A515C9"/>
    <w:rsid w:val="00A51779"/>
    <w:rsid w:val="00A5221A"/>
    <w:rsid w:val="00A52562"/>
    <w:rsid w:val="00A527C8"/>
    <w:rsid w:val="00A528A7"/>
    <w:rsid w:val="00A528D1"/>
    <w:rsid w:val="00A52ADC"/>
    <w:rsid w:val="00A52B2E"/>
    <w:rsid w:val="00A52D81"/>
    <w:rsid w:val="00A52DFB"/>
    <w:rsid w:val="00A52FE1"/>
    <w:rsid w:val="00A5307C"/>
    <w:rsid w:val="00A53583"/>
    <w:rsid w:val="00A54107"/>
    <w:rsid w:val="00A5452C"/>
    <w:rsid w:val="00A54575"/>
    <w:rsid w:val="00A54615"/>
    <w:rsid w:val="00A54B7E"/>
    <w:rsid w:val="00A54C13"/>
    <w:rsid w:val="00A54D7D"/>
    <w:rsid w:val="00A54EA2"/>
    <w:rsid w:val="00A54F94"/>
    <w:rsid w:val="00A5507C"/>
    <w:rsid w:val="00A550F2"/>
    <w:rsid w:val="00A55241"/>
    <w:rsid w:val="00A55274"/>
    <w:rsid w:val="00A55482"/>
    <w:rsid w:val="00A554CE"/>
    <w:rsid w:val="00A5565B"/>
    <w:rsid w:val="00A55B5A"/>
    <w:rsid w:val="00A55BF0"/>
    <w:rsid w:val="00A56575"/>
    <w:rsid w:val="00A57025"/>
    <w:rsid w:val="00A57094"/>
    <w:rsid w:val="00A570A2"/>
    <w:rsid w:val="00A5719C"/>
    <w:rsid w:val="00A571A7"/>
    <w:rsid w:val="00A572AA"/>
    <w:rsid w:val="00A573AA"/>
    <w:rsid w:val="00A576F4"/>
    <w:rsid w:val="00A57ED8"/>
    <w:rsid w:val="00A57F2C"/>
    <w:rsid w:val="00A60003"/>
    <w:rsid w:val="00A60086"/>
    <w:rsid w:val="00A603B5"/>
    <w:rsid w:val="00A6041F"/>
    <w:rsid w:val="00A60610"/>
    <w:rsid w:val="00A6075D"/>
    <w:rsid w:val="00A6090A"/>
    <w:rsid w:val="00A60BDB"/>
    <w:rsid w:val="00A60C3F"/>
    <w:rsid w:val="00A60D5F"/>
    <w:rsid w:val="00A60DDA"/>
    <w:rsid w:val="00A61149"/>
    <w:rsid w:val="00A6118D"/>
    <w:rsid w:val="00A6158F"/>
    <w:rsid w:val="00A61680"/>
    <w:rsid w:val="00A616BB"/>
    <w:rsid w:val="00A618E0"/>
    <w:rsid w:val="00A61B54"/>
    <w:rsid w:val="00A62533"/>
    <w:rsid w:val="00A62798"/>
    <w:rsid w:val="00A62896"/>
    <w:rsid w:val="00A629CB"/>
    <w:rsid w:val="00A62E4E"/>
    <w:rsid w:val="00A62E5C"/>
    <w:rsid w:val="00A63066"/>
    <w:rsid w:val="00A633E5"/>
    <w:rsid w:val="00A63816"/>
    <w:rsid w:val="00A638A6"/>
    <w:rsid w:val="00A63967"/>
    <w:rsid w:val="00A63A15"/>
    <w:rsid w:val="00A63A51"/>
    <w:rsid w:val="00A63BB7"/>
    <w:rsid w:val="00A63CA9"/>
    <w:rsid w:val="00A63D82"/>
    <w:rsid w:val="00A63E03"/>
    <w:rsid w:val="00A63EE0"/>
    <w:rsid w:val="00A6404B"/>
    <w:rsid w:val="00A6432D"/>
    <w:rsid w:val="00A64481"/>
    <w:rsid w:val="00A645CF"/>
    <w:rsid w:val="00A649D3"/>
    <w:rsid w:val="00A64D41"/>
    <w:rsid w:val="00A64DDA"/>
    <w:rsid w:val="00A64FD8"/>
    <w:rsid w:val="00A64FE4"/>
    <w:rsid w:val="00A659BF"/>
    <w:rsid w:val="00A65C1B"/>
    <w:rsid w:val="00A65EAD"/>
    <w:rsid w:val="00A66001"/>
    <w:rsid w:val="00A660FC"/>
    <w:rsid w:val="00A66339"/>
    <w:rsid w:val="00A664AB"/>
    <w:rsid w:val="00A66D8D"/>
    <w:rsid w:val="00A66E98"/>
    <w:rsid w:val="00A66EB9"/>
    <w:rsid w:val="00A66F46"/>
    <w:rsid w:val="00A67080"/>
    <w:rsid w:val="00A671F5"/>
    <w:rsid w:val="00A672E7"/>
    <w:rsid w:val="00A67A8E"/>
    <w:rsid w:val="00A67B41"/>
    <w:rsid w:val="00A67ED7"/>
    <w:rsid w:val="00A70020"/>
    <w:rsid w:val="00A7008B"/>
    <w:rsid w:val="00A70361"/>
    <w:rsid w:val="00A703A6"/>
    <w:rsid w:val="00A7056D"/>
    <w:rsid w:val="00A7062D"/>
    <w:rsid w:val="00A70B5B"/>
    <w:rsid w:val="00A70D56"/>
    <w:rsid w:val="00A70EE6"/>
    <w:rsid w:val="00A70F2F"/>
    <w:rsid w:val="00A71AF3"/>
    <w:rsid w:val="00A71BD9"/>
    <w:rsid w:val="00A72005"/>
    <w:rsid w:val="00A72214"/>
    <w:rsid w:val="00A722AA"/>
    <w:rsid w:val="00A728E7"/>
    <w:rsid w:val="00A72C05"/>
    <w:rsid w:val="00A72EF7"/>
    <w:rsid w:val="00A72F81"/>
    <w:rsid w:val="00A73013"/>
    <w:rsid w:val="00A73028"/>
    <w:rsid w:val="00A7317F"/>
    <w:rsid w:val="00A731E2"/>
    <w:rsid w:val="00A734DE"/>
    <w:rsid w:val="00A735CA"/>
    <w:rsid w:val="00A73BBC"/>
    <w:rsid w:val="00A73C3C"/>
    <w:rsid w:val="00A73C8E"/>
    <w:rsid w:val="00A73F60"/>
    <w:rsid w:val="00A74104"/>
    <w:rsid w:val="00A744B1"/>
    <w:rsid w:val="00A744C3"/>
    <w:rsid w:val="00A7467F"/>
    <w:rsid w:val="00A746FF"/>
    <w:rsid w:val="00A74701"/>
    <w:rsid w:val="00A74738"/>
    <w:rsid w:val="00A747B4"/>
    <w:rsid w:val="00A74D29"/>
    <w:rsid w:val="00A74E89"/>
    <w:rsid w:val="00A75366"/>
    <w:rsid w:val="00A75644"/>
    <w:rsid w:val="00A75719"/>
    <w:rsid w:val="00A75884"/>
    <w:rsid w:val="00A75B22"/>
    <w:rsid w:val="00A75F23"/>
    <w:rsid w:val="00A7615C"/>
    <w:rsid w:val="00A76256"/>
    <w:rsid w:val="00A766C7"/>
    <w:rsid w:val="00A76B44"/>
    <w:rsid w:val="00A76E75"/>
    <w:rsid w:val="00A77526"/>
    <w:rsid w:val="00A777B7"/>
    <w:rsid w:val="00A80648"/>
    <w:rsid w:val="00A80E0B"/>
    <w:rsid w:val="00A80FE2"/>
    <w:rsid w:val="00A81585"/>
    <w:rsid w:val="00A81F1B"/>
    <w:rsid w:val="00A820C6"/>
    <w:rsid w:val="00A82523"/>
    <w:rsid w:val="00A82F41"/>
    <w:rsid w:val="00A830AB"/>
    <w:rsid w:val="00A831D5"/>
    <w:rsid w:val="00A83F0F"/>
    <w:rsid w:val="00A83F5E"/>
    <w:rsid w:val="00A83F85"/>
    <w:rsid w:val="00A840FB"/>
    <w:rsid w:val="00A8426E"/>
    <w:rsid w:val="00A844A0"/>
    <w:rsid w:val="00A84635"/>
    <w:rsid w:val="00A84975"/>
    <w:rsid w:val="00A84C35"/>
    <w:rsid w:val="00A84E64"/>
    <w:rsid w:val="00A84EC9"/>
    <w:rsid w:val="00A853EE"/>
    <w:rsid w:val="00A85465"/>
    <w:rsid w:val="00A854B9"/>
    <w:rsid w:val="00A855B7"/>
    <w:rsid w:val="00A85651"/>
    <w:rsid w:val="00A85B03"/>
    <w:rsid w:val="00A85E97"/>
    <w:rsid w:val="00A86079"/>
    <w:rsid w:val="00A86141"/>
    <w:rsid w:val="00A86283"/>
    <w:rsid w:val="00A864E0"/>
    <w:rsid w:val="00A86883"/>
    <w:rsid w:val="00A86C50"/>
    <w:rsid w:val="00A872FC"/>
    <w:rsid w:val="00A8747A"/>
    <w:rsid w:val="00A87496"/>
    <w:rsid w:val="00A875F8"/>
    <w:rsid w:val="00A87E55"/>
    <w:rsid w:val="00A90087"/>
    <w:rsid w:val="00A90203"/>
    <w:rsid w:val="00A90346"/>
    <w:rsid w:val="00A9048B"/>
    <w:rsid w:val="00A90532"/>
    <w:rsid w:val="00A90867"/>
    <w:rsid w:val="00A90993"/>
    <w:rsid w:val="00A90A06"/>
    <w:rsid w:val="00A91095"/>
    <w:rsid w:val="00A9110B"/>
    <w:rsid w:val="00A91620"/>
    <w:rsid w:val="00A91835"/>
    <w:rsid w:val="00A919CE"/>
    <w:rsid w:val="00A91A17"/>
    <w:rsid w:val="00A91D26"/>
    <w:rsid w:val="00A91DBA"/>
    <w:rsid w:val="00A91F5C"/>
    <w:rsid w:val="00A91F70"/>
    <w:rsid w:val="00A921F7"/>
    <w:rsid w:val="00A92449"/>
    <w:rsid w:val="00A92507"/>
    <w:rsid w:val="00A9262C"/>
    <w:rsid w:val="00A92954"/>
    <w:rsid w:val="00A9296D"/>
    <w:rsid w:val="00A92B84"/>
    <w:rsid w:val="00A92FE1"/>
    <w:rsid w:val="00A9305D"/>
    <w:rsid w:val="00A93093"/>
    <w:rsid w:val="00A9332B"/>
    <w:rsid w:val="00A9338E"/>
    <w:rsid w:val="00A933B8"/>
    <w:rsid w:val="00A935CB"/>
    <w:rsid w:val="00A93785"/>
    <w:rsid w:val="00A9379A"/>
    <w:rsid w:val="00A9386B"/>
    <w:rsid w:val="00A93D24"/>
    <w:rsid w:val="00A94094"/>
    <w:rsid w:val="00A94322"/>
    <w:rsid w:val="00A94350"/>
    <w:rsid w:val="00A9436F"/>
    <w:rsid w:val="00A9445C"/>
    <w:rsid w:val="00A9450C"/>
    <w:rsid w:val="00A9469E"/>
    <w:rsid w:val="00A94812"/>
    <w:rsid w:val="00A94898"/>
    <w:rsid w:val="00A94C4C"/>
    <w:rsid w:val="00A94E74"/>
    <w:rsid w:val="00A94ED4"/>
    <w:rsid w:val="00A94F23"/>
    <w:rsid w:val="00A950AC"/>
    <w:rsid w:val="00A950BB"/>
    <w:rsid w:val="00A95211"/>
    <w:rsid w:val="00A956D6"/>
    <w:rsid w:val="00A95A52"/>
    <w:rsid w:val="00A95BA7"/>
    <w:rsid w:val="00A95E36"/>
    <w:rsid w:val="00A962C0"/>
    <w:rsid w:val="00A96492"/>
    <w:rsid w:val="00A9659E"/>
    <w:rsid w:val="00A9684F"/>
    <w:rsid w:val="00A9692C"/>
    <w:rsid w:val="00A96A58"/>
    <w:rsid w:val="00A96C05"/>
    <w:rsid w:val="00A96F13"/>
    <w:rsid w:val="00A972FD"/>
    <w:rsid w:val="00A97510"/>
    <w:rsid w:val="00A97599"/>
    <w:rsid w:val="00A9777A"/>
    <w:rsid w:val="00A979C6"/>
    <w:rsid w:val="00AA0136"/>
    <w:rsid w:val="00AA019F"/>
    <w:rsid w:val="00AA01BA"/>
    <w:rsid w:val="00AA0894"/>
    <w:rsid w:val="00AA09A1"/>
    <w:rsid w:val="00AA09EC"/>
    <w:rsid w:val="00AA0A8C"/>
    <w:rsid w:val="00AA0C48"/>
    <w:rsid w:val="00AA0DF9"/>
    <w:rsid w:val="00AA0EBF"/>
    <w:rsid w:val="00AA105C"/>
    <w:rsid w:val="00AA10F5"/>
    <w:rsid w:val="00AA129B"/>
    <w:rsid w:val="00AA14BB"/>
    <w:rsid w:val="00AA2469"/>
    <w:rsid w:val="00AA26D0"/>
    <w:rsid w:val="00AA2E20"/>
    <w:rsid w:val="00AA325B"/>
    <w:rsid w:val="00AA34CE"/>
    <w:rsid w:val="00AA3803"/>
    <w:rsid w:val="00AA3842"/>
    <w:rsid w:val="00AA3B8E"/>
    <w:rsid w:val="00AA3E7D"/>
    <w:rsid w:val="00AA3FF6"/>
    <w:rsid w:val="00AA40DF"/>
    <w:rsid w:val="00AA423E"/>
    <w:rsid w:val="00AA4640"/>
    <w:rsid w:val="00AA4956"/>
    <w:rsid w:val="00AA4BD7"/>
    <w:rsid w:val="00AA59F6"/>
    <w:rsid w:val="00AA5B60"/>
    <w:rsid w:val="00AA5C8A"/>
    <w:rsid w:val="00AA5F4F"/>
    <w:rsid w:val="00AA66B1"/>
    <w:rsid w:val="00AA6742"/>
    <w:rsid w:val="00AA6843"/>
    <w:rsid w:val="00AA6BB5"/>
    <w:rsid w:val="00AA6C25"/>
    <w:rsid w:val="00AA731C"/>
    <w:rsid w:val="00AA7374"/>
    <w:rsid w:val="00AA7565"/>
    <w:rsid w:val="00AA798A"/>
    <w:rsid w:val="00AA7A73"/>
    <w:rsid w:val="00AA7D85"/>
    <w:rsid w:val="00AA7F26"/>
    <w:rsid w:val="00AB011E"/>
    <w:rsid w:val="00AB0125"/>
    <w:rsid w:val="00AB0246"/>
    <w:rsid w:val="00AB0ABF"/>
    <w:rsid w:val="00AB1051"/>
    <w:rsid w:val="00AB105D"/>
    <w:rsid w:val="00AB176E"/>
    <w:rsid w:val="00AB18FC"/>
    <w:rsid w:val="00AB1934"/>
    <w:rsid w:val="00AB197F"/>
    <w:rsid w:val="00AB1B0E"/>
    <w:rsid w:val="00AB1BF4"/>
    <w:rsid w:val="00AB1E7A"/>
    <w:rsid w:val="00AB1F61"/>
    <w:rsid w:val="00AB21E1"/>
    <w:rsid w:val="00AB25A2"/>
    <w:rsid w:val="00AB2756"/>
    <w:rsid w:val="00AB2C05"/>
    <w:rsid w:val="00AB2D4C"/>
    <w:rsid w:val="00AB317F"/>
    <w:rsid w:val="00AB3277"/>
    <w:rsid w:val="00AB338F"/>
    <w:rsid w:val="00AB33C8"/>
    <w:rsid w:val="00AB3427"/>
    <w:rsid w:val="00AB34CA"/>
    <w:rsid w:val="00AB4256"/>
    <w:rsid w:val="00AB493E"/>
    <w:rsid w:val="00AB4C02"/>
    <w:rsid w:val="00AB4DAD"/>
    <w:rsid w:val="00AB4F3D"/>
    <w:rsid w:val="00AB4F89"/>
    <w:rsid w:val="00AB4FDD"/>
    <w:rsid w:val="00AB51A1"/>
    <w:rsid w:val="00AB520E"/>
    <w:rsid w:val="00AB5CDF"/>
    <w:rsid w:val="00AB6182"/>
    <w:rsid w:val="00AB6254"/>
    <w:rsid w:val="00AB687D"/>
    <w:rsid w:val="00AB7792"/>
    <w:rsid w:val="00AB78DB"/>
    <w:rsid w:val="00AB7DE2"/>
    <w:rsid w:val="00AB7E10"/>
    <w:rsid w:val="00AC0000"/>
    <w:rsid w:val="00AC03DD"/>
    <w:rsid w:val="00AC0F3D"/>
    <w:rsid w:val="00AC11EF"/>
    <w:rsid w:val="00AC1262"/>
    <w:rsid w:val="00AC12C9"/>
    <w:rsid w:val="00AC12DC"/>
    <w:rsid w:val="00AC12F1"/>
    <w:rsid w:val="00AC1776"/>
    <w:rsid w:val="00AC1E54"/>
    <w:rsid w:val="00AC2704"/>
    <w:rsid w:val="00AC29F5"/>
    <w:rsid w:val="00AC2BBE"/>
    <w:rsid w:val="00AC3013"/>
    <w:rsid w:val="00AC311E"/>
    <w:rsid w:val="00AC318C"/>
    <w:rsid w:val="00AC330C"/>
    <w:rsid w:val="00AC3443"/>
    <w:rsid w:val="00AC3715"/>
    <w:rsid w:val="00AC38E2"/>
    <w:rsid w:val="00AC38F7"/>
    <w:rsid w:val="00AC3904"/>
    <w:rsid w:val="00AC3966"/>
    <w:rsid w:val="00AC39B1"/>
    <w:rsid w:val="00AC3D09"/>
    <w:rsid w:val="00AC3F71"/>
    <w:rsid w:val="00AC40CC"/>
    <w:rsid w:val="00AC40D1"/>
    <w:rsid w:val="00AC4458"/>
    <w:rsid w:val="00AC46F5"/>
    <w:rsid w:val="00AC4F34"/>
    <w:rsid w:val="00AC51E1"/>
    <w:rsid w:val="00AC577D"/>
    <w:rsid w:val="00AC5A4A"/>
    <w:rsid w:val="00AC5A9C"/>
    <w:rsid w:val="00AC5B25"/>
    <w:rsid w:val="00AC6B73"/>
    <w:rsid w:val="00AC6E16"/>
    <w:rsid w:val="00AC7451"/>
    <w:rsid w:val="00AC7878"/>
    <w:rsid w:val="00AC7905"/>
    <w:rsid w:val="00AC7C15"/>
    <w:rsid w:val="00AC7D31"/>
    <w:rsid w:val="00AD0263"/>
    <w:rsid w:val="00AD048F"/>
    <w:rsid w:val="00AD05D4"/>
    <w:rsid w:val="00AD0C8A"/>
    <w:rsid w:val="00AD0CDC"/>
    <w:rsid w:val="00AD1040"/>
    <w:rsid w:val="00AD106C"/>
    <w:rsid w:val="00AD1770"/>
    <w:rsid w:val="00AD1AD7"/>
    <w:rsid w:val="00AD1DD6"/>
    <w:rsid w:val="00AD2224"/>
    <w:rsid w:val="00AD2238"/>
    <w:rsid w:val="00AD2256"/>
    <w:rsid w:val="00AD2484"/>
    <w:rsid w:val="00AD25C1"/>
    <w:rsid w:val="00AD27E6"/>
    <w:rsid w:val="00AD28D7"/>
    <w:rsid w:val="00AD2D44"/>
    <w:rsid w:val="00AD3060"/>
    <w:rsid w:val="00AD3985"/>
    <w:rsid w:val="00AD3D2D"/>
    <w:rsid w:val="00AD3D8C"/>
    <w:rsid w:val="00AD3DB0"/>
    <w:rsid w:val="00AD3FAE"/>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DEA"/>
    <w:rsid w:val="00AD5EC5"/>
    <w:rsid w:val="00AD5F68"/>
    <w:rsid w:val="00AD6220"/>
    <w:rsid w:val="00AD6433"/>
    <w:rsid w:val="00AD6624"/>
    <w:rsid w:val="00AD6727"/>
    <w:rsid w:val="00AD6B4E"/>
    <w:rsid w:val="00AD6C85"/>
    <w:rsid w:val="00AD6DE7"/>
    <w:rsid w:val="00AD707A"/>
    <w:rsid w:val="00AD730C"/>
    <w:rsid w:val="00AD743D"/>
    <w:rsid w:val="00AD7A50"/>
    <w:rsid w:val="00AD7B2A"/>
    <w:rsid w:val="00AD7C54"/>
    <w:rsid w:val="00AD7CF2"/>
    <w:rsid w:val="00AE0060"/>
    <w:rsid w:val="00AE01AD"/>
    <w:rsid w:val="00AE0331"/>
    <w:rsid w:val="00AE0589"/>
    <w:rsid w:val="00AE064D"/>
    <w:rsid w:val="00AE0A9B"/>
    <w:rsid w:val="00AE0B6F"/>
    <w:rsid w:val="00AE0C2B"/>
    <w:rsid w:val="00AE102A"/>
    <w:rsid w:val="00AE121E"/>
    <w:rsid w:val="00AE1322"/>
    <w:rsid w:val="00AE1439"/>
    <w:rsid w:val="00AE1A04"/>
    <w:rsid w:val="00AE1B82"/>
    <w:rsid w:val="00AE1BEC"/>
    <w:rsid w:val="00AE1F7E"/>
    <w:rsid w:val="00AE2257"/>
    <w:rsid w:val="00AE226E"/>
    <w:rsid w:val="00AE247B"/>
    <w:rsid w:val="00AE250D"/>
    <w:rsid w:val="00AE2882"/>
    <w:rsid w:val="00AE2A9C"/>
    <w:rsid w:val="00AE2AC8"/>
    <w:rsid w:val="00AE2C1D"/>
    <w:rsid w:val="00AE2D29"/>
    <w:rsid w:val="00AE3195"/>
    <w:rsid w:val="00AE3200"/>
    <w:rsid w:val="00AE37DE"/>
    <w:rsid w:val="00AE38F3"/>
    <w:rsid w:val="00AE3A89"/>
    <w:rsid w:val="00AE3C46"/>
    <w:rsid w:val="00AE3C47"/>
    <w:rsid w:val="00AE40E3"/>
    <w:rsid w:val="00AE42F3"/>
    <w:rsid w:val="00AE45D5"/>
    <w:rsid w:val="00AE4657"/>
    <w:rsid w:val="00AE472E"/>
    <w:rsid w:val="00AE4788"/>
    <w:rsid w:val="00AE47B6"/>
    <w:rsid w:val="00AE4B70"/>
    <w:rsid w:val="00AE4CE4"/>
    <w:rsid w:val="00AE52E5"/>
    <w:rsid w:val="00AE5D7F"/>
    <w:rsid w:val="00AE5EE6"/>
    <w:rsid w:val="00AE6361"/>
    <w:rsid w:val="00AE6411"/>
    <w:rsid w:val="00AE6419"/>
    <w:rsid w:val="00AE6B24"/>
    <w:rsid w:val="00AE6E26"/>
    <w:rsid w:val="00AE7019"/>
    <w:rsid w:val="00AE7265"/>
    <w:rsid w:val="00AE7A84"/>
    <w:rsid w:val="00AE7BE9"/>
    <w:rsid w:val="00AF007F"/>
    <w:rsid w:val="00AF06DC"/>
    <w:rsid w:val="00AF0910"/>
    <w:rsid w:val="00AF0AB3"/>
    <w:rsid w:val="00AF0D9C"/>
    <w:rsid w:val="00AF11CA"/>
    <w:rsid w:val="00AF1415"/>
    <w:rsid w:val="00AF156D"/>
    <w:rsid w:val="00AF1935"/>
    <w:rsid w:val="00AF1AC5"/>
    <w:rsid w:val="00AF28A4"/>
    <w:rsid w:val="00AF2BCC"/>
    <w:rsid w:val="00AF2C6D"/>
    <w:rsid w:val="00AF2D5C"/>
    <w:rsid w:val="00AF3002"/>
    <w:rsid w:val="00AF37DB"/>
    <w:rsid w:val="00AF3AFF"/>
    <w:rsid w:val="00AF3C6D"/>
    <w:rsid w:val="00AF3E90"/>
    <w:rsid w:val="00AF402F"/>
    <w:rsid w:val="00AF4183"/>
    <w:rsid w:val="00AF4357"/>
    <w:rsid w:val="00AF46F8"/>
    <w:rsid w:val="00AF4AEC"/>
    <w:rsid w:val="00AF4E4E"/>
    <w:rsid w:val="00AF506F"/>
    <w:rsid w:val="00AF50BA"/>
    <w:rsid w:val="00AF58C0"/>
    <w:rsid w:val="00AF5949"/>
    <w:rsid w:val="00AF5A23"/>
    <w:rsid w:val="00AF5B25"/>
    <w:rsid w:val="00AF5C1A"/>
    <w:rsid w:val="00AF5EC0"/>
    <w:rsid w:val="00AF5FDC"/>
    <w:rsid w:val="00AF637A"/>
    <w:rsid w:val="00AF653C"/>
    <w:rsid w:val="00AF6760"/>
    <w:rsid w:val="00AF67B7"/>
    <w:rsid w:val="00AF69D2"/>
    <w:rsid w:val="00AF69DA"/>
    <w:rsid w:val="00AF6D34"/>
    <w:rsid w:val="00AF6D9C"/>
    <w:rsid w:val="00AF7111"/>
    <w:rsid w:val="00AF7166"/>
    <w:rsid w:val="00AF7200"/>
    <w:rsid w:val="00AF73A6"/>
    <w:rsid w:val="00AF73C0"/>
    <w:rsid w:val="00AF76BB"/>
    <w:rsid w:val="00AF7791"/>
    <w:rsid w:val="00AF77D4"/>
    <w:rsid w:val="00AF79AD"/>
    <w:rsid w:val="00AF7C65"/>
    <w:rsid w:val="00AF7D17"/>
    <w:rsid w:val="00B00372"/>
    <w:rsid w:val="00B00384"/>
    <w:rsid w:val="00B00D23"/>
    <w:rsid w:val="00B010E1"/>
    <w:rsid w:val="00B010EB"/>
    <w:rsid w:val="00B01205"/>
    <w:rsid w:val="00B014B3"/>
    <w:rsid w:val="00B01538"/>
    <w:rsid w:val="00B01818"/>
    <w:rsid w:val="00B01B64"/>
    <w:rsid w:val="00B02000"/>
    <w:rsid w:val="00B02064"/>
    <w:rsid w:val="00B0227F"/>
    <w:rsid w:val="00B0249A"/>
    <w:rsid w:val="00B024A0"/>
    <w:rsid w:val="00B02889"/>
    <w:rsid w:val="00B028C5"/>
    <w:rsid w:val="00B0298F"/>
    <w:rsid w:val="00B03212"/>
    <w:rsid w:val="00B033F8"/>
    <w:rsid w:val="00B0364C"/>
    <w:rsid w:val="00B036C0"/>
    <w:rsid w:val="00B036E2"/>
    <w:rsid w:val="00B03896"/>
    <w:rsid w:val="00B03A2A"/>
    <w:rsid w:val="00B03CCB"/>
    <w:rsid w:val="00B03D87"/>
    <w:rsid w:val="00B04073"/>
    <w:rsid w:val="00B04275"/>
    <w:rsid w:val="00B04486"/>
    <w:rsid w:val="00B045F3"/>
    <w:rsid w:val="00B04B93"/>
    <w:rsid w:val="00B04C39"/>
    <w:rsid w:val="00B05104"/>
    <w:rsid w:val="00B05382"/>
    <w:rsid w:val="00B05485"/>
    <w:rsid w:val="00B0551E"/>
    <w:rsid w:val="00B056B9"/>
    <w:rsid w:val="00B05B30"/>
    <w:rsid w:val="00B05BFB"/>
    <w:rsid w:val="00B05D6F"/>
    <w:rsid w:val="00B05E9D"/>
    <w:rsid w:val="00B0619A"/>
    <w:rsid w:val="00B061C5"/>
    <w:rsid w:val="00B064D8"/>
    <w:rsid w:val="00B06B05"/>
    <w:rsid w:val="00B06CB1"/>
    <w:rsid w:val="00B0717A"/>
    <w:rsid w:val="00B073EE"/>
    <w:rsid w:val="00B074A2"/>
    <w:rsid w:val="00B076AC"/>
    <w:rsid w:val="00B10097"/>
    <w:rsid w:val="00B100D6"/>
    <w:rsid w:val="00B1021C"/>
    <w:rsid w:val="00B102A6"/>
    <w:rsid w:val="00B106E1"/>
    <w:rsid w:val="00B10D64"/>
    <w:rsid w:val="00B10DBD"/>
    <w:rsid w:val="00B11199"/>
    <w:rsid w:val="00B1122D"/>
    <w:rsid w:val="00B11ED2"/>
    <w:rsid w:val="00B11EFC"/>
    <w:rsid w:val="00B120E6"/>
    <w:rsid w:val="00B12291"/>
    <w:rsid w:val="00B1263D"/>
    <w:rsid w:val="00B126ED"/>
    <w:rsid w:val="00B12964"/>
    <w:rsid w:val="00B12A61"/>
    <w:rsid w:val="00B12AB4"/>
    <w:rsid w:val="00B12ADA"/>
    <w:rsid w:val="00B12BCD"/>
    <w:rsid w:val="00B12C95"/>
    <w:rsid w:val="00B12CA3"/>
    <w:rsid w:val="00B12F92"/>
    <w:rsid w:val="00B1319C"/>
    <w:rsid w:val="00B13575"/>
    <w:rsid w:val="00B1358C"/>
    <w:rsid w:val="00B13A15"/>
    <w:rsid w:val="00B13BCB"/>
    <w:rsid w:val="00B13C39"/>
    <w:rsid w:val="00B13D92"/>
    <w:rsid w:val="00B14305"/>
    <w:rsid w:val="00B146C9"/>
    <w:rsid w:val="00B149D5"/>
    <w:rsid w:val="00B14DA2"/>
    <w:rsid w:val="00B14F65"/>
    <w:rsid w:val="00B14F9F"/>
    <w:rsid w:val="00B1503E"/>
    <w:rsid w:val="00B152EB"/>
    <w:rsid w:val="00B1567D"/>
    <w:rsid w:val="00B1571B"/>
    <w:rsid w:val="00B159CA"/>
    <w:rsid w:val="00B15AAF"/>
    <w:rsid w:val="00B15CAE"/>
    <w:rsid w:val="00B16037"/>
    <w:rsid w:val="00B1630D"/>
    <w:rsid w:val="00B165E1"/>
    <w:rsid w:val="00B16813"/>
    <w:rsid w:val="00B16822"/>
    <w:rsid w:val="00B168C4"/>
    <w:rsid w:val="00B169D1"/>
    <w:rsid w:val="00B16C9E"/>
    <w:rsid w:val="00B16EA4"/>
    <w:rsid w:val="00B17092"/>
    <w:rsid w:val="00B1729A"/>
    <w:rsid w:val="00B172DE"/>
    <w:rsid w:val="00B17814"/>
    <w:rsid w:val="00B17D76"/>
    <w:rsid w:val="00B208FB"/>
    <w:rsid w:val="00B20A99"/>
    <w:rsid w:val="00B20C06"/>
    <w:rsid w:val="00B20C4D"/>
    <w:rsid w:val="00B20C8C"/>
    <w:rsid w:val="00B215A2"/>
    <w:rsid w:val="00B21699"/>
    <w:rsid w:val="00B21837"/>
    <w:rsid w:val="00B2204D"/>
    <w:rsid w:val="00B22098"/>
    <w:rsid w:val="00B222BF"/>
    <w:rsid w:val="00B22401"/>
    <w:rsid w:val="00B22418"/>
    <w:rsid w:val="00B22728"/>
    <w:rsid w:val="00B227B2"/>
    <w:rsid w:val="00B22826"/>
    <w:rsid w:val="00B229E7"/>
    <w:rsid w:val="00B22ADB"/>
    <w:rsid w:val="00B22AED"/>
    <w:rsid w:val="00B23302"/>
    <w:rsid w:val="00B23403"/>
    <w:rsid w:val="00B235AF"/>
    <w:rsid w:val="00B23873"/>
    <w:rsid w:val="00B238D6"/>
    <w:rsid w:val="00B23961"/>
    <w:rsid w:val="00B23CD0"/>
    <w:rsid w:val="00B23E7A"/>
    <w:rsid w:val="00B24585"/>
    <w:rsid w:val="00B24954"/>
    <w:rsid w:val="00B24C65"/>
    <w:rsid w:val="00B24FE6"/>
    <w:rsid w:val="00B25634"/>
    <w:rsid w:val="00B2580F"/>
    <w:rsid w:val="00B258D7"/>
    <w:rsid w:val="00B25D3A"/>
    <w:rsid w:val="00B25D3F"/>
    <w:rsid w:val="00B261AE"/>
    <w:rsid w:val="00B2621C"/>
    <w:rsid w:val="00B26AEB"/>
    <w:rsid w:val="00B26BDB"/>
    <w:rsid w:val="00B2732C"/>
    <w:rsid w:val="00B27464"/>
    <w:rsid w:val="00B27547"/>
    <w:rsid w:val="00B277C3"/>
    <w:rsid w:val="00B27C32"/>
    <w:rsid w:val="00B3039F"/>
    <w:rsid w:val="00B3042D"/>
    <w:rsid w:val="00B307C0"/>
    <w:rsid w:val="00B30904"/>
    <w:rsid w:val="00B30A47"/>
    <w:rsid w:val="00B30C1A"/>
    <w:rsid w:val="00B30C27"/>
    <w:rsid w:val="00B3102E"/>
    <w:rsid w:val="00B310B3"/>
    <w:rsid w:val="00B312FA"/>
    <w:rsid w:val="00B3149D"/>
    <w:rsid w:val="00B315C3"/>
    <w:rsid w:val="00B315F9"/>
    <w:rsid w:val="00B31866"/>
    <w:rsid w:val="00B31A11"/>
    <w:rsid w:val="00B31ACC"/>
    <w:rsid w:val="00B31EE6"/>
    <w:rsid w:val="00B32044"/>
    <w:rsid w:val="00B320CB"/>
    <w:rsid w:val="00B32102"/>
    <w:rsid w:val="00B32992"/>
    <w:rsid w:val="00B32A85"/>
    <w:rsid w:val="00B32B15"/>
    <w:rsid w:val="00B32E4E"/>
    <w:rsid w:val="00B32E86"/>
    <w:rsid w:val="00B32ECE"/>
    <w:rsid w:val="00B32EF1"/>
    <w:rsid w:val="00B33208"/>
    <w:rsid w:val="00B3379C"/>
    <w:rsid w:val="00B33A5C"/>
    <w:rsid w:val="00B33BFD"/>
    <w:rsid w:val="00B33DE9"/>
    <w:rsid w:val="00B33F12"/>
    <w:rsid w:val="00B33F32"/>
    <w:rsid w:val="00B34032"/>
    <w:rsid w:val="00B3406B"/>
    <w:rsid w:val="00B342EC"/>
    <w:rsid w:val="00B347CC"/>
    <w:rsid w:val="00B348EF"/>
    <w:rsid w:val="00B34EA5"/>
    <w:rsid w:val="00B34FA0"/>
    <w:rsid w:val="00B351BE"/>
    <w:rsid w:val="00B35264"/>
    <w:rsid w:val="00B354E0"/>
    <w:rsid w:val="00B35577"/>
    <w:rsid w:val="00B355D4"/>
    <w:rsid w:val="00B357C4"/>
    <w:rsid w:val="00B35D6F"/>
    <w:rsid w:val="00B35D7B"/>
    <w:rsid w:val="00B35E48"/>
    <w:rsid w:val="00B36043"/>
    <w:rsid w:val="00B36187"/>
    <w:rsid w:val="00B36579"/>
    <w:rsid w:val="00B366BD"/>
    <w:rsid w:val="00B366E7"/>
    <w:rsid w:val="00B369D3"/>
    <w:rsid w:val="00B36A12"/>
    <w:rsid w:val="00B36ACA"/>
    <w:rsid w:val="00B36B4C"/>
    <w:rsid w:val="00B36EBB"/>
    <w:rsid w:val="00B37103"/>
    <w:rsid w:val="00B3720F"/>
    <w:rsid w:val="00B37613"/>
    <w:rsid w:val="00B37963"/>
    <w:rsid w:val="00B37E73"/>
    <w:rsid w:val="00B40332"/>
    <w:rsid w:val="00B403A4"/>
    <w:rsid w:val="00B40E77"/>
    <w:rsid w:val="00B41097"/>
    <w:rsid w:val="00B414B8"/>
    <w:rsid w:val="00B41841"/>
    <w:rsid w:val="00B41A64"/>
    <w:rsid w:val="00B41B8D"/>
    <w:rsid w:val="00B41C37"/>
    <w:rsid w:val="00B41CE1"/>
    <w:rsid w:val="00B4229A"/>
    <w:rsid w:val="00B425B2"/>
    <w:rsid w:val="00B42684"/>
    <w:rsid w:val="00B426D9"/>
    <w:rsid w:val="00B42C6B"/>
    <w:rsid w:val="00B42D97"/>
    <w:rsid w:val="00B42DC0"/>
    <w:rsid w:val="00B43784"/>
    <w:rsid w:val="00B4412F"/>
    <w:rsid w:val="00B44884"/>
    <w:rsid w:val="00B44962"/>
    <w:rsid w:val="00B44968"/>
    <w:rsid w:val="00B44AE7"/>
    <w:rsid w:val="00B44EA6"/>
    <w:rsid w:val="00B44FB3"/>
    <w:rsid w:val="00B452A9"/>
    <w:rsid w:val="00B45336"/>
    <w:rsid w:val="00B456E5"/>
    <w:rsid w:val="00B458E3"/>
    <w:rsid w:val="00B45A41"/>
    <w:rsid w:val="00B45C3B"/>
    <w:rsid w:val="00B46067"/>
    <w:rsid w:val="00B4608A"/>
    <w:rsid w:val="00B460E9"/>
    <w:rsid w:val="00B46142"/>
    <w:rsid w:val="00B470C9"/>
    <w:rsid w:val="00B470E9"/>
    <w:rsid w:val="00B47557"/>
    <w:rsid w:val="00B47680"/>
    <w:rsid w:val="00B47806"/>
    <w:rsid w:val="00B47C03"/>
    <w:rsid w:val="00B47EB4"/>
    <w:rsid w:val="00B5056E"/>
    <w:rsid w:val="00B507CA"/>
    <w:rsid w:val="00B507D6"/>
    <w:rsid w:val="00B50904"/>
    <w:rsid w:val="00B50AF6"/>
    <w:rsid w:val="00B50B25"/>
    <w:rsid w:val="00B515DC"/>
    <w:rsid w:val="00B516CF"/>
    <w:rsid w:val="00B51A4D"/>
    <w:rsid w:val="00B51C86"/>
    <w:rsid w:val="00B520F6"/>
    <w:rsid w:val="00B5226F"/>
    <w:rsid w:val="00B52586"/>
    <w:rsid w:val="00B5258F"/>
    <w:rsid w:val="00B52879"/>
    <w:rsid w:val="00B52890"/>
    <w:rsid w:val="00B52A1B"/>
    <w:rsid w:val="00B52B6E"/>
    <w:rsid w:val="00B52CBB"/>
    <w:rsid w:val="00B53268"/>
    <w:rsid w:val="00B5335E"/>
    <w:rsid w:val="00B536C2"/>
    <w:rsid w:val="00B537A1"/>
    <w:rsid w:val="00B53B9F"/>
    <w:rsid w:val="00B53E09"/>
    <w:rsid w:val="00B5402D"/>
    <w:rsid w:val="00B54336"/>
    <w:rsid w:val="00B54425"/>
    <w:rsid w:val="00B54452"/>
    <w:rsid w:val="00B545AE"/>
    <w:rsid w:val="00B545DE"/>
    <w:rsid w:val="00B547B4"/>
    <w:rsid w:val="00B54B5C"/>
    <w:rsid w:val="00B550E7"/>
    <w:rsid w:val="00B553AF"/>
    <w:rsid w:val="00B5595E"/>
    <w:rsid w:val="00B5606A"/>
    <w:rsid w:val="00B56120"/>
    <w:rsid w:val="00B56279"/>
    <w:rsid w:val="00B562B8"/>
    <w:rsid w:val="00B56454"/>
    <w:rsid w:val="00B56784"/>
    <w:rsid w:val="00B567C3"/>
    <w:rsid w:val="00B570EA"/>
    <w:rsid w:val="00B57191"/>
    <w:rsid w:val="00B571A4"/>
    <w:rsid w:val="00B572BE"/>
    <w:rsid w:val="00B573A2"/>
    <w:rsid w:val="00B578D8"/>
    <w:rsid w:val="00B57CCB"/>
    <w:rsid w:val="00B60858"/>
    <w:rsid w:val="00B60913"/>
    <w:rsid w:val="00B60C4A"/>
    <w:rsid w:val="00B60CC9"/>
    <w:rsid w:val="00B60DBF"/>
    <w:rsid w:val="00B60FEC"/>
    <w:rsid w:val="00B61529"/>
    <w:rsid w:val="00B617DF"/>
    <w:rsid w:val="00B618B3"/>
    <w:rsid w:val="00B6192C"/>
    <w:rsid w:val="00B61987"/>
    <w:rsid w:val="00B61A08"/>
    <w:rsid w:val="00B61A31"/>
    <w:rsid w:val="00B61D29"/>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705"/>
    <w:rsid w:val="00B63943"/>
    <w:rsid w:val="00B6397A"/>
    <w:rsid w:val="00B63B04"/>
    <w:rsid w:val="00B63E5F"/>
    <w:rsid w:val="00B63F94"/>
    <w:rsid w:val="00B63FC0"/>
    <w:rsid w:val="00B64597"/>
    <w:rsid w:val="00B6475F"/>
    <w:rsid w:val="00B647B5"/>
    <w:rsid w:val="00B64E3C"/>
    <w:rsid w:val="00B6523E"/>
    <w:rsid w:val="00B652CB"/>
    <w:rsid w:val="00B652EF"/>
    <w:rsid w:val="00B6576D"/>
    <w:rsid w:val="00B657EA"/>
    <w:rsid w:val="00B664D2"/>
    <w:rsid w:val="00B66CEC"/>
    <w:rsid w:val="00B67262"/>
    <w:rsid w:val="00B6794F"/>
    <w:rsid w:val="00B67CF9"/>
    <w:rsid w:val="00B67D5E"/>
    <w:rsid w:val="00B67E20"/>
    <w:rsid w:val="00B67E3E"/>
    <w:rsid w:val="00B70050"/>
    <w:rsid w:val="00B70055"/>
    <w:rsid w:val="00B70149"/>
    <w:rsid w:val="00B7047A"/>
    <w:rsid w:val="00B707F1"/>
    <w:rsid w:val="00B70934"/>
    <w:rsid w:val="00B709B6"/>
    <w:rsid w:val="00B70B2B"/>
    <w:rsid w:val="00B70C89"/>
    <w:rsid w:val="00B70E90"/>
    <w:rsid w:val="00B71483"/>
    <w:rsid w:val="00B71684"/>
    <w:rsid w:val="00B71965"/>
    <w:rsid w:val="00B71C2B"/>
    <w:rsid w:val="00B71C91"/>
    <w:rsid w:val="00B71CA3"/>
    <w:rsid w:val="00B71F29"/>
    <w:rsid w:val="00B7216B"/>
    <w:rsid w:val="00B7274C"/>
    <w:rsid w:val="00B72893"/>
    <w:rsid w:val="00B72898"/>
    <w:rsid w:val="00B72D37"/>
    <w:rsid w:val="00B7336B"/>
    <w:rsid w:val="00B73847"/>
    <w:rsid w:val="00B73A2B"/>
    <w:rsid w:val="00B73B8A"/>
    <w:rsid w:val="00B73E14"/>
    <w:rsid w:val="00B7417B"/>
    <w:rsid w:val="00B7436B"/>
    <w:rsid w:val="00B7457A"/>
    <w:rsid w:val="00B74BD0"/>
    <w:rsid w:val="00B74BE3"/>
    <w:rsid w:val="00B74F1B"/>
    <w:rsid w:val="00B74F1F"/>
    <w:rsid w:val="00B75173"/>
    <w:rsid w:val="00B7526B"/>
    <w:rsid w:val="00B75676"/>
    <w:rsid w:val="00B7573A"/>
    <w:rsid w:val="00B75833"/>
    <w:rsid w:val="00B7591E"/>
    <w:rsid w:val="00B75BF5"/>
    <w:rsid w:val="00B75C43"/>
    <w:rsid w:val="00B76333"/>
    <w:rsid w:val="00B76447"/>
    <w:rsid w:val="00B7680F"/>
    <w:rsid w:val="00B76841"/>
    <w:rsid w:val="00B769B4"/>
    <w:rsid w:val="00B76B9F"/>
    <w:rsid w:val="00B76ED3"/>
    <w:rsid w:val="00B76F96"/>
    <w:rsid w:val="00B76FF0"/>
    <w:rsid w:val="00B77165"/>
    <w:rsid w:val="00B77315"/>
    <w:rsid w:val="00B775E2"/>
    <w:rsid w:val="00B779B1"/>
    <w:rsid w:val="00B77A68"/>
    <w:rsid w:val="00B77B88"/>
    <w:rsid w:val="00B77E43"/>
    <w:rsid w:val="00B80029"/>
    <w:rsid w:val="00B80062"/>
    <w:rsid w:val="00B8079C"/>
    <w:rsid w:val="00B808AA"/>
    <w:rsid w:val="00B808BF"/>
    <w:rsid w:val="00B809A0"/>
    <w:rsid w:val="00B80AFF"/>
    <w:rsid w:val="00B80E2C"/>
    <w:rsid w:val="00B8117C"/>
    <w:rsid w:val="00B81BB8"/>
    <w:rsid w:val="00B81EAD"/>
    <w:rsid w:val="00B81F86"/>
    <w:rsid w:val="00B82479"/>
    <w:rsid w:val="00B82725"/>
    <w:rsid w:val="00B839DC"/>
    <w:rsid w:val="00B84084"/>
    <w:rsid w:val="00B84133"/>
    <w:rsid w:val="00B844DE"/>
    <w:rsid w:val="00B8476C"/>
    <w:rsid w:val="00B849BF"/>
    <w:rsid w:val="00B84A2E"/>
    <w:rsid w:val="00B85692"/>
    <w:rsid w:val="00B85B8B"/>
    <w:rsid w:val="00B85E3D"/>
    <w:rsid w:val="00B8639C"/>
    <w:rsid w:val="00B86709"/>
    <w:rsid w:val="00B868A5"/>
    <w:rsid w:val="00B86D27"/>
    <w:rsid w:val="00B86DA8"/>
    <w:rsid w:val="00B86DC7"/>
    <w:rsid w:val="00B871B4"/>
    <w:rsid w:val="00B87967"/>
    <w:rsid w:val="00B879DD"/>
    <w:rsid w:val="00B879F3"/>
    <w:rsid w:val="00B87F85"/>
    <w:rsid w:val="00B900CB"/>
    <w:rsid w:val="00B900EA"/>
    <w:rsid w:val="00B901AE"/>
    <w:rsid w:val="00B90211"/>
    <w:rsid w:val="00B9058C"/>
    <w:rsid w:val="00B90674"/>
    <w:rsid w:val="00B90752"/>
    <w:rsid w:val="00B907E2"/>
    <w:rsid w:val="00B909E0"/>
    <w:rsid w:val="00B90CEC"/>
    <w:rsid w:val="00B91578"/>
    <w:rsid w:val="00B91752"/>
    <w:rsid w:val="00B9182C"/>
    <w:rsid w:val="00B91F22"/>
    <w:rsid w:val="00B9235D"/>
    <w:rsid w:val="00B92449"/>
    <w:rsid w:val="00B9279C"/>
    <w:rsid w:val="00B928CA"/>
    <w:rsid w:val="00B92C56"/>
    <w:rsid w:val="00B92C5F"/>
    <w:rsid w:val="00B92F77"/>
    <w:rsid w:val="00B92FCA"/>
    <w:rsid w:val="00B93084"/>
    <w:rsid w:val="00B935A5"/>
    <w:rsid w:val="00B938BF"/>
    <w:rsid w:val="00B93DE5"/>
    <w:rsid w:val="00B93E8E"/>
    <w:rsid w:val="00B93EC8"/>
    <w:rsid w:val="00B93F5F"/>
    <w:rsid w:val="00B941DD"/>
    <w:rsid w:val="00B94696"/>
    <w:rsid w:val="00B946A8"/>
    <w:rsid w:val="00B94A02"/>
    <w:rsid w:val="00B94B6D"/>
    <w:rsid w:val="00B94CCD"/>
    <w:rsid w:val="00B94DB7"/>
    <w:rsid w:val="00B951DB"/>
    <w:rsid w:val="00B95777"/>
    <w:rsid w:val="00B958A8"/>
    <w:rsid w:val="00B95AC3"/>
    <w:rsid w:val="00B95B0A"/>
    <w:rsid w:val="00B95D4C"/>
    <w:rsid w:val="00B95E93"/>
    <w:rsid w:val="00B960C4"/>
    <w:rsid w:val="00B961F6"/>
    <w:rsid w:val="00B96413"/>
    <w:rsid w:val="00B96782"/>
    <w:rsid w:val="00B9694D"/>
    <w:rsid w:val="00B96D47"/>
    <w:rsid w:val="00B96E00"/>
    <w:rsid w:val="00B9710E"/>
    <w:rsid w:val="00B971F1"/>
    <w:rsid w:val="00B974D5"/>
    <w:rsid w:val="00B977F1"/>
    <w:rsid w:val="00B97EA8"/>
    <w:rsid w:val="00BA00BE"/>
    <w:rsid w:val="00BA0210"/>
    <w:rsid w:val="00BA027C"/>
    <w:rsid w:val="00BA0359"/>
    <w:rsid w:val="00BA0471"/>
    <w:rsid w:val="00BA0846"/>
    <w:rsid w:val="00BA087C"/>
    <w:rsid w:val="00BA090A"/>
    <w:rsid w:val="00BA0ED3"/>
    <w:rsid w:val="00BA1023"/>
    <w:rsid w:val="00BA1063"/>
    <w:rsid w:val="00BA12E7"/>
    <w:rsid w:val="00BA1645"/>
    <w:rsid w:val="00BA1855"/>
    <w:rsid w:val="00BA19F8"/>
    <w:rsid w:val="00BA1C16"/>
    <w:rsid w:val="00BA22DC"/>
    <w:rsid w:val="00BA2425"/>
    <w:rsid w:val="00BA2698"/>
    <w:rsid w:val="00BA2772"/>
    <w:rsid w:val="00BA279B"/>
    <w:rsid w:val="00BA29AF"/>
    <w:rsid w:val="00BA2AF0"/>
    <w:rsid w:val="00BA2C2E"/>
    <w:rsid w:val="00BA2F23"/>
    <w:rsid w:val="00BA2FE3"/>
    <w:rsid w:val="00BA38C3"/>
    <w:rsid w:val="00BA3968"/>
    <w:rsid w:val="00BA3B47"/>
    <w:rsid w:val="00BA3D2C"/>
    <w:rsid w:val="00BA3F47"/>
    <w:rsid w:val="00BA3F74"/>
    <w:rsid w:val="00BA47E4"/>
    <w:rsid w:val="00BA4AD8"/>
    <w:rsid w:val="00BA522D"/>
    <w:rsid w:val="00BA5358"/>
    <w:rsid w:val="00BA5D01"/>
    <w:rsid w:val="00BA5EA6"/>
    <w:rsid w:val="00BA6017"/>
    <w:rsid w:val="00BA6189"/>
    <w:rsid w:val="00BA6279"/>
    <w:rsid w:val="00BA673D"/>
    <w:rsid w:val="00BA6834"/>
    <w:rsid w:val="00BA68BE"/>
    <w:rsid w:val="00BA7858"/>
    <w:rsid w:val="00BA7A1A"/>
    <w:rsid w:val="00BA7EC6"/>
    <w:rsid w:val="00BA7FB8"/>
    <w:rsid w:val="00BB0A14"/>
    <w:rsid w:val="00BB0D39"/>
    <w:rsid w:val="00BB0D77"/>
    <w:rsid w:val="00BB112F"/>
    <w:rsid w:val="00BB1368"/>
    <w:rsid w:val="00BB19B3"/>
    <w:rsid w:val="00BB1A74"/>
    <w:rsid w:val="00BB1A90"/>
    <w:rsid w:val="00BB1D12"/>
    <w:rsid w:val="00BB1DC5"/>
    <w:rsid w:val="00BB2090"/>
    <w:rsid w:val="00BB22C4"/>
    <w:rsid w:val="00BB23CD"/>
    <w:rsid w:val="00BB241F"/>
    <w:rsid w:val="00BB2B78"/>
    <w:rsid w:val="00BB2BEA"/>
    <w:rsid w:val="00BB2CC7"/>
    <w:rsid w:val="00BB335D"/>
    <w:rsid w:val="00BB394C"/>
    <w:rsid w:val="00BB3D08"/>
    <w:rsid w:val="00BB3DF1"/>
    <w:rsid w:val="00BB3E47"/>
    <w:rsid w:val="00BB3FCA"/>
    <w:rsid w:val="00BB48E4"/>
    <w:rsid w:val="00BB4B0D"/>
    <w:rsid w:val="00BB4CCF"/>
    <w:rsid w:val="00BB4D4A"/>
    <w:rsid w:val="00BB4F3E"/>
    <w:rsid w:val="00BB505C"/>
    <w:rsid w:val="00BB537D"/>
    <w:rsid w:val="00BB57BC"/>
    <w:rsid w:val="00BB57F8"/>
    <w:rsid w:val="00BB5910"/>
    <w:rsid w:val="00BB59F0"/>
    <w:rsid w:val="00BB5A94"/>
    <w:rsid w:val="00BB5B4C"/>
    <w:rsid w:val="00BB5C31"/>
    <w:rsid w:val="00BB5DCE"/>
    <w:rsid w:val="00BB6336"/>
    <w:rsid w:val="00BB655D"/>
    <w:rsid w:val="00BB6839"/>
    <w:rsid w:val="00BB6C03"/>
    <w:rsid w:val="00BB6C52"/>
    <w:rsid w:val="00BB700E"/>
    <w:rsid w:val="00BB71AF"/>
    <w:rsid w:val="00BB7265"/>
    <w:rsid w:val="00BB74AF"/>
    <w:rsid w:val="00BC0060"/>
    <w:rsid w:val="00BC020D"/>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D3B"/>
    <w:rsid w:val="00BC1FC8"/>
    <w:rsid w:val="00BC2129"/>
    <w:rsid w:val="00BC2353"/>
    <w:rsid w:val="00BC28D3"/>
    <w:rsid w:val="00BC2A79"/>
    <w:rsid w:val="00BC30F5"/>
    <w:rsid w:val="00BC32BD"/>
    <w:rsid w:val="00BC369B"/>
    <w:rsid w:val="00BC3948"/>
    <w:rsid w:val="00BC3C57"/>
    <w:rsid w:val="00BC3E88"/>
    <w:rsid w:val="00BC3E95"/>
    <w:rsid w:val="00BC4250"/>
    <w:rsid w:val="00BC4949"/>
    <w:rsid w:val="00BC5031"/>
    <w:rsid w:val="00BC509C"/>
    <w:rsid w:val="00BC51AA"/>
    <w:rsid w:val="00BC5B7E"/>
    <w:rsid w:val="00BC5D58"/>
    <w:rsid w:val="00BC5EC2"/>
    <w:rsid w:val="00BC5F62"/>
    <w:rsid w:val="00BC60AB"/>
    <w:rsid w:val="00BC639A"/>
    <w:rsid w:val="00BC63C9"/>
    <w:rsid w:val="00BC63EC"/>
    <w:rsid w:val="00BC66ED"/>
    <w:rsid w:val="00BC6798"/>
    <w:rsid w:val="00BC6ED5"/>
    <w:rsid w:val="00BC6F55"/>
    <w:rsid w:val="00BC7347"/>
    <w:rsid w:val="00BC7566"/>
    <w:rsid w:val="00BC7BF8"/>
    <w:rsid w:val="00BC7D20"/>
    <w:rsid w:val="00BD03FB"/>
    <w:rsid w:val="00BD0500"/>
    <w:rsid w:val="00BD060B"/>
    <w:rsid w:val="00BD091D"/>
    <w:rsid w:val="00BD092C"/>
    <w:rsid w:val="00BD0D36"/>
    <w:rsid w:val="00BD0D3C"/>
    <w:rsid w:val="00BD0DDF"/>
    <w:rsid w:val="00BD1126"/>
    <w:rsid w:val="00BD11BA"/>
    <w:rsid w:val="00BD11FC"/>
    <w:rsid w:val="00BD127D"/>
    <w:rsid w:val="00BD1BAB"/>
    <w:rsid w:val="00BD1CC3"/>
    <w:rsid w:val="00BD1DE2"/>
    <w:rsid w:val="00BD259C"/>
    <w:rsid w:val="00BD2D81"/>
    <w:rsid w:val="00BD2EC7"/>
    <w:rsid w:val="00BD331D"/>
    <w:rsid w:val="00BD3439"/>
    <w:rsid w:val="00BD3809"/>
    <w:rsid w:val="00BD3B53"/>
    <w:rsid w:val="00BD3CAE"/>
    <w:rsid w:val="00BD4028"/>
    <w:rsid w:val="00BD4070"/>
    <w:rsid w:val="00BD40CE"/>
    <w:rsid w:val="00BD4597"/>
    <w:rsid w:val="00BD45F4"/>
    <w:rsid w:val="00BD47B4"/>
    <w:rsid w:val="00BD4894"/>
    <w:rsid w:val="00BD4A5F"/>
    <w:rsid w:val="00BD4BB7"/>
    <w:rsid w:val="00BD4C6A"/>
    <w:rsid w:val="00BD4FC9"/>
    <w:rsid w:val="00BD51B8"/>
    <w:rsid w:val="00BD51B9"/>
    <w:rsid w:val="00BD52AB"/>
    <w:rsid w:val="00BD5525"/>
    <w:rsid w:val="00BD5728"/>
    <w:rsid w:val="00BD5AA1"/>
    <w:rsid w:val="00BD5C6A"/>
    <w:rsid w:val="00BD5D89"/>
    <w:rsid w:val="00BD6354"/>
    <w:rsid w:val="00BD6C12"/>
    <w:rsid w:val="00BD6D1E"/>
    <w:rsid w:val="00BD6D24"/>
    <w:rsid w:val="00BD6D6D"/>
    <w:rsid w:val="00BD70A9"/>
    <w:rsid w:val="00BD70CE"/>
    <w:rsid w:val="00BD745B"/>
    <w:rsid w:val="00BD7583"/>
    <w:rsid w:val="00BD758A"/>
    <w:rsid w:val="00BD7993"/>
    <w:rsid w:val="00BD79EE"/>
    <w:rsid w:val="00BD7C2C"/>
    <w:rsid w:val="00BD7C54"/>
    <w:rsid w:val="00BD7F1E"/>
    <w:rsid w:val="00BE054D"/>
    <w:rsid w:val="00BE0B88"/>
    <w:rsid w:val="00BE0D9C"/>
    <w:rsid w:val="00BE0FCD"/>
    <w:rsid w:val="00BE0FD2"/>
    <w:rsid w:val="00BE1362"/>
    <w:rsid w:val="00BE1611"/>
    <w:rsid w:val="00BE1927"/>
    <w:rsid w:val="00BE1BA4"/>
    <w:rsid w:val="00BE1CAD"/>
    <w:rsid w:val="00BE2476"/>
    <w:rsid w:val="00BE24AF"/>
    <w:rsid w:val="00BE26B8"/>
    <w:rsid w:val="00BE275D"/>
    <w:rsid w:val="00BE27FE"/>
    <w:rsid w:val="00BE2EB9"/>
    <w:rsid w:val="00BE2EE2"/>
    <w:rsid w:val="00BE2F90"/>
    <w:rsid w:val="00BE2FBE"/>
    <w:rsid w:val="00BE3171"/>
    <w:rsid w:val="00BE31E6"/>
    <w:rsid w:val="00BE340D"/>
    <w:rsid w:val="00BE3C7D"/>
    <w:rsid w:val="00BE3E07"/>
    <w:rsid w:val="00BE4198"/>
    <w:rsid w:val="00BE4685"/>
    <w:rsid w:val="00BE4733"/>
    <w:rsid w:val="00BE499F"/>
    <w:rsid w:val="00BE49B7"/>
    <w:rsid w:val="00BE49D1"/>
    <w:rsid w:val="00BE4ACC"/>
    <w:rsid w:val="00BE4D58"/>
    <w:rsid w:val="00BE4F20"/>
    <w:rsid w:val="00BE5047"/>
    <w:rsid w:val="00BE50B7"/>
    <w:rsid w:val="00BE54FE"/>
    <w:rsid w:val="00BE5AA6"/>
    <w:rsid w:val="00BE5C42"/>
    <w:rsid w:val="00BE5D9F"/>
    <w:rsid w:val="00BE5F8A"/>
    <w:rsid w:val="00BE5FC6"/>
    <w:rsid w:val="00BE6300"/>
    <w:rsid w:val="00BE6332"/>
    <w:rsid w:val="00BE650F"/>
    <w:rsid w:val="00BE65B2"/>
    <w:rsid w:val="00BE6BCC"/>
    <w:rsid w:val="00BE6E7B"/>
    <w:rsid w:val="00BE7037"/>
    <w:rsid w:val="00BE7229"/>
    <w:rsid w:val="00BE72DD"/>
    <w:rsid w:val="00BE75E9"/>
    <w:rsid w:val="00BE76A0"/>
    <w:rsid w:val="00BE7760"/>
    <w:rsid w:val="00BE77E3"/>
    <w:rsid w:val="00BE7B0E"/>
    <w:rsid w:val="00BE7F63"/>
    <w:rsid w:val="00BF0097"/>
    <w:rsid w:val="00BF0102"/>
    <w:rsid w:val="00BF0434"/>
    <w:rsid w:val="00BF0976"/>
    <w:rsid w:val="00BF0CAB"/>
    <w:rsid w:val="00BF0F04"/>
    <w:rsid w:val="00BF0FF0"/>
    <w:rsid w:val="00BF100A"/>
    <w:rsid w:val="00BF12E9"/>
    <w:rsid w:val="00BF1310"/>
    <w:rsid w:val="00BF1584"/>
    <w:rsid w:val="00BF15DD"/>
    <w:rsid w:val="00BF1677"/>
    <w:rsid w:val="00BF16E7"/>
    <w:rsid w:val="00BF1B87"/>
    <w:rsid w:val="00BF1C1A"/>
    <w:rsid w:val="00BF1E1F"/>
    <w:rsid w:val="00BF1FCC"/>
    <w:rsid w:val="00BF21D2"/>
    <w:rsid w:val="00BF2479"/>
    <w:rsid w:val="00BF2D9B"/>
    <w:rsid w:val="00BF2E25"/>
    <w:rsid w:val="00BF2EBE"/>
    <w:rsid w:val="00BF32D9"/>
    <w:rsid w:val="00BF338A"/>
    <w:rsid w:val="00BF33D3"/>
    <w:rsid w:val="00BF388A"/>
    <w:rsid w:val="00BF3C06"/>
    <w:rsid w:val="00BF3CD9"/>
    <w:rsid w:val="00BF3F4F"/>
    <w:rsid w:val="00BF4091"/>
    <w:rsid w:val="00BF42DF"/>
    <w:rsid w:val="00BF43D1"/>
    <w:rsid w:val="00BF463E"/>
    <w:rsid w:val="00BF4807"/>
    <w:rsid w:val="00BF48A6"/>
    <w:rsid w:val="00BF48FE"/>
    <w:rsid w:val="00BF4A64"/>
    <w:rsid w:val="00BF4B04"/>
    <w:rsid w:val="00BF4C02"/>
    <w:rsid w:val="00BF4CDE"/>
    <w:rsid w:val="00BF5345"/>
    <w:rsid w:val="00BF5684"/>
    <w:rsid w:val="00BF5C3F"/>
    <w:rsid w:val="00BF5D31"/>
    <w:rsid w:val="00BF6312"/>
    <w:rsid w:val="00BF6521"/>
    <w:rsid w:val="00BF6ED1"/>
    <w:rsid w:val="00BF6F05"/>
    <w:rsid w:val="00BF7096"/>
    <w:rsid w:val="00BF71A5"/>
    <w:rsid w:val="00BF71F0"/>
    <w:rsid w:val="00BF7538"/>
    <w:rsid w:val="00BF76EE"/>
    <w:rsid w:val="00BF7AE0"/>
    <w:rsid w:val="00BF7BDD"/>
    <w:rsid w:val="00BF7BF2"/>
    <w:rsid w:val="00BF7E3B"/>
    <w:rsid w:val="00BF7E6D"/>
    <w:rsid w:val="00C000E8"/>
    <w:rsid w:val="00C0026C"/>
    <w:rsid w:val="00C002AA"/>
    <w:rsid w:val="00C00459"/>
    <w:rsid w:val="00C00BF9"/>
    <w:rsid w:val="00C00C49"/>
    <w:rsid w:val="00C00F48"/>
    <w:rsid w:val="00C010DA"/>
    <w:rsid w:val="00C0113A"/>
    <w:rsid w:val="00C012E2"/>
    <w:rsid w:val="00C01336"/>
    <w:rsid w:val="00C01446"/>
    <w:rsid w:val="00C01752"/>
    <w:rsid w:val="00C01959"/>
    <w:rsid w:val="00C01C2D"/>
    <w:rsid w:val="00C01C45"/>
    <w:rsid w:val="00C01D6B"/>
    <w:rsid w:val="00C01DA0"/>
    <w:rsid w:val="00C01FAB"/>
    <w:rsid w:val="00C021DF"/>
    <w:rsid w:val="00C022C5"/>
    <w:rsid w:val="00C02488"/>
    <w:rsid w:val="00C025B7"/>
    <w:rsid w:val="00C027BE"/>
    <w:rsid w:val="00C02B5E"/>
    <w:rsid w:val="00C02E1F"/>
    <w:rsid w:val="00C030C9"/>
    <w:rsid w:val="00C03130"/>
    <w:rsid w:val="00C03240"/>
    <w:rsid w:val="00C03354"/>
    <w:rsid w:val="00C036D2"/>
    <w:rsid w:val="00C03B22"/>
    <w:rsid w:val="00C03BBA"/>
    <w:rsid w:val="00C03DF5"/>
    <w:rsid w:val="00C03F78"/>
    <w:rsid w:val="00C045A6"/>
    <w:rsid w:val="00C04670"/>
    <w:rsid w:val="00C04BC6"/>
    <w:rsid w:val="00C04D7F"/>
    <w:rsid w:val="00C04DC8"/>
    <w:rsid w:val="00C04E61"/>
    <w:rsid w:val="00C04F8C"/>
    <w:rsid w:val="00C051A0"/>
    <w:rsid w:val="00C05292"/>
    <w:rsid w:val="00C056DA"/>
    <w:rsid w:val="00C057D6"/>
    <w:rsid w:val="00C057FD"/>
    <w:rsid w:val="00C05945"/>
    <w:rsid w:val="00C05979"/>
    <w:rsid w:val="00C05A59"/>
    <w:rsid w:val="00C05AB9"/>
    <w:rsid w:val="00C05D38"/>
    <w:rsid w:val="00C05DCC"/>
    <w:rsid w:val="00C05DDD"/>
    <w:rsid w:val="00C05E60"/>
    <w:rsid w:val="00C06200"/>
    <w:rsid w:val="00C06388"/>
    <w:rsid w:val="00C06467"/>
    <w:rsid w:val="00C065D6"/>
    <w:rsid w:val="00C065E2"/>
    <w:rsid w:val="00C06CFF"/>
    <w:rsid w:val="00C06E25"/>
    <w:rsid w:val="00C06F7E"/>
    <w:rsid w:val="00C07504"/>
    <w:rsid w:val="00C07B44"/>
    <w:rsid w:val="00C07D08"/>
    <w:rsid w:val="00C07E1E"/>
    <w:rsid w:val="00C07EE4"/>
    <w:rsid w:val="00C07F84"/>
    <w:rsid w:val="00C07F87"/>
    <w:rsid w:val="00C07FFE"/>
    <w:rsid w:val="00C1042A"/>
    <w:rsid w:val="00C1054D"/>
    <w:rsid w:val="00C107FD"/>
    <w:rsid w:val="00C108F2"/>
    <w:rsid w:val="00C10F07"/>
    <w:rsid w:val="00C11080"/>
    <w:rsid w:val="00C115FB"/>
    <w:rsid w:val="00C1197C"/>
    <w:rsid w:val="00C11A40"/>
    <w:rsid w:val="00C11C4F"/>
    <w:rsid w:val="00C11CE3"/>
    <w:rsid w:val="00C11D2C"/>
    <w:rsid w:val="00C11E0A"/>
    <w:rsid w:val="00C11FA5"/>
    <w:rsid w:val="00C122F9"/>
    <w:rsid w:val="00C1242B"/>
    <w:rsid w:val="00C126C8"/>
    <w:rsid w:val="00C12B6A"/>
    <w:rsid w:val="00C12DC4"/>
    <w:rsid w:val="00C1323A"/>
    <w:rsid w:val="00C1374E"/>
    <w:rsid w:val="00C13856"/>
    <w:rsid w:val="00C13FB3"/>
    <w:rsid w:val="00C141E1"/>
    <w:rsid w:val="00C141FC"/>
    <w:rsid w:val="00C14F14"/>
    <w:rsid w:val="00C15095"/>
    <w:rsid w:val="00C1512D"/>
    <w:rsid w:val="00C151C3"/>
    <w:rsid w:val="00C152D2"/>
    <w:rsid w:val="00C1541A"/>
    <w:rsid w:val="00C154DA"/>
    <w:rsid w:val="00C1573B"/>
    <w:rsid w:val="00C157E2"/>
    <w:rsid w:val="00C15B9A"/>
    <w:rsid w:val="00C164BA"/>
    <w:rsid w:val="00C16504"/>
    <w:rsid w:val="00C16621"/>
    <w:rsid w:val="00C16628"/>
    <w:rsid w:val="00C16682"/>
    <w:rsid w:val="00C16D10"/>
    <w:rsid w:val="00C171F1"/>
    <w:rsid w:val="00C17344"/>
    <w:rsid w:val="00C176FB"/>
    <w:rsid w:val="00C1780C"/>
    <w:rsid w:val="00C1791D"/>
    <w:rsid w:val="00C17C22"/>
    <w:rsid w:val="00C17E56"/>
    <w:rsid w:val="00C203B7"/>
    <w:rsid w:val="00C206C9"/>
    <w:rsid w:val="00C208FC"/>
    <w:rsid w:val="00C20D40"/>
    <w:rsid w:val="00C20EEA"/>
    <w:rsid w:val="00C21317"/>
    <w:rsid w:val="00C214DC"/>
    <w:rsid w:val="00C21720"/>
    <w:rsid w:val="00C21921"/>
    <w:rsid w:val="00C21F2B"/>
    <w:rsid w:val="00C222AE"/>
    <w:rsid w:val="00C2255E"/>
    <w:rsid w:val="00C22758"/>
    <w:rsid w:val="00C22973"/>
    <w:rsid w:val="00C22AAA"/>
    <w:rsid w:val="00C22B87"/>
    <w:rsid w:val="00C22C4C"/>
    <w:rsid w:val="00C231B1"/>
    <w:rsid w:val="00C23206"/>
    <w:rsid w:val="00C233F9"/>
    <w:rsid w:val="00C234A3"/>
    <w:rsid w:val="00C2362C"/>
    <w:rsid w:val="00C23683"/>
    <w:rsid w:val="00C23B82"/>
    <w:rsid w:val="00C23CDC"/>
    <w:rsid w:val="00C23DDE"/>
    <w:rsid w:val="00C23E1B"/>
    <w:rsid w:val="00C241CF"/>
    <w:rsid w:val="00C241D4"/>
    <w:rsid w:val="00C25025"/>
    <w:rsid w:val="00C25239"/>
    <w:rsid w:val="00C25658"/>
    <w:rsid w:val="00C25DE3"/>
    <w:rsid w:val="00C25E17"/>
    <w:rsid w:val="00C25E48"/>
    <w:rsid w:val="00C25FEC"/>
    <w:rsid w:val="00C2608A"/>
    <w:rsid w:val="00C26167"/>
    <w:rsid w:val="00C26485"/>
    <w:rsid w:val="00C26626"/>
    <w:rsid w:val="00C2670B"/>
    <w:rsid w:val="00C26C9B"/>
    <w:rsid w:val="00C26D8A"/>
    <w:rsid w:val="00C27087"/>
    <w:rsid w:val="00C271C3"/>
    <w:rsid w:val="00C275A8"/>
    <w:rsid w:val="00C2765F"/>
    <w:rsid w:val="00C276CA"/>
    <w:rsid w:val="00C2776B"/>
    <w:rsid w:val="00C277F0"/>
    <w:rsid w:val="00C2787E"/>
    <w:rsid w:val="00C279B3"/>
    <w:rsid w:val="00C27A36"/>
    <w:rsid w:val="00C27B32"/>
    <w:rsid w:val="00C3062D"/>
    <w:rsid w:val="00C30AD6"/>
    <w:rsid w:val="00C30B91"/>
    <w:rsid w:val="00C30F45"/>
    <w:rsid w:val="00C31844"/>
    <w:rsid w:val="00C318AB"/>
    <w:rsid w:val="00C31990"/>
    <w:rsid w:val="00C3206D"/>
    <w:rsid w:val="00C3219B"/>
    <w:rsid w:val="00C32278"/>
    <w:rsid w:val="00C32AA0"/>
    <w:rsid w:val="00C32FB7"/>
    <w:rsid w:val="00C330BA"/>
    <w:rsid w:val="00C331D3"/>
    <w:rsid w:val="00C33467"/>
    <w:rsid w:val="00C33533"/>
    <w:rsid w:val="00C33552"/>
    <w:rsid w:val="00C335AC"/>
    <w:rsid w:val="00C33A24"/>
    <w:rsid w:val="00C340FA"/>
    <w:rsid w:val="00C348BA"/>
    <w:rsid w:val="00C348CB"/>
    <w:rsid w:val="00C34E52"/>
    <w:rsid w:val="00C34F90"/>
    <w:rsid w:val="00C35075"/>
    <w:rsid w:val="00C3547D"/>
    <w:rsid w:val="00C3552A"/>
    <w:rsid w:val="00C3556F"/>
    <w:rsid w:val="00C3582F"/>
    <w:rsid w:val="00C359AA"/>
    <w:rsid w:val="00C35D66"/>
    <w:rsid w:val="00C36168"/>
    <w:rsid w:val="00C361DD"/>
    <w:rsid w:val="00C3638A"/>
    <w:rsid w:val="00C36464"/>
    <w:rsid w:val="00C364C4"/>
    <w:rsid w:val="00C365C2"/>
    <w:rsid w:val="00C368F4"/>
    <w:rsid w:val="00C36A26"/>
    <w:rsid w:val="00C36B1C"/>
    <w:rsid w:val="00C36C9D"/>
    <w:rsid w:val="00C3713B"/>
    <w:rsid w:val="00C37404"/>
    <w:rsid w:val="00C374AA"/>
    <w:rsid w:val="00C3753F"/>
    <w:rsid w:val="00C37E94"/>
    <w:rsid w:val="00C37EB8"/>
    <w:rsid w:val="00C37FA6"/>
    <w:rsid w:val="00C402FB"/>
    <w:rsid w:val="00C406F9"/>
    <w:rsid w:val="00C40830"/>
    <w:rsid w:val="00C40881"/>
    <w:rsid w:val="00C4089D"/>
    <w:rsid w:val="00C408E5"/>
    <w:rsid w:val="00C40958"/>
    <w:rsid w:val="00C40ABF"/>
    <w:rsid w:val="00C40F9E"/>
    <w:rsid w:val="00C40FF8"/>
    <w:rsid w:val="00C411A0"/>
    <w:rsid w:val="00C414E6"/>
    <w:rsid w:val="00C4161B"/>
    <w:rsid w:val="00C416F2"/>
    <w:rsid w:val="00C41724"/>
    <w:rsid w:val="00C4180A"/>
    <w:rsid w:val="00C41A74"/>
    <w:rsid w:val="00C41C95"/>
    <w:rsid w:val="00C41E29"/>
    <w:rsid w:val="00C42129"/>
    <w:rsid w:val="00C4236E"/>
    <w:rsid w:val="00C42451"/>
    <w:rsid w:val="00C431DA"/>
    <w:rsid w:val="00C432B5"/>
    <w:rsid w:val="00C43736"/>
    <w:rsid w:val="00C43DC0"/>
    <w:rsid w:val="00C440F8"/>
    <w:rsid w:val="00C44124"/>
    <w:rsid w:val="00C4425E"/>
    <w:rsid w:val="00C44268"/>
    <w:rsid w:val="00C442AB"/>
    <w:rsid w:val="00C448CB"/>
    <w:rsid w:val="00C449CC"/>
    <w:rsid w:val="00C44AF3"/>
    <w:rsid w:val="00C44DD8"/>
    <w:rsid w:val="00C45220"/>
    <w:rsid w:val="00C45652"/>
    <w:rsid w:val="00C45A55"/>
    <w:rsid w:val="00C45CF0"/>
    <w:rsid w:val="00C45E15"/>
    <w:rsid w:val="00C45E81"/>
    <w:rsid w:val="00C45FE5"/>
    <w:rsid w:val="00C46430"/>
    <w:rsid w:val="00C46856"/>
    <w:rsid w:val="00C472F0"/>
    <w:rsid w:val="00C47481"/>
    <w:rsid w:val="00C474B3"/>
    <w:rsid w:val="00C475E3"/>
    <w:rsid w:val="00C47866"/>
    <w:rsid w:val="00C478B7"/>
    <w:rsid w:val="00C47931"/>
    <w:rsid w:val="00C47EAB"/>
    <w:rsid w:val="00C502F2"/>
    <w:rsid w:val="00C506FF"/>
    <w:rsid w:val="00C50B14"/>
    <w:rsid w:val="00C5111A"/>
    <w:rsid w:val="00C5138B"/>
    <w:rsid w:val="00C51436"/>
    <w:rsid w:val="00C51464"/>
    <w:rsid w:val="00C5162F"/>
    <w:rsid w:val="00C51970"/>
    <w:rsid w:val="00C5206E"/>
    <w:rsid w:val="00C52172"/>
    <w:rsid w:val="00C522D7"/>
    <w:rsid w:val="00C5235D"/>
    <w:rsid w:val="00C52514"/>
    <w:rsid w:val="00C527C5"/>
    <w:rsid w:val="00C52B54"/>
    <w:rsid w:val="00C52BAF"/>
    <w:rsid w:val="00C52F82"/>
    <w:rsid w:val="00C53217"/>
    <w:rsid w:val="00C53772"/>
    <w:rsid w:val="00C53C4A"/>
    <w:rsid w:val="00C53D8E"/>
    <w:rsid w:val="00C540DD"/>
    <w:rsid w:val="00C54538"/>
    <w:rsid w:val="00C5459F"/>
    <w:rsid w:val="00C545FB"/>
    <w:rsid w:val="00C5469E"/>
    <w:rsid w:val="00C5491E"/>
    <w:rsid w:val="00C54BD1"/>
    <w:rsid w:val="00C54E22"/>
    <w:rsid w:val="00C55642"/>
    <w:rsid w:val="00C55AD5"/>
    <w:rsid w:val="00C56676"/>
    <w:rsid w:val="00C56756"/>
    <w:rsid w:val="00C56C35"/>
    <w:rsid w:val="00C56CCC"/>
    <w:rsid w:val="00C56CF4"/>
    <w:rsid w:val="00C56E05"/>
    <w:rsid w:val="00C56F8B"/>
    <w:rsid w:val="00C57045"/>
    <w:rsid w:val="00C57203"/>
    <w:rsid w:val="00C57459"/>
    <w:rsid w:val="00C576D5"/>
    <w:rsid w:val="00C57D00"/>
    <w:rsid w:val="00C57EE4"/>
    <w:rsid w:val="00C60221"/>
    <w:rsid w:val="00C604E0"/>
    <w:rsid w:val="00C6055E"/>
    <w:rsid w:val="00C60AFB"/>
    <w:rsid w:val="00C60DCC"/>
    <w:rsid w:val="00C610F4"/>
    <w:rsid w:val="00C61402"/>
    <w:rsid w:val="00C61B80"/>
    <w:rsid w:val="00C61C26"/>
    <w:rsid w:val="00C61C2E"/>
    <w:rsid w:val="00C61CB7"/>
    <w:rsid w:val="00C61F38"/>
    <w:rsid w:val="00C61FAB"/>
    <w:rsid w:val="00C621B8"/>
    <w:rsid w:val="00C621F8"/>
    <w:rsid w:val="00C62485"/>
    <w:rsid w:val="00C62688"/>
    <w:rsid w:val="00C626BD"/>
    <w:rsid w:val="00C627A0"/>
    <w:rsid w:val="00C6286C"/>
    <w:rsid w:val="00C62BBA"/>
    <w:rsid w:val="00C62C69"/>
    <w:rsid w:val="00C62D81"/>
    <w:rsid w:val="00C62D8B"/>
    <w:rsid w:val="00C63529"/>
    <w:rsid w:val="00C63AC3"/>
    <w:rsid w:val="00C63AD5"/>
    <w:rsid w:val="00C63AF8"/>
    <w:rsid w:val="00C63BB0"/>
    <w:rsid w:val="00C63D7F"/>
    <w:rsid w:val="00C63EE8"/>
    <w:rsid w:val="00C63FCD"/>
    <w:rsid w:val="00C64057"/>
    <w:rsid w:val="00C6408B"/>
    <w:rsid w:val="00C6450F"/>
    <w:rsid w:val="00C64672"/>
    <w:rsid w:val="00C64684"/>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6091"/>
    <w:rsid w:val="00C6658C"/>
    <w:rsid w:val="00C66B90"/>
    <w:rsid w:val="00C66BCB"/>
    <w:rsid w:val="00C66C80"/>
    <w:rsid w:val="00C66FD9"/>
    <w:rsid w:val="00C670FD"/>
    <w:rsid w:val="00C6710A"/>
    <w:rsid w:val="00C67284"/>
    <w:rsid w:val="00C6786B"/>
    <w:rsid w:val="00C67A60"/>
    <w:rsid w:val="00C67DEB"/>
    <w:rsid w:val="00C67EEE"/>
    <w:rsid w:val="00C70084"/>
    <w:rsid w:val="00C7066B"/>
    <w:rsid w:val="00C70873"/>
    <w:rsid w:val="00C70975"/>
    <w:rsid w:val="00C70A17"/>
    <w:rsid w:val="00C70C49"/>
    <w:rsid w:val="00C70F6D"/>
    <w:rsid w:val="00C71177"/>
    <w:rsid w:val="00C717C3"/>
    <w:rsid w:val="00C71A30"/>
    <w:rsid w:val="00C71DA5"/>
    <w:rsid w:val="00C71FB5"/>
    <w:rsid w:val="00C720C7"/>
    <w:rsid w:val="00C72212"/>
    <w:rsid w:val="00C722F7"/>
    <w:rsid w:val="00C7236D"/>
    <w:rsid w:val="00C72988"/>
    <w:rsid w:val="00C72B88"/>
    <w:rsid w:val="00C72D0B"/>
    <w:rsid w:val="00C72F46"/>
    <w:rsid w:val="00C72F76"/>
    <w:rsid w:val="00C734A8"/>
    <w:rsid w:val="00C73592"/>
    <w:rsid w:val="00C73630"/>
    <w:rsid w:val="00C73685"/>
    <w:rsid w:val="00C7375E"/>
    <w:rsid w:val="00C738B5"/>
    <w:rsid w:val="00C73A7A"/>
    <w:rsid w:val="00C73AB6"/>
    <w:rsid w:val="00C73D69"/>
    <w:rsid w:val="00C73E84"/>
    <w:rsid w:val="00C741C9"/>
    <w:rsid w:val="00C749FB"/>
    <w:rsid w:val="00C74A95"/>
    <w:rsid w:val="00C74B77"/>
    <w:rsid w:val="00C74CE2"/>
    <w:rsid w:val="00C74D99"/>
    <w:rsid w:val="00C74DB5"/>
    <w:rsid w:val="00C75148"/>
    <w:rsid w:val="00C753E1"/>
    <w:rsid w:val="00C7591B"/>
    <w:rsid w:val="00C75B20"/>
    <w:rsid w:val="00C75EA4"/>
    <w:rsid w:val="00C761A7"/>
    <w:rsid w:val="00C76450"/>
    <w:rsid w:val="00C76498"/>
    <w:rsid w:val="00C766A6"/>
    <w:rsid w:val="00C7677C"/>
    <w:rsid w:val="00C76803"/>
    <w:rsid w:val="00C76894"/>
    <w:rsid w:val="00C76CE2"/>
    <w:rsid w:val="00C76D72"/>
    <w:rsid w:val="00C76F16"/>
    <w:rsid w:val="00C7711D"/>
    <w:rsid w:val="00C7743E"/>
    <w:rsid w:val="00C776E1"/>
    <w:rsid w:val="00C77740"/>
    <w:rsid w:val="00C77A7D"/>
    <w:rsid w:val="00C77C44"/>
    <w:rsid w:val="00C77D78"/>
    <w:rsid w:val="00C800BE"/>
    <w:rsid w:val="00C808CE"/>
    <w:rsid w:val="00C80EFA"/>
    <w:rsid w:val="00C81072"/>
    <w:rsid w:val="00C810E1"/>
    <w:rsid w:val="00C811F7"/>
    <w:rsid w:val="00C81412"/>
    <w:rsid w:val="00C81A42"/>
    <w:rsid w:val="00C81BA5"/>
    <w:rsid w:val="00C82106"/>
    <w:rsid w:val="00C82591"/>
    <w:rsid w:val="00C825C6"/>
    <w:rsid w:val="00C825FB"/>
    <w:rsid w:val="00C8295C"/>
    <w:rsid w:val="00C8297A"/>
    <w:rsid w:val="00C82FFA"/>
    <w:rsid w:val="00C830C7"/>
    <w:rsid w:val="00C830D0"/>
    <w:rsid w:val="00C830FC"/>
    <w:rsid w:val="00C83395"/>
    <w:rsid w:val="00C83532"/>
    <w:rsid w:val="00C8366A"/>
    <w:rsid w:val="00C836AF"/>
    <w:rsid w:val="00C836C6"/>
    <w:rsid w:val="00C838A6"/>
    <w:rsid w:val="00C839D1"/>
    <w:rsid w:val="00C83E8A"/>
    <w:rsid w:val="00C84143"/>
    <w:rsid w:val="00C847EE"/>
    <w:rsid w:val="00C84A96"/>
    <w:rsid w:val="00C84AD8"/>
    <w:rsid w:val="00C84C8D"/>
    <w:rsid w:val="00C84E37"/>
    <w:rsid w:val="00C8512B"/>
    <w:rsid w:val="00C8576B"/>
    <w:rsid w:val="00C85892"/>
    <w:rsid w:val="00C85EB5"/>
    <w:rsid w:val="00C8650C"/>
    <w:rsid w:val="00C865AA"/>
    <w:rsid w:val="00C867AE"/>
    <w:rsid w:val="00C8682B"/>
    <w:rsid w:val="00C868F1"/>
    <w:rsid w:val="00C86AD2"/>
    <w:rsid w:val="00C86AD4"/>
    <w:rsid w:val="00C86C0E"/>
    <w:rsid w:val="00C86D5B"/>
    <w:rsid w:val="00C86F2A"/>
    <w:rsid w:val="00C86F6A"/>
    <w:rsid w:val="00C878E9"/>
    <w:rsid w:val="00C87FAC"/>
    <w:rsid w:val="00C901A4"/>
    <w:rsid w:val="00C902C1"/>
    <w:rsid w:val="00C90488"/>
    <w:rsid w:val="00C9064D"/>
    <w:rsid w:val="00C90B82"/>
    <w:rsid w:val="00C90CAB"/>
    <w:rsid w:val="00C90D11"/>
    <w:rsid w:val="00C90DC0"/>
    <w:rsid w:val="00C91089"/>
    <w:rsid w:val="00C912E2"/>
    <w:rsid w:val="00C91344"/>
    <w:rsid w:val="00C913B7"/>
    <w:rsid w:val="00C914C9"/>
    <w:rsid w:val="00C91568"/>
    <w:rsid w:val="00C915FD"/>
    <w:rsid w:val="00C91760"/>
    <w:rsid w:val="00C9197F"/>
    <w:rsid w:val="00C91A68"/>
    <w:rsid w:val="00C91A7C"/>
    <w:rsid w:val="00C91B9B"/>
    <w:rsid w:val="00C9248D"/>
    <w:rsid w:val="00C9260B"/>
    <w:rsid w:val="00C930A0"/>
    <w:rsid w:val="00C932F4"/>
    <w:rsid w:val="00C934B7"/>
    <w:rsid w:val="00C9398E"/>
    <w:rsid w:val="00C9399E"/>
    <w:rsid w:val="00C9454F"/>
    <w:rsid w:val="00C9479A"/>
    <w:rsid w:val="00C94AFC"/>
    <w:rsid w:val="00C94C1F"/>
    <w:rsid w:val="00C94CCB"/>
    <w:rsid w:val="00C94DB4"/>
    <w:rsid w:val="00C94DCF"/>
    <w:rsid w:val="00C94FC0"/>
    <w:rsid w:val="00C95055"/>
    <w:rsid w:val="00C95059"/>
    <w:rsid w:val="00C950ED"/>
    <w:rsid w:val="00C951B5"/>
    <w:rsid w:val="00C951E5"/>
    <w:rsid w:val="00C9567E"/>
    <w:rsid w:val="00C95778"/>
    <w:rsid w:val="00C958A7"/>
    <w:rsid w:val="00C95E47"/>
    <w:rsid w:val="00C96281"/>
    <w:rsid w:val="00C96BFD"/>
    <w:rsid w:val="00C96D97"/>
    <w:rsid w:val="00C96DBA"/>
    <w:rsid w:val="00C96E92"/>
    <w:rsid w:val="00C9705F"/>
    <w:rsid w:val="00C97120"/>
    <w:rsid w:val="00C97161"/>
    <w:rsid w:val="00C971A9"/>
    <w:rsid w:val="00C976DF"/>
    <w:rsid w:val="00C97702"/>
    <w:rsid w:val="00C97A97"/>
    <w:rsid w:val="00C97F59"/>
    <w:rsid w:val="00CA0070"/>
    <w:rsid w:val="00CA038A"/>
    <w:rsid w:val="00CA04BA"/>
    <w:rsid w:val="00CA0690"/>
    <w:rsid w:val="00CA06CD"/>
    <w:rsid w:val="00CA06F7"/>
    <w:rsid w:val="00CA0DEB"/>
    <w:rsid w:val="00CA1B12"/>
    <w:rsid w:val="00CA1D48"/>
    <w:rsid w:val="00CA1DE1"/>
    <w:rsid w:val="00CA226E"/>
    <w:rsid w:val="00CA237A"/>
    <w:rsid w:val="00CA26A2"/>
    <w:rsid w:val="00CA2E38"/>
    <w:rsid w:val="00CA3E27"/>
    <w:rsid w:val="00CA4223"/>
    <w:rsid w:val="00CA4357"/>
    <w:rsid w:val="00CA440C"/>
    <w:rsid w:val="00CA444B"/>
    <w:rsid w:val="00CA45B0"/>
    <w:rsid w:val="00CA4709"/>
    <w:rsid w:val="00CA481E"/>
    <w:rsid w:val="00CA4EC0"/>
    <w:rsid w:val="00CA50B2"/>
    <w:rsid w:val="00CA5183"/>
    <w:rsid w:val="00CA52E2"/>
    <w:rsid w:val="00CA58A9"/>
    <w:rsid w:val="00CA5965"/>
    <w:rsid w:val="00CA5A9D"/>
    <w:rsid w:val="00CA5B7B"/>
    <w:rsid w:val="00CA5DA4"/>
    <w:rsid w:val="00CA5F43"/>
    <w:rsid w:val="00CA5FB5"/>
    <w:rsid w:val="00CA6220"/>
    <w:rsid w:val="00CA6287"/>
    <w:rsid w:val="00CA633C"/>
    <w:rsid w:val="00CA6550"/>
    <w:rsid w:val="00CA670F"/>
    <w:rsid w:val="00CA67FA"/>
    <w:rsid w:val="00CA6B5B"/>
    <w:rsid w:val="00CA6C0C"/>
    <w:rsid w:val="00CA6D58"/>
    <w:rsid w:val="00CA6F8F"/>
    <w:rsid w:val="00CA7444"/>
    <w:rsid w:val="00CA753F"/>
    <w:rsid w:val="00CA7665"/>
    <w:rsid w:val="00CA7693"/>
    <w:rsid w:val="00CA76D2"/>
    <w:rsid w:val="00CA79D4"/>
    <w:rsid w:val="00CA7A05"/>
    <w:rsid w:val="00CA7A0B"/>
    <w:rsid w:val="00CA7A1E"/>
    <w:rsid w:val="00CA7A30"/>
    <w:rsid w:val="00CA7A67"/>
    <w:rsid w:val="00CA7C05"/>
    <w:rsid w:val="00CA7F27"/>
    <w:rsid w:val="00CB035A"/>
    <w:rsid w:val="00CB0367"/>
    <w:rsid w:val="00CB036D"/>
    <w:rsid w:val="00CB07C4"/>
    <w:rsid w:val="00CB0A21"/>
    <w:rsid w:val="00CB0DFA"/>
    <w:rsid w:val="00CB1154"/>
    <w:rsid w:val="00CB12A3"/>
    <w:rsid w:val="00CB1420"/>
    <w:rsid w:val="00CB15FD"/>
    <w:rsid w:val="00CB177A"/>
    <w:rsid w:val="00CB1984"/>
    <w:rsid w:val="00CB19FB"/>
    <w:rsid w:val="00CB1A22"/>
    <w:rsid w:val="00CB21C9"/>
    <w:rsid w:val="00CB2876"/>
    <w:rsid w:val="00CB2879"/>
    <w:rsid w:val="00CB2A0F"/>
    <w:rsid w:val="00CB2A67"/>
    <w:rsid w:val="00CB2AA5"/>
    <w:rsid w:val="00CB2C14"/>
    <w:rsid w:val="00CB2D2D"/>
    <w:rsid w:val="00CB316A"/>
    <w:rsid w:val="00CB3325"/>
    <w:rsid w:val="00CB3581"/>
    <w:rsid w:val="00CB370C"/>
    <w:rsid w:val="00CB37BF"/>
    <w:rsid w:val="00CB38A5"/>
    <w:rsid w:val="00CB4254"/>
    <w:rsid w:val="00CB43DA"/>
    <w:rsid w:val="00CB47C2"/>
    <w:rsid w:val="00CB47FF"/>
    <w:rsid w:val="00CB487B"/>
    <w:rsid w:val="00CB497E"/>
    <w:rsid w:val="00CB4A0C"/>
    <w:rsid w:val="00CB4E3E"/>
    <w:rsid w:val="00CB5243"/>
    <w:rsid w:val="00CB5315"/>
    <w:rsid w:val="00CB5475"/>
    <w:rsid w:val="00CB59A3"/>
    <w:rsid w:val="00CB5A02"/>
    <w:rsid w:val="00CB5A72"/>
    <w:rsid w:val="00CB5C17"/>
    <w:rsid w:val="00CB5D46"/>
    <w:rsid w:val="00CB5FFA"/>
    <w:rsid w:val="00CB6127"/>
    <w:rsid w:val="00CB6160"/>
    <w:rsid w:val="00CB639B"/>
    <w:rsid w:val="00CB688D"/>
    <w:rsid w:val="00CB6A42"/>
    <w:rsid w:val="00CB6C26"/>
    <w:rsid w:val="00CB6C9F"/>
    <w:rsid w:val="00CB6D2C"/>
    <w:rsid w:val="00CB6EC9"/>
    <w:rsid w:val="00CB72BE"/>
    <w:rsid w:val="00CB74D6"/>
    <w:rsid w:val="00CC0275"/>
    <w:rsid w:val="00CC02B5"/>
    <w:rsid w:val="00CC03B5"/>
    <w:rsid w:val="00CC0701"/>
    <w:rsid w:val="00CC0AD3"/>
    <w:rsid w:val="00CC0CD4"/>
    <w:rsid w:val="00CC0FBD"/>
    <w:rsid w:val="00CC1A72"/>
    <w:rsid w:val="00CC1CC9"/>
    <w:rsid w:val="00CC1DDF"/>
    <w:rsid w:val="00CC1EE9"/>
    <w:rsid w:val="00CC20B6"/>
    <w:rsid w:val="00CC2741"/>
    <w:rsid w:val="00CC28A1"/>
    <w:rsid w:val="00CC2B27"/>
    <w:rsid w:val="00CC2E77"/>
    <w:rsid w:val="00CC304A"/>
    <w:rsid w:val="00CC30F5"/>
    <w:rsid w:val="00CC3479"/>
    <w:rsid w:val="00CC3679"/>
    <w:rsid w:val="00CC3CA8"/>
    <w:rsid w:val="00CC3DCD"/>
    <w:rsid w:val="00CC3E5F"/>
    <w:rsid w:val="00CC3EF1"/>
    <w:rsid w:val="00CC4639"/>
    <w:rsid w:val="00CC4AF8"/>
    <w:rsid w:val="00CC4CAF"/>
    <w:rsid w:val="00CC4DA8"/>
    <w:rsid w:val="00CC4DDC"/>
    <w:rsid w:val="00CC4E7F"/>
    <w:rsid w:val="00CC4F34"/>
    <w:rsid w:val="00CC513C"/>
    <w:rsid w:val="00CC5203"/>
    <w:rsid w:val="00CC5E6B"/>
    <w:rsid w:val="00CC5EF9"/>
    <w:rsid w:val="00CC5F9E"/>
    <w:rsid w:val="00CC641A"/>
    <w:rsid w:val="00CC64A9"/>
    <w:rsid w:val="00CC6767"/>
    <w:rsid w:val="00CC69D5"/>
    <w:rsid w:val="00CC6B76"/>
    <w:rsid w:val="00CC6E53"/>
    <w:rsid w:val="00CC6F0B"/>
    <w:rsid w:val="00CC7217"/>
    <w:rsid w:val="00CC754B"/>
    <w:rsid w:val="00CC784F"/>
    <w:rsid w:val="00CC785E"/>
    <w:rsid w:val="00CC7A70"/>
    <w:rsid w:val="00CC7B3A"/>
    <w:rsid w:val="00CC7B5D"/>
    <w:rsid w:val="00CC7E72"/>
    <w:rsid w:val="00CD026D"/>
    <w:rsid w:val="00CD05BC"/>
    <w:rsid w:val="00CD0B96"/>
    <w:rsid w:val="00CD0FE2"/>
    <w:rsid w:val="00CD1800"/>
    <w:rsid w:val="00CD2109"/>
    <w:rsid w:val="00CD2593"/>
    <w:rsid w:val="00CD2621"/>
    <w:rsid w:val="00CD28EE"/>
    <w:rsid w:val="00CD2946"/>
    <w:rsid w:val="00CD2C47"/>
    <w:rsid w:val="00CD3293"/>
    <w:rsid w:val="00CD3537"/>
    <w:rsid w:val="00CD3AE4"/>
    <w:rsid w:val="00CD3E4B"/>
    <w:rsid w:val="00CD3E75"/>
    <w:rsid w:val="00CD40CB"/>
    <w:rsid w:val="00CD4180"/>
    <w:rsid w:val="00CD42F2"/>
    <w:rsid w:val="00CD4686"/>
    <w:rsid w:val="00CD4826"/>
    <w:rsid w:val="00CD482C"/>
    <w:rsid w:val="00CD48EE"/>
    <w:rsid w:val="00CD4F57"/>
    <w:rsid w:val="00CD52DC"/>
    <w:rsid w:val="00CD5428"/>
    <w:rsid w:val="00CD55A4"/>
    <w:rsid w:val="00CD5AA8"/>
    <w:rsid w:val="00CD62AD"/>
    <w:rsid w:val="00CD63C5"/>
    <w:rsid w:val="00CD650D"/>
    <w:rsid w:val="00CD6F6B"/>
    <w:rsid w:val="00CD71B2"/>
    <w:rsid w:val="00CD72D0"/>
    <w:rsid w:val="00CD749F"/>
    <w:rsid w:val="00CD75D3"/>
    <w:rsid w:val="00CD7ACC"/>
    <w:rsid w:val="00CD7B70"/>
    <w:rsid w:val="00CD7C12"/>
    <w:rsid w:val="00CD7C1E"/>
    <w:rsid w:val="00CE002D"/>
    <w:rsid w:val="00CE0A7B"/>
    <w:rsid w:val="00CE0CC7"/>
    <w:rsid w:val="00CE0D79"/>
    <w:rsid w:val="00CE1308"/>
    <w:rsid w:val="00CE14FA"/>
    <w:rsid w:val="00CE1690"/>
    <w:rsid w:val="00CE1800"/>
    <w:rsid w:val="00CE18E3"/>
    <w:rsid w:val="00CE1A4A"/>
    <w:rsid w:val="00CE1C24"/>
    <w:rsid w:val="00CE1D7B"/>
    <w:rsid w:val="00CE1DBE"/>
    <w:rsid w:val="00CE1F97"/>
    <w:rsid w:val="00CE21E9"/>
    <w:rsid w:val="00CE23B2"/>
    <w:rsid w:val="00CE246B"/>
    <w:rsid w:val="00CE2E0D"/>
    <w:rsid w:val="00CE2EA3"/>
    <w:rsid w:val="00CE3034"/>
    <w:rsid w:val="00CE3086"/>
    <w:rsid w:val="00CE34D2"/>
    <w:rsid w:val="00CE3573"/>
    <w:rsid w:val="00CE397C"/>
    <w:rsid w:val="00CE3A38"/>
    <w:rsid w:val="00CE3CAE"/>
    <w:rsid w:val="00CE3DCB"/>
    <w:rsid w:val="00CE3E92"/>
    <w:rsid w:val="00CE417C"/>
    <w:rsid w:val="00CE41C1"/>
    <w:rsid w:val="00CE4469"/>
    <w:rsid w:val="00CE4495"/>
    <w:rsid w:val="00CE467A"/>
    <w:rsid w:val="00CE4871"/>
    <w:rsid w:val="00CE4949"/>
    <w:rsid w:val="00CE4F3C"/>
    <w:rsid w:val="00CE5042"/>
    <w:rsid w:val="00CE5087"/>
    <w:rsid w:val="00CE54BA"/>
    <w:rsid w:val="00CE56B4"/>
    <w:rsid w:val="00CE581F"/>
    <w:rsid w:val="00CE5A39"/>
    <w:rsid w:val="00CE5D72"/>
    <w:rsid w:val="00CE6193"/>
    <w:rsid w:val="00CE6282"/>
    <w:rsid w:val="00CE63BA"/>
    <w:rsid w:val="00CE664D"/>
    <w:rsid w:val="00CE669A"/>
    <w:rsid w:val="00CE679F"/>
    <w:rsid w:val="00CE6818"/>
    <w:rsid w:val="00CE6943"/>
    <w:rsid w:val="00CE698D"/>
    <w:rsid w:val="00CE6A82"/>
    <w:rsid w:val="00CE6C02"/>
    <w:rsid w:val="00CE6C85"/>
    <w:rsid w:val="00CE6D16"/>
    <w:rsid w:val="00CE6E04"/>
    <w:rsid w:val="00CE73E1"/>
    <w:rsid w:val="00CE798F"/>
    <w:rsid w:val="00CE79B7"/>
    <w:rsid w:val="00CE7B8D"/>
    <w:rsid w:val="00CE7E31"/>
    <w:rsid w:val="00CE7FAF"/>
    <w:rsid w:val="00CF01E5"/>
    <w:rsid w:val="00CF02E3"/>
    <w:rsid w:val="00CF0468"/>
    <w:rsid w:val="00CF06CA"/>
    <w:rsid w:val="00CF06D6"/>
    <w:rsid w:val="00CF079C"/>
    <w:rsid w:val="00CF0890"/>
    <w:rsid w:val="00CF0A1A"/>
    <w:rsid w:val="00CF0C2B"/>
    <w:rsid w:val="00CF0CBF"/>
    <w:rsid w:val="00CF0E57"/>
    <w:rsid w:val="00CF122B"/>
    <w:rsid w:val="00CF13B5"/>
    <w:rsid w:val="00CF14B1"/>
    <w:rsid w:val="00CF14E4"/>
    <w:rsid w:val="00CF191B"/>
    <w:rsid w:val="00CF1B4B"/>
    <w:rsid w:val="00CF1C8E"/>
    <w:rsid w:val="00CF1CDB"/>
    <w:rsid w:val="00CF1DD8"/>
    <w:rsid w:val="00CF1E37"/>
    <w:rsid w:val="00CF1F56"/>
    <w:rsid w:val="00CF1F9B"/>
    <w:rsid w:val="00CF20CB"/>
    <w:rsid w:val="00CF2286"/>
    <w:rsid w:val="00CF22FB"/>
    <w:rsid w:val="00CF237B"/>
    <w:rsid w:val="00CF2546"/>
    <w:rsid w:val="00CF2C46"/>
    <w:rsid w:val="00CF2F38"/>
    <w:rsid w:val="00CF335B"/>
    <w:rsid w:val="00CF347E"/>
    <w:rsid w:val="00CF36BE"/>
    <w:rsid w:val="00CF3994"/>
    <w:rsid w:val="00CF3A16"/>
    <w:rsid w:val="00CF3B7B"/>
    <w:rsid w:val="00CF4029"/>
    <w:rsid w:val="00CF43C0"/>
    <w:rsid w:val="00CF4412"/>
    <w:rsid w:val="00CF44D7"/>
    <w:rsid w:val="00CF4501"/>
    <w:rsid w:val="00CF52A8"/>
    <w:rsid w:val="00CF595B"/>
    <w:rsid w:val="00CF5E15"/>
    <w:rsid w:val="00CF5FD4"/>
    <w:rsid w:val="00CF5FFD"/>
    <w:rsid w:val="00CF6322"/>
    <w:rsid w:val="00CF6C2F"/>
    <w:rsid w:val="00CF6DF0"/>
    <w:rsid w:val="00CF6E53"/>
    <w:rsid w:val="00CF701B"/>
    <w:rsid w:val="00CF70B2"/>
    <w:rsid w:val="00CF71AC"/>
    <w:rsid w:val="00CF7464"/>
    <w:rsid w:val="00CF7738"/>
    <w:rsid w:val="00CF7A59"/>
    <w:rsid w:val="00CF7B81"/>
    <w:rsid w:val="00D002CD"/>
    <w:rsid w:val="00D00306"/>
    <w:rsid w:val="00D00483"/>
    <w:rsid w:val="00D00547"/>
    <w:rsid w:val="00D007C8"/>
    <w:rsid w:val="00D00CB6"/>
    <w:rsid w:val="00D0103D"/>
    <w:rsid w:val="00D011E2"/>
    <w:rsid w:val="00D01465"/>
    <w:rsid w:val="00D01610"/>
    <w:rsid w:val="00D018D3"/>
    <w:rsid w:val="00D01B2E"/>
    <w:rsid w:val="00D01FEE"/>
    <w:rsid w:val="00D02065"/>
    <w:rsid w:val="00D02646"/>
    <w:rsid w:val="00D026AD"/>
    <w:rsid w:val="00D02A85"/>
    <w:rsid w:val="00D02AE5"/>
    <w:rsid w:val="00D02AE7"/>
    <w:rsid w:val="00D02DF9"/>
    <w:rsid w:val="00D02FDC"/>
    <w:rsid w:val="00D03129"/>
    <w:rsid w:val="00D03A31"/>
    <w:rsid w:val="00D03D8F"/>
    <w:rsid w:val="00D04570"/>
    <w:rsid w:val="00D04E28"/>
    <w:rsid w:val="00D05344"/>
    <w:rsid w:val="00D056B0"/>
    <w:rsid w:val="00D057B2"/>
    <w:rsid w:val="00D057F3"/>
    <w:rsid w:val="00D06251"/>
    <w:rsid w:val="00D06563"/>
    <w:rsid w:val="00D068BC"/>
    <w:rsid w:val="00D06922"/>
    <w:rsid w:val="00D069E0"/>
    <w:rsid w:val="00D06A8A"/>
    <w:rsid w:val="00D06BE5"/>
    <w:rsid w:val="00D06C81"/>
    <w:rsid w:val="00D0738B"/>
    <w:rsid w:val="00D07727"/>
    <w:rsid w:val="00D077B3"/>
    <w:rsid w:val="00D0791A"/>
    <w:rsid w:val="00D07A8F"/>
    <w:rsid w:val="00D07F0A"/>
    <w:rsid w:val="00D07F98"/>
    <w:rsid w:val="00D1010A"/>
    <w:rsid w:val="00D102F6"/>
    <w:rsid w:val="00D10311"/>
    <w:rsid w:val="00D10956"/>
    <w:rsid w:val="00D10D93"/>
    <w:rsid w:val="00D10EEE"/>
    <w:rsid w:val="00D1100E"/>
    <w:rsid w:val="00D11074"/>
    <w:rsid w:val="00D1108A"/>
    <w:rsid w:val="00D112D0"/>
    <w:rsid w:val="00D1148A"/>
    <w:rsid w:val="00D12118"/>
    <w:rsid w:val="00D121CC"/>
    <w:rsid w:val="00D12458"/>
    <w:rsid w:val="00D12726"/>
    <w:rsid w:val="00D12D5C"/>
    <w:rsid w:val="00D12E82"/>
    <w:rsid w:val="00D12F88"/>
    <w:rsid w:val="00D12FC1"/>
    <w:rsid w:val="00D12FE1"/>
    <w:rsid w:val="00D13268"/>
    <w:rsid w:val="00D1337C"/>
    <w:rsid w:val="00D13899"/>
    <w:rsid w:val="00D13F50"/>
    <w:rsid w:val="00D1406C"/>
    <w:rsid w:val="00D140D1"/>
    <w:rsid w:val="00D14D4D"/>
    <w:rsid w:val="00D15231"/>
    <w:rsid w:val="00D152EE"/>
    <w:rsid w:val="00D1577E"/>
    <w:rsid w:val="00D15AF3"/>
    <w:rsid w:val="00D15CE5"/>
    <w:rsid w:val="00D15D0A"/>
    <w:rsid w:val="00D15D25"/>
    <w:rsid w:val="00D15F85"/>
    <w:rsid w:val="00D15F8C"/>
    <w:rsid w:val="00D1613C"/>
    <w:rsid w:val="00D1619C"/>
    <w:rsid w:val="00D161D5"/>
    <w:rsid w:val="00D16399"/>
    <w:rsid w:val="00D163AB"/>
    <w:rsid w:val="00D164D2"/>
    <w:rsid w:val="00D16769"/>
    <w:rsid w:val="00D16992"/>
    <w:rsid w:val="00D169BB"/>
    <w:rsid w:val="00D16DB6"/>
    <w:rsid w:val="00D17EE0"/>
    <w:rsid w:val="00D201C2"/>
    <w:rsid w:val="00D20752"/>
    <w:rsid w:val="00D207AE"/>
    <w:rsid w:val="00D20AAC"/>
    <w:rsid w:val="00D20CC8"/>
    <w:rsid w:val="00D20ED9"/>
    <w:rsid w:val="00D20F8D"/>
    <w:rsid w:val="00D21094"/>
    <w:rsid w:val="00D21200"/>
    <w:rsid w:val="00D2163D"/>
    <w:rsid w:val="00D21757"/>
    <w:rsid w:val="00D21775"/>
    <w:rsid w:val="00D21AAD"/>
    <w:rsid w:val="00D21AAE"/>
    <w:rsid w:val="00D21C21"/>
    <w:rsid w:val="00D21DB4"/>
    <w:rsid w:val="00D21EE8"/>
    <w:rsid w:val="00D21FEC"/>
    <w:rsid w:val="00D222FA"/>
    <w:rsid w:val="00D2266E"/>
    <w:rsid w:val="00D226EC"/>
    <w:rsid w:val="00D227CD"/>
    <w:rsid w:val="00D2296A"/>
    <w:rsid w:val="00D22CCB"/>
    <w:rsid w:val="00D22E90"/>
    <w:rsid w:val="00D234B4"/>
    <w:rsid w:val="00D234DD"/>
    <w:rsid w:val="00D23509"/>
    <w:rsid w:val="00D23551"/>
    <w:rsid w:val="00D23603"/>
    <w:rsid w:val="00D23687"/>
    <w:rsid w:val="00D23782"/>
    <w:rsid w:val="00D237BF"/>
    <w:rsid w:val="00D239AB"/>
    <w:rsid w:val="00D23ADE"/>
    <w:rsid w:val="00D24130"/>
    <w:rsid w:val="00D241E1"/>
    <w:rsid w:val="00D2445F"/>
    <w:rsid w:val="00D24463"/>
    <w:rsid w:val="00D24FDC"/>
    <w:rsid w:val="00D250B4"/>
    <w:rsid w:val="00D25560"/>
    <w:rsid w:val="00D255DE"/>
    <w:rsid w:val="00D25769"/>
    <w:rsid w:val="00D2583C"/>
    <w:rsid w:val="00D25C6A"/>
    <w:rsid w:val="00D26080"/>
    <w:rsid w:val="00D263ED"/>
    <w:rsid w:val="00D26482"/>
    <w:rsid w:val="00D264D0"/>
    <w:rsid w:val="00D267CC"/>
    <w:rsid w:val="00D26AA7"/>
    <w:rsid w:val="00D26C07"/>
    <w:rsid w:val="00D26C3F"/>
    <w:rsid w:val="00D26DB0"/>
    <w:rsid w:val="00D26F47"/>
    <w:rsid w:val="00D2700D"/>
    <w:rsid w:val="00D27530"/>
    <w:rsid w:val="00D27538"/>
    <w:rsid w:val="00D27942"/>
    <w:rsid w:val="00D27989"/>
    <w:rsid w:val="00D27AEA"/>
    <w:rsid w:val="00D27AFD"/>
    <w:rsid w:val="00D27E17"/>
    <w:rsid w:val="00D3044A"/>
    <w:rsid w:val="00D30728"/>
    <w:rsid w:val="00D307EA"/>
    <w:rsid w:val="00D309C3"/>
    <w:rsid w:val="00D30A33"/>
    <w:rsid w:val="00D30A4D"/>
    <w:rsid w:val="00D30E51"/>
    <w:rsid w:val="00D30FCD"/>
    <w:rsid w:val="00D311C4"/>
    <w:rsid w:val="00D3149D"/>
    <w:rsid w:val="00D316AE"/>
    <w:rsid w:val="00D3194A"/>
    <w:rsid w:val="00D31C1A"/>
    <w:rsid w:val="00D31CAE"/>
    <w:rsid w:val="00D31E62"/>
    <w:rsid w:val="00D3228D"/>
    <w:rsid w:val="00D323C4"/>
    <w:rsid w:val="00D324E2"/>
    <w:rsid w:val="00D3261A"/>
    <w:rsid w:val="00D327FE"/>
    <w:rsid w:val="00D32931"/>
    <w:rsid w:val="00D32A35"/>
    <w:rsid w:val="00D32CE2"/>
    <w:rsid w:val="00D32F57"/>
    <w:rsid w:val="00D3308E"/>
    <w:rsid w:val="00D33785"/>
    <w:rsid w:val="00D33AC1"/>
    <w:rsid w:val="00D34035"/>
    <w:rsid w:val="00D34224"/>
    <w:rsid w:val="00D34ACA"/>
    <w:rsid w:val="00D34F8F"/>
    <w:rsid w:val="00D3534D"/>
    <w:rsid w:val="00D3539E"/>
    <w:rsid w:val="00D353FE"/>
    <w:rsid w:val="00D354AA"/>
    <w:rsid w:val="00D3580E"/>
    <w:rsid w:val="00D35878"/>
    <w:rsid w:val="00D35AD9"/>
    <w:rsid w:val="00D35B4F"/>
    <w:rsid w:val="00D36581"/>
    <w:rsid w:val="00D367A8"/>
    <w:rsid w:val="00D3686D"/>
    <w:rsid w:val="00D369FF"/>
    <w:rsid w:val="00D36A7B"/>
    <w:rsid w:val="00D36BD2"/>
    <w:rsid w:val="00D37335"/>
    <w:rsid w:val="00D375EB"/>
    <w:rsid w:val="00D3792B"/>
    <w:rsid w:val="00D37B92"/>
    <w:rsid w:val="00D37C58"/>
    <w:rsid w:val="00D37E4E"/>
    <w:rsid w:val="00D40272"/>
    <w:rsid w:val="00D40344"/>
    <w:rsid w:val="00D4054E"/>
    <w:rsid w:val="00D40669"/>
    <w:rsid w:val="00D408EE"/>
    <w:rsid w:val="00D40A07"/>
    <w:rsid w:val="00D40D44"/>
    <w:rsid w:val="00D41050"/>
    <w:rsid w:val="00D41058"/>
    <w:rsid w:val="00D41168"/>
    <w:rsid w:val="00D4121A"/>
    <w:rsid w:val="00D416CF"/>
    <w:rsid w:val="00D41981"/>
    <w:rsid w:val="00D4199B"/>
    <w:rsid w:val="00D420E5"/>
    <w:rsid w:val="00D4217D"/>
    <w:rsid w:val="00D4246D"/>
    <w:rsid w:val="00D4250C"/>
    <w:rsid w:val="00D42669"/>
    <w:rsid w:val="00D4300E"/>
    <w:rsid w:val="00D436B4"/>
    <w:rsid w:val="00D437F4"/>
    <w:rsid w:val="00D438FE"/>
    <w:rsid w:val="00D43B85"/>
    <w:rsid w:val="00D43FDB"/>
    <w:rsid w:val="00D4413B"/>
    <w:rsid w:val="00D44381"/>
    <w:rsid w:val="00D44531"/>
    <w:rsid w:val="00D446BC"/>
    <w:rsid w:val="00D4484C"/>
    <w:rsid w:val="00D44E1B"/>
    <w:rsid w:val="00D44E50"/>
    <w:rsid w:val="00D44FD6"/>
    <w:rsid w:val="00D45166"/>
    <w:rsid w:val="00D451AB"/>
    <w:rsid w:val="00D4537C"/>
    <w:rsid w:val="00D455CB"/>
    <w:rsid w:val="00D4566F"/>
    <w:rsid w:val="00D45892"/>
    <w:rsid w:val="00D461C4"/>
    <w:rsid w:val="00D46572"/>
    <w:rsid w:val="00D46675"/>
    <w:rsid w:val="00D4673A"/>
    <w:rsid w:val="00D46886"/>
    <w:rsid w:val="00D46CA5"/>
    <w:rsid w:val="00D46FA4"/>
    <w:rsid w:val="00D47007"/>
    <w:rsid w:val="00D47438"/>
    <w:rsid w:val="00D476B5"/>
    <w:rsid w:val="00D47811"/>
    <w:rsid w:val="00D47A36"/>
    <w:rsid w:val="00D47C1F"/>
    <w:rsid w:val="00D47C45"/>
    <w:rsid w:val="00D500CC"/>
    <w:rsid w:val="00D503F2"/>
    <w:rsid w:val="00D504CA"/>
    <w:rsid w:val="00D50976"/>
    <w:rsid w:val="00D50C09"/>
    <w:rsid w:val="00D50F10"/>
    <w:rsid w:val="00D510E7"/>
    <w:rsid w:val="00D513E1"/>
    <w:rsid w:val="00D51651"/>
    <w:rsid w:val="00D517F5"/>
    <w:rsid w:val="00D518F5"/>
    <w:rsid w:val="00D51998"/>
    <w:rsid w:val="00D51AA3"/>
    <w:rsid w:val="00D51D1F"/>
    <w:rsid w:val="00D51E4D"/>
    <w:rsid w:val="00D51E96"/>
    <w:rsid w:val="00D51F3A"/>
    <w:rsid w:val="00D52048"/>
    <w:rsid w:val="00D521C2"/>
    <w:rsid w:val="00D521F9"/>
    <w:rsid w:val="00D5226C"/>
    <w:rsid w:val="00D52A91"/>
    <w:rsid w:val="00D52ACB"/>
    <w:rsid w:val="00D52D0E"/>
    <w:rsid w:val="00D52DE6"/>
    <w:rsid w:val="00D52DFB"/>
    <w:rsid w:val="00D52E73"/>
    <w:rsid w:val="00D530C6"/>
    <w:rsid w:val="00D530F5"/>
    <w:rsid w:val="00D5343C"/>
    <w:rsid w:val="00D53495"/>
    <w:rsid w:val="00D53DA8"/>
    <w:rsid w:val="00D53E63"/>
    <w:rsid w:val="00D53EE1"/>
    <w:rsid w:val="00D5444F"/>
    <w:rsid w:val="00D544C0"/>
    <w:rsid w:val="00D54641"/>
    <w:rsid w:val="00D54826"/>
    <w:rsid w:val="00D54BBC"/>
    <w:rsid w:val="00D54C5F"/>
    <w:rsid w:val="00D54FA2"/>
    <w:rsid w:val="00D55068"/>
    <w:rsid w:val="00D5508A"/>
    <w:rsid w:val="00D55138"/>
    <w:rsid w:val="00D552AD"/>
    <w:rsid w:val="00D556AB"/>
    <w:rsid w:val="00D556EA"/>
    <w:rsid w:val="00D55DB9"/>
    <w:rsid w:val="00D564EE"/>
    <w:rsid w:val="00D565F0"/>
    <w:rsid w:val="00D56734"/>
    <w:rsid w:val="00D568F7"/>
    <w:rsid w:val="00D569CA"/>
    <w:rsid w:val="00D56A29"/>
    <w:rsid w:val="00D56C99"/>
    <w:rsid w:val="00D56EAF"/>
    <w:rsid w:val="00D56ECE"/>
    <w:rsid w:val="00D56ED7"/>
    <w:rsid w:val="00D57131"/>
    <w:rsid w:val="00D575A6"/>
    <w:rsid w:val="00D575C7"/>
    <w:rsid w:val="00D57AE2"/>
    <w:rsid w:val="00D57AE9"/>
    <w:rsid w:val="00D57B41"/>
    <w:rsid w:val="00D57B65"/>
    <w:rsid w:val="00D57D29"/>
    <w:rsid w:val="00D57DCA"/>
    <w:rsid w:val="00D601EA"/>
    <w:rsid w:val="00D6022A"/>
    <w:rsid w:val="00D60435"/>
    <w:rsid w:val="00D606DB"/>
    <w:rsid w:val="00D60740"/>
    <w:rsid w:val="00D6088E"/>
    <w:rsid w:val="00D608D4"/>
    <w:rsid w:val="00D60BFF"/>
    <w:rsid w:val="00D60CCD"/>
    <w:rsid w:val="00D616EA"/>
    <w:rsid w:val="00D61D13"/>
    <w:rsid w:val="00D61D8F"/>
    <w:rsid w:val="00D61E3A"/>
    <w:rsid w:val="00D6219D"/>
    <w:rsid w:val="00D62263"/>
    <w:rsid w:val="00D622AC"/>
    <w:rsid w:val="00D6240A"/>
    <w:rsid w:val="00D62572"/>
    <w:rsid w:val="00D6281B"/>
    <w:rsid w:val="00D62A81"/>
    <w:rsid w:val="00D62DA1"/>
    <w:rsid w:val="00D62F08"/>
    <w:rsid w:val="00D62FED"/>
    <w:rsid w:val="00D631F3"/>
    <w:rsid w:val="00D6320F"/>
    <w:rsid w:val="00D635F6"/>
    <w:rsid w:val="00D638C3"/>
    <w:rsid w:val="00D63D2D"/>
    <w:rsid w:val="00D64015"/>
    <w:rsid w:val="00D64140"/>
    <w:rsid w:val="00D648B0"/>
    <w:rsid w:val="00D64CB2"/>
    <w:rsid w:val="00D64E79"/>
    <w:rsid w:val="00D64F66"/>
    <w:rsid w:val="00D65055"/>
    <w:rsid w:val="00D65111"/>
    <w:rsid w:val="00D655E4"/>
    <w:rsid w:val="00D65F47"/>
    <w:rsid w:val="00D662E9"/>
    <w:rsid w:val="00D66A9C"/>
    <w:rsid w:val="00D670A1"/>
    <w:rsid w:val="00D671EE"/>
    <w:rsid w:val="00D673DF"/>
    <w:rsid w:val="00D678AC"/>
    <w:rsid w:val="00D67927"/>
    <w:rsid w:val="00D6795B"/>
    <w:rsid w:val="00D67A67"/>
    <w:rsid w:val="00D67B2F"/>
    <w:rsid w:val="00D67C81"/>
    <w:rsid w:val="00D7040E"/>
    <w:rsid w:val="00D7056E"/>
    <w:rsid w:val="00D706ED"/>
    <w:rsid w:val="00D70D00"/>
    <w:rsid w:val="00D70DAB"/>
    <w:rsid w:val="00D70E32"/>
    <w:rsid w:val="00D70F03"/>
    <w:rsid w:val="00D70F16"/>
    <w:rsid w:val="00D711C7"/>
    <w:rsid w:val="00D720DF"/>
    <w:rsid w:val="00D726B2"/>
    <w:rsid w:val="00D72819"/>
    <w:rsid w:val="00D72956"/>
    <w:rsid w:val="00D7295F"/>
    <w:rsid w:val="00D72B65"/>
    <w:rsid w:val="00D72B67"/>
    <w:rsid w:val="00D72F00"/>
    <w:rsid w:val="00D7324D"/>
    <w:rsid w:val="00D738E6"/>
    <w:rsid w:val="00D73D90"/>
    <w:rsid w:val="00D74603"/>
    <w:rsid w:val="00D747BD"/>
    <w:rsid w:val="00D748B6"/>
    <w:rsid w:val="00D74A57"/>
    <w:rsid w:val="00D74D95"/>
    <w:rsid w:val="00D7535C"/>
    <w:rsid w:val="00D7537D"/>
    <w:rsid w:val="00D7565C"/>
    <w:rsid w:val="00D757F9"/>
    <w:rsid w:val="00D7588E"/>
    <w:rsid w:val="00D758DD"/>
    <w:rsid w:val="00D76569"/>
    <w:rsid w:val="00D76780"/>
    <w:rsid w:val="00D76900"/>
    <w:rsid w:val="00D76C9A"/>
    <w:rsid w:val="00D77150"/>
    <w:rsid w:val="00D772F2"/>
    <w:rsid w:val="00D773C3"/>
    <w:rsid w:val="00D776A4"/>
    <w:rsid w:val="00D776B7"/>
    <w:rsid w:val="00D776E0"/>
    <w:rsid w:val="00D77973"/>
    <w:rsid w:val="00D77EB6"/>
    <w:rsid w:val="00D77ED4"/>
    <w:rsid w:val="00D800E4"/>
    <w:rsid w:val="00D80111"/>
    <w:rsid w:val="00D8084A"/>
    <w:rsid w:val="00D80B93"/>
    <w:rsid w:val="00D80E1B"/>
    <w:rsid w:val="00D80E61"/>
    <w:rsid w:val="00D80ECB"/>
    <w:rsid w:val="00D80F90"/>
    <w:rsid w:val="00D8140D"/>
    <w:rsid w:val="00D816B6"/>
    <w:rsid w:val="00D81717"/>
    <w:rsid w:val="00D81F8F"/>
    <w:rsid w:val="00D820FB"/>
    <w:rsid w:val="00D82475"/>
    <w:rsid w:val="00D827EA"/>
    <w:rsid w:val="00D82B2A"/>
    <w:rsid w:val="00D82BD1"/>
    <w:rsid w:val="00D82C3F"/>
    <w:rsid w:val="00D8331B"/>
    <w:rsid w:val="00D838B5"/>
    <w:rsid w:val="00D83C53"/>
    <w:rsid w:val="00D83C88"/>
    <w:rsid w:val="00D83F93"/>
    <w:rsid w:val="00D84380"/>
    <w:rsid w:val="00D84949"/>
    <w:rsid w:val="00D84AA7"/>
    <w:rsid w:val="00D84E35"/>
    <w:rsid w:val="00D85080"/>
    <w:rsid w:val="00D85186"/>
    <w:rsid w:val="00D85317"/>
    <w:rsid w:val="00D8544B"/>
    <w:rsid w:val="00D855C2"/>
    <w:rsid w:val="00D858EE"/>
    <w:rsid w:val="00D85931"/>
    <w:rsid w:val="00D85933"/>
    <w:rsid w:val="00D8595B"/>
    <w:rsid w:val="00D859EA"/>
    <w:rsid w:val="00D85BA5"/>
    <w:rsid w:val="00D85D53"/>
    <w:rsid w:val="00D85EB1"/>
    <w:rsid w:val="00D8620A"/>
    <w:rsid w:val="00D86246"/>
    <w:rsid w:val="00D86382"/>
    <w:rsid w:val="00D865FE"/>
    <w:rsid w:val="00D86775"/>
    <w:rsid w:val="00D86824"/>
    <w:rsid w:val="00D869A4"/>
    <w:rsid w:val="00D86AFC"/>
    <w:rsid w:val="00D86BE8"/>
    <w:rsid w:val="00D86C55"/>
    <w:rsid w:val="00D86D97"/>
    <w:rsid w:val="00D87396"/>
    <w:rsid w:val="00D8747F"/>
    <w:rsid w:val="00D8773A"/>
    <w:rsid w:val="00D879E2"/>
    <w:rsid w:val="00D9032D"/>
    <w:rsid w:val="00D903BC"/>
    <w:rsid w:val="00D90A25"/>
    <w:rsid w:val="00D90ACD"/>
    <w:rsid w:val="00D90BD1"/>
    <w:rsid w:val="00D90E63"/>
    <w:rsid w:val="00D9104F"/>
    <w:rsid w:val="00D9105D"/>
    <w:rsid w:val="00D911F5"/>
    <w:rsid w:val="00D91405"/>
    <w:rsid w:val="00D91788"/>
    <w:rsid w:val="00D91B0C"/>
    <w:rsid w:val="00D91C56"/>
    <w:rsid w:val="00D91C83"/>
    <w:rsid w:val="00D92075"/>
    <w:rsid w:val="00D922D6"/>
    <w:rsid w:val="00D9273B"/>
    <w:rsid w:val="00D930E5"/>
    <w:rsid w:val="00D932A9"/>
    <w:rsid w:val="00D93583"/>
    <w:rsid w:val="00D93AA0"/>
    <w:rsid w:val="00D93D91"/>
    <w:rsid w:val="00D93D97"/>
    <w:rsid w:val="00D9416F"/>
    <w:rsid w:val="00D947E9"/>
    <w:rsid w:val="00D94A00"/>
    <w:rsid w:val="00D94B98"/>
    <w:rsid w:val="00D94C75"/>
    <w:rsid w:val="00D94D0B"/>
    <w:rsid w:val="00D94EE1"/>
    <w:rsid w:val="00D95146"/>
    <w:rsid w:val="00D95390"/>
    <w:rsid w:val="00D95B6C"/>
    <w:rsid w:val="00D9605A"/>
    <w:rsid w:val="00D965A3"/>
    <w:rsid w:val="00D96623"/>
    <w:rsid w:val="00D96868"/>
    <w:rsid w:val="00D968C9"/>
    <w:rsid w:val="00D97099"/>
    <w:rsid w:val="00D970F9"/>
    <w:rsid w:val="00D97662"/>
    <w:rsid w:val="00D97879"/>
    <w:rsid w:val="00D978B8"/>
    <w:rsid w:val="00D979E7"/>
    <w:rsid w:val="00D97A63"/>
    <w:rsid w:val="00D97C08"/>
    <w:rsid w:val="00D97C14"/>
    <w:rsid w:val="00DA0759"/>
    <w:rsid w:val="00DA0A31"/>
    <w:rsid w:val="00DA0E6B"/>
    <w:rsid w:val="00DA1530"/>
    <w:rsid w:val="00DA16C3"/>
    <w:rsid w:val="00DA1E17"/>
    <w:rsid w:val="00DA1F77"/>
    <w:rsid w:val="00DA1FDA"/>
    <w:rsid w:val="00DA2082"/>
    <w:rsid w:val="00DA2157"/>
    <w:rsid w:val="00DA23ED"/>
    <w:rsid w:val="00DA26A8"/>
    <w:rsid w:val="00DA2EF3"/>
    <w:rsid w:val="00DA2FD9"/>
    <w:rsid w:val="00DA3198"/>
    <w:rsid w:val="00DA32D6"/>
    <w:rsid w:val="00DA3428"/>
    <w:rsid w:val="00DA34CA"/>
    <w:rsid w:val="00DA34E2"/>
    <w:rsid w:val="00DA352A"/>
    <w:rsid w:val="00DA35D2"/>
    <w:rsid w:val="00DA37D0"/>
    <w:rsid w:val="00DA3B5C"/>
    <w:rsid w:val="00DA3B6D"/>
    <w:rsid w:val="00DA3E22"/>
    <w:rsid w:val="00DA43BA"/>
    <w:rsid w:val="00DA4B66"/>
    <w:rsid w:val="00DA4BE4"/>
    <w:rsid w:val="00DA5478"/>
    <w:rsid w:val="00DA5620"/>
    <w:rsid w:val="00DA5836"/>
    <w:rsid w:val="00DA586A"/>
    <w:rsid w:val="00DA5D50"/>
    <w:rsid w:val="00DA5D94"/>
    <w:rsid w:val="00DA5EC7"/>
    <w:rsid w:val="00DA6003"/>
    <w:rsid w:val="00DA62A2"/>
    <w:rsid w:val="00DA644A"/>
    <w:rsid w:val="00DA6745"/>
    <w:rsid w:val="00DA6B67"/>
    <w:rsid w:val="00DA6D81"/>
    <w:rsid w:val="00DA6E97"/>
    <w:rsid w:val="00DA7CCB"/>
    <w:rsid w:val="00DA7E48"/>
    <w:rsid w:val="00DB0006"/>
    <w:rsid w:val="00DB014C"/>
    <w:rsid w:val="00DB016D"/>
    <w:rsid w:val="00DB0365"/>
    <w:rsid w:val="00DB0524"/>
    <w:rsid w:val="00DB05A4"/>
    <w:rsid w:val="00DB0738"/>
    <w:rsid w:val="00DB07CC"/>
    <w:rsid w:val="00DB0CBB"/>
    <w:rsid w:val="00DB0D2C"/>
    <w:rsid w:val="00DB16EB"/>
    <w:rsid w:val="00DB1A4B"/>
    <w:rsid w:val="00DB1B98"/>
    <w:rsid w:val="00DB1CA0"/>
    <w:rsid w:val="00DB1FA2"/>
    <w:rsid w:val="00DB1FF3"/>
    <w:rsid w:val="00DB224E"/>
    <w:rsid w:val="00DB273B"/>
    <w:rsid w:val="00DB277B"/>
    <w:rsid w:val="00DB2AB2"/>
    <w:rsid w:val="00DB2C95"/>
    <w:rsid w:val="00DB314C"/>
    <w:rsid w:val="00DB3267"/>
    <w:rsid w:val="00DB3FD4"/>
    <w:rsid w:val="00DB4494"/>
    <w:rsid w:val="00DB4655"/>
    <w:rsid w:val="00DB4663"/>
    <w:rsid w:val="00DB4790"/>
    <w:rsid w:val="00DB487B"/>
    <w:rsid w:val="00DB4998"/>
    <w:rsid w:val="00DB4A15"/>
    <w:rsid w:val="00DB4F79"/>
    <w:rsid w:val="00DB5100"/>
    <w:rsid w:val="00DB515F"/>
    <w:rsid w:val="00DB52F0"/>
    <w:rsid w:val="00DB533E"/>
    <w:rsid w:val="00DB53B0"/>
    <w:rsid w:val="00DB5651"/>
    <w:rsid w:val="00DB56D5"/>
    <w:rsid w:val="00DB5778"/>
    <w:rsid w:val="00DB598B"/>
    <w:rsid w:val="00DB598E"/>
    <w:rsid w:val="00DB59A0"/>
    <w:rsid w:val="00DB5A3E"/>
    <w:rsid w:val="00DB5B98"/>
    <w:rsid w:val="00DB5E7D"/>
    <w:rsid w:val="00DB5FED"/>
    <w:rsid w:val="00DB6064"/>
    <w:rsid w:val="00DB622E"/>
    <w:rsid w:val="00DB67A9"/>
    <w:rsid w:val="00DB67BA"/>
    <w:rsid w:val="00DB6A0B"/>
    <w:rsid w:val="00DB6A0C"/>
    <w:rsid w:val="00DB6C0F"/>
    <w:rsid w:val="00DB6D1F"/>
    <w:rsid w:val="00DB6D59"/>
    <w:rsid w:val="00DB6E8A"/>
    <w:rsid w:val="00DB700B"/>
    <w:rsid w:val="00DB747E"/>
    <w:rsid w:val="00DB7497"/>
    <w:rsid w:val="00DB7678"/>
    <w:rsid w:val="00DC008C"/>
    <w:rsid w:val="00DC044D"/>
    <w:rsid w:val="00DC07AA"/>
    <w:rsid w:val="00DC097C"/>
    <w:rsid w:val="00DC146D"/>
    <w:rsid w:val="00DC19BD"/>
    <w:rsid w:val="00DC1ABC"/>
    <w:rsid w:val="00DC1F33"/>
    <w:rsid w:val="00DC25F5"/>
    <w:rsid w:val="00DC27BF"/>
    <w:rsid w:val="00DC2F2F"/>
    <w:rsid w:val="00DC3373"/>
    <w:rsid w:val="00DC36BC"/>
    <w:rsid w:val="00DC3703"/>
    <w:rsid w:val="00DC3C6D"/>
    <w:rsid w:val="00DC3D64"/>
    <w:rsid w:val="00DC3E34"/>
    <w:rsid w:val="00DC409B"/>
    <w:rsid w:val="00DC424B"/>
    <w:rsid w:val="00DC42F4"/>
    <w:rsid w:val="00DC43E3"/>
    <w:rsid w:val="00DC4DDA"/>
    <w:rsid w:val="00DC4ECA"/>
    <w:rsid w:val="00DC4F57"/>
    <w:rsid w:val="00DC5059"/>
    <w:rsid w:val="00DC5177"/>
    <w:rsid w:val="00DC5462"/>
    <w:rsid w:val="00DC5562"/>
    <w:rsid w:val="00DC630F"/>
    <w:rsid w:val="00DC666F"/>
    <w:rsid w:val="00DC6845"/>
    <w:rsid w:val="00DC6EF1"/>
    <w:rsid w:val="00DC769E"/>
    <w:rsid w:val="00DC78A8"/>
    <w:rsid w:val="00DD06A8"/>
    <w:rsid w:val="00DD0834"/>
    <w:rsid w:val="00DD0900"/>
    <w:rsid w:val="00DD0AED"/>
    <w:rsid w:val="00DD0B5D"/>
    <w:rsid w:val="00DD136D"/>
    <w:rsid w:val="00DD15D9"/>
    <w:rsid w:val="00DD1851"/>
    <w:rsid w:val="00DD1BC8"/>
    <w:rsid w:val="00DD1F1C"/>
    <w:rsid w:val="00DD2818"/>
    <w:rsid w:val="00DD2DEF"/>
    <w:rsid w:val="00DD2EEF"/>
    <w:rsid w:val="00DD303A"/>
    <w:rsid w:val="00DD35B6"/>
    <w:rsid w:val="00DD3C3A"/>
    <w:rsid w:val="00DD3C90"/>
    <w:rsid w:val="00DD3D22"/>
    <w:rsid w:val="00DD3DCC"/>
    <w:rsid w:val="00DD4223"/>
    <w:rsid w:val="00DD4232"/>
    <w:rsid w:val="00DD4493"/>
    <w:rsid w:val="00DD45ED"/>
    <w:rsid w:val="00DD468B"/>
    <w:rsid w:val="00DD46B3"/>
    <w:rsid w:val="00DD4918"/>
    <w:rsid w:val="00DD4BD8"/>
    <w:rsid w:val="00DD4F6A"/>
    <w:rsid w:val="00DD4FC3"/>
    <w:rsid w:val="00DD5462"/>
    <w:rsid w:val="00DD5854"/>
    <w:rsid w:val="00DD58BD"/>
    <w:rsid w:val="00DD5C3F"/>
    <w:rsid w:val="00DD5E10"/>
    <w:rsid w:val="00DD647B"/>
    <w:rsid w:val="00DD67B3"/>
    <w:rsid w:val="00DD699E"/>
    <w:rsid w:val="00DD7275"/>
    <w:rsid w:val="00DD7555"/>
    <w:rsid w:val="00DD7602"/>
    <w:rsid w:val="00DE0011"/>
    <w:rsid w:val="00DE0203"/>
    <w:rsid w:val="00DE0515"/>
    <w:rsid w:val="00DE0774"/>
    <w:rsid w:val="00DE102D"/>
    <w:rsid w:val="00DE1259"/>
    <w:rsid w:val="00DE1615"/>
    <w:rsid w:val="00DE16D9"/>
    <w:rsid w:val="00DE1705"/>
    <w:rsid w:val="00DE17E2"/>
    <w:rsid w:val="00DE1815"/>
    <w:rsid w:val="00DE1BB0"/>
    <w:rsid w:val="00DE1FAA"/>
    <w:rsid w:val="00DE206E"/>
    <w:rsid w:val="00DE2464"/>
    <w:rsid w:val="00DE246F"/>
    <w:rsid w:val="00DE260A"/>
    <w:rsid w:val="00DE26B4"/>
    <w:rsid w:val="00DE27DC"/>
    <w:rsid w:val="00DE2B87"/>
    <w:rsid w:val="00DE34AB"/>
    <w:rsid w:val="00DE359F"/>
    <w:rsid w:val="00DE35BA"/>
    <w:rsid w:val="00DE3621"/>
    <w:rsid w:val="00DE3683"/>
    <w:rsid w:val="00DE399A"/>
    <w:rsid w:val="00DE3B2F"/>
    <w:rsid w:val="00DE3B99"/>
    <w:rsid w:val="00DE3BD3"/>
    <w:rsid w:val="00DE3E05"/>
    <w:rsid w:val="00DE3F22"/>
    <w:rsid w:val="00DE3F2D"/>
    <w:rsid w:val="00DE4438"/>
    <w:rsid w:val="00DE454D"/>
    <w:rsid w:val="00DE455A"/>
    <w:rsid w:val="00DE5022"/>
    <w:rsid w:val="00DE5031"/>
    <w:rsid w:val="00DE5717"/>
    <w:rsid w:val="00DE5765"/>
    <w:rsid w:val="00DE5804"/>
    <w:rsid w:val="00DE5862"/>
    <w:rsid w:val="00DE5A0C"/>
    <w:rsid w:val="00DE61BE"/>
    <w:rsid w:val="00DE636E"/>
    <w:rsid w:val="00DE63F5"/>
    <w:rsid w:val="00DE64B1"/>
    <w:rsid w:val="00DE6668"/>
    <w:rsid w:val="00DE6734"/>
    <w:rsid w:val="00DE7559"/>
    <w:rsid w:val="00DE7641"/>
    <w:rsid w:val="00DE7B43"/>
    <w:rsid w:val="00DF000B"/>
    <w:rsid w:val="00DF0135"/>
    <w:rsid w:val="00DF04A7"/>
    <w:rsid w:val="00DF0629"/>
    <w:rsid w:val="00DF090E"/>
    <w:rsid w:val="00DF111A"/>
    <w:rsid w:val="00DF1325"/>
    <w:rsid w:val="00DF16F7"/>
    <w:rsid w:val="00DF17FB"/>
    <w:rsid w:val="00DF1846"/>
    <w:rsid w:val="00DF1AB8"/>
    <w:rsid w:val="00DF1B1F"/>
    <w:rsid w:val="00DF1BB5"/>
    <w:rsid w:val="00DF1D30"/>
    <w:rsid w:val="00DF2039"/>
    <w:rsid w:val="00DF2150"/>
    <w:rsid w:val="00DF2300"/>
    <w:rsid w:val="00DF25FA"/>
    <w:rsid w:val="00DF262C"/>
    <w:rsid w:val="00DF277B"/>
    <w:rsid w:val="00DF2C0F"/>
    <w:rsid w:val="00DF2CD3"/>
    <w:rsid w:val="00DF2EB8"/>
    <w:rsid w:val="00DF31FC"/>
    <w:rsid w:val="00DF3362"/>
    <w:rsid w:val="00DF3368"/>
    <w:rsid w:val="00DF34E0"/>
    <w:rsid w:val="00DF362E"/>
    <w:rsid w:val="00DF376F"/>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5ECC"/>
    <w:rsid w:val="00DF6100"/>
    <w:rsid w:val="00DF62FA"/>
    <w:rsid w:val="00DF6335"/>
    <w:rsid w:val="00DF66EB"/>
    <w:rsid w:val="00DF68C4"/>
    <w:rsid w:val="00DF68EA"/>
    <w:rsid w:val="00DF691B"/>
    <w:rsid w:val="00DF6B56"/>
    <w:rsid w:val="00DF705C"/>
    <w:rsid w:val="00DF7080"/>
    <w:rsid w:val="00DF73A3"/>
    <w:rsid w:val="00DF74CC"/>
    <w:rsid w:val="00DF775C"/>
    <w:rsid w:val="00DF7A80"/>
    <w:rsid w:val="00E00002"/>
    <w:rsid w:val="00E00010"/>
    <w:rsid w:val="00E0036B"/>
    <w:rsid w:val="00E004BD"/>
    <w:rsid w:val="00E0059D"/>
    <w:rsid w:val="00E01238"/>
    <w:rsid w:val="00E01765"/>
    <w:rsid w:val="00E018A4"/>
    <w:rsid w:val="00E01CDC"/>
    <w:rsid w:val="00E01D71"/>
    <w:rsid w:val="00E01E3A"/>
    <w:rsid w:val="00E01E6A"/>
    <w:rsid w:val="00E0225F"/>
    <w:rsid w:val="00E023A4"/>
    <w:rsid w:val="00E02747"/>
    <w:rsid w:val="00E027B2"/>
    <w:rsid w:val="00E027DE"/>
    <w:rsid w:val="00E028FD"/>
    <w:rsid w:val="00E02994"/>
    <w:rsid w:val="00E02BA9"/>
    <w:rsid w:val="00E02C1E"/>
    <w:rsid w:val="00E02D5C"/>
    <w:rsid w:val="00E02EEC"/>
    <w:rsid w:val="00E02EF1"/>
    <w:rsid w:val="00E02FF2"/>
    <w:rsid w:val="00E034D2"/>
    <w:rsid w:val="00E045F6"/>
    <w:rsid w:val="00E04636"/>
    <w:rsid w:val="00E046C5"/>
    <w:rsid w:val="00E0482D"/>
    <w:rsid w:val="00E04B59"/>
    <w:rsid w:val="00E05223"/>
    <w:rsid w:val="00E05234"/>
    <w:rsid w:val="00E05375"/>
    <w:rsid w:val="00E05673"/>
    <w:rsid w:val="00E0596B"/>
    <w:rsid w:val="00E059B4"/>
    <w:rsid w:val="00E05A60"/>
    <w:rsid w:val="00E05C8F"/>
    <w:rsid w:val="00E05D9B"/>
    <w:rsid w:val="00E061E5"/>
    <w:rsid w:val="00E06567"/>
    <w:rsid w:val="00E06686"/>
    <w:rsid w:val="00E0689D"/>
    <w:rsid w:val="00E069C6"/>
    <w:rsid w:val="00E06ABE"/>
    <w:rsid w:val="00E06BE0"/>
    <w:rsid w:val="00E06C40"/>
    <w:rsid w:val="00E06C5F"/>
    <w:rsid w:val="00E06D01"/>
    <w:rsid w:val="00E07241"/>
    <w:rsid w:val="00E07334"/>
    <w:rsid w:val="00E073BF"/>
    <w:rsid w:val="00E0755C"/>
    <w:rsid w:val="00E07642"/>
    <w:rsid w:val="00E078ED"/>
    <w:rsid w:val="00E07AB8"/>
    <w:rsid w:val="00E10012"/>
    <w:rsid w:val="00E10153"/>
    <w:rsid w:val="00E10262"/>
    <w:rsid w:val="00E10FD3"/>
    <w:rsid w:val="00E1162B"/>
    <w:rsid w:val="00E11701"/>
    <w:rsid w:val="00E11C6E"/>
    <w:rsid w:val="00E1204C"/>
    <w:rsid w:val="00E12871"/>
    <w:rsid w:val="00E1295B"/>
    <w:rsid w:val="00E12EF1"/>
    <w:rsid w:val="00E12F9A"/>
    <w:rsid w:val="00E1309D"/>
    <w:rsid w:val="00E1342B"/>
    <w:rsid w:val="00E134E3"/>
    <w:rsid w:val="00E1358C"/>
    <w:rsid w:val="00E13942"/>
    <w:rsid w:val="00E13A09"/>
    <w:rsid w:val="00E13DED"/>
    <w:rsid w:val="00E144E9"/>
    <w:rsid w:val="00E145A7"/>
    <w:rsid w:val="00E1466B"/>
    <w:rsid w:val="00E146BB"/>
    <w:rsid w:val="00E14914"/>
    <w:rsid w:val="00E14B9B"/>
    <w:rsid w:val="00E14E00"/>
    <w:rsid w:val="00E14FB2"/>
    <w:rsid w:val="00E1512D"/>
    <w:rsid w:val="00E15225"/>
    <w:rsid w:val="00E1553F"/>
    <w:rsid w:val="00E155D0"/>
    <w:rsid w:val="00E1588D"/>
    <w:rsid w:val="00E15A2A"/>
    <w:rsid w:val="00E15A9F"/>
    <w:rsid w:val="00E15BCF"/>
    <w:rsid w:val="00E15D2B"/>
    <w:rsid w:val="00E16338"/>
    <w:rsid w:val="00E16672"/>
    <w:rsid w:val="00E16994"/>
    <w:rsid w:val="00E169A0"/>
    <w:rsid w:val="00E16A1E"/>
    <w:rsid w:val="00E16F8C"/>
    <w:rsid w:val="00E1705A"/>
    <w:rsid w:val="00E17354"/>
    <w:rsid w:val="00E17566"/>
    <w:rsid w:val="00E17570"/>
    <w:rsid w:val="00E17694"/>
    <w:rsid w:val="00E17804"/>
    <w:rsid w:val="00E17902"/>
    <w:rsid w:val="00E17A30"/>
    <w:rsid w:val="00E17E88"/>
    <w:rsid w:val="00E2028D"/>
    <w:rsid w:val="00E203FA"/>
    <w:rsid w:val="00E209C9"/>
    <w:rsid w:val="00E20AA7"/>
    <w:rsid w:val="00E20AFB"/>
    <w:rsid w:val="00E20BD8"/>
    <w:rsid w:val="00E20CE0"/>
    <w:rsid w:val="00E2157E"/>
    <w:rsid w:val="00E215C7"/>
    <w:rsid w:val="00E2188B"/>
    <w:rsid w:val="00E21A2D"/>
    <w:rsid w:val="00E21A48"/>
    <w:rsid w:val="00E21ADB"/>
    <w:rsid w:val="00E21E8A"/>
    <w:rsid w:val="00E220BE"/>
    <w:rsid w:val="00E2223F"/>
    <w:rsid w:val="00E22425"/>
    <w:rsid w:val="00E22482"/>
    <w:rsid w:val="00E23045"/>
    <w:rsid w:val="00E234BC"/>
    <w:rsid w:val="00E2355B"/>
    <w:rsid w:val="00E23656"/>
    <w:rsid w:val="00E23905"/>
    <w:rsid w:val="00E23ADD"/>
    <w:rsid w:val="00E23B44"/>
    <w:rsid w:val="00E23BB2"/>
    <w:rsid w:val="00E23D46"/>
    <w:rsid w:val="00E23EB7"/>
    <w:rsid w:val="00E24062"/>
    <w:rsid w:val="00E2450E"/>
    <w:rsid w:val="00E2456A"/>
    <w:rsid w:val="00E245F3"/>
    <w:rsid w:val="00E2474B"/>
    <w:rsid w:val="00E24A9C"/>
    <w:rsid w:val="00E24C46"/>
    <w:rsid w:val="00E24FA2"/>
    <w:rsid w:val="00E252EE"/>
    <w:rsid w:val="00E2552F"/>
    <w:rsid w:val="00E2555C"/>
    <w:rsid w:val="00E257E4"/>
    <w:rsid w:val="00E25C65"/>
    <w:rsid w:val="00E26367"/>
    <w:rsid w:val="00E263A8"/>
    <w:rsid w:val="00E27124"/>
    <w:rsid w:val="00E27226"/>
    <w:rsid w:val="00E27401"/>
    <w:rsid w:val="00E27873"/>
    <w:rsid w:val="00E27DBB"/>
    <w:rsid w:val="00E27E8C"/>
    <w:rsid w:val="00E27FE8"/>
    <w:rsid w:val="00E3016F"/>
    <w:rsid w:val="00E302B3"/>
    <w:rsid w:val="00E303D0"/>
    <w:rsid w:val="00E30540"/>
    <w:rsid w:val="00E305A9"/>
    <w:rsid w:val="00E309D6"/>
    <w:rsid w:val="00E30B19"/>
    <w:rsid w:val="00E3102E"/>
    <w:rsid w:val="00E3124C"/>
    <w:rsid w:val="00E31463"/>
    <w:rsid w:val="00E314EE"/>
    <w:rsid w:val="00E316F7"/>
    <w:rsid w:val="00E31749"/>
    <w:rsid w:val="00E31DC5"/>
    <w:rsid w:val="00E31EEE"/>
    <w:rsid w:val="00E32109"/>
    <w:rsid w:val="00E3231D"/>
    <w:rsid w:val="00E323A2"/>
    <w:rsid w:val="00E3272B"/>
    <w:rsid w:val="00E32927"/>
    <w:rsid w:val="00E32BEA"/>
    <w:rsid w:val="00E32FDF"/>
    <w:rsid w:val="00E33EDD"/>
    <w:rsid w:val="00E34174"/>
    <w:rsid w:val="00E342E5"/>
    <w:rsid w:val="00E3440E"/>
    <w:rsid w:val="00E3449B"/>
    <w:rsid w:val="00E34719"/>
    <w:rsid w:val="00E347CD"/>
    <w:rsid w:val="00E3482A"/>
    <w:rsid w:val="00E34966"/>
    <w:rsid w:val="00E34CE4"/>
    <w:rsid w:val="00E34E96"/>
    <w:rsid w:val="00E350FE"/>
    <w:rsid w:val="00E35586"/>
    <w:rsid w:val="00E35624"/>
    <w:rsid w:val="00E35702"/>
    <w:rsid w:val="00E35745"/>
    <w:rsid w:val="00E35A7E"/>
    <w:rsid w:val="00E35B17"/>
    <w:rsid w:val="00E35BBB"/>
    <w:rsid w:val="00E360F4"/>
    <w:rsid w:val="00E36256"/>
    <w:rsid w:val="00E36614"/>
    <w:rsid w:val="00E3664F"/>
    <w:rsid w:val="00E367C6"/>
    <w:rsid w:val="00E36977"/>
    <w:rsid w:val="00E36996"/>
    <w:rsid w:val="00E369A4"/>
    <w:rsid w:val="00E369E6"/>
    <w:rsid w:val="00E36ACD"/>
    <w:rsid w:val="00E36E5C"/>
    <w:rsid w:val="00E3700B"/>
    <w:rsid w:val="00E372BB"/>
    <w:rsid w:val="00E37339"/>
    <w:rsid w:val="00E379A2"/>
    <w:rsid w:val="00E37A45"/>
    <w:rsid w:val="00E37A8D"/>
    <w:rsid w:val="00E37D28"/>
    <w:rsid w:val="00E37D36"/>
    <w:rsid w:val="00E40073"/>
    <w:rsid w:val="00E40243"/>
    <w:rsid w:val="00E402C8"/>
    <w:rsid w:val="00E404C4"/>
    <w:rsid w:val="00E405D1"/>
    <w:rsid w:val="00E40A4C"/>
    <w:rsid w:val="00E40E02"/>
    <w:rsid w:val="00E40FEE"/>
    <w:rsid w:val="00E4116F"/>
    <w:rsid w:val="00E411C0"/>
    <w:rsid w:val="00E41491"/>
    <w:rsid w:val="00E4167B"/>
    <w:rsid w:val="00E4185A"/>
    <w:rsid w:val="00E41C21"/>
    <w:rsid w:val="00E422E5"/>
    <w:rsid w:val="00E425A2"/>
    <w:rsid w:val="00E426EF"/>
    <w:rsid w:val="00E42901"/>
    <w:rsid w:val="00E42DD2"/>
    <w:rsid w:val="00E42F1D"/>
    <w:rsid w:val="00E431CB"/>
    <w:rsid w:val="00E432EA"/>
    <w:rsid w:val="00E43682"/>
    <w:rsid w:val="00E436F9"/>
    <w:rsid w:val="00E43CCE"/>
    <w:rsid w:val="00E43F12"/>
    <w:rsid w:val="00E43FFE"/>
    <w:rsid w:val="00E44281"/>
    <w:rsid w:val="00E44314"/>
    <w:rsid w:val="00E4435F"/>
    <w:rsid w:val="00E444C5"/>
    <w:rsid w:val="00E44CDD"/>
    <w:rsid w:val="00E44D79"/>
    <w:rsid w:val="00E44E39"/>
    <w:rsid w:val="00E4526A"/>
    <w:rsid w:val="00E45C95"/>
    <w:rsid w:val="00E46204"/>
    <w:rsid w:val="00E4649A"/>
    <w:rsid w:val="00E4673F"/>
    <w:rsid w:val="00E46910"/>
    <w:rsid w:val="00E46E2F"/>
    <w:rsid w:val="00E472A0"/>
    <w:rsid w:val="00E47452"/>
    <w:rsid w:val="00E47876"/>
    <w:rsid w:val="00E47B82"/>
    <w:rsid w:val="00E47F6A"/>
    <w:rsid w:val="00E5064E"/>
    <w:rsid w:val="00E509D2"/>
    <w:rsid w:val="00E50BF8"/>
    <w:rsid w:val="00E50FA4"/>
    <w:rsid w:val="00E51633"/>
    <w:rsid w:val="00E51826"/>
    <w:rsid w:val="00E518F8"/>
    <w:rsid w:val="00E51CC6"/>
    <w:rsid w:val="00E51EA8"/>
    <w:rsid w:val="00E51F0C"/>
    <w:rsid w:val="00E51FAB"/>
    <w:rsid w:val="00E5273B"/>
    <w:rsid w:val="00E527B5"/>
    <w:rsid w:val="00E528CA"/>
    <w:rsid w:val="00E52ED9"/>
    <w:rsid w:val="00E530D0"/>
    <w:rsid w:val="00E531C3"/>
    <w:rsid w:val="00E532E0"/>
    <w:rsid w:val="00E533FD"/>
    <w:rsid w:val="00E53517"/>
    <w:rsid w:val="00E537F4"/>
    <w:rsid w:val="00E53871"/>
    <w:rsid w:val="00E539DC"/>
    <w:rsid w:val="00E53C6A"/>
    <w:rsid w:val="00E53D40"/>
    <w:rsid w:val="00E544D3"/>
    <w:rsid w:val="00E544E0"/>
    <w:rsid w:val="00E54648"/>
    <w:rsid w:val="00E546F2"/>
    <w:rsid w:val="00E54AF1"/>
    <w:rsid w:val="00E54C08"/>
    <w:rsid w:val="00E54EAA"/>
    <w:rsid w:val="00E552C3"/>
    <w:rsid w:val="00E5558C"/>
    <w:rsid w:val="00E556AD"/>
    <w:rsid w:val="00E558E9"/>
    <w:rsid w:val="00E55E1D"/>
    <w:rsid w:val="00E55E80"/>
    <w:rsid w:val="00E56297"/>
    <w:rsid w:val="00E565C2"/>
    <w:rsid w:val="00E568B8"/>
    <w:rsid w:val="00E5699F"/>
    <w:rsid w:val="00E569B9"/>
    <w:rsid w:val="00E56F98"/>
    <w:rsid w:val="00E5708D"/>
    <w:rsid w:val="00E57245"/>
    <w:rsid w:val="00E57247"/>
    <w:rsid w:val="00E572C6"/>
    <w:rsid w:val="00E57310"/>
    <w:rsid w:val="00E5742E"/>
    <w:rsid w:val="00E57541"/>
    <w:rsid w:val="00E57AAD"/>
    <w:rsid w:val="00E57B45"/>
    <w:rsid w:val="00E57C60"/>
    <w:rsid w:val="00E57C82"/>
    <w:rsid w:val="00E57E60"/>
    <w:rsid w:val="00E601B0"/>
    <w:rsid w:val="00E609BC"/>
    <w:rsid w:val="00E60ED3"/>
    <w:rsid w:val="00E60F4D"/>
    <w:rsid w:val="00E60FBD"/>
    <w:rsid w:val="00E61458"/>
    <w:rsid w:val="00E61AA8"/>
    <w:rsid w:val="00E61B20"/>
    <w:rsid w:val="00E61E48"/>
    <w:rsid w:val="00E61F21"/>
    <w:rsid w:val="00E62632"/>
    <w:rsid w:val="00E62A55"/>
    <w:rsid w:val="00E62C6B"/>
    <w:rsid w:val="00E62D5D"/>
    <w:rsid w:val="00E62E8E"/>
    <w:rsid w:val="00E63023"/>
    <w:rsid w:val="00E631D5"/>
    <w:rsid w:val="00E63220"/>
    <w:rsid w:val="00E6327A"/>
    <w:rsid w:val="00E63428"/>
    <w:rsid w:val="00E639BC"/>
    <w:rsid w:val="00E63B5F"/>
    <w:rsid w:val="00E63F70"/>
    <w:rsid w:val="00E63F72"/>
    <w:rsid w:val="00E64008"/>
    <w:rsid w:val="00E64017"/>
    <w:rsid w:val="00E64389"/>
    <w:rsid w:val="00E64457"/>
    <w:rsid w:val="00E646A7"/>
    <w:rsid w:val="00E6474F"/>
    <w:rsid w:val="00E64BBE"/>
    <w:rsid w:val="00E64FFC"/>
    <w:rsid w:val="00E65153"/>
    <w:rsid w:val="00E656B6"/>
    <w:rsid w:val="00E6588E"/>
    <w:rsid w:val="00E65CBB"/>
    <w:rsid w:val="00E6616E"/>
    <w:rsid w:val="00E66529"/>
    <w:rsid w:val="00E665A0"/>
    <w:rsid w:val="00E6681E"/>
    <w:rsid w:val="00E668E9"/>
    <w:rsid w:val="00E66A31"/>
    <w:rsid w:val="00E66AFB"/>
    <w:rsid w:val="00E66BC7"/>
    <w:rsid w:val="00E67427"/>
    <w:rsid w:val="00E67671"/>
    <w:rsid w:val="00E67A58"/>
    <w:rsid w:val="00E67C81"/>
    <w:rsid w:val="00E67FD3"/>
    <w:rsid w:val="00E7004D"/>
    <w:rsid w:val="00E70EFD"/>
    <w:rsid w:val="00E710A8"/>
    <w:rsid w:val="00E711D0"/>
    <w:rsid w:val="00E715D9"/>
    <w:rsid w:val="00E71A04"/>
    <w:rsid w:val="00E71A88"/>
    <w:rsid w:val="00E71B34"/>
    <w:rsid w:val="00E71BE8"/>
    <w:rsid w:val="00E72537"/>
    <w:rsid w:val="00E72597"/>
    <w:rsid w:val="00E72696"/>
    <w:rsid w:val="00E728C4"/>
    <w:rsid w:val="00E729B5"/>
    <w:rsid w:val="00E72CBC"/>
    <w:rsid w:val="00E72FDC"/>
    <w:rsid w:val="00E731D4"/>
    <w:rsid w:val="00E73214"/>
    <w:rsid w:val="00E7347E"/>
    <w:rsid w:val="00E7358D"/>
    <w:rsid w:val="00E73AF7"/>
    <w:rsid w:val="00E7427C"/>
    <w:rsid w:val="00E74349"/>
    <w:rsid w:val="00E74782"/>
    <w:rsid w:val="00E74A19"/>
    <w:rsid w:val="00E74A76"/>
    <w:rsid w:val="00E74B33"/>
    <w:rsid w:val="00E74C14"/>
    <w:rsid w:val="00E74D5F"/>
    <w:rsid w:val="00E74DAF"/>
    <w:rsid w:val="00E74F01"/>
    <w:rsid w:val="00E74F9A"/>
    <w:rsid w:val="00E74FA9"/>
    <w:rsid w:val="00E75655"/>
    <w:rsid w:val="00E75662"/>
    <w:rsid w:val="00E75899"/>
    <w:rsid w:val="00E75B61"/>
    <w:rsid w:val="00E75BF6"/>
    <w:rsid w:val="00E75E14"/>
    <w:rsid w:val="00E75F8D"/>
    <w:rsid w:val="00E7649E"/>
    <w:rsid w:val="00E766DA"/>
    <w:rsid w:val="00E7677A"/>
    <w:rsid w:val="00E768F9"/>
    <w:rsid w:val="00E76D74"/>
    <w:rsid w:val="00E76FD7"/>
    <w:rsid w:val="00E77567"/>
    <w:rsid w:val="00E77857"/>
    <w:rsid w:val="00E778C0"/>
    <w:rsid w:val="00E77A9E"/>
    <w:rsid w:val="00E77B03"/>
    <w:rsid w:val="00E80051"/>
    <w:rsid w:val="00E80352"/>
    <w:rsid w:val="00E80A29"/>
    <w:rsid w:val="00E80C3B"/>
    <w:rsid w:val="00E80CA0"/>
    <w:rsid w:val="00E80EB0"/>
    <w:rsid w:val="00E8110D"/>
    <w:rsid w:val="00E8115F"/>
    <w:rsid w:val="00E81337"/>
    <w:rsid w:val="00E813DD"/>
    <w:rsid w:val="00E8176F"/>
    <w:rsid w:val="00E82045"/>
    <w:rsid w:val="00E820A1"/>
    <w:rsid w:val="00E8252F"/>
    <w:rsid w:val="00E828D2"/>
    <w:rsid w:val="00E82E9B"/>
    <w:rsid w:val="00E83319"/>
    <w:rsid w:val="00E83325"/>
    <w:rsid w:val="00E8333F"/>
    <w:rsid w:val="00E839B2"/>
    <w:rsid w:val="00E83B17"/>
    <w:rsid w:val="00E83C34"/>
    <w:rsid w:val="00E842EB"/>
    <w:rsid w:val="00E84524"/>
    <w:rsid w:val="00E84604"/>
    <w:rsid w:val="00E8463B"/>
    <w:rsid w:val="00E8473A"/>
    <w:rsid w:val="00E84A97"/>
    <w:rsid w:val="00E851B8"/>
    <w:rsid w:val="00E851D0"/>
    <w:rsid w:val="00E856B8"/>
    <w:rsid w:val="00E85D2E"/>
    <w:rsid w:val="00E85D66"/>
    <w:rsid w:val="00E85F9B"/>
    <w:rsid w:val="00E86047"/>
    <w:rsid w:val="00E86181"/>
    <w:rsid w:val="00E86514"/>
    <w:rsid w:val="00E8654F"/>
    <w:rsid w:val="00E86A54"/>
    <w:rsid w:val="00E86C70"/>
    <w:rsid w:val="00E87025"/>
    <w:rsid w:val="00E87211"/>
    <w:rsid w:val="00E87212"/>
    <w:rsid w:val="00E873B9"/>
    <w:rsid w:val="00E873F9"/>
    <w:rsid w:val="00E87447"/>
    <w:rsid w:val="00E876FB"/>
    <w:rsid w:val="00E87779"/>
    <w:rsid w:val="00E87875"/>
    <w:rsid w:val="00E879CD"/>
    <w:rsid w:val="00E87A69"/>
    <w:rsid w:val="00E87C37"/>
    <w:rsid w:val="00E90174"/>
    <w:rsid w:val="00E9026F"/>
    <w:rsid w:val="00E902B7"/>
    <w:rsid w:val="00E902F3"/>
    <w:rsid w:val="00E90419"/>
    <w:rsid w:val="00E90490"/>
    <w:rsid w:val="00E90636"/>
    <w:rsid w:val="00E9063F"/>
    <w:rsid w:val="00E907AD"/>
    <w:rsid w:val="00E90985"/>
    <w:rsid w:val="00E90BDB"/>
    <w:rsid w:val="00E90C44"/>
    <w:rsid w:val="00E90E61"/>
    <w:rsid w:val="00E91270"/>
    <w:rsid w:val="00E91538"/>
    <w:rsid w:val="00E91632"/>
    <w:rsid w:val="00E9177A"/>
    <w:rsid w:val="00E91C08"/>
    <w:rsid w:val="00E91E31"/>
    <w:rsid w:val="00E92438"/>
    <w:rsid w:val="00E9248F"/>
    <w:rsid w:val="00E9268C"/>
    <w:rsid w:val="00E9281E"/>
    <w:rsid w:val="00E92985"/>
    <w:rsid w:val="00E9298B"/>
    <w:rsid w:val="00E92C7E"/>
    <w:rsid w:val="00E92CFE"/>
    <w:rsid w:val="00E92F8E"/>
    <w:rsid w:val="00E92FFF"/>
    <w:rsid w:val="00E93114"/>
    <w:rsid w:val="00E93156"/>
    <w:rsid w:val="00E932C5"/>
    <w:rsid w:val="00E932D1"/>
    <w:rsid w:val="00E939E6"/>
    <w:rsid w:val="00E93A03"/>
    <w:rsid w:val="00E93B43"/>
    <w:rsid w:val="00E93C34"/>
    <w:rsid w:val="00E9404A"/>
    <w:rsid w:val="00E9427C"/>
    <w:rsid w:val="00E946F3"/>
    <w:rsid w:val="00E94892"/>
    <w:rsid w:val="00E94D1E"/>
    <w:rsid w:val="00E94E1E"/>
    <w:rsid w:val="00E95269"/>
    <w:rsid w:val="00E9543E"/>
    <w:rsid w:val="00E9565C"/>
    <w:rsid w:val="00E95672"/>
    <w:rsid w:val="00E95CF2"/>
    <w:rsid w:val="00E96168"/>
    <w:rsid w:val="00E96360"/>
    <w:rsid w:val="00E9668F"/>
    <w:rsid w:val="00E96783"/>
    <w:rsid w:val="00E9679E"/>
    <w:rsid w:val="00E968B0"/>
    <w:rsid w:val="00E969DA"/>
    <w:rsid w:val="00E96A8A"/>
    <w:rsid w:val="00E96FAA"/>
    <w:rsid w:val="00E96FD0"/>
    <w:rsid w:val="00E96FD2"/>
    <w:rsid w:val="00E97465"/>
    <w:rsid w:val="00E976DD"/>
    <w:rsid w:val="00E97A39"/>
    <w:rsid w:val="00E97CA1"/>
    <w:rsid w:val="00E97FCF"/>
    <w:rsid w:val="00EA02D7"/>
    <w:rsid w:val="00EA0B14"/>
    <w:rsid w:val="00EA0BAC"/>
    <w:rsid w:val="00EA0CD8"/>
    <w:rsid w:val="00EA0E83"/>
    <w:rsid w:val="00EA0FF3"/>
    <w:rsid w:val="00EA1414"/>
    <w:rsid w:val="00EA1682"/>
    <w:rsid w:val="00EA1873"/>
    <w:rsid w:val="00EA1AF4"/>
    <w:rsid w:val="00EA1B20"/>
    <w:rsid w:val="00EA1FB5"/>
    <w:rsid w:val="00EA2361"/>
    <w:rsid w:val="00EA23F9"/>
    <w:rsid w:val="00EA2C4C"/>
    <w:rsid w:val="00EA2D4E"/>
    <w:rsid w:val="00EA2E56"/>
    <w:rsid w:val="00EA313C"/>
    <w:rsid w:val="00EA328D"/>
    <w:rsid w:val="00EA3304"/>
    <w:rsid w:val="00EA383B"/>
    <w:rsid w:val="00EA3CAC"/>
    <w:rsid w:val="00EA41A0"/>
    <w:rsid w:val="00EA4239"/>
    <w:rsid w:val="00EA4751"/>
    <w:rsid w:val="00EA4A03"/>
    <w:rsid w:val="00EA4A66"/>
    <w:rsid w:val="00EA4A83"/>
    <w:rsid w:val="00EA4B1B"/>
    <w:rsid w:val="00EA4B3F"/>
    <w:rsid w:val="00EA4D94"/>
    <w:rsid w:val="00EA4D9C"/>
    <w:rsid w:val="00EA540D"/>
    <w:rsid w:val="00EA5528"/>
    <w:rsid w:val="00EA590B"/>
    <w:rsid w:val="00EA5D01"/>
    <w:rsid w:val="00EA6421"/>
    <w:rsid w:val="00EA647E"/>
    <w:rsid w:val="00EA6835"/>
    <w:rsid w:val="00EA6E53"/>
    <w:rsid w:val="00EA7270"/>
    <w:rsid w:val="00EA76F6"/>
    <w:rsid w:val="00EA7AEC"/>
    <w:rsid w:val="00EB05A5"/>
    <w:rsid w:val="00EB05F8"/>
    <w:rsid w:val="00EB07E5"/>
    <w:rsid w:val="00EB097B"/>
    <w:rsid w:val="00EB09A9"/>
    <w:rsid w:val="00EB0B00"/>
    <w:rsid w:val="00EB0B82"/>
    <w:rsid w:val="00EB0BD4"/>
    <w:rsid w:val="00EB0E3A"/>
    <w:rsid w:val="00EB107E"/>
    <w:rsid w:val="00EB13D8"/>
    <w:rsid w:val="00EB1439"/>
    <w:rsid w:val="00EB149E"/>
    <w:rsid w:val="00EB192A"/>
    <w:rsid w:val="00EB1A89"/>
    <w:rsid w:val="00EB1DB7"/>
    <w:rsid w:val="00EB1DEF"/>
    <w:rsid w:val="00EB1EB3"/>
    <w:rsid w:val="00EB1F24"/>
    <w:rsid w:val="00EB2339"/>
    <w:rsid w:val="00EB2405"/>
    <w:rsid w:val="00EB26BE"/>
    <w:rsid w:val="00EB28B1"/>
    <w:rsid w:val="00EB2BFD"/>
    <w:rsid w:val="00EB2F83"/>
    <w:rsid w:val="00EB3077"/>
    <w:rsid w:val="00EB35B8"/>
    <w:rsid w:val="00EB37FD"/>
    <w:rsid w:val="00EB3B36"/>
    <w:rsid w:val="00EB3C9D"/>
    <w:rsid w:val="00EB3D67"/>
    <w:rsid w:val="00EB3ECD"/>
    <w:rsid w:val="00EB3F06"/>
    <w:rsid w:val="00EB3F34"/>
    <w:rsid w:val="00EB3F4D"/>
    <w:rsid w:val="00EB4164"/>
    <w:rsid w:val="00EB4360"/>
    <w:rsid w:val="00EB454B"/>
    <w:rsid w:val="00EB4658"/>
    <w:rsid w:val="00EB4ACD"/>
    <w:rsid w:val="00EB4B86"/>
    <w:rsid w:val="00EB4C12"/>
    <w:rsid w:val="00EB4D97"/>
    <w:rsid w:val="00EB4DBA"/>
    <w:rsid w:val="00EB4E20"/>
    <w:rsid w:val="00EB4FA2"/>
    <w:rsid w:val="00EB5234"/>
    <w:rsid w:val="00EB526E"/>
    <w:rsid w:val="00EB553D"/>
    <w:rsid w:val="00EB567E"/>
    <w:rsid w:val="00EB5784"/>
    <w:rsid w:val="00EB58FC"/>
    <w:rsid w:val="00EB5B83"/>
    <w:rsid w:val="00EB5EB7"/>
    <w:rsid w:val="00EB6660"/>
    <w:rsid w:val="00EB6694"/>
    <w:rsid w:val="00EB6866"/>
    <w:rsid w:val="00EB6A72"/>
    <w:rsid w:val="00EB718D"/>
    <w:rsid w:val="00EB7751"/>
    <w:rsid w:val="00EB7D0C"/>
    <w:rsid w:val="00EB7F8E"/>
    <w:rsid w:val="00EC070C"/>
    <w:rsid w:val="00EC07AE"/>
    <w:rsid w:val="00EC081A"/>
    <w:rsid w:val="00EC0BBD"/>
    <w:rsid w:val="00EC0DE1"/>
    <w:rsid w:val="00EC147E"/>
    <w:rsid w:val="00EC1929"/>
    <w:rsid w:val="00EC22E4"/>
    <w:rsid w:val="00EC230B"/>
    <w:rsid w:val="00EC23BF"/>
    <w:rsid w:val="00EC279E"/>
    <w:rsid w:val="00EC27D7"/>
    <w:rsid w:val="00EC2864"/>
    <w:rsid w:val="00EC2C1E"/>
    <w:rsid w:val="00EC2CB7"/>
    <w:rsid w:val="00EC3453"/>
    <w:rsid w:val="00EC34F0"/>
    <w:rsid w:val="00EC3A20"/>
    <w:rsid w:val="00EC3C40"/>
    <w:rsid w:val="00EC3F48"/>
    <w:rsid w:val="00EC404E"/>
    <w:rsid w:val="00EC407E"/>
    <w:rsid w:val="00EC4373"/>
    <w:rsid w:val="00EC51B4"/>
    <w:rsid w:val="00EC5696"/>
    <w:rsid w:val="00EC56B0"/>
    <w:rsid w:val="00EC5E06"/>
    <w:rsid w:val="00EC608C"/>
    <w:rsid w:val="00EC623D"/>
    <w:rsid w:val="00EC62CC"/>
    <w:rsid w:val="00EC63FC"/>
    <w:rsid w:val="00EC6910"/>
    <w:rsid w:val="00EC6D9B"/>
    <w:rsid w:val="00EC7027"/>
    <w:rsid w:val="00EC71CF"/>
    <w:rsid w:val="00EC7372"/>
    <w:rsid w:val="00EC7392"/>
    <w:rsid w:val="00EC73D2"/>
    <w:rsid w:val="00EC7851"/>
    <w:rsid w:val="00EC7968"/>
    <w:rsid w:val="00EC7CA5"/>
    <w:rsid w:val="00ED0141"/>
    <w:rsid w:val="00ED0214"/>
    <w:rsid w:val="00ED0261"/>
    <w:rsid w:val="00ED058A"/>
    <w:rsid w:val="00ED0725"/>
    <w:rsid w:val="00ED07F6"/>
    <w:rsid w:val="00ED09C5"/>
    <w:rsid w:val="00ED0ABD"/>
    <w:rsid w:val="00ED0CFE"/>
    <w:rsid w:val="00ED0D48"/>
    <w:rsid w:val="00ED0FEE"/>
    <w:rsid w:val="00ED128F"/>
    <w:rsid w:val="00ED162D"/>
    <w:rsid w:val="00ED16B6"/>
    <w:rsid w:val="00ED16B7"/>
    <w:rsid w:val="00ED1821"/>
    <w:rsid w:val="00ED1CA1"/>
    <w:rsid w:val="00ED1FD4"/>
    <w:rsid w:val="00ED2AE4"/>
    <w:rsid w:val="00ED2B7F"/>
    <w:rsid w:val="00ED2C4F"/>
    <w:rsid w:val="00ED2DF8"/>
    <w:rsid w:val="00ED2EEB"/>
    <w:rsid w:val="00ED3186"/>
    <w:rsid w:val="00ED3196"/>
    <w:rsid w:val="00ED33D7"/>
    <w:rsid w:val="00ED3492"/>
    <w:rsid w:val="00ED3707"/>
    <w:rsid w:val="00ED377F"/>
    <w:rsid w:val="00ED3E1F"/>
    <w:rsid w:val="00ED3F6B"/>
    <w:rsid w:val="00ED4813"/>
    <w:rsid w:val="00ED4980"/>
    <w:rsid w:val="00ED4C35"/>
    <w:rsid w:val="00ED4D22"/>
    <w:rsid w:val="00ED4EAD"/>
    <w:rsid w:val="00ED518F"/>
    <w:rsid w:val="00ED550A"/>
    <w:rsid w:val="00ED564F"/>
    <w:rsid w:val="00ED5BD6"/>
    <w:rsid w:val="00ED5C27"/>
    <w:rsid w:val="00ED5C29"/>
    <w:rsid w:val="00ED5D82"/>
    <w:rsid w:val="00ED5E22"/>
    <w:rsid w:val="00ED5FF7"/>
    <w:rsid w:val="00ED6369"/>
    <w:rsid w:val="00ED6537"/>
    <w:rsid w:val="00ED6659"/>
    <w:rsid w:val="00ED6996"/>
    <w:rsid w:val="00ED6BE9"/>
    <w:rsid w:val="00ED6E45"/>
    <w:rsid w:val="00ED6E62"/>
    <w:rsid w:val="00ED6FD9"/>
    <w:rsid w:val="00ED7021"/>
    <w:rsid w:val="00ED72D4"/>
    <w:rsid w:val="00ED75DD"/>
    <w:rsid w:val="00ED75F5"/>
    <w:rsid w:val="00ED76C0"/>
    <w:rsid w:val="00ED76D1"/>
    <w:rsid w:val="00ED77D3"/>
    <w:rsid w:val="00ED79ED"/>
    <w:rsid w:val="00ED7CA6"/>
    <w:rsid w:val="00ED7DDA"/>
    <w:rsid w:val="00ED7F87"/>
    <w:rsid w:val="00EE0145"/>
    <w:rsid w:val="00EE024D"/>
    <w:rsid w:val="00EE059C"/>
    <w:rsid w:val="00EE05CB"/>
    <w:rsid w:val="00EE0642"/>
    <w:rsid w:val="00EE0717"/>
    <w:rsid w:val="00EE11CA"/>
    <w:rsid w:val="00EE12F3"/>
    <w:rsid w:val="00EE1B63"/>
    <w:rsid w:val="00EE1BE9"/>
    <w:rsid w:val="00EE1FC2"/>
    <w:rsid w:val="00EE2234"/>
    <w:rsid w:val="00EE23D0"/>
    <w:rsid w:val="00EE243B"/>
    <w:rsid w:val="00EE2D5D"/>
    <w:rsid w:val="00EE2D99"/>
    <w:rsid w:val="00EE31E3"/>
    <w:rsid w:val="00EE31EE"/>
    <w:rsid w:val="00EE3214"/>
    <w:rsid w:val="00EE3285"/>
    <w:rsid w:val="00EE3307"/>
    <w:rsid w:val="00EE3350"/>
    <w:rsid w:val="00EE36DE"/>
    <w:rsid w:val="00EE37D6"/>
    <w:rsid w:val="00EE37DE"/>
    <w:rsid w:val="00EE3950"/>
    <w:rsid w:val="00EE43A9"/>
    <w:rsid w:val="00EE4634"/>
    <w:rsid w:val="00EE4669"/>
    <w:rsid w:val="00EE4D1A"/>
    <w:rsid w:val="00EE5010"/>
    <w:rsid w:val="00EE5067"/>
    <w:rsid w:val="00EE52AA"/>
    <w:rsid w:val="00EE53B4"/>
    <w:rsid w:val="00EE59EF"/>
    <w:rsid w:val="00EE5D55"/>
    <w:rsid w:val="00EE5FE7"/>
    <w:rsid w:val="00EE60AA"/>
    <w:rsid w:val="00EE62ED"/>
    <w:rsid w:val="00EE640C"/>
    <w:rsid w:val="00EE6B5B"/>
    <w:rsid w:val="00EE6C61"/>
    <w:rsid w:val="00EE71B1"/>
    <w:rsid w:val="00EE7B60"/>
    <w:rsid w:val="00EE7E75"/>
    <w:rsid w:val="00EF01F2"/>
    <w:rsid w:val="00EF034B"/>
    <w:rsid w:val="00EF03AE"/>
    <w:rsid w:val="00EF03EF"/>
    <w:rsid w:val="00EF06BF"/>
    <w:rsid w:val="00EF083D"/>
    <w:rsid w:val="00EF09CA"/>
    <w:rsid w:val="00EF0C54"/>
    <w:rsid w:val="00EF0F28"/>
    <w:rsid w:val="00EF10A9"/>
    <w:rsid w:val="00EF117E"/>
    <w:rsid w:val="00EF126B"/>
    <w:rsid w:val="00EF1514"/>
    <w:rsid w:val="00EF1A32"/>
    <w:rsid w:val="00EF1C77"/>
    <w:rsid w:val="00EF1CBA"/>
    <w:rsid w:val="00EF1F99"/>
    <w:rsid w:val="00EF2014"/>
    <w:rsid w:val="00EF20BB"/>
    <w:rsid w:val="00EF2441"/>
    <w:rsid w:val="00EF27C9"/>
    <w:rsid w:val="00EF28D8"/>
    <w:rsid w:val="00EF2B10"/>
    <w:rsid w:val="00EF2B9D"/>
    <w:rsid w:val="00EF2C35"/>
    <w:rsid w:val="00EF302C"/>
    <w:rsid w:val="00EF3303"/>
    <w:rsid w:val="00EF35B5"/>
    <w:rsid w:val="00EF36D0"/>
    <w:rsid w:val="00EF3918"/>
    <w:rsid w:val="00EF3C19"/>
    <w:rsid w:val="00EF3C49"/>
    <w:rsid w:val="00EF3DAB"/>
    <w:rsid w:val="00EF3DEC"/>
    <w:rsid w:val="00EF3FF3"/>
    <w:rsid w:val="00EF43A8"/>
    <w:rsid w:val="00EF46C1"/>
    <w:rsid w:val="00EF4B61"/>
    <w:rsid w:val="00EF4C5A"/>
    <w:rsid w:val="00EF4C79"/>
    <w:rsid w:val="00EF4E0C"/>
    <w:rsid w:val="00EF4FBB"/>
    <w:rsid w:val="00EF4FDA"/>
    <w:rsid w:val="00EF5157"/>
    <w:rsid w:val="00EF5193"/>
    <w:rsid w:val="00EF5278"/>
    <w:rsid w:val="00EF53A0"/>
    <w:rsid w:val="00EF53FF"/>
    <w:rsid w:val="00EF559F"/>
    <w:rsid w:val="00EF56F2"/>
    <w:rsid w:val="00EF57E8"/>
    <w:rsid w:val="00EF5A73"/>
    <w:rsid w:val="00EF5BCF"/>
    <w:rsid w:val="00EF5E96"/>
    <w:rsid w:val="00EF5EF7"/>
    <w:rsid w:val="00EF662C"/>
    <w:rsid w:val="00EF666C"/>
    <w:rsid w:val="00EF66E9"/>
    <w:rsid w:val="00EF6B3F"/>
    <w:rsid w:val="00EF6D6D"/>
    <w:rsid w:val="00EF7088"/>
    <w:rsid w:val="00EF730F"/>
    <w:rsid w:val="00EF73DF"/>
    <w:rsid w:val="00EF754A"/>
    <w:rsid w:val="00EF798B"/>
    <w:rsid w:val="00EF7D36"/>
    <w:rsid w:val="00EF7DFF"/>
    <w:rsid w:val="00EF7E45"/>
    <w:rsid w:val="00F00249"/>
    <w:rsid w:val="00F0025D"/>
    <w:rsid w:val="00F00497"/>
    <w:rsid w:val="00F00A07"/>
    <w:rsid w:val="00F00B52"/>
    <w:rsid w:val="00F01041"/>
    <w:rsid w:val="00F0166B"/>
    <w:rsid w:val="00F016D4"/>
    <w:rsid w:val="00F01C0C"/>
    <w:rsid w:val="00F01EFD"/>
    <w:rsid w:val="00F02319"/>
    <w:rsid w:val="00F024A6"/>
    <w:rsid w:val="00F02762"/>
    <w:rsid w:val="00F027EE"/>
    <w:rsid w:val="00F028AD"/>
    <w:rsid w:val="00F02E85"/>
    <w:rsid w:val="00F03312"/>
    <w:rsid w:val="00F0340B"/>
    <w:rsid w:val="00F03CE3"/>
    <w:rsid w:val="00F0422A"/>
    <w:rsid w:val="00F04493"/>
    <w:rsid w:val="00F04689"/>
    <w:rsid w:val="00F046A5"/>
    <w:rsid w:val="00F04927"/>
    <w:rsid w:val="00F04B6B"/>
    <w:rsid w:val="00F05518"/>
    <w:rsid w:val="00F05D48"/>
    <w:rsid w:val="00F05F55"/>
    <w:rsid w:val="00F0644B"/>
    <w:rsid w:val="00F0675A"/>
    <w:rsid w:val="00F068BE"/>
    <w:rsid w:val="00F06A98"/>
    <w:rsid w:val="00F06F62"/>
    <w:rsid w:val="00F06F95"/>
    <w:rsid w:val="00F070BD"/>
    <w:rsid w:val="00F07228"/>
    <w:rsid w:val="00F07276"/>
    <w:rsid w:val="00F076AF"/>
    <w:rsid w:val="00F076BE"/>
    <w:rsid w:val="00F07D8C"/>
    <w:rsid w:val="00F07E60"/>
    <w:rsid w:val="00F07E6F"/>
    <w:rsid w:val="00F10222"/>
    <w:rsid w:val="00F1024F"/>
    <w:rsid w:val="00F104BD"/>
    <w:rsid w:val="00F106C5"/>
    <w:rsid w:val="00F107BB"/>
    <w:rsid w:val="00F107F5"/>
    <w:rsid w:val="00F10B48"/>
    <w:rsid w:val="00F10C8C"/>
    <w:rsid w:val="00F10E15"/>
    <w:rsid w:val="00F10E48"/>
    <w:rsid w:val="00F10F71"/>
    <w:rsid w:val="00F11230"/>
    <w:rsid w:val="00F11497"/>
    <w:rsid w:val="00F1183D"/>
    <w:rsid w:val="00F11A89"/>
    <w:rsid w:val="00F11AA1"/>
    <w:rsid w:val="00F11BC9"/>
    <w:rsid w:val="00F11F56"/>
    <w:rsid w:val="00F123A3"/>
    <w:rsid w:val="00F12637"/>
    <w:rsid w:val="00F12988"/>
    <w:rsid w:val="00F12F1A"/>
    <w:rsid w:val="00F130F3"/>
    <w:rsid w:val="00F1328F"/>
    <w:rsid w:val="00F1332A"/>
    <w:rsid w:val="00F134AC"/>
    <w:rsid w:val="00F13713"/>
    <w:rsid w:val="00F13E4D"/>
    <w:rsid w:val="00F13FE1"/>
    <w:rsid w:val="00F140E4"/>
    <w:rsid w:val="00F1482A"/>
    <w:rsid w:val="00F14934"/>
    <w:rsid w:val="00F14B3F"/>
    <w:rsid w:val="00F14B57"/>
    <w:rsid w:val="00F14BC5"/>
    <w:rsid w:val="00F14D90"/>
    <w:rsid w:val="00F14E79"/>
    <w:rsid w:val="00F15987"/>
    <w:rsid w:val="00F15BF8"/>
    <w:rsid w:val="00F15E22"/>
    <w:rsid w:val="00F15F32"/>
    <w:rsid w:val="00F1616C"/>
    <w:rsid w:val="00F161C6"/>
    <w:rsid w:val="00F1620A"/>
    <w:rsid w:val="00F16433"/>
    <w:rsid w:val="00F164B7"/>
    <w:rsid w:val="00F16617"/>
    <w:rsid w:val="00F16754"/>
    <w:rsid w:val="00F1677F"/>
    <w:rsid w:val="00F16971"/>
    <w:rsid w:val="00F16E08"/>
    <w:rsid w:val="00F17168"/>
    <w:rsid w:val="00F1719D"/>
    <w:rsid w:val="00F172F8"/>
    <w:rsid w:val="00F179AF"/>
    <w:rsid w:val="00F179C2"/>
    <w:rsid w:val="00F17A38"/>
    <w:rsid w:val="00F17F2F"/>
    <w:rsid w:val="00F20215"/>
    <w:rsid w:val="00F20722"/>
    <w:rsid w:val="00F20A17"/>
    <w:rsid w:val="00F20CE3"/>
    <w:rsid w:val="00F20DAA"/>
    <w:rsid w:val="00F21130"/>
    <w:rsid w:val="00F217DF"/>
    <w:rsid w:val="00F218E4"/>
    <w:rsid w:val="00F21912"/>
    <w:rsid w:val="00F21A41"/>
    <w:rsid w:val="00F21AF3"/>
    <w:rsid w:val="00F21DA3"/>
    <w:rsid w:val="00F2211D"/>
    <w:rsid w:val="00F22262"/>
    <w:rsid w:val="00F22439"/>
    <w:rsid w:val="00F22456"/>
    <w:rsid w:val="00F22646"/>
    <w:rsid w:val="00F2304A"/>
    <w:rsid w:val="00F2311E"/>
    <w:rsid w:val="00F23167"/>
    <w:rsid w:val="00F23198"/>
    <w:rsid w:val="00F23429"/>
    <w:rsid w:val="00F23C92"/>
    <w:rsid w:val="00F240CE"/>
    <w:rsid w:val="00F2439E"/>
    <w:rsid w:val="00F243C5"/>
    <w:rsid w:val="00F249A2"/>
    <w:rsid w:val="00F24BAC"/>
    <w:rsid w:val="00F24BD9"/>
    <w:rsid w:val="00F24C20"/>
    <w:rsid w:val="00F24F80"/>
    <w:rsid w:val="00F255E2"/>
    <w:rsid w:val="00F257C5"/>
    <w:rsid w:val="00F2587B"/>
    <w:rsid w:val="00F25BA7"/>
    <w:rsid w:val="00F25E4C"/>
    <w:rsid w:val="00F264C1"/>
    <w:rsid w:val="00F264D1"/>
    <w:rsid w:val="00F26667"/>
    <w:rsid w:val="00F267A3"/>
    <w:rsid w:val="00F269B3"/>
    <w:rsid w:val="00F26AA4"/>
    <w:rsid w:val="00F27039"/>
    <w:rsid w:val="00F27248"/>
    <w:rsid w:val="00F27322"/>
    <w:rsid w:val="00F274A7"/>
    <w:rsid w:val="00F27640"/>
    <w:rsid w:val="00F27721"/>
    <w:rsid w:val="00F27723"/>
    <w:rsid w:val="00F27CF8"/>
    <w:rsid w:val="00F3004B"/>
    <w:rsid w:val="00F303F4"/>
    <w:rsid w:val="00F3065B"/>
    <w:rsid w:val="00F30728"/>
    <w:rsid w:val="00F3078B"/>
    <w:rsid w:val="00F30D66"/>
    <w:rsid w:val="00F30E88"/>
    <w:rsid w:val="00F30FE1"/>
    <w:rsid w:val="00F31215"/>
    <w:rsid w:val="00F312AB"/>
    <w:rsid w:val="00F3143E"/>
    <w:rsid w:val="00F314C9"/>
    <w:rsid w:val="00F3177B"/>
    <w:rsid w:val="00F317C5"/>
    <w:rsid w:val="00F31BC3"/>
    <w:rsid w:val="00F31C02"/>
    <w:rsid w:val="00F31E10"/>
    <w:rsid w:val="00F31FD6"/>
    <w:rsid w:val="00F32365"/>
    <w:rsid w:val="00F323A6"/>
    <w:rsid w:val="00F32661"/>
    <w:rsid w:val="00F3280C"/>
    <w:rsid w:val="00F32E54"/>
    <w:rsid w:val="00F335A1"/>
    <w:rsid w:val="00F337C9"/>
    <w:rsid w:val="00F338E1"/>
    <w:rsid w:val="00F33DF6"/>
    <w:rsid w:val="00F34102"/>
    <w:rsid w:val="00F3429D"/>
    <w:rsid w:val="00F34302"/>
    <w:rsid w:val="00F344DA"/>
    <w:rsid w:val="00F345EC"/>
    <w:rsid w:val="00F34B73"/>
    <w:rsid w:val="00F34D0E"/>
    <w:rsid w:val="00F3513E"/>
    <w:rsid w:val="00F3518C"/>
    <w:rsid w:val="00F35416"/>
    <w:rsid w:val="00F35509"/>
    <w:rsid w:val="00F355EA"/>
    <w:rsid w:val="00F35660"/>
    <w:rsid w:val="00F3567F"/>
    <w:rsid w:val="00F35866"/>
    <w:rsid w:val="00F3594D"/>
    <w:rsid w:val="00F35BEB"/>
    <w:rsid w:val="00F35DFF"/>
    <w:rsid w:val="00F36052"/>
    <w:rsid w:val="00F36254"/>
    <w:rsid w:val="00F362B7"/>
    <w:rsid w:val="00F365D0"/>
    <w:rsid w:val="00F36A03"/>
    <w:rsid w:val="00F36EE1"/>
    <w:rsid w:val="00F371FC"/>
    <w:rsid w:val="00F37409"/>
    <w:rsid w:val="00F37493"/>
    <w:rsid w:val="00F374A6"/>
    <w:rsid w:val="00F374F6"/>
    <w:rsid w:val="00F375E9"/>
    <w:rsid w:val="00F375EE"/>
    <w:rsid w:val="00F376A6"/>
    <w:rsid w:val="00F376E4"/>
    <w:rsid w:val="00F37771"/>
    <w:rsid w:val="00F37D0A"/>
    <w:rsid w:val="00F37EEA"/>
    <w:rsid w:val="00F37F6C"/>
    <w:rsid w:val="00F40110"/>
    <w:rsid w:val="00F401BD"/>
    <w:rsid w:val="00F404B2"/>
    <w:rsid w:val="00F4068A"/>
    <w:rsid w:val="00F40BE6"/>
    <w:rsid w:val="00F40C95"/>
    <w:rsid w:val="00F40CA5"/>
    <w:rsid w:val="00F40CE4"/>
    <w:rsid w:val="00F4102C"/>
    <w:rsid w:val="00F41427"/>
    <w:rsid w:val="00F4166F"/>
    <w:rsid w:val="00F41773"/>
    <w:rsid w:val="00F41B59"/>
    <w:rsid w:val="00F41CB1"/>
    <w:rsid w:val="00F41F51"/>
    <w:rsid w:val="00F421E9"/>
    <w:rsid w:val="00F422B9"/>
    <w:rsid w:val="00F4265B"/>
    <w:rsid w:val="00F4280D"/>
    <w:rsid w:val="00F42EC2"/>
    <w:rsid w:val="00F438D4"/>
    <w:rsid w:val="00F43AD0"/>
    <w:rsid w:val="00F43B5E"/>
    <w:rsid w:val="00F43D65"/>
    <w:rsid w:val="00F43E41"/>
    <w:rsid w:val="00F443BD"/>
    <w:rsid w:val="00F445E4"/>
    <w:rsid w:val="00F44778"/>
    <w:rsid w:val="00F44AA4"/>
    <w:rsid w:val="00F44AEC"/>
    <w:rsid w:val="00F44B4F"/>
    <w:rsid w:val="00F44DA5"/>
    <w:rsid w:val="00F44F73"/>
    <w:rsid w:val="00F45121"/>
    <w:rsid w:val="00F451FE"/>
    <w:rsid w:val="00F452CD"/>
    <w:rsid w:val="00F45517"/>
    <w:rsid w:val="00F457BF"/>
    <w:rsid w:val="00F45ADA"/>
    <w:rsid w:val="00F45B7F"/>
    <w:rsid w:val="00F46295"/>
    <w:rsid w:val="00F4653F"/>
    <w:rsid w:val="00F46602"/>
    <w:rsid w:val="00F46948"/>
    <w:rsid w:val="00F46EB3"/>
    <w:rsid w:val="00F47445"/>
    <w:rsid w:val="00F47595"/>
    <w:rsid w:val="00F4791D"/>
    <w:rsid w:val="00F4791E"/>
    <w:rsid w:val="00F47B06"/>
    <w:rsid w:val="00F47C77"/>
    <w:rsid w:val="00F47E3C"/>
    <w:rsid w:val="00F47E3D"/>
    <w:rsid w:val="00F50163"/>
    <w:rsid w:val="00F50562"/>
    <w:rsid w:val="00F505AB"/>
    <w:rsid w:val="00F506FB"/>
    <w:rsid w:val="00F50829"/>
    <w:rsid w:val="00F508A6"/>
    <w:rsid w:val="00F508D5"/>
    <w:rsid w:val="00F50A67"/>
    <w:rsid w:val="00F50F47"/>
    <w:rsid w:val="00F5101A"/>
    <w:rsid w:val="00F51110"/>
    <w:rsid w:val="00F51290"/>
    <w:rsid w:val="00F512D6"/>
    <w:rsid w:val="00F5168C"/>
    <w:rsid w:val="00F517C0"/>
    <w:rsid w:val="00F51A32"/>
    <w:rsid w:val="00F51B51"/>
    <w:rsid w:val="00F51F53"/>
    <w:rsid w:val="00F52476"/>
    <w:rsid w:val="00F524D0"/>
    <w:rsid w:val="00F52593"/>
    <w:rsid w:val="00F52649"/>
    <w:rsid w:val="00F52A01"/>
    <w:rsid w:val="00F52A28"/>
    <w:rsid w:val="00F52D43"/>
    <w:rsid w:val="00F53388"/>
    <w:rsid w:val="00F5341B"/>
    <w:rsid w:val="00F53550"/>
    <w:rsid w:val="00F537C0"/>
    <w:rsid w:val="00F53BAE"/>
    <w:rsid w:val="00F547F2"/>
    <w:rsid w:val="00F54981"/>
    <w:rsid w:val="00F54A3D"/>
    <w:rsid w:val="00F54BBC"/>
    <w:rsid w:val="00F54D4A"/>
    <w:rsid w:val="00F54E20"/>
    <w:rsid w:val="00F54F5A"/>
    <w:rsid w:val="00F55006"/>
    <w:rsid w:val="00F5510B"/>
    <w:rsid w:val="00F55184"/>
    <w:rsid w:val="00F55261"/>
    <w:rsid w:val="00F55817"/>
    <w:rsid w:val="00F55D94"/>
    <w:rsid w:val="00F55E78"/>
    <w:rsid w:val="00F56106"/>
    <w:rsid w:val="00F5615A"/>
    <w:rsid w:val="00F56435"/>
    <w:rsid w:val="00F5663D"/>
    <w:rsid w:val="00F56696"/>
    <w:rsid w:val="00F5672D"/>
    <w:rsid w:val="00F56C4A"/>
    <w:rsid w:val="00F56D22"/>
    <w:rsid w:val="00F56E92"/>
    <w:rsid w:val="00F56EEA"/>
    <w:rsid w:val="00F573B2"/>
    <w:rsid w:val="00F573C0"/>
    <w:rsid w:val="00F573E0"/>
    <w:rsid w:val="00F5769A"/>
    <w:rsid w:val="00F578B5"/>
    <w:rsid w:val="00F578C9"/>
    <w:rsid w:val="00F57D5F"/>
    <w:rsid w:val="00F57F7D"/>
    <w:rsid w:val="00F60054"/>
    <w:rsid w:val="00F60154"/>
    <w:rsid w:val="00F603BD"/>
    <w:rsid w:val="00F60684"/>
    <w:rsid w:val="00F608B8"/>
    <w:rsid w:val="00F609AE"/>
    <w:rsid w:val="00F60A54"/>
    <w:rsid w:val="00F60EDA"/>
    <w:rsid w:val="00F6140A"/>
    <w:rsid w:val="00F61429"/>
    <w:rsid w:val="00F61877"/>
    <w:rsid w:val="00F61C10"/>
    <w:rsid w:val="00F62146"/>
    <w:rsid w:val="00F624CF"/>
    <w:rsid w:val="00F62794"/>
    <w:rsid w:val="00F6283E"/>
    <w:rsid w:val="00F62D23"/>
    <w:rsid w:val="00F634A0"/>
    <w:rsid w:val="00F6380B"/>
    <w:rsid w:val="00F64351"/>
    <w:rsid w:val="00F64522"/>
    <w:rsid w:val="00F64599"/>
    <w:rsid w:val="00F647DD"/>
    <w:rsid w:val="00F648F2"/>
    <w:rsid w:val="00F64A48"/>
    <w:rsid w:val="00F64A9F"/>
    <w:rsid w:val="00F64BF5"/>
    <w:rsid w:val="00F64E27"/>
    <w:rsid w:val="00F64F59"/>
    <w:rsid w:val="00F650C9"/>
    <w:rsid w:val="00F6581E"/>
    <w:rsid w:val="00F6582C"/>
    <w:rsid w:val="00F65E17"/>
    <w:rsid w:val="00F65F03"/>
    <w:rsid w:val="00F65FD4"/>
    <w:rsid w:val="00F66051"/>
    <w:rsid w:val="00F662D9"/>
    <w:rsid w:val="00F664B6"/>
    <w:rsid w:val="00F66739"/>
    <w:rsid w:val="00F66830"/>
    <w:rsid w:val="00F66C8E"/>
    <w:rsid w:val="00F670A1"/>
    <w:rsid w:val="00F6727A"/>
    <w:rsid w:val="00F6729A"/>
    <w:rsid w:val="00F67AA1"/>
    <w:rsid w:val="00F67EF2"/>
    <w:rsid w:val="00F7012F"/>
    <w:rsid w:val="00F7036D"/>
    <w:rsid w:val="00F706F8"/>
    <w:rsid w:val="00F707FE"/>
    <w:rsid w:val="00F70938"/>
    <w:rsid w:val="00F70AE9"/>
    <w:rsid w:val="00F70CEC"/>
    <w:rsid w:val="00F70E69"/>
    <w:rsid w:val="00F7103F"/>
    <w:rsid w:val="00F7107F"/>
    <w:rsid w:val="00F71414"/>
    <w:rsid w:val="00F7146C"/>
    <w:rsid w:val="00F71531"/>
    <w:rsid w:val="00F71A8E"/>
    <w:rsid w:val="00F71B9C"/>
    <w:rsid w:val="00F71C01"/>
    <w:rsid w:val="00F71CA9"/>
    <w:rsid w:val="00F720AC"/>
    <w:rsid w:val="00F721DB"/>
    <w:rsid w:val="00F72549"/>
    <w:rsid w:val="00F727A9"/>
    <w:rsid w:val="00F72889"/>
    <w:rsid w:val="00F72B52"/>
    <w:rsid w:val="00F72D36"/>
    <w:rsid w:val="00F72E1E"/>
    <w:rsid w:val="00F72F53"/>
    <w:rsid w:val="00F72F9F"/>
    <w:rsid w:val="00F73404"/>
    <w:rsid w:val="00F73561"/>
    <w:rsid w:val="00F74046"/>
    <w:rsid w:val="00F740AC"/>
    <w:rsid w:val="00F74123"/>
    <w:rsid w:val="00F74352"/>
    <w:rsid w:val="00F7444B"/>
    <w:rsid w:val="00F7464C"/>
    <w:rsid w:val="00F7470F"/>
    <w:rsid w:val="00F74AFC"/>
    <w:rsid w:val="00F74CD7"/>
    <w:rsid w:val="00F74E5E"/>
    <w:rsid w:val="00F74EF9"/>
    <w:rsid w:val="00F758A9"/>
    <w:rsid w:val="00F75AD6"/>
    <w:rsid w:val="00F75B5A"/>
    <w:rsid w:val="00F75CAA"/>
    <w:rsid w:val="00F75D2D"/>
    <w:rsid w:val="00F75E30"/>
    <w:rsid w:val="00F75F67"/>
    <w:rsid w:val="00F76276"/>
    <w:rsid w:val="00F766B2"/>
    <w:rsid w:val="00F766B4"/>
    <w:rsid w:val="00F76811"/>
    <w:rsid w:val="00F76877"/>
    <w:rsid w:val="00F76AC0"/>
    <w:rsid w:val="00F76CE9"/>
    <w:rsid w:val="00F76F70"/>
    <w:rsid w:val="00F7767A"/>
    <w:rsid w:val="00F77AE6"/>
    <w:rsid w:val="00F77B6B"/>
    <w:rsid w:val="00F8003C"/>
    <w:rsid w:val="00F80357"/>
    <w:rsid w:val="00F80559"/>
    <w:rsid w:val="00F805E2"/>
    <w:rsid w:val="00F80D9E"/>
    <w:rsid w:val="00F81220"/>
    <w:rsid w:val="00F81376"/>
    <w:rsid w:val="00F813E3"/>
    <w:rsid w:val="00F81500"/>
    <w:rsid w:val="00F81524"/>
    <w:rsid w:val="00F816B8"/>
    <w:rsid w:val="00F816D8"/>
    <w:rsid w:val="00F81A36"/>
    <w:rsid w:val="00F82132"/>
    <w:rsid w:val="00F827A1"/>
    <w:rsid w:val="00F829F5"/>
    <w:rsid w:val="00F82A4E"/>
    <w:rsid w:val="00F82D01"/>
    <w:rsid w:val="00F83115"/>
    <w:rsid w:val="00F831F0"/>
    <w:rsid w:val="00F83323"/>
    <w:rsid w:val="00F83995"/>
    <w:rsid w:val="00F83C27"/>
    <w:rsid w:val="00F83D87"/>
    <w:rsid w:val="00F83ECF"/>
    <w:rsid w:val="00F84657"/>
    <w:rsid w:val="00F84A4F"/>
    <w:rsid w:val="00F84D5B"/>
    <w:rsid w:val="00F84D6F"/>
    <w:rsid w:val="00F84EC8"/>
    <w:rsid w:val="00F85955"/>
    <w:rsid w:val="00F85D75"/>
    <w:rsid w:val="00F85F0C"/>
    <w:rsid w:val="00F8606A"/>
    <w:rsid w:val="00F86609"/>
    <w:rsid w:val="00F86E46"/>
    <w:rsid w:val="00F86F75"/>
    <w:rsid w:val="00F870C6"/>
    <w:rsid w:val="00F872C0"/>
    <w:rsid w:val="00F87A3B"/>
    <w:rsid w:val="00F87B93"/>
    <w:rsid w:val="00F87C6F"/>
    <w:rsid w:val="00F90000"/>
    <w:rsid w:val="00F90165"/>
    <w:rsid w:val="00F90364"/>
    <w:rsid w:val="00F90490"/>
    <w:rsid w:val="00F90A5B"/>
    <w:rsid w:val="00F90A6F"/>
    <w:rsid w:val="00F90AF4"/>
    <w:rsid w:val="00F90DF8"/>
    <w:rsid w:val="00F90E01"/>
    <w:rsid w:val="00F91064"/>
    <w:rsid w:val="00F91267"/>
    <w:rsid w:val="00F91451"/>
    <w:rsid w:val="00F915D5"/>
    <w:rsid w:val="00F91752"/>
    <w:rsid w:val="00F918E5"/>
    <w:rsid w:val="00F91AB4"/>
    <w:rsid w:val="00F91C0F"/>
    <w:rsid w:val="00F91E50"/>
    <w:rsid w:val="00F91EE1"/>
    <w:rsid w:val="00F91F33"/>
    <w:rsid w:val="00F9222B"/>
    <w:rsid w:val="00F92401"/>
    <w:rsid w:val="00F9243D"/>
    <w:rsid w:val="00F92704"/>
    <w:rsid w:val="00F92BA2"/>
    <w:rsid w:val="00F9302D"/>
    <w:rsid w:val="00F932B2"/>
    <w:rsid w:val="00F932EC"/>
    <w:rsid w:val="00F935BB"/>
    <w:rsid w:val="00F93997"/>
    <w:rsid w:val="00F939E5"/>
    <w:rsid w:val="00F93B55"/>
    <w:rsid w:val="00F9404B"/>
    <w:rsid w:val="00F94171"/>
    <w:rsid w:val="00F941BF"/>
    <w:rsid w:val="00F94280"/>
    <w:rsid w:val="00F9442B"/>
    <w:rsid w:val="00F94552"/>
    <w:rsid w:val="00F9471F"/>
    <w:rsid w:val="00F94959"/>
    <w:rsid w:val="00F94CB7"/>
    <w:rsid w:val="00F94D38"/>
    <w:rsid w:val="00F94D56"/>
    <w:rsid w:val="00F94E4F"/>
    <w:rsid w:val="00F94EC7"/>
    <w:rsid w:val="00F9517B"/>
    <w:rsid w:val="00F95449"/>
    <w:rsid w:val="00F9593D"/>
    <w:rsid w:val="00F95C39"/>
    <w:rsid w:val="00F95DA9"/>
    <w:rsid w:val="00F95F18"/>
    <w:rsid w:val="00F95F5C"/>
    <w:rsid w:val="00F95FA4"/>
    <w:rsid w:val="00F965E1"/>
    <w:rsid w:val="00F968B3"/>
    <w:rsid w:val="00F96B5C"/>
    <w:rsid w:val="00F96C0F"/>
    <w:rsid w:val="00F96EB0"/>
    <w:rsid w:val="00F96F38"/>
    <w:rsid w:val="00F971AB"/>
    <w:rsid w:val="00F971E8"/>
    <w:rsid w:val="00F9793A"/>
    <w:rsid w:val="00F97A95"/>
    <w:rsid w:val="00F97B13"/>
    <w:rsid w:val="00F97E6F"/>
    <w:rsid w:val="00F97EEE"/>
    <w:rsid w:val="00FA0384"/>
    <w:rsid w:val="00FA04A8"/>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88"/>
    <w:rsid w:val="00FA295C"/>
    <w:rsid w:val="00FA2CF2"/>
    <w:rsid w:val="00FA2EF2"/>
    <w:rsid w:val="00FA3030"/>
    <w:rsid w:val="00FA34B7"/>
    <w:rsid w:val="00FA34DD"/>
    <w:rsid w:val="00FA3B5C"/>
    <w:rsid w:val="00FA3E24"/>
    <w:rsid w:val="00FA42E0"/>
    <w:rsid w:val="00FA4780"/>
    <w:rsid w:val="00FA47B1"/>
    <w:rsid w:val="00FA4AD8"/>
    <w:rsid w:val="00FA4B91"/>
    <w:rsid w:val="00FA4C07"/>
    <w:rsid w:val="00FA4E04"/>
    <w:rsid w:val="00FA4E4A"/>
    <w:rsid w:val="00FA50AA"/>
    <w:rsid w:val="00FA528B"/>
    <w:rsid w:val="00FA5306"/>
    <w:rsid w:val="00FA5ADD"/>
    <w:rsid w:val="00FA5D73"/>
    <w:rsid w:val="00FA5EC7"/>
    <w:rsid w:val="00FA632F"/>
    <w:rsid w:val="00FA65CF"/>
    <w:rsid w:val="00FA661A"/>
    <w:rsid w:val="00FA6965"/>
    <w:rsid w:val="00FA6A42"/>
    <w:rsid w:val="00FA6B30"/>
    <w:rsid w:val="00FA6B68"/>
    <w:rsid w:val="00FA6FAC"/>
    <w:rsid w:val="00FA708F"/>
    <w:rsid w:val="00FA7536"/>
    <w:rsid w:val="00FA758C"/>
    <w:rsid w:val="00FA78EC"/>
    <w:rsid w:val="00FA7D19"/>
    <w:rsid w:val="00FA7E1F"/>
    <w:rsid w:val="00FA7E9C"/>
    <w:rsid w:val="00FB01E0"/>
    <w:rsid w:val="00FB03CD"/>
    <w:rsid w:val="00FB06F7"/>
    <w:rsid w:val="00FB0CE6"/>
    <w:rsid w:val="00FB0D60"/>
    <w:rsid w:val="00FB0E54"/>
    <w:rsid w:val="00FB10A5"/>
    <w:rsid w:val="00FB1357"/>
    <w:rsid w:val="00FB152F"/>
    <w:rsid w:val="00FB1653"/>
    <w:rsid w:val="00FB17FD"/>
    <w:rsid w:val="00FB1A0D"/>
    <w:rsid w:val="00FB1AEA"/>
    <w:rsid w:val="00FB257A"/>
    <w:rsid w:val="00FB2753"/>
    <w:rsid w:val="00FB2BE2"/>
    <w:rsid w:val="00FB2CB8"/>
    <w:rsid w:val="00FB2D0D"/>
    <w:rsid w:val="00FB2E62"/>
    <w:rsid w:val="00FB308B"/>
    <w:rsid w:val="00FB33D6"/>
    <w:rsid w:val="00FB3444"/>
    <w:rsid w:val="00FB34F6"/>
    <w:rsid w:val="00FB3E67"/>
    <w:rsid w:val="00FB423B"/>
    <w:rsid w:val="00FB4541"/>
    <w:rsid w:val="00FB4721"/>
    <w:rsid w:val="00FB4A1B"/>
    <w:rsid w:val="00FB4D6F"/>
    <w:rsid w:val="00FB50DD"/>
    <w:rsid w:val="00FB53F1"/>
    <w:rsid w:val="00FB5449"/>
    <w:rsid w:val="00FB5499"/>
    <w:rsid w:val="00FB5659"/>
    <w:rsid w:val="00FB5698"/>
    <w:rsid w:val="00FB657C"/>
    <w:rsid w:val="00FB68CD"/>
    <w:rsid w:val="00FB6D4F"/>
    <w:rsid w:val="00FB76B6"/>
    <w:rsid w:val="00FB79C5"/>
    <w:rsid w:val="00FB7DF4"/>
    <w:rsid w:val="00FB7F58"/>
    <w:rsid w:val="00FC0027"/>
    <w:rsid w:val="00FC0324"/>
    <w:rsid w:val="00FC101C"/>
    <w:rsid w:val="00FC11A1"/>
    <w:rsid w:val="00FC12CF"/>
    <w:rsid w:val="00FC13C2"/>
    <w:rsid w:val="00FC154C"/>
    <w:rsid w:val="00FC1AB5"/>
    <w:rsid w:val="00FC1C1D"/>
    <w:rsid w:val="00FC1CD6"/>
    <w:rsid w:val="00FC1F4D"/>
    <w:rsid w:val="00FC22BD"/>
    <w:rsid w:val="00FC24A8"/>
    <w:rsid w:val="00FC26CB"/>
    <w:rsid w:val="00FC292A"/>
    <w:rsid w:val="00FC2D59"/>
    <w:rsid w:val="00FC2F60"/>
    <w:rsid w:val="00FC3362"/>
    <w:rsid w:val="00FC3574"/>
    <w:rsid w:val="00FC3730"/>
    <w:rsid w:val="00FC387D"/>
    <w:rsid w:val="00FC3ADA"/>
    <w:rsid w:val="00FC3BD6"/>
    <w:rsid w:val="00FC3DCB"/>
    <w:rsid w:val="00FC3EBE"/>
    <w:rsid w:val="00FC4016"/>
    <w:rsid w:val="00FC45A4"/>
    <w:rsid w:val="00FC46D9"/>
    <w:rsid w:val="00FC483D"/>
    <w:rsid w:val="00FC497B"/>
    <w:rsid w:val="00FC498A"/>
    <w:rsid w:val="00FC4BB7"/>
    <w:rsid w:val="00FC4DEB"/>
    <w:rsid w:val="00FC5215"/>
    <w:rsid w:val="00FC5296"/>
    <w:rsid w:val="00FC52CA"/>
    <w:rsid w:val="00FC5738"/>
    <w:rsid w:val="00FC5B6E"/>
    <w:rsid w:val="00FC5BD8"/>
    <w:rsid w:val="00FC613F"/>
    <w:rsid w:val="00FC626E"/>
    <w:rsid w:val="00FC6E1D"/>
    <w:rsid w:val="00FC6FF8"/>
    <w:rsid w:val="00FC7015"/>
    <w:rsid w:val="00FC74EB"/>
    <w:rsid w:val="00FC765D"/>
    <w:rsid w:val="00FC7A41"/>
    <w:rsid w:val="00FC7C3F"/>
    <w:rsid w:val="00FC7FB0"/>
    <w:rsid w:val="00FC7FB9"/>
    <w:rsid w:val="00FD086C"/>
    <w:rsid w:val="00FD0A6F"/>
    <w:rsid w:val="00FD13E1"/>
    <w:rsid w:val="00FD14AC"/>
    <w:rsid w:val="00FD17BD"/>
    <w:rsid w:val="00FD195B"/>
    <w:rsid w:val="00FD1D14"/>
    <w:rsid w:val="00FD1DB7"/>
    <w:rsid w:val="00FD1E3B"/>
    <w:rsid w:val="00FD1EFC"/>
    <w:rsid w:val="00FD1F2C"/>
    <w:rsid w:val="00FD2431"/>
    <w:rsid w:val="00FD248B"/>
    <w:rsid w:val="00FD2526"/>
    <w:rsid w:val="00FD2D20"/>
    <w:rsid w:val="00FD2DBB"/>
    <w:rsid w:val="00FD355F"/>
    <w:rsid w:val="00FD3660"/>
    <w:rsid w:val="00FD3A44"/>
    <w:rsid w:val="00FD3AD2"/>
    <w:rsid w:val="00FD3BEE"/>
    <w:rsid w:val="00FD3EFD"/>
    <w:rsid w:val="00FD47B3"/>
    <w:rsid w:val="00FD4831"/>
    <w:rsid w:val="00FD4851"/>
    <w:rsid w:val="00FD49CD"/>
    <w:rsid w:val="00FD4B5F"/>
    <w:rsid w:val="00FD50B4"/>
    <w:rsid w:val="00FD52DF"/>
    <w:rsid w:val="00FD56E0"/>
    <w:rsid w:val="00FD5B62"/>
    <w:rsid w:val="00FD5CE1"/>
    <w:rsid w:val="00FD62E8"/>
    <w:rsid w:val="00FD65B5"/>
    <w:rsid w:val="00FD6905"/>
    <w:rsid w:val="00FD694D"/>
    <w:rsid w:val="00FD6A5A"/>
    <w:rsid w:val="00FD6B32"/>
    <w:rsid w:val="00FD6C79"/>
    <w:rsid w:val="00FD6E30"/>
    <w:rsid w:val="00FD7520"/>
    <w:rsid w:val="00FD7745"/>
    <w:rsid w:val="00FD7958"/>
    <w:rsid w:val="00FD7CC8"/>
    <w:rsid w:val="00FE004F"/>
    <w:rsid w:val="00FE01D7"/>
    <w:rsid w:val="00FE050C"/>
    <w:rsid w:val="00FE0939"/>
    <w:rsid w:val="00FE0CEE"/>
    <w:rsid w:val="00FE0CF1"/>
    <w:rsid w:val="00FE0DEC"/>
    <w:rsid w:val="00FE0E56"/>
    <w:rsid w:val="00FE11E7"/>
    <w:rsid w:val="00FE151B"/>
    <w:rsid w:val="00FE15A0"/>
    <w:rsid w:val="00FE1726"/>
    <w:rsid w:val="00FE17DB"/>
    <w:rsid w:val="00FE180D"/>
    <w:rsid w:val="00FE1CD4"/>
    <w:rsid w:val="00FE1CEF"/>
    <w:rsid w:val="00FE1DE6"/>
    <w:rsid w:val="00FE1F25"/>
    <w:rsid w:val="00FE2060"/>
    <w:rsid w:val="00FE21D8"/>
    <w:rsid w:val="00FE21E8"/>
    <w:rsid w:val="00FE25B1"/>
    <w:rsid w:val="00FE2B8D"/>
    <w:rsid w:val="00FE325C"/>
    <w:rsid w:val="00FE3268"/>
    <w:rsid w:val="00FE33D1"/>
    <w:rsid w:val="00FE342D"/>
    <w:rsid w:val="00FE3450"/>
    <w:rsid w:val="00FE3495"/>
    <w:rsid w:val="00FE34EF"/>
    <w:rsid w:val="00FE3517"/>
    <w:rsid w:val="00FE35CA"/>
    <w:rsid w:val="00FE364A"/>
    <w:rsid w:val="00FE384D"/>
    <w:rsid w:val="00FE3B11"/>
    <w:rsid w:val="00FE3BDC"/>
    <w:rsid w:val="00FE3CF8"/>
    <w:rsid w:val="00FE3D17"/>
    <w:rsid w:val="00FE41AF"/>
    <w:rsid w:val="00FE4217"/>
    <w:rsid w:val="00FE43DF"/>
    <w:rsid w:val="00FE4956"/>
    <w:rsid w:val="00FE495D"/>
    <w:rsid w:val="00FE4C5C"/>
    <w:rsid w:val="00FE4D36"/>
    <w:rsid w:val="00FE4F53"/>
    <w:rsid w:val="00FE5555"/>
    <w:rsid w:val="00FE56D4"/>
    <w:rsid w:val="00FE580F"/>
    <w:rsid w:val="00FE59B9"/>
    <w:rsid w:val="00FE5A93"/>
    <w:rsid w:val="00FE5CE1"/>
    <w:rsid w:val="00FE5E2B"/>
    <w:rsid w:val="00FE6006"/>
    <w:rsid w:val="00FE6125"/>
    <w:rsid w:val="00FE6316"/>
    <w:rsid w:val="00FE6324"/>
    <w:rsid w:val="00FE6621"/>
    <w:rsid w:val="00FE6CFB"/>
    <w:rsid w:val="00FE6E78"/>
    <w:rsid w:val="00FE6F30"/>
    <w:rsid w:val="00FE6FCD"/>
    <w:rsid w:val="00FE7189"/>
    <w:rsid w:val="00FE7432"/>
    <w:rsid w:val="00FE7A4E"/>
    <w:rsid w:val="00FE7AB6"/>
    <w:rsid w:val="00FE7B5A"/>
    <w:rsid w:val="00FF00DD"/>
    <w:rsid w:val="00FF0218"/>
    <w:rsid w:val="00FF02D8"/>
    <w:rsid w:val="00FF0806"/>
    <w:rsid w:val="00FF0811"/>
    <w:rsid w:val="00FF0BE6"/>
    <w:rsid w:val="00FF0C2B"/>
    <w:rsid w:val="00FF0E68"/>
    <w:rsid w:val="00FF0EF5"/>
    <w:rsid w:val="00FF0FFA"/>
    <w:rsid w:val="00FF11A8"/>
    <w:rsid w:val="00FF13BE"/>
    <w:rsid w:val="00FF1717"/>
    <w:rsid w:val="00FF1749"/>
    <w:rsid w:val="00FF186F"/>
    <w:rsid w:val="00FF1885"/>
    <w:rsid w:val="00FF199F"/>
    <w:rsid w:val="00FF19C9"/>
    <w:rsid w:val="00FF19D4"/>
    <w:rsid w:val="00FF19EE"/>
    <w:rsid w:val="00FF1C4D"/>
    <w:rsid w:val="00FF1C73"/>
    <w:rsid w:val="00FF2DC2"/>
    <w:rsid w:val="00FF2E8A"/>
    <w:rsid w:val="00FF332E"/>
    <w:rsid w:val="00FF343D"/>
    <w:rsid w:val="00FF34EC"/>
    <w:rsid w:val="00FF364B"/>
    <w:rsid w:val="00FF3781"/>
    <w:rsid w:val="00FF379F"/>
    <w:rsid w:val="00FF37F9"/>
    <w:rsid w:val="00FF3950"/>
    <w:rsid w:val="00FF3E80"/>
    <w:rsid w:val="00FF3F32"/>
    <w:rsid w:val="00FF3FB4"/>
    <w:rsid w:val="00FF4085"/>
    <w:rsid w:val="00FF419F"/>
    <w:rsid w:val="00FF429A"/>
    <w:rsid w:val="00FF4574"/>
    <w:rsid w:val="00FF4627"/>
    <w:rsid w:val="00FF4644"/>
    <w:rsid w:val="00FF4722"/>
    <w:rsid w:val="00FF4753"/>
    <w:rsid w:val="00FF5123"/>
    <w:rsid w:val="00FF5206"/>
    <w:rsid w:val="00FF5812"/>
    <w:rsid w:val="00FF5B7C"/>
    <w:rsid w:val="00FF5C4C"/>
    <w:rsid w:val="00FF5D5A"/>
    <w:rsid w:val="00FF5F0E"/>
    <w:rsid w:val="00FF60D2"/>
    <w:rsid w:val="00FF60EE"/>
    <w:rsid w:val="00FF6235"/>
    <w:rsid w:val="00FF62B2"/>
    <w:rsid w:val="00FF6452"/>
    <w:rsid w:val="00FF6598"/>
    <w:rsid w:val="00FF697A"/>
    <w:rsid w:val="00FF6CA7"/>
    <w:rsid w:val="00FF6E3E"/>
    <w:rsid w:val="00FF7501"/>
    <w:rsid w:val="00FF79EC"/>
    <w:rsid w:val="00FF7D87"/>
    <w:rsid w:val="00FF7E01"/>
    <w:rsid w:val="11A64E08"/>
    <w:rsid w:val="2A2947B8"/>
    <w:rsid w:val="483A4907"/>
    <w:rsid w:val="6AC9B1BE"/>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0574D60-6661-4B32-83B1-2C486533C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31FD6"/>
    <w:pPr>
      <w:spacing w:line="280" w:lineRule="exact"/>
    </w:pPr>
    <w:rPr>
      <w:rFonts w:ascii="Verdana" w:hAnsi="Verdana"/>
      <w:sz w:val="18"/>
      <w:szCs w:val="24"/>
    </w:rPr>
  </w:style>
  <w:style w:type="paragraph" w:styleId="Kop1">
    <w:name w:val="heading 1"/>
    <w:basedOn w:val="Standaard"/>
    <w:next w:val="Standaard"/>
    <w:link w:val="Kop1Char"/>
    <w:qFormat/>
    <w:rsid w:val="00F31FD6"/>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31FD6"/>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F31FD6"/>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F31FD6"/>
    <w:pPr>
      <w:keepNext/>
      <w:numPr>
        <w:ilvl w:val="3"/>
        <w:numId w:val="2"/>
      </w:numPr>
      <w:spacing w:before="280"/>
      <w:outlineLvl w:val="3"/>
    </w:pPr>
    <w:rPr>
      <w:b/>
      <w:bCs/>
      <w:szCs w:val="28"/>
    </w:rPr>
  </w:style>
  <w:style w:type="paragraph" w:styleId="Kop5">
    <w:name w:val="heading 5"/>
    <w:basedOn w:val="Standaard"/>
    <w:next w:val="Standaard"/>
    <w:link w:val="Kop5Char"/>
    <w:rsid w:val="00F31FD6"/>
    <w:pPr>
      <w:keepNext/>
      <w:numPr>
        <w:ilvl w:val="4"/>
        <w:numId w:val="2"/>
      </w:numPr>
      <w:spacing w:before="280"/>
      <w:outlineLvl w:val="4"/>
    </w:pPr>
    <w:rPr>
      <w:bCs/>
      <w:i/>
      <w:iCs/>
      <w:szCs w:val="26"/>
    </w:rPr>
  </w:style>
  <w:style w:type="paragraph" w:styleId="Kop6">
    <w:name w:val="heading 6"/>
    <w:basedOn w:val="Standaard"/>
    <w:next w:val="Standaard"/>
    <w:link w:val="Kop6Char"/>
    <w:rsid w:val="00F31FD6"/>
    <w:pPr>
      <w:keepNext/>
      <w:numPr>
        <w:ilvl w:val="5"/>
        <w:numId w:val="2"/>
      </w:numPr>
      <w:spacing w:before="280"/>
      <w:outlineLvl w:val="5"/>
    </w:pPr>
    <w:rPr>
      <w:bCs/>
      <w:i/>
      <w:szCs w:val="22"/>
    </w:rPr>
  </w:style>
  <w:style w:type="paragraph" w:styleId="Kop7">
    <w:name w:val="heading 7"/>
    <w:basedOn w:val="Standaard"/>
    <w:next w:val="Standaard"/>
    <w:link w:val="Kop7Char"/>
    <w:rsid w:val="00F31FD6"/>
    <w:pPr>
      <w:keepNext/>
      <w:spacing w:before="280"/>
      <w:outlineLvl w:val="6"/>
    </w:pPr>
  </w:style>
  <w:style w:type="paragraph" w:styleId="Kop8">
    <w:name w:val="heading 8"/>
    <w:basedOn w:val="Standaard"/>
    <w:next w:val="Standaard"/>
    <w:link w:val="Kop8Char"/>
    <w:rsid w:val="00F31FD6"/>
    <w:pPr>
      <w:keepNext/>
      <w:spacing w:before="280"/>
      <w:outlineLvl w:val="7"/>
    </w:pPr>
    <w:rPr>
      <w:iCs/>
    </w:rPr>
  </w:style>
  <w:style w:type="paragraph" w:styleId="Kop9">
    <w:name w:val="heading 9"/>
    <w:basedOn w:val="Standaard"/>
    <w:next w:val="Standaard"/>
    <w:link w:val="Kop9Char"/>
    <w:rsid w:val="00F31FD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31FD6"/>
    <w:pPr>
      <w:keepNext/>
      <w:pageBreakBefore/>
      <w:spacing w:after="700"/>
      <w:contextualSpacing/>
      <w:outlineLvl w:val="0"/>
    </w:pPr>
    <w:rPr>
      <w:sz w:val="24"/>
    </w:rPr>
  </w:style>
  <w:style w:type="numbering" w:customStyle="1" w:styleId="Nummering">
    <w:name w:val="Nummering"/>
    <w:basedOn w:val="Geenlijst"/>
    <w:uiPriority w:val="99"/>
    <w:rsid w:val="00F31FD6"/>
    <w:pPr>
      <w:numPr>
        <w:numId w:val="1"/>
      </w:numPr>
    </w:pPr>
  </w:style>
  <w:style w:type="paragraph" w:styleId="Inhopg1">
    <w:name w:val="toc 1"/>
    <w:basedOn w:val="Standaard"/>
    <w:next w:val="Standaard"/>
    <w:uiPriority w:val="39"/>
    <w:rsid w:val="00F31FD6"/>
    <w:pPr>
      <w:keepNext/>
      <w:tabs>
        <w:tab w:val="right" w:leader="dot" w:pos="8505"/>
      </w:tabs>
      <w:spacing w:before="280"/>
      <w:ind w:hanging="1134"/>
    </w:pPr>
    <w:rPr>
      <w:b/>
    </w:rPr>
  </w:style>
  <w:style w:type="paragraph" w:styleId="Koptekst">
    <w:name w:val="header"/>
    <w:basedOn w:val="Standaard"/>
    <w:link w:val="KoptekstChar"/>
    <w:rsid w:val="00F31FD6"/>
    <w:pPr>
      <w:spacing w:line="200" w:lineRule="exact"/>
    </w:pPr>
    <w:rPr>
      <w:rFonts w:cs="Verdana-Bold"/>
      <w:bCs/>
      <w:smallCaps/>
      <w:sz w:val="14"/>
      <w:szCs w:val="13"/>
    </w:rPr>
  </w:style>
  <w:style w:type="paragraph" w:styleId="Voettekst">
    <w:name w:val="footer"/>
    <w:basedOn w:val="Standaard"/>
    <w:link w:val="VoettekstChar"/>
    <w:rsid w:val="00F31FD6"/>
    <w:pPr>
      <w:tabs>
        <w:tab w:val="center" w:pos="4536"/>
        <w:tab w:val="right" w:pos="9072"/>
      </w:tabs>
    </w:pPr>
  </w:style>
  <w:style w:type="paragraph" w:styleId="Titel">
    <w:name w:val="Title"/>
    <w:basedOn w:val="Standaard"/>
    <w:link w:val="TitelChar"/>
    <w:uiPriority w:val="10"/>
    <w:rsid w:val="00F31FD6"/>
    <w:pPr>
      <w:spacing w:line="320" w:lineRule="atLeast"/>
    </w:pPr>
    <w:rPr>
      <w:rFonts w:cs="Arial"/>
      <w:b/>
      <w:bCs/>
      <w:kern w:val="28"/>
      <w:sz w:val="24"/>
      <w:szCs w:val="32"/>
    </w:rPr>
  </w:style>
  <w:style w:type="paragraph" w:styleId="Inhopg2">
    <w:name w:val="toc 2"/>
    <w:basedOn w:val="Standaard"/>
    <w:next w:val="Standaard"/>
    <w:uiPriority w:val="39"/>
    <w:rsid w:val="00F31FD6"/>
    <w:pPr>
      <w:keepNext/>
      <w:tabs>
        <w:tab w:val="right" w:leader="dot" w:pos="8505"/>
      </w:tabs>
      <w:spacing w:before="280"/>
      <w:ind w:hanging="1134"/>
    </w:pPr>
    <w:rPr>
      <w:b/>
    </w:rPr>
  </w:style>
  <w:style w:type="paragraph" w:styleId="Inhopg3">
    <w:name w:val="toc 3"/>
    <w:basedOn w:val="Standaard"/>
    <w:next w:val="Standaard"/>
    <w:uiPriority w:val="39"/>
    <w:rsid w:val="00F31FD6"/>
    <w:pPr>
      <w:tabs>
        <w:tab w:val="right" w:leader="dot" w:pos="8505"/>
      </w:tabs>
      <w:ind w:hanging="1134"/>
    </w:pPr>
  </w:style>
  <w:style w:type="table" w:customStyle="1" w:styleId="Tabel">
    <w:name w:val="Tabel"/>
    <w:basedOn w:val="Standaardtabel"/>
    <w:uiPriority w:val="99"/>
    <w:rsid w:val="00F31F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31FD6"/>
    <w:pPr>
      <w:tabs>
        <w:tab w:val="right" w:leader="dot" w:pos="8505"/>
      </w:tabs>
      <w:ind w:hanging="1134"/>
    </w:pPr>
  </w:style>
  <w:style w:type="paragraph" w:styleId="Inhopg5">
    <w:name w:val="toc 5"/>
    <w:basedOn w:val="Standaard"/>
    <w:next w:val="Standaard"/>
    <w:uiPriority w:val="39"/>
    <w:rsid w:val="00F31FD6"/>
    <w:pPr>
      <w:tabs>
        <w:tab w:val="right" w:leader="dot" w:pos="8505"/>
      </w:tabs>
      <w:ind w:hanging="1134"/>
    </w:pPr>
  </w:style>
  <w:style w:type="paragraph" w:styleId="Voetnoottekst">
    <w:name w:val="footnote text"/>
    <w:basedOn w:val="Standaard"/>
    <w:link w:val="VoetnoottekstChar"/>
    <w:uiPriority w:val="99"/>
    <w:rsid w:val="00F31FD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31FD6"/>
    <w:rPr>
      <w:szCs w:val="20"/>
    </w:rPr>
  </w:style>
  <w:style w:type="table" w:customStyle="1" w:styleId="Versiehistorie">
    <w:name w:val="Versiehistorie"/>
    <w:basedOn w:val="Standaardtabel"/>
    <w:uiPriority w:val="99"/>
    <w:rsid w:val="00F31FD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31FD6"/>
    <w:rPr>
      <w:rFonts w:ascii="Verdana" w:hAnsi="Verdana"/>
      <w:sz w:val="18"/>
      <w:szCs w:val="24"/>
    </w:rPr>
  </w:style>
  <w:style w:type="table" w:styleId="Tabelraster">
    <w:name w:val="Table Grid"/>
    <w:basedOn w:val="Standaardtabel"/>
    <w:rsid w:val="00F31F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31FD6"/>
    <w:pPr>
      <w:spacing w:line="240" w:lineRule="auto"/>
    </w:pPr>
    <w:rPr>
      <w:b/>
      <w:bCs/>
      <w:sz w:val="20"/>
      <w:szCs w:val="20"/>
    </w:rPr>
  </w:style>
  <w:style w:type="paragraph" w:customStyle="1" w:styleId="Colofon">
    <w:name w:val="Colofon"/>
    <w:basedOn w:val="Standaard"/>
    <w:rsid w:val="00F31FD6"/>
    <w:pPr>
      <w:ind w:left="2268" w:hanging="2268"/>
    </w:pPr>
  </w:style>
  <w:style w:type="paragraph" w:customStyle="1" w:styleId="Kop2bijlage">
    <w:name w:val="Kop 2 bijlage"/>
    <w:basedOn w:val="Standaard"/>
    <w:next w:val="Standaard"/>
    <w:rsid w:val="00F31FD6"/>
    <w:pPr>
      <w:keepNext/>
      <w:pageBreakBefore/>
      <w:numPr>
        <w:ilvl w:val="7"/>
        <w:numId w:val="2"/>
      </w:numPr>
      <w:spacing w:after="700"/>
      <w:outlineLvl w:val="1"/>
    </w:pPr>
    <w:rPr>
      <w:sz w:val="24"/>
    </w:rPr>
  </w:style>
  <w:style w:type="paragraph" w:customStyle="1" w:styleId="Kop3bijlage">
    <w:name w:val="Kop 3 bijlage"/>
    <w:basedOn w:val="Standaard"/>
    <w:next w:val="Standaard"/>
    <w:rsid w:val="00F31FD6"/>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F31FD6"/>
    <w:pPr>
      <w:numPr>
        <w:numId w:val="1"/>
      </w:numPr>
    </w:pPr>
  </w:style>
  <w:style w:type="paragraph" w:customStyle="1" w:styleId="Opsommingnummers2">
    <w:name w:val="Opsomming nummers 2"/>
    <w:basedOn w:val="Standaard"/>
    <w:qFormat/>
    <w:rsid w:val="00F31FD6"/>
    <w:pPr>
      <w:numPr>
        <w:ilvl w:val="2"/>
        <w:numId w:val="1"/>
      </w:numPr>
    </w:pPr>
  </w:style>
  <w:style w:type="paragraph" w:customStyle="1" w:styleId="Opsommingnummers3">
    <w:name w:val="Opsomming nummers 3"/>
    <w:basedOn w:val="Standaard"/>
    <w:qFormat/>
    <w:rsid w:val="00F31FD6"/>
    <w:pPr>
      <w:numPr>
        <w:ilvl w:val="4"/>
        <w:numId w:val="1"/>
      </w:numPr>
    </w:pPr>
  </w:style>
  <w:style w:type="paragraph" w:styleId="Inhopg6">
    <w:name w:val="toc 6"/>
    <w:basedOn w:val="Standaard"/>
    <w:next w:val="Standaard"/>
    <w:uiPriority w:val="39"/>
    <w:unhideWhenUsed/>
    <w:rsid w:val="00F31FD6"/>
    <w:pPr>
      <w:tabs>
        <w:tab w:val="right" w:leader="dot" w:pos="8505"/>
      </w:tabs>
      <w:ind w:hanging="1134"/>
    </w:pPr>
  </w:style>
  <w:style w:type="paragraph" w:styleId="Inhopg7">
    <w:name w:val="toc 7"/>
    <w:basedOn w:val="Standaard"/>
    <w:next w:val="Standaard"/>
    <w:uiPriority w:val="39"/>
    <w:rsid w:val="00F31FD6"/>
    <w:pPr>
      <w:tabs>
        <w:tab w:val="right" w:leader="dot" w:pos="8505"/>
      </w:tabs>
    </w:pPr>
  </w:style>
  <w:style w:type="paragraph" w:customStyle="1" w:styleId="Opsommingtekens1">
    <w:name w:val="Opsomming tekens 1"/>
    <w:basedOn w:val="Standaard"/>
    <w:qFormat/>
    <w:rsid w:val="00F31FD6"/>
    <w:pPr>
      <w:numPr>
        <w:ilvl w:val="1"/>
        <w:numId w:val="1"/>
      </w:numPr>
    </w:pPr>
  </w:style>
  <w:style w:type="paragraph" w:customStyle="1" w:styleId="Opsommingtekens2">
    <w:name w:val="Opsomming tekens 2"/>
    <w:basedOn w:val="Standaard"/>
    <w:qFormat/>
    <w:rsid w:val="00F31FD6"/>
    <w:pPr>
      <w:numPr>
        <w:ilvl w:val="3"/>
        <w:numId w:val="1"/>
      </w:numPr>
    </w:pPr>
  </w:style>
  <w:style w:type="paragraph" w:customStyle="1" w:styleId="Opsommingtekens3">
    <w:name w:val="Opsomming tekens 3"/>
    <w:basedOn w:val="Standaard"/>
    <w:qFormat/>
    <w:rsid w:val="00F31FD6"/>
    <w:pPr>
      <w:numPr>
        <w:ilvl w:val="5"/>
        <w:numId w:val="1"/>
      </w:numPr>
    </w:pPr>
  </w:style>
  <w:style w:type="paragraph" w:customStyle="1" w:styleId="Opsommingtekens4">
    <w:name w:val="Opsomming tekens 4"/>
    <w:basedOn w:val="Standaard"/>
    <w:qFormat/>
    <w:rsid w:val="00F31FD6"/>
    <w:pPr>
      <w:numPr>
        <w:ilvl w:val="6"/>
        <w:numId w:val="1"/>
      </w:numPr>
    </w:pPr>
  </w:style>
  <w:style w:type="paragraph" w:customStyle="1" w:styleId="Tabeltitel">
    <w:name w:val="Tabeltitel"/>
    <w:basedOn w:val="Standaard"/>
    <w:next w:val="Standaard"/>
    <w:qFormat/>
    <w:rsid w:val="00F31FD6"/>
    <w:pPr>
      <w:keepNext/>
      <w:numPr>
        <w:numId w:val="5"/>
      </w:numPr>
      <w:spacing w:before="280" w:after="140"/>
    </w:pPr>
    <w:rPr>
      <w:b/>
    </w:rPr>
  </w:style>
  <w:style w:type="numbering" w:styleId="111111">
    <w:name w:val="Outline List 2"/>
    <w:basedOn w:val="Geenlijst"/>
    <w:semiHidden/>
    <w:unhideWhenUsed/>
    <w:rsid w:val="00F31FD6"/>
  </w:style>
  <w:style w:type="numbering" w:styleId="1ai">
    <w:name w:val="Outline List 1"/>
    <w:basedOn w:val="Geenlijst"/>
    <w:semiHidden/>
    <w:unhideWhenUsed/>
    <w:rsid w:val="00F31FD6"/>
  </w:style>
  <w:style w:type="table" w:styleId="3D-effectenvoortabel1">
    <w:name w:val="Table 3D effects 1"/>
    <w:basedOn w:val="Standaardtabel"/>
    <w:semiHidden/>
    <w:unhideWhenUsed/>
    <w:rsid w:val="00F31FD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31FD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31FD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31FD6"/>
    <w:pPr>
      <w:spacing w:line="240" w:lineRule="auto"/>
    </w:pPr>
    <w:rPr>
      <w:sz w:val="14"/>
    </w:rPr>
  </w:style>
  <w:style w:type="character" w:styleId="Verwijzingopmerking">
    <w:name w:val="annotation reference"/>
    <w:basedOn w:val="Standaardalinea-lettertype"/>
    <w:semiHidden/>
    <w:unhideWhenUsed/>
    <w:rsid w:val="00F31FD6"/>
    <w:rPr>
      <w:sz w:val="16"/>
      <w:szCs w:val="16"/>
    </w:rPr>
  </w:style>
  <w:style w:type="paragraph" w:styleId="Documentstructuur">
    <w:name w:val="Document Map"/>
    <w:basedOn w:val="Standaard"/>
    <w:link w:val="DocumentstructuurChar"/>
    <w:semiHidden/>
    <w:unhideWhenUsed/>
    <w:rsid w:val="00F31FD6"/>
    <w:pPr>
      <w:spacing w:line="240" w:lineRule="auto"/>
    </w:pPr>
    <w:rPr>
      <w:rFonts w:ascii="Tahoma" w:hAnsi="Tahoma" w:cs="Tahoma"/>
      <w:sz w:val="16"/>
      <w:szCs w:val="16"/>
    </w:rPr>
  </w:style>
  <w:style w:type="table" w:styleId="Donkerelijst">
    <w:name w:val="Dark List"/>
    <w:basedOn w:val="Standaardtabel"/>
    <w:uiPriority w:val="61"/>
    <w:rsid w:val="00F31FD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31FD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31FD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31FD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31FD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31FD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31FD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31FD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31FD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31FD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31FD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31FD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31FD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31FD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31FD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31FD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31FD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31FD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31FD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31FD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31FD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31FD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31FD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31FD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31FD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31FD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31FD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31FD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31FD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31FD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31FD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31FD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31FD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31FD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31FD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31FD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31FD6"/>
    <w:pPr>
      <w:spacing w:line="240" w:lineRule="auto"/>
      <w:ind w:left="180" w:hanging="180"/>
    </w:pPr>
  </w:style>
  <w:style w:type="paragraph" w:styleId="Index2">
    <w:name w:val="index 2"/>
    <w:basedOn w:val="Standaard"/>
    <w:next w:val="Standaard"/>
    <w:semiHidden/>
    <w:unhideWhenUsed/>
    <w:rsid w:val="00F31FD6"/>
    <w:pPr>
      <w:spacing w:line="240" w:lineRule="auto"/>
      <w:ind w:left="360" w:hanging="180"/>
    </w:pPr>
  </w:style>
  <w:style w:type="paragraph" w:styleId="Index3">
    <w:name w:val="index 3"/>
    <w:basedOn w:val="Standaard"/>
    <w:next w:val="Standaard"/>
    <w:semiHidden/>
    <w:unhideWhenUsed/>
    <w:rsid w:val="00F31FD6"/>
    <w:pPr>
      <w:spacing w:line="240" w:lineRule="auto"/>
      <w:ind w:left="540" w:hanging="180"/>
    </w:pPr>
  </w:style>
  <w:style w:type="paragraph" w:styleId="Index4">
    <w:name w:val="index 4"/>
    <w:basedOn w:val="Standaard"/>
    <w:next w:val="Standaard"/>
    <w:semiHidden/>
    <w:unhideWhenUsed/>
    <w:rsid w:val="00F31FD6"/>
    <w:pPr>
      <w:spacing w:line="240" w:lineRule="auto"/>
      <w:ind w:left="720" w:hanging="180"/>
    </w:pPr>
  </w:style>
  <w:style w:type="paragraph" w:styleId="Index5">
    <w:name w:val="index 5"/>
    <w:basedOn w:val="Standaard"/>
    <w:next w:val="Standaard"/>
    <w:semiHidden/>
    <w:unhideWhenUsed/>
    <w:rsid w:val="00F31FD6"/>
    <w:pPr>
      <w:spacing w:line="240" w:lineRule="auto"/>
      <w:ind w:left="900" w:hanging="180"/>
    </w:pPr>
  </w:style>
  <w:style w:type="paragraph" w:styleId="Index6">
    <w:name w:val="index 6"/>
    <w:basedOn w:val="Standaard"/>
    <w:next w:val="Standaard"/>
    <w:semiHidden/>
    <w:unhideWhenUsed/>
    <w:rsid w:val="00F31FD6"/>
    <w:pPr>
      <w:spacing w:line="240" w:lineRule="auto"/>
      <w:ind w:left="1080" w:hanging="180"/>
    </w:pPr>
  </w:style>
  <w:style w:type="paragraph" w:styleId="Index7">
    <w:name w:val="index 7"/>
    <w:basedOn w:val="Standaard"/>
    <w:next w:val="Standaard"/>
    <w:semiHidden/>
    <w:unhideWhenUsed/>
    <w:rsid w:val="00F31FD6"/>
    <w:pPr>
      <w:spacing w:line="240" w:lineRule="auto"/>
      <w:ind w:left="1260" w:hanging="180"/>
    </w:pPr>
  </w:style>
  <w:style w:type="paragraph" w:styleId="Index8">
    <w:name w:val="index 8"/>
    <w:basedOn w:val="Standaard"/>
    <w:next w:val="Standaard"/>
    <w:semiHidden/>
    <w:unhideWhenUsed/>
    <w:rsid w:val="00F31FD6"/>
    <w:pPr>
      <w:spacing w:line="240" w:lineRule="auto"/>
      <w:ind w:left="1440" w:hanging="180"/>
    </w:pPr>
  </w:style>
  <w:style w:type="paragraph" w:styleId="Index9">
    <w:name w:val="index 9"/>
    <w:basedOn w:val="Standaard"/>
    <w:next w:val="Standaard"/>
    <w:semiHidden/>
    <w:unhideWhenUsed/>
    <w:rsid w:val="00F31FD6"/>
    <w:pPr>
      <w:spacing w:line="240" w:lineRule="auto"/>
      <w:ind w:left="1620" w:hanging="180"/>
    </w:pPr>
  </w:style>
  <w:style w:type="paragraph" w:styleId="Inhopg8">
    <w:name w:val="toc 8"/>
    <w:basedOn w:val="Standaard"/>
    <w:next w:val="Standaard"/>
    <w:uiPriority w:val="39"/>
    <w:unhideWhenUsed/>
    <w:rsid w:val="00F31FD6"/>
    <w:pPr>
      <w:tabs>
        <w:tab w:val="right" w:leader="dot" w:pos="8505"/>
      </w:tabs>
    </w:pPr>
  </w:style>
  <w:style w:type="paragraph" w:styleId="Inhopg9">
    <w:name w:val="toc 9"/>
    <w:basedOn w:val="Standaard"/>
    <w:next w:val="Standaard"/>
    <w:uiPriority w:val="39"/>
    <w:unhideWhenUsed/>
    <w:rsid w:val="00F31FD6"/>
    <w:pPr>
      <w:spacing w:after="100"/>
      <w:ind w:left="1260"/>
    </w:pPr>
  </w:style>
  <w:style w:type="table" w:styleId="Klassieketabel1">
    <w:name w:val="Table Classic 1"/>
    <w:basedOn w:val="Standaardtabel"/>
    <w:semiHidden/>
    <w:unhideWhenUsed/>
    <w:rsid w:val="00F31FD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31FD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31FD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31FD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31FD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31FD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31FD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31FD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31FD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31FD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31FD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31FD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31FD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31FD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31FD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31FD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31FD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31FD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31FD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31FD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31FD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31FD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31FD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31FD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31FD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31FD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31FD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31FD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31FD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31FD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31FD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31FD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31FD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31FD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31FD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31FD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31FD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31FD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31FD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31FD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31FD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31FD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31FD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31FD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31FD6"/>
  </w:style>
  <w:style w:type="table" w:styleId="Professioneletabel">
    <w:name w:val="Table Professional"/>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31FD6"/>
  </w:style>
  <w:style w:type="table" w:styleId="Tabelkolommen1">
    <w:name w:val="Table Columns 1"/>
    <w:basedOn w:val="Standaardtabel"/>
    <w:semiHidden/>
    <w:unhideWhenUsed/>
    <w:rsid w:val="00F31FD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31FD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31FD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31FD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31FD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31FD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31FD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31FD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31FD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31FD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31FD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31FD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31FD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31FD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31FD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31FD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31FD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31FD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31FD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31FD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31FD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31FD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31FD6"/>
    <w:pPr>
      <w:keepNext/>
      <w:spacing w:before="280" w:after="280" w:line="240" w:lineRule="auto"/>
    </w:pPr>
    <w:rPr>
      <w:color w:val="FF0000"/>
    </w:rPr>
  </w:style>
  <w:style w:type="paragraph" w:customStyle="1" w:styleId="Figuurbijschrift">
    <w:name w:val="Figuurbijschrift"/>
    <w:basedOn w:val="Standaard"/>
    <w:next w:val="Standaard"/>
    <w:qFormat/>
    <w:rsid w:val="00F31FD6"/>
    <w:pPr>
      <w:numPr>
        <w:numId w:val="3"/>
      </w:numPr>
      <w:tabs>
        <w:tab w:val="left" w:pos="1134"/>
      </w:tabs>
      <w:spacing w:before="280" w:after="280"/>
    </w:pPr>
    <w:rPr>
      <w:b/>
    </w:rPr>
  </w:style>
  <w:style w:type="character" w:styleId="Eindnootmarkering">
    <w:name w:val="endnote reference"/>
    <w:basedOn w:val="Standaardalinea-lettertype"/>
    <w:semiHidden/>
    <w:unhideWhenUsed/>
    <w:rsid w:val="00F31FD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31FD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31FD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31FD6"/>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F31FD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31FD6"/>
    <w:pPr>
      <w:shd w:val="clear" w:color="auto" w:fill="FFFF00"/>
      <w:spacing w:before="280" w:after="280"/>
      <w:contextualSpacing/>
    </w:pPr>
  </w:style>
  <w:style w:type="paragraph" w:customStyle="1" w:styleId="Code">
    <w:name w:val="Code"/>
    <w:basedOn w:val="Standaard"/>
    <w:rsid w:val="00F31FD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31FD6"/>
    <w:rPr>
      <w:color w:val="808080"/>
    </w:rPr>
  </w:style>
  <w:style w:type="character" w:customStyle="1" w:styleId="Colofonomgevingswetbesluit">
    <w:name w:val="Colofon omgevingswetbesluit"/>
    <w:basedOn w:val="Standaardalinea-lettertype"/>
    <w:uiPriority w:val="1"/>
    <w:rsid w:val="00F31FD6"/>
  </w:style>
  <w:style w:type="character" w:customStyle="1" w:styleId="Colofonprojectnaam">
    <w:name w:val="Colofon projectnaam"/>
    <w:basedOn w:val="Standaardalinea-lettertype"/>
    <w:uiPriority w:val="1"/>
    <w:rsid w:val="00F31FD6"/>
  </w:style>
  <w:style w:type="character" w:customStyle="1" w:styleId="Colofonprojectnummer">
    <w:name w:val="Colofon projectnummer"/>
    <w:basedOn w:val="Standaardalinea-lettertype"/>
    <w:uiPriority w:val="1"/>
    <w:rsid w:val="00F31FD6"/>
  </w:style>
  <w:style w:type="character" w:customStyle="1" w:styleId="Colofoncontactpersoon">
    <w:name w:val="Colofon contactpersoon"/>
    <w:basedOn w:val="Standaardalinea-lettertype"/>
    <w:uiPriority w:val="1"/>
    <w:rsid w:val="00F31FD6"/>
  </w:style>
  <w:style w:type="character" w:customStyle="1" w:styleId="Colofonauteur">
    <w:name w:val="Colofon auteur"/>
    <w:basedOn w:val="Standaardalinea-lettertype"/>
    <w:uiPriority w:val="1"/>
    <w:rsid w:val="00F31FD6"/>
  </w:style>
  <w:style w:type="table" w:customStyle="1" w:styleId="Implementatie">
    <w:name w:val="Implementatie"/>
    <w:basedOn w:val="Standaardtabel"/>
    <w:uiPriority w:val="99"/>
    <w:rsid w:val="00F31FD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31FD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31FD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31FD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31FD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31FD6"/>
  </w:style>
  <w:style w:type="paragraph" w:styleId="Berichtkop">
    <w:name w:val="Message Header"/>
    <w:basedOn w:val="Standaard"/>
    <w:link w:val="BerichtkopChar"/>
    <w:semiHidden/>
    <w:unhideWhenUsed/>
    <w:rsid w:val="00F31FD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31FD6"/>
  </w:style>
  <w:style w:type="paragraph" w:styleId="Bloktekst">
    <w:name w:val="Block Text"/>
    <w:basedOn w:val="Standaard"/>
    <w:semiHidden/>
    <w:unhideWhenUsed/>
    <w:rsid w:val="00F31FD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31FD6"/>
    <w:pPr>
      <w:ind w:left="180" w:hanging="180"/>
    </w:pPr>
  </w:style>
  <w:style w:type="paragraph" w:styleId="Datum">
    <w:name w:val="Date"/>
    <w:basedOn w:val="Standaard"/>
    <w:next w:val="Standaard"/>
    <w:link w:val="DatumChar"/>
    <w:semiHidden/>
    <w:unhideWhenUsed/>
    <w:rsid w:val="00F31FD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31FD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31FD6"/>
    <w:rPr>
      <w:color w:val="800080" w:themeColor="followedHyperlink"/>
      <w:u w:val="single"/>
    </w:rPr>
  </w:style>
  <w:style w:type="paragraph" w:styleId="Handtekening">
    <w:name w:val="Signature"/>
    <w:basedOn w:val="Standaard"/>
    <w:link w:val="HandtekeningChar"/>
    <w:semiHidden/>
    <w:unhideWhenUsed/>
    <w:rsid w:val="00F31FD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31FD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31FD6"/>
    <w:rPr>
      <w:rFonts w:ascii="Consolas" w:hAnsi="Consolas"/>
      <w:sz w:val="20"/>
      <w:szCs w:val="20"/>
    </w:rPr>
  </w:style>
  <w:style w:type="character" w:styleId="HTMLDefinition">
    <w:name w:val="HTML Definition"/>
    <w:basedOn w:val="Standaardalinea-lettertype"/>
    <w:semiHidden/>
    <w:unhideWhenUsed/>
    <w:rsid w:val="00F31FD6"/>
    <w:rPr>
      <w:i/>
      <w:iCs/>
    </w:rPr>
  </w:style>
  <w:style w:type="character" w:styleId="HTMLVariable">
    <w:name w:val="HTML Variable"/>
    <w:basedOn w:val="Standaardalinea-lettertype"/>
    <w:semiHidden/>
    <w:unhideWhenUsed/>
    <w:rsid w:val="00F31FD6"/>
    <w:rPr>
      <w:i/>
      <w:iCs/>
    </w:rPr>
  </w:style>
  <w:style w:type="character" w:styleId="HTML-acroniem">
    <w:name w:val="HTML Acronym"/>
    <w:basedOn w:val="Standaardalinea-lettertype"/>
    <w:semiHidden/>
    <w:unhideWhenUsed/>
    <w:rsid w:val="00F31FD6"/>
  </w:style>
  <w:style w:type="paragraph" w:styleId="HTML-adres">
    <w:name w:val="HTML Address"/>
    <w:basedOn w:val="Standaard"/>
    <w:link w:val="HTML-adresChar"/>
    <w:semiHidden/>
    <w:unhideWhenUsed/>
    <w:rsid w:val="00F31FD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31FD6"/>
    <w:rPr>
      <w:i/>
      <w:iCs/>
    </w:rPr>
  </w:style>
  <w:style w:type="character" w:styleId="HTML-schrijfmachine">
    <w:name w:val="HTML Typewriter"/>
    <w:basedOn w:val="Standaardalinea-lettertype"/>
    <w:semiHidden/>
    <w:unhideWhenUsed/>
    <w:rsid w:val="00F31FD6"/>
    <w:rPr>
      <w:rFonts w:ascii="Consolas" w:hAnsi="Consolas"/>
      <w:sz w:val="20"/>
      <w:szCs w:val="20"/>
    </w:rPr>
  </w:style>
  <w:style w:type="character" w:styleId="HTML-toetsenbord">
    <w:name w:val="HTML Keyboard"/>
    <w:basedOn w:val="Standaardalinea-lettertype"/>
    <w:semiHidden/>
    <w:unhideWhenUsed/>
    <w:rsid w:val="00F31FD6"/>
    <w:rPr>
      <w:rFonts w:ascii="Consolas" w:hAnsi="Consolas"/>
      <w:sz w:val="20"/>
      <w:szCs w:val="20"/>
    </w:rPr>
  </w:style>
  <w:style w:type="character" w:styleId="HTML-voorbeeld">
    <w:name w:val="HTML Sample"/>
    <w:basedOn w:val="Standaardalinea-lettertype"/>
    <w:semiHidden/>
    <w:unhideWhenUsed/>
    <w:rsid w:val="00F31FD6"/>
    <w:rPr>
      <w:rFonts w:ascii="Consolas" w:hAnsi="Consolas"/>
      <w:sz w:val="24"/>
      <w:szCs w:val="24"/>
    </w:rPr>
  </w:style>
  <w:style w:type="paragraph" w:styleId="Indexkop">
    <w:name w:val="index heading"/>
    <w:basedOn w:val="Standaard"/>
    <w:next w:val="Index1"/>
    <w:semiHidden/>
    <w:unhideWhenUsed/>
    <w:rsid w:val="00F31FD6"/>
    <w:rPr>
      <w:rFonts w:asciiTheme="majorHAnsi" w:eastAsiaTheme="majorEastAsia" w:hAnsiTheme="majorHAnsi" w:cstheme="majorBidi"/>
      <w:b/>
      <w:bCs/>
    </w:rPr>
  </w:style>
  <w:style w:type="paragraph" w:styleId="Kopbronvermelding">
    <w:name w:val="toa heading"/>
    <w:basedOn w:val="Standaard"/>
    <w:next w:val="Standaard"/>
    <w:semiHidden/>
    <w:unhideWhenUsed/>
    <w:rsid w:val="00F31FD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31FD6"/>
    <w:pPr>
      <w:ind w:left="283" w:hanging="283"/>
      <w:contextualSpacing/>
    </w:pPr>
  </w:style>
  <w:style w:type="paragraph" w:styleId="Lijst2">
    <w:name w:val="List 2"/>
    <w:basedOn w:val="Standaard"/>
    <w:semiHidden/>
    <w:unhideWhenUsed/>
    <w:rsid w:val="00F31FD6"/>
    <w:pPr>
      <w:ind w:left="566" w:hanging="283"/>
      <w:contextualSpacing/>
    </w:pPr>
  </w:style>
  <w:style w:type="paragraph" w:styleId="Lijst3">
    <w:name w:val="List 3"/>
    <w:basedOn w:val="Standaard"/>
    <w:semiHidden/>
    <w:unhideWhenUsed/>
    <w:rsid w:val="00F31FD6"/>
    <w:pPr>
      <w:ind w:left="849" w:hanging="283"/>
      <w:contextualSpacing/>
    </w:pPr>
  </w:style>
  <w:style w:type="paragraph" w:styleId="Lijst4">
    <w:name w:val="List 4"/>
    <w:basedOn w:val="Standaard"/>
    <w:semiHidden/>
    <w:unhideWhenUsed/>
    <w:rsid w:val="00F31FD6"/>
    <w:pPr>
      <w:ind w:left="1132" w:hanging="283"/>
      <w:contextualSpacing/>
    </w:pPr>
  </w:style>
  <w:style w:type="paragraph" w:styleId="Lijst5">
    <w:name w:val="List 5"/>
    <w:basedOn w:val="Standaard"/>
    <w:semiHidden/>
    <w:unhideWhenUsed/>
    <w:rsid w:val="00F31FD6"/>
    <w:pPr>
      <w:ind w:left="1415" w:hanging="283"/>
      <w:contextualSpacing/>
    </w:pPr>
  </w:style>
  <w:style w:type="paragraph" w:styleId="Lijstmetafbeeldingen">
    <w:name w:val="table of figures"/>
    <w:basedOn w:val="Standaard"/>
    <w:next w:val="Standaard"/>
    <w:semiHidden/>
    <w:unhideWhenUsed/>
    <w:rsid w:val="00F31FD6"/>
  </w:style>
  <w:style w:type="paragraph" w:styleId="Lijstopsomteken">
    <w:name w:val="List Bullet"/>
    <w:basedOn w:val="Standaard"/>
    <w:unhideWhenUsed/>
    <w:rsid w:val="00F31FD6"/>
    <w:pPr>
      <w:numPr>
        <w:numId w:val="21"/>
      </w:numPr>
      <w:contextualSpacing/>
    </w:pPr>
  </w:style>
  <w:style w:type="paragraph" w:styleId="Lijstopsomteken2">
    <w:name w:val="List Bullet 2"/>
    <w:basedOn w:val="Standaard"/>
    <w:semiHidden/>
    <w:unhideWhenUsed/>
    <w:rsid w:val="00F31FD6"/>
    <w:pPr>
      <w:tabs>
        <w:tab w:val="num" w:pos="720"/>
      </w:tabs>
      <w:ind w:left="720" w:hanging="720"/>
      <w:contextualSpacing/>
    </w:pPr>
  </w:style>
  <w:style w:type="paragraph" w:styleId="Lijstopsomteken3">
    <w:name w:val="List Bullet 3"/>
    <w:basedOn w:val="Standaard"/>
    <w:semiHidden/>
    <w:unhideWhenUsed/>
    <w:rsid w:val="00F31FD6"/>
    <w:pPr>
      <w:tabs>
        <w:tab w:val="num" w:pos="720"/>
      </w:tabs>
      <w:ind w:left="720" w:hanging="720"/>
      <w:contextualSpacing/>
    </w:pPr>
  </w:style>
  <w:style w:type="paragraph" w:styleId="Lijstopsomteken4">
    <w:name w:val="List Bullet 4"/>
    <w:basedOn w:val="Standaard"/>
    <w:semiHidden/>
    <w:unhideWhenUsed/>
    <w:rsid w:val="00F31FD6"/>
    <w:pPr>
      <w:tabs>
        <w:tab w:val="num" w:pos="720"/>
      </w:tabs>
      <w:ind w:left="720" w:hanging="720"/>
      <w:contextualSpacing/>
    </w:pPr>
  </w:style>
  <w:style w:type="paragraph" w:styleId="Lijstopsomteken5">
    <w:name w:val="List Bullet 5"/>
    <w:basedOn w:val="Standaard"/>
    <w:semiHidden/>
    <w:unhideWhenUsed/>
    <w:rsid w:val="00F31FD6"/>
    <w:pPr>
      <w:tabs>
        <w:tab w:val="num" w:pos="720"/>
      </w:tabs>
      <w:ind w:left="720" w:hanging="720"/>
      <w:contextualSpacing/>
    </w:pPr>
  </w:style>
  <w:style w:type="paragraph" w:styleId="Lijstnummering2">
    <w:name w:val="List Number 2"/>
    <w:basedOn w:val="Standaard"/>
    <w:semiHidden/>
    <w:unhideWhenUsed/>
    <w:rsid w:val="00F31FD6"/>
    <w:pPr>
      <w:tabs>
        <w:tab w:val="num" w:pos="720"/>
      </w:tabs>
      <w:ind w:left="720" w:hanging="720"/>
      <w:contextualSpacing/>
    </w:pPr>
  </w:style>
  <w:style w:type="paragraph" w:styleId="Lijstnummering3">
    <w:name w:val="List Number 3"/>
    <w:basedOn w:val="Standaard"/>
    <w:semiHidden/>
    <w:unhideWhenUsed/>
    <w:rsid w:val="00F31FD6"/>
    <w:pPr>
      <w:tabs>
        <w:tab w:val="num" w:pos="720"/>
      </w:tabs>
      <w:ind w:left="720" w:hanging="720"/>
      <w:contextualSpacing/>
    </w:pPr>
  </w:style>
  <w:style w:type="paragraph" w:styleId="Lijstnummering4">
    <w:name w:val="List Number 4"/>
    <w:basedOn w:val="Standaard"/>
    <w:semiHidden/>
    <w:unhideWhenUsed/>
    <w:rsid w:val="00F31FD6"/>
    <w:pPr>
      <w:tabs>
        <w:tab w:val="num" w:pos="720"/>
      </w:tabs>
      <w:ind w:left="720" w:hanging="720"/>
      <w:contextualSpacing/>
    </w:pPr>
  </w:style>
  <w:style w:type="paragraph" w:styleId="Lijstnummering5">
    <w:name w:val="List Number 5"/>
    <w:basedOn w:val="Standaard"/>
    <w:semiHidden/>
    <w:unhideWhenUsed/>
    <w:rsid w:val="00F31FD6"/>
    <w:pPr>
      <w:tabs>
        <w:tab w:val="num" w:pos="720"/>
      </w:tabs>
      <w:ind w:left="720" w:hanging="720"/>
      <w:contextualSpacing/>
    </w:pPr>
  </w:style>
  <w:style w:type="paragraph" w:styleId="Lijstvoortzetting">
    <w:name w:val="List Continue"/>
    <w:basedOn w:val="Standaard"/>
    <w:semiHidden/>
    <w:unhideWhenUsed/>
    <w:rsid w:val="00F31FD6"/>
    <w:pPr>
      <w:spacing w:after="120"/>
      <w:ind w:left="283"/>
      <w:contextualSpacing/>
    </w:pPr>
  </w:style>
  <w:style w:type="paragraph" w:styleId="Lijstvoortzetting2">
    <w:name w:val="List Continue 2"/>
    <w:basedOn w:val="Standaard"/>
    <w:semiHidden/>
    <w:unhideWhenUsed/>
    <w:rsid w:val="00F31FD6"/>
    <w:pPr>
      <w:spacing w:after="120"/>
      <w:ind w:left="566"/>
      <w:contextualSpacing/>
    </w:pPr>
  </w:style>
  <w:style w:type="paragraph" w:styleId="Lijstvoortzetting3">
    <w:name w:val="List Continue 3"/>
    <w:basedOn w:val="Standaard"/>
    <w:semiHidden/>
    <w:unhideWhenUsed/>
    <w:rsid w:val="00F31FD6"/>
    <w:pPr>
      <w:spacing w:after="120"/>
      <w:ind w:left="849"/>
      <w:contextualSpacing/>
    </w:pPr>
  </w:style>
  <w:style w:type="paragraph" w:styleId="Lijstvoortzetting4">
    <w:name w:val="List Continue 4"/>
    <w:basedOn w:val="Standaard"/>
    <w:semiHidden/>
    <w:unhideWhenUsed/>
    <w:rsid w:val="00F31FD6"/>
    <w:pPr>
      <w:spacing w:after="120"/>
      <w:ind w:left="1132"/>
      <w:contextualSpacing/>
    </w:pPr>
  </w:style>
  <w:style w:type="paragraph" w:styleId="Lijstvoortzetting5">
    <w:name w:val="List Continue 5"/>
    <w:basedOn w:val="Standaard"/>
    <w:semiHidden/>
    <w:unhideWhenUsed/>
    <w:rsid w:val="00F31FD6"/>
    <w:pPr>
      <w:spacing w:after="120"/>
      <w:ind w:left="1415"/>
      <w:contextualSpacing/>
    </w:pPr>
  </w:style>
  <w:style w:type="paragraph" w:styleId="Normaalweb">
    <w:name w:val="Normal (Web)"/>
    <w:basedOn w:val="Standaard"/>
    <w:semiHidden/>
    <w:unhideWhenUsed/>
    <w:rsid w:val="00F31FD6"/>
    <w:rPr>
      <w:rFonts w:ascii="Times New Roman" w:hAnsi="Times New Roman"/>
      <w:sz w:val="24"/>
    </w:rPr>
  </w:style>
  <w:style w:type="paragraph" w:styleId="Notitiekop">
    <w:name w:val="Note Heading"/>
    <w:basedOn w:val="Standaard"/>
    <w:next w:val="Standaard"/>
    <w:link w:val="NotitiekopChar"/>
    <w:semiHidden/>
    <w:unhideWhenUsed/>
    <w:rsid w:val="00F31FD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31FD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31FD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31FD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31FD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31FD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31FD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31FD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31FD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31FD6"/>
    <w:pPr>
      <w:ind w:left="708"/>
    </w:pPr>
  </w:style>
  <w:style w:type="paragraph" w:styleId="Tekstzonderopmaak">
    <w:name w:val="Plain Text"/>
    <w:basedOn w:val="Standaard"/>
    <w:link w:val="TekstzonderopmaakChar"/>
    <w:semiHidden/>
    <w:unhideWhenUsed/>
    <w:rsid w:val="00F31FD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31FD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14580B"/>
    <w:rPr>
      <w:rFonts w:ascii="Verdana" w:hAnsi="Verdana"/>
      <w:b/>
      <w:bCs/>
      <w:sz w:val="18"/>
      <w:szCs w:val="28"/>
    </w:rPr>
  </w:style>
  <w:style w:type="character" w:customStyle="1" w:styleId="Kop5Char">
    <w:name w:val="Kop 5 Char"/>
    <w:basedOn w:val="Standaardalinea-lettertype"/>
    <w:link w:val="Kop5"/>
    <w:locked/>
    <w:rsid w:val="0014580B"/>
    <w:rPr>
      <w:rFonts w:ascii="Verdana" w:hAnsi="Verdana"/>
      <w:bCs/>
      <w:i/>
      <w:iCs/>
      <w:sz w:val="18"/>
      <w:szCs w:val="26"/>
    </w:rPr>
  </w:style>
  <w:style w:type="numbering" w:customStyle="1" w:styleId="Nummering1">
    <w:name w:val="Nummering1"/>
    <w:basedOn w:val="Geenlijst"/>
    <w:uiPriority w:val="99"/>
    <w:rsid w:val="000B33E8"/>
  </w:style>
  <w:style w:type="character" w:customStyle="1" w:styleId="Kop3Char">
    <w:name w:val="Kop 3 Char"/>
    <w:basedOn w:val="Standaardalinea-lettertype"/>
    <w:link w:val="Kop3"/>
    <w:uiPriority w:val="9"/>
    <w:rsid w:val="00433940"/>
    <w:rPr>
      <w:rFonts w:ascii="Verdana" w:hAnsi="Verdana"/>
      <w:b/>
      <w:bCs/>
      <w:sz w:val="18"/>
      <w:szCs w:val="26"/>
    </w:rPr>
  </w:style>
  <w:style w:type="numbering" w:customStyle="1" w:styleId="Nummering2">
    <w:name w:val="Nummering2"/>
    <w:basedOn w:val="Geenlijst"/>
    <w:rsid w:val="00F1328F"/>
  </w:style>
  <w:style w:type="paragraph" w:customStyle="1" w:styleId="Opsommingtekens5">
    <w:name w:val="Opsomming tekens 5"/>
    <w:basedOn w:val="Standaard"/>
    <w:qFormat/>
    <w:rsid w:val="00F31FD6"/>
    <w:pPr>
      <w:numPr>
        <w:ilvl w:val="7"/>
        <w:numId w:val="1"/>
      </w:numPr>
    </w:pPr>
  </w:style>
  <w:style w:type="paragraph" w:customStyle="1" w:styleId="Opsommingtekens6">
    <w:name w:val="Opsomming tekens 6"/>
    <w:basedOn w:val="Standaard"/>
    <w:qFormat/>
    <w:rsid w:val="00F31FD6"/>
    <w:pPr>
      <w:numPr>
        <w:ilvl w:val="8"/>
        <w:numId w:val="1"/>
      </w:numPr>
    </w:pPr>
  </w:style>
  <w:style w:type="character" w:customStyle="1" w:styleId="Verwijzing">
    <w:name w:val="Verwijzing"/>
    <w:basedOn w:val="Standaardalinea-lettertype"/>
    <w:uiPriority w:val="1"/>
    <w:rsid w:val="00F31FD6"/>
    <w:rPr>
      <w:u w:val="single"/>
    </w:rPr>
  </w:style>
  <w:style w:type="paragraph" w:customStyle="1" w:styleId="Kader">
    <w:name w:val="Kader"/>
    <w:basedOn w:val="Standaard"/>
    <w:next w:val="Standaard"/>
    <w:qFormat/>
    <w:rsid w:val="00F31FD6"/>
    <w:pPr>
      <w:spacing w:before="280" w:after="280" w:line="280" w:lineRule="atLeast"/>
    </w:pPr>
    <w:rPr>
      <w:color w:val="FF0000"/>
    </w:rPr>
  </w:style>
  <w:style w:type="character" w:customStyle="1" w:styleId="Kop2Char">
    <w:name w:val="Kop 2 Char"/>
    <w:basedOn w:val="Standaardalinea-lettertype"/>
    <w:link w:val="Kop2"/>
    <w:locked/>
    <w:rsid w:val="006B4E24"/>
    <w:rPr>
      <w:rFonts w:ascii="Verdana" w:hAnsi="Verdana"/>
      <w:b/>
      <w:bCs/>
      <w:iCs/>
      <w:sz w:val="22"/>
      <w:szCs w:val="28"/>
    </w:rPr>
  </w:style>
  <w:style w:type="paragraph" w:customStyle="1" w:styleId="Default">
    <w:name w:val="Default"/>
    <w:rsid w:val="009C5C28"/>
    <w:pPr>
      <w:autoSpaceDE w:val="0"/>
      <w:autoSpaceDN w:val="0"/>
      <w:adjustRightInd w:val="0"/>
    </w:pPr>
    <w:rPr>
      <w:rFonts w:ascii="Univers LT 45 Light" w:eastAsiaTheme="minorHAnsi" w:hAnsi="Univers LT 45 Light" w:cs="Univers LT 45 Light"/>
      <w:color w:val="000000"/>
      <w:sz w:val="24"/>
      <w:szCs w:val="24"/>
      <w:lang w:eastAsia="en-US"/>
    </w:rPr>
  </w:style>
  <w:style w:type="character" w:customStyle="1" w:styleId="Kop1Char">
    <w:name w:val="Kop 1 Char"/>
    <w:basedOn w:val="Standaardalinea-lettertype"/>
    <w:link w:val="Kop1"/>
    <w:rsid w:val="00F255E2"/>
    <w:rPr>
      <w:rFonts w:ascii="Verdana" w:hAnsi="Verdana" w:cs="Arial"/>
      <w:b/>
      <w:bCs/>
      <w:kern w:val="32"/>
      <w:sz w:val="24"/>
      <w:szCs w:val="18"/>
    </w:rPr>
  </w:style>
  <w:style w:type="character" w:customStyle="1" w:styleId="Kop6Char">
    <w:name w:val="Kop 6 Char"/>
    <w:basedOn w:val="Standaardalinea-lettertype"/>
    <w:link w:val="Kop6"/>
    <w:rsid w:val="00F255E2"/>
    <w:rPr>
      <w:rFonts w:ascii="Verdana" w:hAnsi="Verdana"/>
      <w:bCs/>
      <w:i/>
      <w:sz w:val="18"/>
      <w:szCs w:val="22"/>
    </w:rPr>
  </w:style>
  <w:style w:type="character" w:customStyle="1" w:styleId="Kop7Char">
    <w:name w:val="Kop 7 Char"/>
    <w:basedOn w:val="Standaardalinea-lettertype"/>
    <w:link w:val="Kop7"/>
    <w:rsid w:val="00F255E2"/>
    <w:rPr>
      <w:rFonts w:ascii="Verdana" w:hAnsi="Verdana"/>
      <w:sz w:val="18"/>
      <w:szCs w:val="24"/>
    </w:rPr>
  </w:style>
  <w:style w:type="character" w:customStyle="1" w:styleId="Kop8Char">
    <w:name w:val="Kop 8 Char"/>
    <w:basedOn w:val="Standaardalinea-lettertype"/>
    <w:link w:val="Kop8"/>
    <w:rsid w:val="00F255E2"/>
    <w:rPr>
      <w:rFonts w:ascii="Verdana" w:hAnsi="Verdana"/>
      <w:iCs/>
      <w:sz w:val="18"/>
      <w:szCs w:val="24"/>
    </w:rPr>
  </w:style>
  <w:style w:type="character" w:customStyle="1" w:styleId="Kop9Char">
    <w:name w:val="Kop 9 Char"/>
    <w:basedOn w:val="Standaardalinea-lettertype"/>
    <w:link w:val="Kop9"/>
    <w:rsid w:val="00F255E2"/>
    <w:rPr>
      <w:rFonts w:ascii="Verdana" w:hAnsi="Verdana" w:cs="Arial"/>
      <w:sz w:val="18"/>
      <w:szCs w:val="22"/>
    </w:rPr>
  </w:style>
  <w:style w:type="character" w:customStyle="1" w:styleId="KoptekstChar">
    <w:name w:val="Koptekst Char"/>
    <w:basedOn w:val="Standaardalinea-lettertype"/>
    <w:link w:val="Koptekst"/>
    <w:rsid w:val="00F255E2"/>
    <w:rPr>
      <w:rFonts w:ascii="Verdana" w:hAnsi="Verdana" w:cs="Verdana-Bold"/>
      <w:bCs/>
      <w:smallCaps/>
      <w:sz w:val="14"/>
      <w:szCs w:val="13"/>
    </w:rPr>
  </w:style>
  <w:style w:type="character" w:customStyle="1" w:styleId="VoettekstChar">
    <w:name w:val="Voettekst Char"/>
    <w:basedOn w:val="Standaardalinea-lettertype"/>
    <w:link w:val="Voettekst"/>
    <w:rsid w:val="00F255E2"/>
    <w:rPr>
      <w:rFonts w:ascii="Verdana" w:hAnsi="Verdana"/>
      <w:sz w:val="18"/>
      <w:szCs w:val="24"/>
    </w:rPr>
  </w:style>
  <w:style w:type="character" w:customStyle="1" w:styleId="TitelChar">
    <w:name w:val="Titel Char"/>
    <w:basedOn w:val="Standaardalinea-lettertype"/>
    <w:link w:val="Titel"/>
    <w:uiPriority w:val="10"/>
    <w:rsid w:val="00F255E2"/>
    <w:rPr>
      <w:rFonts w:ascii="Verdana" w:hAnsi="Verdana" w:cs="Arial"/>
      <w:b/>
      <w:bCs/>
      <w:kern w:val="28"/>
      <w:sz w:val="24"/>
      <w:szCs w:val="32"/>
    </w:rPr>
  </w:style>
  <w:style w:type="character" w:customStyle="1" w:styleId="EindnoottekstChar">
    <w:name w:val="Eindnoottekst Char"/>
    <w:basedOn w:val="Standaardalinea-lettertype"/>
    <w:link w:val="Eindnoottekst"/>
    <w:semiHidden/>
    <w:rsid w:val="00F255E2"/>
    <w:rPr>
      <w:rFonts w:ascii="Verdana" w:hAnsi="Verdana"/>
      <w:sz w:val="18"/>
    </w:rPr>
  </w:style>
  <w:style w:type="character" w:customStyle="1" w:styleId="OnderwerpvanopmerkingChar">
    <w:name w:val="Onderwerp van opmerking Char"/>
    <w:basedOn w:val="TekstopmerkingChar"/>
    <w:link w:val="Onderwerpvanopmerking"/>
    <w:semiHidden/>
    <w:rsid w:val="00F255E2"/>
    <w:rPr>
      <w:rFonts w:ascii="Verdana" w:hAnsi="Verdana"/>
      <w:b/>
      <w:bCs/>
    </w:rPr>
  </w:style>
  <w:style w:type="character" w:customStyle="1" w:styleId="DocumentstructuurChar">
    <w:name w:val="Documentstructuur Char"/>
    <w:basedOn w:val="Standaardalinea-lettertype"/>
    <w:link w:val="Documentstructuur"/>
    <w:semiHidden/>
    <w:rsid w:val="00F255E2"/>
    <w:rPr>
      <w:rFonts w:ascii="Tahoma" w:hAnsi="Tahoma" w:cs="Tahoma"/>
      <w:sz w:val="16"/>
      <w:szCs w:val="16"/>
    </w:rPr>
  </w:style>
  <w:style w:type="character" w:customStyle="1" w:styleId="MacrotekstChar">
    <w:name w:val="Macrotekst Char"/>
    <w:basedOn w:val="Standaardalinea-lettertype"/>
    <w:link w:val="Macrotekst"/>
    <w:semiHidden/>
    <w:rsid w:val="00F255E2"/>
    <w:rPr>
      <w:rFonts w:ascii="Consolas" w:hAnsi="Consolas"/>
    </w:rPr>
  </w:style>
  <w:style w:type="table" w:customStyle="1" w:styleId="Huisstijl-Tabel">
    <w:name w:val="Huisstijl-Tabel"/>
    <w:basedOn w:val="Standaardtabel"/>
    <w:rsid w:val="00F255E2"/>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F255E2"/>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583412996">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63" Type="http://schemas.microsoft.com/office/2018/08/relationships/commentsExtensible" Target="commentsExtensible.xm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yperlink" Target="https://gitlab.com/koop/STOP/standaard/-/issues" TargetMode="External"/><Relationship Id="rId5" Type="http://schemas.openxmlformats.org/officeDocument/2006/relationships/numbering" Target="numbering.xml"/><Relationship Id="rId61" Type="http://schemas.microsoft.com/office/2011/relationships/commentsExtended" Target="commentsExtended.xml"/><Relationship Id="rId82" Type="http://schemas.openxmlformats.org/officeDocument/2006/relationships/header" Target="header5.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0" Type="http://schemas.openxmlformats.org/officeDocument/2006/relationships/hyperlink" Target="https://www.wegwijzertpod.nl/uploads/2022-04/20220413%20Werkwijze%20Geo%20en%20locaties%20in%20Omgevingsdocumenten%201.01.pdf" TargetMode="External"/><Relationship Id="rId85" Type="http://schemas.microsoft.com/office/2011/relationships/people" Target="peop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62" Type="http://schemas.microsoft.com/office/2016/09/relationships/commentsIds" Target="commentsIds.xml"/><Relationship Id="rId83"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60" Type="http://schemas.openxmlformats.org/officeDocument/2006/relationships/comments" Target="comments.xml"/><Relationship Id="rId78" Type="http://schemas.openxmlformats.org/officeDocument/2006/relationships/hyperlink" Target="https://www.geonovum.nl/geo-standaarden/omgevingswet/meldingen" TargetMode="External"/><Relationship Id="rId81" Type="http://schemas.openxmlformats.org/officeDocument/2006/relationships/hyperlink" Target="https://www.wegwijzertpod.nl/uploads/2022-04/20220413%20Werkwijze%20Geo%20en%20locaties%20in%20Omgevingsdocumenten%201.01.pdf" TargetMode="External"/><Relationship Id="rId86"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EA79531-8C93-4821-A1AB-5E62BDDD40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CFBD7DB-40A5-4E23-BC75-1E5ED49EE1B4}">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1098</TotalTime>
  <Pages>1</Pages>
  <Words>72547</Words>
  <Characters>399013</Characters>
  <Application>Microsoft Office Word</Application>
  <DocSecurity>0</DocSecurity>
  <Lines>3325</Lines>
  <Paragraphs>941</Paragraphs>
  <ScaleCrop>false</ScaleCrop>
  <HeadingPairs>
    <vt:vector size="2" baseType="variant">
      <vt:variant>
        <vt:lpstr>Titel</vt:lpstr>
      </vt:variant>
      <vt:variant>
        <vt:i4>1</vt:i4>
      </vt:variant>
    </vt:vector>
  </HeadingPairs>
  <TitlesOfParts>
    <vt:vector size="1" baseType="lpstr">
      <vt:lpstr>TPOD Reactieve interventie_werkversie</vt:lpstr>
    </vt:vector>
  </TitlesOfParts>
  <Company/>
  <LinksUpToDate>false</LinksUpToDate>
  <CharactersWithSpaces>470619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Reactieve interventie_werkversie</dc:title>
  <dc:subject/>
  <dc:creator>PR33</dc:creator>
  <cp:keywords/>
  <dc:description/>
  <cp:lastModifiedBy>Gerard Wolbers</cp:lastModifiedBy>
  <cp:revision>221</cp:revision>
  <cp:lastPrinted>2021-06-10T08:47:00Z</cp:lastPrinted>
  <dcterms:created xsi:type="dcterms:W3CDTF">2023-08-14T10:14:00Z</dcterms:created>
  <dcterms:modified xsi:type="dcterms:W3CDTF">2023-11-21T10:25:00Z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