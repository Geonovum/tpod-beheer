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8325CC" w:rsidRDefault="008325CC" w:rsidP="00E43714">
      <w:pPr>
        <w:pStyle w:val="Kop4"/>
      </w:pPr>
      <w:bookmarkStart w:id="305" w:name="_Ref_321ec4a553dbda9c6df7d4ca67d00a29_1"/>
      <w:r>
        <w:t>Kennisgeving</w:t>
      </w:r>
      <w:bookmarkEnd w:id="301"/>
      <w:bookmarkEnd w:id="305"/>
    </w:p>
    <w:p w14:paraId="5C10D0BB" w14:textId="68F528C6" w:rsidR="008325CC" w:rsidRPr="00F03DD9" w:rsidRDefault="008325CC" w:rsidP="00E43714">
      <w:r>
        <w:t xml:space="preserve">In een aantal gevallen, die in paragraaf </w:t>
      </w:r>
      <w:r w:rsidR="000426F1">
        <w:fldChar w:fldCharType="begin"/>
      </w:r>
      <w:r w:rsidR="000426F1">
        <w:instrText xml:space="preserve"> REF _Ref_91d26b6c35093a8aa3642c04c3bc4731_1 \n \h </w:instrText>
      </w:r>
      <w:r w:rsidR="000426F1">
        <w:fldChar w:fldCharType="separate"/>
      </w:r>
      <w:r w:rsidR="00E21A2D">
        <w:t>10.4</w:t>
      </w:r>
      <w:r w:rsidR="000426F1">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0C248FC5" w:rsidR="008325CC" w:rsidRPr="00F03DD9" w:rsidRDefault="008325CC"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8325CC" w:rsidRPr="00F03DD9" w:rsidRDefault="008325CC" w:rsidP="00E43714">
      <w:pPr>
        <w:pStyle w:val="Opsommingtekens1"/>
      </w:pPr>
      <w:r w:rsidRPr="00B41A87">
        <w:rPr>
          <w:b/>
          <w:bCs/>
        </w:rPr>
        <w:t>RegelingOpschrift</w:t>
      </w:r>
      <w:r>
        <w:t>: verplicht element, komt 1 keer voor.</w:t>
      </w:r>
    </w:p>
    <w:p w14:paraId="7AD18C3B" w14:textId="77777777" w:rsidR="008325CC" w:rsidRPr="00F03DD9" w:rsidRDefault="008325CC" w:rsidP="00E43714">
      <w:pPr>
        <w:pStyle w:val="Opsommingtekens1"/>
      </w:pPr>
      <w:r w:rsidRPr="00B41A87">
        <w:rPr>
          <w:b/>
          <w:bCs/>
        </w:rPr>
        <w:t>Lichaam</w:t>
      </w:r>
      <w:r w:rsidRPr="005F2FEC">
        <w:t>: verplicht element, komt 1 keer voor.</w:t>
      </w:r>
    </w:p>
    <w:p w14:paraId="53FDAF10" w14:textId="77777777" w:rsidR="008325CC" w:rsidRPr="00F03DD9" w:rsidRDefault="008325CC"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8325CC" w:rsidRDefault="008325CC"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8325CC" w:rsidRPr="003E6D3A" w:rsidRDefault="008325CC"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