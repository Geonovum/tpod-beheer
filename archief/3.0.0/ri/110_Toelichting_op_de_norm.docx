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EF2CF" w14:textId="474C89D1" w:rsidR="008325CC" w:rsidRPr="00F03DD9" w:rsidRDefault="008325CC" w:rsidP="00E4799F">
      <w:pPr>
        <w:pStyle w:val="Kop4"/>
      </w:pPr>
      <w:r w:rsidRPr="00F03DD9">
        <w:t>Toelichting op de norm</w:t>
      </w:r>
    </w:p>
    <w:p w14:paraId="27D30F4B" w14:textId="058B8150" w:rsidR="008325CC" w:rsidRDefault="008325CC" w:rsidP="0014301D">
      <w:r w:rsidRPr="00F03DD9">
        <w:rPr>
          <w:i/>
          <w:iCs/>
        </w:rPr>
        <w:t>locatieaanduiding</w:t>
      </w:r>
      <w:r w:rsidRPr="00F03DD9">
        <w:t xml:space="preserve">: het attribuut dat de verwijzing bevat naar de identificatie van de specifieke Locatie die bij het Regelingsgebied hoort. Voor Regelingsgebied bevat Locatie </w:t>
      </w:r>
      <w:r>
        <w:t>(</w:t>
      </w:r>
      <w:r w:rsidRPr="00F03DD9">
        <w:t xml:space="preserve">de </w:t>
      </w:r>
      <w:r>
        <w:t xml:space="preserve">verwijzingen naar) de </w:t>
      </w:r>
      <w:r w:rsidRPr="00F03DD9">
        <w:t xml:space="preserve">geometrie(ën) die de buitengrens </w:t>
      </w:r>
      <w:r>
        <w:t xml:space="preserve">of buitengrenzen </w:t>
      </w:r>
      <w:r w:rsidRPr="00F03DD9">
        <w:t>van de regeling vormen.</w:t>
      </w:r>
    </w:p>
    <w:p w14:paraId="6DA48F28" w14:textId="77777777" w:rsidR="00A56575" w:rsidRDefault="00A56575" w:rsidP="0014301D"/>
    <w:p w14:paraId="5479B446" w14:textId="29C7AEB4" w:rsidR="00A56575" w:rsidRDefault="00A56575" w:rsidP="0014301D">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_Ref_5086bd211034cc65e8e1dd9c11458b0f_1 \n \h </w:instrText>
      </w:r>
      <w:r>
        <w:fldChar w:fldCharType="separate"/>
      </w:r>
      <w:r w:rsidR="00E21A2D">
        <w:t>7.7.2.1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