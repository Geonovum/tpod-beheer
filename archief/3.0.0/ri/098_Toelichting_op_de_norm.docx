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8325CC" w:rsidP="002F7B04">
      <w:pPr>
        <w:pStyle w:val="Kop4"/>
      </w:pPr>
      <w:bookmarkStart w:id="202" w:name="_Ref_5f6c2f659eeefa0a0f3c94480318e00f_1"/>
      <w:r w:rsidRPr="00F1426F">
        <w:t>Toelichting op de norm</w:t>
      </w:r>
      <w:bookmarkEnd w:id="202"/>
    </w:p>
    <w:p w14:paraId="3A74374C" w14:textId="31CC9F1A" w:rsidR="0070124A" w:rsidRPr="007B60F8" w:rsidRDefault="008325CC" w:rsidP="008769AC">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t>, indien relevant,</w:t>
      </w:r>
      <w:r w:rsidRPr="00F1426F">
        <w:t xml:space="preserve"> naar de Locatie kan worden verwezen. </w:t>
      </w:r>
      <w:r>
        <w:t xml:space="preserve">Let op: de </w:t>
      </w:r>
      <w:r w:rsidRPr="004F4F63">
        <w:rPr>
          <w:i/>
          <w:iCs/>
        </w:rPr>
        <w:t>noemer</w:t>
      </w:r>
      <w:r>
        <w:t xml:space="preserve"> is niet altijd gelijk aan de naam van het GIO. </w:t>
      </w:r>
      <w:r w:rsidRPr="00F1426F">
        <w:t xml:space="preserve">Het gebruik van </w:t>
      </w:r>
      <w:r w:rsidRPr="00F1426F">
        <w:rPr>
          <w:i/>
          <w:iCs/>
        </w:rPr>
        <w:t>noemer</w:t>
      </w:r>
      <w:r w:rsidRPr="00F1426F">
        <w:t xml:space="preserve"> is optioneel omdat </w:t>
      </w:r>
      <w:r>
        <w:t xml:space="preserve">een noemer niet altijd zinvol is en omdat </w:t>
      </w:r>
      <w:r w:rsidRPr="00F1426F">
        <w:t xml:space="preserve">er Locaties zijn die niet met een term of frase te benoemen zijn. </w:t>
      </w:r>
      <w:r>
        <w:t>Dat geldt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br/>
        <w:t xml:space="preserve">Locatie kan de locatie zijn van een Juridische regel of Tekstdeel (en daarmee, al dan niet 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w:t>
      </w:r>
      <w:r w:rsidRPr="004F4F63">
        <w:rPr>
          <w:i/>
          <w:iCs/>
        </w:rPr>
        <w:t>noemer</w:t>
      </w:r>
      <w:r>
        <w:t xml:space="preserve"> zinvol is of niet. Bij de beschrijving van die objecttypen wordt dit aangegeven.</w:t>
      </w:r>
    </w:p>
    <w:p w14:paraId="0C143E17" w14:textId="749CF041" w:rsidR="008325CC" w:rsidRPr="00F1426F" w:rsidRDefault="00B22728" w:rsidP="008769AC">
      <w:pPr>
        <w:pStyle w:val="Opsommingtekens1"/>
      </w:pPr>
      <w:r w:rsidRPr="00F1426F">
        <w:rPr>
          <w:i/>
        </w:rPr>
        <w:lastRenderedPageBreak/>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kan gebruik gemaakt worden van de waardelijst 'Eenheid</w:t>
      </w:r>
      <w:r w:rsidRPr="00F1426F">
        <w:t>’.</w:t>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8325CC"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09F0122D" w14:textId="4ED9C55F" w:rsidR="008325CC" w:rsidRPr="00137858" w:rsidRDefault="008325CC" w:rsidP="00137858">
      <w:pPr>
        <w:pStyle w:val="Opsommingtekens1"/>
      </w:pPr>
      <w:r w:rsidRPr="002A0F0A">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2A0F0A">
        <w:rPr>
          <w:i/>
          <w:iCs/>
        </w:rPr>
        <w:t>bestuurlijkeGrenzenVerwijzing</w:t>
      </w:r>
      <w:r w:rsidRPr="00137858">
        <w:t xml:space="preserve"> maakt gebruik van de gegevensgroep </w:t>
      </w:r>
      <w:r w:rsidRPr="002F7CA9">
        <w:t>BestuurlijkeGrenzenVerwijzing</w:t>
      </w:r>
      <w:r w:rsidRPr="00137858">
        <w:t xml:space="preserve">. In het navolgende worden de attributen van </w:t>
      </w:r>
      <w:r w:rsidRPr="0046535C">
        <w:t xml:space="preserve">BestuurlijkeGrenzenVerwijzing </w:t>
      </w:r>
      <w:r w:rsidRPr="00137858">
        <w:t>toegelicht.</w:t>
      </w:r>
    </w:p>
    <w:p w14:paraId="05DC7B63" w14:textId="1F47DCBB" w:rsidR="008325CC" w:rsidRPr="002A0F0A" w:rsidRDefault="008325CC" w:rsidP="002A0F0A">
      <w:pPr>
        <w:pStyle w:val="Opsommingtekens2"/>
      </w:pPr>
      <w:r w:rsidRPr="002A0F0A">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8325CC" w:rsidRPr="00F1426F" w:rsidRDefault="008325CC" w:rsidP="002A0F0A">
      <w:pPr>
        <w:pStyle w:val="Opsommingtekens2"/>
      </w:pPr>
      <w:r w:rsidRPr="002A0F0A">
        <w:rPr>
          <w:i/>
          <w:iCs/>
        </w:rPr>
        <w:t>domein</w:t>
      </w:r>
      <w:r w:rsidRPr="00F1426F">
        <w:t xml:space="preserve">: </w:t>
      </w:r>
      <w:r>
        <w:t>attribuut dat aangeeft welke van de onderdelen van de bestuurlijkeGrenzen-voorziening moet worden bevraagd: het bestuurlijk gebied;</w:t>
      </w:r>
    </w:p>
    <w:p w14:paraId="16A84337" w14:textId="5E71BF59" w:rsidR="008325CC" w:rsidRPr="00F1426F" w:rsidRDefault="008325CC" w:rsidP="002A0F0A">
      <w:pPr>
        <w:pStyle w:val="Opsommingtekens2"/>
      </w:pPr>
      <w:r w:rsidRPr="0005135E">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w:t>
      </w:r>
      <w:r>
        <w:t xml:space="preserve"> </w:t>
      </w:r>
      <w:r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8325CC" w:rsidRPr="00F1426F" w:rsidRDefault="008325CC" w:rsidP="0020646F"/>
    <w:p w14:paraId="5EA7C0E0" w14:textId="35C982EE" w:rsidR="008325CC" w:rsidRPr="00F1426F" w:rsidRDefault="008325CC" w:rsidP="0020646F">
      <w:r w:rsidRPr="00F1426F">
        <w:t xml:space="preserve">Met uitzondering van Locatie in de verschijningsvorm van Ambtsgebied wordt Locatie altijd vastgelegd in een </w:t>
      </w:r>
      <w:r>
        <w:t>GIO</w:t>
      </w:r>
      <w:r w:rsidRPr="00F1426F">
        <w:t>.</w:t>
      </w:r>
    </w:p>
    <w:p w14:paraId="47269A11" w14:textId="267C050E" w:rsidR="008325CC" w:rsidRDefault="008325CC" w:rsidP="0020646F"/>
    <w:p w14:paraId="33024C22" w14:textId="3DDE6EF6" w:rsidR="008325CC" w:rsidRPr="004F4F63" w:rsidRDefault="008325CC" w:rsidP="0020646F">
      <w:pPr>
        <w:rPr>
          <w:u w:val="single"/>
        </w:rPr>
      </w:pPr>
      <w:r w:rsidRPr="004F4F63">
        <w:rPr>
          <w:u w:val="single"/>
        </w:rPr>
        <w:t>Ambtsgebied</w:t>
      </w:r>
    </w:p>
    <w:p w14:paraId="3A41E334" w14:textId="56F1902D" w:rsidR="008325CC" w:rsidRDefault="008325CC"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0C166B6C" w:rsidR="008325CC" w:rsidRPr="007B60F8" w:rsidRDefault="008325CC" w:rsidP="0020646F">
      <w:r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t>GIO</w:t>
      </w:r>
      <w:r w:rsidRPr="00F1426F">
        <w:t xml:space="preserve">. Op deze manier is de locatie permanent terug te vinden en is de onveranderlijkheid van de locatie gewaarborgd (zie ook paragraaf </w:t>
      </w:r>
      <w:r w:rsidRPr="00863F41">
        <w:rPr>
          <w:rStyle w:val="Verwijzing"/>
        </w:rPr>
        <w:fldChar w:fldCharType="begin"/>
      </w:r>
      <w:r w:rsidRPr="00863F41">
        <w:rPr>
          <w:rStyle w:val="Verwijzing"/>
        </w:rPr>
        <w:instrText xml:space="preserve"> REF _Ref_dae562afea9aeb25061bfaa254bf9c50_1  \n \h  \* MERGEFORMAT </w:instrText>
      </w:r>
      <w:r w:rsidRPr="00863F41">
        <w:rPr>
          <w:rStyle w:val="Verwijzing"/>
        </w:rPr>
      </w:r>
      <w:r w:rsidRPr="00863F41">
        <w:rPr>
          <w:rStyle w:val="Verwijzing"/>
        </w:rPr>
        <w:fldChar w:fldCharType="separate"/>
      </w:r>
      <w:r w:rsidR="00E21A2D">
        <w:rPr>
          <w:rStyle w:val="Verwijzing"/>
        </w:rPr>
        <w:t>6.1.2.1</w:t>
      </w:r>
      <w:r w:rsidRPr="00863F41">
        <w:rPr>
          <w:rStyle w:val="Verwijzing"/>
        </w:rPr>
        <w:fldChar w:fldCharType="end"/>
      </w:r>
      <w:r w:rsidRPr="00B26823">
        <w:t>)</w:t>
      </w:r>
      <w:r w:rsidRPr="007B60F8">
        <w:t xml:space="preserve">. </w:t>
      </w:r>
      <w:r w:rsidRPr="00F1426F">
        <w:t xml:space="preserve">Door het nemen van het besluit stelt het bevoegd gezag </w:t>
      </w:r>
      <w:r>
        <w:t>het GIO</w:t>
      </w:r>
      <w:r w:rsidRPr="00F1426F">
        <w:t xml:space="preserve"> vast en ‘ontstaat’ de locatie. Wanneer een regel geldt voor het hele ambtsgebied van het bevoegd gezag wordt het niet passend geacht als het bevoegd gezag dat ambtsgebied in de vorm van een </w:t>
      </w:r>
      <w:r>
        <w:t>GIO</w:t>
      </w:r>
      <w:r w:rsidRPr="00F1426F">
        <w:t xml:space="preserve"> vast zou stellen. Ambtsgebieden worden immers door andere wetgeving (en in de meeste gevallen door een </w:t>
      </w:r>
      <w:r w:rsidRPr="00F1426F">
        <w:lastRenderedPageBreak/>
        <w:t xml:space="preserve">ander bevoegd gezag) vastgesteld. Daarom wordt Ambtsgebied als verschijningsvorm van Locatie niet vastgelegd met </w:t>
      </w:r>
      <w:r w:rsidRPr="008A21B1">
        <w:t>het object Geometrie</w:t>
      </w:r>
      <w:r w:rsidRPr="00F1426F">
        <w:t xml:space="preserve"> en </w:t>
      </w:r>
      <w:r>
        <w:t xml:space="preserve">niet </w:t>
      </w:r>
      <w:r w:rsidRPr="006014A3">
        <w:t xml:space="preserve">vastgesteld </w:t>
      </w:r>
      <w:r>
        <w:t xml:space="preserve">in de vorm van </w:t>
      </w:r>
      <w:r w:rsidRPr="00F1426F">
        <w:t xml:space="preserve">een </w:t>
      </w:r>
      <w:r>
        <w:t>GIO</w:t>
      </w:r>
      <w:r w:rsidRPr="00F1426F">
        <w:t xml:space="preserve">, maar </w:t>
      </w:r>
      <w:r>
        <w:t>neemt het bevoegd gezag</w:t>
      </w:r>
      <w:r w:rsidRPr="00F1426F">
        <w:t xml:space="preserve"> een verwijzing op naar het </w:t>
      </w:r>
      <w:r>
        <w:t xml:space="preserve">eigen </w:t>
      </w:r>
      <w:r w:rsidRPr="00F1426F">
        <w:t xml:space="preserve">ambtsgebied in de bestuurlijkeGrenzen-voorziening. Dit is de voorziening waarin de door die andere wetgeving vastgestelde bestuurlijke grenzen worden vastgelegd en beheerd. </w:t>
      </w:r>
      <w:r>
        <w:t xml:space="preserve">Aangezien </w:t>
      </w:r>
      <w:r w:rsidRPr="00F1426F">
        <w:t xml:space="preserve">Ambtsgebied niet </w:t>
      </w:r>
      <w:r>
        <w:t xml:space="preserve">wordt </w:t>
      </w:r>
      <w:r w:rsidRPr="00F1426F">
        <w:t xml:space="preserve">vastgelegd met het object Geometrie en </w:t>
      </w:r>
      <w:r>
        <w:t xml:space="preserve">niet door het bevoegd gezag wordt vastgesteld, </w:t>
      </w:r>
      <w:r w:rsidRPr="00F1426F">
        <w:t xml:space="preserve">kent </w:t>
      </w:r>
      <w:r>
        <w:t xml:space="preserve">het </w:t>
      </w:r>
      <w:r w:rsidRPr="00F1426F">
        <w:t xml:space="preserve">niet de attributen </w:t>
      </w:r>
      <w:r w:rsidRPr="00F1426F">
        <w:rPr>
          <w:i/>
          <w:iCs/>
        </w:rPr>
        <w:t>geometrie</w:t>
      </w:r>
      <w:r w:rsidRPr="00B26823">
        <w:t xml:space="preserve"> </w:t>
      </w:r>
      <w:r w:rsidRPr="007B60F8">
        <w:t xml:space="preserve">en </w:t>
      </w:r>
      <w:r w:rsidRPr="00F1426F">
        <w:rPr>
          <w:i/>
          <w:iCs/>
        </w:rPr>
        <w:t>hoogte</w:t>
      </w:r>
      <w:r w:rsidRPr="00B26823">
        <w:t>.</w:t>
      </w:r>
    </w:p>
    <w:p w14:paraId="14FCB4BC" w14:textId="1B965AA2" w:rsidR="008325CC" w:rsidRDefault="008325CC" w:rsidP="0020646F">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77728B" w:rsidR="008325CC" w:rsidRDefault="008325CC" w:rsidP="0020646F">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A7214E4" w14:textId="07163619" w:rsidR="008325CC" w:rsidRDefault="008325CC" w:rsidP="0020646F"/>
    <w:p w14:paraId="2291DB8E" w14:textId="77777777" w:rsidR="008325CC" w:rsidRDefault="008325CC" w:rsidP="00CA17AA">
      <w:r>
        <w:t xml:space="preserve">Locatie </w:t>
      </w:r>
      <w:r w:rsidRPr="00B62E85">
        <w:t>kent geen waardelijsten.</w:t>
      </w:r>
    </w:p>
    <w:p w14:paraId="50A09EF7" w14:textId="77777777" w:rsidR="008325CC" w:rsidRDefault="008325CC" w:rsidP="00CA17AA"/>
    <w:p w14:paraId="3CFF5567" w14:textId="77777777" w:rsidR="008325CC" w:rsidRDefault="008325CC" w:rsidP="00CA17AA">
      <w:pPr>
        <w:rPr>
          <w:i/>
          <w:iCs/>
        </w:rPr>
      </w:pPr>
      <w:r w:rsidRPr="00F1426F">
        <w:rPr>
          <w:i/>
          <w:iCs/>
        </w:rPr>
        <w:t>Constraints</w:t>
      </w:r>
    </w:p>
    <w:p w14:paraId="68EDBBE4" w14:textId="42649B7B" w:rsidR="008325CC" w:rsidRPr="004F4F63" w:rsidRDefault="008325CC" w:rsidP="00CA17AA">
      <w:r>
        <w:t>Locatie heeft drie constraints:</w:t>
      </w:r>
    </w:p>
    <w:p w14:paraId="0D5C62CC" w14:textId="77777777" w:rsidR="008325CC" w:rsidRDefault="008325CC" w:rsidP="00776D62">
      <w:pPr>
        <w:pStyle w:val="Opsommingtekens1"/>
      </w:pPr>
      <w:r>
        <w:t xml:space="preserve">(bij Gebied): </w:t>
      </w:r>
      <w:r w:rsidRPr="001A7FB1">
        <w:rPr>
          <w:i/>
          <w:iCs/>
        </w:rPr>
        <w:t>geometrie is van type Surface of MultiSurface</w:t>
      </w:r>
      <w:r>
        <w:t>;</w:t>
      </w:r>
    </w:p>
    <w:p w14:paraId="2C46E402" w14:textId="77777777" w:rsidR="008325CC" w:rsidRDefault="008325CC" w:rsidP="00776D62">
      <w:pPr>
        <w:pStyle w:val="Opsommingtekens1"/>
      </w:pPr>
      <w:r>
        <w:t>(bij Lijn):</w:t>
      </w:r>
      <w:r w:rsidRPr="007C705E">
        <w:t xml:space="preserve"> </w:t>
      </w:r>
      <w:r w:rsidRPr="001A7FB1">
        <w:rPr>
          <w:i/>
          <w:iCs/>
        </w:rPr>
        <w:t>geometrie is van type Curve of MultiCurve</w:t>
      </w:r>
      <w:r>
        <w:t>;</w:t>
      </w:r>
    </w:p>
    <w:p w14:paraId="36A5E789" w14:textId="77777777" w:rsidR="008325CC" w:rsidRPr="00F1426F" w:rsidRDefault="008325CC"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1CA601FC" w:rsidR="008325CC" w:rsidRDefault="008325CC" w:rsidP="00CA17AA">
      <w:r>
        <w:t xml:space="preserve">Deze constraints betekenen enerzijds -tamelijk voor de hand liggend- dat de Locatieverschijningsvorm Gebied alleen mag verwijzen naar vlak-geometrieën en niet naar punt- of lijn-geometrieën, dat </w:t>
      </w:r>
      <w:r w:rsidRPr="00B60882">
        <w:t xml:space="preserve">de Locatieverschijningsvorm </w:t>
      </w:r>
      <w:r>
        <w:t>Lijn</w:t>
      </w:r>
      <w:r w:rsidRPr="00B60882">
        <w:t xml:space="preserve"> alleen mag verwijzen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verwijzen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_Ref_2040e1b89132e304da4f68bd55845cb6_1 \n \h </w:instrText>
      </w:r>
      <w:r>
        <w:fldChar w:fldCharType="separate"/>
      </w:r>
      <w:r w:rsidR="00E21A2D">
        <w:t>7.4.1</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5D30B50A" w14:textId="77777777" w:rsidR="00A56575" w:rsidRDefault="00A56575" w:rsidP="00CA17AA"/>
    <w:p w14:paraId="1A439AD5" w14:textId="45D03F79" w:rsidR="00A56575" w:rsidRDefault="00A56575" w:rsidP="00CA17AA">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E21A2D">
        <w:t>7.7.2.1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06747C78" w14:textId="7566BC00" w:rsidR="008325CC" w:rsidRPr="00F1426F" w:rsidRDefault="008325CC" w:rsidP="006060C1">
      <w:pPr>
        <w:pStyle w:val="Kader"/>
      </w:pPr>
      <w:r>
        <w:rPr>
          <w:noProof/>
        </w:rPr>
        <w:lastRenderedPageBreak/>
        <mc:AlternateContent>
          <mc:Choice Requires="wps">
            <w:drawing>
              <wp:inline distT="0" distB="0" distL="0" distR="0" wp14:anchorId="01473EB8" wp14:editId="0A5F5967">
                <wp:extent cx="5400040" cy="2939134"/>
                <wp:effectExtent l="0" t="0" r="22860" b="10160"/>
                <wp:docPr id="1192736511" name="Tekstvak 1192736511"/>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06BBB20C" w14:textId="4A457112" w:rsidR="008325CC" w:rsidRPr="00E90C0C" w:rsidRDefault="008325CC" w:rsidP="006060C1">
                            <w:pPr>
                              <w:rPr>
                                <w:b/>
                                <w:bCs/>
                              </w:rPr>
                            </w:pPr>
                            <w:r w:rsidRPr="0069163B">
                              <w:rPr>
                                <w:b/>
                                <w:bCs/>
                              </w:rPr>
                              <w:t>Toe</w:t>
                            </w:r>
                            <w:r>
                              <w:rPr>
                                <w:b/>
                                <w:bCs/>
                              </w:rPr>
                              <w:t>lichting op werkafspraak</w:t>
                            </w:r>
                          </w:p>
                          <w:p w14:paraId="71F23EB7" w14:textId="796BCD2F" w:rsidR="008325CC" w:rsidRDefault="008325CC" w:rsidP="006060C1">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3E2BE20D" w14:textId="755CDC0D" w:rsidR="008325CC" w:rsidRPr="00B85351" w:rsidRDefault="008325CC" w:rsidP="007E59FC">
                            <w:r w:rsidRPr="00D575DF">
                              <w:t>Daarom geldt, totdat in een volgende versie van dit toepassingsprofiel dan wel in een nader bericht van de beheerder van de TPOD-Standaard anders is bepaald, de werkafspraak ‘Het attribuut</w:t>
                            </w:r>
                            <w:r>
                              <w:t xml:space="preserve"> </w:t>
                            </w:r>
                            <w:r w:rsidRPr="00E4589D">
                              <w:rPr>
                                <w:i/>
                                <w:iCs/>
                              </w:rPr>
                              <w:t>hoogte</w:t>
                            </w:r>
                            <w:r>
                              <w:t xml:space="preserve"> 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473EB8" id="Tekstvak 1192736511" o:spid="_x0000_s1030"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" filled="f" strokeweight=".5pt">
                <v:textbox style="mso-fit-shape-to-text:t">
                  <w:txbxContent>
                    <w:p w14:paraId="06BBB20C" w14:textId="4A457112" w:rsidR="008325CC" w:rsidRPr="00E90C0C" w:rsidRDefault="008325CC" w:rsidP="006060C1">
                      <w:pPr>
                        <w:rPr>
                          <w:b/>
                          <w:bCs/>
                        </w:rPr>
                      </w:pPr>
                      <w:r w:rsidRPr="0069163B">
                        <w:rPr>
                          <w:b/>
                          <w:bCs/>
                        </w:rPr>
                        <w:t>Toe</w:t>
                      </w:r>
                      <w:r>
                        <w:rPr>
                          <w:b/>
                          <w:bCs/>
                        </w:rPr>
                        <w:t>lichting op werkafspraak</w:t>
                      </w:r>
                    </w:p>
                    <w:p w14:paraId="71F23EB7" w14:textId="796BCD2F" w:rsidR="008325CC" w:rsidRDefault="008325CC" w:rsidP="006060C1">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3E2BE20D" w14:textId="755CDC0D" w:rsidR="008325CC" w:rsidRPr="00B85351" w:rsidRDefault="008325CC" w:rsidP="007E59FC">
                      <w:r w:rsidRPr="00D575DF">
                        <w:t>Daarom geldt, totdat in een volgende versie van dit toepassingsprofiel dan wel in een nader bericht van de beheerder van de TPOD-Standaard anders is bepaald, de werkafspraak ‘Het attribuut</w:t>
                      </w:r>
                      <w:r>
                        <w:t xml:space="preserve"> </w:t>
                      </w:r>
                      <w:r w:rsidRPr="00E4589D">
                        <w:rPr>
                          <w:i/>
                          <w:iCs/>
                        </w:rPr>
                        <w:t>hoogte</w:t>
                      </w:r>
                      <w:r>
                        <w:t xml:space="preserve"> wordt niet gebruikt’.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