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9400" w14:textId="77777777" w:rsidR="008325CC" w:rsidRPr="00F03DD9" w:rsidRDefault="008325CC" w:rsidP="00713915">
      <w:pPr>
        <w:pStyle w:val="Kop4"/>
      </w:pPr>
      <w:r w:rsidRPr="00F03DD9">
        <w:t>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