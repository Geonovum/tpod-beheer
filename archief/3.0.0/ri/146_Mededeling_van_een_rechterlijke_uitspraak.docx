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8325CC" w:rsidRPr="00AF12B0" w:rsidRDefault="008325CC" w:rsidP="00E43714">
      <w:pPr>
        <w:pStyle w:val="Kop4"/>
      </w:pPr>
      <w:r>
        <w:t>M</w:t>
      </w:r>
      <w:r w:rsidRPr="00AF12B0">
        <w:t>ededeling van een rechterlijke uitspraak</w:t>
      </w:r>
    </w:p>
    <w:p w14:paraId="45DFDAAB" w14:textId="77777777" w:rsidR="008325CC" w:rsidRDefault="008325CC"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8325CC" w:rsidRDefault="008325CC" w:rsidP="00E43714"/>
    <w:p w14:paraId="7617BF8D" w14:textId="078186B9" w:rsidR="008325CC" w:rsidRPr="00F03DD9" w:rsidRDefault="008325CC" w:rsidP="00E43714">
      <w:r w:rsidRPr="00F03DD9">
        <w:t xml:space="preserve">De </w:t>
      </w:r>
      <w:r w:rsidR="00923292">
        <w:t>M</w:t>
      </w:r>
      <w:r>
        <w:t>ededeling</w:t>
      </w:r>
      <w:r w:rsidRPr="00F03DD9">
        <w:t xml:space="preserve"> heeft de Vrijetekststructuur. </w:t>
      </w:r>
      <w:r>
        <w:t xml:space="preserve">De modellering van de </w:t>
      </w:r>
      <w:r w:rsidR="00923292">
        <w:t>M</w:t>
      </w:r>
      <w:r>
        <w:t>ededeling is als volgt</w:t>
      </w:r>
      <w:r w:rsidRPr="00B26823">
        <w:t>:</w:t>
      </w:r>
    </w:p>
    <w:p w14:paraId="081C82C8" w14:textId="77777777" w:rsidR="008325CC" w:rsidRPr="00F03DD9" w:rsidRDefault="008325CC" w:rsidP="00E43714">
      <w:pPr>
        <w:pStyle w:val="Opsommingtekens1"/>
      </w:pPr>
      <w:r w:rsidRPr="00B41A87">
        <w:rPr>
          <w:b/>
          <w:bCs/>
        </w:rPr>
        <w:t>RegelingOpschrift</w:t>
      </w:r>
      <w:r>
        <w:t>: verplicht element, komt 1 keer voor.</w:t>
      </w:r>
    </w:p>
    <w:p w14:paraId="48D1DE30" w14:textId="77777777" w:rsidR="008325CC" w:rsidRPr="00F03DD9" w:rsidRDefault="008325CC" w:rsidP="00E43714">
      <w:pPr>
        <w:pStyle w:val="Opsommingtekens1"/>
      </w:pPr>
      <w:r w:rsidRPr="00B41A87">
        <w:rPr>
          <w:b/>
          <w:bCs/>
        </w:rPr>
        <w:lastRenderedPageBreak/>
        <w:t>Lichaam</w:t>
      </w:r>
      <w:r w:rsidRPr="005F2FEC">
        <w:t>: verplicht element, komt 1 keer voor.</w:t>
      </w:r>
    </w:p>
    <w:p w14:paraId="3645C5BC" w14:textId="77777777" w:rsidR="008325CC" w:rsidRPr="00F03DD9" w:rsidRDefault="008325CC"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0F1A239A" w:rsidR="008325CC" w:rsidRDefault="008325CC"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923292">
        <w:t>M</w:t>
      </w:r>
      <w:r>
        <w:t>ededeling maar één Divisietekst bevat, hoeft de Divisietekst geen Kop te hebben.</w:t>
      </w:r>
    </w:p>
    <w:p w14:paraId="4DEFB157" w14:textId="78D48DDA" w:rsidR="008325CC" w:rsidRDefault="008325CC" w:rsidP="00DA44AF">
      <w:pPr>
        <w:pStyle w:val="Opsommingtekens3"/>
      </w:pPr>
      <w:r w:rsidRPr="00F03DD9">
        <w:t>Inhoud</w:t>
      </w:r>
      <w:r w:rsidRPr="00930D12">
        <w:t xml:space="preserve">: </w:t>
      </w:r>
      <w:r>
        <w:t>STOP-</w:t>
      </w:r>
      <w:r w:rsidRPr="00930D12">
        <w:t xml:space="preserve">element dat de inhoud van de </w:t>
      </w:r>
      <w:r w:rsidR="00923292">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8325CC" w:rsidRDefault="008325CC"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8325CC" w:rsidRPr="009A08A2" w:rsidRDefault="008325CC" w:rsidP="00E43714">
                            <w:pPr>
                              <w:rPr>
                                <w:b/>
                                <w:bCs/>
                              </w:rPr>
                            </w:pPr>
                            <w:r w:rsidRPr="009A08A2">
                              <w:rPr>
                                <w:b/>
                                <w:bCs/>
                              </w:rPr>
                              <w:t>Toekomstige functionaliteit</w:t>
                            </w:r>
                          </w:p>
                          <w:p w14:paraId="2C5EDE97" w14:textId="32266384" w:rsidR="008325CC" w:rsidRDefault="008325CC" w:rsidP="00E43714">
                            <w:r w:rsidRPr="005F20E5">
                              <w:t xml:space="preserve">In de toekomst zal </w:t>
                            </w:r>
                            <w:r>
                              <w:t xml:space="preserve">de mededeling </w:t>
                            </w:r>
                            <w:r w:rsidRPr="005F20E5">
                              <w:t xml:space="preserve">van de uitspraak </w:t>
                            </w:r>
                            <w:r>
                              <w:t xml:space="preserve">van de rechter 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8325CC" w:rsidRDefault="008325CC" w:rsidP="00E43714"/>
                          <w:p w14:paraId="3965DDFE" w14:textId="77777777" w:rsidR="008325CC" w:rsidRPr="00541BF1" w:rsidRDefault="008325CC" w:rsidP="00E43714">
                            <w:pPr>
                              <w:rPr>
                                <w:b/>
                                <w:bCs/>
                              </w:rPr>
                            </w:pPr>
                            <w:r w:rsidRPr="00541BF1">
                              <w:rPr>
                                <w:b/>
                                <w:bCs/>
                              </w:rPr>
                              <w:t>Workaround</w:t>
                            </w:r>
                          </w:p>
                          <w:p w14:paraId="140235E3" w14:textId="05C48384" w:rsidR="008325CC" w:rsidRPr="00C352EA" w:rsidRDefault="008325CC" w:rsidP="00E43714">
                            <w:r>
                              <w:t xml:space="preserve">Zolang de Mededeling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8325CC" w:rsidRPr="009A08A2" w:rsidRDefault="008325CC" w:rsidP="00E43714">
                      <w:pPr>
                        <w:rPr>
                          <w:b/>
                          <w:bCs/>
                        </w:rPr>
                      </w:pPr>
                      <w:r w:rsidRPr="009A08A2">
                        <w:rPr>
                          <w:b/>
                          <w:bCs/>
                        </w:rPr>
                        <w:t>Toekomstige functionaliteit</w:t>
                      </w:r>
                    </w:p>
                    <w:p w14:paraId="2C5EDE97" w14:textId="32266384" w:rsidR="008325CC" w:rsidRDefault="008325CC" w:rsidP="00E43714">
                      <w:r w:rsidRPr="005F20E5">
                        <w:t xml:space="preserve">In de toekomst zal </w:t>
                      </w:r>
                      <w:r>
                        <w:t xml:space="preserve">de mededeling </w:t>
                      </w:r>
                      <w:r w:rsidRPr="005F20E5">
                        <w:t xml:space="preserve">van de uitspraak </w:t>
                      </w:r>
                      <w:r>
                        <w:t xml:space="preserve">van de rechter 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8325CC" w:rsidRDefault="008325CC" w:rsidP="00E43714"/>
                    <w:p w14:paraId="3965DDFE" w14:textId="77777777" w:rsidR="008325CC" w:rsidRPr="00541BF1" w:rsidRDefault="008325CC" w:rsidP="00E43714">
                      <w:pPr>
                        <w:rPr>
                          <w:b/>
                          <w:bCs/>
                        </w:rPr>
                      </w:pPr>
                      <w:r w:rsidRPr="00541BF1">
                        <w:rPr>
                          <w:b/>
                          <w:bCs/>
                        </w:rPr>
                        <w:t>Workaround</w:t>
                      </w:r>
                    </w:p>
                    <w:p w14:paraId="140235E3" w14:textId="05C48384" w:rsidR="008325CC" w:rsidRPr="00C352EA" w:rsidRDefault="008325CC" w:rsidP="00E43714">
                      <w:r>
                        <w:t xml:space="preserve">Zolang de Mededeling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