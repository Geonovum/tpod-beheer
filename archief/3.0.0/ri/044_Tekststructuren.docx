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8325CC" w:rsidRDefault="008325CC" w:rsidP="00713915">
      <w:pPr>
        <w:pStyle w:val="Kop4"/>
      </w:pPr>
      <w:r>
        <w:t>Tekststructuren</w:t>
      </w:r>
    </w:p>
    <w:p w14:paraId="12FDCB6A" w14:textId="0E892DD1" w:rsidR="008325CC" w:rsidRPr="007B60F8" w:rsidRDefault="008325CC" w:rsidP="00713915">
      <w:r w:rsidRPr="00BE79AE">
        <w:t xml:space="preserve">De STOP/TPOD-standaard </w:t>
      </w:r>
      <w:r w:rsidRPr="007B60F8">
        <w:t>onderscheidt twee tekststructuren:</w:t>
      </w:r>
    </w:p>
    <w:p w14:paraId="2D716492" w14:textId="77777777" w:rsidR="008325CC" w:rsidRPr="007B60F8" w:rsidRDefault="008325CC"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1"/>
      </w:r>
      <w:r w:rsidRPr="00B26823">
        <w:t xml:space="preserve"> van een </w:t>
      </w:r>
      <w:r>
        <w:t>R</w:t>
      </w:r>
      <w:r w:rsidRPr="007B60F8">
        <w:t xml:space="preserve">egeling </w:t>
      </w:r>
      <w:r>
        <w:t xml:space="preserve">als dat </w:t>
      </w:r>
      <w:r w:rsidRPr="007B60F8">
        <w:t>is opgebouwd uit één of meer artikelen;</w:t>
      </w:r>
    </w:p>
    <w:p w14:paraId="0D4C5717" w14:textId="11BAD8E8" w:rsidR="008325CC" w:rsidRDefault="008325CC" w:rsidP="00713915">
      <w:pPr>
        <w:pStyle w:val="Opsommingtekens1"/>
      </w:pPr>
      <w:r w:rsidRPr="007E6B78">
        <w:t>Vrijetekststructuur:</w:t>
      </w:r>
    </w:p>
    <w:p w14:paraId="1CC85BFE" w14:textId="44B5B9A3" w:rsidR="008325CC" w:rsidRDefault="008325CC"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8325CC" w:rsidRDefault="008325CC" w:rsidP="00713915">
      <w:pPr>
        <w:pStyle w:val="Opsommingtekens2"/>
      </w:pPr>
      <w:r w:rsidRPr="00A259A3">
        <w:t>de tekststructuur voor</w:t>
      </w:r>
      <w:r>
        <w:t xml:space="preserve"> onderdelen van </w:t>
      </w:r>
      <w:r w:rsidRPr="00BE79AE">
        <w:t xml:space="preserve">Besluit </w:t>
      </w:r>
      <w:r>
        <w:t>en Regeling buiten het Lichaam.</w:t>
      </w:r>
    </w:p>
    <w:p w14:paraId="58249FA8" w14:textId="77777777" w:rsidR="008325CC" w:rsidRDefault="008325CC"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Besluit als voor Regeling.</w:t>
      </w:r>
    </w:p>
    <w:p w14:paraId="733DF10D" w14:textId="7B6548EC" w:rsidR="008325CC" w:rsidRDefault="008325CC" w:rsidP="00713915"/>
    <w:p w14:paraId="2A5578BC" w14:textId="0484CB8F" w:rsidR="008325CC" w:rsidRDefault="008325CC"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3E597C">
          <w:t>de reactieve interventie</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E21A2D">
        <w:rPr>
          <w:rStyle w:val="Verwijzing"/>
        </w:rPr>
        <w:t>5</w:t>
      </w:r>
      <w:r w:rsidRPr="00863F41">
        <w:rPr>
          <w:rStyle w:val="Verwijzing"/>
        </w:rPr>
        <w:fldChar w:fldCharType="end"/>
      </w:r>
      <w:r>
        <w:t xml:space="preserve"> zijn de STOP-tekststructuren en de toepassing daarvan op </w:t>
      </w:r>
      <w:fldSimple w:instr=" DOCVARIABLE ID01+ ">
        <w:r w:rsidR="003E597C">
          <w:t>de reactieve interventie</w:t>
        </w:r>
      </w:fldSimple>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