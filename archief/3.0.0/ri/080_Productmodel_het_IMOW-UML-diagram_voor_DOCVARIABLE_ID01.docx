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4A16A800" w:rsidR="000B40EF" w:rsidRDefault="006F78B8" w:rsidP="000B40EF">
      <w:pPr>
        <w:pStyle w:val="Kop3"/>
      </w:pPr>
      <w:bookmarkStart w:id="171" w:name="_Ref_89322cfbd3bc8a6580b0888b869f62c3_1"/>
      <w:r>
        <w:t>Productmodel: h</w:t>
      </w:r>
      <w:r w:rsidR="000B40EF">
        <w:t>et IMOW-UML-diagram</w:t>
      </w:r>
      <w:r w:rsidR="00300143">
        <w:t xml:space="preserve"> voor </w:t>
      </w:r>
      <w:r w:rsidR="000B40EF">
        <w:fldChar w:fldCharType="begin"/>
      </w:r>
      <w:r w:rsidR="000B40EF">
        <w:instrText>DOCVARIABLE ID01+</w:instrText>
      </w:r>
      <w:r w:rsidR="000B40EF">
        <w:fldChar w:fldCharType="separate"/>
      </w:r>
      <w:r w:rsidR="003E597C">
        <w:t>de reactieve interventie</w:t>
      </w:r>
      <w:r w:rsidR="000B40EF">
        <w:fldChar w:fldCharType="end"/>
      </w:r>
      <w:bookmarkEnd w:id="171"/>
    </w:p>
    <w:p w14:paraId="7AA99359" w14:textId="3F36A8E3" w:rsidR="00E1358C" w:rsidRDefault="00D353FE" w:rsidP="00E1358C">
      <w:r w:rsidRPr="00557092">
        <w:rPr>
          <w:rStyle w:val="Verwijzing"/>
        </w:rPr>
        <w:fldChar w:fldCharType="begin"/>
      </w:r>
      <w:r w:rsidRPr="00557092">
        <w:rPr>
          <w:rStyle w:val="Verwijzing"/>
        </w:rPr>
        <w:instrText xml:space="preserve"> REF _Ref_89322cfbd3bc8a6580b0888b869f62c3_2</w:instrText>
      </w:r>
      <w:r w:rsidR="00016A11" w:rsidRPr="00557092">
        <w:rPr>
          <w:rStyle w:val="Verwijzing"/>
        </w:rPr>
        <w:instrText xml:space="preserve"> </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E21A2D">
        <w:rPr>
          <w:rStyle w:val="Verwijzing"/>
        </w:rPr>
        <w:t>Figuur 26</w:t>
      </w:r>
      <w:r w:rsidRPr="00557092">
        <w:rPr>
          <w:rStyle w:val="Verwijzing"/>
        </w:rPr>
        <w:fldChar w:fldCharType="end"/>
      </w:r>
      <w:r w:rsidR="00526FEC" w:rsidRPr="00526FEC">
        <w:t xml:space="preserve"> toont het volledige IMOW-diagram in UML </w:t>
      </w:r>
      <w:r w:rsidR="00300143" w:rsidRPr="0012396B">
        <w:t xml:space="preserve">voor </w:t>
      </w:r>
      <w:r w:rsidR="00072DE0">
        <w:t xml:space="preserve">het </w:t>
      </w:r>
      <w:r w:rsidR="005A00F4">
        <w:t>tijdelijk regelingdeel van</w:t>
      </w:r>
      <w:r w:rsidR="00072DE0">
        <w:t xml:space="preserve"> </w:t>
      </w:r>
      <w:r>
        <w:fldChar w:fldCharType="begin"/>
      </w:r>
      <w:r>
        <w:instrText>DOCVARIABLE ID01+</w:instrText>
      </w:r>
      <w:r>
        <w:fldChar w:fldCharType="separate"/>
      </w:r>
      <w:r w:rsidR="003E597C">
        <w:t>de reactieve interventie</w:t>
      </w:r>
      <w:r>
        <w:fldChar w:fldCharType="end"/>
      </w:r>
      <w:r w:rsidR="00B707F1">
        <w:t>.</w:t>
      </w:r>
    </w:p>
    <w:p w14:paraId="5267ED4F" w14:textId="59554790" w:rsidR="00B36ACA" w:rsidRDefault="00AB7792" w:rsidP="00B707F1">
      <w:pPr>
        <w:pStyle w:val="Figuur"/>
      </w:pPr>
      <w:r>
        <w:rPr>
          <w:noProof/>
        </w:rPr>
        <w:lastRenderedPageBreak/>
        <w:drawing>
          <wp:inline distT="0" distB="0" distL="0" distR="0" wp14:anchorId="37A75015" wp14:editId="7174AF68">
            <wp:extent cx="5400040" cy="3943985"/>
            <wp:effectExtent l="0" t="0" r="0" b="0"/>
            <wp:docPr id="4275653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65358" name="Graphic 427565358"/>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3943985"/>
                    </a:xfrm>
                    <a:prstGeom prst="rect">
                      <a:avLst/>
                    </a:prstGeom>
                  </pic:spPr>
                </pic:pic>
              </a:graphicData>
            </a:graphic>
          </wp:inline>
        </w:drawing>
      </w:r>
    </w:p>
    <w:p w14:paraId="0DA5B32B" w14:textId="25CC93F7" w:rsidR="00B707F1" w:rsidRPr="00B707F1" w:rsidRDefault="00B707F1" w:rsidP="007D5679">
      <w:pPr>
        <w:pStyle w:val="Figuurbijschrift"/>
      </w:pPr>
      <w:bookmarkStart w:id="172" w:name="_Ref_89322cfbd3bc8a6580b0888b869f62c3_2"/>
      <w:r w:rsidRPr="00B707F1">
        <w:t>UML-klassediagram van IMOW toegepast op</w:t>
      </w:r>
      <w:bookmarkEnd w:id="172"/>
      <w:r w:rsidR="00300143">
        <w:t xml:space="preserve"> </w:t>
      </w:r>
      <w:r>
        <w:fldChar w:fldCharType="begin"/>
      </w:r>
      <w:r>
        <w:instrText>DOCVARIABLE ID01+</w:instrText>
      </w:r>
      <w:r>
        <w:fldChar w:fldCharType="separate"/>
      </w:r>
      <w:r w:rsidR="003E597C">
        <w:t>de reactieve interventie</w:t>
      </w:r>
      <w:r>
        <w:fldChar w:fldCharType="end"/>
      </w:r>
    </w:p>
    <w:p w14:paraId="1D074F8C" w14:textId="6AEA949D" w:rsidR="002B22D2" w:rsidRDefault="00300143" w:rsidP="0065502F">
      <w:r>
        <w:t>In het diagram zijn in blauw de tekstobjecten weergegeven</w:t>
      </w:r>
      <w:r w:rsidR="00F9442B">
        <w:t>:</w:t>
      </w:r>
      <w:r>
        <w:t xml:space="preserve"> </w:t>
      </w:r>
      <w:r w:rsidR="00B567C3" w:rsidRPr="00B567C3">
        <w:t xml:space="preserve">Regeltekst en Juridische regel. </w:t>
      </w:r>
      <w:r w:rsidR="00AA3803" w:rsidRPr="00AA3803">
        <w:t xml:space="preserve">Regeltekst (in het donkerblauwe blokje) is het koppelobject naar STOP. </w:t>
      </w:r>
      <w:r>
        <w:t xml:space="preserve">In roze is Locatie met zijn verschijningsvormen weergegeven. </w:t>
      </w:r>
      <w:r w:rsidR="009B048B" w:rsidRPr="009B048B">
        <w:t xml:space="preserve">Het witte blokje is het Regelingsgebied. </w:t>
      </w:r>
      <w:r w:rsidR="00522F9D" w:rsidRPr="00522F9D">
        <w:t>In het model is aangegeven welke waardelijsten van toepassing zijn.</w:t>
      </w:r>
    </w:p>
    <w:p w14:paraId="28B019C2" w14:textId="3C836ED3" w:rsidR="00FA7536" w:rsidRDefault="00FA7536" w:rsidP="0065502F"/>
    <w:p w14:paraId="1E510819" w14:textId="77E18E72" w:rsidR="00AB6254" w:rsidRDefault="00D6219D" w:rsidP="0065502F">
      <w:r>
        <w:t xml:space="preserve">De tekst van </w:t>
      </w:r>
      <w:r w:rsidR="00976FDF">
        <w:t xml:space="preserve">het tijdelijk regelingdeel van </w:t>
      </w:r>
      <w:r>
        <w:t xml:space="preserve">de reactieve interventie </w:t>
      </w:r>
      <w:r w:rsidR="007B0876" w:rsidRPr="007B0876">
        <w:t xml:space="preserve">kan worden geannoteerd </w:t>
      </w:r>
      <w:r w:rsidR="00FF4722">
        <w:t xml:space="preserve">met de </w:t>
      </w:r>
      <w:r w:rsidR="00AF4357">
        <w:t>OW-object</w:t>
      </w:r>
      <w:r w:rsidR="00FF4722">
        <w:t xml:space="preserve">typen </w:t>
      </w:r>
      <w:r w:rsidR="00495BC3">
        <w:t>Regeltekst</w:t>
      </w:r>
      <w:r w:rsidR="00FF4722">
        <w:t xml:space="preserve"> </w:t>
      </w:r>
      <w:r w:rsidR="00A830AB">
        <w:t xml:space="preserve">(zie paragraaf </w:t>
      </w:r>
      <w:r w:rsidR="00936BFF">
        <w:rPr>
          <w:rStyle w:val="Verwijzing"/>
        </w:rPr>
        <w:fldChar w:fldCharType="begin"/>
      </w:r>
      <w:r w:rsidR="00936BFF">
        <w:instrText xml:space="preserve"> REF _Ref_250f4e9542fdda1c4677a72b7f6b2be2_1 \n \h </w:instrText>
      </w:r>
      <w:r w:rsidR="00936BFF">
        <w:rPr>
          <w:rStyle w:val="Verwijzing"/>
        </w:rPr>
      </w:r>
      <w:r w:rsidR="00936BFF">
        <w:rPr>
          <w:rStyle w:val="Verwijzing"/>
        </w:rPr>
        <w:fldChar w:fldCharType="separate"/>
      </w:r>
      <w:r w:rsidR="00E21A2D">
        <w:t>7.2</w:t>
      </w:r>
      <w:r w:rsidR="00936BFF">
        <w:rPr>
          <w:rStyle w:val="Verwijzing"/>
        </w:rPr>
        <w:fldChar w:fldCharType="end"/>
      </w:r>
      <w:r w:rsidR="00A830AB">
        <w:t xml:space="preserve">) </w:t>
      </w:r>
      <w:r w:rsidR="00FF4722">
        <w:t xml:space="preserve">en </w:t>
      </w:r>
      <w:r w:rsidR="00495BC3">
        <w:t>Juridische regel</w:t>
      </w:r>
      <w:r w:rsidR="00E14914">
        <w:t xml:space="preserve"> (zie paragraaf </w:t>
      </w:r>
      <w:r w:rsidR="00495BC3" w:rsidRPr="00557092">
        <w:rPr>
          <w:rStyle w:val="Verwijzing"/>
        </w:rPr>
        <w:fldChar w:fldCharType="begin"/>
      </w:r>
      <w:r w:rsidR="00495BC3" w:rsidRPr="00557092">
        <w:rPr>
          <w:rStyle w:val="Verwijzing"/>
        </w:rPr>
        <w:instrText xml:space="preserve"> REF _Ref_88e63ceb009bced83185ccb59a275a6f_1</w:instrText>
      </w:r>
      <w:r w:rsidR="001A327F" w:rsidRPr="00557092">
        <w:rPr>
          <w:rStyle w:val="Verwijzing"/>
        </w:rPr>
        <w:instrText>\n \h</w:instrText>
      </w:r>
      <w:r w:rsidR="00495BC3" w:rsidRPr="00557092">
        <w:rPr>
          <w:rStyle w:val="Verwijzing"/>
        </w:rPr>
        <w:instrText xml:space="preserve"> </w:instrText>
      </w:r>
      <w:r w:rsidR="00495BC3" w:rsidRPr="00557092">
        <w:rPr>
          <w:rStyle w:val="Verwijzing"/>
        </w:rPr>
      </w:r>
      <w:r w:rsidR="00495BC3" w:rsidRPr="00557092">
        <w:rPr>
          <w:rStyle w:val="Verwijzing"/>
        </w:rPr>
        <w:fldChar w:fldCharType="separate"/>
      </w:r>
      <w:r w:rsidR="00E21A2D">
        <w:rPr>
          <w:rStyle w:val="Verwijzing"/>
        </w:rPr>
        <w:t>7.3</w:t>
      </w:r>
      <w:r w:rsidR="00495BC3" w:rsidRPr="00557092">
        <w:rPr>
          <w:rStyle w:val="Verwijzing"/>
        </w:rPr>
        <w:fldChar w:fldCharType="end"/>
      </w:r>
      <w:r w:rsidR="00495BC3">
        <w:t>)</w:t>
      </w:r>
      <w:r w:rsidR="00FF4722">
        <w:t xml:space="preserve">. </w:t>
      </w:r>
      <w:r w:rsidR="00623E3D">
        <w:t xml:space="preserve">De Juridische regel </w:t>
      </w:r>
      <w:r w:rsidR="00A81F1B">
        <w:t>b</w:t>
      </w:r>
      <w:r w:rsidR="004D3197">
        <w:t xml:space="preserve">ij de reactieve interventie </w:t>
      </w:r>
      <w:r w:rsidR="00A81F1B">
        <w:t xml:space="preserve">is altijd van </w:t>
      </w:r>
      <w:r w:rsidR="00623E3D">
        <w:t xml:space="preserve">het type Regel voor iedereen. </w:t>
      </w:r>
      <w:r w:rsidR="00495BC3">
        <w:t>I</w:t>
      </w:r>
      <w:r w:rsidR="00A4670B">
        <w:t>eder</w:t>
      </w:r>
      <w:r w:rsidR="00495BC3">
        <w:t>e</w:t>
      </w:r>
      <w:r w:rsidR="00A4670B">
        <w:t xml:space="preserve"> </w:t>
      </w:r>
      <w:r w:rsidR="00495BC3">
        <w:t xml:space="preserve">Juridische regel moet </w:t>
      </w:r>
      <w:r w:rsidR="00AC7C15">
        <w:t xml:space="preserve">met een Locatie </w:t>
      </w:r>
      <w:r w:rsidR="00E14914">
        <w:t xml:space="preserve">(zie paragraaf </w:t>
      </w:r>
      <w:r w:rsidR="008B565D">
        <w:rPr>
          <w:rStyle w:val="Verwijzing"/>
        </w:rPr>
        <w:fldChar w:fldCharType="begin"/>
      </w:r>
      <w:r w:rsidR="008B565D">
        <w:instrText xml:space="preserve"> REF _Ref_f4d50b6bba7c81c6da9d8c3e3d821c93_1 \n \h </w:instrText>
      </w:r>
      <w:r w:rsidR="008B565D">
        <w:rPr>
          <w:rStyle w:val="Verwijzing"/>
        </w:rPr>
      </w:r>
      <w:r w:rsidR="008B565D">
        <w:rPr>
          <w:rStyle w:val="Verwijzing"/>
        </w:rPr>
        <w:fldChar w:fldCharType="separate"/>
      </w:r>
      <w:r w:rsidR="00E21A2D">
        <w:t>7.4</w:t>
      </w:r>
      <w:r w:rsidR="008B565D">
        <w:rPr>
          <w:rStyle w:val="Verwijzing"/>
        </w:rPr>
        <w:fldChar w:fldCharType="end"/>
      </w:r>
      <w:r w:rsidR="00E14914">
        <w:t xml:space="preserve">) </w:t>
      </w:r>
      <w:r w:rsidR="00AC7C15">
        <w:t>verb</w:t>
      </w:r>
      <w:r w:rsidR="00495BC3">
        <w:t>o</w:t>
      </w:r>
      <w:r w:rsidR="00AC7C15">
        <w:t>nden</w:t>
      </w:r>
      <w:r w:rsidR="00495BC3">
        <w:t xml:space="preserve"> worden</w:t>
      </w:r>
      <w:r w:rsidR="00AC7C15">
        <w:t xml:space="preserve">. Op die manier is het </w:t>
      </w:r>
      <w:r w:rsidR="00BF388A">
        <w:t xml:space="preserve">mogelijk om vanuit de kaart in DSO-LV de </w:t>
      </w:r>
      <w:r w:rsidR="00304BED">
        <w:t xml:space="preserve">verschillende onderdelen van het tijdelijk regelingdeel van de </w:t>
      </w:r>
      <w:r w:rsidR="00BF388A">
        <w:t xml:space="preserve">reactieve interventie te vinden. </w:t>
      </w:r>
      <w:r w:rsidR="00B37E73" w:rsidRPr="00B37E73">
        <w:t xml:space="preserve">Anders dan de meeste andere omgevingsdocumenten kan </w:t>
      </w:r>
      <w:r w:rsidR="00202D90" w:rsidRPr="00202D90">
        <w:t xml:space="preserve">het tijdelijk regelingdeel </w:t>
      </w:r>
      <w:r w:rsidR="00202D90">
        <w:t xml:space="preserve">van </w:t>
      </w:r>
      <w:r w:rsidR="00B37E73" w:rsidRPr="00B37E73">
        <w:t xml:space="preserve">de </w:t>
      </w:r>
      <w:r w:rsidR="00086FBE">
        <w:t>reactieve interventie</w:t>
      </w:r>
      <w:r w:rsidR="00B37E73" w:rsidRPr="00B37E73">
        <w:t xml:space="preserve"> niet geannoteerd worden met de domeinspecifieke </w:t>
      </w:r>
      <w:r w:rsidR="00AF4357">
        <w:t>OW-object</w:t>
      </w:r>
      <w:r w:rsidR="00B37E73" w:rsidRPr="00B37E73">
        <w:t>en, oftewel met Activiteit, Omgevingswaarde, Omgevingsnorm en de verschillende typen Gebiedsaanwijzing.</w:t>
      </w:r>
    </w:p>
    <w:p w14:paraId="7297CE53" w14:textId="03A303A3" w:rsidR="002B22D2" w:rsidRDefault="000436E4" w:rsidP="0037794B">
      <w:r w:rsidRPr="000436E4">
        <w:t xml:space="preserve">Het volledige gebied waar de reactieve interventie over gaat moet worden vastgelegd met het objecttype Regelingsgebied dat in paragraaf </w:t>
      </w:r>
      <w:r w:rsidRPr="00557092">
        <w:rPr>
          <w:rStyle w:val="Verwijzing"/>
        </w:rPr>
        <w:fldChar w:fldCharType="begin"/>
      </w:r>
      <w:r w:rsidRPr="00557092">
        <w:rPr>
          <w:rStyle w:val="Verwijzing"/>
        </w:rPr>
        <w:instrText xml:space="preserve"> REF _Ref_d45658d907a1c14a5b45bac96779eb93_1</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E21A2D">
        <w:rPr>
          <w:rStyle w:val="Verwijzing"/>
        </w:rPr>
        <w:t>7.6</w:t>
      </w:r>
      <w:r w:rsidRPr="00557092">
        <w:rPr>
          <w:rStyle w:val="Verwijzing"/>
        </w:rPr>
        <w:fldChar w:fldCharType="end"/>
      </w:r>
      <w:r>
        <w:t xml:space="preserve"> </w:t>
      </w:r>
      <w:r w:rsidRPr="000436E4">
        <w:t>wordt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6" Type="http://schemas.openxmlformats.org/officeDocument/2006/relationships/image" Target="media/image_b3383562655cbfa8464071bdf89aca29.png"/><Relationship Id="rId47" Type="http://schemas.openxmlformats.org/officeDocument/2006/relationships/image" Target="media/image_8a64cd3b7c536142e0a03652c5f4d47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