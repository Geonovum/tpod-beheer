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07CE" w14:textId="73A6415C" w:rsidR="008325CC" w:rsidRDefault="008325CC" w:rsidP="00900C6F">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