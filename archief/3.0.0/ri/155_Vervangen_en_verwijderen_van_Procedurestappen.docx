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8325CC" w:rsidRDefault="008325CC" w:rsidP="00CA7B14">
      <w:pPr>
        <w:pStyle w:val="Kop5"/>
      </w:pPr>
      <w:bookmarkStart w:id="329" w:name="_Ref_bcd2beb5a15f6c4542d8bbf980c59081_1"/>
      <w:r>
        <w:t>Vervangen en verwijderen van Procedurestappen</w:t>
      </w:r>
      <w:bookmarkEnd w:id="329"/>
    </w:p>
    <w:p w14:paraId="57B6481D" w14:textId="0D52EC45" w:rsidR="000273AF" w:rsidRDefault="000273AF" w:rsidP="00DB6D1F">
      <w:pPr>
        <w:pStyle w:val="Kader"/>
      </w:pPr>
    </w:p>
    <w:p w14:paraId="7464FA6B" w14:textId="77777777" w:rsidR="006169F0" w:rsidRDefault="006169F0" w:rsidP="006169F0">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60E7E21D" w14:textId="77777777" w:rsidR="006169F0" w:rsidRDefault="006169F0" w:rsidP="006169F0">
      <w:r>
        <w:lastRenderedPageBreak/>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5788F63B" w14:textId="4083B306" w:rsidR="00DB6D1F" w:rsidRDefault="006169F0" w:rsidP="006169F0">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waren aangeleverd, </w:t>
      </w:r>
      <w:r>
        <w:t xml:space="preserve">worden </w:t>
      </w:r>
      <w:r w:rsidRPr="004B3403">
        <w:t>vervangen door de Procedurestappen Begin inzagetermijn en Einde inzagetermijn met de nieuwe data.</w:t>
      </w:r>
    </w:p>
    <w:p w14:paraId="027E7EB7" w14:textId="3C5B2740" w:rsidR="008325CC" w:rsidRDefault="006169F0" w:rsidP="00E43714">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