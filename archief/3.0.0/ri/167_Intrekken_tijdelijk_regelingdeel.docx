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1EF" w14:textId="1D4A94D8" w:rsidR="00730968" w:rsidRDefault="00730968" w:rsidP="00DB6D1F">
      <w:pPr>
        <w:pStyle w:val="Kop5"/>
      </w:pPr>
      <w:r>
        <w:t>Intrekken tijdelijk regelin</w:t>
      </w:r>
      <w:r w:rsidR="00285B3B">
        <w:t>g</w:t>
      </w:r>
      <w:r>
        <w:t>deel</w:t>
      </w:r>
    </w:p>
    <w:p w14:paraId="0D64080A" w14:textId="2883142A" w:rsidR="008325CC" w:rsidRDefault="008325CC" w:rsidP="00900C6F">
      <w:r>
        <w:t xml:space="preserve">Het </w:t>
      </w:r>
      <w:r w:rsidR="00661C6E">
        <w:t xml:space="preserve">niet meer tonen </w:t>
      </w:r>
      <w:r w:rsidRPr="008B692C">
        <w:t>van het tijdelijk regelingdeel</w:t>
      </w:r>
      <w:r>
        <w:t xml:space="preserve"> gebeurt door het in te trekken. Dit is alleen een technische intrekking van het tijdelijk regelingdeel uit de geconsolideerde regeling. In </w:t>
      </w:r>
      <w:r w:rsidRPr="00C14B13">
        <w:t xml:space="preserve">juridische </w:t>
      </w:r>
      <w:r>
        <w:t xml:space="preserve">zin is er geen sprake van intrekking van de reactieve interventie. Op officielebekendmakingen.nl is -ook na de intrekking van het tijdelijk regelingdeel- de bekendmaking van de reactieve interventie nog steeds te vinden. Door de intrekking zorgt de LVBB er voor dat het </w:t>
      </w:r>
      <w:r w:rsidRPr="00C821C3">
        <w:t xml:space="preserve">tijdelijk regelingdeel </w:t>
      </w:r>
      <w:r>
        <w:t xml:space="preserve">in de lokale regelingenbank </w:t>
      </w:r>
      <w:r w:rsidRPr="00AC5291">
        <w:t xml:space="preserve">op </w:t>
      </w:r>
      <w:r>
        <w:t>overheid.nl</w:t>
      </w:r>
      <w:r w:rsidRPr="00AC5291">
        <w:t xml:space="preserve"> </w:t>
      </w:r>
      <w:r w:rsidRPr="0029766F">
        <w:t xml:space="preserve">niet meer </w:t>
      </w:r>
      <w:r>
        <w:t xml:space="preserve">als onderdeel van de geconsolideerde regeling van het omgevingsplan </w:t>
      </w:r>
      <w:r w:rsidRPr="0029766F">
        <w:t>getoond word</w:t>
      </w:r>
      <w:r>
        <w:t>t. De LVBB geeft deze informatie door zodat ook</w:t>
      </w:r>
      <w:r w:rsidRPr="00AC5291">
        <w:t xml:space="preserve"> DSO-LV</w:t>
      </w:r>
      <w:r>
        <w:t xml:space="preserve"> het tijdelijk regelingdeel niet meer toont </w:t>
      </w:r>
      <w:r w:rsidRPr="00D62918">
        <w:t xml:space="preserve">als onderdeel van de </w:t>
      </w:r>
      <w:r>
        <w:t xml:space="preserve">actuele </w:t>
      </w:r>
      <w:r w:rsidRPr="00D62918">
        <w:t>geconsolideerde regeling</w:t>
      </w:r>
      <w:r w:rsidRPr="00AC5291">
        <w:t>.</w:t>
      </w:r>
      <w:r>
        <w:t xml:space="preserve"> Via tijdreizen in DSO-LV is het tijdelijk regelingdeel nog steeds te vinden.</w:t>
      </w:r>
    </w:p>
    <w:p w14:paraId="1A13E373" w14:textId="77777777" w:rsidR="008325CC" w:rsidRDefault="008325CC" w:rsidP="00900C6F"/>
    <w:p w14:paraId="4A0130B5" w14:textId="17F33713" w:rsidR="008325CC" w:rsidRDefault="008325CC" w:rsidP="00B13562">
      <w:r w:rsidRPr="00467457">
        <w:t xml:space="preserve">De </w:t>
      </w:r>
      <w:r w:rsidR="00BE49B7">
        <w:t>provincie</w:t>
      </w:r>
      <w:r w:rsidR="00AD5DEA">
        <w:t xml:space="preserve"> </w:t>
      </w:r>
      <w:r>
        <w:t xml:space="preserve">moet </w:t>
      </w:r>
      <w:r w:rsidRPr="00467457">
        <w:t>er voor zorgen dat het tijdelijk regelingdeel geen onderdeel meer uitmaakt van de geconsolideerde regeling van het omgevingsplan.</w:t>
      </w:r>
      <w:r>
        <w:t xml:space="preserve"> </w:t>
      </w:r>
      <w:r w:rsidRPr="00924523">
        <w:t xml:space="preserve">Het eindbeeld is dat </w:t>
      </w:r>
      <w:r>
        <w:t xml:space="preserve">de </w:t>
      </w:r>
      <w:r w:rsidR="00002746">
        <w:t>provincie</w:t>
      </w:r>
      <w:r w:rsidR="00AD5DEA">
        <w:t xml:space="preserve"> </w:t>
      </w:r>
      <w:r>
        <w:t>dit doet</w:t>
      </w:r>
      <w:r w:rsidRPr="00924523">
        <w:t xml:space="preserve"> door</w:t>
      </w:r>
      <w:r>
        <w:t xml:space="preserve"> aan de LVBB </w:t>
      </w:r>
      <w:r w:rsidRPr="00924523">
        <w:t xml:space="preserve">een </w:t>
      </w:r>
      <w:r>
        <w:t>R</w:t>
      </w:r>
      <w:r w:rsidRPr="00924523">
        <w:t xml:space="preserve">evisie </w:t>
      </w:r>
      <w:r w:rsidRPr="005F01A4">
        <w:t xml:space="preserve">aan te leveren </w:t>
      </w:r>
      <w:r w:rsidRPr="00924523">
        <w:t>met</w:t>
      </w:r>
      <w:r w:rsidR="008E2B66">
        <w:t xml:space="preserve"> </w:t>
      </w:r>
      <w:r w:rsidR="008E2B66" w:rsidRPr="008E2B66">
        <w:t>in de module ConsolidatieInformatie een Intrekking voor de intrekking van het tijdelijk regelingdeel en van de GIO’s die bij het tijdelijk regelingdeel horen</w:t>
      </w:r>
      <w:r w:rsidR="008E2B66">
        <w:t>.</w:t>
      </w:r>
      <w:r w:rsidR="002163C5">
        <w:t xml:space="preserve"> </w:t>
      </w:r>
      <w:r>
        <w:t xml:space="preserve">In het eindbeeld worden door de intrekking van het tijdelijk regelingdeel de bij dat tijdelijk regelingdeel </w:t>
      </w:r>
      <w:r w:rsidRPr="00517E72">
        <w:t xml:space="preserve">behorende OW-objecten </w:t>
      </w:r>
      <w:r>
        <w:t xml:space="preserve">automatisch </w:t>
      </w:r>
      <w:r w:rsidRPr="00F66FA9">
        <w:t>beëindig</w:t>
      </w:r>
      <w:r>
        <w:t>d</w:t>
      </w:r>
      <w:r w:rsidRPr="00F66FA9">
        <w:t>.</w:t>
      </w:r>
    </w:p>
    <w:p w14:paraId="66303849" w14:textId="335496FE" w:rsidR="005C5472" w:rsidRDefault="005C5472" w:rsidP="00B13562">
      <w:r w:rsidRPr="005C5472">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w:t>
      </w:r>
      <w:r w:rsidR="00BA1C16">
        <w:t>provincie</w:t>
      </w:r>
      <w:r w:rsidR="00BA1C16" w:rsidRPr="005C5472">
        <w:t xml:space="preserve"> </w:t>
      </w:r>
      <w:r w:rsidRPr="005C5472">
        <w:t>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62EFF82A" w14:textId="77777777" w:rsidR="008325CC" w:rsidRDefault="008325CC" w:rsidP="00900C6F"/>
    <w:p w14:paraId="36536B03" w14:textId="77777777" w:rsidR="008325CC" w:rsidRDefault="008325CC" w:rsidP="00900C6F">
      <w:pPr>
        <w:pStyle w:val="Kader"/>
      </w:pPr>
      <w:r w:rsidRPr="00B26823">
        <w:rPr>
          <w:noProof/>
        </w:rPr>
        <w:lastRenderedPageBreak/>
        <mc:AlternateContent>
          <mc:Choice Requires="wps">
            <w:drawing>
              <wp:inline distT="0" distB="0" distL="0" distR="0" wp14:anchorId="35FB90B8" wp14:editId="0EEBC3F4">
                <wp:extent cx="5400040" cy="2583951"/>
                <wp:effectExtent l="0" t="0" r="22860" b="22860"/>
                <wp:docPr id="830875310" name="Tekstvak 830875310"/>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6E144303" w14:textId="558DBD50" w:rsidR="008325CC" w:rsidRDefault="008325CC" w:rsidP="00900C6F">
                            <w:r w:rsidRPr="009A08A2">
                              <w:rPr>
                                <w:b/>
                                <w:bCs/>
                              </w:rPr>
                              <w:t>Toekomstige functionaliteit</w:t>
                            </w:r>
                          </w:p>
                          <w:p w14:paraId="34245F3D" w14:textId="071FA5BB" w:rsidR="008325CC" w:rsidRDefault="008325CC" w:rsidP="00900C6F">
                            <w:r w:rsidRPr="00337552">
                              <w:t xml:space="preserve">In de toekomst zal het mogelijk zijn om met een Revisie conform de STOP/TPOD-standaard, die wordt aangeleverd aan de LVBB, </w:t>
                            </w:r>
                            <w:r w:rsidRPr="00441D89">
                              <w:t>het tijdelijk regelingdeel</w:t>
                            </w:r>
                            <w:r w:rsidR="00366858">
                              <w:t xml:space="preserve"> van de reactieve interve</w:t>
                            </w:r>
                            <w:r w:rsidR="0039652D">
                              <w:t>n</w:t>
                            </w:r>
                            <w:r w:rsidR="00366858">
                              <w:t>tie</w:t>
                            </w:r>
                            <w:r>
                              <w:t xml:space="preserve"> in te trekken door middel van het aanleveren van een Revisie. </w:t>
                            </w:r>
                            <w:r w:rsidRPr="00AC0872">
                              <w:t>Deze mogelijkheid is in de DSO-keten nog niet geïmplementeerd.</w:t>
                            </w:r>
                          </w:p>
                          <w:p w14:paraId="1A5BBBAF" w14:textId="77777777" w:rsidR="008325CC" w:rsidRDefault="008325CC" w:rsidP="00900C6F"/>
                          <w:p w14:paraId="4C3BEA23" w14:textId="77777777" w:rsidR="008325CC" w:rsidRPr="00541BF1" w:rsidRDefault="008325CC" w:rsidP="00900C6F">
                            <w:pPr>
                              <w:rPr>
                                <w:b/>
                                <w:bCs/>
                              </w:rPr>
                            </w:pPr>
                            <w:r w:rsidRPr="00541BF1">
                              <w:rPr>
                                <w:b/>
                                <w:bCs/>
                              </w:rPr>
                              <w:t>Workaround</w:t>
                            </w:r>
                          </w:p>
                          <w:p w14:paraId="31921815" w14:textId="16ECEE74" w:rsidR="008325CC" w:rsidRPr="00C352EA" w:rsidRDefault="008325CC" w:rsidP="00900C6F">
                            <w:r>
                              <w:t>Zolang deze toekomstige functionaliteit</w:t>
                            </w:r>
                            <w:r w:rsidRPr="00CC396A">
                              <w:t xml:space="preserve"> </w:t>
                            </w:r>
                            <w:r>
                              <w:t xml:space="preserve">nog niet in de DSO-keten is geïmplementeerd, moet de </w:t>
                            </w:r>
                            <w:r w:rsidR="008E26DF">
                              <w:t xml:space="preserve">provincie </w:t>
                            </w:r>
                            <w:r>
                              <w:t xml:space="preserve">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5FB90B8" id="Tekstvak 830875310" o:spid="_x0000_s1041"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LL92BzECAABbBAAADgAAAAAAAAAAAAAAAAAuAgAA&#10;ZHJzL2Uyb0RvYy54bWxQSwECLQAUAAYACAAAACEALl7Vr9wAAAAFAQAADwAAAAAAAAAAAAAAAACL&#10;BAAAZHJzL2Rvd25yZXYueG1sUEsFBgAAAAAEAAQA8wAAAJQFAAAAAA==&#10;" filled="f" strokeweight=".5pt">
                <v:textbox style="mso-fit-shape-to-text:t">
                  <w:txbxContent>
                    <w:p w14:paraId="6E144303" w14:textId="558DBD50" w:rsidR="008325CC" w:rsidRDefault="008325CC" w:rsidP="00900C6F">
                      <w:r w:rsidRPr="009A08A2">
                        <w:rPr>
                          <w:b/>
                          <w:bCs/>
                        </w:rPr>
                        <w:t>Toekomstige functionaliteit</w:t>
                      </w:r>
                    </w:p>
                    <w:p w14:paraId="34245F3D" w14:textId="071FA5BB" w:rsidR="008325CC" w:rsidRDefault="008325CC" w:rsidP="00900C6F">
                      <w:r w:rsidRPr="00337552">
                        <w:t xml:space="preserve">In de toekomst zal het mogelijk zijn om met een Revisie conform de STOP/TPOD-standaard, die wordt aangeleverd aan de LVBB, </w:t>
                      </w:r>
                      <w:r w:rsidRPr="00441D89">
                        <w:t>het tijdelijk regelingdeel</w:t>
                      </w:r>
                      <w:r w:rsidR="00366858">
                        <w:t xml:space="preserve"> van de reactieve interve</w:t>
                      </w:r>
                      <w:r w:rsidR="0039652D">
                        <w:t>n</w:t>
                      </w:r>
                      <w:r w:rsidR="00366858">
                        <w:t>tie</w:t>
                      </w:r>
                      <w:r>
                        <w:t xml:space="preserve"> in te trekken door middel van het aanleveren van een Revisie. </w:t>
                      </w:r>
                      <w:r w:rsidRPr="00AC0872">
                        <w:t>Deze mogelijkheid is in de DSO-keten nog niet geïmplementeerd.</w:t>
                      </w:r>
                    </w:p>
                    <w:p w14:paraId="1A5BBBAF" w14:textId="77777777" w:rsidR="008325CC" w:rsidRDefault="008325CC" w:rsidP="00900C6F"/>
                    <w:p w14:paraId="4C3BEA23" w14:textId="77777777" w:rsidR="008325CC" w:rsidRPr="00541BF1" w:rsidRDefault="008325CC" w:rsidP="00900C6F">
                      <w:pPr>
                        <w:rPr>
                          <w:b/>
                          <w:bCs/>
                        </w:rPr>
                      </w:pPr>
                      <w:r w:rsidRPr="00541BF1">
                        <w:rPr>
                          <w:b/>
                          <w:bCs/>
                        </w:rPr>
                        <w:t>Workaround</w:t>
                      </w:r>
                    </w:p>
                    <w:p w14:paraId="31921815" w14:textId="16ECEE74" w:rsidR="008325CC" w:rsidRPr="00C352EA" w:rsidRDefault="008325CC" w:rsidP="00900C6F">
                      <w:r>
                        <w:t>Zolang deze toekomstige functionaliteit</w:t>
                      </w:r>
                      <w:r w:rsidRPr="00CC396A">
                        <w:t xml:space="preserve"> </w:t>
                      </w:r>
                      <w:r>
                        <w:t xml:space="preserve">nog niet in de DSO-keten is geïmplementeerd, moet de </w:t>
                      </w:r>
                      <w:r w:rsidR="008E26DF">
                        <w:t xml:space="preserve">provincie </w:t>
                      </w:r>
                      <w:r>
                        <w:t xml:space="preserve">een besluit conform model BesluitCompact aanleveren met in de </w:t>
                      </w:r>
                      <w:r w:rsidRPr="00F4337C">
                        <w:t>module ConsolidatieInformatie een Intrekking</w:t>
                      </w:r>
                      <w:r>
                        <w:t xml:space="preserve"> van het tijdelijk regelingdeel. In deze paragraaf is beschreven hoe deze workaround moet worden toegepast.</w:t>
                      </w:r>
                    </w:p>
                  </w:txbxContent>
                </v:textbox>
                <w10:anchorlock/>
              </v:shape>
            </w:pict>
          </mc:Fallback>
        </mc:AlternateContent>
      </w:r>
    </w:p>
    <w:p w14:paraId="269DCEC8" w14:textId="6895B07F" w:rsidR="002B2E5F" w:rsidRDefault="002B2E5F" w:rsidP="002B2E5F">
      <w:r w:rsidRPr="004F12A0">
        <w:t xml:space="preserve">Voor de workaround levert </w:t>
      </w:r>
      <w:r>
        <w:t>de p</w:t>
      </w:r>
      <w:r w:rsidRPr="004F12A0">
        <w:t xml:space="preserve">rovincie het volgende </w:t>
      </w:r>
      <w:r>
        <w:t xml:space="preserve">aan de LVBB </w:t>
      </w:r>
      <w:r w:rsidRPr="00426C9E">
        <w:t>aan:</w:t>
      </w:r>
    </w:p>
    <w:p w14:paraId="0F12892E" w14:textId="77777777" w:rsidR="002B2E5F" w:rsidRDefault="002B2E5F" w:rsidP="002B2E5F">
      <w:pPr>
        <w:pStyle w:val="Opsommingtekens1"/>
      </w:pPr>
      <w:r>
        <w:t xml:space="preserve">een besluit conform model BesluitCompact </w:t>
      </w:r>
      <w:r w:rsidRPr="002F0EB2">
        <w:t>met de volgende onderdelen</w:t>
      </w:r>
      <w:r>
        <w:t>:</w:t>
      </w:r>
    </w:p>
    <w:p w14:paraId="552557DE" w14:textId="4074D4F1" w:rsidR="002B2E5F" w:rsidRDefault="002B2E5F" w:rsidP="002B2E5F">
      <w:pPr>
        <w:pStyle w:val="Opsommingtekens2"/>
      </w:pPr>
      <w:r>
        <w:t xml:space="preserve">RegelingOpschrift: </w:t>
      </w:r>
      <w:r w:rsidRPr="00AB78A6">
        <w:t>geef dit technisch noodzakelijke besluit een RegelingOpschrift</w:t>
      </w:r>
      <w:r>
        <w:t xml:space="preserve"> waaruit duidelijk blijkt dat het gaat om de </w:t>
      </w:r>
      <w:r w:rsidR="00CC2E77">
        <w:t xml:space="preserve">intrekking </w:t>
      </w:r>
      <w:r>
        <w:t xml:space="preserve">van </w:t>
      </w:r>
      <w:r w:rsidR="00AF28A4">
        <w:t xml:space="preserve">het tijdelijk regelingdeel </w:t>
      </w:r>
      <w:r w:rsidR="00114899">
        <w:t>van</w:t>
      </w:r>
      <w:r w:rsidR="00AF28A4">
        <w:t xml:space="preserve"> een reactieve interventie</w:t>
      </w:r>
      <w:r w:rsidRPr="00AB78A6">
        <w:t xml:space="preserve">. </w:t>
      </w:r>
      <w:r>
        <w:t xml:space="preserve">Een voorbeeld is: ‘Technische </w:t>
      </w:r>
      <w:r w:rsidR="00DB4494">
        <w:t>intrekking tijdelijke regels na ver</w:t>
      </w:r>
      <w:r w:rsidR="00204C21">
        <w:t xml:space="preserve">werking </w:t>
      </w:r>
      <w:r w:rsidR="00D152EE" w:rsidRPr="00D152EE">
        <w:t xml:space="preserve">door gemeente </w:t>
      </w:r>
      <w:r w:rsidR="00D152EE">
        <w:t xml:space="preserve">van </w:t>
      </w:r>
      <w:r w:rsidR="00204C21">
        <w:t xml:space="preserve">reactieve interventie </w:t>
      </w:r>
      <w:r w:rsidR="00D152EE">
        <w:t>n.a.v.</w:t>
      </w:r>
      <w:r w:rsidR="00D152EE" w:rsidRPr="00D152EE">
        <w:t xml:space="preserve"> Wijzigingsbesluit geitenhouderijen</w:t>
      </w:r>
      <w:r>
        <w:t>’</w:t>
      </w:r>
    </w:p>
    <w:p w14:paraId="14A8B54B" w14:textId="4B9F06A9" w:rsidR="002B2E5F" w:rsidRDefault="002B2E5F" w:rsidP="002B2E5F">
      <w:pPr>
        <w:pStyle w:val="Opsommingtekens2"/>
      </w:pPr>
      <w:r w:rsidRPr="000E147E">
        <w:t>Aanhef: in dit (niet verplichte) onderdeel kan kort beschreven worden dat het</w:t>
      </w:r>
      <w:r>
        <w:t xml:space="preserve"> een technisch noodzakelijk document </w:t>
      </w:r>
      <w:r w:rsidR="005153BB">
        <w:t xml:space="preserve">betreft </w:t>
      </w:r>
      <w:r>
        <w:t xml:space="preserve">ten behoeve van de technische </w:t>
      </w:r>
      <w:r w:rsidR="005153BB" w:rsidRPr="005153BB">
        <w:t xml:space="preserve">intrekking </w:t>
      </w:r>
      <w:r w:rsidR="005153BB">
        <w:t xml:space="preserve">van </w:t>
      </w:r>
      <w:r w:rsidR="005153BB" w:rsidRPr="005153BB">
        <w:t xml:space="preserve">tijdelijke regels </w:t>
      </w:r>
      <w:r w:rsidR="005153BB">
        <w:t xml:space="preserve">vanuit een reactieve interventie </w:t>
      </w:r>
      <w:r w:rsidRPr="000E147E">
        <w:t>en niet een besluit</w:t>
      </w:r>
    </w:p>
    <w:p w14:paraId="273FC953" w14:textId="77777777" w:rsidR="002B2E5F" w:rsidRDefault="002B2E5F" w:rsidP="002B2E5F">
      <w:pPr>
        <w:pStyle w:val="Opsommingtekens2"/>
      </w:pPr>
      <w:r>
        <w:t>Lichaam, met daarin:</w:t>
      </w:r>
    </w:p>
    <w:p w14:paraId="551B4F24" w14:textId="6957FA07" w:rsidR="002B2E5F" w:rsidRDefault="002B2E5F" w:rsidP="002B2E5F">
      <w:pPr>
        <w:pStyle w:val="Opsommingtekens3"/>
      </w:pPr>
      <w:r>
        <w:t xml:space="preserve">Artikel: </w:t>
      </w:r>
      <w:r w:rsidRPr="000C1821">
        <w:t xml:space="preserve">vermeld </w:t>
      </w:r>
      <w:r>
        <w:t xml:space="preserve">in dit (reguliere) artikel </w:t>
      </w:r>
      <w:r w:rsidRPr="000C1821">
        <w:t xml:space="preserve">dat </w:t>
      </w:r>
      <w:r w:rsidR="003A5080">
        <w:t>de tijdelijke regels worden ingetrokken omdat de gemeente de reactieve interventie in het omgevingsplan heeft verwerkt</w:t>
      </w:r>
      <w:r w:rsidRPr="000C1821">
        <w:t xml:space="preserve"> en op welke datum dat was</w:t>
      </w:r>
    </w:p>
    <w:p w14:paraId="13B7F7B1" w14:textId="77777777" w:rsidR="002B2E5F" w:rsidRDefault="002B2E5F" w:rsidP="002B2E5F">
      <w:pPr>
        <w:pStyle w:val="Opsommingtekens2"/>
        <w:numPr>
          <w:ilvl w:val="0"/>
          <w:numId w:val="0"/>
        </w:numPr>
        <w:ind w:left="284"/>
      </w:pPr>
      <w:r w:rsidRPr="00C55B0C">
        <w:t>NB: dit BesluitCompact bevat geen WijzigBijlage</w:t>
      </w:r>
      <w:r>
        <w:t xml:space="preserve"> </w:t>
      </w:r>
      <w:r w:rsidRPr="000D6798">
        <w:t>en dus ook geen WijzigArtikel</w:t>
      </w:r>
    </w:p>
    <w:p w14:paraId="13A5EC16" w14:textId="2D1B6AEB" w:rsidR="002B2E5F" w:rsidRDefault="002B2E5F" w:rsidP="002B2E5F">
      <w:pPr>
        <w:pStyle w:val="Opsommingtekens1"/>
      </w:pPr>
      <w:r>
        <w:t>BesluitMetadata</w:t>
      </w:r>
      <w:r>
        <w:br/>
        <w:t>I</w:t>
      </w:r>
      <w:r w:rsidRPr="00D80D96">
        <w:t xml:space="preserve">ndien in de BesluitMetadata het gegeven citeertitel wordt gebruikt, </w:t>
      </w:r>
      <w:r>
        <w:t xml:space="preserve">maak dan </w:t>
      </w:r>
      <w:r w:rsidRPr="00D80D96">
        <w:t xml:space="preserve">ook daarin duidelijk dat het gaat om </w:t>
      </w:r>
      <w:r w:rsidR="00D569CA">
        <w:t>de technische intrekking van de tijdelijke regels vanwege een reactieve interventie</w:t>
      </w:r>
      <w:r w:rsidRPr="00D80D96">
        <w:t>. Voor isOfficieel moet de waarde false worden gekozen</w:t>
      </w:r>
    </w:p>
    <w:p w14:paraId="5F5ED6F7" w14:textId="77777777" w:rsidR="002B2E5F" w:rsidRDefault="002B2E5F" w:rsidP="002B2E5F">
      <w:pPr>
        <w:pStyle w:val="Opsommingtekens1"/>
      </w:pPr>
      <w:r>
        <w:t>een module ConsolidatieInformatie met daarin:</w:t>
      </w:r>
    </w:p>
    <w:p w14:paraId="5469ACCD" w14:textId="77777777" w:rsidR="002B2E5F" w:rsidRDefault="002B2E5F" w:rsidP="002B2E5F">
      <w:pPr>
        <w:pStyle w:val="Opsommingtekens2"/>
      </w:pPr>
      <w:r>
        <w:t xml:space="preserve">(een </w:t>
      </w:r>
      <w:r w:rsidRPr="00415B36">
        <w:t>container</w:t>
      </w:r>
      <w:r>
        <w:t>)</w:t>
      </w:r>
      <w:r w:rsidRPr="00415B36">
        <w:t xml:space="preserve"> </w:t>
      </w:r>
      <w:r>
        <w:t>Intrekkingen met daarin:</w:t>
      </w:r>
    </w:p>
    <w:p w14:paraId="751723F7" w14:textId="77777777" w:rsidR="002B2E5F" w:rsidRDefault="002B2E5F" w:rsidP="002B2E5F">
      <w:pPr>
        <w:pStyle w:val="Opsommingtekens3"/>
      </w:pPr>
      <w:r>
        <w:t>Intrekking</w:t>
      </w:r>
    </w:p>
    <w:p w14:paraId="649B4ECE" w14:textId="001F9CCB" w:rsidR="00DB6D1F" w:rsidRDefault="002B2E5F" w:rsidP="002B2E5F">
      <w:pPr>
        <w:pStyle w:val="Opsommingtekens4"/>
      </w:pPr>
      <w:r>
        <w:t xml:space="preserve">Doel: vul hier het Doel in van </w:t>
      </w:r>
      <w:r w:rsidRPr="00D9213E">
        <w:t>het (technisch noodzakelijke) besluit</w:t>
      </w:r>
    </w:p>
    <w:p w14:paraId="05AD642B" w14:textId="352B1160" w:rsidR="002B2E5F" w:rsidRDefault="002B2E5F" w:rsidP="002B2E5F">
      <w:pPr>
        <w:pStyle w:val="Opsommingtekens4"/>
      </w:pPr>
      <w:r>
        <w:t xml:space="preserve">Instrument: vul hier de identificatie in van </w:t>
      </w:r>
      <w:r w:rsidRPr="00612F0C">
        <w:t>het</w:t>
      </w:r>
      <w:r>
        <w:t xml:space="preserve"> in te trekken tijdelijk regelingdeel</w:t>
      </w:r>
    </w:p>
    <w:p w14:paraId="2E212E39" w14:textId="57CED2CA" w:rsidR="00DB6D1F" w:rsidRPr="00D9213E" w:rsidRDefault="002B2E5F" w:rsidP="002B2E5F">
      <w:pPr>
        <w:pStyle w:val="Opsommingtekens4"/>
      </w:pPr>
      <w:r w:rsidRPr="00D9213E">
        <w:t xml:space="preserve">eId: vul hier de identificatie in van het </w:t>
      </w:r>
      <w:r w:rsidR="00325164">
        <w:t xml:space="preserve">reguliere </w:t>
      </w:r>
      <w:r w:rsidRPr="00D9213E">
        <w:t xml:space="preserve">Artikel in het </w:t>
      </w:r>
      <w:r w:rsidRPr="00F3233C">
        <w:t xml:space="preserve">(technisch noodzakelijke) </w:t>
      </w:r>
      <w:r w:rsidRPr="00D9213E">
        <w:t>besluit</w:t>
      </w:r>
    </w:p>
    <w:p w14:paraId="5AC2B98A" w14:textId="49F6FFCC" w:rsidR="002B2E5F" w:rsidRDefault="002B2E5F" w:rsidP="002B2E5F">
      <w:pPr>
        <w:pStyle w:val="Opsommingtekens2"/>
      </w:pPr>
      <w:r w:rsidRPr="00EA48BC">
        <w:t xml:space="preserve">(een container) </w:t>
      </w:r>
      <w:r>
        <w:t xml:space="preserve">Tijdstempels </w:t>
      </w:r>
      <w:r w:rsidRPr="00EA48BC">
        <w:t>met daarin:</w:t>
      </w:r>
    </w:p>
    <w:p w14:paraId="7B54CD3A" w14:textId="77777777" w:rsidR="002B2E5F" w:rsidRDefault="002B2E5F" w:rsidP="002B2E5F">
      <w:pPr>
        <w:pStyle w:val="Opsommingtekens3"/>
      </w:pPr>
      <w:r>
        <w:t>Tijdstempel</w:t>
      </w:r>
    </w:p>
    <w:p w14:paraId="7F523210" w14:textId="77777777" w:rsidR="002B2E5F" w:rsidRDefault="002B2E5F" w:rsidP="002B2E5F">
      <w:pPr>
        <w:pStyle w:val="Opsommingtekens4"/>
      </w:pPr>
      <w:r>
        <w:t xml:space="preserve">Doel: </w:t>
      </w:r>
      <w:r w:rsidRPr="00B33B37">
        <w:t>vul hier het Doel in van het (technisch noodzakelijke) besluit</w:t>
      </w:r>
    </w:p>
    <w:p w14:paraId="0F5783BB" w14:textId="77777777" w:rsidR="002B2E5F" w:rsidRPr="0092379D" w:rsidRDefault="002B2E5F" w:rsidP="002B2E5F">
      <w:pPr>
        <w:pStyle w:val="Opsommingtekens4"/>
      </w:pPr>
      <w:r>
        <w:t>soortTijdstempel: kies juridischWerkendVanaf</w:t>
      </w:r>
    </w:p>
    <w:p w14:paraId="2B655069" w14:textId="59B8F416" w:rsidR="002B2E5F" w:rsidRPr="0092379D" w:rsidRDefault="002B2E5F" w:rsidP="002B2E5F">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576562">
        <w:t xml:space="preserve"> </w:t>
      </w:r>
      <w:r w:rsidR="00576562" w:rsidRPr="00576562">
        <w:t>in het publicatieblad</w:t>
      </w:r>
    </w:p>
    <w:p w14:paraId="67F2F843" w14:textId="34796E52" w:rsidR="00DB6D1F" w:rsidRPr="006D1768" w:rsidRDefault="002B2E5F" w:rsidP="002B2E5F">
      <w:pPr>
        <w:pStyle w:val="Opsommingtekens4"/>
      </w:pPr>
      <w:r w:rsidRPr="006D1768">
        <w:t xml:space="preserve">eId: vul hier de identificatie in van het </w:t>
      </w:r>
      <w:r w:rsidR="00325164">
        <w:t xml:space="preserve">reguliere </w:t>
      </w:r>
      <w:r w:rsidRPr="006D1768">
        <w:t>artikel in het (technisch noodzakelijke) besluit</w:t>
      </w:r>
    </w:p>
    <w:p w14:paraId="40153451" w14:textId="6F2B0B03" w:rsidR="002B2E5F" w:rsidRDefault="002B2E5F" w:rsidP="002B2E5F">
      <w:pPr>
        <w:pStyle w:val="Opsommingtekens1"/>
      </w:pPr>
      <w:r>
        <w:t>de expliciete beëindiging van alle OW-objecten die bij het tijdelijk regelingdeel horen.</w:t>
      </w:r>
    </w:p>
    <w:p w14:paraId="3C76CBB0" w14:textId="77777777" w:rsidR="00D26AA7" w:rsidRDefault="00D26AA7" w:rsidP="00900C6F"/>
    <w:p w14:paraId="7DB1F2BE" w14:textId="1225279A" w:rsidR="008325CC" w:rsidRDefault="008325CC" w:rsidP="003C45F3">
      <w:r>
        <w:t>In de situatie waarin deze workaround wordt toegepast (STOP 1.3.0/TPOD 2.0 en Release A in de DSO-keten) worden d</w:t>
      </w:r>
      <w:r w:rsidRPr="00E14692">
        <w:t>oor het intrekken van het tijdelijk regelingdeel automatisch alle bij dat tijdelijk regelingdeel behorende GIO</w:t>
      </w:r>
      <w:r>
        <w:t>’</w:t>
      </w:r>
      <w:r w:rsidRPr="00E14692">
        <w:t>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