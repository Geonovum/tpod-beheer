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6BE9" w14:textId="77777777" w:rsidR="008325CC" w:rsidRDefault="008325CC" w:rsidP="00DA44AF">
      <w:pPr>
        <w:pStyle w:val="Kop4"/>
      </w:pPr>
      <w:bookmarkStart w:id="316" w:name="_Ref_3cd2242ab97d8eeb1d547871e91147d0_1"/>
      <w:r>
        <w:t>BesluitMetadata</w:t>
      </w:r>
      <w:bookmarkEnd w:id="316"/>
    </w:p>
    <w:p w14:paraId="1E9D9A7F" w14:textId="77777777" w:rsidR="008325CC" w:rsidRDefault="008325CC" w:rsidP="00E43714">
      <w:r>
        <w:t xml:space="preserve">De BesluitMetadata leggen vast welke organisatie verantwoordelijk is voor de besluitversie en bevatten gegevens om het besluit goed vindbaar te maken. In deze paragraaf zijn de BesluitMetadata beschreven die voor besluiten tot vaststelling of wijziging van omgevingsdocumenten relevant zijn. De BesluitMetadata voor het ontwerpbesluit en het definitieve besluit zijn gelijk. Aangegeven is of het gegeven verplicht of optioneel is en hoe vaak het moet of kan voorkomen. Daarnaast is bij de meeste gegevens een toelichting gegeven: hoe werkt het en wat voor effect heeft het. </w:t>
      </w:r>
      <w:r w:rsidRPr="004E5BB5">
        <w:t xml:space="preserve">Er is geen vaste, voorgeschreven volgorde voor de </w:t>
      </w:r>
      <w:r>
        <w:t>BesluitMetadata</w:t>
      </w:r>
      <w:r w:rsidRPr="004E5BB5">
        <w:t>.</w:t>
      </w:r>
    </w:p>
    <w:p w14:paraId="1F3CAD3D" w14:textId="77777777" w:rsidR="008325CC" w:rsidRDefault="008325CC" w:rsidP="00E43714"/>
    <w:p w14:paraId="75CED25A" w14:textId="77777777" w:rsidR="008325CC" w:rsidRDefault="008325CC" w:rsidP="00E43714">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 of definitief besluit.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1A68B4B1" w14:textId="77777777" w:rsidR="008325CC" w:rsidRDefault="008325CC" w:rsidP="00E43714">
      <w:pPr>
        <w:pStyle w:val="Opsommingtekens1"/>
      </w:pPr>
      <w:r w:rsidRPr="00AD2FE5">
        <w:rPr>
          <w:i/>
          <w:iCs/>
        </w:rPr>
        <w:t>maker</w:t>
      </w:r>
      <w:r>
        <w:t xml:space="preserve">: (de identificatie van) </w:t>
      </w:r>
      <w:r w:rsidRPr="007824FA">
        <w:t xml:space="preserve">het openbaar lichaam dat </w:t>
      </w:r>
      <w:r>
        <w:t xml:space="preserve">de eindverantwoordelijkheid draagt voor het creëren van de 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DE8B6A7" w14:textId="77777777" w:rsidR="008325CC" w:rsidRDefault="008325CC" w:rsidP="00E43714">
      <w:pPr>
        <w:pStyle w:val="Opsommingtekens1"/>
      </w:pPr>
      <w:r w:rsidRPr="00AD2FE5">
        <w:rPr>
          <w:i/>
          <w:iCs/>
        </w:rPr>
        <w:t>soortBestuursorgaan</w:t>
      </w:r>
      <w:r>
        <w:t>: d</w:t>
      </w:r>
      <w:r w:rsidRPr="004C2C51">
        <w:t xml:space="preserve">e typering van het bestuursorgaan dat verantwoordelijk is voor </w:t>
      </w:r>
      <w:r>
        <w:t>het</w:t>
      </w:r>
      <w:r w:rsidRPr="004C2C51">
        <w:t xml:space="preserve"> besluit</w:t>
      </w:r>
      <w:r>
        <w:t>. Uit de STOP-waardelijst bestuursorgaan moet de juiste waarde gekozen worden</w:t>
      </w:r>
      <w:r w:rsidRPr="004C2C51">
        <w:t>.</w:t>
      </w:r>
      <w:r>
        <w:t xml:space="preserve"> Verplicht gegeven. Komt 1 keer voor. Voorbeelden zijn ‘college van burgemeester en wethouders’, ‘dagelijks bestuur’ en ‘minister’. In de BesluitMetadata moet gekozen worden voor het bestuursorgaan dat het besluit daadwerkelijk neemt of gaat nemen, ook als dat op grond van een gedelegeerde bevoegdheid gebeurt.</w:t>
      </w:r>
    </w:p>
    <w:p w14:paraId="23B40208" w14:textId="77777777" w:rsidR="008325CC" w:rsidRDefault="008325CC" w:rsidP="00E43714">
      <w:pPr>
        <w:pStyle w:val="Opsommingtekens1"/>
      </w:pPr>
      <w:r w:rsidRPr="00073B3E">
        <w:rPr>
          <w:i/>
          <w:iCs/>
        </w:rPr>
        <w:t>informatieobjectRef</w:t>
      </w:r>
      <w:r>
        <w:t xml:space="preserve">: de </w:t>
      </w:r>
      <w:r w:rsidRPr="00521694">
        <w:t xml:space="preserve">verwijzing naar een versie van een Juridisch informatieobject dat met de tekst van het </w:t>
      </w:r>
      <w:r>
        <w:t xml:space="preserve">ontwerp- of definitief </w:t>
      </w:r>
      <w:r w:rsidRPr="00521694">
        <w:t>besluit gepubliceerd moet worden</w:t>
      </w:r>
      <w:r>
        <w:t xml:space="preserve"> omdat het </w:t>
      </w:r>
      <w:r w:rsidRPr="001E2D58">
        <w:t>onderdeel is van de juridische inhoud van het besluit</w:t>
      </w:r>
      <w:r>
        <w:t xml:space="preserve"> of </w:t>
      </w:r>
      <w:r w:rsidRPr="0089429D">
        <w:t>aanvullende informatie geeft over het besluit</w:t>
      </w:r>
      <w:r>
        <w:t xml:space="preserve">. </w:t>
      </w:r>
      <w:r w:rsidRPr="00020C81">
        <w:t>Komt zo vaak voor als gewenst.</w:t>
      </w:r>
      <w:r>
        <w:t xml:space="preserve"> </w:t>
      </w:r>
      <w:r w:rsidRPr="00A073B9">
        <w:t xml:space="preserve">Wordt geplaatst binnen </w:t>
      </w:r>
      <w:r w:rsidRPr="00F3790D">
        <w:t>het container-</w:t>
      </w:r>
      <w:r w:rsidRPr="00F3790D">
        <w:lastRenderedPageBreak/>
        <w:t xml:space="preserve">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verplicht wanneer </w:t>
      </w:r>
      <w:r>
        <w:t xml:space="preserve">tot </w:t>
      </w:r>
      <w:r w:rsidRPr="002432DB">
        <w:t xml:space="preserve">het </w:t>
      </w:r>
      <w:r>
        <w:t xml:space="preserve">ontwerp- of definitief </w:t>
      </w:r>
      <w:r w:rsidRPr="002432DB">
        <w:t>besluit een of meer GIO</w:t>
      </w:r>
      <w:r>
        <w:t>’</w:t>
      </w:r>
      <w:r w:rsidRPr="002432DB">
        <w:t xml:space="preserve">s </w:t>
      </w:r>
      <w:r>
        <w:t>of PDF-documenten behoren</w:t>
      </w:r>
      <w:r w:rsidRPr="002432DB">
        <w:t xml:space="preserve"> en komt niet voor wanneer </w:t>
      </w:r>
      <w:r>
        <w:t>tot</w:t>
      </w:r>
      <w:r w:rsidRPr="002432DB">
        <w:t xml:space="preserve"> het </w:t>
      </w:r>
      <w:r>
        <w:t>ontwerp</w:t>
      </w:r>
      <w:r w:rsidRPr="002432DB">
        <w:t xml:space="preserve">besluit geen GIO’s </w:t>
      </w:r>
      <w:r>
        <w:t>of PDF-documenten behoren</w:t>
      </w:r>
      <w:r w:rsidRPr="002432DB">
        <w:t>.</w:t>
      </w:r>
    </w:p>
    <w:p w14:paraId="4BBEACD2" w14:textId="23C735B6" w:rsidR="008325CC" w:rsidRDefault="008325CC" w:rsidP="00E43714">
      <w:pPr>
        <w:pStyle w:val="Opsommingtekens1"/>
      </w:pPr>
      <w:r w:rsidRPr="00073B3E">
        <w:rPr>
          <w:i/>
          <w:iCs/>
        </w:rPr>
        <w:t>officieleTitel</w:t>
      </w:r>
      <w:r>
        <w:t xml:space="preserve">: de </w:t>
      </w:r>
      <w:r w:rsidRPr="006C36FF">
        <w:t>titel van het besluit</w:t>
      </w:r>
      <w:r>
        <w:t xml:space="preserve"> zoals die </w:t>
      </w:r>
      <w:r w:rsidRPr="003072A1">
        <w:t>door het bevoegd gezag</w:t>
      </w:r>
      <w:r>
        <w:t xml:space="preserve"> </w:t>
      </w:r>
      <w:r w:rsidRPr="003072A1">
        <w:t>wordt vastgesteld.</w:t>
      </w:r>
      <w:r>
        <w:t xml:space="preserve"> Verplicht gegeven. Komt 1 keer voor. De officiële titel moet gelijk zijn aan het RegelingOpschrift van het besluit.</w:t>
      </w:r>
    </w:p>
    <w:p w14:paraId="14EDA1A2" w14:textId="3CE44A5B" w:rsidR="008325CC" w:rsidRPr="00FF66D4" w:rsidRDefault="008325CC" w:rsidP="00E43714">
      <w:pPr>
        <w:pStyle w:val="Opsommingtekens1"/>
      </w:pPr>
      <w:r>
        <w:rPr>
          <w:i/>
          <w:iCs/>
        </w:rPr>
        <w:t>citeertitel</w:t>
      </w:r>
      <w:r w:rsidRPr="007E05B2">
        <w:t>:</w:t>
      </w:r>
      <w:r>
        <w:t xml:space="preserve"> </w:t>
      </w:r>
      <w:r w:rsidRPr="00FF66D4">
        <w:t xml:space="preserve">de titel van het besluit die gebruikt wordt in aanhalingen. Wordt geplaatst binnen het containerelement CiteertitelInformatie, dat op zijn beurt wordt geplaatst binnen het element heeftCiteertitelInformatie. Het element heeftCiteertitelInformatie is een optioneel element, dat 0 of 1 keer voorkomt. Bij de citeertitel moet worden aangegeven of de citeertitel officieel is of niet, door bij het gegeven isOfficieel de juiste waarde te kiezen. De citeertitel is officieel als deze in het besluit wordt vastgesteld; voor isOfficieel moet dan de waarde </w:t>
      </w:r>
      <w:r w:rsidRPr="00FF66D4">
        <w:rPr>
          <w:i/>
          <w:iCs/>
        </w:rPr>
        <w:t>true</w:t>
      </w:r>
      <w:r w:rsidRPr="00FF66D4">
        <w:t xml:space="preserve"> worden gekozen. Als de citeertitel niet in het besluit wordt vastgesteld, is de citeertitel een ‘redactioneel’ gegeven; voor isOfficieel moet dan de waarde </w:t>
      </w:r>
      <w:r w:rsidRPr="00FF66D4">
        <w:rPr>
          <w:i/>
          <w:iCs/>
        </w:rPr>
        <w:t>false</w:t>
      </w:r>
      <w:r w:rsidRPr="00FF66D4">
        <w:t xml:space="preserve"> worden gekozen. In het geval van een omgevingsdocument zal de citeertitel over het algemeen niet in het besluit worden vastgesteld.</w:t>
      </w:r>
      <w:r w:rsidRPr="00FF66D4">
        <w:br/>
        <w:t xml:space="preserve">De citeertitel van een (ontwerp)besluit is gelijk aan de officiële titel en het RegelingOpschrift van het besluit, of, als die erg lang zijn, een verkorte versie daarvan. Het wordt aanbevolen om aan de metadata van het besluit het gegeven citeertitel toe te voegen. De reden daarvoor is als volgt. Wanneer er tegelijkertijd meerdere ontwerpbesluiten tot wijziging van dezelfde regeling in procedure zijn, zal de DSO-viewer een reeks van ontwerpregelingen tonen. Als de DSO-viewer voor de ‘naam’ van iedere ontwerpregelingversie alleen de citeertitel uit de RegelingMetadata zou gebruiken (zie hiervoor paragraaf </w:t>
      </w:r>
      <w:r w:rsidRPr="00FF66D4">
        <w:fldChar w:fldCharType="begin"/>
      </w:r>
      <w:r w:rsidRPr="00FF66D4">
        <w:instrText xml:space="preserve"> REF _Ref_4d3ce944b9910c26e42f47c116163820_1 \n \h </w:instrText>
      </w:r>
      <w:r>
        <w:instrText xml:space="preserve"> \* MERGEFORMAT </w:instrText>
      </w:r>
      <w:r w:rsidRPr="00FF66D4">
        <w:fldChar w:fldCharType="separate"/>
      </w:r>
      <w:r w:rsidR="00E21A2D">
        <w:t>10.3.3</w:t>
      </w:r>
      <w:r w:rsidRPr="00FF66D4">
        <w:fldChar w:fldCharType="end"/>
      </w:r>
      <w:r w:rsidRPr="00FF66D4">
        <w:t>), zou iedere ontwerpregelingversie dezelfde ‘naam’ hebben. Voor een raadpleger is dan niet duidelijk welke ontwerpregeling voor haar of hem interessant is. Daarom zal de DSO-viewer in de toekomst gebruik maken van de citeertitel uit de BesluitMetadata om de verschillende ontwerpregelingen van elkaar te kunnen onderscheiden. Wanneer de citeertitel ontbreekt, zal de DSO-viewer gebruik maken van het gegeven officieleTitel of van het RegelingOpschrift van het besluit.</w:t>
      </w:r>
    </w:p>
    <w:p w14:paraId="1FAF7DAC" w14:textId="7B5E8DBA" w:rsidR="008325CC" w:rsidRDefault="008325CC" w:rsidP="00E43714">
      <w:pPr>
        <w:pStyle w:val="Opsommingtekens1"/>
      </w:pPr>
      <w:r w:rsidRPr="00073B3E">
        <w:rPr>
          <w:i/>
          <w:iCs/>
        </w:rPr>
        <w:t>onderwerp</w:t>
      </w:r>
      <w:r>
        <w:t>: e</w:t>
      </w:r>
      <w:r w:rsidRPr="003004FE">
        <w:t xml:space="preserve">en korte specificatie van de inhoud van </w:t>
      </w:r>
      <w:r>
        <w:t xml:space="preserve">het ontwerp- of definitief besluit,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p>
    <w:p w14:paraId="2A74EF40" w14:textId="77777777" w:rsidR="008325CC" w:rsidRDefault="008325CC" w:rsidP="00E43714">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w:t>
      </w:r>
    </w:p>
    <w:p w14:paraId="630B33D4" w14:textId="6EB81606" w:rsidR="008325CC" w:rsidRDefault="008325CC" w:rsidP="00E43714">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fase </w:t>
      </w:r>
      <w:r w:rsidRPr="00A17540">
        <w:t>van de procedure</w:t>
      </w:r>
      <w:r>
        <w:t>, te kiezen uit de STOP-waardelijst soortprocedure. Verplicht gegeven. Komt 1 keer voor. M</w:t>
      </w:r>
      <w:r w:rsidRPr="00BE6BB5">
        <w:t xml:space="preserve">et dit </w:t>
      </w:r>
      <w:r>
        <w:t xml:space="preserve">gegeven </w:t>
      </w:r>
      <w:r w:rsidRPr="00BE6BB5">
        <w:t>wordt aangegeven of een ontwerpbesluit of een definitief besluit wordt aangeleverd.</w:t>
      </w:r>
      <w:r>
        <w:t xml:space="preserve"> Bij een ontwerpbesluit moet de waarde Ontwerpbesluit worden gekozen. Bij de aanlevering ter bekendmaking van een vastgesteld besluit moet de waarde Definitief </w:t>
      </w:r>
      <w:r>
        <w:lastRenderedPageBreak/>
        <w:t xml:space="preserve">besluit worden gekozen. Deze keuze bepaalt ook welke procedurestappen in het Procedureverloop (zie paragraaf </w:t>
      </w:r>
      <w:r>
        <w:fldChar w:fldCharType="begin"/>
      </w:r>
      <w:r>
        <w:instrText xml:space="preserve"> REF _Ref_3a5c3daf94a936f7d1a83be4092a7a99_2 \n \h </w:instrText>
      </w:r>
      <w:r>
        <w:fldChar w:fldCharType="separate"/>
      </w:r>
      <w:r w:rsidR="00E21A2D">
        <w:t>10.3.5</w:t>
      </w:r>
      <w:r>
        <w:fldChar w:fldCharType="end"/>
      </w:r>
      <w:r>
        <w:t xml:space="preserve"> beschikbaar zijn.</w:t>
      </w:r>
    </w:p>
    <w:p w14:paraId="3FD03417" w14:textId="77777777" w:rsidR="008325CC" w:rsidRDefault="008325CC" w:rsidP="00E43714">
      <w:pPr>
        <w:pStyle w:val="Opsommingtekens1"/>
      </w:pPr>
      <w:r w:rsidRPr="00073B3E">
        <w:rPr>
          <w:i/>
          <w:iCs/>
        </w:rPr>
        <w:t>grondslag</w:t>
      </w:r>
      <w:r>
        <w:t xml:space="preserve">: </w:t>
      </w:r>
      <w:r w:rsidRPr="00815E67">
        <w:t xml:space="preserve">de machineleesbare verwijzing naar </w:t>
      </w:r>
      <w:r>
        <w:t xml:space="preserve">de </w:t>
      </w:r>
      <w:r w:rsidRPr="00815E67">
        <w:t xml:space="preserve">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Komt 0 of 1 keer voor. </w:t>
      </w:r>
      <w:r>
        <w:br/>
        <w:t>De grondslag ziet er -in STOP-XML- uit als in de navolgende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316B3BA9" w14:textId="77777777" w:rsidR="008325CC" w:rsidRDefault="008325CC" w:rsidP="00E43714">
      <w:pPr>
        <w:pStyle w:val="Figuur"/>
      </w:pPr>
      <w:r>
        <w:rPr>
          <w:noProof/>
        </w:rPr>
        <w:drawing>
          <wp:inline distT="0" distB="0" distL="0" distR="0" wp14:anchorId="0D476F6B" wp14:editId="088A1366">
            <wp:extent cx="4467860" cy="1476375"/>
            <wp:effectExtent l="0" t="0" r="8890" b="9525"/>
            <wp:docPr id="953394675" name="Afbeelding 9533946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79DC8C0C" w14:textId="77777777" w:rsidR="008325CC" w:rsidRDefault="008325CC" w:rsidP="00E43714">
      <w:pPr>
        <w:pStyle w:val="Figuurbijschrift"/>
      </w:pPr>
      <w:r w:rsidRPr="005C5500">
        <w:t>Voorbeeld van de grondslag voor</w:t>
      </w:r>
      <w:r>
        <w:t xml:space="preserve"> het omgevingsplan</w:t>
      </w:r>
    </w:p>
    <w:p w14:paraId="1CF59768" w14:textId="7D14A6F0" w:rsidR="008325CC" w:rsidRDefault="008325CC" w:rsidP="00E43714">
      <w:r>
        <w:t xml:space="preserve">STOP kent naast de hiervoor genoemde BesluitMetadata ook nog de metadata afkortingen en alternatieveTitels. Geadviseerd wordt om deze metadata bij omgevingsdocumenten niet te gebruiken. </w:t>
      </w:r>
      <w:r w:rsidRPr="0044408C">
        <w:t>Ze worden daarom niet verder besproken.</w:t>
      </w:r>
    </w:p>
    <w:p w14:paraId="66EF3376" w14:textId="44FD4F2D" w:rsidR="008325CC" w:rsidRDefault="008325CC" w:rsidP="00176E32">
      <w:pPr>
        <w:pStyle w:val="Kader"/>
      </w:pPr>
      <w:r w:rsidRPr="00B26823">
        <w:rPr>
          <w:noProof/>
        </w:rPr>
        <mc:AlternateContent>
          <mc:Choice Requires="wps">
            <w:drawing>
              <wp:inline distT="0" distB="0" distL="0" distR="0" wp14:anchorId="44D35B73" wp14:editId="129A361D">
                <wp:extent cx="5400040" cy="2583951"/>
                <wp:effectExtent l="0" t="0" r="22860" b="22860"/>
                <wp:docPr id="1236703232" name="Tekstvak 1236703232"/>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CA0AD96" w14:textId="7C25631F" w:rsidR="008325CC" w:rsidRPr="009A08A2" w:rsidRDefault="008325CC" w:rsidP="00176E32">
                            <w:pPr>
                              <w:rPr>
                                <w:b/>
                                <w:bCs/>
                              </w:rPr>
                            </w:pPr>
                            <w:r>
                              <w:rPr>
                                <w:b/>
                                <w:bCs/>
                              </w:rPr>
                              <w:t>Waarschuwing t</w:t>
                            </w:r>
                            <w:r w:rsidRPr="009A08A2">
                              <w:rPr>
                                <w:b/>
                                <w:bCs/>
                              </w:rPr>
                              <w:t xml:space="preserve">oekomstige </w:t>
                            </w:r>
                            <w:r>
                              <w:rPr>
                                <w:b/>
                                <w:bCs/>
                              </w:rPr>
                              <w:t>wijziging TPOD-standaard</w:t>
                            </w:r>
                          </w:p>
                          <w:p w14:paraId="2703BE57" w14:textId="22E1DED0" w:rsidR="008325CC" w:rsidRDefault="008325CC" w:rsidP="00176E32">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D35B73" id="Tekstvak 1236703232" o:spid="_x0000_s1034"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AYR1GRMAIAAFoEAAAOAAAAAAAAAAAAAAAAAC4CAABk&#10;cnMvZTJvRG9jLnhtbFBLAQItABQABgAIAAAAIQAuXtWv3AAAAAUBAAAPAAAAAAAAAAAAAAAAAIoE&#10;AABkcnMvZG93bnJldi54bWxQSwUGAAAAAAQABADzAAAAkwUAAAAA&#10;" filled="f" strokeweight=".5pt">
                <v:textbox style="mso-fit-shape-to-text:t">
                  <w:txbxContent>
                    <w:p w14:paraId="1CA0AD96" w14:textId="7C25631F" w:rsidR="008325CC" w:rsidRPr="009A08A2" w:rsidRDefault="008325CC" w:rsidP="00176E32">
                      <w:pPr>
                        <w:rPr>
                          <w:b/>
                          <w:bCs/>
                        </w:rPr>
                      </w:pPr>
                      <w:r>
                        <w:rPr>
                          <w:b/>
                          <w:bCs/>
                        </w:rPr>
                        <w:t>Waarschuwing t</w:t>
                      </w:r>
                      <w:r w:rsidRPr="009A08A2">
                        <w:rPr>
                          <w:b/>
                          <w:bCs/>
                        </w:rPr>
                        <w:t xml:space="preserve">oekomstige </w:t>
                      </w:r>
                      <w:r>
                        <w:rPr>
                          <w:b/>
                          <w:bCs/>
                        </w:rPr>
                        <w:t>wijziging TPOD-standaard</w:t>
                      </w:r>
                    </w:p>
                    <w:p w14:paraId="2703BE57" w14:textId="22E1DED0" w:rsidR="008325CC" w:rsidRDefault="008325CC" w:rsidP="00176E32">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70"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