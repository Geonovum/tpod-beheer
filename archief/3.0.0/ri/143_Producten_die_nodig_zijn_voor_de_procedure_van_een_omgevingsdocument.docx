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8325CC" w:rsidRDefault="008325CC" w:rsidP="00E43714">
      <w:pPr>
        <w:pStyle w:val="Kop3"/>
      </w:pPr>
      <w:bookmarkStart w:id="298" w:name="_Ref_0f9b9ffd211202a6621dc5b0fd81ada7_1"/>
      <w:r>
        <w:t>Producten die nodig zijn voor de procedure</w:t>
      </w:r>
      <w:bookmarkEnd w:id="298"/>
      <w:r>
        <w:t xml:space="preserve"> van een omgevingsdocument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