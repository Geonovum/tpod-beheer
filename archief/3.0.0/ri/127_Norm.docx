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00F7" w14:textId="77777777" w:rsidR="00714B6F" w:rsidRDefault="00714B6F" w:rsidP="00714B6F">
      <w:pPr>
        <w:pStyle w:val="Kop4"/>
      </w:pPr>
      <w:bookmarkStart w:id="265" w:name="_Ref_7996c1582e7a7ef5f7388d7b191a7d09_1"/>
      <w:r>
        <w:t>Norm</w:t>
      </w:r>
      <w:bookmarkEnd w:id="265"/>
    </w:p>
    <w:p w14:paraId="3376D208" w14:textId="77777777" w:rsidR="00714B6F" w:rsidRDefault="00714B6F" w:rsidP="00714B6F">
      <w:r>
        <w:t>Voor het wijzigen van OW-objecten gelden de volgende regels:</w:t>
      </w:r>
    </w:p>
    <w:p w14:paraId="70644FA0" w14:textId="77777777" w:rsidR="00714B6F" w:rsidRDefault="00714B6F" w:rsidP="00714B6F">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534F9B58" w14:textId="77777777" w:rsidR="00714B6F" w:rsidRPr="00581C63" w:rsidRDefault="00714B6F" w:rsidP="00714B6F">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