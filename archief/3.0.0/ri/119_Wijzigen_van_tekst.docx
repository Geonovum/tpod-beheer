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2C680468" w:rsidR="008325CC" w:rsidRDefault="008325CC" w:rsidP="00EC03F8">
      <w:pPr>
        <w:pStyle w:val="Kop3"/>
      </w:pPr>
      <w:bookmarkStart w:id="241" w:name="_Ref_946310b5b8c0e265d288f3f345dbdfde_1"/>
      <w:r>
        <w:t>Wijzigen van tekst</w:t>
      </w:r>
      <w:bookmarkEnd w:id="241"/>
    </w:p>
    <w:p w14:paraId="663DB3ED" w14:textId="7FFA5444" w:rsidR="008325CC" w:rsidRDefault="008325CC" w:rsidP="00EC03F8">
      <w:r>
        <w:t xml:space="preserve">Nadat een initiële regeling van een omgevingsdocument tot stand is gekomen, wordt deze met wijzigingsbesluiten gewijzigd. Uitgangspunt van de STOP/TPOD-standaard is dat voor het wijzigen van tekst gebruik gemaakt wordt van de wijzigingsmethode renvooi. Hoe renvooi moet worden toegepast, wordt beschreven in paragraaf </w:t>
      </w:r>
      <w:r>
        <w:fldChar w:fldCharType="begin"/>
      </w:r>
      <w:r>
        <w:instrText xml:space="preserve"> REF _Ref_a4e471c9c8850cfbf9131b84d8c4f62e_1 \n \h </w:instrText>
      </w:r>
      <w:r>
        <w:fldChar w:fldCharType="separate"/>
      </w:r>
      <w:r w:rsidR="00E21A2D">
        <w:t>8.1.1</w:t>
      </w:r>
      <w:r>
        <w:fldChar w:fldCharType="end"/>
      </w:r>
      <w:r>
        <w:t>. Er bestaa</w:t>
      </w:r>
      <w:r w:rsidR="00F15BF8">
        <w:t>t</w:t>
      </w:r>
      <w:r>
        <w:t xml:space="preserve"> </w:t>
      </w:r>
      <w:r w:rsidR="00F15BF8">
        <w:t xml:space="preserve">een </w:t>
      </w:r>
      <w:r>
        <w:t>alternatie</w:t>
      </w:r>
      <w:r w:rsidR="00F15BF8">
        <w:t>f</w:t>
      </w:r>
      <w:r>
        <w:t xml:space="preserve"> voor renvooi, te weten </w:t>
      </w:r>
      <w:r w:rsidRPr="00110384">
        <w:t>Integrale tekstvervanging</w:t>
      </w:r>
      <w:r>
        <w:t xml:space="preserve">, die onder bepaalde omstandigheden </w:t>
      </w:r>
      <w:r w:rsidR="00DC5562">
        <w:t xml:space="preserve">mag </w:t>
      </w:r>
      <w:r>
        <w:t>worden toegepast. Deze alternatieve wijzigingsmethode word</w:t>
      </w:r>
      <w:r w:rsidR="00DC5562">
        <w:t>t</w:t>
      </w:r>
      <w:r>
        <w:t xml:space="preserve"> in paragraaf </w:t>
      </w:r>
      <w:r>
        <w:fldChar w:fldCharType="begin"/>
      </w:r>
      <w:r>
        <w:instrText xml:space="preserve"> REF _Ref_390f18e8c0b144ad0fb22fc65c1f8fcd_2 \n \h </w:instrText>
      </w:r>
      <w:r>
        <w:fldChar w:fldCharType="separate"/>
      </w:r>
      <w:r w:rsidR="00E21A2D">
        <w:t>8.1.2</w:t>
      </w:r>
      <w:r>
        <w:fldChar w:fldCharType="end"/>
      </w:r>
      <w:r>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