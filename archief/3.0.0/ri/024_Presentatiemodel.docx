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F0859" w14:textId="3F9E7991" w:rsidR="0082593C" w:rsidRPr="007B60F8" w:rsidRDefault="00E33EDD" w:rsidP="00E33EDD">
      <w:pPr>
        <w:pStyle w:val="Kop3"/>
      </w:pPr>
      <w:r w:rsidRPr="007B60F8">
        <w:t>Presentatiemodel</w:t>
      </w:r>
    </w:p>
    <w:p w14:paraId="532DC726" w14:textId="6E622BB2" w:rsidR="00EF53FF" w:rsidRPr="007B60F8" w:rsidRDefault="00377522" w:rsidP="00377522">
      <w:r w:rsidRPr="007B60F8">
        <w:t xml:space="preserve">De inhoud van een </w:t>
      </w:r>
      <w:r w:rsidR="0044321E" w:rsidRPr="007B60F8">
        <w:t>omgevingsdocument</w:t>
      </w:r>
      <w:r w:rsidR="007D692E" w:rsidRPr="007B60F8">
        <w:t xml:space="preserve"> </w:t>
      </w:r>
      <w:r w:rsidR="004F4941" w:rsidRPr="007B60F8">
        <w:t xml:space="preserve">dient </w:t>
      </w:r>
      <w:r w:rsidRPr="007B60F8">
        <w:t xml:space="preserve">kenbaar </w:t>
      </w:r>
      <w:r w:rsidR="004F4941" w:rsidRPr="007B60F8">
        <w:t xml:space="preserve">te </w:t>
      </w:r>
      <w:r w:rsidRPr="007B60F8">
        <w:t>zijn</w:t>
      </w:r>
      <w:r w:rsidR="004F4941" w:rsidRPr="007B60F8">
        <w:t>.</w:t>
      </w:r>
      <w:r w:rsidRPr="007B60F8">
        <w:t xml:space="preserve"> </w:t>
      </w:r>
      <w:r w:rsidR="004F4941" w:rsidRPr="007B60F8">
        <w:t>D</w:t>
      </w:r>
      <w:r w:rsidRPr="007B60F8">
        <w:t xml:space="preserve">aarom </w:t>
      </w:r>
      <w:r w:rsidR="004F4941" w:rsidRPr="007B60F8">
        <w:t xml:space="preserve">moet </w:t>
      </w:r>
      <w:r w:rsidRPr="007B60F8">
        <w:t xml:space="preserve">een </w:t>
      </w:r>
      <w:r w:rsidR="0044321E" w:rsidRPr="007B60F8">
        <w:t>omgevingsdocument</w:t>
      </w:r>
      <w:r w:rsidR="007D692E" w:rsidRPr="007B60F8">
        <w:t xml:space="preserve"> </w:t>
      </w:r>
      <w:r w:rsidRPr="007B60F8">
        <w:t xml:space="preserve">niet alleen machineleesbaar worden aangeboden, maar is ook een voor de mens te interpreteren </w:t>
      </w:r>
      <w:r>
        <w:t>weergave</w:t>
      </w:r>
      <w:r w:rsidRPr="007B60F8">
        <w:t xml:space="preserve"> noodzakelijk. Uitgangspunt is dat de tekst</w:t>
      </w:r>
      <w:r w:rsidR="006F659B" w:rsidRPr="007B60F8">
        <w:t xml:space="preserve">, </w:t>
      </w:r>
      <w:r w:rsidRPr="007B60F8">
        <w:t xml:space="preserve">de </w:t>
      </w:r>
      <w:r w:rsidR="006F659B" w:rsidRPr="007B60F8">
        <w:t xml:space="preserve">bijbehorende </w:t>
      </w:r>
      <w:r w:rsidR="00764401" w:rsidRPr="007B60F8">
        <w:t>L</w:t>
      </w:r>
      <w:r w:rsidR="006F659B" w:rsidRPr="007B60F8">
        <w:t xml:space="preserve">ocaties </w:t>
      </w:r>
      <w:r>
        <w:t xml:space="preserve">in combinatie met de </w:t>
      </w:r>
      <w:r w:rsidRPr="00C227CD">
        <w:t xml:space="preserve">annotaties met OW-objecten </w:t>
      </w:r>
      <w:r w:rsidR="009413FF" w:rsidRPr="007B60F8">
        <w:t xml:space="preserve">en de waarden die </w:t>
      </w:r>
      <w:r w:rsidR="00547804" w:rsidRPr="007B60F8">
        <w:lastRenderedPageBreak/>
        <w:t xml:space="preserve">normen op de verschillende </w:t>
      </w:r>
      <w:r w:rsidR="00F96EB0" w:rsidRPr="007B60F8">
        <w:t>L</w:t>
      </w:r>
      <w:r w:rsidR="00547804" w:rsidRPr="007B60F8">
        <w:t>ocaties hebben zo</w:t>
      </w:r>
      <w:r w:rsidR="009413FF" w:rsidRPr="007B60F8">
        <w:t xml:space="preserve"> </w:t>
      </w:r>
      <w:r w:rsidRPr="007B60F8">
        <w:t xml:space="preserve">overzichtelijk </w:t>
      </w:r>
      <w:r w:rsidR="008B3BD1" w:rsidRPr="007B60F8">
        <w:t xml:space="preserve">worden </w:t>
      </w:r>
      <w:r>
        <w:t>weergegeven</w:t>
      </w:r>
      <w:r w:rsidRPr="007B60F8">
        <w:t xml:space="preserve"> </w:t>
      </w:r>
      <w:r w:rsidR="008B3BD1" w:rsidRPr="007B60F8">
        <w:t xml:space="preserve">dat de raadpleger ze </w:t>
      </w:r>
      <w:r w:rsidRPr="007B60F8">
        <w:t>kan interpreteren.</w:t>
      </w:r>
    </w:p>
    <w:p w14:paraId="53980808" w14:textId="6D93E827" w:rsidR="008325CC" w:rsidRPr="007B60F8" w:rsidRDefault="00377522" w:rsidP="00377522">
      <w:r w:rsidRPr="007B60F8">
        <w:t xml:space="preserve">Het Presentatiemodel richt zich op de mensleesbare vorm van het </w:t>
      </w:r>
      <w:r>
        <w:t>weergeven</w:t>
      </w:r>
      <w:r w:rsidRPr="007B60F8">
        <w:t xml:space="preserve">. Onder </w:t>
      </w:r>
      <w:r>
        <w:t>weergeven</w:t>
      </w:r>
      <w:r w:rsidRPr="007B60F8">
        <w:t xml:space="preserve"> verstaan</w:t>
      </w:r>
      <w:r w:rsidR="00175F01" w:rsidRPr="007B60F8">
        <w:t xml:space="preserve"> we</w:t>
      </w:r>
      <w:r w:rsidRPr="007B60F8">
        <w:t xml:space="preserve"> het weergeven </w:t>
      </w:r>
      <w:r w:rsidR="00E02D5C" w:rsidRPr="007B60F8">
        <w:t xml:space="preserve">en visualiseren </w:t>
      </w:r>
      <w:r w:rsidRPr="007B60F8">
        <w:t xml:space="preserve">van de inhoud van een </w:t>
      </w:r>
      <w:r w:rsidR="00E02D5C" w:rsidRPr="007B60F8">
        <w:t xml:space="preserve">regeling </w:t>
      </w:r>
      <w:r w:rsidRPr="007B60F8">
        <w:t>in een voorgedefinieerde vorm (gebruik van symbolen, kleur, lijndikte, arcering</w:t>
      </w:r>
      <w:r w:rsidR="00746BF5" w:rsidRPr="007B60F8">
        <w:t>,</w:t>
      </w:r>
      <w:r w:rsidRPr="007B60F8">
        <w:t xml:space="preserve"> karakterset) conform een afgesproken standaard. Het Presentatiemodel beschrijft daarbij de wijze van </w:t>
      </w:r>
      <w:r>
        <w:t>weergave</w:t>
      </w:r>
      <w:r w:rsidRPr="007B60F8">
        <w:t xml:space="preserve"> van </w:t>
      </w:r>
      <w:r>
        <w:t>annotaties met OW-objecten op een kaart.</w:t>
      </w:r>
      <w:r w:rsidR="00680C82">
        <w:t xml:space="preserve"> Aangezien het </w:t>
      </w:r>
      <w:r w:rsidR="006B53FA">
        <w:t>tijdelijk</w:t>
      </w:r>
      <w:r w:rsidR="00680C82">
        <w:t xml:space="preserve"> regelingdeel van een reactieve interventie niet wordt geannoteerd met OW-objecten waarop het Presentatiemodel van toepassing is, wordt </w:t>
      </w:r>
      <w:r w:rsidR="00680C82" w:rsidRPr="00680C82">
        <w:t>het Presentatiemodel</w:t>
      </w:r>
      <w:r w:rsidR="00680C82">
        <w:t xml:space="preserve"> hier niet verder 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