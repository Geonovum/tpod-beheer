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8325CC" w:rsidRPr="000A4B5B" w:rsidRDefault="008325CC" w:rsidP="00C00794">
      <w:pPr>
        <w:pStyle w:val="Kop5"/>
      </w:pPr>
      <w:bookmarkStart w:id="152" w:name="_Ref_b0e70a36c22039a73fdda9913b221cb9_1"/>
      <w:r w:rsidRPr="000A4B5B">
        <w:t>Regeltekst en Juridische regel</w:t>
      </w:r>
      <w:bookmarkEnd w:id="152"/>
    </w:p>
    <w:p w14:paraId="36529B75" w14:textId="304145AD" w:rsidR="008325CC" w:rsidRDefault="008325CC"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34D6C95A" w:rsidR="008325CC" w:rsidRDefault="008325CC"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72530E">
        <w:t xml:space="preserve">Zoals in paragraaf </w:t>
      </w:r>
      <w:r w:rsidRPr="00863F41">
        <w:rPr>
          <w:rStyle w:val="Verwijzing"/>
        </w:rPr>
        <w:fldChar w:fldCharType="begin"/>
      </w:r>
      <w:r w:rsidRPr="00863F41">
        <w:rPr>
          <w:rStyle w:val="Verwijzing"/>
        </w:rPr>
        <w:instrText xml:space="preserve"> REF _Ref_3087404bb203dd7a1c255fd1a2655483_2 \n \h </w:instrText>
      </w:r>
      <w:r w:rsidRPr="00863F41">
        <w:rPr>
          <w:rStyle w:val="Verwijzing"/>
        </w:rPr>
      </w:r>
      <w:r w:rsidRPr="00863F41">
        <w:rPr>
          <w:rStyle w:val="Verwijzing"/>
        </w:rPr>
        <w:fldChar w:fldCharType="separate"/>
      </w:r>
      <w:r w:rsidR="00E21A2D">
        <w:rPr>
          <w:rStyle w:val="Verwijzing"/>
        </w:rPr>
        <w:t>5.2</w:t>
      </w:r>
      <w:r w:rsidRPr="00863F41">
        <w:rPr>
          <w:rStyle w:val="Verwijzing"/>
        </w:rPr>
        <w:fldChar w:fldCharType="end"/>
      </w:r>
      <w:r w:rsidRPr="0072530E">
        <w:t xml:space="preserve"> is beschreven </w:t>
      </w:r>
      <w:r>
        <w:t xml:space="preserve">zijn </w:t>
      </w:r>
      <w:r w:rsidRPr="00F50286">
        <w:t>Artikel en Lid</w:t>
      </w:r>
      <w:r>
        <w:t xml:space="preserve">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6306825C" w:rsidR="008325CC" w:rsidRPr="007B60F8" w:rsidRDefault="008325CC"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sidRPr="00B26823">
        <w:t>) te kunnen koppelen.</w:t>
      </w:r>
    </w:p>
    <w:p w14:paraId="1364087B" w14:textId="1E94ABD4" w:rsidR="008325CC" w:rsidRPr="000A4B5B" w:rsidRDefault="008325CC"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