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A61C" w14:textId="77777777" w:rsidR="00713915" w:rsidRDefault="00713915" w:rsidP="00713915">
      <w:pPr>
        <w:pStyle w:val="Kop5"/>
      </w:pPr>
      <w:bookmarkStart w:id="110" w:name="_Ref_bdb96e8266ed3b0a899e643715f85147_1"/>
      <w:r>
        <w:lastRenderedPageBreak/>
        <w:t>Toelichting</w:t>
      </w:r>
      <w:bookmarkEnd w:id="110"/>
    </w:p>
    <w:p w14:paraId="4B8327ED" w14:textId="266DBA40" w:rsidR="004B295D" w:rsidRDefault="00713915" w:rsidP="00713915">
      <w:r>
        <w:t xml:space="preserve">In deze paragraaf worden de elementen toegelicht die moeten respectievelijk kunnen voorkomen in een Besluit dat is opgesteld overeenkomstig het model BesluitCompact. </w:t>
      </w:r>
      <w:r w:rsidR="002C587B">
        <w:fldChar w:fldCharType="begin"/>
      </w:r>
      <w:r w:rsidR="002C587B">
        <w:instrText xml:space="preserve"> REF _Ref_bdb96e8266ed3b0a899e643715f85147_2 \n \h </w:instrText>
      </w:r>
      <w:r w:rsidR="002C587B">
        <w:fldChar w:fldCharType="separate"/>
      </w:r>
      <w:r w:rsidR="00A92D2F">
        <w:t>Figuur 6</w:t>
      </w:r>
      <w:r w:rsidR="002C587B">
        <w:fldChar w:fldCharType="end"/>
      </w:r>
      <w:r w:rsidR="00CD1BCF" w:rsidRPr="00CD1BCF">
        <w:t xml:space="preserve"> la</w:t>
      </w:r>
      <w:r w:rsidR="00CD1BCF">
        <w:t>a</w:t>
      </w:r>
      <w:r w:rsidR="00CD1BCF" w:rsidRPr="00CD1BCF">
        <w:t xml:space="preserve">t schematisch zien hoe het model BesluitCompact voor </w:t>
      </w:r>
      <w:fldSimple w:instr=" DOCVARIABLE ID01+ ">
        <w:r w:rsidR="00A92D2F">
          <w:t>de basistekst</w:t>
        </w:r>
      </w:fldSimple>
      <w:r w:rsidR="00CD1BCF" w:rsidRPr="00CD1BCF">
        <w:t xml:space="preserve"> er uit ziet (de nummers voor de elementen verwijzen naar de nummering in de vorige paragraaf).</w:t>
      </w:r>
    </w:p>
    <w:p w14:paraId="72011B89" w14:textId="441D88D8" w:rsidR="00CD1BCF" w:rsidRDefault="00B92E28" w:rsidP="00CD1BCF">
      <w:pPr>
        <w:pStyle w:val="Figuur"/>
      </w:pPr>
      <w:r>
        <w:rPr>
          <w:noProof/>
        </w:rPr>
        <w:drawing>
          <wp:inline distT="0" distB="0" distL="0" distR="0" wp14:anchorId="3C179785" wp14:editId="39E4C9CF">
            <wp:extent cx="4057650" cy="4586328"/>
            <wp:effectExtent l="0" t="0" r="0" b="5080"/>
            <wp:docPr id="1415576886" name="Afbeelding 1415576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6" name="Afbeelding 1415576886"/>
                    <pic:cNvPicPr/>
                  </pic:nvPicPr>
                  <pic:blipFill>
                    <a:blip r:embed="rId31"/>
                    <a:stretch>
                      <a:fillRect/>
                    </a:stretch>
                  </pic:blipFill>
                  <pic:spPr>
                    <a:xfrm>
                      <a:off x="0" y="0"/>
                      <a:ext cx="4062855" cy="4592211"/>
                    </a:xfrm>
                    <a:prstGeom prst="rect">
                      <a:avLst/>
                    </a:prstGeom>
                  </pic:spPr>
                </pic:pic>
              </a:graphicData>
            </a:graphic>
          </wp:inline>
        </w:drawing>
      </w:r>
    </w:p>
    <w:p w14:paraId="1CB92F4D" w14:textId="7E58261E" w:rsidR="00214F98" w:rsidRPr="00214F98" w:rsidRDefault="002C587B" w:rsidP="008005ED">
      <w:pPr>
        <w:pStyle w:val="Figuurbijschrift"/>
      </w:pPr>
      <w:bookmarkStart w:id="112" w:name="_Ref_bdb96e8266ed3b0a899e643715f85147_2"/>
      <w:r>
        <w:t>Overzicht van m</w:t>
      </w:r>
      <w:r w:rsidR="00214F98">
        <w:t>odel BesluitCompact</w:t>
      </w:r>
      <w:bookmarkEnd w:id="112"/>
    </w:p>
    <w:p w14:paraId="490DBE92" w14:textId="43DE9002" w:rsidR="004B295D" w:rsidRDefault="00E6469E" w:rsidP="00713915">
      <w:r>
        <w:fldChar w:fldCharType="begin"/>
      </w:r>
      <w:r>
        <w:instrText xml:space="preserve"> REF _Ref_bdb96e8266ed3b0a899e643715f85147_2 \n \h </w:instrText>
      </w:r>
      <w:r>
        <w:fldChar w:fldCharType="separate"/>
      </w:r>
      <w:r w:rsidR="00A92D2F">
        <w:t>Figuur 6</w:t>
      </w:r>
      <w:r>
        <w:fldChar w:fldCharType="end"/>
      </w:r>
      <w:r w:rsidRPr="00E6469E">
        <w:t xml:space="preserve"> toont de toepassing van het model BesluitCompact </w:t>
      </w:r>
      <w:r w:rsidR="002B5531">
        <w:t xml:space="preserve">op een besluit tot </w:t>
      </w:r>
      <w:r w:rsidRPr="00E6469E">
        <w:t xml:space="preserve">wijziging van </w:t>
      </w:r>
      <w:fldSimple w:instr=" DOCVARIABLE ID01+ ">
        <w:r w:rsidR="00A92D2F">
          <w:t>de basistekst</w:t>
        </w:r>
      </w:fldSimple>
      <w:r w:rsidRPr="00E6469E">
        <w:t xml:space="preserve">. De onderdelen 1 t/m 9 komen in het publicatieblad. In de regelingenbank op overheid.nl en in DSO-LV is alleen de </w:t>
      </w:r>
      <w:r w:rsidR="006A08E5">
        <w:t xml:space="preserve">geconsolideerde regeling </w:t>
      </w:r>
      <w:r w:rsidR="00641EBB">
        <w:t xml:space="preserve">te zien </w:t>
      </w:r>
      <w:r w:rsidR="006A08E5">
        <w:t>die de LVBB</w:t>
      </w:r>
      <w:r w:rsidR="00641EBB">
        <w:t xml:space="preserve"> </w:t>
      </w:r>
      <w:r w:rsidR="00144CA8">
        <w:t xml:space="preserve">met behulp van de </w:t>
      </w:r>
      <w:r w:rsidRPr="00E6469E">
        <w:t xml:space="preserve">WijzigBijlage (nr 5) </w:t>
      </w:r>
      <w:r w:rsidR="00144CA8">
        <w:t>construeert</w:t>
      </w:r>
      <w:r w:rsidRPr="00E6469E">
        <w:t>.</w:t>
      </w:r>
    </w:p>
    <w:p w14:paraId="63F1E31C" w14:textId="77777777" w:rsidR="00555E81" w:rsidRDefault="00555E81" w:rsidP="00713915"/>
    <w:p w14:paraId="345070A4" w14:textId="6CAAC9B3" w:rsidR="00713915" w:rsidRDefault="00555E81" w:rsidP="00713915">
      <w:r w:rsidRPr="00555E81">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_Ref_d91eba3ebe8d3fc70f5648ce363eb14f_1 \r \h </w:instrText>
      </w:r>
      <w:r w:rsidR="00713915" w:rsidRPr="00863F41">
        <w:rPr>
          <w:rStyle w:val="Verwijzing"/>
        </w:rPr>
      </w:r>
      <w:r w:rsidR="00713915" w:rsidRPr="00863F41">
        <w:rPr>
          <w:rStyle w:val="Verwijzing"/>
        </w:rPr>
        <w:fldChar w:fldCharType="separate"/>
      </w:r>
      <w:r w:rsidR="00A92D2F">
        <w:rPr>
          <w:rStyle w:val="Verwijzing"/>
        </w:rPr>
        <w:t>4.4.2.1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 De </w:t>
      </w:r>
      <w:r w:rsidR="00713915" w:rsidRPr="00C67E07">
        <w:t xml:space="preserve">‘hoofdelementen’ </w:t>
      </w:r>
      <w:r w:rsidR="00713915">
        <w:t xml:space="preserve">zijn weer </w:t>
      </w:r>
      <w:r w:rsidR="00713915" w:rsidRPr="00C67E07">
        <w:t>vetgedrukt en de ‘subelementen’ schuingedrukt.</w:t>
      </w:r>
    </w:p>
    <w:p w14:paraId="0CFE0FB5" w14:textId="77777777" w:rsidR="00713915" w:rsidRDefault="00713915" w:rsidP="00713915"/>
    <w:p w14:paraId="09AD5B37" w14:textId="77777777" w:rsidR="00713915" w:rsidRPr="00F13E75" w:rsidRDefault="00713915" w:rsidP="004E523D">
      <w:pPr>
        <w:pStyle w:val="Opsommingnummers1"/>
        <w:numPr>
          <w:ilvl w:val="0"/>
          <w:numId w:val="7"/>
        </w:numPr>
      </w:pPr>
      <w:r w:rsidRPr="00382887">
        <w:rPr>
          <w:b/>
          <w:bCs/>
        </w:rPr>
        <w:t>RegelingOpschrift</w:t>
      </w:r>
      <w:r w:rsidRPr="00A469D6">
        <w:t>:</w:t>
      </w:r>
      <w:r>
        <w:t xml:space="preserve"> </w:t>
      </w:r>
      <w:r w:rsidRPr="00371957">
        <w:t>de officiële titel van het Besluit. Bijvoorbeeld: Vaststelling Omgevingsverordening Utrecht, of Vaststelling 58</w:t>
      </w:r>
      <w:r w:rsidRPr="00382887">
        <w:rPr>
          <w:vertAlign w:val="superscript"/>
        </w:rPr>
        <w:t>e</w:t>
      </w:r>
      <w:r w:rsidRPr="00371957">
        <w:t xml:space="preserve"> wijziging Omgevingsplan Amsterdam.</w:t>
      </w:r>
    </w:p>
    <w:p w14:paraId="5A90F2E5"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16.30 Omgevingswet en </w:t>
      </w:r>
      <w:r>
        <w:lastRenderedPageBreak/>
        <w:t xml:space="preserve">afdeling 3.4 Awb, het ontwerpbesluit tot wijziging van het omgevingsplan gedurende zes weken ter inzage heeft gelegen en er 16 zienswijzen zijn ontvangen; </w:t>
      </w:r>
      <w:r>
        <w:br/>
        <w:t>Gelezen het raadsvoorstel d.d. 16 mei 2022 waarin wordt voorgesteld aan die zienswijzen gedeeltelijk tegemoet te komen.”</w:t>
      </w:r>
    </w:p>
    <w:p w14:paraId="05C31196" w14:textId="21D7B37A" w:rsidR="00713915" w:rsidRDefault="00713915" w:rsidP="00713915">
      <w:pPr>
        <w:pStyle w:val="Opsommingnummers1"/>
      </w:pPr>
      <w:r>
        <w:rPr>
          <w:b/>
          <w:bCs/>
        </w:rPr>
        <w:t>Lichaam</w:t>
      </w:r>
      <w:r w:rsidRPr="009E30D6">
        <w:t>:</w:t>
      </w:r>
      <w:r>
        <w:t xml:space="preserve"> het Lichaam van het Besluit, in de bestuurspraktijk ook wel het dictum genoemd. </w:t>
      </w:r>
      <w:r>
        <w:br/>
        <w:t>Het Lichaam bevat ten minste één WijzigArtikel.</w:t>
      </w:r>
      <w:r w:rsidR="00292420">
        <w:t xml:space="preserve"> </w:t>
      </w:r>
      <w:r>
        <w:t xml:space="preserve">In </w:t>
      </w:r>
      <w:r w:rsidR="000F0CF6">
        <w:t xml:space="preserve">de tekst van </w:t>
      </w:r>
      <w:r>
        <w:t xml:space="preserve">het WijzigArtikel </w:t>
      </w:r>
      <w:r w:rsidRPr="004E3791">
        <w:t>staat wat het bestuursorgaan besluit vast te stellen of te wijzigen</w:t>
      </w:r>
      <w:r w:rsidR="00CF1D51">
        <w:t xml:space="preserve"> en</w:t>
      </w:r>
      <w:r w:rsidR="000143A5">
        <w:t xml:space="preserve"> een</w:t>
      </w:r>
      <w:r w:rsidR="000F0CF6">
        <w:t xml:space="preserve"> verwijzing </w:t>
      </w:r>
      <w:r w:rsidR="00E5332C" w:rsidRPr="00E5332C">
        <w:t>naar de WijzigBijlage, het onderdeel van het besluit waarin de inhoud of wijzigingen van de Regeling staan</w:t>
      </w:r>
      <w:r w:rsidRPr="004E3791">
        <w:t>.</w:t>
      </w:r>
      <w:r>
        <w:t xml:space="preserve"> </w:t>
      </w:r>
      <w:r w:rsidR="00E5332C">
        <w:t>Daarnaas</w:t>
      </w:r>
      <w:r w:rsidR="0064676B">
        <w:t>t</w:t>
      </w:r>
      <w:r w:rsidR="00E5332C">
        <w:t xml:space="preserve"> moet h</w:t>
      </w:r>
      <w:r>
        <w:t xml:space="preserve">et WijzigArtikel </w:t>
      </w:r>
      <w:r w:rsidR="00E5332C">
        <w:t xml:space="preserve">een </w:t>
      </w:r>
      <w:r>
        <w:t>machineleesbar</w:t>
      </w:r>
      <w:r w:rsidR="00E5332C">
        <w:t>e</w:t>
      </w:r>
      <w:r>
        <w:t xml:space="preserve"> </w:t>
      </w:r>
      <w:r w:rsidR="00E5332C">
        <w:t xml:space="preserve">verwijzing </w:t>
      </w:r>
      <w:r>
        <w:t>(met IntRef) naar de WijzigBijlage</w:t>
      </w:r>
      <w:r w:rsidR="0064676B">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omgevingsverordening van de provincie Utrecht</w:t>
      </w:r>
      <w:r w:rsidRPr="00DB3E95">
        <w:t xml:space="preserve">: “De omgevingsverordening Utrecht wordt vastgesteld zoals is aangegeven in Bijlage </w:t>
      </w:r>
      <w:r w:rsidR="00AE6291">
        <w:t>A</w:t>
      </w:r>
      <w:r w:rsidRPr="00DB3E95">
        <w:t>”. Een voorbeeld van de tekstuele omschrijving en verwijzing bij een wijziging</w:t>
      </w:r>
      <w:r>
        <w:t xml:space="preserve"> </w:t>
      </w:r>
      <w:r w:rsidRPr="00732BE4">
        <w:t>van de omgevingsverordening van de provincie Utrecht</w:t>
      </w:r>
      <w:r w:rsidRPr="00DB3E95">
        <w:t xml:space="preserve">: “De omgevingsverordening Utrecht wordt gewijzigd zoals is aangegeven in Bijlage </w:t>
      </w:r>
      <w:r w:rsidR="00F4714F">
        <w:t>A</w:t>
      </w:r>
      <w:r w:rsidRPr="00DB3E95">
        <w:t>”.</w:t>
      </w:r>
      <w:r>
        <w:t xml:space="preserve"> </w:t>
      </w:r>
      <w:r w:rsidR="00513374" w:rsidRPr="00513374">
        <w:t>In een WijzigArtikel mag geen andere inhoud, zoals de datum van inwerkingtreding van het besluit</w:t>
      </w:r>
      <w:r w:rsidR="000275E5">
        <w:t xml:space="preserve">, </w:t>
      </w:r>
      <w:r w:rsidR="000275E5" w:rsidRPr="000275E5">
        <w:t>worden opgenomen</w:t>
      </w:r>
      <w:r w:rsidR="00513374" w:rsidRPr="00513374">
        <w:t xml:space="preserve">. </w:t>
      </w:r>
      <w:r w:rsidRPr="002E4F26">
        <w:t>Opgemerkt wordt dat WijzigArtikel een technische term is</w:t>
      </w:r>
      <w:r>
        <w:t xml:space="preserve"> die </w:t>
      </w:r>
      <w:r w:rsidRPr="002E4F26">
        <w:t xml:space="preserve">niet in de tekst </w:t>
      </w:r>
      <w:r>
        <w:t xml:space="preserve">van het besluit zal </w:t>
      </w:r>
      <w:r w:rsidRPr="002E4F26">
        <w:t>voor</w:t>
      </w:r>
      <w:r>
        <w:t xml:space="preserve">komen. </w:t>
      </w:r>
      <w:r w:rsidRPr="002E4F26">
        <w:t xml:space="preserve">Bij gebruik van een Label zal de Kop </w:t>
      </w:r>
      <w:r>
        <w:t xml:space="preserve">dus </w:t>
      </w:r>
      <w:r w:rsidRPr="00752F19">
        <w:t>niet Wijzigartikel I</w:t>
      </w:r>
      <w:r w:rsidR="00357881">
        <w:t>I</w:t>
      </w:r>
      <w:r>
        <w:t xml:space="preserve"> zijn maar</w:t>
      </w:r>
      <w:r w:rsidRPr="002E4F26">
        <w:t xml:space="preserve"> Artikel I</w:t>
      </w:r>
      <w:r w:rsidR="00357881">
        <w:t>I</w:t>
      </w:r>
      <w:r w:rsidRPr="002E4F26">
        <w:t>.</w:t>
      </w:r>
      <w:r>
        <w:br/>
        <w:t>In het Lichaam moet t</w:t>
      </w:r>
      <w:r w:rsidRPr="00832DAB">
        <w:t xml:space="preserve">en </w:t>
      </w:r>
      <w:r>
        <w:t xml:space="preserve">minste </w:t>
      </w:r>
      <w:r w:rsidRPr="00832DAB">
        <w:t xml:space="preserve">één </w:t>
      </w:r>
      <w:r w:rsidR="004A6F13">
        <w:t xml:space="preserve">(regulier) </w:t>
      </w:r>
      <w:r w:rsidRPr="00832DAB">
        <w:t>Artikel</w:t>
      </w:r>
      <w:r>
        <w:t xml:space="preserve"> voorkomen. </w:t>
      </w:r>
      <w:r w:rsidR="00E905BD">
        <w:t>D</w:t>
      </w:r>
      <w:r w:rsidRPr="00D41F11">
        <w:t>e</w:t>
      </w:r>
      <w:r>
        <w:t xml:space="preserve"> </w:t>
      </w:r>
      <w:r w:rsidR="00B05EEF">
        <w:t>(omschrijving van</w:t>
      </w:r>
      <w:r w:rsidR="00CA1859">
        <w:t xml:space="preserve"> de</w:t>
      </w:r>
      <w:r w:rsidR="00B05EEF">
        <w:t xml:space="preserve">) </w:t>
      </w:r>
      <w:r>
        <w:t>datum van</w:t>
      </w:r>
      <w:r w:rsidRPr="00D41F11">
        <w:t xml:space="preserve"> inwerkingtreding van het besluit </w:t>
      </w:r>
      <w:r w:rsidR="00E905BD">
        <w:t>moet in zo</w:t>
      </w:r>
      <w:r w:rsidR="004F0597">
        <w:t>’</w:t>
      </w:r>
      <w:r w:rsidR="00E905BD">
        <w:t xml:space="preserve">n regulier </w:t>
      </w:r>
      <w:r w:rsidR="0010566E">
        <w:t>A</w:t>
      </w:r>
      <w:r w:rsidR="00E905BD">
        <w:t>rtikel staan</w:t>
      </w:r>
      <w:r w:rsidRPr="00D41F11">
        <w:t>.</w:t>
      </w:r>
      <w:r w:rsidR="002B1341">
        <w:t xml:space="preserve"> </w:t>
      </w:r>
      <w:r w:rsidR="002B1341" w:rsidRPr="002B1341">
        <w:t xml:space="preserve">In </w:t>
      </w:r>
      <w:r w:rsidR="00552552">
        <w:t xml:space="preserve">een </w:t>
      </w:r>
      <w:r w:rsidR="0010566E">
        <w:t>A</w:t>
      </w:r>
      <w:r w:rsidR="002B1341"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_Ref_5cea03abb44a26977719414e161af577_1 \r \h </w:instrText>
      </w:r>
      <w:r w:rsidRPr="00863F41">
        <w:rPr>
          <w:rStyle w:val="Verwijzing"/>
        </w:rPr>
      </w:r>
      <w:r w:rsidRPr="00863F41">
        <w:rPr>
          <w:rStyle w:val="Verwijzing"/>
        </w:rPr>
        <w:fldChar w:fldCharType="separate"/>
      </w:r>
      <w:r w:rsidR="00A92D2F">
        <w:rPr>
          <w:rStyle w:val="Verwijzing"/>
        </w:rPr>
        <w:t>4.4.2.3</w:t>
      </w:r>
      <w:r w:rsidRPr="00863F41">
        <w:rPr>
          <w:rStyle w:val="Verwijzing"/>
        </w:rPr>
        <w:fldChar w:fldCharType="end"/>
      </w:r>
      <w:r>
        <w:t xml:space="preserve"> </w:t>
      </w:r>
      <w:r w:rsidR="009F4252">
        <w:t xml:space="preserve">hebben </w:t>
      </w:r>
      <w:r>
        <w:t xml:space="preserve">WijzigArtikel en Artikel een Kop bestaande uit Label (namelijk: Artikel) </w:t>
      </w:r>
      <w:r w:rsidRPr="001C7961">
        <w:t xml:space="preserve">en </w:t>
      </w:r>
      <w:r>
        <w:t xml:space="preserve">Nummer. </w:t>
      </w:r>
      <w:r w:rsidR="002C5839" w:rsidRPr="002C5839">
        <w:t>Dat maakt het makkelijk om vanuit de WijzigBijlage naar het bijbehorende WijzigArtikel te verwijzen.</w:t>
      </w:r>
      <w:r w:rsidR="009F4252" w:rsidDel="009F4252">
        <w:t xml:space="preserve"> </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_Ref_d91eba3ebe8d3fc70f5648ce363eb14f_2 \r \h </w:instrText>
      </w:r>
      <w:r w:rsidRPr="00863F41">
        <w:rPr>
          <w:rStyle w:val="Verwijzing"/>
        </w:rPr>
      </w:r>
      <w:r w:rsidRPr="00863F41">
        <w:rPr>
          <w:rStyle w:val="Verwijzing"/>
        </w:rPr>
        <w:fldChar w:fldCharType="separate"/>
      </w:r>
      <w:r w:rsidR="00A92D2F">
        <w:rPr>
          <w:rStyle w:val="Verwijzing"/>
        </w:rPr>
        <w:t>4.4.2.1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A92D2F">
        <w:rPr>
          <w:rStyle w:val="Verwijzing"/>
        </w:rPr>
        <w:t>5.2</w:t>
      </w:r>
      <w:r w:rsidRPr="00863F41">
        <w:rPr>
          <w:rStyle w:val="Verwijzing"/>
        </w:rPr>
        <w:fldChar w:fldCharType="end"/>
      </w:r>
      <w:r>
        <w:t xml:space="preserve"> gelden er niet voor. Ze kunnen niet worden geannoteerd met de in hoofdstuk </w:t>
      </w:r>
      <w:r w:rsidR="00114498" w:rsidRPr="00863F41">
        <w:rPr>
          <w:rStyle w:val="Verwijzing"/>
        </w:rPr>
        <w:fldChar w:fldCharType="begin"/>
      </w:r>
      <w:r w:rsidR="00114498" w:rsidRPr="00863F41">
        <w:rPr>
          <w:rStyle w:val="Verwijzing"/>
        </w:rPr>
        <w:instrText xml:space="preserve"> REF _Ref_adae651e87316a7f8b364db06963376d_1 \r \h </w:instrText>
      </w:r>
      <w:r w:rsidR="00114498" w:rsidRPr="00863F41">
        <w:rPr>
          <w:rStyle w:val="Verwijzing"/>
        </w:rPr>
      </w:r>
      <w:r w:rsidR="00114498" w:rsidRPr="00863F41">
        <w:rPr>
          <w:rStyle w:val="Verwijzing"/>
        </w:rPr>
        <w:fldChar w:fldCharType="separate"/>
      </w:r>
      <w:r w:rsidR="00A92D2F">
        <w:rPr>
          <w:rStyle w:val="Verwijzing"/>
        </w:rPr>
        <w:t>7</w:t>
      </w:r>
      <w:r w:rsidR="00114498" w:rsidRPr="00863F41">
        <w:rPr>
          <w:rStyle w:val="Verwijzing"/>
        </w:rPr>
        <w:fldChar w:fldCharType="end"/>
      </w:r>
      <w:r>
        <w:t xml:space="preserve"> beschreven annotaties met </w:t>
      </w:r>
      <w:r w:rsidR="00B64531">
        <w:t>OW-object</w:t>
      </w:r>
      <w:r>
        <w:t>en.</w:t>
      </w:r>
    </w:p>
    <w:p w14:paraId="27866B87" w14:textId="6666B763" w:rsidR="00713915"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DD14B5">
        <w:br/>
        <w:t xml:space="preserve">Wanneer tegen </w:t>
      </w:r>
      <w:r w:rsidR="009A490A">
        <w:t xml:space="preserve">het besluit beroep kan worden ingesteld </w:t>
      </w:r>
      <w:r w:rsidR="00DA57BF">
        <w:t xml:space="preserve">wordt </w:t>
      </w:r>
      <w:r w:rsidR="004E3FE7" w:rsidRPr="004E3FE7">
        <w:t xml:space="preserve">de rechtsmiddelenclausule </w:t>
      </w:r>
      <w:r w:rsidR="00DA57BF">
        <w:t>in dit onderdeel opgenomen</w:t>
      </w:r>
      <w:r w:rsidR="004E3FE7">
        <w:t xml:space="preserve">: de vermelding </w:t>
      </w:r>
      <w:r w:rsidR="0097193F" w:rsidRPr="0097193F">
        <w:t>dat tegen het besluit beroep kan worden ingesteld en door wie, binnen welke termijn en bij welk orgaan dat beroep kan worden ingesteld.</w:t>
      </w:r>
      <w:r w:rsidR="0097193F">
        <w:t xml:space="preserve"> Dit is alleen het geval bij de aanlevering van een definitief besluit.</w:t>
      </w:r>
    </w:p>
    <w:p w14:paraId="6AD7F12F" w14:textId="2F742B55"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 xml:space="preserve">De </w:t>
      </w:r>
      <w:r>
        <w:lastRenderedPageBreak/>
        <w:t>WijzigBijlage bevat de inhoud van de (wijziging van de) Regeling. Een WijzigBijlage heeft dus een heel andere functie dan een (gewone) Bijlage.</w:t>
      </w:r>
      <w:r>
        <w:br/>
        <w:t xml:space="preserve">De WijzigBijlage moet worden voorzien van een Kop. Een voorbeeld van deze Kop: ‘Bijlage </w:t>
      </w:r>
      <w:r w:rsidR="003E0A6D">
        <w:t>A</w:t>
      </w:r>
      <w:r>
        <w:t xml:space="preserve"> bij artikel I.’ Het artikel waarnaar wordt verwezen is het WijzigArtikel in het Lichaam van het Besluit. Na de Kop moet een keuze worden gemaakt tussen RegelingCompact en RegelingMutatie. </w:t>
      </w:r>
      <w:r>
        <w:br/>
      </w:r>
      <w:r w:rsidRPr="00DE4CA4">
        <w:rPr>
          <w:i/>
          <w:iCs/>
        </w:rPr>
        <w:t>RegelingCompact</w:t>
      </w:r>
      <w:r>
        <w:t xml:space="preserve"> wordt gekozen wanneer een bevoegd gezag met het besluit een nieuwe, initiële, regeling instelt. </w:t>
      </w:r>
      <w:r w:rsidRPr="006D06F3">
        <w:t>Een voorbeeld is het instellen van een volledig nieuwe omgevingsv</w:t>
      </w:r>
      <w:r>
        <w:t>erordening</w:t>
      </w:r>
      <w:r w:rsidRPr="006D06F3">
        <w:t xml:space="preserve">. </w:t>
      </w:r>
      <w:r>
        <w:t xml:space="preserve">De </w:t>
      </w:r>
      <w:r w:rsidRPr="000608DC">
        <w:t>RegelingCompact</w:t>
      </w:r>
      <w:r>
        <w:t xml:space="preserve"> bevat de volledige Regeling, oftewel de artikelen met de inhoud, van het omgevingsdocument. </w:t>
      </w:r>
      <w:r w:rsidRPr="001E22E4">
        <w:t xml:space="preserve">Dit onderdeel </w:t>
      </w:r>
      <w:r>
        <w:t>moet voldoen aan de specificaties</w:t>
      </w:r>
      <w:r w:rsidRPr="001E22E4">
        <w:t xml:space="preserve"> </w:t>
      </w:r>
      <w:r>
        <w:t xml:space="preserve">voor </w:t>
      </w:r>
      <w:r w:rsidRPr="000A43AF">
        <w:t xml:space="preserve">RegelingCompact </w:t>
      </w:r>
      <w:r>
        <w:t xml:space="preserve">die in </w:t>
      </w:r>
      <w:r w:rsidRPr="001E22E4">
        <w:t xml:space="preserve">paragraaf </w:t>
      </w:r>
      <w:r w:rsidRPr="00863F41">
        <w:rPr>
          <w:rStyle w:val="Verwijzing"/>
        </w:rPr>
        <w:fldChar w:fldCharType="begin"/>
      </w:r>
      <w:r w:rsidRPr="00863F41">
        <w:rPr>
          <w:rStyle w:val="Verwijzing"/>
        </w:rPr>
        <w:instrText xml:space="preserve"> REF _Ref_70c9d23c52cd042bf5081752045ea396_1 \r \h </w:instrText>
      </w:r>
      <w:r w:rsidRPr="00863F41">
        <w:rPr>
          <w:rStyle w:val="Verwijzing"/>
        </w:rPr>
      </w:r>
      <w:r w:rsidRPr="00863F41">
        <w:rPr>
          <w:rStyle w:val="Verwijzing"/>
        </w:rPr>
        <w:fldChar w:fldCharType="separate"/>
      </w:r>
      <w:r w:rsidR="00A92D2F">
        <w:rPr>
          <w:rStyle w:val="Verwijzing"/>
        </w:rPr>
        <w:t>4.4.3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A92D2F">
        <w:rPr>
          <w:rStyle w:val="Verwijzing"/>
        </w:rPr>
        <w:t>5.2</w:t>
      </w:r>
      <w:r w:rsidRPr="00863F41">
        <w:rPr>
          <w:rStyle w:val="Verwijzing"/>
        </w:rPr>
        <w:fldChar w:fldCharType="end"/>
      </w:r>
      <w:r w:rsidRPr="001E22E4">
        <w:t xml:space="preserve">. Dit is het onderdeel dat wordt geannoteerd met </w:t>
      </w:r>
      <w:r w:rsidR="00440502">
        <w:t>OW-object</w:t>
      </w:r>
      <w:r w:rsidRPr="001E22E4">
        <w:t xml:space="preserve">en. Dit is beschreven in hoofdstuk </w:t>
      </w:r>
      <w:r w:rsidR="000A0B1B" w:rsidRPr="00863F41">
        <w:rPr>
          <w:rStyle w:val="Verwijzing"/>
        </w:rPr>
        <w:fldChar w:fldCharType="begin"/>
      </w:r>
      <w:r w:rsidR="000A0B1B" w:rsidRPr="00863F41">
        <w:rPr>
          <w:rStyle w:val="Verwijzing"/>
        </w:rPr>
        <w:instrText xml:space="preserve"> REF _Ref_adae651e87316a7f8b364db06963376d_1 \r \h </w:instrText>
      </w:r>
      <w:r w:rsidR="000A0B1B" w:rsidRPr="00863F41">
        <w:rPr>
          <w:rStyle w:val="Verwijzing"/>
        </w:rPr>
      </w:r>
      <w:r w:rsidR="000A0B1B" w:rsidRPr="00863F41">
        <w:rPr>
          <w:rStyle w:val="Verwijzing"/>
        </w:rPr>
        <w:fldChar w:fldCharType="separate"/>
      </w:r>
      <w:r w:rsidR="00A92D2F">
        <w:rPr>
          <w:rStyle w:val="Verwijzing"/>
        </w:rPr>
        <w:t>7</w:t>
      </w:r>
      <w:r w:rsidR="000A0B1B" w:rsidRPr="00863F41">
        <w:rPr>
          <w:rStyle w:val="Verwijzing"/>
        </w:rPr>
        <w:fldChar w:fldCharType="end"/>
      </w:r>
      <w:r w:rsidRPr="001E22E4">
        <w:t>.</w:t>
      </w:r>
      <w:r>
        <w:br/>
        <w:t xml:space="preserve">Bij de omgevingsverordening zal er een initieel besluit zijn waarmee een initiële regeling wordt ingesteld. Bij het omgevingsplan en de waterschapsverordening zullen gemeente respectievelijk waterschap in principe geen initieel besluit met initiële regeling aanleveren, omdat bij beide door de bruidsschat al een initiële regeling bestaat. Zij zullen dus doorgaans wijzigingsbesluiten aanleveren. Alleen in specifieke gevallen van bestuurlijke herindeling kan het nodig zijn dat een gemeente of waterschap een </w:t>
      </w:r>
      <w:r w:rsidRPr="00181AE0">
        <w:t>initiële regeling</w:t>
      </w:r>
      <w:r>
        <w:t xml:space="preserve"> van omgevingsplan of waterschapsverordening moet aanleveren. </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p>
    <w:p w14:paraId="794C7B6D" w14:textId="6748F92E" w:rsidR="00713915" w:rsidRDefault="00713915" w:rsidP="00713915">
      <w:pPr>
        <w:pStyle w:val="Opsommingnummers1"/>
      </w:pPr>
      <w:r>
        <w:rPr>
          <w:b/>
          <w:bCs/>
        </w:rPr>
        <w:t>Bijlage</w:t>
      </w:r>
      <w:r w:rsidRPr="00782819">
        <w:t>:</w:t>
      </w:r>
      <w:r>
        <w:t xml:space="preserve"> het gaat hier om een Bijlage bij het Besluit. </w:t>
      </w:r>
      <w:r w:rsidR="00455F96"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7A3E0B">
        <w:fldChar w:fldCharType="begin"/>
      </w:r>
      <w:r w:rsidR="007A3E0B">
        <w:instrText xml:space="preserve"> REF _Ref_3cb67efd0d3656fbeb0c63d17ea691cb_1 \n \h </w:instrText>
      </w:r>
      <w:r w:rsidR="007A3E0B">
        <w:fldChar w:fldCharType="separate"/>
      </w:r>
      <w:r w:rsidR="00A92D2F">
        <w:t>4.1.1</w:t>
      </w:r>
      <w:r w:rsidR="007A3E0B">
        <w:fldChar w:fldCharType="end"/>
      </w:r>
      <w:r w:rsidR="00455F96" w:rsidRPr="00455F96">
        <w:t xml:space="preserve"> zijn geen bijlagen bij het Besluit (of de Regeling) als bedoeld in de STOP/TPOD-standaard, maar op het besluit betrekking hebbende stukken</w:t>
      </w:r>
      <w:r w:rsidR="00765314" w:rsidRPr="00765314">
        <w:t xml:space="preserve">, zie hiervoor ook paragraaf </w:t>
      </w:r>
      <w:r w:rsidR="00765314">
        <w:fldChar w:fldCharType="begin"/>
      </w:r>
      <w:r w:rsidR="00765314">
        <w:instrText xml:space="preserve"> REF _Ref_2f3d0ec57417521a524e74bab778481f_1 \n \h </w:instrText>
      </w:r>
      <w:r w:rsidR="00765314">
        <w:fldChar w:fldCharType="separate"/>
      </w:r>
      <w:r w:rsidR="00A92D2F">
        <w:t>4.2</w:t>
      </w:r>
      <w:r w:rsidR="00765314">
        <w:fldChar w:fldCharType="end"/>
      </w:r>
      <w:r w:rsidR="00455F96" w:rsidRPr="00455F96">
        <w:t>.</w:t>
      </w:r>
      <w:r w:rsidR="007A3E0B">
        <w:br/>
      </w:r>
      <w:r>
        <w:t xml:space="preserve">Er kunnen zoveel bijlagen bij het Besluit worden gevoegd als nodig is. Bijlagen bij het Besluit worden alleen bekendgemaakt en niet geconsolideerd. Deze bijlagen zijn dus wel </w:t>
      </w:r>
      <w:r w:rsidRPr="00414D2C">
        <w:t xml:space="preserve">te vinden </w:t>
      </w:r>
      <w:r w:rsidR="00BD4C8C" w:rsidRPr="00BD4C8C">
        <w:t xml:space="preserve">in het publicatieblad </w:t>
      </w:r>
      <w:r w:rsidR="00BD4C8C">
        <w:t xml:space="preserve">van het bevoegd gezag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rsidR="008F48C5">
        <w:t xml:space="preserve"> </w:t>
      </w:r>
      <w:r w:rsidR="008F48C5" w:rsidRPr="008F48C5">
        <w:t>Vanuit de regelingenbanken op overheid.nl en DSO-LV kunnen door middel van een link naar de officiële bekendmaking de bijlagen wel eenvoudig gevonden worden.</w:t>
      </w:r>
      <w:r>
        <w:br/>
      </w:r>
      <w:r w:rsidR="005240BA">
        <w:t xml:space="preserve">Uitgangspunt van </w:t>
      </w:r>
      <w:r w:rsidR="007F7B4D" w:rsidRPr="007F7B4D">
        <w:t xml:space="preserve">de STOP/TPOD-standaard </w:t>
      </w:r>
      <w:r w:rsidR="005240BA">
        <w:t>is dat elke tekst die onderdeel is van een officiële publicatie, zoals een besluit of regeling, wordt uitgewisseld in STOP-XML.</w:t>
      </w:r>
      <w:r w:rsidR="00771267">
        <w:t xml:space="preserve"> Daarmee is gewaarborgd dat de teksten </w:t>
      </w:r>
      <w:r w:rsidR="00771267" w:rsidRPr="00771267">
        <w:t>voldoe</w:t>
      </w:r>
      <w:r w:rsidR="00771267">
        <w:t>n</w:t>
      </w:r>
      <w:r w:rsidR="00771267" w:rsidRPr="00771267">
        <w:t xml:space="preserve"> </w:t>
      </w:r>
      <w:r w:rsidR="00771267">
        <w:t xml:space="preserve">aan alle wettelijke eisen. De teksten kunnen dan juridisch rechtsgeldig gepubliceerd worden en de voorzieningen zorgen er voor dat ze volgens de richtlijnen van digitale toegankelijkheid worden ontsloten. </w:t>
      </w:r>
      <w:r w:rsidR="00225A1F">
        <w:t xml:space="preserve">Als de bijlage </w:t>
      </w:r>
      <w:r w:rsidR="00225A1F" w:rsidRPr="00747634">
        <w:t xml:space="preserve">onderdeel </w:t>
      </w:r>
      <w:r w:rsidR="00225A1F">
        <w:t xml:space="preserve">is </w:t>
      </w:r>
      <w:r w:rsidR="00225A1F" w:rsidRPr="00747634">
        <w:t>van de tekst in STOP-XML</w:t>
      </w:r>
      <w:r w:rsidR="00225A1F">
        <w:t>, staat</w:t>
      </w:r>
      <w:r w:rsidR="00225A1F" w:rsidRPr="00747634">
        <w:t xml:space="preserve"> </w:t>
      </w:r>
      <w:r w:rsidR="00225A1F">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A92D2F">
        <w:t>5.3</w:t>
      </w:r>
      <w:r w:rsidR="00CD2B14">
        <w:rPr>
          <w:rStyle w:val="Verwijzing"/>
        </w:rPr>
        <w:fldChar w:fldCharType="end"/>
      </w:r>
      <w:r w:rsidR="00225A1F">
        <w:t xml:space="preserve">. </w:t>
      </w:r>
      <w:r w:rsidR="00771267">
        <w:t xml:space="preserve">Tekst uitwisselen in STOP-XML is niet altijd mogelijk zonder de tekst te moeten overtypen. </w:t>
      </w:r>
      <w:r w:rsidR="009412B1">
        <w:t xml:space="preserve">Daarom ondersteunt </w:t>
      </w:r>
      <w:r w:rsidR="00FC46BF">
        <w:t xml:space="preserve">de </w:t>
      </w:r>
      <w:r w:rsidR="009412B1">
        <w:t>STOP</w:t>
      </w:r>
      <w:r w:rsidR="00FC46BF">
        <w:t>/TPOD-standaard</w:t>
      </w:r>
      <w:r w:rsidR="009412B1">
        <w:t xml:space="preserve"> ook het aanleveren van tekst als </w:t>
      </w:r>
      <w:r w:rsidR="00D878C5">
        <w:t>PDF-document</w:t>
      </w:r>
      <w:r w:rsidR="0001587B">
        <w:t xml:space="preserve">. Een tekst in een </w:t>
      </w:r>
      <w:r w:rsidR="00D878C5">
        <w:t>PDF-document</w:t>
      </w:r>
      <w:r w:rsidR="0001587B">
        <w:t xml:space="preserve"> is voor de landelijke voorzieningen minder goed te hanteren; denk aan verwijzen naar specifieke onderdelen en muteren dat niet -of niet goed- mogelijk is. Daarom wordt </w:t>
      </w:r>
      <w:r w:rsidR="00FF4504">
        <w:t xml:space="preserve">het gebruik van </w:t>
      </w:r>
      <w:r w:rsidR="00D878C5">
        <w:t>PDF-document</w:t>
      </w:r>
      <w:r w:rsidR="00FF4504">
        <w:t xml:space="preserve">en </w:t>
      </w:r>
      <w:r w:rsidR="0001587B">
        <w:t xml:space="preserve">slechts in </w:t>
      </w:r>
      <w:r w:rsidR="00FF4504">
        <w:t xml:space="preserve">specifieke, in het toepassingsprofiel vastgelegde, gevallen </w:t>
      </w:r>
      <w:r w:rsidR="00FF4504">
        <w:lastRenderedPageBreak/>
        <w:t>toegestaan.</w:t>
      </w:r>
      <w:r w:rsidR="00341720">
        <w:t xml:space="preserve"> In dit toepassingsprofiel is, in de norm van paragraaf </w:t>
      </w:r>
      <w:r w:rsidR="00404023">
        <w:fldChar w:fldCharType="begin"/>
      </w:r>
      <w:r w:rsidR="00404023">
        <w:instrText xml:space="preserve"> REF _Ref_d91eba3ebe8d3fc70f5648ce363eb14f_1 \n \h </w:instrText>
      </w:r>
      <w:r w:rsidR="00404023">
        <w:fldChar w:fldCharType="separate"/>
      </w:r>
      <w:r w:rsidR="00A92D2F">
        <w:t>4.4.2.1</w:t>
      </w:r>
      <w:r w:rsidR="00404023">
        <w:fldChar w:fldCharType="end"/>
      </w:r>
      <w:r w:rsidR="00404023">
        <w:t xml:space="preserve">, bepaald dat </w:t>
      </w:r>
      <w:r w:rsidR="009876D4">
        <w:t xml:space="preserve">het aanleveren van </w:t>
      </w:r>
      <w:r w:rsidR="00404023">
        <w:t xml:space="preserve">een bijlage als </w:t>
      </w:r>
      <w:r w:rsidR="00D878C5">
        <w:t>PDF-document</w:t>
      </w:r>
      <w:r w:rsidR="00404023" w:rsidRPr="00404023">
        <w:t xml:space="preserve"> </w:t>
      </w:r>
      <w:r w:rsidR="009876D4">
        <w:t xml:space="preserve">alleen is toegestaan </w:t>
      </w:r>
      <w:r w:rsidR="00404023" w:rsidRPr="00404023">
        <w:t>als het voor het bevoegd gezag redelijkerwijs niet mogelijk is om de bijlage als onderdeel van de tekst in STOP-XML op te stellen</w:t>
      </w:r>
      <w:r w:rsidR="00970C11" w:rsidRPr="00970C11">
        <w:t xml:space="preserve"> én als de bijlage informatie bevat die daadwerkelijk als bijlage gezien kan worden</w:t>
      </w:r>
      <w:r w:rsidR="00404023">
        <w:t>.</w:t>
      </w:r>
      <w:r w:rsidR="005240BA">
        <w:br/>
      </w:r>
      <w:r>
        <w:t xml:space="preserve">Een bijlage </w:t>
      </w:r>
      <w:r w:rsidR="00225A1F">
        <w:t xml:space="preserve">in de vorm van een </w:t>
      </w:r>
      <w:r w:rsidR="00D878C5">
        <w:t>PDF-document</w:t>
      </w:r>
      <w:r w:rsidR="00225A1F">
        <w:t xml:space="preserve"> moet onveranderlijk zijn</w:t>
      </w:r>
      <w:r w:rsidR="006E0C21">
        <w:t>. Daarom moet het PDF-document</w:t>
      </w:r>
      <w:r w:rsidR="00225A1F">
        <w:t xml:space="preserve"> voldoen aan </w:t>
      </w:r>
      <w:r w:rsidR="00225A1F" w:rsidRPr="00225A1F">
        <w:t xml:space="preserve">de eisen van PDF/A-1a of PDF/A-2a </w:t>
      </w:r>
      <w:r w:rsidR="00225A1F">
        <w:t xml:space="preserve">en moet </w:t>
      </w:r>
      <w:r w:rsidR="00FF0453">
        <w:t xml:space="preserve">het </w:t>
      </w:r>
      <w:r w:rsidR="00225A1F">
        <w:t xml:space="preserve">worden </w:t>
      </w:r>
      <w:r>
        <w:t xml:space="preserve">gepubliceerd als </w:t>
      </w:r>
      <w:r w:rsidR="00AC2BDC">
        <w:t>informatieobject</w:t>
      </w:r>
      <w:r>
        <w:t xml:space="preserve">. Een beschrijving van beide publicatiemogelijkheden voor bijlagen staat in paragraaf </w:t>
      </w:r>
      <w:r w:rsidR="000A0B1B" w:rsidRPr="00863F41">
        <w:rPr>
          <w:rStyle w:val="Verwijzing"/>
        </w:rPr>
        <w:fldChar w:fldCharType="begin"/>
      </w:r>
      <w:r w:rsidR="000A0B1B" w:rsidRPr="00863F41">
        <w:rPr>
          <w:rStyle w:val="Verwijzing"/>
        </w:rPr>
        <w:instrText xml:space="preserve"> REF _Ref_2f3d0ec57417521a524e74bab778481f_2 \r \h </w:instrText>
      </w:r>
      <w:r w:rsidR="000A0B1B" w:rsidRPr="00863F41">
        <w:rPr>
          <w:rStyle w:val="Verwijzing"/>
        </w:rPr>
      </w:r>
      <w:r w:rsidR="000A0B1B" w:rsidRPr="00863F41">
        <w:rPr>
          <w:rStyle w:val="Verwijzing"/>
        </w:rPr>
        <w:fldChar w:fldCharType="separate"/>
      </w:r>
      <w:r w:rsidR="00A92D2F">
        <w:rPr>
          <w:rStyle w:val="Verwijzing"/>
        </w:rPr>
        <w:t>4.2</w:t>
      </w:r>
      <w:r w:rsidR="000A0B1B" w:rsidRPr="00863F41">
        <w:rPr>
          <w:rStyle w:val="Verwijzing"/>
        </w:rPr>
        <w:fldChar w:fldCharType="end"/>
      </w:r>
      <w:r>
        <w:t xml:space="preserve">. Een Bijlage wordt niet geannoteerd met </w:t>
      </w:r>
      <w:r w:rsidR="00B64531">
        <w:t>OW-object</w:t>
      </w:r>
      <w:r>
        <w:t xml:space="preserve">en. </w:t>
      </w:r>
      <w:r w:rsidR="00225A1F">
        <w:br/>
      </w:r>
      <w:r>
        <w:t>Een Bijlage kan worden afgesloten met het element Sluiting. Van die mogelijkheid zal naar verwachting niet vaak gebruik gemaakt worden.</w:t>
      </w:r>
    </w:p>
    <w:p w14:paraId="0627FF69" w14:textId="7E9F9014"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6A1F47">
        <w:t xml:space="preserve">Deze toelichting is onder andere vergelijkbaar met het voorstel-document waarmee het dagelijks bestuur van gemeente, provincie of waterschap een onderbouwing geeft voor het voorgestelde besluit dat </w:t>
      </w:r>
      <w:r w:rsidR="00BD7F8A">
        <w:t>het</w:t>
      </w:r>
      <w:r w:rsidR="00BD7F8A" w:rsidRPr="006A1F47">
        <w:t xml:space="preserve"> </w:t>
      </w:r>
      <w:r w:rsidRPr="006A1F47">
        <w:t>aan het algemeen bestuur voorleg</w:t>
      </w:r>
      <w:r w:rsidR="00BD7F8A">
        <w:t>t</w:t>
      </w:r>
      <w:r w:rsidRPr="006A1F47">
        <w:t xml:space="preserve">. </w:t>
      </w:r>
      <w:r w:rsidR="00090520" w:rsidRPr="00090520">
        <w:t xml:space="preserve">Omdat de toelichting bedoeld is voor gebruik in het </w:t>
      </w:r>
      <w:r w:rsidR="00155407" w:rsidRPr="00155407">
        <w:t xml:space="preserve">interne </w:t>
      </w:r>
      <w:r w:rsidR="00090520" w:rsidRPr="00090520">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646687">
        <w:br/>
      </w:r>
      <w:r w:rsidR="00807D22">
        <w:t xml:space="preserve">De </w:t>
      </w:r>
      <w:r w:rsidR="0088140D">
        <w:t>STOP</w:t>
      </w:r>
      <w:r w:rsidR="00807D22">
        <w:t>/TPOD-standaard</w:t>
      </w:r>
      <w:r w:rsidR="0088140D">
        <w:t xml:space="preserve"> </w:t>
      </w:r>
      <w:r w:rsidR="006A3484">
        <w:t>biedt in de huidige versie</w:t>
      </w:r>
      <w:r w:rsidR="001A308D">
        <w:t xml:space="preserve"> voor </w:t>
      </w:r>
      <w:r w:rsidR="00EF5709">
        <w:t xml:space="preserve">zowel </w:t>
      </w:r>
      <w:r w:rsidR="001A308D" w:rsidRPr="001A308D">
        <w:t xml:space="preserve">Besluit </w:t>
      </w:r>
      <w:r w:rsidR="00EF5709">
        <w:t xml:space="preserve">als </w:t>
      </w:r>
      <w:r w:rsidR="001A308D" w:rsidRPr="001A308D">
        <w:t>Regeling</w:t>
      </w:r>
      <w:r w:rsidR="006A3484">
        <w:t xml:space="preserve"> een aantal </w:t>
      </w:r>
      <w:r w:rsidR="004D3DDA">
        <w:t>mogelijkheden</w:t>
      </w:r>
      <w:r w:rsidR="00BB1C74">
        <w:t xml:space="preserve"> </w:t>
      </w:r>
      <w:r w:rsidR="00D53F36">
        <w:t xml:space="preserve">voor het indelen van </w:t>
      </w:r>
      <w:r w:rsidR="00BB1C74">
        <w:t>toelichtingen</w:t>
      </w:r>
      <w:r w:rsidR="00F508FF">
        <w:t xml:space="preserve">. Er zijn de </w:t>
      </w:r>
      <w:r w:rsidR="00C245B0">
        <w:t>‘</w:t>
      </w:r>
      <w:r w:rsidR="00F508FF">
        <w:t>hoofdelementen</w:t>
      </w:r>
      <w:r w:rsidR="00C245B0">
        <w:t>’</w:t>
      </w:r>
      <w:r w:rsidR="00F508FF">
        <w:t xml:space="preserve"> Toelichting en ArtikelgewijzeToelichting</w:t>
      </w:r>
      <w:r w:rsidR="000C05F9">
        <w:t>.</w:t>
      </w:r>
      <w:r w:rsidR="00C245B0">
        <w:t xml:space="preserve"> </w:t>
      </w:r>
      <w:r w:rsidR="000C05F9">
        <w:t>B</w:t>
      </w:r>
      <w:r w:rsidR="00C245B0">
        <w:t xml:space="preserve">innen het </w:t>
      </w:r>
      <w:r w:rsidR="00C245B0" w:rsidRPr="00C245B0">
        <w:t>‘hoofdelement’ Toelichting</w:t>
      </w:r>
      <w:r w:rsidR="003C1A42">
        <w:t xml:space="preserve"> kan worden gekozen tussen </w:t>
      </w:r>
      <w:r w:rsidR="00A146C4">
        <w:t xml:space="preserve">enerzijds </w:t>
      </w:r>
      <w:r w:rsidR="003C1A42">
        <w:t xml:space="preserve">een </w:t>
      </w:r>
      <w:r w:rsidR="00B67AB7" w:rsidRPr="00B67AB7">
        <w:t xml:space="preserve">vrije, niet nader gestructureerde opzet en anderzijds een </w:t>
      </w:r>
      <w:r w:rsidR="003C1A42">
        <w:t xml:space="preserve">gestructureerde opzet met de </w:t>
      </w:r>
      <w:r w:rsidR="00AB14CE">
        <w:t xml:space="preserve">onderliggende </w:t>
      </w:r>
      <w:r w:rsidR="003C1A42">
        <w:t xml:space="preserve">elementen </w:t>
      </w:r>
      <w:r w:rsidR="00561424">
        <w:t>AlgemeneToelichting en</w:t>
      </w:r>
      <w:r w:rsidR="000C044D">
        <w:t>/of</w:t>
      </w:r>
      <w:r w:rsidR="00561424">
        <w:t xml:space="preserve"> ArtikelgewijzeToelichting</w:t>
      </w:r>
      <w:r w:rsidR="00A146C4">
        <w:t xml:space="preserve">. </w:t>
      </w:r>
      <w:r w:rsidR="00165C72">
        <w:t>Deze mogelijkheden</w:t>
      </w:r>
      <w:r w:rsidR="00E400E5">
        <w:t xml:space="preserve"> </w:t>
      </w:r>
      <w:r w:rsidR="00B14397">
        <w:t xml:space="preserve">stellen </w:t>
      </w:r>
      <w:r w:rsidR="00B14397" w:rsidRPr="00B14397">
        <w:t xml:space="preserve">medewerkers van bevoegde gezagen en adviesbureaus </w:t>
      </w:r>
      <w:r w:rsidR="00E400E5">
        <w:t>die de standaard in hun omgevingsdocumenten toepassen</w:t>
      </w:r>
      <w:r w:rsidR="00072BF4">
        <w:t xml:space="preserve"> en</w:t>
      </w:r>
      <w:r w:rsidR="00E400E5">
        <w:t xml:space="preserve"> </w:t>
      </w:r>
      <w:r w:rsidR="004B6686" w:rsidRPr="004B6686">
        <w:t>bouwers van plansoftware</w:t>
      </w:r>
      <w:r w:rsidR="00E400E5">
        <w:t xml:space="preserve"> </w:t>
      </w:r>
      <w:r w:rsidR="00072BF4">
        <w:t>voor lastige keuzes</w:t>
      </w:r>
      <w:r w:rsidR="00305F34">
        <w:t>.</w:t>
      </w:r>
      <w:r w:rsidR="00072BF4">
        <w:t xml:space="preserve"> </w:t>
      </w:r>
      <w:r w:rsidR="00305F34">
        <w:t xml:space="preserve">Bovendien </w:t>
      </w:r>
      <w:r w:rsidR="00072BF4">
        <w:t xml:space="preserve">noodzaken </w:t>
      </w:r>
      <w:r w:rsidR="00305F34">
        <w:t xml:space="preserve">ze </w:t>
      </w:r>
      <w:r w:rsidR="001B7E7B" w:rsidRPr="001B7E7B">
        <w:t xml:space="preserve">de applicaties die de tekst tonen </w:t>
      </w:r>
      <w:r w:rsidR="005C7C06">
        <w:t>(</w:t>
      </w:r>
      <w:r w:rsidR="001B7E7B" w:rsidRPr="001B7E7B">
        <w:t>officielebekendmakingen.nl, de regelingenbanken op overheid.nl en DSO-LV</w:t>
      </w:r>
      <w:r w:rsidR="005C7C06">
        <w:t xml:space="preserve">) om alle mogelijkheden te ondersteunen. </w:t>
      </w:r>
      <w:r w:rsidR="00807D22">
        <w:t>Daarom zal in de toekomst</w:t>
      </w:r>
      <w:r w:rsidR="00EF6616">
        <w:t xml:space="preserve"> de standaard zo worden aangepast dat er nog maar </w:t>
      </w:r>
      <w:r w:rsidR="00F346CC">
        <w:t xml:space="preserve">één modellering voor </w:t>
      </w:r>
      <w:r w:rsidR="00EC7EE9">
        <w:t xml:space="preserve">de </w:t>
      </w:r>
      <w:r w:rsidR="00F346CC">
        <w:t>toelichting</w:t>
      </w:r>
      <w:r w:rsidR="00582818">
        <w:t xml:space="preserve"> </w:t>
      </w:r>
      <w:r w:rsidR="00582818" w:rsidRPr="00582818">
        <w:t xml:space="preserve">als onderdeel van BesluitCompact </w:t>
      </w:r>
      <w:r w:rsidR="00F346CC">
        <w:t>is</w:t>
      </w:r>
      <w:r w:rsidR="00C552AE">
        <w:t xml:space="preserve">. </w:t>
      </w:r>
      <w:r w:rsidR="00E85B1C" w:rsidRPr="00E85B1C">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w:t>
      </w:r>
      <w:r w:rsidR="005D1E73">
        <w:t xml:space="preserve"> </w:t>
      </w:r>
      <w:r w:rsidR="00CA767E" w:rsidRPr="00CA767E">
        <w:t xml:space="preserve">bestaan uit </w:t>
      </w:r>
      <w:r w:rsidR="00450D49" w:rsidRPr="00450D49">
        <w:t xml:space="preserve">het ‘hoofdelement’ Toelichting </w:t>
      </w:r>
      <w:r w:rsidR="00450D49">
        <w:t xml:space="preserve">met daarbinnen </w:t>
      </w:r>
      <w:r w:rsidR="00510197" w:rsidRPr="00510197">
        <w:t>de vrije, niet nader gestructureerde opzet met Divisies en Divisieteksten</w:t>
      </w:r>
      <w:r w:rsidR="00F346CC">
        <w:t xml:space="preserve">. </w:t>
      </w:r>
      <w:r w:rsidR="007B5542">
        <w:t>Aanbevolen wordt</w:t>
      </w:r>
      <w:r w:rsidR="00B437DE">
        <w:t xml:space="preserve"> om </w:t>
      </w:r>
      <w:r w:rsidR="005C1D14" w:rsidRPr="005C1D14">
        <w:t xml:space="preserve">voor de toelichting bij het besluit </w:t>
      </w:r>
      <w:r w:rsidR="00AF676C">
        <w:t xml:space="preserve">alleen </w:t>
      </w:r>
      <w:r w:rsidR="00B437DE">
        <w:t xml:space="preserve">de toekomstige modellering </w:t>
      </w:r>
      <w:r w:rsidR="00942C5A">
        <w:t>te gebruiken</w:t>
      </w:r>
      <w:r w:rsidR="007D430F">
        <w:t xml:space="preserve"> en </w:t>
      </w:r>
      <w:r w:rsidR="007D430F" w:rsidRPr="007D430F">
        <w:t xml:space="preserve">geen gebruik te maken van het ‘hoofdelement’ ArtikelgewijzeToelichting en ook niet van de </w:t>
      </w:r>
      <w:r w:rsidR="001639EB" w:rsidRPr="001639EB">
        <w:t xml:space="preserve">gestructureerde opzet met de onderliggende elementen AlgemeneToelichting en/of ArtikelgewijzeToelichting </w:t>
      </w:r>
      <w:r w:rsidR="007D430F" w:rsidRPr="007D430F">
        <w:t>binnen het ‘hoofdelement’ Toelichting</w:t>
      </w:r>
      <w:r w:rsidR="00942C5A">
        <w:t xml:space="preserve">. </w:t>
      </w:r>
      <w:r w:rsidR="00F22A45" w:rsidRPr="00F22A45">
        <w:t xml:space="preserve">Dit is een (dringende) aanbeveling. Op het moment van uitbrengen van deze versie van dit toepassingsprofiel is het namelijk nog niet mogelijk om de modellering in deze zin te wijzigen. </w:t>
      </w:r>
      <w:r w:rsidR="00065009">
        <w:t xml:space="preserve">NB: </w:t>
      </w:r>
      <w:r w:rsidR="0010456D" w:rsidRPr="0010456D">
        <w:t xml:space="preserve">voor de toelichting op </w:t>
      </w:r>
      <w:r w:rsidR="0010456D">
        <w:t>de R</w:t>
      </w:r>
      <w:r w:rsidR="0010456D" w:rsidRPr="0010456D">
        <w:t xml:space="preserve">egeling geldt een andere aanbeveling, zie daarvoor onderdeel 4 van paragraaf </w:t>
      </w:r>
      <w:r w:rsidR="003102BE">
        <w:fldChar w:fldCharType="begin"/>
      </w:r>
      <w:r w:rsidR="003102BE">
        <w:instrText xml:space="preserve"> REF _Ref_9ea2cc7c527f49f2e03284083a80850d_1 \n \h </w:instrText>
      </w:r>
      <w:r w:rsidR="003102BE">
        <w:fldChar w:fldCharType="separate"/>
      </w:r>
      <w:r w:rsidR="00A92D2F">
        <w:t>4.4.3.2</w:t>
      </w:r>
      <w:r w:rsidR="003102BE">
        <w:fldChar w:fldCharType="end"/>
      </w:r>
      <w:r w:rsidR="0010456D" w:rsidRPr="0010456D">
        <w:t>.</w:t>
      </w:r>
      <w:r w:rsidR="00810096">
        <w:br/>
      </w:r>
      <w:r w:rsidRPr="006A1F47">
        <w:t xml:space="preserve">De daadwerkelijke inhoud van </w:t>
      </w:r>
      <w:r w:rsidR="00F12C80">
        <w:t>de</w:t>
      </w:r>
      <w:r w:rsidR="00E23D6E">
        <w:t xml:space="preserve"> toelichting </w:t>
      </w:r>
      <w:r w:rsidRPr="006A1F47">
        <w:t xml:space="preserve">staat in een of meer Divisieteksten, die desgewenst hiërarchisch kunnen worden gestructureerd in Divisies. Deze elementen van de Vrijetekststructuur en hun specificaties zijn beschreven in paragraaf </w:t>
      </w:r>
      <w:r w:rsidR="00845E0C">
        <w:rPr>
          <w:rStyle w:val="Verwijzing"/>
        </w:rPr>
        <w:fldChar w:fldCharType="begin"/>
      </w:r>
      <w:r w:rsidR="00845E0C">
        <w:instrText xml:space="preserve"> REF _Ref_4f0dd07ad6dfd1ecadcf1c2f7aa2e7ec_1 \n \h </w:instrText>
      </w:r>
      <w:r w:rsidR="00845E0C">
        <w:rPr>
          <w:rStyle w:val="Verwijzing"/>
        </w:rPr>
      </w:r>
      <w:r w:rsidR="00845E0C">
        <w:rPr>
          <w:rStyle w:val="Verwijzing"/>
        </w:rPr>
        <w:fldChar w:fldCharType="separate"/>
      </w:r>
      <w:r w:rsidR="00A92D2F">
        <w:t>5.3</w:t>
      </w:r>
      <w:r w:rsidR="00845E0C">
        <w:rPr>
          <w:rStyle w:val="Verwijzing"/>
        </w:rPr>
        <w:fldChar w:fldCharType="end"/>
      </w:r>
      <w:r w:rsidRPr="006A1F47">
        <w:t>.</w:t>
      </w:r>
      <w:r>
        <w:t xml:space="preserve"> </w:t>
      </w:r>
      <w:r w:rsidR="005D790E" w:rsidRPr="005D790E">
        <w:t>Het element Toelichting heeft verplicht een Kop.</w:t>
      </w:r>
      <w:r w:rsidR="000E7137">
        <w:br/>
      </w:r>
      <w:r w:rsidR="000E7137" w:rsidRPr="000E7137">
        <w:t xml:space="preserve">Een Toelichting kan worden afgesloten met het element Sluiting. Van die mogelijkheid zal </w:t>
      </w:r>
      <w:r w:rsidR="000E7137" w:rsidRPr="000E7137">
        <w:lastRenderedPageBreak/>
        <w:t>naar verwachting niet vaak gebruik gemaakt worden. Aan een Toelichting kunnen een of meer Bijlagen worden toegevoegd.</w:t>
      </w:r>
      <w:r w:rsidR="000E7137">
        <w:br/>
      </w:r>
      <w:r w:rsidRPr="00CB735F">
        <w:t xml:space="preserve">Een </w:t>
      </w:r>
      <w:r>
        <w:t>Toelichting</w:t>
      </w:r>
      <w:r w:rsidRPr="00CB735F">
        <w:t xml:space="preserve"> wordt niet geannoteerd met </w:t>
      </w:r>
      <w:r w:rsidR="00B64531">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r w:rsidR="00E55879">
        <w:t xml:space="preserve"> </w:t>
      </w:r>
      <w:r w:rsidR="00E55879" w:rsidRPr="00E55879">
        <w:t>Vanuit de regelingenbanken op overheid.nl en DSO-LV kan door middel van een link naar de officiële bekendmaking de Toelichting wel eenvoudig gevonden worden.</w:t>
      </w:r>
    </w:p>
    <w:p w14:paraId="06193E26" w14:textId="7821432F" w:rsidR="0096341A" w:rsidRDefault="00713915" w:rsidP="00713915">
      <w:pPr>
        <w:pStyle w:val="Opsommingnummers1"/>
      </w:pPr>
      <w:r w:rsidRPr="00CB735F">
        <w:rPr>
          <w:b/>
          <w:bCs/>
        </w:rPr>
        <w:t>ArtikelgewijzeToelichting</w:t>
      </w:r>
      <w:r w:rsidRPr="00782819">
        <w:t>:</w:t>
      </w:r>
      <w:r>
        <w:t xml:space="preserve"> </w:t>
      </w:r>
      <w:r w:rsidR="007B5D93" w:rsidRPr="007B5D93">
        <w:t xml:space="preserve">dit element zal in een </w:t>
      </w:r>
      <w:r w:rsidR="00AA23A0">
        <w:t>toekomstige</w:t>
      </w:r>
      <w:r w:rsidR="007B5D93" w:rsidRPr="007B5D93">
        <w:t xml:space="preserve"> versie van de standaard vervallen; gebruik daarvan wordt daarom nu afgeraden.</w:t>
      </w:r>
      <w:r>
        <w:t xml:space="preserve"> Daarom zijn in de norm in paragraaf </w:t>
      </w:r>
      <w:r w:rsidRPr="00863F41">
        <w:rPr>
          <w:rStyle w:val="Verwijzing"/>
        </w:rPr>
        <w:fldChar w:fldCharType="begin"/>
      </w:r>
      <w:r w:rsidRPr="00863F41">
        <w:rPr>
          <w:rStyle w:val="Verwijzing"/>
        </w:rPr>
        <w:instrText xml:space="preserve"> REF _Ref_d91eba3ebe8d3fc70f5648ce363eb14f_3 \r \h </w:instrText>
      </w:r>
      <w:r w:rsidRPr="00863F41">
        <w:rPr>
          <w:rStyle w:val="Verwijzing"/>
        </w:rPr>
      </w:r>
      <w:r w:rsidRPr="00863F41">
        <w:rPr>
          <w:rStyle w:val="Verwijzing"/>
        </w:rPr>
        <w:fldChar w:fldCharType="separate"/>
      </w:r>
      <w:r w:rsidR="00A92D2F">
        <w:rPr>
          <w:rStyle w:val="Verwijzing"/>
        </w:rPr>
        <w:t>4.4.2.1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48F3C293" w14:textId="66C3BE86" w:rsidR="00713915" w:rsidRDefault="00713915" w:rsidP="00713915">
      <w:pPr>
        <w:pStyle w:val="Opsommingnummers1"/>
      </w:pPr>
      <w:r>
        <w:rPr>
          <w:b/>
          <w:bCs/>
        </w:rPr>
        <w:t>Motivering</w:t>
      </w:r>
      <w:r w:rsidRPr="00782819">
        <w:t>:</w:t>
      </w:r>
      <w:r>
        <w:t xml:space="preserve"> </w:t>
      </w:r>
      <w:r w:rsidRPr="006A1F47">
        <w:t xml:space="preserve">dit is de motivering oftewel de inhoudelijke onderbouwing van het Besluit. </w:t>
      </w:r>
      <w:r w:rsidR="005C0D0E" w:rsidRPr="005C0D0E">
        <w:t xml:space="preserve">In de STOP/TPOD-standaard is dit element de </w:t>
      </w:r>
      <w:r w:rsidR="00680A75">
        <w:t xml:space="preserve">voorgeschreven </w:t>
      </w:r>
      <w:r w:rsidR="005C0D0E" w:rsidRPr="005C0D0E">
        <w:t xml:space="preserve">plek voor de motivering </w:t>
      </w:r>
      <w:r w:rsidR="009021F8">
        <w:t xml:space="preserve">als op </w:t>
      </w:r>
      <w:r w:rsidR="005C0D0E" w:rsidRPr="005C0D0E">
        <w:t xml:space="preserve">het besluit afdeling 3.7 Awb </w:t>
      </w:r>
      <w:r w:rsidR="00262200">
        <w:t xml:space="preserve">van toepassing en het besluit derhalve op een deugdelijke motivering </w:t>
      </w:r>
      <w:r w:rsidR="005C0D0E" w:rsidRPr="005C0D0E">
        <w:t xml:space="preserve">dient te berusten. </w:t>
      </w:r>
      <w:r w:rsidRPr="006A1F47">
        <w:t xml:space="preserve">In de motivering wordt aangegeven op welke wijze gevolg is gegeven aan de toepasselijke instructieregels en instructies van provincie en Rijk en kan worden verwezen naar relevant beleid van het eigen dan wel een ander bevoegd gezag. Ook kan worden gemotiveerd om welke redenen het besluit bijdraagt aan een evenwichtige toedeling van functies aan locaties dan wel hoe de regels over activiteiten bijdragen aan het bereiken van de doelen van de Omgevingswet. In het geval van een wijzigingsbesluit wordt in dit deel onder andere beschreven op welke onderdelen </w:t>
      </w:r>
      <w:r w:rsidRPr="006A1F47">
        <w:fldChar w:fldCharType="begin"/>
      </w:r>
      <w:r w:rsidRPr="006A1F47">
        <w:instrText>DOCVARIABLE ID01+</w:instrText>
      </w:r>
      <w:r w:rsidRPr="006A1F47">
        <w:fldChar w:fldCharType="separate"/>
      </w:r>
      <w:r w:rsidR="00A92D2F">
        <w:t>de basistekst</w:t>
      </w:r>
      <w:r w:rsidRPr="006A1F47">
        <w:fldChar w:fldCharType="end"/>
      </w:r>
      <w:r w:rsidRPr="006A1F47">
        <w:t xml:space="preserve"> wordt </w:t>
      </w:r>
      <w:r w:rsidR="00693454">
        <w:t>gewijzigd</w:t>
      </w:r>
      <w:r w:rsidR="00693454" w:rsidRPr="006A1F47">
        <w:t xml:space="preserve"> </w:t>
      </w:r>
      <w:r w:rsidRPr="006A1F47">
        <w:t>en waarom. De inhoud</w:t>
      </w:r>
      <w:r w:rsidRPr="000D7FBE">
        <w:t xml:space="preserve">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A92D2F">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6A1F47">
        <w:t>Ter ondersteuning van de motivering kunnen een of meer Bijlagen worden toegevoegd. Indien dat gebeurt, gelden daarvoor dezelfde specificaties als voor het ‘hoofdelement’ Bijlage; zie</w:t>
      </w:r>
      <w:r>
        <w:t xml:space="preserve"> ook de toelichting bij nr. 6. </w:t>
      </w:r>
      <w:r w:rsidRPr="008B4CCD">
        <w:t xml:space="preserve">Een </w:t>
      </w:r>
      <w:r>
        <w:t>Motivering</w:t>
      </w:r>
      <w:r w:rsidRPr="008B4CCD">
        <w:t xml:space="preserve"> wordt niet geannoteerd met </w:t>
      </w:r>
      <w:r w:rsidR="00B64531">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rsidR="00F15239">
        <w:t>en</w:t>
      </w:r>
      <w:r w:rsidRPr="008B4CCD">
        <w:t xml:space="preserve"> op overheid.nl en niet in DSO-LV.</w:t>
      </w:r>
      <w:r w:rsidR="005A0C48">
        <w:t xml:space="preserve"> </w:t>
      </w:r>
      <w:r w:rsidR="005A0C48" w:rsidRPr="005A0C48">
        <w:t>Vanuit de regelingenbanken op overheid.nl en DSO-LV kan door middel van een link naar de officiële bekendmaking de Motivering wel eenvoudig gevonden worden.</w:t>
      </w:r>
    </w:p>
    <w:p w14:paraId="4A7C56E5" w14:textId="51AB9E18"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E0439C">
        <w:t xml:space="preserve">een besluit tot vaststelling of wijziging van </w:t>
      </w:r>
      <w:r>
        <w:t xml:space="preserve">een omgevingsdocument daadwerkelijk gebeurt, ligt niet voor de hand. </w:t>
      </w:r>
      <w:r w:rsidR="00FD71D5">
        <w:t>D</w:t>
      </w:r>
      <w:r w:rsidR="00FD71D5" w:rsidRPr="00FD71D5">
        <w:t xml:space="preserve">it element </w:t>
      </w:r>
      <w:r w:rsidR="00FD71D5">
        <w:t>zal i</w:t>
      </w:r>
      <w:r w:rsidR="00FD71D5" w:rsidRPr="00FD71D5">
        <w:t xml:space="preserve">n een toekomstige versie van de standaard </w:t>
      </w:r>
      <w:r w:rsidR="00FD71D5">
        <w:t>vervallen</w:t>
      </w:r>
      <w:r w:rsidR="00DA17E4" w:rsidRPr="00DA17E4">
        <w:t>; gebruik daarvan wordt daarom nu afgeraden</w:t>
      </w:r>
      <w:r w:rsidR="00FD71D5" w:rsidRPr="00FD71D5">
        <w:t xml:space="preserve">. </w:t>
      </w:r>
      <w:r w:rsidR="005D2D0C">
        <w:t xml:space="preserve">Om deze redenen </w:t>
      </w:r>
      <w:r>
        <w:t xml:space="preserve">zijn in de norm in paragraaf </w:t>
      </w:r>
      <w:r w:rsidRPr="00863F41">
        <w:rPr>
          <w:rStyle w:val="Verwijzing"/>
        </w:rPr>
        <w:fldChar w:fldCharType="begin"/>
      </w:r>
      <w:r w:rsidRPr="00863F41">
        <w:rPr>
          <w:rStyle w:val="Verwijzing"/>
        </w:rPr>
        <w:instrText xml:space="preserve"> REF _Ref_d91eba3ebe8d3fc70f5648ce363eb14f_4 \r \h </w:instrText>
      </w:r>
      <w:r w:rsidRPr="00863F41">
        <w:rPr>
          <w:rStyle w:val="Verwijzing"/>
        </w:rPr>
      </w:r>
      <w:r w:rsidRPr="00863F41">
        <w:rPr>
          <w:rStyle w:val="Verwijzing"/>
        </w:rPr>
        <w:fldChar w:fldCharType="separate"/>
      </w:r>
      <w:r w:rsidR="00A92D2F">
        <w:rPr>
          <w:rStyle w:val="Verwijzing"/>
        </w:rPr>
        <w:t>4.4.2.1</w:t>
      </w:r>
      <w:r w:rsidRPr="00863F41">
        <w:rPr>
          <w:rStyle w:val="Verwijzing"/>
        </w:rPr>
        <w:fldChar w:fldCharType="end"/>
      </w:r>
      <w:r>
        <w:t xml:space="preserve"> de subelementen van de Inhoudsopgave niet opgenomen en wordt dit element niet nader toegelicht.</w:t>
      </w:r>
    </w:p>
    <w:p w14:paraId="1F1E72B3" w14:textId="77777777" w:rsidR="00713915" w:rsidRDefault="00713915" w:rsidP="00713915"/>
    <w:p w14:paraId="6E22F8E4" w14:textId="1963957B"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Voor de</w:t>
      </w:r>
      <w:r w:rsidR="00FA3FE8">
        <w:t>ze</w:t>
      </w:r>
      <w:r>
        <w:t xml:space="preserve"> Koppen gelden </w:t>
      </w:r>
      <w:r w:rsidRPr="00767F7C">
        <w:rPr>
          <w:i/>
          <w:iCs/>
        </w:rPr>
        <w:t>niet</w:t>
      </w:r>
      <w:r>
        <w:t xml:space="preserve"> de voorschriften voor Koppen van paragraaf </w:t>
      </w:r>
      <w:r w:rsidR="00604C86" w:rsidRPr="00863F41">
        <w:rPr>
          <w:rStyle w:val="Verwijzing"/>
        </w:rPr>
        <w:fldChar w:fldCharType="begin"/>
      </w:r>
      <w:r w:rsidR="00604C86" w:rsidRPr="00863F41">
        <w:rPr>
          <w:rStyle w:val="Verwijzing"/>
        </w:rPr>
        <w:instrText xml:space="preserve"> REF _Ref_b0095ee7f69776686ffca8053d0f4c86_2 \n \h </w:instrText>
      </w:r>
      <w:r w:rsidR="00604C86" w:rsidRPr="00863F41">
        <w:rPr>
          <w:rStyle w:val="Verwijzing"/>
        </w:rPr>
      </w:r>
      <w:r w:rsidR="00604C86" w:rsidRPr="00863F41">
        <w:rPr>
          <w:rStyle w:val="Verwijzing"/>
        </w:rPr>
        <w:fldChar w:fldCharType="separate"/>
      </w:r>
      <w:r w:rsidR="00A92D2F">
        <w:rPr>
          <w:rStyle w:val="Verwijzing"/>
        </w:rPr>
        <w:t>5.2.2.1.1</w:t>
      </w:r>
      <w:r w:rsidR="00604C86" w:rsidRPr="00863F41">
        <w:rPr>
          <w:rStyle w:val="Verwijzing"/>
        </w:rPr>
        <w:fldChar w:fldCharType="end"/>
      </w:r>
      <w:r>
        <w:t>.</w:t>
      </w:r>
    </w:p>
    <w:p w14:paraId="4EB3480D" w14:textId="227BF260" w:rsidR="00713915" w:rsidRPr="003D79A7" w:rsidRDefault="00713915" w:rsidP="00713915">
      <w:r>
        <w:t>In de schema’s van STOP komt in een aantal hoofd- en subelementen het element InleidendeTekst -</w:t>
      </w:r>
      <w:r w:rsidRPr="008B5D54">
        <w:t>bedoeld voor niet-juridische contextinformatie</w:t>
      </w:r>
      <w:r>
        <w:t>-</w:t>
      </w:r>
      <w:r w:rsidRPr="008B5D54">
        <w:t xml:space="preserve"> </w:t>
      </w:r>
      <w:r>
        <w:t xml:space="preserve">voor. </w:t>
      </w:r>
      <w:r w:rsidR="004E5E41">
        <w:t xml:space="preserve">Dit element zal in een toekomstige </w:t>
      </w:r>
      <w:r w:rsidR="00C041DC">
        <w:t>versie van de standaard vervallen</w:t>
      </w:r>
      <w:r w:rsidR="007F1113" w:rsidRPr="007F1113">
        <w:t>; gebruik daarvan wordt daarom nu afgeraden</w:t>
      </w:r>
      <w:r>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31"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