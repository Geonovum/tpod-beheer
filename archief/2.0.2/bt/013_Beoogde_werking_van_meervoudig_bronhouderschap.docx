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7611E451" w14:textId="1105D196" w:rsidR="0096341A"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2770F54F"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56562BB3" w14:textId="27461247" w:rsidR="0096341A"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42D756F5"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615C138D" w14:textId="4637FCC4" w:rsidR="0096341A"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