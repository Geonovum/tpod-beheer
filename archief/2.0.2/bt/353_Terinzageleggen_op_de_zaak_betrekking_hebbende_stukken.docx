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DBFC" w14:textId="77777777" w:rsidR="00E43714" w:rsidRDefault="00E43714" w:rsidP="00E43714">
      <w:pPr>
        <w:pStyle w:val="Kop5"/>
      </w:pPr>
      <w:r>
        <w:t>Terinzageleggen</w:t>
      </w:r>
      <w:r w:rsidRPr="001D53C2">
        <w:t xml:space="preserve"> op </w:t>
      </w:r>
      <w:r>
        <w:t>de zaak</w:t>
      </w:r>
      <w:r w:rsidRPr="001D53C2">
        <w:t xml:space="preserve"> betrekking hebbende stukken</w:t>
      </w:r>
    </w:p>
    <w:p w14:paraId="63D0728D" w14:textId="76814342" w:rsidR="0096341A" w:rsidRDefault="00E43714" w:rsidP="00E43714">
      <w:r>
        <w:t>De gemeente</w:t>
      </w:r>
      <w:r w:rsidRPr="0097076B">
        <w:t xml:space="preserve"> moet de op </w:t>
      </w:r>
      <w:r>
        <w:t xml:space="preserve">de zaak </w:t>
      </w:r>
      <w:r w:rsidRPr="0097076B">
        <w:t>betrekking hebbende stukken ter inzage leggen.</w:t>
      </w:r>
    </w:p>
    <w:p w14:paraId="3E999739" w14:textId="7A2BADF1" w:rsidR="00E43714" w:rsidRDefault="00E43714" w:rsidP="00E43714">
      <w:r w:rsidRPr="009F575E">
        <w:t>NB: Zoals in paragra</w:t>
      </w:r>
      <w:r>
        <w:t>a</w:t>
      </w:r>
      <w:r w:rsidRPr="009F575E">
        <w:t xml:space="preserve">f </w:t>
      </w:r>
      <w:r w:rsidR="00071988">
        <w:fldChar w:fldCharType="begin"/>
      </w:r>
      <w:r w:rsidR="00071988">
        <w:instrText xml:space="preserve"> REF _Ref_966f029dcfb1cc6786d3fa27e283e351_2 \n \h </w:instrText>
      </w:r>
      <w:r w:rsidR="00071988">
        <w:fldChar w:fldCharType="separate"/>
      </w:r>
      <w:r w:rsidR="00A92D2F">
        <w:t>10.4.4.1</w:t>
      </w:r>
      <w:r w:rsidR="00071988">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254B331C" w14:textId="77777777" w:rsidR="00E43714" w:rsidRDefault="00E43714" w:rsidP="00E43714">
      <w:pPr>
        <w:pStyle w:val="Kader"/>
      </w:pPr>
      <w:r w:rsidRPr="00B26823">
        <w:rPr>
          <w:noProof/>
        </w:rPr>
        <w:lastRenderedPageBreak/>
        <mc:AlternateContent>
          <mc:Choice Requires="wps">
            <w:drawing>
              <wp:inline distT="0" distB="0" distL="0" distR="0" wp14:anchorId="0D99A475" wp14:editId="5A46CA95">
                <wp:extent cx="5400040" cy="985631"/>
                <wp:effectExtent l="0" t="0" r="22860" b="22860"/>
                <wp:docPr id="953394671" name="Tekstvak 95339467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1A7A2C3F" w:rsidR="00E43714"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9A475" id="Tekstvak 953394671" o:spid="_x0000_s105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dI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p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NCPHSDACAABaBAAADgAAAAAAAAAAAAAAAAAuAgAAZHJz&#10;L2Uyb0RvYy54bWxQSwECLQAUAAYACAAAACEALfghbNoAAAAFAQAADwAAAAAAAAAAAAAAAACKBAAA&#10;ZHJzL2Rvd25yZXYueG1sUEsFBgAAAAAEAAQA8wAAAJEFAAAAAA==&#10;" filled="f" strokeweight=".5pt">
                <v:textbox style="mso-fit-shape-to-text:t">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1A7A2C3F" w:rsidR="00E43714"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