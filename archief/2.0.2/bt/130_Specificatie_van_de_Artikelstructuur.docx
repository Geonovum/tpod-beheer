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713915" w:rsidRPr="007B60F8" w:rsidRDefault="00713915" w:rsidP="00713915">
      <w:pPr>
        <w:pStyle w:val="Kop3"/>
      </w:pPr>
      <w:bookmarkStart w:id="332" w:name="_Ref_94c20abb9240e2a249fc7a9ac12ebb11_1"/>
      <w:bookmarkStart w:id="334" w:name="_Ref_94c20abb9240e2a249fc7a9ac12ebb11_2"/>
      <w:bookmarkStart w:id="335" w:name="_Ref_94c20abb9240e2a249fc7a9ac12ebb11_3"/>
      <w:bookmarkStart w:id="336" w:name="_Ref_94c20abb9240e2a249fc7a9ac12ebb11_4"/>
      <w:bookmarkStart w:id="337" w:name="_Ref_94c20abb9240e2a249fc7a9ac12ebb11_5"/>
      <w:bookmarkStart w:id="338" w:name="_Ref_94c20abb9240e2a249fc7a9ac12ebb11_6"/>
      <w:r w:rsidRPr="007B60F8">
        <w:t>Specificatie van de Artikelstructuur</w:t>
      </w:r>
      <w:bookmarkEnd w:id="332"/>
      <w:bookmarkEnd w:id="334"/>
      <w:bookmarkEnd w:id="335"/>
      <w:bookmarkEnd w:id="336"/>
      <w:bookmarkEnd w:id="337"/>
      <w:bookmarkEnd w:id="338"/>
    </w:p>
    <w:p w14:paraId="680B0B0B" w14:textId="15CE4062" w:rsidR="00030D6F" w:rsidRDefault="00713915" w:rsidP="00713915">
      <w:r w:rsidRPr="007B60F8">
        <w:t xml:space="preserve">Zoals in paragraaf </w:t>
      </w:r>
      <w:r w:rsidR="00355289" w:rsidRPr="00863F41">
        <w:rPr>
          <w:rStyle w:val="Verwijzing"/>
        </w:rPr>
        <w:fldChar w:fldCharType="begin"/>
      </w:r>
      <w:r w:rsidR="00355289" w:rsidRPr="00863F41">
        <w:rPr>
          <w:rStyle w:val="Verwijzing"/>
        </w:rPr>
        <w:instrText xml:space="preserve"> REF _Ref_822ed09600855c5ac22da8c47916c078_1 \n \h </w:instrText>
      </w:r>
      <w:r w:rsidR="00355289" w:rsidRPr="00863F41">
        <w:rPr>
          <w:rStyle w:val="Verwijzing"/>
        </w:rPr>
      </w:r>
      <w:r w:rsidR="00355289" w:rsidRPr="00863F41">
        <w:rPr>
          <w:rStyle w:val="Verwijzing"/>
        </w:rPr>
        <w:fldChar w:fldCharType="separate"/>
      </w:r>
      <w:r w:rsidR="00A92D2F">
        <w:rPr>
          <w:rStyle w:val="Verwijzing"/>
        </w:rPr>
        <w:t>5.1</w:t>
      </w:r>
      <w:r w:rsidR="00355289"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26"/>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Artikelstructuur en de toepassing van die specificaties voor </w:t>
      </w:r>
      <w:r w:rsidRPr="007B60F8">
        <w:fldChar w:fldCharType="begin"/>
      </w:r>
      <w:r w:rsidRPr="007B60F8">
        <w:instrText>DOCVARIABLE ID01+</w:instrText>
      </w:r>
      <w:r w:rsidRPr="007B60F8">
        <w:fldChar w:fldCharType="separate"/>
      </w:r>
      <w:r w:rsidR="00A92D2F">
        <w:t>de basistekst</w:t>
      </w:r>
      <w:r w:rsidRPr="007B60F8">
        <w:fldChar w:fldCharType="end"/>
      </w:r>
      <w:r w:rsidRPr="00B26823">
        <w:t xml:space="preserve"> </w:t>
      </w:r>
      <w:r w:rsidRPr="007B60F8">
        <w:t>worden in de navolgende paragrafen beschreven.</w:t>
      </w:r>
    </w:p>
    <w:p w14:paraId="14AD35FA" w14:textId="0AB389DA" w:rsidR="00713915" w:rsidRDefault="00713915" w:rsidP="00713915"/>
    <w:p w14:paraId="53FC61DB" w14:textId="77777777" w:rsidR="00713915" w:rsidRPr="007B60F8" w:rsidRDefault="00713915" w:rsidP="00713915">
      <w:r w:rsidRPr="00137C90">
        <w:lastRenderedPageBreak/>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