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710" w:name="_Ref_4d3ce944b9910c26e42f47c116163820_1"/>
      <w:r>
        <w:t>RegelingMetadata</w:t>
      </w:r>
      <w:bookmarkEnd w:id="710"/>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lastRenderedPageBreak/>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p>
    <w:p w14:paraId="7B1B5B5D" w14:textId="6375BD7C" w:rsidR="0096341A"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638CFCE3"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5F357E">
        <w:lastRenderedPageBreak/>
        <w:t>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lastRenderedPageBreak/>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4E731F" w:rsidRPr="00771B13" w:rsidRDefault="004E731F"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pG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z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V2eKRj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