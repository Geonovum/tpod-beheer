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713915" w:rsidRPr="000E40D3" w:rsidRDefault="00713915" w:rsidP="00713915">
      <w:pPr>
        <w:pStyle w:val="Kop4"/>
      </w:pPr>
      <w:bookmarkStart w:id="361" w:name="_Ref_c4713d3d633954069922c91989c89315_1"/>
      <w:r w:rsidRPr="000E40D3">
        <w:t>Norm</w:t>
      </w:r>
      <w:bookmarkEnd w:id="361"/>
    </w:p>
    <w:p w14:paraId="6335A9F2" w14:textId="6C6BD18D" w:rsidR="00713915" w:rsidRPr="000E40D3" w:rsidRDefault="00713915"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A92D2F">
        <w:t>de basistekst</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A92D2F">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713915" w:rsidRPr="000E40D3" w:rsidRDefault="00713915" w:rsidP="00713915">
      <w:pPr>
        <w:pStyle w:val="Opsommingtekens1"/>
      </w:pPr>
      <w:r w:rsidRPr="00D14C36">
        <w:rPr>
          <w:b/>
          <w:bCs/>
        </w:rPr>
        <w:lastRenderedPageBreak/>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w:t>
      </w:r>
      <w:r w:rsidR="006950E8">
        <w:t>moet in ieder geval</w:t>
      </w:r>
      <w:r w:rsidR="006950E8" w:rsidRPr="00901B2A">
        <w:t xml:space="preserve"> </w:t>
      </w:r>
      <w:r w:rsidRPr="00901B2A">
        <w:t xml:space="preserve">de Divisie van het laagste hiërarchische niveau </w:t>
      </w:r>
      <w:r w:rsidR="001E4FB6">
        <w:t>een of meer</w:t>
      </w:r>
      <w:r w:rsidR="001E4FB6" w:rsidRPr="00901B2A">
        <w:t xml:space="preserve"> </w:t>
      </w:r>
      <w:r w:rsidRPr="00901B2A">
        <w:t>element</w:t>
      </w:r>
      <w:r w:rsidR="001E4FB6">
        <w:t>en</w:t>
      </w:r>
      <w:r w:rsidRPr="00901B2A">
        <w:t xml:space="preserve"> Divisietekst</w:t>
      </w:r>
      <w:r w:rsidR="006950E8">
        <w:t xml:space="preserve"> bevatten</w:t>
      </w:r>
      <w:r w:rsidRPr="00901B2A">
        <w:t>.</w:t>
      </w:r>
      <w:r w:rsidRPr="000E40D3">
        <w:t xml:space="preserve"> </w:t>
      </w:r>
      <w:r w:rsidR="006950E8">
        <w:t xml:space="preserve">De Divisies van de overige </w:t>
      </w:r>
      <w:r w:rsidR="006950E8" w:rsidRPr="006950E8">
        <w:t>hiërarchische niveau</w:t>
      </w:r>
      <w:r w:rsidR="006950E8">
        <w:t>s</w:t>
      </w:r>
      <w:r w:rsidR="006950E8" w:rsidRPr="006950E8">
        <w:t xml:space="preserve"> </w:t>
      </w:r>
      <w:r w:rsidR="00001423">
        <w:t xml:space="preserve">kunnen Divisietekst bevatten. </w:t>
      </w:r>
      <w:r w:rsidRPr="000E40D3">
        <w:t xml:space="preserve">In de hiërarchische indeling van de Divisies kunnen geen niveaus worden overgeslagen. </w:t>
      </w:r>
      <w:r>
        <w:br/>
      </w:r>
      <w:r w:rsidRPr="000E40D3">
        <w:t>Divisie bevat de volgende elementen:</w:t>
      </w:r>
    </w:p>
    <w:p w14:paraId="63DC2DC1" w14:textId="77777777" w:rsidR="00713915" w:rsidRPr="007B60F8" w:rsidRDefault="00713915" w:rsidP="00713915">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713915" w:rsidRDefault="00713915"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713915" w:rsidRPr="000E40D3" w:rsidRDefault="00713915"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713915" w:rsidRPr="000E40D3" w:rsidRDefault="00713915"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713915" w:rsidRPr="000E40D3" w:rsidRDefault="00713915" w:rsidP="00713915">
      <w:pPr>
        <w:pStyle w:val="Opsommingtekens3"/>
      </w:pPr>
      <w:r w:rsidRPr="003E64D9">
        <w:rPr>
          <w:i/>
          <w:iCs/>
        </w:rPr>
        <w:t>Divisie</w:t>
      </w:r>
      <w:r w:rsidRPr="000E40D3">
        <w:t xml:space="preserve"> (van een lagergelegen niveau)</w:t>
      </w:r>
    </w:p>
    <w:p w14:paraId="70F68F4A" w14:textId="77777777" w:rsidR="00713915" w:rsidRPr="003E64D9" w:rsidRDefault="00713915" w:rsidP="00713915">
      <w:pPr>
        <w:pStyle w:val="Opsommingtekens3"/>
        <w:rPr>
          <w:i/>
          <w:iCs/>
        </w:rPr>
      </w:pPr>
      <w:r w:rsidRPr="003E64D9">
        <w:rPr>
          <w:i/>
          <w:iCs/>
        </w:rPr>
        <w:t>Divisietekst</w:t>
      </w:r>
    </w:p>
    <w:p w14:paraId="3DE3FE3F" w14:textId="77777777" w:rsidR="00713915" w:rsidRDefault="00713915"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713915" w:rsidRDefault="00713915"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713915" w:rsidRDefault="00713915"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713915" w:rsidRPr="000E40D3" w:rsidRDefault="00713915"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713915" w:rsidRDefault="00713915"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 xml:space="preserve">ten minste 1 keer </w:t>
      </w:r>
      <w:r w:rsidRPr="00A153F7">
        <w:lastRenderedPageBreak/>
        <w:t>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F06DDB" w:rsidRDefault="00F06DDB" w:rsidP="00DC1A69"/>
    <w:p w14:paraId="3B4EDCF0" w14:textId="4C491907" w:rsidR="00DC1A69" w:rsidRPr="000E40D3" w:rsidRDefault="0073441D" w:rsidP="00E42AD2">
      <w:r>
        <w:t xml:space="preserve">Voor </w:t>
      </w:r>
      <w:r w:rsidR="00230281">
        <w:t xml:space="preserve">het inhoud-element Lijst </w:t>
      </w:r>
      <w:r w:rsidR="0063356C">
        <w:t>kan gekozen worden tussen</w:t>
      </w:r>
      <w:r w:rsidR="00664D5E">
        <w:t xml:space="preserve"> </w:t>
      </w:r>
      <w:r w:rsidR="0063356C">
        <w:t xml:space="preserve">Lijst </w:t>
      </w:r>
      <w:r w:rsidR="00DF234E" w:rsidRPr="00DF234E">
        <w:t>van het type expliciet</w:t>
      </w:r>
      <w:r w:rsidR="00DF234E">
        <w:t xml:space="preserve"> en Lijst van het type ongemarkeerd.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