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058B8150"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0A2166">
        <w:t>(</w:t>
      </w:r>
      <w:r w:rsidR="00772F48" w:rsidRPr="00F03DD9">
        <w:t xml:space="preserve">de </w:t>
      </w:r>
      <w:r w:rsidR="005837C1">
        <w:t>verwijzingen naar</w:t>
      </w:r>
      <w:r w:rsidR="000A2166">
        <w:t xml:space="preserve">)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