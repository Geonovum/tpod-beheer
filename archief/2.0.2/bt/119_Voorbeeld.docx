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CDE0" w14:textId="77777777" w:rsidR="00C7526B" w:rsidRPr="00F03DD9" w:rsidRDefault="00C7526B" w:rsidP="00C7526B">
      <w:pPr>
        <w:pStyle w:val="Kop5"/>
      </w:pPr>
      <w:bookmarkStart w:id="294" w:name="_Ref_bf79545c78914434aba285577f900127_1"/>
      <w:bookmarkStart w:id="295" w:name="_Ref_bf79545c78914434aba285577f900127_2"/>
      <w:r w:rsidRPr="00F03DD9">
        <w:t>Voorbeeld</w:t>
      </w:r>
      <w:bookmarkEnd w:id="294"/>
      <w:bookmarkEnd w:id="295"/>
    </w:p>
    <w:p w14:paraId="4DE2CC3D" w14:textId="77777777" w:rsidR="00C7526B" w:rsidRPr="007B60F8" w:rsidRDefault="00C7526B" w:rsidP="00C7526B">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_Ref_d79a20622cbecdfe91d3358c0df1fbae_2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0C20D0A" w14:textId="3ECF70C3" w:rsidR="00C7526B" w:rsidRPr="00B26823" w:rsidRDefault="004D7E43" w:rsidP="00C7526B">
      <w:pPr>
        <w:pStyle w:val="Figuur"/>
      </w:pPr>
      <w:r>
        <w:rPr>
          <w:noProof/>
        </w:rPr>
        <w:drawing>
          <wp:inline distT="0" distB="0" distL="0" distR="0" wp14:anchorId="3725C082" wp14:editId="27C6E31F">
            <wp:extent cx="5400040" cy="4866640"/>
            <wp:effectExtent l="0" t="0" r="0" b="0"/>
            <wp:docPr id="1415576854" name="Afbeelding 14155768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52"/>
                    <a:stretch>
                      <a:fillRect/>
                    </a:stretch>
                  </pic:blipFill>
                  <pic:spPr>
                    <a:xfrm>
                      <a:off x="0" y="0"/>
                      <a:ext cx="5400040" cy="4866640"/>
                    </a:xfrm>
                    <a:prstGeom prst="rect">
                      <a:avLst/>
                    </a:prstGeom>
                  </pic:spPr>
                </pic:pic>
              </a:graphicData>
            </a:graphic>
          </wp:inline>
        </w:drawing>
      </w:r>
    </w:p>
    <w:p w14:paraId="7F7AFA0B" w14:textId="45732E67" w:rsidR="00C7526B" w:rsidRPr="00F03DD9" w:rsidRDefault="00C7526B" w:rsidP="00C7526B">
      <w:pPr>
        <w:pStyle w:val="Figuurbijschrift"/>
      </w:pPr>
      <w:bookmarkStart w:id="297" w:name="_Ref_bf79545c78914434aba285577f900127_3"/>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29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2"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