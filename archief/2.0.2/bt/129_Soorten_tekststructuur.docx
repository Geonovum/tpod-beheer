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29" w:name="_Ref_822ed09600855c5ac22da8c47916c078_1"/>
      <w:bookmarkStart w:id="330" w:name="_Ref_822ed09600855c5ac22da8c47916c078_2"/>
      <w:r w:rsidRPr="007B60F8">
        <w:rPr>
          <w:noProof/>
        </w:rPr>
        <w:t>Soorten tekststructuur</w:t>
      </w:r>
      <w:bookmarkEnd w:id="329"/>
      <w:bookmarkEnd w:id="330"/>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19A88C53"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A92D2F">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