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485113F9"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7C3F13">
        <w:t xml:space="preserve"> binnen hetzelfde omgevingsdocument</w:t>
      </w:r>
      <w:r w:rsidR="00F21A36" w:rsidRPr="00F1426F">
        <w:t>;</w:t>
      </w:r>
    </w:p>
    <w:p w14:paraId="3F5ABFD8" w14:textId="64C8C012" w:rsidR="003C5916" w:rsidRDefault="006B11E7" w:rsidP="002F7B04">
      <w:pPr>
        <w:pStyle w:val="Opsommingtekens1"/>
      </w:pPr>
      <w:r w:rsidRPr="00F1426F">
        <w:lastRenderedPageBreak/>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r w:rsidR="00EB5F34">
        <w:t>;</w:t>
      </w:r>
    </w:p>
    <w:p w14:paraId="55388C30" w14:textId="12EF3FD3" w:rsidR="00EB5F34" w:rsidRPr="00F1426F" w:rsidRDefault="008A286D" w:rsidP="008A286D">
      <w:pPr>
        <w:pStyle w:val="Opsommingtekens1"/>
      </w:pPr>
      <w:r w:rsidRPr="008A286D">
        <w:t>het kunnen leggen van verbindingen tussen onderdelen van verschillende omgevingsdocumenten, bijvoorbeeld een omgevingsvisie en een omgevingsverordening, die met hetzelfde thema zijn geannoteerd</w:t>
      </w:r>
      <w:r w:rsidR="0042743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