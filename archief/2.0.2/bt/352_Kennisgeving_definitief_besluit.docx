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BCD0B" w14:textId="77777777" w:rsidR="00E43714" w:rsidRDefault="00E43714" w:rsidP="00E43714">
      <w:pPr>
        <w:pStyle w:val="Kop5"/>
      </w:pPr>
      <w:r>
        <w:t>Kennisgeving definitief besluit</w:t>
      </w:r>
    </w:p>
    <w:p w14:paraId="7255DB3C" w14:textId="77777777" w:rsidR="00E43714" w:rsidRDefault="00E43714" w:rsidP="00E43714">
      <w:pPr>
        <w:pStyle w:val="Kop6"/>
      </w:pPr>
      <w:r>
        <w:t>Inhoud en aanlevering kennisgeving</w:t>
      </w:r>
    </w:p>
    <w:p w14:paraId="62C88E7F" w14:textId="48D413E2" w:rsidR="00E43714" w:rsidRDefault="00E43714" w:rsidP="00E43714">
      <w:r>
        <w:t xml:space="preserve">Zoals in paragraaf </w:t>
      </w:r>
      <w:r w:rsidR="00071988">
        <w:fldChar w:fldCharType="begin"/>
      </w:r>
      <w:r w:rsidR="00071988">
        <w:instrText xml:space="preserve"> REF _Ref_966f029dcfb1cc6786d3fa27e283e351_1 \n \h </w:instrText>
      </w:r>
      <w:r w:rsidR="00071988">
        <w:fldChar w:fldCharType="separate"/>
      </w:r>
      <w:r w:rsidR="00A92D2F">
        <w:t>10.4.4.1</w:t>
      </w:r>
      <w:r w:rsidR="00071988">
        <w:fldChar w:fldCharType="end"/>
      </w:r>
      <w:r>
        <w:t xml:space="preserve"> al is beschreven moet </w:t>
      </w:r>
      <w:r w:rsidRPr="00984B9E">
        <w:t xml:space="preserve">de gemeente </w:t>
      </w:r>
      <w:r w:rsidR="00987C98">
        <w:t xml:space="preserve">gelijktijdig met de bekendmaking </w:t>
      </w:r>
      <w:r>
        <w:t xml:space="preserve">in het gemeenteblad kennis geven van de terinzagelegging van de op het besluit betrekking hebbende stukken. </w:t>
      </w:r>
      <w:r w:rsidRPr="00B34F0B">
        <w:t>De kennisgeving vermeldt in ieder geval</w:t>
      </w:r>
      <w:r>
        <w:t>:</w:t>
      </w:r>
    </w:p>
    <w:p w14:paraId="430F8829" w14:textId="77777777" w:rsidR="00E43714" w:rsidRDefault="00E43714" w:rsidP="00E43714">
      <w:pPr>
        <w:pStyle w:val="Opsommingtekens1"/>
      </w:pPr>
      <w:r w:rsidRPr="00280D33">
        <w:t>een zakelijke weergave van de inhoud</w:t>
      </w:r>
      <w:r>
        <w:t xml:space="preserve"> van het besluit</w:t>
      </w:r>
      <w:r>
        <w:rPr>
          <w:rStyle w:val="Voetnootmarkering"/>
        </w:rPr>
        <w:footnoteReference w:id="90"/>
      </w:r>
      <w:r>
        <w:t>;</w:t>
      </w:r>
    </w:p>
    <w:p w14:paraId="45E7678F" w14:textId="77777777" w:rsidR="00E43714" w:rsidRDefault="00E43714" w:rsidP="00E43714">
      <w:pPr>
        <w:pStyle w:val="Opsommingtekens2"/>
      </w:pPr>
      <w:r>
        <w:t>een beschrijving van het betreffende object of de betreffende activiteit en, in voorkomend geval, de locatie daarvan;</w:t>
      </w:r>
    </w:p>
    <w:p w14:paraId="597CAA8B" w14:textId="77777777" w:rsidR="00E43714" w:rsidRDefault="00E43714" w:rsidP="00E43714">
      <w:pPr>
        <w:pStyle w:val="Opsommingtekens2"/>
      </w:pPr>
      <w:r>
        <w:lastRenderedPageBreak/>
        <w:t>een zodanige beschrijving van het besluit en het rechtsgevolg daarvan dat potentiële belanghebbenden eruit kunnen afleiden in hoeverre zij in hun belangen worden geraakt;</w:t>
      </w:r>
    </w:p>
    <w:p w14:paraId="1EA78F48" w14:textId="29B409A7" w:rsidR="00E43714" w:rsidRDefault="00E43714" w:rsidP="00E43714">
      <w:pPr>
        <w:pStyle w:val="Opsommingtekens1"/>
      </w:pPr>
      <w:r w:rsidRPr="003A0239">
        <w:t>de wijze waarop en de periode waarin de stukken waar de kennisgeving betrekking op heeft voor eenieder ter inzage liggen</w:t>
      </w:r>
      <w:r w:rsidR="00996C90">
        <w:rPr>
          <w:rStyle w:val="Voetnootmarkering"/>
        </w:rPr>
        <w:footnoteReference w:id="91"/>
      </w:r>
      <w:r w:rsidRPr="003A0239">
        <w:t>;</w:t>
      </w:r>
    </w:p>
    <w:p w14:paraId="1D308F81" w14:textId="0F2162D4" w:rsidR="00E43714" w:rsidRDefault="00E43714" w:rsidP="00E43714">
      <w:pPr>
        <w:pStyle w:val="Opsommingtekens1"/>
      </w:pPr>
      <w:r w:rsidRPr="00283271">
        <w:t>dat tegen het besluit beroep kan worden ingesteld, door wie, binnen welke termijn en bij welk orgaan</w:t>
      </w:r>
      <w:r w:rsidR="000036F5">
        <w:rPr>
          <w:rStyle w:val="Voetnootmarkering"/>
        </w:rPr>
        <w:footnoteReference w:id="92"/>
      </w:r>
      <w:r>
        <w:t>.</w:t>
      </w:r>
    </w:p>
    <w:p w14:paraId="6AFE133D" w14:textId="4D2F35B4" w:rsidR="00E43714" w:rsidRDefault="00E43714" w:rsidP="00E43714">
      <w:r>
        <w:t>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93"/>
      </w:r>
      <w:r w:rsidRPr="00263C68">
        <w:t>.</w:t>
      </w:r>
      <w:r>
        <w:t xml:space="preserve"> Mocht zo</w:t>
      </w:r>
      <w:r w:rsidR="00214877">
        <w:t>’</w:t>
      </w:r>
      <w:r>
        <w:t>n geval aan de orde zijn dan is het verstandig om dat in de kennisgeving te vermelden.</w:t>
      </w:r>
    </w:p>
    <w:p w14:paraId="1E1AC41F" w14:textId="5816D2A3" w:rsidR="0096341A"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071988">
        <w:fldChar w:fldCharType="begin"/>
      </w:r>
      <w:r w:rsidR="00071988">
        <w:instrText xml:space="preserve"> REF _Ref_67ca20c084a5f79a510fac80fd20bba1_4 \n \h </w:instrText>
      </w:r>
      <w:r w:rsidR="00071988">
        <w:fldChar w:fldCharType="separate"/>
      </w:r>
      <w:r w:rsidR="00A92D2F">
        <w:t>10.2.2</w:t>
      </w:r>
      <w:r w:rsidR="00071988">
        <w:fldChar w:fldCharType="end"/>
      </w:r>
      <w:r>
        <w:t xml:space="preserve"> zijn beschreven. </w:t>
      </w:r>
      <w:r w:rsidRPr="002D135D">
        <w:t xml:space="preserve">De kennisgeving </w:t>
      </w:r>
      <w:r>
        <w:t xml:space="preserve">is </w:t>
      </w:r>
      <w:r w:rsidRPr="002D135D">
        <w:t xml:space="preserve">een </w:t>
      </w:r>
      <w:r w:rsidRPr="00746103">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3370828A" w14:textId="414AD953" w:rsidR="0096341A"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 xml:space="preserve">rocedureverloop meeleveren. </w:t>
      </w:r>
      <w:r>
        <w:t xml:space="preserve">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die publicatie gepubliceerd moet worden.</w:t>
      </w:r>
      <w:r>
        <w:t xml:space="preserve"> Dat is </w:t>
      </w:r>
      <w:r w:rsidRPr="002A55E0">
        <w:t>achtereenvolgens in de volgende paragrafen beschreven.</w:t>
      </w:r>
    </w:p>
    <w:p w14:paraId="324EECDB" w14:textId="7E4CB694" w:rsidR="00E43714" w:rsidRDefault="00E43714" w:rsidP="00E43714">
      <w:r w:rsidRPr="00FD38F9">
        <w:t xml:space="preserve">NB: de kennisgeving komt wel in </w:t>
      </w:r>
      <w:r>
        <w:t>het gemeenteblad</w:t>
      </w:r>
      <w:r w:rsidRPr="00FD38F9">
        <w:t>, maar wordt niet in DSO-LV getoond. In DSO-LV wordt wel gebruik gemaakt van informatie uit (de metadata bij) de kennisgeving.</w:t>
      </w:r>
    </w:p>
    <w:p w14:paraId="18E14A54" w14:textId="77777777" w:rsidR="00E43714" w:rsidRDefault="00E43714" w:rsidP="00E43714">
      <w:pPr>
        <w:pStyle w:val="Kop6"/>
      </w:pPr>
      <w:bookmarkStart w:id="758" w:name="_Ref_6670f3309e695b1c0665a384fb016375_1"/>
      <w:r>
        <w:t>KennisgevingMetadata</w:t>
      </w:r>
      <w:bookmarkEnd w:id="758"/>
    </w:p>
    <w:p w14:paraId="15ED37E8" w14:textId="302CE25D"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w:t>
      </w:r>
      <w:r>
        <w:t xml:space="preserve">definitief </w:t>
      </w:r>
      <w:r w:rsidRPr="008A734C">
        <w:t xml:space="preserve">besluit tot wijziging van het omgevingsplan </w:t>
      </w:r>
      <w:r>
        <w:t>aangegeven hoe ze moeten worden toegepast</w:t>
      </w:r>
      <w:r w:rsidRPr="00C33739">
        <w:t>.</w:t>
      </w:r>
    </w:p>
    <w:p w14:paraId="48868C62" w14:textId="77777777" w:rsidR="00E43714" w:rsidRDefault="00E43714" w:rsidP="00E43714"/>
    <w:p w14:paraId="6CC461EB"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44ED57CD" w14:textId="77777777" w:rsidR="00E43714" w:rsidRDefault="00E43714" w:rsidP="00E43714">
      <w:pPr>
        <w:pStyle w:val="Opsommingtekens1"/>
      </w:pPr>
      <w:r w:rsidRPr="00BE4C87">
        <w:rPr>
          <w:i/>
          <w:iCs/>
        </w:rPr>
        <w:t>maker</w:t>
      </w:r>
      <w:r>
        <w:t>: kies uit de STOP-waardelijst voor gemeente (de identificatiecode van) de betreffende gemeente.</w:t>
      </w:r>
    </w:p>
    <w:p w14:paraId="604E2ECF" w14:textId="4BBBA011" w:rsidR="00E43714" w:rsidRDefault="00E43714" w:rsidP="00E43714">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vaststelling </w:t>
      </w:r>
      <w:r w:rsidRPr="002E1397">
        <w:t>Besluit tot wijziging van het omgevingsplan Amsterdam t.b.v. de realisatie van 47 studentenwoningen in de Jordaan’</w:t>
      </w:r>
      <w:r>
        <w:t>.</w:t>
      </w:r>
    </w:p>
    <w:p w14:paraId="3266A526" w14:textId="77777777" w:rsidR="00E43714" w:rsidRDefault="00E43714" w:rsidP="00E43714">
      <w:pPr>
        <w:pStyle w:val="Opsommingtekens1"/>
      </w:pPr>
      <w:r w:rsidRPr="00BE4C87">
        <w:rPr>
          <w:i/>
          <w:iCs/>
        </w:rPr>
        <w:t>onderwerp</w:t>
      </w:r>
      <w:r>
        <w:t xml:space="preserve">: kies uit de STOP-waardelijst onderwerp alle toepasselijke onderwerpen. </w:t>
      </w:r>
      <w:r w:rsidRPr="0088589B">
        <w:t xml:space="preserve">Voor omgevingsdocumenten kunnen deze waarden uit de waardelijst passend zijn: wonen, verkeer, ruimte en infrastructuur, natuur en milieu, cultuur en recreatie, bouwen en </w:t>
      </w:r>
      <w:r w:rsidRPr="0088589B">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FB6CDAE" w14:textId="6F80121A" w:rsidR="0096341A" w:rsidRPr="007A0873" w:rsidRDefault="00E43714" w:rsidP="00E43714">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2600E238" w14:textId="42FD4B27" w:rsidR="00E43714" w:rsidRPr="007A0873" w:rsidRDefault="00E43714" w:rsidP="00E43714">
      <w:pPr>
        <w:pStyle w:val="Opsommingtekens1"/>
      </w:pPr>
      <w:r w:rsidRPr="007A0873">
        <w:rPr>
          <w:i/>
          <w:iCs/>
        </w:rPr>
        <w:t>soortKennisgeving</w:t>
      </w:r>
      <w:r w:rsidRPr="007A0873">
        <w:t xml:space="preserve">: </w:t>
      </w:r>
      <w:r>
        <w:t>kies</w:t>
      </w:r>
      <w:r w:rsidRPr="007A0873">
        <w:t xml:space="preserve"> de waarde KennisgevingBesluittermijnen.</w:t>
      </w:r>
    </w:p>
    <w:p w14:paraId="0AF35065" w14:textId="77777777" w:rsidR="00E43714" w:rsidRPr="007A0873" w:rsidRDefault="00E43714" w:rsidP="00E43714">
      <w:pPr>
        <w:pStyle w:val="Kop6"/>
      </w:pPr>
      <w:r w:rsidRPr="007A0873">
        <w:t>Procedureverloop</w:t>
      </w:r>
    </w:p>
    <w:p w14:paraId="335FE232" w14:textId="00A25040" w:rsidR="00E43714" w:rsidRDefault="00E43714" w:rsidP="00E43714">
      <w:r>
        <w:t>M</w:t>
      </w:r>
      <w:r w:rsidRPr="007A0873">
        <w:t xml:space="preserve">et de module Procedureverloop </w:t>
      </w:r>
      <w:r>
        <w:t xml:space="preserve">wordt </w:t>
      </w:r>
      <w:r w:rsidRPr="007A0873">
        <w:t xml:space="preserve">informatie over het verloop van de procedure </w:t>
      </w:r>
      <w:r>
        <w:t xml:space="preserve">van het besluit tot wijziging van het omgevingsplan </w:t>
      </w:r>
      <w:r w:rsidRPr="007A0873">
        <w:t>en de verschillende stappen daarin bijgehouden</w:t>
      </w:r>
      <w:r>
        <w:t>.</w:t>
      </w:r>
      <w:r w:rsidRPr="007A0873">
        <w:t xml:space="preserve"> </w:t>
      </w:r>
      <w:r>
        <w:t xml:space="preserve">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definitief besluit tot wijziging van het omgevingsplan moet worden toegepast.</w:t>
      </w:r>
    </w:p>
    <w:p w14:paraId="79D5D4D7" w14:textId="46AA18A3" w:rsidR="0096341A" w:rsidRDefault="00E43714" w:rsidP="00E43714">
      <w:r w:rsidRPr="007A0873">
        <w:t>De module Procedureverloop is initieel aangeleverd met het definitieve besluit</w:t>
      </w:r>
      <w:r w:rsidR="00064BFD">
        <w:t>, zie paragraaf</w:t>
      </w:r>
      <w:r w:rsidR="00303866">
        <w:t xml:space="preserve"> </w:t>
      </w:r>
      <w:r w:rsidR="00303866">
        <w:fldChar w:fldCharType="begin"/>
      </w:r>
      <w:r w:rsidR="00303866">
        <w:instrText xml:space="preserve"> REF _Ref_0a702afdb5e21ebc2ea9971558d1d741_4 \n \h </w:instrText>
      </w:r>
      <w:r w:rsidR="00303866">
        <w:fldChar w:fldCharType="separate"/>
      </w:r>
      <w:r w:rsidR="00A92D2F">
        <w:t>10.4.4.3.3</w:t>
      </w:r>
      <w:r w:rsidR="00303866">
        <w:fldChar w:fldCharType="end"/>
      </w:r>
      <w:r w:rsidRPr="007A0873">
        <w:t xml:space="preserve">. </w:t>
      </w:r>
      <w:r>
        <w:t xml:space="preserve">Het Procedureverloop </w:t>
      </w:r>
      <w:r w:rsidRPr="007A0873">
        <w:t>wordt vervolgens met een Procedureverloopmutatie bij de kennisgeving gemuteerd.</w:t>
      </w:r>
    </w:p>
    <w:p w14:paraId="358F176E" w14:textId="1B5327A1" w:rsidR="00E43714" w:rsidRDefault="00E43714" w:rsidP="00E43714"/>
    <w:p w14:paraId="4D82B7B2" w14:textId="77777777" w:rsidR="00E43714" w:rsidRDefault="00E43714" w:rsidP="00E43714">
      <w:r>
        <w:t>Bij de kennisgeving van het definitieve besluit tot wijziging van het omgevingsplan worden met een Procedureverloopmutatie aan het Procedureverloop de volgende gegevens toegevoegd:</w:t>
      </w:r>
    </w:p>
    <w:p w14:paraId="2ACDF9B6" w14:textId="77777777" w:rsidR="00E43714" w:rsidRDefault="00E43714" w:rsidP="00E43714">
      <w:pPr>
        <w:pStyle w:val="Opsommingtekens1"/>
      </w:pPr>
      <w:r>
        <w:t>Procedurestap</w:t>
      </w:r>
    </w:p>
    <w:p w14:paraId="3AF190FC" w14:textId="77777777" w:rsidR="00E43714" w:rsidRDefault="00E43714" w:rsidP="00E43714">
      <w:pPr>
        <w:pStyle w:val="Opsommingtekens2"/>
      </w:pPr>
      <w:r w:rsidRPr="00AF097F">
        <w:rPr>
          <w:i/>
          <w:iCs/>
        </w:rPr>
        <w:t>soortStap</w:t>
      </w:r>
      <w:r>
        <w:t>: kies uit de STOP-waardelijst Procedurestap_definitief de waarde ‘Einde beroeps</w:t>
      </w:r>
      <w:r w:rsidRPr="00AF097F">
        <w:t>termijn</w:t>
      </w:r>
      <w:r>
        <w:t>’</w:t>
      </w:r>
    </w:p>
    <w:p w14:paraId="6053F387" w14:textId="25E37CA3" w:rsidR="00E43714" w:rsidRDefault="00E43714" w:rsidP="00E43714">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0FB27609" w14:textId="3D5D805E" w:rsidR="00E43714"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4C66F1A3" w14:textId="77777777" w:rsidR="00E43714" w:rsidRDefault="00E43714" w:rsidP="00E43714">
      <w:r>
        <w:t>Gebruik i</w:t>
      </w:r>
      <w:r w:rsidRPr="00974240">
        <w:t xml:space="preserve">n deze fase van de procedure het gegeven </w:t>
      </w:r>
      <w:r w:rsidRPr="00541BF1">
        <w:rPr>
          <w:i/>
          <w:iCs/>
        </w:rPr>
        <w:t>meerInformatie</w:t>
      </w:r>
      <w:r w:rsidRPr="00974240">
        <w:t xml:space="preserve"> niet</w:t>
      </w:r>
      <w:r>
        <w:t>.</w:t>
      </w:r>
    </w:p>
    <w:p w14:paraId="2450E72A" w14:textId="77777777" w:rsidR="00E43714" w:rsidRDefault="00E43714" w:rsidP="00E43714">
      <w:pPr>
        <w:pStyle w:val="Kop6"/>
      </w:pPr>
      <w:r>
        <w:t>Datum publicatie kennisgeving</w:t>
      </w:r>
    </w:p>
    <w:p w14:paraId="4EC0EDC7"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 xml:space="preserve">in de publicatieopdracht aan de LVBB, met het gegeven </w:t>
      </w:r>
      <w:r w:rsidRPr="00356C0D">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