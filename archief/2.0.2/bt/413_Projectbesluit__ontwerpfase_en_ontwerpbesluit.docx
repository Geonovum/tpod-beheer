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EC1A29" w:rsidRDefault="00EC1A29" w:rsidP="00EC1A29">
      <w:pPr>
        <w:pStyle w:val="Kop4"/>
      </w:pPr>
      <w:r>
        <w:t>P</w:t>
      </w:r>
      <w:r w:rsidRPr="005D5355">
        <w:t xml:space="preserve">rojectbesluit </w:t>
      </w:r>
      <w:r w:rsidR="007672F2">
        <w:t>–</w:t>
      </w:r>
      <w:r>
        <w:t xml:space="preserve"> </w:t>
      </w:r>
      <w:r w:rsidR="007672F2">
        <w:t xml:space="preserve">ontwerpfase en </w:t>
      </w:r>
      <w:r>
        <w:t>ontwerpbesluit</w:t>
      </w:r>
    </w:p>
    <w:p w14:paraId="5FD89CAC" w14:textId="30150E86" w:rsidR="000848E4" w:rsidRDefault="000819A3" w:rsidP="000848E4">
      <w:pPr>
        <w:pStyle w:val="Figuur"/>
      </w:pPr>
      <w:r>
        <w:rPr>
          <w:noProof/>
        </w:rPr>
        <w:drawing>
          <wp:inline distT="0" distB="0" distL="0" distR="0" wp14:anchorId="32DB0545" wp14:editId="10350531">
            <wp:extent cx="5431998" cy="755650"/>
            <wp:effectExtent l="0" t="0" r="0" b="635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48"/>
                    <a:stretch>
                      <a:fillRect/>
                    </a:stretch>
                  </pic:blipFill>
                  <pic:spPr>
                    <a:xfrm>
                      <a:off x="0" y="0"/>
                      <a:ext cx="5505724" cy="765906"/>
                    </a:xfrm>
                    <a:prstGeom prst="rect">
                      <a:avLst/>
                    </a:prstGeom>
                  </pic:spPr>
                </pic:pic>
              </a:graphicData>
            </a:graphic>
          </wp:inline>
        </w:drawing>
      </w:r>
    </w:p>
    <w:p w14:paraId="0710C1EA" w14:textId="3FEADD9D" w:rsidR="000819A3" w:rsidRPr="000819A3" w:rsidRDefault="000819A3" w:rsidP="000819A3">
      <w:pPr>
        <w:pStyle w:val="Figuurbijschrift"/>
      </w:pPr>
      <w:r w:rsidRPr="000819A3">
        <w:t>Ontwerpfase in de procedure van het</w:t>
      </w:r>
      <w:r w:rsidR="00427E36">
        <w:t xml:space="preserv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8"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