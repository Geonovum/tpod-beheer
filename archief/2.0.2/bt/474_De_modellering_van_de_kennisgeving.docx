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A36D" w14:textId="274EB6FE" w:rsidR="003E6D3A" w:rsidRDefault="00803E4B" w:rsidP="009D2B2B">
      <w:pPr>
        <w:pStyle w:val="Kop3"/>
      </w:pPr>
      <w:bookmarkStart w:id="1034" w:name="_Ref_4f37d12d61c688c26f4fe16d413e4bd7_1"/>
      <w:r>
        <w:t>De modellering van de k</w:t>
      </w:r>
      <w:r w:rsidR="003E6D3A">
        <w:t>ennisgeving</w:t>
      </w:r>
      <w:bookmarkEnd w:id="1034"/>
    </w:p>
    <w:p w14:paraId="26786C12" w14:textId="4436BBA2" w:rsidR="0096341A" w:rsidRPr="00F03DD9" w:rsidRDefault="00A777BB" w:rsidP="003E6D3A">
      <w:r>
        <w:t>In een aantal gevallen, die in de rest van dit hoofdstuk worden beschreven, moet een kennisgeving worden gedaan</w:t>
      </w:r>
      <w:r w:rsidR="00E404B6">
        <w:t>, oftewel in een van de officiële publicatiebladen geplaatst worden</w:t>
      </w:r>
      <w:r>
        <w:t xml:space="preserve">. </w:t>
      </w:r>
      <w:r w:rsidR="00B505CE" w:rsidRPr="00B505CE">
        <w:t xml:space="preserve">De kennisgeving </w:t>
      </w:r>
      <w:r w:rsidR="00B505CE">
        <w:t>is</w:t>
      </w:r>
      <w:r w:rsidR="00B505CE" w:rsidRPr="00B505CE">
        <w:t xml:space="preserve"> een zakelijke mededeling</w:t>
      </w:r>
      <w:r w:rsidR="00B505CE">
        <w:t>,</w:t>
      </w:r>
      <w:r w:rsidR="00B505CE" w:rsidRPr="00B505CE">
        <w:t xml:space="preserve"> </w:t>
      </w:r>
      <w:r w:rsidR="00846BEE">
        <w:t xml:space="preserve">vaak </w:t>
      </w:r>
      <w:r w:rsidR="00650F89" w:rsidRPr="00650F89">
        <w:t>van</w:t>
      </w:r>
      <w:r w:rsidR="00846BEE">
        <w:t xml:space="preserve"> </w:t>
      </w:r>
      <w:r w:rsidR="00B505CE" w:rsidRPr="00B505CE">
        <w:t xml:space="preserve">een </w:t>
      </w:r>
      <w:r w:rsidR="00846BEE">
        <w:t>b</w:t>
      </w:r>
      <w:r w:rsidR="00B505CE" w:rsidRPr="00B505CE">
        <w:t>esluit.</w:t>
      </w:r>
      <w:r w:rsidR="00650F89">
        <w:t xml:space="preserve"> </w:t>
      </w:r>
      <w:r w:rsidR="003E6D3A" w:rsidRPr="00F03DD9">
        <w:t xml:space="preserve">De kennisgeving </w:t>
      </w:r>
      <w:r w:rsidR="00F30530">
        <w:t xml:space="preserve">wordt conform </w:t>
      </w:r>
      <w:r w:rsidR="003E6D3A" w:rsidRPr="00F03DD9">
        <w:t>STOP gemodelleerd. D</w:t>
      </w:r>
      <w:r w:rsidR="004168D5">
        <w:t>e</w:t>
      </w:r>
      <w:r w:rsidR="003E6D3A" w:rsidRPr="00F03DD9">
        <w:t xml:space="preserve"> kennisgeving </w:t>
      </w:r>
      <w:r w:rsidR="00D46AF0">
        <w:t xml:space="preserve">is </w:t>
      </w:r>
      <w:r w:rsidR="00937146">
        <w:t xml:space="preserve">een </w:t>
      </w:r>
      <w:r w:rsidR="00937146" w:rsidRPr="00937146">
        <w:t>zelfstandige eenheid</w:t>
      </w:r>
      <w:r w:rsidR="003E6D3A" w:rsidRPr="00F03DD9">
        <w:t xml:space="preserve">. </w:t>
      </w:r>
      <w:r w:rsidR="004C7628">
        <w:t>Dat betekent dat e</w:t>
      </w:r>
      <w:r w:rsidR="007544B4">
        <w:t xml:space="preserve">en </w:t>
      </w:r>
      <w:r w:rsidR="003E6D3A" w:rsidRPr="00F03DD9">
        <w:t xml:space="preserve">kennisgeving </w:t>
      </w:r>
      <w:r w:rsidR="007544B4">
        <w:t xml:space="preserve">die </w:t>
      </w:r>
      <w:r w:rsidR="00F743E3">
        <w:t xml:space="preserve">over een besluit gaat, </w:t>
      </w:r>
      <w:r w:rsidR="00EA320F">
        <w:t xml:space="preserve">als een </w:t>
      </w:r>
      <w:r w:rsidR="007544B4">
        <w:t>afzonderlijk</w:t>
      </w:r>
      <w:r w:rsidR="00EA320F">
        <w:t>e bestandenset</w:t>
      </w:r>
      <w:r w:rsidR="007544B4">
        <w:t xml:space="preserve"> </w:t>
      </w:r>
      <w:r w:rsidR="006078CE" w:rsidRPr="006078CE">
        <w:t xml:space="preserve">wordt </w:t>
      </w:r>
      <w:r w:rsidR="003E6D3A" w:rsidRPr="00F03DD9">
        <w:t>aangeleverd</w:t>
      </w:r>
      <w:r w:rsidR="004168D5">
        <w:t xml:space="preserve">. De kennisgeving </w:t>
      </w:r>
      <w:r w:rsidR="004F1F52">
        <w:t xml:space="preserve">behorend bij een besluit </w:t>
      </w:r>
      <w:r w:rsidR="004168D5">
        <w:t>moet worden aangeleverd</w:t>
      </w:r>
      <w:r w:rsidR="003E6D3A" w:rsidRPr="00F03DD9">
        <w:t xml:space="preserve"> n</w:t>
      </w:r>
      <w:r w:rsidR="004168D5">
        <w:t>á</w:t>
      </w:r>
      <w:r w:rsidR="003E6D3A" w:rsidRPr="00F03DD9">
        <w:t xml:space="preserve">dat </w:t>
      </w:r>
      <w:r w:rsidR="00EA320F">
        <w:t xml:space="preserve">de bestandenset </w:t>
      </w:r>
      <w:r w:rsidR="00240C5B">
        <w:t xml:space="preserve">van </w:t>
      </w:r>
      <w:r w:rsidR="003E6D3A" w:rsidRPr="00F03DD9">
        <w:t>het besluit</w:t>
      </w:r>
      <w:r w:rsidR="00240C5B">
        <w:t xml:space="preserve"> </w:t>
      </w:r>
      <w:r w:rsidR="003E6D3A" w:rsidRPr="00F03DD9">
        <w:t>is aangeleverd.</w:t>
      </w:r>
    </w:p>
    <w:p w14:paraId="68B7C368" w14:textId="74D6ABE7" w:rsidR="003E6D3A" w:rsidRPr="00F03DD9" w:rsidRDefault="003E6D3A" w:rsidP="003E6D3A">
      <w:r w:rsidRPr="00F03DD9">
        <w:t xml:space="preserve">De kennisgeving heeft de Vrijetekststructuur. </w:t>
      </w:r>
      <w:r>
        <w:t>De vormgeving en elementen van de kennisgeving</w:t>
      </w:r>
      <w:r w:rsidRPr="00B26823">
        <w:t xml:space="preserve"> </w:t>
      </w:r>
      <w:r>
        <w:t>zijn als volgt</w:t>
      </w:r>
      <w:r w:rsidRPr="00B26823">
        <w:t>:</w:t>
      </w:r>
    </w:p>
    <w:p w14:paraId="6CD052C2" w14:textId="77777777" w:rsidR="003E6D3A" w:rsidRPr="00F03DD9" w:rsidRDefault="003E6D3A" w:rsidP="003E6D3A">
      <w:pPr>
        <w:pStyle w:val="Opsommingtekens1"/>
      </w:pPr>
      <w:r w:rsidRPr="00B41A87">
        <w:rPr>
          <w:b/>
          <w:bCs/>
        </w:rPr>
        <w:t>RegelingOpschrift</w:t>
      </w:r>
      <w:r>
        <w:t>: verplicht element, komt 1 keer voor.</w:t>
      </w:r>
    </w:p>
    <w:p w14:paraId="0F03BE7C" w14:textId="77777777" w:rsidR="003E6D3A" w:rsidRPr="00F03DD9" w:rsidRDefault="003E6D3A" w:rsidP="003E6D3A">
      <w:pPr>
        <w:pStyle w:val="Opsommingtekens1"/>
      </w:pPr>
      <w:r w:rsidRPr="00B41A87">
        <w:rPr>
          <w:b/>
          <w:bCs/>
        </w:rPr>
        <w:t>Lichaam</w:t>
      </w:r>
      <w:r w:rsidRPr="005F2FEC">
        <w:t>: verplicht element, komt 1 keer voor.</w:t>
      </w:r>
    </w:p>
    <w:p w14:paraId="1DAF6501" w14:textId="7D085C17" w:rsidR="003E6D3A" w:rsidRPr="00F03DD9" w:rsidRDefault="003E6D3A" w:rsidP="003E6D3A">
      <w:pPr>
        <w:pStyle w:val="Opsommingtekens2"/>
      </w:pPr>
      <w:r w:rsidRPr="00B41A87">
        <w:rPr>
          <w:i/>
          <w:iCs/>
        </w:rPr>
        <w:t>Divisie</w:t>
      </w:r>
      <w:r w:rsidR="006839B4">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6CC2958D" w14:textId="77777777" w:rsidR="003E6D3A" w:rsidRDefault="003E6D3A" w:rsidP="003E6D3A">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p>
    <w:p w14:paraId="10C5468E" w14:textId="7A5E4FA7" w:rsidR="003E6D3A" w:rsidRPr="003E6D3A" w:rsidRDefault="003E6D3A" w:rsidP="0060633D">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