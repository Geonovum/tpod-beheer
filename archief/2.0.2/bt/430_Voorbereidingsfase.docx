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D7D5" w14:textId="77777777" w:rsidR="00C24D12" w:rsidRDefault="00C24D12" w:rsidP="00C24D12">
      <w:pPr>
        <w:pStyle w:val="Kop4"/>
      </w:pPr>
      <w:r>
        <w:lastRenderedPageBreak/>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