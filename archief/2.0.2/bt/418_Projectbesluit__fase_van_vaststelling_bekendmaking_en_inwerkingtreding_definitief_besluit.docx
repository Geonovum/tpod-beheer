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C1EBF" w14:textId="4A7D74E1" w:rsidR="00DA1BDD" w:rsidRDefault="00EC1A29" w:rsidP="00DA1BDD">
      <w:pPr>
        <w:pStyle w:val="Kop4"/>
      </w:pPr>
      <w:r>
        <w:t>P</w:t>
      </w:r>
      <w:r w:rsidRPr="005D5355">
        <w:t xml:space="preserve">rojectbesluit </w:t>
      </w:r>
      <w:r w:rsidR="00A17F46">
        <w:t>–</w:t>
      </w:r>
      <w:r>
        <w:t xml:space="preserve"> </w:t>
      </w:r>
      <w:r w:rsidR="00DA1BDD">
        <w:t xml:space="preserve">fase van </w:t>
      </w:r>
      <w:r>
        <w:t>vaststelling, bekendmaking en inwerkingtred</w:t>
      </w:r>
      <w:r w:rsidR="00DA1BDD">
        <w:t>ing:</w:t>
      </w:r>
      <w:r w:rsidR="00DA1BDD">
        <w:t xml:space="preserve"> </w:t>
      </w:r>
      <w:r w:rsidR="00DA1BDD" w:rsidRPr="00DA1BDD">
        <w:t>definitief besluit</w:t>
      </w:r>
    </w:p>
    <w:p w14:paraId="2585CE9F" w14:textId="5C16A9D3" w:rsidR="00765838" w:rsidRDefault="00FE261E" w:rsidP="00CA4245">
      <w:pPr>
        <w:pStyle w:val="Figuur"/>
      </w:pPr>
      <w:r>
        <w:rPr>
          <w:noProof/>
        </w:rPr>
        <w:drawing>
          <wp:inline distT="0" distB="0" distL="0" distR="0" wp14:anchorId="6C7DEB80" wp14:editId="294874DA">
            <wp:extent cx="5400040" cy="732155"/>
            <wp:effectExtent l="0" t="0" r="0" b="0"/>
            <wp:docPr id="1415576857" name="Afbeelding 1415576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57" name="Afbeelding 1415576857"/>
                    <pic:cNvPicPr/>
                  </pic:nvPicPr>
                  <pic:blipFill>
                    <a:blip r:embed="rId151"/>
                    <a:stretch>
                      <a:fillRect/>
                    </a:stretch>
                  </pic:blipFill>
                  <pic:spPr>
                    <a:xfrm>
                      <a:off x="0" y="0"/>
                      <a:ext cx="5400040" cy="732155"/>
                    </a:xfrm>
                    <a:prstGeom prst="rect">
                      <a:avLst/>
                    </a:prstGeom>
                  </pic:spPr>
                </pic:pic>
              </a:graphicData>
            </a:graphic>
          </wp:inline>
        </w:drawing>
      </w:r>
    </w:p>
    <w:p w14:paraId="7AB1F1CD" w14:textId="4101AEA2" w:rsidR="00CA4245" w:rsidRPr="00CA4245" w:rsidRDefault="00CA4245" w:rsidP="00CA4245">
      <w:pPr>
        <w:pStyle w:val="Figuurbijschrift"/>
      </w:pPr>
      <w:r w:rsidRPr="00CA4245">
        <w:t>Vaststellingsfase in de procedure</w:t>
      </w:r>
      <w:r>
        <w:t xml:space="preserve"> van het projectbesluit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151" Type="http://schemas.openxmlformats.org/officeDocument/2006/relationships/image" Target="media/image_55909c83d96980110a6c9ff0003743a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