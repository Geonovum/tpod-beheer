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73BA" w14:textId="77777777" w:rsidR="00E80FE7" w:rsidRDefault="00E80FE7" w:rsidP="00E80FE7">
      <w:pPr>
        <w:pStyle w:val="Kop4"/>
      </w:pPr>
      <w:r>
        <w:t>Ontwerpbesluit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