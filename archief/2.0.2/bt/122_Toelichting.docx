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9CC6" w14:textId="77777777" w:rsidR="00C7526B" w:rsidRDefault="00C7526B" w:rsidP="00C7526B">
      <w:pPr>
        <w:pStyle w:val="Kop5"/>
      </w:pPr>
      <w:bookmarkStart w:id="306" w:name="_Ref_8a5845614751d50c51457b213340cb85_1"/>
      <w:r>
        <w:t>Toelichting</w:t>
      </w:r>
      <w:bookmarkEnd w:id="306"/>
    </w:p>
    <w:p w14:paraId="206321A9" w14:textId="77777777" w:rsidR="00C7526B" w:rsidRDefault="00C7526B" w:rsidP="00C7526B">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160F200C" w14:textId="77777777" w:rsidR="00C7526B" w:rsidRDefault="00C7526B" w:rsidP="00C7526B"/>
    <w:p w14:paraId="5E4B3CBB" w14:textId="7F6FA0C0" w:rsidR="00013830" w:rsidRDefault="00C7526B" w:rsidP="00C7526B">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D00065">
        <w:fldChar w:fldCharType="begin"/>
      </w:r>
      <w:r w:rsidR="00D00065">
        <w:instrText xml:space="preserve"> REF _Ref_8a5845614751d50c51457b213340cb85_2 \n \h </w:instrText>
      </w:r>
      <w:r w:rsidR="00D00065">
        <w:fldChar w:fldCharType="separate"/>
      </w:r>
      <w:r w:rsidR="00A92D2F">
        <w:t>Figuur 32</w:t>
      </w:r>
      <w:r w:rsidR="00D00065">
        <w:fldChar w:fldCharType="end"/>
      </w:r>
      <w:r w:rsidR="00013830">
        <w:t xml:space="preserve"> </w:t>
      </w:r>
      <w:r w:rsidR="00013830" w:rsidRPr="00CD1BCF">
        <w:t>la</w:t>
      </w:r>
      <w:r w:rsidR="00013830">
        <w:t>a</w:t>
      </w:r>
      <w:r w:rsidR="00013830" w:rsidRPr="00CD1BCF">
        <w:t xml:space="preserve">t schematisch zien hoe het model </w:t>
      </w:r>
      <w:r w:rsidR="00013830">
        <w:t>RegelingVrijetekst</w:t>
      </w:r>
      <w:r w:rsidR="00013830" w:rsidRPr="00CD1BCF">
        <w:t xml:space="preserve"> voor </w:t>
      </w:r>
      <w:r w:rsidR="00013830">
        <w:t xml:space="preserve">het </w:t>
      </w:r>
      <w:r w:rsidR="002A2B80">
        <w:t xml:space="preserve">vrijetekstgedeelte van het </w:t>
      </w:r>
      <w:r w:rsidR="00013830">
        <w:t xml:space="preserve">projectbesluit </w:t>
      </w:r>
      <w:r w:rsidR="00013830" w:rsidRPr="00CD1BCF">
        <w:t>er uit ziet (de nummers voor de elementen verwijzen naar de nummering in de vorige paragraaf).</w:t>
      </w:r>
    </w:p>
    <w:p w14:paraId="5DF2755A" w14:textId="66A9E547" w:rsidR="00013830" w:rsidRDefault="00B172A4" w:rsidP="00D00065">
      <w:pPr>
        <w:pStyle w:val="Figuur"/>
      </w:pPr>
      <w:r>
        <w:rPr>
          <w:noProof/>
        </w:rPr>
        <w:lastRenderedPageBreak/>
        <w:drawing>
          <wp:inline distT="0" distB="0" distL="0" distR="0" wp14:anchorId="1ECDCBB5" wp14:editId="722C7718">
            <wp:extent cx="2821089" cy="3092450"/>
            <wp:effectExtent l="0" t="0" r="0" b="0"/>
            <wp:docPr id="531857383" name="Afbeelding 531857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38"/>
                    <a:stretch>
                      <a:fillRect/>
                    </a:stretch>
                  </pic:blipFill>
                  <pic:spPr>
                    <a:xfrm>
                      <a:off x="0" y="0"/>
                      <a:ext cx="2825925" cy="3097751"/>
                    </a:xfrm>
                    <a:prstGeom prst="rect">
                      <a:avLst/>
                    </a:prstGeom>
                  </pic:spPr>
                </pic:pic>
              </a:graphicData>
            </a:graphic>
          </wp:inline>
        </w:drawing>
      </w:r>
    </w:p>
    <w:p w14:paraId="63E7F24B" w14:textId="2621BE0E" w:rsidR="00D00065" w:rsidRPr="00D00065" w:rsidRDefault="00D00065" w:rsidP="001D7D7C">
      <w:pPr>
        <w:pStyle w:val="Figuurbijschrift"/>
      </w:pPr>
      <w:bookmarkStart w:id="308" w:name="_Ref_8a5845614751d50c51457b213340cb85_2"/>
      <w:r w:rsidRPr="00D00065">
        <w:t>Overzicht van model RegelingVrijetekst</w:t>
      </w:r>
      <w:bookmarkEnd w:id="308"/>
    </w:p>
    <w:p w14:paraId="07735C47" w14:textId="77777777" w:rsidR="00013830" w:rsidRDefault="00013830" w:rsidP="00C7526B"/>
    <w:p w14:paraId="5D4D230E" w14:textId="066E9BCD" w:rsidR="00C7526B" w:rsidRDefault="002A2B80" w:rsidP="00C7526B">
      <w:r>
        <w:t xml:space="preserve">In de hierna volgende toelichting </w:t>
      </w:r>
      <w:r w:rsidR="00C7526B" w:rsidRPr="00AE0435">
        <w:t xml:space="preserve">wordt de nummering van paragraaf </w:t>
      </w:r>
      <w:r w:rsidR="00C406F2">
        <w:rPr>
          <w:rStyle w:val="Verwijzing"/>
        </w:rPr>
        <w:fldChar w:fldCharType="begin"/>
      </w:r>
      <w:r w:rsidR="00C406F2">
        <w:instrText xml:space="preserve"> REF _Ref_88a956f1df1228321a2e4142a89bf0a6_2 \n \h </w:instrText>
      </w:r>
      <w:r w:rsidR="00C406F2">
        <w:rPr>
          <w:rStyle w:val="Verwijzing"/>
        </w:rPr>
      </w:r>
      <w:r w:rsidR="00C406F2">
        <w:rPr>
          <w:rStyle w:val="Verwijzing"/>
        </w:rPr>
        <w:fldChar w:fldCharType="separate"/>
      </w:r>
      <w:r w:rsidR="00A92D2F">
        <w:t>4.10.3.1</w:t>
      </w:r>
      <w:r w:rsidR="00C406F2">
        <w:rPr>
          <w:rStyle w:val="Verwijzing"/>
        </w:rPr>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7346C0DA" w14:textId="77777777" w:rsidR="00C7526B" w:rsidRDefault="00C7526B" w:rsidP="00C7526B"/>
    <w:p w14:paraId="7C615331" w14:textId="77777777" w:rsidR="00C7526B" w:rsidRPr="00467426" w:rsidRDefault="00C7526B" w:rsidP="00922F9C">
      <w:pPr>
        <w:pStyle w:val="Opsommingnummers1"/>
        <w:numPr>
          <w:ilvl w:val="0"/>
          <w:numId w:val="47"/>
        </w:numPr>
      </w:pPr>
      <w:r w:rsidRPr="00B172A4">
        <w:rPr>
          <w:b/>
          <w:bCs/>
        </w:rPr>
        <w:t>RegelingOpschrift</w:t>
      </w:r>
      <w:r w:rsidRPr="008A3D08">
        <w:t xml:space="preserve">: de officiële titel van de Regeling. Bijvoorbeeld: </w:t>
      </w:r>
      <w:r>
        <w:t>Projectbesluit Rondweg Gemeentestad</w:t>
      </w:r>
      <w:r w:rsidRPr="008A3D08">
        <w:t>.</w:t>
      </w:r>
    </w:p>
    <w:p w14:paraId="3CC18380" w14:textId="174136FC" w:rsidR="00C7526B" w:rsidRPr="00467426" w:rsidRDefault="00C7526B" w:rsidP="00C7526B">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w:t>
      </w:r>
      <w:r w:rsidR="004D38C3">
        <w:t xml:space="preserve">de beschrijving van </w:t>
      </w:r>
      <w:r w:rsidR="00A37B23">
        <w:t xml:space="preserve">verkregen </w:t>
      </w:r>
      <w:r>
        <w:t xml:space="preserve">instemming en/of advies van een ander bestuursorgaan </w:t>
      </w:r>
      <w:r w:rsidR="00A37B23">
        <w:t xml:space="preserve">als </w:t>
      </w:r>
      <w:r>
        <w:t xml:space="preserve">dat daarvoor nodig is. Als voor die besluittypen nadere specificaties en voorschriften gesteld worden, kan dat in het Lichaam van de Regeling, maar </w:t>
      </w:r>
      <w:r w:rsidR="001546A9">
        <w:t xml:space="preserve">indien die </w:t>
      </w:r>
      <w:r w:rsidR="001546A9" w:rsidRPr="001546A9">
        <w:t xml:space="preserve">specificaties en voorschriften </w:t>
      </w:r>
      <w:r w:rsidR="001546A9">
        <w:t xml:space="preserve">omvangrijk en/of complex van vormgeving zijn </w:t>
      </w:r>
      <w:r>
        <w:t xml:space="preserve">kunnen </w:t>
      </w:r>
      <w:r w:rsidR="001546A9">
        <w:t xml:space="preserve">ze </w:t>
      </w:r>
      <w:r>
        <w:t>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66DE9359" w14:textId="496AEA49" w:rsidR="00C7526B" w:rsidRDefault="00C7526B" w:rsidP="00C7526B">
      <w:pPr>
        <w:pStyle w:val="Opsommingnummers1"/>
      </w:pPr>
      <w:r w:rsidRPr="009A4D4E">
        <w:rPr>
          <w:b/>
          <w:bCs/>
        </w:rPr>
        <w:lastRenderedPageBreak/>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_Ref_44ed4e571a1d83df0eba9f8287f2660a_1 \n \h </w:instrText>
      </w:r>
      <w:r>
        <w:fldChar w:fldCharType="separate"/>
      </w:r>
      <w:r w:rsidRPr="00DF3BF8">
        <w:rPr>
          <w:rStyle w:val="Verwijzing"/>
        </w:rPr>
        <w:t>4.3.3.1</w:t>
      </w:r>
      <w:r>
        <w:fldChar w:fldCharType="end"/>
      </w:r>
      <w:r>
        <w:t xml:space="preserve">, bepaald dat een bijlage </w:t>
      </w:r>
      <w:r w:rsidR="00817597">
        <w:t xml:space="preserve">alleen </w:t>
      </w:r>
      <w:r>
        <w:t xml:space="preserve">als PDF-document </w:t>
      </w:r>
      <w:r w:rsidR="00817597">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w:t>
      </w:r>
      <w:r w:rsidRPr="00F87B74">
        <w:lastRenderedPageBreak/>
        <w:t>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w:t>
      </w:r>
      <w:r w:rsidR="00AC2BDC">
        <w:t>informatieobject</w:t>
      </w:r>
      <w:r>
        <w:t xml:space="preserve">. Een beschrijving van beide publicatiemogelijkheden voor bijlagen staat in paragraaf </w:t>
      </w:r>
      <w:r w:rsidRPr="004359C5">
        <w:rPr>
          <w:rStyle w:val="Verwijzing"/>
        </w:rPr>
        <w:fldChar w:fldCharType="begin" w:fldLock="1"/>
      </w:r>
      <w:r w:rsidRPr="004359C5">
        <w:rPr>
          <w:rStyle w:val="Verwijzing"/>
        </w:rPr>
        <w:instrText xml:space="preserve"> REF _Ref_2f3d0ec57417521a524e74bab778481f_2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rsidR="000458A2">
        <w:br/>
      </w:r>
      <w:r w:rsidR="000458A2"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08CEA469" w14:textId="77777777" w:rsidR="00185AEE" w:rsidRDefault="00185AEE" w:rsidP="00C7526B"/>
    <w:p w14:paraId="03C7B2F9" w14:textId="209B81C8" w:rsidR="00C7526B" w:rsidRDefault="00C7526B" w:rsidP="00C7526B">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1F29B4AE" w14:textId="70128C30" w:rsidR="00C7526B" w:rsidRPr="0026520C" w:rsidRDefault="00C7526B" w:rsidP="00C7526B">
      <w:r w:rsidRPr="00981796">
        <w:t>In de schema</w:t>
      </w:r>
      <w:r>
        <w:t>’</w:t>
      </w:r>
      <w:r w:rsidRPr="00981796">
        <w:t xml:space="preserve">s van STOP komt in een aantal hoofd- en subelementen het element InleidendeTekst -bedoeld voor niet-juridische contextinformatie- voor. </w:t>
      </w:r>
      <w:r w:rsidR="0082408E" w:rsidRPr="0082408E">
        <w:t>Dit element zal in een toekomstige versie van de standaard vervallen</w:t>
      </w:r>
      <w:r w:rsidR="00057AD6">
        <w:t xml:space="preserve">; </w:t>
      </w:r>
      <w:r w:rsidR="00057AD6" w:rsidRPr="00057AD6">
        <w:t>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8"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