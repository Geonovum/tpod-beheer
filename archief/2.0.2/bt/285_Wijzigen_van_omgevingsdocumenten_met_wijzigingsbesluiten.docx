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2902BB" w:rsidRDefault="009F3DD6" w:rsidP="007B2C73">
      <w:pPr>
        <w:pStyle w:val="Kop2"/>
      </w:pPr>
      <w:bookmarkStart w:id="610" w:name="_Ref_13fc2834d00c0d087f7ddad1a9b0d206_1"/>
      <w:r>
        <w:lastRenderedPageBreak/>
        <w:t xml:space="preserve">Wijzigen </w:t>
      </w:r>
      <w:r w:rsidR="00360D9F">
        <w:t>van omgevingsdocumenten</w:t>
      </w:r>
      <w:r>
        <w:t xml:space="preserve"> met wijzig</w:t>
      </w:r>
      <w:r w:rsidR="00AC4744">
        <w:t>ings</w:t>
      </w:r>
      <w:r>
        <w:t>besluiten</w:t>
      </w:r>
      <w:bookmarkEnd w:id="610"/>
    </w:p>
    <w:p w14:paraId="4AE7745E" w14:textId="0FD785B7" w:rsidR="0096341A" w:rsidRPr="00794479" w:rsidRDefault="00794479" w:rsidP="00855EB9">
      <w:r>
        <w:t xml:space="preserve">Dit hoofdstuk gaat over het wijzigen van omgevingsdocumenten met wijzigingsbesluiten. </w:t>
      </w:r>
      <w:r w:rsidR="00A131B1">
        <w:t>D</w:t>
      </w:r>
      <w:r>
        <w:t xml:space="preserve">aarbij </w:t>
      </w:r>
      <w:r w:rsidR="00A131B1">
        <w:t xml:space="preserve">is </w:t>
      </w:r>
      <w:r>
        <w:t xml:space="preserve">onderscheid gemaakt in het wijzigen van tekst (paragraaf </w:t>
      </w:r>
      <w:r>
        <w:fldChar w:fldCharType="begin"/>
      </w:r>
      <w:r>
        <w:instrText xml:space="preserve"> REF _Ref_13fc2834d00c0d087f7ddad1a9b0d206_2 \n \h </w:instrText>
      </w:r>
      <w:r>
        <w:fldChar w:fldCharType="separate"/>
      </w:r>
      <w:r w:rsidR="00A92D2F">
        <w:t>0</w:t>
      </w:r>
      <w:r>
        <w:fldChar w:fldCharType="end"/>
      </w:r>
      <w:r>
        <w:t xml:space="preserve">), het wijzigen van GIO’s (paragraaf </w:t>
      </w:r>
      <w:r>
        <w:fldChar w:fldCharType="begin"/>
      </w:r>
      <w:r>
        <w:instrText xml:space="preserve"> REF _Ref_128b912b00316122fdb3b0dba97bf1a9_1 \n \h </w:instrText>
      </w:r>
      <w:r>
        <w:fldChar w:fldCharType="separate"/>
      </w:r>
      <w:r w:rsidR="00A92D2F">
        <w:t>8.2</w:t>
      </w:r>
      <w:r>
        <w:fldChar w:fldCharType="end"/>
      </w:r>
      <w:r>
        <w:t xml:space="preserve">) en het wijzigen van OW-objecten (paragraaf </w:t>
      </w:r>
      <w:r w:rsidR="009C0A45">
        <w:fldChar w:fldCharType="begin"/>
      </w:r>
      <w:r w:rsidR="009C0A45">
        <w:instrText xml:space="preserve"> REF _Ref_afc8193c946a43ab1df4507948176248_1 \n \h </w:instrText>
      </w:r>
      <w:r w:rsidR="009C0A45">
        <w:fldChar w:fldCharType="separate"/>
      </w:r>
      <w:r w:rsidR="00A92D2F">
        <w:t>8.3</w:t>
      </w:r>
      <w:r w:rsidR="009C0A45">
        <w:fldChar w:fldCharType="end"/>
      </w:r>
      <w:r>
        <w:t>).</w:t>
      </w:r>
      <w:r w:rsidR="002878BF">
        <w:t xml:space="preserve"> In paragraaf </w:t>
      </w:r>
      <w:r w:rsidR="002878BF">
        <w:fldChar w:fldCharType="begin"/>
      </w:r>
      <w:r w:rsidR="002878BF">
        <w:instrText xml:space="preserve"> REF _Ref_ae702174755043d70b4ac1b49cc7c6d3_1 \n \h </w:instrText>
      </w:r>
      <w:r w:rsidR="002878BF">
        <w:fldChar w:fldCharType="separate"/>
      </w:r>
      <w:r w:rsidR="00A92D2F">
        <w:t>8.4</w:t>
      </w:r>
      <w:r w:rsidR="002878BF">
        <w:fldChar w:fldCharType="end"/>
      </w:r>
      <w:r w:rsidR="002878BF">
        <w:t xml:space="preserve"> is beschreven hoe gehandeld moet worden </w:t>
      </w:r>
      <w:r w:rsidR="003212F5">
        <w:t>bij wijzi</w:t>
      </w:r>
      <w:r w:rsidR="00917320">
        <w:t>gi</w:t>
      </w:r>
      <w:r w:rsidR="003212F5">
        <w:t xml:space="preserve">ngsprocessen </w:t>
      </w:r>
      <w:r w:rsidR="00084AEE">
        <w:t xml:space="preserve">waarin </w:t>
      </w:r>
      <w:r w:rsidR="003212F5">
        <w:t xml:space="preserve">gelijktijdig, of nagenoeg gelijktijdig, </w:t>
      </w:r>
      <w:r w:rsidR="00167EFA">
        <w:t xml:space="preserve">meerdere </w:t>
      </w:r>
      <w:r w:rsidR="00084AEE">
        <w:t>wijzigingsbesluit</w:t>
      </w:r>
      <w:r w:rsidR="00167EFA">
        <w:t>en</w:t>
      </w:r>
      <w:r w:rsidR="00084AEE">
        <w:t xml:space="preserve"> word</w:t>
      </w:r>
      <w:r w:rsidR="00167EFA">
        <w:t>en</w:t>
      </w:r>
      <w:r w:rsidR="00084AEE">
        <w:t xml:space="preserve"> vastgesteld</w:t>
      </w:r>
      <w:r w:rsidR="003212F5">
        <w:t>.</w:t>
      </w:r>
      <w:r w:rsidR="008A7128">
        <w:t xml:space="preserve"> Paragraaf </w:t>
      </w:r>
      <w:r w:rsidR="008A7128">
        <w:fldChar w:fldCharType="begin"/>
      </w:r>
      <w:r w:rsidR="008A7128">
        <w:instrText xml:space="preserve"> REF _Ref_b6a1f307a3e0156b5d8a549f55964e82_2 \n \h </w:instrText>
      </w:r>
      <w:r w:rsidR="008A7128">
        <w:fldChar w:fldCharType="separate"/>
      </w:r>
      <w:r w:rsidR="00A92D2F">
        <w:t>8.6</w:t>
      </w:r>
      <w:r w:rsidR="008A7128">
        <w:fldChar w:fldCharType="end"/>
      </w:r>
      <w:r w:rsidR="008A7128">
        <w:t xml:space="preserve"> </w:t>
      </w:r>
      <w:r w:rsidR="00765BE6">
        <w:t xml:space="preserve">beschrijft een methode </w:t>
      </w:r>
      <w:r w:rsidR="00D04283">
        <w:t xml:space="preserve">om </w:t>
      </w:r>
      <w:r w:rsidR="00095BD8">
        <w:t>een</w:t>
      </w:r>
      <w:r w:rsidR="00E82158">
        <w:t xml:space="preserve"> ontwerpbesluit te maken dat voortbouwt op een eerder ontwerpbesluit tot wijziging van dezelfde regeling.</w:t>
      </w:r>
      <w:bookmarkStart w:id="613" w:name="_Ref_13fc2834d00c0d087f7ddad1a9b0d206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