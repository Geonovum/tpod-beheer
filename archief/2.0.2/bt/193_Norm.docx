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462" w:name="_Ref_03a00948cacafd4ecc38c21288229e16_1"/>
      <w:r w:rsidRPr="00F1426F">
        <w:lastRenderedPageBreak/>
        <w:t>Norm</w:t>
      </w:r>
      <w:bookmarkEnd w:id="462"/>
    </w:p>
    <w:p w14:paraId="1E060F70" w14:textId="30E8C8F3"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91">
                      <a:extLst>
                        <a:ext uri="{96DAC541-7B7A-43D3-8B79-37D633B846F1}">
                          <asvg:svgBlip xmlns:asvg="http://schemas.microsoft.com/office/drawing/2016/SVG/main" r:embed="rId92"/>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537D0C1B"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196EED95" w:rsidR="00A31734" w:rsidRPr="00F1426F" w:rsidRDefault="00A31734" w:rsidP="002F7B04">
      <w:pPr>
        <w:pStyle w:val="Opsommingtekens3"/>
      </w:pPr>
      <w:r w:rsidRPr="00F1426F">
        <w:rPr>
          <w:i/>
          <w:iCs/>
        </w:rPr>
        <w:lastRenderedPageBreak/>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kan</w:t>
      </w:r>
      <w:r w:rsidR="00983275" w:rsidRPr="007B60F8">
        <w:t xml:space="preserve"> gebruik g</w:t>
      </w:r>
      <w:r w:rsidR="00983275" w:rsidRPr="00F1426F">
        <w:t>emaakt worden van de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4F9D32F6"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kan gebruik gemaakt worden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5CB8EC4B"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kan gebruik gemaakt worden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lastRenderedPageBreak/>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Default="00AF4512" w:rsidP="004F4F63">
      <w:pPr>
        <w:pStyle w:val="Opsommingtekens1"/>
      </w:pPr>
      <w:r w:rsidRPr="00AF4512">
        <w:t xml:space="preserve">(bij Punt): </w:t>
      </w:r>
      <w:r w:rsidRPr="005D6282">
        <w:t>geometrie is van type Point of MultiPoint</w:t>
      </w:r>
      <w:r w:rsidR="007043B1">
        <w:t>.</w:t>
      </w:r>
    </w:p>
    <w:p w14:paraId="76D201C4" w14:textId="38A0A706" w:rsidR="00CD746E" w:rsidRPr="00F1426F" w:rsidRDefault="00CD746E" w:rsidP="00CD746E">
      <w:pPr>
        <w:pStyle w:val="Kader"/>
      </w:pPr>
      <w:r>
        <w:rPr>
          <w:noProof/>
        </w:rPr>
        <mc:AlternateContent>
          <mc:Choice Requires="wps">
            <w:drawing>
              <wp:inline distT="0" distB="0" distL="0" distR="0" wp14:anchorId="06346BC6" wp14:editId="2D476ED1">
                <wp:extent cx="5400040" cy="1163222"/>
                <wp:effectExtent l="0" t="0" r="22860" b="16510"/>
                <wp:docPr id="1563920674" name="Tekstvak 1563920674"/>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6C64C54" w14:textId="77777777" w:rsidR="00CD746E" w:rsidRDefault="00CD746E" w:rsidP="00CD746E">
                            <w:pPr>
                              <w:rPr>
                                <w:b/>
                                <w:bCs/>
                              </w:rPr>
                            </w:pPr>
                            <w:r>
                              <w:rPr>
                                <w:b/>
                                <w:bCs/>
                              </w:rPr>
                              <w:t>Werkafspraak</w:t>
                            </w:r>
                          </w:p>
                          <w:p w14:paraId="506AEE4F" w14:textId="77777777" w:rsidR="00CD746E" w:rsidRDefault="00CD746E" w:rsidP="00CD746E">
                            <w:r w:rsidRPr="00CB5870">
                              <w:t>Tot anders is bepaald in een volgende versie van dit toepassingsprofiel dan wel in een nader bericht van de beheerder van de TPOD-Standaard geldt de volgende werkafspraak:</w:t>
                            </w:r>
                          </w:p>
                          <w:p w14:paraId="31452497" w14:textId="77777777" w:rsidR="00CD746E" w:rsidRDefault="00CD746E" w:rsidP="00CD746E"/>
                          <w:p w14:paraId="4499912B" w14:textId="1F0BE941" w:rsidR="00CD746E" w:rsidRPr="00B85351" w:rsidRDefault="001E1475" w:rsidP="00CD746E">
                            <w:r>
                              <w:t>H</w:t>
                            </w:r>
                            <w:r w:rsidR="00F31CB7">
                              <w:t xml:space="preserve">et </w:t>
                            </w:r>
                            <w:r w:rsidR="00CD746E">
                              <w:t>attribuut</w:t>
                            </w:r>
                            <w:r w:rsidR="00F31CB7">
                              <w:t xml:space="preserve"> </w:t>
                            </w:r>
                            <w:r w:rsidR="00F31CB7" w:rsidRPr="00E4589D">
                              <w:rPr>
                                <w:i/>
                                <w:iCs/>
                              </w:rPr>
                              <w:t>hoogte</w:t>
                            </w:r>
                            <w:r>
                              <w:rPr>
                                <w:i/>
                                <w:iCs/>
                              </w:rPr>
                              <w:t xml:space="preserve"> </w:t>
                            </w:r>
                            <w:r>
                              <w:t>wordt niet gebruikt</w:t>
                            </w:r>
                            <w:r w:rsidR="00CD746E">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346BC6" id="Tekstvak 1563920674" o:spid="_x0000_s103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Aa71rGLgIAAFoEAAAOAAAAAAAAAAAAAAAAAC4CAABkcnMv&#10;ZTJvRG9jLnhtbFBLAQItABQABgAIAAAAIQCr69NA2wAAAAUBAAAPAAAAAAAAAAAAAAAAAIgEAABk&#10;cnMvZG93bnJldi54bWxQSwUGAAAAAAQABADzAAAAkAUAAAAA&#10;" filled="f" strokeweight=".5pt">
                <v:textbox style="mso-fit-shape-to-text:t">
                  <w:txbxContent>
                    <w:p w14:paraId="16C64C54" w14:textId="77777777" w:rsidR="00CD746E" w:rsidRDefault="00CD746E" w:rsidP="00CD746E">
                      <w:pPr>
                        <w:rPr>
                          <w:b/>
                          <w:bCs/>
                        </w:rPr>
                      </w:pPr>
                      <w:r>
                        <w:rPr>
                          <w:b/>
                          <w:bCs/>
                        </w:rPr>
                        <w:t>Werkafspraak</w:t>
                      </w:r>
                    </w:p>
                    <w:p w14:paraId="506AEE4F" w14:textId="77777777" w:rsidR="00CD746E" w:rsidRDefault="00CD746E" w:rsidP="00CD746E">
                      <w:r w:rsidRPr="00CB5870">
                        <w:t>Tot anders is bepaald in een volgende versie van dit toepassingsprofiel dan wel in een nader bericht van de beheerder van de TPOD-Standaard geldt de volgende werkafspraak:</w:t>
                      </w:r>
                    </w:p>
                    <w:p w14:paraId="31452497" w14:textId="77777777" w:rsidR="00CD746E" w:rsidRDefault="00CD746E" w:rsidP="00CD746E"/>
                    <w:p w14:paraId="4499912B" w14:textId="1F0BE941" w:rsidR="00CD746E" w:rsidRPr="00B85351" w:rsidRDefault="001E1475" w:rsidP="00CD746E">
                      <w:r>
                        <w:t>H</w:t>
                      </w:r>
                      <w:r w:rsidR="00F31CB7">
                        <w:t xml:space="preserve">et </w:t>
                      </w:r>
                      <w:r w:rsidR="00CD746E">
                        <w:t>attribuut</w:t>
                      </w:r>
                      <w:r w:rsidR="00F31CB7">
                        <w:t xml:space="preserve"> </w:t>
                      </w:r>
                      <w:r w:rsidR="00F31CB7" w:rsidRPr="00E4589D">
                        <w:rPr>
                          <w:i/>
                          <w:iCs/>
                        </w:rPr>
                        <w:t>hoogte</w:t>
                      </w:r>
                      <w:r>
                        <w:rPr>
                          <w:i/>
                          <w:iCs/>
                        </w:rPr>
                        <w:t xml:space="preserve"> </w:t>
                      </w:r>
                      <w:r>
                        <w:t>wordt niet gebruikt</w:t>
                      </w:r>
                      <w:r w:rsidR="00CD746E">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91" Type="http://schemas.openxmlformats.org/officeDocument/2006/relationships/image" Target="media/image_1a035bd56365228c8d7352a9926395a2.png"/><Relationship Id="rId92"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