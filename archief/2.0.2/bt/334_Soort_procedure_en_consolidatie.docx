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714" w:name="_Ref_685a169d0dd8249fb4d2a1b6d143137f_1"/>
      <w:bookmarkStart w:id="716" w:name="_Ref_685a169d0dd8249fb4d2a1b6d143137f_2"/>
      <w:r>
        <w:t>Soort procedure en consolidatie</w:t>
      </w:r>
      <w:bookmarkEnd w:id="714"/>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705820D1" w14:textId="3679AC10" w:rsidR="0096341A"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7FEFE456"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3B7B71">
                              <w:rPr>
                                <w:highlight w:val="yellow"/>
                              </w:rPr>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4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LvIsKQ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3B7B71">
                        <w:rPr>
                          <w:highlight w:val="yellow"/>
                        </w:rPr>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