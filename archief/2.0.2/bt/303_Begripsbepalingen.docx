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648" w:name="_Ref_ffd132e3100bab77f1680b0e138ebae5_1"/>
      <w:r w:rsidRPr="000A4B5B">
        <w:t>Begripsbepalingen</w:t>
      </w:r>
      <w:bookmarkEnd w:id="64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