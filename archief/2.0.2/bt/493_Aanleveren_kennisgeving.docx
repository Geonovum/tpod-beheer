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3371F" w14:textId="77777777" w:rsidR="006A75D2" w:rsidRDefault="006A75D2" w:rsidP="006A75D2">
      <w:pPr>
        <w:pStyle w:val="Kop5"/>
      </w:pPr>
      <w:bookmarkStart w:id="1067" w:name="_Ref_83e6cbdbf7fccb1fda44d7485b19c93b_1"/>
      <w:r>
        <w:t>Aanleveren kennisgeving</w:t>
      </w:r>
      <w:bookmarkEnd w:id="1067"/>
    </w:p>
    <w:p w14:paraId="00165132" w14:textId="7C91C93D" w:rsidR="006A75D2" w:rsidRDefault="006A75D2" w:rsidP="006A75D2">
      <w:r>
        <w:t xml:space="preserve">Zoals in paragraaf </w:t>
      </w:r>
      <w:r w:rsidR="009F2C66">
        <w:fldChar w:fldCharType="begin"/>
      </w:r>
      <w:r w:rsidR="009F2C66">
        <w:instrText xml:space="preserve"> REF _Ref_d07be9f4a9a4cab0b01126e44bf53db2_1 \n \h </w:instrText>
      </w:r>
      <w:r w:rsidR="009F2C66">
        <w:fldChar w:fldCharType="separate"/>
      </w:r>
      <w:r w:rsidR="00A92D2F">
        <w:t>12.7.3.1</w:t>
      </w:r>
      <w:r w:rsidR="009F2C66">
        <w:fldChar w:fldCharType="end"/>
      </w:r>
      <w:r>
        <w:t xml:space="preserve"> al is beschreven moet de </w:t>
      </w:r>
      <w:r w:rsidRPr="0019723A">
        <w:t xml:space="preserve">provincie of </w:t>
      </w:r>
      <w:r>
        <w:t xml:space="preserve">het </w:t>
      </w:r>
      <w:r w:rsidRPr="0019723A">
        <w:t>Rijk</w:t>
      </w:r>
      <w:r w:rsidR="00E27908">
        <w:t>, indien afdeling 3.4 Awb wordt toegepast,</w:t>
      </w:r>
      <w:r w:rsidRPr="0019723A">
        <w:t xml:space="preserve"> </w:t>
      </w:r>
      <w:r>
        <w:t xml:space="preserve">voorafgaand aan de terinzagelegging in </w:t>
      </w:r>
      <w:r w:rsidRPr="00243F4D">
        <w:t xml:space="preserve">provinciaal blad of Staatscourant </w:t>
      </w:r>
      <w:r>
        <w:t xml:space="preserve">kennis geven van het ontwerpbesluit. </w:t>
      </w:r>
      <w:r w:rsidRPr="00396043">
        <w:t>De kennisgeving vermeldt in ieder geval</w:t>
      </w:r>
      <w:r>
        <w:rPr>
          <w:rStyle w:val="Voetnootmarkering"/>
        </w:rPr>
        <w:footnoteReference w:id="406"/>
      </w:r>
      <w:r>
        <w:t>:</w:t>
      </w:r>
    </w:p>
    <w:p w14:paraId="73358FBA" w14:textId="77777777" w:rsidR="006A75D2" w:rsidRDefault="006A75D2" w:rsidP="006A75D2">
      <w:pPr>
        <w:pStyle w:val="Opsommingtekens1"/>
      </w:pPr>
      <w:r w:rsidRPr="00280D33">
        <w:t>een zakelijke weergave van de inhoud</w:t>
      </w:r>
      <w:r>
        <w:t xml:space="preserve"> van het ontwerpbesluit;</w:t>
      </w:r>
    </w:p>
    <w:p w14:paraId="68D7C4FC" w14:textId="77777777" w:rsidR="006A75D2" w:rsidRDefault="006A75D2" w:rsidP="006A75D2">
      <w:pPr>
        <w:pStyle w:val="Opsommingtekens1"/>
      </w:pPr>
      <w:r w:rsidRPr="003A0239">
        <w:t>de wijze waarop en de periode waarin de stukken waar de kennisgeving betrekking op heeft voor eenieder ter inzage liggen;</w:t>
      </w:r>
    </w:p>
    <w:p w14:paraId="38ACED1C" w14:textId="77777777" w:rsidR="006A75D2" w:rsidRDefault="006A75D2" w:rsidP="006A75D2">
      <w:pPr>
        <w:pStyle w:val="Opsommingtekens1"/>
      </w:pPr>
      <w:r w:rsidRPr="003A0239">
        <w:t>wie in de gelegenheid worden gesteld om zienswijzen naar voren te brengen;</w:t>
      </w:r>
    </w:p>
    <w:p w14:paraId="5D1124C9" w14:textId="77777777" w:rsidR="006A75D2" w:rsidRDefault="006A75D2" w:rsidP="006A75D2">
      <w:pPr>
        <w:pStyle w:val="Opsommingtekens1"/>
      </w:pPr>
      <w:r w:rsidRPr="003A0239">
        <w:t>op welke wijze dit kan geschieden</w:t>
      </w:r>
      <w:r>
        <w:t>.</w:t>
      </w:r>
    </w:p>
    <w:p w14:paraId="58FCE037" w14:textId="222BA89A" w:rsidR="0096341A" w:rsidRDefault="006A75D2" w:rsidP="006A75D2">
      <w:r w:rsidRPr="001E2CB4">
        <w:t xml:space="preserve">Om de </w:t>
      </w:r>
      <w:r>
        <w:t xml:space="preserve">kennisgeving aan de LVBB aan te kunnen leveren en </w:t>
      </w:r>
      <w:r w:rsidRPr="001E2CB4">
        <w:t xml:space="preserve">in </w:t>
      </w:r>
      <w:r w:rsidRPr="00152BE2">
        <w:t xml:space="preserve">provinciaal blad of Staatscourant </w:t>
      </w:r>
      <w:r w:rsidRPr="001E2CB4">
        <w:t xml:space="preserve">te </w:t>
      </w:r>
      <w:r>
        <w:t xml:space="preserve">plaatsen moet deze voldoen aan de specificaties voor de kennisgeving, die in paragraaf </w:t>
      </w:r>
      <w:r>
        <w:fldChar w:fldCharType="begin"/>
      </w:r>
      <w:r>
        <w:instrText xml:space="preserve"> REF _Ref_4f37d12d61c688c26f4fe16d413e4bd7_1 \n \h </w:instrText>
      </w:r>
      <w:r>
        <w:fldChar w:fldCharType="separate"/>
      </w:r>
      <w:r w:rsidR="00A92D2F">
        <w:t>12.3</w:t>
      </w:r>
      <w:r>
        <w:fldChar w:fldCharType="end"/>
      </w:r>
      <w:r>
        <w:t xml:space="preserve"> zijn beschreven. </w:t>
      </w:r>
      <w:r w:rsidRPr="002D135D">
        <w:t xml:space="preserve">De kennisgeving </w:t>
      </w:r>
      <w:r>
        <w:t xml:space="preserve">is </w:t>
      </w:r>
      <w:r w:rsidRPr="002D135D">
        <w:t xml:space="preserve">een apart 'work' (een eigenstandig deel). De kennisgeving zit niet in hetzelfde aanleverpakket als het </w:t>
      </w:r>
      <w:r>
        <w:t>ontwerp</w:t>
      </w:r>
      <w:r w:rsidRPr="002D135D">
        <w:t>besluit waar het bij hoort, maar moet apart worden aangeleverd n</w:t>
      </w:r>
      <w:r>
        <w:t>á</w:t>
      </w:r>
      <w:r w:rsidRPr="002D135D">
        <w:t>dat het besluit-pakket is aangeleverd.</w:t>
      </w:r>
    </w:p>
    <w:p w14:paraId="7207958E" w14:textId="78328B39" w:rsidR="006A75D2" w:rsidRDefault="006A75D2" w:rsidP="006A75D2">
      <w:r>
        <w:t>B</w:t>
      </w:r>
      <w:r w:rsidRPr="002A55E0">
        <w:t xml:space="preserve">ij </w:t>
      </w:r>
      <w:r>
        <w:t xml:space="preserve">de kennisgeving </w:t>
      </w:r>
      <w:r w:rsidRPr="002A55E0">
        <w:t>moeten metadata over de kennisgeving en informatie over het procedureverloop worden meegeleverd. Die zijn achtereenvolgens in de volgende paragrafen beschreven.</w:t>
      </w:r>
      <w:r w:rsidR="001E4F6B">
        <w:t xml:space="preserve"> </w:t>
      </w:r>
      <w:r w:rsidR="001E4F6B" w:rsidRPr="001E4F6B">
        <w:t>Er moet ook een publicatieopdracht aan de LVBB worden aangeleverd, waarin wordt aangegeven welk soort publicatie wordt aangeleverd en op welke datum die publicatie gepubliceerd moet worden.</w:t>
      </w:r>
    </w:p>
    <w:p w14:paraId="28015C34" w14:textId="77777777" w:rsidR="006A75D2" w:rsidRDefault="006A75D2" w:rsidP="006A75D2">
      <w:pPr>
        <w:pStyle w:val="Kop6"/>
      </w:pPr>
      <w:r>
        <w:t>Kennisgevingmetadata</w:t>
      </w:r>
    </w:p>
    <w:p w14:paraId="573AF4DB" w14:textId="7E84CAF7" w:rsidR="006A75D2" w:rsidRDefault="006A75D2" w:rsidP="006A75D2">
      <w:r w:rsidRPr="00C33739">
        <w:t xml:space="preserve">De </w:t>
      </w:r>
      <w:r>
        <w:t>Kennisgeving</w:t>
      </w:r>
      <w:r w:rsidRPr="00C33739">
        <w:t xml:space="preserve">metadata leggen vast welke organisatie verantwoordelijk is voor de </w:t>
      </w:r>
      <w:r>
        <w:t>kennisgeving</w:t>
      </w:r>
      <w:r w:rsidRPr="00C33739">
        <w:t xml:space="preserve"> en bevatten gegevens om </w:t>
      </w:r>
      <w:r>
        <w:t xml:space="preserve">de kennisgeving </w:t>
      </w:r>
      <w:r w:rsidRPr="00C33739">
        <w:t xml:space="preserve">goed vindbaar te maken. Hierna zijn de </w:t>
      </w:r>
      <w:r w:rsidRPr="00BF707A">
        <w:t xml:space="preserve">Kennisgevingmetadata </w:t>
      </w:r>
      <w:r w:rsidRPr="00C33739">
        <w:t xml:space="preserve">beschreven die voor </w:t>
      </w:r>
      <w:r>
        <w:t xml:space="preserve">de kennisgeving </w:t>
      </w:r>
      <w:r w:rsidRPr="008A734C">
        <w:t xml:space="preserve">behorend bij een ontwerpbesluit tot </w:t>
      </w:r>
      <w:r w:rsidR="00B31717">
        <w:t xml:space="preserve">vaststelling of </w:t>
      </w:r>
      <w:r w:rsidRPr="008A734C">
        <w:t xml:space="preserve">wijziging van </w:t>
      </w:r>
      <w:r w:rsidR="00BB23B1">
        <w:t>de instructie</w:t>
      </w:r>
      <w:r w:rsidRPr="008A734C">
        <w:t xml:space="preserve"> </w:t>
      </w:r>
      <w:r w:rsidRPr="00C33739">
        <w:t>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rsidRPr="00C33739">
        <w:t>.</w:t>
      </w:r>
      <w:r w:rsidR="00A416F4">
        <w:t xml:space="preserve"> </w:t>
      </w:r>
      <w:r w:rsidR="00A416F4" w:rsidRPr="00A416F4">
        <w:t>Er is geen vaste, voorgeschreven volgorde voor de Kennisgevingmetadata.</w:t>
      </w:r>
    </w:p>
    <w:p w14:paraId="0BD057B8" w14:textId="77777777" w:rsidR="006A75D2" w:rsidRDefault="006A75D2" w:rsidP="006A75D2"/>
    <w:p w14:paraId="52C1DF5F" w14:textId="28CD8458" w:rsidR="006A75D2" w:rsidRDefault="006A75D2" w:rsidP="006A75D2">
      <w:pPr>
        <w:pStyle w:val="Opsommingtekens1"/>
      </w:pPr>
      <w:r w:rsidRPr="00336BA1">
        <w:rPr>
          <w:i/>
          <w:iCs/>
        </w:rPr>
        <w:t>eindverantwoordelijke</w:t>
      </w:r>
      <w:r>
        <w:t>: (d</w:t>
      </w:r>
      <w:r w:rsidRPr="0061278F">
        <w:t xml:space="preserve">e </w:t>
      </w:r>
      <w:r>
        <w:t>identificatie van) de o</w:t>
      </w:r>
      <w:r w:rsidRPr="0061278F">
        <w:t xml:space="preserve">rganisatie die de wettelijke verantwoordelijkheid draagt voor de inhoud van de </w:t>
      </w:r>
      <w:r>
        <w:t xml:space="preserve">kennisgeving, te kiezen uit de </w:t>
      </w:r>
      <w:r w:rsidR="00E54779">
        <w:t>STOP-waardelijst</w:t>
      </w:r>
      <w:r w:rsidRPr="0044427A">
        <w:t xml:space="preserve"> voor </w:t>
      </w:r>
      <w:r w:rsidR="007665CD" w:rsidRPr="007665CD">
        <w:t>provincie of ministerie</w:t>
      </w:r>
      <w:r>
        <w:t>. Verplicht gegeven, komt 1 keer voor.</w:t>
      </w:r>
      <w:r>
        <w:br/>
      </w:r>
      <w:r w:rsidRPr="00BE4C87">
        <w:rPr>
          <w:u w:val="single"/>
        </w:rPr>
        <w:t>Toelichting/advies</w:t>
      </w:r>
      <w:r w:rsidRPr="004D6943">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72A31BD2" w14:textId="0F3DF198" w:rsidR="006A75D2" w:rsidRDefault="006A75D2" w:rsidP="006A75D2">
      <w:pPr>
        <w:pStyle w:val="Opsommingtekens1"/>
      </w:pPr>
      <w:r w:rsidRPr="00336BA1">
        <w:rPr>
          <w:i/>
          <w:iCs/>
        </w:rPr>
        <w:t>maker</w:t>
      </w:r>
      <w:r>
        <w:t xml:space="preserve">: </w:t>
      </w:r>
      <w:r w:rsidRPr="005F2D74">
        <w:t>(de identificatie van)</w:t>
      </w:r>
      <w:r>
        <w:t xml:space="preserve"> </w:t>
      </w:r>
      <w:r w:rsidRPr="005846D2">
        <w:t xml:space="preserve">het openbaar lichaam dat </w:t>
      </w:r>
      <w:r w:rsidRPr="00662987">
        <w:t xml:space="preserve">de eindverantwoordelijkheid draagt voor het creëren van de </w:t>
      </w:r>
      <w:r>
        <w:t xml:space="preserve">kennisgeving, </w:t>
      </w:r>
      <w:r w:rsidRPr="008D0D34">
        <w:t xml:space="preserve">te kiezen uit de </w:t>
      </w:r>
      <w:r w:rsidR="00E54779">
        <w:t>STOP-waardelijst</w:t>
      </w:r>
      <w:r w:rsidRPr="00B273A9">
        <w:t xml:space="preserve"> voor </w:t>
      </w:r>
      <w:r w:rsidR="007665CD" w:rsidRPr="007665CD">
        <w:t>provincie of ministerie</w:t>
      </w:r>
      <w:r w:rsidRPr="008D0D34">
        <w:t>.</w:t>
      </w:r>
      <w:r>
        <w:t xml:space="preserve"> </w:t>
      </w:r>
      <w:r w:rsidRPr="002252AB">
        <w:t>Verplicht gegeven, k</w:t>
      </w:r>
      <w:r w:rsidRPr="00237197">
        <w:t>omt 1 keer voor.</w:t>
      </w:r>
      <w:r>
        <w:br/>
      </w:r>
      <w:r w:rsidRPr="00BE4C87">
        <w:rPr>
          <w:u w:val="single"/>
        </w:rPr>
        <w:t>Toelichting/advies</w:t>
      </w:r>
      <w:r w:rsidRPr="004D6943">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766F3F19" w14:textId="3313F8EF" w:rsidR="006A75D2" w:rsidRDefault="006A75D2" w:rsidP="006A75D2">
      <w:pPr>
        <w:pStyle w:val="Opsommingtekens1"/>
      </w:pPr>
      <w:r w:rsidRPr="00336BA1">
        <w:rPr>
          <w:i/>
          <w:iCs/>
        </w:rPr>
        <w:t>officieleTitel</w:t>
      </w:r>
      <w:r>
        <w:t>: d</w:t>
      </w:r>
      <w:r w:rsidRPr="002973D9">
        <w:t xml:space="preserve">e titel van </w:t>
      </w:r>
      <w:r>
        <w:t xml:space="preserve">de kennisgeving </w:t>
      </w:r>
      <w:r w:rsidRPr="002973D9">
        <w:t xml:space="preserve">zoals die door het bevoegd gezag </w:t>
      </w:r>
      <w:r>
        <w:t xml:space="preserve">is </w:t>
      </w:r>
      <w:r w:rsidRPr="002973D9">
        <w:t>vastgesteld</w:t>
      </w:r>
      <w:r>
        <w:t xml:space="preserve">; deze is </w:t>
      </w:r>
      <w:r w:rsidRPr="002973D9">
        <w:t>gelijk aan de tekstuele weergave van het gehele RegelingOpschrift</w:t>
      </w:r>
      <w:r>
        <w:t xml:space="preserve"> (zie daarvoor paragraaf </w:t>
      </w:r>
      <w:r>
        <w:fldChar w:fldCharType="begin"/>
      </w:r>
      <w:r>
        <w:instrText xml:space="preserve"> REF _Ref_4f37d12d61c688c26f4fe16d413e4bd7_1 \n \h </w:instrText>
      </w:r>
      <w:r>
        <w:fldChar w:fldCharType="separate"/>
      </w:r>
      <w:r w:rsidR="00A92D2F">
        <w:t>12.3</w:t>
      </w:r>
      <w:r>
        <w:fldChar w:fldCharType="end"/>
      </w:r>
      <w:r>
        <w:t xml:space="preserve">). </w:t>
      </w:r>
      <w:r w:rsidRPr="002252AB">
        <w:t>Verplicht gegeven, k</w:t>
      </w:r>
      <w:r w:rsidRPr="00237197">
        <w:t>omt 1 keer voor.</w:t>
      </w:r>
      <w:r w:rsidR="00223D75">
        <w:br/>
      </w:r>
      <w:r w:rsidR="00223D75" w:rsidRPr="00B3240A">
        <w:rPr>
          <w:u w:val="single"/>
        </w:rPr>
        <w:t>Toelichting/advies</w:t>
      </w:r>
      <w:r w:rsidR="00223D75" w:rsidRPr="00B3240A">
        <w:t xml:space="preserve">: </w:t>
      </w:r>
      <w:r w:rsidR="001D76FE">
        <w:t>dit gegeven speelt een rol bij het vindbaar en herkenbaar maken van de kennisgeving op overheid.nl.</w:t>
      </w:r>
      <w:r w:rsidR="00223D75">
        <w:t xml:space="preserve"> Daarom wordt geadviseerd om de kennisgeving een zo onderscheidend en herkenbaar mogelijke titel (en </w:t>
      </w:r>
      <w:r w:rsidR="006660A3">
        <w:t>RegelingOpschrift</w:t>
      </w:r>
      <w:r w:rsidR="00223D75">
        <w:t xml:space="preserve">) te geven. Een voorbeeld </w:t>
      </w:r>
      <w:r w:rsidR="00223D75" w:rsidRPr="00056832">
        <w:t xml:space="preserve">van de officiële titel van </w:t>
      </w:r>
      <w:r w:rsidR="00223D75">
        <w:t>deze kennisgeving</w:t>
      </w:r>
    </w:p>
    <w:p w14:paraId="24D48D02" w14:textId="615A7BD1" w:rsidR="006A75D2" w:rsidRDefault="006A75D2" w:rsidP="006A75D2">
      <w:pPr>
        <w:pStyle w:val="Opsommingtekens1"/>
      </w:pPr>
      <w:r w:rsidRPr="00BE4C87">
        <w:rPr>
          <w:i/>
          <w:iCs/>
        </w:rPr>
        <w:t>onderwerp</w:t>
      </w:r>
      <w:r>
        <w:t>: e</w:t>
      </w:r>
      <w:r w:rsidRPr="003004FE">
        <w:t xml:space="preserve">en korte specificatie van de inhoud van </w:t>
      </w:r>
      <w:r>
        <w:t xml:space="preserve">de kennisgeving </w:t>
      </w:r>
      <w:r w:rsidRPr="00B36E2F">
        <w:t xml:space="preserve">en van het </w:t>
      </w:r>
      <w:r>
        <w:t>ontwerp</w:t>
      </w:r>
      <w:r w:rsidRPr="00B36E2F">
        <w:t>besluit waar de kennisgeving over gaat</w:t>
      </w:r>
      <w:r>
        <w:t xml:space="preserve">, te kiezen uit de STOP-waardelijst onderwerp. Komt zo vaak voor als gewenst.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br/>
      </w:r>
      <w:r w:rsidRPr="00BE4C87">
        <w:rPr>
          <w:u w:val="single"/>
        </w:rPr>
        <w:t>Toelichting/advies</w:t>
      </w:r>
      <w:r w:rsidRPr="002148C8">
        <w:t xml:space="preserve">: </w:t>
      </w:r>
      <w:r w:rsidR="007339B4">
        <w:t xml:space="preserve">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r w:rsidR="00084825">
        <w:t xml:space="preserve"> </w:t>
      </w:r>
      <w:r w:rsidR="00084825" w:rsidRPr="00084825">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2DD248E" w14:textId="77777777" w:rsidR="00E17E86" w:rsidRPr="00E17E86" w:rsidRDefault="00E17E86" w:rsidP="00E17E86">
      <w:pPr>
        <w:pStyle w:val="Opsommingtekens1"/>
      </w:pPr>
      <w:r w:rsidRPr="00E17E86">
        <w:rPr>
          <w:i/>
          <w:iCs/>
        </w:rPr>
        <w:t>mededelingOver</w:t>
      </w:r>
      <w:r w:rsidRPr="00E17E86">
        <w:t>: de verwijzing vanuit een kennisgeving naar (de identificatie van) het ontwerpbesluit waarover de kennisgeving gaat. Onder voorwaarde verplicht gegeven, komt 0 of 1 keer voor.</w:t>
      </w:r>
      <w:r w:rsidRPr="00E17E86">
        <w:br/>
      </w:r>
      <w:r w:rsidRPr="00E17E86">
        <w:rPr>
          <w:u w:val="single"/>
        </w:rPr>
        <w:t>Toelichting/advies</w:t>
      </w:r>
      <w:r w:rsidRPr="00E17E86">
        <w:t>: dit gegeven is alleen verplicht als de kennisgeving gaat over een (voorafgaand aan de kennisgeving aangeleverd, daadwerkelijk bestaand) (ontwerp)besluit. In het geval van de kennisgeving over een ontwerpbesluit is dit gegeven verplicht. Door dit gegeven is vanuit de kennisgeving op eenvoudige wijze het besluit vindbaar waar de kennisgeving over gaat. Het werkt ook omgekeerd: vanuit het besluit is de kennisgeving makkelijk te vinden. Daardoor is vanuit het besluit de informatie over de procedure van het ontwerpbesluit, zoals de einddatum van de inzagetermijn, te raadplegen.</w:t>
      </w:r>
    </w:p>
    <w:p w14:paraId="09324100" w14:textId="674CE9C0" w:rsidR="006A75D2" w:rsidRPr="00E17E86" w:rsidRDefault="00E17E86" w:rsidP="00E17E86">
      <w:pPr>
        <w:pStyle w:val="Opsommingtekens1"/>
      </w:pPr>
      <w:r w:rsidRPr="00E17E86">
        <w:rPr>
          <w:i/>
          <w:iCs/>
        </w:rPr>
        <w:t>soortKennisgeving</w:t>
      </w:r>
      <w:r w:rsidRPr="00E17E86">
        <w:t>: gegeven dat aangeeft wat voor soort kennisgeving het betreft, te kiezen uit een waardelijst die in het STOP-schema is opgenomen. Verplicht gegeven, komt 1 keer voor.</w:t>
      </w:r>
      <w:r w:rsidRPr="00E17E86">
        <w:br/>
      </w:r>
      <w:r w:rsidRPr="00E17E86">
        <w:rPr>
          <w:u w:val="single"/>
        </w:rPr>
        <w:lastRenderedPageBreak/>
        <w:t>Toelichting/advies</w:t>
      </w:r>
      <w:r w:rsidRPr="00E17E86">
        <w:t xml:space="preserve">: met dit gegeven wordt aangegeven of het een kennisgeving betreft waarmee (inzage- en beroeps-)termijnen worden doorgegeven, een kennisgeving waarmee informatie wordt doorgegeven over het voornemen een besluit te gaan nemen zonder (inzage- en beroeps-)termijnen of een kennisgeving waarmee informatie wordt doorgegeven over een rechterlijke uitspraak. In het geval van de onderhavige kennisgeving, waarmee </w:t>
      </w:r>
      <w:r w:rsidR="00990B0E" w:rsidRPr="00990B0E">
        <w:t>begin en</w:t>
      </w:r>
      <w:r w:rsidRPr="00E17E86">
        <w:t xml:space="preserve"> einde van de inzagetermijn van het ontwerpbesluit wordt doorgegeven, moet worden gekozen voor de waarde KennisgevingBesluittermijnen.</w:t>
      </w:r>
    </w:p>
    <w:p w14:paraId="67F4441C" w14:textId="77777777" w:rsidR="006A75D2" w:rsidRPr="00E17E86" w:rsidRDefault="006A75D2" w:rsidP="006A75D2">
      <w:pPr>
        <w:pStyle w:val="Kop6"/>
      </w:pPr>
      <w:r w:rsidRPr="00E17E86">
        <w:t>Procedureverloop</w:t>
      </w:r>
    </w:p>
    <w:p w14:paraId="45FDED9B" w14:textId="15E144EA" w:rsidR="0096341A" w:rsidRDefault="006A75D2" w:rsidP="006A75D2">
      <w:r>
        <w:t xml:space="preserve">Zoals in paragraaf </w:t>
      </w:r>
      <w:r w:rsidR="00707B01">
        <w:fldChar w:fldCharType="begin"/>
      </w:r>
      <w:r w:rsidR="00707B01">
        <w:instrText xml:space="preserve"> REF _Ref_9cf7eff0a48774f141b9dc701eaa6aa1_1 \n \h </w:instrText>
      </w:r>
      <w:r w:rsidR="00707B01">
        <w:fldChar w:fldCharType="separate"/>
      </w:r>
      <w:r w:rsidR="00A92D2F">
        <w:t>12.7.3.2.3</w:t>
      </w:r>
      <w:r w:rsidR="00707B01">
        <w:fldChar w:fldCharType="end"/>
      </w:r>
      <w:r>
        <w:t xml:space="preserve"> al is aangegeven wordt m</w:t>
      </w:r>
      <w:r w:rsidRPr="009F504F">
        <w:t xml:space="preserve">et de module Procedureverloop informatie over het verloop van de procedure van het ontwerpbesluit en de verschillende stappen daarin bijgehouden. </w:t>
      </w:r>
      <w:r>
        <w:t xml:space="preserve">In de procedure van het ontwerpbesluit moet een module Procedureverloop worden aangeleverd. </w:t>
      </w:r>
      <w:r w:rsidR="00D15C48" w:rsidRPr="00D15C48">
        <w:t xml:space="preserve">Dat kan op twee manieren. De eerste manier is door het Procedureverloop initieel aan te leveren met het ontwerpbesluit en vervolgens </w:t>
      </w:r>
      <w:r w:rsidR="00254534" w:rsidRPr="00254534">
        <w:t xml:space="preserve">met een procedureverloopmutatie </w:t>
      </w:r>
      <w:r w:rsidR="00D15C48" w:rsidRPr="00D15C48">
        <w:t xml:space="preserve">te muteren door de kennisgeving. De tweede manier is door bij het ontwerpbesluit geen Procedureverloop aan te leveren maar het Procedureverloop aan te leveren met de kennisgeving. </w:t>
      </w:r>
      <w:r w:rsidR="00254534" w:rsidRPr="00254534">
        <w:t xml:space="preserve">Ook in dat geval moet dat met een procedureverloopmutatie. </w:t>
      </w:r>
      <w:r w:rsidR="00D15C48" w:rsidRPr="00D15C48">
        <w:t>Het Procedureverloop is dus bij het ontwerpbesluit optioneel en bij de kennisgeving verplicht. Bij de kennisgeving wordt het Procedureverloop altijd met een procedureverloopmutatie aangeleverd, ook als er geen Procedureverloop bij het ontwerpbesluit is.</w:t>
      </w:r>
    </w:p>
    <w:p w14:paraId="20E5DF55" w14:textId="39911B64" w:rsidR="006A75D2" w:rsidRDefault="006A75D2" w:rsidP="006A75D2">
      <w:r>
        <w:t>Voor iedere stap in de procedure wordt een element Procedurestap aan de module Procedureverloop toegevoegd.</w:t>
      </w:r>
    </w:p>
    <w:p w14:paraId="2DB58EB4" w14:textId="77777777" w:rsidR="006A75D2" w:rsidRDefault="006A75D2" w:rsidP="006A75D2"/>
    <w:p w14:paraId="29306C87" w14:textId="77777777" w:rsidR="006A75D2" w:rsidRDefault="006A75D2" w:rsidP="006A75D2">
      <w:r>
        <w:t>Een Procedurestap kent de volgende gegevens:</w:t>
      </w:r>
    </w:p>
    <w:p w14:paraId="41C0486A" w14:textId="639C18AF" w:rsidR="006A75D2" w:rsidRDefault="006A75D2" w:rsidP="006A75D2">
      <w:pPr>
        <w:pStyle w:val="Opsommingtekens1"/>
      </w:pPr>
      <w:r w:rsidRPr="00BE4C87">
        <w:rPr>
          <w:i/>
          <w:iCs/>
        </w:rPr>
        <w:t>soortStap</w:t>
      </w:r>
      <w:r>
        <w:t xml:space="preserve">: geeft aan welke stap het betreft, te kiezen uit de </w:t>
      </w:r>
      <w:r w:rsidR="00A665FB">
        <w:t>STOP-waardelijst procedurestap</w:t>
      </w:r>
      <w:r>
        <w:t>_ontwerp. Verplicht gegeven, komt 1 keer voor.</w:t>
      </w:r>
    </w:p>
    <w:p w14:paraId="08A6EE64" w14:textId="44C4FEB6" w:rsidR="006A75D2" w:rsidRDefault="00F213DB" w:rsidP="006A75D2">
      <w:pPr>
        <w:pStyle w:val="Opsommingtekens1"/>
      </w:pPr>
      <w:r w:rsidRPr="00F213DB">
        <w:rPr>
          <w:i/>
          <w:iCs/>
        </w:rPr>
        <w:t>voltooidOp</w:t>
      </w:r>
      <w:r w:rsidR="006A75D2">
        <w:t xml:space="preserve">: </w:t>
      </w:r>
      <w:r w:rsidR="006A75D2" w:rsidRPr="00CD262A">
        <w:t>datum waarop deze procedurestap heeft plaats gevonden of (naar verwachting) plaats zal vinden</w:t>
      </w:r>
      <w:r w:rsidR="006A75D2">
        <w:t xml:space="preserve">. </w:t>
      </w:r>
      <w:r w:rsidR="006A75D2" w:rsidRPr="00936EE8">
        <w:t>Verplicht gegeven, komt 1 keer voor.</w:t>
      </w:r>
    </w:p>
    <w:p w14:paraId="07142AAE" w14:textId="77777777" w:rsidR="006A75D2" w:rsidRDefault="006A75D2" w:rsidP="006A75D2"/>
    <w:p w14:paraId="2BB5F91A" w14:textId="77777777" w:rsidR="006A75D2" w:rsidRDefault="006A75D2" w:rsidP="006A75D2">
      <w:r>
        <w:t xml:space="preserve">Voor de kennisgeving van het ontwerpbesluit zijn de volgende </w:t>
      </w:r>
      <w:r w:rsidRPr="0032285E">
        <w:t>(soort)</w:t>
      </w:r>
      <w:r>
        <w:t>stappen beschikbaar:</w:t>
      </w:r>
    </w:p>
    <w:p w14:paraId="7F223481" w14:textId="5E6D8FB7" w:rsidR="006A75D2" w:rsidRDefault="006A75D2" w:rsidP="006A75D2">
      <w:pPr>
        <w:pStyle w:val="Opsommingtekens1"/>
      </w:pPr>
      <w:r w:rsidRPr="00336BA1">
        <w:rPr>
          <w:i/>
          <w:iCs/>
        </w:rPr>
        <w:t>Begin inzagetermijn</w:t>
      </w:r>
      <w:r>
        <w:t xml:space="preserve">: </w:t>
      </w:r>
      <w:r w:rsidRPr="00134E4A">
        <w:t xml:space="preserve">in combinatie met de datum die wordt ingevuld bij </w:t>
      </w:r>
      <w:r w:rsidR="00F213DB" w:rsidRPr="00F213DB">
        <w:rPr>
          <w:i/>
          <w:iCs/>
        </w:rPr>
        <w:t>voltooidOp</w:t>
      </w:r>
      <w:r w:rsidRPr="00134E4A">
        <w:t xml:space="preserve"> geeft dit de datum </w:t>
      </w:r>
      <w:r>
        <w:t>waarop de inzagetermijn van het ontwerpbesluit start. Optionele stap, komt 0 of 1 keer voor.</w:t>
      </w:r>
      <w:r>
        <w:br/>
      </w:r>
      <w:r w:rsidRPr="00BE4C87">
        <w:rPr>
          <w:u w:val="single"/>
        </w:rPr>
        <w:t>Toelichting/advies</w:t>
      </w:r>
      <w:r w:rsidRPr="00693388">
        <w:t>:</w:t>
      </w:r>
      <w:r>
        <w:t xml:space="preserve"> hoewel dit een optionele stap is, is het van belang deze stap toe te voegen. De datum waarop de inzagetermijn van het ontwerpbesluit start staat uiteraard -voor een mens leesbaar- in de tekst van de kennisgeving, </w:t>
      </w:r>
      <w:r w:rsidR="00A061E6">
        <w:t xml:space="preserve">maar door deze stap toe </w:t>
      </w:r>
      <w:r>
        <w:t>te voegen wordt die datum ook machineleesbaar gemaakt</w:t>
      </w:r>
      <w:r w:rsidR="008B25FE">
        <w:t>. Daardoor kan er veel meer mee gedaan worden, zoals het tonen van deze datum in de DSO-viewer.</w:t>
      </w:r>
    </w:p>
    <w:p w14:paraId="5E4545CD" w14:textId="78C149FA" w:rsidR="006A75D2" w:rsidRPr="009722B8" w:rsidRDefault="006A75D2" w:rsidP="006A75D2">
      <w:pPr>
        <w:pStyle w:val="Opsommingtekens1"/>
      </w:pPr>
      <w:r w:rsidRPr="00336BA1">
        <w:rPr>
          <w:i/>
          <w:iCs/>
        </w:rPr>
        <w:t>Einde inzagetermijn</w:t>
      </w:r>
      <w:r>
        <w:t xml:space="preserve">: </w:t>
      </w:r>
      <w:r w:rsidRPr="00134E4A">
        <w:t xml:space="preserve">in combinatie met de datum die wordt ingevuld bij </w:t>
      </w:r>
      <w:r w:rsidR="00F213DB" w:rsidRPr="00F213DB">
        <w:rPr>
          <w:i/>
          <w:iCs/>
        </w:rPr>
        <w:t>voltooidOp</w:t>
      </w:r>
      <w:r w:rsidRPr="00134E4A">
        <w:t xml:space="preserve"> geeft dit de datum </w:t>
      </w:r>
      <w:r>
        <w:t xml:space="preserve">waarop de inzagetermijn van het ontwerpbesluit is geëindigd. </w:t>
      </w:r>
      <w:r w:rsidR="00412AA1">
        <w:t>Dit is de laatste dag waarop nog zienswijzen op het ontwerpbesluit kunnen worden ingediend.</w:t>
      </w:r>
      <w:r>
        <w:t xml:space="preserve"> Optionele stap, komt 0 of 1 keer voor.</w:t>
      </w:r>
      <w:r>
        <w:br/>
      </w:r>
      <w:r w:rsidRPr="00BE4C87">
        <w:rPr>
          <w:u w:val="single"/>
        </w:rPr>
        <w:t>Toelichting/advies</w:t>
      </w:r>
      <w:r w:rsidRPr="00693388">
        <w:t>:</w:t>
      </w:r>
      <w:r>
        <w:t xml:space="preserve"> </w:t>
      </w:r>
      <w:r w:rsidRPr="005A24A1">
        <w:t xml:space="preserve">hoewel dit een optionele stap is, is het van belang deze stap toe te voegen. De datum waarop de inzagetermijn van het ontwerpbesluit is geëindigd staat uiteraard -voor een mens leesbaar- in de tekst van de kennisgeving, </w:t>
      </w:r>
      <w:r w:rsidR="00A061E6">
        <w:t xml:space="preserve">maar door deze stap toe </w:t>
      </w:r>
      <w:r w:rsidRPr="005A24A1">
        <w:t>te voegen wordt die datum ook machineleesbaar gemaakt</w:t>
      </w:r>
      <w:r w:rsidR="008B25FE">
        <w:t>. Daardoor kan er veel meer mee gedaan worden, zoals het tonen van deze datum in de DSO-viewer.</w:t>
      </w:r>
    </w:p>
    <w:p w14:paraId="2293BCF0" w14:textId="77777777" w:rsidR="006A75D2" w:rsidRDefault="006A75D2" w:rsidP="006A75D2">
      <w:pPr>
        <w:pStyle w:val="Kader"/>
      </w:pPr>
      <w:r>
        <w:rPr>
          <w:noProof/>
        </w:rPr>
        <w:lastRenderedPageBreak/>
        <mc:AlternateContent>
          <mc:Choice Requires="wps">
            <w:drawing>
              <wp:inline distT="0" distB="0" distL="0" distR="0" wp14:anchorId="5894E4A6" wp14:editId="63148D3E">
                <wp:extent cx="5400040" cy="1163222"/>
                <wp:effectExtent l="0" t="0" r="22860" b="16510"/>
                <wp:docPr id="953394642" name="Tekstvak 953394642"/>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73B29C69" w14:textId="77777777" w:rsidR="006A75D2" w:rsidRDefault="006A75D2" w:rsidP="006A75D2">
                            <w:pPr>
                              <w:rPr>
                                <w:b/>
                                <w:bCs/>
                              </w:rPr>
                            </w:pPr>
                            <w:r w:rsidRPr="0069163B">
                              <w:rPr>
                                <w:b/>
                                <w:bCs/>
                              </w:rPr>
                              <w:t>Toekomstige functionaliteit</w:t>
                            </w:r>
                          </w:p>
                          <w:p w14:paraId="4ED2A790" w14:textId="3BB918F5" w:rsidR="006A75D2" w:rsidRPr="00B85351" w:rsidRDefault="007A0873" w:rsidP="006A75D2">
                            <w:r>
                              <w:t xml:space="preserve">In de </w:t>
                            </w:r>
                            <w:r w:rsidR="00060885" w:rsidRPr="00060885">
                              <w:t>huidige versie</w:t>
                            </w:r>
                            <w:r>
                              <w:t xml:space="preserve"> van de </w:t>
                            </w:r>
                            <w:r w:rsidR="00ED14A3">
                              <w:t>STOP/TPOD</w:t>
                            </w:r>
                            <w:r>
                              <w:t xml:space="preserve">-standaard is beschreven dat in de procedure van het ontwerpbesluit de module Procedureverloop verplicht is </w:t>
                            </w:r>
                            <w:r w:rsidR="00D15C48" w:rsidRPr="00D15C48">
                              <w:t xml:space="preserve">bij de aanlevering van de kennisgeving en optioneel bij de aanlevering van het ontwerpbesluit. Dit wordt in de keten geïmplementeerd als onderdeel van de implementatie van de </w:t>
                            </w:r>
                            <w:r w:rsidR="00060885" w:rsidRPr="00060885">
                              <w:t>huidige versie van de standaard</w:t>
                            </w:r>
                            <w:r w:rsidR="00D15C48" w:rsidRPr="00D15C48">
                              <w:t>. Tot dit is geïmplementeerd is het verplicht een module Procedureverloop bij het ontwerpbesluit aan te leveren en die door de kennisgeving te muteren. Opgemerkt wordt dat de module Procedureverloop bij het ontwerpbesluit niet leeg mag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894E4A6" id="Tekstvak 953394642" o:spid="_x0000_s1144"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3Ha0yC8CAABcBAAADgAAAAAAAAAAAAAAAAAuAgAAZHJz&#10;L2Uyb0RvYy54bWxQSwECLQAUAAYACAAAACEAq+vTQNsAAAAFAQAADwAAAAAAAAAAAAAAAACJBAAA&#10;ZHJzL2Rvd25yZXYueG1sUEsFBgAAAAAEAAQA8wAAAJEFAAAAAA==&#10;" filled="f" strokeweight=".5pt">
                <v:textbox style="mso-fit-shape-to-text:t">
                  <w:txbxContent>
                    <w:p w14:paraId="73B29C69" w14:textId="77777777" w:rsidR="006A75D2" w:rsidRDefault="006A75D2" w:rsidP="006A75D2">
                      <w:pPr>
                        <w:rPr>
                          <w:b/>
                          <w:bCs/>
                        </w:rPr>
                      </w:pPr>
                      <w:r w:rsidRPr="0069163B">
                        <w:rPr>
                          <w:b/>
                          <w:bCs/>
                        </w:rPr>
                        <w:t>Toekomstige functionaliteit</w:t>
                      </w:r>
                    </w:p>
                    <w:p w14:paraId="4ED2A790" w14:textId="3BB918F5" w:rsidR="006A75D2" w:rsidRPr="00B85351" w:rsidRDefault="007A0873" w:rsidP="006A75D2">
                      <w:r>
                        <w:t xml:space="preserve">In de </w:t>
                      </w:r>
                      <w:r w:rsidR="00060885" w:rsidRPr="00060885">
                        <w:t>huidige versie</w:t>
                      </w:r>
                      <w:r>
                        <w:t xml:space="preserve"> van de </w:t>
                      </w:r>
                      <w:r w:rsidR="00ED14A3">
                        <w:t>STOP/TPOD</w:t>
                      </w:r>
                      <w:r>
                        <w:t xml:space="preserve">-standaard is beschreven dat in de procedure van het ontwerpbesluit de module Procedureverloop verplicht is </w:t>
                      </w:r>
                      <w:r w:rsidR="00D15C48" w:rsidRPr="00D15C48">
                        <w:t xml:space="preserve">bij de aanlevering van de kennisgeving en optioneel bij de aanlevering van het ontwerpbesluit. Dit wordt in de keten geïmplementeerd als onderdeel van de implementatie van de </w:t>
                      </w:r>
                      <w:r w:rsidR="00060885" w:rsidRPr="00060885">
                        <w:t>huidige versie van de standaard</w:t>
                      </w:r>
                      <w:r w:rsidR="00D15C48" w:rsidRPr="00D15C48">
                        <w:t>. Tot dit is geïmplementeerd is het verplicht een module Procedureverloop bij het ontwerpbesluit aan te leveren en die door de kennisgeving te muteren. Opgemerkt wordt dat de module Procedureverloop bij het ontwerpbesluit niet leeg mag zijn.</w:t>
                      </w:r>
                    </w:p>
                  </w:txbxContent>
                </v:textbox>
                <w10:anchorlock/>
              </v:shape>
            </w:pict>
          </mc:Fallback>
        </mc:AlternateContent>
      </w:r>
    </w:p>
    <w:p w14:paraId="14F80384" w14:textId="77777777" w:rsidR="00006F0F" w:rsidRDefault="00006F0F" w:rsidP="00006F0F">
      <w:pPr>
        <w:pStyle w:val="Kop6"/>
      </w:pPr>
      <w:r>
        <w:t>Datum publicatie kennisgeving</w:t>
      </w:r>
    </w:p>
    <w:p w14:paraId="552A9B12" w14:textId="72C5506E" w:rsidR="00006F0F" w:rsidRPr="00006F0F" w:rsidRDefault="00006F0F" w:rsidP="00600952">
      <w:r>
        <w:t>De datum waarop</w:t>
      </w:r>
      <w:r w:rsidR="003317BF">
        <w:t xml:space="preserve"> </w:t>
      </w:r>
      <w:r w:rsidRPr="002D4FE6">
        <w:t xml:space="preserve">provincie of Rijk </w:t>
      </w:r>
      <w:r>
        <w:t xml:space="preserve">wil dat de kennisgeving in </w:t>
      </w:r>
      <w:r w:rsidRPr="002D4FE6">
        <w:t>provinciaal blad of Staatscourant</w:t>
      </w:r>
      <w:r>
        <w:t xml:space="preserve"> wordt gepubliceerd, </w:t>
      </w:r>
      <w:r w:rsidRPr="00503EC9">
        <w:t xml:space="preserve">wordt doorgegeven </w:t>
      </w:r>
      <w:r>
        <w:t xml:space="preserve">in de publicatieopdracht aan de LVBB,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