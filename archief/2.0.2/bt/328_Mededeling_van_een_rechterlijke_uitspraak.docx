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77777777" w:rsidR="00E43714" w:rsidRPr="00F03DD9" w:rsidRDefault="00E43714" w:rsidP="00E43714">
      <w:r w:rsidRPr="00F03DD9">
        <w:t xml:space="preserve">De </w:t>
      </w:r>
      <w:r>
        <w:t>mededeling</w:t>
      </w:r>
      <w:r w:rsidRPr="00F03DD9">
        <w:t xml:space="preserve"> heeft de Vrijetekststructuur. </w:t>
      </w:r>
      <w:r>
        <w:t>De modellering van de mededeling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lastRenderedPageBreak/>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2211D4F6" w:rsidR="00E43714" w:rsidRDefault="00E43714" w:rsidP="00DA44AF">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32266384" w:rsidR="00E43714" w:rsidRDefault="00E43714" w:rsidP="00E43714">
                            <w:r w:rsidRPr="005F20E5">
                              <w:t xml:space="preserve">In de toekomst zal </w:t>
                            </w:r>
                            <w:r>
                              <w:t xml:space="preserve">de mededeling </w:t>
                            </w:r>
                            <w:r w:rsidRPr="005F20E5">
                              <w:t xml:space="preserve">van de uitspraak </w:t>
                            </w:r>
                            <w:r>
                              <w:t xml:space="preserve">van de rechter </w:t>
                            </w:r>
                            <w:r w:rsidR="00537DD0">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5C48384"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3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RLw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gelOx4r3UJyRCAN9j1jNtzXGf2TWvTCDTYEFYqO7Z1xKCZgUDBYlFZhffzv3/qgVopS02GQ5&#10;VTgFlMjvCjX8ksw8ay5sZvPPKW7MLbK/RdSx2QDWmeBAaR5M7+/kaJYGmjechrV/EyGmOL6cUzea&#10;G9c3Pk4TF+t1cMIu1Mw9qp3mPvTI6mv3xowe1HIo9BOMzciyd6L1vv6m1eujQ+mCop7mntOBfezg&#10;0BPDtPkRud0Hr+s/YfU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P4JYUS8CAABb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32266384" w:rsidR="00E43714" w:rsidRDefault="00E43714" w:rsidP="00E43714">
                      <w:r w:rsidRPr="005F20E5">
                        <w:t xml:space="preserve">In de toekomst zal </w:t>
                      </w:r>
                      <w:r>
                        <w:t xml:space="preserve">de mededeling </w:t>
                      </w:r>
                      <w:r w:rsidRPr="005F20E5">
                        <w:t xml:space="preserve">van de uitspraak </w:t>
                      </w:r>
                      <w:r>
                        <w:t xml:space="preserve">van de rechter </w:t>
                      </w:r>
                      <w:r w:rsidR="00537DD0">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5C48384" w:rsidR="00E43714" w:rsidRPr="00C352EA" w:rsidRDefault="00E43714" w:rsidP="00E43714">
                      <w:r>
                        <w:t xml:space="preserve">Zolang de </w:t>
                      </w:r>
                      <w:r w:rsidR="00EF376A">
                        <w:t>M</w:t>
                      </w:r>
                      <w:r>
                        <w:t xml:space="preserve">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