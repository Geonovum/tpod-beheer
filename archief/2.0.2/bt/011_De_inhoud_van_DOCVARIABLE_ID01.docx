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0E079D39" w:rsidR="00E33EDD" w:rsidRPr="00B26823" w:rsidRDefault="00E813BE" w:rsidP="00BC0FCD">
      <w:pPr>
        <w:pStyle w:val="Kop3"/>
      </w:pPr>
      <w:bookmarkStart w:id="19" w:name="_Ref_4bc5f5e40edbd09619c52d8c059fa328_1"/>
      <w:bookmarkStart w:id="20" w:name="_Ref_4bc5f5e40edbd09619c52d8c059fa328_2"/>
      <w:bookmarkStart w:id="21" w:name="_Ref_4bc5f5e40edbd09619c52d8c059fa328_3"/>
      <w:bookmarkStart w:id="22" w:name="_Ref_4bc5f5e40edbd09619c52d8c059fa328_4"/>
      <w:bookmarkStart w:id="24" w:name="_Ref_4bc5f5e40edbd09619c52d8c059fa328_5"/>
      <w:bookmarkStart w:id="25" w:name="_Ref_4bc5f5e40edbd09619c52d8c059fa328_6"/>
      <w:bookmarkStart w:id="26" w:name="_Ref_4bc5f5e40edbd09619c52d8c059fa328_7"/>
      <w:bookmarkStart w:id="27" w:name="_Ref_4bc5f5e40edbd09619c52d8c059fa328_8"/>
      <w:r w:rsidRPr="007B60F8">
        <w:t xml:space="preserve">De inhoud van </w:t>
      </w:r>
      <w:r w:rsidRPr="00A22075">
        <w:fldChar w:fldCharType="begin"/>
      </w:r>
      <w:r w:rsidRPr="007B60F8">
        <w:instrText>DOCVARIABLE ID01+</w:instrText>
      </w:r>
      <w:r w:rsidRPr="00A22075">
        <w:fldChar w:fldCharType="separate"/>
      </w:r>
      <w:r w:rsidR="00A92D2F">
        <w:t>de basistekst</w:t>
      </w:r>
      <w:r w:rsidRPr="00A22075">
        <w:fldChar w:fldCharType="end"/>
      </w:r>
      <w:bookmarkEnd w:id="19"/>
      <w:bookmarkEnd w:id="20"/>
      <w:bookmarkEnd w:id="21"/>
      <w:bookmarkEnd w:id="22"/>
      <w:bookmarkEnd w:id="24"/>
      <w:bookmarkEnd w:id="25"/>
      <w:bookmarkEnd w:id="26"/>
      <w:bookmarkEnd w:id="27"/>
    </w:p>
    <w:p w14:paraId="457588A5" w14:textId="35519855"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3A79A804"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A92D2F">
        <w:rPr>
          <w:noProof/>
        </w:rPr>
        <w:t>basistekst</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7E4C786D" w:rsidR="00E33EDD" w:rsidRPr="007B60F8" w:rsidRDefault="00E33EDD" w:rsidP="00E33EDD">
      <w:pPr>
        <w:pStyle w:val="Opsommingtekens1"/>
      </w:pPr>
      <w:r w:rsidRPr="007B60F8">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mogen worden opgenomen;</w:t>
      </w:r>
    </w:p>
    <w:p w14:paraId="0993E2D2" w14:textId="7622027F"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mogen worden opgenomen.</w:t>
      </w:r>
    </w:p>
    <w:p w14:paraId="09715055" w14:textId="77777777" w:rsidR="00D5226C" w:rsidRPr="007B60F8" w:rsidRDefault="00D5226C" w:rsidP="00E33EDD"/>
    <w:p w14:paraId="5B238FA4" w14:textId="7660CA1A"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579261B1" w:rsidR="0082593C" w:rsidRPr="007B60F8" w:rsidRDefault="00E33EDD" w:rsidP="00E33EDD">
      <w:r w:rsidRPr="00863F41">
        <w:rPr>
          <w:rStyle w:val="Verwijzing"/>
        </w:rPr>
        <w:fldChar w:fldCharType="begin"/>
      </w:r>
      <w:r w:rsidRPr="00863F41">
        <w:rPr>
          <w:rStyle w:val="Verwijzing"/>
        </w:rPr>
        <w:instrText xml:space="preserve"> REF _Ref_4bc5f5e40edbd09619c52d8c059fa328_9 \n \h </w:instrText>
      </w:r>
      <w:r w:rsidR="005258D5" w:rsidRPr="00863F41">
        <w:rPr>
          <w:rStyle w:val="Verwijzing"/>
        </w:rPr>
        <w:instrText xml:space="preserve"> \* MERGEFORMAT </w:instrText>
      </w:r>
      <w:r w:rsidR="00A92D2F" w:rsidRPr="00863F41">
        <w:rPr>
          <w:rStyle w:val="Verwijzing"/>
        </w:rPr>
      </w:r>
      <w:r w:rsidRPr="00863F41">
        <w:rPr>
          <w:rStyle w:val="Verwijzing"/>
        </w:rPr>
        <w:fldChar w:fldCharType="separate"/>
      </w:r>
      <w:r w:rsidR="00A92D2F">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A92D2F">
        <w:t>de basistekst</w:t>
      </w:r>
      <w:r w:rsidRPr="00A22075">
        <w:fldChar w:fldCharType="end"/>
      </w:r>
      <w:r w:rsidRPr="00B26823">
        <w:t xml:space="preserve"> op grond van de Omgevingswet moet, respectievelijk kan, bevatten.</w:t>
      </w:r>
    </w:p>
    <w:p w14:paraId="09F6BED2" w14:textId="0C3A0194" w:rsidR="00E33EDD" w:rsidRPr="00B26823" w:rsidRDefault="00E33EDD" w:rsidP="00E33EDD">
      <w:pPr>
        <w:pStyle w:val="Tabeltitel"/>
      </w:pPr>
      <w:bookmarkStart w:id="28" w:name="_Ref_4bc5f5e40edbd09619c52d8c059fa328_9"/>
      <w:r w:rsidRPr="007B60F8">
        <w:lastRenderedPageBreak/>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A92D2F">
        <w:rPr>
          <w:noProof/>
        </w:rPr>
        <w:t>basistekst</w:t>
      </w:r>
      <w:r w:rsidRPr="00A22075">
        <w:fldChar w:fldCharType="end"/>
      </w:r>
      <w:bookmarkEnd w:id="28"/>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lastRenderedPageBreak/>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lastRenderedPageBreak/>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