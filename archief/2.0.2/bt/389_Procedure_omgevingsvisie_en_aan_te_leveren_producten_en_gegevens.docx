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B698" w14:textId="014C3FC2" w:rsidR="00F57AE4" w:rsidRDefault="00F57AE4" w:rsidP="00F57AE4">
      <w:pPr>
        <w:pStyle w:val="Kop3"/>
      </w:pPr>
      <w:r>
        <w:t>Procedure omgevingsvisie en aan te leveren producten en gegevens</w:t>
      </w:r>
    </w:p>
    <w:p w14:paraId="3D15DC0E" w14:textId="1A76F0AF" w:rsidR="00F57AE4" w:rsidRDefault="00F57AE4" w:rsidP="00F57AE4">
      <w:r w:rsidRPr="005A6688">
        <w:t xml:space="preserve">In deze paragraaf wordt de procedure beschreven die </w:t>
      </w:r>
      <w:r w:rsidRPr="00271D44">
        <w:t>een besluit tot vaststelling of wijziging</w:t>
      </w:r>
      <w:r w:rsidRPr="005A6688">
        <w:t xml:space="preserve"> van </w:t>
      </w:r>
      <w:r>
        <w:t>de omgevingsvisie</w:t>
      </w:r>
      <w:r w:rsidRPr="005A6688">
        <w:t xml:space="preserve"> doorloopt. Van iedere stap in die procedure wordt aangegeven </w:t>
      </w:r>
      <w:r w:rsidR="00C2011C" w:rsidRPr="00C2011C">
        <w:t xml:space="preserve">of deze door de STOP/TPOD-standaard en de DSO-keten wordt ondersteund en zo ja, </w:t>
      </w:r>
      <w:r w:rsidRPr="005A6688">
        <w:t>welke producten en welke gegevens en metadata moeten worden aangeleverd.</w:t>
      </w:r>
    </w:p>
    <w:p w14:paraId="7B85B002" w14:textId="0692533E" w:rsidR="00A81B2B" w:rsidRDefault="00A81B2B" w:rsidP="00F57AE4">
      <w:r>
        <w:t xml:space="preserve">Opgemerkt wordt dat </w:t>
      </w:r>
      <w:r w:rsidR="00552F9B">
        <w:t>d</w:t>
      </w:r>
      <w:r w:rsidR="0087559D">
        <w:t xml:space="preserve">e omgevingsvisie </w:t>
      </w:r>
      <w:r w:rsidRPr="00A81B2B">
        <w:t>geen verandering in het recht met zich mee</w:t>
      </w:r>
      <w:r w:rsidR="00552F9B" w:rsidRPr="00552F9B">
        <w:t>brengt</w:t>
      </w:r>
      <w:r w:rsidR="0087559D">
        <w:t xml:space="preserve">, niet gericht </w:t>
      </w:r>
      <w:r w:rsidR="00552F9B">
        <w:t xml:space="preserve">is </w:t>
      </w:r>
      <w:r w:rsidR="0087559D">
        <w:t>op rechtsgevolg</w:t>
      </w:r>
      <w:r w:rsidR="00754820">
        <w:t>.</w:t>
      </w:r>
      <w:r w:rsidRPr="00A81B2B">
        <w:t xml:space="preserve"> </w:t>
      </w:r>
      <w:r w:rsidR="00754820">
        <w:t xml:space="preserve">Er is </w:t>
      </w:r>
      <w:r w:rsidRPr="00A81B2B">
        <w:t>daarom</w:t>
      </w:r>
      <w:r w:rsidR="00EE31C7">
        <w:t xml:space="preserve"> </w:t>
      </w:r>
      <w:r w:rsidR="00754820">
        <w:t xml:space="preserve">geen sprake van een </w:t>
      </w:r>
      <w:r w:rsidR="00EE31C7" w:rsidRPr="00EE31C7">
        <w:t>publiekrechtelijke rechtshandeling</w:t>
      </w:r>
      <w:r w:rsidR="00754820">
        <w:t xml:space="preserve">. Daardoor </w:t>
      </w:r>
      <w:r w:rsidR="00552F9B">
        <w:t xml:space="preserve">is de </w:t>
      </w:r>
      <w:r w:rsidR="00552F9B" w:rsidRPr="00552F9B">
        <w:t>omgevingsvisie geen besluit als bedoeld in de Awb.</w:t>
      </w:r>
      <w:r w:rsidR="00326FCE">
        <w:t xml:space="preserve"> Het bestuursorgaan besluit wel tot vaststelling of wijziging van de omgevingsvisie. </w:t>
      </w:r>
      <w:r w:rsidR="00271D44">
        <w:t>D</w:t>
      </w:r>
      <w:r w:rsidR="001C043E">
        <w:t xml:space="preserve">ie beslissing </w:t>
      </w:r>
      <w:r w:rsidR="00271D44" w:rsidRPr="00271D44">
        <w:t xml:space="preserve">wordt </w:t>
      </w:r>
      <w:r w:rsidR="001C043E">
        <w:t xml:space="preserve">in het vervolg van deze paragraaf </w:t>
      </w:r>
      <w:r w:rsidR="00271D44">
        <w:t xml:space="preserve">aangeduid </w:t>
      </w:r>
      <w:r w:rsidR="001C043E">
        <w:t xml:space="preserve">met </w:t>
      </w:r>
      <w:r w:rsidR="00271D44">
        <w:t>de term ‘</w:t>
      </w:r>
      <w:r w:rsidR="001C043E" w:rsidRPr="001C043E">
        <w:t>besluit tot vaststelling of wijziging van de omgevingsvisie</w:t>
      </w:r>
      <w:r w:rsidR="00271D44">
        <w:t>’.</w:t>
      </w:r>
    </w:p>
    <w:p w14:paraId="476E2530" w14:textId="35E8BB3A" w:rsidR="001F3A0C" w:rsidRDefault="001F3A0C" w:rsidP="001F3A0C">
      <w:pPr>
        <w:pStyle w:val="Figuur"/>
      </w:pPr>
      <w:r>
        <w:rPr>
          <w:noProof/>
        </w:rPr>
        <w:lastRenderedPageBreak/>
        <w:drawing>
          <wp:inline distT="0" distB="0" distL="0" distR="0" wp14:anchorId="3C637C62" wp14:editId="4165D577">
            <wp:extent cx="4086225" cy="2034944"/>
            <wp:effectExtent l="0" t="0" r="0" b="3810"/>
            <wp:docPr id="531857359" name="Afbeelding 53185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9" name="Afbeelding 531857359"/>
                    <pic:cNvPicPr/>
                  </pic:nvPicPr>
                  <pic:blipFill>
                    <a:blip r:embed="rId141"/>
                    <a:stretch>
                      <a:fillRect/>
                    </a:stretch>
                  </pic:blipFill>
                  <pic:spPr>
                    <a:xfrm>
                      <a:off x="0" y="0"/>
                      <a:ext cx="4095274" cy="2039451"/>
                    </a:xfrm>
                    <a:prstGeom prst="rect">
                      <a:avLst/>
                    </a:prstGeom>
                  </pic:spPr>
                </pic:pic>
              </a:graphicData>
            </a:graphic>
          </wp:inline>
        </w:drawing>
      </w:r>
    </w:p>
    <w:p w14:paraId="72ACB381" w14:textId="6A781849" w:rsidR="001F3A0C" w:rsidRPr="004556D5" w:rsidRDefault="00AA08CF" w:rsidP="002B363E">
      <w:pPr>
        <w:pStyle w:val="Figuurbijschrift"/>
      </w:pPr>
      <w:r w:rsidRPr="00AA08CF">
        <w:tab/>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1" Type="http://schemas.openxmlformats.org/officeDocument/2006/relationships/image" Target="media/image_0e97850524c488d878f5cd0f52692c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