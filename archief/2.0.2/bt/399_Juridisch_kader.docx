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A1080" w14:textId="77777777" w:rsidR="00F57AE4" w:rsidRDefault="00F57AE4" w:rsidP="00F57AE4">
      <w:pPr>
        <w:pStyle w:val="Kop5"/>
      </w:pPr>
      <w:bookmarkStart w:id="850" w:name="_Ref_5c2b587fd7741c3f47a90ce91ab09c6a_1"/>
      <w:r>
        <w:t>Juridisch kader</w:t>
      </w:r>
      <w:bookmarkEnd w:id="850"/>
    </w:p>
    <w:p w14:paraId="2FF1D08E" w14:textId="0944A039" w:rsidR="0096341A" w:rsidRDefault="00F57AE4" w:rsidP="00F57AE4">
      <w:pPr>
        <w:spacing w:before="240"/>
      </w:pPr>
      <w:r>
        <w:t>De gemeenteraad, provinciale staten respectievelijk de minister van BZK (in overeenstemming met de ministers die het aangaat) stelt de omgevingsvisie vast</w:t>
      </w:r>
      <w:r>
        <w:rPr>
          <w:rStyle w:val="Voetnootmarkering"/>
        </w:rPr>
        <w:footnoteReference w:id="184"/>
      </w:r>
      <w:r>
        <w:t>. Deze bevoegdheid kan niet ge</w:t>
      </w:r>
      <w:r w:rsidRPr="007C3B79">
        <w:t>delege</w:t>
      </w:r>
      <w:r>
        <w:t>e</w:t>
      </w:r>
      <w:r w:rsidRPr="007C3B79">
        <w:t>r</w:t>
      </w:r>
      <w:r>
        <w:t>d</w:t>
      </w:r>
      <w:r w:rsidRPr="007C3B79">
        <w:t xml:space="preserve"> </w:t>
      </w:r>
      <w:r>
        <w:t>worden.</w:t>
      </w:r>
    </w:p>
    <w:p w14:paraId="0D90DE1E" w14:textId="28C37184" w:rsidR="0096341A" w:rsidRDefault="00F57AE4" w:rsidP="00F57AE4">
      <w:r w:rsidRPr="001D5AA5">
        <w:t xml:space="preserve">Bij het vaststellen van </w:t>
      </w:r>
      <w:r>
        <w:t>de omgevingsvisie</w:t>
      </w:r>
      <w:r w:rsidRPr="00AE255C">
        <w:t xml:space="preserve"> </w:t>
      </w:r>
      <w:r w:rsidRPr="001D5AA5">
        <w:t>wordt aangegeven hoe burgers, bedrijven, maatschappelijke organisaties en bestuursorganen bij de voorbereiding zijn betrokken en wat de resultaten daarvan zijn</w:t>
      </w:r>
      <w:r w:rsidR="0072098D">
        <w:rPr>
          <w:rStyle w:val="Voetnootmarkering"/>
        </w:rPr>
        <w:footnoteReference w:id="185"/>
      </w:r>
      <w:r w:rsidRPr="001D5AA5">
        <w:t xml:space="preserve">. </w:t>
      </w:r>
      <w:r>
        <w:t xml:space="preserve">In het geval van een gemeentelijke of provinciale omgevingsvisie </w:t>
      </w:r>
      <w:r w:rsidRPr="001D5AA5">
        <w:t xml:space="preserve">wordt </w:t>
      </w:r>
      <w:r>
        <w:t xml:space="preserve">daarbij </w:t>
      </w:r>
      <w:r w:rsidRPr="001D5AA5">
        <w:t>aangegeven op welke wijze invulling is gegeven aan het toepasselijke decentrale participatiebeleid</w:t>
      </w:r>
      <w:r>
        <w:rPr>
          <w:rStyle w:val="Voetnootmarkering"/>
        </w:rPr>
        <w:footnoteReference w:id="186"/>
      </w:r>
      <w:r w:rsidRPr="001D5AA5">
        <w:t>.</w:t>
      </w:r>
    </w:p>
    <w:p w14:paraId="6D61B986" w14:textId="09A5E9FC" w:rsidR="00D11F3C" w:rsidRDefault="00D11F3C" w:rsidP="00F57AE4"/>
    <w:p w14:paraId="0C6E48CA" w14:textId="6CE6A161" w:rsidR="0096341A" w:rsidRDefault="00984B35" w:rsidP="004A067F">
      <w:r w:rsidRPr="00984B35">
        <w:t>Artikel 3:42 van de Algemene wet bestuursrecht is van overeenkomstige toepassing op een omgevingsvisie</w:t>
      </w:r>
      <w:r>
        <w:rPr>
          <w:rStyle w:val="Voetnootmarkering"/>
        </w:rPr>
        <w:footnoteReference w:id="187"/>
      </w:r>
      <w:r>
        <w:t>.</w:t>
      </w:r>
      <w:r w:rsidR="005F1842">
        <w:t xml:space="preserve"> </w:t>
      </w:r>
      <w:r w:rsidR="00F74FEF">
        <w:t>Da</w:t>
      </w:r>
      <w:r w:rsidR="002B3195">
        <w:t>t betekent dat</w:t>
      </w:r>
      <w:r w:rsidR="00F74FEF">
        <w:t xml:space="preserve"> </w:t>
      </w:r>
      <w:r w:rsidR="001F30D9">
        <w:t>h</w:t>
      </w:r>
      <w:r w:rsidR="009946DD">
        <w:t xml:space="preserve">et definitieve </w:t>
      </w:r>
      <w:r w:rsidR="005F1842" w:rsidRPr="005F1842">
        <w:t>besluit</w:t>
      </w:r>
      <w:r w:rsidR="009946DD">
        <w:t xml:space="preserve"> tot vaststelling of wijziging van de omgevingsvisie </w:t>
      </w:r>
      <w:r w:rsidR="002B3195" w:rsidRPr="002B3195">
        <w:t xml:space="preserve">wordt </w:t>
      </w:r>
      <w:r w:rsidR="00B135F8">
        <w:t xml:space="preserve">bekendgemaakt in </w:t>
      </w:r>
      <w:r w:rsidR="00B135F8" w:rsidRPr="00B135F8">
        <w:t>gemeenteblad, provinciaal blad of Staatscourant</w:t>
      </w:r>
      <w:r w:rsidR="00ED487D">
        <w:rPr>
          <w:rStyle w:val="Voetnootmarkering"/>
        </w:rPr>
        <w:footnoteReference w:id="188"/>
      </w:r>
      <w:r w:rsidR="00B135F8">
        <w:t>.</w:t>
      </w:r>
      <w:r w:rsidR="00B135F8" w:rsidRPr="00B135F8">
        <w:t xml:space="preserve"> </w:t>
      </w:r>
      <w:r w:rsidR="00025516">
        <w:t>G</w:t>
      </w:r>
      <w:r w:rsidR="000458E2" w:rsidRPr="000458E2">
        <w:t xml:space="preserve">emeente, provincie </w:t>
      </w:r>
      <w:r w:rsidR="00025516">
        <w:t xml:space="preserve">of Rijk </w:t>
      </w:r>
      <w:r w:rsidR="000458E2" w:rsidRPr="000458E2">
        <w:t xml:space="preserve">kan zelf de datum van bekendmaking bepalen. De omgevingsvisie treedt in werking op de dag na de bekendmaking, tenzij in het besluit daarvoor een ander tijdstip is aangewezen. </w:t>
      </w:r>
      <w:r w:rsidR="00106C46">
        <w:t>T</w:t>
      </w:r>
      <w:r w:rsidR="000458E2" w:rsidRPr="000458E2">
        <w:t xml:space="preserve">egen de omgevingsvisie </w:t>
      </w:r>
      <w:r w:rsidR="00106C46">
        <w:t xml:space="preserve">staat </w:t>
      </w:r>
      <w:r w:rsidR="000458E2" w:rsidRPr="000458E2">
        <w:t>geen beroep open</w:t>
      </w:r>
      <w:r w:rsidR="00106C46">
        <w:rPr>
          <w:rStyle w:val="Voetnootmarkering"/>
        </w:rPr>
        <w:footnoteReference w:id="189"/>
      </w:r>
      <w:r w:rsidR="000458E2" w:rsidRPr="000458E2">
        <w:t>. Het besluit tot vaststelling of wijziging van de omgevingsvisie is daarom onherroepelijk vanaf het moment dat het in werking is getreden.</w:t>
      </w:r>
    </w:p>
    <w:p w14:paraId="2C905810" w14:textId="7DEB310A" w:rsidR="001F093A" w:rsidRDefault="001F093A" w:rsidP="004A067F"/>
    <w:p w14:paraId="5DEA9086" w14:textId="37C8C73E" w:rsidR="004A067F" w:rsidRDefault="00B725EF" w:rsidP="004A067F">
      <w:r>
        <w:t xml:space="preserve">Aangezien de omgevingsvisie geen besluit in de zin van de Awb is, zijn de overige bepalingen van </w:t>
      </w:r>
      <w:r w:rsidR="004A067F">
        <w:t xml:space="preserve">afdeling 3.6 en </w:t>
      </w:r>
      <w:r w:rsidR="00C406AE">
        <w:t xml:space="preserve">van afdeling </w:t>
      </w:r>
      <w:r w:rsidR="004A067F">
        <w:t>3.7 Awb over de b</w:t>
      </w:r>
      <w:r w:rsidR="004A067F" w:rsidRPr="007335C6">
        <w:t>ekendmaking en mededeling</w:t>
      </w:r>
      <w:r w:rsidR="004A067F">
        <w:t xml:space="preserve"> en over de motivering van besluiten</w:t>
      </w:r>
      <w:r w:rsidR="004A067F" w:rsidRPr="007335C6">
        <w:t xml:space="preserve"> </w:t>
      </w:r>
      <w:r w:rsidR="004A067F">
        <w:t xml:space="preserve">niet van toepassing op </w:t>
      </w:r>
      <w:r w:rsidR="008B7A40" w:rsidRPr="008B7A40">
        <w:t>de omgevingsvisie</w:t>
      </w:r>
      <w:r w:rsidR="004A067F">
        <w:t>. Er gelden dus geen wettelijke verplichtingen om:</w:t>
      </w:r>
    </w:p>
    <w:p w14:paraId="0AB74737" w14:textId="77777777" w:rsidR="004A067F" w:rsidRDefault="004A067F" w:rsidP="004A067F">
      <w:pPr>
        <w:pStyle w:val="Opsommingtekens1"/>
      </w:pPr>
      <w:r>
        <w:t>op de zaak betrekking hebbende stukken ter inzage te leggen;</w:t>
      </w:r>
    </w:p>
    <w:p w14:paraId="5839E13B" w14:textId="6BED5796" w:rsidR="001F093A" w:rsidRDefault="004A067F" w:rsidP="001F093A">
      <w:pPr>
        <w:pStyle w:val="Opsommingtekens1"/>
      </w:pPr>
      <w:r>
        <w:t>kennis te geven van die terinzagelegging;</w:t>
      </w:r>
    </w:p>
    <w:p w14:paraId="3EFFCF9E" w14:textId="77777777" w:rsidR="004A067F" w:rsidRDefault="004A067F" w:rsidP="004A067F">
      <w:pPr>
        <w:pStyle w:val="Opsommingtekens1"/>
      </w:pPr>
      <w:r w:rsidRPr="00254955">
        <w:t xml:space="preserve">mededeling </w:t>
      </w:r>
      <w:r>
        <w:t xml:space="preserve">van het besluit te doen </w:t>
      </w:r>
      <w:r w:rsidRPr="00254955">
        <w:t>aan degenen die bij de voorbereiding ervan hun zienswijze naar voren hebben gebracht</w:t>
      </w:r>
      <w:r>
        <w:t>;</w:t>
      </w:r>
    </w:p>
    <w:p w14:paraId="76CCB3B7" w14:textId="77777777" w:rsidR="004A067F" w:rsidRDefault="004A067F" w:rsidP="004A067F">
      <w:pPr>
        <w:pStyle w:val="Opsommingtekens1"/>
      </w:pPr>
      <w:r>
        <w:t xml:space="preserve">een exemplaar van het besluit te zenden </w:t>
      </w:r>
      <w:r w:rsidRPr="006A7A81">
        <w:t>aan degenen die bij de voorbereiding ervan hun zienswijze naar voren hebben gebracht;</w:t>
      </w:r>
    </w:p>
    <w:p w14:paraId="26177316" w14:textId="77777777" w:rsidR="004A067F" w:rsidRDefault="004A067F" w:rsidP="004A067F">
      <w:pPr>
        <w:pStyle w:val="Opsommingtekens1"/>
      </w:pPr>
      <w:r>
        <w:lastRenderedPageBreak/>
        <w:t>het besluit te voorzien van een motivering en die motivering te vermelden bij de bekendmaking van het besluit.</w:t>
      </w:r>
    </w:p>
    <w:p w14:paraId="1D4D8DCA" w14:textId="1FA0B337" w:rsidR="003E4DC7" w:rsidRDefault="004A067F" w:rsidP="009B4D9E">
      <w:r w:rsidRPr="00B8130C">
        <w:t xml:space="preserve">Dat er geen wettelijke verplichting geldt, betekent niet dat </w:t>
      </w:r>
      <w:r w:rsidR="008B7A40">
        <w:t xml:space="preserve">gemeente, </w:t>
      </w:r>
      <w:r w:rsidRPr="00B8130C">
        <w:t xml:space="preserve">provincie </w:t>
      </w:r>
      <w:r w:rsidR="008B7A40">
        <w:t xml:space="preserve">of Rijk </w:t>
      </w:r>
      <w:r w:rsidRPr="00B8130C">
        <w:t>deze zaken niet kan of niet mag doen.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