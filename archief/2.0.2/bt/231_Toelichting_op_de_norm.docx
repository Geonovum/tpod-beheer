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D031A44"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A92D2F">
        <w:t>7.14.1.4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