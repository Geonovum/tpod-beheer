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4410267F" w:rsidR="00AD1313" w:rsidRDefault="00AD1313" w:rsidP="00AD1313">
      <w:pPr>
        <w:pStyle w:val="Opsommingtekens2"/>
      </w:pPr>
      <w:r>
        <w:t xml:space="preserve">ontwerpbesluit: in de </w:t>
      </w:r>
      <w:r w:rsidR="0098761E">
        <w:t xml:space="preserve">integrale regeling in de </w:t>
      </w:r>
      <w:r>
        <w:t>wijzigbijlage staa</w:t>
      </w:r>
      <w:r w:rsidR="004C2403">
        <w:t>n</w:t>
      </w:r>
      <w:r>
        <w:t xml:space="preserve"> de wijziging</w:t>
      </w:r>
      <w:r w:rsidR="004C2403">
        <w:t>en</w:t>
      </w:r>
      <w:r>
        <w:t xml:space="preserve"> van besluit 1; in het lichaam van het besluit staat in het WijzigArtikel een verwijzing naar de 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_Ref_3af5d4a03d247e7d09a91c4b2bd8c6f7_1 \n \h </w:instrText>
      </w:r>
      <w:r w:rsidR="002E7A81">
        <w:fldChar w:fldCharType="separate"/>
      </w:r>
      <w:r w:rsidR="00A92D2F">
        <w:t>8.1.2.2</w:t>
      </w:r>
      <w:r w:rsidR="002E7A81">
        <w:fldChar w:fldCharType="end"/>
      </w:r>
      <w:r w:rsidR="002E7A81">
        <w:t>)</w:t>
      </w:r>
    </w:p>
    <w:p w14:paraId="6D8253CB" w14:textId="32DB231B" w:rsidR="00AD1313" w:rsidRDefault="00AD1313" w:rsidP="00AD1313">
      <w:pPr>
        <w:pStyle w:val="Opsommingtekens2"/>
      </w:pPr>
      <w:r>
        <w:t>definitief besluit: in de</w:t>
      </w:r>
      <w:r w:rsidR="00AB5450">
        <w:t xml:space="preserve"> </w:t>
      </w:r>
      <w:r w:rsidR="00AB5450" w:rsidRPr="00AB5450">
        <w:t>integrale regeling in de</w:t>
      </w:r>
      <w:r>
        <w:t xml:space="preserve"> wijzigbijlage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wijzigbijlage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689273DC"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_Ref_3af5d4a03d247e7d09a91c4b2bd8c6f7_1 \n \h </w:instrText>
      </w:r>
      <w:r w:rsidR="00ED4914">
        <w:fldChar w:fldCharType="separate"/>
      </w:r>
      <w:r w:rsidR="00A92D2F">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555947D7" w:rsidR="009A237D" w:rsidRDefault="00AD1313" w:rsidP="009A237D">
      <w:pPr>
        <w:pStyle w:val="Opsommingtekens2"/>
      </w:pPr>
      <w:r>
        <w:lastRenderedPageBreak/>
        <w:t xml:space="preserve">definitief besluit: </w:t>
      </w:r>
      <w:r w:rsidR="00D64D8B" w:rsidRPr="00D64D8B">
        <w:t>in de integrale regeling in de wijzigbijlage staan de wijzigingen van besluit 2 én van besluit 1</w:t>
      </w:r>
      <w:r w:rsidR="00BF2767">
        <w:t xml:space="preserve"> (omdat besluit 1 inmiddels in werking is getreden en onderdeel is geworden van de geconsolideerde regeling waarop besluit 2 is gebaseerd)</w:t>
      </w:r>
      <w:r w:rsidR="00D64D8B" w:rsidRPr="00D64D8B">
        <w:t>; in het lichaam van het besluit staat in het WijzigArtikel een verwijzing 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