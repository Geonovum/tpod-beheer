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15A04" w14:textId="52A7BF93" w:rsidR="00046669" w:rsidRPr="00F03DD9" w:rsidRDefault="00046669" w:rsidP="00046669">
      <w:pPr>
        <w:pStyle w:val="Kop3"/>
      </w:pPr>
      <w:bookmarkStart w:id="578" w:name="_Ref_aed587908657563df89a0aa82a98a36f_1"/>
      <w:r w:rsidRPr="00F03DD9">
        <w:t>Objecttype Kaartlaag</w:t>
      </w:r>
      <w:bookmarkEnd w:id="578"/>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