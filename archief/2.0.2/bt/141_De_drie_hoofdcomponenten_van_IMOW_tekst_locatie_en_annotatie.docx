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372" w:name="_Ref_bf0ba3ca118acce29053e855fd5d42c7_1"/>
      <w:bookmarkStart w:id="373" w:name="_Ref_bf0ba3ca118acce29053e855fd5d42c7_2"/>
      <w:bookmarkStart w:id="374" w:name="_Ref_bf0ba3ca118acce29053e855fd5d42c7_3"/>
      <w:r w:rsidRPr="000A4B5B">
        <w:t>D</w:t>
      </w:r>
      <w:r w:rsidR="003667F3" w:rsidRPr="000A4B5B">
        <w:t>e drie hoofdcomponenten van IMOW: tekst, locatie en annotatie</w:t>
      </w:r>
      <w:bookmarkEnd w:id="372"/>
      <w:bookmarkEnd w:id="373"/>
      <w:bookmarkEnd w:id="374"/>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5">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55F571B2"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A92D2F">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65"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