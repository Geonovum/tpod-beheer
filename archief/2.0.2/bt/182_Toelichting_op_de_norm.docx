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447" w:name="_Ref_3be12e6e02c19b9a8661de8d78f58cdf_1"/>
      <w:r w:rsidRPr="00F1426F">
        <w:t>Toelichting op de norm</w:t>
      </w:r>
      <w:bookmarkEnd w:id="447"/>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2F1CD840"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_Ref_5628b8fdbbd9df637e23439ad4537e91_1 \n \h </w:instrText>
      </w:r>
      <w:r w:rsidR="00146828" w:rsidRPr="00863F41">
        <w:rPr>
          <w:rStyle w:val="Verwijzing"/>
        </w:rPr>
      </w:r>
      <w:r w:rsidR="00146828" w:rsidRPr="00863F41">
        <w:rPr>
          <w:rStyle w:val="Verwijzing"/>
        </w:rPr>
        <w:fldChar w:fldCharType="separate"/>
      </w:r>
      <w:r w:rsidR="00A92D2F">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r>
      <w:r w:rsidR="00D66281" w:rsidRPr="00F1426F">
        <w:lastRenderedPageBreak/>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371834AB"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A92D2F">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188C9A44"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lastRenderedPageBreak/>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A92D2F">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3C8B111F" w14:textId="63A2D900" w:rsidR="0096341A"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3E1CB671"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830215">
                              <w:rPr>
                                <w:i/>
                                <w:iCs/>
                              </w:rPr>
                              <w:t>idealisatie</w:t>
                            </w:r>
                            <w:r w:rsidR="00984C6F" w:rsidRPr="00984C6F">
                              <w:t xml:space="preserv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FG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gbkPBe+hOCMPFroWcYZvJYZ/ZM6/MIs9gfVhn/tnXEoFmBP0FiUV2F9/Ow/+KBWilDTYYznV&#10;OASUqO8aJVyMZ4E0Hzez+ecJbuwtsr9F9LHeAJY5xnkyPJrB36vBLC3UbzgM6/AmQkxzfDmnfjA3&#10;vut7HCYu1uvohE1omH/UO8ND6IHU1/aNWdOL5VHnJxh6kWXvNOt8w01n1kePykVBA8sdpz352MCx&#10;JfphCxNyu49e11/C6jcA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o+1RR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3C8B111F" w14:textId="63A2D900" w:rsidR="0096341A"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3E1CB671"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 xml:space="preserve">Het attribuut </w:t>
                      </w:r>
                      <w:r w:rsidR="00984C6F" w:rsidRPr="00830215">
                        <w:rPr>
                          <w:i/>
                          <w:iCs/>
                        </w:rPr>
                        <w:t>idealisatie</w:t>
                      </w:r>
                      <w:r w:rsidR="00984C6F" w:rsidRPr="00984C6F">
                        <w:t xml:space="preserve"> moet voor alle Tekstdelen in een Divisie of een Divisietekst dezelfde waarde hebben.</w:t>
                      </w:r>
                      <w:r w:rsidRPr="00AC0398">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