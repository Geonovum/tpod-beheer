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05F3" w14:textId="77777777" w:rsidR="00C7526B" w:rsidRDefault="00C7526B" w:rsidP="00C7526B">
      <w:pPr>
        <w:pStyle w:val="Kop5"/>
      </w:pPr>
      <w:bookmarkStart w:id="321" w:name="_Ref_a51f44194a92ce1d1ea36780748d63cf_1"/>
      <w:bookmarkStart w:id="322" w:name="_Ref_a51f44194a92ce1d1ea36780748d63cf_2"/>
      <w:r>
        <w:t>Toelichting</w:t>
      </w:r>
      <w:bookmarkEnd w:id="321"/>
      <w:bookmarkEnd w:id="322"/>
    </w:p>
    <w:p w14:paraId="2212FDD1" w14:textId="77777777" w:rsidR="00C7526B" w:rsidRDefault="00C7526B" w:rsidP="00C7526B">
      <w:r w:rsidRPr="00446D75">
        <w:t xml:space="preserve">RegelingTijdelijkdeel is het model dat een bevoegd gezag moet gebruiken </w:t>
      </w:r>
      <w:r>
        <w:t>als het met e</w:t>
      </w:r>
      <w:r w:rsidRPr="00177834">
        <w:t xml:space="preserve">en projectbesluit een of meer omgevingsplannen </w:t>
      </w:r>
      <w:r>
        <w:t xml:space="preserve">wil </w:t>
      </w:r>
      <w:r w:rsidRPr="00177834">
        <w:t>wijzig</w:t>
      </w:r>
      <w:r>
        <w:t>en</w:t>
      </w:r>
      <w:r w:rsidRPr="00177834">
        <w:t xml:space="preserve"> met regels die nodig zijn voor het uitvoeren en in werking hebben of in stand houden van het project</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Pr>
          <w:rStyle w:val="Verwijzing"/>
        </w:rPr>
        <w:fldChar w:fldCharType="begin" w:fldLock="1"/>
      </w:r>
      <w:r>
        <w:instrText xml:space="preserve"> REF _Ref_a180b83060b65eb789493b6cb9498e6c_1 \n \h </w:instrText>
      </w:r>
      <w:r>
        <w:rPr>
          <w:rStyle w:val="Verwijzing"/>
        </w:rPr>
      </w:r>
      <w:r>
        <w:rPr>
          <w:rStyle w:val="Verwijzing"/>
        </w:rPr>
        <w:fldChar w:fldCharType="separate"/>
      </w:r>
      <w:r w:rsidRPr="00DF3BF8">
        <w:rPr>
          <w:rStyle w:val="Verwijzing"/>
        </w:rPr>
        <w:t>2</w:t>
      </w:r>
      <w:r>
        <w:rPr>
          <w:rStyle w:val="Verwijzing"/>
        </w:rPr>
        <w:fldChar w:fldCharType="end"/>
      </w:r>
      <w:r>
        <w:t xml:space="preserve"> is beschreven, vormt het tijdelijk regelingdeel (of, indien er meer tijdelijk regelingdelen zijn: alle tijdelijk regelingdelen) samen met de hoofdregeling de geconsolideerde versie van een omgevingsplan.</w:t>
      </w:r>
    </w:p>
    <w:p w14:paraId="4D9FF9CA" w14:textId="77777777" w:rsidR="00C7526B" w:rsidRDefault="00C7526B" w:rsidP="00C7526B"/>
    <w:p w14:paraId="24A9691C" w14:textId="3DA94B2A" w:rsidR="00FA17E8" w:rsidRDefault="00C7526B" w:rsidP="00C7526B">
      <w:r w:rsidRPr="00AE0435">
        <w:t xml:space="preserve">In deze paragraaf worden de elementen toegelicht die moeten respectievelijk kunnen voorkomen in </w:t>
      </w:r>
      <w:r>
        <w:t>het</w:t>
      </w:r>
      <w:r w:rsidRPr="00AE0435">
        <w:t xml:space="preserve"> </w:t>
      </w:r>
      <w:r>
        <w:t>tijdelijk regelingdeel bij een projectbesluit,</w:t>
      </w:r>
      <w:r w:rsidRPr="00AE0435">
        <w:t xml:space="preserve"> overeenkomstig het model </w:t>
      </w:r>
      <w:r>
        <w:t>RegelingTijdelijkdeel</w:t>
      </w:r>
      <w:r w:rsidRPr="00AE0435">
        <w:t xml:space="preserve">. </w:t>
      </w:r>
      <w:r w:rsidR="00E13D23">
        <w:fldChar w:fldCharType="begin"/>
      </w:r>
      <w:r w:rsidR="00E13D23">
        <w:instrText xml:space="preserve"> REF _Ref_a51f44194a92ce1d1ea36780748d63cf_3 \n \h </w:instrText>
      </w:r>
      <w:r w:rsidR="00E13D23">
        <w:fldChar w:fldCharType="separate"/>
      </w:r>
      <w:r w:rsidR="00A92D2F">
        <w:t>Figuur 34</w:t>
      </w:r>
      <w:r w:rsidR="00E13D23">
        <w:fldChar w:fldCharType="end"/>
      </w:r>
      <w:r w:rsidR="00D32A61">
        <w:t xml:space="preserve"> </w:t>
      </w:r>
      <w:r w:rsidR="00D32A61" w:rsidRPr="00D32A61">
        <w:t>laat schematisch zien hoe het model Regeling</w:t>
      </w:r>
      <w:r w:rsidR="00D32A61">
        <w:t>Tijdelijkdeel</w:t>
      </w:r>
      <w:r w:rsidR="00D32A61" w:rsidRPr="00D32A61">
        <w:t xml:space="preserve"> </w:t>
      </w:r>
      <w:r w:rsidR="00D32A61" w:rsidRPr="00D32A61">
        <w:lastRenderedPageBreak/>
        <w:t xml:space="preserve">voor </w:t>
      </w:r>
      <w:r w:rsidR="00D32A61">
        <w:t xml:space="preserve">het projectbesluit </w:t>
      </w:r>
      <w:r w:rsidR="00D32A61" w:rsidRPr="00D32A61">
        <w:t>er uit ziet (de nummers voor de elementen verwijzen naar de nummering in de vorige paragraaf).</w:t>
      </w:r>
    </w:p>
    <w:p w14:paraId="04DAF86E" w14:textId="6A6F35E9" w:rsidR="00FA17E8" w:rsidRDefault="003C5110" w:rsidP="00F110B1">
      <w:pPr>
        <w:pStyle w:val="Figuur"/>
      </w:pPr>
      <w:r>
        <w:t xml:space="preserve"> </w:t>
      </w:r>
      <w:r w:rsidR="000A3EE0">
        <w:rPr>
          <w:noProof/>
        </w:rPr>
        <w:drawing>
          <wp:inline distT="0" distB="0" distL="0" distR="0" wp14:anchorId="47742E18" wp14:editId="5CE19BA0">
            <wp:extent cx="4190354" cy="5835650"/>
            <wp:effectExtent l="0" t="0" r="1270" b="0"/>
            <wp:docPr id="531857384" name="Afbeelding 53185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4" name="Afbeelding 531857384"/>
                    <pic:cNvPicPr/>
                  </pic:nvPicPr>
                  <pic:blipFill>
                    <a:blip r:embed="rId46"/>
                    <a:stretch>
                      <a:fillRect/>
                    </a:stretch>
                  </pic:blipFill>
                  <pic:spPr>
                    <a:xfrm>
                      <a:off x="0" y="0"/>
                      <a:ext cx="4195852" cy="5843306"/>
                    </a:xfrm>
                    <a:prstGeom prst="rect">
                      <a:avLst/>
                    </a:prstGeom>
                  </pic:spPr>
                </pic:pic>
              </a:graphicData>
            </a:graphic>
          </wp:inline>
        </w:drawing>
      </w:r>
    </w:p>
    <w:p w14:paraId="05FFFEA6" w14:textId="2C4E2990" w:rsidR="00B95CF1" w:rsidRPr="00B95CF1" w:rsidRDefault="00B95CF1" w:rsidP="001D7D7C">
      <w:pPr>
        <w:pStyle w:val="Figuurbijschrift"/>
      </w:pPr>
      <w:bookmarkStart w:id="324" w:name="_Ref_a51f44194a92ce1d1ea36780748d63cf_3"/>
      <w:r w:rsidRPr="00B95CF1">
        <w:t>Overzicht van model Regeling</w:t>
      </w:r>
      <w:r>
        <w:t>Tijdelijkdeel</w:t>
      </w:r>
      <w:bookmarkEnd w:id="324"/>
    </w:p>
    <w:p w14:paraId="0D3EA370" w14:textId="23E4E3B9" w:rsidR="00C7526B" w:rsidRDefault="00D32A61" w:rsidP="00C7526B">
      <w:r w:rsidRPr="00D32A61">
        <w:t xml:space="preserve">In de hierna volgende toelichting </w:t>
      </w:r>
      <w:r w:rsidR="00C7526B" w:rsidRPr="00AE0435">
        <w:t xml:space="preserve">wordt de nummering van paragraaf </w:t>
      </w:r>
      <w:r w:rsidR="00454734">
        <w:fldChar w:fldCharType="begin"/>
      </w:r>
      <w:r w:rsidR="00454734">
        <w:instrText xml:space="preserve"> REF _Ref_374115275a7fc5f6c4970555efd3a0fb_3 \n \h </w:instrText>
      </w:r>
      <w:r w:rsidR="00454734">
        <w:fldChar w:fldCharType="separate"/>
      </w:r>
      <w:r w:rsidR="00A92D2F">
        <w:t>4.10.4.1</w:t>
      </w:r>
      <w:r w:rsidR="00454734">
        <w:fldChar w:fldCharType="end"/>
      </w:r>
      <w:r w:rsidR="00C7526B" w:rsidRPr="00AE0435">
        <w:t xml:space="preserve"> gevolgd. In die paragraaf is van ieder element aangegeven of het moet (verplicht) of mag (optioneel) voorkomen; dat wordt in deze toelichting niet herhaald.</w:t>
      </w:r>
      <w:r w:rsidR="00C7526B">
        <w:t xml:space="preserve"> </w:t>
      </w:r>
      <w:r w:rsidR="00C7526B" w:rsidRPr="00F039A0">
        <w:t>De ‘hoofdelementen’ zijn weer vetgedrukt en de ‘subelementen’ schuingedrukt.</w:t>
      </w:r>
    </w:p>
    <w:p w14:paraId="3710A620" w14:textId="77777777" w:rsidR="00C7526B" w:rsidRDefault="00C7526B" w:rsidP="00C7526B"/>
    <w:p w14:paraId="14C1FA6F" w14:textId="378CDA91" w:rsidR="00C7526B" w:rsidRPr="00467426" w:rsidRDefault="00C7526B" w:rsidP="00922F9C">
      <w:pPr>
        <w:pStyle w:val="Opsommingnummers1"/>
        <w:numPr>
          <w:ilvl w:val="0"/>
          <w:numId w:val="40"/>
        </w:numPr>
      </w:pPr>
      <w:r w:rsidRPr="0099414E">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w:t>
      </w:r>
      <w:r>
        <w:t xml:space="preserve">Het verdient daarom aanbeveling om in het RegelingOpschrift aan te geven waar de regels over gaan. </w:t>
      </w:r>
      <w:r w:rsidRPr="00467426">
        <w:t xml:space="preserve">Bijvoorbeeld: </w:t>
      </w:r>
      <w:r>
        <w:t xml:space="preserve">Regels ter uitvoering en bescherming van hoogspanningsverbinding 380 kV Zuid-West, of Regels i.v.m. aanleg </w:t>
      </w:r>
      <w:r>
        <w:lastRenderedPageBreak/>
        <w:t>Rondweg Gemeentestad</w:t>
      </w:r>
      <w:r w:rsidRPr="00467426">
        <w:t>.</w:t>
      </w:r>
      <w:r w:rsidR="0017132B">
        <w:t xml:space="preserve"> </w:t>
      </w:r>
      <w:r w:rsidR="0017132B" w:rsidRPr="0017132B">
        <w:t xml:space="preserve">Welk bestuursorgaan het </w:t>
      </w:r>
      <w:r w:rsidR="00A821D8">
        <w:t>project</w:t>
      </w:r>
      <w:r w:rsidR="0017132B" w:rsidRPr="0017132B">
        <w:t>besluit heeft vastgesteld blijkt al uit de metadata, daarom wordt aanbevolen om dat niet in het RegelingOpschrift te vermelden.</w:t>
      </w:r>
    </w:p>
    <w:p w14:paraId="70B141DF" w14:textId="00E939B7" w:rsidR="00C7526B" w:rsidRPr="00467426" w:rsidRDefault="00C7526B" w:rsidP="00C7526B">
      <w:pPr>
        <w:pStyle w:val="Opsommingnummers1"/>
      </w:pPr>
      <w:r w:rsidRPr="6CD5CFD6">
        <w:rPr>
          <w:b/>
          <w:bCs/>
        </w:rPr>
        <w:t>Lichaam</w:t>
      </w:r>
      <w:r>
        <w:t xml:space="preserve">: het element dat de inhoud van het tijdelijk regelingdeel bevat. In het Lichaam van het tijdelijk regelingdeel zijn dat twee onderdelen: de Conditie en de Artikelen met regels waarmee het betreffende omgevingsplan wordt gewijzigd. </w:t>
      </w:r>
      <w:r>
        <w:br/>
        <w:t xml:space="preserve">De Conditie is het element waarin wordt beschreven wat de relatie is tussen het tijdelijk regelingdeel en de hoofdregeling van het omgevingsplan. Zoals in hoofdstuk </w:t>
      </w:r>
      <w:r w:rsidRPr="6CD5CFD6">
        <w:rPr>
          <w:rStyle w:val="Verwijzing"/>
        </w:rPr>
        <w:fldChar w:fldCharType="begin" w:fldLock="1"/>
      </w:r>
      <w:r>
        <w:instrText xml:space="preserve"> REF _Ref_a180b83060b65eb789493b6cb9498e6c_1 \n \h </w:instrText>
      </w:r>
      <w:r w:rsidRPr="6CD5CFD6">
        <w:rPr>
          <w:rStyle w:val="Verwijzing"/>
        </w:rPr>
      </w:r>
      <w:r w:rsidRPr="6CD5CFD6">
        <w:rPr>
          <w:rStyle w:val="Verwijzing"/>
        </w:rPr>
        <w:fldChar w:fldCharType="separate"/>
      </w:r>
      <w:r w:rsidRPr="00DF3BF8">
        <w:rPr>
          <w:rStyle w:val="Verwijzing"/>
        </w:rPr>
        <w:t>2</w:t>
      </w:r>
      <w:r w:rsidRPr="6CD5CFD6">
        <w:rPr>
          <w:rStyle w:val="Verwijzing"/>
        </w:rPr>
        <w:fldChar w:fldCharType="end"/>
      </w:r>
      <w:r>
        <w:t xml:space="preserve"> is beschreven, vormen de hoofdregeling en alle daarbij behorende tijdelijk regelingdelen samen de geconsolideerde regeling van het omgevingsplan. Het zal vaak voorkomen dat de regels in het tijdelijk regelingdeel afwijken van de regels in de hoofdregeling. Dan zal in de Conditie worden beschreven dat het tijdelijk regelingdeel voorrang heeft op de hoofdregeling voor zover het daarvan afwijkt. STOP vereist dat de beschrijving van de relatie wordt opgenomen in een Artikel binnen het element Conditie. Binnen het element Conditie is slechts 1 Artikel toegestaan. Dit Artikel moet, net als alle andere artikelen, worden voorzien van een Kop. In dit specifieke geval bestaat die Kop uitsluitend uit een Opschrift; Label en Nummer komen dus niet voor. Een voorbeeld van het Opschrift van dit Artikel is ‘Voorrangsbepaling’. Het artikel waarin de tekst van de conditie staat, wordt niet in een structuurelement zoals een Hoofdstuk ondergebracht.</w:t>
      </w:r>
      <w:r>
        <w:br/>
        <w:t xml:space="preserve">Het tweede onderdeel van het Lichaam bestaat uit de Artikelen met regels waarmee het betreffende omgevingsplan wordt gewijzigd. Voor deze Artikelen gelden de specificaties voor de Artikelstructuur die zijn beschreven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Zoals daar is beschreven kunnen artikelen zijn opgenomen in een hiërarchische structuur, bestaande uit Hoofdstukken en andere structuurelementen. In het geval van een tijdelijk regelingdeel als onderdeel van een projectbesluit is het verplicht de artikelen in een of meer hoofdstukken te plaatsen.</w:t>
      </w:r>
      <w:r>
        <w:br/>
        <w:t xml:space="preserve">Deze Artikelen worden geannoteerd met de OW-objecten. Het annoteren met OW-objecten is beschreven </w:t>
      </w:r>
      <w:r w:rsidR="00A624C2">
        <w:t>in</w:t>
      </w:r>
      <w:r w:rsidR="00F43188">
        <w:t xml:space="preserve"> </w:t>
      </w:r>
      <w:r>
        <w:t xml:space="preserve">hoofdstuk </w:t>
      </w:r>
      <w:r w:rsidR="00F43188">
        <w:fldChar w:fldCharType="begin"/>
      </w:r>
      <w:r w:rsidR="00F43188">
        <w:instrText xml:space="preserve"> REF _Ref_13fc2834d00c0d087f7ddad1a9b0d206_1 \n \h </w:instrText>
      </w:r>
      <w:r w:rsidR="00F43188">
        <w:fldChar w:fldCharType="separate"/>
      </w:r>
      <w:r w:rsidR="00A92D2F">
        <w:t>8</w:t>
      </w:r>
      <w:r w:rsidR="00F43188">
        <w:fldChar w:fldCharType="end"/>
      </w:r>
      <w:r>
        <w:t>.</w:t>
      </w:r>
      <w:r w:rsidR="00807AF8">
        <w:t xml:space="preserve"> </w:t>
      </w:r>
      <w:r>
        <w:t xml:space="preserve">Een uitgebreide toelichting op het tijdelijk regelingdeel staat in paragraaf </w:t>
      </w:r>
      <w:r w:rsidRPr="6CD5CFD6">
        <w:rPr>
          <w:rStyle w:val="Verwijzing"/>
        </w:rPr>
        <w:fldChar w:fldCharType="begin" w:fldLock="1"/>
      </w:r>
      <w:r>
        <w:instrText xml:space="preserve"> REF _Ref_73a035febba7210384ba6abb5c7beaff_1 \n \h </w:instrText>
      </w:r>
      <w:r w:rsidRPr="6CD5CFD6">
        <w:rPr>
          <w:rStyle w:val="Verwijzing"/>
        </w:rPr>
      </w:r>
      <w:r w:rsidRPr="6CD5CFD6">
        <w:rPr>
          <w:rStyle w:val="Verwijzing"/>
        </w:rPr>
        <w:fldChar w:fldCharType="separate"/>
      </w:r>
      <w:r w:rsidRPr="00DF3BF8">
        <w:rPr>
          <w:rStyle w:val="Verwijzing"/>
        </w:rPr>
        <w:t>2.4</w:t>
      </w:r>
      <w:r w:rsidRPr="6CD5CFD6">
        <w:rPr>
          <w:rStyle w:val="Verwijzing"/>
        </w:rPr>
        <w:fldChar w:fldCharType="end"/>
      </w:r>
      <w:r>
        <w:t>.</w:t>
      </w:r>
    </w:p>
    <w:p w14:paraId="5B390823" w14:textId="146BBE08" w:rsidR="00C7526B" w:rsidRDefault="00C7526B" w:rsidP="00C7526B">
      <w:pPr>
        <w:pStyle w:val="Opsommingnummers1"/>
      </w:pPr>
      <w:r w:rsidRPr="6CD5CFD6">
        <w:rPr>
          <w:b/>
          <w:bCs/>
        </w:rPr>
        <w:t>Bijlage</w:t>
      </w:r>
      <w:r>
        <w:t>: het gaat hier om een Bijlage bij de Regeling. Dit is een bijlage die informatie bevat die integraal onderdeel is van het omgevingsdocument maar om redenen van leesbaarheid en/of vormgeving (denk aan lange lijsten en complexe tabellen) niet goed in de artikelen van het Lichaam van de Regeling kan worden opgenomen. Er kunnen zoveel bijlagen bij de Regeling worden gevoegd als nodig is. Bijlagen bij de Regeling worden bekendgemaakt én geconsolideerd. Dat laatste houdt in dat ze met een later wijzigingsbesluit gewijzigd kunnen worden. Deze bijlagen zijn zowel te vinden in het publicatieblad van het bevoegd gezag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voldoen aan alle wettelijke eisen. De teksten kunnen dan juridisch rechtsgeldig gepubliceerd worden en de voorzieningen zorgen er voor dat ze volgens de richtlijnen van digitale toegankelijkheid worden ontsloten. Als de bijlage onderdeel is van de tekst in STOP-XML, staat de inhoud in een of meer Divisieteksten, die desgewenst hiërarchisch kunnen worden gestructureerd in Divisies. Deze elementen van de Vrijetekststructuur en hun specificaties zijn beschreven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xml:space="preserve">. Een voorbeeld van een bijlage in STOP-XML is de bijlage met verwijzingen naar de GIO’s. Een ander voorbeeld is de bijlage met begripsbepalingen, in het geval dat de begripsbepalingen niet in een artikel in de regeling worden geplaatst maar in een bijlage. Het is mogelijk om zo’n bijlage in verschillende onderdelen op te delen. Voor die </w:t>
      </w:r>
      <w:r>
        <w:lastRenderedPageBreak/>
        <w:t xml:space="preserve">onderverdeling worden de vrijetekstelementen Divisie (optioneel element) en Divisietekst (verplicht element) gebruikt. </w:t>
      </w:r>
      <w:r>
        <w:br/>
        <w:t xml:space="preserve">Tekst uitwisselen in STOP-XML is niet altijd mogelijk zonder de tekst te moeten overtypen. Daarom ondersteunt </w:t>
      </w:r>
      <w:r w:rsidR="00E81C8E" w:rsidRPr="00E81C8E">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226A81">
        <w:fldChar w:fldCharType="begin"/>
      </w:r>
      <w:r w:rsidR="00226A81">
        <w:instrText xml:space="preserve"> REF _Ref_374115275a7fc5f6c4970555efd3a0fb_5 \n \h </w:instrText>
      </w:r>
      <w:r w:rsidR="00226A81">
        <w:fldChar w:fldCharType="separate"/>
      </w:r>
      <w:r w:rsidR="00A92D2F">
        <w:t>4.10.4.1</w:t>
      </w:r>
      <w:r w:rsidR="00226A81">
        <w:fldChar w:fldCharType="end"/>
      </w:r>
      <w:r>
        <w:t xml:space="preserve">, bepaald dat een bijlage </w:t>
      </w:r>
      <w:r w:rsidR="00786F07">
        <w:t xml:space="preserve">alleen </w:t>
      </w:r>
      <w:r>
        <w:t xml:space="preserve">als PDF-document </w:t>
      </w:r>
      <w:r w:rsidR="009B1072">
        <w:t xml:space="preserve">mag worden aangeleverd </w:t>
      </w:r>
      <w:r>
        <w:t xml:space="preserve">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in de vorm van een PDF-document moet onveranderlijk zijn. Daarom moet het PDF-document voldoen aan de eisen van PDF/A-1a of PDF/A-2a en moet het worden gepubliceerd als </w:t>
      </w:r>
      <w:r w:rsidR="00AC2BDC">
        <w:t>informatieobject</w:t>
      </w:r>
      <w:r>
        <w:t xml:space="preserve">. </w:t>
      </w:r>
      <w:r w:rsidRPr="00521CEC">
        <w:t xml:space="preserve">Een beschrijving van beide publicatiemogelijkheden voor bijlagen staat in paragraaf </w:t>
      </w:r>
      <w:r w:rsidR="00F670DB">
        <w:fldChar w:fldCharType="begin"/>
      </w:r>
      <w:r w:rsidR="00F670DB">
        <w:instrText xml:space="preserve"> REF _Ref_2f3d0ec57417521a524e74bab778481f_1 \n \h </w:instrText>
      </w:r>
      <w:r w:rsidR="00F670DB">
        <w:fldChar w:fldCharType="separate"/>
      </w:r>
      <w:r w:rsidR="00A92D2F">
        <w:t>4.2</w:t>
      </w:r>
      <w:r w:rsidR="00F670DB">
        <w:fldChar w:fldCharType="end"/>
      </w:r>
      <w:r w:rsidRPr="00521CEC">
        <w:t>.</w:t>
      </w:r>
      <w:r w:rsidR="0079544C">
        <w:br/>
      </w:r>
      <w:r w:rsidR="0079544C" w:rsidRPr="0079544C">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t xml:space="preserve">In een Bijlage bij de Regeling kan het element Gereserveerd worden gebruikt. Dit element maakt het mogelijk om alvast een structuur neer te zetten die is voorbereid op toekomstige aanvullingen. Het is een leeg element waarmee bij weergave op overheid.nl en in DSO-LV de tekst ‘Gereserveerd’ wordt gegenereerd. Het bevoegd gezag kan het element niet zelf vullen met eigen tekst. Met latere wijzigingsbesluiten kan het element Gereserveerd worden vervangen door een structuurelement met daadwerkelijke inhoud. </w:t>
      </w:r>
      <w:r w:rsidR="00173711" w:rsidRPr="00173711">
        <w:t xml:space="preserve">Gezien het karakter van </w:t>
      </w:r>
      <w:r w:rsidR="00173711">
        <w:t xml:space="preserve">een tijdelijk regelingdeel bij </w:t>
      </w:r>
      <w:r w:rsidR="00173711" w:rsidRPr="00173711">
        <w:t xml:space="preserve">het </w:t>
      </w:r>
      <w:r w:rsidR="00173711">
        <w:t>project</w:t>
      </w:r>
      <w:r w:rsidR="00173711" w:rsidRPr="00173711">
        <w:t xml:space="preserve">besluit ligt het gebruik van dit element niet </w:t>
      </w:r>
      <w:r w:rsidR="00173711">
        <w:t xml:space="preserve">erg </w:t>
      </w:r>
      <w:r w:rsidR="00173711" w:rsidRPr="00173711">
        <w:t>voor de hand.</w:t>
      </w:r>
      <w:r>
        <w:br/>
        <w:t>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wetstechnische informatie meer.</w:t>
      </w:r>
      <w:r>
        <w:br/>
        <w:t>Een Bijlage kan worden afgesloten met het element Sluiting. Van die mogelijkheid zal naar verwachting niet vaak gebruik gemaakt worden. Een Bijlage wordt niet geannoteerd met OW-objecten.</w:t>
      </w:r>
    </w:p>
    <w:p w14:paraId="35FA17EF" w14:textId="5535BCC1" w:rsidR="00C7526B" w:rsidRPr="00B64D21" w:rsidRDefault="00C7526B" w:rsidP="00C7526B">
      <w:pPr>
        <w:pStyle w:val="Opsommingnummers1"/>
      </w:pPr>
      <w:r w:rsidRPr="6CD5CFD6">
        <w:rPr>
          <w:b/>
          <w:bCs/>
        </w:rPr>
        <w:t>Toelichting</w:t>
      </w:r>
      <w:r>
        <w:t xml:space="preserve">: 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w:t>
      </w:r>
      <w:r>
        <w:lastRenderedPageBreak/>
        <w:t xml:space="preserve">omgevingsdocumenten toepassen en bouwers van plansoftware voor lastige keuzes. 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3F534E">
        <w:fldChar w:fldCharType="begin"/>
      </w:r>
      <w:r w:rsidR="003F534E">
        <w:instrText xml:space="preserve"> REF _Ref_5898994e405cd645ee48803d8d52ea41_2 \n \h </w:instrText>
      </w:r>
      <w:r w:rsidR="003F534E">
        <w:fldChar w:fldCharType="separate"/>
      </w:r>
      <w:r w:rsidR="00A92D2F">
        <w:t>4.10.2.2</w:t>
      </w:r>
      <w:r w:rsidR="003F534E">
        <w:fldChar w:fldCharType="end"/>
      </w:r>
      <w:r>
        <w:t>.</w:t>
      </w:r>
      <w:r>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p>
    <w:p w14:paraId="5674F0E8" w14:textId="19B96CE4" w:rsidR="00C7526B" w:rsidRDefault="00C7526B" w:rsidP="00C7526B">
      <w:pPr>
        <w:pStyle w:val="Opsommingtekens2"/>
        <w:numPr>
          <w:ilvl w:val="0"/>
          <w:numId w:val="0"/>
        </w:numPr>
        <w:ind w:left="284"/>
      </w:pPr>
      <w:r w:rsidRPr="00951F48">
        <w:t xml:space="preserve">Let op dat de hier besproken algemene toelichting een algemene toelichting geeft op </w:t>
      </w:r>
      <w:r>
        <w:t xml:space="preserve">het tijdelijk </w:t>
      </w:r>
      <w:r w:rsidRPr="00951F48">
        <w:t>regeling</w:t>
      </w:r>
      <w:r>
        <w:t>deel</w:t>
      </w:r>
      <w:r w:rsidRPr="00951F48">
        <w:t xml:space="preserve"> en niet op een besluit.</w:t>
      </w:r>
      <w:r w:rsidR="00EA5E96">
        <w:t xml:space="preserve"> </w:t>
      </w:r>
      <w:r w:rsidR="00EA5E96"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E408C3">
        <w:t xml:space="preserve">het tijdelijk </w:t>
      </w:r>
      <w:r w:rsidR="00EA5E96" w:rsidRPr="00EA5E96">
        <w:t>regeling</w:t>
      </w:r>
      <w:r w:rsidR="00E408C3">
        <w:t>deel</w:t>
      </w:r>
      <w:r w:rsidR="00EA5E96" w:rsidRPr="00EA5E96">
        <w:t xml:space="preserve"> en desgewenst ook op de bijlage(n) die onderdeel zijn van d</w:t>
      </w:r>
      <w:r w:rsidR="00E408C3">
        <w:t>i</w:t>
      </w:r>
      <w:r w:rsidR="00EA5E96" w:rsidRPr="00EA5E96">
        <w:t>e regeling.</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en.</w:t>
      </w:r>
    </w:p>
    <w:p w14:paraId="5F4AE040" w14:textId="06CEAA54" w:rsidR="00C7526B" w:rsidRPr="00467426" w:rsidRDefault="00C7526B" w:rsidP="00C7526B">
      <w:pPr>
        <w:pStyle w:val="Opsommingnummers1"/>
      </w:pPr>
      <w:r w:rsidRPr="6CD5CFD6">
        <w:rPr>
          <w:b/>
          <w:bCs/>
        </w:rPr>
        <w:t>ArtikelgewijzeToelichting</w:t>
      </w:r>
      <w:r>
        <w:t xml:space="preserve">: dit </w:t>
      </w:r>
      <w:r w:rsidR="00F62E80">
        <w:t>‘hoofd’</w:t>
      </w:r>
      <w:r>
        <w:t xml:space="preserve">element zal in een </w:t>
      </w:r>
      <w:r w:rsidR="00F62E80">
        <w:t xml:space="preserve">toekomstige </w:t>
      </w:r>
      <w:r>
        <w:t xml:space="preserve">versie van de standaard vervallen; gebruik daarvan wordt daarom nu afgeraden. </w:t>
      </w:r>
      <w:r w:rsidR="00520510" w:rsidRPr="00520510">
        <w:t xml:space="preserve">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t xml:space="preserve">Daarom zijn in de norm in paragraaf </w:t>
      </w:r>
      <w:r w:rsidR="00FA3C14">
        <w:fldChar w:fldCharType="begin"/>
      </w:r>
      <w:r w:rsidR="00FA3C14">
        <w:instrText xml:space="preserve"> REF _Ref_374115275a7fc5f6c4970555efd3a0fb_1 \n \h </w:instrText>
      </w:r>
      <w:r w:rsidR="00FA3C14">
        <w:fldChar w:fldCharType="separate"/>
      </w:r>
      <w:r w:rsidR="00A92D2F">
        <w:t>4.10.4.1</w:t>
      </w:r>
      <w:r w:rsidR="00FA3C14">
        <w:fldChar w:fldCharType="end"/>
      </w:r>
      <w:r>
        <w:t xml:space="preserve"> de subelementen van de ArtikelgewijzeToelichting niet opgenomen en wordt er in deze paragraaf geen nadere toelichting op gegeven.</w:t>
      </w:r>
    </w:p>
    <w:p w14:paraId="5689EDA3" w14:textId="77777777" w:rsidR="00C7526B" w:rsidRDefault="00C7526B" w:rsidP="00C7526B"/>
    <w:p w14:paraId="046E5FC2" w14:textId="7784CF5B" w:rsidR="00C7526B" w:rsidRDefault="00C7526B" w:rsidP="00C7526B">
      <w:r w:rsidRPr="000B5C9F">
        <w:t xml:space="preserve">Veel van de hiervoor besproken elementen moeten worden voorzien van een Kop. Voor de Kop zijn de Kopelementen Label, Nummer en Opschrift beschikbaar. Label is de aanduiding van het type tekstelement, zoals Hoofdstuk, Paragraaf of Artikel. Opschrift is de titel van het </w:t>
      </w:r>
      <w:r w:rsidRPr="000B5C9F">
        <w:lastRenderedPageBreak/>
        <w:t>tekstelement, die aangeeft waar de tekst over gaat.</w:t>
      </w:r>
      <w:r>
        <w:t xml:space="preserve"> Voor de Koppen in </w:t>
      </w:r>
      <w:r w:rsidRPr="00755F44">
        <w:t xml:space="preserve">het tijdelijk regelingdeel </w:t>
      </w:r>
      <w:r>
        <w:t xml:space="preserve">gelden extra eisen, die zijn beschreven in </w:t>
      </w:r>
      <w:r w:rsidR="00051F2A">
        <w:t xml:space="preserve">paragraaf </w:t>
      </w:r>
      <w:r w:rsidR="00051F2A">
        <w:fldChar w:fldCharType="begin"/>
      </w:r>
      <w:r w:rsidR="00051F2A">
        <w:instrText xml:space="preserve"> REF _Ref_b0095ee7f69776686ffca8053d0f4c86_2 \n \h </w:instrText>
      </w:r>
      <w:r w:rsidR="00051F2A">
        <w:fldChar w:fldCharType="separate"/>
      </w:r>
      <w:r w:rsidR="00A92D2F">
        <w:t>5.2.2.1.1</w:t>
      </w:r>
      <w:r w:rsidR="00051F2A">
        <w:fldChar w:fldCharType="end"/>
      </w:r>
      <w:r>
        <w:t>.</w:t>
      </w:r>
    </w:p>
    <w:p w14:paraId="195C4B47" w14:textId="71F54525" w:rsidR="00C7526B" w:rsidRPr="00865A86" w:rsidRDefault="00C7526B" w:rsidP="00C7526B">
      <w:r w:rsidRPr="001813B1">
        <w:t xml:space="preserve">In de schema’s van STOP komt in een aantal hoofd- en subelementen het element InleidendeTekst -bedoeld voor niet-juridische contextinformatie- voor. </w:t>
      </w:r>
      <w:r w:rsidRPr="00AB5495">
        <w:t>Dit element zal in een toekomstige versie van de standaard vervallen</w:t>
      </w:r>
      <w:r w:rsidR="00E97942" w:rsidRPr="00E97942">
        <w:t>; gebruik daarvan wordt daarom nu afgeraden</w:t>
      </w:r>
      <w:r w:rsidRPr="001813B1">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46"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