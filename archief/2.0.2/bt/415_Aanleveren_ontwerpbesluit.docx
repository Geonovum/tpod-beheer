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0589" w14:textId="4737CDC0" w:rsidR="00EC1A29" w:rsidRDefault="00EC1A29" w:rsidP="00EC1A29">
      <w:pPr>
        <w:pStyle w:val="Kop5"/>
      </w:pPr>
      <w:bookmarkStart w:id="889" w:name="_Ref_c95cec67bb71823443aa8a81a94e683f_1"/>
      <w:r>
        <w:t>Aanlever</w:t>
      </w:r>
      <w:r w:rsidR="00DE32E0">
        <w:t>e</w:t>
      </w:r>
      <w:r>
        <w:t>n ontwerpbesluit</w:t>
      </w:r>
      <w:bookmarkEnd w:id="889"/>
    </w:p>
    <w:p w14:paraId="70CD932D" w14:textId="5C525858" w:rsidR="00EC1A29" w:rsidRDefault="00EC1A29" w:rsidP="00EC1A29">
      <w:r w:rsidRPr="00410D00">
        <w:t>Ten behoeve van de</w:t>
      </w:r>
      <w:r>
        <w:t xml:space="preserve"> interne ambtelijke en bestuurlijke besluitvorming binnen </w:t>
      </w:r>
      <w:r w:rsidRPr="00872B65">
        <w:t xml:space="preserve">waterschap, provincie of Rijk </w:t>
      </w:r>
      <w:r>
        <w:t xml:space="preserve">zal gebruik gemaakt worden van een versie van </w:t>
      </w:r>
      <w:r w:rsidRPr="00410D00">
        <w:t>het ontwerpbesluit</w:t>
      </w:r>
      <w:r>
        <w:t xml:space="preserve"> die door de plansoftware is gegenereerd. Na eventuele aanpassingen die uit de interne besluitvorming nodig zijn gebleken, </w:t>
      </w:r>
      <w:r w:rsidR="00A439C3" w:rsidRPr="00A439C3">
        <w:t xml:space="preserve">genereert de ambtelijke organisatie </w:t>
      </w:r>
      <w:r w:rsidRPr="00AD7092">
        <w:t xml:space="preserve">vanuit de plansoftware een ontwerpbesluit </w:t>
      </w:r>
      <w:r>
        <w:t>t</w:t>
      </w:r>
      <w:r w:rsidRPr="007832B4">
        <w:t xml:space="preserve">en behoeve van de publicatie </w:t>
      </w:r>
      <w:r>
        <w:t xml:space="preserve">in </w:t>
      </w:r>
      <w:r w:rsidRPr="00D33C27">
        <w:t xml:space="preserve">waterschapsblad, provinciaal blad of Staatscourant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w:t>
      </w:r>
      <w:r>
        <w:t xml:space="preserve">van </w:t>
      </w:r>
      <w:r w:rsidRPr="00050959">
        <w:t xml:space="preserve">de Regeling. </w:t>
      </w:r>
      <w:r>
        <w:t>Als het projectbesluit niet een of meer omgevingsplannen wijzigt, staat i</w:t>
      </w:r>
      <w:r w:rsidRPr="00050959">
        <w:t xml:space="preserve">n de </w:t>
      </w:r>
      <w:r w:rsidRPr="00BF16A2">
        <w:t>Regeling</w:t>
      </w:r>
      <w:r>
        <w:t xml:space="preserve"> alleen de ontwerpversie van het </w:t>
      </w:r>
      <w:r w:rsidRPr="003C3D01">
        <w:t xml:space="preserve">volledige initiële </w:t>
      </w:r>
      <w:r>
        <w:t>v</w:t>
      </w:r>
      <w:r w:rsidRPr="00BF16A2">
        <w:t>rijetekst</w:t>
      </w:r>
      <w:r>
        <w:t xml:space="preserve">gedeelte. In het geval het een ontwerpbesluit tot wijziging of uitwerking van een al eerder vastgesteld projectbesluit betreft, staan in de Regeling </w:t>
      </w:r>
      <w:r w:rsidRPr="004E1BBE">
        <w:t>de wijzigingsinstructies voor de consolidatie van het vrijetekstgedeelte</w:t>
      </w:r>
      <w:r>
        <w:t>. Dit geheel</w:t>
      </w:r>
      <w:r w:rsidRPr="007832B4">
        <w:t xml:space="preserve"> wordt aangeleverd aan de LVBB.</w:t>
      </w:r>
      <w:r>
        <w:t xml:space="preserve"> </w:t>
      </w:r>
      <w:r w:rsidRPr="009221C7">
        <w:t xml:space="preserve">Let op dat er bij een ontwerpbesluit in het Besluit een (ontwerp)-artikel moet zijn waarin wordt aangegeven wat </w:t>
      </w:r>
      <w:r w:rsidRPr="009221C7">
        <w:lastRenderedPageBreak/>
        <w:t xml:space="preserve">het voorgenomen besluit is (het vaststellen van het besluit). </w:t>
      </w:r>
      <w:r>
        <w:t>Dit artikel (in termen van de standaard: het WijzigArtikel) is nodig om te verwijzen naar de WijzigBijlage.</w:t>
      </w:r>
    </w:p>
    <w:p w14:paraId="60C542BF" w14:textId="44B3C215" w:rsidR="00EC1A29" w:rsidRDefault="00EC1A29" w:rsidP="00EC1A29">
      <w:r>
        <w:t xml:space="preserve">Om de mededeling van het ontwerpbesluit in </w:t>
      </w:r>
      <w:r w:rsidRPr="00E22039">
        <w:t xml:space="preserve">waterschapsblad, provinciaal blad of Staatscourant </w:t>
      </w:r>
      <w:r>
        <w:t xml:space="preserve">te kunnen doen en doorlevering door LVBB aan DSO-LV mogelijk te maken, moeten Besluit en Regeling voldoen aan de specificaties </w:t>
      </w:r>
      <w:r w:rsidR="008A56C0">
        <w:t xml:space="preserve">die </w:t>
      </w:r>
      <w:r>
        <w:t xml:space="preserve">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w:t>
      </w:r>
      <w:r w:rsidR="008A56C0">
        <w:t xml:space="preserve"> zijn gegeven</w:t>
      </w:r>
      <w:r>
        <w:t xml:space="preserve">. Aanvullend daarop moet </w:t>
      </w:r>
      <w:r w:rsidR="00A6663A" w:rsidRPr="00A6663A">
        <w:t xml:space="preserve">waterschap, provincie of Rijk </w:t>
      </w:r>
      <w:r>
        <w:t xml:space="preserve">metadata over </w:t>
      </w:r>
      <w:r w:rsidRPr="007C7313">
        <w:t xml:space="preserve">besluit </w:t>
      </w:r>
      <w:r>
        <w:t xml:space="preserve">en </w:t>
      </w:r>
      <w:r w:rsidRPr="007C7313">
        <w:t>regeling</w:t>
      </w:r>
      <w:r w:rsidR="004F0D20">
        <w:t>en</w:t>
      </w:r>
      <w:r>
        <w:t xml:space="preserve"> informatie over het Procedureverloop en de consolidatie</w:t>
      </w:r>
      <w:r w:rsidR="001E4DAA">
        <w:t xml:space="preserve"> meeleveren</w:t>
      </w:r>
      <w:r>
        <w:t xml:space="preserve">. </w:t>
      </w:r>
      <w:r w:rsidR="001E4DAA">
        <w:t>W</w:t>
      </w:r>
      <w:r w:rsidR="001E4DAA" w:rsidRPr="001E4DAA">
        <w:t>aterschap, provincie of Rijk</w:t>
      </w:r>
      <w:r w:rsidRPr="00500DB1">
        <w:t xml:space="preserve"> moet ook een publicatieopdracht aan de LVBB aanlever</w:t>
      </w:r>
      <w:r w:rsidR="001E4DAA">
        <w:t>en</w:t>
      </w:r>
      <w:r w:rsidRPr="00500DB1">
        <w:t xml:space="preserve">, waarin </w:t>
      </w:r>
      <w:r w:rsidR="001E4DAA">
        <w:t xml:space="preserve">hij/zij aangeeft </w:t>
      </w:r>
      <w:r w:rsidRPr="00500DB1">
        <w:t>welk soort publicatie wordt aangeleverd en op welke datum die publicatie gepubliceerd moet worden.</w:t>
      </w:r>
      <w:r>
        <w:t xml:space="preserve"> </w:t>
      </w:r>
      <w:r w:rsidRPr="009F07A8">
        <w:t>D</w:t>
      </w:r>
      <w:r>
        <w:t>at</w:t>
      </w:r>
      <w:r w:rsidRPr="009F07A8">
        <w:t xml:space="preserve"> </w:t>
      </w:r>
      <w:r>
        <w:t>is</w:t>
      </w:r>
      <w:r w:rsidRPr="009F07A8">
        <w:t xml:space="preserve"> achtereenvolgens in de volgende paragrafen beschreven.</w:t>
      </w:r>
    </w:p>
    <w:p w14:paraId="1F67F8AC" w14:textId="1CD60699" w:rsidR="00A20080" w:rsidRDefault="00F93D84" w:rsidP="00F93D84">
      <w:pPr>
        <w:pStyle w:val="Kader"/>
      </w:pPr>
      <w:r w:rsidRPr="00B26823">
        <w:rPr>
          <w:noProof/>
        </w:rPr>
        <mc:AlternateContent>
          <mc:Choice Requires="wps">
            <w:drawing>
              <wp:inline distT="0" distB="0" distL="0" distR="0" wp14:anchorId="2696B50B" wp14:editId="40F887A0">
                <wp:extent cx="5400040" cy="985631"/>
                <wp:effectExtent l="0" t="0" r="22860" b="22860"/>
                <wp:docPr id="1415576836" name="Tekstvak 14155768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11929AA" w14:textId="32B2F664" w:rsidR="00F93D84" w:rsidRPr="009A08A2" w:rsidRDefault="00971183" w:rsidP="00F93D84">
                            <w:pPr>
                              <w:rPr>
                                <w:b/>
                                <w:bCs/>
                              </w:rPr>
                            </w:pPr>
                            <w:r>
                              <w:rPr>
                                <w:b/>
                                <w:bCs/>
                              </w:rPr>
                              <w:t>Coördinatie uitvoeringsbesluiten met projectbesluit: n</w:t>
                            </w:r>
                            <w:r w:rsidR="00F93D84">
                              <w:rPr>
                                <w:b/>
                                <w:bCs/>
                              </w:rPr>
                              <w:t>iet ondersteunde</w:t>
                            </w:r>
                            <w:r w:rsidR="00F93D84" w:rsidRPr="009A08A2">
                              <w:rPr>
                                <w:b/>
                                <w:bCs/>
                              </w:rPr>
                              <w:t xml:space="preserve"> functionaliteit</w:t>
                            </w:r>
                          </w:p>
                          <w:p w14:paraId="3CD7E78A" w14:textId="16BB2B6B" w:rsidR="00F93D84" w:rsidRDefault="00FA1C82" w:rsidP="00F93D84">
                            <w:r>
                              <w:t>O</w:t>
                            </w:r>
                            <w:r w:rsidRPr="00FA1C82">
                              <w:t xml:space="preserve">m technische redenen </w:t>
                            </w:r>
                            <w:r>
                              <w:t xml:space="preserve">is het </w:t>
                            </w:r>
                            <w:r w:rsidRPr="00FA1C82">
                              <w:t xml:space="preserve">niet mogelijk om </w:t>
                            </w:r>
                            <w:r w:rsidR="00895C26">
                              <w:t>de mededeling van ontwerp</w:t>
                            </w:r>
                            <w:r w:rsidRPr="00FA1C82">
                              <w:t xml:space="preserve">besluiten ter uitvoering van een projectbesluit te coördineren met </w:t>
                            </w:r>
                            <w:r w:rsidR="00866FC1" w:rsidRPr="00866FC1">
                              <w:t xml:space="preserve">de mededeling van </w:t>
                            </w:r>
                            <w:r w:rsidRPr="00FA1C82">
                              <w:t xml:space="preserve">het </w:t>
                            </w:r>
                            <w:r w:rsidR="00866FC1">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FA1C82" w:rsidRDefault="00FA1C82" w:rsidP="00F93D84"/>
                          <w:p w14:paraId="07633F00" w14:textId="0BDB399A" w:rsidR="00F93D84" w:rsidRPr="00F93D84" w:rsidRDefault="00F93D84" w:rsidP="00F93D84">
                            <w:pPr>
                              <w:rPr>
                                <w:b/>
                                <w:bCs/>
                              </w:rPr>
                            </w:pPr>
                            <w:r w:rsidRPr="00F93D84">
                              <w:rPr>
                                <w:b/>
                                <w:bCs/>
                              </w:rPr>
                              <w:t>Workaround</w:t>
                            </w:r>
                          </w:p>
                          <w:p w14:paraId="5DDFDF09" w14:textId="1DA4F12B" w:rsidR="00875C86" w:rsidRDefault="00497F54" w:rsidP="00795511">
                            <w:r w:rsidRPr="00497F54">
                              <w:t xml:space="preserve">Wanneer het gewenst is om een projectbesluit en besluiten ter uitvoering van dat projectbesluit gelijktijdig voor te bereiden, kan dit </w:t>
                            </w:r>
                            <w:r w:rsidR="00D50303">
                              <w:t xml:space="preserve">als volgt </w:t>
                            </w:r>
                            <w:r w:rsidRPr="00497F54">
                              <w:t>praktisch worden opgelost</w:t>
                            </w:r>
                            <w:r w:rsidR="00D50303">
                              <w:t>:</w:t>
                            </w:r>
                          </w:p>
                          <w:p w14:paraId="66433A91" w14:textId="41CDD74D" w:rsidR="00477571" w:rsidRDefault="00875C8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971183" w:rsidRDefault="00F34AEC" w:rsidP="00971183">
                            <w:pPr>
                              <w:pStyle w:val="Opsommingtekens1"/>
                            </w:pPr>
                            <w:r>
                              <w:t>h</w:t>
                            </w:r>
                            <w:r w:rsidR="00A1444F">
                              <w:t xml:space="preserve">et </w:t>
                            </w:r>
                            <w:r>
                              <w:t>bestuursorgaan dat op grond van afdeling 3.5 Aw</w:t>
                            </w:r>
                            <w:r w:rsidR="00477571">
                              <w:t xml:space="preserve">b </w:t>
                            </w:r>
                            <w:r>
                              <w:t xml:space="preserve">coördinerend </w:t>
                            </w:r>
                            <w:r w:rsidR="00477571">
                              <w:t>bestuursorgaan is</w:t>
                            </w:r>
                            <w:r w:rsidR="00971183">
                              <w:t>:</w:t>
                            </w:r>
                          </w:p>
                          <w:p w14:paraId="3BB8297D" w14:textId="500CEC91" w:rsidR="00971183" w:rsidRDefault="009A3035" w:rsidP="00971183">
                            <w:pPr>
                              <w:pStyle w:val="Opsommingtekens2"/>
                            </w:pPr>
                            <w:r>
                              <w:t xml:space="preserve">levert </w:t>
                            </w:r>
                            <w:r w:rsidR="00971183">
                              <w:t xml:space="preserve">de kennisgeving van de terinzagelegging met DROP </w:t>
                            </w:r>
                            <w:r>
                              <w:t xml:space="preserve">(waterschap of provincie) respectievelijk via SDU (Rijk) </w:t>
                            </w:r>
                            <w:r w:rsidR="00971183">
                              <w:t>aan</w:t>
                            </w:r>
                            <w:r w:rsidR="006C4E38">
                              <w:t xml:space="preserve"> ter publicatie in het eigen publicatieblad</w:t>
                            </w:r>
                            <w:r w:rsidR="00971183">
                              <w:t>;</w:t>
                            </w:r>
                          </w:p>
                          <w:p w14:paraId="0F1E5506" w14:textId="59B5119E" w:rsidR="008B36B0" w:rsidRDefault="008B36B0" w:rsidP="00971183">
                            <w:pPr>
                              <w:pStyle w:val="Opsommingtekens2"/>
                            </w:pPr>
                            <w:r>
                              <w:t xml:space="preserve">zorgt voor de terinzagelegging </w:t>
                            </w:r>
                            <w:r w:rsidR="003A384E">
                              <w:t xml:space="preserve">van de ontwerpbesluiten </w:t>
                            </w:r>
                            <w:r w:rsidR="00E13D64">
                              <w:t>op</w:t>
                            </w:r>
                            <w:r w:rsidR="00311413">
                              <w:t xml:space="preserve"> elektronische </w:t>
                            </w:r>
                            <w:r w:rsidR="00E13D64">
                              <w:t xml:space="preserve">wijze </w:t>
                            </w:r>
                            <w:r w:rsidR="00311413">
                              <w:t>en op een fysieke locatie</w:t>
                            </w:r>
                            <w:r w:rsidR="003A384E">
                              <w:t>;</w:t>
                            </w:r>
                          </w:p>
                          <w:p w14:paraId="65F82104" w14:textId="1911D341" w:rsidR="00F93D84" w:rsidRPr="00C352EA" w:rsidRDefault="003A384E" w:rsidP="00971183">
                            <w:pPr>
                              <w:pStyle w:val="Opsommingtekens1"/>
                            </w:pPr>
                            <w:r>
                              <w:t xml:space="preserve">het bestuursorgaan dat voornemens is het projectbesluit te nemen, bereidt </w:t>
                            </w:r>
                            <w:r w:rsidR="00971183">
                              <w:t xml:space="preserve">het </w:t>
                            </w:r>
                            <w:r w:rsidR="009C1008">
                              <w:t xml:space="preserve">ontwerp van het </w:t>
                            </w:r>
                            <w:r w:rsidR="00497F54" w:rsidRPr="00497F54">
                              <w:t xml:space="preserve">projectbesluit </w:t>
                            </w:r>
                            <w:r w:rsidR="00971183">
                              <w:t xml:space="preserve">tegelijkertijd </w:t>
                            </w:r>
                            <w:r w:rsidR="00D53451">
                              <w:t xml:space="preserve">-maar zonder toepassing van de coördinatieregeling- </w:t>
                            </w:r>
                            <w:r w:rsidR="00497F54" w:rsidRPr="00497F54">
                              <w:t>voor</w:t>
                            </w:r>
                            <w:r w:rsidR="00971183">
                              <w:t xml:space="preserve"> </w:t>
                            </w:r>
                            <w:r w:rsidR="00714401">
                              <w:t>en publiceer</w:t>
                            </w:r>
                            <w:r>
                              <w:t>t het via de LVBB</w:t>
                            </w:r>
                            <w:r w:rsidR="00714401">
                              <w:t xml:space="preserve"> </w:t>
                            </w:r>
                            <w:r>
                              <w:t xml:space="preserve">op de wijze die </w:t>
                            </w:r>
                            <w:r w:rsidR="00971183">
                              <w:t xml:space="preserve">in deze paragraaf </w:t>
                            </w:r>
                            <w:r>
                              <w:t xml:space="preserve">is </w:t>
                            </w:r>
                            <w:r w:rsidR="00971183">
                              <w:t>beschreven</w:t>
                            </w:r>
                            <w:r w:rsidR="00497F54" w:rsidRPr="00497F5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696B50B" id="Tekstvak 1415576836" o:spid="_x0000_s109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gOruazACAABaBAAADgAAAAAAAAAAAAAAAAAuAgAAZHJz&#10;L2Uyb0RvYy54bWxQSwECLQAUAAYACAAAACEALfghbNoAAAAFAQAADwAAAAAAAAAAAAAAAACKBAAA&#10;ZHJzL2Rvd25yZXYueG1sUEsFBgAAAAAEAAQA8wAAAJEFAAAAAA==&#10;" filled="f" strokeweight=".5pt">
                <v:textbox style="mso-fit-shape-to-text:t">
                  <w:txbxContent>
                    <w:p w14:paraId="411929AA" w14:textId="32B2F664" w:rsidR="00F93D84" w:rsidRPr="009A08A2" w:rsidRDefault="00971183" w:rsidP="00F93D84">
                      <w:pPr>
                        <w:rPr>
                          <w:b/>
                          <w:bCs/>
                        </w:rPr>
                      </w:pPr>
                      <w:r>
                        <w:rPr>
                          <w:b/>
                          <w:bCs/>
                        </w:rPr>
                        <w:t>Coördinatie uitvoeringsbesluiten met projectbesluit: n</w:t>
                      </w:r>
                      <w:r w:rsidR="00F93D84">
                        <w:rPr>
                          <w:b/>
                          <w:bCs/>
                        </w:rPr>
                        <w:t>iet ondersteunde</w:t>
                      </w:r>
                      <w:r w:rsidR="00F93D84" w:rsidRPr="009A08A2">
                        <w:rPr>
                          <w:b/>
                          <w:bCs/>
                        </w:rPr>
                        <w:t xml:space="preserve"> functionaliteit</w:t>
                      </w:r>
                    </w:p>
                    <w:p w14:paraId="3CD7E78A" w14:textId="16BB2B6B" w:rsidR="00F93D84" w:rsidRDefault="00FA1C82" w:rsidP="00F93D84">
                      <w:r>
                        <w:t>O</w:t>
                      </w:r>
                      <w:r w:rsidRPr="00FA1C82">
                        <w:t xml:space="preserve">m technische redenen </w:t>
                      </w:r>
                      <w:r>
                        <w:t xml:space="preserve">is het </w:t>
                      </w:r>
                      <w:r w:rsidRPr="00FA1C82">
                        <w:t xml:space="preserve">niet mogelijk om </w:t>
                      </w:r>
                      <w:r w:rsidR="00895C26">
                        <w:t>de mededeling van ontwerp</w:t>
                      </w:r>
                      <w:r w:rsidRPr="00FA1C82">
                        <w:t xml:space="preserve">besluiten ter uitvoering van een projectbesluit te coördineren met </w:t>
                      </w:r>
                      <w:r w:rsidR="00866FC1" w:rsidRPr="00866FC1">
                        <w:t xml:space="preserve">de mededeling van </w:t>
                      </w:r>
                      <w:r w:rsidRPr="00FA1C82">
                        <w:t xml:space="preserve">het </w:t>
                      </w:r>
                      <w:r w:rsidR="00866FC1">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FA1C82" w:rsidRDefault="00FA1C82" w:rsidP="00F93D84"/>
                    <w:p w14:paraId="07633F00" w14:textId="0BDB399A" w:rsidR="00F93D84" w:rsidRPr="00F93D84" w:rsidRDefault="00F93D84" w:rsidP="00F93D84">
                      <w:pPr>
                        <w:rPr>
                          <w:b/>
                          <w:bCs/>
                        </w:rPr>
                      </w:pPr>
                      <w:r w:rsidRPr="00F93D84">
                        <w:rPr>
                          <w:b/>
                          <w:bCs/>
                        </w:rPr>
                        <w:t>Workaround</w:t>
                      </w:r>
                    </w:p>
                    <w:p w14:paraId="5DDFDF09" w14:textId="1DA4F12B" w:rsidR="00875C86" w:rsidRDefault="00497F54" w:rsidP="00795511">
                      <w:r w:rsidRPr="00497F54">
                        <w:t xml:space="preserve">Wanneer het gewenst is om een projectbesluit en besluiten ter uitvoering van dat projectbesluit gelijktijdig voor te bereiden, kan dit </w:t>
                      </w:r>
                      <w:r w:rsidR="00D50303">
                        <w:t xml:space="preserve">als volgt </w:t>
                      </w:r>
                      <w:r w:rsidRPr="00497F54">
                        <w:t>praktisch worden opgelost</w:t>
                      </w:r>
                      <w:r w:rsidR="00D50303">
                        <w:t>:</w:t>
                      </w:r>
                    </w:p>
                    <w:p w14:paraId="66433A91" w14:textId="41CDD74D" w:rsidR="00477571" w:rsidRDefault="00875C8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971183" w:rsidRDefault="00F34AEC" w:rsidP="00971183">
                      <w:pPr>
                        <w:pStyle w:val="Opsommingtekens1"/>
                      </w:pPr>
                      <w:r>
                        <w:t>h</w:t>
                      </w:r>
                      <w:r w:rsidR="00A1444F">
                        <w:t xml:space="preserve">et </w:t>
                      </w:r>
                      <w:r>
                        <w:t>bestuursorgaan dat op grond van afdeling 3.5 Aw</w:t>
                      </w:r>
                      <w:r w:rsidR="00477571">
                        <w:t xml:space="preserve">b </w:t>
                      </w:r>
                      <w:r>
                        <w:t xml:space="preserve">coördinerend </w:t>
                      </w:r>
                      <w:r w:rsidR="00477571">
                        <w:t>bestuursorgaan is</w:t>
                      </w:r>
                      <w:r w:rsidR="00971183">
                        <w:t>:</w:t>
                      </w:r>
                    </w:p>
                    <w:p w14:paraId="3BB8297D" w14:textId="500CEC91" w:rsidR="00971183" w:rsidRDefault="009A3035" w:rsidP="00971183">
                      <w:pPr>
                        <w:pStyle w:val="Opsommingtekens2"/>
                      </w:pPr>
                      <w:r>
                        <w:t xml:space="preserve">levert </w:t>
                      </w:r>
                      <w:r w:rsidR="00971183">
                        <w:t xml:space="preserve">de kennisgeving van de terinzagelegging met DROP </w:t>
                      </w:r>
                      <w:r>
                        <w:t xml:space="preserve">(waterschap of provincie) respectievelijk via SDU (Rijk) </w:t>
                      </w:r>
                      <w:r w:rsidR="00971183">
                        <w:t>aan</w:t>
                      </w:r>
                      <w:r w:rsidR="006C4E38">
                        <w:t xml:space="preserve"> ter publicatie in het eigen publicatieblad</w:t>
                      </w:r>
                      <w:r w:rsidR="00971183">
                        <w:t>;</w:t>
                      </w:r>
                    </w:p>
                    <w:p w14:paraId="0F1E5506" w14:textId="59B5119E" w:rsidR="008B36B0" w:rsidRDefault="008B36B0" w:rsidP="00971183">
                      <w:pPr>
                        <w:pStyle w:val="Opsommingtekens2"/>
                      </w:pPr>
                      <w:r>
                        <w:t xml:space="preserve">zorgt voor de terinzagelegging </w:t>
                      </w:r>
                      <w:r w:rsidR="003A384E">
                        <w:t xml:space="preserve">van de ontwerpbesluiten </w:t>
                      </w:r>
                      <w:r w:rsidR="00E13D64">
                        <w:t>op</w:t>
                      </w:r>
                      <w:r w:rsidR="00311413">
                        <w:t xml:space="preserve"> elektronische </w:t>
                      </w:r>
                      <w:r w:rsidR="00E13D64">
                        <w:t xml:space="preserve">wijze </w:t>
                      </w:r>
                      <w:r w:rsidR="00311413">
                        <w:t>en op een fysieke locatie</w:t>
                      </w:r>
                      <w:r w:rsidR="003A384E">
                        <w:t>;</w:t>
                      </w:r>
                    </w:p>
                    <w:p w14:paraId="65F82104" w14:textId="1911D341" w:rsidR="00F93D84" w:rsidRPr="00C352EA" w:rsidRDefault="003A384E" w:rsidP="00971183">
                      <w:pPr>
                        <w:pStyle w:val="Opsommingtekens1"/>
                      </w:pPr>
                      <w:r>
                        <w:t xml:space="preserve">het bestuursorgaan dat voornemens is het projectbesluit te nemen, bereidt </w:t>
                      </w:r>
                      <w:r w:rsidR="00971183">
                        <w:t xml:space="preserve">het </w:t>
                      </w:r>
                      <w:r w:rsidR="009C1008">
                        <w:t xml:space="preserve">ontwerp van het </w:t>
                      </w:r>
                      <w:r w:rsidR="00497F54" w:rsidRPr="00497F54">
                        <w:t xml:space="preserve">projectbesluit </w:t>
                      </w:r>
                      <w:r w:rsidR="00971183">
                        <w:t xml:space="preserve">tegelijkertijd </w:t>
                      </w:r>
                      <w:r w:rsidR="00D53451">
                        <w:t xml:space="preserve">-maar zonder toepassing van de coördinatieregeling- </w:t>
                      </w:r>
                      <w:r w:rsidR="00497F54" w:rsidRPr="00497F54">
                        <w:t>voor</w:t>
                      </w:r>
                      <w:r w:rsidR="00971183">
                        <w:t xml:space="preserve"> </w:t>
                      </w:r>
                      <w:r w:rsidR="00714401">
                        <w:t>en publiceer</w:t>
                      </w:r>
                      <w:r>
                        <w:t>t het via de LVBB</w:t>
                      </w:r>
                      <w:r w:rsidR="00714401">
                        <w:t xml:space="preserve"> </w:t>
                      </w:r>
                      <w:r>
                        <w:t xml:space="preserve">op de wijze die </w:t>
                      </w:r>
                      <w:r w:rsidR="00971183">
                        <w:t xml:space="preserve">in deze paragraaf </w:t>
                      </w:r>
                      <w:r>
                        <w:t xml:space="preserve">is </w:t>
                      </w:r>
                      <w:r w:rsidR="00971183">
                        <w:t>beschreven</w:t>
                      </w:r>
                      <w:r w:rsidR="00497F54" w:rsidRPr="00497F54">
                        <w:t>.</w:t>
                      </w:r>
                    </w:p>
                  </w:txbxContent>
                </v:textbox>
                <w10:anchorlock/>
              </v:shape>
            </w:pict>
          </mc:Fallback>
        </mc:AlternateContent>
      </w:r>
    </w:p>
    <w:p w14:paraId="617AE853" w14:textId="77777777" w:rsidR="00EC1A29" w:rsidRDefault="00EC1A29" w:rsidP="00EC1A29">
      <w:pPr>
        <w:pStyle w:val="Kader"/>
      </w:pPr>
      <w:r w:rsidRPr="00B26823">
        <w:rPr>
          <w:noProof/>
        </w:rPr>
        <w:lastRenderedPageBreak/>
        <mc:AlternateContent>
          <mc:Choice Requires="wps">
            <w:drawing>
              <wp:inline distT="0" distB="0" distL="0" distR="0" wp14:anchorId="779A190F" wp14:editId="6DC03E9F">
                <wp:extent cx="5400040" cy="985631"/>
                <wp:effectExtent l="0" t="0" r="22860" b="22860"/>
                <wp:docPr id="17" name="Tekstvak 1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583AAE6" w14:textId="77777777" w:rsidR="00EC1A29" w:rsidRPr="009A08A2" w:rsidRDefault="00EC1A29" w:rsidP="00EC1A29">
                            <w:pPr>
                              <w:rPr>
                                <w:b/>
                                <w:bCs/>
                              </w:rPr>
                            </w:pPr>
                            <w:r w:rsidRPr="009A08A2">
                              <w:rPr>
                                <w:b/>
                                <w:bCs/>
                              </w:rPr>
                              <w:t>Toekomstige functionaliteit</w:t>
                            </w:r>
                          </w:p>
                          <w:p w14:paraId="07403916" w14:textId="75FB7683" w:rsidR="00EC1A29" w:rsidRDefault="00BB2EDB" w:rsidP="00EC1A29">
                            <w:r w:rsidRPr="00BB2EDB">
                              <w:t xml:space="preserve">De STOP/TPOD-standaard en de DSO-keten ondersteunen </w:t>
                            </w:r>
                            <w:r>
                              <w:t xml:space="preserve">nog niet de </w:t>
                            </w:r>
                            <w:r w:rsidRPr="00BB2EDB">
                              <w:t>ontwerpversie van het tijdelijk regelingdeel</w:t>
                            </w:r>
                            <w:r w:rsidR="00EC1A29" w:rsidRPr="00FC2B12">
                              <w:t xml:space="preserve"> </w:t>
                            </w:r>
                            <w:r w:rsidR="00EC1A29">
                              <w:t xml:space="preserve">waarmee een projectbesluit het omgevingsplan wijzigt. In een toekomstige versie </w:t>
                            </w:r>
                            <w:r w:rsidR="003F599F">
                              <w:t xml:space="preserve">zal </w:t>
                            </w:r>
                            <w:r w:rsidR="00EC1A29" w:rsidRPr="00B3240A">
                              <w:t>de STOP</w:t>
                            </w:r>
                            <w:r w:rsidR="00EC1A29">
                              <w:t>/</w:t>
                            </w:r>
                            <w:r w:rsidR="00EC1A29" w:rsidRPr="00B3240A">
                              <w:t xml:space="preserve">TPOD-standaard </w:t>
                            </w:r>
                            <w:r w:rsidR="003F599F">
                              <w:t xml:space="preserve">beschrijven </w:t>
                            </w:r>
                            <w:r w:rsidR="00EC1A29">
                              <w:t>hoe dat gaat werken, hoe het er uitziet en wat het bevoegd gezag daarvoor moet doen.</w:t>
                            </w:r>
                          </w:p>
                          <w:p w14:paraId="4EDFBD48" w14:textId="77777777" w:rsidR="00E1717A" w:rsidRDefault="00E1717A" w:rsidP="00EC1A29"/>
                          <w:p w14:paraId="13524E45" w14:textId="60D17C2C" w:rsidR="00E1717A" w:rsidRPr="006971CB" w:rsidRDefault="00E1717A" w:rsidP="00EC1A29">
                            <w:pPr>
                              <w:rPr>
                                <w:b/>
                                <w:bCs/>
                              </w:rPr>
                            </w:pPr>
                            <w:r w:rsidRPr="006971CB">
                              <w:rPr>
                                <w:b/>
                                <w:bCs/>
                              </w:rPr>
                              <w:t>Workaround</w:t>
                            </w:r>
                          </w:p>
                          <w:p w14:paraId="03ABC72C" w14:textId="65505A92" w:rsidR="00E1717A" w:rsidRPr="00C352EA" w:rsidRDefault="003F599F" w:rsidP="00EC1A29">
                            <w:r>
                              <w:t>Zolang d</w:t>
                            </w:r>
                            <w:r w:rsidRPr="003F599F">
                              <w:t xml:space="preserve">e STOP/TPOD-standaard en de DSO-keten de ontwerpversie van het tijdelijk regelingdeel </w:t>
                            </w:r>
                            <w:r w:rsidR="00C60CAB">
                              <w:t xml:space="preserve">nog niet ondersteunen, </w:t>
                            </w:r>
                            <w:r w:rsidRPr="003F599F">
                              <w:t>moet</w:t>
                            </w:r>
                            <w:r w:rsidR="001F4F31">
                              <w:t xml:space="preserve"> waterschap, provincie of Rijk</w:t>
                            </w:r>
                            <w:r w:rsidRPr="003F599F">
                              <w:t xml:space="preserve"> de wijzigingen die het projectbesluit in die omgevingsplannen aanbrengt, in het vrijetekstgedeelte </w:t>
                            </w:r>
                            <w:r w:rsidR="00485999">
                              <w:t xml:space="preserve">van het projectbesluit </w:t>
                            </w:r>
                            <w:r w:rsidRPr="003F599F">
                              <w:t>beschr</w:t>
                            </w:r>
                            <w:r w:rsidR="001F4F31">
                              <w:t>ij</w:t>
                            </w:r>
                            <w:r w:rsidRPr="003F599F">
                              <w:t>ven. Om die tekst te kunnen koppelen aan locaties, waarmee wordt aangegeven waar de wijziging(en) van het omgevingsplan gaan gelden, moet die tekst worden opgenomen in het Lichaam van de Regeling.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9A190F" id="Tekstvak 17" o:spid="_x0000_s109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0KGhNzACAABaBAAADgAAAAAAAAAAAAAAAAAuAgAAZHJz&#10;L2Uyb0RvYy54bWxQSwECLQAUAAYACAAAACEALfghbNoAAAAFAQAADwAAAAAAAAAAAAAAAACKBAAA&#10;ZHJzL2Rvd25yZXYueG1sUEsFBgAAAAAEAAQA8wAAAJEFAAAAAA==&#10;" filled="f" strokeweight=".5pt">
                <v:textbox style="mso-fit-shape-to-text:t">
                  <w:txbxContent>
                    <w:p w14:paraId="6583AAE6" w14:textId="77777777" w:rsidR="00EC1A29" w:rsidRPr="009A08A2" w:rsidRDefault="00EC1A29" w:rsidP="00EC1A29">
                      <w:pPr>
                        <w:rPr>
                          <w:b/>
                          <w:bCs/>
                        </w:rPr>
                      </w:pPr>
                      <w:r w:rsidRPr="009A08A2">
                        <w:rPr>
                          <w:b/>
                          <w:bCs/>
                        </w:rPr>
                        <w:t>Toekomstige functionaliteit</w:t>
                      </w:r>
                    </w:p>
                    <w:p w14:paraId="07403916" w14:textId="75FB7683" w:rsidR="00EC1A29" w:rsidRDefault="00BB2EDB" w:rsidP="00EC1A29">
                      <w:r w:rsidRPr="00BB2EDB">
                        <w:t xml:space="preserve">De STOP/TPOD-standaard en de DSO-keten ondersteunen </w:t>
                      </w:r>
                      <w:r>
                        <w:t xml:space="preserve">nog niet de </w:t>
                      </w:r>
                      <w:r w:rsidRPr="00BB2EDB">
                        <w:t>ontwerpversie van het tijdelijk regelingdeel</w:t>
                      </w:r>
                      <w:r w:rsidR="00EC1A29" w:rsidRPr="00FC2B12">
                        <w:t xml:space="preserve"> </w:t>
                      </w:r>
                      <w:r w:rsidR="00EC1A29">
                        <w:t xml:space="preserve">waarmee een projectbesluit het omgevingsplan wijzigt. In een toekomstige versie </w:t>
                      </w:r>
                      <w:r w:rsidR="003F599F">
                        <w:t xml:space="preserve">zal </w:t>
                      </w:r>
                      <w:r w:rsidR="00EC1A29" w:rsidRPr="00B3240A">
                        <w:t>de STOP</w:t>
                      </w:r>
                      <w:r w:rsidR="00EC1A29">
                        <w:t>/</w:t>
                      </w:r>
                      <w:r w:rsidR="00EC1A29" w:rsidRPr="00B3240A">
                        <w:t xml:space="preserve">TPOD-standaard </w:t>
                      </w:r>
                      <w:r w:rsidR="003F599F">
                        <w:t xml:space="preserve">beschrijven </w:t>
                      </w:r>
                      <w:r w:rsidR="00EC1A29">
                        <w:t>hoe dat gaat werken, hoe het er uitziet en wat het bevoegd gezag daarvoor moet doen.</w:t>
                      </w:r>
                    </w:p>
                    <w:p w14:paraId="4EDFBD48" w14:textId="77777777" w:rsidR="00E1717A" w:rsidRDefault="00E1717A" w:rsidP="00EC1A29"/>
                    <w:p w14:paraId="13524E45" w14:textId="60D17C2C" w:rsidR="00E1717A" w:rsidRPr="006971CB" w:rsidRDefault="00E1717A" w:rsidP="00EC1A29">
                      <w:pPr>
                        <w:rPr>
                          <w:b/>
                          <w:bCs/>
                        </w:rPr>
                      </w:pPr>
                      <w:r w:rsidRPr="006971CB">
                        <w:rPr>
                          <w:b/>
                          <w:bCs/>
                        </w:rPr>
                        <w:t>Workaround</w:t>
                      </w:r>
                    </w:p>
                    <w:p w14:paraId="03ABC72C" w14:textId="65505A92" w:rsidR="00E1717A" w:rsidRPr="00C352EA" w:rsidRDefault="003F599F" w:rsidP="00EC1A29">
                      <w:r>
                        <w:t>Zolang d</w:t>
                      </w:r>
                      <w:r w:rsidRPr="003F599F">
                        <w:t xml:space="preserve">e STOP/TPOD-standaard en de DSO-keten de ontwerpversie van het tijdelijk regelingdeel </w:t>
                      </w:r>
                      <w:r w:rsidR="00C60CAB">
                        <w:t xml:space="preserve">nog niet ondersteunen, </w:t>
                      </w:r>
                      <w:r w:rsidRPr="003F599F">
                        <w:t>moet</w:t>
                      </w:r>
                      <w:r w:rsidR="001F4F31">
                        <w:t xml:space="preserve"> waterschap, provincie of Rijk</w:t>
                      </w:r>
                      <w:r w:rsidRPr="003F599F">
                        <w:t xml:space="preserve"> de wijzigingen die het projectbesluit in die omgevingsplannen aanbrengt, in het vrijetekstgedeelte </w:t>
                      </w:r>
                      <w:r w:rsidR="00485999">
                        <w:t xml:space="preserve">van het projectbesluit </w:t>
                      </w:r>
                      <w:r w:rsidRPr="003F599F">
                        <w:t>beschr</w:t>
                      </w:r>
                      <w:r w:rsidR="001F4F31">
                        <w:t>ij</w:t>
                      </w:r>
                      <w:r w:rsidRPr="003F599F">
                        <w:t>ven. Om die tekst te kunnen koppelen aan locaties, waarmee wordt aangegeven waar de wijziging(en) van het omgevingsplan gaan gelden, moet die tekst worden opgenomen in het Lichaam van de Regeling.</w:t>
                      </w:r>
                    </w:p>
                  </w:txbxContent>
                </v:textbox>
                <w10:anchorlock/>
              </v:shape>
            </w:pict>
          </mc:Fallback>
        </mc:AlternateContent>
      </w:r>
    </w:p>
    <w:p w14:paraId="432FA0E7" w14:textId="77777777" w:rsidR="00EC1A29" w:rsidRDefault="00EC1A29" w:rsidP="00EC1A29">
      <w:pPr>
        <w:pStyle w:val="Kop6"/>
      </w:pPr>
      <w:r>
        <w:t>Besluitmetadata</w:t>
      </w:r>
    </w:p>
    <w:p w14:paraId="64EC27B4" w14:textId="54F7FD88" w:rsidR="0096341A" w:rsidRDefault="00374CD1" w:rsidP="00374CD1">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A92D2F">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653119">
        <w:t>besluit</w:t>
      </w:r>
      <w:r>
        <w:t xml:space="preserve"> </w:t>
      </w:r>
      <w:r w:rsidR="00653119">
        <w:t>tot vaststelling</w:t>
      </w:r>
      <w:r w:rsidR="00331277">
        <w:t>, wijziging of uitwerking</w:t>
      </w:r>
      <w:r w:rsidR="00653119">
        <w:t xml:space="preserve"> </w:t>
      </w:r>
      <w:r>
        <w:t xml:space="preserve">van het </w:t>
      </w:r>
      <w:r w:rsidR="00A109B8">
        <w:t xml:space="preserve">projectbesluit </w:t>
      </w:r>
      <w:r>
        <w:t>aangegeven hoe ze moeten worden toegepast.</w:t>
      </w:r>
    </w:p>
    <w:p w14:paraId="34F75AF3" w14:textId="52BC0951" w:rsidR="00374CD1" w:rsidRDefault="00374CD1" w:rsidP="00374CD1"/>
    <w:p w14:paraId="1068E629" w14:textId="72B243DE" w:rsidR="00374CD1" w:rsidRDefault="00374CD1" w:rsidP="00374CD1">
      <w:pPr>
        <w:pStyle w:val="Opsommingtekens1"/>
      </w:pPr>
      <w:r w:rsidRPr="00073B3E">
        <w:rPr>
          <w:i/>
          <w:iCs/>
        </w:rPr>
        <w:t>eindverantwoordelijke</w:t>
      </w:r>
      <w:r>
        <w:t xml:space="preserve">: kies uit de STOP-waardelijst voor </w:t>
      </w:r>
      <w:r w:rsidR="00CB4006" w:rsidRPr="00CB4006">
        <w:t xml:space="preserve">waterschap, provincie of ministerie </w:t>
      </w:r>
      <w:r>
        <w:t xml:space="preserve">(de identificatiecode van) </w:t>
      </w:r>
      <w:r w:rsidR="00CB4006">
        <w:t xml:space="preserve">het </w:t>
      </w:r>
      <w:r>
        <w:t xml:space="preserve">betreffende </w:t>
      </w:r>
      <w:r w:rsidR="00CB4006" w:rsidRPr="00CB4006">
        <w:t>waterschap, provincie of ministerie</w:t>
      </w:r>
      <w:r w:rsidR="004E0CBD">
        <w:t xml:space="preserve"> dat/</w:t>
      </w:r>
      <w:r w:rsidR="004E0CBD" w:rsidRPr="004E0CBD">
        <w:t xml:space="preserve">die het </w:t>
      </w:r>
      <w:r w:rsidR="004E0CBD">
        <w:t>project</w:t>
      </w:r>
      <w:r w:rsidR="004E0CBD" w:rsidRPr="004E0CBD">
        <w:t>besluit heeft genomen</w:t>
      </w:r>
      <w:r>
        <w:t>.</w:t>
      </w:r>
    </w:p>
    <w:p w14:paraId="23526A1E" w14:textId="481B0FA4" w:rsidR="00374CD1" w:rsidRDefault="00374CD1" w:rsidP="00374CD1">
      <w:pPr>
        <w:pStyle w:val="Opsommingtekens1"/>
      </w:pPr>
      <w:r w:rsidRPr="00073B3E">
        <w:rPr>
          <w:i/>
          <w:iCs/>
        </w:rPr>
        <w:t>maker</w:t>
      </w:r>
      <w:r>
        <w:t xml:space="preserve">: kies uit de STOP-waardelijst voor </w:t>
      </w:r>
      <w:r w:rsidR="00CB4006" w:rsidRPr="00CB4006">
        <w:t xml:space="preserve">waterschap, provincie of ministerie </w:t>
      </w:r>
      <w:r>
        <w:t xml:space="preserve">(de identificatiecode van) </w:t>
      </w:r>
      <w:r w:rsidR="004E0CBD">
        <w:t>het betreffende waterschap, provincie of ministerie dat/die het projectbesluit heeft genomen</w:t>
      </w:r>
      <w:r>
        <w:t>.</w:t>
      </w:r>
    </w:p>
    <w:p w14:paraId="2BBDD5B8" w14:textId="558A62D6" w:rsidR="00374CD1" w:rsidRDefault="00374CD1" w:rsidP="00374CD1">
      <w:pPr>
        <w:pStyle w:val="Opsommingtekens1"/>
      </w:pPr>
      <w:r w:rsidRPr="00073B3E">
        <w:rPr>
          <w:i/>
          <w:iCs/>
        </w:rPr>
        <w:t>soortBestuursorgaan</w:t>
      </w:r>
      <w:r>
        <w:t xml:space="preserve">: kies uit de STOP-waardelijst bestuursorgaan de waarde </w:t>
      </w:r>
      <w:r w:rsidR="006E1D42" w:rsidRPr="006E1D42">
        <w:t>‘dagelijks bestuur’, ‘gedeputeerde staten’ respectievelijk ‘minister’</w:t>
      </w:r>
      <w:r>
        <w:t>.</w:t>
      </w:r>
    </w:p>
    <w:p w14:paraId="2CBCBF00" w14:textId="77777777" w:rsidR="00374CD1" w:rsidRDefault="00374CD1" w:rsidP="00374CD1">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5FF81D98" w14:textId="04EC6A54" w:rsidR="00374CD1" w:rsidRDefault="00374CD1" w:rsidP="00374CD1">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w:t>
      </w:r>
      <w:r w:rsidR="0029366D" w:rsidRPr="0029366D">
        <w:t>ontwerp van een projectbesluit is ‘Ontwerp Projectbesluit Rondweg Gemeentestad</w:t>
      </w:r>
      <w:r>
        <w:t>’.</w:t>
      </w:r>
    </w:p>
    <w:p w14:paraId="4C942BB5" w14:textId="498FA92C" w:rsidR="00374CD1" w:rsidRPr="008E1E70" w:rsidRDefault="00374CD1" w:rsidP="00374CD1">
      <w:pPr>
        <w:pStyle w:val="Opsommingtekens1"/>
      </w:pPr>
      <w:r w:rsidRPr="008E1E70">
        <w:rPr>
          <w:i/>
          <w:iCs/>
        </w:rPr>
        <w:t>citeertitel</w:t>
      </w:r>
      <w:r w:rsidRPr="008E1E70">
        <w:t xml:space="preserve">: </w:t>
      </w:r>
      <w:r w:rsidR="00AE5238" w:rsidRPr="008E1E70">
        <w:t>geadviseerd wordt om het gegeven citeertitel te gebruiken. De citeertitel is hetzelfde als de officieleTitel en het RegelingOpschrift van het ontwerpbesluit, of, als die erg lang zijn, een verkorte versie daarvan</w:t>
      </w:r>
      <w:r w:rsidRPr="008E1E70">
        <w:t xml:space="preserve">. De citeertitel wordt niet in het </w:t>
      </w:r>
      <w:r w:rsidR="00463E38" w:rsidRPr="008E1E70">
        <w:t>ontwerp</w:t>
      </w:r>
      <w:r w:rsidRPr="008E1E70">
        <w:t xml:space="preserve">besluit vastgesteld en daarom moet voor isOfficieel de waarde </w:t>
      </w:r>
      <w:r w:rsidRPr="008E1E70">
        <w:rPr>
          <w:i/>
          <w:iCs/>
        </w:rPr>
        <w:t>false</w:t>
      </w:r>
      <w:r w:rsidRPr="008E1E70">
        <w:t xml:space="preserve"> worden gekozen.</w:t>
      </w:r>
    </w:p>
    <w:p w14:paraId="6B5D9046" w14:textId="77777777" w:rsidR="00374CD1" w:rsidRDefault="00374CD1" w:rsidP="00374CD1">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74BF3E" w14:textId="6836E434" w:rsidR="00374CD1" w:rsidRDefault="00374CD1" w:rsidP="00374CD1">
      <w:pPr>
        <w:pStyle w:val="Opsommingtekens1"/>
      </w:pPr>
      <w:r w:rsidRPr="00073B3E">
        <w:rPr>
          <w:i/>
          <w:iCs/>
        </w:rPr>
        <w:lastRenderedPageBreak/>
        <w:t>rechtsgebied</w:t>
      </w:r>
      <w:r>
        <w:t>: kies uit de STOP-waardelijst rechtsgebied in ieder geval voor de waarde ‘</w:t>
      </w:r>
      <w:r w:rsidRPr="00191E8D">
        <w:t>omgevingsrecht</w:t>
      </w:r>
      <w:r w:rsidR="00A17F46">
        <w:t>’</w:t>
      </w:r>
      <w:r>
        <w:t xml:space="preserve"> en vul dit indien van toepassing aan met andere toepasselijke waarden uit deze waardelijst.</w:t>
      </w:r>
    </w:p>
    <w:p w14:paraId="3CD9AA6E" w14:textId="77777777" w:rsidR="00374CD1" w:rsidRDefault="00374CD1" w:rsidP="00374CD1">
      <w:pPr>
        <w:pStyle w:val="Opsommingtekens1"/>
      </w:pPr>
      <w:r w:rsidRPr="00073B3E">
        <w:rPr>
          <w:i/>
          <w:iCs/>
        </w:rPr>
        <w:t>soortProcedure</w:t>
      </w:r>
      <w:r>
        <w:t>: kies uit de STOP-waardelijst soortprocedure de waarde ‘Ontwerpbesluit’.</w:t>
      </w:r>
    </w:p>
    <w:p w14:paraId="056C1003" w14:textId="7851A98D" w:rsidR="00374CD1" w:rsidRDefault="00374CD1" w:rsidP="00374CD1">
      <w:pPr>
        <w:pStyle w:val="Opsommingtekens1"/>
      </w:pPr>
      <w:r w:rsidRPr="00073B3E">
        <w:rPr>
          <w:i/>
          <w:iCs/>
        </w:rPr>
        <w:t>grondslag</w:t>
      </w:r>
      <w:r>
        <w:t xml:space="preserve">: </w:t>
      </w:r>
      <w:r w:rsidRPr="00D63ACF">
        <w:t xml:space="preserve">maak een verwijzing naar artikel </w:t>
      </w:r>
      <w:r w:rsidR="005C6646" w:rsidRPr="005C6646">
        <w:t xml:space="preserve">5.44 </w:t>
      </w:r>
      <w:r w:rsidRPr="00D63ACF">
        <w:t>Omgevingswet</w:t>
      </w:r>
      <w:r>
        <w:t xml:space="preserve">, de grondslag voor het vaststellen van het </w:t>
      </w:r>
      <w:r w:rsidR="00750E49">
        <w:t>projectbesluit</w:t>
      </w:r>
      <w:r>
        <w:t xml:space="preserve">. De grondslag ziet er -in STOP-XML- uit als in </w:t>
      </w:r>
      <w:r w:rsidR="00F95A63">
        <w:fldChar w:fldCharType="begin"/>
      </w:r>
      <w:r w:rsidR="00F95A63">
        <w:instrText xml:space="preserve"> REF _Ref_c95cec67bb71823443aa8a81a94e683f_2 \r \h </w:instrText>
      </w:r>
      <w:r w:rsidR="00F95A63">
        <w:fldChar w:fldCharType="separate"/>
      </w:r>
      <w:r w:rsidR="00A92D2F">
        <w:t>Figuur 129</w:t>
      </w:r>
      <w:r w:rsidR="00F95A63">
        <w:fldChar w:fldCharType="end"/>
      </w:r>
      <w:r>
        <w:t>:</w:t>
      </w:r>
    </w:p>
    <w:p w14:paraId="427ABB9A" w14:textId="77777777" w:rsidR="00EC1A29" w:rsidRDefault="00EC1A29" w:rsidP="00EC1A29">
      <w:pPr>
        <w:pStyle w:val="Figuur"/>
      </w:pPr>
      <w:r>
        <w:rPr>
          <w:noProof/>
        </w:rPr>
        <w:drawing>
          <wp:inline distT="0" distB="0" distL="0" distR="0" wp14:anchorId="032F4271" wp14:editId="47149316">
            <wp:extent cx="4410710" cy="1409700"/>
            <wp:effectExtent l="0" t="0" r="8890" b="0"/>
            <wp:docPr id="531857353" name="Afbeelding 53185735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3" name="Afbeelding 531857353" descr="Afbeelding met tekst&#10;&#10;Automatisch gegenereerde beschrijvi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410710" cy="1409700"/>
                    </a:xfrm>
                    <a:prstGeom prst="rect">
                      <a:avLst/>
                    </a:prstGeom>
                    <a:noFill/>
                  </pic:spPr>
                </pic:pic>
              </a:graphicData>
            </a:graphic>
          </wp:inline>
        </w:drawing>
      </w:r>
    </w:p>
    <w:p w14:paraId="797BE71F" w14:textId="77777777" w:rsidR="00EC1A29" w:rsidRDefault="00EC1A29" w:rsidP="00EC1A29">
      <w:pPr>
        <w:pStyle w:val="Figuurbijschrift"/>
      </w:pPr>
      <w:bookmarkStart w:id="893" w:name="_Ref_c95cec67bb71823443aa8a81a94e683f_2"/>
      <w:r>
        <w:t>Voorbeeld van de grondslag voor het projectbesluit</w:t>
      </w:r>
      <w:bookmarkEnd w:id="893"/>
    </w:p>
    <w:p w14:paraId="4D9AC6D9" w14:textId="61393993" w:rsidR="009D4A2E" w:rsidRPr="009D4A2E" w:rsidRDefault="009D4A2E" w:rsidP="009D4A2E">
      <w:pPr>
        <w:pStyle w:val="Kader"/>
      </w:pPr>
      <w:r w:rsidRPr="00B26823">
        <w:rPr>
          <w:noProof/>
        </w:rPr>
        <mc:AlternateContent>
          <mc:Choice Requires="wps">
            <w:drawing>
              <wp:inline distT="0" distB="0" distL="0" distR="0" wp14:anchorId="6B62A54D" wp14:editId="69E11008">
                <wp:extent cx="5400040" cy="985631"/>
                <wp:effectExtent l="0" t="0" r="22860" b="22860"/>
                <wp:docPr id="1236703247" name="Tekstvak 123670324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7CA2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CF37D81"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62A54D" id="Tekstvak 1236703247" o:spid="_x0000_s109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7ARGqzACAABaBAAADgAAAAAAAAAAAAAAAAAuAgAAZHJz&#10;L2Uyb0RvYy54bWxQSwECLQAUAAYACAAAACEALfghbNoAAAAFAQAADwAAAAAAAAAAAAAAAACKBAAA&#10;ZHJzL2Rvd25yZXYueG1sUEsFBgAAAAAEAAQA8wAAAJEFAAAAAA==&#10;" filled="f" strokeweight=".5pt">
                <v:textbox style="mso-fit-shape-to-text:t">
                  <w:txbxContent>
                    <w:p w14:paraId="0257CA2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CF37D81"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301609A" w14:textId="77777777" w:rsidR="00EC1A29" w:rsidRDefault="00EC1A29" w:rsidP="00EC1A29">
      <w:pPr>
        <w:pStyle w:val="Kop6"/>
      </w:pPr>
      <w:r>
        <w:t xml:space="preserve">Regelingmetadata </w:t>
      </w:r>
      <w:r w:rsidRPr="00EC7239">
        <w:t>vrijetekstgedeelte projectbesluit</w:t>
      </w:r>
    </w:p>
    <w:p w14:paraId="4176935F" w14:textId="5E072F77" w:rsidR="00F95A63" w:rsidRDefault="00F95A63" w:rsidP="00F95A63">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A92D2F">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t>
      </w:r>
      <w:r w:rsidRPr="00F95A63">
        <w:t>vaststelling</w:t>
      </w:r>
      <w:r w:rsidR="00B2766E" w:rsidRPr="00B2766E">
        <w:t>, wijziging of uitwerking</w:t>
      </w:r>
      <w:r w:rsidRPr="00F95A63">
        <w:t xml:space="preserve"> van het projectbesluit </w:t>
      </w:r>
      <w:r>
        <w:t>aangegeven hoe ze moeten worden toegepast</w:t>
      </w:r>
      <w:r w:rsidRPr="00F523DD">
        <w:t>.</w:t>
      </w:r>
    </w:p>
    <w:p w14:paraId="7D006B5D" w14:textId="77777777" w:rsidR="00F95A63" w:rsidRDefault="00F95A63" w:rsidP="00F95A63"/>
    <w:p w14:paraId="1423D669" w14:textId="7EA7CDA8" w:rsidR="00F95A63" w:rsidRPr="00073B3E" w:rsidRDefault="00F95A63" w:rsidP="00F95A63">
      <w:pPr>
        <w:pStyle w:val="Opsommingtekens1"/>
      </w:pPr>
      <w:r w:rsidRPr="00200354">
        <w:rPr>
          <w:i/>
          <w:iCs/>
        </w:rPr>
        <w:t>soortRegeling</w:t>
      </w:r>
      <w:r>
        <w:t>: kies uit de STOP-waardelijst soortRegeling de waarde ‘</w:t>
      </w:r>
      <w:r w:rsidR="00E67F21" w:rsidRPr="00E67F21">
        <w:t>Projectbesluit</w:t>
      </w:r>
      <w:r>
        <w:t>’.</w:t>
      </w:r>
    </w:p>
    <w:p w14:paraId="10F51C7B" w14:textId="3D36ABE4" w:rsidR="0096341A" w:rsidRDefault="00F95A63" w:rsidP="00F95A63">
      <w:pPr>
        <w:pStyle w:val="Opsommingtekens1"/>
      </w:pPr>
      <w:r w:rsidRPr="00073B3E">
        <w:rPr>
          <w:i/>
          <w:iCs/>
        </w:rPr>
        <w:t>eindverantwoordelijke</w:t>
      </w:r>
      <w:r>
        <w:t xml:space="preserve">: kies uit de STOP-waardelijst voor </w:t>
      </w:r>
      <w:r w:rsidR="00E67F21" w:rsidRPr="00E67F21">
        <w:t xml:space="preserve">waterschap, provincie of ministerie </w:t>
      </w:r>
      <w:r>
        <w:t xml:space="preserve">(de identificatiecode van) </w:t>
      </w:r>
      <w:r w:rsidR="004E0CBD">
        <w:t>het betreffende waterschap, provincie of ministerie dat/die het projectbesluit heeft genomen</w:t>
      </w:r>
      <w:r>
        <w:t>.</w:t>
      </w:r>
    </w:p>
    <w:p w14:paraId="1AC68D70" w14:textId="265253C8" w:rsidR="00F95A63" w:rsidRDefault="00F95A63" w:rsidP="00F95A63">
      <w:pPr>
        <w:pStyle w:val="Opsommingtekens1"/>
      </w:pPr>
      <w:r w:rsidRPr="00094953">
        <w:rPr>
          <w:i/>
          <w:iCs/>
        </w:rPr>
        <w:t>maker</w:t>
      </w:r>
      <w:r>
        <w:t xml:space="preserve">: kies uit de STOP-waardelijst voor </w:t>
      </w:r>
      <w:r w:rsidR="00E67F21" w:rsidRPr="00E67F21">
        <w:t xml:space="preserve">waterschap, provincie of ministerie </w:t>
      </w:r>
      <w:r>
        <w:t xml:space="preserve">(de identificatiecode van) </w:t>
      </w:r>
      <w:r w:rsidR="004E0CBD">
        <w:t>het betreffende waterschap, provincie of ministerie dat/die het projectbesluit heeft genomen</w:t>
      </w:r>
      <w:r>
        <w:t>.</w:t>
      </w:r>
    </w:p>
    <w:p w14:paraId="29B7B5D9" w14:textId="756D2CF5" w:rsidR="0096341A" w:rsidRPr="00C92A58" w:rsidRDefault="00F95A63" w:rsidP="00F95A63">
      <w:pPr>
        <w:pStyle w:val="Opsommingtekens1"/>
        <w:rPr>
          <w:u w:val="single"/>
        </w:rPr>
      </w:pPr>
      <w:r w:rsidRPr="00C92A58">
        <w:rPr>
          <w:i/>
          <w:iCs/>
        </w:rPr>
        <w:t>soortBestuursorgaan</w:t>
      </w:r>
      <w:r>
        <w:t>: kies</w:t>
      </w:r>
      <w:r w:rsidRPr="00BE7551">
        <w:t xml:space="preserve"> uit de STOP-waardelijst bestuursorgaan</w:t>
      </w:r>
      <w:r>
        <w:t xml:space="preserve"> de waarde </w:t>
      </w:r>
      <w:r w:rsidR="00DD5EDE" w:rsidRPr="00DD5EDE">
        <w:t>‘dagelijks bestuur’, ‘gedeputeerde staten’ respectievelijk ‘minister’</w:t>
      </w:r>
      <w:r w:rsidRPr="00094953">
        <w:t>.</w:t>
      </w:r>
    </w:p>
    <w:p w14:paraId="26C40030" w14:textId="07C806F3" w:rsidR="00F95A63" w:rsidRDefault="00F95A63" w:rsidP="00F95A63">
      <w:pPr>
        <w:pStyle w:val="Opsommingtekens1"/>
      </w:pPr>
      <w:r w:rsidRPr="00094953">
        <w:rPr>
          <w:i/>
          <w:iCs/>
        </w:rPr>
        <w:t>officieleTitel</w:t>
      </w:r>
      <w:r>
        <w:t xml:space="preserve">: geef de regeling van het </w:t>
      </w:r>
      <w:r w:rsidR="00DD5EDE">
        <w:t>projectbesluit</w:t>
      </w:r>
      <w:r>
        <w:t xml:space="preserve"> een onderscheidende en herkenbare titel. </w:t>
      </w:r>
      <w:r w:rsidR="002F7D6D">
        <w:t>De officiële titel moet gelijk zijn aan het RegelingOpschrift van de regeling.</w:t>
      </w:r>
      <w:r>
        <w:t xml:space="preserve"> </w:t>
      </w:r>
      <w:r w:rsidR="00A8596B">
        <w:t>E</w:t>
      </w:r>
      <w:r w:rsidR="00A8596B" w:rsidRPr="00A8596B">
        <w:t>en voorbeeld van de officiële titel van een projectbesluit is ‘Projectbesluit Rondweg Gemeentestad’</w:t>
      </w:r>
      <w:r>
        <w:t>.</w:t>
      </w:r>
    </w:p>
    <w:p w14:paraId="520CEDFA" w14:textId="77777777" w:rsidR="00E5611C" w:rsidRDefault="00F95A63" w:rsidP="00E5611C">
      <w:pPr>
        <w:pStyle w:val="Opsommingtekens1"/>
      </w:pPr>
      <w:r w:rsidRPr="00E5611C">
        <w:rPr>
          <w:i/>
          <w:iCs/>
        </w:rPr>
        <w:t>citeertitel</w:t>
      </w:r>
      <w:r w:rsidRPr="007E05B2">
        <w:t>:</w:t>
      </w:r>
      <w:r>
        <w:t xml:space="preserve"> </w:t>
      </w:r>
      <w:r w:rsidR="00E5611C">
        <w:t xml:space="preserve">maak gebruik van </w:t>
      </w:r>
      <w:r w:rsidR="00E5611C" w:rsidRPr="00E82AC3">
        <w:t xml:space="preserve">het </w:t>
      </w:r>
      <w:r w:rsidR="00E5611C">
        <w:t>gegeven</w:t>
      </w:r>
      <w:r w:rsidR="00E5611C" w:rsidRPr="00E82AC3">
        <w:t xml:space="preserve"> citeertitel</w:t>
      </w:r>
      <w:r w:rsidR="00E5611C">
        <w:t xml:space="preserve"> en doe dat als volgt:</w:t>
      </w:r>
    </w:p>
    <w:p w14:paraId="55127486" w14:textId="1F02A55F" w:rsidR="00E5611C" w:rsidRPr="00A624CC" w:rsidRDefault="00E5611C" w:rsidP="00E5611C">
      <w:pPr>
        <w:pStyle w:val="Opsommingtekens2"/>
      </w:pPr>
      <w:r w:rsidRPr="00E11146">
        <w:lastRenderedPageBreak/>
        <w:t xml:space="preserve">in </w:t>
      </w:r>
      <w:r>
        <w:t>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00D1750" w14:textId="7312C31A" w:rsidR="00E5611C" w:rsidRDefault="00E5611C" w:rsidP="00E5611C">
      <w:pPr>
        <w:pStyle w:val="Opsommingtekens2"/>
      </w:pPr>
      <w:r w:rsidRPr="00674056">
        <w:t xml:space="preserve">in </w:t>
      </w:r>
      <w:r w:rsidRPr="00E5611C">
        <w:t xml:space="preserve">het projectbesluit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0AC3A40F" w14:textId="514441B6" w:rsidR="00F95A63" w:rsidRDefault="00F95A63" w:rsidP="003640BB">
      <w:pPr>
        <w:pStyle w:val="Opsommingtekens1"/>
      </w:pPr>
      <w:r w:rsidRPr="00E5611C">
        <w:rPr>
          <w:i/>
          <w:iCs/>
        </w:rPr>
        <w:t>Onderwerp</w:t>
      </w:r>
      <w:r w:rsidRPr="00541BF1">
        <w:t>:</w:t>
      </w:r>
      <w:r w:rsidRPr="00E5611C">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E799ADC" w14:textId="7D414C7B" w:rsidR="00F95A63" w:rsidRDefault="00F95A63" w:rsidP="00F95A63">
      <w:pPr>
        <w:pStyle w:val="Opsommingtekens1"/>
      </w:pPr>
      <w:r w:rsidRPr="00094953">
        <w:rPr>
          <w:i/>
          <w:iCs/>
        </w:rPr>
        <w:t>rechtsgebied</w:t>
      </w:r>
      <w:r>
        <w:t>: kies uit de STOP-waardelijst rechtsgebied in ieder geval de waarde ‘</w:t>
      </w:r>
      <w:r w:rsidRPr="00191E8D">
        <w:t>omgevingsrecht</w:t>
      </w:r>
      <w:r w:rsidR="00A17F46">
        <w:t>’</w:t>
      </w:r>
      <w:r>
        <w:t xml:space="preserve"> en vul dit indien van toepassing aan met andere toepasselijke waarden uit deze waardelijst.</w:t>
      </w:r>
    </w:p>
    <w:p w14:paraId="6A36A15E" w14:textId="77777777" w:rsidR="00F95A63" w:rsidRDefault="00F95A63" w:rsidP="00F95A63">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CD97CDF" w14:textId="3A880488" w:rsidR="00F95A63" w:rsidRDefault="00F95A63" w:rsidP="00F95A63">
      <w:pPr>
        <w:pStyle w:val="Opsommingtekens1"/>
      </w:pPr>
      <w:r w:rsidRPr="00073B3E">
        <w:rPr>
          <w:i/>
          <w:iCs/>
        </w:rPr>
        <w:t>grondslag</w:t>
      </w:r>
      <w:r>
        <w:t xml:space="preserve">: </w:t>
      </w:r>
      <w:r w:rsidRPr="00D63ACF">
        <w:t xml:space="preserve">maak een verwijzing naar artikel </w:t>
      </w:r>
      <w:r w:rsidR="00C76632" w:rsidRPr="00C76632">
        <w:t xml:space="preserve">5.44 </w:t>
      </w:r>
      <w:r w:rsidRPr="00D63ACF">
        <w:t>Omgevingswet</w:t>
      </w:r>
      <w:r>
        <w:t xml:space="preserve">, de grondslag voor het vaststellen van het </w:t>
      </w:r>
      <w:r w:rsidR="00C76632">
        <w:t>p</w:t>
      </w:r>
      <w:r w:rsidR="00F91178">
        <w:t>rojectbesluit</w:t>
      </w:r>
      <w:r>
        <w:t xml:space="preserve">. De grondslag ziet er -in STOP-XML- uit als in </w:t>
      </w:r>
      <w:r w:rsidR="001128B5">
        <w:fldChar w:fldCharType="begin"/>
      </w:r>
      <w:r w:rsidR="001128B5">
        <w:instrText xml:space="preserve"> REF _Ref_c95cec67bb71823443aa8a81a94e683f_3 \r \h </w:instrText>
      </w:r>
      <w:r w:rsidR="001128B5">
        <w:fldChar w:fldCharType="separate"/>
      </w:r>
      <w:r w:rsidR="00A92D2F">
        <w:t>Figuur 130</w:t>
      </w:r>
      <w:r w:rsidR="001128B5">
        <w:fldChar w:fldCharType="end"/>
      </w:r>
      <w:r>
        <w:t>:</w:t>
      </w:r>
    </w:p>
    <w:p w14:paraId="62F98E9A" w14:textId="77777777" w:rsidR="00EC1A29" w:rsidRDefault="00EC1A29" w:rsidP="00EC1A29">
      <w:pPr>
        <w:pStyle w:val="Figuur"/>
      </w:pPr>
      <w:r>
        <w:rPr>
          <w:noProof/>
        </w:rPr>
        <w:drawing>
          <wp:inline distT="0" distB="0" distL="0" distR="0" wp14:anchorId="7B5B8902" wp14:editId="01A416A7">
            <wp:extent cx="4413885" cy="1408430"/>
            <wp:effectExtent l="0" t="0" r="5715" b="1270"/>
            <wp:docPr id="45" name="Afbeelding 4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descr="Afbeelding met tekst&#10;&#10;Automatisch gegenereerde beschrijvi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1AE097A5" w14:textId="2C9AF7B6" w:rsidR="00EC1A29" w:rsidRDefault="00EC1A29" w:rsidP="00EC1A29">
      <w:pPr>
        <w:pStyle w:val="Figuurbijschrift"/>
      </w:pPr>
      <w:bookmarkStart w:id="895" w:name="_Ref_c95cec67bb71823443aa8a81a94e683f_3"/>
      <w:r w:rsidRPr="005C1EC0">
        <w:tab/>
        <w:t xml:space="preserve">Voorbeeld van de grondslag voor het </w:t>
      </w:r>
      <w:r>
        <w:t xml:space="preserve">vrijetekstgedeelte van het </w:t>
      </w:r>
      <w:r w:rsidRPr="005C1EC0">
        <w:t>projectbesluit</w:t>
      </w:r>
      <w:bookmarkEnd w:id="895"/>
    </w:p>
    <w:p w14:paraId="3BF34860" w14:textId="44EA382E" w:rsidR="009D4A2E" w:rsidRPr="009D4A2E" w:rsidRDefault="009D4A2E" w:rsidP="009D4A2E">
      <w:pPr>
        <w:pStyle w:val="Kader"/>
      </w:pPr>
      <w:r w:rsidRPr="00B26823">
        <w:rPr>
          <w:noProof/>
        </w:rPr>
        <mc:AlternateContent>
          <mc:Choice Requires="wps">
            <w:drawing>
              <wp:inline distT="0" distB="0" distL="0" distR="0" wp14:anchorId="687A1713" wp14:editId="71264A35">
                <wp:extent cx="5400040" cy="985631"/>
                <wp:effectExtent l="0" t="0" r="22860" b="22860"/>
                <wp:docPr id="1236703248" name="Tekstvak 12367032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CAE9EF9"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21564AF"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7A1713" id="Tekstvak 1236703248" o:spid="_x0000_s109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" filled="f" strokeweight=".5pt">
                <v:textbox style="mso-fit-shape-to-text:t">
                  <w:txbxContent>
                    <w:p w14:paraId="1CAE9EF9"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21564AF"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84207B8" w14:textId="77777777" w:rsidR="00EC1A29" w:rsidRPr="005520CC" w:rsidRDefault="00EC1A29" w:rsidP="00EC1A29">
      <w:pPr>
        <w:pStyle w:val="Kop6"/>
      </w:pPr>
      <w:bookmarkStart w:id="896" w:name="_Ref_c95cec67bb71823443aa8a81a94e683f_4"/>
      <w:r>
        <w:t>Procedureverloop</w:t>
      </w:r>
      <w:bookmarkEnd w:id="896"/>
    </w:p>
    <w:p w14:paraId="5F9EBE59" w14:textId="411CD063" w:rsidR="0096341A" w:rsidRDefault="002642A7" w:rsidP="002642A7">
      <w:r>
        <w:t xml:space="preserve">Met de module Procedureverloop wordt informatie over het verloop van de procedure van het </w:t>
      </w:r>
      <w:r w:rsidR="001C0ACA">
        <w:t xml:space="preserve">projectbesluit </w:t>
      </w:r>
      <w:r>
        <w:t xml:space="preserve">en de verschillende stappen daarin bijgehouden. 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concreet bij het ontwerpbesluit tot vaststelling</w:t>
      </w:r>
      <w:r w:rsidR="00B2766E" w:rsidRPr="00B2766E">
        <w:t>, wijziging of uitwerking</w:t>
      </w:r>
      <w:r>
        <w:t xml:space="preserve"> van het projectbesluit moet worden toegepast.</w:t>
      </w:r>
    </w:p>
    <w:p w14:paraId="01A8DAE7" w14:textId="67F9581D" w:rsidR="002642A7" w:rsidRDefault="002642A7" w:rsidP="002642A7"/>
    <w:p w14:paraId="7DB256C5" w14:textId="798B17B9" w:rsidR="0096341A" w:rsidRDefault="002642A7" w:rsidP="002642A7">
      <w:r w:rsidRPr="00E56665">
        <w:lastRenderedPageBreak/>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w:t>
      </w:r>
      <w:r w:rsidR="001E372F" w:rsidRPr="001E372F">
        <w:t>bij het bevoegd gezag gebruikelijk is dat het dagelijkse bestuur zelf besluit om het ontwerpbesluit ter inzage te leggen of dat dit gemandateerd is aan een ambtenaar</w:t>
      </w:r>
      <w:r>
        <w:t xml:space="preserve">. In het eerste geval is er een Procedureverloop bij het ontwerpbesluit, in het tweede geval niet. </w:t>
      </w:r>
      <w:r w:rsidRPr="00B3240A">
        <w:t>Het Procedureverloop is dus bij het ontwerpbesluit optioneel en bij de kennisgeving verplicht.</w:t>
      </w:r>
    </w:p>
    <w:p w14:paraId="1D39727B" w14:textId="3DB7D05B" w:rsidR="002642A7" w:rsidRDefault="002642A7" w:rsidP="002642A7"/>
    <w:p w14:paraId="3FE993A7" w14:textId="77777777" w:rsidR="002642A7" w:rsidRDefault="002642A7" w:rsidP="002642A7">
      <w:r>
        <w:t>Als wordt gekozen voor de eerste manier wordt de module Procedureverloop bij het ontwerpbesluit aangeleverd. Het Procedureverloop moet dan de volgende gegevens bevatten:</w:t>
      </w:r>
    </w:p>
    <w:p w14:paraId="7ED245A1" w14:textId="77777777" w:rsidR="002642A7" w:rsidRDefault="002642A7" w:rsidP="002642A7">
      <w:pPr>
        <w:pStyle w:val="Opsommingtekens1"/>
      </w:pPr>
      <w:r>
        <w:t>Procedurestap</w:t>
      </w:r>
    </w:p>
    <w:p w14:paraId="63C63B21" w14:textId="77777777" w:rsidR="002642A7" w:rsidRDefault="002642A7" w:rsidP="002642A7">
      <w:pPr>
        <w:pStyle w:val="Opsommingtekens2"/>
      </w:pPr>
      <w:r w:rsidRPr="00541BF1">
        <w:rPr>
          <w:i/>
          <w:iCs/>
        </w:rPr>
        <w:t>soortStap</w:t>
      </w:r>
      <w:r>
        <w:t>: kies uit de STOP-waardelijst Procedurestap_ontwerp de waarde ‘Vaststelling’</w:t>
      </w:r>
    </w:p>
    <w:p w14:paraId="46D754C1" w14:textId="77777777" w:rsidR="002642A7" w:rsidRDefault="002642A7" w:rsidP="002642A7">
      <w:pPr>
        <w:pStyle w:val="Opsommingtekens2"/>
      </w:pPr>
      <w:r w:rsidRPr="00541BF1">
        <w:rPr>
          <w:i/>
          <w:iCs/>
        </w:rPr>
        <w:t>voltooidOp</w:t>
      </w:r>
      <w:r>
        <w:t>: vul de datum in waarop het bestuursorgaan het ontwerpbesluit heeft vastgesteld</w:t>
      </w:r>
    </w:p>
    <w:p w14:paraId="4DDB3BF1" w14:textId="77777777" w:rsidR="002642A7" w:rsidRDefault="002642A7" w:rsidP="002642A7">
      <w:pPr>
        <w:pStyle w:val="Opsommingtekens1"/>
      </w:pPr>
      <w:r>
        <w:t>Procedurestap</w:t>
      </w:r>
    </w:p>
    <w:p w14:paraId="6E975F7E" w14:textId="77777777" w:rsidR="002642A7" w:rsidRDefault="002642A7" w:rsidP="002642A7">
      <w:pPr>
        <w:pStyle w:val="Opsommingtekens2"/>
      </w:pPr>
      <w:r w:rsidRPr="00AF097F">
        <w:rPr>
          <w:i/>
          <w:iCs/>
        </w:rPr>
        <w:t>soortStap</w:t>
      </w:r>
      <w:r>
        <w:t>: kies uit de STOP-waardelijst Procedurestap_ontwerp de waarde ‘Ondertekening’</w:t>
      </w:r>
    </w:p>
    <w:p w14:paraId="403767E6" w14:textId="77777777" w:rsidR="002642A7" w:rsidRDefault="002642A7" w:rsidP="002642A7">
      <w:pPr>
        <w:pStyle w:val="Opsommingtekens2"/>
      </w:pPr>
      <w:r w:rsidRPr="00AF097F">
        <w:rPr>
          <w:i/>
          <w:iCs/>
        </w:rPr>
        <w:t>voltooidOp</w:t>
      </w:r>
      <w:r>
        <w:t>: vul de datum in waarop het bestuursorgaan het ontwerpbesluit heeft ondertekend</w:t>
      </w:r>
    </w:p>
    <w:p w14:paraId="55F61641" w14:textId="77777777" w:rsidR="00CE5E2A" w:rsidRDefault="002642A7" w:rsidP="009A0584">
      <w:pPr>
        <w:pStyle w:val="Opsommingtekens1"/>
      </w:pPr>
      <w:r w:rsidRPr="0028602C">
        <w:rPr>
          <w:i/>
          <w:iCs/>
        </w:rPr>
        <w:t>bekendOp</w:t>
      </w:r>
      <w:r>
        <w:t>:</w:t>
      </w:r>
      <w:r w:rsidRPr="00CC5184">
        <w:t xml:space="preserve"> </w:t>
      </w:r>
      <w:r>
        <w:t xml:space="preserve">vul de datum in waarop het ontwerpbesluit in </w:t>
      </w:r>
      <w:r w:rsidR="00CF07C0">
        <w:t>waterschaps</w:t>
      </w:r>
      <w:r>
        <w:t>blad</w:t>
      </w:r>
      <w:r w:rsidR="00CF07C0">
        <w:t>, provinciaal blad of Staatscourant</w:t>
      </w:r>
      <w:r>
        <w:t xml:space="preserve"> wordt gepubliceerd.</w:t>
      </w:r>
    </w:p>
    <w:p w14:paraId="2C2548A4" w14:textId="0C6A875F" w:rsidR="002642A7" w:rsidRDefault="002642A7" w:rsidP="00416413">
      <w:r>
        <w:t xml:space="preserve">Gebruik in deze fase van de procedure het gegeven </w:t>
      </w:r>
      <w:r w:rsidRPr="0028602C">
        <w:rPr>
          <w:i/>
          <w:iCs/>
        </w:rPr>
        <w:t>meerInformatie</w:t>
      </w:r>
      <w:r>
        <w:t xml:space="preserve"> niet.</w:t>
      </w:r>
    </w:p>
    <w:p w14:paraId="4497E1E1" w14:textId="77777777" w:rsidR="00416413" w:rsidRDefault="00416413" w:rsidP="002642A7"/>
    <w:p w14:paraId="58DB1030" w14:textId="2A20BA4D" w:rsidR="002642A7" w:rsidRDefault="002642A7" w:rsidP="002642A7">
      <w:r>
        <w:t>NB: bij keuze voor de tweede manier is er geen Procedureverloop bij het ontwerpbesluit.</w:t>
      </w:r>
    </w:p>
    <w:p w14:paraId="73E65F25" w14:textId="2BA4D1C2" w:rsidR="007029C8" w:rsidRDefault="007029C8" w:rsidP="007029C8">
      <w:pPr>
        <w:pStyle w:val="Kader"/>
      </w:pPr>
      <w:r>
        <w:rPr>
          <w:noProof/>
        </w:rPr>
        <mc:AlternateContent>
          <mc:Choice Requires="wps">
            <w:drawing>
              <wp:inline distT="0" distB="0" distL="0" distR="0" wp14:anchorId="6D0FBE44" wp14:editId="2FC13DD5">
                <wp:extent cx="5400040" cy="2228769"/>
                <wp:effectExtent l="0" t="0" r="22860" b="16510"/>
                <wp:docPr id="1415576869" name="Tekstvak 141557686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1CE6CC18" w14:textId="77777777" w:rsidR="007029C8" w:rsidRDefault="007029C8" w:rsidP="007029C8">
                            <w:pPr>
                              <w:rPr>
                                <w:b/>
                                <w:bCs/>
                              </w:rPr>
                            </w:pPr>
                            <w:r w:rsidRPr="0069163B">
                              <w:rPr>
                                <w:b/>
                                <w:bCs/>
                              </w:rPr>
                              <w:t>Toekomstige functionaliteit</w:t>
                            </w:r>
                          </w:p>
                          <w:p w14:paraId="62E2F151" w14:textId="3A982F5C" w:rsidR="0096341A" w:rsidRDefault="007029C8" w:rsidP="007029C8">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5C69014" w14:textId="3750A5C4" w:rsidR="007029C8" w:rsidRDefault="007029C8" w:rsidP="007029C8"/>
                          <w:p w14:paraId="4D921792" w14:textId="77777777" w:rsidR="007029C8" w:rsidRPr="006971CB" w:rsidRDefault="007029C8" w:rsidP="007029C8">
                            <w:pPr>
                              <w:rPr>
                                <w:b/>
                                <w:bCs/>
                              </w:rPr>
                            </w:pPr>
                            <w:r w:rsidRPr="006971CB">
                              <w:rPr>
                                <w:b/>
                                <w:bCs/>
                              </w:rPr>
                              <w:t>Workaround</w:t>
                            </w:r>
                          </w:p>
                          <w:p w14:paraId="7BCB4CA2" w14:textId="7B5D9F1B" w:rsidR="0096341A" w:rsidRDefault="007029C8" w:rsidP="007029C8">
                            <w:r>
                              <w:t xml:space="preserve">Zolang dit niet in de DSO-keten is geïmplementeerd, </w:t>
                            </w:r>
                            <w:r w:rsidRPr="000B2158">
                              <w:t>is het verplicht een module Procedureverloop bij het ontwerpbesluit aan te leveren en die door de kennisgeving te muteren.</w:t>
                            </w:r>
                          </w:p>
                          <w:p w14:paraId="0BB7F7A9" w14:textId="4147D09F" w:rsidR="007029C8" w:rsidRPr="00B85351" w:rsidRDefault="007029C8" w:rsidP="007029C8">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0FBE44" id="Tekstvak 1415576869" o:spid="_x0000_s1097"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LJ6nRwwAgAAWwQAAA4AAAAAAAAAAAAAAAAALgIAAGRy&#10;cy9lMm9Eb2MueG1sUEsBAi0AFAAGAAgAAAAhAAXcKHjbAAAABQEAAA8AAAAAAAAAAAAAAAAAigQA&#10;AGRycy9kb3ducmV2LnhtbFBLBQYAAAAABAAEAPMAAACSBQAAAAA=&#10;" filled="f" strokeweight=".5pt">
                <v:textbox style="mso-fit-shape-to-text:t">
                  <w:txbxContent>
                    <w:p w14:paraId="1CE6CC18" w14:textId="77777777" w:rsidR="007029C8" w:rsidRDefault="007029C8" w:rsidP="007029C8">
                      <w:pPr>
                        <w:rPr>
                          <w:b/>
                          <w:bCs/>
                        </w:rPr>
                      </w:pPr>
                      <w:r w:rsidRPr="0069163B">
                        <w:rPr>
                          <w:b/>
                          <w:bCs/>
                        </w:rPr>
                        <w:t>Toekomstige functionaliteit</w:t>
                      </w:r>
                    </w:p>
                    <w:p w14:paraId="62E2F151" w14:textId="3A982F5C" w:rsidR="0096341A" w:rsidRDefault="007029C8" w:rsidP="007029C8">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5C69014" w14:textId="3750A5C4" w:rsidR="007029C8" w:rsidRDefault="007029C8" w:rsidP="007029C8"/>
                    <w:p w14:paraId="4D921792" w14:textId="77777777" w:rsidR="007029C8" w:rsidRPr="006971CB" w:rsidRDefault="007029C8" w:rsidP="007029C8">
                      <w:pPr>
                        <w:rPr>
                          <w:b/>
                          <w:bCs/>
                        </w:rPr>
                      </w:pPr>
                      <w:r w:rsidRPr="006971CB">
                        <w:rPr>
                          <w:b/>
                          <w:bCs/>
                        </w:rPr>
                        <w:t>Workaround</w:t>
                      </w:r>
                    </w:p>
                    <w:p w14:paraId="7BCB4CA2" w14:textId="7B5D9F1B" w:rsidR="0096341A" w:rsidRDefault="007029C8" w:rsidP="007029C8">
                      <w:r>
                        <w:t xml:space="preserve">Zolang dit niet in de DSO-keten is geïmplementeerd, </w:t>
                      </w:r>
                      <w:r w:rsidRPr="000B2158">
                        <w:t>is het verplicht een module Procedureverloop bij het ontwerpbesluit aan te leveren en die door de kennisgeving te muteren.</w:t>
                      </w:r>
                    </w:p>
                    <w:p w14:paraId="0BB7F7A9" w14:textId="4147D09F" w:rsidR="007029C8" w:rsidRPr="00B85351" w:rsidRDefault="007029C8" w:rsidP="007029C8">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9FE257F" w14:textId="77777777" w:rsidR="00EC1A29" w:rsidRDefault="00EC1A29" w:rsidP="00EC1A29">
      <w:pPr>
        <w:pStyle w:val="Kop6"/>
      </w:pPr>
      <w:r>
        <w:t>ConsolidatieInformatie</w:t>
      </w:r>
    </w:p>
    <w:p w14:paraId="6A2E12E4" w14:textId="77777777" w:rsidR="00440BCE" w:rsidRDefault="00EC1A29" w:rsidP="00440BCE">
      <w:r>
        <w:t xml:space="preserve">Met de module ConsolidatieInformatie wordt informatie aangeleverd ten behoeve van de consolidatie van het besluit in de regeling. </w:t>
      </w:r>
      <w:r w:rsidR="00440BCE">
        <w:t xml:space="preserve">In de </w:t>
      </w:r>
      <w:r w:rsidR="00440BCE" w:rsidRPr="004C6725">
        <w:t xml:space="preserve">module ConsolidatieInformatie </w:t>
      </w:r>
      <w:r w:rsidR="00440BCE">
        <w:t>worden opgenomen:</w:t>
      </w:r>
    </w:p>
    <w:p w14:paraId="0497A4B3" w14:textId="77777777" w:rsidR="00440BCE" w:rsidRDefault="00440BCE" w:rsidP="00440BCE">
      <w:pPr>
        <w:pStyle w:val="Opsommingtekens1"/>
      </w:pPr>
      <w:r>
        <w:t xml:space="preserve">(een </w:t>
      </w:r>
      <w:r w:rsidRPr="00415B36">
        <w:t>container</w:t>
      </w:r>
      <w:r>
        <w:t>)</w:t>
      </w:r>
      <w:r w:rsidRPr="00415B36">
        <w:t xml:space="preserve"> BeoogdeRegelgeving</w:t>
      </w:r>
      <w:r>
        <w:t xml:space="preserve"> met daarin:</w:t>
      </w:r>
    </w:p>
    <w:p w14:paraId="29DD4665" w14:textId="77777777" w:rsidR="00EC1A29" w:rsidRDefault="00EC1A29" w:rsidP="00641A9F">
      <w:pPr>
        <w:pStyle w:val="Opsommingtekens2"/>
      </w:pPr>
      <w:r>
        <w:lastRenderedPageBreak/>
        <w:t>BeoogdeRegeling, met daarbinnen:</w:t>
      </w:r>
    </w:p>
    <w:p w14:paraId="28E251E1" w14:textId="2BD8C481" w:rsidR="00EC1A29" w:rsidRDefault="00253C22" w:rsidP="00641A9F">
      <w:pPr>
        <w:pStyle w:val="Opsommingtekens3"/>
      </w:pPr>
      <w:r>
        <w:t xml:space="preserve">Doel: vul hier het Doel in van </w:t>
      </w:r>
      <w:r w:rsidR="00BD5AA8" w:rsidRPr="00BD5AA8">
        <w:t xml:space="preserve">(het besluit tot vaststelling </w:t>
      </w:r>
      <w:r w:rsidR="003A7D30">
        <w:t xml:space="preserve">of wijziging </w:t>
      </w:r>
      <w:r w:rsidR="00BD5AA8" w:rsidRPr="00BD5AA8">
        <w:t>van) het projectbesluit</w:t>
      </w:r>
    </w:p>
    <w:p w14:paraId="0D6BFFA1" w14:textId="731559B1" w:rsidR="00EC1A29" w:rsidRDefault="00253C22" w:rsidP="00641A9F">
      <w:pPr>
        <w:pStyle w:val="Opsommingtekens3"/>
      </w:pPr>
      <w:r>
        <w:t xml:space="preserve">instrumentVersie: vul hier de identificatie in van </w:t>
      </w:r>
      <w:r w:rsidR="003A7D30" w:rsidRPr="003A7D30">
        <w:t>de nieuwe regelingversie van</w:t>
      </w:r>
      <w:r w:rsidR="003A7D30">
        <w:t xml:space="preserve"> </w:t>
      </w:r>
      <w:r w:rsidR="003A7D30" w:rsidRPr="003A7D30">
        <w:t>het projectbesluit</w:t>
      </w:r>
    </w:p>
    <w:p w14:paraId="033A83A2" w14:textId="24B42C42" w:rsidR="00EC1A29" w:rsidRPr="00E85D1E" w:rsidRDefault="00D649FF" w:rsidP="00641A9F">
      <w:pPr>
        <w:pStyle w:val="Opsommingtekens3"/>
      </w:pPr>
      <w:r>
        <w:t xml:space="preserve">eId: </w:t>
      </w:r>
      <w:r w:rsidR="00C62E0A" w:rsidRPr="00C62E0A">
        <w:t xml:space="preserve">vul hier de identificatie in </w:t>
      </w:r>
      <w:r w:rsidR="00EC1A29" w:rsidRPr="00E85D1E">
        <w:t xml:space="preserve">van het WijzigArtikel in het ontwerpbesluit (het artikel waarin staat wat het bestuursorgaan beoogt met het besluit </w:t>
      </w:r>
      <w:r w:rsidR="005C5BCB">
        <w:t xml:space="preserve">vast te stellen of </w:t>
      </w:r>
      <w:r w:rsidR="00EC1A29" w:rsidRPr="00E85D1E">
        <w:t>te wijzigen)</w:t>
      </w:r>
    </w:p>
    <w:p w14:paraId="76D87D8B" w14:textId="77777777" w:rsidR="00EC1A29" w:rsidRDefault="00EC1A29" w:rsidP="00641A9F">
      <w:pPr>
        <w:pStyle w:val="Opsommingtekens2"/>
      </w:pPr>
      <w:r>
        <w:t>BeoogdInformatieobject, voor ieder Informatieobject dat het ontwerpbesluit vaststelt</w:t>
      </w:r>
      <w:r w:rsidRPr="00A85EDF">
        <w:t>, met daarbinnen:</w:t>
      </w:r>
    </w:p>
    <w:p w14:paraId="6A553754" w14:textId="6C65967C" w:rsidR="00EC1A29" w:rsidRDefault="00253C22" w:rsidP="00641A9F">
      <w:pPr>
        <w:pStyle w:val="Opsommingtekens3"/>
      </w:pPr>
      <w:r>
        <w:t xml:space="preserve">Doel: vul hier het Doel in van </w:t>
      </w:r>
      <w:r w:rsidR="00BD5AA8" w:rsidRPr="00BD5AA8">
        <w:t xml:space="preserve">(het besluit tot vaststelling </w:t>
      </w:r>
      <w:r w:rsidR="003A7D30" w:rsidRPr="003A7D30">
        <w:t xml:space="preserve">of wijziging </w:t>
      </w:r>
      <w:r w:rsidR="00BD5AA8" w:rsidRPr="00BD5AA8">
        <w:t>van) het projectbesluit</w:t>
      </w:r>
    </w:p>
    <w:p w14:paraId="62388FC5" w14:textId="1BC141E7" w:rsidR="00EC1A29" w:rsidRPr="004F1952" w:rsidRDefault="00253C22" w:rsidP="00641A9F">
      <w:pPr>
        <w:pStyle w:val="Opsommingtekens3"/>
      </w:pPr>
      <w:r>
        <w:t xml:space="preserve">instrumentVersie: vul hier de identificatie in van </w:t>
      </w:r>
      <w:r w:rsidR="003A7D30" w:rsidRPr="003A7D30">
        <w:t>het nieuwe Informatieobject</w:t>
      </w:r>
    </w:p>
    <w:p w14:paraId="2EF054E1" w14:textId="18FF4390" w:rsidR="00EC1A29" w:rsidRDefault="00A17F46" w:rsidP="00641A9F">
      <w:pPr>
        <w:pStyle w:val="Opsommingtekens3"/>
      </w:pPr>
      <w:r>
        <w:t xml:space="preserve">eId: </w:t>
      </w:r>
      <w:r w:rsidR="00C62E0A">
        <w:t>maak hier een verwijzing naar</w:t>
      </w:r>
      <w:r>
        <w:t xml:space="preserve"> </w:t>
      </w:r>
      <w:r w:rsidR="00253C22">
        <w:t xml:space="preserve">het element </w:t>
      </w:r>
      <w:r w:rsidR="00EC1A29" w:rsidRPr="00E27A46">
        <w:t>in de informatieobjecten-</w:t>
      </w:r>
      <w:r w:rsidR="00EC1A29" w:rsidRPr="007A0873">
        <w:t>bijlage in de WijzigBijlage dat</w:t>
      </w:r>
      <w:r w:rsidR="00EC1A29" w:rsidRPr="00E27A46">
        <w:t xml:space="preserve"> de ExtIoRef (de identificatie van het daadwerkelijke informatieobject) bevat</w:t>
      </w:r>
      <w:r w:rsidR="00EC1A29" w:rsidRPr="005A4EF2">
        <w:t>.</w:t>
      </w:r>
    </w:p>
    <w:p w14:paraId="54F50D2F" w14:textId="77777777" w:rsidR="00EC1A29" w:rsidRDefault="00EC1A29" w:rsidP="00EC1A29"/>
    <w:p w14:paraId="5807AEEC" w14:textId="77777777" w:rsidR="00EC1A29" w:rsidRDefault="00EC1A29" w:rsidP="00EC1A29">
      <w:r>
        <w:t>Bij een ontwerpbesluit worden geen tijdstempels toegevoegd.</w:t>
      </w:r>
    </w:p>
    <w:p w14:paraId="39CE6E53" w14:textId="77777777" w:rsidR="00EC1A29" w:rsidRDefault="00EC1A29" w:rsidP="00EC1A29">
      <w:pPr>
        <w:pStyle w:val="Kop6"/>
      </w:pPr>
      <w:r>
        <w:t>Datum publicatie ontwerpbesluit</w:t>
      </w:r>
    </w:p>
    <w:p w14:paraId="3F6B30C8" w14:textId="2C5F56F9" w:rsidR="00EC1A29" w:rsidRPr="00AC711F" w:rsidRDefault="00C33D10" w:rsidP="00EC1A29">
      <w:r>
        <w:t>W</w:t>
      </w:r>
      <w:r w:rsidR="00EC1A29" w:rsidRPr="002D4FE6">
        <w:t xml:space="preserve">aterschap, provincie of Rijk </w:t>
      </w:r>
      <w:r w:rsidRPr="00C33D10">
        <w:t xml:space="preserve">moet de datum waarop hij/zij </w:t>
      </w:r>
      <w:r w:rsidR="00EC1A29">
        <w:t xml:space="preserve">wil dat het ontwerpbesluit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B14AEF">
        <w:t>,</w:t>
      </w:r>
      <w:r w:rsidR="00EC1A29">
        <w:t xml:space="preserve"> met het gegeven </w:t>
      </w:r>
      <w:r w:rsidR="00EC1A29" w:rsidRPr="00503EC9">
        <w:rPr>
          <w:i/>
          <w:iCs/>
        </w:rPr>
        <w:t>datumBekendmaking</w:t>
      </w:r>
      <w:r w:rsidR="00EC1A29">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49" Type="http://schemas.openxmlformats.org/officeDocument/2006/relationships/image" Target="media/image_17bcb4f20b2e4df81edc965e3bad1277.png"/><Relationship Id="rId150" Type="http://schemas.openxmlformats.org/officeDocument/2006/relationships/image" Target="media/image_923b44d8c72f04efb9f1f5ee4930e4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