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72A1" w14:textId="77777777" w:rsidR="00713915" w:rsidRPr="00F03DD9" w:rsidRDefault="00713915" w:rsidP="00713915">
      <w:pPr>
        <w:pStyle w:val="Kop5"/>
      </w:pPr>
      <w:bookmarkStart w:id="201" w:name="_Ref_15f59b9c446c46b81f565e191acfd6cd_1"/>
      <w:bookmarkStart w:id="202" w:name="_Ref_15f59b9c446c46b81f565e191acfd6cd_2"/>
      <w:r w:rsidRPr="00F03DD9">
        <w:t>Regeling</w:t>
      </w:r>
      <w:bookmarkEnd w:id="201"/>
      <w:r>
        <w:t>Klassiek als model voor de initiële en de geconsolideerde versie van de Regeling</w:t>
      </w:r>
      <w:bookmarkEnd w:id="202"/>
    </w:p>
    <w:p w14:paraId="254BFF35" w14:textId="2DDFC69E" w:rsidR="00030D6F" w:rsidRDefault="00713915" w:rsidP="00713915">
      <w:r>
        <w:t>RegelingKlassiek heeft twee verschijningsvormen:</w:t>
      </w:r>
    </w:p>
    <w:p w14:paraId="63D1AE91" w14:textId="6F8A6B51" w:rsidR="00713915" w:rsidRDefault="00713915" w:rsidP="00713915">
      <w:pPr>
        <w:pStyle w:val="Opsommingtekens1"/>
      </w:pPr>
      <w:r w:rsidRPr="00A603C7">
        <w:t xml:space="preserve">RegelingKlassiek </w:t>
      </w:r>
      <w:r>
        <w:t>als model voor een regeling conform het klassieke model, dat geldt voor de initiële regeling en de geconsolideerde versie van de klassieke regeling;</w:t>
      </w:r>
    </w:p>
    <w:p w14:paraId="7E22DA79" w14:textId="77777777" w:rsidR="00713915" w:rsidRDefault="00713915" w:rsidP="00713915">
      <w:pPr>
        <w:pStyle w:val="Opsommingtekens1"/>
      </w:pPr>
      <w:r w:rsidRPr="00797F1F">
        <w:t xml:space="preserve">RegelingKlassiek </w:t>
      </w:r>
      <w:r>
        <w:t xml:space="preserve">als onderdeel van een </w:t>
      </w:r>
      <w:r w:rsidRPr="00BE3E19">
        <w:t xml:space="preserve">BesluitKlassiek </w:t>
      </w:r>
      <w:r>
        <w:t>in het geval van een wijzigingsbesluit waarmee een klassieke regeling wordt gewijzigd.</w:t>
      </w:r>
    </w:p>
    <w:p w14:paraId="1A244015" w14:textId="2C842DE9" w:rsidR="00713915" w:rsidRDefault="00713915" w:rsidP="00713915">
      <w:r>
        <w:t xml:space="preserve">Deze toepassingen leiden tot twee </w:t>
      </w:r>
      <w:r w:rsidR="00AC3F77">
        <w:t xml:space="preserve">enigszins </w:t>
      </w:r>
      <w:r>
        <w:t xml:space="preserve">uiteenlopende verschijningsvormen. Omwille van de overzichtelijkheid zijn ze in twee afzonderlijke paragrafen beschreven. </w:t>
      </w:r>
      <w:r w:rsidR="00F63150">
        <w:t>In p</w:t>
      </w:r>
      <w:r>
        <w:t xml:space="preserve">aragraaf </w:t>
      </w:r>
      <w:r w:rsidRPr="00863F41">
        <w:rPr>
          <w:rStyle w:val="Verwijzing"/>
        </w:rPr>
        <w:fldChar w:fldCharType="begin"/>
      </w:r>
      <w:r w:rsidRPr="00863F41">
        <w:rPr>
          <w:rStyle w:val="Verwijzing"/>
        </w:rPr>
        <w:instrText xml:space="preserve"> REF _Ref_0d34dd0b0fbb42380ae8007ecbb42416_1 \r \h </w:instrText>
      </w:r>
      <w:r w:rsidRPr="00863F41">
        <w:rPr>
          <w:rStyle w:val="Verwijzing"/>
        </w:rPr>
      </w:r>
      <w:r w:rsidRPr="00863F41">
        <w:rPr>
          <w:rStyle w:val="Verwijzing"/>
        </w:rPr>
        <w:fldChar w:fldCharType="separate"/>
      </w:r>
      <w:r w:rsidR="00A92D2F">
        <w:rPr>
          <w:rStyle w:val="Verwijzing"/>
        </w:rPr>
        <w:t>4.7.3.3</w:t>
      </w:r>
      <w:r w:rsidRPr="00863F41">
        <w:rPr>
          <w:rStyle w:val="Verwijzing"/>
        </w:rPr>
        <w:fldChar w:fldCharType="end"/>
      </w:r>
      <w:r>
        <w:t xml:space="preserve"> </w:t>
      </w:r>
      <w:r w:rsidR="00F63150">
        <w:t xml:space="preserve">wordt </w:t>
      </w:r>
      <w:r w:rsidR="00D93F34">
        <w:t xml:space="preserve">beschreven </w:t>
      </w:r>
      <w:r>
        <w:t xml:space="preserve">hoe </w:t>
      </w:r>
      <w:r w:rsidRPr="00CD5993">
        <w:t>RegelingKlassiek</w:t>
      </w:r>
      <w:r>
        <w:t xml:space="preserve"> moet worden toegepast als het onderdeel is van een wijzigingsbesluit.</w:t>
      </w:r>
      <w:r w:rsidR="00FE42A4">
        <w:t xml:space="preserve"> </w:t>
      </w:r>
      <w:r w:rsidR="00FE42A4" w:rsidRPr="00FE42A4">
        <w:t>De onderhavige paragraaf beschrijft RegelingKlassiek als model voor een (initiële of geconsolideerde) regeling conform het klassieke model.</w:t>
      </w:r>
    </w:p>
    <w:p w14:paraId="7BBB1D4C" w14:textId="77777777" w:rsidR="00713915" w:rsidRDefault="00713915" w:rsidP="00713915"/>
    <w:p w14:paraId="6AAB2187" w14:textId="45C1B30B" w:rsidR="00030D6F" w:rsidRDefault="00713915" w:rsidP="00713915">
      <w:r>
        <w:t xml:space="preserve">In paragraaf </w:t>
      </w:r>
      <w:r w:rsidR="00BE1ACA" w:rsidRPr="00863F41">
        <w:rPr>
          <w:rStyle w:val="Verwijzing"/>
        </w:rPr>
        <w:fldChar w:fldCharType="begin"/>
      </w:r>
      <w:r w:rsidR="00BE1ACA" w:rsidRPr="00863F41">
        <w:rPr>
          <w:rStyle w:val="Verwijzing"/>
        </w:rPr>
        <w:instrText xml:space="preserve"> REF _Ref_15f59b9c446c46b81f565e191acfd6cd_3 \n \h </w:instrText>
      </w:r>
      <w:r w:rsidR="00BE1ACA" w:rsidRPr="00863F41">
        <w:rPr>
          <w:rStyle w:val="Verwijzing"/>
        </w:rPr>
      </w:r>
      <w:r w:rsidR="00BE1ACA" w:rsidRPr="00863F41">
        <w:rPr>
          <w:rStyle w:val="Verwijzing"/>
        </w:rPr>
        <w:fldChar w:fldCharType="separate"/>
      </w:r>
      <w:r w:rsidR="00A92D2F">
        <w:rPr>
          <w:rStyle w:val="Verwijzing"/>
        </w:rPr>
        <w:t>4.7.3.2.1</w:t>
      </w:r>
      <w:r w:rsidR="00BE1ACA" w:rsidRPr="00863F41">
        <w:rPr>
          <w:rStyle w:val="Verwijzing"/>
        </w:rPr>
        <w:fldChar w:fldCharType="end"/>
      </w:r>
      <w:r>
        <w:t xml:space="preserve"> is de norm </w:t>
      </w:r>
      <w:r w:rsidRPr="000C7686">
        <w:t xml:space="preserve">vastgelegd </w:t>
      </w:r>
      <w:r>
        <w:t xml:space="preserve">voor het model RegelingKlassiek </w:t>
      </w:r>
      <w:r w:rsidRPr="000C7686">
        <w:t>als model voor een regeling conform het klassieke model</w:t>
      </w:r>
      <w:r>
        <w:t xml:space="preserve">. Dit is het model dat geldt voor zowel </w:t>
      </w:r>
      <w:r w:rsidRPr="007C28D2">
        <w:t xml:space="preserve">de initiële regeling </w:t>
      </w:r>
      <w:r>
        <w:t>als voor</w:t>
      </w:r>
      <w:r w:rsidRPr="007C28D2">
        <w:t xml:space="preserve"> de geconsolideerde versie van de klassieke regeling</w:t>
      </w:r>
      <w:r>
        <w:t xml:space="preserve">. </w:t>
      </w:r>
      <w:r w:rsidRPr="00445966">
        <w:t xml:space="preserve">Beschreven wordt </w:t>
      </w:r>
      <w:r>
        <w:t xml:space="preserve">welke elementen moeten respectievelijk mogen worden gebruikt en hoe vaak kunnen ze voorkomen. Paragraaf </w:t>
      </w:r>
      <w:r w:rsidR="003F611C" w:rsidRPr="00863F41">
        <w:rPr>
          <w:rStyle w:val="Verwijzing"/>
        </w:rPr>
        <w:fldChar w:fldCharType="begin"/>
      </w:r>
      <w:r w:rsidR="003F611C" w:rsidRPr="00863F41">
        <w:rPr>
          <w:rStyle w:val="Verwijzing"/>
        </w:rPr>
        <w:instrText xml:space="preserve"> REF _Ref_15f59b9c446c46b81f565e191acfd6cd_4 \n \h </w:instrText>
      </w:r>
      <w:r w:rsidR="003F611C" w:rsidRPr="00863F41">
        <w:rPr>
          <w:rStyle w:val="Verwijzing"/>
        </w:rPr>
      </w:r>
      <w:r w:rsidR="003F611C" w:rsidRPr="00863F41">
        <w:rPr>
          <w:rStyle w:val="Verwijzing"/>
        </w:rPr>
        <w:fldChar w:fldCharType="separate"/>
      </w:r>
      <w:r w:rsidR="00A92D2F">
        <w:rPr>
          <w:rStyle w:val="Verwijzing"/>
        </w:rPr>
        <w:t>4.7.3.2.2</w:t>
      </w:r>
      <w:r w:rsidR="003F611C" w:rsidRPr="00863F41">
        <w:rPr>
          <w:rStyle w:val="Verwijzing"/>
        </w:rPr>
        <w:fldChar w:fldCharType="end"/>
      </w:r>
      <w:r>
        <w:t xml:space="preserve"> geeft een toelichting op de elementen van de Regeling.</w:t>
      </w:r>
    </w:p>
    <w:p w14:paraId="7ED05C19" w14:textId="423225E3" w:rsidR="00713915" w:rsidRDefault="00713915" w:rsidP="00713915">
      <w:r>
        <w:t>Opgemerkt wordt dat de STOP-modellen voor Besluit en Regeling XML-modellen zijn. Met de in de volgende paragrafen genoemde elementen worden dus (STOP-)XML-elementen bedoeld.</w:t>
      </w:r>
    </w:p>
    <w:p w14:paraId="1A6A1C3A" w14:textId="77777777" w:rsidR="00713915" w:rsidRDefault="00713915" w:rsidP="00713915">
      <w:r w:rsidRPr="008B3D11">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73C99B55" w14:textId="77777777" w:rsidR="00713915" w:rsidRDefault="00713915" w:rsidP="00713915">
      <w:pPr>
        <w:pStyle w:val="Kop6"/>
      </w:pPr>
      <w:bookmarkStart w:id="204" w:name="_Ref_15f59b9c446c46b81f565e191acfd6cd_3"/>
      <w:r>
        <w:t>Norm</w:t>
      </w:r>
      <w:bookmarkEnd w:id="204"/>
    </w:p>
    <w:p w14:paraId="185909E9" w14:textId="77777777" w:rsidR="00713915" w:rsidRPr="00F03DD9" w:rsidRDefault="00713915" w:rsidP="00713915">
      <w:r w:rsidRPr="00F03DD9">
        <w:t xml:space="preserve">Wanneer voor omgevingsdocumenten met Artikelstructuur gekozen wordt voor het klassieke model is het eindresultaat een </w:t>
      </w:r>
      <w:r w:rsidRPr="009658A4">
        <w:t>(geconsolideerde) Regeling die is opgebouwd overeenkomstig het model</w:t>
      </w:r>
      <w:r w:rsidRPr="00F03DD9">
        <w:t xml:space="preserve"> RegelingKlassiek. Dit model</w:t>
      </w:r>
      <w:r>
        <w:t xml:space="preserve"> wordt uitsluitend </w:t>
      </w:r>
      <w:r w:rsidRPr="00F03DD9">
        <w:t>door het Rijk gebruikt. Regeling</w:t>
      </w:r>
      <w:r>
        <w:t>Klassiek bevat</w:t>
      </w:r>
      <w:r w:rsidRPr="00F03DD9">
        <w:t xml:space="preserve"> de volgende elementen:</w:t>
      </w:r>
    </w:p>
    <w:p w14:paraId="2ADDF734" w14:textId="099B3C28" w:rsidR="00713915" w:rsidRPr="00F03DD9" w:rsidRDefault="00713915" w:rsidP="004E523D">
      <w:pPr>
        <w:pStyle w:val="Opsommingnummers1"/>
        <w:numPr>
          <w:ilvl w:val="0"/>
          <w:numId w:val="24"/>
        </w:numPr>
      </w:pPr>
      <w:r w:rsidRPr="00D25014">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00F673D1">
        <w:t>Verplicht</w:t>
      </w:r>
      <w:r w:rsidR="00F673D1" w:rsidRPr="00635775">
        <w:t xml:space="preserve"> </w:t>
      </w:r>
      <w:r w:rsidRPr="00635775">
        <w:t>element. Komt 1 keer voor.</w:t>
      </w:r>
    </w:p>
    <w:p w14:paraId="20614B4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4F919DE9" w14:textId="68E3B8C9" w:rsidR="00713915" w:rsidRDefault="00713915" w:rsidP="00713915">
      <w:pPr>
        <w:pStyle w:val="Opsommingnummers1"/>
      </w:pPr>
      <w:r w:rsidRPr="009658A4">
        <w:rPr>
          <w:b/>
          <w:bCs/>
        </w:rPr>
        <w:t>Lichaam</w:t>
      </w:r>
      <w:r w:rsidRPr="00F03DD9">
        <w:t xml:space="preserve">: </w:t>
      </w:r>
      <w:r w:rsidRPr="00E96791">
        <w:t>STOP-element dat de inhoud, oftewel de artikelen, van de (initiële of geconsolideerde) Regeling van het omgevingsdocument bevat. Verplicht element. Komt 1 keer voor</w:t>
      </w:r>
      <w:r w:rsidRPr="00E96791">
        <w:rPr>
          <w:rStyle w:val="Voetnootmarkering"/>
        </w:rPr>
        <w:footnoteReference w:id="21"/>
      </w:r>
      <w:r w:rsidRPr="00E96791">
        <w:t xml:space="preserve">. De artikelen moeten voldoen aan de specificaties voor de Artikelstructuur in paragraaf </w:t>
      </w:r>
      <w:r w:rsidRPr="00863F41">
        <w:rPr>
          <w:rStyle w:val="Verwijzing"/>
        </w:rPr>
        <w:fldChar w:fldCharType="begin"/>
      </w:r>
      <w:r w:rsidRPr="00863F41">
        <w:rPr>
          <w:rStyle w:val="Verwijzing"/>
        </w:rPr>
        <w:instrText xml:space="preserve"> REF _Ref_94c20abb9240e2a249fc7a9ac12ebb11_1 \r \h </w:instrText>
      </w:r>
      <w:r w:rsidR="0047686F" w:rsidRPr="00863F41">
        <w:rPr>
          <w:rStyle w:val="Verwijzing"/>
        </w:rPr>
        <w:instrText xml:space="preserve"> \* MERGEFORMAT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rsidRPr="00E96791">
        <w:t>.</w:t>
      </w:r>
      <w:r w:rsidR="00727403" w:rsidRPr="00E96791">
        <w:t xml:space="preserve"> </w:t>
      </w:r>
      <w:r w:rsidR="00C53062">
        <w:t xml:space="preserve">Bestaat </w:t>
      </w:r>
      <w:r w:rsidR="00C53062" w:rsidRPr="00C53062">
        <w:t>uit de volgende elementen:</w:t>
      </w:r>
    </w:p>
    <w:p w14:paraId="6DC517F7" w14:textId="1CE13239" w:rsidR="00601A6E" w:rsidRDefault="00601A6E" w:rsidP="00601A6E">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rsidR="00C37DDB">
        <w:t>In d</w:t>
      </w:r>
      <w:r w:rsidR="00B738CE">
        <w:t xml:space="preserve">e reguliere artikelen </w:t>
      </w:r>
      <w:r w:rsidR="00C37DDB">
        <w:t xml:space="preserve">staat </w:t>
      </w:r>
      <w:r w:rsidR="00C37DDB" w:rsidRPr="00C37DDB">
        <w:t>de inhoud van de initiële en geconsolideerde Regeling van het omgevingsdocument</w:t>
      </w:r>
      <w:r w:rsidR="00674193">
        <w:t xml:space="preserve">. </w:t>
      </w:r>
      <w:r w:rsidR="000C55AF" w:rsidRPr="0013363A">
        <w:t xml:space="preserve">De artikelen moeten voldoen </w:t>
      </w:r>
      <w:r w:rsidR="000C55AF" w:rsidRPr="0013363A">
        <w:lastRenderedPageBreak/>
        <w:t xml:space="preserve">aan de specificaties voor de Artikelstructuur in paragraaf </w:t>
      </w:r>
      <w:r w:rsidR="000C55AF" w:rsidRPr="00863F41">
        <w:rPr>
          <w:rStyle w:val="Verwijzing"/>
        </w:rPr>
        <w:fldChar w:fldCharType="begin"/>
      </w:r>
      <w:r w:rsidR="000C55AF" w:rsidRPr="00863F41">
        <w:rPr>
          <w:rStyle w:val="Verwijzing"/>
        </w:rPr>
        <w:instrText xml:space="preserve"> REF _Ref_94c20abb9240e2a249fc7a9ac12ebb11_1 \r \h </w:instrText>
      </w:r>
      <w:r w:rsidR="000C55AF" w:rsidRPr="00863F41">
        <w:rPr>
          <w:rStyle w:val="Verwijzing"/>
        </w:rPr>
      </w:r>
      <w:r w:rsidR="000C55AF" w:rsidRPr="00863F41">
        <w:rPr>
          <w:rStyle w:val="Verwijzing"/>
        </w:rPr>
        <w:fldChar w:fldCharType="separate"/>
      </w:r>
      <w:r w:rsidR="00A92D2F">
        <w:rPr>
          <w:rStyle w:val="Verwijzing"/>
        </w:rPr>
        <w:t>5.2</w:t>
      </w:r>
      <w:r w:rsidR="000C55AF" w:rsidRPr="00863F41">
        <w:rPr>
          <w:rStyle w:val="Verwijzing"/>
        </w:rPr>
        <w:fldChar w:fldCharType="end"/>
      </w:r>
      <w:r w:rsidR="000C55AF" w:rsidRPr="0013363A">
        <w:t>.</w:t>
      </w:r>
      <w:r>
        <w:br/>
      </w:r>
      <w:r w:rsidRPr="00F03DD9">
        <w:t>Ieder Artikel moet de volgende onderdelen bevatten:</w:t>
      </w:r>
    </w:p>
    <w:p w14:paraId="3D354E26" w14:textId="77777777" w:rsidR="00601A6E" w:rsidRDefault="00601A6E" w:rsidP="00601A6E">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4103E58A" w14:textId="77777777" w:rsidR="00601A6E" w:rsidRPr="00F03DD9" w:rsidRDefault="00601A6E" w:rsidP="00601A6E">
      <w:pPr>
        <w:pStyle w:val="Opsommingtekens3"/>
      </w:pPr>
      <w:r>
        <w:t xml:space="preserve">Verplichte </w:t>
      </w:r>
      <w:r w:rsidRPr="00846F46">
        <w:t>keuze</w:t>
      </w:r>
      <w:r>
        <w:t xml:space="preserve"> tussen Lid en Inhoud.</w:t>
      </w:r>
    </w:p>
    <w:p w14:paraId="70B9FA22" w14:textId="5B019CEF" w:rsidR="00633E13" w:rsidRPr="00F03DD9" w:rsidRDefault="00633E13" w:rsidP="00633E13">
      <w:pPr>
        <w:pStyle w:val="Opsommingtekens2"/>
      </w:pPr>
      <w:r w:rsidRPr="00DE778C">
        <w:rPr>
          <w:i/>
          <w:iCs/>
        </w:rPr>
        <w:t>WijzigArtikel</w:t>
      </w:r>
      <w:r>
        <w:t xml:space="preserve">: STOP-element dat </w:t>
      </w:r>
      <w:r w:rsidR="00972CEC">
        <w:t xml:space="preserve">in </w:t>
      </w:r>
      <w:r w:rsidR="008C2E7E">
        <w:t xml:space="preserve">deze vorm van </w:t>
      </w:r>
      <w:r w:rsidR="00972CEC">
        <w:t xml:space="preserve">RegelingKlassiek kan worden gebruikt voor de </w:t>
      </w:r>
      <w:r>
        <w:t>beschrij</w:t>
      </w:r>
      <w:r w:rsidR="00AF764E">
        <w:t>ving</w:t>
      </w:r>
      <w:r>
        <w:t xml:space="preserve"> </w:t>
      </w:r>
      <w:r w:rsidR="0001003E">
        <w:t xml:space="preserve">van </w:t>
      </w:r>
      <w:r>
        <w:t xml:space="preserve">wat wordt gewijzigd </w:t>
      </w:r>
      <w:r w:rsidR="0001003E">
        <w:t>in andere Regelingen</w:t>
      </w:r>
      <w:r w:rsidRPr="00F03DD9">
        <w:t xml:space="preserve">. </w:t>
      </w:r>
      <w:r w:rsidR="0001003E">
        <w:t>Optionee</w:t>
      </w:r>
      <w:r w:rsidR="00612A34">
        <w:t xml:space="preserve">l </w:t>
      </w:r>
      <w:r w:rsidRPr="00F03DD9">
        <w:t xml:space="preserve">element. </w:t>
      </w:r>
      <w:r w:rsidR="00A37408" w:rsidRPr="00A37408">
        <w:t>Komt zo vaak voor als gewenst</w:t>
      </w:r>
      <w:r w:rsidRPr="00F03DD9">
        <w:t>.</w:t>
      </w:r>
      <w:r w:rsidR="005710FB">
        <w:t xml:space="preserve"> Een </w:t>
      </w:r>
      <w:r w:rsidR="005710FB" w:rsidRPr="0031535C">
        <w:t>WijzigArtikel</w:t>
      </w:r>
      <w:r w:rsidR="005710FB" w:rsidRPr="005710FB">
        <w:t xml:space="preserve"> </w:t>
      </w:r>
      <w:r w:rsidR="005710FB">
        <w:t xml:space="preserve">kan worden </w:t>
      </w:r>
      <w:r w:rsidR="005710FB" w:rsidRPr="005710FB">
        <w:t xml:space="preserve">onderverdeeld in </w:t>
      </w:r>
      <w:r w:rsidR="005710FB" w:rsidRPr="00B34C7B">
        <w:t>WijzigLeden</w:t>
      </w:r>
      <w:r w:rsidR="00C72DC7">
        <w:t>. Dat kan alleen</w:t>
      </w:r>
      <w:r w:rsidR="005710FB">
        <w:t xml:space="preserve"> wanneer </w:t>
      </w:r>
      <w:r w:rsidR="008A5C1C" w:rsidRPr="008A5C1C">
        <w:t xml:space="preserve">meerdere wijzigingen </w:t>
      </w:r>
      <w:r w:rsidR="00440926">
        <w:t xml:space="preserve">in </w:t>
      </w:r>
      <w:r w:rsidR="00222438">
        <w:t xml:space="preserve">dezelfde </w:t>
      </w:r>
      <w:r w:rsidR="008A5C1C">
        <w:t xml:space="preserve">(andere) </w:t>
      </w:r>
      <w:r w:rsidR="00222438">
        <w:t>Regeling</w:t>
      </w:r>
      <w:r w:rsidR="00DB5909">
        <w:t xml:space="preserve"> </w:t>
      </w:r>
      <w:r w:rsidR="00440926">
        <w:t xml:space="preserve">worden aangebracht </w:t>
      </w:r>
      <w:r w:rsidR="00CD3CC6">
        <w:t xml:space="preserve">en iedere wijziging een eigen </w:t>
      </w:r>
      <w:r w:rsidR="00440926">
        <w:t>inwerkingtredingsdatum</w:t>
      </w:r>
      <w:r w:rsidR="00CD3CC6">
        <w:t xml:space="preserve"> heeft</w:t>
      </w:r>
      <w:r w:rsidR="00440926">
        <w:t>.</w:t>
      </w:r>
      <w:r w:rsidR="00CD3CC6">
        <w:t xml:space="preserve"> </w:t>
      </w:r>
      <w:r w:rsidR="009C3671">
        <w:t>Iedere wijziging-</w:t>
      </w:r>
      <w:r w:rsidR="009C3671" w:rsidRPr="009C3671">
        <w:t>inwerkingtredingsdatum</w:t>
      </w:r>
      <w:r w:rsidR="009C3671">
        <w:t xml:space="preserve">-combinatie kan dan in een </w:t>
      </w:r>
      <w:r w:rsidR="00DC0FFA">
        <w:t xml:space="preserve">eigen </w:t>
      </w:r>
      <w:r w:rsidR="00DC0FFA" w:rsidRPr="00B34C7B">
        <w:t>Wijzig</w:t>
      </w:r>
      <w:r w:rsidR="00A32F62" w:rsidRPr="00B34C7B">
        <w:t>Lid</w:t>
      </w:r>
      <w:r w:rsidR="00ED5CF9">
        <w:t xml:space="preserve"> worden ondergebracht.</w:t>
      </w:r>
      <w:r w:rsidRPr="00F03DD9">
        <w:br/>
        <w:t>Ieder WijzigArtikel moet de volgende onderdelen bevatten:</w:t>
      </w:r>
    </w:p>
    <w:p w14:paraId="29BDEB74" w14:textId="77777777" w:rsidR="00633E13" w:rsidRDefault="00633E13" w:rsidP="00633E13">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75FE99C7" w14:textId="2D79C97D" w:rsidR="00633E13" w:rsidRDefault="00633E13" w:rsidP="00633E13">
      <w:pPr>
        <w:pStyle w:val="Opsommingtekens3"/>
      </w:pPr>
      <w:r w:rsidRPr="00DE778C">
        <w:rPr>
          <w:i/>
          <w:iCs/>
        </w:rPr>
        <w:t>Wat</w:t>
      </w:r>
      <w:r>
        <w:t xml:space="preserve">: STOP-element dat </w:t>
      </w:r>
      <w:r w:rsidR="001142F8" w:rsidRPr="001142F8">
        <w:t xml:space="preserve">een tekstuele omschrijving van de wijziging </w:t>
      </w:r>
      <w:r>
        <w:t>bevat</w:t>
      </w:r>
      <w:r w:rsidR="007F70DD">
        <w:t>;</w:t>
      </w:r>
    </w:p>
    <w:p w14:paraId="1AE26F72" w14:textId="1E3067FD" w:rsidR="00506421" w:rsidRPr="00F03DD9" w:rsidRDefault="00506421" w:rsidP="00506421">
      <w:pPr>
        <w:pStyle w:val="Opsommingtekens3"/>
      </w:pPr>
      <w:r w:rsidRPr="00547F56">
        <w:rPr>
          <w:i/>
          <w:iCs/>
        </w:rPr>
        <w:t>RegelingMutatie</w:t>
      </w:r>
      <w:r>
        <w:t>: STOP-</w:t>
      </w:r>
      <w:r w:rsidRPr="00F03DD9">
        <w:t xml:space="preserve">element dat de wijzigingen tussen twee RegelingVersies in was-wordt oftewel renvooiweergave bevat. </w:t>
      </w:r>
      <w:r w:rsidR="005D3E6F">
        <w:t>V</w:t>
      </w:r>
      <w:r w:rsidRPr="00F03DD9">
        <w:t>erplicht element</w:t>
      </w:r>
      <w:r w:rsidR="00D74815">
        <w:t>. K</w:t>
      </w:r>
      <w:r w:rsidRPr="00F03DD9">
        <w:t>omt 1 keer voor.</w:t>
      </w:r>
      <w:r w:rsidRPr="00F03DD9">
        <w:br/>
        <w:t>Per onderdeel moet een keuze gemaakt worden tussen:</w:t>
      </w:r>
    </w:p>
    <w:p w14:paraId="7BDA3AC2" w14:textId="77777777" w:rsidR="00506421" w:rsidRPr="00514D8D" w:rsidRDefault="00506421" w:rsidP="00506421">
      <w:pPr>
        <w:pStyle w:val="Opsommingtekens5"/>
      </w:pPr>
      <w:r w:rsidRPr="00514D8D">
        <w:t>VoegToe: element dat aangeeft dat een tekstonderdeel aan een bestaande Regeling wordt toegevoegd, op welke plaats en op welke wijze;</w:t>
      </w:r>
    </w:p>
    <w:p w14:paraId="7E0D1637" w14:textId="77777777" w:rsidR="00506421" w:rsidRPr="00514D8D" w:rsidRDefault="00506421" w:rsidP="00506421">
      <w:pPr>
        <w:pStyle w:val="Opsommingtekens5"/>
      </w:pPr>
      <w:r w:rsidRPr="00514D8D">
        <w:t>Vervang: element dat aangeeft dat het onderdeel een tekstonderdeel in een bestaande Regeling vervangt;</w:t>
      </w:r>
    </w:p>
    <w:p w14:paraId="571A31FE" w14:textId="77777777" w:rsidR="00506421" w:rsidRPr="00514D8D" w:rsidRDefault="00506421" w:rsidP="00506421">
      <w:pPr>
        <w:pStyle w:val="Opsommingtekens5"/>
      </w:pPr>
      <w:r w:rsidRPr="00514D8D">
        <w:t>VervangKop: element dat aangeeft dat (de tekstuele inhoud van) een Kop wordt gewijzigd;</w:t>
      </w:r>
    </w:p>
    <w:p w14:paraId="455945BA" w14:textId="18A0A3E3" w:rsidR="00310647" w:rsidRPr="00F03DD9" w:rsidRDefault="00506421" w:rsidP="00CD02B9">
      <w:pPr>
        <w:pStyle w:val="Opsommingtekens5"/>
      </w:pPr>
      <w:r w:rsidRPr="00514D8D">
        <w:t>Verwijder: element</w:t>
      </w:r>
      <w:r w:rsidRPr="00F03DD9">
        <w:t xml:space="preserve"> dat aangeeft dat een tekstonderdeel uit een bestaande Regeling wordt verwijderd.</w:t>
      </w:r>
    </w:p>
    <w:p w14:paraId="2063D98D"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319DAAE6" w14:textId="6E1DBC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750A2A" w:rsidRPr="00750A2A">
        <w:t xml:space="preserve">Hoofdregel is dat een bijlage is vormgegeven als onderdeel van de tekst in STOP-XML. In bijzondere gevallen is het toegestaan een bijlage als </w:t>
      </w:r>
      <w:r w:rsidR="00D878C5">
        <w:t>PDF-document</w:t>
      </w:r>
      <w:r w:rsidR="00750A2A" w:rsidRPr="00750A2A">
        <w:t xml:space="preserve"> aan te leveren.</w:t>
      </w:r>
      <w:r w:rsidRPr="00C64F1B">
        <w:t xml:space="preserve"> Een Bijlage die in STOP-XML wordt opgesteld, bevat de volgende elementen:</w:t>
      </w:r>
    </w:p>
    <w:p w14:paraId="08B207A2"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30DB8FAB"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2236756"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w:t>
      </w:r>
      <w:r>
        <w:lastRenderedPageBreak/>
        <w:t xml:space="preserve">element. Komt 0 of 1 keer voor. Indien in een Bijlage het element Vervallen wordt gebruikt mag in die Bijlage geen van de elementen </w:t>
      </w:r>
      <w:r w:rsidRPr="00EB2044">
        <w:t>Gereserveerd,</w:t>
      </w:r>
      <w:r>
        <w:t xml:space="preserve"> Divisie en Divisietekst voorkomen.</w:t>
      </w:r>
    </w:p>
    <w:p w14:paraId="534054BD" w14:textId="5AB32275"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65FFB24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7A274AB" w14:textId="66209248" w:rsidR="00750A2A" w:rsidRPr="00F03DD9" w:rsidRDefault="00750A2A" w:rsidP="00216735">
      <w:pPr>
        <w:pStyle w:val="Opsommingtekens2"/>
        <w:numPr>
          <w:ilvl w:val="0"/>
          <w:numId w:val="0"/>
        </w:numPr>
        <w:ind w:left="284"/>
      </w:pPr>
      <w:r w:rsidRPr="00750A2A">
        <w:t xml:space="preserve">Een bijlage mag alleen als </w:t>
      </w:r>
      <w:r w:rsidR="00D878C5">
        <w:t>PDF-document</w:t>
      </w:r>
      <w:r w:rsidRPr="00750A2A">
        <w:t xml:space="preserve"> worden aangeleverd als het voor het bevoegd gezag redelijkerwijs niet mogelijk is om de bijlage als onderdeel van de tekst in STOP-XML op te stellen. Het </w:t>
      </w:r>
      <w:r w:rsidR="00D878C5">
        <w:t>PDF-document</w:t>
      </w:r>
      <w:r w:rsidRPr="00750A2A">
        <w:t xml:space="preserve"> moet dan voldoen aan de eisen van PDF/A-1a of PDF/A-2a, moet worden gemodelleerd als </w:t>
      </w:r>
      <w:r w:rsidR="00AC2BDC">
        <w:t>informatieobject</w:t>
      </w:r>
      <w:r w:rsidRPr="00750A2A">
        <w:t xml:space="preserve"> en mag uitsluitend een deel van de tekst bevatten dat daadwerkelijk als bijlage gezien kan worden.</w:t>
      </w:r>
    </w:p>
    <w:p w14:paraId="1D67ED12" w14:textId="665D6CA3"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36FE8EC0" w14:textId="2E027DDE" w:rsidR="00713915" w:rsidRDefault="00713915" w:rsidP="00713915">
      <w:pPr>
        <w:pStyle w:val="Opsommingtekens2"/>
      </w:pPr>
      <w:r w:rsidRPr="009F36D9">
        <w:rPr>
          <w:i/>
          <w:iCs/>
        </w:rPr>
        <w:t>Kop</w:t>
      </w:r>
      <w:r>
        <w:t xml:space="preserve">: </w:t>
      </w:r>
      <w:r w:rsidRPr="006F22AF">
        <w:t>STOP-element dat de Kop bevat.</w:t>
      </w:r>
      <w:r>
        <w:t xml:space="preserve"> </w:t>
      </w:r>
      <w:r w:rsidR="00893AC9" w:rsidRPr="00893AC9">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893AC9"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352B180E" w14:textId="6B86BD31" w:rsidR="00713915" w:rsidRDefault="00713915" w:rsidP="00DA45A5">
      <w:pPr>
        <w:pStyle w:val="Opsommingtekens2"/>
      </w:pPr>
      <w:r w:rsidRPr="0085735B">
        <w:rPr>
          <w:i/>
          <w:iCs/>
        </w:rPr>
        <w:t>AlgemeneToelichting</w:t>
      </w:r>
      <w:r w:rsidRPr="007417E4">
        <w:t>:</w:t>
      </w:r>
      <w:r>
        <w:t xml:space="preserve"> STOP-element dat de algemene toelichting bevat. </w:t>
      </w:r>
      <w:r w:rsidR="005765BB">
        <w:t xml:space="preserve">Optioneel </w:t>
      </w:r>
      <w:r>
        <w:t xml:space="preserve">element. Komt </w:t>
      </w:r>
      <w:r w:rsidR="005765BB">
        <w:t xml:space="preserve">0 of </w:t>
      </w:r>
      <w:r>
        <w:t>1 keer voor.</w:t>
      </w:r>
      <w:r>
        <w:br/>
        <w:t xml:space="preserve">Een AlgemeneToelichting bevat </w:t>
      </w:r>
      <w:r w:rsidRPr="004868B7">
        <w:t>de volgende elementen</w:t>
      </w:r>
      <w:r>
        <w:t>:</w:t>
      </w:r>
    </w:p>
    <w:p w14:paraId="5146A142" w14:textId="77777777" w:rsidR="00713915" w:rsidRDefault="00713915" w:rsidP="00DA45A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DA54874" w14:textId="4D60C2C7" w:rsidR="00713915" w:rsidRDefault="00713915" w:rsidP="005C16C3">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68D95E0F" w14:textId="6BC5C193" w:rsidR="00713915" w:rsidRDefault="00713915" w:rsidP="00DA45A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5FA5012" w14:textId="77777777" w:rsidR="00713915" w:rsidRDefault="00713915" w:rsidP="00DA45A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1EDEAE97" w14:textId="3D18FA5A"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5FDC87A2" w14:textId="4B31E69D" w:rsidR="00713915" w:rsidRDefault="00441C9E" w:rsidP="00DA45A5">
      <w:pPr>
        <w:pStyle w:val="Opsommingtekens2"/>
        <w:numPr>
          <w:ilvl w:val="0"/>
          <w:numId w:val="0"/>
        </w:numPr>
        <w:ind w:left="284"/>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 xml:space="preserve">van deze mogelijkheid geen gebruik te </w:t>
      </w:r>
      <w:r w:rsidRPr="00602C53">
        <w:lastRenderedPageBreak/>
        <w:t>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2A4C3535"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48A2068C" w14:textId="250AFF07"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441C9E">
        <w:t xml:space="preserve"> </w:t>
      </w:r>
      <w:r w:rsidR="00441C9E" w:rsidRPr="00441C9E">
        <w:t>Voor een bijlage bij de Toelichting gelden dezelfde eisen als voor het ‘hoofdelement’ Bijlage.</w:t>
      </w:r>
    </w:p>
    <w:p w14:paraId="7E830910" w14:textId="417D2FF6" w:rsidR="00713915" w:rsidRPr="00F03DD9" w:rsidRDefault="00713915" w:rsidP="006C71E4">
      <w:pPr>
        <w:pStyle w:val="Opsommingnummers1"/>
      </w:pPr>
      <w:r w:rsidRPr="00333656">
        <w:rPr>
          <w:b/>
          <w:bCs/>
        </w:rPr>
        <w:t>Artikelgewijze</w:t>
      </w:r>
      <w:r>
        <w:rPr>
          <w:b/>
          <w:bCs/>
        </w:rPr>
        <w:t>T</w:t>
      </w:r>
      <w:r w:rsidRPr="00333656">
        <w:rPr>
          <w:b/>
          <w:bCs/>
        </w:rPr>
        <w:t>oelichting</w:t>
      </w:r>
      <w:r w:rsidRPr="00F03DD9">
        <w:t xml:space="preserve">: </w:t>
      </w:r>
      <w:r w:rsidR="006C71E4">
        <w:t>STOP-</w:t>
      </w:r>
      <w:r w:rsidR="006C71E4" w:rsidRPr="00F03DD9">
        <w:t xml:space="preserve">element dat de </w:t>
      </w:r>
      <w:r w:rsidR="006C71E4">
        <w:t xml:space="preserve">artikelsgewijze </w:t>
      </w:r>
      <w:r w:rsidR="006C71E4" w:rsidRPr="00F03DD9">
        <w:t>toelichting</w:t>
      </w:r>
      <w:r w:rsidR="006C71E4">
        <w:t>, oftewel de toelichting</w:t>
      </w:r>
      <w:r w:rsidR="006C71E4" w:rsidRPr="00F03DD9">
        <w:t xml:space="preserve"> op de artikelen in </w:t>
      </w:r>
      <w:r w:rsidR="00C038BD" w:rsidRPr="00C038BD">
        <w:t>het Besluit</w:t>
      </w:r>
      <w:r w:rsidR="006C71E4">
        <w:t>,</w:t>
      </w:r>
      <w:r w:rsidR="006C71E4" w:rsidRPr="00F03DD9">
        <w:t xml:space="preserve"> bevat. Optioneel element. Komt 0 of 1 keer voor.</w:t>
      </w:r>
      <w:r w:rsidR="006C71E4">
        <w:t xml:space="preserve"> </w:t>
      </w:r>
      <w:r w:rsidR="006C71E4" w:rsidRPr="00850ADD">
        <w:t xml:space="preserve">Mogelijkheid die STOP biedt </w:t>
      </w:r>
      <w:r w:rsidR="006C71E4" w:rsidRPr="00F03DD9">
        <w:t xml:space="preserve">voor een toelichting die uitsluitend een toelichting </w:t>
      </w:r>
      <w:r w:rsidR="006C71E4">
        <w:t xml:space="preserve">op de artikelen in </w:t>
      </w:r>
      <w:r w:rsidR="00C038BD" w:rsidRPr="00C038BD">
        <w:t xml:space="preserve">het </w:t>
      </w:r>
      <w:r w:rsidR="00C038BD">
        <w:t>b</w:t>
      </w:r>
      <w:r w:rsidR="00C038BD" w:rsidRPr="00C038BD">
        <w:t>esluit</w:t>
      </w:r>
      <w:r w:rsidR="00155DFC">
        <w:t xml:space="preserve"> </w:t>
      </w:r>
      <w:r w:rsidR="006C71E4" w:rsidRPr="00F03DD9">
        <w:t>is.</w:t>
      </w:r>
      <w:r w:rsidR="006C71E4">
        <w:t xml:space="preserve"> </w:t>
      </w:r>
      <w:r w:rsidR="006C71E4" w:rsidRPr="00AD0C64">
        <w:t>Geadviseerd wordt om dit element niet te gebruiken.</w:t>
      </w:r>
      <w:r w:rsidR="006C71E4">
        <w:t xml:space="preserve"> Indien toch gebruikt gelden voor deze ArtikelgewijzeToelichting dezelfde eisen als voor de </w:t>
      </w:r>
      <w:r w:rsidR="006C71E4" w:rsidRPr="00ED0042">
        <w:t>ArtikelgewijzeToelichting</w:t>
      </w:r>
      <w:r w:rsidR="006C71E4">
        <w:t xml:space="preserve"> binnen het element Toelichting onder </w:t>
      </w:r>
      <w:r w:rsidR="00E72F46">
        <w:t>6</w:t>
      </w:r>
      <w:r w:rsidR="006C71E4">
        <w:t>.</w:t>
      </w:r>
    </w:p>
    <w:p w14:paraId="03FF94FD" w14:textId="77777777" w:rsidR="00713915" w:rsidRDefault="00713915" w:rsidP="00713915">
      <w:pPr>
        <w:pStyle w:val="Kop6"/>
      </w:pPr>
      <w:bookmarkStart w:id="205" w:name="_Ref_15f59b9c446c46b81f565e191acfd6cd_4"/>
      <w:r>
        <w:t>Toelichting</w:t>
      </w:r>
      <w:bookmarkEnd w:id="205"/>
    </w:p>
    <w:p w14:paraId="7F037038" w14:textId="77777777" w:rsidR="00713915" w:rsidRDefault="00713915" w:rsidP="00713915">
      <w:r>
        <w:t>Als een bestuursorgaan van het Rijk heeft gekozen voor het</w:t>
      </w:r>
      <w:r w:rsidRPr="00BF5B52">
        <w:t xml:space="preserve"> </w:t>
      </w:r>
      <w:r>
        <w:t>klassieke</w:t>
      </w:r>
      <w:r w:rsidRPr="00BF5B52">
        <w:t xml:space="preserve"> model </w:t>
      </w:r>
      <w:r>
        <w:t xml:space="preserve">voor Regeling en Besluit, is </w:t>
      </w:r>
      <w:r w:rsidRPr="00B505CB">
        <w:t>Regeling</w:t>
      </w:r>
      <w:r>
        <w:t>Klassiek</w:t>
      </w:r>
      <w:r w:rsidRPr="00B505CB">
        <w:t xml:space="preserve"> het model dat </w:t>
      </w:r>
      <w:r>
        <w:t xml:space="preserve">het bevoegd gezag moet </w:t>
      </w:r>
      <w:r w:rsidRPr="00B505CB">
        <w:t>gebruiken als het een nieuw, initieel omgevingsdocument met Artikelstructuur instelt. Regeling</w:t>
      </w:r>
      <w:r>
        <w:t>Klassiek</w:t>
      </w:r>
      <w:r w:rsidRPr="00B505CB">
        <w:t xml:space="preserve"> is ook het model voor de geconsolideerde regeling van zo’n omgevingsdocument.</w:t>
      </w:r>
      <w:r>
        <w:t xml:space="preserve"> In het geval van een </w:t>
      </w:r>
      <w:r w:rsidRPr="008E1BEC">
        <w:t>initieel</w:t>
      </w:r>
      <w:r>
        <w:t xml:space="preserve"> besluit heeft het element RegelingKlassiek in het BesluitKlassiek dezelfde vorm als het in deze paragraaf beschreven model RegelingKlassiek voor de initiële en geconsolideerde regeling.</w:t>
      </w:r>
    </w:p>
    <w:p w14:paraId="41F50B08" w14:textId="77777777" w:rsidR="00713915" w:rsidRDefault="00713915" w:rsidP="00713915"/>
    <w:p w14:paraId="70B500F4" w14:textId="5A449D2B" w:rsidR="00713915" w:rsidRDefault="00713915" w:rsidP="00713915">
      <w:r w:rsidRPr="00AE0435">
        <w:t>In deze paragraaf worden de elementen toegelicht die moeten respectievelijk kunnen voorkomen in een</w:t>
      </w:r>
      <w:r>
        <w:t xml:space="preserve"> initiële en geconsolideerde</w:t>
      </w:r>
      <w:r w:rsidRPr="00AE0435">
        <w:t xml:space="preserve"> </w:t>
      </w:r>
      <w:r>
        <w:t>Regeling</w:t>
      </w:r>
      <w:r w:rsidRPr="00AE0435">
        <w:t xml:space="preserve"> overeenkomstig het model </w:t>
      </w:r>
      <w:r>
        <w:t>RegelingKlassiek</w:t>
      </w:r>
      <w:r w:rsidRPr="00AE0435">
        <w:t xml:space="preserve">. Daarbij wordt de nummering van paragraaf </w:t>
      </w:r>
      <w:r w:rsidR="00BE1ACA" w:rsidRPr="00863F41">
        <w:rPr>
          <w:rStyle w:val="Verwijzing"/>
        </w:rPr>
        <w:fldChar w:fldCharType="begin"/>
      </w:r>
      <w:r w:rsidR="00BE1ACA" w:rsidRPr="00863F41">
        <w:rPr>
          <w:rStyle w:val="Verwijzing"/>
        </w:rPr>
        <w:instrText xml:space="preserve"> REF _Ref_15f59b9c446c46b81f565e191acfd6cd_3 \n \h </w:instrText>
      </w:r>
      <w:r w:rsidR="00BE1ACA" w:rsidRPr="00863F41">
        <w:rPr>
          <w:rStyle w:val="Verwijzing"/>
        </w:rPr>
      </w:r>
      <w:r w:rsidR="00BE1ACA" w:rsidRPr="00863F41">
        <w:rPr>
          <w:rStyle w:val="Verwijzing"/>
        </w:rPr>
        <w:fldChar w:fldCharType="separate"/>
      </w:r>
      <w:r w:rsidR="00A92D2F">
        <w:rPr>
          <w:rStyle w:val="Verwijzing"/>
        </w:rPr>
        <w:t>4.7.3.2.1</w:t>
      </w:r>
      <w:r w:rsidR="00BE1AC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AF282AE" w14:textId="77777777" w:rsidR="00713915" w:rsidRDefault="00713915" w:rsidP="00713915"/>
    <w:p w14:paraId="748C38BB" w14:textId="77777777" w:rsidR="00713915" w:rsidRDefault="00713915" w:rsidP="004E523D">
      <w:pPr>
        <w:pStyle w:val="Opsommingnummers1"/>
        <w:numPr>
          <w:ilvl w:val="0"/>
          <w:numId w:val="25"/>
        </w:numPr>
      </w:pPr>
      <w:r w:rsidRPr="00D25014">
        <w:rPr>
          <w:b/>
          <w:bCs/>
        </w:rPr>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p>
    <w:p w14:paraId="426950F3"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5D534D39" w14:textId="0B620901" w:rsidR="00713915" w:rsidRDefault="00713915" w:rsidP="00713915">
      <w:pPr>
        <w:pStyle w:val="Opsommingnummers1"/>
      </w:pPr>
      <w:r w:rsidRPr="00467426">
        <w:rPr>
          <w:b/>
          <w:bCs/>
        </w:rPr>
        <w:t>Lichaam</w:t>
      </w:r>
      <w:r w:rsidRPr="00467426">
        <w:t xml:space="preserve">: </w:t>
      </w:r>
      <w:r>
        <w:t xml:space="preserve">het element dat </w:t>
      </w:r>
      <w:r w:rsidR="00092DB3">
        <w:t xml:space="preserve">primair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EA7" w:rsidRPr="00863F41">
        <w:rPr>
          <w:rStyle w:val="Verwijzing"/>
        </w:rPr>
        <w:fldChar w:fldCharType="begin"/>
      </w:r>
      <w:r w:rsidR="00823EA7" w:rsidRPr="00863F41">
        <w:rPr>
          <w:rStyle w:val="Verwijzing"/>
        </w:rPr>
        <w:instrText xml:space="preserve"> REF _Ref_adae651e87316a7f8b364db06963376d_1 \r \h </w:instrText>
      </w:r>
      <w:r w:rsidR="00823EA7" w:rsidRPr="00863F41">
        <w:rPr>
          <w:rStyle w:val="Verwijzing"/>
        </w:rPr>
      </w:r>
      <w:r w:rsidR="00823EA7" w:rsidRPr="00863F41">
        <w:rPr>
          <w:rStyle w:val="Verwijzing"/>
        </w:rPr>
        <w:fldChar w:fldCharType="separate"/>
      </w:r>
      <w:r w:rsidR="00A92D2F">
        <w:rPr>
          <w:rStyle w:val="Verwijzing"/>
        </w:rPr>
        <w:t>7</w:t>
      </w:r>
      <w:r w:rsidR="00823EA7" w:rsidRPr="00863F41">
        <w:rPr>
          <w:rStyle w:val="Verwijzing"/>
        </w:rPr>
        <w:fldChar w:fldCharType="end"/>
      </w:r>
      <w:r w:rsidRPr="005015E6">
        <w:t>.</w:t>
      </w:r>
      <w:r w:rsidR="00586B23">
        <w:t xml:space="preserve"> Wanneer</w:t>
      </w:r>
      <w:r w:rsidR="00AA261C">
        <w:t xml:space="preserve"> tegelijk met </w:t>
      </w:r>
      <w:r w:rsidR="000544B6">
        <w:t xml:space="preserve">het instellen van </w:t>
      </w:r>
      <w:r w:rsidR="00AA261C">
        <w:t>de init</w:t>
      </w:r>
      <w:r w:rsidR="001A0A82">
        <w:t xml:space="preserve">iële regeling ook wijzigingen in andere regelingen worden aangebracht, </w:t>
      </w:r>
      <w:r w:rsidR="000544B6">
        <w:t>word</w:t>
      </w:r>
      <w:r w:rsidR="00D12E18">
        <w:t>t voor die wijzigingen het element</w:t>
      </w:r>
      <w:r w:rsidR="00A27A63">
        <w:t xml:space="preserve"> WijzigArtikel gebruikt.</w:t>
      </w:r>
    </w:p>
    <w:p w14:paraId="5FC66077" w14:textId="77777777" w:rsidR="00713915" w:rsidRDefault="00713915" w:rsidP="00713915">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586FB07D" w14:textId="3E2296EF" w:rsidR="00713915" w:rsidRDefault="00713915" w:rsidP="00713915">
      <w:pPr>
        <w:pStyle w:val="Opsommingnummers1"/>
      </w:pPr>
      <w:r w:rsidRPr="009A4D4E">
        <w:rPr>
          <w:b/>
          <w:bCs/>
        </w:rPr>
        <w:lastRenderedPageBreak/>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Bijlagen bij de Regeling worden bekendgemaakt én geconsolideerd. Deze bijlagen zijn dus zowel te vinden 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_Ref_4f0dd07ad6dfd1ecadcf1c2f7aa2e7ec_1 \n \h </w:instrText>
      </w:r>
      <w:r w:rsidR="00267671">
        <w:rPr>
          <w:rStyle w:val="Verwijzing"/>
        </w:rPr>
      </w:r>
      <w:r w:rsidR="00267671">
        <w:rPr>
          <w:rStyle w:val="Verwijzing"/>
        </w:rPr>
        <w:fldChar w:fldCharType="separate"/>
      </w:r>
      <w:r w:rsidR="00A92D2F">
        <w:t>5.3</w:t>
      </w:r>
      <w:r w:rsidR="00267671">
        <w:rPr>
          <w:rStyle w:val="Verwijzing"/>
        </w:rPr>
        <w:fldChar w:fldCharType="end"/>
      </w:r>
      <w:r w:rsidR="00A12B2C">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A12B2C" w:rsidRPr="00A536E0">
        <w:t xml:space="preserve">de aanhalingstermen van </w:t>
      </w:r>
      <w:r w:rsidR="00A12B2C">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3C175D">
        <w:fldChar w:fldCharType="begin"/>
      </w:r>
      <w:r w:rsidR="003C175D">
        <w:instrText xml:space="preserve"> REF _Ref_15f59b9c446c46b81f565e191acfd6cd_3 \n \h </w:instrText>
      </w:r>
      <w:r w:rsidR="003C175D">
        <w:fldChar w:fldCharType="separate"/>
      </w:r>
      <w:r w:rsidR="00A92D2F">
        <w:t>4.7.3.2.1</w:t>
      </w:r>
      <w:r w:rsidR="003C175D">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A12B2C">
        <w:t>. Bij bijlagen bij de regeling ligt dat minder voor de hand dan bij bijlagen bij het besluit.</w:t>
      </w:r>
      <w:r w:rsidR="00A12B2C">
        <w:br/>
        <w:t xml:space="preserve">Een bijlage </w:t>
      </w:r>
      <w:r w:rsidR="00A12B2C" w:rsidRPr="00F87B74">
        <w:t xml:space="preserve">in de vorm van een </w:t>
      </w:r>
      <w:r w:rsidR="00D878C5">
        <w:t>PDF-document</w:t>
      </w:r>
      <w:r w:rsidR="00A12B2C" w:rsidRPr="00F87B74">
        <w:t xml:space="preserve"> moet onveranderlijk zijn en daarom voldoen aan de eisen van PDF/A-1a of PDF/A-2a en moet worden </w:t>
      </w:r>
      <w:r w:rsidR="00A12B2C">
        <w:t xml:space="preserve">gepubliceerd als </w:t>
      </w:r>
      <w:r w:rsidR="00AC2BDC">
        <w:t>informatieobject</w:t>
      </w:r>
      <w:r w:rsidR="00A12B2C">
        <w:t xml:space="preserve">. Een beschrijving van beide publicatiemogelijkheden voor bijlagen staat in paragraaf </w:t>
      </w:r>
      <w:r w:rsidR="00A12B2C" w:rsidRPr="00863F41">
        <w:rPr>
          <w:rStyle w:val="Verwijzing"/>
        </w:rPr>
        <w:fldChar w:fldCharType="begin"/>
      </w:r>
      <w:r w:rsidR="00A12B2C" w:rsidRPr="00863F41">
        <w:rPr>
          <w:rStyle w:val="Verwijzing"/>
        </w:rPr>
        <w:instrText xml:space="preserve"> REF _Ref_2f3d0ec57417521a524e74bab778481f_2 \r \h </w:instrText>
      </w:r>
      <w:r w:rsidR="00A12B2C" w:rsidRPr="00863F41">
        <w:rPr>
          <w:rStyle w:val="Verwijzing"/>
        </w:rPr>
      </w:r>
      <w:r w:rsidR="00A12B2C" w:rsidRPr="00863F41">
        <w:rPr>
          <w:rStyle w:val="Verwijzing"/>
        </w:rPr>
        <w:fldChar w:fldCharType="separate"/>
      </w:r>
      <w:r w:rsidR="00A92D2F">
        <w:rPr>
          <w:rStyle w:val="Verwijzing"/>
        </w:rPr>
        <w:t>4.2</w:t>
      </w:r>
      <w:r w:rsidR="00A12B2C" w:rsidRPr="00863F41">
        <w:rPr>
          <w:rStyle w:val="Verwijzing"/>
        </w:rPr>
        <w:fldChar w:fldCharType="end"/>
      </w:r>
      <w:r w:rsidR="00A12B2C">
        <w:t xml:space="preserve">. </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w:t>
      </w:r>
      <w:r w:rsidR="00A12B2C">
        <w:lastRenderedPageBreak/>
        <w:t xml:space="preserve">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07BE1C80" w14:textId="1EA273AD" w:rsidR="00713915" w:rsidRPr="00B64D21" w:rsidRDefault="00713915" w:rsidP="00E46CA3">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E46CA3">
        <w:t xml:space="preserve">De STOP/TPOD-standaard biedt in de huidige versie, in de modellen voor </w:t>
      </w:r>
      <w:r w:rsidR="00E46CA3" w:rsidRPr="001A308D">
        <w:t xml:space="preserve">Besluit </w:t>
      </w:r>
      <w:r w:rsidR="00E46CA3">
        <w:t xml:space="preserve">en </w:t>
      </w:r>
      <w:r w:rsidR="00E46CA3" w:rsidRPr="001A308D">
        <w:t>Regeling</w:t>
      </w:r>
      <w:r w:rsidR="00E46CA3">
        <w:t xml:space="preserve">, een aantal mogelijkheden voor het indelen van toelichtingen. Er zijn de ‘hoofdelementen’ Toelichting en ArtikelgewijzeToelichting. Binnen het </w:t>
      </w:r>
      <w:r w:rsidR="00E46CA3" w:rsidRPr="00C245B0">
        <w:t>‘hoofdelement’ Toelichting</w:t>
      </w:r>
      <w:r w:rsidR="00E46CA3">
        <w:t xml:space="preserve"> kan worden gekozen tussen enerzijds een gestructureerde opzet met de onderliggende elementen AlgemeneToelichting en/of ArtikelgewijzeToelichting en anderzijds een vrije, niet nader gestructureerde opzet. Deze mogelijkheden stellen </w:t>
      </w:r>
      <w:r w:rsidR="00E46CA3" w:rsidRPr="00B14397">
        <w:t xml:space="preserve">medewerkers van bevoegde gezagen en adviesbureaus </w:t>
      </w:r>
      <w:r w:rsidR="00E46CA3">
        <w:t xml:space="preserve">die de standaard in hun omgevingsdocumenten toepassen en </w:t>
      </w:r>
      <w:r w:rsidR="00E46CA3" w:rsidRPr="004B6686">
        <w:t>bouwers van plansoftware</w:t>
      </w:r>
      <w:r w:rsidR="00E46CA3">
        <w:t xml:space="preserve"> voor lastige keuzes. Bovendien noodzaken ze </w:t>
      </w:r>
      <w:r w:rsidR="00E46CA3" w:rsidRPr="001B7E7B">
        <w:t xml:space="preserve">de applicaties die de tekst tonen </w:t>
      </w:r>
      <w:r w:rsidR="00E46CA3">
        <w:t>(</w:t>
      </w:r>
      <w:r w:rsidR="00E46CA3" w:rsidRPr="001B7E7B">
        <w:t>officielebekendmakingen.nl, de regelingenbanken op overheid.nl en DSO-LV</w:t>
      </w:r>
      <w:r w:rsidR="00E46CA3">
        <w:t xml:space="preserve">) om alle mogelijkheden te ondersteunen. Daarom zal in de toekomst de standaard zo worden aangepast dat er nog maar één modellering voor toelichtingen is, namelijk </w:t>
      </w:r>
      <w:r w:rsidR="00E46CA3" w:rsidRPr="00450D49">
        <w:t xml:space="preserve">het ‘hoofdelement’ Toelichting </w:t>
      </w:r>
      <w:r w:rsidR="00E46CA3">
        <w:t xml:space="preserve">met daarbinnen de </w:t>
      </w:r>
      <w:r w:rsidR="00E46CA3" w:rsidRPr="00450D49">
        <w:t>gestructureerde opzet</w:t>
      </w:r>
      <w:r w:rsidR="00E46CA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E46CA3" w:rsidRPr="007D430F">
        <w:t>geen gebruik te maken van het ‘hoofdelement’ ArtikelgewijzeToelichting en ook niet van de vrije, niet nader gestructureerde opzet met Divisies en Divisieteksten binnen het ‘hoofdelement’ Toelichting</w:t>
      </w:r>
      <w:r w:rsidR="00E46CA3">
        <w:t xml:space="preserve">. </w:t>
      </w:r>
      <w:r w:rsidR="00E46CA3">
        <w:br/>
        <w:t xml:space="preserve">De </w:t>
      </w:r>
      <w:r w:rsidR="00E46CA3" w:rsidRPr="00F31AEB">
        <w:t>toekomstige modellering</w:t>
      </w:r>
      <w:r w:rsidR="00E46CA3">
        <w:t xml:space="preserve"> bestaat er uit dat alleen gebruik wordt gemaakt van het ‘hoofdelement’ Toelichting en daarbinnen de </w:t>
      </w:r>
      <w:r w:rsidR="00E46CA3" w:rsidRPr="00E124F7">
        <w:t>gestructureerde opzet met de elementen AlgemeneToelichting en/of ArtikelgewijzeToelichting</w:t>
      </w:r>
      <w:r w:rsidR="00E46CA3">
        <w:t xml:space="preserve">. Een toelichting kan dan alleen een algemene toelichting bevatten, alleen een artikelsgewijze toelichting of allebei. De algemene toelichting en de </w:t>
      </w:r>
      <w:r w:rsidR="00E46CA3" w:rsidRPr="004F4391">
        <w:t>artikelsgewijze toelichting</w:t>
      </w:r>
      <w:r w:rsidR="00E46CA3">
        <w:t xml:space="preserve"> hebben verplicht een kop. De kop van het element Toelichting is verplicht wanneer de elementen </w:t>
      </w:r>
      <w:r w:rsidR="00E46CA3" w:rsidRPr="008E2DBE">
        <w:t xml:space="preserve">AlgemeneToelichting </w:t>
      </w:r>
      <w:r w:rsidR="00E46CA3">
        <w:t xml:space="preserve">en </w:t>
      </w:r>
      <w:r w:rsidR="00E46CA3" w:rsidRPr="008E2DBE">
        <w:t>ArtikelgewijzeToelichting</w:t>
      </w:r>
      <w:r w:rsidR="00E46CA3">
        <w:t xml:space="preserve"> allebei voorkomen. Wanneer slechts een van beide elementen voorkomt is de kop </w:t>
      </w:r>
      <w:r w:rsidR="00E46CA3" w:rsidRPr="0013127B">
        <w:t>van het element Toelichting</w:t>
      </w:r>
      <w:r w:rsidR="00E46CA3">
        <w:t xml:space="preserve"> optioneel: het bevoegd gezag mag dan zelf kiezen of het de toelichting al dan niet een kop geeft.</w:t>
      </w:r>
    </w:p>
    <w:p w14:paraId="176775BB" w14:textId="6F214882"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A92D2F">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06CEE275" w14:textId="5092C605" w:rsidR="00713915" w:rsidRPr="00467426" w:rsidRDefault="00713915" w:rsidP="00713915">
      <w:pPr>
        <w:pStyle w:val="Opsommingnummers1"/>
      </w:pPr>
      <w:r w:rsidRPr="00467426">
        <w:rPr>
          <w:b/>
          <w:bCs/>
        </w:rPr>
        <w:t>ArtikelgewijzeToelichting</w:t>
      </w:r>
      <w:r>
        <w:t xml:space="preserve">: </w:t>
      </w:r>
      <w:r w:rsidR="00E31340" w:rsidRPr="00022738">
        <w:t xml:space="preserve">zoals bij nr </w:t>
      </w:r>
      <w:r w:rsidR="00E31340">
        <w:t>4</w:t>
      </w:r>
      <w:r w:rsidR="00E31340" w:rsidRPr="00022738">
        <w:t xml:space="preserve"> is beschreven wordt geadviseerd om alleen de toekomstige modellering te gebruiken en geen gebruik te maken van het ‘hoofdelement’ </w:t>
      </w:r>
      <w:r w:rsidR="00E31340" w:rsidRPr="00022738">
        <w:lastRenderedPageBreak/>
        <w:t xml:space="preserve">ArtikelgewijzeToelichting. </w:t>
      </w:r>
      <w:r w:rsidR="00E31340" w:rsidRPr="00396299">
        <w:t xml:space="preserve">Daarom zijn in de norm in paragraaf </w:t>
      </w:r>
      <w:r w:rsidR="00335B2B">
        <w:fldChar w:fldCharType="begin"/>
      </w:r>
      <w:r w:rsidR="00335B2B">
        <w:instrText xml:space="preserve"> REF _Ref_15f59b9c446c46b81f565e191acfd6cd_3 \n \h </w:instrText>
      </w:r>
      <w:r w:rsidR="00335B2B">
        <w:fldChar w:fldCharType="separate"/>
      </w:r>
      <w:r w:rsidR="00A92D2F">
        <w:t>4.7.3.2.1</w:t>
      </w:r>
      <w:r w:rsidR="00335B2B">
        <w:fldChar w:fldCharType="end"/>
      </w:r>
      <w:r w:rsidR="00E31340" w:rsidRPr="00396299">
        <w:t xml:space="preserve"> de subelementen van de ArtikelgewijzeToelichting niet opgenomen en wordt er in deze paragraaf geen nadere toelichting op gegeven.</w:t>
      </w:r>
    </w:p>
    <w:p w14:paraId="49D25DEC" w14:textId="77777777" w:rsidR="00713915" w:rsidRDefault="00713915" w:rsidP="00713915"/>
    <w:p w14:paraId="266A0226" w14:textId="4CFE8C4A"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A92D2F">
        <w:rPr>
          <w:rStyle w:val="Verwijzing"/>
        </w:rPr>
        <w:t>5.2.2.1.1</w:t>
      </w:r>
      <w:r w:rsidR="00047D03" w:rsidRPr="00863F41">
        <w:rPr>
          <w:rStyle w:val="Verwijzing"/>
        </w:rPr>
        <w:fldChar w:fldCharType="end"/>
      </w:r>
      <w:r>
        <w:t>.</w:t>
      </w:r>
    </w:p>
    <w:p w14:paraId="4BE1365C" w14:textId="77777777" w:rsidR="00713915"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