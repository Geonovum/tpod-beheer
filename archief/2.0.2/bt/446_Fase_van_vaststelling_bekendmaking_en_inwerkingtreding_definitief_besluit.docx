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F683" w14:textId="77777777" w:rsidR="00900C6F" w:rsidRDefault="00900C6F" w:rsidP="00900C6F">
      <w:pPr>
        <w:pStyle w:val="Kop4"/>
      </w:pPr>
      <w:r>
        <w:t xml:space="preserve">Fase van vaststelling, bekendmaking en inwerkingtreding: </w:t>
      </w:r>
      <w:r w:rsidRPr="00DA1BDD">
        <w:t>definitief besluit</w:t>
      </w:r>
    </w:p>
    <w:p w14:paraId="13DAC714" w14:textId="27DC4279" w:rsidR="00900C6F" w:rsidRDefault="007A60C2" w:rsidP="00900C6F">
      <w:pPr>
        <w:pStyle w:val="Figuur"/>
      </w:pPr>
      <w:r>
        <w:rPr>
          <w:noProof/>
        </w:rPr>
        <w:drawing>
          <wp:inline distT="0" distB="0" distL="0" distR="0" wp14:anchorId="47EED1FB" wp14:editId="6C85A7A9">
            <wp:extent cx="5400040" cy="919480"/>
            <wp:effectExtent l="0" t="0" r="0" b="0"/>
            <wp:docPr id="88343116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31160" name="Afbeelding 883431160"/>
                    <pic:cNvPicPr/>
                  </pic:nvPicPr>
                  <pic:blipFill>
                    <a:blip r:embed="rId161"/>
                    <a:stretch>
                      <a:fillRect/>
                    </a:stretch>
                  </pic:blipFill>
                  <pic:spPr>
                    <a:xfrm>
                      <a:off x="0" y="0"/>
                      <a:ext cx="5400040" cy="919480"/>
                    </a:xfrm>
                    <a:prstGeom prst="rect">
                      <a:avLst/>
                    </a:prstGeom>
                  </pic:spPr>
                </pic:pic>
              </a:graphicData>
            </a:graphic>
          </wp:inline>
        </w:drawing>
      </w:r>
    </w:p>
    <w:p w14:paraId="4B13F950" w14:textId="3DD34034" w:rsidR="00900C6F" w:rsidRPr="005F794B" w:rsidRDefault="00900C6F" w:rsidP="00900C6F">
      <w:pPr>
        <w:pStyle w:val="Figuurbijschrift"/>
      </w:pPr>
      <w:r w:rsidRPr="005F794B">
        <w:t>Vaststellingsfase in de procedure</w:t>
      </w:r>
      <w:r>
        <w:t xml:space="preserve"> van </w:t>
      </w:r>
      <w:r w:rsidR="00196BEB">
        <w:t>de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61" Type="http://schemas.openxmlformats.org/officeDocument/2006/relationships/image" Target="media/image_01b9026c769728513e56c23ebacbf5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