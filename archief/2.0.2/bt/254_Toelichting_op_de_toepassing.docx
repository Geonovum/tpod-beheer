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0E5DC844"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A92D2F">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70EB1FA6"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A92D2F">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A92D2F">
        <w:rPr>
          <w:rStyle w:val="Verwijzing"/>
        </w:rPr>
        <w:t>7.17</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