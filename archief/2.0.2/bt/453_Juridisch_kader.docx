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484" w14:textId="77777777" w:rsidR="003C2DAC" w:rsidRDefault="003C2DAC" w:rsidP="003C2DAC">
      <w:pPr>
        <w:pStyle w:val="Kop5"/>
      </w:pPr>
      <w:r>
        <w:t>Juridisch kader</w:t>
      </w:r>
    </w:p>
    <w:p w14:paraId="7AED773E" w14:textId="77777777" w:rsidR="003C2DAC" w:rsidRDefault="003C2DAC" w:rsidP="003C2DAC">
      <w:pPr>
        <w:pStyle w:val="Kop6"/>
      </w:pPr>
      <w:r>
        <w:t>Instellen beroep en beroepstermijn</w:t>
      </w:r>
    </w:p>
    <w:p w14:paraId="03047924" w14:textId="4266DC25" w:rsidR="003C2DAC" w:rsidRDefault="003C2DAC" w:rsidP="003C2DAC">
      <w:r>
        <w:t xml:space="preserve">Tegen </w:t>
      </w:r>
      <w:r w:rsidR="00AA6866">
        <w:t xml:space="preserve">de reactieve interventie kan </w:t>
      </w:r>
      <w:r>
        <w:t>rechtstreeks beroep bij de Afdeling bestuursrechtspraak van de Raad van State worden ingesteld</w:t>
      </w:r>
      <w:r>
        <w:rPr>
          <w:rStyle w:val="Voetnootmarkering"/>
        </w:rPr>
        <w:footnoteReference w:id="354"/>
      </w:r>
      <w:r>
        <w:t xml:space="preserve">. </w:t>
      </w:r>
      <w:r w:rsidRPr="00DA45EA">
        <w:t>De termijn voor het indienen van een beroepschrift bedraagt zes weken</w:t>
      </w:r>
      <w:r>
        <w:rPr>
          <w:rStyle w:val="Voetnootmarkering"/>
        </w:rPr>
        <w:footnoteReference w:id="355"/>
      </w:r>
      <w:r w:rsidRPr="00DA45EA">
        <w:t>.</w:t>
      </w:r>
      <w:r>
        <w:t xml:space="preserve"> </w:t>
      </w:r>
      <w:r w:rsidRPr="00015D0D">
        <w:t xml:space="preserve">De termijn vangt aan met ingang van de dag na die waarop </w:t>
      </w:r>
      <w:r w:rsidR="00480E04" w:rsidRPr="00480E04">
        <w:t xml:space="preserve">de reactieve interventie </w:t>
      </w:r>
      <w:r w:rsidRPr="00015D0D">
        <w:t>op de voorgeschreven wijze is bekendgemaakt</w:t>
      </w:r>
      <w:r>
        <w:rPr>
          <w:rStyle w:val="Voetnootmarkering"/>
        </w:rPr>
        <w:footnoteReference w:id="356"/>
      </w:r>
      <w:r>
        <w:t>.</w:t>
      </w:r>
    </w:p>
    <w:p w14:paraId="58FE9D29" w14:textId="26320E1D" w:rsidR="002977F7" w:rsidRDefault="002977F7" w:rsidP="002977F7">
      <w:pPr>
        <w:pStyle w:val="Kop6"/>
      </w:pPr>
      <w:r>
        <w:t>Voegen van beroep tegen reactieve interventie</w:t>
      </w:r>
      <w:r w:rsidR="00FD2190">
        <w:t xml:space="preserve"> en tegen wijziging omgevingsplan</w:t>
      </w:r>
    </w:p>
    <w:p w14:paraId="6032EA83" w14:textId="26649BAB" w:rsidR="00FD2190" w:rsidRPr="00FD2190" w:rsidRDefault="00FD2190" w:rsidP="00FD2190">
      <w:r w:rsidRPr="00FD2190">
        <w:t>De bestuursrechter kan zaken over hetzelfde of een verwant onderwerp ter behandeling voegen</w:t>
      </w:r>
      <w:r>
        <w:rPr>
          <w:rStyle w:val="Voetnootmarkering"/>
        </w:rPr>
        <w:footnoteReference w:id="357"/>
      </w:r>
      <w:r>
        <w:t>.</w:t>
      </w:r>
      <w:r w:rsidR="00911E4A">
        <w:t xml:space="preserve"> Wanneer </w:t>
      </w:r>
      <w:r w:rsidR="000B3C4E">
        <w:t>zowel beroep is ingesteld tegen het besluit tot wijziging van het omgevingsplan als tegen de reactieve interventie</w:t>
      </w:r>
      <w:r w:rsidR="004F2D37">
        <w:t xml:space="preserve"> die de provincie naar aanleiding van dat wijzi</w:t>
      </w:r>
      <w:r w:rsidR="00892DD7">
        <w:t>g</w:t>
      </w:r>
      <w:r w:rsidR="004F2D37">
        <w:t xml:space="preserve">ingsbesluit heeft gegeven </w:t>
      </w:r>
      <w:r w:rsidR="00892DD7">
        <w:t xml:space="preserve">en die beroepen over dezelfde onderwerpen gaan, </w:t>
      </w:r>
      <w:r w:rsidR="00EA5E38">
        <w:t xml:space="preserve">kan </w:t>
      </w:r>
      <w:r w:rsidR="00892DD7">
        <w:t xml:space="preserve">de </w:t>
      </w:r>
      <w:r w:rsidR="00892DD7" w:rsidRPr="00892DD7">
        <w:t>Afdeling bestuursrechtspraak van de Raad van State</w:t>
      </w:r>
      <w:r w:rsidR="00892DD7">
        <w:t xml:space="preserve"> </w:t>
      </w:r>
      <w:r w:rsidR="00932C06">
        <w:t>die zaken gevoegd</w:t>
      </w:r>
      <w:r w:rsidR="00A52696">
        <w:t xml:space="preserve"> behandelen. </w:t>
      </w:r>
      <w:r w:rsidR="00076282">
        <w:t xml:space="preserve">Dit zal dan vaak tot gevolg hebben dat </w:t>
      </w:r>
      <w:r w:rsidR="00452D53">
        <w:t>er één uitspraak is over de beroepen tegen het wijzigingsbesluit en de reactieve interventie.</w:t>
      </w:r>
    </w:p>
    <w:p w14:paraId="5DA8180B" w14:textId="77777777" w:rsidR="003C2DAC" w:rsidRDefault="003C2DAC" w:rsidP="003C2DAC">
      <w:pPr>
        <w:pStyle w:val="Kop6"/>
      </w:pPr>
      <w:r>
        <w:lastRenderedPageBreak/>
        <w:t>Voorlopige voorziening</w:t>
      </w:r>
    </w:p>
    <w:p w14:paraId="14AF4028" w14:textId="732DE1CB" w:rsidR="003C2DAC" w:rsidRDefault="003C2DAC" w:rsidP="003C2DAC">
      <w:r>
        <w:t xml:space="preserve">Als tegen </w:t>
      </w:r>
      <w:r w:rsidR="00131A06">
        <w:t>de reactieve interventie</w:t>
      </w:r>
      <w:r w:rsidRPr="00317DBE">
        <w:t xml:space="preserve">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358"/>
      </w:r>
      <w:r w:rsidRPr="00653BAD">
        <w:t>. Het verzoek kan worden gedaan door een partij in de hoofdzaak</w:t>
      </w:r>
      <w:r>
        <w:rPr>
          <w:rStyle w:val="Voetnootmarkering"/>
        </w:rPr>
        <w:footnoteReference w:id="359"/>
      </w:r>
      <w:r>
        <w:t>.</w:t>
      </w:r>
    </w:p>
    <w:p w14:paraId="223D0710" w14:textId="77777777" w:rsidR="003C2DAC" w:rsidRDefault="003C2DAC" w:rsidP="003C2DAC">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360"/>
      </w:r>
      <w:r>
        <w:t>:</w:t>
      </w:r>
    </w:p>
    <w:p w14:paraId="1A44C40F" w14:textId="77777777" w:rsidR="003C2DAC" w:rsidRDefault="003C2DAC" w:rsidP="00F05F7E">
      <w:pPr>
        <w:pStyle w:val="Opsommingnummers1"/>
        <w:numPr>
          <w:ilvl w:val="0"/>
          <w:numId w:val="70"/>
        </w:numPr>
      </w:pPr>
      <w:r>
        <w:t>onbevoegdverklaring van de voorzieningenrechter,</w:t>
      </w:r>
    </w:p>
    <w:p w14:paraId="5B2245B8" w14:textId="77777777" w:rsidR="003C2DAC" w:rsidRDefault="003C2DAC" w:rsidP="00922F9C">
      <w:pPr>
        <w:pStyle w:val="Opsommingnummers1"/>
        <w:numPr>
          <w:ilvl w:val="0"/>
          <w:numId w:val="57"/>
        </w:numPr>
      </w:pPr>
      <w:r>
        <w:t>niet-ontvankelijkverklaring van het verzoek,</w:t>
      </w:r>
    </w:p>
    <w:p w14:paraId="4CD98E9E" w14:textId="77777777" w:rsidR="003C2DAC" w:rsidRDefault="003C2DAC" w:rsidP="00922F9C">
      <w:pPr>
        <w:pStyle w:val="Opsommingnummers1"/>
        <w:numPr>
          <w:ilvl w:val="0"/>
          <w:numId w:val="57"/>
        </w:numPr>
      </w:pPr>
      <w:r>
        <w:t>afwijzing van het verzoek, of</w:t>
      </w:r>
    </w:p>
    <w:p w14:paraId="51411705" w14:textId="77777777" w:rsidR="003C2DAC" w:rsidRDefault="003C2DAC" w:rsidP="00922F9C">
      <w:pPr>
        <w:pStyle w:val="Opsommingnummers1"/>
        <w:numPr>
          <w:ilvl w:val="0"/>
          <w:numId w:val="57"/>
        </w:numPr>
      </w:pPr>
      <w:r>
        <w:t>gehele of gedeeltelijke toewijzing van het verzoek.</w:t>
      </w:r>
    </w:p>
    <w:p w14:paraId="491CE991" w14:textId="304300D7" w:rsidR="003C2DAC" w:rsidRDefault="003C2DAC" w:rsidP="003C2DAC">
      <w:r>
        <w:t xml:space="preserve">De uitspraken die onder 1 t/m 3 zijn genoemd hebben geen gevolgen voor de juridische status van </w:t>
      </w:r>
      <w:r w:rsidR="009722FA" w:rsidRPr="009722FA">
        <w:t>de reactieve interventie</w:t>
      </w:r>
      <w:r>
        <w:t xml:space="preserve"> en voor de onderdelen van de </w:t>
      </w:r>
      <w:r w:rsidR="000D7212">
        <w:t>h</w:t>
      </w:r>
      <w:r w:rsidR="000B4E63">
        <w:t>oofd</w:t>
      </w:r>
      <w:r>
        <w:t xml:space="preserve">regeling die door </w:t>
      </w:r>
      <w:r w:rsidR="000B4E63">
        <w:t>de reactieve interventie geen onderdeel meer vormen van het omgevingsplan</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00541AE1" w:rsidRPr="00541AE1">
        <w:t>de reactieve interventie</w:t>
      </w:r>
      <w:r w:rsidRPr="00022D38">
        <w:t xml:space="preserve"> </w:t>
      </w:r>
      <w:r w:rsidRPr="00A55D6E">
        <w:t>en v</w:t>
      </w:r>
      <w:r w:rsidR="004021DC" w:rsidRPr="00A55D6E">
        <w:t>an</w:t>
      </w:r>
      <w:r w:rsidRPr="00A55D6E">
        <w:t xml:space="preserve"> de </w:t>
      </w:r>
      <w:r w:rsidR="007D4AE1" w:rsidRPr="00A55D6E">
        <w:t>onderdelen van de hoofdregeling die door de reactieve interventie geen onderdeel meer vormen van het omgevingsplan</w:t>
      </w:r>
      <w:r w:rsidRPr="00022D38">
        <w:t>.</w:t>
      </w:r>
    </w:p>
    <w:p w14:paraId="753935D7" w14:textId="77777777" w:rsidR="003C2DAC" w:rsidRDefault="003C2DAC" w:rsidP="003C2DAC">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61"/>
      </w:r>
      <w:r>
        <w:t>.</w:t>
      </w:r>
    </w:p>
    <w:p w14:paraId="2ED374F7" w14:textId="77777777" w:rsidR="003C2DAC" w:rsidRDefault="003C2DAC" w:rsidP="003C2DAC">
      <w:r w:rsidRPr="007F7EED">
        <w:t>De voorzieningenrechter kan in zijn uitspraak bepalen wanneer de voorlopige voorziening vervalt</w:t>
      </w:r>
      <w:r>
        <w:rPr>
          <w:rStyle w:val="Voetnootmarkering"/>
        </w:rPr>
        <w:footnoteReference w:id="362"/>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63"/>
      </w:r>
      <w:r>
        <w:t xml:space="preserve">. </w:t>
      </w:r>
      <w:r w:rsidRPr="00960DD9">
        <w:t>De voorzieningenrechter kan, op verzoek of ambtshalve, een voorlopige voorziening opheffen</w:t>
      </w:r>
      <w:r>
        <w:t xml:space="preserve"> of wijzigen</w:t>
      </w:r>
      <w:r>
        <w:rPr>
          <w:rStyle w:val="Voetnootmarkering"/>
        </w:rPr>
        <w:footnoteReference w:id="364"/>
      </w:r>
      <w:r>
        <w:t>.</w:t>
      </w:r>
    </w:p>
    <w:p w14:paraId="013AE4F3" w14:textId="77777777" w:rsidR="003C2DAC" w:rsidRDefault="003C2DAC" w:rsidP="003C2DAC">
      <w:pPr>
        <w:pStyle w:val="Kop6"/>
      </w:pPr>
      <w:bookmarkStart w:id="1002" w:name="_Ref_970bd4820499f4f1d667e30f6bb8201b_1"/>
      <w:r>
        <w:t>Bestuurlijke lus en t</w:t>
      </w:r>
      <w:r w:rsidRPr="0056006B">
        <w:t>ussenuitspraak</w:t>
      </w:r>
      <w:bookmarkEnd w:id="1002"/>
    </w:p>
    <w:p w14:paraId="4B6E011D" w14:textId="77777777" w:rsidR="003C2DAC" w:rsidRDefault="003C2DAC" w:rsidP="003C2DAC">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365"/>
      </w:r>
      <w:r>
        <w:t xml:space="preserve"> en bepaalt daarbij de termijn </w:t>
      </w:r>
      <w:r w:rsidRPr="00391D54">
        <w:t>waarbinnen het bestuursorgaan het gebrek kan herstellen</w:t>
      </w:r>
      <w:r>
        <w:rPr>
          <w:rStyle w:val="Voetnootmarkering"/>
        </w:rPr>
        <w:footnoteReference w:id="366"/>
      </w:r>
      <w:r w:rsidRPr="008F57DC">
        <w:t>.</w:t>
      </w:r>
      <w:r>
        <w:t xml:space="preserve"> Dit wordt bestuurlijke lus genoemd; de bestuursrechter doet een tussenuitspraak</w:t>
      </w:r>
      <w:r>
        <w:rPr>
          <w:rStyle w:val="Voetnootmarkering"/>
        </w:rPr>
        <w:footnoteReference w:id="367"/>
      </w:r>
      <w:r>
        <w:t>. Na de tussenuitspraak zijn de volgende uitkomsten van de bestuurlijke lus mogelijk</w:t>
      </w:r>
      <w:r>
        <w:rPr>
          <w:rStyle w:val="Voetnootmarkering"/>
        </w:rPr>
        <w:footnoteReference w:id="368"/>
      </w:r>
      <w:r>
        <w:t>:</w:t>
      </w:r>
    </w:p>
    <w:p w14:paraId="562D9046" w14:textId="77777777" w:rsidR="003C2DAC" w:rsidRDefault="003C2DAC" w:rsidP="007E28EC">
      <w:pPr>
        <w:pStyle w:val="Opsommingnummers1"/>
        <w:numPr>
          <w:ilvl w:val="0"/>
          <w:numId w:val="71"/>
        </w:numPr>
      </w:pPr>
      <w:r>
        <w:t>het bestuursorgaan laat de gestelde termijn voor herstel van het gebrek ongebruikt verstrijken, oftewel het bestuursorgaan herstelt het gebrek niet of niet op tijd;</w:t>
      </w:r>
    </w:p>
    <w:p w14:paraId="2D04B176" w14:textId="77777777" w:rsidR="003C2DAC" w:rsidRDefault="003C2DAC" w:rsidP="00922F9C">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2818C227" w14:textId="77777777" w:rsidR="003C2DAC" w:rsidRDefault="003C2DAC" w:rsidP="00922F9C">
      <w:pPr>
        <w:pStyle w:val="Opsommingnummers1"/>
        <w:numPr>
          <w:ilvl w:val="0"/>
          <w:numId w:val="58"/>
        </w:numPr>
      </w:pPr>
      <w:r w:rsidRPr="00D43C42">
        <w:t>het bestuursorgaan herstelt het gebrek door</w:t>
      </w:r>
      <w:r>
        <w:t xml:space="preserve"> een nieuw besluit te nemen.</w:t>
      </w:r>
    </w:p>
    <w:p w14:paraId="58DD142E" w14:textId="77777777" w:rsidR="003C2DAC" w:rsidRDefault="003C2DAC" w:rsidP="003C2DAC">
      <w:r w:rsidRPr="00A24D08">
        <w:lastRenderedPageBreak/>
        <w:t>De bestuursrechter kan zo nodig een voorlopige voorziening treffen</w:t>
      </w:r>
      <w:r>
        <w:t xml:space="preserve">. Hij moet dan bepalen </w:t>
      </w:r>
      <w:r w:rsidRPr="00A24D08">
        <w:t>wanneer de voorlopige voorziening vervalt</w:t>
      </w:r>
      <w:r>
        <w:rPr>
          <w:rStyle w:val="Voetnootmarkering"/>
        </w:rPr>
        <w:footnoteReference w:id="369"/>
      </w:r>
      <w:r w:rsidRPr="00A24D08">
        <w:t>.</w:t>
      </w:r>
      <w:r>
        <w:t xml:space="preserve"> Deze voorlopige voorziening vervalt in ieder geval zodra het beroep is ingetrokken of de bestuursrechter uitspraak in de hoofdzaak heeft gedaan</w:t>
      </w:r>
      <w:r>
        <w:rPr>
          <w:rStyle w:val="Voetnootmarkering"/>
        </w:rPr>
        <w:footnoteReference w:id="370"/>
      </w:r>
      <w:r>
        <w:t>.</w:t>
      </w:r>
    </w:p>
    <w:p w14:paraId="345C0386" w14:textId="77777777" w:rsidR="003C2DAC" w:rsidRDefault="003C2DAC" w:rsidP="003C2DAC">
      <w:pPr>
        <w:pStyle w:val="Kop6"/>
      </w:pPr>
      <w:bookmarkStart w:id="1003" w:name="_Ref_970bd4820499f4f1d667e30f6bb8201b_2"/>
      <w:r>
        <w:t>Uitspraak in de hoofdzaak</w:t>
      </w:r>
      <w:bookmarkEnd w:id="1003"/>
    </w:p>
    <w:p w14:paraId="49000B37" w14:textId="77777777" w:rsidR="003C2DAC" w:rsidRDefault="003C2DAC" w:rsidP="003C2DAC">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371"/>
      </w:r>
      <w:r>
        <w:t>:</w:t>
      </w:r>
    </w:p>
    <w:p w14:paraId="21BB0729" w14:textId="77777777" w:rsidR="003C2DAC" w:rsidRDefault="003C2DAC" w:rsidP="007E28EC">
      <w:pPr>
        <w:pStyle w:val="Opsommingnummers1"/>
        <w:numPr>
          <w:ilvl w:val="0"/>
          <w:numId w:val="72"/>
        </w:numPr>
      </w:pPr>
      <w:r>
        <w:t>onbevoegdverklaring van de bestuursrechter,</w:t>
      </w:r>
    </w:p>
    <w:p w14:paraId="1F0E82FE" w14:textId="77777777" w:rsidR="003C2DAC" w:rsidRDefault="003C2DAC" w:rsidP="00922F9C">
      <w:pPr>
        <w:pStyle w:val="Opsommingnummers1"/>
        <w:numPr>
          <w:ilvl w:val="0"/>
          <w:numId w:val="59"/>
        </w:numPr>
      </w:pPr>
      <w:r>
        <w:t>niet-ontvankelijkverklaring van het beroep,</w:t>
      </w:r>
    </w:p>
    <w:p w14:paraId="0AC40E9D" w14:textId="77777777" w:rsidR="003C2DAC" w:rsidRDefault="003C2DAC" w:rsidP="00922F9C">
      <w:pPr>
        <w:pStyle w:val="Opsommingnummers1"/>
        <w:numPr>
          <w:ilvl w:val="0"/>
          <w:numId w:val="59"/>
        </w:numPr>
      </w:pPr>
      <w:r>
        <w:t>ongegrondverklaring van het beroep, of</w:t>
      </w:r>
    </w:p>
    <w:p w14:paraId="1E714353" w14:textId="77777777" w:rsidR="003C2DAC" w:rsidRDefault="003C2DAC" w:rsidP="00922F9C">
      <w:pPr>
        <w:pStyle w:val="Opsommingnummers1"/>
        <w:numPr>
          <w:ilvl w:val="0"/>
          <w:numId w:val="59"/>
        </w:numPr>
      </w:pPr>
      <w:r>
        <w:t>gegrondverklaring van het beroep.</w:t>
      </w:r>
    </w:p>
    <w:p w14:paraId="7A309A05" w14:textId="13D46277" w:rsidR="003C2DAC" w:rsidRDefault="003C2DAC" w:rsidP="003C2DAC">
      <w:r w:rsidRPr="006A2D13">
        <w:t xml:space="preserve">De uitspraken die onder </w:t>
      </w:r>
      <w:r>
        <w:t>1</w:t>
      </w:r>
      <w:r w:rsidRPr="006A2D13">
        <w:t xml:space="preserve"> t/</w:t>
      </w:r>
      <w:r>
        <w:t>m 3</w:t>
      </w:r>
      <w:r w:rsidRPr="006A2D13">
        <w:t xml:space="preserve"> zijn genoemd hebben </w:t>
      </w:r>
      <w:r>
        <w:t xml:space="preserve">tot gevolg dat </w:t>
      </w:r>
      <w:r w:rsidR="00541AE1" w:rsidRPr="00541AE1">
        <w:t>de reactieve interventie</w:t>
      </w:r>
      <w:r>
        <w:t xml:space="preserve"> onherroepelijk is. Ze hebben </w:t>
      </w:r>
      <w:r w:rsidRPr="006A2D13">
        <w:t xml:space="preserve">geen gevolgen voor </w:t>
      </w:r>
      <w:r>
        <w:t xml:space="preserve">de inhoud </w:t>
      </w:r>
      <w:r w:rsidRPr="006A2D13">
        <w:t xml:space="preserve">van </w:t>
      </w:r>
      <w:r w:rsidR="00541AE1" w:rsidRPr="00541AE1">
        <w:t>de reactieve interventie</w:t>
      </w:r>
      <w:r w:rsidRPr="006A2D13">
        <w:t xml:space="preserve"> en </w:t>
      </w:r>
      <w:r>
        <w:t xml:space="preserve">van </w:t>
      </w:r>
      <w:r w:rsidRPr="006A2D13">
        <w:t xml:space="preserve">de </w:t>
      </w:r>
      <w:r w:rsidR="00BB2382" w:rsidRPr="00BB2382">
        <w:t>onderdelen van de hoofdregeling die door de reactieve interventie geen onderdeel meer vormen van het omgevingsplan</w:t>
      </w:r>
      <w:r w:rsidRPr="006A2D13">
        <w:t xml:space="preserve">. In het geval van de onder </w:t>
      </w:r>
      <w:r>
        <w:t>4</w:t>
      </w:r>
      <w:r w:rsidRPr="006A2D13">
        <w:t xml:space="preserve"> genoemde uitspraak</w:t>
      </w:r>
      <w:r>
        <w:t xml:space="preserve"> vernietigt de </w:t>
      </w:r>
      <w:r w:rsidRPr="009110C6">
        <w:t>bestuursrechter</w:t>
      </w:r>
      <w:r>
        <w:t xml:space="preserve"> </w:t>
      </w:r>
      <w:r w:rsidR="00541AE1" w:rsidRPr="00541AE1">
        <w:t xml:space="preserve">de reactieve interventie </w:t>
      </w:r>
      <w:r>
        <w:t>geheel of gedeeltelijk</w:t>
      </w:r>
      <w:r>
        <w:rPr>
          <w:rStyle w:val="Voetnootmarkering"/>
        </w:rPr>
        <w:footnoteReference w:id="372"/>
      </w:r>
      <w:r>
        <w:t>. In principe</w:t>
      </w:r>
      <w:r w:rsidRPr="00C74C1A">
        <w:t xml:space="preserve"> brengt </w:t>
      </w:r>
      <w:r>
        <w:t xml:space="preserve">dat </w:t>
      </w:r>
      <w:r w:rsidRPr="00C74C1A">
        <w:t xml:space="preserve">vernietiging van de rechtsgevolgen van </w:t>
      </w:r>
      <w:r w:rsidR="004502CC" w:rsidRPr="004502CC">
        <w:t xml:space="preserve">de reactieve interventie </w:t>
      </w:r>
      <w:r w:rsidRPr="00C74C1A">
        <w:t>of van het vernietigde gedeelte daarvan mee</w:t>
      </w:r>
      <w:r>
        <w:rPr>
          <w:rStyle w:val="Voetnootmarkering"/>
        </w:rPr>
        <w:footnoteReference w:id="373"/>
      </w:r>
      <w:r w:rsidRPr="00C74C1A">
        <w:t xml:space="preserve">. </w:t>
      </w:r>
      <w:r w:rsidR="00925B6B">
        <w:t>Dat</w:t>
      </w:r>
      <w:r w:rsidR="00FF54DF">
        <w:t xml:space="preserve"> betekent dat een of meer </w:t>
      </w:r>
      <w:r w:rsidR="00FF54DF" w:rsidRPr="00FF54DF">
        <w:t xml:space="preserve">onderdelen van de hoofdregeling die door de reactieve interventie </w:t>
      </w:r>
      <w:r w:rsidR="00FF54DF">
        <w:t xml:space="preserve">waren getroffen, weer </w:t>
      </w:r>
      <w:r w:rsidR="00FF54DF" w:rsidRPr="00FF54DF">
        <w:t>onderdeel vormen van het omgevingsplan.</w:t>
      </w:r>
      <w:r w:rsidR="000C5AA1">
        <w:t xml:space="preserve"> </w:t>
      </w:r>
      <w:r>
        <w:t xml:space="preserve">De </w:t>
      </w:r>
      <w:r w:rsidRPr="005853F5">
        <w:t>bestuursrechter</w:t>
      </w:r>
      <w:r>
        <w:t xml:space="preserve"> kan echter bepalen dat</w:t>
      </w:r>
      <w:r>
        <w:rPr>
          <w:rStyle w:val="Voetnootmarkering"/>
        </w:rPr>
        <w:footnoteReference w:id="374"/>
      </w:r>
      <w:r>
        <w:t>:</w:t>
      </w:r>
    </w:p>
    <w:p w14:paraId="3591ADF9" w14:textId="77777777" w:rsidR="003C2DAC" w:rsidRDefault="003C2DAC" w:rsidP="003C2DAC">
      <w:pPr>
        <w:pStyle w:val="Opsommingtekens1"/>
      </w:pPr>
      <w:r w:rsidRPr="001A0F01">
        <w:t>de rechtsgevolgen van het vernietigde besluit of het vernietigde gedeelte daarvan geheel of gedeeltelijk in stand blijven, of</w:t>
      </w:r>
    </w:p>
    <w:p w14:paraId="30CC028C" w14:textId="77777777" w:rsidR="003C2DAC" w:rsidRDefault="003C2DAC" w:rsidP="003C2DAC">
      <w:pPr>
        <w:pStyle w:val="Opsommingtekens1"/>
      </w:pPr>
      <w:r w:rsidRPr="007A1510">
        <w:t>zijn uitspraak in de plaats treedt van het vernietigde besluit of het vernietigde gedeelte daarvan.</w:t>
      </w:r>
    </w:p>
    <w:p w14:paraId="1D8A8D94" w14:textId="77777777" w:rsidR="003C2DAC" w:rsidRDefault="003C2DAC" w:rsidP="003C2DAC">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375"/>
      </w:r>
      <w:r w:rsidRPr="0051135F">
        <w:t>:</w:t>
      </w:r>
    </w:p>
    <w:p w14:paraId="67661CA3" w14:textId="77777777" w:rsidR="003C2DAC" w:rsidRDefault="003C2DAC" w:rsidP="003C2DAC">
      <w:pPr>
        <w:pStyle w:val="Opsommingtekens1"/>
      </w:pPr>
      <w:r w:rsidRPr="0051135F">
        <w:t>bepalen dat wettelijke voorschriften over de voorbereiding van het nieuwe besluit of de andere handeling geheel of gedeeltelijk buiten toepassing blijven;</w:t>
      </w:r>
    </w:p>
    <w:p w14:paraId="53658A0E" w14:textId="77777777" w:rsidR="003C2DAC" w:rsidRDefault="003C2DAC" w:rsidP="003C2DAC">
      <w:pPr>
        <w:pStyle w:val="Opsommingtekens1"/>
      </w:pPr>
      <w:r w:rsidRPr="00C6111A">
        <w:t>het bestuursorgaan een termijn stellen voor het nemen van het nieuwe besluit of het verrichten van de andere handeling.</w:t>
      </w:r>
    </w:p>
    <w:p w14:paraId="796E2A0D" w14:textId="77777777" w:rsidR="003C2DAC" w:rsidRDefault="003C2DAC" w:rsidP="003C2DAC"/>
    <w:p w14:paraId="1250354D" w14:textId="4EE68329" w:rsidR="003C2DAC" w:rsidRDefault="003C2DAC" w:rsidP="003C2DAC">
      <w:r>
        <w:t>Als</w:t>
      </w:r>
      <w:r w:rsidRPr="008775B7">
        <w:t xml:space="preserve"> de bestuursrechter </w:t>
      </w:r>
      <w:r w:rsidR="00131A06">
        <w:t>de reactieve interventie</w:t>
      </w:r>
      <w:r>
        <w:t xml:space="preserve"> </w:t>
      </w:r>
      <w:r w:rsidRPr="00C71950">
        <w:t xml:space="preserve">geheel of gedeeltelijk vernietigt, moet de </w:t>
      </w:r>
      <w:r w:rsidR="00C7077A">
        <w:t>provincie</w:t>
      </w:r>
      <w:r w:rsidRPr="00C71950">
        <w:t xml:space="preserve"> mededeling doen van de uitspraak in het </w:t>
      </w:r>
      <w:r w:rsidR="00C7077A">
        <w:t xml:space="preserve">provinciaal </w:t>
      </w:r>
      <w:r w:rsidRPr="00C71950">
        <w:t>blad</w:t>
      </w:r>
      <w:r>
        <w:rPr>
          <w:rStyle w:val="Voetnootmarkering"/>
        </w:rPr>
        <w:footnoteReference w:id="376"/>
      </w:r>
      <w:r w:rsidRPr="008775B7">
        <w:t>.</w:t>
      </w:r>
      <w:r>
        <w:t xml:space="preserve"> Dat betekent dat de </w:t>
      </w:r>
      <w:r w:rsidR="00C7077A" w:rsidRPr="00C7077A">
        <w:t xml:space="preserve">provincie </w:t>
      </w:r>
      <w:r>
        <w:t>de inhoud van de uitspraak moet publiceren i</w:t>
      </w:r>
      <w:r w:rsidRPr="00C71950">
        <w:t xml:space="preserve">n </w:t>
      </w:r>
      <w:r>
        <w:t xml:space="preserve">het </w:t>
      </w:r>
      <w:r w:rsidR="00C7077A" w:rsidRPr="00C7077A">
        <w:t>provinciaal blad</w:t>
      </w:r>
      <w:r w:rsidRPr="008775B7">
        <w:t>.</w:t>
      </w:r>
    </w:p>
    <w:p w14:paraId="2A199920" w14:textId="77777777" w:rsidR="003C2DAC" w:rsidRDefault="003C2DAC" w:rsidP="003C2DAC">
      <w:pPr>
        <w:pStyle w:val="Kop6"/>
      </w:pPr>
      <w:r>
        <w:t>Consolidatieplicht</w:t>
      </w:r>
    </w:p>
    <w:p w14:paraId="33142569" w14:textId="4EC08A25" w:rsidR="003C2DAC" w:rsidRDefault="003C2DAC" w:rsidP="003C2DAC">
      <w:r>
        <w:t>H</w:t>
      </w:r>
      <w:r w:rsidRPr="00A824AF">
        <w:t xml:space="preserve">et omgevingsplan </w:t>
      </w:r>
      <w:r>
        <w:t xml:space="preserve">bevat algemeen verbindende voorschriften. Daarom moet er voor </w:t>
      </w:r>
      <w:r w:rsidR="0047327C">
        <w:t>ge</w:t>
      </w:r>
      <w:r>
        <w:t>zorg</w:t>
      </w:r>
      <w:r w:rsidR="0047327C">
        <w:t>d word</w:t>
      </w:r>
      <w:r>
        <w:t xml:space="preserve">en dat het omgevingsplan </w:t>
      </w:r>
      <w:r w:rsidRPr="00F24C93">
        <w:t>in geconsolideerde vorm</w:t>
      </w:r>
      <w:r>
        <w:t xml:space="preserve"> beschikbaar is</w:t>
      </w:r>
      <w:r>
        <w:rPr>
          <w:rStyle w:val="Voetnootmarkering"/>
        </w:rPr>
        <w:footnoteReference w:id="377"/>
      </w:r>
      <w:r>
        <w:t xml:space="preserve"> op de door </w:t>
      </w:r>
      <w:r>
        <w:lastRenderedPageBreak/>
        <w:t xml:space="preserve">de minister van BZK </w:t>
      </w:r>
      <w:r w:rsidRPr="00EB6A94">
        <w:t>in stand gehouden digitale infrastructuur</w:t>
      </w:r>
      <w:r>
        <w:rPr>
          <w:rStyle w:val="Voetnootmarkering"/>
        </w:rPr>
        <w:footnoteReference w:id="378"/>
      </w:r>
      <w:r>
        <w:t xml:space="preserve">: de lokale regelingenbanken op overheid.nl. </w:t>
      </w:r>
      <w:r w:rsidRPr="00565ACD">
        <w:t>Te consolideren wijzigingen in een algemeen verbindend voorschrift kunnen als bron hebbe</w:t>
      </w:r>
      <w:r>
        <w:t>n</w:t>
      </w:r>
      <w:r>
        <w:rPr>
          <w:rStyle w:val="Voetnootmarkering"/>
        </w:rPr>
        <w:footnoteReference w:id="379"/>
      </w:r>
      <w:r>
        <w:t>:</w:t>
      </w:r>
    </w:p>
    <w:p w14:paraId="26EBFD3F" w14:textId="77777777" w:rsidR="003C2DAC" w:rsidRDefault="003C2DAC" w:rsidP="003C2DAC">
      <w:pPr>
        <w:pStyle w:val="Opsommingtekens1"/>
      </w:pPr>
      <w:r>
        <w:t>een wijzigingsopdracht in een nieuw algemeen verbindend voorschrift (lees: een wijzigingsbesluit); of</w:t>
      </w:r>
    </w:p>
    <w:p w14:paraId="465F1408" w14:textId="77777777" w:rsidR="003C2DAC" w:rsidRDefault="003C2DAC" w:rsidP="003C2DAC">
      <w:pPr>
        <w:pStyle w:val="Opsommingtekens1"/>
      </w:pPr>
      <w:r>
        <w:t>een rechterlijke uitspraak die wordt gepubliceerd in het publicatieblad overeenkomstig artikel 8:80 Awb.</w:t>
      </w:r>
    </w:p>
    <w:p w14:paraId="357F5F1B" w14:textId="7B4F6569" w:rsidR="0096341A" w:rsidRDefault="003C2DAC" w:rsidP="003C2DAC">
      <w:r>
        <w:t>Dit betekent dat de uitspraak van de bestuursrechter</w:t>
      </w:r>
      <w:r w:rsidR="00FC178F">
        <w:t xml:space="preserve"> over de reactieve interventie</w:t>
      </w:r>
      <w:r>
        <w:t>, voor zover die uitspraak gevolgen heeft voor de inhoud daarvan, in de geconsolideerde regeling van het omgevingsplan verwerk</w:t>
      </w:r>
      <w:r w:rsidR="0024708D">
        <w:t xml:space="preserve">t </w:t>
      </w:r>
      <w:r w:rsidR="0024708D" w:rsidRPr="0024708D">
        <w:t xml:space="preserve">moet </w:t>
      </w:r>
      <w:r w:rsidR="0024708D">
        <w:t>word</w:t>
      </w:r>
      <w:r>
        <w:t>en.</w:t>
      </w:r>
    </w:p>
    <w:p w14:paraId="63318429" w14:textId="72706F17" w:rsidR="003C2DAC" w:rsidRDefault="003C2DAC" w:rsidP="003C2DAC">
      <w:pPr>
        <w:pStyle w:val="Kop6"/>
      </w:pPr>
      <w:r>
        <w:t>V</w:t>
      </w:r>
      <w:r w:rsidRPr="00EE1CBA">
        <w:t>erstrekken informatie over status besluit</w:t>
      </w:r>
    </w:p>
    <w:p w14:paraId="7DA80876" w14:textId="46BD40D2" w:rsidR="003C2DAC" w:rsidRDefault="00BF304A" w:rsidP="003C2DAC">
      <w:r>
        <w:t>GS</w:t>
      </w:r>
      <w:r w:rsidR="003C2DAC" w:rsidRPr="00DD1F70">
        <w:t xml:space="preserve"> moeten, ten behoeve van ontsluiting in DSO-LV, aan het Kadaster informatie verstrekken over de status van </w:t>
      </w:r>
      <w:r w:rsidR="00131A06">
        <w:t>de reactieve interventie</w:t>
      </w:r>
      <w:r w:rsidR="003C2DAC">
        <w:rPr>
          <w:rStyle w:val="Voetnootmarkering"/>
        </w:rPr>
        <w:footnoteReference w:id="380"/>
      </w:r>
      <w:r w:rsidR="003C2DAC">
        <w:t>. Deze informatieverstrekking geschiedt via een aanlevering aan de LVBB, die de informatie doorlevert aan DSO-LV. Het betreft informatie over</w:t>
      </w:r>
      <w:r w:rsidR="003C2DAC">
        <w:rPr>
          <w:rStyle w:val="Voetnootmarkering"/>
        </w:rPr>
        <w:footnoteReference w:id="381"/>
      </w:r>
      <w:r w:rsidR="003C2DAC">
        <w:t>:</w:t>
      </w:r>
    </w:p>
    <w:p w14:paraId="32598277" w14:textId="77777777" w:rsidR="003C2DAC" w:rsidRDefault="003C2DAC" w:rsidP="003C2DAC">
      <w:pPr>
        <w:pStyle w:val="Opsommingtekens1"/>
      </w:pPr>
      <w:r>
        <w:t>het gegeven dat tegen het besluit beroep is ingesteld;</w:t>
      </w:r>
    </w:p>
    <w:p w14:paraId="2EEEE2C7" w14:textId="77777777" w:rsidR="003C2DAC" w:rsidRDefault="003C2DAC" w:rsidP="003C2DAC">
      <w:pPr>
        <w:pStyle w:val="Opsommingtekens1"/>
      </w:pPr>
      <w:r>
        <w:t>het gegeven dat het besluit, of een deel daarvan, is geschorst;</w:t>
      </w:r>
    </w:p>
    <w:p w14:paraId="1D7EB414" w14:textId="77777777" w:rsidR="003C2DAC" w:rsidRDefault="003C2DAC" w:rsidP="003C2DAC">
      <w:pPr>
        <w:pStyle w:val="Opsommingtekens1"/>
      </w:pPr>
      <w:r>
        <w:t>het gegeven dat het besluit, of een deel daarvan, onherroepelijk is geworden;</w:t>
      </w:r>
    </w:p>
    <w:p w14:paraId="20CF1731" w14:textId="77777777" w:rsidR="003C2DAC" w:rsidRDefault="003C2DAC" w:rsidP="003C2DAC">
      <w:pPr>
        <w:pStyle w:val="Opsommingtekens1"/>
      </w:pPr>
      <w:r>
        <w:t>het gegeven dat het besluit, of een deel daarvan, is vernietigd;</w:t>
      </w:r>
    </w:p>
    <w:p w14:paraId="43B987EB" w14:textId="77777777" w:rsidR="003C2DAC" w:rsidRDefault="003C2DAC" w:rsidP="003C2DAC">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