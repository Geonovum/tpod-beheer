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48" w:name="_Ref_b70b3e679ddbd83b9baa511bef3c570b_1"/>
      <w:r w:rsidRPr="007B60F8">
        <w:t>Waardelijsten</w:t>
      </w:r>
      <w:bookmarkEnd w:id="48"/>
    </w:p>
    <w:p w14:paraId="33061DBB" w14:textId="15DA3BF6" w:rsidR="00D5226C" w:rsidRPr="007B60F8" w:rsidRDefault="00A60BDB" w:rsidP="00821790">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7A583F">
        <w:t>De TPOD-standaard kent alleen limitatieve waardelijsten</w:t>
      </w:r>
      <w:r w:rsidR="003C4844">
        <w:t xml:space="preserve">. Dat is </w:t>
      </w:r>
      <w:r w:rsidR="003C4844" w:rsidRPr="003C4844">
        <w:t>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574B80BF" w:rsidR="00EF53FF" w:rsidRPr="007B60F8" w:rsidRDefault="00E33EDD" w:rsidP="00E33EDD">
      <w:r w:rsidRPr="007B60F8">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_Ref_adae651e87316a7f8b364db06963376d_1 \n \h </w:instrText>
      </w:r>
      <w:r w:rsidR="004448DE" w:rsidRPr="00863F41">
        <w:rPr>
          <w:rStyle w:val="Verwijzing"/>
        </w:rPr>
      </w:r>
      <w:r w:rsidR="004448DE" w:rsidRPr="00863F41">
        <w:rPr>
          <w:rStyle w:val="Verwijzing"/>
        </w:rPr>
        <w:fldChar w:fldCharType="separate"/>
      </w:r>
      <w:r w:rsidR="00A92D2F">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een waardelijst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