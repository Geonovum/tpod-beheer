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BBC24" w14:textId="77777777" w:rsidR="0031013A" w:rsidRDefault="0031013A" w:rsidP="0031013A">
      <w:pPr>
        <w:pStyle w:val="Kop4"/>
      </w:pPr>
      <w:r>
        <w:t>De toepassing van Doel bij het programma</w:t>
      </w:r>
    </w:p>
    <w:p w14:paraId="0C2D757E" w14:textId="48AB2F91" w:rsidR="0031013A" w:rsidRDefault="0031013A" w:rsidP="0031013A">
      <w:r>
        <w:t xml:space="preserve">Bij het ter </w:t>
      </w:r>
      <w:r w:rsidRPr="00A16BF1">
        <w:t xml:space="preserve">bekendmaking </w:t>
      </w:r>
      <w:r>
        <w:t xml:space="preserve">aanleveren van een </w:t>
      </w:r>
      <w:r w:rsidRPr="006C42A0">
        <w:t xml:space="preserve">programma </w:t>
      </w:r>
      <w:r>
        <w:t xml:space="preserve">moet het bevoegd gezag het Doel met bijbehorende </w:t>
      </w:r>
      <w:r w:rsidR="00DE5D5E">
        <w:t>consolidatieInformatie</w:t>
      </w:r>
      <w:r>
        <w:t xml:space="preserve"> aanleveren. Een voorbeeld van hoe dat er uit zou kunnen zien:</w:t>
      </w:r>
    </w:p>
    <w:p w14:paraId="47011008" w14:textId="01E4A99F" w:rsidR="0031013A" w:rsidRDefault="0031013A" w:rsidP="0031013A">
      <w:pPr>
        <w:pStyle w:val="Opsommingtekens1"/>
      </w:pPr>
      <w:r>
        <w:t>Doel van de beoogde Regeling: /join/id/proces/initiële_vaststelling_rioleringsprogramma</w:t>
      </w:r>
    </w:p>
    <w:p w14:paraId="0ED0D1A9" w14:textId="77777777" w:rsidR="0031013A" w:rsidRDefault="0031013A" w:rsidP="0031013A">
      <w:pPr>
        <w:pStyle w:val="Opsommingtekens1"/>
      </w:pPr>
      <w:r>
        <w:t>Soort tijdstempel: juridischWerkendVanaf</w:t>
      </w:r>
    </w:p>
    <w:p w14:paraId="7C07F032" w14:textId="77777777" w:rsidR="0031013A" w:rsidRDefault="0031013A" w:rsidP="0031013A">
      <w:pPr>
        <w:pStyle w:val="Opsommingtekens1"/>
      </w:pPr>
      <w:r>
        <w:t xml:space="preserve">Datum tijdstempel: &lt;datum inwerkingtreding </w:t>
      </w:r>
      <w:r w:rsidRPr="006C42A0">
        <w:t>programma</w:t>
      </w:r>
      <w:r>
        <w:t>&gt;</w:t>
      </w:r>
    </w:p>
    <w:p w14:paraId="5796AA05" w14:textId="77777777" w:rsidR="0031013A" w:rsidRDefault="0031013A" w:rsidP="0031013A">
      <w:pPr>
        <w:pStyle w:val="Opsommingtekens1"/>
      </w:pPr>
      <w:r>
        <w:t>Verwijzingen naar:</w:t>
      </w:r>
    </w:p>
    <w:p w14:paraId="4A056565" w14:textId="77777777" w:rsidR="0031013A" w:rsidRDefault="0031013A" w:rsidP="0031013A">
      <w:pPr>
        <w:pStyle w:val="Opsommingtekens2"/>
      </w:pPr>
      <w:r w:rsidRPr="00B511E7">
        <w:t>de identificatie van het WijzigArtikel in het besluit dat de verwijzing naar de WijzigBijlage bevat;</w:t>
      </w:r>
    </w:p>
    <w:p w14:paraId="4C0FBCE4" w14:textId="77777777" w:rsidR="0031013A" w:rsidRDefault="0031013A" w:rsidP="0031013A">
      <w:pPr>
        <w:pStyle w:val="Opsommingtekens2"/>
      </w:pPr>
      <w:r>
        <w:t>de identificatie van het artikel in het besluit waarin de inwerkingtreding van het riolerings</w:t>
      </w:r>
      <w:r w:rsidRPr="006C42A0">
        <w:t xml:space="preserve">programma </w:t>
      </w:r>
      <w:r>
        <w:t>is geregeld;</w:t>
      </w:r>
    </w:p>
    <w:p w14:paraId="12CE5192" w14:textId="77777777" w:rsidR="0031013A" w:rsidRPr="002728AE" w:rsidRDefault="0031013A" w:rsidP="0031013A">
      <w:pPr>
        <w:pStyle w:val="Opsommingtekens2"/>
      </w:pPr>
      <w:r>
        <w:t>de AKN (identificatie) van (de regelingversie van) het riolerings</w:t>
      </w:r>
      <w:r w:rsidRPr="00AB18F7">
        <w:t>programma</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