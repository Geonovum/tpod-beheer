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2152" w14:textId="48214806"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