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1D372" w14:textId="47AFEC69" w:rsidR="00EC1A29" w:rsidRDefault="00471703" w:rsidP="00EC1A29">
      <w:pPr>
        <w:pStyle w:val="Kop4"/>
      </w:pPr>
      <w:r>
        <w:t>Voorbereidings</w:t>
      </w:r>
      <w:r w:rsidR="00EC1A29">
        <w:t>fase</w:t>
      </w:r>
    </w:p>
    <w:p w14:paraId="57A44265" w14:textId="13C75370" w:rsidR="000361B8" w:rsidRDefault="000361B8" w:rsidP="000361B8">
      <w:pPr>
        <w:pStyle w:val="Figuur"/>
      </w:pPr>
      <w:r>
        <w:rPr>
          <w:noProof/>
        </w:rPr>
        <w:drawing>
          <wp:inline distT="0" distB="0" distL="0" distR="0" wp14:anchorId="60D8B84B" wp14:editId="124787EB">
            <wp:extent cx="5400040" cy="721360"/>
            <wp:effectExtent l="0" t="0" r="0" b="2540"/>
            <wp:docPr id="1415576865" name="Afbeelding 141557686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5" name="Afbeelding 1415576865" descr="Afbeelding met tekst&#10;&#10;Automatisch gegenereerde beschrijving"/>
                    <pic:cNvPicPr/>
                  </pic:nvPicPr>
                  <pic:blipFill>
                    <a:blip r:embed="rId147"/>
                    <a:stretch>
                      <a:fillRect/>
                    </a:stretch>
                  </pic:blipFill>
                  <pic:spPr>
                    <a:xfrm>
                      <a:off x="0" y="0"/>
                      <a:ext cx="5400040" cy="721360"/>
                    </a:xfrm>
                    <a:prstGeom prst="rect">
                      <a:avLst/>
                    </a:prstGeom>
                  </pic:spPr>
                </pic:pic>
              </a:graphicData>
            </a:graphic>
          </wp:inline>
        </w:drawing>
      </w:r>
    </w:p>
    <w:p w14:paraId="7A87131B" w14:textId="1D7BD698" w:rsidR="000361B8" w:rsidRPr="000361B8" w:rsidRDefault="000361B8" w:rsidP="00E22362">
      <w:pPr>
        <w:pStyle w:val="Figuurbijschrift"/>
      </w:pPr>
      <w:r w:rsidRPr="000361B8">
        <w:t xml:space="preserve">Voorbereidingsfase in de </w:t>
      </w:r>
      <w:r>
        <w:t>project</w:t>
      </w:r>
      <w:r w:rsidRPr="000361B8">
        <w:t>procedure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47" Type="http://schemas.openxmlformats.org/officeDocument/2006/relationships/image" Target="media/image_ec07c4ca171d8f2edbb446f75b27081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