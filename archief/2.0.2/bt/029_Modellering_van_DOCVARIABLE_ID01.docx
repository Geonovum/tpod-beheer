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4CBBEAE" w:rsidR="0082593C" w:rsidRPr="00B26823" w:rsidRDefault="00E33EDD" w:rsidP="00E33EDD">
      <w:pPr>
        <w:pStyle w:val="Kop1"/>
      </w:pPr>
      <w:bookmarkStart w:id="67" w:name="_Ref_58bb74179cac09b4293b4a66d98485d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A92D2F">
        <w:rPr>
          <w:noProof/>
        </w:rPr>
        <w:t>de basistekst</w:t>
      </w:r>
      <w:r w:rsidRPr="007B60F8">
        <w:fldChar w:fldCharType="end"/>
      </w:r>
      <w:bookmarkEnd w:id="67"/>
    </w:p>
    <w:p w14:paraId="5F94C70E" w14:textId="49186522"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_Ref_cab8544df19a8faf914eabded19c75ec_1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59107D3C"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A92D2F">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A92D2F">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A92D2F">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_Ref_62f5971d1fb6e844680acd699bb276d9_1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A92D2F">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_Ref_adae651e87316a7f8b364db06963376d_1 \r \h </w:instrText>
      </w:r>
      <w:r w:rsidR="00376BD9" w:rsidRPr="00863F41">
        <w:rPr>
          <w:rStyle w:val="Verwijzing"/>
        </w:rPr>
      </w:r>
      <w:r w:rsidR="00376BD9" w:rsidRPr="00863F41">
        <w:rPr>
          <w:rStyle w:val="Verwijzing"/>
        </w:rPr>
        <w:fldChar w:fldCharType="separate"/>
      </w:r>
      <w:r w:rsidR="00A92D2F">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A92D2F">
          <w:t>de basistekst</w:t>
        </w:r>
      </w:fldSimple>
      <w:r w:rsidR="00EB660E">
        <w:t>.</w:t>
      </w:r>
      <w:r w:rsidR="00FB632C">
        <w:t xml:space="preserve"> </w:t>
      </w:r>
      <w:r w:rsidR="002D3F53">
        <w:t xml:space="preserve">Hoofdstuk </w:t>
      </w:r>
      <w:r w:rsidR="002D3F53">
        <w:fldChar w:fldCharType="begin"/>
      </w:r>
      <w:r w:rsidR="002D3F53">
        <w:instrText xml:space="preserve"> REF _Ref_13fc2834d00c0d087f7ddad1a9b0d206_1 \n \h </w:instrText>
      </w:r>
      <w:r w:rsidR="002D3F53">
        <w:fldChar w:fldCharType="separate"/>
      </w:r>
      <w:r w:rsidR="00A92D2F">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A92D2F">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