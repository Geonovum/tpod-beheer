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515" w:name="_Ref_e1b05228bb61d3e31c8a7eefc10e8969_1"/>
      <w:r w:rsidRPr="00F1426F">
        <w:t>Toelichting op de norm</w:t>
      </w:r>
      <w:bookmarkEnd w:id="515"/>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1A186F80"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lastRenderedPageBreak/>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587D0F8E"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w:t>
      </w:r>
      <w:r w:rsidRPr="00F1426F">
        <w:lastRenderedPageBreak/>
        <w:t xml:space="preserve">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Voor eenheid kan gebruik gemaakt worden van de waardelijst 'Eenheid'.</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