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0DF979DF"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A92D2F">
        <w:t>de basistekst</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