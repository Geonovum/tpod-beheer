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F697C" w:rsidRPr="00F1426F" w:rsidRDefault="008F697C" w:rsidP="008F697C">
      <w:pPr>
        <w:pStyle w:val="Kop5"/>
      </w:pPr>
      <w:bookmarkStart w:id="383" w:name="_Ref_7a71b434a46b2769f9e100508352a8f8_1"/>
      <w:r>
        <w:t>Juridisch v</w:t>
      </w:r>
      <w:r w:rsidRPr="00F1426F">
        <w:t>astleggen van Locatie met geografisch informatieobject</w:t>
      </w:r>
      <w:bookmarkEnd w:id="383"/>
    </w:p>
    <w:p w14:paraId="7C587DD0" w14:textId="0A951214" w:rsidR="0096341A"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69DF961C"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3C31D28D"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77C91F5A"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24268F9B"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w:t>
      </w:r>
      <w:r w:rsidR="007B0B00">
        <w:t>A</w:t>
      </w:r>
      <w:r w:rsidR="00133C75">
        <w:t xml:space="preserve">an een GIO </w:t>
      </w:r>
      <w:r w:rsidR="007B0B00">
        <w:t xml:space="preserve">kan </w:t>
      </w:r>
      <w:r w:rsidR="00133C75">
        <w:t xml:space="preserve">een module worden toegevoegd </w:t>
      </w:r>
      <w:r w:rsidR="008B179F">
        <w:t xml:space="preserve">met </w:t>
      </w:r>
      <w:r w:rsidR="00133C75" w:rsidRPr="00133C75">
        <w:t xml:space="preserve">daarin de GIO-symbolisatie: informatie over hoe een GIO </w:t>
      </w:r>
      <w:r w:rsidR="00DB66DA">
        <w:t xml:space="preserve">(op overheid.nl) </w:t>
      </w:r>
      <w:r w:rsidR="00133C75" w:rsidRPr="00133C75">
        <w:t>wordt afgebeeld op een kaart.</w:t>
      </w:r>
      <w:r w:rsidR="007B0B00">
        <w:t xml:space="preserve"> In het geval van een GIO met normwaarden is dat verplicht.</w:t>
      </w:r>
    </w:p>
    <w:p w14:paraId="0743786F" w14:textId="77777777" w:rsidR="008F697C" w:rsidRPr="00F1426F" w:rsidRDefault="008F697C" w:rsidP="008F697C"/>
    <w:p w14:paraId="5CDA0DEF" w14:textId="098FDA29"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_Ref_66224d7f8c3e1d1d06996b11ffb88a3c_1 \r \h </w:instrText>
      </w:r>
      <w:r w:rsidRPr="00863F41">
        <w:rPr>
          <w:rStyle w:val="Verwijzing"/>
        </w:rPr>
      </w:r>
      <w:r w:rsidRPr="00863F41">
        <w:rPr>
          <w:rStyle w:val="Verwijzing"/>
        </w:rPr>
        <w:fldChar w:fldCharType="separate"/>
      </w:r>
      <w:r w:rsidR="00A92D2F">
        <w:rPr>
          <w:rStyle w:val="Verwijzing"/>
        </w:rPr>
        <w:t>7.9.5</w:t>
      </w:r>
      <w:r w:rsidRPr="00863F41">
        <w:rPr>
          <w:rStyle w:val="Verwijzing"/>
        </w:rPr>
        <w:fldChar w:fldCharType="end"/>
      </w:r>
      <w:r w:rsidR="007E7A83">
        <w:rPr>
          <w:rStyle w:val="Verwijzing"/>
        </w:rPr>
        <w:t>.</w:t>
      </w:r>
    </w:p>
    <w:p w14:paraId="345571E7" w14:textId="08BB12B6"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B5CAA02" w:rsidR="008F697C" w:rsidRPr="00F1426F" w:rsidRDefault="008F697C" w:rsidP="008F697C">
      <w:pPr>
        <w:pStyle w:val="Opsommingtekens1"/>
      </w:pPr>
      <w:r w:rsidRPr="00F1426F">
        <w:t>In de tekst van</w:t>
      </w:r>
      <w:r w:rsidR="0018576A">
        <w:t xml:space="preserve"> </w:t>
      </w:r>
      <w:r>
        <w:t xml:space="preserve">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946960"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F697C" w:rsidRPr="00F1426F" w:rsidRDefault="008F697C" w:rsidP="008F697C">
      <w:pPr>
        <w:pStyle w:val="Opsommingtekens1"/>
      </w:pPr>
      <w:r w:rsidRPr="00F1426F">
        <w:lastRenderedPageBreak/>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3B979C9"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5A8ECFF8" w:rsidR="008F697C" w:rsidRPr="00F1426F" w:rsidRDefault="008F697C" w:rsidP="008F697C">
      <w:r w:rsidRPr="00863F41">
        <w:rPr>
          <w:rStyle w:val="Verwijzing"/>
        </w:rPr>
        <w:fldChar w:fldCharType="begin"/>
      </w:r>
      <w:r w:rsidRPr="00863F41">
        <w:rPr>
          <w:rStyle w:val="Verwijzing"/>
        </w:rPr>
        <w:instrText xml:space="preserve"> REF _Ref_7a71b434a46b2769f9e100508352a8f8_2 \n \h  \* MERGEFORMAT </w:instrText>
      </w:r>
      <w:r w:rsidRPr="00863F41">
        <w:rPr>
          <w:rStyle w:val="Verwijzing"/>
        </w:rPr>
      </w:r>
      <w:r w:rsidRPr="00863F41">
        <w:rPr>
          <w:rStyle w:val="Verwijzing"/>
        </w:rPr>
        <w:fldChar w:fldCharType="separate"/>
      </w:r>
      <w:r w:rsidR="00A92D2F">
        <w:rPr>
          <w:rStyle w:val="Verwijzing"/>
        </w:rPr>
        <w:t>Figuur 47</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_Ref_7a71b434a46b2769f9e100508352a8f8_3 \n \h  \* MERGEFORMAT </w:instrText>
      </w:r>
      <w:r w:rsidRPr="00863F41">
        <w:rPr>
          <w:rStyle w:val="Verwijzing"/>
        </w:rPr>
      </w:r>
      <w:r w:rsidRPr="00863F41">
        <w:rPr>
          <w:rStyle w:val="Verwijzing"/>
        </w:rPr>
        <w:fldChar w:fldCharType="separate"/>
      </w:r>
      <w:r w:rsidR="00A92D2F">
        <w:rPr>
          <w:rStyle w:val="Verwijzing"/>
        </w:rPr>
        <w:t>Figuur 48</w:t>
      </w:r>
      <w:r w:rsidRPr="00863F41">
        <w:rPr>
          <w:rStyle w:val="Verwijzing"/>
        </w:rPr>
        <w:fldChar w:fldCharType="end"/>
      </w:r>
      <w:r w:rsidRPr="00B26823">
        <w:t xml:space="preserve"> laat een voorbeeld zien van deze verwijzing in een Tekstdeel:</w:t>
      </w:r>
    </w:p>
    <w:p w14:paraId="7EB936D2" w14:textId="77777777" w:rsidR="008F697C" w:rsidRPr="00B26823" w:rsidRDefault="008F697C"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66">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385" w:name="_Ref_7a71b434a46b2769f9e100508352a8f8_2"/>
      <w:r w:rsidRPr="00F1426F">
        <w:t>Tekstuele aanduiding en informatieobject in omgevingsdocument met Artikelstructuur</w:t>
      </w:r>
      <w:bookmarkEnd w:id="385"/>
    </w:p>
    <w:p w14:paraId="1AC26D20" w14:textId="77777777" w:rsidR="008F697C" w:rsidRPr="007B60F8" w:rsidRDefault="008F697C" w:rsidP="008F697C">
      <w:pPr>
        <w:pStyle w:val="Figuur"/>
      </w:pPr>
      <w:r w:rsidRPr="00B26823">
        <w:rPr>
          <w:noProof/>
        </w:rPr>
        <w:drawing>
          <wp:inline distT="0" distB="0" distL="0" distR="0" wp14:anchorId="24902274" wp14:editId="46F14303">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67">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386" w:name="_Ref_7a71b434a46b2769f9e100508352a8f8_3"/>
      <w:r w:rsidRPr="00F1426F">
        <w:t>Tekstuele aanduiding</w:t>
      </w:r>
      <w:r w:rsidRPr="00F1426F" w:rsidDel="003E34AE">
        <w:t xml:space="preserve"> </w:t>
      </w:r>
      <w:r w:rsidRPr="00F1426F">
        <w:t>en informatieobject in omgevingsdocument met Vrijetekststructuur</w:t>
      </w:r>
      <w:bookmarkEnd w:id="38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66" Type="http://schemas.openxmlformats.org/officeDocument/2006/relationships/image" Target="media/image_7d0301e5dd9c40d381aac2f57983effd.png"/><Relationship Id="rId67"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