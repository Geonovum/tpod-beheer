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6"/>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58249FA8" w14:textId="77777777" w:rsidR="0096341A"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p>
    <w:p w14:paraId="733DF10D" w14:textId="7B6548EC" w:rsidR="00713915" w:rsidRDefault="00713915" w:rsidP="00713915"/>
    <w:p w14:paraId="2A5578BC" w14:textId="559598D8"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A92D2F">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A92D2F">
        <w:rPr>
          <w:rStyle w:val="Verwijzing"/>
        </w:rPr>
        <w:t>5</w:t>
      </w:r>
      <w:r w:rsidRPr="00863F41">
        <w:rPr>
          <w:rStyle w:val="Verwijzing"/>
        </w:rPr>
        <w:fldChar w:fldCharType="end"/>
      </w:r>
      <w:r>
        <w:t xml:space="preserve"> zijn de STOP-tekststructuren en de toepassing daarvan op </w:t>
      </w:r>
      <w:fldSimple w:instr=" DOCVARIABLE ID01+ ">
        <w:r w:rsidR="00A92D2F">
          <w:t>de basistekst</w:t>
        </w:r>
      </w:fldSimple>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