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67CA" w14:textId="77777777" w:rsidR="00C7526B" w:rsidRDefault="00C7526B" w:rsidP="00C7526B">
      <w:pPr>
        <w:pStyle w:val="Kop4"/>
      </w:pPr>
      <w:bookmarkStart w:id="298" w:name="_Ref_040d4713ae32f7ebc0e47908baa0a402_1"/>
      <w:r w:rsidRPr="00F03DD9">
        <w:lastRenderedPageBreak/>
        <w:t>Regeling</w:t>
      </w:r>
      <w:r>
        <w:t>: RegelingVrijetekst voor het vrijetekstgedeelte van het projectbesluit</w:t>
      </w:r>
      <w:bookmarkEnd w:id="298"/>
    </w:p>
    <w:p w14:paraId="01B58A87" w14:textId="355CC891" w:rsidR="00C7526B" w:rsidRDefault="00C7526B" w:rsidP="00C7526B">
      <w:r w:rsidRPr="00C24E09">
        <w:t>In de Regeling van een omgevin</w:t>
      </w:r>
      <w:r>
        <w:t>g</w:t>
      </w:r>
      <w:r w:rsidRPr="00C24E09">
        <w:t xml:space="preserve">sdocument staat </w:t>
      </w:r>
      <w:r>
        <w:t>welke</w:t>
      </w:r>
      <w:r w:rsidRPr="00C24E09">
        <w:t xml:space="preserve"> </w:t>
      </w:r>
      <w:r w:rsidRPr="004F2D8C">
        <w:t xml:space="preserve">regels of beleid </w:t>
      </w:r>
      <w:r>
        <w:t xml:space="preserve">gelden </w:t>
      </w:r>
      <w:r w:rsidRPr="00C24E09">
        <w:t>in de fysieke leefomgeving</w:t>
      </w:r>
      <w:r>
        <w:t>, dan wel, in het geval van een projectbesluit, wat er wordt gerealiseerd in de fysieke leefomgeving</w:t>
      </w:r>
      <w:r w:rsidRPr="00C24E09">
        <w:t>.</w:t>
      </w:r>
      <w:r>
        <w:t xml:space="preserve"> De Regeling is te vinden in de regelingenbank op overheid.nl en in DSO-LV.</w:t>
      </w:r>
    </w:p>
    <w:p w14:paraId="2C8FFDDD" w14:textId="56158509" w:rsidR="00C7526B" w:rsidRDefault="00C7526B" w:rsidP="00C7526B">
      <w:r>
        <w:t xml:space="preserve">In paragraaf </w:t>
      </w:r>
      <w:r w:rsidR="006E3AC9">
        <w:rPr>
          <w:rStyle w:val="Verwijzing"/>
        </w:rPr>
        <w:fldChar w:fldCharType="begin"/>
      </w:r>
      <w:r w:rsidR="006E3AC9">
        <w:instrText xml:space="preserve"> REF _Ref_88a956f1df1228321a2e4142a89bf0a6_1 \n \h </w:instrText>
      </w:r>
      <w:r w:rsidR="006E3AC9">
        <w:rPr>
          <w:rStyle w:val="Verwijzing"/>
        </w:rPr>
      </w:r>
      <w:r w:rsidR="006E3AC9">
        <w:rPr>
          <w:rStyle w:val="Verwijzing"/>
        </w:rPr>
        <w:fldChar w:fldCharType="separate"/>
      </w:r>
      <w:r w:rsidR="00A92D2F">
        <w:t>4.10.3.1</w:t>
      </w:r>
      <w:r w:rsidR="006E3AC9">
        <w:rPr>
          <w:rStyle w:val="Verwijzing"/>
        </w:rPr>
        <w:fldChar w:fldCharType="end"/>
      </w:r>
      <w:r>
        <w:t xml:space="preserve"> is de norm voor het model RegelingVrijetekst vastgelegd: welke elementen moeten respectievelijk mogen worden gebruikt en hoe vaak kunnen ze voorkomen. Dit is het model dat moet worden gebruikt voor </w:t>
      </w:r>
      <w:r w:rsidRPr="002B1F98">
        <w:t xml:space="preserve">het vrijetekstgedeelte </w:t>
      </w:r>
      <w:r>
        <w:t xml:space="preserve">van het projectbesluit </w:t>
      </w:r>
      <w:r w:rsidRPr="002B1F98">
        <w:t>waarmee het project wordt beschreven</w:t>
      </w:r>
      <w:r>
        <w:t>.</w:t>
      </w:r>
      <w:r w:rsidRPr="002B1F98">
        <w:t xml:space="preserve"> </w:t>
      </w:r>
      <w:r>
        <w:t xml:space="preserve">Paragraaf </w:t>
      </w:r>
      <w:r w:rsidR="006E3AC9">
        <w:rPr>
          <w:rStyle w:val="Verwijzing"/>
        </w:rPr>
        <w:fldChar w:fldCharType="begin"/>
      </w:r>
      <w:r w:rsidR="006E3AC9">
        <w:instrText xml:space="preserve"> REF _Ref_8a5845614751d50c51457b213340cb85_1 \n \h </w:instrText>
      </w:r>
      <w:r w:rsidR="006E3AC9">
        <w:rPr>
          <w:rStyle w:val="Verwijzing"/>
        </w:rPr>
      </w:r>
      <w:r w:rsidR="006E3AC9">
        <w:rPr>
          <w:rStyle w:val="Verwijzing"/>
        </w:rPr>
        <w:fldChar w:fldCharType="separate"/>
      </w:r>
      <w:r w:rsidR="00A92D2F">
        <w:t>4.10.3.2</w:t>
      </w:r>
      <w:r w:rsidR="006E3AC9">
        <w:rPr>
          <w:rStyle w:val="Verwijzing"/>
        </w:rPr>
        <w:fldChar w:fldCharType="end"/>
      </w:r>
      <w:r>
        <w:t xml:space="preserve"> geeft een uitgebreide toelichting op de elementen van de Regeling, waaronder ook tips over het al dan niet gebruikelijk zijn van een bepaald element. In deze paragraaf wordt ook aangegeven welke onderdelen die het projectbesluit op grond van Omgevingswet en Omgevingsbesluit moet c.q. kan bevatten, in de RegelingVrijetekst thuishoren en in welk element van de </w:t>
      </w:r>
      <w:r w:rsidRPr="00BE0DF7">
        <w:t>RegelingVrijetekst</w:t>
      </w:r>
      <w:r>
        <w:t xml:space="preserve">. In paragraaf </w:t>
      </w:r>
      <w:r w:rsidR="006E3AC9">
        <w:rPr>
          <w:rStyle w:val="Verwijzing"/>
        </w:rPr>
        <w:fldChar w:fldCharType="begin"/>
      </w:r>
      <w:r w:rsidR="006E3AC9">
        <w:instrText xml:space="preserve"> REF _Ref_55fac2c4d3bb1e48fd4cbd76d875b062_1 \n \h </w:instrText>
      </w:r>
      <w:r w:rsidR="006E3AC9">
        <w:rPr>
          <w:rStyle w:val="Verwijzing"/>
        </w:rPr>
      </w:r>
      <w:r w:rsidR="006E3AC9">
        <w:rPr>
          <w:rStyle w:val="Verwijzing"/>
        </w:rPr>
        <w:fldChar w:fldCharType="separate"/>
      </w:r>
      <w:r w:rsidR="00A92D2F">
        <w:t>4.10.3.3</w:t>
      </w:r>
      <w:r w:rsidR="006E3AC9">
        <w:rPr>
          <w:rStyle w:val="Verwijzing"/>
        </w:rPr>
        <w:fldChar w:fldCharType="end"/>
      </w:r>
      <w:r>
        <w:t xml:space="preserve"> worden norm en toelichting concreet gemaakt met een voorbeeld.</w:t>
      </w:r>
    </w:p>
    <w:p w14:paraId="2B0AD032" w14:textId="2EA04915" w:rsidR="00C7526B" w:rsidRDefault="00C7526B" w:rsidP="00C7526B">
      <w:r>
        <w:t>Opgemerkt wordt dat de modellen voor Besluit en Regeling XML-modellen zijn. Met de in de volgende paragrafen genoemde elementen worden dus (STOP-)XML-elementen bedoeld.</w:t>
      </w:r>
    </w:p>
    <w:p w14:paraId="58E1CE87" w14:textId="77777777" w:rsidR="00C7526B" w:rsidRPr="00104DF7"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