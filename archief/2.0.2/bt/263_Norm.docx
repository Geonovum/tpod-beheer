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7214A" w14:textId="77777777" w:rsidR="00046669" w:rsidRPr="00F03DD9" w:rsidRDefault="00046669" w:rsidP="00046669">
      <w:pPr>
        <w:pStyle w:val="Kop4"/>
      </w:pPr>
      <w:r w:rsidRPr="00F03DD9">
        <w:lastRenderedPageBreak/>
        <w:t>Norm</w:t>
      </w:r>
    </w:p>
    <w:p w14:paraId="74984CE2" w14:textId="0AECE359" w:rsidR="00030D6F" w:rsidRPr="007B60F8" w:rsidRDefault="00DF1743" w:rsidP="00046669">
      <w:pPr>
        <w:pStyle w:val="Figuur"/>
      </w:pPr>
      <w:r w:rsidRPr="00DF1743">
        <w:rPr>
          <w:noProof/>
        </w:rPr>
        <w:drawing>
          <wp:inline distT="0" distB="0" distL="0" distR="0" wp14:anchorId="02B1C598" wp14:editId="3D1D7B68">
            <wp:extent cx="5400040" cy="4519295"/>
            <wp:effectExtent l="0" t="0" r="0" b="0"/>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extLst>
                        <a:ext uri="{96DAC541-7B7A-43D3-8B79-37D633B846F1}">
                          <asvg:svgBlip xmlns:asvg="http://schemas.microsoft.com/office/drawing/2016/SVG/main" r:embed="rId112"/>
                        </a:ext>
                      </a:extLst>
                    </a:blip>
                    <a:stretch>
                      <a:fillRect/>
                    </a:stretch>
                  </pic:blipFill>
                  <pic:spPr>
                    <a:xfrm>
                      <a:off x="0" y="0"/>
                      <a:ext cx="5400040" cy="4519295"/>
                    </a:xfrm>
                    <a:prstGeom prst="rect">
                      <a:avLst/>
                    </a:prstGeom>
                  </pic:spPr>
                </pic:pic>
              </a:graphicData>
            </a:graphic>
          </wp:inline>
        </w:drawing>
      </w:r>
    </w:p>
    <w:p w14:paraId="65D65311" w14:textId="11CA6148" w:rsidR="00046669" w:rsidRPr="00F03DD9" w:rsidRDefault="00046669" w:rsidP="00046669">
      <w:pPr>
        <w:pStyle w:val="Figuurbijschrift"/>
      </w:pPr>
      <w:r w:rsidRPr="00F03DD9">
        <w:t>Uitsnede uit IMOW-diagram voor objecttype Kaart</w:t>
      </w:r>
    </w:p>
    <w:p w14:paraId="6A3D8DE9" w14:textId="77777777" w:rsidR="00046669" w:rsidRPr="00F03DD9" w:rsidRDefault="00046669" w:rsidP="00046669">
      <w:r w:rsidRPr="00F03DD9">
        <w:t>Kaart kent de volgende attributen:</w:t>
      </w:r>
    </w:p>
    <w:p w14:paraId="567A2292" w14:textId="77777777" w:rsidR="00046669" w:rsidRPr="00F03DD9" w:rsidRDefault="00046669" w:rsidP="00046669">
      <w:pPr>
        <w:pStyle w:val="Opsommingtekens1"/>
      </w:pPr>
      <w:r w:rsidRPr="00F03DD9">
        <w:rPr>
          <w:i/>
          <w:iCs/>
        </w:rPr>
        <w:t>identificatie</w:t>
      </w:r>
      <w:r w:rsidRPr="00F03DD9">
        <w:t>: de unieke identificatie waaronder elk object van dit type bekend is. Identificatie conform datatype NEN3610-ID. Verplicht attribuut. Komt 1 keer voor.</w:t>
      </w:r>
    </w:p>
    <w:p w14:paraId="268D2FB4" w14:textId="77777777" w:rsidR="00046669" w:rsidRPr="00F03DD9" w:rsidRDefault="00046669" w:rsidP="00046669">
      <w:pPr>
        <w:pStyle w:val="Opsommingtekens1"/>
      </w:pPr>
      <w:r w:rsidRPr="00F03DD9">
        <w:rPr>
          <w:i/>
          <w:iCs/>
        </w:rPr>
        <w:t>naam</w:t>
      </w:r>
      <w:r w:rsidRPr="00F03DD9">
        <w:t>: de naam van de kaart. Het bevoegd gezag is vrij in de keuze van de naam. Verplicht attribuut. Komt 1 keer voor.</w:t>
      </w:r>
    </w:p>
    <w:p w14:paraId="116BDF1D" w14:textId="4E81F337" w:rsidR="00046669" w:rsidRPr="00F03DD9" w:rsidRDefault="00046669" w:rsidP="00046669">
      <w:pPr>
        <w:pStyle w:val="Opsommingtekens1"/>
      </w:pPr>
      <w:r w:rsidRPr="00F03DD9">
        <w:rPr>
          <w:i/>
          <w:iCs/>
        </w:rPr>
        <w:t>nummer</w:t>
      </w:r>
      <w:r w:rsidRPr="00F03DD9">
        <w:t xml:space="preserve">: het nummer van de kaart. Door het bevoegd gezag te kiezen. </w:t>
      </w:r>
      <w:r>
        <w:t>Optioneel</w:t>
      </w:r>
      <w:r w:rsidRPr="00F03DD9">
        <w:t xml:space="preserve"> attribuut. Komt </w:t>
      </w:r>
      <w:r>
        <w:t xml:space="preserve">0 of </w:t>
      </w:r>
      <w:r w:rsidRPr="00F03DD9">
        <w:t>1 keer voor.</w:t>
      </w:r>
    </w:p>
    <w:p w14:paraId="725B2363" w14:textId="77777777" w:rsidR="00046669" w:rsidRPr="00F03DD9" w:rsidRDefault="00046669" w:rsidP="00046669">
      <w:pPr>
        <w:pStyle w:val="Opsommingtekens1"/>
      </w:pPr>
      <w:r w:rsidRPr="00F03DD9">
        <w:rPr>
          <w:i/>
          <w:iCs/>
        </w:rPr>
        <w:t>uitsnede:</w:t>
      </w:r>
      <w:r w:rsidRPr="00F03DD9">
        <w:t xml:space="preserve"> de ligging van de kaart. Verplicht attribuut. Komt 1 keer voor. Het attribuut </w:t>
      </w:r>
      <w:r w:rsidRPr="00F03DD9">
        <w:rPr>
          <w:i/>
          <w:iCs/>
        </w:rPr>
        <w:t xml:space="preserve">uitsnede </w:t>
      </w:r>
      <w:r w:rsidRPr="00F03DD9">
        <w:t>wordt ingevuld met de gegevensgroep Kaartextent die de volgende attributen kent:</w:t>
      </w:r>
    </w:p>
    <w:p w14:paraId="2D699496" w14:textId="77777777" w:rsidR="00046669" w:rsidRPr="00F03DD9" w:rsidRDefault="00046669" w:rsidP="00046669">
      <w:pPr>
        <w:pStyle w:val="Opsommingtekens2"/>
      </w:pPr>
      <w:r w:rsidRPr="00F03DD9">
        <w:t>minX: de laagste X-coördinaat, bepaalt de linkergrens van de kaart. Verplicht attribuut. Komt 1 keer voor.</w:t>
      </w:r>
    </w:p>
    <w:p w14:paraId="46760FA4" w14:textId="77777777" w:rsidR="00046669" w:rsidRPr="00F03DD9" w:rsidRDefault="00046669" w:rsidP="00046669">
      <w:pPr>
        <w:pStyle w:val="Opsommingtekens2"/>
      </w:pPr>
      <w:r w:rsidRPr="00F03DD9">
        <w:t>minY: de laagste Y-coördinaat, bepaalt de ondergrens van de kaart. Verplicht attribuut. Komt 1 keer voor.</w:t>
      </w:r>
    </w:p>
    <w:p w14:paraId="3A42D58E" w14:textId="77777777" w:rsidR="00046669" w:rsidRPr="00F03DD9" w:rsidRDefault="00046669" w:rsidP="00046669">
      <w:pPr>
        <w:pStyle w:val="Opsommingtekens2"/>
      </w:pPr>
      <w:r w:rsidRPr="00F03DD9">
        <w:t>maxX: de hoogste X-coördinaat, bepaalt de rechtergrens van de kaart. Verplicht attribuut. Komt 1 keer voor.</w:t>
      </w:r>
    </w:p>
    <w:p w14:paraId="31076D4C" w14:textId="77777777" w:rsidR="00046669" w:rsidRPr="00F03DD9" w:rsidRDefault="00046669" w:rsidP="00046669">
      <w:pPr>
        <w:pStyle w:val="Opsommingtekens2"/>
      </w:pPr>
      <w:r w:rsidRPr="00F03DD9">
        <w:t>maxY: de hoogste Y-coördinaat, bepaalt de bovengrens van de kaart. Verplicht attribuut. Komt 1 keer voor.</w:t>
      </w:r>
    </w:p>
    <w:p w14:paraId="04F8C5BE" w14:textId="77777777" w:rsidR="00046669" w:rsidRPr="00F03DD9" w:rsidRDefault="00046669" w:rsidP="00046669">
      <w:pPr>
        <w:pStyle w:val="Opsommingtekens1"/>
      </w:pPr>
      <w:r w:rsidRPr="00F03DD9">
        <w:rPr>
          <w:i/>
          <w:iCs/>
        </w:rPr>
        <w:lastRenderedPageBreak/>
        <w:t>kaartlagen</w:t>
      </w:r>
      <w:r w:rsidRPr="00F03DD9">
        <w:t>: de verwijzing van een specifieke Kaart naar (de identificatie van) de kaartlagen die deze kaart vormen. Verplicht attribuut. Komt 1 of meerdere keren voor.</w:t>
      </w:r>
    </w:p>
    <w:p w14:paraId="56C6C84A" w14:textId="77777777" w:rsidR="00046669" w:rsidRPr="00F03DD9" w:rsidRDefault="00046669" w:rsidP="00046669"/>
    <w:p w14:paraId="22FE968D" w14:textId="6A5C74FF" w:rsidR="00046669" w:rsidRPr="00F03DD9" w:rsidRDefault="00046669" w:rsidP="00046669">
      <w:r w:rsidRPr="00F03DD9">
        <w:t xml:space="preserve">Wanneer Kaart wordt gebruikt, </w:t>
      </w:r>
      <w:r w:rsidR="00610B6C">
        <w:t>moet</w:t>
      </w:r>
      <w:r w:rsidR="00610B6C" w:rsidRPr="00F03DD9">
        <w:t xml:space="preserve"> </w:t>
      </w:r>
      <w:r w:rsidRPr="00F03DD9">
        <w:t xml:space="preserve">aan </w:t>
      </w:r>
      <w:r w:rsidR="00572F4B">
        <w:t xml:space="preserve">de bijbehorende </w:t>
      </w:r>
      <w:r w:rsidRPr="00F03DD9">
        <w:t xml:space="preserve">Juridische regel dan wel </w:t>
      </w:r>
      <w:r w:rsidR="00610B6C">
        <w:t xml:space="preserve">het bijbehorende </w:t>
      </w:r>
      <w:r w:rsidRPr="00F03DD9">
        <w:t xml:space="preserve">Tekstdeel het attribuut </w:t>
      </w:r>
      <w:r w:rsidRPr="00F03DD9">
        <w:rPr>
          <w:i/>
          <w:iCs/>
        </w:rPr>
        <w:t>kaartaanduiding</w:t>
      </w:r>
      <w:r w:rsidRPr="00F03DD9">
        <w:t xml:space="preserve"> </w:t>
      </w:r>
      <w:r w:rsidR="00610B6C">
        <w:t xml:space="preserve">worden </w:t>
      </w:r>
      <w:r w:rsidRPr="00F03DD9">
        <w:t>toegevoegd, dat aangeeft op welke Kaart de Juridische regel dan wel het Tekstdeel wordt weergegeven.</w:t>
      </w:r>
    </w:p>
    <w:p w14:paraId="1BE266A2" w14:textId="77777777" w:rsidR="00046669" w:rsidRPr="00F03DD9" w:rsidRDefault="00046669" w:rsidP="00046669"/>
    <w:p w14:paraId="57880C4C" w14:textId="77777777" w:rsidR="00046669" w:rsidRPr="00F03DD9" w:rsidRDefault="00046669" w:rsidP="00046669">
      <w:r w:rsidRPr="00F03DD9">
        <w:t>Kaart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11" Type="http://schemas.openxmlformats.org/officeDocument/2006/relationships/image" Target="media/image_ca88bb0f119520ff8bd9a9712b363993.png"/><Relationship Id="rId112" Type="http://schemas.openxmlformats.org/officeDocument/2006/relationships/image" Target="media/image_30486d15ac7e14e0a088796020472c6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