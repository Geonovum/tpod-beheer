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67F8" w14:textId="693BE0E0" w:rsidR="0096341A" w:rsidRDefault="00AE760D" w:rsidP="00EC1A29">
      <w:pPr>
        <w:pStyle w:val="Kop5"/>
      </w:pPr>
      <w:bookmarkStart w:id="906" w:name="_Ref_5b8218b737a3f1bd5d71b2dc3c4471a6_1"/>
      <w:r w:rsidRPr="00AE760D">
        <w:t xml:space="preserve">Terinzageleggen </w:t>
      </w:r>
      <w:r w:rsidR="00EC1A29">
        <w:t>van op het ontwerpbesluit betrekking hebbende stukken</w:t>
      </w:r>
      <w:bookmarkEnd w:id="906"/>
    </w:p>
    <w:p w14:paraId="05AAF712" w14:textId="392EEFEE" w:rsidR="0096341A" w:rsidRDefault="00EC1A29" w:rsidP="00EC1A29">
      <w:r w:rsidRPr="00FE2526">
        <w:t>Waterschap, provincie of Rijk moet de op het ontwerp betrekking hebbende stukken die redelijkerwijs nodig zijn voor een beoordeling van het ontwerp, ter inzage leggen.</w:t>
      </w:r>
    </w:p>
    <w:p w14:paraId="7AC1BDEE" w14:textId="0AD51A80" w:rsidR="00EC1A29" w:rsidRDefault="00EC1A29" w:rsidP="00C95C3D">
      <w:r>
        <w:t xml:space="preserve">NB: Zoals in paragraaf </w:t>
      </w:r>
      <w:r>
        <w:fldChar w:fldCharType="begin" w:fldLock="1"/>
      </w:r>
      <w:r>
        <w:instrText xml:space="preserve"> REF _Ref_25fa33540abdc52d08d03c8ab5811876_1 \n \h </w:instrText>
      </w:r>
      <w:r>
        <w:fldChar w:fldCharType="separate"/>
      </w:r>
      <w:r w:rsidRPr="00DF3BF8">
        <w:rPr>
          <w:rStyle w:val="Verwijzing"/>
        </w:rPr>
        <w:t>10.6.3.1</w:t>
      </w:r>
      <w:r>
        <w:fldChar w:fldCharType="end"/>
      </w:r>
      <w:r>
        <w:t xml:space="preserve"> al is aangegeven zullen o</w:t>
      </w:r>
      <w:r w:rsidRPr="00BE0F3A">
        <w:t>p het ontwerp-projectbesluit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3B91B0CA" w14:textId="05F9E6FE" w:rsidR="002160E2" w:rsidRPr="002160E2" w:rsidRDefault="002160E2" w:rsidP="002160E2">
      <w:pPr>
        <w:pStyle w:val="Kader"/>
      </w:pPr>
      <w:r w:rsidRPr="00B26823">
        <w:rPr>
          <w:noProof/>
        </w:rPr>
        <w:lastRenderedPageBreak/>
        <mc:AlternateContent>
          <mc:Choice Requires="wps">
            <w:drawing>
              <wp:inline distT="0" distB="0" distL="0" distR="0" wp14:anchorId="5F1F5173" wp14:editId="6A20ED18">
                <wp:extent cx="5400040" cy="2406360"/>
                <wp:effectExtent l="0" t="0" r="22860" b="10160"/>
                <wp:docPr id="1415576882" name="Tekstvak 141557688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6F6A8BD4" w:rsidR="002160E2"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F1F5173" id="Tekstvak 1415576882" o:spid="_x0000_s1099"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Zp6KdMAIAAFsEAAAOAAAAAAAAAAAAAAAAAC4CAABk&#10;cnMvZTJvRG9jLnhtbFBLAQItABQABgAIAAAAIQDKCzcB3AAAAAUBAAAPAAAAAAAAAAAAAAAAAIoE&#10;AABkcnMvZG93bnJldi54bWxQSwUGAAAAAAQABADzAAAAkwUAAAAA&#10;" filled="f" strokeweight=".5pt">
                <v:textbox style="mso-fit-shape-to-text:t">
                  <w:txbxContent>
                    <w:p w14:paraId="31418848" w14:textId="77777777" w:rsidR="002160E2" w:rsidRPr="00D80A79" w:rsidRDefault="002160E2" w:rsidP="002160E2">
                      <w:pPr>
                        <w:rPr>
                          <w:b/>
                          <w:bCs/>
                        </w:rPr>
                      </w:pPr>
                      <w:r w:rsidRPr="00D80A79">
                        <w:rPr>
                          <w:b/>
                          <w:bCs/>
                        </w:rPr>
                        <w:t>Toekomstige functionaliteit</w:t>
                      </w:r>
                    </w:p>
                    <w:p w14:paraId="5FCD6FB8" w14:textId="58E2E3C9"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743C12E" w14:textId="77777777" w:rsidR="003B1642" w:rsidRDefault="003B1642" w:rsidP="003B1642"/>
                    <w:p w14:paraId="2D56EBA9" w14:textId="77777777" w:rsidR="003B1642" w:rsidRPr="006971CB" w:rsidRDefault="003B1642" w:rsidP="003B1642">
                      <w:pPr>
                        <w:rPr>
                          <w:b/>
                          <w:bCs/>
                        </w:rPr>
                      </w:pPr>
                      <w:r w:rsidRPr="006971CB">
                        <w:rPr>
                          <w:b/>
                          <w:bCs/>
                        </w:rPr>
                        <w:t>Workaround</w:t>
                      </w:r>
                    </w:p>
                    <w:p w14:paraId="7A9B8616" w14:textId="0EC61F1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3B73F61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6AB408F2"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7C82826" w14:textId="77777777" w:rsidR="003B1642" w:rsidRDefault="003B1642" w:rsidP="003B1642"/>
                    <w:p w14:paraId="149DA987" w14:textId="6F6A8BD4" w:rsidR="002160E2"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2001EB7" w14:textId="6F6E4ADD"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