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100" w:name="_Ref_bbad063aa1e85c4c594f1efe36519292_1"/>
      <w:bookmarkStart w:id="102" w:name="_Ref_bbad063aa1e85c4c594f1efe36519292_2"/>
      <w:r w:rsidRPr="00F03DD9">
        <w:t>Besluit</w:t>
      </w:r>
      <w:bookmarkEnd w:id="100"/>
      <w:bookmarkEnd w:id="102"/>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t xml:space="preserve">in het publicatieblad van het bevoegd gezag </w:t>
      </w:r>
      <w:r w:rsidRPr="006266EE">
        <w:t>op officielebekendmakingen.nl.</w:t>
      </w:r>
    </w:p>
    <w:p w14:paraId="4A2D43C4" w14:textId="442C055C" w:rsidR="00713915" w:rsidRDefault="00713915" w:rsidP="00713915">
      <w:r>
        <w:t xml:space="preserve">In paragraaf </w:t>
      </w:r>
      <w:r w:rsidR="001F42D5">
        <w:fldChar w:fldCharType="begin"/>
      </w:r>
      <w:r w:rsidR="001F42D5">
        <w:instrText xml:space="preserve"> REF _Ref_d91eba3ebe8d3fc70f5648ce363eb14f_1 \n \h </w:instrText>
      </w:r>
      <w:r w:rsidR="001F42D5">
        <w:fldChar w:fldCharType="separate"/>
      </w:r>
      <w:r w:rsidR="00A92D2F">
        <w:t>4.4.2.1</w:t>
      </w:r>
      <w:r w:rsidR="001F42D5">
        <w:fldChar w:fldCharType="end"/>
      </w:r>
      <w:r>
        <w:t xml:space="preserve"> is de norm voor de toepassing van het STOP-model BesluitCompact op </w:t>
      </w:r>
      <w:fldSimple w:instr=" DOCVARIABLE ID01+ ">
        <w:r w:rsidR="00A92D2F">
          <w:t>de basistekst</w:t>
        </w:r>
      </w:fldSimple>
      <w:r>
        <w:t xml:space="preserve"> vastgelegd: welke elementen moeten respectievelijk mogen worden gebruikt en hoe vaak kunnen ze voorkomen. Paragraaf </w:t>
      </w:r>
      <w:r w:rsidR="001F42D5">
        <w:fldChar w:fldCharType="begin"/>
      </w:r>
      <w:r w:rsidR="001F42D5">
        <w:instrText xml:space="preserve"> REF _Ref_bdb96e8266ed3b0a899e643715f85147_1 \n \h </w:instrText>
      </w:r>
      <w:r w:rsidR="001F42D5">
        <w:fldChar w:fldCharType="separate"/>
      </w:r>
      <w:r w:rsidR="00A92D2F">
        <w:t>4.4.2.2</w:t>
      </w:r>
      <w:r w:rsidR="001F42D5">
        <w:fldChar w:fldCharType="end"/>
      </w:r>
      <w:r>
        <w:t xml:space="preserve"> geeft een uitgebreide toelichting op de elementen van het Besluit, waaronder ook tips over het al dan niet gebruikelijk zijn van een bepaald element. In paragraaf </w:t>
      </w:r>
      <w:r w:rsidR="001F42D5">
        <w:fldChar w:fldCharType="begin"/>
      </w:r>
      <w:r w:rsidR="001F42D5">
        <w:instrText xml:space="preserve"> REF _Ref_5cea03abb44a26977719414e161af577_1 \n \h </w:instrText>
      </w:r>
      <w:r w:rsidR="001F42D5">
        <w:fldChar w:fldCharType="separate"/>
      </w:r>
      <w:r w:rsidR="00A92D2F">
        <w:t>4.4.2.3</w:t>
      </w:r>
      <w:r w:rsidR="001F42D5">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