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55D3" w14:textId="77777777" w:rsidR="00E80FE7" w:rsidRDefault="00E80FE7" w:rsidP="00E80FE7">
      <w:pPr>
        <w:pStyle w:val="Kop5"/>
      </w:pPr>
      <w:r>
        <w:t>Aanleveren definitief besluit</w:t>
      </w:r>
    </w:p>
    <w:p w14:paraId="24598736" w14:textId="68C7BA98" w:rsidR="0096341A" w:rsidRDefault="00E80FE7" w:rsidP="00E80FE7">
      <w:r w:rsidRPr="007832B4">
        <w:t xml:space="preserve">Ten behoeve van de </w:t>
      </w:r>
      <w:r>
        <w:t xml:space="preserve">bekendmaking van het definitieve besluit in </w:t>
      </w:r>
      <w:r w:rsidR="00574D40" w:rsidRPr="00574D40">
        <w:t>gemeenteblad, provinciaal blad</w:t>
      </w:r>
      <w:r w:rsidR="00574D40">
        <w:t xml:space="preserve">, </w:t>
      </w:r>
      <w:r w:rsidR="00574D40" w:rsidRPr="00574D40">
        <w:t xml:space="preserve">waterschapsblad of Staatscourant </w:t>
      </w:r>
      <w:r w:rsidRPr="007832B4">
        <w:t xml:space="preserve">genereert de </w:t>
      </w:r>
      <w:r>
        <w:t>plan</w:t>
      </w:r>
      <w:r w:rsidRPr="007832B4">
        <w:t xml:space="preserve">software </w:t>
      </w:r>
      <w:r w:rsidR="00574D40">
        <w:t xml:space="preserve">van </w:t>
      </w:r>
      <w:r w:rsidR="00574D40" w:rsidRPr="00574D40">
        <w:t>gemeente, provincie</w:t>
      </w:r>
      <w:r w:rsidR="00574D40">
        <w:t xml:space="preserve">, </w:t>
      </w:r>
      <w:r w:rsidR="00B362A7">
        <w:t>w</w:t>
      </w:r>
      <w:r w:rsidR="00574D40" w:rsidRPr="00574D40">
        <w:t xml:space="preserve">aterschap of Rijk </w:t>
      </w:r>
      <w:r w:rsidRPr="007832B4">
        <w:t xml:space="preserve">een </w:t>
      </w:r>
      <w:r w:rsidRPr="00050959">
        <w:t xml:space="preserve">besluit, bestaande uit een </w:t>
      </w:r>
      <w:r>
        <w:t xml:space="preserve">(definitieve) </w:t>
      </w:r>
      <w:r w:rsidRPr="00050959">
        <w:t xml:space="preserve">versie van het Besluit en de Regeling. </w:t>
      </w:r>
      <w:r w:rsidR="00CA08D2" w:rsidRPr="00CA08D2">
        <w:t xml:space="preserve">In de Regeling staat de volledige initiële regeling (bij het instellen van het </w:t>
      </w:r>
      <w:r w:rsidR="00CA08D2" w:rsidRPr="00CA08D2">
        <w:lastRenderedPageBreak/>
        <w:t>programma) of de wijzigingsinstructies voor de geconsolideerde regeling (bij een wijziging van het programma).</w:t>
      </w:r>
      <w:r w:rsidR="00CA08D2">
        <w:t xml:space="preserve"> </w:t>
      </w:r>
      <w:r>
        <w:t>Dit geheel</w:t>
      </w:r>
      <w:r w:rsidRPr="007832B4">
        <w:t xml:space="preserve"> wordt aangeleverd aan de LVBB.</w:t>
      </w:r>
    </w:p>
    <w:p w14:paraId="50FD734B" w14:textId="149F4D1E" w:rsidR="00E80FE7" w:rsidRDefault="00E80FE7" w:rsidP="00E80FE7">
      <w:r>
        <w:t>In de bekendmaking moet</w:t>
      </w:r>
      <w:r w:rsidRPr="00262B26">
        <w:t xml:space="preserve"> wordt aangegeven hoe burgers, bedrijven, maatschappelijke organisaties en bestuursorganen bij de voorbereiding zijn betrokken</w:t>
      </w:r>
      <w:r>
        <w:t>,</w:t>
      </w:r>
      <w:r w:rsidRPr="00262B26">
        <w:t xml:space="preserve"> wat de resultaten daarvan zijn</w:t>
      </w:r>
      <w:r>
        <w:t xml:space="preserve"> en moet</w:t>
      </w:r>
      <w:r w:rsidRPr="00262B26">
        <w:t xml:space="preserve"> word</w:t>
      </w:r>
      <w:r>
        <w:t>en</w:t>
      </w:r>
      <w:r w:rsidRPr="00262B26">
        <w:t xml:space="preserve"> aangegeven op welke wijze invulling is gegeven aan het toepasselijke decentrale participatiebeleid. </w:t>
      </w:r>
      <w:r w:rsidR="00346FCC" w:rsidRPr="00346FCC">
        <w:t xml:space="preserve">In de bekendmaking moet ook een deugdelijke motivering van het besluit worden gegeven.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_Ref_fbcaee99f52b72085fe7d687c17f0c44_1 \n \h </w:instrText>
      </w:r>
      <w:r>
        <w:fldChar w:fldCharType="separate"/>
      </w:r>
      <w:r w:rsidR="00A92D2F">
        <w:t>4.5.2</w:t>
      </w:r>
      <w:r>
        <w:fldChar w:fldCharType="end"/>
      </w:r>
      <w:r w:rsidRPr="00950BA6">
        <w:t xml:space="preserve"> en met name de toelichting in paragraaf </w:t>
      </w:r>
      <w:r>
        <w:fldChar w:fldCharType="begin"/>
      </w:r>
      <w:r>
        <w:instrText xml:space="preserve"> REF _Ref_e3331a48c14e528da0f788a3f4f5e391_1 \n \h </w:instrText>
      </w:r>
      <w:r>
        <w:fldChar w:fldCharType="separate"/>
      </w:r>
      <w:r w:rsidR="00A92D2F">
        <w:t>4.5.2.2</w:t>
      </w:r>
      <w:r>
        <w:fldChar w:fldCharType="end"/>
      </w:r>
      <w:r w:rsidRPr="00950BA6">
        <w:t>.</w:t>
      </w:r>
    </w:p>
    <w:p w14:paraId="263CD7DE" w14:textId="41A6A606" w:rsidR="00E80FE7" w:rsidRDefault="00E80FE7" w:rsidP="00E80FE7">
      <w:r>
        <w:t xml:space="preserve">Om de bekendmaking van het besluit tot vaststelling of wijziging van </w:t>
      </w:r>
      <w:r w:rsidR="00797307">
        <w:t>het programma</w:t>
      </w:r>
      <w:r>
        <w:t xml:space="preserve"> in </w:t>
      </w:r>
      <w:r w:rsidRPr="008B45E8">
        <w:t>gemeenteblad, provinciaal blad</w:t>
      </w:r>
      <w:r w:rsidR="001B1EBF">
        <w:t>, waterschapsblad</w:t>
      </w:r>
      <w:r w:rsidRPr="008B45E8">
        <w:t xml:space="preserve"> of Staatscourant </w:t>
      </w:r>
      <w:r>
        <w:t xml:space="preserve">te kunnen doen en doorlevering door LVBB aan DSO-LV mogelijk te maken moeten Besluit en Regeling voldoen aan de specificaties 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 Daarbij moeten STOP-metadata over besluit en regeling en informatie over het procedureverloop en de consolidatie worden meegeleverd. Die zijn achtereenvolgens in de </w:t>
      </w:r>
      <w:r w:rsidRPr="00D46923">
        <w:t>volgende</w:t>
      </w:r>
      <w:r>
        <w:t xml:space="preserv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07322E67" w14:textId="77777777" w:rsidR="00E80FE7" w:rsidRDefault="00E80FE7" w:rsidP="00E80FE7">
      <w:pPr>
        <w:pStyle w:val="Kop6"/>
      </w:pPr>
      <w:r>
        <w:t>Besluitmetadata</w:t>
      </w:r>
    </w:p>
    <w:p w14:paraId="2B2AD539" w14:textId="4E7BAFE1" w:rsidR="00E80FE7" w:rsidRDefault="00E80FE7" w:rsidP="00E80FE7">
      <w:r>
        <w:t xml:space="preserve">De Besluitmetadata leggen vast welke organisatie verantwoordelijk is voor de besluitversie en bevatten gegevens om het besluit goed vindbaar te maken. Hierna zijn de Besluitmetadata beschreven die voor een definitief besluit tot vaststelling of wijziging van </w:t>
      </w:r>
      <w:r w:rsidR="00797307">
        <w:t>het programma</w:t>
      </w:r>
      <w:r>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t>. Er is geen vaste, voorgeschreven volgorde voor de Besluitmetadata.</w:t>
      </w:r>
    </w:p>
    <w:p w14:paraId="2542C134" w14:textId="77777777" w:rsidR="00E80FE7" w:rsidRDefault="00E80FE7" w:rsidP="00E80FE7"/>
    <w:p w14:paraId="0CFAA509" w14:textId="6BB24E17" w:rsidR="00E80FE7" w:rsidRDefault="00E80FE7" w:rsidP="00E80FE7">
      <w:pPr>
        <w:pStyle w:val="Opsommingtekens1"/>
      </w:pPr>
      <w:r w:rsidRPr="00BE4C87">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besluit, te kiezen uit de </w:t>
      </w:r>
      <w:r w:rsidR="00E54779">
        <w:t>STOP-waardelijst</w:t>
      </w:r>
      <w:r>
        <w:t xml:space="preserve"> voor </w:t>
      </w:r>
      <w:r w:rsidRPr="00BD0388">
        <w:t>gemeente, provincie</w:t>
      </w:r>
      <w:r w:rsidR="00930DB7" w:rsidRPr="00930DB7">
        <w:t>, waterschap</w:t>
      </w:r>
      <w:r w:rsidRPr="00BD0388">
        <w:t xml:space="preserve"> of ministerie</w:t>
      </w:r>
      <w:r>
        <w:t>. Verplicht gegeven, komt 1 keer voor.</w:t>
      </w:r>
      <w:r>
        <w:br/>
      </w:r>
      <w:r w:rsidRPr="00BE4C87">
        <w:rPr>
          <w:u w:val="single"/>
        </w:rPr>
        <w:t>Toelichting/advies</w:t>
      </w:r>
      <w:r w:rsidRPr="00622BBB">
        <w:t>:</w:t>
      </w:r>
      <w:r>
        <w:t xml:space="preserve"> </w:t>
      </w:r>
      <w:r w:rsidR="00CD15D1"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rsidR="00E43DC8">
        <w:t>Dit gegeven zal bij het bevoegd gezag eenmalig in de software worden ingesteld.</w:t>
      </w:r>
    </w:p>
    <w:p w14:paraId="069A0624" w14:textId="43891FB2" w:rsidR="00E80FE7" w:rsidRDefault="00E80FE7" w:rsidP="00E80FE7">
      <w:pPr>
        <w:pStyle w:val="Opsommingtekens1"/>
      </w:pPr>
      <w:r w:rsidRPr="00BE4C87">
        <w:rPr>
          <w:i/>
          <w:iCs/>
        </w:rPr>
        <w:t>maker</w:t>
      </w:r>
      <w:r>
        <w:t xml:space="preserve">: (de identificatie van) </w:t>
      </w:r>
      <w:r w:rsidRPr="007824FA">
        <w:t xml:space="preserve">het openbaar lichaam dat </w:t>
      </w:r>
      <w:r>
        <w:t xml:space="preserve">de eindverantwoordelijkheid draagt voor het creëren van de instrumentversie, te kiezen uit de </w:t>
      </w:r>
      <w:r w:rsidR="00E54779">
        <w:t>STOP-waardelijst</w:t>
      </w:r>
      <w:r>
        <w:t xml:space="preserve"> voor </w:t>
      </w:r>
      <w:r w:rsidRPr="00BD0388">
        <w:t>gemeente, provincie</w:t>
      </w:r>
      <w:r w:rsidR="000931E8" w:rsidRPr="000931E8">
        <w:t>, waterschap</w:t>
      </w:r>
      <w:r w:rsidRPr="00BD0388">
        <w:t xml:space="preserve"> of ministerie</w:t>
      </w:r>
      <w:r>
        <w:t>. Verplicht gegeven, komt 1 keer voor.</w:t>
      </w:r>
      <w:r>
        <w:br/>
      </w:r>
      <w:r w:rsidRPr="00BE4C87">
        <w:rPr>
          <w:u w:val="single"/>
        </w:rPr>
        <w:t>Toelichting/advies</w:t>
      </w:r>
      <w:r>
        <w:t xml:space="preserve">: </w:t>
      </w:r>
      <w:r w:rsidR="00CD15D1"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rsidR="00E43DC8">
        <w:t>Dit gegeven zal bij het bevoegd gezag eenmalig in de software worden ingesteld.</w:t>
      </w:r>
    </w:p>
    <w:p w14:paraId="5DEA4B93" w14:textId="580D548C" w:rsidR="00E80FE7" w:rsidRDefault="00E80FE7" w:rsidP="00E80FE7">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w:t>
      </w:r>
      <w:r w:rsidR="000931E8" w:rsidRPr="000931E8">
        <w:t xml:space="preserve">In de </w:t>
      </w:r>
      <w:r w:rsidR="00C73F7D" w:rsidRPr="00C73F7D">
        <w:t xml:space="preserve">Besluitmetadata </w:t>
      </w:r>
      <w:r w:rsidR="0055634A">
        <w:t xml:space="preserve">moet voor het gegeven </w:t>
      </w:r>
      <w:r w:rsidR="0055634A" w:rsidRPr="0055634A">
        <w:rPr>
          <w:i/>
          <w:iCs/>
        </w:rPr>
        <w:t>soortBestuursorgaan</w:t>
      </w:r>
      <w:r w:rsidR="000931E8" w:rsidRPr="000931E8">
        <w:t xml:space="preserve"> uit de STOP-waardelijst bestuursorgaan de waarde ‘college van burgemeester en wethouders’, ‘gedeputeerde staten’, ‘algemeen bestuur’ </w:t>
      </w:r>
      <w:r w:rsidR="000931E8" w:rsidRPr="000931E8">
        <w:lastRenderedPageBreak/>
        <w:t>respectievelijk ‘minister’ worden gekozen.</w:t>
      </w:r>
      <w:r>
        <w:br/>
      </w:r>
      <w:r w:rsidRPr="00C92A58">
        <w:rPr>
          <w:u w:val="single"/>
        </w:rPr>
        <w:t>Toelichting/advies:</w:t>
      </w:r>
      <w:r w:rsidRPr="000A0797">
        <w:t xml:space="preserve"> </w:t>
      </w:r>
      <w:r w:rsidR="000931E8" w:rsidRPr="000931E8">
        <w:t xml:space="preserve">de bevoegdheid om een programma vast te stellen is </w:t>
      </w:r>
      <w:r w:rsidR="00C67957">
        <w:t>toegedeeld</w:t>
      </w:r>
      <w:r w:rsidR="000931E8" w:rsidRPr="000931E8">
        <w:t xml:space="preserve"> aan college van burgemeester en wethouders, het algemeen bestuur van het waterschap, gedeputeerde staten </w:t>
      </w:r>
      <w:r w:rsidR="003B6796" w:rsidRPr="003B6796">
        <w:t>respectievelijk</w:t>
      </w:r>
      <w:r w:rsidR="000931E8" w:rsidRPr="000931E8">
        <w:t xml:space="preserve"> de minister die het aangaat; deze bevoegdheid kan niet gedelegeerd worden. Daarmee is er ook geen twijfel welk bestuursorgaan uit de waardelijst gekozen moet worden.</w:t>
      </w:r>
    </w:p>
    <w:p w14:paraId="00621E99" w14:textId="3E047F1B" w:rsidR="00E80FE7" w:rsidRDefault="00E80FE7" w:rsidP="00E80FE7">
      <w:pPr>
        <w:pStyle w:val="Opsommingtekens1"/>
      </w:pPr>
      <w:r w:rsidRPr="00BE4C87">
        <w:rPr>
          <w:i/>
          <w:iCs/>
        </w:rPr>
        <w:t>grondslag</w:t>
      </w:r>
      <w:r>
        <w:t xml:space="preserve">: </w:t>
      </w:r>
      <w:r w:rsidRPr="00815E67">
        <w:t xml:space="preserve">de machineleesbare verwijzing naar een juridische bron die de wettelijke grondslag van </w:t>
      </w:r>
      <w:r w:rsidR="00882FA8">
        <w:t>het</w:t>
      </w:r>
      <w:r w:rsidR="00882FA8" w:rsidRPr="00815E67">
        <w:t xml:space="preserve">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w:t>
      </w:r>
      <w:r w:rsidR="00392747" w:rsidRPr="00392747">
        <w:t xml:space="preserve">maak een verwijzing naar </w:t>
      </w:r>
      <w:r w:rsidR="009F74D6">
        <w:t xml:space="preserve">het betreffende </w:t>
      </w:r>
      <w:r w:rsidR="00392747" w:rsidRPr="00392747">
        <w:t xml:space="preserve">artikel </w:t>
      </w:r>
      <w:r w:rsidR="009F74D6">
        <w:t>uit</w:t>
      </w:r>
      <w:r w:rsidR="00392747" w:rsidRPr="00392747">
        <w:t xml:space="preserve">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p>
    <w:p w14:paraId="35165797" w14:textId="514E3CF3" w:rsidR="0096341A" w:rsidRDefault="00E80FE7" w:rsidP="00E80FE7">
      <w:pPr>
        <w:pStyle w:val="Opsommingtekens1"/>
      </w:pPr>
      <w:r w:rsidRPr="00BE4C87">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91707">
        <w:t xml:space="preserve">Het containerelement informatieobjectRefs </w:t>
      </w:r>
      <w:r>
        <w:t>is een onder voorwaarde verplicht element</w:t>
      </w:r>
      <w:r w:rsidRPr="00F3790D">
        <w:t xml:space="preserve">, </w:t>
      </w:r>
      <w:r>
        <w:t xml:space="preserve">dat </w:t>
      </w:r>
      <w:r w:rsidRPr="00F3790D">
        <w:t>0 of 1 keer voor</w:t>
      </w:r>
      <w:r>
        <w:t>komt</w:t>
      </w:r>
      <w:r w:rsidRPr="00F3790D">
        <w:t>.</w:t>
      </w:r>
      <w:r>
        <w:t xml:space="preserve"> Het is verplicht wanneer het besluit een of meer GIO’s vaststelt en komt niet voor wanneer met het besluit geen GIO’s worden vastgesteld.</w:t>
      </w:r>
      <w:r>
        <w:br/>
      </w:r>
      <w:r w:rsidRPr="00BE4C87">
        <w:rPr>
          <w:u w:val="single"/>
        </w:rPr>
        <w:t>Toelichting/advies</w:t>
      </w:r>
      <w:r w:rsidRPr="00940876">
        <w:t>:</w:t>
      </w:r>
      <w:r>
        <w:t xml:space="preserve"> het gaat hier om verwijzingen naar de GIO’s (en eventueel document-informatieobjecten) die het besluit toevoegt aan de regeling en, indien van toepassing, om het Pons-GIO dat bij het besluit hoort.</w:t>
      </w:r>
    </w:p>
    <w:p w14:paraId="5EE289F5" w14:textId="352B0895" w:rsidR="00E80FE7" w:rsidRDefault="00E80FE7" w:rsidP="00E80FE7">
      <w:pPr>
        <w:pStyle w:val="Opsommingtekens1"/>
      </w:pPr>
      <w:r w:rsidRPr="00BE4C87">
        <w:rPr>
          <w:i/>
          <w:iCs/>
        </w:rPr>
        <w:t>officieleTitel</w:t>
      </w:r>
      <w:r>
        <w:t xml:space="preserve">: </w:t>
      </w:r>
      <w:r w:rsidR="00A44195">
        <w:t>de</w:t>
      </w:r>
      <w:r w:rsidR="00A44195" w:rsidRPr="00A44195">
        <w:t xml:space="preserve"> titel van het besluit</w:t>
      </w:r>
      <w:r>
        <w:t xml:space="preserve"> zoals die </w:t>
      </w:r>
      <w:r w:rsidRPr="003072A1">
        <w:t>door het bevoegd gezag</w:t>
      </w:r>
      <w:r>
        <w:t xml:space="preserve"> </w:t>
      </w:r>
      <w:r w:rsidRPr="003072A1">
        <w:t>wordt vastgesteld.</w:t>
      </w:r>
      <w:r>
        <w:t xml:space="preserve"> </w:t>
      </w:r>
      <w:r w:rsidRPr="002B6DA6">
        <w:t>Verplicht gegeven, komt 1 keer voor.</w:t>
      </w:r>
      <w:r>
        <w:t xml:space="preserve"> </w:t>
      </w:r>
      <w:r w:rsidR="002F7D6D">
        <w:t>De officiële titel moet gelijk zijn aan het RegelingOpschrift van het besluit.</w:t>
      </w:r>
      <w:r>
        <w:br/>
      </w:r>
      <w:r w:rsidRPr="00BE4C87">
        <w:rPr>
          <w:u w:val="single"/>
        </w:rPr>
        <w:t>Toelichting/advies</w:t>
      </w:r>
      <w:r w:rsidRPr="009B0AC0">
        <w:t>:</w:t>
      </w:r>
      <w:r>
        <w:t xml:space="preserve"> </w:t>
      </w:r>
      <w:r w:rsidR="00937FA3" w:rsidRPr="00937FA3">
        <w:t>een voorbeeld van de officiële titel van een besluit tot vaststelling van een programma is ‘</w:t>
      </w:r>
      <w:r w:rsidR="00937FA3">
        <w:t>B</w:t>
      </w:r>
      <w:r w:rsidR="00937FA3" w:rsidRPr="00937FA3">
        <w:t>esluit tot vaststelling van het Nationaal Waterprogramma’; een voorbeeld van de officiële titel van een besluit tot wijziging van een programma is ‘</w:t>
      </w:r>
      <w:r w:rsidR="00937FA3">
        <w:t>B</w:t>
      </w:r>
      <w:r w:rsidR="00937FA3" w:rsidRPr="00937FA3">
        <w:t>esluit tot wijziging van het beheerplan Natura 2000-gebied Veluwe t.b.v. het wijzigen van enkele kernkwaliteiten’.</w:t>
      </w:r>
    </w:p>
    <w:p w14:paraId="33D376BD" w14:textId="4894FEDA" w:rsidR="00E80FE7" w:rsidRDefault="00E80FE7" w:rsidP="00E80FE7">
      <w:pPr>
        <w:pStyle w:val="Opsommingtekens1"/>
      </w:pPr>
      <w:r w:rsidRPr="00BE4C87">
        <w:rPr>
          <w:i/>
          <w:iCs/>
        </w:rPr>
        <w:t>onderwerp</w:t>
      </w:r>
      <w:r>
        <w:t>: e</w:t>
      </w:r>
      <w:r w:rsidRPr="003004FE">
        <w:t xml:space="preserve">en korte specificatie van de inhoud van </w:t>
      </w:r>
      <w:r>
        <w:t xml:space="preserve">het besluit,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r w:rsidR="00C90DA1">
        <w:t xml:space="preserve"> </w:t>
      </w:r>
      <w:r w:rsidR="00C90DA1" w:rsidRPr="00C90DA1">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27EF85E" w14:textId="1701BC47" w:rsidR="00E80FE7" w:rsidRDefault="00E80FE7" w:rsidP="00E80FE7">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w:t>
      </w:r>
      <w:r>
        <w:lastRenderedPageBreak/>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6C0B0177" w14:textId="77777777" w:rsidR="00E80FE7" w:rsidRDefault="00E80FE7" w:rsidP="00E80FE7">
      <w:pPr>
        <w:pStyle w:val="Opsommingtekens1"/>
      </w:pPr>
      <w:r w:rsidRPr="00BE4C87">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de aanlevering ter bekendmaking van een besluit moet de waarde Definitief besluit worden gekozen.</w:t>
      </w:r>
      <w:r>
        <w:br/>
      </w:r>
      <w:r w:rsidRPr="00BE4C87">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7D4431D4" w14:textId="77777777" w:rsidR="00E80FE7" w:rsidRDefault="00E80FE7" w:rsidP="00E80FE7"/>
    <w:p w14:paraId="3C389F1B" w14:textId="38A0A36B" w:rsidR="00E80FE7" w:rsidRDefault="00E80FE7" w:rsidP="00E80FE7">
      <w:r>
        <w:t xml:space="preserve">STOP kent naast de hiervoor genoemde Besluitmetadata ook nog de metadata afkortingen, alternatieveTitels en Citeertitel. Gebruik van deze metadata bij een besluit tot </w:t>
      </w:r>
      <w:r w:rsidR="00EF5A8D">
        <w:t xml:space="preserve">vaststelling of </w:t>
      </w:r>
      <w:r>
        <w:t xml:space="preserve">wijziging van een </w:t>
      </w:r>
      <w:r w:rsidR="00EF5A8D">
        <w:t xml:space="preserve">programma </w:t>
      </w:r>
      <w:r>
        <w:t>voegt niet veel toe.</w:t>
      </w:r>
      <w:r w:rsidR="00FA0C69">
        <w:t xml:space="preserve"> </w:t>
      </w:r>
      <w:r w:rsidR="00FA0C69" w:rsidRPr="00FA0C69">
        <w:t>Ze worden daarom niet verder besproken.</w:t>
      </w:r>
    </w:p>
    <w:p w14:paraId="633CA9D8" w14:textId="77777777" w:rsidR="00E80FE7" w:rsidRDefault="00E80FE7" w:rsidP="00E80FE7">
      <w:pPr>
        <w:pStyle w:val="Kop6"/>
      </w:pPr>
      <w:r>
        <w:t>Regelingmetadata</w:t>
      </w:r>
    </w:p>
    <w:p w14:paraId="294CB7E9" w14:textId="445E659F" w:rsidR="00E80FE7" w:rsidRDefault="00E80FE7" w:rsidP="00E80FE7">
      <w:r w:rsidRPr="00F523DD">
        <w:t xml:space="preserve">De </w:t>
      </w:r>
      <w:r>
        <w:t>Regeling</w:t>
      </w:r>
      <w:r w:rsidRPr="00F523DD">
        <w:t>metadata leggen vast welke organisatie verantwoordelijk is voor de</w:t>
      </w:r>
      <w:r w:rsidR="0018576A">
        <w:t xml:space="preserve"> </w:t>
      </w:r>
      <w:r w:rsidR="00663392">
        <w:t>regelingversie en bevatten gegevens om de regeling goed vindbaar te maken</w:t>
      </w:r>
      <w:r w:rsidRPr="00F523DD">
        <w:t xml:space="preserve">. Hierna zijn de </w:t>
      </w:r>
      <w:r w:rsidRPr="00232B54">
        <w:t xml:space="preserve">Regelingmetadata </w:t>
      </w:r>
      <w:r w:rsidRPr="00F523DD">
        <w:t xml:space="preserve">beschreven die voor een </w:t>
      </w:r>
      <w:r>
        <w:t xml:space="preserve">(definitief) </w:t>
      </w:r>
      <w:r w:rsidRPr="00F523DD">
        <w:t xml:space="preserve">besluit tot </w:t>
      </w:r>
      <w:r>
        <w:t xml:space="preserve">vaststelling of </w:t>
      </w:r>
      <w:r w:rsidRPr="00F523DD">
        <w:t xml:space="preserve">wijziging van </w:t>
      </w:r>
      <w:r w:rsidR="00797307">
        <w:t>het programma</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F523DD">
        <w:t>.</w:t>
      </w:r>
      <w:r>
        <w:t xml:space="preserve"> </w:t>
      </w:r>
      <w:r w:rsidRPr="0084557A">
        <w:t xml:space="preserve">Er is geen vaste, voorgeschreven volgorde voor de </w:t>
      </w:r>
      <w:r>
        <w:t>Regeling</w:t>
      </w:r>
      <w:r w:rsidRPr="0084557A">
        <w:t>metadata.</w:t>
      </w:r>
    </w:p>
    <w:p w14:paraId="7F382375" w14:textId="77777777" w:rsidR="00E80FE7" w:rsidRDefault="00E80FE7" w:rsidP="00E80FE7"/>
    <w:p w14:paraId="27B53A17" w14:textId="3B9E42BB" w:rsidR="00E80FE7" w:rsidRPr="00BE4C87" w:rsidRDefault="00E80FE7" w:rsidP="00E80FE7">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w:t>
      </w:r>
      <w:r w:rsidR="00797307">
        <w:t>het programma</w:t>
      </w:r>
      <w:r>
        <w:t xml:space="preserve"> moet worden gekozen voor de waarde </w:t>
      </w:r>
      <w:r w:rsidR="004A6075" w:rsidRPr="004A6075">
        <w:t>Programma</w:t>
      </w:r>
      <w:r>
        <w:t>.</w:t>
      </w:r>
    </w:p>
    <w:p w14:paraId="15886972" w14:textId="4185070D" w:rsidR="0096341A" w:rsidRDefault="00E80FE7" w:rsidP="00E80FE7">
      <w:pPr>
        <w:pStyle w:val="Opsommingtekens1"/>
      </w:pPr>
      <w:r w:rsidRPr="00BE4C87">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w:t>
      </w:r>
      <w:r w:rsidR="00E54779">
        <w:t>STOP-waardelijst</w:t>
      </w:r>
      <w:r>
        <w:t xml:space="preserve"> voor </w:t>
      </w:r>
      <w:r w:rsidRPr="0031444A">
        <w:t>gemeente, provincie</w:t>
      </w:r>
      <w:r w:rsidR="004A6075" w:rsidRPr="004A6075">
        <w:t>, waterschap</w:t>
      </w:r>
      <w:r w:rsidRPr="0031444A">
        <w:t xml:space="preserve"> of ministerie</w:t>
      </w:r>
      <w:r>
        <w:t>. Verplicht gegeven, komt 1 keer voor.</w:t>
      </w:r>
      <w:r>
        <w:br/>
      </w:r>
      <w:r w:rsidRPr="00BE4C87">
        <w:rPr>
          <w:i/>
          <w:iCs/>
        </w:rPr>
        <w:t>Toelichting/advies</w:t>
      </w:r>
      <w:r w:rsidRPr="00622BBB">
        <w:t>:</w:t>
      </w:r>
      <w:r>
        <w:t xml:space="preserve"> </w:t>
      </w:r>
      <w:r w:rsidR="00CD15D1"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rsidR="00E43DC8">
        <w:t>Dit gegeven zal bij het bevoegd gezag eenmalig in de software worden ingesteld.</w:t>
      </w:r>
    </w:p>
    <w:p w14:paraId="15962D31" w14:textId="2D42062B" w:rsidR="00E80FE7" w:rsidRDefault="00E80FE7" w:rsidP="00E80FE7">
      <w:pPr>
        <w:pStyle w:val="Opsommingtekens1"/>
      </w:pPr>
      <w:r w:rsidRPr="00BE4C87">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rsidR="00E54779">
        <w:t>STOP-waardelijst</w:t>
      </w:r>
      <w:r w:rsidRPr="008D0D34">
        <w:t xml:space="preserve"> voor </w:t>
      </w:r>
      <w:r w:rsidRPr="0031444A">
        <w:t>gemeente, provincie</w:t>
      </w:r>
      <w:r w:rsidR="004A6075" w:rsidRPr="004A6075">
        <w:t>, waterschap</w:t>
      </w:r>
      <w:r w:rsidRPr="0031444A">
        <w:t xml:space="preserve"> of ministerie</w:t>
      </w:r>
      <w:r w:rsidRPr="008D0D34">
        <w:t>.</w:t>
      </w:r>
      <w:r>
        <w:t xml:space="preserve"> </w:t>
      </w:r>
      <w:r w:rsidR="00DA73FE" w:rsidRPr="00DA73FE">
        <w:t>Optioneel gegeven, komt 0 of 1 keer voor.</w:t>
      </w:r>
      <w:r>
        <w:br/>
      </w:r>
      <w:r w:rsidRPr="00BE4C87">
        <w:rPr>
          <w:i/>
          <w:iCs/>
        </w:rPr>
        <w:t>Toelichting/advies</w:t>
      </w:r>
      <w:r w:rsidRPr="00622BBB">
        <w:t xml:space="preserve">: </w:t>
      </w:r>
      <w:r w:rsidR="00CD15D1"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rsidR="00E43DC8">
        <w:t>Dit gegeven zal bij het bevoegd gezag eenmalig in de software worden ingesteld.</w:t>
      </w:r>
    </w:p>
    <w:p w14:paraId="46325C74" w14:textId="276C5038" w:rsidR="0096341A" w:rsidRPr="00C92A58" w:rsidRDefault="00E80FE7" w:rsidP="00E80FE7">
      <w:pPr>
        <w:pStyle w:val="Opsommingtekens1"/>
        <w:rPr>
          <w:u w:val="single"/>
        </w:rPr>
      </w:pPr>
      <w:r w:rsidRPr="00C92A58">
        <w:rPr>
          <w:i/>
          <w:iCs/>
        </w:rPr>
        <w:lastRenderedPageBreak/>
        <w:t>soortBestuursorgaan</w:t>
      </w:r>
      <w:r>
        <w:t>: d</w:t>
      </w:r>
      <w:r w:rsidRPr="004C2C51">
        <w:t>e typering van het bestuursorgaan dat verantwoordelijk is voor een regeling.</w:t>
      </w:r>
      <w:r>
        <w:t xml:space="preserve"> </w:t>
      </w:r>
      <w:r w:rsidRPr="001528FC">
        <w:t>Verplicht gegeven, komt 1 keer voor</w:t>
      </w:r>
      <w:r>
        <w:t xml:space="preserve">. </w:t>
      </w:r>
      <w:r w:rsidR="008D7637" w:rsidRPr="008D7637">
        <w:t xml:space="preserve">In de Regelingmetadata </w:t>
      </w:r>
      <w:r w:rsidR="0055634A">
        <w:t xml:space="preserve">moet voor het gegeven </w:t>
      </w:r>
      <w:r w:rsidR="0055634A" w:rsidRPr="0055634A">
        <w:rPr>
          <w:i/>
          <w:iCs/>
        </w:rPr>
        <w:t>soortBestuursorgaan</w:t>
      </w:r>
      <w:r w:rsidR="008D7637" w:rsidRPr="008D7637">
        <w:t xml:space="preserve"> uit de STOP-waardelijst bestuursorgaan de waarde ‘college van burgemeester en wethouders’, ‘gedeputeerde staten’, ‘algemeen bestuur’ respectievelijk ‘minister’ worden gekozen.</w:t>
      </w:r>
      <w:r>
        <w:br/>
      </w:r>
      <w:r w:rsidRPr="00C92A58">
        <w:rPr>
          <w:u w:val="single"/>
        </w:rPr>
        <w:t>Toelichting/advies:</w:t>
      </w:r>
      <w:r w:rsidRPr="000A0797">
        <w:t xml:space="preserve"> </w:t>
      </w:r>
      <w:r w:rsidR="008D7637" w:rsidRPr="008D7637">
        <w:t xml:space="preserve">de bevoegdheid om een programma vast te stellen is </w:t>
      </w:r>
      <w:r w:rsidR="00C67957">
        <w:t>toegedeeld</w:t>
      </w:r>
      <w:r w:rsidR="008D7637" w:rsidRPr="008D7637">
        <w:t xml:space="preserve"> aan college van burgemeester en wethouders, het algemeen bestuur van het waterschap, gedeputeerde staten </w:t>
      </w:r>
      <w:r w:rsidR="003B6796" w:rsidRPr="003B6796">
        <w:t>respectievelijk</w:t>
      </w:r>
      <w:r w:rsidR="008D7637" w:rsidRPr="008D7637">
        <w:t xml:space="preserve"> de minister die het aangaat; deze bevoegdheid kan niet gedelegeerd worden. Daarmee is er ook geen twijfel welk bestuursorgaan uit de waardelijst gekozen moet worden.</w:t>
      </w:r>
    </w:p>
    <w:p w14:paraId="4FF5CB89" w14:textId="1511A6DC" w:rsidR="00E80FE7" w:rsidRDefault="00E80FE7" w:rsidP="00E80FE7">
      <w:pPr>
        <w:pStyle w:val="Opsommingtekens1"/>
      </w:pPr>
      <w:r w:rsidRPr="00BE4C87">
        <w:rPr>
          <w:i/>
          <w:iCs/>
        </w:rPr>
        <w:t>grondslag</w:t>
      </w:r>
      <w:r>
        <w:t xml:space="preserve">: </w:t>
      </w:r>
      <w:r w:rsidRPr="00815E67">
        <w:t xml:space="preserve">de machineleesbare verwijzing naar een juridische bron die de wettelijke grondslag van </w:t>
      </w:r>
      <w:r w:rsidR="004F5560">
        <w:t>het</w:t>
      </w:r>
      <w:r w:rsidR="004F5560" w:rsidRPr="00815E67">
        <w:t xml:space="preserve">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w:t>
      </w:r>
      <w:r w:rsidR="00605829" w:rsidRPr="00605829">
        <w:t xml:space="preserve">maak een verwijzing naar </w:t>
      </w:r>
      <w:r w:rsidR="009F74D6" w:rsidRPr="009F74D6">
        <w:t xml:space="preserve">het betreffende artikel uit </w:t>
      </w:r>
      <w:r w:rsidR="00605829" w:rsidRPr="00605829">
        <w:t>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p>
    <w:p w14:paraId="238E155F" w14:textId="54E9FE5D" w:rsidR="00E80FE7" w:rsidRDefault="00E80FE7" w:rsidP="00E80FE7">
      <w:pPr>
        <w:pStyle w:val="Opsommingtekens1"/>
      </w:pPr>
      <w:r w:rsidRPr="00BE4C87">
        <w:rPr>
          <w:i/>
          <w:iCs/>
        </w:rPr>
        <w:t>officieleTitel</w:t>
      </w:r>
      <w:r>
        <w:t xml:space="preserve">: </w:t>
      </w:r>
      <w:r w:rsidR="00B73691">
        <w:t>de titel van de regeling</w:t>
      </w:r>
      <w:r>
        <w:t xml:space="preserve"> zoals die </w:t>
      </w:r>
      <w:r w:rsidRPr="003072A1">
        <w:t>door het bevoegd gezag</w:t>
      </w:r>
      <w:r>
        <w:t xml:space="preserve"> </w:t>
      </w:r>
      <w:r w:rsidRPr="003072A1">
        <w:t>wordt vastgesteld.</w:t>
      </w:r>
      <w:r>
        <w:t xml:space="preserve"> </w:t>
      </w:r>
      <w:r w:rsidRPr="00A66D48">
        <w:t>Verplicht gegeven, komt 1 keer voor.</w:t>
      </w:r>
      <w:r>
        <w:t xml:space="preserve"> </w:t>
      </w:r>
      <w:r w:rsidR="002F7D6D">
        <w:t>De officiële titel moet gelijk zijn aan het RegelingOpschrift van de regeling.</w:t>
      </w:r>
      <w:r>
        <w:br/>
      </w:r>
      <w:r w:rsidRPr="00BE4C87">
        <w:rPr>
          <w:u w:val="single"/>
        </w:rPr>
        <w:t>Toelichting/advies</w:t>
      </w:r>
      <w:r w:rsidRPr="009B0AC0">
        <w:t>:</w:t>
      </w:r>
      <w:r>
        <w:t xml:space="preserve"> </w:t>
      </w:r>
      <w:r w:rsidR="00B644EE" w:rsidRPr="00B644EE">
        <w:t>voorbeelden van de officiële titel van een programma zijn ‘Nationaal Waterprogramma’, ‘Beheerplan Natura 2000-gebied Alde Feanen’, ‘Gemeentelijk Rioleringsprogramma Barneveld’.</w:t>
      </w:r>
    </w:p>
    <w:p w14:paraId="1CD6A5BF" w14:textId="5C224831" w:rsidR="00E80FE7" w:rsidRDefault="00E80FE7" w:rsidP="00E80FE7">
      <w:pPr>
        <w:pStyle w:val="Opsommingtekens1"/>
      </w:pPr>
      <w:r w:rsidRPr="00BE4C87">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r w:rsidR="00196F89">
        <w:t xml:space="preserve"> </w:t>
      </w:r>
      <w:r w:rsidR="00196F89" w:rsidRPr="00196F89">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1A147C2" w14:textId="2A385BF7" w:rsidR="00E80FE7" w:rsidRDefault="00E80FE7" w:rsidP="00E80FE7">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534AC03B" w14:textId="660F59CF" w:rsidR="00E80FE7" w:rsidRDefault="00E80FE7" w:rsidP="00E80FE7">
      <w:pPr>
        <w:pStyle w:val="Opsommingtekens1"/>
      </w:pPr>
      <w:r w:rsidRPr="00BE4C87">
        <w:rPr>
          <w:i/>
          <w:iCs/>
        </w:rPr>
        <w:lastRenderedPageBreak/>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BE4C87">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rsidR="00E206CC" w:rsidRPr="00E206CC">
        <w:t>Passende waarden uit de waardelijst kunnen zijn: bouwen, wonen en leefomgeving; cultuur, sport, vrije tijd; landbouw, natuur en voedsel; milieu, ruimte en water; defensie; verkeer en vervoer.</w:t>
      </w:r>
    </w:p>
    <w:p w14:paraId="75BD80DB" w14:textId="08C87869" w:rsidR="00E80FE7" w:rsidRDefault="00E80FE7" w:rsidP="00E80FE7">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w:t>
      </w:r>
      <w:r>
        <w:br/>
      </w:r>
      <w:r w:rsidRPr="00FE79C4">
        <w:rPr>
          <w:u w:val="single"/>
        </w:rPr>
        <w:t>Toelichting/advies</w:t>
      </w:r>
      <w:r>
        <w:t xml:space="preserve">: opvolgerVan komt alleen voor wanneer de regeling een andere regeling opvolgt, dus wanneer de oorspronkelijke regeling wordt ingetrokken en vervangen door een nieuwe regeling. Een voorbeeld is een </w:t>
      </w:r>
      <w:r w:rsidR="00CB3D21">
        <w:t>gemeente</w:t>
      </w:r>
      <w:r>
        <w:t xml:space="preserve"> die aanvankelijk een </w:t>
      </w:r>
      <w:r w:rsidR="00CB3D21">
        <w:t>programma</w:t>
      </w:r>
      <w:r>
        <w:t xml:space="preserve"> genaamd ‘</w:t>
      </w:r>
      <w:r w:rsidR="00CB3D21">
        <w:t xml:space="preserve">Gemeentelijk Rioleringsprogramma </w:t>
      </w:r>
      <w:r w:rsidR="00353597">
        <w:t>20</w:t>
      </w:r>
      <w:r w:rsidR="0054640C">
        <w:t>22–2026</w:t>
      </w:r>
      <w:r>
        <w:t>’ had en deze na v</w:t>
      </w:r>
      <w:r w:rsidR="0054640C">
        <w:t>i</w:t>
      </w:r>
      <w:r>
        <w:t>er ja</w:t>
      </w:r>
      <w:r w:rsidR="0054640C">
        <w:t>a</w:t>
      </w:r>
      <w:r>
        <w:t xml:space="preserve">r intrekt en een nieuw </w:t>
      </w:r>
      <w:r w:rsidR="0054640C">
        <w:t xml:space="preserve">rioleringsprogramma </w:t>
      </w:r>
      <w:r>
        <w:t>instelt genaamd ‘</w:t>
      </w:r>
      <w:r w:rsidR="00C800DC" w:rsidRPr="00C800DC">
        <w:t>Gemeentelijk Rioleringsprogramma 202</w:t>
      </w:r>
      <w:r w:rsidR="00C800DC">
        <w:t>6</w:t>
      </w:r>
      <w:r w:rsidR="00C800DC" w:rsidRPr="00C800DC">
        <w:t>–20</w:t>
      </w:r>
      <w:r w:rsidR="00C800DC">
        <w:t>30</w:t>
      </w:r>
      <w:r w:rsidR="00C800DC" w:rsidRPr="00C800DC">
        <w:t>’</w:t>
      </w:r>
      <w:r>
        <w:t xml:space="preserve">. Bij </w:t>
      </w:r>
      <w:r w:rsidR="00984733">
        <w:t xml:space="preserve">het </w:t>
      </w:r>
      <w:r>
        <w:t xml:space="preserve">nieuwe </w:t>
      </w:r>
      <w:r w:rsidR="00984733">
        <w:t xml:space="preserve">programma </w:t>
      </w:r>
      <w:r w:rsidR="00984733" w:rsidRPr="00984733">
        <w:t>‘Gemeentelijk Rioleringsprogramma 2026–2030’</w:t>
      </w:r>
      <w:r w:rsidR="00984733">
        <w:t xml:space="preserve"> </w:t>
      </w:r>
      <w:r>
        <w:t xml:space="preserve">wordt met opvolgerVan verwezen naar (de identificatie van) </w:t>
      </w:r>
      <w:r w:rsidR="00984733">
        <w:t xml:space="preserve">het </w:t>
      </w:r>
      <w:r>
        <w:t xml:space="preserve">ingetrokken </w:t>
      </w:r>
      <w:r w:rsidR="00984733">
        <w:t>programma</w:t>
      </w:r>
      <w:r>
        <w:t xml:space="preserve"> </w:t>
      </w:r>
      <w:r w:rsidR="00984733" w:rsidRPr="00984733">
        <w:t>‘Gemeentelijk Rioleringsprogramma 2022 – 2026’</w:t>
      </w:r>
      <w:r>
        <w:t>. Door het aangeven van deze opvolg-relatie is het mogelijk om bij een tijdreis vanuit de nieuwe regeling de ingetrokken regeling als voorganger te tonen.</w:t>
      </w:r>
    </w:p>
    <w:p w14:paraId="02054135" w14:textId="77777777" w:rsidR="00E80FE7" w:rsidRDefault="00E80FE7" w:rsidP="00E80FE7"/>
    <w:p w14:paraId="1EA3343F" w14:textId="23DB7FB9" w:rsidR="00E80FE7" w:rsidRDefault="00E80FE7" w:rsidP="00E80FE7">
      <w:r w:rsidRPr="008D44A8">
        <w:t>STOP kent naast de hier</w:t>
      </w:r>
      <w:r>
        <w:t>voor</w:t>
      </w:r>
      <w:r w:rsidRPr="008D44A8">
        <w:t xml:space="preserve"> genoemde </w:t>
      </w:r>
      <w:r>
        <w:t>Regeling</w:t>
      </w:r>
      <w:r w:rsidRPr="008D44A8">
        <w:t>metadata ook nog de metadata afkorting</w:t>
      </w:r>
      <w:r w:rsidR="00CD0A95">
        <w:t xml:space="preserve"> </w:t>
      </w:r>
      <w:r w:rsidRPr="008D44A8">
        <w:t xml:space="preserve">en alternatieveTitel. Gebruik van deze metadata bij een </w:t>
      </w:r>
      <w:r>
        <w:t xml:space="preserve">regeling </w:t>
      </w:r>
      <w:r w:rsidRPr="008D44A8">
        <w:t xml:space="preserve">van een </w:t>
      </w:r>
      <w:r w:rsidR="008309C8">
        <w:t>programma</w:t>
      </w:r>
      <w:r w:rsidR="008309C8" w:rsidRPr="008D44A8">
        <w:t xml:space="preserve"> </w:t>
      </w:r>
      <w:r w:rsidRPr="008D44A8">
        <w:t>voegt niet veel toe.</w:t>
      </w:r>
      <w:r w:rsidR="0018576A">
        <w:t xml:space="preserve"> </w:t>
      </w:r>
      <w:r w:rsidR="00FA0C69" w:rsidRPr="00FA0C69">
        <w:t>Ze worden daarom niet verder besproken.</w:t>
      </w:r>
    </w:p>
    <w:p w14:paraId="76180BE2" w14:textId="77777777" w:rsidR="00E80FE7" w:rsidRPr="005520CC" w:rsidRDefault="00E80FE7" w:rsidP="00E80FE7">
      <w:pPr>
        <w:pStyle w:val="Kop6"/>
      </w:pPr>
      <w:r>
        <w:t>Procedureverloop</w:t>
      </w:r>
    </w:p>
    <w:p w14:paraId="13250B16" w14:textId="483C510A" w:rsidR="004C6885" w:rsidRDefault="00E80FE7" w:rsidP="00E80FE7">
      <w:r>
        <w:t xml:space="preserve">Met de module Procedureverloop wordt informatie over het verloop van de procedure van het definitieve besluit en de verschillende stappen daarin bijgehouden. De module Procedureverloop wordt aangeleverd met het definitieve besluit. Indien nodig kan het daarna worden gemuteerd door directe mutaties. </w:t>
      </w:r>
      <w:r w:rsidR="004C6885" w:rsidRPr="004C6885">
        <w:t xml:space="preserve">In de procedure van het </w:t>
      </w:r>
      <w:r w:rsidR="004D1CD1" w:rsidRPr="004C6885">
        <w:t>definitieve</w:t>
      </w:r>
      <w:r w:rsidR="004C6885" w:rsidRPr="004C6885">
        <w:t xml:space="preserve"> besluit is het Procedureverloop zowel bij het besluit als bij de kennisgeving verplicht.</w:t>
      </w:r>
    </w:p>
    <w:p w14:paraId="0FC7D116" w14:textId="014E4DAA" w:rsidR="0096341A" w:rsidRDefault="00E80FE7" w:rsidP="00E80FE7">
      <w:r>
        <w:t>Voor iedere stap in de procedure wordt een element Procedurestap aan de module Procedureverloop toegevoegd.</w:t>
      </w:r>
    </w:p>
    <w:p w14:paraId="1DA2B00E" w14:textId="7FACE0C7" w:rsidR="00E80FE7" w:rsidRDefault="00E80FE7" w:rsidP="00E80FE7"/>
    <w:p w14:paraId="0548C362" w14:textId="77777777" w:rsidR="00E80FE7" w:rsidRDefault="00E80FE7" w:rsidP="00E80FE7">
      <w:r>
        <w:t>Een Procedurestap kent de volgende gegevens:</w:t>
      </w:r>
    </w:p>
    <w:p w14:paraId="537C4637" w14:textId="075875EE" w:rsidR="00E80FE7" w:rsidRDefault="00E80FE7" w:rsidP="00E80FE7">
      <w:pPr>
        <w:pStyle w:val="Opsommingtekens1"/>
      </w:pPr>
      <w:r w:rsidRPr="00BE4C87">
        <w:rPr>
          <w:i/>
          <w:iCs/>
        </w:rPr>
        <w:t>soortStap</w:t>
      </w:r>
      <w:r>
        <w:t xml:space="preserve">: geeft aan welke stap het betreft, te kiezen uit de </w:t>
      </w:r>
      <w:r w:rsidR="00A665FB">
        <w:t>STOP-waardelijst procedurestap</w:t>
      </w:r>
      <w:r>
        <w:t>_definitief. Verplicht gegeven, komt 1 keer voor.</w:t>
      </w:r>
    </w:p>
    <w:p w14:paraId="619E8DFC" w14:textId="3976F190" w:rsidR="00E80FE7" w:rsidRDefault="00F213DB" w:rsidP="00E80FE7">
      <w:pPr>
        <w:pStyle w:val="Opsommingtekens1"/>
      </w:pPr>
      <w:r w:rsidRPr="00F213DB">
        <w:rPr>
          <w:i/>
          <w:iCs/>
        </w:rPr>
        <w:t>voltooidOp</w:t>
      </w:r>
      <w:r w:rsidR="00E80FE7">
        <w:t xml:space="preserve">: </w:t>
      </w:r>
      <w:r w:rsidR="00E80FE7" w:rsidRPr="00CD262A">
        <w:t>datum waarop deze procedurestap heeft plaats gevonden of (naar verwachting) plaats zal vinden</w:t>
      </w:r>
      <w:r w:rsidR="00E80FE7">
        <w:t xml:space="preserve">. </w:t>
      </w:r>
      <w:r w:rsidR="00E80FE7" w:rsidRPr="00936EE8">
        <w:t>Verplicht gegeven, komt 1 keer voor.</w:t>
      </w:r>
    </w:p>
    <w:p w14:paraId="1AB9ECDE" w14:textId="77777777" w:rsidR="00E80FE7" w:rsidRDefault="00E80FE7" w:rsidP="00E80FE7"/>
    <w:p w14:paraId="69C0BED6" w14:textId="77777777" w:rsidR="00E80FE7" w:rsidRDefault="00E80FE7" w:rsidP="00E80FE7">
      <w:r>
        <w:t>Voor de aanlevering van de module Procedureverloop bij het definitieve besluit zijn de volgende (soort)stappen beschikbaar:</w:t>
      </w:r>
    </w:p>
    <w:p w14:paraId="22660ECE" w14:textId="7937864F" w:rsidR="00E80FE7" w:rsidRDefault="00E80FE7" w:rsidP="00E80FE7">
      <w:pPr>
        <w:pStyle w:val="Opsommingtekens1"/>
      </w:pPr>
      <w:r>
        <w:rPr>
          <w:i/>
          <w:iCs/>
        </w:rPr>
        <w:t>V</w:t>
      </w:r>
      <w:r w:rsidRPr="00BE4C87">
        <w:rPr>
          <w:i/>
          <w:iCs/>
        </w:rPr>
        <w:t>aststelling</w:t>
      </w:r>
      <w:r>
        <w:t xml:space="preserve">: in combinatie met de datum die wordt ingevuld bij </w:t>
      </w:r>
      <w:r w:rsidR="00F213DB" w:rsidRPr="00F213DB">
        <w:rPr>
          <w:i/>
          <w:iCs/>
        </w:rPr>
        <w:t>voltooidOp</w:t>
      </w:r>
      <w:r>
        <w:t xml:space="preserve"> geeft dit de datum waarop het bestuursorgaan het besluit heeft vastgesteld. Optionele stap, komt 0 of 1 keer voor.</w:t>
      </w:r>
      <w:r>
        <w:br/>
      </w:r>
      <w:r w:rsidRPr="00BE4C87">
        <w:rPr>
          <w:u w:val="single"/>
        </w:rPr>
        <w:lastRenderedPageBreak/>
        <w:t>Toelichting/advies</w:t>
      </w:r>
      <w:r w:rsidRPr="00693388">
        <w:t>:</w:t>
      </w:r>
      <w:r>
        <w:t xml:space="preserve"> vul </w:t>
      </w:r>
      <w:r w:rsidRPr="002B7352">
        <w:t xml:space="preserve">bij </w:t>
      </w:r>
      <w:r w:rsidR="00F213DB" w:rsidRPr="00F213DB">
        <w:rPr>
          <w:i/>
          <w:iCs/>
        </w:rPr>
        <w:t>voltooidOp</w:t>
      </w:r>
      <w:r w:rsidRPr="002B7352">
        <w:t xml:space="preserve"> </w:t>
      </w:r>
      <w:r>
        <w:t xml:space="preserve">de datum in van de vergadering van </w:t>
      </w:r>
      <w:r w:rsidR="0071545E">
        <w:t>B&amp;W, PS of algemeen bestuur</w:t>
      </w:r>
      <w:r>
        <w:t xml:space="preserve"> waarin het besluit is genomen</w:t>
      </w:r>
      <w:r w:rsidR="001D0A5B">
        <w:t>, of, bij een parafenbesluit</w:t>
      </w:r>
      <w:r w:rsidR="006F24C5">
        <w:t xml:space="preserve">, de datum </w:t>
      </w:r>
      <w:r w:rsidR="004A5A74">
        <w:t>waarop de laatste paraaf is gezet en het besluit is geacht te zijn genomen</w:t>
      </w:r>
      <w:r>
        <w:t xml:space="preserve">. In het geval van het Rijk </w:t>
      </w:r>
      <w:r w:rsidR="009E6AD9">
        <w:t xml:space="preserve">is </w:t>
      </w:r>
      <w:r>
        <w:t xml:space="preserve">dit de datum </w:t>
      </w:r>
      <w:r w:rsidR="009E6AD9">
        <w:t xml:space="preserve">waarop de betreffende minister het </w:t>
      </w:r>
      <w:r>
        <w:t xml:space="preserve">besluit </w:t>
      </w:r>
      <w:r w:rsidR="009E6AD9">
        <w:t xml:space="preserve">heeft </w:t>
      </w:r>
      <w:r>
        <w:t>genomen.</w:t>
      </w:r>
    </w:p>
    <w:p w14:paraId="4052C05D" w14:textId="189454C0" w:rsidR="00E80FE7" w:rsidRDefault="00E80FE7" w:rsidP="00E80FE7">
      <w:pPr>
        <w:pStyle w:val="Opsommingtekens1"/>
      </w:pPr>
      <w:r>
        <w:rPr>
          <w:i/>
          <w:iCs/>
        </w:rPr>
        <w:t>O</w:t>
      </w:r>
      <w:r w:rsidRPr="00BE4C87">
        <w:rPr>
          <w:i/>
          <w:iCs/>
        </w:rPr>
        <w:t>ndertekening</w:t>
      </w:r>
      <w:r>
        <w:t xml:space="preserve">: </w:t>
      </w:r>
      <w:r w:rsidRPr="005902C9">
        <w:t xml:space="preserve">in combinatie met de datum die wordt ingevuld bij </w:t>
      </w:r>
      <w:r w:rsidR="00F213DB" w:rsidRPr="00F213DB">
        <w:rPr>
          <w:i/>
          <w:iCs/>
        </w:rPr>
        <w:t>voltooidOp</w:t>
      </w:r>
      <w:r w:rsidRPr="005902C9">
        <w:t xml:space="preserve"> geeft dit de datum waarop het bestuursorgaan het besluit heeft </w:t>
      </w:r>
      <w:r>
        <w:t>ondertekend</w:t>
      </w:r>
      <w:r w:rsidRPr="005902C9">
        <w:t xml:space="preserve">. </w:t>
      </w:r>
      <w:r>
        <w:t xml:space="preserve">Verplichte </w:t>
      </w:r>
      <w:r w:rsidRPr="005902C9">
        <w:t>stap, komt 1 keer voor.</w:t>
      </w:r>
      <w:r>
        <w:br/>
      </w:r>
      <w:r w:rsidRPr="00BE4C87">
        <w:rPr>
          <w:u w:val="single"/>
        </w:rPr>
        <w:t>Toelichting/advies</w:t>
      </w:r>
      <w:r w:rsidRPr="00693388">
        <w:t>:</w:t>
      </w:r>
      <w:r>
        <w:t xml:space="preserve"> vul </w:t>
      </w:r>
      <w:r w:rsidRPr="002B7352">
        <w:t xml:space="preserve">bij </w:t>
      </w:r>
      <w:r w:rsidR="00F213DB" w:rsidRPr="00F213DB">
        <w:rPr>
          <w:i/>
          <w:iCs/>
        </w:rPr>
        <w:t>voltooidOp</w:t>
      </w:r>
      <w:r w:rsidRPr="002B7352">
        <w:t xml:space="preserve"> </w:t>
      </w:r>
      <w:r>
        <w:t xml:space="preserve">de datum in waarop namens </w:t>
      </w:r>
      <w:r w:rsidR="00910C30" w:rsidRPr="00910C30">
        <w:t xml:space="preserve">B&amp;W, PS of algemeen bestuur </w:t>
      </w:r>
      <w:r>
        <w:t>het besluit is ondertekend</w:t>
      </w:r>
      <w:r w:rsidR="007C1DDC">
        <w:t>, de datum van het parafenbesluit</w:t>
      </w:r>
      <w:r>
        <w:t xml:space="preserve"> dan wel de datum waarop de minister het besluit heeft ondertekend.</w:t>
      </w:r>
    </w:p>
    <w:p w14:paraId="41AA8D39" w14:textId="77777777" w:rsidR="00E80FE7" w:rsidRDefault="00E80FE7" w:rsidP="00E80FE7">
      <w:pPr>
        <w:pStyle w:val="Kop6"/>
      </w:pPr>
      <w:r>
        <w:t>ConsolidatieInformatie</w:t>
      </w:r>
    </w:p>
    <w:p w14:paraId="46F88A97" w14:textId="77777777" w:rsidR="00E80FE7" w:rsidRDefault="00E80FE7" w:rsidP="00E80FE7">
      <w:r>
        <w:t>Met de module ConsolidatieInformatie wordt informatie aangeleverd ten behoeve van de consolidatie van het besluit in de regeling. Binnen een container BeoogdeRegelgeving worden opgenomen:</w:t>
      </w:r>
    </w:p>
    <w:p w14:paraId="47E99640" w14:textId="77777777" w:rsidR="00E80FE7" w:rsidRDefault="00E80FE7" w:rsidP="00E80FE7">
      <w:pPr>
        <w:pStyle w:val="Opsommingtekens1"/>
      </w:pPr>
      <w:r>
        <w:t>BeoogdeRegeling</w:t>
      </w:r>
    </w:p>
    <w:p w14:paraId="6735F575" w14:textId="77777777" w:rsidR="00E80FE7" w:rsidRDefault="00E80FE7" w:rsidP="00E80FE7">
      <w:pPr>
        <w:pStyle w:val="Opsommingtekens2"/>
      </w:pPr>
      <w:r>
        <w:t>Doel</w:t>
      </w:r>
    </w:p>
    <w:p w14:paraId="1C166C0A" w14:textId="77777777" w:rsidR="00E80FE7" w:rsidRDefault="00E80FE7" w:rsidP="00E80FE7">
      <w:pPr>
        <w:pStyle w:val="Opsommingtekens2"/>
      </w:pPr>
      <w:r>
        <w:t>instrumentVersie</w:t>
      </w:r>
    </w:p>
    <w:p w14:paraId="233B69A4" w14:textId="77777777" w:rsidR="00E80FE7" w:rsidRPr="00F82551" w:rsidRDefault="00E80FE7" w:rsidP="00E80FE7">
      <w:pPr>
        <w:pStyle w:val="Opsommingtekens2"/>
      </w:pPr>
      <w:r w:rsidRPr="00F82551">
        <w:t>een verwijzing naar (de identificatie van) het WijzigArtikel in het besluit (het artikel waarin staat wat het bestuursorgaan besluit te wijzigen)</w:t>
      </w:r>
    </w:p>
    <w:p w14:paraId="39508049" w14:textId="77777777" w:rsidR="00E80FE7" w:rsidRDefault="00E80FE7" w:rsidP="00E80FE7">
      <w:pPr>
        <w:pStyle w:val="Opsommingtekens1"/>
      </w:pPr>
      <w:r>
        <w:t>BeoogdInformatieobject, voor ieder Informatieobject dat het besluit vaststelt</w:t>
      </w:r>
    </w:p>
    <w:p w14:paraId="605643D7" w14:textId="77777777" w:rsidR="00E80FE7" w:rsidRDefault="00E80FE7" w:rsidP="00E80FE7">
      <w:pPr>
        <w:pStyle w:val="Opsommingtekens2"/>
      </w:pPr>
      <w:r>
        <w:t>Doel</w:t>
      </w:r>
    </w:p>
    <w:p w14:paraId="68756858" w14:textId="77777777" w:rsidR="00E80FE7" w:rsidRPr="004F1952" w:rsidRDefault="00E80FE7" w:rsidP="00E80FE7">
      <w:pPr>
        <w:pStyle w:val="Opsommingtekens2"/>
      </w:pPr>
      <w:r w:rsidRPr="004F1952">
        <w:t>instrumentVersie</w:t>
      </w:r>
    </w:p>
    <w:p w14:paraId="7B30DE9E" w14:textId="6AB92A47" w:rsidR="00E80FE7" w:rsidRDefault="00E80FE7" w:rsidP="00E80FE7">
      <w:pPr>
        <w:pStyle w:val="Opsommingtekens2"/>
      </w:pPr>
      <w:r w:rsidRPr="00FE4106">
        <w:t xml:space="preserve">de verwijzing naar </w:t>
      </w:r>
      <w:r>
        <w:t xml:space="preserve">het element </w:t>
      </w:r>
      <w:r w:rsidRPr="00FE4106">
        <w:t xml:space="preserve">in de informatieobjecten-bijlage </w:t>
      </w:r>
      <w:r w:rsidR="004C6885" w:rsidRPr="004C6885">
        <w:t xml:space="preserve">in de WijzigBijlage </w:t>
      </w:r>
      <w:r>
        <w:t>dat</w:t>
      </w:r>
      <w:r w:rsidRPr="00FE4106">
        <w:t xml:space="preserve"> de ExtIoRef (de identificatie van het daadwerkelijke informatieobject) </w:t>
      </w:r>
      <w:r>
        <w:t>bevat</w:t>
      </w:r>
    </w:p>
    <w:p w14:paraId="1CD94DC2" w14:textId="77777777" w:rsidR="00E80FE7" w:rsidRDefault="00E80FE7" w:rsidP="00E80FE7">
      <w:pPr>
        <w:pStyle w:val="Opsommingtekens1"/>
      </w:pPr>
      <w:r>
        <w:t>Tijdstempel</w:t>
      </w:r>
    </w:p>
    <w:p w14:paraId="5788D6C7" w14:textId="0A93C4CE" w:rsidR="00E80FE7" w:rsidRDefault="00E80FE7" w:rsidP="00E80FE7">
      <w:pPr>
        <w:pStyle w:val="Opsommingtekens2"/>
      </w:pPr>
      <w:r>
        <w:t xml:space="preserve">soortTijdstempel, te kiezen uit de waarden </w:t>
      </w:r>
      <w:r w:rsidRPr="004B3574">
        <w:t>juridischWerkendVanaf</w:t>
      </w:r>
      <w:r>
        <w:t xml:space="preserve"> en geldigVanaf</w:t>
      </w:r>
      <w:r>
        <w:br/>
        <w:t xml:space="preserve">Bij een besluit tot </w:t>
      </w:r>
      <w:r w:rsidR="003211DE">
        <w:t xml:space="preserve">vaststelling of </w:t>
      </w:r>
      <w:r>
        <w:t xml:space="preserve">wijziging van </w:t>
      </w:r>
      <w:r w:rsidR="00797307">
        <w:t>het programma</w:t>
      </w:r>
      <w:r>
        <w:t xml:space="preserve"> wordt altijd het tijdstempel juridischWerkendVanaf gekozen; in combinatie met de datum geeft dat de datum van inwerkingtreden van het besluit.</w:t>
      </w:r>
    </w:p>
    <w:p w14:paraId="37A47F30" w14:textId="70E42060" w:rsidR="00E80FE7" w:rsidRDefault="00E80FE7" w:rsidP="00E80FE7">
      <w:pPr>
        <w:pStyle w:val="Opsommingtekens2"/>
      </w:pPr>
      <w:r>
        <w:t>datum: de datum waarop het besluit juridisch geldend wordt</w:t>
      </w:r>
      <w:r>
        <w:br/>
      </w:r>
      <w:r w:rsidR="00A17F46">
        <w:t>Vul h</w:t>
      </w:r>
      <w:r>
        <w:t xml:space="preserve">ier de inwerkingtredingsdatum van het </w:t>
      </w:r>
      <w:r w:rsidRPr="00E35323">
        <w:t xml:space="preserve">besluit tot </w:t>
      </w:r>
      <w:r w:rsidRPr="006D7561">
        <w:t xml:space="preserve">vaststelling of wijziging van </w:t>
      </w:r>
      <w:r w:rsidR="00797307">
        <w:t>het programma</w:t>
      </w:r>
      <w:r w:rsidRPr="006D7561">
        <w:t xml:space="preserve"> </w:t>
      </w:r>
      <w:r>
        <w:t xml:space="preserve">ing. </w:t>
      </w:r>
      <w:r w:rsidR="009F1B59">
        <w:t>Het bevoegd gezag kan deze datum zelf bepalen</w:t>
      </w:r>
      <w:r w:rsidR="003567CF">
        <w:t>, met dien verstande dat de datum van inwerkingtreden niet voor de datum van bekendmaking mag liggen</w:t>
      </w:r>
      <w:r>
        <w:t>.</w:t>
      </w:r>
      <w:r w:rsidR="00903B45">
        <w:t xml:space="preserve"> </w:t>
      </w:r>
      <w:r w:rsidR="00903B45" w:rsidRPr="00903B45">
        <w:t>Wanneer hier geen datum wordt ingevuld, kunnen de voorzieningen de regeling niet tonen.</w:t>
      </w:r>
    </w:p>
    <w:p w14:paraId="3CB027AF" w14:textId="3ECA97A5" w:rsidR="00E80FE7" w:rsidRDefault="00E80FE7" w:rsidP="00E80FE7">
      <w:pPr>
        <w:pStyle w:val="Opsommingtekens2"/>
      </w:pPr>
      <w:r w:rsidRPr="00C8213B">
        <w:t xml:space="preserve">een verwijzing naar (de identificatie van) </w:t>
      </w:r>
      <w:r w:rsidRPr="0099132F">
        <w:t xml:space="preserve">het artikel in het besluit waarin de inwerkingtreding van het besluit tot </w:t>
      </w:r>
      <w:r>
        <w:t xml:space="preserve">vaststelling of </w:t>
      </w:r>
      <w:r w:rsidRPr="0099132F">
        <w:t xml:space="preserve">wijziging van </w:t>
      </w:r>
      <w:r w:rsidR="00797307">
        <w:t>het programma</w:t>
      </w:r>
      <w:r w:rsidRPr="00876DA6">
        <w:t xml:space="preserve"> </w:t>
      </w:r>
      <w:r w:rsidRPr="0099132F">
        <w:t>is geregeld</w:t>
      </w:r>
      <w:r>
        <w:t xml:space="preserve">. </w:t>
      </w:r>
      <w:r w:rsidRPr="00187E25">
        <w:t>Dit is een (regulier) artikel in het Besluit-deel van de aanlevering over de inwerkingtreding. Een voorbeeld van de tekst van dit artikel: “Dit besluit treedt in werking op de dag na de bekendmaking.”</w:t>
      </w:r>
    </w:p>
    <w:p w14:paraId="4CEF36D8" w14:textId="77777777" w:rsidR="00E80FE7" w:rsidRDefault="00E80FE7" w:rsidP="00E80FE7">
      <w:pPr>
        <w:pStyle w:val="Kop6"/>
      </w:pPr>
      <w:r>
        <w:t>Datum bekendmaking definitief besluit</w:t>
      </w:r>
    </w:p>
    <w:p w14:paraId="0BEA0A95" w14:textId="659F8D6D" w:rsidR="00273F74" w:rsidRPr="003B1301" w:rsidRDefault="00273F74" w:rsidP="00E80FE7">
      <w:r w:rsidRPr="00273F74">
        <w:t>De datum waarop de gemeente, provincie, waterschap of minister wil dat het besluit in het gemeenteblad, provinciaal blad, waterschapsblad of Staatscourant wordt gepubliceerd, wordt doorgegeven in de publicatieopdracht aan de LVBB</w:t>
      </w:r>
      <w:r w:rsidR="00BF05AB" w:rsidRPr="00BF05AB">
        <w:t>. Dat gebeurt</w:t>
      </w:r>
      <w:r w:rsidRPr="00273F74">
        <w:t xml:space="preserve"> met het gegeven </w:t>
      </w:r>
      <w:r w:rsidRPr="00503EC9">
        <w:rPr>
          <w:i/>
          <w:iCs/>
        </w:rPr>
        <w:t>datumBekendmaking</w:t>
      </w:r>
      <w:r w:rsidRPr="00273F74">
        <w:t>. Deze datum moet altijd in de toekomst liggen.</w:t>
      </w:r>
    </w:p>
    <w:p w14:paraId="71B87A0D" w14:textId="340613A7" w:rsidR="0096341A" w:rsidRDefault="0096341A" w:rsidP="00E80FE7"/>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