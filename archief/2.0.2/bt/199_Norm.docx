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6F2E70" w:rsidRPr="00F1426F" w:rsidRDefault="006F2E70" w:rsidP="002F7B04">
      <w:pPr>
        <w:pStyle w:val="Kop4"/>
      </w:pPr>
      <w:r w:rsidRPr="00F1426F">
        <w:t>Norm</w:t>
      </w:r>
    </w:p>
    <w:p w14:paraId="1BEAF673" w14:textId="34527020" w:rsidR="00E84604" w:rsidRPr="00B26823" w:rsidRDefault="00543C42"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extLst>
                        <a:ext uri="{96DAC541-7B7A-43D3-8B79-37D633B846F1}">
                          <asvg:svgBlip xmlns:asvg="http://schemas.microsoft.com/office/drawing/2016/SVG/main" r:embed="rId94"/>
                        </a:ext>
                      </a:extLst>
                    </a:blip>
                    <a:stretch>
                      <a:fillRect/>
                    </a:stretch>
                  </pic:blipFill>
                  <pic:spPr>
                    <a:xfrm>
                      <a:off x="0" y="0"/>
                      <a:ext cx="2466975" cy="1609725"/>
                    </a:xfrm>
                    <a:prstGeom prst="rect">
                      <a:avLst/>
                    </a:prstGeom>
                  </pic:spPr>
                </pic:pic>
              </a:graphicData>
            </a:graphic>
          </wp:inline>
        </w:drawing>
      </w:r>
    </w:p>
    <w:p w14:paraId="498DECE2" w14:textId="1A7C96A1" w:rsidR="002215F0" w:rsidRPr="00F1426F" w:rsidRDefault="00EB1CC0" w:rsidP="002F7B04">
      <w:pPr>
        <w:pStyle w:val="Figuurbijschrift"/>
      </w:pPr>
      <w:r w:rsidRPr="00F1426F">
        <w:t>Uitsnede uit IMOW-diagram voor</w:t>
      </w:r>
      <w:r w:rsidR="007A3FFC" w:rsidRPr="00F1426F">
        <w:t xml:space="preserve"> objecttype Geometrie</w:t>
      </w:r>
    </w:p>
    <w:p w14:paraId="1604ECCA" w14:textId="4D04AB57" w:rsidR="00B22728" w:rsidRPr="00F1426F" w:rsidRDefault="00B22728" w:rsidP="002F7B04">
      <w:r w:rsidRPr="00F1426F">
        <w:t>Geometrie kent de volgende attributen:</w:t>
      </w:r>
    </w:p>
    <w:p w14:paraId="55FCC5F1" w14:textId="4E27A4A4" w:rsidR="00B22728" w:rsidRPr="00F1426F" w:rsidRDefault="00B22728" w:rsidP="002F7B04">
      <w:pPr>
        <w:pStyle w:val="Opsommingtekens1"/>
      </w:pPr>
      <w:r w:rsidRPr="00F1426F">
        <w:rPr>
          <w:i/>
          <w:iCs/>
        </w:rPr>
        <w:t>id</w:t>
      </w:r>
      <w:r w:rsidRPr="00F1426F">
        <w:t xml:space="preserve">: </w:t>
      </w:r>
      <w:r w:rsidR="001148F9" w:rsidRPr="00F1426F">
        <w:t>het</w:t>
      </w:r>
      <w:r w:rsidR="003A1A21" w:rsidRPr="00F1426F">
        <w:t xml:space="preserve"> identifi</w:t>
      </w:r>
      <w:r w:rsidR="002D34FD" w:rsidRPr="00F1426F">
        <w:t>cerend attribuut dat gebruikt wordt om naar de Geometrie te verwijzen</w:t>
      </w:r>
      <w:r w:rsidR="0048512D" w:rsidRPr="00F1426F">
        <w:t>.</w:t>
      </w:r>
      <w:r w:rsidRPr="00F1426F">
        <w:t xml:space="preserve"> Verplicht attribuut. Komt 1 keer voor.</w:t>
      </w:r>
    </w:p>
    <w:p w14:paraId="5D42901B" w14:textId="0F323F58" w:rsidR="00B22728" w:rsidRPr="007B60F8" w:rsidRDefault="00B22728" w:rsidP="002F7B04">
      <w:pPr>
        <w:pStyle w:val="Opsommingtekens1"/>
      </w:pPr>
      <w:r w:rsidRPr="00F1426F">
        <w:rPr>
          <w:i/>
          <w:iCs/>
        </w:rPr>
        <w:t>geometrie</w:t>
      </w:r>
      <w:r w:rsidRPr="00F1426F">
        <w:t xml:space="preserve">: </w:t>
      </w:r>
      <w:r w:rsidR="00C610F4" w:rsidRPr="00F1426F">
        <w:t>het attribuut dat de coördinaten van de Geometrie bevat</w:t>
      </w:r>
      <w:r w:rsidRPr="00F1426F">
        <w:t>. Verplicht attribuut. Komt 1 keer voor</w:t>
      </w:r>
      <w:r w:rsidRPr="00B26823">
        <w:t>.</w:t>
      </w:r>
    </w:p>
    <w:p w14:paraId="07FAB4BC" w14:textId="6B4FE654" w:rsidR="0012244B" w:rsidRPr="00F1426F" w:rsidRDefault="0012244B" w:rsidP="002F7B04"/>
    <w:p w14:paraId="73441821" w14:textId="4F2E249E" w:rsidR="004A5D7A" w:rsidRPr="00F1426F" w:rsidRDefault="004A5D7A" w:rsidP="002F7B04">
      <w:r w:rsidRPr="00F1426F">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93" Type="http://schemas.openxmlformats.org/officeDocument/2006/relationships/image" Target="media/image_af884c2ae8133d3138828fbc39e7ba55.png"/><Relationship Id="rId94"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