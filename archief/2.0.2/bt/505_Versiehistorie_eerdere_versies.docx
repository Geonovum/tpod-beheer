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FB8" w14:textId="507275F6" w:rsidR="00E33EDD" w:rsidRDefault="00223BA9" w:rsidP="00695C5A">
      <w:pPr>
        <w:pStyle w:val="Kop2bijlage"/>
      </w:pPr>
      <w:bookmarkStart w:id="1089" w:name="_Ref_03e2e7d31a2acf5f4e5f30e74b062a5c_1"/>
      <w:r>
        <w:lastRenderedPageBreak/>
        <w:t>Versiehistorie eerdere versies</w:t>
      </w:r>
      <w:bookmarkEnd w:id="1089"/>
    </w:p>
    <w:p w14:paraId="5184A6D3" w14:textId="3D1B8BE3" w:rsidR="00223BA9" w:rsidRDefault="00A32818" w:rsidP="00223BA9">
      <w:r w:rsidRPr="00A32818">
        <w:t>In deze bijlage staat de versiehistorie van eerdere versies van dit toepassingsprofiel.</w:t>
      </w:r>
    </w:p>
    <w:p w14:paraId="2F3AA591" w14:textId="77777777" w:rsidR="001838EE" w:rsidRDefault="001838EE" w:rsidP="00223BA9"/>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A92D2F" w:rsidRPr="00B26823" w14:paraId="364FC878" w14:textId="77777777" w:rsidTr="000C1690">
        <w:trPr>
          <w:cnfStyle w:val="100000000000" w:firstRow="1" w:lastRow="0" w:firstColumn="0" w:lastColumn="0" w:oddVBand="0" w:evenVBand="0" w:oddHBand="0" w:evenHBand="0" w:firstRowFirstColumn="0" w:firstRowLastColumn="0" w:lastRowFirstColumn="0" w:lastRowLastColumn="0"/>
          <w:tblHeader/>
        </w:trPr>
        <w:tc>
          <w:tcPr>
            <w:tcW w:w="566" w:type="pct"/>
          </w:tcPr>
          <w:p w14:paraId="53931B12" w14:textId="77777777" w:rsidR="00A92D2F" w:rsidRPr="00B26823" w:rsidRDefault="00A92D2F" w:rsidP="000C1690">
            <w:r w:rsidRPr="00B26823">
              <w:t>Versie</w:t>
            </w:r>
          </w:p>
        </w:tc>
        <w:tc>
          <w:tcPr>
            <w:tcW w:w="766" w:type="pct"/>
          </w:tcPr>
          <w:p w14:paraId="4D825648" w14:textId="77777777" w:rsidR="00A92D2F" w:rsidRPr="00B26823" w:rsidRDefault="00A92D2F" w:rsidP="000C1690">
            <w:r w:rsidRPr="00B26823">
              <w:t>Datum</w:t>
            </w:r>
          </w:p>
        </w:tc>
        <w:tc>
          <w:tcPr>
            <w:tcW w:w="3668" w:type="pct"/>
          </w:tcPr>
          <w:p w14:paraId="1C34F2B5" w14:textId="77777777" w:rsidR="00A92D2F" w:rsidRPr="00B26823" w:rsidRDefault="00A92D2F" w:rsidP="000C1690">
            <w:r w:rsidRPr="00B26823">
              <w:t>Wijziging</w:t>
            </w:r>
          </w:p>
        </w:tc>
      </w:tr>
      <w:tr w:rsidR="00A92D2F" w:rsidRPr="00B26823" w14:paraId="352C0A2D" w14:textId="77777777" w:rsidTr="000C1690">
        <w:tc>
          <w:tcPr>
            <w:tcW w:w="566" w:type="pct"/>
          </w:tcPr>
          <w:p w14:paraId="2DCA7EB5" w14:textId="77777777" w:rsidR="00A92D2F" w:rsidRPr="00795E1F" w:rsidRDefault="00A92D2F" w:rsidP="000C1690">
            <w:r>
              <w:t>2.0.2</w:t>
            </w:r>
          </w:p>
        </w:tc>
        <w:tc>
          <w:tcPr>
            <w:tcW w:w="766" w:type="pct"/>
          </w:tcPr>
          <w:p w14:paraId="4C6BBACC" w14:textId="77777777" w:rsidR="00A92D2F" w:rsidRPr="00795E1F" w:rsidRDefault="00A92D2F" w:rsidP="000C1690">
            <w:r w:rsidRPr="00FD2933">
              <w:rPr>
                <w:highlight w:val="yellow"/>
              </w:rPr>
              <w:t>2023-01-09</w:t>
            </w:r>
          </w:p>
        </w:tc>
        <w:tc>
          <w:tcPr>
            <w:tcW w:w="3668" w:type="pct"/>
          </w:tcPr>
          <w:p w14:paraId="5BEA042B" w14:textId="77777777" w:rsidR="00A92D2F" w:rsidRDefault="00A92D2F" w:rsidP="000C1690">
            <w:r>
              <w:t>Hele document:</w:t>
            </w:r>
          </w:p>
          <w:p w14:paraId="3BAEBA37" w14:textId="77777777" w:rsidR="00A92D2F" w:rsidRDefault="00A92D2F" w:rsidP="000C1690">
            <w:pPr>
              <w:pStyle w:val="Opsommingtekens1"/>
            </w:pPr>
            <w:r>
              <w:t>Tekst is gecorrigeerd en verbeterd</w:t>
            </w:r>
          </w:p>
          <w:p w14:paraId="392AAC98" w14:textId="77777777" w:rsidR="00A92D2F" w:rsidRDefault="00A92D2F" w:rsidP="000C1690">
            <w:pPr>
              <w:pStyle w:val="Opsommingtekens1"/>
            </w:pPr>
            <w:r>
              <w:t>Tekst is geactualiseerd n.a.v. wijzigingen in wet- en regelgeving</w:t>
            </w:r>
          </w:p>
        </w:tc>
      </w:tr>
      <w:tr w:rsidR="00A92D2F" w:rsidRPr="00B26823" w14:paraId="35586D5C" w14:textId="77777777" w:rsidTr="000C1690">
        <w:tc>
          <w:tcPr>
            <w:tcW w:w="566" w:type="pct"/>
          </w:tcPr>
          <w:p w14:paraId="758F3AB5" w14:textId="77777777" w:rsidR="00A92D2F" w:rsidRPr="00795E1F" w:rsidRDefault="00A92D2F" w:rsidP="000C1690">
            <w:r w:rsidRPr="001143C3">
              <w:t>2.0.2</w:t>
            </w:r>
          </w:p>
        </w:tc>
        <w:tc>
          <w:tcPr>
            <w:tcW w:w="766" w:type="pct"/>
          </w:tcPr>
          <w:p w14:paraId="12CC3435" w14:textId="77777777" w:rsidR="00A92D2F" w:rsidRPr="00795E1F" w:rsidRDefault="00A92D2F" w:rsidP="000C1690">
            <w:r w:rsidRPr="001143C3">
              <w:t>2023-01-09</w:t>
            </w:r>
          </w:p>
        </w:tc>
        <w:tc>
          <w:tcPr>
            <w:tcW w:w="3668" w:type="pct"/>
          </w:tcPr>
          <w:p w14:paraId="3EFB91DF" w14:textId="77777777" w:rsidR="00A92D2F" w:rsidRDefault="00A92D2F" w:rsidP="000C1690">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het omgevingsplan door andere omgevingsdocumenten: meervoudig bronhouderschap</w:t>
            </w:r>
          </w:p>
          <w:p w14:paraId="5417EFD4" w14:textId="77777777" w:rsidR="00A92D2F" w:rsidRDefault="00A92D2F" w:rsidP="000C1690">
            <w:pPr>
              <w:pStyle w:val="Opsommingtekens1"/>
            </w:pPr>
            <w:r>
              <w:t>Tekst is herschreven om deze compacter en duidelijker te maken</w:t>
            </w:r>
          </w:p>
        </w:tc>
      </w:tr>
      <w:tr w:rsidR="00A92D2F" w:rsidRPr="00B26823" w14:paraId="39BC825D" w14:textId="77777777" w:rsidTr="000C1690">
        <w:tc>
          <w:tcPr>
            <w:tcW w:w="566" w:type="pct"/>
          </w:tcPr>
          <w:p w14:paraId="1C6837FE" w14:textId="77777777" w:rsidR="00A92D2F" w:rsidRPr="00795E1F" w:rsidRDefault="00A92D2F" w:rsidP="000C1690">
            <w:r w:rsidRPr="001143C3">
              <w:t>2.0.2</w:t>
            </w:r>
          </w:p>
        </w:tc>
        <w:tc>
          <w:tcPr>
            <w:tcW w:w="766" w:type="pct"/>
          </w:tcPr>
          <w:p w14:paraId="6538CF62" w14:textId="77777777" w:rsidR="00A92D2F" w:rsidRPr="00795E1F" w:rsidRDefault="00A92D2F" w:rsidP="000C1690">
            <w:r w:rsidRPr="001143C3">
              <w:t>2023-01-09</w:t>
            </w:r>
          </w:p>
        </w:tc>
        <w:tc>
          <w:tcPr>
            <w:tcW w:w="3668" w:type="pct"/>
          </w:tcPr>
          <w:p w14:paraId="4F78C0B6" w14:textId="77777777" w:rsidR="00A92D2F" w:rsidRDefault="00A92D2F" w:rsidP="000C1690">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de omgevingsverordening door het voorbereidingsbesluit</w:t>
            </w:r>
          </w:p>
          <w:p w14:paraId="6685E559" w14:textId="77777777" w:rsidR="00A92D2F" w:rsidRDefault="00A92D2F" w:rsidP="000C1690">
            <w:pPr>
              <w:pStyle w:val="Opsommingtekens1"/>
            </w:pPr>
            <w:r>
              <w:t>Tekst is herschreven om deze compacter en duidelijker te maken</w:t>
            </w:r>
          </w:p>
        </w:tc>
      </w:tr>
      <w:tr w:rsidR="00A92D2F" w:rsidRPr="00B26823" w14:paraId="7E7BD11A" w14:textId="77777777" w:rsidTr="000C1690">
        <w:tc>
          <w:tcPr>
            <w:tcW w:w="566" w:type="pct"/>
          </w:tcPr>
          <w:p w14:paraId="0FE20D5E" w14:textId="77777777" w:rsidR="00A92D2F" w:rsidRPr="00795E1F" w:rsidRDefault="00A92D2F" w:rsidP="000C1690">
            <w:r w:rsidRPr="001143C3">
              <w:t>2.0.2</w:t>
            </w:r>
          </w:p>
        </w:tc>
        <w:tc>
          <w:tcPr>
            <w:tcW w:w="766" w:type="pct"/>
          </w:tcPr>
          <w:p w14:paraId="6E2791FB" w14:textId="77777777" w:rsidR="00A92D2F" w:rsidRPr="00795E1F" w:rsidRDefault="00A92D2F" w:rsidP="000C1690">
            <w:r w:rsidRPr="001143C3">
              <w:t>2023-01-09</w:t>
            </w:r>
          </w:p>
        </w:tc>
        <w:tc>
          <w:tcPr>
            <w:tcW w:w="3668" w:type="pct"/>
          </w:tcPr>
          <w:p w14:paraId="7F184B48" w14:textId="77777777" w:rsidR="00A92D2F" w:rsidRDefault="00A92D2F" w:rsidP="000C1690">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omgevingsplan en omgevingsverordening door het voorbereidingsbesluit: meervoudig bronhouderschap</w:t>
            </w:r>
          </w:p>
          <w:p w14:paraId="620D0828" w14:textId="77777777" w:rsidR="00A92D2F" w:rsidRDefault="00A92D2F" w:rsidP="000C1690">
            <w:pPr>
              <w:pStyle w:val="Opsommingtekens1"/>
            </w:pPr>
            <w:r>
              <w:t>Tekst is herschreven om deze compacter en duidelijker te maken</w:t>
            </w:r>
          </w:p>
          <w:p w14:paraId="28FEE23D" w14:textId="77777777" w:rsidR="00A92D2F" w:rsidRDefault="00A92D2F" w:rsidP="000C1690">
            <w:pPr>
              <w:pStyle w:val="Opsommingtekens1"/>
            </w:pPr>
            <w:r>
              <w:t xml:space="preserve">Paragraaf 2.4.4 </w:t>
            </w:r>
            <w:r w:rsidRPr="00550E9C">
              <w:t>Inwerkingtreden en vervallen van voorbeschermingsregels: tonen en niet meer tonen tijdelijk regelingdeel</w:t>
            </w:r>
          </w:p>
          <w:p w14:paraId="553A13BA" w14:textId="77777777" w:rsidR="00A92D2F" w:rsidRDefault="00A92D2F" w:rsidP="000C1690">
            <w:pPr>
              <w:pStyle w:val="Opsommingtekens2"/>
            </w:pPr>
            <w:r>
              <w:t>Uitgangspunt welk bevoegd gezag het tijdelijk regelingdeel intrekt is gewijzigd</w:t>
            </w:r>
          </w:p>
          <w:p w14:paraId="3013B10B" w14:textId="77777777" w:rsidR="00A92D2F" w:rsidRDefault="00A92D2F" w:rsidP="000C1690">
            <w:pPr>
              <w:pStyle w:val="Opsommingtekens2"/>
            </w:pPr>
            <w:r>
              <w:t xml:space="preserve">Beschrijving van het instellen en intrekken van het tijdelijk regelingdeel verplaatst naar paragraaf </w:t>
            </w:r>
            <w:r>
              <w:fldChar w:fldCharType="begin"/>
            </w:r>
            <w:r>
              <w:instrText xml:space="preserve"> REF _Ref_1690cbe5fd634c9effea2d8e640d206b_1 \n \h </w:instrText>
            </w:r>
            <w:r>
              <w:fldChar w:fldCharType="separate"/>
            </w:r>
            <w:r>
              <w:t>10.9.3</w:t>
            </w:r>
            <w:r>
              <w:fldChar w:fldCharType="end"/>
            </w:r>
          </w:p>
        </w:tc>
      </w:tr>
      <w:tr w:rsidR="00A92D2F" w:rsidRPr="00B26823" w14:paraId="00315EE3" w14:textId="77777777" w:rsidTr="000C1690">
        <w:tc>
          <w:tcPr>
            <w:tcW w:w="566" w:type="pct"/>
          </w:tcPr>
          <w:p w14:paraId="6F11D80A" w14:textId="77777777" w:rsidR="00A92D2F" w:rsidRPr="00795E1F" w:rsidRDefault="00A92D2F" w:rsidP="000C1690">
            <w:r w:rsidRPr="001143C3">
              <w:t>2.0.2</w:t>
            </w:r>
          </w:p>
        </w:tc>
        <w:tc>
          <w:tcPr>
            <w:tcW w:w="766" w:type="pct"/>
          </w:tcPr>
          <w:p w14:paraId="1A99F2BE" w14:textId="77777777" w:rsidR="00A92D2F" w:rsidRPr="00795E1F" w:rsidRDefault="00A92D2F" w:rsidP="000C1690">
            <w:r w:rsidRPr="001143C3">
              <w:t>2023-01-09</w:t>
            </w:r>
          </w:p>
        </w:tc>
        <w:tc>
          <w:tcPr>
            <w:tcW w:w="3668" w:type="pct"/>
          </w:tcPr>
          <w:p w14:paraId="1F022749" w14:textId="77777777" w:rsidR="00A92D2F" w:rsidRDefault="00A92D2F" w:rsidP="000C1690">
            <w:r>
              <w:t xml:space="preserve">Paragraaf </w:t>
            </w:r>
            <w:r>
              <w:fldChar w:fldCharType="begin"/>
            </w:r>
            <w:r>
              <w:instrText xml:space="preserve"> REF _Ref_9e0b4ccf8b7f26f2d9aaf6f2d49be6f6_1 \n \h </w:instrText>
            </w:r>
            <w:r>
              <w:fldChar w:fldCharType="separate"/>
            </w:r>
            <w:r>
              <w:t>3.4</w:t>
            </w:r>
            <w:r>
              <w:fldChar w:fldCharType="end"/>
            </w:r>
            <w:r>
              <w:t xml:space="preserve"> Annoteren</w:t>
            </w:r>
          </w:p>
          <w:p w14:paraId="30A9E134" w14:textId="77777777" w:rsidR="00A92D2F" w:rsidRDefault="00A92D2F" w:rsidP="000C1690">
            <w:pPr>
              <w:pStyle w:val="Opsommingtekens1"/>
            </w:pPr>
            <w:r>
              <w:t>Betekenis en werking van annoteren is anders beschreven om duidelijker te maken wat het doet</w:t>
            </w:r>
          </w:p>
        </w:tc>
      </w:tr>
      <w:tr w:rsidR="00A92D2F" w:rsidRPr="00B26823" w14:paraId="00C2EC40" w14:textId="77777777" w:rsidTr="000C1690">
        <w:tc>
          <w:tcPr>
            <w:tcW w:w="566" w:type="pct"/>
          </w:tcPr>
          <w:p w14:paraId="0111D986" w14:textId="77777777" w:rsidR="00A92D2F" w:rsidRPr="00795E1F" w:rsidRDefault="00A92D2F" w:rsidP="000C1690">
            <w:r w:rsidRPr="001143C3">
              <w:t>2.0.2</w:t>
            </w:r>
          </w:p>
        </w:tc>
        <w:tc>
          <w:tcPr>
            <w:tcW w:w="766" w:type="pct"/>
          </w:tcPr>
          <w:p w14:paraId="24D29FDB" w14:textId="77777777" w:rsidR="00A92D2F" w:rsidRPr="00795E1F" w:rsidRDefault="00A92D2F" w:rsidP="000C1690">
            <w:r w:rsidRPr="001143C3">
              <w:t>2023-01-09</w:t>
            </w:r>
          </w:p>
        </w:tc>
        <w:tc>
          <w:tcPr>
            <w:tcW w:w="3668" w:type="pct"/>
          </w:tcPr>
          <w:p w14:paraId="3F4B62EC" w14:textId="77777777" w:rsidR="00A92D2F" w:rsidRDefault="00A92D2F" w:rsidP="000C1690">
            <w:r>
              <w:t xml:space="preserve">Paragraaf </w:t>
            </w:r>
            <w:r>
              <w:fldChar w:fldCharType="begin"/>
            </w:r>
            <w:r>
              <w:instrText xml:space="preserve"> REF _Ref_a462bab82cb3cbbd882ad9fa8d369bf2_1 \n \h </w:instrText>
            </w:r>
            <w:r>
              <w:fldChar w:fldCharType="separate"/>
            </w:r>
            <w:r>
              <w:t>3.6</w:t>
            </w:r>
            <w:r>
              <w:fldChar w:fldCharType="end"/>
            </w:r>
            <w:r>
              <w:t xml:space="preserve"> Presentatiemodel</w:t>
            </w:r>
          </w:p>
          <w:p w14:paraId="4A1EC609" w14:textId="77777777" w:rsidR="00A92D2F" w:rsidRDefault="00A92D2F" w:rsidP="000C1690">
            <w:pPr>
              <w:pStyle w:val="Opsommingtekens1"/>
            </w:pPr>
            <w:r>
              <w:t>Beschrijving symbolisatiestijl per objecttype is toegevoegd en met voorbeelden toegelicht</w:t>
            </w:r>
          </w:p>
          <w:p w14:paraId="19A019FE" w14:textId="77777777" w:rsidR="00A92D2F" w:rsidRDefault="00A92D2F" w:rsidP="000C1690">
            <w:pPr>
              <w:pStyle w:val="Opsommingtekens1"/>
            </w:pPr>
            <w:r>
              <w:t>Er is toegevoegd dat er nu ook symbolisatiestijlen voor lijnen en punten zijn en kleurenranges voor Normwaarden</w:t>
            </w:r>
          </w:p>
          <w:p w14:paraId="2E11ED22" w14:textId="77777777" w:rsidR="00A92D2F" w:rsidRDefault="00A92D2F" w:rsidP="000C1690">
            <w:pPr>
              <w:pStyle w:val="Opsommingtekens1"/>
            </w:pPr>
            <w:r>
              <w:t>Afbeeldingen zijn aangepast aan nieuwe symbolisatiestijlen</w:t>
            </w:r>
          </w:p>
        </w:tc>
      </w:tr>
      <w:tr w:rsidR="00A92D2F" w:rsidRPr="00B26823" w14:paraId="58015FAE" w14:textId="77777777" w:rsidTr="000C1690">
        <w:tc>
          <w:tcPr>
            <w:tcW w:w="566" w:type="pct"/>
          </w:tcPr>
          <w:p w14:paraId="50EDFDE2" w14:textId="77777777" w:rsidR="00A92D2F" w:rsidRPr="00795E1F" w:rsidRDefault="00A92D2F" w:rsidP="000C1690">
            <w:r w:rsidRPr="001143C3">
              <w:lastRenderedPageBreak/>
              <w:t>2.0.2</w:t>
            </w:r>
          </w:p>
        </w:tc>
        <w:tc>
          <w:tcPr>
            <w:tcW w:w="766" w:type="pct"/>
          </w:tcPr>
          <w:p w14:paraId="5531AE81" w14:textId="77777777" w:rsidR="00A92D2F" w:rsidRPr="00795E1F" w:rsidRDefault="00A92D2F" w:rsidP="000C1690">
            <w:r w:rsidRPr="001143C3">
              <w:t>2023-01-09</w:t>
            </w:r>
          </w:p>
        </w:tc>
        <w:tc>
          <w:tcPr>
            <w:tcW w:w="3668" w:type="pct"/>
          </w:tcPr>
          <w:p w14:paraId="6E006347" w14:textId="77777777" w:rsidR="00A92D2F" w:rsidRDefault="00A92D2F" w:rsidP="000C1690">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Pr="004F4F4F">
              <w:t xml:space="preserve">vormgeving </w:t>
            </w:r>
            <w:r>
              <w:t xml:space="preserve">van Besluit en Regeling bij </w:t>
            </w:r>
            <w:r>
              <w:fldChar w:fldCharType="begin"/>
            </w:r>
            <w:r>
              <w:instrText xml:space="preserve"> DOCVARIABLE ID01+ </w:instrText>
            </w:r>
            <w:r>
              <w:fldChar w:fldCharType="separate"/>
            </w:r>
            <w:r>
              <w:t>de basistekst</w:t>
            </w:r>
            <w:r>
              <w:fldChar w:fldCharType="end"/>
            </w:r>
          </w:p>
          <w:p w14:paraId="1FED8186" w14:textId="77777777" w:rsidR="00A92D2F" w:rsidRDefault="00A92D2F" w:rsidP="000C1690">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758EA65A" w14:textId="77777777" w:rsidR="00A92D2F" w:rsidRDefault="00A92D2F" w:rsidP="000C1690">
            <w:pPr>
              <w:pStyle w:val="Opsommingtekens1"/>
            </w:pPr>
            <w:r w:rsidRPr="00C1655E">
              <w:rPr>
                <w:highlight w:val="yellow"/>
              </w:rPr>
              <w:t xml:space="preserve">Paragraaf </w:t>
            </w:r>
            <w:r w:rsidRPr="00C1655E">
              <w:rPr>
                <w:highlight w:val="yellow"/>
              </w:rPr>
              <w:fldChar w:fldCharType="begin"/>
            </w:r>
            <w:r w:rsidRPr="00C1655E">
              <w:rPr>
                <w:highlight w:val="yellow"/>
              </w:rPr>
              <w:instrText xml:space="preserve"> REF _Ref_2f3d0ec57417521a524e74bab778481f_1 \n \h </w:instrText>
            </w:r>
            <w:r>
              <w:rPr>
                <w:highlight w:val="yellow"/>
              </w:rPr>
              <w:instrText xml:space="preserve"> \* MERGEFORMAT </w:instrText>
            </w:r>
            <w:r w:rsidRPr="00C1655E">
              <w:rPr>
                <w:highlight w:val="yellow"/>
              </w:rPr>
            </w:r>
            <w:r w:rsidRPr="00C1655E">
              <w:rPr>
                <w:highlight w:val="yellow"/>
              </w:rPr>
              <w:fldChar w:fldCharType="separate"/>
            </w:r>
            <w:r>
              <w:rPr>
                <w:highlight w:val="yellow"/>
              </w:rPr>
              <w:t>4.2</w:t>
            </w:r>
            <w:r w:rsidRPr="00C1655E">
              <w:rPr>
                <w:highlight w:val="yellow"/>
              </w:rPr>
              <w:fldChar w:fldCharType="end"/>
            </w:r>
            <w:r w:rsidRPr="00C1655E">
              <w:rPr>
                <w:highlight w:val="yellow"/>
              </w:rPr>
              <w:t xml:space="preserve"> is tussengevoegd, verplaatst vanuit hoofdstuk 5. In deze paragraaf</w:t>
            </w:r>
            <w:r w:rsidRPr="00C1655E">
              <w:t xml:space="preserve"> </w:t>
            </w:r>
            <w:r>
              <w:t xml:space="preserve">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w:t>
            </w:r>
            <w:r w:rsidRPr="00351ED6">
              <w:rPr>
                <w:highlight w:val="yellow"/>
              </w:rPr>
              <w:t xml:space="preserve">De bestaande paragraaf is gesplitst in twee subparagrafen en subparagraaf </w:t>
            </w:r>
            <w:r w:rsidRPr="00351ED6">
              <w:rPr>
                <w:highlight w:val="yellow"/>
              </w:rPr>
              <w:fldChar w:fldCharType="begin"/>
            </w:r>
            <w:r w:rsidRPr="00351ED6">
              <w:rPr>
                <w:highlight w:val="yellow"/>
              </w:rPr>
              <w:instrText xml:space="preserve"> REF _Ref_ee63dade8a194aa698834f8a5ec7048a_1 \n \h </w:instrText>
            </w:r>
            <w:r>
              <w:rPr>
                <w:highlight w:val="yellow"/>
              </w:rPr>
              <w:instrText xml:space="preserve"> \* MERGEFORMAT </w:instrText>
            </w:r>
            <w:r w:rsidRPr="00351ED6">
              <w:rPr>
                <w:highlight w:val="yellow"/>
              </w:rPr>
            </w:r>
            <w:r w:rsidRPr="00351ED6">
              <w:rPr>
                <w:highlight w:val="yellow"/>
              </w:rPr>
              <w:fldChar w:fldCharType="separate"/>
            </w:r>
            <w:r>
              <w:rPr>
                <w:highlight w:val="yellow"/>
              </w:rPr>
              <w:t>4.2.3</w:t>
            </w:r>
            <w:r w:rsidRPr="00351ED6">
              <w:rPr>
                <w:highlight w:val="yellow"/>
              </w:rPr>
              <w:fldChar w:fldCharType="end"/>
            </w:r>
            <w:r w:rsidRPr="00351ED6">
              <w:rPr>
                <w:highlight w:val="yellow"/>
              </w:rPr>
              <w:t xml:space="preserve"> is toegevoegd. In die subparagraaf is beschreven dat de op het besluit betrekking hebbende stukken elektronisch ter inzage gelegd moeten worden met een kader met toekomstige functionaliteit en een workaround</w:t>
            </w:r>
          </w:p>
          <w:p w14:paraId="7C90BF21" w14:textId="77777777" w:rsidR="00A92D2F" w:rsidRDefault="00A92D2F" w:rsidP="000C1690">
            <w:pPr>
              <w:pStyle w:val="Opsommingtekens1"/>
            </w:pPr>
            <w:r>
              <w:t xml:space="preserve">In dit hoofdstuk is het onderscheid tussen Besluit en Regeling duidelijker gemaakt, aanvullingen daarvoor staan in paragrafen </w:t>
            </w:r>
            <w:r>
              <w:fldChar w:fldCharType="begin" w:fldLock="1"/>
            </w:r>
            <w:r>
              <w:instrText xml:space="preserve"> REF _Ref_bab4b6ad138e0934ce383f4d421df279_1 \n \h </w:instrText>
            </w:r>
            <w:r>
              <w:fldChar w:fldCharType="separate"/>
            </w:r>
            <w:r w:rsidRPr="00DF3BF8">
              <w:rPr>
                <w:rStyle w:val="Verwijzing"/>
              </w:rPr>
              <w:t>4.3.2</w:t>
            </w:r>
            <w:r>
              <w:fldChar w:fldCharType="end"/>
            </w:r>
            <w:r>
              <w:t xml:space="preserve"> en </w:t>
            </w:r>
            <w:r>
              <w:fldChar w:fldCharType="begin" w:fldLock="1"/>
            </w:r>
            <w:r>
              <w:instrText xml:space="preserve"> REF _Ref_040d4713ae32f7ebc0e47908baa0a402_1 \n \h </w:instrText>
            </w:r>
            <w:r>
              <w:fldChar w:fldCharType="separate"/>
            </w:r>
            <w:r w:rsidRPr="00DF3BF8">
              <w:rPr>
                <w:rStyle w:val="Verwijzing"/>
              </w:rPr>
              <w:t>4.3.3</w:t>
            </w:r>
            <w:r>
              <w:fldChar w:fldCharType="end"/>
            </w:r>
            <w:r>
              <w:t>.</w:t>
            </w:r>
          </w:p>
        </w:tc>
      </w:tr>
      <w:tr w:rsidR="00A92D2F" w:rsidRPr="00B26823" w14:paraId="3F6082A3" w14:textId="77777777" w:rsidTr="000C1690">
        <w:tc>
          <w:tcPr>
            <w:tcW w:w="566" w:type="pct"/>
          </w:tcPr>
          <w:p w14:paraId="47C07871" w14:textId="77777777" w:rsidR="00A92D2F" w:rsidRPr="00795E1F" w:rsidRDefault="00A92D2F" w:rsidP="000C1690">
            <w:r w:rsidRPr="001143C3">
              <w:t>2.0.2</w:t>
            </w:r>
          </w:p>
        </w:tc>
        <w:tc>
          <w:tcPr>
            <w:tcW w:w="766" w:type="pct"/>
          </w:tcPr>
          <w:p w14:paraId="3DD965E9" w14:textId="77777777" w:rsidR="00A92D2F" w:rsidRPr="00795E1F" w:rsidRDefault="00A92D2F" w:rsidP="000C1690">
            <w:r w:rsidRPr="001143C3">
              <w:t>2023-01-09</w:t>
            </w:r>
          </w:p>
        </w:tc>
        <w:tc>
          <w:tcPr>
            <w:tcW w:w="3668" w:type="pct"/>
          </w:tcPr>
          <w:p w14:paraId="582773D5" w14:textId="77777777" w:rsidR="00A92D2F" w:rsidRDefault="00A92D2F" w:rsidP="000C1690">
            <w:r>
              <w:t xml:space="preserve">Paragrafen </w:t>
            </w:r>
            <w:r>
              <w:fldChar w:fldCharType="begin"/>
            </w:r>
            <w:r>
              <w:instrText xml:space="preserve"> REF _Ref_d91eba3ebe8d3fc70f5648ce363eb14f_1 \n \h </w:instrText>
            </w:r>
            <w:r>
              <w:fldChar w:fldCharType="separate"/>
            </w:r>
            <w:r>
              <w:t>4.4.2.1</w:t>
            </w:r>
            <w:r>
              <w:fldChar w:fldCharType="end"/>
            </w:r>
            <w:r>
              <w:t xml:space="preserve"> en </w:t>
            </w:r>
            <w:r>
              <w:fldChar w:fldCharType="begin"/>
            </w:r>
            <w:r>
              <w:instrText xml:space="preserve"> REF _Ref_bdb96e8266ed3b0a899e643715f85147_1 \n \h </w:instrText>
            </w:r>
            <w:r>
              <w:fldChar w:fldCharType="separate"/>
            </w:r>
            <w:r>
              <w:t>4.4.2.2</w:t>
            </w:r>
            <w:r>
              <w:fldChar w:fldCharType="end"/>
            </w:r>
            <w:r>
              <w:t>:</w:t>
            </w:r>
          </w:p>
          <w:p w14:paraId="7C93AA8F" w14:textId="77777777" w:rsidR="00A92D2F" w:rsidRDefault="00A92D2F" w:rsidP="000C1690">
            <w:pPr>
              <w:pStyle w:val="Opsommingtekens1"/>
            </w:pPr>
            <w:r>
              <w:t>De voorkeursvariant voor het element Toelichting als onderdeel van het Besluit is gewijzigd</w:t>
            </w:r>
          </w:p>
          <w:p w14:paraId="48033DA3" w14:textId="77777777" w:rsidR="00A92D2F" w:rsidRDefault="00A92D2F" w:rsidP="000C1690">
            <w:pPr>
              <w:pStyle w:val="Opsommingtekens1"/>
            </w:pPr>
            <w:r>
              <w:t>Bij de (hoofd)elementen ArtikelgewijzeToelichting en Inhoudsopgave (van het Besluit) is aangegeven dat ze in een toekomstige versie van de standaard gaan vervallen en dat gebruik afgeraden wordt</w:t>
            </w:r>
          </w:p>
        </w:tc>
      </w:tr>
      <w:tr w:rsidR="00A92D2F" w:rsidRPr="00B26823" w14:paraId="24CC1487" w14:textId="77777777" w:rsidTr="000C1690">
        <w:tc>
          <w:tcPr>
            <w:tcW w:w="566" w:type="pct"/>
          </w:tcPr>
          <w:p w14:paraId="74807AAF" w14:textId="77777777" w:rsidR="00A92D2F" w:rsidRPr="00795E1F" w:rsidRDefault="00A92D2F" w:rsidP="000C1690">
            <w:r w:rsidRPr="001143C3">
              <w:t>2.0.2</w:t>
            </w:r>
          </w:p>
        </w:tc>
        <w:tc>
          <w:tcPr>
            <w:tcW w:w="766" w:type="pct"/>
          </w:tcPr>
          <w:p w14:paraId="7FEF72BF" w14:textId="77777777" w:rsidR="00A92D2F" w:rsidRPr="00795E1F" w:rsidRDefault="00A92D2F" w:rsidP="000C1690">
            <w:r w:rsidRPr="001143C3">
              <w:t>2023-01-09</w:t>
            </w:r>
          </w:p>
        </w:tc>
        <w:tc>
          <w:tcPr>
            <w:tcW w:w="3668" w:type="pct"/>
          </w:tcPr>
          <w:p w14:paraId="20120E3D" w14:textId="77777777" w:rsidR="00A92D2F" w:rsidRDefault="00A92D2F" w:rsidP="000C1690">
            <w:r>
              <w:t xml:space="preserve">Paragraaf </w:t>
            </w:r>
            <w:r>
              <w:fldChar w:fldCharType="begin"/>
            </w:r>
            <w:r>
              <w:instrText xml:space="preserve"> REF _Ref_d91eba3ebe8d3fc70f5648ce363eb14f_1 \n \h </w:instrText>
            </w:r>
            <w:r>
              <w:fldChar w:fldCharType="separate"/>
            </w:r>
            <w:r>
              <w:t>4.4.2.1</w:t>
            </w:r>
            <w:r>
              <w:fldChar w:fldCharType="end"/>
            </w:r>
            <w:r>
              <w:t>:</w:t>
            </w:r>
          </w:p>
          <w:p w14:paraId="6FB8EF95" w14:textId="77777777" w:rsidR="00A92D2F" w:rsidRDefault="00A92D2F" w:rsidP="000C1690">
            <w:pPr>
              <w:pStyle w:val="Opsommingtekens1"/>
            </w:pPr>
            <w:r>
              <w:t>In het onderdeel WijzigBijlage, RegelingMutatie is de beschrijving van de wijzigacties verwijderd. Dat zijn toepassingen van de wijzigingsmethode renvooi die door software worden uitgevoerd, die horen niet thuis in de normbeschrijving</w:t>
            </w:r>
          </w:p>
        </w:tc>
      </w:tr>
      <w:tr w:rsidR="00A92D2F" w:rsidRPr="00B26823" w14:paraId="2FC1312E" w14:textId="77777777" w:rsidTr="000C1690">
        <w:tc>
          <w:tcPr>
            <w:tcW w:w="566" w:type="pct"/>
          </w:tcPr>
          <w:p w14:paraId="443C3A03" w14:textId="77777777" w:rsidR="00A92D2F" w:rsidRPr="00795E1F" w:rsidRDefault="00A92D2F" w:rsidP="000C1690">
            <w:r w:rsidRPr="001143C3">
              <w:t>2.0.2</w:t>
            </w:r>
          </w:p>
        </w:tc>
        <w:tc>
          <w:tcPr>
            <w:tcW w:w="766" w:type="pct"/>
          </w:tcPr>
          <w:p w14:paraId="558A5D0E" w14:textId="77777777" w:rsidR="00A92D2F" w:rsidRPr="00795E1F" w:rsidRDefault="00A92D2F" w:rsidP="000C1690">
            <w:r w:rsidRPr="001143C3">
              <w:t>2023-01-09</w:t>
            </w:r>
          </w:p>
        </w:tc>
        <w:tc>
          <w:tcPr>
            <w:tcW w:w="3668" w:type="pct"/>
          </w:tcPr>
          <w:p w14:paraId="3820C55E" w14:textId="77777777" w:rsidR="00A92D2F" w:rsidRDefault="00A92D2F" w:rsidP="000C1690">
            <w:r>
              <w:t xml:space="preserve">Paragrafen </w:t>
            </w:r>
            <w:r>
              <w:fldChar w:fldCharType="begin"/>
            </w:r>
            <w:r>
              <w:instrText xml:space="preserve"> REF _Ref_bdb96e8266ed3b0a899e643715f85147_1 \n \h </w:instrText>
            </w:r>
            <w:r>
              <w:fldChar w:fldCharType="separate"/>
            </w:r>
            <w:r>
              <w:t>4.4.2.2</w:t>
            </w:r>
            <w:r>
              <w:fldChar w:fldCharType="end"/>
            </w:r>
            <w:r>
              <w:t xml:space="preserve"> en </w:t>
            </w:r>
            <w:r>
              <w:fldChar w:fldCharType="begin"/>
            </w:r>
            <w:r>
              <w:instrText xml:space="preserve"> REF _Ref_9ea2cc7c527f49f2e03284083a80850d_1 \n \h </w:instrText>
            </w:r>
            <w:r>
              <w:fldChar w:fldCharType="separate"/>
            </w:r>
            <w:r>
              <w:t>4.4.3.2</w:t>
            </w:r>
            <w:r>
              <w:fldChar w:fldCharType="end"/>
            </w:r>
            <w:r>
              <w:t>:</w:t>
            </w:r>
          </w:p>
          <w:p w14:paraId="5C407479" w14:textId="77777777" w:rsidR="00A92D2F" w:rsidRDefault="00A92D2F" w:rsidP="000C1690">
            <w:pPr>
              <w:pStyle w:val="Opsommingtekens1"/>
            </w:pPr>
            <w:r>
              <w:t xml:space="preserve">Er zijn afbeeldingen toegevoegd met schematische overzichten van de onderdelen van BesluitCompact respectievelijk RegelingCompact voor </w:t>
            </w:r>
            <w:r>
              <w:fldChar w:fldCharType="begin"/>
            </w:r>
            <w:r>
              <w:instrText xml:space="preserve"> DOCVARIABLE ID01+ </w:instrText>
            </w:r>
            <w:r>
              <w:fldChar w:fldCharType="separate"/>
            </w:r>
            <w:r>
              <w:t>de basistekst</w:t>
            </w:r>
            <w:r>
              <w:fldChar w:fldCharType="end"/>
            </w:r>
          </w:p>
        </w:tc>
      </w:tr>
      <w:tr w:rsidR="00A92D2F" w:rsidRPr="00B26823" w14:paraId="6BD4D728" w14:textId="77777777" w:rsidTr="000C1690">
        <w:tc>
          <w:tcPr>
            <w:tcW w:w="566" w:type="pct"/>
          </w:tcPr>
          <w:p w14:paraId="218888C8" w14:textId="77777777" w:rsidR="00A92D2F" w:rsidRPr="00795E1F" w:rsidRDefault="00A92D2F" w:rsidP="000C1690">
            <w:r w:rsidRPr="001143C3">
              <w:lastRenderedPageBreak/>
              <w:t>2.0.2</w:t>
            </w:r>
          </w:p>
        </w:tc>
        <w:tc>
          <w:tcPr>
            <w:tcW w:w="766" w:type="pct"/>
          </w:tcPr>
          <w:p w14:paraId="0DF416AF" w14:textId="77777777" w:rsidR="00A92D2F" w:rsidRPr="00795E1F" w:rsidRDefault="00A92D2F" w:rsidP="000C1690">
            <w:r w:rsidRPr="001143C3">
              <w:t>2023-01-09</w:t>
            </w:r>
          </w:p>
        </w:tc>
        <w:tc>
          <w:tcPr>
            <w:tcW w:w="3668" w:type="pct"/>
          </w:tcPr>
          <w:p w14:paraId="6816E9A0" w14:textId="77777777" w:rsidR="00A92D2F" w:rsidRDefault="00A92D2F" w:rsidP="000C1690">
            <w:r>
              <w:t xml:space="preserve">Paragraaf </w:t>
            </w:r>
            <w:r>
              <w:fldChar w:fldCharType="begin"/>
            </w:r>
            <w:r>
              <w:instrText xml:space="preserve"> REF _Ref_89f07ba88d8acd1b9138b39567b8005f_1 \n \h </w:instrText>
            </w:r>
            <w:r>
              <w:fldChar w:fldCharType="separate"/>
            </w:r>
            <w:r>
              <w:t>4.4.3.1</w:t>
            </w:r>
            <w:r>
              <w:fldChar w:fldCharType="end"/>
            </w:r>
            <w:r>
              <w:t xml:space="preserve"> en </w:t>
            </w:r>
            <w:r>
              <w:fldChar w:fldCharType="begin"/>
            </w:r>
            <w:r>
              <w:instrText xml:space="preserve"> REF _Ref_9ea2cc7c527f49f2e03284083a80850d_1 \n \h </w:instrText>
            </w:r>
            <w:r>
              <w:fldChar w:fldCharType="separate"/>
            </w:r>
            <w:r>
              <w:t>4.4.3.2</w:t>
            </w:r>
            <w:r>
              <w:fldChar w:fldCharType="end"/>
            </w:r>
            <w:r>
              <w:t>:</w:t>
            </w:r>
          </w:p>
          <w:p w14:paraId="520D85DA" w14:textId="77777777" w:rsidR="00A92D2F" w:rsidRDefault="00A92D2F" w:rsidP="000C1690">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w:t>
            </w:r>
            <w:r>
              <w:t>de Regeling</w:t>
            </w:r>
            <w:r w:rsidRPr="00D021AC">
              <w:t xml:space="preserve">) </w:t>
            </w:r>
            <w:r>
              <w:t xml:space="preserve">is </w:t>
            </w:r>
            <w:r w:rsidRPr="00D021AC">
              <w:t>aangegeven dat ze in een toekomstige versie van de standaard gaan vervallen</w:t>
            </w:r>
            <w:r>
              <w:t xml:space="preserve"> en dat gebruik afgeraden wordt. Daarbij is aangegeven </w:t>
            </w:r>
            <w:r w:rsidRPr="0093362B">
              <w:t>dat geadviseerd wordt om in plaats van dit 'hoofdelement’ gebruik te maken van het ‘hoofdelement’ Toelichting met daarbinnen de gestructureerde opzet met de elementen AlgemeneToelichting en/of ArtikelgewijzeToelichting (WELT-231)</w:t>
            </w:r>
          </w:p>
        </w:tc>
      </w:tr>
      <w:tr w:rsidR="00A92D2F" w:rsidRPr="00B26823" w14:paraId="02FCF324" w14:textId="77777777" w:rsidTr="000C1690">
        <w:tc>
          <w:tcPr>
            <w:tcW w:w="566" w:type="pct"/>
          </w:tcPr>
          <w:p w14:paraId="5F4F0700" w14:textId="77777777" w:rsidR="00A92D2F" w:rsidRPr="00795E1F" w:rsidRDefault="00A92D2F" w:rsidP="000C1690">
            <w:r w:rsidRPr="001143C3">
              <w:t>2.0.2</w:t>
            </w:r>
          </w:p>
        </w:tc>
        <w:tc>
          <w:tcPr>
            <w:tcW w:w="766" w:type="pct"/>
          </w:tcPr>
          <w:p w14:paraId="75CC735F" w14:textId="77777777" w:rsidR="00A92D2F" w:rsidRPr="00795E1F" w:rsidRDefault="00A92D2F" w:rsidP="000C1690">
            <w:r w:rsidRPr="001143C3">
              <w:t>2023-01-09</w:t>
            </w:r>
          </w:p>
        </w:tc>
        <w:tc>
          <w:tcPr>
            <w:tcW w:w="3668" w:type="pct"/>
          </w:tcPr>
          <w:p w14:paraId="3F7304B0" w14:textId="77777777" w:rsidR="00A92D2F" w:rsidRDefault="00A92D2F" w:rsidP="000C1690">
            <w:r>
              <w:t xml:space="preserve">Paragraaf </w:t>
            </w:r>
            <w:r>
              <w:fldChar w:fldCharType="begin"/>
            </w:r>
            <w:r>
              <w:instrText xml:space="preserve"> REF _Ref_963b0cf716b44dc7299f991bc0b8299a_1 \n \h </w:instrText>
            </w:r>
            <w:r>
              <w:fldChar w:fldCharType="separate"/>
            </w:r>
            <w:r>
              <w:t>4.8.3.1</w:t>
            </w:r>
            <w:r>
              <w:fldChar w:fldCharType="end"/>
            </w:r>
            <w:r>
              <w:t xml:space="preserve"> en </w:t>
            </w:r>
            <w:r>
              <w:fldChar w:fldCharType="begin"/>
            </w:r>
            <w:r>
              <w:instrText xml:space="preserve"> REF _Ref_01a25ac95c2b8eb969d8c701091dc6ea_1 \n \h </w:instrText>
            </w:r>
            <w:r>
              <w:fldChar w:fldCharType="separate"/>
            </w:r>
            <w:r>
              <w:t>4.8.3.2</w:t>
            </w:r>
            <w:r>
              <w:fldChar w:fldCharType="end"/>
            </w:r>
            <w:r>
              <w:t>:</w:t>
            </w:r>
          </w:p>
          <w:p w14:paraId="3A87B379" w14:textId="77777777" w:rsidR="00A92D2F" w:rsidRDefault="00A92D2F" w:rsidP="000C1690">
            <w:pPr>
              <w:pStyle w:val="Opsommingtekens1"/>
            </w:pPr>
            <w:r>
              <w:t>Bepaling opgenomen dat binnen de Conditie slechts 1 Artikel is toegestaan</w:t>
            </w:r>
          </w:p>
        </w:tc>
      </w:tr>
      <w:tr w:rsidR="00A92D2F" w:rsidRPr="00B26823" w14:paraId="4541B8DA" w14:textId="77777777" w:rsidTr="000C1690">
        <w:tc>
          <w:tcPr>
            <w:tcW w:w="566" w:type="pct"/>
          </w:tcPr>
          <w:p w14:paraId="3D0858D0" w14:textId="77777777" w:rsidR="00A92D2F" w:rsidRPr="00795E1F" w:rsidRDefault="00A92D2F" w:rsidP="000C1690">
            <w:r w:rsidRPr="001143C3">
              <w:t>2.0.2</w:t>
            </w:r>
          </w:p>
        </w:tc>
        <w:tc>
          <w:tcPr>
            <w:tcW w:w="766" w:type="pct"/>
          </w:tcPr>
          <w:p w14:paraId="0443E7E7" w14:textId="77777777" w:rsidR="00A92D2F" w:rsidRPr="00795E1F" w:rsidRDefault="00A92D2F" w:rsidP="000C1690">
            <w:r w:rsidRPr="001143C3">
              <w:t>2023-01-09</w:t>
            </w:r>
          </w:p>
        </w:tc>
        <w:tc>
          <w:tcPr>
            <w:tcW w:w="3668" w:type="pct"/>
          </w:tcPr>
          <w:p w14:paraId="3C244636" w14:textId="77777777" w:rsidR="00A92D2F" w:rsidRDefault="00A92D2F" w:rsidP="000C1690">
            <w:r>
              <w:t xml:space="preserve">Paragraaf </w:t>
            </w:r>
            <w:r>
              <w:fldChar w:fldCharType="begin"/>
            </w:r>
            <w:r>
              <w:instrText xml:space="preserve"> REF _Ref_f88896ae719dcbc766d2ee9d068c15ea_1 \n \h </w:instrText>
            </w:r>
            <w:r>
              <w:fldChar w:fldCharType="separate"/>
            </w:r>
            <w:r>
              <w:t>5.2.1.2</w:t>
            </w:r>
            <w:r>
              <w:fldChar w:fldCharType="end"/>
            </w:r>
            <w:r>
              <w:t>:</w:t>
            </w:r>
          </w:p>
          <w:p w14:paraId="56A64F6C" w14:textId="77777777" w:rsidR="00A92D2F" w:rsidRDefault="00A92D2F" w:rsidP="000C1690">
            <w:pPr>
              <w:pStyle w:val="Opsommingtekens1"/>
            </w:pPr>
            <w:r>
              <w:t>Toegevoegd is dat Artikel de kleinste mutatie-eenheid is</w:t>
            </w:r>
          </w:p>
        </w:tc>
      </w:tr>
      <w:tr w:rsidR="00A92D2F" w:rsidRPr="00B26823" w14:paraId="4011C99E" w14:textId="77777777" w:rsidTr="000C1690">
        <w:tc>
          <w:tcPr>
            <w:tcW w:w="566" w:type="pct"/>
          </w:tcPr>
          <w:p w14:paraId="055D5C24" w14:textId="77777777" w:rsidR="00A92D2F" w:rsidRPr="00795E1F" w:rsidRDefault="00A92D2F" w:rsidP="000C1690">
            <w:r w:rsidRPr="001143C3">
              <w:t>2.0.2</w:t>
            </w:r>
          </w:p>
        </w:tc>
        <w:tc>
          <w:tcPr>
            <w:tcW w:w="766" w:type="pct"/>
          </w:tcPr>
          <w:p w14:paraId="69A4757E" w14:textId="77777777" w:rsidR="00A92D2F" w:rsidRPr="00795E1F" w:rsidRDefault="00A92D2F" w:rsidP="000C1690">
            <w:r w:rsidRPr="001143C3">
              <w:t>2023-01-09</w:t>
            </w:r>
          </w:p>
        </w:tc>
        <w:tc>
          <w:tcPr>
            <w:tcW w:w="3668" w:type="pct"/>
          </w:tcPr>
          <w:p w14:paraId="653C4740" w14:textId="77777777" w:rsidR="00A92D2F" w:rsidRDefault="00A92D2F" w:rsidP="000C1690">
            <w:r>
              <w:t xml:space="preserve">Paragraaf </w:t>
            </w:r>
            <w:r>
              <w:fldChar w:fldCharType="begin"/>
            </w:r>
            <w:r>
              <w:instrText xml:space="preserve"> REF _Ref_4f0dd07ad6dfd1ecadcf1c2f7aa2e7ec_1 \n \h </w:instrText>
            </w:r>
            <w:r>
              <w:fldChar w:fldCharType="separate"/>
            </w:r>
            <w:r>
              <w:t>5.3</w:t>
            </w:r>
            <w:r>
              <w:fldChar w:fldCharType="end"/>
            </w:r>
            <w:r>
              <w:t xml:space="preserve"> Specificatie van de Vrijetekststructuur</w:t>
            </w:r>
          </w:p>
          <w:p w14:paraId="54865257" w14:textId="77777777" w:rsidR="00A92D2F" w:rsidRDefault="00A92D2F" w:rsidP="000C1690">
            <w:pPr>
              <w:pStyle w:val="Opsommingtekens1"/>
            </w:pPr>
            <w:r>
              <w:t xml:space="preserve">In subparagraaf </w:t>
            </w:r>
            <w:r>
              <w:fldChar w:fldCharType="begin"/>
            </w:r>
            <w:r>
              <w:instrText xml:space="preserve"> REF _Ref_5d12070e7f291568a765714ece1cd3b4_1 \n \h </w:instrText>
            </w:r>
            <w:r>
              <w:fldChar w:fldCharType="separate"/>
            </w:r>
            <w:r>
              <w:t>5.3.2</w:t>
            </w:r>
            <w:r>
              <w:fldChar w:fldCharType="end"/>
            </w:r>
            <w:r>
              <w:t xml:space="preserve"> zijn </w:t>
            </w:r>
            <w:r>
              <w:fldChar w:fldCharType="begin"/>
            </w:r>
            <w:r>
              <w:instrText xml:space="preserve"> REF _Ref_5d12070e7f291568a765714ece1cd3b4_5 \n \h </w:instrText>
            </w:r>
            <w:r>
              <w:fldChar w:fldCharType="separate"/>
            </w:r>
            <w:r>
              <w:t>Figuur 44</w:t>
            </w:r>
            <w:r>
              <w:fldChar w:fldCharType="end"/>
            </w:r>
            <w:r>
              <w:t xml:space="preserve"> en </w:t>
            </w:r>
            <w:r>
              <w:fldChar w:fldCharType="begin"/>
            </w:r>
            <w:r>
              <w:instrText xml:space="preserve"> REF _Ref_5d12070e7f291568a765714ece1cd3b4_6 \n \h </w:instrText>
            </w:r>
            <w:r>
              <w:fldChar w:fldCharType="separate"/>
            </w:r>
            <w:r>
              <w:t>Figuur 45</w:t>
            </w:r>
            <w:r>
              <w:fldChar w:fldCharType="end"/>
            </w:r>
            <w:r>
              <w:t xml:space="preserve"> vervangen door gecorrigeerde figuren</w:t>
            </w:r>
          </w:p>
        </w:tc>
      </w:tr>
      <w:tr w:rsidR="00A92D2F" w:rsidRPr="00B26823" w14:paraId="49EF90D8" w14:textId="77777777" w:rsidTr="000C1690">
        <w:tc>
          <w:tcPr>
            <w:tcW w:w="566" w:type="pct"/>
          </w:tcPr>
          <w:p w14:paraId="05708F77" w14:textId="77777777" w:rsidR="00A92D2F" w:rsidRPr="00795E1F" w:rsidRDefault="00A92D2F" w:rsidP="000C1690">
            <w:r w:rsidRPr="001143C3">
              <w:t>2.0.2</w:t>
            </w:r>
          </w:p>
        </w:tc>
        <w:tc>
          <w:tcPr>
            <w:tcW w:w="766" w:type="pct"/>
          </w:tcPr>
          <w:p w14:paraId="4A3C6C45" w14:textId="77777777" w:rsidR="00A92D2F" w:rsidRPr="00795E1F" w:rsidRDefault="00A92D2F" w:rsidP="000C1690">
            <w:r w:rsidRPr="001143C3">
              <w:t>2023-01-09</w:t>
            </w:r>
          </w:p>
        </w:tc>
        <w:tc>
          <w:tcPr>
            <w:tcW w:w="3668" w:type="pct"/>
          </w:tcPr>
          <w:p w14:paraId="0B127B12" w14:textId="77777777" w:rsidR="00A92D2F" w:rsidRPr="00857EC2" w:rsidRDefault="00A92D2F" w:rsidP="000C1690">
            <w:pPr>
              <w:rPr>
                <w:strike/>
                <w:highlight w:val="yellow"/>
              </w:rPr>
            </w:pPr>
            <w:r w:rsidRPr="00857EC2">
              <w:rPr>
                <w:strike/>
                <w:highlight w:val="yellow"/>
              </w:rPr>
              <w:t xml:space="preserve">Hoofdstuk </w:t>
            </w:r>
            <w:r w:rsidRPr="00857EC2">
              <w:rPr>
                <w:strike/>
                <w:highlight w:val="yellow"/>
              </w:rPr>
              <w:fldChar w:fldCharType="begin"/>
            </w:r>
            <w:r w:rsidRPr="00857EC2">
              <w:rPr>
                <w:strike/>
                <w:highlight w:val="yellow"/>
              </w:rPr>
              <w:instrText xml:space="preserve"> REF _Ref_78342923d4970b654543d726a31456da_1 \n \h  \* MERGEFORMAT </w:instrText>
            </w:r>
            <w:r w:rsidRPr="00857EC2">
              <w:rPr>
                <w:strike/>
                <w:highlight w:val="yellow"/>
              </w:rPr>
            </w:r>
            <w:r w:rsidRPr="00857EC2">
              <w:rPr>
                <w:strike/>
                <w:highlight w:val="yellow"/>
              </w:rPr>
              <w:fldChar w:fldCharType="separate"/>
            </w:r>
            <w:r>
              <w:rPr>
                <w:strike/>
                <w:highlight w:val="yellow"/>
              </w:rPr>
              <w:t>5</w:t>
            </w:r>
            <w:r w:rsidRPr="00857EC2">
              <w:rPr>
                <w:strike/>
                <w:highlight w:val="yellow"/>
              </w:rPr>
              <w:fldChar w:fldCharType="end"/>
            </w:r>
            <w:r w:rsidRPr="00857EC2">
              <w:rPr>
                <w:strike/>
                <w:highlight w:val="yellow"/>
              </w:rPr>
              <w:t xml:space="preserve"> Toepassing van de STOP-tekststructuren op omgevingsdocumenten</w:t>
            </w:r>
          </w:p>
          <w:p w14:paraId="5F081982" w14:textId="77777777" w:rsidR="00A92D2F" w:rsidRPr="00857EC2" w:rsidRDefault="00A92D2F" w:rsidP="000C1690">
            <w:pPr>
              <w:pStyle w:val="Opsommingtekens1"/>
              <w:rPr>
                <w:strike/>
                <w:highlight w:val="yellow"/>
              </w:rPr>
            </w:pPr>
            <w:r w:rsidRPr="00857EC2">
              <w:rPr>
                <w:strike/>
                <w:highlight w:val="yellow"/>
              </w:rPr>
              <w:t>I.v.m. het hiervoor bij hoofdstuk 4 genoemde onderscheid tussen bijlagen bij Besluit c.q. Regeling en op het besluit betrekking hebbende stukken is:</w:t>
            </w:r>
          </w:p>
          <w:p w14:paraId="54C7845D" w14:textId="77777777" w:rsidR="00A92D2F" w:rsidRPr="00857EC2" w:rsidRDefault="00A92D2F" w:rsidP="000C1690">
            <w:pPr>
              <w:pStyle w:val="Opsommingtekens2"/>
              <w:rPr>
                <w:strike/>
                <w:highlight w:val="yellow"/>
              </w:rPr>
            </w:pPr>
            <w:r w:rsidRPr="00857EC2">
              <w:rPr>
                <w:strike/>
                <w:highlight w:val="yellow"/>
              </w:rPr>
              <w:t xml:space="preserve">Paragraaf </w:t>
            </w:r>
            <w:r w:rsidRPr="00857EC2">
              <w:rPr>
                <w:strike/>
                <w:highlight w:val="yellow"/>
              </w:rPr>
              <w:fldChar w:fldCharType="begin" w:fldLock="1"/>
            </w:r>
            <w:r w:rsidRPr="00857EC2">
              <w:rPr>
                <w:strike/>
                <w:highlight w:val="yellow"/>
              </w:rPr>
              <w:instrText xml:space="preserve"> REF _Ref_2f3d0ec57417521a524e74bab778481f_1 \n \h  \* MERGEFORMAT </w:instrText>
            </w:r>
            <w:r w:rsidRPr="00857EC2">
              <w:rPr>
                <w:strike/>
                <w:highlight w:val="yellow"/>
              </w:rPr>
            </w:r>
            <w:r w:rsidRPr="00857EC2">
              <w:rPr>
                <w:strike/>
                <w:highlight w:val="yellow"/>
              </w:rPr>
              <w:fldChar w:fldCharType="separate"/>
            </w:r>
            <w:r w:rsidRPr="00857EC2">
              <w:rPr>
                <w:rStyle w:val="Verwijzing"/>
                <w:strike/>
                <w:highlight w:val="yellow"/>
              </w:rPr>
              <w:t>5.4</w:t>
            </w:r>
            <w:r w:rsidRPr="00857EC2">
              <w:rPr>
                <w:strike/>
                <w:highlight w:val="yellow"/>
              </w:rPr>
              <w:fldChar w:fldCharType="end"/>
            </w:r>
            <w:r w:rsidRPr="00857EC2">
              <w:rPr>
                <w:strike/>
                <w:highlight w:val="yellow"/>
              </w:rPr>
              <w:t xml:space="preserve"> gesplitst in twee subparagrafen</w:t>
            </w:r>
          </w:p>
          <w:p w14:paraId="052DD275" w14:textId="77777777" w:rsidR="00A92D2F" w:rsidRDefault="00A92D2F" w:rsidP="000C1690">
            <w:pPr>
              <w:pStyle w:val="Opsommingtekens2"/>
            </w:pPr>
            <w:r w:rsidRPr="00857EC2">
              <w:rPr>
                <w:strike/>
                <w:highlight w:val="yellow"/>
              </w:rPr>
              <w:t xml:space="preserve">Is paragraaf </w:t>
            </w:r>
            <w:r w:rsidRPr="00857EC2">
              <w:rPr>
                <w:strike/>
                <w:highlight w:val="yellow"/>
              </w:rPr>
              <w:fldChar w:fldCharType="begin" w:fldLock="1"/>
            </w:r>
            <w:r w:rsidRPr="00857EC2">
              <w:rPr>
                <w:strike/>
                <w:highlight w:val="yellow"/>
              </w:rPr>
              <w:instrText xml:space="preserve"> REF _Ref_ee63dade8a194aa698834f8a5ec7048a_1 \n \h  \* MERGEFORMAT </w:instrText>
            </w:r>
            <w:r w:rsidRPr="00857EC2">
              <w:rPr>
                <w:strike/>
                <w:highlight w:val="yellow"/>
              </w:rPr>
            </w:r>
            <w:r w:rsidRPr="00857EC2">
              <w:rPr>
                <w:strike/>
                <w:highlight w:val="yellow"/>
              </w:rPr>
              <w:fldChar w:fldCharType="separate"/>
            </w:r>
            <w:r w:rsidRPr="00857EC2">
              <w:rPr>
                <w:rStyle w:val="Verwijzing"/>
                <w:strike/>
                <w:highlight w:val="yellow"/>
              </w:rPr>
              <w:t>5.4.3</w:t>
            </w:r>
            <w:r w:rsidRPr="00857EC2">
              <w:rPr>
                <w:strike/>
                <w:highlight w:val="yellow"/>
              </w:rPr>
              <w:fldChar w:fldCharType="end"/>
            </w:r>
            <w:r w:rsidRPr="00857EC2">
              <w:rPr>
                <w:strike/>
                <w:highlight w:val="yellow"/>
              </w:rPr>
              <w:t xml:space="preserve"> toegevoegd; in deze paragraaf wordt beschreven dat de op het besluit betrekking hebbende stukken elektronisch ter inzage gelegd moeten worden met een kader met toekomstige functionaliteit en een workaround</w:t>
            </w:r>
          </w:p>
        </w:tc>
      </w:tr>
      <w:tr w:rsidR="00A92D2F" w:rsidRPr="00B26823" w14:paraId="4C9AF7F7" w14:textId="77777777" w:rsidTr="000C1690">
        <w:tc>
          <w:tcPr>
            <w:tcW w:w="566" w:type="pct"/>
          </w:tcPr>
          <w:p w14:paraId="06948D1B" w14:textId="77777777" w:rsidR="00A92D2F" w:rsidRPr="00795E1F" w:rsidRDefault="00A92D2F" w:rsidP="000C1690">
            <w:r w:rsidRPr="001143C3">
              <w:t>2.0.2</w:t>
            </w:r>
          </w:p>
        </w:tc>
        <w:tc>
          <w:tcPr>
            <w:tcW w:w="766" w:type="pct"/>
          </w:tcPr>
          <w:p w14:paraId="0BF60819" w14:textId="77777777" w:rsidR="00A92D2F" w:rsidRPr="00795E1F" w:rsidRDefault="00A92D2F" w:rsidP="000C1690">
            <w:r w:rsidRPr="001143C3">
              <w:t>2023-01-09</w:t>
            </w:r>
          </w:p>
        </w:tc>
        <w:tc>
          <w:tcPr>
            <w:tcW w:w="3668" w:type="pct"/>
          </w:tcPr>
          <w:p w14:paraId="78A15EE7" w14:textId="77777777" w:rsidR="00A92D2F" w:rsidRDefault="00A92D2F" w:rsidP="000C1690">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61C2AA1E" w14:textId="77777777" w:rsidR="00A92D2F" w:rsidRDefault="00A92D2F" w:rsidP="000C1690">
            <w:pPr>
              <w:pStyle w:val="Opsommingtekens1"/>
            </w:pPr>
            <w:r>
              <w:t>De volgorde van de subparagrafen is omgedraaid</w:t>
            </w:r>
          </w:p>
          <w:p w14:paraId="040537D0" w14:textId="77777777" w:rsidR="00A92D2F" w:rsidRDefault="00A92D2F" w:rsidP="000C1690">
            <w:pPr>
              <w:pStyle w:val="Opsommingtekens1"/>
            </w:pPr>
            <w:r>
              <w:t>De positionering van GIO t.o.v. het besluit is aangepast aan wijzigingen in Bekendmakingswet en STOP</w:t>
            </w:r>
          </w:p>
          <w:p w14:paraId="573AE427" w14:textId="77777777" w:rsidR="00A92D2F" w:rsidRDefault="00A92D2F" w:rsidP="000C1690">
            <w:pPr>
              <w:pStyle w:val="Opsommingtekens1"/>
            </w:pPr>
            <w:r>
              <w:t>Er is een beschrijving van de twee functies van de OW-Locatie toegevoegd</w:t>
            </w:r>
          </w:p>
          <w:p w14:paraId="094F91D9" w14:textId="77777777" w:rsidR="00A92D2F" w:rsidRDefault="00A92D2F" w:rsidP="000C1690">
            <w:pPr>
              <w:pStyle w:val="Opsommingtekens1"/>
            </w:pPr>
            <w:r>
              <w:t xml:space="preserve">In de paragrafen </w:t>
            </w:r>
            <w:r>
              <w:fldChar w:fldCharType="begin" w:fldLock="1"/>
            </w:r>
            <w:r>
              <w:instrText xml:space="preserve"> REF _Ref_7a71b434a46b2769f9e100508352a8f8_1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 als uitwerking van de </w:t>
            </w:r>
            <w:hyperlink r:id="rId166" w:history="1">
              <w:r>
                <w:rPr>
                  <w:rStyle w:val="Hyperlink"/>
                </w:rPr>
                <w:t xml:space="preserve">Notitie Werkwijze Geo </w:t>
              </w:r>
              <w:r>
                <w:rPr>
                  <w:rStyle w:val="Hyperlink"/>
                </w:rPr>
                <w:fldChar w:fldCharType="begin"/>
              </w:r>
              <w:r>
                <w:rPr>
                  <w:rStyle w:val="Hyperlink"/>
                </w:rPr>
                <w:instrText xml:space="preserve"> REF _Ref_9a6c128680e264591a89c0dd489ba196_1 \n \h </w:instrText>
              </w:r>
              <w:r>
                <w:rPr>
                  <w:rStyle w:val="Hyperlink"/>
                </w:rPr>
              </w:r>
              <w:r>
                <w:rPr>
                  <w:rStyle w:val="Hyperlink"/>
                </w:rPr>
                <w:fldChar w:fldCharType="separate"/>
              </w:r>
              <w:r>
                <w:rPr>
                  <w:rStyle w:val="Hyperlink"/>
                </w:rPr>
                <w:t>10.4.1</w:t>
              </w:r>
              <w:r>
                <w:rPr>
                  <w:rStyle w:val="Hyperlink"/>
                </w:rPr>
                <w:fldChar w:fldCharType="end"/>
              </w:r>
              <w:r>
                <w:rPr>
                  <w:rStyle w:val="Hyperlink"/>
                </w:rPr>
                <w:t>en Locaties in Omgevingsdocumenten</w:t>
              </w:r>
            </w:hyperlink>
          </w:p>
        </w:tc>
      </w:tr>
      <w:tr w:rsidR="00A92D2F" w:rsidRPr="00B26823" w14:paraId="3BDE2AA1" w14:textId="77777777" w:rsidTr="000C1690">
        <w:tc>
          <w:tcPr>
            <w:tcW w:w="566" w:type="pct"/>
          </w:tcPr>
          <w:p w14:paraId="7027992B" w14:textId="77777777" w:rsidR="00A92D2F" w:rsidRPr="00795E1F" w:rsidRDefault="00A92D2F" w:rsidP="000C1690">
            <w:r w:rsidRPr="001143C3">
              <w:t>2.0.2</w:t>
            </w:r>
          </w:p>
        </w:tc>
        <w:tc>
          <w:tcPr>
            <w:tcW w:w="766" w:type="pct"/>
          </w:tcPr>
          <w:p w14:paraId="3A2BE9AD" w14:textId="77777777" w:rsidR="00A92D2F" w:rsidRPr="00795E1F" w:rsidRDefault="00A92D2F" w:rsidP="000C1690">
            <w:r w:rsidRPr="001143C3">
              <w:t>2023-01-09</w:t>
            </w:r>
          </w:p>
        </w:tc>
        <w:tc>
          <w:tcPr>
            <w:tcW w:w="3668" w:type="pct"/>
          </w:tcPr>
          <w:p w14:paraId="41B070C8" w14:textId="77777777" w:rsidR="00A92D2F" w:rsidRDefault="00A92D2F" w:rsidP="000C1690">
            <w:r>
              <w:t xml:space="preserve">Paragraaf </w:t>
            </w:r>
            <w:r>
              <w:fldChar w:fldCharType="begin"/>
            </w:r>
            <w:r>
              <w:instrText xml:space="preserve"> REF _Ref_1cb7df7502133815022d76d4786258f0_1 \n \h </w:instrText>
            </w:r>
            <w:r>
              <w:fldChar w:fldCharType="separate"/>
            </w:r>
            <w:r>
              <w:t>6.1.3</w:t>
            </w:r>
            <w:r>
              <w:fldChar w:fldCharType="end"/>
            </w:r>
            <w:r>
              <w:t xml:space="preserve"> Annotatie</w:t>
            </w:r>
          </w:p>
          <w:p w14:paraId="28E387D1" w14:textId="77777777" w:rsidR="00A92D2F" w:rsidRDefault="00A92D2F" w:rsidP="000C1690">
            <w:pPr>
              <w:pStyle w:val="Opsommingtekens1"/>
            </w:pPr>
            <w:r>
              <w:t xml:space="preserve">Net als in paragraaf </w:t>
            </w:r>
            <w:r>
              <w:fldChar w:fldCharType="begin"/>
            </w:r>
            <w:r>
              <w:instrText xml:space="preserve"> REF _Ref_9e0b4ccf8b7f26f2d9aaf6f2d49be6f6_1 \n \h </w:instrText>
            </w:r>
            <w:r>
              <w:fldChar w:fldCharType="separate"/>
            </w:r>
            <w:r>
              <w:t>3.4</w:t>
            </w:r>
            <w:r>
              <w:fldChar w:fldCharType="end"/>
            </w:r>
            <w:r>
              <w:t xml:space="preserve"> is de betekenis en werking van annoteren anders beschreven om duidelijker te maken wat het doet</w:t>
            </w:r>
          </w:p>
        </w:tc>
      </w:tr>
      <w:tr w:rsidR="00A92D2F" w:rsidRPr="00B26823" w14:paraId="26CE419E" w14:textId="77777777" w:rsidTr="000C1690">
        <w:tc>
          <w:tcPr>
            <w:tcW w:w="566" w:type="pct"/>
          </w:tcPr>
          <w:p w14:paraId="551623D3" w14:textId="77777777" w:rsidR="00A92D2F" w:rsidRPr="00795E1F" w:rsidRDefault="00A92D2F" w:rsidP="000C1690">
            <w:r w:rsidRPr="001143C3">
              <w:lastRenderedPageBreak/>
              <w:t>2.0.2</w:t>
            </w:r>
          </w:p>
        </w:tc>
        <w:tc>
          <w:tcPr>
            <w:tcW w:w="766" w:type="pct"/>
          </w:tcPr>
          <w:p w14:paraId="4D693E7A" w14:textId="77777777" w:rsidR="00A92D2F" w:rsidRPr="00795E1F" w:rsidRDefault="00A92D2F" w:rsidP="000C1690">
            <w:r w:rsidRPr="001143C3">
              <w:t>2023-01-09</w:t>
            </w:r>
          </w:p>
        </w:tc>
        <w:tc>
          <w:tcPr>
            <w:tcW w:w="3668" w:type="pct"/>
          </w:tcPr>
          <w:p w14:paraId="598EAC94" w14:textId="77777777" w:rsidR="00A92D2F" w:rsidRDefault="00A92D2F" w:rsidP="000C1690">
            <w:r>
              <w:t xml:space="preserve">Hoofdstuk </w:t>
            </w:r>
            <w:r>
              <w:fldChar w:fldCharType="begin"/>
            </w:r>
            <w:r>
              <w:instrText xml:space="preserve"> REF _Ref_adae651e87316a7f8b364db06963376d_1 \n \h </w:instrText>
            </w:r>
            <w:r>
              <w:fldChar w:fldCharType="separate"/>
            </w:r>
            <w:r>
              <w:t>7</w:t>
            </w:r>
            <w:r>
              <w:fldChar w:fldCharType="end"/>
            </w:r>
            <w:r>
              <w:t xml:space="preserve"> Annoteren met OW-objecten: productmodel, objecten en attributen</w:t>
            </w:r>
          </w:p>
          <w:p w14:paraId="517F96EF" w14:textId="77777777" w:rsidR="00A92D2F" w:rsidRDefault="00A92D2F" w:rsidP="000C1690">
            <w:pPr>
              <w:pStyle w:val="Opsommingtekens1"/>
            </w:pPr>
            <w:r>
              <w:t xml:space="preserve">In de vorige versies van dit toepassingsprofiel werd verwezen naar de toepassingsprofielen voor omgevingsplan en omgevingsverordening. Dat suggereerde dat alle in </w:t>
            </w:r>
            <w:r w:rsidRPr="0020553F">
              <w:t>omgevingsplan en</w:t>
            </w:r>
            <w:r>
              <w:t>/of</w:t>
            </w:r>
            <w:r w:rsidRPr="0020553F">
              <w:t xml:space="preserve"> omgevingsverordening</w:t>
            </w:r>
            <w:r>
              <w:t xml:space="preserve"> te gebruiken OW-objecten ook in het tijdelijk regelingdeel van het voorbereidingsbesluit zouden kunnen worden gebruikt. Dat is niet het geval, daarom zijn een productmodel en (beschrijvingen van) de te gebruiken OW-objecten toegevoegd</w:t>
            </w:r>
          </w:p>
        </w:tc>
      </w:tr>
      <w:tr w:rsidR="00A92D2F" w:rsidRPr="00B26823" w14:paraId="2AA57A3C" w14:textId="77777777" w:rsidTr="000C1690">
        <w:tc>
          <w:tcPr>
            <w:tcW w:w="566" w:type="pct"/>
          </w:tcPr>
          <w:p w14:paraId="51B8085D" w14:textId="77777777" w:rsidR="00A92D2F" w:rsidRPr="00795E1F" w:rsidRDefault="00A92D2F" w:rsidP="000C1690">
            <w:r w:rsidRPr="001143C3">
              <w:t>2.0.2</w:t>
            </w:r>
          </w:p>
        </w:tc>
        <w:tc>
          <w:tcPr>
            <w:tcW w:w="766" w:type="pct"/>
          </w:tcPr>
          <w:p w14:paraId="1C25B9F2" w14:textId="77777777" w:rsidR="00A92D2F" w:rsidRPr="00795E1F" w:rsidRDefault="00A92D2F" w:rsidP="000C1690">
            <w:r w:rsidRPr="001143C3">
              <w:t>2023-01-09</w:t>
            </w:r>
          </w:p>
        </w:tc>
        <w:tc>
          <w:tcPr>
            <w:tcW w:w="3668" w:type="pct"/>
          </w:tcPr>
          <w:p w14:paraId="6E5B2A70" w14:textId="77777777" w:rsidR="00A92D2F" w:rsidRDefault="00A92D2F" w:rsidP="000C1690">
            <w:r>
              <w:t xml:space="preserve">Paragraaf </w:t>
            </w:r>
            <w:r>
              <w:fldChar w:fldCharType="begin"/>
            </w:r>
            <w:r>
              <w:instrText xml:space="preserve"> REF _Ref_2fccb8b22ef7b714b1f94c544d8b2587_1 \n \h </w:instrText>
            </w:r>
            <w:r>
              <w:fldChar w:fldCharType="separate"/>
            </w:r>
            <w:r>
              <w:t>7.1</w:t>
            </w:r>
            <w:r>
              <w:fldChar w:fldCharType="end"/>
            </w:r>
            <w:r>
              <w:t xml:space="preserve"> Productmodel</w:t>
            </w:r>
          </w:p>
          <w:p w14:paraId="3A780D5D" w14:textId="77777777" w:rsidR="00A92D2F" w:rsidRDefault="00A92D2F" w:rsidP="000C1690">
            <w:pPr>
              <w:pStyle w:val="Opsommingtekens1"/>
            </w:pPr>
            <w:r>
              <w:t>De afbeelding van het IMOW-UML-klassediagram, oftewel het productmodel, is vervangen door een versie met de constraints voor de verschijningsvormen van Locatie</w:t>
            </w:r>
          </w:p>
        </w:tc>
      </w:tr>
      <w:tr w:rsidR="00A92D2F" w:rsidRPr="00B26823" w14:paraId="20861D9C" w14:textId="77777777" w:rsidTr="000C1690">
        <w:tc>
          <w:tcPr>
            <w:tcW w:w="566" w:type="pct"/>
          </w:tcPr>
          <w:p w14:paraId="294F1448" w14:textId="77777777" w:rsidR="00A92D2F" w:rsidRPr="00795E1F" w:rsidRDefault="00A92D2F" w:rsidP="000C1690">
            <w:r w:rsidRPr="001143C3">
              <w:t>2.0.2</w:t>
            </w:r>
          </w:p>
        </w:tc>
        <w:tc>
          <w:tcPr>
            <w:tcW w:w="766" w:type="pct"/>
          </w:tcPr>
          <w:p w14:paraId="59C9E8BE" w14:textId="77777777" w:rsidR="00A92D2F" w:rsidRPr="00795E1F" w:rsidRDefault="00A92D2F" w:rsidP="000C1690">
            <w:r w:rsidRPr="001143C3">
              <w:t>2023-01-09</w:t>
            </w:r>
          </w:p>
        </w:tc>
        <w:tc>
          <w:tcPr>
            <w:tcW w:w="3668" w:type="pct"/>
          </w:tcPr>
          <w:p w14:paraId="31F2B204" w14:textId="77777777" w:rsidR="00A92D2F" w:rsidRDefault="00A92D2F" w:rsidP="000C1690">
            <w:r>
              <w:t xml:space="preserve">Paragraaf </w:t>
            </w:r>
            <w:r>
              <w:fldChar w:fldCharType="begin"/>
            </w:r>
            <w:r>
              <w:instrText xml:space="preserve"> REF _Ref_88e63ceb009bced83185ccb59a275a6f_1 \n \h </w:instrText>
            </w:r>
            <w:r>
              <w:fldChar w:fldCharType="separate"/>
            </w:r>
            <w:r>
              <w:t>7.4</w:t>
            </w:r>
            <w:r>
              <w:fldChar w:fldCharType="end"/>
            </w:r>
            <w:r>
              <w:t xml:space="preserve"> Objecttype Juridische regel:</w:t>
            </w:r>
          </w:p>
          <w:p w14:paraId="46A419FF" w14:textId="77777777" w:rsidR="00A92D2F" w:rsidRDefault="00A92D2F" w:rsidP="000C1690">
            <w:pPr>
              <w:pStyle w:val="Opsommingtekens1"/>
            </w:pPr>
            <w:r>
              <w:t xml:space="preserve">In de subparagrafen </w:t>
            </w:r>
            <w:r>
              <w:fldChar w:fldCharType="begin"/>
            </w:r>
            <w:r>
              <w:instrText xml:space="preserve"> REF _Ref_0654a2c92854587a96b74863de8df734_1 \n \h </w:instrText>
            </w:r>
            <w:r>
              <w:fldChar w:fldCharType="separate"/>
            </w:r>
            <w:r>
              <w:t>7.4.4</w:t>
            </w:r>
            <w:r>
              <w:fldChar w:fldCharType="end"/>
            </w:r>
            <w:r>
              <w:t xml:space="preserve"> en </w:t>
            </w:r>
            <w:r>
              <w:fldChar w:fldCharType="begin"/>
            </w:r>
            <w:r>
              <w:instrText xml:space="preserve"> REF _Ref_8e6e42834d355de0381c221f4063617f_1 \n \h </w:instrText>
            </w:r>
            <w:r>
              <w:fldChar w:fldCharType="separate"/>
            </w:r>
            <w:r>
              <w:t>7.4.5</w:t>
            </w:r>
            <w:r>
              <w:fldChar w:fldCharType="end"/>
            </w:r>
            <w:r>
              <w:t xml:space="preserve"> is een werkafspraak over toepassing attribuut </w:t>
            </w:r>
            <w:r w:rsidRPr="00B86398">
              <w:rPr>
                <w:i/>
                <w:iCs/>
              </w:rPr>
              <w:t>idealisatie</w:t>
            </w:r>
            <w:r>
              <w:t xml:space="preserve"> </w:t>
            </w:r>
            <w:r w:rsidRPr="004D2F9D">
              <w:t xml:space="preserve">en een toelichting </w:t>
            </w:r>
            <w:r>
              <w:t>over die werkafspraak toegevoegd</w:t>
            </w:r>
          </w:p>
        </w:tc>
      </w:tr>
      <w:tr w:rsidR="00A92D2F" w:rsidRPr="00B26823" w14:paraId="3E0CCDC6" w14:textId="77777777" w:rsidTr="000C1690">
        <w:tc>
          <w:tcPr>
            <w:tcW w:w="566" w:type="pct"/>
          </w:tcPr>
          <w:p w14:paraId="542AB892" w14:textId="77777777" w:rsidR="00A92D2F" w:rsidRPr="00795E1F" w:rsidRDefault="00A92D2F" w:rsidP="000C1690">
            <w:r w:rsidRPr="001143C3">
              <w:t>2.0.2</w:t>
            </w:r>
          </w:p>
        </w:tc>
        <w:tc>
          <w:tcPr>
            <w:tcW w:w="766" w:type="pct"/>
          </w:tcPr>
          <w:p w14:paraId="05F79D26" w14:textId="77777777" w:rsidR="00A92D2F" w:rsidRPr="00795E1F" w:rsidRDefault="00A92D2F" w:rsidP="000C1690">
            <w:r w:rsidRPr="001143C3">
              <w:t>2023-01-09</w:t>
            </w:r>
          </w:p>
        </w:tc>
        <w:tc>
          <w:tcPr>
            <w:tcW w:w="3668" w:type="pct"/>
          </w:tcPr>
          <w:p w14:paraId="075461B2" w14:textId="77777777" w:rsidR="00A92D2F" w:rsidRDefault="00A92D2F" w:rsidP="000C1690">
            <w:r>
              <w:t xml:space="preserve">Paragraaf </w:t>
            </w:r>
            <w:r>
              <w:fldChar w:fldCharType="begin"/>
            </w:r>
            <w:r>
              <w:instrText xml:space="preserve"> REF _Ref_39d2a04c6da9bf7dfab5d6333176fcaa_1 \n \h </w:instrText>
            </w:r>
            <w:r>
              <w:fldChar w:fldCharType="separate"/>
            </w:r>
            <w:r>
              <w:t>7.7</w:t>
            </w:r>
            <w:r>
              <w:fldChar w:fldCharType="end"/>
            </w:r>
            <w:r>
              <w:t xml:space="preserve"> Objecttype Tekstdeel:</w:t>
            </w:r>
          </w:p>
          <w:p w14:paraId="4B34A78E" w14:textId="77777777" w:rsidR="00A92D2F" w:rsidRDefault="00A92D2F" w:rsidP="000C1690">
            <w:pPr>
              <w:pStyle w:val="Opsommingtekens1"/>
            </w:pPr>
            <w:r>
              <w:t xml:space="preserve">In de subparagrafen </w:t>
            </w:r>
            <w:r>
              <w:fldChar w:fldCharType="begin"/>
            </w:r>
            <w:r>
              <w:instrText xml:space="preserve"> REF _Ref_15e4ac368166ecf1f2187c6c2769e291_1 \n \h </w:instrText>
            </w:r>
            <w:r>
              <w:fldChar w:fldCharType="separate"/>
            </w:r>
            <w:r>
              <w:t>7.7.4</w:t>
            </w:r>
            <w:r>
              <w:fldChar w:fldCharType="end"/>
            </w:r>
            <w:r>
              <w:t xml:space="preserve"> en </w:t>
            </w:r>
            <w:r>
              <w:fldChar w:fldCharType="begin"/>
            </w:r>
            <w:r>
              <w:instrText xml:space="preserve"> REF _Ref_3be12e6e02c19b9a8661de8d78f58cdf_1 \n \h </w:instrText>
            </w:r>
            <w:r>
              <w:fldChar w:fldCharType="separate"/>
            </w:r>
            <w:r>
              <w:t>7.7.5</w:t>
            </w:r>
            <w:r>
              <w:fldChar w:fldCharType="end"/>
            </w:r>
            <w:r>
              <w:t xml:space="preserve"> is een werkafspraak over toepassing attribuut </w:t>
            </w:r>
            <w:r w:rsidRPr="00B050E9">
              <w:rPr>
                <w:i/>
                <w:iCs/>
              </w:rPr>
              <w:t>idealisatie</w:t>
            </w:r>
            <w:r>
              <w:t xml:space="preserve"> </w:t>
            </w:r>
            <w:r w:rsidRPr="004D2F9D">
              <w:t xml:space="preserve">en een toelichting </w:t>
            </w:r>
            <w:r>
              <w:t>over die werkafspraak toegevoegd</w:t>
            </w:r>
          </w:p>
        </w:tc>
      </w:tr>
      <w:tr w:rsidR="00A92D2F" w:rsidRPr="00B26823" w14:paraId="6B9BF63A" w14:textId="77777777" w:rsidTr="000C1690">
        <w:tc>
          <w:tcPr>
            <w:tcW w:w="566" w:type="pct"/>
          </w:tcPr>
          <w:p w14:paraId="0C3F00F2" w14:textId="77777777" w:rsidR="00A92D2F" w:rsidRPr="00795E1F" w:rsidRDefault="00A92D2F" w:rsidP="000C1690">
            <w:r w:rsidRPr="001143C3">
              <w:t>2.0.2</w:t>
            </w:r>
          </w:p>
        </w:tc>
        <w:tc>
          <w:tcPr>
            <w:tcW w:w="766" w:type="pct"/>
          </w:tcPr>
          <w:p w14:paraId="6813F97C" w14:textId="77777777" w:rsidR="00A92D2F" w:rsidRPr="00795E1F" w:rsidRDefault="00A92D2F" w:rsidP="000C1690">
            <w:r w:rsidRPr="001143C3">
              <w:t>2023-01-09</w:t>
            </w:r>
          </w:p>
        </w:tc>
        <w:tc>
          <w:tcPr>
            <w:tcW w:w="3668" w:type="pct"/>
          </w:tcPr>
          <w:p w14:paraId="61570561" w14:textId="77777777" w:rsidR="00A92D2F" w:rsidRDefault="00A92D2F" w:rsidP="000C1690">
            <w:r>
              <w:t xml:space="preserve">Paragraaf </w:t>
            </w:r>
            <w:r>
              <w:fldChar w:fldCharType="begin"/>
            </w:r>
            <w:r>
              <w:instrText xml:space="preserve"> REF _Ref_69e5d58d887f34bdd3a631ae844aea8c_1 \n \h </w:instrText>
            </w:r>
            <w:r>
              <w:fldChar w:fldCharType="separate"/>
            </w:r>
            <w:r>
              <w:t>7.8</w:t>
            </w:r>
            <w:r>
              <w:fldChar w:fldCharType="end"/>
            </w:r>
            <w:r>
              <w:t xml:space="preserve"> Objecttype Hoofdlijn</w:t>
            </w:r>
          </w:p>
          <w:p w14:paraId="62763354" w14:textId="77777777" w:rsidR="00A92D2F" w:rsidRDefault="00A92D2F" w:rsidP="000C1690">
            <w:pPr>
              <w:pStyle w:val="Opsommingtekens1"/>
            </w:pPr>
            <w:r>
              <w:t>Doel van het objecttype Hoofdlijn genuanceerd: werkt vooral binnen hetzelfde omgevingsdocument</w:t>
            </w:r>
          </w:p>
        </w:tc>
      </w:tr>
      <w:tr w:rsidR="00A92D2F" w:rsidRPr="00B26823" w14:paraId="720BADEE" w14:textId="77777777" w:rsidTr="000C1690">
        <w:tc>
          <w:tcPr>
            <w:tcW w:w="566" w:type="pct"/>
          </w:tcPr>
          <w:p w14:paraId="594211AB" w14:textId="77777777" w:rsidR="00A92D2F" w:rsidRPr="00795E1F" w:rsidRDefault="00A92D2F" w:rsidP="000C1690">
            <w:r w:rsidRPr="001143C3">
              <w:t>2.0.2</w:t>
            </w:r>
          </w:p>
        </w:tc>
        <w:tc>
          <w:tcPr>
            <w:tcW w:w="766" w:type="pct"/>
          </w:tcPr>
          <w:p w14:paraId="56ACBE09" w14:textId="77777777" w:rsidR="00A92D2F" w:rsidRPr="00795E1F" w:rsidRDefault="00A92D2F" w:rsidP="000C1690">
            <w:r w:rsidRPr="001143C3">
              <w:t>2023-01-09</w:t>
            </w:r>
          </w:p>
        </w:tc>
        <w:tc>
          <w:tcPr>
            <w:tcW w:w="3668" w:type="pct"/>
          </w:tcPr>
          <w:p w14:paraId="3C035535" w14:textId="77777777" w:rsidR="00A92D2F" w:rsidRDefault="00A92D2F" w:rsidP="000C1690">
            <w:r>
              <w:t xml:space="preserve">Paragraaf </w:t>
            </w:r>
            <w:r>
              <w:fldChar w:fldCharType="begin"/>
            </w:r>
            <w:r>
              <w:instrText xml:space="preserve"> REF _Ref_758759afa0580fb3f52eac50bc75fd40_1 \n \h </w:instrText>
            </w:r>
            <w:r>
              <w:fldChar w:fldCharType="separate"/>
            </w:r>
            <w:r>
              <w:t></w:t>
            </w:r>
            <w:r>
              <w:fldChar w:fldCharType="end"/>
            </w:r>
            <w:r>
              <w:t xml:space="preserve"> Objecttype Locatie:</w:t>
            </w:r>
          </w:p>
          <w:p w14:paraId="66E8A858" w14:textId="77777777" w:rsidR="00A92D2F" w:rsidRDefault="00A92D2F" w:rsidP="000C1690">
            <w:pPr>
              <w:pStyle w:val="Opsommingtekens1"/>
            </w:pPr>
            <w:r>
              <w:t xml:space="preserve">in paragraaf </w:t>
            </w:r>
            <w:r>
              <w:fldChar w:fldCharType="begin"/>
            </w:r>
            <w:r>
              <w:instrText xml:space="preserve"> REF _Ref_2040e1b89132e304da4f68bd55845cb6_1 \n \h </w:instrText>
            </w:r>
            <w:r>
              <w:fldChar w:fldCharType="separate"/>
            </w:r>
            <w:r>
              <w:t>7.9.1</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068F2CDC" w14:textId="77777777" w:rsidR="00A92D2F" w:rsidRDefault="00A92D2F" w:rsidP="000C1690">
            <w:pPr>
              <w:pStyle w:val="Opsommingtekens1"/>
            </w:pPr>
            <w:r>
              <w:t xml:space="preserve">In paragraaf </w:t>
            </w:r>
            <w:r>
              <w:fldChar w:fldCharType="begin"/>
            </w:r>
            <w:r>
              <w:instrText xml:space="preserve"> REF _Ref_03a00948cacafd4ecc38c21288229e16_1 \n \h </w:instrText>
            </w:r>
            <w:r>
              <w:fldChar w:fldCharType="separate"/>
            </w:r>
            <w:r>
              <w:t>7.9.4</w:t>
            </w:r>
            <w:r>
              <w:fldChar w:fldCharType="end"/>
            </w:r>
            <w:r>
              <w:t xml:space="preserve"> zijn constraints voor de toegestane geometrietypen voor Gebied, Lijn en Punt toegevoegd, met in paragraaf </w:t>
            </w:r>
            <w:r>
              <w:fldChar w:fldCharType="begin"/>
            </w:r>
            <w:r>
              <w:instrText xml:space="preserve"> REF _Ref_66224d7f8c3e1d1d06996b11ffb88a3c_1 \n \h </w:instrText>
            </w:r>
            <w:r>
              <w:fldChar w:fldCharType="separate"/>
            </w:r>
            <w:r>
              <w:t>7.9.5</w:t>
            </w:r>
            <w:r>
              <w:fldChar w:fldCharType="end"/>
            </w:r>
            <w:r>
              <w:t xml:space="preserve"> een toelichting op die constraints</w:t>
            </w:r>
          </w:p>
          <w:p w14:paraId="3DB8B52F" w14:textId="77777777" w:rsidR="00A92D2F" w:rsidRDefault="00A92D2F" w:rsidP="000C1690">
            <w:pPr>
              <w:pStyle w:val="Opsommingtekens1"/>
            </w:pPr>
            <w:r>
              <w:t xml:space="preserve">In paragraaf </w:t>
            </w:r>
            <w:r>
              <w:fldChar w:fldCharType="begin"/>
            </w:r>
            <w:r>
              <w:instrText xml:space="preserve"> REF _Ref_66224d7f8c3e1d1d06996b11ffb88a3c_1 \n \h </w:instrText>
            </w:r>
            <w:r>
              <w:fldChar w:fldCharType="separate"/>
            </w:r>
            <w:r>
              <w:t>7.9.5</w:t>
            </w:r>
            <w:r>
              <w:fldChar w:fldCharType="end"/>
            </w:r>
            <w:r>
              <w:t xml:space="preserve"> is de tekst over de noemer van het OW-object Locatie gewijzigd, als uitwerking van de </w:t>
            </w:r>
            <w:hyperlink r:id="rId167" w:history="1">
              <w:r>
                <w:rPr>
                  <w:rStyle w:val="Hyperlink"/>
                </w:rPr>
                <w:t>Notitie Werkwijze Geo en Locaties in Omgevingsdocumenten</w:t>
              </w:r>
            </w:hyperlink>
          </w:p>
        </w:tc>
      </w:tr>
      <w:tr w:rsidR="00A92D2F" w:rsidRPr="00B26823" w14:paraId="7512ADD4" w14:textId="77777777" w:rsidTr="000C1690">
        <w:tc>
          <w:tcPr>
            <w:tcW w:w="566" w:type="pct"/>
          </w:tcPr>
          <w:p w14:paraId="451C65D8" w14:textId="77777777" w:rsidR="00A92D2F" w:rsidRPr="00795E1F" w:rsidRDefault="00A92D2F" w:rsidP="000C1690">
            <w:r w:rsidRPr="001143C3">
              <w:t>2.0.2</w:t>
            </w:r>
          </w:p>
        </w:tc>
        <w:tc>
          <w:tcPr>
            <w:tcW w:w="766" w:type="pct"/>
          </w:tcPr>
          <w:p w14:paraId="6D7BD5F9" w14:textId="77777777" w:rsidR="00A92D2F" w:rsidRPr="00795E1F" w:rsidRDefault="00A92D2F" w:rsidP="000C1690">
            <w:r w:rsidRPr="001143C3">
              <w:t>2023-01-09</w:t>
            </w:r>
          </w:p>
        </w:tc>
        <w:tc>
          <w:tcPr>
            <w:tcW w:w="3668" w:type="pct"/>
          </w:tcPr>
          <w:p w14:paraId="42CCAEBD" w14:textId="77777777" w:rsidR="00A92D2F" w:rsidRDefault="00A92D2F" w:rsidP="000C1690">
            <w:pPr>
              <w:tabs>
                <w:tab w:val="left" w:pos="1875"/>
              </w:tabs>
            </w:pPr>
            <w:r>
              <w:t xml:space="preserve">Paragraaf </w:t>
            </w:r>
            <w:r>
              <w:fldChar w:fldCharType="begin"/>
            </w:r>
            <w:r>
              <w:instrText xml:space="preserve"> REF _Ref_c69dce99af4afe353dd52dc64c1247c2_1 \n \h </w:instrText>
            </w:r>
            <w:r>
              <w:fldChar w:fldCharType="separate"/>
            </w:r>
            <w:r>
              <w:t>7.10</w:t>
            </w:r>
            <w:r>
              <w:fldChar w:fldCharType="end"/>
            </w:r>
            <w:r>
              <w:t xml:space="preserve"> Objecttype Geometrie</w:t>
            </w:r>
          </w:p>
          <w:p w14:paraId="4158571C" w14:textId="77777777" w:rsidR="00A92D2F" w:rsidRDefault="00A92D2F" w:rsidP="000C1690">
            <w:pPr>
              <w:pStyle w:val="Opsommingtekens1"/>
            </w:pPr>
            <w:r>
              <w:t xml:space="preserve">In paragraaf </w:t>
            </w:r>
            <w:r>
              <w:fldChar w:fldCharType="begin"/>
            </w:r>
            <w:r>
              <w:instrText xml:space="preserve"> REF _Ref_cc0f756d540963dc10112b8bae2496e7_1 \n \h </w:instrText>
            </w:r>
            <w:r>
              <w:fldChar w:fldCharType="separate"/>
            </w:r>
            <w:r>
              <w:t>7.10.5</w:t>
            </w:r>
            <w:r>
              <w:fldChar w:fldCharType="end"/>
            </w:r>
            <w:r>
              <w:t xml:space="preserve"> is een verwijzing naar de constraints van het objecttype Locatie opgenomen</w:t>
            </w:r>
          </w:p>
        </w:tc>
      </w:tr>
      <w:tr w:rsidR="00A92D2F" w:rsidRPr="00B26823" w14:paraId="22774BA7" w14:textId="77777777" w:rsidTr="000C1690">
        <w:tc>
          <w:tcPr>
            <w:tcW w:w="566" w:type="pct"/>
          </w:tcPr>
          <w:p w14:paraId="68A383FE" w14:textId="77777777" w:rsidR="00A92D2F" w:rsidRPr="00795E1F" w:rsidRDefault="00A92D2F" w:rsidP="000C1690">
            <w:r w:rsidRPr="001143C3">
              <w:lastRenderedPageBreak/>
              <w:t>2.0.2</w:t>
            </w:r>
          </w:p>
        </w:tc>
        <w:tc>
          <w:tcPr>
            <w:tcW w:w="766" w:type="pct"/>
          </w:tcPr>
          <w:p w14:paraId="640B895A" w14:textId="77777777" w:rsidR="00A92D2F" w:rsidRPr="00795E1F" w:rsidRDefault="00A92D2F" w:rsidP="000C1690">
            <w:r w:rsidRPr="001143C3">
              <w:t>2023-01-09</w:t>
            </w:r>
          </w:p>
        </w:tc>
        <w:tc>
          <w:tcPr>
            <w:tcW w:w="3668" w:type="pct"/>
          </w:tcPr>
          <w:p w14:paraId="29A138FC" w14:textId="77777777" w:rsidR="00A92D2F" w:rsidRDefault="00A92D2F" w:rsidP="000C1690">
            <w:r>
              <w:t xml:space="preserve">Paragraaf </w:t>
            </w:r>
            <w:r>
              <w:fldChar w:fldCharType="begin"/>
            </w:r>
            <w:r>
              <w:instrText xml:space="preserve"> REF _Ref_82259a8e2cb92f60aca1b2db652ab275_1 \n \h </w:instrText>
            </w:r>
            <w:r>
              <w:fldChar w:fldCharType="separate"/>
            </w:r>
            <w:r>
              <w:t>7.11</w:t>
            </w:r>
            <w:r>
              <w:fldChar w:fldCharType="end"/>
            </w:r>
            <w:r>
              <w:t xml:space="preserve"> Objecttype Activiteit</w:t>
            </w:r>
          </w:p>
          <w:p w14:paraId="2913D59E" w14:textId="77777777" w:rsidR="00A92D2F" w:rsidRDefault="00A92D2F" w:rsidP="000C1690">
            <w:pPr>
              <w:pStyle w:val="Opsommingtekens1"/>
            </w:pPr>
            <w:r>
              <w:t xml:space="preserve">In subparagraaf </w:t>
            </w:r>
            <w:r>
              <w:fldChar w:fldCharType="begin"/>
            </w:r>
            <w:r>
              <w:instrText xml:space="preserve"> REF _Ref_5e255dcb325d6a34a37e8caca0757084_1 \n \h </w:instrText>
            </w:r>
            <w:r>
              <w:fldChar w:fldCharType="separate"/>
            </w:r>
            <w:r>
              <w:t>7.11.3</w:t>
            </w:r>
            <w:r>
              <w:fldChar w:fldCharType="end"/>
            </w:r>
            <w:r>
              <w:t xml:space="preserve"> zijn de verschillende doelen van het objecttype Activiteit herschikt en deels anders beschreven</w:t>
            </w:r>
          </w:p>
          <w:p w14:paraId="78F6DF78" w14:textId="77777777" w:rsidR="00A92D2F" w:rsidRDefault="00A92D2F" w:rsidP="000C1690">
            <w:pPr>
              <w:pStyle w:val="Opsommingtekens1"/>
            </w:pPr>
            <w:r w:rsidRPr="003B4B49">
              <w:t>In subparagraf</w:t>
            </w:r>
            <w:r>
              <w:t xml:space="preserve">en </w:t>
            </w:r>
            <w:r>
              <w:fldChar w:fldCharType="begin"/>
            </w:r>
            <w:r>
              <w:instrText xml:space="preserve"> REF _Ref_48d4a882ba8b58ea4b3a4c9ee9141a98_1 \n \h </w:instrText>
            </w:r>
            <w:r>
              <w:fldChar w:fldCharType="separate"/>
            </w:r>
            <w:r>
              <w:t>7.11.4</w:t>
            </w:r>
            <w:r>
              <w:fldChar w:fldCharType="end"/>
            </w:r>
            <w:r>
              <w:t xml:space="preserve"> en </w:t>
            </w:r>
            <w:r>
              <w:fldChar w:fldCharType="begin"/>
            </w:r>
            <w:r>
              <w:instrText xml:space="preserve"> REF _Ref_f5c93851bd78839b745d607fd9eaf280_1 \n \h </w:instrText>
            </w:r>
            <w:r>
              <w:fldChar w:fldCharType="separate"/>
            </w:r>
            <w:r>
              <w:t>7.11.5</w:t>
            </w:r>
            <w:r>
              <w:fldChar w:fldCharType="end"/>
            </w:r>
            <w:r>
              <w:t xml:space="preserve"> is aangegeven:</w:t>
            </w:r>
          </w:p>
          <w:p w14:paraId="31E7ECF7" w14:textId="77777777" w:rsidR="00A92D2F" w:rsidRDefault="00A92D2F" w:rsidP="000C1690">
            <w:pPr>
              <w:pStyle w:val="Opsommingtekens2"/>
            </w:pPr>
            <w:r>
              <w:t xml:space="preserve">dat de attributen </w:t>
            </w:r>
            <w:r w:rsidRPr="00B86398">
              <w:rPr>
                <w:i/>
                <w:iCs/>
              </w:rPr>
              <w:t>bovenliggendeActiviteit</w:t>
            </w:r>
            <w:r>
              <w:t xml:space="preserve"> en </w:t>
            </w:r>
            <w:r w:rsidRPr="00B86398">
              <w:rPr>
                <w:i/>
                <w:iCs/>
              </w:rPr>
              <w:t>gerelateerdeActiviteit</w:t>
            </w:r>
            <w:r>
              <w:t xml:space="preserve"> alleen betekenis hebben voor toepasbare regels en de Vergunningcheck</w:t>
            </w:r>
          </w:p>
          <w:p w14:paraId="297A88A3" w14:textId="77777777" w:rsidR="00A92D2F" w:rsidRDefault="00A92D2F" w:rsidP="000C1690">
            <w:pPr>
              <w:pStyle w:val="Opsommingtekens2"/>
            </w:pPr>
            <w:r w:rsidRPr="00D55EF7">
              <w:t>dat een ActiviteitLocatieaanduiding bij precies één combinatie van een Activiteit en een Juridische regel hoort (WELT-194)</w:t>
            </w:r>
          </w:p>
          <w:p w14:paraId="5CD8A4F0" w14:textId="77777777" w:rsidR="00A92D2F" w:rsidRDefault="00A92D2F" w:rsidP="000C1690">
            <w:pPr>
              <w:pStyle w:val="Opsommingtekens1"/>
            </w:pPr>
            <w:r>
              <w:t xml:space="preserve">In subparagraaf </w:t>
            </w:r>
            <w:r>
              <w:fldChar w:fldCharType="begin"/>
            </w:r>
            <w:r>
              <w:instrText xml:space="preserve"> REF _Ref_f5c93851bd78839b745d607fd9eaf280_1 \n \h </w:instrText>
            </w:r>
            <w:r>
              <w:fldChar w:fldCharType="separate"/>
            </w:r>
            <w:r>
              <w:t>7.11.5</w:t>
            </w:r>
            <w:r>
              <w:fldChar w:fldCharType="end"/>
            </w:r>
            <w:r>
              <w:t>:</w:t>
            </w:r>
          </w:p>
          <w:p w14:paraId="7E3C6F37" w14:textId="77777777" w:rsidR="00A92D2F" w:rsidRDefault="00A92D2F" w:rsidP="000C1690">
            <w:pPr>
              <w:pStyle w:val="Opsommingtekens2"/>
            </w:pPr>
            <w:r>
              <w:t>Is verduidelijkt voor welk (inhoudelijk) soort regels de annotatie met Activiteit bedoeld is</w:t>
            </w:r>
          </w:p>
          <w:p w14:paraId="6F837DA0" w14:textId="77777777" w:rsidR="00A92D2F" w:rsidRDefault="00A92D2F" w:rsidP="000C1690">
            <w:pPr>
              <w:pStyle w:val="Opsommingtekens1"/>
            </w:pPr>
            <w:r>
              <w:t xml:space="preserve">Paragraaf </w:t>
            </w:r>
            <w:r>
              <w:fldChar w:fldCharType="begin"/>
            </w:r>
            <w:r>
              <w:instrText xml:space="preserve"> REF _Ref_f032766f7ca8dba23e8c553654ab917c_1 \n \h </w:instrText>
            </w:r>
            <w:r>
              <w:fldChar w:fldCharType="separate"/>
            </w:r>
            <w:r>
              <w:t>7.11.6</w:t>
            </w:r>
            <w:r>
              <w:fldChar w:fldCharType="end"/>
            </w:r>
            <w:r>
              <w:t xml:space="preserve"> Aanbevelingen voor Locatie, noemer en naam GIO bij annoteren met Activiteit toegevoegd, als uitwerking van de </w:t>
            </w:r>
            <w:hyperlink r:id="rId168" w:history="1">
              <w:r>
                <w:rPr>
                  <w:rStyle w:val="Hyperlink"/>
                </w:rPr>
                <w:t>Notitie Werkwijze Geo en Locaties in Omgevingsdocumenten</w:t>
              </w:r>
            </w:hyperlink>
          </w:p>
        </w:tc>
      </w:tr>
      <w:tr w:rsidR="00A92D2F" w:rsidRPr="00B26823" w14:paraId="7252DAB4" w14:textId="77777777" w:rsidTr="000C1690">
        <w:tc>
          <w:tcPr>
            <w:tcW w:w="566" w:type="pct"/>
          </w:tcPr>
          <w:p w14:paraId="559E0821" w14:textId="77777777" w:rsidR="00A92D2F" w:rsidRPr="00795E1F" w:rsidRDefault="00A92D2F" w:rsidP="000C1690">
            <w:r w:rsidRPr="001143C3">
              <w:t>2.0.2</w:t>
            </w:r>
          </w:p>
        </w:tc>
        <w:tc>
          <w:tcPr>
            <w:tcW w:w="766" w:type="pct"/>
          </w:tcPr>
          <w:p w14:paraId="2AAAB840" w14:textId="77777777" w:rsidR="00A92D2F" w:rsidRPr="00795E1F" w:rsidRDefault="00A92D2F" w:rsidP="000C1690">
            <w:r w:rsidRPr="001143C3">
              <w:t>2023-01-09</w:t>
            </w:r>
          </w:p>
        </w:tc>
        <w:tc>
          <w:tcPr>
            <w:tcW w:w="3668" w:type="pct"/>
          </w:tcPr>
          <w:p w14:paraId="726B360E" w14:textId="77777777" w:rsidR="00A92D2F" w:rsidRDefault="00A92D2F" w:rsidP="000C1690">
            <w:r>
              <w:t xml:space="preserve">Paragraaf </w:t>
            </w:r>
            <w:r>
              <w:fldChar w:fldCharType="begin"/>
            </w:r>
            <w:r>
              <w:instrText xml:space="preserve"> REF _Ref_43bf2c0ce05841f7ffb085968129d87f_1 \n \h </w:instrText>
            </w:r>
            <w:r>
              <w:fldChar w:fldCharType="separate"/>
            </w:r>
            <w:r>
              <w:t>7.12</w:t>
            </w:r>
            <w:r>
              <w:fldChar w:fldCharType="end"/>
            </w:r>
            <w:r>
              <w:t xml:space="preserve"> Objecttype Omgevingswaarde</w:t>
            </w:r>
          </w:p>
          <w:p w14:paraId="1605A9E1" w14:textId="77777777" w:rsidR="00A92D2F" w:rsidRDefault="00A92D2F" w:rsidP="000C1690">
            <w:pPr>
              <w:pStyle w:val="Opsommingtekens1"/>
            </w:pPr>
            <w:r w:rsidRPr="0076729D">
              <w:t>Paragra</w:t>
            </w:r>
            <w:r>
              <w:t>a</w:t>
            </w:r>
            <w:r w:rsidRPr="0076729D">
              <w:t>f</w:t>
            </w:r>
            <w:r>
              <w:t xml:space="preserve"> </w:t>
            </w:r>
            <w:r>
              <w:fldChar w:fldCharType="begin"/>
            </w:r>
            <w:r>
              <w:instrText xml:space="preserve"> REF _Ref_116b7f334a078e10b746d3e0f7e381e2_1 \n \h </w:instrText>
            </w:r>
            <w:r>
              <w:fldChar w:fldCharType="separate"/>
            </w:r>
            <w:r>
              <w:t>7.12.6</w:t>
            </w:r>
            <w:r>
              <w:fldChar w:fldCharType="end"/>
            </w:r>
            <w:r>
              <w:t xml:space="preserve"> Aanbevelingen voor Locatie, noemer en naam GIO bij annoteren met Omgevingswaarde toegevoegd, als uitwerking van de </w:t>
            </w:r>
            <w:hyperlink r:id="rId169" w:history="1">
              <w:r>
                <w:rPr>
                  <w:rStyle w:val="Hyperlink"/>
                </w:rPr>
                <w:t>Notitie Werkwijze Geo en Locaties in Omgevingsdocumenten</w:t>
              </w:r>
            </w:hyperlink>
          </w:p>
        </w:tc>
      </w:tr>
      <w:tr w:rsidR="00A92D2F" w:rsidRPr="00B26823" w14:paraId="0E1F9CFF" w14:textId="77777777" w:rsidTr="000C1690">
        <w:tc>
          <w:tcPr>
            <w:tcW w:w="566" w:type="pct"/>
          </w:tcPr>
          <w:p w14:paraId="6F9D0D8B" w14:textId="77777777" w:rsidR="00A92D2F" w:rsidRPr="00795E1F" w:rsidRDefault="00A92D2F" w:rsidP="000C1690">
            <w:r w:rsidRPr="001143C3">
              <w:t>2.0.2</w:t>
            </w:r>
          </w:p>
        </w:tc>
        <w:tc>
          <w:tcPr>
            <w:tcW w:w="766" w:type="pct"/>
          </w:tcPr>
          <w:p w14:paraId="771D8BE6" w14:textId="77777777" w:rsidR="00A92D2F" w:rsidRPr="00795E1F" w:rsidRDefault="00A92D2F" w:rsidP="000C1690">
            <w:r w:rsidRPr="001143C3">
              <w:t>2023-01-09</w:t>
            </w:r>
          </w:p>
        </w:tc>
        <w:tc>
          <w:tcPr>
            <w:tcW w:w="3668" w:type="pct"/>
          </w:tcPr>
          <w:p w14:paraId="438CE0E1" w14:textId="77777777" w:rsidR="00A92D2F" w:rsidRDefault="00A92D2F" w:rsidP="000C1690">
            <w:r>
              <w:t xml:space="preserve">Paragraaf </w:t>
            </w:r>
            <w:r>
              <w:fldChar w:fldCharType="begin"/>
            </w:r>
            <w:r>
              <w:instrText xml:space="preserve"> REF _Ref_e35c375eb3c7373719bace4643a72c74_1 \n \h </w:instrText>
            </w:r>
            <w:r>
              <w:fldChar w:fldCharType="separate"/>
            </w:r>
            <w:r>
              <w:t>7.13</w:t>
            </w:r>
            <w:r>
              <w:fldChar w:fldCharType="end"/>
            </w:r>
            <w:r>
              <w:t xml:space="preserve"> Objecttype Omgevingsnorm</w:t>
            </w:r>
          </w:p>
          <w:p w14:paraId="0E9BE7FD" w14:textId="77777777" w:rsidR="00A92D2F" w:rsidRDefault="00A92D2F" w:rsidP="000C1690">
            <w:pPr>
              <w:pStyle w:val="Opsommingtekens1"/>
            </w:pPr>
            <w:r w:rsidRPr="0076729D">
              <w:t>Paragra</w:t>
            </w:r>
            <w:r>
              <w:t>a</w:t>
            </w:r>
            <w:r w:rsidRPr="0076729D">
              <w:t>f</w:t>
            </w:r>
            <w:r>
              <w:t xml:space="preserve"> </w:t>
            </w:r>
            <w:r>
              <w:fldChar w:fldCharType="begin"/>
            </w:r>
            <w:r>
              <w:instrText xml:space="preserve"> REF _Ref_116b7f334a078e10b746d3e0f7e381e2_1 \n \h </w:instrText>
            </w:r>
            <w:r>
              <w:fldChar w:fldCharType="separate"/>
            </w:r>
            <w:r>
              <w:t>7.12.6</w:t>
            </w:r>
            <w:r>
              <w:fldChar w:fldCharType="end"/>
            </w:r>
            <w:r>
              <w:t xml:space="preserve"> Aanbevelingen voor Locatie, noemer en naam GIO bij annoteren met Omgevingsnorm toegevoegd, als uitwerking van de </w:t>
            </w:r>
            <w:hyperlink r:id="rId170" w:history="1">
              <w:r>
                <w:rPr>
                  <w:rStyle w:val="Hyperlink"/>
                </w:rPr>
                <w:t>Notitie Werkwijze Geo en Locaties in Omgevingsdocumenten</w:t>
              </w:r>
            </w:hyperlink>
          </w:p>
        </w:tc>
      </w:tr>
      <w:tr w:rsidR="00A92D2F" w:rsidRPr="00B26823" w14:paraId="282B5994" w14:textId="77777777" w:rsidTr="000C1690">
        <w:tc>
          <w:tcPr>
            <w:tcW w:w="566" w:type="pct"/>
          </w:tcPr>
          <w:p w14:paraId="6DD68C12" w14:textId="77777777" w:rsidR="00A92D2F" w:rsidRPr="00795E1F" w:rsidRDefault="00A92D2F" w:rsidP="000C1690">
            <w:r w:rsidRPr="001143C3">
              <w:t>2.0.2</w:t>
            </w:r>
          </w:p>
        </w:tc>
        <w:tc>
          <w:tcPr>
            <w:tcW w:w="766" w:type="pct"/>
          </w:tcPr>
          <w:p w14:paraId="5AC87989" w14:textId="77777777" w:rsidR="00A92D2F" w:rsidRPr="00795E1F" w:rsidRDefault="00A92D2F" w:rsidP="000C1690">
            <w:r w:rsidRPr="001143C3">
              <w:t>2023-01-09</w:t>
            </w:r>
          </w:p>
        </w:tc>
        <w:tc>
          <w:tcPr>
            <w:tcW w:w="3668" w:type="pct"/>
          </w:tcPr>
          <w:p w14:paraId="57EB654B" w14:textId="77777777" w:rsidR="00A92D2F" w:rsidRDefault="00A92D2F" w:rsidP="000C1690">
            <w:r>
              <w:t xml:space="preserve">Paragraaf </w:t>
            </w:r>
            <w:r>
              <w:fldChar w:fldCharType="begin"/>
            </w:r>
            <w:r>
              <w:instrText xml:space="preserve"> REF _Ref_1f1400dc622a70fb2c884625f8f140fa_1 \n \h </w:instrText>
            </w:r>
            <w:r>
              <w:fldChar w:fldCharType="separate"/>
            </w:r>
            <w:r>
              <w:t>7.14</w:t>
            </w:r>
            <w:r>
              <w:fldChar w:fldCharType="end"/>
            </w:r>
            <w:r>
              <w:t xml:space="preserve"> Objecttype Gebiedsaanwijzing</w:t>
            </w:r>
          </w:p>
          <w:p w14:paraId="7C99D6FE" w14:textId="77777777" w:rsidR="00A92D2F" w:rsidRDefault="00A92D2F" w:rsidP="000C1690">
            <w:pPr>
              <w:pStyle w:val="Opsommingtekens1"/>
            </w:pPr>
            <w:r>
              <w:t xml:space="preserve">In de tabel in subparagraaf </w:t>
            </w:r>
            <w:r>
              <w:fldChar w:fldCharType="begin"/>
            </w:r>
            <w:r>
              <w:instrText xml:space="preserve"> REF _Ref_786e68d734c521ff981cc4a84d1779f2_1 \n \h </w:instrText>
            </w:r>
            <w:r>
              <w:fldChar w:fldCharType="separate"/>
            </w:r>
            <w:r>
              <w:t>7.14.1.2</w:t>
            </w:r>
            <w:r>
              <w:fldChar w:fldCharType="end"/>
            </w:r>
          </w:p>
          <w:p w14:paraId="34D9CBEE" w14:textId="77777777" w:rsidR="00A92D2F" w:rsidRDefault="00A92D2F" w:rsidP="000C1690">
            <w:pPr>
              <w:pStyle w:val="Opsommingtekens2"/>
            </w:pPr>
            <w:r>
              <w:t>is een kolom toegevoegd voor de omgevingsplanregels uit een projectbesluit</w:t>
            </w:r>
          </w:p>
          <w:p w14:paraId="22713477" w14:textId="77777777" w:rsidR="00A92D2F" w:rsidRDefault="00A92D2F" w:rsidP="000C1690">
            <w:pPr>
              <w:pStyle w:val="Opsommingtekens2"/>
            </w:pPr>
            <w:r>
              <w:t xml:space="preserve">is in enkele cellen </w:t>
            </w:r>
            <w:r w:rsidRPr="00F2232B">
              <w:t xml:space="preserve">de kleur en het teken </w:t>
            </w:r>
            <w:r>
              <w:t>gecorrigeerd</w:t>
            </w:r>
          </w:p>
          <w:p w14:paraId="6BF68C40" w14:textId="77777777" w:rsidR="00A92D2F" w:rsidRPr="00EB3B25" w:rsidRDefault="00A92D2F" w:rsidP="000C1690">
            <w:pPr>
              <w:pStyle w:val="Opsommingtekens1"/>
            </w:pPr>
            <w:r w:rsidRPr="0076729D">
              <w:t>Paragra</w:t>
            </w:r>
            <w:r>
              <w:t>a</w:t>
            </w:r>
            <w:r w:rsidRPr="0076729D">
              <w:t>f</w:t>
            </w:r>
            <w:r>
              <w:t xml:space="preserve"> </w:t>
            </w:r>
            <w:r>
              <w:fldChar w:fldCharType="begin"/>
            </w:r>
            <w:r>
              <w:instrText xml:space="preserve"> REF _Ref_367275d7ded1ffd6e0aefbd3561a5282_1 \n \h </w:instrText>
            </w:r>
            <w:r>
              <w:fldChar w:fldCharType="separate"/>
            </w:r>
            <w:r>
              <w:t>7.14.6</w:t>
            </w:r>
            <w:r>
              <w:fldChar w:fldCharType="end"/>
            </w:r>
            <w:r>
              <w:t xml:space="preserve"> Aanbevelingen voor Locatie, noemer en naam GIO bij annoteren met Gebiedsaanwijzing toegevoegd, als uitwerking van de </w:t>
            </w:r>
            <w:hyperlink r:id="rId171" w:history="1">
              <w:r>
                <w:rPr>
                  <w:rStyle w:val="Hyperlink"/>
                </w:rPr>
                <w:t>Notitie Werkwijze Geo en Locaties in Omgevingsdocumenten</w:t>
              </w:r>
            </w:hyperlink>
          </w:p>
          <w:p w14:paraId="6C6F56FA" w14:textId="77777777" w:rsidR="00A92D2F" w:rsidRDefault="00A92D2F" w:rsidP="000C1690">
            <w:pPr>
              <w:pStyle w:val="Opsommingtekens1"/>
            </w:pPr>
            <w:r w:rsidRPr="009603DE">
              <w:t xml:space="preserve">In paragraaf </w:t>
            </w:r>
            <w:r>
              <w:rPr>
                <w:highlight w:val="yellow"/>
              </w:rPr>
              <w:fldChar w:fldCharType="begin"/>
            </w:r>
            <w:r>
              <w:instrText xml:space="preserve"> REF _Ref_76294546d88dc97152a4cb0fdb42c935_1 \n \h </w:instrText>
            </w:r>
            <w:r>
              <w:rPr>
                <w:highlight w:val="yellow"/>
              </w:rPr>
            </w:r>
            <w:r>
              <w:rPr>
                <w:highlight w:val="yellow"/>
              </w:rPr>
              <w:fldChar w:fldCharType="separate"/>
            </w:r>
            <w:r>
              <w:t>7.14.7</w:t>
            </w:r>
            <w:r>
              <w:rPr>
                <w:highlight w:val="yellow"/>
              </w:rPr>
              <w:fldChar w:fldCharType="end"/>
            </w:r>
            <w:r w:rsidRPr="009603DE">
              <w:t xml:space="preserve"> De typen Gebiedsaanwijzing is ter verduidelijking aangegeven dat uitsluitend de typen Gebiedsaanwijzing mogen worden gebruikt die in die paragraaf zijn opgenomen</w:t>
            </w:r>
          </w:p>
          <w:p w14:paraId="0668AC09" w14:textId="77777777" w:rsidR="00A92D2F" w:rsidRDefault="00A92D2F" w:rsidP="000C1690">
            <w:pPr>
              <w:pStyle w:val="Opsommingtekens1"/>
            </w:pPr>
            <w:r>
              <w:t xml:space="preserve">Paragraaf </w:t>
            </w:r>
            <w:r>
              <w:fldChar w:fldCharType="begin"/>
            </w:r>
            <w:r>
              <w:instrText xml:space="preserve"> REF _Ref_0b92de96b08e5fad4b5bcbde4269a028_2 \n \h </w:instrText>
            </w:r>
            <w:r>
              <w:fldChar w:fldCharType="separate"/>
            </w:r>
            <w:r>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789C8871" w14:textId="77777777" w:rsidR="00A92D2F" w:rsidRDefault="00A92D2F" w:rsidP="000C1690">
            <w:pPr>
              <w:pStyle w:val="Opsommingtekens1"/>
            </w:pPr>
            <w:r>
              <w:t xml:space="preserve">Paragraaf </w:t>
            </w:r>
            <w:r>
              <w:fldChar w:fldCharType="begin"/>
            </w:r>
            <w:r>
              <w:instrText xml:space="preserve"> REF _Ref_5f4b409c2ceca047af4c3fc02442bb67_1 \n \h </w:instrText>
            </w:r>
            <w:r>
              <w:fldChar w:fldCharType="separate"/>
            </w:r>
            <w:r>
              <w:t>7.14.7.9</w:t>
            </w:r>
            <w:r>
              <w:fldChar w:fldCharType="end"/>
            </w:r>
            <w:r>
              <w:t xml:space="preserve"> </w:t>
            </w:r>
            <w:r w:rsidRPr="005032DA">
              <w:t xml:space="preserve">Toelichting op Gebiedsaanwijzing van het type </w:t>
            </w:r>
            <w:r>
              <w:t>Geluid voorbeelden aangepast</w:t>
            </w:r>
          </w:p>
        </w:tc>
      </w:tr>
      <w:tr w:rsidR="00A92D2F" w:rsidRPr="00B26823" w14:paraId="02614106" w14:textId="77777777" w:rsidTr="000C1690">
        <w:tc>
          <w:tcPr>
            <w:tcW w:w="566" w:type="pct"/>
          </w:tcPr>
          <w:p w14:paraId="2218466E" w14:textId="77777777" w:rsidR="00A92D2F" w:rsidRPr="00795E1F" w:rsidRDefault="00A92D2F" w:rsidP="000C1690">
            <w:r w:rsidRPr="001143C3">
              <w:lastRenderedPageBreak/>
              <w:t>2.0.2</w:t>
            </w:r>
          </w:p>
        </w:tc>
        <w:tc>
          <w:tcPr>
            <w:tcW w:w="766" w:type="pct"/>
          </w:tcPr>
          <w:p w14:paraId="18529E43" w14:textId="77777777" w:rsidR="00A92D2F" w:rsidRPr="00795E1F" w:rsidRDefault="00A92D2F" w:rsidP="000C1690">
            <w:r w:rsidRPr="001143C3">
              <w:t>2023-01-09</w:t>
            </w:r>
          </w:p>
        </w:tc>
        <w:tc>
          <w:tcPr>
            <w:tcW w:w="3668" w:type="pct"/>
          </w:tcPr>
          <w:p w14:paraId="348E41F0" w14:textId="77777777" w:rsidR="00A92D2F" w:rsidRDefault="00A92D2F" w:rsidP="000C1690">
            <w:r>
              <w:t xml:space="preserve">Paragraaf </w:t>
            </w:r>
            <w:r>
              <w:fldChar w:fldCharType="begin"/>
            </w:r>
            <w:r>
              <w:instrText xml:space="preserve"> REF _Ref_92009a6e842053c38bfdbf11b5d9a80e_1 \n \h </w:instrText>
            </w:r>
            <w:r>
              <w:fldChar w:fldCharType="separate"/>
            </w:r>
            <w:r>
              <w:t>7.16</w:t>
            </w:r>
            <w:r>
              <w:fldChar w:fldCharType="end"/>
            </w:r>
            <w:r>
              <w:t xml:space="preserve"> Objecttype Kaart</w:t>
            </w:r>
          </w:p>
          <w:p w14:paraId="5084669C" w14:textId="77777777" w:rsidR="00A92D2F" w:rsidRDefault="00A92D2F" w:rsidP="000C1690">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A92D2F" w:rsidRPr="00B26823" w14:paraId="05352414" w14:textId="77777777" w:rsidTr="000C1690">
        <w:tc>
          <w:tcPr>
            <w:tcW w:w="566" w:type="pct"/>
          </w:tcPr>
          <w:p w14:paraId="68082831" w14:textId="77777777" w:rsidR="00A92D2F" w:rsidRPr="00795E1F" w:rsidRDefault="00A92D2F" w:rsidP="000C1690">
            <w:r w:rsidRPr="001143C3">
              <w:t>2.0.2</w:t>
            </w:r>
          </w:p>
        </w:tc>
        <w:tc>
          <w:tcPr>
            <w:tcW w:w="766" w:type="pct"/>
          </w:tcPr>
          <w:p w14:paraId="1BFAD5AB" w14:textId="77777777" w:rsidR="00A92D2F" w:rsidRPr="00795E1F" w:rsidRDefault="00A92D2F" w:rsidP="000C1690">
            <w:r w:rsidRPr="001143C3">
              <w:t>2023-01-09</w:t>
            </w:r>
          </w:p>
        </w:tc>
        <w:tc>
          <w:tcPr>
            <w:tcW w:w="3668" w:type="pct"/>
          </w:tcPr>
          <w:p w14:paraId="00E3C0E4" w14:textId="77777777" w:rsidR="00A92D2F" w:rsidRDefault="00A92D2F" w:rsidP="000C1690">
            <w:r>
              <w:t xml:space="preserve">Paragraaf </w:t>
            </w:r>
            <w:r>
              <w:fldChar w:fldCharType="begin"/>
            </w:r>
            <w:r>
              <w:instrText xml:space="preserve"> REF _Ref_d45658d907a1c14a5b45bac96779eb93_1 \n \h </w:instrText>
            </w:r>
            <w:r>
              <w:fldChar w:fldCharType="separate"/>
            </w:r>
            <w:r>
              <w:t>7.18</w:t>
            </w:r>
            <w:r>
              <w:fldChar w:fldCharType="end"/>
            </w:r>
            <w:r>
              <w:t xml:space="preserve"> Objecttype Regelingsgebied</w:t>
            </w:r>
          </w:p>
          <w:p w14:paraId="3C6B8E0C" w14:textId="77777777" w:rsidR="00A92D2F" w:rsidRDefault="00A92D2F" w:rsidP="000C1690">
            <w:pPr>
              <w:pStyle w:val="Opsommingtekens1"/>
            </w:pPr>
            <w:r>
              <w:t>Een toelichting op toepassing Regelingsgebied bij programma en projectbesluit is toegevoegd</w:t>
            </w:r>
          </w:p>
        </w:tc>
      </w:tr>
      <w:tr w:rsidR="00A92D2F" w:rsidRPr="00B26823" w14:paraId="3CB90E11" w14:textId="77777777" w:rsidTr="000C1690">
        <w:tc>
          <w:tcPr>
            <w:tcW w:w="566" w:type="pct"/>
          </w:tcPr>
          <w:p w14:paraId="62B5B74E" w14:textId="77777777" w:rsidR="00A92D2F" w:rsidRPr="00795E1F" w:rsidRDefault="00A92D2F" w:rsidP="000C1690">
            <w:r w:rsidRPr="001143C3">
              <w:t>2.0.2</w:t>
            </w:r>
          </w:p>
        </w:tc>
        <w:tc>
          <w:tcPr>
            <w:tcW w:w="766" w:type="pct"/>
          </w:tcPr>
          <w:p w14:paraId="70461355" w14:textId="77777777" w:rsidR="00A92D2F" w:rsidRPr="00795E1F" w:rsidRDefault="00A92D2F" w:rsidP="000C1690">
            <w:r w:rsidRPr="001143C3">
              <w:t>2023-01-09</w:t>
            </w:r>
          </w:p>
        </w:tc>
        <w:tc>
          <w:tcPr>
            <w:tcW w:w="3668" w:type="pct"/>
          </w:tcPr>
          <w:p w14:paraId="4B60A894" w14:textId="77777777" w:rsidR="00A92D2F" w:rsidRDefault="00A92D2F" w:rsidP="000C1690">
            <w:r>
              <w:t xml:space="preserve">Paragraaf </w:t>
            </w:r>
            <w:r>
              <w:fldChar w:fldCharType="begin"/>
            </w:r>
            <w:r>
              <w:instrText xml:space="preserve"> REF _Ref_b8d4340334150dcb2c66a1916cf79862_1 \n \h </w:instrText>
            </w:r>
            <w:r>
              <w:fldChar w:fldCharType="separate"/>
            </w:r>
            <w:r>
              <w:t>7.19</w:t>
            </w:r>
            <w:r>
              <w:fldChar w:fldCharType="end"/>
            </w:r>
            <w:r>
              <w:t xml:space="preserve"> Objecttype Pons</w:t>
            </w:r>
          </w:p>
          <w:p w14:paraId="5630039D" w14:textId="77777777" w:rsidR="00A92D2F" w:rsidRDefault="00A92D2F" w:rsidP="000C1690">
            <w:pPr>
              <w:pStyle w:val="Opsommingtekens1"/>
            </w:pPr>
            <w:r>
              <w:t xml:space="preserve">Paragraaf is herschreven om doel en betekenis Pons duidelijker te maken, m.n. wijzigingen in subparagraaf </w:t>
            </w:r>
            <w:r>
              <w:fldChar w:fldCharType="begin"/>
            </w:r>
            <w:r>
              <w:instrText xml:space="preserve"> REF _Ref_fc8f18be83cded9d359ec19c3c8f8b07_1 \n \h </w:instrText>
            </w:r>
            <w:r>
              <w:fldChar w:fldCharType="separate"/>
            </w:r>
            <w:r>
              <w:t>7.19.1</w:t>
            </w:r>
            <w:r>
              <w:fldChar w:fldCharType="end"/>
            </w:r>
          </w:p>
          <w:p w14:paraId="0B0793AD" w14:textId="77777777" w:rsidR="00A92D2F" w:rsidRDefault="00A92D2F" w:rsidP="000C1690">
            <w:pPr>
              <w:pStyle w:val="Opsommingtekens1"/>
            </w:pPr>
            <w:r>
              <w:t>Er is expliciet gemaakt dat een Pons alleen kan horen bij de hoofdregeling van het omgevingsplan, niet bij tijdelijk regelingdelen (WELT-205)</w:t>
            </w:r>
          </w:p>
        </w:tc>
      </w:tr>
      <w:tr w:rsidR="00A92D2F" w:rsidRPr="00B26823" w14:paraId="776BF62A" w14:textId="77777777" w:rsidTr="000C1690">
        <w:tc>
          <w:tcPr>
            <w:tcW w:w="566" w:type="pct"/>
          </w:tcPr>
          <w:p w14:paraId="225D8130" w14:textId="77777777" w:rsidR="00A92D2F" w:rsidRPr="00795E1F" w:rsidRDefault="00A92D2F" w:rsidP="000C1690">
            <w:r w:rsidRPr="001143C3">
              <w:t>2.0.2</w:t>
            </w:r>
          </w:p>
        </w:tc>
        <w:tc>
          <w:tcPr>
            <w:tcW w:w="766" w:type="pct"/>
          </w:tcPr>
          <w:p w14:paraId="7831CE33" w14:textId="77777777" w:rsidR="00A92D2F" w:rsidRPr="00795E1F" w:rsidRDefault="00A92D2F" w:rsidP="000C1690">
            <w:r w:rsidRPr="001143C3">
              <w:t>2023-01-09</w:t>
            </w:r>
          </w:p>
        </w:tc>
        <w:tc>
          <w:tcPr>
            <w:tcW w:w="3668" w:type="pct"/>
          </w:tcPr>
          <w:p w14:paraId="29C06A79" w14:textId="77777777" w:rsidR="00A92D2F" w:rsidRDefault="00A92D2F" w:rsidP="000C1690">
            <w:r>
              <w:t xml:space="preserve">Hoofdstuk </w:t>
            </w:r>
            <w:r w:rsidRPr="00BC13BD">
              <w:rPr>
                <w:highlight w:val="yellow"/>
              </w:rPr>
              <w:t>X</w:t>
            </w:r>
            <w:r>
              <w:t xml:space="preserve"> </w:t>
            </w:r>
            <w:r w:rsidRPr="001033CA">
              <w:t>Annoteren van het tijdelijk regelingdeel bij het projectbesluit met OW-objecten</w:t>
            </w:r>
          </w:p>
          <w:p w14:paraId="55C165D1" w14:textId="77777777" w:rsidR="00A92D2F" w:rsidRDefault="00A92D2F" w:rsidP="000C1690">
            <w:pPr>
              <w:pStyle w:val="Opsommingtekens1"/>
            </w:pPr>
            <w:r w:rsidRPr="00DA0AA0">
              <w:t xml:space="preserve">In de vorige versie van dit toepassingsprofiel werd verwezen naar </w:t>
            </w:r>
            <w:r>
              <w:t>h</w:t>
            </w:r>
            <w:r w:rsidRPr="00DA0AA0">
              <w:t>e</w:t>
            </w:r>
            <w:r>
              <w:t>t</w:t>
            </w:r>
            <w:r w:rsidRPr="00DA0AA0">
              <w:t xml:space="preserve"> toepassingsprofiel voor </w:t>
            </w:r>
            <w:r>
              <w:t xml:space="preserve">het </w:t>
            </w:r>
            <w:r w:rsidRPr="00DA0AA0">
              <w:t xml:space="preserve">omgevingsplan. Dat suggereerde dat alle in </w:t>
            </w:r>
            <w:r>
              <w:t xml:space="preserve">het </w:t>
            </w:r>
            <w:r w:rsidRPr="00DA0AA0">
              <w:t xml:space="preserve">omgevingsplan te gebruiken OW-objecten ook in het tijdelijk regelingdeel van het </w:t>
            </w:r>
            <w:r>
              <w:t>project</w:t>
            </w:r>
            <w:r w:rsidRPr="00DA0AA0">
              <w:t xml:space="preserve">besluit zouden kunnen worden gebruikt. Dat is niet het geval, daarom zijn </w:t>
            </w:r>
            <w:r>
              <w:t xml:space="preserve">voor het tijdelijk regelingdeel </w:t>
            </w:r>
            <w:r w:rsidRPr="00DA0AA0">
              <w:t>een productmodel en (beschrijvingen van) de te gebruiken OW-objecten toegevoegd</w:t>
            </w:r>
          </w:p>
        </w:tc>
      </w:tr>
      <w:tr w:rsidR="00A92D2F" w:rsidRPr="00B26823" w14:paraId="0A09C9D7" w14:textId="77777777" w:rsidTr="000C1690">
        <w:tc>
          <w:tcPr>
            <w:tcW w:w="566" w:type="pct"/>
          </w:tcPr>
          <w:p w14:paraId="03CF910A" w14:textId="77777777" w:rsidR="00A92D2F" w:rsidRPr="00795E1F" w:rsidRDefault="00A92D2F" w:rsidP="000C1690">
            <w:r w:rsidRPr="001143C3">
              <w:t>2.0.2</w:t>
            </w:r>
          </w:p>
        </w:tc>
        <w:tc>
          <w:tcPr>
            <w:tcW w:w="766" w:type="pct"/>
          </w:tcPr>
          <w:p w14:paraId="4CFBCFC6" w14:textId="77777777" w:rsidR="00A92D2F" w:rsidRPr="00795E1F" w:rsidRDefault="00A92D2F" w:rsidP="000C1690">
            <w:r w:rsidRPr="001143C3">
              <w:t>2023-01-09</w:t>
            </w:r>
          </w:p>
        </w:tc>
        <w:tc>
          <w:tcPr>
            <w:tcW w:w="3668" w:type="pct"/>
          </w:tcPr>
          <w:p w14:paraId="735EC009" w14:textId="77777777" w:rsidR="00A92D2F" w:rsidRDefault="00A92D2F" w:rsidP="000C1690">
            <w:r>
              <w:t xml:space="preserve">Hoofdstuk </w:t>
            </w:r>
            <w:r>
              <w:fldChar w:fldCharType="begin"/>
            </w:r>
            <w:r>
              <w:instrText xml:space="preserve"> REF _Ref_13fc2834d00c0d087f7ddad1a9b0d206_1 \n \h </w:instrText>
            </w:r>
            <w:r>
              <w:fldChar w:fldCharType="separate"/>
            </w:r>
            <w:r>
              <w:t>8</w:t>
            </w:r>
            <w:r>
              <w:fldChar w:fldCharType="end"/>
            </w:r>
            <w:r>
              <w:t xml:space="preserve"> Wijzigen van omgevingsdocumenten met wijzigingsbesluiten</w:t>
            </w:r>
          </w:p>
          <w:p w14:paraId="14FA02B2" w14:textId="77777777" w:rsidR="00A92D2F" w:rsidRDefault="00A92D2F" w:rsidP="000C1690">
            <w:pPr>
              <w:pStyle w:val="Opsommingtekens1"/>
            </w:pPr>
            <w:r>
              <w:t>Hoofdstuk is toegevoegd (en daaropvolgende hoofdstukken vernummerd)</w:t>
            </w:r>
          </w:p>
          <w:p w14:paraId="56463005" w14:textId="77777777" w:rsidR="00A92D2F" w:rsidRDefault="00A92D2F" w:rsidP="000C1690">
            <w:pPr>
              <w:pStyle w:val="Opsommingtekens1"/>
            </w:pPr>
            <w:r>
              <w:t>Bestaande tekst over het muteren van OW-objecten en het mutatiescenario Integrale tekstvervanging is naar dit hoofdstuk verplaatst</w:t>
            </w:r>
          </w:p>
          <w:p w14:paraId="5DAD02FC" w14:textId="77777777" w:rsidR="00A92D2F" w:rsidRDefault="00A92D2F" w:rsidP="000C1690">
            <w:pPr>
              <w:pStyle w:val="Opsommingtekens1"/>
            </w:pPr>
            <w:r>
              <w:t xml:space="preserve">Nieuwe tekst is toegevoegd over het wijzigen van tekst, met renvooi als standaard-wijzigingsmethode en Intrekken &amp; vervangen en Integrale tekstvervanging als alternatieve wijzigingsmethoden, waarbij in paragraaf </w:t>
            </w:r>
            <w:r>
              <w:fldChar w:fldCharType="begin"/>
            </w:r>
            <w:r>
              <w:instrText xml:space="preserve"> REF _Ref_824c9cb9e77df85bfab2985573f1ef79_1 \n \h </w:instrText>
            </w:r>
            <w:r>
              <w:fldChar w:fldCharType="separate"/>
            </w:r>
            <w:r>
              <w:t>8.1.2.1.1</w:t>
            </w:r>
            <w:r>
              <w:fldChar w:fldCharType="end"/>
            </w:r>
            <w:r>
              <w:t xml:space="preserve"> is aangegeven dat uiterlijk met ingang van 1 oktober 2023 de </w:t>
            </w:r>
            <w:r w:rsidRPr="00453FB0">
              <w:t xml:space="preserve">wijzigingsmethode Intrekken &amp; vervangen als alternatief voor renvooi niet meer </w:t>
            </w:r>
            <w:r>
              <w:t xml:space="preserve">is </w:t>
            </w:r>
            <w:r w:rsidRPr="00453FB0">
              <w:t>toegestaan</w:t>
            </w:r>
          </w:p>
          <w:p w14:paraId="51586F36" w14:textId="77777777" w:rsidR="00A92D2F" w:rsidRDefault="00A92D2F" w:rsidP="000C1690">
            <w:pPr>
              <w:pStyle w:val="Opsommingtekens1"/>
            </w:pPr>
            <w:r w:rsidRPr="002533F5">
              <w:t xml:space="preserve">Nieuwe tekst </w:t>
            </w:r>
            <w:r>
              <w:t xml:space="preserve">is </w:t>
            </w:r>
            <w:r w:rsidRPr="002533F5">
              <w:t>toegevoegd over het wijzigen van</w:t>
            </w:r>
            <w:r>
              <w:t xml:space="preserve"> GIO’s</w:t>
            </w:r>
          </w:p>
          <w:p w14:paraId="48AF5983" w14:textId="77777777" w:rsidR="00A92D2F" w:rsidRDefault="00A92D2F" w:rsidP="000C1690">
            <w:pPr>
              <w:pStyle w:val="Opsommingtekens1"/>
            </w:pPr>
            <w:r>
              <w:t xml:space="preserve">Paragraaf </w:t>
            </w:r>
            <w:r>
              <w:fldChar w:fldCharType="begin"/>
            </w:r>
            <w:r>
              <w:instrText xml:space="preserve"> REF _Ref_ae702174755043d70b4ac1b49cc7c6d3_1 \n \h </w:instrText>
            </w:r>
            <w:r>
              <w:fldChar w:fldCharType="separate"/>
            </w:r>
            <w:r>
              <w:t>8.4</w:t>
            </w:r>
            <w:r>
              <w:fldChar w:fldCharType="end"/>
            </w:r>
            <w:r>
              <w:t xml:space="preserve"> over parallelle wijzigingsprocessen is toegevoegd</w:t>
            </w:r>
          </w:p>
        </w:tc>
      </w:tr>
      <w:tr w:rsidR="00A92D2F" w:rsidRPr="00B26823" w14:paraId="131FB314" w14:textId="77777777" w:rsidTr="000C1690">
        <w:tc>
          <w:tcPr>
            <w:tcW w:w="566" w:type="pct"/>
          </w:tcPr>
          <w:p w14:paraId="3490E904" w14:textId="77777777" w:rsidR="00A92D2F" w:rsidRPr="00795E1F" w:rsidRDefault="00A92D2F" w:rsidP="000C1690">
            <w:r w:rsidRPr="001143C3">
              <w:lastRenderedPageBreak/>
              <w:t>2.0.2</w:t>
            </w:r>
          </w:p>
        </w:tc>
        <w:tc>
          <w:tcPr>
            <w:tcW w:w="766" w:type="pct"/>
          </w:tcPr>
          <w:p w14:paraId="364802DD" w14:textId="77777777" w:rsidR="00A92D2F" w:rsidRPr="00795E1F" w:rsidRDefault="00A92D2F" w:rsidP="000C1690">
            <w:r w:rsidRPr="001143C3">
              <w:t>2023-01-09</w:t>
            </w:r>
          </w:p>
        </w:tc>
        <w:tc>
          <w:tcPr>
            <w:tcW w:w="3668" w:type="pct"/>
          </w:tcPr>
          <w:p w14:paraId="03A2ABE9" w14:textId="77777777" w:rsidR="00A92D2F" w:rsidRDefault="00A92D2F" w:rsidP="000C1690">
            <w:r>
              <w:t xml:space="preserve">Paragraaf </w:t>
            </w:r>
            <w:r>
              <w:fldChar w:fldCharType="begin"/>
            </w:r>
            <w:r>
              <w:instrText xml:space="preserve"> REF _Ref_a91d6dc085110f33bc694594a4a03a46_1 \n \h </w:instrText>
            </w:r>
            <w:r>
              <w:fldChar w:fldCharType="separate"/>
            </w:r>
            <w:r>
              <w:t>9.6</w:t>
            </w:r>
            <w:r>
              <w:fldChar w:fldCharType="end"/>
            </w:r>
            <w:r>
              <w:t xml:space="preserve"> </w:t>
            </w:r>
            <w:r w:rsidRPr="003439EE">
              <w:t>Hergebruik van en verwijzen naar GIO’s en OW-objecten in een ander omgevingsdocument</w:t>
            </w:r>
          </w:p>
          <w:p w14:paraId="12A9B209" w14:textId="77777777" w:rsidR="00A92D2F" w:rsidRDefault="00A92D2F" w:rsidP="000C1690">
            <w:pPr>
              <w:pStyle w:val="Opsommingtekens1"/>
            </w:pPr>
            <w:r>
              <w:t xml:space="preserve">In subparagraaf </w:t>
            </w:r>
            <w:r>
              <w:fldChar w:fldCharType="begin"/>
            </w:r>
            <w:r>
              <w:instrText xml:space="preserve"> REF _Ref_54ccf184d9a0ca8d30ac1819240d508e_1 \n \h </w:instrText>
            </w:r>
            <w:r>
              <w:fldChar w:fldCharType="separate"/>
            </w:r>
            <w:r>
              <w:t>0</w:t>
            </w:r>
            <w:r>
              <w:fldChar w:fldCharType="end"/>
            </w:r>
            <w:r>
              <w:t xml:space="preserve"> is een aankondiging toegevoegd van een toekomstige wijziging van de standaard i.v.m. het toekennen van OW-objecten aan regelingen</w:t>
            </w:r>
          </w:p>
        </w:tc>
      </w:tr>
      <w:tr w:rsidR="00A92D2F" w:rsidRPr="00B26823" w14:paraId="352B9990" w14:textId="77777777" w:rsidTr="000C1690">
        <w:tc>
          <w:tcPr>
            <w:tcW w:w="566" w:type="pct"/>
          </w:tcPr>
          <w:p w14:paraId="4225B565" w14:textId="77777777" w:rsidR="00A92D2F" w:rsidRPr="00795E1F" w:rsidRDefault="00A92D2F" w:rsidP="000C1690">
            <w:r w:rsidRPr="001143C3">
              <w:t>2.0.2</w:t>
            </w:r>
          </w:p>
        </w:tc>
        <w:tc>
          <w:tcPr>
            <w:tcW w:w="766" w:type="pct"/>
          </w:tcPr>
          <w:p w14:paraId="3BACC732" w14:textId="77777777" w:rsidR="00A92D2F" w:rsidRPr="00795E1F" w:rsidRDefault="00A92D2F" w:rsidP="000C1690">
            <w:r w:rsidRPr="001143C3">
              <w:t>2023-01-09</w:t>
            </w:r>
          </w:p>
        </w:tc>
        <w:tc>
          <w:tcPr>
            <w:tcW w:w="3668" w:type="pct"/>
          </w:tcPr>
          <w:p w14:paraId="6E62AB64" w14:textId="77777777" w:rsidR="00A92D2F" w:rsidRDefault="00A92D2F" w:rsidP="000C1690">
            <w:r>
              <w:t xml:space="preserve">Paragraaf </w:t>
            </w:r>
            <w:r>
              <w:fldChar w:fldCharType="begin"/>
            </w:r>
            <w:r>
              <w:instrText xml:space="preserve"> REF _Ref_1818e45a0eef47fd63f07ee4c1d28f54_1 \n \h </w:instrText>
            </w:r>
            <w:r>
              <w:fldChar w:fldCharType="separate"/>
            </w:r>
            <w:r>
              <w:t>9.7</w:t>
            </w:r>
            <w:r>
              <w:fldChar w:fldCharType="end"/>
            </w:r>
            <w:r>
              <w:t xml:space="preserve"> Onderdelen van de standaard die voor omgevingsdocumenten met Artikelstructuur verplicht of noodzakelijk zijn</w:t>
            </w:r>
          </w:p>
          <w:p w14:paraId="5A56208D" w14:textId="77777777" w:rsidR="00A92D2F" w:rsidRDefault="00A92D2F" w:rsidP="000C1690">
            <w:pPr>
              <w:pStyle w:val="Opsommingtekens1"/>
            </w:pPr>
            <w:r>
              <w:t>Toegevoegd aan de samenvatting van de verplichtingen is dat bij gebruik van normwaarden de locaties en waarden in een GIO moeten worden vastgesteld</w:t>
            </w:r>
          </w:p>
        </w:tc>
      </w:tr>
      <w:tr w:rsidR="00A92D2F" w:rsidRPr="00B26823" w14:paraId="6E7E75B2" w14:textId="77777777" w:rsidTr="000C1690">
        <w:tc>
          <w:tcPr>
            <w:tcW w:w="566" w:type="pct"/>
          </w:tcPr>
          <w:p w14:paraId="64AF0912" w14:textId="77777777" w:rsidR="00A92D2F" w:rsidRPr="00795E1F" w:rsidRDefault="00A92D2F" w:rsidP="000C1690">
            <w:r w:rsidRPr="001143C3">
              <w:lastRenderedPageBreak/>
              <w:t>2.0.2</w:t>
            </w:r>
          </w:p>
        </w:tc>
        <w:tc>
          <w:tcPr>
            <w:tcW w:w="766" w:type="pct"/>
          </w:tcPr>
          <w:p w14:paraId="29FBD6A0" w14:textId="77777777" w:rsidR="00A92D2F" w:rsidRPr="00795E1F" w:rsidRDefault="00A92D2F" w:rsidP="000C1690">
            <w:r w:rsidRPr="001143C3">
              <w:t>2023-01-09</w:t>
            </w:r>
          </w:p>
        </w:tc>
        <w:tc>
          <w:tcPr>
            <w:tcW w:w="3668" w:type="pct"/>
          </w:tcPr>
          <w:p w14:paraId="3D657EDC" w14:textId="77777777" w:rsidR="00A92D2F" w:rsidRDefault="00A92D2F" w:rsidP="000C1690">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79C08361" w14:textId="77777777" w:rsidR="00A92D2F" w:rsidRDefault="00A92D2F" w:rsidP="000C1690">
            <w:pPr>
              <w:pStyle w:val="Opsommingtekens1"/>
            </w:pPr>
            <w:r>
              <w:t>Dit hoofdstuk (voorheen hoofdstuk 9) is fors herschreven om het duidelijker te maken en om herhalingen te vermijden</w:t>
            </w:r>
          </w:p>
          <w:p w14:paraId="697D08B0" w14:textId="77777777" w:rsidR="00A92D2F" w:rsidRDefault="00A92D2F" w:rsidP="000C1690">
            <w:pPr>
              <w:pStyle w:val="Opsommingtekens1"/>
            </w:pPr>
            <w:r>
              <w:t xml:space="preserve">Paragraaf </w:t>
            </w:r>
            <w:r>
              <w:fldChar w:fldCharType="begin"/>
            </w:r>
            <w:r>
              <w:instrText xml:space="preserve"> REF _Ref_0f9b9ffd211202a6621dc5b0fd81ada7_1 \n \h </w:instrText>
            </w:r>
            <w:r>
              <w:fldChar w:fldCharType="separate"/>
            </w:r>
            <w:r>
              <w:t>10.2</w:t>
            </w:r>
            <w:r>
              <w:fldChar w:fldCharType="end"/>
            </w:r>
            <w:r>
              <w:t xml:space="preserve"> beschrijft de producten die tijdens de procedure moeten worden aangeleverd</w:t>
            </w:r>
          </w:p>
          <w:p w14:paraId="7CC329DE" w14:textId="77777777" w:rsidR="00A92D2F" w:rsidRDefault="00A92D2F" w:rsidP="000C1690">
            <w:pPr>
              <w:pStyle w:val="Opsommingtekens1"/>
            </w:pPr>
            <w:r>
              <w:t xml:space="preserve">Paragraaf </w:t>
            </w:r>
            <w:r>
              <w:fldChar w:fldCharType="begin"/>
            </w:r>
            <w:r>
              <w:instrText xml:space="preserve"> REF _Ref_60667749e2962d67e87dcac8d1dbd9a1_1 \n \h </w:instrText>
            </w:r>
            <w:r>
              <w:fldChar w:fldCharType="separate"/>
            </w:r>
            <w:r>
              <w:t>10.3</w:t>
            </w:r>
            <w:r>
              <w:fldChar w:fldCharType="end"/>
            </w:r>
          </w:p>
          <w:p w14:paraId="662A12FF" w14:textId="77777777" w:rsidR="00A92D2F" w:rsidRDefault="00A92D2F" w:rsidP="000C1690">
            <w:pPr>
              <w:pStyle w:val="Opsommingtekens2"/>
            </w:pPr>
            <w:r w:rsidRPr="00135165">
              <w:t xml:space="preserve">Paragraaf beschrijft </w:t>
            </w:r>
            <w:r>
              <w:t>welke gegevens over producten en procedure moeten worden aangeleverd</w:t>
            </w:r>
          </w:p>
          <w:p w14:paraId="7727A975" w14:textId="77777777" w:rsidR="00A92D2F" w:rsidRDefault="00A92D2F" w:rsidP="000C1690">
            <w:pPr>
              <w:pStyle w:val="Opsommingtekens2"/>
            </w:pPr>
            <w:r>
              <w:t xml:space="preserve">Subparagraaf </w:t>
            </w:r>
            <w:r>
              <w:fldChar w:fldCharType="begin"/>
            </w:r>
            <w:r>
              <w:instrText xml:space="preserve"> REF _Ref_3e01396da06a976de17ec555cde19de0_1 \n \h </w:instrText>
            </w:r>
            <w:r>
              <w:fldChar w:fldCharType="separate"/>
            </w:r>
            <w:r>
              <w:t>10.3.2</w:t>
            </w:r>
            <w:r>
              <w:fldChar w:fldCharType="end"/>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479CF220" w14:textId="77777777" w:rsidR="00A92D2F" w:rsidRDefault="00A92D2F" w:rsidP="000C1690">
            <w:pPr>
              <w:pStyle w:val="Opsommingtekens2"/>
            </w:pPr>
            <w:r w:rsidRPr="003322BA">
              <w:t xml:space="preserve">Subparagraaf </w:t>
            </w:r>
            <w:r>
              <w:fldChar w:fldCharType="begin"/>
            </w:r>
            <w:r>
              <w:instrText xml:space="preserve"> REF _Ref_4d3ce944b9910c26e42f47c116163820_1 \n \h </w:instrText>
            </w:r>
            <w:r>
              <w:fldChar w:fldCharType="separate"/>
            </w:r>
            <w:r>
              <w:t>10.3.3</w:t>
            </w:r>
            <w:r>
              <w:fldChar w:fldCharType="end"/>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6B01A2F1" w14:textId="77777777" w:rsidR="00A92D2F" w:rsidRDefault="00A92D2F" w:rsidP="000C1690">
            <w:pPr>
              <w:pStyle w:val="Opsommingtekens1"/>
            </w:pPr>
            <w:r>
              <w:t xml:space="preserve">Paragraaf </w:t>
            </w:r>
            <w:r>
              <w:fldChar w:fldCharType="begin"/>
            </w:r>
            <w:r>
              <w:instrText xml:space="preserve"> REF _Ref_7e790e9388c9239b6146833668f016fb_1 \n \h </w:instrText>
            </w:r>
            <w:r>
              <w:fldChar w:fldCharType="separate"/>
            </w:r>
            <w:r>
              <w:t>10.4</w:t>
            </w:r>
            <w:r>
              <w:fldChar w:fldCharType="end"/>
            </w:r>
          </w:p>
          <w:p w14:paraId="38D4F847" w14:textId="77777777" w:rsidR="00A92D2F" w:rsidRDefault="00A92D2F" w:rsidP="000C1690">
            <w:pPr>
              <w:pStyle w:val="Opsommingtekens2"/>
            </w:pPr>
            <w:r>
              <w:t>Paragraaf geeft per procedurestap concreet aan wat de juridische situatie is, welke producten het bevoegd gezag moet aanleveren en hoe het bevoegd gezag de aan te leveren gegevens moet toepassen</w:t>
            </w:r>
          </w:p>
          <w:p w14:paraId="5D459807" w14:textId="77777777" w:rsidR="00A92D2F" w:rsidRDefault="00A92D2F" w:rsidP="000C1690">
            <w:pPr>
              <w:pStyle w:val="Opsommingtekens2"/>
            </w:pPr>
            <w:r>
              <w:t>Beknopte schema’s toegevoegd om de plaats van de fase in de procedure aan te geven</w:t>
            </w:r>
          </w:p>
          <w:p w14:paraId="51E63562" w14:textId="77777777" w:rsidR="00A92D2F" w:rsidRDefault="00A92D2F" w:rsidP="000C1690">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r>
              <w:t xml:space="preserve"> </w:t>
            </w:r>
            <w:r w:rsidRPr="00352BEE">
              <w:t>(WELT-244)</w:t>
            </w:r>
          </w:p>
          <w:p w14:paraId="079ADF93" w14:textId="77777777" w:rsidR="00A92D2F" w:rsidRDefault="00A92D2F" w:rsidP="000C1690">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5B7FBE40" w14:textId="77777777" w:rsidR="00A92D2F" w:rsidRDefault="00A92D2F" w:rsidP="000C1690">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4EB291C3" w14:textId="77777777" w:rsidR="00A92D2F" w:rsidRDefault="00A92D2F" w:rsidP="000C1690">
            <w:pPr>
              <w:pStyle w:val="Opsommingtekens2"/>
            </w:pPr>
            <w:r>
              <w:t>De beschrijving van het juridisch kader in de fase van vaststelling, bekendmaking en inwerkingtreden van de omgevingsvisie is gecorrigeerd</w:t>
            </w:r>
          </w:p>
          <w:p w14:paraId="338ED0FD" w14:textId="77777777" w:rsidR="00A92D2F" w:rsidRDefault="00A92D2F" w:rsidP="000C1690">
            <w:pPr>
              <w:pStyle w:val="Opsommingtekens2"/>
            </w:pPr>
            <w:r>
              <w:t xml:space="preserve">Paragraaf </w:t>
            </w:r>
            <w:r>
              <w:fldChar w:fldCharType="begin"/>
            </w:r>
            <w:r>
              <w:instrText xml:space="preserve"> REF _Ref_ea611c75018886a8ca0d4509c5eedf4e_3 \n \h </w:instrText>
            </w:r>
            <w:r>
              <w:fldChar w:fldCharType="separate"/>
            </w:r>
            <w:r>
              <w:t>10.5.3.3.6</w:t>
            </w:r>
            <w:r>
              <w:fldChar w:fldCharType="end"/>
            </w:r>
            <w:r>
              <w:t xml:space="preserve"> Vervallen voorbeschermingsregels door inwerkingtreden wijzigingsbesluit toegevoegd, voor die gevallen waarin het besluit tot wijziging van de omgevingsverordening het besluit is waarop een voorbereidingsbesluit gericht was</w:t>
            </w:r>
          </w:p>
          <w:p w14:paraId="08F44A03" w14:textId="77777777" w:rsidR="00A92D2F" w:rsidRDefault="00A92D2F" w:rsidP="000C1690">
            <w:pPr>
              <w:pStyle w:val="Opsommingtekens2"/>
            </w:pPr>
            <w:r>
              <w:t xml:space="preserve">Paragraaf </w:t>
            </w:r>
            <w:r>
              <w:fldChar w:fldCharType="begin"/>
            </w:r>
            <w:r>
              <w:instrText xml:space="preserve"> REF _Ref_e572d9cafef62fac98470c61309a25f6_1 \n \h </w:instrText>
            </w:r>
            <w:r>
              <w:fldChar w:fldCharType="separate"/>
            </w:r>
            <w:r>
              <w:t>10.8.1</w:t>
            </w:r>
            <w:r>
              <w:fldChar w:fldCharType="end"/>
            </w:r>
            <w:r>
              <w:t xml:space="preserve"> </w:t>
            </w:r>
            <w:r w:rsidRPr="0008577C">
              <w:t>Inleiding: bevoegd gezag voor projectbesluit is verantwoordelijk voor aanlevering</w:t>
            </w:r>
            <w:r>
              <w:t xml:space="preserve"> toegevoegd, waarin duidelijk wordt gemaakt dat er altijd </w:t>
            </w:r>
            <w:r>
              <w:lastRenderedPageBreak/>
              <w:t>maar één bestuursorgaan bevoegd is om een projectbesluit vast te stellen en dat dat het bestuursorgaan is dat het projectbesluit aan de LVBB aanlevert</w:t>
            </w:r>
          </w:p>
          <w:p w14:paraId="1EC80F3D" w14:textId="77777777" w:rsidR="00A92D2F" w:rsidRDefault="00A92D2F" w:rsidP="000C1690">
            <w:pPr>
              <w:pStyle w:val="Opsommingtekens2"/>
            </w:pPr>
            <w:r>
              <w:t xml:space="preserve">Paragraaf </w:t>
            </w:r>
            <w:r>
              <w:fldChar w:fldCharType="begin"/>
            </w:r>
            <w:r>
              <w:instrText xml:space="preserve"> REF _Ref_ebafe09b24782c0b98d1d4400de3de4d_1 \n \h </w:instrText>
            </w:r>
            <w:r>
              <w:fldChar w:fldCharType="separate"/>
            </w:r>
            <w:r>
              <w:t>10.8.8</w:t>
            </w:r>
            <w:r>
              <w:fldChar w:fldCharType="end"/>
            </w:r>
            <w:r>
              <w:t xml:space="preserve"> </w:t>
            </w:r>
            <w:r w:rsidRPr="00675585">
              <w:t>Intrekken tijdelijk regelingdeel na verwerken van de regels in de hoofdregeling</w:t>
            </w:r>
            <w:r>
              <w:t xml:space="preserve"> toegevoegd, die beschrijft wat een gemeente moet doen om het tijdelijk regelingdeel met regels uit een projectbesluit in te trekken nadat zij -onverplicht- die regels in de hoofdregeling van het omgevingsplan heeft verwerkt</w:t>
            </w:r>
          </w:p>
          <w:p w14:paraId="7BFD48D6" w14:textId="77777777" w:rsidR="00A92D2F" w:rsidRDefault="00A92D2F" w:rsidP="000C1690">
            <w:pPr>
              <w:pStyle w:val="Opsommingtekens1"/>
            </w:pPr>
            <w:r>
              <w:t xml:space="preserve">Paragraaf </w:t>
            </w:r>
            <w:r>
              <w:fldChar w:fldCharType="begin"/>
            </w:r>
            <w:r>
              <w:instrText xml:space="preserve"> REF _Ref_c52b11f2783baf9bb904eb6bb0f69033_1 \n \h </w:instrText>
            </w:r>
            <w:r>
              <w:fldChar w:fldCharType="separate"/>
            </w:r>
            <w:r>
              <w:t>10.9</w:t>
            </w:r>
            <w:r>
              <w:fldChar w:fldCharType="end"/>
            </w:r>
          </w:p>
          <w:p w14:paraId="3EE023FE" w14:textId="77777777" w:rsidR="00A92D2F" w:rsidRDefault="00A92D2F" w:rsidP="000C1690">
            <w:pPr>
              <w:pStyle w:val="Opsommingtekens2"/>
            </w:pPr>
            <w:r w:rsidRPr="00E97735">
              <w:t>In deze paragraaf zijn de procedure van het voorbereidingsbesluit en de aan te leveren producten en gegevens beschreven, waarin per procedurestap concreet is aangegeven wat de juridische situatie is, welke producten het bevoegd gezag moet aanleveren en hoe het bevoegd gezag de aan te leveren gegevens moet toepassen.</w:t>
            </w:r>
            <w:r>
              <w:t xml:space="preserve"> In subparagraaf </w:t>
            </w:r>
            <w:r>
              <w:fldChar w:fldCharType="begin"/>
            </w:r>
            <w:r>
              <w:instrText xml:space="preserve"> REF _Ref_1690cbe5fd634c9effea2d8e640d206b_1 \n \h </w:instrText>
            </w:r>
            <w:r>
              <w:fldChar w:fldCharType="separate"/>
            </w:r>
            <w:r>
              <w:t>10.9.3</w:t>
            </w:r>
            <w:r>
              <w:fldChar w:fldCharType="end"/>
            </w:r>
            <w:r>
              <w:t xml:space="preserve"> is voor alle denkbare situaties beschreven hoe omgegaan moet worden met het vervallen van voorbeschermingsregels</w:t>
            </w:r>
          </w:p>
          <w:p w14:paraId="37D190A1" w14:textId="77777777" w:rsidR="00A92D2F" w:rsidRDefault="00A92D2F" w:rsidP="000C1690">
            <w:pPr>
              <w:pStyle w:val="Opsommingtekens1"/>
            </w:pPr>
            <w:r>
              <w:t xml:space="preserve">Paragraaf </w:t>
            </w:r>
            <w:r>
              <w:fldChar w:fldCharType="begin"/>
            </w:r>
            <w:r>
              <w:instrText xml:space="preserve"> REF _Ref_91d26b6c35093a8aa3642c04c3bc4731_1 \n \h </w:instrText>
            </w:r>
            <w:r>
              <w:fldChar w:fldCharType="separate"/>
            </w:r>
            <w:r>
              <w:t>10.10</w:t>
            </w:r>
            <w:r>
              <w:fldChar w:fldCharType="end"/>
            </w:r>
          </w:p>
          <w:p w14:paraId="7DA643A8" w14:textId="77777777" w:rsidR="00A92D2F" w:rsidRDefault="00A92D2F" w:rsidP="000C1690">
            <w:pPr>
              <w:pStyle w:val="Opsommingtekens2"/>
            </w:pPr>
            <w:r w:rsidRPr="004F45C4">
              <w:t xml:space="preserve">In deze paragraaf zijn de procedure van </w:t>
            </w:r>
            <w:r>
              <w:t xml:space="preserve">de reactieve interventie </w:t>
            </w:r>
            <w:r w:rsidRPr="004F45C4">
              <w:t xml:space="preserve">en de aan te leveren producten en gegevens beschreven, waarin per procedurestap concreet is aangegeven wat de juridische situatie is, welke producten het bevoegd gezag moet aanleveren en hoe het bevoegd gezag de aan te leveren gegevens moet toepassen. </w:t>
            </w:r>
            <w:r>
              <w:t>Daarbij is precies aangegeven wat de rolverdeling tussen provincie en gemeente is en welk bevoegd gezag welke aanlevering moet doen.</w:t>
            </w:r>
          </w:p>
        </w:tc>
      </w:tr>
      <w:tr w:rsidR="00A92D2F" w:rsidRPr="00B26823" w14:paraId="6E01EC30" w14:textId="77777777" w:rsidTr="000C1690">
        <w:tc>
          <w:tcPr>
            <w:tcW w:w="566" w:type="pct"/>
          </w:tcPr>
          <w:p w14:paraId="04761CA3" w14:textId="77777777" w:rsidR="00A92D2F" w:rsidRPr="00795E1F" w:rsidRDefault="00A92D2F" w:rsidP="000C1690">
            <w:r w:rsidRPr="001143C3">
              <w:lastRenderedPageBreak/>
              <w:t>2.0.2</w:t>
            </w:r>
          </w:p>
        </w:tc>
        <w:tc>
          <w:tcPr>
            <w:tcW w:w="766" w:type="pct"/>
          </w:tcPr>
          <w:p w14:paraId="42354D24" w14:textId="77777777" w:rsidR="00A92D2F" w:rsidRPr="00795E1F" w:rsidRDefault="00A92D2F" w:rsidP="000C1690">
            <w:r w:rsidRPr="001143C3">
              <w:t>2023-01-09</w:t>
            </w:r>
          </w:p>
        </w:tc>
        <w:tc>
          <w:tcPr>
            <w:tcW w:w="3668" w:type="pct"/>
          </w:tcPr>
          <w:p w14:paraId="11DD3333" w14:textId="77777777" w:rsidR="00A92D2F" w:rsidRDefault="00A92D2F" w:rsidP="000C1690">
            <w:r>
              <w:t>In alle kaders over toekomstige functionaliteit is nu ook aangegeven of er een workaround bestaat en zo ja, wat die workaround is.</w:t>
            </w:r>
          </w:p>
        </w:tc>
      </w:tr>
      <w:tr w:rsidR="00A92D2F" w:rsidRPr="00B26823" w14:paraId="3570C4DF" w14:textId="77777777" w:rsidTr="000C1690">
        <w:tc>
          <w:tcPr>
            <w:tcW w:w="566" w:type="pct"/>
          </w:tcPr>
          <w:p w14:paraId="5ACEE446" w14:textId="77777777" w:rsidR="00A92D2F" w:rsidRPr="002E4ED0" w:rsidRDefault="00A92D2F" w:rsidP="000C1690">
            <w:r w:rsidRPr="00AC549E">
              <w:t>2.1.2</w:t>
            </w:r>
          </w:p>
        </w:tc>
        <w:tc>
          <w:tcPr>
            <w:tcW w:w="766" w:type="pct"/>
          </w:tcPr>
          <w:p w14:paraId="4E182E91" w14:textId="77777777" w:rsidR="00A92D2F" w:rsidRPr="00795E1F" w:rsidRDefault="00A92D2F" w:rsidP="000C1690">
            <w:r>
              <w:t>2023-06-23</w:t>
            </w:r>
          </w:p>
        </w:tc>
        <w:tc>
          <w:tcPr>
            <w:tcW w:w="3668" w:type="pct"/>
          </w:tcPr>
          <w:p w14:paraId="10BF420D" w14:textId="77777777" w:rsidR="00A92D2F" w:rsidRDefault="00A92D2F" w:rsidP="000C1690">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vormgeving van Besluit en Regeling bij </w:t>
            </w:r>
            <w:r>
              <w:fldChar w:fldCharType="begin"/>
            </w:r>
            <w:r>
              <w:instrText xml:space="preserve"> DOCVARIABLE ID01+ </w:instrText>
            </w:r>
            <w:r>
              <w:fldChar w:fldCharType="separate"/>
            </w:r>
            <w:r>
              <w:t>de basistekst</w:t>
            </w:r>
            <w:r>
              <w:fldChar w:fldCharType="end"/>
            </w:r>
          </w:p>
          <w:p w14:paraId="1455AA3E" w14:textId="77777777" w:rsidR="00A92D2F" w:rsidRDefault="00A92D2F" w:rsidP="000C1690">
            <w:pPr>
              <w:pStyle w:val="Opsommingtekens1"/>
            </w:pPr>
            <w:r>
              <w:t xml:space="preserve">In paragraaf </w:t>
            </w:r>
            <w:r>
              <w:fldChar w:fldCharType="begin"/>
            </w:r>
            <w:r>
              <w:instrText xml:space="preserve"> REF _Ref_2f3d0ec57417521a524e74bab778481f_1 \n \h </w:instrText>
            </w:r>
            <w:r>
              <w:fldChar w:fldCharType="separate"/>
            </w:r>
            <w:r>
              <w:t>4.2</w:t>
            </w:r>
            <w:r>
              <w:fldChar w:fldCharType="end"/>
            </w:r>
            <w:r>
              <w:t xml:space="preserve"> 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w:t>
            </w:r>
          </w:p>
        </w:tc>
      </w:tr>
      <w:tr w:rsidR="00A92D2F" w:rsidRPr="00B26823" w14:paraId="05B4B1ED" w14:textId="77777777" w:rsidTr="000C1690">
        <w:tc>
          <w:tcPr>
            <w:tcW w:w="566" w:type="pct"/>
          </w:tcPr>
          <w:p w14:paraId="423D6944" w14:textId="77777777" w:rsidR="00A92D2F" w:rsidRPr="00CC1282" w:rsidRDefault="00A92D2F" w:rsidP="000C1690">
            <w:r w:rsidRPr="00D64C64">
              <w:lastRenderedPageBreak/>
              <w:t>2.1.2</w:t>
            </w:r>
          </w:p>
        </w:tc>
        <w:tc>
          <w:tcPr>
            <w:tcW w:w="766" w:type="pct"/>
          </w:tcPr>
          <w:p w14:paraId="48FC2FC4" w14:textId="77777777" w:rsidR="00A92D2F" w:rsidRPr="00795E1F" w:rsidRDefault="00A92D2F" w:rsidP="000C1690">
            <w:r w:rsidRPr="00D64C64">
              <w:t>2023-06-23</w:t>
            </w:r>
          </w:p>
        </w:tc>
        <w:tc>
          <w:tcPr>
            <w:tcW w:w="3668" w:type="pct"/>
          </w:tcPr>
          <w:p w14:paraId="0DC158C9" w14:textId="77777777" w:rsidR="00A92D2F" w:rsidRDefault="00A92D2F" w:rsidP="000C1690">
            <w:r>
              <w:t xml:space="preserve">Paragraaf </w:t>
            </w:r>
            <w:r>
              <w:fldChar w:fldCharType="begin"/>
            </w:r>
            <w:r>
              <w:instrText xml:space="preserve"> REF _Ref_89f07ba88d8acd1b9138b39567b8005f_1 \n \h </w:instrText>
            </w:r>
            <w:r>
              <w:fldChar w:fldCharType="separate"/>
            </w:r>
            <w:r>
              <w:t>4.4.3.1</w:t>
            </w:r>
            <w:r>
              <w:fldChar w:fldCharType="end"/>
            </w:r>
            <w:r>
              <w:t xml:space="preserve"> en </w:t>
            </w:r>
            <w:r>
              <w:fldChar w:fldCharType="begin"/>
            </w:r>
            <w:r>
              <w:instrText xml:space="preserve"> REF _Ref_9ea2cc7c527f49f2e03284083a80850d_1 \n \h </w:instrText>
            </w:r>
            <w:r>
              <w:fldChar w:fldCharType="separate"/>
            </w:r>
            <w:r>
              <w:t>4.4.3.2</w:t>
            </w:r>
            <w:r>
              <w:fldChar w:fldCharType="end"/>
            </w:r>
            <w:r>
              <w:t>:</w:t>
            </w:r>
          </w:p>
          <w:p w14:paraId="4D77BDAF" w14:textId="77777777" w:rsidR="00A92D2F" w:rsidRDefault="00A92D2F" w:rsidP="000C1690">
            <w:r>
              <w:t xml:space="preserve">In onderdeel 5 van de beschrijving van de elementen in de Regeling over het ‘hoofdelement’ ArtikelgewijzeToelichting staat dat dit element in een toekomstige versie van de standaard zal vervallen. In deze versie is verduidelijkt dat geadviseerd wordt om in plaats van dit 'hoofdelement’ gebruik te maken van het ‘hoofdelement’ </w:t>
            </w:r>
            <w:r w:rsidRPr="007C4F14">
              <w:t>Toelichting met daarbinnen de gestructureerde opzet met de elementen AlgemeneToelichting en/of ArtikelgewijzeToelichting</w:t>
            </w:r>
            <w:r>
              <w:t xml:space="preserve"> (WELT-231)</w:t>
            </w:r>
          </w:p>
        </w:tc>
      </w:tr>
      <w:tr w:rsidR="00A92D2F" w:rsidRPr="00B26823" w14:paraId="3887017A" w14:textId="77777777" w:rsidTr="000C1690">
        <w:tc>
          <w:tcPr>
            <w:tcW w:w="566" w:type="pct"/>
          </w:tcPr>
          <w:p w14:paraId="001A924A" w14:textId="77777777" w:rsidR="00A92D2F" w:rsidRPr="00795E1F" w:rsidRDefault="00A92D2F" w:rsidP="000C1690">
            <w:r w:rsidRPr="00D64C64">
              <w:t>2.1.2</w:t>
            </w:r>
          </w:p>
        </w:tc>
        <w:tc>
          <w:tcPr>
            <w:tcW w:w="766" w:type="pct"/>
          </w:tcPr>
          <w:p w14:paraId="166AD569" w14:textId="77777777" w:rsidR="00A92D2F" w:rsidRPr="00795E1F" w:rsidRDefault="00A92D2F" w:rsidP="000C1690">
            <w:r w:rsidRPr="00D64C64">
              <w:t>2023-06-23</w:t>
            </w:r>
          </w:p>
        </w:tc>
        <w:tc>
          <w:tcPr>
            <w:tcW w:w="3668" w:type="pct"/>
          </w:tcPr>
          <w:p w14:paraId="1B89DD4A" w14:textId="77777777" w:rsidR="00A92D2F" w:rsidRDefault="00A92D2F" w:rsidP="000C1690">
            <w:r>
              <w:t xml:space="preserve">Paragraaf </w:t>
            </w:r>
            <w:r>
              <w:fldChar w:fldCharType="begin"/>
            </w:r>
            <w:r>
              <w:instrText xml:space="preserve"> REF _Ref_5cea03abb44a26977719414e161af577_1 \n \h </w:instrText>
            </w:r>
            <w:r>
              <w:fldChar w:fldCharType="separate"/>
            </w:r>
            <w:r>
              <w:t>4.4.2.3</w:t>
            </w:r>
            <w:r>
              <w:fldChar w:fldCharType="end"/>
            </w:r>
          </w:p>
          <w:p w14:paraId="12FB0DF3" w14:textId="77777777" w:rsidR="00A92D2F" w:rsidRDefault="00A92D2F" w:rsidP="000C1690">
            <w:pPr>
              <w:pStyle w:val="Opsommingtekens1"/>
            </w:pPr>
            <w:r>
              <w:t>In beide afbeeldingen in deze paragraaf, die een voorbeeld geven van de toepassing van BesluitCompact, is een omschrijving van de datum van inwerkingtreden van het besluit gegeven in plaats van een exacte datum, om de afbeelding in overeenstemming te brengen met de aanbeveling hierover in hoofdstuk 10</w:t>
            </w:r>
          </w:p>
          <w:p w14:paraId="4452D375" w14:textId="77777777" w:rsidR="00A92D2F" w:rsidRDefault="00A92D2F" w:rsidP="000C1690">
            <w:pPr>
              <w:pStyle w:val="Opsommingtekens1"/>
            </w:pPr>
            <w:r>
              <w:t>De tekst onder de tweede afbeelding is verwijderd omdat die tekst niet in overeenstemming was met de afbeelding</w:t>
            </w:r>
          </w:p>
        </w:tc>
      </w:tr>
      <w:tr w:rsidR="00A92D2F" w:rsidRPr="00B26823" w14:paraId="7A5D01CB" w14:textId="77777777" w:rsidTr="000C1690">
        <w:tc>
          <w:tcPr>
            <w:tcW w:w="566" w:type="pct"/>
          </w:tcPr>
          <w:p w14:paraId="2E507439" w14:textId="77777777" w:rsidR="00A92D2F" w:rsidRPr="00795E1F" w:rsidRDefault="00A92D2F" w:rsidP="000C1690">
            <w:r w:rsidRPr="00D64C64">
              <w:t>2.1.2</w:t>
            </w:r>
          </w:p>
        </w:tc>
        <w:tc>
          <w:tcPr>
            <w:tcW w:w="766" w:type="pct"/>
          </w:tcPr>
          <w:p w14:paraId="5F876C72" w14:textId="77777777" w:rsidR="00A92D2F" w:rsidRPr="00795E1F" w:rsidRDefault="00A92D2F" w:rsidP="000C1690">
            <w:r w:rsidRPr="00D64C64">
              <w:t>2023-06-23</w:t>
            </w:r>
          </w:p>
        </w:tc>
        <w:tc>
          <w:tcPr>
            <w:tcW w:w="3668" w:type="pct"/>
          </w:tcPr>
          <w:p w14:paraId="69584507" w14:textId="77777777" w:rsidR="00A92D2F" w:rsidRDefault="00A92D2F" w:rsidP="000C1690">
            <w:r>
              <w:t>Aantal kleine tekstcorrecties en verduidelijkingen aangebracht in hoofdstuk 4 en hoofdstuk 10</w:t>
            </w:r>
          </w:p>
        </w:tc>
      </w:tr>
      <w:tr w:rsidR="00A92D2F" w:rsidRPr="00B26823" w14:paraId="448796EE" w14:textId="77777777" w:rsidTr="000C1690">
        <w:tc>
          <w:tcPr>
            <w:tcW w:w="566" w:type="pct"/>
          </w:tcPr>
          <w:p w14:paraId="5D1ACA4C" w14:textId="77777777" w:rsidR="00A92D2F" w:rsidRPr="00CC1282" w:rsidRDefault="00A92D2F" w:rsidP="000C1690">
            <w:r w:rsidRPr="00D64C64">
              <w:t>2.1.2</w:t>
            </w:r>
          </w:p>
        </w:tc>
        <w:tc>
          <w:tcPr>
            <w:tcW w:w="766" w:type="pct"/>
          </w:tcPr>
          <w:p w14:paraId="67CFA1B2" w14:textId="77777777" w:rsidR="00A92D2F" w:rsidRPr="00795E1F" w:rsidRDefault="00A92D2F" w:rsidP="000C1690">
            <w:r w:rsidRPr="00D64C64">
              <w:t>2023-06-23</w:t>
            </w:r>
          </w:p>
        </w:tc>
        <w:tc>
          <w:tcPr>
            <w:tcW w:w="3668" w:type="pct"/>
          </w:tcPr>
          <w:p w14:paraId="237B0C92" w14:textId="77777777" w:rsidR="00A92D2F" w:rsidRDefault="00A92D2F" w:rsidP="000C1690">
            <w:r>
              <w:t xml:space="preserve">Paragraaf </w:t>
            </w:r>
            <w:r>
              <w:fldChar w:fldCharType="begin"/>
            </w:r>
            <w:r>
              <w:instrText xml:space="preserve"> REF _Ref_82259a8e2cb92f60aca1b2db652ab275_1 \n \h </w:instrText>
            </w:r>
            <w:r>
              <w:fldChar w:fldCharType="separate"/>
            </w:r>
            <w:r>
              <w:t>7.11</w:t>
            </w:r>
            <w:r>
              <w:fldChar w:fldCharType="end"/>
            </w:r>
            <w:r>
              <w:t xml:space="preserve"> Objecttype Activiteit</w:t>
            </w:r>
          </w:p>
          <w:p w14:paraId="429E0DE3" w14:textId="77777777" w:rsidR="00A92D2F" w:rsidRDefault="00A92D2F" w:rsidP="000C1690">
            <w:pPr>
              <w:pStyle w:val="Opsommingtekens1"/>
            </w:pPr>
            <w:r>
              <w:t xml:space="preserve">In de subparagrafen </w:t>
            </w:r>
            <w:r>
              <w:fldChar w:fldCharType="begin"/>
            </w:r>
            <w:r>
              <w:instrText xml:space="preserve"> REF _Ref_48d4a882ba8b58ea4b3a4c9ee9141a98_2 \n \h </w:instrText>
            </w:r>
            <w:r>
              <w:fldChar w:fldCharType="separate"/>
            </w:r>
            <w:r>
              <w:t>7.11.4</w:t>
            </w:r>
            <w:r>
              <w:fldChar w:fldCharType="end"/>
            </w:r>
            <w:r>
              <w:t xml:space="preserve"> en </w:t>
            </w:r>
            <w:r>
              <w:fldChar w:fldCharType="begin"/>
            </w:r>
            <w:r>
              <w:instrText xml:space="preserve"> REF _Ref_f5c93851bd78839b745d607fd9eaf280_1 \n \h </w:instrText>
            </w:r>
            <w:r>
              <w:fldChar w:fldCharType="separate"/>
            </w:r>
            <w:r>
              <w:t>7.11.5</w:t>
            </w:r>
            <w:r>
              <w:fldChar w:fldCharType="end"/>
            </w:r>
            <w:r>
              <w:t xml:space="preserve"> toegevoegd dat de attributen </w:t>
            </w:r>
            <w:r w:rsidRPr="00CB4009">
              <w:t>bovenliggendeActiviteit en gerelateerdeActiviteit alleen betekenis hebben voor toepasbare regels en de Vergunningcheck</w:t>
            </w:r>
          </w:p>
        </w:tc>
      </w:tr>
      <w:tr w:rsidR="00A92D2F" w:rsidRPr="00B26823" w14:paraId="65D63A4D" w14:textId="77777777" w:rsidTr="000C1690">
        <w:tc>
          <w:tcPr>
            <w:tcW w:w="566" w:type="pct"/>
          </w:tcPr>
          <w:p w14:paraId="20B5FDA8" w14:textId="77777777" w:rsidR="00A92D2F" w:rsidRPr="00EB52AE" w:rsidRDefault="00A92D2F" w:rsidP="000C1690">
            <w:r w:rsidRPr="00D64C64">
              <w:t>2.1.2</w:t>
            </w:r>
          </w:p>
        </w:tc>
        <w:tc>
          <w:tcPr>
            <w:tcW w:w="766" w:type="pct"/>
          </w:tcPr>
          <w:p w14:paraId="00D0DDAB" w14:textId="77777777" w:rsidR="00A92D2F" w:rsidRPr="00795E1F" w:rsidRDefault="00A92D2F" w:rsidP="000C1690">
            <w:r w:rsidRPr="00D64C64">
              <w:t>2023-06-23</w:t>
            </w:r>
          </w:p>
        </w:tc>
        <w:tc>
          <w:tcPr>
            <w:tcW w:w="3668" w:type="pct"/>
          </w:tcPr>
          <w:p w14:paraId="67D48F1C" w14:textId="77777777" w:rsidR="00A92D2F" w:rsidRDefault="00A92D2F" w:rsidP="000C1690">
            <w:r>
              <w:t xml:space="preserve">Paragraaf </w:t>
            </w:r>
            <w:r>
              <w:fldChar w:fldCharType="begin"/>
            </w:r>
            <w:r>
              <w:instrText xml:space="preserve"> REF _Ref_116b7f334a078e10b746d3e0f7e381e2_1 \n \h </w:instrText>
            </w:r>
            <w:r>
              <w:fldChar w:fldCharType="separate"/>
            </w:r>
            <w:r>
              <w:t>7.12.6</w:t>
            </w:r>
            <w:r>
              <w:fldChar w:fldCharType="end"/>
            </w:r>
            <w:r>
              <w:t xml:space="preserve"> en paragraaf </w:t>
            </w:r>
            <w:r>
              <w:fldChar w:fldCharType="begin"/>
            </w:r>
            <w:r>
              <w:instrText xml:space="preserve"> REF _Ref_87d04df16c0363d4b9a195a6413babff_1 \n \h </w:instrText>
            </w:r>
            <w:r>
              <w:fldChar w:fldCharType="separate"/>
            </w:r>
            <w:r>
              <w:t>7.13.6</w:t>
            </w:r>
            <w:r>
              <w:fldChar w:fldCharType="end"/>
            </w:r>
            <w:r>
              <w:t xml:space="preserve"> Aanbevelingen voor Locatie, noemer en naam GIO bij annoteren met Omgevingswaarde/Omgevingsnorm</w:t>
            </w:r>
          </w:p>
          <w:p w14:paraId="60830288" w14:textId="77777777" w:rsidR="00A92D2F" w:rsidRDefault="00A92D2F" w:rsidP="000C1690">
            <w:pPr>
              <w:pStyle w:val="Opsommingtekens1"/>
            </w:pPr>
            <w:r>
              <w:t>Aanbeveling voor te gebruiken verschijningsvorm gewijzigd van Gebiedengroep naar losse Gebieden of Gebiedengroep</w:t>
            </w:r>
          </w:p>
          <w:p w14:paraId="1D050D26" w14:textId="77777777" w:rsidR="00A92D2F" w:rsidRDefault="00A92D2F" w:rsidP="000C1690">
            <w:pPr>
              <w:pStyle w:val="Opsommingtekens1"/>
            </w:pPr>
            <w:r>
              <w:t>Kader Toekomstige functionaliteit toegevoegd</w:t>
            </w:r>
          </w:p>
        </w:tc>
      </w:tr>
      <w:tr w:rsidR="00A92D2F" w:rsidRPr="00B26823" w14:paraId="5E9C0AD3" w14:textId="77777777" w:rsidTr="000C1690">
        <w:tc>
          <w:tcPr>
            <w:tcW w:w="566" w:type="pct"/>
          </w:tcPr>
          <w:p w14:paraId="66879175" w14:textId="77777777" w:rsidR="00A92D2F" w:rsidRPr="00795E1F" w:rsidRDefault="00A92D2F" w:rsidP="000C1690">
            <w:r w:rsidRPr="00D64C64">
              <w:t>2.1.2</w:t>
            </w:r>
          </w:p>
        </w:tc>
        <w:tc>
          <w:tcPr>
            <w:tcW w:w="766" w:type="pct"/>
          </w:tcPr>
          <w:p w14:paraId="79E42E83" w14:textId="77777777" w:rsidR="00A92D2F" w:rsidRPr="00795E1F" w:rsidRDefault="00A92D2F" w:rsidP="000C1690">
            <w:r w:rsidRPr="00D64C64">
              <w:t>2023-06-23</w:t>
            </w:r>
          </w:p>
        </w:tc>
        <w:tc>
          <w:tcPr>
            <w:tcW w:w="3668" w:type="pct"/>
          </w:tcPr>
          <w:p w14:paraId="41D93ED7" w14:textId="77777777" w:rsidR="00A92D2F" w:rsidRDefault="00A92D2F" w:rsidP="000C1690">
            <w:r>
              <w:t xml:space="preserve">Paragraaf </w:t>
            </w:r>
            <w:r>
              <w:fldChar w:fldCharType="begin"/>
            </w:r>
            <w:r>
              <w:instrText xml:space="preserve"> REF _Ref_1f1400dc622a70fb2c884625f8f140fa_1 \n \h </w:instrText>
            </w:r>
            <w:r>
              <w:fldChar w:fldCharType="separate"/>
            </w:r>
            <w:r>
              <w:t>7.14</w:t>
            </w:r>
            <w:r>
              <w:fldChar w:fldCharType="end"/>
            </w:r>
            <w:r>
              <w:t xml:space="preserve"> Objecttype Gebiedsaanwijzing</w:t>
            </w:r>
          </w:p>
          <w:p w14:paraId="464CA3A2" w14:textId="77777777" w:rsidR="00A92D2F" w:rsidRDefault="00A92D2F" w:rsidP="000C1690">
            <w:pPr>
              <w:pStyle w:val="Opsommingtekens1"/>
            </w:pPr>
            <w:r>
              <w:t xml:space="preserve">Paragraaf </w:t>
            </w:r>
            <w:r>
              <w:fldChar w:fldCharType="begin"/>
            </w:r>
            <w:r>
              <w:instrText xml:space="preserve"> REF _Ref_0b92de96b08e5fad4b5bcbde4269a028_2 \n \h </w:instrText>
            </w:r>
            <w:r>
              <w:fldChar w:fldCharType="separate"/>
            </w:r>
            <w:r>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052E5C6A" w14:textId="77777777" w:rsidR="00A92D2F" w:rsidRDefault="00A92D2F" w:rsidP="000C1690">
            <w:pPr>
              <w:pStyle w:val="Opsommingtekens1"/>
            </w:pPr>
            <w:r>
              <w:t xml:space="preserve">Paragraaf </w:t>
            </w:r>
            <w:r>
              <w:fldChar w:fldCharType="begin"/>
            </w:r>
            <w:r>
              <w:instrText xml:space="preserve"> REF _Ref_5f4b409c2ceca047af4c3fc02442bb67_1 \n \h </w:instrText>
            </w:r>
            <w:r>
              <w:fldChar w:fldCharType="separate"/>
            </w:r>
            <w:r>
              <w:t>7.14.7.9</w:t>
            </w:r>
            <w:r>
              <w:fldChar w:fldCharType="end"/>
            </w:r>
            <w:r>
              <w:t xml:space="preserve"> </w:t>
            </w:r>
            <w:r w:rsidRPr="005032DA">
              <w:t xml:space="preserve">Toelichting op Gebiedsaanwijzing van het type </w:t>
            </w:r>
            <w:r>
              <w:t>Geluid: voorbeelden aangepast</w:t>
            </w:r>
          </w:p>
        </w:tc>
      </w:tr>
      <w:tr w:rsidR="00A92D2F" w:rsidRPr="00B26823" w14:paraId="39A9B243" w14:textId="77777777" w:rsidTr="000C1690">
        <w:tc>
          <w:tcPr>
            <w:tcW w:w="566" w:type="pct"/>
          </w:tcPr>
          <w:p w14:paraId="235822F6" w14:textId="77777777" w:rsidR="00A92D2F" w:rsidRPr="00EB52AE" w:rsidRDefault="00A92D2F" w:rsidP="000C1690">
            <w:r w:rsidRPr="00D64C64">
              <w:t>2.1.2</w:t>
            </w:r>
          </w:p>
        </w:tc>
        <w:tc>
          <w:tcPr>
            <w:tcW w:w="766" w:type="pct"/>
          </w:tcPr>
          <w:p w14:paraId="0741F6D6" w14:textId="77777777" w:rsidR="00A92D2F" w:rsidRPr="00795E1F" w:rsidRDefault="00A92D2F" w:rsidP="000C1690">
            <w:r w:rsidRPr="00D64C64">
              <w:t>2023-06-23</w:t>
            </w:r>
          </w:p>
        </w:tc>
        <w:tc>
          <w:tcPr>
            <w:tcW w:w="3668" w:type="pct"/>
          </w:tcPr>
          <w:p w14:paraId="08A71D74" w14:textId="77777777" w:rsidR="00A92D2F" w:rsidRDefault="00A92D2F" w:rsidP="000C1690">
            <w:r>
              <w:t xml:space="preserve">Paragraaf </w:t>
            </w:r>
            <w:r>
              <w:fldChar w:fldCharType="begin"/>
            </w:r>
            <w:r>
              <w:instrText xml:space="preserve"> REF _Ref_b6a1f307a3e0156b5d8a549f55964e82_1 \n \h </w:instrText>
            </w:r>
            <w:r>
              <w:fldChar w:fldCharType="separate"/>
            </w:r>
            <w:r>
              <w:t>8.6</w:t>
            </w:r>
            <w:r>
              <w:fldChar w:fldCharType="end"/>
            </w:r>
            <w:r>
              <w:t xml:space="preserve"> Ontwerpbesluit dat voortbouwt op eerder ontwerpbesluit</w:t>
            </w:r>
          </w:p>
          <w:p w14:paraId="0E2196FA" w14:textId="77777777" w:rsidR="00A92D2F" w:rsidRDefault="00A92D2F" w:rsidP="000C1690">
            <w:pPr>
              <w:pStyle w:val="Opsommingtekens1"/>
            </w:pPr>
            <w:r>
              <w:t>Paragraaf toegevoegd</w:t>
            </w:r>
          </w:p>
        </w:tc>
      </w:tr>
      <w:tr w:rsidR="00A92D2F" w:rsidRPr="00B26823" w14:paraId="6E37244E" w14:textId="77777777" w:rsidTr="000C1690">
        <w:tc>
          <w:tcPr>
            <w:tcW w:w="566" w:type="pct"/>
          </w:tcPr>
          <w:p w14:paraId="3E288C15" w14:textId="77777777" w:rsidR="00A92D2F" w:rsidRPr="00EB52AE" w:rsidRDefault="00A92D2F" w:rsidP="000C1690">
            <w:r w:rsidRPr="00D64C64">
              <w:lastRenderedPageBreak/>
              <w:t>2.1.2</w:t>
            </w:r>
          </w:p>
        </w:tc>
        <w:tc>
          <w:tcPr>
            <w:tcW w:w="766" w:type="pct"/>
          </w:tcPr>
          <w:p w14:paraId="3492D001" w14:textId="77777777" w:rsidR="00A92D2F" w:rsidRPr="00EB52AE" w:rsidRDefault="00A92D2F" w:rsidP="000C1690">
            <w:r w:rsidRPr="00D64C64">
              <w:t>2023-06-23</w:t>
            </w:r>
          </w:p>
        </w:tc>
        <w:tc>
          <w:tcPr>
            <w:tcW w:w="3668" w:type="pct"/>
          </w:tcPr>
          <w:p w14:paraId="7F42900D" w14:textId="77777777" w:rsidR="00A92D2F" w:rsidRDefault="00A92D2F" w:rsidP="000C1690">
            <w:r>
              <w:t xml:space="preserve">Paragraaf </w:t>
            </w:r>
            <w:r>
              <w:fldChar w:fldCharType="begin"/>
            </w:r>
            <w:r>
              <w:instrText xml:space="preserve"> REF _Ref_7e790e9388c9239b6146833668f016fb_1 \n \h </w:instrText>
            </w:r>
            <w:r>
              <w:fldChar w:fldCharType="separate"/>
            </w:r>
            <w:r>
              <w:t>10.4</w:t>
            </w:r>
            <w:r>
              <w:fldChar w:fldCharType="end"/>
            </w:r>
            <w:r>
              <w:t xml:space="preserve"> Procedure omgevingsplan en aan te leveren producten en gegevens</w:t>
            </w:r>
          </w:p>
          <w:p w14:paraId="379D2CD2" w14:textId="77777777" w:rsidR="00A92D2F" w:rsidRDefault="00A92D2F" w:rsidP="000C1690">
            <w:pPr>
              <w:pStyle w:val="Opsommingtekens1"/>
            </w:pPr>
            <w:r>
              <w:t xml:space="preserve">Paragraaf </w:t>
            </w:r>
            <w:r>
              <w:fldChar w:fldCharType="begin"/>
            </w:r>
            <w:r>
              <w:instrText xml:space="preserve"> REF _Ref_9a6c128680e264591a89c0dd489ba196_1 \n \h </w:instrText>
            </w:r>
            <w:r>
              <w:fldChar w:fldCharType="separate"/>
            </w:r>
            <w:r>
              <w:t>10.4.1</w:t>
            </w:r>
            <w:r>
              <w:fldChar w:fldCharType="end"/>
            </w:r>
            <w:r>
              <w:t xml:space="preserve"> </w:t>
            </w:r>
            <w:r w:rsidRPr="004D2E2E">
              <w:t>Toepassing projectprocedure bij omgevingsplanwijziging voor project van publiek belang</w:t>
            </w:r>
            <w:r>
              <w:t xml:space="preserve"> toegevoegd</w:t>
            </w:r>
          </w:p>
          <w:p w14:paraId="23CD55EC" w14:textId="77777777" w:rsidR="00A92D2F" w:rsidRDefault="00A92D2F" w:rsidP="000C1690">
            <w:pPr>
              <w:pStyle w:val="Opsommingtekens1"/>
            </w:pPr>
            <w:r>
              <w:t>Citeertitel:</w:t>
            </w:r>
          </w:p>
          <w:p w14:paraId="17660C37" w14:textId="77777777" w:rsidR="00A92D2F" w:rsidRDefault="00A92D2F" w:rsidP="000C1690">
            <w:pPr>
              <w:pStyle w:val="Opsommingtekens2"/>
            </w:pPr>
            <w:r w:rsidRPr="005D4C6D">
              <w:t>In iedere subparagraaf over BesluitMetadata is het gegeven citeertitel</w:t>
            </w:r>
            <w:r>
              <w:t xml:space="preserve"> nu als optioneel gegeven toegevoegd (WELT-244)</w:t>
            </w:r>
          </w:p>
          <w:p w14:paraId="40EF466A" w14:textId="77777777" w:rsidR="00A92D2F" w:rsidRPr="00AE12AE" w:rsidRDefault="00A92D2F" w:rsidP="000C1690">
            <w:pPr>
              <w:pStyle w:val="Opsommingtekens2"/>
            </w:pPr>
            <w:r w:rsidRPr="00AE12AE">
              <w:t>In iedere subparagraaf over Besluit- c.q. RegelingMetadata is aangegeven dat het gegeven citeertitel in de toekomst een verplicht gegeven wordt en dat wordt aanbevolen dat gegeven vooruitlopend al te gebruiken</w:t>
            </w:r>
            <w:r>
              <w:t xml:space="preserve"> </w:t>
            </w:r>
            <w:r w:rsidRPr="002063D9">
              <w:t>(WELT-244)</w:t>
            </w:r>
          </w:p>
          <w:p w14:paraId="366D1F55" w14:textId="77777777" w:rsidR="00A92D2F" w:rsidRDefault="00A92D2F" w:rsidP="000C1690">
            <w:pPr>
              <w:pStyle w:val="Opsommingtekens1"/>
            </w:pPr>
            <w:r>
              <w:t>In de subparagrafen over het Procedureverloop 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1357DD05" w14:textId="77777777" w:rsidR="00A92D2F" w:rsidRDefault="00A92D2F" w:rsidP="000C1690">
            <w:pPr>
              <w:pStyle w:val="Opsommingtekens1"/>
            </w:pPr>
            <w:r>
              <w:t>Waar van toepassing is in de paragraaf over de terinzagelegging van op het besluit betrekking hebbende stukken aangegeven wat de beoogde definitieve oplossing is en wat de tijdelijke workarounds zijn voor het openbaar maken van deze stukken</w:t>
            </w:r>
          </w:p>
          <w:p w14:paraId="2CC6B3D4" w14:textId="77777777" w:rsidR="00A92D2F" w:rsidRDefault="00A92D2F" w:rsidP="000C1690">
            <w:pPr>
              <w:pStyle w:val="Opsommingtekens1"/>
            </w:pPr>
            <w:r>
              <w:t xml:space="preserve">In de paragrafen </w:t>
            </w:r>
            <w:r>
              <w:fldChar w:fldCharType="begin"/>
            </w:r>
            <w:r>
              <w:instrText xml:space="preserve"> REF _Ref_0d891b40653f39ddc440187006eca693_8 \n \h </w:instrText>
            </w:r>
            <w:r>
              <w:fldChar w:fldCharType="separate"/>
            </w:r>
            <w:r>
              <w:t>10.4.5.2.8</w:t>
            </w:r>
            <w:r>
              <w:fldChar w:fldCharType="end"/>
            </w:r>
            <w:r>
              <w:t xml:space="preserve">, </w:t>
            </w:r>
            <w:r>
              <w:fldChar w:fldCharType="begin"/>
            </w:r>
            <w:r>
              <w:instrText xml:space="preserve"> REF _Ref_0d891b40653f39ddc440187006eca693_9 \n \h </w:instrText>
            </w:r>
            <w:r>
              <w:fldChar w:fldCharType="separate"/>
            </w:r>
            <w:r>
              <w:t>10.4.5.2.9</w:t>
            </w:r>
            <w:r>
              <w:fldChar w:fldCharType="end"/>
            </w:r>
            <w:r>
              <w:t xml:space="preserve"> en </w:t>
            </w:r>
            <w:r>
              <w:fldChar w:fldCharType="begin"/>
            </w:r>
            <w:r>
              <w:instrText xml:space="preserve"> REF _Ref_0d891b40653f39ddc440187006eca693_10 \n \h </w:instrText>
            </w:r>
            <w:r>
              <w:fldChar w:fldCharType="separate"/>
            </w:r>
            <w:r>
              <w:t>10.4.5.2.10</w:t>
            </w:r>
            <w:r>
              <w:fldChar w:fldCharType="end"/>
            </w:r>
            <w:r>
              <w:t xml:space="preserve"> was </w:t>
            </w:r>
            <w:r w:rsidRPr="009C4C45">
              <w:t>de toekomstige</w:t>
            </w:r>
            <w:r>
              <w:t xml:space="preserve"> werkwijze beschreven voor het doen van mededeling van de uitspraak van de rechter en het verwerken van die uitspraak in de geconsolideerde regeling van het omgevingsplan met korte vermelding van </w:t>
            </w:r>
            <w:r w:rsidRPr="009C4C45">
              <w:t>de workaround</w:t>
            </w:r>
            <w:r>
              <w:t>; gezien de verwachting dat de workaround geruime tijd gebruikt zal worden is dat gewijzigd in beschrijvingen van de workaround en korte vermelding van toekomstige functionaliteit</w:t>
            </w:r>
          </w:p>
          <w:p w14:paraId="5DED8988" w14:textId="77777777" w:rsidR="00A92D2F" w:rsidRDefault="00A92D2F" w:rsidP="000C1690">
            <w:pPr>
              <w:pStyle w:val="Opsommingtekens1"/>
            </w:pPr>
            <w:r>
              <w:t>In verband met het vervallen van eventuele voorbeschermingsregels waarop het besluit tot wijziging van het omgevingsplan het vervolg is:</w:t>
            </w:r>
          </w:p>
          <w:p w14:paraId="7CC2051D" w14:textId="77777777" w:rsidR="00A92D2F" w:rsidRDefault="00A92D2F" w:rsidP="000C1690">
            <w:pPr>
              <w:pStyle w:val="Opsommingtekens2"/>
            </w:pPr>
            <w:r>
              <w:t xml:space="preserve">is paragraaf </w:t>
            </w:r>
            <w:r>
              <w:fldChar w:fldCharType="begin"/>
            </w:r>
            <w:r>
              <w:instrText xml:space="preserve"> REF _Ref_0a702afdb5e21ebc2ea9971558d1d741_5 \n \h </w:instrText>
            </w:r>
            <w:r>
              <w:fldChar w:fldCharType="separate"/>
            </w:r>
            <w:r>
              <w:t>10.4.4.3.6</w:t>
            </w:r>
            <w:r>
              <w:fldChar w:fldCharType="end"/>
            </w:r>
            <w:r>
              <w:t xml:space="preserve"> toegevoegd</w:t>
            </w:r>
          </w:p>
          <w:p w14:paraId="3A4B1A27" w14:textId="77777777" w:rsidR="00A92D2F" w:rsidRDefault="00A92D2F" w:rsidP="000C1690">
            <w:pPr>
              <w:pStyle w:val="Opsommingtekens2"/>
            </w:pPr>
            <w:r>
              <w:t xml:space="preserve">zijn in de paragrafen </w:t>
            </w:r>
            <w:r>
              <w:fldChar w:fldCharType="begin"/>
            </w:r>
            <w:r>
              <w:instrText xml:space="preserve"> REF _Ref_0d891b40653f39ddc440187006eca693_4 \n \h </w:instrText>
            </w:r>
            <w:r>
              <w:fldChar w:fldCharType="separate"/>
            </w:r>
            <w:r>
              <w:t>10.4.5.2.3</w:t>
            </w:r>
            <w:r>
              <w:fldChar w:fldCharType="end"/>
            </w:r>
            <w:r>
              <w:t xml:space="preserve">, </w:t>
            </w:r>
            <w:r>
              <w:fldChar w:fldCharType="begin"/>
            </w:r>
            <w:r>
              <w:instrText xml:space="preserve"> REF _Ref_0d891b40653f39ddc440187006eca693_8 \n \h </w:instrText>
            </w:r>
            <w:r>
              <w:fldChar w:fldCharType="separate"/>
            </w:r>
            <w:r>
              <w:t>10.4.5.2.8</w:t>
            </w:r>
            <w:r>
              <w:fldChar w:fldCharType="end"/>
            </w:r>
            <w:r>
              <w:t xml:space="preserve">, </w:t>
            </w:r>
            <w:r>
              <w:fldChar w:fldCharType="begin"/>
            </w:r>
            <w:r>
              <w:instrText xml:space="preserve"> REF _Ref_0d891b40653f39ddc440187006eca693_9 \n \h </w:instrText>
            </w:r>
            <w:r>
              <w:fldChar w:fldCharType="separate"/>
            </w:r>
            <w:r>
              <w:t>10.4.5.2.9</w:t>
            </w:r>
            <w:r>
              <w:fldChar w:fldCharType="end"/>
            </w:r>
            <w:r>
              <w:t xml:space="preserve"> en </w:t>
            </w:r>
            <w:r>
              <w:fldChar w:fldCharType="begin"/>
            </w:r>
            <w:r>
              <w:instrText xml:space="preserve"> REF _Ref_0d891b40653f39ddc440187006eca693_10 \n \h </w:instrText>
            </w:r>
            <w:r>
              <w:fldChar w:fldCharType="separate"/>
            </w:r>
            <w:r>
              <w:t>10.4.5.2.10</w:t>
            </w:r>
            <w:r>
              <w:fldChar w:fldCharType="end"/>
            </w:r>
            <w:r>
              <w:t xml:space="preserve"> verwijzingen naar TPOD voorbereidingsbesluit toegevoegd </w:t>
            </w:r>
          </w:p>
        </w:tc>
      </w:tr>
      <w:tr w:rsidR="00A92D2F" w:rsidRPr="00B26823" w14:paraId="0315DBCD" w14:textId="77777777" w:rsidTr="000C1690">
        <w:tc>
          <w:tcPr>
            <w:tcW w:w="566" w:type="pct"/>
          </w:tcPr>
          <w:p w14:paraId="5478B1E1" w14:textId="77777777" w:rsidR="00A92D2F" w:rsidRPr="006163BA" w:rsidRDefault="00A92D2F" w:rsidP="000C1690">
            <w:r w:rsidRPr="00D64C64">
              <w:lastRenderedPageBreak/>
              <w:t>2.1.2</w:t>
            </w:r>
          </w:p>
        </w:tc>
        <w:tc>
          <w:tcPr>
            <w:tcW w:w="766" w:type="pct"/>
          </w:tcPr>
          <w:p w14:paraId="354CF428" w14:textId="77777777" w:rsidR="00A92D2F" w:rsidRPr="00EB52AE" w:rsidRDefault="00A92D2F" w:rsidP="000C1690">
            <w:r w:rsidRPr="00D64C64">
              <w:t>2023-06-23</w:t>
            </w:r>
          </w:p>
        </w:tc>
        <w:tc>
          <w:tcPr>
            <w:tcW w:w="3668" w:type="pct"/>
          </w:tcPr>
          <w:p w14:paraId="643F8031" w14:textId="77777777" w:rsidR="00A92D2F" w:rsidRDefault="00A92D2F" w:rsidP="000C1690">
            <w:r>
              <w:t xml:space="preserve">Hoofdstuk </w:t>
            </w:r>
            <w:r>
              <w:fldChar w:fldCharType="begin"/>
            </w:r>
            <w:r>
              <w:instrText xml:space="preserve"> REF _Ref_cab8544df19a8faf914eabded19c75ec_1 \n \h </w:instrText>
            </w:r>
            <w:r>
              <w:fldChar w:fldCharType="separate"/>
            </w:r>
            <w:r>
              <w:t>2</w:t>
            </w:r>
            <w:r>
              <w:fldChar w:fldCharType="end"/>
            </w:r>
            <w:r>
              <w:t xml:space="preserve"> Inhoudelijke aspecten van de reactieve interventie</w:t>
            </w:r>
          </w:p>
          <w:p w14:paraId="7325B396" w14:textId="77777777" w:rsidR="00A92D2F" w:rsidRDefault="00A92D2F" w:rsidP="000C1690">
            <w:pPr>
              <w:pStyle w:val="Opsommingtekens1"/>
            </w:pPr>
            <w:r>
              <w:t xml:space="preserve">In de paragrafen </w:t>
            </w:r>
            <w:r>
              <w:fldChar w:fldCharType="begin"/>
            </w:r>
            <w:r>
              <w:instrText xml:space="preserve"> REF _Ref_d22fd847d428484a38ae09856f4e1b75_1 \n \h </w:instrText>
            </w:r>
            <w:r>
              <w:fldChar w:fldCharType="separate"/>
            </w:r>
            <w:r>
              <w:t>2.1</w:t>
            </w:r>
            <w:r>
              <w:fldChar w:fldCharType="end"/>
            </w:r>
            <w:r>
              <w:t xml:space="preserve"> tot en met </w:t>
            </w:r>
            <w:r>
              <w:fldChar w:fldCharType="begin"/>
            </w:r>
            <w:r>
              <w:instrText xml:space="preserve"> REF _Ref_4bc5f5e40edbd09619c52d8c059fa328_1 \n \h </w:instrText>
            </w:r>
            <w:r>
              <w:fldChar w:fldCharType="separate"/>
            </w:r>
            <w:r>
              <w:t>2.3</w:t>
            </w:r>
            <w:r>
              <w:fldChar w:fldCharType="end"/>
            </w:r>
            <w:r>
              <w:t xml:space="preserve"> enkele tekstuele correcties en verbeteringen aangebracht</w:t>
            </w:r>
          </w:p>
          <w:p w14:paraId="08676EE4" w14:textId="77777777" w:rsidR="00A92D2F" w:rsidRDefault="00A92D2F" w:rsidP="000C1690">
            <w:pPr>
              <w:pStyle w:val="Opsommingtekens1"/>
            </w:pPr>
            <w:r>
              <w:t xml:space="preserve">Paragraaf </w:t>
            </w:r>
            <w:r>
              <w:fldChar w:fldCharType="begin"/>
            </w:r>
            <w:r>
              <w:instrText xml:space="preserve"> REF _Ref_05267716367eb7e1c9f7cafdd967df79_1 \n \h </w:instrText>
            </w:r>
            <w:r>
              <w:fldChar w:fldCharType="separate"/>
            </w:r>
            <w:r>
              <w:t>2.4</w:t>
            </w:r>
            <w:r>
              <w:fldChar w:fldCharType="end"/>
            </w:r>
            <w:r>
              <w:t xml:space="preserve"> </w:t>
            </w:r>
            <w:r w:rsidRPr="00DF585A">
              <w:t>Wijziging van het omgevingsplan door de reactieve interventie: meervoudig bronhouderschap</w:t>
            </w:r>
            <w:r>
              <w:t xml:space="preserve"> herschreven om de werking van de reactieve interventie en de toepassing van het tijdelijk regelingdeel als technische uitvoering van het meervoudig bronhouderschap duidelijker uit te laten komen. De rolverdeling tussen provincie en gemeente is gelijk gebleven</w:t>
            </w:r>
          </w:p>
        </w:tc>
      </w:tr>
      <w:tr w:rsidR="00A92D2F" w:rsidRPr="00B26823" w14:paraId="3299618F" w14:textId="77777777" w:rsidTr="000C1690">
        <w:tc>
          <w:tcPr>
            <w:tcW w:w="566" w:type="pct"/>
          </w:tcPr>
          <w:p w14:paraId="789DF912" w14:textId="77777777" w:rsidR="00A92D2F" w:rsidRPr="006163BA" w:rsidRDefault="00A92D2F" w:rsidP="000C1690">
            <w:r w:rsidRPr="00D64C64">
              <w:t>2.1.2</w:t>
            </w:r>
          </w:p>
        </w:tc>
        <w:tc>
          <w:tcPr>
            <w:tcW w:w="766" w:type="pct"/>
          </w:tcPr>
          <w:p w14:paraId="5F69312F" w14:textId="77777777" w:rsidR="00A92D2F" w:rsidRPr="00EB52AE" w:rsidRDefault="00A92D2F" w:rsidP="000C1690">
            <w:r w:rsidRPr="00D64C64">
              <w:t>2023-06-23</w:t>
            </w:r>
          </w:p>
        </w:tc>
        <w:tc>
          <w:tcPr>
            <w:tcW w:w="3668" w:type="pct"/>
          </w:tcPr>
          <w:p w14:paraId="6190BC67" w14:textId="77777777" w:rsidR="00A92D2F" w:rsidRDefault="00A92D2F" w:rsidP="000C1690">
            <w:r>
              <w:t xml:space="preserve">Paragraaf </w:t>
            </w:r>
            <w:r>
              <w:fldChar w:fldCharType="begin"/>
            </w:r>
            <w:r>
              <w:instrText xml:space="preserve"> REF _Ref_b70b3e679ddbd83b9baa511bef3c570b_1 \n \h </w:instrText>
            </w:r>
            <w:r>
              <w:fldChar w:fldCharType="separate"/>
            </w:r>
            <w:r>
              <w:t>3.5</w:t>
            </w:r>
            <w:r>
              <w:fldChar w:fldCharType="end"/>
            </w:r>
            <w:r>
              <w:t xml:space="preserve"> Waardelijsten</w:t>
            </w:r>
          </w:p>
          <w:p w14:paraId="08989D94" w14:textId="77777777" w:rsidR="00A92D2F" w:rsidRDefault="00A92D2F" w:rsidP="000C1690">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61E1E84B" w14:textId="77777777" w:rsidR="00A92D2F" w:rsidRDefault="00A92D2F" w:rsidP="000C1690">
            <w:pPr>
              <w:pStyle w:val="Opsommingtekens1"/>
            </w:pPr>
            <w:r>
              <w:t xml:space="preserve">Daar waar in hoofdstuk </w:t>
            </w:r>
            <w:r>
              <w:fldChar w:fldCharType="begin"/>
            </w:r>
            <w:r>
              <w:instrText xml:space="preserve"> REF _Ref_adae651e87316a7f8b364db06963376d_1 \n \h </w:instrText>
            </w:r>
            <w:r>
              <w:fldChar w:fldCharType="separate"/>
            </w:r>
            <w:r>
              <w:t>7</w:t>
            </w:r>
            <w:r>
              <w:fldChar w:fldCharType="end"/>
            </w:r>
            <w:r>
              <w:t xml:space="preserve"> werd aangegeven of een waardelijst limitatief dan wel uitbreidbaar was, is die kwalificatie geschrapt.</w:t>
            </w:r>
          </w:p>
        </w:tc>
      </w:tr>
      <w:tr w:rsidR="00A92D2F" w:rsidRPr="00B26823" w14:paraId="0629F692" w14:textId="77777777" w:rsidTr="000C1690">
        <w:tc>
          <w:tcPr>
            <w:tcW w:w="566" w:type="pct"/>
          </w:tcPr>
          <w:p w14:paraId="41407C66" w14:textId="77777777" w:rsidR="00A92D2F" w:rsidRPr="006163BA" w:rsidRDefault="00A92D2F" w:rsidP="000C1690">
            <w:r w:rsidRPr="00D64C64">
              <w:t>2.1.2</w:t>
            </w:r>
          </w:p>
        </w:tc>
        <w:tc>
          <w:tcPr>
            <w:tcW w:w="766" w:type="pct"/>
          </w:tcPr>
          <w:p w14:paraId="61F1198A" w14:textId="77777777" w:rsidR="00A92D2F" w:rsidRPr="00EB52AE" w:rsidRDefault="00A92D2F" w:rsidP="000C1690">
            <w:r w:rsidRPr="00D64C64">
              <w:t>2023-06-23</w:t>
            </w:r>
          </w:p>
        </w:tc>
        <w:tc>
          <w:tcPr>
            <w:tcW w:w="3668" w:type="pct"/>
          </w:tcPr>
          <w:p w14:paraId="796D9DB8" w14:textId="77777777" w:rsidR="00A92D2F" w:rsidRDefault="00A92D2F" w:rsidP="000C1690">
            <w:r>
              <w:t xml:space="preserve">Paragraaf </w:t>
            </w:r>
            <w:r>
              <w:fldChar w:fldCharType="begin"/>
            </w:r>
            <w:r>
              <w:instrText xml:space="preserve"> REF _Ref_a19896766724bf3fadd4eb94eb69bec4_1 \n \h </w:instrText>
            </w:r>
            <w:r>
              <w:fldChar w:fldCharType="separate"/>
            </w:r>
            <w:r>
              <w:t>7.18.1</w:t>
            </w:r>
            <w:r>
              <w:fldChar w:fldCharType="end"/>
            </w:r>
            <w:r>
              <w:t xml:space="preserve"> Toelichting op de toepassing bij objecttype Regelingsgebied</w:t>
            </w:r>
          </w:p>
          <w:p w14:paraId="7D488CD5" w14:textId="77777777" w:rsidR="00A92D2F" w:rsidRDefault="00A92D2F" w:rsidP="000C1690">
            <w:pPr>
              <w:pStyle w:val="Opsommingtekens1"/>
            </w:pPr>
            <w:r>
              <w:t>Uitleg toegevoegd over het Regelingsgebied wanneer in omgevingsplan of waterschapsverordening een bodembeheergebied wordt aangewezen dat deels buiten het ambtsgebied ligt</w:t>
            </w:r>
          </w:p>
          <w:p w14:paraId="634FC448" w14:textId="77777777" w:rsidR="00A92D2F" w:rsidRDefault="00A92D2F" w:rsidP="000C1690">
            <w:pPr>
              <w:pStyle w:val="Opsommingtekens1"/>
            </w:pPr>
            <w:r>
              <w:t xml:space="preserve">De toelichting over de relatie </w:t>
            </w:r>
            <w:r w:rsidRPr="00D76BEB">
              <w:t>Regelingsgebied</w:t>
            </w:r>
            <w:r>
              <w:t xml:space="preserve"> –</w:t>
            </w:r>
            <w:r w:rsidRPr="00D76BEB">
              <w:t xml:space="preserve"> Locatie</w:t>
            </w:r>
            <w:r>
              <w:t xml:space="preserve"> -</w:t>
            </w:r>
            <w:r w:rsidRPr="00D76BEB">
              <w:t xml:space="preserve"> GIO </w:t>
            </w:r>
            <w:r>
              <w:t>–</w:t>
            </w:r>
            <w:r w:rsidRPr="00D76BEB">
              <w:t xml:space="preserve"> tekst</w:t>
            </w:r>
            <w:r>
              <w:t xml:space="preserve"> aangevuld met die situaties wanneer het Regelingsgebied anders is dan het ambtsgebied</w:t>
            </w:r>
          </w:p>
        </w:tc>
      </w:tr>
      <w:tr w:rsidR="00A92D2F" w:rsidRPr="00B26823" w14:paraId="3E04D1E8" w14:textId="77777777" w:rsidTr="000C1690">
        <w:tc>
          <w:tcPr>
            <w:tcW w:w="566" w:type="pct"/>
          </w:tcPr>
          <w:p w14:paraId="12E4EE8C" w14:textId="77777777" w:rsidR="00A92D2F" w:rsidRPr="006163BA" w:rsidRDefault="00A92D2F" w:rsidP="000C1690">
            <w:r w:rsidRPr="00D64C64">
              <w:t>2.1.2</w:t>
            </w:r>
          </w:p>
        </w:tc>
        <w:tc>
          <w:tcPr>
            <w:tcW w:w="766" w:type="pct"/>
          </w:tcPr>
          <w:p w14:paraId="73A02A7A" w14:textId="77777777" w:rsidR="00A92D2F" w:rsidRPr="00EB52AE" w:rsidRDefault="00A92D2F" w:rsidP="000C1690">
            <w:r w:rsidRPr="00D64C64">
              <w:t>2023-06-23</w:t>
            </w:r>
          </w:p>
        </w:tc>
        <w:tc>
          <w:tcPr>
            <w:tcW w:w="3668" w:type="pct"/>
          </w:tcPr>
          <w:p w14:paraId="628A7E4F" w14:textId="77777777" w:rsidR="00A92D2F" w:rsidRDefault="00A92D2F" w:rsidP="000C1690">
            <w:r>
              <w:t xml:space="preserve">Paragraaf </w:t>
            </w:r>
            <w:r>
              <w:fldChar w:fldCharType="begin"/>
            </w:r>
            <w:r>
              <w:instrText xml:space="preserve"> REF _Ref_824c9cb9e77df85bfab2985573f1ef79_1 \n \h </w:instrText>
            </w:r>
            <w:r>
              <w:fldChar w:fldCharType="separate"/>
            </w:r>
            <w:r>
              <w:t>8.1.2.1.1</w:t>
            </w:r>
            <w:r>
              <w:fldChar w:fldCharType="end"/>
            </w:r>
            <w:r>
              <w:t xml:space="preserve"> Intrekken &amp; vervangen (als alternatieve wijzigingsmethode)</w:t>
            </w:r>
          </w:p>
          <w:p w14:paraId="761C7D6E" w14:textId="77777777" w:rsidR="00A92D2F" w:rsidRDefault="00A92D2F" w:rsidP="000C1690">
            <w:pPr>
              <w:pStyle w:val="Opsommingtekens1"/>
            </w:pPr>
            <w:r>
              <w:t xml:space="preserve">Tekst van deze paragraaf vervangen door melding dat uiterlijk 1 oktober 2023 de </w:t>
            </w:r>
            <w:r w:rsidRPr="007E4507">
              <w:t>wijzigingsmethode Intrekken &amp; vervangen als alternatief voor renvooi niet meer toegestaan</w:t>
            </w:r>
            <w:r>
              <w:t xml:space="preserve"> is</w:t>
            </w:r>
          </w:p>
        </w:tc>
      </w:tr>
      <w:tr w:rsidR="00A92D2F" w:rsidRPr="00B26823" w14:paraId="5D7BD6EC" w14:textId="77777777" w:rsidTr="000C1690">
        <w:tc>
          <w:tcPr>
            <w:tcW w:w="566" w:type="pct"/>
          </w:tcPr>
          <w:p w14:paraId="59F58F51" w14:textId="77777777" w:rsidR="00A92D2F" w:rsidRPr="006163BA" w:rsidRDefault="00A92D2F" w:rsidP="000C1690">
            <w:r w:rsidRPr="00D64C64">
              <w:t>2.1.2</w:t>
            </w:r>
          </w:p>
        </w:tc>
        <w:tc>
          <w:tcPr>
            <w:tcW w:w="766" w:type="pct"/>
          </w:tcPr>
          <w:p w14:paraId="3C87EEB1" w14:textId="77777777" w:rsidR="00A92D2F" w:rsidRPr="00EB52AE" w:rsidRDefault="00A92D2F" w:rsidP="000C1690">
            <w:r w:rsidRPr="00D64C64">
              <w:t>2023-06-23</w:t>
            </w:r>
          </w:p>
        </w:tc>
        <w:tc>
          <w:tcPr>
            <w:tcW w:w="3668" w:type="pct"/>
          </w:tcPr>
          <w:p w14:paraId="45DCD517" w14:textId="77777777" w:rsidR="00A92D2F" w:rsidRDefault="00A92D2F" w:rsidP="000C1690">
            <w:r>
              <w:t xml:space="preserve">Hoofdstuk </w:t>
            </w:r>
            <w:r>
              <w:fldChar w:fldCharType="begin"/>
            </w:r>
            <w:r>
              <w:instrText xml:space="preserve"> REF _Ref_5685f742f4008b6b9f0f00ba05ece6a1_1 \n \h </w:instrText>
            </w:r>
            <w:r>
              <w:fldChar w:fldCharType="separate"/>
            </w:r>
            <w:r>
              <w:t>11</w:t>
            </w:r>
            <w:r>
              <w:fldChar w:fldCharType="end"/>
            </w:r>
            <w:r>
              <w:t xml:space="preserve"> Rectificatie en Revisie</w:t>
            </w:r>
          </w:p>
          <w:p w14:paraId="43E7B690" w14:textId="77777777" w:rsidR="00A92D2F" w:rsidRDefault="00A92D2F" w:rsidP="000C1690">
            <w:pPr>
              <w:pStyle w:val="Opsommingtekens1"/>
            </w:pPr>
            <w:r>
              <w:t>Hoofdstuk is toegevoegd</w:t>
            </w:r>
          </w:p>
          <w:p w14:paraId="2B5378AC" w14:textId="77777777" w:rsidR="00A92D2F" w:rsidRDefault="00A92D2F" w:rsidP="000C1690">
            <w:pPr>
              <w:pStyle w:val="Opsommingtekens1"/>
            </w:pPr>
            <w:r>
              <w:t xml:space="preserve">In Paragraaf </w:t>
            </w:r>
            <w:r>
              <w:fldChar w:fldCharType="begin"/>
            </w:r>
            <w:r>
              <w:instrText xml:space="preserve"> REF _Ref_053130a6a5eba699b19b8e32772120e5_1 \n \h </w:instrText>
            </w:r>
            <w:r>
              <w:fldChar w:fldCharType="separate"/>
            </w:r>
            <w:r>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3C492777" w14:textId="77777777" w:rsidR="00A92D2F" w:rsidRDefault="00A92D2F" w:rsidP="000C1690">
            <w:pPr>
              <w:pStyle w:val="Opsommingtekens1"/>
            </w:pPr>
            <w:r>
              <w:t xml:space="preserve">Paragraaf </w:t>
            </w:r>
            <w:r>
              <w:fldChar w:fldCharType="begin"/>
            </w:r>
            <w:r>
              <w:instrText xml:space="preserve"> REF _Ref_c8886d2a2aa134da5eeed3deb6009bcd_1 \n \h </w:instrText>
            </w:r>
            <w:r>
              <w:fldChar w:fldCharType="separate"/>
            </w:r>
            <w:r>
              <w:t>11.2</w:t>
            </w:r>
            <w:r>
              <w:fldChar w:fldCharType="end"/>
            </w:r>
            <w:r>
              <w:t xml:space="preserve"> Revisie is vast als gereserveerde paragraaf toegevoegd</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