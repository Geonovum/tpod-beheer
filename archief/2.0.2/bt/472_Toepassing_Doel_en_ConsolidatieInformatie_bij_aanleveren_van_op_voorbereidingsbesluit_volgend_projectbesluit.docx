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DD65B" w14:textId="257AC794" w:rsidR="0031013A" w:rsidRDefault="0031013A" w:rsidP="0031013A">
      <w:pPr>
        <w:pStyle w:val="Kop5"/>
      </w:pPr>
      <w:r>
        <w:t>Toepassing</w:t>
      </w:r>
      <w:r w:rsidRPr="00DA66C4">
        <w:t xml:space="preserve"> Doel en </w:t>
      </w:r>
      <w:r w:rsidR="008A263D" w:rsidRPr="00DA66C4">
        <w:t>C</w:t>
      </w:r>
      <w:r w:rsidR="008A263D" w:rsidRPr="00C944F3">
        <w:t>onsolidatieInformatie</w:t>
      </w:r>
      <w:r w:rsidRPr="00C944F3">
        <w:t xml:space="preserve"> bij aanleveren van op voorbereidingsbesluit volgend projectbesluit</w:t>
      </w:r>
    </w:p>
    <w:p w14:paraId="68E54BAE" w14:textId="64528BF2" w:rsidR="0031013A" w:rsidRDefault="0031013A" w:rsidP="0031013A">
      <w:r>
        <w:t xml:space="preserve">Zoals in paragraaf </w:t>
      </w:r>
      <w:r w:rsidRPr="00863F41">
        <w:rPr>
          <w:rStyle w:val="Verwijzing"/>
        </w:rPr>
        <w:fldChar w:fldCharType="begin"/>
      </w:r>
      <w:r w:rsidRPr="00863F41">
        <w:rPr>
          <w:rStyle w:val="Verwijzing"/>
        </w:rPr>
        <w:instrText xml:space="preserve"> REF _Ref_4bc5f5e40edbd09619c52d8c059fa328_7 \n \h </w:instrText>
      </w:r>
      <w:r w:rsidRPr="00863F41">
        <w:rPr>
          <w:rStyle w:val="Verwijzing"/>
        </w:rPr>
      </w:r>
      <w:r w:rsidRPr="00863F41">
        <w:rPr>
          <w:rStyle w:val="Verwijzing"/>
        </w:rPr>
        <w:fldChar w:fldCharType="separate"/>
      </w:r>
      <w:r w:rsidR="00A92D2F">
        <w:rPr>
          <w:rStyle w:val="Verwijzing"/>
        </w:rPr>
        <w:t>2.3</w:t>
      </w:r>
      <w:r w:rsidRPr="00863F41">
        <w:rPr>
          <w:rStyle w:val="Verwijzing"/>
        </w:rPr>
        <w:fldChar w:fldCharType="end"/>
      </w:r>
      <w:r>
        <w:t xml:space="preserve"> is beschreven moet de minister</w:t>
      </w:r>
      <w:r w:rsidRPr="004E4B15">
        <w:t xml:space="preserve"> of provincie d</w:t>
      </w:r>
      <w:r>
        <w:t xml:space="preserve">ie het op een voorbereidingsbesluit volgende projectbesluit heeft genomen, bij het aanleveren aan de LVBB ter bekendmaking van het </w:t>
      </w:r>
      <w:r w:rsidRPr="008C3BFB">
        <w:t xml:space="preserve">projectbesluit </w:t>
      </w:r>
      <w:r w:rsidR="008A263D">
        <w:t>ConsolidatieInformatie</w:t>
      </w:r>
      <w:r>
        <w:t xml:space="preserve"> aan</w:t>
      </w:r>
      <w:r w:rsidRPr="00535D90">
        <w:t>lever</w:t>
      </w:r>
      <w:r>
        <w:t xml:space="preserve">en over het inwerkingtreden van het </w:t>
      </w:r>
      <w:r w:rsidRPr="008C3BFB">
        <w:t>projectbesluit</w:t>
      </w:r>
      <w:r>
        <w:t xml:space="preserve">. Vervolgens moet de gemeente </w:t>
      </w:r>
      <w:r w:rsidR="008A263D" w:rsidRPr="00C6388E">
        <w:t>ConsolidatieInformatie</w:t>
      </w:r>
      <w:r w:rsidRPr="00C6388E">
        <w:t xml:space="preserve"> aanleveren over het</w:t>
      </w:r>
      <w:r>
        <w:t xml:space="preserve"> vervallen van het tijdelijk regelingdeel.</w:t>
      </w:r>
    </w:p>
    <w:p w14:paraId="3F953E55" w14:textId="77777777" w:rsidR="0031013A" w:rsidRDefault="0031013A" w:rsidP="0031013A"/>
    <w:p w14:paraId="5B8520D6" w14:textId="2DFB952B" w:rsidR="0031013A" w:rsidRDefault="0031013A" w:rsidP="0031013A">
      <w:r>
        <w:t xml:space="preserve">Onderstaand wordt een uitwerking getoond van hoe </w:t>
      </w:r>
      <w:r w:rsidRPr="00105787">
        <w:t xml:space="preserve">Doel </w:t>
      </w:r>
      <w:r>
        <w:t xml:space="preserve">en </w:t>
      </w:r>
      <w:r w:rsidRPr="00105787">
        <w:t xml:space="preserve">bijbehorende </w:t>
      </w:r>
      <w:r w:rsidR="008A263D" w:rsidRPr="00105787">
        <w:t>ConsolidatieInformatie</w:t>
      </w:r>
      <w:r w:rsidRPr="00105787">
        <w:t xml:space="preserve"> </w:t>
      </w:r>
      <w:r>
        <w:t xml:space="preserve">er uit zouden kunnen zien in de situatie waarin een provincie het op het voorbereidingsbesluit volgende </w:t>
      </w:r>
      <w:r w:rsidRPr="00A05623">
        <w:t xml:space="preserve">projectbesluit </w:t>
      </w:r>
      <w:r>
        <w:t xml:space="preserve">neemt. </w:t>
      </w:r>
      <w:r w:rsidRPr="00F9312A">
        <w:t>Dat zou er als volgt uit kunnen zien:</w:t>
      </w:r>
    </w:p>
    <w:p w14:paraId="1D49A968" w14:textId="77777777" w:rsidR="0031013A" w:rsidRDefault="0031013A" w:rsidP="0031013A">
      <w:pPr>
        <w:pStyle w:val="Opsommingtekens1"/>
      </w:pPr>
      <w:r>
        <w:t xml:space="preserve">Inwerkingtreding </w:t>
      </w:r>
      <w:r w:rsidRPr="00A05623">
        <w:t>projectbesluit</w:t>
      </w:r>
      <w:r>
        <w:t>, aan te leveren door provincie:</w:t>
      </w:r>
    </w:p>
    <w:p w14:paraId="2DF4B155" w14:textId="3290D7CD" w:rsidR="0031013A" w:rsidRDefault="0031013A" w:rsidP="0031013A">
      <w:pPr>
        <w:pStyle w:val="Opsommingtekens2"/>
      </w:pPr>
      <w:r>
        <w:t>Doel van de beoogde Regeling: /join/id/proces/pv25/2021/instelling_projectbesluit_</w:t>
      </w:r>
      <w:r w:rsidRPr="001A214A">
        <w:t xml:space="preserve"> hoogspanningsverbinding</w:t>
      </w:r>
      <w:r>
        <w:t>_</w:t>
      </w:r>
      <w:r w:rsidRPr="001A214A">
        <w:t>Zuid-West</w:t>
      </w:r>
      <w:r>
        <w:t>_</w:t>
      </w:r>
      <w:r w:rsidRPr="001A214A">
        <w:t>380kV</w:t>
      </w:r>
    </w:p>
    <w:p w14:paraId="1F43C659" w14:textId="77777777" w:rsidR="0031013A" w:rsidRDefault="0031013A" w:rsidP="0031013A">
      <w:pPr>
        <w:pStyle w:val="Opsommingtekens2"/>
      </w:pPr>
      <w:r>
        <w:t>Soort tijdstempel: juridischWerkendVanaf</w:t>
      </w:r>
    </w:p>
    <w:p w14:paraId="061D0E37" w14:textId="77777777" w:rsidR="0031013A" w:rsidRDefault="0031013A" w:rsidP="0031013A">
      <w:pPr>
        <w:pStyle w:val="Opsommingtekens2"/>
      </w:pPr>
      <w:r>
        <w:lastRenderedPageBreak/>
        <w:t xml:space="preserve">Datum tijdstempel: &lt;datum inwerkingtreding </w:t>
      </w:r>
      <w:r w:rsidRPr="00563094">
        <w:t>projectbesluit</w:t>
      </w:r>
      <w:r>
        <w:t xml:space="preserve"> </w:t>
      </w:r>
      <w:r w:rsidRPr="00811C20">
        <w:t xml:space="preserve">hoogspanningsverbinding Zuid-West 380 kV </w:t>
      </w:r>
      <w:r>
        <w:t>&gt;</w:t>
      </w:r>
    </w:p>
    <w:p w14:paraId="23B70B34" w14:textId="77777777" w:rsidR="0031013A" w:rsidRDefault="0031013A" w:rsidP="0031013A">
      <w:pPr>
        <w:pStyle w:val="Opsommingtekens2"/>
      </w:pPr>
      <w:r>
        <w:t>Verwijzingen naar:</w:t>
      </w:r>
    </w:p>
    <w:p w14:paraId="40359EB6" w14:textId="77777777" w:rsidR="0031013A" w:rsidRPr="00E122C0" w:rsidRDefault="0031013A" w:rsidP="0031013A">
      <w:pPr>
        <w:pStyle w:val="Opsommingtekens3"/>
      </w:pPr>
      <w:r w:rsidRPr="00E122C0">
        <w:t xml:space="preserve">de identificatie van het WijzigArtikel in het besluit dat de verwijzing naar de WijzigBijlage met de </w:t>
      </w:r>
      <w:r>
        <w:t xml:space="preserve">inhoud van het projectbesluit </w:t>
      </w:r>
      <w:r w:rsidRPr="00E122C0">
        <w:t>bevat;</w:t>
      </w:r>
    </w:p>
    <w:p w14:paraId="64167745" w14:textId="77777777" w:rsidR="0031013A" w:rsidRDefault="0031013A" w:rsidP="0031013A">
      <w:pPr>
        <w:pStyle w:val="Opsommingtekens3"/>
      </w:pPr>
      <w:r>
        <w:t xml:space="preserve">de identificatie van het artikel in het besluit waarin de inwerkingtreding van het </w:t>
      </w:r>
      <w:r w:rsidRPr="00563094">
        <w:t xml:space="preserve">projectbesluit </w:t>
      </w:r>
      <w:r>
        <w:t>is geregeld;</w:t>
      </w:r>
    </w:p>
    <w:p w14:paraId="4CEA7306" w14:textId="77777777" w:rsidR="0031013A" w:rsidRDefault="0031013A" w:rsidP="0031013A">
      <w:pPr>
        <w:pStyle w:val="Opsommingtekens3"/>
      </w:pPr>
      <w:r w:rsidRPr="00273AC5">
        <w:t xml:space="preserve">de InstrumentVersie, d.m.v. </w:t>
      </w:r>
      <w:r>
        <w:t xml:space="preserve">de AKN (identificatie) van (de RegelingVersie van) </w:t>
      </w:r>
      <w:r w:rsidRPr="00563094">
        <w:t>projectbesluit</w:t>
      </w:r>
      <w:r>
        <w:t xml:space="preserve"> </w:t>
      </w:r>
      <w:r w:rsidRPr="00811C20">
        <w:t>hoogspanningsverbinding Zuid-West 380 kV</w:t>
      </w:r>
      <w:r>
        <w:t>.</w:t>
      </w:r>
    </w:p>
    <w:p w14:paraId="594B88AA" w14:textId="77777777" w:rsidR="0031013A" w:rsidRDefault="0031013A" w:rsidP="0031013A">
      <w:pPr>
        <w:pStyle w:val="Opsommingtekens1"/>
      </w:pPr>
      <w:r>
        <w:t>Intrekking tijdelijk regelingdeel, aan te leveren door gemeente:</w:t>
      </w:r>
    </w:p>
    <w:p w14:paraId="41C6D9A5" w14:textId="77777777" w:rsidR="0031013A" w:rsidRDefault="0031013A" w:rsidP="0031013A">
      <w:pPr>
        <w:pStyle w:val="Opsommingtekens2"/>
      </w:pPr>
      <w:r>
        <w:t>Doel van de Intrekking: /join/id/proces/pv25/2022/intrekking_</w:t>
      </w:r>
      <w:r w:rsidRPr="00DA44FF">
        <w:t xml:space="preserve"> tijdelijkregelingdeel_vbb1</w:t>
      </w:r>
    </w:p>
    <w:p w14:paraId="04985A66" w14:textId="77777777" w:rsidR="0031013A" w:rsidRDefault="0031013A" w:rsidP="0031013A">
      <w:pPr>
        <w:pStyle w:val="Opsommingtekens2"/>
      </w:pPr>
      <w:r>
        <w:t>Soort tijdstempel: juridischWerkendVanaf</w:t>
      </w:r>
    </w:p>
    <w:p w14:paraId="63D0AB28" w14:textId="77777777" w:rsidR="0031013A" w:rsidRDefault="0031013A" w:rsidP="0031013A">
      <w:pPr>
        <w:pStyle w:val="Opsommingtekens2"/>
      </w:pPr>
      <w:r>
        <w:t>Datum tijdstempel: &lt; datum</w:t>
      </w:r>
      <w:r w:rsidRPr="00426A57">
        <w:t xml:space="preserve"> inwerkingtreding </w:t>
      </w:r>
      <w:r>
        <w:t>projectbesluit</w:t>
      </w:r>
      <w:r w:rsidRPr="00426A57">
        <w:t xml:space="preserve"> </w:t>
      </w:r>
      <w:r w:rsidRPr="001C3DBE">
        <w:t xml:space="preserve">hoogspanningsverbinding Zuid-West 380 kV </w:t>
      </w:r>
      <w:r>
        <w:t>&gt;</w:t>
      </w:r>
    </w:p>
    <w:p w14:paraId="57430EE6" w14:textId="77777777" w:rsidR="0031013A" w:rsidRDefault="0031013A" w:rsidP="0031013A">
      <w:pPr>
        <w:pStyle w:val="Opsommingtekens2"/>
      </w:pPr>
      <w:r>
        <w:t>Verwijzingen naar:</w:t>
      </w:r>
    </w:p>
    <w:p w14:paraId="429F6093" w14:textId="77777777" w:rsidR="0031013A" w:rsidRDefault="0031013A" w:rsidP="0031013A">
      <w:pPr>
        <w:pStyle w:val="Opsommingtekens3"/>
      </w:pPr>
      <w:r>
        <w:t xml:space="preserve">de identificatie van het artikel </w:t>
      </w:r>
      <w:r w:rsidRPr="00892ABC">
        <w:t>in het besluit waarin de inwerkingtreding van het projectbesluit is geregeld</w:t>
      </w:r>
      <w:r>
        <w:t>;</w:t>
      </w:r>
    </w:p>
    <w:p w14:paraId="7748CB21" w14:textId="77777777" w:rsidR="0031013A" w:rsidRDefault="0031013A" w:rsidP="0031013A">
      <w:pPr>
        <w:pStyle w:val="Opsommingtekens3"/>
      </w:pPr>
      <w:r>
        <w:t xml:space="preserve">het </w:t>
      </w:r>
      <w:r w:rsidRPr="00F073F0">
        <w:t xml:space="preserve">work ID van </w:t>
      </w:r>
      <w:r>
        <w:t xml:space="preserve">het </w:t>
      </w:r>
      <w:r w:rsidRPr="00F073F0">
        <w:t>tijdelijk regelingdeel</w:t>
      </w:r>
      <w:r>
        <w:t xml:space="preserve"> van het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