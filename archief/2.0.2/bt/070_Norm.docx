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163" w:name="_Ref_2b5a02740f9cd37ca5c75956428a4af6_1"/>
      <w:r w:rsidRPr="00F03DD9">
        <w:t>Norm</w:t>
      </w:r>
      <w:bookmarkEnd w:id="163"/>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724B7051"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7D52FC3A" w14:textId="410982AF"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04437C" w14:textId="1AF5DF15"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49DB13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822B1AD" w14:textId="7AEDA561" w:rsidR="00030D6F" w:rsidRPr="00514D8D" w:rsidRDefault="00713915" w:rsidP="00713915">
      <w:pPr>
        <w:pStyle w:val="Opsommingtekens4"/>
      </w:pPr>
      <w:r w:rsidRPr="00514D8D">
        <w:t>Vervang: element dat aangeeft dat het onderdeel een tekstonderdeel in een bestaande Regeling vervangt;</w:t>
      </w:r>
    </w:p>
    <w:p w14:paraId="40405948" w14:textId="66074044" w:rsidR="00713915" w:rsidRPr="00514D8D" w:rsidRDefault="00713915" w:rsidP="00713915">
      <w:pPr>
        <w:pStyle w:val="Opsommingtekens4"/>
      </w:pPr>
      <w:r w:rsidRPr="00514D8D">
        <w:t>VervangKop: element dat aangeeft dat (de tekstuele inhoud van) een Kop wordt gewijzigd;</w:t>
      </w:r>
    </w:p>
    <w:p w14:paraId="7FADF91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37CB2F79"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6B8E1D2A" w:rsidR="00F60506" w:rsidRPr="00F03DD9" w:rsidRDefault="00F60506" w:rsidP="00202E0F">
      <w:pPr>
        <w:pStyle w:val="Opsommingtekens2"/>
        <w:numPr>
          <w:ilvl w:val="0"/>
          <w:numId w:val="0"/>
        </w:numPr>
        <w:ind w:left="284"/>
      </w:pPr>
      <w:r w:rsidRPr="00F60506">
        <w:t xml:space="preserve">Een bijlage mag alleen als </w:t>
      </w:r>
      <w:r w:rsidR="00D878C5">
        <w:t>PDF-document</w:t>
      </w:r>
      <w:r w:rsidRPr="00F60506">
        <w:t xml:space="preserve"> worden aangeleverd als het voor het bevoegd gezag redelijkerwijs niet mogelijk is om de bijlage als onderdeel van de tekst in STOP-XML op te stellen</w:t>
      </w:r>
      <w:r w:rsidR="00953F12">
        <w:t xml:space="preserve"> </w:t>
      </w:r>
      <w:r w:rsidR="00953F12" w:rsidRPr="00953F12">
        <w:t>én als de bijlage informatie bevat die daadwerkelijk als bijlage gezien kan worden</w:t>
      </w:r>
      <w:r w:rsidRPr="00F60506">
        <w:t xml:space="preserve">. Het </w:t>
      </w:r>
      <w:r w:rsidR="00D878C5">
        <w:t>PDF-document</w:t>
      </w:r>
      <w:r w:rsidRPr="00F60506">
        <w:t xml:space="preserve"> moet dan voldoen aan de eisen van PDF/A-1a of PDF/A-2a, moet worden gemodelleerd als </w:t>
      </w:r>
      <w:r w:rsidR="00AC2BDC">
        <w:t>informatieobject</w:t>
      </w:r>
      <w:r w:rsidRPr="00F60506">
        <w:t xml:space="preserve"> en mag uitsluitend een deel van de tekst bevatten dat daadwerkelijk als bijlage gezien kan worden.</w:t>
      </w:r>
    </w:p>
    <w:p w14:paraId="1C4B5044" w14:textId="21B415E0" w:rsidR="00713915" w:rsidRDefault="00713915" w:rsidP="00713915">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t xml:space="preserve">Een Toelichting </w:t>
      </w:r>
      <w:r w:rsidR="00570AF2" w:rsidRPr="00570AF2">
        <w:t xml:space="preserve">als onderdeel van het Besluit </w:t>
      </w:r>
      <w:r>
        <w:t>bevat de volgende elementen:</w:t>
      </w:r>
    </w:p>
    <w:p w14:paraId="1053008C" w14:textId="3DCB5B5C" w:rsidR="00713915" w:rsidRDefault="00713915" w:rsidP="00713915">
      <w:pPr>
        <w:pStyle w:val="Opsommingtekens2"/>
      </w:pPr>
      <w:r w:rsidRPr="009F36D9">
        <w:rPr>
          <w:i/>
          <w:iCs/>
        </w:rPr>
        <w:t>Kop</w:t>
      </w:r>
      <w:r>
        <w:t xml:space="preserve">: </w:t>
      </w:r>
      <w:r w:rsidRPr="006F22AF">
        <w:t>STOP-element dat de Kop bevat.</w:t>
      </w:r>
      <w:r>
        <w:t xml:space="preserve"> </w:t>
      </w:r>
      <w:r w:rsidR="0079647F" w:rsidRPr="0079647F">
        <w:t xml:space="preserve">Verplicht indien de -hierna beschreven- aanbevolen eenvoudige modellering voor de toelichting wordt gebruikt. </w:t>
      </w:r>
      <w:r w:rsidR="006C66FD" w:rsidRPr="006C66FD">
        <w:t>Onder voorwaarde verplicht element</w:t>
      </w:r>
      <w:r w:rsidR="00157FB6">
        <w:t xml:space="preserve"> </w:t>
      </w:r>
      <w:r w:rsidR="00157FB6" w:rsidRPr="00157FB6">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8C5DF0" w14:textId="717627EE" w:rsidR="00D054A5" w:rsidRDefault="00D054A5" w:rsidP="00D054A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6666D37" w14:textId="47FCA531" w:rsidR="00D054A5" w:rsidRDefault="00D054A5" w:rsidP="00D054A5">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0CF07AF4" w14:textId="4501E1A0" w:rsidR="00713915" w:rsidRDefault="00713915" w:rsidP="00E134AF">
      <w:pPr>
        <w:pStyle w:val="Opsommingtekens3"/>
      </w:pPr>
      <w:r w:rsidRPr="0085735B">
        <w:rPr>
          <w:i/>
          <w:iCs/>
        </w:rPr>
        <w:t>AlgemeneToelichting</w:t>
      </w:r>
      <w:r w:rsidRPr="007417E4">
        <w:t>:</w:t>
      </w:r>
      <w:r>
        <w:t xml:space="preserve"> STOP-element dat de algemene toelichting bevat. </w:t>
      </w:r>
      <w:r w:rsidR="00A61E3F">
        <w:t xml:space="preserve">Optioneel </w:t>
      </w:r>
      <w:r>
        <w:t xml:space="preserve">element. Komt </w:t>
      </w:r>
      <w:r w:rsidR="00A61E3F">
        <w:t xml:space="preserve">0 of </w:t>
      </w:r>
      <w:r>
        <w:t>1 keer voor.</w:t>
      </w:r>
      <w:r>
        <w:br/>
        <w:t xml:space="preserve">Een AlgemeneToelichting bevat </w:t>
      </w:r>
      <w:r w:rsidRPr="004868B7">
        <w:t>de volgende elementen</w:t>
      </w:r>
      <w:r>
        <w:t>:</w:t>
      </w:r>
    </w:p>
    <w:p w14:paraId="00A9A1F6" w14:textId="77777777" w:rsidR="00713915" w:rsidRDefault="00713915" w:rsidP="00E134AF">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6B6FA24" w14:textId="1F9121A5"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4A6EB28" w14:textId="7CB62E67" w:rsidR="00713915" w:rsidRDefault="00713915" w:rsidP="00E134AF">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29825BB" w14:textId="77777777" w:rsidR="00713915" w:rsidRDefault="00713915" w:rsidP="00E134AF">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1EC17A4" w14:textId="140AF2D9"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ABD1531"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571EA9A5"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F04E8C">
        <w:t xml:space="preserve"> </w:t>
      </w:r>
      <w:r w:rsidR="00F04E8C" w:rsidRPr="00F04E8C">
        <w:t>op het Besluit</w:t>
      </w:r>
      <w:r w:rsidRPr="00B66A57">
        <w:t xml:space="preserve">) bevat. Optioneel element. Komt zo vaak voor als gewenst. Een bijlage bij de </w:t>
      </w:r>
      <w:r>
        <w:t>Toelichting</w:t>
      </w:r>
      <w:r w:rsidRPr="00B66A57">
        <w:t xml:space="preserve"> wordt niet geconsolideerd.</w:t>
      </w:r>
      <w:r w:rsidR="00D84FC4">
        <w:t xml:space="preserve"> </w:t>
      </w:r>
      <w:r w:rsidR="00D84FC4" w:rsidRPr="00D84FC4">
        <w:t>Voor een bijlage bij de Toelichting gelden dezelfde eisen als voor het ‘hoofdelement’ Bijlage.</w:t>
      </w:r>
    </w:p>
    <w:p w14:paraId="04193F59" w14:textId="18DCD72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954A20">
        <w:t>STOP-</w:t>
      </w:r>
      <w:r w:rsidR="00954A20" w:rsidRPr="00F03DD9">
        <w:t xml:space="preserve">element dat de </w:t>
      </w:r>
      <w:r w:rsidR="00954A20">
        <w:t xml:space="preserve">artikelsgewijze </w:t>
      </w:r>
      <w:r w:rsidR="00954A20" w:rsidRPr="00F03DD9">
        <w:t>toelichting</w:t>
      </w:r>
      <w:r w:rsidR="00954A20">
        <w:t>, oftewel de toelichting</w:t>
      </w:r>
      <w:r w:rsidR="00954A20" w:rsidRPr="00F03DD9">
        <w:t xml:space="preserve"> op de artikelen in </w:t>
      </w:r>
      <w:r w:rsidR="008F62D6">
        <w:t>het Besluit</w:t>
      </w:r>
      <w:r w:rsidR="00954A20">
        <w:t>,</w:t>
      </w:r>
      <w:r w:rsidR="00954A20" w:rsidRPr="00F03DD9">
        <w:t xml:space="preserve"> bevat. Optioneel element. Komt 0 of 1 keer voor.</w:t>
      </w:r>
      <w:r w:rsidR="00954A20">
        <w:t xml:space="preserve"> </w:t>
      </w:r>
      <w:r w:rsidR="00954A20" w:rsidRPr="00850ADD">
        <w:t xml:space="preserve">Mogelijkheid die STOP biedt </w:t>
      </w:r>
      <w:r w:rsidR="00954A20" w:rsidRPr="00F03DD9">
        <w:t xml:space="preserve">voor een toelichting die uitsluitend een toelichting </w:t>
      </w:r>
      <w:r w:rsidR="00954A20">
        <w:t xml:space="preserve">op de artikelen in </w:t>
      </w:r>
      <w:r w:rsidR="008F62D6">
        <w:t>het besluit</w:t>
      </w:r>
      <w:r w:rsidR="00954A20">
        <w:t xml:space="preserve"> </w:t>
      </w:r>
      <w:r w:rsidR="00954A20" w:rsidRPr="00F03DD9">
        <w:t>is.</w:t>
      </w:r>
      <w:r w:rsidR="00954A20">
        <w:t xml:space="preserve"> </w:t>
      </w:r>
      <w:r w:rsidR="00460257" w:rsidRPr="00460257">
        <w:t xml:space="preserve">In een toekomstige versie van de standaard zal dit element </w:t>
      </w:r>
      <w:r w:rsidR="00D25B34" w:rsidRPr="00460257">
        <w:t>vervallen.</w:t>
      </w:r>
      <w:r w:rsidR="00D25B34" w:rsidRPr="00AD0C64">
        <w:t xml:space="preserve"> Geadviseerd</w:t>
      </w:r>
      <w:r w:rsidR="00954A20" w:rsidRPr="00AD0C64">
        <w:t xml:space="preserve"> wordt om dit element niet te gebruiken.</w:t>
      </w:r>
      <w:r w:rsidR="00954A20">
        <w:t xml:space="preserve"> Indien toch gebruikt gelden voor deze ArtikelgewijzeToelichting dezelfde eisen als voor de </w:t>
      </w:r>
      <w:r w:rsidR="00954A20" w:rsidRPr="00ED0042">
        <w:t>ArtikelgewijzeToelichting</w:t>
      </w:r>
      <w:r w:rsidR="00954A20">
        <w:t xml:space="preserve">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0FB366E7"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1328984A"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460257" w:rsidRPr="00460257">
        <w:t>In een toekomstige versie van de standaard zal dit element vervallen.</w:t>
      </w:r>
      <w:r w:rsidR="00460257">
        <w:t xml:space="preserve"> </w:t>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