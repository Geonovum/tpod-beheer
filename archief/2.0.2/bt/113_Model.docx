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0B1" w14:textId="721011F7" w:rsidR="00C7526B" w:rsidRDefault="00BB6A47" w:rsidP="00C7526B">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