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8F66A" w14:textId="77777777" w:rsidR="00713915" w:rsidRDefault="002E0577" w:rsidP="00713915">
      <w:pPr>
        <w:pStyle w:val="Kop5"/>
      </w:pPr>
      <w:bookmarkStart w:id="101" w:name="_Ref_1dd73dad01fedc0a3f2fb511c2226ece_1"/>
      <w:r>
        <w:t>Toelichting</w:t>
      </w:r>
      <w:bookmarkEnd w:id="101"/>
    </w:p>
    <w:p w14:paraId="17021362" w14:textId="6E2DC1EA" w:rsidR="00713915" w:rsidRDefault="002E0577" w:rsidP="00713915">
      <w:r w:rsidRPr="00446D75">
        <w:t xml:space="preserve">RegelingTijdelijkdeel is het model dat een bevoegd gezag moet gebruiken </w:t>
      </w:r>
      <w:r>
        <w:t>voor de reactieve interventie</w:t>
      </w:r>
      <w:r w:rsidRPr="00446D75">
        <w:t xml:space="preserve">. </w:t>
      </w:r>
      <w:r>
        <w:t>I</w:t>
      </w:r>
      <w:r w:rsidRPr="00352C14">
        <w:t xml:space="preserve">eder tijdelijk regelingdeel </w:t>
      </w:r>
      <w:r>
        <w:t xml:space="preserve">is daardoor opgebouwd conform het model </w:t>
      </w:r>
      <w:r w:rsidRPr="00446D75">
        <w:t>RegelingTijdelijkdeel.</w:t>
      </w:r>
      <w:r>
        <w:t xml:space="preserve"> Zoals in hoofdstuk </w:t>
      </w:r>
      <w:r w:rsidR="00303D88" w:rsidRPr="00557092">
        <w:rPr>
          <w:rStyle w:val="Verwijzing"/>
        </w:rPr>
        <w:fldChar w:fldCharType="begin"/>
      </w:r>
      <w:r w:rsidR="00303D88" w:rsidRPr="00557092">
        <w:rPr>
          <w:rStyle w:val="Verwijzing"/>
        </w:rPr>
        <w:instrText xml:space="preserve"> REF _Ref_5a31e76fb3f99427ac79b7855efe581f_1 \n \h </w:instrText>
      </w:r>
      <w:r w:rsidR="00303D88" w:rsidRPr="00557092">
        <w:rPr>
          <w:rStyle w:val="Verwijzing"/>
        </w:rPr>
      </w:r>
      <w:r w:rsidR="00303D88" w:rsidRPr="00557092">
        <w:rPr>
          <w:rStyle w:val="Verwijzing"/>
        </w:rPr>
        <w:fldChar w:fldCharType="separate"/>
      </w:r>
      <w:r w:rsidR="005F4F74">
        <w:rPr>
          <w:rStyle w:val="Verwijzing"/>
        </w:rPr>
        <w:t>2</w:t>
      </w:r>
      <w:r w:rsidR="00303D88" w:rsidRPr="00557092">
        <w:rPr>
          <w:rStyle w:val="Verwijzing"/>
        </w:rPr>
        <w:fldChar w:fldCharType="end"/>
      </w:r>
      <w:r>
        <w:t xml:space="preserve"> is beschreven, vormt het tijdelijk regelingdeel (of, indien er meer tijdelijk regelingdelen zijn: alle tijdelijk regelingdelen) samen met de hoofdregeling de geconsolideerde versie van het omgevingsplan.</w:t>
      </w:r>
    </w:p>
    <w:p w14:paraId="45AE4608" w14:textId="77777777" w:rsidR="00713915" w:rsidRDefault="00000000" w:rsidP="00713915"/>
    <w:p w14:paraId="49C179EC" w14:textId="62365082" w:rsidR="00713915" w:rsidRDefault="002E0577" w:rsidP="00713915">
      <w:r w:rsidRPr="00AE0435">
        <w:t xml:space="preserve">In deze paragraaf worden de elementen toegelicht die moeten respectievelijk kunnen voorkomen in </w:t>
      </w:r>
      <w:r>
        <w:t xml:space="preserve">het tijdelijk regelingdeel van de reactieve interventie, </w:t>
      </w:r>
      <w:r w:rsidRPr="00AE0435">
        <w:t xml:space="preserve">overeenkomstig het model </w:t>
      </w:r>
      <w:r>
        <w:t>RegelingTijdelijkdeel</w:t>
      </w:r>
      <w:r w:rsidRPr="00AE0435">
        <w:t xml:space="preserve">. Daarbij wordt de nummering van paragraaf </w:t>
      </w:r>
      <w:r w:rsidRPr="00557092">
        <w:rPr>
          <w:rStyle w:val="Verwijzing"/>
        </w:rPr>
        <w:fldChar w:fldCharType="begin"/>
      </w:r>
      <w:r w:rsidRPr="00557092">
        <w:rPr>
          <w:rStyle w:val="Verwijzing"/>
        </w:rPr>
        <w:instrText xml:space="preserve"> REF _Ref_7a66485bd70815e6919ae5c33ed7aa05_2 \r \h </w:instrText>
      </w:r>
      <w:r w:rsidRPr="00557092">
        <w:rPr>
          <w:rStyle w:val="Verwijzing"/>
        </w:rPr>
      </w:r>
      <w:r w:rsidRPr="00557092">
        <w:rPr>
          <w:rStyle w:val="Verwijzing"/>
        </w:rPr>
        <w:fldChar w:fldCharType="separate"/>
      </w:r>
      <w:r w:rsidR="005F4F74">
        <w:rPr>
          <w:rStyle w:val="Verwijzing"/>
        </w:rPr>
        <w:t>4.3.3.1</w:t>
      </w:r>
      <w:r w:rsidRPr="00557092">
        <w:rPr>
          <w:rStyle w:val="Verwijzing"/>
        </w:rPr>
        <w:fldChar w:fldCharType="end"/>
      </w:r>
      <w:r w:rsidRPr="00AE0435">
        <w:t xml:space="preserve"> gevolgd. In die paragraaf is van ieder element aangegeven of het moet (verplicht) of mag (optioneel) voorkomen; dat wordt in deze toelichting niet herhaald.</w:t>
      </w:r>
    </w:p>
    <w:p w14:paraId="1E6F247C" w14:textId="77777777" w:rsidR="00713915" w:rsidRDefault="00000000" w:rsidP="00713915"/>
    <w:p w14:paraId="1A20D55B" w14:textId="77777777" w:rsidR="007E1CF0" w:rsidRPr="00467426" w:rsidRDefault="007E1CF0">
      <w:pPr>
        <w:pStyle w:val="Opsommingnummers1"/>
        <w:numPr>
          <w:ilvl w:val="0"/>
          <w:numId w:val="12"/>
        </w:numPr>
      </w:pPr>
      <w:r w:rsidRPr="007E1CF0">
        <w:rPr>
          <w:b/>
          <w:bCs/>
        </w:rPr>
        <w:t>RegelingOpschrift</w:t>
      </w:r>
      <w:r w:rsidRPr="00467426">
        <w:t xml:space="preserve">: de officiële titel van </w:t>
      </w:r>
      <w:r>
        <w:t>het tijdelijk regelingdeel</w:t>
      </w:r>
      <w:r w:rsidRPr="00467426">
        <w:t xml:space="preserve">. Bijvoorbeeld: </w:t>
      </w:r>
      <w:r>
        <w:t>Reactieve interventie op de 48</w:t>
      </w:r>
      <w:r w:rsidRPr="007E1CF0">
        <w:rPr>
          <w:vertAlign w:val="superscript"/>
        </w:rPr>
        <w:t xml:space="preserve">e </w:t>
      </w:r>
      <w:r>
        <w:t>wijziging omgevingsplan gemeente Gemeentestad</w:t>
      </w:r>
      <w:r w:rsidRPr="00467426">
        <w:t>.</w:t>
      </w:r>
    </w:p>
    <w:p w14:paraId="78A5C29F" w14:textId="271F0C60" w:rsidR="007E1CF0" w:rsidRPr="00467426" w:rsidRDefault="007E1CF0" w:rsidP="007E1CF0">
      <w:pPr>
        <w:pStyle w:val="Opsommingnummers1"/>
      </w:pPr>
      <w:r w:rsidRPr="00E03DED">
        <w:rPr>
          <w:b/>
          <w:bCs/>
        </w:rPr>
        <w:t>Lichaam</w:t>
      </w:r>
      <w:r w:rsidRPr="00467426">
        <w:t xml:space="preserve">: </w:t>
      </w:r>
      <w:r>
        <w:t xml:space="preserve">het element dat </w:t>
      </w:r>
      <w:r w:rsidRPr="005015E6">
        <w:t xml:space="preserve">de inhoud van het omgevingsdocument </w:t>
      </w:r>
      <w:r>
        <w:t>bevat.</w:t>
      </w:r>
      <w:r w:rsidRPr="005015E6">
        <w:t xml:space="preserve"> </w:t>
      </w:r>
      <w:r>
        <w:t xml:space="preserve">In het Lichaam van het tijdelijk regelingdeel zijn dat twee onderdelen: de Conditie en de Artikelen </w:t>
      </w:r>
      <w:r w:rsidRPr="0070186D">
        <w:t>die de regels van het omgevingsplan bevatten zoals ze luiden na inwerkingtreden van de reactieve interventie</w:t>
      </w:r>
      <w:r>
        <w:t>.</w:t>
      </w:r>
      <w:r>
        <w:br/>
      </w:r>
      <w:r>
        <w:lastRenderedPageBreak/>
        <w:t xml:space="preserve">De Conditie is het element waarin wordt beschreven wat de relatie is tussen het tijdelijk regelingdeel en de hoofdregeling. Zoals in hoofdstuk </w:t>
      </w:r>
      <w:r w:rsidR="00D23687" w:rsidRPr="00557092">
        <w:rPr>
          <w:rStyle w:val="Verwijzing"/>
        </w:rPr>
        <w:fldChar w:fldCharType="begin"/>
      </w:r>
      <w:r w:rsidR="00D23687" w:rsidRPr="00557092">
        <w:rPr>
          <w:rStyle w:val="Verwijzing"/>
        </w:rPr>
        <w:instrText xml:space="preserve"> REF _Ref_5a31e76fb3f99427ac79b7855efe581f_1 \n \h </w:instrText>
      </w:r>
      <w:r w:rsidR="00D23687" w:rsidRPr="00557092">
        <w:rPr>
          <w:rStyle w:val="Verwijzing"/>
        </w:rPr>
      </w:r>
      <w:r w:rsidR="00D23687" w:rsidRPr="00557092">
        <w:rPr>
          <w:rStyle w:val="Verwijzing"/>
        </w:rPr>
        <w:fldChar w:fldCharType="separate"/>
      </w:r>
      <w:r w:rsidR="005F4F74">
        <w:rPr>
          <w:rStyle w:val="Verwijzing"/>
        </w:rPr>
        <w:t>2</w:t>
      </w:r>
      <w:r w:rsidR="00D23687" w:rsidRPr="00557092">
        <w:rPr>
          <w:rStyle w:val="Verwijzing"/>
        </w:rPr>
        <w:fldChar w:fldCharType="end"/>
      </w:r>
      <w:r w:rsidR="00702158">
        <w:rPr>
          <w:rStyle w:val="Verwijzing"/>
        </w:rPr>
        <w:t xml:space="preserve"> </w:t>
      </w:r>
      <w:r>
        <w:t xml:space="preserve">is beschreven, vormen de </w:t>
      </w:r>
      <w:r w:rsidRPr="009D4326">
        <w:t xml:space="preserve">hoofdregeling </w:t>
      </w:r>
      <w:r>
        <w:t xml:space="preserve">en alle daarbij behorende tijdelijk regelingdelen samen de geconsolideerde regeling </w:t>
      </w:r>
      <w:r w:rsidRPr="00FF41C9">
        <w:t xml:space="preserve">van </w:t>
      </w:r>
      <w:r>
        <w:t xml:space="preserve">het </w:t>
      </w:r>
      <w:r w:rsidRPr="00FF41C9">
        <w:t>omgevingsplan</w:t>
      </w:r>
      <w:r>
        <w:t xml:space="preserve">. In de Artikelen in het tijdelijk regelingdeel van een reactieve interventie wordt vastgelegd hoe de regels van het omgevingsplan moeten luiden. Ze </w:t>
      </w:r>
      <w:r w:rsidRPr="00CD406C">
        <w:t xml:space="preserve">wijken </w:t>
      </w:r>
      <w:r>
        <w:t xml:space="preserve">dus per definitie af </w:t>
      </w:r>
      <w:r w:rsidRPr="00CD406C">
        <w:t xml:space="preserve">van de regels in de hoofdregeling. </w:t>
      </w:r>
      <w:r>
        <w:t>In de Conditie wordt daarom beschreven dat het tijdelijk regelingdeel voorrang heeft op de hoofdregeling. STOP vereist dat de beschrijving van de relatie wordt opgenomen in een Artikel binnen het element Conditie. Dit Artikel moet, net als alle andere artikelen, worden voorzien van een Kop. In dit specifieke geval bestaat die Kop uitsluitend uit een Opschrift; Label en Nummer komen dus niet voor. Een voorbeeld van het Opschrift van dit Artikel is ‘</w:t>
      </w:r>
      <w:r w:rsidRPr="00F76A70">
        <w:t>Voorrangsbepaling</w:t>
      </w:r>
      <w:r>
        <w:t>’</w:t>
      </w:r>
      <w:r w:rsidRPr="00F76A70">
        <w:t xml:space="preserve">. Het artikel </w:t>
      </w:r>
      <w:r>
        <w:t xml:space="preserve">waarin de tekst van de </w:t>
      </w:r>
      <w:r w:rsidRPr="00F76A70">
        <w:t xml:space="preserve">conditie </w:t>
      </w:r>
      <w:r>
        <w:t xml:space="preserve">staat, </w:t>
      </w:r>
      <w:r w:rsidRPr="00F76A70">
        <w:t xml:space="preserve">wordt niet in </w:t>
      </w:r>
      <w:r>
        <w:t>een structuurelement zoals een H</w:t>
      </w:r>
      <w:r w:rsidRPr="00F76A70">
        <w:t>oofdstuk ondergebracht.</w:t>
      </w:r>
      <w:r>
        <w:br/>
        <w:t xml:space="preserve">Het tweede onderdeel van het Lichaam bestaat uit de Artikelen </w:t>
      </w:r>
      <w:r w:rsidRPr="00D06A2A">
        <w:t>die de regels van het omgevingsplan bevatten zoals ze luiden na inwerkingtreden van de reactieve interventie</w:t>
      </w:r>
      <w:r>
        <w:t xml:space="preserve">. Voor deze Artikelen gelden </w:t>
      </w:r>
      <w:r w:rsidRPr="005015E6">
        <w:t xml:space="preserve">de specificaties voor de Artikelstructuur </w:t>
      </w:r>
      <w:r>
        <w:t xml:space="preserve">die </w:t>
      </w:r>
      <w:r w:rsidRPr="005015E6">
        <w:t xml:space="preserve">zijn beschreven in paragraaf </w:t>
      </w:r>
      <w:r w:rsidRPr="00557092">
        <w:rPr>
          <w:rStyle w:val="Verwijzing"/>
        </w:rPr>
        <w:fldChar w:fldCharType="begin"/>
      </w:r>
      <w:r w:rsidRPr="00557092">
        <w:rPr>
          <w:rStyle w:val="Verwijzing"/>
        </w:rPr>
        <w:instrText xml:space="preserve"> REF _Ref_4504b76814882132b78d167da46df064_1 \r \h </w:instrText>
      </w:r>
      <w:r w:rsidRPr="00557092">
        <w:rPr>
          <w:rStyle w:val="Verwijzing"/>
        </w:rPr>
      </w:r>
      <w:r w:rsidRPr="00557092">
        <w:rPr>
          <w:rStyle w:val="Verwijzing"/>
        </w:rPr>
        <w:fldChar w:fldCharType="separate"/>
      </w:r>
      <w:r w:rsidR="005F4F74">
        <w:rPr>
          <w:rStyle w:val="Verwijzing"/>
        </w:rPr>
        <w:t>5.2</w:t>
      </w:r>
      <w:r w:rsidRPr="00557092">
        <w:rPr>
          <w:rStyle w:val="Verwijzing"/>
        </w:rPr>
        <w:fldChar w:fldCharType="end"/>
      </w:r>
      <w:r w:rsidRPr="005015E6">
        <w:t xml:space="preserve">. </w:t>
      </w:r>
      <w:r>
        <w:t xml:space="preserve">Zoals daar is beschreven kunnen artikelen zijn opgenomen in een hiërarchische structuur, bestaande uit Hoofdstukken en andere structuurelementen. In het geval van de reactieve interventie is het verplicht de artikelen in </w:t>
      </w:r>
      <w:r w:rsidRPr="005B0B11">
        <w:t>een of meer hoofdstukken</w:t>
      </w:r>
      <w:r>
        <w:t xml:space="preserve"> te plaatsen.</w:t>
      </w:r>
      <w:r>
        <w:br/>
        <w:t xml:space="preserve">Deze Artikelen </w:t>
      </w:r>
      <w:r w:rsidRPr="005015E6">
        <w:t>word</w:t>
      </w:r>
      <w:r>
        <w:t>en</w:t>
      </w:r>
      <w:r w:rsidRPr="005015E6">
        <w:t xml:space="preserve"> </w:t>
      </w:r>
      <w:r>
        <w:t xml:space="preserve">(zeer beperkt) </w:t>
      </w:r>
      <w:r w:rsidRPr="005015E6">
        <w:t>geannoteerd met</w:t>
      </w:r>
      <w:r>
        <w:t xml:space="preserve"> de</w:t>
      </w:r>
      <w:r w:rsidRPr="005015E6">
        <w:t xml:space="preserve"> </w:t>
      </w:r>
      <w:r>
        <w:t>OW-object</w:t>
      </w:r>
      <w:r w:rsidRPr="005015E6">
        <w:t>en</w:t>
      </w:r>
      <w:r>
        <w:t xml:space="preserve">. Het annoteren met OW-objecten is </w:t>
      </w:r>
      <w:r w:rsidRPr="005015E6">
        <w:t xml:space="preserve">beschreven in hoofdstuk </w:t>
      </w:r>
      <w:r w:rsidRPr="00557092">
        <w:rPr>
          <w:rStyle w:val="Verwijzing"/>
        </w:rPr>
        <w:fldChar w:fldCharType="begin"/>
      </w:r>
      <w:r w:rsidRPr="00557092">
        <w:rPr>
          <w:rStyle w:val="Verwijzing"/>
        </w:rPr>
        <w:instrText xml:space="preserve"> REF _Ref_c09061279e8347a02dea9a41d4db4f9e_1 \n \h </w:instrText>
      </w:r>
      <w:r w:rsidRPr="00557092">
        <w:rPr>
          <w:rStyle w:val="Verwijzing"/>
        </w:rPr>
      </w:r>
      <w:r w:rsidRPr="00557092">
        <w:rPr>
          <w:rStyle w:val="Verwijzing"/>
        </w:rPr>
        <w:fldChar w:fldCharType="separate"/>
      </w:r>
      <w:r w:rsidR="005F4F74">
        <w:rPr>
          <w:rStyle w:val="Verwijzing"/>
        </w:rPr>
        <w:t>7</w:t>
      </w:r>
      <w:r w:rsidRPr="00557092">
        <w:rPr>
          <w:rStyle w:val="Verwijzing"/>
        </w:rPr>
        <w:fldChar w:fldCharType="end"/>
      </w:r>
      <w:r w:rsidRPr="005015E6">
        <w:t>.</w:t>
      </w:r>
      <w:r>
        <w:br/>
        <w:t xml:space="preserve">Een uitgebreide toelichting op het tijdelijk regelingdeel staat in paragraaf </w:t>
      </w:r>
      <w:r w:rsidR="00FB5659" w:rsidRPr="00557092">
        <w:rPr>
          <w:rStyle w:val="Verwijzing"/>
        </w:rPr>
        <w:fldChar w:fldCharType="begin"/>
      </w:r>
      <w:r w:rsidR="00FB5659" w:rsidRPr="00557092">
        <w:rPr>
          <w:rStyle w:val="Verwijzing"/>
        </w:rPr>
        <w:instrText xml:space="preserve"> REF _Ref_74c64b3c70caa9afafde647b3d943779_1 \n \h </w:instrText>
      </w:r>
      <w:r w:rsidR="00FB5659" w:rsidRPr="00557092">
        <w:rPr>
          <w:rStyle w:val="Verwijzing"/>
        </w:rPr>
        <w:fldChar w:fldCharType="separate"/>
      </w:r>
      <w:r w:rsidR="005F4F74">
        <w:rPr>
          <w:rStyle w:val="Verwijzing"/>
          <w:b/>
          <w:bCs/>
        </w:rPr>
        <w:t>Fout! Verwijzingsbron niet gevonden.</w:t>
      </w:r>
      <w:r w:rsidR="00FB5659" w:rsidRPr="00557092">
        <w:rPr>
          <w:rStyle w:val="Verwijzing"/>
        </w:rPr>
        <w:fldChar w:fldCharType="end"/>
      </w:r>
      <w:r>
        <w:t>.</w:t>
      </w:r>
    </w:p>
    <w:p w14:paraId="0A28414E" w14:textId="620BABC7" w:rsidR="007E1CF0" w:rsidRDefault="007E1CF0" w:rsidP="007E1CF0">
      <w:pPr>
        <w:pStyle w:val="Opsommingnummers1"/>
      </w:pPr>
      <w:r w:rsidRPr="009A4D4E">
        <w:rPr>
          <w:b/>
          <w:bCs/>
        </w:rPr>
        <w:t>Bijlage</w:t>
      </w:r>
      <w:r>
        <w:t xml:space="preserve">: </w:t>
      </w:r>
      <w:r w:rsidRPr="004D4696">
        <w:t xml:space="preserve">het gaat hier om een Bijlage bij </w:t>
      </w:r>
      <w:r>
        <w:t>de Regeling. Dit is</w:t>
      </w:r>
      <w:r w:rsidRPr="004D4696">
        <w:t xml:space="preserve"> een bijlage die</w:t>
      </w:r>
      <w:r>
        <w:t xml:space="preserve"> informatie bevat die </w:t>
      </w:r>
      <w:r w:rsidRPr="00547C4F">
        <w:t xml:space="preserve">onderdeel </w:t>
      </w:r>
      <w:r>
        <w:t>is</w:t>
      </w:r>
      <w:r w:rsidRPr="00547C4F">
        <w:t xml:space="preserve"> van </w:t>
      </w:r>
      <w:r>
        <w:t xml:space="preserve">het omgevingsdocument maar om redenen van </w:t>
      </w:r>
      <w:r w:rsidRPr="00A07F52">
        <w:t>leesbaarheid en</w:t>
      </w:r>
      <w:r>
        <w:t>/of</w:t>
      </w:r>
      <w:r w:rsidRPr="00A07F52">
        <w:t xml:space="preserve"> vormgeving (denk aan lange lijsten en complexe tabellen)</w:t>
      </w:r>
      <w:r>
        <w:t xml:space="preserve"> niet goed in de artikelen van het Lichaam van de Regeling kan worden opgenomen. </w:t>
      </w:r>
      <w:r w:rsidRPr="00A761B2">
        <w:t xml:space="preserve">Er kunnen zoveel bijlagen bij </w:t>
      </w:r>
      <w:r>
        <w:t xml:space="preserve">de Regeling </w:t>
      </w:r>
      <w:r w:rsidRPr="00A761B2">
        <w:t xml:space="preserve">worden gevoegd als nodig is. </w:t>
      </w:r>
      <w:r w:rsidRPr="00023FC9">
        <w:t>Bijlagen bij de Regeling worden bekendgemaakt én geconsolideerd. Deze bijlagen zijn dus zowel te vinden op officielebekendmakingen.nl als in de regelingenbank op overheid.nl en in DSO-LV.</w:t>
      </w:r>
      <w:r>
        <w:br/>
        <w:t xml:space="preserve">Uitgangspunt van de STOP/TPOD-standaard is dat elke tekst die onderdeel is van een officiële publicatie, zoals een besluit of regeling, wordt uitgewisseld in STOP-XML. Daarmee is gewaarborgd dat de teksten </w:t>
      </w:r>
      <w:r w:rsidRPr="00771267">
        <w:t>voldoe</w:t>
      </w:r>
      <w:r>
        <w:t>n</w:t>
      </w:r>
      <w:r w:rsidRPr="00771267">
        <w:t xml:space="preserve"> </w:t>
      </w:r>
      <w:r>
        <w:t xml:space="preserve">aan alle wettelijke eisen. De teksten kunnen dan juridisch rechtsgeldig gepubliceerd worden en de voorzieningen zorgen er voor dat ze volgens de richtlijnen van digitale toegankelijkheid worden ontsloten. Als de bijlage </w:t>
      </w:r>
      <w:r w:rsidRPr="00747634">
        <w:t xml:space="preserve">onderdeel </w:t>
      </w:r>
      <w:r>
        <w:t xml:space="preserve">is </w:t>
      </w:r>
      <w:r w:rsidRPr="00747634">
        <w:t>van de tekst in STOP-XML</w:t>
      </w:r>
      <w:r>
        <w:t>, staat</w:t>
      </w:r>
      <w:r w:rsidRPr="00747634">
        <w:t xml:space="preserve"> </w:t>
      </w:r>
      <w:r>
        <w:t xml:space="preserve">de inhoud in een of meer Divisieteksten, die desgewenst hiërarchisch kunnen worden gestructureerd in Divisies. Deze elementen van de Vrijetekststructuur en hun specificaties zijn beschreven in paragraaf </w:t>
      </w:r>
      <w:r w:rsidR="005C54CC">
        <w:rPr>
          <w:rStyle w:val="Verwijzing"/>
        </w:rPr>
        <w:fldChar w:fldCharType="begin"/>
      </w:r>
      <w:r w:rsidR="005C54CC">
        <w:instrText xml:space="preserve"> REF _Ref_f720173d6659fee5711ef1b2c14dfdda_1 \n \h </w:instrText>
      </w:r>
      <w:r w:rsidR="005C54CC">
        <w:rPr>
          <w:rStyle w:val="Verwijzing"/>
        </w:rPr>
      </w:r>
      <w:r w:rsidR="005C54CC">
        <w:rPr>
          <w:rStyle w:val="Verwijzing"/>
        </w:rPr>
        <w:fldChar w:fldCharType="separate"/>
      </w:r>
      <w:r w:rsidR="005F4F74">
        <w:t>5.3</w:t>
      </w:r>
      <w:r w:rsidR="005C54CC">
        <w:rPr>
          <w:rStyle w:val="Verwijzing"/>
        </w:rPr>
        <w:fldChar w:fldCharType="end"/>
      </w:r>
      <w:r>
        <w:t>. Een voorbeeld van een bijlage in STOP-XML is de bijlage met verwijzingen naar de (elders gepubliceerde) GIO’s. Een ander voorbeeld is de bijlage met begripsbepalingen, in het geval dat de begripsbepalingen niet in het artikel Begripsbepalingen in hoofdstuk 1 worden geplaatst maar in een bijlage. Het is mogelijk om zo’n bijlage in verschillende onderdelen op te delen, bijvoorbeeld in een onderdeel Begripsbepalingen (voor begrippen met hun definities), een onderdeel Verdragen (de aanhalingstermen van verdragen en hun volledige titel met vindplaats) en een onderdeel Normen (</w:t>
      </w:r>
      <w:r w:rsidRPr="00A536E0">
        <w:t xml:space="preserve">de aanhalingstermen van </w:t>
      </w:r>
      <w:r>
        <w:t xml:space="preserve">normen, versie en vindplaats). Voor die onderverdeling worden de vrijetekstelementen Divisie (optioneel element) en Divisietekst (verplicht element) gebruikt. Tekst uitwisselen in STOP-XML is echter niet altijd mogelijk zonder de tekst te moeten overtypen. Daarom ondersteunt STOP ook het aanleveren van </w:t>
      </w:r>
      <w:r>
        <w:lastRenderedPageBreak/>
        <w:t xml:space="preserve">tekst als PDF-bestand. Een tekst in een PDF-bestand is voor de landelijke voorzieningen minder goed te hanteren; denk aan verwijzen naar specifieke onderdelen en muteren dat niet -of niet goed- mogelijk is. Daarom wordt het gebruik van PDF-bestanden slechts in specifieke, in het toepassingsprofiel vastgelegde, gevallen toegestaan. In dit toepassingsprofiel is, in de norm van paragraaf </w:t>
      </w:r>
      <w:r w:rsidRPr="00557092">
        <w:rPr>
          <w:rStyle w:val="Verwijzing"/>
        </w:rPr>
        <w:fldChar w:fldCharType="begin"/>
      </w:r>
      <w:r w:rsidRPr="00557092">
        <w:rPr>
          <w:rStyle w:val="Verwijzing"/>
        </w:rPr>
        <w:instrText xml:space="preserve"> REF _Ref_7a66485bd70815e6919ae5c33ed7aa05_1 \n \h </w:instrText>
      </w:r>
      <w:r w:rsidRPr="00557092">
        <w:rPr>
          <w:rStyle w:val="Verwijzing"/>
        </w:rPr>
      </w:r>
      <w:r w:rsidRPr="00557092">
        <w:rPr>
          <w:rStyle w:val="Verwijzing"/>
        </w:rPr>
        <w:fldChar w:fldCharType="separate"/>
      </w:r>
      <w:r w:rsidR="005F4F74">
        <w:rPr>
          <w:rStyle w:val="Verwijzing"/>
        </w:rPr>
        <w:t>4.3.3.1</w:t>
      </w:r>
      <w:r w:rsidRPr="00557092">
        <w:rPr>
          <w:rStyle w:val="Verwijzing"/>
        </w:rPr>
        <w:fldChar w:fldCharType="end"/>
      </w:r>
      <w:r>
        <w:t xml:space="preserve">, bepaald dat een bijlage alleen als </w:t>
      </w:r>
      <w:r w:rsidRPr="00404023">
        <w:t xml:space="preserve">PDF-bestand </w:t>
      </w:r>
      <w:r>
        <w:t xml:space="preserve">mag </w:t>
      </w:r>
      <w:r w:rsidRPr="00404023">
        <w:t>worden aangeleverd als het voor het bevoegd gezag redelijkerwijs niet mogelijk is om de bijlage als onderdeel van de tekst in STOP-XML op te stellen</w:t>
      </w:r>
      <w:r>
        <w:t>. Bij bijlagen bij de regeling ligt dat minder voor de hand dan bij bijlagen bij het besluit.</w:t>
      </w:r>
      <w:r>
        <w:br/>
        <w:t xml:space="preserve">Een bijlage </w:t>
      </w:r>
      <w:r w:rsidRPr="00F87B74">
        <w:t xml:space="preserve">in de vorm van een PDF-bestand moet onveranderlijk zijn en daarom voldoen aan de eisen van PDF/A-1a of PDF/A-2a en moet worden </w:t>
      </w:r>
      <w:r>
        <w:t xml:space="preserve">gepubliceerd als document-informatieobject. Een beschrijving van beide publicatiemogelijkheden voor bijlagen staat in paragraaf </w:t>
      </w:r>
      <w:r w:rsidRPr="00557092">
        <w:rPr>
          <w:rStyle w:val="Verwijzing"/>
        </w:rPr>
        <w:fldChar w:fldCharType="begin"/>
      </w:r>
      <w:r w:rsidRPr="00557092">
        <w:rPr>
          <w:rStyle w:val="Verwijzing"/>
        </w:rPr>
        <w:instrText xml:space="preserve"> REF _Ref_83b5a237c0b841e5e5cdebf61a136309_1 \r \h </w:instrText>
      </w:r>
      <w:r w:rsidRPr="00557092">
        <w:rPr>
          <w:rStyle w:val="Verwijzing"/>
        </w:rPr>
      </w:r>
      <w:r w:rsidRPr="00557092">
        <w:rPr>
          <w:rStyle w:val="Verwijzing"/>
        </w:rPr>
        <w:fldChar w:fldCharType="separate"/>
      </w:r>
      <w:r w:rsidR="005F4F74">
        <w:rPr>
          <w:rStyle w:val="Verwijzing"/>
        </w:rPr>
        <w:t>5.4</w:t>
      </w:r>
      <w:r w:rsidRPr="00557092">
        <w:rPr>
          <w:rStyle w:val="Verwijzing"/>
        </w:rPr>
        <w:fldChar w:fldCharType="end"/>
      </w:r>
      <w:r>
        <w:t xml:space="preserve">. </w:t>
      </w:r>
      <w:r>
        <w:br/>
      </w:r>
      <w:r w:rsidRPr="00A3156C">
        <w:t xml:space="preserve">In </w:t>
      </w:r>
      <w:r>
        <w:t xml:space="preserve">een </w:t>
      </w:r>
      <w:r w:rsidRPr="00A3156C">
        <w:t xml:space="preserve">Bijlage </w:t>
      </w:r>
      <w:r w:rsidRPr="0007328B">
        <w:t xml:space="preserve">bij de Regeling </w:t>
      </w:r>
      <w:r w:rsidRPr="00A3156C">
        <w:t xml:space="preserve">kan het </w:t>
      </w:r>
      <w:r>
        <w:t>e</w:t>
      </w:r>
      <w:r w:rsidRPr="00A3156C">
        <w:t>lement Gereserveerd</w:t>
      </w:r>
      <w:r>
        <w:t xml:space="preserve"> worden gebruikt.</w:t>
      </w:r>
      <w:r w:rsidRPr="00A3156C">
        <w:t xml:space="preserve"> Dit element maakt het mogelijk om alvast een structuur neer te zetten die is voorbereid op toekomstige aanvullingen</w:t>
      </w:r>
      <w:r>
        <w:t>.</w:t>
      </w:r>
      <w:r w:rsidRPr="00A3156C">
        <w:t xml:space="preserve"> </w:t>
      </w:r>
      <w:r>
        <w:t>Het is een</w:t>
      </w:r>
      <w:r w:rsidRPr="00727823">
        <w:t xml:space="preserve"> leeg element waarmee bij weergave op overheid.nl </w:t>
      </w:r>
      <w:r>
        <w:t xml:space="preserve">en in DSO-LV </w:t>
      </w:r>
      <w:r w:rsidRPr="00727823">
        <w:t xml:space="preserve">de tekst ‘Gereserveerd’ wordt gegenereerd. </w:t>
      </w:r>
      <w:r>
        <w:t>H</w:t>
      </w:r>
      <w:r w:rsidRPr="00A3156C">
        <w:t>et bevoegd gezag kan het element niet zelf vullen met eigen tekst. Met latere wijzigingsbesluiten kan het element Gereserveerd worden vervangen door een structuurelement met daadwerkelijke inhoud.</w:t>
      </w:r>
      <w:r>
        <w:t xml:space="preserve"> </w:t>
      </w:r>
      <w:r>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Pr="00E252D7">
        <w:t>wetstechnische informatie</w:t>
      </w:r>
      <w:r>
        <w:t xml:space="preserve"> meer.</w:t>
      </w:r>
      <w:r>
        <w:br/>
        <w:t xml:space="preserve">Een Bijlage kan worden afgesloten met het element Sluiting. Van die mogelijkheid zal naar verwachting niet vaak gebruik gemaakt worden. </w:t>
      </w:r>
      <w:r w:rsidRPr="0085686E">
        <w:t xml:space="preserve">Een Bijlage wordt niet geannoteerd met </w:t>
      </w:r>
      <w:r>
        <w:t>OW-object</w:t>
      </w:r>
      <w:r w:rsidRPr="0085686E">
        <w:t>en.</w:t>
      </w:r>
    </w:p>
    <w:p w14:paraId="455E0469" w14:textId="77777777" w:rsidR="007E1CF0" w:rsidRPr="00B64D21" w:rsidRDefault="007E1CF0" w:rsidP="007E1CF0">
      <w:pPr>
        <w:pStyle w:val="Opsommingnummers1"/>
      </w:pPr>
      <w:r w:rsidRPr="00B64D21">
        <w:rPr>
          <w:b/>
          <w:bCs/>
        </w:rPr>
        <w:t>Toelichting</w:t>
      </w:r>
      <w:r w:rsidRPr="00B64D21">
        <w:t xml:space="preserve">: </w:t>
      </w:r>
      <w:r>
        <w:t xml:space="preserve">het gaat hier om </w:t>
      </w:r>
      <w:r w:rsidRPr="00B64D21">
        <w:t xml:space="preserve">de Toelichting op de Regeling. </w:t>
      </w:r>
      <w:r>
        <w:t xml:space="preserve">De STOP/TPOD-standaard biedt in de huidige versie, in de modellen voor </w:t>
      </w:r>
      <w:r w:rsidRPr="001A308D">
        <w:t xml:space="preserve">Besluit </w:t>
      </w:r>
      <w:r>
        <w:t xml:space="preserve">en </w:t>
      </w:r>
      <w:r w:rsidRPr="001A308D">
        <w:t>Regeling</w:t>
      </w:r>
      <w:r>
        <w:t xml:space="preserve">, een aantal mogelijkheden voor het indelen van toelichtingen. Er zijn de ‘hoofdelementen’ Toelichting en ArtikelgewijzeToelichting. Binnen het </w:t>
      </w:r>
      <w:r w:rsidRPr="00C245B0">
        <w:t>‘hoofdelement’ Toelichting</w:t>
      </w:r>
      <w:r>
        <w:t xml:space="preserve"> kan worden gekozen tussen enerzijds een gestructureerde opzet met de onderliggende elementen AlgemeneToelichting en/of ArtikelgewijzeToelichting en anderzijds een vrije, niet nader gestructureerde opzet. Deze mogelijkheden stellen </w:t>
      </w:r>
      <w:r w:rsidRPr="00B14397">
        <w:t xml:space="preserve">medewerkers van bevoegde gezagen en adviesbureaus </w:t>
      </w:r>
      <w:r>
        <w:t xml:space="preserve">die de standaard in hun omgevingsdocumenten toepassen en </w:t>
      </w:r>
      <w:r w:rsidRPr="004B6686">
        <w:t>bouwers van plansoftware</w:t>
      </w:r>
      <w:r>
        <w:t xml:space="preserve"> voor lastige keuzes. Bovendien noodzaken ze </w:t>
      </w:r>
      <w:r w:rsidRPr="001B7E7B">
        <w:t xml:space="preserve">de applicaties die de tekst tonen </w:t>
      </w:r>
      <w:r>
        <w:t>(</w:t>
      </w:r>
      <w:r w:rsidRPr="001B7E7B">
        <w:t>officielebekendmakingen.nl, de regelingenbanken op overheid.nl en DSO-LV</w:t>
      </w:r>
      <w:r>
        <w:t xml:space="preserve">) om alle mogelijkheden te ondersteunen. Daarom zal in de toekomst de standaard zo worden aangepast dat er nog maar één modellering voor toelichtingen is, namelijk </w:t>
      </w:r>
      <w:r w:rsidRPr="00450D49">
        <w:t xml:space="preserve">het ‘hoofdelement’ Toelichting </w:t>
      </w:r>
      <w:r>
        <w:t xml:space="preserve">met daarbinnen de </w:t>
      </w:r>
      <w:r w:rsidRPr="00450D49">
        <w:t>gestructureerde opzet</w:t>
      </w:r>
      <w:r>
        <w:t xml:space="preserve">. Op het moment van uitbrengen van deze versie van dit 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w:t>
      </w:r>
      <w:r w:rsidRPr="007D430F">
        <w:t>geen gebruik te maken van het ‘hoofdelement’ ArtikelgewijzeToelichting en ook niet van de vrije, niet nader gestructureerde opzet met Divisies en Divisieteksten binnen het ‘hoofdelement’ Toelichting</w:t>
      </w:r>
      <w:r>
        <w:t xml:space="preserve">. </w:t>
      </w:r>
      <w:r>
        <w:br/>
        <w:t xml:space="preserve">De </w:t>
      </w:r>
      <w:r w:rsidRPr="00F31AEB">
        <w:t>toekomstige modellering</w:t>
      </w:r>
      <w:r>
        <w:t xml:space="preserve"> bestaat er uit dat alleen gebruik wordt gemaakt van het ‘hoofdelement’ Toelichting en daarbinnen de </w:t>
      </w:r>
      <w:r w:rsidRPr="00E124F7">
        <w:t xml:space="preserve">gestructureerde opzet met de elementen </w:t>
      </w:r>
      <w:r w:rsidRPr="00E124F7">
        <w:lastRenderedPageBreak/>
        <w:t>AlgemeneToelichting en/of ArtikelgewijzeToelichting</w:t>
      </w:r>
      <w:r>
        <w:t xml:space="preserve">. Een toelichting kan dan alleen een algemene toelichting bevatten, alleen een artikelsgewijze toelichting of allebei. De algemene toelichting en de </w:t>
      </w:r>
      <w:r w:rsidRPr="004F4391">
        <w:t>artikelsgewijze toelichting</w:t>
      </w:r>
      <w:r>
        <w:t xml:space="preserve"> hebben verplicht een kop. De kop van het element Toelichting is verplicht wanneer de elementen </w:t>
      </w:r>
      <w:r w:rsidRPr="008E2DBE">
        <w:t xml:space="preserve">AlgemeneToelichting </w:t>
      </w:r>
      <w:r>
        <w:t xml:space="preserve">en </w:t>
      </w:r>
      <w:r w:rsidRPr="008E2DBE">
        <w:t>ArtikelgewijzeToelichting</w:t>
      </w:r>
      <w:r>
        <w:t xml:space="preserve"> allebei voorkomen. Wanneer slechts een van beide elementen voorkomt is de kop </w:t>
      </w:r>
      <w:r w:rsidRPr="0013127B">
        <w:t>van het element Toelichting</w:t>
      </w:r>
      <w:r>
        <w:t xml:space="preserve"> optioneel: het bevoegd gezag mag dan zelf kiezen of het de toelichting al dan niet een kop geeft.</w:t>
      </w:r>
    </w:p>
    <w:p w14:paraId="42DBF707" w14:textId="77777777" w:rsidR="007E1CF0" w:rsidRDefault="007E1CF0" w:rsidP="007E1CF0">
      <w:pPr>
        <w:pStyle w:val="Opsommingtekens2"/>
        <w:numPr>
          <w:ilvl w:val="0"/>
          <w:numId w:val="0"/>
        </w:numPr>
        <w:ind w:left="284"/>
      </w:pPr>
      <w:r w:rsidRPr="00C77BDF">
        <w:t>Let op dat de hier besproken algemene toelichting een algemene toelichting geeft op de hele regeling en niet op een besluit.</w:t>
      </w:r>
      <w:r>
        <w:br/>
      </w:r>
      <w:r w:rsidRPr="00292E56">
        <w:t>Een Toelichting kan worden afgesloten met het element Sluiting. Van die mogelijkheid zal naar verwachting niet vaak gebruik gemaakt worden.</w:t>
      </w:r>
      <w:r>
        <w:t xml:space="preserve"> Aan een Toelichting kunnen een of meer Bijlagen worden toegevoegd.</w:t>
      </w:r>
      <w:r>
        <w:br/>
      </w:r>
      <w:r w:rsidRPr="00B64D21">
        <w:t xml:space="preserve">Een Toelichting bij </w:t>
      </w:r>
      <w:r>
        <w:t xml:space="preserve">het tijdelijk regelingdeel </w:t>
      </w:r>
      <w:r w:rsidRPr="00B64D21">
        <w:t>wordt bekendgemaakt én geconsolideerd. Deze toelichting is dus zowel te vinden op officielebekendmakingen.nl als in de regelingenbank op overheid.nl en</w:t>
      </w:r>
      <w:r w:rsidRPr="00C34880">
        <w:t xml:space="preserve"> in DSO-LV.</w:t>
      </w:r>
      <w:r>
        <w:t xml:space="preserve"> </w:t>
      </w:r>
      <w:r w:rsidRPr="001B648A">
        <w:t xml:space="preserve">Een Toelichting wordt niet geannoteerd met </w:t>
      </w:r>
      <w:r>
        <w:t>OW-object</w:t>
      </w:r>
      <w:r w:rsidRPr="001B648A">
        <w:t xml:space="preserve">en. </w:t>
      </w:r>
      <w:r>
        <w:br/>
        <w:t>Opgemerkt wordt nog dat het element Toelichting en de toelichting daarop voor de volledigheid zijn opgenomen. Het STOP-model biedt immers de mogelijkheid om in het tijdelijk regelingdeel een Toelichting op te nemen. Gezien het zeer tijdelijke karakter van het tijdelijk regelingdeel van een reactieve interventie wordt niet verwacht dat daar daadwerkelijk gebruik van gemaakt zal worden.</w:t>
      </w:r>
    </w:p>
    <w:p w14:paraId="69BA3A0B" w14:textId="7ECFEE82" w:rsidR="00713915" w:rsidRPr="00467426" w:rsidRDefault="007E1CF0" w:rsidP="007E1CF0">
      <w:pPr>
        <w:pStyle w:val="Opsommingnummers1"/>
      </w:pPr>
      <w:r w:rsidRPr="00467426">
        <w:rPr>
          <w:b/>
          <w:bCs/>
        </w:rPr>
        <w:t>ArtikelgewijzeToelichting</w:t>
      </w:r>
      <w:r>
        <w:t xml:space="preserve">: </w:t>
      </w:r>
      <w:r w:rsidRPr="00022738">
        <w:t xml:space="preserve">zoals bij nr </w:t>
      </w:r>
      <w:r>
        <w:t>4</w:t>
      </w:r>
      <w:r w:rsidRPr="00022738">
        <w:t xml:space="preserve"> is beschreven wordt geadviseerd om alleen de toekomstige modellering te gebruiken en geen gebruik te maken van het ‘hoofdelement’ ArtikelgewijzeToelichting. </w:t>
      </w:r>
      <w:r w:rsidRPr="00396299">
        <w:t xml:space="preserve">Daarom zijn in de norm in paragraaf </w:t>
      </w:r>
      <w:r w:rsidRPr="00557092">
        <w:rPr>
          <w:rStyle w:val="Verwijzing"/>
        </w:rPr>
        <w:fldChar w:fldCharType="begin"/>
      </w:r>
      <w:r w:rsidRPr="00557092">
        <w:rPr>
          <w:rStyle w:val="Verwijzing"/>
        </w:rPr>
        <w:instrText xml:space="preserve"> REF _Ref_7a66485bd70815e6919ae5c33ed7aa05_1 \n \h </w:instrText>
      </w:r>
      <w:r w:rsidRPr="00557092">
        <w:rPr>
          <w:rStyle w:val="Verwijzing"/>
        </w:rPr>
      </w:r>
      <w:r w:rsidRPr="00557092">
        <w:rPr>
          <w:rStyle w:val="Verwijzing"/>
        </w:rPr>
        <w:fldChar w:fldCharType="separate"/>
      </w:r>
      <w:r w:rsidR="005F4F74">
        <w:rPr>
          <w:rStyle w:val="Verwijzing"/>
        </w:rPr>
        <w:t>4.3.3.1</w:t>
      </w:r>
      <w:r w:rsidRPr="00557092">
        <w:rPr>
          <w:rStyle w:val="Verwijzing"/>
        </w:rPr>
        <w:fldChar w:fldCharType="end"/>
      </w:r>
      <w:r w:rsidRPr="00396299">
        <w:t xml:space="preserve"> de subelementen van de ArtikelgewijzeToelichting niet opgenomen en wordt er in deze paragraaf geen nadere toelichting op gegeven.</w:t>
      </w:r>
    </w:p>
    <w:p w14:paraId="28519D3A" w14:textId="77777777" w:rsidR="00713915" w:rsidRDefault="00000000" w:rsidP="00713915"/>
    <w:p w14:paraId="5E097CC1" w14:textId="6DF5DCC6" w:rsidR="00713915" w:rsidRDefault="002E0577" w:rsidP="00713915">
      <w:r w:rsidRPr="000B5C9F">
        <w:t>Veel van de hiervoor besproken elementen moeten worden voorzien van een Kop. Voor de Kop zijn de Kopelementen Label, Nummer en Opschrift beschikbaar. Label is de aanduiding van het type tekstelement, zoals Hoofdstuk, Paragraaf of Artikel. Opschrift is de titel van het tekstelement, die aangeeft waar de tekst over gaat.</w:t>
      </w:r>
      <w:r>
        <w:t xml:space="preserve"> Voor de Koppen in de artikelen in </w:t>
      </w:r>
      <w:r w:rsidRPr="00755F44">
        <w:t xml:space="preserve">het tijdelijk regelingdeel </w:t>
      </w:r>
      <w:r>
        <w:t xml:space="preserve">gelden extra eisen, die zijn beschreven in paragraaf </w:t>
      </w:r>
      <w:r w:rsidRPr="00557092">
        <w:rPr>
          <w:rStyle w:val="Verwijzing"/>
        </w:rPr>
        <w:fldChar w:fldCharType="begin"/>
      </w:r>
      <w:r w:rsidRPr="00557092">
        <w:rPr>
          <w:rStyle w:val="Verwijzing"/>
        </w:rPr>
        <w:instrText xml:space="preserve"> REF _Ref_5376faa147cff0f5fa1cd01b8fe07d90_2 \n \h </w:instrText>
      </w:r>
      <w:r w:rsidRPr="00557092">
        <w:rPr>
          <w:rStyle w:val="Verwijzing"/>
        </w:rPr>
      </w:r>
      <w:r w:rsidRPr="00557092">
        <w:rPr>
          <w:rStyle w:val="Verwijzing"/>
        </w:rPr>
        <w:fldChar w:fldCharType="separate"/>
      </w:r>
      <w:r w:rsidR="005F4F74">
        <w:rPr>
          <w:rStyle w:val="Verwijzing"/>
        </w:rPr>
        <w:t>5.2.2.1.1</w:t>
      </w:r>
      <w:r w:rsidRPr="00557092">
        <w:rPr>
          <w:rStyle w:val="Verwijzing"/>
        </w:rPr>
        <w:fldChar w:fldCharType="end"/>
      </w:r>
      <w:r>
        <w:t>.</w:t>
      </w:r>
    </w:p>
    <w:p w14:paraId="2D03EB48" w14:textId="77777777" w:rsidR="00713915" w:rsidRPr="00263FA8" w:rsidRDefault="002E0577" w:rsidP="00713915">
      <w:r w:rsidRPr="001813B1">
        <w:t>In de schema’s van STOP komt in een aantal hoofd- en subelementen het element InleidendeTekst -bedoeld voor niet-juridische contextinformatie- voor. In de STOP-documentatie wordt het gebruik van dit element ontraden.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