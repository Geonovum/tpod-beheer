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2E0577"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96DAC541-7B7A-43D3-8B79-37D633B846F1}">
                          <asvg:svgBlip xmlns:asvg="http://schemas.microsoft.com/office/drawing/2016/SVG/main" r:embed="rId64"/>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2E0577"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3328A1E7"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000000" w:rsidP="002F7B04"/>
    <w:p w14:paraId="73441821" w14:textId="4F2E249E" w:rsidR="004A5D7A" w:rsidRPr="00F1426F" w:rsidRDefault="002E0577"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63" Type="http://schemas.openxmlformats.org/officeDocument/2006/relationships/image" Target="media/image_af884c2ae8133d3138828fbc39e7ba55.png"/><Relationship Id="rId64"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