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9E9D" w14:textId="77777777" w:rsidR="0038782C" w:rsidRPr="00F03DD9" w:rsidRDefault="0038782C" w:rsidP="0038782C">
      <w:pPr>
        <w:pStyle w:val="Kop3"/>
      </w:pPr>
      <w:bookmarkStart w:id="247" w:name="_Ref_bacb5e714ac2952feb79d603d8b1bd92_1"/>
      <w:r w:rsidRPr="00F03DD9">
        <w:lastRenderedPageBreak/>
        <w:t xml:space="preserve">Muteren van </w:t>
      </w:r>
      <w:r>
        <w:t>OW-object</w:t>
      </w:r>
      <w:r w:rsidRPr="00F03DD9">
        <w:t>en</w:t>
      </w:r>
      <w:bookmarkEnd w:id="247"/>
    </w:p>
    <w:p w14:paraId="5BF8A741" w14:textId="77777777" w:rsidR="0038782C" w:rsidRPr="00F03DD9" w:rsidRDefault="0038782C" w:rsidP="0038782C">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Ook is het mogelijk dat een bevoegd gezag overgaat op een rijkere vorm van annoteren dan het in een eerder stadium heeft gedaan.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6D35479F" w14:textId="77777777" w:rsidR="0038782C" w:rsidRPr="00F03DD9" w:rsidRDefault="0038782C" w:rsidP="0038782C">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300984E4" w14:textId="77777777" w:rsidR="0038782C" w:rsidRPr="00F03DD9" w:rsidRDefault="0038782C" w:rsidP="0038782C">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1C92FF0E" w14:textId="783BE87B" w:rsidR="006478E5" w:rsidRDefault="0038782C" w:rsidP="0038782C">
      <w:r w:rsidRPr="00F03DD9">
        <w:t xml:space="preserve">Wanneer door of samen met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