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03895C1" w14:textId="59CA24AE" w:rsidR="000B40EF" w:rsidRDefault="006F78B8" w:rsidP="000B40EF">
      <w:pPr>
        <w:pStyle w:val="Kop3"/>
      </w:pPr>
      <w:bookmarkStart w:id="178" w:name="_Ref_c8d0c57369426d74d55ab34bd169841d_1"/>
      <w:r>
        <w:t>Productmodel: h</w:t>
      </w:r>
      <w:r w:rsidR="000B40EF">
        <w:t>et IMOW-UML-diagram</w:t>
      </w:r>
      <w:r w:rsidR="00300143">
        <w:t xml:space="preserve"> voor </w:t>
      </w:r>
      <w:r w:rsidR="000B40EF">
        <w:fldChar w:fldCharType="begin"/>
      </w:r>
      <w:r w:rsidR="000B40EF">
        <w:instrText>DOCVARIABLE ID01+</w:instrText>
      </w:r>
      <w:r w:rsidR="000B40EF">
        <w:fldChar w:fldCharType="separate"/>
      </w:r>
      <w:r w:rsidR="005F4F74">
        <w:t>de reactieve interventie</w:t>
      </w:r>
      <w:r w:rsidR="000B40EF">
        <w:fldChar w:fldCharType="end"/>
      </w:r>
      <w:bookmarkEnd w:id="178"/>
    </w:p>
    <w:p w14:paraId="7AA99359" w14:textId="3891C78A" w:rsidR="00E1358C" w:rsidRDefault="00D353FE" w:rsidP="00E1358C">
      <w:r w:rsidRPr="00557092">
        <w:rPr>
          <w:rStyle w:val="Verwijzing"/>
        </w:rPr>
        <w:fldChar w:fldCharType="begin"/>
      </w:r>
      <w:r w:rsidRPr="00557092">
        <w:rPr>
          <w:rStyle w:val="Verwijzing"/>
        </w:rPr>
        <w:instrText xml:space="preserve"> REF _Ref_c8d0c57369426d74d55ab34bd169841d_2</w:instrText>
      </w:r>
      <w:r w:rsidR="00016A11" w:rsidRPr="00557092">
        <w:rPr>
          <w:rStyle w:val="Verwijzing"/>
        </w:rPr>
        <w:instrText xml:space="preserve"> </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5F4F74">
        <w:rPr>
          <w:rStyle w:val="Verwijzing"/>
        </w:rPr>
        <w:t>Figuur 26</w:t>
      </w:r>
      <w:r w:rsidRPr="00557092">
        <w:rPr>
          <w:rStyle w:val="Verwijzing"/>
        </w:rPr>
        <w:fldChar w:fldCharType="end"/>
      </w:r>
      <w:r w:rsidR="00526FEC" w:rsidRPr="00526FEC">
        <w:t xml:space="preserve"> toont het volledige IMOW-diagram in UML </w:t>
      </w:r>
      <w:r w:rsidR="00300143" w:rsidRPr="0012396B">
        <w:t xml:space="preserve">voor </w:t>
      </w:r>
      <w:r w:rsidR="00072DE0">
        <w:t xml:space="preserve">het </w:t>
      </w:r>
      <w:r w:rsidR="005A00F4">
        <w:t>tijdelijk regelingdeel van</w:t>
      </w:r>
      <w:r w:rsidR="00072DE0">
        <w:t xml:space="preserve"> </w:t>
      </w:r>
      <w:r>
        <w:fldChar w:fldCharType="begin"/>
      </w:r>
      <w:r>
        <w:instrText>DOCVARIABLE ID01+</w:instrText>
      </w:r>
      <w:r>
        <w:fldChar w:fldCharType="separate"/>
      </w:r>
      <w:r w:rsidR="005F4F74">
        <w:t>de reactieve interventie</w:t>
      </w:r>
      <w:r>
        <w:fldChar w:fldCharType="end"/>
      </w:r>
      <w:r w:rsidR="00B707F1">
        <w:t>.</w:t>
      </w:r>
    </w:p>
    <w:p w14:paraId="5267ED4F" w14:textId="59554790" w:rsidR="00B36ACA" w:rsidRDefault="00AB7792" w:rsidP="00B707F1">
      <w:pPr>
        <w:pStyle w:val="Figuur"/>
      </w:pPr>
      <w:r>
        <w:rPr>
          <w:noProof/>
        </w:rPr>
        <w:lastRenderedPageBreak/>
        <w:drawing>
          <wp:inline distT="0" distB="0" distL="0" distR="0" wp14:anchorId="37A75015" wp14:editId="7174AF68">
            <wp:extent cx="5400040" cy="3943985"/>
            <wp:effectExtent l="0" t="0" r="0" b="0"/>
            <wp:docPr id="427565358" name="Graphic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7565358" name="Graphic 427565358"/>
                    <pic:cNvPicPr/>
                  </pic:nvPicPr>
                  <pic:blipFill>
                    <a:blip r:embed="rId46">
                      <a:extLst>
                        <a:ext uri="{96DAC541-7B7A-43D3-8B79-37D633B846F1}">
                          <asvg:svgBlip xmlns:asvg="http://schemas.microsoft.com/office/drawing/2016/SVG/main" r:embed="rId47"/>
                        </a:ext>
                      </a:extLst>
                    </a:blip>
                    <a:stretch>
                      <a:fillRect/>
                    </a:stretch>
                  </pic:blipFill>
                  <pic:spPr>
                    <a:xfrm>
                      <a:off x="0" y="0"/>
                      <a:ext cx="5400040" cy="3943985"/>
                    </a:xfrm>
                    <a:prstGeom prst="rect">
                      <a:avLst/>
                    </a:prstGeom>
                  </pic:spPr>
                </pic:pic>
              </a:graphicData>
            </a:graphic>
          </wp:inline>
        </w:drawing>
      </w:r>
    </w:p>
    <w:p w14:paraId="0DA5B32B" w14:textId="74E6FF53" w:rsidR="00B707F1" w:rsidRPr="00B707F1" w:rsidRDefault="00B707F1" w:rsidP="007D5679">
      <w:pPr>
        <w:pStyle w:val="Figuurbijschrift"/>
      </w:pPr>
      <w:bookmarkStart w:id="179" w:name="_Ref_c8d0c57369426d74d55ab34bd169841d_2"/>
      <w:r w:rsidRPr="00B707F1">
        <w:t>UML-klassediagram van IMOW toegepast op</w:t>
      </w:r>
      <w:bookmarkEnd w:id="179"/>
      <w:r w:rsidR="00300143">
        <w:t xml:space="preserve"> </w:t>
      </w:r>
      <w:r>
        <w:fldChar w:fldCharType="begin"/>
      </w:r>
      <w:r>
        <w:instrText>DOCVARIABLE ID01+</w:instrText>
      </w:r>
      <w:r>
        <w:fldChar w:fldCharType="separate"/>
      </w:r>
      <w:r w:rsidR="005F4F74">
        <w:t>de reactieve interventie</w:t>
      </w:r>
      <w:r>
        <w:fldChar w:fldCharType="end"/>
      </w:r>
    </w:p>
    <w:p w14:paraId="1D074F8C" w14:textId="6AEA949D" w:rsidR="002B22D2" w:rsidRDefault="00300143" w:rsidP="0065502F">
      <w:r>
        <w:t>In het diagram zijn in blauw de tekstobjecten weergegeven</w:t>
      </w:r>
      <w:r w:rsidR="00F9442B">
        <w:t>:</w:t>
      </w:r>
      <w:r>
        <w:t xml:space="preserve"> </w:t>
      </w:r>
      <w:r w:rsidR="00B567C3" w:rsidRPr="00B567C3">
        <w:t xml:space="preserve">Regeltekst en Juridische regel. </w:t>
      </w:r>
      <w:r w:rsidR="00AA3803" w:rsidRPr="00AA3803">
        <w:t xml:space="preserve">Regeltekst (in het donkerblauwe blokje) is het koppelobject naar STOP. </w:t>
      </w:r>
      <w:r>
        <w:t xml:space="preserve">In roze is Locatie met zijn verschijningsvormen weergegeven. </w:t>
      </w:r>
      <w:r w:rsidR="009B048B" w:rsidRPr="009B048B">
        <w:t xml:space="preserve">Het witte blokje is het Regelingsgebied. </w:t>
      </w:r>
      <w:r w:rsidR="00522F9D" w:rsidRPr="00522F9D">
        <w:t>In het model is aangegeven welke waardelijsten van toepassing zijn.</w:t>
      </w:r>
    </w:p>
    <w:p w14:paraId="28B019C2" w14:textId="3C836ED3" w:rsidR="00FA7536" w:rsidRDefault="00FA7536" w:rsidP="0065502F"/>
    <w:p w14:paraId="1E510819" w14:textId="13CC3239" w:rsidR="00AB6254" w:rsidRDefault="00D6219D" w:rsidP="0065502F">
      <w:r>
        <w:t xml:space="preserve">De tekst van </w:t>
      </w:r>
      <w:r w:rsidR="00976FDF">
        <w:t xml:space="preserve">het tijdelijk regelingdeel van </w:t>
      </w:r>
      <w:r>
        <w:t xml:space="preserve">de reactieve interventie </w:t>
      </w:r>
      <w:r w:rsidR="007B0876" w:rsidRPr="007B0876">
        <w:t xml:space="preserve">kan worden geannoteerd </w:t>
      </w:r>
      <w:r w:rsidR="00FF4722">
        <w:t xml:space="preserve">met de </w:t>
      </w:r>
      <w:r w:rsidR="00AF4357">
        <w:t>OW-object</w:t>
      </w:r>
      <w:r w:rsidR="00FF4722">
        <w:t xml:space="preserve">typen </w:t>
      </w:r>
      <w:r w:rsidR="00495BC3">
        <w:t>Regeltekst</w:t>
      </w:r>
      <w:r w:rsidR="00FF4722">
        <w:t xml:space="preserve"> </w:t>
      </w:r>
      <w:r w:rsidR="00A830AB">
        <w:t xml:space="preserve">(zie paragraaf </w:t>
      </w:r>
      <w:r w:rsidR="00580415" w:rsidRPr="00557092">
        <w:rPr>
          <w:rStyle w:val="Verwijzing"/>
        </w:rPr>
        <w:fldChar w:fldCharType="begin"/>
      </w:r>
      <w:r w:rsidR="00580415" w:rsidRPr="00557092">
        <w:rPr>
          <w:rStyle w:val="Verwijzing"/>
        </w:rPr>
        <w:instrText xml:space="preserve"> REF _Ref_c8d0c57369426d74d55ab34bd169841d_3 \n \h </w:instrText>
      </w:r>
      <w:r w:rsidR="00580415" w:rsidRPr="00557092">
        <w:rPr>
          <w:rStyle w:val="Verwijzing"/>
        </w:rPr>
      </w:r>
      <w:r w:rsidR="00580415" w:rsidRPr="00557092">
        <w:rPr>
          <w:rStyle w:val="Verwijzing"/>
        </w:rPr>
        <w:fldChar w:fldCharType="separate"/>
      </w:r>
      <w:r w:rsidR="005F4F74">
        <w:rPr>
          <w:rStyle w:val="Verwijzing"/>
        </w:rPr>
        <w:t>0</w:t>
      </w:r>
      <w:r w:rsidR="00580415" w:rsidRPr="00557092">
        <w:rPr>
          <w:rStyle w:val="Verwijzing"/>
        </w:rPr>
        <w:fldChar w:fldCharType="end"/>
      </w:r>
      <w:r w:rsidR="00A830AB">
        <w:t xml:space="preserve">) </w:t>
      </w:r>
      <w:r w:rsidR="00FF4722">
        <w:t xml:space="preserve">en </w:t>
      </w:r>
      <w:r w:rsidR="00495BC3">
        <w:t>Juridische regel</w:t>
      </w:r>
      <w:r w:rsidR="00E14914">
        <w:t xml:space="preserve"> (zie paragraaf </w:t>
      </w:r>
      <w:r w:rsidR="00495BC3" w:rsidRPr="00557092">
        <w:rPr>
          <w:rStyle w:val="Verwijzing"/>
        </w:rPr>
        <w:fldChar w:fldCharType="begin"/>
      </w:r>
      <w:r w:rsidR="00495BC3" w:rsidRPr="00557092">
        <w:rPr>
          <w:rStyle w:val="Verwijzing"/>
        </w:rPr>
        <w:instrText xml:space="preserve"> REF _Ref_88e63ceb009bced83185ccb59a275a6f_1</w:instrText>
      </w:r>
      <w:r w:rsidR="001A327F" w:rsidRPr="00557092">
        <w:rPr>
          <w:rStyle w:val="Verwijzing"/>
        </w:rPr>
        <w:instrText>\n \h</w:instrText>
      </w:r>
      <w:r w:rsidR="00495BC3" w:rsidRPr="00557092">
        <w:rPr>
          <w:rStyle w:val="Verwijzing"/>
        </w:rPr>
        <w:instrText xml:space="preserve"> </w:instrText>
      </w:r>
      <w:r w:rsidR="00495BC3" w:rsidRPr="00557092">
        <w:rPr>
          <w:rStyle w:val="Verwijzing"/>
        </w:rPr>
      </w:r>
      <w:r w:rsidR="00495BC3" w:rsidRPr="00557092">
        <w:rPr>
          <w:rStyle w:val="Verwijzing"/>
        </w:rPr>
        <w:fldChar w:fldCharType="separate"/>
      </w:r>
      <w:r w:rsidR="005F4F74">
        <w:rPr>
          <w:rStyle w:val="Verwijzing"/>
        </w:rPr>
        <w:t>7.3</w:t>
      </w:r>
      <w:r w:rsidR="00495BC3" w:rsidRPr="00557092">
        <w:rPr>
          <w:rStyle w:val="Verwijzing"/>
        </w:rPr>
        <w:fldChar w:fldCharType="end"/>
      </w:r>
      <w:r w:rsidR="00495BC3">
        <w:t>)</w:t>
      </w:r>
      <w:r w:rsidR="00FF4722">
        <w:t xml:space="preserve">. </w:t>
      </w:r>
      <w:r w:rsidR="00623E3D">
        <w:t xml:space="preserve">De Juridische regel </w:t>
      </w:r>
      <w:r w:rsidR="00A81F1B">
        <w:t>b</w:t>
      </w:r>
      <w:r w:rsidR="004D3197">
        <w:t xml:space="preserve">ij de reactieve interventie </w:t>
      </w:r>
      <w:r w:rsidR="00A81F1B">
        <w:t xml:space="preserve">is altijd van </w:t>
      </w:r>
      <w:r w:rsidR="00623E3D">
        <w:t xml:space="preserve">het type Regel voor iedereen. </w:t>
      </w:r>
      <w:r w:rsidR="00495BC3">
        <w:t>I</w:t>
      </w:r>
      <w:r w:rsidR="00A4670B">
        <w:t>eder</w:t>
      </w:r>
      <w:r w:rsidR="00495BC3">
        <w:t>e</w:t>
      </w:r>
      <w:r w:rsidR="00A4670B">
        <w:t xml:space="preserve"> </w:t>
      </w:r>
      <w:r w:rsidR="00495BC3">
        <w:t xml:space="preserve">Juridische regel moet </w:t>
      </w:r>
      <w:r w:rsidR="00AC7C15">
        <w:t xml:space="preserve">met een Locatie </w:t>
      </w:r>
      <w:r w:rsidR="00E14914">
        <w:t xml:space="preserve">(zie paragraaf </w:t>
      </w:r>
      <w:r w:rsidR="000436E4" w:rsidRPr="00557092">
        <w:rPr>
          <w:rStyle w:val="Verwijzing"/>
        </w:rPr>
        <w:fldChar w:fldCharType="begin"/>
      </w:r>
      <w:r w:rsidR="000436E4" w:rsidRPr="00557092">
        <w:rPr>
          <w:rStyle w:val="Verwijzing"/>
        </w:rPr>
        <w:instrText xml:space="preserve"> REF _Ref_f4d50b6bba7c81c6da9d8c3e3d821c93_1</w:instrText>
      </w:r>
      <w:r w:rsidR="001A327F" w:rsidRPr="00557092">
        <w:rPr>
          <w:rStyle w:val="Verwijzing"/>
        </w:rPr>
        <w:instrText>\n \h</w:instrText>
      </w:r>
      <w:r w:rsidR="000436E4" w:rsidRPr="00557092">
        <w:rPr>
          <w:rStyle w:val="Verwijzing"/>
        </w:rPr>
        <w:instrText xml:space="preserve"> </w:instrText>
      </w:r>
      <w:r w:rsidR="000436E4" w:rsidRPr="00557092">
        <w:rPr>
          <w:rStyle w:val="Verwijzing"/>
        </w:rPr>
      </w:r>
      <w:r w:rsidR="000436E4" w:rsidRPr="00557092">
        <w:rPr>
          <w:rStyle w:val="Verwijzing"/>
        </w:rPr>
        <w:fldChar w:fldCharType="separate"/>
      </w:r>
      <w:r w:rsidR="005F4F74">
        <w:rPr>
          <w:rStyle w:val="Verwijzing"/>
        </w:rPr>
        <w:t>7.4</w:t>
      </w:r>
      <w:r w:rsidR="000436E4" w:rsidRPr="00557092">
        <w:rPr>
          <w:rStyle w:val="Verwijzing"/>
        </w:rPr>
        <w:fldChar w:fldCharType="end"/>
      </w:r>
      <w:r w:rsidR="00E14914">
        <w:t xml:space="preserve">) </w:t>
      </w:r>
      <w:r w:rsidR="00AC7C15">
        <w:t>verb</w:t>
      </w:r>
      <w:r w:rsidR="00495BC3">
        <w:t>o</w:t>
      </w:r>
      <w:r w:rsidR="00AC7C15">
        <w:t>nden</w:t>
      </w:r>
      <w:r w:rsidR="00495BC3">
        <w:t xml:space="preserve"> worden</w:t>
      </w:r>
      <w:r w:rsidR="00AC7C15">
        <w:t xml:space="preserve">. Op die manier is het </w:t>
      </w:r>
      <w:r w:rsidR="00BF388A">
        <w:t xml:space="preserve">mogelijk om vanuit de kaart in DSO-LV de </w:t>
      </w:r>
      <w:r w:rsidR="00304BED">
        <w:t xml:space="preserve">verschillende onderdelen van het tijdelijk regelingdeel van de </w:t>
      </w:r>
      <w:r w:rsidR="00BF388A">
        <w:t xml:space="preserve">reactieve interventie te vinden. </w:t>
      </w:r>
      <w:r w:rsidR="00B37E73" w:rsidRPr="00B37E73">
        <w:t xml:space="preserve">Anders dan de meeste andere omgevingsdocumenten kan </w:t>
      </w:r>
      <w:r w:rsidR="00202D90" w:rsidRPr="00202D90">
        <w:t xml:space="preserve">het tijdelijk regelingdeel </w:t>
      </w:r>
      <w:r w:rsidR="00202D90">
        <w:t xml:space="preserve">van </w:t>
      </w:r>
      <w:r w:rsidR="00B37E73" w:rsidRPr="00B37E73">
        <w:t xml:space="preserve">de </w:t>
      </w:r>
      <w:r w:rsidR="00086FBE">
        <w:t>reactieve interventie</w:t>
      </w:r>
      <w:r w:rsidR="00B37E73" w:rsidRPr="00B37E73">
        <w:t xml:space="preserve"> niet geannoteerd worden met de domeinspecifieke </w:t>
      </w:r>
      <w:r w:rsidR="00AF4357">
        <w:t>OW-object</w:t>
      </w:r>
      <w:r w:rsidR="00B37E73" w:rsidRPr="00B37E73">
        <w:t>en, oftewel met Activiteit, Omgevingswaarde, Omgevingsnorm en de verschillende typen Gebiedsaanwijzing.</w:t>
      </w:r>
    </w:p>
    <w:p w14:paraId="7297CE53" w14:textId="335C4353" w:rsidR="002B22D2" w:rsidRDefault="000436E4" w:rsidP="0037794B">
      <w:r w:rsidRPr="000436E4">
        <w:t xml:space="preserve">Het volledige gebied waar de reactieve interventie over gaat moet worden vastgelegd met het objecttype Regelingsgebied dat in paragraaf </w:t>
      </w:r>
      <w:r w:rsidRPr="00557092">
        <w:rPr>
          <w:rStyle w:val="Verwijzing"/>
        </w:rPr>
        <w:fldChar w:fldCharType="begin"/>
      </w:r>
      <w:r w:rsidRPr="00557092">
        <w:rPr>
          <w:rStyle w:val="Verwijzing"/>
        </w:rPr>
        <w:instrText xml:space="preserve"> REF _Ref_d45658d907a1c14a5b45bac96779eb93_1</w:instrText>
      </w:r>
      <w:r w:rsidR="001A327F" w:rsidRPr="00557092">
        <w:rPr>
          <w:rStyle w:val="Verwijzing"/>
        </w:rPr>
        <w:instrText>\n \h</w:instrText>
      </w:r>
      <w:r w:rsidRPr="00557092">
        <w:rPr>
          <w:rStyle w:val="Verwijzing"/>
        </w:rPr>
        <w:instrText xml:space="preserve"> </w:instrText>
      </w:r>
      <w:r w:rsidRPr="00557092">
        <w:rPr>
          <w:rStyle w:val="Verwijzing"/>
        </w:rPr>
      </w:r>
      <w:r w:rsidRPr="00557092">
        <w:rPr>
          <w:rStyle w:val="Verwijzing"/>
        </w:rPr>
        <w:fldChar w:fldCharType="separate"/>
      </w:r>
      <w:r w:rsidR="005F4F74">
        <w:rPr>
          <w:rStyle w:val="Verwijzing"/>
        </w:rPr>
        <w:t>7.6</w:t>
      </w:r>
      <w:r w:rsidRPr="00557092">
        <w:rPr>
          <w:rStyle w:val="Verwijzing"/>
        </w:rPr>
        <w:fldChar w:fldCharType="end"/>
      </w:r>
      <w:r>
        <w:t xml:space="preserve"> </w:t>
      </w:r>
      <w:r w:rsidRPr="000436E4">
        <w:t>wordt beschreven.</w:t>
      </w:r>
      <w:bookmarkStart w:id="180" w:name="_Ref_c8d0c57369426d74d55ab34bd169841d_3"/>
      <w:bookmarkStart w:id="181" w:name="_Ref_c8d0c57369426d74d55ab34bd169841d_4"/>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59DF4F" w14:textId="77777777" w:rsidR="003F3761" w:rsidRDefault="003F3761">
      <w:r>
        <w:separator/>
      </w:r>
    </w:p>
    <w:p w14:paraId="25D8ABBF" w14:textId="77777777" w:rsidR="003F3761" w:rsidRDefault="003F3761"/>
  </w:endnote>
  <w:endnote w:type="continuationSeparator" w:id="0">
    <w:p w14:paraId="62E16198" w14:textId="77777777" w:rsidR="003F3761" w:rsidRPr="003C450F" w:rsidRDefault="003F3761" w:rsidP="003C450F"/>
  </w:endnote>
  <w:endnote w:type="continuationNotice" w:id="1">
    <w:p w14:paraId="2B63E9FD" w14:textId="77777777" w:rsidR="003F3761" w:rsidRDefault="003F3761"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Univers LT 45 Light">
    <w:altName w:val="Calibri"/>
    <w:panose1 w:val="00000000000000000000"/>
    <w:charset w:val="00"/>
    <w:family w:val="swiss"/>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69175B9" w14:textId="77777777" w:rsidR="000F24FB" w:rsidRDefault="000F24FB">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39ACB9" w14:textId="77777777" w:rsidR="00AF3C69" w:rsidRPr="00BC3B53" w:rsidRDefault="00000000"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1C95AD" w14:textId="77777777" w:rsidR="000F24FB" w:rsidRDefault="000F24FB">
    <w:pPr>
      <w:pStyle w:val="Voetteks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9850CFD" w14:textId="77777777" w:rsidR="00182B15" w:rsidRPr="006B1455" w:rsidRDefault="00052C16"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605021B2" w14:textId="77777777" w:rsidR="00182B15" w:rsidRPr="00BC3B53" w:rsidRDefault="00000000" w:rsidP="00577995">
    <w:pPr>
      <w:spacing w:line="240" w:lineRule="auto"/>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2AB62" w14:textId="77777777" w:rsidR="003F3761" w:rsidRPr="00B35331" w:rsidRDefault="003F3761" w:rsidP="00577995">
      <w:pPr>
        <w:pStyle w:val="Voettekst"/>
      </w:pPr>
    </w:p>
  </w:footnote>
  <w:footnote w:type="continuationSeparator" w:id="0">
    <w:p w14:paraId="3FC81B9B" w14:textId="77777777" w:rsidR="003F3761" w:rsidRDefault="003F3761">
      <w:r>
        <w:continuationSeparator/>
      </w:r>
    </w:p>
    <w:p w14:paraId="7AD7D68E" w14:textId="77777777" w:rsidR="003F3761" w:rsidRDefault="003F3761"/>
    <w:p w14:paraId="454F1034" w14:textId="77777777" w:rsidR="003F3761" w:rsidRDefault="003F3761"/>
  </w:footnote>
  <w:footnote w:type="continuationNotice" w:id="1">
    <w:p w14:paraId="3C1D7905" w14:textId="77777777" w:rsidR="003F3761" w:rsidRDefault="003F3761">
      <w:pPr>
        <w:spacing w:line="240" w:lineRule="auto"/>
      </w:pPr>
    </w:p>
  </w:footnote>
  <w:footnote w:id="2">
    <w:p w14:paraId="171DACDB" w14:textId="77777777" w:rsidR="0013062C" w:rsidRDefault="0013062C" w:rsidP="0013062C">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2357CFA7" w14:textId="49F2085C" w:rsidR="00CE56B4" w:rsidRDefault="00CE56B4">
      <w:pPr>
        <w:pStyle w:val="Voetnoottekst"/>
      </w:pPr>
      <w:r>
        <w:rPr>
          <w:rStyle w:val="Voetnootmarkering"/>
        </w:rPr>
        <w:footnoteRef/>
      </w:r>
      <w:r>
        <w:t xml:space="preserve"> </w:t>
      </w:r>
      <w:r>
        <w:tab/>
      </w:r>
      <w:r w:rsidR="004326FE">
        <w:t>A</w:t>
      </w:r>
      <w:r w:rsidRPr="00CE56B4">
        <w:t xml:space="preserve">rtikel 2.2 onderdeel A </w:t>
      </w:r>
      <w:r w:rsidR="000B578D">
        <w:t>sub</w:t>
      </w:r>
      <w:r w:rsidRPr="00CE56B4">
        <w:t xml:space="preserve"> 2 </w:t>
      </w:r>
      <w:r w:rsidR="002558B3">
        <w:t>sub</w:t>
      </w:r>
      <w:r w:rsidRPr="00CE56B4">
        <w:t xml:space="preserve"> e</w:t>
      </w:r>
      <w:r w:rsidR="00C234A3">
        <w:t xml:space="preserve"> </w:t>
      </w:r>
      <w:r w:rsidR="00C234A3" w:rsidRPr="00C234A3">
        <w:t>Invoeringswet Omgevingswet</w:t>
      </w:r>
      <w:r w:rsidRPr="00CE56B4">
        <w:t xml:space="preserve">, waarmee de reactieve interventie wordt toegevoegd aan bijlage 1 Awb </w:t>
      </w:r>
      <w:r w:rsidR="00CE6C02">
        <w:t xml:space="preserve">(aanwijzing besluiten </w:t>
      </w:r>
      <w:r w:rsidR="00AD1040">
        <w:t xml:space="preserve">waartegen op grond van artikel 7:1 Awb </w:t>
      </w:r>
      <w:r w:rsidR="00F269B3">
        <w:t>geen bezwaar kan worden gemaakt</w:t>
      </w:r>
      <w:r w:rsidR="00CE6C02">
        <w:t>)</w:t>
      </w:r>
      <w:r w:rsidRPr="00CE56B4">
        <w:t xml:space="preserve"> en onderdeel B </w:t>
      </w:r>
      <w:r w:rsidR="002558B3">
        <w:t>sub</w:t>
      </w:r>
      <w:r w:rsidRPr="00CE56B4">
        <w:t xml:space="preserve"> 2 </w:t>
      </w:r>
      <w:r w:rsidR="002558B3">
        <w:t>sub</w:t>
      </w:r>
      <w:r w:rsidRPr="00CE56B4">
        <w:t xml:space="preserve"> g </w:t>
      </w:r>
      <w:r w:rsidR="00CE6C02">
        <w:t>onderdeel g</w:t>
      </w:r>
      <w:r w:rsidR="0095074A">
        <w:t xml:space="preserve"> </w:t>
      </w:r>
      <w:r w:rsidRPr="00CE56B4">
        <w:t>Invoeringswet Omgevingswet</w:t>
      </w:r>
      <w:r w:rsidR="0095074A">
        <w:t>, waarmee</w:t>
      </w:r>
      <w:r w:rsidR="00AD1040">
        <w:t xml:space="preserve"> </w:t>
      </w:r>
      <w:r w:rsidR="002A65FB" w:rsidRPr="002A65FB">
        <w:t xml:space="preserve">de reactieve interventie wordt toegevoegd aan bijlage </w:t>
      </w:r>
      <w:r w:rsidR="002A65FB">
        <w:t>2</w:t>
      </w:r>
      <w:r w:rsidR="00462B19">
        <w:t xml:space="preserve"> artikel 2</w:t>
      </w:r>
      <w:r w:rsidR="002A65FB" w:rsidRPr="002A65FB">
        <w:t xml:space="preserve"> Awb</w:t>
      </w:r>
      <w:r w:rsidR="00462B19">
        <w:t xml:space="preserve"> </w:t>
      </w:r>
      <w:r w:rsidR="00CE6C02">
        <w:t xml:space="preserve">(aanwijzing </w:t>
      </w:r>
      <w:r w:rsidR="00AD1040" w:rsidRPr="00AD1040">
        <w:t>besluiten waartegen op grond van artikel 8</w:t>
      </w:r>
      <w:r w:rsidR="00AD1040">
        <w:t>:</w:t>
      </w:r>
      <w:r w:rsidR="00AD1040" w:rsidRPr="00AD1040">
        <w:t>6 Awb rechtstreeks beroep bij de Afdeling bestuursrechtspraak van de Raad van State openstaat</w:t>
      </w:r>
      <w:r w:rsidR="00CE6C02">
        <w:t>)</w:t>
      </w:r>
    </w:p>
  </w:footnote>
  <w:footnote w:id="4">
    <w:p w14:paraId="0589173F" w14:textId="77777777" w:rsidR="001C302F" w:rsidRDefault="001C302F" w:rsidP="001C302F">
      <w:pPr>
        <w:pStyle w:val="Voetnoottekst"/>
      </w:pPr>
      <w:r>
        <w:rPr>
          <w:rStyle w:val="Voetnootmarkering"/>
        </w:rPr>
        <w:footnoteRef/>
      </w:r>
      <w:r>
        <w:t xml:space="preserve"> </w:t>
      </w:r>
      <w:r>
        <w:tab/>
        <w:t>Artikel 16.21 Ow</w:t>
      </w:r>
    </w:p>
  </w:footnote>
  <w:footnote w:id="5">
    <w:p w14:paraId="774D8F18" w14:textId="77777777" w:rsidR="001C302F" w:rsidRDefault="001C302F" w:rsidP="001C302F">
      <w:pPr>
        <w:pStyle w:val="Voetnoottekst"/>
      </w:pPr>
      <w:r>
        <w:rPr>
          <w:rStyle w:val="Voetnootmarkering"/>
        </w:rPr>
        <w:footnoteRef/>
      </w:r>
      <w:r>
        <w:t xml:space="preserve"> </w:t>
      </w:r>
      <w:r>
        <w:tab/>
        <w:t>Artikel 4.16 Ow</w:t>
      </w:r>
    </w:p>
  </w:footnote>
  <w:footnote w:id="6">
    <w:p w14:paraId="7577894C" w14:textId="77777777" w:rsidR="001C302F" w:rsidRDefault="001C302F" w:rsidP="001C302F">
      <w:pPr>
        <w:pStyle w:val="Voetnoottekst"/>
      </w:pPr>
      <w:r>
        <w:rPr>
          <w:rStyle w:val="Voetnootmarkering"/>
        </w:rPr>
        <w:footnoteRef/>
      </w:r>
      <w:r>
        <w:t xml:space="preserve"> </w:t>
      </w:r>
      <w:r>
        <w:tab/>
        <w:t>Artikel 5.52 lid 1 Ow</w:t>
      </w:r>
    </w:p>
  </w:footnote>
  <w:footnote w:id="7">
    <w:p w14:paraId="6C4760A8" w14:textId="1189FBB5" w:rsidR="00713915" w:rsidRDefault="002E0577" w:rsidP="00713915">
      <w:pPr>
        <w:pStyle w:val="Voetnoottekst"/>
      </w:pPr>
      <w:r>
        <w:rPr>
          <w:rStyle w:val="Voetnootmarkering"/>
        </w:rPr>
        <w:footnoteRef/>
      </w:r>
      <w:r>
        <w:t xml:space="preserve"> </w:t>
      </w:r>
      <w:r>
        <w:tab/>
        <w:t>Lichaam van de regeling als bedoeld in Aanwijzing 3.53 van de Aanwijzingen voor de regelgeving en in STOP</w:t>
      </w:r>
    </w:p>
  </w:footnote>
  <w:footnote w:id="8">
    <w:p w14:paraId="437FAA74" w14:textId="77777777" w:rsidR="00713915" w:rsidRDefault="002E0577"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9">
    <w:p w14:paraId="6DE056AE" w14:textId="485BE757" w:rsidR="008A2F49" w:rsidRDefault="008A2F49" w:rsidP="008A2F49">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fldChar w:fldCharType="begin"/>
      </w:r>
      <w:r>
        <w:instrText xml:space="preserve"> REF _Ref_432d415810f845fdd0716b1426f70773_1 \n \h </w:instrText>
      </w:r>
      <w:r>
        <w:fldChar w:fldCharType="separate"/>
      </w:r>
      <w:r w:rsidR="005F350D">
        <w:t>5.2</w:t>
      </w:r>
      <w:r>
        <w:fldChar w:fldCharType="end"/>
      </w:r>
      <w:r>
        <w:t xml:space="preserve">. Dit is het deel dat wordt geannoteerd met OW-objecten, zie daarvoor hoofdstuk </w:t>
      </w:r>
      <w:r w:rsidR="00101D7D">
        <w:fldChar w:fldCharType="begin"/>
      </w:r>
      <w:r w:rsidR="00101D7D">
        <w:instrText xml:space="preserve"> REF _Ref_e25eb2d38c8206df62dff5defc49ca5b_3 \n \h </w:instrText>
      </w:r>
      <w:r w:rsidR="00101D7D">
        <w:fldChar w:fldCharType="separate"/>
      </w:r>
      <w:r w:rsidR="005F350D">
        <w:t>7</w:t>
      </w:r>
      <w:r w:rsidR="00101D7D">
        <w:fldChar w:fldCharType="end"/>
      </w:r>
    </w:p>
  </w:footnote>
  <w:footnote w:id="10">
    <w:p w14:paraId="09A84119" w14:textId="4E049BEC" w:rsidR="00713915" w:rsidRDefault="002E0577"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1">
    <w:p w14:paraId="16D612B5" w14:textId="77777777" w:rsidR="00713915" w:rsidRDefault="002E0577" w:rsidP="00713915">
      <w:pPr>
        <w:pStyle w:val="Voetnoottekst"/>
      </w:pPr>
      <w:r>
        <w:rPr>
          <w:rStyle w:val="Voetnootmarkering"/>
        </w:rPr>
        <w:footnoteRef/>
      </w:r>
      <w:r>
        <w:t xml:space="preserve"> Ontleend aan Aanwijzing 3.57 van de Aanwijzingen voor de regelgeving</w:t>
      </w:r>
    </w:p>
  </w:footnote>
  <w:footnote w:id="12">
    <w:p w14:paraId="2D986D31" w14:textId="70FD25A6" w:rsidR="00713915" w:rsidRDefault="002E0577"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580415">
        <w:fldChar w:fldCharType="begin"/>
      </w:r>
      <w:r w:rsidR="00580415">
        <w:instrText xml:space="preserve"> REF _Ref74082778 \n \h </w:instrText>
      </w:r>
      <w:r w:rsidR="00580415">
        <w:fldChar w:fldCharType="separate"/>
      </w:r>
      <w:r w:rsidR="005F350D">
        <w:t>4</w:t>
      </w:r>
      <w:r w:rsidR="00580415">
        <w:fldChar w:fldCharType="end"/>
      </w:r>
    </w:p>
  </w:footnote>
  <w:footnote w:id="13">
    <w:p w14:paraId="024F063B" w14:textId="36C4A294" w:rsidR="00DF7D0B" w:rsidRDefault="002E0577">
      <w:pPr>
        <w:pStyle w:val="Voetnoottekst"/>
      </w:pPr>
      <w:r>
        <w:rPr>
          <w:rStyle w:val="Voetnootmarkering"/>
        </w:rPr>
        <w:footnoteRef/>
      </w:r>
      <w:r>
        <w:t xml:space="preserve"> </w:t>
      </w:r>
      <w:r>
        <w:tab/>
        <w:t xml:space="preserve">Wanneer zoals wordt overwogen aan de objecttypen Juridische regel en Tekstdeel een attribuut subthema wordt toegevoegd kan de (Thema-)waarde Landgebruik nader worden gespecialiseerd </w:t>
      </w:r>
      <w:r w:rsidRPr="00DF7D0B">
        <w:t>met subthema</w:t>
      </w:r>
      <w:r>
        <w:t>’</w:t>
      </w:r>
      <w:r w:rsidRPr="00DF7D0B">
        <w:t xml:space="preserve">s </w:t>
      </w:r>
      <w:r>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187893" w14:textId="77777777" w:rsidR="000F24FB" w:rsidRDefault="000F24FB">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AF3C69" w14:paraId="1E0A9AA7" w14:textId="77777777" w:rsidTr="00FF3E80">
      <w:trPr>
        <w:cantSplit/>
        <w:trHeight w:hRule="exact" w:val="3402"/>
      </w:trPr>
      <w:tc>
        <w:tcPr>
          <w:tcW w:w="6236" w:type="dxa"/>
          <w:gridSpan w:val="2"/>
          <w:shd w:val="clear" w:color="auto" w:fill="auto"/>
        </w:tcPr>
        <w:p w14:paraId="565F3895" w14:textId="77777777" w:rsidR="00AF3C69" w:rsidRPr="00BC3B53" w:rsidRDefault="00052C16"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AF3C69" w:rsidRPr="0056454C" w14:paraId="60F1FE6A" w14:textId="77777777" w:rsidTr="00FF3E80">
      <w:trPr>
        <w:cantSplit/>
        <w:trHeight w:hRule="exact" w:val="1701"/>
      </w:trPr>
      <w:tc>
        <w:tcPr>
          <w:tcW w:w="6236" w:type="dxa"/>
          <w:gridSpan w:val="2"/>
          <w:shd w:val="clear" w:color="auto" w:fill="auto"/>
        </w:tcPr>
        <w:p w14:paraId="17DBA913" w14:textId="6A8388FB" w:rsidR="00AF3C69" w:rsidRPr="00FA6FAC" w:rsidRDefault="00052C16"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p>
      </w:tc>
    </w:tr>
    <w:tr w:rsidR="00AF3C69" w:rsidRPr="00B60860" w14:paraId="7C4C3DC6" w14:textId="77777777" w:rsidTr="00FF3E80">
      <w:trPr>
        <w:cantSplit/>
        <w:trHeight w:hRule="exact" w:val="1701"/>
      </w:trPr>
      <w:tc>
        <w:tcPr>
          <w:tcW w:w="6236" w:type="dxa"/>
          <w:gridSpan w:val="2"/>
          <w:shd w:val="clear" w:color="auto" w:fill="auto"/>
        </w:tcPr>
        <w:p w14:paraId="3EBA1168" w14:textId="3269906F" w:rsidR="00AF3C69" w:rsidRPr="00B60860" w:rsidRDefault="00052C16" w:rsidP="00FF3E80">
          <w:r w:rsidRPr="00CA6C0C">
            <w:t xml:space="preserve">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p>
        <w:p w14:paraId="033AA803" w14:textId="2E87EF80" w:rsidR="00AF3C69" w:rsidRPr="00B60860" w:rsidRDefault="00052C16" w:rsidP="00FF3E80">
          <w:r>
            <w:t>Geonovum</w:t>
          </w:r>
        </w:p>
      </w:tc>
    </w:tr>
    <w:tr w:rsidR="00AF3C69" w:rsidRPr="00B60860" w14:paraId="16847DE5" w14:textId="77777777" w:rsidTr="00FF3E80">
      <w:trPr>
        <w:cantSplit/>
      </w:trPr>
      <w:tc>
        <w:tcPr>
          <w:tcW w:w="1134" w:type="dxa"/>
          <w:shd w:val="clear" w:color="auto" w:fill="auto"/>
        </w:tcPr>
        <w:p w14:paraId="13EAC81A" w14:textId="77777777" w:rsidR="00AF3C69" w:rsidRPr="00CA6C0C" w:rsidRDefault="00052C16" w:rsidP="00FF3E80">
          <w:r>
            <w:t>Datum</w:t>
          </w:r>
        </w:p>
      </w:tc>
      <w:tc>
        <w:tcPr>
          <w:tcW w:w="3118" w:type="dxa"/>
          <w:shd w:val="clear" w:color="auto" w:fill="auto"/>
        </w:tcPr>
        <w:p w14:paraId="310B3888" w14:textId="47F90939" w:rsidR="00AF3C69" w:rsidRPr="00CA6C0C" w:rsidRDefault="00052C16" w:rsidP="00FF3E80">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tc>
    </w:tr>
  </w:tbl>
  <w:p w14:paraId="3A6DC270" w14:textId="77777777" w:rsidR="00AF3C69" w:rsidRPr="00EB5B83" w:rsidRDefault="00000000"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C112B8" w14:textId="77777777" w:rsidR="000F24FB" w:rsidRDefault="000F24FB">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0E602C06" w:rsidR="00AF3C69" w:rsidRDefault="00052C16"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5F4F74">
      <w:rPr>
        <w:noProof/>
      </w:rPr>
      <w:t>reactieve interventie</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5F4F74">
      <w:rPr>
        <w:noProof/>
      </w:rPr>
      <w:t>2.0.2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5F4F74">
      <w:rPr>
        <w:noProof/>
      </w:rPr>
      <w:t>STandaard Officiële Publicaties met ToepassingsProfielen voor OmgevingsDocumenten (STOP/TPOD)</w:t>
    </w:r>
    <w:r>
      <w:rPr>
        <w:noProof/>
      </w:rPr>
      <w:fldChar w:fldCharType="end"/>
    </w:r>
    <w:r w:rsidRPr="002F3B2E">
      <w:t xml:space="preserve"> | </w:t>
    </w:r>
    <w:r>
      <w:fldChar w:fldCharType="begin"/>
    </w:r>
    <w:r>
      <w:rPr>
        <w:noProof/>
      </w:rPr>
      <w:instrText xml:space="preserve"> DOCVARIABLE ID00 </w:instrText>
    </w:r>
    <w:r>
      <w:rPr>
        <w:noProof/>
      </w:rPr>
      <w:fldChar w:fldCharType="separate"/>
    </w:r>
    <w:r w:rsidR="005F4F74">
      <w:rPr>
        <w:noProof/>
      </w:rPr>
      <w:t>23 juni 2023</w:t>
    </w:r>
    <w:r>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9F449D8"/>
    <w:multiLevelType w:val="hybridMultilevel"/>
    <w:tmpl w:val="5978AB1C"/>
    <w:lvl w:ilvl="0" w:tplc="0413000F">
      <w:start w:val="1"/>
      <w:numFmt w:val="decimal"/>
      <w:lvlText w:val="%1."/>
      <w:lvlJc w:val="left"/>
      <w:pPr>
        <w:ind w:left="360" w:hanging="360"/>
      </w:pPr>
    </w:lvl>
    <w:lvl w:ilvl="1" w:tplc="04130019" w:tentative="1">
      <w:start w:val="1"/>
      <w:numFmt w:val="lowerLetter"/>
      <w:lvlText w:val="%2."/>
      <w:lvlJc w:val="left"/>
      <w:pPr>
        <w:ind w:left="1080" w:hanging="360"/>
      </w:pPr>
    </w:lvl>
    <w:lvl w:ilvl="2" w:tplc="0413001B" w:tentative="1">
      <w:start w:val="1"/>
      <w:numFmt w:val="lowerRoman"/>
      <w:lvlText w:val="%3."/>
      <w:lvlJc w:val="right"/>
      <w:pPr>
        <w:ind w:left="1800" w:hanging="180"/>
      </w:pPr>
    </w:lvl>
    <w:lvl w:ilvl="3" w:tplc="0413000F" w:tentative="1">
      <w:start w:val="1"/>
      <w:numFmt w:val="decimal"/>
      <w:lvlText w:val="%4."/>
      <w:lvlJc w:val="left"/>
      <w:pPr>
        <w:ind w:left="2520" w:hanging="360"/>
      </w:pPr>
    </w:lvl>
    <w:lvl w:ilvl="4" w:tplc="04130019" w:tentative="1">
      <w:start w:val="1"/>
      <w:numFmt w:val="lowerLetter"/>
      <w:lvlText w:val="%5."/>
      <w:lvlJc w:val="left"/>
      <w:pPr>
        <w:ind w:left="3240" w:hanging="360"/>
      </w:pPr>
    </w:lvl>
    <w:lvl w:ilvl="5" w:tplc="0413001B" w:tentative="1">
      <w:start w:val="1"/>
      <w:numFmt w:val="lowerRoman"/>
      <w:lvlText w:val="%6."/>
      <w:lvlJc w:val="right"/>
      <w:pPr>
        <w:ind w:left="3960" w:hanging="180"/>
      </w:pPr>
    </w:lvl>
    <w:lvl w:ilvl="6" w:tplc="0413000F" w:tentative="1">
      <w:start w:val="1"/>
      <w:numFmt w:val="decimal"/>
      <w:lvlText w:val="%7."/>
      <w:lvlJc w:val="left"/>
      <w:pPr>
        <w:ind w:left="4680" w:hanging="360"/>
      </w:pPr>
    </w:lvl>
    <w:lvl w:ilvl="7" w:tplc="04130019" w:tentative="1">
      <w:start w:val="1"/>
      <w:numFmt w:val="lowerLetter"/>
      <w:lvlText w:val="%8."/>
      <w:lvlJc w:val="left"/>
      <w:pPr>
        <w:ind w:left="5400" w:hanging="360"/>
      </w:pPr>
    </w:lvl>
    <w:lvl w:ilvl="8" w:tplc="0413001B" w:tentative="1">
      <w:start w:val="1"/>
      <w:numFmt w:val="lowerRoman"/>
      <w:lvlText w:val="%9."/>
      <w:lvlJc w:val="right"/>
      <w:pPr>
        <w:ind w:left="6120" w:hanging="180"/>
      </w:pPr>
    </w:lvl>
  </w:abstractNum>
  <w:abstractNum w:abstractNumId="5"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6" w15:restartNumberingAfterBreak="0">
    <w:nsid w:val="6ED23940"/>
    <w:multiLevelType w:val="multilevel"/>
    <w:tmpl w:val="F488BE96"/>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decimal"/>
      <w:lvlRestart w:val="0"/>
      <w:pStyle w:val="Kop2bijlage"/>
      <w:lvlText w:val="Bijlage %7"/>
      <w:lvlJc w:val="left"/>
      <w:pPr>
        <w:tabs>
          <w:tab w:val="num" w:pos="0"/>
        </w:tabs>
        <w:ind w:left="0" w:hanging="1134"/>
      </w:pPr>
    </w:lvl>
    <w:lvl w:ilvl="7">
      <w:start w:val="1"/>
      <w:numFmt w:val="none"/>
      <w:suff w:val="nothing"/>
      <w:lvlText w:val=""/>
      <w:lvlJc w:val="left"/>
      <w:pPr>
        <w:ind w:left="0" w:firstLine="0"/>
      </w:pPr>
    </w:lvl>
    <w:lvl w:ilvl="8">
      <w:start w:val="1"/>
      <w:numFmt w:val="none"/>
      <w:suff w:val="nothing"/>
      <w:lvlText w:val=""/>
      <w:lvlJc w:val="left"/>
      <w:pPr>
        <w:ind w:left="0" w:firstLine="0"/>
      </w:pPr>
    </w:lvl>
  </w:abstractNum>
  <w:num w:numId="1" w16cid:durableId="971597636">
    <w:abstractNumId w:val="2"/>
  </w:num>
  <w:num w:numId="2" w16cid:durableId="216748560">
    <w:abstractNumId w:val="6"/>
  </w:num>
  <w:num w:numId="3" w16cid:durableId="120645386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16cid:durableId="314722787">
    <w:abstractNumId w:val="5"/>
  </w:num>
  <w:num w:numId="5" w16cid:durableId="512644637">
    <w:abstractNumId w:val="0"/>
  </w:num>
  <w:num w:numId="6" w16cid:durableId="1603293470">
    <w:abstractNumId w:val="3"/>
  </w:num>
  <w:num w:numId="7" w16cid:durableId="1330132826">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73520120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988558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7433048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427253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131584099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925737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494995933">
    <w:abstractNumId w:val="4"/>
  </w:num>
  <w:numIdMacAtCleanup w:val="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forms"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23 juni 2023"/>
    <w:docVar w:name="ID01" w:val="reactieve interventie"/>
    <w:docVar w:name="ID01_CAPS" w:val="Reactieve interventie"/>
    <w:docVar w:name="ID01+" w:val="de reactieve interventie"/>
    <w:docVar w:name="ID01+_CAPS" w:val="De reactieve interventie"/>
    <w:docVar w:name="ID02" w:val="de"/>
    <w:docVar w:name="ID03" w:val="ri"/>
    <w:docVar w:name="ID04" w:val="2.0.2"/>
    <w:docVar w:name="ID05" w:val="STandaard Officiële Publicaties met ToepassingsProfielen voor OmgevingsDocumenten (STOP/TPOD)"/>
    <w:docVar w:name="ID06" w:val="PR33"/>
    <w:docVar w:name="ID07" w:val="Nienke Jansen"/>
    <w:docVar w:name="ID08" w:val="DSO project 33"/>
  </w:docVars>
  <w:rsids>
    <w:rsidRoot w:val="00266408"/>
    <w:rsid w:val="000002C1"/>
    <w:rsid w:val="00000330"/>
    <w:rsid w:val="0000066F"/>
    <w:rsid w:val="000006CF"/>
    <w:rsid w:val="0000078D"/>
    <w:rsid w:val="00000A05"/>
    <w:rsid w:val="00001068"/>
    <w:rsid w:val="00001115"/>
    <w:rsid w:val="00001131"/>
    <w:rsid w:val="00001234"/>
    <w:rsid w:val="00001532"/>
    <w:rsid w:val="000016DA"/>
    <w:rsid w:val="00001BB7"/>
    <w:rsid w:val="00002021"/>
    <w:rsid w:val="00002440"/>
    <w:rsid w:val="000025B2"/>
    <w:rsid w:val="000026A9"/>
    <w:rsid w:val="0000284A"/>
    <w:rsid w:val="00002867"/>
    <w:rsid w:val="00002CC0"/>
    <w:rsid w:val="00003291"/>
    <w:rsid w:val="0000329E"/>
    <w:rsid w:val="000034F9"/>
    <w:rsid w:val="000037C8"/>
    <w:rsid w:val="000038A3"/>
    <w:rsid w:val="00003AEB"/>
    <w:rsid w:val="00003B27"/>
    <w:rsid w:val="00003DC1"/>
    <w:rsid w:val="00004179"/>
    <w:rsid w:val="000041E2"/>
    <w:rsid w:val="0000463D"/>
    <w:rsid w:val="0000473E"/>
    <w:rsid w:val="00004785"/>
    <w:rsid w:val="000048D2"/>
    <w:rsid w:val="0000492F"/>
    <w:rsid w:val="00005080"/>
    <w:rsid w:val="00005438"/>
    <w:rsid w:val="00005635"/>
    <w:rsid w:val="000056C8"/>
    <w:rsid w:val="0000582D"/>
    <w:rsid w:val="000058E7"/>
    <w:rsid w:val="00005D4B"/>
    <w:rsid w:val="00005DB3"/>
    <w:rsid w:val="00005DFA"/>
    <w:rsid w:val="00005EFA"/>
    <w:rsid w:val="00005FF9"/>
    <w:rsid w:val="00006203"/>
    <w:rsid w:val="00006438"/>
    <w:rsid w:val="000065D4"/>
    <w:rsid w:val="000066A6"/>
    <w:rsid w:val="000067A6"/>
    <w:rsid w:val="00006CFF"/>
    <w:rsid w:val="0000703D"/>
    <w:rsid w:val="000070BB"/>
    <w:rsid w:val="00007CED"/>
    <w:rsid w:val="000100D3"/>
    <w:rsid w:val="00010161"/>
    <w:rsid w:val="000102F9"/>
    <w:rsid w:val="000104E4"/>
    <w:rsid w:val="000107B4"/>
    <w:rsid w:val="00010818"/>
    <w:rsid w:val="000109AA"/>
    <w:rsid w:val="00010D0B"/>
    <w:rsid w:val="000112BE"/>
    <w:rsid w:val="000112CC"/>
    <w:rsid w:val="00011683"/>
    <w:rsid w:val="0001173D"/>
    <w:rsid w:val="00011865"/>
    <w:rsid w:val="00011869"/>
    <w:rsid w:val="0001191E"/>
    <w:rsid w:val="00011B02"/>
    <w:rsid w:val="000120F5"/>
    <w:rsid w:val="00012436"/>
    <w:rsid w:val="00012439"/>
    <w:rsid w:val="000124C4"/>
    <w:rsid w:val="000124F9"/>
    <w:rsid w:val="0001264F"/>
    <w:rsid w:val="000127E5"/>
    <w:rsid w:val="00012E7B"/>
    <w:rsid w:val="00013157"/>
    <w:rsid w:val="0001322F"/>
    <w:rsid w:val="00013342"/>
    <w:rsid w:val="00013380"/>
    <w:rsid w:val="000134C3"/>
    <w:rsid w:val="0001396F"/>
    <w:rsid w:val="00013C31"/>
    <w:rsid w:val="00013CC4"/>
    <w:rsid w:val="00013CE9"/>
    <w:rsid w:val="00013F1C"/>
    <w:rsid w:val="000149A7"/>
    <w:rsid w:val="00014C94"/>
    <w:rsid w:val="00015423"/>
    <w:rsid w:val="000154D8"/>
    <w:rsid w:val="00015503"/>
    <w:rsid w:val="00015835"/>
    <w:rsid w:val="0001583B"/>
    <w:rsid w:val="00015944"/>
    <w:rsid w:val="00015C74"/>
    <w:rsid w:val="00015DCB"/>
    <w:rsid w:val="00016134"/>
    <w:rsid w:val="00016504"/>
    <w:rsid w:val="0001678E"/>
    <w:rsid w:val="000168C8"/>
    <w:rsid w:val="000168D1"/>
    <w:rsid w:val="00016A11"/>
    <w:rsid w:val="00016A8B"/>
    <w:rsid w:val="00016B56"/>
    <w:rsid w:val="00016C48"/>
    <w:rsid w:val="0001754C"/>
    <w:rsid w:val="000176A4"/>
    <w:rsid w:val="00017B48"/>
    <w:rsid w:val="00017F62"/>
    <w:rsid w:val="000200C1"/>
    <w:rsid w:val="0002013F"/>
    <w:rsid w:val="00020175"/>
    <w:rsid w:val="000202CC"/>
    <w:rsid w:val="00020505"/>
    <w:rsid w:val="00020909"/>
    <w:rsid w:val="00020A25"/>
    <w:rsid w:val="00020E52"/>
    <w:rsid w:val="0002114B"/>
    <w:rsid w:val="000213B4"/>
    <w:rsid w:val="00021547"/>
    <w:rsid w:val="00021674"/>
    <w:rsid w:val="000219BF"/>
    <w:rsid w:val="00021D0A"/>
    <w:rsid w:val="00021F1B"/>
    <w:rsid w:val="00021FE8"/>
    <w:rsid w:val="00022204"/>
    <w:rsid w:val="000224E4"/>
    <w:rsid w:val="000227B5"/>
    <w:rsid w:val="00022EAD"/>
    <w:rsid w:val="00023125"/>
    <w:rsid w:val="00023130"/>
    <w:rsid w:val="000231F0"/>
    <w:rsid w:val="00023485"/>
    <w:rsid w:val="00023708"/>
    <w:rsid w:val="00023FB7"/>
    <w:rsid w:val="00024150"/>
    <w:rsid w:val="000248CA"/>
    <w:rsid w:val="00024B58"/>
    <w:rsid w:val="00024CEA"/>
    <w:rsid w:val="00024D36"/>
    <w:rsid w:val="00024DF3"/>
    <w:rsid w:val="00024DF8"/>
    <w:rsid w:val="00024EC5"/>
    <w:rsid w:val="000251A5"/>
    <w:rsid w:val="000251B8"/>
    <w:rsid w:val="00025301"/>
    <w:rsid w:val="0002577A"/>
    <w:rsid w:val="000257A9"/>
    <w:rsid w:val="000257AF"/>
    <w:rsid w:val="00025C3E"/>
    <w:rsid w:val="00026469"/>
    <w:rsid w:val="000264EC"/>
    <w:rsid w:val="00026BB7"/>
    <w:rsid w:val="0002732F"/>
    <w:rsid w:val="0002738A"/>
    <w:rsid w:val="00027624"/>
    <w:rsid w:val="000278F9"/>
    <w:rsid w:val="000279A9"/>
    <w:rsid w:val="00027CA6"/>
    <w:rsid w:val="00027CFA"/>
    <w:rsid w:val="00027D8F"/>
    <w:rsid w:val="00027E40"/>
    <w:rsid w:val="0003067C"/>
    <w:rsid w:val="00030866"/>
    <w:rsid w:val="00030A1B"/>
    <w:rsid w:val="00030EA9"/>
    <w:rsid w:val="00030F3D"/>
    <w:rsid w:val="00031463"/>
    <w:rsid w:val="00031560"/>
    <w:rsid w:val="00031E06"/>
    <w:rsid w:val="00032041"/>
    <w:rsid w:val="0003206F"/>
    <w:rsid w:val="000322BE"/>
    <w:rsid w:val="000324B6"/>
    <w:rsid w:val="00032767"/>
    <w:rsid w:val="00032986"/>
    <w:rsid w:val="00032B92"/>
    <w:rsid w:val="00032D81"/>
    <w:rsid w:val="00032D98"/>
    <w:rsid w:val="00032F98"/>
    <w:rsid w:val="000333A8"/>
    <w:rsid w:val="00033949"/>
    <w:rsid w:val="00033AB2"/>
    <w:rsid w:val="00033CD5"/>
    <w:rsid w:val="00033E2C"/>
    <w:rsid w:val="000343B5"/>
    <w:rsid w:val="0003446E"/>
    <w:rsid w:val="000347D4"/>
    <w:rsid w:val="00034FE4"/>
    <w:rsid w:val="0003502E"/>
    <w:rsid w:val="000353E9"/>
    <w:rsid w:val="0003583D"/>
    <w:rsid w:val="00035A3B"/>
    <w:rsid w:val="00035B5E"/>
    <w:rsid w:val="00035E6A"/>
    <w:rsid w:val="00035F79"/>
    <w:rsid w:val="0003622F"/>
    <w:rsid w:val="00036400"/>
    <w:rsid w:val="000365AA"/>
    <w:rsid w:val="000367DC"/>
    <w:rsid w:val="00036B39"/>
    <w:rsid w:val="00036C0A"/>
    <w:rsid w:val="00036E2E"/>
    <w:rsid w:val="00036ED0"/>
    <w:rsid w:val="000370E7"/>
    <w:rsid w:val="000371A9"/>
    <w:rsid w:val="000374B7"/>
    <w:rsid w:val="0003766D"/>
    <w:rsid w:val="000378A4"/>
    <w:rsid w:val="00040599"/>
    <w:rsid w:val="00040801"/>
    <w:rsid w:val="00040908"/>
    <w:rsid w:val="00040BCC"/>
    <w:rsid w:val="0004128E"/>
    <w:rsid w:val="00041327"/>
    <w:rsid w:val="000417B0"/>
    <w:rsid w:val="00041877"/>
    <w:rsid w:val="0004188A"/>
    <w:rsid w:val="00041B68"/>
    <w:rsid w:val="00041D30"/>
    <w:rsid w:val="00041DD1"/>
    <w:rsid w:val="0004208F"/>
    <w:rsid w:val="0004212E"/>
    <w:rsid w:val="000421E6"/>
    <w:rsid w:val="00043214"/>
    <w:rsid w:val="00043367"/>
    <w:rsid w:val="000436C7"/>
    <w:rsid w:val="000436E4"/>
    <w:rsid w:val="0004387A"/>
    <w:rsid w:val="00043926"/>
    <w:rsid w:val="00043982"/>
    <w:rsid w:val="00043AA1"/>
    <w:rsid w:val="00043AA6"/>
    <w:rsid w:val="00043D44"/>
    <w:rsid w:val="00043DA7"/>
    <w:rsid w:val="00044353"/>
    <w:rsid w:val="00044358"/>
    <w:rsid w:val="000444EB"/>
    <w:rsid w:val="0004467A"/>
    <w:rsid w:val="0004470A"/>
    <w:rsid w:val="00044715"/>
    <w:rsid w:val="00044A26"/>
    <w:rsid w:val="0004530B"/>
    <w:rsid w:val="000455AD"/>
    <w:rsid w:val="00045A94"/>
    <w:rsid w:val="00045B7F"/>
    <w:rsid w:val="00045C1E"/>
    <w:rsid w:val="0004600B"/>
    <w:rsid w:val="000460C3"/>
    <w:rsid w:val="00046125"/>
    <w:rsid w:val="000463EC"/>
    <w:rsid w:val="0004665A"/>
    <w:rsid w:val="000468FA"/>
    <w:rsid w:val="00046DB4"/>
    <w:rsid w:val="0004726C"/>
    <w:rsid w:val="000473A5"/>
    <w:rsid w:val="00047E7D"/>
    <w:rsid w:val="00047F62"/>
    <w:rsid w:val="000500B6"/>
    <w:rsid w:val="00050512"/>
    <w:rsid w:val="000506C8"/>
    <w:rsid w:val="00050A11"/>
    <w:rsid w:val="00050A5B"/>
    <w:rsid w:val="00050A64"/>
    <w:rsid w:val="00050E43"/>
    <w:rsid w:val="00051129"/>
    <w:rsid w:val="000514AB"/>
    <w:rsid w:val="0005181B"/>
    <w:rsid w:val="000520BA"/>
    <w:rsid w:val="00052173"/>
    <w:rsid w:val="000521D8"/>
    <w:rsid w:val="00052461"/>
    <w:rsid w:val="00052505"/>
    <w:rsid w:val="0005261F"/>
    <w:rsid w:val="00052753"/>
    <w:rsid w:val="00052793"/>
    <w:rsid w:val="0005291E"/>
    <w:rsid w:val="00052B19"/>
    <w:rsid w:val="00052C16"/>
    <w:rsid w:val="00052CFE"/>
    <w:rsid w:val="00052D2D"/>
    <w:rsid w:val="00053394"/>
    <w:rsid w:val="000534F4"/>
    <w:rsid w:val="0005398C"/>
    <w:rsid w:val="00053C9C"/>
    <w:rsid w:val="00053D0A"/>
    <w:rsid w:val="00053F65"/>
    <w:rsid w:val="00054027"/>
    <w:rsid w:val="000541BB"/>
    <w:rsid w:val="00054435"/>
    <w:rsid w:val="00054566"/>
    <w:rsid w:val="00054EA6"/>
    <w:rsid w:val="00054F6D"/>
    <w:rsid w:val="00054FCD"/>
    <w:rsid w:val="00055043"/>
    <w:rsid w:val="00055410"/>
    <w:rsid w:val="000557CD"/>
    <w:rsid w:val="000559AD"/>
    <w:rsid w:val="00055EDA"/>
    <w:rsid w:val="0005606A"/>
    <w:rsid w:val="00056167"/>
    <w:rsid w:val="00056D6C"/>
    <w:rsid w:val="000571D9"/>
    <w:rsid w:val="000579D0"/>
    <w:rsid w:val="00057A4F"/>
    <w:rsid w:val="00057BCB"/>
    <w:rsid w:val="00057D0A"/>
    <w:rsid w:val="00057F90"/>
    <w:rsid w:val="00060796"/>
    <w:rsid w:val="00060D18"/>
    <w:rsid w:val="00060DAA"/>
    <w:rsid w:val="00061523"/>
    <w:rsid w:val="00061546"/>
    <w:rsid w:val="00061706"/>
    <w:rsid w:val="00061812"/>
    <w:rsid w:val="00061AF8"/>
    <w:rsid w:val="00061C45"/>
    <w:rsid w:val="00061D03"/>
    <w:rsid w:val="00061F61"/>
    <w:rsid w:val="00062137"/>
    <w:rsid w:val="000623E3"/>
    <w:rsid w:val="00062571"/>
    <w:rsid w:val="000625B3"/>
    <w:rsid w:val="00062E54"/>
    <w:rsid w:val="00063A47"/>
    <w:rsid w:val="00063FD1"/>
    <w:rsid w:val="00064050"/>
    <w:rsid w:val="000646BA"/>
    <w:rsid w:val="00064BEE"/>
    <w:rsid w:val="00065792"/>
    <w:rsid w:val="00065946"/>
    <w:rsid w:val="00065A83"/>
    <w:rsid w:val="00065EF7"/>
    <w:rsid w:val="00065F61"/>
    <w:rsid w:val="000661FA"/>
    <w:rsid w:val="0006627B"/>
    <w:rsid w:val="0006638C"/>
    <w:rsid w:val="000663B5"/>
    <w:rsid w:val="0006640C"/>
    <w:rsid w:val="00066AAB"/>
    <w:rsid w:val="00066BE5"/>
    <w:rsid w:val="00066CDC"/>
    <w:rsid w:val="00067128"/>
    <w:rsid w:val="00067134"/>
    <w:rsid w:val="000673D2"/>
    <w:rsid w:val="00067676"/>
    <w:rsid w:val="00067908"/>
    <w:rsid w:val="00070094"/>
    <w:rsid w:val="00070304"/>
    <w:rsid w:val="000708AF"/>
    <w:rsid w:val="00070F68"/>
    <w:rsid w:val="00071318"/>
    <w:rsid w:val="00071415"/>
    <w:rsid w:val="0007213E"/>
    <w:rsid w:val="00072159"/>
    <w:rsid w:val="00072247"/>
    <w:rsid w:val="00072410"/>
    <w:rsid w:val="0007247A"/>
    <w:rsid w:val="0007267C"/>
    <w:rsid w:val="000726CD"/>
    <w:rsid w:val="000726F1"/>
    <w:rsid w:val="00072700"/>
    <w:rsid w:val="00072937"/>
    <w:rsid w:val="00072973"/>
    <w:rsid w:val="000729BF"/>
    <w:rsid w:val="00072AD0"/>
    <w:rsid w:val="00072DE0"/>
    <w:rsid w:val="00072E50"/>
    <w:rsid w:val="00072E83"/>
    <w:rsid w:val="00072F34"/>
    <w:rsid w:val="00073209"/>
    <w:rsid w:val="00073320"/>
    <w:rsid w:val="00073801"/>
    <w:rsid w:val="00073851"/>
    <w:rsid w:val="00073AED"/>
    <w:rsid w:val="00073C0D"/>
    <w:rsid w:val="00073CBC"/>
    <w:rsid w:val="00073E22"/>
    <w:rsid w:val="00074012"/>
    <w:rsid w:val="00074228"/>
    <w:rsid w:val="00074431"/>
    <w:rsid w:val="00074542"/>
    <w:rsid w:val="000745A5"/>
    <w:rsid w:val="00074A84"/>
    <w:rsid w:val="00075203"/>
    <w:rsid w:val="000755D6"/>
    <w:rsid w:val="00075786"/>
    <w:rsid w:val="00075C9F"/>
    <w:rsid w:val="00075E9C"/>
    <w:rsid w:val="00075FDA"/>
    <w:rsid w:val="00076093"/>
    <w:rsid w:val="000761CA"/>
    <w:rsid w:val="000762D7"/>
    <w:rsid w:val="000763F9"/>
    <w:rsid w:val="0007687C"/>
    <w:rsid w:val="00076FB8"/>
    <w:rsid w:val="0007734C"/>
    <w:rsid w:val="000774B5"/>
    <w:rsid w:val="000774B8"/>
    <w:rsid w:val="000775E1"/>
    <w:rsid w:val="0007785C"/>
    <w:rsid w:val="00077E2E"/>
    <w:rsid w:val="00077ED4"/>
    <w:rsid w:val="000803CB"/>
    <w:rsid w:val="000804E1"/>
    <w:rsid w:val="000806CE"/>
    <w:rsid w:val="00080956"/>
    <w:rsid w:val="000809F0"/>
    <w:rsid w:val="00080AC3"/>
    <w:rsid w:val="00080EE4"/>
    <w:rsid w:val="000810BC"/>
    <w:rsid w:val="0008120C"/>
    <w:rsid w:val="00081567"/>
    <w:rsid w:val="00081B59"/>
    <w:rsid w:val="00081C82"/>
    <w:rsid w:val="0008209B"/>
    <w:rsid w:val="00082308"/>
    <w:rsid w:val="0008242B"/>
    <w:rsid w:val="00082770"/>
    <w:rsid w:val="00082F0E"/>
    <w:rsid w:val="000832D2"/>
    <w:rsid w:val="000832E3"/>
    <w:rsid w:val="0008352D"/>
    <w:rsid w:val="00083571"/>
    <w:rsid w:val="000836D8"/>
    <w:rsid w:val="000836DD"/>
    <w:rsid w:val="00083808"/>
    <w:rsid w:val="00083864"/>
    <w:rsid w:val="00083954"/>
    <w:rsid w:val="00083E76"/>
    <w:rsid w:val="0008418C"/>
    <w:rsid w:val="00084577"/>
    <w:rsid w:val="000846AA"/>
    <w:rsid w:val="00084790"/>
    <w:rsid w:val="00084A40"/>
    <w:rsid w:val="00084DBD"/>
    <w:rsid w:val="00085088"/>
    <w:rsid w:val="00085221"/>
    <w:rsid w:val="0008542F"/>
    <w:rsid w:val="000854C2"/>
    <w:rsid w:val="00085824"/>
    <w:rsid w:val="00085B12"/>
    <w:rsid w:val="00085BE2"/>
    <w:rsid w:val="0008603E"/>
    <w:rsid w:val="0008613F"/>
    <w:rsid w:val="0008675C"/>
    <w:rsid w:val="0008688A"/>
    <w:rsid w:val="0008689F"/>
    <w:rsid w:val="000869FF"/>
    <w:rsid w:val="00086A24"/>
    <w:rsid w:val="00086D46"/>
    <w:rsid w:val="00086E9A"/>
    <w:rsid w:val="00086FBE"/>
    <w:rsid w:val="0008729A"/>
    <w:rsid w:val="00087450"/>
    <w:rsid w:val="000874E2"/>
    <w:rsid w:val="00087879"/>
    <w:rsid w:val="000879F4"/>
    <w:rsid w:val="00087CB5"/>
    <w:rsid w:val="00087D32"/>
    <w:rsid w:val="00087DD9"/>
    <w:rsid w:val="00087ECA"/>
    <w:rsid w:val="00087F51"/>
    <w:rsid w:val="00087FB4"/>
    <w:rsid w:val="00090228"/>
    <w:rsid w:val="0009034B"/>
    <w:rsid w:val="000906D7"/>
    <w:rsid w:val="00090937"/>
    <w:rsid w:val="00090A13"/>
    <w:rsid w:val="00090A91"/>
    <w:rsid w:val="00090BC0"/>
    <w:rsid w:val="00090D61"/>
    <w:rsid w:val="00090E68"/>
    <w:rsid w:val="0009177C"/>
    <w:rsid w:val="0009183F"/>
    <w:rsid w:val="000919EE"/>
    <w:rsid w:val="00091ADA"/>
    <w:rsid w:val="00091C16"/>
    <w:rsid w:val="00091E2C"/>
    <w:rsid w:val="00091E31"/>
    <w:rsid w:val="00092997"/>
    <w:rsid w:val="00092A38"/>
    <w:rsid w:val="00092DF8"/>
    <w:rsid w:val="00092E16"/>
    <w:rsid w:val="00093042"/>
    <w:rsid w:val="00093492"/>
    <w:rsid w:val="00093B94"/>
    <w:rsid w:val="00093F07"/>
    <w:rsid w:val="000948BF"/>
    <w:rsid w:val="000948DA"/>
    <w:rsid w:val="00094BAC"/>
    <w:rsid w:val="00094BDE"/>
    <w:rsid w:val="00094C73"/>
    <w:rsid w:val="00094D1C"/>
    <w:rsid w:val="00095568"/>
    <w:rsid w:val="00095684"/>
    <w:rsid w:val="000957C6"/>
    <w:rsid w:val="00095A11"/>
    <w:rsid w:val="00095DD3"/>
    <w:rsid w:val="00096756"/>
    <w:rsid w:val="00096EE3"/>
    <w:rsid w:val="000972E6"/>
    <w:rsid w:val="00097722"/>
    <w:rsid w:val="000977DD"/>
    <w:rsid w:val="0009791A"/>
    <w:rsid w:val="00097924"/>
    <w:rsid w:val="00097B49"/>
    <w:rsid w:val="00097CBB"/>
    <w:rsid w:val="00097FD3"/>
    <w:rsid w:val="000A0004"/>
    <w:rsid w:val="000A0056"/>
    <w:rsid w:val="000A0245"/>
    <w:rsid w:val="000A07B3"/>
    <w:rsid w:val="000A0AFE"/>
    <w:rsid w:val="000A0EF4"/>
    <w:rsid w:val="000A11F8"/>
    <w:rsid w:val="000A1357"/>
    <w:rsid w:val="000A15E1"/>
    <w:rsid w:val="000A167C"/>
    <w:rsid w:val="000A17C3"/>
    <w:rsid w:val="000A1AA5"/>
    <w:rsid w:val="000A1CB1"/>
    <w:rsid w:val="000A1FE8"/>
    <w:rsid w:val="000A20B1"/>
    <w:rsid w:val="000A21C2"/>
    <w:rsid w:val="000A22E0"/>
    <w:rsid w:val="000A23B9"/>
    <w:rsid w:val="000A2A97"/>
    <w:rsid w:val="000A2C5F"/>
    <w:rsid w:val="000A3010"/>
    <w:rsid w:val="000A35A6"/>
    <w:rsid w:val="000A361C"/>
    <w:rsid w:val="000A3C5B"/>
    <w:rsid w:val="000A4007"/>
    <w:rsid w:val="000A41D7"/>
    <w:rsid w:val="000A41DA"/>
    <w:rsid w:val="000A42DD"/>
    <w:rsid w:val="000A46D6"/>
    <w:rsid w:val="000A4852"/>
    <w:rsid w:val="000A497C"/>
    <w:rsid w:val="000A4A98"/>
    <w:rsid w:val="000A4C20"/>
    <w:rsid w:val="000A4C42"/>
    <w:rsid w:val="000A5178"/>
    <w:rsid w:val="000A5236"/>
    <w:rsid w:val="000A529D"/>
    <w:rsid w:val="000A5621"/>
    <w:rsid w:val="000A5B82"/>
    <w:rsid w:val="000A5ECB"/>
    <w:rsid w:val="000A64EC"/>
    <w:rsid w:val="000A6C5D"/>
    <w:rsid w:val="000A6FFF"/>
    <w:rsid w:val="000A739C"/>
    <w:rsid w:val="000A7754"/>
    <w:rsid w:val="000A7881"/>
    <w:rsid w:val="000A7903"/>
    <w:rsid w:val="000A7A59"/>
    <w:rsid w:val="000B032A"/>
    <w:rsid w:val="000B05F3"/>
    <w:rsid w:val="000B0674"/>
    <w:rsid w:val="000B069D"/>
    <w:rsid w:val="000B0741"/>
    <w:rsid w:val="000B08CB"/>
    <w:rsid w:val="000B0965"/>
    <w:rsid w:val="000B0B42"/>
    <w:rsid w:val="000B0E84"/>
    <w:rsid w:val="000B1261"/>
    <w:rsid w:val="000B12ED"/>
    <w:rsid w:val="000B12F5"/>
    <w:rsid w:val="000B168E"/>
    <w:rsid w:val="000B1AE0"/>
    <w:rsid w:val="000B1BE2"/>
    <w:rsid w:val="000B1DC7"/>
    <w:rsid w:val="000B1E58"/>
    <w:rsid w:val="000B20CA"/>
    <w:rsid w:val="000B2209"/>
    <w:rsid w:val="000B24D5"/>
    <w:rsid w:val="000B25A1"/>
    <w:rsid w:val="000B2C26"/>
    <w:rsid w:val="000B2D4E"/>
    <w:rsid w:val="000B2EB9"/>
    <w:rsid w:val="000B2F16"/>
    <w:rsid w:val="000B31C8"/>
    <w:rsid w:val="000B32B2"/>
    <w:rsid w:val="000B33E8"/>
    <w:rsid w:val="000B3593"/>
    <w:rsid w:val="000B39CB"/>
    <w:rsid w:val="000B3CE6"/>
    <w:rsid w:val="000B3E2E"/>
    <w:rsid w:val="000B3E73"/>
    <w:rsid w:val="000B3F05"/>
    <w:rsid w:val="000B408A"/>
    <w:rsid w:val="000B40EF"/>
    <w:rsid w:val="000B437C"/>
    <w:rsid w:val="000B4E74"/>
    <w:rsid w:val="000B50D7"/>
    <w:rsid w:val="000B50FC"/>
    <w:rsid w:val="000B51B2"/>
    <w:rsid w:val="000B51C1"/>
    <w:rsid w:val="000B5223"/>
    <w:rsid w:val="000B52BE"/>
    <w:rsid w:val="000B5465"/>
    <w:rsid w:val="000B578D"/>
    <w:rsid w:val="000B595F"/>
    <w:rsid w:val="000B597C"/>
    <w:rsid w:val="000B6C7A"/>
    <w:rsid w:val="000B707C"/>
    <w:rsid w:val="000B71E2"/>
    <w:rsid w:val="000B733E"/>
    <w:rsid w:val="000B779E"/>
    <w:rsid w:val="000B7A95"/>
    <w:rsid w:val="000B7B3B"/>
    <w:rsid w:val="000C0318"/>
    <w:rsid w:val="000C05E9"/>
    <w:rsid w:val="000C08E2"/>
    <w:rsid w:val="000C0942"/>
    <w:rsid w:val="000C0A13"/>
    <w:rsid w:val="000C0F26"/>
    <w:rsid w:val="000C1050"/>
    <w:rsid w:val="000C15B2"/>
    <w:rsid w:val="000C16B6"/>
    <w:rsid w:val="000C1897"/>
    <w:rsid w:val="000C1987"/>
    <w:rsid w:val="000C1F5A"/>
    <w:rsid w:val="000C1F68"/>
    <w:rsid w:val="000C21F5"/>
    <w:rsid w:val="000C261F"/>
    <w:rsid w:val="000C2DE9"/>
    <w:rsid w:val="000C31FE"/>
    <w:rsid w:val="000C35B0"/>
    <w:rsid w:val="000C3743"/>
    <w:rsid w:val="000C3D75"/>
    <w:rsid w:val="000C4132"/>
    <w:rsid w:val="000C444E"/>
    <w:rsid w:val="000C44BA"/>
    <w:rsid w:val="000C501D"/>
    <w:rsid w:val="000C509B"/>
    <w:rsid w:val="000C55F0"/>
    <w:rsid w:val="000C562A"/>
    <w:rsid w:val="000C57D6"/>
    <w:rsid w:val="000C595C"/>
    <w:rsid w:val="000C5DE9"/>
    <w:rsid w:val="000C5E89"/>
    <w:rsid w:val="000C611F"/>
    <w:rsid w:val="000C636D"/>
    <w:rsid w:val="000C643C"/>
    <w:rsid w:val="000C68F8"/>
    <w:rsid w:val="000C6977"/>
    <w:rsid w:val="000C6A39"/>
    <w:rsid w:val="000C6B14"/>
    <w:rsid w:val="000C6D53"/>
    <w:rsid w:val="000C6F1A"/>
    <w:rsid w:val="000C6FAE"/>
    <w:rsid w:val="000C6FF8"/>
    <w:rsid w:val="000C7334"/>
    <w:rsid w:val="000C73D3"/>
    <w:rsid w:val="000C7FFB"/>
    <w:rsid w:val="000D0142"/>
    <w:rsid w:val="000D0D26"/>
    <w:rsid w:val="000D0F31"/>
    <w:rsid w:val="000D1390"/>
    <w:rsid w:val="000D1406"/>
    <w:rsid w:val="000D141A"/>
    <w:rsid w:val="000D173B"/>
    <w:rsid w:val="000D1A0F"/>
    <w:rsid w:val="000D1A3C"/>
    <w:rsid w:val="000D1B6E"/>
    <w:rsid w:val="000D1CE6"/>
    <w:rsid w:val="000D202C"/>
    <w:rsid w:val="000D2213"/>
    <w:rsid w:val="000D236E"/>
    <w:rsid w:val="000D23EF"/>
    <w:rsid w:val="000D2479"/>
    <w:rsid w:val="000D259A"/>
    <w:rsid w:val="000D2C42"/>
    <w:rsid w:val="000D2C92"/>
    <w:rsid w:val="000D2E24"/>
    <w:rsid w:val="000D331A"/>
    <w:rsid w:val="000D33B8"/>
    <w:rsid w:val="000D3A60"/>
    <w:rsid w:val="000D3CA9"/>
    <w:rsid w:val="000D3D6B"/>
    <w:rsid w:val="000D3DD1"/>
    <w:rsid w:val="000D4163"/>
    <w:rsid w:val="000D5129"/>
    <w:rsid w:val="000D524A"/>
    <w:rsid w:val="000D596D"/>
    <w:rsid w:val="000D59F9"/>
    <w:rsid w:val="000D5A37"/>
    <w:rsid w:val="000D5ABE"/>
    <w:rsid w:val="000D61DF"/>
    <w:rsid w:val="000D666F"/>
    <w:rsid w:val="000D67FB"/>
    <w:rsid w:val="000D69BB"/>
    <w:rsid w:val="000D6A77"/>
    <w:rsid w:val="000D6C95"/>
    <w:rsid w:val="000D6F19"/>
    <w:rsid w:val="000D7119"/>
    <w:rsid w:val="000D747E"/>
    <w:rsid w:val="000D7915"/>
    <w:rsid w:val="000D7937"/>
    <w:rsid w:val="000D7A49"/>
    <w:rsid w:val="000D7D57"/>
    <w:rsid w:val="000D7DAA"/>
    <w:rsid w:val="000D7DEE"/>
    <w:rsid w:val="000D7E24"/>
    <w:rsid w:val="000D7E4E"/>
    <w:rsid w:val="000E009D"/>
    <w:rsid w:val="000E0401"/>
    <w:rsid w:val="000E08A2"/>
    <w:rsid w:val="000E08DA"/>
    <w:rsid w:val="000E0C9B"/>
    <w:rsid w:val="000E0D4C"/>
    <w:rsid w:val="000E0ED2"/>
    <w:rsid w:val="000E1094"/>
    <w:rsid w:val="000E11BA"/>
    <w:rsid w:val="000E12FF"/>
    <w:rsid w:val="000E1385"/>
    <w:rsid w:val="000E146E"/>
    <w:rsid w:val="000E17A1"/>
    <w:rsid w:val="000E2038"/>
    <w:rsid w:val="000E2A2D"/>
    <w:rsid w:val="000E3196"/>
    <w:rsid w:val="000E31FA"/>
    <w:rsid w:val="000E3AC9"/>
    <w:rsid w:val="000E3B63"/>
    <w:rsid w:val="000E3CC7"/>
    <w:rsid w:val="000E3CFD"/>
    <w:rsid w:val="000E3F22"/>
    <w:rsid w:val="000E4032"/>
    <w:rsid w:val="000E4225"/>
    <w:rsid w:val="000E4952"/>
    <w:rsid w:val="000E498E"/>
    <w:rsid w:val="000E4ADE"/>
    <w:rsid w:val="000E4CF6"/>
    <w:rsid w:val="000E4D86"/>
    <w:rsid w:val="000E4EB7"/>
    <w:rsid w:val="000E4ECB"/>
    <w:rsid w:val="000E4F78"/>
    <w:rsid w:val="000E5229"/>
    <w:rsid w:val="000E5457"/>
    <w:rsid w:val="000E5796"/>
    <w:rsid w:val="000E58B5"/>
    <w:rsid w:val="000E59A4"/>
    <w:rsid w:val="000E6171"/>
    <w:rsid w:val="000E63CD"/>
    <w:rsid w:val="000E64B2"/>
    <w:rsid w:val="000E660E"/>
    <w:rsid w:val="000E6610"/>
    <w:rsid w:val="000E676B"/>
    <w:rsid w:val="000E6790"/>
    <w:rsid w:val="000E67E8"/>
    <w:rsid w:val="000E6AB0"/>
    <w:rsid w:val="000E6AC5"/>
    <w:rsid w:val="000E6E18"/>
    <w:rsid w:val="000E6F7B"/>
    <w:rsid w:val="000E77DC"/>
    <w:rsid w:val="000E7BD8"/>
    <w:rsid w:val="000E7EBE"/>
    <w:rsid w:val="000E7F3F"/>
    <w:rsid w:val="000F0116"/>
    <w:rsid w:val="000F0765"/>
    <w:rsid w:val="000F08F1"/>
    <w:rsid w:val="000F099D"/>
    <w:rsid w:val="000F0A76"/>
    <w:rsid w:val="000F0B9B"/>
    <w:rsid w:val="000F0D47"/>
    <w:rsid w:val="000F118D"/>
    <w:rsid w:val="000F13B8"/>
    <w:rsid w:val="000F1414"/>
    <w:rsid w:val="000F163F"/>
    <w:rsid w:val="000F1681"/>
    <w:rsid w:val="000F1DA5"/>
    <w:rsid w:val="000F1FAD"/>
    <w:rsid w:val="000F1FF4"/>
    <w:rsid w:val="000F2103"/>
    <w:rsid w:val="000F219C"/>
    <w:rsid w:val="000F2317"/>
    <w:rsid w:val="000F24FB"/>
    <w:rsid w:val="000F2780"/>
    <w:rsid w:val="000F2F29"/>
    <w:rsid w:val="000F2F7D"/>
    <w:rsid w:val="000F33FE"/>
    <w:rsid w:val="000F361D"/>
    <w:rsid w:val="000F3657"/>
    <w:rsid w:val="000F381A"/>
    <w:rsid w:val="000F3A7E"/>
    <w:rsid w:val="000F3EBC"/>
    <w:rsid w:val="000F3F3E"/>
    <w:rsid w:val="000F44E7"/>
    <w:rsid w:val="000F44F3"/>
    <w:rsid w:val="000F4526"/>
    <w:rsid w:val="000F4565"/>
    <w:rsid w:val="000F4B00"/>
    <w:rsid w:val="000F4CDD"/>
    <w:rsid w:val="000F4F54"/>
    <w:rsid w:val="000F54C8"/>
    <w:rsid w:val="000F5E0E"/>
    <w:rsid w:val="000F605F"/>
    <w:rsid w:val="000F6507"/>
    <w:rsid w:val="000F69CC"/>
    <w:rsid w:val="000F6A2F"/>
    <w:rsid w:val="000F6A53"/>
    <w:rsid w:val="000F6ADB"/>
    <w:rsid w:val="000F6B8D"/>
    <w:rsid w:val="000F6D28"/>
    <w:rsid w:val="000F6F9F"/>
    <w:rsid w:val="000F723C"/>
    <w:rsid w:val="000F7D34"/>
    <w:rsid w:val="000F7D59"/>
    <w:rsid w:val="000F7F4F"/>
    <w:rsid w:val="00100125"/>
    <w:rsid w:val="00100259"/>
    <w:rsid w:val="001006A0"/>
    <w:rsid w:val="00100B02"/>
    <w:rsid w:val="00100C0A"/>
    <w:rsid w:val="00100EE1"/>
    <w:rsid w:val="00101267"/>
    <w:rsid w:val="00101302"/>
    <w:rsid w:val="00101413"/>
    <w:rsid w:val="00101563"/>
    <w:rsid w:val="00101981"/>
    <w:rsid w:val="00101ADE"/>
    <w:rsid w:val="00101CEB"/>
    <w:rsid w:val="00101D7D"/>
    <w:rsid w:val="0010217A"/>
    <w:rsid w:val="00102342"/>
    <w:rsid w:val="00102531"/>
    <w:rsid w:val="00102771"/>
    <w:rsid w:val="001028F7"/>
    <w:rsid w:val="00102CCC"/>
    <w:rsid w:val="00102DDF"/>
    <w:rsid w:val="0010305E"/>
    <w:rsid w:val="0010357D"/>
    <w:rsid w:val="001036FC"/>
    <w:rsid w:val="00103AAB"/>
    <w:rsid w:val="00103B55"/>
    <w:rsid w:val="00104648"/>
    <w:rsid w:val="00104C66"/>
    <w:rsid w:val="00104DAB"/>
    <w:rsid w:val="00104E53"/>
    <w:rsid w:val="0010517D"/>
    <w:rsid w:val="001051B7"/>
    <w:rsid w:val="001051C7"/>
    <w:rsid w:val="00105390"/>
    <w:rsid w:val="0010547D"/>
    <w:rsid w:val="001057BF"/>
    <w:rsid w:val="00105B3F"/>
    <w:rsid w:val="00105C5D"/>
    <w:rsid w:val="00105FD4"/>
    <w:rsid w:val="00106245"/>
    <w:rsid w:val="001062A8"/>
    <w:rsid w:val="001062FA"/>
    <w:rsid w:val="001065A8"/>
    <w:rsid w:val="0010694C"/>
    <w:rsid w:val="00106C28"/>
    <w:rsid w:val="00106C4A"/>
    <w:rsid w:val="00106EAF"/>
    <w:rsid w:val="001073A3"/>
    <w:rsid w:val="001077A8"/>
    <w:rsid w:val="00107C2C"/>
    <w:rsid w:val="00107C52"/>
    <w:rsid w:val="00107DBE"/>
    <w:rsid w:val="0011093C"/>
    <w:rsid w:val="0011097D"/>
    <w:rsid w:val="001109F7"/>
    <w:rsid w:val="00110AAB"/>
    <w:rsid w:val="00110D6E"/>
    <w:rsid w:val="00111169"/>
    <w:rsid w:val="001115B9"/>
    <w:rsid w:val="001116CB"/>
    <w:rsid w:val="001117B4"/>
    <w:rsid w:val="0011186A"/>
    <w:rsid w:val="00111FB2"/>
    <w:rsid w:val="00112076"/>
    <w:rsid w:val="001121C6"/>
    <w:rsid w:val="001123ED"/>
    <w:rsid w:val="001123F5"/>
    <w:rsid w:val="00112615"/>
    <w:rsid w:val="001129CD"/>
    <w:rsid w:val="00112AAE"/>
    <w:rsid w:val="001130B4"/>
    <w:rsid w:val="00113714"/>
    <w:rsid w:val="00113D14"/>
    <w:rsid w:val="00113E1E"/>
    <w:rsid w:val="001141C7"/>
    <w:rsid w:val="001143F9"/>
    <w:rsid w:val="0011489D"/>
    <w:rsid w:val="001148F9"/>
    <w:rsid w:val="00114C9A"/>
    <w:rsid w:val="00114CD4"/>
    <w:rsid w:val="00114D27"/>
    <w:rsid w:val="00114EC6"/>
    <w:rsid w:val="00115211"/>
    <w:rsid w:val="00115332"/>
    <w:rsid w:val="0011599E"/>
    <w:rsid w:val="0011643C"/>
    <w:rsid w:val="001165B9"/>
    <w:rsid w:val="001166CD"/>
    <w:rsid w:val="0011676B"/>
    <w:rsid w:val="001169DC"/>
    <w:rsid w:val="00116ECA"/>
    <w:rsid w:val="00116F13"/>
    <w:rsid w:val="00117077"/>
    <w:rsid w:val="00117113"/>
    <w:rsid w:val="001171EB"/>
    <w:rsid w:val="001173ED"/>
    <w:rsid w:val="00117544"/>
    <w:rsid w:val="00117C72"/>
    <w:rsid w:val="00117EAA"/>
    <w:rsid w:val="00117FEE"/>
    <w:rsid w:val="001202C1"/>
    <w:rsid w:val="001203BF"/>
    <w:rsid w:val="0012074D"/>
    <w:rsid w:val="00120C4F"/>
    <w:rsid w:val="00120D17"/>
    <w:rsid w:val="001210C9"/>
    <w:rsid w:val="00121268"/>
    <w:rsid w:val="00121A6B"/>
    <w:rsid w:val="00121BA4"/>
    <w:rsid w:val="00121BC8"/>
    <w:rsid w:val="00121E1C"/>
    <w:rsid w:val="00121EAA"/>
    <w:rsid w:val="00122217"/>
    <w:rsid w:val="0012241E"/>
    <w:rsid w:val="0012255E"/>
    <w:rsid w:val="001226B7"/>
    <w:rsid w:val="00122BB7"/>
    <w:rsid w:val="001235D6"/>
    <w:rsid w:val="0012374A"/>
    <w:rsid w:val="00123880"/>
    <w:rsid w:val="001238E7"/>
    <w:rsid w:val="00123BDF"/>
    <w:rsid w:val="00123D73"/>
    <w:rsid w:val="00123F6B"/>
    <w:rsid w:val="00124498"/>
    <w:rsid w:val="001244EC"/>
    <w:rsid w:val="00124A2C"/>
    <w:rsid w:val="00124CED"/>
    <w:rsid w:val="00124F76"/>
    <w:rsid w:val="00125437"/>
    <w:rsid w:val="00125534"/>
    <w:rsid w:val="00125707"/>
    <w:rsid w:val="00125718"/>
    <w:rsid w:val="00125A0B"/>
    <w:rsid w:val="00125A6D"/>
    <w:rsid w:val="00125F71"/>
    <w:rsid w:val="0012666E"/>
    <w:rsid w:val="001269DF"/>
    <w:rsid w:val="00126D84"/>
    <w:rsid w:val="00126FE7"/>
    <w:rsid w:val="00127000"/>
    <w:rsid w:val="00127004"/>
    <w:rsid w:val="001277CA"/>
    <w:rsid w:val="00127A10"/>
    <w:rsid w:val="00127CBB"/>
    <w:rsid w:val="00127D50"/>
    <w:rsid w:val="001300FD"/>
    <w:rsid w:val="00130267"/>
    <w:rsid w:val="001303E9"/>
    <w:rsid w:val="001304F2"/>
    <w:rsid w:val="0013062C"/>
    <w:rsid w:val="00130749"/>
    <w:rsid w:val="00130A35"/>
    <w:rsid w:val="00130A88"/>
    <w:rsid w:val="00130E36"/>
    <w:rsid w:val="00130E9B"/>
    <w:rsid w:val="00130F90"/>
    <w:rsid w:val="0013109E"/>
    <w:rsid w:val="001312C8"/>
    <w:rsid w:val="001312DF"/>
    <w:rsid w:val="00131379"/>
    <w:rsid w:val="001314DF"/>
    <w:rsid w:val="0013163B"/>
    <w:rsid w:val="001319B7"/>
    <w:rsid w:val="00131EDE"/>
    <w:rsid w:val="00131FD2"/>
    <w:rsid w:val="00132847"/>
    <w:rsid w:val="001328BE"/>
    <w:rsid w:val="00132D86"/>
    <w:rsid w:val="00132DD1"/>
    <w:rsid w:val="00133208"/>
    <w:rsid w:val="0013322B"/>
    <w:rsid w:val="001333CA"/>
    <w:rsid w:val="0013345E"/>
    <w:rsid w:val="001334F8"/>
    <w:rsid w:val="001335FA"/>
    <w:rsid w:val="00133690"/>
    <w:rsid w:val="001336D2"/>
    <w:rsid w:val="00133BDE"/>
    <w:rsid w:val="00133E6D"/>
    <w:rsid w:val="00134092"/>
    <w:rsid w:val="00134218"/>
    <w:rsid w:val="001345EA"/>
    <w:rsid w:val="001348B6"/>
    <w:rsid w:val="00135443"/>
    <w:rsid w:val="001355F1"/>
    <w:rsid w:val="0013561F"/>
    <w:rsid w:val="0013617B"/>
    <w:rsid w:val="00136778"/>
    <w:rsid w:val="0013692D"/>
    <w:rsid w:val="00136C73"/>
    <w:rsid w:val="001373A1"/>
    <w:rsid w:val="00137795"/>
    <w:rsid w:val="001377ED"/>
    <w:rsid w:val="00137A08"/>
    <w:rsid w:val="00137E63"/>
    <w:rsid w:val="00140398"/>
    <w:rsid w:val="00140865"/>
    <w:rsid w:val="00140C55"/>
    <w:rsid w:val="00140D3E"/>
    <w:rsid w:val="00140D54"/>
    <w:rsid w:val="00140DD3"/>
    <w:rsid w:val="00140DE3"/>
    <w:rsid w:val="00140E22"/>
    <w:rsid w:val="00141316"/>
    <w:rsid w:val="0014162A"/>
    <w:rsid w:val="001418A4"/>
    <w:rsid w:val="0014197E"/>
    <w:rsid w:val="00141EE1"/>
    <w:rsid w:val="001422CB"/>
    <w:rsid w:val="00142B54"/>
    <w:rsid w:val="001433C3"/>
    <w:rsid w:val="001439C8"/>
    <w:rsid w:val="00143A46"/>
    <w:rsid w:val="00143B63"/>
    <w:rsid w:val="00143D43"/>
    <w:rsid w:val="00143FF2"/>
    <w:rsid w:val="001444E5"/>
    <w:rsid w:val="0014464B"/>
    <w:rsid w:val="0014468A"/>
    <w:rsid w:val="001446C6"/>
    <w:rsid w:val="00144863"/>
    <w:rsid w:val="001449AF"/>
    <w:rsid w:val="00144A76"/>
    <w:rsid w:val="00144B59"/>
    <w:rsid w:val="00144C4A"/>
    <w:rsid w:val="00144CEE"/>
    <w:rsid w:val="00144D64"/>
    <w:rsid w:val="00145054"/>
    <w:rsid w:val="00145070"/>
    <w:rsid w:val="00145106"/>
    <w:rsid w:val="001451C6"/>
    <w:rsid w:val="0014521D"/>
    <w:rsid w:val="00145335"/>
    <w:rsid w:val="001453F3"/>
    <w:rsid w:val="0014561A"/>
    <w:rsid w:val="00145798"/>
    <w:rsid w:val="0014580B"/>
    <w:rsid w:val="0014590F"/>
    <w:rsid w:val="00145E4A"/>
    <w:rsid w:val="001461B8"/>
    <w:rsid w:val="001468DB"/>
    <w:rsid w:val="00146923"/>
    <w:rsid w:val="00146C07"/>
    <w:rsid w:val="00146E18"/>
    <w:rsid w:val="00146F5C"/>
    <w:rsid w:val="00146F97"/>
    <w:rsid w:val="00147103"/>
    <w:rsid w:val="00147173"/>
    <w:rsid w:val="00147174"/>
    <w:rsid w:val="00147356"/>
    <w:rsid w:val="001473ED"/>
    <w:rsid w:val="0014747C"/>
    <w:rsid w:val="00147583"/>
    <w:rsid w:val="001475B5"/>
    <w:rsid w:val="00147973"/>
    <w:rsid w:val="001479A2"/>
    <w:rsid w:val="001479B2"/>
    <w:rsid w:val="00147A6A"/>
    <w:rsid w:val="00147B3A"/>
    <w:rsid w:val="00147C92"/>
    <w:rsid w:val="00147D1E"/>
    <w:rsid w:val="00147D58"/>
    <w:rsid w:val="00147D59"/>
    <w:rsid w:val="001502DF"/>
    <w:rsid w:val="001506BE"/>
    <w:rsid w:val="00150C43"/>
    <w:rsid w:val="00150E0D"/>
    <w:rsid w:val="00151097"/>
    <w:rsid w:val="00151174"/>
    <w:rsid w:val="00151272"/>
    <w:rsid w:val="0015165C"/>
    <w:rsid w:val="001518F7"/>
    <w:rsid w:val="00151907"/>
    <w:rsid w:val="001519B3"/>
    <w:rsid w:val="00152055"/>
    <w:rsid w:val="0015230B"/>
    <w:rsid w:val="001523A6"/>
    <w:rsid w:val="001524B2"/>
    <w:rsid w:val="001527A7"/>
    <w:rsid w:val="00152A96"/>
    <w:rsid w:val="00152C43"/>
    <w:rsid w:val="00152D1A"/>
    <w:rsid w:val="0015347F"/>
    <w:rsid w:val="001534D2"/>
    <w:rsid w:val="00153CA1"/>
    <w:rsid w:val="00153D1D"/>
    <w:rsid w:val="00154225"/>
    <w:rsid w:val="0015422B"/>
    <w:rsid w:val="001543FE"/>
    <w:rsid w:val="00154764"/>
    <w:rsid w:val="001549E6"/>
    <w:rsid w:val="00154A7B"/>
    <w:rsid w:val="00154C21"/>
    <w:rsid w:val="0015568F"/>
    <w:rsid w:val="001557E3"/>
    <w:rsid w:val="0015585F"/>
    <w:rsid w:val="00155A6A"/>
    <w:rsid w:val="00155B13"/>
    <w:rsid w:val="00155D26"/>
    <w:rsid w:val="00155D5B"/>
    <w:rsid w:val="00155FD8"/>
    <w:rsid w:val="001561E2"/>
    <w:rsid w:val="00156AC3"/>
    <w:rsid w:val="00156CC5"/>
    <w:rsid w:val="00156FB3"/>
    <w:rsid w:val="00157671"/>
    <w:rsid w:val="00157921"/>
    <w:rsid w:val="00157CA1"/>
    <w:rsid w:val="00157DAB"/>
    <w:rsid w:val="001602D5"/>
    <w:rsid w:val="0016033C"/>
    <w:rsid w:val="00160AD2"/>
    <w:rsid w:val="00160B6F"/>
    <w:rsid w:val="00160CCC"/>
    <w:rsid w:val="00161169"/>
    <w:rsid w:val="001616D3"/>
    <w:rsid w:val="00161731"/>
    <w:rsid w:val="00161964"/>
    <w:rsid w:val="00161CD2"/>
    <w:rsid w:val="001620FA"/>
    <w:rsid w:val="00162380"/>
    <w:rsid w:val="00162560"/>
    <w:rsid w:val="001625EB"/>
    <w:rsid w:val="00162624"/>
    <w:rsid w:val="00162678"/>
    <w:rsid w:val="00162908"/>
    <w:rsid w:val="00162B4B"/>
    <w:rsid w:val="00162E31"/>
    <w:rsid w:val="00163039"/>
    <w:rsid w:val="001631FA"/>
    <w:rsid w:val="0016321C"/>
    <w:rsid w:val="0016341F"/>
    <w:rsid w:val="0016360E"/>
    <w:rsid w:val="001636BC"/>
    <w:rsid w:val="001637DB"/>
    <w:rsid w:val="00163802"/>
    <w:rsid w:val="001638AD"/>
    <w:rsid w:val="00163A1A"/>
    <w:rsid w:val="00163BB9"/>
    <w:rsid w:val="00163CE9"/>
    <w:rsid w:val="00163FA2"/>
    <w:rsid w:val="001642EE"/>
    <w:rsid w:val="00164A4A"/>
    <w:rsid w:val="00164A6F"/>
    <w:rsid w:val="00164C6A"/>
    <w:rsid w:val="00164CB6"/>
    <w:rsid w:val="00164D16"/>
    <w:rsid w:val="00164F8E"/>
    <w:rsid w:val="001651C1"/>
    <w:rsid w:val="00165441"/>
    <w:rsid w:val="0016546D"/>
    <w:rsid w:val="001655EC"/>
    <w:rsid w:val="0016560D"/>
    <w:rsid w:val="0016567B"/>
    <w:rsid w:val="0016577E"/>
    <w:rsid w:val="00165A45"/>
    <w:rsid w:val="00165C85"/>
    <w:rsid w:val="00165DC0"/>
    <w:rsid w:val="00166735"/>
    <w:rsid w:val="001667E6"/>
    <w:rsid w:val="0016681B"/>
    <w:rsid w:val="00166955"/>
    <w:rsid w:val="00166A21"/>
    <w:rsid w:val="00166B99"/>
    <w:rsid w:val="00166DD5"/>
    <w:rsid w:val="00166E95"/>
    <w:rsid w:val="0016705B"/>
    <w:rsid w:val="00167103"/>
    <w:rsid w:val="001671BF"/>
    <w:rsid w:val="00167605"/>
    <w:rsid w:val="00167661"/>
    <w:rsid w:val="0016794C"/>
    <w:rsid w:val="00167AC5"/>
    <w:rsid w:val="00167B0B"/>
    <w:rsid w:val="00167C71"/>
    <w:rsid w:val="00167CE4"/>
    <w:rsid w:val="00167DC7"/>
    <w:rsid w:val="00167DF4"/>
    <w:rsid w:val="00167FA6"/>
    <w:rsid w:val="00170121"/>
    <w:rsid w:val="00170191"/>
    <w:rsid w:val="00170899"/>
    <w:rsid w:val="00170952"/>
    <w:rsid w:val="00171036"/>
    <w:rsid w:val="001713A3"/>
    <w:rsid w:val="001714BA"/>
    <w:rsid w:val="001718B4"/>
    <w:rsid w:val="001718E7"/>
    <w:rsid w:val="00171968"/>
    <w:rsid w:val="00172002"/>
    <w:rsid w:val="001721A7"/>
    <w:rsid w:val="001721B4"/>
    <w:rsid w:val="0017225C"/>
    <w:rsid w:val="00172917"/>
    <w:rsid w:val="0017292D"/>
    <w:rsid w:val="00172D36"/>
    <w:rsid w:val="00172D71"/>
    <w:rsid w:val="00172E0B"/>
    <w:rsid w:val="00172EBE"/>
    <w:rsid w:val="00173228"/>
    <w:rsid w:val="00174446"/>
    <w:rsid w:val="0017464C"/>
    <w:rsid w:val="0017483E"/>
    <w:rsid w:val="001749A8"/>
    <w:rsid w:val="00174BD1"/>
    <w:rsid w:val="00174F3B"/>
    <w:rsid w:val="00174FFC"/>
    <w:rsid w:val="0017500A"/>
    <w:rsid w:val="001753A1"/>
    <w:rsid w:val="00175462"/>
    <w:rsid w:val="00175570"/>
    <w:rsid w:val="001757AB"/>
    <w:rsid w:val="0017582B"/>
    <w:rsid w:val="00175940"/>
    <w:rsid w:val="00175C79"/>
    <w:rsid w:val="00175D14"/>
    <w:rsid w:val="00175EAF"/>
    <w:rsid w:val="00175F01"/>
    <w:rsid w:val="00175F7D"/>
    <w:rsid w:val="0017617D"/>
    <w:rsid w:val="00176402"/>
    <w:rsid w:val="00176492"/>
    <w:rsid w:val="00176674"/>
    <w:rsid w:val="001766EF"/>
    <w:rsid w:val="0017674B"/>
    <w:rsid w:val="001769FF"/>
    <w:rsid w:val="00176BA5"/>
    <w:rsid w:val="001775BA"/>
    <w:rsid w:val="0017794D"/>
    <w:rsid w:val="00177B1B"/>
    <w:rsid w:val="00177C34"/>
    <w:rsid w:val="0018026B"/>
    <w:rsid w:val="0018062E"/>
    <w:rsid w:val="00180815"/>
    <w:rsid w:val="00180856"/>
    <w:rsid w:val="0018097C"/>
    <w:rsid w:val="00180B41"/>
    <w:rsid w:val="00180BB1"/>
    <w:rsid w:val="00180C2A"/>
    <w:rsid w:val="00180E0A"/>
    <w:rsid w:val="00180EAF"/>
    <w:rsid w:val="00180EBB"/>
    <w:rsid w:val="00181771"/>
    <w:rsid w:val="001819B9"/>
    <w:rsid w:val="00181B82"/>
    <w:rsid w:val="00181BBF"/>
    <w:rsid w:val="00181F48"/>
    <w:rsid w:val="001821E1"/>
    <w:rsid w:val="0018245D"/>
    <w:rsid w:val="00182549"/>
    <w:rsid w:val="0018255D"/>
    <w:rsid w:val="00182813"/>
    <w:rsid w:val="001829A2"/>
    <w:rsid w:val="00182A6B"/>
    <w:rsid w:val="00182BED"/>
    <w:rsid w:val="00182DCA"/>
    <w:rsid w:val="001831DD"/>
    <w:rsid w:val="0018322D"/>
    <w:rsid w:val="00183676"/>
    <w:rsid w:val="001836E3"/>
    <w:rsid w:val="00183D33"/>
    <w:rsid w:val="001841CC"/>
    <w:rsid w:val="00184280"/>
    <w:rsid w:val="0018429D"/>
    <w:rsid w:val="001843B0"/>
    <w:rsid w:val="00184761"/>
    <w:rsid w:val="00184FE9"/>
    <w:rsid w:val="00185232"/>
    <w:rsid w:val="001852C8"/>
    <w:rsid w:val="00185752"/>
    <w:rsid w:val="00185ACD"/>
    <w:rsid w:val="00185E8E"/>
    <w:rsid w:val="0018665B"/>
    <w:rsid w:val="00187196"/>
    <w:rsid w:val="00187224"/>
    <w:rsid w:val="0018756C"/>
    <w:rsid w:val="001877A1"/>
    <w:rsid w:val="00187B54"/>
    <w:rsid w:val="00187D3B"/>
    <w:rsid w:val="00187D95"/>
    <w:rsid w:val="00187E18"/>
    <w:rsid w:val="00187E27"/>
    <w:rsid w:val="00187F5A"/>
    <w:rsid w:val="001902A3"/>
    <w:rsid w:val="00190346"/>
    <w:rsid w:val="00190487"/>
    <w:rsid w:val="001904EB"/>
    <w:rsid w:val="0019078C"/>
    <w:rsid w:val="00190878"/>
    <w:rsid w:val="001911B4"/>
    <w:rsid w:val="001912F2"/>
    <w:rsid w:val="0019158C"/>
    <w:rsid w:val="00191AF2"/>
    <w:rsid w:val="00192881"/>
    <w:rsid w:val="00192949"/>
    <w:rsid w:val="00192D69"/>
    <w:rsid w:val="00192F12"/>
    <w:rsid w:val="00193113"/>
    <w:rsid w:val="001934B1"/>
    <w:rsid w:val="001937BF"/>
    <w:rsid w:val="001937C2"/>
    <w:rsid w:val="00193837"/>
    <w:rsid w:val="00193D50"/>
    <w:rsid w:val="00194056"/>
    <w:rsid w:val="00194312"/>
    <w:rsid w:val="00194700"/>
    <w:rsid w:val="00195088"/>
    <w:rsid w:val="00195104"/>
    <w:rsid w:val="00195444"/>
    <w:rsid w:val="00195A4F"/>
    <w:rsid w:val="00195CA4"/>
    <w:rsid w:val="00195E06"/>
    <w:rsid w:val="00195F98"/>
    <w:rsid w:val="00196623"/>
    <w:rsid w:val="001966D0"/>
    <w:rsid w:val="00196803"/>
    <w:rsid w:val="001968EF"/>
    <w:rsid w:val="00196A3E"/>
    <w:rsid w:val="00196B74"/>
    <w:rsid w:val="00197445"/>
    <w:rsid w:val="001975FD"/>
    <w:rsid w:val="00197699"/>
    <w:rsid w:val="001976AC"/>
    <w:rsid w:val="00197747"/>
    <w:rsid w:val="00197E2A"/>
    <w:rsid w:val="00197E8F"/>
    <w:rsid w:val="00197FF9"/>
    <w:rsid w:val="001A002E"/>
    <w:rsid w:val="001A0094"/>
    <w:rsid w:val="001A0B1C"/>
    <w:rsid w:val="001A0D56"/>
    <w:rsid w:val="001A0EB7"/>
    <w:rsid w:val="001A10E1"/>
    <w:rsid w:val="001A122D"/>
    <w:rsid w:val="001A13B3"/>
    <w:rsid w:val="001A163E"/>
    <w:rsid w:val="001A1FD3"/>
    <w:rsid w:val="001A25BC"/>
    <w:rsid w:val="001A290F"/>
    <w:rsid w:val="001A2A5A"/>
    <w:rsid w:val="001A2E8B"/>
    <w:rsid w:val="001A3209"/>
    <w:rsid w:val="001A327F"/>
    <w:rsid w:val="001A3300"/>
    <w:rsid w:val="001A3A4C"/>
    <w:rsid w:val="001A3B89"/>
    <w:rsid w:val="001A3C41"/>
    <w:rsid w:val="001A3CAF"/>
    <w:rsid w:val="001A3D9A"/>
    <w:rsid w:val="001A3EAF"/>
    <w:rsid w:val="001A3F29"/>
    <w:rsid w:val="001A40F0"/>
    <w:rsid w:val="001A4DE1"/>
    <w:rsid w:val="001A4FC1"/>
    <w:rsid w:val="001A604F"/>
    <w:rsid w:val="001A60F8"/>
    <w:rsid w:val="001A6148"/>
    <w:rsid w:val="001A625A"/>
    <w:rsid w:val="001A6292"/>
    <w:rsid w:val="001A63CD"/>
    <w:rsid w:val="001A63FB"/>
    <w:rsid w:val="001A6665"/>
    <w:rsid w:val="001A68AE"/>
    <w:rsid w:val="001A6E5A"/>
    <w:rsid w:val="001A6E90"/>
    <w:rsid w:val="001A719B"/>
    <w:rsid w:val="001A7270"/>
    <w:rsid w:val="001A7580"/>
    <w:rsid w:val="001A7E14"/>
    <w:rsid w:val="001A7E89"/>
    <w:rsid w:val="001B0239"/>
    <w:rsid w:val="001B051F"/>
    <w:rsid w:val="001B06A1"/>
    <w:rsid w:val="001B0C47"/>
    <w:rsid w:val="001B1257"/>
    <w:rsid w:val="001B1B2C"/>
    <w:rsid w:val="001B1C1A"/>
    <w:rsid w:val="001B2EFD"/>
    <w:rsid w:val="001B30DC"/>
    <w:rsid w:val="001B33D3"/>
    <w:rsid w:val="001B3408"/>
    <w:rsid w:val="001B3521"/>
    <w:rsid w:val="001B37F1"/>
    <w:rsid w:val="001B3807"/>
    <w:rsid w:val="001B397D"/>
    <w:rsid w:val="001B39E0"/>
    <w:rsid w:val="001B3A21"/>
    <w:rsid w:val="001B3AF2"/>
    <w:rsid w:val="001B417F"/>
    <w:rsid w:val="001B49A4"/>
    <w:rsid w:val="001B49B7"/>
    <w:rsid w:val="001B4BC5"/>
    <w:rsid w:val="001B4F42"/>
    <w:rsid w:val="001B50FE"/>
    <w:rsid w:val="001B5348"/>
    <w:rsid w:val="001B593E"/>
    <w:rsid w:val="001B5A0E"/>
    <w:rsid w:val="001B5E8C"/>
    <w:rsid w:val="001B64EE"/>
    <w:rsid w:val="001B6943"/>
    <w:rsid w:val="001B6999"/>
    <w:rsid w:val="001B6A44"/>
    <w:rsid w:val="001B6A54"/>
    <w:rsid w:val="001B6B17"/>
    <w:rsid w:val="001B6D1C"/>
    <w:rsid w:val="001B6D1D"/>
    <w:rsid w:val="001B7354"/>
    <w:rsid w:val="001B7B7E"/>
    <w:rsid w:val="001B7BA6"/>
    <w:rsid w:val="001B7BBB"/>
    <w:rsid w:val="001B7C7D"/>
    <w:rsid w:val="001B7CB5"/>
    <w:rsid w:val="001B7FD6"/>
    <w:rsid w:val="001C01B4"/>
    <w:rsid w:val="001C078C"/>
    <w:rsid w:val="001C0A16"/>
    <w:rsid w:val="001C0B4A"/>
    <w:rsid w:val="001C1286"/>
    <w:rsid w:val="001C1472"/>
    <w:rsid w:val="001C183C"/>
    <w:rsid w:val="001C1BCF"/>
    <w:rsid w:val="001C1FA6"/>
    <w:rsid w:val="001C22C3"/>
    <w:rsid w:val="001C233C"/>
    <w:rsid w:val="001C246E"/>
    <w:rsid w:val="001C266A"/>
    <w:rsid w:val="001C2A1A"/>
    <w:rsid w:val="001C2AFD"/>
    <w:rsid w:val="001C302F"/>
    <w:rsid w:val="001C3439"/>
    <w:rsid w:val="001C3470"/>
    <w:rsid w:val="001C3506"/>
    <w:rsid w:val="001C3896"/>
    <w:rsid w:val="001C3D18"/>
    <w:rsid w:val="001C478E"/>
    <w:rsid w:val="001C4A5A"/>
    <w:rsid w:val="001C4B4B"/>
    <w:rsid w:val="001C4D5D"/>
    <w:rsid w:val="001C4D63"/>
    <w:rsid w:val="001C4F6D"/>
    <w:rsid w:val="001C4F82"/>
    <w:rsid w:val="001C50F1"/>
    <w:rsid w:val="001C5102"/>
    <w:rsid w:val="001C5AB2"/>
    <w:rsid w:val="001C651D"/>
    <w:rsid w:val="001C671A"/>
    <w:rsid w:val="001C7081"/>
    <w:rsid w:val="001C7129"/>
    <w:rsid w:val="001C71C8"/>
    <w:rsid w:val="001C7595"/>
    <w:rsid w:val="001C779A"/>
    <w:rsid w:val="001C7984"/>
    <w:rsid w:val="001C798C"/>
    <w:rsid w:val="001C7A2F"/>
    <w:rsid w:val="001C7AC9"/>
    <w:rsid w:val="001D0116"/>
    <w:rsid w:val="001D026B"/>
    <w:rsid w:val="001D032E"/>
    <w:rsid w:val="001D0A1F"/>
    <w:rsid w:val="001D0B7D"/>
    <w:rsid w:val="001D0FA6"/>
    <w:rsid w:val="001D1271"/>
    <w:rsid w:val="001D137E"/>
    <w:rsid w:val="001D1A08"/>
    <w:rsid w:val="001D1B79"/>
    <w:rsid w:val="001D1C11"/>
    <w:rsid w:val="001D1D9A"/>
    <w:rsid w:val="001D1DF8"/>
    <w:rsid w:val="001D1F9A"/>
    <w:rsid w:val="001D206E"/>
    <w:rsid w:val="001D24D3"/>
    <w:rsid w:val="001D26EF"/>
    <w:rsid w:val="001D27A4"/>
    <w:rsid w:val="001D2B25"/>
    <w:rsid w:val="001D2F3E"/>
    <w:rsid w:val="001D3066"/>
    <w:rsid w:val="001D3548"/>
    <w:rsid w:val="001D3555"/>
    <w:rsid w:val="001D384E"/>
    <w:rsid w:val="001D3C6F"/>
    <w:rsid w:val="001D3D0C"/>
    <w:rsid w:val="001D4131"/>
    <w:rsid w:val="001D44CF"/>
    <w:rsid w:val="001D45E2"/>
    <w:rsid w:val="001D47B3"/>
    <w:rsid w:val="001D47CF"/>
    <w:rsid w:val="001D49A1"/>
    <w:rsid w:val="001D4B56"/>
    <w:rsid w:val="001D4BDE"/>
    <w:rsid w:val="001D4D78"/>
    <w:rsid w:val="001D4F3D"/>
    <w:rsid w:val="001D51D0"/>
    <w:rsid w:val="001D5361"/>
    <w:rsid w:val="001D53A4"/>
    <w:rsid w:val="001D5408"/>
    <w:rsid w:val="001D583B"/>
    <w:rsid w:val="001D599B"/>
    <w:rsid w:val="001D5ABF"/>
    <w:rsid w:val="001D5CD3"/>
    <w:rsid w:val="001D618B"/>
    <w:rsid w:val="001D637A"/>
    <w:rsid w:val="001D640B"/>
    <w:rsid w:val="001D6B73"/>
    <w:rsid w:val="001D6E8B"/>
    <w:rsid w:val="001D6EDD"/>
    <w:rsid w:val="001D71A9"/>
    <w:rsid w:val="001D73DF"/>
    <w:rsid w:val="001D77F9"/>
    <w:rsid w:val="001D78CD"/>
    <w:rsid w:val="001D79D3"/>
    <w:rsid w:val="001D7C3F"/>
    <w:rsid w:val="001E0182"/>
    <w:rsid w:val="001E027C"/>
    <w:rsid w:val="001E0452"/>
    <w:rsid w:val="001E07B4"/>
    <w:rsid w:val="001E0961"/>
    <w:rsid w:val="001E0B53"/>
    <w:rsid w:val="001E114D"/>
    <w:rsid w:val="001E13B0"/>
    <w:rsid w:val="001E14FA"/>
    <w:rsid w:val="001E178F"/>
    <w:rsid w:val="001E18E1"/>
    <w:rsid w:val="001E1C64"/>
    <w:rsid w:val="001E2433"/>
    <w:rsid w:val="001E27C4"/>
    <w:rsid w:val="001E286A"/>
    <w:rsid w:val="001E294F"/>
    <w:rsid w:val="001E2D5E"/>
    <w:rsid w:val="001E2F78"/>
    <w:rsid w:val="001E31F9"/>
    <w:rsid w:val="001E33B1"/>
    <w:rsid w:val="001E3557"/>
    <w:rsid w:val="001E3821"/>
    <w:rsid w:val="001E3A09"/>
    <w:rsid w:val="001E3A38"/>
    <w:rsid w:val="001E3D41"/>
    <w:rsid w:val="001E3FCC"/>
    <w:rsid w:val="001E4004"/>
    <w:rsid w:val="001E4240"/>
    <w:rsid w:val="001E4446"/>
    <w:rsid w:val="001E465A"/>
    <w:rsid w:val="001E47D1"/>
    <w:rsid w:val="001E494F"/>
    <w:rsid w:val="001E4D31"/>
    <w:rsid w:val="001E52E1"/>
    <w:rsid w:val="001E586D"/>
    <w:rsid w:val="001E59EF"/>
    <w:rsid w:val="001E6057"/>
    <w:rsid w:val="001E6094"/>
    <w:rsid w:val="001E66F1"/>
    <w:rsid w:val="001E6706"/>
    <w:rsid w:val="001E6885"/>
    <w:rsid w:val="001E6A26"/>
    <w:rsid w:val="001E6B41"/>
    <w:rsid w:val="001E6F16"/>
    <w:rsid w:val="001E71F5"/>
    <w:rsid w:val="001E72D3"/>
    <w:rsid w:val="001E7BA6"/>
    <w:rsid w:val="001F058F"/>
    <w:rsid w:val="001F0671"/>
    <w:rsid w:val="001F092A"/>
    <w:rsid w:val="001F0E64"/>
    <w:rsid w:val="001F0E87"/>
    <w:rsid w:val="001F0F1C"/>
    <w:rsid w:val="001F119F"/>
    <w:rsid w:val="001F168A"/>
    <w:rsid w:val="001F1A25"/>
    <w:rsid w:val="001F1C34"/>
    <w:rsid w:val="001F20EF"/>
    <w:rsid w:val="001F216F"/>
    <w:rsid w:val="001F273E"/>
    <w:rsid w:val="001F285A"/>
    <w:rsid w:val="001F2C49"/>
    <w:rsid w:val="001F304F"/>
    <w:rsid w:val="001F3155"/>
    <w:rsid w:val="001F315D"/>
    <w:rsid w:val="001F37D6"/>
    <w:rsid w:val="001F3EE8"/>
    <w:rsid w:val="001F3F89"/>
    <w:rsid w:val="001F41DC"/>
    <w:rsid w:val="001F4576"/>
    <w:rsid w:val="001F4B63"/>
    <w:rsid w:val="001F4E8F"/>
    <w:rsid w:val="001F57E0"/>
    <w:rsid w:val="001F5983"/>
    <w:rsid w:val="001F5A08"/>
    <w:rsid w:val="001F5A5A"/>
    <w:rsid w:val="001F5C1A"/>
    <w:rsid w:val="001F5CC9"/>
    <w:rsid w:val="001F5D64"/>
    <w:rsid w:val="001F5E27"/>
    <w:rsid w:val="001F614A"/>
    <w:rsid w:val="001F62F5"/>
    <w:rsid w:val="001F688E"/>
    <w:rsid w:val="001F6AB4"/>
    <w:rsid w:val="001F6B9B"/>
    <w:rsid w:val="001F72E9"/>
    <w:rsid w:val="001F7460"/>
    <w:rsid w:val="001F7680"/>
    <w:rsid w:val="001F78EC"/>
    <w:rsid w:val="001F7BB2"/>
    <w:rsid w:val="001F7C98"/>
    <w:rsid w:val="001F7FC3"/>
    <w:rsid w:val="002003C3"/>
    <w:rsid w:val="002004B3"/>
    <w:rsid w:val="00200635"/>
    <w:rsid w:val="002007F2"/>
    <w:rsid w:val="00200C04"/>
    <w:rsid w:val="00200ED6"/>
    <w:rsid w:val="00200EF7"/>
    <w:rsid w:val="00201034"/>
    <w:rsid w:val="002013AF"/>
    <w:rsid w:val="00201432"/>
    <w:rsid w:val="00201525"/>
    <w:rsid w:val="002015EF"/>
    <w:rsid w:val="002016AE"/>
    <w:rsid w:val="0020174A"/>
    <w:rsid w:val="002017D8"/>
    <w:rsid w:val="00201866"/>
    <w:rsid w:val="00201B92"/>
    <w:rsid w:val="00202999"/>
    <w:rsid w:val="002029EB"/>
    <w:rsid w:val="00202CDB"/>
    <w:rsid w:val="00202D90"/>
    <w:rsid w:val="00202DF2"/>
    <w:rsid w:val="002030BE"/>
    <w:rsid w:val="0020341A"/>
    <w:rsid w:val="00203439"/>
    <w:rsid w:val="0020364E"/>
    <w:rsid w:val="00203CF1"/>
    <w:rsid w:val="00203F65"/>
    <w:rsid w:val="00204495"/>
    <w:rsid w:val="002047ED"/>
    <w:rsid w:val="00204936"/>
    <w:rsid w:val="00204EC2"/>
    <w:rsid w:val="0020526B"/>
    <w:rsid w:val="0020630E"/>
    <w:rsid w:val="0020632F"/>
    <w:rsid w:val="00206479"/>
    <w:rsid w:val="002067C8"/>
    <w:rsid w:val="00206C53"/>
    <w:rsid w:val="00206D9B"/>
    <w:rsid w:val="00206EEA"/>
    <w:rsid w:val="002074BA"/>
    <w:rsid w:val="002077A2"/>
    <w:rsid w:val="0020780A"/>
    <w:rsid w:val="00207875"/>
    <w:rsid w:val="002078BB"/>
    <w:rsid w:val="002078C8"/>
    <w:rsid w:val="00207AC9"/>
    <w:rsid w:val="00207B14"/>
    <w:rsid w:val="00207F33"/>
    <w:rsid w:val="002104AE"/>
    <w:rsid w:val="00210742"/>
    <w:rsid w:val="00210771"/>
    <w:rsid w:val="002107D3"/>
    <w:rsid w:val="00210ADA"/>
    <w:rsid w:val="00210B88"/>
    <w:rsid w:val="00210E63"/>
    <w:rsid w:val="00211044"/>
    <w:rsid w:val="00211216"/>
    <w:rsid w:val="002113DF"/>
    <w:rsid w:val="00211A76"/>
    <w:rsid w:val="00211C6F"/>
    <w:rsid w:val="00211D5E"/>
    <w:rsid w:val="00212089"/>
    <w:rsid w:val="002122D6"/>
    <w:rsid w:val="00212386"/>
    <w:rsid w:val="002123C0"/>
    <w:rsid w:val="0021247D"/>
    <w:rsid w:val="002124C1"/>
    <w:rsid w:val="002128BA"/>
    <w:rsid w:val="00212A05"/>
    <w:rsid w:val="002130C7"/>
    <w:rsid w:val="002131F0"/>
    <w:rsid w:val="002137CD"/>
    <w:rsid w:val="002138AB"/>
    <w:rsid w:val="00213D47"/>
    <w:rsid w:val="002140A1"/>
    <w:rsid w:val="00214361"/>
    <w:rsid w:val="002148FD"/>
    <w:rsid w:val="002149ED"/>
    <w:rsid w:val="00214AA3"/>
    <w:rsid w:val="002154BC"/>
    <w:rsid w:val="00215776"/>
    <w:rsid w:val="002157AB"/>
    <w:rsid w:val="00215ACF"/>
    <w:rsid w:val="00215B1B"/>
    <w:rsid w:val="00216348"/>
    <w:rsid w:val="0021666B"/>
    <w:rsid w:val="00216A20"/>
    <w:rsid w:val="00216A25"/>
    <w:rsid w:val="00216C70"/>
    <w:rsid w:val="00216D68"/>
    <w:rsid w:val="00216EB5"/>
    <w:rsid w:val="00216FA0"/>
    <w:rsid w:val="0021766E"/>
    <w:rsid w:val="002200E7"/>
    <w:rsid w:val="00220105"/>
    <w:rsid w:val="0022024F"/>
    <w:rsid w:val="00220464"/>
    <w:rsid w:val="0022068C"/>
    <w:rsid w:val="00220756"/>
    <w:rsid w:val="00220A0C"/>
    <w:rsid w:val="00220BB5"/>
    <w:rsid w:val="00220CF7"/>
    <w:rsid w:val="00220EC6"/>
    <w:rsid w:val="00221025"/>
    <w:rsid w:val="002213FF"/>
    <w:rsid w:val="002215F0"/>
    <w:rsid w:val="002218EA"/>
    <w:rsid w:val="00221A80"/>
    <w:rsid w:val="00221BCD"/>
    <w:rsid w:val="00221D4E"/>
    <w:rsid w:val="002221DE"/>
    <w:rsid w:val="00222200"/>
    <w:rsid w:val="00222A06"/>
    <w:rsid w:val="00222B49"/>
    <w:rsid w:val="00222D5B"/>
    <w:rsid w:val="00223124"/>
    <w:rsid w:val="00223261"/>
    <w:rsid w:val="002234E2"/>
    <w:rsid w:val="002235C2"/>
    <w:rsid w:val="0022383D"/>
    <w:rsid w:val="0022392A"/>
    <w:rsid w:val="002239AC"/>
    <w:rsid w:val="00223ABE"/>
    <w:rsid w:val="00224017"/>
    <w:rsid w:val="002241C6"/>
    <w:rsid w:val="00224515"/>
    <w:rsid w:val="0022452A"/>
    <w:rsid w:val="0022453A"/>
    <w:rsid w:val="0022458B"/>
    <w:rsid w:val="002246A4"/>
    <w:rsid w:val="0022480E"/>
    <w:rsid w:val="002249E9"/>
    <w:rsid w:val="00224ABB"/>
    <w:rsid w:val="00224D08"/>
    <w:rsid w:val="0022500F"/>
    <w:rsid w:val="002254C3"/>
    <w:rsid w:val="002256E6"/>
    <w:rsid w:val="0022596A"/>
    <w:rsid w:val="00225CA2"/>
    <w:rsid w:val="00225DCB"/>
    <w:rsid w:val="00225DD6"/>
    <w:rsid w:val="00225F73"/>
    <w:rsid w:val="0022609A"/>
    <w:rsid w:val="002260FB"/>
    <w:rsid w:val="002261BF"/>
    <w:rsid w:val="002262D7"/>
    <w:rsid w:val="0022695C"/>
    <w:rsid w:val="00226AA8"/>
    <w:rsid w:val="00226B37"/>
    <w:rsid w:val="002274A5"/>
    <w:rsid w:val="002277C4"/>
    <w:rsid w:val="00227DFC"/>
    <w:rsid w:val="0023018D"/>
    <w:rsid w:val="0023020B"/>
    <w:rsid w:val="002302A4"/>
    <w:rsid w:val="0023052B"/>
    <w:rsid w:val="00230547"/>
    <w:rsid w:val="0023066C"/>
    <w:rsid w:val="00230702"/>
    <w:rsid w:val="00230725"/>
    <w:rsid w:val="00230949"/>
    <w:rsid w:val="00230A6C"/>
    <w:rsid w:val="00230B5A"/>
    <w:rsid w:val="00230C97"/>
    <w:rsid w:val="00230F75"/>
    <w:rsid w:val="00231368"/>
    <w:rsid w:val="00231995"/>
    <w:rsid w:val="00231E9D"/>
    <w:rsid w:val="0023241D"/>
    <w:rsid w:val="0023247B"/>
    <w:rsid w:val="002325CA"/>
    <w:rsid w:val="002325CC"/>
    <w:rsid w:val="002326FA"/>
    <w:rsid w:val="0023296C"/>
    <w:rsid w:val="002329BD"/>
    <w:rsid w:val="00232BEE"/>
    <w:rsid w:val="00232C0C"/>
    <w:rsid w:val="002335BB"/>
    <w:rsid w:val="002339BD"/>
    <w:rsid w:val="00233A44"/>
    <w:rsid w:val="00233CA9"/>
    <w:rsid w:val="00234017"/>
    <w:rsid w:val="00234702"/>
    <w:rsid w:val="00234A70"/>
    <w:rsid w:val="00234BF9"/>
    <w:rsid w:val="00235478"/>
    <w:rsid w:val="00235789"/>
    <w:rsid w:val="00235DF4"/>
    <w:rsid w:val="00235E36"/>
    <w:rsid w:val="00236128"/>
    <w:rsid w:val="002361C0"/>
    <w:rsid w:val="00236214"/>
    <w:rsid w:val="0023633F"/>
    <w:rsid w:val="002367CE"/>
    <w:rsid w:val="0023689D"/>
    <w:rsid w:val="00236D01"/>
    <w:rsid w:val="00236E45"/>
    <w:rsid w:val="00237023"/>
    <w:rsid w:val="00237586"/>
    <w:rsid w:val="0023776F"/>
    <w:rsid w:val="002377F0"/>
    <w:rsid w:val="00237925"/>
    <w:rsid w:val="0023794E"/>
    <w:rsid w:val="00240490"/>
    <w:rsid w:val="002406ED"/>
    <w:rsid w:val="0024088D"/>
    <w:rsid w:val="002408AC"/>
    <w:rsid w:val="00240E70"/>
    <w:rsid w:val="00240E73"/>
    <w:rsid w:val="00240F7A"/>
    <w:rsid w:val="00241028"/>
    <w:rsid w:val="0024120B"/>
    <w:rsid w:val="002413A9"/>
    <w:rsid w:val="002413FE"/>
    <w:rsid w:val="00241563"/>
    <w:rsid w:val="002415F4"/>
    <w:rsid w:val="00241604"/>
    <w:rsid w:val="00241759"/>
    <w:rsid w:val="00241782"/>
    <w:rsid w:val="002417DB"/>
    <w:rsid w:val="00241860"/>
    <w:rsid w:val="00241A8C"/>
    <w:rsid w:val="00241B53"/>
    <w:rsid w:val="00241B73"/>
    <w:rsid w:val="00241EEC"/>
    <w:rsid w:val="002420AC"/>
    <w:rsid w:val="0024228D"/>
    <w:rsid w:val="00242804"/>
    <w:rsid w:val="002429B9"/>
    <w:rsid w:val="00242E4B"/>
    <w:rsid w:val="002431BB"/>
    <w:rsid w:val="002432F1"/>
    <w:rsid w:val="002433C0"/>
    <w:rsid w:val="002437CD"/>
    <w:rsid w:val="00243AF3"/>
    <w:rsid w:val="0024406A"/>
    <w:rsid w:val="002440C0"/>
    <w:rsid w:val="00244154"/>
    <w:rsid w:val="002443BB"/>
    <w:rsid w:val="002446E6"/>
    <w:rsid w:val="0024475B"/>
    <w:rsid w:val="00244813"/>
    <w:rsid w:val="00244A5D"/>
    <w:rsid w:val="00244D05"/>
    <w:rsid w:val="00244E81"/>
    <w:rsid w:val="002450E2"/>
    <w:rsid w:val="0024524A"/>
    <w:rsid w:val="00245254"/>
    <w:rsid w:val="00245438"/>
    <w:rsid w:val="00245443"/>
    <w:rsid w:val="00245702"/>
    <w:rsid w:val="00245970"/>
    <w:rsid w:val="00245DEE"/>
    <w:rsid w:val="002460ED"/>
    <w:rsid w:val="002462AA"/>
    <w:rsid w:val="00246445"/>
    <w:rsid w:val="00246995"/>
    <w:rsid w:val="00247093"/>
    <w:rsid w:val="00247183"/>
    <w:rsid w:val="00247246"/>
    <w:rsid w:val="0024754C"/>
    <w:rsid w:val="0024770E"/>
    <w:rsid w:val="00247876"/>
    <w:rsid w:val="002478B5"/>
    <w:rsid w:val="00247F91"/>
    <w:rsid w:val="00250092"/>
    <w:rsid w:val="00250376"/>
    <w:rsid w:val="00250515"/>
    <w:rsid w:val="00250541"/>
    <w:rsid w:val="00250639"/>
    <w:rsid w:val="00250B20"/>
    <w:rsid w:val="00250CDA"/>
    <w:rsid w:val="00250EF0"/>
    <w:rsid w:val="002519F8"/>
    <w:rsid w:val="00251F95"/>
    <w:rsid w:val="002521FB"/>
    <w:rsid w:val="00252324"/>
    <w:rsid w:val="0025252E"/>
    <w:rsid w:val="0025275D"/>
    <w:rsid w:val="002527FF"/>
    <w:rsid w:val="00252B6C"/>
    <w:rsid w:val="00252FD0"/>
    <w:rsid w:val="00253370"/>
    <w:rsid w:val="002534D2"/>
    <w:rsid w:val="0025397F"/>
    <w:rsid w:val="00253F37"/>
    <w:rsid w:val="00253FE6"/>
    <w:rsid w:val="002540DA"/>
    <w:rsid w:val="00254263"/>
    <w:rsid w:val="002543E5"/>
    <w:rsid w:val="00254914"/>
    <w:rsid w:val="00254C9F"/>
    <w:rsid w:val="00255407"/>
    <w:rsid w:val="0025569C"/>
    <w:rsid w:val="002556BB"/>
    <w:rsid w:val="002556FD"/>
    <w:rsid w:val="002558B3"/>
    <w:rsid w:val="00255932"/>
    <w:rsid w:val="00255B18"/>
    <w:rsid w:val="00255FF3"/>
    <w:rsid w:val="002562D1"/>
    <w:rsid w:val="00256408"/>
    <w:rsid w:val="00256A55"/>
    <w:rsid w:val="00256D50"/>
    <w:rsid w:val="00256E50"/>
    <w:rsid w:val="00256FD5"/>
    <w:rsid w:val="0025715C"/>
    <w:rsid w:val="0025720E"/>
    <w:rsid w:val="00257270"/>
    <w:rsid w:val="00257654"/>
    <w:rsid w:val="002576C0"/>
    <w:rsid w:val="00257887"/>
    <w:rsid w:val="002578DA"/>
    <w:rsid w:val="00257973"/>
    <w:rsid w:val="00257C0F"/>
    <w:rsid w:val="00257F58"/>
    <w:rsid w:val="00260039"/>
    <w:rsid w:val="0026008C"/>
    <w:rsid w:val="002607D0"/>
    <w:rsid w:val="002608E1"/>
    <w:rsid w:val="00260ACD"/>
    <w:rsid w:val="00260C67"/>
    <w:rsid w:val="002613B0"/>
    <w:rsid w:val="00261514"/>
    <w:rsid w:val="00261519"/>
    <w:rsid w:val="0026170C"/>
    <w:rsid w:val="00261802"/>
    <w:rsid w:val="00261833"/>
    <w:rsid w:val="0026213A"/>
    <w:rsid w:val="002623F3"/>
    <w:rsid w:val="00262467"/>
    <w:rsid w:val="002626C2"/>
    <w:rsid w:val="00262815"/>
    <w:rsid w:val="00262835"/>
    <w:rsid w:val="00262A63"/>
    <w:rsid w:val="00262BB2"/>
    <w:rsid w:val="00262BC5"/>
    <w:rsid w:val="00262D38"/>
    <w:rsid w:val="00262EC0"/>
    <w:rsid w:val="0026301F"/>
    <w:rsid w:val="002630C0"/>
    <w:rsid w:val="0026322D"/>
    <w:rsid w:val="0026343E"/>
    <w:rsid w:val="002634AA"/>
    <w:rsid w:val="00263687"/>
    <w:rsid w:val="00263737"/>
    <w:rsid w:val="00263AA5"/>
    <w:rsid w:val="00263AD6"/>
    <w:rsid w:val="00263EB9"/>
    <w:rsid w:val="00264AF0"/>
    <w:rsid w:val="00264C67"/>
    <w:rsid w:val="00264E8E"/>
    <w:rsid w:val="00264EE2"/>
    <w:rsid w:val="0026507F"/>
    <w:rsid w:val="0026547E"/>
    <w:rsid w:val="002655AF"/>
    <w:rsid w:val="00265730"/>
    <w:rsid w:val="00265993"/>
    <w:rsid w:val="00266408"/>
    <w:rsid w:val="002664CA"/>
    <w:rsid w:val="00266606"/>
    <w:rsid w:val="00266B6A"/>
    <w:rsid w:val="00266C2C"/>
    <w:rsid w:val="00266FA3"/>
    <w:rsid w:val="0026702C"/>
    <w:rsid w:val="00267C70"/>
    <w:rsid w:val="002700E7"/>
    <w:rsid w:val="002703D9"/>
    <w:rsid w:val="002709A4"/>
    <w:rsid w:val="00270E99"/>
    <w:rsid w:val="002713DB"/>
    <w:rsid w:val="0027151D"/>
    <w:rsid w:val="002719B6"/>
    <w:rsid w:val="00271A0E"/>
    <w:rsid w:val="002720F4"/>
    <w:rsid w:val="002721AF"/>
    <w:rsid w:val="00272202"/>
    <w:rsid w:val="002722DA"/>
    <w:rsid w:val="00272589"/>
    <w:rsid w:val="002725C4"/>
    <w:rsid w:val="00272671"/>
    <w:rsid w:val="00272813"/>
    <w:rsid w:val="00272A77"/>
    <w:rsid w:val="00272BD6"/>
    <w:rsid w:val="00272CD4"/>
    <w:rsid w:val="00272ED8"/>
    <w:rsid w:val="0027313F"/>
    <w:rsid w:val="00273519"/>
    <w:rsid w:val="00273595"/>
    <w:rsid w:val="00273968"/>
    <w:rsid w:val="002739F1"/>
    <w:rsid w:val="00273B27"/>
    <w:rsid w:val="00274240"/>
    <w:rsid w:val="00274631"/>
    <w:rsid w:val="002746D9"/>
    <w:rsid w:val="0027477A"/>
    <w:rsid w:val="002749A3"/>
    <w:rsid w:val="00274D8F"/>
    <w:rsid w:val="002752CE"/>
    <w:rsid w:val="00275328"/>
    <w:rsid w:val="0027536D"/>
    <w:rsid w:val="00275485"/>
    <w:rsid w:val="00275877"/>
    <w:rsid w:val="002759C9"/>
    <w:rsid w:val="002759FF"/>
    <w:rsid w:val="00275ACF"/>
    <w:rsid w:val="00275CC4"/>
    <w:rsid w:val="0027607B"/>
    <w:rsid w:val="002760EE"/>
    <w:rsid w:val="0027641D"/>
    <w:rsid w:val="0027642D"/>
    <w:rsid w:val="002767CD"/>
    <w:rsid w:val="002767DF"/>
    <w:rsid w:val="00276840"/>
    <w:rsid w:val="00276B9E"/>
    <w:rsid w:val="00276E35"/>
    <w:rsid w:val="00276FBA"/>
    <w:rsid w:val="00276FD1"/>
    <w:rsid w:val="0027732C"/>
    <w:rsid w:val="0027753F"/>
    <w:rsid w:val="00277633"/>
    <w:rsid w:val="002776A7"/>
    <w:rsid w:val="0027784D"/>
    <w:rsid w:val="00277A32"/>
    <w:rsid w:val="00277B89"/>
    <w:rsid w:val="00277C83"/>
    <w:rsid w:val="00277E19"/>
    <w:rsid w:val="00277F36"/>
    <w:rsid w:val="00280509"/>
    <w:rsid w:val="002807E0"/>
    <w:rsid w:val="002808C6"/>
    <w:rsid w:val="00280908"/>
    <w:rsid w:val="00280D0B"/>
    <w:rsid w:val="00280DC5"/>
    <w:rsid w:val="00280EA8"/>
    <w:rsid w:val="002815AB"/>
    <w:rsid w:val="00281956"/>
    <w:rsid w:val="00281D1E"/>
    <w:rsid w:val="00281E61"/>
    <w:rsid w:val="00281EE8"/>
    <w:rsid w:val="0028229C"/>
    <w:rsid w:val="0028247A"/>
    <w:rsid w:val="002826F1"/>
    <w:rsid w:val="00282712"/>
    <w:rsid w:val="002829BB"/>
    <w:rsid w:val="00282B05"/>
    <w:rsid w:val="00282CF4"/>
    <w:rsid w:val="00282DB5"/>
    <w:rsid w:val="00283031"/>
    <w:rsid w:val="0028311A"/>
    <w:rsid w:val="002835C3"/>
    <w:rsid w:val="0028382F"/>
    <w:rsid w:val="00283994"/>
    <w:rsid w:val="00283B75"/>
    <w:rsid w:val="00283DBA"/>
    <w:rsid w:val="00283F45"/>
    <w:rsid w:val="00284010"/>
    <w:rsid w:val="002840A9"/>
    <w:rsid w:val="002842C8"/>
    <w:rsid w:val="0028434A"/>
    <w:rsid w:val="00284547"/>
    <w:rsid w:val="00284A21"/>
    <w:rsid w:val="00284B6C"/>
    <w:rsid w:val="00284BB0"/>
    <w:rsid w:val="00284EC7"/>
    <w:rsid w:val="00284FDB"/>
    <w:rsid w:val="002850C1"/>
    <w:rsid w:val="0028563B"/>
    <w:rsid w:val="002859EA"/>
    <w:rsid w:val="0028616D"/>
    <w:rsid w:val="0028656F"/>
    <w:rsid w:val="002866CC"/>
    <w:rsid w:val="00286725"/>
    <w:rsid w:val="00286B28"/>
    <w:rsid w:val="00286E6D"/>
    <w:rsid w:val="0028712D"/>
    <w:rsid w:val="0028722C"/>
    <w:rsid w:val="00287289"/>
    <w:rsid w:val="0028785B"/>
    <w:rsid w:val="00287A60"/>
    <w:rsid w:val="002905BE"/>
    <w:rsid w:val="0029083D"/>
    <w:rsid w:val="00290CDE"/>
    <w:rsid w:val="00290D90"/>
    <w:rsid w:val="00290FB7"/>
    <w:rsid w:val="00291244"/>
    <w:rsid w:val="00291315"/>
    <w:rsid w:val="002918FC"/>
    <w:rsid w:val="00291A0F"/>
    <w:rsid w:val="00291B1F"/>
    <w:rsid w:val="00291FB8"/>
    <w:rsid w:val="00292243"/>
    <w:rsid w:val="00292886"/>
    <w:rsid w:val="002928C5"/>
    <w:rsid w:val="00292A73"/>
    <w:rsid w:val="00293069"/>
    <w:rsid w:val="00293164"/>
    <w:rsid w:val="00293214"/>
    <w:rsid w:val="002941AD"/>
    <w:rsid w:val="00294915"/>
    <w:rsid w:val="00294CB5"/>
    <w:rsid w:val="00295042"/>
    <w:rsid w:val="0029526B"/>
    <w:rsid w:val="002954D1"/>
    <w:rsid w:val="00295651"/>
    <w:rsid w:val="00295666"/>
    <w:rsid w:val="00295668"/>
    <w:rsid w:val="00295A99"/>
    <w:rsid w:val="00295BA1"/>
    <w:rsid w:val="00295C69"/>
    <w:rsid w:val="00295C94"/>
    <w:rsid w:val="00295DB9"/>
    <w:rsid w:val="00295DDC"/>
    <w:rsid w:val="00296157"/>
    <w:rsid w:val="002963A7"/>
    <w:rsid w:val="00296466"/>
    <w:rsid w:val="00296670"/>
    <w:rsid w:val="00296B20"/>
    <w:rsid w:val="00296E21"/>
    <w:rsid w:val="00296FBD"/>
    <w:rsid w:val="0029701D"/>
    <w:rsid w:val="002970BD"/>
    <w:rsid w:val="002972A5"/>
    <w:rsid w:val="002A08A0"/>
    <w:rsid w:val="002A0A09"/>
    <w:rsid w:val="002A10C2"/>
    <w:rsid w:val="002A1757"/>
    <w:rsid w:val="002A1C3C"/>
    <w:rsid w:val="002A1C98"/>
    <w:rsid w:val="002A1D55"/>
    <w:rsid w:val="002A2189"/>
    <w:rsid w:val="002A2330"/>
    <w:rsid w:val="002A2889"/>
    <w:rsid w:val="002A2B3F"/>
    <w:rsid w:val="002A2BC9"/>
    <w:rsid w:val="002A2BF6"/>
    <w:rsid w:val="002A2C1D"/>
    <w:rsid w:val="002A2C24"/>
    <w:rsid w:val="002A2CBA"/>
    <w:rsid w:val="002A3065"/>
    <w:rsid w:val="002A3109"/>
    <w:rsid w:val="002A32A9"/>
    <w:rsid w:val="002A346A"/>
    <w:rsid w:val="002A350E"/>
    <w:rsid w:val="002A3518"/>
    <w:rsid w:val="002A3595"/>
    <w:rsid w:val="002A37EF"/>
    <w:rsid w:val="002A395C"/>
    <w:rsid w:val="002A39BA"/>
    <w:rsid w:val="002A3B64"/>
    <w:rsid w:val="002A3B86"/>
    <w:rsid w:val="002A3E42"/>
    <w:rsid w:val="002A41B4"/>
    <w:rsid w:val="002A42BA"/>
    <w:rsid w:val="002A4542"/>
    <w:rsid w:val="002A4633"/>
    <w:rsid w:val="002A463E"/>
    <w:rsid w:val="002A476E"/>
    <w:rsid w:val="002A4AAC"/>
    <w:rsid w:val="002A4FEF"/>
    <w:rsid w:val="002A521D"/>
    <w:rsid w:val="002A52A6"/>
    <w:rsid w:val="002A53AF"/>
    <w:rsid w:val="002A53FD"/>
    <w:rsid w:val="002A54E4"/>
    <w:rsid w:val="002A5621"/>
    <w:rsid w:val="002A5691"/>
    <w:rsid w:val="002A59BA"/>
    <w:rsid w:val="002A5C29"/>
    <w:rsid w:val="002A5D76"/>
    <w:rsid w:val="002A63A5"/>
    <w:rsid w:val="002A65FB"/>
    <w:rsid w:val="002A67E2"/>
    <w:rsid w:val="002A7449"/>
    <w:rsid w:val="002A785B"/>
    <w:rsid w:val="002A79F6"/>
    <w:rsid w:val="002A7F52"/>
    <w:rsid w:val="002B0536"/>
    <w:rsid w:val="002B073C"/>
    <w:rsid w:val="002B0776"/>
    <w:rsid w:val="002B0F7C"/>
    <w:rsid w:val="002B1236"/>
    <w:rsid w:val="002B128A"/>
    <w:rsid w:val="002B1316"/>
    <w:rsid w:val="002B1464"/>
    <w:rsid w:val="002B14EE"/>
    <w:rsid w:val="002B15C5"/>
    <w:rsid w:val="002B1639"/>
    <w:rsid w:val="002B1A69"/>
    <w:rsid w:val="002B1C63"/>
    <w:rsid w:val="002B1C80"/>
    <w:rsid w:val="002B1E39"/>
    <w:rsid w:val="002B214A"/>
    <w:rsid w:val="002B22D2"/>
    <w:rsid w:val="002B2301"/>
    <w:rsid w:val="002B2770"/>
    <w:rsid w:val="002B2B03"/>
    <w:rsid w:val="002B2D7B"/>
    <w:rsid w:val="002B2F19"/>
    <w:rsid w:val="002B3295"/>
    <w:rsid w:val="002B3912"/>
    <w:rsid w:val="002B3D0D"/>
    <w:rsid w:val="002B3E75"/>
    <w:rsid w:val="002B4166"/>
    <w:rsid w:val="002B41A5"/>
    <w:rsid w:val="002B4423"/>
    <w:rsid w:val="002B479C"/>
    <w:rsid w:val="002B4838"/>
    <w:rsid w:val="002B4D72"/>
    <w:rsid w:val="002B5128"/>
    <w:rsid w:val="002B5207"/>
    <w:rsid w:val="002B552B"/>
    <w:rsid w:val="002B56D9"/>
    <w:rsid w:val="002B59CD"/>
    <w:rsid w:val="002B5BAA"/>
    <w:rsid w:val="002B5E82"/>
    <w:rsid w:val="002B608D"/>
    <w:rsid w:val="002B60EB"/>
    <w:rsid w:val="002B63D0"/>
    <w:rsid w:val="002B647B"/>
    <w:rsid w:val="002B671E"/>
    <w:rsid w:val="002B68A6"/>
    <w:rsid w:val="002B69A8"/>
    <w:rsid w:val="002B6C00"/>
    <w:rsid w:val="002B6E5C"/>
    <w:rsid w:val="002B6F76"/>
    <w:rsid w:val="002B6F87"/>
    <w:rsid w:val="002B7048"/>
    <w:rsid w:val="002B7515"/>
    <w:rsid w:val="002B753E"/>
    <w:rsid w:val="002B7A47"/>
    <w:rsid w:val="002B7B43"/>
    <w:rsid w:val="002B7D87"/>
    <w:rsid w:val="002B7E55"/>
    <w:rsid w:val="002C0752"/>
    <w:rsid w:val="002C095E"/>
    <w:rsid w:val="002C0BDA"/>
    <w:rsid w:val="002C0C5F"/>
    <w:rsid w:val="002C0D8A"/>
    <w:rsid w:val="002C0F06"/>
    <w:rsid w:val="002C13F2"/>
    <w:rsid w:val="002C144B"/>
    <w:rsid w:val="002C197D"/>
    <w:rsid w:val="002C1A24"/>
    <w:rsid w:val="002C1E4E"/>
    <w:rsid w:val="002C1F0F"/>
    <w:rsid w:val="002C2015"/>
    <w:rsid w:val="002C2037"/>
    <w:rsid w:val="002C203A"/>
    <w:rsid w:val="002C2309"/>
    <w:rsid w:val="002C2395"/>
    <w:rsid w:val="002C2822"/>
    <w:rsid w:val="002C2826"/>
    <w:rsid w:val="002C2A62"/>
    <w:rsid w:val="002C2D5F"/>
    <w:rsid w:val="002C2DF5"/>
    <w:rsid w:val="002C2F4A"/>
    <w:rsid w:val="002C304B"/>
    <w:rsid w:val="002C30A5"/>
    <w:rsid w:val="002C31F4"/>
    <w:rsid w:val="002C3281"/>
    <w:rsid w:val="002C3615"/>
    <w:rsid w:val="002C3CBD"/>
    <w:rsid w:val="002C3D1D"/>
    <w:rsid w:val="002C3DC1"/>
    <w:rsid w:val="002C3F10"/>
    <w:rsid w:val="002C3F55"/>
    <w:rsid w:val="002C42CD"/>
    <w:rsid w:val="002C42CF"/>
    <w:rsid w:val="002C43C5"/>
    <w:rsid w:val="002C46E8"/>
    <w:rsid w:val="002C4BB9"/>
    <w:rsid w:val="002C519A"/>
    <w:rsid w:val="002C5224"/>
    <w:rsid w:val="002C54DB"/>
    <w:rsid w:val="002C575E"/>
    <w:rsid w:val="002C5A20"/>
    <w:rsid w:val="002C5CE5"/>
    <w:rsid w:val="002C5D78"/>
    <w:rsid w:val="002C5D7C"/>
    <w:rsid w:val="002C5ED6"/>
    <w:rsid w:val="002C6391"/>
    <w:rsid w:val="002C654A"/>
    <w:rsid w:val="002C65C5"/>
    <w:rsid w:val="002C6779"/>
    <w:rsid w:val="002C69E9"/>
    <w:rsid w:val="002C6A1D"/>
    <w:rsid w:val="002C73D7"/>
    <w:rsid w:val="002C79AC"/>
    <w:rsid w:val="002C7D78"/>
    <w:rsid w:val="002C7ED6"/>
    <w:rsid w:val="002D1034"/>
    <w:rsid w:val="002D1446"/>
    <w:rsid w:val="002D1586"/>
    <w:rsid w:val="002D174E"/>
    <w:rsid w:val="002D1846"/>
    <w:rsid w:val="002D2494"/>
    <w:rsid w:val="002D2617"/>
    <w:rsid w:val="002D2871"/>
    <w:rsid w:val="002D294C"/>
    <w:rsid w:val="002D2B52"/>
    <w:rsid w:val="002D2FC6"/>
    <w:rsid w:val="002D31E6"/>
    <w:rsid w:val="002D3249"/>
    <w:rsid w:val="002D33C9"/>
    <w:rsid w:val="002D34FD"/>
    <w:rsid w:val="002D3887"/>
    <w:rsid w:val="002D3C2C"/>
    <w:rsid w:val="002D3E2C"/>
    <w:rsid w:val="002D40BE"/>
    <w:rsid w:val="002D420F"/>
    <w:rsid w:val="002D43EA"/>
    <w:rsid w:val="002D452E"/>
    <w:rsid w:val="002D457B"/>
    <w:rsid w:val="002D47FF"/>
    <w:rsid w:val="002D4987"/>
    <w:rsid w:val="002D4CD4"/>
    <w:rsid w:val="002D4CEE"/>
    <w:rsid w:val="002D4D23"/>
    <w:rsid w:val="002D5539"/>
    <w:rsid w:val="002D5BE7"/>
    <w:rsid w:val="002D62CA"/>
    <w:rsid w:val="002D6788"/>
    <w:rsid w:val="002D691C"/>
    <w:rsid w:val="002D6DC4"/>
    <w:rsid w:val="002D6E7E"/>
    <w:rsid w:val="002D6F3C"/>
    <w:rsid w:val="002D7279"/>
    <w:rsid w:val="002D750C"/>
    <w:rsid w:val="002D7C8A"/>
    <w:rsid w:val="002D7DE9"/>
    <w:rsid w:val="002D7FFC"/>
    <w:rsid w:val="002E003B"/>
    <w:rsid w:val="002E01B6"/>
    <w:rsid w:val="002E0577"/>
    <w:rsid w:val="002E0751"/>
    <w:rsid w:val="002E0E74"/>
    <w:rsid w:val="002E113F"/>
    <w:rsid w:val="002E12D4"/>
    <w:rsid w:val="002E13BD"/>
    <w:rsid w:val="002E1470"/>
    <w:rsid w:val="002E1601"/>
    <w:rsid w:val="002E1A4E"/>
    <w:rsid w:val="002E1AF5"/>
    <w:rsid w:val="002E1B0B"/>
    <w:rsid w:val="002E22CF"/>
    <w:rsid w:val="002E2459"/>
    <w:rsid w:val="002E2577"/>
    <w:rsid w:val="002E2671"/>
    <w:rsid w:val="002E2FE0"/>
    <w:rsid w:val="002E33A3"/>
    <w:rsid w:val="002E3C58"/>
    <w:rsid w:val="002E3E88"/>
    <w:rsid w:val="002E44FF"/>
    <w:rsid w:val="002E4677"/>
    <w:rsid w:val="002E4719"/>
    <w:rsid w:val="002E4762"/>
    <w:rsid w:val="002E4886"/>
    <w:rsid w:val="002E48A5"/>
    <w:rsid w:val="002E4A5D"/>
    <w:rsid w:val="002E4AB4"/>
    <w:rsid w:val="002E51FF"/>
    <w:rsid w:val="002E55C1"/>
    <w:rsid w:val="002E58F8"/>
    <w:rsid w:val="002E5A23"/>
    <w:rsid w:val="002E5BE0"/>
    <w:rsid w:val="002E5D0D"/>
    <w:rsid w:val="002E5D1C"/>
    <w:rsid w:val="002E5F3F"/>
    <w:rsid w:val="002E5FDE"/>
    <w:rsid w:val="002E605D"/>
    <w:rsid w:val="002E6573"/>
    <w:rsid w:val="002E6593"/>
    <w:rsid w:val="002E67B3"/>
    <w:rsid w:val="002E6A2F"/>
    <w:rsid w:val="002E6A95"/>
    <w:rsid w:val="002E6B54"/>
    <w:rsid w:val="002E6CF3"/>
    <w:rsid w:val="002E72C6"/>
    <w:rsid w:val="002E7395"/>
    <w:rsid w:val="002E752C"/>
    <w:rsid w:val="002E7908"/>
    <w:rsid w:val="002E7BB3"/>
    <w:rsid w:val="002E7BDF"/>
    <w:rsid w:val="002F012F"/>
    <w:rsid w:val="002F030F"/>
    <w:rsid w:val="002F05AD"/>
    <w:rsid w:val="002F06B6"/>
    <w:rsid w:val="002F0791"/>
    <w:rsid w:val="002F09DA"/>
    <w:rsid w:val="002F0DB5"/>
    <w:rsid w:val="002F1017"/>
    <w:rsid w:val="002F1329"/>
    <w:rsid w:val="002F14E7"/>
    <w:rsid w:val="002F15DB"/>
    <w:rsid w:val="002F190A"/>
    <w:rsid w:val="002F1AE0"/>
    <w:rsid w:val="002F2066"/>
    <w:rsid w:val="002F212E"/>
    <w:rsid w:val="002F216D"/>
    <w:rsid w:val="002F22DC"/>
    <w:rsid w:val="002F2366"/>
    <w:rsid w:val="002F23BD"/>
    <w:rsid w:val="002F2525"/>
    <w:rsid w:val="002F25AC"/>
    <w:rsid w:val="002F2673"/>
    <w:rsid w:val="002F2832"/>
    <w:rsid w:val="002F3094"/>
    <w:rsid w:val="002F3728"/>
    <w:rsid w:val="002F37C0"/>
    <w:rsid w:val="002F37EF"/>
    <w:rsid w:val="002F3B2E"/>
    <w:rsid w:val="002F3C09"/>
    <w:rsid w:val="002F3FCD"/>
    <w:rsid w:val="002F4191"/>
    <w:rsid w:val="002F44D2"/>
    <w:rsid w:val="002F470E"/>
    <w:rsid w:val="002F4890"/>
    <w:rsid w:val="002F4AF0"/>
    <w:rsid w:val="002F4B57"/>
    <w:rsid w:val="002F4C32"/>
    <w:rsid w:val="002F4DE6"/>
    <w:rsid w:val="002F4E85"/>
    <w:rsid w:val="002F56E3"/>
    <w:rsid w:val="002F59DA"/>
    <w:rsid w:val="002F5D9D"/>
    <w:rsid w:val="002F5E37"/>
    <w:rsid w:val="002F5FE1"/>
    <w:rsid w:val="002F64FF"/>
    <w:rsid w:val="002F65A5"/>
    <w:rsid w:val="002F692B"/>
    <w:rsid w:val="002F71B9"/>
    <w:rsid w:val="002F7311"/>
    <w:rsid w:val="002F759A"/>
    <w:rsid w:val="002F764E"/>
    <w:rsid w:val="002F76C4"/>
    <w:rsid w:val="002F7713"/>
    <w:rsid w:val="002F79ED"/>
    <w:rsid w:val="002F7B0B"/>
    <w:rsid w:val="002F7B1B"/>
    <w:rsid w:val="002F7D79"/>
    <w:rsid w:val="00300143"/>
    <w:rsid w:val="00300361"/>
    <w:rsid w:val="003003C2"/>
    <w:rsid w:val="00300401"/>
    <w:rsid w:val="0030045D"/>
    <w:rsid w:val="00300D46"/>
    <w:rsid w:val="003010CE"/>
    <w:rsid w:val="00301471"/>
    <w:rsid w:val="00301A8C"/>
    <w:rsid w:val="00301B45"/>
    <w:rsid w:val="00301C09"/>
    <w:rsid w:val="00302273"/>
    <w:rsid w:val="003022F6"/>
    <w:rsid w:val="00302501"/>
    <w:rsid w:val="00302660"/>
    <w:rsid w:val="0030295F"/>
    <w:rsid w:val="003029CD"/>
    <w:rsid w:val="00302B55"/>
    <w:rsid w:val="00302C62"/>
    <w:rsid w:val="00302D59"/>
    <w:rsid w:val="00303150"/>
    <w:rsid w:val="00303498"/>
    <w:rsid w:val="00303840"/>
    <w:rsid w:val="00303D88"/>
    <w:rsid w:val="00303F1C"/>
    <w:rsid w:val="003040CF"/>
    <w:rsid w:val="003040D5"/>
    <w:rsid w:val="00304618"/>
    <w:rsid w:val="003047BC"/>
    <w:rsid w:val="00304905"/>
    <w:rsid w:val="00304BED"/>
    <w:rsid w:val="00304F9F"/>
    <w:rsid w:val="0030510F"/>
    <w:rsid w:val="003051EF"/>
    <w:rsid w:val="003052F4"/>
    <w:rsid w:val="0030595B"/>
    <w:rsid w:val="00305996"/>
    <w:rsid w:val="00305A7C"/>
    <w:rsid w:val="00305ACD"/>
    <w:rsid w:val="00305F7D"/>
    <w:rsid w:val="00306251"/>
    <w:rsid w:val="0030699B"/>
    <w:rsid w:val="003069DB"/>
    <w:rsid w:val="00306B06"/>
    <w:rsid w:val="00306B0E"/>
    <w:rsid w:val="00306FD5"/>
    <w:rsid w:val="00307079"/>
    <w:rsid w:val="00307434"/>
    <w:rsid w:val="003075DB"/>
    <w:rsid w:val="003076D2"/>
    <w:rsid w:val="00307BD9"/>
    <w:rsid w:val="00307EE7"/>
    <w:rsid w:val="003101FB"/>
    <w:rsid w:val="003102B9"/>
    <w:rsid w:val="00310586"/>
    <w:rsid w:val="0031141A"/>
    <w:rsid w:val="00311533"/>
    <w:rsid w:val="00311590"/>
    <w:rsid w:val="0031159A"/>
    <w:rsid w:val="00311693"/>
    <w:rsid w:val="0031174D"/>
    <w:rsid w:val="00311A70"/>
    <w:rsid w:val="00311C35"/>
    <w:rsid w:val="00311D93"/>
    <w:rsid w:val="00312058"/>
    <w:rsid w:val="0031220F"/>
    <w:rsid w:val="00312240"/>
    <w:rsid w:val="0031257E"/>
    <w:rsid w:val="003127AB"/>
    <w:rsid w:val="0031284A"/>
    <w:rsid w:val="003128EE"/>
    <w:rsid w:val="00312925"/>
    <w:rsid w:val="00312E18"/>
    <w:rsid w:val="00312E79"/>
    <w:rsid w:val="00312F78"/>
    <w:rsid w:val="0031308C"/>
    <w:rsid w:val="00313451"/>
    <w:rsid w:val="0031358C"/>
    <w:rsid w:val="00313598"/>
    <w:rsid w:val="00313702"/>
    <w:rsid w:val="0031386B"/>
    <w:rsid w:val="00313A24"/>
    <w:rsid w:val="00313AE9"/>
    <w:rsid w:val="00313B94"/>
    <w:rsid w:val="00313C92"/>
    <w:rsid w:val="00314048"/>
    <w:rsid w:val="003141B3"/>
    <w:rsid w:val="003143BC"/>
    <w:rsid w:val="00314B86"/>
    <w:rsid w:val="00314DFA"/>
    <w:rsid w:val="00314F6A"/>
    <w:rsid w:val="00315111"/>
    <w:rsid w:val="00315190"/>
    <w:rsid w:val="00315282"/>
    <w:rsid w:val="00315396"/>
    <w:rsid w:val="00315455"/>
    <w:rsid w:val="003155AA"/>
    <w:rsid w:val="00315A41"/>
    <w:rsid w:val="00315A4D"/>
    <w:rsid w:val="00315E3F"/>
    <w:rsid w:val="00315F48"/>
    <w:rsid w:val="00315FC2"/>
    <w:rsid w:val="00316125"/>
    <w:rsid w:val="003161C3"/>
    <w:rsid w:val="0031632F"/>
    <w:rsid w:val="003163AD"/>
    <w:rsid w:val="00316470"/>
    <w:rsid w:val="00316E4C"/>
    <w:rsid w:val="00316EB9"/>
    <w:rsid w:val="00316ECC"/>
    <w:rsid w:val="00316F8E"/>
    <w:rsid w:val="00317223"/>
    <w:rsid w:val="003173C2"/>
    <w:rsid w:val="003175CB"/>
    <w:rsid w:val="003179C5"/>
    <w:rsid w:val="00317B3A"/>
    <w:rsid w:val="00317D71"/>
    <w:rsid w:val="00320003"/>
    <w:rsid w:val="003202B7"/>
    <w:rsid w:val="00320568"/>
    <w:rsid w:val="00320CE4"/>
    <w:rsid w:val="00320D1A"/>
    <w:rsid w:val="00320DCC"/>
    <w:rsid w:val="003210AE"/>
    <w:rsid w:val="003211C1"/>
    <w:rsid w:val="0032172A"/>
    <w:rsid w:val="00321B8A"/>
    <w:rsid w:val="00321C48"/>
    <w:rsid w:val="00321C5F"/>
    <w:rsid w:val="00321DD7"/>
    <w:rsid w:val="00322131"/>
    <w:rsid w:val="0032220D"/>
    <w:rsid w:val="00322659"/>
    <w:rsid w:val="00322894"/>
    <w:rsid w:val="00322AAB"/>
    <w:rsid w:val="00322CCF"/>
    <w:rsid w:val="00322D13"/>
    <w:rsid w:val="003230C2"/>
    <w:rsid w:val="003231D4"/>
    <w:rsid w:val="00323286"/>
    <w:rsid w:val="00323356"/>
    <w:rsid w:val="00323402"/>
    <w:rsid w:val="0032352C"/>
    <w:rsid w:val="00323CF0"/>
    <w:rsid w:val="00323E43"/>
    <w:rsid w:val="00323F5E"/>
    <w:rsid w:val="0032401A"/>
    <w:rsid w:val="003241F7"/>
    <w:rsid w:val="00324215"/>
    <w:rsid w:val="0032434F"/>
    <w:rsid w:val="003247B9"/>
    <w:rsid w:val="00324C6A"/>
    <w:rsid w:val="00324DD8"/>
    <w:rsid w:val="00325332"/>
    <w:rsid w:val="00325686"/>
    <w:rsid w:val="00325A9A"/>
    <w:rsid w:val="00325AF2"/>
    <w:rsid w:val="00326121"/>
    <w:rsid w:val="0032619D"/>
    <w:rsid w:val="00326744"/>
    <w:rsid w:val="003267A7"/>
    <w:rsid w:val="00326AF8"/>
    <w:rsid w:val="00326B36"/>
    <w:rsid w:val="00326D3D"/>
    <w:rsid w:val="00326F21"/>
    <w:rsid w:val="00327124"/>
    <w:rsid w:val="003276BF"/>
    <w:rsid w:val="00327A79"/>
    <w:rsid w:val="00327C5F"/>
    <w:rsid w:val="003300F9"/>
    <w:rsid w:val="003301AC"/>
    <w:rsid w:val="003301F5"/>
    <w:rsid w:val="00330644"/>
    <w:rsid w:val="00330661"/>
    <w:rsid w:val="0033071D"/>
    <w:rsid w:val="003308B7"/>
    <w:rsid w:val="00330ACE"/>
    <w:rsid w:val="00330B0A"/>
    <w:rsid w:val="00330CAB"/>
    <w:rsid w:val="00330D8C"/>
    <w:rsid w:val="00331012"/>
    <w:rsid w:val="00331083"/>
    <w:rsid w:val="0033143D"/>
    <w:rsid w:val="00331811"/>
    <w:rsid w:val="00331877"/>
    <w:rsid w:val="0033193D"/>
    <w:rsid w:val="00331FE5"/>
    <w:rsid w:val="0033213C"/>
    <w:rsid w:val="003321EB"/>
    <w:rsid w:val="00332387"/>
    <w:rsid w:val="00332570"/>
    <w:rsid w:val="003325AD"/>
    <w:rsid w:val="003326A5"/>
    <w:rsid w:val="0033283B"/>
    <w:rsid w:val="0033291D"/>
    <w:rsid w:val="00332AEA"/>
    <w:rsid w:val="00332E10"/>
    <w:rsid w:val="00332E85"/>
    <w:rsid w:val="00332F0A"/>
    <w:rsid w:val="00333027"/>
    <w:rsid w:val="003331B2"/>
    <w:rsid w:val="0033346B"/>
    <w:rsid w:val="00333499"/>
    <w:rsid w:val="00333877"/>
    <w:rsid w:val="003338D7"/>
    <w:rsid w:val="00333A88"/>
    <w:rsid w:val="00334539"/>
    <w:rsid w:val="003345B6"/>
    <w:rsid w:val="0033468B"/>
    <w:rsid w:val="003347D9"/>
    <w:rsid w:val="003348AA"/>
    <w:rsid w:val="00334C4E"/>
    <w:rsid w:val="003352CA"/>
    <w:rsid w:val="00335799"/>
    <w:rsid w:val="00335956"/>
    <w:rsid w:val="00335AF7"/>
    <w:rsid w:val="00335C52"/>
    <w:rsid w:val="00335C5D"/>
    <w:rsid w:val="00335D1F"/>
    <w:rsid w:val="00335FDD"/>
    <w:rsid w:val="00336589"/>
    <w:rsid w:val="00336612"/>
    <w:rsid w:val="00336976"/>
    <w:rsid w:val="00336E4F"/>
    <w:rsid w:val="003374E4"/>
    <w:rsid w:val="003375C1"/>
    <w:rsid w:val="003376D8"/>
    <w:rsid w:val="0033777F"/>
    <w:rsid w:val="003377D8"/>
    <w:rsid w:val="00337995"/>
    <w:rsid w:val="003379BB"/>
    <w:rsid w:val="00337B19"/>
    <w:rsid w:val="00337B1C"/>
    <w:rsid w:val="00337BCD"/>
    <w:rsid w:val="0034011A"/>
    <w:rsid w:val="0034023A"/>
    <w:rsid w:val="0034023F"/>
    <w:rsid w:val="0034041C"/>
    <w:rsid w:val="0034076B"/>
    <w:rsid w:val="00340A69"/>
    <w:rsid w:val="00340D3E"/>
    <w:rsid w:val="00340F55"/>
    <w:rsid w:val="00340FEB"/>
    <w:rsid w:val="00341055"/>
    <w:rsid w:val="003412CD"/>
    <w:rsid w:val="00341E5A"/>
    <w:rsid w:val="00341F44"/>
    <w:rsid w:val="0034214B"/>
    <w:rsid w:val="00342299"/>
    <w:rsid w:val="003425E6"/>
    <w:rsid w:val="003427A5"/>
    <w:rsid w:val="00342847"/>
    <w:rsid w:val="0034290A"/>
    <w:rsid w:val="00342A69"/>
    <w:rsid w:val="00342B2B"/>
    <w:rsid w:val="00342BA4"/>
    <w:rsid w:val="00342C6B"/>
    <w:rsid w:val="00342E1A"/>
    <w:rsid w:val="00342EAF"/>
    <w:rsid w:val="00343165"/>
    <w:rsid w:val="003432B7"/>
    <w:rsid w:val="00343444"/>
    <w:rsid w:val="003435A7"/>
    <w:rsid w:val="003438F0"/>
    <w:rsid w:val="0034397C"/>
    <w:rsid w:val="00343BCA"/>
    <w:rsid w:val="00343C45"/>
    <w:rsid w:val="00343E16"/>
    <w:rsid w:val="00344147"/>
    <w:rsid w:val="003441E1"/>
    <w:rsid w:val="003442B7"/>
    <w:rsid w:val="00344647"/>
    <w:rsid w:val="00344E28"/>
    <w:rsid w:val="00344F0B"/>
    <w:rsid w:val="003451D2"/>
    <w:rsid w:val="00345835"/>
    <w:rsid w:val="0034588B"/>
    <w:rsid w:val="00345C17"/>
    <w:rsid w:val="00345D07"/>
    <w:rsid w:val="0034671C"/>
    <w:rsid w:val="00346815"/>
    <w:rsid w:val="00346A4B"/>
    <w:rsid w:val="00346AE4"/>
    <w:rsid w:val="00346B69"/>
    <w:rsid w:val="00346F1E"/>
    <w:rsid w:val="003471E2"/>
    <w:rsid w:val="00347388"/>
    <w:rsid w:val="0034759D"/>
    <w:rsid w:val="00347A21"/>
    <w:rsid w:val="00347A25"/>
    <w:rsid w:val="00347A6C"/>
    <w:rsid w:val="00347BDD"/>
    <w:rsid w:val="00347C1A"/>
    <w:rsid w:val="00347D26"/>
    <w:rsid w:val="00347F08"/>
    <w:rsid w:val="00347F65"/>
    <w:rsid w:val="0035033B"/>
    <w:rsid w:val="0035074D"/>
    <w:rsid w:val="00350BB2"/>
    <w:rsid w:val="00350BF8"/>
    <w:rsid w:val="00350E0A"/>
    <w:rsid w:val="00350EA3"/>
    <w:rsid w:val="0035114E"/>
    <w:rsid w:val="00351A13"/>
    <w:rsid w:val="00351B98"/>
    <w:rsid w:val="00351CE6"/>
    <w:rsid w:val="00351F0A"/>
    <w:rsid w:val="0035206E"/>
    <w:rsid w:val="00352111"/>
    <w:rsid w:val="00352151"/>
    <w:rsid w:val="003528A3"/>
    <w:rsid w:val="00352B9B"/>
    <w:rsid w:val="00352EAF"/>
    <w:rsid w:val="00353288"/>
    <w:rsid w:val="003538B3"/>
    <w:rsid w:val="003538CD"/>
    <w:rsid w:val="00353DA2"/>
    <w:rsid w:val="00353F5A"/>
    <w:rsid w:val="00353F7B"/>
    <w:rsid w:val="00354124"/>
    <w:rsid w:val="003543CF"/>
    <w:rsid w:val="0035440F"/>
    <w:rsid w:val="003545DD"/>
    <w:rsid w:val="00354A4B"/>
    <w:rsid w:val="003554D6"/>
    <w:rsid w:val="003558B0"/>
    <w:rsid w:val="00355985"/>
    <w:rsid w:val="00355C9B"/>
    <w:rsid w:val="00355EB0"/>
    <w:rsid w:val="00356110"/>
    <w:rsid w:val="003567E6"/>
    <w:rsid w:val="00356843"/>
    <w:rsid w:val="00356CBF"/>
    <w:rsid w:val="00356D60"/>
    <w:rsid w:val="00356D7C"/>
    <w:rsid w:val="003571E8"/>
    <w:rsid w:val="0035730D"/>
    <w:rsid w:val="00357354"/>
    <w:rsid w:val="00357918"/>
    <w:rsid w:val="00357940"/>
    <w:rsid w:val="00357A87"/>
    <w:rsid w:val="00357ACD"/>
    <w:rsid w:val="00357BA6"/>
    <w:rsid w:val="00357DAB"/>
    <w:rsid w:val="00357EF4"/>
    <w:rsid w:val="003600E6"/>
    <w:rsid w:val="003602EE"/>
    <w:rsid w:val="0036081A"/>
    <w:rsid w:val="00360A45"/>
    <w:rsid w:val="0036114E"/>
    <w:rsid w:val="00361248"/>
    <w:rsid w:val="003614D8"/>
    <w:rsid w:val="0036172C"/>
    <w:rsid w:val="003617FF"/>
    <w:rsid w:val="00361825"/>
    <w:rsid w:val="00361AF8"/>
    <w:rsid w:val="0036205F"/>
    <w:rsid w:val="003620C6"/>
    <w:rsid w:val="003628D1"/>
    <w:rsid w:val="00362B3A"/>
    <w:rsid w:val="00362CA3"/>
    <w:rsid w:val="00362E9E"/>
    <w:rsid w:val="00362EA6"/>
    <w:rsid w:val="003630DF"/>
    <w:rsid w:val="003631A0"/>
    <w:rsid w:val="00363200"/>
    <w:rsid w:val="0036347E"/>
    <w:rsid w:val="003635E2"/>
    <w:rsid w:val="003636B0"/>
    <w:rsid w:val="003637F0"/>
    <w:rsid w:val="0036383E"/>
    <w:rsid w:val="0036388C"/>
    <w:rsid w:val="003638EC"/>
    <w:rsid w:val="003638F1"/>
    <w:rsid w:val="00363942"/>
    <w:rsid w:val="00363946"/>
    <w:rsid w:val="003639D4"/>
    <w:rsid w:val="003643F7"/>
    <w:rsid w:val="00364895"/>
    <w:rsid w:val="00364AFF"/>
    <w:rsid w:val="00364C19"/>
    <w:rsid w:val="00365235"/>
    <w:rsid w:val="003652B8"/>
    <w:rsid w:val="00365671"/>
    <w:rsid w:val="00365848"/>
    <w:rsid w:val="00365993"/>
    <w:rsid w:val="0036599D"/>
    <w:rsid w:val="00365B96"/>
    <w:rsid w:val="00366251"/>
    <w:rsid w:val="003662A1"/>
    <w:rsid w:val="00366383"/>
    <w:rsid w:val="0036638C"/>
    <w:rsid w:val="003665D8"/>
    <w:rsid w:val="00366D94"/>
    <w:rsid w:val="00366E79"/>
    <w:rsid w:val="0036714A"/>
    <w:rsid w:val="00367592"/>
    <w:rsid w:val="00367642"/>
    <w:rsid w:val="003676DD"/>
    <w:rsid w:val="0036797A"/>
    <w:rsid w:val="00367EB2"/>
    <w:rsid w:val="00370490"/>
    <w:rsid w:val="003707C9"/>
    <w:rsid w:val="00370A1A"/>
    <w:rsid w:val="00370D55"/>
    <w:rsid w:val="0037130E"/>
    <w:rsid w:val="0037140A"/>
    <w:rsid w:val="0037143E"/>
    <w:rsid w:val="003718C4"/>
    <w:rsid w:val="00371C12"/>
    <w:rsid w:val="00371EBD"/>
    <w:rsid w:val="0037247E"/>
    <w:rsid w:val="00372567"/>
    <w:rsid w:val="00372751"/>
    <w:rsid w:val="00372803"/>
    <w:rsid w:val="003728F3"/>
    <w:rsid w:val="003729A0"/>
    <w:rsid w:val="00372B20"/>
    <w:rsid w:val="00372D9A"/>
    <w:rsid w:val="00372DA7"/>
    <w:rsid w:val="00372E7C"/>
    <w:rsid w:val="00372F55"/>
    <w:rsid w:val="00372FAA"/>
    <w:rsid w:val="00372FB7"/>
    <w:rsid w:val="00373066"/>
    <w:rsid w:val="003731A2"/>
    <w:rsid w:val="0037330E"/>
    <w:rsid w:val="00373618"/>
    <w:rsid w:val="0037367F"/>
    <w:rsid w:val="00373D5C"/>
    <w:rsid w:val="00374710"/>
    <w:rsid w:val="00374956"/>
    <w:rsid w:val="003749F3"/>
    <w:rsid w:val="00374AF5"/>
    <w:rsid w:val="00374DEA"/>
    <w:rsid w:val="003750C6"/>
    <w:rsid w:val="00375984"/>
    <w:rsid w:val="00375A5E"/>
    <w:rsid w:val="00375C48"/>
    <w:rsid w:val="00375E2D"/>
    <w:rsid w:val="00376081"/>
    <w:rsid w:val="0037646E"/>
    <w:rsid w:val="00376E24"/>
    <w:rsid w:val="0037701B"/>
    <w:rsid w:val="0037718D"/>
    <w:rsid w:val="0037740B"/>
    <w:rsid w:val="003774E3"/>
    <w:rsid w:val="00377522"/>
    <w:rsid w:val="003775D6"/>
    <w:rsid w:val="00377876"/>
    <w:rsid w:val="0037794B"/>
    <w:rsid w:val="003800F3"/>
    <w:rsid w:val="003802E5"/>
    <w:rsid w:val="00380630"/>
    <w:rsid w:val="003806D6"/>
    <w:rsid w:val="0038072F"/>
    <w:rsid w:val="00380B45"/>
    <w:rsid w:val="00380C42"/>
    <w:rsid w:val="00380D95"/>
    <w:rsid w:val="00380E60"/>
    <w:rsid w:val="003811BB"/>
    <w:rsid w:val="00381266"/>
    <w:rsid w:val="003816AC"/>
    <w:rsid w:val="003817CA"/>
    <w:rsid w:val="00381A90"/>
    <w:rsid w:val="00381AA3"/>
    <w:rsid w:val="00381C38"/>
    <w:rsid w:val="00381CC5"/>
    <w:rsid w:val="00381D90"/>
    <w:rsid w:val="00381FC6"/>
    <w:rsid w:val="0038251E"/>
    <w:rsid w:val="0038259A"/>
    <w:rsid w:val="00382A20"/>
    <w:rsid w:val="00382DD4"/>
    <w:rsid w:val="003830A6"/>
    <w:rsid w:val="003833F2"/>
    <w:rsid w:val="00383518"/>
    <w:rsid w:val="0038359B"/>
    <w:rsid w:val="003839FB"/>
    <w:rsid w:val="00383BBD"/>
    <w:rsid w:val="00383CD5"/>
    <w:rsid w:val="00384147"/>
    <w:rsid w:val="003847EB"/>
    <w:rsid w:val="0038492C"/>
    <w:rsid w:val="00384C5C"/>
    <w:rsid w:val="00384D3B"/>
    <w:rsid w:val="00385012"/>
    <w:rsid w:val="00385175"/>
    <w:rsid w:val="00385325"/>
    <w:rsid w:val="00385498"/>
    <w:rsid w:val="003855DA"/>
    <w:rsid w:val="00385E28"/>
    <w:rsid w:val="00385F89"/>
    <w:rsid w:val="003861E1"/>
    <w:rsid w:val="0038629C"/>
    <w:rsid w:val="003865A3"/>
    <w:rsid w:val="0038665B"/>
    <w:rsid w:val="00386CFC"/>
    <w:rsid w:val="00386D29"/>
    <w:rsid w:val="003871AC"/>
    <w:rsid w:val="0038726B"/>
    <w:rsid w:val="003872F6"/>
    <w:rsid w:val="003872F7"/>
    <w:rsid w:val="00387581"/>
    <w:rsid w:val="0038782C"/>
    <w:rsid w:val="00387837"/>
    <w:rsid w:val="00387A39"/>
    <w:rsid w:val="00387D7C"/>
    <w:rsid w:val="003900E9"/>
    <w:rsid w:val="0039012A"/>
    <w:rsid w:val="003902FE"/>
    <w:rsid w:val="003906D2"/>
    <w:rsid w:val="003907D5"/>
    <w:rsid w:val="00390E72"/>
    <w:rsid w:val="0039127E"/>
    <w:rsid w:val="00391390"/>
    <w:rsid w:val="00391425"/>
    <w:rsid w:val="0039157D"/>
    <w:rsid w:val="003920E5"/>
    <w:rsid w:val="00392255"/>
    <w:rsid w:val="003928DB"/>
    <w:rsid w:val="00392C93"/>
    <w:rsid w:val="00392CE0"/>
    <w:rsid w:val="00392F85"/>
    <w:rsid w:val="003931F3"/>
    <w:rsid w:val="0039342D"/>
    <w:rsid w:val="00393503"/>
    <w:rsid w:val="0039390C"/>
    <w:rsid w:val="00393C1E"/>
    <w:rsid w:val="00393EDF"/>
    <w:rsid w:val="00394233"/>
    <w:rsid w:val="00394467"/>
    <w:rsid w:val="0039486A"/>
    <w:rsid w:val="00394AE0"/>
    <w:rsid w:val="00394C8B"/>
    <w:rsid w:val="00394F87"/>
    <w:rsid w:val="00394F97"/>
    <w:rsid w:val="00394FB4"/>
    <w:rsid w:val="00395363"/>
    <w:rsid w:val="00395390"/>
    <w:rsid w:val="003959B3"/>
    <w:rsid w:val="00395FD1"/>
    <w:rsid w:val="003963E3"/>
    <w:rsid w:val="00396506"/>
    <w:rsid w:val="00396517"/>
    <w:rsid w:val="00396772"/>
    <w:rsid w:val="00396D0A"/>
    <w:rsid w:val="00396DD9"/>
    <w:rsid w:val="00397195"/>
    <w:rsid w:val="003971E9"/>
    <w:rsid w:val="003973A1"/>
    <w:rsid w:val="00397CAB"/>
    <w:rsid w:val="00397F2E"/>
    <w:rsid w:val="003A0279"/>
    <w:rsid w:val="003A07B7"/>
    <w:rsid w:val="003A09F2"/>
    <w:rsid w:val="003A10B2"/>
    <w:rsid w:val="003A1271"/>
    <w:rsid w:val="003A12B4"/>
    <w:rsid w:val="003A1556"/>
    <w:rsid w:val="003A15CD"/>
    <w:rsid w:val="003A1729"/>
    <w:rsid w:val="003A197F"/>
    <w:rsid w:val="003A1A21"/>
    <w:rsid w:val="003A1CEA"/>
    <w:rsid w:val="003A1FCB"/>
    <w:rsid w:val="003A2136"/>
    <w:rsid w:val="003A25AA"/>
    <w:rsid w:val="003A2651"/>
    <w:rsid w:val="003A2961"/>
    <w:rsid w:val="003A2A42"/>
    <w:rsid w:val="003A2AE5"/>
    <w:rsid w:val="003A2EE8"/>
    <w:rsid w:val="003A2F3B"/>
    <w:rsid w:val="003A2F95"/>
    <w:rsid w:val="003A3813"/>
    <w:rsid w:val="003A395A"/>
    <w:rsid w:val="003A3A34"/>
    <w:rsid w:val="003A3AA7"/>
    <w:rsid w:val="003A3CCA"/>
    <w:rsid w:val="003A42D8"/>
    <w:rsid w:val="003A4436"/>
    <w:rsid w:val="003A458D"/>
    <w:rsid w:val="003A47A0"/>
    <w:rsid w:val="003A4C67"/>
    <w:rsid w:val="003A4DE7"/>
    <w:rsid w:val="003A513E"/>
    <w:rsid w:val="003A56AC"/>
    <w:rsid w:val="003A583F"/>
    <w:rsid w:val="003A5E18"/>
    <w:rsid w:val="003A5E22"/>
    <w:rsid w:val="003A6074"/>
    <w:rsid w:val="003A68C6"/>
    <w:rsid w:val="003A68EE"/>
    <w:rsid w:val="003A6A50"/>
    <w:rsid w:val="003A72D0"/>
    <w:rsid w:val="003A7416"/>
    <w:rsid w:val="003A7447"/>
    <w:rsid w:val="003A74D6"/>
    <w:rsid w:val="003A770A"/>
    <w:rsid w:val="003A77B6"/>
    <w:rsid w:val="003A7BC4"/>
    <w:rsid w:val="003A7BE4"/>
    <w:rsid w:val="003A7BE5"/>
    <w:rsid w:val="003A7C01"/>
    <w:rsid w:val="003B006E"/>
    <w:rsid w:val="003B01FA"/>
    <w:rsid w:val="003B0435"/>
    <w:rsid w:val="003B045F"/>
    <w:rsid w:val="003B0553"/>
    <w:rsid w:val="003B05EE"/>
    <w:rsid w:val="003B060A"/>
    <w:rsid w:val="003B0632"/>
    <w:rsid w:val="003B0840"/>
    <w:rsid w:val="003B0B94"/>
    <w:rsid w:val="003B0E75"/>
    <w:rsid w:val="003B0FD5"/>
    <w:rsid w:val="003B1013"/>
    <w:rsid w:val="003B10C1"/>
    <w:rsid w:val="003B11A9"/>
    <w:rsid w:val="003B12E6"/>
    <w:rsid w:val="003B1371"/>
    <w:rsid w:val="003B13B3"/>
    <w:rsid w:val="003B1874"/>
    <w:rsid w:val="003B1ACB"/>
    <w:rsid w:val="003B1C30"/>
    <w:rsid w:val="003B2336"/>
    <w:rsid w:val="003B29DC"/>
    <w:rsid w:val="003B2A48"/>
    <w:rsid w:val="003B2BCE"/>
    <w:rsid w:val="003B2C3A"/>
    <w:rsid w:val="003B2EF7"/>
    <w:rsid w:val="003B2F8A"/>
    <w:rsid w:val="003B34F6"/>
    <w:rsid w:val="003B36DD"/>
    <w:rsid w:val="003B3C9C"/>
    <w:rsid w:val="003B3CAF"/>
    <w:rsid w:val="003B481B"/>
    <w:rsid w:val="003B4820"/>
    <w:rsid w:val="003B4838"/>
    <w:rsid w:val="003B4B55"/>
    <w:rsid w:val="003B4C31"/>
    <w:rsid w:val="003B4F57"/>
    <w:rsid w:val="003B5414"/>
    <w:rsid w:val="003B56A2"/>
    <w:rsid w:val="003B56DE"/>
    <w:rsid w:val="003B59E2"/>
    <w:rsid w:val="003B5C83"/>
    <w:rsid w:val="003B5D58"/>
    <w:rsid w:val="003B5EB9"/>
    <w:rsid w:val="003B6159"/>
    <w:rsid w:val="003B61E8"/>
    <w:rsid w:val="003B6314"/>
    <w:rsid w:val="003B641B"/>
    <w:rsid w:val="003B645C"/>
    <w:rsid w:val="003B6759"/>
    <w:rsid w:val="003B6B44"/>
    <w:rsid w:val="003B74F8"/>
    <w:rsid w:val="003B763B"/>
    <w:rsid w:val="003B7856"/>
    <w:rsid w:val="003B7D31"/>
    <w:rsid w:val="003C0547"/>
    <w:rsid w:val="003C074F"/>
    <w:rsid w:val="003C0CC6"/>
    <w:rsid w:val="003C0DCB"/>
    <w:rsid w:val="003C0E09"/>
    <w:rsid w:val="003C141D"/>
    <w:rsid w:val="003C15A6"/>
    <w:rsid w:val="003C15F0"/>
    <w:rsid w:val="003C166F"/>
    <w:rsid w:val="003C1CAD"/>
    <w:rsid w:val="003C1D19"/>
    <w:rsid w:val="003C1F3F"/>
    <w:rsid w:val="003C2093"/>
    <w:rsid w:val="003C213D"/>
    <w:rsid w:val="003C22BB"/>
    <w:rsid w:val="003C23CC"/>
    <w:rsid w:val="003C25F8"/>
    <w:rsid w:val="003C2842"/>
    <w:rsid w:val="003C2DD2"/>
    <w:rsid w:val="003C2FB9"/>
    <w:rsid w:val="003C31B3"/>
    <w:rsid w:val="003C32AA"/>
    <w:rsid w:val="003C3335"/>
    <w:rsid w:val="003C3583"/>
    <w:rsid w:val="003C3A52"/>
    <w:rsid w:val="003C3D6E"/>
    <w:rsid w:val="003C4034"/>
    <w:rsid w:val="003C450F"/>
    <w:rsid w:val="003C4D04"/>
    <w:rsid w:val="003C52FB"/>
    <w:rsid w:val="003C5625"/>
    <w:rsid w:val="003C56CC"/>
    <w:rsid w:val="003C578A"/>
    <w:rsid w:val="003C59D8"/>
    <w:rsid w:val="003C5A24"/>
    <w:rsid w:val="003C5B67"/>
    <w:rsid w:val="003C5E05"/>
    <w:rsid w:val="003C63E7"/>
    <w:rsid w:val="003C648E"/>
    <w:rsid w:val="003C6ADD"/>
    <w:rsid w:val="003C75AA"/>
    <w:rsid w:val="003C7761"/>
    <w:rsid w:val="003C7F4F"/>
    <w:rsid w:val="003C7FEB"/>
    <w:rsid w:val="003D0BA8"/>
    <w:rsid w:val="003D0D12"/>
    <w:rsid w:val="003D0E25"/>
    <w:rsid w:val="003D0EE3"/>
    <w:rsid w:val="003D162F"/>
    <w:rsid w:val="003D16CA"/>
    <w:rsid w:val="003D17AF"/>
    <w:rsid w:val="003D1CEF"/>
    <w:rsid w:val="003D214A"/>
    <w:rsid w:val="003D223D"/>
    <w:rsid w:val="003D2435"/>
    <w:rsid w:val="003D24D8"/>
    <w:rsid w:val="003D2817"/>
    <w:rsid w:val="003D28E9"/>
    <w:rsid w:val="003D2994"/>
    <w:rsid w:val="003D2BAE"/>
    <w:rsid w:val="003D3080"/>
    <w:rsid w:val="003D383C"/>
    <w:rsid w:val="003D3ADA"/>
    <w:rsid w:val="003D48CB"/>
    <w:rsid w:val="003D49F1"/>
    <w:rsid w:val="003D4BC7"/>
    <w:rsid w:val="003D53E5"/>
    <w:rsid w:val="003D5701"/>
    <w:rsid w:val="003D5796"/>
    <w:rsid w:val="003D5801"/>
    <w:rsid w:val="003D59C4"/>
    <w:rsid w:val="003D5A24"/>
    <w:rsid w:val="003D5AD3"/>
    <w:rsid w:val="003D5C31"/>
    <w:rsid w:val="003D5C5B"/>
    <w:rsid w:val="003D5ED6"/>
    <w:rsid w:val="003D6157"/>
    <w:rsid w:val="003D6211"/>
    <w:rsid w:val="003D627A"/>
    <w:rsid w:val="003D64D7"/>
    <w:rsid w:val="003D6DA3"/>
    <w:rsid w:val="003D6DC0"/>
    <w:rsid w:val="003D7138"/>
    <w:rsid w:val="003D75FC"/>
    <w:rsid w:val="003D778E"/>
    <w:rsid w:val="003D78A2"/>
    <w:rsid w:val="003D7C5F"/>
    <w:rsid w:val="003D7CC8"/>
    <w:rsid w:val="003D7E0B"/>
    <w:rsid w:val="003E03F2"/>
    <w:rsid w:val="003E0559"/>
    <w:rsid w:val="003E066E"/>
    <w:rsid w:val="003E0750"/>
    <w:rsid w:val="003E1173"/>
    <w:rsid w:val="003E14FF"/>
    <w:rsid w:val="003E16BA"/>
    <w:rsid w:val="003E16FB"/>
    <w:rsid w:val="003E1759"/>
    <w:rsid w:val="003E1951"/>
    <w:rsid w:val="003E1D38"/>
    <w:rsid w:val="003E1E0A"/>
    <w:rsid w:val="003E1EC2"/>
    <w:rsid w:val="003E2031"/>
    <w:rsid w:val="003E2075"/>
    <w:rsid w:val="003E2412"/>
    <w:rsid w:val="003E24D6"/>
    <w:rsid w:val="003E2CD2"/>
    <w:rsid w:val="003E367B"/>
    <w:rsid w:val="003E3A0E"/>
    <w:rsid w:val="003E3B07"/>
    <w:rsid w:val="003E3E74"/>
    <w:rsid w:val="003E411B"/>
    <w:rsid w:val="003E4599"/>
    <w:rsid w:val="003E45A6"/>
    <w:rsid w:val="003E47AE"/>
    <w:rsid w:val="003E4A58"/>
    <w:rsid w:val="003E4B85"/>
    <w:rsid w:val="003E4BB8"/>
    <w:rsid w:val="003E4D72"/>
    <w:rsid w:val="003E53B7"/>
    <w:rsid w:val="003E5406"/>
    <w:rsid w:val="003E54D0"/>
    <w:rsid w:val="003E55A3"/>
    <w:rsid w:val="003E55E6"/>
    <w:rsid w:val="003E561B"/>
    <w:rsid w:val="003E5823"/>
    <w:rsid w:val="003E5E90"/>
    <w:rsid w:val="003E625F"/>
    <w:rsid w:val="003E64C9"/>
    <w:rsid w:val="003E6592"/>
    <w:rsid w:val="003E6EF1"/>
    <w:rsid w:val="003E6EF6"/>
    <w:rsid w:val="003E71AF"/>
    <w:rsid w:val="003E72E6"/>
    <w:rsid w:val="003E7329"/>
    <w:rsid w:val="003E7920"/>
    <w:rsid w:val="003E7B7C"/>
    <w:rsid w:val="003E7B9C"/>
    <w:rsid w:val="003E7BD2"/>
    <w:rsid w:val="003E7BF5"/>
    <w:rsid w:val="003E7E32"/>
    <w:rsid w:val="003F0AE5"/>
    <w:rsid w:val="003F0C4F"/>
    <w:rsid w:val="003F0F9F"/>
    <w:rsid w:val="003F1114"/>
    <w:rsid w:val="003F1200"/>
    <w:rsid w:val="003F135A"/>
    <w:rsid w:val="003F182D"/>
    <w:rsid w:val="003F191B"/>
    <w:rsid w:val="003F1C67"/>
    <w:rsid w:val="003F1D66"/>
    <w:rsid w:val="003F1FFD"/>
    <w:rsid w:val="003F259E"/>
    <w:rsid w:val="003F25EF"/>
    <w:rsid w:val="003F2924"/>
    <w:rsid w:val="003F2C48"/>
    <w:rsid w:val="003F2EE2"/>
    <w:rsid w:val="003F30B0"/>
    <w:rsid w:val="003F3127"/>
    <w:rsid w:val="003F314A"/>
    <w:rsid w:val="003F31EA"/>
    <w:rsid w:val="003F32B9"/>
    <w:rsid w:val="003F341F"/>
    <w:rsid w:val="003F3761"/>
    <w:rsid w:val="003F3764"/>
    <w:rsid w:val="003F37DA"/>
    <w:rsid w:val="003F3965"/>
    <w:rsid w:val="003F39F5"/>
    <w:rsid w:val="003F3B82"/>
    <w:rsid w:val="003F3E6D"/>
    <w:rsid w:val="003F3F3B"/>
    <w:rsid w:val="003F4600"/>
    <w:rsid w:val="003F489B"/>
    <w:rsid w:val="003F499C"/>
    <w:rsid w:val="003F4CBB"/>
    <w:rsid w:val="003F4DC0"/>
    <w:rsid w:val="003F520C"/>
    <w:rsid w:val="003F56A7"/>
    <w:rsid w:val="003F5740"/>
    <w:rsid w:val="003F5983"/>
    <w:rsid w:val="003F5C02"/>
    <w:rsid w:val="003F5F85"/>
    <w:rsid w:val="003F60A3"/>
    <w:rsid w:val="003F62D6"/>
    <w:rsid w:val="003F64A3"/>
    <w:rsid w:val="003F6C7D"/>
    <w:rsid w:val="003F6E11"/>
    <w:rsid w:val="003F73AA"/>
    <w:rsid w:val="003F76DC"/>
    <w:rsid w:val="003F787B"/>
    <w:rsid w:val="003F789C"/>
    <w:rsid w:val="003F78A2"/>
    <w:rsid w:val="003F7D75"/>
    <w:rsid w:val="004001D7"/>
    <w:rsid w:val="004003DD"/>
    <w:rsid w:val="00400448"/>
    <w:rsid w:val="00400668"/>
    <w:rsid w:val="00400825"/>
    <w:rsid w:val="00400C7D"/>
    <w:rsid w:val="0040127A"/>
    <w:rsid w:val="00401516"/>
    <w:rsid w:val="00401771"/>
    <w:rsid w:val="00401936"/>
    <w:rsid w:val="00401A4E"/>
    <w:rsid w:val="00401CDC"/>
    <w:rsid w:val="00401D52"/>
    <w:rsid w:val="00401E14"/>
    <w:rsid w:val="00402225"/>
    <w:rsid w:val="0040236B"/>
    <w:rsid w:val="00402887"/>
    <w:rsid w:val="0040299F"/>
    <w:rsid w:val="00402B4C"/>
    <w:rsid w:val="00402EF1"/>
    <w:rsid w:val="00402FEB"/>
    <w:rsid w:val="00403064"/>
    <w:rsid w:val="00403135"/>
    <w:rsid w:val="0040319C"/>
    <w:rsid w:val="004031BC"/>
    <w:rsid w:val="00403262"/>
    <w:rsid w:val="004036CE"/>
    <w:rsid w:val="004037C6"/>
    <w:rsid w:val="004038A2"/>
    <w:rsid w:val="0040391E"/>
    <w:rsid w:val="00403DE3"/>
    <w:rsid w:val="00403E56"/>
    <w:rsid w:val="00403F4D"/>
    <w:rsid w:val="004044DA"/>
    <w:rsid w:val="004048F3"/>
    <w:rsid w:val="00404A82"/>
    <w:rsid w:val="00404CB2"/>
    <w:rsid w:val="00404E97"/>
    <w:rsid w:val="004054E5"/>
    <w:rsid w:val="00405500"/>
    <w:rsid w:val="0040586E"/>
    <w:rsid w:val="004060FC"/>
    <w:rsid w:val="004061E4"/>
    <w:rsid w:val="0040668D"/>
    <w:rsid w:val="004067AB"/>
    <w:rsid w:val="0040689A"/>
    <w:rsid w:val="004069D0"/>
    <w:rsid w:val="00406C7C"/>
    <w:rsid w:val="0040776E"/>
    <w:rsid w:val="0040786A"/>
    <w:rsid w:val="00407AA3"/>
    <w:rsid w:val="00407DAA"/>
    <w:rsid w:val="00407F9A"/>
    <w:rsid w:val="004102C1"/>
    <w:rsid w:val="00410528"/>
    <w:rsid w:val="00410A72"/>
    <w:rsid w:val="00410D0F"/>
    <w:rsid w:val="00410D71"/>
    <w:rsid w:val="00411016"/>
    <w:rsid w:val="00411243"/>
    <w:rsid w:val="00411274"/>
    <w:rsid w:val="00411353"/>
    <w:rsid w:val="00411CFF"/>
    <w:rsid w:val="00411D9D"/>
    <w:rsid w:val="00411DBC"/>
    <w:rsid w:val="00411DC6"/>
    <w:rsid w:val="00411F47"/>
    <w:rsid w:val="004127E7"/>
    <w:rsid w:val="00412AB2"/>
    <w:rsid w:val="00412D1F"/>
    <w:rsid w:val="00412E4D"/>
    <w:rsid w:val="00413468"/>
    <w:rsid w:val="0041361A"/>
    <w:rsid w:val="0041379F"/>
    <w:rsid w:val="00413940"/>
    <w:rsid w:val="00413C56"/>
    <w:rsid w:val="00413D2E"/>
    <w:rsid w:val="00413FA0"/>
    <w:rsid w:val="0041441D"/>
    <w:rsid w:val="00414468"/>
    <w:rsid w:val="004146BA"/>
    <w:rsid w:val="004147AE"/>
    <w:rsid w:val="00414A34"/>
    <w:rsid w:val="00414B24"/>
    <w:rsid w:val="00414D17"/>
    <w:rsid w:val="00414D2D"/>
    <w:rsid w:val="004150E2"/>
    <w:rsid w:val="004151E9"/>
    <w:rsid w:val="00415363"/>
    <w:rsid w:val="00415410"/>
    <w:rsid w:val="00415717"/>
    <w:rsid w:val="004157DD"/>
    <w:rsid w:val="0041595F"/>
    <w:rsid w:val="00415A0A"/>
    <w:rsid w:val="00415A58"/>
    <w:rsid w:val="00415A7B"/>
    <w:rsid w:val="00415ABD"/>
    <w:rsid w:val="00415AFE"/>
    <w:rsid w:val="00415E66"/>
    <w:rsid w:val="00415F5D"/>
    <w:rsid w:val="00416307"/>
    <w:rsid w:val="004163D5"/>
    <w:rsid w:val="0041651C"/>
    <w:rsid w:val="00416AE9"/>
    <w:rsid w:val="00416C83"/>
    <w:rsid w:val="00416CB7"/>
    <w:rsid w:val="00416D20"/>
    <w:rsid w:val="00416E6E"/>
    <w:rsid w:val="00417005"/>
    <w:rsid w:val="00417021"/>
    <w:rsid w:val="00417044"/>
    <w:rsid w:val="00417263"/>
    <w:rsid w:val="0041731D"/>
    <w:rsid w:val="004179C7"/>
    <w:rsid w:val="00417AE2"/>
    <w:rsid w:val="00417E8B"/>
    <w:rsid w:val="00420825"/>
    <w:rsid w:val="004208DC"/>
    <w:rsid w:val="00420A3E"/>
    <w:rsid w:val="00420AC0"/>
    <w:rsid w:val="00420B2A"/>
    <w:rsid w:val="00420DEC"/>
    <w:rsid w:val="00420EE9"/>
    <w:rsid w:val="0042140F"/>
    <w:rsid w:val="004214A4"/>
    <w:rsid w:val="004214C0"/>
    <w:rsid w:val="00421B0B"/>
    <w:rsid w:val="00421D09"/>
    <w:rsid w:val="00421F8D"/>
    <w:rsid w:val="00422036"/>
    <w:rsid w:val="0042205A"/>
    <w:rsid w:val="00422278"/>
    <w:rsid w:val="004223FF"/>
    <w:rsid w:val="00422793"/>
    <w:rsid w:val="00422B2D"/>
    <w:rsid w:val="00422D10"/>
    <w:rsid w:val="00422DF1"/>
    <w:rsid w:val="00422E54"/>
    <w:rsid w:val="00423000"/>
    <w:rsid w:val="004230F8"/>
    <w:rsid w:val="00423239"/>
    <w:rsid w:val="00423404"/>
    <w:rsid w:val="00423892"/>
    <w:rsid w:val="00423B12"/>
    <w:rsid w:val="00423BB6"/>
    <w:rsid w:val="00423D19"/>
    <w:rsid w:val="004242B7"/>
    <w:rsid w:val="004244F0"/>
    <w:rsid w:val="004247A9"/>
    <w:rsid w:val="0042515C"/>
    <w:rsid w:val="00425367"/>
    <w:rsid w:val="0042537F"/>
    <w:rsid w:val="00425673"/>
    <w:rsid w:val="00425754"/>
    <w:rsid w:val="00425837"/>
    <w:rsid w:val="00425DD5"/>
    <w:rsid w:val="00426010"/>
    <w:rsid w:val="00426027"/>
    <w:rsid w:val="0042613E"/>
    <w:rsid w:val="00426278"/>
    <w:rsid w:val="0042644A"/>
    <w:rsid w:val="004265DE"/>
    <w:rsid w:val="00426942"/>
    <w:rsid w:val="00426A14"/>
    <w:rsid w:val="00426B65"/>
    <w:rsid w:val="00426BCE"/>
    <w:rsid w:val="00426DB5"/>
    <w:rsid w:val="00426E09"/>
    <w:rsid w:val="00426EF2"/>
    <w:rsid w:val="00426FFC"/>
    <w:rsid w:val="004278B1"/>
    <w:rsid w:val="0042791F"/>
    <w:rsid w:val="00430158"/>
    <w:rsid w:val="00430789"/>
    <w:rsid w:val="004307FB"/>
    <w:rsid w:val="0043098C"/>
    <w:rsid w:val="00430BB5"/>
    <w:rsid w:val="00430C9B"/>
    <w:rsid w:val="00430CE4"/>
    <w:rsid w:val="00430F58"/>
    <w:rsid w:val="00430F91"/>
    <w:rsid w:val="004312DC"/>
    <w:rsid w:val="00431672"/>
    <w:rsid w:val="00431A0E"/>
    <w:rsid w:val="00431AD3"/>
    <w:rsid w:val="00432365"/>
    <w:rsid w:val="004326FE"/>
    <w:rsid w:val="00432C40"/>
    <w:rsid w:val="00433074"/>
    <w:rsid w:val="00433150"/>
    <w:rsid w:val="004337C8"/>
    <w:rsid w:val="00433940"/>
    <w:rsid w:val="00433A67"/>
    <w:rsid w:val="00434366"/>
    <w:rsid w:val="0043495A"/>
    <w:rsid w:val="00434A01"/>
    <w:rsid w:val="00434A5F"/>
    <w:rsid w:val="00434B55"/>
    <w:rsid w:val="00434EEA"/>
    <w:rsid w:val="0043574A"/>
    <w:rsid w:val="00435B35"/>
    <w:rsid w:val="00435B89"/>
    <w:rsid w:val="00435F68"/>
    <w:rsid w:val="00436245"/>
    <w:rsid w:val="004362A6"/>
    <w:rsid w:val="00436656"/>
    <w:rsid w:val="00437714"/>
    <w:rsid w:val="00437783"/>
    <w:rsid w:val="0043790D"/>
    <w:rsid w:val="00437DAF"/>
    <w:rsid w:val="004401F9"/>
    <w:rsid w:val="0044068F"/>
    <w:rsid w:val="00440712"/>
    <w:rsid w:val="004407C4"/>
    <w:rsid w:val="0044092D"/>
    <w:rsid w:val="00440A38"/>
    <w:rsid w:val="00440D9F"/>
    <w:rsid w:val="004410F7"/>
    <w:rsid w:val="0044125E"/>
    <w:rsid w:val="00441329"/>
    <w:rsid w:val="0044142D"/>
    <w:rsid w:val="004415B4"/>
    <w:rsid w:val="00441701"/>
    <w:rsid w:val="004417CF"/>
    <w:rsid w:val="00441AF4"/>
    <w:rsid w:val="00441C7B"/>
    <w:rsid w:val="00442428"/>
    <w:rsid w:val="00442470"/>
    <w:rsid w:val="0044277E"/>
    <w:rsid w:val="004428A0"/>
    <w:rsid w:val="00442ABD"/>
    <w:rsid w:val="0044321E"/>
    <w:rsid w:val="00443827"/>
    <w:rsid w:val="004438EA"/>
    <w:rsid w:val="0044413F"/>
    <w:rsid w:val="00444291"/>
    <w:rsid w:val="004444E1"/>
    <w:rsid w:val="004447A3"/>
    <w:rsid w:val="00444874"/>
    <w:rsid w:val="004448DC"/>
    <w:rsid w:val="004448F8"/>
    <w:rsid w:val="00444D16"/>
    <w:rsid w:val="00444D96"/>
    <w:rsid w:val="0044505A"/>
    <w:rsid w:val="00445915"/>
    <w:rsid w:val="00445F77"/>
    <w:rsid w:val="00445FCB"/>
    <w:rsid w:val="0044606A"/>
    <w:rsid w:val="004466EC"/>
    <w:rsid w:val="0044679D"/>
    <w:rsid w:val="00446B8B"/>
    <w:rsid w:val="00446C6F"/>
    <w:rsid w:val="00446EEE"/>
    <w:rsid w:val="004470E4"/>
    <w:rsid w:val="004473BF"/>
    <w:rsid w:val="00447689"/>
    <w:rsid w:val="0044788C"/>
    <w:rsid w:val="00447CA6"/>
    <w:rsid w:val="0045005E"/>
    <w:rsid w:val="004503DB"/>
    <w:rsid w:val="00450469"/>
    <w:rsid w:val="00450477"/>
    <w:rsid w:val="00450650"/>
    <w:rsid w:val="004506ED"/>
    <w:rsid w:val="00450805"/>
    <w:rsid w:val="00450B0F"/>
    <w:rsid w:val="00450D9C"/>
    <w:rsid w:val="00450DC6"/>
    <w:rsid w:val="00450E1E"/>
    <w:rsid w:val="00450EF3"/>
    <w:rsid w:val="00451162"/>
    <w:rsid w:val="0045116E"/>
    <w:rsid w:val="004518FB"/>
    <w:rsid w:val="004519F2"/>
    <w:rsid w:val="00451AAA"/>
    <w:rsid w:val="00451E1E"/>
    <w:rsid w:val="00451E5F"/>
    <w:rsid w:val="00451F7A"/>
    <w:rsid w:val="00452339"/>
    <w:rsid w:val="0045275F"/>
    <w:rsid w:val="0045277D"/>
    <w:rsid w:val="00452796"/>
    <w:rsid w:val="004527D0"/>
    <w:rsid w:val="004528C5"/>
    <w:rsid w:val="00453E51"/>
    <w:rsid w:val="004540FB"/>
    <w:rsid w:val="004541F4"/>
    <w:rsid w:val="00454618"/>
    <w:rsid w:val="0045481F"/>
    <w:rsid w:val="0045487C"/>
    <w:rsid w:val="00454979"/>
    <w:rsid w:val="00454A27"/>
    <w:rsid w:val="004551A3"/>
    <w:rsid w:val="00455433"/>
    <w:rsid w:val="0045555E"/>
    <w:rsid w:val="004555CE"/>
    <w:rsid w:val="0045571F"/>
    <w:rsid w:val="00455915"/>
    <w:rsid w:val="00455920"/>
    <w:rsid w:val="0045594D"/>
    <w:rsid w:val="00455FD0"/>
    <w:rsid w:val="00455FD9"/>
    <w:rsid w:val="0045623B"/>
    <w:rsid w:val="004564A5"/>
    <w:rsid w:val="0045672A"/>
    <w:rsid w:val="004568D8"/>
    <w:rsid w:val="00456921"/>
    <w:rsid w:val="00456BCD"/>
    <w:rsid w:val="0045706E"/>
    <w:rsid w:val="00457072"/>
    <w:rsid w:val="004577F4"/>
    <w:rsid w:val="00457900"/>
    <w:rsid w:val="0045795E"/>
    <w:rsid w:val="00457964"/>
    <w:rsid w:val="00457987"/>
    <w:rsid w:val="00457D56"/>
    <w:rsid w:val="00457F64"/>
    <w:rsid w:val="00457F78"/>
    <w:rsid w:val="00457F83"/>
    <w:rsid w:val="00457FF9"/>
    <w:rsid w:val="00460002"/>
    <w:rsid w:val="004600C0"/>
    <w:rsid w:val="0046014A"/>
    <w:rsid w:val="00460435"/>
    <w:rsid w:val="004605C9"/>
    <w:rsid w:val="00460799"/>
    <w:rsid w:val="0046089D"/>
    <w:rsid w:val="00460C0C"/>
    <w:rsid w:val="00460EED"/>
    <w:rsid w:val="004613A2"/>
    <w:rsid w:val="00461781"/>
    <w:rsid w:val="0046185B"/>
    <w:rsid w:val="004618A8"/>
    <w:rsid w:val="00461A8F"/>
    <w:rsid w:val="00461A95"/>
    <w:rsid w:val="00461B8A"/>
    <w:rsid w:val="00461D6A"/>
    <w:rsid w:val="00461E92"/>
    <w:rsid w:val="004620B8"/>
    <w:rsid w:val="00462ABF"/>
    <w:rsid w:val="00462B19"/>
    <w:rsid w:val="00462E5D"/>
    <w:rsid w:val="00462FC0"/>
    <w:rsid w:val="00463504"/>
    <w:rsid w:val="0046360C"/>
    <w:rsid w:val="00463708"/>
    <w:rsid w:val="004639ED"/>
    <w:rsid w:val="00463C0A"/>
    <w:rsid w:val="00463F1B"/>
    <w:rsid w:val="0046417C"/>
    <w:rsid w:val="00464552"/>
    <w:rsid w:val="00464634"/>
    <w:rsid w:val="004646C1"/>
    <w:rsid w:val="00464733"/>
    <w:rsid w:val="00464A9D"/>
    <w:rsid w:val="0046513C"/>
    <w:rsid w:val="00465375"/>
    <w:rsid w:val="0046544B"/>
    <w:rsid w:val="00465454"/>
    <w:rsid w:val="0046550B"/>
    <w:rsid w:val="00465602"/>
    <w:rsid w:val="0046577D"/>
    <w:rsid w:val="00465817"/>
    <w:rsid w:val="00465C84"/>
    <w:rsid w:val="00465DEF"/>
    <w:rsid w:val="00465E54"/>
    <w:rsid w:val="00465EBB"/>
    <w:rsid w:val="00465FC6"/>
    <w:rsid w:val="0046664D"/>
    <w:rsid w:val="0046667F"/>
    <w:rsid w:val="00466D90"/>
    <w:rsid w:val="004671E6"/>
    <w:rsid w:val="00467200"/>
    <w:rsid w:val="0046761A"/>
    <w:rsid w:val="0046771B"/>
    <w:rsid w:val="00467B41"/>
    <w:rsid w:val="00467EC5"/>
    <w:rsid w:val="004700ED"/>
    <w:rsid w:val="00470202"/>
    <w:rsid w:val="00470391"/>
    <w:rsid w:val="0047061F"/>
    <w:rsid w:val="00470775"/>
    <w:rsid w:val="00470798"/>
    <w:rsid w:val="00470B30"/>
    <w:rsid w:val="00470B34"/>
    <w:rsid w:val="00470BA2"/>
    <w:rsid w:val="004710A2"/>
    <w:rsid w:val="004710EE"/>
    <w:rsid w:val="00471341"/>
    <w:rsid w:val="004717AF"/>
    <w:rsid w:val="00471854"/>
    <w:rsid w:val="0047187F"/>
    <w:rsid w:val="00471BCA"/>
    <w:rsid w:val="00471C81"/>
    <w:rsid w:val="00471DEC"/>
    <w:rsid w:val="00471F01"/>
    <w:rsid w:val="00471FE0"/>
    <w:rsid w:val="00472128"/>
    <w:rsid w:val="0047241F"/>
    <w:rsid w:val="00472527"/>
    <w:rsid w:val="00472682"/>
    <w:rsid w:val="00472812"/>
    <w:rsid w:val="00472B22"/>
    <w:rsid w:val="00472B7C"/>
    <w:rsid w:val="00472B96"/>
    <w:rsid w:val="00472BB1"/>
    <w:rsid w:val="00472D7F"/>
    <w:rsid w:val="004731EE"/>
    <w:rsid w:val="0047336C"/>
    <w:rsid w:val="0047393A"/>
    <w:rsid w:val="004739DE"/>
    <w:rsid w:val="00473B58"/>
    <w:rsid w:val="00473DD2"/>
    <w:rsid w:val="00473DE9"/>
    <w:rsid w:val="00473EDF"/>
    <w:rsid w:val="00473F77"/>
    <w:rsid w:val="0047433B"/>
    <w:rsid w:val="004743A7"/>
    <w:rsid w:val="00474820"/>
    <w:rsid w:val="004749EE"/>
    <w:rsid w:val="00474D42"/>
    <w:rsid w:val="00474E79"/>
    <w:rsid w:val="0047533D"/>
    <w:rsid w:val="00475529"/>
    <w:rsid w:val="00475608"/>
    <w:rsid w:val="00476150"/>
    <w:rsid w:val="00476229"/>
    <w:rsid w:val="00476325"/>
    <w:rsid w:val="004763B5"/>
    <w:rsid w:val="00476508"/>
    <w:rsid w:val="00476515"/>
    <w:rsid w:val="0047676B"/>
    <w:rsid w:val="004769D3"/>
    <w:rsid w:val="00476A41"/>
    <w:rsid w:val="0047745D"/>
    <w:rsid w:val="00477552"/>
    <w:rsid w:val="00477652"/>
    <w:rsid w:val="00477768"/>
    <w:rsid w:val="004778E4"/>
    <w:rsid w:val="00477A43"/>
    <w:rsid w:val="00477BB2"/>
    <w:rsid w:val="00480142"/>
    <w:rsid w:val="004801D4"/>
    <w:rsid w:val="004804EF"/>
    <w:rsid w:val="0048059C"/>
    <w:rsid w:val="004805FD"/>
    <w:rsid w:val="00480768"/>
    <w:rsid w:val="00480C10"/>
    <w:rsid w:val="00480C93"/>
    <w:rsid w:val="00480CDB"/>
    <w:rsid w:val="00480F0F"/>
    <w:rsid w:val="00480F8D"/>
    <w:rsid w:val="00481267"/>
    <w:rsid w:val="00481741"/>
    <w:rsid w:val="00481BA4"/>
    <w:rsid w:val="00481DFC"/>
    <w:rsid w:val="00481E04"/>
    <w:rsid w:val="0048220E"/>
    <w:rsid w:val="0048228C"/>
    <w:rsid w:val="004822C8"/>
    <w:rsid w:val="004824D0"/>
    <w:rsid w:val="0048265E"/>
    <w:rsid w:val="00482F9F"/>
    <w:rsid w:val="004831C9"/>
    <w:rsid w:val="0048328C"/>
    <w:rsid w:val="0048330F"/>
    <w:rsid w:val="004833D5"/>
    <w:rsid w:val="00483982"/>
    <w:rsid w:val="00483D85"/>
    <w:rsid w:val="00483EA9"/>
    <w:rsid w:val="004841E3"/>
    <w:rsid w:val="00484479"/>
    <w:rsid w:val="00484506"/>
    <w:rsid w:val="004846FA"/>
    <w:rsid w:val="0048482E"/>
    <w:rsid w:val="004849D5"/>
    <w:rsid w:val="00484B66"/>
    <w:rsid w:val="00484FE1"/>
    <w:rsid w:val="0048512D"/>
    <w:rsid w:val="00485411"/>
    <w:rsid w:val="0048553E"/>
    <w:rsid w:val="00485E5E"/>
    <w:rsid w:val="00486196"/>
    <w:rsid w:val="0048663B"/>
    <w:rsid w:val="00486A6C"/>
    <w:rsid w:val="00486B1E"/>
    <w:rsid w:val="00486DAA"/>
    <w:rsid w:val="004879C0"/>
    <w:rsid w:val="00487F51"/>
    <w:rsid w:val="004901E8"/>
    <w:rsid w:val="004902C3"/>
    <w:rsid w:val="00490580"/>
    <w:rsid w:val="0049065F"/>
    <w:rsid w:val="004908BE"/>
    <w:rsid w:val="00490931"/>
    <w:rsid w:val="00490A0F"/>
    <w:rsid w:val="00490B92"/>
    <w:rsid w:val="00490E1C"/>
    <w:rsid w:val="00490EA4"/>
    <w:rsid w:val="00490F69"/>
    <w:rsid w:val="004913FB"/>
    <w:rsid w:val="004914B9"/>
    <w:rsid w:val="00491684"/>
    <w:rsid w:val="0049194C"/>
    <w:rsid w:val="00491992"/>
    <w:rsid w:val="00491A37"/>
    <w:rsid w:val="00491A49"/>
    <w:rsid w:val="00491D35"/>
    <w:rsid w:val="00491FF9"/>
    <w:rsid w:val="0049201A"/>
    <w:rsid w:val="00492195"/>
    <w:rsid w:val="00492458"/>
    <w:rsid w:val="00492678"/>
    <w:rsid w:val="004926E4"/>
    <w:rsid w:val="00492C51"/>
    <w:rsid w:val="00492F89"/>
    <w:rsid w:val="00492FE4"/>
    <w:rsid w:val="0049317C"/>
    <w:rsid w:val="00493231"/>
    <w:rsid w:val="0049389D"/>
    <w:rsid w:val="00493D38"/>
    <w:rsid w:val="00493D6D"/>
    <w:rsid w:val="00494188"/>
    <w:rsid w:val="00494702"/>
    <w:rsid w:val="00494974"/>
    <w:rsid w:val="00495374"/>
    <w:rsid w:val="004954F2"/>
    <w:rsid w:val="004955AC"/>
    <w:rsid w:val="004955B5"/>
    <w:rsid w:val="00495A75"/>
    <w:rsid w:val="00495BC3"/>
    <w:rsid w:val="00495DDB"/>
    <w:rsid w:val="004960CD"/>
    <w:rsid w:val="004961D2"/>
    <w:rsid w:val="00496370"/>
    <w:rsid w:val="00496880"/>
    <w:rsid w:val="00496CF1"/>
    <w:rsid w:val="00496D85"/>
    <w:rsid w:val="00496ECF"/>
    <w:rsid w:val="00496EDB"/>
    <w:rsid w:val="00497000"/>
    <w:rsid w:val="00497036"/>
    <w:rsid w:val="004970F0"/>
    <w:rsid w:val="0049727A"/>
    <w:rsid w:val="00497301"/>
    <w:rsid w:val="00497702"/>
    <w:rsid w:val="0049771F"/>
    <w:rsid w:val="00497915"/>
    <w:rsid w:val="00497C22"/>
    <w:rsid w:val="00497FE6"/>
    <w:rsid w:val="004A03C5"/>
    <w:rsid w:val="004A05B5"/>
    <w:rsid w:val="004A0C13"/>
    <w:rsid w:val="004A0D1D"/>
    <w:rsid w:val="004A0F6E"/>
    <w:rsid w:val="004A133A"/>
    <w:rsid w:val="004A14AD"/>
    <w:rsid w:val="004A161F"/>
    <w:rsid w:val="004A22D5"/>
    <w:rsid w:val="004A24AA"/>
    <w:rsid w:val="004A2716"/>
    <w:rsid w:val="004A2863"/>
    <w:rsid w:val="004A2A82"/>
    <w:rsid w:val="004A2C5C"/>
    <w:rsid w:val="004A2D03"/>
    <w:rsid w:val="004A2E78"/>
    <w:rsid w:val="004A3481"/>
    <w:rsid w:val="004A3C79"/>
    <w:rsid w:val="004A41E7"/>
    <w:rsid w:val="004A4387"/>
    <w:rsid w:val="004A463B"/>
    <w:rsid w:val="004A4739"/>
    <w:rsid w:val="004A4986"/>
    <w:rsid w:val="004A5051"/>
    <w:rsid w:val="004A50AD"/>
    <w:rsid w:val="004A5222"/>
    <w:rsid w:val="004A528C"/>
    <w:rsid w:val="004A534B"/>
    <w:rsid w:val="004A5D73"/>
    <w:rsid w:val="004A5F03"/>
    <w:rsid w:val="004A6131"/>
    <w:rsid w:val="004A61BF"/>
    <w:rsid w:val="004A626C"/>
    <w:rsid w:val="004A63E8"/>
    <w:rsid w:val="004A6428"/>
    <w:rsid w:val="004A6454"/>
    <w:rsid w:val="004A65D1"/>
    <w:rsid w:val="004A6786"/>
    <w:rsid w:val="004A67BA"/>
    <w:rsid w:val="004A6B8B"/>
    <w:rsid w:val="004A6F75"/>
    <w:rsid w:val="004A713B"/>
    <w:rsid w:val="004A73AA"/>
    <w:rsid w:val="004A7644"/>
    <w:rsid w:val="004A76A6"/>
    <w:rsid w:val="004A7951"/>
    <w:rsid w:val="004A7D8A"/>
    <w:rsid w:val="004B045B"/>
    <w:rsid w:val="004B081C"/>
    <w:rsid w:val="004B0A49"/>
    <w:rsid w:val="004B0B1B"/>
    <w:rsid w:val="004B0CBE"/>
    <w:rsid w:val="004B1475"/>
    <w:rsid w:val="004B1695"/>
    <w:rsid w:val="004B19FD"/>
    <w:rsid w:val="004B1A6F"/>
    <w:rsid w:val="004B20BA"/>
    <w:rsid w:val="004B20E0"/>
    <w:rsid w:val="004B22FF"/>
    <w:rsid w:val="004B26A5"/>
    <w:rsid w:val="004B2719"/>
    <w:rsid w:val="004B283C"/>
    <w:rsid w:val="004B2A81"/>
    <w:rsid w:val="004B2AD5"/>
    <w:rsid w:val="004B2AED"/>
    <w:rsid w:val="004B2D12"/>
    <w:rsid w:val="004B32F2"/>
    <w:rsid w:val="004B3769"/>
    <w:rsid w:val="004B37FC"/>
    <w:rsid w:val="004B39CE"/>
    <w:rsid w:val="004B3A1C"/>
    <w:rsid w:val="004B3AFC"/>
    <w:rsid w:val="004B3C9A"/>
    <w:rsid w:val="004B3EB1"/>
    <w:rsid w:val="004B4048"/>
    <w:rsid w:val="004B43B0"/>
    <w:rsid w:val="004B44EC"/>
    <w:rsid w:val="004B455E"/>
    <w:rsid w:val="004B5289"/>
    <w:rsid w:val="004B5293"/>
    <w:rsid w:val="004B53D2"/>
    <w:rsid w:val="004B548B"/>
    <w:rsid w:val="004B5650"/>
    <w:rsid w:val="004B59F6"/>
    <w:rsid w:val="004B675B"/>
    <w:rsid w:val="004B6A53"/>
    <w:rsid w:val="004B70B0"/>
    <w:rsid w:val="004B73BF"/>
    <w:rsid w:val="004B7635"/>
    <w:rsid w:val="004B783C"/>
    <w:rsid w:val="004B788E"/>
    <w:rsid w:val="004C05C2"/>
    <w:rsid w:val="004C07D2"/>
    <w:rsid w:val="004C0955"/>
    <w:rsid w:val="004C0E26"/>
    <w:rsid w:val="004C10E6"/>
    <w:rsid w:val="004C1155"/>
    <w:rsid w:val="004C12E3"/>
    <w:rsid w:val="004C163C"/>
    <w:rsid w:val="004C1AC3"/>
    <w:rsid w:val="004C1C28"/>
    <w:rsid w:val="004C1EC0"/>
    <w:rsid w:val="004C21BA"/>
    <w:rsid w:val="004C25EC"/>
    <w:rsid w:val="004C27DE"/>
    <w:rsid w:val="004C2B84"/>
    <w:rsid w:val="004C2B94"/>
    <w:rsid w:val="004C2C2A"/>
    <w:rsid w:val="004C2D68"/>
    <w:rsid w:val="004C2FE9"/>
    <w:rsid w:val="004C30ED"/>
    <w:rsid w:val="004C3208"/>
    <w:rsid w:val="004C3258"/>
    <w:rsid w:val="004C32E2"/>
    <w:rsid w:val="004C3693"/>
    <w:rsid w:val="004C3760"/>
    <w:rsid w:val="004C39DB"/>
    <w:rsid w:val="004C3B86"/>
    <w:rsid w:val="004C3E6D"/>
    <w:rsid w:val="004C3EEE"/>
    <w:rsid w:val="004C461F"/>
    <w:rsid w:val="004C4736"/>
    <w:rsid w:val="004C49BD"/>
    <w:rsid w:val="004C51B8"/>
    <w:rsid w:val="004C520F"/>
    <w:rsid w:val="004C523F"/>
    <w:rsid w:val="004C5377"/>
    <w:rsid w:val="004C568F"/>
    <w:rsid w:val="004C5A0F"/>
    <w:rsid w:val="004C5D12"/>
    <w:rsid w:val="004C637C"/>
    <w:rsid w:val="004C64D1"/>
    <w:rsid w:val="004C6D37"/>
    <w:rsid w:val="004C6DC5"/>
    <w:rsid w:val="004C7589"/>
    <w:rsid w:val="004C7686"/>
    <w:rsid w:val="004C79C9"/>
    <w:rsid w:val="004C7C97"/>
    <w:rsid w:val="004C7F5D"/>
    <w:rsid w:val="004D00D8"/>
    <w:rsid w:val="004D0244"/>
    <w:rsid w:val="004D04A0"/>
    <w:rsid w:val="004D0BD5"/>
    <w:rsid w:val="004D0D1A"/>
    <w:rsid w:val="004D0D7C"/>
    <w:rsid w:val="004D0DD8"/>
    <w:rsid w:val="004D0F09"/>
    <w:rsid w:val="004D0F73"/>
    <w:rsid w:val="004D0F89"/>
    <w:rsid w:val="004D0FCD"/>
    <w:rsid w:val="004D14B4"/>
    <w:rsid w:val="004D14F6"/>
    <w:rsid w:val="004D15AF"/>
    <w:rsid w:val="004D1874"/>
    <w:rsid w:val="004D1935"/>
    <w:rsid w:val="004D27A7"/>
    <w:rsid w:val="004D2859"/>
    <w:rsid w:val="004D2AA0"/>
    <w:rsid w:val="004D3005"/>
    <w:rsid w:val="004D3197"/>
    <w:rsid w:val="004D31DB"/>
    <w:rsid w:val="004D32EC"/>
    <w:rsid w:val="004D3366"/>
    <w:rsid w:val="004D33CE"/>
    <w:rsid w:val="004D386B"/>
    <w:rsid w:val="004D391F"/>
    <w:rsid w:val="004D3CA3"/>
    <w:rsid w:val="004D3EE9"/>
    <w:rsid w:val="004D3F7F"/>
    <w:rsid w:val="004D3FEB"/>
    <w:rsid w:val="004D41F1"/>
    <w:rsid w:val="004D444D"/>
    <w:rsid w:val="004D4513"/>
    <w:rsid w:val="004D4C61"/>
    <w:rsid w:val="004D4C6B"/>
    <w:rsid w:val="004D5396"/>
    <w:rsid w:val="004D5699"/>
    <w:rsid w:val="004D604E"/>
    <w:rsid w:val="004D61A5"/>
    <w:rsid w:val="004D624A"/>
    <w:rsid w:val="004D6333"/>
    <w:rsid w:val="004D69A5"/>
    <w:rsid w:val="004D6B9E"/>
    <w:rsid w:val="004D6DB8"/>
    <w:rsid w:val="004D6E08"/>
    <w:rsid w:val="004D6E7D"/>
    <w:rsid w:val="004D7100"/>
    <w:rsid w:val="004D712C"/>
    <w:rsid w:val="004D73DC"/>
    <w:rsid w:val="004D75E8"/>
    <w:rsid w:val="004D785A"/>
    <w:rsid w:val="004D7A00"/>
    <w:rsid w:val="004E000D"/>
    <w:rsid w:val="004E02EA"/>
    <w:rsid w:val="004E0629"/>
    <w:rsid w:val="004E0A39"/>
    <w:rsid w:val="004E0B34"/>
    <w:rsid w:val="004E0D84"/>
    <w:rsid w:val="004E0DD0"/>
    <w:rsid w:val="004E0E05"/>
    <w:rsid w:val="004E10A6"/>
    <w:rsid w:val="004E15BB"/>
    <w:rsid w:val="004E15D4"/>
    <w:rsid w:val="004E20E0"/>
    <w:rsid w:val="004E21F8"/>
    <w:rsid w:val="004E2241"/>
    <w:rsid w:val="004E23C3"/>
    <w:rsid w:val="004E24B7"/>
    <w:rsid w:val="004E27A7"/>
    <w:rsid w:val="004E29EC"/>
    <w:rsid w:val="004E29EE"/>
    <w:rsid w:val="004E2A88"/>
    <w:rsid w:val="004E2C52"/>
    <w:rsid w:val="004E2DED"/>
    <w:rsid w:val="004E30F4"/>
    <w:rsid w:val="004E32EA"/>
    <w:rsid w:val="004E3369"/>
    <w:rsid w:val="004E3376"/>
    <w:rsid w:val="004E3541"/>
    <w:rsid w:val="004E36D7"/>
    <w:rsid w:val="004E3D7F"/>
    <w:rsid w:val="004E4018"/>
    <w:rsid w:val="004E4420"/>
    <w:rsid w:val="004E497F"/>
    <w:rsid w:val="004E4A43"/>
    <w:rsid w:val="004E4C97"/>
    <w:rsid w:val="004E4F01"/>
    <w:rsid w:val="004E510D"/>
    <w:rsid w:val="004E52F0"/>
    <w:rsid w:val="004E53E0"/>
    <w:rsid w:val="004E553E"/>
    <w:rsid w:val="004E5755"/>
    <w:rsid w:val="004E5845"/>
    <w:rsid w:val="004E5D62"/>
    <w:rsid w:val="004E5FD2"/>
    <w:rsid w:val="004E6D06"/>
    <w:rsid w:val="004E7119"/>
    <w:rsid w:val="004E712C"/>
    <w:rsid w:val="004E774A"/>
    <w:rsid w:val="004E795C"/>
    <w:rsid w:val="004E7DDD"/>
    <w:rsid w:val="004E7E9F"/>
    <w:rsid w:val="004E7F19"/>
    <w:rsid w:val="004E7F94"/>
    <w:rsid w:val="004F00F0"/>
    <w:rsid w:val="004F0220"/>
    <w:rsid w:val="004F08B9"/>
    <w:rsid w:val="004F0B9C"/>
    <w:rsid w:val="004F0DC5"/>
    <w:rsid w:val="004F0DCC"/>
    <w:rsid w:val="004F1250"/>
    <w:rsid w:val="004F1B6B"/>
    <w:rsid w:val="004F1F93"/>
    <w:rsid w:val="004F1FC6"/>
    <w:rsid w:val="004F2097"/>
    <w:rsid w:val="004F21B6"/>
    <w:rsid w:val="004F2387"/>
    <w:rsid w:val="004F26AC"/>
    <w:rsid w:val="004F2813"/>
    <w:rsid w:val="004F299E"/>
    <w:rsid w:val="004F2B65"/>
    <w:rsid w:val="004F348D"/>
    <w:rsid w:val="004F3706"/>
    <w:rsid w:val="004F38BD"/>
    <w:rsid w:val="004F3938"/>
    <w:rsid w:val="004F39B8"/>
    <w:rsid w:val="004F3A15"/>
    <w:rsid w:val="004F3B4F"/>
    <w:rsid w:val="004F3B99"/>
    <w:rsid w:val="004F3D2F"/>
    <w:rsid w:val="004F4321"/>
    <w:rsid w:val="004F439A"/>
    <w:rsid w:val="004F451C"/>
    <w:rsid w:val="004F469E"/>
    <w:rsid w:val="004F4941"/>
    <w:rsid w:val="004F4B05"/>
    <w:rsid w:val="004F4DC9"/>
    <w:rsid w:val="004F4E81"/>
    <w:rsid w:val="004F4FB7"/>
    <w:rsid w:val="004F5157"/>
    <w:rsid w:val="004F51F4"/>
    <w:rsid w:val="004F5212"/>
    <w:rsid w:val="004F5971"/>
    <w:rsid w:val="004F5D92"/>
    <w:rsid w:val="004F5E67"/>
    <w:rsid w:val="004F62F6"/>
    <w:rsid w:val="004F6508"/>
    <w:rsid w:val="004F6540"/>
    <w:rsid w:val="004F65EE"/>
    <w:rsid w:val="004F6C3D"/>
    <w:rsid w:val="004F6EDB"/>
    <w:rsid w:val="004F7107"/>
    <w:rsid w:val="004F7129"/>
    <w:rsid w:val="004F75DA"/>
    <w:rsid w:val="004F77D8"/>
    <w:rsid w:val="004F78B9"/>
    <w:rsid w:val="004F7A16"/>
    <w:rsid w:val="004F7E20"/>
    <w:rsid w:val="0050005F"/>
    <w:rsid w:val="00500515"/>
    <w:rsid w:val="00500B6B"/>
    <w:rsid w:val="00500B82"/>
    <w:rsid w:val="00500EC9"/>
    <w:rsid w:val="005016E0"/>
    <w:rsid w:val="0050172A"/>
    <w:rsid w:val="00501F22"/>
    <w:rsid w:val="0050202B"/>
    <w:rsid w:val="00502501"/>
    <w:rsid w:val="0050266D"/>
    <w:rsid w:val="005026EC"/>
    <w:rsid w:val="00502798"/>
    <w:rsid w:val="005029FE"/>
    <w:rsid w:val="00502B9A"/>
    <w:rsid w:val="00502DDC"/>
    <w:rsid w:val="00502E3F"/>
    <w:rsid w:val="00502E76"/>
    <w:rsid w:val="00502EE8"/>
    <w:rsid w:val="005030B9"/>
    <w:rsid w:val="00503426"/>
    <w:rsid w:val="005035B7"/>
    <w:rsid w:val="00503651"/>
    <w:rsid w:val="00503976"/>
    <w:rsid w:val="00503A16"/>
    <w:rsid w:val="00503AFD"/>
    <w:rsid w:val="00503D6A"/>
    <w:rsid w:val="00503E3C"/>
    <w:rsid w:val="0050478E"/>
    <w:rsid w:val="00504B8A"/>
    <w:rsid w:val="00504E21"/>
    <w:rsid w:val="005055FB"/>
    <w:rsid w:val="00505BC9"/>
    <w:rsid w:val="005060F4"/>
    <w:rsid w:val="00506404"/>
    <w:rsid w:val="005066DA"/>
    <w:rsid w:val="00506E5D"/>
    <w:rsid w:val="0050719E"/>
    <w:rsid w:val="00507327"/>
    <w:rsid w:val="005076A1"/>
    <w:rsid w:val="00507769"/>
    <w:rsid w:val="00507860"/>
    <w:rsid w:val="00507900"/>
    <w:rsid w:val="00507AAB"/>
    <w:rsid w:val="005100B5"/>
    <w:rsid w:val="005101BB"/>
    <w:rsid w:val="005104B6"/>
    <w:rsid w:val="00510B8E"/>
    <w:rsid w:val="00510D1B"/>
    <w:rsid w:val="00510D6D"/>
    <w:rsid w:val="00510D9C"/>
    <w:rsid w:val="00511101"/>
    <w:rsid w:val="005112B1"/>
    <w:rsid w:val="0051134A"/>
    <w:rsid w:val="00511906"/>
    <w:rsid w:val="00511A98"/>
    <w:rsid w:val="00512001"/>
    <w:rsid w:val="00512112"/>
    <w:rsid w:val="005121E4"/>
    <w:rsid w:val="005122B6"/>
    <w:rsid w:val="005124BE"/>
    <w:rsid w:val="00512D86"/>
    <w:rsid w:val="00512EF5"/>
    <w:rsid w:val="005133E1"/>
    <w:rsid w:val="005135FD"/>
    <w:rsid w:val="00513B81"/>
    <w:rsid w:val="00514153"/>
    <w:rsid w:val="005142ED"/>
    <w:rsid w:val="005147FB"/>
    <w:rsid w:val="00514AFE"/>
    <w:rsid w:val="00514C4D"/>
    <w:rsid w:val="00514C83"/>
    <w:rsid w:val="00514F26"/>
    <w:rsid w:val="005156BB"/>
    <w:rsid w:val="00515CB0"/>
    <w:rsid w:val="00515D1D"/>
    <w:rsid w:val="00515DCC"/>
    <w:rsid w:val="00515FFB"/>
    <w:rsid w:val="0051608E"/>
    <w:rsid w:val="005160D9"/>
    <w:rsid w:val="0051625F"/>
    <w:rsid w:val="0051631C"/>
    <w:rsid w:val="0051648F"/>
    <w:rsid w:val="00516B0D"/>
    <w:rsid w:val="00516CBE"/>
    <w:rsid w:val="00516FF2"/>
    <w:rsid w:val="00517393"/>
    <w:rsid w:val="00517469"/>
    <w:rsid w:val="00517516"/>
    <w:rsid w:val="005175FD"/>
    <w:rsid w:val="00517ECF"/>
    <w:rsid w:val="00517F5A"/>
    <w:rsid w:val="0052028C"/>
    <w:rsid w:val="005206C0"/>
    <w:rsid w:val="00520A29"/>
    <w:rsid w:val="00520F53"/>
    <w:rsid w:val="00521093"/>
    <w:rsid w:val="005214B1"/>
    <w:rsid w:val="005215BA"/>
    <w:rsid w:val="00521878"/>
    <w:rsid w:val="005219EF"/>
    <w:rsid w:val="00521C24"/>
    <w:rsid w:val="0052265E"/>
    <w:rsid w:val="00522DE5"/>
    <w:rsid w:val="00522F25"/>
    <w:rsid w:val="00522F9D"/>
    <w:rsid w:val="0052302A"/>
    <w:rsid w:val="005230B5"/>
    <w:rsid w:val="005230DD"/>
    <w:rsid w:val="0052316F"/>
    <w:rsid w:val="00523558"/>
    <w:rsid w:val="005238AD"/>
    <w:rsid w:val="00523DAE"/>
    <w:rsid w:val="00524189"/>
    <w:rsid w:val="005241C8"/>
    <w:rsid w:val="00524249"/>
    <w:rsid w:val="005244C3"/>
    <w:rsid w:val="00524543"/>
    <w:rsid w:val="005248C4"/>
    <w:rsid w:val="00524FD3"/>
    <w:rsid w:val="00524FD9"/>
    <w:rsid w:val="00525698"/>
    <w:rsid w:val="00525B07"/>
    <w:rsid w:val="00525C62"/>
    <w:rsid w:val="0052604E"/>
    <w:rsid w:val="00526249"/>
    <w:rsid w:val="0052660D"/>
    <w:rsid w:val="0052661B"/>
    <w:rsid w:val="005266A1"/>
    <w:rsid w:val="005267E8"/>
    <w:rsid w:val="00526FEC"/>
    <w:rsid w:val="00527149"/>
    <w:rsid w:val="00527416"/>
    <w:rsid w:val="00527441"/>
    <w:rsid w:val="0052786C"/>
    <w:rsid w:val="00527A7B"/>
    <w:rsid w:val="00527AA5"/>
    <w:rsid w:val="00527C6D"/>
    <w:rsid w:val="00527D4D"/>
    <w:rsid w:val="005300A6"/>
    <w:rsid w:val="005305DA"/>
    <w:rsid w:val="0053082D"/>
    <w:rsid w:val="005308C3"/>
    <w:rsid w:val="00530946"/>
    <w:rsid w:val="00530A82"/>
    <w:rsid w:val="00531493"/>
    <w:rsid w:val="00531982"/>
    <w:rsid w:val="00531AE6"/>
    <w:rsid w:val="00531BCF"/>
    <w:rsid w:val="00531C50"/>
    <w:rsid w:val="00531EB1"/>
    <w:rsid w:val="0053206D"/>
    <w:rsid w:val="0053241B"/>
    <w:rsid w:val="00532681"/>
    <w:rsid w:val="00532751"/>
    <w:rsid w:val="005327C3"/>
    <w:rsid w:val="0053281F"/>
    <w:rsid w:val="00533147"/>
    <w:rsid w:val="0053319E"/>
    <w:rsid w:val="005331F3"/>
    <w:rsid w:val="00533352"/>
    <w:rsid w:val="0053396F"/>
    <w:rsid w:val="00533B4A"/>
    <w:rsid w:val="00533C6F"/>
    <w:rsid w:val="00533D47"/>
    <w:rsid w:val="00533E22"/>
    <w:rsid w:val="00533F47"/>
    <w:rsid w:val="00534466"/>
    <w:rsid w:val="00534624"/>
    <w:rsid w:val="0053529E"/>
    <w:rsid w:val="00535978"/>
    <w:rsid w:val="00535BDF"/>
    <w:rsid w:val="0053624D"/>
    <w:rsid w:val="00536675"/>
    <w:rsid w:val="00536797"/>
    <w:rsid w:val="00536A1E"/>
    <w:rsid w:val="00536BE6"/>
    <w:rsid w:val="00536E8A"/>
    <w:rsid w:val="00537345"/>
    <w:rsid w:val="00537502"/>
    <w:rsid w:val="00537665"/>
    <w:rsid w:val="005377A6"/>
    <w:rsid w:val="0053780C"/>
    <w:rsid w:val="00537BE1"/>
    <w:rsid w:val="00537BE2"/>
    <w:rsid w:val="00537D6E"/>
    <w:rsid w:val="0054008E"/>
    <w:rsid w:val="005400F5"/>
    <w:rsid w:val="005401A3"/>
    <w:rsid w:val="00540E8E"/>
    <w:rsid w:val="00541101"/>
    <w:rsid w:val="0054120B"/>
    <w:rsid w:val="005412E3"/>
    <w:rsid w:val="005412E9"/>
    <w:rsid w:val="00541592"/>
    <w:rsid w:val="005416C2"/>
    <w:rsid w:val="00541C62"/>
    <w:rsid w:val="0054218F"/>
    <w:rsid w:val="0054242E"/>
    <w:rsid w:val="005424EF"/>
    <w:rsid w:val="00543226"/>
    <w:rsid w:val="00543562"/>
    <w:rsid w:val="00543A9F"/>
    <w:rsid w:val="00543D10"/>
    <w:rsid w:val="00543FD3"/>
    <w:rsid w:val="005444BE"/>
    <w:rsid w:val="00544B53"/>
    <w:rsid w:val="00544DD9"/>
    <w:rsid w:val="00544E46"/>
    <w:rsid w:val="00545267"/>
    <w:rsid w:val="005453B6"/>
    <w:rsid w:val="005453EF"/>
    <w:rsid w:val="005458F2"/>
    <w:rsid w:val="0054595E"/>
    <w:rsid w:val="00545A4F"/>
    <w:rsid w:val="00545BA1"/>
    <w:rsid w:val="005461E1"/>
    <w:rsid w:val="005461F7"/>
    <w:rsid w:val="00546763"/>
    <w:rsid w:val="005467D1"/>
    <w:rsid w:val="00546AC0"/>
    <w:rsid w:val="00546D40"/>
    <w:rsid w:val="00546E29"/>
    <w:rsid w:val="00546FBD"/>
    <w:rsid w:val="005470D2"/>
    <w:rsid w:val="0054712C"/>
    <w:rsid w:val="005472A6"/>
    <w:rsid w:val="005474C4"/>
    <w:rsid w:val="00547804"/>
    <w:rsid w:val="005478BA"/>
    <w:rsid w:val="00547AB4"/>
    <w:rsid w:val="00550417"/>
    <w:rsid w:val="00550437"/>
    <w:rsid w:val="00550439"/>
    <w:rsid w:val="005507EE"/>
    <w:rsid w:val="0055099A"/>
    <w:rsid w:val="00550CE7"/>
    <w:rsid w:val="0055128A"/>
    <w:rsid w:val="005518A6"/>
    <w:rsid w:val="00551CEB"/>
    <w:rsid w:val="00551D67"/>
    <w:rsid w:val="00552166"/>
    <w:rsid w:val="0055228A"/>
    <w:rsid w:val="00552778"/>
    <w:rsid w:val="00552812"/>
    <w:rsid w:val="00552998"/>
    <w:rsid w:val="00552E06"/>
    <w:rsid w:val="00552E67"/>
    <w:rsid w:val="00552EFF"/>
    <w:rsid w:val="00553312"/>
    <w:rsid w:val="005534F0"/>
    <w:rsid w:val="00553829"/>
    <w:rsid w:val="005538BB"/>
    <w:rsid w:val="00553A8C"/>
    <w:rsid w:val="00553B24"/>
    <w:rsid w:val="00553B6D"/>
    <w:rsid w:val="00553CE2"/>
    <w:rsid w:val="0055430A"/>
    <w:rsid w:val="00554472"/>
    <w:rsid w:val="00554510"/>
    <w:rsid w:val="00554553"/>
    <w:rsid w:val="00554B1F"/>
    <w:rsid w:val="00554E22"/>
    <w:rsid w:val="00554E55"/>
    <w:rsid w:val="00554EE3"/>
    <w:rsid w:val="00554F73"/>
    <w:rsid w:val="0055522D"/>
    <w:rsid w:val="005552FB"/>
    <w:rsid w:val="0055531E"/>
    <w:rsid w:val="00555750"/>
    <w:rsid w:val="00555794"/>
    <w:rsid w:val="00555CF4"/>
    <w:rsid w:val="00555D1D"/>
    <w:rsid w:val="00555FAC"/>
    <w:rsid w:val="005563CD"/>
    <w:rsid w:val="00556979"/>
    <w:rsid w:val="00556BEA"/>
    <w:rsid w:val="00556F01"/>
    <w:rsid w:val="00557092"/>
    <w:rsid w:val="005572FD"/>
    <w:rsid w:val="005573DC"/>
    <w:rsid w:val="005573EE"/>
    <w:rsid w:val="005574FD"/>
    <w:rsid w:val="005576EE"/>
    <w:rsid w:val="00557742"/>
    <w:rsid w:val="00557933"/>
    <w:rsid w:val="00557B8C"/>
    <w:rsid w:val="00557CE0"/>
    <w:rsid w:val="00557EBC"/>
    <w:rsid w:val="00557ED2"/>
    <w:rsid w:val="00557F26"/>
    <w:rsid w:val="00560183"/>
    <w:rsid w:val="0056033E"/>
    <w:rsid w:val="005604E0"/>
    <w:rsid w:val="00560A4C"/>
    <w:rsid w:val="00560A79"/>
    <w:rsid w:val="00560B9C"/>
    <w:rsid w:val="00560C08"/>
    <w:rsid w:val="00560D01"/>
    <w:rsid w:val="005610F9"/>
    <w:rsid w:val="00561133"/>
    <w:rsid w:val="005616BC"/>
    <w:rsid w:val="00561716"/>
    <w:rsid w:val="00561989"/>
    <w:rsid w:val="00561FDA"/>
    <w:rsid w:val="005623B8"/>
    <w:rsid w:val="0056256B"/>
    <w:rsid w:val="0056288E"/>
    <w:rsid w:val="00562A99"/>
    <w:rsid w:val="00562B23"/>
    <w:rsid w:val="00563406"/>
    <w:rsid w:val="005634C8"/>
    <w:rsid w:val="005635A1"/>
    <w:rsid w:val="00563D4A"/>
    <w:rsid w:val="00563D9A"/>
    <w:rsid w:val="00563EBB"/>
    <w:rsid w:val="00564352"/>
    <w:rsid w:val="005645D1"/>
    <w:rsid w:val="00564703"/>
    <w:rsid w:val="00564885"/>
    <w:rsid w:val="00564A06"/>
    <w:rsid w:val="00564BA7"/>
    <w:rsid w:val="00564CEB"/>
    <w:rsid w:val="00564E70"/>
    <w:rsid w:val="00564F91"/>
    <w:rsid w:val="00564FC4"/>
    <w:rsid w:val="005653BB"/>
    <w:rsid w:val="005654B6"/>
    <w:rsid w:val="0056587A"/>
    <w:rsid w:val="00565D92"/>
    <w:rsid w:val="00565D98"/>
    <w:rsid w:val="00565E71"/>
    <w:rsid w:val="005660CD"/>
    <w:rsid w:val="0056629E"/>
    <w:rsid w:val="005663E5"/>
    <w:rsid w:val="0056660E"/>
    <w:rsid w:val="005666D7"/>
    <w:rsid w:val="00566AC2"/>
    <w:rsid w:val="00566C87"/>
    <w:rsid w:val="00566CED"/>
    <w:rsid w:val="00567580"/>
    <w:rsid w:val="00567705"/>
    <w:rsid w:val="00567AD3"/>
    <w:rsid w:val="00567C35"/>
    <w:rsid w:val="005701E7"/>
    <w:rsid w:val="00570370"/>
    <w:rsid w:val="00570427"/>
    <w:rsid w:val="005704B4"/>
    <w:rsid w:val="00570535"/>
    <w:rsid w:val="00570A18"/>
    <w:rsid w:val="00570C11"/>
    <w:rsid w:val="00570E5E"/>
    <w:rsid w:val="0057112E"/>
    <w:rsid w:val="00571207"/>
    <w:rsid w:val="00571209"/>
    <w:rsid w:val="0057187F"/>
    <w:rsid w:val="005718F8"/>
    <w:rsid w:val="00571C18"/>
    <w:rsid w:val="00571C2F"/>
    <w:rsid w:val="00571DE4"/>
    <w:rsid w:val="00571F17"/>
    <w:rsid w:val="005723DF"/>
    <w:rsid w:val="00572DFC"/>
    <w:rsid w:val="00572E90"/>
    <w:rsid w:val="005736A0"/>
    <w:rsid w:val="00573728"/>
    <w:rsid w:val="00573D3C"/>
    <w:rsid w:val="00573EE6"/>
    <w:rsid w:val="00573F4E"/>
    <w:rsid w:val="005743C7"/>
    <w:rsid w:val="005743F6"/>
    <w:rsid w:val="0057469A"/>
    <w:rsid w:val="00574801"/>
    <w:rsid w:val="00574906"/>
    <w:rsid w:val="00574C54"/>
    <w:rsid w:val="00574CC8"/>
    <w:rsid w:val="00574EFD"/>
    <w:rsid w:val="00575272"/>
    <w:rsid w:val="005754E6"/>
    <w:rsid w:val="00575559"/>
    <w:rsid w:val="00575746"/>
    <w:rsid w:val="00575766"/>
    <w:rsid w:val="00575780"/>
    <w:rsid w:val="005757DF"/>
    <w:rsid w:val="0057635D"/>
    <w:rsid w:val="00576534"/>
    <w:rsid w:val="0057654A"/>
    <w:rsid w:val="005766B3"/>
    <w:rsid w:val="005768C8"/>
    <w:rsid w:val="00576C11"/>
    <w:rsid w:val="00576C7F"/>
    <w:rsid w:val="00576CE7"/>
    <w:rsid w:val="00576FEC"/>
    <w:rsid w:val="00577066"/>
    <w:rsid w:val="00577294"/>
    <w:rsid w:val="0057761D"/>
    <w:rsid w:val="00577639"/>
    <w:rsid w:val="005777FC"/>
    <w:rsid w:val="00577895"/>
    <w:rsid w:val="005778EE"/>
    <w:rsid w:val="00577995"/>
    <w:rsid w:val="00577A18"/>
    <w:rsid w:val="00577A9B"/>
    <w:rsid w:val="00577AB6"/>
    <w:rsid w:val="00577C25"/>
    <w:rsid w:val="0058002B"/>
    <w:rsid w:val="00580127"/>
    <w:rsid w:val="00580142"/>
    <w:rsid w:val="00580415"/>
    <w:rsid w:val="0058042D"/>
    <w:rsid w:val="005810B1"/>
    <w:rsid w:val="00581121"/>
    <w:rsid w:val="0058142C"/>
    <w:rsid w:val="005815B4"/>
    <w:rsid w:val="00581917"/>
    <w:rsid w:val="00581934"/>
    <w:rsid w:val="00581CAA"/>
    <w:rsid w:val="00581EBD"/>
    <w:rsid w:val="00582035"/>
    <w:rsid w:val="005822A6"/>
    <w:rsid w:val="0058251B"/>
    <w:rsid w:val="00582546"/>
    <w:rsid w:val="00582DDE"/>
    <w:rsid w:val="00582E53"/>
    <w:rsid w:val="00582F03"/>
    <w:rsid w:val="00582F2D"/>
    <w:rsid w:val="00582F5F"/>
    <w:rsid w:val="005830CD"/>
    <w:rsid w:val="00583135"/>
    <w:rsid w:val="005831B7"/>
    <w:rsid w:val="00583D9A"/>
    <w:rsid w:val="00584298"/>
    <w:rsid w:val="005842F3"/>
    <w:rsid w:val="00584AFC"/>
    <w:rsid w:val="00584BD3"/>
    <w:rsid w:val="00585022"/>
    <w:rsid w:val="00585358"/>
    <w:rsid w:val="00585AEA"/>
    <w:rsid w:val="00585BE0"/>
    <w:rsid w:val="00585E84"/>
    <w:rsid w:val="0058605F"/>
    <w:rsid w:val="005862F4"/>
    <w:rsid w:val="005863EA"/>
    <w:rsid w:val="00586461"/>
    <w:rsid w:val="00586764"/>
    <w:rsid w:val="005868EB"/>
    <w:rsid w:val="005873AF"/>
    <w:rsid w:val="005879AC"/>
    <w:rsid w:val="00587ED5"/>
    <w:rsid w:val="00590114"/>
    <w:rsid w:val="005901C3"/>
    <w:rsid w:val="00590262"/>
    <w:rsid w:val="005906F9"/>
    <w:rsid w:val="005909B9"/>
    <w:rsid w:val="00590ECF"/>
    <w:rsid w:val="00591651"/>
    <w:rsid w:val="00591910"/>
    <w:rsid w:val="00591B1B"/>
    <w:rsid w:val="00591E92"/>
    <w:rsid w:val="00591F51"/>
    <w:rsid w:val="0059202B"/>
    <w:rsid w:val="00592487"/>
    <w:rsid w:val="00592951"/>
    <w:rsid w:val="00592CEF"/>
    <w:rsid w:val="00592E63"/>
    <w:rsid w:val="00592FA2"/>
    <w:rsid w:val="005934F9"/>
    <w:rsid w:val="00593B2A"/>
    <w:rsid w:val="00593B46"/>
    <w:rsid w:val="00593F4F"/>
    <w:rsid w:val="00594193"/>
    <w:rsid w:val="0059452E"/>
    <w:rsid w:val="005945E6"/>
    <w:rsid w:val="00594DE4"/>
    <w:rsid w:val="00594E20"/>
    <w:rsid w:val="00594FE1"/>
    <w:rsid w:val="00595197"/>
    <w:rsid w:val="005953A6"/>
    <w:rsid w:val="00595463"/>
    <w:rsid w:val="00595663"/>
    <w:rsid w:val="0059578F"/>
    <w:rsid w:val="005959C1"/>
    <w:rsid w:val="00595D1F"/>
    <w:rsid w:val="00595EC5"/>
    <w:rsid w:val="00596075"/>
    <w:rsid w:val="005961B4"/>
    <w:rsid w:val="005963C9"/>
    <w:rsid w:val="0059669C"/>
    <w:rsid w:val="005968E3"/>
    <w:rsid w:val="00596B56"/>
    <w:rsid w:val="00596D65"/>
    <w:rsid w:val="00596F21"/>
    <w:rsid w:val="005970E3"/>
    <w:rsid w:val="005971AD"/>
    <w:rsid w:val="00597211"/>
    <w:rsid w:val="0059729A"/>
    <w:rsid w:val="0059752C"/>
    <w:rsid w:val="005978B9"/>
    <w:rsid w:val="00597EE6"/>
    <w:rsid w:val="00597FE2"/>
    <w:rsid w:val="005A0069"/>
    <w:rsid w:val="005A00F4"/>
    <w:rsid w:val="005A02D1"/>
    <w:rsid w:val="005A0417"/>
    <w:rsid w:val="005A053C"/>
    <w:rsid w:val="005A060E"/>
    <w:rsid w:val="005A061C"/>
    <w:rsid w:val="005A082C"/>
    <w:rsid w:val="005A09FF"/>
    <w:rsid w:val="005A140E"/>
    <w:rsid w:val="005A1747"/>
    <w:rsid w:val="005A1AA5"/>
    <w:rsid w:val="005A1C0D"/>
    <w:rsid w:val="005A1DA6"/>
    <w:rsid w:val="005A22F3"/>
    <w:rsid w:val="005A2323"/>
    <w:rsid w:val="005A255F"/>
    <w:rsid w:val="005A26EB"/>
    <w:rsid w:val="005A2761"/>
    <w:rsid w:val="005A2C47"/>
    <w:rsid w:val="005A2D82"/>
    <w:rsid w:val="005A2D91"/>
    <w:rsid w:val="005A3358"/>
    <w:rsid w:val="005A33B4"/>
    <w:rsid w:val="005A3899"/>
    <w:rsid w:val="005A3D1F"/>
    <w:rsid w:val="005A3D83"/>
    <w:rsid w:val="005A4020"/>
    <w:rsid w:val="005A4053"/>
    <w:rsid w:val="005A40AC"/>
    <w:rsid w:val="005A4258"/>
    <w:rsid w:val="005A4443"/>
    <w:rsid w:val="005A454B"/>
    <w:rsid w:val="005A497F"/>
    <w:rsid w:val="005A4991"/>
    <w:rsid w:val="005A4C38"/>
    <w:rsid w:val="005A4CA6"/>
    <w:rsid w:val="005A4D18"/>
    <w:rsid w:val="005A4EFD"/>
    <w:rsid w:val="005A4F6A"/>
    <w:rsid w:val="005A527B"/>
    <w:rsid w:val="005A5467"/>
    <w:rsid w:val="005A558E"/>
    <w:rsid w:val="005A5A60"/>
    <w:rsid w:val="005A6525"/>
    <w:rsid w:val="005A6692"/>
    <w:rsid w:val="005A6A15"/>
    <w:rsid w:val="005A6B31"/>
    <w:rsid w:val="005A6DAA"/>
    <w:rsid w:val="005A6FB7"/>
    <w:rsid w:val="005A7002"/>
    <w:rsid w:val="005A7484"/>
    <w:rsid w:val="005A757D"/>
    <w:rsid w:val="005A7730"/>
    <w:rsid w:val="005A775C"/>
    <w:rsid w:val="005A77E5"/>
    <w:rsid w:val="005A7917"/>
    <w:rsid w:val="005A796E"/>
    <w:rsid w:val="005A7A67"/>
    <w:rsid w:val="005A7CC3"/>
    <w:rsid w:val="005A7DEA"/>
    <w:rsid w:val="005A7F5E"/>
    <w:rsid w:val="005B037D"/>
    <w:rsid w:val="005B07DF"/>
    <w:rsid w:val="005B0886"/>
    <w:rsid w:val="005B0BBC"/>
    <w:rsid w:val="005B1150"/>
    <w:rsid w:val="005B19F7"/>
    <w:rsid w:val="005B1B78"/>
    <w:rsid w:val="005B1B7D"/>
    <w:rsid w:val="005B2201"/>
    <w:rsid w:val="005B2555"/>
    <w:rsid w:val="005B26C3"/>
    <w:rsid w:val="005B2767"/>
    <w:rsid w:val="005B282B"/>
    <w:rsid w:val="005B28D4"/>
    <w:rsid w:val="005B2BFD"/>
    <w:rsid w:val="005B2C36"/>
    <w:rsid w:val="005B2C7D"/>
    <w:rsid w:val="005B2CB3"/>
    <w:rsid w:val="005B2E68"/>
    <w:rsid w:val="005B3431"/>
    <w:rsid w:val="005B369A"/>
    <w:rsid w:val="005B4554"/>
    <w:rsid w:val="005B477F"/>
    <w:rsid w:val="005B4990"/>
    <w:rsid w:val="005B4A42"/>
    <w:rsid w:val="005B4D7C"/>
    <w:rsid w:val="005B4EBF"/>
    <w:rsid w:val="005B4FC0"/>
    <w:rsid w:val="005B508C"/>
    <w:rsid w:val="005B589A"/>
    <w:rsid w:val="005B58CA"/>
    <w:rsid w:val="005B5C36"/>
    <w:rsid w:val="005B5E2F"/>
    <w:rsid w:val="005B6003"/>
    <w:rsid w:val="005B6613"/>
    <w:rsid w:val="005B677B"/>
    <w:rsid w:val="005B6845"/>
    <w:rsid w:val="005B69A3"/>
    <w:rsid w:val="005B6D88"/>
    <w:rsid w:val="005B71CA"/>
    <w:rsid w:val="005B7467"/>
    <w:rsid w:val="005B790A"/>
    <w:rsid w:val="005B7ABF"/>
    <w:rsid w:val="005B7B6B"/>
    <w:rsid w:val="005B7F06"/>
    <w:rsid w:val="005C01C2"/>
    <w:rsid w:val="005C0629"/>
    <w:rsid w:val="005C0665"/>
    <w:rsid w:val="005C0BC2"/>
    <w:rsid w:val="005C0E4B"/>
    <w:rsid w:val="005C0F86"/>
    <w:rsid w:val="005C0FBD"/>
    <w:rsid w:val="005C111A"/>
    <w:rsid w:val="005C1181"/>
    <w:rsid w:val="005C1368"/>
    <w:rsid w:val="005C13E6"/>
    <w:rsid w:val="005C1526"/>
    <w:rsid w:val="005C1BEE"/>
    <w:rsid w:val="005C1F41"/>
    <w:rsid w:val="005C2215"/>
    <w:rsid w:val="005C22E6"/>
    <w:rsid w:val="005C2348"/>
    <w:rsid w:val="005C2760"/>
    <w:rsid w:val="005C2881"/>
    <w:rsid w:val="005C2934"/>
    <w:rsid w:val="005C2B77"/>
    <w:rsid w:val="005C2E5E"/>
    <w:rsid w:val="005C35BC"/>
    <w:rsid w:val="005C37D8"/>
    <w:rsid w:val="005C3888"/>
    <w:rsid w:val="005C3980"/>
    <w:rsid w:val="005C3FD4"/>
    <w:rsid w:val="005C40E7"/>
    <w:rsid w:val="005C477E"/>
    <w:rsid w:val="005C4DFB"/>
    <w:rsid w:val="005C4E69"/>
    <w:rsid w:val="005C4EE6"/>
    <w:rsid w:val="005C4FED"/>
    <w:rsid w:val="005C51FD"/>
    <w:rsid w:val="005C5450"/>
    <w:rsid w:val="005C546D"/>
    <w:rsid w:val="005C54CC"/>
    <w:rsid w:val="005C54E3"/>
    <w:rsid w:val="005C59E6"/>
    <w:rsid w:val="005C5C93"/>
    <w:rsid w:val="005C5DF6"/>
    <w:rsid w:val="005C5F33"/>
    <w:rsid w:val="005C63CD"/>
    <w:rsid w:val="005C63E9"/>
    <w:rsid w:val="005C6584"/>
    <w:rsid w:val="005C6B42"/>
    <w:rsid w:val="005C6DE2"/>
    <w:rsid w:val="005C6F95"/>
    <w:rsid w:val="005C6FA8"/>
    <w:rsid w:val="005C7D26"/>
    <w:rsid w:val="005D00C4"/>
    <w:rsid w:val="005D0372"/>
    <w:rsid w:val="005D073A"/>
    <w:rsid w:val="005D0A0D"/>
    <w:rsid w:val="005D0D55"/>
    <w:rsid w:val="005D12B3"/>
    <w:rsid w:val="005D159C"/>
    <w:rsid w:val="005D18EE"/>
    <w:rsid w:val="005D193E"/>
    <w:rsid w:val="005D2140"/>
    <w:rsid w:val="005D2246"/>
    <w:rsid w:val="005D22B7"/>
    <w:rsid w:val="005D23C6"/>
    <w:rsid w:val="005D2645"/>
    <w:rsid w:val="005D34BA"/>
    <w:rsid w:val="005D3A66"/>
    <w:rsid w:val="005D3D2A"/>
    <w:rsid w:val="005D3DD7"/>
    <w:rsid w:val="005D445E"/>
    <w:rsid w:val="005D468A"/>
    <w:rsid w:val="005D474D"/>
    <w:rsid w:val="005D47B2"/>
    <w:rsid w:val="005D48E0"/>
    <w:rsid w:val="005D4970"/>
    <w:rsid w:val="005D4A61"/>
    <w:rsid w:val="005D4C19"/>
    <w:rsid w:val="005D4D67"/>
    <w:rsid w:val="005D4F50"/>
    <w:rsid w:val="005D550B"/>
    <w:rsid w:val="005D5656"/>
    <w:rsid w:val="005D574F"/>
    <w:rsid w:val="005D57A6"/>
    <w:rsid w:val="005D584D"/>
    <w:rsid w:val="005D58F5"/>
    <w:rsid w:val="005D5AF9"/>
    <w:rsid w:val="005D5CDA"/>
    <w:rsid w:val="005D620A"/>
    <w:rsid w:val="005D6214"/>
    <w:rsid w:val="005D6530"/>
    <w:rsid w:val="005D6593"/>
    <w:rsid w:val="005D6AC4"/>
    <w:rsid w:val="005D6C3B"/>
    <w:rsid w:val="005D6E98"/>
    <w:rsid w:val="005D7286"/>
    <w:rsid w:val="005D737A"/>
    <w:rsid w:val="005D77E7"/>
    <w:rsid w:val="005D793C"/>
    <w:rsid w:val="005D7A5C"/>
    <w:rsid w:val="005D7D73"/>
    <w:rsid w:val="005E0551"/>
    <w:rsid w:val="005E079D"/>
    <w:rsid w:val="005E091A"/>
    <w:rsid w:val="005E136A"/>
    <w:rsid w:val="005E136B"/>
    <w:rsid w:val="005E14F6"/>
    <w:rsid w:val="005E17D0"/>
    <w:rsid w:val="005E195C"/>
    <w:rsid w:val="005E1C9E"/>
    <w:rsid w:val="005E258E"/>
    <w:rsid w:val="005E2608"/>
    <w:rsid w:val="005E2C77"/>
    <w:rsid w:val="005E2EBC"/>
    <w:rsid w:val="005E329A"/>
    <w:rsid w:val="005E33CD"/>
    <w:rsid w:val="005E33FB"/>
    <w:rsid w:val="005E3A47"/>
    <w:rsid w:val="005E3B5D"/>
    <w:rsid w:val="005E3BC7"/>
    <w:rsid w:val="005E3D06"/>
    <w:rsid w:val="005E415F"/>
    <w:rsid w:val="005E47DB"/>
    <w:rsid w:val="005E4AA7"/>
    <w:rsid w:val="005E4B03"/>
    <w:rsid w:val="005E4B61"/>
    <w:rsid w:val="005E4B7E"/>
    <w:rsid w:val="005E4C82"/>
    <w:rsid w:val="005E4F98"/>
    <w:rsid w:val="005E522F"/>
    <w:rsid w:val="005E5359"/>
    <w:rsid w:val="005E56E7"/>
    <w:rsid w:val="005E56F5"/>
    <w:rsid w:val="005E5C33"/>
    <w:rsid w:val="005E5D2C"/>
    <w:rsid w:val="005E616C"/>
    <w:rsid w:val="005E63BC"/>
    <w:rsid w:val="005E6601"/>
    <w:rsid w:val="005E6625"/>
    <w:rsid w:val="005E6710"/>
    <w:rsid w:val="005E6878"/>
    <w:rsid w:val="005E697B"/>
    <w:rsid w:val="005E6F55"/>
    <w:rsid w:val="005E717A"/>
    <w:rsid w:val="005E72DF"/>
    <w:rsid w:val="005E72E5"/>
    <w:rsid w:val="005E7514"/>
    <w:rsid w:val="005E752B"/>
    <w:rsid w:val="005E774A"/>
    <w:rsid w:val="005E783A"/>
    <w:rsid w:val="005E786C"/>
    <w:rsid w:val="005E79EB"/>
    <w:rsid w:val="005E7B1C"/>
    <w:rsid w:val="005E7DCE"/>
    <w:rsid w:val="005E7E68"/>
    <w:rsid w:val="005E7EDA"/>
    <w:rsid w:val="005F013D"/>
    <w:rsid w:val="005F028B"/>
    <w:rsid w:val="005F09B1"/>
    <w:rsid w:val="005F0C85"/>
    <w:rsid w:val="005F0EDC"/>
    <w:rsid w:val="005F101E"/>
    <w:rsid w:val="005F144D"/>
    <w:rsid w:val="005F15BF"/>
    <w:rsid w:val="005F15C0"/>
    <w:rsid w:val="005F17BA"/>
    <w:rsid w:val="005F1C8F"/>
    <w:rsid w:val="005F1E9D"/>
    <w:rsid w:val="005F22E5"/>
    <w:rsid w:val="005F258D"/>
    <w:rsid w:val="005F25AA"/>
    <w:rsid w:val="005F285B"/>
    <w:rsid w:val="005F2D90"/>
    <w:rsid w:val="005F3280"/>
    <w:rsid w:val="005F32D7"/>
    <w:rsid w:val="005F350D"/>
    <w:rsid w:val="005F3B8D"/>
    <w:rsid w:val="005F3CBF"/>
    <w:rsid w:val="005F3E1C"/>
    <w:rsid w:val="005F3FCB"/>
    <w:rsid w:val="005F4595"/>
    <w:rsid w:val="005F46B0"/>
    <w:rsid w:val="005F4EBF"/>
    <w:rsid w:val="005F4ED9"/>
    <w:rsid w:val="005F4F74"/>
    <w:rsid w:val="005F50B1"/>
    <w:rsid w:val="005F53BA"/>
    <w:rsid w:val="005F56D8"/>
    <w:rsid w:val="005F56EE"/>
    <w:rsid w:val="005F58DB"/>
    <w:rsid w:val="005F59D6"/>
    <w:rsid w:val="005F5B95"/>
    <w:rsid w:val="005F5C5D"/>
    <w:rsid w:val="005F5ED8"/>
    <w:rsid w:val="005F5F8F"/>
    <w:rsid w:val="005F60FA"/>
    <w:rsid w:val="005F681D"/>
    <w:rsid w:val="005F69CE"/>
    <w:rsid w:val="005F6BE0"/>
    <w:rsid w:val="005F7151"/>
    <w:rsid w:val="005F7334"/>
    <w:rsid w:val="005F7356"/>
    <w:rsid w:val="005F747B"/>
    <w:rsid w:val="005F74C6"/>
    <w:rsid w:val="005F7AF3"/>
    <w:rsid w:val="005F7C46"/>
    <w:rsid w:val="005F7DBE"/>
    <w:rsid w:val="006002C7"/>
    <w:rsid w:val="0060048A"/>
    <w:rsid w:val="006005EF"/>
    <w:rsid w:val="00600871"/>
    <w:rsid w:val="00600881"/>
    <w:rsid w:val="006008B5"/>
    <w:rsid w:val="00600A6D"/>
    <w:rsid w:val="00601192"/>
    <w:rsid w:val="006011F1"/>
    <w:rsid w:val="006015D6"/>
    <w:rsid w:val="006016C8"/>
    <w:rsid w:val="00601777"/>
    <w:rsid w:val="006017C4"/>
    <w:rsid w:val="00601ABA"/>
    <w:rsid w:val="00601B92"/>
    <w:rsid w:val="00601BF8"/>
    <w:rsid w:val="00601DBF"/>
    <w:rsid w:val="006020AC"/>
    <w:rsid w:val="006020CD"/>
    <w:rsid w:val="00602575"/>
    <w:rsid w:val="0060272F"/>
    <w:rsid w:val="0060319D"/>
    <w:rsid w:val="006031B8"/>
    <w:rsid w:val="00603304"/>
    <w:rsid w:val="00603833"/>
    <w:rsid w:val="00603BE9"/>
    <w:rsid w:val="00603DE1"/>
    <w:rsid w:val="006040EE"/>
    <w:rsid w:val="006041B5"/>
    <w:rsid w:val="0060454B"/>
    <w:rsid w:val="0060470D"/>
    <w:rsid w:val="0060479B"/>
    <w:rsid w:val="00604A21"/>
    <w:rsid w:val="00604BB2"/>
    <w:rsid w:val="00604F17"/>
    <w:rsid w:val="00605107"/>
    <w:rsid w:val="00605158"/>
    <w:rsid w:val="00605236"/>
    <w:rsid w:val="006052B8"/>
    <w:rsid w:val="0060569F"/>
    <w:rsid w:val="00605D35"/>
    <w:rsid w:val="00605D9D"/>
    <w:rsid w:val="00605E53"/>
    <w:rsid w:val="00605EE3"/>
    <w:rsid w:val="006064B2"/>
    <w:rsid w:val="00606671"/>
    <w:rsid w:val="006069E4"/>
    <w:rsid w:val="00606CCF"/>
    <w:rsid w:val="00606DB5"/>
    <w:rsid w:val="00606EF8"/>
    <w:rsid w:val="00607451"/>
    <w:rsid w:val="00607639"/>
    <w:rsid w:val="006103EB"/>
    <w:rsid w:val="00610547"/>
    <w:rsid w:val="00610D52"/>
    <w:rsid w:val="00610DAD"/>
    <w:rsid w:val="00610E04"/>
    <w:rsid w:val="006112F4"/>
    <w:rsid w:val="00611588"/>
    <w:rsid w:val="006115EF"/>
    <w:rsid w:val="006119E3"/>
    <w:rsid w:val="00611E5A"/>
    <w:rsid w:val="006120F1"/>
    <w:rsid w:val="00612429"/>
    <w:rsid w:val="00612702"/>
    <w:rsid w:val="006129A5"/>
    <w:rsid w:val="00612C34"/>
    <w:rsid w:val="00613327"/>
    <w:rsid w:val="006134D6"/>
    <w:rsid w:val="006137F6"/>
    <w:rsid w:val="006138C5"/>
    <w:rsid w:val="00613A37"/>
    <w:rsid w:val="00613EA7"/>
    <w:rsid w:val="00613EA9"/>
    <w:rsid w:val="00614009"/>
    <w:rsid w:val="00614498"/>
    <w:rsid w:val="006148D4"/>
    <w:rsid w:val="00614992"/>
    <w:rsid w:val="00614A96"/>
    <w:rsid w:val="00614CE9"/>
    <w:rsid w:val="00614F9A"/>
    <w:rsid w:val="00615055"/>
    <w:rsid w:val="006152A9"/>
    <w:rsid w:val="006157AD"/>
    <w:rsid w:val="0061595C"/>
    <w:rsid w:val="0061598E"/>
    <w:rsid w:val="00615A55"/>
    <w:rsid w:val="00615C44"/>
    <w:rsid w:val="00616063"/>
    <w:rsid w:val="0061607C"/>
    <w:rsid w:val="00616253"/>
    <w:rsid w:val="00616286"/>
    <w:rsid w:val="00616537"/>
    <w:rsid w:val="00616721"/>
    <w:rsid w:val="0061680C"/>
    <w:rsid w:val="00616C71"/>
    <w:rsid w:val="00616CE2"/>
    <w:rsid w:val="00616D06"/>
    <w:rsid w:val="0061726D"/>
    <w:rsid w:val="0061731A"/>
    <w:rsid w:val="00617548"/>
    <w:rsid w:val="00617C29"/>
    <w:rsid w:val="00617C77"/>
    <w:rsid w:val="00617E61"/>
    <w:rsid w:val="006200E2"/>
    <w:rsid w:val="006208EE"/>
    <w:rsid w:val="00620D94"/>
    <w:rsid w:val="00620E3A"/>
    <w:rsid w:val="0062156A"/>
    <w:rsid w:val="0062162F"/>
    <w:rsid w:val="00621736"/>
    <w:rsid w:val="00621744"/>
    <w:rsid w:val="00621EA3"/>
    <w:rsid w:val="006225E1"/>
    <w:rsid w:val="00622D6D"/>
    <w:rsid w:val="0062308B"/>
    <w:rsid w:val="006234FC"/>
    <w:rsid w:val="006236E4"/>
    <w:rsid w:val="006236F1"/>
    <w:rsid w:val="0062392D"/>
    <w:rsid w:val="00623E3D"/>
    <w:rsid w:val="0062468B"/>
    <w:rsid w:val="00624B50"/>
    <w:rsid w:val="00624E3F"/>
    <w:rsid w:val="00625523"/>
    <w:rsid w:val="006256F8"/>
    <w:rsid w:val="0062570A"/>
    <w:rsid w:val="00625F0B"/>
    <w:rsid w:val="00625F39"/>
    <w:rsid w:val="00625F8F"/>
    <w:rsid w:val="00626172"/>
    <w:rsid w:val="006265CF"/>
    <w:rsid w:val="006267E2"/>
    <w:rsid w:val="006267F9"/>
    <w:rsid w:val="00626A42"/>
    <w:rsid w:val="00626B0D"/>
    <w:rsid w:val="00627085"/>
    <w:rsid w:val="00627539"/>
    <w:rsid w:val="0062755E"/>
    <w:rsid w:val="00627577"/>
    <w:rsid w:val="00627758"/>
    <w:rsid w:val="00630066"/>
    <w:rsid w:val="00630120"/>
    <w:rsid w:val="006302C9"/>
    <w:rsid w:val="006303DB"/>
    <w:rsid w:val="006307D8"/>
    <w:rsid w:val="00630FFE"/>
    <w:rsid w:val="00631069"/>
    <w:rsid w:val="006317D9"/>
    <w:rsid w:val="0063182C"/>
    <w:rsid w:val="00631D05"/>
    <w:rsid w:val="00631F23"/>
    <w:rsid w:val="006321C8"/>
    <w:rsid w:val="00632930"/>
    <w:rsid w:val="00632A4E"/>
    <w:rsid w:val="00632BF5"/>
    <w:rsid w:val="00633325"/>
    <w:rsid w:val="006335EF"/>
    <w:rsid w:val="00633A46"/>
    <w:rsid w:val="00633C67"/>
    <w:rsid w:val="00633CF4"/>
    <w:rsid w:val="00633E50"/>
    <w:rsid w:val="00633FB7"/>
    <w:rsid w:val="00634080"/>
    <w:rsid w:val="006344C7"/>
    <w:rsid w:val="00634552"/>
    <w:rsid w:val="00634679"/>
    <w:rsid w:val="00634C67"/>
    <w:rsid w:val="00634DB8"/>
    <w:rsid w:val="00634E43"/>
    <w:rsid w:val="006352CA"/>
    <w:rsid w:val="00635390"/>
    <w:rsid w:val="00635400"/>
    <w:rsid w:val="00635435"/>
    <w:rsid w:val="006355EF"/>
    <w:rsid w:val="00635916"/>
    <w:rsid w:val="00636407"/>
    <w:rsid w:val="00636419"/>
    <w:rsid w:val="00636439"/>
    <w:rsid w:val="0063678D"/>
    <w:rsid w:val="006368DF"/>
    <w:rsid w:val="00636B1F"/>
    <w:rsid w:val="00636B9D"/>
    <w:rsid w:val="00636E8E"/>
    <w:rsid w:val="00637153"/>
    <w:rsid w:val="006371E7"/>
    <w:rsid w:val="006372D2"/>
    <w:rsid w:val="00637371"/>
    <w:rsid w:val="00637823"/>
    <w:rsid w:val="00637926"/>
    <w:rsid w:val="00637971"/>
    <w:rsid w:val="00637B45"/>
    <w:rsid w:val="00637EBE"/>
    <w:rsid w:val="00637F74"/>
    <w:rsid w:val="00640201"/>
    <w:rsid w:val="00640229"/>
    <w:rsid w:val="0064038D"/>
    <w:rsid w:val="006405EC"/>
    <w:rsid w:val="00640B0D"/>
    <w:rsid w:val="00640B9F"/>
    <w:rsid w:val="00640D29"/>
    <w:rsid w:val="00640FF1"/>
    <w:rsid w:val="00641166"/>
    <w:rsid w:val="00641217"/>
    <w:rsid w:val="00641436"/>
    <w:rsid w:val="006415B8"/>
    <w:rsid w:val="0064175D"/>
    <w:rsid w:val="0064185C"/>
    <w:rsid w:val="006422C0"/>
    <w:rsid w:val="0064248A"/>
    <w:rsid w:val="00642A68"/>
    <w:rsid w:val="00642CB9"/>
    <w:rsid w:val="0064307E"/>
    <w:rsid w:val="0064327C"/>
    <w:rsid w:val="0064350E"/>
    <w:rsid w:val="00644031"/>
    <w:rsid w:val="00644548"/>
    <w:rsid w:val="00644A7E"/>
    <w:rsid w:val="00644C7A"/>
    <w:rsid w:val="00644E14"/>
    <w:rsid w:val="00644E9A"/>
    <w:rsid w:val="00644FE9"/>
    <w:rsid w:val="0064516D"/>
    <w:rsid w:val="0064536B"/>
    <w:rsid w:val="00645528"/>
    <w:rsid w:val="006456D6"/>
    <w:rsid w:val="00645BF6"/>
    <w:rsid w:val="00645D4E"/>
    <w:rsid w:val="00645E05"/>
    <w:rsid w:val="00645FAF"/>
    <w:rsid w:val="00646110"/>
    <w:rsid w:val="006461C9"/>
    <w:rsid w:val="00646336"/>
    <w:rsid w:val="0064638C"/>
    <w:rsid w:val="00646599"/>
    <w:rsid w:val="00646706"/>
    <w:rsid w:val="00646DA8"/>
    <w:rsid w:val="00646EFB"/>
    <w:rsid w:val="00646F81"/>
    <w:rsid w:val="0064734C"/>
    <w:rsid w:val="00647458"/>
    <w:rsid w:val="006474C4"/>
    <w:rsid w:val="0064781A"/>
    <w:rsid w:val="006478E5"/>
    <w:rsid w:val="00647A38"/>
    <w:rsid w:val="00647FD6"/>
    <w:rsid w:val="00647FF6"/>
    <w:rsid w:val="00650881"/>
    <w:rsid w:val="00650BDB"/>
    <w:rsid w:val="006516A3"/>
    <w:rsid w:val="006519DF"/>
    <w:rsid w:val="00652079"/>
    <w:rsid w:val="006520C6"/>
    <w:rsid w:val="00652152"/>
    <w:rsid w:val="006523EE"/>
    <w:rsid w:val="00652C76"/>
    <w:rsid w:val="00652EC3"/>
    <w:rsid w:val="00652F3A"/>
    <w:rsid w:val="00653727"/>
    <w:rsid w:val="006537D6"/>
    <w:rsid w:val="00653805"/>
    <w:rsid w:val="00653E9D"/>
    <w:rsid w:val="00654545"/>
    <w:rsid w:val="006546F9"/>
    <w:rsid w:val="00654919"/>
    <w:rsid w:val="00654C2A"/>
    <w:rsid w:val="00654DA1"/>
    <w:rsid w:val="00654E90"/>
    <w:rsid w:val="0065502F"/>
    <w:rsid w:val="006552B4"/>
    <w:rsid w:val="0065549F"/>
    <w:rsid w:val="00655C4E"/>
    <w:rsid w:val="00655DE8"/>
    <w:rsid w:val="00655FB2"/>
    <w:rsid w:val="00656052"/>
    <w:rsid w:val="006564DD"/>
    <w:rsid w:val="006564E1"/>
    <w:rsid w:val="00656A09"/>
    <w:rsid w:val="00657029"/>
    <w:rsid w:val="00657174"/>
    <w:rsid w:val="0065743A"/>
    <w:rsid w:val="00657A5B"/>
    <w:rsid w:val="00657ED4"/>
    <w:rsid w:val="006600BE"/>
    <w:rsid w:val="00660141"/>
    <w:rsid w:val="0066093A"/>
    <w:rsid w:val="0066098C"/>
    <w:rsid w:val="00660C56"/>
    <w:rsid w:val="00660CD0"/>
    <w:rsid w:val="00660CD9"/>
    <w:rsid w:val="00660EA8"/>
    <w:rsid w:val="006611BA"/>
    <w:rsid w:val="00661499"/>
    <w:rsid w:val="006618FE"/>
    <w:rsid w:val="00661928"/>
    <w:rsid w:val="00661B95"/>
    <w:rsid w:val="00662321"/>
    <w:rsid w:val="006623A0"/>
    <w:rsid w:val="006623D3"/>
    <w:rsid w:val="0066269F"/>
    <w:rsid w:val="00662713"/>
    <w:rsid w:val="00662BC7"/>
    <w:rsid w:val="00663215"/>
    <w:rsid w:val="006634F5"/>
    <w:rsid w:val="006639E4"/>
    <w:rsid w:val="00663A22"/>
    <w:rsid w:val="00663A59"/>
    <w:rsid w:val="006640A4"/>
    <w:rsid w:val="00664388"/>
    <w:rsid w:val="00664550"/>
    <w:rsid w:val="00664698"/>
    <w:rsid w:val="006646E3"/>
    <w:rsid w:val="00664BE4"/>
    <w:rsid w:val="00664DCC"/>
    <w:rsid w:val="0066504C"/>
    <w:rsid w:val="00665579"/>
    <w:rsid w:val="00665775"/>
    <w:rsid w:val="00665B05"/>
    <w:rsid w:val="00665D87"/>
    <w:rsid w:val="006666C1"/>
    <w:rsid w:val="0066677D"/>
    <w:rsid w:val="006667C3"/>
    <w:rsid w:val="00666A6A"/>
    <w:rsid w:val="00666AFF"/>
    <w:rsid w:val="00666D45"/>
    <w:rsid w:val="00666D95"/>
    <w:rsid w:val="00666EF1"/>
    <w:rsid w:val="00667831"/>
    <w:rsid w:val="006678EC"/>
    <w:rsid w:val="00667AAC"/>
    <w:rsid w:val="00667AD9"/>
    <w:rsid w:val="00667D35"/>
    <w:rsid w:val="00667FCD"/>
    <w:rsid w:val="006700F5"/>
    <w:rsid w:val="006706B8"/>
    <w:rsid w:val="00670807"/>
    <w:rsid w:val="00670AAF"/>
    <w:rsid w:val="00670B0D"/>
    <w:rsid w:val="00670BF0"/>
    <w:rsid w:val="00671130"/>
    <w:rsid w:val="00671407"/>
    <w:rsid w:val="00671577"/>
    <w:rsid w:val="0067164E"/>
    <w:rsid w:val="00671848"/>
    <w:rsid w:val="00671D93"/>
    <w:rsid w:val="006720EE"/>
    <w:rsid w:val="0067245F"/>
    <w:rsid w:val="00672EDB"/>
    <w:rsid w:val="00672F2B"/>
    <w:rsid w:val="00673442"/>
    <w:rsid w:val="006736CD"/>
    <w:rsid w:val="00673ACF"/>
    <w:rsid w:val="00673C0A"/>
    <w:rsid w:val="00673DD8"/>
    <w:rsid w:val="00673E98"/>
    <w:rsid w:val="00673F23"/>
    <w:rsid w:val="00674110"/>
    <w:rsid w:val="006742B0"/>
    <w:rsid w:val="006745A8"/>
    <w:rsid w:val="00675191"/>
    <w:rsid w:val="00675210"/>
    <w:rsid w:val="006755E4"/>
    <w:rsid w:val="00675A53"/>
    <w:rsid w:val="00675A7C"/>
    <w:rsid w:val="00675B2A"/>
    <w:rsid w:val="00675CD3"/>
    <w:rsid w:val="00675D14"/>
    <w:rsid w:val="00675E0E"/>
    <w:rsid w:val="00675E5B"/>
    <w:rsid w:val="00676763"/>
    <w:rsid w:val="006767A5"/>
    <w:rsid w:val="0067689C"/>
    <w:rsid w:val="00677138"/>
    <w:rsid w:val="006772D7"/>
    <w:rsid w:val="006773A0"/>
    <w:rsid w:val="00677893"/>
    <w:rsid w:val="00677E50"/>
    <w:rsid w:val="006800BD"/>
    <w:rsid w:val="006802FE"/>
    <w:rsid w:val="0068040C"/>
    <w:rsid w:val="00680472"/>
    <w:rsid w:val="006808B2"/>
    <w:rsid w:val="00680A73"/>
    <w:rsid w:val="00680BAF"/>
    <w:rsid w:val="00680C34"/>
    <w:rsid w:val="00680C88"/>
    <w:rsid w:val="00680C8A"/>
    <w:rsid w:val="00680E48"/>
    <w:rsid w:val="00680F22"/>
    <w:rsid w:val="006813F2"/>
    <w:rsid w:val="0068182F"/>
    <w:rsid w:val="00681C06"/>
    <w:rsid w:val="00682163"/>
    <w:rsid w:val="006821DA"/>
    <w:rsid w:val="006823F2"/>
    <w:rsid w:val="00682496"/>
    <w:rsid w:val="00682540"/>
    <w:rsid w:val="0068258A"/>
    <w:rsid w:val="006825F2"/>
    <w:rsid w:val="00682A46"/>
    <w:rsid w:val="00682FFD"/>
    <w:rsid w:val="006831ED"/>
    <w:rsid w:val="0068339A"/>
    <w:rsid w:val="00683583"/>
    <w:rsid w:val="00683B37"/>
    <w:rsid w:val="00683D21"/>
    <w:rsid w:val="00684443"/>
    <w:rsid w:val="006845E7"/>
    <w:rsid w:val="0068461B"/>
    <w:rsid w:val="006846B9"/>
    <w:rsid w:val="006847BC"/>
    <w:rsid w:val="00684FD2"/>
    <w:rsid w:val="0068536D"/>
    <w:rsid w:val="006853BF"/>
    <w:rsid w:val="00685622"/>
    <w:rsid w:val="006857B4"/>
    <w:rsid w:val="00685875"/>
    <w:rsid w:val="00685986"/>
    <w:rsid w:val="00685F0F"/>
    <w:rsid w:val="00685FED"/>
    <w:rsid w:val="006863BF"/>
    <w:rsid w:val="00686644"/>
    <w:rsid w:val="00686661"/>
    <w:rsid w:val="006866EE"/>
    <w:rsid w:val="006871F7"/>
    <w:rsid w:val="00687AD1"/>
    <w:rsid w:val="00687B9B"/>
    <w:rsid w:val="00687C6F"/>
    <w:rsid w:val="00687C7E"/>
    <w:rsid w:val="00687E88"/>
    <w:rsid w:val="00690037"/>
    <w:rsid w:val="0069012F"/>
    <w:rsid w:val="00690212"/>
    <w:rsid w:val="006904BA"/>
    <w:rsid w:val="00690521"/>
    <w:rsid w:val="006905BC"/>
    <w:rsid w:val="00690869"/>
    <w:rsid w:val="00690E86"/>
    <w:rsid w:val="00690FE9"/>
    <w:rsid w:val="00691110"/>
    <w:rsid w:val="0069128E"/>
    <w:rsid w:val="006915CE"/>
    <w:rsid w:val="0069160E"/>
    <w:rsid w:val="00691B70"/>
    <w:rsid w:val="00691C8B"/>
    <w:rsid w:val="0069217F"/>
    <w:rsid w:val="0069246E"/>
    <w:rsid w:val="006924BC"/>
    <w:rsid w:val="006926B9"/>
    <w:rsid w:val="006929A9"/>
    <w:rsid w:val="00692ACF"/>
    <w:rsid w:val="00692B31"/>
    <w:rsid w:val="00692B9C"/>
    <w:rsid w:val="00693349"/>
    <w:rsid w:val="006938B5"/>
    <w:rsid w:val="00693A1F"/>
    <w:rsid w:val="0069444F"/>
    <w:rsid w:val="00694459"/>
    <w:rsid w:val="00694672"/>
    <w:rsid w:val="00694922"/>
    <w:rsid w:val="00694BA4"/>
    <w:rsid w:val="00694DCF"/>
    <w:rsid w:val="00695004"/>
    <w:rsid w:val="006950A7"/>
    <w:rsid w:val="00695261"/>
    <w:rsid w:val="00695482"/>
    <w:rsid w:val="00695D68"/>
    <w:rsid w:val="00695D93"/>
    <w:rsid w:val="00695E82"/>
    <w:rsid w:val="0069637E"/>
    <w:rsid w:val="006963C9"/>
    <w:rsid w:val="00696542"/>
    <w:rsid w:val="00696544"/>
    <w:rsid w:val="00696594"/>
    <w:rsid w:val="006966D9"/>
    <w:rsid w:val="006970BD"/>
    <w:rsid w:val="00697216"/>
    <w:rsid w:val="00697247"/>
    <w:rsid w:val="006973AB"/>
    <w:rsid w:val="0069795D"/>
    <w:rsid w:val="00697B98"/>
    <w:rsid w:val="00697CFD"/>
    <w:rsid w:val="00697D18"/>
    <w:rsid w:val="00697E32"/>
    <w:rsid w:val="00697EFE"/>
    <w:rsid w:val="00697FE7"/>
    <w:rsid w:val="006A01BB"/>
    <w:rsid w:val="006A0598"/>
    <w:rsid w:val="006A07D0"/>
    <w:rsid w:val="006A0B35"/>
    <w:rsid w:val="006A0B7A"/>
    <w:rsid w:val="006A0F80"/>
    <w:rsid w:val="006A10A6"/>
    <w:rsid w:val="006A1112"/>
    <w:rsid w:val="006A14AF"/>
    <w:rsid w:val="006A14BC"/>
    <w:rsid w:val="006A159F"/>
    <w:rsid w:val="006A168B"/>
    <w:rsid w:val="006A1826"/>
    <w:rsid w:val="006A1B5C"/>
    <w:rsid w:val="006A1C76"/>
    <w:rsid w:val="006A1D12"/>
    <w:rsid w:val="006A2007"/>
    <w:rsid w:val="006A20D2"/>
    <w:rsid w:val="006A2A95"/>
    <w:rsid w:val="006A2E4A"/>
    <w:rsid w:val="006A30BD"/>
    <w:rsid w:val="006A3347"/>
    <w:rsid w:val="006A358A"/>
    <w:rsid w:val="006A3B06"/>
    <w:rsid w:val="006A4080"/>
    <w:rsid w:val="006A40E5"/>
    <w:rsid w:val="006A45DF"/>
    <w:rsid w:val="006A46A0"/>
    <w:rsid w:val="006A4C94"/>
    <w:rsid w:val="006A4C9D"/>
    <w:rsid w:val="006A4E18"/>
    <w:rsid w:val="006A57B0"/>
    <w:rsid w:val="006A594A"/>
    <w:rsid w:val="006A5A7B"/>
    <w:rsid w:val="006A5EA6"/>
    <w:rsid w:val="006A60B8"/>
    <w:rsid w:val="006A615E"/>
    <w:rsid w:val="006A617B"/>
    <w:rsid w:val="006A630B"/>
    <w:rsid w:val="006A63C2"/>
    <w:rsid w:val="006A67A2"/>
    <w:rsid w:val="006A6816"/>
    <w:rsid w:val="006A6B2F"/>
    <w:rsid w:val="006A6BD8"/>
    <w:rsid w:val="006A6D28"/>
    <w:rsid w:val="006A6E02"/>
    <w:rsid w:val="006A742E"/>
    <w:rsid w:val="006A7A92"/>
    <w:rsid w:val="006A7AAC"/>
    <w:rsid w:val="006A7D95"/>
    <w:rsid w:val="006A7EBD"/>
    <w:rsid w:val="006A7F74"/>
    <w:rsid w:val="006B025B"/>
    <w:rsid w:val="006B02E7"/>
    <w:rsid w:val="006B0322"/>
    <w:rsid w:val="006B0555"/>
    <w:rsid w:val="006B0791"/>
    <w:rsid w:val="006B09B8"/>
    <w:rsid w:val="006B0D77"/>
    <w:rsid w:val="006B10A8"/>
    <w:rsid w:val="006B1163"/>
    <w:rsid w:val="006B1170"/>
    <w:rsid w:val="006B1327"/>
    <w:rsid w:val="006B1483"/>
    <w:rsid w:val="006B1636"/>
    <w:rsid w:val="006B1638"/>
    <w:rsid w:val="006B1956"/>
    <w:rsid w:val="006B1A39"/>
    <w:rsid w:val="006B1E8A"/>
    <w:rsid w:val="006B218F"/>
    <w:rsid w:val="006B24E0"/>
    <w:rsid w:val="006B28DA"/>
    <w:rsid w:val="006B2D8F"/>
    <w:rsid w:val="006B2EC1"/>
    <w:rsid w:val="006B30F3"/>
    <w:rsid w:val="006B315B"/>
    <w:rsid w:val="006B3422"/>
    <w:rsid w:val="006B3A61"/>
    <w:rsid w:val="006B3AE7"/>
    <w:rsid w:val="006B3C93"/>
    <w:rsid w:val="006B3D7D"/>
    <w:rsid w:val="006B4274"/>
    <w:rsid w:val="006B4479"/>
    <w:rsid w:val="006B458C"/>
    <w:rsid w:val="006B45BE"/>
    <w:rsid w:val="006B46B4"/>
    <w:rsid w:val="006B4B23"/>
    <w:rsid w:val="006B4E24"/>
    <w:rsid w:val="006B4EE0"/>
    <w:rsid w:val="006B4FC0"/>
    <w:rsid w:val="006B5233"/>
    <w:rsid w:val="006B547E"/>
    <w:rsid w:val="006B568D"/>
    <w:rsid w:val="006B5EB3"/>
    <w:rsid w:val="006B5F82"/>
    <w:rsid w:val="006B6942"/>
    <w:rsid w:val="006B69B7"/>
    <w:rsid w:val="006B69F2"/>
    <w:rsid w:val="006B6C23"/>
    <w:rsid w:val="006B6CD4"/>
    <w:rsid w:val="006B6D66"/>
    <w:rsid w:val="006B6E82"/>
    <w:rsid w:val="006B6FA7"/>
    <w:rsid w:val="006B7261"/>
    <w:rsid w:val="006B7342"/>
    <w:rsid w:val="006B73BF"/>
    <w:rsid w:val="006B7B5F"/>
    <w:rsid w:val="006B7BB4"/>
    <w:rsid w:val="006B7DD0"/>
    <w:rsid w:val="006C06AB"/>
    <w:rsid w:val="006C0B7D"/>
    <w:rsid w:val="006C0DA5"/>
    <w:rsid w:val="006C0ECA"/>
    <w:rsid w:val="006C0FED"/>
    <w:rsid w:val="006C120F"/>
    <w:rsid w:val="006C1416"/>
    <w:rsid w:val="006C1580"/>
    <w:rsid w:val="006C1745"/>
    <w:rsid w:val="006C1947"/>
    <w:rsid w:val="006C1E2C"/>
    <w:rsid w:val="006C1E36"/>
    <w:rsid w:val="006C1E8A"/>
    <w:rsid w:val="006C1F08"/>
    <w:rsid w:val="006C24A8"/>
    <w:rsid w:val="006C25F4"/>
    <w:rsid w:val="006C2800"/>
    <w:rsid w:val="006C2840"/>
    <w:rsid w:val="006C2B0A"/>
    <w:rsid w:val="006C2C7B"/>
    <w:rsid w:val="006C2DE1"/>
    <w:rsid w:val="006C2E1E"/>
    <w:rsid w:val="006C2F64"/>
    <w:rsid w:val="006C33F3"/>
    <w:rsid w:val="006C35F1"/>
    <w:rsid w:val="006C3A5E"/>
    <w:rsid w:val="006C4104"/>
    <w:rsid w:val="006C4270"/>
    <w:rsid w:val="006C4317"/>
    <w:rsid w:val="006C4446"/>
    <w:rsid w:val="006C4925"/>
    <w:rsid w:val="006C4ADE"/>
    <w:rsid w:val="006C4C59"/>
    <w:rsid w:val="006C4E9C"/>
    <w:rsid w:val="006C4FD6"/>
    <w:rsid w:val="006C525F"/>
    <w:rsid w:val="006C5384"/>
    <w:rsid w:val="006C53FF"/>
    <w:rsid w:val="006C5AFD"/>
    <w:rsid w:val="006C5FF3"/>
    <w:rsid w:val="006C62BC"/>
    <w:rsid w:val="006C640D"/>
    <w:rsid w:val="006C6658"/>
    <w:rsid w:val="006C69C5"/>
    <w:rsid w:val="006C6AE4"/>
    <w:rsid w:val="006C6B88"/>
    <w:rsid w:val="006C6E38"/>
    <w:rsid w:val="006C6F6D"/>
    <w:rsid w:val="006C728E"/>
    <w:rsid w:val="006C73E3"/>
    <w:rsid w:val="006C7896"/>
    <w:rsid w:val="006C7957"/>
    <w:rsid w:val="006C798C"/>
    <w:rsid w:val="006C7AB5"/>
    <w:rsid w:val="006C7D11"/>
    <w:rsid w:val="006C7E8D"/>
    <w:rsid w:val="006C7EEF"/>
    <w:rsid w:val="006D04C5"/>
    <w:rsid w:val="006D05E9"/>
    <w:rsid w:val="006D08F7"/>
    <w:rsid w:val="006D0D6C"/>
    <w:rsid w:val="006D12D4"/>
    <w:rsid w:val="006D1339"/>
    <w:rsid w:val="006D15DC"/>
    <w:rsid w:val="006D1C12"/>
    <w:rsid w:val="006D1C8F"/>
    <w:rsid w:val="006D1F7F"/>
    <w:rsid w:val="006D22EB"/>
    <w:rsid w:val="006D2429"/>
    <w:rsid w:val="006D2464"/>
    <w:rsid w:val="006D24E0"/>
    <w:rsid w:val="006D2592"/>
    <w:rsid w:val="006D27C2"/>
    <w:rsid w:val="006D2C5C"/>
    <w:rsid w:val="006D2D1A"/>
    <w:rsid w:val="006D313C"/>
    <w:rsid w:val="006D317C"/>
    <w:rsid w:val="006D3347"/>
    <w:rsid w:val="006D335A"/>
    <w:rsid w:val="006D33D2"/>
    <w:rsid w:val="006D363A"/>
    <w:rsid w:val="006D364A"/>
    <w:rsid w:val="006D3665"/>
    <w:rsid w:val="006D37F7"/>
    <w:rsid w:val="006D43B6"/>
    <w:rsid w:val="006D4674"/>
    <w:rsid w:val="006D49AF"/>
    <w:rsid w:val="006D4E57"/>
    <w:rsid w:val="006D5115"/>
    <w:rsid w:val="006D55A3"/>
    <w:rsid w:val="006D56A8"/>
    <w:rsid w:val="006D5894"/>
    <w:rsid w:val="006D5F97"/>
    <w:rsid w:val="006D5FED"/>
    <w:rsid w:val="006D6113"/>
    <w:rsid w:val="006D666F"/>
    <w:rsid w:val="006D6D5B"/>
    <w:rsid w:val="006D7214"/>
    <w:rsid w:val="006D728C"/>
    <w:rsid w:val="006D73DF"/>
    <w:rsid w:val="006D73E2"/>
    <w:rsid w:val="006D7486"/>
    <w:rsid w:val="006D7521"/>
    <w:rsid w:val="006D786D"/>
    <w:rsid w:val="006D7B0F"/>
    <w:rsid w:val="006D7B88"/>
    <w:rsid w:val="006E017A"/>
    <w:rsid w:val="006E01BC"/>
    <w:rsid w:val="006E0483"/>
    <w:rsid w:val="006E0501"/>
    <w:rsid w:val="006E05E5"/>
    <w:rsid w:val="006E0785"/>
    <w:rsid w:val="006E08D3"/>
    <w:rsid w:val="006E09B1"/>
    <w:rsid w:val="006E0EC6"/>
    <w:rsid w:val="006E1692"/>
    <w:rsid w:val="006E16F9"/>
    <w:rsid w:val="006E1788"/>
    <w:rsid w:val="006E182C"/>
    <w:rsid w:val="006E1C64"/>
    <w:rsid w:val="006E1F2D"/>
    <w:rsid w:val="006E2990"/>
    <w:rsid w:val="006E2A29"/>
    <w:rsid w:val="006E2C21"/>
    <w:rsid w:val="006E2EB4"/>
    <w:rsid w:val="006E3DBB"/>
    <w:rsid w:val="006E40A8"/>
    <w:rsid w:val="006E41FC"/>
    <w:rsid w:val="006E431D"/>
    <w:rsid w:val="006E44BB"/>
    <w:rsid w:val="006E44FA"/>
    <w:rsid w:val="006E4952"/>
    <w:rsid w:val="006E4CC2"/>
    <w:rsid w:val="006E513C"/>
    <w:rsid w:val="006E5611"/>
    <w:rsid w:val="006E5795"/>
    <w:rsid w:val="006E58C6"/>
    <w:rsid w:val="006E5D8E"/>
    <w:rsid w:val="006E5DB1"/>
    <w:rsid w:val="006E5E3E"/>
    <w:rsid w:val="006E6298"/>
    <w:rsid w:val="006E629C"/>
    <w:rsid w:val="006E6512"/>
    <w:rsid w:val="006E6749"/>
    <w:rsid w:val="006E6AC5"/>
    <w:rsid w:val="006E70CB"/>
    <w:rsid w:val="006E7201"/>
    <w:rsid w:val="006E73BC"/>
    <w:rsid w:val="006E7829"/>
    <w:rsid w:val="006E7B1D"/>
    <w:rsid w:val="006E7FF1"/>
    <w:rsid w:val="006F0123"/>
    <w:rsid w:val="006F06CE"/>
    <w:rsid w:val="006F079F"/>
    <w:rsid w:val="006F0C48"/>
    <w:rsid w:val="006F0D46"/>
    <w:rsid w:val="006F0E04"/>
    <w:rsid w:val="006F10CB"/>
    <w:rsid w:val="006F139C"/>
    <w:rsid w:val="006F1497"/>
    <w:rsid w:val="006F155C"/>
    <w:rsid w:val="006F1614"/>
    <w:rsid w:val="006F1743"/>
    <w:rsid w:val="006F1AD6"/>
    <w:rsid w:val="006F1D86"/>
    <w:rsid w:val="006F1E76"/>
    <w:rsid w:val="006F21D3"/>
    <w:rsid w:val="006F231A"/>
    <w:rsid w:val="006F232B"/>
    <w:rsid w:val="006F2338"/>
    <w:rsid w:val="006F2397"/>
    <w:rsid w:val="006F24AB"/>
    <w:rsid w:val="006F2ABC"/>
    <w:rsid w:val="006F2D04"/>
    <w:rsid w:val="006F2E70"/>
    <w:rsid w:val="006F2EFA"/>
    <w:rsid w:val="006F312B"/>
    <w:rsid w:val="006F3796"/>
    <w:rsid w:val="006F3A91"/>
    <w:rsid w:val="006F3F17"/>
    <w:rsid w:val="006F3F44"/>
    <w:rsid w:val="006F4160"/>
    <w:rsid w:val="006F41A8"/>
    <w:rsid w:val="006F4472"/>
    <w:rsid w:val="006F44B8"/>
    <w:rsid w:val="006F473D"/>
    <w:rsid w:val="006F47A8"/>
    <w:rsid w:val="006F5067"/>
    <w:rsid w:val="006F58C0"/>
    <w:rsid w:val="006F593C"/>
    <w:rsid w:val="006F5B53"/>
    <w:rsid w:val="006F5D92"/>
    <w:rsid w:val="006F60F8"/>
    <w:rsid w:val="006F63B0"/>
    <w:rsid w:val="006F659B"/>
    <w:rsid w:val="006F696C"/>
    <w:rsid w:val="006F6EB4"/>
    <w:rsid w:val="006F6FD8"/>
    <w:rsid w:val="006F7419"/>
    <w:rsid w:val="006F78B8"/>
    <w:rsid w:val="006F791C"/>
    <w:rsid w:val="006F7972"/>
    <w:rsid w:val="006F7A80"/>
    <w:rsid w:val="006F7E7E"/>
    <w:rsid w:val="006F7EE5"/>
    <w:rsid w:val="006F7EF3"/>
    <w:rsid w:val="00700441"/>
    <w:rsid w:val="00700564"/>
    <w:rsid w:val="00700884"/>
    <w:rsid w:val="00700F87"/>
    <w:rsid w:val="00701021"/>
    <w:rsid w:val="0070124A"/>
    <w:rsid w:val="00701463"/>
    <w:rsid w:val="0070181C"/>
    <w:rsid w:val="007019C4"/>
    <w:rsid w:val="00701BB1"/>
    <w:rsid w:val="00701CE2"/>
    <w:rsid w:val="00702158"/>
    <w:rsid w:val="00702385"/>
    <w:rsid w:val="00702413"/>
    <w:rsid w:val="0070242C"/>
    <w:rsid w:val="007024AB"/>
    <w:rsid w:val="00702B44"/>
    <w:rsid w:val="00702C3C"/>
    <w:rsid w:val="00702D21"/>
    <w:rsid w:val="00702DE4"/>
    <w:rsid w:val="00702F37"/>
    <w:rsid w:val="0070363C"/>
    <w:rsid w:val="00703883"/>
    <w:rsid w:val="00703A0A"/>
    <w:rsid w:val="00703B12"/>
    <w:rsid w:val="00703B31"/>
    <w:rsid w:val="00703D42"/>
    <w:rsid w:val="007040FE"/>
    <w:rsid w:val="007041F6"/>
    <w:rsid w:val="0070425E"/>
    <w:rsid w:val="00704273"/>
    <w:rsid w:val="00704A3B"/>
    <w:rsid w:val="00704B56"/>
    <w:rsid w:val="00704CAE"/>
    <w:rsid w:val="00704F39"/>
    <w:rsid w:val="0070508F"/>
    <w:rsid w:val="0070515D"/>
    <w:rsid w:val="00705212"/>
    <w:rsid w:val="00705726"/>
    <w:rsid w:val="007059AA"/>
    <w:rsid w:val="00705CAC"/>
    <w:rsid w:val="00705E2E"/>
    <w:rsid w:val="0070603F"/>
    <w:rsid w:val="00706249"/>
    <w:rsid w:val="007065D8"/>
    <w:rsid w:val="007068BC"/>
    <w:rsid w:val="00706E29"/>
    <w:rsid w:val="00706E8A"/>
    <w:rsid w:val="0070711B"/>
    <w:rsid w:val="007079C4"/>
    <w:rsid w:val="0071005A"/>
    <w:rsid w:val="007100BF"/>
    <w:rsid w:val="007101AF"/>
    <w:rsid w:val="00710524"/>
    <w:rsid w:val="00710F93"/>
    <w:rsid w:val="00710FCD"/>
    <w:rsid w:val="0071102D"/>
    <w:rsid w:val="0071125E"/>
    <w:rsid w:val="00711663"/>
    <w:rsid w:val="0071181D"/>
    <w:rsid w:val="007118B3"/>
    <w:rsid w:val="00711D0B"/>
    <w:rsid w:val="00711D46"/>
    <w:rsid w:val="00712824"/>
    <w:rsid w:val="0071290D"/>
    <w:rsid w:val="00712AA6"/>
    <w:rsid w:val="00712E96"/>
    <w:rsid w:val="0071324A"/>
    <w:rsid w:val="007134CE"/>
    <w:rsid w:val="00713B0A"/>
    <w:rsid w:val="00713C3C"/>
    <w:rsid w:val="00713C7A"/>
    <w:rsid w:val="00713E5D"/>
    <w:rsid w:val="00713F5C"/>
    <w:rsid w:val="00714118"/>
    <w:rsid w:val="0071442F"/>
    <w:rsid w:val="007144F0"/>
    <w:rsid w:val="007146AE"/>
    <w:rsid w:val="00714BEF"/>
    <w:rsid w:val="0071503B"/>
    <w:rsid w:val="007150BC"/>
    <w:rsid w:val="007153F4"/>
    <w:rsid w:val="007156A7"/>
    <w:rsid w:val="0071577A"/>
    <w:rsid w:val="00715988"/>
    <w:rsid w:val="00715AF2"/>
    <w:rsid w:val="00715E17"/>
    <w:rsid w:val="00715E4B"/>
    <w:rsid w:val="0071646D"/>
    <w:rsid w:val="0071676F"/>
    <w:rsid w:val="00716EEB"/>
    <w:rsid w:val="007170EB"/>
    <w:rsid w:val="00717174"/>
    <w:rsid w:val="0071725D"/>
    <w:rsid w:val="007172EC"/>
    <w:rsid w:val="00717567"/>
    <w:rsid w:val="007176F9"/>
    <w:rsid w:val="00717820"/>
    <w:rsid w:val="00717947"/>
    <w:rsid w:val="00717BC0"/>
    <w:rsid w:val="00720817"/>
    <w:rsid w:val="0072094B"/>
    <w:rsid w:val="00720C0B"/>
    <w:rsid w:val="00721322"/>
    <w:rsid w:val="0072133A"/>
    <w:rsid w:val="00721BEA"/>
    <w:rsid w:val="00721F67"/>
    <w:rsid w:val="0072264B"/>
    <w:rsid w:val="007229FE"/>
    <w:rsid w:val="00722CB3"/>
    <w:rsid w:val="00722D86"/>
    <w:rsid w:val="00722E5E"/>
    <w:rsid w:val="007234E4"/>
    <w:rsid w:val="0072353E"/>
    <w:rsid w:val="00723639"/>
    <w:rsid w:val="00723818"/>
    <w:rsid w:val="00723AAA"/>
    <w:rsid w:val="00723BE7"/>
    <w:rsid w:val="00723FE7"/>
    <w:rsid w:val="00724951"/>
    <w:rsid w:val="00724D85"/>
    <w:rsid w:val="00724E62"/>
    <w:rsid w:val="00724E83"/>
    <w:rsid w:val="00725176"/>
    <w:rsid w:val="007257F9"/>
    <w:rsid w:val="007259BC"/>
    <w:rsid w:val="00725B0D"/>
    <w:rsid w:val="007264EE"/>
    <w:rsid w:val="00726D01"/>
    <w:rsid w:val="00727135"/>
    <w:rsid w:val="007272BD"/>
    <w:rsid w:val="0072746E"/>
    <w:rsid w:val="007274A3"/>
    <w:rsid w:val="00727ADD"/>
    <w:rsid w:val="00727EF2"/>
    <w:rsid w:val="00730077"/>
    <w:rsid w:val="007306CE"/>
    <w:rsid w:val="0073099F"/>
    <w:rsid w:val="00730A89"/>
    <w:rsid w:val="0073136F"/>
    <w:rsid w:val="00731816"/>
    <w:rsid w:val="00731908"/>
    <w:rsid w:val="00731963"/>
    <w:rsid w:val="00731BE5"/>
    <w:rsid w:val="00731D7E"/>
    <w:rsid w:val="00731F4F"/>
    <w:rsid w:val="00731F50"/>
    <w:rsid w:val="007320A5"/>
    <w:rsid w:val="007320AC"/>
    <w:rsid w:val="007321E8"/>
    <w:rsid w:val="007322B2"/>
    <w:rsid w:val="00732476"/>
    <w:rsid w:val="007325F5"/>
    <w:rsid w:val="00732838"/>
    <w:rsid w:val="00733571"/>
    <w:rsid w:val="007336F5"/>
    <w:rsid w:val="00733842"/>
    <w:rsid w:val="007339B9"/>
    <w:rsid w:val="00733FAF"/>
    <w:rsid w:val="007340F8"/>
    <w:rsid w:val="00734147"/>
    <w:rsid w:val="00734230"/>
    <w:rsid w:val="0073438A"/>
    <w:rsid w:val="00734409"/>
    <w:rsid w:val="007344A4"/>
    <w:rsid w:val="00734852"/>
    <w:rsid w:val="007349A7"/>
    <w:rsid w:val="00734C0A"/>
    <w:rsid w:val="00734C6B"/>
    <w:rsid w:val="00734DB8"/>
    <w:rsid w:val="00734E30"/>
    <w:rsid w:val="007356BF"/>
    <w:rsid w:val="00735818"/>
    <w:rsid w:val="00735B38"/>
    <w:rsid w:val="00735C80"/>
    <w:rsid w:val="00735EFA"/>
    <w:rsid w:val="00735FB7"/>
    <w:rsid w:val="007361AC"/>
    <w:rsid w:val="007361B3"/>
    <w:rsid w:val="0073659E"/>
    <w:rsid w:val="0073664C"/>
    <w:rsid w:val="00736655"/>
    <w:rsid w:val="007366DA"/>
    <w:rsid w:val="00736786"/>
    <w:rsid w:val="007367C0"/>
    <w:rsid w:val="00736977"/>
    <w:rsid w:val="00736991"/>
    <w:rsid w:val="00736DA1"/>
    <w:rsid w:val="007370C6"/>
    <w:rsid w:val="0073722F"/>
    <w:rsid w:val="0073798A"/>
    <w:rsid w:val="007379C0"/>
    <w:rsid w:val="00737AE1"/>
    <w:rsid w:val="00737C28"/>
    <w:rsid w:val="00737D9B"/>
    <w:rsid w:val="00737E7A"/>
    <w:rsid w:val="00737F0C"/>
    <w:rsid w:val="00740132"/>
    <w:rsid w:val="00740575"/>
    <w:rsid w:val="0074083E"/>
    <w:rsid w:val="0074095B"/>
    <w:rsid w:val="00740E5D"/>
    <w:rsid w:val="00740EB8"/>
    <w:rsid w:val="00740FCC"/>
    <w:rsid w:val="007412AE"/>
    <w:rsid w:val="00741658"/>
    <w:rsid w:val="0074169E"/>
    <w:rsid w:val="00741768"/>
    <w:rsid w:val="007419C4"/>
    <w:rsid w:val="00741C79"/>
    <w:rsid w:val="00741CD0"/>
    <w:rsid w:val="00741CE3"/>
    <w:rsid w:val="0074253D"/>
    <w:rsid w:val="0074263D"/>
    <w:rsid w:val="00742668"/>
    <w:rsid w:val="00742798"/>
    <w:rsid w:val="00742B76"/>
    <w:rsid w:val="00742B8F"/>
    <w:rsid w:val="00742D4F"/>
    <w:rsid w:val="00742D6D"/>
    <w:rsid w:val="00742EFC"/>
    <w:rsid w:val="00742F9C"/>
    <w:rsid w:val="0074306B"/>
    <w:rsid w:val="007432F2"/>
    <w:rsid w:val="007434AF"/>
    <w:rsid w:val="007437A9"/>
    <w:rsid w:val="00743F83"/>
    <w:rsid w:val="0074415E"/>
    <w:rsid w:val="00744706"/>
    <w:rsid w:val="0074491D"/>
    <w:rsid w:val="00744A0A"/>
    <w:rsid w:val="00744BBE"/>
    <w:rsid w:val="00744D54"/>
    <w:rsid w:val="00744D8A"/>
    <w:rsid w:val="00745165"/>
    <w:rsid w:val="0074533C"/>
    <w:rsid w:val="00745399"/>
    <w:rsid w:val="0074559D"/>
    <w:rsid w:val="007458BA"/>
    <w:rsid w:val="007459FF"/>
    <w:rsid w:val="00745A2F"/>
    <w:rsid w:val="00745BE2"/>
    <w:rsid w:val="00745E08"/>
    <w:rsid w:val="00745FFC"/>
    <w:rsid w:val="00746522"/>
    <w:rsid w:val="00746782"/>
    <w:rsid w:val="007468A5"/>
    <w:rsid w:val="00746992"/>
    <w:rsid w:val="00746AEE"/>
    <w:rsid w:val="00746B89"/>
    <w:rsid w:val="00746BF5"/>
    <w:rsid w:val="00746D5D"/>
    <w:rsid w:val="00746F4E"/>
    <w:rsid w:val="00746F6D"/>
    <w:rsid w:val="007470A4"/>
    <w:rsid w:val="0074719C"/>
    <w:rsid w:val="00747508"/>
    <w:rsid w:val="007477D3"/>
    <w:rsid w:val="00747835"/>
    <w:rsid w:val="0074796F"/>
    <w:rsid w:val="007479D1"/>
    <w:rsid w:val="00747A35"/>
    <w:rsid w:val="00750063"/>
    <w:rsid w:val="00750404"/>
    <w:rsid w:val="00750729"/>
    <w:rsid w:val="00750A5A"/>
    <w:rsid w:val="00750CEF"/>
    <w:rsid w:val="00750EFF"/>
    <w:rsid w:val="0075108B"/>
    <w:rsid w:val="00751096"/>
    <w:rsid w:val="00751215"/>
    <w:rsid w:val="007512F6"/>
    <w:rsid w:val="007516E5"/>
    <w:rsid w:val="007517E1"/>
    <w:rsid w:val="00751C7D"/>
    <w:rsid w:val="00751D5C"/>
    <w:rsid w:val="00751FDD"/>
    <w:rsid w:val="007523CF"/>
    <w:rsid w:val="00752599"/>
    <w:rsid w:val="00752694"/>
    <w:rsid w:val="00752A68"/>
    <w:rsid w:val="00752DBD"/>
    <w:rsid w:val="0075303D"/>
    <w:rsid w:val="007531D1"/>
    <w:rsid w:val="007532F4"/>
    <w:rsid w:val="00753465"/>
    <w:rsid w:val="0075365E"/>
    <w:rsid w:val="007538BE"/>
    <w:rsid w:val="007538F8"/>
    <w:rsid w:val="00753B02"/>
    <w:rsid w:val="007541E3"/>
    <w:rsid w:val="007543A7"/>
    <w:rsid w:val="007547E0"/>
    <w:rsid w:val="0075484D"/>
    <w:rsid w:val="00754914"/>
    <w:rsid w:val="00754A2B"/>
    <w:rsid w:val="00754BE0"/>
    <w:rsid w:val="00755692"/>
    <w:rsid w:val="007558AC"/>
    <w:rsid w:val="00755DAD"/>
    <w:rsid w:val="00755E80"/>
    <w:rsid w:val="00755F21"/>
    <w:rsid w:val="00755F4B"/>
    <w:rsid w:val="0075612F"/>
    <w:rsid w:val="00756168"/>
    <w:rsid w:val="00756A77"/>
    <w:rsid w:val="00756C56"/>
    <w:rsid w:val="00756D19"/>
    <w:rsid w:val="0075715B"/>
    <w:rsid w:val="007572DF"/>
    <w:rsid w:val="007574FC"/>
    <w:rsid w:val="0075777B"/>
    <w:rsid w:val="0075798F"/>
    <w:rsid w:val="00757B04"/>
    <w:rsid w:val="00757BF3"/>
    <w:rsid w:val="00757EE7"/>
    <w:rsid w:val="0076042A"/>
    <w:rsid w:val="007605A1"/>
    <w:rsid w:val="0076083C"/>
    <w:rsid w:val="00761438"/>
    <w:rsid w:val="007618A8"/>
    <w:rsid w:val="00761E11"/>
    <w:rsid w:val="0076240B"/>
    <w:rsid w:val="0076247F"/>
    <w:rsid w:val="00762534"/>
    <w:rsid w:val="00762844"/>
    <w:rsid w:val="00762A99"/>
    <w:rsid w:val="00762AA1"/>
    <w:rsid w:val="00762F05"/>
    <w:rsid w:val="00763092"/>
    <w:rsid w:val="007630DD"/>
    <w:rsid w:val="0076346B"/>
    <w:rsid w:val="007636CC"/>
    <w:rsid w:val="007638CA"/>
    <w:rsid w:val="00763A09"/>
    <w:rsid w:val="00763FDA"/>
    <w:rsid w:val="00764389"/>
    <w:rsid w:val="007643A1"/>
    <w:rsid w:val="00764401"/>
    <w:rsid w:val="00764A58"/>
    <w:rsid w:val="00764DAF"/>
    <w:rsid w:val="00765296"/>
    <w:rsid w:val="007655C5"/>
    <w:rsid w:val="007658A9"/>
    <w:rsid w:val="00765919"/>
    <w:rsid w:val="00765BA8"/>
    <w:rsid w:val="00765C11"/>
    <w:rsid w:val="00765C4B"/>
    <w:rsid w:val="00765D25"/>
    <w:rsid w:val="00765E68"/>
    <w:rsid w:val="007660AF"/>
    <w:rsid w:val="007662EA"/>
    <w:rsid w:val="0076692A"/>
    <w:rsid w:val="00766DC4"/>
    <w:rsid w:val="00766E62"/>
    <w:rsid w:val="007670DC"/>
    <w:rsid w:val="007671A8"/>
    <w:rsid w:val="0076753C"/>
    <w:rsid w:val="007677C3"/>
    <w:rsid w:val="007679EB"/>
    <w:rsid w:val="00770123"/>
    <w:rsid w:val="007701B2"/>
    <w:rsid w:val="00770800"/>
    <w:rsid w:val="00770830"/>
    <w:rsid w:val="00770975"/>
    <w:rsid w:val="00770B7C"/>
    <w:rsid w:val="00770BE7"/>
    <w:rsid w:val="00771A63"/>
    <w:rsid w:val="00771E09"/>
    <w:rsid w:val="00771E92"/>
    <w:rsid w:val="007721A6"/>
    <w:rsid w:val="00772378"/>
    <w:rsid w:val="00772474"/>
    <w:rsid w:val="00772982"/>
    <w:rsid w:val="00773057"/>
    <w:rsid w:val="0077369E"/>
    <w:rsid w:val="00773D03"/>
    <w:rsid w:val="00773F6F"/>
    <w:rsid w:val="00774298"/>
    <w:rsid w:val="00774479"/>
    <w:rsid w:val="007745A7"/>
    <w:rsid w:val="007745CE"/>
    <w:rsid w:val="007746B1"/>
    <w:rsid w:val="00774908"/>
    <w:rsid w:val="00774952"/>
    <w:rsid w:val="00774BA5"/>
    <w:rsid w:val="00774CFD"/>
    <w:rsid w:val="00774EBA"/>
    <w:rsid w:val="00774FBE"/>
    <w:rsid w:val="00774FE7"/>
    <w:rsid w:val="00775243"/>
    <w:rsid w:val="00775327"/>
    <w:rsid w:val="00775534"/>
    <w:rsid w:val="007756D8"/>
    <w:rsid w:val="00775753"/>
    <w:rsid w:val="00775754"/>
    <w:rsid w:val="00775A12"/>
    <w:rsid w:val="00775C46"/>
    <w:rsid w:val="00776091"/>
    <w:rsid w:val="00776116"/>
    <w:rsid w:val="00776286"/>
    <w:rsid w:val="007763B4"/>
    <w:rsid w:val="0077640F"/>
    <w:rsid w:val="0077646E"/>
    <w:rsid w:val="007766AF"/>
    <w:rsid w:val="00776707"/>
    <w:rsid w:val="007768C5"/>
    <w:rsid w:val="0077718C"/>
    <w:rsid w:val="00777A45"/>
    <w:rsid w:val="00777A8F"/>
    <w:rsid w:val="00777BFE"/>
    <w:rsid w:val="00777C47"/>
    <w:rsid w:val="00777D13"/>
    <w:rsid w:val="00780122"/>
    <w:rsid w:val="007802B0"/>
    <w:rsid w:val="0078045A"/>
    <w:rsid w:val="007808DB"/>
    <w:rsid w:val="00780B72"/>
    <w:rsid w:val="0078106A"/>
    <w:rsid w:val="007810AE"/>
    <w:rsid w:val="007817D0"/>
    <w:rsid w:val="00781D0B"/>
    <w:rsid w:val="007820E5"/>
    <w:rsid w:val="00782270"/>
    <w:rsid w:val="00782354"/>
    <w:rsid w:val="007823BC"/>
    <w:rsid w:val="0078242B"/>
    <w:rsid w:val="0078272A"/>
    <w:rsid w:val="0078293A"/>
    <w:rsid w:val="0078294A"/>
    <w:rsid w:val="00782C1C"/>
    <w:rsid w:val="00782EAB"/>
    <w:rsid w:val="0078328D"/>
    <w:rsid w:val="00783457"/>
    <w:rsid w:val="00783482"/>
    <w:rsid w:val="00783B5E"/>
    <w:rsid w:val="00783C54"/>
    <w:rsid w:val="00783CDB"/>
    <w:rsid w:val="00783E83"/>
    <w:rsid w:val="00783F98"/>
    <w:rsid w:val="00784337"/>
    <w:rsid w:val="00784567"/>
    <w:rsid w:val="00784721"/>
    <w:rsid w:val="007847C5"/>
    <w:rsid w:val="00784C92"/>
    <w:rsid w:val="00785587"/>
    <w:rsid w:val="007857FE"/>
    <w:rsid w:val="00786175"/>
    <w:rsid w:val="00786187"/>
    <w:rsid w:val="00786641"/>
    <w:rsid w:val="007867E5"/>
    <w:rsid w:val="007871A8"/>
    <w:rsid w:val="007871EA"/>
    <w:rsid w:val="007873B0"/>
    <w:rsid w:val="007875A1"/>
    <w:rsid w:val="00787686"/>
    <w:rsid w:val="00787CC9"/>
    <w:rsid w:val="00787E66"/>
    <w:rsid w:val="00790086"/>
    <w:rsid w:val="00790329"/>
    <w:rsid w:val="00790572"/>
    <w:rsid w:val="007905AE"/>
    <w:rsid w:val="00791058"/>
    <w:rsid w:val="007915C1"/>
    <w:rsid w:val="007915D8"/>
    <w:rsid w:val="00791BDA"/>
    <w:rsid w:val="00791DE4"/>
    <w:rsid w:val="00791E12"/>
    <w:rsid w:val="00791E84"/>
    <w:rsid w:val="00791F87"/>
    <w:rsid w:val="007922A1"/>
    <w:rsid w:val="007922F0"/>
    <w:rsid w:val="00792463"/>
    <w:rsid w:val="007926EE"/>
    <w:rsid w:val="007929C5"/>
    <w:rsid w:val="00792AAD"/>
    <w:rsid w:val="00792B15"/>
    <w:rsid w:val="00792C12"/>
    <w:rsid w:val="00792C53"/>
    <w:rsid w:val="00793091"/>
    <w:rsid w:val="007931D7"/>
    <w:rsid w:val="007935E0"/>
    <w:rsid w:val="00793A1A"/>
    <w:rsid w:val="00793EE1"/>
    <w:rsid w:val="00793F70"/>
    <w:rsid w:val="00794239"/>
    <w:rsid w:val="007949C1"/>
    <w:rsid w:val="00794B22"/>
    <w:rsid w:val="00794C8F"/>
    <w:rsid w:val="00794D64"/>
    <w:rsid w:val="00795129"/>
    <w:rsid w:val="0079522B"/>
    <w:rsid w:val="0079554A"/>
    <w:rsid w:val="007956F9"/>
    <w:rsid w:val="007957CF"/>
    <w:rsid w:val="007957F9"/>
    <w:rsid w:val="007958AC"/>
    <w:rsid w:val="007958F1"/>
    <w:rsid w:val="007959F6"/>
    <w:rsid w:val="00795AF3"/>
    <w:rsid w:val="00795C3B"/>
    <w:rsid w:val="00795CF9"/>
    <w:rsid w:val="00795D2C"/>
    <w:rsid w:val="007960BB"/>
    <w:rsid w:val="0079639F"/>
    <w:rsid w:val="0079710A"/>
    <w:rsid w:val="0079710E"/>
    <w:rsid w:val="00797120"/>
    <w:rsid w:val="0079715E"/>
    <w:rsid w:val="00797191"/>
    <w:rsid w:val="00797791"/>
    <w:rsid w:val="007978C3"/>
    <w:rsid w:val="00797A21"/>
    <w:rsid w:val="00797D5B"/>
    <w:rsid w:val="00797F08"/>
    <w:rsid w:val="00797F68"/>
    <w:rsid w:val="007A0126"/>
    <w:rsid w:val="007A0A88"/>
    <w:rsid w:val="007A0BB5"/>
    <w:rsid w:val="007A0D11"/>
    <w:rsid w:val="007A0D74"/>
    <w:rsid w:val="007A0EA0"/>
    <w:rsid w:val="007A0FA5"/>
    <w:rsid w:val="007A0FEF"/>
    <w:rsid w:val="007A108D"/>
    <w:rsid w:val="007A16C5"/>
    <w:rsid w:val="007A17A4"/>
    <w:rsid w:val="007A1F1C"/>
    <w:rsid w:val="007A2059"/>
    <w:rsid w:val="007A24C3"/>
    <w:rsid w:val="007A252D"/>
    <w:rsid w:val="007A299D"/>
    <w:rsid w:val="007A2A76"/>
    <w:rsid w:val="007A30C3"/>
    <w:rsid w:val="007A30CB"/>
    <w:rsid w:val="007A31B4"/>
    <w:rsid w:val="007A31F3"/>
    <w:rsid w:val="007A3616"/>
    <w:rsid w:val="007A36B7"/>
    <w:rsid w:val="007A36E8"/>
    <w:rsid w:val="007A38CA"/>
    <w:rsid w:val="007A3A31"/>
    <w:rsid w:val="007A3AB4"/>
    <w:rsid w:val="007A3B1F"/>
    <w:rsid w:val="007A3C0E"/>
    <w:rsid w:val="007A3C64"/>
    <w:rsid w:val="007A3FFC"/>
    <w:rsid w:val="007A44C6"/>
    <w:rsid w:val="007A4B2C"/>
    <w:rsid w:val="007A4F76"/>
    <w:rsid w:val="007A5324"/>
    <w:rsid w:val="007A5444"/>
    <w:rsid w:val="007A5492"/>
    <w:rsid w:val="007A54CA"/>
    <w:rsid w:val="007A5753"/>
    <w:rsid w:val="007A5927"/>
    <w:rsid w:val="007A5A90"/>
    <w:rsid w:val="007A5B7A"/>
    <w:rsid w:val="007A6007"/>
    <w:rsid w:val="007A61E3"/>
    <w:rsid w:val="007A6DF0"/>
    <w:rsid w:val="007A6F60"/>
    <w:rsid w:val="007A7371"/>
    <w:rsid w:val="007A739A"/>
    <w:rsid w:val="007A74C5"/>
    <w:rsid w:val="007A7698"/>
    <w:rsid w:val="007A7860"/>
    <w:rsid w:val="007A7D50"/>
    <w:rsid w:val="007A7ED9"/>
    <w:rsid w:val="007A7F8E"/>
    <w:rsid w:val="007A7FE6"/>
    <w:rsid w:val="007B0152"/>
    <w:rsid w:val="007B03A4"/>
    <w:rsid w:val="007B0486"/>
    <w:rsid w:val="007B0755"/>
    <w:rsid w:val="007B0876"/>
    <w:rsid w:val="007B0929"/>
    <w:rsid w:val="007B0952"/>
    <w:rsid w:val="007B0AB2"/>
    <w:rsid w:val="007B1603"/>
    <w:rsid w:val="007B1644"/>
    <w:rsid w:val="007B19AF"/>
    <w:rsid w:val="007B1D63"/>
    <w:rsid w:val="007B221A"/>
    <w:rsid w:val="007B2631"/>
    <w:rsid w:val="007B2F48"/>
    <w:rsid w:val="007B2FB5"/>
    <w:rsid w:val="007B318B"/>
    <w:rsid w:val="007B324B"/>
    <w:rsid w:val="007B38AE"/>
    <w:rsid w:val="007B39FB"/>
    <w:rsid w:val="007B3A50"/>
    <w:rsid w:val="007B3BBD"/>
    <w:rsid w:val="007B3E46"/>
    <w:rsid w:val="007B418E"/>
    <w:rsid w:val="007B4427"/>
    <w:rsid w:val="007B4671"/>
    <w:rsid w:val="007B47B0"/>
    <w:rsid w:val="007B49B7"/>
    <w:rsid w:val="007B4A21"/>
    <w:rsid w:val="007B4C92"/>
    <w:rsid w:val="007B4DC5"/>
    <w:rsid w:val="007B5061"/>
    <w:rsid w:val="007B545D"/>
    <w:rsid w:val="007B593E"/>
    <w:rsid w:val="007B5AB8"/>
    <w:rsid w:val="007B5C27"/>
    <w:rsid w:val="007B5CAE"/>
    <w:rsid w:val="007B620E"/>
    <w:rsid w:val="007B622C"/>
    <w:rsid w:val="007B63F5"/>
    <w:rsid w:val="007B6637"/>
    <w:rsid w:val="007B67CC"/>
    <w:rsid w:val="007B67F3"/>
    <w:rsid w:val="007B6A09"/>
    <w:rsid w:val="007B6C79"/>
    <w:rsid w:val="007B71BA"/>
    <w:rsid w:val="007B74A1"/>
    <w:rsid w:val="007B756D"/>
    <w:rsid w:val="007B774D"/>
    <w:rsid w:val="007B78B3"/>
    <w:rsid w:val="007B7975"/>
    <w:rsid w:val="007B7E1F"/>
    <w:rsid w:val="007B7FE1"/>
    <w:rsid w:val="007C002F"/>
    <w:rsid w:val="007C03E8"/>
    <w:rsid w:val="007C0600"/>
    <w:rsid w:val="007C085E"/>
    <w:rsid w:val="007C0BE9"/>
    <w:rsid w:val="007C0C4B"/>
    <w:rsid w:val="007C1041"/>
    <w:rsid w:val="007C1137"/>
    <w:rsid w:val="007C1195"/>
    <w:rsid w:val="007C1389"/>
    <w:rsid w:val="007C1472"/>
    <w:rsid w:val="007C1854"/>
    <w:rsid w:val="007C23D4"/>
    <w:rsid w:val="007C24F0"/>
    <w:rsid w:val="007C317F"/>
    <w:rsid w:val="007C33C4"/>
    <w:rsid w:val="007C3502"/>
    <w:rsid w:val="007C35DE"/>
    <w:rsid w:val="007C37AF"/>
    <w:rsid w:val="007C37EE"/>
    <w:rsid w:val="007C38F9"/>
    <w:rsid w:val="007C393A"/>
    <w:rsid w:val="007C397D"/>
    <w:rsid w:val="007C3BB9"/>
    <w:rsid w:val="007C3CBD"/>
    <w:rsid w:val="007C3FE8"/>
    <w:rsid w:val="007C4C05"/>
    <w:rsid w:val="007C5447"/>
    <w:rsid w:val="007C606B"/>
    <w:rsid w:val="007C62B3"/>
    <w:rsid w:val="007C6558"/>
    <w:rsid w:val="007C668F"/>
    <w:rsid w:val="007C6B64"/>
    <w:rsid w:val="007C6BB6"/>
    <w:rsid w:val="007C6BF7"/>
    <w:rsid w:val="007C6F07"/>
    <w:rsid w:val="007C6F0F"/>
    <w:rsid w:val="007C709D"/>
    <w:rsid w:val="007C742B"/>
    <w:rsid w:val="007C77E5"/>
    <w:rsid w:val="007C78B4"/>
    <w:rsid w:val="007C7CB9"/>
    <w:rsid w:val="007C7DE7"/>
    <w:rsid w:val="007C7E1F"/>
    <w:rsid w:val="007D051C"/>
    <w:rsid w:val="007D089F"/>
    <w:rsid w:val="007D0C0D"/>
    <w:rsid w:val="007D0C4F"/>
    <w:rsid w:val="007D0ED7"/>
    <w:rsid w:val="007D0FB9"/>
    <w:rsid w:val="007D1131"/>
    <w:rsid w:val="007D1286"/>
    <w:rsid w:val="007D1716"/>
    <w:rsid w:val="007D19BA"/>
    <w:rsid w:val="007D1A83"/>
    <w:rsid w:val="007D1AF0"/>
    <w:rsid w:val="007D2175"/>
    <w:rsid w:val="007D229E"/>
    <w:rsid w:val="007D2330"/>
    <w:rsid w:val="007D2437"/>
    <w:rsid w:val="007D244F"/>
    <w:rsid w:val="007D261C"/>
    <w:rsid w:val="007D2637"/>
    <w:rsid w:val="007D2793"/>
    <w:rsid w:val="007D2954"/>
    <w:rsid w:val="007D2FB0"/>
    <w:rsid w:val="007D2FDD"/>
    <w:rsid w:val="007D30CF"/>
    <w:rsid w:val="007D31DF"/>
    <w:rsid w:val="007D385F"/>
    <w:rsid w:val="007D3A10"/>
    <w:rsid w:val="007D3AEA"/>
    <w:rsid w:val="007D3EC4"/>
    <w:rsid w:val="007D41B2"/>
    <w:rsid w:val="007D4217"/>
    <w:rsid w:val="007D4260"/>
    <w:rsid w:val="007D43E9"/>
    <w:rsid w:val="007D4593"/>
    <w:rsid w:val="007D4828"/>
    <w:rsid w:val="007D4E13"/>
    <w:rsid w:val="007D5246"/>
    <w:rsid w:val="007D5679"/>
    <w:rsid w:val="007D5757"/>
    <w:rsid w:val="007D5B1A"/>
    <w:rsid w:val="007D64F6"/>
    <w:rsid w:val="007D6825"/>
    <w:rsid w:val="007D692E"/>
    <w:rsid w:val="007D6937"/>
    <w:rsid w:val="007D6C90"/>
    <w:rsid w:val="007D6FEF"/>
    <w:rsid w:val="007D7125"/>
    <w:rsid w:val="007D7380"/>
    <w:rsid w:val="007D742F"/>
    <w:rsid w:val="007D74EE"/>
    <w:rsid w:val="007D75FA"/>
    <w:rsid w:val="007D7AAB"/>
    <w:rsid w:val="007D7B1F"/>
    <w:rsid w:val="007E001B"/>
    <w:rsid w:val="007E02EA"/>
    <w:rsid w:val="007E0413"/>
    <w:rsid w:val="007E0783"/>
    <w:rsid w:val="007E0900"/>
    <w:rsid w:val="007E0B76"/>
    <w:rsid w:val="007E0D10"/>
    <w:rsid w:val="007E1134"/>
    <w:rsid w:val="007E1286"/>
    <w:rsid w:val="007E16A3"/>
    <w:rsid w:val="007E1719"/>
    <w:rsid w:val="007E1CF0"/>
    <w:rsid w:val="007E1D34"/>
    <w:rsid w:val="007E2067"/>
    <w:rsid w:val="007E22FB"/>
    <w:rsid w:val="007E2375"/>
    <w:rsid w:val="007E23FC"/>
    <w:rsid w:val="007E260C"/>
    <w:rsid w:val="007E2742"/>
    <w:rsid w:val="007E2D0E"/>
    <w:rsid w:val="007E3013"/>
    <w:rsid w:val="007E3D19"/>
    <w:rsid w:val="007E3F5A"/>
    <w:rsid w:val="007E455A"/>
    <w:rsid w:val="007E4A84"/>
    <w:rsid w:val="007E4A8D"/>
    <w:rsid w:val="007E4B2F"/>
    <w:rsid w:val="007E4B7E"/>
    <w:rsid w:val="007E4D98"/>
    <w:rsid w:val="007E5515"/>
    <w:rsid w:val="007E5612"/>
    <w:rsid w:val="007E5A8A"/>
    <w:rsid w:val="007E5D2F"/>
    <w:rsid w:val="007E5E7B"/>
    <w:rsid w:val="007E5EBA"/>
    <w:rsid w:val="007E6343"/>
    <w:rsid w:val="007E63E2"/>
    <w:rsid w:val="007E673B"/>
    <w:rsid w:val="007E6ABB"/>
    <w:rsid w:val="007E6FEC"/>
    <w:rsid w:val="007E7028"/>
    <w:rsid w:val="007E70A1"/>
    <w:rsid w:val="007E7409"/>
    <w:rsid w:val="007E76A1"/>
    <w:rsid w:val="007E7B62"/>
    <w:rsid w:val="007E7BA0"/>
    <w:rsid w:val="007E7E73"/>
    <w:rsid w:val="007E7E96"/>
    <w:rsid w:val="007F021E"/>
    <w:rsid w:val="007F0CB1"/>
    <w:rsid w:val="007F0E3E"/>
    <w:rsid w:val="007F1048"/>
    <w:rsid w:val="007F10B3"/>
    <w:rsid w:val="007F1595"/>
    <w:rsid w:val="007F1BD3"/>
    <w:rsid w:val="007F2636"/>
    <w:rsid w:val="007F272D"/>
    <w:rsid w:val="007F2766"/>
    <w:rsid w:val="007F29B9"/>
    <w:rsid w:val="007F2B65"/>
    <w:rsid w:val="007F2C83"/>
    <w:rsid w:val="007F2D27"/>
    <w:rsid w:val="007F32AB"/>
    <w:rsid w:val="007F3505"/>
    <w:rsid w:val="007F361C"/>
    <w:rsid w:val="007F39CE"/>
    <w:rsid w:val="007F3AE9"/>
    <w:rsid w:val="007F3B41"/>
    <w:rsid w:val="007F3B70"/>
    <w:rsid w:val="007F3DFF"/>
    <w:rsid w:val="007F45C2"/>
    <w:rsid w:val="007F4D77"/>
    <w:rsid w:val="007F4E48"/>
    <w:rsid w:val="007F4F5F"/>
    <w:rsid w:val="007F517A"/>
    <w:rsid w:val="007F51CE"/>
    <w:rsid w:val="007F527F"/>
    <w:rsid w:val="007F5697"/>
    <w:rsid w:val="007F5F90"/>
    <w:rsid w:val="007F69FC"/>
    <w:rsid w:val="007F6B25"/>
    <w:rsid w:val="007F6FD3"/>
    <w:rsid w:val="007F701B"/>
    <w:rsid w:val="007F7228"/>
    <w:rsid w:val="007F76AB"/>
    <w:rsid w:val="007F7707"/>
    <w:rsid w:val="007F776E"/>
    <w:rsid w:val="007F7897"/>
    <w:rsid w:val="007F79E8"/>
    <w:rsid w:val="007F7A0E"/>
    <w:rsid w:val="008001B4"/>
    <w:rsid w:val="008002FF"/>
    <w:rsid w:val="00800424"/>
    <w:rsid w:val="00800556"/>
    <w:rsid w:val="008008D8"/>
    <w:rsid w:val="00800AD2"/>
    <w:rsid w:val="00801156"/>
    <w:rsid w:val="00801237"/>
    <w:rsid w:val="00801495"/>
    <w:rsid w:val="008017C3"/>
    <w:rsid w:val="0080181D"/>
    <w:rsid w:val="00801862"/>
    <w:rsid w:val="008018E1"/>
    <w:rsid w:val="008019DB"/>
    <w:rsid w:val="00801B10"/>
    <w:rsid w:val="00801BCB"/>
    <w:rsid w:val="00802155"/>
    <w:rsid w:val="00802372"/>
    <w:rsid w:val="0080297F"/>
    <w:rsid w:val="00802C1A"/>
    <w:rsid w:val="00802E89"/>
    <w:rsid w:val="00802FB6"/>
    <w:rsid w:val="00803343"/>
    <w:rsid w:val="0080342C"/>
    <w:rsid w:val="00803475"/>
    <w:rsid w:val="008034AD"/>
    <w:rsid w:val="00803CA6"/>
    <w:rsid w:val="00803EED"/>
    <w:rsid w:val="008041A8"/>
    <w:rsid w:val="00804537"/>
    <w:rsid w:val="008045F9"/>
    <w:rsid w:val="00804735"/>
    <w:rsid w:val="00804DA1"/>
    <w:rsid w:val="00804DC5"/>
    <w:rsid w:val="00804DCF"/>
    <w:rsid w:val="00804DDB"/>
    <w:rsid w:val="00804F4D"/>
    <w:rsid w:val="00805135"/>
    <w:rsid w:val="00805622"/>
    <w:rsid w:val="00805829"/>
    <w:rsid w:val="00805F71"/>
    <w:rsid w:val="008063C1"/>
    <w:rsid w:val="0080656F"/>
    <w:rsid w:val="0080661B"/>
    <w:rsid w:val="00806C8F"/>
    <w:rsid w:val="00806CFA"/>
    <w:rsid w:val="0080743C"/>
    <w:rsid w:val="008075BC"/>
    <w:rsid w:val="00807700"/>
    <w:rsid w:val="00807787"/>
    <w:rsid w:val="00807AB6"/>
    <w:rsid w:val="00807DEB"/>
    <w:rsid w:val="0081029B"/>
    <w:rsid w:val="00810306"/>
    <w:rsid w:val="00810798"/>
    <w:rsid w:val="008109A8"/>
    <w:rsid w:val="00810C51"/>
    <w:rsid w:val="00811039"/>
    <w:rsid w:val="008114AE"/>
    <w:rsid w:val="008115D9"/>
    <w:rsid w:val="0081173A"/>
    <w:rsid w:val="008117B9"/>
    <w:rsid w:val="00811B46"/>
    <w:rsid w:val="00811D36"/>
    <w:rsid w:val="00812604"/>
    <w:rsid w:val="00812701"/>
    <w:rsid w:val="0081296A"/>
    <w:rsid w:val="00812B2F"/>
    <w:rsid w:val="00812B83"/>
    <w:rsid w:val="00812C50"/>
    <w:rsid w:val="008131ED"/>
    <w:rsid w:val="0081359A"/>
    <w:rsid w:val="00813869"/>
    <w:rsid w:val="00813BB7"/>
    <w:rsid w:val="008140E9"/>
    <w:rsid w:val="008142E8"/>
    <w:rsid w:val="00814876"/>
    <w:rsid w:val="00814BBB"/>
    <w:rsid w:val="00814C6B"/>
    <w:rsid w:val="00814C6E"/>
    <w:rsid w:val="008150E3"/>
    <w:rsid w:val="0081516A"/>
    <w:rsid w:val="0081536B"/>
    <w:rsid w:val="0081568E"/>
    <w:rsid w:val="00815796"/>
    <w:rsid w:val="008157AC"/>
    <w:rsid w:val="00815A73"/>
    <w:rsid w:val="00815D24"/>
    <w:rsid w:val="00815F39"/>
    <w:rsid w:val="00816015"/>
    <w:rsid w:val="0081611D"/>
    <w:rsid w:val="008161A5"/>
    <w:rsid w:val="008161A8"/>
    <w:rsid w:val="00816262"/>
    <w:rsid w:val="0081630B"/>
    <w:rsid w:val="00816433"/>
    <w:rsid w:val="008166C3"/>
    <w:rsid w:val="0081694E"/>
    <w:rsid w:val="00816990"/>
    <w:rsid w:val="008170D4"/>
    <w:rsid w:val="008170E9"/>
    <w:rsid w:val="0081728D"/>
    <w:rsid w:val="0081758F"/>
    <w:rsid w:val="008177C2"/>
    <w:rsid w:val="00817A5E"/>
    <w:rsid w:val="00817B98"/>
    <w:rsid w:val="00817C05"/>
    <w:rsid w:val="00817F41"/>
    <w:rsid w:val="0082044B"/>
    <w:rsid w:val="00820458"/>
    <w:rsid w:val="0082046B"/>
    <w:rsid w:val="008204BB"/>
    <w:rsid w:val="00820613"/>
    <w:rsid w:val="0082089E"/>
    <w:rsid w:val="00820956"/>
    <w:rsid w:val="00820973"/>
    <w:rsid w:val="00820980"/>
    <w:rsid w:val="00820AE1"/>
    <w:rsid w:val="00820DE4"/>
    <w:rsid w:val="00820DFE"/>
    <w:rsid w:val="00821852"/>
    <w:rsid w:val="008219A3"/>
    <w:rsid w:val="00822001"/>
    <w:rsid w:val="008221B3"/>
    <w:rsid w:val="00822231"/>
    <w:rsid w:val="008224E3"/>
    <w:rsid w:val="008224ED"/>
    <w:rsid w:val="00822585"/>
    <w:rsid w:val="008228B8"/>
    <w:rsid w:val="00822B25"/>
    <w:rsid w:val="00822B5E"/>
    <w:rsid w:val="00822D6B"/>
    <w:rsid w:val="008230ED"/>
    <w:rsid w:val="0082338D"/>
    <w:rsid w:val="0082343C"/>
    <w:rsid w:val="00823C25"/>
    <w:rsid w:val="00823CEB"/>
    <w:rsid w:val="00823DAC"/>
    <w:rsid w:val="00823F76"/>
    <w:rsid w:val="00824114"/>
    <w:rsid w:val="008243C9"/>
    <w:rsid w:val="00824456"/>
    <w:rsid w:val="00824C93"/>
    <w:rsid w:val="00824DF0"/>
    <w:rsid w:val="00824EB3"/>
    <w:rsid w:val="00825013"/>
    <w:rsid w:val="008251A3"/>
    <w:rsid w:val="008254BE"/>
    <w:rsid w:val="0082593C"/>
    <w:rsid w:val="008259B1"/>
    <w:rsid w:val="00825BB9"/>
    <w:rsid w:val="00825D30"/>
    <w:rsid w:val="00826C57"/>
    <w:rsid w:val="00826E04"/>
    <w:rsid w:val="00826ECF"/>
    <w:rsid w:val="00826F33"/>
    <w:rsid w:val="00826F58"/>
    <w:rsid w:val="00826FB5"/>
    <w:rsid w:val="008273A9"/>
    <w:rsid w:val="00827453"/>
    <w:rsid w:val="00827960"/>
    <w:rsid w:val="00827B78"/>
    <w:rsid w:val="00827C7A"/>
    <w:rsid w:val="00827C89"/>
    <w:rsid w:val="008304EC"/>
    <w:rsid w:val="0083051B"/>
    <w:rsid w:val="00830522"/>
    <w:rsid w:val="008309E4"/>
    <w:rsid w:val="00830A61"/>
    <w:rsid w:val="00830B53"/>
    <w:rsid w:val="00830BFB"/>
    <w:rsid w:val="00830FB4"/>
    <w:rsid w:val="0083130C"/>
    <w:rsid w:val="008315BC"/>
    <w:rsid w:val="008316E6"/>
    <w:rsid w:val="00832040"/>
    <w:rsid w:val="008320F9"/>
    <w:rsid w:val="00832FC1"/>
    <w:rsid w:val="00832FDD"/>
    <w:rsid w:val="00833055"/>
    <w:rsid w:val="00833208"/>
    <w:rsid w:val="0083333A"/>
    <w:rsid w:val="0083337B"/>
    <w:rsid w:val="0083359B"/>
    <w:rsid w:val="00833800"/>
    <w:rsid w:val="0083399A"/>
    <w:rsid w:val="00833B44"/>
    <w:rsid w:val="00834AEE"/>
    <w:rsid w:val="00834D2A"/>
    <w:rsid w:val="00834E01"/>
    <w:rsid w:val="00834EF2"/>
    <w:rsid w:val="0083516C"/>
    <w:rsid w:val="0083564E"/>
    <w:rsid w:val="00835E8A"/>
    <w:rsid w:val="008361D8"/>
    <w:rsid w:val="008363A8"/>
    <w:rsid w:val="00836491"/>
    <w:rsid w:val="00836537"/>
    <w:rsid w:val="00836911"/>
    <w:rsid w:val="00836985"/>
    <w:rsid w:val="008369E7"/>
    <w:rsid w:val="00836C59"/>
    <w:rsid w:val="00836ED0"/>
    <w:rsid w:val="008374AA"/>
    <w:rsid w:val="00837D4B"/>
    <w:rsid w:val="00837D67"/>
    <w:rsid w:val="00837DFF"/>
    <w:rsid w:val="00837E97"/>
    <w:rsid w:val="0084007B"/>
    <w:rsid w:val="0084014B"/>
    <w:rsid w:val="008401C7"/>
    <w:rsid w:val="008407BE"/>
    <w:rsid w:val="0084096A"/>
    <w:rsid w:val="00840F9D"/>
    <w:rsid w:val="008410AB"/>
    <w:rsid w:val="008410C1"/>
    <w:rsid w:val="00841130"/>
    <w:rsid w:val="00841179"/>
    <w:rsid w:val="008413C5"/>
    <w:rsid w:val="0084142A"/>
    <w:rsid w:val="00841A58"/>
    <w:rsid w:val="00841C25"/>
    <w:rsid w:val="00841EA2"/>
    <w:rsid w:val="0084210C"/>
    <w:rsid w:val="00842303"/>
    <w:rsid w:val="008428E8"/>
    <w:rsid w:val="00842AE8"/>
    <w:rsid w:val="00843272"/>
    <w:rsid w:val="00843305"/>
    <w:rsid w:val="008437A6"/>
    <w:rsid w:val="0084398B"/>
    <w:rsid w:val="00843A12"/>
    <w:rsid w:val="00843B5E"/>
    <w:rsid w:val="008441FC"/>
    <w:rsid w:val="0084425F"/>
    <w:rsid w:val="0084456F"/>
    <w:rsid w:val="0084470D"/>
    <w:rsid w:val="0084484E"/>
    <w:rsid w:val="00844C08"/>
    <w:rsid w:val="00844E4F"/>
    <w:rsid w:val="00844EEC"/>
    <w:rsid w:val="008451AC"/>
    <w:rsid w:val="00845330"/>
    <w:rsid w:val="0084557B"/>
    <w:rsid w:val="008455B4"/>
    <w:rsid w:val="008458D0"/>
    <w:rsid w:val="0084599A"/>
    <w:rsid w:val="00845AF1"/>
    <w:rsid w:val="00846193"/>
    <w:rsid w:val="00846203"/>
    <w:rsid w:val="0084669B"/>
    <w:rsid w:val="0084683B"/>
    <w:rsid w:val="008468CC"/>
    <w:rsid w:val="008469E6"/>
    <w:rsid w:val="00846B15"/>
    <w:rsid w:val="00846D27"/>
    <w:rsid w:val="00847205"/>
    <w:rsid w:val="00847302"/>
    <w:rsid w:val="008479EF"/>
    <w:rsid w:val="00847A3C"/>
    <w:rsid w:val="00847E33"/>
    <w:rsid w:val="00847EED"/>
    <w:rsid w:val="00850028"/>
    <w:rsid w:val="008500EA"/>
    <w:rsid w:val="00850655"/>
    <w:rsid w:val="008512ED"/>
    <w:rsid w:val="00851633"/>
    <w:rsid w:val="00851A50"/>
    <w:rsid w:val="00851E3C"/>
    <w:rsid w:val="00851E62"/>
    <w:rsid w:val="00852510"/>
    <w:rsid w:val="00852A3F"/>
    <w:rsid w:val="00852CCA"/>
    <w:rsid w:val="00852E7F"/>
    <w:rsid w:val="00852EB2"/>
    <w:rsid w:val="008530F5"/>
    <w:rsid w:val="00853125"/>
    <w:rsid w:val="0085321E"/>
    <w:rsid w:val="00853702"/>
    <w:rsid w:val="008537CE"/>
    <w:rsid w:val="00853A27"/>
    <w:rsid w:val="00853CE8"/>
    <w:rsid w:val="00853F35"/>
    <w:rsid w:val="00854949"/>
    <w:rsid w:val="008550AF"/>
    <w:rsid w:val="008554D1"/>
    <w:rsid w:val="0085550E"/>
    <w:rsid w:val="008559F1"/>
    <w:rsid w:val="00855B90"/>
    <w:rsid w:val="00855B95"/>
    <w:rsid w:val="00855E43"/>
    <w:rsid w:val="00856225"/>
    <w:rsid w:val="0085654C"/>
    <w:rsid w:val="0085751D"/>
    <w:rsid w:val="008575C6"/>
    <w:rsid w:val="00857729"/>
    <w:rsid w:val="00857765"/>
    <w:rsid w:val="00857886"/>
    <w:rsid w:val="00857CDF"/>
    <w:rsid w:val="00860015"/>
    <w:rsid w:val="00860088"/>
    <w:rsid w:val="008604BF"/>
    <w:rsid w:val="00860E60"/>
    <w:rsid w:val="00861307"/>
    <w:rsid w:val="008614BE"/>
    <w:rsid w:val="008614F9"/>
    <w:rsid w:val="0086159F"/>
    <w:rsid w:val="008615BB"/>
    <w:rsid w:val="00861939"/>
    <w:rsid w:val="00861980"/>
    <w:rsid w:val="00861C11"/>
    <w:rsid w:val="00861D41"/>
    <w:rsid w:val="00861D59"/>
    <w:rsid w:val="00861E21"/>
    <w:rsid w:val="00862396"/>
    <w:rsid w:val="008624A9"/>
    <w:rsid w:val="0086281D"/>
    <w:rsid w:val="008628BD"/>
    <w:rsid w:val="00862ABE"/>
    <w:rsid w:val="00862D26"/>
    <w:rsid w:val="00862E13"/>
    <w:rsid w:val="00862F4B"/>
    <w:rsid w:val="00863065"/>
    <w:rsid w:val="00863147"/>
    <w:rsid w:val="0086326B"/>
    <w:rsid w:val="008633CB"/>
    <w:rsid w:val="00863870"/>
    <w:rsid w:val="008639AE"/>
    <w:rsid w:val="008639C0"/>
    <w:rsid w:val="00864816"/>
    <w:rsid w:val="00864894"/>
    <w:rsid w:val="008648A6"/>
    <w:rsid w:val="00864900"/>
    <w:rsid w:val="00865237"/>
    <w:rsid w:val="0086571A"/>
    <w:rsid w:val="00865A02"/>
    <w:rsid w:val="00865A66"/>
    <w:rsid w:val="00865B6D"/>
    <w:rsid w:val="008666BF"/>
    <w:rsid w:val="008667C6"/>
    <w:rsid w:val="008677C8"/>
    <w:rsid w:val="00867B26"/>
    <w:rsid w:val="00867C54"/>
    <w:rsid w:val="00867D93"/>
    <w:rsid w:val="00867F4D"/>
    <w:rsid w:val="0087002F"/>
    <w:rsid w:val="0087051D"/>
    <w:rsid w:val="008709EB"/>
    <w:rsid w:val="00870DFB"/>
    <w:rsid w:val="0087101C"/>
    <w:rsid w:val="00871357"/>
    <w:rsid w:val="008719BD"/>
    <w:rsid w:val="008719FB"/>
    <w:rsid w:val="00871F3B"/>
    <w:rsid w:val="00872212"/>
    <w:rsid w:val="008723D1"/>
    <w:rsid w:val="00872647"/>
    <w:rsid w:val="00872882"/>
    <w:rsid w:val="00872C77"/>
    <w:rsid w:val="008733A1"/>
    <w:rsid w:val="008736FB"/>
    <w:rsid w:val="0087481D"/>
    <w:rsid w:val="00874DE1"/>
    <w:rsid w:val="00875071"/>
    <w:rsid w:val="0087531A"/>
    <w:rsid w:val="00875388"/>
    <w:rsid w:val="00875A15"/>
    <w:rsid w:val="00875A3D"/>
    <w:rsid w:val="0087619B"/>
    <w:rsid w:val="008761EE"/>
    <w:rsid w:val="00876B92"/>
    <w:rsid w:val="00876ED1"/>
    <w:rsid w:val="00876F08"/>
    <w:rsid w:val="00876FC1"/>
    <w:rsid w:val="008771CE"/>
    <w:rsid w:val="00877550"/>
    <w:rsid w:val="008775EF"/>
    <w:rsid w:val="008776D1"/>
    <w:rsid w:val="008800E0"/>
    <w:rsid w:val="008800F9"/>
    <w:rsid w:val="0088010C"/>
    <w:rsid w:val="0088013F"/>
    <w:rsid w:val="00880D00"/>
    <w:rsid w:val="00880D30"/>
    <w:rsid w:val="008814AA"/>
    <w:rsid w:val="00881D13"/>
    <w:rsid w:val="00882679"/>
    <w:rsid w:val="008826DF"/>
    <w:rsid w:val="00882B28"/>
    <w:rsid w:val="00882DA7"/>
    <w:rsid w:val="008830FC"/>
    <w:rsid w:val="0088326D"/>
    <w:rsid w:val="008832DF"/>
    <w:rsid w:val="008833A1"/>
    <w:rsid w:val="008838E6"/>
    <w:rsid w:val="00883BFE"/>
    <w:rsid w:val="00883D22"/>
    <w:rsid w:val="00883E6C"/>
    <w:rsid w:val="00883EAA"/>
    <w:rsid w:val="00883FDA"/>
    <w:rsid w:val="0088409F"/>
    <w:rsid w:val="008844E5"/>
    <w:rsid w:val="00884A48"/>
    <w:rsid w:val="00884A5F"/>
    <w:rsid w:val="00884ECE"/>
    <w:rsid w:val="0088548B"/>
    <w:rsid w:val="0088571F"/>
    <w:rsid w:val="00885ADC"/>
    <w:rsid w:val="00885E86"/>
    <w:rsid w:val="00885F70"/>
    <w:rsid w:val="00885FEC"/>
    <w:rsid w:val="00886013"/>
    <w:rsid w:val="0088609E"/>
    <w:rsid w:val="008865EF"/>
    <w:rsid w:val="00886A8B"/>
    <w:rsid w:val="00886C23"/>
    <w:rsid w:val="00886C36"/>
    <w:rsid w:val="008870A0"/>
    <w:rsid w:val="0088733D"/>
    <w:rsid w:val="008878DE"/>
    <w:rsid w:val="00887B2B"/>
    <w:rsid w:val="00887E9A"/>
    <w:rsid w:val="00887EE8"/>
    <w:rsid w:val="00887F84"/>
    <w:rsid w:val="0089000E"/>
    <w:rsid w:val="0089028A"/>
    <w:rsid w:val="00890578"/>
    <w:rsid w:val="008906CE"/>
    <w:rsid w:val="008908A1"/>
    <w:rsid w:val="00890B3C"/>
    <w:rsid w:val="00890CA8"/>
    <w:rsid w:val="00891084"/>
    <w:rsid w:val="00891209"/>
    <w:rsid w:val="0089127A"/>
    <w:rsid w:val="008912F1"/>
    <w:rsid w:val="0089170B"/>
    <w:rsid w:val="00891735"/>
    <w:rsid w:val="00891B6A"/>
    <w:rsid w:val="00891CD6"/>
    <w:rsid w:val="00892258"/>
    <w:rsid w:val="0089288F"/>
    <w:rsid w:val="00892B09"/>
    <w:rsid w:val="00892B84"/>
    <w:rsid w:val="00892D6A"/>
    <w:rsid w:val="00892DDC"/>
    <w:rsid w:val="008930CA"/>
    <w:rsid w:val="0089319A"/>
    <w:rsid w:val="008937CA"/>
    <w:rsid w:val="008939A1"/>
    <w:rsid w:val="00893D3C"/>
    <w:rsid w:val="00893E67"/>
    <w:rsid w:val="00893E6E"/>
    <w:rsid w:val="008941AE"/>
    <w:rsid w:val="008945CC"/>
    <w:rsid w:val="00894641"/>
    <w:rsid w:val="008948A8"/>
    <w:rsid w:val="00894A94"/>
    <w:rsid w:val="00894CEB"/>
    <w:rsid w:val="00894F57"/>
    <w:rsid w:val="008952F9"/>
    <w:rsid w:val="0089544F"/>
    <w:rsid w:val="0089546B"/>
    <w:rsid w:val="008955EB"/>
    <w:rsid w:val="00895625"/>
    <w:rsid w:val="00895A7F"/>
    <w:rsid w:val="00895C08"/>
    <w:rsid w:val="00895C55"/>
    <w:rsid w:val="00895D9D"/>
    <w:rsid w:val="00895DE9"/>
    <w:rsid w:val="008964C2"/>
    <w:rsid w:val="00896729"/>
    <w:rsid w:val="0089675D"/>
    <w:rsid w:val="00896AB6"/>
    <w:rsid w:val="00896D53"/>
    <w:rsid w:val="00896EB2"/>
    <w:rsid w:val="00897353"/>
    <w:rsid w:val="008975FF"/>
    <w:rsid w:val="00897717"/>
    <w:rsid w:val="00897C1D"/>
    <w:rsid w:val="00897DA4"/>
    <w:rsid w:val="008A04A4"/>
    <w:rsid w:val="008A0570"/>
    <w:rsid w:val="008A09C8"/>
    <w:rsid w:val="008A0E2A"/>
    <w:rsid w:val="008A0FD5"/>
    <w:rsid w:val="008A1211"/>
    <w:rsid w:val="008A1602"/>
    <w:rsid w:val="008A18DF"/>
    <w:rsid w:val="008A2221"/>
    <w:rsid w:val="008A2728"/>
    <w:rsid w:val="008A272A"/>
    <w:rsid w:val="008A28AE"/>
    <w:rsid w:val="008A2CBF"/>
    <w:rsid w:val="008A2F49"/>
    <w:rsid w:val="008A32E7"/>
    <w:rsid w:val="008A36CA"/>
    <w:rsid w:val="008A38B8"/>
    <w:rsid w:val="008A3BE4"/>
    <w:rsid w:val="008A3F65"/>
    <w:rsid w:val="008A4132"/>
    <w:rsid w:val="008A413B"/>
    <w:rsid w:val="008A418E"/>
    <w:rsid w:val="008A420F"/>
    <w:rsid w:val="008A426C"/>
    <w:rsid w:val="008A42C9"/>
    <w:rsid w:val="008A440A"/>
    <w:rsid w:val="008A4858"/>
    <w:rsid w:val="008A4B23"/>
    <w:rsid w:val="008A4C3D"/>
    <w:rsid w:val="008A4E5B"/>
    <w:rsid w:val="008A50FE"/>
    <w:rsid w:val="008A52B6"/>
    <w:rsid w:val="008A5315"/>
    <w:rsid w:val="008A57C5"/>
    <w:rsid w:val="008A5E60"/>
    <w:rsid w:val="008A6015"/>
    <w:rsid w:val="008A67B6"/>
    <w:rsid w:val="008A6880"/>
    <w:rsid w:val="008A6943"/>
    <w:rsid w:val="008A6D55"/>
    <w:rsid w:val="008A6FB5"/>
    <w:rsid w:val="008A7292"/>
    <w:rsid w:val="008A76B2"/>
    <w:rsid w:val="008A789E"/>
    <w:rsid w:val="008A79CE"/>
    <w:rsid w:val="008A7BAE"/>
    <w:rsid w:val="008A7D4C"/>
    <w:rsid w:val="008A7D9F"/>
    <w:rsid w:val="008B01A1"/>
    <w:rsid w:val="008B0866"/>
    <w:rsid w:val="008B0A68"/>
    <w:rsid w:val="008B0E06"/>
    <w:rsid w:val="008B0EF8"/>
    <w:rsid w:val="008B0FB8"/>
    <w:rsid w:val="008B16AA"/>
    <w:rsid w:val="008B18DC"/>
    <w:rsid w:val="008B1F37"/>
    <w:rsid w:val="008B1F45"/>
    <w:rsid w:val="008B2166"/>
    <w:rsid w:val="008B2488"/>
    <w:rsid w:val="008B308D"/>
    <w:rsid w:val="008B34AA"/>
    <w:rsid w:val="008B3732"/>
    <w:rsid w:val="008B3BD1"/>
    <w:rsid w:val="008B3D10"/>
    <w:rsid w:val="008B3DF5"/>
    <w:rsid w:val="008B3E36"/>
    <w:rsid w:val="008B3EB8"/>
    <w:rsid w:val="008B40D2"/>
    <w:rsid w:val="008B4234"/>
    <w:rsid w:val="008B43DF"/>
    <w:rsid w:val="008B53E3"/>
    <w:rsid w:val="008B54AB"/>
    <w:rsid w:val="008B55D5"/>
    <w:rsid w:val="008B5E6A"/>
    <w:rsid w:val="008B5F20"/>
    <w:rsid w:val="008B5F56"/>
    <w:rsid w:val="008B61D7"/>
    <w:rsid w:val="008B6272"/>
    <w:rsid w:val="008B63AD"/>
    <w:rsid w:val="008B6521"/>
    <w:rsid w:val="008B6538"/>
    <w:rsid w:val="008B670A"/>
    <w:rsid w:val="008B72A2"/>
    <w:rsid w:val="008B74A4"/>
    <w:rsid w:val="008B7518"/>
    <w:rsid w:val="008B7535"/>
    <w:rsid w:val="008B7562"/>
    <w:rsid w:val="008B79E7"/>
    <w:rsid w:val="008B7BBC"/>
    <w:rsid w:val="008B7C0F"/>
    <w:rsid w:val="008B7F56"/>
    <w:rsid w:val="008C0077"/>
    <w:rsid w:val="008C0204"/>
    <w:rsid w:val="008C0564"/>
    <w:rsid w:val="008C136D"/>
    <w:rsid w:val="008C17D7"/>
    <w:rsid w:val="008C198C"/>
    <w:rsid w:val="008C1D8C"/>
    <w:rsid w:val="008C1E5C"/>
    <w:rsid w:val="008C247D"/>
    <w:rsid w:val="008C2A18"/>
    <w:rsid w:val="008C2A9D"/>
    <w:rsid w:val="008C2E4A"/>
    <w:rsid w:val="008C3365"/>
    <w:rsid w:val="008C3A64"/>
    <w:rsid w:val="008C3B43"/>
    <w:rsid w:val="008C3CBD"/>
    <w:rsid w:val="008C3D43"/>
    <w:rsid w:val="008C42B6"/>
    <w:rsid w:val="008C42E9"/>
    <w:rsid w:val="008C445D"/>
    <w:rsid w:val="008C454C"/>
    <w:rsid w:val="008C46B3"/>
    <w:rsid w:val="008C49B1"/>
    <w:rsid w:val="008C4EB3"/>
    <w:rsid w:val="008C51C7"/>
    <w:rsid w:val="008C52D0"/>
    <w:rsid w:val="008C5697"/>
    <w:rsid w:val="008C5730"/>
    <w:rsid w:val="008C579C"/>
    <w:rsid w:val="008C57B9"/>
    <w:rsid w:val="008C5806"/>
    <w:rsid w:val="008C59B9"/>
    <w:rsid w:val="008C59D1"/>
    <w:rsid w:val="008C5AD1"/>
    <w:rsid w:val="008C5AD3"/>
    <w:rsid w:val="008C5B76"/>
    <w:rsid w:val="008C5BED"/>
    <w:rsid w:val="008C5D0A"/>
    <w:rsid w:val="008C5DD6"/>
    <w:rsid w:val="008C5E8E"/>
    <w:rsid w:val="008C6075"/>
    <w:rsid w:val="008C6485"/>
    <w:rsid w:val="008C6B0F"/>
    <w:rsid w:val="008C6CD3"/>
    <w:rsid w:val="008C70AA"/>
    <w:rsid w:val="008C7241"/>
    <w:rsid w:val="008C729C"/>
    <w:rsid w:val="008C72CD"/>
    <w:rsid w:val="008C757D"/>
    <w:rsid w:val="008C766F"/>
    <w:rsid w:val="008C7878"/>
    <w:rsid w:val="008C78DD"/>
    <w:rsid w:val="008C7C9C"/>
    <w:rsid w:val="008C7CA7"/>
    <w:rsid w:val="008C7DFA"/>
    <w:rsid w:val="008D01A1"/>
    <w:rsid w:val="008D033B"/>
    <w:rsid w:val="008D038F"/>
    <w:rsid w:val="008D052A"/>
    <w:rsid w:val="008D0818"/>
    <w:rsid w:val="008D0B98"/>
    <w:rsid w:val="008D0C85"/>
    <w:rsid w:val="008D0CE9"/>
    <w:rsid w:val="008D10DD"/>
    <w:rsid w:val="008D1688"/>
    <w:rsid w:val="008D1805"/>
    <w:rsid w:val="008D1962"/>
    <w:rsid w:val="008D19BA"/>
    <w:rsid w:val="008D1C29"/>
    <w:rsid w:val="008D205C"/>
    <w:rsid w:val="008D214D"/>
    <w:rsid w:val="008D2478"/>
    <w:rsid w:val="008D2521"/>
    <w:rsid w:val="008D27E7"/>
    <w:rsid w:val="008D2991"/>
    <w:rsid w:val="008D2A9D"/>
    <w:rsid w:val="008D2E46"/>
    <w:rsid w:val="008D31AD"/>
    <w:rsid w:val="008D345F"/>
    <w:rsid w:val="008D346B"/>
    <w:rsid w:val="008D34EF"/>
    <w:rsid w:val="008D35DF"/>
    <w:rsid w:val="008D39C6"/>
    <w:rsid w:val="008D3A33"/>
    <w:rsid w:val="008D3B6C"/>
    <w:rsid w:val="008D41D7"/>
    <w:rsid w:val="008D4259"/>
    <w:rsid w:val="008D4455"/>
    <w:rsid w:val="008D48E6"/>
    <w:rsid w:val="008D492E"/>
    <w:rsid w:val="008D4995"/>
    <w:rsid w:val="008D4A37"/>
    <w:rsid w:val="008D4BCC"/>
    <w:rsid w:val="008D4EF3"/>
    <w:rsid w:val="008D50D8"/>
    <w:rsid w:val="008D556C"/>
    <w:rsid w:val="008D616D"/>
    <w:rsid w:val="008D6320"/>
    <w:rsid w:val="008D6375"/>
    <w:rsid w:val="008D63B2"/>
    <w:rsid w:val="008D66AA"/>
    <w:rsid w:val="008D67B3"/>
    <w:rsid w:val="008D6A52"/>
    <w:rsid w:val="008D6B24"/>
    <w:rsid w:val="008D6BF8"/>
    <w:rsid w:val="008D6E90"/>
    <w:rsid w:val="008D6EA6"/>
    <w:rsid w:val="008D6EDD"/>
    <w:rsid w:val="008D74AE"/>
    <w:rsid w:val="008D76FC"/>
    <w:rsid w:val="008D7960"/>
    <w:rsid w:val="008E0097"/>
    <w:rsid w:val="008E0D32"/>
    <w:rsid w:val="008E0DE8"/>
    <w:rsid w:val="008E15FF"/>
    <w:rsid w:val="008E1607"/>
    <w:rsid w:val="008E1B68"/>
    <w:rsid w:val="008E1C05"/>
    <w:rsid w:val="008E25B0"/>
    <w:rsid w:val="008E2C76"/>
    <w:rsid w:val="008E2D6F"/>
    <w:rsid w:val="008E2DBB"/>
    <w:rsid w:val="008E31FD"/>
    <w:rsid w:val="008E3397"/>
    <w:rsid w:val="008E3421"/>
    <w:rsid w:val="008E346A"/>
    <w:rsid w:val="008E347E"/>
    <w:rsid w:val="008E34EC"/>
    <w:rsid w:val="008E387D"/>
    <w:rsid w:val="008E38F7"/>
    <w:rsid w:val="008E39FE"/>
    <w:rsid w:val="008E3C01"/>
    <w:rsid w:val="008E41BE"/>
    <w:rsid w:val="008E41DD"/>
    <w:rsid w:val="008E48A7"/>
    <w:rsid w:val="008E4BCB"/>
    <w:rsid w:val="008E4C0B"/>
    <w:rsid w:val="008E4DB4"/>
    <w:rsid w:val="008E4FE0"/>
    <w:rsid w:val="008E5076"/>
    <w:rsid w:val="008E52CB"/>
    <w:rsid w:val="008E5925"/>
    <w:rsid w:val="008E597C"/>
    <w:rsid w:val="008E59DE"/>
    <w:rsid w:val="008E5A41"/>
    <w:rsid w:val="008E5AAF"/>
    <w:rsid w:val="008E5C2A"/>
    <w:rsid w:val="008E5C6B"/>
    <w:rsid w:val="008E5CB8"/>
    <w:rsid w:val="008E5DC9"/>
    <w:rsid w:val="008E5E8B"/>
    <w:rsid w:val="008E60B4"/>
    <w:rsid w:val="008E6970"/>
    <w:rsid w:val="008E6A96"/>
    <w:rsid w:val="008E71F3"/>
    <w:rsid w:val="008E7207"/>
    <w:rsid w:val="008E7424"/>
    <w:rsid w:val="008E7557"/>
    <w:rsid w:val="008E7688"/>
    <w:rsid w:val="008E7978"/>
    <w:rsid w:val="008E7B8A"/>
    <w:rsid w:val="008E7DD4"/>
    <w:rsid w:val="008E7F73"/>
    <w:rsid w:val="008E7FF0"/>
    <w:rsid w:val="008F01DB"/>
    <w:rsid w:val="008F039D"/>
    <w:rsid w:val="008F0593"/>
    <w:rsid w:val="008F0E01"/>
    <w:rsid w:val="008F0F3F"/>
    <w:rsid w:val="008F113B"/>
    <w:rsid w:val="008F1416"/>
    <w:rsid w:val="008F1659"/>
    <w:rsid w:val="008F17AA"/>
    <w:rsid w:val="008F1ACC"/>
    <w:rsid w:val="008F1E48"/>
    <w:rsid w:val="008F2011"/>
    <w:rsid w:val="008F229B"/>
    <w:rsid w:val="008F2509"/>
    <w:rsid w:val="008F263E"/>
    <w:rsid w:val="008F2760"/>
    <w:rsid w:val="008F2903"/>
    <w:rsid w:val="008F2BF9"/>
    <w:rsid w:val="008F2C29"/>
    <w:rsid w:val="008F2E59"/>
    <w:rsid w:val="008F2F74"/>
    <w:rsid w:val="008F3141"/>
    <w:rsid w:val="008F315F"/>
    <w:rsid w:val="008F318E"/>
    <w:rsid w:val="008F3257"/>
    <w:rsid w:val="008F343B"/>
    <w:rsid w:val="008F366D"/>
    <w:rsid w:val="008F37B3"/>
    <w:rsid w:val="008F383F"/>
    <w:rsid w:val="008F39EE"/>
    <w:rsid w:val="008F3B52"/>
    <w:rsid w:val="008F3CC4"/>
    <w:rsid w:val="008F44A7"/>
    <w:rsid w:val="008F4B71"/>
    <w:rsid w:val="008F4B84"/>
    <w:rsid w:val="008F4B85"/>
    <w:rsid w:val="008F4C9A"/>
    <w:rsid w:val="008F4F14"/>
    <w:rsid w:val="008F5C02"/>
    <w:rsid w:val="008F5C32"/>
    <w:rsid w:val="008F5E35"/>
    <w:rsid w:val="008F5FFB"/>
    <w:rsid w:val="008F6603"/>
    <w:rsid w:val="008F67A9"/>
    <w:rsid w:val="008F7726"/>
    <w:rsid w:val="008F7B5F"/>
    <w:rsid w:val="008F7CB1"/>
    <w:rsid w:val="008F7FC6"/>
    <w:rsid w:val="009001E9"/>
    <w:rsid w:val="009004A7"/>
    <w:rsid w:val="00900A69"/>
    <w:rsid w:val="00900CF1"/>
    <w:rsid w:val="00900E8B"/>
    <w:rsid w:val="00901C03"/>
    <w:rsid w:val="00901E56"/>
    <w:rsid w:val="0090219F"/>
    <w:rsid w:val="00902901"/>
    <w:rsid w:val="00902CA6"/>
    <w:rsid w:val="00902D67"/>
    <w:rsid w:val="009031ED"/>
    <w:rsid w:val="009035C1"/>
    <w:rsid w:val="00903A9E"/>
    <w:rsid w:val="00903DDF"/>
    <w:rsid w:val="00904209"/>
    <w:rsid w:val="009046A6"/>
    <w:rsid w:val="0090481F"/>
    <w:rsid w:val="00904A0B"/>
    <w:rsid w:val="00904A29"/>
    <w:rsid w:val="009051C5"/>
    <w:rsid w:val="00905590"/>
    <w:rsid w:val="00905599"/>
    <w:rsid w:val="009057D0"/>
    <w:rsid w:val="009058DA"/>
    <w:rsid w:val="009060EA"/>
    <w:rsid w:val="009061D2"/>
    <w:rsid w:val="0090634D"/>
    <w:rsid w:val="00906359"/>
    <w:rsid w:val="00906424"/>
    <w:rsid w:val="0090675C"/>
    <w:rsid w:val="00906872"/>
    <w:rsid w:val="00906C6B"/>
    <w:rsid w:val="00907399"/>
    <w:rsid w:val="00907805"/>
    <w:rsid w:val="00907EE2"/>
    <w:rsid w:val="0091007E"/>
    <w:rsid w:val="00910097"/>
    <w:rsid w:val="009112B9"/>
    <w:rsid w:val="00911578"/>
    <w:rsid w:val="009115CC"/>
    <w:rsid w:val="00911602"/>
    <w:rsid w:val="00911868"/>
    <w:rsid w:val="00911BAC"/>
    <w:rsid w:val="0091213C"/>
    <w:rsid w:val="00912869"/>
    <w:rsid w:val="00912D03"/>
    <w:rsid w:val="00912DF9"/>
    <w:rsid w:val="00913793"/>
    <w:rsid w:val="009138AC"/>
    <w:rsid w:val="009139DE"/>
    <w:rsid w:val="00913C09"/>
    <w:rsid w:val="00913D98"/>
    <w:rsid w:val="00913E74"/>
    <w:rsid w:val="00914173"/>
    <w:rsid w:val="009147A3"/>
    <w:rsid w:val="009149FB"/>
    <w:rsid w:val="009150EB"/>
    <w:rsid w:val="009151C8"/>
    <w:rsid w:val="00915368"/>
    <w:rsid w:val="00915B8B"/>
    <w:rsid w:val="00915F5D"/>
    <w:rsid w:val="00916042"/>
    <w:rsid w:val="00916066"/>
    <w:rsid w:val="00916256"/>
    <w:rsid w:val="009162C6"/>
    <w:rsid w:val="00916477"/>
    <w:rsid w:val="0091657C"/>
    <w:rsid w:val="009166DF"/>
    <w:rsid w:val="00916AAD"/>
    <w:rsid w:val="00916E96"/>
    <w:rsid w:val="00916F14"/>
    <w:rsid w:val="0091736C"/>
    <w:rsid w:val="00917A4C"/>
    <w:rsid w:val="00917A5C"/>
    <w:rsid w:val="00917D11"/>
    <w:rsid w:val="00917EBA"/>
    <w:rsid w:val="00917F11"/>
    <w:rsid w:val="00917F42"/>
    <w:rsid w:val="0092026F"/>
    <w:rsid w:val="0092052B"/>
    <w:rsid w:val="00920DFE"/>
    <w:rsid w:val="00920F1A"/>
    <w:rsid w:val="00921667"/>
    <w:rsid w:val="0092175F"/>
    <w:rsid w:val="0092184C"/>
    <w:rsid w:val="00921851"/>
    <w:rsid w:val="00921D54"/>
    <w:rsid w:val="00921F57"/>
    <w:rsid w:val="00922015"/>
    <w:rsid w:val="00922197"/>
    <w:rsid w:val="00922204"/>
    <w:rsid w:val="00922211"/>
    <w:rsid w:val="00922666"/>
    <w:rsid w:val="00922B3B"/>
    <w:rsid w:val="00922CC6"/>
    <w:rsid w:val="00922F0B"/>
    <w:rsid w:val="00923186"/>
    <w:rsid w:val="00923246"/>
    <w:rsid w:val="009232F9"/>
    <w:rsid w:val="00923407"/>
    <w:rsid w:val="009234E9"/>
    <w:rsid w:val="009239C6"/>
    <w:rsid w:val="00923AEB"/>
    <w:rsid w:val="00924466"/>
    <w:rsid w:val="00924644"/>
    <w:rsid w:val="00924EB4"/>
    <w:rsid w:val="0092500C"/>
    <w:rsid w:val="00925668"/>
    <w:rsid w:val="00925A19"/>
    <w:rsid w:val="00925A9A"/>
    <w:rsid w:val="00925DFF"/>
    <w:rsid w:val="00925F81"/>
    <w:rsid w:val="00925FC5"/>
    <w:rsid w:val="00925FF0"/>
    <w:rsid w:val="00926437"/>
    <w:rsid w:val="009264A7"/>
    <w:rsid w:val="009264B6"/>
    <w:rsid w:val="00926757"/>
    <w:rsid w:val="00926C96"/>
    <w:rsid w:val="00927324"/>
    <w:rsid w:val="0092745D"/>
    <w:rsid w:val="009277F2"/>
    <w:rsid w:val="00927B60"/>
    <w:rsid w:val="00927C05"/>
    <w:rsid w:val="00927E81"/>
    <w:rsid w:val="00927FE2"/>
    <w:rsid w:val="00930115"/>
    <w:rsid w:val="009301FC"/>
    <w:rsid w:val="0093026A"/>
    <w:rsid w:val="00930322"/>
    <w:rsid w:val="009303F5"/>
    <w:rsid w:val="009304F7"/>
    <w:rsid w:val="009307B8"/>
    <w:rsid w:val="00930822"/>
    <w:rsid w:val="00930853"/>
    <w:rsid w:val="00930907"/>
    <w:rsid w:val="00930963"/>
    <w:rsid w:val="00930AF6"/>
    <w:rsid w:val="00930B0B"/>
    <w:rsid w:val="00930E5C"/>
    <w:rsid w:val="00930F0A"/>
    <w:rsid w:val="0093104C"/>
    <w:rsid w:val="009310EA"/>
    <w:rsid w:val="00931145"/>
    <w:rsid w:val="009312B4"/>
    <w:rsid w:val="00931686"/>
    <w:rsid w:val="00931854"/>
    <w:rsid w:val="00931940"/>
    <w:rsid w:val="00931A18"/>
    <w:rsid w:val="00931B30"/>
    <w:rsid w:val="00931D3C"/>
    <w:rsid w:val="00931E40"/>
    <w:rsid w:val="00932147"/>
    <w:rsid w:val="00932304"/>
    <w:rsid w:val="00932476"/>
    <w:rsid w:val="009324AA"/>
    <w:rsid w:val="00932592"/>
    <w:rsid w:val="00932909"/>
    <w:rsid w:val="00932952"/>
    <w:rsid w:val="00932C5F"/>
    <w:rsid w:val="00932D58"/>
    <w:rsid w:val="00932ED8"/>
    <w:rsid w:val="00932FFE"/>
    <w:rsid w:val="0093372F"/>
    <w:rsid w:val="00933A2A"/>
    <w:rsid w:val="00933B0C"/>
    <w:rsid w:val="00933B4A"/>
    <w:rsid w:val="009340D4"/>
    <w:rsid w:val="0093411F"/>
    <w:rsid w:val="009342B3"/>
    <w:rsid w:val="009343A0"/>
    <w:rsid w:val="009344BD"/>
    <w:rsid w:val="00934703"/>
    <w:rsid w:val="00934749"/>
    <w:rsid w:val="009347E3"/>
    <w:rsid w:val="009347FD"/>
    <w:rsid w:val="0093483A"/>
    <w:rsid w:val="0093485C"/>
    <w:rsid w:val="009348A6"/>
    <w:rsid w:val="00934C01"/>
    <w:rsid w:val="00934CCC"/>
    <w:rsid w:val="00934DB1"/>
    <w:rsid w:val="00934F16"/>
    <w:rsid w:val="0093553E"/>
    <w:rsid w:val="00935B9A"/>
    <w:rsid w:val="00935F34"/>
    <w:rsid w:val="00936D0A"/>
    <w:rsid w:val="00936E1A"/>
    <w:rsid w:val="00937074"/>
    <w:rsid w:val="00937565"/>
    <w:rsid w:val="00937786"/>
    <w:rsid w:val="00937803"/>
    <w:rsid w:val="00937845"/>
    <w:rsid w:val="00937A40"/>
    <w:rsid w:val="0094040D"/>
    <w:rsid w:val="0094057D"/>
    <w:rsid w:val="00940920"/>
    <w:rsid w:val="0094092A"/>
    <w:rsid w:val="0094094F"/>
    <w:rsid w:val="00940950"/>
    <w:rsid w:val="00940A00"/>
    <w:rsid w:val="00940C86"/>
    <w:rsid w:val="00941152"/>
    <w:rsid w:val="009413FF"/>
    <w:rsid w:val="00941712"/>
    <w:rsid w:val="0094186A"/>
    <w:rsid w:val="00941B26"/>
    <w:rsid w:val="00941FFA"/>
    <w:rsid w:val="00942079"/>
    <w:rsid w:val="009420EA"/>
    <w:rsid w:val="00942190"/>
    <w:rsid w:val="009425B0"/>
    <w:rsid w:val="009425E4"/>
    <w:rsid w:val="009428B1"/>
    <w:rsid w:val="00942C7D"/>
    <w:rsid w:val="00942DF1"/>
    <w:rsid w:val="00942E4F"/>
    <w:rsid w:val="00942FC2"/>
    <w:rsid w:val="009431D4"/>
    <w:rsid w:val="009432DA"/>
    <w:rsid w:val="00943DB3"/>
    <w:rsid w:val="00944C1D"/>
    <w:rsid w:val="00944CBF"/>
    <w:rsid w:val="00944DFF"/>
    <w:rsid w:val="00944F24"/>
    <w:rsid w:val="00944FB5"/>
    <w:rsid w:val="0094501F"/>
    <w:rsid w:val="00945101"/>
    <w:rsid w:val="009458F5"/>
    <w:rsid w:val="00945989"/>
    <w:rsid w:val="00945DC5"/>
    <w:rsid w:val="009466BE"/>
    <w:rsid w:val="009467D0"/>
    <w:rsid w:val="00946D43"/>
    <w:rsid w:val="009470C5"/>
    <w:rsid w:val="00947134"/>
    <w:rsid w:val="009473A8"/>
    <w:rsid w:val="0094743D"/>
    <w:rsid w:val="00947487"/>
    <w:rsid w:val="009474BF"/>
    <w:rsid w:val="009475A0"/>
    <w:rsid w:val="00947628"/>
    <w:rsid w:val="009477E6"/>
    <w:rsid w:val="00947870"/>
    <w:rsid w:val="00947940"/>
    <w:rsid w:val="00947CEA"/>
    <w:rsid w:val="00947F3C"/>
    <w:rsid w:val="00950093"/>
    <w:rsid w:val="009502DF"/>
    <w:rsid w:val="009505D2"/>
    <w:rsid w:val="00950738"/>
    <w:rsid w:val="0095074A"/>
    <w:rsid w:val="009507A2"/>
    <w:rsid w:val="00950C9F"/>
    <w:rsid w:val="00950CAC"/>
    <w:rsid w:val="00950D4E"/>
    <w:rsid w:val="0095114D"/>
    <w:rsid w:val="0095160E"/>
    <w:rsid w:val="0095174E"/>
    <w:rsid w:val="00951924"/>
    <w:rsid w:val="009520EE"/>
    <w:rsid w:val="00952122"/>
    <w:rsid w:val="00952703"/>
    <w:rsid w:val="0095287B"/>
    <w:rsid w:val="00952926"/>
    <w:rsid w:val="0095307B"/>
    <w:rsid w:val="009534C7"/>
    <w:rsid w:val="009535FA"/>
    <w:rsid w:val="009537D1"/>
    <w:rsid w:val="00953BE9"/>
    <w:rsid w:val="00953F93"/>
    <w:rsid w:val="0095435D"/>
    <w:rsid w:val="0095438C"/>
    <w:rsid w:val="0095448D"/>
    <w:rsid w:val="009545EE"/>
    <w:rsid w:val="009548CC"/>
    <w:rsid w:val="0095490F"/>
    <w:rsid w:val="0095492A"/>
    <w:rsid w:val="0095496D"/>
    <w:rsid w:val="00954D27"/>
    <w:rsid w:val="00954E78"/>
    <w:rsid w:val="00954F56"/>
    <w:rsid w:val="00954FCE"/>
    <w:rsid w:val="009550BE"/>
    <w:rsid w:val="00955201"/>
    <w:rsid w:val="00955426"/>
    <w:rsid w:val="00955C16"/>
    <w:rsid w:val="00955E68"/>
    <w:rsid w:val="00955F32"/>
    <w:rsid w:val="00956D8C"/>
    <w:rsid w:val="00956FDD"/>
    <w:rsid w:val="0095741E"/>
    <w:rsid w:val="00957ADA"/>
    <w:rsid w:val="00957B72"/>
    <w:rsid w:val="00957E3D"/>
    <w:rsid w:val="00957F94"/>
    <w:rsid w:val="00960339"/>
    <w:rsid w:val="009605C0"/>
    <w:rsid w:val="00960998"/>
    <w:rsid w:val="00960DC0"/>
    <w:rsid w:val="00960DC5"/>
    <w:rsid w:val="00960DCA"/>
    <w:rsid w:val="00961073"/>
    <w:rsid w:val="009612FE"/>
    <w:rsid w:val="009614F4"/>
    <w:rsid w:val="00961672"/>
    <w:rsid w:val="0096167B"/>
    <w:rsid w:val="009616EA"/>
    <w:rsid w:val="00961785"/>
    <w:rsid w:val="009617CA"/>
    <w:rsid w:val="00961A07"/>
    <w:rsid w:val="00961C45"/>
    <w:rsid w:val="00961E15"/>
    <w:rsid w:val="00961E50"/>
    <w:rsid w:val="009622E0"/>
    <w:rsid w:val="00962834"/>
    <w:rsid w:val="00962FF1"/>
    <w:rsid w:val="009634DD"/>
    <w:rsid w:val="0096350C"/>
    <w:rsid w:val="009649A4"/>
    <w:rsid w:val="00964C9C"/>
    <w:rsid w:val="00965176"/>
    <w:rsid w:val="00965977"/>
    <w:rsid w:val="00965B7E"/>
    <w:rsid w:val="00965DAF"/>
    <w:rsid w:val="00965FE7"/>
    <w:rsid w:val="0096690B"/>
    <w:rsid w:val="00966956"/>
    <w:rsid w:val="00966B5A"/>
    <w:rsid w:val="00966BF5"/>
    <w:rsid w:val="00966C87"/>
    <w:rsid w:val="00966E45"/>
    <w:rsid w:val="009672D5"/>
    <w:rsid w:val="009676F8"/>
    <w:rsid w:val="0096785F"/>
    <w:rsid w:val="00967A06"/>
    <w:rsid w:val="009702C0"/>
    <w:rsid w:val="009703EC"/>
    <w:rsid w:val="00970825"/>
    <w:rsid w:val="00970D6B"/>
    <w:rsid w:val="00970E15"/>
    <w:rsid w:val="00970E66"/>
    <w:rsid w:val="00970FA8"/>
    <w:rsid w:val="00971B8E"/>
    <w:rsid w:val="00971BFD"/>
    <w:rsid w:val="00971C18"/>
    <w:rsid w:val="00972629"/>
    <w:rsid w:val="00972674"/>
    <w:rsid w:val="00972959"/>
    <w:rsid w:val="00972B67"/>
    <w:rsid w:val="00972C79"/>
    <w:rsid w:val="00972F0E"/>
    <w:rsid w:val="00973282"/>
    <w:rsid w:val="009732F8"/>
    <w:rsid w:val="00973434"/>
    <w:rsid w:val="0097362D"/>
    <w:rsid w:val="009736B3"/>
    <w:rsid w:val="00973D1F"/>
    <w:rsid w:val="00974335"/>
    <w:rsid w:val="009744D8"/>
    <w:rsid w:val="00974564"/>
    <w:rsid w:val="00974769"/>
    <w:rsid w:val="00974B0D"/>
    <w:rsid w:val="009752E5"/>
    <w:rsid w:val="009754D3"/>
    <w:rsid w:val="00975692"/>
    <w:rsid w:val="00976737"/>
    <w:rsid w:val="0097677D"/>
    <w:rsid w:val="00976912"/>
    <w:rsid w:val="00976B4D"/>
    <w:rsid w:val="00976B9F"/>
    <w:rsid w:val="00976BA9"/>
    <w:rsid w:val="00976D96"/>
    <w:rsid w:val="00976FDF"/>
    <w:rsid w:val="0097715A"/>
    <w:rsid w:val="00977A9F"/>
    <w:rsid w:val="00977CAC"/>
    <w:rsid w:val="00977E6E"/>
    <w:rsid w:val="00977E9C"/>
    <w:rsid w:val="00977F29"/>
    <w:rsid w:val="00977F95"/>
    <w:rsid w:val="0098026B"/>
    <w:rsid w:val="0098027A"/>
    <w:rsid w:val="00980674"/>
    <w:rsid w:val="00980769"/>
    <w:rsid w:val="009807FC"/>
    <w:rsid w:val="00980A35"/>
    <w:rsid w:val="00980B2B"/>
    <w:rsid w:val="00980BDA"/>
    <w:rsid w:val="00980D26"/>
    <w:rsid w:val="00981233"/>
    <w:rsid w:val="0098124C"/>
    <w:rsid w:val="009815D8"/>
    <w:rsid w:val="00981BB2"/>
    <w:rsid w:val="009820FF"/>
    <w:rsid w:val="00982232"/>
    <w:rsid w:val="009823E2"/>
    <w:rsid w:val="009824EA"/>
    <w:rsid w:val="009825AB"/>
    <w:rsid w:val="009825D8"/>
    <w:rsid w:val="00982EAF"/>
    <w:rsid w:val="00982FEB"/>
    <w:rsid w:val="0098304B"/>
    <w:rsid w:val="009835D5"/>
    <w:rsid w:val="00983627"/>
    <w:rsid w:val="0098370F"/>
    <w:rsid w:val="00983C0A"/>
    <w:rsid w:val="00983C68"/>
    <w:rsid w:val="00983EFC"/>
    <w:rsid w:val="00983FD7"/>
    <w:rsid w:val="00984267"/>
    <w:rsid w:val="00984301"/>
    <w:rsid w:val="00984379"/>
    <w:rsid w:val="00984767"/>
    <w:rsid w:val="00984813"/>
    <w:rsid w:val="00984B82"/>
    <w:rsid w:val="00984FC5"/>
    <w:rsid w:val="00985235"/>
    <w:rsid w:val="0098527A"/>
    <w:rsid w:val="00985998"/>
    <w:rsid w:val="00985C39"/>
    <w:rsid w:val="00985C8E"/>
    <w:rsid w:val="00985CA1"/>
    <w:rsid w:val="009866BD"/>
    <w:rsid w:val="00986EE0"/>
    <w:rsid w:val="0098726F"/>
    <w:rsid w:val="009874B1"/>
    <w:rsid w:val="009876FA"/>
    <w:rsid w:val="00987E7A"/>
    <w:rsid w:val="0099077C"/>
    <w:rsid w:val="0099080E"/>
    <w:rsid w:val="009908C6"/>
    <w:rsid w:val="00990A5D"/>
    <w:rsid w:val="00990CF3"/>
    <w:rsid w:val="00990D34"/>
    <w:rsid w:val="00990DFE"/>
    <w:rsid w:val="009911B9"/>
    <w:rsid w:val="00991317"/>
    <w:rsid w:val="009913D7"/>
    <w:rsid w:val="00991894"/>
    <w:rsid w:val="00991896"/>
    <w:rsid w:val="00992105"/>
    <w:rsid w:val="009921B4"/>
    <w:rsid w:val="009921F9"/>
    <w:rsid w:val="00992232"/>
    <w:rsid w:val="00992674"/>
    <w:rsid w:val="00992FA2"/>
    <w:rsid w:val="0099300C"/>
    <w:rsid w:val="009931D9"/>
    <w:rsid w:val="0099328F"/>
    <w:rsid w:val="009932E1"/>
    <w:rsid w:val="009934DA"/>
    <w:rsid w:val="00993B93"/>
    <w:rsid w:val="00993CA2"/>
    <w:rsid w:val="00993E2D"/>
    <w:rsid w:val="0099429C"/>
    <w:rsid w:val="0099438A"/>
    <w:rsid w:val="00994891"/>
    <w:rsid w:val="00994BD8"/>
    <w:rsid w:val="00994E64"/>
    <w:rsid w:val="0099508E"/>
    <w:rsid w:val="0099526E"/>
    <w:rsid w:val="00995604"/>
    <w:rsid w:val="00995811"/>
    <w:rsid w:val="00995999"/>
    <w:rsid w:val="00995C07"/>
    <w:rsid w:val="0099618D"/>
    <w:rsid w:val="009962A1"/>
    <w:rsid w:val="00996326"/>
    <w:rsid w:val="00996CD3"/>
    <w:rsid w:val="00996D89"/>
    <w:rsid w:val="0099714E"/>
    <w:rsid w:val="0099732D"/>
    <w:rsid w:val="009976E0"/>
    <w:rsid w:val="0099776B"/>
    <w:rsid w:val="009A007A"/>
    <w:rsid w:val="009A0464"/>
    <w:rsid w:val="009A0520"/>
    <w:rsid w:val="009A058F"/>
    <w:rsid w:val="009A0B24"/>
    <w:rsid w:val="009A0D8D"/>
    <w:rsid w:val="009A1415"/>
    <w:rsid w:val="009A151E"/>
    <w:rsid w:val="009A1655"/>
    <w:rsid w:val="009A1B68"/>
    <w:rsid w:val="009A1BE7"/>
    <w:rsid w:val="009A2452"/>
    <w:rsid w:val="009A247D"/>
    <w:rsid w:val="009A2720"/>
    <w:rsid w:val="009A2953"/>
    <w:rsid w:val="009A2CEB"/>
    <w:rsid w:val="009A32B2"/>
    <w:rsid w:val="009A3321"/>
    <w:rsid w:val="009A3472"/>
    <w:rsid w:val="009A3680"/>
    <w:rsid w:val="009A38FA"/>
    <w:rsid w:val="009A3B68"/>
    <w:rsid w:val="009A3C4E"/>
    <w:rsid w:val="009A3C5D"/>
    <w:rsid w:val="009A3E27"/>
    <w:rsid w:val="009A3EA0"/>
    <w:rsid w:val="009A4156"/>
    <w:rsid w:val="009A4214"/>
    <w:rsid w:val="009A4668"/>
    <w:rsid w:val="009A48A0"/>
    <w:rsid w:val="009A4C0F"/>
    <w:rsid w:val="009A515C"/>
    <w:rsid w:val="009A56B0"/>
    <w:rsid w:val="009A5B2E"/>
    <w:rsid w:val="009A5B51"/>
    <w:rsid w:val="009A5DC2"/>
    <w:rsid w:val="009A5E67"/>
    <w:rsid w:val="009A5FFC"/>
    <w:rsid w:val="009A604B"/>
    <w:rsid w:val="009A60B9"/>
    <w:rsid w:val="009A619A"/>
    <w:rsid w:val="009A6243"/>
    <w:rsid w:val="009A6448"/>
    <w:rsid w:val="009A650C"/>
    <w:rsid w:val="009A6685"/>
    <w:rsid w:val="009A6F9E"/>
    <w:rsid w:val="009A6FDB"/>
    <w:rsid w:val="009A7008"/>
    <w:rsid w:val="009A75AA"/>
    <w:rsid w:val="009A7B45"/>
    <w:rsid w:val="009A7D06"/>
    <w:rsid w:val="009A7D58"/>
    <w:rsid w:val="009A7EBF"/>
    <w:rsid w:val="009B01AF"/>
    <w:rsid w:val="009B01D9"/>
    <w:rsid w:val="009B048B"/>
    <w:rsid w:val="009B069B"/>
    <w:rsid w:val="009B10CD"/>
    <w:rsid w:val="009B1124"/>
    <w:rsid w:val="009B1187"/>
    <w:rsid w:val="009B17FF"/>
    <w:rsid w:val="009B1882"/>
    <w:rsid w:val="009B1A35"/>
    <w:rsid w:val="009B1DCB"/>
    <w:rsid w:val="009B1E44"/>
    <w:rsid w:val="009B2057"/>
    <w:rsid w:val="009B2578"/>
    <w:rsid w:val="009B268D"/>
    <w:rsid w:val="009B2716"/>
    <w:rsid w:val="009B2A42"/>
    <w:rsid w:val="009B2A87"/>
    <w:rsid w:val="009B2C7A"/>
    <w:rsid w:val="009B3172"/>
    <w:rsid w:val="009B36A5"/>
    <w:rsid w:val="009B3B90"/>
    <w:rsid w:val="009B3B93"/>
    <w:rsid w:val="009B3D96"/>
    <w:rsid w:val="009B40CA"/>
    <w:rsid w:val="009B4594"/>
    <w:rsid w:val="009B489E"/>
    <w:rsid w:val="009B4C3C"/>
    <w:rsid w:val="009B4FF1"/>
    <w:rsid w:val="009B5161"/>
    <w:rsid w:val="009B519C"/>
    <w:rsid w:val="009B53BD"/>
    <w:rsid w:val="009B591D"/>
    <w:rsid w:val="009B5C41"/>
    <w:rsid w:val="009B619C"/>
    <w:rsid w:val="009B6311"/>
    <w:rsid w:val="009B65DF"/>
    <w:rsid w:val="009B6708"/>
    <w:rsid w:val="009B6C06"/>
    <w:rsid w:val="009B6EEF"/>
    <w:rsid w:val="009B70DC"/>
    <w:rsid w:val="009B7132"/>
    <w:rsid w:val="009B75BC"/>
    <w:rsid w:val="009B79A0"/>
    <w:rsid w:val="009B7D59"/>
    <w:rsid w:val="009B7DF3"/>
    <w:rsid w:val="009B7E42"/>
    <w:rsid w:val="009B7E8D"/>
    <w:rsid w:val="009C0174"/>
    <w:rsid w:val="009C021F"/>
    <w:rsid w:val="009C031F"/>
    <w:rsid w:val="009C06A6"/>
    <w:rsid w:val="009C06C0"/>
    <w:rsid w:val="009C0806"/>
    <w:rsid w:val="009C0A99"/>
    <w:rsid w:val="009C0AC0"/>
    <w:rsid w:val="009C0BD5"/>
    <w:rsid w:val="009C0DE9"/>
    <w:rsid w:val="009C1253"/>
    <w:rsid w:val="009C1345"/>
    <w:rsid w:val="009C1C5A"/>
    <w:rsid w:val="009C1CCF"/>
    <w:rsid w:val="009C1E76"/>
    <w:rsid w:val="009C1E87"/>
    <w:rsid w:val="009C1F92"/>
    <w:rsid w:val="009C20EB"/>
    <w:rsid w:val="009C265F"/>
    <w:rsid w:val="009C282C"/>
    <w:rsid w:val="009C2DC0"/>
    <w:rsid w:val="009C2EBA"/>
    <w:rsid w:val="009C33FA"/>
    <w:rsid w:val="009C3480"/>
    <w:rsid w:val="009C36B2"/>
    <w:rsid w:val="009C37CE"/>
    <w:rsid w:val="009C37F6"/>
    <w:rsid w:val="009C3969"/>
    <w:rsid w:val="009C39F9"/>
    <w:rsid w:val="009C3B37"/>
    <w:rsid w:val="009C3DD2"/>
    <w:rsid w:val="009C4177"/>
    <w:rsid w:val="009C4508"/>
    <w:rsid w:val="009C47C9"/>
    <w:rsid w:val="009C49E1"/>
    <w:rsid w:val="009C4AB7"/>
    <w:rsid w:val="009C4D8B"/>
    <w:rsid w:val="009C526C"/>
    <w:rsid w:val="009C562B"/>
    <w:rsid w:val="009C56B0"/>
    <w:rsid w:val="009C5C28"/>
    <w:rsid w:val="009C5D35"/>
    <w:rsid w:val="009C5F4A"/>
    <w:rsid w:val="009C5FE3"/>
    <w:rsid w:val="009C6258"/>
    <w:rsid w:val="009C6678"/>
    <w:rsid w:val="009C67E9"/>
    <w:rsid w:val="009C6887"/>
    <w:rsid w:val="009C69F3"/>
    <w:rsid w:val="009C6A5A"/>
    <w:rsid w:val="009C6D00"/>
    <w:rsid w:val="009C6E29"/>
    <w:rsid w:val="009C715D"/>
    <w:rsid w:val="009C7233"/>
    <w:rsid w:val="009C7400"/>
    <w:rsid w:val="009C743F"/>
    <w:rsid w:val="009C7532"/>
    <w:rsid w:val="009C7752"/>
    <w:rsid w:val="009C7AB2"/>
    <w:rsid w:val="009C7DDC"/>
    <w:rsid w:val="009C7FCE"/>
    <w:rsid w:val="009D019D"/>
    <w:rsid w:val="009D03A4"/>
    <w:rsid w:val="009D0584"/>
    <w:rsid w:val="009D05EF"/>
    <w:rsid w:val="009D081A"/>
    <w:rsid w:val="009D0821"/>
    <w:rsid w:val="009D0A4F"/>
    <w:rsid w:val="009D0D01"/>
    <w:rsid w:val="009D0DCB"/>
    <w:rsid w:val="009D105F"/>
    <w:rsid w:val="009D141E"/>
    <w:rsid w:val="009D18E2"/>
    <w:rsid w:val="009D1BB5"/>
    <w:rsid w:val="009D1F4C"/>
    <w:rsid w:val="009D2278"/>
    <w:rsid w:val="009D263C"/>
    <w:rsid w:val="009D2781"/>
    <w:rsid w:val="009D318A"/>
    <w:rsid w:val="009D34FB"/>
    <w:rsid w:val="009D3741"/>
    <w:rsid w:val="009D3A54"/>
    <w:rsid w:val="009D3B2B"/>
    <w:rsid w:val="009D4328"/>
    <w:rsid w:val="009D4CC5"/>
    <w:rsid w:val="009D4D39"/>
    <w:rsid w:val="009D4EC3"/>
    <w:rsid w:val="009D4EF0"/>
    <w:rsid w:val="009D5424"/>
    <w:rsid w:val="009D5732"/>
    <w:rsid w:val="009D581D"/>
    <w:rsid w:val="009D5F50"/>
    <w:rsid w:val="009D61A2"/>
    <w:rsid w:val="009D61F3"/>
    <w:rsid w:val="009D6240"/>
    <w:rsid w:val="009D6464"/>
    <w:rsid w:val="009D6531"/>
    <w:rsid w:val="009D6595"/>
    <w:rsid w:val="009D6D1E"/>
    <w:rsid w:val="009D6D36"/>
    <w:rsid w:val="009D6E15"/>
    <w:rsid w:val="009D7176"/>
    <w:rsid w:val="009D7938"/>
    <w:rsid w:val="009D7A16"/>
    <w:rsid w:val="009D7D0D"/>
    <w:rsid w:val="009D7F8E"/>
    <w:rsid w:val="009E082B"/>
    <w:rsid w:val="009E0A47"/>
    <w:rsid w:val="009E10F2"/>
    <w:rsid w:val="009E10F7"/>
    <w:rsid w:val="009E110A"/>
    <w:rsid w:val="009E113D"/>
    <w:rsid w:val="009E1291"/>
    <w:rsid w:val="009E12C3"/>
    <w:rsid w:val="009E156B"/>
    <w:rsid w:val="009E1966"/>
    <w:rsid w:val="009E1967"/>
    <w:rsid w:val="009E1BC9"/>
    <w:rsid w:val="009E1C48"/>
    <w:rsid w:val="009E2288"/>
    <w:rsid w:val="009E22F9"/>
    <w:rsid w:val="009E2409"/>
    <w:rsid w:val="009E2656"/>
    <w:rsid w:val="009E2878"/>
    <w:rsid w:val="009E28AA"/>
    <w:rsid w:val="009E2BAE"/>
    <w:rsid w:val="009E3180"/>
    <w:rsid w:val="009E387C"/>
    <w:rsid w:val="009E394F"/>
    <w:rsid w:val="009E3E51"/>
    <w:rsid w:val="009E432F"/>
    <w:rsid w:val="009E4723"/>
    <w:rsid w:val="009E4A03"/>
    <w:rsid w:val="009E4EEC"/>
    <w:rsid w:val="009E53A6"/>
    <w:rsid w:val="009E5878"/>
    <w:rsid w:val="009E589C"/>
    <w:rsid w:val="009E5C96"/>
    <w:rsid w:val="009E6375"/>
    <w:rsid w:val="009E69AB"/>
    <w:rsid w:val="009E6A7F"/>
    <w:rsid w:val="009E6B81"/>
    <w:rsid w:val="009E6C65"/>
    <w:rsid w:val="009E6FD7"/>
    <w:rsid w:val="009E724D"/>
    <w:rsid w:val="009E74FD"/>
    <w:rsid w:val="009E79E8"/>
    <w:rsid w:val="009E7A4F"/>
    <w:rsid w:val="009E7A7F"/>
    <w:rsid w:val="009E7DA8"/>
    <w:rsid w:val="009E7EEB"/>
    <w:rsid w:val="009F007F"/>
    <w:rsid w:val="009F0278"/>
    <w:rsid w:val="009F0B81"/>
    <w:rsid w:val="009F0E9A"/>
    <w:rsid w:val="009F0EA6"/>
    <w:rsid w:val="009F1095"/>
    <w:rsid w:val="009F1BD1"/>
    <w:rsid w:val="009F1CCE"/>
    <w:rsid w:val="009F1E8E"/>
    <w:rsid w:val="009F1FE0"/>
    <w:rsid w:val="009F2007"/>
    <w:rsid w:val="009F266D"/>
    <w:rsid w:val="009F2804"/>
    <w:rsid w:val="009F28EE"/>
    <w:rsid w:val="009F2A50"/>
    <w:rsid w:val="009F2C9B"/>
    <w:rsid w:val="009F2FEC"/>
    <w:rsid w:val="009F30BB"/>
    <w:rsid w:val="009F31BA"/>
    <w:rsid w:val="009F333B"/>
    <w:rsid w:val="009F3524"/>
    <w:rsid w:val="009F3552"/>
    <w:rsid w:val="009F3591"/>
    <w:rsid w:val="009F3B40"/>
    <w:rsid w:val="009F4168"/>
    <w:rsid w:val="009F4237"/>
    <w:rsid w:val="009F4336"/>
    <w:rsid w:val="009F44E2"/>
    <w:rsid w:val="009F48FC"/>
    <w:rsid w:val="009F4C56"/>
    <w:rsid w:val="009F4EF3"/>
    <w:rsid w:val="009F4F6E"/>
    <w:rsid w:val="009F535D"/>
    <w:rsid w:val="009F538E"/>
    <w:rsid w:val="009F53D3"/>
    <w:rsid w:val="009F5541"/>
    <w:rsid w:val="009F55EC"/>
    <w:rsid w:val="009F55ED"/>
    <w:rsid w:val="009F58F8"/>
    <w:rsid w:val="009F59E9"/>
    <w:rsid w:val="009F5B25"/>
    <w:rsid w:val="009F5EBE"/>
    <w:rsid w:val="009F5EEC"/>
    <w:rsid w:val="009F60F8"/>
    <w:rsid w:val="009F6402"/>
    <w:rsid w:val="009F6425"/>
    <w:rsid w:val="009F65F9"/>
    <w:rsid w:val="009F675A"/>
    <w:rsid w:val="009F6865"/>
    <w:rsid w:val="009F6D0C"/>
    <w:rsid w:val="009F6F28"/>
    <w:rsid w:val="009F75C5"/>
    <w:rsid w:val="009F78CA"/>
    <w:rsid w:val="009F7D44"/>
    <w:rsid w:val="009F7FD9"/>
    <w:rsid w:val="00A002F9"/>
    <w:rsid w:val="00A0034D"/>
    <w:rsid w:val="00A008EE"/>
    <w:rsid w:val="00A00C8E"/>
    <w:rsid w:val="00A00FCA"/>
    <w:rsid w:val="00A010D5"/>
    <w:rsid w:val="00A01378"/>
    <w:rsid w:val="00A0138A"/>
    <w:rsid w:val="00A017BE"/>
    <w:rsid w:val="00A0192F"/>
    <w:rsid w:val="00A01BAD"/>
    <w:rsid w:val="00A01D03"/>
    <w:rsid w:val="00A0222C"/>
    <w:rsid w:val="00A0234D"/>
    <w:rsid w:val="00A02CDC"/>
    <w:rsid w:val="00A02D41"/>
    <w:rsid w:val="00A02F2F"/>
    <w:rsid w:val="00A03084"/>
    <w:rsid w:val="00A03386"/>
    <w:rsid w:val="00A0356E"/>
    <w:rsid w:val="00A03C20"/>
    <w:rsid w:val="00A03C81"/>
    <w:rsid w:val="00A03C83"/>
    <w:rsid w:val="00A0402A"/>
    <w:rsid w:val="00A04158"/>
    <w:rsid w:val="00A0452B"/>
    <w:rsid w:val="00A04683"/>
    <w:rsid w:val="00A04BD5"/>
    <w:rsid w:val="00A052B9"/>
    <w:rsid w:val="00A055BA"/>
    <w:rsid w:val="00A058C8"/>
    <w:rsid w:val="00A05D6A"/>
    <w:rsid w:val="00A05EEE"/>
    <w:rsid w:val="00A0641E"/>
    <w:rsid w:val="00A06768"/>
    <w:rsid w:val="00A06A5F"/>
    <w:rsid w:val="00A06E82"/>
    <w:rsid w:val="00A06F06"/>
    <w:rsid w:val="00A07177"/>
    <w:rsid w:val="00A07902"/>
    <w:rsid w:val="00A07A98"/>
    <w:rsid w:val="00A07AC6"/>
    <w:rsid w:val="00A07F6E"/>
    <w:rsid w:val="00A1005E"/>
    <w:rsid w:val="00A10669"/>
    <w:rsid w:val="00A10731"/>
    <w:rsid w:val="00A10BB9"/>
    <w:rsid w:val="00A10CC5"/>
    <w:rsid w:val="00A1115B"/>
    <w:rsid w:val="00A113A4"/>
    <w:rsid w:val="00A11553"/>
    <w:rsid w:val="00A1165E"/>
    <w:rsid w:val="00A1181D"/>
    <w:rsid w:val="00A11909"/>
    <w:rsid w:val="00A11925"/>
    <w:rsid w:val="00A11B3C"/>
    <w:rsid w:val="00A11B5A"/>
    <w:rsid w:val="00A11C1F"/>
    <w:rsid w:val="00A11CA8"/>
    <w:rsid w:val="00A12211"/>
    <w:rsid w:val="00A12273"/>
    <w:rsid w:val="00A1245E"/>
    <w:rsid w:val="00A1280A"/>
    <w:rsid w:val="00A12DB6"/>
    <w:rsid w:val="00A12DF5"/>
    <w:rsid w:val="00A13063"/>
    <w:rsid w:val="00A130C0"/>
    <w:rsid w:val="00A13368"/>
    <w:rsid w:val="00A1363A"/>
    <w:rsid w:val="00A137B0"/>
    <w:rsid w:val="00A13A85"/>
    <w:rsid w:val="00A13D07"/>
    <w:rsid w:val="00A1413C"/>
    <w:rsid w:val="00A1421D"/>
    <w:rsid w:val="00A14524"/>
    <w:rsid w:val="00A14882"/>
    <w:rsid w:val="00A14971"/>
    <w:rsid w:val="00A14A30"/>
    <w:rsid w:val="00A14F79"/>
    <w:rsid w:val="00A15191"/>
    <w:rsid w:val="00A15286"/>
    <w:rsid w:val="00A15AD4"/>
    <w:rsid w:val="00A15CDE"/>
    <w:rsid w:val="00A15E01"/>
    <w:rsid w:val="00A15E89"/>
    <w:rsid w:val="00A16219"/>
    <w:rsid w:val="00A1628E"/>
    <w:rsid w:val="00A1629A"/>
    <w:rsid w:val="00A1673C"/>
    <w:rsid w:val="00A16C9E"/>
    <w:rsid w:val="00A16E58"/>
    <w:rsid w:val="00A16FE0"/>
    <w:rsid w:val="00A170FE"/>
    <w:rsid w:val="00A1713E"/>
    <w:rsid w:val="00A171CC"/>
    <w:rsid w:val="00A17823"/>
    <w:rsid w:val="00A1793E"/>
    <w:rsid w:val="00A179C2"/>
    <w:rsid w:val="00A17F70"/>
    <w:rsid w:val="00A20127"/>
    <w:rsid w:val="00A2047E"/>
    <w:rsid w:val="00A20518"/>
    <w:rsid w:val="00A20639"/>
    <w:rsid w:val="00A206F5"/>
    <w:rsid w:val="00A209AB"/>
    <w:rsid w:val="00A20D57"/>
    <w:rsid w:val="00A212E2"/>
    <w:rsid w:val="00A21383"/>
    <w:rsid w:val="00A21A54"/>
    <w:rsid w:val="00A21B79"/>
    <w:rsid w:val="00A2215A"/>
    <w:rsid w:val="00A22675"/>
    <w:rsid w:val="00A226AF"/>
    <w:rsid w:val="00A2287A"/>
    <w:rsid w:val="00A2294C"/>
    <w:rsid w:val="00A22B92"/>
    <w:rsid w:val="00A2310A"/>
    <w:rsid w:val="00A23563"/>
    <w:rsid w:val="00A23C54"/>
    <w:rsid w:val="00A2401C"/>
    <w:rsid w:val="00A24536"/>
    <w:rsid w:val="00A2454A"/>
    <w:rsid w:val="00A245F5"/>
    <w:rsid w:val="00A247EB"/>
    <w:rsid w:val="00A24E5C"/>
    <w:rsid w:val="00A250C7"/>
    <w:rsid w:val="00A252C9"/>
    <w:rsid w:val="00A254CD"/>
    <w:rsid w:val="00A25B83"/>
    <w:rsid w:val="00A25CD3"/>
    <w:rsid w:val="00A25D1F"/>
    <w:rsid w:val="00A25E7A"/>
    <w:rsid w:val="00A25E9B"/>
    <w:rsid w:val="00A25F5B"/>
    <w:rsid w:val="00A26283"/>
    <w:rsid w:val="00A262CB"/>
    <w:rsid w:val="00A26B5D"/>
    <w:rsid w:val="00A26C52"/>
    <w:rsid w:val="00A26D13"/>
    <w:rsid w:val="00A27010"/>
    <w:rsid w:val="00A270B4"/>
    <w:rsid w:val="00A27B4C"/>
    <w:rsid w:val="00A27BEE"/>
    <w:rsid w:val="00A27E18"/>
    <w:rsid w:val="00A30053"/>
    <w:rsid w:val="00A306FD"/>
    <w:rsid w:val="00A3080E"/>
    <w:rsid w:val="00A308ED"/>
    <w:rsid w:val="00A30AC4"/>
    <w:rsid w:val="00A31514"/>
    <w:rsid w:val="00A315CC"/>
    <w:rsid w:val="00A31734"/>
    <w:rsid w:val="00A31759"/>
    <w:rsid w:val="00A31ACC"/>
    <w:rsid w:val="00A31B9D"/>
    <w:rsid w:val="00A31D63"/>
    <w:rsid w:val="00A31E68"/>
    <w:rsid w:val="00A320EF"/>
    <w:rsid w:val="00A323AB"/>
    <w:rsid w:val="00A3243E"/>
    <w:rsid w:val="00A324F5"/>
    <w:rsid w:val="00A32C43"/>
    <w:rsid w:val="00A33011"/>
    <w:rsid w:val="00A330A0"/>
    <w:rsid w:val="00A33296"/>
    <w:rsid w:val="00A33465"/>
    <w:rsid w:val="00A337CB"/>
    <w:rsid w:val="00A33CF1"/>
    <w:rsid w:val="00A33D9A"/>
    <w:rsid w:val="00A33F55"/>
    <w:rsid w:val="00A34041"/>
    <w:rsid w:val="00A340BA"/>
    <w:rsid w:val="00A3448D"/>
    <w:rsid w:val="00A344A2"/>
    <w:rsid w:val="00A347A2"/>
    <w:rsid w:val="00A34A99"/>
    <w:rsid w:val="00A34BBC"/>
    <w:rsid w:val="00A34C29"/>
    <w:rsid w:val="00A35154"/>
    <w:rsid w:val="00A356D6"/>
    <w:rsid w:val="00A356E2"/>
    <w:rsid w:val="00A35716"/>
    <w:rsid w:val="00A3583A"/>
    <w:rsid w:val="00A358CD"/>
    <w:rsid w:val="00A35A20"/>
    <w:rsid w:val="00A35E98"/>
    <w:rsid w:val="00A3657E"/>
    <w:rsid w:val="00A368BD"/>
    <w:rsid w:val="00A3695B"/>
    <w:rsid w:val="00A36C46"/>
    <w:rsid w:val="00A36E3B"/>
    <w:rsid w:val="00A36E8D"/>
    <w:rsid w:val="00A36F0A"/>
    <w:rsid w:val="00A36F76"/>
    <w:rsid w:val="00A370E6"/>
    <w:rsid w:val="00A37AD2"/>
    <w:rsid w:val="00A37D90"/>
    <w:rsid w:val="00A37D94"/>
    <w:rsid w:val="00A37E02"/>
    <w:rsid w:val="00A401C1"/>
    <w:rsid w:val="00A405BA"/>
    <w:rsid w:val="00A40684"/>
    <w:rsid w:val="00A41189"/>
    <w:rsid w:val="00A41401"/>
    <w:rsid w:val="00A42016"/>
    <w:rsid w:val="00A420DA"/>
    <w:rsid w:val="00A42314"/>
    <w:rsid w:val="00A42562"/>
    <w:rsid w:val="00A428E5"/>
    <w:rsid w:val="00A4296E"/>
    <w:rsid w:val="00A429D3"/>
    <w:rsid w:val="00A42FE6"/>
    <w:rsid w:val="00A4311C"/>
    <w:rsid w:val="00A433F8"/>
    <w:rsid w:val="00A4363D"/>
    <w:rsid w:val="00A43853"/>
    <w:rsid w:val="00A43A92"/>
    <w:rsid w:val="00A43E72"/>
    <w:rsid w:val="00A43F44"/>
    <w:rsid w:val="00A44340"/>
    <w:rsid w:val="00A4457D"/>
    <w:rsid w:val="00A4463E"/>
    <w:rsid w:val="00A446D1"/>
    <w:rsid w:val="00A4485F"/>
    <w:rsid w:val="00A44BA7"/>
    <w:rsid w:val="00A44C17"/>
    <w:rsid w:val="00A44DDC"/>
    <w:rsid w:val="00A45217"/>
    <w:rsid w:val="00A45621"/>
    <w:rsid w:val="00A45D74"/>
    <w:rsid w:val="00A45FCF"/>
    <w:rsid w:val="00A46002"/>
    <w:rsid w:val="00A4600E"/>
    <w:rsid w:val="00A461C8"/>
    <w:rsid w:val="00A465E3"/>
    <w:rsid w:val="00A46624"/>
    <w:rsid w:val="00A466F1"/>
    <w:rsid w:val="00A4670B"/>
    <w:rsid w:val="00A4671F"/>
    <w:rsid w:val="00A46836"/>
    <w:rsid w:val="00A46B8B"/>
    <w:rsid w:val="00A46CE8"/>
    <w:rsid w:val="00A46CFA"/>
    <w:rsid w:val="00A46EC1"/>
    <w:rsid w:val="00A46FB7"/>
    <w:rsid w:val="00A473E4"/>
    <w:rsid w:val="00A47798"/>
    <w:rsid w:val="00A477CC"/>
    <w:rsid w:val="00A47A48"/>
    <w:rsid w:val="00A47FC7"/>
    <w:rsid w:val="00A500CD"/>
    <w:rsid w:val="00A50327"/>
    <w:rsid w:val="00A50A12"/>
    <w:rsid w:val="00A50B03"/>
    <w:rsid w:val="00A50B7F"/>
    <w:rsid w:val="00A511A0"/>
    <w:rsid w:val="00A511F8"/>
    <w:rsid w:val="00A515C9"/>
    <w:rsid w:val="00A51779"/>
    <w:rsid w:val="00A5221A"/>
    <w:rsid w:val="00A52562"/>
    <w:rsid w:val="00A527C8"/>
    <w:rsid w:val="00A528A7"/>
    <w:rsid w:val="00A528D1"/>
    <w:rsid w:val="00A52B2E"/>
    <w:rsid w:val="00A52D81"/>
    <w:rsid w:val="00A52DFB"/>
    <w:rsid w:val="00A52FE1"/>
    <w:rsid w:val="00A5307C"/>
    <w:rsid w:val="00A53583"/>
    <w:rsid w:val="00A54107"/>
    <w:rsid w:val="00A5452C"/>
    <w:rsid w:val="00A54575"/>
    <w:rsid w:val="00A54615"/>
    <w:rsid w:val="00A54B7E"/>
    <w:rsid w:val="00A54C13"/>
    <w:rsid w:val="00A54D7D"/>
    <w:rsid w:val="00A54EA2"/>
    <w:rsid w:val="00A54F94"/>
    <w:rsid w:val="00A5507C"/>
    <w:rsid w:val="00A550F2"/>
    <w:rsid w:val="00A55241"/>
    <w:rsid w:val="00A55274"/>
    <w:rsid w:val="00A55482"/>
    <w:rsid w:val="00A554CE"/>
    <w:rsid w:val="00A5565B"/>
    <w:rsid w:val="00A55BF0"/>
    <w:rsid w:val="00A57025"/>
    <w:rsid w:val="00A57094"/>
    <w:rsid w:val="00A570A2"/>
    <w:rsid w:val="00A5719C"/>
    <w:rsid w:val="00A571A7"/>
    <w:rsid w:val="00A572AA"/>
    <w:rsid w:val="00A573AA"/>
    <w:rsid w:val="00A576F4"/>
    <w:rsid w:val="00A57ED8"/>
    <w:rsid w:val="00A57F2C"/>
    <w:rsid w:val="00A60003"/>
    <w:rsid w:val="00A60086"/>
    <w:rsid w:val="00A603B5"/>
    <w:rsid w:val="00A6041F"/>
    <w:rsid w:val="00A60610"/>
    <w:rsid w:val="00A6075D"/>
    <w:rsid w:val="00A6090A"/>
    <w:rsid w:val="00A60BDB"/>
    <w:rsid w:val="00A60C3F"/>
    <w:rsid w:val="00A60D5F"/>
    <w:rsid w:val="00A60DDA"/>
    <w:rsid w:val="00A61149"/>
    <w:rsid w:val="00A6118D"/>
    <w:rsid w:val="00A6158F"/>
    <w:rsid w:val="00A61680"/>
    <w:rsid w:val="00A616BB"/>
    <w:rsid w:val="00A618E0"/>
    <w:rsid w:val="00A61B54"/>
    <w:rsid w:val="00A62533"/>
    <w:rsid w:val="00A62798"/>
    <w:rsid w:val="00A62896"/>
    <w:rsid w:val="00A629CB"/>
    <w:rsid w:val="00A62E4E"/>
    <w:rsid w:val="00A62E5C"/>
    <w:rsid w:val="00A63066"/>
    <w:rsid w:val="00A633E5"/>
    <w:rsid w:val="00A63816"/>
    <w:rsid w:val="00A638A6"/>
    <w:rsid w:val="00A63967"/>
    <w:rsid w:val="00A63A15"/>
    <w:rsid w:val="00A63BB7"/>
    <w:rsid w:val="00A63CA9"/>
    <w:rsid w:val="00A63D82"/>
    <w:rsid w:val="00A63E03"/>
    <w:rsid w:val="00A63EE0"/>
    <w:rsid w:val="00A6404B"/>
    <w:rsid w:val="00A6432D"/>
    <w:rsid w:val="00A64481"/>
    <w:rsid w:val="00A645CF"/>
    <w:rsid w:val="00A649D3"/>
    <w:rsid w:val="00A64D41"/>
    <w:rsid w:val="00A64DDA"/>
    <w:rsid w:val="00A64FD8"/>
    <w:rsid w:val="00A64FE4"/>
    <w:rsid w:val="00A659BF"/>
    <w:rsid w:val="00A65C1B"/>
    <w:rsid w:val="00A65EAD"/>
    <w:rsid w:val="00A66001"/>
    <w:rsid w:val="00A660FC"/>
    <w:rsid w:val="00A66339"/>
    <w:rsid w:val="00A664AB"/>
    <w:rsid w:val="00A66D8D"/>
    <w:rsid w:val="00A66E98"/>
    <w:rsid w:val="00A66EB9"/>
    <w:rsid w:val="00A66F46"/>
    <w:rsid w:val="00A67080"/>
    <w:rsid w:val="00A671F5"/>
    <w:rsid w:val="00A672E7"/>
    <w:rsid w:val="00A67A8E"/>
    <w:rsid w:val="00A67B41"/>
    <w:rsid w:val="00A67ED7"/>
    <w:rsid w:val="00A70020"/>
    <w:rsid w:val="00A7008B"/>
    <w:rsid w:val="00A703A6"/>
    <w:rsid w:val="00A7056D"/>
    <w:rsid w:val="00A7062D"/>
    <w:rsid w:val="00A70B5B"/>
    <w:rsid w:val="00A70D56"/>
    <w:rsid w:val="00A70EE6"/>
    <w:rsid w:val="00A70F2F"/>
    <w:rsid w:val="00A71AF3"/>
    <w:rsid w:val="00A71BD9"/>
    <w:rsid w:val="00A72005"/>
    <w:rsid w:val="00A72214"/>
    <w:rsid w:val="00A722AA"/>
    <w:rsid w:val="00A728E7"/>
    <w:rsid w:val="00A72C05"/>
    <w:rsid w:val="00A72EF7"/>
    <w:rsid w:val="00A72F81"/>
    <w:rsid w:val="00A73013"/>
    <w:rsid w:val="00A73028"/>
    <w:rsid w:val="00A7317F"/>
    <w:rsid w:val="00A731E2"/>
    <w:rsid w:val="00A734DE"/>
    <w:rsid w:val="00A735CA"/>
    <w:rsid w:val="00A73BBC"/>
    <w:rsid w:val="00A73C3C"/>
    <w:rsid w:val="00A73C8E"/>
    <w:rsid w:val="00A73F60"/>
    <w:rsid w:val="00A74104"/>
    <w:rsid w:val="00A744B1"/>
    <w:rsid w:val="00A7467F"/>
    <w:rsid w:val="00A746FF"/>
    <w:rsid w:val="00A74701"/>
    <w:rsid w:val="00A74738"/>
    <w:rsid w:val="00A747B4"/>
    <w:rsid w:val="00A74D29"/>
    <w:rsid w:val="00A74E89"/>
    <w:rsid w:val="00A75366"/>
    <w:rsid w:val="00A75644"/>
    <w:rsid w:val="00A75719"/>
    <w:rsid w:val="00A75884"/>
    <w:rsid w:val="00A75B22"/>
    <w:rsid w:val="00A75F23"/>
    <w:rsid w:val="00A7615C"/>
    <w:rsid w:val="00A76256"/>
    <w:rsid w:val="00A766C7"/>
    <w:rsid w:val="00A76B44"/>
    <w:rsid w:val="00A76E75"/>
    <w:rsid w:val="00A77526"/>
    <w:rsid w:val="00A777B7"/>
    <w:rsid w:val="00A80648"/>
    <w:rsid w:val="00A80E0B"/>
    <w:rsid w:val="00A80FE2"/>
    <w:rsid w:val="00A81585"/>
    <w:rsid w:val="00A81F1B"/>
    <w:rsid w:val="00A820C6"/>
    <w:rsid w:val="00A82523"/>
    <w:rsid w:val="00A82F41"/>
    <w:rsid w:val="00A830AB"/>
    <w:rsid w:val="00A831D5"/>
    <w:rsid w:val="00A83F0F"/>
    <w:rsid w:val="00A83F5E"/>
    <w:rsid w:val="00A83F85"/>
    <w:rsid w:val="00A840FB"/>
    <w:rsid w:val="00A8426E"/>
    <w:rsid w:val="00A844A0"/>
    <w:rsid w:val="00A84635"/>
    <w:rsid w:val="00A84975"/>
    <w:rsid w:val="00A84C35"/>
    <w:rsid w:val="00A84E64"/>
    <w:rsid w:val="00A84EC9"/>
    <w:rsid w:val="00A853EE"/>
    <w:rsid w:val="00A85465"/>
    <w:rsid w:val="00A854B9"/>
    <w:rsid w:val="00A855B7"/>
    <w:rsid w:val="00A85651"/>
    <w:rsid w:val="00A85B03"/>
    <w:rsid w:val="00A85E97"/>
    <w:rsid w:val="00A86141"/>
    <w:rsid w:val="00A864E0"/>
    <w:rsid w:val="00A86883"/>
    <w:rsid w:val="00A86C50"/>
    <w:rsid w:val="00A872FC"/>
    <w:rsid w:val="00A8747A"/>
    <w:rsid w:val="00A87496"/>
    <w:rsid w:val="00A875F8"/>
    <w:rsid w:val="00A87E55"/>
    <w:rsid w:val="00A90087"/>
    <w:rsid w:val="00A90346"/>
    <w:rsid w:val="00A9048B"/>
    <w:rsid w:val="00A90532"/>
    <w:rsid w:val="00A90867"/>
    <w:rsid w:val="00A90993"/>
    <w:rsid w:val="00A90A06"/>
    <w:rsid w:val="00A91095"/>
    <w:rsid w:val="00A9110B"/>
    <w:rsid w:val="00A91620"/>
    <w:rsid w:val="00A919CE"/>
    <w:rsid w:val="00A91A17"/>
    <w:rsid w:val="00A91D26"/>
    <w:rsid w:val="00A91DBA"/>
    <w:rsid w:val="00A91F5C"/>
    <w:rsid w:val="00A91F70"/>
    <w:rsid w:val="00A921F7"/>
    <w:rsid w:val="00A92449"/>
    <w:rsid w:val="00A92507"/>
    <w:rsid w:val="00A9262C"/>
    <w:rsid w:val="00A92954"/>
    <w:rsid w:val="00A9296D"/>
    <w:rsid w:val="00A92B84"/>
    <w:rsid w:val="00A92FE1"/>
    <w:rsid w:val="00A9305D"/>
    <w:rsid w:val="00A93093"/>
    <w:rsid w:val="00A9332B"/>
    <w:rsid w:val="00A9338E"/>
    <w:rsid w:val="00A933B8"/>
    <w:rsid w:val="00A935CB"/>
    <w:rsid w:val="00A93785"/>
    <w:rsid w:val="00A9379A"/>
    <w:rsid w:val="00A9386B"/>
    <w:rsid w:val="00A93D24"/>
    <w:rsid w:val="00A94094"/>
    <w:rsid w:val="00A94322"/>
    <w:rsid w:val="00A94350"/>
    <w:rsid w:val="00A9436F"/>
    <w:rsid w:val="00A9445C"/>
    <w:rsid w:val="00A9450C"/>
    <w:rsid w:val="00A9469E"/>
    <w:rsid w:val="00A94812"/>
    <w:rsid w:val="00A94898"/>
    <w:rsid w:val="00A94C4C"/>
    <w:rsid w:val="00A94E74"/>
    <w:rsid w:val="00A94ED4"/>
    <w:rsid w:val="00A94F23"/>
    <w:rsid w:val="00A950AC"/>
    <w:rsid w:val="00A950BB"/>
    <w:rsid w:val="00A95211"/>
    <w:rsid w:val="00A956D6"/>
    <w:rsid w:val="00A95A52"/>
    <w:rsid w:val="00A95BA7"/>
    <w:rsid w:val="00A95E36"/>
    <w:rsid w:val="00A962C0"/>
    <w:rsid w:val="00A96492"/>
    <w:rsid w:val="00A9659E"/>
    <w:rsid w:val="00A9684F"/>
    <w:rsid w:val="00A9692C"/>
    <w:rsid w:val="00A96A58"/>
    <w:rsid w:val="00A96C05"/>
    <w:rsid w:val="00A96F13"/>
    <w:rsid w:val="00A972FD"/>
    <w:rsid w:val="00A97510"/>
    <w:rsid w:val="00A97599"/>
    <w:rsid w:val="00A9777A"/>
    <w:rsid w:val="00A979C6"/>
    <w:rsid w:val="00AA0136"/>
    <w:rsid w:val="00AA019F"/>
    <w:rsid w:val="00AA01BA"/>
    <w:rsid w:val="00AA0894"/>
    <w:rsid w:val="00AA09A1"/>
    <w:rsid w:val="00AA09EC"/>
    <w:rsid w:val="00AA0A8C"/>
    <w:rsid w:val="00AA0C48"/>
    <w:rsid w:val="00AA0DF9"/>
    <w:rsid w:val="00AA0EBF"/>
    <w:rsid w:val="00AA105C"/>
    <w:rsid w:val="00AA10F5"/>
    <w:rsid w:val="00AA129B"/>
    <w:rsid w:val="00AA14BB"/>
    <w:rsid w:val="00AA2469"/>
    <w:rsid w:val="00AA26D0"/>
    <w:rsid w:val="00AA2E20"/>
    <w:rsid w:val="00AA325B"/>
    <w:rsid w:val="00AA34CE"/>
    <w:rsid w:val="00AA3803"/>
    <w:rsid w:val="00AA3842"/>
    <w:rsid w:val="00AA3B8E"/>
    <w:rsid w:val="00AA3E7D"/>
    <w:rsid w:val="00AA3FF6"/>
    <w:rsid w:val="00AA40DF"/>
    <w:rsid w:val="00AA423E"/>
    <w:rsid w:val="00AA4640"/>
    <w:rsid w:val="00AA4956"/>
    <w:rsid w:val="00AA4BD7"/>
    <w:rsid w:val="00AA59F6"/>
    <w:rsid w:val="00AA5B60"/>
    <w:rsid w:val="00AA5C8A"/>
    <w:rsid w:val="00AA5F4F"/>
    <w:rsid w:val="00AA66B1"/>
    <w:rsid w:val="00AA6742"/>
    <w:rsid w:val="00AA6843"/>
    <w:rsid w:val="00AA6BB5"/>
    <w:rsid w:val="00AA6C25"/>
    <w:rsid w:val="00AA731C"/>
    <w:rsid w:val="00AA7565"/>
    <w:rsid w:val="00AA798A"/>
    <w:rsid w:val="00AA7A73"/>
    <w:rsid w:val="00AA7D85"/>
    <w:rsid w:val="00AA7F26"/>
    <w:rsid w:val="00AB011E"/>
    <w:rsid w:val="00AB0125"/>
    <w:rsid w:val="00AB0246"/>
    <w:rsid w:val="00AB0ABF"/>
    <w:rsid w:val="00AB1051"/>
    <w:rsid w:val="00AB105D"/>
    <w:rsid w:val="00AB176E"/>
    <w:rsid w:val="00AB18FC"/>
    <w:rsid w:val="00AB1934"/>
    <w:rsid w:val="00AB197F"/>
    <w:rsid w:val="00AB1B0E"/>
    <w:rsid w:val="00AB1BF4"/>
    <w:rsid w:val="00AB1E7A"/>
    <w:rsid w:val="00AB1F61"/>
    <w:rsid w:val="00AB21E1"/>
    <w:rsid w:val="00AB25A2"/>
    <w:rsid w:val="00AB2756"/>
    <w:rsid w:val="00AB2C05"/>
    <w:rsid w:val="00AB2D4C"/>
    <w:rsid w:val="00AB317F"/>
    <w:rsid w:val="00AB3277"/>
    <w:rsid w:val="00AB338F"/>
    <w:rsid w:val="00AB33C8"/>
    <w:rsid w:val="00AB3427"/>
    <w:rsid w:val="00AB34CA"/>
    <w:rsid w:val="00AB4256"/>
    <w:rsid w:val="00AB493E"/>
    <w:rsid w:val="00AB4C02"/>
    <w:rsid w:val="00AB4DAD"/>
    <w:rsid w:val="00AB4F3D"/>
    <w:rsid w:val="00AB4F89"/>
    <w:rsid w:val="00AB4FDD"/>
    <w:rsid w:val="00AB51A1"/>
    <w:rsid w:val="00AB520E"/>
    <w:rsid w:val="00AB5CDF"/>
    <w:rsid w:val="00AB6182"/>
    <w:rsid w:val="00AB6254"/>
    <w:rsid w:val="00AB687D"/>
    <w:rsid w:val="00AB7792"/>
    <w:rsid w:val="00AB78DB"/>
    <w:rsid w:val="00AB7DE2"/>
    <w:rsid w:val="00AB7E10"/>
    <w:rsid w:val="00AC0000"/>
    <w:rsid w:val="00AC03DD"/>
    <w:rsid w:val="00AC0F3D"/>
    <w:rsid w:val="00AC11EF"/>
    <w:rsid w:val="00AC1262"/>
    <w:rsid w:val="00AC12C9"/>
    <w:rsid w:val="00AC12DC"/>
    <w:rsid w:val="00AC12F1"/>
    <w:rsid w:val="00AC1776"/>
    <w:rsid w:val="00AC1E54"/>
    <w:rsid w:val="00AC2704"/>
    <w:rsid w:val="00AC29F5"/>
    <w:rsid w:val="00AC2BBE"/>
    <w:rsid w:val="00AC3013"/>
    <w:rsid w:val="00AC311E"/>
    <w:rsid w:val="00AC318C"/>
    <w:rsid w:val="00AC330C"/>
    <w:rsid w:val="00AC3443"/>
    <w:rsid w:val="00AC3715"/>
    <w:rsid w:val="00AC38E2"/>
    <w:rsid w:val="00AC38F7"/>
    <w:rsid w:val="00AC3904"/>
    <w:rsid w:val="00AC3966"/>
    <w:rsid w:val="00AC39B1"/>
    <w:rsid w:val="00AC3D09"/>
    <w:rsid w:val="00AC3F71"/>
    <w:rsid w:val="00AC40CC"/>
    <w:rsid w:val="00AC40D1"/>
    <w:rsid w:val="00AC4458"/>
    <w:rsid w:val="00AC46F5"/>
    <w:rsid w:val="00AC4F34"/>
    <w:rsid w:val="00AC51E1"/>
    <w:rsid w:val="00AC577D"/>
    <w:rsid w:val="00AC5A4A"/>
    <w:rsid w:val="00AC5A9C"/>
    <w:rsid w:val="00AC5B25"/>
    <w:rsid w:val="00AC6B73"/>
    <w:rsid w:val="00AC6E16"/>
    <w:rsid w:val="00AC7451"/>
    <w:rsid w:val="00AC7878"/>
    <w:rsid w:val="00AC7905"/>
    <w:rsid w:val="00AC7C15"/>
    <w:rsid w:val="00AC7D31"/>
    <w:rsid w:val="00AD0263"/>
    <w:rsid w:val="00AD048F"/>
    <w:rsid w:val="00AD05D4"/>
    <w:rsid w:val="00AD0C8A"/>
    <w:rsid w:val="00AD0CDC"/>
    <w:rsid w:val="00AD1040"/>
    <w:rsid w:val="00AD106C"/>
    <w:rsid w:val="00AD1770"/>
    <w:rsid w:val="00AD1AD7"/>
    <w:rsid w:val="00AD1DD6"/>
    <w:rsid w:val="00AD2224"/>
    <w:rsid w:val="00AD2238"/>
    <w:rsid w:val="00AD2256"/>
    <w:rsid w:val="00AD2484"/>
    <w:rsid w:val="00AD25C1"/>
    <w:rsid w:val="00AD27E6"/>
    <w:rsid w:val="00AD28D7"/>
    <w:rsid w:val="00AD2D44"/>
    <w:rsid w:val="00AD3060"/>
    <w:rsid w:val="00AD3985"/>
    <w:rsid w:val="00AD3D2D"/>
    <w:rsid w:val="00AD3DB0"/>
    <w:rsid w:val="00AD3FAE"/>
    <w:rsid w:val="00AD405A"/>
    <w:rsid w:val="00AD4069"/>
    <w:rsid w:val="00AD452A"/>
    <w:rsid w:val="00AD45CF"/>
    <w:rsid w:val="00AD4869"/>
    <w:rsid w:val="00AD492D"/>
    <w:rsid w:val="00AD49A9"/>
    <w:rsid w:val="00AD49FC"/>
    <w:rsid w:val="00AD4A1A"/>
    <w:rsid w:val="00AD4D83"/>
    <w:rsid w:val="00AD4EB6"/>
    <w:rsid w:val="00AD522D"/>
    <w:rsid w:val="00AD52F2"/>
    <w:rsid w:val="00AD5571"/>
    <w:rsid w:val="00AD5674"/>
    <w:rsid w:val="00AD5A8E"/>
    <w:rsid w:val="00AD5EC5"/>
    <w:rsid w:val="00AD6220"/>
    <w:rsid w:val="00AD6433"/>
    <w:rsid w:val="00AD6624"/>
    <w:rsid w:val="00AD6727"/>
    <w:rsid w:val="00AD6B4E"/>
    <w:rsid w:val="00AD6C85"/>
    <w:rsid w:val="00AD6DE7"/>
    <w:rsid w:val="00AD707A"/>
    <w:rsid w:val="00AD730C"/>
    <w:rsid w:val="00AD743D"/>
    <w:rsid w:val="00AD7A50"/>
    <w:rsid w:val="00AD7B2A"/>
    <w:rsid w:val="00AD7C54"/>
    <w:rsid w:val="00AD7CF2"/>
    <w:rsid w:val="00AE0060"/>
    <w:rsid w:val="00AE01AD"/>
    <w:rsid w:val="00AE0331"/>
    <w:rsid w:val="00AE0589"/>
    <w:rsid w:val="00AE064D"/>
    <w:rsid w:val="00AE0A9B"/>
    <w:rsid w:val="00AE0B6F"/>
    <w:rsid w:val="00AE0C2B"/>
    <w:rsid w:val="00AE102A"/>
    <w:rsid w:val="00AE121E"/>
    <w:rsid w:val="00AE1322"/>
    <w:rsid w:val="00AE1439"/>
    <w:rsid w:val="00AE1A04"/>
    <w:rsid w:val="00AE1B82"/>
    <w:rsid w:val="00AE1BEC"/>
    <w:rsid w:val="00AE1F7E"/>
    <w:rsid w:val="00AE2257"/>
    <w:rsid w:val="00AE226E"/>
    <w:rsid w:val="00AE247B"/>
    <w:rsid w:val="00AE250D"/>
    <w:rsid w:val="00AE2882"/>
    <w:rsid w:val="00AE2A9C"/>
    <w:rsid w:val="00AE2AC8"/>
    <w:rsid w:val="00AE2C1D"/>
    <w:rsid w:val="00AE2D29"/>
    <w:rsid w:val="00AE3195"/>
    <w:rsid w:val="00AE3200"/>
    <w:rsid w:val="00AE37DE"/>
    <w:rsid w:val="00AE38F3"/>
    <w:rsid w:val="00AE3A89"/>
    <w:rsid w:val="00AE3C46"/>
    <w:rsid w:val="00AE3C47"/>
    <w:rsid w:val="00AE40E3"/>
    <w:rsid w:val="00AE42F3"/>
    <w:rsid w:val="00AE45D5"/>
    <w:rsid w:val="00AE4657"/>
    <w:rsid w:val="00AE472E"/>
    <w:rsid w:val="00AE4788"/>
    <w:rsid w:val="00AE47B6"/>
    <w:rsid w:val="00AE4B70"/>
    <w:rsid w:val="00AE4CE4"/>
    <w:rsid w:val="00AE52E5"/>
    <w:rsid w:val="00AE5D7F"/>
    <w:rsid w:val="00AE5EE6"/>
    <w:rsid w:val="00AE6361"/>
    <w:rsid w:val="00AE6411"/>
    <w:rsid w:val="00AE6419"/>
    <w:rsid w:val="00AE6B24"/>
    <w:rsid w:val="00AE6E26"/>
    <w:rsid w:val="00AE7019"/>
    <w:rsid w:val="00AE7265"/>
    <w:rsid w:val="00AE7A84"/>
    <w:rsid w:val="00AE7BE9"/>
    <w:rsid w:val="00AF007F"/>
    <w:rsid w:val="00AF06DC"/>
    <w:rsid w:val="00AF0910"/>
    <w:rsid w:val="00AF0AB3"/>
    <w:rsid w:val="00AF0D9C"/>
    <w:rsid w:val="00AF11CA"/>
    <w:rsid w:val="00AF1415"/>
    <w:rsid w:val="00AF156D"/>
    <w:rsid w:val="00AF1935"/>
    <w:rsid w:val="00AF1AC5"/>
    <w:rsid w:val="00AF2BCC"/>
    <w:rsid w:val="00AF2C6D"/>
    <w:rsid w:val="00AF2D5C"/>
    <w:rsid w:val="00AF3002"/>
    <w:rsid w:val="00AF37DB"/>
    <w:rsid w:val="00AF3AFF"/>
    <w:rsid w:val="00AF3C6D"/>
    <w:rsid w:val="00AF3E90"/>
    <w:rsid w:val="00AF402F"/>
    <w:rsid w:val="00AF4183"/>
    <w:rsid w:val="00AF4357"/>
    <w:rsid w:val="00AF4AEC"/>
    <w:rsid w:val="00AF4E4E"/>
    <w:rsid w:val="00AF506F"/>
    <w:rsid w:val="00AF50BA"/>
    <w:rsid w:val="00AF58C0"/>
    <w:rsid w:val="00AF5949"/>
    <w:rsid w:val="00AF5A23"/>
    <w:rsid w:val="00AF5B25"/>
    <w:rsid w:val="00AF5C1A"/>
    <w:rsid w:val="00AF5EC0"/>
    <w:rsid w:val="00AF5FDC"/>
    <w:rsid w:val="00AF637A"/>
    <w:rsid w:val="00AF653C"/>
    <w:rsid w:val="00AF6760"/>
    <w:rsid w:val="00AF67B7"/>
    <w:rsid w:val="00AF69D2"/>
    <w:rsid w:val="00AF69DA"/>
    <w:rsid w:val="00AF6D34"/>
    <w:rsid w:val="00AF6D9C"/>
    <w:rsid w:val="00AF7111"/>
    <w:rsid w:val="00AF7166"/>
    <w:rsid w:val="00AF7200"/>
    <w:rsid w:val="00AF73A6"/>
    <w:rsid w:val="00AF73C0"/>
    <w:rsid w:val="00AF76BB"/>
    <w:rsid w:val="00AF7791"/>
    <w:rsid w:val="00AF77D4"/>
    <w:rsid w:val="00AF79AD"/>
    <w:rsid w:val="00AF7C65"/>
    <w:rsid w:val="00AF7D17"/>
    <w:rsid w:val="00B00372"/>
    <w:rsid w:val="00B00384"/>
    <w:rsid w:val="00B00D23"/>
    <w:rsid w:val="00B010E1"/>
    <w:rsid w:val="00B010EB"/>
    <w:rsid w:val="00B01205"/>
    <w:rsid w:val="00B014B3"/>
    <w:rsid w:val="00B01538"/>
    <w:rsid w:val="00B01818"/>
    <w:rsid w:val="00B01B64"/>
    <w:rsid w:val="00B02000"/>
    <w:rsid w:val="00B02064"/>
    <w:rsid w:val="00B0227F"/>
    <w:rsid w:val="00B0249A"/>
    <w:rsid w:val="00B024A0"/>
    <w:rsid w:val="00B02889"/>
    <w:rsid w:val="00B028C5"/>
    <w:rsid w:val="00B0298F"/>
    <w:rsid w:val="00B03212"/>
    <w:rsid w:val="00B033F8"/>
    <w:rsid w:val="00B0364C"/>
    <w:rsid w:val="00B036C0"/>
    <w:rsid w:val="00B036E2"/>
    <w:rsid w:val="00B03896"/>
    <w:rsid w:val="00B03A2A"/>
    <w:rsid w:val="00B03CCB"/>
    <w:rsid w:val="00B03D87"/>
    <w:rsid w:val="00B04073"/>
    <w:rsid w:val="00B04275"/>
    <w:rsid w:val="00B04486"/>
    <w:rsid w:val="00B045F3"/>
    <w:rsid w:val="00B04B93"/>
    <w:rsid w:val="00B04C39"/>
    <w:rsid w:val="00B05104"/>
    <w:rsid w:val="00B05382"/>
    <w:rsid w:val="00B05485"/>
    <w:rsid w:val="00B0551E"/>
    <w:rsid w:val="00B056B9"/>
    <w:rsid w:val="00B05B30"/>
    <w:rsid w:val="00B05BFB"/>
    <w:rsid w:val="00B05D6F"/>
    <w:rsid w:val="00B05E9D"/>
    <w:rsid w:val="00B0619A"/>
    <w:rsid w:val="00B061C5"/>
    <w:rsid w:val="00B064D8"/>
    <w:rsid w:val="00B06B05"/>
    <w:rsid w:val="00B06CB1"/>
    <w:rsid w:val="00B0717A"/>
    <w:rsid w:val="00B073EE"/>
    <w:rsid w:val="00B074A2"/>
    <w:rsid w:val="00B076AC"/>
    <w:rsid w:val="00B10097"/>
    <w:rsid w:val="00B100D6"/>
    <w:rsid w:val="00B1021C"/>
    <w:rsid w:val="00B102A6"/>
    <w:rsid w:val="00B106E1"/>
    <w:rsid w:val="00B10DBD"/>
    <w:rsid w:val="00B11199"/>
    <w:rsid w:val="00B1122D"/>
    <w:rsid w:val="00B11ED2"/>
    <w:rsid w:val="00B11EFC"/>
    <w:rsid w:val="00B120E6"/>
    <w:rsid w:val="00B12291"/>
    <w:rsid w:val="00B1263D"/>
    <w:rsid w:val="00B126ED"/>
    <w:rsid w:val="00B12964"/>
    <w:rsid w:val="00B12A61"/>
    <w:rsid w:val="00B12AB4"/>
    <w:rsid w:val="00B12ADA"/>
    <w:rsid w:val="00B12BCD"/>
    <w:rsid w:val="00B12C95"/>
    <w:rsid w:val="00B12CA3"/>
    <w:rsid w:val="00B1319C"/>
    <w:rsid w:val="00B13575"/>
    <w:rsid w:val="00B1358C"/>
    <w:rsid w:val="00B13A15"/>
    <w:rsid w:val="00B13BCB"/>
    <w:rsid w:val="00B13C39"/>
    <w:rsid w:val="00B13D92"/>
    <w:rsid w:val="00B146C9"/>
    <w:rsid w:val="00B149D5"/>
    <w:rsid w:val="00B14DA2"/>
    <w:rsid w:val="00B14F65"/>
    <w:rsid w:val="00B14F9F"/>
    <w:rsid w:val="00B152EB"/>
    <w:rsid w:val="00B1567D"/>
    <w:rsid w:val="00B1571B"/>
    <w:rsid w:val="00B159CA"/>
    <w:rsid w:val="00B15AAF"/>
    <w:rsid w:val="00B15CAE"/>
    <w:rsid w:val="00B16037"/>
    <w:rsid w:val="00B1630D"/>
    <w:rsid w:val="00B165E1"/>
    <w:rsid w:val="00B16813"/>
    <w:rsid w:val="00B168C4"/>
    <w:rsid w:val="00B169D1"/>
    <w:rsid w:val="00B16C9E"/>
    <w:rsid w:val="00B16EA4"/>
    <w:rsid w:val="00B17092"/>
    <w:rsid w:val="00B1729A"/>
    <w:rsid w:val="00B172DE"/>
    <w:rsid w:val="00B17814"/>
    <w:rsid w:val="00B17D76"/>
    <w:rsid w:val="00B208FB"/>
    <w:rsid w:val="00B20A99"/>
    <w:rsid w:val="00B20C06"/>
    <w:rsid w:val="00B20C4D"/>
    <w:rsid w:val="00B20C8C"/>
    <w:rsid w:val="00B215A2"/>
    <w:rsid w:val="00B21699"/>
    <w:rsid w:val="00B21837"/>
    <w:rsid w:val="00B2204D"/>
    <w:rsid w:val="00B22098"/>
    <w:rsid w:val="00B222BF"/>
    <w:rsid w:val="00B22401"/>
    <w:rsid w:val="00B22418"/>
    <w:rsid w:val="00B22728"/>
    <w:rsid w:val="00B227B2"/>
    <w:rsid w:val="00B22826"/>
    <w:rsid w:val="00B229E7"/>
    <w:rsid w:val="00B22ADB"/>
    <w:rsid w:val="00B22AED"/>
    <w:rsid w:val="00B23302"/>
    <w:rsid w:val="00B23403"/>
    <w:rsid w:val="00B23873"/>
    <w:rsid w:val="00B238D6"/>
    <w:rsid w:val="00B23961"/>
    <w:rsid w:val="00B23CD0"/>
    <w:rsid w:val="00B23E7A"/>
    <w:rsid w:val="00B24585"/>
    <w:rsid w:val="00B24954"/>
    <w:rsid w:val="00B24C65"/>
    <w:rsid w:val="00B24FE6"/>
    <w:rsid w:val="00B25634"/>
    <w:rsid w:val="00B2580F"/>
    <w:rsid w:val="00B258D7"/>
    <w:rsid w:val="00B25D3A"/>
    <w:rsid w:val="00B25D3F"/>
    <w:rsid w:val="00B261AE"/>
    <w:rsid w:val="00B2621C"/>
    <w:rsid w:val="00B26AEB"/>
    <w:rsid w:val="00B26BDB"/>
    <w:rsid w:val="00B2732C"/>
    <w:rsid w:val="00B27464"/>
    <w:rsid w:val="00B27547"/>
    <w:rsid w:val="00B277C3"/>
    <w:rsid w:val="00B27C32"/>
    <w:rsid w:val="00B3039F"/>
    <w:rsid w:val="00B3042D"/>
    <w:rsid w:val="00B307C0"/>
    <w:rsid w:val="00B30904"/>
    <w:rsid w:val="00B30A47"/>
    <w:rsid w:val="00B30C1A"/>
    <w:rsid w:val="00B30C27"/>
    <w:rsid w:val="00B3102E"/>
    <w:rsid w:val="00B310B3"/>
    <w:rsid w:val="00B312FA"/>
    <w:rsid w:val="00B3149D"/>
    <w:rsid w:val="00B315C3"/>
    <w:rsid w:val="00B315F9"/>
    <w:rsid w:val="00B31866"/>
    <w:rsid w:val="00B31A11"/>
    <w:rsid w:val="00B31ACC"/>
    <w:rsid w:val="00B31EE6"/>
    <w:rsid w:val="00B32044"/>
    <w:rsid w:val="00B320CB"/>
    <w:rsid w:val="00B32102"/>
    <w:rsid w:val="00B32992"/>
    <w:rsid w:val="00B32A85"/>
    <w:rsid w:val="00B32B15"/>
    <w:rsid w:val="00B32E4E"/>
    <w:rsid w:val="00B32E86"/>
    <w:rsid w:val="00B32ECE"/>
    <w:rsid w:val="00B32EF1"/>
    <w:rsid w:val="00B33208"/>
    <w:rsid w:val="00B3379C"/>
    <w:rsid w:val="00B33A5C"/>
    <w:rsid w:val="00B33BFD"/>
    <w:rsid w:val="00B33DE9"/>
    <w:rsid w:val="00B33F12"/>
    <w:rsid w:val="00B33F32"/>
    <w:rsid w:val="00B34032"/>
    <w:rsid w:val="00B3406B"/>
    <w:rsid w:val="00B342EC"/>
    <w:rsid w:val="00B347CC"/>
    <w:rsid w:val="00B348EF"/>
    <w:rsid w:val="00B34EA5"/>
    <w:rsid w:val="00B34FA0"/>
    <w:rsid w:val="00B351BE"/>
    <w:rsid w:val="00B35264"/>
    <w:rsid w:val="00B354E0"/>
    <w:rsid w:val="00B35577"/>
    <w:rsid w:val="00B355D4"/>
    <w:rsid w:val="00B357C4"/>
    <w:rsid w:val="00B35D6F"/>
    <w:rsid w:val="00B35E48"/>
    <w:rsid w:val="00B36043"/>
    <w:rsid w:val="00B36187"/>
    <w:rsid w:val="00B366BD"/>
    <w:rsid w:val="00B366E7"/>
    <w:rsid w:val="00B369D3"/>
    <w:rsid w:val="00B36A12"/>
    <w:rsid w:val="00B36ACA"/>
    <w:rsid w:val="00B36B4C"/>
    <w:rsid w:val="00B36EBB"/>
    <w:rsid w:val="00B37103"/>
    <w:rsid w:val="00B3720F"/>
    <w:rsid w:val="00B37613"/>
    <w:rsid w:val="00B37963"/>
    <w:rsid w:val="00B37E73"/>
    <w:rsid w:val="00B40332"/>
    <w:rsid w:val="00B403A4"/>
    <w:rsid w:val="00B40E77"/>
    <w:rsid w:val="00B41097"/>
    <w:rsid w:val="00B414B8"/>
    <w:rsid w:val="00B41841"/>
    <w:rsid w:val="00B41A64"/>
    <w:rsid w:val="00B41B8D"/>
    <w:rsid w:val="00B41C37"/>
    <w:rsid w:val="00B41CE1"/>
    <w:rsid w:val="00B4229A"/>
    <w:rsid w:val="00B425B2"/>
    <w:rsid w:val="00B42684"/>
    <w:rsid w:val="00B426D9"/>
    <w:rsid w:val="00B42C6B"/>
    <w:rsid w:val="00B42D97"/>
    <w:rsid w:val="00B42DC0"/>
    <w:rsid w:val="00B43784"/>
    <w:rsid w:val="00B4412F"/>
    <w:rsid w:val="00B44884"/>
    <w:rsid w:val="00B44962"/>
    <w:rsid w:val="00B44968"/>
    <w:rsid w:val="00B44AE7"/>
    <w:rsid w:val="00B44EA6"/>
    <w:rsid w:val="00B44FB3"/>
    <w:rsid w:val="00B452A9"/>
    <w:rsid w:val="00B45336"/>
    <w:rsid w:val="00B456E5"/>
    <w:rsid w:val="00B458E3"/>
    <w:rsid w:val="00B45A41"/>
    <w:rsid w:val="00B45C3B"/>
    <w:rsid w:val="00B46067"/>
    <w:rsid w:val="00B4608A"/>
    <w:rsid w:val="00B460E9"/>
    <w:rsid w:val="00B46142"/>
    <w:rsid w:val="00B470C9"/>
    <w:rsid w:val="00B470E9"/>
    <w:rsid w:val="00B47557"/>
    <w:rsid w:val="00B47680"/>
    <w:rsid w:val="00B47806"/>
    <w:rsid w:val="00B47C03"/>
    <w:rsid w:val="00B47EB4"/>
    <w:rsid w:val="00B5056E"/>
    <w:rsid w:val="00B507CA"/>
    <w:rsid w:val="00B507D6"/>
    <w:rsid w:val="00B50904"/>
    <w:rsid w:val="00B50AF6"/>
    <w:rsid w:val="00B50B25"/>
    <w:rsid w:val="00B515DC"/>
    <w:rsid w:val="00B516CF"/>
    <w:rsid w:val="00B51A4D"/>
    <w:rsid w:val="00B51C86"/>
    <w:rsid w:val="00B520F6"/>
    <w:rsid w:val="00B5226F"/>
    <w:rsid w:val="00B52586"/>
    <w:rsid w:val="00B5258F"/>
    <w:rsid w:val="00B52879"/>
    <w:rsid w:val="00B52890"/>
    <w:rsid w:val="00B52A1B"/>
    <w:rsid w:val="00B52B6E"/>
    <w:rsid w:val="00B52CBB"/>
    <w:rsid w:val="00B53268"/>
    <w:rsid w:val="00B5335E"/>
    <w:rsid w:val="00B536C2"/>
    <w:rsid w:val="00B537A1"/>
    <w:rsid w:val="00B53B9F"/>
    <w:rsid w:val="00B53E09"/>
    <w:rsid w:val="00B5402D"/>
    <w:rsid w:val="00B54336"/>
    <w:rsid w:val="00B54425"/>
    <w:rsid w:val="00B54452"/>
    <w:rsid w:val="00B545AE"/>
    <w:rsid w:val="00B545DE"/>
    <w:rsid w:val="00B547B4"/>
    <w:rsid w:val="00B54B5C"/>
    <w:rsid w:val="00B550E7"/>
    <w:rsid w:val="00B553AF"/>
    <w:rsid w:val="00B5595E"/>
    <w:rsid w:val="00B5606A"/>
    <w:rsid w:val="00B56120"/>
    <w:rsid w:val="00B56279"/>
    <w:rsid w:val="00B56454"/>
    <w:rsid w:val="00B56784"/>
    <w:rsid w:val="00B567C3"/>
    <w:rsid w:val="00B570EA"/>
    <w:rsid w:val="00B57191"/>
    <w:rsid w:val="00B572BE"/>
    <w:rsid w:val="00B573A2"/>
    <w:rsid w:val="00B578D8"/>
    <w:rsid w:val="00B57CCB"/>
    <w:rsid w:val="00B60858"/>
    <w:rsid w:val="00B60913"/>
    <w:rsid w:val="00B60C4A"/>
    <w:rsid w:val="00B60CC9"/>
    <w:rsid w:val="00B60DBF"/>
    <w:rsid w:val="00B60FEC"/>
    <w:rsid w:val="00B61529"/>
    <w:rsid w:val="00B617DF"/>
    <w:rsid w:val="00B618B3"/>
    <w:rsid w:val="00B6192C"/>
    <w:rsid w:val="00B61987"/>
    <w:rsid w:val="00B61A08"/>
    <w:rsid w:val="00B61A31"/>
    <w:rsid w:val="00B61D29"/>
    <w:rsid w:val="00B61F7E"/>
    <w:rsid w:val="00B61F89"/>
    <w:rsid w:val="00B6220E"/>
    <w:rsid w:val="00B623D1"/>
    <w:rsid w:val="00B624F8"/>
    <w:rsid w:val="00B62560"/>
    <w:rsid w:val="00B626B0"/>
    <w:rsid w:val="00B62975"/>
    <w:rsid w:val="00B62A17"/>
    <w:rsid w:val="00B62B6C"/>
    <w:rsid w:val="00B62E59"/>
    <w:rsid w:val="00B62F98"/>
    <w:rsid w:val="00B631EC"/>
    <w:rsid w:val="00B632C6"/>
    <w:rsid w:val="00B63705"/>
    <w:rsid w:val="00B63943"/>
    <w:rsid w:val="00B6397A"/>
    <w:rsid w:val="00B63B04"/>
    <w:rsid w:val="00B63E5F"/>
    <w:rsid w:val="00B63F94"/>
    <w:rsid w:val="00B63FC0"/>
    <w:rsid w:val="00B6475F"/>
    <w:rsid w:val="00B647B5"/>
    <w:rsid w:val="00B64E3C"/>
    <w:rsid w:val="00B6523E"/>
    <w:rsid w:val="00B652CB"/>
    <w:rsid w:val="00B652EF"/>
    <w:rsid w:val="00B6576D"/>
    <w:rsid w:val="00B657EA"/>
    <w:rsid w:val="00B664D2"/>
    <w:rsid w:val="00B66CEC"/>
    <w:rsid w:val="00B67262"/>
    <w:rsid w:val="00B6794F"/>
    <w:rsid w:val="00B67CF9"/>
    <w:rsid w:val="00B67D5E"/>
    <w:rsid w:val="00B67E20"/>
    <w:rsid w:val="00B67E3E"/>
    <w:rsid w:val="00B70050"/>
    <w:rsid w:val="00B70055"/>
    <w:rsid w:val="00B70149"/>
    <w:rsid w:val="00B7047A"/>
    <w:rsid w:val="00B707F1"/>
    <w:rsid w:val="00B70934"/>
    <w:rsid w:val="00B709B6"/>
    <w:rsid w:val="00B70B2B"/>
    <w:rsid w:val="00B70C89"/>
    <w:rsid w:val="00B70E90"/>
    <w:rsid w:val="00B71483"/>
    <w:rsid w:val="00B71684"/>
    <w:rsid w:val="00B71965"/>
    <w:rsid w:val="00B71C2B"/>
    <w:rsid w:val="00B71C91"/>
    <w:rsid w:val="00B71CA3"/>
    <w:rsid w:val="00B71F29"/>
    <w:rsid w:val="00B7216B"/>
    <w:rsid w:val="00B7274C"/>
    <w:rsid w:val="00B72893"/>
    <w:rsid w:val="00B72898"/>
    <w:rsid w:val="00B72D37"/>
    <w:rsid w:val="00B7336B"/>
    <w:rsid w:val="00B73847"/>
    <w:rsid w:val="00B73A2B"/>
    <w:rsid w:val="00B73B8A"/>
    <w:rsid w:val="00B73E14"/>
    <w:rsid w:val="00B7417B"/>
    <w:rsid w:val="00B7436B"/>
    <w:rsid w:val="00B7457A"/>
    <w:rsid w:val="00B74BD0"/>
    <w:rsid w:val="00B74BE3"/>
    <w:rsid w:val="00B74F1B"/>
    <w:rsid w:val="00B74F1F"/>
    <w:rsid w:val="00B75173"/>
    <w:rsid w:val="00B7526B"/>
    <w:rsid w:val="00B7573A"/>
    <w:rsid w:val="00B75833"/>
    <w:rsid w:val="00B7591E"/>
    <w:rsid w:val="00B75BF5"/>
    <w:rsid w:val="00B75C43"/>
    <w:rsid w:val="00B76333"/>
    <w:rsid w:val="00B76447"/>
    <w:rsid w:val="00B7680F"/>
    <w:rsid w:val="00B76841"/>
    <w:rsid w:val="00B769B4"/>
    <w:rsid w:val="00B76B9F"/>
    <w:rsid w:val="00B76ED3"/>
    <w:rsid w:val="00B76F96"/>
    <w:rsid w:val="00B76FF0"/>
    <w:rsid w:val="00B77165"/>
    <w:rsid w:val="00B77315"/>
    <w:rsid w:val="00B775E2"/>
    <w:rsid w:val="00B779B1"/>
    <w:rsid w:val="00B77A68"/>
    <w:rsid w:val="00B77B88"/>
    <w:rsid w:val="00B77E43"/>
    <w:rsid w:val="00B80029"/>
    <w:rsid w:val="00B80062"/>
    <w:rsid w:val="00B8079C"/>
    <w:rsid w:val="00B808AA"/>
    <w:rsid w:val="00B808BF"/>
    <w:rsid w:val="00B809A0"/>
    <w:rsid w:val="00B80AFF"/>
    <w:rsid w:val="00B80E2C"/>
    <w:rsid w:val="00B8117C"/>
    <w:rsid w:val="00B81BB8"/>
    <w:rsid w:val="00B81EAD"/>
    <w:rsid w:val="00B81F86"/>
    <w:rsid w:val="00B82479"/>
    <w:rsid w:val="00B82725"/>
    <w:rsid w:val="00B839DC"/>
    <w:rsid w:val="00B84084"/>
    <w:rsid w:val="00B84133"/>
    <w:rsid w:val="00B844DE"/>
    <w:rsid w:val="00B8476C"/>
    <w:rsid w:val="00B849BF"/>
    <w:rsid w:val="00B84A2E"/>
    <w:rsid w:val="00B85692"/>
    <w:rsid w:val="00B85B8B"/>
    <w:rsid w:val="00B85E3D"/>
    <w:rsid w:val="00B8639C"/>
    <w:rsid w:val="00B86709"/>
    <w:rsid w:val="00B868A5"/>
    <w:rsid w:val="00B86D27"/>
    <w:rsid w:val="00B86DA8"/>
    <w:rsid w:val="00B86DC7"/>
    <w:rsid w:val="00B87967"/>
    <w:rsid w:val="00B879DD"/>
    <w:rsid w:val="00B879F3"/>
    <w:rsid w:val="00B87F85"/>
    <w:rsid w:val="00B900CB"/>
    <w:rsid w:val="00B900EA"/>
    <w:rsid w:val="00B901AE"/>
    <w:rsid w:val="00B90211"/>
    <w:rsid w:val="00B9058C"/>
    <w:rsid w:val="00B90674"/>
    <w:rsid w:val="00B90752"/>
    <w:rsid w:val="00B907E2"/>
    <w:rsid w:val="00B909E0"/>
    <w:rsid w:val="00B90CEC"/>
    <w:rsid w:val="00B91578"/>
    <w:rsid w:val="00B91752"/>
    <w:rsid w:val="00B9182C"/>
    <w:rsid w:val="00B91F22"/>
    <w:rsid w:val="00B9235D"/>
    <w:rsid w:val="00B92449"/>
    <w:rsid w:val="00B9279C"/>
    <w:rsid w:val="00B928CA"/>
    <w:rsid w:val="00B92C56"/>
    <w:rsid w:val="00B92C5F"/>
    <w:rsid w:val="00B92F77"/>
    <w:rsid w:val="00B92FCA"/>
    <w:rsid w:val="00B93084"/>
    <w:rsid w:val="00B935A5"/>
    <w:rsid w:val="00B938BF"/>
    <w:rsid w:val="00B93DE5"/>
    <w:rsid w:val="00B93E8E"/>
    <w:rsid w:val="00B93EC8"/>
    <w:rsid w:val="00B93F5F"/>
    <w:rsid w:val="00B941DD"/>
    <w:rsid w:val="00B94696"/>
    <w:rsid w:val="00B946A8"/>
    <w:rsid w:val="00B94A02"/>
    <w:rsid w:val="00B94B6D"/>
    <w:rsid w:val="00B94CCD"/>
    <w:rsid w:val="00B94DB7"/>
    <w:rsid w:val="00B951DB"/>
    <w:rsid w:val="00B95777"/>
    <w:rsid w:val="00B958A8"/>
    <w:rsid w:val="00B95AC3"/>
    <w:rsid w:val="00B95B0A"/>
    <w:rsid w:val="00B95D4C"/>
    <w:rsid w:val="00B95E93"/>
    <w:rsid w:val="00B960C4"/>
    <w:rsid w:val="00B961F6"/>
    <w:rsid w:val="00B96413"/>
    <w:rsid w:val="00B96782"/>
    <w:rsid w:val="00B9694D"/>
    <w:rsid w:val="00B96D47"/>
    <w:rsid w:val="00B96E00"/>
    <w:rsid w:val="00B9710E"/>
    <w:rsid w:val="00B971F1"/>
    <w:rsid w:val="00B974D5"/>
    <w:rsid w:val="00B977F1"/>
    <w:rsid w:val="00B97EA8"/>
    <w:rsid w:val="00BA00BE"/>
    <w:rsid w:val="00BA0210"/>
    <w:rsid w:val="00BA027C"/>
    <w:rsid w:val="00BA0359"/>
    <w:rsid w:val="00BA0471"/>
    <w:rsid w:val="00BA0846"/>
    <w:rsid w:val="00BA087C"/>
    <w:rsid w:val="00BA090A"/>
    <w:rsid w:val="00BA1023"/>
    <w:rsid w:val="00BA1063"/>
    <w:rsid w:val="00BA12E7"/>
    <w:rsid w:val="00BA1645"/>
    <w:rsid w:val="00BA1855"/>
    <w:rsid w:val="00BA19F8"/>
    <w:rsid w:val="00BA22DC"/>
    <w:rsid w:val="00BA2425"/>
    <w:rsid w:val="00BA2698"/>
    <w:rsid w:val="00BA2772"/>
    <w:rsid w:val="00BA279B"/>
    <w:rsid w:val="00BA29AF"/>
    <w:rsid w:val="00BA2AF0"/>
    <w:rsid w:val="00BA2C2E"/>
    <w:rsid w:val="00BA2F23"/>
    <w:rsid w:val="00BA2FE3"/>
    <w:rsid w:val="00BA38C3"/>
    <w:rsid w:val="00BA3968"/>
    <w:rsid w:val="00BA3B47"/>
    <w:rsid w:val="00BA3D2C"/>
    <w:rsid w:val="00BA3F47"/>
    <w:rsid w:val="00BA3F74"/>
    <w:rsid w:val="00BA47E4"/>
    <w:rsid w:val="00BA4AD8"/>
    <w:rsid w:val="00BA522D"/>
    <w:rsid w:val="00BA5358"/>
    <w:rsid w:val="00BA5D01"/>
    <w:rsid w:val="00BA5EA6"/>
    <w:rsid w:val="00BA6017"/>
    <w:rsid w:val="00BA6189"/>
    <w:rsid w:val="00BA673D"/>
    <w:rsid w:val="00BA6834"/>
    <w:rsid w:val="00BA68BE"/>
    <w:rsid w:val="00BA7858"/>
    <w:rsid w:val="00BA7A1A"/>
    <w:rsid w:val="00BA7EC6"/>
    <w:rsid w:val="00BA7FB8"/>
    <w:rsid w:val="00BB0A14"/>
    <w:rsid w:val="00BB0D39"/>
    <w:rsid w:val="00BB0D77"/>
    <w:rsid w:val="00BB112F"/>
    <w:rsid w:val="00BB1368"/>
    <w:rsid w:val="00BB19B3"/>
    <w:rsid w:val="00BB1A74"/>
    <w:rsid w:val="00BB1A90"/>
    <w:rsid w:val="00BB1D12"/>
    <w:rsid w:val="00BB1DC5"/>
    <w:rsid w:val="00BB2090"/>
    <w:rsid w:val="00BB22C4"/>
    <w:rsid w:val="00BB23CD"/>
    <w:rsid w:val="00BB241F"/>
    <w:rsid w:val="00BB2B78"/>
    <w:rsid w:val="00BB2BEA"/>
    <w:rsid w:val="00BB2CC7"/>
    <w:rsid w:val="00BB335D"/>
    <w:rsid w:val="00BB394C"/>
    <w:rsid w:val="00BB3D08"/>
    <w:rsid w:val="00BB3DF1"/>
    <w:rsid w:val="00BB3E47"/>
    <w:rsid w:val="00BB3FCA"/>
    <w:rsid w:val="00BB48E4"/>
    <w:rsid w:val="00BB4B0D"/>
    <w:rsid w:val="00BB4CCF"/>
    <w:rsid w:val="00BB4D4A"/>
    <w:rsid w:val="00BB4F3E"/>
    <w:rsid w:val="00BB505C"/>
    <w:rsid w:val="00BB537D"/>
    <w:rsid w:val="00BB57BC"/>
    <w:rsid w:val="00BB57F8"/>
    <w:rsid w:val="00BB5910"/>
    <w:rsid w:val="00BB59F0"/>
    <w:rsid w:val="00BB5A94"/>
    <w:rsid w:val="00BB5C31"/>
    <w:rsid w:val="00BB5DCE"/>
    <w:rsid w:val="00BB6336"/>
    <w:rsid w:val="00BB655D"/>
    <w:rsid w:val="00BB6839"/>
    <w:rsid w:val="00BB6C03"/>
    <w:rsid w:val="00BB6C52"/>
    <w:rsid w:val="00BB700E"/>
    <w:rsid w:val="00BB71AF"/>
    <w:rsid w:val="00BB7265"/>
    <w:rsid w:val="00BB74AF"/>
    <w:rsid w:val="00BC0060"/>
    <w:rsid w:val="00BC0310"/>
    <w:rsid w:val="00BC077B"/>
    <w:rsid w:val="00BC089C"/>
    <w:rsid w:val="00BC09CD"/>
    <w:rsid w:val="00BC0A2E"/>
    <w:rsid w:val="00BC0E62"/>
    <w:rsid w:val="00BC0ED5"/>
    <w:rsid w:val="00BC1025"/>
    <w:rsid w:val="00BC1211"/>
    <w:rsid w:val="00BC121E"/>
    <w:rsid w:val="00BC13A2"/>
    <w:rsid w:val="00BC13BF"/>
    <w:rsid w:val="00BC1739"/>
    <w:rsid w:val="00BC1894"/>
    <w:rsid w:val="00BC190A"/>
    <w:rsid w:val="00BC1CA2"/>
    <w:rsid w:val="00BC1D3B"/>
    <w:rsid w:val="00BC1FC8"/>
    <w:rsid w:val="00BC2129"/>
    <w:rsid w:val="00BC2353"/>
    <w:rsid w:val="00BC28D3"/>
    <w:rsid w:val="00BC2A79"/>
    <w:rsid w:val="00BC30F5"/>
    <w:rsid w:val="00BC32BD"/>
    <w:rsid w:val="00BC369B"/>
    <w:rsid w:val="00BC3948"/>
    <w:rsid w:val="00BC3C57"/>
    <w:rsid w:val="00BC3E95"/>
    <w:rsid w:val="00BC4250"/>
    <w:rsid w:val="00BC4949"/>
    <w:rsid w:val="00BC5031"/>
    <w:rsid w:val="00BC509C"/>
    <w:rsid w:val="00BC51AA"/>
    <w:rsid w:val="00BC5B7E"/>
    <w:rsid w:val="00BC5D58"/>
    <w:rsid w:val="00BC5EC2"/>
    <w:rsid w:val="00BC5F62"/>
    <w:rsid w:val="00BC60AB"/>
    <w:rsid w:val="00BC639A"/>
    <w:rsid w:val="00BC63C9"/>
    <w:rsid w:val="00BC63EC"/>
    <w:rsid w:val="00BC66ED"/>
    <w:rsid w:val="00BC6798"/>
    <w:rsid w:val="00BC6ED5"/>
    <w:rsid w:val="00BC6F55"/>
    <w:rsid w:val="00BC7347"/>
    <w:rsid w:val="00BC7566"/>
    <w:rsid w:val="00BC7BF8"/>
    <w:rsid w:val="00BC7D20"/>
    <w:rsid w:val="00BD03FB"/>
    <w:rsid w:val="00BD0500"/>
    <w:rsid w:val="00BD060B"/>
    <w:rsid w:val="00BD091D"/>
    <w:rsid w:val="00BD092C"/>
    <w:rsid w:val="00BD0D36"/>
    <w:rsid w:val="00BD0D3C"/>
    <w:rsid w:val="00BD0DDF"/>
    <w:rsid w:val="00BD1126"/>
    <w:rsid w:val="00BD11BA"/>
    <w:rsid w:val="00BD11FC"/>
    <w:rsid w:val="00BD1BAB"/>
    <w:rsid w:val="00BD1CC3"/>
    <w:rsid w:val="00BD1DE2"/>
    <w:rsid w:val="00BD259C"/>
    <w:rsid w:val="00BD2D81"/>
    <w:rsid w:val="00BD2EC7"/>
    <w:rsid w:val="00BD331D"/>
    <w:rsid w:val="00BD3439"/>
    <w:rsid w:val="00BD3809"/>
    <w:rsid w:val="00BD3B53"/>
    <w:rsid w:val="00BD3CAE"/>
    <w:rsid w:val="00BD4028"/>
    <w:rsid w:val="00BD4070"/>
    <w:rsid w:val="00BD40CE"/>
    <w:rsid w:val="00BD4597"/>
    <w:rsid w:val="00BD45F4"/>
    <w:rsid w:val="00BD47B4"/>
    <w:rsid w:val="00BD4894"/>
    <w:rsid w:val="00BD4A5F"/>
    <w:rsid w:val="00BD4BB7"/>
    <w:rsid w:val="00BD4C6A"/>
    <w:rsid w:val="00BD4FC9"/>
    <w:rsid w:val="00BD51B8"/>
    <w:rsid w:val="00BD51B9"/>
    <w:rsid w:val="00BD52AB"/>
    <w:rsid w:val="00BD5525"/>
    <w:rsid w:val="00BD5728"/>
    <w:rsid w:val="00BD5AA1"/>
    <w:rsid w:val="00BD5C6A"/>
    <w:rsid w:val="00BD5D89"/>
    <w:rsid w:val="00BD6354"/>
    <w:rsid w:val="00BD6C12"/>
    <w:rsid w:val="00BD6D1E"/>
    <w:rsid w:val="00BD6D24"/>
    <w:rsid w:val="00BD6D6D"/>
    <w:rsid w:val="00BD70A9"/>
    <w:rsid w:val="00BD70CE"/>
    <w:rsid w:val="00BD745B"/>
    <w:rsid w:val="00BD7583"/>
    <w:rsid w:val="00BD758A"/>
    <w:rsid w:val="00BD7993"/>
    <w:rsid w:val="00BD79EE"/>
    <w:rsid w:val="00BD7C2C"/>
    <w:rsid w:val="00BD7C54"/>
    <w:rsid w:val="00BD7F1E"/>
    <w:rsid w:val="00BE054D"/>
    <w:rsid w:val="00BE0B88"/>
    <w:rsid w:val="00BE0D9C"/>
    <w:rsid w:val="00BE0FCD"/>
    <w:rsid w:val="00BE0FD2"/>
    <w:rsid w:val="00BE1362"/>
    <w:rsid w:val="00BE1611"/>
    <w:rsid w:val="00BE1927"/>
    <w:rsid w:val="00BE1BA4"/>
    <w:rsid w:val="00BE1CAD"/>
    <w:rsid w:val="00BE2476"/>
    <w:rsid w:val="00BE24AF"/>
    <w:rsid w:val="00BE26B8"/>
    <w:rsid w:val="00BE275D"/>
    <w:rsid w:val="00BE27FE"/>
    <w:rsid w:val="00BE2EB9"/>
    <w:rsid w:val="00BE2EE2"/>
    <w:rsid w:val="00BE2F90"/>
    <w:rsid w:val="00BE2FBE"/>
    <w:rsid w:val="00BE3171"/>
    <w:rsid w:val="00BE31E6"/>
    <w:rsid w:val="00BE340D"/>
    <w:rsid w:val="00BE3C7D"/>
    <w:rsid w:val="00BE3E07"/>
    <w:rsid w:val="00BE4198"/>
    <w:rsid w:val="00BE4685"/>
    <w:rsid w:val="00BE4733"/>
    <w:rsid w:val="00BE499F"/>
    <w:rsid w:val="00BE49D1"/>
    <w:rsid w:val="00BE4ACC"/>
    <w:rsid w:val="00BE4D58"/>
    <w:rsid w:val="00BE4F20"/>
    <w:rsid w:val="00BE5047"/>
    <w:rsid w:val="00BE50B7"/>
    <w:rsid w:val="00BE54FE"/>
    <w:rsid w:val="00BE5AA6"/>
    <w:rsid w:val="00BE5C42"/>
    <w:rsid w:val="00BE5F8A"/>
    <w:rsid w:val="00BE5FC6"/>
    <w:rsid w:val="00BE6300"/>
    <w:rsid w:val="00BE6332"/>
    <w:rsid w:val="00BE650F"/>
    <w:rsid w:val="00BE65B2"/>
    <w:rsid w:val="00BE6BCC"/>
    <w:rsid w:val="00BE6E7B"/>
    <w:rsid w:val="00BE7037"/>
    <w:rsid w:val="00BE7229"/>
    <w:rsid w:val="00BE75E9"/>
    <w:rsid w:val="00BE76A0"/>
    <w:rsid w:val="00BE7760"/>
    <w:rsid w:val="00BE77E3"/>
    <w:rsid w:val="00BE7B0E"/>
    <w:rsid w:val="00BE7F63"/>
    <w:rsid w:val="00BF0097"/>
    <w:rsid w:val="00BF0102"/>
    <w:rsid w:val="00BF0434"/>
    <w:rsid w:val="00BF0976"/>
    <w:rsid w:val="00BF0CAB"/>
    <w:rsid w:val="00BF0F04"/>
    <w:rsid w:val="00BF0FF0"/>
    <w:rsid w:val="00BF100A"/>
    <w:rsid w:val="00BF12E9"/>
    <w:rsid w:val="00BF1310"/>
    <w:rsid w:val="00BF1584"/>
    <w:rsid w:val="00BF15DD"/>
    <w:rsid w:val="00BF1677"/>
    <w:rsid w:val="00BF16E7"/>
    <w:rsid w:val="00BF1B87"/>
    <w:rsid w:val="00BF1C1A"/>
    <w:rsid w:val="00BF1E1F"/>
    <w:rsid w:val="00BF1FCC"/>
    <w:rsid w:val="00BF21D2"/>
    <w:rsid w:val="00BF2479"/>
    <w:rsid w:val="00BF2D9B"/>
    <w:rsid w:val="00BF2E25"/>
    <w:rsid w:val="00BF2EBE"/>
    <w:rsid w:val="00BF32D9"/>
    <w:rsid w:val="00BF338A"/>
    <w:rsid w:val="00BF33D3"/>
    <w:rsid w:val="00BF388A"/>
    <w:rsid w:val="00BF3C06"/>
    <w:rsid w:val="00BF3CD9"/>
    <w:rsid w:val="00BF3F4F"/>
    <w:rsid w:val="00BF4091"/>
    <w:rsid w:val="00BF42DF"/>
    <w:rsid w:val="00BF43D1"/>
    <w:rsid w:val="00BF463E"/>
    <w:rsid w:val="00BF4807"/>
    <w:rsid w:val="00BF48A6"/>
    <w:rsid w:val="00BF48FE"/>
    <w:rsid w:val="00BF4A64"/>
    <w:rsid w:val="00BF4B04"/>
    <w:rsid w:val="00BF4C02"/>
    <w:rsid w:val="00BF4CDE"/>
    <w:rsid w:val="00BF5345"/>
    <w:rsid w:val="00BF5684"/>
    <w:rsid w:val="00BF5C3F"/>
    <w:rsid w:val="00BF5D31"/>
    <w:rsid w:val="00BF6312"/>
    <w:rsid w:val="00BF6521"/>
    <w:rsid w:val="00BF6ED1"/>
    <w:rsid w:val="00BF6F05"/>
    <w:rsid w:val="00BF7096"/>
    <w:rsid w:val="00BF71A5"/>
    <w:rsid w:val="00BF71F0"/>
    <w:rsid w:val="00BF7538"/>
    <w:rsid w:val="00BF76EE"/>
    <w:rsid w:val="00BF7AE0"/>
    <w:rsid w:val="00BF7BDD"/>
    <w:rsid w:val="00BF7BF2"/>
    <w:rsid w:val="00BF7E3B"/>
    <w:rsid w:val="00BF7E6D"/>
    <w:rsid w:val="00C000E8"/>
    <w:rsid w:val="00C0026C"/>
    <w:rsid w:val="00C002AA"/>
    <w:rsid w:val="00C00459"/>
    <w:rsid w:val="00C00BF9"/>
    <w:rsid w:val="00C00C49"/>
    <w:rsid w:val="00C00F48"/>
    <w:rsid w:val="00C010DA"/>
    <w:rsid w:val="00C0113A"/>
    <w:rsid w:val="00C012E2"/>
    <w:rsid w:val="00C01336"/>
    <w:rsid w:val="00C01446"/>
    <w:rsid w:val="00C01752"/>
    <w:rsid w:val="00C01959"/>
    <w:rsid w:val="00C01C2D"/>
    <w:rsid w:val="00C01C45"/>
    <w:rsid w:val="00C01D6B"/>
    <w:rsid w:val="00C01DA0"/>
    <w:rsid w:val="00C01FAB"/>
    <w:rsid w:val="00C021DF"/>
    <w:rsid w:val="00C022C5"/>
    <w:rsid w:val="00C02488"/>
    <w:rsid w:val="00C025B7"/>
    <w:rsid w:val="00C027BE"/>
    <w:rsid w:val="00C02B5E"/>
    <w:rsid w:val="00C02E1F"/>
    <w:rsid w:val="00C030C9"/>
    <w:rsid w:val="00C03130"/>
    <w:rsid w:val="00C03240"/>
    <w:rsid w:val="00C03354"/>
    <w:rsid w:val="00C036D2"/>
    <w:rsid w:val="00C03B22"/>
    <w:rsid w:val="00C03BBA"/>
    <w:rsid w:val="00C03DF5"/>
    <w:rsid w:val="00C03F78"/>
    <w:rsid w:val="00C045A6"/>
    <w:rsid w:val="00C04670"/>
    <w:rsid w:val="00C04BC6"/>
    <w:rsid w:val="00C04D7F"/>
    <w:rsid w:val="00C04DC8"/>
    <w:rsid w:val="00C04E61"/>
    <w:rsid w:val="00C04F8C"/>
    <w:rsid w:val="00C051A0"/>
    <w:rsid w:val="00C05292"/>
    <w:rsid w:val="00C056DA"/>
    <w:rsid w:val="00C057D6"/>
    <w:rsid w:val="00C05945"/>
    <w:rsid w:val="00C05979"/>
    <w:rsid w:val="00C05A59"/>
    <w:rsid w:val="00C05AB9"/>
    <w:rsid w:val="00C05D38"/>
    <w:rsid w:val="00C05DCC"/>
    <w:rsid w:val="00C05DDD"/>
    <w:rsid w:val="00C05E60"/>
    <w:rsid w:val="00C06200"/>
    <w:rsid w:val="00C06388"/>
    <w:rsid w:val="00C06467"/>
    <w:rsid w:val="00C065D6"/>
    <w:rsid w:val="00C065E2"/>
    <w:rsid w:val="00C06CFF"/>
    <w:rsid w:val="00C06E25"/>
    <w:rsid w:val="00C06F7E"/>
    <w:rsid w:val="00C07504"/>
    <w:rsid w:val="00C07B44"/>
    <w:rsid w:val="00C07D08"/>
    <w:rsid w:val="00C07E1E"/>
    <w:rsid w:val="00C07EE4"/>
    <w:rsid w:val="00C07F84"/>
    <w:rsid w:val="00C07F87"/>
    <w:rsid w:val="00C1042A"/>
    <w:rsid w:val="00C107FD"/>
    <w:rsid w:val="00C108F2"/>
    <w:rsid w:val="00C10F07"/>
    <w:rsid w:val="00C11080"/>
    <w:rsid w:val="00C115FB"/>
    <w:rsid w:val="00C11A40"/>
    <w:rsid w:val="00C11C4F"/>
    <w:rsid w:val="00C11CE3"/>
    <w:rsid w:val="00C11D2C"/>
    <w:rsid w:val="00C11E0A"/>
    <w:rsid w:val="00C11FA5"/>
    <w:rsid w:val="00C122F9"/>
    <w:rsid w:val="00C1242B"/>
    <w:rsid w:val="00C126C8"/>
    <w:rsid w:val="00C12B6A"/>
    <w:rsid w:val="00C12DC4"/>
    <w:rsid w:val="00C1323A"/>
    <w:rsid w:val="00C1374E"/>
    <w:rsid w:val="00C13856"/>
    <w:rsid w:val="00C13FB3"/>
    <w:rsid w:val="00C141E1"/>
    <w:rsid w:val="00C141FC"/>
    <w:rsid w:val="00C14F14"/>
    <w:rsid w:val="00C15095"/>
    <w:rsid w:val="00C1512D"/>
    <w:rsid w:val="00C151C3"/>
    <w:rsid w:val="00C152D2"/>
    <w:rsid w:val="00C1541A"/>
    <w:rsid w:val="00C154DA"/>
    <w:rsid w:val="00C1573B"/>
    <w:rsid w:val="00C157E2"/>
    <w:rsid w:val="00C15B9A"/>
    <w:rsid w:val="00C164BA"/>
    <w:rsid w:val="00C16504"/>
    <w:rsid w:val="00C16621"/>
    <w:rsid w:val="00C16628"/>
    <w:rsid w:val="00C16682"/>
    <w:rsid w:val="00C16D10"/>
    <w:rsid w:val="00C171F1"/>
    <w:rsid w:val="00C17344"/>
    <w:rsid w:val="00C176FB"/>
    <w:rsid w:val="00C1780C"/>
    <w:rsid w:val="00C1791D"/>
    <w:rsid w:val="00C17C22"/>
    <w:rsid w:val="00C17E56"/>
    <w:rsid w:val="00C206C9"/>
    <w:rsid w:val="00C208FC"/>
    <w:rsid w:val="00C20D40"/>
    <w:rsid w:val="00C20EEA"/>
    <w:rsid w:val="00C21317"/>
    <w:rsid w:val="00C214DC"/>
    <w:rsid w:val="00C21720"/>
    <w:rsid w:val="00C21921"/>
    <w:rsid w:val="00C21F2B"/>
    <w:rsid w:val="00C222AE"/>
    <w:rsid w:val="00C2255E"/>
    <w:rsid w:val="00C22758"/>
    <w:rsid w:val="00C22973"/>
    <w:rsid w:val="00C22AAA"/>
    <w:rsid w:val="00C22B87"/>
    <w:rsid w:val="00C22C4C"/>
    <w:rsid w:val="00C231B1"/>
    <w:rsid w:val="00C23206"/>
    <w:rsid w:val="00C234A3"/>
    <w:rsid w:val="00C2362C"/>
    <w:rsid w:val="00C23683"/>
    <w:rsid w:val="00C23B82"/>
    <w:rsid w:val="00C23CDC"/>
    <w:rsid w:val="00C23DDE"/>
    <w:rsid w:val="00C241CF"/>
    <w:rsid w:val="00C241D4"/>
    <w:rsid w:val="00C25025"/>
    <w:rsid w:val="00C25239"/>
    <w:rsid w:val="00C25658"/>
    <w:rsid w:val="00C25DE3"/>
    <w:rsid w:val="00C25E17"/>
    <w:rsid w:val="00C25E48"/>
    <w:rsid w:val="00C25FEC"/>
    <w:rsid w:val="00C2608A"/>
    <w:rsid w:val="00C26167"/>
    <w:rsid w:val="00C26485"/>
    <w:rsid w:val="00C26626"/>
    <w:rsid w:val="00C2670B"/>
    <w:rsid w:val="00C26C9B"/>
    <w:rsid w:val="00C26D8A"/>
    <w:rsid w:val="00C27087"/>
    <w:rsid w:val="00C271C3"/>
    <w:rsid w:val="00C275A8"/>
    <w:rsid w:val="00C2765F"/>
    <w:rsid w:val="00C276CA"/>
    <w:rsid w:val="00C2776B"/>
    <w:rsid w:val="00C277F0"/>
    <w:rsid w:val="00C2787E"/>
    <w:rsid w:val="00C279B3"/>
    <w:rsid w:val="00C27A36"/>
    <w:rsid w:val="00C27B32"/>
    <w:rsid w:val="00C3062D"/>
    <w:rsid w:val="00C30AD6"/>
    <w:rsid w:val="00C30B91"/>
    <w:rsid w:val="00C30F45"/>
    <w:rsid w:val="00C31844"/>
    <w:rsid w:val="00C318AB"/>
    <w:rsid w:val="00C31990"/>
    <w:rsid w:val="00C3206D"/>
    <w:rsid w:val="00C3219B"/>
    <w:rsid w:val="00C32278"/>
    <w:rsid w:val="00C32AA0"/>
    <w:rsid w:val="00C32FB7"/>
    <w:rsid w:val="00C330BA"/>
    <w:rsid w:val="00C331D3"/>
    <w:rsid w:val="00C33467"/>
    <w:rsid w:val="00C33533"/>
    <w:rsid w:val="00C33552"/>
    <w:rsid w:val="00C335AC"/>
    <w:rsid w:val="00C33A24"/>
    <w:rsid w:val="00C340FA"/>
    <w:rsid w:val="00C348BA"/>
    <w:rsid w:val="00C348CB"/>
    <w:rsid w:val="00C34E52"/>
    <w:rsid w:val="00C34F90"/>
    <w:rsid w:val="00C35075"/>
    <w:rsid w:val="00C3547D"/>
    <w:rsid w:val="00C3552A"/>
    <w:rsid w:val="00C3556F"/>
    <w:rsid w:val="00C3582F"/>
    <w:rsid w:val="00C359AA"/>
    <w:rsid w:val="00C36168"/>
    <w:rsid w:val="00C361DD"/>
    <w:rsid w:val="00C3638A"/>
    <w:rsid w:val="00C36464"/>
    <w:rsid w:val="00C364C4"/>
    <w:rsid w:val="00C365C2"/>
    <w:rsid w:val="00C368F4"/>
    <w:rsid w:val="00C36A26"/>
    <w:rsid w:val="00C36B1C"/>
    <w:rsid w:val="00C36C9D"/>
    <w:rsid w:val="00C3713B"/>
    <w:rsid w:val="00C37404"/>
    <w:rsid w:val="00C374AA"/>
    <w:rsid w:val="00C3753F"/>
    <w:rsid w:val="00C37E94"/>
    <w:rsid w:val="00C37EB8"/>
    <w:rsid w:val="00C37FA6"/>
    <w:rsid w:val="00C402FB"/>
    <w:rsid w:val="00C406F9"/>
    <w:rsid w:val="00C40830"/>
    <w:rsid w:val="00C40881"/>
    <w:rsid w:val="00C4089D"/>
    <w:rsid w:val="00C408E5"/>
    <w:rsid w:val="00C40958"/>
    <w:rsid w:val="00C40ABF"/>
    <w:rsid w:val="00C40F9E"/>
    <w:rsid w:val="00C40FF8"/>
    <w:rsid w:val="00C411A0"/>
    <w:rsid w:val="00C414E6"/>
    <w:rsid w:val="00C4161B"/>
    <w:rsid w:val="00C416F2"/>
    <w:rsid w:val="00C41724"/>
    <w:rsid w:val="00C4180A"/>
    <w:rsid w:val="00C41A74"/>
    <w:rsid w:val="00C41C95"/>
    <w:rsid w:val="00C41E29"/>
    <w:rsid w:val="00C42129"/>
    <w:rsid w:val="00C4236E"/>
    <w:rsid w:val="00C42451"/>
    <w:rsid w:val="00C431DA"/>
    <w:rsid w:val="00C432B5"/>
    <w:rsid w:val="00C43736"/>
    <w:rsid w:val="00C43DC0"/>
    <w:rsid w:val="00C440F8"/>
    <w:rsid w:val="00C44124"/>
    <w:rsid w:val="00C4425E"/>
    <w:rsid w:val="00C44268"/>
    <w:rsid w:val="00C442AB"/>
    <w:rsid w:val="00C448CB"/>
    <w:rsid w:val="00C449CC"/>
    <w:rsid w:val="00C44AF3"/>
    <w:rsid w:val="00C44DD8"/>
    <w:rsid w:val="00C45220"/>
    <w:rsid w:val="00C45652"/>
    <w:rsid w:val="00C45A55"/>
    <w:rsid w:val="00C45CF0"/>
    <w:rsid w:val="00C45E15"/>
    <w:rsid w:val="00C45E81"/>
    <w:rsid w:val="00C45FE5"/>
    <w:rsid w:val="00C46430"/>
    <w:rsid w:val="00C46856"/>
    <w:rsid w:val="00C472F0"/>
    <w:rsid w:val="00C47481"/>
    <w:rsid w:val="00C474B3"/>
    <w:rsid w:val="00C475E3"/>
    <w:rsid w:val="00C47866"/>
    <w:rsid w:val="00C478B7"/>
    <w:rsid w:val="00C47931"/>
    <w:rsid w:val="00C47EAB"/>
    <w:rsid w:val="00C502F2"/>
    <w:rsid w:val="00C506FF"/>
    <w:rsid w:val="00C50B14"/>
    <w:rsid w:val="00C5111A"/>
    <w:rsid w:val="00C5138B"/>
    <w:rsid w:val="00C51436"/>
    <w:rsid w:val="00C51464"/>
    <w:rsid w:val="00C5162F"/>
    <w:rsid w:val="00C51970"/>
    <w:rsid w:val="00C5206E"/>
    <w:rsid w:val="00C52172"/>
    <w:rsid w:val="00C522D7"/>
    <w:rsid w:val="00C5235D"/>
    <w:rsid w:val="00C52514"/>
    <w:rsid w:val="00C527C5"/>
    <w:rsid w:val="00C52B54"/>
    <w:rsid w:val="00C52BAF"/>
    <w:rsid w:val="00C52F82"/>
    <w:rsid w:val="00C53217"/>
    <w:rsid w:val="00C53772"/>
    <w:rsid w:val="00C53C4A"/>
    <w:rsid w:val="00C53D8E"/>
    <w:rsid w:val="00C540DD"/>
    <w:rsid w:val="00C54538"/>
    <w:rsid w:val="00C5459F"/>
    <w:rsid w:val="00C545FB"/>
    <w:rsid w:val="00C5469E"/>
    <w:rsid w:val="00C5491E"/>
    <w:rsid w:val="00C54BD1"/>
    <w:rsid w:val="00C54E22"/>
    <w:rsid w:val="00C55642"/>
    <w:rsid w:val="00C55AD5"/>
    <w:rsid w:val="00C56676"/>
    <w:rsid w:val="00C56756"/>
    <w:rsid w:val="00C56C35"/>
    <w:rsid w:val="00C56CCC"/>
    <w:rsid w:val="00C56CF4"/>
    <w:rsid w:val="00C56E05"/>
    <w:rsid w:val="00C56F8B"/>
    <w:rsid w:val="00C57045"/>
    <w:rsid w:val="00C57203"/>
    <w:rsid w:val="00C57459"/>
    <w:rsid w:val="00C57D00"/>
    <w:rsid w:val="00C57EE4"/>
    <w:rsid w:val="00C60221"/>
    <w:rsid w:val="00C604E0"/>
    <w:rsid w:val="00C6055E"/>
    <w:rsid w:val="00C60AFB"/>
    <w:rsid w:val="00C60DCC"/>
    <w:rsid w:val="00C610F4"/>
    <w:rsid w:val="00C61402"/>
    <w:rsid w:val="00C61C26"/>
    <w:rsid w:val="00C61C2E"/>
    <w:rsid w:val="00C61CB7"/>
    <w:rsid w:val="00C61F38"/>
    <w:rsid w:val="00C61FAB"/>
    <w:rsid w:val="00C621B8"/>
    <w:rsid w:val="00C621F8"/>
    <w:rsid w:val="00C62485"/>
    <w:rsid w:val="00C62688"/>
    <w:rsid w:val="00C626BD"/>
    <w:rsid w:val="00C627A0"/>
    <w:rsid w:val="00C6286C"/>
    <w:rsid w:val="00C62BBA"/>
    <w:rsid w:val="00C62C69"/>
    <w:rsid w:val="00C62D8B"/>
    <w:rsid w:val="00C63529"/>
    <w:rsid w:val="00C63AC3"/>
    <w:rsid w:val="00C63AD5"/>
    <w:rsid w:val="00C63AF8"/>
    <w:rsid w:val="00C63BB0"/>
    <w:rsid w:val="00C63D7F"/>
    <w:rsid w:val="00C63EE8"/>
    <w:rsid w:val="00C63FCD"/>
    <w:rsid w:val="00C64057"/>
    <w:rsid w:val="00C6408B"/>
    <w:rsid w:val="00C6450F"/>
    <w:rsid w:val="00C64672"/>
    <w:rsid w:val="00C64684"/>
    <w:rsid w:val="00C64733"/>
    <w:rsid w:val="00C64773"/>
    <w:rsid w:val="00C647B1"/>
    <w:rsid w:val="00C6481C"/>
    <w:rsid w:val="00C64D9B"/>
    <w:rsid w:val="00C64E4D"/>
    <w:rsid w:val="00C64E53"/>
    <w:rsid w:val="00C65010"/>
    <w:rsid w:val="00C65251"/>
    <w:rsid w:val="00C6535B"/>
    <w:rsid w:val="00C654B5"/>
    <w:rsid w:val="00C659AC"/>
    <w:rsid w:val="00C659EA"/>
    <w:rsid w:val="00C65BFA"/>
    <w:rsid w:val="00C66091"/>
    <w:rsid w:val="00C6658C"/>
    <w:rsid w:val="00C66B90"/>
    <w:rsid w:val="00C66C80"/>
    <w:rsid w:val="00C66FD9"/>
    <w:rsid w:val="00C670FD"/>
    <w:rsid w:val="00C6710A"/>
    <w:rsid w:val="00C67284"/>
    <w:rsid w:val="00C6786B"/>
    <w:rsid w:val="00C67A60"/>
    <w:rsid w:val="00C67DEB"/>
    <w:rsid w:val="00C67EEE"/>
    <w:rsid w:val="00C70084"/>
    <w:rsid w:val="00C7066B"/>
    <w:rsid w:val="00C70873"/>
    <w:rsid w:val="00C70975"/>
    <w:rsid w:val="00C70A17"/>
    <w:rsid w:val="00C70C49"/>
    <w:rsid w:val="00C70F6D"/>
    <w:rsid w:val="00C71177"/>
    <w:rsid w:val="00C717C3"/>
    <w:rsid w:val="00C71A30"/>
    <w:rsid w:val="00C71DA5"/>
    <w:rsid w:val="00C71FB5"/>
    <w:rsid w:val="00C720C7"/>
    <w:rsid w:val="00C72212"/>
    <w:rsid w:val="00C722F7"/>
    <w:rsid w:val="00C7236D"/>
    <w:rsid w:val="00C72B88"/>
    <w:rsid w:val="00C72D0B"/>
    <w:rsid w:val="00C72F46"/>
    <w:rsid w:val="00C72F76"/>
    <w:rsid w:val="00C734A8"/>
    <w:rsid w:val="00C73592"/>
    <w:rsid w:val="00C73630"/>
    <w:rsid w:val="00C73685"/>
    <w:rsid w:val="00C7375E"/>
    <w:rsid w:val="00C738B5"/>
    <w:rsid w:val="00C73A7A"/>
    <w:rsid w:val="00C73AB6"/>
    <w:rsid w:val="00C73D69"/>
    <w:rsid w:val="00C73E84"/>
    <w:rsid w:val="00C741C9"/>
    <w:rsid w:val="00C749FB"/>
    <w:rsid w:val="00C74B77"/>
    <w:rsid w:val="00C74CE2"/>
    <w:rsid w:val="00C74D99"/>
    <w:rsid w:val="00C74DB5"/>
    <w:rsid w:val="00C75148"/>
    <w:rsid w:val="00C753E1"/>
    <w:rsid w:val="00C7591B"/>
    <w:rsid w:val="00C75B20"/>
    <w:rsid w:val="00C75EA4"/>
    <w:rsid w:val="00C761A7"/>
    <w:rsid w:val="00C76450"/>
    <w:rsid w:val="00C76498"/>
    <w:rsid w:val="00C766A6"/>
    <w:rsid w:val="00C7677C"/>
    <w:rsid w:val="00C76803"/>
    <w:rsid w:val="00C76894"/>
    <w:rsid w:val="00C76CE2"/>
    <w:rsid w:val="00C76D72"/>
    <w:rsid w:val="00C76F16"/>
    <w:rsid w:val="00C7711D"/>
    <w:rsid w:val="00C7743E"/>
    <w:rsid w:val="00C776E1"/>
    <w:rsid w:val="00C77740"/>
    <w:rsid w:val="00C77A7D"/>
    <w:rsid w:val="00C77C44"/>
    <w:rsid w:val="00C77D78"/>
    <w:rsid w:val="00C800BE"/>
    <w:rsid w:val="00C808CE"/>
    <w:rsid w:val="00C80EFA"/>
    <w:rsid w:val="00C81072"/>
    <w:rsid w:val="00C810E1"/>
    <w:rsid w:val="00C811F7"/>
    <w:rsid w:val="00C81412"/>
    <w:rsid w:val="00C81A42"/>
    <w:rsid w:val="00C81BA5"/>
    <w:rsid w:val="00C82106"/>
    <w:rsid w:val="00C82591"/>
    <w:rsid w:val="00C825C6"/>
    <w:rsid w:val="00C825FB"/>
    <w:rsid w:val="00C8295C"/>
    <w:rsid w:val="00C8297A"/>
    <w:rsid w:val="00C82FFA"/>
    <w:rsid w:val="00C830C7"/>
    <w:rsid w:val="00C830D0"/>
    <w:rsid w:val="00C830FC"/>
    <w:rsid w:val="00C83395"/>
    <w:rsid w:val="00C83532"/>
    <w:rsid w:val="00C8366A"/>
    <w:rsid w:val="00C836AF"/>
    <w:rsid w:val="00C836C6"/>
    <w:rsid w:val="00C838A6"/>
    <w:rsid w:val="00C839D1"/>
    <w:rsid w:val="00C83E8A"/>
    <w:rsid w:val="00C84143"/>
    <w:rsid w:val="00C847EE"/>
    <w:rsid w:val="00C84A96"/>
    <w:rsid w:val="00C84AD8"/>
    <w:rsid w:val="00C84C8D"/>
    <w:rsid w:val="00C84E37"/>
    <w:rsid w:val="00C8512B"/>
    <w:rsid w:val="00C8576B"/>
    <w:rsid w:val="00C85892"/>
    <w:rsid w:val="00C85EB5"/>
    <w:rsid w:val="00C865AA"/>
    <w:rsid w:val="00C867AE"/>
    <w:rsid w:val="00C8682B"/>
    <w:rsid w:val="00C868F1"/>
    <w:rsid w:val="00C86AD2"/>
    <w:rsid w:val="00C86AD4"/>
    <w:rsid w:val="00C86C0E"/>
    <w:rsid w:val="00C86D5B"/>
    <w:rsid w:val="00C86F2A"/>
    <w:rsid w:val="00C86F6A"/>
    <w:rsid w:val="00C878E9"/>
    <w:rsid w:val="00C87FAC"/>
    <w:rsid w:val="00C901A4"/>
    <w:rsid w:val="00C902C1"/>
    <w:rsid w:val="00C90488"/>
    <w:rsid w:val="00C9064D"/>
    <w:rsid w:val="00C90B82"/>
    <w:rsid w:val="00C90CAB"/>
    <w:rsid w:val="00C90D11"/>
    <w:rsid w:val="00C90DC0"/>
    <w:rsid w:val="00C91089"/>
    <w:rsid w:val="00C912E2"/>
    <w:rsid w:val="00C91344"/>
    <w:rsid w:val="00C913B7"/>
    <w:rsid w:val="00C914C9"/>
    <w:rsid w:val="00C91568"/>
    <w:rsid w:val="00C915FD"/>
    <w:rsid w:val="00C91760"/>
    <w:rsid w:val="00C9197F"/>
    <w:rsid w:val="00C91A68"/>
    <w:rsid w:val="00C91B9B"/>
    <w:rsid w:val="00C9248D"/>
    <w:rsid w:val="00C9260B"/>
    <w:rsid w:val="00C930A0"/>
    <w:rsid w:val="00C932F4"/>
    <w:rsid w:val="00C934B7"/>
    <w:rsid w:val="00C9398E"/>
    <w:rsid w:val="00C9399E"/>
    <w:rsid w:val="00C9454F"/>
    <w:rsid w:val="00C9479A"/>
    <w:rsid w:val="00C94AFC"/>
    <w:rsid w:val="00C94C1F"/>
    <w:rsid w:val="00C94CCB"/>
    <w:rsid w:val="00C94DB4"/>
    <w:rsid w:val="00C94DCF"/>
    <w:rsid w:val="00C94FC0"/>
    <w:rsid w:val="00C95055"/>
    <w:rsid w:val="00C95059"/>
    <w:rsid w:val="00C950ED"/>
    <w:rsid w:val="00C951B5"/>
    <w:rsid w:val="00C951E5"/>
    <w:rsid w:val="00C9567E"/>
    <w:rsid w:val="00C95778"/>
    <w:rsid w:val="00C958A7"/>
    <w:rsid w:val="00C95E47"/>
    <w:rsid w:val="00C96281"/>
    <w:rsid w:val="00C96BFD"/>
    <w:rsid w:val="00C96D97"/>
    <w:rsid w:val="00C96DBA"/>
    <w:rsid w:val="00C96E92"/>
    <w:rsid w:val="00C9705F"/>
    <w:rsid w:val="00C97120"/>
    <w:rsid w:val="00C97161"/>
    <w:rsid w:val="00C971A9"/>
    <w:rsid w:val="00C976DF"/>
    <w:rsid w:val="00C97702"/>
    <w:rsid w:val="00C97A97"/>
    <w:rsid w:val="00C97F59"/>
    <w:rsid w:val="00CA0070"/>
    <w:rsid w:val="00CA038A"/>
    <w:rsid w:val="00CA04BA"/>
    <w:rsid w:val="00CA0690"/>
    <w:rsid w:val="00CA06CD"/>
    <w:rsid w:val="00CA06F7"/>
    <w:rsid w:val="00CA0DEB"/>
    <w:rsid w:val="00CA1B12"/>
    <w:rsid w:val="00CA1D48"/>
    <w:rsid w:val="00CA1DE1"/>
    <w:rsid w:val="00CA226E"/>
    <w:rsid w:val="00CA237A"/>
    <w:rsid w:val="00CA26A2"/>
    <w:rsid w:val="00CA2E38"/>
    <w:rsid w:val="00CA3E27"/>
    <w:rsid w:val="00CA4223"/>
    <w:rsid w:val="00CA4357"/>
    <w:rsid w:val="00CA440C"/>
    <w:rsid w:val="00CA444B"/>
    <w:rsid w:val="00CA45B0"/>
    <w:rsid w:val="00CA4709"/>
    <w:rsid w:val="00CA481E"/>
    <w:rsid w:val="00CA4EC0"/>
    <w:rsid w:val="00CA50B2"/>
    <w:rsid w:val="00CA5183"/>
    <w:rsid w:val="00CA52E2"/>
    <w:rsid w:val="00CA58A9"/>
    <w:rsid w:val="00CA5965"/>
    <w:rsid w:val="00CA5B7B"/>
    <w:rsid w:val="00CA5DA4"/>
    <w:rsid w:val="00CA5F43"/>
    <w:rsid w:val="00CA5FB5"/>
    <w:rsid w:val="00CA6220"/>
    <w:rsid w:val="00CA6287"/>
    <w:rsid w:val="00CA633C"/>
    <w:rsid w:val="00CA6550"/>
    <w:rsid w:val="00CA670F"/>
    <w:rsid w:val="00CA67FA"/>
    <w:rsid w:val="00CA6B5B"/>
    <w:rsid w:val="00CA6C0C"/>
    <w:rsid w:val="00CA6D58"/>
    <w:rsid w:val="00CA6F8F"/>
    <w:rsid w:val="00CA7444"/>
    <w:rsid w:val="00CA753F"/>
    <w:rsid w:val="00CA7665"/>
    <w:rsid w:val="00CA7693"/>
    <w:rsid w:val="00CA76D2"/>
    <w:rsid w:val="00CA79D4"/>
    <w:rsid w:val="00CA7A05"/>
    <w:rsid w:val="00CA7A0B"/>
    <w:rsid w:val="00CA7A1E"/>
    <w:rsid w:val="00CA7A30"/>
    <w:rsid w:val="00CA7A67"/>
    <w:rsid w:val="00CA7C05"/>
    <w:rsid w:val="00CA7F27"/>
    <w:rsid w:val="00CB035A"/>
    <w:rsid w:val="00CB0367"/>
    <w:rsid w:val="00CB036D"/>
    <w:rsid w:val="00CB07C4"/>
    <w:rsid w:val="00CB0A21"/>
    <w:rsid w:val="00CB0DFA"/>
    <w:rsid w:val="00CB1154"/>
    <w:rsid w:val="00CB1420"/>
    <w:rsid w:val="00CB15FD"/>
    <w:rsid w:val="00CB177A"/>
    <w:rsid w:val="00CB1984"/>
    <w:rsid w:val="00CB19FB"/>
    <w:rsid w:val="00CB1A22"/>
    <w:rsid w:val="00CB21C9"/>
    <w:rsid w:val="00CB2876"/>
    <w:rsid w:val="00CB2879"/>
    <w:rsid w:val="00CB2A0F"/>
    <w:rsid w:val="00CB2A67"/>
    <w:rsid w:val="00CB2AA5"/>
    <w:rsid w:val="00CB2C14"/>
    <w:rsid w:val="00CB2D2D"/>
    <w:rsid w:val="00CB316A"/>
    <w:rsid w:val="00CB3325"/>
    <w:rsid w:val="00CB3581"/>
    <w:rsid w:val="00CB370C"/>
    <w:rsid w:val="00CB37BF"/>
    <w:rsid w:val="00CB38A5"/>
    <w:rsid w:val="00CB4254"/>
    <w:rsid w:val="00CB43DA"/>
    <w:rsid w:val="00CB47C2"/>
    <w:rsid w:val="00CB47FF"/>
    <w:rsid w:val="00CB487B"/>
    <w:rsid w:val="00CB497E"/>
    <w:rsid w:val="00CB4A0C"/>
    <w:rsid w:val="00CB4E3E"/>
    <w:rsid w:val="00CB5315"/>
    <w:rsid w:val="00CB5475"/>
    <w:rsid w:val="00CB59A3"/>
    <w:rsid w:val="00CB5A02"/>
    <w:rsid w:val="00CB5A72"/>
    <w:rsid w:val="00CB5C17"/>
    <w:rsid w:val="00CB5D46"/>
    <w:rsid w:val="00CB5FFA"/>
    <w:rsid w:val="00CB6127"/>
    <w:rsid w:val="00CB6160"/>
    <w:rsid w:val="00CB639B"/>
    <w:rsid w:val="00CB688D"/>
    <w:rsid w:val="00CB6A42"/>
    <w:rsid w:val="00CB6C26"/>
    <w:rsid w:val="00CB6C9F"/>
    <w:rsid w:val="00CB6D2C"/>
    <w:rsid w:val="00CB6EC9"/>
    <w:rsid w:val="00CB72BE"/>
    <w:rsid w:val="00CB74D6"/>
    <w:rsid w:val="00CC0275"/>
    <w:rsid w:val="00CC02B5"/>
    <w:rsid w:val="00CC0701"/>
    <w:rsid w:val="00CC0AD3"/>
    <w:rsid w:val="00CC0CD4"/>
    <w:rsid w:val="00CC0FBD"/>
    <w:rsid w:val="00CC1A72"/>
    <w:rsid w:val="00CC1CC9"/>
    <w:rsid w:val="00CC1DDF"/>
    <w:rsid w:val="00CC1EE9"/>
    <w:rsid w:val="00CC20B6"/>
    <w:rsid w:val="00CC2741"/>
    <w:rsid w:val="00CC28A1"/>
    <w:rsid w:val="00CC2B27"/>
    <w:rsid w:val="00CC304A"/>
    <w:rsid w:val="00CC30F5"/>
    <w:rsid w:val="00CC3479"/>
    <w:rsid w:val="00CC3679"/>
    <w:rsid w:val="00CC3CA8"/>
    <w:rsid w:val="00CC3DCD"/>
    <w:rsid w:val="00CC3E5F"/>
    <w:rsid w:val="00CC3EF1"/>
    <w:rsid w:val="00CC4639"/>
    <w:rsid w:val="00CC4AF8"/>
    <w:rsid w:val="00CC4CAF"/>
    <w:rsid w:val="00CC4DA8"/>
    <w:rsid w:val="00CC4DDC"/>
    <w:rsid w:val="00CC4E7F"/>
    <w:rsid w:val="00CC4F34"/>
    <w:rsid w:val="00CC513C"/>
    <w:rsid w:val="00CC5203"/>
    <w:rsid w:val="00CC5E6B"/>
    <w:rsid w:val="00CC5EF9"/>
    <w:rsid w:val="00CC5F9E"/>
    <w:rsid w:val="00CC641A"/>
    <w:rsid w:val="00CC6767"/>
    <w:rsid w:val="00CC69D5"/>
    <w:rsid w:val="00CC6B76"/>
    <w:rsid w:val="00CC6E53"/>
    <w:rsid w:val="00CC6F0B"/>
    <w:rsid w:val="00CC7217"/>
    <w:rsid w:val="00CC754B"/>
    <w:rsid w:val="00CC784F"/>
    <w:rsid w:val="00CC785E"/>
    <w:rsid w:val="00CC7A70"/>
    <w:rsid w:val="00CC7B3A"/>
    <w:rsid w:val="00CC7B5D"/>
    <w:rsid w:val="00CC7E72"/>
    <w:rsid w:val="00CD026D"/>
    <w:rsid w:val="00CD05BC"/>
    <w:rsid w:val="00CD0B96"/>
    <w:rsid w:val="00CD0FE2"/>
    <w:rsid w:val="00CD1800"/>
    <w:rsid w:val="00CD2109"/>
    <w:rsid w:val="00CD2593"/>
    <w:rsid w:val="00CD2621"/>
    <w:rsid w:val="00CD28EE"/>
    <w:rsid w:val="00CD2946"/>
    <w:rsid w:val="00CD2C47"/>
    <w:rsid w:val="00CD3293"/>
    <w:rsid w:val="00CD3537"/>
    <w:rsid w:val="00CD3AE4"/>
    <w:rsid w:val="00CD3E4B"/>
    <w:rsid w:val="00CD3E75"/>
    <w:rsid w:val="00CD40CB"/>
    <w:rsid w:val="00CD4180"/>
    <w:rsid w:val="00CD42F2"/>
    <w:rsid w:val="00CD4686"/>
    <w:rsid w:val="00CD4826"/>
    <w:rsid w:val="00CD482C"/>
    <w:rsid w:val="00CD48EE"/>
    <w:rsid w:val="00CD4F57"/>
    <w:rsid w:val="00CD52DC"/>
    <w:rsid w:val="00CD5428"/>
    <w:rsid w:val="00CD55A4"/>
    <w:rsid w:val="00CD5AA8"/>
    <w:rsid w:val="00CD62AD"/>
    <w:rsid w:val="00CD63C5"/>
    <w:rsid w:val="00CD650D"/>
    <w:rsid w:val="00CD6F6B"/>
    <w:rsid w:val="00CD71B2"/>
    <w:rsid w:val="00CD72D0"/>
    <w:rsid w:val="00CD75D3"/>
    <w:rsid w:val="00CD7ACC"/>
    <w:rsid w:val="00CD7B70"/>
    <w:rsid w:val="00CD7C12"/>
    <w:rsid w:val="00CD7C1E"/>
    <w:rsid w:val="00CE002D"/>
    <w:rsid w:val="00CE0A7B"/>
    <w:rsid w:val="00CE0CC7"/>
    <w:rsid w:val="00CE0D79"/>
    <w:rsid w:val="00CE1308"/>
    <w:rsid w:val="00CE14FA"/>
    <w:rsid w:val="00CE1690"/>
    <w:rsid w:val="00CE1800"/>
    <w:rsid w:val="00CE18E3"/>
    <w:rsid w:val="00CE1A4A"/>
    <w:rsid w:val="00CE1C24"/>
    <w:rsid w:val="00CE1D7B"/>
    <w:rsid w:val="00CE1DBE"/>
    <w:rsid w:val="00CE1F97"/>
    <w:rsid w:val="00CE21E9"/>
    <w:rsid w:val="00CE23B2"/>
    <w:rsid w:val="00CE246B"/>
    <w:rsid w:val="00CE2E0D"/>
    <w:rsid w:val="00CE2EA3"/>
    <w:rsid w:val="00CE3034"/>
    <w:rsid w:val="00CE3086"/>
    <w:rsid w:val="00CE34D2"/>
    <w:rsid w:val="00CE3573"/>
    <w:rsid w:val="00CE397C"/>
    <w:rsid w:val="00CE3A38"/>
    <w:rsid w:val="00CE3CAE"/>
    <w:rsid w:val="00CE3DCB"/>
    <w:rsid w:val="00CE3E92"/>
    <w:rsid w:val="00CE417C"/>
    <w:rsid w:val="00CE41C1"/>
    <w:rsid w:val="00CE4469"/>
    <w:rsid w:val="00CE4495"/>
    <w:rsid w:val="00CE467A"/>
    <w:rsid w:val="00CE4871"/>
    <w:rsid w:val="00CE4949"/>
    <w:rsid w:val="00CE4F3C"/>
    <w:rsid w:val="00CE5042"/>
    <w:rsid w:val="00CE5087"/>
    <w:rsid w:val="00CE54BA"/>
    <w:rsid w:val="00CE56B4"/>
    <w:rsid w:val="00CE581F"/>
    <w:rsid w:val="00CE5A39"/>
    <w:rsid w:val="00CE5D72"/>
    <w:rsid w:val="00CE6193"/>
    <w:rsid w:val="00CE6282"/>
    <w:rsid w:val="00CE63BA"/>
    <w:rsid w:val="00CE664D"/>
    <w:rsid w:val="00CE669A"/>
    <w:rsid w:val="00CE679F"/>
    <w:rsid w:val="00CE6818"/>
    <w:rsid w:val="00CE6943"/>
    <w:rsid w:val="00CE698D"/>
    <w:rsid w:val="00CE6A82"/>
    <w:rsid w:val="00CE6C02"/>
    <w:rsid w:val="00CE6C85"/>
    <w:rsid w:val="00CE6D16"/>
    <w:rsid w:val="00CE6E04"/>
    <w:rsid w:val="00CE73E1"/>
    <w:rsid w:val="00CE798F"/>
    <w:rsid w:val="00CE79B7"/>
    <w:rsid w:val="00CE7B8D"/>
    <w:rsid w:val="00CE7E31"/>
    <w:rsid w:val="00CE7FAF"/>
    <w:rsid w:val="00CF01E5"/>
    <w:rsid w:val="00CF0468"/>
    <w:rsid w:val="00CF06CA"/>
    <w:rsid w:val="00CF06D6"/>
    <w:rsid w:val="00CF079C"/>
    <w:rsid w:val="00CF0890"/>
    <w:rsid w:val="00CF0A1A"/>
    <w:rsid w:val="00CF0C2B"/>
    <w:rsid w:val="00CF0CBF"/>
    <w:rsid w:val="00CF0E57"/>
    <w:rsid w:val="00CF122B"/>
    <w:rsid w:val="00CF13B5"/>
    <w:rsid w:val="00CF14B1"/>
    <w:rsid w:val="00CF14E4"/>
    <w:rsid w:val="00CF191B"/>
    <w:rsid w:val="00CF1B4B"/>
    <w:rsid w:val="00CF1C8E"/>
    <w:rsid w:val="00CF1CDB"/>
    <w:rsid w:val="00CF1DD8"/>
    <w:rsid w:val="00CF1E37"/>
    <w:rsid w:val="00CF1F56"/>
    <w:rsid w:val="00CF1F9B"/>
    <w:rsid w:val="00CF20CB"/>
    <w:rsid w:val="00CF2286"/>
    <w:rsid w:val="00CF22FB"/>
    <w:rsid w:val="00CF237B"/>
    <w:rsid w:val="00CF2546"/>
    <w:rsid w:val="00CF2C46"/>
    <w:rsid w:val="00CF2F38"/>
    <w:rsid w:val="00CF335B"/>
    <w:rsid w:val="00CF347E"/>
    <w:rsid w:val="00CF36BE"/>
    <w:rsid w:val="00CF3994"/>
    <w:rsid w:val="00CF3A16"/>
    <w:rsid w:val="00CF3B7B"/>
    <w:rsid w:val="00CF4029"/>
    <w:rsid w:val="00CF43C0"/>
    <w:rsid w:val="00CF4412"/>
    <w:rsid w:val="00CF44D7"/>
    <w:rsid w:val="00CF4501"/>
    <w:rsid w:val="00CF52A8"/>
    <w:rsid w:val="00CF595B"/>
    <w:rsid w:val="00CF5E15"/>
    <w:rsid w:val="00CF5FD4"/>
    <w:rsid w:val="00CF6322"/>
    <w:rsid w:val="00CF6C2F"/>
    <w:rsid w:val="00CF6DF0"/>
    <w:rsid w:val="00CF6E53"/>
    <w:rsid w:val="00CF701B"/>
    <w:rsid w:val="00CF70B2"/>
    <w:rsid w:val="00CF71AC"/>
    <w:rsid w:val="00CF7464"/>
    <w:rsid w:val="00CF7738"/>
    <w:rsid w:val="00CF7A59"/>
    <w:rsid w:val="00CF7B81"/>
    <w:rsid w:val="00D00306"/>
    <w:rsid w:val="00D00483"/>
    <w:rsid w:val="00D00547"/>
    <w:rsid w:val="00D007C8"/>
    <w:rsid w:val="00D00CB6"/>
    <w:rsid w:val="00D0103D"/>
    <w:rsid w:val="00D011E2"/>
    <w:rsid w:val="00D01465"/>
    <w:rsid w:val="00D01610"/>
    <w:rsid w:val="00D018D3"/>
    <w:rsid w:val="00D01B2E"/>
    <w:rsid w:val="00D01FEE"/>
    <w:rsid w:val="00D02065"/>
    <w:rsid w:val="00D02646"/>
    <w:rsid w:val="00D026AD"/>
    <w:rsid w:val="00D02A85"/>
    <w:rsid w:val="00D02AE5"/>
    <w:rsid w:val="00D02AE7"/>
    <w:rsid w:val="00D02DF9"/>
    <w:rsid w:val="00D02FDC"/>
    <w:rsid w:val="00D03129"/>
    <w:rsid w:val="00D03A31"/>
    <w:rsid w:val="00D03D8F"/>
    <w:rsid w:val="00D04570"/>
    <w:rsid w:val="00D04E28"/>
    <w:rsid w:val="00D05344"/>
    <w:rsid w:val="00D056B0"/>
    <w:rsid w:val="00D057B2"/>
    <w:rsid w:val="00D057F3"/>
    <w:rsid w:val="00D06251"/>
    <w:rsid w:val="00D06563"/>
    <w:rsid w:val="00D068BC"/>
    <w:rsid w:val="00D06922"/>
    <w:rsid w:val="00D069E0"/>
    <w:rsid w:val="00D06A8A"/>
    <w:rsid w:val="00D06BE5"/>
    <w:rsid w:val="00D06C81"/>
    <w:rsid w:val="00D0738B"/>
    <w:rsid w:val="00D07727"/>
    <w:rsid w:val="00D077B3"/>
    <w:rsid w:val="00D0791A"/>
    <w:rsid w:val="00D07A8F"/>
    <w:rsid w:val="00D07F0A"/>
    <w:rsid w:val="00D07F98"/>
    <w:rsid w:val="00D1010A"/>
    <w:rsid w:val="00D102F6"/>
    <w:rsid w:val="00D10311"/>
    <w:rsid w:val="00D10956"/>
    <w:rsid w:val="00D10D93"/>
    <w:rsid w:val="00D10EEE"/>
    <w:rsid w:val="00D1100E"/>
    <w:rsid w:val="00D11074"/>
    <w:rsid w:val="00D1108A"/>
    <w:rsid w:val="00D112D0"/>
    <w:rsid w:val="00D1148A"/>
    <w:rsid w:val="00D121CC"/>
    <w:rsid w:val="00D12458"/>
    <w:rsid w:val="00D12726"/>
    <w:rsid w:val="00D12D5C"/>
    <w:rsid w:val="00D12E82"/>
    <w:rsid w:val="00D12F88"/>
    <w:rsid w:val="00D12FC1"/>
    <w:rsid w:val="00D12FE1"/>
    <w:rsid w:val="00D13268"/>
    <w:rsid w:val="00D1337C"/>
    <w:rsid w:val="00D13899"/>
    <w:rsid w:val="00D13F50"/>
    <w:rsid w:val="00D1406C"/>
    <w:rsid w:val="00D140D1"/>
    <w:rsid w:val="00D14D4D"/>
    <w:rsid w:val="00D15231"/>
    <w:rsid w:val="00D1577E"/>
    <w:rsid w:val="00D15AF3"/>
    <w:rsid w:val="00D15CE5"/>
    <w:rsid w:val="00D15D0A"/>
    <w:rsid w:val="00D15D25"/>
    <w:rsid w:val="00D15F85"/>
    <w:rsid w:val="00D15F8C"/>
    <w:rsid w:val="00D1613C"/>
    <w:rsid w:val="00D1619C"/>
    <w:rsid w:val="00D161D5"/>
    <w:rsid w:val="00D16399"/>
    <w:rsid w:val="00D163AB"/>
    <w:rsid w:val="00D164D2"/>
    <w:rsid w:val="00D16769"/>
    <w:rsid w:val="00D16992"/>
    <w:rsid w:val="00D169BB"/>
    <w:rsid w:val="00D16DB6"/>
    <w:rsid w:val="00D17EE0"/>
    <w:rsid w:val="00D201C2"/>
    <w:rsid w:val="00D20752"/>
    <w:rsid w:val="00D207AE"/>
    <w:rsid w:val="00D20AAC"/>
    <w:rsid w:val="00D20CC8"/>
    <w:rsid w:val="00D20ED9"/>
    <w:rsid w:val="00D20F8D"/>
    <w:rsid w:val="00D21094"/>
    <w:rsid w:val="00D21200"/>
    <w:rsid w:val="00D2163D"/>
    <w:rsid w:val="00D21757"/>
    <w:rsid w:val="00D21775"/>
    <w:rsid w:val="00D21AAD"/>
    <w:rsid w:val="00D21AAE"/>
    <w:rsid w:val="00D21C21"/>
    <w:rsid w:val="00D21DB4"/>
    <w:rsid w:val="00D21EE8"/>
    <w:rsid w:val="00D21FEC"/>
    <w:rsid w:val="00D222FA"/>
    <w:rsid w:val="00D2266E"/>
    <w:rsid w:val="00D226EC"/>
    <w:rsid w:val="00D227CD"/>
    <w:rsid w:val="00D2296A"/>
    <w:rsid w:val="00D22CCB"/>
    <w:rsid w:val="00D22E90"/>
    <w:rsid w:val="00D234B4"/>
    <w:rsid w:val="00D234DD"/>
    <w:rsid w:val="00D23509"/>
    <w:rsid w:val="00D23551"/>
    <w:rsid w:val="00D23603"/>
    <w:rsid w:val="00D23687"/>
    <w:rsid w:val="00D23782"/>
    <w:rsid w:val="00D237BF"/>
    <w:rsid w:val="00D239AB"/>
    <w:rsid w:val="00D23ADE"/>
    <w:rsid w:val="00D24130"/>
    <w:rsid w:val="00D241E1"/>
    <w:rsid w:val="00D2445F"/>
    <w:rsid w:val="00D24463"/>
    <w:rsid w:val="00D24FDC"/>
    <w:rsid w:val="00D250B4"/>
    <w:rsid w:val="00D25560"/>
    <w:rsid w:val="00D255DE"/>
    <w:rsid w:val="00D25769"/>
    <w:rsid w:val="00D2583C"/>
    <w:rsid w:val="00D25C6A"/>
    <w:rsid w:val="00D263ED"/>
    <w:rsid w:val="00D26482"/>
    <w:rsid w:val="00D264D0"/>
    <w:rsid w:val="00D267CC"/>
    <w:rsid w:val="00D26C07"/>
    <w:rsid w:val="00D26C3F"/>
    <w:rsid w:val="00D26DB0"/>
    <w:rsid w:val="00D26F47"/>
    <w:rsid w:val="00D2700D"/>
    <w:rsid w:val="00D27530"/>
    <w:rsid w:val="00D27538"/>
    <w:rsid w:val="00D27942"/>
    <w:rsid w:val="00D27989"/>
    <w:rsid w:val="00D27AEA"/>
    <w:rsid w:val="00D27AFD"/>
    <w:rsid w:val="00D27E17"/>
    <w:rsid w:val="00D3044A"/>
    <w:rsid w:val="00D30728"/>
    <w:rsid w:val="00D307EA"/>
    <w:rsid w:val="00D309C3"/>
    <w:rsid w:val="00D30A33"/>
    <w:rsid w:val="00D30A4D"/>
    <w:rsid w:val="00D30E51"/>
    <w:rsid w:val="00D30FCD"/>
    <w:rsid w:val="00D311C4"/>
    <w:rsid w:val="00D3149D"/>
    <w:rsid w:val="00D316AE"/>
    <w:rsid w:val="00D3194A"/>
    <w:rsid w:val="00D31C1A"/>
    <w:rsid w:val="00D31CAE"/>
    <w:rsid w:val="00D31E62"/>
    <w:rsid w:val="00D3228D"/>
    <w:rsid w:val="00D323C4"/>
    <w:rsid w:val="00D324E2"/>
    <w:rsid w:val="00D3261A"/>
    <w:rsid w:val="00D327FE"/>
    <w:rsid w:val="00D32931"/>
    <w:rsid w:val="00D32A35"/>
    <w:rsid w:val="00D32CE2"/>
    <w:rsid w:val="00D32F57"/>
    <w:rsid w:val="00D3308E"/>
    <w:rsid w:val="00D33785"/>
    <w:rsid w:val="00D33AC1"/>
    <w:rsid w:val="00D34035"/>
    <w:rsid w:val="00D34224"/>
    <w:rsid w:val="00D34ACA"/>
    <w:rsid w:val="00D34F8F"/>
    <w:rsid w:val="00D3534D"/>
    <w:rsid w:val="00D3539E"/>
    <w:rsid w:val="00D353FE"/>
    <w:rsid w:val="00D354AA"/>
    <w:rsid w:val="00D3580E"/>
    <w:rsid w:val="00D35878"/>
    <w:rsid w:val="00D35AD9"/>
    <w:rsid w:val="00D35B4F"/>
    <w:rsid w:val="00D36581"/>
    <w:rsid w:val="00D367A8"/>
    <w:rsid w:val="00D3686D"/>
    <w:rsid w:val="00D369FF"/>
    <w:rsid w:val="00D36A7B"/>
    <w:rsid w:val="00D36BD2"/>
    <w:rsid w:val="00D37335"/>
    <w:rsid w:val="00D375EB"/>
    <w:rsid w:val="00D3792B"/>
    <w:rsid w:val="00D37B92"/>
    <w:rsid w:val="00D37C58"/>
    <w:rsid w:val="00D37E4E"/>
    <w:rsid w:val="00D40272"/>
    <w:rsid w:val="00D40344"/>
    <w:rsid w:val="00D4054E"/>
    <w:rsid w:val="00D40669"/>
    <w:rsid w:val="00D408EE"/>
    <w:rsid w:val="00D40A07"/>
    <w:rsid w:val="00D40D44"/>
    <w:rsid w:val="00D41050"/>
    <w:rsid w:val="00D41058"/>
    <w:rsid w:val="00D41168"/>
    <w:rsid w:val="00D4121A"/>
    <w:rsid w:val="00D416CF"/>
    <w:rsid w:val="00D41981"/>
    <w:rsid w:val="00D4199B"/>
    <w:rsid w:val="00D420E5"/>
    <w:rsid w:val="00D4217D"/>
    <w:rsid w:val="00D4246D"/>
    <w:rsid w:val="00D4250C"/>
    <w:rsid w:val="00D42669"/>
    <w:rsid w:val="00D4300E"/>
    <w:rsid w:val="00D436B4"/>
    <w:rsid w:val="00D437F4"/>
    <w:rsid w:val="00D438FE"/>
    <w:rsid w:val="00D43B85"/>
    <w:rsid w:val="00D43FDB"/>
    <w:rsid w:val="00D4413B"/>
    <w:rsid w:val="00D44381"/>
    <w:rsid w:val="00D44531"/>
    <w:rsid w:val="00D446BC"/>
    <w:rsid w:val="00D44E1B"/>
    <w:rsid w:val="00D44E50"/>
    <w:rsid w:val="00D44FD6"/>
    <w:rsid w:val="00D45166"/>
    <w:rsid w:val="00D451AB"/>
    <w:rsid w:val="00D4537C"/>
    <w:rsid w:val="00D455CB"/>
    <w:rsid w:val="00D4566F"/>
    <w:rsid w:val="00D45892"/>
    <w:rsid w:val="00D461C4"/>
    <w:rsid w:val="00D46572"/>
    <w:rsid w:val="00D46675"/>
    <w:rsid w:val="00D4673A"/>
    <w:rsid w:val="00D46886"/>
    <w:rsid w:val="00D46CA5"/>
    <w:rsid w:val="00D46FA4"/>
    <w:rsid w:val="00D47007"/>
    <w:rsid w:val="00D47438"/>
    <w:rsid w:val="00D476B5"/>
    <w:rsid w:val="00D47811"/>
    <w:rsid w:val="00D47A36"/>
    <w:rsid w:val="00D47C1F"/>
    <w:rsid w:val="00D47C45"/>
    <w:rsid w:val="00D500CC"/>
    <w:rsid w:val="00D503F2"/>
    <w:rsid w:val="00D504CA"/>
    <w:rsid w:val="00D50976"/>
    <w:rsid w:val="00D50C09"/>
    <w:rsid w:val="00D50F10"/>
    <w:rsid w:val="00D510E7"/>
    <w:rsid w:val="00D513E1"/>
    <w:rsid w:val="00D51651"/>
    <w:rsid w:val="00D517F5"/>
    <w:rsid w:val="00D518F5"/>
    <w:rsid w:val="00D51998"/>
    <w:rsid w:val="00D51AA3"/>
    <w:rsid w:val="00D51D1F"/>
    <w:rsid w:val="00D51E4D"/>
    <w:rsid w:val="00D51E96"/>
    <w:rsid w:val="00D51F3A"/>
    <w:rsid w:val="00D52048"/>
    <w:rsid w:val="00D521C2"/>
    <w:rsid w:val="00D521F9"/>
    <w:rsid w:val="00D5226C"/>
    <w:rsid w:val="00D52A91"/>
    <w:rsid w:val="00D52ACB"/>
    <w:rsid w:val="00D52D0E"/>
    <w:rsid w:val="00D52DE6"/>
    <w:rsid w:val="00D52DFB"/>
    <w:rsid w:val="00D52E73"/>
    <w:rsid w:val="00D530C6"/>
    <w:rsid w:val="00D530F5"/>
    <w:rsid w:val="00D5343C"/>
    <w:rsid w:val="00D53495"/>
    <w:rsid w:val="00D53DA8"/>
    <w:rsid w:val="00D53E63"/>
    <w:rsid w:val="00D53EE1"/>
    <w:rsid w:val="00D5444F"/>
    <w:rsid w:val="00D544C0"/>
    <w:rsid w:val="00D54641"/>
    <w:rsid w:val="00D54826"/>
    <w:rsid w:val="00D54BBC"/>
    <w:rsid w:val="00D54C5F"/>
    <w:rsid w:val="00D54FA2"/>
    <w:rsid w:val="00D55068"/>
    <w:rsid w:val="00D5508A"/>
    <w:rsid w:val="00D55138"/>
    <w:rsid w:val="00D552AD"/>
    <w:rsid w:val="00D556AB"/>
    <w:rsid w:val="00D556EA"/>
    <w:rsid w:val="00D55DB9"/>
    <w:rsid w:val="00D564EE"/>
    <w:rsid w:val="00D565F0"/>
    <w:rsid w:val="00D56734"/>
    <w:rsid w:val="00D568F7"/>
    <w:rsid w:val="00D56A29"/>
    <w:rsid w:val="00D56C99"/>
    <w:rsid w:val="00D56EAF"/>
    <w:rsid w:val="00D56ECE"/>
    <w:rsid w:val="00D56ED7"/>
    <w:rsid w:val="00D57131"/>
    <w:rsid w:val="00D575A6"/>
    <w:rsid w:val="00D575C7"/>
    <w:rsid w:val="00D57AE2"/>
    <w:rsid w:val="00D57AE9"/>
    <w:rsid w:val="00D57B41"/>
    <w:rsid w:val="00D57B65"/>
    <w:rsid w:val="00D57D29"/>
    <w:rsid w:val="00D57DCA"/>
    <w:rsid w:val="00D601EA"/>
    <w:rsid w:val="00D6022A"/>
    <w:rsid w:val="00D60435"/>
    <w:rsid w:val="00D606DB"/>
    <w:rsid w:val="00D60740"/>
    <w:rsid w:val="00D6088E"/>
    <w:rsid w:val="00D608D4"/>
    <w:rsid w:val="00D60BFF"/>
    <w:rsid w:val="00D60CCD"/>
    <w:rsid w:val="00D616EA"/>
    <w:rsid w:val="00D61D13"/>
    <w:rsid w:val="00D61D8F"/>
    <w:rsid w:val="00D61E3A"/>
    <w:rsid w:val="00D6219D"/>
    <w:rsid w:val="00D62263"/>
    <w:rsid w:val="00D622AC"/>
    <w:rsid w:val="00D6240A"/>
    <w:rsid w:val="00D62572"/>
    <w:rsid w:val="00D6281B"/>
    <w:rsid w:val="00D62A81"/>
    <w:rsid w:val="00D62DA1"/>
    <w:rsid w:val="00D62F08"/>
    <w:rsid w:val="00D62FED"/>
    <w:rsid w:val="00D631F3"/>
    <w:rsid w:val="00D6320F"/>
    <w:rsid w:val="00D635F6"/>
    <w:rsid w:val="00D638C3"/>
    <w:rsid w:val="00D63D2D"/>
    <w:rsid w:val="00D64015"/>
    <w:rsid w:val="00D64140"/>
    <w:rsid w:val="00D648B0"/>
    <w:rsid w:val="00D64CB2"/>
    <w:rsid w:val="00D64E79"/>
    <w:rsid w:val="00D64F66"/>
    <w:rsid w:val="00D65055"/>
    <w:rsid w:val="00D65111"/>
    <w:rsid w:val="00D655E4"/>
    <w:rsid w:val="00D65F47"/>
    <w:rsid w:val="00D662E9"/>
    <w:rsid w:val="00D66A9C"/>
    <w:rsid w:val="00D670A1"/>
    <w:rsid w:val="00D671EE"/>
    <w:rsid w:val="00D673DF"/>
    <w:rsid w:val="00D678AC"/>
    <w:rsid w:val="00D67927"/>
    <w:rsid w:val="00D6795B"/>
    <w:rsid w:val="00D67B2F"/>
    <w:rsid w:val="00D67C81"/>
    <w:rsid w:val="00D7040E"/>
    <w:rsid w:val="00D7056E"/>
    <w:rsid w:val="00D706ED"/>
    <w:rsid w:val="00D70D00"/>
    <w:rsid w:val="00D70DAB"/>
    <w:rsid w:val="00D70E32"/>
    <w:rsid w:val="00D70F03"/>
    <w:rsid w:val="00D70F16"/>
    <w:rsid w:val="00D711C7"/>
    <w:rsid w:val="00D720DF"/>
    <w:rsid w:val="00D726B2"/>
    <w:rsid w:val="00D72819"/>
    <w:rsid w:val="00D72956"/>
    <w:rsid w:val="00D7295F"/>
    <w:rsid w:val="00D72B65"/>
    <w:rsid w:val="00D72B67"/>
    <w:rsid w:val="00D72F00"/>
    <w:rsid w:val="00D7324D"/>
    <w:rsid w:val="00D738E6"/>
    <w:rsid w:val="00D73D90"/>
    <w:rsid w:val="00D74603"/>
    <w:rsid w:val="00D747BD"/>
    <w:rsid w:val="00D748B6"/>
    <w:rsid w:val="00D74A57"/>
    <w:rsid w:val="00D74D95"/>
    <w:rsid w:val="00D7535C"/>
    <w:rsid w:val="00D7537D"/>
    <w:rsid w:val="00D7565C"/>
    <w:rsid w:val="00D757F9"/>
    <w:rsid w:val="00D7588E"/>
    <w:rsid w:val="00D758DD"/>
    <w:rsid w:val="00D76569"/>
    <w:rsid w:val="00D76780"/>
    <w:rsid w:val="00D76900"/>
    <w:rsid w:val="00D76C9A"/>
    <w:rsid w:val="00D77150"/>
    <w:rsid w:val="00D772F2"/>
    <w:rsid w:val="00D773C3"/>
    <w:rsid w:val="00D776A4"/>
    <w:rsid w:val="00D776B7"/>
    <w:rsid w:val="00D776E0"/>
    <w:rsid w:val="00D77973"/>
    <w:rsid w:val="00D77EB6"/>
    <w:rsid w:val="00D800E4"/>
    <w:rsid w:val="00D80111"/>
    <w:rsid w:val="00D8084A"/>
    <w:rsid w:val="00D80E1B"/>
    <w:rsid w:val="00D80E61"/>
    <w:rsid w:val="00D80ECB"/>
    <w:rsid w:val="00D8140D"/>
    <w:rsid w:val="00D816B6"/>
    <w:rsid w:val="00D81717"/>
    <w:rsid w:val="00D81F8F"/>
    <w:rsid w:val="00D820FB"/>
    <w:rsid w:val="00D827EA"/>
    <w:rsid w:val="00D82B2A"/>
    <w:rsid w:val="00D82BD1"/>
    <w:rsid w:val="00D82C3F"/>
    <w:rsid w:val="00D8331B"/>
    <w:rsid w:val="00D838B5"/>
    <w:rsid w:val="00D83C53"/>
    <w:rsid w:val="00D83F93"/>
    <w:rsid w:val="00D84380"/>
    <w:rsid w:val="00D84949"/>
    <w:rsid w:val="00D84AA7"/>
    <w:rsid w:val="00D84E35"/>
    <w:rsid w:val="00D85080"/>
    <w:rsid w:val="00D85186"/>
    <w:rsid w:val="00D85317"/>
    <w:rsid w:val="00D8544B"/>
    <w:rsid w:val="00D855C2"/>
    <w:rsid w:val="00D858EE"/>
    <w:rsid w:val="00D85931"/>
    <w:rsid w:val="00D85933"/>
    <w:rsid w:val="00D8595B"/>
    <w:rsid w:val="00D859EA"/>
    <w:rsid w:val="00D85BA5"/>
    <w:rsid w:val="00D85D53"/>
    <w:rsid w:val="00D8620A"/>
    <w:rsid w:val="00D86246"/>
    <w:rsid w:val="00D86382"/>
    <w:rsid w:val="00D865FE"/>
    <w:rsid w:val="00D86775"/>
    <w:rsid w:val="00D86824"/>
    <w:rsid w:val="00D869A4"/>
    <w:rsid w:val="00D86AFC"/>
    <w:rsid w:val="00D86BE8"/>
    <w:rsid w:val="00D86C55"/>
    <w:rsid w:val="00D86D97"/>
    <w:rsid w:val="00D87396"/>
    <w:rsid w:val="00D8747F"/>
    <w:rsid w:val="00D8773A"/>
    <w:rsid w:val="00D879E2"/>
    <w:rsid w:val="00D9032D"/>
    <w:rsid w:val="00D903BC"/>
    <w:rsid w:val="00D90A25"/>
    <w:rsid w:val="00D90ACD"/>
    <w:rsid w:val="00D90BD1"/>
    <w:rsid w:val="00D90E63"/>
    <w:rsid w:val="00D9104F"/>
    <w:rsid w:val="00D9105D"/>
    <w:rsid w:val="00D911F5"/>
    <w:rsid w:val="00D91405"/>
    <w:rsid w:val="00D91788"/>
    <w:rsid w:val="00D91B0C"/>
    <w:rsid w:val="00D91C56"/>
    <w:rsid w:val="00D91C83"/>
    <w:rsid w:val="00D92075"/>
    <w:rsid w:val="00D922D6"/>
    <w:rsid w:val="00D9273B"/>
    <w:rsid w:val="00D930E5"/>
    <w:rsid w:val="00D932A9"/>
    <w:rsid w:val="00D93583"/>
    <w:rsid w:val="00D93AA0"/>
    <w:rsid w:val="00D93D91"/>
    <w:rsid w:val="00D93D97"/>
    <w:rsid w:val="00D9416F"/>
    <w:rsid w:val="00D947E9"/>
    <w:rsid w:val="00D94B98"/>
    <w:rsid w:val="00D94C75"/>
    <w:rsid w:val="00D94D0B"/>
    <w:rsid w:val="00D94EE1"/>
    <w:rsid w:val="00D95146"/>
    <w:rsid w:val="00D95390"/>
    <w:rsid w:val="00D95B6C"/>
    <w:rsid w:val="00D9605A"/>
    <w:rsid w:val="00D965A3"/>
    <w:rsid w:val="00D96623"/>
    <w:rsid w:val="00D96868"/>
    <w:rsid w:val="00D968C9"/>
    <w:rsid w:val="00D97099"/>
    <w:rsid w:val="00D970F9"/>
    <w:rsid w:val="00D97662"/>
    <w:rsid w:val="00D97879"/>
    <w:rsid w:val="00D978B8"/>
    <w:rsid w:val="00D979E7"/>
    <w:rsid w:val="00D97A63"/>
    <w:rsid w:val="00D97C08"/>
    <w:rsid w:val="00D97C14"/>
    <w:rsid w:val="00DA0759"/>
    <w:rsid w:val="00DA0A31"/>
    <w:rsid w:val="00DA0E6B"/>
    <w:rsid w:val="00DA1530"/>
    <w:rsid w:val="00DA16C3"/>
    <w:rsid w:val="00DA1E17"/>
    <w:rsid w:val="00DA1F77"/>
    <w:rsid w:val="00DA1FDA"/>
    <w:rsid w:val="00DA2082"/>
    <w:rsid w:val="00DA2157"/>
    <w:rsid w:val="00DA23ED"/>
    <w:rsid w:val="00DA26A8"/>
    <w:rsid w:val="00DA2EF3"/>
    <w:rsid w:val="00DA2FD9"/>
    <w:rsid w:val="00DA3198"/>
    <w:rsid w:val="00DA32D6"/>
    <w:rsid w:val="00DA3428"/>
    <w:rsid w:val="00DA34CA"/>
    <w:rsid w:val="00DA34E2"/>
    <w:rsid w:val="00DA352A"/>
    <w:rsid w:val="00DA35D2"/>
    <w:rsid w:val="00DA37D0"/>
    <w:rsid w:val="00DA3B5C"/>
    <w:rsid w:val="00DA3B6D"/>
    <w:rsid w:val="00DA3E22"/>
    <w:rsid w:val="00DA43BA"/>
    <w:rsid w:val="00DA4B66"/>
    <w:rsid w:val="00DA4BE4"/>
    <w:rsid w:val="00DA5478"/>
    <w:rsid w:val="00DA5620"/>
    <w:rsid w:val="00DA5836"/>
    <w:rsid w:val="00DA586A"/>
    <w:rsid w:val="00DA5D50"/>
    <w:rsid w:val="00DA5EC7"/>
    <w:rsid w:val="00DA6003"/>
    <w:rsid w:val="00DA62A2"/>
    <w:rsid w:val="00DA644A"/>
    <w:rsid w:val="00DA6745"/>
    <w:rsid w:val="00DA6B67"/>
    <w:rsid w:val="00DA6D81"/>
    <w:rsid w:val="00DA6E97"/>
    <w:rsid w:val="00DA7CCB"/>
    <w:rsid w:val="00DA7E48"/>
    <w:rsid w:val="00DB0006"/>
    <w:rsid w:val="00DB014C"/>
    <w:rsid w:val="00DB016D"/>
    <w:rsid w:val="00DB0365"/>
    <w:rsid w:val="00DB0524"/>
    <w:rsid w:val="00DB05A4"/>
    <w:rsid w:val="00DB0738"/>
    <w:rsid w:val="00DB07CC"/>
    <w:rsid w:val="00DB0CBB"/>
    <w:rsid w:val="00DB0D2C"/>
    <w:rsid w:val="00DB16EB"/>
    <w:rsid w:val="00DB1A4B"/>
    <w:rsid w:val="00DB1B98"/>
    <w:rsid w:val="00DB1CA0"/>
    <w:rsid w:val="00DB1FA2"/>
    <w:rsid w:val="00DB1FF3"/>
    <w:rsid w:val="00DB224E"/>
    <w:rsid w:val="00DB273B"/>
    <w:rsid w:val="00DB277B"/>
    <w:rsid w:val="00DB2AB2"/>
    <w:rsid w:val="00DB2C95"/>
    <w:rsid w:val="00DB314C"/>
    <w:rsid w:val="00DB3267"/>
    <w:rsid w:val="00DB3FD4"/>
    <w:rsid w:val="00DB4655"/>
    <w:rsid w:val="00DB4663"/>
    <w:rsid w:val="00DB487B"/>
    <w:rsid w:val="00DB4998"/>
    <w:rsid w:val="00DB4A15"/>
    <w:rsid w:val="00DB4F79"/>
    <w:rsid w:val="00DB5100"/>
    <w:rsid w:val="00DB515F"/>
    <w:rsid w:val="00DB52F0"/>
    <w:rsid w:val="00DB533E"/>
    <w:rsid w:val="00DB53B0"/>
    <w:rsid w:val="00DB5651"/>
    <w:rsid w:val="00DB56D5"/>
    <w:rsid w:val="00DB5778"/>
    <w:rsid w:val="00DB598B"/>
    <w:rsid w:val="00DB598E"/>
    <w:rsid w:val="00DB59A0"/>
    <w:rsid w:val="00DB5A3E"/>
    <w:rsid w:val="00DB5B98"/>
    <w:rsid w:val="00DB5E7D"/>
    <w:rsid w:val="00DB5FED"/>
    <w:rsid w:val="00DB6064"/>
    <w:rsid w:val="00DB622E"/>
    <w:rsid w:val="00DB67A9"/>
    <w:rsid w:val="00DB67BA"/>
    <w:rsid w:val="00DB6A0B"/>
    <w:rsid w:val="00DB6A0C"/>
    <w:rsid w:val="00DB6C0F"/>
    <w:rsid w:val="00DB6D59"/>
    <w:rsid w:val="00DB6E8A"/>
    <w:rsid w:val="00DB700B"/>
    <w:rsid w:val="00DB747E"/>
    <w:rsid w:val="00DB7497"/>
    <w:rsid w:val="00DB7678"/>
    <w:rsid w:val="00DC044D"/>
    <w:rsid w:val="00DC07AA"/>
    <w:rsid w:val="00DC097C"/>
    <w:rsid w:val="00DC146D"/>
    <w:rsid w:val="00DC19BD"/>
    <w:rsid w:val="00DC1ABC"/>
    <w:rsid w:val="00DC1F33"/>
    <w:rsid w:val="00DC25F5"/>
    <w:rsid w:val="00DC27BF"/>
    <w:rsid w:val="00DC2F2F"/>
    <w:rsid w:val="00DC3373"/>
    <w:rsid w:val="00DC36BC"/>
    <w:rsid w:val="00DC3703"/>
    <w:rsid w:val="00DC3C6D"/>
    <w:rsid w:val="00DC3D64"/>
    <w:rsid w:val="00DC3E34"/>
    <w:rsid w:val="00DC409B"/>
    <w:rsid w:val="00DC424B"/>
    <w:rsid w:val="00DC42F4"/>
    <w:rsid w:val="00DC43E3"/>
    <w:rsid w:val="00DC4DDA"/>
    <w:rsid w:val="00DC4ECA"/>
    <w:rsid w:val="00DC4F57"/>
    <w:rsid w:val="00DC5059"/>
    <w:rsid w:val="00DC5177"/>
    <w:rsid w:val="00DC5462"/>
    <w:rsid w:val="00DC630F"/>
    <w:rsid w:val="00DC666F"/>
    <w:rsid w:val="00DC6845"/>
    <w:rsid w:val="00DC6EF1"/>
    <w:rsid w:val="00DC78A8"/>
    <w:rsid w:val="00DD06A8"/>
    <w:rsid w:val="00DD0834"/>
    <w:rsid w:val="00DD0900"/>
    <w:rsid w:val="00DD0AED"/>
    <w:rsid w:val="00DD0B5D"/>
    <w:rsid w:val="00DD15D9"/>
    <w:rsid w:val="00DD1851"/>
    <w:rsid w:val="00DD1BC8"/>
    <w:rsid w:val="00DD1F1C"/>
    <w:rsid w:val="00DD2818"/>
    <w:rsid w:val="00DD2DEF"/>
    <w:rsid w:val="00DD2EEF"/>
    <w:rsid w:val="00DD303A"/>
    <w:rsid w:val="00DD35B6"/>
    <w:rsid w:val="00DD3C3A"/>
    <w:rsid w:val="00DD3C90"/>
    <w:rsid w:val="00DD3D22"/>
    <w:rsid w:val="00DD3DCC"/>
    <w:rsid w:val="00DD4223"/>
    <w:rsid w:val="00DD4232"/>
    <w:rsid w:val="00DD4493"/>
    <w:rsid w:val="00DD45ED"/>
    <w:rsid w:val="00DD468B"/>
    <w:rsid w:val="00DD46B3"/>
    <w:rsid w:val="00DD4918"/>
    <w:rsid w:val="00DD4BD8"/>
    <w:rsid w:val="00DD4F6A"/>
    <w:rsid w:val="00DD4FC3"/>
    <w:rsid w:val="00DD5462"/>
    <w:rsid w:val="00DD5854"/>
    <w:rsid w:val="00DD58BD"/>
    <w:rsid w:val="00DD5C3F"/>
    <w:rsid w:val="00DD5E10"/>
    <w:rsid w:val="00DD647B"/>
    <w:rsid w:val="00DD67B3"/>
    <w:rsid w:val="00DD699E"/>
    <w:rsid w:val="00DD7275"/>
    <w:rsid w:val="00DD7555"/>
    <w:rsid w:val="00DD7602"/>
    <w:rsid w:val="00DE0011"/>
    <w:rsid w:val="00DE0203"/>
    <w:rsid w:val="00DE0515"/>
    <w:rsid w:val="00DE0774"/>
    <w:rsid w:val="00DE102D"/>
    <w:rsid w:val="00DE1259"/>
    <w:rsid w:val="00DE1615"/>
    <w:rsid w:val="00DE16D9"/>
    <w:rsid w:val="00DE1705"/>
    <w:rsid w:val="00DE17E2"/>
    <w:rsid w:val="00DE1815"/>
    <w:rsid w:val="00DE1BB0"/>
    <w:rsid w:val="00DE1FAA"/>
    <w:rsid w:val="00DE206E"/>
    <w:rsid w:val="00DE2464"/>
    <w:rsid w:val="00DE246F"/>
    <w:rsid w:val="00DE260A"/>
    <w:rsid w:val="00DE26B4"/>
    <w:rsid w:val="00DE27DC"/>
    <w:rsid w:val="00DE2B87"/>
    <w:rsid w:val="00DE34AB"/>
    <w:rsid w:val="00DE359F"/>
    <w:rsid w:val="00DE35BA"/>
    <w:rsid w:val="00DE3621"/>
    <w:rsid w:val="00DE3683"/>
    <w:rsid w:val="00DE399A"/>
    <w:rsid w:val="00DE3B2F"/>
    <w:rsid w:val="00DE3B99"/>
    <w:rsid w:val="00DE3BD3"/>
    <w:rsid w:val="00DE3E05"/>
    <w:rsid w:val="00DE3F22"/>
    <w:rsid w:val="00DE3F2D"/>
    <w:rsid w:val="00DE4438"/>
    <w:rsid w:val="00DE454D"/>
    <w:rsid w:val="00DE455A"/>
    <w:rsid w:val="00DE5022"/>
    <w:rsid w:val="00DE5031"/>
    <w:rsid w:val="00DE5717"/>
    <w:rsid w:val="00DE5765"/>
    <w:rsid w:val="00DE5804"/>
    <w:rsid w:val="00DE5862"/>
    <w:rsid w:val="00DE5A0C"/>
    <w:rsid w:val="00DE61BE"/>
    <w:rsid w:val="00DE636E"/>
    <w:rsid w:val="00DE63F5"/>
    <w:rsid w:val="00DE64B1"/>
    <w:rsid w:val="00DE6668"/>
    <w:rsid w:val="00DE6734"/>
    <w:rsid w:val="00DE7559"/>
    <w:rsid w:val="00DE7641"/>
    <w:rsid w:val="00DE7B43"/>
    <w:rsid w:val="00DF000B"/>
    <w:rsid w:val="00DF0135"/>
    <w:rsid w:val="00DF04A7"/>
    <w:rsid w:val="00DF0629"/>
    <w:rsid w:val="00DF090E"/>
    <w:rsid w:val="00DF111A"/>
    <w:rsid w:val="00DF1325"/>
    <w:rsid w:val="00DF17FB"/>
    <w:rsid w:val="00DF1846"/>
    <w:rsid w:val="00DF1AB8"/>
    <w:rsid w:val="00DF1B1F"/>
    <w:rsid w:val="00DF1BB5"/>
    <w:rsid w:val="00DF1D30"/>
    <w:rsid w:val="00DF2039"/>
    <w:rsid w:val="00DF2150"/>
    <w:rsid w:val="00DF2300"/>
    <w:rsid w:val="00DF25FA"/>
    <w:rsid w:val="00DF262C"/>
    <w:rsid w:val="00DF277B"/>
    <w:rsid w:val="00DF2C0F"/>
    <w:rsid w:val="00DF2CD3"/>
    <w:rsid w:val="00DF2EB8"/>
    <w:rsid w:val="00DF31FC"/>
    <w:rsid w:val="00DF3362"/>
    <w:rsid w:val="00DF3368"/>
    <w:rsid w:val="00DF34E0"/>
    <w:rsid w:val="00DF362E"/>
    <w:rsid w:val="00DF376F"/>
    <w:rsid w:val="00DF3A1F"/>
    <w:rsid w:val="00DF3CDC"/>
    <w:rsid w:val="00DF3E7A"/>
    <w:rsid w:val="00DF3F6F"/>
    <w:rsid w:val="00DF4240"/>
    <w:rsid w:val="00DF45E7"/>
    <w:rsid w:val="00DF492A"/>
    <w:rsid w:val="00DF4990"/>
    <w:rsid w:val="00DF52F4"/>
    <w:rsid w:val="00DF531B"/>
    <w:rsid w:val="00DF53D5"/>
    <w:rsid w:val="00DF58BB"/>
    <w:rsid w:val="00DF595F"/>
    <w:rsid w:val="00DF596A"/>
    <w:rsid w:val="00DF59B1"/>
    <w:rsid w:val="00DF5E8B"/>
    <w:rsid w:val="00DF5ECC"/>
    <w:rsid w:val="00DF6100"/>
    <w:rsid w:val="00DF62FA"/>
    <w:rsid w:val="00DF6335"/>
    <w:rsid w:val="00DF66EB"/>
    <w:rsid w:val="00DF68C4"/>
    <w:rsid w:val="00DF68EA"/>
    <w:rsid w:val="00DF691B"/>
    <w:rsid w:val="00DF6B56"/>
    <w:rsid w:val="00DF705C"/>
    <w:rsid w:val="00DF7080"/>
    <w:rsid w:val="00DF73A3"/>
    <w:rsid w:val="00DF74CC"/>
    <w:rsid w:val="00DF775C"/>
    <w:rsid w:val="00DF7A80"/>
    <w:rsid w:val="00E00002"/>
    <w:rsid w:val="00E00010"/>
    <w:rsid w:val="00E004BD"/>
    <w:rsid w:val="00E0059D"/>
    <w:rsid w:val="00E01238"/>
    <w:rsid w:val="00E01765"/>
    <w:rsid w:val="00E018A4"/>
    <w:rsid w:val="00E01CDC"/>
    <w:rsid w:val="00E01D71"/>
    <w:rsid w:val="00E01E3A"/>
    <w:rsid w:val="00E01E6A"/>
    <w:rsid w:val="00E0225F"/>
    <w:rsid w:val="00E023A4"/>
    <w:rsid w:val="00E02747"/>
    <w:rsid w:val="00E027B2"/>
    <w:rsid w:val="00E027DE"/>
    <w:rsid w:val="00E028FD"/>
    <w:rsid w:val="00E02994"/>
    <w:rsid w:val="00E02BA9"/>
    <w:rsid w:val="00E02C1E"/>
    <w:rsid w:val="00E02D5C"/>
    <w:rsid w:val="00E02EEC"/>
    <w:rsid w:val="00E02FF2"/>
    <w:rsid w:val="00E034D2"/>
    <w:rsid w:val="00E045F6"/>
    <w:rsid w:val="00E04636"/>
    <w:rsid w:val="00E046C5"/>
    <w:rsid w:val="00E0482D"/>
    <w:rsid w:val="00E04B59"/>
    <w:rsid w:val="00E05223"/>
    <w:rsid w:val="00E05234"/>
    <w:rsid w:val="00E05375"/>
    <w:rsid w:val="00E05673"/>
    <w:rsid w:val="00E0596B"/>
    <w:rsid w:val="00E059B4"/>
    <w:rsid w:val="00E05A60"/>
    <w:rsid w:val="00E05C8F"/>
    <w:rsid w:val="00E05D9B"/>
    <w:rsid w:val="00E061E5"/>
    <w:rsid w:val="00E06686"/>
    <w:rsid w:val="00E0689D"/>
    <w:rsid w:val="00E069C6"/>
    <w:rsid w:val="00E06ABE"/>
    <w:rsid w:val="00E06BE0"/>
    <w:rsid w:val="00E06C40"/>
    <w:rsid w:val="00E06C5F"/>
    <w:rsid w:val="00E06D01"/>
    <w:rsid w:val="00E07241"/>
    <w:rsid w:val="00E07334"/>
    <w:rsid w:val="00E073BF"/>
    <w:rsid w:val="00E0755C"/>
    <w:rsid w:val="00E07642"/>
    <w:rsid w:val="00E078ED"/>
    <w:rsid w:val="00E07AB8"/>
    <w:rsid w:val="00E10012"/>
    <w:rsid w:val="00E10153"/>
    <w:rsid w:val="00E10262"/>
    <w:rsid w:val="00E10FD3"/>
    <w:rsid w:val="00E1162B"/>
    <w:rsid w:val="00E11701"/>
    <w:rsid w:val="00E11C6E"/>
    <w:rsid w:val="00E1204C"/>
    <w:rsid w:val="00E12871"/>
    <w:rsid w:val="00E1295B"/>
    <w:rsid w:val="00E12EF1"/>
    <w:rsid w:val="00E12F9A"/>
    <w:rsid w:val="00E1309D"/>
    <w:rsid w:val="00E1342B"/>
    <w:rsid w:val="00E134E3"/>
    <w:rsid w:val="00E1358C"/>
    <w:rsid w:val="00E13942"/>
    <w:rsid w:val="00E13A09"/>
    <w:rsid w:val="00E13DED"/>
    <w:rsid w:val="00E144E9"/>
    <w:rsid w:val="00E145A7"/>
    <w:rsid w:val="00E1466B"/>
    <w:rsid w:val="00E146BB"/>
    <w:rsid w:val="00E14914"/>
    <w:rsid w:val="00E14B9B"/>
    <w:rsid w:val="00E14FB2"/>
    <w:rsid w:val="00E1512D"/>
    <w:rsid w:val="00E15225"/>
    <w:rsid w:val="00E1553F"/>
    <w:rsid w:val="00E155D0"/>
    <w:rsid w:val="00E1588D"/>
    <w:rsid w:val="00E15A2A"/>
    <w:rsid w:val="00E15A9F"/>
    <w:rsid w:val="00E15BCF"/>
    <w:rsid w:val="00E15D2B"/>
    <w:rsid w:val="00E16338"/>
    <w:rsid w:val="00E16672"/>
    <w:rsid w:val="00E16994"/>
    <w:rsid w:val="00E16A1E"/>
    <w:rsid w:val="00E16F8C"/>
    <w:rsid w:val="00E1705A"/>
    <w:rsid w:val="00E17354"/>
    <w:rsid w:val="00E17566"/>
    <w:rsid w:val="00E17570"/>
    <w:rsid w:val="00E17694"/>
    <w:rsid w:val="00E17804"/>
    <w:rsid w:val="00E17902"/>
    <w:rsid w:val="00E17A30"/>
    <w:rsid w:val="00E17E88"/>
    <w:rsid w:val="00E2028D"/>
    <w:rsid w:val="00E203FA"/>
    <w:rsid w:val="00E209C9"/>
    <w:rsid w:val="00E20AA7"/>
    <w:rsid w:val="00E20AFB"/>
    <w:rsid w:val="00E20BD8"/>
    <w:rsid w:val="00E20CE0"/>
    <w:rsid w:val="00E2157E"/>
    <w:rsid w:val="00E215C7"/>
    <w:rsid w:val="00E2188B"/>
    <w:rsid w:val="00E21A48"/>
    <w:rsid w:val="00E21ADB"/>
    <w:rsid w:val="00E21E8A"/>
    <w:rsid w:val="00E220BE"/>
    <w:rsid w:val="00E2223F"/>
    <w:rsid w:val="00E22425"/>
    <w:rsid w:val="00E22482"/>
    <w:rsid w:val="00E23045"/>
    <w:rsid w:val="00E234BC"/>
    <w:rsid w:val="00E2355B"/>
    <w:rsid w:val="00E23656"/>
    <w:rsid w:val="00E23905"/>
    <w:rsid w:val="00E23ADD"/>
    <w:rsid w:val="00E23B44"/>
    <w:rsid w:val="00E23BB2"/>
    <w:rsid w:val="00E23D46"/>
    <w:rsid w:val="00E23EB7"/>
    <w:rsid w:val="00E24062"/>
    <w:rsid w:val="00E2450E"/>
    <w:rsid w:val="00E2456A"/>
    <w:rsid w:val="00E245F3"/>
    <w:rsid w:val="00E2474B"/>
    <w:rsid w:val="00E24A9C"/>
    <w:rsid w:val="00E24C46"/>
    <w:rsid w:val="00E24FA2"/>
    <w:rsid w:val="00E252EE"/>
    <w:rsid w:val="00E2555C"/>
    <w:rsid w:val="00E257E4"/>
    <w:rsid w:val="00E25C65"/>
    <w:rsid w:val="00E26367"/>
    <w:rsid w:val="00E263A8"/>
    <w:rsid w:val="00E27124"/>
    <w:rsid w:val="00E27226"/>
    <w:rsid w:val="00E27401"/>
    <w:rsid w:val="00E27873"/>
    <w:rsid w:val="00E27DBB"/>
    <w:rsid w:val="00E27E8C"/>
    <w:rsid w:val="00E27FE8"/>
    <w:rsid w:val="00E3016F"/>
    <w:rsid w:val="00E302B3"/>
    <w:rsid w:val="00E303D0"/>
    <w:rsid w:val="00E30540"/>
    <w:rsid w:val="00E305A9"/>
    <w:rsid w:val="00E309D6"/>
    <w:rsid w:val="00E30B19"/>
    <w:rsid w:val="00E3102E"/>
    <w:rsid w:val="00E3124C"/>
    <w:rsid w:val="00E31463"/>
    <w:rsid w:val="00E314EE"/>
    <w:rsid w:val="00E316F7"/>
    <w:rsid w:val="00E31749"/>
    <w:rsid w:val="00E31DC5"/>
    <w:rsid w:val="00E31EEE"/>
    <w:rsid w:val="00E32109"/>
    <w:rsid w:val="00E3231D"/>
    <w:rsid w:val="00E323A2"/>
    <w:rsid w:val="00E3272B"/>
    <w:rsid w:val="00E32927"/>
    <w:rsid w:val="00E32BEA"/>
    <w:rsid w:val="00E32FDF"/>
    <w:rsid w:val="00E33EDD"/>
    <w:rsid w:val="00E34174"/>
    <w:rsid w:val="00E342E5"/>
    <w:rsid w:val="00E3440E"/>
    <w:rsid w:val="00E3449B"/>
    <w:rsid w:val="00E34719"/>
    <w:rsid w:val="00E347CD"/>
    <w:rsid w:val="00E3482A"/>
    <w:rsid w:val="00E34966"/>
    <w:rsid w:val="00E34E96"/>
    <w:rsid w:val="00E350FE"/>
    <w:rsid w:val="00E35586"/>
    <w:rsid w:val="00E35624"/>
    <w:rsid w:val="00E35702"/>
    <w:rsid w:val="00E35745"/>
    <w:rsid w:val="00E35A7E"/>
    <w:rsid w:val="00E35B17"/>
    <w:rsid w:val="00E35BBB"/>
    <w:rsid w:val="00E360F4"/>
    <w:rsid w:val="00E36256"/>
    <w:rsid w:val="00E36614"/>
    <w:rsid w:val="00E3664F"/>
    <w:rsid w:val="00E367C6"/>
    <w:rsid w:val="00E36977"/>
    <w:rsid w:val="00E36996"/>
    <w:rsid w:val="00E369A4"/>
    <w:rsid w:val="00E369E6"/>
    <w:rsid w:val="00E36ACD"/>
    <w:rsid w:val="00E36E5C"/>
    <w:rsid w:val="00E3700B"/>
    <w:rsid w:val="00E372BB"/>
    <w:rsid w:val="00E37339"/>
    <w:rsid w:val="00E379A2"/>
    <w:rsid w:val="00E37A45"/>
    <w:rsid w:val="00E37A8D"/>
    <w:rsid w:val="00E37D28"/>
    <w:rsid w:val="00E37D36"/>
    <w:rsid w:val="00E40073"/>
    <w:rsid w:val="00E40243"/>
    <w:rsid w:val="00E402C8"/>
    <w:rsid w:val="00E404C4"/>
    <w:rsid w:val="00E405D1"/>
    <w:rsid w:val="00E40A4C"/>
    <w:rsid w:val="00E40E02"/>
    <w:rsid w:val="00E40FEE"/>
    <w:rsid w:val="00E4116F"/>
    <w:rsid w:val="00E411C0"/>
    <w:rsid w:val="00E4167B"/>
    <w:rsid w:val="00E4185A"/>
    <w:rsid w:val="00E41C21"/>
    <w:rsid w:val="00E422E5"/>
    <w:rsid w:val="00E425A2"/>
    <w:rsid w:val="00E426EF"/>
    <w:rsid w:val="00E42901"/>
    <w:rsid w:val="00E42DD2"/>
    <w:rsid w:val="00E42F1D"/>
    <w:rsid w:val="00E431CB"/>
    <w:rsid w:val="00E432EA"/>
    <w:rsid w:val="00E43682"/>
    <w:rsid w:val="00E436F9"/>
    <w:rsid w:val="00E43CCE"/>
    <w:rsid w:val="00E43F12"/>
    <w:rsid w:val="00E43FFE"/>
    <w:rsid w:val="00E44281"/>
    <w:rsid w:val="00E44314"/>
    <w:rsid w:val="00E4435F"/>
    <w:rsid w:val="00E444C5"/>
    <w:rsid w:val="00E44CDD"/>
    <w:rsid w:val="00E44D79"/>
    <w:rsid w:val="00E44E39"/>
    <w:rsid w:val="00E4526A"/>
    <w:rsid w:val="00E45C95"/>
    <w:rsid w:val="00E46204"/>
    <w:rsid w:val="00E4649A"/>
    <w:rsid w:val="00E4673F"/>
    <w:rsid w:val="00E46910"/>
    <w:rsid w:val="00E46E2F"/>
    <w:rsid w:val="00E472A0"/>
    <w:rsid w:val="00E47452"/>
    <w:rsid w:val="00E47876"/>
    <w:rsid w:val="00E47B82"/>
    <w:rsid w:val="00E47F6A"/>
    <w:rsid w:val="00E5064E"/>
    <w:rsid w:val="00E509D2"/>
    <w:rsid w:val="00E50BF8"/>
    <w:rsid w:val="00E50FA4"/>
    <w:rsid w:val="00E51633"/>
    <w:rsid w:val="00E51826"/>
    <w:rsid w:val="00E518F8"/>
    <w:rsid w:val="00E51CC6"/>
    <w:rsid w:val="00E51EA8"/>
    <w:rsid w:val="00E51F0C"/>
    <w:rsid w:val="00E51FAB"/>
    <w:rsid w:val="00E5273B"/>
    <w:rsid w:val="00E527B5"/>
    <w:rsid w:val="00E528CA"/>
    <w:rsid w:val="00E52ED9"/>
    <w:rsid w:val="00E530D0"/>
    <w:rsid w:val="00E531C3"/>
    <w:rsid w:val="00E533FD"/>
    <w:rsid w:val="00E53517"/>
    <w:rsid w:val="00E537F4"/>
    <w:rsid w:val="00E53871"/>
    <w:rsid w:val="00E539DC"/>
    <w:rsid w:val="00E53C6A"/>
    <w:rsid w:val="00E53D40"/>
    <w:rsid w:val="00E544D3"/>
    <w:rsid w:val="00E544E0"/>
    <w:rsid w:val="00E54648"/>
    <w:rsid w:val="00E546F2"/>
    <w:rsid w:val="00E54AF1"/>
    <w:rsid w:val="00E54C08"/>
    <w:rsid w:val="00E54EAA"/>
    <w:rsid w:val="00E552C3"/>
    <w:rsid w:val="00E5558C"/>
    <w:rsid w:val="00E556AD"/>
    <w:rsid w:val="00E558E9"/>
    <w:rsid w:val="00E55E1D"/>
    <w:rsid w:val="00E55E80"/>
    <w:rsid w:val="00E56297"/>
    <w:rsid w:val="00E565C2"/>
    <w:rsid w:val="00E5699F"/>
    <w:rsid w:val="00E569B9"/>
    <w:rsid w:val="00E56F98"/>
    <w:rsid w:val="00E5708D"/>
    <w:rsid w:val="00E57245"/>
    <w:rsid w:val="00E57247"/>
    <w:rsid w:val="00E572C6"/>
    <w:rsid w:val="00E57310"/>
    <w:rsid w:val="00E5742E"/>
    <w:rsid w:val="00E57541"/>
    <w:rsid w:val="00E57AAD"/>
    <w:rsid w:val="00E57B45"/>
    <w:rsid w:val="00E57C60"/>
    <w:rsid w:val="00E57C82"/>
    <w:rsid w:val="00E57E60"/>
    <w:rsid w:val="00E601B0"/>
    <w:rsid w:val="00E609BC"/>
    <w:rsid w:val="00E60ED3"/>
    <w:rsid w:val="00E60F4D"/>
    <w:rsid w:val="00E61458"/>
    <w:rsid w:val="00E61AA8"/>
    <w:rsid w:val="00E61B20"/>
    <w:rsid w:val="00E61E48"/>
    <w:rsid w:val="00E61F21"/>
    <w:rsid w:val="00E62632"/>
    <w:rsid w:val="00E62C6B"/>
    <w:rsid w:val="00E62D5D"/>
    <w:rsid w:val="00E62E8E"/>
    <w:rsid w:val="00E63023"/>
    <w:rsid w:val="00E631D5"/>
    <w:rsid w:val="00E63220"/>
    <w:rsid w:val="00E6327A"/>
    <w:rsid w:val="00E63428"/>
    <w:rsid w:val="00E639BC"/>
    <w:rsid w:val="00E63B5F"/>
    <w:rsid w:val="00E63F70"/>
    <w:rsid w:val="00E63F72"/>
    <w:rsid w:val="00E64008"/>
    <w:rsid w:val="00E64017"/>
    <w:rsid w:val="00E64389"/>
    <w:rsid w:val="00E64457"/>
    <w:rsid w:val="00E646A7"/>
    <w:rsid w:val="00E6474F"/>
    <w:rsid w:val="00E64BBE"/>
    <w:rsid w:val="00E64FFC"/>
    <w:rsid w:val="00E65153"/>
    <w:rsid w:val="00E656B6"/>
    <w:rsid w:val="00E6588E"/>
    <w:rsid w:val="00E65CBB"/>
    <w:rsid w:val="00E6616E"/>
    <w:rsid w:val="00E66529"/>
    <w:rsid w:val="00E665A0"/>
    <w:rsid w:val="00E668E9"/>
    <w:rsid w:val="00E66A31"/>
    <w:rsid w:val="00E66AFB"/>
    <w:rsid w:val="00E66BC7"/>
    <w:rsid w:val="00E67427"/>
    <w:rsid w:val="00E67671"/>
    <w:rsid w:val="00E67A58"/>
    <w:rsid w:val="00E67C81"/>
    <w:rsid w:val="00E67FD3"/>
    <w:rsid w:val="00E7004D"/>
    <w:rsid w:val="00E70EFD"/>
    <w:rsid w:val="00E710A8"/>
    <w:rsid w:val="00E711D0"/>
    <w:rsid w:val="00E715D9"/>
    <w:rsid w:val="00E71A04"/>
    <w:rsid w:val="00E71A88"/>
    <w:rsid w:val="00E71B34"/>
    <w:rsid w:val="00E71BE8"/>
    <w:rsid w:val="00E72597"/>
    <w:rsid w:val="00E72696"/>
    <w:rsid w:val="00E728C4"/>
    <w:rsid w:val="00E729B5"/>
    <w:rsid w:val="00E72CBC"/>
    <w:rsid w:val="00E72FDC"/>
    <w:rsid w:val="00E731D4"/>
    <w:rsid w:val="00E73214"/>
    <w:rsid w:val="00E7347E"/>
    <w:rsid w:val="00E7358D"/>
    <w:rsid w:val="00E73AF7"/>
    <w:rsid w:val="00E7427C"/>
    <w:rsid w:val="00E74349"/>
    <w:rsid w:val="00E74782"/>
    <w:rsid w:val="00E74A19"/>
    <w:rsid w:val="00E74A76"/>
    <w:rsid w:val="00E74B33"/>
    <w:rsid w:val="00E74C14"/>
    <w:rsid w:val="00E74D5F"/>
    <w:rsid w:val="00E74DAF"/>
    <w:rsid w:val="00E74F01"/>
    <w:rsid w:val="00E74F9A"/>
    <w:rsid w:val="00E74FA9"/>
    <w:rsid w:val="00E75655"/>
    <w:rsid w:val="00E75662"/>
    <w:rsid w:val="00E75899"/>
    <w:rsid w:val="00E75B61"/>
    <w:rsid w:val="00E75BF6"/>
    <w:rsid w:val="00E75E14"/>
    <w:rsid w:val="00E75F8D"/>
    <w:rsid w:val="00E7649E"/>
    <w:rsid w:val="00E766DA"/>
    <w:rsid w:val="00E7677A"/>
    <w:rsid w:val="00E768F9"/>
    <w:rsid w:val="00E76D74"/>
    <w:rsid w:val="00E76FD7"/>
    <w:rsid w:val="00E77567"/>
    <w:rsid w:val="00E77857"/>
    <w:rsid w:val="00E778C0"/>
    <w:rsid w:val="00E77A9E"/>
    <w:rsid w:val="00E77B03"/>
    <w:rsid w:val="00E80051"/>
    <w:rsid w:val="00E80352"/>
    <w:rsid w:val="00E80A29"/>
    <w:rsid w:val="00E80C3B"/>
    <w:rsid w:val="00E80CA0"/>
    <w:rsid w:val="00E80EB0"/>
    <w:rsid w:val="00E8110D"/>
    <w:rsid w:val="00E8115F"/>
    <w:rsid w:val="00E81337"/>
    <w:rsid w:val="00E813DD"/>
    <w:rsid w:val="00E8176F"/>
    <w:rsid w:val="00E82045"/>
    <w:rsid w:val="00E820A1"/>
    <w:rsid w:val="00E8252F"/>
    <w:rsid w:val="00E828D2"/>
    <w:rsid w:val="00E82E9B"/>
    <w:rsid w:val="00E83319"/>
    <w:rsid w:val="00E83325"/>
    <w:rsid w:val="00E8333F"/>
    <w:rsid w:val="00E839B2"/>
    <w:rsid w:val="00E83B17"/>
    <w:rsid w:val="00E83C34"/>
    <w:rsid w:val="00E842EB"/>
    <w:rsid w:val="00E84524"/>
    <w:rsid w:val="00E84604"/>
    <w:rsid w:val="00E8463B"/>
    <w:rsid w:val="00E8473A"/>
    <w:rsid w:val="00E84A97"/>
    <w:rsid w:val="00E851B8"/>
    <w:rsid w:val="00E851D0"/>
    <w:rsid w:val="00E856B8"/>
    <w:rsid w:val="00E85D2E"/>
    <w:rsid w:val="00E85D66"/>
    <w:rsid w:val="00E85F9B"/>
    <w:rsid w:val="00E86047"/>
    <w:rsid w:val="00E86181"/>
    <w:rsid w:val="00E86514"/>
    <w:rsid w:val="00E8654F"/>
    <w:rsid w:val="00E86A54"/>
    <w:rsid w:val="00E86C70"/>
    <w:rsid w:val="00E87025"/>
    <w:rsid w:val="00E87211"/>
    <w:rsid w:val="00E87212"/>
    <w:rsid w:val="00E873B9"/>
    <w:rsid w:val="00E873F9"/>
    <w:rsid w:val="00E87447"/>
    <w:rsid w:val="00E876FB"/>
    <w:rsid w:val="00E87779"/>
    <w:rsid w:val="00E87875"/>
    <w:rsid w:val="00E879CD"/>
    <w:rsid w:val="00E87A69"/>
    <w:rsid w:val="00E87C37"/>
    <w:rsid w:val="00E90174"/>
    <w:rsid w:val="00E9026F"/>
    <w:rsid w:val="00E902B7"/>
    <w:rsid w:val="00E902F3"/>
    <w:rsid w:val="00E90419"/>
    <w:rsid w:val="00E90490"/>
    <w:rsid w:val="00E90636"/>
    <w:rsid w:val="00E9063F"/>
    <w:rsid w:val="00E90985"/>
    <w:rsid w:val="00E90BDB"/>
    <w:rsid w:val="00E90C44"/>
    <w:rsid w:val="00E90E61"/>
    <w:rsid w:val="00E91270"/>
    <w:rsid w:val="00E91538"/>
    <w:rsid w:val="00E91632"/>
    <w:rsid w:val="00E9177A"/>
    <w:rsid w:val="00E91C08"/>
    <w:rsid w:val="00E91E31"/>
    <w:rsid w:val="00E92438"/>
    <w:rsid w:val="00E9248F"/>
    <w:rsid w:val="00E9268C"/>
    <w:rsid w:val="00E9281E"/>
    <w:rsid w:val="00E92985"/>
    <w:rsid w:val="00E9298B"/>
    <w:rsid w:val="00E92C7E"/>
    <w:rsid w:val="00E92CFE"/>
    <w:rsid w:val="00E92F8E"/>
    <w:rsid w:val="00E92FFF"/>
    <w:rsid w:val="00E93114"/>
    <w:rsid w:val="00E93156"/>
    <w:rsid w:val="00E932C5"/>
    <w:rsid w:val="00E932D1"/>
    <w:rsid w:val="00E939E6"/>
    <w:rsid w:val="00E93A03"/>
    <w:rsid w:val="00E93B43"/>
    <w:rsid w:val="00E93C34"/>
    <w:rsid w:val="00E9404A"/>
    <w:rsid w:val="00E9427C"/>
    <w:rsid w:val="00E946F3"/>
    <w:rsid w:val="00E94892"/>
    <w:rsid w:val="00E94D1E"/>
    <w:rsid w:val="00E94E1E"/>
    <w:rsid w:val="00E95269"/>
    <w:rsid w:val="00E9543E"/>
    <w:rsid w:val="00E9565C"/>
    <w:rsid w:val="00E95672"/>
    <w:rsid w:val="00E95CF2"/>
    <w:rsid w:val="00E96168"/>
    <w:rsid w:val="00E96360"/>
    <w:rsid w:val="00E9668F"/>
    <w:rsid w:val="00E96783"/>
    <w:rsid w:val="00E9679E"/>
    <w:rsid w:val="00E968B0"/>
    <w:rsid w:val="00E969DA"/>
    <w:rsid w:val="00E96A8A"/>
    <w:rsid w:val="00E96FAA"/>
    <w:rsid w:val="00E96FD0"/>
    <w:rsid w:val="00E96FD2"/>
    <w:rsid w:val="00E97465"/>
    <w:rsid w:val="00E976DD"/>
    <w:rsid w:val="00E97A39"/>
    <w:rsid w:val="00E97CA1"/>
    <w:rsid w:val="00E97FCF"/>
    <w:rsid w:val="00EA02D7"/>
    <w:rsid w:val="00EA0B14"/>
    <w:rsid w:val="00EA0BAC"/>
    <w:rsid w:val="00EA0CD8"/>
    <w:rsid w:val="00EA0E83"/>
    <w:rsid w:val="00EA0FF3"/>
    <w:rsid w:val="00EA1414"/>
    <w:rsid w:val="00EA1682"/>
    <w:rsid w:val="00EA1873"/>
    <w:rsid w:val="00EA1AF4"/>
    <w:rsid w:val="00EA1B20"/>
    <w:rsid w:val="00EA1FB5"/>
    <w:rsid w:val="00EA2361"/>
    <w:rsid w:val="00EA23F9"/>
    <w:rsid w:val="00EA2C4C"/>
    <w:rsid w:val="00EA2D4E"/>
    <w:rsid w:val="00EA2E56"/>
    <w:rsid w:val="00EA313C"/>
    <w:rsid w:val="00EA328D"/>
    <w:rsid w:val="00EA3304"/>
    <w:rsid w:val="00EA383B"/>
    <w:rsid w:val="00EA3CAC"/>
    <w:rsid w:val="00EA41A0"/>
    <w:rsid w:val="00EA4239"/>
    <w:rsid w:val="00EA4751"/>
    <w:rsid w:val="00EA4A03"/>
    <w:rsid w:val="00EA4A66"/>
    <w:rsid w:val="00EA4A83"/>
    <w:rsid w:val="00EA4B1B"/>
    <w:rsid w:val="00EA4B3F"/>
    <w:rsid w:val="00EA4D94"/>
    <w:rsid w:val="00EA4D9C"/>
    <w:rsid w:val="00EA540D"/>
    <w:rsid w:val="00EA5528"/>
    <w:rsid w:val="00EA590B"/>
    <w:rsid w:val="00EA5D01"/>
    <w:rsid w:val="00EA6421"/>
    <w:rsid w:val="00EA647E"/>
    <w:rsid w:val="00EA6835"/>
    <w:rsid w:val="00EA6E53"/>
    <w:rsid w:val="00EA7270"/>
    <w:rsid w:val="00EA76F6"/>
    <w:rsid w:val="00EA7AEC"/>
    <w:rsid w:val="00EB05A5"/>
    <w:rsid w:val="00EB05F8"/>
    <w:rsid w:val="00EB07E5"/>
    <w:rsid w:val="00EB097B"/>
    <w:rsid w:val="00EB09A9"/>
    <w:rsid w:val="00EB0B00"/>
    <w:rsid w:val="00EB0B82"/>
    <w:rsid w:val="00EB0BD4"/>
    <w:rsid w:val="00EB0E3A"/>
    <w:rsid w:val="00EB107E"/>
    <w:rsid w:val="00EB13D8"/>
    <w:rsid w:val="00EB1439"/>
    <w:rsid w:val="00EB149E"/>
    <w:rsid w:val="00EB192A"/>
    <w:rsid w:val="00EB1A89"/>
    <w:rsid w:val="00EB1DB7"/>
    <w:rsid w:val="00EB1DEF"/>
    <w:rsid w:val="00EB1EB3"/>
    <w:rsid w:val="00EB1F24"/>
    <w:rsid w:val="00EB2339"/>
    <w:rsid w:val="00EB2405"/>
    <w:rsid w:val="00EB26BE"/>
    <w:rsid w:val="00EB28B1"/>
    <w:rsid w:val="00EB2BFD"/>
    <w:rsid w:val="00EB2F83"/>
    <w:rsid w:val="00EB3077"/>
    <w:rsid w:val="00EB35B8"/>
    <w:rsid w:val="00EB37FD"/>
    <w:rsid w:val="00EB3B36"/>
    <w:rsid w:val="00EB3C9D"/>
    <w:rsid w:val="00EB3D67"/>
    <w:rsid w:val="00EB3ECD"/>
    <w:rsid w:val="00EB3F06"/>
    <w:rsid w:val="00EB3F34"/>
    <w:rsid w:val="00EB3F4D"/>
    <w:rsid w:val="00EB4164"/>
    <w:rsid w:val="00EB4360"/>
    <w:rsid w:val="00EB454B"/>
    <w:rsid w:val="00EB4658"/>
    <w:rsid w:val="00EB4ACD"/>
    <w:rsid w:val="00EB4B86"/>
    <w:rsid w:val="00EB4C12"/>
    <w:rsid w:val="00EB4D97"/>
    <w:rsid w:val="00EB4DBA"/>
    <w:rsid w:val="00EB4E20"/>
    <w:rsid w:val="00EB4FA2"/>
    <w:rsid w:val="00EB5234"/>
    <w:rsid w:val="00EB526E"/>
    <w:rsid w:val="00EB553D"/>
    <w:rsid w:val="00EB567E"/>
    <w:rsid w:val="00EB5784"/>
    <w:rsid w:val="00EB58FC"/>
    <w:rsid w:val="00EB5B83"/>
    <w:rsid w:val="00EB5EB7"/>
    <w:rsid w:val="00EB6660"/>
    <w:rsid w:val="00EB6694"/>
    <w:rsid w:val="00EB6866"/>
    <w:rsid w:val="00EB6A72"/>
    <w:rsid w:val="00EB718D"/>
    <w:rsid w:val="00EB7751"/>
    <w:rsid w:val="00EB7D0C"/>
    <w:rsid w:val="00EB7F8E"/>
    <w:rsid w:val="00EC070C"/>
    <w:rsid w:val="00EC081A"/>
    <w:rsid w:val="00EC0BBD"/>
    <w:rsid w:val="00EC0DE1"/>
    <w:rsid w:val="00EC147E"/>
    <w:rsid w:val="00EC1929"/>
    <w:rsid w:val="00EC22E4"/>
    <w:rsid w:val="00EC230B"/>
    <w:rsid w:val="00EC23BF"/>
    <w:rsid w:val="00EC279E"/>
    <w:rsid w:val="00EC27D7"/>
    <w:rsid w:val="00EC2864"/>
    <w:rsid w:val="00EC2C1E"/>
    <w:rsid w:val="00EC2CB7"/>
    <w:rsid w:val="00EC3453"/>
    <w:rsid w:val="00EC34F0"/>
    <w:rsid w:val="00EC3A20"/>
    <w:rsid w:val="00EC3C40"/>
    <w:rsid w:val="00EC3F48"/>
    <w:rsid w:val="00EC404E"/>
    <w:rsid w:val="00EC407E"/>
    <w:rsid w:val="00EC4373"/>
    <w:rsid w:val="00EC51B4"/>
    <w:rsid w:val="00EC5696"/>
    <w:rsid w:val="00EC56B0"/>
    <w:rsid w:val="00EC5E06"/>
    <w:rsid w:val="00EC608C"/>
    <w:rsid w:val="00EC623D"/>
    <w:rsid w:val="00EC62CC"/>
    <w:rsid w:val="00EC63FC"/>
    <w:rsid w:val="00EC6910"/>
    <w:rsid w:val="00EC6D9B"/>
    <w:rsid w:val="00EC7027"/>
    <w:rsid w:val="00EC71CF"/>
    <w:rsid w:val="00EC7372"/>
    <w:rsid w:val="00EC7392"/>
    <w:rsid w:val="00EC73D2"/>
    <w:rsid w:val="00EC7851"/>
    <w:rsid w:val="00EC7968"/>
    <w:rsid w:val="00EC7CA5"/>
    <w:rsid w:val="00ED0141"/>
    <w:rsid w:val="00ED0214"/>
    <w:rsid w:val="00ED0261"/>
    <w:rsid w:val="00ED058A"/>
    <w:rsid w:val="00ED0725"/>
    <w:rsid w:val="00ED07F6"/>
    <w:rsid w:val="00ED09C5"/>
    <w:rsid w:val="00ED0ABD"/>
    <w:rsid w:val="00ED0CFE"/>
    <w:rsid w:val="00ED0D48"/>
    <w:rsid w:val="00ED0FEE"/>
    <w:rsid w:val="00ED128F"/>
    <w:rsid w:val="00ED162D"/>
    <w:rsid w:val="00ED16B6"/>
    <w:rsid w:val="00ED16B7"/>
    <w:rsid w:val="00ED1821"/>
    <w:rsid w:val="00ED1CA1"/>
    <w:rsid w:val="00ED1FD4"/>
    <w:rsid w:val="00ED2AE4"/>
    <w:rsid w:val="00ED2B7F"/>
    <w:rsid w:val="00ED2C4F"/>
    <w:rsid w:val="00ED2DF8"/>
    <w:rsid w:val="00ED2EEB"/>
    <w:rsid w:val="00ED3186"/>
    <w:rsid w:val="00ED3196"/>
    <w:rsid w:val="00ED33D7"/>
    <w:rsid w:val="00ED3492"/>
    <w:rsid w:val="00ED3707"/>
    <w:rsid w:val="00ED3E1F"/>
    <w:rsid w:val="00ED3F6B"/>
    <w:rsid w:val="00ED4813"/>
    <w:rsid w:val="00ED4980"/>
    <w:rsid w:val="00ED4C35"/>
    <w:rsid w:val="00ED4D22"/>
    <w:rsid w:val="00ED4EAD"/>
    <w:rsid w:val="00ED518F"/>
    <w:rsid w:val="00ED550A"/>
    <w:rsid w:val="00ED564F"/>
    <w:rsid w:val="00ED5BD6"/>
    <w:rsid w:val="00ED5C27"/>
    <w:rsid w:val="00ED5C29"/>
    <w:rsid w:val="00ED5D82"/>
    <w:rsid w:val="00ED5E22"/>
    <w:rsid w:val="00ED5FF7"/>
    <w:rsid w:val="00ED6369"/>
    <w:rsid w:val="00ED6537"/>
    <w:rsid w:val="00ED6659"/>
    <w:rsid w:val="00ED6996"/>
    <w:rsid w:val="00ED6BE9"/>
    <w:rsid w:val="00ED6E45"/>
    <w:rsid w:val="00ED6E62"/>
    <w:rsid w:val="00ED6FD9"/>
    <w:rsid w:val="00ED7021"/>
    <w:rsid w:val="00ED72D4"/>
    <w:rsid w:val="00ED75DD"/>
    <w:rsid w:val="00ED75F5"/>
    <w:rsid w:val="00ED76C0"/>
    <w:rsid w:val="00ED76D1"/>
    <w:rsid w:val="00ED79ED"/>
    <w:rsid w:val="00ED7CA6"/>
    <w:rsid w:val="00ED7DDA"/>
    <w:rsid w:val="00ED7F87"/>
    <w:rsid w:val="00EE0145"/>
    <w:rsid w:val="00EE024D"/>
    <w:rsid w:val="00EE059C"/>
    <w:rsid w:val="00EE05CB"/>
    <w:rsid w:val="00EE0642"/>
    <w:rsid w:val="00EE0717"/>
    <w:rsid w:val="00EE11CA"/>
    <w:rsid w:val="00EE12F3"/>
    <w:rsid w:val="00EE1B63"/>
    <w:rsid w:val="00EE1BE9"/>
    <w:rsid w:val="00EE1FC2"/>
    <w:rsid w:val="00EE2234"/>
    <w:rsid w:val="00EE23D0"/>
    <w:rsid w:val="00EE243B"/>
    <w:rsid w:val="00EE2D5D"/>
    <w:rsid w:val="00EE2D99"/>
    <w:rsid w:val="00EE31E3"/>
    <w:rsid w:val="00EE31EE"/>
    <w:rsid w:val="00EE3214"/>
    <w:rsid w:val="00EE3285"/>
    <w:rsid w:val="00EE3307"/>
    <w:rsid w:val="00EE3350"/>
    <w:rsid w:val="00EE36DE"/>
    <w:rsid w:val="00EE37D6"/>
    <w:rsid w:val="00EE37DE"/>
    <w:rsid w:val="00EE3950"/>
    <w:rsid w:val="00EE43A9"/>
    <w:rsid w:val="00EE4634"/>
    <w:rsid w:val="00EE4669"/>
    <w:rsid w:val="00EE4D1A"/>
    <w:rsid w:val="00EE5010"/>
    <w:rsid w:val="00EE5067"/>
    <w:rsid w:val="00EE52AA"/>
    <w:rsid w:val="00EE53B4"/>
    <w:rsid w:val="00EE59EF"/>
    <w:rsid w:val="00EE5D55"/>
    <w:rsid w:val="00EE5FE7"/>
    <w:rsid w:val="00EE60AA"/>
    <w:rsid w:val="00EE62ED"/>
    <w:rsid w:val="00EE640C"/>
    <w:rsid w:val="00EE6B5B"/>
    <w:rsid w:val="00EE6C61"/>
    <w:rsid w:val="00EE71B1"/>
    <w:rsid w:val="00EE7B60"/>
    <w:rsid w:val="00EE7E75"/>
    <w:rsid w:val="00EF01F2"/>
    <w:rsid w:val="00EF034B"/>
    <w:rsid w:val="00EF03AE"/>
    <w:rsid w:val="00EF03EF"/>
    <w:rsid w:val="00EF06BF"/>
    <w:rsid w:val="00EF083D"/>
    <w:rsid w:val="00EF09CA"/>
    <w:rsid w:val="00EF0C54"/>
    <w:rsid w:val="00EF0F28"/>
    <w:rsid w:val="00EF10A9"/>
    <w:rsid w:val="00EF117E"/>
    <w:rsid w:val="00EF126B"/>
    <w:rsid w:val="00EF1514"/>
    <w:rsid w:val="00EF1A32"/>
    <w:rsid w:val="00EF1C77"/>
    <w:rsid w:val="00EF1CBA"/>
    <w:rsid w:val="00EF1F99"/>
    <w:rsid w:val="00EF2014"/>
    <w:rsid w:val="00EF20BB"/>
    <w:rsid w:val="00EF2441"/>
    <w:rsid w:val="00EF27C9"/>
    <w:rsid w:val="00EF28D8"/>
    <w:rsid w:val="00EF2B10"/>
    <w:rsid w:val="00EF2B9D"/>
    <w:rsid w:val="00EF2C35"/>
    <w:rsid w:val="00EF302C"/>
    <w:rsid w:val="00EF3303"/>
    <w:rsid w:val="00EF35B5"/>
    <w:rsid w:val="00EF36D0"/>
    <w:rsid w:val="00EF3C19"/>
    <w:rsid w:val="00EF3C49"/>
    <w:rsid w:val="00EF3DAB"/>
    <w:rsid w:val="00EF3DEC"/>
    <w:rsid w:val="00EF3FF3"/>
    <w:rsid w:val="00EF43A8"/>
    <w:rsid w:val="00EF46C1"/>
    <w:rsid w:val="00EF4B61"/>
    <w:rsid w:val="00EF4C5A"/>
    <w:rsid w:val="00EF4C79"/>
    <w:rsid w:val="00EF4E0C"/>
    <w:rsid w:val="00EF4FBB"/>
    <w:rsid w:val="00EF4FDA"/>
    <w:rsid w:val="00EF5157"/>
    <w:rsid w:val="00EF5193"/>
    <w:rsid w:val="00EF53A0"/>
    <w:rsid w:val="00EF53FF"/>
    <w:rsid w:val="00EF559F"/>
    <w:rsid w:val="00EF56F2"/>
    <w:rsid w:val="00EF57E8"/>
    <w:rsid w:val="00EF5A73"/>
    <w:rsid w:val="00EF5BCF"/>
    <w:rsid w:val="00EF5E96"/>
    <w:rsid w:val="00EF5EF7"/>
    <w:rsid w:val="00EF662C"/>
    <w:rsid w:val="00EF666C"/>
    <w:rsid w:val="00EF66E9"/>
    <w:rsid w:val="00EF6B3F"/>
    <w:rsid w:val="00EF6D6D"/>
    <w:rsid w:val="00EF7088"/>
    <w:rsid w:val="00EF730F"/>
    <w:rsid w:val="00EF73DF"/>
    <w:rsid w:val="00EF754A"/>
    <w:rsid w:val="00EF798B"/>
    <w:rsid w:val="00EF7D36"/>
    <w:rsid w:val="00EF7DFF"/>
    <w:rsid w:val="00EF7E45"/>
    <w:rsid w:val="00F00249"/>
    <w:rsid w:val="00F0025D"/>
    <w:rsid w:val="00F00497"/>
    <w:rsid w:val="00F00A07"/>
    <w:rsid w:val="00F00B52"/>
    <w:rsid w:val="00F01041"/>
    <w:rsid w:val="00F0166B"/>
    <w:rsid w:val="00F016D4"/>
    <w:rsid w:val="00F01C0C"/>
    <w:rsid w:val="00F01EFD"/>
    <w:rsid w:val="00F02319"/>
    <w:rsid w:val="00F024A6"/>
    <w:rsid w:val="00F02762"/>
    <w:rsid w:val="00F027EE"/>
    <w:rsid w:val="00F028AD"/>
    <w:rsid w:val="00F02E85"/>
    <w:rsid w:val="00F03312"/>
    <w:rsid w:val="00F0340B"/>
    <w:rsid w:val="00F03CE3"/>
    <w:rsid w:val="00F0422A"/>
    <w:rsid w:val="00F04493"/>
    <w:rsid w:val="00F04689"/>
    <w:rsid w:val="00F046A5"/>
    <w:rsid w:val="00F04927"/>
    <w:rsid w:val="00F04B6B"/>
    <w:rsid w:val="00F05518"/>
    <w:rsid w:val="00F05D48"/>
    <w:rsid w:val="00F05F55"/>
    <w:rsid w:val="00F0644B"/>
    <w:rsid w:val="00F0675A"/>
    <w:rsid w:val="00F06A98"/>
    <w:rsid w:val="00F06F62"/>
    <w:rsid w:val="00F06F95"/>
    <w:rsid w:val="00F070BD"/>
    <w:rsid w:val="00F07228"/>
    <w:rsid w:val="00F07276"/>
    <w:rsid w:val="00F076AF"/>
    <w:rsid w:val="00F076BE"/>
    <w:rsid w:val="00F07D8C"/>
    <w:rsid w:val="00F07E6F"/>
    <w:rsid w:val="00F10222"/>
    <w:rsid w:val="00F1024F"/>
    <w:rsid w:val="00F104BD"/>
    <w:rsid w:val="00F106C5"/>
    <w:rsid w:val="00F107BB"/>
    <w:rsid w:val="00F107F5"/>
    <w:rsid w:val="00F10B48"/>
    <w:rsid w:val="00F10C8C"/>
    <w:rsid w:val="00F10E15"/>
    <w:rsid w:val="00F10E48"/>
    <w:rsid w:val="00F10F71"/>
    <w:rsid w:val="00F11230"/>
    <w:rsid w:val="00F11497"/>
    <w:rsid w:val="00F1183D"/>
    <w:rsid w:val="00F11A89"/>
    <w:rsid w:val="00F11AA1"/>
    <w:rsid w:val="00F11BC9"/>
    <w:rsid w:val="00F11F56"/>
    <w:rsid w:val="00F123A3"/>
    <w:rsid w:val="00F12637"/>
    <w:rsid w:val="00F12988"/>
    <w:rsid w:val="00F12F1A"/>
    <w:rsid w:val="00F130F3"/>
    <w:rsid w:val="00F1328F"/>
    <w:rsid w:val="00F1332A"/>
    <w:rsid w:val="00F134AC"/>
    <w:rsid w:val="00F13713"/>
    <w:rsid w:val="00F13E4D"/>
    <w:rsid w:val="00F13FE1"/>
    <w:rsid w:val="00F140E4"/>
    <w:rsid w:val="00F1482A"/>
    <w:rsid w:val="00F14934"/>
    <w:rsid w:val="00F14B3F"/>
    <w:rsid w:val="00F14B57"/>
    <w:rsid w:val="00F14BC5"/>
    <w:rsid w:val="00F14D90"/>
    <w:rsid w:val="00F14E79"/>
    <w:rsid w:val="00F15987"/>
    <w:rsid w:val="00F15E22"/>
    <w:rsid w:val="00F15F32"/>
    <w:rsid w:val="00F1616C"/>
    <w:rsid w:val="00F161C6"/>
    <w:rsid w:val="00F1620A"/>
    <w:rsid w:val="00F16433"/>
    <w:rsid w:val="00F164B7"/>
    <w:rsid w:val="00F16617"/>
    <w:rsid w:val="00F16754"/>
    <w:rsid w:val="00F1677F"/>
    <w:rsid w:val="00F16971"/>
    <w:rsid w:val="00F16E08"/>
    <w:rsid w:val="00F17168"/>
    <w:rsid w:val="00F172F8"/>
    <w:rsid w:val="00F179AF"/>
    <w:rsid w:val="00F179C2"/>
    <w:rsid w:val="00F17A38"/>
    <w:rsid w:val="00F17F2F"/>
    <w:rsid w:val="00F20215"/>
    <w:rsid w:val="00F20722"/>
    <w:rsid w:val="00F20A17"/>
    <w:rsid w:val="00F20CE3"/>
    <w:rsid w:val="00F20DAA"/>
    <w:rsid w:val="00F21130"/>
    <w:rsid w:val="00F217DF"/>
    <w:rsid w:val="00F218E4"/>
    <w:rsid w:val="00F21912"/>
    <w:rsid w:val="00F21A41"/>
    <w:rsid w:val="00F21AF3"/>
    <w:rsid w:val="00F21DA3"/>
    <w:rsid w:val="00F2211D"/>
    <w:rsid w:val="00F22262"/>
    <w:rsid w:val="00F22439"/>
    <w:rsid w:val="00F22456"/>
    <w:rsid w:val="00F22646"/>
    <w:rsid w:val="00F2304A"/>
    <w:rsid w:val="00F2311E"/>
    <w:rsid w:val="00F23167"/>
    <w:rsid w:val="00F23198"/>
    <w:rsid w:val="00F23429"/>
    <w:rsid w:val="00F23C92"/>
    <w:rsid w:val="00F240CE"/>
    <w:rsid w:val="00F2439E"/>
    <w:rsid w:val="00F243C5"/>
    <w:rsid w:val="00F249A2"/>
    <w:rsid w:val="00F24BAC"/>
    <w:rsid w:val="00F24BD9"/>
    <w:rsid w:val="00F24C20"/>
    <w:rsid w:val="00F24F80"/>
    <w:rsid w:val="00F255E2"/>
    <w:rsid w:val="00F257C5"/>
    <w:rsid w:val="00F2587B"/>
    <w:rsid w:val="00F25BA7"/>
    <w:rsid w:val="00F25E4C"/>
    <w:rsid w:val="00F264C1"/>
    <w:rsid w:val="00F264D1"/>
    <w:rsid w:val="00F26667"/>
    <w:rsid w:val="00F267A3"/>
    <w:rsid w:val="00F269B3"/>
    <w:rsid w:val="00F26AA4"/>
    <w:rsid w:val="00F27039"/>
    <w:rsid w:val="00F27248"/>
    <w:rsid w:val="00F27322"/>
    <w:rsid w:val="00F274A7"/>
    <w:rsid w:val="00F27721"/>
    <w:rsid w:val="00F27723"/>
    <w:rsid w:val="00F27CF8"/>
    <w:rsid w:val="00F3004B"/>
    <w:rsid w:val="00F303F4"/>
    <w:rsid w:val="00F3065B"/>
    <w:rsid w:val="00F30728"/>
    <w:rsid w:val="00F3078B"/>
    <w:rsid w:val="00F30D66"/>
    <w:rsid w:val="00F30E88"/>
    <w:rsid w:val="00F30FE1"/>
    <w:rsid w:val="00F31215"/>
    <w:rsid w:val="00F312AB"/>
    <w:rsid w:val="00F3143E"/>
    <w:rsid w:val="00F314C9"/>
    <w:rsid w:val="00F3177B"/>
    <w:rsid w:val="00F317C5"/>
    <w:rsid w:val="00F31BC3"/>
    <w:rsid w:val="00F31C02"/>
    <w:rsid w:val="00F31E10"/>
    <w:rsid w:val="00F32365"/>
    <w:rsid w:val="00F323A6"/>
    <w:rsid w:val="00F32661"/>
    <w:rsid w:val="00F3280C"/>
    <w:rsid w:val="00F32E54"/>
    <w:rsid w:val="00F335A1"/>
    <w:rsid w:val="00F337C9"/>
    <w:rsid w:val="00F338E1"/>
    <w:rsid w:val="00F33DF6"/>
    <w:rsid w:val="00F34102"/>
    <w:rsid w:val="00F3429D"/>
    <w:rsid w:val="00F34302"/>
    <w:rsid w:val="00F344DA"/>
    <w:rsid w:val="00F345EC"/>
    <w:rsid w:val="00F34B73"/>
    <w:rsid w:val="00F34D0E"/>
    <w:rsid w:val="00F3513E"/>
    <w:rsid w:val="00F3518C"/>
    <w:rsid w:val="00F35416"/>
    <w:rsid w:val="00F35509"/>
    <w:rsid w:val="00F355EA"/>
    <w:rsid w:val="00F35660"/>
    <w:rsid w:val="00F3567F"/>
    <w:rsid w:val="00F35866"/>
    <w:rsid w:val="00F3594D"/>
    <w:rsid w:val="00F35BEB"/>
    <w:rsid w:val="00F35DFF"/>
    <w:rsid w:val="00F36052"/>
    <w:rsid w:val="00F36254"/>
    <w:rsid w:val="00F362B7"/>
    <w:rsid w:val="00F365D0"/>
    <w:rsid w:val="00F36A03"/>
    <w:rsid w:val="00F36EE1"/>
    <w:rsid w:val="00F371FC"/>
    <w:rsid w:val="00F37409"/>
    <w:rsid w:val="00F37493"/>
    <w:rsid w:val="00F374A6"/>
    <w:rsid w:val="00F374F6"/>
    <w:rsid w:val="00F375E9"/>
    <w:rsid w:val="00F375EE"/>
    <w:rsid w:val="00F376A6"/>
    <w:rsid w:val="00F376E4"/>
    <w:rsid w:val="00F37771"/>
    <w:rsid w:val="00F37D0A"/>
    <w:rsid w:val="00F37EEA"/>
    <w:rsid w:val="00F37F6C"/>
    <w:rsid w:val="00F40110"/>
    <w:rsid w:val="00F401BD"/>
    <w:rsid w:val="00F404B2"/>
    <w:rsid w:val="00F4068A"/>
    <w:rsid w:val="00F40BE6"/>
    <w:rsid w:val="00F40C95"/>
    <w:rsid w:val="00F40CA5"/>
    <w:rsid w:val="00F40CE4"/>
    <w:rsid w:val="00F4102C"/>
    <w:rsid w:val="00F41427"/>
    <w:rsid w:val="00F4166F"/>
    <w:rsid w:val="00F41773"/>
    <w:rsid w:val="00F41B59"/>
    <w:rsid w:val="00F41CB1"/>
    <w:rsid w:val="00F41F51"/>
    <w:rsid w:val="00F421E9"/>
    <w:rsid w:val="00F422B9"/>
    <w:rsid w:val="00F4265B"/>
    <w:rsid w:val="00F42EC2"/>
    <w:rsid w:val="00F438D4"/>
    <w:rsid w:val="00F43AD0"/>
    <w:rsid w:val="00F43B5E"/>
    <w:rsid w:val="00F43D65"/>
    <w:rsid w:val="00F43E41"/>
    <w:rsid w:val="00F443BD"/>
    <w:rsid w:val="00F445E4"/>
    <w:rsid w:val="00F44778"/>
    <w:rsid w:val="00F44AA4"/>
    <w:rsid w:val="00F44AEC"/>
    <w:rsid w:val="00F44B4F"/>
    <w:rsid w:val="00F44DA5"/>
    <w:rsid w:val="00F44F73"/>
    <w:rsid w:val="00F45121"/>
    <w:rsid w:val="00F451FE"/>
    <w:rsid w:val="00F452CD"/>
    <w:rsid w:val="00F45517"/>
    <w:rsid w:val="00F457BF"/>
    <w:rsid w:val="00F45ADA"/>
    <w:rsid w:val="00F45B7F"/>
    <w:rsid w:val="00F46295"/>
    <w:rsid w:val="00F4653F"/>
    <w:rsid w:val="00F46602"/>
    <w:rsid w:val="00F46948"/>
    <w:rsid w:val="00F46EB3"/>
    <w:rsid w:val="00F47445"/>
    <w:rsid w:val="00F47595"/>
    <w:rsid w:val="00F4791D"/>
    <w:rsid w:val="00F4791E"/>
    <w:rsid w:val="00F47B06"/>
    <w:rsid w:val="00F47C77"/>
    <w:rsid w:val="00F47E3C"/>
    <w:rsid w:val="00F47E3D"/>
    <w:rsid w:val="00F50163"/>
    <w:rsid w:val="00F50562"/>
    <w:rsid w:val="00F505AB"/>
    <w:rsid w:val="00F506FB"/>
    <w:rsid w:val="00F50829"/>
    <w:rsid w:val="00F508A6"/>
    <w:rsid w:val="00F508D5"/>
    <w:rsid w:val="00F50A67"/>
    <w:rsid w:val="00F50F47"/>
    <w:rsid w:val="00F5101A"/>
    <w:rsid w:val="00F51110"/>
    <w:rsid w:val="00F51290"/>
    <w:rsid w:val="00F512D6"/>
    <w:rsid w:val="00F517C0"/>
    <w:rsid w:val="00F51A32"/>
    <w:rsid w:val="00F51B51"/>
    <w:rsid w:val="00F51F53"/>
    <w:rsid w:val="00F52476"/>
    <w:rsid w:val="00F524D0"/>
    <w:rsid w:val="00F52593"/>
    <w:rsid w:val="00F52649"/>
    <w:rsid w:val="00F52A01"/>
    <w:rsid w:val="00F52A28"/>
    <w:rsid w:val="00F52D43"/>
    <w:rsid w:val="00F53388"/>
    <w:rsid w:val="00F5341B"/>
    <w:rsid w:val="00F53550"/>
    <w:rsid w:val="00F537C0"/>
    <w:rsid w:val="00F53BAE"/>
    <w:rsid w:val="00F547F2"/>
    <w:rsid w:val="00F54981"/>
    <w:rsid w:val="00F54A3D"/>
    <w:rsid w:val="00F54BBC"/>
    <w:rsid w:val="00F54D4A"/>
    <w:rsid w:val="00F54E20"/>
    <w:rsid w:val="00F54F5A"/>
    <w:rsid w:val="00F55006"/>
    <w:rsid w:val="00F5510B"/>
    <w:rsid w:val="00F55184"/>
    <w:rsid w:val="00F55261"/>
    <w:rsid w:val="00F55817"/>
    <w:rsid w:val="00F55D94"/>
    <w:rsid w:val="00F55E78"/>
    <w:rsid w:val="00F56106"/>
    <w:rsid w:val="00F5615A"/>
    <w:rsid w:val="00F56435"/>
    <w:rsid w:val="00F5663D"/>
    <w:rsid w:val="00F56696"/>
    <w:rsid w:val="00F5672D"/>
    <w:rsid w:val="00F56C4A"/>
    <w:rsid w:val="00F56D22"/>
    <w:rsid w:val="00F56E92"/>
    <w:rsid w:val="00F56EEA"/>
    <w:rsid w:val="00F573B2"/>
    <w:rsid w:val="00F573C0"/>
    <w:rsid w:val="00F573E0"/>
    <w:rsid w:val="00F5769A"/>
    <w:rsid w:val="00F578B5"/>
    <w:rsid w:val="00F578C9"/>
    <w:rsid w:val="00F57D5F"/>
    <w:rsid w:val="00F57F7D"/>
    <w:rsid w:val="00F60054"/>
    <w:rsid w:val="00F60154"/>
    <w:rsid w:val="00F603BD"/>
    <w:rsid w:val="00F60684"/>
    <w:rsid w:val="00F608B8"/>
    <w:rsid w:val="00F609AE"/>
    <w:rsid w:val="00F60A54"/>
    <w:rsid w:val="00F60EDA"/>
    <w:rsid w:val="00F6140A"/>
    <w:rsid w:val="00F61877"/>
    <w:rsid w:val="00F61C10"/>
    <w:rsid w:val="00F62146"/>
    <w:rsid w:val="00F624CF"/>
    <w:rsid w:val="00F62794"/>
    <w:rsid w:val="00F6283E"/>
    <w:rsid w:val="00F62D23"/>
    <w:rsid w:val="00F634A0"/>
    <w:rsid w:val="00F6380B"/>
    <w:rsid w:val="00F64351"/>
    <w:rsid w:val="00F64522"/>
    <w:rsid w:val="00F64599"/>
    <w:rsid w:val="00F647DD"/>
    <w:rsid w:val="00F648F2"/>
    <w:rsid w:val="00F64A48"/>
    <w:rsid w:val="00F64A9F"/>
    <w:rsid w:val="00F64BF5"/>
    <w:rsid w:val="00F64E27"/>
    <w:rsid w:val="00F64F59"/>
    <w:rsid w:val="00F650C9"/>
    <w:rsid w:val="00F6581E"/>
    <w:rsid w:val="00F6582C"/>
    <w:rsid w:val="00F65E17"/>
    <w:rsid w:val="00F65F03"/>
    <w:rsid w:val="00F65FD4"/>
    <w:rsid w:val="00F66051"/>
    <w:rsid w:val="00F662D9"/>
    <w:rsid w:val="00F664B6"/>
    <w:rsid w:val="00F66739"/>
    <w:rsid w:val="00F66830"/>
    <w:rsid w:val="00F66C8E"/>
    <w:rsid w:val="00F670A1"/>
    <w:rsid w:val="00F6727A"/>
    <w:rsid w:val="00F6729A"/>
    <w:rsid w:val="00F67AA1"/>
    <w:rsid w:val="00F67EF2"/>
    <w:rsid w:val="00F7012F"/>
    <w:rsid w:val="00F7036D"/>
    <w:rsid w:val="00F706F8"/>
    <w:rsid w:val="00F707FE"/>
    <w:rsid w:val="00F70938"/>
    <w:rsid w:val="00F70AE9"/>
    <w:rsid w:val="00F70CEC"/>
    <w:rsid w:val="00F70E69"/>
    <w:rsid w:val="00F7103F"/>
    <w:rsid w:val="00F7107F"/>
    <w:rsid w:val="00F71414"/>
    <w:rsid w:val="00F7146C"/>
    <w:rsid w:val="00F71531"/>
    <w:rsid w:val="00F71A8E"/>
    <w:rsid w:val="00F71B9C"/>
    <w:rsid w:val="00F71C01"/>
    <w:rsid w:val="00F71CA9"/>
    <w:rsid w:val="00F720AC"/>
    <w:rsid w:val="00F721DB"/>
    <w:rsid w:val="00F72549"/>
    <w:rsid w:val="00F727A9"/>
    <w:rsid w:val="00F72889"/>
    <w:rsid w:val="00F72B52"/>
    <w:rsid w:val="00F72D36"/>
    <w:rsid w:val="00F72E1E"/>
    <w:rsid w:val="00F72F53"/>
    <w:rsid w:val="00F72F9F"/>
    <w:rsid w:val="00F73404"/>
    <w:rsid w:val="00F73561"/>
    <w:rsid w:val="00F74046"/>
    <w:rsid w:val="00F740AC"/>
    <w:rsid w:val="00F74123"/>
    <w:rsid w:val="00F74352"/>
    <w:rsid w:val="00F7444B"/>
    <w:rsid w:val="00F7464C"/>
    <w:rsid w:val="00F7470F"/>
    <w:rsid w:val="00F74AFC"/>
    <w:rsid w:val="00F74CD7"/>
    <w:rsid w:val="00F74E5E"/>
    <w:rsid w:val="00F74EF9"/>
    <w:rsid w:val="00F758A9"/>
    <w:rsid w:val="00F75AD6"/>
    <w:rsid w:val="00F75B5A"/>
    <w:rsid w:val="00F75CAA"/>
    <w:rsid w:val="00F75D2D"/>
    <w:rsid w:val="00F75E30"/>
    <w:rsid w:val="00F75F67"/>
    <w:rsid w:val="00F76276"/>
    <w:rsid w:val="00F766B2"/>
    <w:rsid w:val="00F766B4"/>
    <w:rsid w:val="00F76811"/>
    <w:rsid w:val="00F76877"/>
    <w:rsid w:val="00F76AC0"/>
    <w:rsid w:val="00F76CE9"/>
    <w:rsid w:val="00F76F70"/>
    <w:rsid w:val="00F7767A"/>
    <w:rsid w:val="00F77AE6"/>
    <w:rsid w:val="00F8003C"/>
    <w:rsid w:val="00F80357"/>
    <w:rsid w:val="00F80559"/>
    <w:rsid w:val="00F805E2"/>
    <w:rsid w:val="00F80D9E"/>
    <w:rsid w:val="00F81220"/>
    <w:rsid w:val="00F813E3"/>
    <w:rsid w:val="00F81500"/>
    <w:rsid w:val="00F81524"/>
    <w:rsid w:val="00F816B8"/>
    <w:rsid w:val="00F816D8"/>
    <w:rsid w:val="00F81A36"/>
    <w:rsid w:val="00F82132"/>
    <w:rsid w:val="00F827A1"/>
    <w:rsid w:val="00F829F5"/>
    <w:rsid w:val="00F82A4E"/>
    <w:rsid w:val="00F82D01"/>
    <w:rsid w:val="00F83115"/>
    <w:rsid w:val="00F831F0"/>
    <w:rsid w:val="00F83323"/>
    <w:rsid w:val="00F83995"/>
    <w:rsid w:val="00F83C27"/>
    <w:rsid w:val="00F83D87"/>
    <w:rsid w:val="00F83ECF"/>
    <w:rsid w:val="00F84657"/>
    <w:rsid w:val="00F84A4F"/>
    <w:rsid w:val="00F84D5B"/>
    <w:rsid w:val="00F84EC8"/>
    <w:rsid w:val="00F85D75"/>
    <w:rsid w:val="00F85F0C"/>
    <w:rsid w:val="00F8606A"/>
    <w:rsid w:val="00F86E46"/>
    <w:rsid w:val="00F86F75"/>
    <w:rsid w:val="00F870C6"/>
    <w:rsid w:val="00F872C0"/>
    <w:rsid w:val="00F87A3B"/>
    <w:rsid w:val="00F87B93"/>
    <w:rsid w:val="00F87C6F"/>
    <w:rsid w:val="00F90000"/>
    <w:rsid w:val="00F90364"/>
    <w:rsid w:val="00F90490"/>
    <w:rsid w:val="00F90A5B"/>
    <w:rsid w:val="00F90A6F"/>
    <w:rsid w:val="00F90AF4"/>
    <w:rsid w:val="00F90DF8"/>
    <w:rsid w:val="00F90E01"/>
    <w:rsid w:val="00F91064"/>
    <w:rsid w:val="00F91267"/>
    <w:rsid w:val="00F91451"/>
    <w:rsid w:val="00F915D5"/>
    <w:rsid w:val="00F91752"/>
    <w:rsid w:val="00F918E5"/>
    <w:rsid w:val="00F91AB4"/>
    <w:rsid w:val="00F91C0F"/>
    <w:rsid w:val="00F91E50"/>
    <w:rsid w:val="00F91EE1"/>
    <w:rsid w:val="00F91F33"/>
    <w:rsid w:val="00F9222B"/>
    <w:rsid w:val="00F92401"/>
    <w:rsid w:val="00F9243D"/>
    <w:rsid w:val="00F92704"/>
    <w:rsid w:val="00F92BA2"/>
    <w:rsid w:val="00F9302D"/>
    <w:rsid w:val="00F932B2"/>
    <w:rsid w:val="00F932EC"/>
    <w:rsid w:val="00F935BB"/>
    <w:rsid w:val="00F93997"/>
    <w:rsid w:val="00F939E5"/>
    <w:rsid w:val="00F93B55"/>
    <w:rsid w:val="00F9404B"/>
    <w:rsid w:val="00F94171"/>
    <w:rsid w:val="00F941BF"/>
    <w:rsid w:val="00F94280"/>
    <w:rsid w:val="00F9442B"/>
    <w:rsid w:val="00F94552"/>
    <w:rsid w:val="00F9471F"/>
    <w:rsid w:val="00F94959"/>
    <w:rsid w:val="00F94CB7"/>
    <w:rsid w:val="00F94D38"/>
    <w:rsid w:val="00F94D56"/>
    <w:rsid w:val="00F94E4F"/>
    <w:rsid w:val="00F94EC7"/>
    <w:rsid w:val="00F9517B"/>
    <w:rsid w:val="00F95449"/>
    <w:rsid w:val="00F9593D"/>
    <w:rsid w:val="00F95C39"/>
    <w:rsid w:val="00F95F18"/>
    <w:rsid w:val="00F95F5C"/>
    <w:rsid w:val="00F95FA4"/>
    <w:rsid w:val="00F965E1"/>
    <w:rsid w:val="00F968B3"/>
    <w:rsid w:val="00F96B5C"/>
    <w:rsid w:val="00F96C0F"/>
    <w:rsid w:val="00F96EB0"/>
    <w:rsid w:val="00F96F38"/>
    <w:rsid w:val="00F971AB"/>
    <w:rsid w:val="00F971E8"/>
    <w:rsid w:val="00F9793A"/>
    <w:rsid w:val="00F97A95"/>
    <w:rsid w:val="00F97B13"/>
    <w:rsid w:val="00F97E6F"/>
    <w:rsid w:val="00F97EEE"/>
    <w:rsid w:val="00FA0384"/>
    <w:rsid w:val="00FA04A8"/>
    <w:rsid w:val="00FA04E7"/>
    <w:rsid w:val="00FA052B"/>
    <w:rsid w:val="00FA09EF"/>
    <w:rsid w:val="00FA0BFD"/>
    <w:rsid w:val="00FA0C65"/>
    <w:rsid w:val="00FA10F4"/>
    <w:rsid w:val="00FA175A"/>
    <w:rsid w:val="00FA1AEC"/>
    <w:rsid w:val="00FA1EDB"/>
    <w:rsid w:val="00FA218A"/>
    <w:rsid w:val="00FA21AD"/>
    <w:rsid w:val="00FA2454"/>
    <w:rsid w:val="00FA25F3"/>
    <w:rsid w:val="00FA2805"/>
    <w:rsid w:val="00FA2888"/>
    <w:rsid w:val="00FA295C"/>
    <w:rsid w:val="00FA2CF2"/>
    <w:rsid w:val="00FA2EF2"/>
    <w:rsid w:val="00FA3030"/>
    <w:rsid w:val="00FA34B7"/>
    <w:rsid w:val="00FA34DD"/>
    <w:rsid w:val="00FA3B5C"/>
    <w:rsid w:val="00FA3E24"/>
    <w:rsid w:val="00FA42E0"/>
    <w:rsid w:val="00FA4780"/>
    <w:rsid w:val="00FA47B1"/>
    <w:rsid w:val="00FA4AD8"/>
    <w:rsid w:val="00FA4B91"/>
    <w:rsid w:val="00FA4C07"/>
    <w:rsid w:val="00FA4E04"/>
    <w:rsid w:val="00FA4E4A"/>
    <w:rsid w:val="00FA50AA"/>
    <w:rsid w:val="00FA528B"/>
    <w:rsid w:val="00FA5306"/>
    <w:rsid w:val="00FA5ADD"/>
    <w:rsid w:val="00FA5D73"/>
    <w:rsid w:val="00FA5EC7"/>
    <w:rsid w:val="00FA632F"/>
    <w:rsid w:val="00FA65CF"/>
    <w:rsid w:val="00FA661A"/>
    <w:rsid w:val="00FA6965"/>
    <w:rsid w:val="00FA6A42"/>
    <w:rsid w:val="00FA6B30"/>
    <w:rsid w:val="00FA6B68"/>
    <w:rsid w:val="00FA6FAC"/>
    <w:rsid w:val="00FA708F"/>
    <w:rsid w:val="00FA7536"/>
    <w:rsid w:val="00FA758C"/>
    <w:rsid w:val="00FA78EC"/>
    <w:rsid w:val="00FA7D19"/>
    <w:rsid w:val="00FA7E1F"/>
    <w:rsid w:val="00FA7E9C"/>
    <w:rsid w:val="00FB03CD"/>
    <w:rsid w:val="00FB06F7"/>
    <w:rsid w:val="00FB0CE6"/>
    <w:rsid w:val="00FB0D60"/>
    <w:rsid w:val="00FB0E54"/>
    <w:rsid w:val="00FB1357"/>
    <w:rsid w:val="00FB152F"/>
    <w:rsid w:val="00FB1653"/>
    <w:rsid w:val="00FB17FD"/>
    <w:rsid w:val="00FB1A0D"/>
    <w:rsid w:val="00FB1AEA"/>
    <w:rsid w:val="00FB257A"/>
    <w:rsid w:val="00FB2753"/>
    <w:rsid w:val="00FB2BE2"/>
    <w:rsid w:val="00FB2CB8"/>
    <w:rsid w:val="00FB2D0D"/>
    <w:rsid w:val="00FB2E62"/>
    <w:rsid w:val="00FB33D6"/>
    <w:rsid w:val="00FB3444"/>
    <w:rsid w:val="00FB34F6"/>
    <w:rsid w:val="00FB3E67"/>
    <w:rsid w:val="00FB423B"/>
    <w:rsid w:val="00FB4541"/>
    <w:rsid w:val="00FB4721"/>
    <w:rsid w:val="00FB4A1B"/>
    <w:rsid w:val="00FB4D6F"/>
    <w:rsid w:val="00FB50DD"/>
    <w:rsid w:val="00FB53F1"/>
    <w:rsid w:val="00FB5449"/>
    <w:rsid w:val="00FB5499"/>
    <w:rsid w:val="00FB5659"/>
    <w:rsid w:val="00FB5698"/>
    <w:rsid w:val="00FB657C"/>
    <w:rsid w:val="00FB68CD"/>
    <w:rsid w:val="00FB6D4F"/>
    <w:rsid w:val="00FB76B6"/>
    <w:rsid w:val="00FB7DF4"/>
    <w:rsid w:val="00FB7F58"/>
    <w:rsid w:val="00FC0027"/>
    <w:rsid w:val="00FC0324"/>
    <w:rsid w:val="00FC101C"/>
    <w:rsid w:val="00FC11A1"/>
    <w:rsid w:val="00FC12CF"/>
    <w:rsid w:val="00FC13C2"/>
    <w:rsid w:val="00FC154C"/>
    <w:rsid w:val="00FC1AB5"/>
    <w:rsid w:val="00FC1C1D"/>
    <w:rsid w:val="00FC1CD6"/>
    <w:rsid w:val="00FC1F4D"/>
    <w:rsid w:val="00FC22BD"/>
    <w:rsid w:val="00FC24A8"/>
    <w:rsid w:val="00FC26CB"/>
    <w:rsid w:val="00FC292A"/>
    <w:rsid w:val="00FC2D59"/>
    <w:rsid w:val="00FC2F60"/>
    <w:rsid w:val="00FC3362"/>
    <w:rsid w:val="00FC3574"/>
    <w:rsid w:val="00FC3730"/>
    <w:rsid w:val="00FC387D"/>
    <w:rsid w:val="00FC3ADA"/>
    <w:rsid w:val="00FC3BD6"/>
    <w:rsid w:val="00FC3DCB"/>
    <w:rsid w:val="00FC3EBE"/>
    <w:rsid w:val="00FC4016"/>
    <w:rsid w:val="00FC45A4"/>
    <w:rsid w:val="00FC46D9"/>
    <w:rsid w:val="00FC483D"/>
    <w:rsid w:val="00FC497B"/>
    <w:rsid w:val="00FC498A"/>
    <w:rsid w:val="00FC4BB7"/>
    <w:rsid w:val="00FC4DEB"/>
    <w:rsid w:val="00FC5215"/>
    <w:rsid w:val="00FC5296"/>
    <w:rsid w:val="00FC52CA"/>
    <w:rsid w:val="00FC5738"/>
    <w:rsid w:val="00FC5B6E"/>
    <w:rsid w:val="00FC5BD8"/>
    <w:rsid w:val="00FC613F"/>
    <w:rsid w:val="00FC626E"/>
    <w:rsid w:val="00FC6E1D"/>
    <w:rsid w:val="00FC6FF8"/>
    <w:rsid w:val="00FC7015"/>
    <w:rsid w:val="00FC74EB"/>
    <w:rsid w:val="00FC765D"/>
    <w:rsid w:val="00FC7A41"/>
    <w:rsid w:val="00FC7C3F"/>
    <w:rsid w:val="00FC7FB0"/>
    <w:rsid w:val="00FC7FB9"/>
    <w:rsid w:val="00FD086C"/>
    <w:rsid w:val="00FD13E1"/>
    <w:rsid w:val="00FD14AC"/>
    <w:rsid w:val="00FD17BD"/>
    <w:rsid w:val="00FD195B"/>
    <w:rsid w:val="00FD1D14"/>
    <w:rsid w:val="00FD1DB7"/>
    <w:rsid w:val="00FD1E3B"/>
    <w:rsid w:val="00FD1EFC"/>
    <w:rsid w:val="00FD1F2C"/>
    <w:rsid w:val="00FD2431"/>
    <w:rsid w:val="00FD248B"/>
    <w:rsid w:val="00FD2526"/>
    <w:rsid w:val="00FD2D20"/>
    <w:rsid w:val="00FD2DBB"/>
    <w:rsid w:val="00FD355F"/>
    <w:rsid w:val="00FD3660"/>
    <w:rsid w:val="00FD3A44"/>
    <w:rsid w:val="00FD3AD2"/>
    <w:rsid w:val="00FD3BEE"/>
    <w:rsid w:val="00FD3EFD"/>
    <w:rsid w:val="00FD47B3"/>
    <w:rsid w:val="00FD4831"/>
    <w:rsid w:val="00FD4851"/>
    <w:rsid w:val="00FD49CD"/>
    <w:rsid w:val="00FD4B5F"/>
    <w:rsid w:val="00FD50B4"/>
    <w:rsid w:val="00FD52DF"/>
    <w:rsid w:val="00FD5B62"/>
    <w:rsid w:val="00FD5CE1"/>
    <w:rsid w:val="00FD62E8"/>
    <w:rsid w:val="00FD65B5"/>
    <w:rsid w:val="00FD6905"/>
    <w:rsid w:val="00FD694D"/>
    <w:rsid w:val="00FD6A5A"/>
    <w:rsid w:val="00FD6B32"/>
    <w:rsid w:val="00FD6C79"/>
    <w:rsid w:val="00FD6E30"/>
    <w:rsid w:val="00FD7520"/>
    <w:rsid w:val="00FD7745"/>
    <w:rsid w:val="00FD7958"/>
    <w:rsid w:val="00FD7CC8"/>
    <w:rsid w:val="00FE004F"/>
    <w:rsid w:val="00FE01D7"/>
    <w:rsid w:val="00FE050C"/>
    <w:rsid w:val="00FE0939"/>
    <w:rsid w:val="00FE0CEE"/>
    <w:rsid w:val="00FE0CF1"/>
    <w:rsid w:val="00FE0DEC"/>
    <w:rsid w:val="00FE0E56"/>
    <w:rsid w:val="00FE11E7"/>
    <w:rsid w:val="00FE151B"/>
    <w:rsid w:val="00FE15A0"/>
    <w:rsid w:val="00FE1726"/>
    <w:rsid w:val="00FE17DB"/>
    <w:rsid w:val="00FE180D"/>
    <w:rsid w:val="00FE1CD4"/>
    <w:rsid w:val="00FE1CEF"/>
    <w:rsid w:val="00FE1DE6"/>
    <w:rsid w:val="00FE1F25"/>
    <w:rsid w:val="00FE2060"/>
    <w:rsid w:val="00FE21D8"/>
    <w:rsid w:val="00FE21E8"/>
    <w:rsid w:val="00FE25B1"/>
    <w:rsid w:val="00FE2B8D"/>
    <w:rsid w:val="00FE325C"/>
    <w:rsid w:val="00FE3268"/>
    <w:rsid w:val="00FE33D1"/>
    <w:rsid w:val="00FE342D"/>
    <w:rsid w:val="00FE3450"/>
    <w:rsid w:val="00FE3495"/>
    <w:rsid w:val="00FE34EF"/>
    <w:rsid w:val="00FE3517"/>
    <w:rsid w:val="00FE35CA"/>
    <w:rsid w:val="00FE364A"/>
    <w:rsid w:val="00FE384D"/>
    <w:rsid w:val="00FE3B11"/>
    <w:rsid w:val="00FE3BDC"/>
    <w:rsid w:val="00FE3CF8"/>
    <w:rsid w:val="00FE3D17"/>
    <w:rsid w:val="00FE41AF"/>
    <w:rsid w:val="00FE4217"/>
    <w:rsid w:val="00FE43DF"/>
    <w:rsid w:val="00FE4956"/>
    <w:rsid w:val="00FE495D"/>
    <w:rsid w:val="00FE4C5C"/>
    <w:rsid w:val="00FE4D36"/>
    <w:rsid w:val="00FE4F53"/>
    <w:rsid w:val="00FE5555"/>
    <w:rsid w:val="00FE56D4"/>
    <w:rsid w:val="00FE580F"/>
    <w:rsid w:val="00FE59B9"/>
    <w:rsid w:val="00FE5A93"/>
    <w:rsid w:val="00FE5CE1"/>
    <w:rsid w:val="00FE5E2B"/>
    <w:rsid w:val="00FE6006"/>
    <w:rsid w:val="00FE6125"/>
    <w:rsid w:val="00FE6316"/>
    <w:rsid w:val="00FE6324"/>
    <w:rsid w:val="00FE6621"/>
    <w:rsid w:val="00FE6CFB"/>
    <w:rsid w:val="00FE6E78"/>
    <w:rsid w:val="00FE6F30"/>
    <w:rsid w:val="00FE6FCD"/>
    <w:rsid w:val="00FE7189"/>
    <w:rsid w:val="00FE7432"/>
    <w:rsid w:val="00FE7A4E"/>
    <w:rsid w:val="00FE7AB6"/>
    <w:rsid w:val="00FE7B5A"/>
    <w:rsid w:val="00FF00DD"/>
    <w:rsid w:val="00FF0218"/>
    <w:rsid w:val="00FF02D8"/>
    <w:rsid w:val="00FF0806"/>
    <w:rsid w:val="00FF0811"/>
    <w:rsid w:val="00FF0BE6"/>
    <w:rsid w:val="00FF0C2B"/>
    <w:rsid w:val="00FF0E68"/>
    <w:rsid w:val="00FF0EF5"/>
    <w:rsid w:val="00FF0FFA"/>
    <w:rsid w:val="00FF11A8"/>
    <w:rsid w:val="00FF13BE"/>
    <w:rsid w:val="00FF1717"/>
    <w:rsid w:val="00FF1749"/>
    <w:rsid w:val="00FF186F"/>
    <w:rsid w:val="00FF1885"/>
    <w:rsid w:val="00FF199F"/>
    <w:rsid w:val="00FF19C9"/>
    <w:rsid w:val="00FF19D4"/>
    <w:rsid w:val="00FF19EE"/>
    <w:rsid w:val="00FF1C4D"/>
    <w:rsid w:val="00FF1C73"/>
    <w:rsid w:val="00FF2DC2"/>
    <w:rsid w:val="00FF2E8A"/>
    <w:rsid w:val="00FF332E"/>
    <w:rsid w:val="00FF343D"/>
    <w:rsid w:val="00FF34EC"/>
    <w:rsid w:val="00FF364B"/>
    <w:rsid w:val="00FF3781"/>
    <w:rsid w:val="00FF379F"/>
    <w:rsid w:val="00FF37F9"/>
    <w:rsid w:val="00FF3950"/>
    <w:rsid w:val="00FF3E80"/>
    <w:rsid w:val="00FF3F32"/>
    <w:rsid w:val="00FF3FB4"/>
    <w:rsid w:val="00FF4085"/>
    <w:rsid w:val="00FF419F"/>
    <w:rsid w:val="00FF429A"/>
    <w:rsid w:val="00FF4574"/>
    <w:rsid w:val="00FF4627"/>
    <w:rsid w:val="00FF4644"/>
    <w:rsid w:val="00FF4722"/>
    <w:rsid w:val="00FF4753"/>
    <w:rsid w:val="00FF5123"/>
    <w:rsid w:val="00FF5206"/>
    <w:rsid w:val="00FF5812"/>
    <w:rsid w:val="00FF5B7C"/>
    <w:rsid w:val="00FF5C4C"/>
    <w:rsid w:val="00FF5D5A"/>
    <w:rsid w:val="00FF5F0E"/>
    <w:rsid w:val="00FF60D2"/>
    <w:rsid w:val="00FF60EE"/>
    <w:rsid w:val="00FF6235"/>
    <w:rsid w:val="00FF62B2"/>
    <w:rsid w:val="00FF6452"/>
    <w:rsid w:val="00FF6598"/>
    <w:rsid w:val="00FF697A"/>
    <w:rsid w:val="00FF6CA7"/>
    <w:rsid w:val="00FF6E3E"/>
    <w:rsid w:val="00FF7501"/>
    <w:rsid w:val="00FF79EC"/>
    <w:rsid w:val="00FF7D87"/>
    <w:rsid w:val="00FF7E01"/>
    <w:rsid w:val="11A64E08"/>
    <w:rsid w:val="2A2947B8"/>
    <w:rsid w:val="483A4907"/>
    <w:rsid w:val="6AC9B1BE"/>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F0574D60-6661-4B32-83B1-2C486533C5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0B595F"/>
    <w:pPr>
      <w:spacing w:line="280" w:lineRule="exact"/>
    </w:pPr>
    <w:rPr>
      <w:rFonts w:ascii="Verdana" w:hAnsi="Verdana"/>
      <w:sz w:val="18"/>
      <w:szCs w:val="24"/>
    </w:rPr>
  </w:style>
  <w:style w:type="paragraph" w:styleId="Kop1">
    <w:name w:val="heading 1"/>
    <w:basedOn w:val="Standaard"/>
    <w:next w:val="Standaard"/>
    <w:link w:val="Kop1Char"/>
    <w:qFormat/>
    <w:rsid w:val="000B595F"/>
    <w:pPr>
      <w:keepNext/>
      <w:pageBreakBefore/>
      <w:numPr>
        <w:numId w:val="2"/>
      </w:numPr>
      <w:spacing w:after="490" w:line="350" w:lineRule="exact"/>
      <w:outlineLvl w:val="0"/>
    </w:pPr>
    <w:rPr>
      <w:rFonts w:cs="Arial"/>
      <w:b/>
      <w:bCs/>
      <w:kern w:val="32"/>
      <w:sz w:val="24"/>
      <w:szCs w:val="18"/>
    </w:rPr>
  </w:style>
  <w:style w:type="paragraph" w:styleId="Kop2">
    <w:name w:val="heading 2"/>
    <w:basedOn w:val="Standaard"/>
    <w:next w:val="Standaard"/>
    <w:link w:val="Kop2Char"/>
    <w:qFormat/>
    <w:rsid w:val="000B595F"/>
    <w:pPr>
      <w:keepNext/>
      <w:pageBreakBefore/>
      <w:numPr>
        <w:ilvl w:val="1"/>
        <w:numId w:val="2"/>
      </w:numPr>
      <w:spacing w:before="560" w:after="280"/>
      <w:outlineLvl w:val="1"/>
    </w:pPr>
    <w:rPr>
      <w:b/>
      <w:bCs/>
      <w:iCs/>
      <w:sz w:val="22"/>
      <w:szCs w:val="28"/>
    </w:rPr>
  </w:style>
  <w:style w:type="paragraph" w:styleId="Kop3">
    <w:name w:val="heading 3"/>
    <w:basedOn w:val="Standaard"/>
    <w:next w:val="Standaard"/>
    <w:link w:val="Kop3Char"/>
    <w:uiPriority w:val="9"/>
    <w:qFormat/>
    <w:rsid w:val="000B595F"/>
    <w:pPr>
      <w:keepNext/>
      <w:numPr>
        <w:ilvl w:val="2"/>
        <w:numId w:val="2"/>
      </w:numPr>
      <w:spacing w:before="560" w:after="280"/>
      <w:outlineLvl w:val="2"/>
    </w:pPr>
    <w:rPr>
      <w:b/>
      <w:bCs/>
      <w:szCs w:val="26"/>
    </w:rPr>
  </w:style>
  <w:style w:type="paragraph" w:styleId="Kop4">
    <w:name w:val="heading 4"/>
    <w:basedOn w:val="Standaard"/>
    <w:next w:val="Standaard"/>
    <w:link w:val="Kop4Char"/>
    <w:qFormat/>
    <w:rsid w:val="000B595F"/>
    <w:pPr>
      <w:keepNext/>
      <w:numPr>
        <w:ilvl w:val="3"/>
        <w:numId w:val="2"/>
      </w:numPr>
      <w:spacing w:before="280"/>
      <w:outlineLvl w:val="3"/>
    </w:pPr>
    <w:rPr>
      <w:b/>
      <w:bCs/>
      <w:szCs w:val="28"/>
    </w:rPr>
  </w:style>
  <w:style w:type="paragraph" w:styleId="Kop5">
    <w:name w:val="heading 5"/>
    <w:basedOn w:val="Standaard"/>
    <w:next w:val="Standaard"/>
    <w:link w:val="Kop5Char"/>
    <w:rsid w:val="000B595F"/>
    <w:pPr>
      <w:keepNext/>
      <w:numPr>
        <w:ilvl w:val="4"/>
        <w:numId w:val="2"/>
      </w:numPr>
      <w:spacing w:before="280"/>
      <w:outlineLvl w:val="4"/>
    </w:pPr>
    <w:rPr>
      <w:bCs/>
      <w:i/>
      <w:iCs/>
      <w:szCs w:val="26"/>
    </w:rPr>
  </w:style>
  <w:style w:type="paragraph" w:styleId="Kop6">
    <w:name w:val="heading 6"/>
    <w:basedOn w:val="Standaard"/>
    <w:next w:val="Standaard"/>
    <w:link w:val="Kop6Char"/>
    <w:rsid w:val="000B595F"/>
    <w:pPr>
      <w:keepNext/>
      <w:numPr>
        <w:ilvl w:val="5"/>
        <w:numId w:val="2"/>
      </w:numPr>
      <w:spacing w:before="280"/>
      <w:outlineLvl w:val="5"/>
    </w:pPr>
    <w:rPr>
      <w:bCs/>
      <w:i/>
      <w:szCs w:val="22"/>
    </w:rPr>
  </w:style>
  <w:style w:type="paragraph" w:styleId="Kop7">
    <w:name w:val="heading 7"/>
    <w:basedOn w:val="Standaard"/>
    <w:next w:val="Standaard"/>
    <w:link w:val="Kop7Char"/>
    <w:rsid w:val="000B595F"/>
    <w:pPr>
      <w:keepNext/>
      <w:spacing w:before="280"/>
      <w:outlineLvl w:val="6"/>
    </w:pPr>
  </w:style>
  <w:style w:type="paragraph" w:styleId="Kop8">
    <w:name w:val="heading 8"/>
    <w:basedOn w:val="Standaard"/>
    <w:next w:val="Standaard"/>
    <w:link w:val="Kop8Char"/>
    <w:rsid w:val="000B595F"/>
    <w:pPr>
      <w:keepNext/>
      <w:spacing w:before="280"/>
      <w:outlineLvl w:val="7"/>
    </w:pPr>
    <w:rPr>
      <w:iCs/>
    </w:rPr>
  </w:style>
  <w:style w:type="paragraph" w:styleId="Kop9">
    <w:name w:val="heading 9"/>
    <w:basedOn w:val="Standaard"/>
    <w:next w:val="Standaard"/>
    <w:link w:val="Kop9Char"/>
    <w:rsid w:val="000B595F"/>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0B595F"/>
    <w:pPr>
      <w:keepNext/>
      <w:pageBreakBefore/>
      <w:spacing w:after="700"/>
      <w:contextualSpacing/>
      <w:outlineLvl w:val="0"/>
    </w:pPr>
    <w:rPr>
      <w:sz w:val="24"/>
    </w:rPr>
  </w:style>
  <w:style w:type="numbering" w:customStyle="1" w:styleId="Nummering">
    <w:name w:val="Nummering"/>
    <w:basedOn w:val="Geenlijst"/>
    <w:rsid w:val="000B595F"/>
    <w:pPr>
      <w:numPr>
        <w:numId w:val="1"/>
      </w:numPr>
    </w:pPr>
  </w:style>
  <w:style w:type="paragraph" w:styleId="Inhopg1">
    <w:name w:val="toc 1"/>
    <w:basedOn w:val="Standaard"/>
    <w:next w:val="Standaard"/>
    <w:uiPriority w:val="39"/>
    <w:rsid w:val="000B595F"/>
    <w:pPr>
      <w:keepNext/>
      <w:tabs>
        <w:tab w:val="right" w:leader="dot" w:pos="8505"/>
      </w:tabs>
      <w:spacing w:before="280"/>
      <w:ind w:hanging="1134"/>
    </w:pPr>
    <w:rPr>
      <w:b/>
    </w:rPr>
  </w:style>
  <w:style w:type="paragraph" w:styleId="Koptekst">
    <w:name w:val="header"/>
    <w:basedOn w:val="Standaard"/>
    <w:link w:val="KoptekstChar"/>
    <w:rsid w:val="000B595F"/>
    <w:pPr>
      <w:spacing w:line="200" w:lineRule="exact"/>
    </w:pPr>
    <w:rPr>
      <w:rFonts w:cs="Verdana-Bold"/>
      <w:bCs/>
      <w:smallCaps/>
      <w:sz w:val="14"/>
      <w:szCs w:val="13"/>
    </w:rPr>
  </w:style>
  <w:style w:type="paragraph" w:styleId="Voettekst">
    <w:name w:val="footer"/>
    <w:basedOn w:val="Standaard"/>
    <w:link w:val="VoettekstChar"/>
    <w:rsid w:val="000B595F"/>
    <w:pPr>
      <w:tabs>
        <w:tab w:val="center" w:pos="4536"/>
        <w:tab w:val="right" w:pos="9072"/>
      </w:tabs>
    </w:pPr>
  </w:style>
  <w:style w:type="paragraph" w:styleId="Titel">
    <w:name w:val="Title"/>
    <w:basedOn w:val="Standaard"/>
    <w:link w:val="TitelChar"/>
    <w:uiPriority w:val="10"/>
    <w:rsid w:val="000B595F"/>
    <w:pPr>
      <w:spacing w:line="320" w:lineRule="atLeast"/>
    </w:pPr>
    <w:rPr>
      <w:rFonts w:cs="Arial"/>
      <w:b/>
      <w:bCs/>
      <w:kern w:val="28"/>
      <w:sz w:val="24"/>
      <w:szCs w:val="32"/>
    </w:rPr>
  </w:style>
  <w:style w:type="paragraph" w:styleId="Inhopg2">
    <w:name w:val="toc 2"/>
    <w:basedOn w:val="Standaard"/>
    <w:next w:val="Standaard"/>
    <w:uiPriority w:val="39"/>
    <w:rsid w:val="000B595F"/>
    <w:pPr>
      <w:keepNext/>
      <w:tabs>
        <w:tab w:val="right" w:leader="dot" w:pos="8505"/>
      </w:tabs>
      <w:spacing w:before="280"/>
      <w:ind w:hanging="1134"/>
    </w:pPr>
    <w:rPr>
      <w:b/>
    </w:rPr>
  </w:style>
  <w:style w:type="paragraph" w:styleId="Inhopg3">
    <w:name w:val="toc 3"/>
    <w:basedOn w:val="Standaard"/>
    <w:next w:val="Standaard"/>
    <w:uiPriority w:val="39"/>
    <w:rsid w:val="000B595F"/>
    <w:pPr>
      <w:tabs>
        <w:tab w:val="right" w:leader="dot" w:pos="8505"/>
      </w:tabs>
      <w:ind w:hanging="1134"/>
    </w:pPr>
  </w:style>
  <w:style w:type="table" w:customStyle="1" w:styleId="Tabel">
    <w:name w:val="Tabel"/>
    <w:basedOn w:val="Standaardtabel"/>
    <w:uiPriority w:val="99"/>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0B595F"/>
    <w:pPr>
      <w:tabs>
        <w:tab w:val="right" w:leader="dot" w:pos="8505"/>
      </w:tabs>
      <w:ind w:hanging="1134"/>
    </w:pPr>
  </w:style>
  <w:style w:type="paragraph" w:styleId="Inhopg5">
    <w:name w:val="toc 5"/>
    <w:basedOn w:val="Standaard"/>
    <w:next w:val="Standaard"/>
    <w:uiPriority w:val="39"/>
    <w:rsid w:val="000B595F"/>
    <w:pPr>
      <w:tabs>
        <w:tab w:val="right" w:leader="dot" w:pos="8505"/>
      </w:tabs>
      <w:ind w:hanging="1134"/>
    </w:pPr>
  </w:style>
  <w:style w:type="paragraph" w:styleId="Voetnoottekst">
    <w:name w:val="footnote text"/>
    <w:basedOn w:val="Standaard"/>
    <w:link w:val="VoetnoottekstChar"/>
    <w:uiPriority w:val="99"/>
    <w:rsid w:val="000B595F"/>
    <w:pPr>
      <w:tabs>
        <w:tab w:val="left" w:pos="600"/>
      </w:tabs>
      <w:spacing w:line="200" w:lineRule="exact"/>
      <w:ind w:left="284" w:hanging="284"/>
    </w:pPr>
    <w:rPr>
      <w:sz w:val="14"/>
      <w:szCs w:val="20"/>
    </w:rPr>
  </w:style>
  <w:style w:type="paragraph" w:styleId="Eindnoottekst">
    <w:name w:val="endnote text"/>
    <w:basedOn w:val="Standaard"/>
    <w:link w:val="EindnoottekstChar"/>
    <w:semiHidden/>
    <w:rsid w:val="000B595F"/>
    <w:rPr>
      <w:szCs w:val="20"/>
    </w:rPr>
  </w:style>
  <w:style w:type="table" w:customStyle="1" w:styleId="Versiehistorie">
    <w:name w:val="Versiehistorie"/>
    <w:basedOn w:val="Standaardtabel"/>
    <w:uiPriority w:val="99"/>
    <w:rsid w:val="000B595F"/>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0B595F"/>
    <w:rPr>
      <w:rFonts w:ascii="Verdana" w:hAnsi="Verdana"/>
      <w:sz w:val="18"/>
      <w:szCs w:val="24"/>
    </w:rPr>
  </w:style>
  <w:style w:type="table" w:styleId="Tabelraster">
    <w:name w:val="Table Grid"/>
    <w:basedOn w:val="Standaardtabel"/>
    <w:rsid w:val="000B595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link w:val="OnderwerpvanopmerkingChar"/>
    <w:semiHidden/>
    <w:unhideWhenUsed/>
    <w:rsid w:val="000B595F"/>
    <w:pPr>
      <w:spacing w:line="240" w:lineRule="auto"/>
    </w:pPr>
    <w:rPr>
      <w:b/>
      <w:bCs/>
      <w:sz w:val="20"/>
      <w:szCs w:val="20"/>
    </w:rPr>
  </w:style>
  <w:style w:type="paragraph" w:customStyle="1" w:styleId="Colofon">
    <w:name w:val="Colofon"/>
    <w:basedOn w:val="Standaard"/>
    <w:rsid w:val="000B595F"/>
    <w:pPr>
      <w:ind w:left="2268" w:hanging="2268"/>
    </w:pPr>
  </w:style>
  <w:style w:type="paragraph" w:customStyle="1" w:styleId="Kop2bijlage">
    <w:name w:val="Kop 2 bijlage"/>
    <w:basedOn w:val="Standaard"/>
    <w:next w:val="Standaard"/>
    <w:rsid w:val="000B595F"/>
    <w:pPr>
      <w:keepNext/>
      <w:pageBreakBefore/>
      <w:numPr>
        <w:ilvl w:val="6"/>
        <w:numId w:val="2"/>
      </w:numPr>
      <w:spacing w:after="700"/>
    </w:pPr>
    <w:rPr>
      <w:sz w:val="24"/>
    </w:rPr>
  </w:style>
  <w:style w:type="paragraph" w:customStyle="1" w:styleId="Kop3bijlage">
    <w:name w:val="Kop 3 bijlage"/>
    <w:basedOn w:val="Standaard"/>
    <w:next w:val="Standaard"/>
    <w:rsid w:val="000B595F"/>
    <w:pPr>
      <w:keepNext/>
      <w:tabs>
        <w:tab w:val="num" w:pos="1276"/>
      </w:tabs>
      <w:spacing w:before="280"/>
      <w:outlineLvl w:val="2"/>
    </w:pPr>
    <w:rPr>
      <w:b/>
    </w:rPr>
  </w:style>
  <w:style w:type="paragraph" w:customStyle="1" w:styleId="Opsommingnummers1">
    <w:name w:val="Opsomming nummers 1"/>
    <w:basedOn w:val="Standaard"/>
    <w:qFormat/>
    <w:rsid w:val="000B595F"/>
    <w:pPr>
      <w:numPr>
        <w:numId w:val="1"/>
      </w:numPr>
    </w:pPr>
  </w:style>
  <w:style w:type="paragraph" w:customStyle="1" w:styleId="Opsommingnummers2">
    <w:name w:val="Opsomming nummers 2"/>
    <w:basedOn w:val="Standaard"/>
    <w:qFormat/>
    <w:rsid w:val="000B595F"/>
    <w:pPr>
      <w:numPr>
        <w:ilvl w:val="2"/>
        <w:numId w:val="1"/>
      </w:numPr>
    </w:pPr>
  </w:style>
  <w:style w:type="paragraph" w:customStyle="1" w:styleId="Opsommingnummers3">
    <w:name w:val="Opsomming nummers 3"/>
    <w:basedOn w:val="Standaard"/>
    <w:qFormat/>
    <w:rsid w:val="000B595F"/>
    <w:pPr>
      <w:numPr>
        <w:ilvl w:val="4"/>
        <w:numId w:val="1"/>
      </w:numPr>
    </w:pPr>
  </w:style>
  <w:style w:type="paragraph" w:styleId="Inhopg6">
    <w:name w:val="toc 6"/>
    <w:basedOn w:val="Standaard"/>
    <w:next w:val="Standaard"/>
    <w:uiPriority w:val="39"/>
    <w:unhideWhenUsed/>
    <w:rsid w:val="000B595F"/>
    <w:pPr>
      <w:tabs>
        <w:tab w:val="right" w:leader="dot" w:pos="8505"/>
      </w:tabs>
      <w:ind w:hanging="1134"/>
    </w:pPr>
  </w:style>
  <w:style w:type="paragraph" w:styleId="Inhopg7">
    <w:name w:val="toc 7"/>
    <w:basedOn w:val="Standaard"/>
    <w:next w:val="Standaard"/>
    <w:uiPriority w:val="39"/>
    <w:rsid w:val="000B595F"/>
    <w:pPr>
      <w:tabs>
        <w:tab w:val="right" w:leader="dot" w:pos="8505"/>
      </w:tabs>
    </w:pPr>
  </w:style>
  <w:style w:type="paragraph" w:customStyle="1" w:styleId="Opsommingtekens1">
    <w:name w:val="Opsomming tekens 1"/>
    <w:basedOn w:val="Standaard"/>
    <w:qFormat/>
    <w:rsid w:val="000B595F"/>
    <w:pPr>
      <w:numPr>
        <w:ilvl w:val="1"/>
        <w:numId w:val="1"/>
      </w:numPr>
    </w:pPr>
  </w:style>
  <w:style w:type="paragraph" w:customStyle="1" w:styleId="Opsommingtekens2">
    <w:name w:val="Opsomming tekens 2"/>
    <w:basedOn w:val="Standaard"/>
    <w:qFormat/>
    <w:rsid w:val="000B595F"/>
    <w:pPr>
      <w:numPr>
        <w:ilvl w:val="3"/>
        <w:numId w:val="1"/>
      </w:numPr>
    </w:pPr>
  </w:style>
  <w:style w:type="paragraph" w:customStyle="1" w:styleId="Opsommingtekens3">
    <w:name w:val="Opsomming tekens 3"/>
    <w:basedOn w:val="Standaard"/>
    <w:qFormat/>
    <w:rsid w:val="000B595F"/>
    <w:pPr>
      <w:numPr>
        <w:ilvl w:val="5"/>
        <w:numId w:val="1"/>
      </w:numPr>
    </w:pPr>
  </w:style>
  <w:style w:type="paragraph" w:customStyle="1" w:styleId="Opsommingtekens4">
    <w:name w:val="Opsomming tekens 4"/>
    <w:basedOn w:val="Standaard"/>
    <w:qFormat/>
    <w:rsid w:val="000B595F"/>
    <w:pPr>
      <w:numPr>
        <w:ilvl w:val="6"/>
        <w:numId w:val="1"/>
      </w:numPr>
    </w:pPr>
  </w:style>
  <w:style w:type="paragraph" w:customStyle="1" w:styleId="Tabeltitel">
    <w:name w:val="Tabeltitel"/>
    <w:basedOn w:val="Standaard"/>
    <w:next w:val="Standaard"/>
    <w:qFormat/>
    <w:rsid w:val="000B595F"/>
    <w:pPr>
      <w:keepNext/>
      <w:numPr>
        <w:numId w:val="6"/>
      </w:numPr>
      <w:spacing w:before="280" w:after="140"/>
    </w:pPr>
    <w:rPr>
      <w:b/>
    </w:rPr>
  </w:style>
  <w:style w:type="numbering" w:styleId="111111">
    <w:name w:val="Outline List 2"/>
    <w:basedOn w:val="Geenlijst"/>
    <w:semiHidden/>
    <w:unhideWhenUsed/>
    <w:rsid w:val="000B595F"/>
  </w:style>
  <w:style w:type="numbering" w:styleId="1ai">
    <w:name w:val="Outline List 1"/>
    <w:basedOn w:val="Geenlijst"/>
    <w:semiHidden/>
    <w:unhideWhenUsed/>
    <w:rsid w:val="000B595F"/>
  </w:style>
  <w:style w:type="table" w:styleId="3D-effectenvoortabel1">
    <w:name w:val="Table 3D effects 1"/>
    <w:basedOn w:val="Standaardtabel"/>
    <w:semiHidden/>
    <w:unhideWhenUsed/>
    <w:rsid w:val="000B595F"/>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0B595F"/>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0B595F"/>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0B595F"/>
    <w:pPr>
      <w:spacing w:line="240" w:lineRule="auto"/>
    </w:pPr>
    <w:rPr>
      <w:sz w:val="14"/>
    </w:rPr>
  </w:style>
  <w:style w:type="character" w:styleId="Verwijzingopmerking">
    <w:name w:val="annotation reference"/>
    <w:basedOn w:val="Standaardalinea-lettertype"/>
    <w:semiHidden/>
    <w:unhideWhenUsed/>
    <w:rsid w:val="000B595F"/>
    <w:rPr>
      <w:sz w:val="16"/>
      <w:szCs w:val="16"/>
    </w:rPr>
  </w:style>
  <w:style w:type="paragraph" w:styleId="Documentstructuur">
    <w:name w:val="Document Map"/>
    <w:basedOn w:val="Standaard"/>
    <w:link w:val="DocumentstructuurChar"/>
    <w:semiHidden/>
    <w:unhideWhenUsed/>
    <w:rsid w:val="000B595F"/>
    <w:pPr>
      <w:spacing w:line="240" w:lineRule="auto"/>
    </w:pPr>
    <w:rPr>
      <w:rFonts w:ascii="Tahoma" w:hAnsi="Tahoma" w:cs="Tahoma"/>
      <w:sz w:val="16"/>
      <w:szCs w:val="16"/>
    </w:rPr>
  </w:style>
  <w:style w:type="table" w:styleId="Donkerelijst">
    <w:name w:val="Dark List"/>
    <w:basedOn w:val="Standaardtabel"/>
    <w:uiPriority w:val="61"/>
    <w:rsid w:val="000B595F"/>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0B595F"/>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0B595F"/>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0B595F"/>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0B595F"/>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0B595F"/>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0B595F"/>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0B595F"/>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0B595F"/>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0B595F"/>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0B595F"/>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0B595F"/>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0B595F"/>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0B595F"/>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0B595F"/>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0B595F"/>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0B595F"/>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0B595F"/>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0B595F"/>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0B595F"/>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0B595F"/>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0B595F"/>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0B595F"/>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0B595F"/>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0B595F"/>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0B595F"/>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0B595F"/>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0B595F"/>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0B595F"/>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0B595F"/>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0B595F"/>
    <w:pPr>
      <w:spacing w:line="240" w:lineRule="auto"/>
      <w:ind w:left="180" w:hanging="180"/>
    </w:pPr>
  </w:style>
  <w:style w:type="paragraph" w:styleId="Index2">
    <w:name w:val="index 2"/>
    <w:basedOn w:val="Standaard"/>
    <w:next w:val="Standaard"/>
    <w:semiHidden/>
    <w:unhideWhenUsed/>
    <w:rsid w:val="000B595F"/>
    <w:pPr>
      <w:spacing w:line="240" w:lineRule="auto"/>
      <w:ind w:left="360" w:hanging="180"/>
    </w:pPr>
  </w:style>
  <w:style w:type="paragraph" w:styleId="Index3">
    <w:name w:val="index 3"/>
    <w:basedOn w:val="Standaard"/>
    <w:next w:val="Standaard"/>
    <w:semiHidden/>
    <w:unhideWhenUsed/>
    <w:rsid w:val="000B595F"/>
    <w:pPr>
      <w:spacing w:line="240" w:lineRule="auto"/>
      <w:ind w:left="540" w:hanging="180"/>
    </w:pPr>
  </w:style>
  <w:style w:type="paragraph" w:styleId="Index4">
    <w:name w:val="index 4"/>
    <w:basedOn w:val="Standaard"/>
    <w:next w:val="Standaard"/>
    <w:semiHidden/>
    <w:unhideWhenUsed/>
    <w:rsid w:val="000B595F"/>
    <w:pPr>
      <w:spacing w:line="240" w:lineRule="auto"/>
      <w:ind w:left="720" w:hanging="180"/>
    </w:pPr>
  </w:style>
  <w:style w:type="paragraph" w:styleId="Index5">
    <w:name w:val="index 5"/>
    <w:basedOn w:val="Standaard"/>
    <w:next w:val="Standaard"/>
    <w:semiHidden/>
    <w:unhideWhenUsed/>
    <w:rsid w:val="000B595F"/>
    <w:pPr>
      <w:spacing w:line="240" w:lineRule="auto"/>
      <w:ind w:left="900" w:hanging="180"/>
    </w:pPr>
  </w:style>
  <w:style w:type="paragraph" w:styleId="Index6">
    <w:name w:val="index 6"/>
    <w:basedOn w:val="Standaard"/>
    <w:next w:val="Standaard"/>
    <w:semiHidden/>
    <w:unhideWhenUsed/>
    <w:rsid w:val="000B595F"/>
    <w:pPr>
      <w:spacing w:line="240" w:lineRule="auto"/>
      <w:ind w:left="1080" w:hanging="180"/>
    </w:pPr>
  </w:style>
  <w:style w:type="paragraph" w:styleId="Index7">
    <w:name w:val="index 7"/>
    <w:basedOn w:val="Standaard"/>
    <w:next w:val="Standaard"/>
    <w:semiHidden/>
    <w:unhideWhenUsed/>
    <w:rsid w:val="000B595F"/>
    <w:pPr>
      <w:spacing w:line="240" w:lineRule="auto"/>
      <w:ind w:left="1260" w:hanging="180"/>
    </w:pPr>
  </w:style>
  <w:style w:type="paragraph" w:styleId="Index8">
    <w:name w:val="index 8"/>
    <w:basedOn w:val="Standaard"/>
    <w:next w:val="Standaard"/>
    <w:semiHidden/>
    <w:unhideWhenUsed/>
    <w:rsid w:val="000B595F"/>
    <w:pPr>
      <w:spacing w:line="240" w:lineRule="auto"/>
      <w:ind w:left="1440" w:hanging="180"/>
    </w:pPr>
  </w:style>
  <w:style w:type="paragraph" w:styleId="Index9">
    <w:name w:val="index 9"/>
    <w:basedOn w:val="Standaard"/>
    <w:next w:val="Standaard"/>
    <w:semiHidden/>
    <w:unhideWhenUsed/>
    <w:rsid w:val="000B595F"/>
    <w:pPr>
      <w:spacing w:line="240" w:lineRule="auto"/>
      <w:ind w:left="1620" w:hanging="180"/>
    </w:pPr>
  </w:style>
  <w:style w:type="paragraph" w:styleId="Inhopg8">
    <w:name w:val="toc 8"/>
    <w:basedOn w:val="Standaard"/>
    <w:next w:val="Standaard"/>
    <w:uiPriority w:val="39"/>
    <w:unhideWhenUsed/>
    <w:rsid w:val="000B595F"/>
    <w:pPr>
      <w:tabs>
        <w:tab w:val="right" w:leader="dot" w:pos="8505"/>
      </w:tabs>
    </w:pPr>
  </w:style>
  <w:style w:type="paragraph" w:styleId="Inhopg9">
    <w:name w:val="toc 9"/>
    <w:basedOn w:val="Standaard"/>
    <w:next w:val="Standaard"/>
    <w:uiPriority w:val="39"/>
    <w:unhideWhenUsed/>
    <w:rsid w:val="000B595F"/>
    <w:pPr>
      <w:spacing w:after="100"/>
      <w:ind w:left="1260"/>
    </w:pPr>
  </w:style>
  <w:style w:type="table" w:styleId="Klassieketabel1">
    <w:name w:val="Table Classic 1"/>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0B595F"/>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0B595F"/>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0B595F"/>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0B595F"/>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0B595F"/>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0B595F"/>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0B595F"/>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0B595F"/>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0B595F"/>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0B595F"/>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0B595F"/>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0B595F"/>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0B595F"/>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0B595F"/>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0B595F"/>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0B595F"/>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0B595F"/>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0B595F"/>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0B595F"/>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0B595F"/>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0B595F"/>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0B595F"/>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0B595F"/>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0B595F"/>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0B595F"/>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0B595F"/>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0B595F"/>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0B595F"/>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0B595F"/>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0B595F"/>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0B595F"/>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0B595F"/>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0B595F"/>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0B595F"/>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0B595F"/>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link w:val="MacrotekstChar"/>
    <w:semiHidden/>
    <w:unhideWhenUsed/>
    <w:rsid w:val="000B595F"/>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0B595F"/>
  </w:style>
  <w:style w:type="table" w:styleId="Professioneletabel">
    <w:name w:val="Table Professional"/>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0B595F"/>
  </w:style>
  <w:style w:type="table" w:styleId="Tabelkolommen1">
    <w:name w:val="Table Columns 1"/>
    <w:basedOn w:val="Standaardtabel"/>
    <w:semiHidden/>
    <w:unhideWhenUsed/>
    <w:rsid w:val="000B595F"/>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0B595F"/>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0B595F"/>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0B595F"/>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0B595F"/>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0B595F"/>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0B595F"/>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0B595F"/>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0B595F"/>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0B595F"/>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0B595F"/>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0B595F"/>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0B595F"/>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0B595F"/>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0B595F"/>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0B595F"/>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0B595F"/>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0B595F"/>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0B595F"/>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0B595F"/>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0B595F"/>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0B595F"/>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0B595F"/>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0B595F"/>
    <w:pPr>
      <w:keepNext/>
      <w:spacing w:before="280" w:after="280" w:line="240" w:lineRule="auto"/>
    </w:pPr>
    <w:rPr>
      <w:color w:val="FF0000"/>
    </w:rPr>
  </w:style>
  <w:style w:type="paragraph" w:customStyle="1" w:styleId="Figuurbijschrift">
    <w:name w:val="Figuurbijschrift"/>
    <w:basedOn w:val="Standaard"/>
    <w:next w:val="Standaard"/>
    <w:qFormat/>
    <w:rsid w:val="000B595F"/>
    <w:pPr>
      <w:numPr>
        <w:numId w:val="4"/>
      </w:numPr>
      <w:tabs>
        <w:tab w:val="left" w:pos="1134"/>
      </w:tabs>
      <w:spacing w:before="280" w:after="280"/>
    </w:pPr>
    <w:rPr>
      <w:b/>
    </w:rPr>
  </w:style>
  <w:style w:type="character" w:styleId="Eindnootmarkering">
    <w:name w:val="endnote reference"/>
    <w:basedOn w:val="Standaardalinea-lettertype"/>
    <w:semiHidden/>
    <w:unhideWhenUsed/>
    <w:rsid w:val="000B595F"/>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link w:val="TekstopmerkingChar"/>
    <w:uiPriority w:val="99"/>
    <w:unhideWhenUsed/>
    <w:rsid w:val="000B595F"/>
    <w:pPr>
      <w:spacing w:line="240" w:lineRule="auto"/>
    </w:pPr>
    <w:rPr>
      <w:sz w:val="20"/>
      <w:szCs w:val="20"/>
    </w:rPr>
  </w:style>
  <w:style w:type="character" w:customStyle="1" w:styleId="TekstopmerkingChar">
    <w:name w:val="Tekst opmerking Char"/>
    <w:basedOn w:val="Standaardalinea-lettertype"/>
    <w:link w:val="Tekstopmerking"/>
    <w:uiPriority w:val="99"/>
    <w:rPr>
      <w:rFonts w:ascii="Verdana" w:hAnsi="Verdana"/>
    </w:rPr>
  </w:style>
  <w:style w:type="paragraph" w:styleId="Ballontekst">
    <w:name w:val="Balloon Text"/>
    <w:basedOn w:val="Standaard"/>
    <w:link w:val="BallontekstChar"/>
    <w:uiPriority w:val="99"/>
    <w:semiHidden/>
    <w:unhideWhenUsed/>
    <w:rsid w:val="000B595F"/>
    <w:pPr>
      <w:spacing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C90CAB"/>
    <w:rPr>
      <w:rFonts w:ascii="Tahoma" w:hAnsi="Tahoma" w:cs="Tahoma"/>
      <w:sz w:val="16"/>
      <w:szCs w:val="16"/>
    </w:rPr>
  </w:style>
  <w:style w:type="character" w:customStyle="1" w:styleId="Colofonversie">
    <w:name w:val="Colofon versie"/>
    <w:basedOn w:val="Standaardalinea-lettertype"/>
    <w:uiPriority w:val="1"/>
    <w:rsid w:val="000B595F"/>
  </w:style>
  <w:style w:type="numbering" w:customStyle="1" w:styleId="Koppenstructuur">
    <w:name w:val="Koppenstructuur"/>
    <w:basedOn w:val="Geenlijst"/>
    <w:uiPriority w:val="99"/>
    <w:rsid w:val="003D214A"/>
    <w:pPr>
      <w:numPr>
        <w:numId w:val="5"/>
      </w:numPr>
    </w:pPr>
  </w:style>
  <w:style w:type="paragraph" w:styleId="Kopvaninhoudsopgave">
    <w:name w:val="TOC Heading"/>
    <w:basedOn w:val="Kop1"/>
    <w:next w:val="Standaard"/>
    <w:uiPriority w:val="39"/>
    <w:semiHidden/>
    <w:unhideWhenUsed/>
    <w:qFormat/>
    <w:rsid w:val="000B595F"/>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0B595F"/>
    <w:pPr>
      <w:shd w:val="clear" w:color="auto" w:fill="FFFF00"/>
      <w:spacing w:before="280" w:after="280"/>
      <w:contextualSpacing/>
    </w:pPr>
  </w:style>
  <w:style w:type="paragraph" w:customStyle="1" w:styleId="Code">
    <w:name w:val="Code"/>
    <w:basedOn w:val="Standaard"/>
    <w:rsid w:val="000B595F"/>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0B595F"/>
    <w:rPr>
      <w:color w:val="808080"/>
    </w:rPr>
  </w:style>
  <w:style w:type="character" w:customStyle="1" w:styleId="Colofonomgevingswetbesluit">
    <w:name w:val="Colofon omgevingswetbesluit"/>
    <w:basedOn w:val="Standaardalinea-lettertype"/>
    <w:uiPriority w:val="1"/>
    <w:rsid w:val="000B595F"/>
  </w:style>
  <w:style w:type="character" w:customStyle="1" w:styleId="Colofonprojectnaam">
    <w:name w:val="Colofon projectnaam"/>
    <w:basedOn w:val="Standaardalinea-lettertype"/>
    <w:uiPriority w:val="1"/>
    <w:rsid w:val="000B595F"/>
  </w:style>
  <w:style w:type="character" w:customStyle="1" w:styleId="Colofonprojectnummer">
    <w:name w:val="Colofon projectnummer"/>
    <w:basedOn w:val="Standaardalinea-lettertype"/>
    <w:uiPriority w:val="1"/>
    <w:rsid w:val="000B595F"/>
  </w:style>
  <w:style w:type="character" w:customStyle="1" w:styleId="Colofoncontactpersoon">
    <w:name w:val="Colofon contactpersoon"/>
    <w:basedOn w:val="Standaardalinea-lettertype"/>
    <w:uiPriority w:val="1"/>
    <w:rsid w:val="000B595F"/>
  </w:style>
  <w:style w:type="character" w:customStyle="1" w:styleId="Colofonauteur">
    <w:name w:val="Colofon auteur"/>
    <w:basedOn w:val="Standaardalinea-lettertype"/>
    <w:uiPriority w:val="1"/>
    <w:rsid w:val="000B595F"/>
  </w:style>
  <w:style w:type="table" w:customStyle="1" w:styleId="Implementatie">
    <w:name w:val="Implementatie"/>
    <w:basedOn w:val="Standaardtabel"/>
    <w:uiPriority w:val="99"/>
    <w:rsid w:val="000B595F"/>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link w:val="AanhefChar"/>
    <w:semiHidden/>
    <w:unhideWhenUsed/>
    <w:rsid w:val="000B595F"/>
  </w:style>
  <w:style w:type="character" w:customStyle="1" w:styleId="AanhefChar">
    <w:name w:val="Aanhef Char"/>
    <w:basedOn w:val="Standaardalinea-lettertype"/>
    <w:link w:val="Aanhef"/>
    <w:semiHidden/>
    <w:rsid w:val="00E93156"/>
    <w:rPr>
      <w:rFonts w:ascii="Verdana" w:hAnsi="Verdana"/>
      <w:sz w:val="18"/>
      <w:szCs w:val="24"/>
    </w:rPr>
  </w:style>
  <w:style w:type="paragraph" w:styleId="Adresenvelop">
    <w:name w:val="envelope address"/>
    <w:basedOn w:val="Standaard"/>
    <w:semiHidden/>
    <w:unhideWhenUsed/>
    <w:rsid w:val="000B595F"/>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link w:val="AfsluitingChar"/>
    <w:semiHidden/>
    <w:unhideWhenUsed/>
    <w:rsid w:val="000B595F"/>
    <w:pPr>
      <w:spacing w:line="240" w:lineRule="auto"/>
      <w:ind w:left="4252"/>
    </w:pPr>
  </w:style>
  <w:style w:type="character" w:customStyle="1" w:styleId="AfsluitingChar">
    <w:name w:val="Afsluiting Char"/>
    <w:basedOn w:val="Standaardalinea-lettertype"/>
    <w:link w:val="Afsluiting"/>
    <w:semiHidden/>
    <w:rsid w:val="00E93156"/>
    <w:rPr>
      <w:rFonts w:ascii="Verdana" w:hAnsi="Verdana"/>
      <w:sz w:val="18"/>
      <w:szCs w:val="24"/>
    </w:rPr>
  </w:style>
  <w:style w:type="paragraph" w:styleId="Afzender">
    <w:name w:val="envelope return"/>
    <w:basedOn w:val="Standaard"/>
    <w:semiHidden/>
    <w:unhideWhenUsed/>
    <w:rsid w:val="000B595F"/>
    <w:pPr>
      <w:spacing w:line="240" w:lineRule="auto"/>
    </w:pPr>
    <w:rPr>
      <w:rFonts w:asciiTheme="majorHAnsi" w:eastAsiaTheme="majorEastAsia" w:hAnsiTheme="majorHAnsi" w:cstheme="majorBidi"/>
      <w:sz w:val="20"/>
      <w:szCs w:val="20"/>
    </w:rPr>
  </w:style>
  <w:style w:type="numbering" w:styleId="Artikelsectie">
    <w:name w:val="Outline List 3"/>
    <w:basedOn w:val="Geenlijst"/>
    <w:semiHidden/>
    <w:unhideWhenUsed/>
    <w:rsid w:val="000B595F"/>
  </w:style>
  <w:style w:type="paragraph" w:styleId="Berichtkop">
    <w:name w:val="Message Header"/>
    <w:basedOn w:val="Standaard"/>
    <w:link w:val="BerichtkopChar"/>
    <w:semiHidden/>
    <w:unhideWhenUsed/>
    <w:rsid w:val="000B595F"/>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character" w:customStyle="1" w:styleId="BerichtkopChar">
    <w:name w:val="Berichtkop Char"/>
    <w:basedOn w:val="Standaardalinea-lettertype"/>
    <w:link w:val="Berichtkop"/>
    <w:semiHidden/>
    <w:rsid w:val="00E93156"/>
    <w:rPr>
      <w:rFonts w:asciiTheme="majorHAnsi" w:eastAsiaTheme="majorEastAsia" w:hAnsiTheme="majorHAnsi" w:cstheme="majorBidi"/>
      <w:sz w:val="24"/>
      <w:szCs w:val="24"/>
      <w:shd w:val="pct20" w:color="auto" w:fill="auto"/>
    </w:rPr>
  </w:style>
  <w:style w:type="paragraph" w:styleId="Bibliografie">
    <w:name w:val="Bibliography"/>
    <w:basedOn w:val="Standaard"/>
    <w:next w:val="Standaard"/>
    <w:uiPriority w:val="70"/>
    <w:semiHidden/>
    <w:unhideWhenUsed/>
    <w:rsid w:val="000B595F"/>
  </w:style>
  <w:style w:type="paragraph" w:styleId="Bloktekst">
    <w:name w:val="Block Text"/>
    <w:basedOn w:val="Standaard"/>
    <w:semiHidden/>
    <w:unhideWhenUsed/>
    <w:rsid w:val="000B595F"/>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0B595F"/>
    <w:pPr>
      <w:ind w:left="180" w:hanging="180"/>
    </w:pPr>
  </w:style>
  <w:style w:type="paragraph" w:styleId="Datum">
    <w:name w:val="Date"/>
    <w:basedOn w:val="Standaard"/>
    <w:next w:val="Standaard"/>
    <w:link w:val="DatumChar"/>
    <w:semiHidden/>
    <w:unhideWhenUsed/>
    <w:rsid w:val="000B595F"/>
  </w:style>
  <w:style w:type="character" w:customStyle="1" w:styleId="DatumChar">
    <w:name w:val="Datum Char"/>
    <w:basedOn w:val="Standaardalinea-lettertype"/>
    <w:link w:val="Datum"/>
    <w:semiHidden/>
    <w:rsid w:val="00E93156"/>
    <w:rPr>
      <w:rFonts w:ascii="Verdana" w:hAnsi="Verdana"/>
      <w:sz w:val="18"/>
      <w:szCs w:val="24"/>
    </w:rPr>
  </w:style>
  <w:style w:type="paragraph" w:styleId="E-mailhandtekening">
    <w:name w:val="E-mail Signature"/>
    <w:basedOn w:val="Standaard"/>
    <w:link w:val="E-mailhandtekeningChar"/>
    <w:semiHidden/>
    <w:unhideWhenUsed/>
    <w:rsid w:val="000B595F"/>
    <w:pPr>
      <w:spacing w:line="240" w:lineRule="auto"/>
    </w:pPr>
  </w:style>
  <w:style w:type="character" w:customStyle="1" w:styleId="E-mailhandtekeningChar">
    <w:name w:val="E-mailhandtekening Char"/>
    <w:basedOn w:val="Standaardalinea-lettertype"/>
    <w:link w:val="E-mailhandtekening"/>
    <w:semiHidden/>
    <w:rsid w:val="00E93156"/>
    <w:rPr>
      <w:rFonts w:ascii="Verdana" w:hAnsi="Verdana"/>
      <w:sz w:val="18"/>
      <w:szCs w:val="24"/>
    </w:rPr>
  </w:style>
  <w:style w:type="character" w:styleId="GevolgdeHyperlink">
    <w:name w:val="FollowedHyperlink"/>
    <w:basedOn w:val="Standaardalinea-lettertype"/>
    <w:semiHidden/>
    <w:unhideWhenUsed/>
    <w:rsid w:val="000B595F"/>
    <w:rPr>
      <w:color w:val="800080" w:themeColor="followedHyperlink"/>
      <w:u w:val="single"/>
    </w:rPr>
  </w:style>
  <w:style w:type="paragraph" w:styleId="Handtekening">
    <w:name w:val="Signature"/>
    <w:basedOn w:val="Standaard"/>
    <w:link w:val="HandtekeningChar"/>
    <w:semiHidden/>
    <w:unhideWhenUsed/>
    <w:rsid w:val="000B595F"/>
    <w:pPr>
      <w:spacing w:line="240" w:lineRule="auto"/>
      <w:ind w:left="4252"/>
    </w:pPr>
  </w:style>
  <w:style w:type="character" w:customStyle="1" w:styleId="HandtekeningChar">
    <w:name w:val="Handtekening Char"/>
    <w:basedOn w:val="Standaardalinea-lettertype"/>
    <w:link w:val="Handtekening"/>
    <w:semiHidden/>
    <w:rsid w:val="00E93156"/>
    <w:rPr>
      <w:rFonts w:ascii="Verdana" w:hAnsi="Verdana"/>
      <w:sz w:val="18"/>
      <w:szCs w:val="24"/>
    </w:rPr>
  </w:style>
  <w:style w:type="paragraph" w:styleId="HTML-voorafopgemaakt">
    <w:name w:val="HTML Preformatted"/>
    <w:basedOn w:val="Standaard"/>
    <w:link w:val="HTML-voorafopgemaaktChar"/>
    <w:uiPriority w:val="99"/>
    <w:semiHidden/>
    <w:unhideWhenUsed/>
    <w:rsid w:val="000B595F"/>
    <w:pPr>
      <w:spacing w:line="240" w:lineRule="auto"/>
    </w:pPr>
    <w:rPr>
      <w:rFonts w:ascii="Consolas" w:hAnsi="Consolas"/>
      <w:sz w:val="20"/>
      <w:szCs w:val="20"/>
    </w:rPr>
  </w:style>
  <w:style w:type="character" w:customStyle="1" w:styleId="HTML-voorafopgemaaktChar">
    <w:name w:val="HTML - vooraf opgemaakt Char"/>
    <w:basedOn w:val="Standaardalinea-lettertype"/>
    <w:link w:val="HTML-voorafopgemaakt"/>
    <w:uiPriority w:val="99"/>
    <w:semiHidden/>
    <w:rsid w:val="00E93156"/>
    <w:rPr>
      <w:rFonts w:ascii="Consolas" w:hAnsi="Consolas"/>
    </w:rPr>
  </w:style>
  <w:style w:type="character" w:styleId="HTMLCode">
    <w:name w:val="HTML Code"/>
    <w:basedOn w:val="Standaardalinea-lettertype"/>
    <w:semiHidden/>
    <w:unhideWhenUsed/>
    <w:rsid w:val="000B595F"/>
    <w:rPr>
      <w:rFonts w:ascii="Consolas" w:hAnsi="Consolas"/>
      <w:sz w:val="20"/>
      <w:szCs w:val="20"/>
    </w:rPr>
  </w:style>
  <w:style w:type="character" w:styleId="HTMLDefinition">
    <w:name w:val="HTML Definition"/>
    <w:basedOn w:val="Standaardalinea-lettertype"/>
    <w:semiHidden/>
    <w:unhideWhenUsed/>
    <w:rsid w:val="000B595F"/>
    <w:rPr>
      <w:i/>
      <w:iCs/>
    </w:rPr>
  </w:style>
  <w:style w:type="character" w:styleId="HTMLVariable">
    <w:name w:val="HTML Variable"/>
    <w:basedOn w:val="Standaardalinea-lettertype"/>
    <w:semiHidden/>
    <w:unhideWhenUsed/>
    <w:rsid w:val="000B595F"/>
    <w:rPr>
      <w:i/>
      <w:iCs/>
    </w:rPr>
  </w:style>
  <w:style w:type="character" w:styleId="HTML-acroniem">
    <w:name w:val="HTML Acronym"/>
    <w:basedOn w:val="Standaardalinea-lettertype"/>
    <w:semiHidden/>
    <w:unhideWhenUsed/>
    <w:rsid w:val="000B595F"/>
  </w:style>
  <w:style w:type="paragraph" w:styleId="HTML-adres">
    <w:name w:val="HTML Address"/>
    <w:basedOn w:val="Standaard"/>
    <w:link w:val="HTML-adresChar"/>
    <w:semiHidden/>
    <w:unhideWhenUsed/>
    <w:rsid w:val="000B595F"/>
    <w:pPr>
      <w:spacing w:line="240" w:lineRule="auto"/>
    </w:pPr>
    <w:rPr>
      <w:i/>
      <w:iCs/>
    </w:rPr>
  </w:style>
  <w:style w:type="character" w:customStyle="1" w:styleId="HTML-adresChar">
    <w:name w:val="HTML-adres Char"/>
    <w:basedOn w:val="Standaardalinea-lettertype"/>
    <w:link w:val="HTML-adres"/>
    <w:semiHidden/>
    <w:rsid w:val="00E93156"/>
    <w:rPr>
      <w:rFonts w:ascii="Verdana" w:hAnsi="Verdana"/>
      <w:i/>
      <w:iCs/>
      <w:sz w:val="18"/>
      <w:szCs w:val="24"/>
    </w:rPr>
  </w:style>
  <w:style w:type="character" w:styleId="HTML-citaat">
    <w:name w:val="HTML Cite"/>
    <w:basedOn w:val="Standaardalinea-lettertype"/>
    <w:semiHidden/>
    <w:unhideWhenUsed/>
    <w:rsid w:val="000B595F"/>
    <w:rPr>
      <w:i/>
      <w:iCs/>
    </w:rPr>
  </w:style>
  <w:style w:type="character" w:styleId="HTML-schrijfmachine">
    <w:name w:val="HTML Typewriter"/>
    <w:basedOn w:val="Standaardalinea-lettertype"/>
    <w:semiHidden/>
    <w:unhideWhenUsed/>
    <w:rsid w:val="000B595F"/>
    <w:rPr>
      <w:rFonts w:ascii="Consolas" w:hAnsi="Consolas"/>
      <w:sz w:val="20"/>
      <w:szCs w:val="20"/>
    </w:rPr>
  </w:style>
  <w:style w:type="character" w:styleId="HTML-toetsenbord">
    <w:name w:val="HTML Keyboard"/>
    <w:basedOn w:val="Standaardalinea-lettertype"/>
    <w:semiHidden/>
    <w:unhideWhenUsed/>
    <w:rsid w:val="000B595F"/>
    <w:rPr>
      <w:rFonts w:ascii="Consolas" w:hAnsi="Consolas"/>
      <w:sz w:val="20"/>
      <w:szCs w:val="20"/>
    </w:rPr>
  </w:style>
  <w:style w:type="character" w:styleId="HTML-voorbeeld">
    <w:name w:val="HTML Sample"/>
    <w:basedOn w:val="Standaardalinea-lettertype"/>
    <w:semiHidden/>
    <w:unhideWhenUsed/>
    <w:rsid w:val="000B595F"/>
    <w:rPr>
      <w:rFonts w:ascii="Consolas" w:hAnsi="Consolas"/>
      <w:sz w:val="24"/>
      <w:szCs w:val="24"/>
    </w:rPr>
  </w:style>
  <w:style w:type="paragraph" w:styleId="Indexkop">
    <w:name w:val="index heading"/>
    <w:basedOn w:val="Standaard"/>
    <w:next w:val="Index1"/>
    <w:semiHidden/>
    <w:unhideWhenUsed/>
    <w:rsid w:val="000B595F"/>
    <w:rPr>
      <w:rFonts w:asciiTheme="majorHAnsi" w:eastAsiaTheme="majorEastAsia" w:hAnsiTheme="majorHAnsi" w:cstheme="majorBidi"/>
      <w:b/>
      <w:bCs/>
    </w:rPr>
  </w:style>
  <w:style w:type="paragraph" w:styleId="Kopbronvermelding">
    <w:name w:val="toa heading"/>
    <w:basedOn w:val="Standaard"/>
    <w:next w:val="Standaard"/>
    <w:semiHidden/>
    <w:unhideWhenUsed/>
    <w:rsid w:val="000B595F"/>
    <w:pPr>
      <w:spacing w:before="120"/>
    </w:pPr>
    <w:rPr>
      <w:rFonts w:asciiTheme="majorHAnsi" w:eastAsiaTheme="majorEastAsia" w:hAnsiTheme="majorHAnsi" w:cstheme="majorBidi"/>
      <w:b/>
      <w:bCs/>
      <w:sz w:val="24"/>
    </w:rPr>
  </w:style>
  <w:style w:type="paragraph" w:styleId="Lijst">
    <w:name w:val="List"/>
    <w:basedOn w:val="Standaard"/>
    <w:semiHidden/>
    <w:unhideWhenUsed/>
    <w:rsid w:val="000B595F"/>
    <w:pPr>
      <w:ind w:left="283" w:hanging="283"/>
      <w:contextualSpacing/>
    </w:pPr>
  </w:style>
  <w:style w:type="paragraph" w:styleId="Lijst2">
    <w:name w:val="List 2"/>
    <w:basedOn w:val="Standaard"/>
    <w:semiHidden/>
    <w:unhideWhenUsed/>
    <w:rsid w:val="000B595F"/>
    <w:pPr>
      <w:ind w:left="566" w:hanging="283"/>
      <w:contextualSpacing/>
    </w:pPr>
  </w:style>
  <w:style w:type="paragraph" w:styleId="Lijst3">
    <w:name w:val="List 3"/>
    <w:basedOn w:val="Standaard"/>
    <w:semiHidden/>
    <w:unhideWhenUsed/>
    <w:rsid w:val="000B595F"/>
    <w:pPr>
      <w:ind w:left="849" w:hanging="283"/>
      <w:contextualSpacing/>
    </w:pPr>
  </w:style>
  <w:style w:type="paragraph" w:styleId="Lijst4">
    <w:name w:val="List 4"/>
    <w:basedOn w:val="Standaard"/>
    <w:semiHidden/>
    <w:unhideWhenUsed/>
    <w:rsid w:val="000B595F"/>
    <w:pPr>
      <w:ind w:left="1132" w:hanging="283"/>
      <w:contextualSpacing/>
    </w:pPr>
  </w:style>
  <w:style w:type="paragraph" w:styleId="Lijst5">
    <w:name w:val="List 5"/>
    <w:basedOn w:val="Standaard"/>
    <w:semiHidden/>
    <w:unhideWhenUsed/>
    <w:rsid w:val="000B595F"/>
    <w:pPr>
      <w:ind w:left="1415" w:hanging="283"/>
      <w:contextualSpacing/>
    </w:pPr>
  </w:style>
  <w:style w:type="paragraph" w:styleId="Lijstmetafbeeldingen">
    <w:name w:val="table of figures"/>
    <w:basedOn w:val="Standaard"/>
    <w:next w:val="Standaard"/>
    <w:semiHidden/>
    <w:unhideWhenUsed/>
    <w:rsid w:val="000B595F"/>
  </w:style>
  <w:style w:type="paragraph" w:styleId="Lijstopsomteken">
    <w:name w:val="List Bullet"/>
    <w:basedOn w:val="Standaard"/>
    <w:unhideWhenUsed/>
    <w:rsid w:val="000B595F"/>
    <w:pPr>
      <w:numPr>
        <w:numId w:val="7"/>
      </w:numPr>
      <w:contextualSpacing/>
    </w:pPr>
  </w:style>
  <w:style w:type="paragraph" w:styleId="Lijstopsomteken2">
    <w:name w:val="List Bullet 2"/>
    <w:basedOn w:val="Standaard"/>
    <w:semiHidden/>
    <w:unhideWhenUsed/>
    <w:rsid w:val="000B595F"/>
    <w:pPr>
      <w:tabs>
        <w:tab w:val="num" w:pos="720"/>
      </w:tabs>
      <w:ind w:left="720" w:hanging="720"/>
      <w:contextualSpacing/>
    </w:pPr>
  </w:style>
  <w:style w:type="paragraph" w:styleId="Lijstopsomteken3">
    <w:name w:val="List Bullet 3"/>
    <w:basedOn w:val="Standaard"/>
    <w:semiHidden/>
    <w:unhideWhenUsed/>
    <w:rsid w:val="000B595F"/>
    <w:pPr>
      <w:tabs>
        <w:tab w:val="num" w:pos="720"/>
      </w:tabs>
      <w:ind w:left="720" w:hanging="720"/>
      <w:contextualSpacing/>
    </w:pPr>
  </w:style>
  <w:style w:type="paragraph" w:styleId="Lijstopsomteken4">
    <w:name w:val="List Bullet 4"/>
    <w:basedOn w:val="Standaard"/>
    <w:semiHidden/>
    <w:unhideWhenUsed/>
    <w:rsid w:val="000B595F"/>
    <w:pPr>
      <w:tabs>
        <w:tab w:val="num" w:pos="720"/>
      </w:tabs>
      <w:ind w:left="720" w:hanging="720"/>
      <w:contextualSpacing/>
    </w:pPr>
  </w:style>
  <w:style w:type="paragraph" w:styleId="Lijstopsomteken5">
    <w:name w:val="List Bullet 5"/>
    <w:basedOn w:val="Standaard"/>
    <w:semiHidden/>
    <w:unhideWhenUsed/>
    <w:rsid w:val="000B595F"/>
    <w:pPr>
      <w:tabs>
        <w:tab w:val="num" w:pos="720"/>
      </w:tabs>
      <w:ind w:left="720" w:hanging="720"/>
      <w:contextualSpacing/>
    </w:pPr>
  </w:style>
  <w:style w:type="paragraph" w:styleId="Lijstnummering2">
    <w:name w:val="List Number 2"/>
    <w:basedOn w:val="Standaard"/>
    <w:semiHidden/>
    <w:unhideWhenUsed/>
    <w:rsid w:val="000B595F"/>
    <w:pPr>
      <w:tabs>
        <w:tab w:val="num" w:pos="720"/>
      </w:tabs>
      <w:ind w:left="720" w:hanging="720"/>
      <w:contextualSpacing/>
    </w:pPr>
  </w:style>
  <w:style w:type="paragraph" w:styleId="Lijstnummering3">
    <w:name w:val="List Number 3"/>
    <w:basedOn w:val="Standaard"/>
    <w:semiHidden/>
    <w:unhideWhenUsed/>
    <w:rsid w:val="000B595F"/>
    <w:pPr>
      <w:tabs>
        <w:tab w:val="num" w:pos="720"/>
      </w:tabs>
      <w:ind w:left="720" w:hanging="720"/>
      <w:contextualSpacing/>
    </w:pPr>
  </w:style>
  <w:style w:type="paragraph" w:styleId="Lijstnummering4">
    <w:name w:val="List Number 4"/>
    <w:basedOn w:val="Standaard"/>
    <w:semiHidden/>
    <w:unhideWhenUsed/>
    <w:rsid w:val="000B595F"/>
    <w:pPr>
      <w:tabs>
        <w:tab w:val="num" w:pos="720"/>
      </w:tabs>
      <w:ind w:left="720" w:hanging="720"/>
      <w:contextualSpacing/>
    </w:pPr>
  </w:style>
  <w:style w:type="paragraph" w:styleId="Lijstnummering5">
    <w:name w:val="List Number 5"/>
    <w:basedOn w:val="Standaard"/>
    <w:semiHidden/>
    <w:unhideWhenUsed/>
    <w:rsid w:val="000B595F"/>
    <w:pPr>
      <w:tabs>
        <w:tab w:val="num" w:pos="720"/>
      </w:tabs>
      <w:ind w:left="720" w:hanging="720"/>
      <w:contextualSpacing/>
    </w:pPr>
  </w:style>
  <w:style w:type="paragraph" w:styleId="Lijstvoortzetting">
    <w:name w:val="List Continue"/>
    <w:basedOn w:val="Standaard"/>
    <w:semiHidden/>
    <w:unhideWhenUsed/>
    <w:rsid w:val="000B595F"/>
    <w:pPr>
      <w:spacing w:after="120"/>
      <w:ind w:left="283"/>
      <w:contextualSpacing/>
    </w:pPr>
  </w:style>
  <w:style w:type="paragraph" w:styleId="Lijstvoortzetting2">
    <w:name w:val="List Continue 2"/>
    <w:basedOn w:val="Standaard"/>
    <w:semiHidden/>
    <w:unhideWhenUsed/>
    <w:rsid w:val="000B595F"/>
    <w:pPr>
      <w:spacing w:after="120"/>
      <w:ind w:left="566"/>
      <w:contextualSpacing/>
    </w:pPr>
  </w:style>
  <w:style w:type="paragraph" w:styleId="Lijstvoortzetting3">
    <w:name w:val="List Continue 3"/>
    <w:basedOn w:val="Standaard"/>
    <w:semiHidden/>
    <w:unhideWhenUsed/>
    <w:rsid w:val="000B595F"/>
    <w:pPr>
      <w:spacing w:after="120"/>
      <w:ind w:left="849"/>
      <w:contextualSpacing/>
    </w:pPr>
  </w:style>
  <w:style w:type="paragraph" w:styleId="Lijstvoortzetting4">
    <w:name w:val="List Continue 4"/>
    <w:basedOn w:val="Standaard"/>
    <w:semiHidden/>
    <w:unhideWhenUsed/>
    <w:rsid w:val="000B595F"/>
    <w:pPr>
      <w:spacing w:after="120"/>
      <w:ind w:left="1132"/>
      <w:contextualSpacing/>
    </w:pPr>
  </w:style>
  <w:style w:type="paragraph" w:styleId="Lijstvoortzetting5">
    <w:name w:val="List Continue 5"/>
    <w:basedOn w:val="Standaard"/>
    <w:semiHidden/>
    <w:unhideWhenUsed/>
    <w:rsid w:val="000B595F"/>
    <w:pPr>
      <w:spacing w:after="120"/>
      <w:ind w:left="1415"/>
      <w:contextualSpacing/>
    </w:pPr>
  </w:style>
  <w:style w:type="paragraph" w:styleId="Normaalweb">
    <w:name w:val="Normal (Web)"/>
    <w:basedOn w:val="Standaard"/>
    <w:semiHidden/>
    <w:unhideWhenUsed/>
    <w:rsid w:val="000B595F"/>
    <w:rPr>
      <w:rFonts w:ascii="Times New Roman" w:hAnsi="Times New Roman"/>
      <w:sz w:val="24"/>
    </w:rPr>
  </w:style>
  <w:style w:type="paragraph" w:styleId="Notitiekop">
    <w:name w:val="Note Heading"/>
    <w:basedOn w:val="Standaard"/>
    <w:next w:val="Standaard"/>
    <w:link w:val="NotitiekopChar"/>
    <w:semiHidden/>
    <w:unhideWhenUsed/>
    <w:rsid w:val="000B595F"/>
    <w:pPr>
      <w:spacing w:line="240" w:lineRule="auto"/>
    </w:pPr>
  </w:style>
  <w:style w:type="character" w:customStyle="1" w:styleId="NotitiekopChar">
    <w:name w:val="Notitiekop Char"/>
    <w:basedOn w:val="Standaardalinea-lettertype"/>
    <w:link w:val="Notitiekop"/>
    <w:semiHidden/>
    <w:rsid w:val="00E93156"/>
    <w:rPr>
      <w:rFonts w:ascii="Verdana" w:hAnsi="Verdana"/>
      <w:sz w:val="18"/>
      <w:szCs w:val="24"/>
    </w:rPr>
  </w:style>
  <w:style w:type="paragraph" w:styleId="Plattetekst">
    <w:name w:val="Body Text"/>
    <w:basedOn w:val="Standaard"/>
    <w:link w:val="PlattetekstChar"/>
    <w:semiHidden/>
    <w:unhideWhenUsed/>
    <w:rsid w:val="000B595F"/>
    <w:pPr>
      <w:spacing w:after="120"/>
    </w:pPr>
  </w:style>
  <w:style w:type="character" w:customStyle="1" w:styleId="PlattetekstChar">
    <w:name w:val="Platte tekst Char"/>
    <w:basedOn w:val="Standaardalinea-lettertype"/>
    <w:link w:val="Plattetekst"/>
    <w:semiHidden/>
    <w:rsid w:val="00E93156"/>
    <w:rPr>
      <w:rFonts w:ascii="Verdana" w:hAnsi="Verdana"/>
      <w:sz w:val="18"/>
      <w:szCs w:val="24"/>
    </w:rPr>
  </w:style>
  <w:style w:type="paragraph" w:styleId="Plattetekst2">
    <w:name w:val="Body Text 2"/>
    <w:basedOn w:val="Standaard"/>
    <w:link w:val="Plattetekst2Char"/>
    <w:semiHidden/>
    <w:unhideWhenUsed/>
    <w:rsid w:val="000B595F"/>
    <w:pPr>
      <w:spacing w:after="120" w:line="480" w:lineRule="auto"/>
    </w:pPr>
  </w:style>
  <w:style w:type="character" w:customStyle="1" w:styleId="Plattetekst2Char">
    <w:name w:val="Platte tekst 2 Char"/>
    <w:basedOn w:val="Standaardalinea-lettertype"/>
    <w:link w:val="Plattetekst2"/>
    <w:semiHidden/>
    <w:rsid w:val="00E93156"/>
    <w:rPr>
      <w:rFonts w:ascii="Verdana" w:hAnsi="Verdana"/>
      <w:sz w:val="18"/>
      <w:szCs w:val="24"/>
    </w:rPr>
  </w:style>
  <w:style w:type="paragraph" w:styleId="Plattetekst3">
    <w:name w:val="Body Text 3"/>
    <w:basedOn w:val="Standaard"/>
    <w:link w:val="Plattetekst3Char"/>
    <w:semiHidden/>
    <w:unhideWhenUsed/>
    <w:rsid w:val="000B595F"/>
    <w:pPr>
      <w:spacing w:after="120"/>
    </w:pPr>
    <w:rPr>
      <w:sz w:val="16"/>
      <w:szCs w:val="16"/>
    </w:rPr>
  </w:style>
  <w:style w:type="character" w:customStyle="1" w:styleId="Plattetekst3Char">
    <w:name w:val="Platte tekst 3 Char"/>
    <w:basedOn w:val="Standaardalinea-lettertype"/>
    <w:link w:val="Plattetekst3"/>
    <w:semiHidden/>
    <w:rsid w:val="00E93156"/>
    <w:rPr>
      <w:rFonts w:ascii="Verdana" w:hAnsi="Verdana"/>
      <w:sz w:val="16"/>
      <w:szCs w:val="16"/>
    </w:rPr>
  </w:style>
  <w:style w:type="paragraph" w:styleId="Platteteksteersteinspringing">
    <w:name w:val="Body Text First Indent"/>
    <w:basedOn w:val="Plattetekst"/>
    <w:link w:val="PlatteteksteersteinspringingChar"/>
    <w:semiHidden/>
    <w:unhideWhenUsed/>
    <w:rsid w:val="000B595F"/>
    <w:pPr>
      <w:spacing w:after="0"/>
      <w:ind w:firstLine="360"/>
    </w:pPr>
  </w:style>
  <w:style w:type="character" w:customStyle="1" w:styleId="PlatteteksteersteinspringingChar">
    <w:name w:val="Platte tekst eerste inspringing Char"/>
    <w:basedOn w:val="PlattetekstChar"/>
    <w:link w:val="Platteteksteersteinspringing"/>
    <w:semiHidden/>
    <w:rsid w:val="00E93156"/>
    <w:rPr>
      <w:rFonts w:ascii="Verdana" w:hAnsi="Verdana"/>
      <w:sz w:val="18"/>
      <w:szCs w:val="24"/>
    </w:rPr>
  </w:style>
  <w:style w:type="paragraph" w:styleId="Plattetekstinspringen">
    <w:name w:val="Body Text Indent"/>
    <w:basedOn w:val="Standaard"/>
    <w:link w:val="PlattetekstinspringenChar"/>
    <w:semiHidden/>
    <w:unhideWhenUsed/>
    <w:rsid w:val="000B595F"/>
    <w:pPr>
      <w:spacing w:after="120"/>
      <w:ind w:left="283"/>
    </w:pPr>
  </w:style>
  <w:style w:type="character" w:customStyle="1" w:styleId="PlattetekstinspringenChar">
    <w:name w:val="Platte tekst inspringen Char"/>
    <w:basedOn w:val="Standaardalinea-lettertype"/>
    <w:link w:val="Plattetekstinspringen"/>
    <w:semiHidden/>
    <w:rsid w:val="00E93156"/>
    <w:rPr>
      <w:rFonts w:ascii="Verdana" w:hAnsi="Verdana"/>
      <w:sz w:val="18"/>
      <w:szCs w:val="24"/>
    </w:rPr>
  </w:style>
  <w:style w:type="paragraph" w:styleId="Platteteksteersteinspringing2">
    <w:name w:val="Body Text First Indent 2"/>
    <w:basedOn w:val="Plattetekstinspringen"/>
    <w:link w:val="Platteteksteersteinspringing2Char"/>
    <w:semiHidden/>
    <w:unhideWhenUsed/>
    <w:rsid w:val="000B595F"/>
    <w:pPr>
      <w:spacing w:after="0"/>
      <w:ind w:left="360" w:firstLine="360"/>
    </w:pPr>
  </w:style>
  <w:style w:type="character" w:customStyle="1" w:styleId="Platteteksteersteinspringing2Char">
    <w:name w:val="Platte tekst eerste inspringing 2 Char"/>
    <w:basedOn w:val="PlattetekstinspringenChar"/>
    <w:link w:val="Platteteksteersteinspringing2"/>
    <w:semiHidden/>
    <w:rsid w:val="00E93156"/>
    <w:rPr>
      <w:rFonts w:ascii="Verdana" w:hAnsi="Verdana"/>
      <w:sz w:val="18"/>
      <w:szCs w:val="24"/>
    </w:rPr>
  </w:style>
  <w:style w:type="paragraph" w:styleId="Plattetekstinspringen2">
    <w:name w:val="Body Text Indent 2"/>
    <w:basedOn w:val="Standaard"/>
    <w:link w:val="Plattetekstinspringen2Char"/>
    <w:semiHidden/>
    <w:unhideWhenUsed/>
    <w:rsid w:val="000B595F"/>
    <w:pPr>
      <w:spacing w:after="120" w:line="480" w:lineRule="auto"/>
      <w:ind w:left="283"/>
    </w:pPr>
  </w:style>
  <w:style w:type="character" w:customStyle="1" w:styleId="Plattetekstinspringen2Char">
    <w:name w:val="Platte tekst inspringen 2 Char"/>
    <w:basedOn w:val="Standaardalinea-lettertype"/>
    <w:link w:val="Plattetekstinspringen2"/>
    <w:semiHidden/>
    <w:rsid w:val="00E93156"/>
    <w:rPr>
      <w:rFonts w:ascii="Verdana" w:hAnsi="Verdana"/>
      <w:sz w:val="18"/>
      <w:szCs w:val="24"/>
    </w:rPr>
  </w:style>
  <w:style w:type="paragraph" w:styleId="Plattetekstinspringen3">
    <w:name w:val="Body Text Indent 3"/>
    <w:basedOn w:val="Standaard"/>
    <w:link w:val="Plattetekstinspringen3Char"/>
    <w:semiHidden/>
    <w:unhideWhenUsed/>
    <w:rsid w:val="000B595F"/>
    <w:pPr>
      <w:spacing w:after="120"/>
      <w:ind w:left="283"/>
    </w:pPr>
    <w:rPr>
      <w:sz w:val="16"/>
      <w:szCs w:val="16"/>
    </w:rPr>
  </w:style>
  <w:style w:type="character" w:customStyle="1" w:styleId="Plattetekstinspringen3Char">
    <w:name w:val="Platte tekst inspringen 3 Char"/>
    <w:basedOn w:val="Standaardalinea-lettertype"/>
    <w:link w:val="Plattetekstinspringen3"/>
    <w:semiHidden/>
    <w:rsid w:val="00E93156"/>
    <w:rPr>
      <w:rFonts w:ascii="Verdana" w:hAnsi="Verdana"/>
      <w:sz w:val="16"/>
      <w:szCs w:val="16"/>
    </w:rPr>
  </w:style>
  <w:style w:type="paragraph" w:styleId="Standaardinspringing">
    <w:name w:val="Normal Indent"/>
    <w:basedOn w:val="Standaard"/>
    <w:semiHidden/>
    <w:unhideWhenUsed/>
    <w:rsid w:val="000B595F"/>
    <w:pPr>
      <w:ind w:left="708"/>
    </w:pPr>
  </w:style>
  <w:style w:type="paragraph" w:styleId="Tekstzonderopmaak">
    <w:name w:val="Plain Text"/>
    <w:basedOn w:val="Standaard"/>
    <w:link w:val="TekstzonderopmaakChar"/>
    <w:semiHidden/>
    <w:unhideWhenUsed/>
    <w:rsid w:val="000B595F"/>
    <w:pPr>
      <w:spacing w:line="240" w:lineRule="auto"/>
    </w:pPr>
    <w:rPr>
      <w:rFonts w:ascii="Consolas" w:hAnsi="Consolas"/>
      <w:sz w:val="21"/>
      <w:szCs w:val="21"/>
    </w:rPr>
  </w:style>
  <w:style w:type="character" w:customStyle="1" w:styleId="TekstzonderopmaakChar">
    <w:name w:val="Tekst zonder opmaak Char"/>
    <w:basedOn w:val="Standaardalinea-lettertype"/>
    <w:link w:val="Tekstzonderopmaak"/>
    <w:semiHidden/>
    <w:rsid w:val="00E93156"/>
    <w:rPr>
      <w:rFonts w:ascii="Consolas" w:hAnsi="Consolas"/>
      <w:sz w:val="21"/>
      <w:szCs w:val="21"/>
    </w:rPr>
  </w:style>
  <w:style w:type="character" w:customStyle="1" w:styleId="Colofonidentificatie">
    <w:name w:val="Colofon identificatie"/>
    <w:basedOn w:val="Standaardalinea-lettertype"/>
    <w:uiPriority w:val="1"/>
    <w:qFormat/>
    <w:rsid w:val="000B595F"/>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character" w:customStyle="1" w:styleId="VoetnoottekstChar">
    <w:name w:val="Voetnoottekst Char"/>
    <w:basedOn w:val="Standaardalinea-lettertype"/>
    <w:link w:val="Voetnoottekst"/>
    <w:uiPriority w:val="99"/>
    <w:rsid w:val="00F51110"/>
    <w:rPr>
      <w:rFonts w:ascii="Verdana" w:hAnsi="Verdana"/>
      <w:sz w:val="14"/>
    </w:rPr>
  </w:style>
  <w:style w:type="paragraph" w:styleId="Lijstalinea">
    <w:name w:val="List Paragraph"/>
    <w:basedOn w:val="Standaard"/>
    <w:uiPriority w:val="34"/>
    <w:qFormat/>
    <w:rsid w:val="003A1CEA"/>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character" w:customStyle="1" w:styleId="Kop4Char">
    <w:name w:val="Kop 4 Char"/>
    <w:basedOn w:val="Standaardalinea-lettertype"/>
    <w:link w:val="Kop4"/>
    <w:locked/>
    <w:rsid w:val="0014580B"/>
    <w:rPr>
      <w:rFonts w:ascii="Verdana" w:hAnsi="Verdana"/>
      <w:b/>
      <w:bCs/>
      <w:sz w:val="18"/>
      <w:szCs w:val="28"/>
    </w:rPr>
  </w:style>
  <w:style w:type="character" w:customStyle="1" w:styleId="Kop5Char">
    <w:name w:val="Kop 5 Char"/>
    <w:basedOn w:val="Standaardalinea-lettertype"/>
    <w:link w:val="Kop5"/>
    <w:locked/>
    <w:rsid w:val="0014580B"/>
    <w:rPr>
      <w:rFonts w:ascii="Verdana" w:hAnsi="Verdana"/>
      <w:bCs/>
      <w:i/>
      <w:iCs/>
      <w:sz w:val="18"/>
      <w:szCs w:val="26"/>
    </w:rPr>
  </w:style>
  <w:style w:type="numbering" w:customStyle="1" w:styleId="Nummering1">
    <w:name w:val="Nummering1"/>
    <w:basedOn w:val="Geenlijst"/>
    <w:uiPriority w:val="99"/>
    <w:rsid w:val="000B33E8"/>
  </w:style>
  <w:style w:type="character" w:customStyle="1" w:styleId="Kop3Char">
    <w:name w:val="Kop 3 Char"/>
    <w:basedOn w:val="Standaardalinea-lettertype"/>
    <w:link w:val="Kop3"/>
    <w:uiPriority w:val="9"/>
    <w:rsid w:val="00433940"/>
    <w:rPr>
      <w:rFonts w:ascii="Verdana" w:hAnsi="Verdana"/>
      <w:b/>
      <w:bCs/>
      <w:sz w:val="18"/>
      <w:szCs w:val="26"/>
    </w:rPr>
  </w:style>
  <w:style w:type="numbering" w:customStyle="1" w:styleId="Nummering2">
    <w:name w:val="Nummering2"/>
    <w:basedOn w:val="Geenlijst"/>
    <w:rsid w:val="00F1328F"/>
  </w:style>
  <w:style w:type="paragraph" w:customStyle="1" w:styleId="Opsommingtekens5">
    <w:name w:val="Opsomming tekens 5"/>
    <w:basedOn w:val="Standaard"/>
    <w:qFormat/>
    <w:rsid w:val="000B595F"/>
    <w:pPr>
      <w:numPr>
        <w:ilvl w:val="7"/>
        <w:numId w:val="1"/>
      </w:numPr>
    </w:pPr>
  </w:style>
  <w:style w:type="paragraph" w:customStyle="1" w:styleId="Opsommingtekens6">
    <w:name w:val="Opsomming tekens 6"/>
    <w:basedOn w:val="Standaard"/>
    <w:qFormat/>
    <w:rsid w:val="000B595F"/>
    <w:pPr>
      <w:numPr>
        <w:ilvl w:val="8"/>
        <w:numId w:val="1"/>
      </w:numPr>
    </w:pPr>
  </w:style>
  <w:style w:type="character" w:customStyle="1" w:styleId="Verwijzing">
    <w:name w:val="Verwijzing"/>
    <w:basedOn w:val="Standaardalinea-lettertype"/>
    <w:uiPriority w:val="1"/>
    <w:rsid w:val="000B595F"/>
    <w:rPr>
      <w:u w:val="single"/>
    </w:rPr>
  </w:style>
  <w:style w:type="paragraph" w:customStyle="1" w:styleId="Kader">
    <w:name w:val="Kader"/>
    <w:basedOn w:val="Standaard"/>
    <w:next w:val="Standaard"/>
    <w:qFormat/>
    <w:rsid w:val="000B595F"/>
    <w:pPr>
      <w:spacing w:before="280" w:after="280" w:line="280" w:lineRule="atLeast"/>
    </w:pPr>
    <w:rPr>
      <w:color w:val="FF0000"/>
    </w:rPr>
  </w:style>
  <w:style w:type="character" w:customStyle="1" w:styleId="Kop2Char">
    <w:name w:val="Kop 2 Char"/>
    <w:basedOn w:val="Standaardalinea-lettertype"/>
    <w:link w:val="Kop2"/>
    <w:locked/>
    <w:rsid w:val="006B4E24"/>
    <w:rPr>
      <w:rFonts w:ascii="Verdana" w:hAnsi="Verdana"/>
      <w:b/>
      <w:bCs/>
      <w:iCs/>
      <w:sz w:val="22"/>
      <w:szCs w:val="28"/>
    </w:rPr>
  </w:style>
  <w:style w:type="paragraph" w:customStyle="1" w:styleId="Default">
    <w:name w:val="Default"/>
    <w:rsid w:val="009C5C28"/>
    <w:pPr>
      <w:autoSpaceDE w:val="0"/>
      <w:autoSpaceDN w:val="0"/>
      <w:adjustRightInd w:val="0"/>
    </w:pPr>
    <w:rPr>
      <w:rFonts w:ascii="Univers LT 45 Light" w:eastAsiaTheme="minorHAnsi" w:hAnsi="Univers LT 45 Light" w:cs="Univers LT 45 Light"/>
      <w:color w:val="000000"/>
      <w:sz w:val="24"/>
      <w:szCs w:val="24"/>
      <w:lang w:eastAsia="en-US"/>
    </w:rPr>
  </w:style>
  <w:style w:type="character" w:customStyle="1" w:styleId="Kop1Char">
    <w:name w:val="Kop 1 Char"/>
    <w:basedOn w:val="Standaardalinea-lettertype"/>
    <w:link w:val="Kop1"/>
    <w:rsid w:val="00F255E2"/>
    <w:rPr>
      <w:rFonts w:ascii="Verdana" w:hAnsi="Verdana" w:cs="Arial"/>
      <w:b/>
      <w:bCs/>
      <w:kern w:val="32"/>
      <w:sz w:val="24"/>
      <w:szCs w:val="18"/>
    </w:rPr>
  </w:style>
  <w:style w:type="character" w:customStyle="1" w:styleId="Kop6Char">
    <w:name w:val="Kop 6 Char"/>
    <w:basedOn w:val="Standaardalinea-lettertype"/>
    <w:link w:val="Kop6"/>
    <w:rsid w:val="00F255E2"/>
    <w:rPr>
      <w:rFonts w:ascii="Verdana" w:hAnsi="Verdana"/>
      <w:bCs/>
      <w:i/>
      <w:sz w:val="18"/>
      <w:szCs w:val="22"/>
    </w:rPr>
  </w:style>
  <w:style w:type="character" w:customStyle="1" w:styleId="Kop7Char">
    <w:name w:val="Kop 7 Char"/>
    <w:basedOn w:val="Standaardalinea-lettertype"/>
    <w:link w:val="Kop7"/>
    <w:rsid w:val="00F255E2"/>
    <w:rPr>
      <w:rFonts w:ascii="Verdana" w:hAnsi="Verdana"/>
      <w:sz w:val="18"/>
      <w:szCs w:val="24"/>
    </w:rPr>
  </w:style>
  <w:style w:type="character" w:customStyle="1" w:styleId="Kop8Char">
    <w:name w:val="Kop 8 Char"/>
    <w:basedOn w:val="Standaardalinea-lettertype"/>
    <w:link w:val="Kop8"/>
    <w:rsid w:val="00F255E2"/>
    <w:rPr>
      <w:rFonts w:ascii="Verdana" w:hAnsi="Verdana"/>
      <w:iCs/>
      <w:sz w:val="18"/>
      <w:szCs w:val="24"/>
    </w:rPr>
  </w:style>
  <w:style w:type="character" w:customStyle="1" w:styleId="Kop9Char">
    <w:name w:val="Kop 9 Char"/>
    <w:basedOn w:val="Standaardalinea-lettertype"/>
    <w:link w:val="Kop9"/>
    <w:rsid w:val="00F255E2"/>
    <w:rPr>
      <w:rFonts w:ascii="Verdana" w:hAnsi="Verdana" w:cs="Arial"/>
      <w:sz w:val="18"/>
      <w:szCs w:val="22"/>
    </w:rPr>
  </w:style>
  <w:style w:type="character" w:customStyle="1" w:styleId="KoptekstChar">
    <w:name w:val="Koptekst Char"/>
    <w:basedOn w:val="Standaardalinea-lettertype"/>
    <w:link w:val="Koptekst"/>
    <w:rsid w:val="00F255E2"/>
    <w:rPr>
      <w:rFonts w:ascii="Verdana" w:hAnsi="Verdana" w:cs="Verdana-Bold"/>
      <w:bCs/>
      <w:smallCaps/>
      <w:sz w:val="14"/>
      <w:szCs w:val="13"/>
    </w:rPr>
  </w:style>
  <w:style w:type="character" w:customStyle="1" w:styleId="VoettekstChar">
    <w:name w:val="Voettekst Char"/>
    <w:basedOn w:val="Standaardalinea-lettertype"/>
    <w:link w:val="Voettekst"/>
    <w:rsid w:val="00F255E2"/>
    <w:rPr>
      <w:rFonts w:ascii="Verdana" w:hAnsi="Verdana"/>
      <w:sz w:val="18"/>
      <w:szCs w:val="24"/>
    </w:rPr>
  </w:style>
  <w:style w:type="character" w:customStyle="1" w:styleId="TitelChar">
    <w:name w:val="Titel Char"/>
    <w:basedOn w:val="Standaardalinea-lettertype"/>
    <w:link w:val="Titel"/>
    <w:uiPriority w:val="10"/>
    <w:rsid w:val="00F255E2"/>
    <w:rPr>
      <w:rFonts w:ascii="Verdana" w:hAnsi="Verdana" w:cs="Arial"/>
      <w:b/>
      <w:bCs/>
      <w:kern w:val="28"/>
      <w:sz w:val="24"/>
      <w:szCs w:val="32"/>
    </w:rPr>
  </w:style>
  <w:style w:type="character" w:customStyle="1" w:styleId="EindnoottekstChar">
    <w:name w:val="Eindnoottekst Char"/>
    <w:basedOn w:val="Standaardalinea-lettertype"/>
    <w:link w:val="Eindnoottekst"/>
    <w:semiHidden/>
    <w:rsid w:val="00F255E2"/>
    <w:rPr>
      <w:rFonts w:ascii="Verdana" w:hAnsi="Verdana"/>
      <w:sz w:val="18"/>
    </w:rPr>
  </w:style>
  <w:style w:type="character" w:customStyle="1" w:styleId="OnderwerpvanopmerkingChar">
    <w:name w:val="Onderwerp van opmerking Char"/>
    <w:basedOn w:val="TekstopmerkingChar"/>
    <w:link w:val="Onderwerpvanopmerking"/>
    <w:semiHidden/>
    <w:rsid w:val="00F255E2"/>
    <w:rPr>
      <w:rFonts w:ascii="Verdana" w:hAnsi="Verdana"/>
      <w:b/>
      <w:bCs/>
    </w:rPr>
  </w:style>
  <w:style w:type="character" w:customStyle="1" w:styleId="DocumentstructuurChar">
    <w:name w:val="Documentstructuur Char"/>
    <w:basedOn w:val="Standaardalinea-lettertype"/>
    <w:link w:val="Documentstructuur"/>
    <w:semiHidden/>
    <w:rsid w:val="00F255E2"/>
    <w:rPr>
      <w:rFonts w:ascii="Tahoma" w:hAnsi="Tahoma" w:cs="Tahoma"/>
      <w:sz w:val="16"/>
      <w:szCs w:val="16"/>
    </w:rPr>
  </w:style>
  <w:style w:type="character" w:customStyle="1" w:styleId="MacrotekstChar">
    <w:name w:val="Macrotekst Char"/>
    <w:basedOn w:val="Standaardalinea-lettertype"/>
    <w:link w:val="Macrotekst"/>
    <w:semiHidden/>
    <w:rsid w:val="00F255E2"/>
    <w:rPr>
      <w:rFonts w:ascii="Consolas" w:hAnsi="Consolas"/>
    </w:rPr>
  </w:style>
  <w:style w:type="table" w:customStyle="1" w:styleId="Huisstijl-Tabel">
    <w:name w:val="Huisstijl-Tabel"/>
    <w:basedOn w:val="Standaardtabel"/>
    <w:rsid w:val="00F255E2"/>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Table">
    <w:name w:val="Table"/>
    <w:basedOn w:val="Standaard"/>
    <w:rsid w:val="00F255E2"/>
    <w:pPr>
      <w:spacing w:before="80" w:after="40" w:line="240" w:lineRule="atLeast"/>
      <w:jc w:val="both"/>
    </w:pPr>
    <w:rPr>
      <w:rFonts w:ascii="Arial" w:hAnsi="Arial"/>
      <w:snapToGrid w:val="0"/>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71" Type="http://schemas.openxmlformats.org/officeDocument/2006/relationships/hyperlink" Target="https://gitlab.com/koop/STOP/standaard/-/issues" TargetMode="External"/><Relationship Id="rId2" Type="http://schemas.openxmlformats.org/officeDocument/2006/relationships/customXml" Target="../customXml/item2.xm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19" Type="http://schemas.openxmlformats.org/officeDocument/2006/relationships/header" Target="header4.xml"/><Relationship Id="rId73"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8" Type="http://schemas.openxmlformats.org/officeDocument/2006/relationships/webSettings" Target="webSettings.xml"/><Relationship Id="rId72" Type="http://schemas.openxmlformats.org/officeDocument/2006/relationships/fontTable" Target="fontTable.xml"/><Relationship Id="rId3" Type="http://schemas.openxmlformats.org/officeDocument/2006/relationships/customXml" Target="../customXml/item3.xm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footer" Target="footer4.xml"/><Relationship Id="rId70" Type="http://schemas.openxmlformats.org/officeDocument/2006/relationships/hyperlink" Target="https://www.geonovum.nl/geo-standaarden/omgevingswet/meldingen" TargetMode="External"/><Relationship Id="rId1" Type="http://schemas.openxmlformats.org/officeDocument/2006/relationships/customXml" Target="../customXml/item1.xml"/><Relationship Id="rId6" Type="http://schemas.openxmlformats.org/officeDocument/2006/relationships/styles" Target="styles.xml"/><Relationship Id="rId46" Type="http://schemas.openxmlformats.org/officeDocument/2006/relationships/image" Target="media/image_b3383562655cbfa8464071bdf89aca29.png"/><Relationship Id="rId47" Type="http://schemas.openxmlformats.org/officeDocument/2006/relationships/image" Target="media/image_8a64cd3b7c536142e0a03652c5f4d470.svg"/></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customXml/itemProps3.xml><?xml version="1.0" encoding="utf-8"?>
<ds:datastoreItem xmlns:ds="http://schemas.openxmlformats.org/officeDocument/2006/customXml" ds:itemID="{4CFBD7DB-40A5-4E23-BC75-1E5ED49EE1B4}">
  <ds:schemaRefs>
    <ds:schemaRef ds:uri="http://schemas.openxmlformats.org/officeDocument/2006/bibliography"/>
  </ds:schemaRefs>
</ds:datastoreItem>
</file>

<file path=customXml/itemProps4.xml><?xml version="1.0" encoding="utf-8"?>
<ds:datastoreItem xmlns:ds="http://schemas.openxmlformats.org/officeDocument/2006/customXml" ds:itemID="{4C600342-2728-4F86-ADF3-8BAFC6E50EB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TPOD sjabloon.dotm</Template>
  <TotalTime>2400</TotalTime>
  <Pages>1</Pages>
  <Words>49236</Words>
  <Characters>270800</Characters>
  <Application>Microsoft Office Word</Application>
  <DocSecurity>0</DocSecurity>
  <Lines>2256</Lines>
  <Paragraphs>638</Paragraphs>
  <ScaleCrop>false</ScaleCrop>
  <HeadingPairs>
    <vt:vector size="2" baseType="variant">
      <vt:variant>
        <vt:lpstr>Titel</vt:lpstr>
      </vt:variant>
      <vt:variant>
        <vt:i4>1</vt:i4>
      </vt:variant>
    </vt:vector>
  </HeadingPairs>
  <TitlesOfParts>
    <vt:vector size="1" baseType="lpstr">
      <vt:lpstr>TPOD Reactieve interventie_werkversie</vt:lpstr>
    </vt:vector>
  </TitlesOfParts>
  <Company/>
  <LinksUpToDate>false</LinksUpToDate>
  <CharactersWithSpaces>319398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TPOD Reactieve interventie_werkversie</dc:title>
  <dc:subject/>
  <dc:creator>PR33</dc:creator>
  <cp:keywords/>
  <dc:description/>
  <cp:lastModifiedBy>Gerard Wolbers</cp:lastModifiedBy>
  <cp:revision>447</cp:revision>
  <cp:lastPrinted>2021-06-10T08:47:00Z</cp:lastPrinted>
  <dcterms:created xsi:type="dcterms:W3CDTF">2021-06-11T06:34:00Z</dcterms:created>
  <dcterms:modified xsi:type="dcterms:W3CDTF">2023-06-21T11:49:00Z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