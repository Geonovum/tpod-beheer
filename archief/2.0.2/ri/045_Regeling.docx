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2E0577" w:rsidP="00713915">
      <w:pPr>
        <w:pStyle w:val="Kop4"/>
      </w:pPr>
      <w:bookmarkStart w:id="95" w:name="_Ref_fe34de75605dc70a12c32ba7fd96d678_1"/>
      <w:r w:rsidRPr="0009588D">
        <w:t>Regeling</w:t>
      </w:r>
      <w:bookmarkEnd w:id="95"/>
    </w:p>
    <w:p w14:paraId="61698C2C" w14:textId="2B6480BD" w:rsidR="00713915" w:rsidRDefault="002E0577" w:rsidP="00713915">
      <w:r w:rsidRPr="00D05D87">
        <w:t xml:space="preserve">In paragraaf </w:t>
      </w:r>
      <w:r w:rsidRPr="00557092">
        <w:rPr>
          <w:rStyle w:val="Verwijzing"/>
        </w:rPr>
        <w:fldChar w:fldCharType="begin"/>
      </w:r>
      <w:r w:rsidRPr="00557092">
        <w:rPr>
          <w:rStyle w:val="Verwijzing"/>
        </w:rPr>
        <w:instrText xml:space="preserve"> REF _Ref_7a66485bd70815e6919ae5c33ed7aa05_3 \r \h </w:instrText>
      </w:r>
      <w:r w:rsidRPr="00557092">
        <w:rPr>
          <w:rStyle w:val="Verwijzing"/>
        </w:rPr>
      </w:r>
      <w:r w:rsidRPr="00557092">
        <w:rPr>
          <w:rStyle w:val="Verwijzing"/>
        </w:rPr>
        <w:fldChar w:fldCharType="separate"/>
      </w:r>
      <w:r w:rsidR="005F4F74">
        <w:rPr>
          <w:rStyle w:val="Verwijzing"/>
        </w:rPr>
        <w:t>4.3.3.1</w:t>
      </w:r>
      <w:r w:rsidRPr="00557092">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557092">
        <w:rPr>
          <w:rStyle w:val="Verwijzing"/>
        </w:rPr>
        <w:fldChar w:fldCharType="begin"/>
      </w:r>
      <w:r w:rsidRPr="00557092">
        <w:rPr>
          <w:rStyle w:val="Verwijzing"/>
        </w:rPr>
        <w:instrText xml:space="preserve"> REF _Ref_1dd73dad01fedc0a3f2fb511c2226ece_1 \r \h </w:instrText>
      </w:r>
      <w:r w:rsidRPr="00557092">
        <w:rPr>
          <w:rStyle w:val="Verwijzing"/>
        </w:rPr>
      </w:r>
      <w:r w:rsidRPr="00557092">
        <w:rPr>
          <w:rStyle w:val="Verwijzing"/>
        </w:rPr>
        <w:fldChar w:fldCharType="separate"/>
      </w:r>
      <w:r w:rsidR="005F4F74">
        <w:rPr>
          <w:rStyle w:val="Verwijzing"/>
        </w:rPr>
        <w:t>4.3.3.2</w:t>
      </w:r>
      <w:r w:rsidRPr="00557092">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Pr="00557092">
        <w:rPr>
          <w:rStyle w:val="Verwijzing"/>
        </w:rPr>
        <w:fldChar w:fldCharType="begin"/>
      </w:r>
      <w:r w:rsidRPr="00557092">
        <w:rPr>
          <w:rStyle w:val="Verwijzing"/>
        </w:rPr>
        <w:instrText xml:space="preserve"> REF _Ref_b9ec0e0e2750ffcc1be326c4bdcfb13c_1 \r \h </w:instrText>
      </w:r>
      <w:r w:rsidRPr="00557092">
        <w:rPr>
          <w:rStyle w:val="Verwijzing"/>
        </w:rPr>
      </w:r>
      <w:r w:rsidRPr="00557092">
        <w:rPr>
          <w:rStyle w:val="Verwijzing"/>
        </w:rPr>
        <w:fldChar w:fldCharType="separate"/>
      </w:r>
      <w:r w:rsidR="005F4F74">
        <w:rPr>
          <w:rStyle w:val="Verwijzing"/>
        </w:rPr>
        <w:t>4.3.3.3</w:t>
      </w:r>
      <w:r w:rsidRPr="00557092">
        <w:rPr>
          <w:rStyle w:val="Verwijzing"/>
        </w:rPr>
        <w:fldChar w:fldCharType="end"/>
      </w:r>
      <w:r>
        <w:t xml:space="preserve"> </w:t>
      </w:r>
      <w:r w:rsidRPr="00D05D87">
        <w:t>worden norm en toelichting concreet gemaakt met een voorbeeld.</w:t>
      </w:r>
    </w:p>
    <w:p w14:paraId="293367E6" w14:textId="77777777" w:rsidR="00713915" w:rsidRDefault="002E0577" w:rsidP="00713915">
      <w:r w:rsidRPr="007F3EDF">
        <w:t>Opgemerkt wordt dat de STOP-modellen voor Besluit en Regeling XML-modellen zijn. Met de in de volgende paragrafen genoemde elementen worden dus (STOP-)XML-elementen bedoeld.</w:t>
      </w:r>
    </w:p>
    <w:p w14:paraId="3425BC52" w14:textId="77777777" w:rsidR="00713915" w:rsidRPr="00D334FB" w:rsidRDefault="002E0577"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