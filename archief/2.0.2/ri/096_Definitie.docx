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002E0577"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2E0577" w:rsidRPr="00F1426F">
        <w:t xml:space="preserve"> bevat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