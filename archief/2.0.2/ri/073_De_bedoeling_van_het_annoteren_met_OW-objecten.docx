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2E0577" w:rsidP="00AF01F7">
      <w:pPr>
        <w:pStyle w:val="Kop3"/>
      </w:pPr>
      <w:bookmarkStart w:id="172" w:name="_Ref_e25eb2d38c8206df62dff5defc49ca5b_1"/>
      <w:r>
        <w:t>D</w:t>
      </w:r>
      <w:r w:rsidRPr="00F1426F">
        <w:t xml:space="preserve">e bedoeling van het annoteren met </w:t>
      </w:r>
      <w:r>
        <w:t>OW-object</w:t>
      </w:r>
      <w:r w:rsidRPr="00F1426F">
        <w:t>en</w:t>
      </w:r>
      <w:bookmarkEnd w:id="172"/>
    </w:p>
    <w:p w14:paraId="5028FA5F" w14:textId="299AD45E" w:rsidR="00030D6F" w:rsidRDefault="002E0577" w:rsidP="00AF01F7">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AF01F7" w:rsidRPr="00F1426F" w:rsidRDefault="002E057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w:t>
      </w:r>
      <w:r w:rsidRPr="00F1426F">
        <w:lastRenderedPageBreak/>
        <w:t>redeneringen, bijvoorbeeld dat het gebruik van een annotatie op de ene plek een betekenis geeft aan het ontbreken van die annotatie (of juist zijn tegenhanger) op een andere plek.</w:t>
      </w:r>
    </w:p>
    <w:p w14:paraId="1DC19710" w14:textId="77777777" w:rsidR="00AF01F7" w:rsidRPr="00F1426F" w:rsidRDefault="002E057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2E0577" w:rsidP="00AF01F7">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2E0577" w:rsidP="00AF01F7">
      <w:pPr>
        <w:pStyle w:val="Figuurbijschrift"/>
      </w:pPr>
      <w:r w:rsidRPr="00F1426F">
        <w:t>Voorbeeld bedoeling van IMOW, activiteit in omgevingsplan</w:t>
      </w:r>
    </w:p>
    <w:p w14:paraId="4249886C" w14:textId="33D1F2F1" w:rsidR="00030D6F" w:rsidRPr="00F1426F" w:rsidRDefault="002E0577" w:rsidP="00AF01F7">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2E057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2E0577" w:rsidP="00AF01F7">
      <w:pPr>
        <w:pStyle w:val="Figuurbijschrift"/>
      </w:pPr>
      <w:r w:rsidRPr="00F1426F">
        <w:t>Voorbeeld bedoeling van IMOW, omgevingsvisie</w:t>
      </w:r>
    </w:p>
    <w:p w14:paraId="7DBDE778" w14:textId="1861CFE6" w:rsidR="00030D6F" w:rsidRPr="00F1426F" w:rsidRDefault="002E0577" w:rsidP="00AF01F7">
      <w:r w:rsidRPr="00F1426F">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