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4A66A7" w:rsidRPr="00F03DD9" w:rsidRDefault="002E0577" w:rsidP="005D382E">
      <w:pPr>
        <w:pStyle w:val="Kop4"/>
      </w:pPr>
      <w:r w:rsidRPr="00F03DD9">
        <w:t>Procedurestatus van onderdelen van de Regeling</w:t>
      </w:r>
    </w:p>
    <w:p w14:paraId="29D432F6" w14:textId="5D925A67" w:rsidR="004A66A7" w:rsidRPr="00F03DD9" w:rsidRDefault="002E0577" w:rsidP="004C34A8">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w:t>
      </w:r>
      <w:r w:rsidR="000506C8">
        <w:t>’</w:t>
      </w:r>
      <w:r>
        <w:t>s</w:t>
      </w:r>
      <w:r w:rsidRPr="00F03DD9">
        <w:t xml:space="preserve"> en </w:t>
      </w:r>
      <w:r>
        <w:t>OW-object</w:t>
      </w:r>
      <w:r w:rsidRPr="00F03DD9">
        <w:t>en. De (procedure)status moet dan in de regelingenbank en DSO-LV ook raadpleegbaar zijn. In een aantal gevallen dient het bevoegd gezag wijzigingen in de procedurestatus door te geven.</w:t>
      </w:r>
    </w:p>
    <w:p w14:paraId="28DFBE30" w14:textId="0EC55D6E" w:rsidR="004A66A7" w:rsidRPr="00B26823" w:rsidRDefault="002E0577" w:rsidP="00E15BD2">
      <w:pPr>
        <w:pStyle w:val="Kader"/>
      </w:pPr>
      <w:r w:rsidRPr="00B26823">
        <w:rPr>
          <w:noProof/>
        </w:rPr>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6C0205" w:rsidRPr="00D80A79" w:rsidRDefault="002E0577" w:rsidP="00A54D31">
                            <w:pPr>
                              <w:rPr>
                                <w:b/>
                                <w:bCs/>
                              </w:rPr>
                            </w:pPr>
                            <w:r w:rsidRPr="00D80A79">
                              <w:rPr>
                                <w:b/>
                                <w:bCs/>
                              </w:rPr>
                              <w:t>Toekomstige functionaliteit</w:t>
                            </w:r>
                          </w:p>
                          <w:p w14:paraId="688699C1" w14:textId="77777777" w:rsidR="006C0205" w:rsidRPr="0022671B" w:rsidRDefault="002E0577"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4C1F5181" w14:textId="77777777" w:rsidR="006C0205" w:rsidRPr="00D80A79" w:rsidRDefault="002E0577" w:rsidP="00A54D31">
                      <w:pPr>
                        <w:rPr>
                          <w:b/>
                          <w:bCs/>
                        </w:rPr>
                      </w:pPr>
                      <w:r w:rsidRPr="00D80A79">
                        <w:rPr>
                          <w:b/>
                          <w:bCs/>
                        </w:rPr>
                        <w:t>Toekomstige functionaliteit</w:t>
                      </w:r>
                    </w:p>
                    <w:p w14:paraId="688699C1" w14:textId="77777777" w:rsidR="006C0205" w:rsidRPr="0022671B" w:rsidRDefault="002E0577"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