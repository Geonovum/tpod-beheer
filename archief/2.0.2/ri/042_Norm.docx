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B6D85" w14:textId="77777777" w:rsidR="00713915" w:rsidRDefault="002E0577" w:rsidP="00713915">
      <w:pPr>
        <w:pStyle w:val="Kop5"/>
      </w:pPr>
      <w:bookmarkStart w:id="84" w:name="_Ref_ba2cbc387947bc296ef662eba35c9579_1"/>
      <w:bookmarkStart w:id="85" w:name="_Ref_ba2cbc387947bc296ef662eba35c9579_2"/>
      <w:bookmarkStart w:id="86" w:name="_Ref_ba2cbc387947bc296ef662eba35c9579_3"/>
      <w:bookmarkStart w:id="87" w:name="_Ref_ba2cbc387947bc296ef662eba35c9579_4"/>
      <w:bookmarkStart w:id="88" w:name="_Ref_ba2cbc387947bc296ef662eba35c9579_5"/>
      <w:r>
        <w:t>Norm</w:t>
      </w:r>
      <w:bookmarkEnd w:id="84"/>
      <w:bookmarkEnd w:id="85"/>
      <w:bookmarkEnd w:id="86"/>
      <w:bookmarkEnd w:id="87"/>
      <w:bookmarkEnd w:id="88"/>
    </w:p>
    <w:p w14:paraId="08A55B8A" w14:textId="77777777" w:rsidR="00713915" w:rsidRDefault="002E0577" w:rsidP="00713915">
      <w:r>
        <w:t xml:space="preserve">Een besluit tot </w:t>
      </w:r>
      <w:r w:rsidRPr="00EF2CE0">
        <w:t xml:space="preserve">vaststelling </w:t>
      </w:r>
      <w:r>
        <w:t xml:space="preserve">of </w:t>
      </w:r>
      <w:r w:rsidRPr="00EF2CE0">
        <w:t>wijziging</w:t>
      </w:r>
      <w:r>
        <w:t xml:space="preserve"> van de reactieve interventie </w:t>
      </w:r>
      <w:r w:rsidRPr="00F03DD9">
        <w:t xml:space="preserve">moet worden </w:t>
      </w:r>
      <w:r>
        <w:t xml:space="preserve">opgesteld en aangeleverd overeenkomstig </w:t>
      </w:r>
      <w:r w:rsidRPr="00F03DD9">
        <w:t>het model BesluitCompact. Besluit</w:t>
      </w:r>
      <w:r>
        <w:t>Compact bevat</w:t>
      </w:r>
      <w:r w:rsidRPr="00F03DD9">
        <w:t xml:space="preserve"> de volgende elementen:</w:t>
      </w:r>
    </w:p>
    <w:p w14:paraId="3D8CFCDC" w14:textId="77777777" w:rsidR="00196B74" w:rsidRPr="00F03DD9" w:rsidRDefault="00196B74" w:rsidP="00196B74">
      <w:pPr>
        <w:pStyle w:val="Opsommingnummers1"/>
        <w:numPr>
          <w:ilvl w:val="0"/>
          <w:numId w:val="3"/>
        </w:numPr>
      </w:pPr>
      <w:r w:rsidRPr="00D25014">
        <w:rPr>
          <w:b/>
          <w:bCs/>
        </w:rPr>
        <w:t>RegelingOpschrift</w:t>
      </w:r>
      <w:r w:rsidRPr="00F03DD9">
        <w:t xml:space="preserve">: </w:t>
      </w:r>
      <w:r>
        <w:t>STOP-</w:t>
      </w:r>
      <w:r w:rsidRPr="00F03DD9">
        <w:t xml:space="preserve">element dat de officiële titel van het </w:t>
      </w:r>
      <w:r>
        <w:t>B</w:t>
      </w:r>
      <w:r w:rsidRPr="00F03DD9">
        <w:t>esluit bevat. Verplicht element. Komt 1 keer voor.</w:t>
      </w:r>
    </w:p>
    <w:p w14:paraId="64CD59DD" w14:textId="77777777" w:rsidR="00196B74" w:rsidRPr="00F03DD9" w:rsidRDefault="00196B74" w:rsidP="00196B74">
      <w:pPr>
        <w:pStyle w:val="Opsommingnummers1"/>
      </w:pPr>
      <w:r w:rsidRPr="00BD6ED9">
        <w:rPr>
          <w:b/>
          <w:bCs/>
        </w:rPr>
        <w:t>Aanhef</w:t>
      </w:r>
      <w:r w:rsidRPr="00F03DD9">
        <w:t xml:space="preserve">: </w:t>
      </w:r>
      <w:r>
        <w:t>STOP-</w:t>
      </w:r>
      <w:r w:rsidRPr="00F03DD9">
        <w:t xml:space="preserve">element dat een blok tekst aan het begin van een </w:t>
      </w:r>
      <w:r>
        <w:t>Besluit</w:t>
      </w:r>
      <w:r w:rsidRPr="00F03DD9">
        <w:t xml:space="preserve"> bevat. Optioneel element. Komt 0 of 1 keer voor.</w:t>
      </w:r>
    </w:p>
    <w:p w14:paraId="34FD5A3D" w14:textId="77777777" w:rsidR="00196B74" w:rsidRPr="00F03DD9" w:rsidRDefault="00196B74" w:rsidP="00196B74">
      <w:pPr>
        <w:pStyle w:val="Opsommingnummers1"/>
      </w:pPr>
      <w:r w:rsidRPr="00BD6ED9">
        <w:rPr>
          <w:b/>
          <w:bCs/>
        </w:rPr>
        <w:t>Lichaam</w:t>
      </w:r>
      <w:r w:rsidRPr="00F03DD9">
        <w:t xml:space="preserve">: </w:t>
      </w:r>
      <w:r>
        <w:t>STOP-element dat het lichaam (</w:t>
      </w:r>
      <w:r w:rsidRPr="00C43935">
        <w:t>oftewel het dictum</w:t>
      </w:r>
      <w:r>
        <w:t>)</w:t>
      </w:r>
      <w:r w:rsidRPr="00C43935">
        <w:t xml:space="preserve"> </w:t>
      </w:r>
      <w:r>
        <w:t>van het Besluit bevat: dat wat het bestuursorgaan vaststelt of wijzigt. V</w:t>
      </w:r>
      <w:r w:rsidRPr="00F03DD9">
        <w:t xml:space="preserve">erplicht element. Komt 1 keer voor. Bestaat voor zowel initieel besluit (besluit dat een </w:t>
      </w:r>
      <w:r>
        <w:t xml:space="preserve">tijdelijk regelingdeel </w:t>
      </w:r>
      <w:r w:rsidRPr="00F03DD9">
        <w:t xml:space="preserve">instelt) als wijzigingsbesluit (besluit dat een </w:t>
      </w:r>
      <w:r w:rsidRPr="008901FD">
        <w:t xml:space="preserve">tijdelijk regelingdeel </w:t>
      </w:r>
      <w:r w:rsidRPr="00F03DD9">
        <w:t xml:space="preserve">wijzigt) uit de volgende </w:t>
      </w:r>
      <w:r>
        <w:t>elementen</w:t>
      </w:r>
      <w:r w:rsidRPr="00F03DD9">
        <w:t>:</w:t>
      </w:r>
    </w:p>
    <w:p w14:paraId="767B9FA9" w14:textId="77777777" w:rsidR="00196B74" w:rsidRPr="00F03DD9" w:rsidRDefault="00196B74" w:rsidP="00196B74">
      <w:pPr>
        <w:pStyle w:val="Opsommingtekens2"/>
      </w:pPr>
      <w:r w:rsidRPr="00DE778C">
        <w:rPr>
          <w:i/>
          <w:iCs/>
        </w:rPr>
        <w:t>WijzigArtikel</w:t>
      </w:r>
      <w:r>
        <w:t>: STOP-element dat beschrijft wat wordt vastgesteld of gewijzigd en verwijst naar de WijzigBijlage</w:t>
      </w:r>
      <w:r w:rsidRPr="00F03DD9">
        <w:t>. Verplicht element. Komt ten minste 1 keer voor.</w:t>
      </w:r>
      <w:r w:rsidDel="00EF62D9">
        <w:t xml:space="preserve"> </w:t>
      </w:r>
      <w:r w:rsidRPr="00F03DD9">
        <w:br/>
        <w:t>Ieder WijzigArtikel moet de volgende onderdelen bevatten:</w:t>
      </w:r>
    </w:p>
    <w:p w14:paraId="7FA91DDC" w14:textId="77777777" w:rsidR="00196B74" w:rsidRDefault="00196B74" w:rsidP="00196B74">
      <w:pPr>
        <w:pStyle w:val="Opsommingtekens3"/>
      </w:pPr>
      <w:r w:rsidRPr="00DE778C">
        <w:rPr>
          <w:i/>
          <w:iCs/>
        </w:rPr>
        <w:t>Kop</w:t>
      </w:r>
      <w:r>
        <w:t xml:space="preserve">: STOP-element dat de Kop bevat. Verplicht element. Komt </w:t>
      </w:r>
      <w:r w:rsidRPr="00F03DD9">
        <w:t xml:space="preserve">1 keer voor. Bevat ten minste één van de </w:t>
      </w:r>
      <w:r>
        <w:t xml:space="preserve">Kopelementen </w:t>
      </w:r>
      <w:r w:rsidRPr="00F03DD9">
        <w:t>Label, Nummer en Opschrift; ieder van deze onderdelen komt 0 of 1 keer voor.</w:t>
      </w:r>
    </w:p>
    <w:p w14:paraId="15EB90B6" w14:textId="77777777" w:rsidR="00196B74" w:rsidRDefault="00196B74" w:rsidP="00196B74">
      <w:pPr>
        <w:pStyle w:val="Opsommingtekens3"/>
      </w:pPr>
      <w:r w:rsidRPr="00DE778C">
        <w:rPr>
          <w:i/>
          <w:iCs/>
        </w:rPr>
        <w:t>Wat</w:t>
      </w:r>
      <w:r>
        <w:t>: STOP-element dat bevat:</w:t>
      </w:r>
    </w:p>
    <w:p w14:paraId="091B5F7A" w14:textId="77777777" w:rsidR="00196B74" w:rsidRDefault="00196B74" w:rsidP="00196B74">
      <w:pPr>
        <w:pStyle w:val="Opsommingtekens4"/>
      </w:pPr>
      <w:r>
        <w:lastRenderedPageBreak/>
        <w:t xml:space="preserve">een </w:t>
      </w:r>
      <w:r w:rsidRPr="00F03DD9">
        <w:t xml:space="preserve">tekstuele omschrijving van </w:t>
      </w:r>
      <w:r w:rsidRPr="00DE729B">
        <w:t>dat wat het bestuursorgaan vaststelt</w:t>
      </w:r>
      <w:r w:rsidRPr="00DE729B" w:rsidDel="00DE729B">
        <w:t xml:space="preserve"> </w:t>
      </w:r>
      <w:r w:rsidRPr="00F03DD9">
        <w:t>(in het geval van een initieel besluit) respectievelijk wijzig</w:t>
      </w:r>
      <w:r>
        <w:t>t</w:t>
      </w:r>
      <w:r w:rsidRPr="00F03DD9">
        <w:t xml:space="preserve"> (in het geval van een wijzigingsbesluit)</w:t>
      </w:r>
      <w:r>
        <w:t>; en</w:t>
      </w:r>
    </w:p>
    <w:p w14:paraId="7A2A7820" w14:textId="77777777" w:rsidR="00196B74" w:rsidRPr="00F03DD9" w:rsidRDefault="00196B74" w:rsidP="00196B74">
      <w:pPr>
        <w:pStyle w:val="Opsommingtekens4"/>
      </w:pPr>
      <w:r>
        <w:t xml:space="preserve">een verwijzing, </w:t>
      </w:r>
      <w:r w:rsidRPr="00846F46">
        <w:t>zowel</w:t>
      </w:r>
      <w:r>
        <w:t xml:space="preserve"> tekstueel als </w:t>
      </w:r>
      <w:r w:rsidRPr="00F03DD9">
        <w:t>met IntRef</w:t>
      </w:r>
      <w:r>
        <w:t>, naar de WijzigBijlage.</w:t>
      </w:r>
    </w:p>
    <w:p w14:paraId="4A4F554A" w14:textId="77777777" w:rsidR="00196B74" w:rsidRDefault="00196B74" w:rsidP="00196B74">
      <w:pPr>
        <w:pStyle w:val="Opsommingtekens2"/>
      </w:pPr>
      <w:r w:rsidRPr="00DE778C">
        <w:rPr>
          <w:i/>
          <w:iCs/>
        </w:rPr>
        <w:t>Artikel</w:t>
      </w:r>
      <w:r>
        <w:t xml:space="preserve">: </w:t>
      </w:r>
      <w:r w:rsidRPr="00BC69A5">
        <w:t>STOP-element dat</w:t>
      </w:r>
      <w:r w:rsidRPr="00F03DD9">
        <w:t xml:space="preserve"> </w:t>
      </w:r>
      <w:r>
        <w:t xml:space="preserve">een regulier artikel bevat. </w:t>
      </w:r>
      <w:r w:rsidRPr="00F03DD9">
        <w:t xml:space="preserve">Verplicht element. Komt ten minste 1 keer voor. </w:t>
      </w:r>
      <w:r>
        <w:br/>
      </w:r>
      <w:r w:rsidRPr="00F03DD9">
        <w:t>Ieder Artikel moet de volgende onderdelen bevatten:</w:t>
      </w:r>
    </w:p>
    <w:p w14:paraId="6087E6DA" w14:textId="77777777" w:rsidR="00196B74" w:rsidRDefault="00196B74" w:rsidP="00196B74">
      <w:pPr>
        <w:pStyle w:val="Opsommingtekens3"/>
      </w:pPr>
      <w:r w:rsidRPr="00DE778C">
        <w:rPr>
          <w:i/>
          <w:iCs/>
        </w:rPr>
        <w:t>Kop</w:t>
      </w:r>
      <w:r w:rsidRPr="009F2C36">
        <w:t>:</w:t>
      </w:r>
      <w:r w:rsidRPr="00942008">
        <w:t xml:space="preserve"> </w:t>
      </w:r>
      <w:r w:rsidRPr="005536D4">
        <w:t xml:space="preserve">STOP-element dat de Kop bevat. </w:t>
      </w:r>
      <w:r>
        <w:t>Verplicht element. Komt 1 keer voor.</w:t>
      </w:r>
      <w:r w:rsidRPr="00942008">
        <w:t xml:space="preserve"> Bevat ten minste één van de Kopelementen Label, Nummer en Opschrift; ieder van deze onderdelen komt 0 of 1 keer voor.</w:t>
      </w:r>
    </w:p>
    <w:p w14:paraId="58B01368" w14:textId="77777777" w:rsidR="00196B74" w:rsidRPr="00F03DD9" w:rsidRDefault="00196B74" w:rsidP="00196B74">
      <w:pPr>
        <w:pStyle w:val="Opsommingtekens3"/>
      </w:pPr>
      <w:r>
        <w:t xml:space="preserve">Verplichte </w:t>
      </w:r>
      <w:r w:rsidRPr="00846F46">
        <w:t>keuze</w:t>
      </w:r>
      <w:r>
        <w:t xml:space="preserve"> tussen Lid en Inhoud.</w:t>
      </w:r>
    </w:p>
    <w:p w14:paraId="75E5714B" w14:textId="77777777" w:rsidR="00196B74" w:rsidRDefault="00196B74" w:rsidP="00196B74">
      <w:pPr>
        <w:pStyle w:val="Opsommingnummers1"/>
      </w:pPr>
      <w:r w:rsidRPr="00782819">
        <w:rPr>
          <w:b/>
          <w:bCs/>
        </w:rPr>
        <w:t>Sluiting</w:t>
      </w:r>
      <w:r w:rsidRPr="00F03DD9">
        <w:t xml:space="preserve">: </w:t>
      </w:r>
      <w:r>
        <w:t>STOP-</w:t>
      </w:r>
      <w:r w:rsidRPr="00F03DD9">
        <w:t>element dat het Besluit afsluit</w:t>
      </w:r>
      <w:r>
        <w:t xml:space="preserve">. </w:t>
      </w:r>
      <w:r w:rsidRPr="00F03DD9">
        <w:t>Optioneel element. Komt 0 of 1 keer voor.</w:t>
      </w:r>
      <w:r>
        <w:t xml:space="preserve"> De tekst van de Sluiting staat in een of meer reguliere Alinea’s.</w:t>
      </w:r>
      <w:r w:rsidRPr="00F03DD9">
        <w:t xml:space="preserve"> </w:t>
      </w:r>
      <w:r>
        <w:t xml:space="preserve">Ook kan gebruik gemaakt worden van </w:t>
      </w:r>
      <w:r w:rsidRPr="00F03DD9">
        <w:t xml:space="preserve">de optionele elementen </w:t>
      </w:r>
      <w:r>
        <w:t>S</w:t>
      </w:r>
      <w:r w:rsidRPr="00F03DD9">
        <w:t>lotformuler</w:t>
      </w:r>
      <w:r>
        <w:t>ing</w:t>
      </w:r>
      <w:r w:rsidRPr="00F03DD9">
        <w:t xml:space="preserve">, </w:t>
      </w:r>
      <w:r>
        <w:t>D</w:t>
      </w:r>
      <w:r w:rsidRPr="00F03DD9">
        <w:t xml:space="preserve">agtekening en </w:t>
      </w:r>
      <w:r>
        <w:t>O</w:t>
      </w:r>
      <w:r w:rsidRPr="00F03DD9">
        <w:t>ndertekening.</w:t>
      </w:r>
    </w:p>
    <w:p w14:paraId="7E383564" w14:textId="77777777" w:rsidR="00196B74" w:rsidRPr="00F03DD9" w:rsidRDefault="00196B74" w:rsidP="00196B74">
      <w:pPr>
        <w:pStyle w:val="Opsommingnummers1"/>
      </w:pPr>
      <w:r w:rsidRPr="00CD7B4C">
        <w:rPr>
          <w:b/>
          <w:bCs/>
        </w:rPr>
        <w:t>WijzigBijlage</w:t>
      </w:r>
      <w:r w:rsidRPr="00F03DD9">
        <w:t xml:space="preserve">: </w:t>
      </w:r>
      <w:r>
        <w:t>STOP-</w:t>
      </w:r>
      <w:r w:rsidRPr="00F03DD9">
        <w:t xml:space="preserve">element dat voor </w:t>
      </w:r>
      <w:r>
        <w:t xml:space="preserve">een </w:t>
      </w:r>
      <w:r w:rsidRPr="00F03DD9">
        <w:t xml:space="preserve">initieel besluit </w:t>
      </w:r>
      <w:r w:rsidRPr="009E1E47">
        <w:t>de inhoud van de instelling</w:t>
      </w:r>
      <w:r>
        <w:t xml:space="preserve"> </w:t>
      </w:r>
      <w:r w:rsidRPr="009E1E47">
        <w:t xml:space="preserve">van </w:t>
      </w:r>
      <w:r w:rsidRPr="00727026">
        <w:t>het tijdelijk regelingdeel</w:t>
      </w:r>
      <w:r w:rsidRPr="009E1E47">
        <w:t xml:space="preserve"> </w:t>
      </w:r>
      <w:r>
        <w:t>en voor een</w:t>
      </w:r>
      <w:r w:rsidRPr="00F03DD9">
        <w:t xml:space="preserve"> wijzigingsbesluit de wijzigingen van een versie van </w:t>
      </w:r>
      <w:r w:rsidRPr="00727026">
        <w:t xml:space="preserve">het tijdelijk regelingdeel </w:t>
      </w:r>
      <w:r w:rsidRPr="00F03DD9">
        <w:t>bevat. Verplicht element. Komt ten minste 1 keer voor.</w:t>
      </w:r>
      <w:r w:rsidRPr="00F03DD9">
        <w:br/>
        <w:t>Iedere WijzigBijlage bevat</w:t>
      </w:r>
      <w:r>
        <w:t xml:space="preserve"> </w:t>
      </w:r>
      <w:r w:rsidRPr="00C662DC">
        <w:t>de volgende elementen</w:t>
      </w:r>
      <w:r w:rsidRPr="00F03DD9">
        <w:t>:</w:t>
      </w:r>
    </w:p>
    <w:p w14:paraId="4D6533F0" w14:textId="77777777" w:rsidR="00196B74" w:rsidRPr="00F03DD9" w:rsidRDefault="00196B74" w:rsidP="00196B74">
      <w:pPr>
        <w:pStyle w:val="Opsommingtekens2"/>
      </w:pPr>
      <w:r w:rsidRPr="00333656">
        <w:rPr>
          <w:i/>
          <w:iCs/>
        </w:rPr>
        <w:t>Kop</w:t>
      </w:r>
      <w:r w:rsidRPr="009F2C36">
        <w:t>:</w:t>
      </w:r>
      <w:r w:rsidRPr="00F03DD9">
        <w:t xml:space="preserve"> </w:t>
      </w:r>
      <w:r w:rsidRPr="005536D4">
        <w:t xml:space="preserve">STOP-element dat de Kop bevat. </w:t>
      </w:r>
      <w:r w:rsidRPr="00F03DD9">
        <w:t>Verplicht element. Komt 1 keer voor. Bevat ten minste één van de onderdelen Label, Nummer en Opschrift; ieder van deze onderdelen komt 0 of 1 keer voor.</w:t>
      </w:r>
      <w:r>
        <w:t xml:space="preserve"> </w:t>
      </w:r>
      <w:r w:rsidRPr="007C723A">
        <w:t>Optioneel kan het element Subtitel worden toegevoegd.</w:t>
      </w:r>
    </w:p>
    <w:p w14:paraId="3E866CB5" w14:textId="77777777" w:rsidR="00196B74" w:rsidRPr="00F03DD9" w:rsidRDefault="00196B74" w:rsidP="00196B74">
      <w:pPr>
        <w:pStyle w:val="Opsommingtekens2"/>
      </w:pPr>
      <w:r w:rsidRPr="00F03DD9">
        <w:t>Een verplichte keuze uit:</w:t>
      </w:r>
    </w:p>
    <w:p w14:paraId="46053285" w14:textId="68539D91" w:rsidR="00196B74" w:rsidRPr="00F03DD9" w:rsidRDefault="00196B74" w:rsidP="00196B74">
      <w:pPr>
        <w:pStyle w:val="Opsommingtekens3"/>
      </w:pPr>
      <w:r w:rsidRPr="00333656">
        <w:rPr>
          <w:i/>
          <w:iCs/>
        </w:rPr>
        <w:t>WijzigBijlage/</w:t>
      </w:r>
      <w:r w:rsidRPr="001916CF">
        <w:rPr>
          <w:i/>
          <w:iCs/>
        </w:rPr>
        <w:t>RegelingTijdelijkdeel</w:t>
      </w:r>
      <w:r w:rsidRPr="00F03DD9">
        <w:t xml:space="preserve">: </w:t>
      </w:r>
      <w:r>
        <w:t>STOP-</w:t>
      </w:r>
      <w:r w:rsidRPr="00F03DD9">
        <w:t>element dat</w:t>
      </w:r>
      <w:r w:rsidRPr="00F03DD9" w:rsidDel="00A5395F">
        <w:t xml:space="preserve"> </w:t>
      </w:r>
      <w:r w:rsidRPr="00F03DD9">
        <w:t xml:space="preserve">de </w:t>
      </w:r>
      <w:r>
        <w:t xml:space="preserve">volledige </w:t>
      </w:r>
      <w:r w:rsidRPr="00F03DD9">
        <w:t xml:space="preserve">tekst van </w:t>
      </w:r>
      <w:r>
        <w:t xml:space="preserve">het </w:t>
      </w:r>
      <w:r w:rsidRPr="00F03DD9">
        <w:t xml:space="preserve">initiële </w:t>
      </w:r>
      <w:r>
        <w:t xml:space="preserve">tijdelijk </w:t>
      </w:r>
      <w:r w:rsidRPr="00F03DD9">
        <w:t>regeling</w:t>
      </w:r>
      <w:r>
        <w:t>deel</w:t>
      </w:r>
      <w:r w:rsidRPr="00F03DD9">
        <w:t xml:space="preserve"> bevat. Onder voorwaarde verplicht element: alleen te gebruiken bij een initi</w:t>
      </w:r>
      <w:r>
        <w:t>ë</w:t>
      </w:r>
      <w:r w:rsidRPr="00F03DD9">
        <w:t>l</w:t>
      </w:r>
      <w:r>
        <w:t>e</w:t>
      </w:r>
      <w:r w:rsidRPr="00F03DD9">
        <w:t xml:space="preserve"> </w:t>
      </w:r>
      <w:r>
        <w:t>reactieve interventie</w:t>
      </w:r>
      <w:r w:rsidRPr="00F03DD9">
        <w:t xml:space="preserve">; </w:t>
      </w:r>
      <w:r>
        <w:t xml:space="preserve">is </w:t>
      </w:r>
      <w:r w:rsidRPr="00F03DD9">
        <w:t>dan verplicht</w:t>
      </w:r>
      <w:r>
        <w:t xml:space="preserve"> en</w:t>
      </w:r>
      <w:r w:rsidRPr="00F03DD9">
        <w:t xml:space="preserve"> </w:t>
      </w:r>
      <w:r>
        <w:t>k</w:t>
      </w:r>
      <w:r w:rsidRPr="00F03DD9">
        <w:t xml:space="preserve">omt </w:t>
      </w:r>
      <w:r w:rsidR="007356BF">
        <w:t>dan</w:t>
      </w:r>
      <w:r>
        <w:t xml:space="preserve"> 1 keer voor.</w:t>
      </w:r>
    </w:p>
    <w:p w14:paraId="506FFF31" w14:textId="77777777" w:rsidR="00196B74" w:rsidRPr="00F03DD9" w:rsidRDefault="00196B74" w:rsidP="00196B74">
      <w:pPr>
        <w:pStyle w:val="Opsommingtekens3"/>
      </w:pPr>
      <w:r w:rsidRPr="00333656">
        <w:rPr>
          <w:i/>
          <w:iCs/>
        </w:rPr>
        <w:t>WijzigBijlage/RegelingMutatie</w:t>
      </w:r>
      <w:r w:rsidRPr="00F03DD9">
        <w:t xml:space="preserve">: </w:t>
      </w:r>
      <w:r>
        <w:t>STOP-</w:t>
      </w:r>
      <w:r w:rsidRPr="00F03DD9">
        <w:t>element dat de wijzigingen tussen twee RegelingVersies in was-wordt oftewel renvooiweergave bevat. Onder voorwaarde verplicht element: alleen te gebruiken bij een besluit</w:t>
      </w:r>
      <w:r>
        <w:t xml:space="preserve"> tot </w:t>
      </w:r>
      <w:r w:rsidRPr="000B647B">
        <w:t>wijziging</w:t>
      </w:r>
      <w:r>
        <w:t xml:space="preserve"> van een tijdelijk regelingdeel</w:t>
      </w:r>
      <w:r w:rsidRPr="00F03DD9">
        <w:t xml:space="preserve">;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r w:rsidRPr="00F03DD9">
        <w:br/>
        <w:t>Per onderdeel moet een keuze gemaakt worden tussen:</w:t>
      </w:r>
    </w:p>
    <w:p w14:paraId="739DE3B3" w14:textId="77777777" w:rsidR="00196B74" w:rsidRPr="00514D8D" w:rsidRDefault="00196B74" w:rsidP="00196B74">
      <w:pPr>
        <w:pStyle w:val="Opsommingtekens4"/>
      </w:pPr>
      <w:r w:rsidRPr="00514D8D">
        <w:t>VoegToe: element dat aangeeft dat een tekstonderdeel aan een bestaande Regeling wordt toegevoegd, op welke plaats en op welke wijze;</w:t>
      </w:r>
    </w:p>
    <w:p w14:paraId="0B352F42" w14:textId="77777777" w:rsidR="00196B74" w:rsidRPr="00514D8D" w:rsidRDefault="00196B74" w:rsidP="00196B74">
      <w:pPr>
        <w:pStyle w:val="Opsommingtekens4"/>
      </w:pPr>
      <w:r w:rsidRPr="00514D8D">
        <w:t>Vervang: element dat aangeeft dat het onderdeel een tekstonderdeel in een bestaande Regeling vervangt;</w:t>
      </w:r>
    </w:p>
    <w:p w14:paraId="1262B9BE" w14:textId="77777777" w:rsidR="00196B74" w:rsidRPr="00514D8D" w:rsidRDefault="00196B74" w:rsidP="00196B74">
      <w:pPr>
        <w:pStyle w:val="Opsommingtekens4"/>
      </w:pPr>
      <w:r w:rsidRPr="00514D8D">
        <w:t>VervangKop: element dat aangeeft dat (de tekstuele inhoud van) een Kop wordt gewijzigd;</w:t>
      </w:r>
    </w:p>
    <w:p w14:paraId="707C5B6D" w14:textId="77777777" w:rsidR="00196B74" w:rsidRPr="00F03DD9" w:rsidRDefault="00196B74" w:rsidP="00196B74">
      <w:pPr>
        <w:pStyle w:val="Opsommingtekens4"/>
      </w:pPr>
      <w:r w:rsidRPr="00514D8D">
        <w:t>Verwijder: element</w:t>
      </w:r>
      <w:r w:rsidRPr="00F03DD9">
        <w:t xml:space="preserve"> dat aangeeft dat een tekstonderdeel uit een bestaande Regeling wordt verwijderd.</w:t>
      </w:r>
    </w:p>
    <w:p w14:paraId="6DCC67A5" w14:textId="77777777" w:rsidR="00196B74" w:rsidRDefault="00196B74" w:rsidP="00196B74">
      <w:pPr>
        <w:pStyle w:val="Opsommingnummers1"/>
      </w:pPr>
      <w:r w:rsidRPr="00721D1C">
        <w:rPr>
          <w:b/>
          <w:bCs/>
        </w:rPr>
        <w:t>Bijlage</w:t>
      </w:r>
      <w:r w:rsidRPr="00F03DD9">
        <w:t xml:space="preserve">: </w:t>
      </w:r>
      <w:r>
        <w:t>STOP-</w:t>
      </w:r>
      <w:r w:rsidRPr="00F03DD9">
        <w:t xml:space="preserve">element dat een bijlage </w:t>
      </w:r>
      <w:r>
        <w:t xml:space="preserve">(in dit geval bij het Besluit) </w:t>
      </w:r>
      <w:r w:rsidRPr="00F03DD9">
        <w:t>bevat. Optioneel element. Komt zo vaak voor als gewenst.</w:t>
      </w:r>
      <w:r>
        <w:br/>
      </w:r>
      <w:r w:rsidRPr="00FB5E05">
        <w:t>Hoofdregel is dat een bijlage is vormgegeven als onderdeel van de tekst in STOP-XML. In bijzondere gevallen is het toegestaan een bijlage als PDF-bestand aan te leveren.</w:t>
      </w:r>
      <w:r>
        <w:t xml:space="preserve"> Een Bijlage die in STOP-XML wordt opgesteld, bevat de volgende elementen:</w:t>
      </w:r>
    </w:p>
    <w:p w14:paraId="55B1194E" w14:textId="77777777" w:rsidR="00196B74" w:rsidRDefault="00196B74" w:rsidP="00196B74">
      <w:pPr>
        <w:pStyle w:val="Opsommingtekens2"/>
      </w:pPr>
      <w:r w:rsidRPr="0028044C">
        <w:rPr>
          <w:i/>
          <w:iCs/>
        </w:rPr>
        <w:t>Kop</w:t>
      </w:r>
      <w:r w:rsidRPr="005536D4">
        <w:t>:</w:t>
      </w:r>
      <w:r>
        <w:t xml:space="preserve"> </w:t>
      </w:r>
      <w:r w:rsidRPr="005536D4">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423AD7">
        <w:t>Optioneel kan het element Subtitel worden toegevoegd.</w:t>
      </w:r>
    </w:p>
    <w:p w14:paraId="0624A2A0" w14:textId="5631704B" w:rsidR="00196B74" w:rsidRDefault="00196B74" w:rsidP="00196B74">
      <w:pPr>
        <w:pStyle w:val="Opsommingtekens2"/>
      </w:pPr>
      <w:r w:rsidRPr="00E201BB">
        <w:lastRenderedPageBreak/>
        <w:t>De inhoud van de Bijlage</w:t>
      </w:r>
      <w:r>
        <w:t xml:space="preserve">,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557092">
        <w:rPr>
          <w:rStyle w:val="Verwijzing"/>
        </w:rPr>
        <w:fldChar w:fldCharType="begin"/>
      </w:r>
      <w:r w:rsidRPr="00557092">
        <w:rPr>
          <w:rStyle w:val="Verwijzing"/>
        </w:rPr>
        <w:instrText xml:space="preserve"> REF _Ref_f720173d6659fee5711ef1b2c14dfdda_1 \r \h </w:instrText>
      </w:r>
      <w:r w:rsidRPr="00557092">
        <w:rPr>
          <w:rStyle w:val="Verwijzing"/>
        </w:rPr>
      </w:r>
      <w:r w:rsidRPr="00557092">
        <w:rPr>
          <w:rStyle w:val="Verwijzing"/>
        </w:rPr>
        <w:fldChar w:fldCharType="separate"/>
      </w:r>
      <w:r w:rsidR="005F4F74">
        <w:rPr>
          <w:rStyle w:val="Verwijzing"/>
        </w:rPr>
        <w:t>5.3</w:t>
      </w:r>
      <w:r w:rsidRPr="00557092">
        <w:rPr>
          <w:rStyle w:val="Verwijzing"/>
        </w:rPr>
        <w:fldChar w:fldCharType="end"/>
      </w:r>
      <w:r>
        <w:t>.</w:t>
      </w:r>
    </w:p>
    <w:p w14:paraId="467F8D12" w14:textId="77777777" w:rsidR="00196B74" w:rsidRDefault="00196B74" w:rsidP="00196B74">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2653C72E" w14:textId="77777777" w:rsidR="00196B74" w:rsidRPr="00F03DD9" w:rsidRDefault="00196B74" w:rsidP="00196B74">
      <w:pPr>
        <w:pStyle w:val="Opsommingtekens2"/>
        <w:numPr>
          <w:ilvl w:val="0"/>
          <w:numId w:val="0"/>
        </w:numPr>
        <w:ind w:left="284"/>
      </w:pPr>
      <w:r w:rsidRPr="00FB5E05">
        <w:t>Een bijlage mag alleen als PDF-bestand worden aangeleverd als het voor het bevoegd gezag redelijkerwijs niet mogelijk is om de bijlage als onderdeel van de tekst in STOP-XML op te stellen. Het PDF-bestand moet dan voldoen aan de eisen van PDF/A-1a of PDF/A-2a, moet worden gemodelleerd als document-informatieobject en mag uitsluitend een deel van de tekst bevatten dat daadwerkelijk als bijlage gezien kan worden.</w:t>
      </w:r>
    </w:p>
    <w:p w14:paraId="770CE8CE" w14:textId="77777777" w:rsidR="00196B74" w:rsidRDefault="00196B74" w:rsidP="00196B74">
      <w:pPr>
        <w:pStyle w:val="Opsommingnummers1"/>
      </w:pPr>
      <w:r w:rsidRPr="0021229C">
        <w:rPr>
          <w:b/>
          <w:bCs/>
        </w:rPr>
        <w:t>Toelichting</w:t>
      </w:r>
      <w:r w:rsidRPr="00F03DD9">
        <w:t xml:space="preserve">: </w:t>
      </w:r>
      <w:r>
        <w:t>STOP-</w:t>
      </w:r>
      <w:r w:rsidRPr="00F03DD9">
        <w:t>element dat de toelichting op het Besluit bevat. Optioneel element. Komt 0 of 1 keer voor.</w:t>
      </w:r>
      <w:r>
        <w:t xml:space="preserve"> </w:t>
      </w:r>
      <w:r>
        <w:br/>
        <w:t>Een Toelichting bevat de volgende elementen:</w:t>
      </w:r>
    </w:p>
    <w:p w14:paraId="121E6370" w14:textId="218708A2" w:rsidR="00196B74" w:rsidRDefault="00196B74" w:rsidP="008713C9">
      <w:pPr>
        <w:pStyle w:val="Opsommingtekens2"/>
      </w:pPr>
      <w:r w:rsidRPr="00196B74">
        <w:rPr>
          <w:i/>
          <w:iCs/>
        </w:rPr>
        <w:t>Kop</w:t>
      </w:r>
      <w:r>
        <w:t xml:space="preserve">: </w:t>
      </w:r>
      <w:r w:rsidRPr="006F22AF">
        <w:t>STOP-element dat de Kop bevat.</w:t>
      </w:r>
      <w:r>
        <w:t xml:space="preserve"> </w:t>
      </w:r>
      <w:r w:rsidRPr="005F4483">
        <w:t xml:space="preserve">Onder voorwaarde verplicht element: verplicht indien binnen het element Toelichting zowel het element AlgemeneToelichting als het element ArtikelgewijzeToelichting voorkomt, komt dan 1 keer voor; </w:t>
      </w:r>
      <w:r>
        <w:t>optioneel indien binnen het element Toelichting slechts één van de elementen AlgemeneToelichting en ArtikelgewijzeToelichting voorkomt</w:t>
      </w:r>
      <w:r w:rsidRPr="005F4483">
        <w:t xml:space="preserve">, komt dan 0 of 1 keer voor. </w:t>
      </w:r>
      <w:r w:rsidRPr="00520BB4">
        <w:t>Bevat ten minste één van de Kopelementen Label, Nummer en Opschrift; ieder van deze onderdelen komt 0 of 1 keer voor.</w:t>
      </w:r>
      <w:r>
        <w:t xml:space="preserve"> </w:t>
      </w:r>
      <w:r w:rsidRPr="007372E8">
        <w:t>Optioneel kan het element Subtitel worden toegevoegd.</w:t>
      </w:r>
    </w:p>
    <w:p w14:paraId="32D98A9E" w14:textId="77777777" w:rsidR="00196B74" w:rsidRDefault="00196B74" w:rsidP="00196B74">
      <w:pPr>
        <w:pStyle w:val="Opsommingtekens2"/>
      </w:pPr>
      <w:r w:rsidRPr="0085735B">
        <w:rPr>
          <w:i/>
          <w:iCs/>
        </w:rPr>
        <w:t>AlgemeneToelichting</w:t>
      </w:r>
      <w:r w:rsidRPr="007417E4">
        <w:t>:</w:t>
      </w:r>
      <w:r>
        <w:t xml:space="preserve"> STOP-element dat de algemene toelichting bevat. Optioneel element. Komt 0 of 1 keer voor.</w:t>
      </w:r>
      <w:r>
        <w:br/>
        <w:t xml:space="preserve">Een AlgemeneToelichting bevat </w:t>
      </w:r>
      <w:r w:rsidRPr="004868B7">
        <w:t>de volgende elementen</w:t>
      </w:r>
      <w:r>
        <w:t>:</w:t>
      </w:r>
    </w:p>
    <w:p w14:paraId="5EA79B73" w14:textId="77777777" w:rsidR="00196B74" w:rsidRDefault="00196B74" w:rsidP="00196B74">
      <w:pPr>
        <w:pStyle w:val="Opsommingtekens3"/>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5F0372A0" w14:textId="438A5F5A" w:rsidR="00196B74" w:rsidRDefault="00196B74" w:rsidP="00196B74">
      <w:pPr>
        <w:pStyle w:val="Opsommingtekens3"/>
      </w:pPr>
      <w:r w:rsidRPr="002F6253">
        <w:t xml:space="preserve">De inhoud van de </w:t>
      </w:r>
      <w:r>
        <w:t xml:space="preserve">AlgemeneToelichting,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557092">
        <w:rPr>
          <w:rStyle w:val="Verwijzing"/>
        </w:rPr>
        <w:fldChar w:fldCharType="begin"/>
      </w:r>
      <w:r w:rsidRPr="00557092">
        <w:rPr>
          <w:rStyle w:val="Verwijzing"/>
        </w:rPr>
        <w:instrText xml:space="preserve"> REF _Ref_f720173d6659fee5711ef1b2c14dfdda_1 \r \h </w:instrText>
      </w:r>
      <w:r w:rsidRPr="00557092">
        <w:rPr>
          <w:rStyle w:val="Verwijzing"/>
        </w:rPr>
      </w:r>
      <w:r w:rsidRPr="00557092">
        <w:rPr>
          <w:rStyle w:val="Verwijzing"/>
        </w:rPr>
        <w:fldChar w:fldCharType="separate"/>
      </w:r>
      <w:r w:rsidR="005F4F74">
        <w:rPr>
          <w:rStyle w:val="Verwijzing"/>
        </w:rPr>
        <w:t>5.3</w:t>
      </w:r>
      <w:r w:rsidRPr="00557092">
        <w:rPr>
          <w:rStyle w:val="Verwijzing"/>
        </w:rPr>
        <w:fldChar w:fldCharType="end"/>
      </w:r>
      <w:r>
        <w:t>.</w:t>
      </w:r>
    </w:p>
    <w:p w14:paraId="22515AE3" w14:textId="77777777" w:rsidR="00196B74" w:rsidRDefault="00196B74" w:rsidP="00196B74">
      <w:pPr>
        <w:pStyle w:val="Opsommingtekens2"/>
      </w:pPr>
      <w:r w:rsidRPr="0085735B">
        <w:rPr>
          <w:i/>
          <w:iCs/>
        </w:rPr>
        <w:t>ArtikelgewijzeToelichting</w:t>
      </w:r>
      <w:r w:rsidRPr="007417E4">
        <w:t>:</w:t>
      </w:r>
      <w:r>
        <w:t xml:space="preserve"> STOP-element dat de artikelsgewijze toelichting bevat. Optioneel element. Komt 0 of 1 keer voor. </w:t>
      </w:r>
      <w:r>
        <w:br/>
        <w:t xml:space="preserve">Een ArtikelgewijzeToelichting bevat </w:t>
      </w:r>
      <w:r w:rsidRPr="004868B7">
        <w:t>de volgende elementen</w:t>
      </w:r>
      <w:r>
        <w:t>:</w:t>
      </w:r>
    </w:p>
    <w:p w14:paraId="26188C7C" w14:textId="77777777" w:rsidR="00196B74" w:rsidRDefault="00196B74" w:rsidP="00196B74">
      <w:pPr>
        <w:pStyle w:val="Opsommingtekens3"/>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16D2389B" w14:textId="6EB3DDA0" w:rsidR="00196B74" w:rsidRDefault="00196B74" w:rsidP="00196B74">
      <w:pPr>
        <w:pStyle w:val="Opsommingtekens3"/>
      </w:pPr>
      <w:r w:rsidRPr="002F6253">
        <w:t xml:space="preserve">De inhoud van de </w:t>
      </w:r>
      <w:r>
        <w:t xml:space="preserve">ArtikelgewijzeToelichting,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557092">
        <w:rPr>
          <w:rStyle w:val="Verwijzing"/>
        </w:rPr>
        <w:fldChar w:fldCharType="begin"/>
      </w:r>
      <w:r w:rsidRPr="00557092">
        <w:rPr>
          <w:rStyle w:val="Verwijzing"/>
        </w:rPr>
        <w:instrText xml:space="preserve"> REF _Ref_f720173d6659fee5711ef1b2c14dfdda_1 \r \h </w:instrText>
      </w:r>
      <w:r w:rsidRPr="00557092">
        <w:rPr>
          <w:rStyle w:val="Verwijzing"/>
        </w:rPr>
      </w:r>
      <w:r w:rsidRPr="00557092">
        <w:rPr>
          <w:rStyle w:val="Verwijzing"/>
        </w:rPr>
        <w:fldChar w:fldCharType="separate"/>
      </w:r>
      <w:r w:rsidR="005F4F74">
        <w:rPr>
          <w:rStyle w:val="Verwijzing"/>
        </w:rPr>
        <w:t>5.3</w:t>
      </w:r>
      <w:r w:rsidRPr="00557092">
        <w:rPr>
          <w:rStyle w:val="Verwijzing"/>
        </w:rPr>
        <w:fldChar w:fldCharType="end"/>
      </w:r>
      <w:r>
        <w:t>.</w:t>
      </w:r>
    </w:p>
    <w:p w14:paraId="19D257B2" w14:textId="0D283DB7" w:rsidR="00196B74" w:rsidRDefault="00196B74" w:rsidP="00C23206">
      <w:pPr>
        <w:pStyle w:val="Opsommingtekens2"/>
      </w:pPr>
      <w:r w:rsidRPr="00EA1F76">
        <w:t xml:space="preserve">De inhoud van de Toelichting, opgebouwd met </w:t>
      </w:r>
      <w:r w:rsidRPr="00DC3779">
        <w:rPr>
          <w:i/>
          <w:iCs/>
        </w:rPr>
        <w:t>Divisie</w:t>
      </w:r>
      <w:r w:rsidRPr="00EA1F76">
        <w:t xml:space="preserve"> (optioneel element) en </w:t>
      </w:r>
      <w:r w:rsidRPr="00DC3779">
        <w:rPr>
          <w:i/>
          <w:iCs/>
        </w:rPr>
        <w:t>Divisietekst</w:t>
      </w:r>
      <w:r w:rsidRPr="00EA1F76">
        <w:t xml:space="preserve"> (verplicht element)</w:t>
      </w:r>
      <w:r>
        <w:t>, zonder de structurerende elementen AlgemeneToelichting en/of ArtikelgewijzeToelichting</w:t>
      </w:r>
      <w:r w:rsidRPr="00EA1F76">
        <w:t xml:space="preserve">. </w:t>
      </w:r>
      <w:r>
        <w:t xml:space="preserve">Mogelijkheid die STOP biedt voor een toelichting die uitsluitend </w:t>
      </w:r>
      <w:r w:rsidRPr="00F03DD9">
        <w:t>algemeen van aard is</w:t>
      </w:r>
      <w:r>
        <w:t xml:space="preserve">. Geadviseerd wordt om </w:t>
      </w:r>
      <w:r w:rsidRPr="00602C53">
        <w:t>van deze mogelijkheid geen gebruik te maken.</w:t>
      </w:r>
      <w:r>
        <w:t xml:space="preserve"> Indien toch gebruikt moeten Divisie en Divisietekst voldoen aan de specificaties voor de Vrijetekststructuur in paragraaf </w:t>
      </w:r>
      <w:r w:rsidRPr="00557092">
        <w:rPr>
          <w:rStyle w:val="Verwijzing"/>
        </w:rPr>
        <w:fldChar w:fldCharType="begin"/>
      </w:r>
      <w:r w:rsidRPr="00557092">
        <w:rPr>
          <w:rStyle w:val="Verwijzing"/>
        </w:rPr>
        <w:instrText xml:space="preserve"> REF _Ref_f720173d6659fee5711ef1b2c14dfdda_1 \r \h </w:instrText>
      </w:r>
      <w:r w:rsidRPr="00557092">
        <w:rPr>
          <w:rStyle w:val="Verwijzing"/>
        </w:rPr>
      </w:r>
      <w:r w:rsidRPr="00557092">
        <w:rPr>
          <w:rStyle w:val="Verwijzing"/>
        </w:rPr>
        <w:fldChar w:fldCharType="separate"/>
      </w:r>
      <w:r w:rsidR="005F4F74">
        <w:rPr>
          <w:rStyle w:val="Verwijzing"/>
        </w:rPr>
        <w:t>5.3</w:t>
      </w:r>
      <w:r w:rsidRPr="00557092">
        <w:rPr>
          <w:rStyle w:val="Verwijzing"/>
        </w:rPr>
        <w:fldChar w:fldCharType="end"/>
      </w:r>
      <w:r>
        <w:t>.</w:t>
      </w:r>
    </w:p>
    <w:p w14:paraId="357B02C9" w14:textId="77777777" w:rsidR="00196B74" w:rsidRDefault="00196B74" w:rsidP="00196B74">
      <w:pPr>
        <w:pStyle w:val="Opsommingtekens2"/>
      </w:pPr>
      <w:r w:rsidRPr="00112AB7">
        <w:rPr>
          <w:i/>
          <w:iCs/>
        </w:rPr>
        <w:t>Sluiting</w:t>
      </w:r>
      <w:r>
        <w:t xml:space="preserve">: </w:t>
      </w:r>
      <w:r w:rsidRPr="00F47DFC">
        <w:t xml:space="preserve">STOP-element dat </w:t>
      </w:r>
      <w:r>
        <w:t xml:space="preserve">de Toelichting </w:t>
      </w:r>
      <w:r w:rsidRPr="00F47DFC">
        <w:t xml:space="preserve">afsluit. Optioneel element. Komt 0 of 1 keer voor. De tekst van de Sluiting staat in een of meer reguliere Alinea’s. Ook kan gebruik </w:t>
      </w:r>
      <w:r w:rsidRPr="00F47DFC">
        <w:lastRenderedPageBreak/>
        <w:t>gemaakt worden van de optionele elementen Slotformulering, Dagtekening en Ondertekening.</w:t>
      </w:r>
    </w:p>
    <w:p w14:paraId="4B26988F" w14:textId="77777777" w:rsidR="00196B74" w:rsidRPr="00F03DD9" w:rsidRDefault="00196B74" w:rsidP="00196B74">
      <w:pPr>
        <w:pStyle w:val="Opsommingtekens2"/>
      </w:pPr>
      <w:r w:rsidRPr="00112AB7">
        <w:rPr>
          <w:i/>
          <w:iCs/>
        </w:rPr>
        <w:t>Bijlage</w:t>
      </w:r>
      <w:r w:rsidRPr="00B66A57">
        <w:t>:</w:t>
      </w:r>
      <w:r>
        <w:t xml:space="preserve"> </w:t>
      </w:r>
      <w:r w:rsidRPr="00B66A57">
        <w:t xml:space="preserve">STOP-element dat een bijlage (in dit geval bij de </w:t>
      </w:r>
      <w:r>
        <w:t>Toelichting</w:t>
      </w:r>
      <w:r w:rsidRPr="00B66A57">
        <w:t xml:space="preserve">) bevat. Optioneel element. Komt zo vaak voor als gewenst. Een bijlage bij de </w:t>
      </w:r>
      <w:r>
        <w:t>Toelichting</w:t>
      </w:r>
      <w:r w:rsidRPr="00B66A57">
        <w:t xml:space="preserve"> wordt niet geconsolideerd.</w:t>
      </w:r>
      <w:r>
        <w:t xml:space="preserve"> </w:t>
      </w:r>
      <w:r w:rsidRPr="00FB5E05">
        <w:t>Voor een bijlage bij de Toelichting gelden dezelfde eisen als voor het ‘hoofdelement’ Bijlage.</w:t>
      </w:r>
    </w:p>
    <w:p w14:paraId="22B780FD" w14:textId="77777777" w:rsidR="00196B74" w:rsidRDefault="00196B74" w:rsidP="00196B74">
      <w:pPr>
        <w:pStyle w:val="Opsommingnummers1"/>
      </w:pPr>
      <w:r w:rsidRPr="003C1F80">
        <w:rPr>
          <w:b/>
          <w:bCs/>
        </w:rPr>
        <w:t>Artikelgewijze</w:t>
      </w:r>
      <w:r>
        <w:rPr>
          <w:b/>
          <w:bCs/>
        </w:rPr>
        <w:t>T</w:t>
      </w:r>
      <w:r w:rsidRPr="003C1F80">
        <w:rPr>
          <w:b/>
          <w:bCs/>
        </w:rPr>
        <w:t>oelichting</w:t>
      </w:r>
      <w:r w:rsidRPr="00F03DD9">
        <w:t xml:space="preserve">: </w:t>
      </w:r>
      <w:r w:rsidRPr="00352F6F">
        <w:t xml:space="preserve">STOP-element dat de artikelsgewijze toelichting, oftewel de toelichting op de artikelen in de Regeling, bevat. Optioneel element. Komt 0 of 1 keer voor. Mogelijkheid die STOP biedt voor een toelichting die uitsluitend een toelichting op de artikelen in de regeling is. Geadviseerd wordt om dit element niet te gebruiken. Indien toch gebruikt gelden voor deze ArtikelgewijzeToelichting dezelfde eisen als voor de ArtikelgewijzeToelichting binnen het element Toelichting onder </w:t>
      </w:r>
      <w:r>
        <w:t>7</w:t>
      </w:r>
      <w:r w:rsidRPr="00352F6F">
        <w:t>.</w:t>
      </w:r>
    </w:p>
    <w:p w14:paraId="74DC37FC" w14:textId="77777777" w:rsidR="00196B74" w:rsidRDefault="00196B74" w:rsidP="00196B74">
      <w:pPr>
        <w:pStyle w:val="Opsommingnummers1"/>
      </w:pPr>
      <w:r w:rsidRPr="00995E69">
        <w:rPr>
          <w:b/>
          <w:bCs/>
        </w:rPr>
        <w:t>Motivering</w:t>
      </w:r>
      <w:r w:rsidRPr="00F03DD9">
        <w:t xml:space="preserve">: </w:t>
      </w:r>
      <w:r>
        <w:t>STOP-</w:t>
      </w:r>
      <w:r w:rsidRPr="00F03DD9">
        <w:t>element dat de motivering van het Besluit bevat. Optioneel element. Komt 0 of 1 keer voor.</w:t>
      </w:r>
      <w:r>
        <w:br/>
        <w:t xml:space="preserve">Een Motivering bevat </w:t>
      </w:r>
      <w:r w:rsidRPr="00C12A38">
        <w:t>de volgende elementen</w:t>
      </w:r>
      <w:r>
        <w:t>:</w:t>
      </w:r>
    </w:p>
    <w:p w14:paraId="3F5CA2BA" w14:textId="77777777" w:rsidR="00196B74" w:rsidRDefault="00196B74" w:rsidP="00196B74">
      <w:pPr>
        <w:pStyle w:val="Opsommingtekens2"/>
      </w:pPr>
      <w:r w:rsidRPr="0028044C">
        <w:rPr>
          <w:i/>
          <w:iCs/>
        </w:rPr>
        <w:t>Kop</w:t>
      </w:r>
      <w:r>
        <w:t xml:space="preserve">: </w:t>
      </w:r>
      <w:r w:rsidRPr="00336E77">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1B697D">
        <w:t>Optioneel kan het element Subtitel worden toegevoegd.</w:t>
      </w:r>
    </w:p>
    <w:p w14:paraId="5FDB8DDD" w14:textId="79505890" w:rsidR="00196B74" w:rsidRDefault="00196B74" w:rsidP="00196B74">
      <w:pPr>
        <w:pStyle w:val="Opsommingtekens2"/>
      </w:pPr>
      <w:r w:rsidRPr="002F6253">
        <w:t xml:space="preserve">De inhoud van de </w:t>
      </w:r>
      <w:r>
        <w:t xml:space="preserve">Motivering,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557092">
        <w:rPr>
          <w:rStyle w:val="Verwijzing"/>
        </w:rPr>
        <w:fldChar w:fldCharType="begin"/>
      </w:r>
      <w:r w:rsidRPr="00557092">
        <w:rPr>
          <w:rStyle w:val="Verwijzing"/>
        </w:rPr>
        <w:instrText xml:space="preserve"> REF _Ref_f720173d6659fee5711ef1b2c14dfdda_1 \r \h </w:instrText>
      </w:r>
      <w:r w:rsidRPr="00557092">
        <w:rPr>
          <w:rStyle w:val="Verwijzing"/>
        </w:rPr>
      </w:r>
      <w:r w:rsidRPr="00557092">
        <w:rPr>
          <w:rStyle w:val="Verwijzing"/>
        </w:rPr>
        <w:fldChar w:fldCharType="separate"/>
      </w:r>
      <w:r w:rsidR="005F4F74">
        <w:rPr>
          <w:rStyle w:val="Verwijzing"/>
        </w:rPr>
        <w:t>5.3</w:t>
      </w:r>
      <w:r w:rsidRPr="00557092">
        <w:rPr>
          <w:rStyle w:val="Verwijzing"/>
        </w:rPr>
        <w:fldChar w:fldCharType="end"/>
      </w:r>
      <w:r>
        <w:t>.</w:t>
      </w:r>
    </w:p>
    <w:p w14:paraId="04DE3E64" w14:textId="77777777" w:rsidR="00196B74" w:rsidRDefault="00196B74" w:rsidP="00196B74">
      <w:pPr>
        <w:pStyle w:val="Opsommingtekens2"/>
      </w:pPr>
      <w:r w:rsidRPr="00F47DFC">
        <w:rPr>
          <w:i/>
          <w:iCs/>
        </w:rPr>
        <w:t>Sluiting</w:t>
      </w:r>
      <w:r>
        <w:t xml:space="preserve">: </w:t>
      </w:r>
      <w:r w:rsidRPr="00F47DFC">
        <w:t xml:space="preserve">STOP-element dat </w:t>
      </w:r>
      <w:r>
        <w:t xml:space="preserve">de Motivering </w:t>
      </w:r>
      <w:r w:rsidRPr="00F47DFC">
        <w:t>afsluit. Optioneel element. Komt 0 of 1 keer voor. De tekst van de Sluiting staat in een of meer reguliere Alinea’s. Ook kan gebruik gemaakt worden van de optionele elementen Slotformulering, Dagtekening en Ondertekening.</w:t>
      </w:r>
    </w:p>
    <w:p w14:paraId="5D0C3368" w14:textId="77777777" w:rsidR="00196B74" w:rsidRPr="00F03DD9" w:rsidRDefault="00196B74" w:rsidP="00196B74">
      <w:pPr>
        <w:pStyle w:val="Opsommingtekens2"/>
      </w:pPr>
      <w:r w:rsidRPr="000F6E53">
        <w:rPr>
          <w:i/>
          <w:iCs/>
        </w:rPr>
        <w:t>Bijlage</w:t>
      </w:r>
      <w:r>
        <w:t xml:space="preserve">: </w:t>
      </w:r>
      <w:r w:rsidRPr="00B5506D">
        <w:t xml:space="preserve">STOP-element dat een bijlage </w:t>
      </w:r>
      <w:r>
        <w:t>(in dit geval bij de Motivering)</w:t>
      </w:r>
      <w:r w:rsidRPr="00B5506D">
        <w:t xml:space="preserve"> bevat.</w:t>
      </w:r>
      <w:r>
        <w:t xml:space="preserve"> </w:t>
      </w:r>
      <w:r w:rsidRPr="007364F1">
        <w:t>Optioneel element. Komt zo vaak voor als gewenst.</w:t>
      </w:r>
      <w:r w:rsidRPr="00B5506D">
        <w:t xml:space="preserve"> Een bijlage bij </w:t>
      </w:r>
      <w:r>
        <w:t>de Motivering</w:t>
      </w:r>
      <w:r w:rsidRPr="00B5506D">
        <w:t xml:space="preserve"> wordt niet geconsolideerd.</w:t>
      </w:r>
      <w:r>
        <w:t xml:space="preserve"> </w:t>
      </w:r>
      <w:r w:rsidRPr="00FB5E05">
        <w:t xml:space="preserve">Voor een bijlage bij de </w:t>
      </w:r>
      <w:r>
        <w:t>Motivering</w:t>
      </w:r>
      <w:r w:rsidRPr="00FB5E05">
        <w:t xml:space="preserve"> gelden dezelfde eisen als voor het ‘hoofdelement’ Bijlage.</w:t>
      </w:r>
    </w:p>
    <w:p w14:paraId="78C8795E" w14:textId="381CF5A6" w:rsidR="00713915" w:rsidRPr="001C207F" w:rsidRDefault="00196B74" w:rsidP="00196B74">
      <w:pPr>
        <w:pStyle w:val="Opsommingnummers1"/>
      </w:pPr>
      <w:r w:rsidRPr="003C1F80">
        <w:rPr>
          <w:b/>
          <w:bCs/>
        </w:rPr>
        <w:t>Inhoudsopgave</w:t>
      </w:r>
      <w:r w:rsidRPr="00F03DD9">
        <w:t xml:space="preserve">: </w:t>
      </w:r>
      <w:r>
        <w:t>STOP-</w:t>
      </w:r>
      <w:r w:rsidRPr="00F03DD9">
        <w:t>element dat de inhoudsopgave van het Besluit bevat. Optioneel element. Komt 0 of 1 keer voor</w:t>
      </w:r>
      <w:r>
        <w:t xml:space="preserve">. </w:t>
      </w:r>
      <w:r w:rsidRPr="00F03DD9">
        <w:t>Een inhoudsopgave wordt niet geconsolideerd.</w:t>
      </w:r>
      <w:r>
        <w:br/>
        <w:t>Geadviseerd wordt om dit element niet te gebruiken.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