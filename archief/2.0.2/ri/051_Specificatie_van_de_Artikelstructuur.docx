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2E0577" w:rsidP="00713915">
      <w:pPr>
        <w:pStyle w:val="Kop3"/>
      </w:pPr>
      <w:bookmarkStart w:id="111" w:name="_Ref_4504b76814882132b78d167da46df064_1"/>
      <w:bookmarkStart w:id="112" w:name="_Ref_4504b76814882132b78d167da46df064_2"/>
      <w:bookmarkStart w:id="114" w:name="_Ref_4504b76814882132b78d167da46df064_3"/>
      <w:bookmarkStart w:id="117" w:name="_Ref_4504b76814882132b78d167da46df064_4"/>
      <w:r w:rsidRPr="007B60F8">
        <w:t>Specificatie van de Artikelstructuur</w:t>
      </w:r>
      <w:bookmarkEnd w:id="111"/>
      <w:bookmarkEnd w:id="112"/>
      <w:bookmarkEnd w:id="114"/>
      <w:bookmarkEnd w:id="117"/>
    </w:p>
    <w:p w14:paraId="680B0B0B" w14:textId="279311C7" w:rsidR="00030D6F" w:rsidRDefault="002E0577" w:rsidP="00713915">
      <w:r w:rsidRPr="007B60F8">
        <w:t xml:space="preserve">Zoals in paragraaf </w:t>
      </w:r>
      <w:r w:rsidRPr="00557092">
        <w:rPr>
          <w:rStyle w:val="Verwijzing"/>
        </w:rPr>
        <w:fldChar w:fldCharType="begin"/>
      </w:r>
      <w:r w:rsidRPr="00557092">
        <w:rPr>
          <w:rStyle w:val="Verwijzing"/>
        </w:rPr>
        <w:instrText xml:space="preserve"> REF _Ref_822ed09600855c5ac22da8c47916c078_1 \n \h </w:instrText>
      </w:r>
      <w:r w:rsidRPr="00557092">
        <w:rPr>
          <w:rStyle w:val="Verwijzing"/>
        </w:rPr>
      </w:r>
      <w:r w:rsidRPr="00557092">
        <w:rPr>
          <w:rStyle w:val="Verwijzing"/>
        </w:rPr>
        <w:fldChar w:fldCharType="separate"/>
      </w:r>
      <w:r w:rsidR="005F4F74">
        <w:rPr>
          <w:rStyle w:val="Verwijzing"/>
        </w:rPr>
        <w:t>5.1</w:t>
      </w:r>
      <w:r w:rsidRPr="00557092">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0"/>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B26823">
        <w:t xml:space="preserve"> </w:t>
      </w:r>
      <w:r w:rsidRPr="007B60F8">
        <w:t>worden in de navolgende paragrafen beschreven.</w:t>
      </w:r>
    </w:p>
    <w:p w14:paraId="14AD35FA" w14:textId="0AB389DA" w:rsidR="00713915" w:rsidRDefault="00000000" w:rsidP="00713915"/>
    <w:p w14:paraId="53FC61DB" w14:textId="77777777" w:rsidR="00713915" w:rsidRPr="007B60F8" w:rsidRDefault="002E0577"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