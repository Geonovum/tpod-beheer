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2F7B04">
      <w:pPr>
        <w:pStyle w:val="Kop4"/>
      </w:pPr>
      <w:r w:rsidRPr="00F1426F">
        <w:t>Definitie</w:t>
      </w:r>
    </w:p>
    <w:p w14:paraId="4680A898" w14:textId="63D9B11C" w:rsidR="0037472B" w:rsidRPr="00F1426F" w:rsidRDefault="002E0577" w:rsidP="002F7B04">
      <w:r w:rsidRPr="00F1426F">
        <w:t>Locatie is het objecttype dat machineleesbaar vastlegt waar een Juridische regel, Tekstdeel en</w:t>
      </w:r>
      <w:r>
        <w:t>/of</w:t>
      </w:r>
      <w:r w:rsidRPr="00F1426F">
        <w:t xml:space="preserve"> de </w:t>
      </w:r>
      <w:r>
        <w:t xml:space="preserve">domeinspecifieke </w:t>
      </w:r>
      <w:r w:rsidRPr="00F1426F">
        <w:t>object</w:t>
      </w:r>
      <w:r>
        <w:t>typ</w:t>
      </w:r>
      <w:r w:rsidRPr="00F1426F">
        <w:t>en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