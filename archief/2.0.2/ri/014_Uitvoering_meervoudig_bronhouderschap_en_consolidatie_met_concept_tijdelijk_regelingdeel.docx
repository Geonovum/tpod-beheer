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870E9" w14:textId="77777777" w:rsidR="00D1100E" w:rsidRDefault="00D1100E" w:rsidP="00D1100E">
      <w:pPr>
        <w:pStyle w:val="Kop4"/>
      </w:pPr>
      <w:r w:rsidRPr="00900D62">
        <w:t>Uitvoering meervoudig bronhouderschap en consolidatie met concept ‘tijdelijk regelingdeel’</w:t>
      </w:r>
    </w:p>
    <w:p w14:paraId="670C1798" w14:textId="3965C348" w:rsidR="00D1100E" w:rsidRDefault="00607451" w:rsidP="00D1100E">
      <w:r>
        <w:t>Met name voor voorbereidingsbesluit en projectbesluit is i</w:t>
      </w:r>
      <w:r w:rsidR="00D1100E">
        <w:t xml:space="preserve">n </w:t>
      </w:r>
      <w:r w:rsidR="00D1100E" w:rsidRPr="00FB74CA">
        <w:t xml:space="preserve">de STOP/TPOD-standaard </w:t>
      </w:r>
      <w:r w:rsidR="00D1100E">
        <w:t xml:space="preserve">de </w:t>
      </w:r>
      <w:r w:rsidR="00D1100E" w:rsidRPr="00FB74CA">
        <w:t>technisch</w:t>
      </w:r>
      <w:r w:rsidR="00D1100E">
        <w:t>e</w:t>
      </w:r>
      <w:r w:rsidR="00D1100E" w:rsidRPr="00FB74CA">
        <w:t xml:space="preserve"> </w:t>
      </w:r>
      <w:r w:rsidR="00D1100E">
        <w:t xml:space="preserve">invulling </w:t>
      </w:r>
      <w:r w:rsidR="00D1100E" w:rsidRPr="00FB74CA">
        <w:t xml:space="preserve">ontwikkeld </w:t>
      </w:r>
      <w:r w:rsidR="00D1100E">
        <w:t xml:space="preserve">van </w:t>
      </w:r>
      <w:r w:rsidR="00D1100E" w:rsidRPr="00FB74CA">
        <w:t>het meervoudig bronhouderscha</w:t>
      </w:r>
      <w:r w:rsidR="00D1100E">
        <w:t xml:space="preserve">p: het tijdelijk regelingdeel. </w:t>
      </w:r>
      <w:r w:rsidR="00D1100E" w:rsidRPr="00D80239">
        <w:t xml:space="preserve">Dit concept </w:t>
      </w:r>
      <w:r w:rsidR="00D1100E">
        <w:t xml:space="preserve">houdt in </w:t>
      </w:r>
      <w:r w:rsidR="00D1100E" w:rsidRPr="00D80239">
        <w:t>dat de juridische geconsolideerde regeling kan bestaan uit een hoofdregeling en een</w:t>
      </w:r>
      <w:r w:rsidR="00D1100E">
        <w:t xml:space="preserve"> of meer</w:t>
      </w:r>
      <w:r w:rsidR="00D1100E" w:rsidRPr="00D80239">
        <w:t xml:space="preserve"> tijdelijk regelingdel</w:t>
      </w:r>
      <w:r w:rsidR="00D1100E">
        <w:t>en</w:t>
      </w:r>
      <w:r w:rsidR="00D1100E" w:rsidRPr="00D80239">
        <w:t>.</w:t>
      </w:r>
      <w:r w:rsidR="00D1100E">
        <w:t xml:space="preserve"> </w:t>
      </w:r>
      <w:r w:rsidR="00D1100E" w:rsidRPr="000B0D0F">
        <w:t>Het tijdelijk regelingdeel maakt tijdelijk deel uit van de geconsolideerde regeling en/of is afkomstig van een ander bevoegd gezag dan de ‘eigenaar’ van het omgevingsdocument.</w:t>
      </w:r>
      <w:r w:rsidR="00D1100E">
        <w:t xml:space="preserve"> </w:t>
      </w:r>
      <w:r w:rsidR="00D1100E" w:rsidRPr="00D80239">
        <w:t xml:space="preserve">Technisch zijn het losse delen. </w:t>
      </w:r>
      <w:r w:rsidR="00D1100E">
        <w:t xml:space="preserve">Schematisch </w:t>
      </w:r>
      <w:r w:rsidR="00D1100E" w:rsidRPr="00D80239">
        <w:t xml:space="preserve">ziet </w:t>
      </w:r>
      <w:r w:rsidR="00D1100E">
        <w:t xml:space="preserve">dit </w:t>
      </w:r>
      <w:r w:rsidR="00D1100E" w:rsidRPr="00D80239">
        <w:t>er zo uit:</w:t>
      </w:r>
    </w:p>
    <w:p w14:paraId="55F2063F" w14:textId="2917A453" w:rsidR="00D1100E" w:rsidRPr="003C30F3" w:rsidRDefault="00D1100E" w:rsidP="00D1100E">
      <w:pPr>
        <w:pStyle w:val="Figuur"/>
      </w:pPr>
      <w:r w:rsidRPr="0016532F">
        <w:rPr>
          <w:noProof/>
        </w:rPr>
        <w:lastRenderedPageBreak/>
        <w:drawing>
          <wp:inline distT="0" distB="0" distL="0" distR="0" wp14:anchorId="29D6200E" wp14:editId="1AC23FD6">
            <wp:extent cx="3924300" cy="2647950"/>
            <wp:effectExtent l="0" t="0" r="0" b="0"/>
            <wp:docPr id="209177663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2647950"/>
                    </a:xfrm>
                    <a:prstGeom prst="rect">
                      <a:avLst/>
                    </a:prstGeom>
                    <a:noFill/>
                    <a:ln>
                      <a:noFill/>
                    </a:ln>
                  </pic:spPr>
                </pic:pic>
              </a:graphicData>
            </a:graphic>
          </wp:inline>
        </w:drawing>
      </w:r>
    </w:p>
    <w:p w14:paraId="40E68B88" w14:textId="77777777" w:rsidR="00D1100E" w:rsidRDefault="00D1100E" w:rsidP="00D1100E">
      <w:pPr>
        <w:pStyle w:val="Figuurbijschrift"/>
      </w:pPr>
      <w:r w:rsidRPr="00114BD5">
        <w:tab/>
        <w:t>Onderdelen geconsolideerde regeling: hoofdregeling en tijdelijk regel</w:t>
      </w:r>
      <w:r>
        <w:t>ing</w:t>
      </w:r>
      <w:r w:rsidRPr="00114BD5">
        <w:t>del</w:t>
      </w:r>
      <w:r>
        <w:t>en</w:t>
      </w:r>
    </w:p>
    <w:p w14:paraId="6783C8C7" w14:textId="77777777" w:rsidR="00D1100E" w:rsidRDefault="00D1100E" w:rsidP="00D1100E">
      <w:r>
        <w:t xml:space="preserve">Een regeling bestaat op deze manier uit één hoofdregeling en nul of meer tijdelijke regelingdelen. Elk deel (de hoofdregeling en ieder tijdelijk regelingdeel) is een apart ‘work’ </w:t>
      </w:r>
      <w:r w:rsidRPr="00546594">
        <w:t>(een eigenstandig deel)</w:t>
      </w:r>
      <w:r>
        <w:t xml:space="preserve"> en kan worden beheerd door een ander bevoegd gezag. Elk deel kan worden gewijzigd en heeft dus ook zijn eigen versies.</w:t>
      </w:r>
    </w:p>
    <w:p w14:paraId="45BA7B78" w14:textId="2B4824E9" w:rsidR="00D1100E" w:rsidRDefault="00D1100E" w:rsidP="00D1100E">
      <w:r>
        <w:t xml:space="preserve">In STOP is het tijdelijk regelingdeel vormgegeven in het </w:t>
      </w:r>
      <w:r w:rsidRPr="001657E4">
        <w:t>tekstmodel RegelingTijdelijkdeel.</w:t>
      </w:r>
      <w:r>
        <w:t xml:space="preserve"> </w:t>
      </w:r>
      <w:r w:rsidRPr="003A295A">
        <w:t xml:space="preserve">De specificaties voor </w:t>
      </w:r>
      <w:r>
        <w:t xml:space="preserve">de </w:t>
      </w:r>
      <w:r w:rsidRPr="003A295A">
        <w:t xml:space="preserve">toepassing van het tekstmodel RegelingTijdelijkdeel </w:t>
      </w:r>
      <w:r>
        <w:t xml:space="preserve">op het voorbereidingsbesluit </w:t>
      </w:r>
      <w:r w:rsidRPr="003A295A">
        <w:t xml:space="preserve">staan </w:t>
      </w:r>
      <w:r w:rsidRPr="00361020">
        <w:t xml:space="preserve">in paragraaf </w:t>
      </w:r>
      <w:r w:rsidR="00B31ACC">
        <w:fldChar w:fldCharType="begin"/>
      </w:r>
      <w:r w:rsidR="00B31ACC">
        <w:instrText xml:space="preserve"> REF _Ref_fe34de75605dc70a12c32ba7fd96d678_1 \n \h </w:instrText>
      </w:r>
      <w:r w:rsidR="00B31ACC">
        <w:fldChar w:fldCharType="separate"/>
      </w:r>
      <w:r w:rsidR="005F4F74">
        <w:t>4.3.3</w:t>
      </w:r>
      <w:r w:rsidR="00B31ACC">
        <w:fldChar w:fldCharType="end"/>
      </w:r>
      <w:r w:rsidRPr="00361020">
        <w:t>.</w:t>
      </w:r>
    </w:p>
    <w:p w14:paraId="1E1F8A21" w14:textId="77777777" w:rsidR="00D1100E" w:rsidRDefault="00D1100E" w:rsidP="00D1100E">
      <w:r w:rsidRPr="00530B39">
        <w:t xml:space="preserve">Het concept tijdelijk </w:t>
      </w:r>
      <w:r>
        <w:t>regeling</w:t>
      </w:r>
      <w:r w:rsidRPr="00530B39">
        <w:t>deel geldt zowel voor tekst als voor geografische informatieobjecten</w:t>
      </w:r>
      <w:r>
        <w:t xml:space="preserve"> </w:t>
      </w:r>
      <w:r w:rsidRPr="00585E19">
        <w:t xml:space="preserve">(verder afgekort tot GIO, zie </w:t>
      </w:r>
      <w:r>
        <w:t xml:space="preserve">daarvoor verder </w:t>
      </w:r>
      <w:r w:rsidRPr="00585E19">
        <w:t xml:space="preserve">paragraaf </w:t>
      </w:r>
      <w:r>
        <w:fldChar w:fldCharType="begin" w:fldLock="1"/>
      </w:r>
      <w:r>
        <w:instrText xml:space="preserve"> REF _Ref_4c42f64597557353b3456dccfe57d1ed_1 \n \h </w:instrText>
      </w:r>
      <w:r>
        <w:fldChar w:fldCharType="separate"/>
      </w:r>
      <w:r w:rsidRPr="00DF3BF8">
        <w:rPr>
          <w:rStyle w:val="Verwijzing"/>
        </w:rPr>
        <w:t>6.1.2.1</w:t>
      </w:r>
      <w:r>
        <w:fldChar w:fldCharType="end"/>
      </w:r>
      <w:r w:rsidRPr="00585E19">
        <w:t>)</w:t>
      </w:r>
      <w:r w:rsidRPr="00530B39">
        <w:t xml:space="preserve">. Een tijdelijk </w:t>
      </w:r>
      <w:r>
        <w:t>regeling</w:t>
      </w:r>
      <w:r w:rsidRPr="00530B39">
        <w:t xml:space="preserve">deel kan </w:t>
      </w:r>
      <w:r>
        <w:t>a</w:t>
      </w:r>
      <w:r w:rsidRPr="00530B39">
        <w:t xml:space="preserve">rtikelen en </w:t>
      </w:r>
      <w:r>
        <w:t>l</w:t>
      </w:r>
      <w:r w:rsidRPr="00530B39">
        <w:t xml:space="preserve">eden hebben die niet in de hoofdregeling voorkomen én alternatieve versies van </w:t>
      </w:r>
      <w:r>
        <w:t>a</w:t>
      </w:r>
      <w:r w:rsidRPr="00530B39">
        <w:t xml:space="preserve">rtikelen en </w:t>
      </w:r>
      <w:r>
        <w:t>l</w:t>
      </w:r>
      <w:r w:rsidRPr="00530B39">
        <w:t xml:space="preserve">eden uit de hoofdregeling. </w:t>
      </w:r>
      <w:r>
        <w:t>Ieder</w:t>
      </w:r>
      <w:r w:rsidRPr="00530B39">
        <w:t xml:space="preserve"> tijdelijk </w:t>
      </w:r>
      <w:r>
        <w:t>regeling</w:t>
      </w:r>
      <w:r w:rsidRPr="00530B39">
        <w:t xml:space="preserve">deel </w:t>
      </w:r>
      <w:r>
        <w:t>heeft eigen GIO’s. Ze kunnen bedoeld zijn</w:t>
      </w:r>
      <w:r w:rsidRPr="00530B39">
        <w:t xml:space="preserve"> </w:t>
      </w:r>
      <w:r>
        <w:t xml:space="preserve">als </w:t>
      </w:r>
      <w:r w:rsidRPr="0037697E">
        <w:t>GIO</w:t>
      </w:r>
      <w:r>
        <w:t>’</w:t>
      </w:r>
      <w:r w:rsidRPr="0037697E">
        <w:t>s</w:t>
      </w:r>
      <w:r>
        <w:t xml:space="preserve"> die </w:t>
      </w:r>
      <w:r w:rsidRPr="00530B39">
        <w:t xml:space="preserve">niet in de hoofdregeling voorkomen </w:t>
      </w:r>
      <w:r>
        <w:t xml:space="preserve">of als </w:t>
      </w:r>
      <w:r w:rsidRPr="00530B39">
        <w:t xml:space="preserve">alternatieve versies van </w:t>
      </w:r>
      <w:r w:rsidRPr="0037697E">
        <w:t>GIO</w:t>
      </w:r>
      <w:r>
        <w:t>’</w:t>
      </w:r>
      <w:r w:rsidRPr="0037697E">
        <w:t xml:space="preserve">s </w:t>
      </w:r>
      <w:r w:rsidRPr="00530B39">
        <w:t>uit de hoofdregeling</w:t>
      </w:r>
      <w:r>
        <w:t>, bij voorbeeld om aan te geven dat een onderdeel van de hoofdregeling op een bepaalde locatie wel of juist niet geldt</w:t>
      </w:r>
      <w:r w:rsidRPr="00530B39">
        <w:t>. Datzelfde geldt voor annotaties met OW-objecten.</w:t>
      </w:r>
    </w:p>
    <w:p w14:paraId="3B02DE2B" w14:textId="36EABD54" w:rsidR="00D1100E" w:rsidRDefault="00D1100E" w:rsidP="00D1100E">
      <w:r>
        <w:t xml:space="preserve">De hoofdregeling is het initiële </w:t>
      </w:r>
      <w:r w:rsidR="0085550E">
        <w:t>STOP/TPOD-</w:t>
      </w:r>
      <w:r>
        <w:t>o</w:t>
      </w:r>
      <w:r w:rsidRPr="00AA27B5">
        <w:t>mgevingsplan</w:t>
      </w:r>
      <w:r>
        <w:t xml:space="preserve"> (de bruidsschat),</w:t>
      </w:r>
      <w:r w:rsidRPr="00AA27B5">
        <w:t xml:space="preserve"> </w:t>
      </w:r>
      <w:r>
        <w:t xml:space="preserve">geconsolideerd met alle </w:t>
      </w:r>
      <w:r w:rsidR="00335C52" w:rsidRPr="00335C52">
        <w:t>STOP/TPOD-</w:t>
      </w:r>
      <w:r>
        <w:t xml:space="preserve">wijzigingsbesluiten die de gemeente </w:t>
      </w:r>
      <w:r w:rsidRPr="00A12C56">
        <w:t xml:space="preserve">daarna </w:t>
      </w:r>
      <w:r>
        <w:t xml:space="preserve">heeft </w:t>
      </w:r>
      <w:r w:rsidRPr="00A12C56">
        <w:t>genomen</w:t>
      </w:r>
      <w:r>
        <w:t xml:space="preserve">. Een tijdelijk regelingdeel is een technisch afzonderlijk deel, dat niet wordt geconsolideerd in de hoofdregeling, maar wel samen met de hoofdregeling de geconsolideerde regeling vormt. Ieder tijdelijk regelingdeel kan met wijzigingsbesluiten worden gewijzigd; dan ontstaat een consolidatie van dat tijdelijk regelingdeel. Technisch wordt de relatie tussen het tijdelijk regelingdeel en de (hoofd)regeling van </w:t>
      </w:r>
      <w:r w:rsidR="00220464">
        <w:t xml:space="preserve">het </w:t>
      </w:r>
      <w:r>
        <w:t>omgevingsplan vastgelegd in de metadata: dít tijdelijk regelingdeel hoort bij díé hoofdregeling.</w:t>
      </w:r>
    </w:p>
    <w:p w14:paraId="6266592D" w14:textId="58B77E89" w:rsidR="00D1100E" w:rsidRDefault="00D1100E" w:rsidP="00D1100E">
      <w:r>
        <w:t xml:space="preserve">Ieder tijdelijk regelingdeel begint met de conditie van het tijdelijk regelingdeel: een beschrijving in woorden van de verhouding tussen dit tijdelijk regelingdeel en de hoofdregeling. Doorgaans zal in de conditie worden bepaald dat de regels in het tijdelijk regelingdeel -daar waar ze afwijken- </w:t>
      </w:r>
      <w:r w:rsidRPr="002F3562">
        <w:t xml:space="preserve">voorrang </w:t>
      </w:r>
      <w:r>
        <w:t xml:space="preserve">hebben op de regels in de hoofdregeling. </w:t>
      </w:r>
      <w:r w:rsidRPr="006029D8">
        <w:t xml:space="preserve">Door middel van het STOP-XML-element </w:t>
      </w:r>
      <w:r>
        <w:t>C</w:t>
      </w:r>
      <w:r w:rsidRPr="006029D8">
        <w:t xml:space="preserve">onditie is </w:t>
      </w:r>
      <w:r>
        <w:t xml:space="preserve">de </w:t>
      </w:r>
      <w:r w:rsidRPr="006029D8">
        <w:t xml:space="preserve">conditie als zodanig te herkennen. Met behulp van het tekstelement </w:t>
      </w:r>
      <w:r>
        <w:t>C</w:t>
      </w:r>
      <w:r w:rsidRPr="006029D8">
        <w:t xml:space="preserve">onditie kunnen </w:t>
      </w:r>
      <w:r>
        <w:t>overheid.nl</w:t>
      </w:r>
      <w:r w:rsidRPr="006029D8">
        <w:t xml:space="preserve"> en DSO-LV </w:t>
      </w:r>
      <w:r>
        <w:t xml:space="preserve">de </w:t>
      </w:r>
      <w:r w:rsidRPr="006029D8">
        <w:t>conditie</w:t>
      </w:r>
      <w:r>
        <w:t xml:space="preserve"> tonen bij de regels uit het tijdelijk regelingdeel zodat de raadpleger direct kan zien wat de verhouding tussen tijdelijk regelingdeel en hoofdregeling is. De </w:t>
      </w:r>
      <w:r w:rsidRPr="002E499B">
        <w:t xml:space="preserve">betekenis </w:t>
      </w:r>
      <w:r>
        <w:t xml:space="preserve">van de conditie wordt niet </w:t>
      </w:r>
      <w:r>
        <w:lastRenderedPageBreak/>
        <w:t xml:space="preserve">gemodelleerd. Er is dus geen attribuut waarmee de aard van de verhouding tussen hoofdregeling en tijdelijk regelingdeel machineleesbaar wordt gemaakt. Hoe die verhouding is, blijkt uit de tekst van de conditie. </w:t>
      </w:r>
      <w:r w:rsidR="008E71F3">
        <w:t xml:space="preserve">Een voorbeeld van de </w:t>
      </w:r>
      <w:r>
        <w:t xml:space="preserve">tekst van de conditie </w:t>
      </w:r>
      <w:r w:rsidR="008E71F3">
        <w:t xml:space="preserve">staat in </w:t>
      </w:r>
      <w:r w:rsidR="00D1337C">
        <w:t xml:space="preserve">de </w:t>
      </w:r>
      <w:r w:rsidR="008E71F3">
        <w:t>voorbeeld</w:t>
      </w:r>
      <w:r w:rsidR="00D1337C">
        <w:t>en</w:t>
      </w:r>
      <w:r w:rsidR="008E71F3">
        <w:t xml:space="preserve"> van </w:t>
      </w:r>
      <w:r w:rsidR="00D1337C">
        <w:t xml:space="preserve">de </w:t>
      </w:r>
      <w:r>
        <w:t>paragra</w:t>
      </w:r>
      <w:r w:rsidR="00D1337C">
        <w:t>fen</w:t>
      </w:r>
      <w:r>
        <w:t xml:space="preserve"> </w:t>
      </w:r>
      <w:r w:rsidR="00F17A38">
        <w:fldChar w:fldCharType="begin"/>
      </w:r>
      <w:r w:rsidR="00F17A38">
        <w:instrText xml:space="preserve"> REF _Ref_182e9ff487632cc992c1e333a7ffe2e0_1 \n \h </w:instrText>
      </w:r>
      <w:r w:rsidR="00F17A38">
        <w:fldChar w:fldCharType="separate"/>
      </w:r>
      <w:r w:rsidR="005F4F74">
        <w:t>4.3.2.3</w:t>
      </w:r>
      <w:r w:rsidR="00F17A38">
        <w:fldChar w:fldCharType="end"/>
      </w:r>
      <w:r w:rsidR="00F17A38">
        <w:t xml:space="preserve"> en </w:t>
      </w:r>
      <w:r w:rsidR="00F17A38">
        <w:fldChar w:fldCharType="begin"/>
      </w:r>
      <w:r w:rsidR="00F17A38">
        <w:instrText xml:space="preserve"> REF _Ref_b9ec0e0e2750ffcc1be326c4bdcfb13c_1 \n \h </w:instrText>
      </w:r>
      <w:r w:rsidR="00F17A38">
        <w:fldChar w:fldCharType="separate"/>
      </w:r>
      <w:r w:rsidR="005F4F74">
        <w:t>4.3.3.3</w:t>
      </w:r>
      <w:r w:rsidR="00F17A38">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 Id="rId21" Type="http://schemas.openxmlformats.org/officeDocument/2006/relationships/image" Target="media/image_fc0202bf53462d53b8717d531f36786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