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AB2172" w:rsidRDefault="004F21EB" w:rsidP="00E33EDD">
      <w:pPr>
        <w:pStyle w:val="Kop3"/>
      </w:pPr>
      <w:bookmarkStart w:id="341" w:name="_Ref_f7dbe048c7774b4df03fb56bb64f8c40_1"/>
      <w:bookmarkStart w:id="342" w:name="_Ref_f7dbe048c7774b4df03fb56bb64f8c40_2"/>
      <w:r w:rsidRPr="00AB2172">
        <w:t>D</w:t>
      </w:r>
      <w:r w:rsidR="003667F3" w:rsidRPr="00AB2172">
        <w:t>e drie hoofdcomponenten van IMOW: tekst, locatie en annotatie</w:t>
      </w:r>
      <w:bookmarkEnd w:id="341"/>
      <w:bookmarkEnd w:id="342"/>
    </w:p>
    <w:p w14:paraId="726CF6DE" w14:textId="6BF47A47" w:rsidR="00FA76F2" w:rsidRPr="00AB2172" w:rsidRDefault="198D2171" w:rsidP="00CD1890">
      <w:pPr>
        <w:pStyle w:val="Figuur"/>
      </w:pPr>
      <w:r w:rsidRPr="00AB2172">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6">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AB2172" w:rsidRDefault="00CD1890" w:rsidP="00C00794">
      <w:pPr>
        <w:pStyle w:val="Figuurbijschrift"/>
      </w:pPr>
      <w:r w:rsidRPr="00AB2172">
        <w:t>De hoofdcomponenten van IMOW</w:t>
      </w:r>
    </w:p>
    <w:p w14:paraId="59478EB2" w14:textId="6D166DE4" w:rsidR="00FA76F2" w:rsidRPr="00AB2172" w:rsidRDefault="00FA76F2" w:rsidP="00FA76F2">
      <w:r w:rsidRPr="00AB2172">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t>
      </w:r>
      <w:r w:rsidR="00100C3E" w:rsidRPr="00AB2172">
        <w:t xml:space="preserve">waardoor </w:t>
      </w:r>
      <w:r w:rsidRPr="00AB2172">
        <w:t xml:space="preserve">onderdelen geselecteerd en bevraagd kunnen worden. Het vervolg van deze paragraaf beschrijft deze drie componenten in grote lijnen. In paragraaf </w:t>
      </w:r>
      <w:r w:rsidR="002554D6" w:rsidRPr="004C1E72">
        <w:rPr>
          <w:rStyle w:val="Verwijzing"/>
        </w:rPr>
        <w:fldChar w:fldCharType="begin"/>
      </w:r>
      <w:r w:rsidR="002554D6" w:rsidRPr="004C1E72">
        <w:rPr>
          <w:rStyle w:val="Verwijzing"/>
        </w:rPr>
        <w:instrText xml:space="preserve"> REF _Ref_dbca7c4e48e858f70e50563a4c91fa08_3 </w:instrText>
      </w:r>
      <w:r w:rsidR="00917D79" w:rsidRPr="004C1E72">
        <w:rPr>
          <w:rStyle w:val="Verwijzing"/>
        </w:rPr>
        <w:instrText>\n \h</w:instrText>
      </w:r>
      <w:r w:rsidR="002554D6" w:rsidRPr="004C1E72">
        <w:rPr>
          <w:rStyle w:val="Verwijzing"/>
        </w:rPr>
        <w:instrText xml:space="preserve"> </w:instrText>
      </w:r>
      <w:r w:rsidR="00AB2172" w:rsidRPr="004C1E72">
        <w:rPr>
          <w:rStyle w:val="Verwijzing"/>
        </w:rPr>
        <w:instrText xml:space="preserve"> \* MERGEFORMAT </w:instrText>
      </w:r>
      <w:r w:rsidR="002554D6" w:rsidRPr="004C1E72">
        <w:rPr>
          <w:rStyle w:val="Verwijzing"/>
        </w:rPr>
      </w:r>
      <w:r w:rsidR="002554D6" w:rsidRPr="004C1E72">
        <w:rPr>
          <w:rStyle w:val="Verwijzing"/>
        </w:rPr>
        <w:fldChar w:fldCharType="separate"/>
      </w:r>
      <w:r w:rsidR="006F52F5" w:rsidRPr="004C1E72">
        <w:rPr>
          <w:rStyle w:val="Verwijzing"/>
        </w:rPr>
        <w:t>6.4</w:t>
      </w:r>
      <w:r w:rsidR="002554D6" w:rsidRPr="004C1E72">
        <w:rPr>
          <w:rStyle w:val="Verwijzing"/>
        </w:rPr>
        <w:fldChar w:fldCharType="end"/>
      </w:r>
      <w:r w:rsidRPr="00AB2172">
        <w:t xml:space="preserve"> worden ze in detail beschreven.</w:t>
      </w:r>
    </w:p>
    <w:p w14:paraId="3D30463F" w14:textId="1338E41C" w:rsidR="00972A1B" w:rsidRPr="00AB2172" w:rsidRDefault="00972A1B" w:rsidP="00FA76F2">
      <w:r w:rsidRPr="00AB2172">
        <w:lastRenderedPageBreak/>
        <w:t>Benadrukt wordt dat IMOW alleen van toepassing is op het inhoudelijke deel van omgevingsdocumenten, oftewel het onderdeel dat de artikelen respectievelijk de beleidsteksten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6"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