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7995" w14:textId="5F313889" w:rsidR="00E33EDD" w:rsidRPr="00AB2172" w:rsidRDefault="002D5140" w:rsidP="00114C9A">
      <w:pPr>
        <w:pStyle w:val="Kop4"/>
        <w:rPr>
          <w:noProof/>
        </w:rPr>
      </w:pPr>
      <w:r w:rsidRPr="00AB2172">
        <w:rPr>
          <w:noProof/>
        </w:rPr>
        <w:t>De t</w:t>
      </w:r>
      <w:r w:rsidR="00E33EDD" w:rsidRPr="00AB2172">
        <w:rPr>
          <w:noProof/>
        </w:rPr>
        <w:t>ekstelementen</w:t>
      </w:r>
      <w:r w:rsidR="008D41D7" w:rsidRPr="00AB2172">
        <w:rPr>
          <w:noProof/>
        </w:rPr>
        <w:t xml:space="preserve"> </w:t>
      </w:r>
      <w:r w:rsidRPr="00AB2172">
        <w:rPr>
          <w:noProof/>
        </w:rPr>
        <w:t>in het</w:t>
      </w:r>
      <w:r w:rsidR="008D41D7" w:rsidRPr="00AB2172">
        <w:rPr>
          <w:noProof/>
        </w:rPr>
        <w:t xml:space="preserve"> </w:t>
      </w:r>
      <w:r w:rsidR="007A1540" w:rsidRPr="00AB2172">
        <w:rPr>
          <w:noProof/>
        </w:rPr>
        <w:t>Artikelstructuur</w:t>
      </w:r>
      <w:r w:rsidR="009911C0" w:rsidRPr="00AB2172">
        <w:rPr>
          <w:noProof/>
        </w:rPr>
        <w:t>deel</w:t>
      </w:r>
      <w:r w:rsidR="008D41D7" w:rsidRPr="00AB2172">
        <w:rPr>
          <w:noProof/>
        </w:rPr>
        <w:t xml:space="preserve"> van </w:t>
      </w:r>
      <w:r w:rsidR="0010401E">
        <w:rPr>
          <w:noProof/>
        </w:rPr>
        <w:fldChar w:fldCharType="begin"/>
      </w:r>
      <w:r w:rsidR="0010401E">
        <w:rPr>
          <w:noProof/>
        </w:rPr>
        <w:instrText xml:space="preserve"> DOCVARIABLE ID01 </w:instrText>
      </w:r>
      <w:r w:rsidR="0010401E">
        <w:rPr>
          <w:noProof/>
        </w:rPr>
        <w:fldChar w:fldCharType="separate"/>
      </w:r>
      <w:r w:rsidR="006F52F5">
        <w:rPr>
          <w:noProof/>
        </w:rPr>
        <w:t>Natura 2000-besluiten</w:t>
      </w:r>
      <w:r w:rsidR="0010401E">
        <w:rPr>
          <w:noProof/>
        </w:rPr>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