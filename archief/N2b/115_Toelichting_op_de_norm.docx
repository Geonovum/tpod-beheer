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C721" w14:textId="0D8BF317" w:rsidR="00E33EDD" w:rsidRPr="00AB2172" w:rsidRDefault="007B75D9" w:rsidP="00E33EDD">
      <w:pPr>
        <w:pStyle w:val="Kop5"/>
      </w:pPr>
      <w:r w:rsidRPr="00AB2172">
        <w:t>Toelichting op de norm</w:t>
      </w:r>
    </w:p>
    <w:p w14:paraId="7F46104F" w14:textId="18783982" w:rsidR="00197747" w:rsidRPr="00AB2172" w:rsidRDefault="00C33467" w:rsidP="00381D90">
      <w:pPr>
        <w:pStyle w:val="Opsommingtekens1"/>
      </w:pPr>
      <w:r w:rsidRPr="00AB2172">
        <w:rPr>
          <w:i/>
          <w:iCs/>
        </w:rPr>
        <w:t>t</w:t>
      </w:r>
      <w:r w:rsidR="00B64E3C" w:rsidRPr="00AB2172">
        <w:rPr>
          <w:i/>
          <w:iCs/>
        </w:rPr>
        <w:t>ype</w:t>
      </w:r>
      <w:r w:rsidR="00B64E3C" w:rsidRPr="00AB2172">
        <w:t xml:space="preserve">: zoals gezegd </w:t>
      </w:r>
      <w:r w:rsidR="00990CF3" w:rsidRPr="00AB2172">
        <w:t xml:space="preserve">is Gebiedsaanwijzing een generiek objecttype dat gespecificeerd wordt </w:t>
      </w:r>
      <w:r w:rsidR="004102C1" w:rsidRPr="00AB2172">
        <w:t>naar type Gebiedsaanwijzing. Het type wordt vastgelegd met het attribuut</w:t>
      </w:r>
      <w:r w:rsidR="002B479C" w:rsidRPr="00AB2172">
        <w:t xml:space="preserve"> </w:t>
      </w:r>
      <w:r w:rsidR="0035333E" w:rsidRPr="00AB2172">
        <w:rPr>
          <w:i/>
          <w:iCs/>
        </w:rPr>
        <w:t>t</w:t>
      </w:r>
      <w:r w:rsidR="002B479C" w:rsidRPr="00AB2172">
        <w:rPr>
          <w:i/>
          <w:iCs/>
        </w:rPr>
        <w:t>ype</w:t>
      </w:r>
      <w:r w:rsidR="002B479C" w:rsidRPr="00AB2172">
        <w:t xml:space="preserve">. </w:t>
      </w:r>
      <w:r w:rsidR="006564E1" w:rsidRPr="00AB2172">
        <w:t xml:space="preserve">De typen die gebruikt kunnen worden zijn opgenomen in de </w:t>
      </w:r>
      <w:r w:rsidR="00AE2C2F" w:rsidRPr="00AB2172">
        <w:t>limitatieve waardelijst</w:t>
      </w:r>
      <w:r w:rsidR="00CA5E75">
        <w:t xml:space="preserve">. </w:t>
      </w:r>
      <w:r w:rsidR="00175570" w:rsidRPr="00AB2172">
        <w:t>‘</w:t>
      </w:r>
      <w:r w:rsidR="00EF4FDA" w:rsidRPr="00AB2172">
        <w:t>TypeGebiedsaanwijzing</w:t>
      </w:r>
      <w:r w:rsidR="00175570" w:rsidRPr="00AB2172">
        <w:t>’</w:t>
      </w:r>
      <w:r w:rsidR="006564E1" w:rsidRPr="00AB2172">
        <w:t>.</w:t>
      </w:r>
      <w:r w:rsidR="00CA5E75">
        <w:t xml:space="preserve"> Zoals hiervoor al is gezegd, kan i</w:t>
      </w:r>
      <w:r w:rsidR="00CA5E75" w:rsidRPr="00CA5E75">
        <w:t>n Natura 2000-besluiten alleen de Gebiedsaanwijzing van het type Natuur gebruikt worden.</w:t>
      </w:r>
    </w:p>
    <w:p w14:paraId="200AE31F" w14:textId="78460910" w:rsidR="00BE4A6D" w:rsidRPr="00AB2172" w:rsidRDefault="00381D90" w:rsidP="002C70A6">
      <w:pPr>
        <w:pStyle w:val="Opsommingtekens1"/>
      </w:pPr>
      <w:r w:rsidRPr="00AB2172">
        <w:rPr>
          <w:i/>
          <w:iCs/>
        </w:rPr>
        <w:t xml:space="preserve">naam: </w:t>
      </w:r>
      <w:r w:rsidRPr="00AB2172">
        <w:t xml:space="preserve">door het bevoegd gezag zelf te kiezen, er is geen waardelijst voor de naam van de gebiedsaanwijzingen. Het gaat hier om de naam van een specifiek voorkomen van een bepaald type gebiedsaanwijzing, bijvoorbeeld </w:t>
      </w:r>
      <w:r w:rsidR="00175570" w:rsidRPr="00AB2172">
        <w:t>‘</w:t>
      </w:r>
      <w:r w:rsidRPr="00AB2172">
        <w:t>Centrumgebied</w:t>
      </w:r>
      <w:r w:rsidR="00175570" w:rsidRPr="00AB2172">
        <w:t>’</w:t>
      </w:r>
      <w:r w:rsidRPr="00AB2172">
        <w:t xml:space="preserve"> als voorkomen van het Gebiedsaanwijzingtype Functie</w:t>
      </w:r>
      <w:r w:rsidR="0085597E" w:rsidRPr="00AB2172">
        <w:t xml:space="preserve"> of ‘Kantoorlocatie</w:t>
      </w:r>
      <w:r w:rsidR="00777A3D" w:rsidRPr="00AB2172">
        <w:t>’</w:t>
      </w:r>
      <w:r w:rsidR="0085597E" w:rsidRPr="00AB2172">
        <w:t xml:space="preserve"> als voorkomen van het Gebiedsaanwijzingtype Ruimtelijk gebruik</w:t>
      </w:r>
      <w:r w:rsidRPr="00AB2172">
        <w:t>.</w:t>
      </w:r>
    </w:p>
    <w:p w14:paraId="38AEE8AA" w14:textId="7E23DE06" w:rsidR="00A60003" w:rsidRPr="00AB2172" w:rsidRDefault="006B1636" w:rsidP="00805135">
      <w:pPr>
        <w:pStyle w:val="Opsommingtekens1"/>
      </w:pPr>
      <w:r w:rsidRPr="00AB2172">
        <w:rPr>
          <w:i/>
          <w:iCs/>
        </w:rPr>
        <w:t>g</w:t>
      </w:r>
      <w:r w:rsidR="00C865AA" w:rsidRPr="00AB2172">
        <w:rPr>
          <w:i/>
          <w:iCs/>
        </w:rPr>
        <w:t>roep</w:t>
      </w:r>
      <w:r w:rsidR="00C865AA" w:rsidRPr="00AB2172">
        <w:t xml:space="preserve">: om een groot aantal verschillende </w:t>
      </w:r>
      <w:r w:rsidR="00D32CE2" w:rsidRPr="00AB2172">
        <w:t>gebiedsaanwijzingen van een bepaald type</w:t>
      </w:r>
      <w:r w:rsidR="00C865AA" w:rsidRPr="00AB2172">
        <w:t xml:space="preserve"> op een kaartbeeld te kunnen weergeven op een manier die voor het menselijk oog voldoende onderscheidend is, word</w:t>
      </w:r>
      <w:r w:rsidR="00100259" w:rsidRPr="00AB2172">
        <w:t>t</w:t>
      </w:r>
      <w:r w:rsidR="00C865AA" w:rsidRPr="00AB2172">
        <w:t xml:space="preserve"> </w:t>
      </w:r>
      <w:r w:rsidR="00100259" w:rsidRPr="00AB2172">
        <w:t>ie</w:t>
      </w:r>
      <w:r w:rsidR="00D32CE2" w:rsidRPr="00AB2172">
        <w:t>de</w:t>
      </w:r>
      <w:r w:rsidR="00100259" w:rsidRPr="00AB2172">
        <w:t>r</w:t>
      </w:r>
      <w:r w:rsidR="00D32CE2" w:rsidRPr="00AB2172">
        <w:t xml:space="preserve"> </w:t>
      </w:r>
      <w:r w:rsidR="00100259" w:rsidRPr="00AB2172">
        <w:t xml:space="preserve">type </w:t>
      </w:r>
      <w:r w:rsidR="00D32CE2" w:rsidRPr="00AB2172">
        <w:t xml:space="preserve">Gebiedsaanwijzing </w:t>
      </w:r>
      <w:r w:rsidR="00C865AA" w:rsidRPr="00AB2172">
        <w:t xml:space="preserve">gebundeld in groepen. De groep vormt het kenmerk waarop de </w:t>
      </w:r>
      <w:r w:rsidR="00AD7615" w:rsidRPr="00AB2172">
        <w:t>symbolisatie</w:t>
      </w:r>
      <w:r w:rsidR="00C865AA" w:rsidRPr="00AB2172">
        <w:t xml:space="preserve"> (kleur, arcering, lijnstijl) van de </w:t>
      </w:r>
      <w:r w:rsidR="000E5FD6" w:rsidRPr="00AB2172">
        <w:t>standaard</w:t>
      </w:r>
      <w:r w:rsidR="00C865AA" w:rsidRPr="00AB2172">
        <w:t xml:space="preserve">weergave wordt georganiseerd. </w:t>
      </w:r>
      <w:r w:rsidR="008114AE" w:rsidRPr="00AB2172">
        <w:t>Ieder type Gebiedsaanwijzing heeft een eigen</w:t>
      </w:r>
      <w:r w:rsidR="00812C50" w:rsidRPr="00AB2172">
        <w:t xml:space="preserve">, </w:t>
      </w:r>
      <w:r w:rsidR="00D41F3A" w:rsidRPr="00AB2172">
        <w:t>limitatieve</w:t>
      </w:r>
      <w:r w:rsidR="00812C50" w:rsidRPr="00AB2172">
        <w:t>,</w:t>
      </w:r>
      <w:r w:rsidR="00C865AA" w:rsidRPr="00AB2172">
        <w:t xml:space="preserve"> waardelijst</w:t>
      </w:r>
      <w:r w:rsidR="00812C50" w:rsidRPr="00AB2172">
        <w:t xml:space="preserve"> voor de groepen</w:t>
      </w:r>
      <w:r w:rsidR="00184280" w:rsidRPr="00AB2172">
        <w:t>. Afhankelijk van het type wordt de bijbehorende waardelijst gekozen</w:t>
      </w:r>
      <w:r w:rsidR="0013617B" w:rsidRPr="00AB2172">
        <w:rPr>
          <w:rStyle w:val="Eindnootmarkering"/>
        </w:rPr>
        <w:endnoteReference w:id="22"/>
      </w:r>
      <w:r w:rsidR="00184280" w:rsidRPr="00AB2172">
        <w:t>.</w:t>
      </w:r>
      <w:r w:rsidR="00C865AA" w:rsidRPr="00AB2172">
        <w:t xml:space="preserve"> </w:t>
      </w:r>
      <w:r w:rsidR="00A60003" w:rsidRPr="00AB2172">
        <w:t xml:space="preserve">Een voorbeeld </w:t>
      </w:r>
      <w:r w:rsidR="004F4FB7" w:rsidRPr="00AB2172">
        <w:t xml:space="preserve">van het Gebiedsaanwijzingtype Functie </w:t>
      </w:r>
      <w:r w:rsidR="009A5E67" w:rsidRPr="00AB2172">
        <w:t xml:space="preserve">om het gebruik van Gebiedsaanwijzing te verduidelijken: </w:t>
      </w:r>
      <w:r w:rsidR="001F3EE8" w:rsidRPr="00AB2172">
        <w:t>De functie Supermarkt</w:t>
      </w:r>
      <w:r w:rsidR="00303498" w:rsidRPr="00AB2172">
        <w:t xml:space="preserve"> (</w:t>
      </w:r>
      <w:r w:rsidR="00961672" w:rsidRPr="00AB2172">
        <w:rPr>
          <w:i/>
          <w:iCs/>
        </w:rPr>
        <w:t>n</w:t>
      </w:r>
      <w:r w:rsidR="00303498" w:rsidRPr="00AB2172">
        <w:rPr>
          <w:i/>
          <w:iCs/>
        </w:rPr>
        <w:t>aam</w:t>
      </w:r>
      <w:r w:rsidR="00303498" w:rsidRPr="00AB2172">
        <w:t xml:space="preserve">) hoort tot de </w:t>
      </w:r>
      <w:r w:rsidR="007A17A4" w:rsidRPr="00AB2172">
        <w:t>functieg</w:t>
      </w:r>
      <w:r w:rsidR="00303498" w:rsidRPr="00AB2172">
        <w:t>roep</w:t>
      </w:r>
      <w:r w:rsidR="00344F0B" w:rsidRPr="00AB2172">
        <w:t xml:space="preserve"> </w:t>
      </w:r>
      <w:r w:rsidR="00E73C49" w:rsidRPr="00AB2172">
        <w:t>d</w:t>
      </w:r>
      <w:r w:rsidR="00344F0B" w:rsidRPr="00AB2172">
        <w:t xml:space="preserve">etailhandel </w:t>
      </w:r>
      <w:r w:rsidR="007A17A4" w:rsidRPr="00AB2172">
        <w:t>(</w:t>
      </w:r>
      <w:r w:rsidR="00961672" w:rsidRPr="00AB2172">
        <w:rPr>
          <w:i/>
          <w:iCs/>
        </w:rPr>
        <w:t>g</w:t>
      </w:r>
      <w:r w:rsidR="007A17A4" w:rsidRPr="00AB2172">
        <w:rPr>
          <w:i/>
          <w:iCs/>
        </w:rPr>
        <w:t>roep</w:t>
      </w:r>
      <w:r w:rsidR="007A17A4" w:rsidRPr="00AB2172">
        <w:t xml:space="preserve">) </w:t>
      </w:r>
      <w:r w:rsidR="00344F0B" w:rsidRPr="00AB2172">
        <w:t xml:space="preserve">van </w:t>
      </w:r>
      <w:r w:rsidR="007A17A4" w:rsidRPr="00AB2172">
        <w:t>het gebiedsaanwijzingtype Functie (</w:t>
      </w:r>
      <w:r w:rsidR="00F91064" w:rsidRPr="00AB2172">
        <w:rPr>
          <w:i/>
          <w:iCs/>
        </w:rPr>
        <w:t>t</w:t>
      </w:r>
      <w:r w:rsidR="007A17A4" w:rsidRPr="00AB2172">
        <w:rPr>
          <w:i/>
          <w:iCs/>
        </w:rPr>
        <w:t>ype</w:t>
      </w:r>
      <w:r w:rsidR="007A17A4" w:rsidRPr="00AB2172">
        <w:t>)</w:t>
      </w:r>
      <w:r w:rsidR="0079715E" w:rsidRPr="00AB2172">
        <w:t>.</w:t>
      </w:r>
    </w:p>
    <w:p w14:paraId="5581D19A" w14:textId="16055BA0" w:rsidR="002C2FB5" w:rsidRPr="00AB2172" w:rsidRDefault="002C2FB5" w:rsidP="00805135">
      <w:pPr>
        <w:pStyle w:val="Opsommingtekens1"/>
      </w:pPr>
      <w:r w:rsidRPr="00AB2172">
        <w:rPr>
          <w:i/>
          <w:iCs/>
        </w:rPr>
        <w:t>specifiekeSymbolisatie</w:t>
      </w:r>
      <w:r w:rsidRPr="00AB2172">
        <w:t>:</w:t>
      </w:r>
      <w:r w:rsidR="009D1161" w:rsidRPr="00AB2172">
        <w:t xml:space="preserve"> het attribuut waarmee wordt aangegeven dat </w:t>
      </w:r>
      <w:r w:rsidR="00AD7615" w:rsidRPr="00AB2172">
        <w:t xml:space="preserve">een specifieke vorm van een type Gebiedsaanwijzing </w:t>
      </w:r>
      <w:r w:rsidR="009D1161" w:rsidRPr="00AB2172">
        <w:t>moet worden weergegeven met een specifieke, door het bevoegd gezag gekozen symbolisatie in plaats van met de symbolisatie die hoort bij de standaardweergave. Voor de specifieke symbolisatie kiest het bevoegd gezag uit de symbol</w:t>
      </w:r>
      <w:r w:rsidR="009042D0">
        <w:t>en</w:t>
      </w:r>
      <w:r w:rsidR="009D1161" w:rsidRPr="00AB2172">
        <w:t xml:space="preserve">bibliotheek de symboolcode die hoort bij de symbolisatie die overeenkomt met de wijze waarop het bevoegd gezag de </w:t>
      </w:r>
      <w:r w:rsidR="009A0772" w:rsidRPr="00AB2172">
        <w:t xml:space="preserve">gebiedsaanwijzing </w:t>
      </w:r>
      <w:r w:rsidR="009D1161" w:rsidRPr="00AB2172">
        <w:t>wil weergeven.</w:t>
      </w:r>
      <w:r w:rsidR="009A54ED" w:rsidRPr="00AB2172">
        <w:t xml:space="preserve"> Wanneer het attribuut </w:t>
      </w:r>
      <w:r w:rsidR="009A54ED" w:rsidRPr="00AB2172">
        <w:rPr>
          <w:i/>
          <w:iCs/>
        </w:rPr>
        <w:t>specifiekeSymbolisatie</w:t>
      </w:r>
      <w:r w:rsidR="009A54ED" w:rsidRPr="00AB2172">
        <w:t xml:space="preserve"> is toegevoegd, is dat het attribuut dat voor de weergave zorgt. Het gaat dan dus boven de weergave-werking van het attribuut </w:t>
      </w:r>
      <w:r w:rsidR="009A54ED" w:rsidRPr="00AB2172">
        <w:rPr>
          <w:i/>
          <w:iCs/>
        </w:rPr>
        <w:t>groep</w:t>
      </w:r>
      <w:r w:rsidR="009A54ED" w:rsidRPr="00AB2172">
        <w:t>.</w:t>
      </w:r>
      <w:r w:rsidR="00123327">
        <w:br/>
      </w:r>
      <w:r w:rsidR="00123327" w:rsidRPr="006F6DD6">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123327" w:rsidRPr="006F6DD6">
        <w:rPr>
          <w:i/>
          <w:iCs/>
        </w:rPr>
        <w:t>specifiekeSymbolisatie</w:t>
      </w:r>
      <w:r w:rsidR="00123327" w:rsidRPr="006F6DD6">
        <w:t xml:space="preserve"> maar van het objecttype SymbolisatieItem. Zie hiervoor paragraaf </w:t>
      </w:r>
      <w:r w:rsidR="00123327" w:rsidRPr="004C1E72">
        <w:rPr>
          <w:rStyle w:val="Verwijzing"/>
        </w:rPr>
        <w:fldChar w:fldCharType="begin"/>
      </w:r>
      <w:r w:rsidR="00123327" w:rsidRPr="004C1E72">
        <w:rPr>
          <w:rStyle w:val="Verwijzing"/>
        </w:rPr>
        <w:instrText xml:space="preserve"> REF _Ref_848aa3a4c277b00b729a862026d8a73e_1 </w:instrText>
      </w:r>
      <w:r w:rsidR="00A042C3" w:rsidRPr="004C1E72">
        <w:rPr>
          <w:rStyle w:val="Verwijzing"/>
        </w:rPr>
        <w:instrText>\n \h</w:instrText>
      </w:r>
      <w:r w:rsidR="00123327" w:rsidRPr="004C1E72">
        <w:rPr>
          <w:rStyle w:val="Verwijzing"/>
        </w:rPr>
        <w:instrText xml:space="preserve"> </w:instrText>
      </w:r>
      <w:r w:rsidR="00123327" w:rsidRPr="004C1E72">
        <w:rPr>
          <w:rStyle w:val="Verwijzing"/>
        </w:rPr>
      </w:r>
      <w:r w:rsidR="00123327" w:rsidRPr="004C1E72">
        <w:rPr>
          <w:rStyle w:val="Verwijzing"/>
        </w:rPr>
        <w:fldChar w:fldCharType="separate"/>
      </w:r>
      <w:r w:rsidR="006F52F5" w:rsidRPr="004C1E72">
        <w:rPr>
          <w:rStyle w:val="Verwijzing"/>
        </w:rPr>
        <w:t>6.4.12</w:t>
      </w:r>
      <w:r w:rsidR="00123327" w:rsidRPr="004C1E72">
        <w:rPr>
          <w:rStyle w:val="Verwijzing"/>
        </w:rPr>
        <w:fldChar w:fldCharType="end"/>
      </w:r>
      <w:r w:rsidR="00123327" w:rsidRPr="006F6DD6">
        <w:t>.</w:t>
      </w:r>
    </w:p>
    <w:p w14:paraId="224FC9E0" w14:textId="1979175C" w:rsidR="008E3CFB" w:rsidRPr="00AB2172" w:rsidRDefault="00E252E4" w:rsidP="00805135">
      <w:pPr>
        <w:pStyle w:val="Opsommingtekens1"/>
      </w:pPr>
      <w:r w:rsidRPr="00AB2172">
        <w:rPr>
          <w:i/>
          <w:iCs/>
        </w:rPr>
        <w:t>locatieaanduiding</w:t>
      </w:r>
      <w:r w:rsidRPr="00AB2172">
        <w:t xml:space="preserve">: het attribuut dat de verwijzing bevat naar de identificatie van de specifieke Locatie die bij een specifieke vorm van </w:t>
      </w:r>
      <w:r w:rsidR="00071490" w:rsidRPr="00AB2172">
        <w:t>een bepaald type</w:t>
      </w:r>
      <w:r w:rsidRPr="00AB2172">
        <w:t xml:space="preserve"> Gebiedsaanwijzing </w:t>
      </w:r>
      <w:r w:rsidRPr="00AB2172">
        <w:lastRenderedPageBreak/>
        <w:t xml:space="preserve">hoort én aangeeft wat de betekenis van Locatie is voor het object waar het bij hoort. Dit attribuut legt dus vast dat deze Locatie de locatie is waar deze specifieke vorm van </w:t>
      </w:r>
      <w:r w:rsidR="00474A8D" w:rsidRPr="00AB2172">
        <w:t xml:space="preserve">een bepaald type </w:t>
      </w:r>
      <w:r w:rsidRPr="00AB2172">
        <w:t>Gebiedsaanwijzing van toepassing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