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Pr="00AB2172" w:rsidRDefault="00E33EDD" w:rsidP="00E33EDD">
      <w:pPr>
        <w:pStyle w:val="Kop5"/>
      </w:pPr>
      <w:r w:rsidRPr="00AB2172">
        <w:t>Norm</w:t>
      </w:r>
    </w:p>
    <w:p w14:paraId="0D17411E" w14:textId="55F6850D" w:rsidR="00332E85" w:rsidRPr="00AB2172" w:rsidRDefault="007C389C" w:rsidP="00332E85">
      <w:pPr>
        <w:pStyle w:val="Figuur"/>
      </w:pPr>
      <w:r>
        <w:rPr>
          <w:noProof/>
        </w:rPr>
        <w:drawing>
          <wp:inline distT="0" distB="0" distL="0" distR="0" wp14:anchorId="616FD312" wp14:editId="24B5549E">
            <wp:extent cx="5401310" cy="384111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50">
                      <a:extLst>
                        <a:ext uri="{28A0092B-C50C-407E-A947-70E740481C1C}">
                          <a14:useLocalDpi xmlns:a14="http://schemas.microsoft.com/office/drawing/2010/main" val="0"/>
                        </a:ext>
                      </a:extLst>
                    </a:blip>
                    <a:stretch>
                      <a:fillRect/>
                    </a:stretch>
                  </pic:blipFill>
                  <pic:spPr>
                    <a:xfrm>
                      <a:off x="0" y="0"/>
                      <a:ext cx="5401310" cy="3841115"/>
                    </a:xfrm>
                    <a:prstGeom prst="rect">
                      <a:avLst/>
                    </a:prstGeom>
                  </pic:spPr>
                </pic:pic>
              </a:graphicData>
            </a:graphic>
          </wp:inline>
        </w:drawing>
      </w:r>
    </w:p>
    <w:p w14:paraId="5BD711DD" w14:textId="5866AD32" w:rsidR="008E7424" w:rsidRPr="00AB2172" w:rsidRDefault="00EB1CC0" w:rsidP="00805135">
      <w:pPr>
        <w:pStyle w:val="Figuurbijschrift"/>
      </w:pPr>
      <w:r w:rsidRPr="00AB2172">
        <w:t>Uitsnede uit IMOW-diagram voor</w:t>
      </w:r>
      <w:r w:rsidR="0017464C" w:rsidRPr="00AB2172">
        <w:t xml:space="preserve"> objecttype Locatie</w:t>
      </w:r>
    </w:p>
    <w:p w14:paraId="6F107640" w14:textId="2D4A1876" w:rsidR="00E33EDD" w:rsidRPr="00AB2172" w:rsidRDefault="00E33EDD" w:rsidP="00E33EDD">
      <w:r w:rsidRPr="00AB2172">
        <w:t>Locatie kent de volgende attributen:</w:t>
      </w:r>
    </w:p>
    <w:p w14:paraId="5601BBF5" w14:textId="0E8A4673" w:rsidR="00B801E1" w:rsidRPr="008A3596" w:rsidRDefault="00230702" w:rsidP="00B801E1">
      <w:pPr>
        <w:pStyle w:val="Opsommingtekens1"/>
      </w:pPr>
      <w:r w:rsidRPr="00AB2172">
        <w:rPr>
          <w:i/>
          <w:iCs/>
        </w:rPr>
        <w:t>i</w:t>
      </w:r>
      <w:r w:rsidR="00E33EDD" w:rsidRPr="00AB2172">
        <w:rPr>
          <w:i/>
          <w:iCs/>
        </w:rPr>
        <w:t>dentificatie</w:t>
      </w:r>
      <w:r w:rsidR="003161C3" w:rsidRPr="00AB2172">
        <w:t>: de unieke identificatie waaronder elk object van dit type bekend is. Verplicht attribuut.</w:t>
      </w:r>
      <w:r w:rsidR="00CE3A38" w:rsidRPr="00AB2172">
        <w:t xml:space="preserve"> Komt 1 keer voor</w:t>
      </w:r>
      <w:r w:rsidR="00CE3A38" w:rsidRPr="00B801E1">
        <w:t>.</w:t>
      </w:r>
      <w:r w:rsidR="00171C17" w:rsidRPr="006913E7">
        <w:t xml:space="preserve"> </w:t>
      </w:r>
      <w:r w:rsidR="00B801E1" w:rsidRPr="008A3596">
        <w:t>De identificatie is:</w:t>
      </w:r>
    </w:p>
    <w:p w14:paraId="1B948EFC" w14:textId="77777777" w:rsidR="00B801E1" w:rsidRPr="008A3596" w:rsidRDefault="00B801E1" w:rsidP="00B801E1">
      <w:pPr>
        <w:pStyle w:val="Opsommingtekens2"/>
      </w:pPr>
      <w:r w:rsidRPr="008A3596">
        <w:t>bij Ambtsgebied gelijk aan de bevoegd-gezag-code: de CBS-code respectievelijk de RVIG-code van het bevoegd gezag, inclusief de letteraanduiding in hoofdletters van de bestuurslaag;</w:t>
      </w:r>
    </w:p>
    <w:p w14:paraId="78927EA7" w14:textId="1018C4CA" w:rsidR="009C41E3" w:rsidRPr="00B801E1" w:rsidRDefault="00B801E1" w:rsidP="008A3596">
      <w:pPr>
        <w:pStyle w:val="Opsommingtekens2"/>
      </w:pPr>
      <w:r w:rsidRPr="008A3596">
        <w:t>bij de overige verschijningsvormen van Locatie conform datatype NEN3610-ID.</w:t>
      </w:r>
    </w:p>
    <w:p w14:paraId="03A7EE2E" w14:textId="735B59E9" w:rsidR="00394FB4" w:rsidRPr="00AB2172" w:rsidRDefault="00230702" w:rsidP="00581F59">
      <w:pPr>
        <w:pStyle w:val="Opsommingtekens1"/>
      </w:pPr>
      <w:r w:rsidRPr="00AB2172">
        <w:rPr>
          <w:i/>
          <w:iCs/>
        </w:rPr>
        <w:t>n</w:t>
      </w:r>
      <w:r w:rsidR="00E33EDD" w:rsidRPr="00AB2172">
        <w:rPr>
          <w:i/>
          <w:iCs/>
        </w:rPr>
        <w:t>oemer</w:t>
      </w:r>
      <w:r w:rsidR="00DC25F5" w:rsidRPr="00AB2172">
        <w:t xml:space="preserve">: </w:t>
      </w:r>
      <w:r w:rsidR="004F5971" w:rsidRPr="00AB2172">
        <w:t xml:space="preserve">de mensleesbare </w:t>
      </w:r>
      <w:r w:rsidR="00A75FFF" w:rsidRPr="00AB2172">
        <w:t xml:space="preserve">term of frase </w:t>
      </w:r>
      <w:r w:rsidR="004F5971" w:rsidRPr="00AB2172">
        <w:t xml:space="preserve">waarmee een </w:t>
      </w:r>
      <w:r w:rsidR="0091736C" w:rsidRPr="00AB2172">
        <w:t xml:space="preserve">Locatie </w:t>
      </w:r>
      <w:r w:rsidR="004F5971" w:rsidRPr="00AB2172">
        <w:t xml:space="preserve">wordt aangeduid. </w:t>
      </w:r>
      <w:r w:rsidR="00460799" w:rsidRPr="00AB2172">
        <w:t>Optioneel attribuut.</w:t>
      </w:r>
      <w:r w:rsidR="0035114E" w:rsidRPr="00AB2172">
        <w:t xml:space="preserve"> Komt 0 of 1 keer voor.</w:t>
      </w:r>
    </w:p>
    <w:p w14:paraId="12954758" w14:textId="77777777" w:rsidR="00581F59" w:rsidRPr="00AB2172" w:rsidRDefault="00581F59" w:rsidP="003331B2"/>
    <w:p w14:paraId="30B93C46" w14:textId="228C82D2" w:rsidR="003331B2" w:rsidRPr="00AB2172" w:rsidRDefault="003331B2" w:rsidP="003331B2">
      <w:r w:rsidRPr="00AB2172">
        <w:t xml:space="preserve">Locatie kent </w:t>
      </w:r>
      <w:r w:rsidR="00B801E1">
        <w:t>zeven</w:t>
      </w:r>
      <w:r w:rsidR="00B801E1" w:rsidRPr="00AB2172">
        <w:t xml:space="preserve"> </w:t>
      </w:r>
      <w:r w:rsidRPr="00AB2172">
        <w:t>verschijningsvormen:</w:t>
      </w:r>
    </w:p>
    <w:p w14:paraId="7E27EA61" w14:textId="40D4DB66" w:rsidR="003331B2" w:rsidRPr="00AB2172" w:rsidRDefault="003331B2" w:rsidP="006C4925">
      <w:pPr>
        <w:pStyle w:val="Opsommingtekens1"/>
      </w:pPr>
      <w:r w:rsidRPr="00AB2172">
        <w:t>Gebied</w:t>
      </w:r>
      <w:r w:rsidR="00411DBC" w:rsidRPr="00AB2172">
        <w:t xml:space="preserve">: </w:t>
      </w:r>
      <w:r w:rsidR="009051C5" w:rsidRPr="00AB2172">
        <w:t xml:space="preserve">op zichzelf staande geometrisch afgebakende </w:t>
      </w:r>
      <w:r w:rsidR="00175570" w:rsidRPr="00AB2172">
        <w:t>‘</w:t>
      </w:r>
      <w:r w:rsidR="009051C5" w:rsidRPr="00AB2172">
        <w:t>ruimte</w:t>
      </w:r>
      <w:r w:rsidR="00175570" w:rsidRPr="00AB2172">
        <w:t>’</w:t>
      </w:r>
      <w:r w:rsidR="009051C5" w:rsidRPr="00AB2172">
        <w:t xml:space="preserve"> in </w:t>
      </w:r>
      <w:r w:rsidR="00426BCE" w:rsidRPr="00AB2172">
        <w:t xml:space="preserve">een virtuele weergave van </w:t>
      </w:r>
      <w:r w:rsidR="009051C5" w:rsidRPr="00AB2172">
        <w:t>de fysieke leefomgeving.</w:t>
      </w:r>
      <w:r w:rsidR="00411DBC" w:rsidRPr="00AB2172">
        <w:t xml:space="preserve"> </w:t>
      </w:r>
      <w:r w:rsidR="00762844" w:rsidRPr="00AB2172">
        <w:t>De geometrische afbakening is juridisch van aard</w:t>
      </w:r>
      <w:r w:rsidR="00370D55" w:rsidRPr="00AB2172">
        <w:t>.</w:t>
      </w:r>
      <w:r w:rsidR="00411DBC" w:rsidRPr="00AB2172">
        <w:t xml:space="preserve"> </w:t>
      </w:r>
      <w:r w:rsidR="00327124" w:rsidRPr="00AB2172">
        <w:t xml:space="preserve">Voor </w:t>
      </w:r>
      <w:r w:rsidR="00DB5651" w:rsidRPr="00AB2172">
        <w:t xml:space="preserve">de </w:t>
      </w:r>
      <w:r w:rsidR="00C51436" w:rsidRPr="00AB2172">
        <w:t xml:space="preserve">Geometrie van het </w:t>
      </w:r>
      <w:r w:rsidR="00327124" w:rsidRPr="00AB2172">
        <w:t xml:space="preserve">Gebied moet een keuze gemaakt worden </w:t>
      </w:r>
      <w:r w:rsidR="00C51436" w:rsidRPr="00AB2172">
        <w:t>tussen</w:t>
      </w:r>
      <w:r w:rsidR="00327124" w:rsidRPr="00AB2172">
        <w:t xml:space="preserve"> Vlak en Multivlak. </w:t>
      </w:r>
      <w:r w:rsidR="00411DBC" w:rsidRPr="00AB2172">
        <w:t>Gebied heeft alle attributen van Locatie, aangevuld met:</w:t>
      </w:r>
    </w:p>
    <w:p w14:paraId="76751F65" w14:textId="3E4832B9" w:rsidR="00A31734" w:rsidRPr="00AB2172" w:rsidRDefault="00A31734" w:rsidP="00A31734">
      <w:pPr>
        <w:pStyle w:val="Opsommingtekens2"/>
      </w:pPr>
      <w:r w:rsidRPr="00AB2172">
        <w:rPr>
          <w:i/>
          <w:iCs/>
        </w:rPr>
        <w:lastRenderedPageBreak/>
        <w:t>hoogte</w:t>
      </w:r>
      <w:r w:rsidRPr="00AB2172">
        <w:t xml:space="preserve">: de hoogte waarop </w:t>
      </w:r>
      <w:r w:rsidR="00327124" w:rsidRPr="00AB2172">
        <w:t xml:space="preserve">het Gebied </w:t>
      </w:r>
      <w:r w:rsidRPr="00AB2172">
        <w:t>ligt</w:t>
      </w:r>
      <w:r w:rsidR="00061706" w:rsidRPr="00AB2172">
        <w:t>, in meters</w:t>
      </w:r>
      <w:r w:rsidRPr="00AB2172">
        <w:t>. Optioneel attribuut. Komt 0 of 1 keer voor. Wordt vastgelegd met WaardeEenheid, dat bestaat uit de volgende elementen:</w:t>
      </w:r>
    </w:p>
    <w:p w14:paraId="06426F0A" w14:textId="4008478F" w:rsidR="00A31734" w:rsidRPr="00AB2172" w:rsidRDefault="00A31734" w:rsidP="00A31734">
      <w:pPr>
        <w:pStyle w:val="Opsommingtekens3"/>
      </w:pPr>
      <w:r w:rsidRPr="00AB2172">
        <w:rPr>
          <w:i/>
          <w:iCs/>
        </w:rPr>
        <w:t>waarde</w:t>
      </w:r>
      <w:r w:rsidRPr="00AB2172">
        <w:t xml:space="preserve">: de numerieke waarde van de hoogte. Verplicht </w:t>
      </w:r>
      <w:r w:rsidR="005F32D7" w:rsidRPr="00AB2172">
        <w:t>element</w:t>
      </w:r>
      <w:r w:rsidR="0087589E" w:rsidRPr="00AB2172">
        <w:t xml:space="preserve"> indien </w:t>
      </w:r>
      <w:r w:rsidR="002365A2" w:rsidRPr="00AB2172">
        <w:t xml:space="preserve">het </w:t>
      </w:r>
      <w:r w:rsidR="0087589E" w:rsidRPr="00AB2172">
        <w:t xml:space="preserve">attribuut </w:t>
      </w:r>
      <w:r w:rsidR="0087589E" w:rsidRPr="00AB2172">
        <w:rPr>
          <w:i/>
          <w:iCs/>
        </w:rPr>
        <w:t>hoogte</w:t>
      </w:r>
      <w:r w:rsidR="0087589E" w:rsidRPr="00AB2172">
        <w:t xml:space="preserve"> wordt gebruikt</w:t>
      </w:r>
      <w:r w:rsidRPr="00AB2172">
        <w:t>.</w:t>
      </w:r>
    </w:p>
    <w:p w14:paraId="3DAA8429" w14:textId="435068C3" w:rsidR="00A31734" w:rsidRPr="00AB2172" w:rsidRDefault="00A31734" w:rsidP="00A31734">
      <w:pPr>
        <w:pStyle w:val="Opsommingtekens3"/>
      </w:pPr>
      <w:r w:rsidRPr="00AB2172">
        <w:rPr>
          <w:i/>
          <w:iCs/>
        </w:rPr>
        <w:t>eenheid</w:t>
      </w:r>
      <w:r w:rsidRPr="00AB2172">
        <w:t xml:space="preserve">: de grootheid waarin de hoogte wordt uitgedrukt </w:t>
      </w:r>
      <w:r w:rsidR="00CB382F" w:rsidRPr="00AB2172">
        <w:t xml:space="preserve">Voor </w:t>
      </w:r>
      <w:r w:rsidR="00CB382F" w:rsidRPr="00AB2172">
        <w:rPr>
          <w:i/>
          <w:iCs/>
        </w:rPr>
        <w:t>eenheid</w:t>
      </w:r>
      <w:r w:rsidR="00CB382F" w:rsidRPr="00AB2172">
        <w:t xml:space="preserve"> kan gebruik gemaakt worden van de uitbreidbare waardelijst 'Eenheid’. </w:t>
      </w:r>
      <w:r w:rsidRPr="00AB2172">
        <w:t xml:space="preserve">Verplicht </w:t>
      </w:r>
      <w:r w:rsidR="00327124" w:rsidRPr="00AB2172">
        <w:t>element</w:t>
      </w:r>
      <w:r w:rsidR="0087589E" w:rsidRPr="00AB2172">
        <w:t xml:space="preserve"> indien </w:t>
      </w:r>
      <w:r w:rsidR="002365A2" w:rsidRPr="00AB2172">
        <w:t xml:space="preserve">het </w:t>
      </w:r>
      <w:r w:rsidR="0087589E" w:rsidRPr="00AB2172">
        <w:t xml:space="preserve">attribuut </w:t>
      </w:r>
      <w:r w:rsidR="0087589E" w:rsidRPr="00AB2172">
        <w:rPr>
          <w:i/>
          <w:iCs/>
        </w:rPr>
        <w:t>hoogte</w:t>
      </w:r>
      <w:r w:rsidR="0087589E" w:rsidRPr="00AB2172">
        <w:t xml:space="preserve"> wordt gebruikt</w:t>
      </w:r>
      <w:r w:rsidRPr="00AB2172">
        <w:t>.</w:t>
      </w:r>
    </w:p>
    <w:p w14:paraId="14948AC7" w14:textId="174F9580" w:rsidR="00327124" w:rsidRPr="00AB2172" w:rsidRDefault="00327124" w:rsidP="00E20BD8">
      <w:pPr>
        <w:pStyle w:val="Opsommingtekens2"/>
      </w:pPr>
      <w:r w:rsidRPr="00AB2172">
        <w:rPr>
          <w:i/>
        </w:rPr>
        <w:t>geometrie</w:t>
      </w:r>
      <w:r w:rsidRPr="00AB2172">
        <w:t>: de verwijzing van een specifiek Gebied naar (de identificatie van) de bijbehorende Geometrie. Verplicht attribuut. Komt 1 keer voor.</w:t>
      </w:r>
    </w:p>
    <w:p w14:paraId="5006389D" w14:textId="4B7FAA5D" w:rsidR="003331B2" w:rsidRPr="00AB2172" w:rsidRDefault="003331B2" w:rsidP="006C4925">
      <w:pPr>
        <w:pStyle w:val="Opsommingtekens1"/>
      </w:pPr>
      <w:r w:rsidRPr="00AB2172">
        <w:t>Gebiedengroep</w:t>
      </w:r>
      <w:r w:rsidR="00A25F5B" w:rsidRPr="00AB2172">
        <w:t xml:space="preserve">: </w:t>
      </w:r>
      <w:r w:rsidR="000C0318" w:rsidRPr="00AB2172">
        <w:t xml:space="preserve">een groep of verzameling van bij elkaar behorende Gebieden, die samen de </w:t>
      </w:r>
      <w:r w:rsidR="00B22728" w:rsidRPr="00AB2172">
        <w:t>L</w:t>
      </w:r>
      <w:r w:rsidR="000C0318" w:rsidRPr="00AB2172">
        <w:t>ocatie vormen</w:t>
      </w:r>
      <w:r w:rsidR="00A25F5B" w:rsidRPr="00AB2172">
        <w:t xml:space="preserve">. </w:t>
      </w:r>
      <w:r w:rsidR="00703B31" w:rsidRPr="00AB2172">
        <w:t xml:space="preserve">Gebiedengroep heeft </w:t>
      </w:r>
      <w:r w:rsidR="000F6AAC" w:rsidRPr="00AB2172">
        <w:t xml:space="preserve">alle </w:t>
      </w:r>
      <w:r w:rsidR="00703B31" w:rsidRPr="00AB2172">
        <w:t>attribut</w:t>
      </w:r>
      <w:r w:rsidR="000F6AAC" w:rsidRPr="00AB2172">
        <w:t>en</w:t>
      </w:r>
      <w:r w:rsidR="00703B31" w:rsidRPr="00AB2172">
        <w:t xml:space="preserve"> van Locatie, aangevuld met:</w:t>
      </w:r>
    </w:p>
    <w:p w14:paraId="7A89D605" w14:textId="32BB1467" w:rsidR="004D3CA3" w:rsidRPr="00AB2172" w:rsidRDefault="00563D9A" w:rsidP="004D3CA3">
      <w:pPr>
        <w:pStyle w:val="Opsommingtekens2"/>
      </w:pPr>
      <w:r w:rsidRPr="00AB2172">
        <w:rPr>
          <w:i/>
          <w:iCs/>
        </w:rPr>
        <w:t>groepselement</w:t>
      </w:r>
      <w:r w:rsidR="00743F83" w:rsidRPr="00AB2172">
        <w:t xml:space="preserve">: </w:t>
      </w:r>
      <w:r w:rsidR="00B03CCB" w:rsidRPr="00AB2172">
        <w:t xml:space="preserve">de verwijzing van </w:t>
      </w:r>
      <w:r w:rsidR="00743F83" w:rsidRPr="00AB2172">
        <w:t xml:space="preserve">een Gebiedengroep </w:t>
      </w:r>
      <w:r w:rsidR="00062E54" w:rsidRPr="00AB2172">
        <w:t xml:space="preserve">naar de </w:t>
      </w:r>
      <w:r w:rsidR="00743F83" w:rsidRPr="00AB2172">
        <w:t xml:space="preserve">Gebieden </w:t>
      </w:r>
      <w:r w:rsidR="00062E54" w:rsidRPr="00AB2172">
        <w:t>die samen de Gebiedengroep vormen</w:t>
      </w:r>
      <w:r w:rsidR="00743F83" w:rsidRPr="00AB2172">
        <w:t>.</w:t>
      </w:r>
      <w:r w:rsidR="003F787B" w:rsidRPr="00AB2172">
        <w:t xml:space="preserve"> Verplicht attribuut.</w:t>
      </w:r>
      <w:r w:rsidR="00E10012" w:rsidRPr="00AB2172">
        <w:t xml:space="preserve"> Komt </w:t>
      </w:r>
      <w:r w:rsidR="005A082C" w:rsidRPr="00AB2172">
        <w:t>ten minste</w:t>
      </w:r>
      <w:r w:rsidR="00E10012" w:rsidRPr="00AB2172">
        <w:t xml:space="preserve"> 1 keer voor.</w:t>
      </w:r>
    </w:p>
    <w:p w14:paraId="5EB66A3D" w14:textId="102353D2" w:rsidR="0000492F" w:rsidRPr="00AB2172" w:rsidRDefault="00522F25" w:rsidP="0000492F">
      <w:pPr>
        <w:pStyle w:val="Opsommingtekens1"/>
      </w:pPr>
      <w:r w:rsidRPr="00AB2172">
        <w:t>Lijn</w:t>
      </w:r>
      <w:r w:rsidR="0000492F" w:rsidRPr="00AB2172">
        <w:t>: op zichzelf staande geometrisch afgebakende lijn</w:t>
      </w:r>
      <w:r w:rsidR="000E660E" w:rsidRPr="00AB2172">
        <w:t>locatie</w:t>
      </w:r>
      <w:r w:rsidR="0000492F" w:rsidRPr="00AB2172">
        <w:t xml:space="preserve"> in een virtuele weergave van de fysieke leefomgeving. </w:t>
      </w:r>
      <w:r w:rsidR="00762844" w:rsidRPr="00AB2172">
        <w:t>De geometrische afbakening is juridisch van aard</w:t>
      </w:r>
      <w:r w:rsidR="00327124" w:rsidRPr="00AB2172">
        <w:t>.</w:t>
      </w:r>
      <w:r w:rsidR="00762844" w:rsidRPr="00AB2172">
        <w:t xml:space="preserve"> </w:t>
      </w:r>
      <w:r w:rsidR="00327124" w:rsidRPr="00AB2172">
        <w:t>Lijn</w:t>
      </w:r>
      <w:r w:rsidR="0000492F" w:rsidRPr="00AB2172">
        <w:t xml:space="preserve"> heeft alle attributen van Locatie, aangevuld met:</w:t>
      </w:r>
    </w:p>
    <w:p w14:paraId="2F4D656B" w14:textId="0A90CA61" w:rsidR="00D44531" w:rsidRPr="00AB2172" w:rsidRDefault="0088409F" w:rsidP="00D44531">
      <w:pPr>
        <w:pStyle w:val="Opsommingtekens2"/>
      </w:pPr>
      <w:r w:rsidRPr="00AB2172">
        <w:rPr>
          <w:i/>
        </w:rPr>
        <w:t>h</w:t>
      </w:r>
      <w:r w:rsidR="006639E4" w:rsidRPr="00AB2172">
        <w:rPr>
          <w:i/>
        </w:rPr>
        <w:t>oogte</w:t>
      </w:r>
      <w:r w:rsidRPr="00AB2172">
        <w:t xml:space="preserve">: </w:t>
      </w:r>
      <w:r w:rsidR="00BA2C2E" w:rsidRPr="00AB2172">
        <w:t xml:space="preserve">de hoogte waarop de </w:t>
      </w:r>
      <w:r w:rsidR="00B22728" w:rsidRPr="00AB2172">
        <w:t xml:space="preserve">Lijn </w:t>
      </w:r>
      <w:r w:rsidR="00F06F95" w:rsidRPr="00AB2172">
        <w:t>ligt, in meters.</w:t>
      </w:r>
      <w:r w:rsidR="009C743F" w:rsidRPr="00AB2172">
        <w:t xml:space="preserve"> Optioneel attribuut. Komt 0 of 1 keer voor.</w:t>
      </w:r>
      <w:r w:rsidR="0008603E" w:rsidRPr="00AB2172">
        <w:t xml:space="preserve"> </w:t>
      </w:r>
      <w:r w:rsidR="00620E3A" w:rsidRPr="00AB2172">
        <w:t>Wordt vastgelegd met WaardeEenheid</w:t>
      </w:r>
      <w:r w:rsidR="00D44531" w:rsidRPr="00AB2172">
        <w:t>, dat bestaat uit de volgende elementen:</w:t>
      </w:r>
    </w:p>
    <w:p w14:paraId="47388F70" w14:textId="4CC3B26E" w:rsidR="00D44531" w:rsidRPr="00AB2172" w:rsidRDefault="00D44531" w:rsidP="00D44531">
      <w:pPr>
        <w:pStyle w:val="Opsommingtekens3"/>
      </w:pPr>
      <w:r w:rsidRPr="00AB2172">
        <w:rPr>
          <w:i/>
          <w:iCs/>
        </w:rPr>
        <w:t>waarde</w:t>
      </w:r>
      <w:r w:rsidRPr="00AB2172">
        <w:t xml:space="preserve">: de numerieke waarde van de hoogte. Verplicht </w:t>
      </w:r>
      <w:r w:rsidR="00B22728" w:rsidRPr="00AB2172">
        <w:t>element</w:t>
      </w:r>
      <w:r w:rsidR="00D727B3" w:rsidRPr="00AB2172">
        <w:t xml:space="preserve"> indien </w:t>
      </w:r>
      <w:r w:rsidR="002365A2" w:rsidRPr="00AB2172">
        <w:t xml:space="preserve">het </w:t>
      </w:r>
      <w:r w:rsidR="00D727B3" w:rsidRPr="00AB2172">
        <w:t xml:space="preserve">attribuut </w:t>
      </w:r>
      <w:r w:rsidR="00D727B3" w:rsidRPr="00AB2172">
        <w:rPr>
          <w:i/>
          <w:iCs/>
        </w:rPr>
        <w:t>hoogte</w:t>
      </w:r>
      <w:r w:rsidR="00D727B3" w:rsidRPr="00AB2172">
        <w:t xml:space="preserve"> wordt gebruikt</w:t>
      </w:r>
      <w:r w:rsidRPr="00AB2172">
        <w:t>.</w:t>
      </w:r>
    </w:p>
    <w:p w14:paraId="5835EF45" w14:textId="221FD75E" w:rsidR="0000492F" w:rsidRPr="00AB2172" w:rsidRDefault="00D44531" w:rsidP="007B3E46">
      <w:pPr>
        <w:pStyle w:val="Opsommingtekens3"/>
      </w:pPr>
      <w:r w:rsidRPr="00AB2172">
        <w:rPr>
          <w:i/>
          <w:iCs/>
        </w:rPr>
        <w:t>eenheid</w:t>
      </w:r>
      <w:r w:rsidRPr="00AB2172">
        <w:t xml:space="preserve">: de grootheid waarin de </w:t>
      </w:r>
      <w:r w:rsidR="00EF46C1" w:rsidRPr="00AB2172">
        <w:t xml:space="preserve">hoogte </w:t>
      </w:r>
      <w:r w:rsidRPr="00AB2172">
        <w:t xml:space="preserve">wordt uitgedrukt </w:t>
      </w:r>
      <w:r w:rsidR="00163A0C" w:rsidRPr="00AB2172">
        <w:t xml:space="preserve">Voor </w:t>
      </w:r>
      <w:r w:rsidR="00163A0C" w:rsidRPr="00AB2172">
        <w:rPr>
          <w:i/>
          <w:iCs/>
        </w:rPr>
        <w:t>eenheid</w:t>
      </w:r>
      <w:r w:rsidR="00163A0C" w:rsidRPr="00AB2172">
        <w:t xml:space="preserve"> kan gebruik gemaakt worden van de uitbreidbare waardelijst 'Eenheid’. </w:t>
      </w:r>
      <w:r w:rsidRPr="00AB2172">
        <w:t xml:space="preserve">Verplicht </w:t>
      </w:r>
      <w:r w:rsidR="00B22728" w:rsidRPr="00AB2172">
        <w:t>element</w:t>
      </w:r>
      <w:r w:rsidR="00D727B3" w:rsidRPr="00AB2172">
        <w:t xml:space="preserve"> indien </w:t>
      </w:r>
      <w:r w:rsidR="002365A2" w:rsidRPr="00AB2172">
        <w:t xml:space="preserve">het </w:t>
      </w:r>
      <w:r w:rsidR="00D727B3" w:rsidRPr="00AB2172">
        <w:t xml:space="preserve">attribuut </w:t>
      </w:r>
      <w:r w:rsidR="00D727B3" w:rsidRPr="00AB2172">
        <w:rPr>
          <w:i/>
          <w:iCs/>
        </w:rPr>
        <w:t>hoogte</w:t>
      </w:r>
      <w:r w:rsidR="00D727B3" w:rsidRPr="00AB2172">
        <w:t xml:space="preserve"> wordt gebruikt</w:t>
      </w:r>
      <w:r w:rsidRPr="00AB2172">
        <w:t>.</w:t>
      </w:r>
    </w:p>
    <w:p w14:paraId="18F996EF" w14:textId="61D9FCB7" w:rsidR="00B22728" w:rsidRPr="00AB2172" w:rsidRDefault="00B22728" w:rsidP="0000492F">
      <w:pPr>
        <w:pStyle w:val="Opsommingtekens2"/>
      </w:pPr>
      <w:r w:rsidRPr="00AB2172">
        <w:rPr>
          <w:i/>
        </w:rPr>
        <w:t>geometrie</w:t>
      </w:r>
      <w:r w:rsidRPr="00AB2172">
        <w:t>: de verwijzing van een specifieke Lijn naar (de identificatie van) de bijbehorende Geometrie. Verplicht attribuut. Komt 1 keer voor.</w:t>
      </w:r>
    </w:p>
    <w:p w14:paraId="67232CA9" w14:textId="6F1FD4B5" w:rsidR="000056C8" w:rsidRPr="00AB2172" w:rsidRDefault="00522F25" w:rsidP="000056C8">
      <w:pPr>
        <w:pStyle w:val="Opsommingtekens1"/>
      </w:pPr>
      <w:r w:rsidRPr="00AB2172">
        <w:t>Lijnengroep</w:t>
      </w:r>
      <w:r w:rsidR="000056C8" w:rsidRPr="00AB2172">
        <w:t xml:space="preserve">: </w:t>
      </w:r>
      <w:r w:rsidR="000C0318" w:rsidRPr="00AB2172">
        <w:t xml:space="preserve">een groep of verzameling van bij elkaar behorende Lijnen, die samen de </w:t>
      </w:r>
      <w:r w:rsidR="00B22728" w:rsidRPr="00AB2172">
        <w:t>L</w:t>
      </w:r>
      <w:r w:rsidR="000C0318" w:rsidRPr="00AB2172">
        <w:t>ocatie vormen</w:t>
      </w:r>
      <w:r w:rsidR="000056C8" w:rsidRPr="00AB2172">
        <w:t xml:space="preserve">. </w:t>
      </w:r>
      <w:r w:rsidR="00A13063" w:rsidRPr="00AB2172">
        <w:t>Lijnen</w:t>
      </w:r>
      <w:r w:rsidR="000056C8" w:rsidRPr="00AB2172">
        <w:t>groep heeft alle attributen van Locatie, aangevuld met:</w:t>
      </w:r>
    </w:p>
    <w:p w14:paraId="49083BC5" w14:textId="693D99E3" w:rsidR="00522F25" w:rsidRPr="00AB2172" w:rsidRDefault="000056C8" w:rsidP="00C44DD8">
      <w:pPr>
        <w:pStyle w:val="Opsommingtekens2"/>
      </w:pPr>
      <w:r w:rsidRPr="00AB2172">
        <w:rPr>
          <w:i/>
        </w:rPr>
        <w:t>groepselement</w:t>
      </w:r>
      <w:r w:rsidRPr="00AB2172">
        <w:t xml:space="preserve">: </w:t>
      </w:r>
      <w:r w:rsidR="00470775" w:rsidRPr="00AB2172">
        <w:t xml:space="preserve">de verwijzing van </w:t>
      </w:r>
      <w:r w:rsidRPr="00AB2172">
        <w:t xml:space="preserve">een </w:t>
      </w:r>
      <w:r w:rsidR="00A13063" w:rsidRPr="00AB2172">
        <w:t>Lijnen</w:t>
      </w:r>
      <w:r w:rsidRPr="00AB2172">
        <w:t xml:space="preserve">groep </w:t>
      </w:r>
      <w:r w:rsidR="00470775" w:rsidRPr="00AB2172">
        <w:t xml:space="preserve">naar de </w:t>
      </w:r>
      <w:r w:rsidR="00A13063" w:rsidRPr="00AB2172">
        <w:t>Lijnen</w:t>
      </w:r>
      <w:r w:rsidRPr="00AB2172">
        <w:t xml:space="preserve"> </w:t>
      </w:r>
      <w:r w:rsidR="00470775" w:rsidRPr="00AB2172">
        <w:t>die samen de Lijnengroep vormen</w:t>
      </w:r>
      <w:r w:rsidRPr="00AB2172">
        <w:t>. Verplicht attribuut. Komt ten minste 1 keer voor.</w:t>
      </w:r>
    </w:p>
    <w:p w14:paraId="32C255F1" w14:textId="58EE9F07" w:rsidR="00A13063" w:rsidRPr="00AB2172" w:rsidRDefault="00522F25" w:rsidP="00A13063">
      <w:pPr>
        <w:pStyle w:val="Opsommingtekens1"/>
      </w:pPr>
      <w:r w:rsidRPr="00AB2172">
        <w:t>Punt</w:t>
      </w:r>
      <w:r w:rsidR="00A13063" w:rsidRPr="00AB2172">
        <w:t xml:space="preserve">: op zichzelf staande geometrisch afgebakende </w:t>
      </w:r>
      <w:r w:rsidR="00C57EE4" w:rsidRPr="00AB2172">
        <w:t>punt</w:t>
      </w:r>
      <w:r w:rsidR="009A4668" w:rsidRPr="00AB2172">
        <w:t>locatie</w:t>
      </w:r>
      <w:r w:rsidR="00A13063" w:rsidRPr="00AB2172">
        <w:t xml:space="preserve"> in een virtuele weergave van de fysieke leefomgeving. </w:t>
      </w:r>
      <w:r w:rsidR="00762844" w:rsidRPr="00AB2172">
        <w:t>De geometrische afbakening is juridisch van aard</w:t>
      </w:r>
      <w:r w:rsidR="00B22728" w:rsidRPr="00AB2172">
        <w:t>.</w:t>
      </w:r>
      <w:r w:rsidR="00A13063" w:rsidRPr="00AB2172" w:rsidDel="00B22728">
        <w:t xml:space="preserve"> </w:t>
      </w:r>
      <w:r w:rsidR="00B22728" w:rsidRPr="00AB2172">
        <w:t>Punt</w:t>
      </w:r>
      <w:r w:rsidR="00A13063" w:rsidRPr="00AB2172">
        <w:t xml:space="preserve"> heeft alle attributen van Locatie, aangevuld met:</w:t>
      </w:r>
    </w:p>
    <w:p w14:paraId="2A76D996" w14:textId="6458A1D4" w:rsidR="00EF46C1" w:rsidRPr="00AB2172" w:rsidRDefault="00F06F95" w:rsidP="00EF46C1">
      <w:pPr>
        <w:pStyle w:val="Opsommingtekens2"/>
      </w:pPr>
      <w:r w:rsidRPr="00AB2172">
        <w:rPr>
          <w:i/>
          <w:iCs/>
        </w:rPr>
        <w:t>hoogte</w:t>
      </w:r>
      <w:r w:rsidRPr="00AB2172">
        <w:t xml:space="preserve">: de hoogte waarop de </w:t>
      </w:r>
      <w:r w:rsidR="00B22728" w:rsidRPr="00AB2172">
        <w:t xml:space="preserve">Punt </w:t>
      </w:r>
      <w:r w:rsidRPr="00AB2172">
        <w:t>ligt, in meters.</w:t>
      </w:r>
      <w:r w:rsidR="009C743F" w:rsidRPr="00AB2172">
        <w:t xml:space="preserve"> Optioneel attribuut. Komt 0 of 1 keer voor.</w:t>
      </w:r>
      <w:r w:rsidR="0018245D" w:rsidRPr="00AB2172">
        <w:t xml:space="preserve"> </w:t>
      </w:r>
      <w:r w:rsidR="00EF46C1" w:rsidRPr="00AB2172">
        <w:t>Wordt vastgelegd met WaardeEenheid, dat bestaat uit de volgende elementen:</w:t>
      </w:r>
    </w:p>
    <w:p w14:paraId="2C8625E3" w14:textId="6A090CBD" w:rsidR="00EF46C1" w:rsidRPr="00AB2172" w:rsidRDefault="00EF46C1" w:rsidP="00C26626">
      <w:pPr>
        <w:pStyle w:val="Opsommingtekens3"/>
      </w:pPr>
      <w:r w:rsidRPr="00AB2172">
        <w:rPr>
          <w:i/>
          <w:iCs/>
        </w:rPr>
        <w:t>waarde</w:t>
      </w:r>
      <w:r w:rsidRPr="00AB2172">
        <w:t xml:space="preserve">: de numerieke waarde van de hoogte. Verplicht </w:t>
      </w:r>
      <w:r w:rsidR="00B22728" w:rsidRPr="00AB2172">
        <w:t>element</w:t>
      </w:r>
      <w:r w:rsidR="00D727B3" w:rsidRPr="00AB2172">
        <w:t xml:space="preserve"> indien </w:t>
      </w:r>
      <w:r w:rsidR="002365A2" w:rsidRPr="00AB2172">
        <w:t xml:space="preserve">het </w:t>
      </w:r>
      <w:r w:rsidR="00D727B3" w:rsidRPr="00AB2172">
        <w:t xml:space="preserve">attribuut </w:t>
      </w:r>
      <w:r w:rsidR="00D727B3" w:rsidRPr="00AB2172">
        <w:rPr>
          <w:i/>
          <w:iCs/>
        </w:rPr>
        <w:t>hoogte</w:t>
      </w:r>
      <w:r w:rsidR="00D727B3" w:rsidRPr="00AB2172">
        <w:t xml:space="preserve"> wordt gebruikt</w:t>
      </w:r>
      <w:r w:rsidRPr="00AB2172">
        <w:t>.</w:t>
      </w:r>
    </w:p>
    <w:p w14:paraId="1B3D1C6A" w14:textId="479F78FE" w:rsidR="00F06F95" w:rsidRPr="00AB2172" w:rsidRDefault="00EF46C1" w:rsidP="00C26626">
      <w:pPr>
        <w:pStyle w:val="Opsommingtekens3"/>
      </w:pPr>
      <w:r w:rsidRPr="00AB2172">
        <w:rPr>
          <w:i/>
          <w:iCs/>
        </w:rPr>
        <w:t>eenheid</w:t>
      </w:r>
      <w:r w:rsidRPr="00AB2172">
        <w:t xml:space="preserve">: de grootheid waarin de hoogte wordt uitgedrukt </w:t>
      </w:r>
      <w:r w:rsidR="00163A0C" w:rsidRPr="00AB2172">
        <w:t xml:space="preserve">Voor </w:t>
      </w:r>
      <w:r w:rsidR="00163A0C" w:rsidRPr="00AB2172">
        <w:rPr>
          <w:i/>
          <w:iCs/>
        </w:rPr>
        <w:t>eenheid</w:t>
      </w:r>
      <w:r w:rsidR="00163A0C" w:rsidRPr="00AB2172">
        <w:t xml:space="preserve"> kan gebruik gemaakt worden van de uitbreidbare waardelijst 'Eenheid’. </w:t>
      </w:r>
      <w:r w:rsidRPr="00AB2172">
        <w:t xml:space="preserve">Verplicht </w:t>
      </w:r>
      <w:r w:rsidR="00B22728" w:rsidRPr="00AB2172">
        <w:t>element</w:t>
      </w:r>
      <w:r w:rsidR="00D727B3" w:rsidRPr="00AB2172">
        <w:t xml:space="preserve"> indien </w:t>
      </w:r>
      <w:r w:rsidR="002365A2" w:rsidRPr="00AB2172">
        <w:t xml:space="preserve">het </w:t>
      </w:r>
      <w:r w:rsidR="00D727B3" w:rsidRPr="00AB2172">
        <w:t xml:space="preserve">attribuut </w:t>
      </w:r>
      <w:r w:rsidR="00D727B3" w:rsidRPr="00AB2172">
        <w:rPr>
          <w:i/>
          <w:iCs/>
        </w:rPr>
        <w:t>hoogte</w:t>
      </w:r>
      <w:r w:rsidR="00D727B3" w:rsidRPr="00AB2172">
        <w:t xml:space="preserve"> wordt gebruikt</w:t>
      </w:r>
      <w:r w:rsidRPr="00AB2172">
        <w:t>.</w:t>
      </w:r>
    </w:p>
    <w:p w14:paraId="4B33C58B" w14:textId="18FC4501" w:rsidR="00B22728" w:rsidRPr="00AB2172" w:rsidRDefault="00B22728" w:rsidP="00C57EE4">
      <w:pPr>
        <w:pStyle w:val="Opsommingtekens2"/>
      </w:pPr>
      <w:r w:rsidRPr="00AB2172">
        <w:rPr>
          <w:i/>
        </w:rPr>
        <w:t>geometrie</w:t>
      </w:r>
      <w:r w:rsidRPr="00AB2172">
        <w:t>: de verwijzing van een specifieke Punt naar (de identificatie van) de bijbehorende Geometrie. Verplicht attribuut. Komt 1 keer voor.</w:t>
      </w:r>
    </w:p>
    <w:p w14:paraId="5C9EE5B1" w14:textId="146F259F" w:rsidR="00A13063" w:rsidRPr="00AB2172" w:rsidRDefault="00DA6003" w:rsidP="00A13063">
      <w:pPr>
        <w:pStyle w:val="Opsommingtekens1"/>
      </w:pPr>
      <w:r w:rsidRPr="00AB2172">
        <w:t>Punt</w:t>
      </w:r>
      <w:r w:rsidR="00A13063" w:rsidRPr="00AB2172">
        <w:t xml:space="preserve">engroep: </w:t>
      </w:r>
      <w:r w:rsidR="000C0318" w:rsidRPr="00AB2172">
        <w:t xml:space="preserve">een groep of verzameling van bij elkaar behorende Punten, die samen de </w:t>
      </w:r>
      <w:r w:rsidR="00B22728" w:rsidRPr="00AB2172">
        <w:t>L</w:t>
      </w:r>
      <w:r w:rsidR="000C0318" w:rsidRPr="00AB2172">
        <w:t>ocatie vormen</w:t>
      </w:r>
      <w:r w:rsidR="00A13063" w:rsidRPr="00AB2172">
        <w:t xml:space="preserve">. </w:t>
      </w:r>
      <w:r w:rsidRPr="00AB2172">
        <w:t>Pu</w:t>
      </w:r>
      <w:r w:rsidR="00A13063" w:rsidRPr="00AB2172">
        <w:t>n</w:t>
      </w:r>
      <w:r w:rsidRPr="00AB2172">
        <w:t>t</w:t>
      </w:r>
      <w:r w:rsidR="00A13063" w:rsidRPr="00AB2172">
        <w:t xml:space="preserve">engroep heeft </w:t>
      </w:r>
      <w:r w:rsidR="005322B2" w:rsidRPr="00AB2172">
        <w:t xml:space="preserve">alle </w:t>
      </w:r>
      <w:r w:rsidR="00A13063" w:rsidRPr="00AB2172">
        <w:t>attrib</w:t>
      </w:r>
      <w:r w:rsidR="009F09F1" w:rsidRPr="00AB2172">
        <w:t>u</w:t>
      </w:r>
      <w:r w:rsidR="00A13063" w:rsidRPr="00AB2172">
        <w:t>t</w:t>
      </w:r>
      <w:r w:rsidR="005322B2" w:rsidRPr="00AB2172">
        <w:t>en</w:t>
      </w:r>
      <w:r w:rsidR="00A13063" w:rsidRPr="00AB2172">
        <w:t xml:space="preserve"> van Locatie, aangevuld met:</w:t>
      </w:r>
    </w:p>
    <w:p w14:paraId="56DEAC43" w14:textId="2EB9107F" w:rsidR="00A13063" w:rsidRPr="00AB2172" w:rsidRDefault="00A13063" w:rsidP="00DA6003">
      <w:pPr>
        <w:pStyle w:val="Opsommingtekens2"/>
      </w:pPr>
      <w:r w:rsidRPr="00AB2172">
        <w:rPr>
          <w:i/>
        </w:rPr>
        <w:t>groepselement</w:t>
      </w:r>
      <w:r w:rsidRPr="00AB2172">
        <w:t xml:space="preserve">: </w:t>
      </w:r>
      <w:r w:rsidR="00BB57F8" w:rsidRPr="00AB2172">
        <w:t xml:space="preserve">de verwijzing van een </w:t>
      </w:r>
      <w:r w:rsidR="00DA6003" w:rsidRPr="00AB2172">
        <w:t>Pu</w:t>
      </w:r>
      <w:r w:rsidRPr="00AB2172">
        <w:t>n</w:t>
      </w:r>
      <w:r w:rsidR="00DA6003" w:rsidRPr="00AB2172">
        <w:t>t</w:t>
      </w:r>
      <w:r w:rsidRPr="00AB2172">
        <w:t xml:space="preserve">engroep </w:t>
      </w:r>
      <w:r w:rsidR="00BB57F8" w:rsidRPr="00AB2172">
        <w:t xml:space="preserve">naar de </w:t>
      </w:r>
      <w:r w:rsidR="00DA6003" w:rsidRPr="00AB2172">
        <w:t>Pu</w:t>
      </w:r>
      <w:r w:rsidRPr="00AB2172">
        <w:t>n</w:t>
      </w:r>
      <w:r w:rsidR="00DA6003" w:rsidRPr="00AB2172">
        <w:t>t</w:t>
      </w:r>
      <w:r w:rsidRPr="00AB2172">
        <w:t>en</w:t>
      </w:r>
      <w:r w:rsidR="00BB57F8" w:rsidRPr="00AB2172">
        <w:t xml:space="preserve"> die samen de Puntengroep vormen</w:t>
      </w:r>
      <w:r w:rsidRPr="00AB2172">
        <w:t>. Verplicht attribuut. Komt ten minste 1 keer voor.</w:t>
      </w:r>
    </w:p>
    <w:p w14:paraId="5C307AA2" w14:textId="32411450" w:rsidR="00B866C0" w:rsidRPr="008A3596" w:rsidRDefault="006913E7" w:rsidP="006913E7">
      <w:pPr>
        <w:pStyle w:val="Opsommingtekens1"/>
      </w:pPr>
      <w:r w:rsidRPr="008A3596">
        <w:t xml:space="preserve">Ambtsgebied: bijzondere vorm van Gebied, zijnde een op zichzelf staande geometrisch afgebakende ‘ruimte’ in een virtuele weergave van de fysieke leefomgeving, die samenvalt met het ambtsgebied van een bepaald bevoegd gezag: het gebied waarover </w:t>
      </w:r>
      <w:r w:rsidRPr="008A3596">
        <w:lastRenderedPageBreak/>
        <w:t>dat bevoegd gezag de bevoegdheid tot regeling en bestuur heeft. Ambtsgebied heeft alle attributen van Locatie, aangevuld met:</w:t>
      </w:r>
    </w:p>
    <w:p w14:paraId="1F78E8A0" w14:textId="05B4FCEF" w:rsidR="00B866C0" w:rsidRPr="008A3596" w:rsidRDefault="006913E7" w:rsidP="006913E7">
      <w:pPr>
        <w:pStyle w:val="Opsommingtekens2"/>
      </w:pPr>
      <w:r w:rsidRPr="008A3596">
        <w:rPr>
          <w:i/>
          <w:iCs/>
        </w:rPr>
        <w:t>domein</w:t>
      </w:r>
      <w:r w:rsidRPr="008A3596">
        <w:t>: de identificatie van de voorziening waarin de ambtsgebieden worden bijgehouden. Verplicht attribuut. Komt 1 keer voor. Wordt ingevuld met de verplichte waarde ‘NL.BI.BestuurlijkGebied’.</w:t>
      </w:r>
    </w:p>
    <w:p w14:paraId="7BD06F72" w14:textId="0B581553" w:rsidR="00B866C0" w:rsidRPr="007A2084" w:rsidRDefault="006913E7" w:rsidP="006913E7">
      <w:pPr>
        <w:pStyle w:val="Opsommingtekens2"/>
      </w:pPr>
      <w:r w:rsidRPr="008A3596">
        <w:rPr>
          <w:i/>
          <w:iCs/>
        </w:rPr>
        <w:t>geldigOp</w:t>
      </w:r>
      <w:r w:rsidRPr="008A3596">
        <w:t>: de datum waarop Ambtsgebied geldig is. Optioneel attribuut. Komt 0 of 1 keer voor. Wanneer het attribuut is ingevuld, is de verwijzing statisch: met de Locatie Ambtsgebied wordt dan bedoeld het ambtsgebied zoals dat gold op de ingevulde 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06505B95" w:rsidR="001F6E6D" w:rsidRPr="00AB2172" w:rsidRDefault="001F6E6D" w:rsidP="00E27588"/>
    <w:p w14:paraId="0CBA9FB2" w14:textId="67860E41" w:rsidR="00E27588" w:rsidRDefault="001B542C" w:rsidP="00E27588">
      <w:r w:rsidRPr="00AB2172">
        <w:t xml:space="preserve">Locatie </w:t>
      </w:r>
      <w:r w:rsidR="001F6E6D" w:rsidRPr="00AB2172">
        <w:t>kent geen waardelijsten en geen constraints.</w:t>
      </w:r>
    </w:p>
    <w:p w14:paraId="1CDDC9DA" w14:textId="75AE225B" w:rsidR="00AD495B" w:rsidRPr="00AB2172" w:rsidRDefault="0083055C" w:rsidP="00C46B28">
      <w:pPr>
        <w:pStyle w:val="Kader"/>
      </w:pPr>
      <w:r w:rsidRPr="00B26823">
        <w:rPr>
          <w:noProof/>
        </w:rPr>
        <mc:AlternateContent>
          <mc:Choice Requires="wps">
            <w:drawing>
              <wp:inline distT="0" distB="0" distL="0" distR="0" wp14:anchorId="3468F7B8" wp14:editId="14B4B502">
                <wp:extent cx="1828800" cy="1828800"/>
                <wp:effectExtent l="0" t="0" r="22860" b="2286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043D549" w14:textId="77777777" w:rsidR="0083055C" w:rsidRPr="00044BBB" w:rsidRDefault="0083055C" w:rsidP="0083055C">
                            <w:pPr>
                              <w:rPr>
                                <w:b/>
                                <w:bCs/>
                              </w:rPr>
                            </w:pPr>
                            <w:r w:rsidRPr="00044BBB">
                              <w:rPr>
                                <w:b/>
                                <w:bCs/>
                              </w:rPr>
                              <w:t>Toekomstige functionaliteit</w:t>
                            </w:r>
                          </w:p>
                          <w:p w14:paraId="555A2C8E" w14:textId="77777777" w:rsidR="0083055C" w:rsidRPr="0034067F" w:rsidRDefault="0083055C" w:rsidP="0083055C">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68F7B8" id="_x0000_t202" coordsize="21600,21600" o:spt="202" path="m,l,21600r21600,l21600,xe">
                <v:stroke joinstyle="miter"/>
                <v:path gradientshapeok="t" o:connecttype="rect"/>
              </v:shapetype>
              <v:shape id="Tekstvak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fJOwIAAHgEAAAOAAAAZHJzL2Uyb0RvYy54bWysVE1v2zAMvQ/YfxB0X51kaZcZcYosRYcB&#10;RVsgGXpWZDkxIouCpMTOfv2elE90Ow27yPx4okg+0uP7rtFsp5yvyRS8f9PjTBlJZW1WBf+5ePw0&#10;4swHYUqhyaiC75Xn95OPH8atzdWA1qRL5RiCGJ+3tuDrEGyeZV6uVSP8DVll4KzINSJAdausdKJF&#10;9EZng17vLmvJldaRVN7D+nBw8kmKX1VKhpeq8iowXXDkFtLp0rmMZzYZi3zlhF3X8piG+IcsGlEb&#10;PHoO9SCCYFtX/xGqqaUjT1W4kdRkVFW1VKkGVNPvvatmvhZWpVrQHG/PbfL/L6x83r06VpfgjjMj&#10;GlC0UBsfdmLD+rE7rfU5QHMLWOi+UReRR7uHMRbdVa6JX5TD4Eef9+feqi4wGS+NBqNRDy4J30lB&#10;nOxy3TofvitqWBQK7kBe6qnYPflwgJ4g8TVDj7XWsItcG9YW/O7zbS9d8KTrMjqjL16Zacd2AiOw&#10;1EJuYvp49goFTRsYY7GHoqIUumUHaBSXVO7RAEeHAfJWPtaI+yR8eBUOE4PCsAXhBUelCcnQUeJs&#10;Te7X3+wRDyLh5azFBBbcYEU40z8MCP7aHw7jwCZlePtlAMVde5bXHrNtZoT6QCJyS2LEB30SK0fN&#10;G1ZlGt+ESxiJlwseTuIsHLYCqybVdJpAGFErwpOZWxlDn7q56N6Es0eWAgh+ptOkivwdWQdsvOnt&#10;dBtAWWLy0tNj1zHeiZTjKsb9udYT6vLDmPwGAAD//wMAUEsDBBQABgAIAAAAIQC3DAMI1wAAAAUB&#10;AAAPAAAAZHJzL2Rvd25yZXYueG1sTI9BT8MwDIXvSPyHyEjcWMokoJSmExrixmFsE2evMW0hcaom&#10;21p+PQYhjYvlp2c9f69cjN6pAw2xC2zgepaBIq6D7bgxsN08X+WgYkK26AKTgYkiLKrzsxILG478&#10;Sod1apSEcCzQQJtSX2gd65Y8xlnoicV7D4PHJHJotB3wKOHe6XmW3WqPHcuHFntatlR/rvfegJ1u&#10;lpN1X3b78XZ3vwp2s3qJT8ZcXoyPD6ASjel0DD/4gg6VMO3Cnm1UzoAUSb9TvHmei9z9Lboq9X/6&#10;6hsAAP//AwBQSwECLQAUAAYACAAAACEAtoM4kv4AAADhAQAAEwAAAAAAAAAAAAAAAAAAAAAAW0Nv&#10;bnRlbnRfVHlwZXNdLnhtbFBLAQItABQABgAIAAAAIQA4/SH/1gAAAJQBAAALAAAAAAAAAAAAAAAA&#10;AC8BAABfcmVscy8ucmVsc1BLAQItABQABgAIAAAAIQB8OOfJOwIAAHgEAAAOAAAAAAAAAAAAAAAA&#10;AC4CAABkcnMvZTJvRG9jLnhtbFBLAQItABQABgAIAAAAIQC3DAMI1wAAAAUBAAAPAAAAAAAAAAAA&#10;AAAAAJUEAABkcnMvZG93bnJldi54bWxQSwUGAAAAAAQABADzAAAAmQUAAAAA&#10;" filled="f" strokeweight=".5pt">
                <v:textbox style="mso-fit-shape-to-text:t">
                  <w:txbxContent>
                    <w:p w14:paraId="5043D549" w14:textId="77777777" w:rsidR="0083055C" w:rsidRPr="00044BBB" w:rsidRDefault="0083055C" w:rsidP="0083055C">
                      <w:pPr>
                        <w:rPr>
                          <w:b/>
                          <w:bCs/>
                        </w:rPr>
                      </w:pPr>
                      <w:r w:rsidRPr="00044BBB">
                        <w:rPr>
                          <w:b/>
                          <w:bCs/>
                        </w:rPr>
                        <w:t>Toekomstige functionaliteit</w:t>
                      </w:r>
                    </w:p>
                    <w:p w14:paraId="555A2C8E" w14:textId="77777777" w:rsidR="0083055C" w:rsidRPr="0034067F" w:rsidRDefault="0083055C" w:rsidP="0083055C">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0"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