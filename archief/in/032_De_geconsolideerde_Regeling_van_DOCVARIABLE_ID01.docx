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6C35" w14:textId="0D19F4E0" w:rsidR="00E33EDD" w:rsidRPr="00C06D5E" w:rsidRDefault="00E33EDD" w:rsidP="00E33EDD">
      <w:pPr>
        <w:pStyle w:val="Kop3"/>
      </w:pPr>
      <w:r w:rsidRPr="00C06D5E">
        <w:t xml:space="preserve">De </w:t>
      </w:r>
      <w:r w:rsidRPr="00C06D5E" w:rsidDel="008B7535">
        <w:t xml:space="preserve">geconsolideerde </w:t>
      </w:r>
      <w:r w:rsidR="008B7535" w:rsidRPr="00C06D5E">
        <w:t>Regeling</w:t>
      </w:r>
      <w:r w:rsidRPr="00C06D5E">
        <w:t xml:space="preserve"> van </w:t>
      </w:r>
      <w:fldSimple w:instr=" DOCVARIABLE ID01+ ">
        <w:r w:rsidR="003263D1">
          <w:t>de instructie</w:t>
        </w:r>
      </w:fldSimple>
    </w:p>
    <w:p w14:paraId="10006C36" w14:textId="3E403D57" w:rsidR="00E33EDD" w:rsidRPr="00F62F31" w:rsidRDefault="00E33EDD" w:rsidP="00E33EDD">
      <w:r w:rsidRPr="00F62F31">
        <w:t xml:space="preserve">Naast de verzameling van tweede delen van </w:t>
      </w:r>
      <w:r>
        <w:fldChar w:fldCharType="begin"/>
      </w:r>
      <w:r>
        <w:instrText>DOCVARIABLE ID01+</w:instrText>
      </w:r>
      <w:r>
        <w:fldChar w:fldCharType="separate"/>
      </w:r>
      <w:r w:rsidR="003263D1">
        <w:t>de instructie</w:t>
      </w:r>
      <w:r>
        <w:fldChar w:fldCharType="end"/>
      </w:r>
      <w:r w:rsidR="005C2760">
        <w:t xml:space="preserve"> </w:t>
      </w:r>
      <w:r w:rsidR="001A1079">
        <w:t xml:space="preserve">en </w:t>
      </w:r>
      <w:r w:rsidR="001A1079" w:rsidRPr="001A1079">
        <w:t xml:space="preserve">(eventueel) daarop volgende besluiten tot wijziging </w:t>
      </w:r>
      <w:r w:rsidRPr="00F62F31">
        <w:t xml:space="preserve">die samen </w:t>
      </w:r>
      <w:r w:rsidR="00D97662">
        <w:t xml:space="preserve">de juridisch geldende versie van </w:t>
      </w:r>
      <w:r>
        <w:fldChar w:fldCharType="begin"/>
      </w:r>
      <w:r>
        <w:instrText>DOCVARIABLE ID01+</w:instrText>
      </w:r>
      <w:r>
        <w:fldChar w:fldCharType="separate"/>
      </w:r>
      <w:r w:rsidR="003263D1">
        <w:t>de instructie</w:t>
      </w:r>
      <w:r>
        <w:fldChar w:fldCharType="end"/>
      </w:r>
      <w:r w:rsidR="00FD6C79">
        <w:t xml:space="preserve"> </w:t>
      </w:r>
      <w:r w:rsidRPr="00F62F31">
        <w:t>vormen</w:t>
      </w:r>
      <w:r w:rsidR="005C2348">
        <w:t>,</w:t>
      </w:r>
      <w:r w:rsidRPr="00F62F31">
        <w:t xml:space="preserve"> is er ook een </w:t>
      </w:r>
      <w:r w:rsidRPr="00F62F31" w:rsidDel="008B7535">
        <w:t xml:space="preserve">geconsolideerde </w:t>
      </w:r>
      <w:r w:rsidR="008B7535">
        <w:t>Regeling</w:t>
      </w:r>
      <w:r w:rsidRPr="00F62F31">
        <w:t xml:space="preserve"> van </w:t>
      </w:r>
      <w:r>
        <w:fldChar w:fldCharType="begin"/>
      </w:r>
      <w:r>
        <w:instrText>DOCVARIABLE ID01+</w:instrText>
      </w:r>
      <w:r>
        <w:fldChar w:fldCharType="separate"/>
      </w:r>
      <w:r w:rsidR="003263D1">
        <w:t>de instructie</w:t>
      </w:r>
      <w:r>
        <w:fldChar w:fldCharType="end"/>
      </w:r>
      <w:r w:rsidRPr="00F62F31">
        <w:t xml:space="preserve">. </w:t>
      </w:r>
      <w:r w:rsidR="00A61AD8">
        <w:t xml:space="preserve">Dit is een serviceproduct. </w:t>
      </w:r>
      <w:r w:rsidR="00D670A1" w:rsidRPr="00D670A1">
        <w:t xml:space="preserve">Een </w:t>
      </w:r>
      <w:r w:rsidR="00BF0AF6" w:rsidRPr="00CA112A">
        <w:t>(Toestand van een)</w:t>
      </w:r>
      <w:r w:rsidR="00BF0AF6">
        <w:t xml:space="preserve"> </w:t>
      </w:r>
      <w:r w:rsidR="00D670A1" w:rsidRPr="00D670A1" w:rsidDel="008B7535">
        <w:t xml:space="preserve">geconsolideerde </w:t>
      </w:r>
      <w:r w:rsidR="008B7535">
        <w:t>Regeling</w:t>
      </w:r>
      <w:r w:rsidR="00D670A1" w:rsidRPr="00D670A1">
        <w:t xml:space="preserve"> bevat de inhoud van een regeling zoals die geldt op een bepaald moment. De </w:t>
      </w:r>
      <w:r w:rsidR="00D670A1" w:rsidRPr="00D670A1" w:rsidDel="008B7535">
        <w:t>geconsolideerde</w:t>
      </w:r>
      <w:r w:rsidR="008B7535">
        <w:t xml:space="preserve"> Regeling</w:t>
      </w:r>
      <w:r w:rsidR="00D670A1" w:rsidRPr="00D670A1">
        <w:t xml:space="preserve"> wordt afgeleid uit het </w:t>
      </w:r>
      <w:r w:rsidR="00664698" w:rsidRPr="00D670A1">
        <w:t>initiële</w:t>
      </w:r>
      <w:r w:rsidR="00D670A1" w:rsidRPr="00D670A1">
        <w:t xml:space="preserve"> besluit waarin steeds de (in werking getreden) wijzigingen uit de wijzigingsbesluiten zijn </w:t>
      </w:r>
      <w:r w:rsidRPr="00F62F31">
        <w:t xml:space="preserve">verwerkt tot een doorlopende versie van </w:t>
      </w:r>
      <w:r>
        <w:fldChar w:fldCharType="begin"/>
      </w:r>
      <w:r>
        <w:instrText>DOCVARIABLE ID01+</w:instrText>
      </w:r>
      <w:r>
        <w:fldChar w:fldCharType="separate"/>
      </w:r>
      <w:r w:rsidR="003263D1">
        <w:t>de instructie</w:t>
      </w:r>
      <w:r>
        <w:fldChar w:fldCharType="end"/>
      </w:r>
      <w:r w:rsidRPr="00F62F31">
        <w:t>.</w:t>
      </w:r>
    </w:p>
    <w:p w14:paraId="10006C37" w14:textId="1BDB6126" w:rsidR="00E33EDD" w:rsidRPr="00F62F31" w:rsidRDefault="00E33EDD" w:rsidP="00E33EDD">
      <w:r w:rsidRPr="00F62F31">
        <w:t xml:space="preserve">De </w:t>
      </w:r>
      <w:r w:rsidRPr="00F62F31" w:rsidDel="008B7535">
        <w:t xml:space="preserve">geconsolideerde </w:t>
      </w:r>
      <w:r w:rsidR="008B7535">
        <w:t>Regeling</w:t>
      </w:r>
      <w:r w:rsidRPr="00F62F31">
        <w:t xml:space="preserve"> vormt de basis voor de weergave van de regeling </w:t>
      </w:r>
      <w:r w:rsidR="001C4A5A">
        <w:t xml:space="preserve">op overheid.nl </w:t>
      </w:r>
      <w:r w:rsidRPr="00F62F31">
        <w:t xml:space="preserve">en van </w:t>
      </w:r>
      <w:r>
        <w:fldChar w:fldCharType="begin"/>
      </w:r>
      <w:r>
        <w:instrText>DOCVARIABLE ID01+</w:instrText>
      </w:r>
      <w:r>
        <w:fldChar w:fldCharType="separate"/>
      </w:r>
      <w:r w:rsidR="003263D1">
        <w:t>de instructie</w:t>
      </w:r>
      <w:r>
        <w:fldChar w:fldCharType="end"/>
      </w:r>
      <w:r w:rsidR="001C4A5A">
        <w:t xml:space="preserve"> </w:t>
      </w:r>
      <w:r w:rsidR="002A3D7D">
        <w:t xml:space="preserve">die </w:t>
      </w:r>
      <w:r w:rsidRPr="00F62F31">
        <w:t>in DSO</w:t>
      </w:r>
      <w:r w:rsidR="00D86AFC">
        <w:t>-LV</w:t>
      </w:r>
      <w:r w:rsidRPr="00F62F31">
        <w:t xml:space="preserve"> te raadplegen is. Wanneer bij het </w:t>
      </w:r>
      <w:r w:rsidR="00415686">
        <w:t xml:space="preserve">tweede </w:t>
      </w:r>
      <w:r w:rsidRPr="00F62F31">
        <w:t xml:space="preserve">deel bijlagen zijn bijgevoegd worden die in de </w:t>
      </w:r>
      <w:r w:rsidRPr="00F62F31" w:rsidDel="008B7535">
        <w:t xml:space="preserve">geconsolideerde </w:t>
      </w:r>
      <w:r w:rsidR="008B7535">
        <w:t>Regeling</w:t>
      </w:r>
      <w:r w:rsidRPr="00F62F31">
        <w:t xml:space="preserve"> opgenomen; wijzigingen die door het besluit in bestaande bijlagen worden aangebracht (aanpassingen in bestaande bijlagen of het geheel </w:t>
      </w:r>
      <w:r w:rsidR="00882679">
        <w:t xml:space="preserve">vervangen of </w:t>
      </w:r>
      <w:r w:rsidRPr="00F62F31">
        <w:t xml:space="preserve">verwijderen van één of meer bijlagen) worden in de </w:t>
      </w:r>
      <w:r w:rsidRPr="00F62F31" w:rsidDel="008B7535">
        <w:t xml:space="preserve">geconsolideerde </w:t>
      </w:r>
      <w:r w:rsidR="008B7535">
        <w:t>Regeling</w:t>
      </w:r>
      <w:r w:rsidRPr="00F62F31">
        <w:t xml:space="preserve"> verwerkt.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