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F3E4" w14:textId="32204294" w:rsidR="00C311DE" w:rsidRDefault="00A871CD" w:rsidP="00CA528D">
      <w:pPr>
        <w:pStyle w:val="Kop4"/>
      </w:pPr>
      <w:r>
        <w:t>Norm</w:t>
      </w:r>
    </w:p>
    <w:p w14:paraId="7F118BA9" w14:textId="717D3683" w:rsidR="008B43D1" w:rsidRDefault="008B43D1" w:rsidP="00E33EDD">
      <w:r w:rsidRPr="008B43D1">
        <w:t xml:space="preserve">De Regeling van </w:t>
      </w:r>
      <w:fldSimple w:instr=" DOCVARIABLE ID01+ ">
        <w:r w:rsidR="003263D1">
          <w:t>de instructie</w:t>
        </w:r>
      </w:fldSimple>
      <w:r w:rsidRPr="008B43D1">
        <w:t xml:space="preserve"> moet een bijlage met namen en identificatiecodes van de geografische informatieobjecten bevatten.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