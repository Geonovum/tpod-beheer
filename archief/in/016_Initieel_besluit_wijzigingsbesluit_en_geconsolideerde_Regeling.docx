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F62F31" w:rsidRDefault="00E33EDD" w:rsidP="00E33EDD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 w:rsidR="008B7535">
        <w:t>Regeling</w:t>
      </w:r>
    </w:p>
    <w:p w14:paraId="67DC5EF7" w14:textId="7D333FEB" w:rsidR="00E33EDD" w:rsidRPr="00F62F31" w:rsidRDefault="00F452CD" w:rsidP="00E33EDD">
      <w:r>
        <w:t>Omgevingsdocumenten</w:t>
      </w:r>
      <w:r w:rsidR="00E33EDD" w:rsidRPr="00F62F31">
        <w:t xml:space="preserve"> komen </w:t>
      </w:r>
      <w:r w:rsidR="00C85FA3">
        <w:t>in principe</w:t>
      </w:r>
      <w:r w:rsidR="00E33EDD" w:rsidRPr="00F62F31">
        <w:t xml:space="preserve"> tot stand door het nemen van een initieel besluit (het eerste besluit waarbij een volledig </w:t>
      </w:r>
      <w:r>
        <w:t>omgevingsdocument</w:t>
      </w:r>
      <w:r w:rsidR="007D692E">
        <w:t xml:space="preserve"> </w:t>
      </w:r>
      <w:r w:rsidR="00E33EDD" w:rsidRPr="00F62F31">
        <w:t xml:space="preserve">wordt vastgesteld). </w:t>
      </w:r>
      <w:r w:rsidR="00C85FA3">
        <w:t xml:space="preserve">Daarna </w:t>
      </w:r>
      <w:r w:rsidR="00E33EDD" w:rsidRPr="00F62F31">
        <w:t>kunnen de</w:t>
      </w:r>
      <w:r>
        <w:t xml:space="preserve"> omgevingsdocumenten</w:t>
      </w:r>
      <w:r w:rsidR="00E33EDD" w:rsidRPr="00F62F31">
        <w:t xml:space="preserve"> door wijzigingsbesluiten gewijzigd worden. </w:t>
      </w:r>
      <w:r w:rsidR="00C85FA3">
        <w:t xml:space="preserve">De LVBB zorgt er voor dat alle </w:t>
      </w:r>
      <w:r w:rsidR="00E33EDD" w:rsidRPr="00F62F31">
        <w:t xml:space="preserve">achtereenvolgens genomen wijzigingsbesluiten verwerkt </w:t>
      </w:r>
      <w:r w:rsidR="00C85FA3">
        <w:t xml:space="preserve">worden </w:t>
      </w:r>
      <w:r w:rsidR="00E33EDD" w:rsidRPr="00F62F31">
        <w:t xml:space="preserve">tot een doorlopende </w:t>
      </w:r>
      <w:r w:rsidR="00E33EDD" w:rsidRPr="00143CEE">
        <w:t xml:space="preserve">versie van het </w:t>
      </w:r>
      <w:r>
        <w:t>omgevingsdocument</w:t>
      </w:r>
      <w:r w:rsidR="00C85FA3">
        <w:t>: de geconsolideerde Regeling</w:t>
      </w:r>
      <w:r w:rsidR="00E33EDD" w:rsidRPr="00143CEE">
        <w:t xml:space="preserve">. </w:t>
      </w:r>
      <w:r w:rsidR="005D584D">
        <w:t xml:space="preserve">In hoofdstuk </w:t>
      </w:r>
      <w:r w:rsidR="00B05BFB" w:rsidRPr="009D266E">
        <w:rPr>
          <w:rStyle w:val="Verwijzing"/>
        </w:rPr>
        <w:fldChar w:fldCharType="begin"/>
      </w:r>
      <w:r w:rsidR="00B05BFB" w:rsidRPr="009D266E">
        <w:rPr>
          <w:rStyle w:val="Verwijzing"/>
        </w:rPr>
        <w:instrText xml:space="preserve"> REF _Ref_6de55eb848e97a2be6b773edef1c907b_2 \n \h </w:instrText>
      </w:r>
      <w:r w:rsidR="00B05BFB" w:rsidRPr="009D266E">
        <w:rPr>
          <w:rStyle w:val="Verwijzing"/>
        </w:rPr>
      </w:r>
      <w:r w:rsidR="00B05BFB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4</w:t>
      </w:r>
      <w:r w:rsidR="00B05BFB" w:rsidRPr="009D266E">
        <w:rPr>
          <w:rStyle w:val="Verwijzing"/>
        </w:rPr>
        <w:fldChar w:fldCharType="end"/>
      </w:r>
      <w:r w:rsidR="00B05BFB">
        <w:t xml:space="preserve"> </w:t>
      </w:r>
      <w:r w:rsidR="00C036D2">
        <w:t xml:space="preserve">wordt </w:t>
      </w:r>
      <w:r w:rsidR="00E53871">
        <w:t xml:space="preserve">dit </w:t>
      </w:r>
      <w:r w:rsidR="00C036D2">
        <w:t>nader beschreven.</w:t>
      </w:r>
      <w:r w:rsidR="00C85FA3">
        <w:t xml:space="preserve"> </w:t>
      </w:r>
      <w:r w:rsidR="00942079">
        <w:t>Zie voor het muteren door middel van wijzigingsbesluiten en het con</w:t>
      </w:r>
      <w:r w:rsidR="00015835">
        <w:t xml:space="preserve">solideren van die besluiten tot een </w:t>
      </w:r>
      <w:r w:rsidR="00C22758">
        <w:t xml:space="preserve">(Toestand van) de Regeling ook </w:t>
      </w:r>
      <w:r w:rsidR="00E00A82">
        <w:t xml:space="preserve">hoofdstuk </w:t>
      </w:r>
      <w:r w:rsidR="00167942" w:rsidRPr="009D266E">
        <w:rPr>
          <w:rStyle w:val="Verwijzing"/>
        </w:rPr>
        <w:fldChar w:fldCharType="begin"/>
      </w:r>
      <w:r w:rsidR="00167942" w:rsidRPr="009D266E">
        <w:rPr>
          <w:rStyle w:val="Verwijzing"/>
        </w:rPr>
        <w:instrText xml:space="preserve"> REF _Ref_02c01d72bd73424eabff941d3fc7305d_1 </w:instrText>
      </w:r>
      <w:r w:rsidR="0050245D" w:rsidRPr="009D266E">
        <w:rPr>
          <w:rStyle w:val="Verwijzing"/>
        </w:rPr>
        <w:instrText>\n \h</w:instrText>
      </w:r>
      <w:r w:rsidR="00B20F55" w:rsidRPr="009D266E">
        <w:rPr>
          <w:rStyle w:val="Verwijzing"/>
        </w:rPr>
        <w:instrText>\n \h</w:instrText>
      </w:r>
      <w:r w:rsidR="00167942" w:rsidRPr="009D266E">
        <w:rPr>
          <w:rStyle w:val="Verwijzing"/>
        </w:rPr>
        <w:instrText xml:space="preserve"> </w:instrText>
      </w:r>
      <w:r w:rsidR="00167942" w:rsidRPr="009D266E">
        <w:rPr>
          <w:rStyle w:val="Verwijzing"/>
        </w:rPr>
      </w:r>
      <w:r w:rsidR="00167942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7</w:t>
      </w:r>
      <w:r w:rsidR="00167942" w:rsidRPr="009D266E">
        <w:rPr>
          <w:rStyle w:val="Verwijzing"/>
        </w:rPr>
        <w:fldChar w:fldCharType="end"/>
      </w:r>
      <w:r w:rsidR="00C85FA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