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8B6" w14:textId="77777777" w:rsidR="00AE3C47" w:rsidRDefault="00AE3C47" w:rsidP="007D5679">
      <w:pPr>
        <w:pStyle w:val="Kop5"/>
      </w:pPr>
      <w:r>
        <w:t>Norm</w:t>
      </w:r>
    </w:p>
    <w:p w14:paraId="4B36BB5B" w14:textId="21B7AA6F" w:rsidR="006137F6" w:rsidRDefault="006B1E53" w:rsidP="00AE3C47">
      <w:pPr>
        <w:pStyle w:val="Figuur"/>
      </w:pPr>
      <w:r>
        <w:rPr>
          <w:noProof/>
        </w:rPr>
        <w:drawing>
          <wp:inline distT="0" distB="0" distL="0" distR="0" wp14:anchorId="1E1230AE" wp14:editId="363E7673">
            <wp:extent cx="3743325" cy="3219603"/>
            <wp:effectExtent l="0" t="0" r="0" b="0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schermafbeelding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8004" cy="32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0A4" w14:textId="477A6B23" w:rsidR="001D137E" w:rsidRDefault="00C85FA3" w:rsidP="001D137E">
      <w:pPr>
        <w:pStyle w:val="Figuurbijschrift"/>
      </w:pPr>
      <w:r>
        <w:t>Uitsnede uit IMOW-diagram voor</w:t>
      </w:r>
      <w:r w:rsidR="001D137E" w:rsidRPr="001D137E">
        <w:t xml:space="preserve"> objecttype</w:t>
      </w:r>
      <w:r w:rsidR="001D137E">
        <w:t xml:space="preserve"> </w:t>
      </w:r>
      <w:r w:rsidR="0044679D">
        <w:t>Tekstdeel</w:t>
      </w:r>
      <w:r w:rsidR="00A737C3">
        <w:t xml:space="preserve"> bij instructie</w:t>
      </w:r>
    </w:p>
    <w:p w14:paraId="515CC823" w14:textId="59F6CCE9" w:rsidR="0044679D" w:rsidRDefault="0044679D" w:rsidP="0044679D">
      <w:r>
        <w:t>Tekstdeel kent de volgende attributen:</w:t>
      </w:r>
    </w:p>
    <w:p w14:paraId="6F76C293" w14:textId="6AFDBDD1" w:rsidR="0044679D" w:rsidRDefault="0044679D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NEN3610. Verplicht attribuut. Komt 1 keer voor.</w:t>
      </w:r>
    </w:p>
    <w:p w14:paraId="2367D8D0" w14:textId="54972779" w:rsidR="0050431C" w:rsidRDefault="00C85FA3" w:rsidP="007D5679">
      <w:pPr>
        <w:pStyle w:val="Opsommingtekens1"/>
      </w:pPr>
      <w:r>
        <w:rPr>
          <w:i/>
          <w:iCs/>
        </w:rPr>
        <w:lastRenderedPageBreak/>
        <w:t>idealisatie</w:t>
      </w:r>
      <w:r w:rsidRPr="009F49AF">
        <w:t>:</w:t>
      </w:r>
      <w:r>
        <w:t xml:space="preserve"> </w:t>
      </w:r>
      <w:r w:rsidRPr="0050431C">
        <w:t>attribuut dat vastlegt op welke manier de begrenzing van Locatie voor d</w:t>
      </w:r>
      <w:r>
        <w:t>it</w:t>
      </w:r>
      <w:r w:rsidRPr="0050431C">
        <w:t xml:space="preserve"> </w:t>
      </w:r>
      <w:r>
        <w:t xml:space="preserve">Tekstdeel </w:t>
      </w:r>
      <w:r w:rsidRPr="0050431C">
        <w:t xml:space="preserve">geïnterpreteerd moet worden en door het bevoegd gezag bedoeld is. </w:t>
      </w:r>
      <w:r w:rsidRPr="009F49AF">
        <w:t>Te kiezen</w:t>
      </w:r>
      <w:r>
        <w:rPr>
          <w:i/>
          <w:iCs/>
        </w:rPr>
        <w:t xml:space="preserve"> </w:t>
      </w:r>
      <w:r w:rsidRPr="0050431C">
        <w:t xml:space="preserve">uit de </w:t>
      </w:r>
      <w:r>
        <w:t>limitatieve waardelijst</w:t>
      </w:r>
      <w:r w:rsidRPr="0050431C">
        <w:t xml:space="preserve"> ‘Idealisatie’. </w:t>
      </w:r>
      <w:r>
        <w:t>Onder voorwaarde verplicht attribuut: alleen te gebruiken wanneer Tekstdeel Locatie of Locaties heeft; dan verplicht. Komt dan 1 keer voor.</w:t>
      </w:r>
    </w:p>
    <w:p w14:paraId="3A1375C4" w14:textId="5C3A9241" w:rsidR="0044679D" w:rsidRDefault="0044679D" w:rsidP="007D5679">
      <w:pPr>
        <w:pStyle w:val="Opsommingtekens1"/>
      </w:pPr>
      <w:r w:rsidRPr="007D5679">
        <w:rPr>
          <w:i/>
          <w:iCs/>
        </w:rPr>
        <w:t>thema</w:t>
      </w:r>
      <w:r>
        <w:t xml:space="preserve">: de naam van het thema van </w:t>
      </w:r>
      <w:r w:rsidR="001A3CAF">
        <w:t>het Tekstdeel</w:t>
      </w:r>
      <w:r>
        <w:t xml:space="preserve">. Het bevoegd gezag is vrij in de keuze van de naam van het thema, waarbij gebruik gemaakt kan worden van de </w:t>
      </w:r>
      <w:r w:rsidR="00C85FA3">
        <w:t>uitbreidbare waardelijst</w:t>
      </w:r>
      <w:r>
        <w:t xml:space="preserve"> </w:t>
      </w:r>
      <w:r w:rsidR="00175570">
        <w:t>‘</w:t>
      </w:r>
      <w:r>
        <w:t>Thema</w:t>
      </w:r>
      <w:r w:rsidR="00175570">
        <w:t>’</w:t>
      </w:r>
      <w:r>
        <w:t>. Optioneel attribuut. Komt zo vaak voor als gewenst.</w:t>
      </w:r>
      <w:r w:rsidR="007D4C5C">
        <w:t xml:space="preserve"> </w:t>
      </w:r>
      <w:r w:rsidR="00335250">
        <w:t xml:space="preserve">Een voorbeeld van de toepassing van </w:t>
      </w:r>
      <w:r w:rsidR="00335250" w:rsidRPr="00335250">
        <w:rPr>
          <w:i/>
          <w:iCs/>
        </w:rPr>
        <w:t>thema</w:t>
      </w:r>
      <w:r w:rsidR="00335250">
        <w:t xml:space="preserve">: </w:t>
      </w:r>
      <w:r w:rsidR="00BC40A1">
        <w:t>In een instructie die een gemeente</w:t>
      </w:r>
      <w:r w:rsidR="00EF3B64">
        <w:t xml:space="preserve"> de opdracht geeft om aan een bepaald gebied de </w:t>
      </w:r>
      <w:r w:rsidR="002851C2" w:rsidRPr="002851C2">
        <w:t xml:space="preserve">functieaanduiding rijksbeschermd stads- of dorpsgezicht </w:t>
      </w:r>
      <w:r w:rsidR="00C44421">
        <w:t xml:space="preserve">te geven </w:t>
      </w:r>
      <w:r w:rsidR="000E2590">
        <w:t xml:space="preserve">kan </w:t>
      </w:r>
      <w:r w:rsidR="00C9533B">
        <w:t>aan het betreffende Tekstdeel</w:t>
      </w:r>
      <w:r w:rsidR="003C6986">
        <w:t xml:space="preserve"> het</w:t>
      </w:r>
      <w:r w:rsidR="000E2590">
        <w:t xml:space="preserve"> </w:t>
      </w:r>
      <w:r w:rsidR="007D4C5C" w:rsidRPr="00B13A8D">
        <w:t>thema</w:t>
      </w:r>
      <w:r w:rsidR="007D4C5C">
        <w:t xml:space="preserve"> </w:t>
      </w:r>
      <w:r w:rsidR="00145315">
        <w:t>‘</w:t>
      </w:r>
      <w:r w:rsidR="00EF3B64" w:rsidRPr="00EF3B64">
        <w:t>cultureel erfgoed en landschap - beschermd stads- en dorpsgezicht</w:t>
      </w:r>
      <w:r w:rsidR="00145315">
        <w:t xml:space="preserve">’ </w:t>
      </w:r>
      <w:r w:rsidR="00657152">
        <w:t>worden toegevoegd</w:t>
      </w:r>
      <w:r w:rsidR="00335250">
        <w:t>.</w:t>
      </w:r>
    </w:p>
    <w:p w14:paraId="5BEDB37C" w14:textId="1D92C4EB" w:rsidR="005007EE" w:rsidRDefault="00C85FA3" w:rsidP="007D5679">
      <w:pPr>
        <w:pStyle w:val="Opsommingtekens1"/>
      </w:pPr>
      <w:r>
        <w:rPr>
          <w:i/>
          <w:iCs/>
        </w:rPr>
        <w:t>divisieaanduiding</w:t>
      </w:r>
      <w:r w:rsidRPr="009F49AF">
        <w:t>:</w:t>
      </w:r>
      <w:r>
        <w:t xml:space="preserve"> </w:t>
      </w:r>
      <w:r w:rsidRPr="005430BA">
        <w:t xml:space="preserve">de verwijzing van een specifiek </w:t>
      </w:r>
      <w:r>
        <w:t xml:space="preserve">Tekstdeel </w:t>
      </w:r>
      <w:r w:rsidRPr="005430BA">
        <w:t xml:space="preserve">naar de </w:t>
      </w:r>
      <w:r>
        <w:t xml:space="preserve">Divisie </w:t>
      </w:r>
      <w:r w:rsidRPr="005430BA">
        <w:t xml:space="preserve">waar </w:t>
      </w:r>
      <w:r>
        <w:t xml:space="preserve">het Tekstdeel </w:t>
      </w:r>
      <w:r w:rsidRPr="005430BA">
        <w:t>onderdeel van is. Verplicht attribuut. Komt 1 keer voor.</w:t>
      </w:r>
    </w:p>
    <w:p w14:paraId="3CC1F39A" w14:textId="4178C958" w:rsidR="00421F05" w:rsidRDefault="00C85FA3" w:rsidP="00421F05">
      <w:pPr>
        <w:pStyle w:val="Opsommingtekens1"/>
      </w:pPr>
      <w:r w:rsidRPr="009F49AF">
        <w:rPr>
          <w:i/>
          <w:iCs/>
        </w:rPr>
        <w:t>hoofdlijnaanduiding</w:t>
      </w:r>
      <w:r w:rsidRPr="00421F05">
        <w:t>: de verwijzing van een specifiek Tekstdeel naar (de identificatie van) de bijbehorende Hoofdlijn(en). Optioneel attribuut. Komt zo vaak voor als gewenst.</w:t>
      </w:r>
    </w:p>
    <w:p w14:paraId="72578F0A" w14:textId="4FB5B775" w:rsidR="002E7D10" w:rsidRDefault="00F344DA" w:rsidP="00A737C3">
      <w:pPr>
        <w:pStyle w:val="Opsommingtekens1"/>
      </w:pPr>
      <w:r w:rsidRPr="007D5679">
        <w:rPr>
          <w:i/>
          <w:iCs/>
        </w:rPr>
        <w:t>locatieaanduiding</w:t>
      </w:r>
      <w:r w:rsidRPr="00F344DA">
        <w:t xml:space="preserve">: de verwijzing van een specifiek </w:t>
      </w:r>
      <w:r>
        <w:t xml:space="preserve">Tekstdeel </w:t>
      </w:r>
      <w:r w:rsidRPr="00F344DA">
        <w:t xml:space="preserve">naar (de identificatie van) de bijbehorende Locatie(s); attribuut dat een of meer specifieke Locatie(s) aanduidt waar </w:t>
      </w:r>
      <w:r w:rsidR="005D0372">
        <w:t>dit Tekstdeel</w:t>
      </w:r>
      <w:r w:rsidRPr="00F344DA">
        <w:t xml:space="preserve"> van toepassing is. </w:t>
      </w:r>
      <w:r w:rsidR="00893D3C">
        <w:t>Optioneel</w:t>
      </w:r>
      <w:r w:rsidRPr="00F344DA">
        <w:t xml:space="preserve"> attribuut. </w:t>
      </w:r>
      <w:r w:rsidR="00893D3C" w:rsidRPr="00893D3C">
        <w:t>Komt zo vaak voor als gewenst</w:t>
      </w:r>
      <w:r w:rsidRPr="00F344DA">
        <w:t>.</w:t>
      </w:r>
    </w:p>
    <w:p w14:paraId="203E3F61" w14:textId="24177203" w:rsidR="00D05952" w:rsidRDefault="00FA3FD1" w:rsidP="00A8229E"/>
    <w:p w14:paraId="39BD5927" w14:textId="030780C2" w:rsidR="000745B6" w:rsidRDefault="00C85FA3" w:rsidP="000745B6">
      <w:r>
        <w:t>Tekstdeel kent de volgende constraint:</w:t>
      </w:r>
    </w:p>
    <w:p w14:paraId="6A7991D8" w14:textId="53882BF6" w:rsidR="00D05952" w:rsidRDefault="00C85FA3" w:rsidP="00166667">
      <w:pPr>
        <w:pStyle w:val="Opsommingtekens1"/>
      </w:pPr>
      <w:r>
        <w:t>idealisatie verplicht als Tekstdeel een Locatie heeft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8" Type="http://schemas.openxmlformats.org/officeDocument/2006/relationships/image" Target="media/image_468cdb4e60129e41d8f88cb1c2b25108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