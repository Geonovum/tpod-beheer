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Default="00E33EDD" w:rsidP="00E33EDD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