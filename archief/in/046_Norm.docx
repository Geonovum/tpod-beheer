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3560213B" w:rsidR="00F30FE1" w:rsidRDefault="00F30FE1" w:rsidP="00F30FE1">
      <w:pPr>
        <w:pStyle w:val="Kop4"/>
      </w:pPr>
      <w:r>
        <w:t>Norm</w:t>
      </w:r>
    </w:p>
    <w:p w14:paraId="5BAFD353" w14:textId="759AD54D" w:rsidR="00EF53FF" w:rsidRPr="00F30FE1" w:rsidRDefault="00F30FE1" w:rsidP="00F30FE1">
      <w:r w:rsidRPr="00F30FE1">
        <w:t xml:space="preserve">Voor het maken van de verwijzing wordt gebruik gemaakt van de generieke </w:t>
      </w:r>
      <w:r w:rsidR="00E8463B"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