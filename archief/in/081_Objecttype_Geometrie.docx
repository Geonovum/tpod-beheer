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6813D" w14:textId="77777777" w:rsidR="006F2E70" w:rsidRDefault="006F2E70" w:rsidP="006F2E70">
      <w:pPr>
        <w:pStyle w:val="Kop4"/>
      </w:pPr>
      <w:r>
        <w:t>Objecttype Geometrie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B68A5" w14:textId="77777777" w:rsidR="00FA3FD1" w:rsidRDefault="00FA3FD1">
      <w:r>
        <w:separator/>
      </w:r>
    </w:p>
    <w:p w14:paraId="7C3A38DC" w14:textId="77777777" w:rsidR="00FA3FD1" w:rsidRDefault="00FA3FD1"/>
  </w:endnote>
  <w:endnote w:type="continuationSeparator" w:id="0">
    <w:p w14:paraId="1B7483DC" w14:textId="77777777" w:rsidR="00FA3FD1" w:rsidRPr="003C450F" w:rsidRDefault="00FA3FD1" w:rsidP="003C450F"/>
  </w:endnote>
  <w:endnote w:type="continuationNotice" w:id="1">
    <w:p w14:paraId="131EAB08" w14:textId="77777777" w:rsidR="00FA3FD1" w:rsidRDefault="00FA3FD1" w:rsidP="003C450F"/>
  </w:endnote>
  <w:endnote w:id="2">
    <w:p w14:paraId="1000717E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1000717F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0007181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0007182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5F567B3F" w14:textId="77777777" w:rsidR="000B3BF3" w:rsidRDefault="000B3BF3"/>
  </w:endnote>
  <w:endnote w:id="7">
    <w:p w14:paraId="3BE46FDF" w14:textId="77777777" w:rsidR="000B3BF3" w:rsidRDefault="000B3B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1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62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3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0007164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0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2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73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711F7" w14:textId="77777777" w:rsidR="00FA3FD1" w:rsidRPr="00B35331" w:rsidRDefault="00FA3FD1" w:rsidP="00577995">
      <w:pPr>
        <w:pStyle w:val="Voettekst"/>
      </w:pPr>
    </w:p>
  </w:footnote>
  <w:footnote w:type="continuationSeparator" w:id="0">
    <w:p w14:paraId="17BEA48C" w14:textId="77777777" w:rsidR="00FA3FD1" w:rsidRDefault="00FA3FD1">
      <w:r>
        <w:continuationSeparator/>
      </w:r>
    </w:p>
    <w:p w14:paraId="07BB57D8" w14:textId="77777777" w:rsidR="00FA3FD1" w:rsidRDefault="00FA3FD1"/>
    <w:p w14:paraId="3925A9CC" w14:textId="77777777" w:rsidR="00FA3FD1" w:rsidRDefault="00FA3FD1"/>
  </w:footnote>
  <w:footnote w:type="continuationNotice" w:id="1">
    <w:p w14:paraId="3018A17A" w14:textId="77777777" w:rsidR="00FA3FD1" w:rsidRDefault="00FA3FD1">
      <w:pPr>
        <w:spacing w:line="240" w:lineRule="auto"/>
      </w:pPr>
    </w:p>
  </w:footnote>
  <w:footnote w:id="2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3">
    <w:p w14:paraId="449FE2BE" w14:textId="77777777" w:rsidR="00962CCF" w:rsidRDefault="00962CCF"/>
    <w:p w14:paraId="3B69A7C8" w14:textId="77777777" w:rsidR="000B3BF3" w:rsidRDefault="000B3BF3"/>
  </w:footnote>
  <w:footnote w:id="4">
    <w:p w14:paraId="52D1E27D" w14:textId="77777777" w:rsidR="0088157E" w:rsidRDefault="0088157E" w:rsidP="008815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564A4" w:rsidRPr="00275984" w14:paraId="10007154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10007153" w14:textId="77777777" w:rsidR="000564A4" w:rsidRPr="002E14E1" w:rsidRDefault="000564A4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10007155" w14:textId="77777777" w:rsidR="000564A4" w:rsidRDefault="000564A4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5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56" w14:textId="77777777" w:rsidR="000564A4" w:rsidRPr="00BC3B53" w:rsidRDefault="000564A4" w:rsidP="00FF3E80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10007174" wp14:editId="5CB9570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59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8" w14:textId="551C2086" w:rsidR="000564A4" w:rsidRPr="00FA6FAC" w:rsidRDefault="000564A4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5C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A" w14:textId="53FE3D76" w:rsidR="000564A4" w:rsidRPr="00B60860" w:rsidRDefault="000564A4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1000715B" w14:textId="1CECB501" w:rsidR="000564A4" w:rsidRPr="00B60860" w:rsidRDefault="000564A4" w:rsidP="00FF3E80">
          <w:r>
            <w:t>Geonovum</w:t>
          </w:r>
        </w:p>
      </w:tc>
    </w:tr>
    <w:tr w:rsidR="000564A4" w:rsidRPr="00B60860" w14:paraId="1000715F" w14:textId="77777777" w:rsidTr="00FF3E80">
      <w:trPr>
        <w:cantSplit/>
      </w:trPr>
      <w:tc>
        <w:tcPr>
          <w:tcW w:w="1134" w:type="dxa"/>
          <w:shd w:val="clear" w:color="auto" w:fill="auto"/>
        </w:tcPr>
        <w:p w14:paraId="1000715D" w14:textId="77777777" w:rsidR="000564A4" w:rsidRPr="00CA6C0C" w:rsidRDefault="000564A4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1000715E" w14:textId="064289A3" w:rsidR="000564A4" w:rsidRPr="00CA6C0C" w:rsidRDefault="000564A4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0" w14:textId="77777777" w:rsidR="000564A4" w:rsidRPr="00EB5B83" w:rsidRDefault="000564A4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66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65" w14:textId="77777777" w:rsidR="000564A4" w:rsidRPr="00BC3B53" w:rsidRDefault="000564A4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10007176" wp14:editId="10007177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68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7" w14:textId="2380A678" w:rsidR="000564A4" w:rsidRPr="00FA6FAC" w:rsidRDefault="000564A4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6B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9" w14:textId="39185DB1" w:rsidR="000564A4" w:rsidRPr="00B60860" w:rsidRDefault="000564A4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1000716A" w14:textId="77777777" w:rsidR="000564A4" w:rsidRPr="00B60860" w:rsidRDefault="000564A4" w:rsidP="00577995">
          <w:r>
            <w:t>Geonovum – KOOP</w:t>
          </w:r>
        </w:p>
      </w:tc>
    </w:tr>
    <w:tr w:rsidR="000564A4" w:rsidRPr="00B60860" w14:paraId="1000716E" w14:textId="77777777" w:rsidTr="00C7236D">
      <w:trPr>
        <w:cantSplit/>
      </w:trPr>
      <w:tc>
        <w:tcPr>
          <w:tcW w:w="1134" w:type="dxa"/>
          <w:shd w:val="clear" w:color="auto" w:fill="auto"/>
        </w:tcPr>
        <w:p w14:paraId="1000716C" w14:textId="77777777" w:rsidR="000564A4" w:rsidRPr="00CA6C0C" w:rsidRDefault="000564A4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000716D" w14:textId="6B33ACE2" w:rsidR="000564A4" w:rsidRPr="00CA6C0C" w:rsidRDefault="000564A4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F" w14:textId="77777777" w:rsidR="000564A4" w:rsidRDefault="000564A4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1" w14:textId="7258BD8A" w:rsidR="000564A4" w:rsidRDefault="000564A4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263D1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263D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263D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6D40DF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4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1"/>
  </w:num>
  <w:num w:numId="8">
    <w:abstractNumId w:val="6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4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3E9"/>
    <w:rsid w:val="0003583D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4EC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E84"/>
    <w:rsid w:val="000B1261"/>
    <w:rsid w:val="000B12ED"/>
    <w:rsid w:val="000B12F5"/>
    <w:rsid w:val="000B168E"/>
    <w:rsid w:val="000B16C3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E74"/>
    <w:rsid w:val="000B51B2"/>
    <w:rsid w:val="000B51C1"/>
    <w:rsid w:val="000B5242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D6"/>
    <w:rsid w:val="000C595C"/>
    <w:rsid w:val="000C5DE9"/>
    <w:rsid w:val="000C5E89"/>
    <w:rsid w:val="000C5F15"/>
    <w:rsid w:val="000C611F"/>
    <w:rsid w:val="000C636D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C1A"/>
    <w:rsid w:val="00193D08"/>
    <w:rsid w:val="00193D50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A5A"/>
    <w:rsid w:val="001C4B4B"/>
    <w:rsid w:val="001C4D63"/>
    <w:rsid w:val="001C4F6D"/>
    <w:rsid w:val="001C4F82"/>
    <w:rsid w:val="001C50F1"/>
    <w:rsid w:val="001C5102"/>
    <w:rsid w:val="001C5AB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71"/>
    <w:rsid w:val="002107D3"/>
    <w:rsid w:val="00210ADA"/>
    <w:rsid w:val="00210E63"/>
    <w:rsid w:val="00211044"/>
    <w:rsid w:val="00211216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618"/>
    <w:rsid w:val="003047BC"/>
    <w:rsid w:val="00304CC6"/>
    <w:rsid w:val="00304F9F"/>
    <w:rsid w:val="0030510F"/>
    <w:rsid w:val="003051EF"/>
    <w:rsid w:val="00305235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3E7"/>
    <w:rsid w:val="003C648E"/>
    <w:rsid w:val="003C6986"/>
    <w:rsid w:val="003C6ADD"/>
    <w:rsid w:val="003C6C1E"/>
    <w:rsid w:val="003C6DE3"/>
    <w:rsid w:val="003C75AA"/>
    <w:rsid w:val="003C7769"/>
    <w:rsid w:val="003C7F4F"/>
    <w:rsid w:val="003C7FEB"/>
    <w:rsid w:val="003D031B"/>
    <w:rsid w:val="003D0BA8"/>
    <w:rsid w:val="003D0C2F"/>
    <w:rsid w:val="003D0D12"/>
    <w:rsid w:val="003D0E25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2036"/>
    <w:rsid w:val="004223FF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51A3"/>
    <w:rsid w:val="00455433"/>
    <w:rsid w:val="0045555E"/>
    <w:rsid w:val="0045571F"/>
    <w:rsid w:val="00455920"/>
    <w:rsid w:val="00455B28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678"/>
    <w:rsid w:val="004926E4"/>
    <w:rsid w:val="004929FB"/>
    <w:rsid w:val="004930B3"/>
    <w:rsid w:val="0049317C"/>
    <w:rsid w:val="00493231"/>
    <w:rsid w:val="0049389D"/>
    <w:rsid w:val="00493D6D"/>
    <w:rsid w:val="0049422F"/>
    <w:rsid w:val="00494702"/>
    <w:rsid w:val="004954F2"/>
    <w:rsid w:val="004955B5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E05"/>
    <w:rsid w:val="004B5289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D86"/>
    <w:rsid w:val="00512FF0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1493"/>
    <w:rsid w:val="00531982"/>
    <w:rsid w:val="00531AE6"/>
    <w:rsid w:val="00531C50"/>
    <w:rsid w:val="0053206D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B56"/>
    <w:rsid w:val="00704CAE"/>
    <w:rsid w:val="00704F39"/>
    <w:rsid w:val="0070508F"/>
    <w:rsid w:val="0070515D"/>
    <w:rsid w:val="00705212"/>
    <w:rsid w:val="00705507"/>
    <w:rsid w:val="00705726"/>
    <w:rsid w:val="007059AA"/>
    <w:rsid w:val="00705C3F"/>
    <w:rsid w:val="00705CAC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324A"/>
    <w:rsid w:val="007134CE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F67"/>
    <w:rsid w:val="0072264B"/>
    <w:rsid w:val="007229FE"/>
    <w:rsid w:val="00722CB3"/>
    <w:rsid w:val="00722D86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BA"/>
    <w:rsid w:val="00733571"/>
    <w:rsid w:val="0073358E"/>
    <w:rsid w:val="00733842"/>
    <w:rsid w:val="00733FAF"/>
    <w:rsid w:val="007340C3"/>
    <w:rsid w:val="00734147"/>
    <w:rsid w:val="00734409"/>
    <w:rsid w:val="007344A4"/>
    <w:rsid w:val="00734852"/>
    <w:rsid w:val="007349A7"/>
    <w:rsid w:val="00734C0A"/>
    <w:rsid w:val="00734C6B"/>
    <w:rsid w:val="00734DB8"/>
    <w:rsid w:val="00734E96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A63"/>
    <w:rsid w:val="00771B42"/>
    <w:rsid w:val="00771E09"/>
    <w:rsid w:val="007721A6"/>
    <w:rsid w:val="00772378"/>
    <w:rsid w:val="00772474"/>
    <w:rsid w:val="00772982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D4"/>
    <w:rsid w:val="007847C5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E02EA"/>
    <w:rsid w:val="007E0D10"/>
    <w:rsid w:val="007E1134"/>
    <w:rsid w:val="007E1719"/>
    <w:rsid w:val="007E1AB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C1A"/>
    <w:rsid w:val="00802E89"/>
    <w:rsid w:val="00802FB6"/>
    <w:rsid w:val="00803343"/>
    <w:rsid w:val="0080342C"/>
    <w:rsid w:val="00803475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ED0"/>
    <w:rsid w:val="008374AA"/>
    <w:rsid w:val="00837D67"/>
    <w:rsid w:val="00837DFF"/>
    <w:rsid w:val="0084007B"/>
    <w:rsid w:val="0084014B"/>
    <w:rsid w:val="008401C7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81F"/>
    <w:rsid w:val="00904A0B"/>
    <w:rsid w:val="00904A29"/>
    <w:rsid w:val="009051C5"/>
    <w:rsid w:val="0090559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FF1"/>
    <w:rsid w:val="009634DD"/>
    <w:rsid w:val="0096350C"/>
    <w:rsid w:val="009649A4"/>
    <w:rsid w:val="00964C9C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2E5"/>
    <w:rsid w:val="009754D3"/>
    <w:rsid w:val="00975692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62B"/>
    <w:rsid w:val="009C56B0"/>
    <w:rsid w:val="009C5D35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F9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B5D"/>
    <w:rsid w:val="00A26D5C"/>
    <w:rsid w:val="00A270B4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E3B"/>
    <w:rsid w:val="00A36E8D"/>
    <w:rsid w:val="00A36F0A"/>
    <w:rsid w:val="00A370E6"/>
    <w:rsid w:val="00A37AD2"/>
    <w:rsid w:val="00A37D90"/>
    <w:rsid w:val="00A37D94"/>
    <w:rsid w:val="00A37E02"/>
    <w:rsid w:val="00A37F21"/>
    <w:rsid w:val="00A401C1"/>
    <w:rsid w:val="00A405BA"/>
    <w:rsid w:val="00A40636"/>
    <w:rsid w:val="00A40684"/>
    <w:rsid w:val="00A41189"/>
    <w:rsid w:val="00A41401"/>
    <w:rsid w:val="00A42016"/>
    <w:rsid w:val="00A42314"/>
    <w:rsid w:val="00A42FE6"/>
    <w:rsid w:val="00A4311C"/>
    <w:rsid w:val="00A4363D"/>
    <w:rsid w:val="00A43853"/>
    <w:rsid w:val="00A43A9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90A"/>
    <w:rsid w:val="00A60BDB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64D"/>
    <w:rsid w:val="00AC577D"/>
    <w:rsid w:val="00AC5A4A"/>
    <w:rsid w:val="00AC5A9C"/>
    <w:rsid w:val="00AC5B25"/>
    <w:rsid w:val="00AC6B73"/>
    <w:rsid w:val="00AC6E16"/>
    <w:rsid w:val="00AC7451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AD7"/>
    <w:rsid w:val="00AD1DD6"/>
    <w:rsid w:val="00AD2224"/>
    <w:rsid w:val="00AD2238"/>
    <w:rsid w:val="00AD25C1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CCB"/>
    <w:rsid w:val="00B03D87"/>
    <w:rsid w:val="00B04073"/>
    <w:rsid w:val="00B04275"/>
    <w:rsid w:val="00B045F3"/>
    <w:rsid w:val="00B04B93"/>
    <w:rsid w:val="00B04C39"/>
    <w:rsid w:val="00B05104"/>
    <w:rsid w:val="00B05116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A8D"/>
    <w:rsid w:val="00B13C39"/>
    <w:rsid w:val="00B13D92"/>
    <w:rsid w:val="00B142E3"/>
    <w:rsid w:val="00B146C9"/>
    <w:rsid w:val="00B14DA2"/>
    <w:rsid w:val="00B14F65"/>
    <w:rsid w:val="00B14F9F"/>
    <w:rsid w:val="00B152EB"/>
    <w:rsid w:val="00B1567D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E9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CFF"/>
    <w:rsid w:val="00C06D5E"/>
    <w:rsid w:val="00C06E25"/>
    <w:rsid w:val="00C06F7E"/>
    <w:rsid w:val="00C071A9"/>
    <w:rsid w:val="00C07504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AAA"/>
    <w:rsid w:val="00C22B87"/>
    <w:rsid w:val="00C22C4C"/>
    <w:rsid w:val="00C22F67"/>
    <w:rsid w:val="00C231B1"/>
    <w:rsid w:val="00C2362C"/>
    <w:rsid w:val="00C23683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42B6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8E7"/>
    <w:rsid w:val="00CB1984"/>
    <w:rsid w:val="00CB19FB"/>
    <w:rsid w:val="00CB1A22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1B0"/>
    <w:rsid w:val="00CF347E"/>
    <w:rsid w:val="00CF36BE"/>
    <w:rsid w:val="00CF3994"/>
    <w:rsid w:val="00CF3A16"/>
    <w:rsid w:val="00CF3B7B"/>
    <w:rsid w:val="00CF3C0F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217D"/>
    <w:rsid w:val="00D4246D"/>
    <w:rsid w:val="00D42669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E5"/>
    <w:rsid w:val="00D54C5F"/>
    <w:rsid w:val="00D54FA2"/>
    <w:rsid w:val="00D55068"/>
    <w:rsid w:val="00D55138"/>
    <w:rsid w:val="00D552AD"/>
    <w:rsid w:val="00D556AB"/>
    <w:rsid w:val="00D556EA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24E"/>
    <w:rsid w:val="00DB273B"/>
    <w:rsid w:val="00DB277B"/>
    <w:rsid w:val="00DB2AB2"/>
    <w:rsid w:val="00DB2C95"/>
    <w:rsid w:val="00DB3267"/>
    <w:rsid w:val="00DB388B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4A7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C4"/>
    <w:rsid w:val="00DF68EA"/>
    <w:rsid w:val="00DF691B"/>
    <w:rsid w:val="00DF6B56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FDF"/>
    <w:rsid w:val="00E33EDD"/>
    <w:rsid w:val="00E3417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7857"/>
    <w:rsid w:val="00E778C0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FF"/>
    <w:rsid w:val="00F10B48"/>
    <w:rsid w:val="00F10C8C"/>
    <w:rsid w:val="00F10E48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F47"/>
    <w:rsid w:val="00F51110"/>
    <w:rsid w:val="00F51290"/>
    <w:rsid w:val="00F512D6"/>
    <w:rsid w:val="00F512EB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D9E"/>
    <w:rsid w:val="00F81123"/>
    <w:rsid w:val="00F81220"/>
    <w:rsid w:val="00F813E3"/>
    <w:rsid w:val="00F81500"/>
    <w:rsid w:val="00F816B8"/>
    <w:rsid w:val="00F816D8"/>
    <w:rsid w:val="00F81A36"/>
    <w:rsid w:val="00F82132"/>
    <w:rsid w:val="00F82708"/>
    <w:rsid w:val="00F827A1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F3"/>
    <w:rsid w:val="00FD3A44"/>
    <w:rsid w:val="00FD3AD2"/>
    <w:rsid w:val="00FD3BEE"/>
    <w:rsid w:val="00FD47B3"/>
    <w:rsid w:val="00FD4831"/>
    <w:rsid w:val="00FD4851"/>
    <w:rsid w:val="00FD49CD"/>
    <w:rsid w:val="00FD50B4"/>
    <w:rsid w:val="00FD52DF"/>
    <w:rsid w:val="00FD5B62"/>
    <w:rsid w:val="00FD5C47"/>
    <w:rsid w:val="00FD5CE1"/>
    <w:rsid w:val="00FD62E8"/>
    <w:rsid w:val="00FD65B5"/>
    <w:rsid w:val="00FD6905"/>
    <w:rsid w:val="00FD694D"/>
    <w:rsid w:val="00FD6A5A"/>
    <w:rsid w:val="00FD6B32"/>
    <w:rsid w:val="00FD6C79"/>
    <w:rsid w:val="00FD7520"/>
    <w:rsid w:val="00FD7958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000691F"/>
  <w15:docId w15:val="{FB77701C-D248-4716-BC8C-48C76703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40DF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40DF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40DF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40DF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40DF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6D40DF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40DF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40DF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40DF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40DF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D40DF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D40DF"/>
  </w:style>
  <w:style w:type="paragraph" w:customStyle="1" w:styleId="Kop1voorwerk">
    <w:name w:val="Kop 1 voorwerk"/>
    <w:basedOn w:val="Standaard"/>
    <w:rsid w:val="006D40DF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40DF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D40DF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40DF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40DF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40DF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6D40DF"/>
    <w:rPr>
      <w:szCs w:val="20"/>
    </w:rPr>
  </w:style>
  <w:style w:type="table" w:customStyle="1" w:styleId="Versiehistorie">
    <w:name w:val="Versiehistorie"/>
    <w:basedOn w:val="Standaardtabel"/>
    <w:uiPriority w:val="99"/>
    <w:rsid w:val="006D40DF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D40DF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D40DF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D40DF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D40DF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40DF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40DF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D40DF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D40DF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D40DF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40DF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40DF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D40DF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D40DF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D40DF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D40DF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D40DF"/>
  </w:style>
  <w:style w:type="numbering" w:styleId="1ai">
    <w:name w:val="Outline List 1"/>
    <w:basedOn w:val="Geenlijst"/>
    <w:semiHidden/>
    <w:unhideWhenUsed/>
    <w:rsid w:val="006D40DF"/>
  </w:style>
  <w:style w:type="table" w:styleId="3D-effectenvoortabel1">
    <w:name w:val="Table 3D effects 1"/>
    <w:basedOn w:val="Standaardtabel"/>
    <w:semiHidden/>
    <w:unhideWhenUsed/>
    <w:rsid w:val="006D40DF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40DF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40DF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D40DF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D40DF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40DF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40DF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D40DF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40DF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40DF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40DF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40DF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40DF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40DF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40DF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40DF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D40DF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40DF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40DF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40DF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40DF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40DF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40D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40D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40D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40D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40D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40D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40D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D40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D40DF"/>
  </w:style>
  <w:style w:type="table" w:styleId="Professioneletabel">
    <w:name w:val="Table Professional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40DF"/>
  </w:style>
  <w:style w:type="table" w:styleId="Tabelkolommen1">
    <w:name w:val="Table Columns 1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40DF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40DF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40DF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40DF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40DF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40DF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40DF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D40DF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40DF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40DF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D40DF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40DF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40DF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40D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D40DF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40DF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D40DF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40DF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40DF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D40DF"/>
  </w:style>
  <w:style w:type="character" w:customStyle="1" w:styleId="Colofonprojectnaam">
    <w:name w:val="Colofon projectnaam"/>
    <w:basedOn w:val="Standaardalinea-lettertype"/>
    <w:uiPriority w:val="1"/>
    <w:rsid w:val="006D40DF"/>
  </w:style>
  <w:style w:type="character" w:customStyle="1" w:styleId="Colofonprojectnummer">
    <w:name w:val="Colofon projectnummer"/>
    <w:basedOn w:val="Standaardalinea-lettertype"/>
    <w:uiPriority w:val="1"/>
    <w:rsid w:val="006D40DF"/>
  </w:style>
  <w:style w:type="character" w:customStyle="1" w:styleId="Colofoncontactpersoon">
    <w:name w:val="Colofon contactpersoon"/>
    <w:basedOn w:val="Standaardalinea-lettertype"/>
    <w:uiPriority w:val="1"/>
    <w:rsid w:val="006D40DF"/>
  </w:style>
  <w:style w:type="character" w:customStyle="1" w:styleId="Colofonauteur">
    <w:name w:val="Colofon auteur"/>
    <w:basedOn w:val="Standaardalinea-lettertype"/>
    <w:uiPriority w:val="1"/>
    <w:rsid w:val="006D40DF"/>
  </w:style>
  <w:style w:type="table" w:customStyle="1" w:styleId="Implementatie">
    <w:name w:val="Implementatie"/>
    <w:basedOn w:val="Standaardtabel"/>
    <w:uiPriority w:val="99"/>
    <w:rsid w:val="006D40DF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40DF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D40DF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40DF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D40DF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40DF"/>
  </w:style>
  <w:style w:type="paragraph" w:styleId="Berichtkop">
    <w:name w:val="Message Header"/>
    <w:basedOn w:val="Standaard"/>
    <w:link w:val="BerichtkopChar"/>
    <w:semiHidden/>
    <w:unhideWhenUsed/>
    <w:rsid w:val="006D40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40DF"/>
  </w:style>
  <w:style w:type="paragraph" w:styleId="Bloktekst">
    <w:name w:val="Block Text"/>
    <w:basedOn w:val="Standaard"/>
    <w:semiHidden/>
    <w:unhideWhenUsed/>
    <w:rsid w:val="006D40DF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40DF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40DF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D40DF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D40DF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40DF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40DF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40DF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40DF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40DF"/>
  </w:style>
  <w:style w:type="paragraph" w:styleId="HTML-adres">
    <w:name w:val="HTML Address"/>
    <w:basedOn w:val="Standaard"/>
    <w:link w:val="HTML-adresChar"/>
    <w:semiHidden/>
    <w:unhideWhenUsed/>
    <w:rsid w:val="006D40DF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D40DF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40DF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D40DF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D40DF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D40DF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40DF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40DF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40DF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40DF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40DF"/>
  </w:style>
  <w:style w:type="paragraph" w:styleId="Lijstopsomteken">
    <w:name w:val="List Bullet"/>
    <w:basedOn w:val="Standaard"/>
    <w:semiHidden/>
    <w:unhideWhenUsed/>
    <w:rsid w:val="006D40DF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40DF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40DF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40DF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40DF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40DF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D40DF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40DF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D40DF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D40DF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D40DF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40DF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D40DF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40DF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D40DF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D40DF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D40DF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D40D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D40DF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6D40DF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D40DF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D40DF"/>
    <w:rPr>
      <w:u w:val="single"/>
    </w:rPr>
  </w:style>
  <w:style w:type="paragraph" w:customStyle="1" w:styleId="Kader">
    <w:name w:val="Kader"/>
    <w:basedOn w:val="Standaard"/>
    <w:next w:val="Standaard"/>
    <w:qFormat/>
    <w:rsid w:val="006D40DF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6B1D8A-D040-4899-92EA-20E1B0263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48</TotalTime>
  <Pages>70</Pages>
  <Words>25187</Words>
  <Characters>138531</Characters>
  <Application>Microsoft Office Word</Application>
  <DocSecurity>0</DocSecurity>
  <Lines>1154</Lines>
  <Paragraphs>326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163392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9</cp:revision>
  <cp:lastPrinted>2020-08-17T08:31:00Z</cp:lastPrinted>
  <dcterms:created xsi:type="dcterms:W3CDTF">2021-06-02T14:02:00Z</dcterms:created>
  <dcterms:modified xsi:type="dcterms:W3CDTF">2021-06-03T13:04:00Z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