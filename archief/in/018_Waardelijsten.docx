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F62F31" w:rsidRDefault="00E33EDD" w:rsidP="00E33EDD">
      <w:pPr>
        <w:pStyle w:val="Kop3"/>
      </w:pPr>
      <w:r>
        <w:t>W</w:t>
      </w:r>
      <w:r w:rsidRPr="00F62F31">
        <w:t>aardelijst</w:t>
      </w:r>
      <w:r>
        <w:t>en</w:t>
      </w:r>
    </w:p>
    <w:p w14:paraId="1FF36777" w14:textId="10372AB1" w:rsidR="00E33EDD" w:rsidRPr="00F62F31" w:rsidRDefault="00A60BDB" w:rsidP="00E33EDD">
      <w:r w:rsidRPr="00A60BDB">
        <w:t xml:space="preserve">Een waardelijst is een collectie van waarden die gebruikt kunnen worden bij het annoteren. </w:t>
      </w:r>
      <w:r w:rsidR="00E33EDD" w:rsidRPr="00F62F31">
        <w:t xml:space="preserve">Bij </w:t>
      </w:r>
      <w:r w:rsidR="00C85FA3">
        <w:t>diverse</w:t>
      </w:r>
      <w:r w:rsidR="00C85FA3" w:rsidRPr="00F62F31">
        <w:t xml:space="preserve"> </w:t>
      </w:r>
      <w:r w:rsidR="00554510">
        <w:t>attributen</w:t>
      </w:r>
      <w:r w:rsidR="00E33EDD">
        <w:t xml:space="preserve"> van </w:t>
      </w:r>
      <w:r w:rsidR="00E33EDD" w:rsidRPr="00F62F31">
        <w:t xml:space="preserve">annotaties hoort een </w:t>
      </w:r>
      <w:r w:rsidR="00E33EDD">
        <w:t>waarde</w:t>
      </w:r>
      <w:r w:rsidR="00E33EDD" w:rsidRPr="00F62F31">
        <w:t xml:space="preserve">lijst </w:t>
      </w:r>
      <w:r w:rsidR="00E33EDD">
        <w:t xml:space="preserve">met </w:t>
      </w:r>
      <w:r w:rsidR="00E33EDD" w:rsidRPr="00F62F31">
        <w:t>vooraf gedefinieerde waarden.</w:t>
      </w:r>
      <w:r w:rsidR="000D331A">
        <w:t xml:space="preserve"> </w:t>
      </w:r>
      <w:r w:rsidR="00E33EDD" w:rsidRPr="00F62F31">
        <w:t xml:space="preserve">Waardelijsten zijn er in twee vormen: </w:t>
      </w:r>
      <w:r w:rsidR="00C85FA3">
        <w:t>limitatieve</w:t>
      </w:r>
      <w:r w:rsidR="00C85FA3" w:rsidRPr="00BB505C">
        <w:t xml:space="preserve"> </w:t>
      </w:r>
      <w:r w:rsidR="00BB505C" w:rsidRPr="00BB505C">
        <w:t xml:space="preserve">waardelijsten en </w:t>
      </w:r>
      <w:r w:rsidR="00C85FA3">
        <w:t xml:space="preserve">uitbreidbare </w:t>
      </w:r>
      <w:r w:rsidR="00BB505C" w:rsidRPr="00BB505C">
        <w:t>waardelijsten</w:t>
      </w:r>
      <w:r w:rsidR="00E33EDD" w:rsidRPr="00F62F31">
        <w:t>. In de toepassingsprofielen voor de</w:t>
      </w:r>
      <w:r w:rsidR="00F452CD">
        <w:t xml:space="preserve"> omgevingsdocumenten</w:t>
      </w:r>
      <w:r w:rsidR="00E33EDD" w:rsidRPr="00F62F31">
        <w:t xml:space="preserve"> bedoelen we daar het volgende mee</w:t>
      </w:r>
      <w:r w:rsidR="001C4A5A">
        <w:t>:</w:t>
      </w:r>
    </w:p>
    <w:p w14:paraId="1F1036CA" w14:textId="6A0F8B21" w:rsidR="00A12DB6" w:rsidRPr="00F62F31" w:rsidRDefault="00C85FA3" w:rsidP="000B3E73">
      <w:pPr>
        <w:pStyle w:val="Opsommingtekens1"/>
      </w:pPr>
      <w:r>
        <w:t>limitatieve waardelijst</w:t>
      </w:r>
      <w:r w:rsidR="00E33EDD" w:rsidRPr="00F62F31">
        <w:t xml:space="preserve">: </w:t>
      </w:r>
      <w:r w:rsidR="001D4F3D" w:rsidRPr="001D4F3D">
        <w:t>een lijst met vooraf gedefinieerde waarden waaruit gekozen moet worden. Deze waardelijst wordt centraal beheerd en kan alleen beheermatig gewijzigd worden, aangezien een wijziging direct effect heeft op de werking en functionaliteiten van de applicaties van DSO</w:t>
      </w:r>
      <w:r w:rsidR="001C4A5A">
        <w:t>-LV</w:t>
      </w:r>
      <w:r w:rsidR="001D4F3D" w:rsidRPr="001D4F3D">
        <w:t xml:space="preserve"> en LVBB</w:t>
      </w:r>
      <w:r w:rsidR="001D4F3D">
        <w:t>;</w:t>
      </w:r>
    </w:p>
    <w:p w14:paraId="33061DBB" w14:textId="6826A0E1" w:rsidR="00D5226C" w:rsidRDefault="00C85FA3" w:rsidP="000B3E73">
      <w:pPr>
        <w:pStyle w:val="Opsommingtekens1"/>
      </w:pPr>
      <w:r>
        <w:t>uitbreidbare waardelijst</w:t>
      </w:r>
      <w:r w:rsidR="00E33EDD" w:rsidRPr="00F62F31">
        <w:t xml:space="preserve">: een lijst met vooraf gedefinieerde waarden. Wanneer de gewenste waarde op de waardelijst voorkomt, wordt die gebruikt. Als de gewenste waarde niet op de waardelijst voorkomt, </w:t>
      </w:r>
      <w:r>
        <w:t xml:space="preserve">definieert </w:t>
      </w:r>
      <w:r w:rsidR="00FB5499" w:rsidRPr="00FB5499">
        <w:t>het bevoegd gezag een eigen waarde.</w:t>
      </w:r>
    </w:p>
    <w:p w14:paraId="06B50E52" w14:textId="77777777" w:rsidR="00D14D4D" w:rsidRDefault="00D14D4D" w:rsidP="00E33EDD"/>
    <w:p w14:paraId="3DAA7C41" w14:textId="6DC080EE" w:rsidR="00EF53FF" w:rsidRPr="00F62F31" w:rsidRDefault="00E33EDD" w:rsidP="00E33EDD">
      <w:r w:rsidRPr="006357DE">
        <w:t xml:space="preserve">In paragraaf </w:t>
      </w:r>
      <w:r w:rsidR="0095799B" w:rsidRPr="009D266E">
        <w:rPr>
          <w:rStyle w:val="Verwijzing"/>
        </w:rPr>
        <w:fldChar w:fldCharType="begin"/>
      </w:r>
      <w:r w:rsidR="0095799B" w:rsidRPr="009D266E">
        <w:rPr>
          <w:rStyle w:val="Verwijzing"/>
        </w:rPr>
        <w:instrText xml:space="preserve"> REF _Ref_afda48ff376c2284cbe30192f9a2f9a1_2 </w:instrText>
      </w:r>
      <w:r w:rsidR="0057133F" w:rsidRPr="009D266E">
        <w:rPr>
          <w:rStyle w:val="Verwijzing"/>
        </w:rPr>
        <w:instrText>\n \h</w:instrText>
      </w:r>
      <w:r w:rsidR="0095799B" w:rsidRPr="009D266E">
        <w:rPr>
          <w:rStyle w:val="Verwijzing"/>
        </w:rPr>
        <w:instrText xml:space="preserve"> </w:instrText>
      </w:r>
      <w:r w:rsidR="0095799B" w:rsidRPr="009D266E">
        <w:rPr>
          <w:rStyle w:val="Verwijzing"/>
        </w:rPr>
      </w:r>
      <w:r w:rsidR="0095799B" w:rsidRPr="009D266E">
        <w:rPr>
          <w:rStyle w:val="Verwijzing"/>
        </w:rPr>
        <w:fldChar w:fldCharType="separate"/>
      </w:r>
      <w:r w:rsidR="003263D1" w:rsidRPr="009D266E">
        <w:rPr>
          <w:rStyle w:val="Verwijzing"/>
        </w:rPr>
        <w:t>6.4</w:t>
      </w:r>
      <w:r w:rsidR="0095799B" w:rsidRPr="009D266E">
        <w:rPr>
          <w:rStyle w:val="Verwijzing"/>
        </w:rPr>
        <w:fldChar w:fldCharType="end"/>
      </w:r>
      <w:r w:rsidR="00C85FA3">
        <w:t xml:space="preserve"> is per objecttype </w:t>
      </w:r>
      <w:r w:rsidRPr="006357DE">
        <w:t xml:space="preserve">is aangegeven voor welke </w:t>
      </w:r>
      <w:r w:rsidR="001E47D1">
        <w:t>attributen</w:t>
      </w:r>
      <w:r w:rsidR="001E47D1" w:rsidRPr="006357DE">
        <w:t xml:space="preserve"> </w:t>
      </w:r>
      <w:r w:rsidRPr="006357DE">
        <w:t>een waardelijst geldt</w:t>
      </w:r>
      <w:r w:rsidRPr="00F62F31">
        <w:t xml:space="preserve"> en of deze </w:t>
      </w:r>
      <w:r w:rsidR="00C85FA3" w:rsidRPr="003B6C07">
        <w:t>limitatief</w:t>
      </w:r>
      <w:r w:rsidR="00470202" w:rsidRPr="00F62F31">
        <w:t xml:space="preserve"> </w:t>
      </w:r>
      <w:r w:rsidRPr="00F62F31">
        <w:t xml:space="preserve">of </w:t>
      </w:r>
      <w:r w:rsidR="00C85FA3" w:rsidRPr="003B6C07">
        <w:t>uitbreidbaar</w:t>
      </w:r>
      <w:r w:rsidR="00470202" w:rsidRPr="00F62F31">
        <w:t xml:space="preserve"> </w:t>
      </w:r>
      <w:r w:rsidRPr="00F62F31">
        <w:t>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