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1D2" w14:textId="77777777" w:rsidR="00AE3C47" w:rsidRDefault="00AE3C47" w:rsidP="007D5679">
      <w:pPr>
        <w:pStyle w:val="Kop5"/>
      </w:pPr>
      <w:r>
        <w:t>Definitie</w:t>
      </w:r>
    </w:p>
    <w:p w14:paraId="601B7221" w14:textId="34EB4D3E" w:rsidR="00AE3C47" w:rsidRDefault="003E54D0" w:rsidP="007D5679">
      <w:r>
        <w:t xml:space="preserve">Tekstdeel is het </w:t>
      </w:r>
      <w:r w:rsidR="00C85FA3">
        <w:t xml:space="preserve">objecttype, te gebruiken in (het lichaam van) omgevingsdocumenten met </w:t>
      </w:r>
      <w:r w:rsidR="00C85FA3" w:rsidRPr="000C0A9E">
        <w:t>Vrijetekststructuur</w:t>
      </w:r>
      <w:r w:rsidR="00C85FA3">
        <w:t xml:space="preserve">, </w:t>
      </w:r>
      <w:r w:rsidR="00AE3C47">
        <w:t>dat de relatie vormt tussen een beleids- of realisatietekst en de daarmee samenhangende annotaties.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