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030D6F" w:rsidRPr="00F1426F" w:rsidRDefault="00907B55" w:rsidP="00AF01F7">
      <w:pPr>
        <w:pStyle w:val="Kop3"/>
      </w:pPr>
      <w:bookmarkStart w:id="179" w:name="_Ref_f62ca91f37424cddfd64cacedf44f664_1"/>
      <w:bookmarkStart w:id="180" w:name="_Ref_f62ca91f37424cddfd64cacedf44f664_2"/>
      <w:r>
        <w:t>D</w:t>
      </w:r>
      <w:r w:rsidR="00AF01F7" w:rsidRPr="00F1426F">
        <w:t xml:space="preserve">e bedoeling van het annoteren met </w:t>
      </w:r>
      <w:r w:rsidR="00ED1B61">
        <w:t>OW-object</w:t>
      </w:r>
      <w:r w:rsidR="00AF01F7" w:rsidRPr="00F1426F">
        <w:t>en</w:t>
      </w:r>
      <w:bookmarkEnd w:id="179"/>
      <w:bookmarkEnd w:id="180"/>
    </w:p>
    <w:p w14:paraId="5028FA5F" w14:textId="44AA0A0D" w:rsidR="00030D6F" w:rsidRDefault="00AF01F7" w:rsidP="00AF01F7">
      <w:r w:rsidRPr="00F1426F">
        <w:t xml:space="preserve">Zoals hiervoor al is beschreven maakt IMOW het mogelijk om vast te leggen op welke Locatie een bepaalde tekst geldig is en om daar nadere gegevens aan toe te voegen. Het doel daarvan is om die Locaties </w:t>
      </w:r>
      <w:r w:rsidR="00A94389" w:rsidRPr="00A94389">
        <w:t>herkenbaar</w:t>
      </w:r>
      <w:r w:rsidR="00A94389" w:rsidRPr="00A94389" w:rsidDel="00A94389">
        <w:t xml:space="preserve"> </w:t>
      </w:r>
      <w:r w:rsidRPr="00F1426F">
        <w:t>op een kaart weer te geven en om de informatie in het omgevingsdocument raadpleegbaar te maken</w:t>
      </w:r>
      <w:r w:rsidR="005C0A8D">
        <w:t>: met behulp van die informatie kunnen bepaalde onderdelen geselecteerd</w:t>
      </w:r>
      <w:r w:rsidR="00F91CC7">
        <w:t xml:space="preserve"> worden</w:t>
      </w:r>
      <w:r w:rsidRPr="00F1426F">
        <w:t xml:space="preserve">. </w:t>
      </w:r>
      <w:r w:rsidR="00740500">
        <w:t xml:space="preserve">Een voorbeeld daarvan is </w:t>
      </w:r>
      <w:r w:rsidR="00822061">
        <w:t xml:space="preserve">het annoteren met de activiteit zwemmen. </w:t>
      </w:r>
      <w:r w:rsidR="0099161B">
        <w:t xml:space="preserve">Door in een zoekscherm de activiteit zwemmen </w:t>
      </w:r>
      <w:r w:rsidR="00576E75">
        <w:t>te selecteren</w:t>
      </w:r>
      <w:r w:rsidR="0042405F">
        <w:t>, worden in DSO-LV</w:t>
      </w:r>
      <w:r w:rsidR="00A7698D">
        <w:t xml:space="preserve"> </w:t>
      </w:r>
      <w:r w:rsidR="008673E5">
        <w:t xml:space="preserve">de </w:t>
      </w:r>
      <w:r w:rsidR="00A7698D">
        <w:t xml:space="preserve">artikelen getoond waarin Juridische regels zijn geannoteerd met die </w:t>
      </w:r>
      <w:r w:rsidR="00C028BF">
        <w:t>A</w:t>
      </w:r>
      <w:r w:rsidR="00A7698D">
        <w:t>ctiviteit</w:t>
      </w:r>
      <w:r w:rsidR="00381793">
        <w:t>.</w:t>
      </w:r>
      <w:r w:rsidR="00A7698D">
        <w:t xml:space="preserve"> </w:t>
      </w:r>
      <w:r w:rsidR="00381793">
        <w:t xml:space="preserve">Ook </w:t>
      </w:r>
      <w:r w:rsidR="00A7698D">
        <w:t xml:space="preserve">worden </w:t>
      </w:r>
      <w:r w:rsidR="00381793">
        <w:t>in het bijbehorende kaartbeeld alle Locaties getoond</w:t>
      </w:r>
      <w:r w:rsidR="003969C2">
        <w:t xml:space="preserve"> die bij die artikelen en die Activiteit-annotatie horen.</w:t>
      </w:r>
    </w:p>
    <w:p w14:paraId="2ED78978" w14:textId="4F19FB15" w:rsidR="00AF01F7" w:rsidRPr="00F1426F" w:rsidRDefault="00AF01F7" w:rsidP="00AF01F7">
      <w:r w:rsidRPr="00F1426F">
        <w:t xml:space="preserve">De bedoeling van het annoteren met IMOW is dat de Locaties en de nadere gegevens een letterlijke vertaling of vastlegging van de regels respectievelijk de beleidstekst zijn. IMOW is </w:t>
      </w:r>
      <w:r w:rsidRPr="00F1426F">
        <w:lastRenderedPageBreak/>
        <w:t>niet bedoeld voor interpretaties, nadere afleidingen of het toevoegen van niet door regels of beleidsteksten vastgelegde gebieden. Ook is IMOW niet bedoeld voor a contrario-redeneringen, bijvoorbeeld dat het gebruik van een annotatie op de ene plek een betekenis geeft aan het ontbreken van die annotatie (of juist zijn tegenhanger) op een andere plek.</w:t>
      </w:r>
    </w:p>
    <w:p w14:paraId="1DC19710" w14:textId="77777777" w:rsidR="00AF01F7" w:rsidRPr="00F1426F" w:rsidRDefault="00AF01F7" w:rsidP="00AF01F7">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AF01F7" w:rsidRPr="00B26823" w:rsidRDefault="00AF01F7" w:rsidP="00AF01F7">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3">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AF01F7" w:rsidRPr="00F1426F" w:rsidRDefault="00AF01F7" w:rsidP="00AF01F7">
      <w:pPr>
        <w:pStyle w:val="Figuurbijschrift"/>
      </w:pPr>
      <w:r w:rsidRPr="00F1426F">
        <w:t>Voorbeeld bedoeling van IMOW, activiteit in omgevingsplan</w:t>
      </w:r>
    </w:p>
    <w:p w14:paraId="4249886C" w14:textId="1E7EB63D" w:rsidR="00030D6F" w:rsidRPr="00F1426F" w:rsidRDefault="00AF01F7" w:rsidP="00AF01F7">
      <w:r w:rsidRPr="00F1426F">
        <w:t xml:space="preserve">Bovenstaande afbeelding toont het grondgebied van een gemeente en </w:t>
      </w:r>
      <w:r w:rsidR="00FE26ED">
        <w:t xml:space="preserve">de </w:t>
      </w:r>
      <w:r w:rsidRPr="00F1426F">
        <w:t>Locatie</w:t>
      </w:r>
      <w:r w:rsidR="00FE26ED">
        <w:t xml:space="preserve">, </w:t>
      </w:r>
      <w:r w:rsidR="00FE26ED" w:rsidRPr="00FE26ED">
        <w:t>bestaande uit drie Gebieden (eventueel gegroepeerd in één Gebiedengroep),</w:t>
      </w:r>
      <w:r w:rsidRPr="00F1426F">
        <w:t xml:space="preserve"> die </w:t>
      </w:r>
      <w:r w:rsidR="007D77A6">
        <w:t>hoort</w:t>
      </w:r>
      <w:r w:rsidR="007D77A6" w:rsidRPr="00F1426F">
        <w:t xml:space="preserve"> </w:t>
      </w:r>
      <w:r w:rsidRPr="00F1426F">
        <w:t xml:space="preserve">bij de Juridische regel van artikel 2.10. Ter plaatse van deze Locatie is het -kort gezegd- toegestaan om zonder vergunning of melding een kinderopvanginstelling te exploiteren. De </w:t>
      </w:r>
      <w:r w:rsidR="00ED1B61">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AF01F7" w:rsidRPr="00B26823" w:rsidRDefault="00AF01F7" w:rsidP="00AF01F7">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4">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AF01F7" w:rsidRPr="00F1426F" w:rsidRDefault="00AF01F7" w:rsidP="00AF01F7">
      <w:pPr>
        <w:pStyle w:val="Figuurbijschrift"/>
      </w:pPr>
      <w:r w:rsidRPr="00F1426F">
        <w:t>Voorbeeld bedoeling van IMOW, omgevingsvisie</w:t>
      </w:r>
    </w:p>
    <w:p w14:paraId="7DBDE778" w14:textId="4037A379" w:rsidR="00030D6F" w:rsidRPr="00F1426F" w:rsidRDefault="00AF01F7" w:rsidP="00AF01F7">
      <w:r w:rsidRPr="00F1426F">
        <w:t xml:space="preserve">Bovenstaande afbeelding toont het grondgebied van een provincie en </w:t>
      </w:r>
      <w:r w:rsidR="001F174F">
        <w:t>de</w:t>
      </w:r>
      <w:r w:rsidR="001F174F" w:rsidRPr="00F1426F">
        <w:t xml:space="preserve"> </w:t>
      </w:r>
      <w:r w:rsidRPr="00F1426F">
        <w:t>Locatie</w:t>
      </w:r>
      <w:r w:rsidR="001F174F">
        <w:t xml:space="preserve">, </w:t>
      </w:r>
      <w:r w:rsidR="001F174F" w:rsidRPr="001F174F">
        <w:t>bestaande uit drie Gebieden (eventueel gegroepeerd in één Gebiedengroep),</w:t>
      </w:r>
      <w:r w:rsidRPr="00F1426F">
        <w:t xml:space="preserve"> die </w:t>
      </w:r>
      <w:r w:rsidR="001F174F">
        <w:t>hoort</w:t>
      </w:r>
      <w:r w:rsidR="001F174F"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5747AD">
        <w:t>gebieden</w:t>
      </w:r>
      <w:r w:rsidR="005747AD" w:rsidRPr="00F1426F">
        <w:t xml:space="preserve"> </w:t>
      </w:r>
      <w:r w:rsidRPr="00F1426F">
        <w:t xml:space="preserve">te ontwikkelen tot kantoorlocaties. De </w:t>
      </w:r>
      <w:r w:rsidR="00ED1B61">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43" Type="http://schemas.openxmlformats.org/officeDocument/2006/relationships/image" Target="media/image_c1a7835e256d9b0e7f656defa762f7cd.png"/><Relationship Id="rId44"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