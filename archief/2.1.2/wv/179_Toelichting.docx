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377B1" w14:textId="77777777" w:rsidR="002F0D2A" w:rsidRPr="000A4B5B" w:rsidRDefault="002F0D2A" w:rsidP="002F0D2A">
      <w:pPr>
        <w:pStyle w:val="Kop4"/>
      </w:pPr>
      <w:r w:rsidRPr="000A4B5B">
        <w:t>Toelichting</w:t>
      </w:r>
    </w:p>
    <w:p w14:paraId="12D38A95" w14:textId="51A9D5ED" w:rsidR="002F0D2A" w:rsidRPr="000A4B5B" w:rsidRDefault="002F0D2A" w:rsidP="002F0D2A">
      <w:r w:rsidRPr="000A4B5B">
        <w:t xml:space="preserve">In </w:t>
      </w:r>
      <w:r w:rsidRPr="007B60F8">
        <w:fldChar w:fldCharType="begin"/>
      </w:r>
      <w:r w:rsidRPr="000A4B5B">
        <w:instrText>DOCVARIABLE ID01+</w:instrText>
      </w:r>
      <w:r w:rsidRPr="007B60F8">
        <w:fldChar w:fldCharType="separate"/>
      </w:r>
      <w:r w:rsidR="003B7AE5">
        <w:t>de waterschapsverordening</w:t>
      </w:r>
      <w:r w:rsidRPr="007B60F8">
        <w:fldChar w:fldCharType="end"/>
      </w:r>
      <w:r w:rsidRPr="00B26823">
        <w:t xml:space="preserve"> zullen regels voorkomen waarvan duidelijk moet zijn hoe er bij de toepassing ervan gemeten en/of gerekend moet worden. Dit zal onder andere het geval zijn bij omgevingswaarden (zie p</w:t>
      </w:r>
      <w:r w:rsidRPr="007B60F8">
        <w:t xml:space="preserve">aragraaf </w:t>
      </w:r>
      <w:r w:rsidRPr="00863F41">
        <w:rPr>
          <w:rStyle w:val="Verwijzing"/>
        </w:rPr>
        <w:fldChar w:fldCharType="begin"/>
      </w:r>
      <w:r w:rsidRPr="00863F41">
        <w:rPr>
          <w:rStyle w:val="Verwijzing"/>
        </w:rPr>
        <w:instrText xml:space="preserve"> REF _Ref_43bf2c0ce05841f7ffb085968129d87f_1 \n \h  \* MERGEFORMAT </w:instrText>
      </w:r>
      <w:r w:rsidRPr="00863F41">
        <w:rPr>
          <w:rStyle w:val="Verwijzing"/>
        </w:rPr>
        <w:fldChar w:fldCharType="separate"/>
      </w:r>
      <w:r w:rsidR="003B7AE5">
        <w:rPr>
          <w:rStyle w:val="Verwijzing"/>
          <w:b/>
          <w:bCs/>
        </w:rPr>
        <w:t>Fout! Verwijzingsbron niet gevonden.</w:t>
      </w:r>
      <w:r w:rsidRPr="00863F41">
        <w:rPr>
          <w:rStyle w:val="Verwijzing"/>
        </w:rPr>
        <w:fldChar w:fldCharType="end"/>
      </w:r>
      <w:r w:rsidRPr="00B26823">
        <w:t xml:space="preserve">) en omgevingsnormen (zie paragraaf </w:t>
      </w:r>
      <w:r w:rsidRPr="00863F41">
        <w:rPr>
          <w:rStyle w:val="Verwijzing"/>
        </w:rPr>
        <w:fldChar w:fldCharType="begin"/>
      </w:r>
      <w:r w:rsidRPr="00863F41">
        <w:rPr>
          <w:rStyle w:val="Verwijzing"/>
        </w:rPr>
        <w:instrText xml:space="preserve"> REF _Ref_e35c375eb3c7373719bace4643a72c74_1 \n \h  \* MERGEFORMAT </w:instrText>
      </w:r>
      <w:r w:rsidRPr="00863F41">
        <w:rPr>
          <w:rStyle w:val="Verwijzing"/>
        </w:rPr>
      </w:r>
      <w:r w:rsidRPr="00863F41">
        <w:rPr>
          <w:rStyle w:val="Verwijzing"/>
        </w:rPr>
        <w:fldChar w:fldCharType="separate"/>
      </w:r>
      <w:r w:rsidR="003B7AE5">
        <w:rPr>
          <w:rStyle w:val="Verwijzing"/>
        </w:rPr>
        <w:t>7.7</w:t>
      </w:r>
      <w:r w:rsidRPr="00863F41">
        <w:rPr>
          <w:rStyle w:val="Verwijzing"/>
        </w:rPr>
        <w:fldChar w:fldCharType="end"/>
      </w:r>
      <w:r w:rsidRPr="00B26823">
        <w:t>). Hoe gemeten en/of gerekend moet worden, wordt vastgelegd in meet- en rekenbepalingen.</w:t>
      </w:r>
    </w:p>
    <w:p w14:paraId="58784254" w14:textId="77777777" w:rsidR="002F0D2A" w:rsidRPr="000A4B5B" w:rsidRDefault="002F0D2A" w:rsidP="002F0D2A"/>
    <w:p w14:paraId="1895864E" w14:textId="164C21CD" w:rsidR="002F0D2A" w:rsidRPr="000A4B5B" w:rsidRDefault="002F0D2A" w:rsidP="002F0D2A">
      <w:r w:rsidRPr="000A4B5B">
        <w:t xml:space="preserve">Bij elkaar in één artikel of een bijlage plaatsen van meet- en rekenbepalingen zorgt ervoor dat ze goed vindbaar zijn en draagt bij aan de eenduidigheid van regels. Voorkomen wordt dat van eenzelfde onderwerp op meerdere plaatsen wordt vastgelegd hoe er bij de toepassing gemeten en/of gerekend moet worden en dat er daarbij onbedoeld verschillende wijzen van meten en/of rekenen worden voorgeschreven. </w:t>
      </w:r>
      <w:r w:rsidR="00BE20BF">
        <w:t xml:space="preserve">Ook maakt </w:t>
      </w:r>
      <w:r w:rsidRPr="000A4B5B">
        <w:t xml:space="preserve">deze </w:t>
      </w:r>
      <w:r w:rsidR="00BE20BF">
        <w:t>methode het</w:t>
      </w:r>
      <w:r w:rsidRPr="000A4B5B">
        <w:t xml:space="preserve"> voor een opsteller makkelijk terug te vinden of een meet- of rekenbepaling al in </w:t>
      </w:r>
      <w:r w:rsidRPr="007B60F8">
        <w:fldChar w:fldCharType="begin"/>
      </w:r>
      <w:r w:rsidRPr="000A4B5B">
        <w:instrText>DOCVARIABLE ID01+</w:instrText>
      </w:r>
      <w:r w:rsidRPr="007B60F8">
        <w:fldChar w:fldCharType="separate"/>
      </w:r>
      <w:r w:rsidR="003B7AE5">
        <w:t>de waterschapsverordening</w:t>
      </w:r>
      <w:r w:rsidRPr="007B60F8">
        <w:fldChar w:fldCharType="end"/>
      </w:r>
      <w:r w:rsidRPr="00B26823">
        <w:t xml:space="preserve"> is opgenomen</w:t>
      </w:r>
      <w:r w:rsidRPr="000E40D3">
        <w:t xml:space="preserve">. </w:t>
      </w:r>
      <w:r w:rsidR="0087667F">
        <w:t>Bovendien</w:t>
      </w:r>
      <w:r w:rsidRPr="000E40D3">
        <w:t xml:space="preserve"> wordt op deze manier voo</w:t>
      </w:r>
      <w:r w:rsidRPr="000A4B5B">
        <w:t xml:space="preserve">rkomen dat er onduidelijkheid ontstaat over bij welk werkingsgebied een meet- of rekenbepaling hoort. </w:t>
      </w:r>
      <w:r w:rsidR="00A24EC6">
        <w:t>In principe</w:t>
      </w:r>
      <w:r w:rsidRPr="007B60F8">
        <w:t xml:space="preserve"> worden de meet- en rekenbepalingen bij deze methode in het artikel Meet- en rekenbepalingen in Hoofdstuk 1 dan wel in een specifieke </w:t>
      </w:r>
      <w:r w:rsidRPr="000A4B5B">
        <w:t>bijlage met meet- en rekenbepalingen geplaatst.</w:t>
      </w:r>
    </w:p>
    <w:p w14:paraId="3B4E267E" w14:textId="77777777" w:rsidR="002F0D2A" w:rsidRPr="000A4B5B" w:rsidRDefault="002F0D2A" w:rsidP="002F0D2A">
      <w:r w:rsidRPr="000A4B5B">
        <w:t>Het kan echter ook voorkomen dat een meet- of rekenbepaling zo contextgebonden is dat deze slechts voor één of een beperkt aantal artikelen van toepassing is. In zo’n geval kan het bevoegd gezag het wenselijk vinden om de meet- of rekenbepaling niet in het artikel Meet- en rekenbepalingen in hoofdstuk 1 te plaatsen maar direct in of bij de artikelen waarop zij van toepassing is. Beide methoden zijn toegestaan.</w:t>
      </w:r>
    </w:p>
    <w:p w14:paraId="4027868A" w14:textId="6D6B605A" w:rsidR="002F0D2A" w:rsidRPr="000A4B5B" w:rsidRDefault="002F0D2A" w:rsidP="002F0D2A">
      <w:r w:rsidRPr="000A4B5B">
        <w:t xml:space="preserve">Aanbevolen wordt om in ieder geval de meet- en rekenbepalingen die in meerdere artikelen van toepassing zijn, bij elkaar te zetten in </w:t>
      </w:r>
      <w:r w:rsidR="00E97A09">
        <w:t>een</w:t>
      </w:r>
      <w:r w:rsidRPr="000A4B5B">
        <w:t xml:space="preserve"> artikel Meet- en rekenbepalingen in Hoofdstuk 1, dan wel in </w:t>
      </w:r>
      <w:r w:rsidR="00E97A09">
        <w:t>een</w:t>
      </w:r>
      <w:r w:rsidRPr="000A4B5B">
        <w:t xml:space="preserve"> specifieke bijlage met meet- en rekenbepalingen.</w:t>
      </w:r>
    </w:p>
    <w:p w14:paraId="47614302" w14:textId="77777777" w:rsidR="002F0D2A" w:rsidRPr="000A4B5B" w:rsidRDefault="002F0D2A" w:rsidP="002F0D2A"/>
    <w:p w14:paraId="79548C9F" w14:textId="77777777" w:rsidR="002F0D2A" w:rsidRDefault="002F0D2A" w:rsidP="002F0D2A">
      <w:r w:rsidRPr="000A4B5B">
        <w:t>Om het met wijzigingsbesluiten invoegen en verwijderen van meet- en rekenbepalingen eenvoudig te houden worden de meet- en rekenbepalingen die bij elkaar in het artikel Meet- en rekenbepalingen of in een specifieke bijlage met meet- en rekenbepalingen worden geplaatst, in alfabetische volgorde geplaatst zonder gebruik te maken van opsommingstekens in de vorm van nummers of letters.</w:t>
      </w:r>
    </w:p>
    <w:p w14:paraId="6297E0BB" w14:textId="41CAFAA3" w:rsidR="00AB3E36" w:rsidRPr="000A4B5B" w:rsidRDefault="0008693B" w:rsidP="002F0D2A">
      <w:r>
        <w:t xml:space="preserve">Het is mogelijk om met de systematiek voor de Verwijzing die in paragraaf </w:t>
      </w:r>
      <w:r w:rsidRPr="00863F41">
        <w:rPr>
          <w:rStyle w:val="Verwijzing"/>
        </w:rPr>
        <w:fldChar w:fldCharType="begin"/>
      </w:r>
      <w:r w:rsidRPr="00863F41">
        <w:rPr>
          <w:rStyle w:val="Verwijzing"/>
        </w:rPr>
        <w:instrText xml:space="preserve"> REF _Ref_0de2bc199f83468713dd2ecd36442818_1 \r \h </w:instrText>
      </w:r>
      <w:r w:rsidRPr="00863F41">
        <w:rPr>
          <w:rStyle w:val="Verwijzing"/>
        </w:rPr>
      </w:r>
      <w:r w:rsidRPr="00863F41">
        <w:rPr>
          <w:rStyle w:val="Verwijzing"/>
        </w:rPr>
        <w:fldChar w:fldCharType="separate"/>
      </w:r>
      <w:r w:rsidR="003B7AE5">
        <w:rPr>
          <w:rStyle w:val="Verwijzing"/>
        </w:rPr>
        <w:t>9.4</w:t>
      </w:r>
      <w:r w:rsidRPr="00863F41">
        <w:rPr>
          <w:rStyle w:val="Verwijzing"/>
        </w:rPr>
        <w:fldChar w:fldCharType="end"/>
      </w:r>
      <w:r>
        <w:t xml:space="preserve"> is beschreven, aan te geven welke </w:t>
      </w:r>
      <w:r w:rsidRPr="009B3056">
        <w:t>meet- en rekenbepalingen bij welke andere regels (</w:t>
      </w:r>
      <w:r>
        <w:t>zoals</w:t>
      </w:r>
      <w:r w:rsidRPr="009B3056">
        <w:t xml:space="preserve"> een omgevingswaarde en/of omgevingsnorm)</w:t>
      </w:r>
      <w:r>
        <w:t xml:space="preserve"> horen. Die verwijzing maakt het, bijvoorbeeld op overheid.nl en in DSO-LV, mogelijk dat de raadpleger de </w:t>
      </w:r>
      <w:r w:rsidRPr="00E96E83">
        <w:t>meet- en rekenbepaling</w:t>
      </w:r>
      <w:r>
        <w:t xml:space="preserve"> te zien krijgt waar deze in de regeltekst van toepassing is. </w:t>
      </w:r>
      <w:r w:rsidRPr="00F237ED">
        <w:t>D</w:t>
      </w:r>
      <w:r>
        <w:t>e verwijzing</w:t>
      </w:r>
      <w:r w:rsidRPr="00F237ED">
        <w:t xml:space="preserve"> </w:t>
      </w:r>
      <w:r>
        <w:t xml:space="preserve">geeft </w:t>
      </w:r>
      <w:r w:rsidRPr="00F237ED">
        <w:t xml:space="preserve">een generieke relatie; er wordt niet machineleesbaar gemaakt dat de </w:t>
      </w:r>
      <w:r>
        <w:t>verwijzing</w:t>
      </w:r>
      <w:r w:rsidRPr="00F237ED">
        <w:t xml:space="preserve"> meet- en rekenbepalingen betref</w:t>
      </w:r>
      <w:r>
        <w:t>t</w:t>
      </w:r>
      <w:r w:rsidRPr="00F237ED">
        <w:t>.</w:t>
      </w:r>
      <w:r>
        <w:t xml:space="preserve"> Het maken van zo’n verwijzing gebeurt in de software waarmee het omgevingsdocument wordt opgesteld en/of geannoteerd en vergt een menselijke handeling. Het gebeurt niet automatisch in bijvoorbeeld LVBB of DSO-LV en dus ook niet onbedoeld.</w:t>
      </w:r>
    </w:p>
    <w:p w14:paraId="3BA3BB5B" w14:textId="77777777" w:rsidR="002F0D2A" w:rsidRPr="000A4B5B" w:rsidRDefault="002F0D2A" w:rsidP="002F0D2A"/>
    <w:p w14:paraId="135754D3" w14:textId="0A89C5F4" w:rsidR="002F0D2A" w:rsidRPr="000A4B5B" w:rsidRDefault="002F0D2A" w:rsidP="002F0D2A">
      <w:r w:rsidRPr="000A4B5B">
        <w:t xml:space="preserve">Meet- en rekenbepalingen die in een bijlage worden geplaatst maken onlosmakelijk deel uit van het juridische deel van </w:t>
      </w:r>
      <w:r w:rsidRPr="007B60F8">
        <w:fldChar w:fldCharType="begin"/>
      </w:r>
      <w:r w:rsidRPr="000A4B5B">
        <w:instrText>DOCVARIABLE ID01+</w:instrText>
      </w:r>
      <w:r w:rsidRPr="007B60F8">
        <w:fldChar w:fldCharType="separate"/>
      </w:r>
      <w:r w:rsidR="003B7AE5">
        <w:t>de waterschapsverordening</w:t>
      </w:r>
      <w:r w:rsidRPr="007B60F8">
        <w:fldChar w:fldCharType="end"/>
      </w:r>
      <w:r w:rsidRPr="00B26823">
        <w:t xml:space="preserve">. Om dat ook technisch te bewerkstelligen dienen dergelijke bijlagen </w:t>
      </w:r>
      <w:r w:rsidR="00FA4B7F" w:rsidRPr="00FA4B7F">
        <w:t>onderdeel te zijn van de Regeling en niet van het Besluit.</w:t>
      </w:r>
      <w:r w:rsidRPr="000A4B5B">
        <w:t xml:space="preserve"> Alles wat deel uitmaakt van de Regeling wordt doorgeleverd aan DSO-LV en is daar te raadplegen. Meet- en rekenbepalingen die in een bijlage buiten de Regeling worden geplaatst, zijn in DSO-LV niet te raadplegen.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