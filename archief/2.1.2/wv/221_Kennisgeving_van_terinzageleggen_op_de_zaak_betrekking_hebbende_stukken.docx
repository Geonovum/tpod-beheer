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9D379DF" w:rsidR="00440967" w:rsidRDefault="00440967" w:rsidP="00440967">
      <w:r>
        <w:t>Wanneer</w:t>
      </w:r>
      <w:r w:rsidR="00433187">
        <w:t xml:space="preserve"> het waterschap</w:t>
      </w:r>
      <w:r>
        <w:t xml:space="preserve"> er voor kiest om -naast de bekendmaking van het </w:t>
      </w:r>
      <w:r w:rsidR="00433187">
        <w:t xml:space="preserve">besluit tot </w:t>
      </w:r>
      <w:r w:rsidR="00C25587" w:rsidRPr="00C2558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1B3BAD5F" w14:textId="3C26DDD2" w:rsidR="007724F8" w:rsidRDefault="00440967" w:rsidP="00440967">
                            <w:r w:rsidRPr="00C352EA">
                              <w:t xml:space="preserve">In deze paragraaf is </w:t>
                            </w:r>
                            <w:r>
                              <w:t xml:space="preserve">de kennisgeving van de terinzagelegging van </w:t>
                            </w:r>
                            <w:r w:rsidRPr="002A01FB">
                              <w:t xml:space="preserve">op de zaak betrekking hebbende stukken </w:t>
                            </w:r>
                            <w:r>
                              <w:t>genoemd.</w:t>
                            </w:r>
                            <w:r w:rsidRPr="00C352EA">
                              <w:t xml:space="preserve"> </w:t>
                            </w:r>
                            <w:r>
                              <w:t>Een volgende versie van de STOP/TPOD-standaard zal de specificaties voor deze kennisgeving bevatten en zal aangeven hoe die moet worden aangeleverd. Dit is een kennisgeving die gedaan moet worden op een moment dat er nog geen besluit is.</w:t>
                            </w:r>
                          </w:p>
                          <w:p w14:paraId="2CF7F1A0" w14:textId="5B76C4A4" w:rsidR="00440967" w:rsidRDefault="00440967" w:rsidP="00440967"/>
                          <w:p w14:paraId="3EFD56D9" w14:textId="77777777" w:rsidR="00440967" w:rsidRPr="00541BF1" w:rsidRDefault="00440967" w:rsidP="00440967">
                            <w:pPr>
                              <w:rPr>
                                <w:b/>
                                <w:bCs/>
                              </w:rPr>
                            </w:pPr>
                            <w:r w:rsidRPr="00541BF1">
                              <w:rPr>
                                <w:b/>
                                <w:bCs/>
                              </w:rPr>
                              <w:t>Workaround</w:t>
                            </w:r>
                          </w:p>
                          <w:p w14:paraId="17F9A6DD" w14:textId="61CAADE9" w:rsidR="00440967" w:rsidRPr="00C352EA" w:rsidRDefault="00440967" w:rsidP="00440967">
                            <w:r>
                              <w:t>Zolang deze kennisgeving niet in de</w:t>
                            </w:r>
                            <w:r w:rsidRPr="000C1D0B">
                              <w:t xml:space="preserve"> STOP/TPOD-standaard </w:t>
                            </w:r>
                            <w:r>
                              <w:t>is gemodelleerd en beschreven en niet in de DSO-keten is geïmplementeerd, levert 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3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WfLwIAAFs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hs8db6jcAwhHhxnxVi4bxF8JH56Ew1CgQQx6eMRRaUJRdJQ4q8n9+tt99AdXsHLWYcgK&#10;brAFnOnvBhx+GY4jaiEp48nnERR3adlcWsy2vSP0OcRCWZnE6B/0SawctS/YhkXMCZMwEpkLHk7i&#10;XTgMPrZJqsUiOWEKrQgrs7Yyhj6h+ty/CGePbAUQ/UCnYRSzd6QdfONLbxfbAOoSoxHmA6ZH9DHB&#10;iZzjtsUVudST19s/Yf4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KyxNZ8vAgAAWwQAAA4AAAAAAAAAAAAAAAAALgIAAGRy&#10;cy9lMm9Eb2MueG1sUEsBAi0AFAAGAAgAAAAhAMoLNwHcAAAABQEAAA8AAAAAAAAAAAAAAAAAiQQA&#10;AGRycy9kb3ducmV2LnhtbFBLBQYAAAAABAAEAPMAAACSBQ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1B3BAD5F" w14:textId="3C26DDD2" w:rsidR="007724F8" w:rsidRDefault="00440967" w:rsidP="00440967">
                      <w:r w:rsidRPr="00C352EA">
                        <w:t xml:space="preserve">In deze paragraaf is </w:t>
                      </w:r>
                      <w:r>
                        <w:t xml:space="preserve">de kennisgeving van de terinzagelegging van </w:t>
                      </w:r>
                      <w:r w:rsidRPr="002A01FB">
                        <w:t xml:space="preserve">op de zaak betrekking hebbende stukken </w:t>
                      </w:r>
                      <w:r>
                        <w:t>genoemd.</w:t>
                      </w:r>
                      <w:r w:rsidRPr="00C352EA">
                        <w:t xml:space="preserve"> </w:t>
                      </w:r>
                      <w:r>
                        <w:t>Een volgende versie van de STOP/TPOD-standaard zal de specificaties voor deze kennisgeving bevatten en zal aangeven hoe die moet worden aangeleverd. Dit is een kennisgeving die gedaan moet worden op een moment dat er nog geen besluit is.</w:t>
                      </w:r>
                    </w:p>
                    <w:p w14:paraId="2CF7F1A0" w14:textId="5B76C4A4" w:rsidR="00440967" w:rsidRDefault="00440967" w:rsidP="00440967"/>
                    <w:p w14:paraId="3EFD56D9" w14:textId="77777777" w:rsidR="00440967" w:rsidRPr="00541BF1" w:rsidRDefault="00440967" w:rsidP="00440967">
                      <w:pPr>
                        <w:rPr>
                          <w:b/>
                          <w:bCs/>
                        </w:rPr>
                      </w:pPr>
                      <w:r w:rsidRPr="00541BF1">
                        <w:rPr>
                          <w:b/>
                          <w:bCs/>
                        </w:rPr>
                        <w:t>Workaround</w:t>
                      </w:r>
                    </w:p>
                    <w:p w14:paraId="17F9A6DD" w14:textId="61CAADE9" w:rsidR="00440967" w:rsidRPr="00C352EA" w:rsidRDefault="00440967" w:rsidP="00440967">
                      <w:r>
                        <w:t>Zolang deze kennisgeving niet in de</w:t>
                      </w:r>
                      <w:r w:rsidRPr="000C1D0B">
                        <w:t xml:space="preserve"> STOP/TPOD-standaard </w:t>
                      </w:r>
                      <w:r>
                        <w:t>is gemodelleerd en beschreven en niet in de DSO-keten is geïmplementeerd, levert het bevoegd gezag deze kennisgeving met de applicatie DROP aan.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