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939A8" w14:textId="7F19C099" w:rsidR="00713915" w:rsidRPr="00F03DD9" w:rsidRDefault="00713915" w:rsidP="00713915">
      <w:pPr>
        <w:pStyle w:val="Kop5"/>
      </w:pPr>
      <w:r w:rsidRPr="00F03DD9">
        <w:t>Toelichting</w:t>
      </w:r>
    </w:p>
    <w:p w14:paraId="5A1BAC2B" w14:textId="714379FD" w:rsidR="00030D6F" w:rsidRDefault="00713915" w:rsidP="00713915">
      <w:r w:rsidRPr="00F03DD9">
        <w:t xml:space="preserve">Bij het opstellen en wijzigen van omgevingsdocumenten werkt het bevoegd gezag in de eigen </w:t>
      </w:r>
      <w:r w:rsidR="006F18C5">
        <w:t>plan</w:t>
      </w:r>
      <w:r w:rsidRPr="00F03DD9">
        <w:t xml:space="preserve">software aan het omgevingsdocument in Regeling-vorm: de volledige inhoud van het omgevingsdocument. Met de volledige inhoud wordt bedoeld: alle artikelen (en boven- en onderliggende tekstelementen), alle informatieobjecten en alle </w:t>
      </w:r>
      <w:r w:rsidR="006A05B7">
        <w:t>OW-informatie</w:t>
      </w:r>
      <w:r w:rsidRPr="00F03DD9">
        <w:t>.</w:t>
      </w:r>
    </w:p>
    <w:p w14:paraId="680EB7C7" w14:textId="36613385" w:rsidR="005E6A32" w:rsidRDefault="00713915" w:rsidP="00FF3F51">
      <w:r w:rsidRPr="00F03DD9">
        <w:t xml:space="preserve">Voorafgaand aan de terinzagelegging van een ontwerpbesluit en voorafgaand aan (en eventueel ook na) het nemen van een definitief besluit genereert de software van het bevoegd gezag uit die Regeling een Besluit. In het geval van een besluit tot het instellen van een nieuwe Regeling genereert de software een Besluit met daarin de volledige nieuwe Regeling, in het geval van een wijzigingsbesluit genereert de software een Besluit dat in renvooiweergave de wijzigingen bevat van de bestaande Regelingversie naar de nieuwe </w:t>
      </w:r>
      <w:r w:rsidRPr="00F03DD9">
        <w:lastRenderedPageBreak/>
        <w:t xml:space="preserve">Regelingversie, oftewel een 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zorgt ervoor dat het aangeleverde Besluit bekend gemaakt wordt en genereert met behulp van het Besluit een nieuwe RegelingVersie, oftewel een nieuwe geconsolideerde Regeling. Om het de LVBB mogelijk te maken om die verwerkingen te doen stelt </w:t>
      </w:r>
      <w:r w:rsidR="00876F47" w:rsidRPr="00876F47">
        <w:t xml:space="preserve">de STOP/TPOD-standaard </w:t>
      </w:r>
      <w:r w:rsidRPr="00F03DD9">
        <w:t>eisen aan de vormgeving van de tekst van</w:t>
      </w:r>
      <w:r w:rsidR="00EA5604">
        <w:t xml:space="preserve"> </w:t>
      </w:r>
      <w:r w:rsidR="00EA5604" w:rsidRPr="00EA5604">
        <w:t>Besluit</w:t>
      </w:r>
      <w:r w:rsidR="00EA5604">
        <w:t xml:space="preserve"> en</w:t>
      </w:r>
      <w:r w:rsidRPr="00F03DD9">
        <w:t xml:space="preserve"> Regeling. Die eisen zijn vastgelegd in </w:t>
      </w:r>
      <w:r>
        <w:t>model</w:t>
      </w:r>
      <w:r w:rsidRPr="00F03DD9">
        <w:t xml:space="preserve">len voor </w:t>
      </w:r>
      <w:r w:rsidR="00EA5604" w:rsidRPr="00EA5604">
        <w:t xml:space="preserve">Besluit </w:t>
      </w:r>
      <w:r w:rsidRPr="00F03DD9">
        <w:t xml:space="preserve">en </w:t>
      </w:r>
      <w:r>
        <w:t>model</w:t>
      </w:r>
      <w:r w:rsidRPr="00F03DD9">
        <w:t>len voor</w:t>
      </w:r>
      <w:r w:rsidR="004F518E">
        <w:t xml:space="preserve"> </w:t>
      </w:r>
      <w:r w:rsidR="004F518E" w:rsidRPr="004F518E">
        <w:t>Regeling</w:t>
      </w:r>
      <w:r w:rsidRPr="00F03DD9">
        <w:t>.</w:t>
      </w:r>
      <w:r w:rsidR="008770EB">
        <w:t xml:space="preserve"> Zoals hiervoor al gezegd kent d</w:t>
      </w:r>
      <w:r w:rsidR="00876F47" w:rsidRPr="00876F47">
        <w:t xml:space="preserve">e STOP/TPOD-standaard </w:t>
      </w:r>
      <w:r w:rsidRPr="00F03DD9">
        <w:t xml:space="preserve">twee modellen voor documenten met Artikelstructuur: het compacte model </w:t>
      </w:r>
      <w:r>
        <w:t xml:space="preserve">(RegelingCompact en BesluitCompact) </w:t>
      </w:r>
      <w:r w:rsidRPr="00F03DD9">
        <w:t>en het klassieke model</w:t>
      </w:r>
      <w:r>
        <w:t xml:space="preserve"> (RegelingKlassiek en BesluitKlassiek)</w:t>
      </w:r>
      <w:r w:rsidRPr="00F03DD9">
        <w:t>.</w:t>
      </w:r>
    </w:p>
    <w:p w14:paraId="64A10817" w14:textId="55C1178D" w:rsidR="005E6A32" w:rsidRDefault="005E6A32" w:rsidP="005E6A32">
      <w:r>
        <w:t xml:space="preserve">Het model voor het Besluit is beschreven in paragraaf </w:t>
      </w:r>
      <w:r>
        <w:fldChar w:fldCharType="begin"/>
      </w:r>
      <w:r>
        <w:instrText xml:space="preserve"> REF _Ref_1a4c400f01fe965ca3548e381648cb9a_1 \n \h </w:instrText>
      </w:r>
      <w:r>
        <w:fldChar w:fldCharType="separate"/>
      </w:r>
      <w:r w:rsidR="003B7AE5">
        <w:t>4.3.2</w:t>
      </w:r>
      <w:r>
        <w:fldChar w:fldCharType="end"/>
      </w:r>
      <w:r>
        <w:t xml:space="preserve">. Het model voor de Regeling is het onderwerp van paragraaf </w:t>
      </w:r>
      <w:r w:rsidR="00995CA6">
        <w:fldChar w:fldCharType="begin"/>
      </w:r>
      <w:r w:rsidR="00995CA6">
        <w:instrText xml:space="preserve"> REF _Ref_58775eaf77402a82b45917b411b72928_1 \n \h </w:instrText>
      </w:r>
      <w:r w:rsidR="00995CA6">
        <w:fldChar w:fldCharType="separate"/>
      </w:r>
      <w:r w:rsidR="003B7AE5">
        <w:t>4.3.3</w:t>
      </w:r>
      <w:r w:rsidR="00995CA6">
        <w:fldChar w:fldCharType="end"/>
      </w:r>
      <w:r>
        <w:t xml:space="preserve">. In de </w:t>
      </w:r>
      <w:r w:rsidR="00887829">
        <w:t>paragrafen</w:t>
      </w:r>
      <w:r>
        <w:t xml:space="preserve"> Toelichting en Voorbeeld bij beide worden tekstvoorbeelden gegeven. Die (tekst)voorbeelden zijn bedoeld om </w:t>
      </w:r>
      <w:r w:rsidRPr="00252E6D">
        <w:t xml:space="preserve">voor verschillende omgevingsdocumenten </w:t>
      </w:r>
      <w:r w:rsidR="00DD3891">
        <w:t xml:space="preserve">met artikelstructuur </w:t>
      </w:r>
      <w:r>
        <w:t>de toepassing van die modellen toe te lichten. Ze hebben niet steeds betrekking op het omgevingsdocument dat onderwerp is van dit toepassingsprofiel.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