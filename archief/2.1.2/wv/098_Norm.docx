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5028" w14:textId="77777777" w:rsidR="006F2E70" w:rsidRPr="00F1426F" w:rsidRDefault="006F2E70" w:rsidP="002F7B04">
      <w:pPr>
        <w:pStyle w:val="Kop4"/>
      </w:pPr>
      <w:r w:rsidRPr="00F1426F">
        <w:t>Norm</w:t>
      </w:r>
    </w:p>
    <w:p w14:paraId="1BEAF673" w14:textId="34527020" w:rsidR="00E84604" w:rsidRPr="00B26823" w:rsidRDefault="00543C42" w:rsidP="002F7B04">
      <w:pPr>
        <w:pStyle w:val="Figuur"/>
      </w:pPr>
      <w:r w:rsidRPr="00543C42">
        <w:rPr>
          <w:noProof/>
        </w:rPr>
        <w:drawing>
          <wp:inline distT="0" distB="0" distL="0" distR="0" wp14:anchorId="6DC95F0D" wp14:editId="59A45803">
            <wp:extent cx="2466975" cy="1609725"/>
            <wp:effectExtent l="0" t="0" r="0" b="0"/>
            <wp:docPr id="54" name="Graphic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>
                      <a:extLst>
                        <a:ext uri="{96DAC541-7B7A-43D3-8B79-37D633B846F1}">
                          <asvg:svgBlip xmlns:asvg="http://schemas.microsoft.com/office/drawing/2016/SVG/main" r:embed="rId5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ECE2" w14:textId="1A7C96A1" w:rsidR="002215F0" w:rsidRPr="00F1426F" w:rsidRDefault="00EB1CC0" w:rsidP="002F7B04">
      <w:pPr>
        <w:pStyle w:val="Figuurbijschrift"/>
      </w:pPr>
      <w:r w:rsidRPr="00F1426F">
        <w:t>Uitsnede uit IMOW-diagram voor</w:t>
      </w:r>
      <w:r w:rsidR="007A3FFC" w:rsidRPr="00F1426F">
        <w:t xml:space="preserve"> objecttype Geometrie</w:t>
      </w:r>
    </w:p>
    <w:p w14:paraId="1604ECCA" w14:textId="4D04AB57" w:rsidR="00B22728" w:rsidRPr="00F1426F" w:rsidRDefault="00B22728" w:rsidP="002F7B04">
      <w:r w:rsidRPr="00F1426F">
        <w:t>Geometrie kent de volgende attributen:</w:t>
      </w:r>
    </w:p>
    <w:p w14:paraId="55FCC5F1" w14:textId="4E27A4A4" w:rsidR="00B22728" w:rsidRPr="00F1426F" w:rsidRDefault="00B22728" w:rsidP="002F7B04">
      <w:pPr>
        <w:pStyle w:val="Opsommingtekens1"/>
      </w:pPr>
      <w:r w:rsidRPr="00F1426F">
        <w:rPr>
          <w:i/>
          <w:iCs/>
        </w:rPr>
        <w:t>id</w:t>
      </w:r>
      <w:r w:rsidRPr="00F1426F">
        <w:t xml:space="preserve">: </w:t>
      </w:r>
      <w:r w:rsidR="001148F9" w:rsidRPr="00F1426F">
        <w:t>het</w:t>
      </w:r>
      <w:r w:rsidR="003A1A21" w:rsidRPr="00F1426F">
        <w:t xml:space="preserve"> identifi</w:t>
      </w:r>
      <w:r w:rsidR="002D34FD" w:rsidRPr="00F1426F">
        <w:t>cerend attribuut dat gebruikt wordt om naar de Geometrie te verwijzen</w:t>
      </w:r>
      <w:r w:rsidR="0048512D" w:rsidRPr="00F1426F">
        <w:t>.</w:t>
      </w:r>
      <w:r w:rsidRPr="00F1426F">
        <w:t xml:space="preserve"> Verplicht attribuut. Komt 1 keer voor.</w:t>
      </w:r>
    </w:p>
    <w:p w14:paraId="5D42901B" w14:textId="07274124" w:rsidR="00B22728" w:rsidRPr="007B60F8" w:rsidRDefault="00B22728" w:rsidP="002F7B04">
      <w:pPr>
        <w:pStyle w:val="Opsommingtekens1"/>
      </w:pPr>
      <w:r w:rsidRPr="00F1426F">
        <w:rPr>
          <w:i/>
          <w:iCs/>
        </w:rPr>
        <w:t>geometrie</w:t>
      </w:r>
      <w:r w:rsidRPr="00F1426F">
        <w:t xml:space="preserve">: </w:t>
      </w:r>
      <w:r w:rsidR="00C610F4" w:rsidRPr="00F1426F">
        <w:t>het attribuut dat de coördinaten van de Geometrie bevat</w:t>
      </w:r>
      <w:r w:rsidRPr="00F1426F">
        <w:t>. Verplicht attribuut. Komt 1 keer voor</w:t>
      </w:r>
      <w:r w:rsidR="00D74A57" w:rsidRPr="00B26823">
        <w:rPr>
          <w:rStyle w:val="Eindnootmarkering"/>
        </w:rPr>
        <w:endnoteReference w:id="5"/>
      </w:r>
      <w:r w:rsidRPr="00B26823">
        <w:t>.</w:t>
      </w:r>
    </w:p>
    <w:p w14:paraId="07FAB4BC" w14:textId="6B4FE654" w:rsidR="0012244B" w:rsidRPr="00F1426F" w:rsidRDefault="0012244B" w:rsidP="002F7B04"/>
    <w:p w14:paraId="73441821" w14:textId="4F2E249E" w:rsidR="004A5D7A" w:rsidRPr="00F1426F" w:rsidRDefault="004A5D7A" w:rsidP="002F7B04">
      <w:r w:rsidRPr="00F1426F">
        <w:t>Geometrie kent geen waardelijsten en constraints.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B3E2A3" w14:textId="77777777" w:rsidR="00BC0529" w:rsidRDefault="00BC0529">
      <w:r>
        <w:separator/>
      </w:r>
    </w:p>
    <w:p w14:paraId="420A6F11" w14:textId="77777777" w:rsidR="00BC0529" w:rsidRDefault="00BC0529"/>
  </w:endnote>
  <w:endnote w:type="continuationSeparator" w:id="0">
    <w:p w14:paraId="1683706C" w14:textId="77777777" w:rsidR="00BC0529" w:rsidRPr="003C450F" w:rsidRDefault="00BC0529" w:rsidP="003C450F"/>
  </w:endnote>
  <w:endnote w:type="continuationNotice" w:id="1">
    <w:p w14:paraId="08177F22" w14:textId="77777777" w:rsidR="00BC0529" w:rsidRDefault="00BC0529" w:rsidP="003C450F"/>
  </w:endnote>
  <w:endnote w:id="2">
    <w:p w14:paraId="4BA1B68F" w14:textId="77777777" w:rsidR="00713915" w:rsidRPr="001602D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3">
    <w:p w14:paraId="1D1CE0F2" w14:textId="77777777" w:rsidR="00713915" w:rsidRDefault="00713915" w:rsidP="007139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4">
    <w:p w14:paraId="06383AD5" w14:textId="746FF322" w:rsidR="006C0205" w:rsidRPr="004C2B84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5">
    <w:p w14:paraId="7C8893E7" w14:textId="68FCF791" w:rsidR="006C0205" w:rsidRPr="008E41BE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6">
    <w:p w14:paraId="17084B00" w14:textId="3C595AD0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7">
    <w:p w14:paraId="515806A3" w14:textId="2B1399CF" w:rsidR="006C0205" w:rsidRDefault="006C020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8">
    <w:p w14:paraId="3C95CA74" w14:textId="77777777" w:rsidR="00205F40" w:rsidRPr="007E23F5" w:rsidRDefault="00205F40" w:rsidP="00205F40">
      <w:pPr>
        <w:pStyle w:val="Eindnoottekst"/>
        <w:rPr>
          <w:color w:val="FFFFFF" w:themeColor="background1"/>
        </w:rPr>
      </w:pPr>
      <w:r w:rsidRPr="007E23F5">
        <w:rPr>
          <w:rStyle w:val="Eindnootmarkering"/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TPOD1770</w:t>
      </w:r>
    </w:p>
  </w:endnote>
  <w:endnote w:id="9">
    <w:p w14:paraId="59849463" w14:textId="77777777" w:rsidR="00205F40" w:rsidRPr="007E23F5" w:rsidRDefault="00205F40" w:rsidP="00205F40">
      <w:pPr>
        <w:rPr>
          <w:color w:val="FFFFFF" w:themeColor="background1"/>
        </w:rPr>
      </w:pPr>
      <w:r w:rsidRPr="007E23F5">
        <w:rPr>
          <w:color w:val="FFFFFF" w:themeColor="background1"/>
        </w:rPr>
        <w:endnoteRef/>
      </w:r>
      <w:r w:rsidRPr="007E23F5">
        <w:rPr>
          <w:color w:val="FFFFFF" w:themeColor="background1"/>
        </w:rPr>
        <w:t xml:space="preserve"> TPOD1440</w:t>
      </w:r>
    </w:p>
  </w:endnote>
  <w:endnote w:id="10">
    <w:p w14:paraId="13B036E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6A37729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2">
    <w:p w14:paraId="6C3404E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3">
    <w:p w14:paraId="22AD5ABA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4">
    <w:p w14:paraId="6F7E639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5">
    <w:p w14:paraId="5EC07A4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6">
    <w:p w14:paraId="191F62D7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7">
    <w:p w14:paraId="641F874D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8">
    <w:p w14:paraId="289693D4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19">
    <w:p w14:paraId="33B1F359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0">
    <w:p w14:paraId="4CD1742C" w14:textId="77777777" w:rsidR="002F0D2A" w:rsidRDefault="002F0D2A" w:rsidP="002F0D2A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417DD" w14:textId="77777777" w:rsidR="006C363E" w:rsidRDefault="006C363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02935" w14:textId="0FBA3209" w:rsidR="0078768C" w:rsidRPr="006B1455" w:rsidRDefault="00A70AF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2639ACB9" w14:textId="77777777" w:rsidR="0078768C" w:rsidRPr="00BC3B53" w:rsidRDefault="0078768C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A2E7B" w14:textId="77777777" w:rsidR="006C363E" w:rsidRDefault="006C363E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7ABBB" w14:textId="77777777" w:rsidR="00BC0529" w:rsidRPr="00B35331" w:rsidRDefault="00BC0529" w:rsidP="00577995">
      <w:pPr>
        <w:pStyle w:val="Voettekst"/>
      </w:pPr>
    </w:p>
  </w:footnote>
  <w:footnote w:type="continuationSeparator" w:id="0">
    <w:p w14:paraId="5F892A24" w14:textId="77777777" w:rsidR="00BC0529" w:rsidRDefault="00BC0529">
      <w:r>
        <w:continuationSeparator/>
      </w:r>
    </w:p>
    <w:p w14:paraId="2C2280EB" w14:textId="77777777" w:rsidR="00BC0529" w:rsidRDefault="00BC0529"/>
    <w:p w14:paraId="42B8890B" w14:textId="77777777" w:rsidR="00BC0529" w:rsidRDefault="00BC0529"/>
  </w:footnote>
  <w:footnote w:type="continuationNotice" w:id="1">
    <w:p w14:paraId="6D425830" w14:textId="77777777" w:rsidR="00BC0529" w:rsidRDefault="00BC0529">
      <w:pPr>
        <w:spacing w:line="240" w:lineRule="auto"/>
      </w:pPr>
    </w:p>
  </w:footnote>
  <w:footnote w:id="2">
    <w:p w14:paraId="43CE0D07" w14:textId="77777777" w:rsidR="00231874" w:rsidRDefault="00231874" w:rsidP="0023187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56A01C9A" w14:textId="77777777" w:rsidR="002660BC" w:rsidRPr="005315DA" w:rsidRDefault="002660BC" w:rsidP="002660B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746BA0">
        <w:t>De Handreiking Waterschapsverordening wordt aangeboden door Het Waterschapshuis en de Unie van Waterschappen.</w:t>
      </w:r>
    </w:p>
  </w:footnote>
  <w:footnote w:id="4">
    <w:p w14:paraId="229615B4" w14:textId="77777777" w:rsidR="000F2CCF" w:rsidRDefault="000F2CCF" w:rsidP="000F2CC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Artikelen 3:11 lid 1 en 3:44 lid 2 Awb en artikel 12 Bekendmakingswet</w:t>
      </w:r>
    </w:p>
  </w:footnote>
  <w:footnote w:id="5">
    <w:p w14:paraId="6C4760A8" w14:textId="1189FBB5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F86E09">
        <w:tab/>
      </w:r>
      <w:r>
        <w:t>Lichaam van de regeling als bedoeld in Aanwijzing 3.53 van de Aanwijzingen voor de regelgeving en in STOP</w:t>
      </w:r>
    </w:p>
  </w:footnote>
  <w:footnote w:id="6">
    <w:p w14:paraId="0953F81C" w14:textId="4383616B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 w:rsidR="00BA7754">
        <w:fldChar w:fldCharType="begin"/>
      </w:r>
      <w:r w:rsidR="00BA7754">
        <w:instrText xml:space="preserve"> REF _Ref_432d415810f845fdd0716b1426f70773_1 \n \h </w:instrText>
      </w:r>
      <w:r w:rsidR="00BA7754">
        <w:fldChar w:fldCharType="separate"/>
      </w:r>
      <w:r w:rsidR="00AB12BA">
        <w:t>5.2</w:t>
      </w:r>
      <w:r w:rsidR="00BA7754">
        <w:fldChar w:fldCharType="end"/>
      </w:r>
      <w:r>
        <w:t xml:space="preserve">. Dit is het deel dat wordt geannoteerd met OW-objecten, zie daarvoor hoofdstuk </w:t>
      </w:r>
      <w:r w:rsidR="00995073">
        <w:fldChar w:fldCharType="begin"/>
      </w:r>
      <w:r w:rsidR="00995073">
        <w:instrText xml:space="preserve"> REF _Ref_e25eb2d38c8206df62dff5defc49ca5b_3 \n \h </w:instrText>
      </w:r>
      <w:r w:rsidR="00995073">
        <w:fldChar w:fldCharType="separate"/>
      </w:r>
      <w:r w:rsidR="00AB12BA">
        <w:t>7</w:t>
      </w:r>
      <w:r w:rsidR="00995073">
        <w:fldChar w:fldCharType="end"/>
      </w:r>
    </w:p>
  </w:footnote>
  <w:footnote w:id="7">
    <w:p w14:paraId="09A84119" w14:textId="1BB774A8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8">
    <w:p w14:paraId="16D612B5" w14:textId="77777777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9">
    <w:p w14:paraId="2D986D31" w14:textId="5988619A" w:rsidR="00713915" w:rsidRDefault="00713915" w:rsidP="007139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43CE6">
        <w:fldChar w:fldCharType="begin"/>
      </w:r>
      <w:r w:rsidR="00343CE6">
        <w:instrText xml:space="preserve"> REF _Ref90372519 \n \h </w:instrText>
      </w:r>
      <w:r w:rsidR="00343CE6">
        <w:fldChar w:fldCharType="separate"/>
      </w:r>
      <w:r w:rsidR="00AB12BA">
        <w:t>4</w:t>
      </w:r>
      <w:r w:rsidR="00343CE6">
        <w:fldChar w:fldCharType="end"/>
      </w:r>
    </w:p>
  </w:footnote>
  <w:footnote w:id="10">
    <w:p w14:paraId="371BCEE3" w14:textId="1C0269FC" w:rsidR="00280FCD" w:rsidRDefault="00280FC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A179B9">
        <w:tab/>
      </w:r>
      <w:r w:rsidR="00BA5E2C" w:rsidRPr="00BA5E2C">
        <w:t>Dit zijn de regels in het tijdelijk regelingdeel waarmee het projectbesluit een omgevingsplan wijzigt</w:t>
      </w:r>
    </w:p>
  </w:footnote>
  <w:footnote w:id="11">
    <w:p w14:paraId="30FFA62B" w14:textId="77777777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2">
    <w:p w14:paraId="5A968EE5" w14:textId="339CE8B2" w:rsidR="00192A60" w:rsidRDefault="00192A60" w:rsidP="00192A6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3">
    <w:p w14:paraId="162E9768" w14:textId="270BB336" w:rsidR="002F26D6" w:rsidRDefault="002F26D6" w:rsidP="002F26D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52549B">
        <w:fldChar w:fldCharType="begin"/>
      </w:r>
      <w:r w:rsidR="0052549B">
        <w:instrText xml:space="preserve"> REF _Ref_d45658d907a1c14a5b45bac96779eb93_1 \n \h </w:instrText>
      </w:r>
      <w:r w:rsidR="0052549B">
        <w:fldChar w:fldCharType="separate"/>
      </w:r>
      <w:r w:rsidR="00AB12BA">
        <w:t>7.13</w:t>
      </w:r>
      <w:r w:rsidR="0052549B">
        <w:fldChar w:fldCharType="end"/>
      </w:r>
    </w:p>
  </w:footnote>
  <w:footnote w:id="14">
    <w:p w14:paraId="0BB12110" w14:textId="77777777" w:rsidR="00E43714" w:rsidRDefault="00E43714" w:rsidP="00E43714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E7149C">
        <w:t>NB: In het geval van een directe mutatie van OW-objecten wordt verwezen naar het Doel van een vorige aanlevering. Er kunnen dan meerdere versies van OW-objecten hetzelfde Doel hebben.</w:t>
      </w:r>
    </w:p>
  </w:footnote>
  <w:footnote w:id="15">
    <w:p w14:paraId="105AE6B0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5E075F">
        <w:t>rtikel 16.3</w:t>
      </w:r>
      <w:r>
        <w:t>2</w:t>
      </w:r>
      <w:r w:rsidRPr="005E075F">
        <w:t xml:space="preserve"> Ow</w:t>
      </w:r>
    </w:p>
  </w:footnote>
  <w:footnote w:id="16">
    <w:p w14:paraId="0A50A2F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13 lid 1 Bekendmakingswet</w:t>
      </w:r>
    </w:p>
  </w:footnote>
  <w:footnote w:id="17">
    <w:p w14:paraId="52898E77" w14:textId="7B8E754A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13 lid </w:t>
      </w:r>
      <w:r w:rsidR="000153CD">
        <w:t>3</w:t>
      </w:r>
      <w:r>
        <w:t xml:space="preserve"> Bekendmakingswet</w:t>
      </w:r>
    </w:p>
  </w:footnote>
  <w:footnote w:id="18">
    <w:p w14:paraId="022B3ACF" w14:textId="3A1896C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3:12 lid 1 Awb</w:t>
      </w:r>
    </w:p>
  </w:footnote>
  <w:footnote w:id="19">
    <w:p w14:paraId="4F7BC6EE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676BBD">
        <w:t xml:space="preserve">rtikel 12 </w:t>
      </w:r>
      <w:r>
        <w:t>lid 1 jo</w:t>
      </w:r>
      <w:r w:rsidRPr="00676BBD">
        <w:t xml:space="preserve"> </w:t>
      </w:r>
      <w:r>
        <w:t xml:space="preserve">artikel </w:t>
      </w:r>
      <w:r w:rsidRPr="00676BBD">
        <w:t xml:space="preserve">2 </w:t>
      </w:r>
      <w:r w:rsidRPr="00311436">
        <w:t xml:space="preserve">lid </w:t>
      </w:r>
      <w:r>
        <w:t xml:space="preserve">2 </w:t>
      </w:r>
      <w:r w:rsidRPr="00676BBD">
        <w:t>Bekendmakingswet</w:t>
      </w:r>
    </w:p>
  </w:footnote>
  <w:footnote w:id="20">
    <w:p w14:paraId="5A8B66F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3:15 Awb jo artikel 16.23 lid 1 Ow</w:t>
      </w:r>
    </w:p>
  </w:footnote>
  <w:footnote w:id="21">
    <w:p w14:paraId="30FAD02D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3:16 lid 1 Awb</w:t>
      </w:r>
    </w:p>
  </w:footnote>
  <w:footnote w:id="22">
    <w:p w14:paraId="2111272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Artikel 3:12 Awb en artikel 12 lid 1 jo </w:t>
      </w:r>
      <w:r w:rsidRPr="00ED0DDA">
        <w:t xml:space="preserve">artikel </w:t>
      </w:r>
      <w:r>
        <w:t>2 Bekendmakingswet.</w:t>
      </w:r>
    </w:p>
  </w:footnote>
  <w:footnote w:id="23">
    <w:p w14:paraId="2A174CE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B15E08">
        <w:t>Artikel 3.7 Besluit elektronische publicaties</w:t>
      </w:r>
    </w:p>
  </w:footnote>
  <w:footnote w:id="24">
    <w:p w14:paraId="5AEEC017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2.6 Ow</w:t>
      </w:r>
    </w:p>
  </w:footnote>
  <w:footnote w:id="25">
    <w:p w14:paraId="144C21B4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2.8 Ow</w:t>
      </w:r>
    </w:p>
  </w:footnote>
  <w:footnote w:id="26">
    <w:p w14:paraId="47B5A6B8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131602">
        <w:t>rt</w:t>
      </w:r>
      <w:r>
        <w:t>ikel</w:t>
      </w:r>
      <w:r w:rsidRPr="00131602">
        <w:t xml:space="preserve"> </w:t>
      </w:r>
      <w:r w:rsidRPr="00B821E9">
        <w:t>10.3</w:t>
      </w:r>
      <w:r>
        <w:t>b</w:t>
      </w:r>
      <w:r w:rsidRPr="00B821E9">
        <w:t xml:space="preserve"> Ob</w:t>
      </w:r>
    </w:p>
  </w:footnote>
  <w:footnote w:id="27">
    <w:p w14:paraId="1EC9C0C1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B4857">
        <w:t xml:space="preserve">Artikel 6 jo artikel 2 lid </w:t>
      </w:r>
      <w:r>
        <w:t>1</w:t>
      </w:r>
      <w:r w:rsidRPr="00CB4857">
        <w:t xml:space="preserve"> Bekendmakingswet</w:t>
      </w:r>
    </w:p>
  </w:footnote>
  <w:footnote w:id="28">
    <w:p w14:paraId="3CF472C5" w14:textId="3861652D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</w:t>
      </w:r>
      <w:r w:rsidRPr="00AF580D">
        <w:t>rtikel 8:3, eerste lid, aanhef en onder a, Awb</w:t>
      </w:r>
    </w:p>
  </w:footnote>
  <w:footnote w:id="29">
    <w:p w14:paraId="08E3D46C" w14:textId="77777777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10 lid 2 Bekendmakingswet</w:t>
      </w:r>
    </w:p>
  </w:footnote>
  <w:footnote w:id="30">
    <w:p w14:paraId="4DA88A2E" w14:textId="0495C798" w:rsidR="00440967" w:rsidRDefault="00440967" w:rsidP="0044096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Hier wordt niet gedoeld op de situatie waarin gebruik van de wijzigingsmethode renvooi </w:t>
      </w:r>
      <w:r w:rsidRPr="00E267D3">
        <w:t>niet mogelijk is, bijvoorbeeld omdat de plansoftware die het</w:t>
      </w:r>
      <w:r w:rsidR="0077533A">
        <w:t xml:space="preserve"> waterschap</w:t>
      </w:r>
      <w:r w:rsidRPr="00E267D3">
        <w:t xml:space="preserve"> gebruikt dat nog niet ondersteunt, </w:t>
      </w:r>
      <w:r>
        <w:t xml:space="preserve">en in plaats daarvan </w:t>
      </w:r>
      <w:r w:rsidRPr="00E267D3">
        <w:t>gebruik word</w:t>
      </w:r>
      <w:r>
        <w:t>t</w:t>
      </w:r>
      <w:r w:rsidRPr="00E267D3">
        <w:t xml:space="preserve"> gemaakt van </w:t>
      </w:r>
      <w:r>
        <w:t>een van de ’alternatieve wijzigingsmethoden Intrekken &amp; vervangen of</w:t>
      </w:r>
      <w:r w:rsidRPr="00E267D3">
        <w:t xml:space="preserve"> Integrale </w:t>
      </w:r>
      <w:r>
        <w:t>t</w:t>
      </w:r>
      <w:r w:rsidRPr="00E267D3">
        <w:t>ekstvervanging</w:t>
      </w:r>
    </w:p>
  </w:footnote>
  <w:footnote w:id="31">
    <w:p w14:paraId="024F063B" w14:textId="36C4A294" w:rsidR="00DF7D0B" w:rsidRDefault="00DF7D0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A43EF1">
        <w:t xml:space="preserve">Wanneer </w:t>
      </w:r>
      <w:r w:rsidR="00CD1222">
        <w:t xml:space="preserve">zoals wordt overwogen aan de objecttypen Juridische regel en </w:t>
      </w:r>
      <w:r w:rsidR="0003071F">
        <w:t xml:space="preserve">Tekstdeel een attribuut subthema wordt toegevoegd </w:t>
      </w:r>
      <w:r w:rsidR="004D1AD6">
        <w:t xml:space="preserve">kan de (Thema-)waarde Landgebruik </w:t>
      </w:r>
      <w:r w:rsidR="0030799E">
        <w:t xml:space="preserve">nader worden gespecialiseerd </w:t>
      </w:r>
      <w:r w:rsidRPr="00DF7D0B">
        <w:t>met subthema</w:t>
      </w:r>
      <w:r w:rsidR="0030799E">
        <w:t>’</w:t>
      </w:r>
      <w:r w:rsidRPr="00DF7D0B">
        <w:t xml:space="preserve">s </w:t>
      </w:r>
      <w:r w:rsidR="0030799E"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74E64" w14:textId="77777777" w:rsidR="006C363E" w:rsidRDefault="006C363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78768C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78768C" w:rsidRPr="00BC3B53" w:rsidRDefault="00A70AFD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78768C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02E1D40F" w:rsidR="0078768C" w:rsidRPr="00FA6FAC" w:rsidRDefault="00A70AFD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waterschapsverordening</w:t>
          </w:r>
          <w:r>
            <w:rPr>
              <w:noProof/>
            </w:rPr>
            <w:fldChar w:fldCharType="end"/>
          </w:r>
        </w:p>
      </w:tc>
    </w:tr>
    <w:tr w:rsidR="0078768C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4D753544" w:rsidR="0078768C" w:rsidRPr="00B60860" w:rsidRDefault="00A70AFD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B7AE5">
            <w:rPr>
              <w:noProof/>
            </w:rPr>
            <w:t>2.1.2</w:t>
          </w:r>
          <w:r>
            <w:rPr>
              <w:noProof/>
            </w:rPr>
            <w:fldChar w:fldCharType="end"/>
          </w:r>
        </w:p>
        <w:p w14:paraId="033AA803" w14:textId="2E87EF80" w:rsidR="0078768C" w:rsidRPr="00B60860" w:rsidRDefault="00A70AFD" w:rsidP="00FF3E80">
          <w:r>
            <w:t>Geonovum</w:t>
          </w:r>
        </w:p>
      </w:tc>
    </w:tr>
    <w:tr w:rsidR="0078768C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78768C" w:rsidRPr="00CA6C0C" w:rsidRDefault="00A70AF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0B539AC9" w:rsidR="0078768C" w:rsidRPr="00CA6C0C" w:rsidRDefault="00A70AFD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3B7AE5">
            <w:rPr>
              <w:noProof/>
            </w:rPr>
            <w:t>1 april 2023</w:t>
          </w:r>
          <w:r>
            <w:fldChar w:fldCharType="end"/>
          </w:r>
        </w:p>
      </w:tc>
    </w:tr>
  </w:tbl>
  <w:p w14:paraId="3A6DC270" w14:textId="77777777" w:rsidR="0078768C" w:rsidRPr="00EB5B83" w:rsidRDefault="0078768C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C029FE" w14:textId="77777777" w:rsidR="006C363E" w:rsidRDefault="006C363E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74303AC4" w:rsidR="0078768C" w:rsidRDefault="00A70AF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5AAF1" w14:textId="6296021A" w:rsidR="00B00310" w:rsidRDefault="00B003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B7AE5">
      <w:rPr>
        <w:noProof/>
      </w:rPr>
      <w:t>waterschapsverordening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B7AE5">
      <w:rPr>
        <w:noProof/>
      </w:rPr>
      <w:t>2.1.2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B7AE5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3B7AE5">
      <w:rPr>
        <w:noProof/>
      </w:rPr>
      <w:t>1 april 2023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082722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4A698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AC3F8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312047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94342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46C608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2F64B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8C4FCD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5420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74541"/>
    <w:multiLevelType w:val="hybridMultilevel"/>
    <w:tmpl w:val="2820D2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16" w15:restartNumberingAfterBreak="0">
    <w:nsid w:val="0E395BD2"/>
    <w:multiLevelType w:val="hybridMultilevel"/>
    <w:tmpl w:val="92A434B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9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3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7" w15:restartNumberingAfterBreak="0">
    <w:nsid w:val="4E5F5AA7"/>
    <w:multiLevelType w:val="hybridMultilevel"/>
    <w:tmpl w:val="E5B28A8C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5122D1"/>
    <w:multiLevelType w:val="hybridMultilevel"/>
    <w:tmpl w:val="CAC47D3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81C3B48"/>
    <w:multiLevelType w:val="hybridMultilevel"/>
    <w:tmpl w:val="809E942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34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5" w15:restartNumberingAfterBreak="0">
    <w:nsid w:val="6D9655E2"/>
    <w:multiLevelType w:val="hybridMultilevel"/>
    <w:tmpl w:val="24C6493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C4011AE">
      <w:start w:val="27"/>
      <w:numFmt w:val="bullet"/>
      <w:lvlText w:val="-"/>
      <w:lvlJc w:val="left"/>
      <w:pPr>
        <w:ind w:left="1800" w:hanging="360"/>
      </w:pPr>
      <w:rPr>
        <w:rFonts w:ascii="Verdana" w:eastAsia="Times New Roman" w:hAnsi="Verdana" w:cs="Times New Roman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7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67F4802"/>
    <w:multiLevelType w:val="hybridMultilevel"/>
    <w:tmpl w:val="809E942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9507724">
    <w:abstractNumId w:val="36"/>
  </w:num>
  <w:num w:numId="2" w16cid:durableId="94786786">
    <w:abstractNumId w:val="26"/>
  </w:num>
  <w:num w:numId="3" w16cid:durableId="1155757750">
    <w:abstractNumId w:val="12"/>
  </w:num>
  <w:num w:numId="4" w16cid:durableId="504901591">
    <w:abstractNumId w:val="18"/>
  </w:num>
  <w:num w:numId="5" w16cid:durableId="1055547181">
    <w:abstractNumId w:val="15"/>
  </w:num>
  <w:num w:numId="6" w16cid:durableId="7072184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8189578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90271500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1722213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063420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3708056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4063727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759098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7026149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869852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61937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745554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78507528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6681279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4984016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00401627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70617836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578468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485037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11452162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58157077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40707359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32586216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9228811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3396227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8729855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29475173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21654690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67253188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22834404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94422020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68154343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17796182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707756719">
    <w:abstractNumId w:val="23"/>
  </w:num>
  <w:num w:numId="40" w16cid:durableId="883366532">
    <w:abstractNumId w:val="17"/>
  </w:num>
  <w:num w:numId="41" w16cid:durableId="1086610865">
    <w:abstractNumId w:val="20"/>
  </w:num>
  <w:num w:numId="42" w16cid:durableId="1536692687">
    <w:abstractNumId w:val="32"/>
  </w:num>
  <w:num w:numId="43" w16cid:durableId="878399321">
    <w:abstractNumId w:val="25"/>
  </w:num>
  <w:num w:numId="44" w16cid:durableId="683285090">
    <w:abstractNumId w:val="19"/>
  </w:num>
  <w:num w:numId="45" w16cid:durableId="1517964712">
    <w:abstractNumId w:val="14"/>
  </w:num>
  <w:num w:numId="46" w16cid:durableId="72708689">
    <w:abstractNumId w:val="11"/>
  </w:num>
  <w:num w:numId="47" w16cid:durableId="1969623835">
    <w:abstractNumId w:val="21"/>
  </w:num>
  <w:num w:numId="48" w16cid:durableId="866452772">
    <w:abstractNumId w:val="37"/>
  </w:num>
  <w:num w:numId="49" w16cid:durableId="680353585">
    <w:abstractNumId w:val="24"/>
  </w:num>
  <w:num w:numId="50" w16cid:durableId="1366440417">
    <w:abstractNumId w:val="31"/>
  </w:num>
  <w:num w:numId="51" w16cid:durableId="686519752">
    <w:abstractNumId w:val="13"/>
  </w:num>
  <w:num w:numId="52" w16cid:durableId="201248898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760479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172597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50420336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193385750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 w16cid:durableId="79956629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 w16cid:durableId="164943208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37423202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 w16cid:durableId="79102415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 w16cid:durableId="208151471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 w16cid:durableId="46828182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 w16cid:durableId="885721920">
    <w:abstractNumId w:val="8"/>
  </w:num>
  <w:num w:numId="64" w16cid:durableId="2102404908">
    <w:abstractNumId w:val="33"/>
  </w:num>
  <w:num w:numId="65" w16cid:durableId="80008046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6" w16cid:durableId="320961221">
    <w:abstractNumId w:val="34"/>
  </w:num>
  <w:num w:numId="67" w16cid:durableId="193477473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71554301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1069113779">
    <w:abstractNumId w:val="28"/>
  </w:num>
  <w:num w:numId="70" w16cid:durableId="94276604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 w16cid:durableId="2115243792">
    <w:abstractNumId w:val="10"/>
  </w:num>
  <w:num w:numId="72" w16cid:durableId="438723074">
    <w:abstractNumId w:val="22"/>
  </w:num>
  <w:num w:numId="73" w16cid:durableId="791440127">
    <w:abstractNumId w:val="29"/>
  </w:num>
  <w:num w:numId="74" w16cid:durableId="1434014044">
    <w:abstractNumId w:val="1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75" w16cid:durableId="780803066">
    <w:abstractNumId w:val="9"/>
  </w:num>
  <w:num w:numId="76" w16cid:durableId="2145190892">
    <w:abstractNumId w:val="7"/>
  </w:num>
  <w:num w:numId="77" w16cid:durableId="287392092">
    <w:abstractNumId w:val="6"/>
  </w:num>
  <w:num w:numId="78" w16cid:durableId="372926560">
    <w:abstractNumId w:val="5"/>
  </w:num>
  <w:num w:numId="79" w16cid:durableId="176627980">
    <w:abstractNumId w:val="4"/>
  </w:num>
  <w:num w:numId="80" w16cid:durableId="1903716678">
    <w:abstractNumId w:val="3"/>
  </w:num>
  <w:num w:numId="81" w16cid:durableId="2143306418">
    <w:abstractNumId w:val="2"/>
  </w:num>
  <w:num w:numId="82" w16cid:durableId="1921408629">
    <w:abstractNumId w:val="1"/>
  </w:num>
  <w:num w:numId="83" w16cid:durableId="186528001">
    <w:abstractNumId w:val="0"/>
  </w:num>
  <w:num w:numId="84" w16cid:durableId="76018144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5" w16cid:durableId="38688039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6" w16cid:durableId="94839337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7" w16cid:durableId="49507867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8" w16cid:durableId="92499355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9" w16cid:durableId="125130722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0" w16cid:durableId="1902666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1" w16cid:durableId="1352955078">
    <w:abstractNumId w:val="16"/>
  </w:num>
  <w:num w:numId="92" w16cid:durableId="581181226">
    <w:abstractNumId w:val="38"/>
  </w:num>
  <w:num w:numId="93" w16cid:durableId="1347639349">
    <w:abstractNumId w:val="30"/>
  </w:num>
  <w:num w:numId="94" w16cid:durableId="116327431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5" w16cid:durableId="1750419525">
    <w:abstractNumId w:val="27"/>
  </w:num>
  <w:num w:numId="96" w16cid:durableId="1421096229">
    <w:abstractNumId w:val="35"/>
  </w:num>
  <w:numIdMacAtCleanup w:val="9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waterschapsverordening"/>
    <w:docVar w:name="ID01_CAPS" w:val="Waterschapsverordening"/>
    <w:docVar w:name="ID01+" w:val="de waterschapsverordening"/>
    <w:docVar w:name="ID01+_CAPS" w:val="De waterschapsverordening"/>
    <w:docVar w:name="ID02" w:val="de"/>
    <w:docVar w:name="ID03" w:val="wv"/>
    <w:docVar w:name="ID04" w:val="2.1.2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127"/>
    <w:rsid w:val="000001CF"/>
    <w:rsid w:val="000002C1"/>
    <w:rsid w:val="00000330"/>
    <w:rsid w:val="00000436"/>
    <w:rsid w:val="0000066F"/>
    <w:rsid w:val="0000073B"/>
    <w:rsid w:val="0000074A"/>
    <w:rsid w:val="0000077E"/>
    <w:rsid w:val="0000078D"/>
    <w:rsid w:val="00000A05"/>
    <w:rsid w:val="00000AED"/>
    <w:rsid w:val="00000AFD"/>
    <w:rsid w:val="00000D0C"/>
    <w:rsid w:val="00000E45"/>
    <w:rsid w:val="00000E54"/>
    <w:rsid w:val="00000F4A"/>
    <w:rsid w:val="00000FC0"/>
    <w:rsid w:val="00001068"/>
    <w:rsid w:val="00001115"/>
    <w:rsid w:val="00001234"/>
    <w:rsid w:val="00001423"/>
    <w:rsid w:val="000016DA"/>
    <w:rsid w:val="0000199A"/>
    <w:rsid w:val="00001A04"/>
    <w:rsid w:val="00001A63"/>
    <w:rsid w:val="00001BB7"/>
    <w:rsid w:val="00001C13"/>
    <w:rsid w:val="00001C68"/>
    <w:rsid w:val="00001F48"/>
    <w:rsid w:val="00001FEB"/>
    <w:rsid w:val="00002021"/>
    <w:rsid w:val="00002215"/>
    <w:rsid w:val="00002306"/>
    <w:rsid w:val="00002460"/>
    <w:rsid w:val="000025B2"/>
    <w:rsid w:val="000026A9"/>
    <w:rsid w:val="0000284A"/>
    <w:rsid w:val="000029BD"/>
    <w:rsid w:val="00002BE4"/>
    <w:rsid w:val="00002CE5"/>
    <w:rsid w:val="00002E2E"/>
    <w:rsid w:val="00002E9A"/>
    <w:rsid w:val="00002F06"/>
    <w:rsid w:val="0000302B"/>
    <w:rsid w:val="00003088"/>
    <w:rsid w:val="000030A7"/>
    <w:rsid w:val="000030F6"/>
    <w:rsid w:val="000031A2"/>
    <w:rsid w:val="00003291"/>
    <w:rsid w:val="0000329E"/>
    <w:rsid w:val="000032B9"/>
    <w:rsid w:val="000033C5"/>
    <w:rsid w:val="0000345F"/>
    <w:rsid w:val="000034F9"/>
    <w:rsid w:val="0000373F"/>
    <w:rsid w:val="00003762"/>
    <w:rsid w:val="000037D6"/>
    <w:rsid w:val="000037E5"/>
    <w:rsid w:val="00003855"/>
    <w:rsid w:val="00003863"/>
    <w:rsid w:val="00003944"/>
    <w:rsid w:val="00003AEB"/>
    <w:rsid w:val="00003B25"/>
    <w:rsid w:val="00003B27"/>
    <w:rsid w:val="00003C17"/>
    <w:rsid w:val="00003DC1"/>
    <w:rsid w:val="00003EB5"/>
    <w:rsid w:val="0000404D"/>
    <w:rsid w:val="00004179"/>
    <w:rsid w:val="000041E2"/>
    <w:rsid w:val="000043A0"/>
    <w:rsid w:val="000045FB"/>
    <w:rsid w:val="0000463D"/>
    <w:rsid w:val="000046A7"/>
    <w:rsid w:val="0000475E"/>
    <w:rsid w:val="00004785"/>
    <w:rsid w:val="0000492F"/>
    <w:rsid w:val="00004B83"/>
    <w:rsid w:val="00004C00"/>
    <w:rsid w:val="00004C2D"/>
    <w:rsid w:val="00004D14"/>
    <w:rsid w:val="00004DB6"/>
    <w:rsid w:val="00004F79"/>
    <w:rsid w:val="00005080"/>
    <w:rsid w:val="000050E9"/>
    <w:rsid w:val="000051A1"/>
    <w:rsid w:val="00005319"/>
    <w:rsid w:val="00005397"/>
    <w:rsid w:val="00005438"/>
    <w:rsid w:val="00005635"/>
    <w:rsid w:val="000056C8"/>
    <w:rsid w:val="000056D0"/>
    <w:rsid w:val="0000577D"/>
    <w:rsid w:val="00005897"/>
    <w:rsid w:val="000058E4"/>
    <w:rsid w:val="000058EC"/>
    <w:rsid w:val="00005917"/>
    <w:rsid w:val="00005B2C"/>
    <w:rsid w:val="00005BA7"/>
    <w:rsid w:val="00005BD2"/>
    <w:rsid w:val="00005DB3"/>
    <w:rsid w:val="00005EFA"/>
    <w:rsid w:val="00005FF9"/>
    <w:rsid w:val="00006203"/>
    <w:rsid w:val="0000624D"/>
    <w:rsid w:val="0000633F"/>
    <w:rsid w:val="00006438"/>
    <w:rsid w:val="00006492"/>
    <w:rsid w:val="00006759"/>
    <w:rsid w:val="0000676D"/>
    <w:rsid w:val="000067A6"/>
    <w:rsid w:val="00006B91"/>
    <w:rsid w:val="00006BCD"/>
    <w:rsid w:val="00006CFF"/>
    <w:rsid w:val="00006E5D"/>
    <w:rsid w:val="00006E72"/>
    <w:rsid w:val="00006ED4"/>
    <w:rsid w:val="00006F0F"/>
    <w:rsid w:val="0000703D"/>
    <w:rsid w:val="000070BB"/>
    <w:rsid w:val="000071D2"/>
    <w:rsid w:val="000071FD"/>
    <w:rsid w:val="00007321"/>
    <w:rsid w:val="00007430"/>
    <w:rsid w:val="00007531"/>
    <w:rsid w:val="00007545"/>
    <w:rsid w:val="00007798"/>
    <w:rsid w:val="000077B4"/>
    <w:rsid w:val="00007C1B"/>
    <w:rsid w:val="00007CED"/>
    <w:rsid w:val="00007D5D"/>
    <w:rsid w:val="00007E94"/>
    <w:rsid w:val="00007F80"/>
    <w:rsid w:val="0001003E"/>
    <w:rsid w:val="00010043"/>
    <w:rsid w:val="00010094"/>
    <w:rsid w:val="000100D3"/>
    <w:rsid w:val="000100EA"/>
    <w:rsid w:val="00010161"/>
    <w:rsid w:val="000102F9"/>
    <w:rsid w:val="000104E4"/>
    <w:rsid w:val="00010636"/>
    <w:rsid w:val="000106AD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1B8A"/>
    <w:rsid w:val="000120F5"/>
    <w:rsid w:val="00012333"/>
    <w:rsid w:val="0001233C"/>
    <w:rsid w:val="00012436"/>
    <w:rsid w:val="000124C4"/>
    <w:rsid w:val="000124F9"/>
    <w:rsid w:val="0001260B"/>
    <w:rsid w:val="0001264F"/>
    <w:rsid w:val="000126D9"/>
    <w:rsid w:val="000127E5"/>
    <w:rsid w:val="0001292B"/>
    <w:rsid w:val="00012CBF"/>
    <w:rsid w:val="00012CC1"/>
    <w:rsid w:val="00012DD8"/>
    <w:rsid w:val="00012E11"/>
    <w:rsid w:val="00012E7B"/>
    <w:rsid w:val="00012EAF"/>
    <w:rsid w:val="00012F32"/>
    <w:rsid w:val="00012FE6"/>
    <w:rsid w:val="00013067"/>
    <w:rsid w:val="00013163"/>
    <w:rsid w:val="000132A3"/>
    <w:rsid w:val="000132AB"/>
    <w:rsid w:val="00013342"/>
    <w:rsid w:val="00013380"/>
    <w:rsid w:val="000134C3"/>
    <w:rsid w:val="0001357A"/>
    <w:rsid w:val="000135C1"/>
    <w:rsid w:val="0001361A"/>
    <w:rsid w:val="00013715"/>
    <w:rsid w:val="000137AA"/>
    <w:rsid w:val="000139D6"/>
    <w:rsid w:val="00013B8C"/>
    <w:rsid w:val="00013C31"/>
    <w:rsid w:val="00013CBA"/>
    <w:rsid w:val="00013CC4"/>
    <w:rsid w:val="00013CE9"/>
    <w:rsid w:val="00013D56"/>
    <w:rsid w:val="00013D60"/>
    <w:rsid w:val="00013DAA"/>
    <w:rsid w:val="00013F1C"/>
    <w:rsid w:val="00013F2B"/>
    <w:rsid w:val="00014111"/>
    <w:rsid w:val="00014230"/>
    <w:rsid w:val="000142A0"/>
    <w:rsid w:val="00014316"/>
    <w:rsid w:val="000143A5"/>
    <w:rsid w:val="00014416"/>
    <w:rsid w:val="000144D2"/>
    <w:rsid w:val="00014573"/>
    <w:rsid w:val="0001464B"/>
    <w:rsid w:val="00014768"/>
    <w:rsid w:val="000149A7"/>
    <w:rsid w:val="00014BD7"/>
    <w:rsid w:val="00014C94"/>
    <w:rsid w:val="00014CAA"/>
    <w:rsid w:val="00014CB2"/>
    <w:rsid w:val="00014D1E"/>
    <w:rsid w:val="000151D4"/>
    <w:rsid w:val="000152A3"/>
    <w:rsid w:val="000152DC"/>
    <w:rsid w:val="00015370"/>
    <w:rsid w:val="000153CD"/>
    <w:rsid w:val="00015423"/>
    <w:rsid w:val="000154D8"/>
    <w:rsid w:val="00015503"/>
    <w:rsid w:val="00015701"/>
    <w:rsid w:val="0001571E"/>
    <w:rsid w:val="00015835"/>
    <w:rsid w:val="0001583B"/>
    <w:rsid w:val="0001587B"/>
    <w:rsid w:val="00015BAD"/>
    <w:rsid w:val="00015C74"/>
    <w:rsid w:val="00015CA2"/>
    <w:rsid w:val="00015D0D"/>
    <w:rsid w:val="00015E84"/>
    <w:rsid w:val="0001608D"/>
    <w:rsid w:val="00016134"/>
    <w:rsid w:val="00016212"/>
    <w:rsid w:val="00016498"/>
    <w:rsid w:val="0001678E"/>
    <w:rsid w:val="000167FE"/>
    <w:rsid w:val="00016802"/>
    <w:rsid w:val="00016870"/>
    <w:rsid w:val="000168C8"/>
    <w:rsid w:val="000168D1"/>
    <w:rsid w:val="00016A79"/>
    <w:rsid w:val="00016A8B"/>
    <w:rsid w:val="00016B56"/>
    <w:rsid w:val="00016BB4"/>
    <w:rsid w:val="00016C48"/>
    <w:rsid w:val="00016C63"/>
    <w:rsid w:val="00016CDE"/>
    <w:rsid w:val="00016D82"/>
    <w:rsid w:val="00016D8F"/>
    <w:rsid w:val="00016F94"/>
    <w:rsid w:val="00016FA8"/>
    <w:rsid w:val="00017019"/>
    <w:rsid w:val="00017407"/>
    <w:rsid w:val="00017479"/>
    <w:rsid w:val="000174A3"/>
    <w:rsid w:val="00017743"/>
    <w:rsid w:val="000177B4"/>
    <w:rsid w:val="000178B1"/>
    <w:rsid w:val="00017A37"/>
    <w:rsid w:val="00017ACF"/>
    <w:rsid w:val="00017AEE"/>
    <w:rsid w:val="00017B15"/>
    <w:rsid w:val="00017B4C"/>
    <w:rsid w:val="00017C97"/>
    <w:rsid w:val="00017E76"/>
    <w:rsid w:val="00017F62"/>
    <w:rsid w:val="00017FF9"/>
    <w:rsid w:val="00020022"/>
    <w:rsid w:val="0002008F"/>
    <w:rsid w:val="000200AB"/>
    <w:rsid w:val="000200C1"/>
    <w:rsid w:val="00020175"/>
    <w:rsid w:val="00020296"/>
    <w:rsid w:val="000202CC"/>
    <w:rsid w:val="00020303"/>
    <w:rsid w:val="00020324"/>
    <w:rsid w:val="000204E1"/>
    <w:rsid w:val="00020505"/>
    <w:rsid w:val="00020692"/>
    <w:rsid w:val="00020838"/>
    <w:rsid w:val="00020A25"/>
    <w:rsid w:val="00020AAB"/>
    <w:rsid w:val="00020C7E"/>
    <w:rsid w:val="00020C81"/>
    <w:rsid w:val="00020DF6"/>
    <w:rsid w:val="00020E52"/>
    <w:rsid w:val="00021146"/>
    <w:rsid w:val="0002114B"/>
    <w:rsid w:val="00021284"/>
    <w:rsid w:val="000213B4"/>
    <w:rsid w:val="00021547"/>
    <w:rsid w:val="00021674"/>
    <w:rsid w:val="0002178E"/>
    <w:rsid w:val="00021932"/>
    <w:rsid w:val="00021AA4"/>
    <w:rsid w:val="00021C89"/>
    <w:rsid w:val="00021D38"/>
    <w:rsid w:val="00021F1B"/>
    <w:rsid w:val="00021FE8"/>
    <w:rsid w:val="00022016"/>
    <w:rsid w:val="000221F7"/>
    <w:rsid w:val="0002240A"/>
    <w:rsid w:val="000224D8"/>
    <w:rsid w:val="000224E4"/>
    <w:rsid w:val="00022708"/>
    <w:rsid w:val="00022738"/>
    <w:rsid w:val="000227B5"/>
    <w:rsid w:val="00022AF9"/>
    <w:rsid w:val="00022B53"/>
    <w:rsid w:val="00022BBD"/>
    <w:rsid w:val="00022C5C"/>
    <w:rsid w:val="00022D38"/>
    <w:rsid w:val="00022EAD"/>
    <w:rsid w:val="00023058"/>
    <w:rsid w:val="00023125"/>
    <w:rsid w:val="00023130"/>
    <w:rsid w:val="00023286"/>
    <w:rsid w:val="00023301"/>
    <w:rsid w:val="0002332A"/>
    <w:rsid w:val="000233F3"/>
    <w:rsid w:val="00023485"/>
    <w:rsid w:val="000234B4"/>
    <w:rsid w:val="0002356D"/>
    <w:rsid w:val="00023693"/>
    <w:rsid w:val="00023708"/>
    <w:rsid w:val="0002378A"/>
    <w:rsid w:val="0002382D"/>
    <w:rsid w:val="000238F9"/>
    <w:rsid w:val="00023C0C"/>
    <w:rsid w:val="00023D47"/>
    <w:rsid w:val="00023DD3"/>
    <w:rsid w:val="00023FB7"/>
    <w:rsid w:val="00023FC9"/>
    <w:rsid w:val="00023FFE"/>
    <w:rsid w:val="00024083"/>
    <w:rsid w:val="000241AF"/>
    <w:rsid w:val="00024217"/>
    <w:rsid w:val="00024275"/>
    <w:rsid w:val="000242D1"/>
    <w:rsid w:val="000242ED"/>
    <w:rsid w:val="0002472E"/>
    <w:rsid w:val="0002480F"/>
    <w:rsid w:val="000248CA"/>
    <w:rsid w:val="0002493A"/>
    <w:rsid w:val="00024A76"/>
    <w:rsid w:val="00024AAE"/>
    <w:rsid w:val="00024B4B"/>
    <w:rsid w:val="00024B58"/>
    <w:rsid w:val="00024BF2"/>
    <w:rsid w:val="00024CAE"/>
    <w:rsid w:val="00024CEA"/>
    <w:rsid w:val="00024D36"/>
    <w:rsid w:val="00024DF3"/>
    <w:rsid w:val="00024EC5"/>
    <w:rsid w:val="00024FEB"/>
    <w:rsid w:val="00025052"/>
    <w:rsid w:val="00025153"/>
    <w:rsid w:val="000251B8"/>
    <w:rsid w:val="00025301"/>
    <w:rsid w:val="00025397"/>
    <w:rsid w:val="0002547C"/>
    <w:rsid w:val="0002548D"/>
    <w:rsid w:val="000255F6"/>
    <w:rsid w:val="00025618"/>
    <w:rsid w:val="00025666"/>
    <w:rsid w:val="00025744"/>
    <w:rsid w:val="0002577A"/>
    <w:rsid w:val="000257AF"/>
    <w:rsid w:val="000258DB"/>
    <w:rsid w:val="00025A44"/>
    <w:rsid w:val="00025B3A"/>
    <w:rsid w:val="00025C3E"/>
    <w:rsid w:val="00025E16"/>
    <w:rsid w:val="00025E4E"/>
    <w:rsid w:val="0002605E"/>
    <w:rsid w:val="00026098"/>
    <w:rsid w:val="00026469"/>
    <w:rsid w:val="000264A3"/>
    <w:rsid w:val="000264EC"/>
    <w:rsid w:val="0002667D"/>
    <w:rsid w:val="00026819"/>
    <w:rsid w:val="0002692E"/>
    <w:rsid w:val="00026BB7"/>
    <w:rsid w:val="00026E3D"/>
    <w:rsid w:val="00026F8C"/>
    <w:rsid w:val="00026FB4"/>
    <w:rsid w:val="0002706E"/>
    <w:rsid w:val="00027111"/>
    <w:rsid w:val="00027184"/>
    <w:rsid w:val="0002732F"/>
    <w:rsid w:val="0002738A"/>
    <w:rsid w:val="00027536"/>
    <w:rsid w:val="000275E5"/>
    <w:rsid w:val="00027624"/>
    <w:rsid w:val="00027803"/>
    <w:rsid w:val="000278F9"/>
    <w:rsid w:val="00027914"/>
    <w:rsid w:val="000279A9"/>
    <w:rsid w:val="00027BC8"/>
    <w:rsid w:val="00027CA6"/>
    <w:rsid w:val="00027D82"/>
    <w:rsid w:val="00027D8F"/>
    <w:rsid w:val="00027E40"/>
    <w:rsid w:val="00027FF7"/>
    <w:rsid w:val="00030180"/>
    <w:rsid w:val="000301D3"/>
    <w:rsid w:val="00030341"/>
    <w:rsid w:val="00030342"/>
    <w:rsid w:val="0003067C"/>
    <w:rsid w:val="0003071F"/>
    <w:rsid w:val="00030761"/>
    <w:rsid w:val="000307FF"/>
    <w:rsid w:val="00030819"/>
    <w:rsid w:val="00030A1B"/>
    <w:rsid w:val="00030CDF"/>
    <w:rsid w:val="00030D0F"/>
    <w:rsid w:val="00030D6F"/>
    <w:rsid w:val="00030EA9"/>
    <w:rsid w:val="00030F3D"/>
    <w:rsid w:val="00030FFD"/>
    <w:rsid w:val="0003104A"/>
    <w:rsid w:val="000310D1"/>
    <w:rsid w:val="000311D7"/>
    <w:rsid w:val="0003133A"/>
    <w:rsid w:val="00031463"/>
    <w:rsid w:val="000314C2"/>
    <w:rsid w:val="00031560"/>
    <w:rsid w:val="0003157D"/>
    <w:rsid w:val="0003177B"/>
    <w:rsid w:val="00031D37"/>
    <w:rsid w:val="00032041"/>
    <w:rsid w:val="0003206F"/>
    <w:rsid w:val="000322BE"/>
    <w:rsid w:val="000324B6"/>
    <w:rsid w:val="00032767"/>
    <w:rsid w:val="000327A6"/>
    <w:rsid w:val="00032B92"/>
    <w:rsid w:val="00032C31"/>
    <w:rsid w:val="00032CE6"/>
    <w:rsid w:val="00032D81"/>
    <w:rsid w:val="00032D8B"/>
    <w:rsid w:val="00032D98"/>
    <w:rsid w:val="00032E54"/>
    <w:rsid w:val="00032EA8"/>
    <w:rsid w:val="00032F98"/>
    <w:rsid w:val="0003312F"/>
    <w:rsid w:val="000333A8"/>
    <w:rsid w:val="00033711"/>
    <w:rsid w:val="0003388B"/>
    <w:rsid w:val="000338E8"/>
    <w:rsid w:val="00033949"/>
    <w:rsid w:val="000339C5"/>
    <w:rsid w:val="00033AA8"/>
    <w:rsid w:val="00033AB2"/>
    <w:rsid w:val="00033BBE"/>
    <w:rsid w:val="00033E15"/>
    <w:rsid w:val="00033E2C"/>
    <w:rsid w:val="00033E50"/>
    <w:rsid w:val="00034014"/>
    <w:rsid w:val="0003408B"/>
    <w:rsid w:val="000343B5"/>
    <w:rsid w:val="0003446E"/>
    <w:rsid w:val="0003452D"/>
    <w:rsid w:val="000345A8"/>
    <w:rsid w:val="0003470A"/>
    <w:rsid w:val="0003472D"/>
    <w:rsid w:val="00034A83"/>
    <w:rsid w:val="00034B99"/>
    <w:rsid w:val="00034C60"/>
    <w:rsid w:val="0003502E"/>
    <w:rsid w:val="0003512A"/>
    <w:rsid w:val="00035197"/>
    <w:rsid w:val="0003529F"/>
    <w:rsid w:val="000353E9"/>
    <w:rsid w:val="00035457"/>
    <w:rsid w:val="0003554C"/>
    <w:rsid w:val="00035833"/>
    <w:rsid w:val="0003583D"/>
    <w:rsid w:val="000358D4"/>
    <w:rsid w:val="00035964"/>
    <w:rsid w:val="00035A79"/>
    <w:rsid w:val="00035A80"/>
    <w:rsid w:val="00035B5E"/>
    <w:rsid w:val="00035BC1"/>
    <w:rsid w:val="00035E6A"/>
    <w:rsid w:val="00035ED7"/>
    <w:rsid w:val="00035F79"/>
    <w:rsid w:val="00035FB1"/>
    <w:rsid w:val="000360DB"/>
    <w:rsid w:val="000361CE"/>
    <w:rsid w:val="00036382"/>
    <w:rsid w:val="00036400"/>
    <w:rsid w:val="00036456"/>
    <w:rsid w:val="00036461"/>
    <w:rsid w:val="000365AA"/>
    <w:rsid w:val="000365D1"/>
    <w:rsid w:val="000367DC"/>
    <w:rsid w:val="00036B39"/>
    <w:rsid w:val="00036C0A"/>
    <w:rsid w:val="00036C98"/>
    <w:rsid w:val="00036D79"/>
    <w:rsid w:val="00036E3B"/>
    <w:rsid w:val="00036ED0"/>
    <w:rsid w:val="00036F70"/>
    <w:rsid w:val="00036F8F"/>
    <w:rsid w:val="00036F9D"/>
    <w:rsid w:val="00037022"/>
    <w:rsid w:val="000370D9"/>
    <w:rsid w:val="000370E7"/>
    <w:rsid w:val="000371C4"/>
    <w:rsid w:val="0003729F"/>
    <w:rsid w:val="00037369"/>
    <w:rsid w:val="000378A4"/>
    <w:rsid w:val="000378B5"/>
    <w:rsid w:val="00037902"/>
    <w:rsid w:val="00037928"/>
    <w:rsid w:val="00037BAD"/>
    <w:rsid w:val="00037C1E"/>
    <w:rsid w:val="00037D86"/>
    <w:rsid w:val="00037F12"/>
    <w:rsid w:val="0004008C"/>
    <w:rsid w:val="00040125"/>
    <w:rsid w:val="000403D3"/>
    <w:rsid w:val="00040563"/>
    <w:rsid w:val="00040564"/>
    <w:rsid w:val="00040599"/>
    <w:rsid w:val="000406C4"/>
    <w:rsid w:val="0004079C"/>
    <w:rsid w:val="0004094A"/>
    <w:rsid w:val="00040BCC"/>
    <w:rsid w:val="00040D37"/>
    <w:rsid w:val="0004128E"/>
    <w:rsid w:val="0004131A"/>
    <w:rsid w:val="00041327"/>
    <w:rsid w:val="00041357"/>
    <w:rsid w:val="0004136F"/>
    <w:rsid w:val="0004179C"/>
    <w:rsid w:val="00041877"/>
    <w:rsid w:val="0004188A"/>
    <w:rsid w:val="000418D5"/>
    <w:rsid w:val="00041A98"/>
    <w:rsid w:val="00041B68"/>
    <w:rsid w:val="00041BB4"/>
    <w:rsid w:val="00041DD1"/>
    <w:rsid w:val="00041DEC"/>
    <w:rsid w:val="00041F13"/>
    <w:rsid w:val="0004208F"/>
    <w:rsid w:val="0004212E"/>
    <w:rsid w:val="00042197"/>
    <w:rsid w:val="00042220"/>
    <w:rsid w:val="000422BF"/>
    <w:rsid w:val="0004236F"/>
    <w:rsid w:val="000424D2"/>
    <w:rsid w:val="000427E1"/>
    <w:rsid w:val="00042888"/>
    <w:rsid w:val="000428E9"/>
    <w:rsid w:val="000428F3"/>
    <w:rsid w:val="00042B90"/>
    <w:rsid w:val="00042BA4"/>
    <w:rsid w:val="00042D35"/>
    <w:rsid w:val="00042D6E"/>
    <w:rsid w:val="00043214"/>
    <w:rsid w:val="00043215"/>
    <w:rsid w:val="0004326A"/>
    <w:rsid w:val="000432A1"/>
    <w:rsid w:val="000432DF"/>
    <w:rsid w:val="00043367"/>
    <w:rsid w:val="000433A7"/>
    <w:rsid w:val="00043660"/>
    <w:rsid w:val="000436C7"/>
    <w:rsid w:val="00043708"/>
    <w:rsid w:val="00043719"/>
    <w:rsid w:val="0004387A"/>
    <w:rsid w:val="00043926"/>
    <w:rsid w:val="000439C6"/>
    <w:rsid w:val="00043AA1"/>
    <w:rsid w:val="00043AA6"/>
    <w:rsid w:val="00043D44"/>
    <w:rsid w:val="00043D6E"/>
    <w:rsid w:val="00043DA7"/>
    <w:rsid w:val="00043F97"/>
    <w:rsid w:val="00044353"/>
    <w:rsid w:val="0004449C"/>
    <w:rsid w:val="000444EB"/>
    <w:rsid w:val="00044569"/>
    <w:rsid w:val="00044606"/>
    <w:rsid w:val="0004467A"/>
    <w:rsid w:val="0004470A"/>
    <w:rsid w:val="0004471E"/>
    <w:rsid w:val="0004476E"/>
    <w:rsid w:val="000447E0"/>
    <w:rsid w:val="00044976"/>
    <w:rsid w:val="00044A2D"/>
    <w:rsid w:val="00044A6E"/>
    <w:rsid w:val="00044B34"/>
    <w:rsid w:val="00045061"/>
    <w:rsid w:val="00045160"/>
    <w:rsid w:val="0004518C"/>
    <w:rsid w:val="0004518E"/>
    <w:rsid w:val="0004530B"/>
    <w:rsid w:val="00045416"/>
    <w:rsid w:val="000455A7"/>
    <w:rsid w:val="000455AD"/>
    <w:rsid w:val="00045996"/>
    <w:rsid w:val="00045B7F"/>
    <w:rsid w:val="00045C1E"/>
    <w:rsid w:val="00045CE0"/>
    <w:rsid w:val="00045F3A"/>
    <w:rsid w:val="00045F65"/>
    <w:rsid w:val="00045F8F"/>
    <w:rsid w:val="0004600B"/>
    <w:rsid w:val="0004600F"/>
    <w:rsid w:val="000460C3"/>
    <w:rsid w:val="00046125"/>
    <w:rsid w:val="000462C4"/>
    <w:rsid w:val="000463B0"/>
    <w:rsid w:val="000463EC"/>
    <w:rsid w:val="00046420"/>
    <w:rsid w:val="0004643A"/>
    <w:rsid w:val="000465E7"/>
    <w:rsid w:val="00046669"/>
    <w:rsid w:val="000468FA"/>
    <w:rsid w:val="00046A82"/>
    <w:rsid w:val="00046AF4"/>
    <w:rsid w:val="00046D4D"/>
    <w:rsid w:val="00046DB4"/>
    <w:rsid w:val="00046EC9"/>
    <w:rsid w:val="0004708F"/>
    <w:rsid w:val="0004726C"/>
    <w:rsid w:val="000473A5"/>
    <w:rsid w:val="00047430"/>
    <w:rsid w:val="000474BD"/>
    <w:rsid w:val="0004752F"/>
    <w:rsid w:val="00047703"/>
    <w:rsid w:val="00047705"/>
    <w:rsid w:val="000477F3"/>
    <w:rsid w:val="00047A25"/>
    <w:rsid w:val="00047C3A"/>
    <w:rsid w:val="00047C7D"/>
    <w:rsid w:val="00047D03"/>
    <w:rsid w:val="00047E2F"/>
    <w:rsid w:val="00047EA2"/>
    <w:rsid w:val="00047EDE"/>
    <w:rsid w:val="00047F62"/>
    <w:rsid w:val="00047F7E"/>
    <w:rsid w:val="0005000F"/>
    <w:rsid w:val="000500B6"/>
    <w:rsid w:val="00050428"/>
    <w:rsid w:val="000504E4"/>
    <w:rsid w:val="0005053D"/>
    <w:rsid w:val="00050567"/>
    <w:rsid w:val="00050909"/>
    <w:rsid w:val="00050922"/>
    <w:rsid w:val="00050959"/>
    <w:rsid w:val="000509CB"/>
    <w:rsid w:val="00050A11"/>
    <w:rsid w:val="00050A5B"/>
    <w:rsid w:val="00050E43"/>
    <w:rsid w:val="00051129"/>
    <w:rsid w:val="00051189"/>
    <w:rsid w:val="0005135E"/>
    <w:rsid w:val="000514A5"/>
    <w:rsid w:val="000514AB"/>
    <w:rsid w:val="0005156F"/>
    <w:rsid w:val="0005181B"/>
    <w:rsid w:val="00051A28"/>
    <w:rsid w:val="00051C32"/>
    <w:rsid w:val="00051D05"/>
    <w:rsid w:val="00051F37"/>
    <w:rsid w:val="000520BA"/>
    <w:rsid w:val="000521D8"/>
    <w:rsid w:val="00052225"/>
    <w:rsid w:val="0005231D"/>
    <w:rsid w:val="000524CA"/>
    <w:rsid w:val="0005261F"/>
    <w:rsid w:val="00052793"/>
    <w:rsid w:val="000528B9"/>
    <w:rsid w:val="0005291E"/>
    <w:rsid w:val="00052A2B"/>
    <w:rsid w:val="00052B19"/>
    <w:rsid w:val="00052C98"/>
    <w:rsid w:val="00052CFE"/>
    <w:rsid w:val="00052D1B"/>
    <w:rsid w:val="00052D2D"/>
    <w:rsid w:val="00052ED2"/>
    <w:rsid w:val="00052EE8"/>
    <w:rsid w:val="00053394"/>
    <w:rsid w:val="000533A0"/>
    <w:rsid w:val="000539FB"/>
    <w:rsid w:val="00053B1D"/>
    <w:rsid w:val="00053D0A"/>
    <w:rsid w:val="00053F65"/>
    <w:rsid w:val="000541BB"/>
    <w:rsid w:val="00054435"/>
    <w:rsid w:val="000544B6"/>
    <w:rsid w:val="00054566"/>
    <w:rsid w:val="000545D3"/>
    <w:rsid w:val="00054633"/>
    <w:rsid w:val="0005463D"/>
    <w:rsid w:val="0005479E"/>
    <w:rsid w:val="000548F2"/>
    <w:rsid w:val="00054943"/>
    <w:rsid w:val="00054D67"/>
    <w:rsid w:val="00054EA6"/>
    <w:rsid w:val="00054EAA"/>
    <w:rsid w:val="00054FCD"/>
    <w:rsid w:val="00055043"/>
    <w:rsid w:val="00055241"/>
    <w:rsid w:val="0005526B"/>
    <w:rsid w:val="0005526C"/>
    <w:rsid w:val="00055410"/>
    <w:rsid w:val="00055498"/>
    <w:rsid w:val="00055561"/>
    <w:rsid w:val="000555AA"/>
    <w:rsid w:val="000555B3"/>
    <w:rsid w:val="000555EE"/>
    <w:rsid w:val="0005570B"/>
    <w:rsid w:val="0005577A"/>
    <w:rsid w:val="00055780"/>
    <w:rsid w:val="000557CD"/>
    <w:rsid w:val="00055B82"/>
    <w:rsid w:val="00055C3E"/>
    <w:rsid w:val="00055D68"/>
    <w:rsid w:val="00055E28"/>
    <w:rsid w:val="00055E58"/>
    <w:rsid w:val="00055EDA"/>
    <w:rsid w:val="00055F48"/>
    <w:rsid w:val="0005606A"/>
    <w:rsid w:val="000560A9"/>
    <w:rsid w:val="0005615C"/>
    <w:rsid w:val="0005623F"/>
    <w:rsid w:val="00056276"/>
    <w:rsid w:val="000564AA"/>
    <w:rsid w:val="000564CB"/>
    <w:rsid w:val="000564D9"/>
    <w:rsid w:val="000565FB"/>
    <w:rsid w:val="0005670B"/>
    <w:rsid w:val="00056896"/>
    <w:rsid w:val="00056C9C"/>
    <w:rsid w:val="00056CEB"/>
    <w:rsid w:val="00056D6C"/>
    <w:rsid w:val="00056F09"/>
    <w:rsid w:val="00057011"/>
    <w:rsid w:val="000571D9"/>
    <w:rsid w:val="000577EC"/>
    <w:rsid w:val="000579D0"/>
    <w:rsid w:val="000579E0"/>
    <w:rsid w:val="00057ADC"/>
    <w:rsid w:val="00057BCB"/>
    <w:rsid w:val="00057BE7"/>
    <w:rsid w:val="00057C2C"/>
    <w:rsid w:val="00057C41"/>
    <w:rsid w:val="00057DFF"/>
    <w:rsid w:val="00057E19"/>
    <w:rsid w:val="00057E3B"/>
    <w:rsid w:val="00057F53"/>
    <w:rsid w:val="00057F56"/>
    <w:rsid w:val="0006003B"/>
    <w:rsid w:val="0006028E"/>
    <w:rsid w:val="000602DE"/>
    <w:rsid w:val="00060676"/>
    <w:rsid w:val="00060796"/>
    <w:rsid w:val="00060A07"/>
    <w:rsid w:val="00060A1F"/>
    <w:rsid w:val="00060D18"/>
    <w:rsid w:val="00060D49"/>
    <w:rsid w:val="00060DAA"/>
    <w:rsid w:val="00060FF8"/>
    <w:rsid w:val="000610A0"/>
    <w:rsid w:val="00061140"/>
    <w:rsid w:val="00061299"/>
    <w:rsid w:val="0006129F"/>
    <w:rsid w:val="00061454"/>
    <w:rsid w:val="000614A1"/>
    <w:rsid w:val="00061546"/>
    <w:rsid w:val="00061706"/>
    <w:rsid w:val="00061812"/>
    <w:rsid w:val="0006192A"/>
    <w:rsid w:val="000619F3"/>
    <w:rsid w:val="00061A15"/>
    <w:rsid w:val="00061D2E"/>
    <w:rsid w:val="00061F61"/>
    <w:rsid w:val="00062137"/>
    <w:rsid w:val="000622A6"/>
    <w:rsid w:val="000623E3"/>
    <w:rsid w:val="00062434"/>
    <w:rsid w:val="00062451"/>
    <w:rsid w:val="00062455"/>
    <w:rsid w:val="000624BD"/>
    <w:rsid w:val="00062571"/>
    <w:rsid w:val="0006277A"/>
    <w:rsid w:val="00062E54"/>
    <w:rsid w:val="00062F6F"/>
    <w:rsid w:val="000630CD"/>
    <w:rsid w:val="000631FE"/>
    <w:rsid w:val="000635B9"/>
    <w:rsid w:val="00063691"/>
    <w:rsid w:val="000636D8"/>
    <w:rsid w:val="00063939"/>
    <w:rsid w:val="00063A0C"/>
    <w:rsid w:val="00063A26"/>
    <w:rsid w:val="00063A47"/>
    <w:rsid w:val="00063B94"/>
    <w:rsid w:val="00063D2B"/>
    <w:rsid w:val="00063F0C"/>
    <w:rsid w:val="00063FD8"/>
    <w:rsid w:val="00064050"/>
    <w:rsid w:val="0006407F"/>
    <w:rsid w:val="0006410D"/>
    <w:rsid w:val="0006411B"/>
    <w:rsid w:val="0006439C"/>
    <w:rsid w:val="00064547"/>
    <w:rsid w:val="000646BA"/>
    <w:rsid w:val="0006486C"/>
    <w:rsid w:val="00064BEE"/>
    <w:rsid w:val="00064EB5"/>
    <w:rsid w:val="00064F9C"/>
    <w:rsid w:val="00065009"/>
    <w:rsid w:val="0006506E"/>
    <w:rsid w:val="00065345"/>
    <w:rsid w:val="00065382"/>
    <w:rsid w:val="0006538A"/>
    <w:rsid w:val="000654B0"/>
    <w:rsid w:val="00065792"/>
    <w:rsid w:val="000657CA"/>
    <w:rsid w:val="00065946"/>
    <w:rsid w:val="00065A0D"/>
    <w:rsid w:val="00065A83"/>
    <w:rsid w:val="00065A9A"/>
    <w:rsid w:val="00065B24"/>
    <w:rsid w:val="00065D83"/>
    <w:rsid w:val="00065E1B"/>
    <w:rsid w:val="00065EBE"/>
    <w:rsid w:val="00065EF7"/>
    <w:rsid w:val="00065F21"/>
    <w:rsid w:val="00065F61"/>
    <w:rsid w:val="0006627B"/>
    <w:rsid w:val="000662F7"/>
    <w:rsid w:val="0006638C"/>
    <w:rsid w:val="000663B5"/>
    <w:rsid w:val="000663E2"/>
    <w:rsid w:val="000663FC"/>
    <w:rsid w:val="0006640C"/>
    <w:rsid w:val="000665E6"/>
    <w:rsid w:val="0006669D"/>
    <w:rsid w:val="00066716"/>
    <w:rsid w:val="00066726"/>
    <w:rsid w:val="00066AAB"/>
    <w:rsid w:val="00066B45"/>
    <w:rsid w:val="00066BE5"/>
    <w:rsid w:val="00066D38"/>
    <w:rsid w:val="00066D76"/>
    <w:rsid w:val="00066E0D"/>
    <w:rsid w:val="00066E44"/>
    <w:rsid w:val="00067104"/>
    <w:rsid w:val="00067128"/>
    <w:rsid w:val="00067134"/>
    <w:rsid w:val="00067351"/>
    <w:rsid w:val="000673EF"/>
    <w:rsid w:val="00067499"/>
    <w:rsid w:val="000674CB"/>
    <w:rsid w:val="000674F0"/>
    <w:rsid w:val="0006754A"/>
    <w:rsid w:val="0006758D"/>
    <w:rsid w:val="00067612"/>
    <w:rsid w:val="00067676"/>
    <w:rsid w:val="000676A9"/>
    <w:rsid w:val="000677B8"/>
    <w:rsid w:val="00067908"/>
    <w:rsid w:val="000679B9"/>
    <w:rsid w:val="00067A5D"/>
    <w:rsid w:val="00067A8D"/>
    <w:rsid w:val="00067AD6"/>
    <w:rsid w:val="00067AF6"/>
    <w:rsid w:val="00067D10"/>
    <w:rsid w:val="00067DCB"/>
    <w:rsid w:val="00067DFA"/>
    <w:rsid w:val="00067F04"/>
    <w:rsid w:val="00070140"/>
    <w:rsid w:val="00070304"/>
    <w:rsid w:val="000703DF"/>
    <w:rsid w:val="00070695"/>
    <w:rsid w:val="000708AF"/>
    <w:rsid w:val="00070A75"/>
    <w:rsid w:val="00070BF5"/>
    <w:rsid w:val="00070C21"/>
    <w:rsid w:val="00070E9F"/>
    <w:rsid w:val="00070F68"/>
    <w:rsid w:val="0007128C"/>
    <w:rsid w:val="00071318"/>
    <w:rsid w:val="00071490"/>
    <w:rsid w:val="0007155B"/>
    <w:rsid w:val="000717BC"/>
    <w:rsid w:val="000717DB"/>
    <w:rsid w:val="000717F8"/>
    <w:rsid w:val="00071810"/>
    <w:rsid w:val="000718BD"/>
    <w:rsid w:val="000718DD"/>
    <w:rsid w:val="00071910"/>
    <w:rsid w:val="00071988"/>
    <w:rsid w:val="00071C29"/>
    <w:rsid w:val="00071DF9"/>
    <w:rsid w:val="00071ECA"/>
    <w:rsid w:val="00071EEA"/>
    <w:rsid w:val="00071EEE"/>
    <w:rsid w:val="00071FF7"/>
    <w:rsid w:val="00072019"/>
    <w:rsid w:val="0007202D"/>
    <w:rsid w:val="0007213E"/>
    <w:rsid w:val="00072159"/>
    <w:rsid w:val="000721BA"/>
    <w:rsid w:val="000721F7"/>
    <w:rsid w:val="00072247"/>
    <w:rsid w:val="00072410"/>
    <w:rsid w:val="0007247A"/>
    <w:rsid w:val="000724F4"/>
    <w:rsid w:val="000725E9"/>
    <w:rsid w:val="0007267C"/>
    <w:rsid w:val="00072973"/>
    <w:rsid w:val="000729BF"/>
    <w:rsid w:val="00072AD0"/>
    <w:rsid w:val="00072BF4"/>
    <w:rsid w:val="00072CFA"/>
    <w:rsid w:val="00072E50"/>
    <w:rsid w:val="00072E83"/>
    <w:rsid w:val="00072EFF"/>
    <w:rsid w:val="00072F34"/>
    <w:rsid w:val="00073009"/>
    <w:rsid w:val="000730D9"/>
    <w:rsid w:val="00073209"/>
    <w:rsid w:val="00073320"/>
    <w:rsid w:val="000733FC"/>
    <w:rsid w:val="00073483"/>
    <w:rsid w:val="00073801"/>
    <w:rsid w:val="00073851"/>
    <w:rsid w:val="00073AED"/>
    <w:rsid w:val="00073B3E"/>
    <w:rsid w:val="00073B84"/>
    <w:rsid w:val="00073C0D"/>
    <w:rsid w:val="00073CBC"/>
    <w:rsid w:val="00073CC6"/>
    <w:rsid w:val="00073DE8"/>
    <w:rsid w:val="00073E22"/>
    <w:rsid w:val="00073EBC"/>
    <w:rsid w:val="00073F50"/>
    <w:rsid w:val="00074025"/>
    <w:rsid w:val="00074228"/>
    <w:rsid w:val="000742BC"/>
    <w:rsid w:val="0007431C"/>
    <w:rsid w:val="000743DE"/>
    <w:rsid w:val="00074542"/>
    <w:rsid w:val="000745A3"/>
    <w:rsid w:val="000745A5"/>
    <w:rsid w:val="000745B6"/>
    <w:rsid w:val="000745EF"/>
    <w:rsid w:val="000748C1"/>
    <w:rsid w:val="00074A84"/>
    <w:rsid w:val="00074CD4"/>
    <w:rsid w:val="00074D40"/>
    <w:rsid w:val="00074D68"/>
    <w:rsid w:val="00074D78"/>
    <w:rsid w:val="00074E22"/>
    <w:rsid w:val="00075162"/>
    <w:rsid w:val="00075203"/>
    <w:rsid w:val="000754DD"/>
    <w:rsid w:val="000755D6"/>
    <w:rsid w:val="000756B6"/>
    <w:rsid w:val="00075786"/>
    <w:rsid w:val="00075AB5"/>
    <w:rsid w:val="00075B9D"/>
    <w:rsid w:val="00075C9F"/>
    <w:rsid w:val="00075CAE"/>
    <w:rsid w:val="00075D2D"/>
    <w:rsid w:val="00076133"/>
    <w:rsid w:val="000761B6"/>
    <w:rsid w:val="000762D7"/>
    <w:rsid w:val="000763F9"/>
    <w:rsid w:val="00076581"/>
    <w:rsid w:val="00076FB8"/>
    <w:rsid w:val="000771DE"/>
    <w:rsid w:val="000772D3"/>
    <w:rsid w:val="0007734C"/>
    <w:rsid w:val="000774B5"/>
    <w:rsid w:val="000774B8"/>
    <w:rsid w:val="000775A0"/>
    <w:rsid w:val="000775E1"/>
    <w:rsid w:val="00077701"/>
    <w:rsid w:val="0007785C"/>
    <w:rsid w:val="00077972"/>
    <w:rsid w:val="000779E6"/>
    <w:rsid w:val="00077A4B"/>
    <w:rsid w:val="00077B4E"/>
    <w:rsid w:val="00077C6E"/>
    <w:rsid w:val="00077E2E"/>
    <w:rsid w:val="00077F37"/>
    <w:rsid w:val="000803CB"/>
    <w:rsid w:val="000804E1"/>
    <w:rsid w:val="000806CE"/>
    <w:rsid w:val="00080809"/>
    <w:rsid w:val="00080956"/>
    <w:rsid w:val="000809F0"/>
    <w:rsid w:val="00080AC3"/>
    <w:rsid w:val="00080B54"/>
    <w:rsid w:val="00080B6C"/>
    <w:rsid w:val="00080B8B"/>
    <w:rsid w:val="00080D86"/>
    <w:rsid w:val="00080E80"/>
    <w:rsid w:val="00080EE4"/>
    <w:rsid w:val="0008120C"/>
    <w:rsid w:val="00081234"/>
    <w:rsid w:val="00081283"/>
    <w:rsid w:val="00081409"/>
    <w:rsid w:val="000814E6"/>
    <w:rsid w:val="00081567"/>
    <w:rsid w:val="0008160C"/>
    <w:rsid w:val="000816AA"/>
    <w:rsid w:val="0008172F"/>
    <w:rsid w:val="0008178B"/>
    <w:rsid w:val="000817E8"/>
    <w:rsid w:val="00081AAF"/>
    <w:rsid w:val="00081B1B"/>
    <w:rsid w:val="00081B59"/>
    <w:rsid w:val="00081BA9"/>
    <w:rsid w:val="00081BE4"/>
    <w:rsid w:val="00081C53"/>
    <w:rsid w:val="00081C6D"/>
    <w:rsid w:val="00081C82"/>
    <w:rsid w:val="00081F7D"/>
    <w:rsid w:val="0008209B"/>
    <w:rsid w:val="00082176"/>
    <w:rsid w:val="00082187"/>
    <w:rsid w:val="000822BE"/>
    <w:rsid w:val="000822C5"/>
    <w:rsid w:val="00082308"/>
    <w:rsid w:val="00082315"/>
    <w:rsid w:val="000823E1"/>
    <w:rsid w:val="0008242B"/>
    <w:rsid w:val="0008242E"/>
    <w:rsid w:val="00082469"/>
    <w:rsid w:val="000825E3"/>
    <w:rsid w:val="00082614"/>
    <w:rsid w:val="0008263A"/>
    <w:rsid w:val="00082697"/>
    <w:rsid w:val="000826E9"/>
    <w:rsid w:val="00082770"/>
    <w:rsid w:val="000828A3"/>
    <w:rsid w:val="000828F2"/>
    <w:rsid w:val="00082918"/>
    <w:rsid w:val="00082D16"/>
    <w:rsid w:val="00082DD6"/>
    <w:rsid w:val="00082F0E"/>
    <w:rsid w:val="00082F35"/>
    <w:rsid w:val="00082FB7"/>
    <w:rsid w:val="000830EC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987"/>
    <w:rsid w:val="00083FD2"/>
    <w:rsid w:val="0008406E"/>
    <w:rsid w:val="00084335"/>
    <w:rsid w:val="000844B2"/>
    <w:rsid w:val="00084790"/>
    <w:rsid w:val="000847EC"/>
    <w:rsid w:val="00084825"/>
    <w:rsid w:val="000849AC"/>
    <w:rsid w:val="00084A40"/>
    <w:rsid w:val="00084AEE"/>
    <w:rsid w:val="00084DBB"/>
    <w:rsid w:val="00085076"/>
    <w:rsid w:val="00085088"/>
    <w:rsid w:val="000851D3"/>
    <w:rsid w:val="00085221"/>
    <w:rsid w:val="000852C2"/>
    <w:rsid w:val="00085316"/>
    <w:rsid w:val="000854BC"/>
    <w:rsid w:val="00085546"/>
    <w:rsid w:val="00085637"/>
    <w:rsid w:val="00085824"/>
    <w:rsid w:val="00085837"/>
    <w:rsid w:val="00085A0E"/>
    <w:rsid w:val="00085AB8"/>
    <w:rsid w:val="00085B12"/>
    <w:rsid w:val="00085B5D"/>
    <w:rsid w:val="00085FB4"/>
    <w:rsid w:val="0008603E"/>
    <w:rsid w:val="0008613F"/>
    <w:rsid w:val="000864A0"/>
    <w:rsid w:val="00086504"/>
    <w:rsid w:val="000866B5"/>
    <w:rsid w:val="000866C3"/>
    <w:rsid w:val="0008675C"/>
    <w:rsid w:val="0008693B"/>
    <w:rsid w:val="00086A24"/>
    <w:rsid w:val="00086C8E"/>
    <w:rsid w:val="00086E9A"/>
    <w:rsid w:val="00086EE7"/>
    <w:rsid w:val="0008705C"/>
    <w:rsid w:val="000870C0"/>
    <w:rsid w:val="00087236"/>
    <w:rsid w:val="0008729A"/>
    <w:rsid w:val="000873F7"/>
    <w:rsid w:val="00087450"/>
    <w:rsid w:val="00087457"/>
    <w:rsid w:val="00087734"/>
    <w:rsid w:val="0008777F"/>
    <w:rsid w:val="000877B8"/>
    <w:rsid w:val="000879F4"/>
    <w:rsid w:val="00087A73"/>
    <w:rsid w:val="00087B7F"/>
    <w:rsid w:val="00087D32"/>
    <w:rsid w:val="00087DD9"/>
    <w:rsid w:val="00087E40"/>
    <w:rsid w:val="00087F17"/>
    <w:rsid w:val="00087F51"/>
    <w:rsid w:val="00087FB4"/>
    <w:rsid w:val="00087FBD"/>
    <w:rsid w:val="00087FDA"/>
    <w:rsid w:val="0009013B"/>
    <w:rsid w:val="00090228"/>
    <w:rsid w:val="0009034B"/>
    <w:rsid w:val="00090356"/>
    <w:rsid w:val="0009046F"/>
    <w:rsid w:val="0009049B"/>
    <w:rsid w:val="00090657"/>
    <w:rsid w:val="000906D7"/>
    <w:rsid w:val="0009079F"/>
    <w:rsid w:val="00090923"/>
    <w:rsid w:val="00090937"/>
    <w:rsid w:val="0009098B"/>
    <w:rsid w:val="00090A13"/>
    <w:rsid w:val="00090A91"/>
    <w:rsid w:val="00090AB4"/>
    <w:rsid w:val="00090B11"/>
    <w:rsid w:val="00090BC0"/>
    <w:rsid w:val="00090C84"/>
    <w:rsid w:val="00090C8F"/>
    <w:rsid w:val="00090D44"/>
    <w:rsid w:val="00090D61"/>
    <w:rsid w:val="00090E68"/>
    <w:rsid w:val="00090FEB"/>
    <w:rsid w:val="0009117F"/>
    <w:rsid w:val="000912DE"/>
    <w:rsid w:val="00091320"/>
    <w:rsid w:val="00091669"/>
    <w:rsid w:val="000916A8"/>
    <w:rsid w:val="0009177C"/>
    <w:rsid w:val="0009183F"/>
    <w:rsid w:val="000919EE"/>
    <w:rsid w:val="00091ADA"/>
    <w:rsid w:val="00091C16"/>
    <w:rsid w:val="00091C79"/>
    <w:rsid w:val="00091D3E"/>
    <w:rsid w:val="00091E2C"/>
    <w:rsid w:val="00091E31"/>
    <w:rsid w:val="00091E82"/>
    <w:rsid w:val="00091F8A"/>
    <w:rsid w:val="0009220B"/>
    <w:rsid w:val="00092329"/>
    <w:rsid w:val="000924C3"/>
    <w:rsid w:val="00092546"/>
    <w:rsid w:val="0009254D"/>
    <w:rsid w:val="0009255F"/>
    <w:rsid w:val="00092574"/>
    <w:rsid w:val="0009268C"/>
    <w:rsid w:val="000927B8"/>
    <w:rsid w:val="00092864"/>
    <w:rsid w:val="000928BC"/>
    <w:rsid w:val="00092997"/>
    <w:rsid w:val="000929D0"/>
    <w:rsid w:val="00092B15"/>
    <w:rsid w:val="00092DB3"/>
    <w:rsid w:val="00092DC5"/>
    <w:rsid w:val="00092DF8"/>
    <w:rsid w:val="00092E16"/>
    <w:rsid w:val="00093042"/>
    <w:rsid w:val="000931E8"/>
    <w:rsid w:val="000931F8"/>
    <w:rsid w:val="000933A8"/>
    <w:rsid w:val="00093503"/>
    <w:rsid w:val="00093761"/>
    <w:rsid w:val="00093949"/>
    <w:rsid w:val="00093AE3"/>
    <w:rsid w:val="00093B94"/>
    <w:rsid w:val="00093BA9"/>
    <w:rsid w:val="00093C34"/>
    <w:rsid w:val="00093CEC"/>
    <w:rsid w:val="000942AC"/>
    <w:rsid w:val="000942ED"/>
    <w:rsid w:val="000944C3"/>
    <w:rsid w:val="000945AD"/>
    <w:rsid w:val="0009468E"/>
    <w:rsid w:val="000946D6"/>
    <w:rsid w:val="0009481B"/>
    <w:rsid w:val="00094852"/>
    <w:rsid w:val="000948DA"/>
    <w:rsid w:val="00094953"/>
    <w:rsid w:val="00094AED"/>
    <w:rsid w:val="00094B2D"/>
    <w:rsid w:val="00094B77"/>
    <w:rsid w:val="00094BAC"/>
    <w:rsid w:val="00094BDE"/>
    <w:rsid w:val="00094C73"/>
    <w:rsid w:val="00094D1C"/>
    <w:rsid w:val="00094D84"/>
    <w:rsid w:val="00094DBF"/>
    <w:rsid w:val="00094DFD"/>
    <w:rsid w:val="000950F1"/>
    <w:rsid w:val="00095341"/>
    <w:rsid w:val="00095568"/>
    <w:rsid w:val="00095684"/>
    <w:rsid w:val="000956DA"/>
    <w:rsid w:val="0009573F"/>
    <w:rsid w:val="00095791"/>
    <w:rsid w:val="000957C6"/>
    <w:rsid w:val="000957D0"/>
    <w:rsid w:val="0009588D"/>
    <w:rsid w:val="0009599F"/>
    <w:rsid w:val="00095A11"/>
    <w:rsid w:val="00095BCD"/>
    <w:rsid w:val="00095F81"/>
    <w:rsid w:val="00096330"/>
    <w:rsid w:val="0009641D"/>
    <w:rsid w:val="0009691E"/>
    <w:rsid w:val="00096CDD"/>
    <w:rsid w:val="00096EC2"/>
    <w:rsid w:val="000972E6"/>
    <w:rsid w:val="0009730F"/>
    <w:rsid w:val="00097349"/>
    <w:rsid w:val="0009762D"/>
    <w:rsid w:val="0009764C"/>
    <w:rsid w:val="00097722"/>
    <w:rsid w:val="00097730"/>
    <w:rsid w:val="000977A4"/>
    <w:rsid w:val="000977DD"/>
    <w:rsid w:val="00097810"/>
    <w:rsid w:val="0009791A"/>
    <w:rsid w:val="00097924"/>
    <w:rsid w:val="00097AE6"/>
    <w:rsid w:val="00097AEC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797"/>
    <w:rsid w:val="000A0AFE"/>
    <w:rsid w:val="000A0B1B"/>
    <w:rsid w:val="000A0BD8"/>
    <w:rsid w:val="000A0D3B"/>
    <w:rsid w:val="000A0D9D"/>
    <w:rsid w:val="000A0E28"/>
    <w:rsid w:val="000A1014"/>
    <w:rsid w:val="000A1070"/>
    <w:rsid w:val="000A111E"/>
    <w:rsid w:val="000A11F8"/>
    <w:rsid w:val="000A1357"/>
    <w:rsid w:val="000A1409"/>
    <w:rsid w:val="000A15E1"/>
    <w:rsid w:val="000A1643"/>
    <w:rsid w:val="000A167C"/>
    <w:rsid w:val="000A17C3"/>
    <w:rsid w:val="000A19E8"/>
    <w:rsid w:val="000A1AA5"/>
    <w:rsid w:val="000A1B86"/>
    <w:rsid w:val="000A1CB1"/>
    <w:rsid w:val="000A1FE8"/>
    <w:rsid w:val="000A20B1"/>
    <w:rsid w:val="000A21C2"/>
    <w:rsid w:val="000A2332"/>
    <w:rsid w:val="000A23B9"/>
    <w:rsid w:val="000A260F"/>
    <w:rsid w:val="000A268A"/>
    <w:rsid w:val="000A26F4"/>
    <w:rsid w:val="000A2734"/>
    <w:rsid w:val="000A28E5"/>
    <w:rsid w:val="000A290C"/>
    <w:rsid w:val="000A293A"/>
    <w:rsid w:val="000A2A97"/>
    <w:rsid w:val="000A2C1B"/>
    <w:rsid w:val="000A2C5F"/>
    <w:rsid w:val="000A2CCD"/>
    <w:rsid w:val="000A2CD9"/>
    <w:rsid w:val="000A2D62"/>
    <w:rsid w:val="000A2DDD"/>
    <w:rsid w:val="000A2DED"/>
    <w:rsid w:val="000A2FA4"/>
    <w:rsid w:val="000A321C"/>
    <w:rsid w:val="000A32ED"/>
    <w:rsid w:val="000A3422"/>
    <w:rsid w:val="000A361C"/>
    <w:rsid w:val="000A3971"/>
    <w:rsid w:val="000A3AC3"/>
    <w:rsid w:val="000A3B50"/>
    <w:rsid w:val="000A3BF0"/>
    <w:rsid w:val="000A3C5B"/>
    <w:rsid w:val="000A3F62"/>
    <w:rsid w:val="000A3FF7"/>
    <w:rsid w:val="000A402A"/>
    <w:rsid w:val="000A41D1"/>
    <w:rsid w:val="000A41DA"/>
    <w:rsid w:val="000A41E6"/>
    <w:rsid w:val="000A429B"/>
    <w:rsid w:val="000A42DD"/>
    <w:rsid w:val="000A4354"/>
    <w:rsid w:val="000A4423"/>
    <w:rsid w:val="000A44F0"/>
    <w:rsid w:val="000A4629"/>
    <w:rsid w:val="000A46D6"/>
    <w:rsid w:val="000A4707"/>
    <w:rsid w:val="000A4763"/>
    <w:rsid w:val="000A47FF"/>
    <w:rsid w:val="000A4852"/>
    <w:rsid w:val="000A48B7"/>
    <w:rsid w:val="000A490B"/>
    <w:rsid w:val="000A497C"/>
    <w:rsid w:val="000A49A6"/>
    <w:rsid w:val="000A49BA"/>
    <w:rsid w:val="000A4A98"/>
    <w:rsid w:val="000A4AA6"/>
    <w:rsid w:val="000A4AD5"/>
    <w:rsid w:val="000A4B5B"/>
    <w:rsid w:val="000A4BE1"/>
    <w:rsid w:val="000A4C42"/>
    <w:rsid w:val="000A4E0B"/>
    <w:rsid w:val="000A5178"/>
    <w:rsid w:val="000A51ED"/>
    <w:rsid w:val="000A51EF"/>
    <w:rsid w:val="000A5236"/>
    <w:rsid w:val="000A529C"/>
    <w:rsid w:val="000A529D"/>
    <w:rsid w:val="000A5662"/>
    <w:rsid w:val="000A56DB"/>
    <w:rsid w:val="000A5758"/>
    <w:rsid w:val="000A57E9"/>
    <w:rsid w:val="000A59A8"/>
    <w:rsid w:val="000A59AA"/>
    <w:rsid w:val="000A5AC5"/>
    <w:rsid w:val="000A5B14"/>
    <w:rsid w:val="000A5B82"/>
    <w:rsid w:val="000A5C50"/>
    <w:rsid w:val="000A5C6F"/>
    <w:rsid w:val="000A5E22"/>
    <w:rsid w:val="000A62CA"/>
    <w:rsid w:val="000A62EF"/>
    <w:rsid w:val="000A6421"/>
    <w:rsid w:val="000A647B"/>
    <w:rsid w:val="000A64EC"/>
    <w:rsid w:val="000A6511"/>
    <w:rsid w:val="000A6665"/>
    <w:rsid w:val="000A6788"/>
    <w:rsid w:val="000A6DF4"/>
    <w:rsid w:val="000A6E1B"/>
    <w:rsid w:val="000A6E3C"/>
    <w:rsid w:val="000A6FFF"/>
    <w:rsid w:val="000A7057"/>
    <w:rsid w:val="000A739C"/>
    <w:rsid w:val="000A73A0"/>
    <w:rsid w:val="000A7413"/>
    <w:rsid w:val="000A741B"/>
    <w:rsid w:val="000A75F3"/>
    <w:rsid w:val="000A7754"/>
    <w:rsid w:val="000A7881"/>
    <w:rsid w:val="000A7903"/>
    <w:rsid w:val="000A7A59"/>
    <w:rsid w:val="000A7AF6"/>
    <w:rsid w:val="000A7EED"/>
    <w:rsid w:val="000B00F8"/>
    <w:rsid w:val="000B00FB"/>
    <w:rsid w:val="000B0161"/>
    <w:rsid w:val="000B02B5"/>
    <w:rsid w:val="000B032A"/>
    <w:rsid w:val="000B040F"/>
    <w:rsid w:val="000B0500"/>
    <w:rsid w:val="000B057D"/>
    <w:rsid w:val="000B05F3"/>
    <w:rsid w:val="000B0674"/>
    <w:rsid w:val="000B069D"/>
    <w:rsid w:val="000B0965"/>
    <w:rsid w:val="000B0A71"/>
    <w:rsid w:val="000B0AC9"/>
    <w:rsid w:val="000B0B42"/>
    <w:rsid w:val="000B0BAC"/>
    <w:rsid w:val="000B0E84"/>
    <w:rsid w:val="000B0FBD"/>
    <w:rsid w:val="000B10C1"/>
    <w:rsid w:val="000B11DC"/>
    <w:rsid w:val="000B1261"/>
    <w:rsid w:val="000B12ED"/>
    <w:rsid w:val="000B12F5"/>
    <w:rsid w:val="000B14BA"/>
    <w:rsid w:val="000B1543"/>
    <w:rsid w:val="000B168E"/>
    <w:rsid w:val="000B1AE0"/>
    <w:rsid w:val="000B1BE2"/>
    <w:rsid w:val="000B1D36"/>
    <w:rsid w:val="000B1D98"/>
    <w:rsid w:val="000B1DC7"/>
    <w:rsid w:val="000B1E58"/>
    <w:rsid w:val="000B2099"/>
    <w:rsid w:val="000B20EC"/>
    <w:rsid w:val="000B2158"/>
    <w:rsid w:val="000B22B5"/>
    <w:rsid w:val="000B22DE"/>
    <w:rsid w:val="000B257E"/>
    <w:rsid w:val="000B25A1"/>
    <w:rsid w:val="000B26D8"/>
    <w:rsid w:val="000B276F"/>
    <w:rsid w:val="000B2774"/>
    <w:rsid w:val="000B2872"/>
    <w:rsid w:val="000B2B75"/>
    <w:rsid w:val="000B2C26"/>
    <w:rsid w:val="000B2C4B"/>
    <w:rsid w:val="000B2D4E"/>
    <w:rsid w:val="000B2E40"/>
    <w:rsid w:val="000B2EB9"/>
    <w:rsid w:val="000B2F16"/>
    <w:rsid w:val="000B30BD"/>
    <w:rsid w:val="000B30C6"/>
    <w:rsid w:val="000B31C8"/>
    <w:rsid w:val="000B32B2"/>
    <w:rsid w:val="000B32CA"/>
    <w:rsid w:val="000B333A"/>
    <w:rsid w:val="000B3545"/>
    <w:rsid w:val="000B3593"/>
    <w:rsid w:val="000B3599"/>
    <w:rsid w:val="000B35C2"/>
    <w:rsid w:val="000B3640"/>
    <w:rsid w:val="000B39CB"/>
    <w:rsid w:val="000B39E1"/>
    <w:rsid w:val="000B3A97"/>
    <w:rsid w:val="000B3BFA"/>
    <w:rsid w:val="000B3CE6"/>
    <w:rsid w:val="000B3D8D"/>
    <w:rsid w:val="000B3E73"/>
    <w:rsid w:val="000B408A"/>
    <w:rsid w:val="000B40EF"/>
    <w:rsid w:val="000B4371"/>
    <w:rsid w:val="000B437C"/>
    <w:rsid w:val="000B4B8A"/>
    <w:rsid w:val="000B4D37"/>
    <w:rsid w:val="000B4E74"/>
    <w:rsid w:val="000B4EB3"/>
    <w:rsid w:val="000B4F26"/>
    <w:rsid w:val="000B4F33"/>
    <w:rsid w:val="000B50EB"/>
    <w:rsid w:val="000B511B"/>
    <w:rsid w:val="000B51B2"/>
    <w:rsid w:val="000B51C1"/>
    <w:rsid w:val="000B51EB"/>
    <w:rsid w:val="000B5250"/>
    <w:rsid w:val="000B52CA"/>
    <w:rsid w:val="000B5465"/>
    <w:rsid w:val="000B55E9"/>
    <w:rsid w:val="000B55FE"/>
    <w:rsid w:val="000B5973"/>
    <w:rsid w:val="000B597C"/>
    <w:rsid w:val="000B5A4E"/>
    <w:rsid w:val="000B5C78"/>
    <w:rsid w:val="000B5CBB"/>
    <w:rsid w:val="000B5EDC"/>
    <w:rsid w:val="000B5F0F"/>
    <w:rsid w:val="000B6140"/>
    <w:rsid w:val="000B6220"/>
    <w:rsid w:val="000B6336"/>
    <w:rsid w:val="000B696E"/>
    <w:rsid w:val="000B6C7A"/>
    <w:rsid w:val="000B702E"/>
    <w:rsid w:val="000B707C"/>
    <w:rsid w:val="000B71E2"/>
    <w:rsid w:val="000B7240"/>
    <w:rsid w:val="000B733E"/>
    <w:rsid w:val="000B7466"/>
    <w:rsid w:val="000B74A5"/>
    <w:rsid w:val="000B74B6"/>
    <w:rsid w:val="000B7579"/>
    <w:rsid w:val="000B779E"/>
    <w:rsid w:val="000B7A1E"/>
    <w:rsid w:val="000B7A50"/>
    <w:rsid w:val="000B7A95"/>
    <w:rsid w:val="000B7AE5"/>
    <w:rsid w:val="000B7B3B"/>
    <w:rsid w:val="000C0172"/>
    <w:rsid w:val="000C02E4"/>
    <w:rsid w:val="000C0318"/>
    <w:rsid w:val="000C040D"/>
    <w:rsid w:val="000C0443"/>
    <w:rsid w:val="000C044D"/>
    <w:rsid w:val="000C05E9"/>
    <w:rsid w:val="000C05F9"/>
    <w:rsid w:val="000C0636"/>
    <w:rsid w:val="000C07D2"/>
    <w:rsid w:val="000C0942"/>
    <w:rsid w:val="000C0A13"/>
    <w:rsid w:val="000C0A9E"/>
    <w:rsid w:val="000C0E92"/>
    <w:rsid w:val="000C0F26"/>
    <w:rsid w:val="000C1050"/>
    <w:rsid w:val="000C106C"/>
    <w:rsid w:val="000C1184"/>
    <w:rsid w:val="000C1289"/>
    <w:rsid w:val="000C1434"/>
    <w:rsid w:val="000C1555"/>
    <w:rsid w:val="000C15B2"/>
    <w:rsid w:val="000C15D8"/>
    <w:rsid w:val="000C1601"/>
    <w:rsid w:val="000C16B6"/>
    <w:rsid w:val="000C1730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CB8"/>
    <w:rsid w:val="000C1D0B"/>
    <w:rsid w:val="000C1D98"/>
    <w:rsid w:val="000C1E58"/>
    <w:rsid w:val="000C1EB3"/>
    <w:rsid w:val="000C1F68"/>
    <w:rsid w:val="000C2056"/>
    <w:rsid w:val="000C20AD"/>
    <w:rsid w:val="000C21F5"/>
    <w:rsid w:val="000C239E"/>
    <w:rsid w:val="000C23C4"/>
    <w:rsid w:val="000C23DE"/>
    <w:rsid w:val="000C24CF"/>
    <w:rsid w:val="000C261F"/>
    <w:rsid w:val="000C2675"/>
    <w:rsid w:val="000C27CB"/>
    <w:rsid w:val="000C296D"/>
    <w:rsid w:val="000C29E3"/>
    <w:rsid w:val="000C2A9A"/>
    <w:rsid w:val="000C2AFB"/>
    <w:rsid w:val="000C2CFA"/>
    <w:rsid w:val="000C2DE9"/>
    <w:rsid w:val="000C2E01"/>
    <w:rsid w:val="000C2E84"/>
    <w:rsid w:val="000C2E8B"/>
    <w:rsid w:val="000C2F3F"/>
    <w:rsid w:val="000C2FC5"/>
    <w:rsid w:val="000C3185"/>
    <w:rsid w:val="000C31C3"/>
    <w:rsid w:val="000C3255"/>
    <w:rsid w:val="000C332D"/>
    <w:rsid w:val="000C3579"/>
    <w:rsid w:val="000C35B0"/>
    <w:rsid w:val="000C35DA"/>
    <w:rsid w:val="000C375C"/>
    <w:rsid w:val="000C38DD"/>
    <w:rsid w:val="000C3C64"/>
    <w:rsid w:val="000C3CA2"/>
    <w:rsid w:val="000C3D75"/>
    <w:rsid w:val="000C3F51"/>
    <w:rsid w:val="000C4110"/>
    <w:rsid w:val="000C41F8"/>
    <w:rsid w:val="000C42FC"/>
    <w:rsid w:val="000C444E"/>
    <w:rsid w:val="000C445A"/>
    <w:rsid w:val="000C44CF"/>
    <w:rsid w:val="000C44F3"/>
    <w:rsid w:val="000C45AA"/>
    <w:rsid w:val="000C46F5"/>
    <w:rsid w:val="000C4767"/>
    <w:rsid w:val="000C486B"/>
    <w:rsid w:val="000C4A61"/>
    <w:rsid w:val="000C4D5E"/>
    <w:rsid w:val="000C4DBB"/>
    <w:rsid w:val="000C4ECE"/>
    <w:rsid w:val="000C507D"/>
    <w:rsid w:val="000C5088"/>
    <w:rsid w:val="000C509B"/>
    <w:rsid w:val="000C50EB"/>
    <w:rsid w:val="000C5121"/>
    <w:rsid w:val="000C5162"/>
    <w:rsid w:val="000C52D9"/>
    <w:rsid w:val="000C538E"/>
    <w:rsid w:val="000C5443"/>
    <w:rsid w:val="000C5498"/>
    <w:rsid w:val="000C55AF"/>
    <w:rsid w:val="000C564E"/>
    <w:rsid w:val="000C568C"/>
    <w:rsid w:val="000C57D6"/>
    <w:rsid w:val="000C58FC"/>
    <w:rsid w:val="000C595C"/>
    <w:rsid w:val="000C5B93"/>
    <w:rsid w:val="000C5BB6"/>
    <w:rsid w:val="000C5DE9"/>
    <w:rsid w:val="000C5E77"/>
    <w:rsid w:val="000C5E89"/>
    <w:rsid w:val="000C5F12"/>
    <w:rsid w:val="000C6071"/>
    <w:rsid w:val="000C6087"/>
    <w:rsid w:val="000C60CD"/>
    <w:rsid w:val="000C611F"/>
    <w:rsid w:val="000C614C"/>
    <w:rsid w:val="000C636D"/>
    <w:rsid w:val="000C638E"/>
    <w:rsid w:val="000C646D"/>
    <w:rsid w:val="000C64B8"/>
    <w:rsid w:val="000C687A"/>
    <w:rsid w:val="000C6882"/>
    <w:rsid w:val="000C6977"/>
    <w:rsid w:val="000C69D5"/>
    <w:rsid w:val="000C6A39"/>
    <w:rsid w:val="000C6B14"/>
    <w:rsid w:val="000C6BDC"/>
    <w:rsid w:val="000C6D53"/>
    <w:rsid w:val="000C6E27"/>
    <w:rsid w:val="000C6EFC"/>
    <w:rsid w:val="000C6F1A"/>
    <w:rsid w:val="000C6FAE"/>
    <w:rsid w:val="000C6FE2"/>
    <w:rsid w:val="000C6FF8"/>
    <w:rsid w:val="000C7125"/>
    <w:rsid w:val="000C7334"/>
    <w:rsid w:val="000C73D3"/>
    <w:rsid w:val="000C753D"/>
    <w:rsid w:val="000C75A7"/>
    <w:rsid w:val="000C77C5"/>
    <w:rsid w:val="000C782A"/>
    <w:rsid w:val="000C790B"/>
    <w:rsid w:val="000C7BB1"/>
    <w:rsid w:val="000C7C1A"/>
    <w:rsid w:val="000C7D76"/>
    <w:rsid w:val="000C7D79"/>
    <w:rsid w:val="000C7FFB"/>
    <w:rsid w:val="000D0142"/>
    <w:rsid w:val="000D046F"/>
    <w:rsid w:val="000D04CB"/>
    <w:rsid w:val="000D0507"/>
    <w:rsid w:val="000D0851"/>
    <w:rsid w:val="000D093C"/>
    <w:rsid w:val="000D09AA"/>
    <w:rsid w:val="000D0D26"/>
    <w:rsid w:val="000D0EEB"/>
    <w:rsid w:val="000D0FC5"/>
    <w:rsid w:val="000D10C4"/>
    <w:rsid w:val="000D1390"/>
    <w:rsid w:val="000D1392"/>
    <w:rsid w:val="000D1406"/>
    <w:rsid w:val="000D141A"/>
    <w:rsid w:val="000D1613"/>
    <w:rsid w:val="000D16A6"/>
    <w:rsid w:val="000D173B"/>
    <w:rsid w:val="000D1796"/>
    <w:rsid w:val="000D18BC"/>
    <w:rsid w:val="000D1A0F"/>
    <w:rsid w:val="000D1B3E"/>
    <w:rsid w:val="000D1BBD"/>
    <w:rsid w:val="000D1BFE"/>
    <w:rsid w:val="000D202C"/>
    <w:rsid w:val="000D2213"/>
    <w:rsid w:val="000D2277"/>
    <w:rsid w:val="000D230A"/>
    <w:rsid w:val="000D236E"/>
    <w:rsid w:val="000D23EF"/>
    <w:rsid w:val="000D2479"/>
    <w:rsid w:val="000D2495"/>
    <w:rsid w:val="000D24FE"/>
    <w:rsid w:val="000D252D"/>
    <w:rsid w:val="000D261F"/>
    <w:rsid w:val="000D27BD"/>
    <w:rsid w:val="000D2869"/>
    <w:rsid w:val="000D29BC"/>
    <w:rsid w:val="000D2A46"/>
    <w:rsid w:val="000D2BEC"/>
    <w:rsid w:val="000D2C42"/>
    <w:rsid w:val="000D2D9E"/>
    <w:rsid w:val="000D2E24"/>
    <w:rsid w:val="000D2E71"/>
    <w:rsid w:val="000D2EEB"/>
    <w:rsid w:val="000D2F21"/>
    <w:rsid w:val="000D3192"/>
    <w:rsid w:val="000D31AD"/>
    <w:rsid w:val="000D31F9"/>
    <w:rsid w:val="000D32D4"/>
    <w:rsid w:val="000D331A"/>
    <w:rsid w:val="000D33B8"/>
    <w:rsid w:val="000D33CA"/>
    <w:rsid w:val="000D3504"/>
    <w:rsid w:val="000D3529"/>
    <w:rsid w:val="000D383D"/>
    <w:rsid w:val="000D3A60"/>
    <w:rsid w:val="000D3B08"/>
    <w:rsid w:val="000D3CA9"/>
    <w:rsid w:val="000D3CF3"/>
    <w:rsid w:val="000D3D34"/>
    <w:rsid w:val="000D3D6B"/>
    <w:rsid w:val="000D3DD1"/>
    <w:rsid w:val="000D4061"/>
    <w:rsid w:val="000D41DD"/>
    <w:rsid w:val="000D4309"/>
    <w:rsid w:val="000D4337"/>
    <w:rsid w:val="000D46CB"/>
    <w:rsid w:val="000D47A0"/>
    <w:rsid w:val="000D4904"/>
    <w:rsid w:val="000D4E01"/>
    <w:rsid w:val="000D5129"/>
    <w:rsid w:val="000D51EC"/>
    <w:rsid w:val="000D524A"/>
    <w:rsid w:val="000D52F3"/>
    <w:rsid w:val="000D530A"/>
    <w:rsid w:val="000D5341"/>
    <w:rsid w:val="000D53DA"/>
    <w:rsid w:val="000D546D"/>
    <w:rsid w:val="000D5474"/>
    <w:rsid w:val="000D57F2"/>
    <w:rsid w:val="000D587C"/>
    <w:rsid w:val="000D58DF"/>
    <w:rsid w:val="000D58FD"/>
    <w:rsid w:val="000D5A37"/>
    <w:rsid w:val="000D5ABE"/>
    <w:rsid w:val="000D5D1F"/>
    <w:rsid w:val="000D5EB0"/>
    <w:rsid w:val="000D5F04"/>
    <w:rsid w:val="000D6012"/>
    <w:rsid w:val="000D61E1"/>
    <w:rsid w:val="000D629C"/>
    <w:rsid w:val="000D62BC"/>
    <w:rsid w:val="000D6461"/>
    <w:rsid w:val="000D660B"/>
    <w:rsid w:val="000D665D"/>
    <w:rsid w:val="000D666F"/>
    <w:rsid w:val="000D66CB"/>
    <w:rsid w:val="000D67FB"/>
    <w:rsid w:val="000D6A77"/>
    <w:rsid w:val="000D6AE5"/>
    <w:rsid w:val="000D6B14"/>
    <w:rsid w:val="000D6BE1"/>
    <w:rsid w:val="000D6C95"/>
    <w:rsid w:val="000D6D1A"/>
    <w:rsid w:val="000D6DD4"/>
    <w:rsid w:val="000D6E08"/>
    <w:rsid w:val="000D6E1C"/>
    <w:rsid w:val="000D6F19"/>
    <w:rsid w:val="000D6F51"/>
    <w:rsid w:val="000D7038"/>
    <w:rsid w:val="000D7119"/>
    <w:rsid w:val="000D718D"/>
    <w:rsid w:val="000D736D"/>
    <w:rsid w:val="000D73A1"/>
    <w:rsid w:val="000D7504"/>
    <w:rsid w:val="000D7915"/>
    <w:rsid w:val="000D7927"/>
    <w:rsid w:val="000D7937"/>
    <w:rsid w:val="000D7A49"/>
    <w:rsid w:val="000D7AB4"/>
    <w:rsid w:val="000D7D2D"/>
    <w:rsid w:val="000D7D57"/>
    <w:rsid w:val="000D7DAA"/>
    <w:rsid w:val="000D7DEE"/>
    <w:rsid w:val="000D7E15"/>
    <w:rsid w:val="000D7E24"/>
    <w:rsid w:val="000D7E4E"/>
    <w:rsid w:val="000D7FB3"/>
    <w:rsid w:val="000E0401"/>
    <w:rsid w:val="000E08A2"/>
    <w:rsid w:val="000E08DA"/>
    <w:rsid w:val="000E0938"/>
    <w:rsid w:val="000E0947"/>
    <w:rsid w:val="000E097B"/>
    <w:rsid w:val="000E0C17"/>
    <w:rsid w:val="000E0C9B"/>
    <w:rsid w:val="000E0CE2"/>
    <w:rsid w:val="000E0D4C"/>
    <w:rsid w:val="000E0DA5"/>
    <w:rsid w:val="000E0DC1"/>
    <w:rsid w:val="000E0ED2"/>
    <w:rsid w:val="000E0F98"/>
    <w:rsid w:val="000E0FA5"/>
    <w:rsid w:val="000E1094"/>
    <w:rsid w:val="000E1102"/>
    <w:rsid w:val="000E1125"/>
    <w:rsid w:val="000E116A"/>
    <w:rsid w:val="000E11BA"/>
    <w:rsid w:val="000E12FF"/>
    <w:rsid w:val="000E1341"/>
    <w:rsid w:val="000E134F"/>
    <w:rsid w:val="000E146E"/>
    <w:rsid w:val="000E16CC"/>
    <w:rsid w:val="000E1761"/>
    <w:rsid w:val="000E17A1"/>
    <w:rsid w:val="000E180E"/>
    <w:rsid w:val="000E1891"/>
    <w:rsid w:val="000E1ABD"/>
    <w:rsid w:val="000E1AEC"/>
    <w:rsid w:val="000E1B43"/>
    <w:rsid w:val="000E1BF1"/>
    <w:rsid w:val="000E1CA1"/>
    <w:rsid w:val="000E1D0E"/>
    <w:rsid w:val="000E2012"/>
    <w:rsid w:val="000E2038"/>
    <w:rsid w:val="000E20FA"/>
    <w:rsid w:val="000E22F1"/>
    <w:rsid w:val="000E24AE"/>
    <w:rsid w:val="000E256D"/>
    <w:rsid w:val="000E271F"/>
    <w:rsid w:val="000E2870"/>
    <w:rsid w:val="000E28C0"/>
    <w:rsid w:val="000E28CB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38F"/>
    <w:rsid w:val="000E348F"/>
    <w:rsid w:val="000E34B7"/>
    <w:rsid w:val="000E34FA"/>
    <w:rsid w:val="000E353C"/>
    <w:rsid w:val="000E360C"/>
    <w:rsid w:val="000E369D"/>
    <w:rsid w:val="000E37B3"/>
    <w:rsid w:val="000E38BB"/>
    <w:rsid w:val="000E39A7"/>
    <w:rsid w:val="000E39E2"/>
    <w:rsid w:val="000E3AC9"/>
    <w:rsid w:val="000E3B63"/>
    <w:rsid w:val="000E3CFD"/>
    <w:rsid w:val="000E3D87"/>
    <w:rsid w:val="000E3F22"/>
    <w:rsid w:val="000E3F65"/>
    <w:rsid w:val="000E4032"/>
    <w:rsid w:val="000E40D3"/>
    <w:rsid w:val="000E450D"/>
    <w:rsid w:val="000E453B"/>
    <w:rsid w:val="000E4747"/>
    <w:rsid w:val="000E498E"/>
    <w:rsid w:val="000E4ADE"/>
    <w:rsid w:val="000E4BAC"/>
    <w:rsid w:val="000E4BEB"/>
    <w:rsid w:val="000E4C5C"/>
    <w:rsid w:val="000E4D86"/>
    <w:rsid w:val="000E4D99"/>
    <w:rsid w:val="000E4EC3"/>
    <w:rsid w:val="000E4F78"/>
    <w:rsid w:val="000E50B2"/>
    <w:rsid w:val="000E50F1"/>
    <w:rsid w:val="000E5229"/>
    <w:rsid w:val="000E5302"/>
    <w:rsid w:val="000E5356"/>
    <w:rsid w:val="000E5457"/>
    <w:rsid w:val="000E55EF"/>
    <w:rsid w:val="000E56C5"/>
    <w:rsid w:val="000E5796"/>
    <w:rsid w:val="000E58B5"/>
    <w:rsid w:val="000E5959"/>
    <w:rsid w:val="000E5CEC"/>
    <w:rsid w:val="000E5D95"/>
    <w:rsid w:val="000E5D9B"/>
    <w:rsid w:val="000E5FD6"/>
    <w:rsid w:val="000E610D"/>
    <w:rsid w:val="000E63B8"/>
    <w:rsid w:val="000E63CD"/>
    <w:rsid w:val="000E641E"/>
    <w:rsid w:val="000E64B2"/>
    <w:rsid w:val="000E6557"/>
    <w:rsid w:val="000E660E"/>
    <w:rsid w:val="000E6610"/>
    <w:rsid w:val="000E673A"/>
    <w:rsid w:val="000E676B"/>
    <w:rsid w:val="000E6790"/>
    <w:rsid w:val="000E67E8"/>
    <w:rsid w:val="000E6884"/>
    <w:rsid w:val="000E6922"/>
    <w:rsid w:val="000E69C5"/>
    <w:rsid w:val="000E6AB0"/>
    <w:rsid w:val="000E6AC5"/>
    <w:rsid w:val="000E6B7C"/>
    <w:rsid w:val="000E6BDE"/>
    <w:rsid w:val="000E6D38"/>
    <w:rsid w:val="000E6E18"/>
    <w:rsid w:val="000E6E48"/>
    <w:rsid w:val="000E6EC8"/>
    <w:rsid w:val="000E6F7B"/>
    <w:rsid w:val="000E70A2"/>
    <w:rsid w:val="000E7137"/>
    <w:rsid w:val="000E721C"/>
    <w:rsid w:val="000E722E"/>
    <w:rsid w:val="000E7260"/>
    <w:rsid w:val="000E72C6"/>
    <w:rsid w:val="000E7452"/>
    <w:rsid w:val="000E74A7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168"/>
    <w:rsid w:val="000F0304"/>
    <w:rsid w:val="000F0617"/>
    <w:rsid w:val="000F06E2"/>
    <w:rsid w:val="000F0765"/>
    <w:rsid w:val="000F0895"/>
    <w:rsid w:val="000F0A48"/>
    <w:rsid w:val="000F0A54"/>
    <w:rsid w:val="000F0A76"/>
    <w:rsid w:val="000F0B9B"/>
    <w:rsid w:val="000F0CF6"/>
    <w:rsid w:val="000F0D47"/>
    <w:rsid w:val="000F1095"/>
    <w:rsid w:val="000F118D"/>
    <w:rsid w:val="000F11FA"/>
    <w:rsid w:val="000F12A9"/>
    <w:rsid w:val="000F13B8"/>
    <w:rsid w:val="000F1414"/>
    <w:rsid w:val="000F146D"/>
    <w:rsid w:val="000F1545"/>
    <w:rsid w:val="000F163F"/>
    <w:rsid w:val="000F17F8"/>
    <w:rsid w:val="000F1A0A"/>
    <w:rsid w:val="000F1CED"/>
    <w:rsid w:val="000F1DA5"/>
    <w:rsid w:val="000F1E4D"/>
    <w:rsid w:val="000F1FAD"/>
    <w:rsid w:val="000F1FF4"/>
    <w:rsid w:val="000F1FF6"/>
    <w:rsid w:val="000F2130"/>
    <w:rsid w:val="000F2200"/>
    <w:rsid w:val="000F2317"/>
    <w:rsid w:val="000F2406"/>
    <w:rsid w:val="000F249D"/>
    <w:rsid w:val="000F250F"/>
    <w:rsid w:val="000F25E5"/>
    <w:rsid w:val="000F273D"/>
    <w:rsid w:val="000F2780"/>
    <w:rsid w:val="000F27C5"/>
    <w:rsid w:val="000F27C6"/>
    <w:rsid w:val="000F2937"/>
    <w:rsid w:val="000F29B2"/>
    <w:rsid w:val="000F2A48"/>
    <w:rsid w:val="000F2B18"/>
    <w:rsid w:val="000F2BCF"/>
    <w:rsid w:val="000F2C29"/>
    <w:rsid w:val="000F2CCF"/>
    <w:rsid w:val="000F2E31"/>
    <w:rsid w:val="000F2EC7"/>
    <w:rsid w:val="000F2F29"/>
    <w:rsid w:val="000F2F70"/>
    <w:rsid w:val="000F2F7D"/>
    <w:rsid w:val="000F31D8"/>
    <w:rsid w:val="000F322C"/>
    <w:rsid w:val="000F3246"/>
    <w:rsid w:val="000F32C3"/>
    <w:rsid w:val="000F3326"/>
    <w:rsid w:val="000F33FE"/>
    <w:rsid w:val="000F35FB"/>
    <w:rsid w:val="000F361D"/>
    <w:rsid w:val="000F3624"/>
    <w:rsid w:val="000F3657"/>
    <w:rsid w:val="000F3755"/>
    <w:rsid w:val="000F381A"/>
    <w:rsid w:val="000F3A78"/>
    <w:rsid w:val="000F3A7E"/>
    <w:rsid w:val="000F3A92"/>
    <w:rsid w:val="000F3B81"/>
    <w:rsid w:val="000F3B96"/>
    <w:rsid w:val="000F3BF8"/>
    <w:rsid w:val="000F3CD6"/>
    <w:rsid w:val="000F3E77"/>
    <w:rsid w:val="000F4209"/>
    <w:rsid w:val="000F42B1"/>
    <w:rsid w:val="000F431F"/>
    <w:rsid w:val="000F4389"/>
    <w:rsid w:val="000F44E7"/>
    <w:rsid w:val="000F44F3"/>
    <w:rsid w:val="000F4526"/>
    <w:rsid w:val="000F457A"/>
    <w:rsid w:val="000F49B3"/>
    <w:rsid w:val="000F4A97"/>
    <w:rsid w:val="000F4B4B"/>
    <w:rsid w:val="000F4B7D"/>
    <w:rsid w:val="000F4B8E"/>
    <w:rsid w:val="000F4CDD"/>
    <w:rsid w:val="000F4D3A"/>
    <w:rsid w:val="000F4F54"/>
    <w:rsid w:val="000F4FD4"/>
    <w:rsid w:val="000F4FEE"/>
    <w:rsid w:val="000F5378"/>
    <w:rsid w:val="000F5413"/>
    <w:rsid w:val="000F54C8"/>
    <w:rsid w:val="000F579F"/>
    <w:rsid w:val="000F5BA8"/>
    <w:rsid w:val="000F5E0E"/>
    <w:rsid w:val="000F5E21"/>
    <w:rsid w:val="000F60C9"/>
    <w:rsid w:val="000F6190"/>
    <w:rsid w:val="000F630C"/>
    <w:rsid w:val="000F6494"/>
    <w:rsid w:val="000F6507"/>
    <w:rsid w:val="000F6961"/>
    <w:rsid w:val="000F6965"/>
    <w:rsid w:val="000F69CC"/>
    <w:rsid w:val="000F6A2F"/>
    <w:rsid w:val="000F6A53"/>
    <w:rsid w:val="000F6AAC"/>
    <w:rsid w:val="000F6ADB"/>
    <w:rsid w:val="000F6B8D"/>
    <w:rsid w:val="000F6C33"/>
    <w:rsid w:val="000F6D15"/>
    <w:rsid w:val="000F6D28"/>
    <w:rsid w:val="000F6FA5"/>
    <w:rsid w:val="000F71A1"/>
    <w:rsid w:val="000F71F8"/>
    <w:rsid w:val="000F723C"/>
    <w:rsid w:val="000F730A"/>
    <w:rsid w:val="000F7374"/>
    <w:rsid w:val="000F742D"/>
    <w:rsid w:val="000F7479"/>
    <w:rsid w:val="000F747E"/>
    <w:rsid w:val="000F7488"/>
    <w:rsid w:val="000F7837"/>
    <w:rsid w:val="000F7929"/>
    <w:rsid w:val="000F793F"/>
    <w:rsid w:val="000F7949"/>
    <w:rsid w:val="000F7B01"/>
    <w:rsid w:val="000F7D59"/>
    <w:rsid w:val="000F7DF2"/>
    <w:rsid w:val="000F7E92"/>
    <w:rsid w:val="001000A3"/>
    <w:rsid w:val="001001E1"/>
    <w:rsid w:val="00100238"/>
    <w:rsid w:val="00100259"/>
    <w:rsid w:val="001006A0"/>
    <w:rsid w:val="00100763"/>
    <w:rsid w:val="0010099C"/>
    <w:rsid w:val="00100C0A"/>
    <w:rsid w:val="00100C3E"/>
    <w:rsid w:val="00100C9D"/>
    <w:rsid w:val="00100D6A"/>
    <w:rsid w:val="00100DA6"/>
    <w:rsid w:val="00100EE1"/>
    <w:rsid w:val="00100F7F"/>
    <w:rsid w:val="00100FBE"/>
    <w:rsid w:val="00100FDF"/>
    <w:rsid w:val="00101076"/>
    <w:rsid w:val="00101267"/>
    <w:rsid w:val="00101287"/>
    <w:rsid w:val="00101302"/>
    <w:rsid w:val="00101413"/>
    <w:rsid w:val="00101530"/>
    <w:rsid w:val="00101554"/>
    <w:rsid w:val="00101563"/>
    <w:rsid w:val="00101674"/>
    <w:rsid w:val="00101981"/>
    <w:rsid w:val="001019DF"/>
    <w:rsid w:val="00101A38"/>
    <w:rsid w:val="00101B06"/>
    <w:rsid w:val="00101CEB"/>
    <w:rsid w:val="00101CEC"/>
    <w:rsid w:val="00101DDA"/>
    <w:rsid w:val="00101FE0"/>
    <w:rsid w:val="00101FF4"/>
    <w:rsid w:val="00102042"/>
    <w:rsid w:val="00102073"/>
    <w:rsid w:val="0010212A"/>
    <w:rsid w:val="0010217A"/>
    <w:rsid w:val="00102198"/>
    <w:rsid w:val="001021FD"/>
    <w:rsid w:val="00102278"/>
    <w:rsid w:val="00102342"/>
    <w:rsid w:val="001023F9"/>
    <w:rsid w:val="00102531"/>
    <w:rsid w:val="00102665"/>
    <w:rsid w:val="001026FA"/>
    <w:rsid w:val="00102771"/>
    <w:rsid w:val="00102948"/>
    <w:rsid w:val="0010295F"/>
    <w:rsid w:val="00102CCC"/>
    <w:rsid w:val="00102D44"/>
    <w:rsid w:val="00102DDF"/>
    <w:rsid w:val="0010305E"/>
    <w:rsid w:val="001033C9"/>
    <w:rsid w:val="00103421"/>
    <w:rsid w:val="00103525"/>
    <w:rsid w:val="00103581"/>
    <w:rsid w:val="00103833"/>
    <w:rsid w:val="00103933"/>
    <w:rsid w:val="001039F1"/>
    <w:rsid w:val="00103A27"/>
    <w:rsid w:val="00103A90"/>
    <w:rsid w:val="00103AAB"/>
    <w:rsid w:val="00103B99"/>
    <w:rsid w:val="00103C8B"/>
    <w:rsid w:val="00103E21"/>
    <w:rsid w:val="00103E4B"/>
    <w:rsid w:val="00103F6D"/>
    <w:rsid w:val="001040D6"/>
    <w:rsid w:val="0010456D"/>
    <w:rsid w:val="001045B0"/>
    <w:rsid w:val="00104648"/>
    <w:rsid w:val="00104669"/>
    <w:rsid w:val="001048A4"/>
    <w:rsid w:val="00104959"/>
    <w:rsid w:val="00104983"/>
    <w:rsid w:val="00104AF0"/>
    <w:rsid w:val="00104C66"/>
    <w:rsid w:val="00104DAB"/>
    <w:rsid w:val="00104E0B"/>
    <w:rsid w:val="00104E53"/>
    <w:rsid w:val="00104ED5"/>
    <w:rsid w:val="00104F60"/>
    <w:rsid w:val="0010517D"/>
    <w:rsid w:val="00105390"/>
    <w:rsid w:val="00105398"/>
    <w:rsid w:val="0010547D"/>
    <w:rsid w:val="00105567"/>
    <w:rsid w:val="0010566E"/>
    <w:rsid w:val="001056D2"/>
    <w:rsid w:val="0010574F"/>
    <w:rsid w:val="00105786"/>
    <w:rsid w:val="00105794"/>
    <w:rsid w:val="001057BF"/>
    <w:rsid w:val="001058D7"/>
    <w:rsid w:val="00105B3F"/>
    <w:rsid w:val="00105BAF"/>
    <w:rsid w:val="00105C5D"/>
    <w:rsid w:val="00105D6E"/>
    <w:rsid w:val="00105E6C"/>
    <w:rsid w:val="00105E9A"/>
    <w:rsid w:val="00105EB2"/>
    <w:rsid w:val="00105F69"/>
    <w:rsid w:val="00105FD4"/>
    <w:rsid w:val="00106245"/>
    <w:rsid w:val="001062FA"/>
    <w:rsid w:val="001064A0"/>
    <w:rsid w:val="0010650E"/>
    <w:rsid w:val="001065A8"/>
    <w:rsid w:val="0010694C"/>
    <w:rsid w:val="00106B3E"/>
    <w:rsid w:val="00106C28"/>
    <w:rsid w:val="00106C4A"/>
    <w:rsid w:val="00106C91"/>
    <w:rsid w:val="00106CDF"/>
    <w:rsid w:val="00106CF8"/>
    <w:rsid w:val="00106EAF"/>
    <w:rsid w:val="00107182"/>
    <w:rsid w:val="00107288"/>
    <w:rsid w:val="00107308"/>
    <w:rsid w:val="0010730C"/>
    <w:rsid w:val="00107404"/>
    <w:rsid w:val="001076B3"/>
    <w:rsid w:val="001077A8"/>
    <w:rsid w:val="00107850"/>
    <w:rsid w:val="001078E9"/>
    <w:rsid w:val="001078F5"/>
    <w:rsid w:val="00107A46"/>
    <w:rsid w:val="00107C52"/>
    <w:rsid w:val="00107D98"/>
    <w:rsid w:val="00107DBE"/>
    <w:rsid w:val="001101A8"/>
    <w:rsid w:val="0011036E"/>
    <w:rsid w:val="00110384"/>
    <w:rsid w:val="00110490"/>
    <w:rsid w:val="00110505"/>
    <w:rsid w:val="001105DB"/>
    <w:rsid w:val="00110625"/>
    <w:rsid w:val="0011068E"/>
    <w:rsid w:val="00110761"/>
    <w:rsid w:val="00110792"/>
    <w:rsid w:val="0011093C"/>
    <w:rsid w:val="0011097D"/>
    <w:rsid w:val="001109F7"/>
    <w:rsid w:val="00110A60"/>
    <w:rsid w:val="00110AFE"/>
    <w:rsid w:val="00110CE7"/>
    <w:rsid w:val="00110D09"/>
    <w:rsid w:val="00110D6E"/>
    <w:rsid w:val="0011104D"/>
    <w:rsid w:val="0011109C"/>
    <w:rsid w:val="001110C8"/>
    <w:rsid w:val="001110CD"/>
    <w:rsid w:val="00111169"/>
    <w:rsid w:val="00111242"/>
    <w:rsid w:val="001113DC"/>
    <w:rsid w:val="001115B6"/>
    <w:rsid w:val="001115B9"/>
    <w:rsid w:val="001117B4"/>
    <w:rsid w:val="001117B5"/>
    <w:rsid w:val="00111817"/>
    <w:rsid w:val="001118E3"/>
    <w:rsid w:val="00111C45"/>
    <w:rsid w:val="00111CE8"/>
    <w:rsid w:val="00112076"/>
    <w:rsid w:val="001121B6"/>
    <w:rsid w:val="001121C6"/>
    <w:rsid w:val="001123F5"/>
    <w:rsid w:val="0011249C"/>
    <w:rsid w:val="00112579"/>
    <w:rsid w:val="00112615"/>
    <w:rsid w:val="001127DE"/>
    <w:rsid w:val="00112897"/>
    <w:rsid w:val="001129CD"/>
    <w:rsid w:val="00112B3A"/>
    <w:rsid w:val="00112BBC"/>
    <w:rsid w:val="00112C88"/>
    <w:rsid w:val="00112D63"/>
    <w:rsid w:val="00112D81"/>
    <w:rsid w:val="001130B4"/>
    <w:rsid w:val="00113234"/>
    <w:rsid w:val="001132B9"/>
    <w:rsid w:val="001132C6"/>
    <w:rsid w:val="001132D9"/>
    <w:rsid w:val="00113350"/>
    <w:rsid w:val="001133D6"/>
    <w:rsid w:val="0011363C"/>
    <w:rsid w:val="00113714"/>
    <w:rsid w:val="00113752"/>
    <w:rsid w:val="0011377C"/>
    <w:rsid w:val="00113ADD"/>
    <w:rsid w:val="00113AE6"/>
    <w:rsid w:val="00113C7E"/>
    <w:rsid w:val="00113D14"/>
    <w:rsid w:val="00113E1E"/>
    <w:rsid w:val="001141C7"/>
    <w:rsid w:val="001142E3"/>
    <w:rsid w:val="001142F8"/>
    <w:rsid w:val="001143F9"/>
    <w:rsid w:val="00114498"/>
    <w:rsid w:val="00114727"/>
    <w:rsid w:val="00114762"/>
    <w:rsid w:val="0011481E"/>
    <w:rsid w:val="001148F9"/>
    <w:rsid w:val="00114905"/>
    <w:rsid w:val="00114B11"/>
    <w:rsid w:val="00114B21"/>
    <w:rsid w:val="00114C9A"/>
    <w:rsid w:val="00114CA6"/>
    <w:rsid w:val="00114CD4"/>
    <w:rsid w:val="00114D27"/>
    <w:rsid w:val="00114D69"/>
    <w:rsid w:val="00114E23"/>
    <w:rsid w:val="00114EC6"/>
    <w:rsid w:val="00115211"/>
    <w:rsid w:val="001152C0"/>
    <w:rsid w:val="001154A9"/>
    <w:rsid w:val="0011599E"/>
    <w:rsid w:val="00115A12"/>
    <w:rsid w:val="00115A59"/>
    <w:rsid w:val="00115C54"/>
    <w:rsid w:val="00115F3E"/>
    <w:rsid w:val="00116237"/>
    <w:rsid w:val="0011643F"/>
    <w:rsid w:val="0011655C"/>
    <w:rsid w:val="001165B9"/>
    <w:rsid w:val="001166CD"/>
    <w:rsid w:val="0011676B"/>
    <w:rsid w:val="00116783"/>
    <w:rsid w:val="001167F9"/>
    <w:rsid w:val="0011689F"/>
    <w:rsid w:val="00116915"/>
    <w:rsid w:val="0011693F"/>
    <w:rsid w:val="001169DC"/>
    <w:rsid w:val="00116AB6"/>
    <w:rsid w:val="00116AC9"/>
    <w:rsid w:val="00116B17"/>
    <w:rsid w:val="00116C69"/>
    <w:rsid w:val="00116D33"/>
    <w:rsid w:val="00116D53"/>
    <w:rsid w:val="00116DC8"/>
    <w:rsid w:val="00116F13"/>
    <w:rsid w:val="00117113"/>
    <w:rsid w:val="00117183"/>
    <w:rsid w:val="001171EB"/>
    <w:rsid w:val="001173ED"/>
    <w:rsid w:val="00117616"/>
    <w:rsid w:val="001177B9"/>
    <w:rsid w:val="001177FD"/>
    <w:rsid w:val="00117803"/>
    <w:rsid w:val="00117906"/>
    <w:rsid w:val="0011791F"/>
    <w:rsid w:val="001179D3"/>
    <w:rsid w:val="00117A66"/>
    <w:rsid w:val="00117A9A"/>
    <w:rsid w:val="00117B29"/>
    <w:rsid w:val="00117B38"/>
    <w:rsid w:val="00117C0D"/>
    <w:rsid w:val="00117C72"/>
    <w:rsid w:val="00117DB5"/>
    <w:rsid w:val="00117FEE"/>
    <w:rsid w:val="00120069"/>
    <w:rsid w:val="001201F7"/>
    <w:rsid w:val="001202C1"/>
    <w:rsid w:val="00120312"/>
    <w:rsid w:val="001203BF"/>
    <w:rsid w:val="001206A2"/>
    <w:rsid w:val="0012074D"/>
    <w:rsid w:val="00120765"/>
    <w:rsid w:val="00120808"/>
    <w:rsid w:val="00120880"/>
    <w:rsid w:val="00120C4F"/>
    <w:rsid w:val="00120C7E"/>
    <w:rsid w:val="00120D17"/>
    <w:rsid w:val="00120E1F"/>
    <w:rsid w:val="001211E5"/>
    <w:rsid w:val="00121268"/>
    <w:rsid w:val="001212AB"/>
    <w:rsid w:val="0012136F"/>
    <w:rsid w:val="001216CC"/>
    <w:rsid w:val="00121A6B"/>
    <w:rsid w:val="00121BA4"/>
    <w:rsid w:val="00121BC8"/>
    <w:rsid w:val="00121DE3"/>
    <w:rsid w:val="00121E1C"/>
    <w:rsid w:val="00121EAA"/>
    <w:rsid w:val="00121F3E"/>
    <w:rsid w:val="00121FA2"/>
    <w:rsid w:val="00121FD1"/>
    <w:rsid w:val="00121FD2"/>
    <w:rsid w:val="00121FF9"/>
    <w:rsid w:val="00122217"/>
    <w:rsid w:val="00122410"/>
    <w:rsid w:val="0012241E"/>
    <w:rsid w:val="0012244B"/>
    <w:rsid w:val="00122463"/>
    <w:rsid w:val="0012255E"/>
    <w:rsid w:val="0012256E"/>
    <w:rsid w:val="001225F5"/>
    <w:rsid w:val="001226B7"/>
    <w:rsid w:val="00122A99"/>
    <w:rsid w:val="00122BB7"/>
    <w:rsid w:val="00122C81"/>
    <w:rsid w:val="00122D8D"/>
    <w:rsid w:val="00122F84"/>
    <w:rsid w:val="0012330A"/>
    <w:rsid w:val="00123379"/>
    <w:rsid w:val="001233FB"/>
    <w:rsid w:val="001234BA"/>
    <w:rsid w:val="001235F3"/>
    <w:rsid w:val="0012374A"/>
    <w:rsid w:val="0012377E"/>
    <w:rsid w:val="00123880"/>
    <w:rsid w:val="0012396B"/>
    <w:rsid w:val="001239AF"/>
    <w:rsid w:val="00123A1D"/>
    <w:rsid w:val="00123BDF"/>
    <w:rsid w:val="00123CB2"/>
    <w:rsid w:val="00123D73"/>
    <w:rsid w:val="00123DD3"/>
    <w:rsid w:val="00123DF9"/>
    <w:rsid w:val="00123E9B"/>
    <w:rsid w:val="00123F16"/>
    <w:rsid w:val="00123F6B"/>
    <w:rsid w:val="00123FE4"/>
    <w:rsid w:val="00124278"/>
    <w:rsid w:val="00124432"/>
    <w:rsid w:val="0012451F"/>
    <w:rsid w:val="00124578"/>
    <w:rsid w:val="001245C9"/>
    <w:rsid w:val="001245D3"/>
    <w:rsid w:val="001248E9"/>
    <w:rsid w:val="00124A2C"/>
    <w:rsid w:val="00124A32"/>
    <w:rsid w:val="00124A53"/>
    <w:rsid w:val="00124CED"/>
    <w:rsid w:val="00124E37"/>
    <w:rsid w:val="00124F4C"/>
    <w:rsid w:val="00124F76"/>
    <w:rsid w:val="00125032"/>
    <w:rsid w:val="001250C5"/>
    <w:rsid w:val="00125131"/>
    <w:rsid w:val="001251A6"/>
    <w:rsid w:val="001251D7"/>
    <w:rsid w:val="001253E9"/>
    <w:rsid w:val="001254B3"/>
    <w:rsid w:val="00125534"/>
    <w:rsid w:val="001255CA"/>
    <w:rsid w:val="00125707"/>
    <w:rsid w:val="00125718"/>
    <w:rsid w:val="001257F6"/>
    <w:rsid w:val="00125A0B"/>
    <w:rsid w:val="00125A32"/>
    <w:rsid w:val="00125A52"/>
    <w:rsid w:val="00125A6D"/>
    <w:rsid w:val="00125AEA"/>
    <w:rsid w:val="00125C68"/>
    <w:rsid w:val="00125E82"/>
    <w:rsid w:val="00125F71"/>
    <w:rsid w:val="001260C8"/>
    <w:rsid w:val="0012620B"/>
    <w:rsid w:val="001262A8"/>
    <w:rsid w:val="0012637C"/>
    <w:rsid w:val="001263E4"/>
    <w:rsid w:val="001264D5"/>
    <w:rsid w:val="00126716"/>
    <w:rsid w:val="0012691C"/>
    <w:rsid w:val="001269DF"/>
    <w:rsid w:val="00126B85"/>
    <w:rsid w:val="00126D84"/>
    <w:rsid w:val="00126E0A"/>
    <w:rsid w:val="00126EF6"/>
    <w:rsid w:val="00126FE7"/>
    <w:rsid w:val="00126FF7"/>
    <w:rsid w:val="00127000"/>
    <w:rsid w:val="00127004"/>
    <w:rsid w:val="001270AB"/>
    <w:rsid w:val="00127744"/>
    <w:rsid w:val="001277DC"/>
    <w:rsid w:val="0012782B"/>
    <w:rsid w:val="00127913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88"/>
    <w:rsid w:val="00130B1D"/>
    <w:rsid w:val="00130D3F"/>
    <w:rsid w:val="00130E36"/>
    <w:rsid w:val="00130E9B"/>
    <w:rsid w:val="00130F4F"/>
    <w:rsid w:val="00130F86"/>
    <w:rsid w:val="00130F90"/>
    <w:rsid w:val="0013109E"/>
    <w:rsid w:val="0013110B"/>
    <w:rsid w:val="00131204"/>
    <w:rsid w:val="00131230"/>
    <w:rsid w:val="0013127B"/>
    <w:rsid w:val="0013130F"/>
    <w:rsid w:val="00131379"/>
    <w:rsid w:val="001314DF"/>
    <w:rsid w:val="001315D7"/>
    <w:rsid w:val="00131602"/>
    <w:rsid w:val="0013163B"/>
    <w:rsid w:val="00131963"/>
    <w:rsid w:val="0013198A"/>
    <w:rsid w:val="001319A6"/>
    <w:rsid w:val="001319B7"/>
    <w:rsid w:val="00131A58"/>
    <w:rsid w:val="00131AC2"/>
    <w:rsid w:val="00131AE3"/>
    <w:rsid w:val="00131AF2"/>
    <w:rsid w:val="00131EDE"/>
    <w:rsid w:val="00131FD2"/>
    <w:rsid w:val="00132224"/>
    <w:rsid w:val="00132563"/>
    <w:rsid w:val="001325D4"/>
    <w:rsid w:val="001326E6"/>
    <w:rsid w:val="00132722"/>
    <w:rsid w:val="00132847"/>
    <w:rsid w:val="00132A01"/>
    <w:rsid w:val="00132BFA"/>
    <w:rsid w:val="00132D66"/>
    <w:rsid w:val="00132D83"/>
    <w:rsid w:val="00132DD1"/>
    <w:rsid w:val="00132EA9"/>
    <w:rsid w:val="00132F0C"/>
    <w:rsid w:val="0013303B"/>
    <w:rsid w:val="0013322B"/>
    <w:rsid w:val="0013337D"/>
    <w:rsid w:val="0013345E"/>
    <w:rsid w:val="00133486"/>
    <w:rsid w:val="001334E6"/>
    <w:rsid w:val="001334F8"/>
    <w:rsid w:val="001335FA"/>
    <w:rsid w:val="00133663"/>
    <w:rsid w:val="00133671"/>
    <w:rsid w:val="00133690"/>
    <w:rsid w:val="001336C1"/>
    <w:rsid w:val="001336CE"/>
    <w:rsid w:val="001337C6"/>
    <w:rsid w:val="00133888"/>
    <w:rsid w:val="001338F2"/>
    <w:rsid w:val="00133AEB"/>
    <w:rsid w:val="00133B2E"/>
    <w:rsid w:val="00133C33"/>
    <w:rsid w:val="00133C75"/>
    <w:rsid w:val="00133DA9"/>
    <w:rsid w:val="00133E6D"/>
    <w:rsid w:val="00134218"/>
    <w:rsid w:val="001342B4"/>
    <w:rsid w:val="001343F9"/>
    <w:rsid w:val="0013447F"/>
    <w:rsid w:val="001344A5"/>
    <w:rsid w:val="001345EA"/>
    <w:rsid w:val="001346D3"/>
    <w:rsid w:val="001347B4"/>
    <w:rsid w:val="00134806"/>
    <w:rsid w:val="00134897"/>
    <w:rsid w:val="001348B6"/>
    <w:rsid w:val="001348F3"/>
    <w:rsid w:val="001349CB"/>
    <w:rsid w:val="00134B80"/>
    <w:rsid w:val="00134BC5"/>
    <w:rsid w:val="00134E4A"/>
    <w:rsid w:val="00134E5B"/>
    <w:rsid w:val="00134FD1"/>
    <w:rsid w:val="00134FD9"/>
    <w:rsid w:val="00135060"/>
    <w:rsid w:val="00135197"/>
    <w:rsid w:val="001351BB"/>
    <w:rsid w:val="0013532B"/>
    <w:rsid w:val="0013532E"/>
    <w:rsid w:val="0013561F"/>
    <w:rsid w:val="00135741"/>
    <w:rsid w:val="00135909"/>
    <w:rsid w:val="001359A6"/>
    <w:rsid w:val="00135C09"/>
    <w:rsid w:val="00135CF8"/>
    <w:rsid w:val="00135E25"/>
    <w:rsid w:val="00136083"/>
    <w:rsid w:val="0013617B"/>
    <w:rsid w:val="00136223"/>
    <w:rsid w:val="001364A3"/>
    <w:rsid w:val="00136778"/>
    <w:rsid w:val="00136795"/>
    <w:rsid w:val="0013679E"/>
    <w:rsid w:val="001368DB"/>
    <w:rsid w:val="00136ABB"/>
    <w:rsid w:val="00136C73"/>
    <w:rsid w:val="00136D3F"/>
    <w:rsid w:val="00136E82"/>
    <w:rsid w:val="001370F8"/>
    <w:rsid w:val="001371B4"/>
    <w:rsid w:val="0013737C"/>
    <w:rsid w:val="0013764C"/>
    <w:rsid w:val="00137795"/>
    <w:rsid w:val="001377ED"/>
    <w:rsid w:val="00137846"/>
    <w:rsid w:val="00137858"/>
    <w:rsid w:val="0013794E"/>
    <w:rsid w:val="00137A08"/>
    <w:rsid w:val="00137B2B"/>
    <w:rsid w:val="00137D7D"/>
    <w:rsid w:val="00137E63"/>
    <w:rsid w:val="00137E9D"/>
    <w:rsid w:val="00137FB8"/>
    <w:rsid w:val="00140096"/>
    <w:rsid w:val="00140398"/>
    <w:rsid w:val="001403CF"/>
    <w:rsid w:val="0014040F"/>
    <w:rsid w:val="001407B5"/>
    <w:rsid w:val="00140865"/>
    <w:rsid w:val="001408B6"/>
    <w:rsid w:val="00140B29"/>
    <w:rsid w:val="00140C55"/>
    <w:rsid w:val="00140D3E"/>
    <w:rsid w:val="00140DBF"/>
    <w:rsid w:val="00140DD3"/>
    <w:rsid w:val="00140DE3"/>
    <w:rsid w:val="00140F99"/>
    <w:rsid w:val="00140FAE"/>
    <w:rsid w:val="0014111B"/>
    <w:rsid w:val="00141131"/>
    <w:rsid w:val="0014127C"/>
    <w:rsid w:val="001412E9"/>
    <w:rsid w:val="00141316"/>
    <w:rsid w:val="00141405"/>
    <w:rsid w:val="00141453"/>
    <w:rsid w:val="00141476"/>
    <w:rsid w:val="00141520"/>
    <w:rsid w:val="0014162A"/>
    <w:rsid w:val="00141712"/>
    <w:rsid w:val="0014182C"/>
    <w:rsid w:val="001418A4"/>
    <w:rsid w:val="0014197E"/>
    <w:rsid w:val="001419C3"/>
    <w:rsid w:val="00141DCA"/>
    <w:rsid w:val="00141EE1"/>
    <w:rsid w:val="00141FC5"/>
    <w:rsid w:val="001421BE"/>
    <w:rsid w:val="00142201"/>
    <w:rsid w:val="001422CB"/>
    <w:rsid w:val="001423D0"/>
    <w:rsid w:val="00142494"/>
    <w:rsid w:val="001427BD"/>
    <w:rsid w:val="001429C3"/>
    <w:rsid w:val="00142A0E"/>
    <w:rsid w:val="00142AA7"/>
    <w:rsid w:val="00143017"/>
    <w:rsid w:val="0014301D"/>
    <w:rsid w:val="00143118"/>
    <w:rsid w:val="00143142"/>
    <w:rsid w:val="0014336D"/>
    <w:rsid w:val="001433C3"/>
    <w:rsid w:val="0014369C"/>
    <w:rsid w:val="00143811"/>
    <w:rsid w:val="00143830"/>
    <w:rsid w:val="00143867"/>
    <w:rsid w:val="001438C3"/>
    <w:rsid w:val="001439C8"/>
    <w:rsid w:val="00143A46"/>
    <w:rsid w:val="00143B63"/>
    <w:rsid w:val="00143D43"/>
    <w:rsid w:val="00143DD7"/>
    <w:rsid w:val="001440E7"/>
    <w:rsid w:val="00144272"/>
    <w:rsid w:val="0014453F"/>
    <w:rsid w:val="00144637"/>
    <w:rsid w:val="0014464F"/>
    <w:rsid w:val="0014468A"/>
    <w:rsid w:val="001446C6"/>
    <w:rsid w:val="00144760"/>
    <w:rsid w:val="001449AF"/>
    <w:rsid w:val="00144A00"/>
    <w:rsid w:val="00144A76"/>
    <w:rsid w:val="00144AD8"/>
    <w:rsid w:val="00144B59"/>
    <w:rsid w:val="00144CEE"/>
    <w:rsid w:val="00144E9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668"/>
    <w:rsid w:val="001456D5"/>
    <w:rsid w:val="00145798"/>
    <w:rsid w:val="0014590F"/>
    <w:rsid w:val="00145C44"/>
    <w:rsid w:val="00145D89"/>
    <w:rsid w:val="00145E4A"/>
    <w:rsid w:val="00145F95"/>
    <w:rsid w:val="001461B7"/>
    <w:rsid w:val="001461B8"/>
    <w:rsid w:val="00146254"/>
    <w:rsid w:val="001462A5"/>
    <w:rsid w:val="00146373"/>
    <w:rsid w:val="00146485"/>
    <w:rsid w:val="00146595"/>
    <w:rsid w:val="001465A1"/>
    <w:rsid w:val="00146661"/>
    <w:rsid w:val="001466C3"/>
    <w:rsid w:val="00146768"/>
    <w:rsid w:val="00146828"/>
    <w:rsid w:val="001468DB"/>
    <w:rsid w:val="00146C07"/>
    <w:rsid w:val="00146C0B"/>
    <w:rsid w:val="00146C99"/>
    <w:rsid w:val="00146E18"/>
    <w:rsid w:val="00146F5C"/>
    <w:rsid w:val="00146F97"/>
    <w:rsid w:val="00146F9E"/>
    <w:rsid w:val="00146FB1"/>
    <w:rsid w:val="00146FC2"/>
    <w:rsid w:val="00147103"/>
    <w:rsid w:val="00147173"/>
    <w:rsid w:val="00147174"/>
    <w:rsid w:val="00147356"/>
    <w:rsid w:val="001473C7"/>
    <w:rsid w:val="001473ED"/>
    <w:rsid w:val="0014747C"/>
    <w:rsid w:val="001474A2"/>
    <w:rsid w:val="00147570"/>
    <w:rsid w:val="001475B5"/>
    <w:rsid w:val="001475F6"/>
    <w:rsid w:val="001479A2"/>
    <w:rsid w:val="001479B2"/>
    <w:rsid w:val="001479CE"/>
    <w:rsid w:val="00147A02"/>
    <w:rsid w:val="00147A6A"/>
    <w:rsid w:val="00147B3A"/>
    <w:rsid w:val="00147BA0"/>
    <w:rsid w:val="00147CBF"/>
    <w:rsid w:val="00147CC9"/>
    <w:rsid w:val="00147D1E"/>
    <w:rsid w:val="00147D59"/>
    <w:rsid w:val="001502DF"/>
    <w:rsid w:val="00150353"/>
    <w:rsid w:val="001504FC"/>
    <w:rsid w:val="00150566"/>
    <w:rsid w:val="001506BE"/>
    <w:rsid w:val="00150A0D"/>
    <w:rsid w:val="00150B96"/>
    <w:rsid w:val="00150CFF"/>
    <w:rsid w:val="00150D8F"/>
    <w:rsid w:val="00150DC3"/>
    <w:rsid w:val="00150E0D"/>
    <w:rsid w:val="00150EA7"/>
    <w:rsid w:val="00150EAD"/>
    <w:rsid w:val="00151097"/>
    <w:rsid w:val="00151174"/>
    <w:rsid w:val="00151188"/>
    <w:rsid w:val="001511B7"/>
    <w:rsid w:val="00151272"/>
    <w:rsid w:val="00151380"/>
    <w:rsid w:val="00151390"/>
    <w:rsid w:val="00151545"/>
    <w:rsid w:val="0015165C"/>
    <w:rsid w:val="0015170B"/>
    <w:rsid w:val="00151B67"/>
    <w:rsid w:val="00151BF1"/>
    <w:rsid w:val="00151F57"/>
    <w:rsid w:val="00152023"/>
    <w:rsid w:val="00152030"/>
    <w:rsid w:val="00152055"/>
    <w:rsid w:val="0015218A"/>
    <w:rsid w:val="0015230B"/>
    <w:rsid w:val="00152316"/>
    <w:rsid w:val="001523A6"/>
    <w:rsid w:val="001524B2"/>
    <w:rsid w:val="001527A7"/>
    <w:rsid w:val="001528FC"/>
    <w:rsid w:val="0015297F"/>
    <w:rsid w:val="0015298B"/>
    <w:rsid w:val="00152A06"/>
    <w:rsid w:val="00152A96"/>
    <w:rsid w:val="00152BE2"/>
    <w:rsid w:val="00152BFA"/>
    <w:rsid w:val="00152D1A"/>
    <w:rsid w:val="00152D3E"/>
    <w:rsid w:val="00152F3A"/>
    <w:rsid w:val="0015308C"/>
    <w:rsid w:val="00153277"/>
    <w:rsid w:val="00153296"/>
    <w:rsid w:val="0015332E"/>
    <w:rsid w:val="0015347F"/>
    <w:rsid w:val="001534C2"/>
    <w:rsid w:val="001534D2"/>
    <w:rsid w:val="0015363A"/>
    <w:rsid w:val="0015365C"/>
    <w:rsid w:val="00153748"/>
    <w:rsid w:val="0015389E"/>
    <w:rsid w:val="00153BE2"/>
    <w:rsid w:val="00153C0C"/>
    <w:rsid w:val="00153CA1"/>
    <w:rsid w:val="00153D1D"/>
    <w:rsid w:val="00154099"/>
    <w:rsid w:val="0015414B"/>
    <w:rsid w:val="001541F0"/>
    <w:rsid w:val="00154225"/>
    <w:rsid w:val="0015422B"/>
    <w:rsid w:val="001542CA"/>
    <w:rsid w:val="001543FE"/>
    <w:rsid w:val="0015444D"/>
    <w:rsid w:val="00154764"/>
    <w:rsid w:val="0015496C"/>
    <w:rsid w:val="001549D5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DE"/>
    <w:rsid w:val="001550F7"/>
    <w:rsid w:val="001555DB"/>
    <w:rsid w:val="00155723"/>
    <w:rsid w:val="0015575D"/>
    <w:rsid w:val="001557E3"/>
    <w:rsid w:val="0015585F"/>
    <w:rsid w:val="001558C7"/>
    <w:rsid w:val="001559A3"/>
    <w:rsid w:val="00155A6A"/>
    <w:rsid w:val="00155B13"/>
    <w:rsid w:val="00155D26"/>
    <w:rsid w:val="00155D3E"/>
    <w:rsid w:val="00155D5B"/>
    <w:rsid w:val="00155D94"/>
    <w:rsid w:val="00155DFC"/>
    <w:rsid w:val="00155F66"/>
    <w:rsid w:val="00156069"/>
    <w:rsid w:val="0015607A"/>
    <w:rsid w:val="001560AC"/>
    <w:rsid w:val="00156109"/>
    <w:rsid w:val="001561E2"/>
    <w:rsid w:val="001564F0"/>
    <w:rsid w:val="001565CE"/>
    <w:rsid w:val="00156617"/>
    <w:rsid w:val="00156894"/>
    <w:rsid w:val="001568BA"/>
    <w:rsid w:val="00156A48"/>
    <w:rsid w:val="00156A8D"/>
    <w:rsid w:val="00156AC3"/>
    <w:rsid w:val="00156CC5"/>
    <w:rsid w:val="00156F0A"/>
    <w:rsid w:val="00157136"/>
    <w:rsid w:val="0015748F"/>
    <w:rsid w:val="00157671"/>
    <w:rsid w:val="00157921"/>
    <w:rsid w:val="00157CA1"/>
    <w:rsid w:val="00157DAB"/>
    <w:rsid w:val="00157EA1"/>
    <w:rsid w:val="00157FB6"/>
    <w:rsid w:val="00160023"/>
    <w:rsid w:val="001600A2"/>
    <w:rsid w:val="00160172"/>
    <w:rsid w:val="001602D5"/>
    <w:rsid w:val="0016033C"/>
    <w:rsid w:val="00160536"/>
    <w:rsid w:val="0016076E"/>
    <w:rsid w:val="00160819"/>
    <w:rsid w:val="001608C6"/>
    <w:rsid w:val="00160918"/>
    <w:rsid w:val="00160937"/>
    <w:rsid w:val="00160A6E"/>
    <w:rsid w:val="00160AD2"/>
    <w:rsid w:val="00160C10"/>
    <w:rsid w:val="00160D7F"/>
    <w:rsid w:val="00160F4C"/>
    <w:rsid w:val="001610E9"/>
    <w:rsid w:val="00161160"/>
    <w:rsid w:val="00161169"/>
    <w:rsid w:val="0016117E"/>
    <w:rsid w:val="00161214"/>
    <w:rsid w:val="001613E7"/>
    <w:rsid w:val="0016148B"/>
    <w:rsid w:val="0016159F"/>
    <w:rsid w:val="00161709"/>
    <w:rsid w:val="00161964"/>
    <w:rsid w:val="001619F0"/>
    <w:rsid w:val="00161CD2"/>
    <w:rsid w:val="00161D05"/>
    <w:rsid w:val="00161D7E"/>
    <w:rsid w:val="00161FDC"/>
    <w:rsid w:val="0016224A"/>
    <w:rsid w:val="0016226A"/>
    <w:rsid w:val="001622AE"/>
    <w:rsid w:val="00162342"/>
    <w:rsid w:val="0016235A"/>
    <w:rsid w:val="00162369"/>
    <w:rsid w:val="00162378"/>
    <w:rsid w:val="00162380"/>
    <w:rsid w:val="001623D6"/>
    <w:rsid w:val="001624C4"/>
    <w:rsid w:val="00162560"/>
    <w:rsid w:val="001625EB"/>
    <w:rsid w:val="00162678"/>
    <w:rsid w:val="001626B2"/>
    <w:rsid w:val="001627BE"/>
    <w:rsid w:val="001627E5"/>
    <w:rsid w:val="00162908"/>
    <w:rsid w:val="00162DE4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753"/>
    <w:rsid w:val="00163825"/>
    <w:rsid w:val="001638AD"/>
    <w:rsid w:val="001639EB"/>
    <w:rsid w:val="00163A7F"/>
    <w:rsid w:val="00163BB9"/>
    <w:rsid w:val="00163BE3"/>
    <w:rsid w:val="00163CD7"/>
    <w:rsid w:val="00163CE9"/>
    <w:rsid w:val="00163FA2"/>
    <w:rsid w:val="00163FA6"/>
    <w:rsid w:val="001642EE"/>
    <w:rsid w:val="001645A5"/>
    <w:rsid w:val="001646BB"/>
    <w:rsid w:val="00164771"/>
    <w:rsid w:val="00164A0E"/>
    <w:rsid w:val="00164A4A"/>
    <w:rsid w:val="00164A6F"/>
    <w:rsid w:val="00164C6A"/>
    <w:rsid w:val="00164C7E"/>
    <w:rsid w:val="00164CAA"/>
    <w:rsid w:val="00164CB6"/>
    <w:rsid w:val="00164F8E"/>
    <w:rsid w:val="00164F96"/>
    <w:rsid w:val="001650FB"/>
    <w:rsid w:val="001651C1"/>
    <w:rsid w:val="00165309"/>
    <w:rsid w:val="00165367"/>
    <w:rsid w:val="00165441"/>
    <w:rsid w:val="0016546D"/>
    <w:rsid w:val="001654FA"/>
    <w:rsid w:val="001655DC"/>
    <w:rsid w:val="001655EC"/>
    <w:rsid w:val="0016567B"/>
    <w:rsid w:val="00165741"/>
    <w:rsid w:val="0016577E"/>
    <w:rsid w:val="001658EE"/>
    <w:rsid w:val="001659DD"/>
    <w:rsid w:val="00165A45"/>
    <w:rsid w:val="00165ADB"/>
    <w:rsid w:val="00165C72"/>
    <w:rsid w:val="00165C85"/>
    <w:rsid w:val="00165D32"/>
    <w:rsid w:val="00165DC0"/>
    <w:rsid w:val="00165E0F"/>
    <w:rsid w:val="0016647A"/>
    <w:rsid w:val="001664DB"/>
    <w:rsid w:val="00166652"/>
    <w:rsid w:val="00166667"/>
    <w:rsid w:val="00166735"/>
    <w:rsid w:val="0016679E"/>
    <w:rsid w:val="001667E6"/>
    <w:rsid w:val="0016681B"/>
    <w:rsid w:val="001668E0"/>
    <w:rsid w:val="00166A21"/>
    <w:rsid w:val="00166AC5"/>
    <w:rsid w:val="00166B99"/>
    <w:rsid w:val="00166BBE"/>
    <w:rsid w:val="00166D26"/>
    <w:rsid w:val="00166D6F"/>
    <w:rsid w:val="00166DD5"/>
    <w:rsid w:val="00166E60"/>
    <w:rsid w:val="00166E95"/>
    <w:rsid w:val="0016701D"/>
    <w:rsid w:val="0016705B"/>
    <w:rsid w:val="001670B7"/>
    <w:rsid w:val="00167103"/>
    <w:rsid w:val="001671BF"/>
    <w:rsid w:val="00167341"/>
    <w:rsid w:val="001673AE"/>
    <w:rsid w:val="00167537"/>
    <w:rsid w:val="00167605"/>
    <w:rsid w:val="00167661"/>
    <w:rsid w:val="0016775B"/>
    <w:rsid w:val="0016779A"/>
    <w:rsid w:val="0016792F"/>
    <w:rsid w:val="0016794C"/>
    <w:rsid w:val="00167953"/>
    <w:rsid w:val="00167A62"/>
    <w:rsid w:val="00167AC5"/>
    <w:rsid w:val="00167C71"/>
    <w:rsid w:val="00167CE4"/>
    <w:rsid w:val="00167F62"/>
    <w:rsid w:val="00170019"/>
    <w:rsid w:val="00170121"/>
    <w:rsid w:val="00170191"/>
    <w:rsid w:val="001701CB"/>
    <w:rsid w:val="00170240"/>
    <w:rsid w:val="00170899"/>
    <w:rsid w:val="001708D8"/>
    <w:rsid w:val="00170952"/>
    <w:rsid w:val="00170A32"/>
    <w:rsid w:val="00170A45"/>
    <w:rsid w:val="00170ADD"/>
    <w:rsid w:val="00171036"/>
    <w:rsid w:val="001710A8"/>
    <w:rsid w:val="00171368"/>
    <w:rsid w:val="00171447"/>
    <w:rsid w:val="001714BA"/>
    <w:rsid w:val="00171775"/>
    <w:rsid w:val="001718B4"/>
    <w:rsid w:val="001718E7"/>
    <w:rsid w:val="00171968"/>
    <w:rsid w:val="00171B65"/>
    <w:rsid w:val="00171B9A"/>
    <w:rsid w:val="00171BFD"/>
    <w:rsid w:val="00171C17"/>
    <w:rsid w:val="00171C48"/>
    <w:rsid w:val="00171CAA"/>
    <w:rsid w:val="00171D70"/>
    <w:rsid w:val="00171E44"/>
    <w:rsid w:val="00172002"/>
    <w:rsid w:val="001720FF"/>
    <w:rsid w:val="00172146"/>
    <w:rsid w:val="001721A7"/>
    <w:rsid w:val="001721B0"/>
    <w:rsid w:val="00172236"/>
    <w:rsid w:val="0017225C"/>
    <w:rsid w:val="001723D8"/>
    <w:rsid w:val="001723E4"/>
    <w:rsid w:val="001723E6"/>
    <w:rsid w:val="00172438"/>
    <w:rsid w:val="00172639"/>
    <w:rsid w:val="001726F3"/>
    <w:rsid w:val="0017282A"/>
    <w:rsid w:val="001728FB"/>
    <w:rsid w:val="0017292D"/>
    <w:rsid w:val="00172933"/>
    <w:rsid w:val="00172A77"/>
    <w:rsid w:val="00172D08"/>
    <w:rsid w:val="00172D0D"/>
    <w:rsid w:val="00172D71"/>
    <w:rsid w:val="00172E0B"/>
    <w:rsid w:val="00172EBE"/>
    <w:rsid w:val="00173032"/>
    <w:rsid w:val="00173078"/>
    <w:rsid w:val="001730BA"/>
    <w:rsid w:val="00173114"/>
    <w:rsid w:val="00173228"/>
    <w:rsid w:val="00173499"/>
    <w:rsid w:val="001734EE"/>
    <w:rsid w:val="00173648"/>
    <w:rsid w:val="00173733"/>
    <w:rsid w:val="0017374D"/>
    <w:rsid w:val="0017389D"/>
    <w:rsid w:val="00173A2B"/>
    <w:rsid w:val="00173B38"/>
    <w:rsid w:val="00173CF1"/>
    <w:rsid w:val="00173D8C"/>
    <w:rsid w:val="00173FA3"/>
    <w:rsid w:val="0017426A"/>
    <w:rsid w:val="00174446"/>
    <w:rsid w:val="00174492"/>
    <w:rsid w:val="0017455B"/>
    <w:rsid w:val="0017464C"/>
    <w:rsid w:val="0017466A"/>
    <w:rsid w:val="00174934"/>
    <w:rsid w:val="001749A8"/>
    <w:rsid w:val="00174B72"/>
    <w:rsid w:val="00174BD1"/>
    <w:rsid w:val="00174EAB"/>
    <w:rsid w:val="00174F3B"/>
    <w:rsid w:val="00174FCE"/>
    <w:rsid w:val="00174FFC"/>
    <w:rsid w:val="00175172"/>
    <w:rsid w:val="0017518D"/>
    <w:rsid w:val="0017519D"/>
    <w:rsid w:val="001751D8"/>
    <w:rsid w:val="001753A1"/>
    <w:rsid w:val="00175570"/>
    <w:rsid w:val="001757AB"/>
    <w:rsid w:val="0017582B"/>
    <w:rsid w:val="0017586C"/>
    <w:rsid w:val="00175940"/>
    <w:rsid w:val="00175B14"/>
    <w:rsid w:val="00175C79"/>
    <w:rsid w:val="00175D14"/>
    <w:rsid w:val="00175EAF"/>
    <w:rsid w:val="00175F01"/>
    <w:rsid w:val="00175F7D"/>
    <w:rsid w:val="001760FF"/>
    <w:rsid w:val="0017617D"/>
    <w:rsid w:val="001761E1"/>
    <w:rsid w:val="0017623E"/>
    <w:rsid w:val="001763E2"/>
    <w:rsid w:val="00176402"/>
    <w:rsid w:val="00176424"/>
    <w:rsid w:val="00176492"/>
    <w:rsid w:val="001765E0"/>
    <w:rsid w:val="00176674"/>
    <w:rsid w:val="001766EF"/>
    <w:rsid w:val="0017674B"/>
    <w:rsid w:val="001769FF"/>
    <w:rsid w:val="00176BA5"/>
    <w:rsid w:val="00176DD2"/>
    <w:rsid w:val="00176E34"/>
    <w:rsid w:val="00176E43"/>
    <w:rsid w:val="00176E59"/>
    <w:rsid w:val="00176F32"/>
    <w:rsid w:val="00176F77"/>
    <w:rsid w:val="00177135"/>
    <w:rsid w:val="0017759C"/>
    <w:rsid w:val="00177922"/>
    <w:rsid w:val="0017794D"/>
    <w:rsid w:val="00177B1B"/>
    <w:rsid w:val="00177C17"/>
    <w:rsid w:val="00177C34"/>
    <w:rsid w:val="00177DA4"/>
    <w:rsid w:val="00177DAD"/>
    <w:rsid w:val="00177DBE"/>
    <w:rsid w:val="00180001"/>
    <w:rsid w:val="0018026B"/>
    <w:rsid w:val="0018034B"/>
    <w:rsid w:val="00180497"/>
    <w:rsid w:val="0018062E"/>
    <w:rsid w:val="00180856"/>
    <w:rsid w:val="00180932"/>
    <w:rsid w:val="0018097C"/>
    <w:rsid w:val="00180A37"/>
    <w:rsid w:val="00180A6F"/>
    <w:rsid w:val="00180B41"/>
    <w:rsid w:val="00180BB1"/>
    <w:rsid w:val="00180C2A"/>
    <w:rsid w:val="00180DC1"/>
    <w:rsid w:val="00180E0A"/>
    <w:rsid w:val="00180EAF"/>
    <w:rsid w:val="00180EBB"/>
    <w:rsid w:val="00180F2E"/>
    <w:rsid w:val="0018104F"/>
    <w:rsid w:val="0018114A"/>
    <w:rsid w:val="001811E6"/>
    <w:rsid w:val="001812ED"/>
    <w:rsid w:val="00181367"/>
    <w:rsid w:val="00181423"/>
    <w:rsid w:val="001814EB"/>
    <w:rsid w:val="001817AA"/>
    <w:rsid w:val="001819B9"/>
    <w:rsid w:val="00181AC8"/>
    <w:rsid w:val="00181B82"/>
    <w:rsid w:val="00181BBF"/>
    <w:rsid w:val="00181C6F"/>
    <w:rsid w:val="00181CD5"/>
    <w:rsid w:val="00181D4D"/>
    <w:rsid w:val="00181DC0"/>
    <w:rsid w:val="00181E8E"/>
    <w:rsid w:val="00181F48"/>
    <w:rsid w:val="0018225E"/>
    <w:rsid w:val="0018244B"/>
    <w:rsid w:val="0018245D"/>
    <w:rsid w:val="001824D7"/>
    <w:rsid w:val="00182549"/>
    <w:rsid w:val="0018255D"/>
    <w:rsid w:val="00182813"/>
    <w:rsid w:val="001828B0"/>
    <w:rsid w:val="0018290A"/>
    <w:rsid w:val="001829A2"/>
    <w:rsid w:val="00182AAF"/>
    <w:rsid w:val="00182B53"/>
    <w:rsid w:val="00182BED"/>
    <w:rsid w:val="00182CD2"/>
    <w:rsid w:val="00182D70"/>
    <w:rsid w:val="00182DCA"/>
    <w:rsid w:val="00182ECA"/>
    <w:rsid w:val="00182ED3"/>
    <w:rsid w:val="00182F5B"/>
    <w:rsid w:val="00183017"/>
    <w:rsid w:val="0018309B"/>
    <w:rsid w:val="001830B6"/>
    <w:rsid w:val="001831DD"/>
    <w:rsid w:val="001832A1"/>
    <w:rsid w:val="001833BF"/>
    <w:rsid w:val="001835D0"/>
    <w:rsid w:val="00183676"/>
    <w:rsid w:val="00183726"/>
    <w:rsid w:val="001837E2"/>
    <w:rsid w:val="00183839"/>
    <w:rsid w:val="00183888"/>
    <w:rsid w:val="00183C03"/>
    <w:rsid w:val="00183C4B"/>
    <w:rsid w:val="00183D33"/>
    <w:rsid w:val="00184003"/>
    <w:rsid w:val="00184082"/>
    <w:rsid w:val="001841C4"/>
    <w:rsid w:val="001841CC"/>
    <w:rsid w:val="00184280"/>
    <w:rsid w:val="0018429D"/>
    <w:rsid w:val="001842A5"/>
    <w:rsid w:val="001843B0"/>
    <w:rsid w:val="00184562"/>
    <w:rsid w:val="001845BF"/>
    <w:rsid w:val="0018469A"/>
    <w:rsid w:val="001846A6"/>
    <w:rsid w:val="0018470D"/>
    <w:rsid w:val="00184714"/>
    <w:rsid w:val="00184A98"/>
    <w:rsid w:val="00184ACF"/>
    <w:rsid w:val="00184C01"/>
    <w:rsid w:val="00184D3B"/>
    <w:rsid w:val="00184E1E"/>
    <w:rsid w:val="00184EB4"/>
    <w:rsid w:val="00184FE9"/>
    <w:rsid w:val="00185193"/>
    <w:rsid w:val="00185232"/>
    <w:rsid w:val="00185258"/>
    <w:rsid w:val="001852C8"/>
    <w:rsid w:val="001853AB"/>
    <w:rsid w:val="001853EF"/>
    <w:rsid w:val="00185512"/>
    <w:rsid w:val="001855E2"/>
    <w:rsid w:val="001856C4"/>
    <w:rsid w:val="00185AB8"/>
    <w:rsid w:val="00185ACD"/>
    <w:rsid w:val="00185CC8"/>
    <w:rsid w:val="00185DFB"/>
    <w:rsid w:val="00185E8E"/>
    <w:rsid w:val="001861FC"/>
    <w:rsid w:val="0018626D"/>
    <w:rsid w:val="00186392"/>
    <w:rsid w:val="001863E7"/>
    <w:rsid w:val="00186467"/>
    <w:rsid w:val="00186634"/>
    <w:rsid w:val="001868D0"/>
    <w:rsid w:val="0018696B"/>
    <w:rsid w:val="00186BE6"/>
    <w:rsid w:val="00186DB1"/>
    <w:rsid w:val="00186E13"/>
    <w:rsid w:val="00186EBB"/>
    <w:rsid w:val="0018711C"/>
    <w:rsid w:val="00187196"/>
    <w:rsid w:val="00187224"/>
    <w:rsid w:val="0018728D"/>
    <w:rsid w:val="00187344"/>
    <w:rsid w:val="0018735D"/>
    <w:rsid w:val="00187413"/>
    <w:rsid w:val="0018741F"/>
    <w:rsid w:val="00187422"/>
    <w:rsid w:val="0018749D"/>
    <w:rsid w:val="00187516"/>
    <w:rsid w:val="0018756C"/>
    <w:rsid w:val="00187989"/>
    <w:rsid w:val="00187A05"/>
    <w:rsid w:val="00187B54"/>
    <w:rsid w:val="00187D3B"/>
    <w:rsid w:val="00187D95"/>
    <w:rsid w:val="00187DBD"/>
    <w:rsid w:val="00187E25"/>
    <w:rsid w:val="00187E27"/>
    <w:rsid w:val="00187FE4"/>
    <w:rsid w:val="001902A3"/>
    <w:rsid w:val="00190346"/>
    <w:rsid w:val="00190487"/>
    <w:rsid w:val="001904EB"/>
    <w:rsid w:val="00190792"/>
    <w:rsid w:val="00190878"/>
    <w:rsid w:val="00190887"/>
    <w:rsid w:val="00190A71"/>
    <w:rsid w:val="00190AF1"/>
    <w:rsid w:val="00190B4F"/>
    <w:rsid w:val="00190CD6"/>
    <w:rsid w:val="00190D20"/>
    <w:rsid w:val="00190F6A"/>
    <w:rsid w:val="0019115C"/>
    <w:rsid w:val="001911B4"/>
    <w:rsid w:val="0019120B"/>
    <w:rsid w:val="001912F2"/>
    <w:rsid w:val="0019147F"/>
    <w:rsid w:val="0019158C"/>
    <w:rsid w:val="00191620"/>
    <w:rsid w:val="00191682"/>
    <w:rsid w:val="00191903"/>
    <w:rsid w:val="001919A1"/>
    <w:rsid w:val="00191A9A"/>
    <w:rsid w:val="00191AC8"/>
    <w:rsid w:val="00191CE2"/>
    <w:rsid w:val="00191D85"/>
    <w:rsid w:val="00191E8D"/>
    <w:rsid w:val="00191ED2"/>
    <w:rsid w:val="00191F10"/>
    <w:rsid w:val="00191F50"/>
    <w:rsid w:val="001920D6"/>
    <w:rsid w:val="00192147"/>
    <w:rsid w:val="0019217F"/>
    <w:rsid w:val="00192316"/>
    <w:rsid w:val="00192599"/>
    <w:rsid w:val="001925D7"/>
    <w:rsid w:val="0019264E"/>
    <w:rsid w:val="001926A6"/>
    <w:rsid w:val="001926F3"/>
    <w:rsid w:val="00192872"/>
    <w:rsid w:val="00192881"/>
    <w:rsid w:val="00192949"/>
    <w:rsid w:val="0019298B"/>
    <w:rsid w:val="00192A60"/>
    <w:rsid w:val="00192BFA"/>
    <w:rsid w:val="00192C97"/>
    <w:rsid w:val="00192D69"/>
    <w:rsid w:val="00192EF4"/>
    <w:rsid w:val="00192F12"/>
    <w:rsid w:val="00192F19"/>
    <w:rsid w:val="00193028"/>
    <w:rsid w:val="00193113"/>
    <w:rsid w:val="001932D0"/>
    <w:rsid w:val="001932E5"/>
    <w:rsid w:val="0019331D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1F1"/>
    <w:rsid w:val="00194312"/>
    <w:rsid w:val="0019434D"/>
    <w:rsid w:val="00194362"/>
    <w:rsid w:val="001943DD"/>
    <w:rsid w:val="00194586"/>
    <w:rsid w:val="00194668"/>
    <w:rsid w:val="00194700"/>
    <w:rsid w:val="001948A4"/>
    <w:rsid w:val="00194C9D"/>
    <w:rsid w:val="00194CC2"/>
    <w:rsid w:val="00194D7B"/>
    <w:rsid w:val="00195104"/>
    <w:rsid w:val="00195239"/>
    <w:rsid w:val="001952FA"/>
    <w:rsid w:val="00195452"/>
    <w:rsid w:val="001955A0"/>
    <w:rsid w:val="001957B8"/>
    <w:rsid w:val="001957F6"/>
    <w:rsid w:val="00195A4F"/>
    <w:rsid w:val="00195B3F"/>
    <w:rsid w:val="00195D6C"/>
    <w:rsid w:val="00195F98"/>
    <w:rsid w:val="00195F9E"/>
    <w:rsid w:val="001963F2"/>
    <w:rsid w:val="00196623"/>
    <w:rsid w:val="001966D0"/>
    <w:rsid w:val="00196786"/>
    <w:rsid w:val="00196803"/>
    <w:rsid w:val="001968EF"/>
    <w:rsid w:val="00196A3E"/>
    <w:rsid w:val="00196C39"/>
    <w:rsid w:val="00196C4C"/>
    <w:rsid w:val="00196F89"/>
    <w:rsid w:val="00196FAB"/>
    <w:rsid w:val="0019700D"/>
    <w:rsid w:val="0019723A"/>
    <w:rsid w:val="001973B1"/>
    <w:rsid w:val="00197445"/>
    <w:rsid w:val="001975FA"/>
    <w:rsid w:val="001975FD"/>
    <w:rsid w:val="001975FE"/>
    <w:rsid w:val="00197699"/>
    <w:rsid w:val="001976AC"/>
    <w:rsid w:val="001976FE"/>
    <w:rsid w:val="00197747"/>
    <w:rsid w:val="001977F5"/>
    <w:rsid w:val="00197879"/>
    <w:rsid w:val="00197BA2"/>
    <w:rsid w:val="00197C37"/>
    <w:rsid w:val="00197CEC"/>
    <w:rsid w:val="00197D4E"/>
    <w:rsid w:val="00197E2A"/>
    <w:rsid w:val="00197E8F"/>
    <w:rsid w:val="00197FF9"/>
    <w:rsid w:val="001A002E"/>
    <w:rsid w:val="001A0094"/>
    <w:rsid w:val="001A0113"/>
    <w:rsid w:val="001A01FE"/>
    <w:rsid w:val="001A04B8"/>
    <w:rsid w:val="001A04D7"/>
    <w:rsid w:val="001A06EE"/>
    <w:rsid w:val="001A08CC"/>
    <w:rsid w:val="001A0A82"/>
    <w:rsid w:val="001A0B1C"/>
    <w:rsid w:val="001A0B30"/>
    <w:rsid w:val="001A0C8E"/>
    <w:rsid w:val="001A0D56"/>
    <w:rsid w:val="001A0DFB"/>
    <w:rsid w:val="001A0EB7"/>
    <w:rsid w:val="001A0F01"/>
    <w:rsid w:val="001A0F76"/>
    <w:rsid w:val="001A10E1"/>
    <w:rsid w:val="001A1184"/>
    <w:rsid w:val="001A11AC"/>
    <w:rsid w:val="001A122D"/>
    <w:rsid w:val="001A126F"/>
    <w:rsid w:val="001A13B3"/>
    <w:rsid w:val="001A13CA"/>
    <w:rsid w:val="001A1482"/>
    <w:rsid w:val="001A1583"/>
    <w:rsid w:val="001A1763"/>
    <w:rsid w:val="001A19CE"/>
    <w:rsid w:val="001A1C84"/>
    <w:rsid w:val="001A1E9C"/>
    <w:rsid w:val="001A1FD3"/>
    <w:rsid w:val="001A214A"/>
    <w:rsid w:val="001A2249"/>
    <w:rsid w:val="001A23AC"/>
    <w:rsid w:val="001A24D5"/>
    <w:rsid w:val="001A2507"/>
    <w:rsid w:val="001A25BC"/>
    <w:rsid w:val="001A25D0"/>
    <w:rsid w:val="001A25D7"/>
    <w:rsid w:val="001A28B3"/>
    <w:rsid w:val="001A290F"/>
    <w:rsid w:val="001A2937"/>
    <w:rsid w:val="001A2A5A"/>
    <w:rsid w:val="001A2C81"/>
    <w:rsid w:val="001A2CB0"/>
    <w:rsid w:val="001A2E8B"/>
    <w:rsid w:val="001A2EA3"/>
    <w:rsid w:val="001A2EEE"/>
    <w:rsid w:val="001A2EF3"/>
    <w:rsid w:val="001A2F9E"/>
    <w:rsid w:val="001A308D"/>
    <w:rsid w:val="001A3209"/>
    <w:rsid w:val="001A3262"/>
    <w:rsid w:val="001A3300"/>
    <w:rsid w:val="001A3551"/>
    <w:rsid w:val="001A3591"/>
    <w:rsid w:val="001A3597"/>
    <w:rsid w:val="001A378D"/>
    <w:rsid w:val="001A3800"/>
    <w:rsid w:val="001A39C2"/>
    <w:rsid w:val="001A39DF"/>
    <w:rsid w:val="001A3A4C"/>
    <w:rsid w:val="001A3A79"/>
    <w:rsid w:val="001A3B89"/>
    <w:rsid w:val="001A3C41"/>
    <w:rsid w:val="001A3CAF"/>
    <w:rsid w:val="001A3CFA"/>
    <w:rsid w:val="001A3D9A"/>
    <w:rsid w:val="001A3EAF"/>
    <w:rsid w:val="001A3F1F"/>
    <w:rsid w:val="001A403D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442"/>
    <w:rsid w:val="001A5638"/>
    <w:rsid w:val="001A565F"/>
    <w:rsid w:val="001A5756"/>
    <w:rsid w:val="001A593B"/>
    <w:rsid w:val="001A59E6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938"/>
    <w:rsid w:val="001A69D3"/>
    <w:rsid w:val="001A6A5C"/>
    <w:rsid w:val="001A6C2B"/>
    <w:rsid w:val="001A6CCC"/>
    <w:rsid w:val="001A6E90"/>
    <w:rsid w:val="001A6FBB"/>
    <w:rsid w:val="001A702D"/>
    <w:rsid w:val="001A719B"/>
    <w:rsid w:val="001A7270"/>
    <w:rsid w:val="001A75DB"/>
    <w:rsid w:val="001A75DF"/>
    <w:rsid w:val="001A7748"/>
    <w:rsid w:val="001A7929"/>
    <w:rsid w:val="001A798B"/>
    <w:rsid w:val="001A7A6B"/>
    <w:rsid w:val="001A7A73"/>
    <w:rsid w:val="001A7B8A"/>
    <w:rsid w:val="001A7D82"/>
    <w:rsid w:val="001A7E14"/>
    <w:rsid w:val="001A7E89"/>
    <w:rsid w:val="001A7EC9"/>
    <w:rsid w:val="001A7F51"/>
    <w:rsid w:val="001B0183"/>
    <w:rsid w:val="001B0239"/>
    <w:rsid w:val="001B0350"/>
    <w:rsid w:val="001B052E"/>
    <w:rsid w:val="001B05A1"/>
    <w:rsid w:val="001B0687"/>
    <w:rsid w:val="001B06A1"/>
    <w:rsid w:val="001B06B3"/>
    <w:rsid w:val="001B0943"/>
    <w:rsid w:val="001B099A"/>
    <w:rsid w:val="001B09EF"/>
    <w:rsid w:val="001B0B46"/>
    <w:rsid w:val="001B0BDD"/>
    <w:rsid w:val="001B0C47"/>
    <w:rsid w:val="001B0C55"/>
    <w:rsid w:val="001B10F4"/>
    <w:rsid w:val="001B1257"/>
    <w:rsid w:val="001B126B"/>
    <w:rsid w:val="001B14DA"/>
    <w:rsid w:val="001B18E4"/>
    <w:rsid w:val="001B1B2C"/>
    <w:rsid w:val="001B1C1A"/>
    <w:rsid w:val="001B1CC6"/>
    <w:rsid w:val="001B1EBF"/>
    <w:rsid w:val="001B1FA7"/>
    <w:rsid w:val="001B2103"/>
    <w:rsid w:val="001B2236"/>
    <w:rsid w:val="001B22CC"/>
    <w:rsid w:val="001B2315"/>
    <w:rsid w:val="001B288B"/>
    <w:rsid w:val="001B28BD"/>
    <w:rsid w:val="001B2A4B"/>
    <w:rsid w:val="001B2B18"/>
    <w:rsid w:val="001B2B30"/>
    <w:rsid w:val="001B2BCC"/>
    <w:rsid w:val="001B2E19"/>
    <w:rsid w:val="001B2EFD"/>
    <w:rsid w:val="001B2F62"/>
    <w:rsid w:val="001B2FE2"/>
    <w:rsid w:val="001B2FEF"/>
    <w:rsid w:val="001B30CF"/>
    <w:rsid w:val="001B30DC"/>
    <w:rsid w:val="001B339F"/>
    <w:rsid w:val="001B33D3"/>
    <w:rsid w:val="001B33E2"/>
    <w:rsid w:val="001B3408"/>
    <w:rsid w:val="001B3521"/>
    <w:rsid w:val="001B3537"/>
    <w:rsid w:val="001B37F1"/>
    <w:rsid w:val="001B3916"/>
    <w:rsid w:val="001B3957"/>
    <w:rsid w:val="001B397D"/>
    <w:rsid w:val="001B39E0"/>
    <w:rsid w:val="001B3A21"/>
    <w:rsid w:val="001B3AF2"/>
    <w:rsid w:val="001B3D7C"/>
    <w:rsid w:val="001B3DD9"/>
    <w:rsid w:val="001B4031"/>
    <w:rsid w:val="001B40E8"/>
    <w:rsid w:val="001B417F"/>
    <w:rsid w:val="001B4189"/>
    <w:rsid w:val="001B4485"/>
    <w:rsid w:val="001B44D9"/>
    <w:rsid w:val="001B4502"/>
    <w:rsid w:val="001B456B"/>
    <w:rsid w:val="001B4710"/>
    <w:rsid w:val="001B49A4"/>
    <w:rsid w:val="001B49B7"/>
    <w:rsid w:val="001B49CC"/>
    <w:rsid w:val="001B49E4"/>
    <w:rsid w:val="001B4BC5"/>
    <w:rsid w:val="001B4E4F"/>
    <w:rsid w:val="001B4F42"/>
    <w:rsid w:val="001B5130"/>
    <w:rsid w:val="001B5187"/>
    <w:rsid w:val="001B5226"/>
    <w:rsid w:val="001B5339"/>
    <w:rsid w:val="001B5348"/>
    <w:rsid w:val="001B542C"/>
    <w:rsid w:val="001B54CE"/>
    <w:rsid w:val="001B56D7"/>
    <w:rsid w:val="001B582C"/>
    <w:rsid w:val="001B593E"/>
    <w:rsid w:val="001B5A9D"/>
    <w:rsid w:val="001B5D81"/>
    <w:rsid w:val="001B5E8C"/>
    <w:rsid w:val="001B5F17"/>
    <w:rsid w:val="001B602F"/>
    <w:rsid w:val="001B6033"/>
    <w:rsid w:val="001B617B"/>
    <w:rsid w:val="001B6233"/>
    <w:rsid w:val="001B6296"/>
    <w:rsid w:val="001B6340"/>
    <w:rsid w:val="001B64EE"/>
    <w:rsid w:val="001B6509"/>
    <w:rsid w:val="001B662E"/>
    <w:rsid w:val="001B6681"/>
    <w:rsid w:val="001B68D9"/>
    <w:rsid w:val="001B6943"/>
    <w:rsid w:val="001B6999"/>
    <w:rsid w:val="001B6A44"/>
    <w:rsid w:val="001B6B17"/>
    <w:rsid w:val="001B6B7D"/>
    <w:rsid w:val="001B6C02"/>
    <w:rsid w:val="001B6D1D"/>
    <w:rsid w:val="001B6D5D"/>
    <w:rsid w:val="001B6E0B"/>
    <w:rsid w:val="001B6E5C"/>
    <w:rsid w:val="001B6F85"/>
    <w:rsid w:val="001B703E"/>
    <w:rsid w:val="001B727C"/>
    <w:rsid w:val="001B727D"/>
    <w:rsid w:val="001B72F6"/>
    <w:rsid w:val="001B7314"/>
    <w:rsid w:val="001B7354"/>
    <w:rsid w:val="001B7414"/>
    <w:rsid w:val="001B76E5"/>
    <w:rsid w:val="001B7B7E"/>
    <w:rsid w:val="001B7BA6"/>
    <w:rsid w:val="001B7C7D"/>
    <w:rsid w:val="001B7CB5"/>
    <w:rsid w:val="001B7D5E"/>
    <w:rsid w:val="001B7E7B"/>
    <w:rsid w:val="001B7FBB"/>
    <w:rsid w:val="001B7FD6"/>
    <w:rsid w:val="001C01C2"/>
    <w:rsid w:val="001C0518"/>
    <w:rsid w:val="001C0533"/>
    <w:rsid w:val="001C0584"/>
    <w:rsid w:val="001C06A6"/>
    <w:rsid w:val="001C071B"/>
    <w:rsid w:val="001C078C"/>
    <w:rsid w:val="001C07A6"/>
    <w:rsid w:val="001C081E"/>
    <w:rsid w:val="001C0B4A"/>
    <w:rsid w:val="001C0B8C"/>
    <w:rsid w:val="001C0DAC"/>
    <w:rsid w:val="001C0E81"/>
    <w:rsid w:val="001C0EE7"/>
    <w:rsid w:val="001C0F3D"/>
    <w:rsid w:val="001C112E"/>
    <w:rsid w:val="001C1472"/>
    <w:rsid w:val="001C14DA"/>
    <w:rsid w:val="001C183C"/>
    <w:rsid w:val="001C194F"/>
    <w:rsid w:val="001C19D6"/>
    <w:rsid w:val="001C1BCF"/>
    <w:rsid w:val="001C1C8E"/>
    <w:rsid w:val="001C1D06"/>
    <w:rsid w:val="001C1F86"/>
    <w:rsid w:val="001C1FA6"/>
    <w:rsid w:val="001C1FB6"/>
    <w:rsid w:val="001C2293"/>
    <w:rsid w:val="001C22BC"/>
    <w:rsid w:val="001C22C3"/>
    <w:rsid w:val="001C233C"/>
    <w:rsid w:val="001C246E"/>
    <w:rsid w:val="001C2615"/>
    <w:rsid w:val="001C266A"/>
    <w:rsid w:val="001C2A1A"/>
    <w:rsid w:val="001C2A1E"/>
    <w:rsid w:val="001C2D74"/>
    <w:rsid w:val="001C2E38"/>
    <w:rsid w:val="001C2EF7"/>
    <w:rsid w:val="001C3079"/>
    <w:rsid w:val="001C30BA"/>
    <w:rsid w:val="001C3439"/>
    <w:rsid w:val="001C3470"/>
    <w:rsid w:val="001C348A"/>
    <w:rsid w:val="001C3506"/>
    <w:rsid w:val="001C35E5"/>
    <w:rsid w:val="001C36BC"/>
    <w:rsid w:val="001C3784"/>
    <w:rsid w:val="001C3896"/>
    <w:rsid w:val="001C3A28"/>
    <w:rsid w:val="001C3C8D"/>
    <w:rsid w:val="001C3D18"/>
    <w:rsid w:val="001C3D20"/>
    <w:rsid w:val="001C3DBE"/>
    <w:rsid w:val="001C3DE7"/>
    <w:rsid w:val="001C3F92"/>
    <w:rsid w:val="001C4137"/>
    <w:rsid w:val="001C413A"/>
    <w:rsid w:val="001C42C2"/>
    <w:rsid w:val="001C44FE"/>
    <w:rsid w:val="001C45B6"/>
    <w:rsid w:val="001C468A"/>
    <w:rsid w:val="001C46F9"/>
    <w:rsid w:val="001C473C"/>
    <w:rsid w:val="001C4971"/>
    <w:rsid w:val="001C4A5A"/>
    <w:rsid w:val="001C4B4B"/>
    <w:rsid w:val="001C4B6F"/>
    <w:rsid w:val="001C4B8C"/>
    <w:rsid w:val="001C4D63"/>
    <w:rsid w:val="001C4F0A"/>
    <w:rsid w:val="001C4F6D"/>
    <w:rsid w:val="001C4F82"/>
    <w:rsid w:val="001C50F1"/>
    <w:rsid w:val="001C5102"/>
    <w:rsid w:val="001C513D"/>
    <w:rsid w:val="001C5237"/>
    <w:rsid w:val="001C52CC"/>
    <w:rsid w:val="001C5304"/>
    <w:rsid w:val="001C5426"/>
    <w:rsid w:val="001C56CA"/>
    <w:rsid w:val="001C5765"/>
    <w:rsid w:val="001C584B"/>
    <w:rsid w:val="001C58E6"/>
    <w:rsid w:val="001C5939"/>
    <w:rsid w:val="001C5AB2"/>
    <w:rsid w:val="001C5C2A"/>
    <w:rsid w:val="001C5E88"/>
    <w:rsid w:val="001C5F98"/>
    <w:rsid w:val="001C6021"/>
    <w:rsid w:val="001C60D3"/>
    <w:rsid w:val="001C651D"/>
    <w:rsid w:val="001C6699"/>
    <w:rsid w:val="001C6A42"/>
    <w:rsid w:val="001C6B65"/>
    <w:rsid w:val="001C6E8C"/>
    <w:rsid w:val="001C6F7B"/>
    <w:rsid w:val="001C7000"/>
    <w:rsid w:val="001C7081"/>
    <w:rsid w:val="001C7129"/>
    <w:rsid w:val="001C715D"/>
    <w:rsid w:val="001C71C8"/>
    <w:rsid w:val="001C74BA"/>
    <w:rsid w:val="001C7595"/>
    <w:rsid w:val="001C7753"/>
    <w:rsid w:val="001C779A"/>
    <w:rsid w:val="001C780D"/>
    <w:rsid w:val="001C78A4"/>
    <w:rsid w:val="001C78E5"/>
    <w:rsid w:val="001C7984"/>
    <w:rsid w:val="001C7AC9"/>
    <w:rsid w:val="001C7EB8"/>
    <w:rsid w:val="001C7EBB"/>
    <w:rsid w:val="001D0116"/>
    <w:rsid w:val="001D026B"/>
    <w:rsid w:val="001D032E"/>
    <w:rsid w:val="001D0983"/>
    <w:rsid w:val="001D09E0"/>
    <w:rsid w:val="001D0A1F"/>
    <w:rsid w:val="001D0A5B"/>
    <w:rsid w:val="001D0CBC"/>
    <w:rsid w:val="001D0F32"/>
    <w:rsid w:val="001D0F9E"/>
    <w:rsid w:val="001D1068"/>
    <w:rsid w:val="001D10F3"/>
    <w:rsid w:val="001D1173"/>
    <w:rsid w:val="001D1257"/>
    <w:rsid w:val="001D1271"/>
    <w:rsid w:val="001D137E"/>
    <w:rsid w:val="001D13AF"/>
    <w:rsid w:val="001D14CF"/>
    <w:rsid w:val="001D1649"/>
    <w:rsid w:val="001D1741"/>
    <w:rsid w:val="001D1848"/>
    <w:rsid w:val="001D184D"/>
    <w:rsid w:val="001D1A08"/>
    <w:rsid w:val="001D1A54"/>
    <w:rsid w:val="001D1AC9"/>
    <w:rsid w:val="001D1B79"/>
    <w:rsid w:val="001D1C11"/>
    <w:rsid w:val="001D1DF8"/>
    <w:rsid w:val="001D1E2F"/>
    <w:rsid w:val="001D1F9A"/>
    <w:rsid w:val="001D2062"/>
    <w:rsid w:val="001D206E"/>
    <w:rsid w:val="001D2091"/>
    <w:rsid w:val="001D24D3"/>
    <w:rsid w:val="001D2527"/>
    <w:rsid w:val="001D26EF"/>
    <w:rsid w:val="001D2A7C"/>
    <w:rsid w:val="001D2A86"/>
    <w:rsid w:val="001D2AFE"/>
    <w:rsid w:val="001D2B25"/>
    <w:rsid w:val="001D2CB3"/>
    <w:rsid w:val="001D2CF8"/>
    <w:rsid w:val="001D2F3E"/>
    <w:rsid w:val="001D3013"/>
    <w:rsid w:val="001D3066"/>
    <w:rsid w:val="001D3151"/>
    <w:rsid w:val="001D3183"/>
    <w:rsid w:val="001D327C"/>
    <w:rsid w:val="001D33F7"/>
    <w:rsid w:val="001D3535"/>
    <w:rsid w:val="001D3548"/>
    <w:rsid w:val="001D36B2"/>
    <w:rsid w:val="001D374E"/>
    <w:rsid w:val="001D384E"/>
    <w:rsid w:val="001D392B"/>
    <w:rsid w:val="001D3AB7"/>
    <w:rsid w:val="001D3C65"/>
    <w:rsid w:val="001D3C6F"/>
    <w:rsid w:val="001D3D06"/>
    <w:rsid w:val="001D3D0C"/>
    <w:rsid w:val="001D4131"/>
    <w:rsid w:val="001D43B4"/>
    <w:rsid w:val="001D44CF"/>
    <w:rsid w:val="001D4593"/>
    <w:rsid w:val="001D45E2"/>
    <w:rsid w:val="001D4601"/>
    <w:rsid w:val="001D4647"/>
    <w:rsid w:val="001D47CF"/>
    <w:rsid w:val="001D4897"/>
    <w:rsid w:val="001D49A1"/>
    <w:rsid w:val="001D4B56"/>
    <w:rsid w:val="001D4B7A"/>
    <w:rsid w:val="001D4B8B"/>
    <w:rsid w:val="001D4BDE"/>
    <w:rsid w:val="001D4D20"/>
    <w:rsid w:val="001D4F3D"/>
    <w:rsid w:val="001D5027"/>
    <w:rsid w:val="001D5061"/>
    <w:rsid w:val="001D5101"/>
    <w:rsid w:val="001D5162"/>
    <w:rsid w:val="001D51D0"/>
    <w:rsid w:val="001D5255"/>
    <w:rsid w:val="001D5343"/>
    <w:rsid w:val="001D5361"/>
    <w:rsid w:val="001D53A4"/>
    <w:rsid w:val="001D5408"/>
    <w:rsid w:val="001D5519"/>
    <w:rsid w:val="001D55B4"/>
    <w:rsid w:val="001D568F"/>
    <w:rsid w:val="001D5753"/>
    <w:rsid w:val="001D577A"/>
    <w:rsid w:val="001D5789"/>
    <w:rsid w:val="001D583B"/>
    <w:rsid w:val="001D599C"/>
    <w:rsid w:val="001D5AA5"/>
    <w:rsid w:val="001D5ABF"/>
    <w:rsid w:val="001D5B26"/>
    <w:rsid w:val="001D5BD1"/>
    <w:rsid w:val="001D5CD3"/>
    <w:rsid w:val="001D5D4E"/>
    <w:rsid w:val="001D6080"/>
    <w:rsid w:val="001D60BE"/>
    <w:rsid w:val="001D618B"/>
    <w:rsid w:val="001D6202"/>
    <w:rsid w:val="001D637A"/>
    <w:rsid w:val="001D643A"/>
    <w:rsid w:val="001D6754"/>
    <w:rsid w:val="001D6AC5"/>
    <w:rsid w:val="001D6B0A"/>
    <w:rsid w:val="001D6B73"/>
    <w:rsid w:val="001D6DBC"/>
    <w:rsid w:val="001D6E8B"/>
    <w:rsid w:val="001D6E93"/>
    <w:rsid w:val="001D6EDD"/>
    <w:rsid w:val="001D70A7"/>
    <w:rsid w:val="001D70C8"/>
    <w:rsid w:val="001D71A9"/>
    <w:rsid w:val="001D73DF"/>
    <w:rsid w:val="001D73F7"/>
    <w:rsid w:val="001D76E8"/>
    <w:rsid w:val="001D76FE"/>
    <w:rsid w:val="001D77F9"/>
    <w:rsid w:val="001D7860"/>
    <w:rsid w:val="001D78CD"/>
    <w:rsid w:val="001D79D3"/>
    <w:rsid w:val="001D7B0E"/>
    <w:rsid w:val="001D7B9B"/>
    <w:rsid w:val="001D7C3F"/>
    <w:rsid w:val="001D7E95"/>
    <w:rsid w:val="001E0049"/>
    <w:rsid w:val="001E0182"/>
    <w:rsid w:val="001E02A4"/>
    <w:rsid w:val="001E0316"/>
    <w:rsid w:val="001E034B"/>
    <w:rsid w:val="001E056F"/>
    <w:rsid w:val="001E07B4"/>
    <w:rsid w:val="001E07C3"/>
    <w:rsid w:val="001E0916"/>
    <w:rsid w:val="001E0A65"/>
    <w:rsid w:val="001E0B53"/>
    <w:rsid w:val="001E0D81"/>
    <w:rsid w:val="001E0DEA"/>
    <w:rsid w:val="001E0DF1"/>
    <w:rsid w:val="001E0F25"/>
    <w:rsid w:val="001E0F65"/>
    <w:rsid w:val="001E114D"/>
    <w:rsid w:val="001E1166"/>
    <w:rsid w:val="001E1197"/>
    <w:rsid w:val="001E1226"/>
    <w:rsid w:val="001E12B6"/>
    <w:rsid w:val="001E1386"/>
    <w:rsid w:val="001E13B0"/>
    <w:rsid w:val="001E1438"/>
    <w:rsid w:val="001E14B3"/>
    <w:rsid w:val="001E14B6"/>
    <w:rsid w:val="001E14FA"/>
    <w:rsid w:val="001E158C"/>
    <w:rsid w:val="001E15DA"/>
    <w:rsid w:val="001E1638"/>
    <w:rsid w:val="001E178F"/>
    <w:rsid w:val="001E17CC"/>
    <w:rsid w:val="001E17ED"/>
    <w:rsid w:val="001E181F"/>
    <w:rsid w:val="001E1900"/>
    <w:rsid w:val="001E1B43"/>
    <w:rsid w:val="001E1BA0"/>
    <w:rsid w:val="001E1C17"/>
    <w:rsid w:val="001E1C26"/>
    <w:rsid w:val="001E1C64"/>
    <w:rsid w:val="001E1F0D"/>
    <w:rsid w:val="001E1F79"/>
    <w:rsid w:val="001E2101"/>
    <w:rsid w:val="001E23B5"/>
    <w:rsid w:val="001E2433"/>
    <w:rsid w:val="001E2774"/>
    <w:rsid w:val="001E2783"/>
    <w:rsid w:val="001E27C4"/>
    <w:rsid w:val="001E286A"/>
    <w:rsid w:val="001E28F2"/>
    <w:rsid w:val="001E2A52"/>
    <w:rsid w:val="001E2A7C"/>
    <w:rsid w:val="001E2ABF"/>
    <w:rsid w:val="001E2CB4"/>
    <w:rsid w:val="001E2D0C"/>
    <w:rsid w:val="001E2F78"/>
    <w:rsid w:val="001E323B"/>
    <w:rsid w:val="001E3287"/>
    <w:rsid w:val="001E33B1"/>
    <w:rsid w:val="001E3557"/>
    <w:rsid w:val="001E36E5"/>
    <w:rsid w:val="001E3821"/>
    <w:rsid w:val="001E3892"/>
    <w:rsid w:val="001E39C7"/>
    <w:rsid w:val="001E39ED"/>
    <w:rsid w:val="001E3A09"/>
    <w:rsid w:val="001E3D41"/>
    <w:rsid w:val="001E3D5E"/>
    <w:rsid w:val="001E3D84"/>
    <w:rsid w:val="001E3DFF"/>
    <w:rsid w:val="001E3FCC"/>
    <w:rsid w:val="001E4004"/>
    <w:rsid w:val="001E4010"/>
    <w:rsid w:val="001E40CA"/>
    <w:rsid w:val="001E4240"/>
    <w:rsid w:val="001E4446"/>
    <w:rsid w:val="001E465A"/>
    <w:rsid w:val="001E468D"/>
    <w:rsid w:val="001E47D1"/>
    <w:rsid w:val="001E4825"/>
    <w:rsid w:val="001E494F"/>
    <w:rsid w:val="001E4C28"/>
    <w:rsid w:val="001E4DB5"/>
    <w:rsid w:val="001E4E46"/>
    <w:rsid w:val="001E4E6F"/>
    <w:rsid w:val="001E4F6B"/>
    <w:rsid w:val="001E4FB6"/>
    <w:rsid w:val="001E4FE4"/>
    <w:rsid w:val="001E50BD"/>
    <w:rsid w:val="001E5214"/>
    <w:rsid w:val="001E5231"/>
    <w:rsid w:val="001E52E1"/>
    <w:rsid w:val="001E5440"/>
    <w:rsid w:val="001E5550"/>
    <w:rsid w:val="001E5644"/>
    <w:rsid w:val="001E58C4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369"/>
    <w:rsid w:val="001E63DE"/>
    <w:rsid w:val="001E64C3"/>
    <w:rsid w:val="001E65FA"/>
    <w:rsid w:val="001E66F1"/>
    <w:rsid w:val="001E6706"/>
    <w:rsid w:val="001E6885"/>
    <w:rsid w:val="001E68C0"/>
    <w:rsid w:val="001E6A32"/>
    <w:rsid w:val="001E6AE0"/>
    <w:rsid w:val="001E6CA5"/>
    <w:rsid w:val="001E6D6D"/>
    <w:rsid w:val="001E6F16"/>
    <w:rsid w:val="001E701C"/>
    <w:rsid w:val="001E70F8"/>
    <w:rsid w:val="001E714B"/>
    <w:rsid w:val="001E72D3"/>
    <w:rsid w:val="001E75C8"/>
    <w:rsid w:val="001E76EB"/>
    <w:rsid w:val="001E76FF"/>
    <w:rsid w:val="001E7ABB"/>
    <w:rsid w:val="001E7BA6"/>
    <w:rsid w:val="001E7D8A"/>
    <w:rsid w:val="001F0137"/>
    <w:rsid w:val="001F02FE"/>
    <w:rsid w:val="001F04ED"/>
    <w:rsid w:val="001F0664"/>
    <w:rsid w:val="001F0671"/>
    <w:rsid w:val="001F0676"/>
    <w:rsid w:val="001F0778"/>
    <w:rsid w:val="001F07BB"/>
    <w:rsid w:val="001F085A"/>
    <w:rsid w:val="001F088C"/>
    <w:rsid w:val="001F092A"/>
    <w:rsid w:val="001F0A66"/>
    <w:rsid w:val="001F0E64"/>
    <w:rsid w:val="001F0E87"/>
    <w:rsid w:val="001F0F1C"/>
    <w:rsid w:val="001F1076"/>
    <w:rsid w:val="001F10D3"/>
    <w:rsid w:val="001F119F"/>
    <w:rsid w:val="001F11C5"/>
    <w:rsid w:val="001F1310"/>
    <w:rsid w:val="001F149C"/>
    <w:rsid w:val="001F1593"/>
    <w:rsid w:val="001F168A"/>
    <w:rsid w:val="001F174F"/>
    <w:rsid w:val="001F182D"/>
    <w:rsid w:val="001F183A"/>
    <w:rsid w:val="001F18B2"/>
    <w:rsid w:val="001F19E6"/>
    <w:rsid w:val="001F1AEE"/>
    <w:rsid w:val="001F1C34"/>
    <w:rsid w:val="001F1F42"/>
    <w:rsid w:val="001F1FF6"/>
    <w:rsid w:val="001F216D"/>
    <w:rsid w:val="001F216F"/>
    <w:rsid w:val="001F21BE"/>
    <w:rsid w:val="001F241D"/>
    <w:rsid w:val="001F255E"/>
    <w:rsid w:val="001F273E"/>
    <w:rsid w:val="001F281F"/>
    <w:rsid w:val="001F285A"/>
    <w:rsid w:val="001F299C"/>
    <w:rsid w:val="001F2A99"/>
    <w:rsid w:val="001F2B07"/>
    <w:rsid w:val="001F2FFE"/>
    <w:rsid w:val="001F304F"/>
    <w:rsid w:val="001F30B2"/>
    <w:rsid w:val="001F3155"/>
    <w:rsid w:val="001F315D"/>
    <w:rsid w:val="001F31B9"/>
    <w:rsid w:val="001F32C9"/>
    <w:rsid w:val="001F3397"/>
    <w:rsid w:val="001F34E1"/>
    <w:rsid w:val="001F367B"/>
    <w:rsid w:val="001F37D6"/>
    <w:rsid w:val="001F37E7"/>
    <w:rsid w:val="001F3962"/>
    <w:rsid w:val="001F3989"/>
    <w:rsid w:val="001F39DE"/>
    <w:rsid w:val="001F39EE"/>
    <w:rsid w:val="001F3BAF"/>
    <w:rsid w:val="001F3E3C"/>
    <w:rsid w:val="001F3EE8"/>
    <w:rsid w:val="001F3F62"/>
    <w:rsid w:val="001F41DC"/>
    <w:rsid w:val="001F451A"/>
    <w:rsid w:val="001F4843"/>
    <w:rsid w:val="001F4ACC"/>
    <w:rsid w:val="001F4B63"/>
    <w:rsid w:val="001F4C8D"/>
    <w:rsid w:val="001F4D45"/>
    <w:rsid w:val="001F4F08"/>
    <w:rsid w:val="001F50DC"/>
    <w:rsid w:val="001F51CF"/>
    <w:rsid w:val="001F532C"/>
    <w:rsid w:val="001F539E"/>
    <w:rsid w:val="001F5408"/>
    <w:rsid w:val="001F5658"/>
    <w:rsid w:val="001F56C6"/>
    <w:rsid w:val="001F579C"/>
    <w:rsid w:val="001F582A"/>
    <w:rsid w:val="001F5983"/>
    <w:rsid w:val="001F59D7"/>
    <w:rsid w:val="001F5A08"/>
    <w:rsid w:val="001F5A5A"/>
    <w:rsid w:val="001F5B5F"/>
    <w:rsid w:val="001F5B76"/>
    <w:rsid w:val="001F5BCA"/>
    <w:rsid w:val="001F5C1A"/>
    <w:rsid w:val="001F5CC9"/>
    <w:rsid w:val="001F5D64"/>
    <w:rsid w:val="001F5E27"/>
    <w:rsid w:val="001F60FF"/>
    <w:rsid w:val="001F62AE"/>
    <w:rsid w:val="001F62F5"/>
    <w:rsid w:val="001F63A0"/>
    <w:rsid w:val="001F661F"/>
    <w:rsid w:val="001F67FE"/>
    <w:rsid w:val="001F688E"/>
    <w:rsid w:val="001F689E"/>
    <w:rsid w:val="001F69A7"/>
    <w:rsid w:val="001F69BC"/>
    <w:rsid w:val="001F6A51"/>
    <w:rsid w:val="001F6AA4"/>
    <w:rsid w:val="001F6AB4"/>
    <w:rsid w:val="001F6B0E"/>
    <w:rsid w:val="001F6B9B"/>
    <w:rsid w:val="001F6E6D"/>
    <w:rsid w:val="001F6F4C"/>
    <w:rsid w:val="001F7027"/>
    <w:rsid w:val="001F7149"/>
    <w:rsid w:val="001F7176"/>
    <w:rsid w:val="001F718D"/>
    <w:rsid w:val="001F7217"/>
    <w:rsid w:val="001F73FD"/>
    <w:rsid w:val="001F7460"/>
    <w:rsid w:val="001F7680"/>
    <w:rsid w:val="001F78EC"/>
    <w:rsid w:val="001F7C98"/>
    <w:rsid w:val="001F7CB3"/>
    <w:rsid w:val="001F7DB5"/>
    <w:rsid w:val="001F7F17"/>
    <w:rsid w:val="001F7FC3"/>
    <w:rsid w:val="001F7FF7"/>
    <w:rsid w:val="00200139"/>
    <w:rsid w:val="002002B7"/>
    <w:rsid w:val="00200358"/>
    <w:rsid w:val="002003C3"/>
    <w:rsid w:val="0020048A"/>
    <w:rsid w:val="00200635"/>
    <w:rsid w:val="0020068E"/>
    <w:rsid w:val="002007F2"/>
    <w:rsid w:val="002008D4"/>
    <w:rsid w:val="00200AD6"/>
    <w:rsid w:val="00200AE1"/>
    <w:rsid w:val="00200B48"/>
    <w:rsid w:val="00200CCF"/>
    <w:rsid w:val="00200D4B"/>
    <w:rsid w:val="00200DB3"/>
    <w:rsid w:val="00200ED6"/>
    <w:rsid w:val="00200EF7"/>
    <w:rsid w:val="00201034"/>
    <w:rsid w:val="0020106C"/>
    <w:rsid w:val="002010E6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1DAD"/>
    <w:rsid w:val="00202090"/>
    <w:rsid w:val="002021E5"/>
    <w:rsid w:val="002022D3"/>
    <w:rsid w:val="002023AE"/>
    <w:rsid w:val="0020256E"/>
    <w:rsid w:val="0020291F"/>
    <w:rsid w:val="002029EB"/>
    <w:rsid w:val="00202CDB"/>
    <w:rsid w:val="00202D92"/>
    <w:rsid w:val="00202DF2"/>
    <w:rsid w:val="00202E0F"/>
    <w:rsid w:val="002030BE"/>
    <w:rsid w:val="00203439"/>
    <w:rsid w:val="0020364E"/>
    <w:rsid w:val="00203790"/>
    <w:rsid w:val="002037D6"/>
    <w:rsid w:val="002039CB"/>
    <w:rsid w:val="00203CF1"/>
    <w:rsid w:val="00203D0E"/>
    <w:rsid w:val="00203D2D"/>
    <w:rsid w:val="00203EC2"/>
    <w:rsid w:val="00203F65"/>
    <w:rsid w:val="00203FE4"/>
    <w:rsid w:val="00204062"/>
    <w:rsid w:val="002040A0"/>
    <w:rsid w:val="002041E5"/>
    <w:rsid w:val="00204340"/>
    <w:rsid w:val="0020437B"/>
    <w:rsid w:val="0020442F"/>
    <w:rsid w:val="00204495"/>
    <w:rsid w:val="0020452C"/>
    <w:rsid w:val="002045D3"/>
    <w:rsid w:val="002047ED"/>
    <w:rsid w:val="00204872"/>
    <w:rsid w:val="00204936"/>
    <w:rsid w:val="002049C9"/>
    <w:rsid w:val="002049E0"/>
    <w:rsid w:val="00204AAA"/>
    <w:rsid w:val="00204B39"/>
    <w:rsid w:val="00204EC2"/>
    <w:rsid w:val="002050EA"/>
    <w:rsid w:val="002051AA"/>
    <w:rsid w:val="002051B9"/>
    <w:rsid w:val="0020526B"/>
    <w:rsid w:val="00205275"/>
    <w:rsid w:val="0020544B"/>
    <w:rsid w:val="002055B7"/>
    <w:rsid w:val="00205A74"/>
    <w:rsid w:val="00205CF2"/>
    <w:rsid w:val="00205EE0"/>
    <w:rsid w:val="00205F40"/>
    <w:rsid w:val="0020600E"/>
    <w:rsid w:val="002060EA"/>
    <w:rsid w:val="00206119"/>
    <w:rsid w:val="002061CA"/>
    <w:rsid w:val="0020630E"/>
    <w:rsid w:val="0020632B"/>
    <w:rsid w:val="002063A0"/>
    <w:rsid w:val="0020646F"/>
    <w:rsid w:val="00206479"/>
    <w:rsid w:val="0020651A"/>
    <w:rsid w:val="00206673"/>
    <w:rsid w:val="00206749"/>
    <w:rsid w:val="002067C8"/>
    <w:rsid w:val="00206841"/>
    <w:rsid w:val="002068AA"/>
    <w:rsid w:val="00206957"/>
    <w:rsid w:val="00206A3E"/>
    <w:rsid w:val="00206B76"/>
    <w:rsid w:val="00206C10"/>
    <w:rsid w:val="00206C53"/>
    <w:rsid w:val="00206D9B"/>
    <w:rsid w:val="00206EEA"/>
    <w:rsid w:val="002070F1"/>
    <w:rsid w:val="0020754D"/>
    <w:rsid w:val="00207671"/>
    <w:rsid w:val="002076DB"/>
    <w:rsid w:val="002077A2"/>
    <w:rsid w:val="0020780A"/>
    <w:rsid w:val="0020785B"/>
    <w:rsid w:val="00207875"/>
    <w:rsid w:val="002078BB"/>
    <w:rsid w:val="002078C8"/>
    <w:rsid w:val="00207A0C"/>
    <w:rsid w:val="00207AC9"/>
    <w:rsid w:val="00207BBC"/>
    <w:rsid w:val="00207C64"/>
    <w:rsid w:val="00207E68"/>
    <w:rsid w:val="00207F33"/>
    <w:rsid w:val="00207F3F"/>
    <w:rsid w:val="00210112"/>
    <w:rsid w:val="00210114"/>
    <w:rsid w:val="0021042E"/>
    <w:rsid w:val="0021047B"/>
    <w:rsid w:val="002104AE"/>
    <w:rsid w:val="002106C1"/>
    <w:rsid w:val="00210742"/>
    <w:rsid w:val="00210763"/>
    <w:rsid w:val="00210771"/>
    <w:rsid w:val="002107D3"/>
    <w:rsid w:val="00210966"/>
    <w:rsid w:val="0021096E"/>
    <w:rsid w:val="00210ADA"/>
    <w:rsid w:val="00210C65"/>
    <w:rsid w:val="00210E63"/>
    <w:rsid w:val="00211044"/>
    <w:rsid w:val="002111E3"/>
    <w:rsid w:val="00211216"/>
    <w:rsid w:val="00211351"/>
    <w:rsid w:val="002114E6"/>
    <w:rsid w:val="002118A8"/>
    <w:rsid w:val="00211B6E"/>
    <w:rsid w:val="00211BDC"/>
    <w:rsid w:val="00211C6F"/>
    <w:rsid w:val="00211CB8"/>
    <w:rsid w:val="00211D5E"/>
    <w:rsid w:val="00211E14"/>
    <w:rsid w:val="00211EB6"/>
    <w:rsid w:val="00211FB3"/>
    <w:rsid w:val="00212089"/>
    <w:rsid w:val="002122CD"/>
    <w:rsid w:val="00212315"/>
    <w:rsid w:val="00212386"/>
    <w:rsid w:val="002123C0"/>
    <w:rsid w:val="0021247D"/>
    <w:rsid w:val="002124C1"/>
    <w:rsid w:val="00212536"/>
    <w:rsid w:val="002126DF"/>
    <w:rsid w:val="0021277B"/>
    <w:rsid w:val="00212819"/>
    <w:rsid w:val="002128BA"/>
    <w:rsid w:val="00212A05"/>
    <w:rsid w:val="00212EF7"/>
    <w:rsid w:val="00212F29"/>
    <w:rsid w:val="002130C7"/>
    <w:rsid w:val="002131F0"/>
    <w:rsid w:val="00213223"/>
    <w:rsid w:val="00213383"/>
    <w:rsid w:val="00213393"/>
    <w:rsid w:val="002134C1"/>
    <w:rsid w:val="0021353F"/>
    <w:rsid w:val="002137CD"/>
    <w:rsid w:val="002138FF"/>
    <w:rsid w:val="00213998"/>
    <w:rsid w:val="00213AB3"/>
    <w:rsid w:val="00213C29"/>
    <w:rsid w:val="00213D47"/>
    <w:rsid w:val="00213D93"/>
    <w:rsid w:val="00213DF0"/>
    <w:rsid w:val="0021409F"/>
    <w:rsid w:val="002140A1"/>
    <w:rsid w:val="002140A6"/>
    <w:rsid w:val="002140E4"/>
    <w:rsid w:val="002141F1"/>
    <w:rsid w:val="00214361"/>
    <w:rsid w:val="002147BF"/>
    <w:rsid w:val="002147C6"/>
    <w:rsid w:val="002148C8"/>
    <w:rsid w:val="002148FD"/>
    <w:rsid w:val="0021494D"/>
    <w:rsid w:val="002149ED"/>
    <w:rsid w:val="002149FC"/>
    <w:rsid w:val="00214AA3"/>
    <w:rsid w:val="00214AF4"/>
    <w:rsid w:val="00214B1C"/>
    <w:rsid w:val="00214B9B"/>
    <w:rsid w:val="00214CE5"/>
    <w:rsid w:val="00214D5D"/>
    <w:rsid w:val="00214DF8"/>
    <w:rsid w:val="00214F98"/>
    <w:rsid w:val="00214FF2"/>
    <w:rsid w:val="002151E4"/>
    <w:rsid w:val="00215272"/>
    <w:rsid w:val="002152DD"/>
    <w:rsid w:val="002153FB"/>
    <w:rsid w:val="00215552"/>
    <w:rsid w:val="00215776"/>
    <w:rsid w:val="00215A39"/>
    <w:rsid w:val="00215ACF"/>
    <w:rsid w:val="00215B1B"/>
    <w:rsid w:val="00215BD7"/>
    <w:rsid w:val="00215C1E"/>
    <w:rsid w:val="00215D35"/>
    <w:rsid w:val="00215E9B"/>
    <w:rsid w:val="00215EBC"/>
    <w:rsid w:val="00215F0A"/>
    <w:rsid w:val="00215FA8"/>
    <w:rsid w:val="00216032"/>
    <w:rsid w:val="0021606A"/>
    <w:rsid w:val="002161A6"/>
    <w:rsid w:val="002161BA"/>
    <w:rsid w:val="002162F2"/>
    <w:rsid w:val="00216348"/>
    <w:rsid w:val="0021649B"/>
    <w:rsid w:val="0021657C"/>
    <w:rsid w:val="0021657F"/>
    <w:rsid w:val="002165BD"/>
    <w:rsid w:val="002165F5"/>
    <w:rsid w:val="00216618"/>
    <w:rsid w:val="0021666B"/>
    <w:rsid w:val="00216735"/>
    <w:rsid w:val="00216763"/>
    <w:rsid w:val="00216A1D"/>
    <w:rsid w:val="00216A20"/>
    <w:rsid w:val="00216B8E"/>
    <w:rsid w:val="00216C36"/>
    <w:rsid w:val="00216C5A"/>
    <w:rsid w:val="00216C70"/>
    <w:rsid w:val="00216D68"/>
    <w:rsid w:val="00216EB5"/>
    <w:rsid w:val="00216F1B"/>
    <w:rsid w:val="00216FA0"/>
    <w:rsid w:val="00217593"/>
    <w:rsid w:val="00217679"/>
    <w:rsid w:val="00217792"/>
    <w:rsid w:val="002177AE"/>
    <w:rsid w:val="0021785E"/>
    <w:rsid w:val="00217952"/>
    <w:rsid w:val="002179E0"/>
    <w:rsid w:val="00217B9E"/>
    <w:rsid w:val="00217DFA"/>
    <w:rsid w:val="00220030"/>
    <w:rsid w:val="00220050"/>
    <w:rsid w:val="00220091"/>
    <w:rsid w:val="00220105"/>
    <w:rsid w:val="0022024F"/>
    <w:rsid w:val="002205CF"/>
    <w:rsid w:val="0022068C"/>
    <w:rsid w:val="00220710"/>
    <w:rsid w:val="00220756"/>
    <w:rsid w:val="002209D1"/>
    <w:rsid w:val="00220A0C"/>
    <w:rsid w:val="00220AB6"/>
    <w:rsid w:val="00220BB5"/>
    <w:rsid w:val="00220C58"/>
    <w:rsid w:val="00220CF7"/>
    <w:rsid w:val="00220D69"/>
    <w:rsid w:val="00220D94"/>
    <w:rsid w:val="00220EC6"/>
    <w:rsid w:val="00220EDE"/>
    <w:rsid w:val="00221025"/>
    <w:rsid w:val="0022104A"/>
    <w:rsid w:val="002210E2"/>
    <w:rsid w:val="002210F3"/>
    <w:rsid w:val="002211AC"/>
    <w:rsid w:val="002213FF"/>
    <w:rsid w:val="002215F0"/>
    <w:rsid w:val="0022162B"/>
    <w:rsid w:val="002216E6"/>
    <w:rsid w:val="002218EA"/>
    <w:rsid w:val="0022192C"/>
    <w:rsid w:val="0022197C"/>
    <w:rsid w:val="00221A80"/>
    <w:rsid w:val="00221B3C"/>
    <w:rsid w:val="00221BCD"/>
    <w:rsid w:val="00221BFB"/>
    <w:rsid w:val="00221D4E"/>
    <w:rsid w:val="00221F85"/>
    <w:rsid w:val="002220A4"/>
    <w:rsid w:val="002221DE"/>
    <w:rsid w:val="00222200"/>
    <w:rsid w:val="0022225B"/>
    <w:rsid w:val="00222380"/>
    <w:rsid w:val="00222438"/>
    <w:rsid w:val="00222445"/>
    <w:rsid w:val="002225B2"/>
    <w:rsid w:val="00222615"/>
    <w:rsid w:val="002226AA"/>
    <w:rsid w:val="002227A6"/>
    <w:rsid w:val="002229B6"/>
    <w:rsid w:val="002229C3"/>
    <w:rsid w:val="002229DE"/>
    <w:rsid w:val="00222A2E"/>
    <w:rsid w:val="00222B49"/>
    <w:rsid w:val="00222C34"/>
    <w:rsid w:val="00222C69"/>
    <w:rsid w:val="00222D5B"/>
    <w:rsid w:val="00222D7A"/>
    <w:rsid w:val="00222F37"/>
    <w:rsid w:val="00223124"/>
    <w:rsid w:val="00223166"/>
    <w:rsid w:val="00223261"/>
    <w:rsid w:val="0022338D"/>
    <w:rsid w:val="002235C2"/>
    <w:rsid w:val="00223705"/>
    <w:rsid w:val="002237E1"/>
    <w:rsid w:val="0022383D"/>
    <w:rsid w:val="002238CF"/>
    <w:rsid w:val="002239AC"/>
    <w:rsid w:val="00223A3F"/>
    <w:rsid w:val="00223ABE"/>
    <w:rsid w:val="00223AD2"/>
    <w:rsid w:val="00223C28"/>
    <w:rsid w:val="00223D75"/>
    <w:rsid w:val="00223DDF"/>
    <w:rsid w:val="00223EBD"/>
    <w:rsid w:val="00224017"/>
    <w:rsid w:val="0022402F"/>
    <w:rsid w:val="002240F9"/>
    <w:rsid w:val="00224111"/>
    <w:rsid w:val="00224191"/>
    <w:rsid w:val="002241C6"/>
    <w:rsid w:val="0022446D"/>
    <w:rsid w:val="00224477"/>
    <w:rsid w:val="00224515"/>
    <w:rsid w:val="0022452A"/>
    <w:rsid w:val="0022453A"/>
    <w:rsid w:val="0022458B"/>
    <w:rsid w:val="002245F0"/>
    <w:rsid w:val="002246A4"/>
    <w:rsid w:val="002247B8"/>
    <w:rsid w:val="0022480E"/>
    <w:rsid w:val="002248BC"/>
    <w:rsid w:val="002249E9"/>
    <w:rsid w:val="00224ABB"/>
    <w:rsid w:val="00224B6B"/>
    <w:rsid w:val="00224DF5"/>
    <w:rsid w:val="00224FA1"/>
    <w:rsid w:val="00224FC9"/>
    <w:rsid w:val="0022500F"/>
    <w:rsid w:val="002250C9"/>
    <w:rsid w:val="0022511F"/>
    <w:rsid w:val="002251A0"/>
    <w:rsid w:val="002252AB"/>
    <w:rsid w:val="002254A5"/>
    <w:rsid w:val="002254C4"/>
    <w:rsid w:val="002256E6"/>
    <w:rsid w:val="002257B6"/>
    <w:rsid w:val="0022596A"/>
    <w:rsid w:val="00225A1F"/>
    <w:rsid w:val="00225BAF"/>
    <w:rsid w:val="00225CA2"/>
    <w:rsid w:val="00225DCB"/>
    <w:rsid w:val="00225DE4"/>
    <w:rsid w:val="00225F0E"/>
    <w:rsid w:val="00225F73"/>
    <w:rsid w:val="0022609A"/>
    <w:rsid w:val="002260FB"/>
    <w:rsid w:val="0022612E"/>
    <w:rsid w:val="00226132"/>
    <w:rsid w:val="002261BF"/>
    <w:rsid w:val="002263EE"/>
    <w:rsid w:val="00226478"/>
    <w:rsid w:val="0022671F"/>
    <w:rsid w:val="0022695C"/>
    <w:rsid w:val="00226AA8"/>
    <w:rsid w:val="00226BAF"/>
    <w:rsid w:val="00226F5C"/>
    <w:rsid w:val="0022743F"/>
    <w:rsid w:val="002274A5"/>
    <w:rsid w:val="002275DE"/>
    <w:rsid w:val="002277C4"/>
    <w:rsid w:val="00227972"/>
    <w:rsid w:val="00227A64"/>
    <w:rsid w:val="00227A88"/>
    <w:rsid w:val="00227C39"/>
    <w:rsid w:val="00227DFC"/>
    <w:rsid w:val="00227E30"/>
    <w:rsid w:val="0023001C"/>
    <w:rsid w:val="0023001D"/>
    <w:rsid w:val="0023018B"/>
    <w:rsid w:val="0023018D"/>
    <w:rsid w:val="0023020B"/>
    <w:rsid w:val="00230281"/>
    <w:rsid w:val="002302A4"/>
    <w:rsid w:val="002303BC"/>
    <w:rsid w:val="0023052B"/>
    <w:rsid w:val="0023066C"/>
    <w:rsid w:val="00230702"/>
    <w:rsid w:val="00230A6C"/>
    <w:rsid w:val="00230C97"/>
    <w:rsid w:val="00230CD2"/>
    <w:rsid w:val="00230F75"/>
    <w:rsid w:val="00230FC5"/>
    <w:rsid w:val="002311E6"/>
    <w:rsid w:val="00231242"/>
    <w:rsid w:val="00231368"/>
    <w:rsid w:val="00231422"/>
    <w:rsid w:val="002314A9"/>
    <w:rsid w:val="002314E0"/>
    <w:rsid w:val="00231668"/>
    <w:rsid w:val="00231874"/>
    <w:rsid w:val="00231995"/>
    <w:rsid w:val="00231A27"/>
    <w:rsid w:val="00231CD4"/>
    <w:rsid w:val="00231E06"/>
    <w:rsid w:val="00231EBF"/>
    <w:rsid w:val="00232240"/>
    <w:rsid w:val="002323DA"/>
    <w:rsid w:val="0023241D"/>
    <w:rsid w:val="0023247B"/>
    <w:rsid w:val="00232518"/>
    <w:rsid w:val="002325CA"/>
    <w:rsid w:val="002326EB"/>
    <w:rsid w:val="0023296C"/>
    <w:rsid w:val="002329BD"/>
    <w:rsid w:val="00232AD7"/>
    <w:rsid w:val="00232B54"/>
    <w:rsid w:val="00232B8F"/>
    <w:rsid w:val="00232C0C"/>
    <w:rsid w:val="00232FB4"/>
    <w:rsid w:val="00232FE4"/>
    <w:rsid w:val="0023328F"/>
    <w:rsid w:val="002332AC"/>
    <w:rsid w:val="00233404"/>
    <w:rsid w:val="00233433"/>
    <w:rsid w:val="00233519"/>
    <w:rsid w:val="00233858"/>
    <w:rsid w:val="002338BF"/>
    <w:rsid w:val="002339BD"/>
    <w:rsid w:val="00233A0C"/>
    <w:rsid w:val="00233A13"/>
    <w:rsid w:val="00233A44"/>
    <w:rsid w:val="00233CA9"/>
    <w:rsid w:val="00233E65"/>
    <w:rsid w:val="00233F87"/>
    <w:rsid w:val="00234017"/>
    <w:rsid w:val="0023404F"/>
    <w:rsid w:val="00234157"/>
    <w:rsid w:val="002343E9"/>
    <w:rsid w:val="002344B8"/>
    <w:rsid w:val="0023451C"/>
    <w:rsid w:val="0023464A"/>
    <w:rsid w:val="00234A70"/>
    <w:rsid w:val="00234BF9"/>
    <w:rsid w:val="00234C9F"/>
    <w:rsid w:val="00235275"/>
    <w:rsid w:val="002353B4"/>
    <w:rsid w:val="002354FD"/>
    <w:rsid w:val="0023558E"/>
    <w:rsid w:val="00235712"/>
    <w:rsid w:val="00235789"/>
    <w:rsid w:val="00235899"/>
    <w:rsid w:val="00235976"/>
    <w:rsid w:val="00235A86"/>
    <w:rsid w:val="00235AAE"/>
    <w:rsid w:val="00235AE4"/>
    <w:rsid w:val="00235BD6"/>
    <w:rsid w:val="00235C21"/>
    <w:rsid w:val="00235DF4"/>
    <w:rsid w:val="00235E36"/>
    <w:rsid w:val="00235E93"/>
    <w:rsid w:val="00236128"/>
    <w:rsid w:val="002361C0"/>
    <w:rsid w:val="002361C1"/>
    <w:rsid w:val="00236214"/>
    <w:rsid w:val="0023633F"/>
    <w:rsid w:val="00236366"/>
    <w:rsid w:val="00236594"/>
    <w:rsid w:val="002365A2"/>
    <w:rsid w:val="002367CE"/>
    <w:rsid w:val="00236809"/>
    <w:rsid w:val="00236BFD"/>
    <w:rsid w:val="00236CF9"/>
    <w:rsid w:val="00236D01"/>
    <w:rsid w:val="00236D0C"/>
    <w:rsid w:val="00236DAF"/>
    <w:rsid w:val="00236E45"/>
    <w:rsid w:val="00236E96"/>
    <w:rsid w:val="00237023"/>
    <w:rsid w:val="00237197"/>
    <w:rsid w:val="002372E7"/>
    <w:rsid w:val="002373B4"/>
    <w:rsid w:val="00237586"/>
    <w:rsid w:val="002375ED"/>
    <w:rsid w:val="00237628"/>
    <w:rsid w:val="0023776F"/>
    <w:rsid w:val="002377F0"/>
    <w:rsid w:val="00237925"/>
    <w:rsid w:val="002379F4"/>
    <w:rsid w:val="00237C57"/>
    <w:rsid w:val="00237C58"/>
    <w:rsid w:val="00237CE9"/>
    <w:rsid w:val="00237E92"/>
    <w:rsid w:val="00240046"/>
    <w:rsid w:val="002402A9"/>
    <w:rsid w:val="00240485"/>
    <w:rsid w:val="00240490"/>
    <w:rsid w:val="00240666"/>
    <w:rsid w:val="002406B9"/>
    <w:rsid w:val="002406ED"/>
    <w:rsid w:val="0024088D"/>
    <w:rsid w:val="002408AC"/>
    <w:rsid w:val="00240A3B"/>
    <w:rsid w:val="00240B5A"/>
    <w:rsid w:val="00240C5B"/>
    <w:rsid w:val="00240D25"/>
    <w:rsid w:val="00240E70"/>
    <w:rsid w:val="00240E73"/>
    <w:rsid w:val="00240F7A"/>
    <w:rsid w:val="00240FE4"/>
    <w:rsid w:val="0024120B"/>
    <w:rsid w:val="00241220"/>
    <w:rsid w:val="002413D0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2"/>
    <w:rsid w:val="00241B73"/>
    <w:rsid w:val="00241BBC"/>
    <w:rsid w:val="00241CF6"/>
    <w:rsid w:val="00241D0E"/>
    <w:rsid w:val="00241EEC"/>
    <w:rsid w:val="0024201E"/>
    <w:rsid w:val="002421C3"/>
    <w:rsid w:val="002421D7"/>
    <w:rsid w:val="0024228D"/>
    <w:rsid w:val="00242371"/>
    <w:rsid w:val="00242790"/>
    <w:rsid w:val="00242804"/>
    <w:rsid w:val="00242930"/>
    <w:rsid w:val="002429B9"/>
    <w:rsid w:val="00242AB7"/>
    <w:rsid w:val="00242B3E"/>
    <w:rsid w:val="00242D41"/>
    <w:rsid w:val="00242DBB"/>
    <w:rsid w:val="00242FA4"/>
    <w:rsid w:val="0024314C"/>
    <w:rsid w:val="0024325D"/>
    <w:rsid w:val="002432DB"/>
    <w:rsid w:val="002432E7"/>
    <w:rsid w:val="002433C0"/>
    <w:rsid w:val="00243504"/>
    <w:rsid w:val="00243598"/>
    <w:rsid w:val="002436DC"/>
    <w:rsid w:val="00243755"/>
    <w:rsid w:val="002437CD"/>
    <w:rsid w:val="00243859"/>
    <w:rsid w:val="00243A38"/>
    <w:rsid w:val="00243A9B"/>
    <w:rsid w:val="00243C55"/>
    <w:rsid w:val="00243D5C"/>
    <w:rsid w:val="00243DFA"/>
    <w:rsid w:val="00243F4D"/>
    <w:rsid w:val="00244018"/>
    <w:rsid w:val="0024406A"/>
    <w:rsid w:val="002440C0"/>
    <w:rsid w:val="0024419D"/>
    <w:rsid w:val="002443BB"/>
    <w:rsid w:val="002446E6"/>
    <w:rsid w:val="0024475B"/>
    <w:rsid w:val="0024479D"/>
    <w:rsid w:val="00244813"/>
    <w:rsid w:val="00244847"/>
    <w:rsid w:val="00244A5D"/>
    <w:rsid w:val="00244C10"/>
    <w:rsid w:val="00244CC4"/>
    <w:rsid w:val="00244CCF"/>
    <w:rsid w:val="00244E81"/>
    <w:rsid w:val="00244F62"/>
    <w:rsid w:val="00244F7B"/>
    <w:rsid w:val="002450D0"/>
    <w:rsid w:val="002450E2"/>
    <w:rsid w:val="00245254"/>
    <w:rsid w:val="00245429"/>
    <w:rsid w:val="00245443"/>
    <w:rsid w:val="002454D6"/>
    <w:rsid w:val="00245702"/>
    <w:rsid w:val="00245857"/>
    <w:rsid w:val="002458C7"/>
    <w:rsid w:val="00245970"/>
    <w:rsid w:val="0024599C"/>
    <w:rsid w:val="00245A3B"/>
    <w:rsid w:val="00245C9A"/>
    <w:rsid w:val="00245CDF"/>
    <w:rsid w:val="00245D10"/>
    <w:rsid w:val="00245DD8"/>
    <w:rsid w:val="00245DEE"/>
    <w:rsid w:val="00245EE9"/>
    <w:rsid w:val="00245FCB"/>
    <w:rsid w:val="002460ED"/>
    <w:rsid w:val="002461D7"/>
    <w:rsid w:val="002461F6"/>
    <w:rsid w:val="002462AA"/>
    <w:rsid w:val="002462F7"/>
    <w:rsid w:val="00246542"/>
    <w:rsid w:val="002465DC"/>
    <w:rsid w:val="0024698A"/>
    <w:rsid w:val="00246BB4"/>
    <w:rsid w:val="00246C91"/>
    <w:rsid w:val="00246D7D"/>
    <w:rsid w:val="00246FF5"/>
    <w:rsid w:val="00247058"/>
    <w:rsid w:val="00247093"/>
    <w:rsid w:val="00247183"/>
    <w:rsid w:val="00247246"/>
    <w:rsid w:val="0024727E"/>
    <w:rsid w:val="00247427"/>
    <w:rsid w:val="002474D5"/>
    <w:rsid w:val="0024754C"/>
    <w:rsid w:val="00247605"/>
    <w:rsid w:val="0024770E"/>
    <w:rsid w:val="00247779"/>
    <w:rsid w:val="002477BB"/>
    <w:rsid w:val="002477DC"/>
    <w:rsid w:val="00247876"/>
    <w:rsid w:val="002478B5"/>
    <w:rsid w:val="00247E5C"/>
    <w:rsid w:val="00247EF7"/>
    <w:rsid w:val="00247F63"/>
    <w:rsid w:val="00247FC7"/>
    <w:rsid w:val="00250092"/>
    <w:rsid w:val="0025027E"/>
    <w:rsid w:val="00250376"/>
    <w:rsid w:val="00250515"/>
    <w:rsid w:val="00250541"/>
    <w:rsid w:val="002505E3"/>
    <w:rsid w:val="00250743"/>
    <w:rsid w:val="00250903"/>
    <w:rsid w:val="002509D2"/>
    <w:rsid w:val="00250AC4"/>
    <w:rsid w:val="00250B20"/>
    <w:rsid w:val="00250C76"/>
    <w:rsid w:val="00250C88"/>
    <w:rsid w:val="00250CDA"/>
    <w:rsid w:val="00250D58"/>
    <w:rsid w:val="00250D84"/>
    <w:rsid w:val="00250FBC"/>
    <w:rsid w:val="00251019"/>
    <w:rsid w:val="00251145"/>
    <w:rsid w:val="0025128C"/>
    <w:rsid w:val="00251311"/>
    <w:rsid w:val="0025134E"/>
    <w:rsid w:val="0025135C"/>
    <w:rsid w:val="002513F7"/>
    <w:rsid w:val="00251414"/>
    <w:rsid w:val="00251608"/>
    <w:rsid w:val="00251797"/>
    <w:rsid w:val="002517E7"/>
    <w:rsid w:val="00251840"/>
    <w:rsid w:val="00251B43"/>
    <w:rsid w:val="00251B62"/>
    <w:rsid w:val="00251B69"/>
    <w:rsid w:val="00251C6A"/>
    <w:rsid w:val="00251F51"/>
    <w:rsid w:val="00251F95"/>
    <w:rsid w:val="00252169"/>
    <w:rsid w:val="002521FB"/>
    <w:rsid w:val="00252324"/>
    <w:rsid w:val="002523D0"/>
    <w:rsid w:val="00252741"/>
    <w:rsid w:val="0025275D"/>
    <w:rsid w:val="002527FF"/>
    <w:rsid w:val="00252B6C"/>
    <w:rsid w:val="00252BE7"/>
    <w:rsid w:val="00252C34"/>
    <w:rsid w:val="00252CF2"/>
    <w:rsid w:val="00252FD0"/>
    <w:rsid w:val="002532AF"/>
    <w:rsid w:val="002533F5"/>
    <w:rsid w:val="00253450"/>
    <w:rsid w:val="002534D2"/>
    <w:rsid w:val="00253578"/>
    <w:rsid w:val="0025361F"/>
    <w:rsid w:val="002536C8"/>
    <w:rsid w:val="0025397F"/>
    <w:rsid w:val="00253A58"/>
    <w:rsid w:val="00253B97"/>
    <w:rsid w:val="00253E37"/>
    <w:rsid w:val="00253F37"/>
    <w:rsid w:val="00253FE6"/>
    <w:rsid w:val="00254024"/>
    <w:rsid w:val="002540DA"/>
    <w:rsid w:val="00254222"/>
    <w:rsid w:val="0025428F"/>
    <w:rsid w:val="002542DA"/>
    <w:rsid w:val="002543E5"/>
    <w:rsid w:val="00254534"/>
    <w:rsid w:val="00254625"/>
    <w:rsid w:val="002546AE"/>
    <w:rsid w:val="00254914"/>
    <w:rsid w:val="00254924"/>
    <w:rsid w:val="00254955"/>
    <w:rsid w:val="00254AC7"/>
    <w:rsid w:val="00254C9F"/>
    <w:rsid w:val="00254D64"/>
    <w:rsid w:val="00254DE2"/>
    <w:rsid w:val="00254E99"/>
    <w:rsid w:val="002550EE"/>
    <w:rsid w:val="00255143"/>
    <w:rsid w:val="002552E5"/>
    <w:rsid w:val="00255313"/>
    <w:rsid w:val="0025531D"/>
    <w:rsid w:val="002553CC"/>
    <w:rsid w:val="00255407"/>
    <w:rsid w:val="002554D6"/>
    <w:rsid w:val="00255512"/>
    <w:rsid w:val="002555F7"/>
    <w:rsid w:val="0025569C"/>
    <w:rsid w:val="002556AC"/>
    <w:rsid w:val="002556FD"/>
    <w:rsid w:val="002557A9"/>
    <w:rsid w:val="00255932"/>
    <w:rsid w:val="00255A95"/>
    <w:rsid w:val="00255AF1"/>
    <w:rsid w:val="00255B18"/>
    <w:rsid w:val="00255C5F"/>
    <w:rsid w:val="00255DFB"/>
    <w:rsid w:val="00255F6D"/>
    <w:rsid w:val="00255FF3"/>
    <w:rsid w:val="0025618C"/>
    <w:rsid w:val="00256283"/>
    <w:rsid w:val="002562D1"/>
    <w:rsid w:val="00256408"/>
    <w:rsid w:val="00256488"/>
    <w:rsid w:val="002565BA"/>
    <w:rsid w:val="00256613"/>
    <w:rsid w:val="00256A55"/>
    <w:rsid w:val="00256C31"/>
    <w:rsid w:val="00256D50"/>
    <w:rsid w:val="00256D65"/>
    <w:rsid w:val="00256E50"/>
    <w:rsid w:val="00256F0C"/>
    <w:rsid w:val="00256FD5"/>
    <w:rsid w:val="0025720E"/>
    <w:rsid w:val="00257270"/>
    <w:rsid w:val="002572DF"/>
    <w:rsid w:val="00257348"/>
    <w:rsid w:val="002574D2"/>
    <w:rsid w:val="00257654"/>
    <w:rsid w:val="002576B1"/>
    <w:rsid w:val="002576C0"/>
    <w:rsid w:val="0025777F"/>
    <w:rsid w:val="00257887"/>
    <w:rsid w:val="002578A9"/>
    <w:rsid w:val="002578DA"/>
    <w:rsid w:val="00257973"/>
    <w:rsid w:val="00257978"/>
    <w:rsid w:val="002579F2"/>
    <w:rsid w:val="00257D16"/>
    <w:rsid w:val="00257E82"/>
    <w:rsid w:val="00257EA4"/>
    <w:rsid w:val="00257F48"/>
    <w:rsid w:val="00257F58"/>
    <w:rsid w:val="00257F95"/>
    <w:rsid w:val="00260039"/>
    <w:rsid w:val="0026008C"/>
    <w:rsid w:val="002600A6"/>
    <w:rsid w:val="0026019B"/>
    <w:rsid w:val="00260281"/>
    <w:rsid w:val="0026036E"/>
    <w:rsid w:val="002603AC"/>
    <w:rsid w:val="002607D0"/>
    <w:rsid w:val="0026089F"/>
    <w:rsid w:val="002608DB"/>
    <w:rsid w:val="002608E1"/>
    <w:rsid w:val="002609A5"/>
    <w:rsid w:val="002609DD"/>
    <w:rsid w:val="00260ACD"/>
    <w:rsid w:val="00260B8A"/>
    <w:rsid w:val="00260BDA"/>
    <w:rsid w:val="00260C67"/>
    <w:rsid w:val="00260D21"/>
    <w:rsid w:val="00261067"/>
    <w:rsid w:val="0026131C"/>
    <w:rsid w:val="0026139D"/>
    <w:rsid w:val="002613B0"/>
    <w:rsid w:val="0026141D"/>
    <w:rsid w:val="00261514"/>
    <w:rsid w:val="002615AA"/>
    <w:rsid w:val="002615F2"/>
    <w:rsid w:val="00261658"/>
    <w:rsid w:val="0026170C"/>
    <w:rsid w:val="002617F9"/>
    <w:rsid w:val="00261833"/>
    <w:rsid w:val="0026185B"/>
    <w:rsid w:val="002618A2"/>
    <w:rsid w:val="002618ED"/>
    <w:rsid w:val="00261F21"/>
    <w:rsid w:val="00261FC9"/>
    <w:rsid w:val="00262131"/>
    <w:rsid w:val="002623A6"/>
    <w:rsid w:val="0026243E"/>
    <w:rsid w:val="00262467"/>
    <w:rsid w:val="002624E1"/>
    <w:rsid w:val="0026251D"/>
    <w:rsid w:val="002625BF"/>
    <w:rsid w:val="002626C2"/>
    <w:rsid w:val="002627B9"/>
    <w:rsid w:val="002627F5"/>
    <w:rsid w:val="00262815"/>
    <w:rsid w:val="002629D5"/>
    <w:rsid w:val="00262A63"/>
    <w:rsid w:val="00262B26"/>
    <w:rsid w:val="00262B36"/>
    <w:rsid w:val="00262BB2"/>
    <w:rsid w:val="00262BC5"/>
    <w:rsid w:val="00262C37"/>
    <w:rsid w:val="00262C47"/>
    <w:rsid w:val="00262D38"/>
    <w:rsid w:val="00262DD6"/>
    <w:rsid w:val="00262EC0"/>
    <w:rsid w:val="00262F9E"/>
    <w:rsid w:val="0026301F"/>
    <w:rsid w:val="002630C0"/>
    <w:rsid w:val="00263221"/>
    <w:rsid w:val="0026322D"/>
    <w:rsid w:val="00263289"/>
    <w:rsid w:val="002632A3"/>
    <w:rsid w:val="00263475"/>
    <w:rsid w:val="00263687"/>
    <w:rsid w:val="0026370C"/>
    <w:rsid w:val="00263737"/>
    <w:rsid w:val="002639CF"/>
    <w:rsid w:val="002639D4"/>
    <w:rsid w:val="00263A35"/>
    <w:rsid w:val="00263AD6"/>
    <w:rsid w:val="00263C4B"/>
    <w:rsid w:val="00263C68"/>
    <w:rsid w:val="00263D20"/>
    <w:rsid w:val="002640E0"/>
    <w:rsid w:val="002640E1"/>
    <w:rsid w:val="00264214"/>
    <w:rsid w:val="0026450D"/>
    <w:rsid w:val="00264543"/>
    <w:rsid w:val="002645D0"/>
    <w:rsid w:val="00264657"/>
    <w:rsid w:val="002648CA"/>
    <w:rsid w:val="00264A36"/>
    <w:rsid w:val="00264AF0"/>
    <w:rsid w:val="00264B2D"/>
    <w:rsid w:val="00264C36"/>
    <w:rsid w:val="00264C67"/>
    <w:rsid w:val="00264E8E"/>
    <w:rsid w:val="00264EE2"/>
    <w:rsid w:val="00264F4E"/>
    <w:rsid w:val="0026500F"/>
    <w:rsid w:val="002651EA"/>
    <w:rsid w:val="0026528C"/>
    <w:rsid w:val="002652BF"/>
    <w:rsid w:val="002653BA"/>
    <w:rsid w:val="0026547E"/>
    <w:rsid w:val="00265730"/>
    <w:rsid w:val="002657F7"/>
    <w:rsid w:val="0026580B"/>
    <w:rsid w:val="00265856"/>
    <w:rsid w:val="00265993"/>
    <w:rsid w:val="0026599A"/>
    <w:rsid w:val="002659D4"/>
    <w:rsid w:val="00265A55"/>
    <w:rsid w:val="00265D8E"/>
    <w:rsid w:val="00265E5A"/>
    <w:rsid w:val="00265F54"/>
    <w:rsid w:val="002660BC"/>
    <w:rsid w:val="0026615A"/>
    <w:rsid w:val="00266178"/>
    <w:rsid w:val="00266274"/>
    <w:rsid w:val="002663D3"/>
    <w:rsid w:val="002664CA"/>
    <w:rsid w:val="00266606"/>
    <w:rsid w:val="002668E7"/>
    <w:rsid w:val="00266A47"/>
    <w:rsid w:val="00266C57"/>
    <w:rsid w:val="00266C82"/>
    <w:rsid w:val="00266D94"/>
    <w:rsid w:val="00266DA0"/>
    <w:rsid w:val="00266F77"/>
    <w:rsid w:val="00266FA3"/>
    <w:rsid w:val="0026702C"/>
    <w:rsid w:val="00267077"/>
    <w:rsid w:val="002670CB"/>
    <w:rsid w:val="002671AE"/>
    <w:rsid w:val="00267497"/>
    <w:rsid w:val="002674F2"/>
    <w:rsid w:val="002675E6"/>
    <w:rsid w:val="00267671"/>
    <w:rsid w:val="002678CC"/>
    <w:rsid w:val="00267982"/>
    <w:rsid w:val="002679F1"/>
    <w:rsid w:val="00267A75"/>
    <w:rsid w:val="00267C70"/>
    <w:rsid w:val="00267D2E"/>
    <w:rsid w:val="00267E73"/>
    <w:rsid w:val="0027009C"/>
    <w:rsid w:val="002700E7"/>
    <w:rsid w:val="0027024C"/>
    <w:rsid w:val="002702D1"/>
    <w:rsid w:val="002703D9"/>
    <w:rsid w:val="002709A4"/>
    <w:rsid w:val="002709DB"/>
    <w:rsid w:val="00270A79"/>
    <w:rsid w:val="00270DF3"/>
    <w:rsid w:val="00270E49"/>
    <w:rsid w:val="00270E99"/>
    <w:rsid w:val="00270F15"/>
    <w:rsid w:val="0027130B"/>
    <w:rsid w:val="002713DB"/>
    <w:rsid w:val="002713E0"/>
    <w:rsid w:val="0027151D"/>
    <w:rsid w:val="00271535"/>
    <w:rsid w:val="00271593"/>
    <w:rsid w:val="002717DF"/>
    <w:rsid w:val="0027185C"/>
    <w:rsid w:val="00271943"/>
    <w:rsid w:val="002719B6"/>
    <w:rsid w:val="00271A0E"/>
    <w:rsid w:val="00271B01"/>
    <w:rsid w:val="00271B40"/>
    <w:rsid w:val="00271BC8"/>
    <w:rsid w:val="00271CA4"/>
    <w:rsid w:val="00271CAD"/>
    <w:rsid w:val="00271CBF"/>
    <w:rsid w:val="00271D11"/>
    <w:rsid w:val="002720F4"/>
    <w:rsid w:val="002721AF"/>
    <w:rsid w:val="002721F7"/>
    <w:rsid w:val="00272202"/>
    <w:rsid w:val="0027228B"/>
    <w:rsid w:val="002722DA"/>
    <w:rsid w:val="002723A1"/>
    <w:rsid w:val="002725C4"/>
    <w:rsid w:val="00272671"/>
    <w:rsid w:val="00272813"/>
    <w:rsid w:val="002728AE"/>
    <w:rsid w:val="00272993"/>
    <w:rsid w:val="00272A77"/>
    <w:rsid w:val="00272B62"/>
    <w:rsid w:val="00272CD4"/>
    <w:rsid w:val="00272ED8"/>
    <w:rsid w:val="00272FDA"/>
    <w:rsid w:val="002730D1"/>
    <w:rsid w:val="00273110"/>
    <w:rsid w:val="002731A9"/>
    <w:rsid w:val="00273519"/>
    <w:rsid w:val="00273595"/>
    <w:rsid w:val="00273635"/>
    <w:rsid w:val="002736B4"/>
    <w:rsid w:val="00273968"/>
    <w:rsid w:val="002739F1"/>
    <w:rsid w:val="00273B27"/>
    <w:rsid w:val="00273EDC"/>
    <w:rsid w:val="00273F74"/>
    <w:rsid w:val="002740B1"/>
    <w:rsid w:val="002740C6"/>
    <w:rsid w:val="002741E9"/>
    <w:rsid w:val="002745B6"/>
    <w:rsid w:val="00274664"/>
    <w:rsid w:val="002746D9"/>
    <w:rsid w:val="00274807"/>
    <w:rsid w:val="002749A3"/>
    <w:rsid w:val="002749A9"/>
    <w:rsid w:val="00274A3F"/>
    <w:rsid w:val="00274B3A"/>
    <w:rsid w:val="00274B51"/>
    <w:rsid w:val="00274C14"/>
    <w:rsid w:val="00274C25"/>
    <w:rsid w:val="00274DC0"/>
    <w:rsid w:val="00274F72"/>
    <w:rsid w:val="00275104"/>
    <w:rsid w:val="002752CE"/>
    <w:rsid w:val="0027536D"/>
    <w:rsid w:val="00275485"/>
    <w:rsid w:val="0027550A"/>
    <w:rsid w:val="00275597"/>
    <w:rsid w:val="00275620"/>
    <w:rsid w:val="002756F3"/>
    <w:rsid w:val="0027573B"/>
    <w:rsid w:val="00275865"/>
    <w:rsid w:val="00275877"/>
    <w:rsid w:val="00275896"/>
    <w:rsid w:val="002759C9"/>
    <w:rsid w:val="002759FF"/>
    <w:rsid w:val="00275ACF"/>
    <w:rsid w:val="00275CC4"/>
    <w:rsid w:val="00275D29"/>
    <w:rsid w:val="00275DE2"/>
    <w:rsid w:val="0027607F"/>
    <w:rsid w:val="0027612B"/>
    <w:rsid w:val="002761B6"/>
    <w:rsid w:val="0027622B"/>
    <w:rsid w:val="00276392"/>
    <w:rsid w:val="0027641D"/>
    <w:rsid w:val="0027658E"/>
    <w:rsid w:val="002766EA"/>
    <w:rsid w:val="002767CD"/>
    <w:rsid w:val="002768A3"/>
    <w:rsid w:val="00276971"/>
    <w:rsid w:val="00276A37"/>
    <w:rsid w:val="00276B13"/>
    <w:rsid w:val="00276B9D"/>
    <w:rsid w:val="00276B9E"/>
    <w:rsid w:val="00276BC1"/>
    <w:rsid w:val="00276E17"/>
    <w:rsid w:val="00276E35"/>
    <w:rsid w:val="00276FD1"/>
    <w:rsid w:val="00276FE8"/>
    <w:rsid w:val="0027707D"/>
    <w:rsid w:val="0027721D"/>
    <w:rsid w:val="0027732C"/>
    <w:rsid w:val="00277343"/>
    <w:rsid w:val="002773AE"/>
    <w:rsid w:val="0027741A"/>
    <w:rsid w:val="0027753F"/>
    <w:rsid w:val="002775C0"/>
    <w:rsid w:val="00277633"/>
    <w:rsid w:val="002776A7"/>
    <w:rsid w:val="0027784D"/>
    <w:rsid w:val="0027789E"/>
    <w:rsid w:val="00277928"/>
    <w:rsid w:val="002779DE"/>
    <w:rsid w:val="00277A32"/>
    <w:rsid w:val="00277AEE"/>
    <w:rsid w:val="00277C83"/>
    <w:rsid w:val="00277D49"/>
    <w:rsid w:val="00277E19"/>
    <w:rsid w:val="00277E8E"/>
    <w:rsid w:val="00277F18"/>
    <w:rsid w:val="00280103"/>
    <w:rsid w:val="002801AE"/>
    <w:rsid w:val="00280630"/>
    <w:rsid w:val="00280640"/>
    <w:rsid w:val="002807E0"/>
    <w:rsid w:val="002808C6"/>
    <w:rsid w:val="00280908"/>
    <w:rsid w:val="002809D3"/>
    <w:rsid w:val="002809EF"/>
    <w:rsid w:val="00280D0B"/>
    <w:rsid w:val="00280D33"/>
    <w:rsid w:val="00280DC5"/>
    <w:rsid w:val="00280DFC"/>
    <w:rsid w:val="00280EA8"/>
    <w:rsid w:val="00280F4F"/>
    <w:rsid w:val="00280F97"/>
    <w:rsid w:val="00280FCD"/>
    <w:rsid w:val="00281025"/>
    <w:rsid w:val="00281059"/>
    <w:rsid w:val="0028111E"/>
    <w:rsid w:val="002815AB"/>
    <w:rsid w:val="0028186F"/>
    <w:rsid w:val="00281943"/>
    <w:rsid w:val="00281956"/>
    <w:rsid w:val="00281986"/>
    <w:rsid w:val="00281A48"/>
    <w:rsid w:val="00281C30"/>
    <w:rsid w:val="00281D1E"/>
    <w:rsid w:val="00281DF4"/>
    <w:rsid w:val="00281E61"/>
    <w:rsid w:val="00281F28"/>
    <w:rsid w:val="0028229C"/>
    <w:rsid w:val="00282447"/>
    <w:rsid w:val="00282650"/>
    <w:rsid w:val="0028267F"/>
    <w:rsid w:val="002826F1"/>
    <w:rsid w:val="0028270C"/>
    <w:rsid w:val="00282712"/>
    <w:rsid w:val="002829BB"/>
    <w:rsid w:val="00282A51"/>
    <w:rsid w:val="00282B16"/>
    <w:rsid w:val="00282BA3"/>
    <w:rsid w:val="00282BE8"/>
    <w:rsid w:val="00282C0B"/>
    <w:rsid w:val="00282CDB"/>
    <w:rsid w:val="00282D97"/>
    <w:rsid w:val="00282DB5"/>
    <w:rsid w:val="00282E2A"/>
    <w:rsid w:val="00282F67"/>
    <w:rsid w:val="00282FA0"/>
    <w:rsid w:val="00283031"/>
    <w:rsid w:val="0028311A"/>
    <w:rsid w:val="00283271"/>
    <w:rsid w:val="0028344B"/>
    <w:rsid w:val="0028354A"/>
    <w:rsid w:val="00283597"/>
    <w:rsid w:val="002835C3"/>
    <w:rsid w:val="0028382F"/>
    <w:rsid w:val="00283994"/>
    <w:rsid w:val="00283996"/>
    <w:rsid w:val="002839D4"/>
    <w:rsid w:val="00283B75"/>
    <w:rsid w:val="00283CD0"/>
    <w:rsid w:val="00283DB4"/>
    <w:rsid w:val="00283DBA"/>
    <w:rsid w:val="00283DDD"/>
    <w:rsid w:val="002841BE"/>
    <w:rsid w:val="0028434A"/>
    <w:rsid w:val="00284547"/>
    <w:rsid w:val="0028472A"/>
    <w:rsid w:val="002847B9"/>
    <w:rsid w:val="00284A21"/>
    <w:rsid w:val="00284A63"/>
    <w:rsid w:val="00284ACD"/>
    <w:rsid w:val="00284B6B"/>
    <w:rsid w:val="00284BB0"/>
    <w:rsid w:val="00284D6D"/>
    <w:rsid w:val="00284DB4"/>
    <w:rsid w:val="00284E63"/>
    <w:rsid w:val="00284EC7"/>
    <w:rsid w:val="00284FDB"/>
    <w:rsid w:val="002850A5"/>
    <w:rsid w:val="002850C1"/>
    <w:rsid w:val="002853C9"/>
    <w:rsid w:val="00285706"/>
    <w:rsid w:val="00285751"/>
    <w:rsid w:val="002857E3"/>
    <w:rsid w:val="002857EC"/>
    <w:rsid w:val="00285865"/>
    <w:rsid w:val="002858AF"/>
    <w:rsid w:val="0028595C"/>
    <w:rsid w:val="002859DC"/>
    <w:rsid w:val="002859EA"/>
    <w:rsid w:val="00285ACC"/>
    <w:rsid w:val="00285CBC"/>
    <w:rsid w:val="00285CD9"/>
    <w:rsid w:val="00285D43"/>
    <w:rsid w:val="00285DBB"/>
    <w:rsid w:val="00286064"/>
    <w:rsid w:val="002860DB"/>
    <w:rsid w:val="0028614A"/>
    <w:rsid w:val="0028615C"/>
    <w:rsid w:val="0028656F"/>
    <w:rsid w:val="002866CC"/>
    <w:rsid w:val="002867A1"/>
    <w:rsid w:val="00286B28"/>
    <w:rsid w:val="00286E76"/>
    <w:rsid w:val="0028712D"/>
    <w:rsid w:val="00287289"/>
    <w:rsid w:val="00287405"/>
    <w:rsid w:val="00287554"/>
    <w:rsid w:val="0028766C"/>
    <w:rsid w:val="0028785B"/>
    <w:rsid w:val="002878BF"/>
    <w:rsid w:val="002878D4"/>
    <w:rsid w:val="00287969"/>
    <w:rsid w:val="00287B49"/>
    <w:rsid w:val="00287B4B"/>
    <w:rsid w:val="00287D70"/>
    <w:rsid w:val="0029023C"/>
    <w:rsid w:val="0029026A"/>
    <w:rsid w:val="002902BB"/>
    <w:rsid w:val="002903F1"/>
    <w:rsid w:val="00290628"/>
    <w:rsid w:val="0029083D"/>
    <w:rsid w:val="00290877"/>
    <w:rsid w:val="00290950"/>
    <w:rsid w:val="00290C9D"/>
    <w:rsid w:val="00290CDE"/>
    <w:rsid w:val="00290D21"/>
    <w:rsid w:val="00290F66"/>
    <w:rsid w:val="00290FB0"/>
    <w:rsid w:val="00290FB7"/>
    <w:rsid w:val="00291244"/>
    <w:rsid w:val="0029124D"/>
    <w:rsid w:val="00291315"/>
    <w:rsid w:val="002913F8"/>
    <w:rsid w:val="00291481"/>
    <w:rsid w:val="00291554"/>
    <w:rsid w:val="00291707"/>
    <w:rsid w:val="002917B7"/>
    <w:rsid w:val="00291863"/>
    <w:rsid w:val="002918A0"/>
    <w:rsid w:val="002918FC"/>
    <w:rsid w:val="00291955"/>
    <w:rsid w:val="00291978"/>
    <w:rsid w:val="00291B1F"/>
    <w:rsid w:val="00291C90"/>
    <w:rsid w:val="00291CCE"/>
    <w:rsid w:val="00291E9C"/>
    <w:rsid w:val="00291FB8"/>
    <w:rsid w:val="0029230D"/>
    <w:rsid w:val="0029243E"/>
    <w:rsid w:val="002925D0"/>
    <w:rsid w:val="0029269C"/>
    <w:rsid w:val="00292886"/>
    <w:rsid w:val="002928C5"/>
    <w:rsid w:val="00292A73"/>
    <w:rsid w:val="00292CC8"/>
    <w:rsid w:val="00292D3E"/>
    <w:rsid w:val="00292E9C"/>
    <w:rsid w:val="00293069"/>
    <w:rsid w:val="0029309F"/>
    <w:rsid w:val="00293164"/>
    <w:rsid w:val="00293214"/>
    <w:rsid w:val="00293237"/>
    <w:rsid w:val="00293533"/>
    <w:rsid w:val="0029362E"/>
    <w:rsid w:val="0029416A"/>
    <w:rsid w:val="002941AD"/>
    <w:rsid w:val="0029425C"/>
    <w:rsid w:val="002943BA"/>
    <w:rsid w:val="002944D3"/>
    <w:rsid w:val="002944E3"/>
    <w:rsid w:val="002946AE"/>
    <w:rsid w:val="0029478C"/>
    <w:rsid w:val="00294915"/>
    <w:rsid w:val="00294BA1"/>
    <w:rsid w:val="00294CB5"/>
    <w:rsid w:val="00294DDA"/>
    <w:rsid w:val="00294E5E"/>
    <w:rsid w:val="00294EDC"/>
    <w:rsid w:val="00295042"/>
    <w:rsid w:val="0029526B"/>
    <w:rsid w:val="00295421"/>
    <w:rsid w:val="002954D1"/>
    <w:rsid w:val="00295617"/>
    <w:rsid w:val="00295651"/>
    <w:rsid w:val="00295666"/>
    <w:rsid w:val="00295668"/>
    <w:rsid w:val="0029580D"/>
    <w:rsid w:val="0029589B"/>
    <w:rsid w:val="002959A0"/>
    <w:rsid w:val="00295A99"/>
    <w:rsid w:val="00295BA1"/>
    <w:rsid w:val="00295C69"/>
    <w:rsid w:val="00295C94"/>
    <w:rsid w:val="00295DB9"/>
    <w:rsid w:val="00295DDC"/>
    <w:rsid w:val="00295EE9"/>
    <w:rsid w:val="00296157"/>
    <w:rsid w:val="00296184"/>
    <w:rsid w:val="002963A7"/>
    <w:rsid w:val="002963AD"/>
    <w:rsid w:val="00296466"/>
    <w:rsid w:val="00296506"/>
    <w:rsid w:val="00296670"/>
    <w:rsid w:val="00296B29"/>
    <w:rsid w:val="00296D05"/>
    <w:rsid w:val="00296E21"/>
    <w:rsid w:val="00296E2E"/>
    <w:rsid w:val="00296E45"/>
    <w:rsid w:val="00296EC1"/>
    <w:rsid w:val="00296F62"/>
    <w:rsid w:val="00296FBD"/>
    <w:rsid w:val="00296FD7"/>
    <w:rsid w:val="0029702A"/>
    <w:rsid w:val="002970BD"/>
    <w:rsid w:val="0029713A"/>
    <w:rsid w:val="002972A5"/>
    <w:rsid w:val="0029734C"/>
    <w:rsid w:val="00297381"/>
    <w:rsid w:val="002973D9"/>
    <w:rsid w:val="002974C6"/>
    <w:rsid w:val="00297670"/>
    <w:rsid w:val="00297770"/>
    <w:rsid w:val="002978B5"/>
    <w:rsid w:val="00297B5B"/>
    <w:rsid w:val="00297BF5"/>
    <w:rsid w:val="00297C7D"/>
    <w:rsid w:val="00297D8D"/>
    <w:rsid w:val="00297DF8"/>
    <w:rsid w:val="00297F82"/>
    <w:rsid w:val="002A0016"/>
    <w:rsid w:val="002A00AE"/>
    <w:rsid w:val="002A012B"/>
    <w:rsid w:val="002A01FB"/>
    <w:rsid w:val="002A01FE"/>
    <w:rsid w:val="002A0737"/>
    <w:rsid w:val="002A0884"/>
    <w:rsid w:val="002A08A0"/>
    <w:rsid w:val="002A09E0"/>
    <w:rsid w:val="002A0A09"/>
    <w:rsid w:val="002A0EB6"/>
    <w:rsid w:val="002A0F0A"/>
    <w:rsid w:val="002A1086"/>
    <w:rsid w:val="002A10C2"/>
    <w:rsid w:val="002A1121"/>
    <w:rsid w:val="002A1447"/>
    <w:rsid w:val="002A14F6"/>
    <w:rsid w:val="002A19AB"/>
    <w:rsid w:val="002A19CC"/>
    <w:rsid w:val="002A19EF"/>
    <w:rsid w:val="002A1A43"/>
    <w:rsid w:val="002A1C3C"/>
    <w:rsid w:val="002A1C93"/>
    <w:rsid w:val="002A1C98"/>
    <w:rsid w:val="002A1CD3"/>
    <w:rsid w:val="002A1D55"/>
    <w:rsid w:val="002A1DCE"/>
    <w:rsid w:val="002A1DE1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A22"/>
    <w:rsid w:val="002A2ADB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6F6"/>
    <w:rsid w:val="002A37EF"/>
    <w:rsid w:val="002A39BA"/>
    <w:rsid w:val="002A39C5"/>
    <w:rsid w:val="002A3B64"/>
    <w:rsid w:val="002A3B86"/>
    <w:rsid w:val="002A3C1C"/>
    <w:rsid w:val="002A3C5D"/>
    <w:rsid w:val="002A3D47"/>
    <w:rsid w:val="002A3E42"/>
    <w:rsid w:val="002A3EB6"/>
    <w:rsid w:val="002A41B4"/>
    <w:rsid w:val="002A42BA"/>
    <w:rsid w:val="002A42FC"/>
    <w:rsid w:val="002A43C4"/>
    <w:rsid w:val="002A450E"/>
    <w:rsid w:val="002A4542"/>
    <w:rsid w:val="002A4633"/>
    <w:rsid w:val="002A463E"/>
    <w:rsid w:val="002A4644"/>
    <w:rsid w:val="002A46E9"/>
    <w:rsid w:val="002A476E"/>
    <w:rsid w:val="002A4914"/>
    <w:rsid w:val="002A4973"/>
    <w:rsid w:val="002A4AAC"/>
    <w:rsid w:val="002A4B91"/>
    <w:rsid w:val="002A4CFC"/>
    <w:rsid w:val="002A4E3F"/>
    <w:rsid w:val="002A4ECA"/>
    <w:rsid w:val="002A4EDE"/>
    <w:rsid w:val="002A4FEF"/>
    <w:rsid w:val="002A5113"/>
    <w:rsid w:val="002A521D"/>
    <w:rsid w:val="002A529A"/>
    <w:rsid w:val="002A52A6"/>
    <w:rsid w:val="002A5377"/>
    <w:rsid w:val="002A53AF"/>
    <w:rsid w:val="002A53EC"/>
    <w:rsid w:val="002A545E"/>
    <w:rsid w:val="002A54E4"/>
    <w:rsid w:val="002A55E0"/>
    <w:rsid w:val="002A5691"/>
    <w:rsid w:val="002A56FD"/>
    <w:rsid w:val="002A5838"/>
    <w:rsid w:val="002A59EF"/>
    <w:rsid w:val="002A5AD3"/>
    <w:rsid w:val="002A5B1F"/>
    <w:rsid w:val="002A5BAF"/>
    <w:rsid w:val="002A5C29"/>
    <w:rsid w:val="002A5E47"/>
    <w:rsid w:val="002A5E97"/>
    <w:rsid w:val="002A60E5"/>
    <w:rsid w:val="002A60EF"/>
    <w:rsid w:val="002A60FC"/>
    <w:rsid w:val="002A612F"/>
    <w:rsid w:val="002A62DB"/>
    <w:rsid w:val="002A63A5"/>
    <w:rsid w:val="002A6411"/>
    <w:rsid w:val="002A65BA"/>
    <w:rsid w:val="002A65CB"/>
    <w:rsid w:val="002A6818"/>
    <w:rsid w:val="002A701B"/>
    <w:rsid w:val="002A702C"/>
    <w:rsid w:val="002A7449"/>
    <w:rsid w:val="002A77CA"/>
    <w:rsid w:val="002A785B"/>
    <w:rsid w:val="002A79D1"/>
    <w:rsid w:val="002A79F6"/>
    <w:rsid w:val="002A7AB3"/>
    <w:rsid w:val="002A7F52"/>
    <w:rsid w:val="002A7FC5"/>
    <w:rsid w:val="002B0297"/>
    <w:rsid w:val="002B02C7"/>
    <w:rsid w:val="002B0536"/>
    <w:rsid w:val="002B054B"/>
    <w:rsid w:val="002B0559"/>
    <w:rsid w:val="002B06FE"/>
    <w:rsid w:val="002B073C"/>
    <w:rsid w:val="002B0774"/>
    <w:rsid w:val="002B0776"/>
    <w:rsid w:val="002B09B9"/>
    <w:rsid w:val="002B0ABA"/>
    <w:rsid w:val="002B0CD7"/>
    <w:rsid w:val="002B0E74"/>
    <w:rsid w:val="002B1236"/>
    <w:rsid w:val="002B124A"/>
    <w:rsid w:val="002B128A"/>
    <w:rsid w:val="002B1316"/>
    <w:rsid w:val="002B1341"/>
    <w:rsid w:val="002B14EE"/>
    <w:rsid w:val="002B15C5"/>
    <w:rsid w:val="002B1639"/>
    <w:rsid w:val="002B165D"/>
    <w:rsid w:val="002B1A69"/>
    <w:rsid w:val="002B1C01"/>
    <w:rsid w:val="002B1C23"/>
    <w:rsid w:val="002B1D9B"/>
    <w:rsid w:val="002B1E17"/>
    <w:rsid w:val="002B1E39"/>
    <w:rsid w:val="002B1E82"/>
    <w:rsid w:val="002B1F15"/>
    <w:rsid w:val="002B200B"/>
    <w:rsid w:val="002B2088"/>
    <w:rsid w:val="002B214A"/>
    <w:rsid w:val="002B2178"/>
    <w:rsid w:val="002B2206"/>
    <w:rsid w:val="002B2301"/>
    <w:rsid w:val="002B2627"/>
    <w:rsid w:val="002B2640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E38"/>
    <w:rsid w:val="002B2F19"/>
    <w:rsid w:val="002B2F48"/>
    <w:rsid w:val="002B3295"/>
    <w:rsid w:val="002B32B7"/>
    <w:rsid w:val="002B3386"/>
    <w:rsid w:val="002B3497"/>
    <w:rsid w:val="002B36E1"/>
    <w:rsid w:val="002B387E"/>
    <w:rsid w:val="002B38C7"/>
    <w:rsid w:val="002B3912"/>
    <w:rsid w:val="002B3C88"/>
    <w:rsid w:val="002B3D20"/>
    <w:rsid w:val="002B3D2E"/>
    <w:rsid w:val="002B3E02"/>
    <w:rsid w:val="002B3F85"/>
    <w:rsid w:val="002B40B0"/>
    <w:rsid w:val="002B40C1"/>
    <w:rsid w:val="002B40D9"/>
    <w:rsid w:val="002B40DB"/>
    <w:rsid w:val="002B4166"/>
    <w:rsid w:val="002B41A5"/>
    <w:rsid w:val="002B4288"/>
    <w:rsid w:val="002B43E9"/>
    <w:rsid w:val="002B440E"/>
    <w:rsid w:val="002B4423"/>
    <w:rsid w:val="002B4439"/>
    <w:rsid w:val="002B479C"/>
    <w:rsid w:val="002B4838"/>
    <w:rsid w:val="002B4A93"/>
    <w:rsid w:val="002B4D72"/>
    <w:rsid w:val="002B4E0A"/>
    <w:rsid w:val="002B5128"/>
    <w:rsid w:val="002B5349"/>
    <w:rsid w:val="002B5531"/>
    <w:rsid w:val="002B5538"/>
    <w:rsid w:val="002B55A1"/>
    <w:rsid w:val="002B5654"/>
    <w:rsid w:val="002B56B6"/>
    <w:rsid w:val="002B56D9"/>
    <w:rsid w:val="002B572E"/>
    <w:rsid w:val="002B57AB"/>
    <w:rsid w:val="002B58A7"/>
    <w:rsid w:val="002B58AD"/>
    <w:rsid w:val="002B59CD"/>
    <w:rsid w:val="002B59CF"/>
    <w:rsid w:val="002B5BAA"/>
    <w:rsid w:val="002B5C71"/>
    <w:rsid w:val="002B5E82"/>
    <w:rsid w:val="002B5EDD"/>
    <w:rsid w:val="002B608D"/>
    <w:rsid w:val="002B60EB"/>
    <w:rsid w:val="002B6345"/>
    <w:rsid w:val="002B63D0"/>
    <w:rsid w:val="002B641E"/>
    <w:rsid w:val="002B647B"/>
    <w:rsid w:val="002B668D"/>
    <w:rsid w:val="002B671E"/>
    <w:rsid w:val="002B674C"/>
    <w:rsid w:val="002B68A6"/>
    <w:rsid w:val="002B698A"/>
    <w:rsid w:val="002B69A8"/>
    <w:rsid w:val="002B69F2"/>
    <w:rsid w:val="002B6C00"/>
    <w:rsid w:val="002B6CB1"/>
    <w:rsid w:val="002B6DA6"/>
    <w:rsid w:val="002B6E04"/>
    <w:rsid w:val="002B6E5C"/>
    <w:rsid w:val="002B6F76"/>
    <w:rsid w:val="002B6F87"/>
    <w:rsid w:val="002B7018"/>
    <w:rsid w:val="002B7048"/>
    <w:rsid w:val="002B70B8"/>
    <w:rsid w:val="002B7222"/>
    <w:rsid w:val="002B7242"/>
    <w:rsid w:val="002B7352"/>
    <w:rsid w:val="002B7423"/>
    <w:rsid w:val="002B7437"/>
    <w:rsid w:val="002B74F5"/>
    <w:rsid w:val="002B7638"/>
    <w:rsid w:val="002B7835"/>
    <w:rsid w:val="002B7873"/>
    <w:rsid w:val="002B7A47"/>
    <w:rsid w:val="002B7B43"/>
    <w:rsid w:val="002B7CF2"/>
    <w:rsid w:val="002B7D87"/>
    <w:rsid w:val="002B7D98"/>
    <w:rsid w:val="002B7DA0"/>
    <w:rsid w:val="002B7E55"/>
    <w:rsid w:val="002B7F6C"/>
    <w:rsid w:val="002B7FA4"/>
    <w:rsid w:val="002C01AE"/>
    <w:rsid w:val="002C0403"/>
    <w:rsid w:val="002C04D9"/>
    <w:rsid w:val="002C0682"/>
    <w:rsid w:val="002C06EE"/>
    <w:rsid w:val="002C0752"/>
    <w:rsid w:val="002C095E"/>
    <w:rsid w:val="002C0BDA"/>
    <w:rsid w:val="002C0C5F"/>
    <w:rsid w:val="002C0D6E"/>
    <w:rsid w:val="002C0F06"/>
    <w:rsid w:val="002C0F40"/>
    <w:rsid w:val="002C101B"/>
    <w:rsid w:val="002C1278"/>
    <w:rsid w:val="002C12C2"/>
    <w:rsid w:val="002C13DC"/>
    <w:rsid w:val="002C13F2"/>
    <w:rsid w:val="002C144B"/>
    <w:rsid w:val="002C187C"/>
    <w:rsid w:val="002C19B8"/>
    <w:rsid w:val="002C1A24"/>
    <w:rsid w:val="002C1B10"/>
    <w:rsid w:val="002C1C99"/>
    <w:rsid w:val="002C1E4E"/>
    <w:rsid w:val="002C1E96"/>
    <w:rsid w:val="002C1EDC"/>
    <w:rsid w:val="002C1F0F"/>
    <w:rsid w:val="002C1F89"/>
    <w:rsid w:val="002C2015"/>
    <w:rsid w:val="002C2037"/>
    <w:rsid w:val="002C203A"/>
    <w:rsid w:val="002C2059"/>
    <w:rsid w:val="002C212D"/>
    <w:rsid w:val="002C2395"/>
    <w:rsid w:val="002C23EB"/>
    <w:rsid w:val="002C26AC"/>
    <w:rsid w:val="002C270C"/>
    <w:rsid w:val="002C272D"/>
    <w:rsid w:val="002C2736"/>
    <w:rsid w:val="002C2799"/>
    <w:rsid w:val="002C2822"/>
    <w:rsid w:val="002C2826"/>
    <w:rsid w:val="002C2836"/>
    <w:rsid w:val="002C2B13"/>
    <w:rsid w:val="002C2B64"/>
    <w:rsid w:val="002C2BF7"/>
    <w:rsid w:val="002C2C3A"/>
    <w:rsid w:val="002C2D5F"/>
    <w:rsid w:val="002C2DD8"/>
    <w:rsid w:val="002C2F4A"/>
    <w:rsid w:val="002C2F58"/>
    <w:rsid w:val="002C2FB5"/>
    <w:rsid w:val="002C2FC1"/>
    <w:rsid w:val="002C304B"/>
    <w:rsid w:val="002C30A5"/>
    <w:rsid w:val="002C31F4"/>
    <w:rsid w:val="002C3264"/>
    <w:rsid w:val="002C3281"/>
    <w:rsid w:val="002C3618"/>
    <w:rsid w:val="002C3880"/>
    <w:rsid w:val="002C38D0"/>
    <w:rsid w:val="002C3A7D"/>
    <w:rsid w:val="002C3CBD"/>
    <w:rsid w:val="002C3D1D"/>
    <w:rsid w:val="002C3D7C"/>
    <w:rsid w:val="002C3DC1"/>
    <w:rsid w:val="002C3E9E"/>
    <w:rsid w:val="002C3F10"/>
    <w:rsid w:val="002C3F55"/>
    <w:rsid w:val="002C3FE1"/>
    <w:rsid w:val="002C42CD"/>
    <w:rsid w:val="002C434C"/>
    <w:rsid w:val="002C43C5"/>
    <w:rsid w:val="002C447B"/>
    <w:rsid w:val="002C461B"/>
    <w:rsid w:val="002C46E8"/>
    <w:rsid w:val="002C49B1"/>
    <w:rsid w:val="002C4AD4"/>
    <w:rsid w:val="002C4BB9"/>
    <w:rsid w:val="002C4BF9"/>
    <w:rsid w:val="002C4C23"/>
    <w:rsid w:val="002C4CCA"/>
    <w:rsid w:val="002C506B"/>
    <w:rsid w:val="002C5099"/>
    <w:rsid w:val="002C50D2"/>
    <w:rsid w:val="002C5135"/>
    <w:rsid w:val="002C519A"/>
    <w:rsid w:val="002C5224"/>
    <w:rsid w:val="002C53CF"/>
    <w:rsid w:val="002C5481"/>
    <w:rsid w:val="002C54DB"/>
    <w:rsid w:val="002C55D6"/>
    <w:rsid w:val="002C5619"/>
    <w:rsid w:val="002C575E"/>
    <w:rsid w:val="002C5839"/>
    <w:rsid w:val="002C5852"/>
    <w:rsid w:val="002C587B"/>
    <w:rsid w:val="002C58EC"/>
    <w:rsid w:val="002C5978"/>
    <w:rsid w:val="002C5A20"/>
    <w:rsid w:val="002C5B13"/>
    <w:rsid w:val="002C5CE5"/>
    <w:rsid w:val="002C5D78"/>
    <w:rsid w:val="002C5D7C"/>
    <w:rsid w:val="002C5DD6"/>
    <w:rsid w:val="002C5ED6"/>
    <w:rsid w:val="002C6275"/>
    <w:rsid w:val="002C6345"/>
    <w:rsid w:val="002C6391"/>
    <w:rsid w:val="002C656B"/>
    <w:rsid w:val="002C65C5"/>
    <w:rsid w:val="002C66AC"/>
    <w:rsid w:val="002C6700"/>
    <w:rsid w:val="002C672C"/>
    <w:rsid w:val="002C6779"/>
    <w:rsid w:val="002C6818"/>
    <w:rsid w:val="002C69E9"/>
    <w:rsid w:val="002C6A1D"/>
    <w:rsid w:val="002C6B64"/>
    <w:rsid w:val="002C6BAE"/>
    <w:rsid w:val="002C6C65"/>
    <w:rsid w:val="002C6C7F"/>
    <w:rsid w:val="002C6C8F"/>
    <w:rsid w:val="002C6E4C"/>
    <w:rsid w:val="002C706D"/>
    <w:rsid w:val="002C70A6"/>
    <w:rsid w:val="002C7126"/>
    <w:rsid w:val="002C7176"/>
    <w:rsid w:val="002C726B"/>
    <w:rsid w:val="002C72B6"/>
    <w:rsid w:val="002C72FD"/>
    <w:rsid w:val="002C7325"/>
    <w:rsid w:val="002C7372"/>
    <w:rsid w:val="002C739B"/>
    <w:rsid w:val="002C76FF"/>
    <w:rsid w:val="002C7707"/>
    <w:rsid w:val="002C7929"/>
    <w:rsid w:val="002C79AC"/>
    <w:rsid w:val="002C7D33"/>
    <w:rsid w:val="002C7D78"/>
    <w:rsid w:val="002C7E65"/>
    <w:rsid w:val="002C7F8C"/>
    <w:rsid w:val="002D0236"/>
    <w:rsid w:val="002D0254"/>
    <w:rsid w:val="002D036C"/>
    <w:rsid w:val="002D064F"/>
    <w:rsid w:val="002D0A4E"/>
    <w:rsid w:val="002D0C56"/>
    <w:rsid w:val="002D0D5A"/>
    <w:rsid w:val="002D0F1F"/>
    <w:rsid w:val="002D0F26"/>
    <w:rsid w:val="002D1034"/>
    <w:rsid w:val="002D1068"/>
    <w:rsid w:val="002D10C7"/>
    <w:rsid w:val="002D11F2"/>
    <w:rsid w:val="002D135D"/>
    <w:rsid w:val="002D140B"/>
    <w:rsid w:val="002D1586"/>
    <w:rsid w:val="002D1682"/>
    <w:rsid w:val="002D174E"/>
    <w:rsid w:val="002D1846"/>
    <w:rsid w:val="002D18F6"/>
    <w:rsid w:val="002D1AD4"/>
    <w:rsid w:val="002D1B82"/>
    <w:rsid w:val="002D1C8E"/>
    <w:rsid w:val="002D1CEF"/>
    <w:rsid w:val="002D1CFC"/>
    <w:rsid w:val="002D1FED"/>
    <w:rsid w:val="002D205C"/>
    <w:rsid w:val="002D2147"/>
    <w:rsid w:val="002D219D"/>
    <w:rsid w:val="002D2453"/>
    <w:rsid w:val="002D2494"/>
    <w:rsid w:val="002D2522"/>
    <w:rsid w:val="002D284A"/>
    <w:rsid w:val="002D294C"/>
    <w:rsid w:val="002D2B31"/>
    <w:rsid w:val="002D2B52"/>
    <w:rsid w:val="002D2C34"/>
    <w:rsid w:val="002D2E44"/>
    <w:rsid w:val="002D2FC6"/>
    <w:rsid w:val="002D3089"/>
    <w:rsid w:val="002D3149"/>
    <w:rsid w:val="002D3153"/>
    <w:rsid w:val="002D31E6"/>
    <w:rsid w:val="002D328C"/>
    <w:rsid w:val="002D33C9"/>
    <w:rsid w:val="002D34AE"/>
    <w:rsid w:val="002D34E8"/>
    <w:rsid w:val="002D34FD"/>
    <w:rsid w:val="002D36C5"/>
    <w:rsid w:val="002D3887"/>
    <w:rsid w:val="002D39E6"/>
    <w:rsid w:val="002D3A0E"/>
    <w:rsid w:val="002D3A70"/>
    <w:rsid w:val="002D3B4C"/>
    <w:rsid w:val="002D3BBE"/>
    <w:rsid w:val="002D3C2C"/>
    <w:rsid w:val="002D3C2F"/>
    <w:rsid w:val="002D3C47"/>
    <w:rsid w:val="002D3E7D"/>
    <w:rsid w:val="002D3E84"/>
    <w:rsid w:val="002D3F53"/>
    <w:rsid w:val="002D3F5A"/>
    <w:rsid w:val="002D40BE"/>
    <w:rsid w:val="002D4204"/>
    <w:rsid w:val="002D420F"/>
    <w:rsid w:val="002D42E8"/>
    <w:rsid w:val="002D43E5"/>
    <w:rsid w:val="002D452E"/>
    <w:rsid w:val="002D457B"/>
    <w:rsid w:val="002D458B"/>
    <w:rsid w:val="002D465E"/>
    <w:rsid w:val="002D46A9"/>
    <w:rsid w:val="002D47FF"/>
    <w:rsid w:val="002D4CD4"/>
    <w:rsid w:val="002D4CEE"/>
    <w:rsid w:val="002D4EF0"/>
    <w:rsid w:val="002D4F1D"/>
    <w:rsid w:val="002D508E"/>
    <w:rsid w:val="002D50B9"/>
    <w:rsid w:val="002D5140"/>
    <w:rsid w:val="002D5366"/>
    <w:rsid w:val="002D5811"/>
    <w:rsid w:val="002D5B12"/>
    <w:rsid w:val="002D5B99"/>
    <w:rsid w:val="002D5DEF"/>
    <w:rsid w:val="002D5E31"/>
    <w:rsid w:val="002D603A"/>
    <w:rsid w:val="002D60EE"/>
    <w:rsid w:val="002D6105"/>
    <w:rsid w:val="002D63B6"/>
    <w:rsid w:val="002D6588"/>
    <w:rsid w:val="002D6687"/>
    <w:rsid w:val="002D6788"/>
    <w:rsid w:val="002D691C"/>
    <w:rsid w:val="002D6C01"/>
    <w:rsid w:val="002D6C91"/>
    <w:rsid w:val="002D6DC4"/>
    <w:rsid w:val="002D6E7E"/>
    <w:rsid w:val="002D6ED5"/>
    <w:rsid w:val="002D6F3C"/>
    <w:rsid w:val="002D6F95"/>
    <w:rsid w:val="002D703D"/>
    <w:rsid w:val="002D7279"/>
    <w:rsid w:val="002D733C"/>
    <w:rsid w:val="002D74C6"/>
    <w:rsid w:val="002D750C"/>
    <w:rsid w:val="002D755E"/>
    <w:rsid w:val="002D7606"/>
    <w:rsid w:val="002D7A90"/>
    <w:rsid w:val="002D7C27"/>
    <w:rsid w:val="002D7C8A"/>
    <w:rsid w:val="002D7DE9"/>
    <w:rsid w:val="002D7FBC"/>
    <w:rsid w:val="002D7FFC"/>
    <w:rsid w:val="002E003B"/>
    <w:rsid w:val="002E019E"/>
    <w:rsid w:val="002E01B6"/>
    <w:rsid w:val="002E03A7"/>
    <w:rsid w:val="002E0427"/>
    <w:rsid w:val="002E0751"/>
    <w:rsid w:val="002E076A"/>
    <w:rsid w:val="002E077E"/>
    <w:rsid w:val="002E0817"/>
    <w:rsid w:val="002E0A68"/>
    <w:rsid w:val="002E0AAC"/>
    <w:rsid w:val="002E0C80"/>
    <w:rsid w:val="002E0D94"/>
    <w:rsid w:val="002E0E74"/>
    <w:rsid w:val="002E0F39"/>
    <w:rsid w:val="002E0F8B"/>
    <w:rsid w:val="002E0FC5"/>
    <w:rsid w:val="002E12D4"/>
    <w:rsid w:val="002E1352"/>
    <w:rsid w:val="002E1397"/>
    <w:rsid w:val="002E1470"/>
    <w:rsid w:val="002E1502"/>
    <w:rsid w:val="002E1601"/>
    <w:rsid w:val="002E17CF"/>
    <w:rsid w:val="002E1A4E"/>
    <w:rsid w:val="002E1AF5"/>
    <w:rsid w:val="002E1B0B"/>
    <w:rsid w:val="002E1BE1"/>
    <w:rsid w:val="002E1CE9"/>
    <w:rsid w:val="002E1CED"/>
    <w:rsid w:val="002E1F44"/>
    <w:rsid w:val="002E1F68"/>
    <w:rsid w:val="002E2087"/>
    <w:rsid w:val="002E213F"/>
    <w:rsid w:val="002E22CF"/>
    <w:rsid w:val="002E22EA"/>
    <w:rsid w:val="002E23C6"/>
    <w:rsid w:val="002E244F"/>
    <w:rsid w:val="002E2459"/>
    <w:rsid w:val="002E2577"/>
    <w:rsid w:val="002E2617"/>
    <w:rsid w:val="002E2671"/>
    <w:rsid w:val="002E268E"/>
    <w:rsid w:val="002E299D"/>
    <w:rsid w:val="002E2B54"/>
    <w:rsid w:val="002E2C58"/>
    <w:rsid w:val="002E2E83"/>
    <w:rsid w:val="002E2FE0"/>
    <w:rsid w:val="002E2FE6"/>
    <w:rsid w:val="002E3098"/>
    <w:rsid w:val="002E30CD"/>
    <w:rsid w:val="002E3279"/>
    <w:rsid w:val="002E3290"/>
    <w:rsid w:val="002E33A3"/>
    <w:rsid w:val="002E3543"/>
    <w:rsid w:val="002E385F"/>
    <w:rsid w:val="002E39E9"/>
    <w:rsid w:val="002E39F0"/>
    <w:rsid w:val="002E3A0B"/>
    <w:rsid w:val="002E3C58"/>
    <w:rsid w:val="002E3E09"/>
    <w:rsid w:val="002E3E53"/>
    <w:rsid w:val="002E3EF0"/>
    <w:rsid w:val="002E3F06"/>
    <w:rsid w:val="002E3FB9"/>
    <w:rsid w:val="002E416B"/>
    <w:rsid w:val="002E41C1"/>
    <w:rsid w:val="002E448B"/>
    <w:rsid w:val="002E44E9"/>
    <w:rsid w:val="002E44FF"/>
    <w:rsid w:val="002E45A3"/>
    <w:rsid w:val="002E469A"/>
    <w:rsid w:val="002E4719"/>
    <w:rsid w:val="002E4762"/>
    <w:rsid w:val="002E485C"/>
    <w:rsid w:val="002E48A5"/>
    <w:rsid w:val="002E48B5"/>
    <w:rsid w:val="002E4A5D"/>
    <w:rsid w:val="002E4ADA"/>
    <w:rsid w:val="002E4CF7"/>
    <w:rsid w:val="002E4DDD"/>
    <w:rsid w:val="002E5065"/>
    <w:rsid w:val="002E51FF"/>
    <w:rsid w:val="002E5266"/>
    <w:rsid w:val="002E52FA"/>
    <w:rsid w:val="002E532A"/>
    <w:rsid w:val="002E5424"/>
    <w:rsid w:val="002E55C7"/>
    <w:rsid w:val="002E57D7"/>
    <w:rsid w:val="002E58F8"/>
    <w:rsid w:val="002E59BA"/>
    <w:rsid w:val="002E5A23"/>
    <w:rsid w:val="002E5B37"/>
    <w:rsid w:val="002E5BE0"/>
    <w:rsid w:val="002E5CD3"/>
    <w:rsid w:val="002E5D1C"/>
    <w:rsid w:val="002E5D32"/>
    <w:rsid w:val="002E5F3F"/>
    <w:rsid w:val="002E5F8A"/>
    <w:rsid w:val="002E5FDE"/>
    <w:rsid w:val="002E605D"/>
    <w:rsid w:val="002E6320"/>
    <w:rsid w:val="002E6400"/>
    <w:rsid w:val="002E6573"/>
    <w:rsid w:val="002E6593"/>
    <w:rsid w:val="002E67BF"/>
    <w:rsid w:val="002E6848"/>
    <w:rsid w:val="002E6A95"/>
    <w:rsid w:val="002E6B3D"/>
    <w:rsid w:val="002E6B54"/>
    <w:rsid w:val="002E6CF3"/>
    <w:rsid w:val="002E6EEE"/>
    <w:rsid w:val="002E70FC"/>
    <w:rsid w:val="002E7182"/>
    <w:rsid w:val="002E71E1"/>
    <w:rsid w:val="002E72C6"/>
    <w:rsid w:val="002E7395"/>
    <w:rsid w:val="002E74BF"/>
    <w:rsid w:val="002E752C"/>
    <w:rsid w:val="002E769B"/>
    <w:rsid w:val="002E7840"/>
    <w:rsid w:val="002E7853"/>
    <w:rsid w:val="002E78A7"/>
    <w:rsid w:val="002E78C0"/>
    <w:rsid w:val="002E7964"/>
    <w:rsid w:val="002E7B7C"/>
    <w:rsid w:val="002E7BB3"/>
    <w:rsid w:val="002E7BDF"/>
    <w:rsid w:val="002E7DB6"/>
    <w:rsid w:val="002E7DE9"/>
    <w:rsid w:val="002E7F6C"/>
    <w:rsid w:val="002F0046"/>
    <w:rsid w:val="002F012F"/>
    <w:rsid w:val="002F024C"/>
    <w:rsid w:val="002F025B"/>
    <w:rsid w:val="002F030F"/>
    <w:rsid w:val="002F05AD"/>
    <w:rsid w:val="002F0651"/>
    <w:rsid w:val="002F06AE"/>
    <w:rsid w:val="002F06B6"/>
    <w:rsid w:val="002F0791"/>
    <w:rsid w:val="002F07BB"/>
    <w:rsid w:val="002F09DA"/>
    <w:rsid w:val="002F0A69"/>
    <w:rsid w:val="002F0C06"/>
    <w:rsid w:val="002F0D2A"/>
    <w:rsid w:val="002F0DB5"/>
    <w:rsid w:val="002F0F30"/>
    <w:rsid w:val="002F1017"/>
    <w:rsid w:val="002F103B"/>
    <w:rsid w:val="002F1043"/>
    <w:rsid w:val="002F1299"/>
    <w:rsid w:val="002F1435"/>
    <w:rsid w:val="002F146F"/>
    <w:rsid w:val="002F1482"/>
    <w:rsid w:val="002F1494"/>
    <w:rsid w:val="002F14E7"/>
    <w:rsid w:val="002F15DB"/>
    <w:rsid w:val="002F160D"/>
    <w:rsid w:val="002F16A6"/>
    <w:rsid w:val="002F176D"/>
    <w:rsid w:val="002F1899"/>
    <w:rsid w:val="002F190A"/>
    <w:rsid w:val="002F1920"/>
    <w:rsid w:val="002F1AE0"/>
    <w:rsid w:val="002F1FE1"/>
    <w:rsid w:val="002F216D"/>
    <w:rsid w:val="002F22D5"/>
    <w:rsid w:val="002F22E6"/>
    <w:rsid w:val="002F22EF"/>
    <w:rsid w:val="002F2366"/>
    <w:rsid w:val="002F2505"/>
    <w:rsid w:val="002F2525"/>
    <w:rsid w:val="002F2533"/>
    <w:rsid w:val="002F25AC"/>
    <w:rsid w:val="002F25FB"/>
    <w:rsid w:val="002F266C"/>
    <w:rsid w:val="002F26D6"/>
    <w:rsid w:val="002F278B"/>
    <w:rsid w:val="002F2832"/>
    <w:rsid w:val="002F2855"/>
    <w:rsid w:val="002F2A5D"/>
    <w:rsid w:val="002F2B1E"/>
    <w:rsid w:val="002F2BE1"/>
    <w:rsid w:val="002F2D74"/>
    <w:rsid w:val="002F2E97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2E"/>
    <w:rsid w:val="002F4252"/>
    <w:rsid w:val="002F42A1"/>
    <w:rsid w:val="002F43D4"/>
    <w:rsid w:val="002F44D2"/>
    <w:rsid w:val="002F454E"/>
    <w:rsid w:val="002F470E"/>
    <w:rsid w:val="002F4754"/>
    <w:rsid w:val="002F47E0"/>
    <w:rsid w:val="002F4890"/>
    <w:rsid w:val="002F49C7"/>
    <w:rsid w:val="002F4A18"/>
    <w:rsid w:val="002F4AF0"/>
    <w:rsid w:val="002F4B45"/>
    <w:rsid w:val="002F4B57"/>
    <w:rsid w:val="002F4C32"/>
    <w:rsid w:val="002F4D05"/>
    <w:rsid w:val="002F4DE6"/>
    <w:rsid w:val="002F52D6"/>
    <w:rsid w:val="002F539F"/>
    <w:rsid w:val="002F56E3"/>
    <w:rsid w:val="002F5708"/>
    <w:rsid w:val="002F5969"/>
    <w:rsid w:val="002F59CD"/>
    <w:rsid w:val="002F59DA"/>
    <w:rsid w:val="002F59EE"/>
    <w:rsid w:val="002F5C37"/>
    <w:rsid w:val="002F5C96"/>
    <w:rsid w:val="002F5D0C"/>
    <w:rsid w:val="002F5D9D"/>
    <w:rsid w:val="002F5E37"/>
    <w:rsid w:val="002F5FE1"/>
    <w:rsid w:val="002F600F"/>
    <w:rsid w:val="002F62B1"/>
    <w:rsid w:val="002F640F"/>
    <w:rsid w:val="002F64E4"/>
    <w:rsid w:val="002F64FF"/>
    <w:rsid w:val="002F65A5"/>
    <w:rsid w:val="002F676B"/>
    <w:rsid w:val="002F692B"/>
    <w:rsid w:val="002F697C"/>
    <w:rsid w:val="002F69E8"/>
    <w:rsid w:val="002F6A41"/>
    <w:rsid w:val="002F6AC3"/>
    <w:rsid w:val="002F6B13"/>
    <w:rsid w:val="002F6BA5"/>
    <w:rsid w:val="002F6C57"/>
    <w:rsid w:val="002F707D"/>
    <w:rsid w:val="002F70D9"/>
    <w:rsid w:val="002F71A4"/>
    <w:rsid w:val="002F71A9"/>
    <w:rsid w:val="002F71B9"/>
    <w:rsid w:val="002F724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4"/>
    <w:rsid w:val="002F7B0B"/>
    <w:rsid w:val="002F7B1B"/>
    <w:rsid w:val="002F7C41"/>
    <w:rsid w:val="002F7CA9"/>
    <w:rsid w:val="002F7D24"/>
    <w:rsid w:val="002F7D79"/>
    <w:rsid w:val="0030004C"/>
    <w:rsid w:val="00300107"/>
    <w:rsid w:val="0030010C"/>
    <w:rsid w:val="003001A6"/>
    <w:rsid w:val="00300201"/>
    <w:rsid w:val="00300361"/>
    <w:rsid w:val="003003C2"/>
    <w:rsid w:val="00300400"/>
    <w:rsid w:val="00300401"/>
    <w:rsid w:val="0030045D"/>
    <w:rsid w:val="003004FE"/>
    <w:rsid w:val="0030059D"/>
    <w:rsid w:val="0030079F"/>
    <w:rsid w:val="003008CD"/>
    <w:rsid w:val="00300E56"/>
    <w:rsid w:val="003010CE"/>
    <w:rsid w:val="00301101"/>
    <w:rsid w:val="00301222"/>
    <w:rsid w:val="00301471"/>
    <w:rsid w:val="00301532"/>
    <w:rsid w:val="003017F0"/>
    <w:rsid w:val="00301903"/>
    <w:rsid w:val="003019E4"/>
    <w:rsid w:val="00301A8C"/>
    <w:rsid w:val="00301B45"/>
    <w:rsid w:val="00301EF7"/>
    <w:rsid w:val="00301F1D"/>
    <w:rsid w:val="00301F4D"/>
    <w:rsid w:val="00301FCF"/>
    <w:rsid w:val="003020B7"/>
    <w:rsid w:val="003021E5"/>
    <w:rsid w:val="00302252"/>
    <w:rsid w:val="00302273"/>
    <w:rsid w:val="00302287"/>
    <w:rsid w:val="00302501"/>
    <w:rsid w:val="003025DF"/>
    <w:rsid w:val="003025FF"/>
    <w:rsid w:val="00302660"/>
    <w:rsid w:val="003026AA"/>
    <w:rsid w:val="00302903"/>
    <w:rsid w:val="0030295F"/>
    <w:rsid w:val="003029CD"/>
    <w:rsid w:val="00302B55"/>
    <w:rsid w:val="00302BF4"/>
    <w:rsid w:val="00302D24"/>
    <w:rsid w:val="00302D59"/>
    <w:rsid w:val="00302E63"/>
    <w:rsid w:val="00302EC9"/>
    <w:rsid w:val="00302F48"/>
    <w:rsid w:val="00303150"/>
    <w:rsid w:val="00303381"/>
    <w:rsid w:val="003033AA"/>
    <w:rsid w:val="00303498"/>
    <w:rsid w:val="00303526"/>
    <w:rsid w:val="00303698"/>
    <w:rsid w:val="003036D2"/>
    <w:rsid w:val="0030381A"/>
    <w:rsid w:val="00303821"/>
    <w:rsid w:val="00303840"/>
    <w:rsid w:val="00303A68"/>
    <w:rsid w:val="00303DF2"/>
    <w:rsid w:val="00303E69"/>
    <w:rsid w:val="00303F1C"/>
    <w:rsid w:val="00303F20"/>
    <w:rsid w:val="003040CF"/>
    <w:rsid w:val="003040D5"/>
    <w:rsid w:val="00304273"/>
    <w:rsid w:val="0030439D"/>
    <w:rsid w:val="0030445F"/>
    <w:rsid w:val="00304498"/>
    <w:rsid w:val="00304613"/>
    <w:rsid w:val="00304618"/>
    <w:rsid w:val="003046ED"/>
    <w:rsid w:val="003047BC"/>
    <w:rsid w:val="00304B39"/>
    <w:rsid w:val="00304C26"/>
    <w:rsid w:val="00304C2C"/>
    <w:rsid w:val="00304CDA"/>
    <w:rsid w:val="00304E2F"/>
    <w:rsid w:val="00304E46"/>
    <w:rsid w:val="00304F9F"/>
    <w:rsid w:val="00304FEE"/>
    <w:rsid w:val="0030510F"/>
    <w:rsid w:val="003051EF"/>
    <w:rsid w:val="003052B7"/>
    <w:rsid w:val="003052F4"/>
    <w:rsid w:val="00305383"/>
    <w:rsid w:val="00305638"/>
    <w:rsid w:val="0030585C"/>
    <w:rsid w:val="003058DE"/>
    <w:rsid w:val="0030595B"/>
    <w:rsid w:val="00305996"/>
    <w:rsid w:val="003059C8"/>
    <w:rsid w:val="00305A3B"/>
    <w:rsid w:val="00305A78"/>
    <w:rsid w:val="00305A7C"/>
    <w:rsid w:val="00305ABF"/>
    <w:rsid w:val="00305ACD"/>
    <w:rsid w:val="00305E07"/>
    <w:rsid w:val="00305E7C"/>
    <w:rsid w:val="00305ED4"/>
    <w:rsid w:val="00305F34"/>
    <w:rsid w:val="00305F7D"/>
    <w:rsid w:val="00306055"/>
    <w:rsid w:val="003060EE"/>
    <w:rsid w:val="00306251"/>
    <w:rsid w:val="003063F9"/>
    <w:rsid w:val="00306583"/>
    <w:rsid w:val="00306605"/>
    <w:rsid w:val="003067E9"/>
    <w:rsid w:val="003068C1"/>
    <w:rsid w:val="00306956"/>
    <w:rsid w:val="0030699B"/>
    <w:rsid w:val="003069DB"/>
    <w:rsid w:val="00306B0E"/>
    <w:rsid w:val="00306C9D"/>
    <w:rsid w:val="00306CF9"/>
    <w:rsid w:val="00306E47"/>
    <w:rsid w:val="00306FD5"/>
    <w:rsid w:val="00307079"/>
    <w:rsid w:val="0030729F"/>
    <w:rsid w:val="003072A1"/>
    <w:rsid w:val="003072EC"/>
    <w:rsid w:val="003073DC"/>
    <w:rsid w:val="003075DB"/>
    <w:rsid w:val="0030761E"/>
    <w:rsid w:val="003076D2"/>
    <w:rsid w:val="00307714"/>
    <w:rsid w:val="003077DB"/>
    <w:rsid w:val="003078A4"/>
    <w:rsid w:val="003078C0"/>
    <w:rsid w:val="0030799E"/>
    <w:rsid w:val="00307B92"/>
    <w:rsid w:val="00307BD9"/>
    <w:rsid w:val="00307C71"/>
    <w:rsid w:val="00307E9D"/>
    <w:rsid w:val="00307EE7"/>
    <w:rsid w:val="0031001C"/>
    <w:rsid w:val="0031013A"/>
    <w:rsid w:val="003101FB"/>
    <w:rsid w:val="0031021E"/>
    <w:rsid w:val="003102B9"/>
    <w:rsid w:val="003102BE"/>
    <w:rsid w:val="0031049C"/>
    <w:rsid w:val="003104CB"/>
    <w:rsid w:val="00310647"/>
    <w:rsid w:val="00310734"/>
    <w:rsid w:val="003109B2"/>
    <w:rsid w:val="00310BFA"/>
    <w:rsid w:val="00310D78"/>
    <w:rsid w:val="00311284"/>
    <w:rsid w:val="0031135F"/>
    <w:rsid w:val="0031141A"/>
    <w:rsid w:val="00311436"/>
    <w:rsid w:val="0031145D"/>
    <w:rsid w:val="00311693"/>
    <w:rsid w:val="00311728"/>
    <w:rsid w:val="0031174D"/>
    <w:rsid w:val="00311753"/>
    <w:rsid w:val="00311797"/>
    <w:rsid w:val="003117C6"/>
    <w:rsid w:val="003119CC"/>
    <w:rsid w:val="00311A70"/>
    <w:rsid w:val="00311C35"/>
    <w:rsid w:val="00311D0C"/>
    <w:rsid w:val="00311D93"/>
    <w:rsid w:val="00311E84"/>
    <w:rsid w:val="00311E88"/>
    <w:rsid w:val="00311E8F"/>
    <w:rsid w:val="00311EA6"/>
    <w:rsid w:val="00311FB3"/>
    <w:rsid w:val="00312024"/>
    <w:rsid w:val="00312058"/>
    <w:rsid w:val="003120EE"/>
    <w:rsid w:val="003120F7"/>
    <w:rsid w:val="00312187"/>
    <w:rsid w:val="00312197"/>
    <w:rsid w:val="0031257E"/>
    <w:rsid w:val="00312671"/>
    <w:rsid w:val="003127AB"/>
    <w:rsid w:val="0031284A"/>
    <w:rsid w:val="003128EE"/>
    <w:rsid w:val="00312903"/>
    <w:rsid w:val="0031295C"/>
    <w:rsid w:val="003129A0"/>
    <w:rsid w:val="00312A3B"/>
    <w:rsid w:val="00312AE2"/>
    <w:rsid w:val="00312CC8"/>
    <w:rsid w:val="00312D53"/>
    <w:rsid w:val="00312DC0"/>
    <w:rsid w:val="00312E65"/>
    <w:rsid w:val="00312E79"/>
    <w:rsid w:val="00312F02"/>
    <w:rsid w:val="00312F78"/>
    <w:rsid w:val="00313094"/>
    <w:rsid w:val="003130D4"/>
    <w:rsid w:val="0031318A"/>
    <w:rsid w:val="00313209"/>
    <w:rsid w:val="003132E4"/>
    <w:rsid w:val="003132E7"/>
    <w:rsid w:val="003134B4"/>
    <w:rsid w:val="003134BC"/>
    <w:rsid w:val="0031358C"/>
    <w:rsid w:val="00313598"/>
    <w:rsid w:val="0031369E"/>
    <w:rsid w:val="003136FB"/>
    <w:rsid w:val="00313702"/>
    <w:rsid w:val="00313783"/>
    <w:rsid w:val="003137BF"/>
    <w:rsid w:val="003138DA"/>
    <w:rsid w:val="00313A24"/>
    <w:rsid w:val="00313A6D"/>
    <w:rsid w:val="00313AE9"/>
    <w:rsid w:val="00313B66"/>
    <w:rsid w:val="00313C92"/>
    <w:rsid w:val="00313E3A"/>
    <w:rsid w:val="00314048"/>
    <w:rsid w:val="003141B3"/>
    <w:rsid w:val="003143B6"/>
    <w:rsid w:val="003143BC"/>
    <w:rsid w:val="0031444A"/>
    <w:rsid w:val="00314600"/>
    <w:rsid w:val="00314AAB"/>
    <w:rsid w:val="00314AC8"/>
    <w:rsid w:val="00314B83"/>
    <w:rsid w:val="00314D77"/>
    <w:rsid w:val="00314DFA"/>
    <w:rsid w:val="00314F61"/>
    <w:rsid w:val="00314F6A"/>
    <w:rsid w:val="00314FAB"/>
    <w:rsid w:val="00315111"/>
    <w:rsid w:val="00315190"/>
    <w:rsid w:val="00315282"/>
    <w:rsid w:val="00315330"/>
    <w:rsid w:val="0031535C"/>
    <w:rsid w:val="00315396"/>
    <w:rsid w:val="00315455"/>
    <w:rsid w:val="003155AA"/>
    <w:rsid w:val="0031565F"/>
    <w:rsid w:val="00315774"/>
    <w:rsid w:val="00315A41"/>
    <w:rsid w:val="00315BA2"/>
    <w:rsid w:val="00315D0C"/>
    <w:rsid w:val="00315F48"/>
    <w:rsid w:val="00315F5A"/>
    <w:rsid w:val="00315FC2"/>
    <w:rsid w:val="00316125"/>
    <w:rsid w:val="003161C3"/>
    <w:rsid w:val="0031632F"/>
    <w:rsid w:val="00316470"/>
    <w:rsid w:val="00316534"/>
    <w:rsid w:val="003168A1"/>
    <w:rsid w:val="00316935"/>
    <w:rsid w:val="0031693A"/>
    <w:rsid w:val="00316A94"/>
    <w:rsid w:val="00316B71"/>
    <w:rsid w:val="00316E4C"/>
    <w:rsid w:val="00316F1B"/>
    <w:rsid w:val="00317037"/>
    <w:rsid w:val="0031721C"/>
    <w:rsid w:val="00317350"/>
    <w:rsid w:val="003173C7"/>
    <w:rsid w:val="0031759B"/>
    <w:rsid w:val="003175CB"/>
    <w:rsid w:val="00317604"/>
    <w:rsid w:val="003176EE"/>
    <w:rsid w:val="00317778"/>
    <w:rsid w:val="00317830"/>
    <w:rsid w:val="0031783E"/>
    <w:rsid w:val="003178A9"/>
    <w:rsid w:val="003178AE"/>
    <w:rsid w:val="003179C5"/>
    <w:rsid w:val="00317B3A"/>
    <w:rsid w:val="00317B3F"/>
    <w:rsid w:val="00317CE3"/>
    <w:rsid w:val="00317D71"/>
    <w:rsid w:val="00317DBE"/>
    <w:rsid w:val="00317EF2"/>
    <w:rsid w:val="00317F7E"/>
    <w:rsid w:val="00320003"/>
    <w:rsid w:val="003200EF"/>
    <w:rsid w:val="0032016E"/>
    <w:rsid w:val="0032017E"/>
    <w:rsid w:val="003201BC"/>
    <w:rsid w:val="00320262"/>
    <w:rsid w:val="003202B7"/>
    <w:rsid w:val="003202E5"/>
    <w:rsid w:val="00320329"/>
    <w:rsid w:val="00320365"/>
    <w:rsid w:val="0032049E"/>
    <w:rsid w:val="003204EF"/>
    <w:rsid w:val="00320517"/>
    <w:rsid w:val="00320568"/>
    <w:rsid w:val="0032059C"/>
    <w:rsid w:val="003205B2"/>
    <w:rsid w:val="003205C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1DE"/>
    <w:rsid w:val="003211E9"/>
    <w:rsid w:val="0032121F"/>
    <w:rsid w:val="003212F5"/>
    <w:rsid w:val="0032130B"/>
    <w:rsid w:val="003214E9"/>
    <w:rsid w:val="003214EC"/>
    <w:rsid w:val="003215ED"/>
    <w:rsid w:val="0032171F"/>
    <w:rsid w:val="0032172A"/>
    <w:rsid w:val="003218A6"/>
    <w:rsid w:val="003218AA"/>
    <w:rsid w:val="00321B8A"/>
    <w:rsid w:val="00321BCF"/>
    <w:rsid w:val="00321C13"/>
    <w:rsid w:val="00321C48"/>
    <w:rsid w:val="00321C5F"/>
    <w:rsid w:val="00321DD7"/>
    <w:rsid w:val="0032220D"/>
    <w:rsid w:val="0032221C"/>
    <w:rsid w:val="003222A4"/>
    <w:rsid w:val="00322797"/>
    <w:rsid w:val="00322803"/>
    <w:rsid w:val="0032285E"/>
    <w:rsid w:val="003228A6"/>
    <w:rsid w:val="00322C61"/>
    <w:rsid w:val="00322D13"/>
    <w:rsid w:val="00322D39"/>
    <w:rsid w:val="00322DC6"/>
    <w:rsid w:val="00322E3C"/>
    <w:rsid w:val="00322E9C"/>
    <w:rsid w:val="00322EEF"/>
    <w:rsid w:val="00322F92"/>
    <w:rsid w:val="003230A3"/>
    <w:rsid w:val="0032310A"/>
    <w:rsid w:val="003231D4"/>
    <w:rsid w:val="003232DF"/>
    <w:rsid w:val="00323356"/>
    <w:rsid w:val="00323402"/>
    <w:rsid w:val="0032342C"/>
    <w:rsid w:val="00323537"/>
    <w:rsid w:val="003235A0"/>
    <w:rsid w:val="00323664"/>
    <w:rsid w:val="00323863"/>
    <w:rsid w:val="0032388D"/>
    <w:rsid w:val="003238D1"/>
    <w:rsid w:val="00323BEF"/>
    <w:rsid w:val="00323CE9"/>
    <w:rsid w:val="00323CF0"/>
    <w:rsid w:val="00323DB6"/>
    <w:rsid w:val="00323DFB"/>
    <w:rsid w:val="00323E43"/>
    <w:rsid w:val="00323F5E"/>
    <w:rsid w:val="00324059"/>
    <w:rsid w:val="003241C6"/>
    <w:rsid w:val="003241F7"/>
    <w:rsid w:val="00324215"/>
    <w:rsid w:val="003243AA"/>
    <w:rsid w:val="003247B9"/>
    <w:rsid w:val="003247CA"/>
    <w:rsid w:val="003248F0"/>
    <w:rsid w:val="003249D7"/>
    <w:rsid w:val="00324B0C"/>
    <w:rsid w:val="00324C6A"/>
    <w:rsid w:val="00324DD8"/>
    <w:rsid w:val="00324E87"/>
    <w:rsid w:val="00324E98"/>
    <w:rsid w:val="00325117"/>
    <w:rsid w:val="003251A9"/>
    <w:rsid w:val="00325332"/>
    <w:rsid w:val="003253C8"/>
    <w:rsid w:val="003253E6"/>
    <w:rsid w:val="00325417"/>
    <w:rsid w:val="003254EB"/>
    <w:rsid w:val="003254EE"/>
    <w:rsid w:val="00325533"/>
    <w:rsid w:val="00325837"/>
    <w:rsid w:val="00325A43"/>
    <w:rsid w:val="00325A9A"/>
    <w:rsid w:val="00325AF2"/>
    <w:rsid w:val="00325B91"/>
    <w:rsid w:val="00325BE7"/>
    <w:rsid w:val="00325E45"/>
    <w:rsid w:val="00325E94"/>
    <w:rsid w:val="0032608F"/>
    <w:rsid w:val="0032619D"/>
    <w:rsid w:val="0032638A"/>
    <w:rsid w:val="003264CC"/>
    <w:rsid w:val="003264F9"/>
    <w:rsid w:val="00326720"/>
    <w:rsid w:val="00326820"/>
    <w:rsid w:val="00326A46"/>
    <w:rsid w:val="00326AF8"/>
    <w:rsid w:val="00326B36"/>
    <w:rsid w:val="00326C0C"/>
    <w:rsid w:val="00326C95"/>
    <w:rsid w:val="00326D3D"/>
    <w:rsid w:val="00326D6B"/>
    <w:rsid w:val="00326F21"/>
    <w:rsid w:val="00327008"/>
    <w:rsid w:val="00327124"/>
    <w:rsid w:val="003271A3"/>
    <w:rsid w:val="0032720F"/>
    <w:rsid w:val="0032758B"/>
    <w:rsid w:val="00327635"/>
    <w:rsid w:val="003276BF"/>
    <w:rsid w:val="0032778F"/>
    <w:rsid w:val="003277EC"/>
    <w:rsid w:val="00327850"/>
    <w:rsid w:val="00327A79"/>
    <w:rsid w:val="00327C5F"/>
    <w:rsid w:val="00327C90"/>
    <w:rsid w:val="00327EF1"/>
    <w:rsid w:val="003300F9"/>
    <w:rsid w:val="003301AC"/>
    <w:rsid w:val="003301F5"/>
    <w:rsid w:val="00330283"/>
    <w:rsid w:val="00330661"/>
    <w:rsid w:val="0033071D"/>
    <w:rsid w:val="003307FA"/>
    <w:rsid w:val="003308B7"/>
    <w:rsid w:val="003308EB"/>
    <w:rsid w:val="00330A52"/>
    <w:rsid w:val="00330ACE"/>
    <w:rsid w:val="00330AE8"/>
    <w:rsid w:val="00330B0A"/>
    <w:rsid w:val="00330B1B"/>
    <w:rsid w:val="00330CAB"/>
    <w:rsid w:val="00330D8C"/>
    <w:rsid w:val="00330E59"/>
    <w:rsid w:val="00331012"/>
    <w:rsid w:val="00331083"/>
    <w:rsid w:val="0033143D"/>
    <w:rsid w:val="0033159D"/>
    <w:rsid w:val="003315CE"/>
    <w:rsid w:val="003316BC"/>
    <w:rsid w:val="003317BF"/>
    <w:rsid w:val="00331811"/>
    <w:rsid w:val="00331865"/>
    <w:rsid w:val="0033193D"/>
    <w:rsid w:val="0033198F"/>
    <w:rsid w:val="00331BF4"/>
    <w:rsid w:val="00331C12"/>
    <w:rsid w:val="00331C68"/>
    <w:rsid w:val="00331D27"/>
    <w:rsid w:val="00331FB8"/>
    <w:rsid w:val="00331FE5"/>
    <w:rsid w:val="00332044"/>
    <w:rsid w:val="00332083"/>
    <w:rsid w:val="0033213C"/>
    <w:rsid w:val="003321EB"/>
    <w:rsid w:val="00332216"/>
    <w:rsid w:val="00332344"/>
    <w:rsid w:val="00332380"/>
    <w:rsid w:val="00332387"/>
    <w:rsid w:val="003323EC"/>
    <w:rsid w:val="00332570"/>
    <w:rsid w:val="00332589"/>
    <w:rsid w:val="00332663"/>
    <w:rsid w:val="00332675"/>
    <w:rsid w:val="0033283B"/>
    <w:rsid w:val="003328E2"/>
    <w:rsid w:val="00332AEA"/>
    <w:rsid w:val="00332B01"/>
    <w:rsid w:val="00332BD2"/>
    <w:rsid w:val="00332CB2"/>
    <w:rsid w:val="00332D58"/>
    <w:rsid w:val="00332E03"/>
    <w:rsid w:val="00332E10"/>
    <w:rsid w:val="00332E85"/>
    <w:rsid w:val="00332F0A"/>
    <w:rsid w:val="00332F82"/>
    <w:rsid w:val="00332FDD"/>
    <w:rsid w:val="00332FF2"/>
    <w:rsid w:val="00333027"/>
    <w:rsid w:val="0033302D"/>
    <w:rsid w:val="00333128"/>
    <w:rsid w:val="00333164"/>
    <w:rsid w:val="00333191"/>
    <w:rsid w:val="003331B2"/>
    <w:rsid w:val="0033333C"/>
    <w:rsid w:val="003333B9"/>
    <w:rsid w:val="0033346B"/>
    <w:rsid w:val="00333499"/>
    <w:rsid w:val="003334F4"/>
    <w:rsid w:val="00333877"/>
    <w:rsid w:val="0033387D"/>
    <w:rsid w:val="003338D7"/>
    <w:rsid w:val="00333A71"/>
    <w:rsid w:val="00333A88"/>
    <w:rsid w:val="00333C48"/>
    <w:rsid w:val="00333D43"/>
    <w:rsid w:val="00333D73"/>
    <w:rsid w:val="00333DAF"/>
    <w:rsid w:val="00333FE0"/>
    <w:rsid w:val="0033401A"/>
    <w:rsid w:val="0033413D"/>
    <w:rsid w:val="003341A8"/>
    <w:rsid w:val="0033425D"/>
    <w:rsid w:val="00334304"/>
    <w:rsid w:val="00334511"/>
    <w:rsid w:val="00334539"/>
    <w:rsid w:val="003345B6"/>
    <w:rsid w:val="003347D9"/>
    <w:rsid w:val="00334877"/>
    <w:rsid w:val="003348AA"/>
    <w:rsid w:val="0033497F"/>
    <w:rsid w:val="00334C4E"/>
    <w:rsid w:val="00334D4A"/>
    <w:rsid w:val="00334FC3"/>
    <w:rsid w:val="00334FEB"/>
    <w:rsid w:val="003350D9"/>
    <w:rsid w:val="003350E3"/>
    <w:rsid w:val="00335126"/>
    <w:rsid w:val="00335146"/>
    <w:rsid w:val="003351CB"/>
    <w:rsid w:val="003352CA"/>
    <w:rsid w:val="00335345"/>
    <w:rsid w:val="0033545C"/>
    <w:rsid w:val="0033552C"/>
    <w:rsid w:val="00335799"/>
    <w:rsid w:val="00335814"/>
    <w:rsid w:val="00335956"/>
    <w:rsid w:val="00335AF7"/>
    <w:rsid w:val="00335B2B"/>
    <w:rsid w:val="00335B9B"/>
    <w:rsid w:val="00335BAC"/>
    <w:rsid w:val="00335C82"/>
    <w:rsid w:val="00335D31"/>
    <w:rsid w:val="00335EBB"/>
    <w:rsid w:val="00335ED6"/>
    <w:rsid w:val="00335FDD"/>
    <w:rsid w:val="00336067"/>
    <w:rsid w:val="0033607E"/>
    <w:rsid w:val="0033609C"/>
    <w:rsid w:val="003360BC"/>
    <w:rsid w:val="003361D4"/>
    <w:rsid w:val="003363C9"/>
    <w:rsid w:val="00336589"/>
    <w:rsid w:val="003365EB"/>
    <w:rsid w:val="00336612"/>
    <w:rsid w:val="00336630"/>
    <w:rsid w:val="0033674C"/>
    <w:rsid w:val="00336770"/>
    <w:rsid w:val="0033677C"/>
    <w:rsid w:val="003368C3"/>
    <w:rsid w:val="0033693D"/>
    <w:rsid w:val="00336976"/>
    <w:rsid w:val="0033697B"/>
    <w:rsid w:val="00336BA1"/>
    <w:rsid w:val="00336C7D"/>
    <w:rsid w:val="00336C89"/>
    <w:rsid w:val="00336CB7"/>
    <w:rsid w:val="00336D91"/>
    <w:rsid w:val="00336DCB"/>
    <w:rsid w:val="00336E4F"/>
    <w:rsid w:val="00336E5A"/>
    <w:rsid w:val="003371CD"/>
    <w:rsid w:val="00337241"/>
    <w:rsid w:val="00337454"/>
    <w:rsid w:val="003374BB"/>
    <w:rsid w:val="003375C1"/>
    <w:rsid w:val="003376D8"/>
    <w:rsid w:val="0033777F"/>
    <w:rsid w:val="003377D8"/>
    <w:rsid w:val="00337995"/>
    <w:rsid w:val="003379BB"/>
    <w:rsid w:val="003379CE"/>
    <w:rsid w:val="00337A2C"/>
    <w:rsid w:val="00337A58"/>
    <w:rsid w:val="00337AEC"/>
    <w:rsid w:val="00337AFC"/>
    <w:rsid w:val="00337B19"/>
    <w:rsid w:val="00337B1C"/>
    <w:rsid w:val="00337B1E"/>
    <w:rsid w:val="00337BCD"/>
    <w:rsid w:val="00337CD7"/>
    <w:rsid w:val="00337F74"/>
    <w:rsid w:val="003400CE"/>
    <w:rsid w:val="0034014D"/>
    <w:rsid w:val="0034023A"/>
    <w:rsid w:val="0034023F"/>
    <w:rsid w:val="0034041C"/>
    <w:rsid w:val="00340429"/>
    <w:rsid w:val="0034048D"/>
    <w:rsid w:val="00340632"/>
    <w:rsid w:val="00340692"/>
    <w:rsid w:val="003407F6"/>
    <w:rsid w:val="00340991"/>
    <w:rsid w:val="00340A69"/>
    <w:rsid w:val="00340B37"/>
    <w:rsid w:val="00340C32"/>
    <w:rsid w:val="00340D1C"/>
    <w:rsid w:val="00340D3E"/>
    <w:rsid w:val="00340F35"/>
    <w:rsid w:val="00340F55"/>
    <w:rsid w:val="00340F73"/>
    <w:rsid w:val="00340FEB"/>
    <w:rsid w:val="00341052"/>
    <w:rsid w:val="00341055"/>
    <w:rsid w:val="00341325"/>
    <w:rsid w:val="0034136F"/>
    <w:rsid w:val="00341385"/>
    <w:rsid w:val="00341720"/>
    <w:rsid w:val="00341842"/>
    <w:rsid w:val="00341851"/>
    <w:rsid w:val="0034198E"/>
    <w:rsid w:val="00341A33"/>
    <w:rsid w:val="00341B4E"/>
    <w:rsid w:val="00341BF6"/>
    <w:rsid w:val="00341BFC"/>
    <w:rsid w:val="00341E20"/>
    <w:rsid w:val="00341E5A"/>
    <w:rsid w:val="00341E85"/>
    <w:rsid w:val="00341F44"/>
    <w:rsid w:val="003420C3"/>
    <w:rsid w:val="00342146"/>
    <w:rsid w:val="00342299"/>
    <w:rsid w:val="00342367"/>
    <w:rsid w:val="00342431"/>
    <w:rsid w:val="0034258B"/>
    <w:rsid w:val="003425E6"/>
    <w:rsid w:val="00342698"/>
    <w:rsid w:val="003426B5"/>
    <w:rsid w:val="003427A5"/>
    <w:rsid w:val="00342847"/>
    <w:rsid w:val="0034290A"/>
    <w:rsid w:val="003429F9"/>
    <w:rsid w:val="00342A5A"/>
    <w:rsid w:val="00342B2B"/>
    <w:rsid w:val="00342BA1"/>
    <w:rsid w:val="00342C6B"/>
    <w:rsid w:val="00342EAF"/>
    <w:rsid w:val="00342ED6"/>
    <w:rsid w:val="00342F4E"/>
    <w:rsid w:val="00342F6A"/>
    <w:rsid w:val="00343165"/>
    <w:rsid w:val="003432B7"/>
    <w:rsid w:val="00343383"/>
    <w:rsid w:val="00343432"/>
    <w:rsid w:val="00343444"/>
    <w:rsid w:val="0034349E"/>
    <w:rsid w:val="003435A7"/>
    <w:rsid w:val="00343734"/>
    <w:rsid w:val="0034397C"/>
    <w:rsid w:val="003439AB"/>
    <w:rsid w:val="003439EE"/>
    <w:rsid w:val="00343A0B"/>
    <w:rsid w:val="00343BCA"/>
    <w:rsid w:val="00343C45"/>
    <w:rsid w:val="00343CE6"/>
    <w:rsid w:val="00343DAE"/>
    <w:rsid w:val="00343DF0"/>
    <w:rsid w:val="00343FDB"/>
    <w:rsid w:val="0034407E"/>
    <w:rsid w:val="00344147"/>
    <w:rsid w:val="003441E1"/>
    <w:rsid w:val="00344302"/>
    <w:rsid w:val="0034431E"/>
    <w:rsid w:val="00344673"/>
    <w:rsid w:val="00344A34"/>
    <w:rsid w:val="00344BAC"/>
    <w:rsid w:val="00344D5F"/>
    <w:rsid w:val="00344DCC"/>
    <w:rsid w:val="00344DD1"/>
    <w:rsid w:val="00344DE0"/>
    <w:rsid w:val="00344F0B"/>
    <w:rsid w:val="00345096"/>
    <w:rsid w:val="00345122"/>
    <w:rsid w:val="003451D2"/>
    <w:rsid w:val="00345335"/>
    <w:rsid w:val="00345348"/>
    <w:rsid w:val="003453BD"/>
    <w:rsid w:val="0034559A"/>
    <w:rsid w:val="003455E5"/>
    <w:rsid w:val="00345943"/>
    <w:rsid w:val="00345953"/>
    <w:rsid w:val="003459E7"/>
    <w:rsid w:val="00345C17"/>
    <w:rsid w:val="00345D07"/>
    <w:rsid w:val="00345DF0"/>
    <w:rsid w:val="00346084"/>
    <w:rsid w:val="0034608F"/>
    <w:rsid w:val="003460E7"/>
    <w:rsid w:val="00346170"/>
    <w:rsid w:val="0034624A"/>
    <w:rsid w:val="0034664F"/>
    <w:rsid w:val="0034671C"/>
    <w:rsid w:val="00346815"/>
    <w:rsid w:val="003469D3"/>
    <w:rsid w:val="00346A4B"/>
    <w:rsid w:val="00346CD5"/>
    <w:rsid w:val="00346CF0"/>
    <w:rsid w:val="00346DC0"/>
    <w:rsid w:val="00346E18"/>
    <w:rsid w:val="00346E8D"/>
    <w:rsid w:val="00346EAE"/>
    <w:rsid w:val="00346F1E"/>
    <w:rsid w:val="00346FBC"/>
    <w:rsid w:val="00346FCC"/>
    <w:rsid w:val="00346FE7"/>
    <w:rsid w:val="003471E2"/>
    <w:rsid w:val="00347329"/>
    <w:rsid w:val="00347388"/>
    <w:rsid w:val="003473C0"/>
    <w:rsid w:val="003473C7"/>
    <w:rsid w:val="0034745D"/>
    <w:rsid w:val="00347460"/>
    <w:rsid w:val="00347599"/>
    <w:rsid w:val="0034759E"/>
    <w:rsid w:val="003476AA"/>
    <w:rsid w:val="00347708"/>
    <w:rsid w:val="003477AA"/>
    <w:rsid w:val="003478B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87"/>
    <w:rsid w:val="003506B9"/>
    <w:rsid w:val="003506E1"/>
    <w:rsid w:val="0035074A"/>
    <w:rsid w:val="003508D6"/>
    <w:rsid w:val="00350B00"/>
    <w:rsid w:val="00350BB2"/>
    <w:rsid w:val="00350BE9"/>
    <w:rsid w:val="00350CF6"/>
    <w:rsid w:val="00350DE9"/>
    <w:rsid w:val="00350E6E"/>
    <w:rsid w:val="00350EA3"/>
    <w:rsid w:val="00350EBA"/>
    <w:rsid w:val="00350EC2"/>
    <w:rsid w:val="00350F51"/>
    <w:rsid w:val="0035114E"/>
    <w:rsid w:val="003511BE"/>
    <w:rsid w:val="00351573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20"/>
    <w:rsid w:val="00352151"/>
    <w:rsid w:val="003522B7"/>
    <w:rsid w:val="00352314"/>
    <w:rsid w:val="0035233B"/>
    <w:rsid w:val="003528A3"/>
    <w:rsid w:val="00352959"/>
    <w:rsid w:val="003529AC"/>
    <w:rsid w:val="003529F7"/>
    <w:rsid w:val="00352AF2"/>
    <w:rsid w:val="00352B12"/>
    <w:rsid w:val="00352B9B"/>
    <w:rsid w:val="00352BA5"/>
    <w:rsid w:val="00352EAF"/>
    <w:rsid w:val="00352F6F"/>
    <w:rsid w:val="0035311E"/>
    <w:rsid w:val="0035330B"/>
    <w:rsid w:val="0035333E"/>
    <w:rsid w:val="003533E8"/>
    <w:rsid w:val="00353568"/>
    <w:rsid w:val="00353597"/>
    <w:rsid w:val="00353674"/>
    <w:rsid w:val="003536F2"/>
    <w:rsid w:val="0035381C"/>
    <w:rsid w:val="003538CD"/>
    <w:rsid w:val="00353A15"/>
    <w:rsid w:val="00353D73"/>
    <w:rsid w:val="00353DA2"/>
    <w:rsid w:val="00353E5B"/>
    <w:rsid w:val="00353F5A"/>
    <w:rsid w:val="00353F97"/>
    <w:rsid w:val="00353F9A"/>
    <w:rsid w:val="00354124"/>
    <w:rsid w:val="00354148"/>
    <w:rsid w:val="003543CF"/>
    <w:rsid w:val="003543EF"/>
    <w:rsid w:val="0035440F"/>
    <w:rsid w:val="0035442D"/>
    <w:rsid w:val="003544B7"/>
    <w:rsid w:val="003545DD"/>
    <w:rsid w:val="00354696"/>
    <w:rsid w:val="003546C1"/>
    <w:rsid w:val="003548AF"/>
    <w:rsid w:val="003549E1"/>
    <w:rsid w:val="00354A5B"/>
    <w:rsid w:val="00354ACB"/>
    <w:rsid w:val="00354B1B"/>
    <w:rsid w:val="00354C4C"/>
    <w:rsid w:val="00354CB8"/>
    <w:rsid w:val="00354D12"/>
    <w:rsid w:val="00354DAE"/>
    <w:rsid w:val="00354E5B"/>
    <w:rsid w:val="003550C8"/>
    <w:rsid w:val="00355289"/>
    <w:rsid w:val="003554D6"/>
    <w:rsid w:val="003555BD"/>
    <w:rsid w:val="0035574C"/>
    <w:rsid w:val="003558B0"/>
    <w:rsid w:val="00355985"/>
    <w:rsid w:val="003559E5"/>
    <w:rsid w:val="00355A9A"/>
    <w:rsid w:val="00355B00"/>
    <w:rsid w:val="00355BB2"/>
    <w:rsid w:val="00355BC5"/>
    <w:rsid w:val="00355C49"/>
    <w:rsid w:val="00355C94"/>
    <w:rsid w:val="00355C9B"/>
    <w:rsid w:val="00355D08"/>
    <w:rsid w:val="00355D8A"/>
    <w:rsid w:val="00355E62"/>
    <w:rsid w:val="00355EB0"/>
    <w:rsid w:val="00356110"/>
    <w:rsid w:val="00356188"/>
    <w:rsid w:val="00356210"/>
    <w:rsid w:val="00356294"/>
    <w:rsid w:val="00356531"/>
    <w:rsid w:val="00356745"/>
    <w:rsid w:val="0035678A"/>
    <w:rsid w:val="003567CF"/>
    <w:rsid w:val="003567E6"/>
    <w:rsid w:val="00356801"/>
    <w:rsid w:val="00356843"/>
    <w:rsid w:val="00356AA3"/>
    <w:rsid w:val="00356C0D"/>
    <w:rsid w:val="00356CBF"/>
    <w:rsid w:val="00356D60"/>
    <w:rsid w:val="00356D7C"/>
    <w:rsid w:val="00356FE8"/>
    <w:rsid w:val="00357099"/>
    <w:rsid w:val="003570E1"/>
    <w:rsid w:val="00357237"/>
    <w:rsid w:val="0035730D"/>
    <w:rsid w:val="00357354"/>
    <w:rsid w:val="003575C6"/>
    <w:rsid w:val="003576C2"/>
    <w:rsid w:val="0035777A"/>
    <w:rsid w:val="00357881"/>
    <w:rsid w:val="00357918"/>
    <w:rsid w:val="00357940"/>
    <w:rsid w:val="00357A87"/>
    <w:rsid w:val="00357ACD"/>
    <w:rsid w:val="00357B4E"/>
    <w:rsid w:val="00357BA6"/>
    <w:rsid w:val="00357C05"/>
    <w:rsid w:val="00357C60"/>
    <w:rsid w:val="00357CA5"/>
    <w:rsid w:val="00357DAB"/>
    <w:rsid w:val="00357DDF"/>
    <w:rsid w:val="00357EF4"/>
    <w:rsid w:val="003600E6"/>
    <w:rsid w:val="003601CF"/>
    <w:rsid w:val="003601E3"/>
    <w:rsid w:val="00360238"/>
    <w:rsid w:val="003602FF"/>
    <w:rsid w:val="003604DB"/>
    <w:rsid w:val="00360A45"/>
    <w:rsid w:val="00360B23"/>
    <w:rsid w:val="00360B3A"/>
    <w:rsid w:val="00360B58"/>
    <w:rsid w:val="00360B7B"/>
    <w:rsid w:val="00360D99"/>
    <w:rsid w:val="00360D9F"/>
    <w:rsid w:val="00360EA2"/>
    <w:rsid w:val="0036109F"/>
    <w:rsid w:val="0036114E"/>
    <w:rsid w:val="00361248"/>
    <w:rsid w:val="0036124C"/>
    <w:rsid w:val="00361269"/>
    <w:rsid w:val="00361351"/>
    <w:rsid w:val="0036136F"/>
    <w:rsid w:val="003614D8"/>
    <w:rsid w:val="003615DB"/>
    <w:rsid w:val="0036169D"/>
    <w:rsid w:val="0036172C"/>
    <w:rsid w:val="003617EF"/>
    <w:rsid w:val="003617FF"/>
    <w:rsid w:val="00361825"/>
    <w:rsid w:val="00361A36"/>
    <w:rsid w:val="00361AF8"/>
    <w:rsid w:val="00361C8A"/>
    <w:rsid w:val="00361FBB"/>
    <w:rsid w:val="0036205F"/>
    <w:rsid w:val="003622E1"/>
    <w:rsid w:val="0036268C"/>
    <w:rsid w:val="00362A5D"/>
    <w:rsid w:val="00362B0E"/>
    <w:rsid w:val="00362B3A"/>
    <w:rsid w:val="00362CA3"/>
    <w:rsid w:val="00362E9A"/>
    <w:rsid w:val="00362F04"/>
    <w:rsid w:val="003631A0"/>
    <w:rsid w:val="0036347E"/>
    <w:rsid w:val="003637F0"/>
    <w:rsid w:val="0036388C"/>
    <w:rsid w:val="003638EC"/>
    <w:rsid w:val="003638F1"/>
    <w:rsid w:val="00363942"/>
    <w:rsid w:val="00363946"/>
    <w:rsid w:val="00363994"/>
    <w:rsid w:val="00363B9E"/>
    <w:rsid w:val="00363CBE"/>
    <w:rsid w:val="00363EDF"/>
    <w:rsid w:val="00364077"/>
    <w:rsid w:val="00364441"/>
    <w:rsid w:val="00364506"/>
    <w:rsid w:val="00364636"/>
    <w:rsid w:val="003647F3"/>
    <w:rsid w:val="003647F9"/>
    <w:rsid w:val="003648B1"/>
    <w:rsid w:val="003649E1"/>
    <w:rsid w:val="00364A67"/>
    <w:rsid w:val="00364A93"/>
    <w:rsid w:val="00364AFF"/>
    <w:rsid w:val="00364C19"/>
    <w:rsid w:val="00364D04"/>
    <w:rsid w:val="00364D21"/>
    <w:rsid w:val="00364E01"/>
    <w:rsid w:val="00365094"/>
    <w:rsid w:val="00365185"/>
    <w:rsid w:val="00365235"/>
    <w:rsid w:val="00365289"/>
    <w:rsid w:val="003652B8"/>
    <w:rsid w:val="003653C9"/>
    <w:rsid w:val="00365405"/>
    <w:rsid w:val="003655EF"/>
    <w:rsid w:val="00365671"/>
    <w:rsid w:val="003657F1"/>
    <w:rsid w:val="00365848"/>
    <w:rsid w:val="00365993"/>
    <w:rsid w:val="0036599D"/>
    <w:rsid w:val="003659F7"/>
    <w:rsid w:val="00365A70"/>
    <w:rsid w:val="00365B96"/>
    <w:rsid w:val="00365CAB"/>
    <w:rsid w:val="00366295"/>
    <w:rsid w:val="003662A1"/>
    <w:rsid w:val="00366446"/>
    <w:rsid w:val="003665D8"/>
    <w:rsid w:val="003666BA"/>
    <w:rsid w:val="003667F3"/>
    <w:rsid w:val="00366BD1"/>
    <w:rsid w:val="00366C48"/>
    <w:rsid w:val="00366DBC"/>
    <w:rsid w:val="00366E0F"/>
    <w:rsid w:val="00366FE5"/>
    <w:rsid w:val="003672F0"/>
    <w:rsid w:val="0036740D"/>
    <w:rsid w:val="0036741F"/>
    <w:rsid w:val="00367426"/>
    <w:rsid w:val="00367493"/>
    <w:rsid w:val="003674C5"/>
    <w:rsid w:val="00367592"/>
    <w:rsid w:val="00367642"/>
    <w:rsid w:val="00367670"/>
    <w:rsid w:val="003677B1"/>
    <w:rsid w:val="0036780C"/>
    <w:rsid w:val="00367906"/>
    <w:rsid w:val="0036797A"/>
    <w:rsid w:val="00367AA9"/>
    <w:rsid w:val="00367B14"/>
    <w:rsid w:val="00367B39"/>
    <w:rsid w:val="00367CA2"/>
    <w:rsid w:val="00367EB2"/>
    <w:rsid w:val="00370241"/>
    <w:rsid w:val="00370247"/>
    <w:rsid w:val="003702AA"/>
    <w:rsid w:val="00370410"/>
    <w:rsid w:val="00370490"/>
    <w:rsid w:val="003704BD"/>
    <w:rsid w:val="00370560"/>
    <w:rsid w:val="0037078F"/>
    <w:rsid w:val="003707C9"/>
    <w:rsid w:val="00370A1A"/>
    <w:rsid w:val="00370D55"/>
    <w:rsid w:val="00370EB1"/>
    <w:rsid w:val="00370F58"/>
    <w:rsid w:val="00371324"/>
    <w:rsid w:val="0037140A"/>
    <w:rsid w:val="0037143E"/>
    <w:rsid w:val="0037145C"/>
    <w:rsid w:val="0037152E"/>
    <w:rsid w:val="00371879"/>
    <w:rsid w:val="003718C4"/>
    <w:rsid w:val="00371957"/>
    <w:rsid w:val="003719C8"/>
    <w:rsid w:val="003719CB"/>
    <w:rsid w:val="00371BC1"/>
    <w:rsid w:val="00371C12"/>
    <w:rsid w:val="00371C3A"/>
    <w:rsid w:val="00371C62"/>
    <w:rsid w:val="00371EBD"/>
    <w:rsid w:val="00372019"/>
    <w:rsid w:val="00372027"/>
    <w:rsid w:val="00372068"/>
    <w:rsid w:val="0037212D"/>
    <w:rsid w:val="00372216"/>
    <w:rsid w:val="00372237"/>
    <w:rsid w:val="003724F4"/>
    <w:rsid w:val="003726CA"/>
    <w:rsid w:val="00372803"/>
    <w:rsid w:val="003728F3"/>
    <w:rsid w:val="00372B20"/>
    <w:rsid w:val="00372DA7"/>
    <w:rsid w:val="00372EA4"/>
    <w:rsid w:val="00372FA9"/>
    <w:rsid w:val="00372FAA"/>
    <w:rsid w:val="00372FB7"/>
    <w:rsid w:val="0037304E"/>
    <w:rsid w:val="0037314A"/>
    <w:rsid w:val="0037320E"/>
    <w:rsid w:val="00373230"/>
    <w:rsid w:val="003734A6"/>
    <w:rsid w:val="00373618"/>
    <w:rsid w:val="0037367F"/>
    <w:rsid w:val="003737EE"/>
    <w:rsid w:val="00373898"/>
    <w:rsid w:val="00373A01"/>
    <w:rsid w:val="00373A08"/>
    <w:rsid w:val="00373B2B"/>
    <w:rsid w:val="00373B8F"/>
    <w:rsid w:val="00373D5C"/>
    <w:rsid w:val="00373F1E"/>
    <w:rsid w:val="00373F40"/>
    <w:rsid w:val="00374199"/>
    <w:rsid w:val="003742F6"/>
    <w:rsid w:val="003743F0"/>
    <w:rsid w:val="00374445"/>
    <w:rsid w:val="00374531"/>
    <w:rsid w:val="0037455F"/>
    <w:rsid w:val="0037461D"/>
    <w:rsid w:val="0037470B"/>
    <w:rsid w:val="00374710"/>
    <w:rsid w:val="0037472B"/>
    <w:rsid w:val="0037475D"/>
    <w:rsid w:val="0037481F"/>
    <w:rsid w:val="00374956"/>
    <w:rsid w:val="00374AF5"/>
    <w:rsid w:val="00374B6A"/>
    <w:rsid w:val="00374B6B"/>
    <w:rsid w:val="00374E2A"/>
    <w:rsid w:val="00374FE0"/>
    <w:rsid w:val="00374FE8"/>
    <w:rsid w:val="003750C6"/>
    <w:rsid w:val="0037522C"/>
    <w:rsid w:val="003753AF"/>
    <w:rsid w:val="00375546"/>
    <w:rsid w:val="003755C0"/>
    <w:rsid w:val="0037563F"/>
    <w:rsid w:val="003758AE"/>
    <w:rsid w:val="00375913"/>
    <w:rsid w:val="00375958"/>
    <w:rsid w:val="00375984"/>
    <w:rsid w:val="00375A11"/>
    <w:rsid w:val="00375C48"/>
    <w:rsid w:val="00375E2D"/>
    <w:rsid w:val="00375F59"/>
    <w:rsid w:val="00376081"/>
    <w:rsid w:val="0037646E"/>
    <w:rsid w:val="003764C1"/>
    <w:rsid w:val="00376535"/>
    <w:rsid w:val="00376634"/>
    <w:rsid w:val="003768BF"/>
    <w:rsid w:val="0037696F"/>
    <w:rsid w:val="003769AA"/>
    <w:rsid w:val="00376A94"/>
    <w:rsid w:val="00376B5E"/>
    <w:rsid w:val="00376BD9"/>
    <w:rsid w:val="00376E1C"/>
    <w:rsid w:val="00376E24"/>
    <w:rsid w:val="00376F2F"/>
    <w:rsid w:val="0037701B"/>
    <w:rsid w:val="0037731F"/>
    <w:rsid w:val="0037740B"/>
    <w:rsid w:val="003774E3"/>
    <w:rsid w:val="00377522"/>
    <w:rsid w:val="00377554"/>
    <w:rsid w:val="003775FB"/>
    <w:rsid w:val="0037771A"/>
    <w:rsid w:val="00377876"/>
    <w:rsid w:val="003778E2"/>
    <w:rsid w:val="00377B59"/>
    <w:rsid w:val="00380031"/>
    <w:rsid w:val="003800F3"/>
    <w:rsid w:val="003802E5"/>
    <w:rsid w:val="0038030E"/>
    <w:rsid w:val="00380346"/>
    <w:rsid w:val="00380411"/>
    <w:rsid w:val="0038041B"/>
    <w:rsid w:val="00380507"/>
    <w:rsid w:val="00380539"/>
    <w:rsid w:val="0038059A"/>
    <w:rsid w:val="00380630"/>
    <w:rsid w:val="003806D6"/>
    <w:rsid w:val="0038072F"/>
    <w:rsid w:val="00380968"/>
    <w:rsid w:val="003809B6"/>
    <w:rsid w:val="003809DE"/>
    <w:rsid w:val="003809EE"/>
    <w:rsid w:val="00380B42"/>
    <w:rsid w:val="00380C27"/>
    <w:rsid w:val="00380D02"/>
    <w:rsid w:val="00380D95"/>
    <w:rsid w:val="00380DC1"/>
    <w:rsid w:val="00380E30"/>
    <w:rsid w:val="00380ED7"/>
    <w:rsid w:val="00380F3B"/>
    <w:rsid w:val="003811BB"/>
    <w:rsid w:val="003811CC"/>
    <w:rsid w:val="00381266"/>
    <w:rsid w:val="00381512"/>
    <w:rsid w:val="003816DA"/>
    <w:rsid w:val="0038172F"/>
    <w:rsid w:val="00381730"/>
    <w:rsid w:val="00381793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CF"/>
    <w:rsid w:val="00381FFE"/>
    <w:rsid w:val="003823D7"/>
    <w:rsid w:val="003824E2"/>
    <w:rsid w:val="0038251E"/>
    <w:rsid w:val="0038259A"/>
    <w:rsid w:val="003825E1"/>
    <w:rsid w:val="00382635"/>
    <w:rsid w:val="0038287C"/>
    <w:rsid w:val="00382887"/>
    <w:rsid w:val="00382A04"/>
    <w:rsid w:val="00382A20"/>
    <w:rsid w:val="00382BC6"/>
    <w:rsid w:val="00382D8A"/>
    <w:rsid w:val="00382DCD"/>
    <w:rsid w:val="00382DD4"/>
    <w:rsid w:val="00382E0C"/>
    <w:rsid w:val="00382E52"/>
    <w:rsid w:val="00382E68"/>
    <w:rsid w:val="00382F0E"/>
    <w:rsid w:val="00382FE8"/>
    <w:rsid w:val="003830A6"/>
    <w:rsid w:val="00383387"/>
    <w:rsid w:val="003833F2"/>
    <w:rsid w:val="00383402"/>
    <w:rsid w:val="0038343A"/>
    <w:rsid w:val="003834AB"/>
    <w:rsid w:val="00383518"/>
    <w:rsid w:val="0038359B"/>
    <w:rsid w:val="003835EE"/>
    <w:rsid w:val="00383771"/>
    <w:rsid w:val="003839FB"/>
    <w:rsid w:val="00383AEB"/>
    <w:rsid w:val="00383CD5"/>
    <w:rsid w:val="00383D90"/>
    <w:rsid w:val="00383F37"/>
    <w:rsid w:val="00384019"/>
    <w:rsid w:val="00384147"/>
    <w:rsid w:val="003841E1"/>
    <w:rsid w:val="003843B4"/>
    <w:rsid w:val="0038459A"/>
    <w:rsid w:val="003847EB"/>
    <w:rsid w:val="0038490B"/>
    <w:rsid w:val="00384A0C"/>
    <w:rsid w:val="00384C5C"/>
    <w:rsid w:val="00384C7B"/>
    <w:rsid w:val="00384CA0"/>
    <w:rsid w:val="00384D11"/>
    <w:rsid w:val="00384D3B"/>
    <w:rsid w:val="00384FFC"/>
    <w:rsid w:val="00385175"/>
    <w:rsid w:val="0038517B"/>
    <w:rsid w:val="003851CD"/>
    <w:rsid w:val="00385280"/>
    <w:rsid w:val="00385454"/>
    <w:rsid w:val="00385498"/>
    <w:rsid w:val="003855DA"/>
    <w:rsid w:val="0038572B"/>
    <w:rsid w:val="003857F8"/>
    <w:rsid w:val="00385B57"/>
    <w:rsid w:val="00385CA8"/>
    <w:rsid w:val="00385CB6"/>
    <w:rsid w:val="00385E28"/>
    <w:rsid w:val="00385F44"/>
    <w:rsid w:val="00385F8B"/>
    <w:rsid w:val="00386184"/>
    <w:rsid w:val="003861E1"/>
    <w:rsid w:val="0038629C"/>
    <w:rsid w:val="0038651D"/>
    <w:rsid w:val="003865A3"/>
    <w:rsid w:val="0038665B"/>
    <w:rsid w:val="003869AF"/>
    <w:rsid w:val="00386D29"/>
    <w:rsid w:val="00386E0A"/>
    <w:rsid w:val="00386E11"/>
    <w:rsid w:val="003870F9"/>
    <w:rsid w:val="0038726B"/>
    <w:rsid w:val="003872F6"/>
    <w:rsid w:val="003872F7"/>
    <w:rsid w:val="00387581"/>
    <w:rsid w:val="003875AA"/>
    <w:rsid w:val="00387811"/>
    <w:rsid w:val="00387837"/>
    <w:rsid w:val="00387A39"/>
    <w:rsid w:val="00387AE0"/>
    <w:rsid w:val="00387B78"/>
    <w:rsid w:val="00387BE0"/>
    <w:rsid w:val="00390026"/>
    <w:rsid w:val="003900E9"/>
    <w:rsid w:val="0039012A"/>
    <w:rsid w:val="00390288"/>
    <w:rsid w:val="003902FE"/>
    <w:rsid w:val="00390386"/>
    <w:rsid w:val="003906D2"/>
    <w:rsid w:val="00390704"/>
    <w:rsid w:val="003907D5"/>
    <w:rsid w:val="00390920"/>
    <w:rsid w:val="003909E2"/>
    <w:rsid w:val="00390A36"/>
    <w:rsid w:val="00390C2E"/>
    <w:rsid w:val="00390CB3"/>
    <w:rsid w:val="00390CDE"/>
    <w:rsid w:val="00390E72"/>
    <w:rsid w:val="00391057"/>
    <w:rsid w:val="0039116C"/>
    <w:rsid w:val="00391343"/>
    <w:rsid w:val="00391373"/>
    <w:rsid w:val="00391390"/>
    <w:rsid w:val="00391400"/>
    <w:rsid w:val="00391425"/>
    <w:rsid w:val="003915E7"/>
    <w:rsid w:val="0039171B"/>
    <w:rsid w:val="003918B3"/>
    <w:rsid w:val="003918C9"/>
    <w:rsid w:val="00391936"/>
    <w:rsid w:val="003919F6"/>
    <w:rsid w:val="00391A12"/>
    <w:rsid w:val="00391B47"/>
    <w:rsid w:val="00391B91"/>
    <w:rsid w:val="00391CD5"/>
    <w:rsid w:val="00391E1E"/>
    <w:rsid w:val="00392088"/>
    <w:rsid w:val="003920C7"/>
    <w:rsid w:val="003920E5"/>
    <w:rsid w:val="0039222B"/>
    <w:rsid w:val="0039230E"/>
    <w:rsid w:val="0039245F"/>
    <w:rsid w:val="003924B4"/>
    <w:rsid w:val="003925B9"/>
    <w:rsid w:val="00392747"/>
    <w:rsid w:val="003927D0"/>
    <w:rsid w:val="003928DB"/>
    <w:rsid w:val="00392C16"/>
    <w:rsid w:val="00392C8A"/>
    <w:rsid w:val="00392C93"/>
    <w:rsid w:val="00392CE0"/>
    <w:rsid w:val="00392F7C"/>
    <w:rsid w:val="00392F85"/>
    <w:rsid w:val="0039300C"/>
    <w:rsid w:val="003931F3"/>
    <w:rsid w:val="0039342D"/>
    <w:rsid w:val="00393503"/>
    <w:rsid w:val="00393576"/>
    <w:rsid w:val="003939E5"/>
    <w:rsid w:val="00393C1E"/>
    <w:rsid w:val="00393C3C"/>
    <w:rsid w:val="00393EDF"/>
    <w:rsid w:val="00393EE0"/>
    <w:rsid w:val="00393FF6"/>
    <w:rsid w:val="00394019"/>
    <w:rsid w:val="00394220"/>
    <w:rsid w:val="00394233"/>
    <w:rsid w:val="0039437F"/>
    <w:rsid w:val="00394467"/>
    <w:rsid w:val="003944AD"/>
    <w:rsid w:val="003947FD"/>
    <w:rsid w:val="003949D9"/>
    <w:rsid w:val="003949FA"/>
    <w:rsid w:val="00394A7D"/>
    <w:rsid w:val="00394AE0"/>
    <w:rsid w:val="00394BD0"/>
    <w:rsid w:val="00394C8B"/>
    <w:rsid w:val="00394E8F"/>
    <w:rsid w:val="00394F85"/>
    <w:rsid w:val="00394F87"/>
    <w:rsid w:val="00394F97"/>
    <w:rsid w:val="00394FB4"/>
    <w:rsid w:val="00395007"/>
    <w:rsid w:val="00395014"/>
    <w:rsid w:val="00395363"/>
    <w:rsid w:val="00395390"/>
    <w:rsid w:val="00395443"/>
    <w:rsid w:val="003955F0"/>
    <w:rsid w:val="0039571F"/>
    <w:rsid w:val="003959B3"/>
    <w:rsid w:val="00395B3A"/>
    <w:rsid w:val="00395D44"/>
    <w:rsid w:val="00395EFB"/>
    <w:rsid w:val="00395FD1"/>
    <w:rsid w:val="00395FF2"/>
    <w:rsid w:val="00396043"/>
    <w:rsid w:val="00396062"/>
    <w:rsid w:val="00396299"/>
    <w:rsid w:val="0039636F"/>
    <w:rsid w:val="003963D0"/>
    <w:rsid w:val="00396486"/>
    <w:rsid w:val="00396506"/>
    <w:rsid w:val="00396517"/>
    <w:rsid w:val="00396519"/>
    <w:rsid w:val="003965CD"/>
    <w:rsid w:val="003965D3"/>
    <w:rsid w:val="003966E7"/>
    <w:rsid w:val="00396772"/>
    <w:rsid w:val="0039678D"/>
    <w:rsid w:val="003967B4"/>
    <w:rsid w:val="003969C2"/>
    <w:rsid w:val="00396B61"/>
    <w:rsid w:val="00396C16"/>
    <w:rsid w:val="00396D0A"/>
    <w:rsid w:val="00396DAC"/>
    <w:rsid w:val="00396DD9"/>
    <w:rsid w:val="003970A3"/>
    <w:rsid w:val="00397195"/>
    <w:rsid w:val="003971E9"/>
    <w:rsid w:val="003973A1"/>
    <w:rsid w:val="0039755C"/>
    <w:rsid w:val="003978D4"/>
    <w:rsid w:val="00397931"/>
    <w:rsid w:val="00397BA8"/>
    <w:rsid w:val="00397C54"/>
    <w:rsid w:val="00397C9D"/>
    <w:rsid w:val="00397CAB"/>
    <w:rsid w:val="00397EA2"/>
    <w:rsid w:val="00397F2E"/>
    <w:rsid w:val="003A006E"/>
    <w:rsid w:val="003A018D"/>
    <w:rsid w:val="003A0219"/>
    <w:rsid w:val="003A0239"/>
    <w:rsid w:val="003A0279"/>
    <w:rsid w:val="003A02BE"/>
    <w:rsid w:val="003A0522"/>
    <w:rsid w:val="003A0687"/>
    <w:rsid w:val="003A0753"/>
    <w:rsid w:val="003A07B7"/>
    <w:rsid w:val="003A0894"/>
    <w:rsid w:val="003A09F2"/>
    <w:rsid w:val="003A0BBE"/>
    <w:rsid w:val="003A0CAA"/>
    <w:rsid w:val="003A0E54"/>
    <w:rsid w:val="003A0EF6"/>
    <w:rsid w:val="003A0F18"/>
    <w:rsid w:val="003A0FBE"/>
    <w:rsid w:val="003A10B2"/>
    <w:rsid w:val="003A10D2"/>
    <w:rsid w:val="003A11E2"/>
    <w:rsid w:val="003A1271"/>
    <w:rsid w:val="003A127B"/>
    <w:rsid w:val="003A12B4"/>
    <w:rsid w:val="003A1341"/>
    <w:rsid w:val="003A13AA"/>
    <w:rsid w:val="003A1556"/>
    <w:rsid w:val="003A15CD"/>
    <w:rsid w:val="003A17D7"/>
    <w:rsid w:val="003A18EE"/>
    <w:rsid w:val="003A193A"/>
    <w:rsid w:val="003A197F"/>
    <w:rsid w:val="003A1A21"/>
    <w:rsid w:val="003A1A47"/>
    <w:rsid w:val="003A1BC8"/>
    <w:rsid w:val="003A1CEA"/>
    <w:rsid w:val="003A1FA3"/>
    <w:rsid w:val="003A1FCB"/>
    <w:rsid w:val="003A2136"/>
    <w:rsid w:val="003A22A8"/>
    <w:rsid w:val="003A2526"/>
    <w:rsid w:val="003A25AA"/>
    <w:rsid w:val="003A2651"/>
    <w:rsid w:val="003A272B"/>
    <w:rsid w:val="003A293E"/>
    <w:rsid w:val="003A2961"/>
    <w:rsid w:val="003A29EB"/>
    <w:rsid w:val="003A2A42"/>
    <w:rsid w:val="003A2AE5"/>
    <w:rsid w:val="003A2B24"/>
    <w:rsid w:val="003A2B63"/>
    <w:rsid w:val="003A2D25"/>
    <w:rsid w:val="003A2D6E"/>
    <w:rsid w:val="003A2DBA"/>
    <w:rsid w:val="003A2EB9"/>
    <w:rsid w:val="003A2EE8"/>
    <w:rsid w:val="003A2F3B"/>
    <w:rsid w:val="003A2F95"/>
    <w:rsid w:val="003A30DB"/>
    <w:rsid w:val="003A314D"/>
    <w:rsid w:val="003A3219"/>
    <w:rsid w:val="003A3813"/>
    <w:rsid w:val="003A395A"/>
    <w:rsid w:val="003A3A34"/>
    <w:rsid w:val="003A3AA7"/>
    <w:rsid w:val="003A3B18"/>
    <w:rsid w:val="003A3CCA"/>
    <w:rsid w:val="003A3D95"/>
    <w:rsid w:val="003A40A7"/>
    <w:rsid w:val="003A414B"/>
    <w:rsid w:val="003A4166"/>
    <w:rsid w:val="003A429A"/>
    <w:rsid w:val="003A42D8"/>
    <w:rsid w:val="003A437A"/>
    <w:rsid w:val="003A4436"/>
    <w:rsid w:val="003A4480"/>
    <w:rsid w:val="003A458D"/>
    <w:rsid w:val="003A4610"/>
    <w:rsid w:val="003A47A0"/>
    <w:rsid w:val="003A4889"/>
    <w:rsid w:val="003A4A44"/>
    <w:rsid w:val="003A4C67"/>
    <w:rsid w:val="003A4DFF"/>
    <w:rsid w:val="003A4E10"/>
    <w:rsid w:val="003A4E26"/>
    <w:rsid w:val="003A513E"/>
    <w:rsid w:val="003A529E"/>
    <w:rsid w:val="003A56AC"/>
    <w:rsid w:val="003A574E"/>
    <w:rsid w:val="003A583F"/>
    <w:rsid w:val="003A58EE"/>
    <w:rsid w:val="003A58F9"/>
    <w:rsid w:val="003A5904"/>
    <w:rsid w:val="003A594E"/>
    <w:rsid w:val="003A59E3"/>
    <w:rsid w:val="003A5C4E"/>
    <w:rsid w:val="003A5C57"/>
    <w:rsid w:val="003A5DFB"/>
    <w:rsid w:val="003A5E18"/>
    <w:rsid w:val="003A5F64"/>
    <w:rsid w:val="003A6074"/>
    <w:rsid w:val="003A608B"/>
    <w:rsid w:val="003A60D2"/>
    <w:rsid w:val="003A61B4"/>
    <w:rsid w:val="003A61ED"/>
    <w:rsid w:val="003A62BF"/>
    <w:rsid w:val="003A62F7"/>
    <w:rsid w:val="003A675D"/>
    <w:rsid w:val="003A67E4"/>
    <w:rsid w:val="003A68C6"/>
    <w:rsid w:val="003A68EE"/>
    <w:rsid w:val="003A699A"/>
    <w:rsid w:val="003A6A50"/>
    <w:rsid w:val="003A6B12"/>
    <w:rsid w:val="003A6D3E"/>
    <w:rsid w:val="003A6E13"/>
    <w:rsid w:val="003A729F"/>
    <w:rsid w:val="003A72B9"/>
    <w:rsid w:val="003A72D0"/>
    <w:rsid w:val="003A73B9"/>
    <w:rsid w:val="003A7447"/>
    <w:rsid w:val="003A74D6"/>
    <w:rsid w:val="003A7503"/>
    <w:rsid w:val="003A7571"/>
    <w:rsid w:val="003A75AD"/>
    <w:rsid w:val="003A76F5"/>
    <w:rsid w:val="003A772B"/>
    <w:rsid w:val="003A77B6"/>
    <w:rsid w:val="003A77E7"/>
    <w:rsid w:val="003A78C9"/>
    <w:rsid w:val="003A79D8"/>
    <w:rsid w:val="003A7A43"/>
    <w:rsid w:val="003A7CB6"/>
    <w:rsid w:val="003B0050"/>
    <w:rsid w:val="003B006E"/>
    <w:rsid w:val="003B00C9"/>
    <w:rsid w:val="003B00E8"/>
    <w:rsid w:val="003B01C9"/>
    <w:rsid w:val="003B01DB"/>
    <w:rsid w:val="003B01FA"/>
    <w:rsid w:val="003B0435"/>
    <w:rsid w:val="003B045F"/>
    <w:rsid w:val="003B0553"/>
    <w:rsid w:val="003B05EE"/>
    <w:rsid w:val="003B060A"/>
    <w:rsid w:val="003B0B94"/>
    <w:rsid w:val="003B0C31"/>
    <w:rsid w:val="003B0C72"/>
    <w:rsid w:val="003B0CB3"/>
    <w:rsid w:val="003B0FC7"/>
    <w:rsid w:val="003B0FD5"/>
    <w:rsid w:val="003B1013"/>
    <w:rsid w:val="003B10C1"/>
    <w:rsid w:val="003B110F"/>
    <w:rsid w:val="003B11A9"/>
    <w:rsid w:val="003B11CB"/>
    <w:rsid w:val="003B1233"/>
    <w:rsid w:val="003B1301"/>
    <w:rsid w:val="003B1371"/>
    <w:rsid w:val="003B1400"/>
    <w:rsid w:val="003B17A1"/>
    <w:rsid w:val="003B1874"/>
    <w:rsid w:val="003B1972"/>
    <w:rsid w:val="003B19A2"/>
    <w:rsid w:val="003B19C9"/>
    <w:rsid w:val="003B1ACB"/>
    <w:rsid w:val="003B1B06"/>
    <w:rsid w:val="003B1B32"/>
    <w:rsid w:val="003B1B56"/>
    <w:rsid w:val="003B1BE8"/>
    <w:rsid w:val="003B1C30"/>
    <w:rsid w:val="003B1E22"/>
    <w:rsid w:val="003B1E56"/>
    <w:rsid w:val="003B2089"/>
    <w:rsid w:val="003B2336"/>
    <w:rsid w:val="003B23F1"/>
    <w:rsid w:val="003B29DC"/>
    <w:rsid w:val="003B2A48"/>
    <w:rsid w:val="003B2A7A"/>
    <w:rsid w:val="003B2AAE"/>
    <w:rsid w:val="003B2BD9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A27"/>
    <w:rsid w:val="003B3ACA"/>
    <w:rsid w:val="003B3AE1"/>
    <w:rsid w:val="003B3BA9"/>
    <w:rsid w:val="003B3C9C"/>
    <w:rsid w:val="003B3CAF"/>
    <w:rsid w:val="003B3D4B"/>
    <w:rsid w:val="003B3D81"/>
    <w:rsid w:val="003B3E22"/>
    <w:rsid w:val="003B3EBB"/>
    <w:rsid w:val="003B4561"/>
    <w:rsid w:val="003B45AF"/>
    <w:rsid w:val="003B4820"/>
    <w:rsid w:val="003B4838"/>
    <w:rsid w:val="003B48A5"/>
    <w:rsid w:val="003B4B55"/>
    <w:rsid w:val="003B4B9E"/>
    <w:rsid w:val="003B4C07"/>
    <w:rsid w:val="003B4C17"/>
    <w:rsid w:val="003B4C26"/>
    <w:rsid w:val="003B4C31"/>
    <w:rsid w:val="003B4C4E"/>
    <w:rsid w:val="003B4CE1"/>
    <w:rsid w:val="003B4F57"/>
    <w:rsid w:val="003B4F78"/>
    <w:rsid w:val="003B5051"/>
    <w:rsid w:val="003B5414"/>
    <w:rsid w:val="003B5548"/>
    <w:rsid w:val="003B55D0"/>
    <w:rsid w:val="003B5663"/>
    <w:rsid w:val="003B56A2"/>
    <w:rsid w:val="003B56DE"/>
    <w:rsid w:val="003B5760"/>
    <w:rsid w:val="003B578A"/>
    <w:rsid w:val="003B57DE"/>
    <w:rsid w:val="003B59E2"/>
    <w:rsid w:val="003B5C83"/>
    <w:rsid w:val="003B5D5B"/>
    <w:rsid w:val="003B5DE2"/>
    <w:rsid w:val="003B5EB9"/>
    <w:rsid w:val="003B5EE0"/>
    <w:rsid w:val="003B6159"/>
    <w:rsid w:val="003B618A"/>
    <w:rsid w:val="003B6314"/>
    <w:rsid w:val="003B6316"/>
    <w:rsid w:val="003B631F"/>
    <w:rsid w:val="003B6395"/>
    <w:rsid w:val="003B6398"/>
    <w:rsid w:val="003B641B"/>
    <w:rsid w:val="003B645C"/>
    <w:rsid w:val="003B6479"/>
    <w:rsid w:val="003B65CA"/>
    <w:rsid w:val="003B66D0"/>
    <w:rsid w:val="003B6759"/>
    <w:rsid w:val="003B6796"/>
    <w:rsid w:val="003B685B"/>
    <w:rsid w:val="003B6AC4"/>
    <w:rsid w:val="003B6B44"/>
    <w:rsid w:val="003B6B55"/>
    <w:rsid w:val="003B6BE3"/>
    <w:rsid w:val="003B6C07"/>
    <w:rsid w:val="003B6CE2"/>
    <w:rsid w:val="003B6E0B"/>
    <w:rsid w:val="003B6E69"/>
    <w:rsid w:val="003B70FC"/>
    <w:rsid w:val="003B733F"/>
    <w:rsid w:val="003B73E5"/>
    <w:rsid w:val="003B7431"/>
    <w:rsid w:val="003B746A"/>
    <w:rsid w:val="003B7517"/>
    <w:rsid w:val="003B763B"/>
    <w:rsid w:val="003B7856"/>
    <w:rsid w:val="003B7909"/>
    <w:rsid w:val="003B7A47"/>
    <w:rsid w:val="003B7AE5"/>
    <w:rsid w:val="003B7B25"/>
    <w:rsid w:val="003B7B2F"/>
    <w:rsid w:val="003B7C5C"/>
    <w:rsid w:val="003B7D31"/>
    <w:rsid w:val="003B7E77"/>
    <w:rsid w:val="003B7E7F"/>
    <w:rsid w:val="003B7F1D"/>
    <w:rsid w:val="003B7FAF"/>
    <w:rsid w:val="003C020D"/>
    <w:rsid w:val="003C02ED"/>
    <w:rsid w:val="003C0443"/>
    <w:rsid w:val="003C0763"/>
    <w:rsid w:val="003C09C5"/>
    <w:rsid w:val="003C0B46"/>
    <w:rsid w:val="003C0CC6"/>
    <w:rsid w:val="003C0E09"/>
    <w:rsid w:val="003C0E27"/>
    <w:rsid w:val="003C0E31"/>
    <w:rsid w:val="003C0EED"/>
    <w:rsid w:val="003C0F88"/>
    <w:rsid w:val="003C0FB4"/>
    <w:rsid w:val="003C1107"/>
    <w:rsid w:val="003C1158"/>
    <w:rsid w:val="003C11B9"/>
    <w:rsid w:val="003C139D"/>
    <w:rsid w:val="003C1426"/>
    <w:rsid w:val="003C1571"/>
    <w:rsid w:val="003C15A6"/>
    <w:rsid w:val="003C15C8"/>
    <w:rsid w:val="003C15F0"/>
    <w:rsid w:val="003C1603"/>
    <w:rsid w:val="003C175D"/>
    <w:rsid w:val="003C17EC"/>
    <w:rsid w:val="003C187C"/>
    <w:rsid w:val="003C192C"/>
    <w:rsid w:val="003C1A42"/>
    <w:rsid w:val="003C1AE2"/>
    <w:rsid w:val="003C1AF2"/>
    <w:rsid w:val="003C1B43"/>
    <w:rsid w:val="003C1CAD"/>
    <w:rsid w:val="003C1D19"/>
    <w:rsid w:val="003C1D44"/>
    <w:rsid w:val="003C1F3F"/>
    <w:rsid w:val="003C1FB1"/>
    <w:rsid w:val="003C2097"/>
    <w:rsid w:val="003C21CD"/>
    <w:rsid w:val="003C22BB"/>
    <w:rsid w:val="003C2332"/>
    <w:rsid w:val="003C23CC"/>
    <w:rsid w:val="003C24D4"/>
    <w:rsid w:val="003C2562"/>
    <w:rsid w:val="003C25F8"/>
    <w:rsid w:val="003C26D2"/>
    <w:rsid w:val="003C2842"/>
    <w:rsid w:val="003C2ADB"/>
    <w:rsid w:val="003C2B33"/>
    <w:rsid w:val="003C2DD2"/>
    <w:rsid w:val="003C2DD7"/>
    <w:rsid w:val="003C2E0A"/>
    <w:rsid w:val="003C2ED0"/>
    <w:rsid w:val="003C2F9B"/>
    <w:rsid w:val="003C2FB9"/>
    <w:rsid w:val="003C3008"/>
    <w:rsid w:val="003C3051"/>
    <w:rsid w:val="003C30F4"/>
    <w:rsid w:val="003C3141"/>
    <w:rsid w:val="003C32AA"/>
    <w:rsid w:val="003C334D"/>
    <w:rsid w:val="003C337E"/>
    <w:rsid w:val="003C3484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3AC"/>
    <w:rsid w:val="003C450F"/>
    <w:rsid w:val="003C49E3"/>
    <w:rsid w:val="003C4D03"/>
    <w:rsid w:val="003C4D04"/>
    <w:rsid w:val="003C4E78"/>
    <w:rsid w:val="003C4EFA"/>
    <w:rsid w:val="003C4F20"/>
    <w:rsid w:val="003C521A"/>
    <w:rsid w:val="003C5252"/>
    <w:rsid w:val="003C52FB"/>
    <w:rsid w:val="003C5625"/>
    <w:rsid w:val="003C56CC"/>
    <w:rsid w:val="003C578A"/>
    <w:rsid w:val="003C57DE"/>
    <w:rsid w:val="003C5916"/>
    <w:rsid w:val="003C59D8"/>
    <w:rsid w:val="003C5A24"/>
    <w:rsid w:val="003C5A41"/>
    <w:rsid w:val="003C5AA3"/>
    <w:rsid w:val="003C5B39"/>
    <w:rsid w:val="003C5B67"/>
    <w:rsid w:val="003C5D4C"/>
    <w:rsid w:val="003C5E05"/>
    <w:rsid w:val="003C600E"/>
    <w:rsid w:val="003C6099"/>
    <w:rsid w:val="003C60F5"/>
    <w:rsid w:val="003C63E7"/>
    <w:rsid w:val="003C648E"/>
    <w:rsid w:val="003C660C"/>
    <w:rsid w:val="003C660D"/>
    <w:rsid w:val="003C6ACF"/>
    <w:rsid w:val="003C6ADD"/>
    <w:rsid w:val="003C6E79"/>
    <w:rsid w:val="003C6E83"/>
    <w:rsid w:val="003C70E3"/>
    <w:rsid w:val="003C7145"/>
    <w:rsid w:val="003C72DE"/>
    <w:rsid w:val="003C734B"/>
    <w:rsid w:val="003C754B"/>
    <w:rsid w:val="003C75AA"/>
    <w:rsid w:val="003C7810"/>
    <w:rsid w:val="003C795E"/>
    <w:rsid w:val="003C7B16"/>
    <w:rsid w:val="003C7CA5"/>
    <w:rsid w:val="003C7D03"/>
    <w:rsid w:val="003C7DFA"/>
    <w:rsid w:val="003C7F4F"/>
    <w:rsid w:val="003C7FEB"/>
    <w:rsid w:val="003D010A"/>
    <w:rsid w:val="003D01B2"/>
    <w:rsid w:val="003D0630"/>
    <w:rsid w:val="003D0993"/>
    <w:rsid w:val="003D0B6E"/>
    <w:rsid w:val="003D0BA8"/>
    <w:rsid w:val="003D0CE8"/>
    <w:rsid w:val="003D0D12"/>
    <w:rsid w:val="003D0E25"/>
    <w:rsid w:val="003D0E99"/>
    <w:rsid w:val="003D10F0"/>
    <w:rsid w:val="003D119D"/>
    <w:rsid w:val="003D1235"/>
    <w:rsid w:val="003D12AE"/>
    <w:rsid w:val="003D1312"/>
    <w:rsid w:val="003D13C8"/>
    <w:rsid w:val="003D1426"/>
    <w:rsid w:val="003D14EF"/>
    <w:rsid w:val="003D162F"/>
    <w:rsid w:val="003D166D"/>
    <w:rsid w:val="003D17AF"/>
    <w:rsid w:val="003D1CC1"/>
    <w:rsid w:val="003D1CEF"/>
    <w:rsid w:val="003D1EA6"/>
    <w:rsid w:val="003D1EBC"/>
    <w:rsid w:val="003D1F9C"/>
    <w:rsid w:val="003D20AE"/>
    <w:rsid w:val="003D214A"/>
    <w:rsid w:val="003D223D"/>
    <w:rsid w:val="003D2410"/>
    <w:rsid w:val="003D2435"/>
    <w:rsid w:val="003D24D8"/>
    <w:rsid w:val="003D25EE"/>
    <w:rsid w:val="003D27EB"/>
    <w:rsid w:val="003D2817"/>
    <w:rsid w:val="003D28E9"/>
    <w:rsid w:val="003D2919"/>
    <w:rsid w:val="003D2994"/>
    <w:rsid w:val="003D2A4C"/>
    <w:rsid w:val="003D2B57"/>
    <w:rsid w:val="003D2BAE"/>
    <w:rsid w:val="003D2C61"/>
    <w:rsid w:val="003D2C7B"/>
    <w:rsid w:val="003D2E55"/>
    <w:rsid w:val="003D2EC8"/>
    <w:rsid w:val="003D3080"/>
    <w:rsid w:val="003D32DC"/>
    <w:rsid w:val="003D342B"/>
    <w:rsid w:val="003D383C"/>
    <w:rsid w:val="003D3887"/>
    <w:rsid w:val="003D3943"/>
    <w:rsid w:val="003D3A12"/>
    <w:rsid w:val="003D3A8C"/>
    <w:rsid w:val="003D3A90"/>
    <w:rsid w:val="003D3ACD"/>
    <w:rsid w:val="003D3ADA"/>
    <w:rsid w:val="003D3B74"/>
    <w:rsid w:val="003D3E22"/>
    <w:rsid w:val="003D4072"/>
    <w:rsid w:val="003D412F"/>
    <w:rsid w:val="003D4179"/>
    <w:rsid w:val="003D421B"/>
    <w:rsid w:val="003D4272"/>
    <w:rsid w:val="003D4628"/>
    <w:rsid w:val="003D4643"/>
    <w:rsid w:val="003D46F4"/>
    <w:rsid w:val="003D4759"/>
    <w:rsid w:val="003D48CB"/>
    <w:rsid w:val="003D49F1"/>
    <w:rsid w:val="003D4BC7"/>
    <w:rsid w:val="003D4CEB"/>
    <w:rsid w:val="003D5007"/>
    <w:rsid w:val="003D5124"/>
    <w:rsid w:val="003D5221"/>
    <w:rsid w:val="003D522E"/>
    <w:rsid w:val="003D5325"/>
    <w:rsid w:val="003D5345"/>
    <w:rsid w:val="003D5387"/>
    <w:rsid w:val="003D53E5"/>
    <w:rsid w:val="003D540D"/>
    <w:rsid w:val="003D54B1"/>
    <w:rsid w:val="003D5506"/>
    <w:rsid w:val="003D552A"/>
    <w:rsid w:val="003D55FD"/>
    <w:rsid w:val="003D5684"/>
    <w:rsid w:val="003D5701"/>
    <w:rsid w:val="003D5712"/>
    <w:rsid w:val="003D5796"/>
    <w:rsid w:val="003D5801"/>
    <w:rsid w:val="003D58F6"/>
    <w:rsid w:val="003D595A"/>
    <w:rsid w:val="003D59C4"/>
    <w:rsid w:val="003D5A24"/>
    <w:rsid w:val="003D5A92"/>
    <w:rsid w:val="003D5C31"/>
    <w:rsid w:val="003D5E18"/>
    <w:rsid w:val="003D5E51"/>
    <w:rsid w:val="003D5F0C"/>
    <w:rsid w:val="003D6157"/>
    <w:rsid w:val="003D6211"/>
    <w:rsid w:val="003D627A"/>
    <w:rsid w:val="003D62E4"/>
    <w:rsid w:val="003D6422"/>
    <w:rsid w:val="003D66CC"/>
    <w:rsid w:val="003D6897"/>
    <w:rsid w:val="003D6ABB"/>
    <w:rsid w:val="003D6ACD"/>
    <w:rsid w:val="003D6BA2"/>
    <w:rsid w:val="003D6C8D"/>
    <w:rsid w:val="003D6DA3"/>
    <w:rsid w:val="003D6DC0"/>
    <w:rsid w:val="003D7138"/>
    <w:rsid w:val="003D716D"/>
    <w:rsid w:val="003D72E7"/>
    <w:rsid w:val="003D74DB"/>
    <w:rsid w:val="003D750C"/>
    <w:rsid w:val="003D75FC"/>
    <w:rsid w:val="003D778E"/>
    <w:rsid w:val="003D7865"/>
    <w:rsid w:val="003D7A57"/>
    <w:rsid w:val="003D7AAC"/>
    <w:rsid w:val="003D7C5F"/>
    <w:rsid w:val="003D7E99"/>
    <w:rsid w:val="003E008B"/>
    <w:rsid w:val="003E0559"/>
    <w:rsid w:val="003E066E"/>
    <w:rsid w:val="003E0750"/>
    <w:rsid w:val="003E0918"/>
    <w:rsid w:val="003E0A6D"/>
    <w:rsid w:val="003E0BC4"/>
    <w:rsid w:val="003E0C05"/>
    <w:rsid w:val="003E0F6B"/>
    <w:rsid w:val="003E10B9"/>
    <w:rsid w:val="003E1131"/>
    <w:rsid w:val="003E1169"/>
    <w:rsid w:val="003E1467"/>
    <w:rsid w:val="003E14FF"/>
    <w:rsid w:val="003E16FB"/>
    <w:rsid w:val="003E1759"/>
    <w:rsid w:val="003E1934"/>
    <w:rsid w:val="003E195D"/>
    <w:rsid w:val="003E1BFC"/>
    <w:rsid w:val="003E1D0A"/>
    <w:rsid w:val="003E1D38"/>
    <w:rsid w:val="003E1DA8"/>
    <w:rsid w:val="003E1E0A"/>
    <w:rsid w:val="003E1E24"/>
    <w:rsid w:val="003E1EC2"/>
    <w:rsid w:val="003E1ECA"/>
    <w:rsid w:val="003E1F98"/>
    <w:rsid w:val="003E2031"/>
    <w:rsid w:val="003E20FF"/>
    <w:rsid w:val="003E21AF"/>
    <w:rsid w:val="003E22B6"/>
    <w:rsid w:val="003E23FD"/>
    <w:rsid w:val="003E24D6"/>
    <w:rsid w:val="003E27B9"/>
    <w:rsid w:val="003E2905"/>
    <w:rsid w:val="003E2C56"/>
    <w:rsid w:val="003E2C68"/>
    <w:rsid w:val="003E2EB2"/>
    <w:rsid w:val="003E2FE3"/>
    <w:rsid w:val="003E30CD"/>
    <w:rsid w:val="003E31C3"/>
    <w:rsid w:val="003E323B"/>
    <w:rsid w:val="003E32EE"/>
    <w:rsid w:val="003E33B2"/>
    <w:rsid w:val="003E34AE"/>
    <w:rsid w:val="003E34CB"/>
    <w:rsid w:val="003E34DC"/>
    <w:rsid w:val="003E3524"/>
    <w:rsid w:val="003E367B"/>
    <w:rsid w:val="003E37F8"/>
    <w:rsid w:val="003E3A0E"/>
    <w:rsid w:val="003E3B07"/>
    <w:rsid w:val="003E3D34"/>
    <w:rsid w:val="003E3E74"/>
    <w:rsid w:val="003E406F"/>
    <w:rsid w:val="003E4187"/>
    <w:rsid w:val="003E4398"/>
    <w:rsid w:val="003E44AE"/>
    <w:rsid w:val="003E44C9"/>
    <w:rsid w:val="003E456A"/>
    <w:rsid w:val="003E4599"/>
    <w:rsid w:val="003E45A6"/>
    <w:rsid w:val="003E4630"/>
    <w:rsid w:val="003E4753"/>
    <w:rsid w:val="003E47AE"/>
    <w:rsid w:val="003E4823"/>
    <w:rsid w:val="003E4945"/>
    <w:rsid w:val="003E49D1"/>
    <w:rsid w:val="003E4A58"/>
    <w:rsid w:val="003E4BB8"/>
    <w:rsid w:val="003E4D72"/>
    <w:rsid w:val="003E5057"/>
    <w:rsid w:val="003E5147"/>
    <w:rsid w:val="003E5158"/>
    <w:rsid w:val="003E54B3"/>
    <w:rsid w:val="003E54D0"/>
    <w:rsid w:val="003E55B6"/>
    <w:rsid w:val="003E55E6"/>
    <w:rsid w:val="003E561B"/>
    <w:rsid w:val="003E5823"/>
    <w:rsid w:val="003E5932"/>
    <w:rsid w:val="003E5D64"/>
    <w:rsid w:val="003E5E90"/>
    <w:rsid w:val="003E5EDB"/>
    <w:rsid w:val="003E6095"/>
    <w:rsid w:val="003E625F"/>
    <w:rsid w:val="003E6420"/>
    <w:rsid w:val="003E64C9"/>
    <w:rsid w:val="003E664F"/>
    <w:rsid w:val="003E673B"/>
    <w:rsid w:val="003E6A52"/>
    <w:rsid w:val="003E6C72"/>
    <w:rsid w:val="003E6D3A"/>
    <w:rsid w:val="003E6EF1"/>
    <w:rsid w:val="003E6EF6"/>
    <w:rsid w:val="003E6F42"/>
    <w:rsid w:val="003E7001"/>
    <w:rsid w:val="003E7057"/>
    <w:rsid w:val="003E70CF"/>
    <w:rsid w:val="003E71AF"/>
    <w:rsid w:val="003E72A3"/>
    <w:rsid w:val="003E7329"/>
    <w:rsid w:val="003E74BB"/>
    <w:rsid w:val="003E76A9"/>
    <w:rsid w:val="003E76C5"/>
    <w:rsid w:val="003E7917"/>
    <w:rsid w:val="003E7920"/>
    <w:rsid w:val="003E7A0D"/>
    <w:rsid w:val="003E7A67"/>
    <w:rsid w:val="003E7B30"/>
    <w:rsid w:val="003E7B7C"/>
    <w:rsid w:val="003E7B9C"/>
    <w:rsid w:val="003E7BC3"/>
    <w:rsid w:val="003E7BF5"/>
    <w:rsid w:val="003E7C27"/>
    <w:rsid w:val="003E7CA7"/>
    <w:rsid w:val="003E7DCB"/>
    <w:rsid w:val="003E7E32"/>
    <w:rsid w:val="003E7EC5"/>
    <w:rsid w:val="003F009C"/>
    <w:rsid w:val="003F00AC"/>
    <w:rsid w:val="003F0104"/>
    <w:rsid w:val="003F018A"/>
    <w:rsid w:val="003F01A8"/>
    <w:rsid w:val="003F0373"/>
    <w:rsid w:val="003F058A"/>
    <w:rsid w:val="003F0AA9"/>
    <w:rsid w:val="003F0AE5"/>
    <w:rsid w:val="003F0C4F"/>
    <w:rsid w:val="003F0CF1"/>
    <w:rsid w:val="003F1086"/>
    <w:rsid w:val="003F109F"/>
    <w:rsid w:val="003F1113"/>
    <w:rsid w:val="003F1200"/>
    <w:rsid w:val="003F1230"/>
    <w:rsid w:val="003F135A"/>
    <w:rsid w:val="003F1460"/>
    <w:rsid w:val="003F14A2"/>
    <w:rsid w:val="003F153F"/>
    <w:rsid w:val="003F16EB"/>
    <w:rsid w:val="003F17BF"/>
    <w:rsid w:val="003F182D"/>
    <w:rsid w:val="003F19E9"/>
    <w:rsid w:val="003F1C67"/>
    <w:rsid w:val="003F1D66"/>
    <w:rsid w:val="003F239A"/>
    <w:rsid w:val="003F23AA"/>
    <w:rsid w:val="003F2400"/>
    <w:rsid w:val="003F241B"/>
    <w:rsid w:val="003F25A4"/>
    <w:rsid w:val="003F25FD"/>
    <w:rsid w:val="003F26CA"/>
    <w:rsid w:val="003F27AF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58"/>
    <w:rsid w:val="003F38BF"/>
    <w:rsid w:val="003F3965"/>
    <w:rsid w:val="003F39E7"/>
    <w:rsid w:val="003F39F5"/>
    <w:rsid w:val="003F3B82"/>
    <w:rsid w:val="003F3E6D"/>
    <w:rsid w:val="003F3F3B"/>
    <w:rsid w:val="003F3FC1"/>
    <w:rsid w:val="003F4559"/>
    <w:rsid w:val="003F4600"/>
    <w:rsid w:val="003F483E"/>
    <w:rsid w:val="003F489B"/>
    <w:rsid w:val="003F49E8"/>
    <w:rsid w:val="003F4CBB"/>
    <w:rsid w:val="003F4DC0"/>
    <w:rsid w:val="003F4E10"/>
    <w:rsid w:val="003F4E25"/>
    <w:rsid w:val="003F4F23"/>
    <w:rsid w:val="003F515D"/>
    <w:rsid w:val="003F520C"/>
    <w:rsid w:val="003F53C2"/>
    <w:rsid w:val="003F5601"/>
    <w:rsid w:val="003F5604"/>
    <w:rsid w:val="003F56A7"/>
    <w:rsid w:val="003F5740"/>
    <w:rsid w:val="003F58D8"/>
    <w:rsid w:val="003F58E4"/>
    <w:rsid w:val="003F5983"/>
    <w:rsid w:val="003F5D9A"/>
    <w:rsid w:val="003F5DB0"/>
    <w:rsid w:val="003F60A3"/>
    <w:rsid w:val="003F611C"/>
    <w:rsid w:val="003F614E"/>
    <w:rsid w:val="003F62D6"/>
    <w:rsid w:val="003F637D"/>
    <w:rsid w:val="003F63E5"/>
    <w:rsid w:val="003F64A3"/>
    <w:rsid w:val="003F6580"/>
    <w:rsid w:val="003F6589"/>
    <w:rsid w:val="003F68FD"/>
    <w:rsid w:val="003F697C"/>
    <w:rsid w:val="003F6A6F"/>
    <w:rsid w:val="003F6C7D"/>
    <w:rsid w:val="003F6ED0"/>
    <w:rsid w:val="003F7333"/>
    <w:rsid w:val="003F7379"/>
    <w:rsid w:val="003F73AA"/>
    <w:rsid w:val="003F76DC"/>
    <w:rsid w:val="003F7709"/>
    <w:rsid w:val="003F787B"/>
    <w:rsid w:val="003F789C"/>
    <w:rsid w:val="003F78A2"/>
    <w:rsid w:val="003F7D75"/>
    <w:rsid w:val="003F7DB5"/>
    <w:rsid w:val="003F7E05"/>
    <w:rsid w:val="003F7E24"/>
    <w:rsid w:val="003F7EC3"/>
    <w:rsid w:val="00400026"/>
    <w:rsid w:val="004000AD"/>
    <w:rsid w:val="00400208"/>
    <w:rsid w:val="004002B5"/>
    <w:rsid w:val="0040032E"/>
    <w:rsid w:val="004003BB"/>
    <w:rsid w:val="004003DD"/>
    <w:rsid w:val="00400448"/>
    <w:rsid w:val="004005AE"/>
    <w:rsid w:val="00400695"/>
    <w:rsid w:val="00400825"/>
    <w:rsid w:val="00400B98"/>
    <w:rsid w:val="00400C4A"/>
    <w:rsid w:val="00400C7D"/>
    <w:rsid w:val="00400CDC"/>
    <w:rsid w:val="0040103A"/>
    <w:rsid w:val="0040114B"/>
    <w:rsid w:val="00401190"/>
    <w:rsid w:val="0040127A"/>
    <w:rsid w:val="00401312"/>
    <w:rsid w:val="00401516"/>
    <w:rsid w:val="00401551"/>
    <w:rsid w:val="00401771"/>
    <w:rsid w:val="00401A4E"/>
    <w:rsid w:val="00401ABA"/>
    <w:rsid w:val="00401ABB"/>
    <w:rsid w:val="00401CDC"/>
    <w:rsid w:val="00401D52"/>
    <w:rsid w:val="00401DDB"/>
    <w:rsid w:val="004021CB"/>
    <w:rsid w:val="004021F0"/>
    <w:rsid w:val="00402225"/>
    <w:rsid w:val="00402260"/>
    <w:rsid w:val="0040236B"/>
    <w:rsid w:val="004023C5"/>
    <w:rsid w:val="004024A7"/>
    <w:rsid w:val="004027B2"/>
    <w:rsid w:val="00402887"/>
    <w:rsid w:val="0040299F"/>
    <w:rsid w:val="004029B9"/>
    <w:rsid w:val="00402A9D"/>
    <w:rsid w:val="00402B26"/>
    <w:rsid w:val="00402B4C"/>
    <w:rsid w:val="00402C41"/>
    <w:rsid w:val="00402EF1"/>
    <w:rsid w:val="00402FA2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30B"/>
    <w:rsid w:val="0040351A"/>
    <w:rsid w:val="0040360D"/>
    <w:rsid w:val="004036CE"/>
    <w:rsid w:val="0040373C"/>
    <w:rsid w:val="0040381B"/>
    <w:rsid w:val="0040384D"/>
    <w:rsid w:val="0040391E"/>
    <w:rsid w:val="00403957"/>
    <w:rsid w:val="00403A90"/>
    <w:rsid w:val="00403DE3"/>
    <w:rsid w:val="00403E56"/>
    <w:rsid w:val="00403F4D"/>
    <w:rsid w:val="00403FE1"/>
    <w:rsid w:val="00404023"/>
    <w:rsid w:val="004042A9"/>
    <w:rsid w:val="004042C8"/>
    <w:rsid w:val="004042DA"/>
    <w:rsid w:val="004044DA"/>
    <w:rsid w:val="00404557"/>
    <w:rsid w:val="00404737"/>
    <w:rsid w:val="004047B6"/>
    <w:rsid w:val="004048F3"/>
    <w:rsid w:val="00404B28"/>
    <w:rsid w:val="00404E19"/>
    <w:rsid w:val="00404E97"/>
    <w:rsid w:val="004051D8"/>
    <w:rsid w:val="00405285"/>
    <w:rsid w:val="0040532B"/>
    <w:rsid w:val="00405359"/>
    <w:rsid w:val="00405368"/>
    <w:rsid w:val="004054D3"/>
    <w:rsid w:val="004054E5"/>
    <w:rsid w:val="0040581B"/>
    <w:rsid w:val="0040586E"/>
    <w:rsid w:val="004059FE"/>
    <w:rsid w:val="00405A48"/>
    <w:rsid w:val="00405AB2"/>
    <w:rsid w:val="00405ABD"/>
    <w:rsid w:val="00405D9D"/>
    <w:rsid w:val="00405FAC"/>
    <w:rsid w:val="004064D6"/>
    <w:rsid w:val="004064F4"/>
    <w:rsid w:val="0040668D"/>
    <w:rsid w:val="004067AB"/>
    <w:rsid w:val="0040689A"/>
    <w:rsid w:val="0040691D"/>
    <w:rsid w:val="004069D0"/>
    <w:rsid w:val="00406A84"/>
    <w:rsid w:val="00406C57"/>
    <w:rsid w:val="00406C7C"/>
    <w:rsid w:val="00406D03"/>
    <w:rsid w:val="00406DF7"/>
    <w:rsid w:val="00406E01"/>
    <w:rsid w:val="004072ED"/>
    <w:rsid w:val="0040743D"/>
    <w:rsid w:val="00407554"/>
    <w:rsid w:val="00407650"/>
    <w:rsid w:val="0040774E"/>
    <w:rsid w:val="00407762"/>
    <w:rsid w:val="0040776E"/>
    <w:rsid w:val="00407B33"/>
    <w:rsid w:val="00407C7A"/>
    <w:rsid w:val="00407DAA"/>
    <w:rsid w:val="00407F9A"/>
    <w:rsid w:val="00410157"/>
    <w:rsid w:val="00410287"/>
    <w:rsid w:val="004102C1"/>
    <w:rsid w:val="004102F9"/>
    <w:rsid w:val="00410528"/>
    <w:rsid w:val="004105C9"/>
    <w:rsid w:val="004109D8"/>
    <w:rsid w:val="00410A72"/>
    <w:rsid w:val="00410C09"/>
    <w:rsid w:val="00410D00"/>
    <w:rsid w:val="00410D0F"/>
    <w:rsid w:val="00410E4F"/>
    <w:rsid w:val="00410E8C"/>
    <w:rsid w:val="00410EF2"/>
    <w:rsid w:val="00411016"/>
    <w:rsid w:val="004111B1"/>
    <w:rsid w:val="00411237"/>
    <w:rsid w:val="0041123D"/>
    <w:rsid w:val="00411274"/>
    <w:rsid w:val="00411340"/>
    <w:rsid w:val="00411353"/>
    <w:rsid w:val="004113B8"/>
    <w:rsid w:val="00411526"/>
    <w:rsid w:val="00411657"/>
    <w:rsid w:val="004116E4"/>
    <w:rsid w:val="004119BF"/>
    <w:rsid w:val="00411AA5"/>
    <w:rsid w:val="00411B8D"/>
    <w:rsid w:val="00411CC5"/>
    <w:rsid w:val="00411CFF"/>
    <w:rsid w:val="00411D9D"/>
    <w:rsid w:val="00411DBC"/>
    <w:rsid w:val="00411DC6"/>
    <w:rsid w:val="00411F47"/>
    <w:rsid w:val="00411FB2"/>
    <w:rsid w:val="0041219D"/>
    <w:rsid w:val="00412234"/>
    <w:rsid w:val="00412635"/>
    <w:rsid w:val="00412666"/>
    <w:rsid w:val="00412884"/>
    <w:rsid w:val="004128A1"/>
    <w:rsid w:val="0041293E"/>
    <w:rsid w:val="004129BF"/>
    <w:rsid w:val="00412A5B"/>
    <w:rsid w:val="00412AB2"/>
    <w:rsid w:val="00412E4D"/>
    <w:rsid w:val="00412F60"/>
    <w:rsid w:val="004130E4"/>
    <w:rsid w:val="00413234"/>
    <w:rsid w:val="00413300"/>
    <w:rsid w:val="00413468"/>
    <w:rsid w:val="004135FF"/>
    <w:rsid w:val="0041361A"/>
    <w:rsid w:val="00413698"/>
    <w:rsid w:val="0041373A"/>
    <w:rsid w:val="0041379F"/>
    <w:rsid w:val="00413870"/>
    <w:rsid w:val="004138D0"/>
    <w:rsid w:val="00413940"/>
    <w:rsid w:val="00413A43"/>
    <w:rsid w:val="00413C56"/>
    <w:rsid w:val="00413FA0"/>
    <w:rsid w:val="00413FB7"/>
    <w:rsid w:val="00414026"/>
    <w:rsid w:val="004140D5"/>
    <w:rsid w:val="004140EF"/>
    <w:rsid w:val="00414468"/>
    <w:rsid w:val="004144C9"/>
    <w:rsid w:val="00414587"/>
    <w:rsid w:val="004147AE"/>
    <w:rsid w:val="004148C1"/>
    <w:rsid w:val="004148E6"/>
    <w:rsid w:val="00414911"/>
    <w:rsid w:val="00414A34"/>
    <w:rsid w:val="00414B24"/>
    <w:rsid w:val="00414C2B"/>
    <w:rsid w:val="00414C63"/>
    <w:rsid w:val="00414CA9"/>
    <w:rsid w:val="00414D17"/>
    <w:rsid w:val="00414D2D"/>
    <w:rsid w:val="00414E53"/>
    <w:rsid w:val="00414E7B"/>
    <w:rsid w:val="00414EDB"/>
    <w:rsid w:val="00414F56"/>
    <w:rsid w:val="00414FC3"/>
    <w:rsid w:val="00414FEC"/>
    <w:rsid w:val="004153E3"/>
    <w:rsid w:val="00415410"/>
    <w:rsid w:val="0041564A"/>
    <w:rsid w:val="004157DD"/>
    <w:rsid w:val="00415853"/>
    <w:rsid w:val="0041595F"/>
    <w:rsid w:val="00415A09"/>
    <w:rsid w:val="00415A58"/>
    <w:rsid w:val="00415A7B"/>
    <w:rsid w:val="00415ABD"/>
    <w:rsid w:val="00415C85"/>
    <w:rsid w:val="00415D59"/>
    <w:rsid w:val="00415E66"/>
    <w:rsid w:val="00415F5D"/>
    <w:rsid w:val="00415FBC"/>
    <w:rsid w:val="00415FD0"/>
    <w:rsid w:val="004160E4"/>
    <w:rsid w:val="004160F3"/>
    <w:rsid w:val="004161DF"/>
    <w:rsid w:val="004161F2"/>
    <w:rsid w:val="00416307"/>
    <w:rsid w:val="004163D5"/>
    <w:rsid w:val="00416404"/>
    <w:rsid w:val="00416441"/>
    <w:rsid w:val="0041651C"/>
    <w:rsid w:val="00416613"/>
    <w:rsid w:val="004167FC"/>
    <w:rsid w:val="004168BE"/>
    <w:rsid w:val="004168D5"/>
    <w:rsid w:val="004169EA"/>
    <w:rsid w:val="00416B0F"/>
    <w:rsid w:val="00416C83"/>
    <w:rsid w:val="00416CE2"/>
    <w:rsid w:val="00416D0A"/>
    <w:rsid w:val="00416D20"/>
    <w:rsid w:val="00416F6B"/>
    <w:rsid w:val="00417021"/>
    <w:rsid w:val="00417056"/>
    <w:rsid w:val="004171F5"/>
    <w:rsid w:val="00417263"/>
    <w:rsid w:val="0041727F"/>
    <w:rsid w:val="00417519"/>
    <w:rsid w:val="004177A9"/>
    <w:rsid w:val="004177C0"/>
    <w:rsid w:val="0041798D"/>
    <w:rsid w:val="004179C7"/>
    <w:rsid w:val="00417CFE"/>
    <w:rsid w:val="00417DBF"/>
    <w:rsid w:val="00417E54"/>
    <w:rsid w:val="00417E55"/>
    <w:rsid w:val="00417E8B"/>
    <w:rsid w:val="0042006A"/>
    <w:rsid w:val="0042013D"/>
    <w:rsid w:val="0042029C"/>
    <w:rsid w:val="0042051D"/>
    <w:rsid w:val="0042057A"/>
    <w:rsid w:val="004206B9"/>
    <w:rsid w:val="004207D7"/>
    <w:rsid w:val="00420825"/>
    <w:rsid w:val="004208DC"/>
    <w:rsid w:val="00420951"/>
    <w:rsid w:val="00420A3E"/>
    <w:rsid w:val="00420A5E"/>
    <w:rsid w:val="00420AC0"/>
    <w:rsid w:val="00420B2A"/>
    <w:rsid w:val="00420CB7"/>
    <w:rsid w:val="00420D76"/>
    <w:rsid w:val="00420DEC"/>
    <w:rsid w:val="00420E39"/>
    <w:rsid w:val="00420E93"/>
    <w:rsid w:val="00420EE9"/>
    <w:rsid w:val="0042140F"/>
    <w:rsid w:val="004214A4"/>
    <w:rsid w:val="004214C0"/>
    <w:rsid w:val="004216FD"/>
    <w:rsid w:val="004218B8"/>
    <w:rsid w:val="004218DF"/>
    <w:rsid w:val="00421937"/>
    <w:rsid w:val="00421C81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70"/>
    <w:rsid w:val="004223FF"/>
    <w:rsid w:val="004225F4"/>
    <w:rsid w:val="00422642"/>
    <w:rsid w:val="004226E9"/>
    <w:rsid w:val="00422793"/>
    <w:rsid w:val="004227ED"/>
    <w:rsid w:val="00422B2D"/>
    <w:rsid w:val="00422BE0"/>
    <w:rsid w:val="00422DEF"/>
    <w:rsid w:val="00422E54"/>
    <w:rsid w:val="00422E67"/>
    <w:rsid w:val="00422F85"/>
    <w:rsid w:val="00423000"/>
    <w:rsid w:val="00423239"/>
    <w:rsid w:val="0042323D"/>
    <w:rsid w:val="004234D4"/>
    <w:rsid w:val="0042353A"/>
    <w:rsid w:val="00423925"/>
    <w:rsid w:val="0042394B"/>
    <w:rsid w:val="00423B12"/>
    <w:rsid w:val="00423B15"/>
    <w:rsid w:val="00423BB6"/>
    <w:rsid w:val="00423BFD"/>
    <w:rsid w:val="00423D19"/>
    <w:rsid w:val="00423DD5"/>
    <w:rsid w:val="00424028"/>
    <w:rsid w:val="0042405F"/>
    <w:rsid w:val="00424237"/>
    <w:rsid w:val="004242B7"/>
    <w:rsid w:val="0042450C"/>
    <w:rsid w:val="0042454B"/>
    <w:rsid w:val="004247A9"/>
    <w:rsid w:val="004247DF"/>
    <w:rsid w:val="004248DB"/>
    <w:rsid w:val="00424A01"/>
    <w:rsid w:val="00424A43"/>
    <w:rsid w:val="00424BCC"/>
    <w:rsid w:val="00424C86"/>
    <w:rsid w:val="00424D6D"/>
    <w:rsid w:val="00424D79"/>
    <w:rsid w:val="00425151"/>
    <w:rsid w:val="0042517E"/>
    <w:rsid w:val="00425217"/>
    <w:rsid w:val="0042532F"/>
    <w:rsid w:val="00425364"/>
    <w:rsid w:val="00425367"/>
    <w:rsid w:val="00425533"/>
    <w:rsid w:val="004255C3"/>
    <w:rsid w:val="00425673"/>
    <w:rsid w:val="004256D8"/>
    <w:rsid w:val="00425837"/>
    <w:rsid w:val="00425906"/>
    <w:rsid w:val="004259CC"/>
    <w:rsid w:val="00425A10"/>
    <w:rsid w:val="00425A5B"/>
    <w:rsid w:val="00426010"/>
    <w:rsid w:val="00426027"/>
    <w:rsid w:val="004260D4"/>
    <w:rsid w:val="00426122"/>
    <w:rsid w:val="0042613E"/>
    <w:rsid w:val="004261A6"/>
    <w:rsid w:val="00426239"/>
    <w:rsid w:val="00426278"/>
    <w:rsid w:val="0042647E"/>
    <w:rsid w:val="0042655E"/>
    <w:rsid w:val="004265DE"/>
    <w:rsid w:val="004266BB"/>
    <w:rsid w:val="0042688A"/>
    <w:rsid w:val="004268B2"/>
    <w:rsid w:val="00426942"/>
    <w:rsid w:val="00426996"/>
    <w:rsid w:val="00426A14"/>
    <w:rsid w:val="00426B65"/>
    <w:rsid w:val="00426B86"/>
    <w:rsid w:val="00426BCE"/>
    <w:rsid w:val="00426CC5"/>
    <w:rsid w:val="00426D68"/>
    <w:rsid w:val="00426DB5"/>
    <w:rsid w:val="00426E09"/>
    <w:rsid w:val="00426E2F"/>
    <w:rsid w:val="00426EF2"/>
    <w:rsid w:val="00426FFC"/>
    <w:rsid w:val="00427019"/>
    <w:rsid w:val="0042701A"/>
    <w:rsid w:val="004271CB"/>
    <w:rsid w:val="004272F0"/>
    <w:rsid w:val="00427318"/>
    <w:rsid w:val="00427327"/>
    <w:rsid w:val="0042738C"/>
    <w:rsid w:val="00427433"/>
    <w:rsid w:val="00427662"/>
    <w:rsid w:val="004277D7"/>
    <w:rsid w:val="004277D9"/>
    <w:rsid w:val="004278B1"/>
    <w:rsid w:val="0042791F"/>
    <w:rsid w:val="004279D2"/>
    <w:rsid w:val="004279EC"/>
    <w:rsid w:val="004279F5"/>
    <w:rsid w:val="00427BEF"/>
    <w:rsid w:val="00427EC8"/>
    <w:rsid w:val="00427F7A"/>
    <w:rsid w:val="00430158"/>
    <w:rsid w:val="0043023A"/>
    <w:rsid w:val="0043027D"/>
    <w:rsid w:val="00430306"/>
    <w:rsid w:val="004303DC"/>
    <w:rsid w:val="0043040F"/>
    <w:rsid w:val="0043051D"/>
    <w:rsid w:val="00430590"/>
    <w:rsid w:val="00430721"/>
    <w:rsid w:val="00430789"/>
    <w:rsid w:val="00430848"/>
    <w:rsid w:val="0043098C"/>
    <w:rsid w:val="0043099D"/>
    <w:rsid w:val="00430A99"/>
    <w:rsid w:val="00430BB5"/>
    <w:rsid w:val="00430C9B"/>
    <w:rsid w:val="00430CB3"/>
    <w:rsid w:val="00430CE4"/>
    <w:rsid w:val="00430DF8"/>
    <w:rsid w:val="00430F26"/>
    <w:rsid w:val="00430F58"/>
    <w:rsid w:val="00430F91"/>
    <w:rsid w:val="0043112D"/>
    <w:rsid w:val="00431178"/>
    <w:rsid w:val="00431186"/>
    <w:rsid w:val="004312DC"/>
    <w:rsid w:val="0043137E"/>
    <w:rsid w:val="0043141B"/>
    <w:rsid w:val="00431431"/>
    <w:rsid w:val="00431434"/>
    <w:rsid w:val="004314B8"/>
    <w:rsid w:val="00431646"/>
    <w:rsid w:val="00431672"/>
    <w:rsid w:val="00431948"/>
    <w:rsid w:val="00431A0E"/>
    <w:rsid w:val="00431AD3"/>
    <w:rsid w:val="00431B2D"/>
    <w:rsid w:val="00431BEF"/>
    <w:rsid w:val="00431C03"/>
    <w:rsid w:val="00431DF2"/>
    <w:rsid w:val="00432314"/>
    <w:rsid w:val="00432360"/>
    <w:rsid w:val="00432365"/>
    <w:rsid w:val="0043244A"/>
    <w:rsid w:val="0043248B"/>
    <w:rsid w:val="004324C6"/>
    <w:rsid w:val="004324DA"/>
    <w:rsid w:val="0043252D"/>
    <w:rsid w:val="004327ED"/>
    <w:rsid w:val="004328AA"/>
    <w:rsid w:val="00432A1F"/>
    <w:rsid w:val="00432ACB"/>
    <w:rsid w:val="00432B06"/>
    <w:rsid w:val="00432C40"/>
    <w:rsid w:val="00432CEC"/>
    <w:rsid w:val="00432CEF"/>
    <w:rsid w:val="00432D6B"/>
    <w:rsid w:val="00432FD8"/>
    <w:rsid w:val="00432FFF"/>
    <w:rsid w:val="00433074"/>
    <w:rsid w:val="004330CD"/>
    <w:rsid w:val="00433187"/>
    <w:rsid w:val="004332D5"/>
    <w:rsid w:val="0043339B"/>
    <w:rsid w:val="00433701"/>
    <w:rsid w:val="00433995"/>
    <w:rsid w:val="00433A67"/>
    <w:rsid w:val="00433E57"/>
    <w:rsid w:val="00434066"/>
    <w:rsid w:val="00434092"/>
    <w:rsid w:val="00434326"/>
    <w:rsid w:val="004343B6"/>
    <w:rsid w:val="0043456A"/>
    <w:rsid w:val="00434590"/>
    <w:rsid w:val="00434957"/>
    <w:rsid w:val="0043495A"/>
    <w:rsid w:val="00434973"/>
    <w:rsid w:val="004349C2"/>
    <w:rsid w:val="004349D9"/>
    <w:rsid w:val="00434A01"/>
    <w:rsid w:val="00434A5F"/>
    <w:rsid w:val="00434B55"/>
    <w:rsid w:val="00434C25"/>
    <w:rsid w:val="00434C3C"/>
    <w:rsid w:val="00434EEA"/>
    <w:rsid w:val="00434FE4"/>
    <w:rsid w:val="004350B9"/>
    <w:rsid w:val="0043549B"/>
    <w:rsid w:val="004354EE"/>
    <w:rsid w:val="0043568C"/>
    <w:rsid w:val="004356DC"/>
    <w:rsid w:val="0043574A"/>
    <w:rsid w:val="0043589F"/>
    <w:rsid w:val="004358CD"/>
    <w:rsid w:val="00435948"/>
    <w:rsid w:val="00435999"/>
    <w:rsid w:val="00435B35"/>
    <w:rsid w:val="00435B89"/>
    <w:rsid w:val="00435ECF"/>
    <w:rsid w:val="00435F68"/>
    <w:rsid w:val="00436245"/>
    <w:rsid w:val="004362A6"/>
    <w:rsid w:val="00436656"/>
    <w:rsid w:val="00436673"/>
    <w:rsid w:val="00436840"/>
    <w:rsid w:val="00436848"/>
    <w:rsid w:val="004369BB"/>
    <w:rsid w:val="00436A93"/>
    <w:rsid w:val="00436D34"/>
    <w:rsid w:val="00437097"/>
    <w:rsid w:val="004371DD"/>
    <w:rsid w:val="0043722C"/>
    <w:rsid w:val="00437326"/>
    <w:rsid w:val="004374E3"/>
    <w:rsid w:val="004376C7"/>
    <w:rsid w:val="00437714"/>
    <w:rsid w:val="0043777B"/>
    <w:rsid w:val="00437783"/>
    <w:rsid w:val="0043790D"/>
    <w:rsid w:val="00437945"/>
    <w:rsid w:val="00437A47"/>
    <w:rsid w:val="00437B53"/>
    <w:rsid w:val="00437D38"/>
    <w:rsid w:val="00437D9B"/>
    <w:rsid w:val="00437DAF"/>
    <w:rsid w:val="004401F9"/>
    <w:rsid w:val="0044047C"/>
    <w:rsid w:val="004404C4"/>
    <w:rsid w:val="00440502"/>
    <w:rsid w:val="0044068F"/>
    <w:rsid w:val="00440701"/>
    <w:rsid w:val="00440712"/>
    <w:rsid w:val="004407C4"/>
    <w:rsid w:val="00440926"/>
    <w:rsid w:val="0044092D"/>
    <w:rsid w:val="00440957"/>
    <w:rsid w:val="00440963"/>
    <w:rsid w:val="00440967"/>
    <w:rsid w:val="00440A38"/>
    <w:rsid w:val="00440A3F"/>
    <w:rsid w:val="00440AB0"/>
    <w:rsid w:val="00440C18"/>
    <w:rsid w:val="00440C3D"/>
    <w:rsid w:val="00440CF9"/>
    <w:rsid w:val="00440D9F"/>
    <w:rsid w:val="00440DED"/>
    <w:rsid w:val="00440EBF"/>
    <w:rsid w:val="00440F5D"/>
    <w:rsid w:val="00440FA2"/>
    <w:rsid w:val="004410F7"/>
    <w:rsid w:val="0044125E"/>
    <w:rsid w:val="004412EB"/>
    <w:rsid w:val="00441325"/>
    <w:rsid w:val="004414F2"/>
    <w:rsid w:val="004415B4"/>
    <w:rsid w:val="004416AA"/>
    <w:rsid w:val="00441701"/>
    <w:rsid w:val="00441886"/>
    <w:rsid w:val="00441A85"/>
    <w:rsid w:val="00441B4E"/>
    <w:rsid w:val="00441C49"/>
    <w:rsid w:val="00441C50"/>
    <w:rsid w:val="00441C5F"/>
    <w:rsid w:val="00441C7B"/>
    <w:rsid w:val="00441C9E"/>
    <w:rsid w:val="00441D63"/>
    <w:rsid w:val="00441D6F"/>
    <w:rsid w:val="00441FD5"/>
    <w:rsid w:val="00442428"/>
    <w:rsid w:val="00442470"/>
    <w:rsid w:val="00442505"/>
    <w:rsid w:val="00442573"/>
    <w:rsid w:val="00442670"/>
    <w:rsid w:val="0044277E"/>
    <w:rsid w:val="00442ABD"/>
    <w:rsid w:val="00442B1A"/>
    <w:rsid w:val="0044321E"/>
    <w:rsid w:val="0044322D"/>
    <w:rsid w:val="00443232"/>
    <w:rsid w:val="0044328F"/>
    <w:rsid w:val="004432A0"/>
    <w:rsid w:val="004432A7"/>
    <w:rsid w:val="00443310"/>
    <w:rsid w:val="004433B9"/>
    <w:rsid w:val="004433CD"/>
    <w:rsid w:val="00443535"/>
    <w:rsid w:val="00443827"/>
    <w:rsid w:val="0044389C"/>
    <w:rsid w:val="004438EA"/>
    <w:rsid w:val="004438EB"/>
    <w:rsid w:val="00443985"/>
    <w:rsid w:val="00443BB1"/>
    <w:rsid w:val="00443C1F"/>
    <w:rsid w:val="00443F15"/>
    <w:rsid w:val="00443F9A"/>
    <w:rsid w:val="0044408C"/>
    <w:rsid w:val="004440D6"/>
    <w:rsid w:val="0044413F"/>
    <w:rsid w:val="0044427A"/>
    <w:rsid w:val="0044428B"/>
    <w:rsid w:val="00444291"/>
    <w:rsid w:val="0044433C"/>
    <w:rsid w:val="0044440D"/>
    <w:rsid w:val="00444475"/>
    <w:rsid w:val="004444D7"/>
    <w:rsid w:val="004447A3"/>
    <w:rsid w:val="00444874"/>
    <w:rsid w:val="004448DC"/>
    <w:rsid w:val="004448DE"/>
    <w:rsid w:val="004448F8"/>
    <w:rsid w:val="0044493E"/>
    <w:rsid w:val="00444A47"/>
    <w:rsid w:val="00444A6E"/>
    <w:rsid w:val="00444B59"/>
    <w:rsid w:val="00444B88"/>
    <w:rsid w:val="00444D98"/>
    <w:rsid w:val="00444E03"/>
    <w:rsid w:val="00444E77"/>
    <w:rsid w:val="00444F8A"/>
    <w:rsid w:val="0044505A"/>
    <w:rsid w:val="004450AF"/>
    <w:rsid w:val="004456E1"/>
    <w:rsid w:val="004458A0"/>
    <w:rsid w:val="00445915"/>
    <w:rsid w:val="00445D92"/>
    <w:rsid w:val="00445E4C"/>
    <w:rsid w:val="00445E54"/>
    <w:rsid w:val="00445F77"/>
    <w:rsid w:val="0044606A"/>
    <w:rsid w:val="00446188"/>
    <w:rsid w:val="004462C5"/>
    <w:rsid w:val="0044649C"/>
    <w:rsid w:val="004465E5"/>
    <w:rsid w:val="00446603"/>
    <w:rsid w:val="0044661D"/>
    <w:rsid w:val="00446687"/>
    <w:rsid w:val="004466EC"/>
    <w:rsid w:val="0044679D"/>
    <w:rsid w:val="00446829"/>
    <w:rsid w:val="00446A60"/>
    <w:rsid w:val="00446B67"/>
    <w:rsid w:val="00446B8B"/>
    <w:rsid w:val="00446BA8"/>
    <w:rsid w:val="00446C6F"/>
    <w:rsid w:val="00446CCC"/>
    <w:rsid w:val="00446DC4"/>
    <w:rsid w:val="00446DCE"/>
    <w:rsid w:val="00446DED"/>
    <w:rsid w:val="00446F01"/>
    <w:rsid w:val="00446F54"/>
    <w:rsid w:val="004470E4"/>
    <w:rsid w:val="004471F6"/>
    <w:rsid w:val="004473BF"/>
    <w:rsid w:val="004474DC"/>
    <w:rsid w:val="0044757E"/>
    <w:rsid w:val="004475AF"/>
    <w:rsid w:val="00447689"/>
    <w:rsid w:val="00447865"/>
    <w:rsid w:val="0044788C"/>
    <w:rsid w:val="00447B77"/>
    <w:rsid w:val="00447CA6"/>
    <w:rsid w:val="00447D58"/>
    <w:rsid w:val="00447DD0"/>
    <w:rsid w:val="00447DEB"/>
    <w:rsid w:val="004503DB"/>
    <w:rsid w:val="00450441"/>
    <w:rsid w:val="00450477"/>
    <w:rsid w:val="00450650"/>
    <w:rsid w:val="00450679"/>
    <w:rsid w:val="004506ED"/>
    <w:rsid w:val="004507A3"/>
    <w:rsid w:val="00450862"/>
    <w:rsid w:val="0045091E"/>
    <w:rsid w:val="004509AC"/>
    <w:rsid w:val="00450B0F"/>
    <w:rsid w:val="00450C93"/>
    <w:rsid w:val="00450D49"/>
    <w:rsid w:val="00450D9C"/>
    <w:rsid w:val="00450DC6"/>
    <w:rsid w:val="00450DE7"/>
    <w:rsid w:val="00450E1E"/>
    <w:rsid w:val="00450EF3"/>
    <w:rsid w:val="00450F79"/>
    <w:rsid w:val="00450F9C"/>
    <w:rsid w:val="0045101D"/>
    <w:rsid w:val="0045109B"/>
    <w:rsid w:val="004510BB"/>
    <w:rsid w:val="00451105"/>
    <w:rsid w:val="0045114B"/>
    <w:rsid w:val="0045116E"/>
    <w:rsid w:val="0045124B"/>
    <w:rsid w:val="00451373"/>
    <w:rsid w:val="004513DC"/>
    <w:rsid w:val="00451613"/>
    <w:rsid w:val="0045174F"/>
    <w:rsid w:val="004517F5"/>
    <w:rsid w:val="004518FB"/>
    <w:rsid w:val="0045197F"/>
    <w:rsid w:val="00451997"/>
    <w:rsid w:val="00451A06"/>
    <w:rsid w:val="00451AAA"/>
    <w:rsid w:val="00451B0F"/>
    <w:rsid w:val="00451DD2"/>
    <w:rsid w:val="00451DED"/>
    <w:rsid w:val="00451E1E"/>
    <w:rsid w:val="00451E5F"/>
    <w:rsid w:val="00451EB6"/>
    <w:rsid w:val="004522CB"/>
    <w:rsid w:val="00452339"/>
    <w:rsid w:val="004523EB"/>
    <w:rsid w:val="00452444"/>
    <w:rsid w:val="004524A3"/>
    <w:rsid w:val="004525E3"/>
    <w:rsid w:val="0045275F"/>
    <w:rsid w:val="004528CF"/>
    <w:rsid w:val="00452A75"/>
    <w:rsid w:val="00453352"/>
    <w:rsid w:val="004537BF"/>
    <w:rsid w:val="004538FA"/>
    <w:rsid w:val="00453A34"/>
    <w:rsid w:val="00453B4D"/>
    <w:rsid w:val="00453DC1"/>
    <w:rsid w:val="00453E51"/>
    <w:rsid w:val="004541A5"/>
    <w:rsid w:val="00454452"/>
    <w:rsid w:val="00454563"/>
    <w:rsid w:val="00454618"/>
    <w:rsid w:val="00454748"/>
    <w:rsid w:val="0045487C"/>
    <w:rsid w:val="00454979"/>
    <w:rsid w:val="00454A27"/>
    <w:rsid w:val="00454A68"/>
    <w:rsid w:val="00454CDE"/>
    <w:rsid w:val="00454F70"/>
    <w:rsid w:val="004551A3"/>
    <w:rsid w:val="004553F7"/>
    <w:rsid w:val="00455430"/>
    <w:rsid w:val="00455433"/>
    <w:rsid w:val="0045555E"/>
    <w:rsid w:val="00455692"/>
    <w:rsid w:val="0045571F"/>
    <w:rsid w:val="004557C6"/>
    <w:rsid w:val="00455913"/>
    <w:rsid w:val="00455920"/>
    <w:rsid w:val="00455A53"/>
    <w:rsid w:val="00455E51"/>
    <w:rsid w:val="00455F55"/>
    <w:rsid w:val="00455F96"/>
    <w:rsid w:val="00455FD0"/>
    <w:rsid w:val="00455FD9"/>
    <w:rsid w:val="004561A6"/>
    <w:rsid w:val="004561CF"/>
    <w:rsid w:val="00456271"/>
    <w:rsid w:val="0045637B"/>
    <w:rsid w:val="004564A5"/>
    <w:rsid w:val="004565E3"/>
    <w:rsid w:val="004565F5"/>
    <w:rsid w:val="00456626"/>
    <w:rsid w:val="0045672A"/>
    <w:rsid w:val="00456921"/>
    <w:rsid w:val="004569C2"/>
    <w:rsid w:val="00456A5F"/>
    <w:rsid w:val="00456B1E"/>
    <w:rsid w:val="00456B3A"/>
    <w:rsid w:val="00456BCD"/>
    <w:rsid w:val="00456C0C"/>
    <w:rsid w:val="00456C1B"/>
    <w:rsid w:val="00456D77"/>
    <w:rsid w:val="00457072"/>
    <w:rsid w:val="004573C7"/>
    <w:rsid w:val="00457541"/>
    <w:rsid w:val="004575E2"/>
    <w:rsid w:val="004577F4"/>
    <w:rsid w:val="00457809"/>
    <w:rsid w:val="0045782F"/>
    <w:rsid w:val="0045795E"/>
    <w:rsid w:val="00457964"/>
    <w:rsid w:val="00457987"/>
    <w:rsid w:val="004579A0"/>
    <w:rsid w:val="00457A6F"/>
    <w:rsid w:val="00457B62"/>
    <w:rsid w:val="00457D49"/>
    <w:rsid w:val="00457D56"/>
    <w:rsid w:val="00457F64"/>
    <w:rsid w:val="00457F83"/>
    <w:rsid w:val="00457FB8"/>
    <w:rsid w:val="00457FF9"/>
    <w:rsid w:val="00460002"/>
    <w:rsid w:val="004600C0"/>
    <w:rsid w:val="0046014A"/>
    <w:rsid w:val="00460257"/>
    <w:rsid w:val="00460323"/>
    <w:rsid w:val="00460435"/>
    <w:rsid w:val="004605C9"/>
    <w:rsid w:val="0046074B"/>
    <w:rsid w:val="00460799"/>
    <w:rsid w:val="0046087D"/>
    <w:rsid w:val="0046089D"/>
    <w:rsid w:val="004609B4"/>
    <w:rsid w:val="004609C4"/>
    <w:rsid w:val="004609FA"/>
    <w:rsid w:val="00460BD4"/>
    <w:rsid w:val="00460C0C"/>
    <w:rsid w:val="00460CE8"/>
    <w:rsid w:val="00460ED5"/>
    <w:rsid w:val="00460EED"/>
    <w:rsid w:val="004611C1"/>
    <w:rsid w:val="00461206"/>
    <w:rsid w:val="0046121C"/>
    <w:rsid w:val="00461418"/>
    <w:rsid w:val="0046154E"/>
    <w:rsid w:val="0046185B"/>
    <w:rsid w:val="004618A8"/>
    <w:rsid w:val="004619FA"/>
    <w:rsid w:val="00461A8F"/>
    <w:rsid w:val="00461A95"/>
    <w:rsid w:val="00461ACC"/>
    <w:rsid w:val="00461B80"/>
    <w:rsid w:val="00461B8A"/>
    <w:rsid w:val="00461D4D"/>
    <w:rsid w:val="00461D6A"/>
    <w:rsid w:val="00461E92"/>
    <w:rsid w:val="00462099"/>
    <w:rsid w:val="004620B8"/>
    <w:rsid w:val="00462125"/>
    <w:rsid w:val="0046233C"/>
    <w:rsid w:val="00462379"/>
    <w:rsid w:val="0046241F"/>
    <w:rsid w:val="004624B4"/>
    <w:rsid w:val="004627B4"/>
    <w:rsid w:val="0046296F"/>
    <w:rsid w:val="00462A5D"/>
    <w:rsid w:val="00462A69"/>
    <w:rsid w:val="00462ABF"/>
    <w:rsid w:val="00462C7A"/>
    <w:rsid w:val="00462E3D"/>
    <w:rsid w:val="00462E5D"/>
    <w:rsid w:val="00463084"/>
    <w:rsid w:val="00463088"/>
    <w:rsid w:val="004634BD"/>
    <w:rsid w:val="00463504"/>
    <w:rsid w:val="0046360C"/>
    <w:rsid w:val="004637CA"/>
    <w:rsid w:val="00463B52"/>
    <w:rsid w:val="00463B86"/>
    <w:rsid w:val="00463BE1"/>
    <w:rsid w:val="00463C0A"/>
    <w:rsid w:val="00463FBF"/>
    <w:rsid w:val="00464001"/>
    <w:rsid w:val="0046400F"/>
    <w:rsid w:val="0046406E"/>
    <w:rsid w:val="0046417C"/>
    <w:rsid w:val="004641BC"/>
    <w:rsid w:val="004642F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B55"/>
    <w:rsid w:val="00464D97"/>
    <w:rsid w:val="00465115"/>
    <w:rsid w:val="0046535C"/>
    <w:rsid w:val="00465375"/>
    <w:rsid w:val="004653A4"/>
    <w:rsid w:val="004653A5"/>
    <w:rsid w:val="0046544B"/>
    <w:rsid w:val="0046550B"/>
    <w:rsid w:val="004655E3"/>
    <w:rsid w:val="00465817"/>
    <w:rsid w:val="00465C49"/>
    <w:rsid w:val="00465D05"/>
    <w:rsid w:val="00465D33"/>
    <w:rsid w:val="00465DCA"/>
    <w:rsid w:val="00465DEF"/>
    <w:rsid w:val="00465E54"/>
    <w:rsid w:val="00465EBB"/>
    <w:rsid w:val="00465FC6"/>
    <w:rsid w:val="0046605A"/>
    <w:rsid w:val="0046609B"/>
    <w:rsid w:val="00466179"/>
    <w:rsid w:val="00466258"/>
    <w:rsid w:val="00466415"/>
    <w:rsid w:val="0046657C"/>
    <w:rsid w:val="0046664D"/>
    <w:rsid w:val="0046667F"/>
    <w:rsid w:val="00466B8F"/>
    <w:rsid w:val="00466D90"/>
    <w:rsid w:val="004671C9"/>
    <w:rsid w:val="004671E6"/>
    <w:rsid w:val="004671EC"/>
    <w:rsid w:val="00467200"/>
    <w:rsid w:val="004672A1"/>
    <w:rsid w:val="0046761A"/>
    <w:rsid w:val="004676EA"/>
    <w:rsid w:val="00467916"/>
    <w:rsid w:val="00467AEA"/>
    <w:rsid w:val="00467B41"/>
    <w:rsid w:val="00467C26"/>
    <w:rsid w:val="00467CF7"/>
    <w:rsid w:val="00467DE0"/>
    <w:rsid w:val="00467EC5"/>
    <w:rsid w:val="004700ED"/>
    <w:rsid w:val="00470202"/>
    <w:rsid w:val="00470391"/>
    <w:rsid w:val="004705A1"/>
    <w:rsid w:val="004705C4"/>
    <w:rsid w:val="0047061F"/>
    <w:rsid w:val="00470673"/>
    <w:rsid w:val="00470775"/>
    <w:rsid w:val="004707DC"/>
    <w:rsid w:val="00470824"/>
    <w:rsid w:val="00470836"/>
    <w:rsid w:val="00470913"/>
    <w:rsid w:val="00470B30"/>
    <w:rsid w:val="00470B34"/>
    <w:rsid w:val="00470BA2"/>
    <w:rsid w:val="00470BF5"/>
    <w:rsid w:val="00470C21"/>
    <w:rsid w:val="00470D3D"/>
    <w:rsid w:val="00470DA2"/>
    <w:rsid w:val="004710A2"/>
    <w:rsid w:val="004710EE"/>
    <w:rsid w:val="0047111A"/>
    <w:rsid w:val="004712E1"/>
    <w:rsid w:val="00471314"/>
    <w:rsid w:val="00471341"/>
    <w:rsid w:val="00471345"/>
    <w:rsid w:val="0047141E"/>
    <w:rsid w:val="0047144B"/>
    <w:rsid w:val="004715C5"/>
    <w:rsid w:val="00471692"/>
    <w:rsid w:val="00471694"/>
    <w:rsid w:val="004717AF"/>
    <w:rsid w:val="00471854"/>
    <w:rsid w:val="0047187F"/>
    <w:rsid w:val="00471970"/>
    <w:rsid w:val="00471C81"/>
    <w:rsid w:val="00471DEC"/>
    <w:rsid w:val="00471FE0"/>
    <w:rsid w:val="00471FE9"/>
    <w:rsid w:val="00472128"/>
    <w:rsid w:val="00472234"/>
    <w:rsid w:val="0047241F"/>
    <w:rsid w:val="004724B6"/>
    <w:rsid w:val="00472527"/>
    <w:rsid w:val="00472569"/>
    <w:rsid w:val="00472682"/>
    <w:rsid w:val="00472812"/>
    <w:rsid w:val="00472A43"/>
    <w:rsid w:val="00472AE8"/>
    <w:rsid w:val="00472B7C"/>
    <w:rsid w:val="00472B96"/>
    <w:rsid w:val="00472BB1"/>
    <w:rsid w:val="00472D2C"/>
    <w:rsid w:val="00472D7F"/>
    <w:rsid w:val="00472FD5"/>
    <w:rsid w:val="00473017"/>
    <w:rsid w:val="0047309D"/>
    <w:rsid w:val="004730BE"/>
    <w:rsid w:val="00473148"/>
    <w:rsid w:val="0047317F"/>
    <w:rsid w:val="0047336C"/>
    <w:rsid w:val="004735C2"/>
    <w:rsid w:val="00473755"/>
    <w:rsid w:val="004738C4"/>
    <w:rsid w:val="0047393A"/>
    <w:rsid w:val="004739DE"/>
    <w:rsid w:val="00473B58"/>
    <w:rsid w:val="00473DD2"/>
    <w:rsid w:val="00473DE9"/>
    <w:rsid w:val="00474087"/>
    <w:rsid w:val="004740A7"/>
    <w:rsid w:val="004741BB"/>
    <w:rsid w:val="004741D4"/>
    <w:rsid w:val="0047433B"/>
    <w:rsid w:val="00474361"/>
    <w:rsid w:val="004743A7"/>
    <w:rsid w:val="00474556"/>
    <w:rsid w:val="00474635"/>
    <w:rsid w:val="004746B6"/>
    <w:rsid w:val="004746F4"/>
    <w:rsid w:val="0047473F"/>
    <w:rsid w:val="00474784"/>
    <w:rsid w:val="00474843"/>
    <w:rsid w:val="004748BC"/>
    <w:rsid w:val="004749EE"/>
    <w:rsid w:val="00474A61"/>
    <w:rsid w:val="00474A8D"/>
    <w:rsid w:val="00474B7D"/>
    <w:rsid w:val="00474B7F"/>
    <w:rsid w:val="00474CCB"/>
    <w:rsid w:val="00474D79"/>
    <w:rsid w:val="00474DCC"/>
    <w:rsid w:val="00475063"/>
    <w:rsid w:val="0047533D"/>
    <w:rsid w:val="00475529"/>
    <w:rsid w:val="004755EB"/>
    <w:rsid w:val="00475608"/>
    <w:rsid w:val="00475863"/>
    <w:rsid w:val="00475AD6"/>
    <w:rsid w:val="00475BFB"/>
    <w:rsid w:val="00475CDD"/>
    <w:rsid w:val="00475DA9"/>
    <w:rsid w:val="0047607F"/>
    <w:rsid w:val="00476150"/>
    <w:rsid w:val="00476229"/>
    <w:rsid w:val="0047623B"/>
    <w:rsid w:val="004762B6"/>
    <w:rsid w:val="00476325"/>
    <w:rsid w:val="004763B5"/>
    <w:rsid w:val="00476508"/>
    <w:rsid w:val="00476515"/>
    <w:rsid w:val="00476536"/>
    <w:rsid w:val="0047676B"/>
    <w:rsid w:val="004767CE"/>
    <w:rsid w:val="0047686F"/>
    <w:rsid w:val="004769D3"/>
    <w:rsid w:val="00476A83"/>
    <w:rsid w:val="00476B30"/>
    <w:rsid w:val="00476BA9"/>
    <w:rsid w:val="00476DEC"/>
    <w:rsid w:val="00476EE3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C5"/>
    <w:rsid w:val="004778E4"/>
    <w:rsid w:val="00477A43"/>
    <w:rsid w:val="00477B91"/>
    <w:rsid w:val="00477BB2"/>
    <w:rsid w:val="00477E5F"/>
    <w:rsid w:val="00477F39"/>
    <w:rsid w:val="0048003E"/>
    <w:rsid w:val="00480142"/>
    <w:rsid w:val="004801C8"/>
    <w:rsid w:val="004801D4"/>
    <w:rsid w:val="0048029C"/>
    <w:rsid w:val="004802D2"/>
    <w:rsid w:val="004803B7"/>
    <w:rsid w:val="004804EF"/>
    <w:rsid w:val="0048059C"/>
    <w:rsid w:val="004805E7"/>
    <w:rsid w:val="004805FD"/>
    <w:rsid w:val="0048075A"/>
    <w:rsid w:val="00480768"/>
    <w:rsid w:val="0048095D"/>
    <w:rsid w:val="00480B5F"/>
    <w:rsid w:val="00480BC8"/>
    <w:rsid w:val="00480CB5"/>
    <w:rsid w:val="00480CDB"/>
    <w:rsid w:val="00480EF9"/>
    <w:rsid w:val="00480F0E"/>
    <w:rsid w:val="00480F0F"/>
    <w:rsid w:val="00480FDC"/>
    <w:rsid w:val="00481201"/>
    <w:rsid w:val="00481267"/>
    <w:rsid w:val="004813F6"/>
    <w:rsid w:val="004813FE"/>
    <w:rsid w:val="00481464"/>
    <w:rsid w:val="0048154B"/>
    <w:rsid w:val="00481580"/>
    <w:rsid w:val="00481629"/>
    <w:rsid w:val="004816E9"/>
    <w:rsid w:val="00481741"/>
    <w:rsid w:val="0048182E"/>
    <w:rsid w:val="00481874"/>
    <w:rsid w:val="004819ED"/>
    <w:rsid w:val="00481B53"/>
    <w:rsid w:val="00481B80"/>
    <w:rsid w:val="00481BA4"/>
    <w:rsid w:val="00481BB5"/>
    <w:rsid w:val="00481D08"/>
    <w:rsid w:val="00481DFC"/>
    <w:rsid w:val="00481E04"/>
    <w:rsid w:val="00481F20"/>
    <w:rsid w:val="0048205C"/>
    <w:rsid w:val="00482077"/>
    <w:rsid w:val="0048209B"/>
    <w:rsid w:val="004820A8"/>
    <w:rsid w:val="0048220E"/>
    <w:rsid w:val="00482275"/>
    <w:rsid w:val="0048228C"/>
    <w:rsid w:val="004822C8"/>
    <w:rsid w:val="0048265E"/>
    <w:rsid w:val="0048276A"/>
    <w:rsid w:val="00482885"/>
    <w:rsid w:val="00482887"/>
    <w:rsid w:val="00483002"/>
    <w:rsid w:val="0048328C"/>
    <w:rsid w:val="0048330F"/>
    <w:rsid w:val="004833D5"/>
    <w:rsid w:val="00483A81"/>
    <w:rsid w:val="00483B60"/>
    <w:rsid w:val="00483D73"/>
    <w:rsid w:val="00483D85"/>
    <w:rsid w:val="00483EA9"/>
    <w:rsid w:val="004841C8"/>
    <w:rsid w:val="004841DD"/>
    <w:rsid w:val="004843D2"/>
    <w:rsid w:val="00484428"/>
    <w:rsid w:val="00484501"/>
    <w:rsid w:val="00484506"/>
    <w:rsid w:val="0048457C"/>
    <w:rsid w:val="00484690"/>
    <w:rsid w:val="0048482E"/>
    <w:rsid w:val="0048489D"/>
    <w:rsid w:val="004848C1"/>
    <w:rsid w:val="00484B66"/>
    <w:rsid w:val="00484BFB"/>
    <w:rsid w:val="00484C96"/>
    <w:rsid w:val="00484E8B"/>
    <w:rsid w:val="00484E94"/>
    <w:rsid w:val="00484FE1"/>
    <w:rsid w:val="00484FF2"/>
    <w:rsid w:val="0048504D"/>
    <w:rsid w:val="0048512D"/>
    <w:rsid w:val="0048533E"/>
    <w:rsid w:val="00485411"/>
    <w:rsid w:val="004854AF"/>
    <w:rsid w:val="0048553E"/>
    <w:rsid w:val="00485761"/>
    <w:rsid w:val="004857B9"/>
    <w:rsid w:val="004858B8"/>
    <w:rsid w:val="00485BAA"/>
    <w:rsid w:val="00485C8E"/>
    <w:rsid w:val="00485E5E"/>
    <w:rsid w:val="00485F0A"/>
    <w:rsid w:val="00485FD4"/>
    <w:rsid w:val="00486121"/>
    <w:rsid w:val="004861DC"/>
    <w:rsid w:val="00486213"/>
    <w:rsid w:val="00486345"/>
    <w:rsid w:val="00486543"/>
    <w:rsid w:val="0048663B"/>
    <w:rsid w:val="0048671D"/>
    <w:rsid w:val="0048677C"/>
    <w:rsid w:val="00486792"/>
    <w:rsid w:val="00486906"/>
    <w:rsid w:val="00486920"/>
    <w:rsid w:val="004869AC"/>
    <w:rsid w:val="00486A6C"/>
    <w:rsid w:val="00486A90"/>
    <w:rsid w:val="00486E30"/>
    <w:rsid w:val="00486F48"/>
    <w:rsid w:val="00487041"/>
    <w:rsid w:val="004871AC"/>
    <w:rsid w:val="00487226"/>
    <w:rsid w:val="0048735F"/>
    <w:rsid w:val="004873C8"/>
    <w:rsid w:val="004876A5"/>
    <w:rsid w:val="004878E2"/>
    <w:rsid w:val="0048790B"/>
    <w:rsid w:val="00487950"/>
    <w:rsid w:val="004879C0"/>
    <w:rsid w:val="004879DE"/>
    <w:rsid w:val="00487E41"/>
    <w:rsid w:val="00487E47"/>
    <w:rsid w:val="00487F1B"/>
    <w:rsid w:val="00487F51"/>
    <w:rsid w:val="004901E8"/>
    <w:rsid w:val="004902C3"/>
    <w:rsid w:val="004903B5"/>
    <w:rsid w:val="00490580"/>
    <w:rsid w:val="0049064B"/>
    <w:rsid w:val="0049065F"/>
    <w:rsid w:val="0049070B"/>
    <w:rsid w:val="004908BE"/>
    <w:rsid w:val="00490931"/>
    <w:rsid w:val="00490A0F"/>
    <w:rsid w:val="00490B76"/>
    <w:rsid w:val="00490B92"/>
    <w:rsid w:val="00490BCA"/>
    <w:rsid w:val="00490C74"/>
    <w:rsid w:val="00490D04"/>
    <w:rsid w:val="00490DCF"/>
    <w:rsid w:val="00490E1C"/>
    <w:rsid w:val="00490EA4"/>
    <w:rsid w:val="00490F69"/>
    <w:rsid w:val="00491280"/>
    <w:rsid w:val="004913FB"/>
    <w:rsid w:val="00491593"/>
    <w:rsid w:val="00491618"/>
    <w:rsid w:val="00491643"/>
    <w:rsid w:val="00491684"/>
    <w:rsid w:val="00491822"/>
    <w:rsid w:val="0049194C"/>
    <w:rsid w:val="00491992"/>
    <w:rsid w:val="00491A37"/>
    <w:rsid w:val="00491A49"/>
    <w:rsid w:val="00491C82"/>
    <w:rsid w:val="00491CD7"/>
    <w:rsid w:val="00491D35"/>
    <w:rsid w:val="00491DD2"/>
    <w:rsid w:val="00492018"/>
    <w:rsid w:val="0049201A"/>
    <w:rsid w:val="004920E6"/>
    <w:rsid w:val="00492156"/>
    <w:rsid w:val="00492195"/>
    <w:rsid w:val="004921C3"/>
    <w:rsid w:val="00492512"/>
    <w:rsid w:val="0049266F"/>
    <w:rsid w:val="00492678"/>
    <w:rsid w:val="0049267E"/>
    <w:rsid w:val="004926E4"/>
    <w:rsid w:val="004926F7"/>
    <w:rsid w:val="004927EA"/>
    <w:rsid w:val="00492853"/>
    <w:rsid w:val="00492B35"/>
    <w:rsid w:val="00492B38"/>
    <w:rsid w:val="00492B60"/>
    <w:rsid w:val="00492C2A"/>
    <w:rsid w:val="00492E46"/>
    <w:rsid w:val="00492E79"/>
    <w:rsid w:val="00493139"/>
    <w:rsid w:val="0049317C"/>
    <w:rsid w:val="004931B4"/>
    <w:rsid w:val="00493231"/>
    <w:rsid w:val="00493282"/>
    <w:rsid w:val="0049362D"/>
    <w:rsid w:val="0049389D"/>
    <w:rsid w:val="00493A9F"/>
    <w:rsid w:val="00493B4E"/>
    <w:rsid w:val="00493B9A"/>
    <w:rsid w:val="00493D6D"/>
    <w:rsid w:val="00493EB4"/>
    <w:rsid w:val="00493F62"/>
    <w:rsid w:val="00493F6B"/>
    <w:rsid w:val="00494153"/>
    <w:rsid w:val="004942A4"/>
    <w:rsid w:val="00494336"/>
    <w:rsid w:val="004945BC"/>
    <w:rsid w:val="00494702"/>
    <w:rsid w:val="00494715"/>
    <w:rsid w:val="00494851"/>
    <w:rsid w:val="00494906"/>
    <w:rsid w:val="00494940"/>
    <w:rsid w:val="00494BE9"/>
    <w:rsid w:val="00494D75"/>
    <w:rsid w:val="00494FF7"/>
    <w:rsid w:val="004950EA"/>
    <w:rsid w:val="0049520A"/>
    <w:rsid w:val="00495350"/>
    <w:rsid w:val="004954F2"/>
    <w:rsid w:val="00495522"/>
    <w:rsid w:val="004955B5"/>
    <w:rsid w:val="004958B0"/>
    <w:rsid w:val="00495A75"/>
    <w:rsid w:val="00495B1B"/>
    <w:rsid w:val="00495DDB"/>
    <w:rsid w:val="00495F51"/>
    <w:rsid w:val="004960CD"/>
    <w:rsid w:val="004961D2"/>
    <w:rsid w:val="0049662A"/>
    <w:rsid w:val="00496880"/>
    <w:rsid w:val="00496A2C"/>
    <w:rsid w:val="00496BFB"/>
    <w:rsid w:val="00496C2E"/>
    <w:rsid w:val="00496CC7"/>
    <w:rsid w:val="00496CF1"/>
    <w:rsid w:val="00496D08"/>
    <w:rsid w:val="00496D85"/>
    <w:rsid w:val="00496E80"/>
    <w:rsid w:val="00496ECF"/>
    <w:rsid w:val="00496ED3"/>
    <w:rsid w:val="00497000"/>
    <w:rsid w:val="00497036"/>
    <w:rsid w:val="0049708A"/>
    <w:rsid w:val="004970F0"/>
    <w:rsid w:val="00497301"/>
    <w:rsid w:val="004973DE"/>
    <w:rsid w:val="004975F1"/>
    <w:rsid w:val="004976D2"/>
    <w:rsid w:val="0049771F"/>
    <w:rsid w:val="0049790E"/>
    <w:rsid w:val="00497AC8"/>
    <w:rsid w:val="00497C22"/>
    <w:rsid w:val="00497DFB"/>
    <w:rsid w:val="00497FE0"/>
    <w:rsid w:val="00497FE6"/>
    <w:rsid w:val="004A015C"/>
    <w:rsid w:val="004A0199"/>
    <w:rsid w:val="004A0394"/>
    <w:rsid w:val="004A03C5"/>
    <w:rsid w:val="004A0558"/>
    <w:rsid w:val="004A05B5"/>
    <w:rsid w:val="004A063B"/>
    <w:rsid w:val="004A0652"/>
    <w:rsid w:val="004A069B"/>
    <w:rsid w:val="004A0904"/>
    <w:rsid w:val="004A09C8"/>
    <w:rsid w:val="004A09D8"/>
    <w:rsid w:val="004A09F6"/>
    <w:rsid w:val="004A0BD6"/>
    <w:rsid w:val="004A0C13"/>
    <w:rsid w:val="004A0D1D"/>
    <w:rsid w:val="004A0FA3"/>
    <w:rsid w:val="004A1157"/>
    <w:rsid w:val="004A1227"/>
    <w:rsid w:val="004A133A"/>
    <w:rsid w:val="004A14AD"/>
    <w:rsid w:val="004A14C4"/>
    <w:rsid w:val="004A14C5"/>
    <w:rsid w:val="004A152B"/>
    <w:rsid w:val="004A167F"/>
    <w:rsid w:val="004A195E"/>
    <w:rsid w:val="004A196E"/>
    <w:rsid w:val="004A1C97"/>
    <w:rsid w:val="004A1DE8"/>
    <w:rsid w:val="004A1E97"/>
    <w:rsid w:val="004A1F07"/>
    <w:rsid w:val="004A21A9"/>
    <w:rsid w:val="004A22D5"/>
    <w:rsid w:val="004A243E"/>
    <w:rsid w:val="004A2681"/>
    <w:rsid w:val="004A2716"/>
    <w:rsid w:val="004A2863"/>
    <w:rsid w:val="004A28A9"/>
    <w:rsid w:val="004A2974"/>
    <w:rsid w:val="004A2A82"/>
    <w:rsid w:val="004A2C5C"/>
    <w:rsid w:val="004A2D03"/>
    <w:rsid w:val="004A2E78"/>
    <w:rsid w:val="004A2EF9"/>
    <w:rsid w:val="004A2FC6"/>
    <w:rsid w:val="004A35EE"/>
    <w:rsid w:val="004A3948"/>
    <w:rsid w:val="004A39E2"/>
    <w:rsid w:val="004A3A7B"/>
    <w:rsid w:val="004A3B99"/>
    <w:rsid w:val="004A3BA6"/>
    <w:rsid w:val="004A3C79"/>
    <w:rsid w:val="004A3D1C"/>
    <w:rsid w:val="004A41D2"/>
    <w:rsid w:val="004A41DB"/>
    <w:rsid w:val="004A41E7"/>
    <w:rsid w:val="004A4387"/>
    <w:rsid w:val="004A442B"/>
    <w:rsid w:val="004A444A"/>
    <w:rsid w:val="004A463B"/>
    <w:rsid w:val="004A4739"/>
    <w:rsid w:val="004A4986"/>
    <w:rsid w:val="004A4C32"/>
    <w:rsid w:val="004A4C68"/>
    <w:rsid w:val="004A4D59"/>
    <w:rsid w:val="004A4F97"/>
    <w:rsid w:val="004A4FC4"/>
    <w:rsid w:val="004A534B"/>
    <w:rsid w:val="004A54EF"/>
    <w:rsid w:val="004A59E2"/>
    <w:rsid w:val="004A5A74"/>
    <w:rsid w:val="004A5B50"/>
    <w:rsid w:val="004A5D73"/>
    <w:rsid w:val="004A5D7A"/>
    <w:rsid w:val="004A5EC9"/>
    <w:rsid w:val="004A5F03"/>
    <w:rsid w:val="004A604A"/>
    <w:rsid w:val="004A6075"/>
    <w:rsid w:val="004A6131"/>
    <w:rsid w:val="004A61D1"/>
    <w:rsid w:val="004A626C"/>
    <w:rsid w:val="004A6285"/>
    <w:rsid w:val="004A62D5"/>
    <w:rsid w:val="004A63E8"/>
    <w:rsid w:val="004A6454"/>
    <w:rsid w:val="004A64C4"/>
    <w:rsid w:val="004A65D1"/>
    <w:rsid w:val="004A66A7"/>
    <w:rsid w:val="004A6742"/>
    <w:rsid w:val="004A6770"/>
    <w:rsid w:val="004A6786"/>
    <w:rsid w:val="004A67BA"/>
    <w:rsid w:val="004A67BE"/>
    <w:rsid w:val="004A6A77"/>
    <w:rsid w:val="004A6B8B"/>
    <w:rsid w:val="004A6D13"/>
    <w:rsid w:val="004A6D90"/>
    <w:rsid w:val="004A6E11"/>
    <w:rsid w:val="004A6F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27"/>
    <w:rsid w:val="004A7951"/>
    <w:rsid w:val="004A7CB9"/>
    <w:rsid w:val="004A7D36"/>
    <w:rsid w:val="004A7D8A"/>
    <w:rsid w:val="004A7E24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4BB"/>
    <w:rsid w:val="004B1544"/>
    <w:rsid w:val="004B15C0"/>
    <w:rsid w:val="004B1640"/>
    <w:rsid w:val="004B1891"/>
    <w:rsid w:val="004B1897"/>
    <w:rsid w:val="004B18D2"/>
    <w:rsid w:val="004B1973"/>
    <w:rsid w:val="004B1974"/>
    <w:rsid w:val="004B19FD"/>
    <w:rsid w:val="004B1A11"/>
    <w:rsid w:val="004B1A6F"/>
    <w:rsid w:val="004B1E11"/>
    <w:rsid w:val="004B2005"/>
    <w:rsid w:val="004B20BA"/>
    <w:rsid w:val="004B20E0"/>
    <w:rsid w:val="004B23B5"/>
    <w:rsid w:val="004B23E4"/>
    <w:rsid w:val="004B26A5"/>
    <w:rsid w:val="004B2719"/>
    <w:rsid w:val="004B283C"/>
    <w:rsid w:val="004B295D"/>
    <w:rsid w:val="004B2A81"/>
    <w:rsid w:val="004B2AD5"/>
    <w:rsid w:val="004B2AED"/>
    <w:rsid w:val="004B2C3F"/>
    <w:rsid w:val="004B2C91"/>
    <w:rsid w:val="004B2E5E"/>
    <w:rsid w:val="004B32F8"/>
    <w:rsid w:val="004B3403"/>
    <w:rsid w:val="004B345A"/>
    <w:rsid w:val="004B3574"/>
    <w:rsid w:val="004B3672"/>
    <w:rsid w:val="004B3769"/>
    <w:rsid w:val="004B376F"/>
    <w:rsid w:val="004B37FC"/>
    <w:rsid w:val="004B3809"/>
    <w:rsid w:val="004B3972"/>
    <w:rsid w:val="004B3998"/>
    <w:rsid w:val="004B3A1C"/>
    <w:rsid w:val="004B3AFC"/>
    <w:rsid w:val="004B3B90"/>
    <w:rsid w:val="004B3C9A"/>
    <w:rsid w:val="004B43B0"/>
    <w:rsid w:val="004B4460"/>
    <w:rsid w:val="004B44EC"/>
    <w:rsid w:val="004B455E"/>
    <w:rsid w:val="004B48D8"/>
    <w:rsid w:val="004B48EB"/>
    <w:rsid w:val="004B495F"/>
    <w:rsid w:val="004B4982"/>
    <w:rsid w:val="004B4A36"/>
    <w:rsid w:val="004B4A57"/>
    <w:rsid w:val="004B4D24"/>
    <w:rsid w:val="004B4F7C"/>
    <w:rsid w:val="004B50A6"/>
    <w:rsid w:val="004B5174"/>
    <w:rsid w:val="004B51E7"/>
    <w:rsid w:val="004B5289"/>
    <w:rsid w:val="004B53D2"/>
    <w:rsid w:val="004B548B"/>
    <w:rsid w:val="004B5650"/>
    <w:rsid w:val="004B59F6"/>
    <w:rsid w:val="004B5AF5"/>
    <w:rsid w:val="004B5DA3"/>
    <w:rsid w:val="004B5E6D"/>
    <w:rsid w:val="004B5FD8"/>
    <w:rsid w:val="004B62BE"/>
    <w:rsid w:val="004B6496"/>
    <w:rsid w:val="004B65AA"/>
    <w:rsid w:val="004B6686"/>
    <w:rsid w:val="004B675B"/>
    <w:rsid w:val="004B6A0E"/>
    <w:rsid w:val="004B6A53"/>
    <w:rsid w:val="004B6CA6"/>
    <w:rsid w:val="004B6CAA"/>
    <w:rsid w:val="004B6D6D"/>
    <w:rsid w:val="004B70B0"/>
    <w:rsid w:val="004B72E3"/>
    <w:rsid w:val="004B73BF"/>
    <w:rsid w:val="004B74B3"/>
    <w:rsid w:val="004B7635"/>
    <w:rsid w:val="004B77ED"/>
    <w:rsid w:val="004B783C"/>
    <w:rsid w:val="004B794D"/>
    <w:rsid w:val="004B7962"/>
    <w:rsid w:val="004B7A92"/>
    <w:rsid w:val="004B7C8C"/>
    <w:rsid w:val="004B7D84"/>
    <w:rsid w:val="004B7E09"/>
    <w:rsid w:val="004B7E7C"/>
    <w:rsid w:val="004B7EB9"/>
    <w:rsid w:val="004B7F30"/>
    <w:rsid w:val="004B7F3F"/>
    <w:rsid w:val="004B7F4E"/>
    <w:rsid w:val="004B7F89"/>
    <w:rsid w:val="004C0039"/>
    <w:rsid w:val="004C00B0"/>
    <w:rsid w:val="004C0315"/>
    <w:rsid w:val="004C048F"/>
    <w:rsid w:val="004C05C2"/>
    <w:rsid w:val="004C07D2"/>
    <w:rsid w:val="004C0BCF"/>
    <w:rsid w:val="004C0C06"/>
    <w:rsid w:val="004C0C18"/>
    <w:rsid w:val="004C0D55"/>
    <w:rsid w:val="004C0E26"/>
    <w:rsid w:val="004C0F87"/>
    <w:rsid w:val="004C1006"/>
    <w:rsid w:val="004C10E6"/>
    <w:rsid w:val="004C113C"/>
    <w:rsid w:val="004C1155"/>
    <w:rsid w:val="004C11C6"/>
    <w:rsid w:val="004C12E3"/>
    <w:rsid w:val="004C14A6"/>
    <w:rsid w:val="004C15F8"/>
    <w:rsid w:val="004C163C"/>
    <w:rsid w:val="004C1805"/>
    <w:rsid w:val="004C1916"/>
    <w:rsid w:val="004C1930"/>
    <w:rsid w:val="004C1C28"/>
    <w:rsid w:val="004C1EC5"/>
    <w:rsid w:val="004C1F8A"/>
    <w:rsid w:val="004C20D9"/>
    <w:rsid w:val="004C21BA"/>
    <w:rsid w:val="004C2415"/>
    <w:rsid w:val="004C2427"/>
    <w:rsid w:val="004C25EC"/>
    <w:rsid w:val="004C2643"/>
    <w:rsid w:val="004C2656"/>
    <w:rsid w:val="004C26E4"/>
    <w:rsid w:val="004C27DE"/>
    <w:rsid w:val="004C2883"/>
    <w:rsid w:val="004C2929"/>
    <w:rsid w:val="004C2B84"/>
    <w:rsid w:val="004C2B94"/>
    <w:rsid w:val="004C2C2A"/>
    <w:rsid w:val="004C2C41"/>
    <w:rsid w:val="004C2C51"/>
    <w:rsid w:val="004C2D68"/>
    <w:rsid w:val="004C2F6F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699"/>
    <w:rsid w:val="004C3760"/>
    <w:rsid w:val="004C3967"/>
    <w:rsid w:val="004C39DB"/>
    <w:rsid w:val="004C3B86"/>
    <w:rsid w:val="004C3C6D"/>
    <w:rsid w:val="004C3CF2"/>
    <w:rsid w:val="004C3D96"/>
    <w:rsid w:val="004C3E6D"/>
    <w:rsid w:val="004C3E6F"/>
    <w:rsid w:val="004C3F73"/>
    <w:rsid w:val="004C3F9C"/>
    <w:rsid w:val="004C41A5"/>
    <w:rsid w:val="004C4392"/>
    <w:rsid w:val="004C4426"/>
    <w:rsid w:val="004C461F"/>
    <w:rsid w:val="004C46B5"/>
    <w:rsid w:val="004C4736"/>
    <w:rsid w:val="004C4910"/>
    <w:rsid w:val="004C49BD"/>
    <w:rsid w:val="004C49C6"/>
    <w:rsid w:val="004C4B3C"/>
    <w:rsid w:val="004C4C47"/>
    <w:rsid w:val="004C4FCE"/>
    <w:rsid w:val="004C51B8"/>
    <w:rsid w:val="004C520F"/>
    <w:rsid w:val="004C5377"/>
    <w:rsid w:val="004C568F"/>
    <w:rsid w:val="004C56D2"/>
    <w:rsid w:val="004C5A0F"/>
    <w:rsid w:val="004C5A33"/>
    <w:rsid w:val="004C5AE0"/>
    <w:rsid w:val="004C5B9C"/>
    <w:rsid w:val="004C5CA8"/>
    <w:rsid w:val="004C5CE5"/>
    <w:rsid w:val="004C5D12"/>
    <w:rsid w:val="004C5E53"/>
    <w:rsid w:val="004C5E71"/>
    <w:rsid w:val="004C60A5"/>
    <w:rsid w:val="004C6130"/>
    <w:rsid w:val="004C61DE"/>
    <w:rsid w:val="004C637C"/>
    <w:rsid w:val="004C64D1"/>
    <w:rsid w:val="004C65B5"/>
    <w:rsid w:val="004C664B"/>
    <w:rsid w:val="004C665B"/>
    <w:rsid w:val="004C666E"/>
    <w:rsid w:val="004C6766"/>
    <w:rsid w:val="004C6885"/>
    <w:rsid w:val="004C6970"/>
    <w:rsid w:val="004C69D6"/>
    <w:rsid w:val="004C6BBD"/>
    <w:rsid w:val="004C6D18"/>
    <w:rsid w:val="004C6D37"/>
    <w:rsid w:val="004C6DC5"/>
    <w:rsid w:val="004C7150"/>
    <w:rsid w:val="004C7182"/>
    <w:rsid w:val="004C728A"/>
    <w:rsid w:val="004C7628"/>
    <w:rsid w:val="004C7686"/>
    <w:rsid w:val="004C7855"/>
    <w:rsid w:val="004C79C9"/>
    <w:rsid w:val="004C7C97"/>
    <w:rsid w:val="004C7E3B"/>
    <w:rsid w:val="004C7FE4"/>
    <w:rsid w:val="004D03F8"/>
    <w:rsid w:val="004D04A0"/>
    <w:rsid w:val="004D0616"/>
    <w:rsid w:val="004D0690"/>
    <w:rsid w:val="004D07DA"/>
    <w:rsid w:val="004D0892"/>
    <w:rsid w:val="004D099B"/>
    <w:rsid w:val="004D0A14"/>
    <w:rsid w:val="004D0AF5"/>
    <w:rsid w:val="004D0BD5"/>
    <w:rsid w:val="004D0BDA"/>
    <w:rsid w:val="004D0BEA"/>
    <w:rsid w:val="004D0C7A"/>
    <w:rsid w:val="004D0D1A"/>
    <w:rsid w:val="004D0F09"/>
    <w:rsid w:val="004D0F73"/>
    <w:rsid w:val="004D0F89"/>
    <w:rsid w:val="004D106E"/>
    <w:rsid w:val="004D14B4"/>
    <w:rsid w:val="004D14F6"/>
    <w:rsid w:val="004D15AF"/>
    <w:rsid w:val="004D16A9"/>
    <w:rsid w:val="004D1874"/>
    <w:rsid w:val="004D1902"/>
    <w:rsid w:val="004D1935"/>
    <w:rsid w:val="004D1AD6"/>
    <w:rsid w:val="004D1C56"/>
    <w:rsid w:val="004D1CD1"/>
    <w:rsid w:val="004D1DD0"/>
    <w:rsid w:val="004D22D0"/>
    <w:rsid w:val="004D23C4"/>
    <w:rsid w:val="004D24AA"/>
    <w:rsid w:val="004D25A5"/>
    <w:rsid w:val="004D25C3"/>
    <w:rsid w:val="004D25D6"/>
    <w:rsid w:val="004D25E5"/>
    <w:rsid w:val="004D26CF"/>
    <w:rsid w:val="004D2769"/>
    <w:rsid w:val="004D27A7"/>
    <w:rsid w:val="004D27CA"/>
    <w:rsid w:val="004D280A"/>
    <w:rsid w:val="004D2859"/>
    <w:rsid w:val="004D296F"/>
    <w:rsid w:val="004D2A66"/>
    <w:rsid w:val="004D2AA0"/>
    <w:rsid w:val="004D2C49"/>
    <w:rsid w:val="004D2F9D"/>
    <w:rsid w:val="004D2FC0"/>
    <w:rsid w:val="004D3005"/>
    <w:rsid w:val="004D318C"/>
    <w:rsid w:val="004D323A"/>
    <w:rsid w:val="004D32EC"/>
    <w:rsid w:val="004D33CE"/>
    <w:rsid w:val="004D3456"/>
    <w:rsid w:val="004D34F4"/>
    <w:rsid w:val="004D35C1"/>
    <w:rsid w:val="004D374E"/>
    <w:rsid w:val="004D3772"/>
    <w:rsid w:val="004D386B"/>
    <w:rsid w:val="004D391D"/>
    <w:rsid w:val="004D391F"/>
    <w:rsid w:val="004D3BBF"/>
    <w:rsid w:val="004D3BE5"/>
    <w:rsid w:val="004D3C73"/>
    <w:rsid w:val="004D3C80"/>
    <w:rsid w:val="004D3CA3"/>
    <w:rsid w:val="004D3CAF"/>
    <w:rsid w:val="004D3D82"/>
    <w:rsid w:val="004D3DC9"/>
    <w:rsid w:val="004D3DDA"/>
    <w:rsid w:val="004D3E2C"/>
    <w:rsid w:val="004D400A"/>
    <w:rsid w:val="004D429D"/>
    <w:rsid w:val="004D441D"/>
    <w:rsid w:val="004D444D"/>
    <w:rsid w:val="004D4513"/>
    <w:rsid w:val="004D45C7"/>
    <w:rsid w:val="004D46E7"/>
    <w:rsid w:val="004D49AF"/>
    <w:rsid w:val="004D4B20"/>
    <w:rsid w:val="004D4B39"/>
    <w:rsid w:val="004D4B93"/>
    <w:rsid w:val="004D4BDA"/>
    <w:rsid w:val="004D4C61"/>
    <w:rsid w:val="004D4C6B"/>
    <w:rsid w:val="004D4D1F"/>
    <w:rsid w:val="004D4D90"/>
    <w:rsid w:val="004D4F71"/>
    <w:rsid w:val="004D4FA5"/>
    <w:rsid w:val="004D5035"/>
    <w:rsid w:val="004D5396"/>
    <w:rsid w:val="004D53E2"/>
    <w:rsid w:val="004D5410"/>
    <w:rsid w:val="004D5699"/>
    <w:rsid w:val="004D56B1"/>
    <w:rsid w:val="004D570F"/>
    <w:rsid w:val="004D5C57"/>
    <w:rsid w:val="004D5CCF"/>
    <w:rsid w:val="004D5D59"/>
    <w:rsid w:val="004D5EF5"/>
    <w:rsid w:val="004D5F4D"/>
    <w:rsid w:val="004D6011"/>
    <w:rsid w:val="004D604E"/>
    <w:rsid w:val="004D6091"/>
    <w:rsid w:val="004D6163"/>
    <w:rsid w:val="004D61A5"/>
    <w:rsid w:val="004D624A"/>
    <w:rsid w:val="004D6865"/>
    <w:rsid w:val="004D6943"/>
    <w:rsid w:val="004D69A5"/>
    <w:rsid w:val="004D6AF1"/>
    <w:rsid w:val="004D6B70"/>
    <w:rsid w:val="004D6B82"/>
    <w:rsid w:val="004D6B9E"/>
    <w:rsid w:val="004D6C7F"/>
    <w:rsid w:val="004D6DB8"/>
    <w:rsid w:val="004D6DD0"/>
    <w:rsid w:val="004D6E04"/>
    <w:rsid w:val="004D6E08"/>
    <w:rsid w:val="004D6F3F"/>
    <w:rsid w:val="004D7006"/>
    <w:rsid w:val="004D7015"/>
    <w:rsid w:val="004D7100"/>
    <w:rsid w:val="004D712C"/>
    <w:rsid w:val="004D71FD"/>
    <w:rsid w:val="004D73DC"/>
    <w:rsid w:val="004D75E8"/>
    <w:rsid w:val="004D785A"/>
    <w:rsid w:val="004D7862"/>
    <w:rsid w:val="004D7906"/>
    <w:rsid w:val="004D7A00"/>
    <w:rsid w:val="004D7D08"/>
    <w:rsid w:val="004E000D"/>
    <w:rsid w:val="004E0265"/>
    <w:rsid w:val="004E0403"/>
    <w:rsid w:val="004E0417"/>
    <w:rsid w:val="004E04FF"/>
    <w:rsid w:val="004E05CA"/>
    <w:rsid w:val="004E05D5"/>
    <w:rsid w:val="004E0629"/>
    <w:rsid w:val="004E07BB"/>
    <w:rsid w:val="004E0A39"/>
    <w:rsid w:val="004E0AFE"/>
    <w:rsid w:val="004E0B34"/>
    <w:rsid w:val="004E0D84"/>
    <w:rsid w:val="004E0DD0"/>
    <w:rsid w:val="004E0E05"/>
    <w:rsid w:val="004E0E96"/>
    <w:rsid w:val="004E10A6"/>
    <w:rsid w:val="004E11C0"/>
    <w:rsid w:val="004E12F2"/>
    <w:rsid w:val="004E1453"/>
    <w:rsid w:val="004E15BB"/>
    <w:rsid w:val="004E15D4"/>
    <w:rsid w:val="004E18F0"/>
    <w:rsid w:val="004E19EA"/>
    <w:rsid w:val="004E1AA9"/>
    <w:rsid w:val="004E1C01"/>
    <w:rsid w:val="004E1D7B"/>
    <w:rsid w:val="004E1D8E"/>
    <w:rsid w:val="004E1ED5"/>
    <w:rsid w:val="004E208C"/>
    <w:rsid w:val="004E2090"/>
    <w:rsid w:val="004E20E0"/>
    <w:rsid w:val="004E2106"/>
    <w:rsid w:val="004E21F8"/>
    <w:rsid w:val="004E2241"/>
    <w:rsid w:val="004E2356"/>
    <w:rsid w:val="004E23C3"/>
    <w:rsid w:val="004E24B7"/>
    <w:rsid w:val="004E25E4"/>
    <w:rsid w:val="004E27A7"/>
    <w:rsid w:val="004E29EC"/>
    <w:rsid w:val="004E29EE"/>
    <w:rsid w:val="004E2A8F"/>
    <w:rsid w:val="004E2AC8"/>
    <w:rsid w:val="004E2B04"/>
    <w:rsid w:val="004E2C52"/>
    <w:rsid w:val="004E2CB3"/>
    <w:rsid w:val="004E2CF0"/>
    <w:rsid w:val="004E2E3C"/>
    <w:rsid w:val="004E2FC2"/>
    <w:rsid w:val="004E3065"/>
    <w:rsid w:val="004E30F4"/>
    <w:rsid w:val="004E3204"/>
    <w:rsid w:val="004E32EA"/>
    <w:rsid w:val="004E3369"/>
    <w:rsid w:val="004E3376"/>
    <w:rsid w:val="004E3541"/>
    <w:rsid w:val="004E361C"/>
    <w:rsid w:val="004E36BE"/>
    <w:rsid w:val="004E36D7"/>
    <w:rsid w:val="004E38BE"/>
    <w:rsid w:val="004E3A1D"/>
    <w:rsid w:val="004E3A5C"/>
    <w:rsid w:val="004E3D7F"/>
    <w:rsid w:val="004E3DE0"/>
    <w:rsid w:val="004E3E3D"/>
    <w:rsid w:val="004E3FE7"/>
    <w:rsid w:val="004E4018"/>
    <w:rsid w:val="004E4250"/>
    <w:rsid w:val="004E4267"/>
    <w:rsid w:val="004E4352"/>
    <w:rsid w:val="004E4420"/>
    <w:rsid w:val="004E447E"/>
    <w:rsid w:val="004E4574"/>
    <w:rsid w:val="004E464B"/>
    <w:rsid w:val="004E4A32"/>
    <w:rsid w:val="004E4A43"/>
    <w:rsid w:val="004E4C27"/>
    <w:rsid w:val="004E4C62"/>
    <w:rsid w:val="004E4C97"/>
    <w:rsid w:val="004E4CD8"/>
    <w:rsid w:val="004E4F01"/>
    <w:rsid w:val="004E4F13"/>
    <w:rsid w:val="004E4FF5"/>
    <w:rsid w:val="004E5046"/>
    <w:rsid w:val="004E510D"/>
    <w:rsid w:val="004E523D"/>
    <w:rsid w:val="004E52F0"/>
    <w:rsid w:val="004E5333"/>
    <w:rsid w:val="004E53E0"/>
    <w:rsid w:val="004E5438"/>
    <w:rsid w:val="004E5469"/>
    <w:rsid w:val="004E5491"/>
    <w:rsid w:val="004E5755"/>
    <w:rsid w:val="004E57A9"/>
    <w:rsid w:val="004E5845"/>
    <w:rsid w:val="004E5945"/>
    <w:rsid w:val="004E5A65"/>
    <w:rsid w:val="004E5A9E"/>
    <w:rsid w:val="004E5B97"/>
    <w:rsid w:val="004E5BB5"/>
    <w:rsid w:val="004E5D33"/>
    <w:rsid w:val="004E5D62"/>
    <w:rsid w:val="004E5D69"/>
    <w:rsid w:val="004E5DAF"/>
    <w:rsid w:val="004E5E41"/>
    <w:rsid w:val="004E5F8E"/>
    <w:rsid w:val="004E5FB9"/>
    <w:rsid w:val="004E5FD2"/>
    <w:rsid w:val="004E60D8"/>
    <w:rsid w:val="004E6266"/>
    <w:rsid w:val="004E6490"/>
    <w:rsid w:val="004E64D1"/>
    <w:rsid w:val="004E6730"/>
    <w:rsid w:val="004E6900"/>
    <w:rsid w:val="004E6963"/>
    <w:rsid w:val="004E6D06"/>
    <w:rsid w:val="004E6D73"/>
    <w:rsid w:val="004E6E1E"/>
    <w:rsid w:val="004E7026"/>
    <w:rsid w:val="004E7119"/>
    <w:rsid w:val="004E712C"/>
    <w:rsid w:val="004E72F3"/>
    <w:rsid w:val="004E7365"/>
    <w:rsid w:val="004E7593"/>
    <w:rsid w:val="004E75BC"/>
    <w:rsid w:val="004E791B"/>
    <w:rsid w:val="004E794A"/>
    <w:rsid w:val="004E795C"/>
    <w:rsid w:val="004E7A13"/>
    <w:rsid w:val="004E7C3D"/>
    <w:rsid w:val="004E7DDD"/>
    <w:rsid w:val="004E7E8D"/>
    <w:rsid w:val="004E7E9F"/>
    <w:rsid w:val="004E7F19"/>
    <w:rsid w:val="004F00F0"/>
    <w:rsid w:val="004F019C"/>
    <w:rsid w:val="004F0220"/>
    <w:rsid w:val="004F0273"/>
    <w:rsid w:val="004F027A"/>
    <w:rsid w:val="004F03AA"/>
    <w:rsid w:val="004F0671"/>
    <w:rsid w:val="004F0732"/>
    <w:rsid w:val="004F0770"/>
    <w:rsid w:val="004F08B9"/>
    <w:rsid w:val="004F0B9C"/>
    <w:rsid w:val="004F0DC5"/>
    <w:rsid w:val="004F0DCC"/>
    <w:rsid w:val="004F0F97"/>
    <w:rsid w:val="004F116A"/>
    <w:rsid w:val="004F1250"/>
    <w:rsid w:val="004F1312"/>
    <w:rsid w:val="004F13C3"/>
    <w:rsid w:val="004F185A"/>
    <w:rsid w:val="004F18F7"/>
    <w:rsid w:val="004F1952"/>
    <w:rsid w:val="004F1B6B"/>
    <w:rsid w:val="004F1EAC"/>
    <w:rsid w:val="004F1F52"/>
    <w:rsid w:val="004F1F93"/>
    <w:rsid w:val="004F1FA0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2B0D"/>
    <w:rsid w:val="004F2BA1"/>
    <w:rsid w:val="004F2C03"/>
    <w:rsid w:val="004F2C31"/>
    <w:rsid w:val="004F2F5A"/>
    <w:rsid w:val="004F2F8E"/>
    <w:rsid w:val="004F2F9E"/>
    <w:rsid w:val="004F308F"/>
    <w:rsid w:val="004F31BD"/>
    <w:rsid w:val="004F3212"/>
    <w:rsid w:val="004F3357"/>
    <w:rsid w:val="004F345B"/>
    <w:rsid w:val="004F348D"/>
    <w:rsid w:val="004F35FA"/>
    <w:rsid w:val="004F3706"/>
    <w:rsid w:val="004F3727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391"/>
    <w:rsid w:val="004F4439"/>
    <w:rsid w:val="004F451C"/>
    <w:rsid w:val="004F4540"/>
    <w:rsid w:val="004F469E"/>
    <w:rsid w:val="004F46C0"/>
    <w:rsid w:val="004F474F"/>
    <w:rsid w:val="004F4941"/>
    <w:rsid w:val="004F4B05"/>
    <w:rsid w:val="004F4CB4"/>
    <w:rsid w:val="004F4E81"/>
    <w:rsid w:val="004F4FB7"/>
    <w:rsid w:val="004F5088"/>
    <w:rsid w:val="004F5157"/>
    <w:rsid w:val="004F518E"/>
    <w:rsid w:val="004F5196"/>
    <w:rsid w:val="004F51F4"/>
    <w:rsid w:val="004F5212"/>
    <w:rsid w:val="004F539E"/>
    <w:rsid w:val="004F5513"/>
    <w:rsid w:val="004F5560"/>
    <w:rsid w:val="004F5770"/>
    <w:rsid w:val="004F57F3"/>
    <w:rsid w:val="004F5899"/>
    <w:rsid w:val="004F5971"/>
    <w:rsid w:val="004F5D59"/>
    <w:rsid w:val="004F5D7B"/>
    <w:rsid w:val="004F5D92"/>
    <w:rsid w:val="004F5DD0"/>
    <w:rsid w:val="004F5E67"/>
    <w:rsid w:val="004F621C"/>
    <w:rsid w:val="004F62F6"/>
    <w:rsid w:val="004F62FD"/>
    <w:rsid w:val="004F6432"/>
    <w:rsid w:val="004F6493"/>
    <w:rsid w:val="004F64DC"/>
    <w:rsid w:val="004F6508"/>
    <w:rsid w:val="004F6540"/>
    <w:rsid w:val="004F6556"/>
    <w:rsid w:val="004F655B"/>
    <w:rsid w:val="004F65EE"/>
    <w:rsid w:val="004F6652"/>
    <w:rsid w:val="004F6725"/>
    <w:rsid w:val="004F68F6"/>
    <w:rsid w:val="004F6AF6"/>
    <w:rsid w:val="004F6B95"/>
    <w:rsid w:val="004F6C3D"/>
    <w:rsid w:val="004F6D76"/>
    <w:rsid w:val="004F6EDB"/>
    <w:rsid w:val="004F7107"/>
    <w:rsid w:val="004F7129"/>
    <w:rsid w:val="004F738C"/>
    <w:rsid w:val="004F7421"/>
    <w:rsid w:val="004F7566"/>
    <w:rsid w:val="004F75DA"/>
    <w:rsid w:val="004F7670"/>
    <w:rsid w:val="004F77D8"/>
    <w:rsid w:val="004F78B9"/>
    <w:rsid w:val="004F78F3"/>
    <w:rsid w:val="004F79B8"/>
    <w:rsid w:val="004F7A16"/>
    <w:rsid w:val="004F7AA9"/>
    <w:rsid w:val="004F7AF7"/>
    <w:rsid w:val="004F7D41"/>
    <w:rsid w:val="004F7E20"/>
    <w:rsid w:val="004F7E77"/>
    <w:rsid w:val="0050005F"/>
    <w:rsid w:val="00500102"/>
    <w:rsid w:val="005001DA"/>
    <w:rsid w:val="00500256"/>
    <w:rsid w:val="00500515"/>
    <w:rsid w:val="005005AC"/>
    <w:rsid w:val="005005EF"/>
    <w:rsid w:val="005007C2"/>
    <w:rsid w:val="005007EE"/>
    <w:rsid w:val="005009DE"/>
    <w:rsid w:val="00500A91"/>
    <w:rsid w:val="00500B42"/>
    <w:rsid w:val="00500B6B"/>
    <w:rsid w:val="00500B82"/>
    <w:rsid w:val="00500C8B"/>
    <w:rsid w:val="00500DB0"/>
    <w:rsid w:val="00500EC9"/>
    <w:rsid w:val="00500F34"/>
    <w:rsid w:val="00501324"/>
    <w:rsid w:val="00501332"/>
    <w:rsid w:val="00501346"/>
    <w:rsid w:val="00501513"/>
    <w:rsid w:val="005016E0"/>
    <w:rsid w:val="0050170A"/>
    <w:rsid w:val="0050172A"/>
    <w:rsid w:val="005017B5"/>
    <w:rsid w:val="005018ED"/>
    <w:rsid w:val="00501B8B"/>
    <w:rsid w:val="00501E7C"/>
    <w:rsid w:val="00501F22"/>
    <w:rsid w:val="0050202B"/>
    <w:rsid w:val="0050207E"/>
    <w:rsid w:val="005020E3"/>
    <w:rsid w:val="00502120"/>
    <w:rsid w:val="005022F1"/>
    <w:rsid w:val="005022F7"/>
    <w:rsid w:val="0050234F"/>
    <w:rsid w:val="00502385"/>
    <w:rsid w:val="00502406"/>
    <w:rsid w:val="00502501"/>
    <w:rsid w:val="0050266D"/>
    <w:rsid w:val="005026E7"/>
    <w:rsid w:val="00502798"/>
    <w:rsid w:val="0050282B"/>
    <w:rsid w:val="00502B9A"/>
    <w:rsid w:val="00502DC7"/>
    <w:rsid w:val="00502E3F"/>
    <w:rsid w:val="00502E5A"/>
    <w:rsid w:val="00502E76"/>
    <w:rsid w:val="00502EB2"/>
    <w:rsid w:val="00502EE8"/>
    <w:rsid w:val="00502F2A"/>
    <w:rsid w:val="00502FF1"/>
    <w:rsid w:val="00502FF4"/>
    <w:rsid w:val="00503094"/>
    <w:rsid w:val="005030A4"/>
    <w:rsid w:val="005030A7"/>
    <w:rsid w:val="005030B9"/>
    <w:rsid w:val="0050310E"/>
    <w:rsid w:val="00503193"/>
    <w:rsid w:val="00503426"/>
    <w:rsid w:val="005034DD"/>
    <w:rsid w:val="005035B7"/>
    <w:rsid w:val="00503651"/>
    <w:rsid w:val="00503976"/>
    <w:rsid w:val="00503A16"/>
    <w:rsid w:val="00503A39"/>
    <w:rsid w:val="00503AFD"/>
    <w:rsid w:val="00503B1F"/>
    <w:rsid w:val="00503E3C"/>
    <w:rsid w:val="00503EC9"/>
    <w:rsid w:val="00503FAA"/>
    <w:rsid w:val="00504152"/>
    <w:rsid w:val="0050431C"/>
    <w:rsid w:val="0050446C"/>
    <w:rsid w:val="005045A0"/>
    <w:rsid w:val="00504604"/>
    <w:rsid w:val="00504747"/>
    <w:rsid w:val="00504765"/>
    <w:rsid w:val="005047E2"/>
    <w:rsid w:val="00504949"/>
    <w:rsid w:val="00504959"/>
    <w:rsid w:val="00504D89"/>
    <w:rsid w:val="00504E21"/>
    <w:rsid w:val="00504E26"/>
    <w:rsid w:val="00504F3C"/>
    <w:rsid w:val="0050504F"/>
    <w:rsid w:val="005052D4"/>
    <w:rsid w:val="00505350"/>
    <w:rsid w:val="00505379"/>
    <w:rsid w:val="005054B3"/>
    <w:rsid w:val="0050552A"/>
    <w:rsid w:val="00505537"/>
    <w:rsid w:val="00505561"/>
    <w:rsid w:val="00505873"/>
    <w:rsid w:val="00505ABB"/>
    <w:rsid w:val="00505BC9"/>
    <w:rsid w:val="0050607B"/>
    <w:rsid w:val="005060F4"/>
    <w:rsid w:val="005060FC"/>
    <w:rsid w:val="00506105"/>
    <w:rsid w:val="00506285"/>
    <w:rsid w:val="00506404"/>
    <w:rsid w:val="00506421"/>
    <w:rsid w:val="00506649"/>
    <w:rsid w:val="0050669F"/>
    <w:rsid w:val="0050676E"/>
    <w:rsid w:val="0050686E"/>
    <w:rsid w:val="005068D0"/>
    <w:rsid w:val="00506CE9"/>
    <w:rsid w:val="00506DA6"/>
    <w:rsid w:val="00506E5D"/>
    <w:rsid w:val="0050701C"/>
    <w:rsid w:val="005070DF"/>
    <w:rsid w:val="0050719E"/>
    <w:rsid w:val="005072EE"/>
    <w:rsid w:val="00507327"/>
    <w:rsid w:val="00507425"/>
    <w:rsid w:val="00507565"/>
    <w:rsid w:val="0050760A"/>
    <w:rsid w:val="0050761A"/>
    <w:rsid w:val="00507642"/>
    <w:rsid w:val="005076A1"/>
    <w:rsid w:val="00507860"/>
    <w:rsid w:val="00507A0A"/>
    <w:rsid w:val="00507A65"/>
    <w:rsid w:val="00507AAB"/>
    <w:rsid w:val="00507BAA"/>
    <w:rsid w:val="00507E6C"/>
    <w:rsid w:val="0051003C"/>
    <w:rsid w:val="0051006F"/>
    <w:rsid w:val="005100B5"/>
    <w:rsid w:val="005100D4"/>
    <w:rsid w:val="00510197"/>
    <w:rsid w:val="005101BB"/>
    <w:rsid w:val="005104B6"/>
    <w:rsid w:val="00510889"/>
    <w:rsid w:val="005109A1"/>
    <w:rsid w:val="00510A5D"/>
    <w:rsid w:val="00510B1F"/>
    <w:rsid w:val="00510B8E"/>
    <w:rsid w:val="00510BE2"/>
    <w:rsid w:val="00510D1B"/>
    <w:rsid w:val="00510D6D"/>
    <w:rsid w:val="00510D9C"/>
    <w:rsid w:val="00510DD4"/>
    <w:rsid w:val="00511101"/>
    <w:rsid w:val="005112B1"/>
    <w:rsid w:val="0051134A"/>
    <w:rsid w:val="00511354"/>
    <w:rsid w:val="0051135F"/>
    <w:rsid w:val="005113B3"/>
    <w:rsid w:val="005115CD"/>
    <w:rsid w:val="005117EF"/>
    <w:rsid w:val="00511974"/>
    <w:rsid w:val="00511A6C"/>
    <w:rsid w:val="00511A98"/>
    <w:rsid w:val="00511B68"/>
    <w:rsid w:val="00511F80"/>
    <w:rsid w:val="00512001"/>
    <w:rsid w:val="0051202B"/>
    <w:rsid w:val="0051205E"/>
    <w:rsid w:val="00512112"/>
    <w:rsid w:val="00512131"/>
    <w:rsid w:val="0051225E"/>
    <w:rsid w:val="005122B6"/>
    <w:rsid w:val="00512355"/>
    <w:rsid w:val="005123E1"/>
    <w:rsid w:val="00512417"/>
    <w:rsid w:val="005124AF"/>
    <w:rsid w:val="0051261A"/>
    <w:rsid w:val="0051289B"/>
    <w:rsid w:val="005129CB"/>
    <w:rsid w:val="00512A25"/>
    <w:rsid w:val="00512D77"/>
    <w:rsid w:val="00512D86"/>
    <w:rsid w:val="00512DFA"/>
    <w:rsid w:val="00512E6D"/>
    <w:rsid w:val="00512F5D"/>
    <w:rsid w:val="00512FD9"/>
    <w:rsid w:val="0051312E"/>
    <w:rsid w:val="00513374"/>
    <w:rsid w:val="005133E1"/>
    <w:rsid w:val="005134AC"/>
    <w:rsid w:val="00513591"/>
    <w:rsid w:val="005135FD"/>
    <w:rsid w:val="005137C1"/>
    <w:rsid w:val="00513955"/>
    <w:rsid w:val="0051395C"/>
    <w:rsid w:val="005139E8"/>
    <w:rsid w:val="00513A61"/>
    <w:rsid w:val="00513A8E"/>
    <w:rsid w:val="00513B56"/>
    <w:rsid w:val="00513B81"/>
    <w:rsid w:val="00513D14"/>
    <w:rsid w:val="00514153"/>
    <w:rsid w:val="00514280"/>
    <w:rsid w:val="005142E8"/>
    <w:rsid w:val="005142ED"/>
    <w:rsid w:val="005146AA"/>
    <w:rsid w:val="00514717"/>
    <w:rsid w:val="0051487A"/>
    <w:rsid w:val="00514941"/>
    <w:rsid w:val="005149A2"/>
    <w:rsid w:val="005149AF"/>
    <w:rsid w:val="00514A18"/>
    <w:rsid w:val="00514AFE"/>
    <w:rsid w:val="00514BA8"/>
    <w:rsid w:val="00514C48"/>
    <w:rsid w:val="00514C4D"/>
    <w:rsid w:val="00514D90"/>
    <w:rsid w:val="00514E85"/>
    <w:rsid w:val="00514F26"/>
    <w:rsid w:val="0051522B"/>
    <w:rsid w:val="00515399"/>
    <w:rsid w:val="00515662"/>
    <w:rsid w:val="005156A7"/>
    <w:rsid w:val="005156BB"/>
    <w:rsid w:val="0051577F"/>
    <w:rsid w:val="00515977"/>
    <w:rsid w:val="005159DF"/>
    <w:rsid w:val="00515B6F"/>
    <w:rsid w:val="00515BFB"/>
    <w:rsid w:val="00515D1D"/>
    <w:rsid w:val="00515EAA"/>
    <w:rsid w:val="00515F39"/>
    <w:rsid w:val="00515FFB"/>
    <w:rsid w:val="0051607A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2E8"/>
    <w:rsid w:val="00517393"/>
    <w:rsid w:val="005173DB"/>
    <w:rsid w:val="00517443"/>
    <w:rsid w:val="00517469"/>
    <w:rsid w:val="00517516"/>
    <w:rsid w:val="00517536"/>
    <w:rsid w:val="00517CBD"/>
    <w:rsid w:val="00517D9A"/>
    <w:rsid w:val="00517F5A"/>
    <w:rsid w:val="005200E0"/>
    <w:rsid w:val="0052028C"/>
    <w:rsid w:val="00520437"/>
    <w:rsid w:val="005205C2"/>
    <w:rsid w:val="005206C0"/>
    <w:rsid w:val="005207B8"/>
    <w:rsid w:val="005208B3"/>
    <w:rsid w:val="00520A29"/>
    <w:rsid w:val="00520A79"/>
    <w:rsid w:val="00520A8F"/>
    <w:rsid w:val="00520CB5"/>
    <w:rsid w:val="00520D77"/>
    <w:rsid w:val="00520E03"/>
    <w:rsid w:val="00520ECB"/>
    <w:rsid w:val="00520F53"/>
    <w:rsid w:val="00520FF8"/>
    <w:rsid w:val="00521093"/>
    <w:rsid w:val="005210E1"/>
    <w:rsid w:val="005211D3"/>
    <w:rsid w:val="005211E6"/>
    <w:rsid w:val="00521306"/>
    <w:rsid w:val="00521345"/>
    <w:rsid w:val="00521392"/>
    <w:rsid w:val="005213EF"/>
    <w:rsid w:val="00521477"/>
    <w:rsid w:val="005214AA"/>
    <w:rsid w:val="005214B1"/>
    <w:rsid w:val="005215BA"/>
    <w:rsid w:val="0052163C"/>
    <w:rsid w:val="00521694"/>
    <w:rsid w:val="00521878"/>
    <w:rsid w:val="005219EF"/>
    <w:rsid w:val="00521A52"/>
    <w:rsid w:val="00521A66"/>
    <w:rsid w:val="00521BFA"/>
    <w:rsid w:val="00521C24"/>
    <w:rsid w:val="00522052"/>
    <w:rsid w:val="005220C0"/>
    <w:rsid w:val="005220D5"/>
    <w:rsid w:val="00522501"/>
    <w:rsid w:val="0052265E"/>
    <w:rsid w:val="00522A2F"/>
    <w:rsid w:val="00522B3B"/>
    <w:rsid w:val="00522D8F"/>
    <w:rsid w:val="00522F25"/>
    <w:rsid w:val="0052302A"/>
    <w:rsid w:val="005230B5"/>
    <w:rsid w:val="005230BC"/>
    <w:rsid w:val="0052316F"/>
    <w:rsid w:val="00523251"/>
    <w:rsid w:val="005232BD"/>
    <w:rsid w:val="005233FD"/>
    <w:rsid w:val="00523468"/>
    <w:rsid w:val="0052348B"/>
    <w:rsid w:val="005234E0"/>
    <w:rsid w:val="00523558"/>
    <w:rsid w:val="00523797"/>
    <w:rsid w:val="005237CD"/>
    <w:rsid w:val="005238AD"/>
    <w:rsid w:val="0052398F"/>
    <w:rsid w:val="00523A18"/>
    <w:rsid w:val="00523A77"/>
    <w:rsid w:val="00523C81"/>
    <w:rsid w:val="00523DAE"/>
    <w:rsid w:val="00523E1B"/>
    <w:rsid w:val="005240BA"/>
    <w:rsid w:val="0052414E"/>
    <w:rsid w:val="00524152"/>
    <w:rsid w:val="005241C8"/>
    <w:rsid w:val="00524249"/>
    <w:rsid w:val="005242FD"/>
    <w:rsid w:val="0052430B"/>
    <w:rsid w:val="00524393"/>
    <w:rsid w:val="00524479"/>
    <w:rsid w:val="005244C3"/>
    <w:rsid w:val="00524543"/>
    <w:rsid w:val="005248B7"/>
    <w:rsid w:val="005248C4"/>
    <w:rsid w:val="00524934"/>
    <w:rsid w:val="00524B99"/>
    <w:rsid w:val="00524D78"/>
    <w:rsid w:val="00525286"/>
    <w:rsid w:val="00525287"/>
    <w:rsid w:val="005252FF"/>
    <w:rsid w:val="005253A8"/>
    <w:rsid w:val="0052549B"/>
    <w:rsid w:val="005254A4"/>
    <w:rsid w:val="005254FA"/>
    <w:rsid w:val="00525648"/>
    <w:rsid w:val="00525698"/>
    <w:rsid w:val="005258D5"/>
    <w:rsid w:val="00525C13"/>
    <w:rsid w:val="00525C62"/>
    <w:rsid w:val="00525F79"/>
    <w:rsid w:val="00526037"/>
    <w:rsid w:val="0052604E"/>
    <w:rsid w:val="005260AC"/>
    <w:rsid w:val="005260B8"/>
    <w:rsid w:val="00526121"/>
    <w:rsid w:val="00526249"/>
    <w:rsid w:val="00526425"/>
    <w:rsid w:val="0052660D"/>
    <w:rsid w:val="0052661B"/>
    <w:rsid w:val="005266D7"/>
    <w:rsid w:val="00526773"/>
    <w:rsid w:val="005267E9"/>
    <w:rsid w:val="00526A46"/>
    <w:rsid w:val="00526E70"/>
    <w:rsid w:val="00526ECB"/>
    <w:rsid w:val="00526F1B"/>
    <w:rsid w:val="00526F2F"/>
    <w:rsid w:val="00526FEC"/>
    <w:rsid w:val="00527060"/>
    <w:rsid w:val="005270CA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27E4E"/>
    <w:rsid w:val="00527ED3"/>
    <w:rsid w:val="00527EFA"/>
    <w:rsid w:val="005300A6"/>
    <w:rsid w:val="0053027A"/>
    <w:rsid w:val="00530380"/>
    <w:rsid w:val="0053082D"/>
    <w:rsid w:val="005308C3"/>
    <w:rsid w:val="00530922"/>
    <w:rsid w:val="00530946"/>
    <w:rsid w:val="00530952"/>
    <w:rsid w:val="00530A18"/>
    <w:rsid w:val="00530A82"/>
    <w:rsid w:val="00530B64"/>
    <w:rsid w:val="00530EA3"/>
    <w:rsid w:val="005310FC"/>
    <w:rsid w:val="00531301"/>
    <w:rsid w:val="00531493"/>
    <w:rsid w:val="00531553"/>
    <w:rsid w:val="005316DB"/>
    <w:rsid w:val="00531752"/>
    <w:rsid w:val="00531982"/>
    <w:rsid w:val="00531A2E"/>
    <w:rsid w:val="00531AE6"/>
    <w:rsid w:val="00531B21"/>
    <w:rsid w:val="00531B97"/>
    <w:rsid w:val="00531C50"/>
    <w:rsid w:val="00531C86"/>
    <w:rsid w:val="00531CFC"/>
    <w:rsid w:val="00531DF2"/>
    <w:rsid w:val="00531E78"/>
    <w:rsid w:val="00531EA6"/>
    <w:rsid w:val="0053206D"/>
    <w:rsid w:val="005321DD"/>
    <w:rsid w:val="005322B2"/>
    <w:rsid w:val="005322D5"/>
    <w:rsid w:val="005322D6"/>
    <w:rsid w:val="0053240F"/>
    <w:rsid w:val="0053241B"/>
    <w:rsid w:val="0053250C"/>
    <w:rsid w:val="00532681"/>
    <w:rsid w:val="005327C3"/>
    <w:rsid w:val="00532813"/>
    <w:rsid w:val="0053281F"/>
    <w:rsid w:val="00532931"/>
    <w:rsid w:val="00532A81"/>
    <w:rsid w:val="00532B8F"/>
    <w:rsid w:val="00532D10"/>
    <w:rsid w:val="00532FD8"/>
    <w:rsid w:val="00533147"/>
    <w:rsid w:val="005331F3"/>
    <w:rsid w:val="00533438"/>
    <w:rsid w:val="0053343B"/>
    <w:rsid w:val="0053396F"/>
    <w:rsid w:val="0053398B"/>
    <w:rsid w:val="00533B4A"/>
    <w:rsid w:val="00533B5B"/>
    <w:rsid w:val="00533D89"/>
    <w:rsid w:val="00533DDA"/>
    <w:rsid w:val="00533E22"/>
    <w:rsid w:val="005340A8"/>
    <w:rsid w:val="00534120"/>
    <w:rsid w:val="005342F8"/>
    <w:rsid w:val="00534466"/>
    <w:rsid w:val="005344DB"/>
    <w:rsid w:val="005345D9"/>
    <w:rsid w:val="00534624"/>
    <w:rsid w:val="005347B0"/>
    <w:rsid w:val="0053489D"/>
    <w:rsid w:val="00534A06"/>
    <w:rsid w:val="00534E85"/>
    <w:rsid w:val="0053507C"/>
    <w:rsid w:val="005351A5"/>
    <w:rsid w:val="005351EB"/>
    <w:rsid w:val="00535245"/>
    <w:rsid w:val="0053529E"/>
    <w:rsid w:val="00535320"/>
    <w:rsid w:val="005353DF"/>
    <w:rsid w:val="00535521"/>
    <w:rsid w:val="00535544"/>
    <w:rsid w:val="00535687"/>
    <w:rsid w:val="0053578B"/>
    <w:rsid w:val="00535978"/>
    <w:rsid w:val="00535A84"/>
    <w:rsid w:val="00535B54"/>
    <w:rsid w:val="00535BDF"/>
    <w:rsid w:val="00535C55"/>
    <w:rsid w:val="00535E41"/>
    <w:rsid w:val="00535EA4"/>
    <w:rsid w:val="00535EC1"/>
    <w:rsid w:val="005361C1"/>
    <w:rsid w:val="0053624C"/>
    <w:rsid w:val="0053624D"/>
    <w:rsid w:val="00536257"/>
    <w:rsid w:val="0053651C"/>
    <w:rsid w:val="00536675"/>
    <w:rsid w:val="00536797"/>
    <w:rsid w:val="00536904"/>
    <w:rsid w:val="00536A1E"/>
    <w:rsid w:val="00536B10"/>
    <w:rsid w:val="00536BE5"/>
    <w:rsid w:val="00536BE6"/>
    <w:rsid w:val="00536D7E"/>
    <w:rsid w:val="00536E17"/>
    <w:rsid w:val="00536E76"/>
    <w:rsid w:val="00536F4C"/>
    <w:rsid w:val="005373CE"/>
    <w:rsid w:val="00537665"/>
    <w:rsid w:val="005377A6"/>
    <w:rsid w:val="005377DD"/>
    <w:rsid w:val="0053780C"/>
    <w:rsid w:val="005378B6"/>
    <w:rsid w:val="00537999"/>
    <w:rsid w:val="00537A48"/>
    <w:rsid w:val="00537BE2"/>
    <w:rsid w:val="00537C86"/>
    <w:rsid w:val="00537E4D"/>
    <w:rsid w:val="0054008E"/>
    <w:rsid w:val="005400E2"/>
    <w:rsid w:val="005400F5"/>
    <w:rsid w:val="005401A3"/>
    <w:rsid w:val="005401DE"/>
    <w:rsid w:val="005402DC"/>
    <w:rsid w:val="0054032C"/>
    <w:rsid w:val="00540375"/>
    <w:rsid w:val="00540478"/>
    <w:rsid w:val="00540683"/>
    <w:rsid w:val="00540856"/>
    <w:rsid w:val="00540879"/>
    <w:rsid w:val="00540992"/>
    <w:rsid w:val="005409B7"/>
    <w:rsid w:val="00540A48"/>
    <w:rsid w:val="00540E8E"/>
    <w:rsid w:val="00540ECF"/>
    <w:rsid w:val="00541101"/>
    <w:rsid w:val="00541196"/>
    <w:rsid w:val="005411E6"/>
    <w:rsid w:val="0054120B"/>
    <w:rsid w:val="005412E3"/>
    <w:rsid w:val="005412E9"/>
    <w:rsid w:val="0054146F"/>
    <w:rsid w:val="00541544"/>
    <w:rsid w:val="00541643"/>
    <w:rsid w:val="005417C7"/>
    <w:rsid w:val="005418AE"/>
    <w:rsid w:val="0054194B"/>
    <w:rsid w:val="00541989"/>
    <w:rsid w:val="00541C13"/>
    <w:rsid w:val="00541C62"/>
    <w:rsid w:val="00541CE8"/>
    <w:rsid w:val="00541DEC"/>
    <w:rsid w:val="00541E03"/>
    <w:rsid w:val="0054202C"/>
    <w:rsid w:val="005420BB"/>
    <w:rsid w:val="0054219C"/>
    <w:rsid w:val="00542228"/>
    <w:rsid w:val="00542420"/>
    <w:rsid w:val="0054242E"/>
    <w:rsid w:val="005424EF"/>
    <w:rsid w:val="005428E2"/>
    <w:rsid w:val="0054296A"/>
    <w:rsid w:val="00542AC4"/>
    <w:rsid w:val="00542C1E"/>
    <w:rsid w:val="00542DF6"/>
    <w:rsid w:val="00542FC6"/>
    <w:rsid w:val="00542FCB"/>
    <w:rsid w:val="005430BA"/>
    <w:rsid w:val="00543199"/>
    <w:rsid w:val="005431FF"/>
    <w:rsid w:val="00543226"/>
    <w:rsid w:val="005432A6"/>
    <w:rsid w:val="0054339A"/>
    <w:rsid w:val="005433EF"/>
    <w:rsid w:val="00543562"/>
    <w:rsid w:val="0054359A"/>
    <w:rsid w:val="005436A7"/>
    <w:rsid w:val="00543791"/>
    <w:rsid w:val="005438C0"/>
    <w:rsid w:val="00543A2C"/>
    <w:rsid w:val="00543A9F"/>
    <w:rsid w:val="00543C42"/>
    <w:rsid w:val="00543C99"/>
    <w:rsid w:val="00543D46"/>
    <w:rsid w:val="00543FD3"/>
    <w:rsid w:val="005441A1"/>
    <w:rsid w:val="00544273"/>
    <w:rsid w:val="0054437F"/>
    <w:rsid w:val="0054438A"/>
    <w:rsid w:val="005444BE"/>
    <w:rsid w:val="00544539"/>
    <w:rsid w:val="005445D2"/>
    <w:rsid w:val="00544A3C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38"/>
    <w:rsid w:val="00545BA1"/>
    <w:rsid w:val="00545CB0"/>
    <w:rsid w:val="00545CDC"/>
    <w:rsid w:val="00545DD1"/>
    <w:rsid w:val="00545E98"/>
    <w:rsid w:val="005460CA"/>
    <w:rsid w:val="0054616D"/>
    <w:rsid w:val="005461E1"/>
    <w:rsid w:val="005461F7"/>
    <w:rsid w:val="00546255"/>
    <w:rsid w:val="00546408"/>
    <w:rsid w:val="0054640C"/>
    <w:rsid w:val="0054647C"/>
    <w:rsid w:val="0054653F"/>
    <w:rsid w:val="00546763"/>
    <w:rsid w:val="005467D1"/>
    <w:rsid w:val="00546856"/>
    <w:rsid w:val="00546897"/>
    <w:rsid w:val="00546A65"/>
    <w:rsid w:val="00546AC0"/>
    <w:rsid w:val="00546C1D"/>
    <w:rsid w:val="00546D15"/>
    <w:rsid w:val="00546D32"/>
    <w:rsid w:val="00546D40"/>
    <w:rsid w:val="00546E4D"/>
    <w:rsid w:val="00546E7D"/>
    <w:rsid w:val="00546EE8"/>
    <w:rsid w:val="0054712C"/>
    <w:rsid w:val="005472A6"/>
    <w:rsid w:val="0054733A"/>
    <w:rsid w:val="0054749F"/>
    <w:rsid w:val="005474C4"/>
    <w:rsid w:val="00547804"/>
    <w:rsid w:val="0054789F"/>
    <w:rsid w:val="005478BA"/>
    <w:rsid w:val="005479A6"/>
    <w:rsid w:val="00547AB4"/>
    <w:rsid w:val="00547AD9"/>
    <w:rsid w:val="00547D8A"/>
    <w:rsid w:val="00547E25"/>
    <w:rsid w:val="00550417"/>
    <w:rsid w:val="00550437"/>
    <w:rsid w:val="00550498"/>
    <w:rsid w:val="005506F1"/>
    <w:rsid w:val="005507EE"/>
    <w:rsid w:val="00550C88"/>
    <w:rsid w:val="00550CE7"/>
    <w:rsid w:val="00550D71"/>
    <w:rsid w:val="00550DE2"/>
    <w:rsid w:val="00551197"/>
    <w:rsid w:val="0055128A"/>
    <w:rsid w:val="00551402"/>
    <w:rsid w:val="0055154F"/>
    <w:rsid w:val="00551673"/>
    <w:rsid w:val="005516CD"/>
    <w:rsid w:val="005518A6"/>
    <w:rsid w:val="005519AE"/>
    <w:rsid w:val="00551A71"/>
    <w:rsid w:val="00551B7C"/>
    <w:rsid w:val="00551B9C"/>
    <w:rsid w:val="00551BD2"/>
    <w:rsid w:val="00551CEB"/>
    <w:rsid w:val="00551E6E"/>
    <w:rsid w:val="005520CC"/>
    <w:rsid w:val="00552166"/>
    <w:rsid w:val="0055217E"/>
    <w:rsid w:val="00552193"/>
    <w:rsid w:val="00552223"/>
    <w:rsid w:val="005524E5"/>
    <w:rsid w:val="00552552"/>
    <w:rsid w:val="005526C4"/>
    <w:rsid w:val="00552778"/>
    <w:rsid w:val="00552812"/>
    <w:rsid w:val="005529C0"/>
    <w:rsid w:val="005529F9"/>
    <w:rsid w:val="00552BE1"/>
    <w:rsid w:val="00552DA8"/>
    <w:rsid w:val="00552E06"/>
    <w:rsid w:val="00552E2D"/>
    <w:rsid w:val="00552E67"/>
    <w:rsid w:val="0055304B"/>
    <w:rsid w:val="0055325A"/>
    <w:rsid w:val="00553312"/>
    <w:rsid w:val="005536C5"/>
    <w:rsid w:val="005536D4"/>
    <w:rsid w:val="00553829"/>
    <w:rsid w:val="005538BB"/>
    <w:rsid w:val="00553949"/>
    <w:rsid w:val="00553A8C"/>
    <w:rsid w:val="00553AA3"/>
    <w:rsid w:val="00553B24"/>
    <w:rsid w:val="00553B6D"/>
    <w:rsid w:val="00553BF8"/>
    <w:rsid w:val="00553C83"/>
    <w:rsid w:val="00553CE2"/>
    <w:rsid w:val="00553E08"/>
    <w:rsid w:val="0055430A"/>
    <w:rsid w:val="00554472"/>
    <w:rsid w:val="00554510"/>
    <w:rsid w:val="00554553"/>
    <w:rsid w:val="005545E1"/>
    <w:rsid w:val="0055471C"/>
    <w:rsid w:val="0055487A"/>
    <w:rsid w:val="00554B1F"/>
    <w:rsid w:val="00554D22"/>
    <w:rsid w:val="00554D87"/>
    <w:rsid w:val="00554E79"/>
    <w:rsid w:val="00554EE3"/>
    <w:rsid w:val="00554F53"/>
    <w:rsid w:val="00554F73"/>
    <w:rsid w:val="00554FAB"/>
    <w:rsid w:val="0055502C"/>
    <w:rsid w:val="005550BD"/>
    <w:rsid w:val="0055522D"/>
    <w:rsid w:val="00555261"/>
    <w:rsid w:val="005552FB"/>
    <w:rsid w:val="0055531E"/>
    <w:rsid w:val="005553E4"/>
    <w:rsid w:val="0055543B"/>
    <w:rsid w:val="005556A7"/>
    <w:rsid w:val="0055570C"/>
    <w:rsid w:val="00555794"/>
    <w:rsid w:val="00555A8C"/>
    <w:rsid w:val="00555CF4"/>
    <w:rsid w:val="00555D1D"/>
    <w:rsid w:val="00555E81"/>
    <w:rsid w:val="00556286"/>
    <w:rsid w:val="0055634A"/>
    <w:rsid w:val="005563A3"/>
    <w:rsid w:val="005563CD"/>
    <w:rsid w:val="005563D5"/>
    <w:rsid w:val="005566D3"/>
    <w:rsid w:val="005566D7"/>
    <w:rsid w:val="0055677D"/>
    <w:rsid w:val="005568DA"/>
    <w:rsid w:val="0055693B"/>
    <w:rsid w:val="00556A2D"/>
    <w:rsid w:val="00556B80"/>
    <w:rsid w:val="00556BEA"/>
    <w:rsid w:val="00556DEF"/>
    <w:rsid w:val="00556F01"/>
    <w:rsid w:val="00556F53"/>
    <w:rsid w:val="00556FCE"/>
    <w:rsid w:val="005571AF"/>
    <w:rsid w:val="0055729D"/>
    <w:rsid w:val="005572FD"/>
    <w:rsid w:val="005573DC"/>
    <w:rsid w:val="005573EF"/>
    <w:rsid w:val="0055746A"/>
    <w:rsid w:val="005574FD"/>
    <w:rsid w:val="00557569"/>
    <w:rsid w:val="00557660"/>
    <w:rsid w:val="005576BD"/>
    <w:rsid w:val="005576EE"/>
    <w:rsid w:val="0055770F"/>
    <w:rsid w:val="00557742"/>
    <w:rsid w:val="00557814"/>
    <w:rsid w:val="0055783C"/>
    <w:rsid w:val="00557A74"/>
    <w:rsid w:val="00557B2E"/>
    <w:rsid w:val="00557B8C"/>
    <w:rsid w:val="00557CC1"/>
    <w:rsid w:val="00557CE0"/>
    <w:rsid w:val="00557DDA"/>
    <w:rsid w:val="00557EBC"/>
    <w:rsid w:val="00557ED2"/>
    <w:rsid w:val="00557FD1"/>
    <w:rsid w:val="0056033E"/>
    <w:rsid w:val="005603FD"/>
    <w:rsid w:val="0056040A"/>
    <w:rsid w:val="0056043F"/>
    <w:rsid w:val="005604DF"/>
    <w:rsid w:val="005604E0"/>
    <w:rsid w:val="0056051E"/>
    <w:rsid w:val="00560A4C"/>
    <w:rsid w:val="00560A54"/>
    <w:rsid w:val="00560A79"/>
    <w:rsid w:val="00560B3A"/>
    <w:rsid w:val="00560B85"/>
    <w:rsid w:val="00560C08"/>
    <w:rsid w:val="00560D01"/>
    <w:rsid w:val="00560D6A"/>
    <w:rsid w:val="005610F9"/>
    <w:rsid w:val="0056110A"/>
    <w:rsid w:val="00561133"/>
    <w:rsid w:val="005612E3"/>
    <w:rsid w:val="00561424"/>
    <w:rsid w:val="00561502"/>
    <w:rsid w:val="005615A7"/>
    <w:rsid w:val="00561716"/>
    <w:rsid w:val="005617A1"/>
    <w:rsid w:val="00561957"/>
    <w:rsid w:val="00561989"/>
    <w:rsid w:val="00561ADA"/>
    <w:rsid w:val="00562184"/>
    <w:rsid w:val="0056230B"/>
    <w:rsid w:val="00562355"/>
    <w:rsid w:val="005623B8"/>
    <w:rsid w:val="0056256B"/>
    <w:rsid w:val="00562591"/>
    <w:rsid w:val="00562784"/>
    <w:rsid w:val="0056288E"/>
    <w:rsid w:val="00562A99"/>
    <w:rsid w:val="00562B23"/>
    <w:rsid w:val="00562C32"/>
    <w:rsid w:val="00562D22"/>
    <w:rsid w:val="00562E54"/>
    <w:rsid w:val="00562E68"/>
    <w:rsid w:val="00563003"/>
    <w:rsid w:val="005630A0"/>
    <w:rsid w:val="00563170"/>
    <w:rsid w:val="00563406"/>
    <w:rsid w:val="005635A1"/>
    <w:rsid w:val="005635EA"/>
    <w:rsid w:val="0056386C"/>
    <w:rsid w:val="005639A7"/>
    <w:rsid w:val="005639AF"/>
    <w:rsid w:val="00563AF1"/>
    <w:rsid w:val="00563C26"/>
    <w:rsid w:val="00563D42"/>
    <w:rsid w:val="00563D4A"/>
    <w:rsid w:val="00563D9A"/>
    <w:rsid w:val="00563EBB"/>
    <w:rsid w:val="00563F17"/>
    <w:rsid w:val="00563FAA"/>
    <w:rsid w:val="005642C7"/>
    <w:rsid w:val="00564352"/>
    <w:rsid w:val="00564703"/>
    <w:rsid w:val="00564885"/>
    <w:rsid w:val="00564982"/>
    <w:rsid w:val="00564A06"/>
    <w:rsid w:val="00564A75"/>
    <w:rsid w:val="00564BA7"/>
    <w:rsid w:val="00564C72"/>
    <w:rsid w:val="00564C7A"/>
    <w:rsid w:val="00564CEB"/>
    <w:rsid w:val="00564E3C"/>
    <w:rsid w:val="00564E70"/>
    <w:rsid w:val="00564FC4"/>
    <w:rsid w:val="005650AB"/>
    <w:rsid w:val="005651FD"/>
    <w:rsid w:val="00565231"/>
    <w:rsid w:val="005653BB"/>
    <w:rsid w:val="00565800"/>
    <w:rsid w:val="0056587A"/>
    <w:rsid w:val="0056588D"/>
    <w:rsid w:val="00565952"/>
    <w:rsid w:val="00565ACD"/>
    <w:rsid w:val="00565B08"/>
    <w:rsid w:val="00565D98"/>
    <w:rsid w:val="00565E83"/>
    <w:rsid w:val="005660CD"/>
    <w:rsid w:val="00566204"/>
    <w:rsid w:val="00566245"/>
    <w:rsid w:val="005663E5"/>
    <w:rsid w:val="0056642F"/>
    <w:rsid w:val="0056660E"/>
    <w:rsid w:val="0056664A"/>
    <w:rsid w:val="005666D7"/>
    <w:rsid w:val="005668BC"/>
    <w:rsid w:val="00566900"/>
    <w:rsid w:val="00566A03"/>
    <w:rsid w:val="00566A6E"/>
    <w:rsid w:val="00566AC2"/>
    <w:rsid w:val="00566B44"/>
    <w:rsid w:val="00566C87"/>
    <w:rsid w:val="00566CED"/>
    <w:rsid w:val="00566D02"/>
    <w:rsid w:val="00566D7C"/>
    <w:rsid w:val="00566EE6"/>
    <w:rsid w:val="00566EEB"/>
    <w:rsid w:val="005670A6"/>
    <w:rsid w:val="00567153"/>
    <w:rsid w:val="00567326"/>
    <w:rsid w:val="00567580"/>
    <w:rsid w:val="00567705"/>
    <w:rsid w:val="00567741"/>
    <w:rsid w:val="00567938"/>
    <w:rsid w:val="00567A52"/>
    <w:rsid w:val="00567AD3"/>
    <w:rsid w:val="00567B0C"/>
    <w:rsid w:val="00567BDF"/>
    <w:rsid w:val="00567C35"/>
    <w:rsid w:val="00567D2A"/>
    <w:rsid w:val="00567DCE"/>
    <w:rsid w:val="00567E1D"/>
    <w:rsid w:val="00570173"/>
    <w:rsid w:val="005701E7"/>
    <w:rsid w:val="005701EC"/>
    <w:rsid w:val="00570370"/>
    <w:rsid w:val="00570427"/>
    <w:rsid w:val="005704B4"/>
    <w:rsid w:val="00570501"/>
    <w:rsid w:val="00570535"/>
    <w:rsid w:val="00570AF2"/>
    <w:rsid w:val="00570BDB"/>
    <w:rsid w:val="00570C46"/>
    <w:rsid w:val="00570D57"/>
    <w:rsid w:val="00570E5E"/>
    <w:rsid w:val="0057106E"/>
    <w:rsid w:val="005710FB"/>
    <w:rsid w:val="00571102"/>
    <w:rsid w:val="0057112E"/>
    <w:rsid w:val="00571207"/>
    <w:rsid w:val="00571209"/>
    <w:rsid w:val="0057133E"/>
    <w:rsid w:val="0057138C"/>
    <w:rsid w:val="005713D0"/>
    <w:rsid w:val="005714A7"/>
    <w:rsid w:val="005715F1"/>
    <w:rsid w:val="005716D5"/>
    <w:rsid w:val="005717D0"/>
    <w:rsid w:val="0057187D"/>
    <w:rsid w:val="00571AB9"/>
    <w:rsid w:val="00571BAE"/>
    <w:rsid w:val="00571C2F"/>
    <w:rsid w:val="00571D43"/>
    <w:rsid w:val="00571DE4"/>
    <w:rsid w:val="00571F17"/>
    <w:rsid w:val="00571FAD"/>
    <w:rsid w:val="00572238"/>
    <w:rsid w:val="00572244"/>
    <w:rsid w:val="00572320"/>
    <w:rsid w:val="005723A1"/>
    <w:rsid w:val="005723DF"/>
    <w:rsid w:val="005723FE"/>
    <w:rsid w:val="00572475"/>
    <w:rsid w:val="0057270B"/>
    <w:rsid w:val="0057279D"/>
    <w:rsid w:val="0057279E"/>
    <w:rsid w:val="005727A0"/>
    <w:rsid w:val="00572A7D"/>
    <w:rsid w:val="00572B52"/>
    <w:rsid w:val="00572BD9"/>
    <w:rsid w:val="00572E90"/>
    <w:rsid w:val="00572F4B"/>
    <w:rsid w:val="00572FA6"/>
    <w:rsid w:val="005730D0"/>
    <w:rsid w:val="00573377"/>
    <w:rsid w:val="005735B4"/>
    <w:rsid w:val="005736A0"/>
    <w:rsid w:val="00573711"/>
    <w:rsid w:val="00573728"/>
    <w:rsid w:val="00573736"/>
    <w:rsid w:val="0057386E"/>
    <w:rsid w:val="005738A5"/>
    <w:rsid w:val="00573904"/>
    <w:rsid w:val="00573C5F"/>
    <w:rsid w:val="00573CE0"/>
    <w:rsid w:val="00573CFC"/>
    <w:rsid w:val="00573D1D"/>
    <w:rsid w:val="00573D3C"/>
    <w:rsid w:val="00573E76"/>
    <w:rsid w:val="00573EE6"/>
    <w:rsid w:val="00573EEB"/>
    <w:rsid w:val="00573EF4"/>
    <w:rsid w:val="00573F4E"/>
    <w:rsid w:val="00573F5D"/>
    <w:rsid w:val="00574017"/>
    <w:rsid w:val="0057410C"/>
    <w:rsid w:val="005743C2"/>
    <w:rsid w:val="005743C7"/>
    <w:rsid w:val="005743F6"/>
    <w:rsid w:val="0057466C"/>
    <w:rsid w:val="0057469A"/>
    <w:rsid w:val="005747AD"/>
    <w:rsid w:val="00574801"/>
    <w:rsid w:val="00574C01"/>
    <w:rsid w:val="00574C54"/>
    <w:rsid w:val="00574D40"/>
    <w:rsid w:val="00574EFD"/>
    <w:rsid w:val="00575022"/>
    <w:rsid w:val="00575272"/>
    <w:rsid w:val="0057538D"/>
    <w:rsid w:val="00575398"/>
    <w:rsid w:val="005754E6"/>
    <w:rsid w:val="00575559"/>
    <w:rsid w:val="00575648"/>
    <w:rsid w:val="00575693"/>
    <w:rsid w:val="005756BC"/>
    <w:rsid w:val="005756F6"/>
    <w:rsid w:val="00575746"/>
    <w:rsid w:val="00575780"/>
    <w:rsid w:val="005757DF"/>
    <w:rsid w:val="00575873"/>
    <w:rsid w:val="005758CF"/>
    <w:rsid w:val="00575A3D"/>
    <w:rsid w:val="00575A93"/>
    <w:rsid w:val="00575B99"/>
    <w:rsid w:val="00575C63"/>
    <w:rsid w:val="00575D36"/>
    <w:rsid w:val="00575D6A"/>
    <w:rsid w:val="005761BE"/>
    <w:rsid w:val="0057635D"/>
    <w:rsid w:val="005764EC"/>
    <w:rsid w:val="00576534"/>
    <w:rsid w:val="00576545"/>
    <w:rsid w:val="0057654A"/>
    <w:rsid w:val="005765BB"/>
    <w:rsid w:val="005766B3"/>
    <w:rsid w:val="00576701"/>
    <w:rsid w:val="00576731"/>
    <w:rsid w:val="0057676F"/>
    <w:rsid w:val="0057678F"/>
    <w:rsid w:val="00576C7F"/>
    <w:rsid w:val="00576CE7"/>
    <w:rsid w:val="00576E5A"/>
    <w:rsid w:val="00576E75"/>
    <w:rsid w:val="00576EB0"/>
    <w:rsid w:val="00576EDA"/>
    <w:rsid w:val="00576FEC"/>
    <w:rsid w:val="005771BE"/>
    <w:rsid w:val="00577240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77CAF"/>
    <w:rsid w:val="0058002B"/>
    <w:rsid w:val="00580062"/>
    <w:rsid w:val="00580127"/>
    <w:rsid w:val="00580142"/>
    <w:rsid w:val="00580182"/>
    <w:rsid w:val="00580248"/>
    <w:rsid w:val="00580455"/>
    <w:rsid w:val="00580629"/>
    <w:rsid w:val="0058062C"/>
    <w:rsid w:val="00580C22"/>
    <w:rsid w:val="00580DF1"/>
    <w:rsid w:val="00580DFD"/>
    <w:rsid w:val="00580ECB"/>
    <w:rsid w:val="00580F7F"/>
    <w:rsid w:val="0058100F"/>
    <w:rsid w:val="005810B1"/>
    <w:rsid w:val="00581121"/>
    <w:rsid w:val="00581379"/>
    <w:rsid w:val="00581404"/>
    <w:rsid w:val="0058142C"/>
    <w:rsid w:val="00581490"/>
    <w:rsid w:val="00581577"/>
    <w:rsid w:val="00581645"/>
    <w:rsid w:val="00581917"/>
    <w:rsid w:val="005819F1"/>
    <w:rsid w:val="00581AD4"/>
    <w:rsid w:val="00581CAA"/>
    <w:rsid w:val="00581EBD"/>
    <w:rsid w:val="00581F59"/>
    <w:rsid w:val="00582035"/>
    <w:rsid w:val="0058206D"/>
    <w:rsid w:val="005820D8"/>
    <w:rsid w:val="00582130"/>
    <w:rsid w:val="0058222C"/>
    <w:rsid w:val="005822A6"/>
    <w:rsid w:val="00582337"/>
    <w:rsid w:val="005824C8"/>
    <w:rsid w:val="005824D2"/>
    <w:rsid w:val="0058251B"/>
    <w:rsid w:val="00582546"/>
    <w:rsid w:val="00582708"/>
    <w:rsid w:val="00582818"/>
    <w:rsid w:val="00582B78"/>
    <w:rsid w:val="00582BC4"/>
    <w:rsid w:val="00582DB9"/>
    <w:rsid w:val="00582DDE"/>
    <w:rsid w:val="00582E21"/>
    <w:rsid w:val="00582E53"/>
    <w:rsid w:val="00582F2D"/>
    <w:rsid w:val="00582F94"/>
    <w:rsid w:val="005830CD"/>
    <w:rsid w:val="005831B7"/>
    <w:rsid w:val="00583293"/>
    <w:rsid w:val="0058334A"/>
    <w:rsid w:val="005835E0"/>
    <w:rsid w:val="00583609"/>
    <w:rsid w:val="00583B18"/>
    <w:rsid w:val="00583D9A"/>
    <w:rsid w:val="00583DB1"/>
    <w:rsid w:val="00583DF3"/>
    <w:rsid w:val="00583FA4"/>
    <w:rsid w:val="00583FF9"/>
    <w:rsid w:val="005840BE"/>
    <w:rsid w:val="005840FC"/>
    <w:rsid w:val="0058410D"/>
    <w:rsid w:val="00584152"/>
    <w:rsid w:val="00584298"/>
    <w:rsid w:val="005842ED"/>
    <w:rsid w:val="005842F3"/>
    <w:rsid w:val="005843C4"/>
    <w:rsid w:val="0058441E"/>
    <w:rsid w:val="005844E8"/>
    <w:rsid w:val="005846D2"/>
    <w:rsid w:val="00584AA2"/>
    <w:rsid w:val="00584B70"/>
    <w:rsid w:val="00584BD3"/>
    <w:rsid w:val="00584BEF"/>
    <w:rsid w:val="00584C63"/>
    <w:rsid w:val="00584CF5"/>
    <w:rsid w:val="00584DB8"/>
    <w:rsid w:val="00585022"/>
    <w:rsid w:val="005850B1"/>
    <w:rsid w:val="0058524E"/>
    <w:rsid w:val="005852D5"/>
    <w:rsid w:val="00585358"/>
    <w:rsid w:val="005853F5"/>
    <w:rsid w:val="00585912"/>
    <w:rsid w:val="0058597E"/>
    <w:rsid w:val="00585AEA"/>
    <w:rsid w:val="00585B19"/>
    <w:rsid w:val="00585BE0"/>
    <w:rsid w:val="00585E46"/>
    <w:rsid w:val="00585E84"/>
    <w:rsid w:val="0058615B"/>
    <w:rsid w:val="005861A4"/>
    <w:rsid w:val="005862F4"/>
    <w:rsid w:val="005863EA"/>
    <w:rsid w:val="00586427"/>
    <w:rsid w:val="00586461"/>
    <w:rsid w:val="005865FC"/>
    <w:rsid w:val="005868EB"/>
    <w:rsid w:val="00586913"/>
    <w:rsid w:val="00586B23"/>
    <w:rsid w:val="00586C61"/>
    <w:rsid w:val="00586D5F"/>
    <w:rsid w:val="00586D7F"/>
    <w:rsid w:val="00586F75"/>
    <w:rsid w:val="00586FF9"/>
    <w:rsid w:val="005870A0"/>
    <w:rsid w:val="005876CF"/>
    <w:rsid w:val="0058779A"/>
    <w:rsid w:val="00587817"/>
    <w:rsid w:val="005879AC"/>
    <w:rsid w:val="00587B5D"/>
    <w:rsid w:val="00587C1C"/>
    <w:rsid w:val="00587E20"/>
    <w:rsid w:val="00587ED5"/>
    <w:rsid w:val="00590114"/>
    <w:rsid w:val="005901C3"/>
    <w:rsid w:val="00590262"/>
    <w:rsid w:val="005902C9"/>
    <w:rsid w:val="00590361"/>
    <w:rsid w:val="005904BF"/>
    <w:rsid w:val="00590705"/>
    <w:rsid w:val="005909B4"/>
    <w:rsid w:val="005909B9"/>
    <w:rsid w:val="005909BF"/>
    <w:rsid w:val="00590D13"/>
    <w:rsid w:val="00590E15"/>
    <w:rsid w:val="00590ECF"/>
    <w:rsid w:val="00590FC0"/>
    <w:rsid w:val="0059129C"/>
    <w:rsid w:val="0059129F"/>
    <w:rsid w:val="00591321"/>
    <w:rsid w:val="00591631"/>
    <w:rsid w:val="00591848"/>
    <w:rsid w:val="00591861"/>
    <w:rsid w:val="00591910"/>
    <w:rsid w:val="00591B1B"/>
    <w:rsid w:val="00591EA7"/>
    <w:rsid w:val="00591EBF"/>
    <w:rsid w:val="00591EF7"/>
    <w:rsid w:val="00591F51"/>
    <w:rsid w:val="00591F6A"/>
    <w:rsid w:val="0059202B"/>
    <w:rsid w:val="005921A1"/>
    <w:rsid w:val="0059220F"/>
    <w:rsid w:val="00592288"/>
    <w:rsid w:val="00592487"/>
    <w:rsid w:val="005925A7"/>
    <w:rsid w:val="005926E0"/>
    <w:rsid w:val="0059277A"/>
    <w:rsid w:val="005927FA"/>
    <w:rsid w:val="00592CEF"/>
    <w:rsid w:val="00592DDE"/>
    <w:rsid w:val="00592E63"/>
    <w:rsid w:val="00592F08"/>
    <w:rsid w:val="00593322"/>
    <w:rsid w:val="00593325"/>
    <w:rsid w:val="005934F9"/>
    <w:rsid w:val="00593538"/>
    <w:rsid w:val="00593753"/>
    <w:rsid w:val="00593A44"/>
    <w:rsid w:val="00593B2A"/>
    <w:rsid w:val="00593C6F"/>
    <w:rsid w:val="00593D63"/>
    <w:rsid w:val="00593DFA"/>
    <w:rsid w:val="00593F4F"/>
    <w:rsid w:val="00594193"/>
    <w:rsid w:val="005942DF"/>
    <w:rsid w:val="00594576"/>
    <w:rsid w:val="005945E6"/>
    <w:rsid w:val="0059491F"/>
    <w:rsid w:val="00594985"/>
    <w:rsid w:val="00594B95"/>
    <w:rsid w:val="00594D54"/>
    <w:rsid w:val="00594E20"/>
    <w:rsid w:val="00594FE1"/>
    <w:rsid w:val="00595064"/>
    <w:rsid w:val="0059510E"/>
    <w:rsid w:val="00595197"/>
    <w:rsid w:val="00595264"/>
    <w:rsid w:val="005952AC"/>
    <w:rsid w:val="005952DD"/>
    <w:rsid w:val="0059534B"/>
    <w:rsid w:val="005953A6"/>
    <w:rsid w:val="0059545D"/>
    <w:rsid w:val="00595463"/>
    <w:rsid w:val="00595551"/>
    <w:rsid w:val="0059556B"/>
    <w:rsid w:val="00595663"/>
    <w:rsid w:val="0059578F"/>
    <w:rsid w:val="0059583E"/>
    <w:rsid w:val="005959C1"/>
    <w:rsid w:val="00595B7A"/>
    <w:rsid w:val="00595C2A"/>
    <w:rsid w:val="00595EA0"/>
    <w:rsid w:val="00595F9B"/>
    <w:rsid w:val="00596075"/>
    <w:rsid w:val="00596361"/>
    <w:rsid w:val="005963C9"/>
    <w:rsid w:val="00596473"/>
    <w:rsid w:val="0059653B"/>
    <w:rsid w:val="00596813"/>
    <w:rsid w:val="005968E3"/>
    <w:rsid w:val="005969FB"/>
    <w:rsid w:val="00596B56"/>
    <w:rsid w:val="00596D4E"/>
    <w:rsid w:val="00596D65"/>
    <w:rsid w:val="00596D9D"/>
    <w:rsid w:val="00596EAE"/>
    <w:rsid w:val="00596F21"/>
    <w:rsid w:val="005970B7"/>
    <w:rsid w:val="005970E3"/>
    <w:rsid w:val="0059714D"/>
    <w:rsid w:val="005971AD"/>
    <w:rsid w:val="00597211"/>
    <w:rsid w:val="0059729A"/>
    <w:rsid w:val="0059745E"/>
    <w:rsid w:val="005974F8"/>
    <w:rsid w:val="0059752C"/>
    <w:rsid w:val="00597A3B"/>
    <w:rsid w:val="00597D47"/>
    <w:rsid w:val="00597DC1"/>
    <w:rsid w:val="00597EE6"/>
    <w:rsid w:val="00597F2B"/>
    <w:rsid w:val="005A0069"/>
    <w:rsid w:val="005A00FF"/>
    <w:rsid w:val="005A02D1"/>
    <w:rsid w:val="005A0417"/>
    <w:rsid w:val="005A060E"/>
    <w:rsid w:val="005A061C"/>
    <w:rsid w:val="005A06F8"/>
    <w:rsid w:val="005A07A2"/>
    <w:rsid w:val="005A07BE"/>
    <w:rsid w:val="005A082C"/>
    <w:rsid w:val="005A08F5"/>
    <w:rsid w:val="005A0968"/>
    <w:rsid w:val="005A098E"/>
    <w:rsid w:val="005A09B1"/>
    <w:rsid w:val="005A09FF"/>
    <w:rsid w:val="005A0A1D"/>
    <w:rsid w:val="005A0B41"/>
    <w:rsid w:val="005A0C48"/>
    <w:rsid w:val="005A0D1F"/>
    <w:rsid w:val="005A0E66"/>
    <w:rsid w:val="005A0ECF"/>
    <w:rsid w:val="005A1243"/>
    <w:rsid w:val="005A1298"/>
    <w:rsid w:val="005A1313"/>
    <w:rsid w:val="005A140E"/>
    <w:rsid w:val="005A182D"/>
    <w:rsid w:val="005A1846"/>
    <w:rsid w:val="005A1894"/>
    <w:rsid w:val="005A1C0D"/>
    <w:rsid w:val="005A1D02"/>
    <w:rsid w:val="005A1D1A"/>
    <w:rsid w:val="005A1DA6"/>
    <w:rsid w:val="005A1EC6"/>
    <w:rsid w:val="005A1FE5"/>
    <w:rsid w:val="005A22F3"/>
    <w:rsid w:val="005A2391"/>
    <w:rsid w:val="005A23EB"/>
    <w:rsid w:val="005A24A1"/>
    <w:rsid w:val="005A24BC"/>
    <w:rsid w:val="005A255F"/>
    <w:rsid w:val="005A2588"/>
    <w:rsid w:val="005A26EB"/>
    <w:rsid w:val="005A2761"/>
    <w:rsid w:val="005A2B45"/>
    <w:rsid w:val="005A2C47"/>
    <w:rsid w:val="005A2D82"/>
    <w:rsid w:val="005A2D91"/>
    <w:rsid w:val="005A2DF4"/>
    <w:rsid w:val="005A2F07"/>
    <w:rsid w:val="005A30BF"/>
    <w:rsid w:val="005A3342"/>
    <w:rsid w:val="005A3358"/>
    <w:rsid w:val="005A33A0"/>
    <w:rsid w:val="005A33B4"/>
    <w:rsid w:val="005A35D3"/>
    <w:rsid w:val="005A3683"/>
    <w:rsid w:val="005A36E6"/>
    <w:rsid w:val="005A3714"/>
    <w:rsid w:val="005A3899"/>
    <w:rsid w:val="005A38E9"/>
    <w:rsid w:val="005A3A7B"/>
    <w:rsid w:val="005A3AA2"/>
    <w:rsid w:val="005A3CF8"/>
    <w:rsid w:val="005A3D1F"/>
    <w:rsid w:val="005A3D83"/>
    <w:rsid w:val="005A3E5F"/>
    <w:rsid w:val="005A4012"/>
    <w:rsid w:val="005A4020"/>
    <w:rsid w:val="005A4053"/>
    <w:rsid w:val="005A40AC"/>
    <w:rsid w:val="005A4258"/>
    <w:rsid w:val="005A4285"/>
    <w:rsid w:val="005A4341"/>
    <w:rsid w:val="005A44BC"/>
    <w:rsid w:val="005A454B"/>
    <w:rsid w:val="005A4649"/>
    <w:rsid w:val="005A497F"/>
    <w:rsid w:val="005A4B8E"/>
    <w:rsid w:val="005A4C38"/>
    <w:rsid w:val="005A4CD0"/>
    <w:rsid w:val="005A4D18"/>
    <w:rsid w:val="005A4E12"/>
    <w:rsid w:val="005A4EF2"/>
    <w:rsid w:val="005A4EFD"/>
    <w:rsid w:val="005A4F2F"/>
    <w:rsid w:val="005A5201"/>
    <w:rsid w:val="005A531D"/>
    <w:rsid w:val="005A5467"/>
    <w:rsid w:val="005A5574"/>
    <w:rsid w:val="005A5B50"/>
    <w:rsid w:val="005A5C72"/>
    <w:rsid w:val="005A5E5D"/>
    <w:rsid w:val="005A64CF"/>
    <w:rsid w:val="005A6524"/>
    <w:rsid w:val="005A6525"/>
    <w:rsid w:val="005A653F"/>
    <w:rsid w:val="005A6688"/>
    <w:rsid w:val="005A6692"/>
    <w:rsid w:val="005A68D0"/>
    <w:rsid w:val="005A6A15"/>
    <w:rsid w:val="005A6A40"/>
    <w:rsid w:val="005A6C91"/>
    <w:rsid w:val="005A6CD6"/>
    <w:rsid w:val="005A6D3E"/>
    <w:rsid w:val="005A6DAA"/>
    <w:rsid w:val="005A6DB6"/>
    <w:rsid w:val="005A6E6B"/>
    <w:rsid w:val="005A6E7A"/>
    <w:rsid w:val="005A6FB3"/>
    <w:rsid w:val="005A6FB7"/>
    <w:rsid w:val="005A7002"/>
    <w:rsid w:val="005A742E"/>
    <w:rsid w:val="005A757D"/>
    <w:rsid w:val="005A775C"/>
    <w:rsid w:val="005A77E5"/>
    <w:rsid w:val="005A7879"/>
    <w:rsid w:val="005A789C"/>
    <w:rsid w:val="005A7917"/>
    <w:rsid w:val="005A796E"/>
    <w:rsid w:val="005A7CC3"/>
    <w:rsid w:val="005A7DEA"/>
    <w:rsid w:val="005A7E12"/>
    <w:rsid w:val="005A7ED2"/>
    <w:rsid w:val="005A7F24"/>
    <w:rsid w:val="005A7F5E"/>
    <w:rsid w:val="005A7FAD"/>
    <w:rsid w:val="005B0165"/>
    <w:rsid w:val="005B0301"/>
    <w:rsid w:val="005B0363"/>
    <w:rsid w:val="005B037D"/>
    <w:rsid w:val="005B03B8"/>
    <w:rsid w:val="005B0591"/>
    <w:rsid w:val="005B0772"/>
    <w:rsid w:val="005B07B9"/>
    <w:rsid w:val="005B07DF"/>
    <w:rsid w:val="005B082D"/>
    <w:rsid w:val="005B0886"/>
    <w:rsid w:val="005B0916"/>
    <w:rsid w:val="005B0AEC"/>
    <w:rsid w:val="005B0BBC"/>
    <w:rsid w:val="005B0F9E"/>
    <w:rsid w:val="005B0FAD"/>
    <w:rsid w:val="005B109C"/>
    <w:rsid w:val="005B1112"/>
    <w:rsid w:val="005B1169"/>
    <w:rsid w:val="005B1247"/>
    <w:rsid w:val="005B1428"/>
    <w:rsid w:val="005B152D"/>
    <w:rsid w:val="005B185F"/>
    <w:rsid w:val="005B18FC"/>
    <w:rsid w:val="005B19F7"/>
    <w:rsid w:val="005B1B7D"/>
    <w:rsid w:val="005B1CA3"/>
    <w:rsid w:val="005B1FE6"/>
    <w:rsid w:val="005B2097"/>
    <w:rsid w:val="005B21D9"/>
    <w:rsid w:val="005B2201"/>
    <w:rsid w:val="005B2555"/>
    <w:rsid w:val="005B2600"/>
    <w:rsid w:val="005B264D"/>
    <w:rsid w:val="005B26C3"/>
    <w:rsid w:val="005B2767"/>
    <w:rsid w:val="005B282B"/>
    <w:rsid w:val="005B287F"/>
    <w:rsid w:val="005B288D"/>
    <w:rsid w:val="005B28AB"/>
    <w:rsid w:val="005B28D4"/>
    <w:rsid w:val="005B28EA"/>
    <w:rsid w:val="005B2B20"/>
    <w:rsid w:val="005B2C36"/>
    <w:rsid w:val="005B2C7D"/>
    <w:rsid w:val="005B2CB3"/>
    <w:rsid w:val="005B2E68"/>
    <w:rsid w:val="005B2EBC"/>
    <w:rsid w:val="005B33F9"/>
    <w:rsid w:val="005B33FC"/>
    <w:rsid w:val="005B3431"/>
    <w:rsid w:val="005B3494"/>
    <w:rsid w:val="005B366A"/>
    <w:rsid w:val="005B369A"/>
    <w:rsid w:val="005B372B"/>
    <w:rsid w:val="005B3769"/>
    <w:rsid w:val="005B3779"/>
    <w:rsid w:val="005B38F0"/>
    <w:rsid w:val="005B3909"/>
    <w:rsid w:val="005B39E7"/>
    <w:rsid w:val="005B3F32"/>
    <w:rsid w:val="005B40BF"/>
    <w:rsid w:val="005B4192"/>
    <w:rsid w:val="005B4536"/>
    <w:rsid w:val="005B4554"/>
    <w:rsid w:val="005B466C"/>
    <w:rsid w:val="005B477F"/>
    <w:rsid w:val="005B4968"/>
    <w:rsid w:val="005B4990"/>
    <w:rsid w:val="005B4A42"/>
    <w:rsid w:val="005B4CEA"/>
    <w:rsid w:val="005B4D7C"/>
    <w:rsid w:val="005B4E3F"/>
    <w:rsid w:val="005B4E8B"/>
    <w:rsid w:val="005B4EBF"/>
    <w:rsid w:val="005B508C"/>
    <w:rsid w:val="005B52FA"/>
    <w:rsid w:val="005B55AA"/>
    <w:rsid w:val="005B58C9"/>
    <w:rsid w:val="005B59A9"/>
    <w:rsid w:val="005B5C8E"/>
    <w:rsid w:val="005B5CA7"/>
    <w:rsid w:val="005B5E6B"/>
    <w:rsid w:val="005B5F16"/>
    <w:rsid w:val="005B6003"/>
    <w:rsid w:val="005B6094"/>
    <w:rsid w:val="005B60D2"/>
    <w:rsid w:val="005B630A"/>
    <w:rsid w:val="005B6353"/>
    <w:rsid w:val="005B6418"/>
    <w:rsid w:val="005B6513"/>
    <w:rsid w:val="005B6613"/>
    <w:rsid w:val="005B6702"/>
    <w:rsid w:val="005B6730"/>
    <w:rsid w:val="005B677B"/>
    <w:rsid w:val="005B6845"/>
    <w:rsid w:val="005B69A3"/>
    <w:rsid w:val="005B6A23"/>
    <w:rsid w:val="005B6BF8"/>
    <w:rsid w:val="005B6C79"/>
    <w:rsid w:val="005B6EF8"/>
    <w:rsid w:val="005B704D"/>
    <w:rsid w:val="005B70F7"/>
    <w:rsid w:val="005B7174"/>
    <w:rsid w:val="005B71CA"/>
    <w:rsid w:val="005B729F"/>
    <w:rsid w:val="005B72E5"/>
    <w:rsid w:val="005B7467"/>
    <w:rsid w:val="005B74A7"/>
    <w:rsid w:val="005B7563"/>
    <w:rsid w:val="005B76BA"/>
    <w:rsid w:val="005B7B6B"/>
    <w:rsid w:val="005B7C67"/>
    <w:rsid w:val="005B7F73"/>
    <w:rsid w:val="005C00C7"/>
    <w:rsid w:val="005C0148"/>
    <w:rsid w:val="005C0390"/>
    <w:rsid w:val="005C03C3"/>
    <w:rsid w:val="005C0400"/>
    <w:rsid w:val="005C0589"/>
    <w:rsid w:val="005C05B5"/>
    <w:rsid w:val="005C0612"/>
    <w:rsid w:val="005C0629"/>
    <w:rsid w:val="005C0665"/>
    <w:rsid w:val="005C0821"/>
    <w:rsid w:val="005C0A1E"/>
    <w:rsid w:val="005C0A8D"/>
    <w:rsid w:val="005C0BC2"/>
    <w:rsid w:val="005C0D0E"/>
    <w:rsid w:val="005C0DD0"/>
    <w:rsid w:val="005C0E4B"/>
    <w:rsid w:val="005C0E98"/>
    <w:rsid w:val="005C0F86"/>
    <w:rsid w:val="005C0FBD"/>
    <w:rsid w:val="005C1069"/>
    <w:rsid w:val="005C111A"/>
    <w:rsid w:val="005C1181"/>
    <w:rsid w:val="005C125A"/>
    <w:rsid w:val="005C12F5"/>
    <w:rsid w:val="005C1368"/>
    <w:rsid w:val="005C13E6"/>
    <w:rsid w:val="005C1526"/>
    <w:rsid w:val="005C16C3"/>
    <w:rsid w:val="005C18CC"/>
    <w:rsid w:val="005C1997"/>
    <w:rsid w:val="005C1BEE"/>
    <w:rsid w:val="005C1D0D"/>
    <w:rsid w:val="005C1D14"/>
    <w:rsid w:val="005C1D74"/>
    <w:rsid w:val="005C1E69"/>
    <w:rsid w:val="005C1F41"/>
    <w:rsid w:val="005C2185"/>
    <w:rsid w:val="005C21AB"/>
    <w:rsid w:val="005C2215"/>
    <w:rsid w:val="005C2348"/>
    <w:rsid w:val="005C2450"/>
    <w:rsid w:val="005C25F2"/>
    <w:rsid w:val="005C2760"/>
    <w:rsid w:val="005C2881"/>
    <w:rsid w:val="005C2914"/>
    <w:rsid w:val="005C2934"/>
    <w:rsid w:val="005C29CB"/>
    <w:rsid w:val="005C2A35"/>
    <w:rsid w:val="005C2D85"/>
    <w:rsid w:val="005C2E5E"/>
    <w:rsid w:val="005C2FA9"/>
    <w:rsid w:val="005C3044"/>
    <w:rsid w:val="005C30CF"/>
    <w:rsid w:val="005C358D"/>
    <w:rsid w:val="005C35BC"/>
    <w:rsid w:val="005C36DB"/>
    <w:rsid w:val="005C379D"/>
    <w:rsid w:val="005C37D8"/>
    <w:rsid w:val="005C3810"/>
    <w:rsid w:val="005C3835"/>
    <w:rsid w:val="005C3888"/>
    <w:rsid w:val="005C395A"/>
    <w:rsid w:val="005C3980"/>
    <w:rsid w:val="005C3B70"/>
    <w:rsid w:val="005C3C2B"/>
    <w:rsid w:val="005C3C97"/>
    <w:rsid w:val="005C3D14"/>
    <w:rsid w:val="005C3DBA"/>
    <w:rsid w:val="005C3DDE"/>
    <w:rsid w:val="005C3F2A"/>
    <w:rsid w:val="005C3FD4"/>
    <w:rsid w:val="005C4047"/>
    <w:rsid w:val="005C40E7"/>
    <w:rsid w:val="005C4152"/>
    <w:rsid w:val="005C42E1"/>
    <w:rsid w:val="005C43E2"/>
    <w:rsid w:val="005C4458"/>
    <w:rsid w:val="005C48F5"/>
    <w:rsid w:val="005C4A42"/>
    <w:rsid w:val="005C4A5F"/>
    <w:rsid w:val="005C4BC6"/>
    <w:rsid w:val="005C4CF0"/>
    <w:rsid w:val="005C4E69"/>
    <w:rsid w:val="005C4EE6"/>
    <w:rsid w:val="005C4FED"/>
    <w:rsid w:val="005C517C"/>
    <w:rsid w:val="005C51FD"/>
    <w:rsid w:val="005C5450"/>
    <w:rsid w:val="005C546D"/>
    <w:rsid w:val="005C54E3"/>
    <w:rsid w:val="005C5500"/>
    <w:rsid w:val="005C56F2"/>
    <w:rsid w:val="005C598B"/>
    <w:rsid w:val="005C59E6"/>
    <w:rsid w:val="005C5C93"/>
    <w:rsid w:val="005C5DE5"/>
    <w:rsid w:val="005C5DF6"/>
    <w:rsid w:val="005C5EC4"/>
    <w:rsid w:val="005C607F"/>
    <w:rsid w:val="005C622C"/>
    <w:rsid w:val="005C63CD"/>
    <w:rsid w:val="005C63E9"/>
    <w:rsid w:val="005C6584"/>
    <w:rsid w:val="005C67D2"/>
    <w:rsid w:val="005C67D4"/>
    <w:rsid w:val="005C6804"/>
    <w:rsid w:val="005C680A"/>
    <w:rsid w:val="005C6A92"/>
    <w:rsid w:val="005C6C00"/>
    <w:rsid w:val="005C6DE2"/>
    <w:rsid w:val="005C6EB1"/>
    <w:rsid w:val="005C6F45"/>
    <w:rsid w:val="005C6F95"/>
    <w:rsid w:val="005C6FA7"/>
    <w:rsid w:val="005C6FA8"/>
    <w:rsid w:val="005C7024"/>
    <w:rsid w:val="005C7087"/>
    <w:rsid w:val="005C709E"/>
    <w:rsid w:val="005C75EA"/>
    <w:rsid w:val="005C7B83"/>
    <w:rsid w:val="005C7C05"/>
    <w:rsid w:val="005C7C06"/>
    <w:rsid w:val="005C7D59"/>
    <w:rsid w:val="005D00C4"/>
    <w:rsid w:val="005D01EC"/>
    <w:rsid w:val="005D02F4"/>
    <w:rsid w:val="005D0302"/>
    <w:rsid w:val="005D0372"/>
    <w:rsid w:val="005D057C"/>
    <w:rsid w:val="005D0796"/>
    <w:rsid w:val="005D0921"/>
    <w:rsid w:val="005D0A01"/>
    <w:rsid w:val="005D0A0D"/>
    <w:rsid w:val="005D0B26"/>
    <w:rsid w:val="005D0BCD"/>
    <w:rsid w:val="005D0C32"/>
    <w:rsid w:val="005D0D55"/>
    <w:rsid w:val="005D103B"/>
    <w:rsid w:val="005D113B"/>
    <w:rsid w:val="005D159C"/>
    <w:rsid w:val="005D15C8"/>
    <w:rsid w:val="005D17AD"/>
    <w:rsid w:val="005D18A0"/>
    <w:rsid w:val="005D18EE"/>
    <w:rsid w:val="005D1A38"/>
    <w:rsid w:val="005D1AE0"/>
    <w:rsid w:val="005D1E21"/>
    <w:rsid w:val="005D1E73"/>
    <w:rsid w:val="005D1EE6"/>
    <w:rsid w:val="005D1F5A"/>
    <w:rsid w:val="005D213F"/>
    <w:rsid w:val="005D2140"/>
    <w:rsid w:val="005D2181"/>
    <w:rsid w:val="005D226F"/>
    <w:rsid w:val="005D22B2"/>
    <w:rsid w:val="005D22B7"/>
    <w:rsid w:val="005D23C6"/>
    <w:rsid w:val="005D2575"/>
    <w:rsid w:val="005D25D6"/>
    <w:rsid w:val="005D262B"/>
    <w:rsid w:val="005D27D2"/>
    <w:rsid w:val="005D280E"/>
    <w:rsid w:val="005D2A87"/>
    <w:rsid w:val="005D2D0C"/>
    <w:rsid w:val="005D3411"/>
    <w:rsid w:val="005D34BA"/>
    <w:rsid w:val="005D3683"/>
    <w:rsid w:val="005D382E"/>
    <w:rsid w:val="005D399E"/>
    <w:rsid w:val="005D3A67"/>
    <w:rsid w:val="005D3D2A"/>
    <w:rsid w:val="005D3DD7"/>
    <w:rsid w:val="005D3E6F"/>
    <w:rsid w:val="005D3E7A"/>
    <w:rsid w:val="005D3F05"/>
    <w:rsid w:val="005D3FF9"/>
    <w:rsid w:val="005D40CA"/>
    <w:rsid w:val="005D425A"/>
    <w:rsid w:val="005D445E"/>
    <w:rsid w:val="005D468A"/>
    <w:rsid w:val="005D46DE"/>
    <w:rsid w:val="005D474D"/>
    <w:rsid w:val="005D47B2"/>
    <w:rsid w:val="005D48E0"/>
    <w:rsid w:val="005D4A16"/>
    <w:rsid w:val="005D4A61"/>
    <w:rsid w:val="005D4B2E"/>
    <w:rsid w:val="005D4C19"/>
    <w:rsid w:val="005D4C2E"/>
    <w:rsid w:val="005D4D67"/>
    <w:rsid w:val="005D4F50"/>
    <w:rsid w:val="005D50D1"/>
    <w:rsid w:val="005D51F8"/>
    <w:rsid w:val="005D5482"/>
    <w:rsid w:val="005D550B"/>
    <w:rsid w:val="005D5656"/>
    <w:rsid w:val="005D574F"/>
    <w:rsid w:val="005D57A6"/>
    <w:rsid w:val="005D584D"/>
    <w:rsid w:val="005D58F5"/>
    <w:rsid w:val="005D5CDA"/>
    <w:rsid w:val="005D5D22"/>
    <w:rsid w:val="005D608C"/>
    <w:rsid w:val="005D613E"/>
    <w:rsid w:val="005D6214"/>
    <w:rsid w:val="005D624E"/>
    <w:rsid w:val="005D6260"/>
    <w:rsid w:val="005D6282"/>
    <w:rsid w:val="005D6593"/>
    <w:rsid w:val="005D68C8"/>
    <w:rsid w:val="005D6A7C"/>
    <w:rsid w:val="005D6AA6"/>
    <w:rsid w:val="005D6AC4"/>
    <w:rsid w:val="005D6C3B"/>
    <w:rsid w:val="005D6C62"/>
    <w:rsid w:val="005D6E98"/>
    <w:rsid w:val="005D7021"/>
    <w:rsid w:val="005D723B"/>
    <w:rsid w:val="005D75A6"/>
    <w:rsid w:val="005D75DA"/>
    <w:rsid w:val="005D75FF"/>
    <w:rsid w:val="005D7669"/>
    <w:rsid w:val="005D774F"/>
    <w:rsid w:val="005D77E7"/>
    <w:rsid w:val="005D790E"/>
    <w:rsid w:val="005D793C"/>
    <w:rsid w:val="005D7A7E"/>
    <w:rsid w:val="005D7D73"/>
    <w:rsid w:val="005D7E93"/>
    <w:rsid w:val="005D7EA0"/>
    <w:rsid w:val="005D7FC5"/>
    <w:rsid w:val="005E02DB"/>
    <w:rsid w:val="005E034F"/>
    <w:rsid w:val="005E040F"/>
    <w:rsid w:val="005E041D"/>
    <w:rsid w:val="005E0443"/>
    <w:rsid w:val="005E0515"/>
    <w:rsid w:val="005E0739"/>
    <w:rsid w:val="005E075F"/>
    <w:rsid w:val="005E079D"/>
    <w:rsid w:val="005E0846"/>
    <w:rsid w:val="005E0857"/>
    <w:rsid w:val="005E08D2"/>
    <w:rsid w:val="005E0DC6"/>
    <w:rsid w:val="005E0ED6"/>
    <w:rsid w:val="005E0F53"/>
    <w:rsid w:val="005E0FFC"/>
    <w:rsid w:val="005E1071"/>
    <w:rsid w:val="005E1121"/>
    <w:rsid w:val="005E113A"/>
    <w:rsid w:val="005E1171"/>
    <w:rsid w:val="005E1260"/>
    <w:rsid w:val="005E1264"/>
    <w:rsid w:val="005E14F6"/>
    <w:rsid w:val="005E1593"/>
    <w:rsid w:val="005E1614"/>
    <w:rsid w:val="005E1BAA"/>
    <w:rsid w:val="005E1C9E"/>
    <w:rsid w:val="005E1E65"/>
    <w:rsid w:val="005E1EF1"/>
    <w:rsid w:val="005E204A"/>
    <w:rsid w:val="005E2088"/>
    <w:rsid w:val="005E20D9"/>
    <w:rsid w:val="005E230B"/>
    <w:rsid w:val="005E2490"/>
    <w:rsid w:val="005E258E"/>
    <w:rsid w:val="005E2608"/>
    <w:rsid w:val="005E2667"/>
    <w:rsid w:val="005E2A2A"/>
    <w:rsid w:val="005E2A80"/>
    <w:rsid w:val="005E2C30"/>
    <w:rsid w:val="005E2C77"/>
    <w:rsid w:val="005E2E19"/>
    <w:rsid w:val="005E2EBC"/>
    <w:rsid w:val="005E2F1B"/>
    <w:rsid w:val="005E300F"/>
    <w:rsid w:val="005E3063"/>
    <w:rsid w:val="005E30C4"/>
    <w:rsid w:val="005E3231"/>
    <w:rsid w:val="005E329A"/>
    <w:rsid w:val="005E33FB"/>
    <w:rsid w:val="005E35A2"/>
    <w:rsid w:val="005E3629"/>
    <w:rsid w:val="005E3669"/>
    <w:rsid w:val="005E3715"/>
    <w:rsid w:val="005E3759"/>
    <w:rsid w:val="005E37BB"/>
    <w:rsid w:val="005E3A47"/>
    <w:rsid w:val="005E3A4E"/>
    <w:rsid w:val="005E3C73"/>
    <w:rsid w:val="005E3D06"/>
    <w:rsid w:val="005E4067"/>
    <w:rsid w:val="005E40C0"/>
    <w:rsid w:val="005E414D"/>
    <w:rsid w:val="005E415F"/>
    <w:rsid w:val="005E4508"/>
    <w:rsid w:val="005E4AA7"/>
    <w:rsid w:val="005E4B03"/>
    <w:rsid w:val="005E4B25"/>
    <w:rsid w:val="005E4B61"/>
    <w:rsid w:val="005E4B7E"/>
    <w:rsid w:val="005E4C82"/>
    <w:rsid w:val="005E4CCA"/>
    <w:rsid w:val="005E4E5C"/>
    <w:rsid w:val="005E4F98"/>
    <w:rsid w:val="005E504C"/>
    <w:rsid w:val="005E50B4"/>
    <w:rsid w:val="005E522F"/>
    <w:rsid w:val="005E5281"/>
    <w:rsid w:val="005E52FF"/>
    <w:rsid w:val="005E534F"/>
    <w:rsid w:val="005E5359"/>
    <w:rsid w:val="005E538A"/>
    <w:rsid w:val="005E54EF"/>
    <w:rsid w:val="005E56E7"/>
    <w:rsid w:val="005E56F5"/>
    <w:rsid w:val="005E585C"/>
    <w:rsid w:val="005E5875"/>
    <w:rsid w:val="005E594F"/>
    <w:rsid w:val="005E5A19"/>
    <w:rsid w:val="005E5A4B"/>
    <w:rsid w:val="005E5B3A"/>
    <w:rsid w:val="005E5C33"/>
    <w:rsid w:val="005E5D2C"/>
    <w:rsid w:val="005E5D94"/>
    <w:rsid w:val="005E6315"/>
    <w:rsid w:val="005E6369"/>
    <w:rsid w:val="005E63BC"/>
    <w:rsid w:val="005E65A8"/>
    <w:rsid w:val="005E6625"/>
    <w:rsid w:val="005E6710"/>
    <w:rsid w:val="005E6878"/>
    <w:rsid w:val="005E68CE"/>
    <w:rsid w:val="005E697B"/>
    <w:rsid w:val="005E6A32"/>
    <w:rsid w:val="005E6EDB"/>
    <w:rsid w:val="005E6F55"/>
    <w:rsid w:val="005E708F"/>
    <w:rsid w:val="005E72DF"/>
    <w:rsid w:val="005E72E5"/>
    <w:rsid w:val="005E7485"/>
    <w:rsid w:val="005E7514"/>
    <w:rsid w:val="005E752B"/>
    <w:rsid w:val="005E760C"/>
    <w:rsid w:val="005E783A"/>
    <w:rsid w:val="005E79EB"/>
    <w:rsid w:val="005E7AED"/>
    <w:rsid w:val="005E7B1C"/>
    <w:rsid w:val="005E7B40"/>
    <w:rsid w:val="005E7B5F"/>
    <w:rsid w:val="005E7BF9"/>
    <w:rsid w:val="005E7C4C"/>
    <w:rsid w:val="005E7D3F"/>
    <w:rsid w:val="005E7E58"/>
    <w:rsid w:val="005E7E68"/>
    <w:rsid w:val="005E7FBF"/>
    <w:rsid w:val="005F009E"/>
    <w:rsid w:val="005F013D"/>
    <w:rsid w:val="005F028B"/>
    <w:rsid w:val="005F0855"/>
    <w:rsid w:val="005F09B1"/>
    <w:rsid w:val="005F09C4"/>
    <w:rsid w:val="005F0B71"/>
    <w:rsid w:val="005F0BEF"/>
    <w:rsid w:val="005F0C85"/>
    <w:rsid w:val="005F0E0C"/>
    <w:rsid w:val="005F0E19"/>
    <w:rsid w:val="005F0E5A"/>
    <w:rsid w:val="005F0F2A"/>
    <w:rsid w:val="005F0FA6"/>
    <w:rsid w:val="005F0FE2"/>
    <w:rsid w:val="005F101E"/>
    <w:rsid w:val="005F102B"/>
    <w:rsid w:val="005F1189"/>
    <w:rsid w:val="005F12EA"/>
    <w:rsid w:val="005F139F"/>
    <w:rsid w:val="005F13CA"/>
    <w:rsid w:val="005F15BF"/>
    <w:rsid w:val="005F162A"/>
    <w:rsid w:val="005F16E5"/>
    <w:rsid w:val="005F17BA"/>
    <w:rsid w:val="005F1A01"/>
    <w:rsid w:val="005F1C6B"/>
    <w:rsid w:val="005F1E9D"/>
    <w:rsid w:val="005F258D"/>
    <w:rsid w:val="005F25AC"/>
    <w:rsid w:val="005F26C2"/>
    <w:rsid w:val="005F26C5"/>
    <w:rsid w:val="005F285B"/>
    <w:rsid w:val="005F2903"/>
    <w:rsid w:val="005F2BB7"/>
    <w:rsid w:val="005F2CD2"/>
    <w:rsid w:val="005F2D4A"/>
    <w:rsid w:val="005F2D74"/>
    <w:rsid w:val="005F2D90"/>
    <w:rsid w:val="005F2FEC"/>
    <w:rsid w:val="005F30D5"/>
    <w:rsid w:val="005F3280"/>
    <w:rsid w:val="005F32D7"/>
    <w:rsid w:val="005F33F1"/>
    <w:rsid w:val="005F34D2"/>
    <w:rsid w:val="005F357E"/>
    <w:rsid w:val="005F35F1"/>
    <w:rsid w:val="005F3C34"/>
    <w:rsid w:val="005F3E1C"/>
    <w:rsid w:val="005F3E45"/>
    <w:rsid w:val="005F3FCB"/>
    <w:rsid w:val="005F40DB"/>
    <w:rsid w:val="005F419A"/>
    <w:rsid w:val="005F4367"/>
    <w:rsid w:val="005F4483"/>
    <w:rsid w:val="005F44A0"/>
    <w:rsid w:val="005F4595"/>
    <w:rsid w:val="005F459A"/>
    <w:rsid w:val="005F4633"/>
    <w:rsid w:val="005F46B0"/>
    <w:rsid w:val="005F470E"/>
    <w:rsid w:val="005F48B9"/>
    <w:rsid w:val="005F4B65"/>
    <w:rsid w:val="005F4E38"/>
    <w:rsid w:val="005F4E73"/>
    <w:rsid w:val="005F4EBF"/>
    <w:rsid w:val="005F53BA"/>
    <w:rsid w:val="005F53E6"/>
    <w:rsid w:val="005F56D8"/>
    <w:rsid w:val="005F580B"/>
    <w:rsid w:val="005F59D6"/>
    <w:rsid w:val="005F5A02"/>
    <w:rsid w:val="005F5AC8"/>
    <w:rsid w:val="005F5B08"/>
    <w:rsid w:val="005F5B95"/>
    <w:rsid w:val="005F5BB1"/>
    <w:rsid w:val="005F5C5D"/>
    <w:rsid w:val="005F5ED8"/>
    <w:rsid w:val="005F5F8F"/>
    <w:rsid w:val="005F5FA9"/>
    <w:rsid w:val="005F6037"/>
    <w:rsid w:val="005F60FA"/>
    <w:rsid w:val="005F61DC"/>
    <w:rsid w:val="005F645D"/>
    <w:rsid w:val="005F66A1"/>
    <w:rsid w:val="005F66E6"/>
    <w:rsid w:val="005F6714"/>
    <w:rsid w:val="005F681D"/>
    <w:rsid w:val="005F6993"/>
    <w:rsid w:val="005F69CE"/>
    <w:rsid w:val="005F6AA1"/>
    <w:rsid w:val="005F6AB1"/>
    <w:rsid w:val="005F6F14"/>
    <w:rsid w:val="005F6F5B"/>
    <w:rsid w:val="005F7026"/>
    <w:rsid w:val="005F7151"/>
    <w:rsid w:val="005F7274"/>
    <w:rsid w:val="005F72F8"/>
    <w:rsid w:val="005F7334"/>
    <w:rsid w:val="005F7356"/>
    <w:rsid w:val="005F7465"/>
    <w:rsid w:val="005F747B"/>
    <w:rsid w:val="005F74C6"/>
    <w:rsid w:val="005F74FE"/>
    <w:rsid w:val="005F7608"/>
    <w:rsid w:val="005F77BC"/>
    <w:rsid w:val="005F781F"/>
    <w:rsid w:val="005F785E"/>
    <w:rsid w:val="005F78EF"/>
    <w:rsid w:val="005F798F"/>
    <w:rsid w:val="005F7AF3"/>
    <w:rsid w:val="005F7B74"/>
    <w:rsid w:val="005F7B9F"/>
    <w:rsid w:val="005F7C46"/>
    <w:rsid w:val="005F7C80"/>
    <w:rsid w:val="005F7CFD"/>
    <w:rsid w:val="005F7DBE"/>
    <w:rsid w:val="005F7F2E"/>
    <w:rsid w:val="00600047"/>
    <w:rsid w:val="006002C7"/>
    <w:rsid w:val="0060036F"/>
    <w:rsid w:val="0060048A"/>
    <w:rsid w:val="006006FC"/>
    <w:rsid w:val="00600881"/>
    <w:rsid w:val="006008B5"/>
    <w:rsid w:val="006008CE"/>
    <w:rsid w:val="00600B4F"/>
    <w:rsid w:val="00600BEE"/>
    <w:rsid w:val="00600C62"/>
    <w:rsid w:val="00600D9C"/>
    <w:rsid w:val="00600FDB"/>
    <w:rsid w:val="00601064"/>
    <w:rsid w:val="006011F1"/>
    <w:rsid w:val="006012F9"/>
    <w:rsid w:val="006014A3"/>
    <w:rsid w:val="006015D6"/>
    <w:rsid w:val="006016C8"/>
    <w:rsid w:val="006017C4"/>
    <w:rsid w:val="006017CA"/>
    <w:rsid w:val="00601A6E"/>
    <w:rsid w:val="00601B92"/>
    <w:rsid w:val="00601D27"/>
    <w:rsid w:val="00601DBF"/>
    <w:rsid w:val="00601E0D"/>
    <w:rsid w:val="0060206B"/>
    <w:rsid w:val="006020CD"/>
    <w:rsid w:val="006021D7"/>
    <w:rsid w:val="00602247"/>
    <w:rsid w:val="00602451"/>
    <w:rsid w:val="00602575"/>
    <w:rsid w:val="0060272F"/>
    <w:rsid w:val="00602746"/>
    <w:rsid w:val="00602AF2"/>
    <w:rsid w:val="00602C53"/>
    <w:rsid w:val="00602F9C"/>
    <w:rsid w:val="00602FF9"/>
    <w:rsid w:val="006030A5"/>
    <w:rsid w:val="006030E5"/>
    <w:rsid w:val="0060319D"/>
    <w:rsid w:val="006031AA"/>
    <w:rsid w:val="006031B3"/>
    <w:rsid w:val="006031B8"/>
    <w:rsid w:val="00603304"/>
    <w:rsid w:val="006035AC"/>
    <w:rsid w:val="00603675"/>
    <w:rsid w:val="006036FF"/>
    <w:rsid w:val="00603741"/>
    <w:rsid w:val="006037DA"/>
    <w:rsid w:val="00603833"/>
    <w:rsid w:val="006038A3"/>
    <w:rsid w:val="00603A52"/>
    <w:rsid w:val="00603B2A"/>
    <w:rsid w:val="00603B4F"/>
    <w:rsid w:val="00603BB1"/>
    <w:rsid w:val="00603BE9"/>
    <w:rsid w:val="00603DE1"/>
    <w:rsid w:val="00603DE2"/>
    <w:rsid w:val="00604036"/>
    <w:rsid w:val="006040EE"/>
    <w:rsid w:val="006041B5"/>
    <w:rsid w:val="00604281"/>
    <w:rsid w:val="006045DD"/>
    <w:rsid w:val="0060470D"/>
    <w:rsid w:val="00604792"/>
    <w:rsid w:val="0060479B"/>
    <w:rsid w:val="00604A21"/>
    <w:rsid w:val="00604C81"/>
    <w:rsid w:val="00604C86"/>
    <w:rsid w:val="00604DAB"/>
    <w:rsid w:val="00604E8F"/>
    <w:rsid w:val="00604F17"/>
    <w:rsid w:val="006050CD"/>
    <w:rsid w:val="00605107"/>
    <w:rsid w:val="0060513A"/>
    <w:rsid w:val="00605158"/>
    <w:rsid w:val="00605236"/>
    <w:rsid w:val="006052B8"/>
    <w:rsid w:val="006052FF"/>
    <w:rsid w:val="0060548B"/>
    <w:rsid w:val="0060569F"/>
    <w:rsid w:val="00605743"/>
    <w:rsid w:val="0060576E"/>
    <w:rsid w:val="00605829"/>
    <w:rsid w:val="00605951"/>
    <w:rsid w:val="00605B5C"/>
    <w:rsid w:val="00605CEF"/>
    <w:rsid w:val="00605D35"/>
    <w:rsid w:val="00605E53"/>
    <w:rsid w:val="00605EE3"/>
    <w:rsid w:val="00605F03"/>
    <w:rsid w:val="0060602C"/>
    <w:rsid w:val="0060617E"/>
    <w:rsid w:val="006061CE"/>
    <w:rsid w:val="00606208"/>
    <w:rsid w:val="00606282"/>
    <w:rsid w:val="0060633D"/>
    <w:rsid w:val="0060635E"/>
    <w:rsid w:val="006064B2"/>
    <w:rsid w:val="00606671"/>
    <w:rsid w:val="00606748"/>
    <w:rsid w:val="00606764"/>
    <w:rsid w:val="006068C4"/>
    <w:rsid w:val="00606990"/>
    <w:rsid w:val="006069E4"/>
    <w:rsid w:val="00606CCF"/>
    <w:rsid w:val="00606DB5"/>
    <w:rsid w:val="00606F2F"/>
    <w:rsid w:val="0060713D"/>
    <w:rsid w:val="0060719C"/>
    <w:rsid w:val="006072B4"/>
    <w:rsid w:val="0060736A"/>
    <w:rsid w:val="00607444"/>
    <w:rsid w:val="006074DD"/>
    <w:rsid w:val="0060750B"/>
    <w:rsid w:val="0060751A"/>
    <w:rsid w:val="00607639"/>
    <w:rsid w:val="00607826"/>
    <w:rsid w:val="006078CE"/>
    <w:rsid w:val="00607911"/>
    <w:rsid w:val="00607984"/>
    <w:rsid w:val="00607A35"/>
    <w:rsid w:val="00607F9B"/>
    <w:rsid w:val="00607FDC"/>
    <w:rsid w:val="00610076"/>
    <w:rsid w:val="00610443"/>
    <w:rsid w:val="00610547"/>
    <w:rsid w:val="00610B6C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AE7"/>
    <w:rsid w:val="00611D5D"/>
    <w:rsid w:val="00611E5A"/>
    <w:rsid w:val="00611F28"/>
    <w:rsid w:val="00612013"/>
    <w:rsid w:val="006120F1"/>
    <w:rsid w:val="00612191"/>
    <w:rsid w:val="006121CA"/>
    <w:rsid w:val="006121FE"/>
    <w:rsid w:val="006122A7"/>
    <w:rsid w:val="00612429"/>
    <w:rsid w:val="0061242A"/>
    <w:rsid w:val="00612758"/>
    <w:rsid w:val="0061278F"/>
    <w:rsid w:val="0061293C"/>
    <w:rsid w:val="00612A34"/>
    <w:rsid w:val="00612A5B"/>
    <w:rsid w:val="00612B6E"/>
    <w:rsid w:val="00612BB6"/>
    <w:rsid w:val="00612C34"/>
    <w:rsid w:val="00612CB8"/>
    <w:rsid w:val="00612DD9"/>
    <w:rsid w:val="00612E6D"/>
    <w:rsid w:val="0061322B"/>
    <w:rsid w:val="0061327E"/>
    <w:rsid w:val="006132DD"/>
    <w:rsid w:val="006133A2"/>
    <w:rsid w:val="006133DA"/>
    <w:rsid w:val="006134D6"/>
    <w:rsid w:val="00613535"/>
    <w:rsid w:val="00613587"/>
    <w:rsid w:val="006135D0"/>
    <w:rsid w:val="00613616"/>
    <w:rsid w:val="0061365A"/>
    <w:rsid w:val="00613755"/>
    <w:rsid w:val="006137F6"/>
    <w:rsid w:val="006138C5"/>
    <w:rsid w:val="00613A37"/>
    <w:rsid w:val="00613B8D"/>
    <w:rsid w:val="00613C58"/>
    <w:rsid w:val="00613CEC"/>
    <w:rsid w:val="00613D56"/>
    <w:rsid w:val="00613D73"/>
    <w:rsid w:val="00613DFE"/>
    <w:rsid w:val="00613E60"/>
    <w:rsid w:val="00613E89"/>
    <w:rsid w:val="00613EA7"/>
    <w:rsid w:val="00613EA9"/>
    <w:rsid w:val="00614009"/>
    <w:rsid w:val="00614498"/>
    <w:rsid w:val="006144BC"/>
    <w:rsid w:val="006147A2"/>
    <w:rsid w:val="006147B5"/>
    <w:rsid w:val="006148BA"/>
    <w:rsid w:val="006148D4"/>
    <w:rsid w:val="006148EE"/>
    <w:rsid w:val="00614992"/>
    <w:rsid w:val="00614A02"/>
    <w:rsid w:val="00614A96"/>
    <w:rsid w:val="00614BBA"/>
    <w:rsid w:val="00614C8B"/>
    <w:rsid w:val="00614CE9"/>
    <w:rsid w:val="00614D87"/>
    <w:rsid w:val="00614EB9"/>
    <w:rsid w:val="00614F43"/>
    <w:rsid w:val="00614FA5"/>
    <w:rsid w:val="00615055"/>
    <w:rsid w:val="006151CE"/>
    <w:rsid w:val="0061524D"/>
    <w:rsid w:val="006152A9"/>
    <w:rsid w:val="00615366"/>
    <w:rsid w:val="006157AD"/>
    <w:rsid w:val="006157AF"/>
    <w:rsid w:val="0061598E"/>
    <w:rsid w:val="00615A0D"/>
    <w:rsid w:val="00615A43"/>
    <w:rsid w:val="00615AD1"/>
    <w:rsid w:val="00615C44"/>
    <w:rsid w:val="00615CA2"/>
    <w:rsid w:val="00615CA5"/>
    <w:rsid w:val="00615D6A"/>
    <w:rsid w:val="00615DE5"/>
    <w:rsid w:val="00616063"/>
    <w:rsid w:val="006160AD"/>
    <w:rsid w:val="0061611B"/>
    <w:rsid w:val="00616253"/>
    <w:rsid w:val="00616286"/>
    <w:rsid w:val="00616537"/>
    <w:rsid w:val="006166F7"/>
    <w:rsid w:val="00616729"/>
    <w:rsid w:val="00616756"/>
    <w:rsid w:val="006169E1"/>
    <w:rsid w:val="00616A04"/>
    <w:rsid w:val="00616BA5"/>
    <w:rsid w:val="00616BC5"/>
    <w:rsid w:val="00616CE2"/>
    <w:rsid w:val="00616D06"/>
    <w:rsid w:val="006170CC"/>
    <w:rsid w:val="006170DE"/>
    <w:rsid w:val="0061717C"/>
    <w:rsid w:val="00617211"/>
    <w:rsid w:val="0061731A"/>
    <w:rsid w:val="00617548"/>
    <w:rsid w:val="0061772A"/>
    <w:rsid w:val="00617749"/>
    <w:rsid w:val="006177A7"/>
    <w:rsid w:val="00617C29"/>
    <w:rsid w:val="00617C77"/>
    <w:rsid w:val="00617E61"/>
    <w:rsid w:val="00617F33"/>
    <w:rsid w:val="006200E2"/>
    <w:rsid w:val="00620232"/>
    <w:rsid w:val="0062050C"/>
    <w:rsid w:val="0062051C"/>
    <w:rsid w:val="006206D7"/>
    <w:rsid w:val="006208B2"/>
    <w:rsid w:val="00620924"/>
    <w:rsid w:val="00620925"/>
    <w:rsid w:val="0062097B"/>
    <w:rsid w:val="00620B99"/>
    <w:rsid w:val="00620C04"/>
    <w:rsid w:val="00620D86"/>
    <w:rsid w:val="00620D94"/>
    <w:rsid w:val="00620DC3"/>
    <w:rsid w:val="00620E3A"/>
    <w:rsid w:val="00620F89"/>
    <w:rsid w:val="00621072"/>
    <w:rsid w:val="006210DD"/>
    <w:rsid w:val="00621151"/>
    <w:rsid w:val="00621384"/>
    <w:rsid w:val="006213DE"/>
    <w:rsid w:val="006215B6"/>
    <w:rsid w:val="0062162F"/>
    <w:rsid w:val="00621736"/>
    <w:rsid w:val="00621744"/>
    <w:rsid w:val="006217C9"/>
    <w:rsid w:val="00621C36"/>
    <w:rsid w:val="00621D15"/>
    <w:rsid w:val="00621EA3"/>
    <w:rsid w:val="00621F4A"/>
    <w:rsid w:val="00621FCD"/>
    <w:rsid w:val="0062202B"/>
    <w:rsid w:val="006220BB"/>
    <w:rsid w:val="0062254F"/>
    <w:rsid w:val="006225E1"/>
    <w:rsid w:val="00622619"/>
    <w:rsid w:val="00622740"/>
    <w:rsid w:val="006229A2"/>
    <w:rsid w:val="00622BBB"/>
    <w:rsid w:val="00622C4D"/>
    <w:rsid w:val="00622C90"/>
    <w:rsid w:val="00622CD6"/>
    <w:rsid w:val="00622D60"/>
    <w:rsid w:val="00622DF5"/>
    <w:rsid w:val="00623132"/>
    <w:rsid w:val="00623190"/>
    <w:rsid w:val="00623420"/>
    <w:rsid w:val="006234FC"/>
    <w:rsid w:val="006235A1"/>
    <w:rsid w:val="00623616"/>
    <w:rsid w:val="0062363C"/>
    <w:rsid w:val="006236F1"/>
    <w:rsid w:val="00623713"/>
    <w:rsid w:val="006237BC"/>
    <w:rsid w:val="006237C6"/>
    <w:rsid w:val="0062392D"/>
    <w:rsid w:val="00623931"/>
    <w:rsid w:val="00623AE3"/>
    <w:rsid w:val="00623B46"/>
    <w:rsid w:val="00623B6F"/>
    <w:rsid w:val="00623F92"/>
    <w:rsid w:val="0062468B"/>
    <w:rsid w:val="00624913"/>
    <w:rsid w:val="00624AF0"/>
    <w:rsid w:val="00624B50"/>
    <w:rsid w:val="00624BC5"/>
    <w:rsid w:val="00624C50"/>
    <w:rsid w:val="00624C66"/>
    <w:rsid w:val="00624D4F"/>
    <w:rsid w:val="00624DBD"/>
    <w:rsid w:val="00624E3F"/>
    <w:rsid w:val="00624E73"/>
    <w:rsid w:val="00624FF7"/>
    <w:rsid w:val="0062514A"/>
    <w:rsid w:val="006253BA"/>
    <w:rsid w:val="006253DD"/>
    <w:rsid w:val="00625523"/>
    <w:rsid w:val="00625590"/>
    <w:rsid w:val="00625676"/>
    <w:rsid w:val="006256F8"/>
    <w:rsid w:val="0062570A"/>
    <w:rsid w:val="0062578C"/>
    <w:rsid w:val="00625824"/>
    <w:rsid w:val="006259DC"/>
    <w:rsid w:val="00625BF6"/>
    <w:rsid w:val="00625CED"/>
    <w:rsid w:val="00625D91"/>
    <w:rsid w:val="00625E2D"/>
    <w:rsid w:val="00625EC1"/>
    <w:rsid w:val="00625F0B"/>
    <w:rsid w:val="00625F39"/>
    <w:rsid w:val="00625F8F"/>
    <w:rsid w:val="00625FAA"/>
    <w:rsid w:val="0062612A"/>
    <w:rsid w:val="00626172"/>
    <w:rsid w:val="006261B1"/>
    <w:rsid w:val="006261CF"/>
    <w:rsid w:val="006262F6"/>
    <w:rsid w:val="006264A3"/>
    <w:rsid w:val="006265CF"/>
    <w:rsid w:val="006266EE"/>
    <w:rsid w:val="00626732"/>
    <w:rsid w:val="006267E2"/>
    <w:rsid w:val="006267F9"/>
    <w:rsid w:val="00626A42"/>
    <w:rsid w:val="00626AB2"/>
    <w:rsid w:val="00626B0D"/>
    <w:rsid w:val="00626C3C"/>
    <w:rsid w:val="00626C59"/>
    <w:rsid w:val="00626CBC"/>
    <w:rsid w:val="00626F07"/>
    <w:rsid w:val="00626F25"/>
    <w:rsid w:val="00626FB5"/>
    <w:rsid w:val="00627085"/>
    <w:rsid w:val="006271A8"/>
    <w:rsid w:val="00627283"/>
    <w:rsid w:val="00627340"/>
    <w:rsid w:val="00627357"/>
    <w:rsid w:val="00627539"/>
    <w:rsid w:val="0062755E"/>
    <w:rsid w:val="00627577"/>
    <w:rsid w:val="00627634"/>
    <w:rsid w:val="00627653"/>
    <w:rsid w:val="00627691"/>
    <w:rsid w:val="00627758"/>
    <w:rsid w:val="006279B7"/>
    <w:rsid w:val="00630065"/>
    <w:rsid w:val="006300E0"/>
    <w:rsid w:val="00630106"/>
    <w:rsid w:val="00630120"/>
    <w:rsid w:val="006302C9"/>
    <w:rsid w:val="00630726"/>
    <w:rsid w:val="00630799"/>
    <w:rsid w:val="00630839"/>
    <w:rsid w:val="00630C43"/>
    <w:rsid w:val="00630C4A"/>
    <w:rsid w:val="00630DF8"/>
    <w:rsid w:val="00630E9F"/>
    <w:rsid w:val="00630F46"/>
    <w:rsid w:val="00630FFE"/>
    <w:rsid w:val="00631069"/>
    <w:rsid w:val="00631250"/>
    <w:rsid w:val="00631298"/>
    <w:rsid w:val="006317D9"/>
    <w:rsid w:val="00631A2B"/>
    <w:rsid w:val="00631AF9"/>
    <w:rsid w:val="00631B86"/>
    <w:rsid w:val="00631BC9"/>
    <w:rsid w:val="00631C97"/>
    <w:rsid w:val="00631D03"/>
    <w:rsid w:val="00631D05"/>
    <w:rsid w:val="00631EFF"/>
    <w:rsid w:val="00631F39"/>
    <w:rsid w:val="00631F78"/>
    <w:rsid w:val="00632047"/>
    <w:rsid w:val="00632067"/>
    <w:rsid w:val="0063208B"/>
    <w:rsid w:val="006321C8"/>
    <w:rsid w:val="006322B5"/>
    <w:rsid w:val="0063247B"/>
    <w:rsid w:val="00632556"/>
    <w:rsid w:val="0063265D"/>
    <w:rsid w:val="006328CD"/>
    <w:rsid w:val="00632930"/>
    <w:rsid w:val="00632A2B"/>
    <w:rsid w:val="00632BC9"/>
    <w:rsid w:val="00632BF5"/>
    <w:rsid w:val="006331DF"/>
    <w:rsid w:val="00633325"/>
    <w:rsid w:val="0063356C"/>
    <w:rsid w:val="00633927"/>
    <w:rsid w:val="00633964"/>
    <w:rsid w:val="006339F7"/>
    <w:rsid w:val="00633A46"/>
    <w:rsid w:val="00633C20"/>
    <w:rsid w:val="00633C67"/>
    <w:rsid w:val="00633CF4"/>
    <w:rsid w:val="00633D0F"/>
    <w:rsid w:val="00633D41"/>
    <w:rsid w:val="00633DD5"/>
    <w:rsid w:val="00633E13"/>
    <w:rsid w:val="00633E50"/>
    <w:rsid w:val="00633F05"/>
    <w:rsid w:val="00633FB7"/>
    <w:rsid w:val="00634080"/>
    <w:rsid w:val="006344C7"/>
    <w:rsid w:val="00634552"/>
    <w:rsid w:val="00634641"/>
    <w:rsid w:val="006347E5"/>
    <w:rsid w:val="006348A1"/>
    <w:rsid w:val="006348B3"/>
    <w:rsid w:val="006349E5"/>
    <w:rsid w:val="00634BA3"/>
    <w:rsid w:val="00634C66"/>
    <w:rsid w:val="00634C67"/>
    <w:rsid w:val="00634C8C"/>
    <w:rsid w:val="00634CA8"/>
    <w:rsid w:val="00634DB8"/>
    <w:rsid w:val="00634E07"/>
    <w:rsid w:val="0063527A"/>
    <w:rsid w:val="006352CA"/>
    <w:rsid w:val="00635322"/>
    <w:rsid w:val="0063535B"/>
    <w:rsid w:val="00635390"/>
    <w:rsid w:val="006353A5"/>
    <w:rsid w:val="006353C3"/>
    <w:rsid w:val="00635435"/>
    <w:rsid w:val="00635466"/>
    <w:rsid w:val="00635551"/>
    <w:rsid w:val="006355EF"/>
    <w:rsid w:val="006356E0"/>
    <w:rsid w:val="006357FF"/>
    <w:rsid w:val="006358AE"/>
    <w:rsid w:val="00635900"/>
    <w:rsid w:val="00635916"/>
    <w:rsid w:val="00635922"/>
    <w:rsid w:val="00635AB5"/>
    <w:rsid w:val="00635BA1"/>
    <w:rsid w:val="00635DA6"/>
    <w:rsid w:val="00635DAE"/>
    <w:rsid w:val="00635EDD"/>
    <w:rsid w:val="00635EFB"/>
    <w:rsid w:val="00635F9A"/>
    <w:rsid w:val="00636149"/>
    <w:rsid w:val="00636184"/>
    <w:rsid w:val="00636242"/>
    <w:rsid w:val="006362D8"/>
    <w:rsid w:val="006362E1"/>
    <w:rsid w:val="00636362"/>
    <w:rsid w:val="00636407"/>
    <w:rsid w:val="00636419"/>
    <w:rsid w:val="00636439"/>
    <w:rsid w:val="00636459"/>
    <w:rsid w:val="006364DE"/>
    <w:rsid w:val="006366F6"/>
    <w:rsid w:val="0063678D"/>
    <w:rsid w:val="006367B3"/>
    <w:rsid w:val="00636821"/>
    <w:rsid w:val="006368DF"/>
    <w:rsid w:val="00636A2B"/>
    <w:rsid w:val="00636B1F"/>
    <w:rsid w:val="00636B46"/>
    <w:rsid w:val="00636B9D"/>
    <w:rsid w:val="00636CD1"/>
    <w:rsid w:val="00636E75"/>
    <w:rsid w:val="00636E8E"/>
    <w:rsid w:val="00637064"/>
    <w:rsid w:val="0063706E"/>
    <w:rsid w:val="00637153"/>
    <w:rsid w:val="006371E7"/>
    <w:rsid w:val="006372D2"/>
    <w:rsid w:val="0063760E"/>
    <w:rsid w:val="00637623"/>
    <w:rsid w:val="006376DA"/>
    <w:rsid w:val="0063772E"/>
    <w:rsid w:val="006377E8"/>
    <w:rsid w:val="00637823"/>
    <w:rsid w:val="00637853"/>
    <w:rsid w:val="006378EC"/>
    <w:rsid w:val="00637900"/>
    <w:rsid w:val="00637926"/>
    <w:rsid w:val="00637971"/>
    <w:rsid w:val="00637A62"/>
    <w:rsid w:val="00637BF0"/>
    <w:rsid w:val="00637C72"/>
    <w:rsid w:val="00637CE1"/>
    <w:rsid w:val="00637CE9"/>
    <w:rsid w:val="00637E45"/>
    <w:rsid w:val="00637EA1"/>
    <w:rsid w:val="00637EBE"/>
    <w:rsid w:val="00637EF6"/>
    <w:rsid w:val="00637F74"/>
    <w:rsid w:val="00640201"/>
    <w:rsid w:val="00640229"/>
    <w:rsid w:val="00640342"/>
    <w:rsid w:val="0064038D"/>
    <w:rsid w:val="006404ED"/>
    <w:rsid w:val="0064052E"/>
    <w:rsid w:val="00640687"/>
    <w:rsid w:val="0064077E"/>
    <w:rsid w:val="006407BD"/>
    <w:rsid w:val="0064097B"/>
    <w:rsid w:val="00640A32"/>
    <w:rsid w:val="00640B0D"/>
    <w:rsid w:val="00640B9F"/>
    <w:rsid w:val="00640BA7"/>
    <w:rsid w:val="00640CE6"/>
    <w:rsid w:val="00640D29"/>
    <w:rsid w:val="00640D63"/>
    <w:rsid w:val="00640EC5"/>
    <w:rsid w:val="00640F61"/>
    <w:rsid w:val="00641166"/>
    <w:rsid w:val="006411F7"/>
    <w:rsid w:val="00641217"/>
    <w:rsid w:val="00641257"/>
    <w:rsid w:val="006412F9"/>
    <w:rsid w:val="0064139D"/>
    <w:rsid w:val="006414CD"/>
    <w:rsid w:val="00641579"/>
    <w:rsid w:val="006415B3"/>
    <w:rsid w:val="006415B8"/>
    <w:rsid w:val="006416B1"/>
    <w:rsid w:val="006416D4"/>
    <w:rsid w:val="0064171C"/>
    <w:rsid w:val="0064172E"/>
    <w:rsid w:val="0064175D"/>
    <w:rsid w:val="0064185C"/>
    <w:rsid w:val="006419FE"/>
    <w:rsid w:val="00641D25"/>
    <w:rsid w:val="00641DFC"/>
    <w:rsid w:val="00641EB4"/>
    <w:rsid w:val="00641F23"/>
    <w:rsid w:val="00641F83"/>
    <w:rsid w:val="00641F8A"/>
    <w:rsid w:val="00641F9B"/>
    <w:rsid w:val="00641FBB"/>
    <w:rsid w:val="00641FC5"/>
    <w:rsid w:val="0064213B"/>
    <w:rsid w:val="006422C0"/>
    <w:rsid w:val="0064248A"/>
    <w:rsid w:val="006424B1"/>
    <w:rsid w:val="00642663"/>
    <w:rsid w:val="0064269B"/>
    <w:rsid w:val="0064270A"/>
    <w:rsid w:val="00642881"/>
    <w:rsid w:val="00642A68"/>
    <w:rsid w:val="00642AE6"/>
    <w:rsid w:val="00642D6B"/>
    <w:rsid w:val="00643000"/>
    <w:rsid w:val="0064307E"/>
    <w:rsid w:val="00643090"/>
    <w:rsid w:val="006430FF"/>
    <w:rsid w:val="0064327C"/>
    <w:rsid w:val="006432D2"/>
    <w:rsid w:val="0064350E"/>
    <w:rsid w:val="0064354B"/>
    <w:rsid w:val="006435A1"/>
    <w:rsid w:val="0064370B"/>
    <w:rsid w:val="00643AF0"/>
    <w:rsid w:val="00643C17"/>
    <w:rsid w:val="00643D57"/>
    <w:rsid w:val="00643DCE"/>
    <w:rsid w:val="00643E10"/>
    <w:rsid w:val="00643E8F"/>
    <w:rsid w:val="00643F8E"/>
    <w:rsid w:val="00644031"/>
    <w:rsid w:val="006440B2"/>
    <w:rsid w:val="00644257"/>
    <w:rsid w:val="00644448"/>
    <w:rsid w:val="00644548"/>
    <w:rsid w:val="006448B4"/>
    <w:rsid w:val="006448B5"/>
    <w:rsid w:val="006448F7"/>
    <w:rsid w:val="0064490E"/>
    <w:rsid w:val="00644A7E"/>
    <w:rsid w:val="00644CB6"/>
    <w:rsid w:val="00644E14"/>
    <w:rsid w:val="00644E9A"/>
    <w:rsid w:val="00644F7D"/>
    <w:rsid w:val="006450A9"/>
    <w:rsid w:val="006450D6"/>
    <w:rsid w:val="00645326"/>
    <w:rsid w:val="00645355"/>
    <w:rsid w:val="0064536B"/>
    <w:rsid w:val="0064544A"/>
    <w:rsid w:val="00645490"/>
    <w:rsid w:val="006454FD"/>
    <w:rsid w:val="00645528"/>
    <w:rsid w:val="006456D6"/>
    <w:rsid w:val="006457B5"/>
    <w:rsid w:val="00645BF6"/>
    <w:rsid w:val="00645D50"/>
    <w:rsid w:val="00645DF1"/>
    <w:rsid w:val="00645E05"/>
    <w:rsid w:val="00645FAF"/>
    <w:rsid w:val="00646089"/>
    <w:rsid w:val="00646212"/>
    <w:rsid w:val="0064627D"/>
    <w:rsid w:val="00646336"/>
    <w:rsid w:val="006464DA"/>
    <w:rsid w:val="00646506"/>
    <w:rsid w:val="0064651F"/>
    <w:rsid w:val="00646529"/>
    <w:rsid w:val="00646599"/>
    <w:rsid w:val="00646687"/>
    <w:rsid w:val="0064668C"/>
    <w:rsid w:val="006466D1"/>
    <w:rsid w:val="0064676B"/>
    <w:rsid w:val="00646B9D"/>
    <w:rsid w:val="00646DA8"/>
    <w:rsid w:val="00646F2F"/>
    <w:rsid w:val="00646F81"/>
    <w:rsid w:val="00646F9B"/>
    <w:rsid w:val="00647468"/>
    <w:rsid w:val="006474C4"/>
    <w:rsid w:val="00647669"/>
    <w:rsid w:val="0064775C"/>
    <w:rsid w:val="0064781A"/>
    <w:rsid w:val="006479FD"/>
    <w:rsid w:val="00647B18"/>
    <w:rsid w:val="00647BE1"/>
    <w:rsid w:val="00647FD6"/>
    <w:rsid w:val="00647FF6"/>
    <w:rsid w:val="0065003B"/>
    <w:rsid w:val="00650156"/>
    <w:rsid w:val="0065017A"/>
    <w:rsid w:val="0065043D"/>
    <w:rsid w:val="00650538"/>
    <w:rsid w:val="00650659"/>
    <w:rsid w:val="006506E1"/>
    <w:rsid w:val="00650781"/>
    <w:rsid w:val="00650999"/>
    <w:rsid w:val="00650B2C"/>
    <w:rsid w:val="00650DC7"/>
    <w:rsid w:val="00650EBC"/>
    <w:rsid w:val="00650F89"/>
    <w:rsid w:val="0065111E"/>
    <w:rsid w:val="00651295"/>
    <w:rsid w:val="0065149C"/>
    <w:rsid w:val="0065159D"/>
    <w:rsid w:val="006515D3"/>
    <w:rsid w:val="006515F0"/>
    <w:rsid w:val="006516A3"/>
    <w:rsid w:val="0065178A"/>
    <w:rsid w:val="006518D8"/>
    <w:rsid w:val="006519DF"/>
    <w:rsid w:val="00651B6B"/>
    <w:rsid w:val="00652079"/>
    <w:rsid w:val="00652081"/>
    <w:rsid w:val="006520A5"/>
    <w:rsid w:val="006520C6"/>
    <w:rsid w:val="00652152"/>
    <w:rsid w:val="006522AF"/>
    <w:rsid w:val="006522C2"/>
    <w:rsid w:val="006523EE"/>
    <w:rsid w:val="0065241F"/>
    <w:rsid w:val="006525DD"/>
    <w:rsid w:val="006529BA"/>
    <w:rsid w:val="00652C65"/>
    <w:rsid w:val="00652C76"/>
    <w:rsid w:val="00652CA0"/>
    <w:rsid w:val="00652EC3"/>
    <w:rsid w:val="00652F3A"/>
    <w:rsid w:val="00652FEA"/>
    <w:rsid w:val="0065301A"/>
    <w:rsid w:val="006532DD"/>
    <w:rsid w:val="00653303"/>
    <w:rsid w:val="00653633"/>
    <w:rsid w:val="006536FB"/>
    <w:rsid w:val="00653727"/>
    <w:rsid w:val="006537D6"/>
    <w:rsid w:val="00653805"/>
    <w:rsid w:val="00653B38"/>
    <w:rsid w:val="00653C83"/>
    <w:rsid w:val="00653DD0"/>
    <w:rsid w:val="00653DEF"/>
    <w:rsid w:val="00653DFF"/>
    <w:rsid w:val="00653E73"/>
    <w:rsid w:val="00653E9D"/>
    <w:rsid w:val="00653EF3"/>
    <w:rsid w:val="00654156"/>
    <w:rsid w:val="00654309"/>
    <w:rsid w:val="00654357"/>
    <w:rsid w:val="006544AA"/>
    <w:rsid w:val="00654530"/>
    <w:rsid w:val="00654545"/>
    <w:rsid w:val="0065457E"/>
    <w:rsid w:val="006546A0"/>
    <w:rsid w:val="006546B8"/>
    <w:rsid w:val="006546CB"/>
    <w:rsid w:val="00654850"/>
    <w:rsid w:val="006548A1"/>
    <w:rsid w:val="00654919"/>
    <w:rsid w:val="00654988"/>
    <w:rsid w:val="00654E90"/>
    <w:rsid w:val="00654FAB"/>
    <w:rsid w:val="00654FCB"/>
    <w:rsid w:val="0065503D"/>
    <w:rsid w:val="0065508E"/>
    <w:rsid w:val="006551FA"/>
    <w:rsid w:val="00655200"/>
    <w:rsid w:val="006552B3"/>
    <w:rsid w:val="006552B4"/>
    <w:rsid w:val="0065543E"/>
    <w:rsid w:val="0065545E"/>
    <w:rsid w:val="00655A48"/>
    <w:rsid w:val="00655B00"/>
    <w:rsid w:val="00655B1A"/>
    <w:rsid w:val="00655B3E"/>
    <w:rsid w:val="00655C4E"/>
    <w:rsid w:val="00655DE8"/>
    <w:rsid w:val="00655FB2"/>
    <w:rsid w:val="00656052"/>
    <w:rsid w:val="00656414"/>
    <w:rsid w:val="00656458"/>
    <w:rsid w:val="006564DD"/>
    <w:rsid w:val="006564E1"/>
    <w:rsid w:val="00656A09"/>
    <w:rsid w:val="00656A17"/>
    <w:rsid w:val="00656C77"/>
    <w:rsid w:val="00656E04"/>
    <w:rsid w:val="00656F02"/>
    <w:rsid w:val="00657174"/>
    <w:rsid w:val="00657276"/>
    <w:rsid w:val="006572EB"/>
    <w:rsid w:val="0065743A"/>
    <w:rsid w:val="006575FC"/>
    <w:rsid w:val="006578F4"/>
    <w:rsid w:val="00657BAD"/>
    <w:rsid w:val="00657ED4"/>
    <w:rsid w:val="00657F0E"/>
    <w:rsid w:val="00660006"/>
    <w:rsid w:val="006600BE"/>
    <w:rsid w:val="006600D2"/>
    <w:rsid w:val="0066010E"/>
    <w:rsid w:val="00660141"/>
    <w:rsid w:val="006601EE"/>
    <w:rsid w:val="006602AA"/>
    <w:rsid w:val="00660330"/>
    <w:rsid w:val="006604F2"/>
    <w:rsid w:val="006605AD"/>
    <w:rsid w:val="00660721"/>
    <w:rsid w:val="006607FC"/>
    <w:rsid w:val="006608DE"/>
    <w:rsid w:val="0066093A"/>
    <w:rsid w:val="0066098C"/>
    <w:rsid w:val="00660AB2"/>
    <w:rsid w:val="00660AD0"/>
    <w:rsid w:val="00660C56"/>
    <w:rsid w:val="00660C5A"/>
    <w:rsid w:val="00660CD0"/>
    <w:rsid w:val="00660CD9"/>
    <w:rsid w:val="00660D63"/>
    <w:rsid w:val="00660EA8"/>
    <w:rsid w:val="00660EB4"/>
    <w:rsid w:val="00661049"/>
    <w:rsid w:val="006611BA"/>
    <w:rsid w:val="006612A0"/>
    <w:rsid w:val="006613DD"/>
    <w:rsid w:val="00661499"/>
    <w:rsid w:val="00661539"/>
    <w:rsid w:val="0066156E"/>
    <w:rsid w:val="00661672"/>
    <w:rsid w:val="006617A4"/>
    <w:rsid w:val="006618FE"/>
    <w:rsid w:val="00661900"/>
    <w:rsid w:val="00661922"/>
    <w:rsid w:val="00661928"/>
    <w:rsid w:val="00661B95"/>
    <w:rsid w:val="00661C37"/>
    <w:rsid w:val="00661CE5"/>
    <w:rsid w:val="0066201F"/>
    <w:rsid w:val="00662043"/>
    <w:rsid w:val="00662076"/>
    <w:rsid w:val="006620AC"/>
    <w:rsid w:val="006620C5"/>
    <w:rsid w:val="006621F8"/>
    <w:rsid w:val="00662360"/>
    <w:rsid w:val="006623D3"/>
    <w:rsid w:val="00662594"/>
    <w:rsid w:val="00662675"/>
    <w:rsid w:val="00662692"/>
    <w:rsid w:val="00662713"/>
    <w:rsid w:val="00662793"/>
    <w:rsid w:val="00662987"/>
    <w:rsid w:val="006629EF"/>
    <w:rsid w:val="006629FD"/>
    <w:rsid w:val="00662BC7"/>
    <w:rsid w:val="00662BCE"/>
    <w:rsid w:val="00662BFE"/>
    <w:rsid w:val="00662C97"/>
    <w:rsid w:val="0066303D"/>
    <w:rsid w:val="00663130"/>
    <w:rsid w:val="00663134"/>
    <w:rsid w:val="00663147"/>
    <w:rsid w:val="006631EC"/>
    <w:rsid w:val="00663215"/>
    <w:rsid w:val="00663392"/>
    <w:rsid w:val="006633E1"/>
    <w:rsid w:val="00663464"/>
    <w:rsid w:val="0066346F"/>
    <w:rsid w:val="006634C0"/>
    <w:rsid w:val="006634F5"/>
    <w:rsid w:val="00663682"/>
    <w:rsid w:val="00663820"/>
    <w:rsid w:val="0066396D"/>
    <w:rsid w:val="006639E4"/>
    <w:rsid w:val="00663A22"/>
    <w:rsid w:val="00663A59"/>
    <w:rsid w:val="00663A98"/>
    <w:rsid w:val="00663CCA"/>
    <w:rsid w:val="00663D63"/>
    <w:rsid w:val="00663DBA"/>
    <w:rsid w:val="006640A4"/>
    <w:rsid w:val="0066438B"/>
    <w:rsid w:val="0066441C"/>
    <w:rsid w:val="00664698"/>
    <w:rsid w:val="006646E3"/>
    <w:rsid w:val="006647CA"/>
    <w:rsid w:val="00664832"/>
    <w:rsid w:val="00664991"/>
    <w:rsid w:val="00664A3B"/>
    <w:rsid w:val="00664BE4"/>
    <w:rsid w:val="00664D5E"/>
    <w:rsid w:val="00664DCC"/>
    <w:rsid w:val="00664EC7"/>
    <w:rsid w:val="00664EE4"/>
    <w:rsid w:val="00665006"/>
    <w:rsid w:val="0066502A"/>
    <w:rsid w:val="0066504C"/>
    <w:rsid w:val="006651E8"/>
    <w:rsid w:val="006651F4"/>
    <w:rsid w:val="006653D8"/>
    <w:rsid w:val="00665522"/>
    <w:rsid w:val="0066559F"/>
    <w:rsid w:val="00665765"/>
    <w:rsid w:val="00665775"/>
    <w:rsid w:val="00665834"/>
    <w:rsid w:val="00665872"/>
    <w:rsid w:val="006658D0"/>
    <w:rsid w:val="00665997"/>
    <w:rsid w:val="00665B05"/>
    <w:rsid w:val="00665C81"/>
    <w:rsid w:val="00665D87"/>
    <w:rsid w:val="00665EFA"/>
    <w:rsid w:val="00666149"/>
    <w:rsid w:val="006661EC"/>
    <w:rsid w:val="00666202"/>
    <w:rsid w:val="0066623D"/>
    <w:rsid w:val="0066651F"/>
    <w:rsid w:val="0066677D"/>
    <w:rsid w:val="00666787"/>
    <w:rsid w:val="006667C3"/>
    <w:rsid w:val="006668F2"/>
    <w:rsid w:val="00666A4E"/>
    <w:rsid w:val="00666A6A"/>
    <w:rsid w:val="00666AFF"/>
    <w:rsid w:val="00666B81"/>
    <w:rsid w:val="00666C0C"/>
    <w:rsid w:val="00666D08"/>
    <w:rsid w:val="00666D95"/>
    <w:rsid w:val="00666EF1"/>
    <w:rsid w:val="0066716D"/>
    <w:rsid w:val="006671E3"/>
    <w:rsid w:val="006671F3"/>
    <w:rsid w:val="00667320"/>
    <w:rsid w:val="00667396"/>
    <w:rsid w:val="00667479"/>
    <w:rsid w:val="0066781D"/>
    <w:rsid w:val="00667831"/>
    <w:rsid w:val="006678EC"/>
    <w:rsid w:val="006679C6"/>
    <w:rsid w:val="006679FE"/>
    <w:rsid w:val="00667AAC"/>
    <w:rsid w:val="00667AD9"/>
    <w:rsid w:val="00667C09"/>
    <w:rsid w:val="00667F5F"/>
    <w:rsid w:val="00667FCD"/>
    <w:rsid w:val="006700C1"/>
    <w:rsid w:val="006700F5"/>
    <w:rsid w:val="00670208"/>
    <w:rsid w:val="006702D2"/>
    <w:rsid w:val="0067057F"/>
    <w:rsid w:val="00670690"/>
    <w:rsid w:val="006706B8"/>
    <w:rsid w:val="006706EB"/>
    <w:rsid w:val="00670807"/>
    <w:rsid w:val="00670861"/>
    <w:rsid w:val="006708BA"/>
    <w:rsid w:val="00670A94"/>
    <w:rsid w:val="00670B02"/>
    <w:rsid w:val="00670B0D"/>
    <w:rsid w:val="00670BCF"/>
    <w:rsid w:val="00670BF0"/>
    <w:rsid w:val="00670C07"/>
    <w:rsid w:val="00670DC9"/>
    <w:rsid w:val="0067100B"/>
    <w:rsid w:val="006710B4"/>
    <w:rsid w:val="00671130"/>
    <w:rsid w:val="006711EA"/>
    <w:rsid w:val="00671279"/>
    <w:rsid w:val="00671492"/>
    <w:rsid w:val="00671577"/>
    <w:rsid w:val="0067164E"/>
    <w:rsid w:val="0067167C"/>
    <w:rsid w:val="00671848"/>
    <w:rsid w:val="00671963"/>
    <w:rsid w:val="006719A2"/>
    <w:rsid w:val="00671D93"/>
    <w:rsid w:val="00671E3E"/>
    <w:rsid w:val="00671F9B"/>
    <w:rsid w:val="00671FA7"/>
    <w:rsid w:val="0067200D"/>
    <w:rsid w:val="006720EE"/>
    <w:rsid w:val="00672188"/>
    <w:rsid w:val="00672424"/>
    <w:rsid w:val="0067245F"/>
    <w:rsid w:val="00672814"/>
    <w:rsid w:val="006728DF"/>
    <w:rsid w:val="00672906"/>
    <w:rsid w:val="00672997"/>
    <w:rsid w:val="006729B1"/>
    <w:rsid w:val="006729E5"/>
    <w:rsid w:val="00672D5D"/>
    <w:rsid w:val="00672E47"/>
    <w:rsid w:val="00672F2B"/>
    <w:rsid w:val="006731A2"/>
    <w:rsid w:val="006733E0"/>
    <w:rsid w:val="00673536"/>
    <w:rsid w:val="00673592"/>
    <w:rsid w:val="00673685"/>
    <w:rsid w:val="0067383B"/>
    <w:rsid w:val="0067395E"/>
    <w:rsid w:val="00673ACF"/>
    <w:rsid w:val="00673C0A"/>
    <w:rsid w:val="00673DD8"/>
    <w:rsid w:val="00673DFC"/>
    <w:rsid w:val="00673E98"/>
    <w:rsid w:val="00673F23"/>
    <w:rsid w:val="00673F6C"/>
    <w:rsid w:val="0067402B"/>
    <w:rsid w:val="006740FB"/>
    <w:rsid w:val="00674110"/>
    <w:rsid w:val="00674193"/>
    <w:rsid w:val="0067422B"/>
    <w:rsid w:val="0067426C"/>
    <w:rsid w:val="006742B0"/>
    <w:rsid w:val="006742EC"/>
    <w:rsid w:val="006745A8"/>
    <w:rsid w:val="006747DA"/>
    <w:rsid w:val="0067493F"/>
    <w:rsid w:val="0067498B"/>
    <w:rsid w:val="00674AE1"/>
    <w:rsid w:val="00674BCC"/>
    <w:rsid w:val="00674D1C"/>
    <w:rsid w:val="00674ED5"/>
    <w:rsid w:val="00674FC8"/>
    <w:rsid w:val="006751DC"/>
    <w:rsid w:val="00675210"/>
    <w:rsid w:val="006752EC"/>
    <w:rsid w:val="006753F0"/>
    <w:rsid w:val="00675495"/>
    <w:rsid w:val="006755E4"/>
    <w:rsid w:val="0067575D"/>
    <w:rsid w:val="00675823"/>
    <w:rsid w:val="00675919"/>
    <w:rsid w:val="00675950"/>
    <w:rsid w:val="006759AB"/>
    <w:rsid w:val="00675A53"/>
    <w:rsid w:val="00675B2A"/>
    <w:rsid w:val="00675CD3"/>
    <w:rsid w:val="00675D14"/>
    <w:rsid w:val="00675DC1"/>
    <w:rsid w:val="00675E0E"/>
    <w:rsid w:val="00675E24"/>
    <w:rsid w:val="00675F52"/>
    <w:rsid w:val="0067613D"/>
    <w:rsid w:val="00676231"/>
    <w:rsid w:val="006764A3"/>
    <w:rsid w:val="0067660F"/>
    <w:rsid w:val="006766B8"/>
    <w:rsid w:val="00676727"/>
    <w:rsid w:val="00676763"/>
    <w:rsid w:val="0067678D"/>
    <w:rsid w:val="00676795"/>
    <w:rsid w:val="006767A5"/>
    <w:rsid w:val="0067689C"/>
    <w:rsid w:val="006768F6"/>
    <w:rsid w:val="00676AC5"/>
    <w:rsid w:val="00676BBD"/>
    <w:rsid w:val="00676E59"/>
    <w:rsid w:val="00677064"/>
    <w:rsid w:val="0067712F"/>
    <w:rsid w:val="00677138"/>
    <w:rsid w:val="006772D7"/>
    <w:rsid w:val="00677327"/>
    <w:rsid w:val="006773A0"/>
    <w:rsid w:val="00677668"/>
    <w:rsid w:val="006776B9"/>
    <w:rsid w:val="00677753"/>
    <w:rsid w:val="00677893"/>
    <w:rsid w:val="00677A20"/>
    <w:rsid w:val="00677C20"/>
    <w:rsid w:val="00677FF2"/>
    <w:rsid w:val="00680016"/>
    <w:rsid w:val="006800BD"/>
    <w:rsid w:val="0068023E"/>
    <w:rsid w:val="006802FE"/>
    <w:rsid w:val="00680372"/>
    <w:rsid w:val="006803C1"/>
    <w:rsid w:val="0068040C"/>
    <w:rsid w:val="00680458"/>
    <w:rsid w:val="00680472"/>
    <w:rsid w:val="006804B4"/>
    <w:rsid w:val="0068053F"/>
    <w:rsid w:val="00680566"/>
    <w:rsid w:val="0068074D"/>
    <w:rsid w:val="006808B2"/>
    <w:rsid w:val="00680991"/>
    <w:rsid w:val="00680A73"/>
    <w:rsid w:val="00680BAF"/>
    <w:rsid w:val="00680C34"/>
    <w:rsid w:val="00680C8A"/>
    <w:rsid w:val="00680DB0"/>
    <w:rsid w:val="00680E48"/>
    <w:rsid w:val="00680E94"/>
    <w:rsid w:val="00680EEC"/>
    <w:rsid w:val="00680F05"/>
    <w:rsid w:val="00680F22"/>
    <w:rsid w:val="00680FFF"/>
    <w:rsid w:val="006813AA"/>
    <w:rsid w:val="006815CB"/>
    <w:rsid w:val="00681782"/>
    <w:rsid w:val="0068182F"/>
    <w:rsid w:val="0068187F"/>
    <w:rsid w:val="00681B8B"/>
    <w:rsid w:val="00681BF0"/>
    <w:rsid w:val="00681C9B"/>
    <w:rsid w:val="00681D22"/>
    <w:rsid w:val="00681DAE"/>
    <w:rsid w:val="006820A8"/>
    <w:rsid w:val="006820CF"/>
    <w:rsid w:val="006820D3"/>
    <w:rsid w:val="00682223"/>
    <w:rsid w:val="006823F2"/>
    <w:rsid w:val="00682474"/>
    <w:rsid w:val="00682496"/>
    <w:rsid w:val="00682540"/>
    <w:rsid w:val="00682546"/>
    <w:rsid w:val="0068258A"/>
    <w:rsid w:val="006825EA"/>
    <w:rsid w:val="006825F2"/>
    <w:rsid w:val="00682A46"/>
    <w:rsid w:val="00682C0C"/>
    <w:rsid w:val="00682C0D"/>
    <w:rsid w:val="00682DE3"/>
    <w:rsid w:val="00682FFD"/>
    <w:rsid w:val="00683155"/>
    <w:rsid w:val="00683207"/>
    <w:rsid w:val="00683337"/>
    <w:rsid w:val="00683371"/>
    <w:rsid w:val="0068339A"/>
    <w:rsid w:val="006834DD"/>
    <w:rsid w:val="0068392F"/>
    <w:rsid w:val="006839B4"/>
    <w:rsid w:val="00683B37"/>
    <w:rsid w:val="00683D21"/>
    <w:rsid w:val="00683DD6"/>
    <w:rsid w:val="00683FFA"/>
    <w:rsid w:val="0068405F"/>
    <w:rsid w:val="00684282"/>
    <w:rsid w:val="0068429E"/>
    <w:rsid w:val="006842ED"/>
    <w:rsid w:val="00684443"/>
    <w:rsid w:val="0068457C"/>
    <w:rsid w:val="006846B9"/>
    <w:rsid w:val="006847BC"/>
    <w:rsid w:val="00684842"/>
    <w:rsid w:val="00684927"/>
    <w:rsid w:val="00684A61"/>
    <w:rsid w:val="00684ABC"/>
    <w:rsid w:val="00684B4B"/>
    <w:rsid w:val="00684C07"/>
    <w:rsid w:val="00684F87"/>
    <w:rsid w:val="00684FD2"/>
    <w:rsid w:val="00684FDD"/>
    <w:rsid w:val="0068508A"/>
    <w:rsid w:val="006851FF"/>
    <w:rsid w:val="0068536D"/>
    <w:rsid w:val="006853BF"/>
    <w:rsid w:val="006853E9"/>
    <w:rsid w:val="006854EF"/>
    <w:rsid w:val="00685622"/>
    <w:rsid w:val="0068567E"/>
    <w:rsid w:val="006857B4"/>
    <w:rsid w:val="00685875"/>
    <w:rsid w:val="0068596F"/>
    <w:rsid w:val="00685986"/>
    <w:rsid w:val="006859B4"/>
    <w:rsid w:val="00685C0A"/>
    <w:rsid w:val="00685D3D"/>
    <w:rsid w:val="00685E2C"/>
    <w:rsid w:val="00685E32"/>
    <w:rsid w:val="00685F0F"/>
    <w:rsid w:val="00685FED"/>
    <w:rsid w:val="006860ED"/>
    <w:rsid w:val="00686156"/>
    <w:rsid w:val="0068628E"/>
    <w:rsid w:val="006862F7"/>
    <w:rsid w:val="006863BF"/>
    <w:rsid w:val="00686557"/>
    <w:rsid w:val="00686661"/>
    <w:rsid w:val="00686889"/>
    <w:rsid w:val="006868F6"/>
    <w:rsid w:val="006869A4"/>
    <w:rsid w:val="006869D2"/>
    <w:rsid w:val="00686BE5"/>
    <w:rsid w:val="00686C50"/>
    <w:rsid w:val="00686D53"/>
    <w:rsid w:val="006871DF"/>
    <w:rsid w:val="006871F7"/>
    <w:rsid w:val="0068723D"/>
    <w:rsid w:val="006872C5"/>
    <w:rsid w:val="006872FC"/>
    <w:rsid w:val="00687318"/>
    <w:rsid w:val="00687339"/>
    <w:rsid w:val="0068755F"/>
    <w:rsid w:val="00687605"/>
    <w:rsid w:val="0068765F"/>
    <w:rsid w:val="0068788F"/>
    <w:rsid w:val="00687B84"/>
    <w:rsid w:val="00687B9B"/>
    <w:rsid w:val="00687C7E"/>
    <w:rsid w:val="00687DBB"/>
    <w:rsid w:val="00687E88"/>
    <w:rsid w:val="00687F5B"/>
    <w:rsid w:val="00687FBF"/>
    <w:rsid w:val="00690037"/>
    <w:rsid w:val="0069012F"/>
    <w:rsid w:val="00690212"/>
    <w:rsid w:val="0069041B"/>
    <w:rsid w:val="006905BC"/>
    <w:rsid w:val="00690748"/>
    <w:rsid w:val="00690869"/>
    <w:rsid w:val="00690C93"/>
    <w:rsid w:val="00690D78"/>
    <w:rsid w:val="00690DB7"/>
    <w:rsid w:val="00690FE9"/>
    <w:rsid w:val="0069106D"/>
    <w:rsid w:val="00691110"/>
    <w:rsid w:val="0069128E"/>
    <w:rsid w:val="00691564"/>
    <w:rsid w:val="006915CE"/>
    <w:rsid w:val="0069160E"/>
    <w:rsid w:val="006916DA"/>
    <w:rsid w:val="006916FE"/>
    <w:rsid w:val="006917B7"/>
    <w:rsid w:val="00691930"/>
    <w:rsid w:val="00691A0B"/>
    <w:rsid w:val="00691B62"/>
    <w:rsid w:val="00691C8B"/>
    <w:rsid w:val="00692075"/>
    <w:rsid w:val="006920FB"/>
    <w:rsid w:val="0069238F"/>
    <w:rsid w:val="00692438"/>
    <w:rsid w:val="006924BC"/>
    <w:rsid w:val="006926B9"/>
    <w:rsid w:val="006927DB"/>
    <w:rsid w:val="006929A9"/>
    <w:rsid w:val="00692A06"/>
    <w:rsid w:val="00692ACF"/>
    <w:rsid w:val="00692B31"/>
    <w:rsid w:val="00692C45"/>
    <w:rsid w:val="00692D31"/>
    <w:rsid w:val="00692EFE"/>
    <w:rsid w:val="0069304C"/>
    <w:rsid w:val="006930EC"/>
    <w:rsid w:val="006931A3"/>
    <w:rsid w:val="00693349"/>
    <w:rsid w:val="00693388"/>
    <w:rsid w:val="00693455"/>
    <w:rsid w:val="006934EC"/>
    <w:rsid w:val="0069370F"/>
    <w:rsid w:val="0069377D"/>
    <w:rsid w:val="00693823"/>
    <w:rsid w:val="0069386B"/>
    <w:rsid w:val="00693A97"/>
    <w:rsid w:val="00693B5D"/>
    <w:rsid w:val="00693C86"/>
    <w:rsid w:val="00693CCE"/>
    <w:rsid w:val="00694200"/>
    <w:rsid w:val="00694342"/>
    <w:rsid w:val="0069444F"/>
    <w:rsid w:val="00694459"/>
    <w:rsid w:val="00694570"/>
    <w:rsid w:val="0069458F"/>
    <w:rsid w:val="00694672"/>
    <w:rsid w:val="006948B2"/>
    <w:rsid w:val="00694922"/>
    <w:rsid w:val="00694AC1"/>
    <w:rsid w:val="00694BA4"/>
    <w:rsid w:val="00694BE8"/>
    <w:rsid w:val="00694D35"/>
    <w:rsid w:val="00694E17"/>
    <w:rsid w:val="00694EA9"/>
    <w:rsid w:val="00694F69"/>
    <w:rsid w:val="00694F76"/>
    <w:rsid w:val="0069508C"/>
    <w:rsid w:val="006950A7"/>
    <w:rsid w:val="006950E8"/>
    <w:rsid w:val="00695261"/>
    <w:rsid w:val="0069535D"/>
    <w:rsid w:val="0069537D"/>
    <w:rsid w:val="00695482"/>
    <w:rsid w:val="0069551E"/>
    <w:rsid w:val="006955B0"/>
    <w:rsid w:val="006956AE"/>
    <w:rsid w:val="006958B9"/>
    <w:rsid w:val="00695A84"/>
    <w:rsid w:val="00695B75"/>
    <w:rsid w:val="00695BC9"/>
    <w:rsid w:val="00695BF6"/>
    <w:rsid w:val="00695C65"/>
    <w:rsid w:val="00695D68"/>
    <w:rsid w:val="00695D93"/>
    <w:rsid w:val="00695E82"/>
    <w:rsid w:val="00695EB6"/>
    <w:rsid w:val="006960DF"/>
    <w:rsid w:val="00696225"/>
    <w:rsid w:val="0069637E"/>
    <w:rsid w:val="006963A7"/>
    <w:rsid w:val="006963BA"/>
    <w:rsid w:val="0069653D"/>
    <w:rsid w:val="00696542"/>
    <w:rsid w:val="00696544"/>
    <w:rsid w:val="00696594"/>
    <w:rsid w:val="006965BE"/>
    <w:rsid w:val="006966E5"/>
    <w:rsid w:val="0069679A"/>
    <w:rsid w:val="0069686B"/>
    <w:rsid w:val="0069689D"/>
    <w:rsid w:val="006968C3"/>
    <w:rsid w:val="00696A33"/>
    <w:rsid w:val="00696B4A"/>
    <w:rsid w:val="00696D0F"/>
    <w:rsid w:val="00696D4C"/>
    <w:rsid w:val="00696E48"/>
    <w:rsid w:val="00696EB8"/>
    <w:rsid w:val="00697053"/>
    <w:rsid w:val="00697155"/>
    <w:rsid w:val="0069716F"/>
    <w:rsid w:val="00697216"/>
    <w:rsid w:val="00697247"/>
    <w:rsid w:val="006973AB"/>
    <w:rsid w:val="00697510"/>
    <w:rsid w:val="00697540"/>
    <w:rsid w:val="00697592"/>
    <w:rsid w:val="006977C4"/>
    <w:rsid w:val="0069795D"/>
    <w:rsid w:val="00697A2F"/>
    <w:rsid w:val="00697CFD"/>
    <w:rsid w:val="00697D18"/>
    <w:rsid w:val="00697DEA"/>
    <w:rsid w:val="00697E32"/>
    <w:rsid w:val="00697EF2"/>
    <w:rsid w:val="00697EFE"/>
    <w:rsid w:val="00697FE7"/>
    <w:rsid w:val="006A01BB"/>
    <w:rsid w:val="006A0201"/>
    <w:rsid w:val="006A02C7"/>
    <w:rsid w:val="006A0598"/>
    <w:rsid w:val="006A05B7"/>
    <w:rsid w:val="006A05C2"/>
    <w:rsid w:val="006A05C3"/>
    <w:rsid w:val="006A05D4"/>
    <w:rsid w:val="006A062E"/>
    <w:rsid w:val="006A0677"/>
    <w:rsid w:val="006A067D"/>
    <w:rsid w:val="006A067E"/>
    <w:rsid w:val="006A07D0"/>
    <w:rsid w:val="006A07ED"/>
    <w:rsid w:val="006A09EA"/>
    <w:rsid w:val="006A0ACB"/>
    <w:rsid w:val="006A0B35"/>
    <w:rsid w:val="006A0B7A"/>
    <w:rsid w:val="006A0BAE"/>
    <w:rsid w:val="006A0D78"/>
    <w:rsid w:val="006A0E23"/>
    <w:rsid w:val="006A0F80"/>
    <w:rsid w:val="006A0FB2"/>
    <w:rsid w:val="006A1112"/>
    <w:rsid w:val="006A1147"/>
    <w:rsid w:val="006A1312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BA6"/>
    <w:rsid w:val="006A1C76"/>
    <w:rsid w:val="006A1D12"/>
    <w:rsid w:val="006A2007"/>
    <w:rsid w:val="006A20D2"/>
    <w:rsid w:val="006A21B8"/>
    <w:rsid w:val="006A22BC"/>
    <w:rsid w:val="006A2348"/>
    <w:rsid w:val="006A24F2"/>
    <w:rsid w:val="006A2516"/>
    <w:rsid w:val="006A26F4"/>
    <w:rsid w:val="006A27C6"/>
    <w:rsid w:val="006A287B"/>
    <w:rsid w:val="006A28F2"/>
    <w:rsid w:val="006A2A95"/>
    <w:rsid w:val="006A2B99"/>
    <w:rsid w:val="006A2D13"/>
    <w:rsid w:val="006A2D29"/>
    <w:rsid w:val="006A2E4A"/>
    <w:rsid w:val="006A2EC3"/>
    <w:rsid w:val="006A2EDA"/>
    <w:rsid w:val="006A2F5D"/>
    <w:rsid w:val="006A2FD0"/>
    <w:rsid w:val="006A30BD"/>
    <w:rsid w:val="006A3133"/>
    <w:rsid w:val="006A3233"/>
    <w:rsid w:val="006A32B3"/>
    <w:rsid w:val="006A3347"/>
    <w:rsid w:val="006A3484"/>
    <w:rsid w:val="006A358A"/>
    <w:rsid w:val="006A35C8"/>
    <w:rsid w:val="006A3689"/>
    <w:rsid w:val="006A375A"/>
    <w:rsid w:val="006A3905"/>
    <w:rsid w:val="006A3B3A"/>
    <w:rsid w:val="006A3B49"/>
    <w:rsid w:val="006A3BA6"/>
    <w:rsid w:val="006A3DFF"/>
    <w:rsid w:val="006A3E14"/>
    <w:rsid w:val="006A40E5"/>
    <w:rsid w:val="006A41EC"/>
    <w:rsid w:val="006A41ED"/>
    <w:rsid w:val="006A44D0"/>
    <w:rsid w:val="006A453B"/>
    <w:rsid w:val="006A45DF"/>
    <w:rsid w:val="006A460D"/>
    <w:rsid w:val="006A46A0"/>
    <w:rsid w:val="006A4720"/>
    <w:rsid w:val="006A4A02"/>
    <w:rsid w:val="006A4B20"/>
    <w:rsid w:val="006A4C56"/>
    <w:rsid w:val="006A4C94"/>
    <w:rsid w:val="006A4C9D"/>
    <w:rsid w:val="006A4E22"/>
    <w:rsid w:val="006A4F21"/>
    <w:rsid w:val="006A5244"/>
    <w:rsid w:val="006A5422"/>
    <w:rsid w:val="006A594A"/>
    <w:rsid w:val="006A598D"/>
    <w:rsid w:val="006A5AE4"/>
    <w:rsid w:val="006A5C4C"/>
    <w:rsid w:val="006A5D4E"/>
    <w:rsid w:val="006A5DA3"/>
    <w:rsid w:val="006A5DC8"/>
    <w:rsid w:val="006A5FF1"/>
    <w:rsid w:val="006A6055"/>
    <w:rsid w:val="006A615E"/>
    <w:rsid w:val="006A617B"/>
    <w:rsid w:val="006A61EE"/>
    <w:rsid w:val="006A61EF"/>
    <w:rsid w:val="006A630B"/>
    <w:rsid w:val="006A649D"/>
    <w:rsid w:val="006A6536"/>
    <w:rsid w:val="006A6549"/>
    <w:rsid w:val="006A65EB"/>
    <w:rsid w:val="006A6731"/>
    <w:rsid w:val="006A67A2"/>
    <w:rsid w:val="006A686D"/>
    <w:rsid w:val="006A688D"/>
    <w:rsid w:val="006A6913"/>
    <w:rsid w:val="006A6924"/>
    <w:rsid w:val="006A6B2F"/>
    <w:rsid w:val="006A6BD8"/>
    <w:rsid w:val="006A6C2F"/>
    <w:rsid w:val="006A6D28"/>
    <w:rsid w:val="006A6D74"/>
    <w:rsid w:val="006A6E4F"/>
    <w:rsid w:val="006A71D3"/>
    <w:rsid w:val="006A71D9"/>
    <w:rsid w:val="006A73F3"/>
    <w:rsid w:val="006A742E"/>
    <w:rsid w:val="006A74CE"/>
    <w:rsid w:val="006A7581"/>
    <w:rsid w:val="006A75D2"/>
    <w:rsid w:val="006A7606"/>
    <w:rsid w:val="006A762A"/>
    <w:rsid w:val="006A770A"/>
    <w:rsid w:val="006A7795"/>
    <w:rsid w:val="006A7A81"/>
    <w:rsid w:val="006A7A92"/>
    <w:rsid w:val="006A7AAC"/>
    <w:rsid w:val="006A7ACF"/>
    <w:rsid w:val="006A7B5F"/>
    <w:rsid w:val="006A7D30"/>
    <w:rsid w:val="006A7D8C"/>
    <w:rsid w:val="006A7D95"/>
    <w:rsid w:val="006A7E6A"/>
    <w:rsid w:val="006A7EBD"/>
    <w:rsid w:val="006A7F13"/>
    <w:rsid w:val="006B004F"/>
    <w:rsid w:val="006B0115"/>
    <w:rsid w:val="006B0132"/>
    <w:rsid w:val="006B025B"/>
    <w:rsid w:val="006B02E7"/>
    <w:rsid w:val="006B0322"/>
    <w:rsid w:val="006B04F9"/>
    <w:rsid w:val="006B0555"/>
    <w:rsid w:val="006B0595"/>
    <w:rsid w:val="006B0716"/>
    <w:rsid w:val="006B0821"/>
    <w:rsid w:val="006B08A6"/>
    <w:rsid w:val="006B09B8"/>
    <w:rsid w:val="006B0CDF"/>
    <w:rsid w:val="006B0D77"/>
    <w:rsid w:val="006B10A8"/>
    <w:rsid w:val="006B1163"/>
    <w:rsid w:val="006B117B"/>
    <w:rsid w:val="006B118D"/>
    <w:rsid w:val="006B11E7"/>
    <w:rsid w:val="006B12B6"/>
    <w:rsid w:val="006B12C7"/>
    <w:rsid w:val="006B1327"/>
    <w:rsid w:val="006B1415"/>
    <w:rsid w:val="006B1483"/>
    <w:rsid w:val="006B148E"/>
    <w:rsid w:val="006B14BC"/>
    <w:rsid w:val="006B1636"/>
    <w:rsid w:val="006B1638"/>
    <w:rsid w:val="006B1956"/>
    <w:rsid w:val="006B1A39"/>
    <w:rsid w:val="006B1BA2"/>
    <w:rsid w:val="006B1D28"/>
    <w:rsid w:val="006B1DCA"/>
    <w:rsid w:val="006B1E8A"/>
    <w:rsid w:val="006B218F"/>
    <w:rsid w:val="006B21FE"/>
    <w:rsid w:val="006B22ED"/>
    <w:rsid w:val="006B23EA"/>
    <w:rsid w:val="006B2494"/>
    <w:rsid w:val="006B24E2"/>
    <w:rsid w:val="006B28DA"/>
    <w:rsid w:val="006B29B8"/>
    <w:rsid w:val="006B2C27"/>
    <w:rsid w:val="006B2C2C"/>
    <w:rsid w:val="006B2D93"/>
    <w:rsid w:val="006B2E5E"/>
    <w:rsid w:val="006B2EC1"/>
    <w:rsid w:val="006B2ECE"/>
    <w:rsid w:val="006B2F12"/>
    <w:rsid w:val="006B2F14"/>
    <w:rsid w:val="006B315B"/>
    <w:rsid w:val="006B328B"/>
    <w:rsid w:val="006B3422"/>
    <w:rsid w:val="006B3525"/>
    <w:rsid w:val="006B3809"/>
    <w:rsid w:val="006B39B9"/>
    <w:rsid w:val="006B3A61"/>
    <w:rsid w:val="006B3B2B"/>
    <w:rsid w:val="006B3CD9"/>
    <w:rsid w:val="006B3D1E"/>
    <w:rsid w:val="006B3D7D"/>
    <w:rsid w:val="006B3DC9"/>
    <w:rsid w:val="006B421E"/>
    <w:rsid w:val="006B4274"/>
    <w:rsid w:val="006B42E8"/>
    <w:rsid w:val="006B43C6"/>
    <w:rsid w:val="006B441D"/>
    <w:rsid w:val="006B44DD"/>
    <w:rsid w:val="006B458C"/>
    <w:rsid w:val="006B45BE"/>
    <w:rsid w:val="006B46B4"/>
    <w:rsid w:val="006B4701"/>
    <w:rsid w:val="006B4718"/>
    <w:rsid w:val="006B47FB"/>
    <w:rsid w:val="006B4996"/>
    <w:rsid w:val="006B4B23"/>
    <w:rsid w:val="006B4FBF"/>
    <w:rsid w:val="006B4FC0"/>
    <w:rsid w:val="006B505C"/>
    <w:rsid w:val="006B512F"/>
    <w:rsid w:val="006B516D"/>
    <w:rsid w:val="006B5465"/>
    <w:rsid w:val="006B547E"/>
    <w:rsid w:val="006B5692"/>
    <w:rsid w:val="006B57FD"/>
    <w:rsid w:val="006B5D16"/>
    <w:rsid w:val="006B5EB3"/>
    <w:rsid w:val="006B5F82"/>
    <w:rsid w:val="006B5FB9"/>
    <w:rsid w:val="006B603E"/>
    <w:rsid w:val="006B60A4"/>
    <w:rsid w:val="006B612D"/>
    <w:rsid w:val="006B6365"/>
    <w:rsid w:val="006B6391"/>
    <w:rsid w:val="006B63D4"/>
    <w:rsid w:val="006B654D"/>
    <w:rsid w:val="006B6582"/>
    <w:rsid w:val="006B6942"/>
    <w:rsid w:val="006B69B7"/>
    <w:rsid w:val="006B69F2"/>
    <w:rsid w:val="006B6A78"/>
    <w:rsid w:val="006B6B20"/>
    <w:rsid w:val="006B6C23"/>
    <w:rsid w:val="006B6CD4"/>
    <w:rsid w:val="006B6D66"/>
    <w:rsid w:val="006B6FA7"/>
    <w:rsid w:val="006B7063"/>
    <w:rsid w:val="006B71AB"/>
    <w:rsid w:val="006B71ED"/>
    <w:rsid w:val="006B7261"/>
    <w:rsid w:val="006B7342"/>
    <w:rsid w:val="006B73BF"/>
    <w:rsid w:val="006B76D9"/>
    <w:rsid w:val="006B77CC"/>
    <w:rsid w:val="006B7970"/>
    <w:rsid w:val="006B7ACE"/>
    <w:rsid w:val="006B7B5F"/>
    <w:rsid w:val="006B7BB4"/>
    <w:rsid w:val="006B7EA8"/>
    <w:rsid w:val="006B7F9E"/>
    <w:rsid w:val="006C0087"/>
    <w:rsid w:val="006C0128"/>
    <w:rsid w:val="006C0205"/>
    <w:rsid w:val="006C06AB"/>
    <w:rsid w:val="006C0732"/>
    <w:rsid w:val="006C0970"/>
    <w:rsid w:val="006C0AB2"/>
    <w:rsid w:val="006C0B7D"/>
    <w:rsid w:val="006C0C1A"/>
    <w:rsid w:val="006C0CB6"/>
    <w:rsid w:val="006C0D23"/>
    <w:rsid w:val="006C0DA5"/>
    <w:rsid w:val="006C0E43"/>
    <w:rsid w:val="006C0EF0"/>
    <w:rsid w:val="006C0F85"/>
    <w:rsid w:val="006C0FED"/>
    <w:rsid w:val="006C12CF"/>
    <w:rsid w:val="006C13DD"/>
    <w:rsid w:val="006C1580"/>
    <w:rsid w:val="006C16C4"/>
    <w:rsid w:val="006C16EE"/>
    <w:rsid w:val="006C18FA"/>
    <w:rsid w:val="006C1947"/>
    <w:rsid w:val="006C1A64"/>
    <w:rsid w:val="006C1B66"/>
    <w:rsid w:val="006C1E2C"/>
    <w:rsid w:val="006C1E36"/>
    <w:rsid w:val="006C1E89"/>
    <w:rsid w:val="006C1E8A"/>
    <w:rsid w:val="006C1F08"/>
    <w:rsid w:val="006C208F"/>
    <w:rsid w:val="006C241E"/>
    <w:rsid w:val="006C24A8"/>
    <w:rsid w:val="006C24C4"/>
    <w:rsid w:val="006C2526"/>
    <w:rsid w:val="006C25F4"/>
    <w:rsid w:val="006C2752"/>
    <w:rsid w:val="006C27C2"/>
    <w:rsid w:val="006C2800"/>
    <w:rsid w:val="006C2831"/>
    <w:rsid w:val="006C29D7"/>
    <w:rsid w:val="006C2AC9"/>
    <w:rsid w:val="006C2B0A"/>
    <w:rsid w:val="006C2B1B"/>
    <w:rsid w:val="006C2C7B"/>
    <w:rsid w:val="006C2DB1"/>
    <w:rsid w:val="006C2DE1"/>
    <w:rsid w:val="006C2E1E"/>
    <w:rsid w:val="006C2E9D"/>
    <w:rsid w:val="006C2EC2"/>
    <w:rsid w:val="006C3231"/>
    <w:rsid w:val="006C3328"/>
    <w:rsid w:val="006C34FE"/>
    <w:rsid w:val="006C3587"/>
    <w:rsid w:val="006C35F1"/>
    <w:rsid w:val="006C363E"/>
    <w:rsid w:val="006C3642"/>
    <w:rsid w:val="006C3689"/>
    <w:rsid w:val="006C36FF"/>
    <w:rsid w:val="006C38FA"/>
    <w:rsid w:val="006C3A5E"/>
    <w:rsid w:val="006C3B13"/>
    <w:rsid w:val="006C3D07"/>
    <w:rsid w:val="006C3D0B"/>
    <w:rsid w:val="006C3EB8"/>
    <w:rsid w:val="006C3F8F"/>
    <w:rsid w:val="006C3FBE"/>
    <w:rsid w:val="006C4098"/>
    <w:rsid w:val="006C416E"/>
    <w:rsid w:val="006C42A0"/>
    <w:rsid w:val="006C4317"/>
    <w:rsid w:val="006C4362"/>
    <w:rsid w:val="006C4392"/>
    <w:rsid w:val="006C4446"/>
    <w:rsid w:val="006C4576"/>
    <w:rsid w:val="006C4594"/>
    <w:rsid w:val="006C4925"/>
    <w:rsid w:val="006C4A07"/>
    <w:rsid w:val="006C4C59"/>
    <w:rsid w:val="006C4CD2"/>
    <w:rsid w:val="006C4D17"/>
    <w:rsid w:val="006C4D63"/>
    <w:rsid w:val="006C4E9C"/>
    <w:rsid w:val="006C4FA8"/>
    <w:rsid w:val="006C5047"/>
    <w:rsid w:val="006C520E"/>
    <w:rsid w:val="006C525F"/>
    <w:rsid w:val="006C52C6"/>
    <w:rsid w:val="006C52CF"/>
    <w:rsid w:val="006C5384"/>
    <w:rsid w:val="006C53FF"/>
    <w:rsid w:val="006C5624"/>
    <w:rsid w:val="006C587A"/>
    <w:rsid w:val="006C5ABF"/>
    <w:rsid w:val="006C5AFD"/>
    <w:rsid w:val="006C5CEF"/>
    <w:rsid w:val="006C5DDB"/>
    <w:rsid w:val="006C5F9B"/>
    <w:rsid w:val="006C5FF3"/>
    <w:rsid w:val="006C6151"/>
    <w:rsid w:val="006C6236"/>
    <w:rsid w:val="006C62A9"/>
    <w:rsid w:val="006C62CB"/>
    <w:rsid w:val="006C640D"/>
    <w:rsid w:val="006C661B"/>
    <w:rsid w:val="006C6658"/>
    <w:rsid w:val="006C6663"/>
    <w:rsid w:val="006C66E6"/>
    <w:rsid w:val="006C66FD"/>
    <w:rsid w:val="006C67FE"/>
    <w:rsid w:val="006C6873"/>
    <w:rsid w:val="006C69C5"/>
    <w:rsid w:val="006C6A93"/>
    <w:rsid w:val="006C6B7B"/>
    <w:rsid w:val="006C6B88"/>
    <w:rsid w:val="006C6C01"/>
    <w:rsid w:val="006C6E38"/>
    <w:rsid w:val="006C6E6E"/>
    <w:rsid w:val="006C6F6D"/>
    <w:rsid w:val="006C7023"/>
    <w:rsid w:val="006C7166"/>
    <w:rsid w:val="006C7189"/>
    <w:rsid w:val="006C71C6"/>
    <w:rsid w:val="006C71E4"/>
    <w:rsid w:val="006C71E8"/>
    <w:rsid w:val="006C728E"/>
    <w:rsid w:val="006C73E3"/>
    <w:rsid w:val="006C7486"/>
    <w:rsid w:val="006C7757"/>
    <w:rsid w:val="006C77EA"/>
    <w:rsid w:val="006C780A"/>
    <w:rsid w:val="006C7896"/>
    <w:rsid w:val="006C7957"/>
    <w:rsid w:val="006C798C"/>
    <w:rsid w:val="006C79DB"/>
    <w:rsid w:val="006C7AB5"/>
    <w:rsid w:val="006C7C06"/>
    <w:rsid w:val="006C7EEF"/>
    <w:rsid w:val="006C7F8B"/>
    <w:rsid w:val="006D012D"/>
    <w:rsid w:val="006D0293"/>
    <w:rsid w:val="006D0304"/>
    <w:rsid w:val="006D03BA"/>
    <w:rsid w:val="006D03CF"/>
    <w:rsid w:val="006D04C5"/>
    <w:rsid w:val="006D0519"/>
    <w:rsid w:val="006D05B4"/>
    <w:rsid w:val="006D05E9"/>
    <w:rsid w:val="006D065C"/>
    <w:rsid w:val="006D07FE"/>
    <w:rsid w:val="006D089F"/>
    <w:rsid w:val="006D08F7"/>
    <w:rsid w:val="006D0A26"/>
    <w:rsid w:val="006D0B8F"/>
    <w:rsid w:val="006D0D6C"/>
    <w:rsid w:val="006D100D"/>
    <w:rsid w:val="006D1073"/>
    <w:rsid w:val="006D11CA"/>
    <w:rsid w:val="006D124F"/>
    <w:rsid w:val="006D12D4"/>
    <w:rsid w:val="006D12EE"/>
    <w:rsid w:val="006D1339"/>
    <w:rsid w:val="006D1377"/>
    <w:rsid w:val="006D15DC"/>
    <w:rsid w:val="006D1871"/>
    <w:rsid w:val="006D1973"/>
    <w:rsid w:val="006D1A35"/>
    <w:rsid w:val="006D1B79"/>
    <w:rsid w:val="006D1C12"/>
    <w:rsid w:val="006D1C1F"/>
    <w:rsid w:val="006D1C8F"/>
    <w:rsid w:val="006D1E2A"/>
    <w:rsid w:val="006D1F7F"/>
    <w:rsid w:val="006D2085"/>
    <w:rsid w:val="006D209C"/>
    <w:rsid w:val="006D22EB"/>
    <w:rsid w:val="006D2464"/>
    <w:rsid w:val="006D24E0"/>
    <w:rsid w:val="006D2592"/>
    <w:rsid w:val="006D2740"/>
    <w:rsid w:val="006D2808"/>
    <w:rsid w:val="006D2835"/>
    <w:rsid w:val="006D2ABF"/>
    <w:rsid w:val="006D2BEE"/>
    <w:rsid w:val="006D2D33"/>
    <w:rsid w:val="006D317C"/>
    <w:rsid w:val="006D32B7"/>
    <w:rsid w:val="006D3347"/>
    <w:rsid w:val="006D335A"/>
    <w:rsid w:val="006D3395"/>
    <w:rsid w:val="006D33A0"/>
    <w:rsid w:val="006D33D2"/>
    <w:rsid w:val="006D3420"/>
    <w:rsid w:val="006D359C"/>
    <w:rsid w:val="006D35C1"/>
    <w:rsid w:val="006D363A"/>
    <w:rsid w:val="006D3665"/>
    <w:rsid w:val="006D3798"/>
    <w:rsid w:val="006D37C7"/>
    <w:rsid w:val="006D37F7"/>
    <w:rsid w:val="006D3949"/>
    <w:rsid w:val="006D3AA6"/>
    <w:rsid w:val="006D3B78"/>
    <w:rsid w:val="006D3D08"/>
    <w:rsid w:val="006D3E53"/>
    <w:rsid w:val="006D3F3C"/>
    <w:rsid w:val="006D4102"/>
    <w:rsid w:val="006D42EE"/>
    <w:rsid w:val="006D4674"/>
    <w:rsid w:val="006D4C54"/>
    <w:rsid w:val="006D4DC3"/>
    <w:rsid w:val="006D4E4B"/>
    <w:rsid w:val="006D4E57"/>
    <w:rsid w:val="006D4EB3"/>
    <w:rsid w:val="006D4EEA"/>
    <w:rsid w:val="006D4F37"/>
    <w:rsid w:val="006D50F5"/>
    <w:rsid w:val="006D5114"/>
    <w:rsid w:val="006D55A3"/>
    <w:rsid w:val="006D56A8"/>
    <w:rsid w:val="006D5749"/>
    <w:rsid w:val="006D5824"/>
    <w:rsid w:val="006D5874"/>
    <w:rsid w:val="006D5894"/>
    <w:rsid w:val="006D5929"/>
    <w:rsid w:val="006D5987"/>
    <w:rsid w:val="006D5AB3"/>
    <w:rsid w:val="006D5B6B"/>
    <w:rsid w:val="006D5BA9"/>
    <w:rsid w:val="006D5C5B"/>
    <w:rsid w:val="006D5F97"/>
    <w:rsid w:val="006D5FED"/>
    <w:rsid w:val="006D601B"/>
    <w:rsid w:val="006D6113"/>
    <w:rsid w:val="006D6134"/>
    <w:rsid w:val="006D6178"/>
    <w:rsid w:val="006D61C6"/>
    <w:rsid w:val="006D6319"/>
    <w:rsid w:val="006D666F"/>
    <w:rsid w:val="006D6838"/>
    <w:rsid w:val="006D6A3A"/>
    <w:rsid w:val="006D6D5B"/>
    <w:rsid w:val="006D6FE3"/>
    <w:rsid w:val="006D70C8"/>
    <w:rsid w:val="006D7201"/>
    <w:rsid w:val="006D728C"/>
    <w:rsid w:val="006D73DF"/>
    <w:rsid w:val="006D73F3"/>
    <w:rsid w:val="006D7486"/>
    <w:rsid w:val="006D7521"/>
    <w:rsid w:val="006D7561"/>
    <w:rsid w:val="006D786A"/>
    <w:rsid w:val="006D7B0F"/>
    <w:rsid w:val="006D7D7B"/>
    <w:rsid w:val="006D7DF5"/>
    <w:rsid w:val="006D7E72"/>
    <w:rsid w:val="006E0145"/>
    <w:rsid w:val="006E01BC"/>
    <w:rsid w:val="006E0483"/>
    <w:rsid w:val="006E04E0"/>
    <w:rsid w:val="006E0501"/>
    <w:rsid w:val="006E05C4"/>
    <w:rsid w:val="006E0785"/>
    <w:rsid w:val="006E08D3"/>
    <w:rsid w:val="006E0A8B"/>
    <w:rsid w:val="006E0C04"/>
    <w:rsid w:val="006E0C21"/>
    <w:rsid w:val="006E0EC6"/>
    <w:rsid w:val="006E11A7"/>
    <w:rsid w:val="006E1469"/>
    <w:rsid w:val="006E15B4"/>
    <w:rsid w:val="006E15B5"/>
    <w:rsid w:val="006E1645"/>
    <w:rsid w:val="006E1692"/>
    <w:rsid w:val="006E16C9"/>
    <w:rsid w:val="006E16E0"/>
    <w:rsid w:val="006E16F9"/>
    <w:rsid w:val="006E1770"/>
    <w:rsid w:val="006E1788"/>
    <w:rsid w:val="006E1897"/>
    <w:rsid w:val="006E18E9"/>
    <w:rsid w:val="006E195F"/>
    <w:rsid w:val="006E19F7"/>
    <w:rsid w:val="006E1C64"/>
    <w:rsid w:val="006E1D9F"/>
    <w:rsid w:val="006E1E53"/>
    <w:rsid w:val="006E1F28"/>
    <w:rsid w:val="006E1F2D"/>
    <w:rsid w:val="006E202A"/>
    <w:rsid w:val="006E20C2"/>
    <w:rsid w:val="006E2152"/>
    <w:rsid w:val="006E216E"/>
    <w:rsid w:val="006E21AE"/>
    <w:rsid w:val="006E2382"/>
    <w:rsid w:val="006E2476"/>
    <w:rsid w:val="006E24BD"/>
    <w:rsid w:val="006E257C"/>
    <w:rsid w:val="006E2990"/>
    <w:rsid w:val="006E2A29"/>
    <w:rsid w:val="006E2C21"/>
    <w:rsid w:val="006E2EB4"/>
    <w:rsid w:val="006E2FF2"/>
    <w:rsid w:val="006E3148"/>
    <w:rsid w:val="006E31B6"/>
    <w:rsid w:val="006E3228"/>
    <w:rsid w:val="006E3387"/>
    <w:rsid w:val="006E33D9"/>
    <w:rsid w:val="006E33F6"/>
    <w:rsid w:val="006E3549"/>
    <w:rsid w:val="006E3634"/>
    <w:rsid w:val="006E363B"/>
    <w:rsid w:val="006E3B0A"/>
    <w:rsid w:val="006E3B47"/>
    <w:rsid w:val="006E3B93"/>
    <w:rsid w:val="006E3D61"/>
    <w:rsid w:val="006E3DBB"/>
    <w:rsid w:val="006E3DFD"/>
    <w:rsid w:val="006E3F1D"/>
    <w:rsid w:val="006E4055"/>
    <w:rsid w:val="006E40A8"/>
    <w:rsid w:val="006E41FC"/>
    <w:rsid w:val="006E431D"/>
    <w:rsid w:val="006E4355"/>
    <w:rsid w:val="006E43DD"/>
    <w:rsid w:val="006E44BB"/>
    <w:rsid w:val="006E4709"/>
    <w:rsid w:val="006E485E"/>
    <w:rsid w:val="006E4952"/>
    <w:rsid w:val="006E4A29"/>
    <w:rsid w:val="006E4AE5"/>
    <w:rsid w:val="006E4B54"/>
    <w:rsid w:val="006E4CC2"/>
    <w:rsid w:val="006E4EC0"/>
    <w:rsid w:val="006E53A9"/>
    <w:rsid w:val="006E53C0"/>
    <w:rsid w:val="006E5611"/>
    <w:rsid w:val="006E567C"/>
    <w:rsid w:val="006E5758"/>
    <w:rsid w:val="006E57DD"/>
    <w:rsid w:val="006E57E0"/>
    <w:rsid w:val="006E58C6"/>
    <w:rsid w:val="006E5B32"/>
    <w:rsid w:val="006E5D6B"/>
    <w:rsid w:val="006E5DF3"/>
    <w:rsid w:val="006E5E47"/>
    <w:rsid w:val="006E5EE7"/>
    <w:rsid w:val="006E60B2"/>
    <w:rsid w:val="006E60CF"/>
    <w:rsid w:val="006E6133"/>
    <w:rsid w:val="006E614A"/>
    <w:rsid w:val="006E6298"/>
    <w:rsid w:val="006E629C"/>
    <w:rsid w:val="006E633A"/>
    <w:rsid w:val="006E6512"/>
    <w:rsid w:val="006E651A"/>
    <w:rsid w:val="006E6596"/>
    <w:rsid w:val="006E6749"/>
    <w:rsid w:val="006E680C"/>
    <w:rsid w:val="006E6AC5"/>
    <w:rsid w:val="006E6E83"/>
    <w:rsid w:val="006E71C9"/>
    <w:rsid w:val="006E7201"/>
    <w:rsid w:val="006E73BC"/>
    <w:rsid w:val="006E7598"/>
    <w:rsid w:val="006E7697"/>
    <w:rsid w:val="006E773C"/>
    <w:rsid w:val="006E77C6"/>
    <w:rsid w:val="006E7829"/>
    <w:rsid w:val="006E798A"/>
    <w:rsid w:val="006E79EB"/>
    <w:rsid w:val="006E7AF5"/>
    <w:rsid w:val="006E7B1D"/>
    <w:rsid w:val="006E7CFF"/>
    <w:rsid w:val="006E7FF1"/>
    <w:rsid w:val="006F0123"/>
    <w:rsid w:val="006F0164"/>
    <w:rsid w:val="006F02D1"/>
    <w:rsid w:val="006F03DC"/>
    <w:rsid w:val="006F04C9"/>
    <w:rsid w:val="006F060F"/>
    <w:rsid w:val="006F0670"/>
    <w:rsid w:val="006F0684"/>
    <w:rsid w:val="006F06CE"/>
    <w:rsid w:val="006F079F"/>
    <w:rsid w:val="006F07F7"/>
    <w:rsid w:val="006F0842"/>
    <w:rsid w:val="006F0A41"/>
    <w:rsid w:val="006F0C48"/>
    <w:rsid w:val="006F0D46"/>
    <w:rsid w:val="006F0DAA"/>
    <w:rsid w:val="006F0FEA"/>
    <w:rsid w:val="006F1122"/>
    <w:rsid w:val="006F139C"/>
    <w:rsid w:val="006F1497"/>
    <w:rsid w:val="006F14EE"/>
    <w:rsid w:val="006F155C"/>
    <w:rsid w:val="006F1743"/>
    <w:rsid w:val="006F178A"/>
    <w:rsid w:val="006F17D6"/>
    <w:rsid w:val="006F1814"/>
    <w:rsid w:val="006F1847"/>
    <w:rsid w:val="006F18A5"/>
    <w:rsid w:val="006F18C5"/>
    <w:rsid w:val="006F1931"/>
    <w:rsid w:val="006F1A8E"/>
    <w:rsid w:val="006F1AD6"/>
    <w:rsid w:val="006F1BFE"/>
    <w:rsid w:val="006F1D86"/>
    <w:rsid w:val="006F1DC7"/>
    <w:rsid w:val="006F1E76"/>
    <w:rsid w:val="006F1F9E"/>
    <w:rsid w:val="006F1FCC"/>
    <w:rsid w:val="006F2241"/>
    <w:rsid w:val="006F232B"/>
    <w:rsid w:val="006F2338"/>
    <w:rsid w:val="006F2347"/>
    <w:rsid w:val="006F2397"/>
    <w:rsid w:val="006F24AB"/>
    <w:rsid w:val="006F24C5"/>
    <w:rsid w:val="006F25DA"/>
    <w:rsid w:val="006F2954"/>
    <w:rsid w:val="006F297D"/>
    <w:rsid w:val="006F2ABC"/>
    <w:rsid w:val="006F2AC6"/>
    <w:rsid w:val="006F2B7A"/>
    <w:rsid w:val="006F2D04"/>
    <w:rsid w:val="006F2E70"/>
    <w:rsid w:val="006F2EFA"/>
    <w:rsid w:val="006F2F69"/>
    <w:rsid w:val="006F312B"/>
    <w:rsid w:val="006F31F8"/>
    <w:rsid w:val="006F35DC"/>
    <w:rsid w:val="006F3796"/>
    <w:rsid w:val="006F37DD"/>
    <w:rsid w:val="006F39D1"/>
    <w:rsid w:val="006F3BEC"/>
    <w:rsid w:val="006F3D46"/>
    <w:rsid w:val="006F3DFC"/>
    <w:rsid w:val="006F3F17"/>
    <w:rsid w:val="006F3F44"/>
    <w:rsid w:val="006F400E"/>
    <w:rsid w:val="006F4160"/>
    <w:rsid w:val="006F41A8"/>
    <w:rsid w:val="006F43F9"/>
    <w:rsid w:val="006F4472"/>
    <w:rsid w:val="006F44B8"/>
    <w:rsid w:val="006F44C4"/>
    <w:rsid w:val="006F472E"/>
    <w:rsid w:val="006F47A8"/>
    <w:rsid w:val="006F4800"/>
    <w:rsid w:val="006F49BA"/>
    <w:rsid w:val="006F49FA"/>
    <w:rsid w:val="006F4BCA"/>
    <w:rsid w:val="006F4D23"/>
    <w:rsid w:val="006F4DA0"/>
    <w:rsid w:val="006F4E99"/>
    <w:rsid w:val="006F5067"/>
    <w:rsid w:val="006F516E"/>
    <w:rsid w:val="006F5215"/>
    <w:rsid w:val="006F52A5"/>
    <w:rsid w:val="006F5735"/>
    <w:rsid w:val="006F57B2"/>
    <w:rsid w:val="006F584F"/>
    <w:rsid w:val="006F58C0"/>
    <w:rsid w:val="006F5A28"/>
    <w:rsid w:val="006F5B53"/>
    <w:rsid w:val="006F5DBD"/>
    <w:rsid w:val="006F5EFE"/>
    <w:rsid w:val="006F60BA"/>
    <w:rsid w:val="006F60BB"/>
    <w:rsid w:val="006F60F8"/>
    <w:rsid w:val="006F6249"/>
    <w:rsid w:val="006F63B0"/>
    <w:rsid w:val="006F6486"/>
    <w:rsid w:val="006F659B"/>
    <w:rsid w:val="006F671F"/>
    <w:rsid w:val="006F68E8"/>
    <w:rsid w:val="006F696C"/>
    <w:rsid w:val="006F6B29"/>
    <w:rsid w:val="006F6C31"/>
    <w:rsid w:val="006F6DDF"/>
    <w:rsid w:val="006F6EB4"/>
    <w:rsid w:val="006F6FD8"/>
    <w:rsid w:val="006F7055"/>
    <w:rsid w:val="006F715E"/>
    <w:rsid w:val="006F7419"/>
    <w:rsid w:val="006F76BD"/>
    <w:rsid w:val="006F789E"/>
    <w:rsid w:val="006F791C"/>
    <w:rsid w:val="006F7972"/>
    <w:rsid w:val="006F7A01"/>
    <w:rsid w:val="006F7A03"/>
    <w:rsid w:val="006F7A80"/>
    <w:rsid w:val="006F7B13"/>
    <w:rsid w:val="006F7B32"/>
    <w:rsid w:val="006F7E26"/>
    <w:rsid w:val="006F7EAB"/>
    <w:rsid w:val="006F7EE5"/>
    <w:rsid w:val="006F7F2A"/>
    <w:rsid w:val="00700025"/>
    <w:rsid w:val="00700072"/>
    <w:rsid w:val="00700073"/>
    <w:rsid w:val="0070018E"/>
    <w:rsid w:val="0070054A"/>
    <w:rsid w:val="00700564"/>
    <w:rsid w:val="007007F2"/>
    <w:rsid w:val="00700884"/>
    <w:rsid w:val="007008F6"/>
    <w:rsid w:val="00700C6A"/>
    <w:rsid w:val="00700D86"/>
    <w:rsid w:val="00700E56"/>
    <w:rsid w:val="00700F87"/>
    <w:rsid w:val="00701021"/>
    <w:rsid w:val="0070106D"/>
    <w:rsid w:val="0070121B"/>
    <w:rsid w:val="0070124A"/>
    <w:rsid w:val="0070181C"/>
    <w:rsid w:val="0070185E"/>
    <w:rsid w:val="007019C4"/>
    <w:rsid w:val="00701AA9"/>
    <w:rsid w:val="00701CDA"/>
    <w:rsid w:val="00701CE2"/>
    <w:rsid w:val="00701DB6"/>
    <w:rsid w:val="00701EBD"/>
    <w:rsid w:val="00701EC5"/>
    <w:rsid w:val="007022EF"/>
    <w:rsid w:val="00702320"/>
    <w:rsid w:val="00702385"/>
    <w:rsid w:val="00702413"/>
    <w:rsid w:val="007024AB"/>
    <w:rsid w:val="007025F6"/>
    <w:rsid w:val="00702898"/>
    <w:rsid w:val="00702A29"/>
    <w:rsid w:val="00702A59"/>
    <w:rsid w:val="00702B44"/>
    <w:rsid w:val="00702C34"/>
    <w:rsid w:val="00702C3C"/>
    <w:rsid w:val="00702DE4"/>
    <w:rsid w:val="00702F37"/>
    <w:rsid w:val="00702FD2"/>
    <w:rsid w:val="00703104"/>
    <w:rsid w:val="00703236"/>
    <w:rsid w:val="0070329B"/>
    <w:rsid w:val="00703444"/>
    <w:rsid w:val="00703469"/>
    <w:rsid w:val="007034D3"/>
    <w:rsid w:val="00703619"/>
    <w:rsid w:val="0070363C"/>
    <w:rsid w:val="00703677"/>
    <w:rsid w:val="00703878"/>
    <w:rsid w:val="00703B31"/>
    <w:rsid w:val="00703C87"/>
    <w:rsid w:val="00703D3E"/>
    <w:rsid w:val="00703D42"/>
    <w:rsid w:val="00703DF9"/>
    <w:rsid w:val="00703FC9"/>
    <w:rsid w:val="007040E4"/>
    <w:rsid w:val="007040FE"/>
    <w:rsid w:val="007041F6"/>
    <w:rsid w:val="0070422C"/>
    <w:rsid w:val="0070425E"/>
    <w:rsid w:val="007043B1"/>
    <w:rsid w:val="0070449E"/>
    <w:rsid w:val="007044A6"/>
    <w:rsid w:val="007048FB"/>
    <w:rsid w:val="00704B56"/>
    <w:rsid w:val="00704CAE"/>
    <w:rsid w:val="00704E54"/>
    <w:rsid w:val="00704E6A"/>
    <w:rsid w:val="00704F39"/>
    <w:rsid w:val="00704FD4"/>
    <w:rsid w:val="00705061"/>
    <w:rsid w:val="0070506A"/>
    <w:rsid w:val="0070508F"/>
    <w:rsid w:val="007050A5"/>
    <w:rsid w:val="0070515D"/>
    <w:rsid w:val="0070519B"/>
    <w:rsid w:val="00705212"/>
    <w:rsid w:val="00705271"/>
    <w:rsid w:val="007052D2"/>
    <w:rsid w:val="0070553E"/>
    <w:rsid w:val="00705670"/>
    <w:rsid w:val="00705700"/>
    <w:rsid w:val="00705726"/>
    <w:rsid w:val="007057BB"/>
    <w:rsid w:val="00705817"/>
    <w:rsid w:val="007059AA"/>
    <w:rsid w:val="00705AEE"/>
    <w:rsid w:val="00705C08"/>
    <w:rsid w:val="00705CAC"/>
    <w:rsid w:val="00705D10"/>
    <w:rsid w:val="00705D8E"/>
    <w:rsid w:val="0070603F"/>
    <w:rsid w:val="00706146"/>
    <w:rsid w:val="00706304"/>
    <w:rsid w:val="007065D8"/>
    <w:rsid w:val="0070672D"/>
    <w:rsid w:val="00706873"/>
    <w:rsid w:val="007068BC"/>
    <w:rsid w:val="00706B7B"/>
    <w:rsid w:val="00706C08"/>
    <w:rsid w:val="00706E29"/>
    <w:rsid w:val="00706F9B"/>
    <w:rsid w:val="007070D0"/>
    <w:rsid w:val="0070711B"/>
    <w:rsid w:val="00707184"/>
    <w:rsid w:val="00707247"/>
    <w:rsid w:val="007072E2"/>
    <w:rsid w:val="00707444"/>
    <w:rsid w:val="00707805"/>
    <w:rsid w:val="00707885"/>
    <w:rsid w:val="00707A79"/>
    <w:rsid w:val="00707B01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16"/>
    <w:rsid w:val="00710524"/>
    <w:rsid w:val="00710686"/>
    <w:rsid w:val="00710AC4"/>
    <w:rsid w:val="00710C40"/>
    <w:rsid w:val="00710C48"/>
    <w:rsid w:val="00710F7D"/>
    <w:rsid w:val="00710F8C"/>
    <w:rsid w:val="00710F93"/>
    <w:rsid w:val="00710FCD"/>
    <w:rsid w:val="0071102D"/>
    <w:rsid w:val="007110A4"/>
    <w:rsid w:val="007110B8"/>
    <w:rsid w:val="007110EA"/>
    <w:rsid w:val="00711190"/>
    <w:rsid w:val="0071125E"/>
    <w:rsid w:val="0071145B"/>
    <w:rsid w:val="00711493"/>
    <w:rsid w:val="00711727"/>
    <w:rsid w:val="0071172A"/>
    <w:rsid w:val="007118B3"/>
    <w:rsid w:val="007118BD"/>
    <w:rsid w:val="00711B13"/>
    <w:rsid w:val="00711C6C"/>
    <w:rsid w:val="00711D46"/>
    <w:rsid w:val="00711E2D"/>
    <w:rsid w:val="00711ED3"/>
    <w:rsid w:val="00711F28"/>
    <w:rsid w:val="00712126"/>
    <w:rsid w:val="00712356"/>
    <w:rsid w:val="00712392"/>
    <w:rsid w:val="0071240C"/>
    <w:rsid w:val="00712462"/>
    <w:rsid w:val="00712580"/>
    <w:rsid w:val="00712678"/>
    <w:rsid w:val="00712703"/>
    <w:rsid w:val="007128FC"/>
    <w:rsid w:val="0071290D"/>
    <w:rsid w:val="00712A9D"/>
    <w:rsid w:val="00712AA6"/>
    <w:rsid w:val="00712B08"/>
    <w:rsid w:val="00712D78"/>
    <w:rsid w:val="00713156"/>
    <w:rsid w:val="0071324A"/>
    <w:rsid w:val="007133E1"/>
    <w:rsid w:val="007134CE"/>
    <w:rsid w:val="00713536"/>
    <w:rsid w:val="0071381D"/>
    <w:rsid w:val="00713915"/>
    <w:rsid w:val="00713A50"/>
    <w:rsid w:val="00713B0A"/>
    <w:rsid w:val="00713C7A"/>
    <w:rsid w:val="00713E5D"/>
    <w:rsid w:val="00713F06"/>
    <w:rsid w:val="00713F1B"/>
    <w:rsid w:val="00713F2B"/>
    <w:rsid w:val="00713F31"/>
    <w:rsid w:val="00713F5C"/>
    <w:rsid w:val="00714118"/>
    <w:rsid w:val="0071431A"/>
    <w:rsid w:val="00714427"/>
    <w:rsid w:val="0071442F"/>
    <w:rsid w:val="0071449C"/>
    <w:rsid w:val="007144F0"/>
    <w:rsid w:val="007144FF"/>
    <w:rsid w:val="00714605"/>
    <w:rsid w:val="007146AE"/>
    <w:rsid w:val="0071472A"/>
    <w:rsid w:val="007148A7"/>
    <w:rsid w:val="007148AA"/>
    <w:rsid w:val="007148FA"/>
    <w:rsid w:val="00714958"/>
    <w:rsid w:val="00714A89"/>
    <w:rsid w:val="00714BEF"/>
    <w:rsid w:val="00714E77"/>
    <w:rsid w:val="00714F72"/>
    <w:rsid w:val="0071506B"/>
    <w:rsid w:val="007150BC"/>
    <w:rsid w:val="0071545E"/>
    <w:rsid w:val="0071545F"/>
    <w:rsid w:val="00715486"/>
    <w:rsid w:val="00715718"/>
    <w:rsid w:val="0071577A"/>
    <w:rsid w:val="007157EA"/>
    <w:rsid w:val="0071593E"/>
    <w:rsid w:val="00715988"/>
    <w:rsid w:val="00715A38"/>
    <w:rsid w:val="00715AE0"/>
    <w:rsid w:val="00715AF2"/>
    <w:rsid w:val="00715B70"/>
    <w:rsid w:val="00715BE0"/>
    <w:rsid w:val="00715C25"/>
    <w:rsid w:val="00715CAD"/>
    <w:rsid w:val="00715E17"/>
    <w:rsid w:val="00715E4B"/>
    <w:rsid w:val="0071602A"/>
    <w:rsid w:val="00716222"/>
    <w:rsid w:val="00716278"/>
    <w:rsid w:val="0071646D"/>
    <w:rsid w:val="007166B5"/>
    <w:rsid w:val="0071676F"/>
    <w:rsid w:val="0071684C"/>
    <w:rsid w:val="0071691D"/>
    <w:rsid w:val="00716ACB"/>
    <w:rsid w:val="00716B9A"/>
    <w:rsid w:val="00716BCD"/>
    <w:rsid w:val="00716EEB"/>
    <w:rsid w:val="007170EB"/>
    <w:rsid w:val="0071711B"/>
    <w:rsid w:val="00717174"/>
    <w:rsid w:val="0071725C"/>
    <w:rsid w:val="0071725D"/>
    <w:rsid w:val="007172EC"/>
    <w:rsid w:val="00717348"/>
    <w:rsid w:val="00717539"/>
    <w:rsid w:val="00717820"/>
    <w:rsid w:val="007178BD"/>
    <w:rsid w:val="0071790A"/>
    <w:rsid w:val="00717947"/>
    <w:rsid w:val="007179DB"/>
    <w:rsid w:val="00717AF7"/>
    <w:rsid w:val="00717B4B"/>
    <w:rsid w:val="00717BC0"/>
    <w:rsid w:val="00717C98"/>
    <w:rsid w:val="00717E0D"/>
    <w:rsid w:val="00717E42"/>
    <w:rsid w:val="00717E56"/>
    <w:rsid w:val="00717EA4"/>
    <w:rsid w:val="00717F50"/>
    <w:rsid w:val="007200D1"/>
    <w:rsid w:val="007202B5"/>
    <w:rsid w:val="00720374"/>
    <w:rsid w:val="00720394"/>
    <w:rsid w:val="007203DD"/>
    <w:rsid w:val="00720418"/>
    <w:rsid w:val="00720526"/>
    <w:rsid w:val="007205BF"/>
    <w:rsid w:val="0072064C"/>
    <w:rsid w:val="0072069C"/>
    <w:rsid w:val="0072080F"/>
    <w:rsid w:val="00720817"/>
    <w:rsid w:val="0072094B"/>
    <w:rsid w:val="007209C2"/>
    <w:rsid w:val="00720C0B"/>
    <w:rsid w:val="00720DFB"/>
    <w:rsid w:val="00721322"/>
    <w:rsid w:val="0072133A"/>
    <w:rsid w:val="00721493"/>
    <w:rsid w:val="007216F4"/>
    <w:rsid w:val="00721850"/>
    <w:rsid w:val="00721AA6"/>
    <w:rsid w:val="00721BE5"/>
    <w:rsid w:val="00721BFC"/>
    <w:rsid w:val="00721C47"/>
    <w:rsid w:val="00721EC8"/>
    <w:rsid w:val="00721F67"/>
    <w:rsid w:val="00722086"/>
    <w:rsid w:val="0072257B"/>
    <w:rsid w:val="0072264B"/>
    <w:rsid w:val="007226C8"/>
    <w:rsid w:val="007227EC"/>
    <w:rsid w:val="007228D1"/>
    <w:rsid w:val="007229FE"/>
    <w:rsid w:val="00722C66"/>
    <w:rsid w:val="00722CB3"/>
    <w:rsid w:val="00722D86"/>
    <w:rsid w:val="00722F3F"/>
    <w:rsid w:val="0072307D"/>
    <w:rsid w:val="007231E0"/>
    <w:rsid w:val="00723471"/>
    <w:rsid w:val="007234CA"/>
    <w:rsid w:val="007234E4"/>
    <w:rsid w:val="00723587"/>
    <w:rsid w:val="00723639"/>
    <w:rsid w:val="007237C3"/>
    <w:rsid w:val="00723818"/>
    <w:rsid w:val="007238B4"/>
    <w:rsid w:val="00723A4D"/>
    <w:rsid w:val="00723AAA"/>
    <w:rsid w:val="00723BE7"/>
    <w:rsid w:val="00723C7C"/>
    <w:rsid w:val="00723DE5"/>
    <w:rsid w:val="00723F1B"/>
    <w:rsid w:val="00723FE7"/>
    <w:rsid w:val="0072404A"/>
    <w:rsid w:val="007242E4"/>
    <w:rsid w:val="0072438D"/>
    <w:rsid w:val="007243C0"/>
    <w:rsid w:val="007243C8"/>
    <w:rsid w:val="00724581"/>
    <w:rsid w:val="00724663"/>
    <w:rsid w:val="007246FF"/>
    <w:rsid w:val="0072472B"/>
    <w:rsid w:val="00724BFF"/>
    <w:rsid w:val="00724C49"/>
    <w:rsid w:val="00724D1B"/>
    <w:rsid w:val="00724D85"/>
    <w:rsid w:val="00724DC2"/>
    <w:rsid w:val="00724E62"/>
    <w:rsid w:val="00724E83"/>
    <w:rsid w:val="00724F6F"/>
    <w:rsid w:val="00725047"/>
    <w:rsid w:val="00725176"/>
    <w:rsid w:val="007251F3"/>
    <w:rsid w:val="0072530E"/>
    <w:rsid w:val="00725357"/>
    <w:rsid w:val="00725373"/>
    <w:rsid w:val="00725491"/>
    <w:rsid w:val="007254F0"/>
    <w:rsid w:val="007255F5"/>
    <w:rsid w:val="00725767"/>
    <w:rsid w:val="007257F9"/>
    <w:rsid w:val="00725927"/>
    <w:rsid w:val="0072598D"/>
    <w:rsid w:val="00725C55"/>
    <w:rsid w:val="00725DBB"/>
    <w:rsid w:val="00725FD1"/>
    <w:rsid w:val="00726162"/>
    <w:rsid w:val="007261BA"/>
    <w:rsid w:val="007261D7"/>
    <w:rsid w:val="007261EA"/>
    <w:rsid w:val="00726259"/>
    <w:rsid w:val="00726355"/>
    <w:rsid w:val="007264EE"/>
    <w:rsid w:val="007266D4"/>
    <w:rsid w:val="00726890"/>
    <w:rsid w:val="00726897"/>
    <w:rsid w:val="007268E7"/>
    <w:rsid w:val="00726922"/>
    <w:rsid w:val="00726AF1"/>
    <w:rsid w:val="00726E52"/>
    <w:rsid w:val="00726F05"/>
    <w:rsid w:val="00727135"/>
    <w:rsid w:val="00727403"/>
    <w:rsid w:val="0072746E"/>
    <w:rsid w:val="007274A3"/>
    <w:rsid w:val="007276F4"/>
    <w:rsid w:val="007277F0"/>
    <w:rsid w:val="00727978"/>
    <w:rsid w:val="00727ADD"/>
    <w:rsid w:val="00727E02"/>
    <w:rsid w:val="00727EF2"/>
    <w:rsid w:val="00730077"/>
    <w:rsid w:val="00730169"/>
    <w:rsid w:val="00730192"/>
    <w:rsid w:val="00730545"/>
    <w:rsid w:val="007305E3"/>
    <w:rsid w:val="00730669"/>
    <w:rsid w:val="007306CE"/>
    <w:rsid w:val="007307E6"/>
    <w:rsid w:val="00730813"/>
    <w:rsid w:val="0073099F"/>
    <w:rsid w:val="00730A89"/>
    <w:rsid w:val="00730B32"/>
    <w:rsid w:val="00730C98"/>
    <w:rsid w:val="00730CD9"/>
    <w:rsid w:val="00730D0C"/>
    <w:rsid w:val="00730D89"/>
    <w:rsid w:val="00730ED6"/>
    <w:rsid w:val="00730F7D"/>
    <w:rsid w:val="00730F8C"/>
    <w:rsid w:val="00731336"/>
    <w:rsid w:val="007313B3"/>
    <w:rsid w:val="00731751"/>
    <w:rsid w:val="007317F1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389"/>
    <w:rsid w:val="0073280E"/>
    <w:rsid w:val="00732838"/>
    <w:rsid w:val="007328D8"/>
    <w:rsid w:val="00732A01"/>
    <w:rsid w:val="00732A8C"/>
    <w:rsid w:val="00732B45"/>
    <w:rsid w:val="00732C21"/>
    <w:rsid w:val="00732D54"/>
    <w:rsid w:val="00732E25"/>
    <w:rsid w:val="007330E6"/>
    <w:rsid w:val="0073318A"/>
    <w:rsid w:val="0073319A"/>
    <w:rsid w:val="00733291"/>
    <w:rsid w:val="00733541"/>
    <w:rsid w:val="00733571"/>
    <w:rsid w:val="007335B0"/>
    <w:rsid w:val="007335C6"/>
    <w:rsid w:val="00733842"/>
    <w:rsid w:val="0073398E"/>
    <w:rsid w:val="007339A8"/>
    <w:rsid w:val="007339B4"/>
    <w:rsid w:val="00733D54"/>
    <w:rsid w:val="00733EE1"/>
    <w:rsid w:val="00733F2F"/>
    <w:rsid w:val="00733FAF"/>
    <w:rsid w:val="00734137"/>
    <w:rsid w:val="00734147"/>
    <w:rsid w:val="00734196"/>
    <w:rsid w:val="007343F8"/>
    <w:rsid w:val="00734409"/>
    <w:rsid w:val="0073441D"/>
    <w:rsid w:val="007344A4"/>
    <w:rsid w:val="0073462D"/>
    <w:rsid w:val="007346B9"/>
    <w:rsid w:val="007346E6"/>
    <w:rsid w:val="00734852"/>
    <w:rsid w:val="00734999"/>
    <w:rsid w:val="007349A7"/>
    <w:rsid w:val="00734A7D"/>
    <w:rsid w:val="00734C0A"/>
    <w:rsid w:val="00734C6B"/>
    <w:rsid w:val="00734DB8"/>
    <w:rsid w:val="00734E93"/>
    <w:rsid w:val="00734F22"/>
    <w:rsid w:val="007351E6"/>
    <w:rsid w:val="007352C4"/>
    <w:rsid w:val="007352EF"/>
    <w:rsid w:val="00735332"/>
    <w:rsid w:val="00735793"/>
    <w:rsid w:val="007357C0"/>
    <w:rsid w:val="00735818"/>
    <w:rsid w:val="00735826"/>
    <w:rsid w:val="007359E3"/>
    <w:rsid w:val="00735B38"/>
    <w:rsid w:val="00735C80"/>
    <w:rsid w:val="00735D01"/>
    <w:rsid w:val="00735E70"/>
    <w:rsid w:val="00735EFA"/>
    <w:rsid w:val="00735FB7"/>
    <w:rsid w:val="00736069"/>
    <w:rsid w:val="007361AC"/>
    <w:rsid w:val="007361B3"/>
    <w:rsid w:val="00736330"/>
    <w:rsid w:val="00736587"/>
    <w:rsid w:val="0073659E"/>
    <w:rsid w:val="007365DC"/>
    <w:rsid w:val="00736655"/>
    <w:rsid w:val="007367AE"/>
    <w:rsid w:val="00736872"/>
    <w:rsid w:val="00736977"/>
    <w:rsid w:val="00736991"/>
    <w:rsid w:val="00736A48"/>
    <w:rsid w:val="00736D10"/>
    <w:rsid w:val="00736DA1"/>
    <w:rsid w:val="00736DC1"/>
    <w:rsid w:val="00736E54"/>
    <w:rsid w:val="00736E5E"/>
    <w:rsid w:val="00736F31"/>
    <w:rsid w:val="00736F38"/>
    <w:rsid w:val="0073707B"/>
    <w:rsid w:val="007370C6"/>
    <w:rsid w:val="00737138"/>
    <w:rsid w:val="007371B9"/>
    <w:rsid w:val="00737392"/>
    <w:rsid w:val="00737410"/>
    <w:rsid w:val="00737492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09"/>
    <w:rsid w:val="0074031D"/>
    <w:rsid w:val="00740340"/>
    <w:rsid w:val="0074038C"/>
    <w:rsid w:val="00740422"/>
    <w:rsid w:val="00740500"/>
    <w:rsid w:val="0074052D"/>
    <w:rsid w:val="00740575"/>
    <w:rsid w:val="007405C2"/>
    <w:rsid w:val="00740600"/>
    <w:rsid w:val="0074083E"/>
    <w:rsid w:val="00740887"/>
    <w:rsid w:val="00740E5D"/>
    <w:rsid w:val="00740EB8"/>
    <w:rsid w:val="00740EF8"/>
    <w:rsid w:val="00740FCC"/>
    <w:rsid w:val="0074103D"/>
    <w:rsid w:val="0074128D"/>
    <w:rsid w:val="007412AE"/>
    <w:rsid w:val="00741345"/>
    <w:rsid w:val="00741496"/>
    <w:rsid w:val="0074149D"/>
    <w:rsid w:val="00741658"/>
    <w:rsid w:val="0074169E"/>
    <w:rsid w:val="00741768"/>
    <w:rsid w:val="00741997"/>
    <w:rsid w:val="007419B4"/>
    <w:rsid w:val="007419C4"/>
    <w:rsid w:val="00741C79"/>
    <w:rsid w:val="00741CD0"/>
    <w:rsid w:val="00741CE3"/>
    <w:rsid w:val="00741D49"/>
    <w:rsid w:val="00741D8E"/>
    <w:rsid w:val="00742095"/>
    <w:rsid w:val="00742254"/>
    <w:rsid w:val="0074235A"/>
    <w:rsid w:val="0074246A"/>
    <w:rsid w:val="0074263D"/>
    <w:rsid w:val="00742668"/>
    <w:rsid w:val="00742798"/>
    <w:rsid w:val="00742840"/>
    <w:rsid w:val="0074287C"/>
    <w:rsid w:val="00742AA7"/>
    <w:rsid w:val="00742B76"/>
    <w:rsid w:val="00742B8F"/>
    <w:rsid w:val="00742C2F"/>
    <w:rsid w:val="00742D4F"/>
    <w:rsid w:val="00742D6D"/>
    <w:rsid w:val="00742DDE"/>
    <w:rsid w:val="00742EFC"/>
    <w:rsid w:val="0074306B"/>
    <w:rsid w:val="00743380"/>
    <w:rsid w:val="0074360C"/>
    <w:rsid w:val="00743710"/>
    <w:rsid w:val="007437A9"/>
    <w:rsid w:val="007437F7"/>
    <w:rsid w:val="0074380A"/>
    <w:rsid w:val="00743819"/>
    <w:rsid w:val="0074388F"/>
    <w:rsid w:val="00743951"/>
    <w:rsid w:val="00743A17"/>
    <w:rsid w:val="00743E48"/>
    <w:rsid w:val="00743F83"/>
    <w:rsid w:val="00743FC3"/>
    <w:rsid w:val="0074415E"/>
    <w:rsid w:val="0074422A"/>
    <w:rsid w:val="007442D2"/>
    <w:rsid w:val="00744300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4FF5"/>
    <w:rsid w:val="00745165"/>
    <w:rsid w:val="00745399"/>
    <w:rsid w:val="0074559D"/>
    <w:rsid w:val="00745623"/>
    <w:rsid w:val="007458BA"/>
    <w:rsid w:val="00745A2F"/>
    <w:rsid w:val="00745A8F"/>
    <w:rsid w:val="00745B1E"/>
    <w:rsid w:val="00745B51"/>
    <w:rsid w:val="00745BDB"/>
    <w:rsid w:val="00745BE2"/>
    <w:rsid w:val="00745CD4"/>
    <w:rsid w:val="00746103"/>
    <w:rsid w:val="00746104"/>
    <w:rsid w:val="0074670B"/>
    <w:rsid w:val="00746782"/>
    <w:rsid w:val="007468A5"/>
    <w:rsid w:val="007468B0"/>
    <w:rsid w:val="00746992"/>
    <w:rsid w:val="00746B04"/>
    <w:rsid w:val="00746B58"/>
    <w:rsid w:val="00746B89"/>
    <w:rsid w:val="00746BF5"/>
    <w:rsid w:val="00746C84"/>
    <w:rsid w:val="00746CDE"/>
    <w:rsid w:val="00746D5D"/>
    <w:rsid w:val="00746D66"/>
    <w:rsid w:val="00746F4E"/>
    <w:rsid w:val="00746F86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09"/>
    <w:rsid w:val="00747835"/>
    <w:rsid w:val="0074783B"/>
    <w:rsid w:val="0074794E"/>
    <w:rsid w:val="0074796F"/>
    <w:rsid w:val="007479D1"/>
    <w:rsid w:val="00747A35"/>
    <w:rsid w:val="00747B91"/>
    <w:rsid w:val="00747C20"/>
    <w:rsid w:val="00747C6C"/>
    <w:rsid w:val="00747DBB"/>
    <w:rsid w:val="00747F54"/>
    <w:rsid w:val="00750063"/>
    <w:rsid w:val="00750404"/>
    <w:rsid w:val="00750729"/>
    <w:rsid w:val="007508E7"/>
    <w:rsid w:val="00750936"/>
    <w:rsid w:val="00750A2A"/>
    <w:rsid w:val="00750AA2"/>
    <w:rsid w:val="00750CEF"/>
    <w:rsid w:val="00750EFF"/>
    <w:rsid w:val="0075108B"/>
    <w:rsid w:val="007511DF"/>
    <w:rsid w:val="00751215"/>
    <w:rsid w:val="0075121C"/>
    <w:rsid w:val="0075122D"/>
    <w:rsid w:val="007512F6"/>
    <w:rsid w:val="00751493"/>
    <w:rsid w:val="007516E5"/>
    <w:rsid w:val="007517E1"/>
    <w:rsid w:val="007518FF"/>
    <w:rsid w:val="00751AA6"/>
    <w:rsid w:val="00751B8A"/>
    <w:rsid w:val="00751C7D"/>
    <w:rsid w:val="00751C9B"/>
    <w:rsid w:val="00751C9C"/>
    <w:rsid w:val="00751CB7"/>
    <w:rsid w:val="00751D5C"/>
    <w:rsid w:val="00751ED1"/>
    <w:rsid w:val="00751FDD"/>
    <w:rsid w:val="00752037"/>
    <w:rsid w:val="007520B2"/>
    <w:rsid w:val="007520F2"/>
    <w:rsid w:val="00752125"/>
    <w:rsid w:val="007523C8"/>
    <w:rsid w:val="007523CF"/>
    <w:rsid w:val="007524D6"/>
    <w:rsid w:val="00752599"/>
    <w:rsid w:val="00752694"/>
    <w:rsid w:val="00752918"/>
    <w:rsid w:val="0075291C"/>
    <w:rsid w:val="00752A68"/>
    <w:rsid w:val="00752CB1"/>
    <w:rsid w:val="00752DBD"/>
    <w:rsid w:val="0075303D"/>
    <w:rsid w:val="007530B0"/>
    <w:rsid w:val="007531EF"/>
    <w:rsid w:val="0075320F"/>
    <w:rsid w:val="00753260"/>
    <w:rsid w:val="007532F4"/>
    <w:rsid w:val="00753359"/>
    <w:rsid w:val="00753418"/>
    <w:rsid w:val="00753465"/>
    <w:rsid w:val="00753646"/>
    <w:rsid w:val="0075365E"/>
    <w:rsid w:val="0075386F"/>
    <w:rsid w:val="007538BE"/>
    <w:rsid w:val="00753991"/>
    <w:rsid w:val="00753B02"/>
    <w:rsid w:val="00753BCA"/>
    <w:rsid w:val="00753CEE"/>
    <w:rsid w:val="00753D18"/>
    <w:rsid w:val="00753D88"/>
    <w:rsid w:val="0075419D"/>
    <w:rsid w:val="007541E3"/>
    <w:rsid w:val="0075426E"/>
    <w:rsid w:val="007544B4"/>
    <w:rsid w:val="00754657"/>
    <w:rsid w:val="007547E0"/>
    <w:rsid w:val="00754914"/>
    <w:rsid w:val="00754A2B"/>
    <w:rsid w:val="00754AAE"/>
    <w:rsid w:val="00754C2E"/>
    <w:rsid w:val="00754C43"/>
    <w:rsid w:val="00754CED"/>
    <w:rsid w:val="00754DA8"/>
    <w:rsid w:val="00754FFA"/>
    <w:rsid w:val="007552A3"/>
    <w:rsid w:val="0075540E"/>
    <w:rsid w:val="007554DE"/>
    <w:rsid w:val="007554E2"/>
    <w:rsid w:val="00755514"/>
    <w:rsid w:val="0075552B"/>
    <w:rsid w:val="007555BE"/>
    <w:rsid w:val="00755692"/>
    <w:rsid w:val="00755888"/>
    <w:rsid w:val="007558AC"/>
    <w:rsid w:val="00755B5C"/>
    <w:rsid w:val="00755BB6"/>
    <w:rsid w:val="00755C83"/>
    <w:rsid w:val="00755DAD"/>
    <w:rsid w:val="00755E80"/>
    <w:rsid w:val="00755F4B"/>
    <w:rsid w:val="0075603F"/>
    <w:rsid w:val="0075612F"/>
    <w:rsid w:val="00756168"/>
    <w:rsid w:val="007566B9"/>
    <w:rsid w:val="007568C5"/>
    <w:rsid w:val="007569A0"/>
    <w:rsid w:val="00756A77"/>
    <w:rsid w:val="00756AA8"/>
    <w:rsid w:val="00756AE3"/>
    <w:rsid w:val="00756B75"/>
    <w:rsid w:val="00756C3F"/>
    <w:rsid w:val="00756C72"/>
    <w:rsid w:val="00756D19"/>
    <w:rsid w:val="00756EC9"/>
    <w:rsid w:val="007570F1"/>
    <w:rsid w:val="00757184"/>
    <w:rsid w:val="007572DF"/>
    <w:rsid w:val="00757308"/>
    <w:rsid w:val="0075742C"/>
    <w:rsid w:val="00757469"/>
    <w:rsid w:val="007574FC"/>
    <w:rsid w:val="0075777B"/>
    <w:rsid w:val="00757780"/>
    <w:rsid w:val="00757783"/>
    <w:rsid w:val="0075797A"/>
    <w:rsid w:val="00757B04"/>
    <w:rsid w:val="00757B36"/>
    <w:rsid w:val="00757BEA"/>
    <w:rsid w:val="00757BF3"/>
    <w:rsid w:val="00757C29"/>
    <w:rsid w:val="00757DFE"/>
    <w:rsid w:val="00757EE7"/>
    <w:rsid w:val="00760120"/>
    <w:rsid w:val="0076019E"/>
    <w:rsid w:val="0076042A"/>
    <w:rsid w:val="00760492"/>
    <w:rsid w:val="007605A1"/>
    <w:rsid w:val="0076060F"/>
    <w:rsid w:val="00760707"/>
    <w:rsid w:val="00760739"/>
    <w:rsid w:val="0076083C"/>
    <w:rsid w:val="00760911"/>
    <w:rsid w:val="00760CEB"/>
    <w:rsid w:val="00760DDB"/>
    <w:rsid w:val="0076102A"/>
    <w:rsid w:val="00761033"/>
    <w:rsid w:val="00761206"/>
    <w:rsid w:val="00761438"/>
    <w:rsid w:val="007614A1"/>
    <w:rsid w:val="0076170F"/>
    <w:rsid w:val="007618A8"/>
    <w:rsid w:val="007618D5"/>
    <w:rsid w:val="00761C77"/>
    <w:rsid w:val="00761C96"/>
    <w:rsid w:val="007621AE"/>
    <w:rsid w:val="007622B3"/>
    <w:rsid w:val="007623DA"/>
    <w:rsid w:val="0076240B"/>
    <w:rsid w:val="0076245F"/>
    <w:rsid w:val="00762534"/>
    <w:rsid w:val="0076255D"/>
    <w:rsid w:val="00762844"/>
    <w:rsid w:val="00762988"/>
    <w:rsid w:val="00762A2A"/>
    <w:rsid w:val="00762A36"/>
    <w:rsid w:val="00762AA1"/>
    <w:rsid w:val="00762DE4"/>
    <w:rsid w:val="00762E4B"/>
    <w:rsid w:val="00762E8A"/>
    <w:rsid w:val="00762F05"/>
    <w:rsid w:val="00763092"/>
    <w:rsid w:val="007630DD"/>
    <w:rsid w:val="007631F3"/>
    <w:rsid w:val="0076321E"/>
    <w:rsid w:val="007632EC"/>
    <w:rsid w:val="0076346B"/>
    <w:rsid w:val="00763562"/>
    <w:rsid w:val="007637A9"/>
    <w:rsid w:val="007638CA"/>
    <w:rsid w:val="0076398A"/>
    <w:rsid w:val="00763A09"/>
    <w:rsid w:val="00763AAE"/>
    <w:rsid w:val="00763FDA"/>
    <w:rsid w:val="00764121"/>
    <w:rsid w:val="0076420B"/>
    <w:rsid w:val="0076428F"/>
    <w:rsid w:val="00764316"/>
    <w:rsid w:val="00764401"/>
    <w:rsid w:val="00764559"/>
    <w:rsid w:val="007649A8"/>
    <w:rsid w:val="00764AF0"/>
    <w:rsid w:val="00764C31"/>
    <w:rsid w:val="00764DAF"/>
    <w:rsid w:val="00764E21"/>
    <w:rsid w:val="00765043"/>
    <w:rsid w:val="00765089"/>
    <w:rsid w:val="0076528D"/>
    <w:rsid w:val="00765296"/>
    <w:rsid w:val="007652E9"/>
    <w:rsid w:val="00765387"/>
    <w:rsid w:val="007653E2"/>
    <w:rsid w:val="0076556F"/>
    <w:rsid w:val="007655C5"/>
    <w:rsid w:val="007655CF"/>
    <w:rsid w:val="0076568D"/>
    <w:rsid w:val="00765842"/>
    <w:rsid w:val="00765868"/>
    <w:rsid w:val="007658A9"/>
    <w:rsid w:val="007658BC"/>
    <w:rsid w:val="00765919"/>
    <w:rsid w:val="0076596F"/>
    <w:rsid w:val="00765BA8"/>
    <w:rsid w:val="00765BDA"/>
    <w:rsid w:val="00765C11"/>
    <w:rsid w:val="00765C4B"/>
    <w:rsid w:val="00765CD2"/>
    <w:rsid w:val="00765D25"/>
    <w:rsid w:val="00765E34"/>
    <w:rsid w:val="00765E68"/>
    <w:rsid w:val="0076600B"/>
    <w:rsid w:val="007660AF"/>
    <w:rsid w:val="00766153"/>
    <w:rsid w:val="007662A8"/>
    <w:rsid w:val="007662EA"/>
    <w:rsid w:val="007663A0"/>
    <w:rsid w:val="00766525"/>
    <w:rsid w:val="007665A0"/>
    <w:rsid w:val="007665CD"/>
    <w:rsid w:val="007665DE"/>
    <w:rsid w:val="007667AF"/>
    <w:rsid w:val="00766881"/>
    <w:rsid w:val="00766A5D"/>
    <w:rsid w:val="00766AE3"/>
    <w:rsid w:val="00766C07"/>
    <w:rsid w:val="00766E4F"/>
    <w:rsid w:val="00766E62"/>
    <w:rsid w:val="00766F7C"/>
    <w:rsid w:val="007670D0"/>
    <w:rsid w:val="007670DC"/>
    <w:rsid w:val="007671A8"/>
    <w:rsid w:val="0076729F"/>
    <w:rsid w:val="0076750E"/>
    <w:rsid w:val="0076753C"/>
    <w:rsid w:val="00767651"/>
    <w:rsid w:val="007676B0"/>
    <w:rsid w:val="007676EF"/>
    <w:rsid w:val="007677C3"/>
    <w:rsid w:val="007679EB"/>
    <w:rsid w:val="00767B3C"/>
    <w:rsid w:val="00767B79"/>
    <w:rsid w:val="00767BFF"/>
    <w:rsid w:val="00767EE7"/>
    <w:rsid w:val="00767FDD"/>
    <w:rsid w:val="007700A8"/>
    <w:rsid w:val="00770117"/>
    <w:rsid w:val="007701B2"/>
    <w:rsid w:val="007702E6"/>
    <w:rsid w:val="007702F1"/>
    <w:rsid w:val="0077032A"/>
    <w:rsid w:val="007706E3"/>
    <w:rsid w:val="00770707"/>
    <w:rsid w:val="00770800"/>
    <w:rsid w:val="00770830"/>
    <w:rsid w:val="00770952"/>
    <w:rsid w:val="00770975"/>
    <w:rsid w:val="00770A7F"/>
    <w:rsid w:val="00770B7C"/>
    <w:rsid w:val="00770DF8"/>
    <w:rsid w:val="00770ED4"/>
    <w:rsid w:val="00770FA1"/>
    <w:rsid w:val="0077115A"/>
    <w:rsid w:val="007711D1"/>
    <w:rsid w:val="00771267"/>
    <w:rsid w:val="0077174F"/>
    <w:rsid w:val="0077183A"/>
    <w:rsid w:val="00771A63"/>
    <w:rsid w:val="00771E09"/>
    <w:rsid w:val="00771F5F"/>
    <w:rsid w:val="007721A6"/>
    <w:rsid w:val="00772378"/>
    <w:rsid w:val="00772474"/>
    <w:rsid w:val="007724F8"/>
    <w:rsid w:val="00772608"/>
    <w:rsid w:val="007727AD"/>
    <w:rsid w:val="007727D2"/>
    <w:rsid w:val="00772982"/>
    <w:rsid w:val="00772A79"/>
    <w:rsid w:val="00772BD1"/>
    <w:rsid w:val="00772C7F"/>
    <w:rsid w:val="00772F48"/>
    <w:rsid w:val="00772F51"/>
    <w:rsid w:val="00772FE3"/>
    <w:rsid w:val="007731B5"/>
    <w:rsid w:val="00773397"/>
    <w:rsid w:val="007733E2"/>
    <w:rsid w:val="0077353E"/>
    <w:rsid w:val="0077368A"/>
    <w:rsid w:val="0077369E"/>
    <w:rsid w:val="007738E0"/>
    <w:rsid w:val="0077398D"/>
    <w:rsid w:val="00773AEF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DD9"/>
    <w:rsid w:val="00774FE7"/>
    <w:rsid w:val="00775099"/>
    <w:rsid w:val="0077509E"/>
    <w:rsid w:val="00775243"/>
    <w:rsid w:val="00775327"/>
    <w:rsid w:val="0077533A"/>
    <w:rsid w:val="007753FF"/>
    <w:rsid w:val="007754FA"/>
    <w:rsid w:val="007754FC"/>
    <w:rsid w:val="00775534"/>
    <w:rsid w:val="0077564F"/>
    <w:rsid w:val="007756D8"/>
    <w:rsid w:val="0077570C"/>
    <w:rsid w:val="00775753"/>
    <w:rsid w:val="00775754"/>
    <w:rsid w:val="00775A12"/>
    <w:rsid w:val="00775C46"/>
    <w:rsid w:val="00775CB3"/>
    <w:rsid w:val="00775F53"/>
    <w:rsid w:val="00775F7F"/>
    <w:rsid w:val="00776091"/>
    <w:rsid w:val="00776116"/>
    <w:rsid w:val="00776242"/>
    <w:rsid w:val="00776286"/>
    <w:rsid w:val="0077633B"/>
    <w:rsid w:val="007763B4"/>
    <w:rsid w:val="0077641B"/>
    <w:rsid w:val="0077646E"/>
    <w:rsid w:val="007766AF"/>
    <w:rsid w:val="00776707"/>
    <w:rsid w:val="007768C5"/>
    <w:rsid w:val="007769DC"/>
    <w:rsid w:val="00776A48"/>
    <w:rsid w:val="00776BBC"/>
    <w:rsid w:val="00776BD6"/>
    <w:rsid w:val="00776CA9"/>
    <w:rsid w:val="00776D62"/>
    <w:rsid w:val="00776FB7"/>
    <w:rsid w:val="007770DD"/>
    <w:rsid w:val="00777111"/>
    <w:rsid w:val="0077718C"/>
    <w:rsid w:val="00777268"/>
    <w:rsid w:val="007772E8"/>
    <w:rsid w:val="00777373"/>
    <w:rsid w:val="00777384"/>
    <w:rsid w:val="007774C9"/>
    <w:rsid w:val="007775ED"/>
    <w:rsid w:val="00777960"/>
    <w:rsid w:val="00777A3D"/>
    <w:rsid w:val="00777A45"/>
    <w:rsid w:val="00777A8F"/>
    <w:rsid w:val="00777AF2"/>
    <w:rsid w:val="00777B3C"/>
    <w:rsid w:val="00777BFE"/>
    <w:rsid w:val="00777C47"/>
    <w:rsid w:val="00777D13"/>
    <w:rsid w:val="00777DA8"/>
    <w:rsid w:val="00780301"/>
    <w:rsid w:val="0078033A"/>
    <w:rsid w:val="0078045A"/>
    <w:rsid w:val="007805EA"/>
    <w:rsid w:val="007806A7"/>
    <w:rsid w:val="007806D3"/>
    <w:rsid w:val="007807C0"/>
    <w:rsid w:val="0078083F"/>
    <w:rsid w:val="007809DA"/>
    <w:rsid w:val="00780B16"/>
    <w:rsid w:val="00780B72"/>
    <w:rsid w:val="00780BF6"/>
    <w:rsid w:val="00780EEA"/>
    <w:rsid w:val="0078106A"/>
    <w:rsid w:val="00781298"/>
    <w:rsid w:val="007812AA"/>
    <w:rsid w:val="00781512"/>
    <w:rsid w:val="00781657"/>
    <w:rsid w:val="00781691"/>
    <w:rsid w:val="00781744"/>
    <w:rsid w:val="00781777"/>
    <w:rsid w:val="007817C2"/>
    <w:rsid w:val="007817CF"/>
    <w:rsid w:val="007817D0"/>
    <w:rsid w:val="007818F6"/>
    <w:rsid w:val="00781A65"/>
    <w:rsid w:val="00781B6B"/>
    <w:rsid w:val="00781D0B"/>
    <w:rsid w:val="00781D22"/>
    <w:rsid w:val="00781E9A"/>
    <w:rsid w:val="00781F1C"/>
    <w:rsid w:val="007820E5"/>
    <w:rsid w:val="007820FD"/>
    <w:rsid w:val="00782197"/>
    <w:rsid w:val="007821C3"/>
    <w:rsid w:val="007821C6"/>
    <w:rsid w:val="007821EA"/>
    <w:rsid w:val="007823BC"/>
    <w:rsid w:val="0078242B"/>
    <w:rsid w:val="007824FA"/>
    <w:rsid w:val="00782514"/>
    <w:rsid w:val="007825EB"/>
    <w:rsid w:val="0078272A"/>
    <w:rsid w:val="0078293A"/>
    <w:rsid w:val="00782AFF"/>
    <w:rsid w:val="00782B9E"/>
    <w:rsid w:val="00782C32"/>
    <w:rsid w:val="00782C4A"/>
    <w:rsid w:val="00782EAB"/>
    <w:rsid w:val="00783040"/>
    <w:rsid w:val="00783062"/>
    <w:rsid w:val="007830B1"/>
    <w:rsid w:val="0078328D"/>
    <w:rsid w:val="007832B4"/>
    <w:rsid w:val="00783443"/>
    <w:rsid w:val="00783457"/>
    <w:rsid w:val="00783482"/>
    <w:rsid w:val="00783615"/>
    <w:rsid w:val="007837A2"/>
    <w:rsid w:val="0078394F"/>
    <w:rsid w:val="00783B5E"/>
    <w:rsid w:val="00783C54"/>
    <w:rsid w:val="00783CDB"/>
    <w:rsid w:val="007842E4"/>
    <w:rsid w:val="00784337"/>
    <w:rsid w:val="0078476B"/>
    <w:rsid w:val="007847C5"/>
    <w:rsid w:val="00785012"/>
    <w:rsid w:val="00785076"/>
    <w:rsid w:val="0078511C"/>
    <w:rsid w:val="00785524"/>
    <w:rsid w:val="00785571"/>
    <w:rsid w:val="00785587"/>
    <w:rsid w:val="007855B6"/>
    <w:rsid w:val="00785665"/>
    <w:rsid w:val="00785738"/>
    <w:rsid w:val="0078574A"/>
    <w:rsid w:val="007857FE"/>
    <w:rsid w:val="0078586E"/>
    <w:rsid w:val="00785995"/>
    <w:rsid w:val="007859A0"/>
    <w:rsid w:val="00785B8B"/>
    <w:rsid w:val="00785BD1"/>
    <w:rsid w:val="00785D5F"/>
    <w:rsid w:val="00785DF3"/>
    <w:rsid w:val="00786004"/>
    <w:rsid w:val="00786109"/>
    <w:rsid w:val="00786119"/>
    <w:rsid w:val="00786175"/>
    <w:rsid w:val="00786187"/>
    <w:rsid w:val="0078621E"/>
    <w:rsid w:val="007863F0"/>
    <w:rsid w:val="007864EC"/>
    <w:rsid w:val="00786573"/>
    <w:rsid w:val="00786641"/>
    <w:rsid w:val="0078678F"/>
    <w:rsid w:val="007867E5"/>
    <w:rsid w:val="00786CAA"/>
    <w:rsid w:val="00786D70"/>
    <w:rsid w:val="00787011"/>
    <w:rsid w:val="007871A8"/>
    <w:rsid w:val="007871EA"/>
    <w:rsid w:val="007873B0"/>
    <w:rsid w:val="007875F2"/>
    <w:rsid w:val="00787686"/>
    <w:rsid w:val="0078768C"/>
    <w:rsid w:val="00787797"/>
    <w:rsid w:val="00787994"/>
    <w:rsid w:val="00787E66"/>
    <w:rsid w:val="0079006A"/>
    <w:rsid w:val="007901DF"/>
    <w:rsid w:val="00790309"/>
    <w:rsid w:val="00790310"/>
    <w:rsid w:val="00790329"/>
    <w:rsid w:val="00790572"/>
    <w:rsid w:val="007905AE"/>
    <w:rsid w:val="00790838"/>
    <w:rsid w:val="00790B18"/>
    <w:rsid w:val="00790CEA"/>
    <w:rsid w:val="00790D27"/>
    <w:rsid w:val="00790D7E"/>
    <w:rsid w:val="00790F10"/>
    <w:rsid w:val="00791058"/>
    <w:rsid w:val="007910F6"/>
    <w:rsid w:val="007914DC"/>
    <w:rsid w:val="00791619"/>
    <w:rsid w:val="00791BDA"/>
    <w:rsid w:val="00791C3D"/>
    <w:rsid w:val="00791C49"/>
    <w:rsid w:val="00791C66"/>
    <w:rsid w:val="00791CEC"/>
    <w:rsid w:val="00791DE4"/>
    <w:rsid w:val="00791E11"/>
    <w:rsid w:val="00791EF8"/>
    <w:rsid w:val="00791F52"/>
    <w:rsid w:val="00791F87"/>
    <w:rsid w:val="00791FB8"/>
    <w:rsid w:val="00791FEC"/>
    <w:rsid w:val="0079216C"/>
    <w:rsid w:val="007921A1"/>
    <w:rsid w:val="007922A1"/>
    <w:rsid w:val="00792463"/>
    <w:rsid w:val="007926EE"/>
    <w:rsid w:val="00792784"/>
    <w:rsid w:val="00792790"/>
    <w:rsid w:val="007929C5"/>
    <w:rsid w:val="007929F0"/>
    <w:rsid w:val="00792AAD"/>
    <w:rsid w:val="00792B15"/>
    <w:rsid w:val="00792C12"/>
    <w:rsid w:val="00792C53"/>
    <w:rsid w:val="00793091"/>
    <w:rsid w:val="00793099"/>
    <w:rsid w:val="0079312A"/>
    <w:rsid w:val="007931D7"/>
    <w:rsid w:val="00793287"/>
    <w:rsid w:val="007935E0"/>
    <w:rsid w:val="00793A1A"/>
    <w:rsid w:val="00793AD7"/>
    <w:rsid w:val="00793B1D"/>
    <w:rsid w:val="00793BD7"/>
    <w:rsid w:val="00793E5D"/>
    <w:rsid w:val="00793E8C"/>
    <w:rsid w:val="00793EBA"/>
    <w:rsid w:val="00793EE1"/>
    <w:rsid w:val="00793F70"/>
    <w:rsid w:val="00793FF8"/>
    <w:rsid w:val="007940D6"/>
    <w:rsid w:val="00794239"/>
    <w:rsid w:val="007942AA"/>
    <w:rsid w:val="0079436F"/>
    <w:rsid w:val="00794479"/>
    <w:rsid w:val="007946B3"/>
    <w:rsid w:val="0079485D"/>
    <w:rsid w:val="007949A1"/>
    <w:rsid w:val="007949C1"/>
    <w:rsid w:val="007949E4"/>
    <w:rsid w:val="00794A64"/>
    <w:rsid w:val="00794B22"/>
    <w:rsid w:val="00794D64"/>
    <w:rsid w:val="00794D7F"/>
    <w:rsid w:val="00794DD8"/>
    <w:rsid w:val="00794ECA"/>
    <w:rsid w:val="00794ED5"/>
    <w:rsid w:val="00794FB0"/>
    <w:rsid w:val="0079509D"/>
    <w:rsid w:val="00795129"/>
    <w:rsid w:val="0079513C"/>
    <w:rsid w:val="0079522B"/>
    <w:rsid w:val="00795308"/>
    <w:rsid w:val="0079531F"/>
    <w:rsid w:val="0079554A"/>
    <w:rsid w:val="00795678"/>
    <w:rsid w:val="007956F9"/>
    <w:rsid w:val="007957F9"/>
    <w:rsid w:val="00795826"/>
    <w:rsid w:val="007958AC"/>
    <w:rsid w:val="007958F1"/>
    <w:rsid w:val="0079598D"/>
    <w:rsid w:val="007959F6"/>
    <w:rsid w:val="00795AF3"/>
    <w:rsid w:val="00795C33"/>
    <w:rsid w:val="00795C3B"/>
    <w:rsid w:val="00795C46"/>
    <w:rsid w:val="00795CF9"/>
    <w:rsid w:val="00795D0E"/>
    <w:rsid w:val="00795D2C"/>
    <w:rsid w:val="00795E4A"/>
    <w:rsid w:val="00795EA3"/>
    <w:rsid w:val="00795FFE"/>
    <w:rsid w:val="00796091"/>
    <w:rsid w:val="007960BB"/>
    <w:rsid w:val="007962AA"/>
    <w:rsid w:val="0079647F"/>
    <w:rsid w:val="00796529"/>
    <w:rsid w:val="00796644"/>
    <w:rsid w:val="00796737"/>
    <w:rsid w:val="0079676D"/>
    <w:rsid w:val="007967AC"/>
    <w:rsid w:val="00796B49"/>
    <w:rsid w:val="00796CFB"/>
    <w:rsid w:val="00796DFB"/>
    <w:rsid w:val="00796F66"/>
    <w:rsid w:val="0079704E"/>
    <w:rsid w:val="00797081"/>
    <w:rsid w:val="0079710A"/>
    <w:rsid w:val="0079713F"/>
    <w:rsid w:val="0079715E"/>
    <w:rsid w:val="00797184"/>
    <w:rsid w:val="00797191"/>
    <w:rsid w:val="00797307"/>
    <w:rsid w:val="00797321"/>
    <w:rsid w:val="0079744C"/>
    <w:rsid w:val="00797570"/>
    <w:rsid w:val="007975CB"/>
    <w:rsid w:val="00797791"/>
    <w:rsid w:val="00797802"/>
    <w:rsid w:val="007978C3"/>
    <w:rsid w:val="00797923"/>
    <w:rsid w:val="00797A21"/>
    <w:rsid w:val="00797A81"/>
    <w:rsid w:val="00797CE6"/>
    <w:rsid w:val="00797D5B"/>
    <w:rsid w:val="00797EC9"/>
    <w:rsid w:val="00797F08"/>
    <w:rsid w:val="00797F68"/>
    <w:rsid w:val="007A011E"/>
    <w:rsid w:val="007A0185"/>
    <w:rsid w:val="007A01A7"/>
    <w:rsid w:val="007A01C8"/>
    <w:rsid w:val="007A02A9"/>
    <w:rsid w:val="007A0382"/>
    <w:rsid w:val="007A043C"/>
    <w:rsid w:val="007A048B"/>
    <w:rsid w:val="007A05FE"/>
    <w:rsid w:val="007A0637"/>
    <w:rsid w:val="007A067B"/>
    <w:rsid w:val="007A072D"/>
    <w:rsid w:val="007A0873"/>
    <w:rsid w:val="007A0A88"/>
    <w:rsid w:val="007A0B33"/>
    <w:rsid w:val="007A0BB5"/>
    <w:rsid w:val="007A0BDB"/>
    <w:rsid w:val="007A0C8F"/>
    <w:rsid w:val="007A0D10"/>
    <w:rsid w:val="007A0D11"/>
    <w:rsid w:val="007A0D74"/>
    <w:rsid w:val="007A0DA4"/>
    <w:rsid w:val="007A0DCE"/>
    <w:rsid w:val="007A0E53"/>
    <w:rsid w:val="007A0EA0"/>
    <w:rsid w:val="007A0F46"/>
    <w:rsid w:val="007A0FA5"/>
    <w:rsid w:val="007A0FC1"/>
    <w:rsid w:val="007A0FEF"/>
    <w:rsid w:val="007A10CD"/>
    <w:rsid w:val="007A11A9"/>
    <w:rsid w:val="007A1210"/>
    <w:rsid w:val="007A1221"/>
    <w:rsid w:val="007A13E2"/>
    <w:rsid w:val="007A1424"/>
    <w:rsid w:val="007A1510"/>
    <w:rsid w:val="007A1540"/>
    <w:rsid w:val="007A16C5"/>
    <w:rsid w:val="007A16F3"/>
    <w:rsid w:val="007A16F7"/>
    <w:rsid w:val="007A1776"/>
    <w:rsid w:val="007A17A4"/>
    <w:rsid w:val="007A1852"/>
    <w:rsid w:val="007A1895"/>
    <w:rsid w:val="007A1992"/>
    <w:rsid w:val="007A1CAB"/>
    <w:rsid w:val="007A1CD3"/>
    <w:rsid w:val="007A1E7D"/>
    <w:rsid w:val="007A1F1D"/>
    <w:rsid w:val="007A1FCA"/>
    <w:rsid w:val="007A2023"/>
    <w:rsid w:val="007A2059"/>
    <w:rsid w:val="007A206D"/>
    <w:rsid w:val="007A222C"/>
    <w:rsid w:val="007A241A"/>
    <w:rsid w:val="007A24AB"/>
    <w:rsid w:val="007A24C3"/>
    <w:rsid w:val="007A252D"/>
    <w:rsid w:val="007A25A3"/>
    <w:rsid w:val="007A2645"/>
    <w:rsid w:val="007A28B8"/>
    <w:rsid w:val="007A299D"/>
    <w:rsid w:val="007A29DB"/>
    <w:rsid w:val="007A2A76"/>
    <w:rsid w:val="007A2B2D"/>
    <w:rsid w:val="007A2F6D"/>
    <w:rsid w:val="007A309B"/>
    <w:rsid w:val="007A30CB"/>
    <w:rsid w:val="007A31B4"/>
    <w:rsid w:val="007A31F3"/>
    <w:rsid w:val="007A325B"/>
    <w:rsid w:val="007A32EF"/>
    <w:rsid w:val="007A3341"/>
    <w:rsid w:val="007A3444"/>
    <w:rsid w:val="007A3616"/>
    <w:rsid w:val="007A36B7"/>
    <w:rsid w:val="007A37E2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E0B"/>
    <w:rsid w:val="007A3F14"/>
    <w:rsid w:val="007A3FFC"/>
    <w:rsid w:val="007A402D"/>
    <w:rsid w:val="007A40E0"/>
    <w:rsid w:val="007A4134"/>
    <w:rsid w:val="007A434A"/>
    <w:rsid w:val="007A44C6"/>
    <w:rsid w:val="007A4657"/>
    <w:rsid w:val="007A4783"/>
    <w:rsid w:val="007A47EE"/>
    <w:rsid w:val="007A4811"/>
    <w:rsid w:val="007A4882"/>
    <w:rsid w:val="007A4A5D"/>
    <w:rsid w:val="007A4B2C"/>
    <w:rsid w:val="007A4D81"/>
    <w:rsid w:val="007A4DE3"/>
    <w:rsid w:val="007A4EB8"/>
    <w:rsid w:val="007A4F75"/>
    <w:rsid w:val="007A4F76"/>
    <w:rsid w:val="007A51D3"/>
    <w:rsid w:val="007A5305"/>
    <w:rsid w:val="007A5324"/>
    <w:rsid w:val="007A5398"/>
    <w:rsid w:val="007A5444"/>
    <w:rsid w:val="007A5492"/>
    <w:rsid w:val="007A54CA"/>
    <w:rsid w:val="007A5534"/>
    <w:rsid w:val="007A5753"/>
    <w:rsid w:val="007A57AA"/>
    <w:rsid w:val="007A5872"/>
    <w:rsid w:val="007A58BA"/>
    <w:rsid w:val="007A58F3"/>
    <w:rsid w:val="007A5927"/>
    <w:rsid w:val="007A5943"/>
    <w:rsid w:val="007A5A26"/>
    <w:rsid w:val="007A5B2C"/>
    <w:rsid w:val="007A5B7A"/>
    <w:rsid w:val="007A5C6A"/>
    <w:rsid w:val="007A5FAF"/>
    <w:rsid w:val="007A6007"/>
    <w:rsid w:val="007A61C7"/>
    <w:rsid w:val="007A61E2"/>
    <w:rsid w:val="007A63EF"/>
    <w:rsid w:val="007A65B7"/>
    <w:rsid w:val="007A65F6"/>
    <w:rsid w:val="007A6B34"/>
    <w:rsid w:val="007A6B69"/>
    <w:rsid w:val="007A6F60"/>
    <w:rsid w:val="007A7108"/>
    <w:rsid w:val="007A712A"/>
    <w:rsid w:val="007A716D"/>
    <w:rsid w:val="007A739A"/>
    <w:rsid w:val="007A744A"/>
    <w:rsid w:val="007A74C5"/>
    <w:rsid w:val="007A75D1"/>
    <w:rsid w:val="007A7618"/>
    <w:rsid w:val="007A7698"/>
    <w:rsid w:val="007A7786"/>
    <w:rsid w:val="007A778B"/>
    <w:rsid w:val="007A778E"/>
    <w:rsid w:val="007A77EA"/>
    <w:rsid w:val="007A7860"/>
    <w:rsid w:val="007A792E"/>
    <w:rsid w:val="007A7956"/>
    <w:rsid w:val="007A796E"/>
    <w:rsid w:val="007A7B9D"/>
    <w:rsid w:val="007A7C8C"/>
    <w:rsid w:val="007A7D4F"/>
    <w:rsid w:val="007A7DDA"/>
    <w:rsid w:val="007A7DF0"/>
    <w:rsid w:val="007A7E3D"/>
    <w:rsid w:val="007A7E63"/>
    <w:rsid w:val="007A7F4B"/>
    <w:rsid w:val="007A7F8E"/>
    <w:rsid w:val="007B000E"/>
    <w:rsid w:val="007B00E5"/>
    <w:rsid w:val="007B0152"/>
    <w:rsid w:val="007B02C8"/>
    <w:rsid w:val="007B03A4"/>
    <w:rsid w:val="007B0486"/>
    <w:rsid w:val="007B048D"/>
    <w:rsid w:val="007B04C7"/>
    <w:rsid w:val="007B0640"/>
    <w:rsid w:val="007B0683"/>
    <w:rsid w:val="007B0755"/>
    <w:rsid w:val="007B0929"/>
    <w:rsid w:val="007B0952"/>
    <w:rsid w:val="007B0AB2"/>
    <w:rsid w:val="007B0D66"/>
    <w:rsid w:val="007B0DD4"/>
    <w:rsid w:val="007B0DDD"/>
    <w:rsid w:val="007B0E56"/>
    <w:rsid w:val="007B0F53"/>
    <w:rsid w:val="007B0FEF"/>
    <w:rsid w:val="007B1034"/>
    <w:rsid w:val="007B148F"/>
    <w:rsid w:val="007B1644"/>
    <w:rsid w:val="007B19CE"/>
    <w:rsid w:val="007B1A70"/>
    <w:rsid w:val="007B1ACF"/>
    <w:rsid w:val="007B1D63"/>
    <w:rsid w:val="007B1E57"/>
    <w:rsid w:val="007B1FF3"/>
    <w:rsid w:val="007B22BA"/>
    <w:rsid w:val="007B2390"/>
    <w:rsid w:val="007B2631"/>
    <w:rsid w:val="007B264C"/>
    <w:rsid w:val="007B282E"/>
    <w:rsid w:val="007B2ABB"/>
    <w:rsid w:val="007B2C73"/>
    <w:rsid w:val="007B2DA7"/>
    <w:rsid w:val="007B2DC4"/>
    <w:rsid w:val="007B2F9C"/>
    <w:rsid w:val="007B2FAA"/>
    <w:rsid w:val="007B2FB5"/>
    <w:rsid w:val="007B3068"/>
    <w:rsid w:val="007B318B"/>
    <w:rsid w:val="007B3248"/>
    <w:rsid w:val="007B324B"/>
    <w:rsid w:val="007B334D"/>
    <w:rsid w:val="007B36AA"/>
    <w:rsid w:val="007B372A"/>
    <w:rsid w:val="007B38AE"/>
    <w:rsid w:val="007B39FB"/>
    <w:rsid w:val="007B3A50"/>
    <w:rsid w:val="007B3B32"/>
    <w:rsid w:val="007B3B76"/>
    <w:rsid w:val="007B3B96"/>
    <w:rsid w:val="007B3BBD"/>
    <w:rsid w:val="007B3C92"/>
    <w:rsid w:val="007B3E46"/>
    <w:rsid w:val="007B4110"/>
    <w:rsid w:val="007B4290"/>
    <w:rsid w:val="007B4395"/>
    <w:rsid w:val="007B4427"/>
    <w:rsid w:val="007B4436"/>
    <w:rsid w:val="007B4547"/>
    <w:rsid w:val="007B4671"/>
    <w:rsid w:val="007B47B0"/>
    <w:rsid w:val="007B49B7"/>
    <w:rsid w:val="007B4A21"/>
    <w:rsid w:val="007B4AB0"/>
    <w:rsid w:val="007B4BA7"/>
    <w:rsid w:val="007B4BF5"/>
    <w:rsid w:val="007B4C00"/>
    <w:rsid w:val="007B4C92"/>
    <w:rsid w:val="007B4C9D"/>
    <w:rsid w:val="007B4DC5"/>
    <w:rsid w:val="007B4F33"/>
    <w:rsid w:val="007B4FC8"/>
    <w:rsid w:val="007B5061"/>
    <w:rsid w:val="007B521C"/>
    <w:rsid w:val="007B545D"/>
    <w:rsid w:val="007B54E1"/>
    <w:rsid w:val="007B5542"/>
    <w:rsid w:val="007B5692"/>
    <w:rsid w:val="007B593E"/>
    <w:rsid w:val="007B5A48"/>
    <w:rsid w:val="007B5A8C"/>
    <w:rsid w:val="007B5C27"/>
    <w:rsid w:val="007B5CAE"/>
    <w:rsid w:val="007B5D93"/>
    <w:rsid w:val="007B5D9F"/>
    <w:rsid w:val="007B5F06"/>
    <w:rsid w:val="007B5F8E"/>
    <w:rsid w:val="007B60F8"/>
    <w:rsid w:val="007B6431"/>
    <w:rsid w:val="007B6637"/>
    <w:rsid w:val="007B663C"/>
    <w:rsid w:val="007B67CC"/>
    <w:rsid w:val="007B67F3"/>
    <w:rsid w:val="007B6823"/>
    <w:rsid w:val="007B685D"/>
    <w:rsid w:val="007B6865"/>
    <w:rsid w:val="007B68AC"/>
    <w:rsid w:val="007B69C6"/>
    <w:rsid w:val="007B6A09"/>
    <w:rsid w:val="007B6A24"/>
    <w:rsid w:val="007B6A4B"/>
    <w:rsid w:val="007B6A8B"/>
    <w:rsid w:val="007B6B5C"/>
    <w:rsid w:val="007B6B83"/>
    <w:rsid w:val="007B6C79"/>
    <w:rsid w:val="007B71BA"/>
    <w:rsid w:val="007B729B"/>
    <w:rsid w:val="007B736B"/>
    <w:rsid w:val="007B7415"/>
    <w:rsid w:val="007B7514"/>
    <w:rsid w:val="007B756D"/>
    <w:rsid w:val="007B75D9"/>
    <w:rsid w:val="007B77ED"/>
    <w:rsid w:val="007B7865"/>
    <w:rsid w:val="007B795E"/>
    <w:rsid w:val="007B7975"/>
    <w:rsid w:val="007B7A2B"/>
    <w:rsid w:val="007B7C84"/>
    <w:rsid w:val="007B7D97"/>
    <w:rsid w:val="007B7E1F"/>
    <w:rsid w:val="007B7E9F"/>
    <w:rsid w:val="007B7F09"/>
    <w:rsid w:val="007B7F62"/>
    <w:rsid w:val="007B7FE1"/>
    <w:rsid w:val="007C002F"/>
    <w:rsid w:val="007C0278"/>
    <w:rsid w:val="007C0343"/>
    <w:rsid w:val="007C03E8"/>
    <w:rsid w:val="007C03F8"/>
    <w:rsid w:val="007C0460"/>
    <w:rsid w:val="007C085E"/>
    <w:rsid w:val="007C0A57"/>
    <w:rsid w:val="007C0BE9"/>
    <w:rsid w:val="007C0D76"/>
    <w:rsid w:val="007C104F"/>
    <w:rsid w:val="007C1137"/>
    <w:rsid w:val="007C1389"/>
    <w:rsid w:val="007C14E6"/>
    <w:rsid w:val="007C1671"/>
    <w:rsid w:val="007C1746"/>
    <w:rsid w:val="007C1854"/>
    <w:rsid w:val="007C1AED"/>
    <w:rsid w:val="007C1BF6"/>
    <w:rsid w:val="007C1D69"/>
    <w:rsid w:val="007C1DDC"/>
    <w:rsid w:val="007C1E76"/>
    <w:rsid w:val="007C1FFB"/>
    <w:rsid w:val="007C204A"/>
    <w:rsid w:val="007C249B"/>
    <w:rsid w:val="007C24F0"/>
    <w:rsid w:val="007C2570"/>
    <w:rsid w:val="007C28B4"/>
    <w:rsid w:val="007C2C6D"/>
    <w:rsid w:val="007C2CDD"/>
    <w:rsid w:val="007C2E6F"/>
    <w:rsid w:val="007C30DE"/>
    <w:rsid w:val="007C317F"/>
    <w:rsid w:val="007C32CC"/>
    <w:rsid w:val="007C3390"/>
    <w:rsid w:val="007C33C4"/>
    <w:rsid w:val="007C3446"/>
    <w:rsid w:val="007C3458"/>
    <w:rsid w:val="007C346A"/>
    <w:rsid w:val="007C3502"/>
    <w:rsid w:val="007C353F"/>
    <w:rsid w:val="007C3560"/>
    <w:rsid w:val="007C35BB"/>
    <w:rsid w:val="007C37AF"/>
    <w:rsid w:val="007C393A"/>
    <w:rsid w:val="007C397D"/>
    <w:rsid w:val="007C39A7"/>
    <w:rsid w:val="007C3A15"/>
    <w:rsid w:val="007C3B79"/>
    <w:rsid w:val="007C3BB9"/>
    <w:rsid w:val="007C3CBD"/>
    <w:rsid w:val="007C3F06"/>
    <w:rsid w:val="007C3F13"/>
    <w:rsid w:val="007C3FE8"/>
    <w:rsid w:val="007C456B"/>
    <w:rsid w:val="007C4706"/>
    <w:rsid w:val="007C472C"/>
    <w:rsid w:val="007C477C"/>
    <w:rsid w:val="007C4848"/>
    <w:rsid w:val="007C484E"/>
    <w:rsid w:val="007C4995"/>
    <w:rsid w:val="007C4C81"/>
    <w:rsid w:val="007C4F27"/>
    <w:rsid w:val="007C52F4"/>
    <w:rsid w:val="007C541F"/>
    <w:rsid w:val="007C5447"/>
    <w:rsid w:val="007C5588"/>
    <w:rsid w:val="007C5881"/>
    <w:rsid w:val="007C5983"/>
    <w:rsid w:val="007C5B50"/>
    <w:rsid w:val="007C5C9A"/>
    <w:rsid w:val="007C606B"/>
    <w:rsid w:val="007C6073"/>
    <w:rsid w:val="007C62B3"/>
    <w:rsid w:val="007C63AF"/>
    <w:rsid w:val="007C63B9"/>
    <w:rsid w:val="007C63BE"/>
    <w:rsid w:val="007C6550"/>
    <w:rsid w:val="007C6558"/>
    <w:rsid w:val="007C67FB"/>
    <w:rsid w:val="007C6984"/>
    <w:rsid w:val="007C69F3"/>
    <w:rsid w:val="007C6A37"/>
    <w:rsid w:val="007C6B64"/>
    <w:rsid w:val="007C6BEB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4BA"/>
    <w:rsid w:val="007C7621"/>
    <w:rsid w:val="007C7633"/>
    <w:rsid w:val="007C77E5"/>
    <w:rsid w:val="007C7848"/>
    <w:rsid w:val="007C78B4"/>
    <w:rsid w:val="007C7A1D"/>
    <w:rsid w:val="007C7C41"/>
    <w:rsid w:val="007C7CB9"/>
    <w:rsid w:val="007C7DE7"/>
    <w:rsid w:val="007D00B1"/>
    <w:rsid w:val="007D02EE"/>
    <w:rsid w:val="007D035E"/>
    <w:rsid w:val="007D0382"/>
    <w:rsid w:val="007D051C"/>
    <w:rsid w:val="007D0596"/>
    <w:rsid w:val="007D0624"/>
    <w:rsid w:val="007D075D"/>
    <w:rsid w:val="007D089F"/>
    <w:rsid w:val="007D08A8"/>
    <w:rsid w:val="007D0926"/>
    <w:rsid w:val="007D09E2"/>
    <w:rsid w:val="007D0A48"/>
    <w:rsid w:val="007D0A83"/>
    <w:rsid w:val="007D0B89"/>
    <w:rsid w:val="007D0BCA"/>
    <w:rsid w:val="007D0C0D"/>
    <w:rsid w:val="007D0C4F"/>
    <w:rsid w:val="007D0DDD"/>
    <w:rsid w:val="007D0ED7"/>
    <w:rsid w:val="007D1286"/>
    <w:rsid w:val="007D12AF"/>
    <w:rsid w:val="007D12C8"/>
    <w:rsid w:val="007D141C"/>
    <w:rsid w:val="007D1427"/>
    <w:rsid w:val="007D1716"/>
    <w:rsid w:val="007D19BA"/>
    <w:rsid w:val="007D1A83"/>
    <w:rsid w:val="007D1AF0"/>
    <w:rsid w:val="007D1B0D"/>
    <w:rsid w:val="007D1B3E"/>
    <w:rsid w:val="007D1BF4"/>
    <w:rsid w:val="007D1D24"/>
    <w:rsid w:val="007D1DE6"/>
    <w:rsid w:val="007D1FB5"/>
    <w:rsid w:val="007D2175"/>
    <w:rsid w:val="007D21E5"/>
    <w:rsid w:val="007D229E"/>
    <w:rsid w:val="007D2330"/>
    <w:rsid w:val="007D2437"/>
    <w:rsid w:val="007D244F"/>
    <w:rsid w:val="007D2459"/>
    <w:rsid w:val="007D261C"/>
    <w:rsid w:val="007D2637"/>
    <w:rsid w:val="007D2793"/>
    <w:rsid w:val="007D28A3"/>
    <w:rsid w:val="007D2951"/>
    <w:rsid w:val="007D2954"/>
    <w:rsid w:val="007D2E30"/>
    <w:rsid w:val="007D2FB0"/>
    <w:rsid w:val="007D2FF5"/>
    <w:rsid w:val="007D3161"/>
    <w:rsid w:val="007D320D"/>
    <w:rsid w:val="007D355B"/>
    <w:rsid w:val="007D384B"/>
    <w:rsid w:val="007D385F"/>
    <w:rsid w:val="007D38B0"/>
    <w:rsid w:val="007D3A88"/>
    <w:rsid w:val="007D3AEA"/>
    <w:rsid w:val="007D3D8B"/>
    <w:rsid w:val="007D3EC4"/>
    <w:rsid w:val="007D3FF8"/>
    <w:rsid w:val="007D41B2"/>
    <w:rsid w:val="007D425B"/>
    <w:rsid w:val="007D4260"/>
    <w:rsid w:val="007D430F"/>
    <w:rsid w:val="007D4512"/>
    <w:rsid w:val="007D4580"/>
    <w:rsid w:val="007D4593"/>
    <w:rsid w:val="007D459A"/>
    <w:rsid w:val="007D45FB"/>
    <w:rsid w:val="007D4603"/>
    <w:rsid w:val="007D4802"/>
    <w:rsid w:val="007D4828"/>
    <w:rsid w:val="007D4A51"/>
    <w:rsid w:val="007D4B28"/>
    <w:rsid w:val="007D4E03"/>
    <w:rsid w:val="007D4E13"/>
    <w:rsid w:val="007D4E2E"/>
    <w:rsid w:val="007D4E83"/>
    <w:rsid w:val="007D4EE3"/>
    <w:rsid w:val="007D4F33"/>
    <w:rsid w:val="007D50C6"/>
    <w:rsid w:val="007D532C"/>
    <w:rsid w:val="007D5340"/>
    <w:rsid w:val="007D534F"/>
    <w:rsid w:val="007D563C"/>
    <w:rsid w:val="007D5679"/>
    <w:rsid w:val="007D57F7"/>
    <w:rsid w:val="007D5833"/>
    <w:rsid w:val="007D5916"/>
    <w:rsid w:val="007D591F"/>
    <w:rsid w:val="007D59CE"/>
    <w:rsid w:val="007D5B1A"/>
    <w:rsid w:val="007D5BA1"/>
    <w:rsid w:val="007D5E42"/>
    <w:rsid w:val="007D5EB5"/>
    <w:rsid w:val="007D5F67"/>
    <w:rsid w:val="007D5FF3"/>
    <w:rsid w:val="007D6065"/>
    <w:rsid w:val="007D60B0"/>
    <w:rsid w:val="007D6108"/>
    <w:rsid w:val="007D64F6"/>
    <w:rsid w:val="007D65B0"/>
    <w:rsid w:val="007D692E"/>
    <w:rsid w:val="007D6937"/>
    <w:rsid w:val="007D6988"/>
    <w:rsid w:val="007D6BCB"/>
    <w:rsid w:val="007D6D9A"/>
    <w:rsid w:val="007D6F1B"/>
    <w:rsid w:val="007D6F95"/>
    <w:rsid w:val="007D6FEF"/>
    <w:rsid w:val="007D70E8"/>
    <w:rsid w:val="007D7125"/>
    <w:rsid w:val="007D714A"/>
    <w:rsid w:val="007D7254"/>
    <w:rsid w:val="007D7380"/>
    <w:rsid w:val="007D742F"/>
    <w:rsid w:val="007D747B"/>
    <w:rsid w:val="007D74EE"/>
    <w:rsid w:val="007D7622"/>
    <w:rsid w:val="007D77A6"/>
    <w:rsid w:val="007D77AA"/>
    <w:rsid w:val="007D7A3B"/>
    <w:rsid w:val="007D7A85"/>
    <w:rsid w:val="007D7AAB"/>
    <w:rsid w:val="007D7B1F"/>
    <w:rsid w:val="007D7DDE"/>
    <w:rsid w:val="007E0010"/>
    <w:rsid w:val="007E0113"/>
    <w:rsid w:val="007E0145"/>
    <w:rsid w:val="007E02EA"/>
    <w:rsid w:val="007E06AB"/>
    <w:rsid w:val="007E09A9"/>
    <w:rsid w:val="007E0B75"/>
    <w:rsid w:val="007E0D10"/>
    <w:rsid w:val="007E0F04"/>
    <w:rsid w:val="007E0FA7"/>
    <w:rsid w:val="007E1134"/>
    <w:rsid w:val="007E1419"/>
    <w:rsid w:val="007E1485"/>
    <w:rsid w:val="007E16E1"/>
    <w:rsid w:val="007E1719"/>
    <w:rsid w:val="007E171D"/>
    <w:rsid w:val="007E175F"/>
    <w:rsid w:val="007E199C"/>
    <w:rsid w:val="007E1AA6"/>
    <w:rsid w:val="007E1BC3"/>
    <w:rsid w:val="007E1C39"/>
    <w:rsid w:val="007E1D34"/>
    <w:rsid w:val="007E201D"/>
    <w:rsid w:val="007E2086"/>
    <w:rsid w:val="007E22FB"/>
    <w:rsid w:val="007E2375"/>
    <w:rsid w:val="007E23A2"/>
    <w:rsid w:val="007E23FC"/>
    <w:rsid w:val="007E2420"/>
    <w:rsid w:val="007E24EE"/>
    <w:rsid w:val="007E253D"/>
    <w:rsid w:val="007E260C"/>
    <w:rsid w:val="007E2639"/>
    <w:rsid w:val="007E2742"/>
    <w:rsid w:val="007E277A"/>
    <w:rsid w:val="007E2B62"/>
    <w:rsid w:val="007E2EA1"/>
    <w:rsid w:val="007E2FE5"/>
    <w:rsid w:val="007E3013"/>
    <w:rsid w:val="007E317B"/>
    <w:rsid w:val="007E3291"/>
    <w:rsid w:val="007E34ED"/>
    <w:rsid w:val="007E360F"/>
    <w:rsid w:val="007E36FF"/>
    <w:rsid w:val="007E37F9"/>
    <w:rsid w:val="007E3940"/>
    <w:rsid w:val="007E39AA"/>
    <w:rsid w:val="007E3D19"/>
    <w:rsid w:val="007E3F5A"/>
    <w:rsid w:val="007E4070"/>
    <w:rsid w:val="007E4187"/>
    <w:rsid w:val="007E41BA"/>
    <w:rsid w:val="007E455A"/>
    <w:rsid w:val="007E4809"/>
    <w:rsid w:val="007E4A84"/>
    <w:rsid w:val="007E4A8D"/>
    <w:rsid w:val="007E4B2F"/>
    <w:rsid w:val="007E4CC3"/>
    <w:rsid w:val="007E4D2A"/>
    <w:rsid w:val="007E4F05"/>
    <w:rsid w:val="007E4F47"/>
    <w:rsid w:val="007E4FB6"/>
    <w:rsid w:val="007E5002"/>
    <w:rsid w:val="007E502A"/>
    <w:rsid w:val="007E50E0"/>
    <w:rsid w:val="007E518E"/>
    <w:rsid w:val="007E5236"/>
    <w:rsid w:val="007E5418"/>
    <w:rsid w:val="007E54E1"/>
    <w:rsid w:val="007E5515"/>
    <w:rsid w:val="007E5612"/>
    <w:rsid w:val="007E59B0"/>
    <w:rsid w:val="007E5A47"/>
    <w:rsid w:val="007E5A8A"/>
    <w:rsid w:val="007E5A8C"/>
    <w:rsid w:val="007E5C6D"/>
    <w:rsid w:val="007E5D8E"/>
    <w:rsid w:val="007E5DAD"/>
    <w:rsid w:val="007E5E7B"/>
    <w:rsid w:val="007E604B"/>
    <w:rsid w:val="007E61FF"/>
    <w:rsid w:val="007E6337"/>
    <w:rsid w:val="007E633C"/>
    <w:rsid w:val="007E6343"/>
    <w:rsid w:val="007E6388"/>
    <w:rsid w:val="007E63B6"/>
    <w:rsid w:val="007E63E2"/>
    <w:rsid w:val="007E63F8"/>
    <w:rsid w:val="007E6681"/>
    <w:rsid w:val="007E673B"/>
    <w:rsid w:val="007E677F"/>
    <w:rsid w:val="007E68B4"/>
    <w:rsid w:val="007E68D0"/>
    <w:rsid w:val="007E6A80"/>
    <w:rsid w:val="007E6ABB"/>
    <w:rsid w:val="007E6CFB"/>
    <w:rsid w:val="007E6D2D"/>
    <w:rsid w:val="007E6D54"/>
    <w:rsid w:val="007E6E59"/>
    <w:rsid w:val="007E6FDE"/>
    <w:rsid w:val="007E6FEC"/>
    <w:rsid w:val="007E7028"/>
    <w:rsid w:val="007E7409"/>
    <w:rsid w:val="007E74E8"/>
    <w:rsid w:val="007E7747"/>
    <w:rsid w:val="007E7872"/>
    <w:rsid w:val="007E7935"/>
    <w:rsid w:val="007E7956"/>
    <w:rsid w:val="007E7A83"/>
    <w:rsid w:val="007E7B22"/>
    <w:rsid w:val="007E7B62"/>
    <w:rsid w:val="007E7BCC"/>
    <w:rsid w:val="007E7EBB"/>
    <w:rsid w:val="007E7ECE"/>
    <w:rsid w:val="007E7F16"/>
    <w:rsid w:val="007E7F3B"/>
    <w:rsid w:val="007F015F"/>
    <w:rsid w:val="007F021E"/>
    <w:rsid w:val="007F0247"/>
    <w:rsid w:val="007F025D"/>
    <w:rsid w:val="007F03D2"/>
    <w:rsid w:val="007F06EB"/>
    <w:rsid w:val="007F06EC"/>
    <w:rsid w:val="007F0836"/>
    <w:rsid w:val="007F0A0D"/>
    <w:rsid w:val="007F0B4E"/>
    <w:rsid w:val="007F0B72"/>
    <w:rsid w:val="007F0CB1"/>
    <w:rsid w:val="007F0D02"/>
    <w:rsid w:val="007F0E3E"/>
    <w:rsid w:val="007F0EE7"/>
    <w:rsid w:val="007F1048"/>
    <w:rsid w:val="007F1261"/>
    <w:rsid w:val="007F1437"/>
    <w:rsid w:val="007F1461"/>
    <w:rsid w:val="007F15ED"/>
    <w:rsid w:val="007F16CF"/>
    <w:rsid w:val="007F17CD"/>
    <w:rsid w:val="007F199F"/>
    <w:rsid w:val="007F1B50"/>
    <w:rsid w:val="007F1BCF"/>
    <w:rsid w:val="007F1BD3"/>
    <w:rsid w:val="007F1F2B"/>
    <w:rsid w:val="007F23DA"/>
    <w:rsid w:val="007F252D"/>
    <w:rsid w:val="007F266F"/>
    <w:rsid w:val="007F26C3"/>
    <w:rsid w:val="007F272D"/>
    <w:rsid w:val="007F2766"/>
    <w:rsid w:val="007F280E"/>
    <w:rsid w:val="007F28B9"/>
    <w:rsid w:val="007F28D4"/>
    <w:rsid w:val="007F295C"/>
    <w:rsid w:val="007F2B65"/>
    <w:rsid w:val="007F2B85"/>
    <w:rsid w:val="007F2BC1"/>
    <w:rsid w:val="007F2C83"/>
    <w:rsid w:val="007F2C8B"/>
    <w:rsid w:val="007F2D27"/>
    <w:rsid w:val="007F2E16"/>
    <w:rsid w:val="007F2E42"/>
    <w:rsid w:val="007F2FB0"/>
    <w:rsid w:val="007F32AB"/>
    <w:rsid w:val="007F3505"/>
    <w:rsid w:val="007F359A"/>
    <w:rsid w:val="007F361C"/>
    <w:rsid w:val="007F363D"/>
    <w:rsid w:val="007F3726"/>
    <w:rsid w:val="007F39CE"/>
    <w:rsid w:val="007F3AE9"/>
    <w:rsid w:val="007F3B41"/>
    <w:rsid w:val="007F3B70"/>
    <w:rsid w:val="007F3D1F"/>
    <w:rsid w:val="007F3E5D"/>
    <w:rsid w:val="007F40D9"/>
    <w:rsid w:val="007F4355"/>
    <w:rsid w:val="007F4384"/>
    <w:rsid w:val="007F45C2"/>
    <w:rsid w:val="007F482D"/>
    <w:rsid w:val="007F4D77"/>
    <w:rsid w:val="007F4E48"/>
    <w:rsid w:val="007F4EB7"/>
    <w:rsid w:val="007F4F5F"/>
    <w:rsid w:val="007F5096"/>
    <w:rsid w:val="007F50AF"/>
    <w:rsid w:val="007F5102"/>
    <w:rsid w:val="007F517A"/>
    <w:rsid w:val="007F51CE"/>
    <w:rsid w:val="007F51F4"/>
    <w:rsid w:val="007F527F"/>
    <w:rsid w:val="007F53BF"/>
    <w:rsid w:val="007F53DE"/>
    <w:rsid w:val="007F5524"/>
    <w:rsid w:val="007F5697"/>
    <w:rsid w:val="007F56F9"/>
    <w:rsid w:val="007F5A8E"/>
    <w:rsid w:val="007F5B16"/>
    <w:rsid w:val="007F5B9F"/>
    <w:rsid w:val="007F5D32"/>
    <w:rsid w:val="007F5E03"/>
    <w:rsid w:val="007F5F90"/>
    <w:rsid w:val="007F5F9C"/>
    <w:rsid w:val="007F6036"/>
    <w:rsid w:val="007F61D0"/>
    <w:rsid w:val="007F627E"/>
    <w:rsid w:val="007F633E"/>
    <w:rsid w:val="007F6340"/>
    <w:rsid w:val="007F638B"/>
    <w:rsid w:val="007F64D4"/>
    <w:rsid w:val="007F64E7"/>
    <w:rsid w:val="007F683B"/>
    <w:rsid w:val="007F68C3"/>
    <w:rsid w:val="007F68F6"/>
    <w:rsid w:val="007F69FC"/>
    <w:rsid w:val="007F6B25"/>
    <w:rsid w:val="007F6D51"/>
    <w:rsid w:val="007F6F24"/>
    <w:rsid w:val="007F6FD3"/>
    <w:rsid w:val="007F701B"/>
    <w:rsid w:val="007F7049"/>
    <w:rsid w:val="007F70DD"/>
    <w:rsid w:val="007F71FC"/>
    <w:rsid w:val="007F7228"/>
    <w:rsid w:val="007F7242"/>
    <w:rsid w:val="007F73E4"/>
    <w:rsid w:val="007F74C2"/>
    <w:rsid w:val="007F76AB"/>
    <w:rsid w:val="007F7707"/>
    <w:rsid w:val="007F7750"/>
    <w:rsid w:val="007F776E"/>
    <w:rsid w:val="007F7897"/>
    <w:rsid w:val="007F79E8"/>
    <w:rsid w:val="007F7A38"/>
    <w:rsid w:val="007F7B4D"/>
    <w:rsid w:val="007F7B75"/>
    <w:rsid w:val="007F7F2D"/>
    <w:rsid w:val="00800267"/>
    <w:rsid w:val="008002FF"/>
    <w:rsid w:val="00800424"/>
    <w:rsid w:val="00800556"/>
    <w:rsid w:val="00800610"/>
    <w:rsid w:val="0080062E"/>
    <w:rsid w:val="0080067A"/>
    <w:rsid w:val="00800800"/>
    <w:rsid w:val="0080098B"/>
    <w:rsid w:val="00800A2D"/>
    <w:rsid w:val="00800AA5"/>
    <w:rsid w:val="00800AC6"/>
    <w:rsid w:val="00800AD2"/>
    <w:rsid w:val="00800BC7"/>
    <w:rsid w:val="00800C6B"/>
    <w:rsid w:val="008010D5"/>
    <w:rsid w:val="00801156"/>
    <w:rsid w:val="0080131E"/>
    <w:rsid w:val="008013CA"/>
    <w:rsid w:val="00801421"/>
    <w:rsid w:val="00801524"/>
    <w:rsid w:val="0080179A"/>
    <w:rsid w:val="008017C3"/>
    <w:rsid w:val="008017D8"/>
    <w:rsid w:val="00801862"/>
    <w:rsid w:val="008018E1"/>
    <w:rsid w:val="008019DB"/>
    <w:rsid w:val="00801B10"/>
    <w:rsid w:val="00801B52"/>
    <w:rsid w:val="00801BCB"/>
    <w:rsid w:val="00801DFB"/>
    <w:rsid w:val="00802155"/>
    <w:rsid w:val="00802434"/>
    <w:rsid w:val="008024A7"/>
    <w:rsid w:val="00802698"/>
    <w:rsid w:val="00802708"/>
    <w:rsid w:val="008027A3"/>
    <w:rsid w:val="00802833"/>
    <w:rsid w:val="00802893"/>
    <w:rsid w:val="0080297F"/>
    <w:rsid w:val="00802A2B"/>
    <w:rsid w:val="00802C1A"/>
    <w:rsid w:val="00802CDD"/>
    <w:rsid w:val="00802E89"/>
    <w:rsid w:val="00802EC4"/>
    <w:rsid w:val="00802FB6"/>
    <w:rsid w:val="008031B3"/>
    <w:rsid w:val="0080333B"/>
    <w:rsid w:val="00803343"/>
    <w:rsid w:val="00803375"/>
    <w:rsid w:val="0080342C"/>
    <w:rsid w:val="00803475"/>
    <w:rsid w:val="00803559"/>
    <w:rsid w:val="0080396E"/>
    <w:rsid w:val="00803C7C"/>
    <w:rsid w:val="00803CC7"/>
    <w:rsid w:val="00803E38"/>
    <w:rsid w:val="00803E4B"/>
    <w:rsid w:val="00803EA0"/>
    <w:rsid w:val="00803EED"/>
    <w:rsid w:val="00803EF7"/>
    <w:rsid w:val="00803F68"/>
    <w:rsid w:val="008040AE"/>
    <w:rsid w:val="008041A8"/>
    <w:rsid w:val="00804203"/>
    <w:rsid w:val="00804537"/>
    <w:rsid w:val="0080456C"/>
    <w:rsid w:val="0080456F"/>
    <w:rsid w:val="008045F9"/>
    <w:rsid w:val="008046EA"/>
    <w:rsid w:val="0080471F"/>
    <w:rsid w:val="00804735"/>
    <w:rsid w:val="00804862"/>
    <w:rsid w:val="008048AA"/>
    <w:rsid w:val="00804A0D"/>
    <w:rsid w:val="00804DC5"/>
    <w:rsid w:val="00804DCF"/>
    <w:rsid w:val="00804DDB"/>
    <w:rsid w:val="00804E0D"/>
    <w:rsid w:val="00804E7D"/>
    <w:rsid w:val="00804F17"/>
    <w:rsid w:val="00804F4D"/>
    <w:rsid w:val="00804FA8"/>
    <w:rsid w:val="00805135"/>
    <w:rsid w:val="0080522E"/>
    <w:rsid w:val="00805622"/>
    <w:rsid w:val="0080576B"/>
    <w:rsid w:val="00805829"/>
    <w:rsid w:val="00805AB6"/>
    <w:rsid w:val="00805B8B"/>
    <w:rsid w:val="00805F61"/>
    <w:rsid w:val="00805F71"/>
    <w:rsid w:val="008063C1"/>
    <w:rsid w:val="00806455"/>
    <w:rsid w:val="008064E9"/>
    <w:rsid w:val="0080656F"/>
    <w:rsid w:val="0080661B"/>
    <w:rsid w:val="00806669"/>
    <w:rsid w:val="00806718"/>
    <w:rsid w:val="0080693C"/>
    <w:rsid w:val="00806B63"/>
    <w:rsid w:val="00806CFA"/>
    <w:rsid w:val="00806D2F"/>
    <w:rsid w:val="00806D51"/>
    <w:rsid w:val="00806DA7"/>
    <w:rsid w:val="008070B2"/>
    <w:rsid w:val="0080743C"/>
    <w:rsid w:val="00807606"/>
    <w:rsid w:val="008076CE"/>
    <w:rsid w:val="00807700"/>
    <w:rsid w:val="0080771E"/>
    <w:rsid w:val="00807787"/>
    <w:rsid w:val="008077C5"/>
    <w:rsid w:val="008078A3"/>
    <w:rsid w:val="00807D22"/>
    <w:rsid w:val="00807DA2"/>
    <w:rsid w:val="00807DEB"/>
    <w:rsid w:val="00807E16"/>
    <w:rsid w:val="00807E90"/>
    <w:rsid w:val="00807F00"/>
    <w:rsid w:val="00807F7F"/>
    <w:rsid w:val="00810096"/>
    <w:rsid w:val="00810103"/>
    <w:rsid w:val="0081029B"/>
    <w:rsid w:val="008102AC"/>
    <w:rsid w:val="008102E1"/>
    <w:rsid w:val="00810306"/>
    <w:rsid w:val="008103C0"/>
    <w:rsid w:val="0081051A"/>
    <w:rsid w:val="008105AB"/>
    <w:rsid w:val="00810716"/>
    <w:rsid w:val="00810798"/>
    <w:rsid w:val="008109A8"/>
    <w:rsid w:val="008109AD"/>
    <w:rsid w:val="008109BC"/>
    <w:rsid w:val="00810A02"/>
    <w:rsid w:val="00810BB7"/>
    <w:rsid w:val="00810BD8"/>
    <w:rsid w:val="00810C51"/>
    <w:rsid w:val="00810D3F"/>
    <w:rsid w:val="00810E1A"/>
    <w:rsid w:val="00811039"/>
    <w:rsid w:val="008110DA"/>
    <w:rsid w:val="0081142B"/>
    <w:rsid w:val="00811488"/>
    <w:rsid w:val="008114AE"/>
    <w:rsid w:val="008115D9"/>
    <w:rsid w:val="008116E1"/>
    <w:rsid w:val="0081173A"/>
    <w:rsid w:val="008117B9"/>
    <w:rsid w:val="008117D3"/>
    <w:rsid w:val="00811855"/>
    <w:rsid w:val="0081189C"/>
    <w:rsid w:val="008118A1"/>
    <w:rsid w:val="00811953"/>
    <w:rsid w:val="008119A2"/>
    <w:rsid w:val="00811A63"/>
    <w:rsid w:val="00811B46"/>
    <w:rsid w:val="00811BE7"/>
    <w:rsid w:val="00811C20"/>
    <w:rsid w:val="00811C28"/>
    <w:rsid w:val="00811CA5"/>
    <w:rsid w:val="00811EEB"/>
    <w:rsid w:val="00811F95"/>
    <w:rsid w:val="0081226F"/>
    <w:rsid w:val="008123E7"/>
    <w:rsid w:val="00812410"/>
    <w:rsid w:val="00812486"/>
    <w:rsid w:val="00812604"/>
    <w:rsid w:val="00812641"/>
    <w:rsid w:val="00812701"/>
    <w:rsid w:val="0081296A"/>
    <w:rsid w:val="00812B2F"/>
    <w:rsid w:val="00812B51"/>
    <w:rsid w:val="00812B83"/>
    <w:rsid w:val="00812B8B"/>
    <w:rsid w:val="00812BEA"/>
    <w:rsid w:val="00812C2F"/>
    <w:rsid w:val="00812C50"/>
    <w:rsid w:val="00812D69"/>
    <w:rsid w:val="00812E80"/>
    <w:rsid w:val="00813046"/>
    <w:rsid w:val="0081314B"/>
    <w:rsid w:val="008131DC"/>
    <w:rsid w:val="008131ED"/>
    <w:rsid w:val="008131F7"/>
    <w:rsid w:val="0081353D"/>
    <w:rsid w:val="008135BE"/>
    <w:rsid w:val="00813788"/>
    <w:rsid w:val="00813800"/>
    <w:rsid w:val="00813869"/>
    <w:rsid w:val="00813899"/>
    <w:rsid w:val="00813976"/>
    <w:rsid w:val="00813B47"/>
    <w:rsid w:val="00813BB7"/>
    <w:rsid w:val="00813BC1"/>
    <w:rsid w:val="00813C4F"/>
    <w:rsid w:val="00813D24"/>
    <w:rsid w:val="00813FC8"/>
    <w:rsid w:val="00814051"/>
    <w:rsid w:val="008140C5"/>
    <w:rsid w:val="008140E9"/>
    <w:rsid w:val="008142A4"/>
    <w:rsid w:val="008142E8"/>
    <w:rsid w:val="00814368"/>
    <w:rsid w:val="008143F9"/>
    <w:rsid w:val="0081450F"/>
    <w:rsid w:val="008147C5"/>
    <w:rsid w:val="00814876"/>
    <w:rsid w:val="00814AB0"/>
    <w:rsid w:val="00814C6B"/>
    <w:rsid w:val="00814C6E"/>
    <w:rsid w:val="00814DE3"/>
    <w:rsid w:val="00814E20"/>
    <w:rsid w:val="00814F61"/>
    <w:rsid w:val="008150E3"/>
    <w:rsid w:val="008150EC"/>
    <w:rsid w:val="0081516A"/>
    <w:rsid w:val="008151D6"/>
    <w:rsid w:val="0081536B"/>
    <w:rsid w:val="00815408"/>
    <w:rsid w:val="0081568E"/>
    <w:rsid w:val="00815690"/>
    <w:rsid w:val="008156B4"/>
    <w:rsid w:val="00815796"/>
    <w:rsid w:val="008157AC"/>
    <w:rsid w:val="00815803"/>
    <w:rsid w:val="00815813"/>
    <w:rsid w:val="00815902"/>
    <w:rsid w:val="00815A73"/>
    <w:rsid w:val="00815D24"/>
    <w:rsid w:val="00815D50"/>
    <w:rsid w:val="00815DC8"/>
    <w:rsid w:val="00815DED"/>
    <w:rsid w:val="00815E67"/>
    <w:rsid w:val="00815F39"/>
    <w:rsid w:val="00816015"/>
    <w:rsid w:val="0081611D"/>
    <w:rsid w:val="00816121"/>
    <w:rsid w:val="008161A5"/>
    <w:rsid w:val="00816224"/>
    <w:rsid w:val="00816262"/>
    <w:rsid w:val="0081630B"/>
    <w:rsid w:val="00816398"/>
    <w:rsid w:val="008166C3"/>
    <w:rsid w:val="00816766"/>
    <w:rsid w:val="00816840"/>
    <w:rsid w:val="0081694E"/>
    <w:rsid w:val="00816A92"/>
    <w:rsid w:val="00816CBC"/>
    <w:rsid w:val="00816DFD"/>
    <w:rsid w:val="00816FF9"/>
    <w:rsid w:val="008170E9"/>
    <w:rsid w:val="00817353"/>
    <w:rsid w:val="0081742B"/>
    <w:rsid w:val="0081765F"/>
    <w:rsid w:val="008177C2"/>
    <w:rsid w:val="00817A45"/>
    <w:rsid w:val="00817A5E"/>
    <w:rsid w:val="00817B33"/>
    <w:rsid w:val="00817B98"/>
    <w:rsid w:val="00817C05"/>
    <w:rsid w:val="00817DA0"/>
    <w:rsid w:val="00817E0F"/>
    <w:rsid w:val="00817F41"/>
    <w:rsid w:val="00820154"/>
    <w:rsid w:val="0082016E"/>
    <w:rsid w:val="008201CB"/>
    <w:rsid w:val="00820276"/>
    <w:rsid w:val="00820378"/>
    <w:rsid w:val="0082044B"/>
    <w:rsid w:val="0082046B"/>
    <w:rsid w:val="008204AA"/>
    <w:rsid w:val="008204BB"/>
    <w:rsid w:val="00820613"/>
    <w:rsid w:val="00820662"/>
    <w:rsid w:val="00820830"/>
    <w:rsid w:val="0082086F"/>
    <w:rsid w:val="0082089E"/>
    <w:rsid w:val="008208CD"/>
    <w:rsid w:val="00820956"/>
    <w:rsid w:val="00820973"/>
    <w:rsid w:val="00820980"/>
    <w:rsid w:val="00820A34"/>
    <w:rsid w:val="00820AE1"/>
    <w:rsid w:val="00820CB7"/>
    <w:rsid w:val="00820DE4"/>
    <w:rsid w:val="00820DFE"/>
    <w:rsid w:val="00820E19"/>
    <w:rsid w:val="00820EC8"/>
    <w:rsid w:val="0082137E"/>
    <w:rsid w:val="0082174A"/>
    <w:rsid w:val="00821759"/>
    <w:rsid w:val="00821825"/>
    <w:rsid w:val="00821852"/>
    <w:rsid w:val="0082196C"/>
    <w:rsid w:val="0082199B"/>
    <w:rsid w:val="008219A1"/>
    <w:rsid w:val="008219A3"/>
    <w:rsid w:val="00821CEF"/>
    <w:rsid w:val="00821E2A"/>
    <w:rsid w:val="00821E38"/>
    <w:rsid w:val="00821F59"/>
    <w:rsid w:val="00822001"/>
    <w:rsid w:val="00822061"/>
    <w:rsid w:val="00822158"/>
    <w:rsid w:val="008221B3"/>
    <w:rsid w:val="008223C0"/>
    <w:rsid w:val="0082247A"/>
    <w:rsid w:val="00822482"/>
    <w:rsid w:val="008224E3"/>
    <w:rsid w:val="008224ED"/>
    <w:rsid w:val="00822585"/>
    <w:rsid w:val="008225BA"/>
    <w:rsid w:val="00822886"/>
    <w:rsid w:val="00822ACB"/>
    <w:rsid w:val="00822B25"/>
    <w:rsid w:val="00822B5E"/>
    <w:rsid w:val="00822B86"/>
    <w:rsid w:val="00822D6B"/>
    <w:rsid w:val="00822EA3"/>
    <w:rsid w:val="00823054"/>
    <w:rsid w:val="008230ED"/>
    <w:rsid w:val="00823177"/>
    <w:rsid w:val="0082337A"/>
    <w:rsid w:val="008233DC"/>
    <w:rsid w:val="0082343C"/>
    <w:rsid w:val="008236D1"/>
    <w:rsid w:val="00823A4F"/>
    <w:rsid w:val="00823C25"/>
    <w:rsid w:val="00823C99"/>
    <w:rsid w:val="00823CEB"/>
    <w:rsid w:val="00823DAC"/>
    <w:rsid w:val="00823EA7"/>
    <w:rsid w:val="00823F23"/>
    <w:rsid w:val="00823F42"/>
    <w:rsid w:val="00823F76"/>
    <w:rsid w:val="00824114"/>
    <w:rsid w:val="008241F6"/>
    <w:rsid w:val="00824201"/>
    <w:rsid w:val="008243C9"/>
    <w:rsid w:val="00824456"/>
    <w:rsid w:val="008244C8"/>
    <w:rsid w:val="008244F2"/>
    <w:rsid w:val="008245B3"/>
    <w:rsid w:val="00824605"/>
    <w:rsid w:val="008246C3"/>
    <w:rsid w:val="008247A7"/>
    <w:rsid w:val="008248B5"/>
    <w:rsid w:val="00824A5A"/>
    <w:rsid w:val="00824C93"/>
    <w:rsid w:val="00824D10"/>
    <w:rsid w:val="00824DF0"/>
    <w:rsid w:val="00824EA0"/>
    <w:rsid w:val="00824F0D"/>
    <w:rsid w:val="00824F37"/>
    <w:rsid w:val="00824FD2"/>
    <w:rsid w:val="0082503F"/>
    <w:rsid w:val="00825173"/>
    <w:rsid w:val="008251A3"/>
    <w:rsid w:val="008251FE"/>
    <w:rsid w:val="00825258"/>
    <w:rsid w:val="00825269"/>
    <w:rsid w:val="008254B2"/>
    <w:rsid w:val="008254BE"/>
    <w:rsid w:val="0082569E"/>
    <w:rsid w:val="0082593C"/>
    <w:rsid w:val="00825967"/>
    <w:rsid w:val="008259B1"/>
    <w:rsid w:val="00825BB9"/>
    <w:rsid w:val="00825BEE"/>
    <w:rsid w:val="00825CBD"/>
    <w:rsid w:val="00825DAC"/>
    <w:rsid w:val="0082628A"/>
    <w:rsid w:val="00826313"/>
    <w:rsid w:val="008265C8"/>
    <w:rsid w:val="00826824"/>
    <w:rsid w:val="008269C7"/>
    <w:rsid w:val="00826C57"/>
    <w:rsid w:val="00826D43"/>
    <w:rsid w:val="00826ECF"/>
    <w:rsid w:val="00826F33"/>
    <w:rsid w:val="00826F58"/>
    <w:rsid w:val="00826FB5"/>
    <w:rsid w:val="00827305"/>
    <w:rsid w:val="008273A9"/>
    <w:rsid w:val="008273D5"/>
    <w:rsid w:val="00827453"/>
    <w:rsid w:val="00827546"/>
    <w:rsid w:val="0082764E"/>
    <w:rsid w:val="0082769F"/>
    <w:rsid w:val="0082777B"/>
    <w:rsid w:val="008277F8"/>
    <w:rsid w:val="00827B78"/>
    <w:rsid w:val="00827BAE"/>
    <w:rsid w:val="00827C67"/>
    <w:rsid w:val="00827C7A"/>
    <w:rsid w:val="00827C89"/>
    <w:rsid w:val="00827EAB"/>
    <w:rsid w:val="00827F73"/>
    <w:rsid w:val="00827FFC"/>
    <w:rsid w:val="0083001C"/>
    <w:rsid w:val="008304EC"/>
    <w:rsid w:val="008304FC"/>
    <w:rsid w:val="00830522"/>
    <w:rsid w:val="008306E9"/>
    <w:rsid w:val="008306FF"/>
    <w:rsid w:val="00830754"/>
    <w:rsid w:val="00830954"/>
    <w:rsid w:val="0083096C"/>
    <w:rsid w:val="00830974"/>
    <w:rsid w:val="008309C8"/>
    <w:rsid w:val="008309E4"/>
    <w:rsid w:val="00830A61"/>
    <w:rsid w:val="00830A76"/>
    <w:rsid w:val="00830ADC"/>
    <w:rsid w:val="00830BD0"/>
    <w:rsid w:val="00830BFB"/>
    <w:rsid w:val="00830C5F"/>
    <w:rsid w:val="00830D25"/>
    <w:rsid w:val="00830DAB"/>
    <w:rsid w:val="00830E38"/>
    <w:rsid w:val="00830FB4"/>
    <w:rsid w:val="00831048"/>
    <w:rsid w:val="00831100"/>
    <w:rsid w:val="008312CB"/>
    <w:rsid w:val="00831300"/>
    <w:rsid w:val="0083130C"/>
    <w:rsid w:val="00831479"/>
    <w:rsid w:val="008315BC"/>
    <w:rsid w:val="008316C2"/>
    <w:rsid w:val="008316E6"/>
    <w:rsid w:val="0083171F"/>
    <w:rsid w:val="00831B3B"/>
    <w:rsid w:val="00831EFE"/>
    <w:rsid w:val="00831F79"/>
    <w:rsid w:val="00832040"/>
    <w:rsid w:val="0083237B"/>
    <w:rsid w:val="008323BE"/>
    <w:rsid w:val="00832459"/>
    <w:rsid w:val="008324AF"/>
    <w:rsid w:val="00832509"/>
    <w:rsid w:val="008325C2"/>
    <w:rsid w:val="0083295A"/>
    <w:rsid w:val="00832A17"/>
    <w:rsid w:val="00832DDD"/>
    <w:rsid w:val="00832FC1"/>
    <w:rsid w:val="00832FDD"/>
    <w:rsid w:val="00832FE5"/>
    <w:rsid w:val="00833055"/>
    <w:rsid w:val="008331C3"/>
    <w:rsid w:val="00833208"/>
    <w:rsid w:val="0083333A"/>
    <w:rsid w:val="0083337B"/>
    <w:rsid w:val="008334C6"/>
    <w:rsid w:val="00833527"/>
    <w:rsid w:val="00833795"/>
    <w:rsid w:val="00833800"/>
    <w:rsid w:val="008338BA"/>
    <w:rsid w:val="0083399A"/>
    <w:rsid w:val="0083399F"/>
    <w:rsid w:val="008339C9"/>
    <w:rsid w:val="00833B44"/>
    <w:rsid w:val="00833B4F"/>
    <w:rsid w:val="00833DA3"/>
    <w:rsid w:val="00833EEA"/>
    <w:rsid w:val="00833FB6"/>
    <w:rsid w:val="00834167"/>
    <w:rsid w:val="00834303"/>
    <w:rsid w:val="0083449C"/>
    <w:rsid w:val="00834642"/>
    <w:rsid w:val="0083478C"/>
    <w:rsid w:val="00834A22"/>
    <w:rsid w:val="00834A82"/>
    <w:rsid w:val="00834B9C"/>
    <w:rsid w:val="00834CC7"/>
    <w:rsid w:val="00834CD3"/>
    <w:rsid w:val="00834D2A"/>
    <w:rsid w:val="00834E1B"/>
    <w:rsid w:val="00834EA9"/>
    <w:rsid w:val="00834EF2"/>
    <w:rsid w:val="00834FD9"/>
    <w:rsid w:val="00834FE5"/>
    <w:rsid w:val="0083516C"/>
    <w:rsid w:val="00835410"/>
    <w:rsid w:val="00835531"/>
    <w:rsid w:val="00835585"/>
    <w:rsid w:val="00835732"/>
    <w:rsid w:val="00835787"/>
    <w:rsid w:val="00835852"/>
    <w:rsid w:val="008358E4"/>
    <w:rsid w:val="008358F8"/>
    <w:rsid w:val="00835AD3"/>
    <w:rsid w:val="00835B8D"/>
    <w:rsid w:val="00835CB2"/>
    <w:rsid w:val="00835DD5"/>
    <w:rsid w:val="00835E8A"/>
    <w:rsid w:val="00836194"/>
    <w:rsid w:val="008361D8"/>
    <w:rsid w:val="00836298"/>
    <w:rsid w:val="008363D0"/>
    <w:rsid w:val="00836491"/>
    <w:rsid w:val="00836537"/>
    <w:rsid w:val="008366F3"/>
    <w:rsid w:val="00836701"/>
    <w:rsid w:val="00836853"/>
    <w:rsid w:val="00836909"/>
    <w:rsid w:val="00836911"/>
    <w:rsid w:val="008369E7"/>
    <w:rsid w:val="00836AA1"/>
    <w:rsid w:val="00836C59"/>
    <w:rsid w:val="00836C73"/>
    <w:rsid w:val="00836E2E"/>
    <w:rsid w:val="00836EC8"/>
    <w:rsid w:val="00836ED0"/>
    <w:rsid w:val="00836F12"/>
    <w:rsid w:val="00837083"/>
    <w:rsid w:val="008370E4"/>
    <w:rsid w:val="0083717E"/>
    <w:rsid w:val="0083726E"/>
    <w:rsid w:val="00837362"/>
    <w:rsid w:val="0083736F"/>
    <w:rsid w:val="008374AA"/>
    <w:rsid w:val="008374C9"/>
    <w:rsid w:val="00837542"/>
    <w:rsid w:val="0083756E"/>
    <w:rsid w:val="00837570"/>
    <w:rsid w:val="00837C1D"/>
    <w:rsid w:val="00837C77"/>
    <w:rsid w:val="00837D3D"/>
    <w:rsid w:val="00837D67"/>
    <w:rsid w:val="00837DFF"/>
    <w:rsid w:val="0084007B"/>
    <w:rsid w:val="0084014B"/>
    <w:rsid w:val="0084019B"/>
    <w:rsid w:val="008401C7"/>
    <w:rsid w:val="0084027D"/>
    <w:rsid w:val="00840338"/>
    <w:rsid w:val="008404C9"/>
    <w:rsid w:val="00840513"/>
    <w:rsid w:val="008405DE"/>
    <w:rsid w:val="00840740"/>
    <w:rsid w:val="008407BE"/>
    <w:rsid w:val="00840917"/>
    <w:rsid w:val="00840939"/>
    <w:rsid w:val="0084096A"/>
    <w:rsid w:val="00840AA9"/>
    <w:rsid w:val="00840C90"/>
    <w:rsid w:val="00840E21"/>
    <w:rsid w:val="00840EB1"/>
    <w:rsid w:val="00840F54"/>
    <w:rsid w:val="00840F72"/>
    <w:rsid w:val="00840F9D"/>
    <w:rsid w:val="008410AB"/>
    <w:rsid w:val="008410C1"/>
    <w:rsid w:val="008410C7"/>
    <w:rsid w:val="00841179"/>
    <w:rsid w:val="008411CA"/>
    <w:rsid w:val="0084127D"/>
    <w:rsid w:val="0084142A"/>
    <w:rsid w:val="0084177A"/>
    <w:rsid w:val="0084181C"/>
    <w:rsid w:val="0084184E"/>
    <w:rsid w:val="0084198E"/>
    <w:rsid w:val="00841A17"/>
    <w:rsid w:val="00841A58"/>
    <w:rsid w:val="00841AAE"/>
    <w:rsid w:val="00841C25"/>
    <w:rsid w:val="00841EA2"/>
    <w:rsid w:val="00841ECA"/>
    <w:rsid w:val="008420E0"/>
    <w:rsid w:val="0084217A"/>
    <w:rsid w:val="00842237"/>
    <w:rsid w:val="00842303"/>
    <w:rsid w:val="0084250D"/>
    <w:rsid w:val="008425BA"/>
    <w:rsid w:val="00842639"/>
    <w:rsid w:val="008428E8"/>
    <w:rsid w:val="00842AE8"/>
    <w:rsid w:val="00843183"/>
    <w:rsid w:val="00843210"/>
    <w:rsid w:val="008433F2"/>
    <w:rsid w:val="008435FE"/>
    <w:rsid w:val="00843600"/>
    <w:rsid w:val="00843707"/>
    <w:rsid w:val="00843763"/>
    <w:rsid w:val="00843878"/>
    <w:rsid w:val="008438B4"/>
    <w:rsid w:val="0084398B"/>
    <w:rsid w:val="00843A12"/>
    <w:rsid w:val="00843B5E"/>
    <w:rsid w:val="00843CB1"/>
    <w:rsid w:val="00843D07"/>
    <w:rsid w:val="00843D53"/>
    <w:rsid w:val="00843E05"/>
    <w:rsid w:val="00843EA1"/>
    <w:rsid w:val="00844152"/>
    <w:rsid w:val="008441FC"/>
    <w:rsid w:val="0084425F"/>
    <w:rsid w:val="0084440B"/>
    <w:rsid w:val="008444A9"/>
    <w:rsid w:val="00844553"/>
    <w:rsid w:val="0084456F"/>
    <w:rsid w:val="0084470D"/>
    <w:rsid w:val="0084484E"/>
    <w:rsid w:val="00844B07"/>
    <w:rsid w:val="00844B84"/>
    <w:rsid w:val="00844C08"/>
    <w:rsid w:val="00844C6B"/>
    <w:rsid w:val="00844D4C"/>
    <w:rsid w:val="00844E17"/>
    <w:rsid w:val="00844E4F"/>
    <w:rsid w:val="00844EEC"/>
    <w:rsid w:val="00844FDB"/>
    <w:rsid w:val="00845026"/>
    <w:rsid w:val="0084511B"/>
    <w:rsid w:val="008451AC"/>
    <w:rsid w:val="00845259"/>
    <w:rsid w:val="0084529B"/>
    <w:rsid w:val="0084557A"/>
    <w:rsid w:val="0084557B"/>
    <w:rsid w:val="008455B4"/>
    <w:rsid w:val="008456A4"/>
    <w:rsid w:val="0084578C"/>
    <w:rsid w:val="008457B3"/>
    <w:rsid w:val="00845827"/>
    <w:rsid w:val="008458AB"/>
    <w:rsid w:val="008458D0"/>
    <w:rsid w:val="0084599A"/>
    <w:rsid w:val="00845AF1"/>
    <w:rsid w:val="00845C21"/>
    <w:rsid w:val="00845C95"/>
    <w:rsid w:val="00845E0C"/>
    <w:rsid w:val="00845EC3"/>
    <w:rsid w:val="00845F59"/>
    <w:rsid w:val="00845FFF"/>
    <w:rsid w:val="008460D4"/>
    <w:rsid w:val="0084618E"/>
    <w:rsid w:val="00846193"/>
    <w:rsid w:val="00846203"/>
    <w:rsid w:val="00846206"/>
    <w:rsid w:val="0084633F"/>
    <w:rsid w:val="008464F8"/>
    <w:rsid w:val="00846629"/>
    <w:rsid w:val="0084669E"/>
    <w:rsid w:val="0084678E"/>
    <w:rsid w:val="008468CC"/>
    <w:rsid w:val="00846977"/>
    <w:rsid w:val="008469E6"/>
    <w:rsid w:val="00846B15"/>
    <w:rsid w:val="00846B34"/>
    <w:rsid w:val="00846BEE"/>
    <w:rsid w:val="00846C31"/>
    <w:rsid w:val="00846D27"/>
    <w:rsid w:val="00846DC6"/>
    <w:rsid w:val="00846FFF"/>
    <w:rsid w:val="00847205"/>
    <w:rsid w:val="0084720A"/>
    <w:rsid w:val="00847302"/>
    <w:rsid w:val="00847325"/>
    <w:rsid w:val="00847429"/>
    <w:rsid w:val="0084744F"/>
    <w:rsid w:val="008474A8"/>
    <w:rsid w:val="00847610"/>
    <w:rsid w:val="00847841"/>
    <w:rsid w:val="0084785C"/>
    <w:rsid w:val="00847984"/>
    <w:rsid w:val="008479EF"/>
    <w:rsid w:val="00847B63"/>
    <w:rsid w:val="00847C0B"/>
    <w:rsid w:val="00847C0C"/>
    <w:rsid w:val="00847E33"/>
    <w:rsid w:val="00847EED"/>
    <w:rsid w:val="00850028"/>
    <w:rsid w:val="008500EA"/>
    <w:rsid w:val="00850156"/>
    <w:rsid w:val="00850237"/>
    <w:rsid w:val="008502ED"/>
    <w:rsid w:val="008503E0"/>
    <w:rsid w:val="00850542"/>
    <w:rsid w:val="00850563"/>
    <w:rsid w:val="00850579"/>
    <w:rsid w:val="00850655"/>
    <w:rsid w:val="008508D8"/>
    <w:rsid w:val="00850947"/>
    <w:rsid w:val="008509E2"/>
    <w:rsid w:val="00850ADD"/>
    <w:rsid w:val="00850BE7"/>
    <w:rsid w:val="00850C36"/>
    <w:rsid w:val="00850C7D"/>
    <w:rsid w:val="00850D10"/>
    <w:rsid w:val="00850D81"/>
    <w:rsid w:val="00850DE0"/>
    <w:rsid w:val="00850F68"/>
    <w:rsid w:val="00850F8A"/>
    <w:rsid w:val="00851271"/>
    <w:rsid w:val="0085128A"/>
    <w:rsid w:val="008512CB"/>
    <w:rsid w:val="008513D6"/>
    <w:rsid w:val="00851499"/>
    <w:rsid w:val="0085150A"/>
    <w:rsid w:val="00851633"/>
    <w:rsid w:val="00851758"/>
    <w:rsid w:val="00851839"/>
    <w:rsid w:val="00851A50"/>
    <w:rsid w:val="00851C6F"/>
    <w:rsid w:val="00851E28"/>
    <w:rsid w:val="00851E3C"/>
    <w:rsid w:val="00851E62"/>
    <w:rsid w:val="0085257C"/>
    <w:rsid w:val="00852663"/>
    <w:rsid w:val="008526E3"/>
    <w:rsid w:val="008527BD"/>
    <w:rsid w:val="0085283A"/>
    <w:rsid w:val="0085294B"/>
    <w:rsid w:val="00852954"/>
    <w:rsid w:val="0085298C"/>
    <w:rsid w:val="00852A1F"/>
    <w:rsid w:val="00852A3F"/>
    <w:rsid w:val="00852A9E"/>
    <w:rsid w:val="00852CCA"/>
    <w:rsid w:val="00852D5F"/>
    <w:rsid w:val="00852EB2"/>
    <w:rsid w:val="00853075"/>
    <w:rsid w:val="00853125"/>
    <w:rsid w:val="00853129"/>
    <w:rsid w:val="0085321D"/>
    <w:rsid w:val="0085321E"/>
    <w:rsid w:val="00853329"/>
    <w:rsid w:val="0085338A"/>
    <w:rsid w:val="00853487"/>
    <w:rsid w:val="008534BE"/>
    <w:rsid w:val="008535D4"/>
    <w:rsid w:val="00853614"/>
    <w:rsid w:val="00853716"/>
    <w:rsid w:val="0085376E"/>
    <w:rsid w:val="008537CE"/>
    <w:rsid w:val="00853846"/>
    <w:rsid w:val="008538E7"/>
    <w:rsid w:val="00853A27"/>
    <w:rsid w:val="00853B2A"/>
    <w:rsid w:val="00853B6B"/>
    <w:rsid w:val="00853D57"/>
    <w:rsid w:val="00853D7A"/>
    <w:rsid w:val="00853DC3"/>
    <w:rsid w:val="00853F35"/>
    <w:rsid w:val="008540B1"/>
    <w:rsid w:val="008544A9"/>
    <w:rsid w:val="008545C9"/>
    <w:rsid w:val="0085463F"/>
    <w:rsid w:val="00854916"/>
    <w:rsid w:val="00854949"/>
    <w:rsid w:val="00854B4B"/>
    <w:rsid w:val="00854B64"/>
    <w:rsid w:val="00854CAE"/>
    <w:rsid w:val="00854E4E"/>
    <w:rsid w:val="00854E79"/>
    <w:rsid w:val="00854EFD"/>
    <w:rsid w:val="008550AF"/>
    <w:rsid w:val="008550C1"/>
    <w:rsid w:val="008552B3"/>
    <w:rsid w:val="00855372"/>
    <w:rsid w:val="008554D1"/>
    <w:rsid w:val="008555D1"/>
    <w:rsid w:val="008556AB"/>
    <w:rsid w:val="008557ED"/>
    <w:rsid w:val="008558FF"/>
    <w:rsid w:val="0085597E"/>
    <w:rsid w:val="008559F1"/>
    <w:rsid w:val="00855B90"/>
    <w:rsid w:val="00855CE3"/>
    <w:rsid w:val="00855DA3"/>
    <w:rsid w:val="00855E0E"/>
    <w:rsid w:val="00855E43"/>
    <w:rsid w:val="008561DB"/>
    <w:rsid w:val="00856225"/>
    <w:rsid w:val="008563B1"/>
    <w:rsid w:val="008563B7"/>
    <w:rsid w:val="0085654C"/>
    <w:rsid w:val="0085666E"/>
    <w:rsid w:val="00856961"/>
    <w:rsid w:val="00856A29"/>
    <w:rsid w:val="00856BD9"/>
    <w:rsid w:val="00856CB4"/>
    <w:rsid w:val="00856D28"/>
    <w:rsid w:val="00856E16"/>
    <w:rsid w:val="00856EAD"/>
    <w:rsid w:val="00856ED9"/>
    <w:rsid w:val="00857063"/>
    <w:rsid w:val="008575C6"/>
    <w:rsid w:val="00857660"/>
    <w:rsid w:val="00857729"/>
    <w:rsid w:val="0085774E"/>
    <w:rsid w:val="00857765"/>
    <w:rsid w:val="00857886"/>
    <w:rsid w:val="00857898"/>
    <w:rsid w:val="0085789D"/>
    <w:rsid w:val="00857CDF"/>
    <w:rsid w:val="00857E22"/>
    <w:rsid w:val="00857E5D"/>
    <w:rsid w:val="00857F8E"/>
    <w:rsid w:val="00860010"/>
    <w:rsid w:val="00860015"/>
    <w:rsid w:val="00860088"/>
    <w:rsid w:val="00860194"/>
    <w:rsid w:val="008604BF"/>
    <w:rsid w:val="008604C4"/>
    <w:rsid w:val="008604D6"/>
    <w:rsid w:val="0086054B"/>
    <w:rsid w:val="008609F0"/>
    <w:rsid w:val="00860B26"/>
    <w:rsid w:val="00860C02"/>
    <w:rsid w:val="00860E72"/>
    <w:rsid w:val="00860EB6"/>
    <w:rsid w:val="00860FB9"/>
    <w:rsid w:val="00860FBA"/>
    <w:rsid w:val="008610E0"/>
    <w:rsid w:val="00861107"/>
    <w:rsid w:val="00861307"/>
    <w:rsid w:val="008614BE"/>
    <w:rsid w:val="008614E4"/>
    <w:rsid w:val="008614F9"/>
    <w:rsid w:val="0086159F"/>
    <w:rsid w:val="00861649"/>
    <w:rsid w:val="0086169C"/>
    <w:rsid w:val="008617E1"/>
    <w:rsid w:val="00861897"/>
    <w:rsid w:val="00861939"/>
    <w:rsid w:val="00861980"/>
    <w:rsid w:val="00861A44"/>
    <w:rsid w:val="00861D41"/>
    <w:rsid w:val="00861D59"/>
    <w:rsid w:val="00862091"/>
    <w:rsid w:val="00862133"/>
    <w:rsid w:val="008621C2"/>
    <w:rsid w:val="00862427"/>
    <w:rsid w:val="0086248B"/>
    <w:rsid w:val="00862719"/>
    <w:rsid w:val="0086281D"/>
    <w:rsid w:val="0086282B"/>
    <w:rsid w:val="008628BD"/>
    <w:rsid w:val="00862A67"/>
    <w:rsid w:val="00862ABE"/>
    <w:rsid w:val="00862BB0"/>
    <w:rsid w:val="00862BB2"/>
    <w:rsid w:val="00862D26"/>
    <w:rsid w:val="00862DF0"/>
    <w:rsid w:val="00862E13"/>
    <w:rsid w:val="00862E73"/>
    <w:rsid w:val="00862F4B"/>
    <w:rsid w:val="00863065"/>
    <w:rsid w:val="00863147"/>
    <w:rsid w:val="0086326B"/>
    <w:rsid w:val="008633CB"/>
    <w:rsid w:val="00863446"/>
    <w:rsid w:val="0086346E"/>
    <w:rsid w:val="008634A4"/>
    <w:rsid w:val="00863870"/>
    <w:rsid w:val="00863953"/>
    <w:rsid w:val="008639AE"/>
    <w:rsid w:val="00863A3E"/>
    <w:rsid w:val="00863AE1"/>
    <w:rsid w:val="00863D9F"/>
    <w:rsid w:val="00863DD6"/>
    <w:rsid w:val="00863DD7"/>
    <w:rsid w:val="00863F41"/>
    <w:rsid w:val="00864324"/>
    <w:rsid w:val="00864384"/>
    <w:rsid w:val="00864478"/>
    <w:rsid w:val="00864541"/>
    <w:rsid w:val="00864816"/>
    <w:rsid w:val="0086489C"/>
    <w:rsid w:val="008648A6"/>
    <w:rsid w:val="00864AD8"/>
    <w:rsid w:val="00864DD5"/>
    <w:rsid w:val="00864DF9"/>
    <w:rsid w:val="00864E6C"/>
    <w:rsid w:val="00864F18"/>
    <w:rsid w:val="00864F75"/>
    <w:rsid w:val="00865040"/>
    <w:rsid w:val="0086506B"/>
    <w:rsid w:val="00865096"/>
    <w:rsid w:val="0086511C"/>
    <w:rsid w:val="00865223"/>
    <w:rsid w:val="00865237"/>
    <w:rsid w:val="008654C0"/>
    <w:rsid w:val="008654DE"/>
    <w:rsid w:val="00865597"/>
    <w:rsid w:val="008655E9"/>
    <w:rsid w:val="0086569F"/>
    <w:rsid w:val="008656E3"/>
    <w:rsid w:val="0086575C"/>
    <w:rsid w:val="008658C5"/>
    <w:rsid w:val="00865905"/>
    <w:rsid w:val="00865A02"/>
    <w:rsid w:val="00865A66"/>
    <w:rsid w:val="00865C89"/>
    <w:rsid w:val="00865CBE"/>
    <w:rsid w:val="00865D81"/>
    <w:rsid w:val="00866175"/>
    <w:rsid w:val="008666BF"/>
    <w:rsid w:val="00866708"/>
    <w:rsid w:val="008667C6"/>
    <w:rsid w:val="008667F9"/>
    <w:rsid w:val="00866A05"/>
    <w:rsid w:val="00866BBD"/>
    <w:rsid w:val="00866E24"/>
    <w:rsid w:val="00866EEA"/>
    <w:rsid w:val="00866F4D"/>
    <w:rsid w:val="00866F8D"/>
    <w:rsid w:val="00867192"/>
    <w:rsid w:val="008673E5"/>
    <w:rsid w:val="00867435"/>
    <w:rsid w:val="008675A8"/>
    <w:rsid w:val="008676AE"/>
    <w:rsid w:val="008677C8"/>
    <w:rsid w:val="00867970"/>
    <w:rsid w:val="00867A84"/>
    <w:rsid w:val="00867B26"/>
    <w:rsid w:val="00867C40"/>
    <w:rsid w:val="00867C54"/>
    <w:rsid w:val="00867D4A"/>
    <w:rsid w:val="00867D93"/>
    <w:rsid w:val="00867EB5"/>
    <w:rsid w:val="00867F4D"/>
    <w:rsid w:val="0087002F"/>
    <w:rsid w:val="008700F5"/>
    <w:rsid w:val="008702A1"/>
    <w:rsid w:val="0087051D"/>
    <w:rsid w:val="008708B0"/>
    <w:rsid w:val="008708E4"/>
    <w:rsid w:val="008709EB"/>
    <w:rsid w:val="00870E0D"/>
    <w:rsid w:val="00870E8D"/>
    <w:rsid w:val="00870F04"/>
    <w:rsid w:val="00870FED"/>
    <w:rsid w:val="0087101C"/>
    <w:rsid w:val="00871084"/>
    <w:rsid w:val="008711F3"/>
    <w:rsid w:val="00871357"/>
    <w:rsid w:val="0087193D"/>
    <w:rsid w:val="008719BD"/>
    <w:rsid w:val="008719FB"/>
    <w:rsid w:val="00871BF1"/>
    <w:rsid w:val="00871CC6"/>
    <w:rsid w:val="00871F3B"/>
    <w:rsid w:val="0087201B"/>
    <w:rsid w:val="00872212"/>
    <w:rsid w:val="008723D1"/>
    <w:rsid w:val="00872647"/>
    <w:rsid w:val="0087274B"/>
    <w:rsid w:val="0087277A"/>
    <w:rsid w:val="0087284E"/>
    <w:rsid w:val="00872882"/>
    <w:rsid w:val="008729ED"/>
    <w:rsid w:val="00872C77"/>
    <w:rsid w:val="00872CB8"/>
    <w:rsid w:val="00872D32"/>
    <w:rsid w:val="00872F80"/>
    <w:rsid w:val="00873216"/>
    <w:rsid w:val="00873253"/>
    <w:rsid w:val="008732CD"/>
    <w:rsid w:val="008733A1"/>
    <w:rsid w:val="008735CB"/>
    <w:rsid w:val="008735F9"/>
    <w:rsid w:val="00873679"/>
    <w:rsid w:val="0087367E"/>
    <w:rsid w:val="008736A5"/>
    <w:rsid w:val="008736FB"/>
    <w:rsid w:val="0087389E"/>
    <w:rsid w:val="00873ACA"/>
    <w:rsid w:val="00873C96"/>
    <w:rsid w:val="00873DFA"/>
    <w:rsid w:val="0087432B"/>
    <w:rsid w:val="008745AE"/>
    <w:rsid w:val="008745F5"/>
    <w:rsid w:val="00874663"/>
    <w:rsid w:val="008747A2"/>
    <w:rsid w:val="0087481D"/>
    <w:rsid w:val="00874A4E"/>
    <w:rsid w:val="00874B56"/>
    <w:rsid w:val="00874E40"/>
    <w:rsid w:val="00874ED0"/>
    <w:rsid w:val="00874FAA"/>
    <w:rsid w:val="00875071"/>
    <w:rsid w:val="0087531A"/>
    <w:rsid w:val="008755B3"/>
    <w:rsid w:val="0087561A"/>
    <w:rsid w:val="0087576F"/>
    <w:rsid w:val="008757E9"/>
    <w:rsid w:val="0087589E"/>
    <w:rsid w:val="00875A15"/>
    <w:rsid w:val="00875A3D"/>
    <w:rsid w:val="00875B23"/>
    <w:rsid w:val="00875B38"/>
    <w:rsid w:val="00875EBE"/>
    <w:rsid w:val="0087619B"/>
    <w:rsid w:val="008761EE"/>
    <w:rsid w:val="008761F6"/>
    <w:rsid w:val="0087626E"/>
    <w:rsid w:val="0087628B"/>
    <w:rsid w:val="0087634D"/>
    <w:rsid w:val="0087642F"/>
    <w:rsid w:val="008764CC"/>
    <w:rsid w:val="00876592"/>
    <w:rsid w:val="0087667F"/>
    <w:rsid w:val="008769AC"/>
    <w:rsid w:val="00876B92"/>
    <w:rsid w:val="00876DA6"/>
    <w:rsid w:val="00876ED1"/>
    <w:rsid w:val="00876F08"/>
    <w:rsid w:val="00876F47"/>
    <w:rsid w:val="00876FC1"/>
    <w:rsid w:val="00876FC9"/>
    <w:rsid w:val="00876FCB"/>
    <w:rsid w:val="008770EB"/>
    <w:rsid w:val="008771CE"/>
    <w:rsid w:val="008774C7"/>
    <w:rsid w:val="008774FD"/>
    <w:rsid w:val="00877550"/>
    <w:rsid w:val="008775B7"/>
    <w:rsid w:val="008775EF"/>
    <w:rsid w:val="008776D1"/>
    <w:rsid w:val="00877CA2"/>
    <w:rsid w:val="00877E8C"/>
    <w:rsid w:val="008800F9"/>
    <w:rsid w:val="0088010C"/>
    <w:rsid w:val="0088013F"/>
    <w:rsid w:val="00880318"/>
    <w:rsid w:val="00880701"/>
    <w:rsid w:val="00880793"/>
    <w:rsid w:val="008808C0"/>
    <w:rsid w:val="008808EE"/>
    <w:rsid w:val="00880D00"/>
    <w:rsid w:val="00880D30"/>
    <w:rsid w:val="00880D80"/>
    <w:rsid w:val="00880F6A"/>
    <w:rsid w:val="00881159"/>
    <w:rsid w:val="008812E7"/>
    <w:rsid w:val="00881392"/>
    <w:rsid w:val="008813ED"/>
    <w:rsid w:val="0088140D"/>
    <w:rsid w:val="008814AA"/>
    <w:rsid w:val="0088173C"/>
    <w:rsid w:val="0088173F"/>
    <w:rsid w:val="00881923"/>
    <w:rsid w:val="008819CC"/>
    <w:rsid w:val="00881D13"/>
    <w:rsid w:val="00881D85"/>
    <w:rsid w:val="0088226A"/>
    <w:rsid w:val="00882271"/>
    <w:rsid w:val="0088227E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2F32"/>
    <w:rsid w:val="00882FA8"/>
    <w:rsid w:val="008830FC"/>
    <w:rsid w:val="0088310B"/>
    <w:rsid w:val="0088326D"/>
    <w:rsid w:val="008832DF"/>
    <w:rsid w:val="008833A1"/>
    <w:rsid w:val="008835B9"/>
    <w:rsid w:val="00883753"/>
    <w:rsid w:val="008838E6"/>
    <w:rsid w:val="00883904"/>
    <w:rsid w:val="008839B3"/>
    <w:rsid w:val="00883A17"/>
    <w:rsid w:val="00883BFE"/>
    <w:rsid w:val="00883D22"/>
    <w:rsid w:val="00883E23"/>
    <w:rsid w:val="00883EAA"/>
    <w:rsid w:val="00883FDA"/>
    <w:rsid w:val="0088409F"/>
    <w:rsid w:val="0088411C"/>
    <w:rsid w:val="0088425D"/>
    <w:rsid w:val="0088436E"/>
    <w:rsid w:val="008844B8"/>
    <w:rsid w:val="008846B5"/>
    <w:rsid w:val="00884A2E"/>
    <w:rsid w:val="00884A5F"/>
    <w:rsid w:val="00884CED"/>
    <w:rsid w:val="0088506C"/>
    <w:rsid w:val="00885452"/>
    <w:rsid w:val="0088548B"/>
    <w:rsid w:val="008854C5"/>
    <w:rsid w:val="008855F8"/>
    <w:rsid w:val="0088589B"/>
    <w:rsid w:val="00885ADC"/>
    <w:rsid w:val="00885BA8"/>
    <w:rsid w:val="00885C67"/>
    <w:rsid w:val="00885CF3"/>
    <w:rsid w:val="00885E1E"/>
    <w:rsid w:val="00885E86"/>
    <w:rsid w:val="00885ECB"/>
    <w:rsid w:val="00885F70"/>
    <w:rsid w:val="00885FEC"/>
    <w:rsid w:val="0088609E"/>
    <w:rsid w:val="00886335"/>
    <w:rsid w:val="008865EF"/>
    <w:rsid w:val="00886892"/>
    <w:rsid w:val="00886A13"/>
    <w:rsid w:val="00886A3A"/>
    <w:rsid w:val="00886A8B"/>
    <w:rsid w:val="00886B10"/>
    <w:rsid w:val="00886BFC"/>
    <w:rsid w:val="00886C23"/>
    <w:rsid w:val="00886D06"/>
    <w:rsid w:val="00886D92"/>
    <w:rsid w:val="00886EF3"/>
    <w:rsid w:val="00886F7D"/>
    <w:rsid w:val="00887089"/>
    <w:rsid w:val="008870A5"/>
    <w:rsid w:val="00887111"/>
    <w:rsid w:val="008872EC"/>
    <w:rsid w:val="008874F5"/>
    <w:rsid w:val="00887797"/>
    <w:rsid w:val="00887829"/>
    <w:rsid w:val="00887957"/>
    <w:rsid w:val="00887B00"/>
    <w:rsid w:val="00887B2B"/>
    <w:rsid w:val="00887BFC"/>
    <w:rsid w:val="00887C65"/>
    <w:rsid w:val="00887DC6"/>
    <w:rsid w:val="00887E9A"/>
    <w:rsid w:val="00887EE8"/>
    <w:rsid w:val="00887F84"/>
    <w:rsid w:val="0089000E"/>
    <w:rsid w:val="008901CA"/>
    <w:rsid w:val="0089028A"/>
    <w:rsid w:val="0089037B"/>
    <w:rsid w:val="00890578"/>
    <w:rsid w:val="00890806"/>
    <w:rsid w:val="008908A1"/>
    <w:rsid w:val="00890A27"/>
    <w:rsid w:val="00890A9E"/>
    <w:rsid w:val="00890B3C"/>
    <w:rsid w:val="00890B76"/>
    <w:rsid w:val="00890CA8"/>
    <w:rsid w:val="00890EED"/>
    <w:rsid w:val="0089102C"/>
    <w:rsid w:val="0089107B"/>
    <w:rsid w:val="00891084"/>
    <w:rsid w:val="00891209"/>
    <w:rsid w:val="0089123C"/>
    <w:rsid w:val="0089127A"/>
    <w:rsid w:val="008912DF"/>
    <w:rsid w:val="008912F1"/>
    <w:rsid w:val="008913D4"/>
    <w:rsid w:val="0089151F"/>
    <w:rsid w:val="008916A6"/>
    <w:rsid w:val="0089170B"/>
    <w:rsid w:val="00891735"/>
    <w:rsid w:val="008917E3"/>
    <w:rsid w:val="008918A3"/>
    <w:rsid w:val="00891A3C"/>
    <w:rsid w:val="00891B37"/>
    <w:rsid w:val="00891B46"/>
    <w:rsid w:val="00891B6A"/>
    <w:rsid w:val="00891CD6"/>
    <w:rsid w:val="00891D35"/>
    <w:rsid w:val="00891DEB"/>
    <w:rsid w:val="00891E36"/>
    <w:rsid w:val="00891E7F"/>
    <w:rsid w:val="008920F5"/>
    <w:rsid w:val="0089229A"/>
    <w:rsid w:val="00892758"/>
    <w:rsid w:val="008927BC"/>
    <w:rsid w:val="0089288F"/>
    <w:rsid w:val="008928A1"/>
    <w:rsid w:val="008928AF"/>
    <w:rsid w:val="00892B09"/>
    <w:rsid w:val="00892B15"/>
    <w:rsid w:val="00892B3B"/>
    <w:rsid w:val="00892B84"/>
    <w:rsid w:val="00892D6A"/>
    <w:rsid w:val="00892DDC"/>
    <w:rsid w:val="00892E97"/>
    <w:rsid w:val="00892FE3"/>
    <w:rsid w:val="008930CA"/>
    <w:rsid w:val="0089319A"/>
    <w:rsid w:val="0089325A"/>
    <w:rsid w:val="008932A6"/>
    <w:rsid w:val="0089348D"/>
    <w:rsid w:val="008934D5"/>
    <w:rsid w:val="008934F6"/>
    <w:rsid w:val="008937CA"/>
    <w:rsid w:val="00893866"/>
    <w:rsid w:val="00893924"/>
    <w:rsid w:val="008939A1"/>
    <w:rsid w:val="00893AC9"/>
    <w:rsid w:val="00893D11"/>
    <w:rsid w:val="00893D15"/>
    <w:rsid w:val="00893D3C"/>
    <w:rsid w:val="00893E67"/>
    <w:rsid w:val="00893E6E"/>
    <w:rsid w:val="00893F20"/>
    <w:rsid w:val="008941AE"/>
    <w:rsid w:val="008941C7"/>
    <w:rsid w:val="008942F6"/>
    <w:rsid w:val="008942FA"/>
    <w:rsid w:val="008943A2"/>
    <w:rsid w:val="008945CC"/>
    <w:rsid w:val="00894639"/>
    <w:rsid w:val="00894641"/>
    <w:rsid w:val="008946BB"/>
    <w:rsid w:val="0089477B"/>
    <w:rsid w:val="00894886"/>
    <w:rsid w:val="008948A8"/>
    <w:rsid w:val="00894A94"/>
    <w:rsid w:val="00894B42"/>
    <w:rsid w:val="00894CEB"/>
    <w:rsid w:val="00894D13"/>
    <w:rsid w:val="00894D2A"/>
    <w:rsid w:val="00894F5B"/>
    <w:rsid w:val="008951FF"/>
    <w:rsid w:val="008952F9"/>
    <w:rsid w:val="0089546B"/>
    <w:rsid w:val="008955EB"/>
    <w:rsid w:val="00895625"/>
    <w:rsid w:val="008956B1"/>
    <w:rsid w:val="00895A72"/>
    <w:rsid w:val="00895A7F"/>
    <w:rsid w:val="00895AB6"/>
    <w:rsid w:val="00895AFB"/>
    <w:rsid w:val="00895C55"/>
    <w:rsid w:val="00895E3B"/>
    <w:rsid w:val="00895E55"/>
    <w:rsid w:val="00895F39"/>
    <w:rsid w:val="0089614B"/>
    <w:rsid w:val="00896187"/>
    <w:rsid w:val="0089628C"/>
    <w:rsid w:val="00896475"/>
    <w:rsid w:val="008964C2"/>
    <w:rsid w:val="00896729"/>
    <w:rsid w:val="0089675D"/>
    <w:rsid w:val="008967AB"/>
    <w:rsid w:val="00896808"/>
    <w:rsid w:val="00896984"/>
    <w:rsid w:val="00896A1B"/>
    <w:rsid w:val="00896AB6"/>
    <w:rsid w:val="00896D53"/>
    <w:rsid w:val="00896D5A"/>
    <w:rsid w:val="00896EB2"/>
    <w:rsid w:val="00896F36"/>
    <w:rsid w:val="00897053"/>
    <w:rsid w:val="008972C5"/>
    <w:rsid w:val="0089731D"/>
    <w:rsid w:val="00897353"/>
    <w:rsid w:val="00897537"/>
    <w:rsid w:val="008975FF"/>
    <w:rsid w:val="00897717"/>
    <w:rsid w:val="008977FC"/>
    <w:rsid w:val="0089792D"/>
    <w:rsid w:val="00897CF7"/>
    <w:rsid w:val="00897D59"/>
    <w:rsid w:val="00897DA4"/>
    <w:rsid w:val="00897DEA"/>
    <w:rsid w:val="00897DFA"/>
    <w:rsid w:val="00897E78"/>
    <w:rsid w:val="008A0163"/>
    <w:rsid w:val="008A062F"/>
    <w:rsid w:val="008A0890"/>
    <w:rsid w:val="008A08C2"/>
    <w:rsid w:val="008A09EF"/>
    <w:rsid w:val="008A0B86"/>
    <w:rsid w:val="008A0D02"/>
    <w:rsid w:val="008A0F50"/>
    <w:rsid w:val="008A101E"/>
    <w:rsid w:val="008A1080"/>
    <w:rsid w:val="008A1211"/>
    <w:rsid w:val="008A1317"/>
    <w:rsid w:val="008A13F6"/>
    <w:rsid w:val="008A153D"/>
    <w:rsid w:val="008A1602"/>
    <w:rsid w:val="008A1619"/>
    <w:rsid w:val="008A1635"/>
    <w:rsid w:val="008A185B"/>
    <w:rsid w:val="008A18A7"/>
    <w:rsid w:val="008A18DF"/>
    <w:rsid w:val="008A1940"/>
    <w:rsid w:val="008A1944"/>
    <w:rsid w:val="008A1985"/>
    <w:rsid w:val="008A1B37"/>
    <w:rsid w:val="008A2143"/>
    <w:rsid w:val="008A21AC"/>
    <w:rsid w:val="008A21B1"/>
    <w:rsid w:val="008A2321"/>
    <w:rsid w:val="008A24A7"/>
    <w:rsid w:val="008A2728"/>
    <w:rsid w:val="008A275F"/>
    <w:rsid w:val="008A286D"/>
    <w:rsid w:val="008A28AE"/>
    <w:rsid w:val="008A296F"/>
    <w:rsid w:val="008A299D"/>
    <w:rsid w:val="008A29EF"/>
    <w:rsid w:val="008A2B05"/>
    <w:rsid w:val="008A2CB3"/>
    <w:rsid w:val="008A2CBF"/>
    <w:rsid w:val="008A32A2"/>
    <w:rsid w:val="008A32E7"/>
    <w:rsid w:val="008A351A"/>
    <w:rsid w:val="008A3601"/>
    <w:rsid w:val="008A3692"/>
    <w:rsid w:val="008A36CA"/>
    <w:rsid w:val="008A38B8"/>
    <w:rsid w:val="008A39B8"/>
    <w:rsid w:val="008A3A16"/>
    <w:rsid w:val="008A3B02"/>
    <w:rsid w:val="008A3BE4"/>
    <w:rsid w:val="008A3D08"/>
    <w:rsid w:val="008A3D93"/>
    <w:rsid w:val="008A3DF5"/>
    <w:rsid w:val="008A3E6B"/>
    <w:rsid w:val="008A3EAA"/>
    <w:rsid w:val="008A3F18"/>
    <w:rsid w:val="008A3F65"/>
    <w:rsid w:val="008A3FC3"/>
    <w:rsid w:val="008A4025"/>
    <w:rsid w:val="008A4132"/>
    <w:rsid w:val="008A413B"/>
    <w:rsid w:val="008A418E"/>
    <w:rsid w:val="008A420F"/>
    <w:rsid w:val="008A42C9"/>
    <w:rsid w:val="008A444E"/>
    <w:rsid w:val="008A478B"/>
    <w:rsid w:val="008A49B7"/>
    <w:rsid w:val="008A4D43"/>
    <w:rsid w:val="008A4E5B"/>
    <w:rsid w:val="008A4F0E"/>
    <w:rsid w:val="008A50D9"/>
    <w:rsid w:val="008A50FE"/>
    <w:rsid w:val="008A52B6"/>
    <w:rsid w:val="008A55A1"/>
    <w:rsid w:val="008A57BF"/>
    <w:rsid w:val="008A57C5"/>
    <w:rsid w:val="008A5985"/>
    <w:rsid w:val="008A5B1E"/>
    <w:rsid w:val="008A5C1C"/>
    <w:rsid w:val="008A5CE8"/>
    <w:rsid w:val="008A5D9B"/>
    <w:rsid w:val="008A5E50"/>
    <w:rsid w:val="008A5E60"/>
    <w:rsid w:val="008A5E78"/>
    <w:rsid w:val="008A5ED6"/>
    <w:rsid w:val="008A5EE6"/>
    <w:rsid w:val="008A624A"/>
    <w:rsid w:val="008A638B"/>
    <w:rsid w:val="008A6754"/>
    <w:rsid w:val="008A67B6"/>
    <w:rsid w:val="008A6880"/>
    <w:rsid w:val="008A6943"/>
    <w:rsid w:val="008A6A68"/>
    <w:rsid w:val="008A6C21"/>
    <w:rsid w:val="008A6DCC"/>
    <w:rsid w:val="008A6E0C"/>
    <w:rsid w:val="008A6EF8"/>
    <w:rsid w:val="008A6FB5"/>
    <w:rsid w:val="008A704B"/>
    <w:rsid w:val="008A7075"/>
    <w:rsid w:val="008A7292"/>
    <w:rsid w:val="008A734C"/>
    <w:rsid w:val="008A7548"/>
    <w:rsid w:val="008A7623"/>
    <w:rsid w:val="008A76B2"/>
    <w:rsid w:val="008A776B"/>
    <w:rsid w:val="008A789E"/>
    <w:rsid w:val="008A78CD"/>
    <w:rsid w:val="008A79CE"/>
    <w:rsid w:val="008A7B7D"/>
    <w:rsid w:val="008A7BAE"/>
    <w:rsid w:val="008A7D55"/>
    <w:rsid w:val="008A7D9F"/>
    <w:rsid w:val="008A7EB9"/>
    <w:rsid w:val="008A7EFE"/>
    <w:rsid w:val="008B005C"/>
    <w:rsid w:val="008B01C7"/>
    <w:rsid w:val="008B0205"/>
    <w:rsid w:val="008B020F"/>
    <w:rsid w:val="008B0405"/>
    <w:rsid w:val="008B051A"/>
    <w:rsid w:val="008B05CC"/>
    <w:rsid w:val="008B08E1"/>
    <w:rsid w:val="008B0941"/>
    <w:rsid w:val="008B0A3B"/>
    <w:rsid w:val="008B0A63"/>
    <w:rsid w:val="008B0A68"/>
    <w:rsid w:val="008B0DB1"/>
    <w:rsid w:val="008B0E06"/>
    <w:rsid w:val="008B0F73"/>
    <w:rsid w:val="008B0FB8"/>
    <w:rsid w:val="008B0FE9"/>
    <w:rsid w:val="008B104C"/>
    <w:rsid w:val="008B1376"/>
    <w:rsid w:val="008B15E2"/>
    <w:rsid w:val="008B16AA"/>
    <w:rsid w:val="008B18DC"/>
    <w:rsid w:val="008B1988"/>
    <w:rsid w:val="008B1A95"/>
    <w:rsid w:val="008B1E45"/>
    <w:rsid w:val="008B1E77"/>
    <w:rsid w:val="008B1F03"/>
    <w:rsid w:val="008B1F37"/>
    <w:rsid w:val="008B1FDF"/>
    <w:rsid w:val="008B1FE5"/>
    <w:rsid w:val="008B2113"/>
    <w:rsid w:val="008B21E8"/>
    <w:rsid w:val="008B2353"/>
    <w:rsid w:val="008B2389"/>
    <w:rsid w:val="008B2488"/>
    <w:rsid w:val="008B25FE"/>
    <w:rsid w:val="008B2702"/>
    <w:rsid w:val="008B2723"/>
    <w:rsid w:val="008B2801"/>
    <w:rsid w:val="008B29D5"/>
    <w:rsid w:val="008B2A03"/>
    <w:rsid w:val="008B2BC7"/>
    <w:rsid w:val="008B2C3B"/>
    <w:rsid w:val="008B30EA"/>
    <w:rsid w:val="008B3209"/>
    <w:rsid w:val="008B3416"/>
    <w:rsid w:val="008B3499"/>
    <w:rsid w:val="008B34AA"/>
    <w:rsid w:val="008B3726"/>
    <w:rsid w:val="008B373E"/>
    <w:rsid w:val="008B37CE"/>
    <w:rsid w:val="008B387E"/>
    <w:rsid w:val="008B38D8"/>
    <w:rsid w:val="008B3ABE"/>
    <w:rsid w:val="008B3B10"/>
    <w:rsid w:val="008B3B22"/>
    <w:rsid w:val="008B3BD1"/>
    <w:rsid w:val="008B3CE3"/>
    <w:rsid w:val="008B3D09"/>
    <w:rsid w:val="008B3D10"/>
    <w:rsid w:val="008B3DF5"/>
    <w:rsid w:val="008B3E36"/>
    <w:rsid w:val="008B3E92"/>
    <w:rsid w:val="008B3EF4"/>
    <w:rsid w:val="008B40D2"/>
    <w:rsid w:val="008B4234"/>
    <w:rsid w:val="008B43DF"/>
    <w:rsid w:val="008B44E0"/>
    <w:rsid w:val="008B45B1"/>
    <w:rsid w:val="008B45E8"/>
    <w:rsid w:val="008B469A"/>
    <w:rsid w:val="008B4730"/>
    <w:rsid w:val="008B4B54"/>
    <w:rsid w:val="008B4B6D"/>
    <w:rsid w:val="008B4BB4"/>
    <w:rsid w:val="008B4C37"/>
    <w:rsid w:val="008B4D1D"/>
    <w:rsid w:val="008B4EC1"/>
    <w:rsid w:val="008B4F0B"/>
    <w:rsid w:val="008B4FD1"/>
    <w:rsid w:val="008B4FF6"/>
    <w:rsid w:val="008B50E3"/>
    <w:rsid w:val="008B50F1"/>
    <w:rsid w:val="008B51C6"/>
    <w:rsid w:val="008B53E3"/>
    <w:rsid w:val="008B54AB"/>
    <w:rsid w:val="008B55D5"/>
    <w:rsid w:val="008B5678"/>
    <w:rsid w:val="008B5679"/>
    <w:rsid w:val="008B57D0"/>
    <w:rsid w:val="008B5843"/>
    <w:rsid w:val="008B59BE"/>
    <w:rsid w:val="008B5BC1"/>
    <w:rsid w:val="008B5D1D"/>
    <w:rsid w:val="008B5E6A"/>
    <w:rsid w:val="008B60F4"/>
    <w:rsid w:val="008B6131"/>
    <w:rsid w:val="008B61A7"/>
    <w:rsid w:val="008B61D7"/>
    <w:rsid w:val="008B61DF"/>
    <w:rsid w:val="008B6272"/>
    <w:rsid w:val="008B6502"/>
    <w:rsid w:val="008B6521"/>
    <w:rsid w:val="008B6538"/>
    <w:rsid w:val="008B670A"/>
    <w:rsid w:val="008B6749"/>
    <w:rsid w:val="008B6786"/>
    <w:rsid w:val="008B6872"/>
    <w:rsid w:val="008B688B"/>
    <w:rsid w:val="008B6A35"/>
    <w:rsid w:val="008B6EC4"/>
    <w:rsid w:val="008B70B4"/>
    <w:rsid w:val="008B7186"/>
    <w:rsid w:val="008B72A2"/>
    <w:rsid w:val="008B73C2"/>
    <w:rsid w:val="008B7440"/>
    <w:rsid w:val="008B7518"/>
    <w:rsid w:val="008B7535"/>
    <w:rsid w:val="008B7562"/>
    <w:rsid w:val="008B76E6"/>
    <w:rsid w:val="008B7772"/>
    <w:rsid w:val="008B7815"/>
    <w:rsid w:val="008B792C"/>
    <w:rsid w:val="008B799D"/>
    <w:rsid w:val="008B79E7"/>
    <w:rsid w:val="008B7BBC"/>
    <w:rsid w:val="008B7C0F"/>
    <w:rsid w:val="008B7F32"/>
    <w:rsid w:val="008B7F56"/>
    <w:rsid w:val="008C0069"/>
    <w:rsid w:val="008C0077"/>
    <w:rsid w:val="008C0204"/>
    <w:rsid w:val="008C0233"/>
    <w:rsid w:val="008C0241"/>
    <w:rsid w:val="008C0376"/>
    <w:rsid w:val="008C0564"/>
    <w:rsid w:val="008C06D9"/>
    <w:rsid w:val="008C06E6"/>
    <w:rsid w:val="008C0756"/>
    <w:rsid w:val="008C085F"/>
    <w:rsid w:val="008C092A"/>
    <w:rsid w:val="008C0A09"/>
    <w:rsid w:val="008C0B2F"/>
    <w:rsid w:val="008C0B9B"/>
    <w:rsid w:val="008C0BEC"/>
    <w:rsid w:val="008C1098"/>
    <w:rsid w:val="008C126E"/>
    <w:rsid w:val="008C136D"/>
    <w:rsid w:val="008C13A6"/>
    <w:rsid w:val="008C1482"/>
    <w:rsid w:val="008C17D7"/>
    <w:rsid w:val="008C17E5"/>
    <w:rsid w:val="008C198C"/>
    <w:rsid w:val="008C19BD"/>
    <w:rsid w:val="008C1CAF"/>
    <w:rsid w:val="008C1D4F"/>
    <w:rsid w:val="008C1D8C"/>
    <w:rsid w:val="008C1E5C"/>
    <w:rsid w:val="008C1ECB"/>
    <w:rsid w:val="008C1F1B"/>
    <w:rsid w:val="008C21B8"/>
    <w:rsid w:val="008C2350"/>
    <w:rsid w:val="008C2420"/>
    <w:rsid w:val="008C247D"/>
    <w:rsid w:val="008C2651"/>
    <w:rsid w:val="008C26E4"/>
    <w:rsid w:val="008C271A"/>
    <w:rsid w:val="008C281A"/>
    <w:rsid w:val="008C2861"/>
    <w:rsid w:val="008C29D4"/>
    <w:rsid w:val="008C2A18"/>
    <w:rsid w:val="008C2E4A"/>
    <w:rsid w:val="008C2E7E"/>
    <w:rsid w:val="008C30D0"/>
    <w:rsid w:val="008C320E"/>
    <w:rsid w:val="008C3365"/>
    <w:rsid w:val="008C347C"/>
    <w:rsid w:val="008C3480"/>
    <w:rsid w:val="008C37A5"/>
    <w:rsid w:val="008C37CC"/>
    <w:rsid w:val="008C39C9"/>
    <w:rsid w:val="008C39F3"/>
    <w:rsid w:val="008C3A64"/>
    <w:rsid w:val="008C3C03"/>
    <w:rsid w:val="008C3CBD"/>
    <w:rsid w:val="008C3D43"/>
    <w:rsid w:val="008C3E3B"/>
    <w:rsid w:val="008C3ECB"/>
    <w:rsid w:val="008C4030"/>
    <w:rsid w:val="008C419C"/>
    <w:rsid w:val="008C42B6"/>
    <w:rsid w:val="008C440F"/>
    <w:rsid w:val="008C4442"/>
    <w:rsid w:val="008C445D"/>
    <w:rsid w:val="008C44FB"/>
    <w:rsid w:val="008C4533"/>
    <w:rsid w:val="008C454C"/>
    <w:rsid w:val="008C46B3"/>
    <w:rsid w:val="008C4893"/>
    <w:rsid w:val="008C4922"/>
    <w:rsid w:val="008C4A36"/>
    <w:rsid w:val="008C4D6C"/>
    <w:rsid w:val="008C4EB3"/>
    <w:rsid w:val="008C5057"/>
    <w:rsid w:val="008C51C7"/>
    <w:rsid w:val="008C51F3"/>
    <w:rsid w:val="008C5283"/>
    <w:rsid w:val="008C52D0"/>
    <w:rsid w:val="008C5697"/>
    <w:rsid w:val="008C5730"/>
    <w:rsid w:val="008C5806"/>
    <w:rsid w:val="008C59B9"/>
    <w:rsid w:val="008C5AD1"/>
    <w:rsid w:val="008C5AD3"/>
    <w:rsid w:val="008C5ADC"/>
    <w:rsid w:val="008C5B7F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76A"/>
    <w:rsid w:val="008C6867"/>
    <w:rsid w:val="008C699C"/>
    <w:rsid w:val="008C6AAA"/>
    <w:rsid w:val="008C6B0F"/>
    <w:rsid w:val="008C6B17"/>
    <w:rsid w:val="008C6C32"/>
    <w:rsid w:val="008C6CD3"/>
    <w:rsid w:val="008C6D8C"/>
    <w:rsid w:val="008C70AA"/>
    <w:rsid w:val="008C70CA"/>
    <w:rsid w:val="008C7241"/>
    <w:rsid w:val="008C7244"/>
    <w:rsid w:val="008C7265"/>
    <w:rsid w:val="008C729C"/>
    <w:rsid w:val="008C7328"/>
    <w:rsid w:val="008C766F"/>
    <w:rsid w:val="008C7705"/>
    <w:rsid w:val="008C7834"/>
    <w:rsid w:val="008C7878"/>
    <w:rsid w:val="008C7894"/>
    <w:rsid w:val="008C7A54"/>
    <w:rsid w:val="008C7AF2"/>
    <w:rsid w:val="008C7B3D"/>
    <w:rsid w:val="008C7B91"/>
    <w:rsid w:val="008C7BCB"/>
    <w:rsid w:val="008C7CA7"/>
    <w:rsid w:val="008C7D8D"/>
    <w:rsid w:val="008C7DBC"/>
    <w:rsid w:val="008C7DFA"/>
    <w:rsid w:val="008C7EAB"/>
    <w:rsid w:val="008D0219"/>
    <w:rsid w:val="008D038F"/>
    <w:rsid w:val="008D045C"/>
    <w:rsid w:val="008D048E"/>
    <w:rsid w:val="008D07A0"/>
    <w:rsid w:val="008D0818"/>
    <w:rsid w:val="008D0855"/>
    <w:rsid w:val="008D092B"/>
    <w:rsid w:val="008D0950"/>
    <w:rsid w:val="008D09FB"/>
    <w:rsid w:val="008D0A63"/>
    <w:rsid w:val="008D0B98"/>
    <w:rsid w:val="008D0CE9"/>
    <w:rsid w:val="008D0D34"/>
    <w:rsid w:val="008D0E2A"/>
    <w:rsid w:val="008D0F30"/>
    <w:rsid w:val="008D1070"/>
    <w:rsid w:val="008D109C"/>
    <w:rsid w:val="008D10DD"/>
    <w:rsid w:val="008D1196"/>
    <w:rsid w:val="008D13E8"/>
    <w:rsid w:val="008D14A7"/>
    <w:rsid w:val="008D1543"/>
    <w:rsid w:val="008D163D"/>
    <w:rsid w:val="008D1688"/>
    <w:rsid w:val="008D182F"/>
    <w:rsid w:val="008D1962"/>
    <w:rsid w:val="008D19BA"/>
    <w:rsid w:val="008D1A64"/>
    <w:rsid w:val="008D1B4C"/>
    <w:rsid w:val="008D1C29"/>
    <w:rsid w:val="008D1CCE"/>
    <w:rsid w:val="008D1E20"/>
    <w:rsid w:val="008D205C"/>
    <w:rsid w:val="008D214D"/>
    <w:rsid w:val="008D218A"/>
    <w:rsid w:val="008D2208"/>
    <w:rsid w:val="008D2478"/>
    <w:rsid w:val="008D2521"/>
    <w:rsid w:val="008D2533"/>
    <w:rsid w:val="008D2577"/>
    <w:rsid w:val="008D25DE"/>
    <w:rsid w:val="008D2604"/>
    <w:rsid w:val="008D268E"/>
    <w:rsid w:val="008D27E7"/>
    <w:rsid w:val="008D288B"/>
    <w:rsid w:val="008D2991"/>
    <w:rsid w:val="008D2AD1"/>
    <w:rsid w:val="008D2E78"/>
    <w:rsid w:val="008D2FAE"/>
    <w:rsid w:val="008D301C"/>
    <w:rsid w:val="008D307F"/>
    <w:rsid w:val="008D30B7"/>
    <w:rsid w:val="008D31AD"/>
    <w:rsid w:val="008D339F"/>
    <w:rsid w:val="008D345F"/>
    <w:rsid w:val="008D346B"/>
    <w:rsid w:val="008D34EF"/>
    <w:rsid w:val="008D3537"/>
    <w:rsid w:val="008D3580"/>
    <w:rsid w:val="008D35AA"/>
    <w:rsid w:val="008D35DF"/>
    <w:rsid w:val="008D3717"/>
    <w:rsid w:val="008D38FF"/>
    <w:rsid w:val="008D39C6"/>
    <w:rsid w:val="008D3A33"/>
    <w:rsid w:val="008D3B21"/>
    <w:rsid w:val="008D3C15"/>
    <w:rsid w:val="008D3C8C"/>
    <w:rsid w:val="008D3CB7"/>
    <w:rsid w:val="008D3E89"/>
    <w:rsid w:val="008D3FC3"/>
    <w:rsid w:val="008D3FFF"/>
    <w:rsid w:val="008D41D7"/>
    <w:rsid w:val="008D42B6"/>
    <w:rsid w:val="008D4455"/>
    <w:rsid w:val="008D44A8"/>
    <w:rsid w:val="008D45C6"/>
    <w:rsid w:val="008D4638"/>
    <w:rsid w:val="008D46BD"/>
    <w:rsid w:val="008D4700"/>
    <w:rsid w:val="008D48E7"/>
    <w:rsid w:val="008D492E"/>
    <w:rsid w:val="008D4990"/>
    <w:rsid w:val="008D4995"/>
    <w:rsid w:val="008D4A6C"/>
    <w:rsid w:val="008D4B3A"/>
    <w:rsid w:val="008D4BCC"/>
    <w:rsid w:val="008D4C9E"/>
    <w:rsid w:val="008D4DB3"/>
    <w:rsid w:val="008D50D8"/>
    <w:rsid w:val="008D5100"/>
    <w:rsid w:val="008D51E9"/>
    <w:rsid w:val="008D5304"/>
    <w:rsid w:val="008D54E0"/>
    <w:rsid w:val="008D556C"/>
    <w:rsid w:val="008D565A"/>
    <w:rsid w:val="008D5C0D"/>
    <w:rsid w:val="008D5E80"/>
    <w:rsid w:val="008D5F36"/>
    <w:rsid w:val="008D5FC6"/>
    <w:rsid w:val="008D6129"/>
    <w:rsid w:val="008D6208"/>
    <w:rsid w:val="008D6375"/>
    <w:rsid w:val="008D63B2"/>
    <w:rsid w:val="008D644F"/>
    <w:rsid w:val="008D64B9"/>
    <w:rsid w:val="008D66AA"/>
    <w:rsid w:val="008D69E0"/>
    <w:rsid w:val="008D69F2"/>
    <w:rsid w:val="008D6A52"/>
    <w:rsid w:val="008D6AAD"/>
    <w:rsid w:val="008D6B24"/>
    <w:rsid w:val="008D6BF8"/>
    <w:rsid w:val="008D6D2D"/>
    <w:rsid w:val="008D6DFE"/>
    <w:rsid w:val="008D6E1D"/>
    <w:rsid w:val="008D6EA6"/>
    <w:rsid w:val="008D7233"/>
    <w:rsid w:val="008D7392"/>
    <w:rsid w:val="008D7451"/>
    <w:rsid w:val="008D74A0"/>
    <w:rsid w:val="008D74AE"/>
    <w:rsid w:val="008D7637"/>
    <w:rsid w:val="008D76FC"/>
    <w:rsid w:val="008D789E"/>
    <w:rsid w:val="008D7AEF"/>
    <w:rsid w:val="008D7BE4"/>
    <w:rsid w:val="008D7C62"/>
    <w:rsid w:val="008D7E59"/>
    <w:rsid w:val="008E0097"/>
    <w:rsid w:val="008E0102"/>
    <w:rsid w:val="008E03D6"/>
    <w:rsid w:val="008E064D"/>
    <w:rsid w:val="008E06D6"/>
    <w:rsid w:val="008E08CA"/>
    <w:rsid w:val="008E095F"/>
    <w:rsid w:val="008E0B7E"/>
    <w:rsid w:val="008E0C93"/>
    <w:rsid w:val="008E0D3E"/>
    <w:rsid w:val="008E0DE8"/>
    <w:rsid w:val="008E129B"/>
    <w:rsid w:val="008E12CB"/>
    <w:rsid w:val="008E14B2"/>
    <w:rsid w:val="008E15FF"/>
    <w:rsid w:val="008E1607"/>
    <w:rsid w:val="008E18FD"/>
    <w:rsid w:val="008E1B68"/>
    <w:rsid w:val="008E1C05"/>
    <w:rsid w:val="008E1D91"/>
    <w:rsid w:val="008E1DD3"/>
    <w:rsid w:val="008E1E25"/>
    <w:rsid w:val="008E1E84"/>
    <w:rsid w:val="008E1E8E"/>
    <w:rsid w:val="008E20A0"/>
    <w:rsid w:val="008E22D1"/>
    <w:rsid w:val="008E259C"/>
    <w:rsid w:val="008E2806"/>
    <w:rsid w:val="008E2813"/>
    <w:rsid w:val="008E2940"/>
    <w:rsid w:val="008E2973"/>
    <w:rsid w:val="008E2C52"/>
    <w:rsid w:val="008E2C76"/>
    <w:rsid w:val="008E2D6F"/>
    <w:rsid w:val="008E2DBB"/>
    <w:rsid w:val="008E2DBE"/>
    <w:rsid w:val="008E2F32"/>
    <w:rsid w:val="008E305A"/>
    <w:rsid w:val="008E3125"/>
    <w:rsid w:val="008E3186"/>
    <w:rsid w:val="008E31FD"/>
    <w:rsid w:val="008E336B"/>
    <w:rsid w:val="008E3397"/>
    <w:rsid w:val="008E3421"/>
    <w:rsid w:val="008E34EC"/>
    <w:rsid w:val="008E354F"/>
    <w:rsid w:val="008E38B8"/>
    <w:rsid w:val="008E38F7"/>
    <w:rsid w:val="008E3914"/>
    <w:rsid w:val="008E39B8"/>
    <w:rsid w:val="008E39E9"/>
    <w:rsid w:val="008E39FE"/>
    <w:rsid w:val="008E3C01"/>
    <w:rsid w:val="008E3CDC"/>
    <w:rsid w:val="008E3CFB"/>
    <w:rsid w:val="008E3DC0"/>
    <w:rsid w:val="008E3EC7"/>
    <w:rsid w:val="008E41BE"/>
    <w:rsid w:val="008E41DD"/>
    <w:rsid w:val="008E4312"/>
    <w:rsid w:val="008E4382"/>
    <w:rsid w:val="008E4405"/>
    <w:rsid w:val="008E447F"/>
    <w:rsid w:val="008E44CC"/>
    <w:rsid w:val="008E45AA"/>
    <w:rsid w:val="008E46EB"/>
    <w:rsid w:val="008E48A7"/>
    <w:rsid w:val="008E4A7B"/>
    <w:rsid w:val="008E4B72"/>
    <w:rsid w:val="008E4BCB"/>
    <w:rsid w:val="008E4BFF"/>
    <w:rsid w:val="008E4CA3"/>
    <w:rsid w:val="008E4CE0"/>
    <w:rsid w:val="008E4DB4"/>
    <w:rsid w:val="008E4FE0"/>
    <w:rsid w:val="008E5064"/>
    <w:rsid w:val="008E521F"/>
    <w:rsid w:val="008E528F"/>
    <w:rsid w:val="008E52CB"/>
    <w:rsid w:val="008E5301"/>
    <w:rsid w:val="008E5389"/>
    <w:rsid w:val="008E54A7"/>
    <w:rsid w:val="008E5502"/>
    <w:rsid w:val="008E5830"/>
    <w:rsid w:val="008E58E3"/>
    <w:rsid w:val="008E5925"/>
    <w:rsid w:val="008E597C"/>
    <w:rsid w:val="008E597F"/>
    <w:rsid w:val="008E59A5"/>
    <w:rsid w:val="008E59DE"/>
    <w:rsid w:val="008E5A41"/>
    <w:rsid w:val="008E5A49"/>
    <w:rsid w:val="008E5AAF"/>
    <w:rsid w:val="008E5C2A"/>
    <w:rsid w:val="008E5C30"/>
    <w:rsid w:val="008E5CB8"/>
    <w:rsid w:val="008E5DC9"/>
    <w:rsid w:val="008E5E8B"/>
    <w:rsid w:val="008E5ECC"/>
    <w:rsid w:val="008E607F"/>
    <w:rsid w:val="008E60B4"/>
    <w:rsid w:val="008E60DF"/>
    <w:rsid w:val="008E625A"/>
    <w:rsid w:val="008E62AA"/>
    <w:rsid w:val="008E6389"/>
    <w:rsid w:val="008E651F"/>
    <w:rsid w:val="008E658A"/>
    <w:rsid w:val="008E669D"/>
    <w:rsid w:val="008E6764"/>
    <w:rsid w:val="008E6819"/>
    <w:rsid w:val="008E688F"/>
    <w:rsid w:val="008E6970"/>
    <w:rsid w:val="008E6A1F"/>
    <w:rsid w:val="008E6A96"/>
    <w:rsid w:val="008E6BF1"/>
    <w:rsid w:val="008E6BF2"/>
    <w:rsid w:val="008E6C86"/>
    <w:rsid w:val="008E6CA8"/>
    <w:rsid w:val="008E6D40"/>
    <w:rsid w:val="008E7207"/>
    <w:rsid w:val="008E7212"/>
    <w:rsid w:val="008E7274"/>
    <w:rsid w:val="008E72F7"/>
    <w:rsid w:val="008E7424"/>
    <w:rsid w:val="008E7557"/>
    <w:rsid w:val="008E7568"/>
    <w:rsid w:val="008E759A"/>
    <w:rsid w:val="008E7688"/>
    <w:rsid w:val="008E7975"/>
    <w:rsid w:val="008E7978"/>
    <w:rsid w:val="008E7B8A"/>
    <w:rsid w:val="008E7BE7"/>
    <w:rsid w:val="008E7DD4"/>
    <w:rsid w:val="008E7EDE"/>
    <w:rsid w:val="008E7F73"/>
    <w:rsid w:val="008E7FF0"/>
    <w:rsid w:val="008F0339"/>
    <w:rsid w:val="008F0593"/>
    <w:rsid w:val="008F0597"/>
    <w:rsid w:val="008F0620"/>
    <w:rsid w:val="008F0667"/>
    <w:rsid w:val="008F0691"/>
    <w:rsid w:val="008F072F"/>
    <w:rsid w:val="008F092D"/>
    <w:rsid w:val="008F0BE6"/>
    <w:rsid w:val="008F0E0B"/>
    <w:rsid w:val="008F0EEC"/>
    <w:rsid w:val="008F0F2B"/>
    <w:rsid w:val="008F0F3F"/>
    <w:rsid w:val="008F0FD6"/>
    <w:rsid w:val="008F113B"/>
    <w:rsid w:val="008F11DF"/>
    <w:rsid w:val="008F12BB"/>
    <w:rsid w:val="008F1313"/>
    <w:rsid w:val="008F1379"/>
    <w:rsid w:val="008F1416"/>
    <w:rsid w:val="008F146A"/>
    <w:rsid w:val="008F153F"/>
    <w:rsid w:val="008F15B1"/>
    <w:rsid w:val="008F17AA"/>
    <w:rsid w:val="008F1932"/>
    <w:rsid w:val="008F1ACC"/>
    <w:rsid w:val="008F1AD1"/>
    <w:rsid w:val="008F1C84"/>
    <w:rsid w:val="008F1F38"/>
    <w:rsid w:val="008F2011"/>
    <w:rsid w:val="008F21AC"/>
    <w:rsid w:val="008F2295"/>
    <w:rsid w:val="008F229B"/>
    <w:rsid w:val="008F24A5"/>
    <w:rsid w:val="008F2509"/>
    <w:rsid w:val="008F2592"/>
    <w:rsid w:val="008F2638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3BB"/>
    <w:rsid w:val="008F343B"/>
    <w:rsid w:val="008F366D"/>
    <w:rsid w:val="008F37B3"/>
    <w:rsid w:val="008F383F"/>
    <w:rsid w:val="008F3868"/>
    <w:rsid w:val="008F3888"/>
    <w:rsid w:val="008F38CE"/>
    <w:rsid w:val="008F39EE"/>
    <w:rsid w:val="008F3CC4"/>
    <w:rsid w:val="008F3F26"/>
    <w:rsid w:val="008F4004"/>
    <w:rsid w:val="008F4061"/>
    <w:rsid w:val="008F423B"/>
    <w:rsid w:val="008F42EF"/>
    <w:rsid w:val="008F43C3"/>
    <w:rsid w:val="008F44A7"/>
    <w:rsid w:val="008F4602"/>
    <w:rsid w:val="008F4694"/>
    <w:rsid w:val="008F4761"/>
    <w:rsid w:val="008F48C5"/>
    <w:rsid w:val="008F4B28"/>
    <w:rsid w:val="008F4B84"/>
    <w:rsid w:val="008F4B85"/>
    <w:rsid w:val="008F4C78"/>
    <w:rsid w:val="008F4C9A"/>
    <w:rsid w:val="008F4D8D"/>
    <w:rsid w:val="008F4F14"/>
    <w:rsid w:val="008F5074"/>
    <w:rsid w:val="008F510D"/>
    <w:rsid w:val="008F5111"/>
    <w:rsid w:val="008F5219"/>
    <w:rsid w:val="008F52DB"/>
    <w:rsid w:val="008F55D8"/>
    <w:rsid w:val="008F561E"/>
    <w:rsid w:val="008F56AB"/>
    <w:rsid w:val="008F57B4"/>
    <w:rsid w:val="008F58CF"/>
    <w:rsid w:val="008F5951"/>
    <w:rsid w:val="008F5C02"/>
    <w:rsid w:val="008F5C32"/>
    <w:rsid w:val="008F5CBE"/>
    <w:rsid w:val="008F5E35"/>
    <w:rsid w:val="008F5ED8"/>
    <w:rsid w:val="008F5F41"/>
    <w:rsid w:val="008F5FFB"/>
    <w:rsid w:val="008F62D6"/>
    <w:rsid w:val="008F6326"/>
    <w:rsid w:val="008F63F8"/>
    <w:rsid w:val="008F64A1"/>
    <w:rsid w:val="008F64E9"/>
    <w:rsid w:val="008F651F"/>
    <w:rsid w:val="008F67A9"/>
    <w:rsid w:val="008F67B7"/>
    <w:rsid w:val="008F697C"/>
    <w:rsid w:val="008F69D4"/>
    <w:rsid w:val="008F6A47"/>
    <w:rsid w:val="008F6AA6"/>
    <w:rsid w:val="008F6CED"/>
    <w:rsid w:val="008F6D80"/>
    <w:rsid w:val="008F6E3D"/>
    <w:rsid w:val="008F6F9A"/>
    <w:rsid w:val="008F7070"/>
    <w:rsid w:val="008F71F9"/>
    <w:rsid w:val="008F7267"/>
    <w:rsid w:val="008F7346"/>
    <w:rsid w:val="008F746B"/>
    <w:rsid w:val="008F74FB"/>
    <w:rsid w:val="008F7601"/>
    <w:rsid w:val="008F7726"/>
    <w:rsid w:val="008F778A"/>
    <w:rsid w:val="008F7B4D"/>
    <w:rsid w:val="008F7B5F"/>
    <w:rsid w:val="008F7B99"/>
    <w:rsid w:val="008F7CB1"/>
    <w:rsid w:val="008F7FC6"/>
    <w:rsid w:val="00900167"/>
    <w:rsid w:val="009001C9"/>
    <w:rsid w:val="009002AA"/>
    <w:rsid w:val="009003F4"/>
    <w:rsid w:val="009004A7"/>
    <w:rsid w:val="0090079B"/>
    <w:rsid w:val="0090079C"/>
    <w:rsid w:val="009007A8"/>
    <w:rsid w:val="009007F9"/>
    <w:rsid w:val="0090091A"/>
    <w:rsid w:val="00900B71"/>
    <w:rsid w:val="00900C0C"/>
    <w:rsid w:val="00900C41"/>
    <w:rsid w:val="00900CF1"/>
    <w:rsid w:val="00900D48"/>
    <w:rsid w:val="00900D64"/>
    <w:rsid w:val="00900E8B"/>
    <w:rsid w:val="00900FB5"/>
    <w:rsid w:val="009010C4"/>
    <w:rsid w:val="00901282"/>
    <w:rsid w:val="0090141B"/>
    <w:rsid w:val="009016C6"/>
    <w:rsid w:val="009016E9"/>
    <w:rsid w:val="00901960"/>
    <w:rsid w:val="009019E8"/>
    <w:rsid w:val="00901AC5"/>
    <w:rsid w:val="00901B44"/>
    <w:rsid w:val="00901CAC"/>
    <w:rsid w:val="00901EDC"/>
    <w:rsid w:val="0090219F"/>
    <w:rsid w:val="00902673"/>
    <w:rsid w:val="0090268C"/>
    <w:rsid w:val="009029F6"/>
    <w:rsid w:val="00902B1F"/>
    <w:rsid w:val="00902CA6"/>
    <w:rsid w:val="00902D67"/>
    <w:rsid w:val="00902FC8"/>
    <w:rsid w:val="009030E8"/>
    <w:rsid w:val="009031ED"/>
    <w:rsid w:val="00903314"/>
    <w:rsid w:val="00903443"/>
    <w:rsid w:val="00903467"/>
    <w:rsid w:val="0090392A"/>
    <w:rsid w:val="009039D0"/>
    <w:rsid w:val="00903A75"/>
    <w:rsid w:val="00903B45"/>
    <w:rsid w:val="00903B6A"/>
    <w:rsid w:val="00903D1A"/>
    <w:rsid w:val="00903DDF"/>
    <w:rsid w:val="00903E7C"/>
    <w:rsid w:val="00903E89"/>
    <w:rsid w:val="00903EE3"/>
    <w:rsid w:val="00903F11"/>
    <w:rsid w:val="00903F6C"/>
    <w:rsid w:val="00903F9E"/>
    <w:rsid w:val="00903FEE"/>
    <w:rsid w:val="009040D2"/>
    <w:rsid w:val="00904209"/>
    <w:rsid w:val="009042C0"/>
    <w:rsid w:val="009042FE"/>
    <w:rsid w:val="00904310"/>
    <w:rsid w:val="009043F5"/>
    <w:rsid w:val="00904438"/>
    <w:rsid w:val="00904619"/>
    <w:rsid w:val="0090481F"/>
    <w:rsid w:val="0090485F"/>
    <w:rsid w:val="00904A0B"/>
    <w:rsid w:val="00904A29"/>
    <w:rsid w:val="00904C2A"/>
    <w:rsid w:val="00904E78"/>
    <w:rsid w:val="00904EBD"/>
    <w:rsid w:val="00904EC6"/>
    <w:rsid w:val="00904F2D"/>
    <w:rsid w:val="009051AA"/>
    <w:rsid w:val="009051C5"/>
    <w:rsid w:val="009053DD"/>
    <w:rsid w:val="00905460"/>
    <w:rsid w:val="00905599"/>
    <w:rsid w:val="009058DA"/>
    <w:rsid w:val="00905A1F"/>
    <w:rsid w:val="00905B05"/>
    <w:rsid w:val="00905C32"/>
    <w:rsid w:val="00905D0A"/>
    <w:rsid w:val="00906037"/>
    <w:rsid w:val="009060C7"/>
    <w:rsid w:val="009060EA"/>
    <w:rsid w:val="009061D2"/>
    <w:rsid w:val="009062FE"/>
    <w:rsid w:val="00906315"/>
    <w:rsid w:val="0090634D"/>
    <w:rsid w:val="00906415"/>
    <w:rsid w:val="00906424"/>
    <w:rsid w:val="0090667F"/>
    <w:rsid w:val="0090674D"/>
    <w:rsid w:val="0090675C"/>
    <w:rsid w:val="00906872"/>
    <w:rsid w:val="00906A16"/>
    <w:rsid w:val="00906AAC"/>
    <w:rsid w:val="00906BCF"/>
    <w:rsid w:val="00906C2A"/>
    <w:rsid w:val="00906C6B"/>
    <w:rsid w:val="00906E22"/>
    <w:rsid w:val="00906E96"/>
    <w:rsid w:val="009070A8"/>
    <w:rsid w:val="0090710C"/>
    <w:rsid w:val="0090713A"/>
    <w:rsid w:val="00907193"/>
    <w:rsid w:val="00907395"/>
    <w:rsid w:val="00907399"/>
    <w:rsid w:val="009074CC"/>
    <w:rsid w:val="00907514"/>
    <w:rsid w:val="009075C3"/>
    <w:rsid w:val="00907805"/>
    <w:rsid w:val="00907851"/>
    <w:rsid w:val="009078A0"/>
    <w:rsid w:val="009079A0"/>
    <w:rsid w:val="00907AFF"/>
    <w:rsid w:val="00907B0A"/>
    <w:rsid w:val="00907B55"/>
    <w:rsid w:val="00907C3F"/>
    <w:rsid w:val="00907C40"/>
    <w:rsid w:val="00907D2B"/>
    <w:rsid w:val="00907EE2"/>
    <w:rsid w:val="0091007E"/>
    <w:rsid w:val="00910097"/>
    <w:rsid w:val="009103A3"/>
    <w:rsid w:val="0091051B"/>
    <w:rsid w:val="00910549"/>
    <w:rsid w:val="009106B4"/>
    <w:rsid w:val="00910803"/>
    <w:rsid w:val="00910C30"/>
    <w:rsid w:val="00910D27"/>
    <w:rsid w:val="00910DFE"/>
    <w:rsid w:val="00911081"/>
    <w:rsid w:val="009110C6"/>
    <w:rsid w:val="009110F3"/>
    <w:rsid w:val="009112B9"/>
    <w:rsid w:val="00911323"/>
    <w:rsid w:val="009114F4"/>
    <w:rsid w:val="009115CC"/>
    <w:rsid w:val="00911602"/>
    <w:rsid w:val="00911868"/>
    <w:rsid w:val="0091192D"/>
    <w:rsid w:val="00911973"/>
    <w:rsid w:val="00911A58"/>
    <w:rsid w:val="00911B00"/>
    <w:rsid w:val="00911B9D"/>
    <w:rsid w:val="00911BAC"/>
    <w:rsid w:val="00911E50"/>
    <w:rsid w:val="0091228A"/>
    <w:rsid w:val="009122EF"/>
    <w:rsid w:val="009125D8"/>
    <w:rsid w:val="00912788"/>
    <w:rsid w:val="0091286F"/>
    <w:rsid w:val="009128F8"/>
    <w:rsid w:val="00912A00"/>
    <w:rsid w:val="00912DF9"/>
    <w:rsid w:val="00912E41"/>
    <w:rsid w:val="00912E8A"/>
    <w:rsid w:val="00913218"/>
    <w:rsid w:val="009132DD"/>
    <w:rsid w:val="009132F9"/>
    <w:rsid w:val="00913368"/>
    <w:rsid w:val="00913464"/>
    <w:rsid w:val="0091361F"/>
    <w:rsid w:val="009137ED"/>
    <w:rsid w:val="009138AC"/>
    <w:rsid w:val="009139D0"/>
    <w:rsid w:val="00913B72"/>
    <w:rsid w:val="00913D2F"/>
    <w:rsid w:val="00913E74"/>
    <w:rsid w:val="00913F6F"/>
    <w:rsid w:val="00914173"/>
    <w:rsid w:val="00914189"/>
    <w:rsid w:val="009143E5"/>
    <w:rsid w:val="0091462F"/>
    <w:rsid w:val="00914646"/>
    <w:rsid w:val="00914780"/>
    <w:rsid w:val="009147A3"/>
    <w:rsid w:val="009149FB"/>
    <w:rsid w:val="00914A72"/>
    <w:rsid w:val="00914BBB"/>
    <w:rsid w:val="00914BE8"/>
    <w:rsid w:val="00914C64"/>
    <w:rsid w:val="00914D92"/>
    <w:rsid w:val="009150EB"/>
    <w:rsid w:val="009151C8"/>
    <w:rsid w:val="0091523E"/>
    <w:rsid w:val="00915279"/>
    <w:rsid w:val="00915368"/>
    <w:rsid w:val="009153AF"/>
    <w:rsid w:val="009154A5"/>
    <w:rsid w:val="009156AE"/>
    <w:rsid w:val="00915738"/>
    <w:rsid w:val="00915821"/>
    <w:rsid w:val="009158E7"/>
    <w:rsid w:val="00915B8B"/>
    <w:rsid w:val="00915BED"/>
    <w:rsid w:val="00915F5D"/>
    <w:rsid w:val="00915FE5"/>
    <w:rsid w:val="00916042"/>
    <w:rsid w:val="00916066"/>
    <w:rsid w:val="0091636E"/>
    <w:rsid w:val="009163D4"/>
    <w:rsid w:val="00916448"/>
    <w:rsid w:val="0091657C"/>
    <w:rsid w:val="009166DF"/>
    <w:rsid w:val="009168A7"/>
    <w:rsid w:val="00916AAD"/>
    <w:rsid w:val="00916D31"/>
    <w:rsid w:val="00916E96"/>
    <w:rsid w:val="00916F14"/>
    <w:rsid w:val="009170B9"/>
    <w:rsid w:val="00917153"/>
    <w:rsid w:val="00917184"/>
    <w:rsid w:val="00917251"/>
    <w:rsid w:val="00917320"/>
    <w:rsid w:val="0091736C"/>
    <w:rsid w:val="0091745C"/>
    <w:rsid w:val="00917487"/>
    <w:rsid w:val="00917591"/>
    <w:rsid w:val="009175EE"/>
    <w:rsid w:val="009176A5"/>
    <w:rsid w:val="00917787"/>
    <w:rsid w:val="009177B6"/>
    <w:rsid w:val="0091794E"/>
    <w:rsid w:val="00917A0C"/>
    <w:rsid w:val="00917A4C"/>
    <w:rsid w:val="00917D11"/>
    <w:rsid w:val="00917D79"/>
    <w:rsid w:val="00917EBA"/>
    <w:rsid w:val="00917F11"/>
    <w:rsid w:val="00917F42"/>
    <w:rsid w:val="0092026F"/>
    <w:rsid w:val="00920405"/>
    <w:rsid w:val="0092052B"/>
    <w:rsid w:val="0092054A"/>
    <w:rsid w:val="00920584"/>
    <w:rsid w:val="00920699"/>
    <w:rsid w:val="00920857"/>
    <w:rsid w:val="009208C5"/>
    <w:rsid w:val="00920A86"/>
    <w:rsid w:val="00920C0C"/>
    <w:rsid w:val="00920DFE"/>
    <w:rsid w:val="00920EB9"/>
    <w:rsid w:val="00920F1A"/>
    <w:rsid w:val="00921103"/>
    <w:rsid w:val="00921371"/>
    <w:rsid w:val="00921667"/>
    <w:rsid w:val="0092183F"/>
    <w:rsid w:val="00921851"/>
    <w:rsid w:val="00921B85"/>
    <w:rsid w:val="00921BC4"/>
    <w:rsid w:val="00921D54"/>
    <w:rsid w:val="00921D85"/>
    <w:rsid w:val="00921E98"/>
    <w:rsid w:val="00921F57"/>
    <w:rsid w:val="00921FD7"/>
    <w:rsid w:val="00922059"/>
    <w:rsid w:val="00922197"/>
    <w:rsid w:val="009221C7"/>
    <w:rsid w:val="009221FA"/>
    <w:rsid w:val="00922204"/>
    <w:rsid w:val="00922211"/>
    <w:rsid w:val="009222F8"/>
    <w:rsid w:val="0092238B"/>
    <w:rsid w:val="0092243E"/>
    <w:rsid w:val="009226E1"/>
    <w:rsid w:val="009227A5"/>
    <w:rsid w:val="00922862"/>
    <w:rsid w:val="00922B3B"/>
    <w:rsid w:val="00922C79"/>
    <w:rsid w:val="00922CC6"/>
    <w:rsid w:val="00922F0B"/>
    <w:rsid w:val="009232F9"/>
    <w:rsid w:val="00923407"/>
    <w:rsid w:val="009234E9"/>
    <w:rsid w:val="009237A9"/>
    <w:rsid w:val="00923871"/>
    <w:rsid w:val="009239C6"/>
    <w:rsid w:val="00923C8B"/>
    <w:rsid w:val="00923E99"/>
    <w:rsid w:val="00924108"/>
    <w:rsid w:val="0092415F"/>
    <w:rsid w:val="009241E3"/>
    <w:rsid w:val="00924461"/>
    <w:rsid w:val="00924466"/>
    <w:rsid w:val="00924644"/>
    <w:rsid w:val="00924900"/>
    <w:rsid w:val="0092490E"/>
    <w:rsid w:val="0092498E"/>
    <w:rsid w:val="00924D2E"/>
    <w:rsid w:val="00924D87"/>
    <w:rsid w:val="00924E3F"/>
    <w:rsid w:val="00924EB4"/>
    <w:rsid w:val="0092500C"/>
    <w:rsid w:val="0092503D"/>
    <w:rsid w:val="0092506B"/>
    <w:rsid w:val="00925189"/>
    <w:rsid w:val="00925406"/>
    <w:rsid w:val="009254EE"/>
    <w:rsid w:val="00925668"/>
    <w:rsid w:val="009258EC"/>
    <w:rsid w:val="00925A19"/>
    <w:rsid w:val="00925A9A"/>
    <w:rsid w:val="00925BFD"/>
    <w:rsid w:val="00925D18"/>
    <w:rsid w:val="00925F81"/>
    <w:rsid w:val="00925F83"/>
    <w:rsid w:val="00925FC5"/>
    <w:rsid w:val="00926437"/>
    <w:rsid w:val="009264A7"/>
    <w:rsid w:val="009264B6"/>
    <w:rsid w:val="00926757"/>
    <w:rsid w:val="00926788"/>
    <w:rsid w:val="00926794"/>
    <w:rsid w:val="00926BDC"/>
    <w:rsid w:val="00926C96"/>
    <w:rsid w:val="00926D32"/>
    <w:rsid w:val="00926E08"/>
    <w:rsid w:val="00926E6C"/>
    <w:rsid w:val="00926EC9"/>
    <w:rsid w:val="00926EE0"/>
    <w:rsid w:val="009270F5"/>
    <w:rsid w:val="0092715B"/>
    <w:rsid w:val="00927324"/>
    <w:rsid w:val="0092745D"/>
    <w:rsid w:val="00927686"/>
    <w:rsid w:val="0092776E"/>
    <w:rsid w:val="009277F2"/>
    <w:rsid w:val="0092798B"/>
    <w:rsid w:val="00927B60"/>
    <w:rsid w:val="00927C05"/>
    <w:rsid w:val="00927CDF"/>
    <w:rsid w:val="00927E2C"/>
    <w:rsid w:val="00927E81"/>
    <w:rsid w:val="00927ED7"/>
    <w:rsid w:val="00927F52"/>
    <w:rsid w:val="00927FE2"/>
    <w:rsid w:val="00930032"/>
    <w:rsid w:val="00930115"/>
    <w:rsid w:val="009301FC"/>
    <w:rsid w:val="0093026A"/>
    <w:rsid w:val="00930312"/>
    <w:rsid w:val="00930322"/>
    <w:rsid w:val="0093038D"/>
    <w:rsid w:val="009303F5"/>
    <w:rsid w:val="009304F7"/>
    <w:rsid w:val="00930522"/>
    <w:rsid w:val="0093056A"/>
    <w:rsid w:val="009307B8"/>
    <w:rsid w:val="00930822"/>
    <w:rsid w:val="00930853"/>
    <w:rsid w:val="00930855"/>
    <w:rsid w:val="00930865"/>
    <w:rsid w:val="00930963"/>
    <w:rsid w:val="009309DF"/>
    <w:rsid w:val="00930AF6"/>
    <w:rsid w:val="00930B0B"/>
    <w:rsid w:val="00930B0D"/>
    <w:rsid w:val="00930C4F"/>
    <w:rsid w:val="00930CE5"/>
    <w:rsid w:val="00930D12"/>
    <w:rsid w:val="00930DB7"/>
    <w:rsid w:val="00930E4C"/>
    <w:rsid w:val="00930E5C"/>
    <w:rsid w:val="00930E7D"/>
    <w:rsid w:val="00930F0A"/>
    <w:rsid w:val="00930FDA"/>
    <w:rsid w:val="0093104C"/>
    <w:rsid w:val="009310EA"/>
    <w:rsid w:val="009310EC"/>
    <w:rsid w:val="009312B4"/>
    <w:rsid w:val="009312E6"/>
    <w:rsid w:val="0093143B"/>
    <w:rsid w:val="009315DB"/>
    <w:rsid w:val="00931686"/>
    <w:rsid w:val="00931796"/>
    <w:rsid w:val="009318E3"/>
    <w:rsid w:val="00931940"/>
    <w:rsid w:val="009319AA"/>
    <w:rsid w:val="00931A18"/>
    <w:rsid w:val="00931A71"/>
    <w:rsid w:val="00931AB4"/>
    <w:rsid w:val="00931B30"/>
    <w:rsid w:val="00931BC3"/>
    <w:rsid w:val="00931BE0"/>
    <w:rsid w:val="00931C28"/>
    <w:rsid w:val="00931D3C"/>
    <w:rsid w:val="00931E62"/>
    <w:rsid w:val="00931FC9"/>
    <w:rsid w:val="00931FE0"/>
    <w:rsid w:val="009320C6"/>
    <w:rsid w:val="00932147"/>
    <w:rsid w:val="00932304"/>
    <w:rsid w:val="0093244F"/>
    <w:rsid w:val="00932476"/>
    <w:rsid w:val="00932592"/>
    <w:rsid w:val="00932640"/>
    <w:rsid w:val="0093269F"/>
    <w:rsid w:val="0093283F"/>
    <w:rsid w:val="00932909"/>
    <w:rsid w:val="00932A6D"/>
    <w:rsid w:val="00932C5F"/>
    <w:rsid w:val="00932CAE"/>
    <w:rsid w:val="00932D58"/>
    <w:rsid w:val="00932D96"/>
    <w:rsid w:val="00932ED8"/>
    <w:rsid w:val="00932F65"/>
    <w:rsid w:val="00932FB4"/>
    <w:rsid w:val="00932FFE"/>
    <w:rsid w:val="009330B3"/>
    <w:rsid w:val="009332D1"/>
    <w:rsid w:val="00933410"/>
    <w:rsid w:val="0093365E"/>
    <w:rsid w:val="00933693"/>
    <w:rsid w:val="0093372F"/>
    <w:rsid w:val="009338E1"/>
    <w:rsid w:val="00933A2A"/>
    <w:rsid w:val="00933D65"/>
    <w:rsid w:val="00933D93"/>
    <w:rsid w:val="00933F0D"/>
    <w:rsid w:val="00933FAF"/>
    <w:rsid w:val="009340F6"/>
    <w:rsid w:val="0093411F"/>
    <w:rsid w:val="009342B3"/>
    <w:rsid w:val="009343A0"/>
    <w:rsid w:val="0093451D"/>
    <w:rsid w:val="00934524"/>
    <w:rsid w:val="009345A9"/>
    <w:rsid w:val="00934673"/>
    <w:rsid w:val="00934703"/>
    <w:rsid w:val="00934734"/>
    <w:rsid w:val="009347E3"/>
    <w:rsid w:val="009347F4"/>
    <w:rsid w:val="009347FD"/>
    <w:rsid w:val="0093485C"/>
    <w:rsid w:val="009348A6"/>
    <w:rsid w:val="00934A69"/>
    <w:rsid w:val="00934C01"/>
    <w:rsid w:val="00934CA5"/>
    <w:rsid w:val="00934CCC"/>
    <w:rsid w:val="00934DB1"/>
    <w:rsid w:val="00934E23"/>
    <w:rsid w:val="00934F16"/>
    <w:rsid w:val="00934F92"/>
    <w:rsid w:val="00934FAF"/>
    <w:rsid w:val="00935062"/>
    <w:rsid w:val="009350D4"/>
    <w:rsid w:val="009352BF"/>
    <w:rsid w:val="0093553E"/>
    <w:rsid w:val="009355E8"/>
    <w:rsid w:val="00935711"/>
    <w:rsid w:val="00935878"/>
    <w:rsid w:val="00935886"/>
    <w:rsid w:val="00935925"/>
    <w:rsid w:val="00935B6A"/>
    <w:rsid w:val="00935B9A"/>
    <w:rsid w:val="00935CE7"/>
    <w:rsid w:val="00935E92"/>
    <w:rsid w:val="00935F34"/>
    <w:rsid w:val="009360AE"/>
    <w:rsid w:val="00936132"/>
    <w:rsid w:val="009361A9"/>
    <w:rsid w:val="009367C1"/>
    <w:rsid w:val="009369DA"/>
    <w:rsid w:val="009369E5"/>
    <w:rsid w:val="00936D0A"/>
    <w:rsid w:val="00936E0E"/>
    <w:rsid w:val="00936E1A"/>
    <w:rsid w:val="00936EE8"/>
    <w:rsid w:val="00937074"/>
    <w:rsid w:val="00937146"/>
    <w:rsid w:val="009372C0"/>
    <w:rsid w:val="00937378"/>
    <w:rsid w:val="009373D5"/>
    <w:rsid w:val="0093749B"/>
    <w:rsid w:val="00937565"/>
    <w:rsid w:val="009375B9"/>
    <w:rsid w:val="009375EE"/>
    <w:rsid w:val="00937786"/>
    <w:rsid w:val="00937845"/>
    <w:rsid w:val="00937909"/>
    <w:rsid w:val="00937927"/>
    <w:rsid w:val="00937A40"/>
    <w:rsid w:val="00937A89"/>
    <w:rsid w:val="00937B7A"/>
    <w:rsid w:val="00937FA3"/>
    <w:rsid w:val="0094040D"/>
    <w:rsid w:val="00940468"/>
    <w:rsid w:val="009404EA"/>
    <w:rsid w:val="0094057D"/>
    <w:rsid w:val="00940674"/>
    <w:rsid w:val="00940876"/>
    <w:rsid w:val="00940920"/>
    <w:rsid w:val="0094092A"/>
    <w:rsid w:val="0094094F"/>
    <w:rsid w:val="00940950"/>
    <w:rsid w:val="009409C9"/>
    <w:rsid w:val="00940A00"/>
    <w:rsid w:val="00940B97"/>
    <w:rsid w:val="00940D59"/>
    <w:rsid w:val="0094115F"/>
    <w:rsid w:val="0094120B"/>
    <w:rsid w:val="00941261"/>
    <w:rsid w:val="009412B1"/>
    <w:rsid w:val="0094134A"/>
    <w:rsid w:val="009413FF"/>
    <w:rsid w:val="0094169F"/>
    <w:rsid w:val="00941712"/>
    <w:rsid w:val="00941B07"/>
    <w:rsid w:val="00941B26"/>
    <w:rsid w:val="00941D38"/>
    <w:rsid w:val="00941D6A"/>
    <w:rsid w:val="00941FFA"/>
    <w:rsid w:val="00942064"/>
    <w:rsid w:val="00942079"/>
    <w:rsid w:val="009420EA"/>
    <w:rsid w:val="00942121"/>
    <w:rsid w:val="00942190"/>
    <w:rsid w:val="009425E4"/>
    <w:rsid w:val="00942705"/>
    <w:rsid w:val="00942877"/>
    <w:rsid w:val="009428B1"/>
    <w:rsid w:val="00942948"/>
    <w:rsid w:val="00942B16"/>
    <w:rsid w:val="00942C5A"/>
    <w:rsid w:val="00942C7D"/>
    <w:rsid w:val="00942DF1"/>
    <w:rsid w:val="00942E4F"/>
    <w:rsid w:val="00942EE1"/>
    <w:rsid w:val="00942F0E"/>
    <w:rsid w:val="00942FC2"/>
    <w:rsid w:val="00943089"/>
    <w:rsid w:val="009430D8"/>
    <w:rsid w:val="009431D4"/>
    <w:rsid w:val="009432DA"/>
    <w:rsid w:val="0094333C"/>
    <w:rsid w:val="009433D7"/>
    <w:rsid w:val="00943504"/>
    <w:rsid w:val="009435FC"/>
    <w:rsid w:val="0094367E"/>
    <w:rsid w:val="009436BF"/>
    <w:rsid w:val="00943748"/>
    <w:rsid w:val="0094374A"/>
    <w:rsid w:val="0094385A"/>
    <w:rsid w:val="009439C6"/>
    <w:rsid w:val="00943DB3"/>
    <w:rsid w:val="00943E2F"/>
    <w:rsid w:val="00944089"/>
    <w:rsid w:val="009440D4"/>
    <w:rsid w:val="00944309"/>
    <w:rsid w:val="009449F2"/>
    <w:rsid w:val="00944A50"/>
    <w:rsid w:val="00944C1D"/>
    <w:rsid w:val="00944C7D"/>
    <w:rsid w:val="00944CBF"/>
    <w:rsid w:val="00944D4B"/>
    <w:rsid w:val="00944DFF"/>
    <w:rsid w:val="00944F24"/>
    <w:rsid w:val="00944FB5"/>
    <w:rsid w:val="00945101"/>
    <w:rsid w:val="00945207"/>
    <w:rsid w:val="009452CE"/>
    <w:rsid w:val="00945317"/>
    <w:rsid w:val="009453EF"/>
    <w:rsid w:val="00945536"/>
    <w:rsid w:val="0094556F"/>
    <w:rsid w:val="00945684"/>
    <w:rsid w:val="009458F5"/>
    <w:rsid w:val="00945989"/>
    <w:rsid w:val="009459DF"/>
    <w:rsid w:val="00945A99"/>
    <w:rsid w:val="00945AAC"/>
    <w:rsid w:val="00945D61"/>
    <w:rsid w:val="00945DC5"/>
    <w:rsid w:val="00945FF2"/>
    <w:rsid w:val="00946171"/>
    <w:rsid w:val="0094619C"/>
    <w:rsid w:val="0094646F"/>
    <w:rsid w:val="009464C4"/>
    <w:rsid w:val="009464FA"/>
    <w:rsid w:val="0094669F"/>
    <w:rsid w:val="009466BE"/>
    <w:rsid w:val="009466FF"/>
    <w:rsid w:val="009467D0"/>
    <w:rsid w:val="00946A2E"/>
    <w:rsid w:val="00946B84"/>
    <w:rsid w:val="00946C2F"/>
    <w:rsid w:val="00946D2D"/>
    <w:rsid w:val="00946D40"/>
    <w:rsid w:val="00946D43"/>
    <w:rsid w:val="00946E95"/>
    <w:rsid w:val="00946FB6"/>
    <w:rsid w:val="00947095"/>
    <w:rsid w:val="009470C5"/>
    <w:rsid w:val="00947487"/>
    <w:rsid w:val="0094749A"/>
    <w:rsid w:val="009474BF"/>
    <w:rsid w:val="00947630"/>
    <w:rsid w:val="009476E5"/>
    <w:rsid w:val="009477E6"/>
    <w:rsid w:val="009478DD"/>
    <w:rsid w:val="00947940"/>
    <w:rsid w:val="00947A04"/>
    <w:rsid w:val="00947A9B"/>
    <w:rsid w:val="00947BB8"/>
    <w:rsid w:val="00947C5D"/>
    <w:rsid w:val="00947CEA"/>
    <w:rsid w:val="00947F3C"/>
    <w:rsid w:val="00947FAE"/>
    <w:rsid w:val="00950019"/>
    <w:rsid w:val="00950030"/>
    <w:rsid w:val="00950093"/>
    <w:rsid w:val="00950220"/>
    <w:rsid w:val="00950288"/>
    <w:rsid w:val="009504D6"/>
    <w:rsid w:val="009505D2"/>
    <w:rsid w:val="00950651"/>
    <w:rsid w:val="00950738"/>
    <w:rsid w:val="00950B33"/>
    <w:rsid w:val="00950BA6"/>
    <w:rsid w:val="00950C9F"/>
    <w:rsid w:val="00950CAC"/>
    <w:rsid w:val="00950CFF"/>
    <w:rsid w:val="00950D60"/>
    <w:rsid w:val="00950F2C"/>
    <w:rsid w:val="00950F4B"/>
    <w:rsid w:val="00950F71"/>
    <w:rsid w:val="00951028"/>
    <w:rsid w:val="0095107A"/>
    <w:rsid w:val="0095114D"/>
    <w:rsid w:val="00951531"/>
    <w:rsid w:val="0095160E"/>
    <w:rsid w:val="0095174E"/>
    <w:rsid w:val="009518B0"/>
    <w:rsid w:val="00951900"/>
    <w:rsid w:val="00951924"/>
    <w:rsid w:val="009519DB"/>
    <w:rsid w:val="00951DEF"/>
    <w:rsid w:val="00951F52"/>
    <w:rsid w:val="0095200E"/>
    <w:rsid w:val="009520EE"/>
    <w:rsid w:val="009520FC"/>
    <w:rsid w:val="00952122"/>
    <w:rsid w:val="00952196"/>
    <w:rsid w:val="009521B6"/>
    <w:rsid w:val="0095220B"/>
    <w:rsid w:val="00952477"/>
    <w:rsid w:val="009524F6"/>
    <w:rsid w:val="00952584"/>
    <w:rsid w:val="0095277C"/>
    <w:rsid w:val="00952813"/>
    <w:rsid w:val="00952AF9"/>
    <w:rsid w:val="00952D01"/>
    <w:rsid w:val="00952D60"/>
    <w:rsid w:val="00952DCC"/>
    <w:rsid w:val="0095307B"/>
    <w:rsid w:val="00953105"/>
    <w:rsid w:val="00953138"/>
    <w:rsid w:val="0095323E"/>
    <w:rsid w:val="00953262"/>
    <w:rsid w:val="009532AC"/>
    <w:rsid w:val="009533F0"/>
    <w:rsid w:val="009534C7"/>
    <w:rsid w:val="009535B7"/>
    <w:rsid w:val="009535FA"/>
    <w:rsid w:val="009539D7"/>
    <w:rsid w:val="00953B50"/>
    <w:rsid w:val="00953BE9"/>
    <w:rsid w:val="00953E8E"/>
    <w:rsid w:val="00953F12"/>
    <w:rsid w:val="00953F1F"/>
    <w:rsid w:val="00953F93"/>
    <w:rsid w:val="00953FBC"/>
    <w:rsid w:val="009542CD"/>
    <w:rsid w:val="0095435D"/>
    <w:rsid w:val="0095439F"/>
    <w:rsid w:val="009543A5"/>
    <w:rsid w:val="0095448D"/>
    <w:rsid w:val="009545EE"/>
    <w:rsid w:val="0095463F"/>
    <w:rsid w:val="0095474E"/>
    <w:rsid w:val="0095479A"/>
    <w:rsid w:val="009547B7"/>
    <w:rsid w:val="009548CC"/>
    <w:rsid w:val="0095490F"/>
    <w:rsid w:val="0095492A"/>
    <w:rsid w:val="00954966"/>
    <w:rsid w:val="00954A20"/>
    <w:rsid w:val="00954BFB"/>
    <w:rsid w:val="00954D19"/>
    <w:rsid w:val="00954D27"/>
    <w:rsid w:val="00954D5D"/>
    <w:rsid w:val="00954D7E"/>
    <w:rsid w:val="00954DFA"/>
    <w:rsid w:val="00954EF5"/>
    <w:rsid w:val="00954F70"/>
    <w:rsid w:val="00954FCE"/>
    <w:rsid w:val="00954FFB"/>
    <w:rsid w:val="0095504A"/>
    <w:rsid w:val="009550BE"/>
    <w:rsid w:val="00955192"/>
    <w:rsid w:val="00955201"/>
    <w:rsid w:val="00955256"/>
    <w:rsid w:val="00955426"/>
    <w:rsid w:val="009554B8"/>
    <w:rsid w:val="0095550F"/>
    <w:rsid w:val="0095554A"/>
    <w:rsid w:val="00955980"/>
    <w:rsid w:val="00955983"/>
    <w:rsid w:val="00955AC6"/>
    <w:rsid w:val="00955C16"/>
    <w:rsid w:val="00955C73"/>
    <w:rsid w:val="00955C92"/>
    <w:rsid w:val="00955E68"/>
    <w:rsid w:val="00955F32"/>
    <w:rsid w:val="00956008"/>
    <w:rsid w:val="0095608F"/>
    <w:rsid w:val="00956148"/>
    <w:rsid w:val="00956258"/>
    <w:rsid w:val="0095648C"/>
    <w:rsid w:val="00956563"/>
    <w:rsid w:val="00956672"/>
    <w:rsid w:val="00956B12"/>
    <w:rsid w:val="00956D8C"/>
    <w:rsid w:val="00956D9A"/>
    <w:rsid w:val="00956E8E"/>
    <w:rsid w:val="00956FDD"/>
    <w:rsid w:val="0095701A"/>
    <w:rsid w:val="009571C2"/>
    <w:rsid w:val="0095741E"/>
    <w:rsid w:val="00957546"/>
    <w:rsid w:val="0095769B"/>
    <w:rsid w:val="009576D3"/>
    <w:rsid w:val="009577BA"/>
    <w:rsid w:val="00957891"/>
    <w:rsid w:val="00957A09"/>
    <w:rsid w:val="00957AC2"/>
    <w:rsid w:val="00957ADA"/>
    <w:rsid w:val="00957B72"/>
    <w:rsid w:val="00957BD7"/>
    <w:rsid w:val="00957C0B"/>
    <w:rsid w:val="00957E3D"/>
    <w:rsid w:val="00957EAA"/>
    <w:rsid w:val="00957F0E"/>
    <w:rsid w:val="00957F94"/>
    <w:rsid w:val="00960194"/>
    <w:rsid w:val="00960258"/>
    <w:rsid w:val="00960339"/>
    <w:rsid w:val="0096033B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0E3C"/>
    <w:rsid w:val="00961002"/>
    <w:rsid w:val="00961073"/>
    <w:rsid w:val="009610F5"/>
    <w:rsid w:val="0096111E"/>
    <w:rsid w:val="009612FE"/>
    <w:rsid w:val="009614F4"/>
    <w:rsid w:val="00961501"/>
    <w:rsid w:val="00961672"/>
    <w:rsid w:val="0096167B"/>
    <w:rsid w:val="009616EA"/>
    <w:rsid w:val="00961744"/>
    <w:rsid w:val="00961785"/>
    <w:rsid w:val="009617CA"/>
    <w:rsid w:val="00961A07"/>
    <w:rsid w:val="00961A7E"/>
    <w:rsid w:val="00961A93"/>
    <w:rsid w:val="00961B91"/>
    <w:rsid w:val="00961BCE"/>
    <w:rsid w:val="00961C45"/>
    <w:rsid w:val="00961E15"/>
    <w:rsid w:val="00961E50"/>
    <w:rsid w:val="00961F83"/>
    <w:rsid w:val="009620DF"/>
    <w:rsid w:val="00962236"/>
    <w:rsid w:val="009622D6"/>
    <w:rsid w:val="009622E0"/>
    <w:rsid w:val="00962504"/>
    <w:rsid w:val="00962633"/>
    <w:rsid w:val="00962675"/>
    <w:rsid w:val="009626B7"/>
    <w:rsid w:val="0096274F"/>
    <w:rsid w:val="00962779"/>
    <w:rsid w:val="00962A85"/>
    <w:rsid w:val="00962DB1"/>
    <w:rsid w:val="00962DE0"/>
    <w:rsid w:val="00962FF1"/>
    <w:rsid w:val="00963368"/>
    <w:rsid w:val="0096342A"/>
    <w:rsid w:val="009634DD"/>
    <w:rsid w:val="009634E8"/>
    <w:rsid w:val="0096350C"/>
    <w:rsid w:val="0096374E"/>
    <w:rsid w:val="00963775"/>
    <w:rsid w:val="00963D2D"/>
    <w:rsid w:val="00963E69"/>
    <w:rsid w:val="00964428"/>
    <w:rsid w:val="009647AD"/>
    <w:rsid w:val="00964985"/>
    <w:rsid w:val="009649A4"/>
    <w:rsid w:val="00964A36"/>
    <w:rsid w:val="00964A70"/>
    <w:rsid w:val="00964AAE"/>
    <w:rsid w:val="00964ABA"/>
    <w:rsid w:val="00964B52"/>
    <w:rsid w:val="00964C9C"/>
    <w:rsid w:val="009650B3"/>
    <w:rsid w:val="009653EE"/>
    <w:rsid w:val="009653F8"/>
    <w:rsid w:val="00965437"/>
    <w:rsid w:val="009654B9"/>
    <w:rsid w:val="009655E9"/>
    <w:rsid w:val="00965676"/>
    <w:rsid w:val="00965977"/>
    <w:rsid w:val="00965AD3"/>
    <w:rsid w:val="00965C69"/>
    <w:rsid w:val="00965E2B"/>
    <w:rsid w:val="00965FE7"/>
    <w:rsid w:val="00966096"/>
    <w:rsid w:val="00966403"/>
    <w:rsid w:val="0096690A"/>
    <w:rsid w:val="0096690B"/>
    <w:rsid w:val="00966912"/>
    <w:rsid w:val="00966956"/>
    <w:rsid w:val="00966967"/>
    <w:rsid w:val="00966B5A"/>
    <w:rsid w:val="00966BD0"/>
    <w:rsid w:val="00966BF5"/>
    <w:rsid w:val="00966C87"/>
    <w:rsid w:val="00966E45"/>
    <w:rsid w:val="00966E77"/>
    <w:rsid w:val="00966F32"/>
    <w:rsid w:val="009670A7"/>
    <w:rsid w:val="00967232"/>
    <w:rsid w:val="009672D5"/>
    <w:rsid w:val="009673E3"/>
    <w:rsid w:val="009674B9"/>
    <w:rsid w:val="0096752F"/>
    <w:rsid w:val="009675EB"/>
    <w:rsid w:val="009676F8"/>
    <w:rsid w:val="0096785F"/>
    <w:rsid w:val="0096799E"/>
    <w:rsid w:val="00967A06"/>
    <w:rsid w:val="00967F93"/>
    <w:rsid w:val="00967FC0"/>
    <w:rsid w:val="00967FC7"/>
    <w:rsid w:val="00970115"/>
    <w:rsid w:val="009703E8"/>
    <w:rsid w:val="009703EC"/>
    <w:rsid w:val="00970625"/>
    <w:rsid w:val="00970825"/>
    <w:rsid w:val="009708AF"/>
    <w:rsid w:val="009708C9"/>
    <w:rsid w:val="009708CE"/>
    <w:rsid w:val="00970C11"/>
    <w:rsid w:val="00970D6B"/>
    <w:rsid w:val="00970E58"/>
    <w:rsid w:val="00970E66"/>
    <w:rsid w:val="00970FA8"/>
    <w:rsid w:val="00971151"/>
    <w:rsid w:val="00971175"/>
    <w:rsid w:val="00971332"/>
    <w:rsid w:val="009714F0"/>
    <w:rsid w:val="0097165B"/>
    <w:rsid w:val="00971789"/>
    <w:rsid w:val="0097193F"/>
    <w:rsid w:val="00971AE6"/>
    <w:rsid w:val="00971B8E"/>
    <w:rsid w:val="00971BFD"/>
    <w:rsid w:val="00971C18"/>
    <w:rsid w:val="00971C1D"/>
    <w:rsid w:val="00971CEF"/>
    <w:rsid w:val="00971E06"/>
    <w:rsid w:val="00971EAF"/>
    <w:rsid w:val="00971F8B"/>
    <w:rsid w:val="00972169"/>
    <w:rsid w:val="0097219C"/>
    <w:rsid w:val="00972249"/>
    <w:rsid w:val="0097228D"/>
    <w:rsid w:val="009722B8"/>
    <w:rsid w:val="00972566"/>
    <w:rsid w:val="009725A5"/>
    <w:rsid w:val="00972629"/>
    <w:rsid w:val="00972674"/>
    <w:rsid w:val="009727B2"/>
    <w:rsid w:val="009727D3"/>
    <w:rsid w:val="0097284E"/>
    <w:rsid w:val="00972932"/>
    <w:rsid w:val="00972959"/>
    <w:rsid w:val="00972A44"/>
    <w:rsid w:val="00972B67"/>
    <w:rsid w:val="00972C79"/>
    <w:rsid w:val="00972CEC"/>
    <w:rsid w:val="00972D9B"/>
    <w:rsid w:val="00972E8C"/>
    <w:rsid w:val="00972EF2"/>
    <w:rsid w:val="00972FC7"/>
    <w:rsid w:val="009731B6"/>
    <w:rsid w:val="00973282"/>
    <w:rsid w:val="009732F8"/>
    <w:rsid w:val="00973333"/>
    <w:rsid w:val="00973338"/>
    <w:rsid w:val="00973434"/>
    <w:rsid w:val="0097350F"/>
    <w:rsid w:val="0097362D"/>
    <w:rsid w:val="0097368E"/>
    <w:rsid w:val="009736B3"/>
    <w:rsid w:val="009739B0"/>
    <w:rsid w:val="009739CF"/>
    <w:rsid w:val="00973B3D"/>
    <w:rsid w:val="00973F76"/>
    <w:rsid w:val="00974240"/>
    <w:rsid w:val="00974335"/>
    <w:rsid w:val="00974449"/>
    <w:rsid w:val="00974564"/>
    <w:rsid w:val="00974587"/>
    <w:rsid w:val="009745AB"/>
    <w:rsid w:val="00974760"/>
    <w:rsid w:val="009747D9"/>
    <w:rsid w:val="00974969"/>
    <w:rsid w:val="00974B0D"/>
    <w:rsid w:val="00974B32"/>
    <w:rsid w:val="00974C1B"/>
    <w:rsid w:val="00974CA9"/>
    <w:rsid w:val="00974CF9"/>
    <w:rsid w:val="00975083"/>
    <w:rsid w:val="00975101"/>
    <w:rsid w:val="00975115"/>
    <w:rsid w:val="009751E9"/>
    <w:rsid w:val="009752E5"/>
    <w:rsid w:val="009754D3"/>
    <w:rsid w:val="009755C9"/>
    <w:rsid w:val="00975692"/>
    <w:rsid w:val="00975865"/>
    <w:rsid w:val="00975870"/>
    <w:rsid w:val="009758D7"/>
    <w:rsid w:val="00975A61"/>
    <w:rsid w:val="00975BB0"/>
    <w:rsid w:val="00975BE9"/>
    <w:rsid w:val="00975BEB"/>
    <w:rsid w:val="00975BED"/>
    <w:rsid w:val="00975DE2"/>
    <w:rsid w:val="00975DE7"/>
    <w:rsid w:val="00975FD4"/>
    <w:rsid w:val="009763DC"/>
    <w:rsid w:val="00976570"/>
    <w:rsid w:val="0097658C"/>
    <w:rsid w:val="0097677D"/>
    <w:rsid w:val="00976818"/>
    <w:rsid w:val="0097684F"/>
    <w:rsid w:val="009768CA"/>
    <w:rsid w:val="00976910"/>
    <w:rsid w:val="00976912"/>
    <w:rsid w:val="00976A64"/>
    <w:rsid w:val="00976A89"/>
    <w:rsid w:val="00976B02"/>
    <w:rsid w:val="00976B2D"/>
    <w:rsid w:val="00976B4D"/>
    <w:rsid w:val="00976B9F"/>
    <w:rsid w:val="00976CCC"/>
    <w:rsid w:val="00976D4E"/>
    <w:rsid w:val="00976D96"/>
    <w:rsid w:val="00976E2B"/>
    <w:rsid w:val="0097715A"/>
    <w:rsid w:val="00977473"/>
    <w:rsid w:val="009774C8"/>
    <w:rsid w:val="00977585"/>
    <w:rsid w:val="0097770E"/>
    <w:rsid w:val="00977762"/>
    <w:rsid w:val="00977A94"/>
    <w:rsid w:val="00977A9F"/>
    <w:rsid w:val="00977CAC"/>
    <w:rsid w:val="00977DAE"/>
    <w:rsid w:val="00977E6E"/>
    <w:rsid w:val="00977E9C"/>
    <w:rsid w:val="00977EA0"/>
    <w:rsid w:val="00977F29"/>
    <w:rsid w:val="00977F51"/>
    <w:rsid w:val="0098026B"/>
    <w:rsid w:val="0098027A"/>
    <w:rsid w:val="0098030D"/>
    <w:rsid w:val="00980318"/>
    <w:rsid w:val="009803DE"/>
    <w:rsid w:val="009804C5"/>
    <w:rsid w:val="00980618"/>
    <w:rsid w:val="00980687"/>
    <w:rsid w:val="00980769"/>
    <w:rsid w:val="00980782"/>
    <w:rsid w:val="009807FC"/>
    <w:rsid w:val="00980A35"/>
    <w:rsid w:val="00980B2B"/>
    <w:rsid w:val="00980BB9"/>
    <w:rsid w:val="00980C12"/>
    <w:rsid w:val="00980CFE"/>
    <w:rsid w:val="00980D26"/>
    <w:rsid w:val="00980F2B"/>
    <w:rsid w:val="00981080"/>
    <w:rsid w:val="009810FD"/>
    <w:rsid w:val="00981137"/>
    <w:rsid w:val="00981218"/>
    <w:rsid w:val="00981233"/>
    <w:rsid w:val="0098124C"/>
    <w:rsid w:val="009812AC"/>
    <w:rsid w:val="00981407"/>
    <w:rsid w:val="009815D8"/>
    <w:rsid w:val="009816AE"/>
    <w:rsid w:val="00981955"/>
    <w:rsid w:val="009819B5"/>
    <w:rsid w:val="00981BB2"/>
    <w:rsid w:val="00981DAE"/>
    <w:rsid w:val="0098204D"/>
    <w:rsid w:val="009820FF"/>
    <w:rsid w:val="009821A9"/>
    <w:rsid w:val="0098226B"/>
    <w:rsid w:val="009822BE"/>
    <w:rsid w:val="009823B0"/>
    <w:rsid w:val="009823E2"/>
    <w:rsid w:val="009824A5"/>
    <w:rsid w:val="009824EA"/>
    <w:rsid w:val="009825AB"/>
    <w:rsid w:val="009825D8"/>
    <w:rsid w:val="0098266A"/>
    <w:rsid w:val="00982BAE"/>
    <w:rsid w:val="00982EAF"/>
    <w:rsid w:val="00982F6A"/>
    <w:rsid w:val="00982FA3"/>
    <w:rsid w:val="00982FEB"/>
    <w:rsid w:val="0098304B"/>
    <w:rsid w:val="0098305C"/>
    <w:rsid w:val="009830C0"/>
    <w:rsid w:val="0098320F"/>
    <w:rsid w:val="00983275"/>
    <w:rsid w:val="00983440"/>
    <w:rsid w:val="00983468"/>
    <w:rsid w:val="009835D5"/>
    <w:rsid w:val="0098366F"/>
    <w:rsid w:val="009837FD"/>
    <w:rsid w:val="0098396F"/>
    <w:rsid w:val="00983972"/>
    <w:rsid w:val="00983AEB"/>
    <w:rsid w:val="00983C0A"/>
    <w:rsid w:val="00983C68"/>
    <w:rsid w:val="00983D45"/>
    <w:rsid w:val="00983F06"/>
    <w:rsid w:val="00983F84"/>
    <w:rsid w:val="00983FC2"/>
    <w:rsid w:val="00983FD7"/>
    <w:rsid w:val="00983FDD"/>
    <w:rsid w:val="009840C8"/>
    <w:rsid w:val="0098416B"/>
    <w:rsid w:val="00984267"/>
    <w:rsid w:val="00984301"/>
    <w:rsid w:val="009844AC"/>
    <w:rsid w:val="0098462D"/>
    <w:rsid w:val="009846EC"/>
    <w:rsid w:val="00984733"/>
    <w:rsid w:val="00984767"/>
    <w:rsid w:val="009847CC"/>
    <w:rsid w:val="00984813"/>
    <w:rsid w:val="009848D2"/>
    <w:rsid w:val="00984975"/>
    <w:rsid w:val="00984B5B"/>
    <w:rsid w:val="00984B82"/>
    <w:rsid w:val="00984B9E"/>
    <w:rsid w:val="00984C53"/>
    <w:rsid w:val="00984C6F"/>
    <w:rsid w:val="00984D88"/>
    <w:rsid w:val="00984F4B"/>
    <w:rsid w:val="00984F63"/>
    <w:rsid w:val="00984FC5"/>
    <w:rsid w:val="0098522F"/>
    <w:rsid w:val="00985235"/>
    <w:rsid w:val="009853B0"/>
    <w:rsid w:val="0098545D"/>
    <w:rsid w:val="009856B3"/>
    <w:rsid w:val="00985998"/>
    <w:rsid w:val="00985B5D"/>
    <w:rsid w:val="00985BAF"/>
    <w:rsid w:val="00985C0C"/>
    <w:rsid w:val="00985C39"/>
    <w:rsid w:val="00985CA1"/>
    <w:rsid w:val="00985D77"/>
    <w:rsid w:val="00985E03"/>
    <w:rsid w:val="009860D1"/>
    <w:rsid w:val="0098610B"/>
    <w:rsid w:val="009863B4"/>
    <w:rsid w:val="009863F8"/>
    <w:rsid w:val="009866BD"/>
    <w:rsid w:val="009868D4"/>
    <w:rsid w:val="00986C65"/>
    <w:rsid w:val="00986D9B"/>
    <w:rsid w:val="00986DA0"/>
    <w:rsid w:val="00986EE0"/>
    <w:rsid w:val="00986F15"/>
    <w:rsid w:val="00987242"/>
    <w:rsid w:val="0098726F"/>
    <w:rsid w:val="009874B1"/>
    <w:rsid w:val="009876D4"/>
    <w:rsid w:val="00987817"/>
    <w:rsid w:val="0098781A"/>
    <w:rsid w:val="00987885"/>
    <w:rsid w:val="00987973"/>
    <w:rsid w:val="009879B0"/>
    <w:rsid w:val="00987BB6"/>
    <w:rsid w:val="00987E7A"/>
    <w:rsid w:val="00987F67"/>
    <w:rsid w:val="00987FAD"/>
    <w:rsid w:val="00987FDC"/>
    <w:rsid w:val="00990099"/>
    <w:rsid w:val="009901D9"/>
    <w:rsid w:val="00990248"/>
    <w:rsid w:val="00990644"/>
    <w:rsid w:val="0099077C"/>
    <w:rsid w:val="009907AC"/>
    <w:rsid w:val="009907E7"/>
    <w:rsid w:val="0099080E"/>
    <w:rsid w:val="009909D0"/>
    <w:rsid w:val="00990AE9"/>
    <w:rsid w:val="00990B0E"/>
    <w:rsid w:val="00990B90"/>
    <w:rsid w:val="00990C75"/>
    <w:rsid w:val="00990CF3"/>
    <w:rsid w:val="00990D34"/>
    <w:rsid w:val="00990DFE"/>
    <w:rsid w:val="009911B9"/>
    <w:rsid w:val="009911C0"/>
    <w:rsid w:val="00991221"/>
    <w:rsid w:val="00991317"/>
    <w:rsid w:val="0099132F"/>
    <w:rsid w:val="0099161B"/>
    <w:rsid w:val="0099177E"/>
    <w:rsid w:val="009917C1"/>
    <w:rsid w:val="0099182A"/>
    <w:rsid w:val="00991894"/>
    <w:rsid w:val="00991896"/>
    <w:rsid w:val="00991A77"/>
    <w:rsid w:val="00991B5A"/>
    <w:rsid w:val="00991BEF"/>
    <w:rsid w:val="00991C27"/>
    <w:rsid w:val="00991E07"/>
    <w:rsid w:val="00992084"/>
    <w:rsid w:val="00992105"/>
    <w:rsid w:val="009921B4"/>
    <w:rsid w:val="009921F9"/>
    <w:rsid w:val="00992232"/>
    <w:rsid w:val="00992336"/>
    <w:rsid w:val="009924A6"/>
    <w:rsid w:val="0099254E"/>
    <w:rsid w:val="00992674"/>
    <w:rsid w:val="009927C0"/>
    <w:rsid w:val="0099281C"/>
    <w:rsid w:val="009928DE"/>
    <w:rsid w:val="009928EF"/>
    <w:rsid w:val="00992C4E"/>
    <w:rsid w:val="00992E91"/>
    <w:rsid w:val="00992EE2"/>
    <w:rsid w:val="0099300C"/>
    <w:rsid w:val="00993149"/>
    <w:rsid w:val="009931D9"/>
    <w:rsid w:val="009933DE"/>
    <w:rsid w:val="009934DA"/>
    <w:rsid w:val="00993681"/>
    <w:rsid w:val="009937DA"/>
    <w:rsid w:val="00993855"/>
    <w:rsid w:val="00993B07"/>
    <w:rsid w:val="00993B93"/>
    <w:rsid w:val="00993C7B"/>
    <w:rsid w:val="00993CE9"/>
    <w:rsid w:val="00993CFC"/>
    <w:rsid w:val="00993E2D"/>
    <w:rsid w:val="00993FDF"/>
    <w:rsid w:val="0099415D"/>
    <w:rsid w:val="00994270"/>
    <w:rsid w:val="0099429C"/>
    <w:rsid w:val="0099433D"/>
    <w:rsid w:val="0099447D"/>
    <w:rsid w:val="0099461B"/>
    <w:rsid w:val="00994703"/>
    <w:rsid w:val="009947C8"/>
    <w:rsid w:val="00994891"/>
    <w:rsid w:val="00994A51"/>
    <w:rsid w:val="00994BD8"/>
    <w:rsid w:val="00994C64"/>
    <w:rsid w:val="00994CB4"/>
    <w:rsid w:val="00994D8C"/>
    <w:rsid w:val="00994DCA"/>
    <w:rsid w:val="00994E20"/>
    <w:rsid w:val="00994E64"/>
    <w:rsid w:val="00994E6B"/>
    <w:rsid w:val="00994FB5"/>
    <w:rsid w:val="00995073"/>
    <w:rsid w:val="0099508E"/>
    <w:rsid w:val="009951D9"/>
    <w:rsid w:val="0099526E"/>
    <w:rsid w:val="00995392"/>
    <w:rsid w:val="0099555C"/>
    <w:rsid w:val="00995604"/>
    <w:rsid w:val="0099570F"/>
    <w:rsid w:val="009957F1"/>
    <w:rsid w:val="00995811"/>
    <w:rsid w:val="00995979"/>
    <w:rsid w:val="00995BFD"/>
    <w:rsid w:val="00995CA6"/>
    <w:rsid w:val="009960AA"/>
    <w:rsid w:val="0099611B"/>
    <w:rsid w:val="0099618D"/>
    <w:rsid w:val="009962A1"/>
    <w:rsid w:val="00996326"/>
    <w:rsid w:val="0099632D"/>
    <w:rsid w:val="0099666A"/>
    <w:rsid w:val="009966B7"/>
    <w:rsid w:val="00996729"/>
    <w:rsid w:val="009967F8"/>
    <w:rsid w:val="00996CAA"/>
    <w:rsid w:val="00996CD3"/>
    <w:rsid w:val="00996D7D"/>
    <w:rsid w:val="0099714E"/>
    <w:rsid w:val="009971AE"/>
    <w:rsid w:val="009971BA"/>
    <w:rsid w:val="009971FD"/>
    <w:rsid w:val="00997263"/>
    <w:rsid w:val="00997264"/>
    <w:rsid w:val="0099732D"/>
    <w:rsid w:val="00997420"/>
    <w:rsid w:val="0099745D"/>
    <w:rsid w:val="009976E0"/>
    <w:rsid w:val="00997708"/>
    <w:rsid w:val="00997735"/>
    <w:rsid w:val="0099776B"/>
    <w:rsid w:val="0099789C"/>
    <w:rsid w:val="009979BE"/>
    <w:rsid w:val="009A00DA"/>
    <w:rsid w:val="009A0464"/>
    <w:rsid w:val="009A0520"/>
    <w:rsid w:val="009A058F"/>
    <w:rsid w:val="009A05D5"/>
    <w:rsid w:val="009A069B"/>
    <w:rsid w:val="009A08A2"/>
    <w:rsid w:val="009A08FA"/>
    <w:rsid w:val="009A0BCA"/>
    <w:rsid w:val="009A0CEE"/>
    <w:rsid w:val="009A0D0F"/>
    <w:rsid w:val="009A0D8D"/>
    <w:rsid w:val="009A0E4A"/>
    <w:rsid w:val="009A0F27"/>
    <w:rsid w:val="009A10F6"/>
    <w:rsid w:val="009A1415"/>
    <w:rsid w:val="009A146C"/>
    <w:rsid w:val="009A1505"/>
    <w:rsid w:val="009A195B"/>
    <w:rsid w:val="009A1974"/>
    <w:rsid w:val="009A1BE7"/>
    <w:rsid w:val="009A1C99"/>
    <w:rsid w:val="009A1EE3"/>
    <w:rsid w:val="009A1EED"/>
    <w:rsid w:val="009A1FEA"/>
    <w:rsid w:val="009A202B"/>
    <w:rsid w:val="009A215A"/>
    <w:rsid w:val="009A216A"/>
    <w:rsid w:val="009A23CE"/>
    <w:rsid w:val="009A2452"/>
    <w:rsid w:val="009A2632"/>
    <w:rsid w:val="009A2720"/>
    <w:rsid w:val="009A2953"/>
    <w:rsid w:val="009A2B16"/>
    <w:rsid w:val="009A2B73"/>
    <w:rsid w:val="009A2DF6"/>
    <w:rsid w:val="009A2F37"/>
    <w:rsid w:val="009A31FF"/>
    <w:rsid w:val="009A3321"/>
    <w:rsid w:val="009A3374"/>
    <w:rsid w:val="009A3472"/>
    <w:rsid w:val="009A3894"/>
    <w:rsid w:val="009A38FA"/>
    <w:rsid w:val="009A3956"/>
    <w:rsid w:val="009A39A4"/>
    <w:rsid w:val="009A39FD"/>
    <w:rsid w:val="009A3B68"/>
    <w:rsid w:val="009A3C0C"/>
    <w:rsid w:val="009A3C4E"/>
    <w:rsid w:val="009A3E27"/>
    <w:rsid w:val="009A3F88"/>
    <w:rsid w:val="009A3FFB"/>
    <w:rsid w:val="009A4156"/>
    <w:rsid w:val="009A4214"/>
    <w:rsid w:val="009A4476"/>
    <w:rsid w:val="009A4528"/>
    <w:rsid w:val="009A4668"/>
    <w:rsid w:val="009A489B"/>
    <w:rsid w:val="009A48A0"/>
    <w:rsid w:val="009A490A"/>
    <w:rsid w:val="009A497D"/>
    <w:rsid w:val="009A49BF"/>
    <w:rsid w:val="009A4AAA"/>
    <w:rsid w:val="009A4B48"/>
    <w:rsid w:val="009A4C14"/>
    <w:rsid w:val="009A4D9C"/>
    <w:rsid w:val="009A4EE2"/>
    <w:rsid w:val="009A4FFA"/>
    <w:rsid w:val="009A50F4"/>
    <w:rsid w:val="009A515C"/>
    <w:rsid w:val="009A51CC"/>
    <w:rsid w:val="009A52BE"/>
    <w:rsid w:val="009A5361"/>
    <w:rsid w:val="009A54ED"/>
    <w:rsid w:val="009A5575"/>
    <w:rsid w:val="009A5678"/>
    <w:rsid w:val="009A56B0"/>
    <w:rsid w:val="009A5B2E"/>
    <w:rsid w:val="009A5B51"/>
    <w:rsid w:val="009A5BED"/>
    <w:rsid w:val="009A5D23"/>
    <w:rsid w:val="009A5DC2"/>
    <w:rsid w:val="009A5E67"/>
    <w:rsid w:val="009A5F24"/>
    <w:rsid w:val="009A5F40"/>
    <w:rsid w:val="009A5FB4"/>
    <w:rsid w:val="009A604B"/>
    <w:rsid w:val="009A60B9"/>
    <w:rsid w:val="009A617B"/>
    <w:rsid w:val="009A619A"/>
    <w:rsid w:val="009A61BC"/>
    <w:rsid w:val="009A626B"/>
    <w:rsid w:val="009A62B8"/>
    <w:rsid w:val="009A6363"/>
    <w:rsid w:val="009A650C"/>
    <w:rsid w:val="009A6685"/>
    <w:rsid w:val="009A6723"/>
    <w:rsid w:val="009A6729"/>
    <w:rsid w:val="009A68DA"/>
    <w:rsid w:val="009A69C8"/>
    <w:rsid w:val="009A6ACE"/>
    <w:rsid w:val="009A6C09"/>
    <w:rsid w:val="009A6C31"/>
    <w:rsid w:val="009A6C64"/>
    <w:rsid w:val="009A6D78"/>
    <w:rsid w:val="009A6F9E"/>
    <w:rsid w:val="009A6FDB"/>
    <w:rsid w:val="009A71D2"/>
    <w:rsid w:val="009A75AA"/>
    <w:rsid w:val="009A77F6"/>
    <w:rsid w:val="009A791E"/>
    <w:rsid w:val="009A7945"/>
    <w:rsid w:val="009A7953"/>
    <w:rsid w:val="009A7A83"/>
    <w:rsid w:val="009A7B45"/>
    <w:rsid w:val="009A7C04"/>
    <w:rsid w:val="009A7D06"/>
    <w:rsid w:val="009A7D57"/>
    <w:rsid w:val="009A7D58"/>
    <w:rsid w:val="009A7D69"/>
    <w:rsid w:val="009A7D92"/>
    <w:rsid w:val="009A7EBF"/>
    <w:rsid w:val="009A7F3D"/>
    <w:rsid w:val="009B01AF"/>
    <w:rsid w:val="009B01D9"/>
    <w:rsid w:val="009B029A"/>
    <w:rsid w:val="009B034F"/>
    <w:rsid w:val="009B03A3"/>
    <w:rsid w:val="009B0526"/>
    <w:rsid w:val="009B069B"/>
    <w:rsid w:val="009B06B3"/>
    <w:rsid w:val="009B0A0E"/>
    <w:rsid w:val="009B0ABA"/>
    <w:rsid w:val="009B0AC0"/>
    <w:rsid w:val="009B0B10"/>
    <w:rsid w:val="009B0B80"/>
    <w:rsid w:val="009B0BCB"/>
    <w:rsid w:val="009B0C95"/>
    <w:rsid w:val="009B0D2A"/>
    <w:rsid w:val="009B0F1C"/>
    <w:rsid w:val="009B0F4C"/>
    <w:rsid w:val="009B105C"/>
    <w:rsid w:val="009B10CD"/>
    <w:rsid w:val="009B118A"/>
    <w:rsid w:val="009B1705"/>
    <w:rsid w:val="009B17F8"/>
    <w:rsid w:val="009B17FF"/>
    <w:rsid w:val="009B194F"/>
    <w:rsid w:val="009B1BDE"/>
    <w:rsid w:val="009B1DCB"/>
    <w:rsid w:val="009B1E44"/>
    <w:rsid w:val="009B1EA9"/>
    <w:rsid w:val="009B1EB3"/>
    <w:rsid w:val="009B201B"/>
    <w:rsid w:val="009B2057"/>
    <w:rsid w:val="009B2359"/>
    <w:rsid w:val="009B2361"/>
    <w:rsid w:val="009B236D"/>
    <w:rsid w:val="009B2489"/>
    <w:rsid w:val="009B24FA"/>
    <w:rsid w:val="009B253E"/>
    <w:rsid w:val="009B2563"/>
    <w:rsid w:val="009B2578"/>
    <w:rsid w:val="009B259C"/>
    <w:rsid w:val="009B268D"/>
    <w:rsid w:val="009B26B7"/>
    <w:rsid w:val="009B2716"/>
    <w:rsid w:val="009B27DE"/>
    <w:rsid w:val="009B2922"/>
    <w:rsid w:val="009B2939"/>
    <w:rsid w:val="009B2A4F"/>
    <w:rsid w:val="009B2A50"/>
    <w:rsid w:val="009B2C7A"/>
    <w:rsid w:val="009B2CB4"/>
    <w:rsid w:val="009B2E0E"/>
    <w:rsid w:val="009B2F13"/>
    <w:rsid w:val="009B3172"/>
    <w:rsid w:val="009B3399"/>
    <w:rsid w:val="009B342C"/>
    <w:rsid w:val="009B3558"/>
    <w:rsid w:val="009B3572"/>
    <w:rsid w:val="009B3609"/>
    <w:rsid w:val="009B36A5"/>
    <w:rsid w:val="009B3938"/>
    <w:rsid w:val="009B39B1"/>
    <w:rsid w:val="009B39B6"/>
    <w:rsid w:val="009B3C20"/>
    <w:rsid w:val="009B3DA1"/>
    <w:rsid w:val="009B40CA"/>
    <w:rsid w:val="009B4250"/>
    <w:rsid w:val="009B4594"/>
    <w:rsid w:val="009B4639"/>
    <w:rsid w:val="009B489E"/>
    <w:rsid w:val="009B4933"/>
    <w:rsid w:val="009B49B7"/>
    <w:rsid w:val="009B4A29"/>
    <w:rsid w:val="009B4A3C"/>
    <w:rsid w:val="009B4A4F"/>
    <w:rsid w:val="009B4DC0"/>
    <w:rsid w:val="009B4FF1"/>
    <w:rsid w:val="009B5161"/>
    <w:rsid w:val="009B5452"/>
    <w:rsid w:val="009B5570"/>
    <w:rsid w:val="009B5917"/>
    <w:rsid w:val="009B599B"/>
    <w:rsid w:val="009B59B3"/>
    <w:rsid w:val="009B5C08"/>
    <w:rsid w:val="009B5C41"/>
    <w:rsid w:val="009B5CE2"/>
    <w:rsid w:val="009B5D43"/>
    <w:rsid w:val="009B5E31"/>
    <w:rsid w:val="009B5FCB"/>
    <w:rsid w:val="009B5FF3"/>
    <w:rsid w:val="009B619C"/>
    <w:rsid w:val="009B6311"/>
    <w:rsid w:val="009B6379"/>
    <w:rsid w:val="009B64AE"/>
    <w:rsid w:val="009B654A"/>
    <w:rsid w:val="009B655A"/>
    <w:rsid w:val="009B6607"/>
    <w:rsid w:val="009B668D"/>
    <w:rsid w:val="009B66A2"/>
    <w:rsid w:val="009B66F3"/>
    <w:rsid w:val="009B6708"/>
    <w:rsid w:val="009B673D"/>
    <w:rsid w:val="009B67D5"/>
    <w:rsid w:val="009B689D"/>
    <w:rsid w:val="009B6992"/>
    <w:rsid w:val="009B69F9"/>
    <w:rsid w:val="009B6A6A"/>
    <w:rsid w:val="009B6B06"/>
    <w:rsid w:val="009B6B99"/>
    <w:rsid w:val="009B6C06"/>
    <w:rsid w:val="009B6CF3"/>
    <w:rsid w:val="009B6D16"/>
    <w:rsid w:val="009B6EEF"/>
    <w:rsid w:val="009B6F6A"/>
    <w:rsid w:val="009B6F8D"/>
    <w:rsid w:val="009B7132"/>
    <w:rsid w:val="009B728E"/>
    <w:rsid w:val="009B748D"/>
    <w:rsid w:val="009B74B0"/>
    <w:rsid w:val="009B75A0"/>
    <w:rsid w:val="009B75B0"/>
    <w:rsid w:val="009B75BC"/>
    <w:rsid w:val="009B761F"/>
    <w:rsid w:val="009B78BF"/>
    <w:rsid w:val="009B78F2"/>
    <w:rsid w:val="009B79A0"/>
    <w:rsid w:val="009B79F9"/>
    <w:rsid w:val="009B7D51"/>
    <w:rsid w:val="009B7D59"/>
    <w:rsid w:val="009B7D98"/>
    <w:rsid w:val="009B7E42"/>
    <w:rsid w:val="009B7E8D"/>
    <w:rsid w:val="009B7F8E"/>
    <w:rsid w:val="009C0174"/>
    <w:rsid w:val="009C021F"/>
    <w:rsid w:val="009C02D3"/>
    <w:rsid w:val="009C031F"/>
    <w:rsid w:val="009C05D2"/>
    <w:rsid w:val="009C06A6"/>
    <w:rsid w:val="009C06C0"/>
    <w:rsid w:val="009C0727"/>
    <w:rsid w:val="009C0806"/>
    <w:rsid w:val="009C096F"/>
    <w:rsid w:val="009C0A45"/>
    <w:rsid w:val="009C0AC0"/>
    <w:rsid w:val="009C0B65"/>
    <w:rsid w:val="009C0BD5"/>
    <w:rsid w:val="009C0E74"/>
    <w:rsid w:val="009C1043"/>
    <w:rsid w:val="009C1253"/>
    <w:rsid w:val="009C1345"/>
    <w:rsid w:val="009C134A"/>
    <w:rsid w:val="009C1467"/>
    <w:rsid w:val="009C14A4"/>
    <w:rsid w:val="009C16E2"/>
    <w:rsid w:val="009C184A"/>
    <w:rsid w:val="009C19AF"/>
    <w:rsid w:val="009C19F8"/>
    <w:rsid w:val="009C1A79"/>
    <w:rsid w:val="009C1AA7"/>
    <w:rsid w:val="009C1B71"/>
    <w:rsid w:val="009C1B84"/>
    <w:rsid w:val="009C1C5A"/>
    <w:rsid w:val="009C1CCF"/>
    <w:rsid w:val="009C1E87"/>
    <w:rsid w:val="009C1EF8"/>
    <w:rsid w:val="009C202E"/>
    <w:rsid w:val="009C20EB"/>
    <w:rsid w:val="009C20FB"/>
    <w:rsid w:val="009C228C"/>
    <w:rsid w:val="009C235D"/>
    <w:rsid w:val="009C23D6"/>
    <w:rsid w:val="009C265F"/>
    <w:rsid w:val="009C27EF"/>
    <w:rsid w:val="009C282C"/>
    <w:rsid w:val="009C2A95"/>
    <w:rsid w:val="009C2C5B"/>
    <w:rsid w:val="009C2CD4"/>
    <w:rsid w:val="009C2D4A"/>
    <w:rsid w:val="009C2DC0"/>
    <w:rsid w:val="009C2EBA"/>
    <w:rsid w:val="009C2ECB"/>
    <w:rsid w:val="009C3109"/>
    <w:rsid w:val="009C31EB"/>
    <w:rsid w:val="009C326E"/>
    <w:rsid w:val="009C33FA"/>
    <w:rsid w:val="009C3480"/>
    <w:rsid w:val="009C3671"/>
    <w:rsid w:val="009C36B2"/>
    <w:rsid w:val="009C37CE"/>
    <w:rsid w:val="009C39F9"/>
    <w:rsid w:val="009C3B11"/>
    <w:rsid w:val="009C3B37"/>
    <w:rsid w:val="009C3C70"/>
    <w:rsid w:val="009C3DD5"/>
    <w:rsid w:val="009C3FC0"/>
    <w:rsid w:val="009C41E3"/>
    <w:rsid w:val="009C432D"/>
    <w:rsid w:val="009C43B2"/>
    <w:rsid w:val="009C44DD"/>
    <w:rsid w:val="009C4508"/>
    <w:rsid w:val="009C4675"/>
    <w:rsid w:val="009C46F2"/>
    <w:rsid w:val="009C47C9"/>
    <w:rsid w:val="009C47E0"/>
    <w:rsid w:val="009C495D"/>
    <w:rsid w:val="009C49E1"/>
    <w:rsid w:val="009C49FE"/>
    <w:rsid w:val="009C4AB7"/>
    <w:rsid w:val="009C4B7F"/>
    <w:rsid w:val="009C4C90"/>
    <w:rsid w:val="009C4F15"/>
    <w:rsid w:val="009C4F23"/>
    <w:rsid w:val="009C50C6"/>
    <w:rsid w:val="009C520F"/>
    <w:rsid w:val="009C526C"/>
    <w:rsid w:val="009C5502"/>
    <w:rsid w:val="009C5519"/>
    <w:rsid w:val="009C562B"/>
    <w:rsid w:val="009C56B0"/>
    <w:rsid w:val="009C5A84"/>
    <w:rsid w:val="009C5AC7"/>
    <w:rsid w:val="009C5B63"/>
    <w:rsid w:val="009C5D35"/>
    <w:rsid w:val="009C5F61"/>
    <w:rsid w:val="009C5FE3"/>
    <w:rsid w:val="009C6258"/>
    <w:rsid w:val="009C62D8"/>
    <w:rsid w:val="009C6311"/>
    <w:rsid w:val="009C6581"/>
    <w:rsid w:val="009C6678"/>
    <w:rsid w:val="009C66B4"/>
    <w:rsid w:val="009C689A"/>
    <w:rsid w:val="009C68C2"/>
    <w:rsid w:val="009C6A5A"/>
    <w:rsid w:val="009C6B45"/>
    <w:rsid w:val="009C6B47"/>
    <w:rsid w:val="009C6D0B"/>
    <w:rsid w:val="009C6DD4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C6C"/>
    <w:rsid w:val="009C7DDC"/>
    <w:rsid w:val="009C7FEB"/>
    <w:rsid w:val="009D00D6"/>
    <w:rsid w:val="009D0109"/>
    <w:rsid w:val="009D0112"/>
    <w:rsid w:val="009D0153"/>
    <w:rsid w:val="009D019D"/>
    <w:rsid w:val="009D0204"/>
    <w:rsid w:val="009D0209"/>
    <w:rsid w:val="009D0345"/>
    <w:rsid w:val="009D03A4"/>
    <w:rsid w:val="009D0584"/>
    <w:rsid w:val="009D05EF"/>
    <w:rsid w:val="009D07F2"/>
    <w:rsid w:val="009D081A"/>
    <w:rsid w:val="009D0821"/>
    <w:rsid w:val="009D0A38"/>
    <w:rsid w:val="009D0A4F"/>
    <w:rsid w:val="009D0AB6"/>
    <w:rsid w:val="009D0B08"/>
    <w:rsid w:val="009D0D01"/>
    <w:rsid w:val="009D0D54"/>
    <w:rsid w:val="009D0DAC"/>
    <w:rsid w:val="009D0DCB"/>
    <w:rsid w:val="009D0DE0"/>
    <w:rsid w:val="009D1001"/>
    <w:rsid w:val="009D1161"/>
    <w:rsid w:val="009D1184"/>
    <w:rsid w:val="009D141E"/>
    <w:rsid w:val="009D18E2"/>
    <w:rsid w:val="009D1920"/>
    <w:rsid w:val="009D1ABC"/>
    <w:rsid w:val="009D1BA9"/>
    <w:rsid w:val="009D1BB5"/>
    <w:rsid w:val="009D1DA7"/>
    <w:rsid w:val="009D1E00"/>
    <w:rsid w:val="009D1F4C"/>
    <w:rsid w:val="009D20A3"/>
    <w:rsid w:val="009D210C"/>
    <w:rsid w:val="009D2278"/>
    <w:rsid w:val="009D235A"/>
    <w:rsid w:val="009D23F7"/>
    <w:rsid w:val="009D24F3"/>
    <w:rsid w:val="009D24F6"/>
    <w:rsid w:val="009D262A"/>
    <w:rsid w:val="009D2770"/>
    <w:rsid w:val="009D28C5"/>
    <w:rsid w:val="009D2981"/>
    <w:rsid w:val="009D2AB7"/>
    <w:rsid w:val="009D2B2B"/>
    <w:rsid w:val="009D2B8E"/>
    <w:rsid w:val="009D2C73"/>
    <w:rsid w:val="009D2DFF"/>
    <w:rsid w:val="009D2EED"/>
    <w:rsid w:val="009D300B"/>
    <w:rsid w:val="009D30F7"/>
    <w:rsid w:val="009D3177"/>
    <w:rsid w:val="009D3188"/>
    <w:rsid w:val="009D318A"/>
    <w:rsid w:val="009D320E"/>
    <w:rsid w:val="009D324B"/>
    <w:rsid w:val="009D329F"/>
    <w:rsid w:val="009D33C5"/>
    <w:rsid w:val="009D34FB"/>
    <w:rsid w:val="009D365C"/>
    <w:rsid w:val="009D3741"/>
    <w:rsid w:val="009D3A54"/>
    <w:rsid w:val="009D3B2B"/>
    <w:rsid w:val="009D3BEC"/>
    <w:rsid w:val="009D3D3F"/>
    <w:rsid w:val="009D3E6B"/>
    <w:rsid w:val="009D424D"/>
    <w:rsid w:val="009D4328"/>
    <w:rsid w:val="009D449F"/>
    <w:rsid w:val="009D46FD"/>
    <w:rsid w:val="009D490E"/>
    <w:rsid w:val="009D4970"/>
    <w:rsid w:val="009D49AC"/>
    <w:rsid w:val="009D4BD3"/>
    <w:rsid w:val="009D4BD9"/>
    <w:rsid w:val="009D4C2B"/>
    <w:rsid w:val="009D4C5A"/>
    <w:rsid w:val="009D4CC5"/>
    <w:rsid w:val="009D4D0A"/>
    <w:rsid w:val="009D4D39"/>
    <w:rsid w:val="009D4E78"/>
    <w:rsid w:val="009D4EC3"/>
    <w:rsid w:val="009D4FA6"/>
    <w:rsid w:val="009D4FF6"/>
    <w:rsid w:val="009D52B2"/>
    <w:rsid w:val="009D52D0"/>
    <w:rsid w:val="009D5321"/>
    <w:rsid w:val="009D5424"/>
    <w:rsid w:val="009D545D"/>
    <w:rsid w:val="009D5537"/>
    <w:rsid w:val="009D559D"/>
    <w:rsid w:val="009D55B1"/>
    <w:rsid w:val="009D56F7"/>
    <w:rsid w:val="009D5732"/>
    <w:rsid w:val="009D581D"/>
    <w:rsid w:val="009D5D71"/>
    <w:rsid w:val="009D5F50"/>
    <w:rsid w:val="009D6240"/>
    <w:rsid w:val="009D63C8"/>
    <w:rsid w:val="009D6464"/>
    <w:rsid w:val="009D6477"/>
    <w:rsid w:val="009D64E3"/>
    <w:rsid w:val="009D64E7"/>
    <w:rsid w:val="009D6579"/>
    <w:rsid w:val="009D6595"/>
    <w:rsid w:val="009D6628"/>
    <w:rsid w:val="009D6658"/>
    <w:rsid w:val="009D6729"/>
    <w:rsid w:val="009D69A4"/>
    <w:rsid w:val="009D6BE0"/>
    <w:rsid w:val="009D6CA6"/>
    <w:rsid w:val="009D6D1E"/>
    <w:rsid w:val="009D6D36"/>
    <w:rsid w:val="009D6E15"/>
    <w:rsid w:val="009D7176"/>
    <w:rsid w:val="009D73ED"/>
    <w:rsid w:val="009D7411"/>
    <w:rsid w:val="009D74F3"/>
    <w:rsid w:val="009D767E"/>
    <w:rsid w:val="009D7826"/>
    <w:rsid w:val="009D7828"/>
    <w:rsid w:val="009D795B"/>
    <w:rsid w:val="009D79BD"/>
    <w:rsid w:val="009D7AEA"/>
    <w:rsid w:val="009D7D0D"/>
    <w:rsid w:val="009D7DE1"/>
    <w:rsid w:val="009D7EA2"/>
    <w:rsid w:val="009D7F8E"/>
    <w:rsid w:val="009E015A"/>
    <w:rsid w:val="009E0236"/>
    <w:rsid w:val="009E0312"/>
    <w:rsid w:val="009E04F6"/>
    <w:rsid w:val="009E062B"/>
    <w:rsid w:val="009E076A"/>
    <w:rsid w:val="009E07E5"/>
    <w:rsid w:val="009E082B"/>
    <w:rsid w:val="009E085A"/>
    <w:rsid w:val="009E0A47"/>
    <w:rsid w:val="009E0C80"/>
    <w:rsid w:val="009E0CD4"/>
    <w:rsid w:val="009E0CE7"/>
    <w:rsid w:val="009E0E23"/>
    <w:rsid w:val="009E0F97"/>
    <w:rsid w:val="009E0FC4"/>
    <w:rsid w:val="009E10F2"/>
    <w:rsid w:val="009E10F7"/>
    <w:rsid w:val="009E110A"/>
    <w:rsid w:val="009E113D"/>
    <w:rsid w:val="009E11C1"/>
    <w:rsid w:val="009E12C3"/>
    <w:rsid w:val="009E1317"/>
    <w:rsid w:val="009E14B3"/>
    <w:rsid w:val="009E14D6"/>
    <w:rsid w:val="009E157D"/>
    <w:rsid w:val="009E17A2"/>
    <w:rsid w:val="009E17D3"/>
    <w:rsid w:val="009E1966"/>
    <w:rsid w:val="009E1967"/>
    <w:rsid w:val="009E1999"/>
    <w:rsid w:val="009E19C9"/>
    <w:rsid w:val="009E1B18"/>
    <w:rsid w:val="009E1BC9"/>
    <w:rsid w:val="009E1C48"/>
    <w:rsid w:val="009E1C52"/>
    <w:rsid w:val="009E1E7C"/>
    <w:rsid w:val="009E1F89"/>
    <w:rsid w:val="009E2048"/>
    <w:rsid w:val="009E2088"/>
    <w:rsid w:val="009E2096"/>
    <w:rsid w:val="009E2150"/>
    <w:rsid w:val="009E2236"/>
    <w:rsid w:val="009E2288"/>
    <w:rsid w:val="009E22F9"/>
    <w:rsid w:val="009E235F"/>
    <w:rsid w:val="009E2409"/>
    <w:rsid w:val="009E24D4"/>
    <w:rsid w:val="009E2656"/>
    <w:rsid w:val="009E2878"/>
    <w:rsid w:val="009E28AA"/>
    <w:rsid w:val="009E29A9"/>
    <w:rsid w:val="009E2B0B"/>
    <w:rsid w:val="009E2B8B"/>
    <w:rsid w:val="009E2D4C"/>
    <w:rsid w:val="009E2E17"/>
    <w:rsid w:val="009E2E48"/>
    <w:rsid w:val="009E2FAF"/>
    <w:rsid w:val="009E2FE9"/>
    <w:rsid w:val="009E3180"/>
    <w:rsid w:val="009E3187"/>
    <w:rsid w:val="009E3404"/>
    <w:rsid w:val="009E35AF"/>
    <w:rsid w:val="009E35D6"/>
    <w:rsid w:val="009E3B51"/>
    <w:rsid w:val="009E3C1A"/>
    <w:rsid w:val="009E3D77"/>
    <w:rsid w:val="009E421D"/>
    <w:rsid w:val="009E4310"/>
    <w:rsid w:val="009E432F"/>
    <w:rsid w:val="009E43C9"/>
    <w:rsid w:val="009E4560"/>
    <w:rsid w:val="009E45CB"/>
    <w:rsid w:val="009E461D"/>
    <w:rsid w:val="009E4653"/>
    <w:rsid w:val="009E46AA"/>
    <w:rsid w:val="009E4723"/>
    <w:rsid w:val="009E4738"/>
    <w:rsid w:val="009E4796"/>
    <w:rsid w:val="009E4812"/>
    <w:rsid w:val="009E4A03"/>
    <w:rsid w:val="009E4A5B"/>
    <w:rsid w:val="009E4CB6"/>
    <w:rsid w:val="009E4E32"/>
    <w:rsid w:val="009E4EEC"/>
    <w:rsid w:val="009E4F41"/>
    <w:rsid w:val="009E53A6"/>
    <w:rsid w:val="009E57E1"/>
    <w:rsid w:val="009E5878"/>
    <w:rsid w:val="009E588A"/>
    <w:rsid w:val="009E589C"/>
    <w:rsid w:val="009E5BAE"/>
    <w:rsid w:val="009E5BF3"/>
    <w:rsid w:val="009E5C96"/>
    <w:rsid w:val="009E5E86"/>
    <w:rsid w:val="009E6373"/>
    <w:rsid w:val="009E63B1"/>
    <w:rsid w:val="009E65B3"/>
    <w:rsid w:val="009E65C3"/>
    <w:rsid w:val="009E6717"/>
    <w:rsid w:val="009E6779"/>
    <w:rsid w:val="009E6985"/>
    <w:rsid w:val="009E69AB"/>
    <w:rsid w:val="009E6A0F"/>
    <w:rsid w:val="009E6AD9"/>
    <w:rsid w:val="009E6B81"/>
    <w:rsid w:val="009E6D50"/>
    <w:rsid w:val="009E6F42"/>
    <w:rsid w:val="009E6F87"/>
    <w:rsid w:val="009E6FD7"/>
    <w:rsid w:val="009E724D"/>
    <w:rsid w:val="009E727D"/>
    <w:rsid w:val="009E7353"/>
    <w:rsid w:val="009E73B5"/>
    <w:rsid w:val="009E7889"/>
    <w:rsid w:val="009E7964"/>
    <w:rsid w:val="009E79BF"/>
    <w:rsid w:val="009E79E8"/>
    <w:rsid w:val="009E7A0E"/>
    <w:rsid w:val="009E7A4F"/>
    <w:rsid w:val="009E7A61"/>
    <w:rsid w:val="009E7C6E"/>
    <w:rsid w:val="009E7CB8"/>
    <w:rsid w:val="009E7DE3"/>
    <w:rsid w:val="009E7DFC"/>
    <w:rsid w:val="009E7E80"/>
    <w:rsid w:val="009E7EEB"/>
    <w:rsid w:val="009F007F"/>
    <w:rsid w:val="009F014D"/>
    <w:rsid w:val="009F0278"/>
    <w:rsid w:val="009F0796"/>
    <w:rsid w:val="009F0888"/>
    <w:rsid w:val="009F08D0"/>
    <w:rsid w:val="009F096D"/>
    <w:rsid w:val="009F09F1"/>
    <w:rsid w:val="009F0A1E"/>
    <w:rsid w:val="009F0A77"/>
    <w:rsid w:val="009F0B53"/>
    <w:rsid w:val="009F0B81"/>
    <w:rsid w:val="009F0CC7"/>
    <w:rsid w:val="009F0D9F"/>
    <w:rsid w:val="009F0E9A"/>
    <w:rsid w:val="009F0EA6"/>
    <w:rsid w:val="009F0ED2"/>
    <w:rsid w:val="009F0ED6"/>
    <w:rsid w:val="009F103E"/>
    <w:rsid w:val="009F1068"/>
    <w:rsid w:val="009F1093"/>
    <w:rsid w:val="009F1095"/>
    <w:rsid w:val="009F11F0"/>
    <w:rsid w:val="009F120D"/>
    <w:rsid w:val="009F138E"/>
    <w:rsid w:val="009F13BA"/>
    <w:rsid w:val="009F15D0"/>
    <w:rsid w:val="009F1700"/>
    <w:rsid w:val="009F1888"/>
    <w:rsid w:val="009F1B44"/>
    <w:rsid w:val="009F1B59"/>
    <w:rsid w:val="009F1BD1"/>
    <w:rsid w:val="009F1E75"/>
    <w:rsid w:val="009F1E8E"/>
    <w:rsid w:val="009F1FE0"/>
    <w:rsid w:val="009F2007"/>
    <w:rsid w:val="009F2069"/>
    <w:rsid w:val="009F21FD"/>
    <w:rsid w:val="009F235E"/>
    <w:rsid w:val="009F24D3"/>
    <w:rsid w:val="009F25A0"/>
    <w:rsid w:val="009F25EA"/>
    <w:rsid w:val="009F266D"/>
    <w:rsid w:val="009F272C"/>
    <w:rsid w:val="009F2804"/>
    <w:rsid w:val="009F28AB"/>
    <w:rsid w:val="009F28EE"/>
    <w:rsid w:val="009F2A49"/>
    <w:rsid w:val="009F2A50"/>
    <w:rsid w:val="009F2A7C"/>
    <w:rsid w:val="009F2AA7"/>
    <w:rsid w:val="009F2AEB"/>
    <w:rsid w:val="009F2BF9"/>
    <w:rsid w:val="009F2C66"/>
    <w:rsid w:val="009F2C9B"/>
    <w:rsid w:val="009F2D22"/>
    <w:rsid w:val="009F2DA7"/>
    <w:rsid w:val="009F30BB"/>
    <w:rsid w:val="009F318C"/>
    <w:rsid w:val="009F31B3"/>
    <w:rsid w:val="009F32B1"/>
    <w:rsid w:val="009F333B"/>
    <w:rsid w:val="009F3524"/>
    <w:rsid w:val="009F3591"/>
    <w:rsid w:val="009F37F6"/>
    <w:rsid w:val="009F380C"/>
    <w:rsid w:val="009F3B40"/>
    <w:rsid w:val="009F3CDF"/>
    <w:rsid w:val="009F3DD6"/>
    <w:rsid w:val="009F3E38"/>
    <w:rsid w:val="009F3F08"/>
    <w:rsid w:val="009F3F2C"/>
    <w:rsid w:val="009F4027"/>
    <w:rsid w:val="009F4168"/>
    <w:rsid w:val="009F44E2"/>
    <w:rsid w:val="009F44EA"/>
    <w:rsid w:val="009F4655"/>
    <w:rsid w:val="009F4685"/>
    <w:rsid w:val="009F4859"/>
    <w:rsid w:val="009F48FC"/>
    <w:rsid w:val="009F49AF"/>
    <w:rsid w:val="009F4B62"/>
    <w:rsid w:val="009F4C56"/>
    <w:rsid w:val="009F4E1A"/>
    <w:rsid w:val="009F4E9E"/>
    <w:rsid w:val="009F4EEE"/>
    <w:rsid w:val="009F4EF3"/>
    <w:rsid w:val="009F4F41"/>
    <w:rsid w:val="009F4F6E"/>
    <w:rsid w:val="009F4F85"/>
    <w:rsid w:val="009F504F"/>
    <w:rsid w:val="009F513E"/>
    <w:rsid w:val="009F5244"/>
    <w:rsid w:val="009F5265"/>
    <w:rsid w:val="009F5286"/>
    <w:rsid w:val="009F52A6"/>
    <w:rsid w:val="009F538E"/>
    <w:rsid w:val="009F53D3"/>
    <w:rsid w:val="009F5482"/>
    <w:rsid w:val="009F5541"/>
    <w:rsid w:val="009F55EC"/>
    <w:rsid w:val="009F56A2"/>
    <w:rsid w:val="009F5703"/>
    <w:rsid w:val="009F5783"/>
    <w:rsid w:val="009F57F0"/>
    <w:rsid w:val="009F58F8"/>
    <w:rsid w:val="009F59E9"/>
    <w:rsid w:val="009F59EE"/>
    <w:rsid w:val="009F5B25"/>
    <w:rsid w:val="009F5DF2"/>
    <w:rsid w:val="009F5EBE"/>
    <w:rsid w:val="009F60AA"/>
    <w:rsid w:val="009F60F8"/>
    <w:rsid w:val="009F6349"/>
    <w:rsid w:val="009F6425"/>
    <w:rsid w:val="009F65EF"/>
    <w:rsid w:val="009F675A"/>
    <w:rsid w:val="009F6865"/>
    <w:rsid w:val="009F69C3"/>
    <w:rsid w:val="009F6BF2"/>
    <w:rsid w:val="009F6CED"/>
    <w:rsid w:val="009F6D0C"/>
    <w:rsid w:val="009F6DD2"/>
    <w:rsid w:val="009F6EF6"/>
    <w:rsid w:val="009F6F28"/>
    <w:rsid w:val="009F6FE4"/>
    <w:rsid w:val="009F74D6"/>
    <w:rsid w:val="009F74F2"/>
    <w:rsid w:val="009F7513"/>
    <w:rsid w:val="009F75C5"/>
    <w:rsid w:val="009F75D7"/>
    <w:rsid w:val="009F7719"/>
    <w:rsid w:val="009F7760"/>
    <w:rsid w:val="009F78CA"/>
    <w:rsid w:val="009F7D44"/>
    <w:rsid w:val="009F7D96"/>
    <w:rsid w:val="009F7E04"/>
    <w:rsid w:val="009F7F7E"/>
    <w:rsid w:val="009F7FD9"/>
    <w:rsid w:val="009FEA97"/>
    <w:rsid w:val="00A002F9"/>
    <w:rsid w:val="00A0031C"/>
    <w:rsid w:val="00A0032E"/>
    <w:rsid w:val="00A0036A"/>
    <w:rsid w:val="00A003C7"/>
    <w:rsid w:val="00A00428"/>
    <w:rsid w:val="00A004A1"/>
    <w:rsid w:val="00A0084A"/>
    <w:rsid w:val="00A009DC"/>
    <w:rsid w:val="00A00A78"/>
    <w:rsid w:val="00A00B56"/>
    <w:rsid w:val="00A00C8E"/>
    <w:rsid w:val="00A00F78"/>
    <w:rsid w:val="00A00FCA"/>
    <w:rsid w:val="00A0102B"/>
    <w:rsid w:val="00A010D5"/>
    <w:rsid w:val="00A01180"/>
    <w:rsid w:val="00A0125B"/>
    <w:rsid w:val="00A0128F"/>
    <w:rsid w:val="00A01378"/>
    <w:rsid w:val="00A0138A"/>
    <w:rsid w:val="00A014A1"/>
    <w:rsid w:val="00A0156C"/>
    <w:rsid w:val="00A016C3"/>
    <w:rsid w:val="00A0175D"/>
    <w:rsid w:val="00A017BE"/>
    <w:rsid w:val="00A018A4"/>
    <w:rsid w:val="00A0192C"/>
    <w:rsid w:val="00A01BAD"/>
    <w:rsid w:val="00A01D03"/>
    <w:rsid w:val="00A01D07"/>
    <w:rsid w:val="00A01FF0"/>
    <w:rsid w:val="00A021D7"/>
    <w:rsid w:val="00A0222C"/>
    <w:rsid w:val="00A0234D"/>
    <w:rsid w:val="00A027BD"/>
    <w:rsid w:val="00A02806"/>
    <w:rsid w:val="00A0280D"/>
    <w:rsid w:val="00A02825"/>
    <w:rsid w:val="00A02AEC"/>
    <w:rsid w:val="00A02CDC"/>
    <w:rsid w:val="00A02F2F"/>
    <w:rsid w:val="00A03084"/>
    <w:rsid w:val="00A0320F"/>
    <w:rsid w:val="00A03386"/>
    <w:rsid w:val="00A03446"/>
    <w:rsid w:val="00A0356E"/>
    <w:rsid w:val="00A035F3"/>
    <w:rsid w:val="00A03636"/>
    <w:rsid w:val="00A036BB"/>
    <w:rsid w:val="00A03ABD"/>
    <w:rsid w:val="00A03B23"/>
    <w:rsid w:val="00A03C20"/>
    <w:rsid w:val="00A03C77"/>
    <w:rsid w:val="00A03C81"/>
    <w:rsid w:val="00A03C83"/>
    <w:rsid w:val="00A03C85"/>
    <w:rsid w:val="00A03D45"/>
    <w:rsid w:val="00A03FE0"/>
    <w:rsid w:val="00A0402A"/>
    <w:rsid w:val="00A040E4"/>
    <w:rsid w:val="00A04158"/>
    <w:rsid w:val="00A0452B"/>
    <w:rsid w:val="00A04683"/>
    <w:rsid w:val="00A047DE"/>
    <w:rsid w:val="00A048B9"/>
    <w:rsid w:val="00A04A36"/>
    <w:rsid w:val="00A04B1A"/>
    <w:rsid w:val="00A04B6C"/>
    <w:rsid w:val="00A04BD5"/>
    <w:rsid w:val="00A04C5F"/>
    <w:rsid w:val="00A04CA7"/>
    <w:rsid w:val="00A04D58"/>
    <w:rsid w:val="00A04DFF"/>
    <w:rsid w:val="00A04E65"/>
    <w:rsid w:val="00A050C0"/>
    <w:rsid w:val="00A05264"/>
    <w:rsid w:val="00A052A7"/>
    <w:rsid w:val="00A052B9"/>
    <w:rsid w:val="00A05377"/>
    <w:rsid w:val="00A05418"/>
    <w:rsid w:val="00A054CF"/>
    <w:rsid w:val="00A055BA"/>
    <w:rsid w:val="00A056BA"/>
    <w:rsid w:val="00A0589D"/>
    <w:rsid w:val="00A058C8"/>
    <w:rsid w:val="00A058FB"/>
    <w:rsid w:val="00A059C9"/>
    <w:rsid w:val="00A05D64"/>
    <w:rsid w:val="00A05D6A"/>
    <w:rsid w:val="00A05E37"/>
    <w:rsid w:val="00A05EEE"/>
    <w:rsid w:val="00A061E6"/>
    <w:rsid w:val="00A062DD"/>
    <w:rsid w:val="00A0641E"/>
    <w:rsid w:val="00A06469"/>
    <w:rsid w:val="00A06740"/>
    <w:rsid w:val="00A0674A"/>
    <w:rsid w:val="00A06764"/>
    <w:rsid w:val="00A06768"/>
    <w:rsid w:val="00A0686D"/>
    <w:rsid w:val="00A06A5F"/>
    <w:rsid w:val="00A06B87"/>
    <w:rsid w:val="00A06D10"/>
    <w:rsid w:val="00A06E82"/>
    <w:rsid w:val="00A06EE6"/>
    <w:rsid w:val="00A06F06"/>
    <w:rsid w:val="00A06F59"/>
    <w:rsid w:val="00A07177"/>
    <w:rsid w:val="00A073B9"/>
    <w:rsid w:val="00A074AE"/>
    <w:rsid w:val="00A07652"/>
    <w:rsid w:val="00A07696"/>
    <w:rsid w:val="00A076D3"/>
    <w:rsid w:val="00A07902"/>
    <w:rsid w:val="00A07991"/>
    <w:rsid w:val="00A07A13"/>
    <w:rsid w:val="00A07A45"/>
    <w:rsid w:val="00A07A4C"/>
    <w:rsid w:val="00A07AC6"/>
    <w:rsid w:val="00A07B4E"/>
    <w:rsid w:val="00A07D8D"/>
    <w:rsid w:val="00A07FA4"/>
    <w:rsid w:val="00A07FD5"/>
    <w:rsid w:val="00A1003B"/>
    <w:rsid w:val="00A10040"/>
    <w:rsid w:val="00A1005E"/>
    <w:rsid w:val="00A1033B"/>
    <w:rsid w:val="00A1043E"/>
    <w:rsid w:val="00A1066A"/>
    <w:rsid w:val="00A106B4"/>
    <w:rsid w:val="00A1081E"/>
    <w:rsid w:val="00A10976"/>
    <w:rsid w:val="00A10BB9"/>
    <w:rsid w:val="00A10CC5"/>
    <w:rsid w:val="00A1104C"/>
    <w:rsid w:val="00A1111D"/>
    <w:rsid w:val="00A1115B"/>
    <w:rsid w:val="00A113A4"/>
    <w:rsid w:val="00A1145F"/>
    <w:rsid w:val="00A11553"/>
    <w:rsid w:val="00A1165E"/>
    <w:rsid w:val="00A1181D"/>
    <w:rsid w:val="00A11889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1D8F"/>
    <w:rsid w:val="00A11F09"/>
    <w:rsid w:val="00A11F2D"/>
    <w:rsid w:val="00A12211"/>
    <w:rsid w:val="00A122BB"/>
    <w:rsid w:val="00A12301"/>
    <w:rsid w:val="00A12339"/>
    <w:rsid w:val="00A1245E"/>
    <w:rsid w:val="00A1259B"/>
    <w:rsid w:val="00A1280A"/>
    <w:rsid w:val="00A1288D"/>
    <w:rsid w:val="00A12B2C"/>
    <w:rsid w:val="00A12CE4"/>
    <w:rsid w:val="00A12D3C"/>
    <w:rsid w:val="00A12DB6"/>
    <w:rsid w:val="00A12DF2"/>
    <w:rsid w:val="00A12DF5"/>
    <w:rsid w:val="00A12E7F"/>
    <w:rsid w:val="00A12E99"/>
    <w:rsid w:val="00A13063"/>
    <w:rsid w:val="00A131B1"/>
    <w:rsid w:val="00A13368"/>
    <w:rsid w:val="00A13466"/>
    <w:rsid w:val="00A13499"/>
    <w:rsid w:val="00A134A7"/>
    <w:rsid w:val="00A134BA"/>
    <w:rsid w:val="00A134CF"/>
    <w:rsid w:val="00A1363A"/>
    <w:rsid w:val="00A13652"/>
    <w:rsid w:val="00A1374E"/>
    <w:rsid w:val="00A137B0"/>
    <w:rsid w:val="00A13A85"/>
    <w:rsid w:val="00A13A9F"/>
    <w:rsid w:val="00A13C60"/>
    <w:rsid w:val="00A13D03"/>
    <w:rsid w:val="00A13D07"/>
    <w:rsid w:val="00A13DCC"/>
    <w:rsid w:val="00A14080"/>
    <w:rsid w:val="00A1421D"/>
    <w:rsid w:val="00A14339"/>
    <w:rsid w:val="00A14388"/>
    <w:rsid w:val="00A143AA"/>
    <w:rsid w:val="00A14481"/>
    <w:rsid w:val="00A14524"/>
    <w:rsid w:val="00A146C4"/>
    <w:rsid w:val="00A146CF"/>
    <w:rsid w:val="00A14733"/>
    <w:rsid w:val="00A147B3"/>
    <w:rsid w:val="00A14863"/>
    <w:rsid w:val="00A14882"/>
    <w:rsid w:val="00A14902"/>
    <w:rsid w:val="00A1494C"/>
    <w:rsid w:val="00A14971"/>
    <w:rsid w:val="00A14A30"/>
    <w:rsid w:val="00A14B15"/>
    <w:rsid w:val="00A14B33"/>
    <w:rsid w:val="00A14D92"/>
    <w:rsid w:val="00A14D98"/>
    <w:rsid w:val="00A14ECA"/>
    <w:rsid w:val="00A14F79"/>
    <w:rsid w:val="00A150CA"/>
    <w:rsid w:val="00A15121"/>
    <w:rsid w:val="00A15191"/>
    <w:rsid w:val="00A151BD"/>
    <w:rsid w:val="00A15286"/>
    <w:rsid w:val="00A154A6"/>
    <w:rsid w:val="00A1555D"/>
    <w:rsid w:val="00A156D8"/>
    <w:rsid w:val="00A15A49"/>
    <w:rsid w:val="00A15AD4"/>
    <w:rsid w:val="00A15BB3"/>
    <w:rsid w:val="00A15C57"/>
    <w:rsid w:val="00A15CDE"/>
    <w:rsid w:val="00A15E01"/>
    <w:rsid w:val="00A15F07"/>
    <w:rsid w:val="00A1627F"/>
    <w:rsid w:val="00A1629A"/>
    <w:rsid w:val="00A165D7"/>
    <w:rsid w:val="00A166D2"/>
    <w:rsid w:val="00A1673C"/>
    <w:rsid w:val="00A16773"/>
    <w:rsid w:val="00A168AD"/>
    <w:rsid w:val="00A16C9E"/>
    <w:rsid w:val="00A16D6A"/>
    <w:rsid w:val="00A16E58"/>
    <w:rsid w:val="00A16E60"/>
    <w:rsid w:val="00A16E9E"/>
    <w:rsid w:val="00A1705D"/>
    <w:rsid w:val="00A170FE"/>
    <w:rsid w:val="00A1713E"/>
    <w:rsid w:val="00A172CC"/>
    <w:rsid w:val="00A172EA"/>
    <w:rsid w:val="00A17540"/>
    <w:rsid w:val="00A176DC"/>
    <w:rsid w:val="00A17823"/>
    <w:rsid w:val="00A17917"/>
    <w:rsid w:val="00A1793E"/>
    <w:rsid w:val="00A179B9"/>
    <w:rsid w:val="00A179C2"/>
    <w:rsid w:val="00A179CC"/>
    <w:rsid w:val="00A17A54"/>
    <w:rsid w:val="00A17B96"/>
    <w:rsid w:val="00A17C69"/>
    <w:rsid w:val="00A17E25"/>
    <w:rsid w:val="00A17F70"/>
    <w:rsid w:val="00A2004D"/>
    <w:rsid w:val="00A200F6"/>
    <w:rsid w:val="00A20127"/>
    <w:rsid w:val="00A20147"/>
    <w:rsid w:val="00A203B0"/>
    <w:rsid w:val="00A2047E"/>
    <w:rsid w:val="00A20518"/>
    <w:rsid w:val="00A20574"/>
    <w:rsid w:val="00A20639"/>
    <w:rsid w:val="00A20653"/>
    <w:rsid w:val="00A206D6"/>
    <w:rsid w:val="00A206F5"/>
    <w:rsid w:val="00A2095E"/>
    <w:rsid w:val="00A209AA"/>
    <w:rsid w:val="00A209AB"/>
    <w:rsid w:val="00A20C23"/>
    <w:rsid w:val="00A20CAB"/>
    <w:rsid w:val="00A20D57"/>
    <w:rsid w:val="00A212D3"/>
    <w:rsid w:val="00A212E2"/>
    <w:rsid w:val="00A21365"/>
    <w:rsid w:val="00A21383"/>
    <w:rsid w:val="00A213CC"/>
    <w:rsid w:val="00A214B3"/>
    <w:rsid w:val="00A21522"/>
    <w:rsid w:val="00A217B3"/>
    <w:rsid w:val="00A217E4"/>
    <w:rsid w:val="00A21800"/>
    <w:rsid w:val="00A2190B"/>
    <w:rsid w:val="00A21A54"/>
    <w:rsid w:val="00A21B5B"/>
    <w:rsid w:val="00A21B79"/>
    <w:rsid w:val="00A21D24"/>
    <w:rsid w:val="00A21E9E"/>
    <w:rsid w:val="00A21F86"/>
    <w:rsid w:val="00A21FF3"/>
    <w:rsid w:val="00A22075"/>
    <w:rsid w:val="00A22203"/>
    <w:rsid w:val="00A222E0"/>
    <w:rsid w:val="00A222EA"/>
    <w:rsid w:val="00A2232E"/>
    <w:rsid w:val="00A223E9"/>
    <w:rsid w:val="00A22443"/>
    <w:rsid w:val="00A2248E"/>
    <w:rsid w:val="00A22675"/>
    <w:rsid w:val="00A22699"/>
    <w:rsid w:val="00A2287A"/>
    <w:rsid w:val="00A228E9"/>
    <w:rsid w:val="00A2293E"/>
    <w:rsid w:val="00A2294C"/>
    <w:rsid w:val="00A22A07"/>
    <w:rsid w:val="00A22B92"/>
    <w:rsid w:val="00A22CAD"/>
    <w:rsid w:val="00A22F2C"/>
    <w:rsid w:val="00A22F33"/>
    <w:rsid w:val="00A2302D"/>
    <w:rsid w:val="00A230FA"/>
    <w:rsid w:val="00A232B8"/>
    <w:rsid w:val="00A232D6"/>
    <w:rsid w:val="00A23389"/>
    <w:rsid w:val="00A23518"/>
    <w:rsid w:val="00A23555"/>
    <w:rsid w:val="00A23563"/>
    <w:rsid w:val="00A23615"/>
    <w:rsid w:val="00A23740"/>
    <w:rsid w:val="00A23811"/>
    <w:rsid w:val="00A2394A"/>
    <w:rsid w:val="00A23C54"/>
    <w:rsid w:val="00A23C95"/>
    <w:rsid w:val="00A242F3"/>
    <w:rsid w:val="00A24376"/>
    <w:rsid w:val="00A243A6"/>
    <w:rsid w:val="00A2443A"/>
    <w:rsid w:val="00A244E3"/>
    <w:rsid w:val="00A2454A"/>
    <w:rsid w:val="00A245A1"/>
    <w:rsid w:val="00A245F5"/>
    <w:rsid w:val="00A249B2"/>
    <w:rsid w:val="00A24A89"/>
    <w:rsid w:val="00A24C25"/>
    <w:rsid w:val="00A24E6D"/>
    <w:rsid w:val="00A24EC6"/>
    <w:rsid w:val="00A24FAF"/>
    <w:rsid w:val="00A25053"/>
    <w:rsid w:val="00A250C7"/>
    <w:rsid w:val="00A252C9"/>
    <w:rsid w:val="00A2576F"/>
    <w:rsid w:val="00A2586E"/>
    <w:rsid w:val="00A25B83"/>
    <w:rsid w:val="00A25CD3"/>
    <w:rsid w:val="00A25D1F"/>
    <w:rsid w:val="00A25E7A"/>
    <w:rsid w:val="00A25E9B"/>
    <w:rsid w:val="00A25F5B"/>
    <w:rsid w:val="00A261D1"/>
    <w:rsid w:val="00A26281"/>
    <w:rsid w:val="00A26283"/>
    <w:rsid w:val="00A262CB"/>
    <w:rsid w:val="00A264B6"/>
    <w:rsid w:val="00A265E8"/>
    <w:rsid w:val="00A26B5D"/>
    <w:rsid w:val="00A26B90"/>
    <w:rsid w:val="00A26DA3"/>
    <w:rsid w:val="00A26DBF"/>
    <w:rsid w:val="00A26E91"/>
    <w:rsid w:val="00A2700A"/>
    <w:rsid w:val="00A270B4"/>
    <w:rsid w:val="00A272BB"/>
    <w:rsid w:val="00A274E9"/>
    <w:rsid w:val="00A27642"/>
    <w:rsid w:val="00A2767C"/>
    <w:rsid w:val="00A2781F"/>
    <w:rsid w:val="00A27A63"/>
    <w:rsid w:val="00A27B4C"/>
    <w:rsid w:val="00A27BEE"/>
    <w:rsid w:val="00A27D99"/>
    <w:rsid w:val="00A27E06"/>
    <w:rsid w:val="00A27E18"/>
    <w:rsid w:val="00A30053"/>
    <w:rsid w:val="00A300C1"/>
    <w:rsid w:val="00A304E2"/>
    <w:rsid w:val="00A307CB"/>
    <w:rsid w:val="00A3080E"/>
    <w:rsid w:val="00A3083A"/>
    <w:rsid w:val="00A308ED"/>
    <w:rsid w:val="00A308F4"/>
    <w:rsid w:val="00A309F0"/>
    <w:rsid w:val="00A30AC4"/>
    <w:rsid w:val="00A30C84"/>
    <w:rsid w:val="00A30C89"/>
    <w:rsid w:val="00A30E55"/>
    <w:rsid w:val="00A30F1A"/>
    <w:rsid w:val="00A310DE"/>
    <w:rsid w:val="00A31315"/>
    <w:rsid w:val="00A31385"/>
    <w:rsid w:val="00A3139A"/>
    <w:rsid w:val="00A31408"/>
    <w:rsid w:val="00A31486"/>
    <w:rsid w:val="00A31514"/>
    <w:rsid w:val="00A315CC"/>
    <w:rsid w:val="00A31628"/>
    <w:rsid w:val="00A3170B"/>
    <w:rsid w:val="00A31710"/>
    <w:rsid w:val="00A31734"/>
    <w:rsid w:val="00A31759"/>
    <w:rsid w:val="00A31ACC"/>
    <w:rsid w:val="00A31B9D"/>
    <w:rsid w:val="00A31BF2"/>
    <w:rsid w:val="00A31D63"/>
    <w:rsid w:val="00A31D81"/>
    <w:rsid w:val="00A31F44"/>
    <w:rsid w:val="00A31F7B"/>
    <w:rsid w:val="00A320EF"/>
    <w:rsid w:val="00A322DB"/>
    <w:rsid w:val="00A3243E"/>
    <w:rsid w:val="00A32513"/>
    <w:rsid w:val="00A3273C"/>
    <w:rsid w:val="00A327AA"/>
    <w:rsid w:val="00A3293E"/>
    <w:rsid w:val="00A32989"/>
    <w:rsid w:val="00A329B2"/>
    <w:rsid w:val="00A32CCE"/>
    <w:rsid w:val="00A32CF4"/>
    <w:rsid w:val="00A32D6D"/>
    <w:rsid w:val="00A32F20"/>
    <w:rsid w:val="00A32F62"/>
    <w:rsid w:val="00A330A0"/>
    <w:rsid w:val="00A331C8"/>
    <w:rsid w:val="00A33296"/>
    <w:rsid w:val="00A333ED"/>
    <w:rsid w:val="00A333F2"/>
    <w:rsid w:val="00A33419"/>
    <w:rsid w:val="00A33465"/>
    <w:rsid w:val="00A33531"/>
    <w:rsid w:val="00A3355B"/>
    <w:rsid w:val="00A337CB"/>
    <w:rsid w:val="00A337E5"/>
    <w:rsid w:val="00A33C07"/>
    <w:rsid w:val="00A33CED"/>
    <w:rsid w:val="00A33D9A"/>
    <w:rsid w:val="00A33DFF"/>
    <w:rsid w:val="00A33F55"/>
    <w:rsid w:val="00A3402B"/>
    <w:rsid w:val="00A34070"/>
    <w:rsid w:val="00A340AC"/>
    <w:rsid w:val="00A3420B"/>
    <w:rsid w:val="00A34386"/>
    <w:rsid w:val="00A3448D"/>
    <w:rsid w:val="00A345F7"/>
    <w:rsid w:val="00A34703"/>
    <w:rsid w:val="00A347A2"/>
    <w:rsid w:val="00A347C9"/>
    <w:rsid w:val="00A3492F"/>
    <w:rsid w:val="00A34A1F"/>
    <w:rsid w:val="00A34A3A"/>
    <w:rsid w:val="00A34B09"/>
    <w:rsid w:val="00A34B7A"/>
    <w:rsid w:val="00A34C29"/>
    <w:rsid w:val="00A34D68"/>
    <w:rsid w:val="00A34F83"/>
    <w:rsid w:val="00A34FD0"/>
    <w:rsid w:val="00A35154"/>
    <w:rsid w:val="00A35590"/>
    <w:rsid w:val="00A355F3"/>
    <w:rsid w:val="00A35657"/>
    <w:rsid w:val="00A35706"/>
    <w:rsid w:val="00A35716"/>
    <w:rsid w:val="00A35720"/>
    <w:rsid w:val="00A3583A"/>
    <w:rsid w:val="00A3585E"/>
    <w:rsid w:val="00A358CD"/>
    <w:rsid w:val="00A35A20"/>
    <w:rsid w:val="00A35A3F"/>
    <w:rsid w:val="00A35E94"/>
    <w:rsid w:val="00A35E98"/>
    <w:rsid w:val="00A35EF0"/>
    <w:rsid w:val="00A35FC7"/>
    <w:rsid w:val="00A3604A"/>
    <w:rsid w:val="00A362C9"/>
    <w:rsid w:val="00A363EC"/>
    <w:rsid w:val="00A3657E"/>
    <w:rsid w:val="00A366E7"/>
    <w:rsid w:val="00A36739"/>
    <w:rsid w:val="00A36812"/>
    <w:rsid w:val="00A3684B"/>
    <w:rsid w:val="00A3695B"/>
    <w:rsid w:val="00A36B7C"/>
    <w:rsid w:val="00A36C46"/>
    <w:rsid w:val="00A36C5E"/>
    <w:rsid w:val="00A36E3B"/>
    <w:rsid w:val="00A36E8D"/>
    <w:rsid w:val="00A36EBF"/>
    <w:rsid w:val="00A36F0A"/>
    <w:rsid w:val="00A36F72"/>
    <w:rsid w:val="00A370E6"/>
    <w:rsid w:val="00A372C2"/>
    <w:rsid w:val="00A372E0"/>
    <w:rsid w:val="00A37385"/>
    <w:rsid w:val="00A37408"/>
    <w:rsid w:val="00A37472"/>
    <w:rsid w:val="00A374A9"/>
    <w:rsid w:val="00A3753E"/>
    <w:rsid w:val="00A375B8"/>
    <w:rsid w:val="00A3780B"/>
    <w:rsid w:val="00A37815"/>
    <w:rsid w:val="00A378A1"/>
    <w:rsid w:val="00A37AD2"/>
    <w:rsid w:val="00A37BEF"/>
    <w:rsid w:val="00A37D90"/>
    <w:rsid w:val="00A37D94"/>
    <w:rsid w:val="00A37E02"/>
    <w:rsid w:val="00A37E4E"/>
    <w:rsid w:val="00A37EA4"/>
    <w:rsid w:val="00A37EFA"/>
    <w:rsid w:val="00A37F55"/>
    <w:rsid w:val="00A4000E"/>
    <w:rsid w:val="00A401C1"/>
    <w:rsid w:val="00A402E3"/>
    <w:rsid w:val="00A40389"/>
    <w:rsid w:val="00A405BA"/>
    <w:rsid w:val="00A4065A"/>
    <w:rsid w:val="00A40684"/>
    <w:rsid w:val="00A40C19"/>
    <w:rsid w:val="00A40D35"/>
    <w:rsid w:val="00A40FD8"/>
    <w:rsid w:val="00A41189"/>
    <w:rsid w:val="00A41294"/>
    <w:rsid w:val="00A41380"/>
    <w:rsid w:val="00A41401"/>
    <w:rsid w:val="00A414B0"/>
    <w:rsid w:val="00A41553"/>
    <w:rsid w:val="00A41637"/>
    <w:rsid w:val="00A416BF"/>
    <w:rsid w:val="00A416F4"/>
    <w:rsid w:val="00A41A41"/>
    <w:rsid w:val="00A41ADD"/>
    <w:rsid w:val="00A41C28"/>
    <w:rsid w:val="00A41D17"/>
    <w:rsid w:val="00A41F6D"/>
    <w:rsid w:val="00A42016"/>
    <w:rsid w:val="00A42040"/>
    <w:rsid w:val="00A42314"/>
    <w:rsid w:val="00A42336"/>
    <w:rsid w:val="00A423DC"/>
    <w:rsid w:val="00A42467"/>
    <w:rsid w:val="00A424A9"/>
    <w:rsid w:val="00A425E0"/>
    <w:rsid w:val="00A42662"/>
    <w:rsid w:val="00A428B4"/>
    <w:rsid w:val="00A4291A"/>
    <w:rsid w:val="00A42C66"/>
    <w:rsid w:val="00A42C68"/>
    <w:rsid w:val="00A42E41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740"/>
    <w:rsid w:val="00A43853"/>
    <w:rsid w:val="00A439D0"/>
    <w:rsid w:val="00A43A92"/>
    <w:rsid w:val="00A43E27"/>
    <w:rsid w:val="00A43E72"/>
    <w:rsid w:val="00A43EF1"/>
    <w:rsid w:val="00A44033"/>
    <w:rsid w:val="00A44195"/>
    <w:rsid w:val="00A441ED"/>
    <w:rsid w:val="00A44283"/>
    <w:rsid w:val="00A4434D"/>
    <w:rsid w:val="00A44365"/>
    <w:rsid w:val="00A444B5"/>
    <w:rsid w:val="00A4457D"/>
    <w:rsid w:val="00A445C2"/>
    <w:rsid w:val="00A4463E"/>
    <w:rsid w:val="00A446D1"/>
    <w:rsid w:val="00A44848"/>
    <w:rsid w:val="00A4485F"/>
    <w:rsid w:val="00A4486F"/>
    <w:rsid w:val="00A44BA7"/>
    <w:rsid w:val="00A44C17"/>
    <w:rsid w:val="00A44DDC"/>
    <w:rsid w:val="00A44EB4"/>
    <w:rsid w:val="00A44EE6"/>
    <w:rsid w:val="00A451BF"/>
    <w:rsid w:val="00A4539D"/>
    <w:rsid w:val="00A453AA"/>
    <w:rsid w:val="00A453FD"/>
    <w:rsid w:val="00A45520"/>
    <w:rsid w:val="00A45621"/>
    <w:rsid w:val="00A458CE"/>
    <w:rsid w:val="00A45917"/>
    <w:rsid w:val="00A45ADB"/>
    <w:rsid w:val="00A45D74"/>
    <w:rsid w:val="00A45F00"/>
    <w:rsid w:val="00A45F5C"/>
    <w:rsid w:val="00A45FCF"/>
    <w:rsid w:val="00A461C8"/>
    <w:rsid w:val="00A464DB"/>
    <w:rsid w:val="00A465E3"/>
    <w:rsid w:val="00A46624"/>
    <w:rsid w:val="00A466F1"/>
    <w:rsid w:val="00A4671F"/>
    <w:rsid w:val="00A46755"/>
    <w:rsid w:val="00A46992"/>
    <w:rsid w:val="00A46A45"/>
    <w:rsid w:val="00A46A60"/>
    <w:rsid w:val="00A46AC5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4C8"/>
    <w:rsid w:val="00A47798"/>
    <w:rsid w:val="00A477CC"/>
    <w:rsid w:val="00A47890"/>
    <w:rsid w:val="00A4791F"/>
    <w:rsid w:val="00A47941"/>
    <w:rsid w:val="00A47A4D"/>
    <w:rsid w:val="00A47A69"/>
    <w:rsid w:val="00A47AFA"/>
    <w:rsid w:val="00A47B4F"/>
    <w:rsid w:val="00A47CD1"/>
    <w:rsid w:val="00A47D30"/>
    <w:rsid w:val="00A47DF9"/>
    <w:rsid w:val="00A47E82"/>
    <w:rsid w:val="00A47E9B"/>
    <w:rsid w:val="00A47F28"/>
    <w:rsid w:val="00A47F64"/>
    <w:rsid w:val="00A47FC7"/>
    <w:rsid w:val="00A500CD"/>
    <w:rsid w:val="00A50293"/>
    <w:rsid w:val="00A50327"/>
    <w:rsid w:val="00A50456"/>
    <w:rsid w:val="00A506B2"/>
    <w:rsid w:val="00A507F0"/>
    <w:rsid w:val="00A509B0"/>
    <w:rsid w:val="00A50A09"/>
    <w:rsid w:val="00A50A12"/>
    <w:rsid w:val="00A50A66"/>
    <w:rsid w:val="00A50B20"/>
    <w:rsid w:val="00A50B7F"/>
    <w:rsid w:val="00A50CA4"/>
    <w:rsid w:val="00A511A0"/>
    <w:rsid w:val="00A511FE"/>
    <w:rsid w:val="00A513AC"/>
    <w:rsid w:val="00A51401"/>
    <w:rsid w:val="00A51566"/>
    <w:rsid w:val="00A515C9"/>
    <w:rsid w:val="00A51629"/>
    <w:rsid w:val="00A516B7"/>
    <w:rsid w:val="00A516BA"/>
    <w:rsid w:val="00A516DA"/>
    <w:rsid w:val="00A5192F"/>
    <w:rsid w:val="00A51B79"/>
    <w:rsid w:val="00A51DD6"/>
    <w:rsid w:val="00A5202F"/>
    <w:rsid w:val="00A52050"/>
    <w:rsid w:val="00A520C5"/>
    <w:rsid w:val="00A520D2"/>
    <w:rsid w:val="00A521B9"/>
    <w:rsid w:val="00A5221A"/>
    <w:rsid w:val="00A5225A"/>
    <w:rsid w:val="00A52306"/>
    <w:rsid w:val="00A52330"/>
    <w:rsid w:val="00A523F2"/>
    <w:rsid w:val="00A52562"/>
    <w:rsid w:val="00A52581"/>
    <w:rsid w:val="00A5273D"/>
    <w:rsid w:val="00A527C8"/>
    <w:rsid w:val="00A527D0"/>
    <w:rsid w:val="00A52817"/>
    <w:rsid w:val="00A5288D"/>
    <w:rsid w:val="00A528A7"/>
    <w:rsid w:val="00A52AAD"/>
    <w:rsid w:val="00A52B2E"/>
    <w:rsid w:val="00A52D1B"/>
    <w:rsid w:val="00A52D76"/>
    <w:rsid w:val="00A52D81"/>
    <w:rsid w:val="00A52F6D"/>
    <w:rsid w:val="00A52FE1"/>
    <w:rsid w:val="00A5307C"/>
    <w:rsid w:val="00A53212"/>
    <w:rsid w:val="00A532AC"/>
    <w:rsid w:val="00A53441"/>
    <w:rsid w:val="00A5367C"/>
    <w:rsid w:val="00A536E7"/>
    <w:rsid w:val="00A5395F"/>
    <w:rsid w:val="00A539B8"/>
    <w:rsid w:val="00A53ACA"/>
    <w:rsid w:val="00A53B42"/>
    <w:rsid w:val="00A53DB7"/>
    <w:rsid w:val="00A54073"/>
    <w:rsid w:val="00A540F9"/>
    <w:rsid w:val="00A54107"/>
    <w:rsid w:val="00A54115"/>
    <w:rsid w:val="00A54291"/>
    <w:rsid w:val="00A54308"/>
    <w:rsid w:val="00A54339"/>
    <w:rsid w:val="00A543C1"/>
    <w:rsid w:val="00A54575"/>
    <w:rsid w:val="00A545C2"/>
    <w:rsid w:val="00A54615"/>
    <w:rsid w:val="00A547FE"/>
    <w:rsid w:val="00A54AC8"/>
    <w:rsid w:val="00A54B30"/>
    <w:rsid w:val="00A54B38"/>
    <w:rsid w:val="00A54C13"/>
    <w:rsid w:val="00A54C69"/>
    <w:rsid w:val="00A54CFC"/>
    <w:rsid w:val="00A54D2C"/>
    <w:rsid w:val="00A54D31"/>
    <w:rsid w:val="00A54D7D"/>
    <w:rsid w:val="00A54EA2"/>
    <w:rsid w:val="00A54F94"/>
    <w:rsid w:val="00A54F96"/>
    <w:rsid w:val="00A5507C"/>
    <w:rsid w:val="00A550F2"/>
    <w:rsid w:val="00A55241"/>
    <w:rsid w:val="00A55252"/>
    <w:rsid w:val="00A5531A"/>
    <w:rsid w:val="00A554CE"/>
    <w:rsid w:val="00A555C7"/>
    <w:rsid w:val="00A55600"/>
    <w:rsid w:val="00A5565B"/>
    <w:rsid w:val="00A5568A"/>
    <w:rsid w:val="00A558B4"/>
    <w:rsid w:val="00A55A11"/>
    <w:rsid w:val="00A55A36"/>
    <w:rsid w:val="00A55B0A"/>
    <w:rsid w:val="00A55BF0"/>
    <w:rsid w:val="00A55C0E"/>
    <w:rsid w:val="00A55F0D"/>
    <w:rsid w:val="00A56028"/>
    <w:rsid w:val="00A560F2"/>
    <w:rsid w:val="00A56154"/>
    <w:rsid w:val="00A56156"/>
    <w:rsid w:val="00A5620D"/>
    <w:rsid w:val="00A5637A"/>
    <w:rsid w:val="00A564B5"/>
    <w:rsid w:val="00A566DA"/>
    <w:rsid w:val="00A56772"/>
    <w:rsid w:val="00A568A1"/>
    <w:rsid w:val="00A56B15"/>
    <w:rsid w:val="00A56C00"/>
    <w:rsid w:val="00A56F17"/>
    <w:rsid w:val="00A57025"/>
    <w:rsid w:val="00A57051"/>
    <w:rsid w:val="00A57054"/>
    <w:rsid w:val="00A57094"/>
    <w:rsid w:val="00A570A2"/>
    <w:rsid w:val="00A5719C"/>
    <w:rsid w:val="00A571A7"/>
    <w:rsid w:val="00A572AA"/>
    <w:rsid w:val="00A57321"/>
    <w:rsid w:val="00A57552"/>
    <w:rsid w:val="00A575F6"/>
    <w:rsid w:val="00A576F4"/>
    <w:rsid w:val="00A5775D"/>
    <w:rsid w:val="00A57861"/>
    <w:rsid w:val="00A57968"/>
    <w:rsid w:val="00A57A3C"/>
    <w:rsid w:val="00A57A4B"/>
    <w:rsid w:val="00A57B2D"/>
    <w:rsid w:val="00A57B71"/>
    <w:rsid w:val="00A57BC8"/>
    <w:rsid w:val="00A57D16"/>
    <w:rsid w:val="00A57ED8"/>
    <w:rsid w:val="00A57F2C"/>
    <w:rsid w:val="00A60003"/>
    <w:rsid w:val="00A60086"/>
    <w:rsid w:val="00A60184"/>
    <w:rsid w:val="00A60199"/>
    <w:rsid w:val="00A6041F"/>
    <w:rsid w:val="00A60485"/>
    <w:rsid w:val="00A605CF"/>
    <w:rsid w:val="00A60605"/>
    <w:rsid w:val="00A6075D"/>
    <w:rsid w:val="00A6090A"/>
    <w:rsid w:val="00A609CE"/>
    <w:rsid w:val="00A60A96"/>
    <w:rsid w:val="00A60AA7"/>
    <w:rsid w:val="00A60AC0"/>
    <w:rsid w:val="00A60B97"/>
    <w:rsid w:val="00A60BDB"/>
    <w:rsid w:val="00A60C3F"/>
    <w:rsid w:val="00A60CC0"/>
    <w:rsid w:val="00A60D5F"/>
    <w:rsid w:val="00A60E40"/>
    <w:rsid w:val="00A60FD6"/>
    <w:rsid w:val="00A6118D"/>
    <w:rsid w:val="00A611CD"/>
    <w:rsid w:val="00A6132D"/>
    <w:rsid w:val="00A61332"/>
    <w:rsid w:val="00A6158F"/>
    <w:rsid w:val="00A615B5"/>
    <w:rsid w:val="00A6161D"/>
    <w:rsid w:val="00A61680"/>
    <w:rsid w:val="00A616F2"/>
    <w:rsid w:val="00A61896"/>
    <w:rsid w:val="00A6189E"/>
    <w:rsid w:val="00A618D5"/>
    <w:rsid w:val="00A619C3"/>
    <w:rsid w:val="00A61B54"/>
    <w:rsid w:val="00A61E3F"/>
    <w:rsid w:val="00A61E9E"/>
    <w:rsid w:val="00A61FBC"/>
    <w:rsid w:val="00A62185"/>
    <w:rsid w:val="00A62533"/>
    <w:rsid w:val="00A626F0"/>
    <w:rsid w:val="00A62713"/>
    <w:rsid w:val="00A62896"/>
    <w:rsid w:val="00A628F1"/>
    <w:rsid w:val="00A629C6"/>
    <w:rsid w:val="00A629CB"/>
    <w:rsid w:val="00A62A2D"/>
    <w:rsid w:val="00A62BF9"/>
    <w:rsid w:val="00A62E4E"/>
    <w:rsid w:val="00A62E5C"/>
    <w:rsid w:val="00A62ED9"/>
    <w:rsid w:val="00A62F12"/>
    <w:rsid w:val="00A630A2"/>
    <w:rsid w:val="00A63118"/>
    <w:rsid w:val="00A632EA"/>
    <w:rsid w:val="00A633E5"/>
    <w:rsid w:val="00A637F1"/>
    <w:rsid w:val="00A63836"/>
    <w:rsid w:val="00A638A6"/>
    <w:rsid w:val="00A63967"/>
    <w:rsid w:val="00A63A5A"/>
    <w:rsid w:val="00A63B53"/>
    <w:rsid w:val="00A63BBD"/>
    <w:rsid w:val="00A63C78"/>
    <w:rsid w:val="00A63CA9"/>
    <w:rsid w:val="00A63CD8"/>
    <w:rsid w:val="00A63D78"/>
    <w:rsid w:val="00A63D7E"/>
    <w:rsid w:val="00A63DCC"/>
    <w:rsid w:val="00A63DD8"/>
    <w:rsid w:val="00A63E03"/>
    <w:rsid w:val="00A63E88"/>
    <w:rsid w:val="00A63EAE"/>
    <w:rsid w:val="00A63EE0"/>
    <w:rsid w:val="00A6404B"/>
    <w:rsid w:val="00A641C7"/>
    <w:rsid w:val="00A641DC"/>
    <w:rsid w:val="00A642DB"/>
    <w:rsid w:val="00A642E1"/>
    <w:rsid w:val="00A642EB"/>
    <w:rsid w:val="00A6432D"/>
    <w:rsid w:val="00A6437A"/>
    <w:rsid w:val="00A64407"/>
    <w:rsid w:val="00A64481"/>
    <w:rsid w:val="00A644A9"/>
    <w:rsid w:val="00A645CF"/>
    <w:rsid w:val="00A6474F"/>
    <w:rsid w:val="00A649D3"/>
    <w:rsid w:val="00A64A4B"/>
    <w:rsid w:val="00A64DDA"/>
    <w:rsid w:val="00A64E18"/>
    <w:rsid w:val="00A64E5C"/>
    <w:rsid w:val="00A64F24"/>
    <w:rsid w:val="00A64FD8"/>
    <w:rsid w:val="00A64FE4"/>
    <w:rsid w:val="00A65103"/>
    <w:rsid w:val="00A6516E"/>
    <w:rsid w:val="00A6525E"/>
    <w:rsid w:val="00A653EE"/>
    <w:rsid w:val="00A65479"/>
    <w:rsid w:val="00A654E7"/>
    <w:rsid w:val="00A658A9"/>
    <w:rsid w:val="00A658BA"/>
    <w:rsid w:val="00A659BF"/>
    <w:rsid w:val="00A65B70"/>
    <w:rsid w:val="00A65C1B"/>
    <w:rsid w:val="00A65C5F"/>
    <w:rsid w:val="00A65CBD"/>
    <w:rsid w:val="00A65DE9"/>
    <w:rsid w:val="00A65EAD"/>
    <w:rsid w:val="00A65FC7"/>
    <w:rsid w:val="00A66454"/>
    <w:rsid w:val="00A664AB"/>
    <w:rsid w:val="00A665A1"/>
    <w:rsid w:val="00A665FB"/>
    <w:rsid w:val="00A6670D"/>
    <w:rsid w:val="00A669F1"/>
    <w:rsid w:val="00A66A8A"/>
    <w:rsid w:val="00A66AA1"/>
    <w:rsid w:val="00A66BA0"/>
    <w:rsid w:val="00A66D48"/>
    <w:rsid w:val="00A66DD4"/>
    <w:rsid w:val="00A66E98"/>
    <w:rsid w:val="00A66EB9"/>
    <w:rsid w:val="00A66F5D"/>
    <w:rsid w:val="00A66FC3"/>
    <w:rsid w:val="00A67022"/>
    <w:rsid w:val="00A67080"/>
    <w:rsid w:val="00A67113"/>
    <w:rsid w:val="00A671F5"/>
    <w:rsid w:val="00A6756F"/>
    <w:rsid w:val="00A675CE"/>
    <w:rsid w:val="00A67610"/>
    <w:rsid w:val="00A6761E"/>
    <w:rsid w:val="00A678F9"/>
    <w:rsid w:val="00A6791D"/>
    <w:rsid w:val="00A6794F"/>
    <w:rsid w:val="00A67A0D"/>
    <w:rsid w:val="00A67A8E"/>
    <w:rsid w:val="00A67BCE"/>
    <w:rsid w:val="00A67ED7"/>
    <w:rsid w:val="00A70020"/>
    <w:rsid w:val="00A7008B"/>
    <w:rsid w:val="00A701A1"/>
    <w:rsid w:val="00A7026F"/>
    <w:rsid w:val="00A70328"/>
    <w:rsid w:val="00A703B2"/>
    <w:rsid w:val="00A7056D"/>
    <w:rsid w:val="00A7062D"/>
    <w:rsid w:val="00A70638"/>
    <w:rsid w:val="00A70827"/>
    <w:rsid w:val="00A708ED"/>
    <w:rsid w:val="00A709A3"/>
    <w:rsid w:val="00A70A87"/>
    <w:rsid w:val="00A70ADB"/>
    <w:rsid w:val="00A70AFD"/>
    <w:rsid w:val="00A70B5B"/>
    <w:rsid w:val="00A70B86"/>
    <w:rsid w:val="00A70BAC"/>
    <w:rsid w:val="00A70BE5"/>
    <w:rsid w:val="00A70D56"/>
    <w:rsid w:val="00A70EE6"/>
    <w:rsid w:val="00A70F2F"/>
    <w:rsid w:val="00A70F56"/>
    <w:rsid w:val="00A70FC6"/>
    <w:rsid w:val="00A711F9"/>
    <w:rsid w:val="00A712D1"/>
    <w:rsid w:val="00A713F7"/>
    <w:rsid w:val="00A7149C"/>
    <w:rsid w:val="00A714C7"/>
    <w:rsid w:val="00A71953"/>
    <w:rsid w:val="00A71A5F"/>
    <w:rsid w:val="00A71AF3"/>
    <w:rsid w:val="00A71B6D"/>
    <w:rsid w:val="00A71BD9"/>
    <w:rsid w:val="00A71EFF"/>
    <w:rsid w:val="00A72083"/>
    <w:rsid w:val="00A720A0"/>
    <w:rsid w:val="00A720F4"/>
    <w:rsid w:val="00A72149"/>
    <w:rsid w:val="00A7214F"/>
    <w:rsid w:val="00A721AA"/>
    <w:rsid w:val="00A721DC"/>
    <w:rsid w:val="00A72214"/>
    <w:rsid w:val="00A722AA"/>
    <w:rsid w:val="00A726B8"/>
    <w:rsid w:val="00A728E7"/>
    <w:rsid w:val="00A72C05"/>
    <w:rsid w:val="00A72C30"/>
    <w:rsid w:val="00A72D4A"/>
    <w:rsid w:val="00A72E01"/>
    <w:rsid w:val="00A72E3C"/>
    <w:rsid w:val="00A72E78"/>
    <w:rsid w:val="00A72F81"/>
    <w:rsid w:val="00A73013"/>
    <w:rsid w:val="00A73028"/>
    <w:rsid w:val="00A730A5"/>
    <w:rsid w:val="00A731E2"/>
    <w:rsid w:val="00A73210"/>
    <w:rsid w:val="00A73327"/>
    <w:rsid w:val="00A7341F"/>
    <w:rsid w:val="00A734C3"/>
    <w:rsid w:val="00A7354F"/>
    <w:rsid w:val="00A735CA"/>
    <w:rsid w:val="00A739C3"/>
    <w:rsid w:val="00A73BBC"/>
    <w:rsid w:val="00A73C86"/>
    <w:rsid w:val="00A73D73"/>
    <w:rsid w:val="00A73E17"/>
    <w:rsid w:val="00A73F60"/>
    <w:rsid w:val="00A73F8B"/>
    <w:rsid w:val="00A74104"/>
    <w:rsid w:val="00A7410C"/>
    <w:rsid w:val="00A7436D"/>
    <w:rsid w:val="00A743C0"/>
    <w:rsid w:val="00A74432"/>
    <w:rsid w:val="00A744B1"/>
    <w:rsid w:val="00A744D0"/>
    <w:rsid w:val="00A7453D"/>
    <w:rsid w:val="00A74587"/>
    <w:rsid w:val="00A7467F"/>
    <w:rsid w:val="00A746FF"/>
    <w:rsid w:val="00A74738"/>
    <w:rsid w:val="00A747B4"/>
    <w:rsid w:val="00A74804"/>
    <w:rsid w:val="00A74884"/>
    <w:rsid w:val="00A749CE"/>
    <w:rsid w:val="00A749DF"/>
    <w:rsid w:val="00A74CE5"/>
    <w:rsid w:val="00A74E2F"/>
    <w:rsid w:val="00A74E89"/>
    <w:rsid w:val="00A74F17"/>
    <w:rsid w:val="00A74F8B"/>
    <w:rsid w:val="00A74FC4"/>
    <w:rsid w:val="00A74FF4"/>
    <w:rsid w:val="00A75156"/>
    <w:rsid w:val="00A75324"/>
    <w:rsid w:val="00A75366"/>
    <w:rsid w:val="00A753A9"/>
    <w:rsid w:val="00A75411"/>
    <w:rsid w:val="00A75476"/>
    <w:rsid w:val="00A75500"/>
    <w:rsid w:val="00A75644"/>
    <w:rsid w:val="00A756F0"/>
    <w:rsid w:val="00A75719"/>
    <w:rsid w:val="00A75884"/>
    <w:rsid w:val="00A759E3"/>
    <w:rsid w:val="00A75AC4"/>
    <w:rsid w:val="00A75B22"/>
    <w:rsid w:val="00A75D70"/>
    <w:rsid w:val="00A75E45"/>
    <w:rsid w:val="00A75F23"/>
    <w:rsid w:val="00A75FF4"/>
    <w:rsid w:val="00A75FFF"/>
    <w:rsid w:val="00A76256"/>
    <w:rsid w:val="00A76298"/>
    <w:rsid w:val="00A762B5"/>
    <w:rsid w:val="00A762C7"/>
    <w:rsid w:val="00A766C7"/>
    <w:rsid w:val="00A766FF"/>
    <w:rsid w:val="00A76831"/>
    <w:rsid w:val="00A76888"/>
    <w:rsid w:val="00A7698D"/>
    <w:rsid w:val="00A76A84"/>
    <w:rsid w:val="00A76AA2"/>
    <w:rsid w:val="00A76B12"/>
    <w:rsid w:val="00A76B44"/>
    <w:rsid w:val="00A76CD1"/>
    <w:rsid w:val="00A76E75"/>
    <w:rsid w:val="00A76F07"/>
    <w:rsid w:val="00A76F49"/>
    <w:rsid w:val="00A76F4F"/>
    <w:rsid w:val="00A7722F"/>
    <w:rsid w:val="00A7726F"/>
    <w:rsid w:val="00A7728D"/>
    <w:rsid w:val="00A775C6"/>
    <w:rsid w:val="00A77609"/>
    <w:rsid w:val="00A777BB"/>
    <w:rsid w:val="00A77AC9"/>
    <w:rsid w:val="00A77C9A"/>
    <w:rsid w:val="00A77CD0"/>
    <w:rsid w:val="00A77DB0"/>
    <w:rsid w:val="00A8012B"/>
    <w:rsid w:val="00A80268"/>
    <w:rsid w:val="00A8034E"/>
    <w:rsid w:val="00A80394"/>
    <w:rsid w:val="00A80605"/>
    <w:rsid w:val="00A80648"/>
    <w:rsid w:val="00A80651"/>
    <w:rsid w:val="00A8067C"/>
    <w:rsid w:val="00A80939"/>
    <w:rsid w:val="00A80B68"/>
    <w:rsid w:val="00A80C63"/>
    <w:rsid w:val="00A80DC8"/>
    <w:rsid w:val="00A80E02"/>
    <w:rsid w:val="00A80E0B"/>
    <w:rsid w:val="00A80F54"/>
    <w:rsid w:val="00A80FA7"/>
    <w:rsid w:val="00A80FE2"/>
    <w:rsid w:val="00A81044"/>
    <w:rsid w:val="00A810B1"/>
    <w:rsid w:val="00A811BA"/>
    <w:rsid w:val="00A81289"/>
    <w:rsid w:val="00A812CE"/>
    <w:rsid w:val="00A81532"/>
    <w:rsid w:val="00A81585"/>
    <w:rsid w:val="00A815FB"/>
    <w:rsid w:val="00A81B23"/>
    <w:rsid w:val="00A81B5B"/>
    <w:rsid w:val="00A81E44"/>
    <w:rsid w:val="00A81EC0"/>
    <w:rsid w:val="00A820CA"/>
    <w:rsid w:val="00A8229E"/>
    <w:rsid w:val="00A822EB"/>
    <w:rsid w:val="00A82352"/>
    <w:rsid w:val="00A82523"/>
    <w:rsid w:val="00A82559"/>
    <w:rsid w:val="00A825AC"/>
    <w:rsid w:val="00A82703"/>
    <w:rsid w:val="00A82998"/>
    <w:rsid w:val="00A82B2B"/>
    <w:rsid w:val="00A82DFA"/>
    <w:rsid w:val="00A82EA0"/>
    <w:rsid w:val="00A82F41"/>
    <w:rsid w:val="00A831D5"/>
    <w:rsid w:val="00A8354A"/>
    <w:rsid w:val="00A83554"/>
    <w:rsid w:val="00A83786"/>
    <w:rsid w:val="00A837A6"/>
    <w:rsid w:val="00A838C3"/>
    <w:rsid w:val="00A839A4"/>
    <w:rsid w:val="00A83BE4"/>
    <w:rsid w:val="00A83D58"/>
    <w:rsid w:val="00A83F0F"/>
    <w:rsid w:val="00A83F5E"/>
    <w:rsid w:val="00A83F5F"/>
    <w:rsid w:val="00A83F85"/>
    <w:rsid w:val="00A83FEB"/>
    <w:rsid w:val="00A840FB"/>
    <w:rsid w:val="00A840FD"/>
    <w:rsid w:val="00A8413D"/>
    <w:rsid w:val="00A842F2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4F5E"/>
    <w:rsid w:val="00A85017"/>
    <w:rsid w:val="00A8516B"/>
    <w:rsid w:val="00A85185"/>
    <w:rsid w:val="00A853EE"/>
    <w:rsid w:val="00A8544C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5EDF"/>
    <w:rsid w:val="00A86114"/>
    <w:rsid w:val="00A86141"/>
    <w:rsid w:val="00A86273"/>
    <w:rsid w:val="00A864E0"/>
    <w:rsid w:val="00A86883"/>
    <w:rsid w:val="00A86BC8"/>
    <w:rsid w:val="00A86BDA"/>
    <w:rsid w:val="00A86CAB"/>
    <w:rsid w:val="00A86CAF"/>
    <w:rsid w:val="00A86DCB"/>
    <w:rsid w:val="00A86EE9"/>
    <w:rsid w:val="00A86F02"/>
    <w:rsid w:val="00A87135"/>
    <w:rsid w:val="00A87260"/>
    <w:rsid w:val="00A872FC"/>
    <w:rsid w:val="00A8747A"/>
    <w:rsid w:val="00A875DC"/>
    <w:rsid w:val="00A875DD"/>
    <w:rsid w:val="00A875F8"/>
    <w:rsid w:val="00A8785B"/>
    <w:rsid w:val="00A87951"/>
    <w:rsid w:val="00A87AF7"/>
    <w:rsid w:val="00A87BCC"/>
    <w:rsid w:val="00A87D9B"/>
    <w:rsid w:val="00A87F92"/>
    <w:rsid w:val="00A90087"/>
    <w:rsid w:val="00A900CC"/>
    <w:rsid w:val="00A900DD"/>
    <w:rsid w:val="00A900F5"/>
    <w:rsid w:val="00A90346"/>
    <w:rsid w:val="00A9048B"/>
    <w:rsid w:val="00A9051F"/>
    <w:rsid w:val="00A90532"/>
    <w:rsid w:val="00A90585"/>
    <w:rsid w:val="00A90861"/>
    <w:rsid w:val="00A90880"/>
    <w:rsid w:val="00A9097E"/>
    <w:rsid w:val="00A90993"/>
    <w:rsid w:val="00A90A06"/>
    <w:rsid w:val="00A90AD7"/>
    <w:rsid w:val="00A90B1C"/>
    <w:rsid w:val="00A90CE7"/>
    <w:rsid w:val="00A90D41"/>
    <w:rsid w:val="00A90D44"/>
    <w:rsid w:val="00A90E69"/>
    <w:rsid w:val="00A90EDA"/>
    <w:rsid w:val="00A90FCE"/>
    <w:rsid w:val="00A90FE4"/>
    <w:rsid w:val="00A91095"/>
    <w:rsid w:val="00A9110B"/>
    <w:rsid w:val="00A911AC"/>
    <w:rsid w:val="00A91438"/>
    <w:rsid w:val="00A9156C"/>
    <w:rsid w:val="00A91595"/>
    <w:rsid w:val="00A91620"/>
    <w:rsid w:val="00A918CF"/>
    <w:rsid w:val="00A919CE"/>
    <w:rsid w:val="00A91A17"/>
    <w:rsid w:val="00A91D26"/>
    <w:rsid w:val="00A91DBA"/>
    <w:rsid w:val="00A91E3B"/>
    <w:rsid w:val="00A91EED"/>
    <w:rsid w:val="00A91F5C"/>
    <w:rsid w:val="00A921F7"/>
    <w:rsid w:val="00A92449"/>
    <w:rsid w:val="00A92507"/>
    <w:rsid w:val="00A92620"/>
    <w:rsid w:val="00A927E0"/>
    <w:rsid w:val="00A92954"/>
    <w:rsid w:val="00A9295A"/>
    <w:rsid w:val="00A92B84"/>
    <w:rsid w:val="00A92EDB"/>
    <w:rsid w:val="00A92FE1"/>
    <w:rsid w:val="00A9308C"/>
    <w:rsid w:val="00A93093"/>
    <w:rsid w:val="00A9313B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99F"/>
    <w:rsid w:val="00A93BFB"/>
    <w:rsid w:val="00A93D11"/>
    <w:rsid w:val="00A93D24"/>
    <w:rsid w:val="00A93F80"/>
    <w:rsid w:val="00A94029"/>
    <w:rsid w:val="00A940ED"/>
    <w:rsid w:val="00A94322"/>
    <w:rsid w:val="00A94350"/>
    <w:rsid w:val="00A9436F"/>
    <w:rsid w:val="00A94389"/>
    <w:rsid w:val="00A94439"/>
    <w:rsid w:val="00A9445C"/>
    <w:rsid w:val="00A94476"/>
    <w:rsid w:val="00A9450C"/>
    <w:rsid w:val="00A9463C"/>
    <w:rsid w:val="00A946C7"/>
    <w:rsid w:val="00A94812"/>
    <w:rsid w:val="00A94891"/>
    <w:rsid w:val="00A94898"/>
    <w:rsid w:val="00A94A63"/>
    <w:rsid w:val="00A94CBD"/>
    <w:rsid w:val="00A94E74"/>
    <w:rsid w:val="00A95009"/>
    <w:rsid w:val="00A950AC"/>
    <w:rsid w:val="00A950BB"/>
    <w:rsid w:val="00A95133"/>
    <w:rsid w:val="00A95211"/>
    <w:rsid w:val="00A95276"/>
    <w:rsid w:val="00A952E7"/>
    <w:rsid w:val="00A95310"/>
    <w:rsid w:val="00A953E2"/>
    <w:rsid w:val="00A95492"/>
    <w:rsid w:val="00A9551D"/>
    <w:rsid w:val="00A956D6"/>
    <w:rsid w:val="00A9571D"/>
    <w:rsid w:val="00A95953"/>
    <w:rsid w:val="00A959E5"/>
    <w:rsid w:val="00A95A52"/>
    <w:rsid w:val="00A95AD0"/>
    <w:rsid w:val="00A95BA7"/>
    <w:rsid w:val="00A95C3C"/>
    <w:rsid w:val="00A95E36"/>
    <w:rsid w:val="00A95EF8"/>
    <w:rsid w:val="00A95F15"/>
    <w:rsid w:val="00A96031"/>
    <w:rsid w:val="00A9605C"/>
    <w:rsid w:val="00A96308"/>
    <w:rsid w:val="00A9659E"/>
    <w:rsid w:val="00A96728"/>
    <w:rsid w:val="00A9683F"/>
    <w:rsid w:val="00A9684F"/>
    <w:rsid w:val="00A96865"/>
    <w:rsid w:val="00A9692C"/>
    <w:rsid w:val="00A96A58"/>
    <w:rsid w:val="00A96A62"/>
    <w:rsid w:val="00A96F13"/>
    <w:rsid w:val="00A9703D"/>
    <w:rsid w:val="00A97239"/>
    <w:rsid w:val="00A972FD"/>
    <w:rsid w:val="00A9747F"/>
    <w:rsid w:val="00A97510"/>
    <w:rsid w:val="00A9751B"/>
    <w:rsid w:val="00A97544"/>
    <w:rsid w:val="00A97552"/>
    <w:rsid w:val="00A976A2"/>
    <w:rsid w:val="00A976F5"/>
    <w:rsid w:val="00A9773D"/>
    <w:rsid w:val="00A9776A"/>
    <w:rsid w:val="00A9777A"/>
    <w:rsid w:val="00A97982"/>
    <w:rsid w:val="00A97992"/>
    <w:rsid w:val="00A979BA"/>
    <w:rsid w:val="00A979C6"/>
    <w:rsid w:val="00A97ECE"/>
    <w:rsid w:val="00A97EEC"/>
    <w:rsid w:val="00A97FA1"/>
    <w:rsid w:val="00AA019F"/>
    <w:rsid w:val="00AA01BA"/>
    <w:rsid w:val="00AA0214"/>
    <w:rsid w:val="00AA0255"/>
    <w:rsid w:val="00AA02DE"/>
    <w:rsid w:val="00AA0461"/>
    <w:rsid w:val="00AA05AC"/>
    <w:rsid w:val="00AA06A5"/>
    <w:rsid w:val="00AA0761"/>
    <w:rsid w:val="00AA0836"/>
    <w:rsid w:val="00AA0894"/>
    <w:rsid w:val="00AA09EC"/>
    <w:rsid w:val="00AA0A0D"/>
    <w:rsid w:val="00AA0A34"/>
    <w:rsid w:val="00AA0A7D"/>
    <w:rsid w:val="00AA0A8C"/>
    <w:rsid w:val="00AA0C48"/>
    <w:rsid w:val="00AA0DF9"/>
    <w:rsid w:val="00AA0EBF"/>
    <w:rsid w:val="00AA0F71"/>
    <w:rsid w:val="00AA105C"/>
    <w:rsid w:val="00AA10F5"/>
    <w:rsid w:val="00AA10FF"/>
    <w:rsid w:val="00AA129B"/>
    <w:rsid w:val="00AA1507"/>
    <w:rsid w:val="00AA1571"/>
    <w:rsid w:val="00AA15D4"/>
    <w:rsid w:val="00AA168F"/>
    <w:rsid w:val="00AA174E"/>
    <w:rsid w:val="00AA18B6"/>
    <w:rsid w:val="00AA1A32"/>
    <w:rsid w:val="00AA1AD8"/>
    <w:rsid w:val="00AA1C94"/>
    <w:rsid w:val="00AA1D75"/>
    <w:rsid w:val="00AA1DE2"/>
    <w:rsid w:val="00AA1F26"/>
    <w:rsid w:val="00AA238D"/>
    <w:rsid w:val="00AA23A0"/>
    <w:rsid w:val="00AA2469"/>
    <w:rsid w:val="00AA261C"/>
    <w:rsid w:val="00AA269E"/>
    <w:rsid w:val="00AA26D0"/>
    <w:rsid w:val="00AA2706"/>
    <w:rsid w:val="00AA2765"/>
    <w:rsid w:val="00AA28C9"/>
    <w:rsid w:val="00AA2A68"/>
    <w:rsid w:val="00AA2A84"/>
    <w:rsid w:val="00AA2A90"/>
    <w:rsid w:val="00AA2DBC"/>
    <w:rsid w:val="00AA2DEE"/>
    <w:rsid w:val="00AA2E20"/>
    <w:rsid w:val="00AA3253"/>
    <w:rsid w:val="00AA325B"/>
    <w:rsid w:val="00AA329B"/>
    <w:rsid w:val="00AA352D"/>
    <w:rsid w:val="00AA366B"/>
    <w:rsid w:val="00AA36F2"/>
    <w:rsid w:val="00AA373F"/>
    <w:rsid w:val="00AA3842"/>
    <w:rsid w:val="00AA38BF"/>
    <w:rsid w:val="00AA390B"/>
    <w:rsid w:val="00AA39DE"/>
    <w:rsid w:val="00AA3A9E"/>
    <w:rsid w:val="00AA3AD6"/>
    <w:rsid w:val="00AA3B71"/>
    <w:rsid w:val="00AA3B8E"/>
    <w:rsid w:val="00AA3BBA"/>
    <w:rsid w:val="00AA3C4B"/>
    <w:rsid w:val="00AA3E7D"/>
    <w:rsid w:val="00AA3F14"/>
    <w:rsid w:val="00AA3F80"/>
    <w:rsid w:val="00AA4006"/>
    <w:rsid w:val="00AA40DF"/>
    <w:rsid w:val="00AA423E"/>
    <w:rsid w:val="00AA44F2"/>
    <w:rsid w:val="00AA4640"/>
    <w:rsid w:val="00AA466A"/>
    <w:rsid w:val="00AA4956"/>
    <w:rsid w:val="00AA49F3"/>
    <w:rsid w:val="00AA4BC4"/>
    <w:rsid w:val="00AA4BD7"/>
    <w:rsid w:val="00AA4CC9"/>
    <w:rsid w:val="00AA4D05"/>
    <w:rsid w:val="00AA4D06"/>
    <w:rsid w:val="00AA4D3E"/>
    <w:rsid w:val="00AA4DE2"/>
    <w:rsid w:val="00AA4E9D"/>
    <w:rsid w:val="00AA510D"/>
    <w:rsid w:val="00AA52D9"/>
    <w:rsid w:val="00AA53B2"/>
    <w:rsid w:val="00AA5613"/>
    <w:rsid w:val="00AA5663"/>
    <w:rsid w:val="00AA570D"/>
    <w:rsid w:val="00AA580C"/>
    <w:rsid w:val="00AA5979"/>
    <w:rsid w:val="00AA59F6"/>
    <w:rsid w:val="00AA5A6F"/>
    <w:rsid w:val="00AA5C8A"/>
    <w:rsid w:val="00AA5F4F"/>
    <w:rsid w:val="00AA5F88"/>
    <w:rsid w:val="00AA6110"/>
    <w:rsid w:val="00AA612F"/>
    <w:rsid w:val="00AA62CB"/>
    <w:rsid w:val="00AA62D5"/>
    <w:rsid w:val="00AA63E5"/>
    <w:rsid w:val="00AA6516"/>
    <w:rsid w:val="00AA659F"/>
    <w:rsid w:val="00AA662E"/>
    <w:rsid w:val="00AA663D"/>
    <w:rsid w:val="00AA66B1"/>
    <w:rsid w:val="00AA6742"/>
    <w:rsid w:val="00AA68C0"/>
    <w:rsid w:val="00AA6A00"/>
    <w:rsid w:val="00AA6A24"/>
    <w:rsid w:val="00AA6BB5"/>
    <w:rsid w:val="00AA6E8C"/>
    <w:rsid w:val="00AA6F17"/>
    <w:rsid w:val="00AA6FD1"/>
    <w:rsid w:val="00AA7115"/>
    <w:rsid w:val="00AA731C"/>
    <w:rsid w:val="00AA7449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045"/>
    <w:rsid w:val="00AB010F"/>
    <w:rsid w:val="00AB011E"/>
    <w:rsid w:val="00AB0125"/>
    <w:rsid w:val="00AB0246"/>
    <w:rsid w:val="00AB02EF"/>
    <w:rsid w:val="00AB036B"/>
    <w:rsid w:val="00AB0493"/>
    <w:rsid w:val="00AB04E2"/>
    <w:rsid w:val="00AB060C"/>
    <w:rsid w:val="00AB0677"/>
    <w:rsid w:val="00AB0A42"/>
    <w:rsid w:val="00AB0ABF"/>
    <w:rsid w:val="00AB0E31"/>
    <w:rsid w:val="00AB105D"/>
    <w:rsid w:val="00AB12BA"/>
    <w:rsid w:val="00AB1372"/>
    <w:rsid w:val="00AB13B8"/>
    <w:rsid w:val="00AB13C4"/>
    <w:rsid w:val="00AB13CD"/>
    <w:rsid w:val="00AB14CE"/>
    <w:rsid w:val="00AB1770"/>
    <w:rsid w:val="00AB1796"/>
    <w:rsid w:val="00AB17F8"/>
    <w:rsid w:val="00AB1886"/>
    <w:rsid w:val="00AB18F7"/>
    <w:rsid w:val="00AB1934"/>
    <w:rsid w:val="00AB1935"/>
    <w:rsid w:val="00AB1A14"/>
    <w:rsid w:val="00AB1A99"/>
    <w:rsid w:val="00AB1AD1"/>
    <w:rsid w:val="00AB1B0E"/>
    <w:rsid w:val="00AB1BF4"/>
    <w:rsid w:val="00AB1CF8"/>
    <w:rsid w:val="00AB1E5E"/>
    <w:rsid w:val="00AB1E7A"/>
    <w:rsid w:val="00AB1EA1"/>
    <w:rsid w:val="00AB1F61"/>
    <w:rsid w:val="00AB200F"/>
    <w:rsid w:val="00AB2062"/>
    <w:rsid w:val="00AB208A"/>
    <w:rsid w:val="00AB2199"/>
    <w:rsid w:val="00AB2363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2F73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392A"/>
    <w:rsid w:val="00AB3B9F"/>
    <w:rsid w:val="00AB3BB2"/>
    <w:rsid w:val="00AB3E36"/>
    <w:rsid w:val="00AB40B8"/>
    <w:rsid w:val="00AB4184"/>
    <w:rsid w:val="00AB4256"/>
    <w:rsid w:val="00AB4307"/>
    <w:rsid w:val="00AB434F"/>
    <w:rsid w:val="00AB47E2"/>
    <w:rsid w:val="00AB485A"/>
    <w:rsid w:val="00AB4A6E"/>
    <w:rsid w:val="00AB4C02"/>
    <w:rsid w:val="00AB4C86"/>
    <w:rsid w:val="00AB4DAD"/>
    <w:rsid w:val="00AB4F3D"/>
    <w:rsid w:val="00AB4F89"/>
    <w:rsid w:val="00AB5039"/>
    <w:rsid w:val="00AB510A"/>
    <w:rsid w:val="00AB51A1"/>
    <w:rsid w:val="00AB51A8"/>
    <w:rsid w:val="00AB51C2"/>
    <w:rsid w:val="00AB520E"/>
    <w:rsid w:val="00AB5262"/>
    <w:rsid w:val="00AB5406"/>
    <w:rsid w:val="00AB5A96"/>
    <w:rsid w:val="00AB5CCB"/>
    <w:rsid w:val="00AB5CD4"/>
    <w:rsid w:val="00AB5CDF"/>
    <w:rsid w:val="00AB5D2B"/>
    <w:rsid w:val="00AB5FD9"/>
    <w:rsid w:val="00AB5FDD"/>
    <w:rsid w:val="00AB60E1"/>
    <w:rsid w:val="00AB6155"/>
    <w:rsid w:val="00AB62AF"/>
    <w:rsid w:val="00AB6401"/>
    <w:rsid w:val="00AB6457"/>
    <w:rsid w:val="00AB6572"/>
    <w:rsid w:val="00AB687D"/>
    <w:rsid w:val="00AB6BD6"/>
    <w:rsid w:val="00AB6E7A"/>
    <w:rsid w:val="00AB7169"/>
    <w:rsid w:val="00AB7320"/>
    <w:rsid w:val="00AB771D"/>
    <w:rsid w:val="00AB7778"/>
    <w:rsid w:val="00AB77A9"/>
    <w:rsid w:val="00AB78DB"/>
    <w:rsid w:val="00AB7AC1"/>
    <w:rsid w:val="00AB7B01"/>
    <w:rsid w:val="00AB7C0F"/>
    <w:rsid w:val="00AB7DE2"/>
    <w:rsid w:val="00AB7E10"/>
    <w:rsid w:val="00AB7FA7"/>
    <w:rsid w:val="00AC0000"/>
    <w:rsid w:val="00AC010A"/>
    <w:rsid w:val="00AC01E2"/>
    <w:rsid w:val="00AC0228"/>
    <w:rsid w:val="00AC02A4"/>
    <w:rsid w:val="00AC0334"/>
    <w:rsid w:val="00AC0398"/>
    <w:rsid w:val="00AC0399"/>
    <w:rsid w:val="00AC03DD"/>
    <w:rsid w:val="00AC04B5"/>
    <w:rsid w:val="00AC0839"/>
    <w:rsid w:val="00AC094C"/>
    <w:rsid w:val="00AC09DA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5C8"/>
    <w:rsid w:val="00AC16E4"/>
    <w:rsid w:val="00AC1752"/>
    <w:rsid w:val="00AC18C7"/>
    <w:rsid w:val="00AC197C"/>
    <w:rsid w:val="00AC1A42"/>
    <w:rsid w:val="00AC1D27"/>
    <w:rsid w:val="00AC1E54"/>
    <w:rsid w:val="00AC1F57"/>
    <w:rsid w:val="00AC1F86"/>
    <w:rsid w:val="00AC1F96"/>
    <w:rsid w:val="00AC1FB3"/>
    <w:rsid w:val="00AC205B"/>
    <w:rsid w:val="00AC21B2"/>
    <w:rsid w:val="00AC22C6"/>
    <w:rsid w:val="00AC2617"/>
    <w:rsid w:val="00AC26BB"/>
    <w:rsid w:val="00AC26D7"/>
    <w:rsid w:val="00AC26F9"/>
    <w:rsid w:val="00AC2704"/>
    <w:rsid w:val="00AC2900"/>
    <w:rsid w:val="00AC29B3"/>
    <w:rsid w:val="00AC29F5"/>
    <w:rsid w:val="00AC2AAC"/>
    <w:rsid w:val="00AC2BA8"/>
    <w:rsid w:val="00AC2BBE"/>
    <w:rsid w:val="00AC2BDC"/>
    <w:rsid w:val="00AC2C31"/>
    <w:rsid w:val="00AC2C47"/>
    <w:rsid w:val="00AC2DAE"/>
    <w:rsid w:val="00AC2E18"/>
    <w:rsid w:val="00AC2F3C"/>
    <w:rsid w:val="00AC3007"/>
    <w:rsid w:val="00AC3013"/>
    <w:rsid w:val="00AC311E"/>
    <w:rsid w:val="00AC318C"/>
    <w:rsid w:val="00AC32F6"/>
    <w:rsid w:val="00AC36D1"/>
    <w:rsid w:val="00AC38A3"/>
    <w:rsid w:val="00AC38F7"/>
    <w:rsid w:val="00AC3904"/>
    <w:rsid w:val="00AC39B1"/>
    <w:rsid w:val="00AC3B14"/>
    <w:rsid w:val="00AC3C3D"/>
    <w:rsid w:val="00AC3D09"/>
    <w:rsid w:val="00AC3E27"/>
    <w:rsid w:val="00AC3F71"/>
    <w:rsid w:val="00AC3F77"/>
    <w:rsid w:val="00AC40C2"/>
    <w:rsid w:val="00AC40CC"/>
    <w:rsid w:val="00AC43F0"/>
    <w:rsid w:val="00AC4458"/>
    <w:rsid w:val="00AC44EC"/>
    <w:rsid w:val="00AC458D"/>
    <w:rsid w:val="00AC4677"/>
    <w:rsid w:val="00AC46F5"/>
    <w:rsid w:val="00AC4744"/>
    <w:rsid w:val="00AC4977"/>
    <w:rsid w:val="00AC4A5E"/>
    <w:rsid w:val="00AC4AE7"/>
    <w:rsid w:val="00AC4B3C"/>
    <w:rsid w:val="00AC4B85"/>
    <w:rsid w:val="00AC4BE2"/>
    <w:rsid w:val="00AC4C16"/>
    <w:rsid w:val="00AC4E8B"/>
    <w:rsid w:val="00AC4EC8"/>
    <w:rsid w:val="00AC4F34"/>
    <w:rsid w:val="00AC5312"/>
    <w:rsid w:val="00AC53B8"/>
    <w:rsid w:val="00AC5448"/>
    <w:rsid w:val="00AC5554"/>
    <w:rsid w:val="00AC555B"/>
    <w:rsid w:val="00AC577D"/>
    <w:rsid w:val="00AC5909"/>
    <w:rsid w:val="00AC5947"/>
    <w:rsid w:val="00AC5963"/>
    <w:rsid w:val="00AC5A24"/>
    <w:rsid w:val="00AC5A25"/>
    <w:rsid w:val="00AC5A4A"/>
    <w:rsid w:val="00AC5A82"/>
    <w:rsid w:val="00AC5A9C"/>
    <w:rsid w:val="00AC5B25"/>
    <w:rsid w:val="00AC5D39"/>
    <w:rsid w:val="00AC5EE2"/>
    <w:rsid w:val="00AC5EE5"/>
    <w:rsid w:val="00AC5EEF"/>
    <w:rsid w:val="00AC5F7E"/>
    <w:rsid w:val="00AC664C"/>
    <w:rsid w:val="00AC66E2"/>
    <w:rsid w:val="00AC677A"/>
    <w:rsid w:val="00AC67BA"/>
    <w:rsid w:val="00AC6B73"/>
    <w:rsid w:val="00AC6B95"/>
    <w:rsid w:val="00AC6D5B"/>
    <w:rsid w:val="00AC6E16"/>
    <w:rsid w:val="00AC711F"/>
    <w:rsid w:val="00AC7282"/>
    <w:rsid w:val="00AC7451"/>
    <w:rsid w:val="00AC7764"/>
    <w:rsid w:val="00AC7905"/>
    <w:rsid w:val="00AC7D31"/>
    <w:rsid w:val="00AC7DC5"/>
    <w:rsid w:val="00AC7E55"/>
    <w:rsid w:val="00AD019C"/>
    <w:rsid w:val="00AD0263"/>
    <w:rsid w:val="00AD02D1"/>
    <w:rsid w:val="00AD031F"/>
    <w:rsid w:val="00AD048F"/>
    <w:rsid w:val="00AD059D"/>
    <w:rsid w:val="00AD05D4"/>
    <w:rsid w:val="00AD05E5"/>
    <w:rsid w:val="00AD0689"/>
    <w:rsid w:val="00AD0780"/>
    <w:rsid w:val="00AD07AE"/>
    <w:rsid w:val="00AD0845"/>
    <w:rsid w:val="00AD0BFA"/>
    <w:rsid w:val="00AD0C64"/>
    <w:rsid w:val="00AD0C8A"/>
    <w:rsid w:val="00AD0CDC"/>
    <w:rsid w:val="00AD0D0B"/>
    <w:rsid w:val="00AD0D19"/>
    <w:rsid w:val="00AD0F59"/>
    <w:rsid w:val="00AD0FBA"/>
    <w:rsid w:val="00AD106C"/>
    <w:rsid w:val="00AD108C"/>
    <w:rsid w:val="00AD1137"/>
    <w:rsid w:val="00AD13B9"/>
    <w:rsid w:val="00AD150D"/>
    <w:rsid w:val="00AD164A"/>
    <w:rsid w:val="00AD1791"/>
    <w:rsid w:val="00AD18A2"/>
    <w:rsid w:val="00AD1AD7"/>
    <w:rsid w:val="00AD1D60"/>
    <w:rsid w:val="00AD1DD6"/>
    <w:rsid w:val="00AD1E2A"/>
    <w:rsid w:val="00AD1EB4"/>
    <w:rsid w:val="00AD2133"/>
    <w:rsid w:val="00AD21D1"/>
    <w:rsid w:val="00AD2224"/>
    <w:rsid w:val="00AD2238"/>
    <w:rsid w:val="00AD235E"/>
    <w:rsid w:val="00AD23C4"/>
    <w:rsid w:val="00AD23D6"/>
    <w:rsid w:val="00AD23F0"/>
    <w:rsid w:val="00AD2465"/>
    <w:rsid w:val="00AD25C1"/>
    <w:rsid w:val="00AD26AE"/>
    <w:rsid w:val="00AD27AF"/>
    <w:rsid w:val="00AD27E6"/>
    <w:rsid w:val="00AD2814"/>
    <w:rsid w:val="00AD28D7"/>
    <w:rsid w:val="00AD294D"/>
    <w:rsid w:val="00AD2A13"/>
    <w:rsid w:val="00AD2AC1"/>
    <w:rsid w:val="00AD2B89"/>
    <w:rsid w:val="00AD2D44"/>
    <w:rsid w:val="00AD2D99"/>
    <w:rsid w:val="00AD2E2A"/>
    <w:rsid w:val="00AD3120"/>
    <w:rsid w:val="00AD33A7"/>
    <w:rsid w:val="00AD33F8"/>
    <w:rsid w:val="00AD35EC"/>
    <w:rsid w:val="00AD370F"/>
    <w:rsid w:val="00AD3AD2"/>
    <w:rsid w:val="00AD3D2D"/>
    <w:rsid w:val="00AD3D53"/>
    <w:rsid w:val="00AD3DB0"/>
    <w:rsid w:val="00AD3E33"/>
    <w:rsid w:val="00AD3FAE"/>
    <w:rsid w:val="00AD405A"/>
    <w:rsid w:val="00AD4069"/>
    <w:rsid w:val="00AD412F"/>
    <w:rsid w:val="00AD42C8"/>
    <w:rsid w:val="00AD4353"/>
    <w:rsid w:val="00AD443E"/>
    <w:rsid w:val="00AD4513"/>
    <w:rsid w:val="00AD452A"/>
    <w:rsid w:val="00AD45CF"/>
    <w:rsid w:val="00AD468E"/>
    <w:rsid w:val="00AD4712"/>
    <w:rsid w:val="00AD4714"/>
    <w:rsid w:val="00AD4869"/>
    <w:rsid w:val="00AD4927"/>
    <w:rsid w:val="00AD492D"/>
    <w:rsid w:val="00AD49A9"/>
    <w:rsid w:val="00AD49FC"/>
    <w:rsid w:val="00AD4A1A"/>
    <w:rsid w:val="00AD4B19"/>
    <w:rsid w:val="00AD4CAE"/>
    <w:rsid w:val="00AD4D83"/>
    <w:rsid w:val="00AD4E1E"/>
    <w:rsid w:val="00AD4EB6"/>
    <w:rsid w:val="00AD5001"/>
    <w:rsid w:val="00AD5023"/>
    <w:rsid w:val="00AD50DA"/>
    <w:rsid w:val="00AD522D"/>
    <w:rsid w:val="00AD52F2"/>
    <w:rsid w:val="00AD54E5"/>
    <w:rsid w:val="00AD5571"/>
    <w:rsid w:val="00AD5674"/>
    <w:rsid w:val="00AD5764"/>
    <w:rsid w:val="00AD5A8E"/>
    <w:rsid w:val="00AD5AC0"/>
    <w:rsid w:val="00AD5AC4"/>
    <w:rsid w:val="00AD5BF3"/>
    <w:rsid w:val="00AD5E2A"/>
    <w:rsid w:val="00AD5EC5"/>
    <w:rsid w:val="00AD618C"/>
    <w:rsid w:val="00AD6220"/>
    <w:rsid w:val="00AD6265"/>
    <w:rsid w:val="00AD6348"/>
    <w:rsid w:val="00AD6433"/>
    <w:rsid w:val="00AD656F"/>
    <w:rsid w:val="00AD6613"/>
    <w:rsid w:val="00AD6624"/>
    <w:rsid w:val="00AD6727"/>
    <w:rsid w:val="00AD6AE8"/>
    <w:rsid w:val="00AD6AE9"/>
    <w:rsid w:val="00AD6B4E"/>
    <w:rsid w:val="00AD6B5B"/>
    <w:rsid w:val="00AD6B9A"/>
    <w:rsid w:val="00AD6BA2"/>
    <w:rsid w:val="00AD6C85"/>
    <w:rsid w:val="00AD6D7B"/>
    <w:rsid w:val="00AD6DE7"/>
    <w:rsid w:val="00AD6F25"/>
    <w:rsid w:val="00AD7092"/>
    <w:rsid w:val="00AD71BD"/>
    <w:rsid w:val="00AD71DC"/>
    <w:rsid w:val="00AD730C"/>
    <w:rsid w:val="00AD7342"/>
    <w:rsid w:val="00AD7567"/>
    <w:rsid w:val="00AD7615"/>
    <w:rsid w:val="00AD7672"/>
    <w:rsid w:val="00AD7A50"/>
    <w:rsid w:val="00AD7B2A"/>
    <w:rsid w:val="00AD7B87"/>
    <w:rsid w:val="00AD7E1A"/>
    <w:rsid w:val="00AE0060"/>
    <w:rsid w:val="00AE01AD"/>
    <w:rsid w:val="00AE0331"/>
    <w:rsid w:val="00AE0589"/>
    <w:rsid w:val="00AE061D"/>
    <w:rsid w:val="00AE072B"/>
    <w:rsid w:val="00AE0914"/>
    <w:rsid w:val="00AE098A"/>
    <w:rsid w:val="00AE0A3C"/>
    <w:rsid w:val="00AE0A9B"/>
    <w:rsid w:val="00AE0AAA"/>
    <w:rsid w:val="00AE0C2B"/>
    <w:rsid w:val="00AE0CB1"/>
    <w:rsid w:val="00AE0FCC"/>
    <w:rsid w:val="00AE102A"/>
    <w:rsid w:val="00AE1149"/>
    <w:rsid w:val="00AE123C"/>
    <w:rsid w:val="00AE1439"/>
    <w:rsid w:val="00AE1485"/>
    <w:rsid w:val="00AE15C2"/>
    <w:rsid w:val="00AE180F"/>
    <w:rsid w:val="00AE1940"/>
    <w:rsid w:val="00AE1A04"/>
    <w:rsid w:val="00AE1A46"/>
    <w:rsid w:val="00AE1B82"/>
    <w:rsid w:val="00AE1CFF"/>
    <w:rsid w:val="00AE1D2B"/>
    <w:rsid w:val="00AE1D70"/>
    <w:rsid w:val="00AE1D93"/>
    <w:rsid w:val="00AE1F13"/>
    <w:rsid w:val="00AE1F7E"/>
    <w:rsid w:val="00AE2102"/>
    <w:rsid w:val="00AE2211"/>
    <w:rsid w:val="00AE2257"/>
    <w:rsid w:val="00AE226E"/>
    <w:rsid w:val="00AE2347"/>
    <w:rsid w:val="00AE244E"/>
    <w:rsid w:val="00AE255C"/>
    <w:rsid w:val="00AE2741"/>
    <w:rsid w:val="00AE27BE"/>
    <w:rsid w:val="00AE2850"/>
    <w:rsid w:val="00AE2882"/>
    <w:rsid w:val="00AE2896"/>
    <w:rsid w:val="00AE28AE"/>
    <w:rsid w:val="00AE29D6"/>
    <w:rsid w:val="00AE2A0C"/>
    <w:rsid w:val="00AE2A2D"/>
    <w:rsid w:val="00AE2A9C"/>
    <w:rsid w:val="00AE2C2F"/>
    <w:rsid w:val="00AE2CFC"/>
    <w:rsid w:val="00AE2D29"/>
    <w:rsid w:val="00AE3121"/>
    <w:rsid w:val="00AE3195"/>
    <w:rsid w:val="00AE3200"/>
    <w:rsid w:val="00AE32E2"/>
    <w:rsid w:val="00AE376C"/>
    <w:rsid w:val="00AE37DE"/>
    <w:rsid w:val="00AE3923"/>
    <w:rsid w:val="00AE3946"/>
    <w:rsid w:val="00AE3971"/>
    <w:rsid w:val="00AE3A89"/>
    <w:rsid w:val="00AE3C46"/>
    <w:rsid w:val="00AE3C47"/>
    <w:rsid w:val="00AE3E3D"/>
    <w:rsid w:val="00AE41CE"/>
    <w:rsid w:val="00AE42F3"/>
    <w:rsid w:val="00AE443F"/>
    <w:rsid w:val="00AE45B1"/>
    <w:rsid w:val="00AE45D5"/>
    <w:rsid w:val="00AE4657"/>
    <w:rsid w:val="00AE472E"/>
    <w:rsid w:val="00AE47B6"/>
    <w:rsid w:val="00AE47EB"/>
    <w:rsid w:val="00AE4909"/>
    <w:rsid w:val="00AE4B70"/>
    <w:rsid w:val="00AE4CE4"/>
    <w:rsid w:val="00AE4D1E"/>
    <w:rsid w:val="00AE4E8D"/>
    <w:rsid w:val="00AE4F17"/>
    <w:rsid w:val="00AE4F26"/>
    <w:rsid w:val="00AE52AD"/>
    <w:rsid w:val="00AE532D"/>
    <w:rsid w:val="00AE5670"/>
    <w:rsid w:val="00AE575A"/>
    <w:rsid w:val="00AE5A78"/>
    <w:rsid w:val="00AE5A7E"/>
    <w:rsid w:val="00AE5D7F"/>
    <w:rsid w:val="00AE5EE6"/>
    <w:rsid w:val="00AE5F94"/>
    <w:rsid w:val="00AE6308"/>
    <w:rsid w:val="00AE634E"/>
    <w:rsid w:val="00AE6361"/>
    <w:rsid w:val="00AE6419"/>
    <w:rsid w:val="00AE6432"/>
    <w:rsid w:val="00AE67FE"/>
    <w:rsid w:val="00AE68B4"/>
    <w:rsid w:val="00AE6973"/>
    <w:rsid w:val="00AE6B24"/>
    <w:rsid w:val="00AE7019"/>
    <w:rsid w:val="00AE70A1"/>
    <w:rsid w:val="00AE7265"/>
    <w:rsid w:val="00AE730B"/>
    <w:rsid w:val="00AE7615"/>
    <w:rsid w:val="00AE7637"/>
    <w:rsid w:val="00AE77E1"/>
    <w:rsid w:val="00AE7A5B"/>
    <w:rsid w:val="00AE7A84"/>
    <w:rsid w:val="00AE7B30"/>
    <w:rsid w:val="00AE7B95"/>
    <w:rsid w:val="00AE7BE9"/>
    <w:rsid w:val="00AE7CF3"/>
    <w:rsid w:val="00AE7DB7"/>
    <w:rsid w:val="00AE7F19"/>
    <w:rsid w:val="00AE7FDF"/>
    <w:rsid w:val="00AF0007"/>
    <w:rsid w:val="00AF0034"/>
    <w:rsid w:val="00AF007F"/>
    <w:rsid w:val="00AF01F7"/>
    <w:rsid w:val="00AF039B"/>
    <w:rsid w:val="00AF03A1"/>
    <w:rsid w:val="00AF0502"/>
    <w:rsid w:val="00AF0525"/>
    <w:rsid w:val="00AF05B4"/>
    <w:rsid w:val="00AF06DC"/>
    <w:rsid w:val="00AF08DF"/>
    <w:rsid w:val="00AF0910"/>
    <w:rsid w:val="00AF0AB3"/>
    <w:rsid w:val="00AF0D5B"/>
    <w:rsid w:val="00AF0D9C"/>
    <w:rsid w:val="00AF0DB6"/>
    <w:rsid w:val="00AF0E51"/>
    <w:rsid w:val="00AF0F76"/>
    <w:rsid w:val="00AF0F88"/>
    <w:rsid w:val="00AF109D"/>
    <w:rsid w:val="00AF10C1"/>
    <w:rsid w:val="00AF11CA"/>
    <w:rsid w:val="00AF129F"/>
    <w:rsid w:val="00AF12B0"/>
    <w:rsid w:val="00AF138F"/>
    <w:rsid w:val="00AF1415"/>
    <w:rsid w:val="00AF144D"/>
    <w:rsid w:val="00AF16A7"/>
    <w:rsid w:val="00AF16C3"/>
    <w:rsid w:val="00AF1712"/>
    <w:rsid w:val="00AF1935"/>
    <w:rsid w:val="00AF1AC5"/>
    <w:rsid w:val="00AF1D8F"/>
    <w:rsid w:val="00AF20EC"/>
    <w:rsid w:val="00AF2271"/>
    <w:rsid w:val="00AF2372"/>
    <w:rsid w:val="00AF2692"/>
    <w:rsid w:val="00AF298C"/>
    <w:rsid w:val="00AF2AE3"/>
    <w:rsid w:val="00AF2B98"/>
    <w:rsid w:val="00AF2BCC"/>
    <w:rsid w:val="00AF2C6D"/>
    <w:rsid w:val="00AF2D3F"/>
    <w:rsid w:val="00AF2D5C"/>
    <w:rsid w:val="00AF2DE4"/>
    <w:rsid w:val="00AF3002"/>
    <w:rsid w:val="00AF30D1"/>
    <w:rsid w:val="00AF3398"/>
    <w:rsid w:val="00AF356D"/>
    <w:rsid w:val="00AF37DB"/>
    <w:rsid w:val="00AF386B"/>
    <w:rsid w:val="00AF3AFF"/>
    <w:rsid w:val="00AF3C6D"/>
    <w:rsid w:val="00AF3CC4"/>
    <w:rsid w:val="00AF3DB0"/>
    <w:rsid w:val="00AF3E90"/>
    <w:rsid w:val="00AF40C9"/>
    <w:rsid w:val="00AF4183"/>
    <w:rsid w:val="00AF433B"/>
    <w:rsid w:val="00AF44B3"/>
    <w:rsid w:val="00AF4512"/>
    <w:rsid w:val="00AF479C"/>
    <w:rsid w:val="00AF47D9"/>
    <w:rsid w:val="00AF47FB"/>
    <w:rsid w:val="00AF4AEC"/>
    <w:rsid w:val="00AF4E4E"/>
    <w:rsid w:val="00AF505E"/>
    <w:rsid w:val="00AF506F"/>
    <w:rsid w:val="00AF50BA"/>
    <w:rsid w:val="00AF50D9"/>
    <w:rsid w:val="00AF55BE"/>
    <w:rsid w:val="00AF562E"/>
    <w:rsid w:val="00AF580D"/>
    <w:rsid w:val="00AF58C0"/>
    <w:rsid w:val="00AF59D1"/>
    <w:rsid w:val="00AF5A23"/>
    <w:rsid w:val="00AF5B25"/>
    <w:rsid w:val="00AF5C1A"/>
    <w:rsid w:val="00AF5D33"/>
    <w:rsid w:val="00AF5E86"/>
    <w:rsid w:val="00AF5EC0"/>
    <w:rsid w:val="00AF5FDC"/>
    <w:rsid w:val="00AF609E"/>
    <w:rsid w:val="00AF637A"/>
    <w:rsid w:val="00AF63F8"/>
    <w:rsid w:val="00AF64EF"/>
    <w:rsid w:val="00AF653C"/>
    <w:rsid w:val="00AF6572"/>
    <w:rsid w:val="00AF670D"/>
    <w:rsid w:val="00AF6760"/>
    <w:rsid w:val="00AF676C"/>
    <w:rsid w:val="00AF67B7"/>
    <w:rsid w:val="00AF69DA"/>
    <w:rsid w:val="00AF6BBA"/>
    <w:rsid w:val="00AF6D26"/>
    <w:rsid w:val="00AF6D9C"/>
    <w:rsid w:val="00AF6DBD"/>
    <w:rsid w:val="00AF6DD0"/>
    <w:rsid w:val="00AF6E05"/>
    <w:rsid w:val="00AF6EA9"/>
    <w:rsid w:val="00AF6ED4"/>
    <w:rsid w:val="00AF6F53"/>
    <w:rsid w:val="00AF70F7"/>
    <w:rsid w:val="00AF7111"/>
    <w:rsid w:val="00AF713D"/>
    <w:rsid w:val="00AF7175"/>
    <w:rsid w:val="00AF7200"/>
    <w:rsid w:val="00AF722E"/>
    <w:rsid w:val="00AF7286"/>
    <w:rsid w:val="00AF737B"/>
    <w:rsid w:val="00AF73A6"/>
    <w:rsid w:val="00AF74B8"/>
    <w:rsid w:val="00AF7636"/>
    <w:rsid w:val="00AF764E"/>
    <w:rsid w:val="00AF76BB"/>
    <w:rsid w:val="00AF76FE"/>
    <w:rsid w:val="00AF7791"/>
    <w:rsid w:val="00AF79AD"/>
    <w:rsid w:val="00AF7AC0"/>
    <w:rsid w:val="00AF7C65"/>
    <w:rsid w:val="00AF7D17"/>
    <w:rsid w:val="00AF7DF8"/>
    <w:rsid w:val="00B001AD"/>
    <w:rsid w:val="00B00310"/>
    <w:rsid w:val="00B00372"/>
    <w:rsid w:val="00B0058A"/>
    <w:rsid w:val="00B008C1"/>
    <w:rsid w:val="00B00920"/>
    <w:rsid w:val="00B009A0"/>
    <w:rsid w:val="00B00A25"/>
    <w:rsid w:val="00B00ADA"/>
    <w:rsid w:val="00B00D23"/>
    <w:rsid w:val="00B00E46"/>
    <w:rsid w:val="00B010D5"/>
    <w:rsid w:val="00B010E1"/>
    <w:rsid w:val="00B010EB"/>
    <w:rsid w:val="00B0117E"/>
    <w:rsid w:val="00B01205"/>
    <w:rsid w:val="00B01453"/>
    <w:rsid w:val="00B014B3"/>
    <w:rsid w:val="00B014CF"/>
    <w:rsid w:val="00B014F8"/>
    <w:rsid w:val="00B01538"/>
    <w:rsid w:val="00B015DF"/>
    <w:rsid w:val="00B01773"/>
    <w:rsid w:val="00B01818"/>
    <w:rsid w:val="00B018C1"/>
    <w:rsid w:val="00B01B90"/>
    <w:rsid w:val="00B01B96"/>
    <w:rsid w:val="00B01B99"/>
    <w:rsid w:val="00B01BA3"/>
    <w:rsid w:val="00B01C24"/>
    <w:rsid w:val="00B01E71"/>
    <w:rsid w:val="00B01F2E"/>
    <w:rsid w:val="00B01F79"/>
    <w:rsid w:val="00B01F8B"/>
    <w:rsid w:val="00B02000"/>
    <w:rsid w:val="00B0204B"/>
    <w:rsid w:val="00B02064"/>
    <w:rsid w:val="00B0210D"/>
    <w:rsid w:val="00B021B6"/>
    <w:rsid w:val="00B0227F"/>
    <w:rsid w:val="00B02296"/>
    <w:rsid w:val="00B023C1"/>
    <w:rsid w:val="00B02478"/>
    <w:rsid w:val="00B024A0"/>
    <w:rsid w:val="00B024B4"/>
    <w:rsid w:val="00B02608"/>
    <w:rsid w:val="00B02658"/>
    <w:rsid w:val="00B02724"/>
    <w:rsid w:val="00B02889"/>
    <w:rsid w:val="00B0293E"/>
    <w:rsid w:val="00B0298F"/>
    <w:rsid w:val="00B02BAC"/>
    <w:rsid w:val="00B02E67"/>
    <w:rsid w:val="00B03212"/>
    <w:rsid w:val="00B03359"/>
    <w:rsid w:val="00B033F8"/>
    <w:rsid w:val="00B033FC"/>
    <w:rsid w:val="00B036C0"/>
    <w:rsid w:val="00B036E2"/>
    <w:rsid w:val="00B0370A"/>
    <w:rsid w:val="00B03896"/>
    <w:rsid w:val="00B03B40"/>
    <w:rsid w:val="00B03CCB"/>
    <w:rsid w:val="00B03D87"/>
    <w:rsid w:val="00B03FEF"/>
    <w:rsid w:val="00B03FF8"/>
    <w:rsid w:val="00B04073"/>
    <w:rsid w:val="00B04275"/>
    <w:rsid w:val="00B042AE"/>
    <w:rsid w:val="00B045F3"/>
    <w:rsid w:val="00B0470D"/>
    <w:rsid w:val="00B04726"/>
    <w:rsid w:val="00B0477A"/>
    <w:rsid w:val="00B0490B"/>
    <w:rsid w:val="00B049D9"/>
    <w:rsid w:val="00B04B93"/>
    <w:rsid w:val="00B04C39"/>
    <w:rsid w:val="00B04D43"/>
    <w:rsid w:val="00B04DB6"/>
    <w:rsid w:val="00B04E9C"/>
    <w:rsid w:val="00B04FCB"/>
    <w:rsid w:val="00B05104"/>
    <w:rsid w:val="00B05382"/>
    <w:rsid w:val="00B05483"/>
    <w:rsid w:val="00B0551E"/>
    <w:rsid w:val="00B05642"/>
    <w:rsid w:val="00B057AE"/>
    <w:rsid w:val="00B05A48"/>
    <w:rsid w:val="00B05AF7"/>
    <w:rsid w:val="00B05B30"/>
    <w:rsid w:val="00B05BFB"/>
    <w:rsid w:val="00B05CFC"/>
    <w:rsid w:val="00B05D1A"/>
    <w:rsid w:val="00B05D6F"/>
    <w:rsid w:val="00B05DFE"/>
    <w:rsid w:val="00B05E64"/>
    <w:rsid w:val="00B05E83"/>
    <w:rsid w:val="00B05E9D"/>
    <w:rsid w:val="00B05EB8"/>
    <w:rsid w:val="00B05EEF"/>
    <w:rsid w:val="00B0601E"/>
    <w:rsid w:val="00B060D1"/>
    <w:rsid w:val="00B060F9"/>
    <w:rsid w:val="00B0619A"/>
    <w:rsid w:val="00B06346"/>
    <w:rsid w:val="00B06356"/>
    <w:rsid w:val="00B064D8"/>
    <w:rsid w:val="00B0653D"/>
    <w:rsid w:val="00B06543"/>
    <w:rsid w:val="00B065F0"/>
    <w:rsid w:val="00B065F7"/>
    <w:rsid w:val="00B06B05"/>
    <w:rsid w:val="00B06B8C"/>
    <w:rsid w:val="00B06C09"/>
    <w:rsid w:val="00B06CB1"/>
    <w:rsid w:val="00B06EBF"/>
    <w:rsid w:val="00B0717A"/>
    <w:rsid w:val="00B07278"/>
    <w:rsid w:val="00B072D9"/>
    <w:rsid w:val="00B073EE"/>
    <w:rsid w:val="00B074A2"/>
    <w:rsid w:val="00B076AC"/>
    <w:rsid w:val="00B076ED"/>
    <w:rsid w:val="00B077FA"/>
    <w:rsid w:val="00B07A14"/>
    <w:rsid w:val="00B07B09"/>
    <w:rsid w:val="00B07B80"/>
    <w:rsid w:val="00B07BA8"/>
    <w:rsid w:val="00B07C7D"/>
    <w:rsid w:val="00B07E82"/>
    <w:rsid w:val="00B10097"/>
    <w:rsid w:val="00B1026E"/>
    <w:rsid w:val="00B102A6"/>
    <w:rsid w:val="00B103AD"/>
    <w:rsid w:val="00B106A0"/>
    <w:rsid w:val="00B106E1"/>
    <w:rsid w:val="00B1074B"/>
    <w:rsid w:val="00B107A5"/>
    <w:rsid w:val="00B10A95"/>
    <w:rsid w:val="00B10AE5"/>
    <w:rsid w:val="00B10DBD"/>
    <w:rsid w:val="00B10DDA"/>
    <w:rsid w:val="00B11000"/>
    <w:rsid w:val="00B1110C"/>
    <w:rsid w:val="00B11199"/>
    <w:rsid w:val="00B111FA"/>
    <w:rsid w:val="00B1122D"/>
    <w:rsid w:val="00B11297"/>
    <w:rsid w:val="00B11317"/>
    <w:rsid w:val="00B113BD"/>
    <w:rsid w:val="00B11520"/>
    <w:rsid w:val="00B11522"/>
    <w:rsid w:val="00B115C8"/>
    <w:rsid w:val="00B11645"/>
    <w:rsid w:val="00B1181B"/>
    <w:rsid w:val="00B119FB"/>
    <w:rsid w:val="00B11E7E"/>
    <w:rsid w:val="00B11ED2"/>
    <w:rsid w:val="00B11EFC"/>
    <w:rsid w:val="00B12020"/>
    <w:rsid w:val="00B120E6"/>
    <w:rsid w:val="00B1249D"/>
    <w:rsid w:val="00B1263D"/>
    <w:rsid w:val="00B126ED"/>
    <w:rsid w:val="00B12796"/>
    <w:rsid w:val="00B1281E"/>
    <w:rsid w:val="00B12964"/>
    <w:rsid w:val="00B12AB4"/>
    <w:rsid w:val="00B12ADA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397"/>
    <w:rsid w:val="00B13457"/>
    <w:rsid w:val="00B13575"/>
    <w:rsid w:val="00B1358C"/>
    <w:rsid w:val="00B135B9"/>
    <w:rsid w:val="00B13638"/>
    <w:rsid w:val="00B1384C"/>
    <w:rsid w:val="00B13992"/>
    <w:rsid w:val="00B139DF"/>
    <w:rsid w:val="00B13A15"/>
    <w:rsid w:val="00B13BA1"/>
    <w:rsid w:val="00B13BF0"/>
    <w:rsid w:val="00B13C39"/>
    <w:rsid w:val="00B13D92"/>
    <w:rsid w:val="00B13EE8"/>
    <w:rsid w:val="00B13F28"/>
    <w:rsid w:val="00B13F9C"/>
    <w:rsid w:val="00B1414C"/>
    <w:rsid w:val="00B14397"/>
    <w:rsid w:val="00B144BA"/>
    <w:rsid w:val="00B144F4"/>
    <w:rsid w:val="00B1455C"/>
    <w:rsid w:val="00B145FF"/>
    <w:rsid w:val="00B146C9"/>
    <w:rsid w:val="00B146F4"/>
    <w:rsid w:val="00B147A8"/>
    <w:rsid w:val="00B148B3"/>
    <w:rsid w:val="00B149F6"/>
    <w:rsid w:val="00B14A39"/>
    <w:rsid w:val="00B14CF5"/>
    <w:rsid w:val="00B14D18"/>
    <w:rsid w:val="00B14DA2"/>
    <w:rsid w:val="00B14DF8"/>
    <w:rsid w:val="00B14E41"/>
    <w:rsid w:val="00B14F61"/>
    <w:rsid w:val="00B14F65"/>
    <w:rsid w:val="00B14F9F"/>
    <w:rsid w:val="00B14FF7"/>
    <w:rsid w:val="00B151DC"/>
    <w:rsid w:val="00B152EB"/>
    <w:rsid w:val="00B1539A"/>
    <w:rsid w:val="00B15424"/>
    <w:rsid w:val="00B1567D"/>
    <w:rsid w:val="00B159CA"/>
    <w:rsid w:val="00B15AAF"/>
    <w:rsid w:val="00B15B43"/>
    <w:rsid w:val="00B15C73"/>
    <w:rsid w:val="00B15CAE"/>
    <w:rsid w:val="00B15DD9"/>
    <w:rsid w:val="00B15E08"/>
    <w:rsid w:val="00B15E90"/>
    <w:rsid w:val="00B15EC6"/>
    <w:rsid w:val="00B15EFF"/>
    <w:rsid w:val="00B1625A"/>
    <w:rsid w:val="00B16262"/>
    <w:rsid w:val="00B1630D"/>
    <w:rsid w:val="00B165E1"/>
    <w:rsid w:val="00B16635"/>
    <w:rsid w:val="00B166C4"/>
    <w:rsid w:val="00B167E1"/>
    <w:rsid w:val="00B16819"/>
    <w:rsid w:val="00B168C4"/>
    <w:rsid w:val="00B16908"/>
    <w:rsid w:val="00B16C0A"/>
    <w:rsid w:val="00B16C9E"/>
    <w:rsid w:val="00B16DA6"/>
    <w:rsid w:val="00B16EA4"/>
    <w:rsid w:val="00B16EC7"/>
    <w:rsid w:val="00B16F9C"/>
    <w:rsid w:val="00B16FA5"/>
    <w:rsid w:val="00B17054"/>
    <w:rsid w:val="00B170B1"/>
    <w:rsid w:val="00B1723C"/>
    <w:rsid w:val="00B17251"/>
    <w:rsid w:val="00B17259"/>
    <w:rsid w:val="00B1729A"/>
    <w:rsid w:val="00B173D8"/>
    <w:rsid w:val="00B17498"/>
    <w:rsid w:val="00B175B7"/>
    <w:rsid w:val="00B175BF"/>
    <w:rsid w:val="00B17706"/>
    <w:rsid w:val="00B17814"/>
    <w:rsid w:val="00B179A0"/>
    <w:rsid w:val="00B17AF0"/>
    <w:rsid w:val="00B17AFD"/>
    <w:rsid w:val="00B17C57"/>
    <w:rsid w:val="00B17C82"/>
    <w:rsid w:val="00B17D05"/>
    <w:rsid w:val="00B17D76"/>
    <w:rsid w:val="00B17F7F"/>
    <w:rsid w:val="00B200DA"/>
    <w:rsid w:val="00B20143"/>
    <w:rsid w:val="00B2035B"/>
    <w:rsid w:val="00B2046E"/>
    <w:rsid w:val="00B20610"/>
    <w:rsid w:val="00B206A3"/>
    <w:rsid w:val="00B20737"/>
    <w:rsid w:val="00B20745"/>
    <w:rsid w:val="00B208FB"/>
    <w:rsid w:val="00B20A37"/>
    <w:rsid w:val="00B20A99"/>
    <w:rsid w:val="00B20B3F"/>
    <w:rsid w:val="00B20C8C"/>
    <w:rsid w:val="00B20D65"/>
    <w:rsid w:val="00B21278"/>
    <w:rsid w:val="00B21324"/>
    <w:rsid w:val="00B215A2"/>
    <w:rsid w:val="00B21824"/>
    <w:rsid w:val="00B21837"/>
    <w:rsid w:val="00B2190B"/>
    <w:rsid w:val="00B21E55"/>
    <w:rsid w:val="00B21EF7"/>
    <w:rsid w:val="00B2204D"/>
    <w:rsid w:val="00B22098"/>
    <w:rsid w:val="00B220B1"/>
    <w:rsid w:val="00B222BF"/>
    <w:rsid w:val="00B22401"/>
    <w:rsid w:val="00B22418"/>
    <w:rsid w:val="00B226CA"/>
    <w:rsid w:val="00B22728"/>
    <w:rsid w:val="00B227B2"/>
    <w:rsid w:val="00B227E9"/>
    <w:rsid w:val="00B22826"/>
    <w:rsid w:val="00B229B6"/>
    <w:rsid w:val="00B229E7"/>
    <w:rsid w:val="00B22ADB"/>
    <w:rsid w:val="00B22AED"/>
    <w:rsid w:val="00B22D8A"/>
    <w:rsid w:val="00B22E0A"/>
    <w:rsid w:val="00B22E64"/>
    <w:rsid w:val="00B22EBE"/>
    <w:rsid w:val="00B23302"/>
    <w:rsid w:val="00B2332D"/>
    <w:rsid w:val="00B23396"/>
    <w:rsid w:val="00B233CF"/>
    <w:rsid w:val="00B233ED"/>
    <w:rsid w:val="00B23403"/>
    <w:rsid w:val="00B23570"/>
    <w:rsid w:val="00B23703"/>
    <w:rsid w:val="00B2379E"/>
    <w:rsid w:val="00B23873"/>
    <w:rsid w:val="00B238D6"/>
    <w:rsid w:val="00B23961"/>
    <w:rsid w:val="00B239F7"/>
    <w:rsid w:val="00B23AC9"/>
    <w:rsid w:val="00B23CD0"/>
    <w:rsid w:val="00B23D76"/>
    <w:rsid w:val="00B23F3B"/>
    <w:rsid w:val="00B242B3"/>
    <w:rsid w:val="00B243E0"/>
    <w:rsid w:val="00B24451"/>
    <w:rsid w:val="00B2447B"/>
    <w:rsid w:val="00B24585"/>
    <w:rsid w:val="00B2485F"/>
    <w:rsid w:val="00B2495B"/>
    <w:rsid w:val="00B249A2"/>
    <w:rsid w:val="00B24A5E"/>
    <w:rsid w:val="00B24C65"/>
    <w:rsid w:val="00B25214"/>
    <w:rsid w:val="00B25246"/>
    <w:rsid w:val="00B252DD"/>
    <w:rsid w:val="00B25614"/>
    <w:rsid w:val="00B25634"/>
    <w:rsid w:val="00B256D1"/>
    <w:rsid w:val="00B2580F"/>
    <w:rsid w:val="00B258D7"/>
    <w:rsid w:val="00B2592B"/>
    <w:rsid w:val="00B259DD"/>
    <w:rsid w:val="00B25A4A"/>
    <w:rsid w:val="00B25D3F"/>
    <w:rsid w:val="00B25D69"/>
    <w:rsid w:val="00B25D91"/>
    <w:rsid w:val="00B25E0C"/>
    <w:rsid w:val="00B25E8F"/>
    <w:rsid w:val="00B25F11"/>
    <w:rsid w:val="00B25F79"/>
    <w:rsid w:val="00B26050"/>
    <w:rsid w:val="00B26056"/>
    <w:rsid w:val="00B261AE"/>
    <w:rsid w:val="00B2621C"/>
    <w:rsid w:val="00B2655C"/>
    <w:rsid w:val="00B265A9"/>
    <w:rsid w:val="00B26604"/>
    <w:rsid w:val="00B26823"/>
    <w:rsid w:val="00B2687D"/>
    <w:rsid w:val="00B26948"/>
    <w:rsid w:val="00B26991"/>
    <w:rsid w:val="00B26AEB"/>
    <w:rsid w:val="00B26BCA"/>
    <w:rsid w:val="00B26BDB"/>
    <w:rsid w:val="00B26CAD"/>
    <w:rsid w:val="00B26E08"/>
    <w:rsid w:val="00B26E9F"/>
    <w:rsid w:val="00B27214"/>
    <w:rsid w:val="00B2733A"/>
    <w:rsid w:val="00B273A9"/>
    <w:rsid w:val="00B27464"/>
    <w:rsid w:val="00B274B9"/>
    <w:rsid w:val="00B27534"/>
    <w:rsid w:val="00B27547"/>
    <w:rsid w:val="00B27765"/>
    <w:rsid w:val="00B277C3"/>
    <w:rsid w:val="00B27C32"/>
    <w:rsid w:val="00B27D83"/>
    <w:rsid w:val="00B27DC8"/>
    <w:rsid w:val="00B27E0D"/>
    <w:rsid w:val="00B27EC5"/>
    <w:rsid w:val="00B3001B"/>
    <w:rsid w:val="00B30103"/>
    <w:rsid w:val="00B3039F"/>
    <w:rsid w:val="00B306F2"/>
    <w:rsid w:val="00B307C0"/>
    <w:rsid w:val="00B30904"/>
    <w:rsid w:val="00B30A47"/>
    <w:rsid w:val="00B30C1A"/>
    <w:rsid w:val="00B30C27"/>
    <w:rsid w:val="00B30DFC"/>
    <w:rsid w:val="00B30EAA"/>
    <w:rsid w:val="00B30FA4"/>
    <w:rsid w:val="00B30FBF"/>
    <w:rsid w:val="00B3102E"/>
    <w:rsid w:val="00B3109D"/>
    <w:rsid w:val="00B310B3"/>
    <w:rsid w:val="00B312FA"/>
    <w:rsid w:val="00B3149D"/>
    <w:rsid w:val="00B31546"/>
    <w:rsid w:val="00B315C3"/>
    <w:rsid w:val="00B315F9"/>
    <w:rsid w:val="00B31717"/>
    <w:rsid w:val="00B317F8"/>
    <w:rsid w:val="00B31856"/>
    <w:rsid w:val="00B31A11"/>
    <w:rsid w:val="00B31A67"/>
    <w:rsid w:val="00B31B05"/>
    <w:rsid w:val="00B31BF8"/>
    <w:rsid w:val="00B31C88"/>
    <w:rsid w:val="00B31EE6"/>
    <w:rsid w:val="00B31FEC"/>
    <w:rsid w:val="00B32044"/>
    <w:rsid w:val="00B32102"/>
    <w:rsid w:val="00B321F7"/>
    <w:rsid w:val="00B3228A"/>
    <w:rsid w:val="00B322E9"/>
    <w:rsid w:val="00B32363"/>
    <w:rsid w:val="00B3240A"/>
    <w:rsid w:val="00B3257E"/>
    <w:rsid w:val="00B32689"/>
    <w:rsid w:val="00B32892"/>
    <w:rsid w:val="00B3298D"/>
    <w:rsid w:val="00B32A85"/>
    <w:rsid w:val="00B32CF3"/>
    <w:rsid w:val="00B32D49"/>
    <w:rsid w:val="00B32E86"/>
    <w:rsid w:val="00B32ECE"/>
    <w:rsid w:val="00B32EF1"/>
    <w:rsid w:val="00B3316B"/>
    <w:rsid w:val="00B33208"/>
    <w:rsid w:val="00B33222"/>
    <w:rsid w:val="00B33281"/>
    <w:rsid w:val="00B334F5"/>
    <w:rsid w:val="00B33597"/>
    <w:rsid w:val="00B33714"/>
    <w:rsid w:val="00B3379C"/>
    <w:rsid w:val="00B33A5C"/>
    <w:rsid w:val="00B33BF5"/>
    <w:rsid w:val="00B33C0A"/>
    <w:rsid w:val="00B33DE9"/>
    <w:rsid w:val="00B33E60"/>
    <w:rsid w:val="00B33EAB"/>
    <w:rsid w:val="00B33F12"/>
    <w:rsid w:val="00B33F55"/>
    <w:rsid w:val="00B34032"/>
    <w:rsid w:val="00B3406B"/>
    <w:rsid w:val="00B3408B"/>
    <w:rsid w:val="00B3415E"/>
    <w:rsid w:val="00B341D4"/>
    <w:rsid w:val="00B34241"/>
    <w:rsid w:val="00B342EC"/>
    <w:rsid w:val="00B34309"/>
    <w:rsid w:val="00B3439C"/>
    <w:rsid w:val="00B344B3"/>
    <w:rsid w:val="00B345B1"/>
    <w:rsid w:val="00B34667"/>
    <w:rsid w:val="00B34718"/>
    <w:rsid w:val="00B347CC"/>
    <w:rsid w:val="00B348EF"/>
    <w:rsid w:val="00B34C7B"/>
    <w:rsid w:val="00B34D2B"/>
    <w:rsid w:val="00B34DDC"/>
    <w:rsid w:val="00B34EA5"/>
    <w:rsid w:val="00B34F0B"/>
    <w:rsid w:val="00B34F1A"/>
    <w:rsid w:val="00B34FA0"/>
    <w:rsid w:val="00B3505C"/>
    <w:rsid w:val="00B3516D"/>
    <w:rsid w:val="00B351BE"/>
    <w:rsid w:val="00B35251"/>
    <w:rsid w:val="00B35264"/>
    <w:rsid w:val="00B35290"/>
    <w:rsid w:val="00B35303"/>
    <w:rsid w:val="00B354C8"/>
    <w:rsid w:val="00B354E0"/>
    <w:rsid w:val="00B35577"/>
    <w:rsid w:val="00B355D6"/>
    <w:rsid w:val="00B35877"/>
    <w:rsid w:val="00B359D2"/>
    <w:rsid w:val="00B35CEF"/>
    <w:rsid w:val="00B35D3B"/>
    <w:rsid w:val="00B35D6F"/>
    <w:rsid w:val="00B35F21"/>
    <w:rsid w:val="00B36035"/>
    <w:rsid w:val="00B36036"/>
    <w:rsid w:val="00B36043"/>
    <w:rsid w:val="00B36187"/>
    <w:rsid w:val="00B3620E"/>
    <w:rsid w:val="00B362A7"/>
    <w:rsid w:val="00B362CC"/>
    <w:rsid w:val="00B362FA"/>
    <w:rsid w:val="00B36302"/>
    <w:rsid w:val="00B363CE"/>
    <w:rsid w:val="00B36401"/>
    <w:rsid w:val="00B365DC"/>
    <w:rsid w:val="00B3661D"/>
    <w:rsid w:val="00B3665C"/>
    <w:rsid w:val="00B366BD"/>
    <w:rsid w:val="00B366E7"/>
    <w:rsid w:val="00B369D3"/>
    <w:rsid w:val="00B36A12"/>
    <w:rsid w:val="00B36B71"/>
    <w:rsid w:val="00B36BF9"/>
    <w:rsid w:val="00B36C46"/>
    <w:rsid w:val="00B36DC0"/>
    <w:rsid w:val="00B36E2F"/>
    <w:rsid w:val="00B36EBB"/>
    <w:rsid w:val="00B37103"/>
    <w:rsid w:val="00B3720F"/>
    <w:rsid w:val="00B37260"/>
    <w:rsid w:val="00B372F3"/>
    <w:rsid w:val="00B373C9"/>
    <w:rsid w:val="00B37716"/>
    <w:rsid w:val="00B37743"/>
    <w:rsid w:val="00B378A1"/>
    <w:rsid w:val="00B378B0"/>
    <w:rsid w:val="00B378D5"/>
    <w:rsid w:val="00B3792E"/>
    <w:rsid w:val="00B37963"/>
    <w:rsid w:val="00B37A31"/>
    <w:rsid w:val="00B37ACC"/>
    <w:rsid w:val="00B37D24"/>
    <w:rsid w:val="00B37F77"/>
    <w:rsid w:val="00B40124"/>
    <w:rsid w:val="00B403A4"/>
    <w:rsid w:val="00B40436"/>
    <w:rsid w:val="00B4058F"/>
    <w:rsid w:val="00B40672"/>
    <w:rsid w:val="00B40B04"/>
    <w:rsid w:val="00B40B47"/>
    <w:rsid w:val="00B40E77"/>
    <w:rsid w:val="00B40E8D"/>
    <w:rsid w:val="00B40F36"/>
    <w:rsid w:val="00B4107C"/>
    <w:rsid w:val="00B4117C"/>
    <w:rsid w:val="00B414B8"/>
    <w:rsid w:val="00B41580"/>
    <w:rsid w:val="00B41801"/>
    <w:rsid w:val="00B41841"/>
    <w:rsid w:val="00B4197C"/>
    <w:rsid w:val="00B419F9"/>
    <w:rsid w:val="00B41A64"/>
    <w:rsid w:val="00B41A87"/>
    <w:rsid w:val="00B41BF3"/>
    <w:rsid w:val="00B41C37"/>
    <w:rsid w:val="00B41DDF"/>
    <w:rsid w:val="00B41EE0"/>
    <w:rsid w:val="00B41F4F"/>
    <w:rsid w:val="00B41FF4"/>
    <w:rsid w:val="00B42072"/>
    <w:rsid w:val="00B421F1"/>
    <w:rsid w:val="00B4229A"/>
    <w:rsid w:val="00B422D1"/>
    <w:rsid w:val="00B42365"/>
    <w:rsid w:val="00B42592"/>
    <w:rsid w:val="00B425B2"/>
    <w:rsid w:val="00B42684"/>
    <w:rsid w:val="00B426D9"/>
    <w:rsid w:val="00B42765"/>
    <w:rsid w:val="00B42786"/>
    <w:rsid w:val="00B4284E"/>
    <w:rsid w:val="00B4291B"/>
    <w:rsid w:val="00B42A6F"/>
    <w:rsid w:val="00B42B1F"/>
    <w:rsid w:val="00B42B96"/>
    <w:rsid w:val="00B42C03"/>
    <w:rsid w:val="00B42C31"/>
    <w:rsid w:val="00B42C6B"/>
    <w:rsid w:val="00B42D97"/>
    <w:rsid w:val="00B42DC0"/>
    <w:rsid w:val="00B42DDD"/>
    <w:rsid w:val="00B42FE5"/>
    <w:rsid w:val="00B43132"/>
    <w:rsid w:val="00B4336F"/>
    <w:rsid w:val="00B4350A"/>
    <w:rsid w:val="00B43666"/>
    <w:rsid w:val="00B43784"/>
    <w:rsid w:val="00B437DE"/>
    <w:rsid w:val="00B4398E"/>
    <w:rsid w:val="00B43BA7"/>
    <w:rsid w:val="00B43C14"/>
    <w:rsid w:val="00B4412F"/>
    <w:rsid w:val="00B44657"/>
    <w:rsid w:val="00B4474E"/>
    <w:rsid w:val="00B44884"/>
    <w:rsid w:val="00B44962"/>
    <w:rsid w:val="00B44968"/>
    <w:rsid w:val="00B449AC"/>
    <w:rsid w:val="00B44AE7"/>
    <w:rsid w:val="00B44D46"/>
    <w:rsid w:val="00B44DD4"/>
    <w:rsid w:val="00B44E7A"/>
    <w:rsid w:val="00B44EA6"/>
    <w:rsid w:val="00B44FB3"/>
    <w:rsid w:val="00B452A9"/>
    <w:rsid w:val="00B45336"/>
    <w:rsid w:val="00B45468"/>
    <w:rsid w:val="00B455DB"/>
    <w:rsid w:val="00B45630"/>
    <w:rsid w:val="00B456E5"/>
    <w:rsid w:val="00B458E3"/>
    <w:rsid w:val="00B45A41"/>
    <w:rsid w:val="00B45AD3"/>
    <w:rsid w:val="00B45AD7"/>
    <w:rsid w:val="00B45C3B"/>
    <w:rsid w:val="00B45D1B"/>
    <w:rsid w:val="00B45F98"/>
    <w:rsid w:val="00B46067"/>
    <w:rsid w:val="00B4608A"/>
    <w:rsid w:val="00B460E9"/>
    <w:rsid w:val="00B46142"/>
    <w:rsid w:val="00B46381"/>
    <w:rsid w:val="00B46385"/>
    <w:rsid w:val="00B464D3"/>
    <w:rsid w:val="00B465ED"/>
    <w:rsid w:val="00B465F7"/>
    <w:rsid w:val="00B4668A"/>
    <w:rsid w:val="00B466EA"/>
    <w:rsid w:val="00B466FA"/>
    <w:rsid w:val="00B46762"/>
    <w:rsid w:val="00B4680A"/>
    <w:rsid w:val="00B46848"/>
    <w:rsid w:val="00B468F4"/>
    <w:rsid w:val="00B469A8"/>
    <w:rsid w:val="00B46C0C"/>
    <w:rsid w:val="00B46D0E"/>
    <w:rsid w:val="00B46F24"/>
    <w:rsid w:val="00B46F8E"/>
    <w:rsid w:val="00B470C9"/>
    <w:rsid w:val="00B47368"/>
    <w:rsid w:val="00B473DC"/>
    <w:rsid w:val="00B473F7"/>
    <w:rsid w:val="00B47407"/>
    <w:rsid w:val="00B47557"/>
    <w:rsid w:val="00B47680"/>
    <w:rsid w:val="00B47806"/>
    <w:rsid w:val="00B4787A"/>
    <w:rsid w:val="00B47A6F"/>
    <w:rsid w:val="00B47AF5"/>
    <w:rsid w:val="00B47B47"/>
    <w:rsid w:val="00B47B6C"/>
    <w:rsid w:val="00B47C03"/>
    <w:rsid w:val="00B47D06"/>
    <w:rsid w:val="00B47E5D"/>
    <w:rsid w:val="00B47EB4"/>
    <w:rsid w:val="00B47EF1"/>
    <w:rsid w:val="00B47FEB"/>
    <w:rsid w:val="00B502CD"/>
    <w:rsid w:val="00B50428"/>
    <w:rsid w:val="00B5051E"/>
    <w:rsid w:val="00B5056E"/>
    <w:rsid w:val="00B505CE"/>
    <w:rsid w:val="00B507CA"/>
    <w:rsid w:val="00B507D6"/>
    <w:rsid w:val="00B50886"/>
    <w:rsid w:val="00B50904"/>
    <w:rsid w:val="00B50975"/>
    <w:rsid w:val="00B50AF6"/>
    <w:rsid w:val="00B50B25"/>
    <w:rsid w:val="00B50E6D"/>
    <w:rsid w:val="00B51095"/>
    <w:rsid w:val="00B51110"/>
    <w:rsid w:val="00B511DA"/>
    <w:rsid w:val="00B515B0"/>
    <w:rsid w:val="00B515DC"/>
    <w:rsid w:val="00B51768"/>
    <w:rsid w:val="00B5190A"/>
    <w:rsid w:val="00B51A4D"/>
    <w:rsid w:val="00B51BAF"/>
    <w:rsid w:val="00B51C86"/>
    <w:rsid w:val="00B51C9A"/>
    <w:rsid w:val="00B51DC0"/>
    <w:rsid w:val="00B51DC2"/>
    <w:rsid w:val="00B51DCD"/>
    <w:rsid w:val="00B5205E"/>
    <w:rsid w:val="00B52091"/>
    <w:rsid w:val="00B52180"/>
    <w:rsid w:val="00B521BF"/>
    <w:rsid w:val="00B5226F"/>
    <w:rsid w:val="00B52586"/>
    <w:rsid w:val="00B5258F"/>
    <w:rsid w:val="00B52890"/>
    <w:rsid w:val="00B528A5"/>
    <w:rsid w:val="00B52A1B"/>
    <w:rsid w:val="00B52B6E"/>
    <w:rsid w:val="00B52C12"/>
    <w:rsid w:val="00B52D61"/>
    <w:rsid w:val="00B52E13"/>
    <w:rsid w:val="00B52E74"/>
    <w:rsid w:val="00B52F97"/>
    <w:rsid w:val="00B531F5"/>
    <w:rsid w:val="00B5320D"/>
    <w:rsid w:val="00B53461"/>
    <w:rsid w:val="00B53695"/>
    <w:rsid w:val="00B536C2"/>
    <w:rsid w:val="00B5373B"/>
    <w:rsid w:val="00B537A1"/>
    <w:rsid w:val="00B53854"/>
    <w:rsid w:val="00B53B9F"/>
    <w:rsid w:val="00B53CBD"/>
    <w:rsid w:val="00B53CD8"/>
    <w:rsid w:val="00B53D1C"/>
    <w:rsid w:val="00B53D2F"/>
    <w:rsid w:val="00B53D4A"/>
    <w:rsid w:val="00B53F78"/>
    <w:rsid w:val="00B5402D"/>
    <w:rsid w:val="00B54120"/>
    <w:rsid w:val="00B54296"/>
    <w:rsid w:val="00B54336"/>
    <w:rsid w:val="00B5437D"/>
    <w:rsid w:val="00B543F2"/>
    <w:rsid w:val="00B54452"/>
    <w:rsid w:val="00B5450D"/>
    <w:rsid w:val="00B54520"/>
    <w:rsid w:val="00B545AE"/>
    <w:rsid w:val="00B546A3"/>
    <w:rsid w:val="00B547B4"/>
    <w:rsid w:val="00B54A3A"/>
    <w:rsid w:val="00B54B5C"/>
    <w:rsid w:val="00B54BDE"/>
    <w:rsid w:val="00B54D7E"/>
    <w:rsid w:val="00B54D96"/>
    <w:rsid w:val="00B54FD4"/>
    <w:rsid w:val="00B54FE4"/>
    <w:rsid w:val="00B550E7"/>
    <w:rsid w:val="00B5518D"/>
    <w:rsid w:val="00B553AF"/>
    <w:rsid w:val="00B5540F"/>
    <w:rsid w:val="00B55557"/>
    <w:rsid w:val="00B5556B"/>
    <w:rsid w:val="00B5564C"/>
    <w:rsid w:val="00B5567E"/>
    <w:rsid w:val="00B55AFE"/>
    <w:rsid w:val="00B55B7F"/>
    <w:rsid w:val="00B55BA3"/>
    <w:rsid w:val="00B55BFE"/>
    <w:rsid w:val="00B55E4C"/>
    <w:rsid w:val="00B55FBD"/>
    <w:rsid w:val="00B560AC"/>
    <w:rsid w:val="00B5616B"/>
    <w:rsid w:val="00B56279"/>
    <w:rsid w:val="00B5629A"/>
    <w:rsid w:val="00B562AE"/>
    <w:rsid w:val="00B56367"/>
    <w:rsid w:val="00B563B8"/>
    <w:rsid w:val="00B5647A"/>
    <w:rsid w:val="00B566B2"/>
    <w:rsid w:val="00B566CF"/>
    <w:rsid w:val="00B568C1"/>
    <w:rsid w:val="00B5691F"/>
    <w:rsid w:val="00B569B5"/>
    <w:rsid w:val="00B569BE"/>
    <w:rsid w:val="00B56AD2"/>
    <w:rsid w:val="00B56B43"/>
    <w:rsid w:val="00B56CCF"/>
    <w:rsid w:val="00B57011"/>
    <w:rsid w:val="00B57158"/>
    <w:rsid w:val="00B57275"/>
    <w:rsid w:val="00B572BE"/>
    <w:rsid w:val="00B573A2"/>
    <w:rsid w:val="00B573BC"/>
    <w:rsid w:val="00B57527"/>
    <w:rsid w:val="00B578D2"/>
    <w:rsid w:val="00B578D8"/>
    <w:rsid w:val="00B57B03"/>
    <w:rsid w:val="00B57C55"/>
    <w:rsid w:val="00B57CCB"/>
    <w:rsid w:val="00B57D59"/>
    <w:rsid w:val="00B57DC0"/>
    <w:rsid w:val="00B57F8A"/>
    <w:rsid w:val="00B57FAB"/>
    <w:rsid w:val="00B6004F"/>
    <w:rsid w:val="00B600DF"/>
    <w:rsid w:val="00B60149"/>
    <w:rsid w:val="00B60236"/>
    <w:rsid w:val="00B60468"/>
    <w:rsid w:val="00B6051C"/>
    <w:rsid w:val="00B60598"/>
    <w:rsid w:val="00B60747"/>
    <w:rsid w:val="00B60858"/>
    <w:rsid w:val="00B608EA"/>
    <w:rsid w:val="00B60913"/>
    <w:rsid w:val="00B60BD2"/>
    <w:rsid w:val="00B60C4A"/>
    <w:rsid w:val="00B60CC9"/>
    <w:rsid w:val="00B60DBF"/>
    <w:rsid w:val="00B60DD6"/>
    <w:rsid w:val="00B610C1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C33"/>
    <w:rsid w:val="00B61C4B"/>
    <w:rsid w:val="00B61EB2"/>
    <w:rsid w:val="00B61ED2"/>
    <w:rsid w:val="00B61F7E"/>
    <w:rsid w:val="00B61F89"/>
    <w:rsid w:val="00B6205D"/>
    <w:rsid w:val="00B621C4"/>
    <w:rsid w:val="00B621E7"/>
    <w:rsid w:val="00B6220E"/>
    <w:rsid w:val="00B623D1"/>
    <w:rsid w:val="00B62465"/>
    <w:rsid w:val="00B6246E"/>
    <w:rsid w:val="00B624F8"/>
    <w:rsid w:val="00B62519"/>
    <w:rsid w:val="00B62560"/>
    <w:rsid w:val="00B6256F"/>
    <w:rsid w:val="00B625FC"/>
    <w:rsid w:val="00B62639"/>
    <w:rsid w:val="00B626B0"/>
    <w:rsid w:val="00B626B8"/>
    <w:rsid w:val="00B626E5"/>
    <w:rsid w:val="00B6273C"/>
    <w:rsid w:val="00B627F0"/>
    <w:rsid w:val="00B62975"/>
    <w:rsid w:val="00B62A17"/>
    <w:rsid w:val="00B62AFB"/>
    <w:rsid w:val="00B62B3A"/>
    <w:rsid w:val="00B62B6C"/>
    <w:rsid w:val="00B62DED"/>
    <w:rsid w:val="00B62E59"/>
    <w:rsid w:val="00B62F98"/>
    <w:rsid w:val="00B62FE6"/>
    <w:rsid w:val="00B62FEF"/>
    <w:rsid w:val="00B63050"/>
    <w:rsid w:val="00B631E3"/>
    <w:rsid w:val="00B631EC"/>
    <w:rsid w:val="00B632C6"/>
    <w:rsid w:val="00B63392"/>
    <w:rsid w:val="00B635F5"/>
    <w:rsid w:val="00B63808"/>
    <w:rsid w:val="00B63943"/>
    <w:rsid w:val="00B6397A"/>
    <w:rsid w:val="00B63998"/>
    <w:rsid w:val="00B639A6"/>
    <w:rsid w:val="00B63AB0"/>
    <w:rsid w:val="00B63B04"/>
    <w:rsid w:val="00B63B9A"/>
    <w:rsid w:val="00B63C6C"/>
    <w:rsid w:val="00B63E5F"/>
    <w:rsid w:val="00B63F6F"/>
    <w:rsid w:val="00B63F94"/>
    <w:rsid w:val="00B63FC0"/>
    <w:rsid w:val="00B64112"/>
    <w:rsid w:val="00B641D4"/>
    <w:rsid w:val="00B64304"/>
    <w:rsid w:val="00B643EC"/>
    <w:rsid w:val="00B64496"/>
    <w:rsid w:val="00B644EE"/>
    <w:rsid w:val="00B64531"/>
    <w:rsid w:val="00B64735"/>
    <w:rsid w:val="00B647B5"/>
    <w:rsid w:val="00B647CA"/>
    <w:rsid w:val="00B64881"/>
    <w:rsid w:val="00B64A87"/>
    <w:rsid w:val="00B64D19"/>
    <w:rsid w:val="00B64D82"/>
    <w:rsid w:val="00B64D95"/>
    <w:rsid w:val="00B64DDD"/>
    <w:rsid w:val="00B64E3C"/>
    <w:rsid w:val="00B64E6E"/>
    <w:rsid w:val="00B65113"/>
    <w:rsid w:val="00B6523E"/>
    <w:rsid w:val="00B65292"/>
    <w:rsid w:val="00B652CB"/>
    <w:rsid w:val="00B655C7"/>
    <w:rsid w:val="00B6576D"/>
    <w:rsid w:val="00B6581C"/>
    <w:rsid w:val="00B65845"/>
    <w:rsid w:val="00B65C01"/>
    <w:rsid w:val="00B65C45"/>
    <w:rsid w:val="00B65E1F"/>
    <w:rsid w:val="00B66238"/>
    <w:rsid w:val="00B662F1"/>
    <w:rsid w:val="00B664D2"/>
    <w:rsid w:val="00B665C6"/>
    <w:rsid w:val="00B66653"/>
    <w:rsid w:val="00B66817"/>
    <w:rsid w:val="00B6685F"/>
    <w:rsid w:val="00B66A74"/>
    <w:rsid w:val="00B66CAA"/>
    <w:rsid w:val="00B66CAE"/>
    <w:rsid w:val="00B66CEC"/>
    <w:rsid w:val="00B66E13"/>
    <w:rsid w:val="00B67056"/>
    <w:rsid w:val="00B670FA"/>
    <w:rsid w:val="00B67262"/>
    <w:rsid w:val="00B6733A"/>
    <w:rsid w:val="00B675BE"/>
    <w:rsid w:val="00B67666"/>
    <w:rsid w:val="00B676A6"/>
    <w:rsid w:val="00B67768"/>
    <w:rsid w:val="00B677B4"/>
    <w:rsid w:val="00B67AA3"/>
    <w:rsid w:val="00B67AB7"/>
    <w:rsid w:val="00B67CF9"/>
    <w:rsid w:val="00B67D5E"/>
    <w:rsid w:val="00B67E3E"/>
    <w:rsid w:val="00B67F4A"/>
    <w:rsid w:val="00B67FB3"/>
    <w:rsid w:val="00B70050"/>
    <w:rsid w:val="00B70055"/>
    <w:rsid w:val="00B700B2"/>
    <w:rsid w:val="00B7012A"/>
    <w:rsid w:val="00B702AF"/>
    <w:rsid w:val="00B7032C"/>
    <w:rsid w:val="00B703B0"/>
    <w:rsid w:val="00B7047A"/>
    <w:rsid w:val="00B70580"/>
    <w:rsid w:val="00B705CE"/>
    <w:rsid w:val="00B706F6"/>
    <w:rsid w:val="00B707F1"/>
    <w:rsid w:val="00B7082A"/>
    <w:rsid w:val="00B70934"/>
    <w:rsid w:val="00B709B6"/>
    <w:rsid w:val="00B70A3F"/>
    <w:rsid w:val="00B70AF8"/>
    <w:rsid w:val="00B70B2B"/>
    <w:rsid w:val="00B70BA2"/>
    <w:rsid w:val="00B70C1C"/>
    <w:rsid w:val="00B70C89"/>
    <w:rsid w:val="00B70D24"/>
    <w:rsid w:val="00B70DFB"/>
    <w:rsid w:val="00B70E90"/>
    <w:rsid w:val="00B7112E"/>
    <w:rsid w:val="00B71313"/>
    <w:rsid w:val="00B7136A"/>
    <w:rsid w:val="00B71500"/>
    <w:rsid w:val="00B715EF"/>
    <w:rsid w:val="00B71684"/>
    <w:rsid w:val="00B71697"/>
    <w:rsid w:val="00B71963"/>
    <w:rsid w:val="00B71965"/>
    <w:rsid w:val="00B71AF7"/>
    <w:rsid w:val="00B71C2B"/>
    <w:rsid w:val="00B71C91"/>
    <w:rsid w:val="00B71CA3"/>
    <w:rsid w:val="00B71D20"/>
    <w:rsid w:val="00B71E17"/>
    <w:rsid w:val="00B71E3B"/>
    <w:rsid w:val="00B71E45"/>
    <w:rsid w:val="00B71EF0"/>
    <w:rsid w:val="00B71F29"/>
    <w:rsid w:val="00B71F73"/>
    <w:rsid w:val="00B72063"/>
    <w:rsid w:val="00B7216B"/>
    <w:rsid w:val="00B721BC"/>
    <w:rsid w:val="00B72268"/>
    <w:rsid w:val="00B72352"/>
    <w:rsid w:val="00B7249C"/>
    <w:rsid w:val="00B7263B"/>
    <w:rsid w:val="00B7274C"/>
    <w:rsid w:val="00B727E3"/>
    <w:rsid w:val="00B72839"/>
    <w:rsid w:val="00B72843"/>
    <w:rsid w:val="00B72893"/>
    <w:rsid w:val="00B72898"/>
    <w:rsid w:val="00B729DA"/>
    <w:rsid w:val="00B72B24"/>
    <w:rsid w:val="00B72B28"/>
    <w:rsid w:val="00B72B3C"/>
    <w:rsid w:val="00B72B55"/>
    <w:rsid w:val="00B72D00"/>
    <w:rsid w:val="00B72D37"/>
    <w:rsid w:val="00B72FAA"/>
    <w:rsid w:val="00B73207"/>
    <w:rsid w:val="00B73654"/>
    <w:rsid w:val="00B73691"/>
    <w:rsid w:val="00B7385D"/>
    <w:rsid w:val="00B738CE"/>
    <w:rsid w:val="00B73B8A"/>
    <w:rsid w:val="00B73BBD"/>
    <w:rsid w:val="00B740A1"/>
    <w:rsid w:val="00B7428C"/>
    <w:rsid w:val="00B74298"/>
    <w:rsid w:val="00B743DB"/>
    <w:rsid w:val="00B744AF"/>
    <w:rsid w:val="00B744F5"/>
    <w:rsid w:val="00B7457A"/>
    <w:rsid w:val="00B74821"/>
    <w:rsid w:val="00B74A19"/>
    <w:rsid w:val="00B74E0F"/>
    <w:rsid w:val="00B74F18"/>
    <w:rsid w:val="00B74F1F"/>
    <w:rsid w:val="00B7503D"/>
    <w:rsid w:val="00B75173"/>
    <w:rsid w:val="00B751BF"/>
    <w:rsid w:val="00B75255"/>
    <w:rsid w:val="00B7526B"/>
    <w:rsid w:val="00B75383"/>
    <w:rsid w:val="00B7550D"/>
    <w:rsid w:val="00B7570D"/>
    <w:rsid w:val="00B7573A"/>
    <w:rsid w:val="00B75833"/>
    <w:rsid w:val="00B75865"/>
    <w:rsid w:val="00B75A4C"/>
    <w:rsid w:val="00B75B6B"/>
    <w:rsid w:val="00B75BF5"/>
    <w:rsid w:val="00B75C5C"/>
    <w:rsid w:val="00B76218"/>
    <w:rsid w:val="00B762BD"/>
    <w:rsid w:val="00B76333"/>
    <w:rsid w:val="00B76447"/>
    <w:rsid w:val="00B76814"/>
    <w:rsid w:val="00B76841"/>
    <w:rsid w:val="00B76907"/>
    <w:rsid w:val="00B769B4"/>
    <w:rsid w:val="00B76A69"/>
    <w:rsid w:val="00B76AA8"/>
    <w:rsid w:val="00B76AFA"/>
    <w:rsid w:val="00B76B9F"/>
    <w:rsid w:val="00B76D3F"/>
    <w:rsid w:val="00B76DA3"/>
    <w:rsid w:val="00B76F96"/>
    <w:rsid w:val="00B76FE5"/>
    <w:rsid w:val="00B76FF0"/>
    <w:rsid w:val="00B77080"/>
    <w:rsid w:val="00B7714B"/>
    <w:rsid w:val="00B77165"/>
    <w:rsid w:val="00B771CE"/>
    <w:rsid w:val="00B77285"/>
    <w:rsid w:val="00B77315"/>
    <w:rsid w:val="00B77429"/>
    <w:rsid w:val="00B7758F"/>
    <w:rsid w:val="00B775BE"/>
    <w:rsid w:val="00B775E2"/>
    <w:rsid w:val="00B7770F"/>
    <w:rsid w:val="00B77730"/>
    <w:rsid w:val="00B7778E"/>
    <w:rsid w:val="00B77886"/>
    <w:rsid w:val="00B77907"/>
    <w:rsid w:val="00B779B1"/>
    <w:rsid w:val="00B77A68"/>
    <w:rsid w:val="00B77B1F"/>
    <w:rsid w:val="00B77B88"/>
    <w:rsid w:val="00B77CD8"/>
    <w:rsid w:val="00B77D38"/>
    <w:rsid w:val="00B77E43"/>
    <w:rsid w:val="00B77F5A"/>
    <w:rsid w:val="00B80029"/>
    <w:rsid w:val="00B80062"/>
    <w:rsid w:val="00B80340"/>
    <w:rsid w:val="00B80483"/>
    <w:rsid w:val="00B8063E"/>
    <w:rsid w:val="00B806E1"/>
    <w:rsid w:val="00B8079C"/>
    <w:rsid w:val="00B80860"/>
    <w:rsid w:val="00B808BF"/>
    <w:rsid w:val="00B809A0"/>
    <w:rsid w:val="00B809FD"/>
    <w:rsid w:val="00B80AB5"/>
    <w:rsid w:val="00B80AFF"/>
    <w:rsid w:val="00B80B19"/>
    <w:rsid w:val="00B80B84"/>
    <w:rsid w:val="00B80BFA"/>
    <w:rsid w:val="00B80E2C"/>
    <w:rsid w:val="00B80F48"/>
    <w:rsid w:val="00B8102B"/>
    <w:rsid w:val="00B81378"/>
    <w:rsid w:val="00B816A2"/>
    <w:rsid w:val="00B816AA"/>
    <w:rsid w:val="00B81BB8"/>
    <w:rsid w:val="00B81EAD"/>
    <w:rsid w:val="00B81F82"/>
    <w:rsid w:val="00B81F86"/>
    <w:rsid w:val="00B81FD8"/>
    <w:rsid w:val="00B821E9"/>
    <w:rsid w:val="00B822D4"/>
    <w:rsid w:val="00B82314"/>
    <w:rsid w:val="00B82420"/>
    <w:rsid w:val="00B8242C"/>
    <w:rsid w:val="00B82479"/>
    <w:rsid w:val="00B824C9"/>
    <w:rsid w:val="00B82725"/>
    <w:rsid w:val="00B829A5"/>
    <w:rsid w:val="00B82A59"/>
    <w:rsid w:val="00B82B11"/>
    <w:rsid w:val="00B82BA6"/>
    <w:rsid w:val="00B82C17"/>
    <w:rsid w:val="00B82E48"/>
    <w:rsid w:val="00B82E64"/>
    <w:rsid w:val="00B82ED2"/>
    <w:rsid w:val="00B83049"/>
    <w:rsid w:val="00B830B8"/>
    <w:rsid w:val="00B83163"/>
    <w:rsid w:val="00B83316"/>
    <w:rsid w:val="00B8344E"/>
    <w:rsid w:val="00B8344F"/>
    <w:rsid w:val="00B8368E"/>
    <w:rsid w:val="00B83867"/>
    <w:rsid w:val="00B83901"/>
    <w:rsid w:val="00B839DC"/>
    <w:rsid w:val="00B83C1C"/>
    <w:rsid w:val="00B83CDF"/>
    <w:rsid w:val="00B84084"/>
    <w:rsid w:val="00B84495"/>
    <w:rsid w:val="00B844DE"/>
    <w:rsid w:val="00B8476B"/>
    <w:rsid w:val="00B8476C"/>
    <w:rsid w:val="00B848F1"/>
    <w:rsid w:val="00B84A2E"/>
    <w:rsid w:val="00B84B98"/>
    <w:rsid w:val="00B84E0A"/>
    <w:rsid w:val="00B84ECF"/>
    <w:rsid w:val="00B85119"/>
    <w:rsid w:val="00B85351"/>
    <w:rsid w:val="00B85598"/>
    <w:rsid w:val="00B85650"/>
    <w:rsid w:val="00B85692"/>
    <w:rsid w:val="00B856EA"/>
    <w:rsid w:val="00B8583E"/>
    <w:rsid w:val="00B85A1A"/>
    <w:rsid w:val="00B85A8B"/>
    <w:rsid w:val="00B85AD6"/>
    <w:rsid w:val="00B85B54"/>
    <w:rsid w:val="00B85B8B"/>
    <w:rsid w:val="00B85B8E"/>
    <w:rsid w:val="00B85C47"/>
    <w:rsid w:val="00B85F44"/>
    <w:rsid w:val="00B85F73"/>
    <w:rsid w:val="00B85FC3"/>
    <w:rsid w:val="00B86069"/>
    <w:rsid w:val="00B8606F"/>
    <w:rsid w:val="00B860D5"/>
    <w:rsid w:val="00B8611D"/>
    <w:rsid w:val="00B86230"/>
    <w:rsid w:val="00B86358"/>
    <w:rsid w:val="00B8639C"/>
    <w:rsid w:val="00B863B3"/>
    <w:rsid w:val="00B865A1"/>
    <w:rsid w:val="00B865B6"/>
    <w:rsid w:val="00B866E8"/>
    <w:rsid w:val="00B86709"/>
    <w:rsid w:val="00B868A5"/>
    <w:rsid w:val="00B86943"/>
    <w:rsid w:val="00B8695D"/>
    <w:rsid w:val="00B86C1E"/>
    <w:rsid w:val="00B86DC7"/>
    <w:rsid w:val="00B86E95"/>
    <w:rsid w:val="00B870A1"/>
    <w:rsid w:val="00B87153"/>
    <w:rsid w:val="00B8725D"/>
    <w:rsid w:val="00B8729A"/>
    <w:rsid w:val="00B8740E"/>
    <w:rsid w:val="00B87491"/>
    <w:rsid w:val="00B8755B"/>
    <w:rsid w:val="00B87911"/>
    <w:rsid w:val="00B87966"/>
    <w:rsid w:val="00B87967"/>
    <w:rsid w:val="00B8798E"/>
    <w:rsid w:val="00B879B5"/>
    <w:rsid w:val="00B879CD"/>
    <w:rsid w:val="00B879F3"/>
    <w:rsid w:val="00B87AE9"/>
    <w:rsid w:val="00B87BB2"/>
    <w:rsid w:val="00B87CC6"/>
    <w:rsid w:val="00B87CD5"/>
    <w:rsid w:val="00B87F85"/>
    <w:rsid w:val="00B900CB"/>
    <w:rsid w:val="00B900EA"/>
    <w:rsid w:val="00B901AE"/>
    <w:rsid w:val="00B9027E"/>
    <w:rsid w:val="00B902B4"/>
    <w:rsid w:val="00B90361"/>
    <w:rsid w:val="00B90437"/>
    <w:rsid w:val="00B904F1"/>
    <w:rsid w:val="00B9058C"/>
    <w:rsid w:val="00B90674"/>
    <w:rsid w:val="00B90752"/>
    <w:rsid w:val="00B907E2"/>
    <w:rsid w:val="00B9080F"/>
    <w:rsid w:val="00B908CD"/>
    <w:rsid w:val="00B90B7E"/>
    <w:rsid w:val="00B90BA3"/>
    <w:rsid w:val="00B90CEC"/>
    <w:rsid w:val="00B90F9D"/>
    <w:rsid w:val="00B91210"/>
    <w:rsid w:val="00B913A3"/>
    <w:rsid w:val="00B914B0"/>
    <w:rsid w:val="00B91578"/>
    <w:rsid w:val="00B91752"/>
    <w:rsid w:val="00B9182C"/>
    <w:rsid w:val="00B91A53"/>
    <w:rsid w:val="00B91AF2"/>
    <w:rsid w:val="00B91D7D"/>
    <w:rsid w:val="00B91E37"/>
    <w:rsid w:val="00B91F22"/>
    <w:rsid w:val="00B91F4F"/>
    <w:rsid w:val="00B9235D"/>
    <w:rsid w:val="00B92388"/>
    <w:rsid w:val="00B9279C"/>
    <w:rsid w:val="00B927CF"/>
    <w:rsid w:val="00B9286A"/>
    <w:rsid w:val="00B928CA"/>
    <w:rsid w:val="00B9298B"/>
    <w:rsid w:val="00B92BFD"/>
    <w:rsid w:val="00B92C5F"/>
    <w:rsid w:val="00B92E94"/>
    <w:rsid w:val="00B92F77"/>
    <w:rsid w:val="00B92FCA"/>
    <w:rsid w:val="00B93084"/>
    <w:rsid w:val="00B93441"/>
    <w:rsid w:val="00B935A5"/>
    <w:rsid w:val="00B9363A"/>
    <w:rsid w:val="00B938BF"/>
    <w:rsid w:val="00B93B3E"/>
    <w:rsid w:val="00B93DE5"/>
    <w:rsid w:val="00B93EAB"/>
    <w:rsid w:val="00B93EC8"/>
    <w:rsid w:val="00B93FD3"/>
    <w:rsid w:val="00B93FFE"/>
    <w:rsid w:val="00B94033"/>
    <w:rsid w:val="00B940AF"/>
    <w:rsid w:val="00B941DD"/>
    <w:rsid w:val="00B942A5"/>
    <w:rsid w:val="00B942BB"/>
    <w:rsid w:val="00B942F3"/>
    <w:rsid w:val="00B9434A"/>
    <w:rsid w:val="00B94696"/>
    <w:rsid w:val="00B946A8"/>
    <w:rsid w:val="00B94A02"/>
    <w:rsid w:val="00B94A2C"/>
    <w:rsid w:val="00B94B09"/>
    <w:rsid w:val="00B94B36"/>
    <w:rsid w:val="00B94B3D"/>
    <w:rsid w:val="00B94B6D"/>
    <w:rsid w:val="00B94BC7"/>
    <w:rsid w:val="00B94BF0"/>
    <w:rsid w:val="00B94CCD"/>
    <w:rsid w:val="00B94DB7"/>
    <w:rsid w:val="00B95003"/>
    <w:rsid w:val="00B9509D"/>
    <w:rsid w:val="00B950C6"/>
    <w:rsid w:val="00B95134"/>
    <w:rsid w:val="00B954E0"/>
    <w:rsid w:val="00B95674"/>
    <w:rsid w:val="00B956BE"/>
    <w:rsid w:val="00B95718"/>
    <w:rsid w:val="00B958A8"/>
    <w:rsid w:val="00B95AC3"/>
    <w:rsid w:val="00B95AFB"/>
    <w:rsid w:val="00B95D01"/>
    <w:rsid w:val="00B95D4C"/>
    <w:rsid w:val="00B95E93"/>
    <w:rsid w:val="00B960C4"/>
    <w:rsid w:val="00B960D3"/>
    <w:rsid w:val="00B960F6"/>
    <w:rsid w:val="00B961F6"/>
    <w:rsid w:val="00B96370"/>
    <w:rsid w:val="00B96413"/>
    <w:rsid w:val="00B964EB"/>
    <w:rsid w:val="00B9676C"/>
    <w:rsid w:val="00B9694D"/>
    <w:rsid w:val="00B969EC"/>
    <w:rsid w:val="00B96A45"/>
    <w:rsid w:val="00B96BD9"/>
    <w:rsid w:val="00B96CE0"/>
    <w:rsid w:val="00B96D20"/>
    <w:rsid w:val="00B96D47"/>
    <w:rsid w:val="00B96DB3"/>
    <w:rsid w:val="00B96DBB"/>
    <w:rsid w:val="00B96E00"/>
    <w:rsid w:val="00B9713C"/>
    <w:rsid w:val="00B971F1"/>
    <w:rsid w:val="00B97207"/>
    <w:rsid w:val="00B9744E"/>
    <w:rsid w:val="00B974D5"/>
    <w:rsid w:val="00B97746"/>
    <w:rsid w:val="00B977F1"/>
    <w:rsid w:val="00B9782D"/>
    <w:rsid w:val="00B97839"/>
    <w:rsid w:val="00B9799A"/>
    <w:rsid w:val="00B97A29"/>
    <w:rsid w:val="00B97A57"/>
    <w:rsid w:val="00B97EA8"/>
    <w:rsid w:val="00B97F39"/>
    <w:rsid w:val="00BA00BE"/>
    <w:rsid w:val="00BA00D5"/>
    <w:rsid w:val="00BA02E4"/>
    <w:rsid w:val="00BA0359"/>
    <w:rsid w:val="00BA0471"/>
    <w:rsid w:val="00BA04B1"/>
    <w:rsid w:val="00BA07C5"/>
    <w:rsid w:val="00BA087C"/>
    <w:rsid w:val="00BA090A"/>
    <w:rsid w:val="00BA0AA6"/>
    <w:rsid w:val="00BA0B48"/>
    <w:rsid w:val="00BA0BC9"/>
    <w:rsid w:val="00BA0E52"/>
    <w:rsid w:val="00BA1063"/>
    <w:rsid w:val="00BA1077"/>
    <w:rsid w:val="00BA114E"/>
    <w:rsid w:val="00BA129B"/>
    <w:rsid w:val="00BA12E7"/>
    <w:rsid w:val="00BA132A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89D"/>
    <w:rsid w:val="00BA29AF"/>
    <w:rsid w:val="00BA2A8F"/>
    <w:rsid w:val="00BA2C2E"/>
    <w:rsid w:val="00BA2F23"/>
    <w:rsid w:val="00BA2FE3"/>
    <w:rsid w:val="00BA333D"/>
    <w:rsid w:val="00BA352E"/>
    <w:rsid w:val="00BA36D0"/>
    <w:rsid w:val="00BA3968"/>
    <w:rsid w:val="00BA3A69"/>
    <w:rsid w:val="00BA3B47"/>
    <w:rsid w:val="00BA3B5D"/>
    <w:rsid w:val="00BA3CA4"/>
    <w:rsid w:val="00BA3D2C"/>
    <w:rsid w:val="00BA3F47"/>
    <w:rsid w:val="00BA3F74"/>
    <w:rsid w:val="00BA40FA"/>
    <w:rsid w:val="00BA4102"/>
    <w:rsid w:val="00BA457E"/>
    <w:rsid w:val="00BA46B6"/>
    <w:rsid w:val="00BA46C5"/>
    <w:rsid w:val="00BA47E4"/>
    <w:rsid w:val="00BA49AB"/>
    <w:rsid w:val="00BA4AD8"/>
    <w:rsid w:val="00BA50F3"/>
    <w:rsid w:val="00BA522D"/>
    <w:rsid w:val="00BA5358"/>
    <w:rsid w:val="00BA5476"/>
    <w:rsid w:val="00BA5661"/>
    <w:rsid w:val="00BA57D5"/>
    <w:rsid w:val="00BA5ADE"/>
    <w:rsid w:val="00BA5B7E"/>
    <w:rsid w:val="00BA5C0D"/>
    <w:rsid w:val="00BA5C68"/>
    <w:rsid w:val="00BA5CAF"/>
    <w:rsid w:val="00BA5CF2"/>
    <w:rsid w:val="00BA5D01"/>
    <w:rsid w:val="00BA5DBE"/>
    <w:rsid w:val="00BA5E2C"/>
    <w:rsid w:val="00BA5EA6"/>
    <w:rsid w:val="00BA5F1E"/>
    <w:rsid w:val="00BA6017"/>
    <w:rsid w:val="00BA6097"/>
    <w:rsid w:val="00BA609A"/>
    <w:rsid w:val="00BA60B0"/>
    <w:rsid w:val="00BA6388"/>
    <w:rsid w:val="00BA673D"/>
    <w:rsid w:val="00BA6834"/>
    <w:rsid w:val="00BA69FA"/>
    <w:rsid w:val="00BA6CC4"/>
    <w:rsid w:val="00BA6EA6"/>
    <w:rsid w:val="00BA717C"/>
    <w:rsid w:val="00BA7184"/>
    <w:rsid w:val="00BA72AE"/>
    <w:rsid w:val="00BA73B1"/>
    <w:rsid w:val="00BA7754"/>
    <w:rsid w:val="00BA7858"/>
    <w:rsid w:val="00BA7A1A"/>
    <w:rsid w:val="00BA7AAF"/>
    <w:rsid w:val="00BA7AEE"/>
    <w:rsid w:val="00BA7BF5"/>
    <w:rsid w:val="00BA7CFC"/>
    <w:rsid w:val="00BA7EC6"/>
    <w:rsid w:val="00BB002D"/>
    <w:rsid w:val="00BB0305"/>
    <w:rsid w:val="00BB0363"/>
    <w:rsid w:val="00BB03AC"/>
    <w:rsid w:val="00BB0436"/>
    <w:rsid w:val="00BB05CD"/>
    <w:rsid w:val="00BB06A9"/>
    <w:rsid w:val="00BB071B"/>
    <w:rsid w:val="00BB0757"/>
    <w:rsid w:val="00BB0832"/>
    <w:rsid w:val="00BB0907"/>
    <w:rsid w:val="00BB0B10"/>
    <w:rsid w:val="00BB0BC4"/>
    <w:rsid w:val="00BB0C27"/>
    <w:rsid w:val="00BB0D39"/>
    <w:rsid w:val="00BB0F95"/>
    <w:rsid w:val="00BB1119"/>
    <w:rsid w:val="00BB112F"/>
    <w:rsid w:val="00BB1143"/>
    <w:rsid w:val="00BB1172"/>
    <w:rsid w:val="00BB1246"/>
    <w:rsid w:val="00BB135B"/>
    <w:rsid w:val="00BB1374"/>
    <w:rsid w:val="00BB140C"/>
    <w:rsid w:val="00BB149D"/>
    <w:rsid w:val="00BB170D"/>
    <w:rsid w:val="00BB1A1D"/>
    <w:rsid w:val="00BB1A74"/>
    <w:rsid w:val="00BB1A90"/>
    <w:rsid w:val="00BB1A9E"/>
    <w:rsid w:val="00BB1C74"/>
    <w:rsid w:val="00BB1D12"/>
    <w:rsid w:val="00BB1DC5"/>
    <w:rsid w:val="00BB2090"/>
    <w:rsid w:val="00BB210F"/>
    <w:rsid w:val="00BB21BD"/>
    <w:rsid w:val="00BB22C4"/>
    <w:rsid w:val="00BB23B1"/>
    <w:rsid w:val="00BB23CD"/>
    <w:rsid w:val="00BB2403"/>
    <w:rsid w:val="00BB2470"/>
    <w:rsid w:val="00BB2649"/>
    <w:rsid w:val="00BB26E0"/>
    <w:rsid w:val="00BB2833"/>
    <w:rsid w:val="00BB29A9"/>
    <w:rsid w:val="00BB29B8"/>
    <w:rsid w:val="00BB2A5F"/>
    <w:rsid w:val="00BB2ACF"/>
    <w:rsid w:val="00BB2B78"/>
    <w:rsid w:val="00BB2BEA"/>
    <w:rsid w:val="00BB2CC7"/>
    <w:rsid w:val="00BB2E8B"/>
    <w:rsid w:val="00BB30EE"/>
    <w:rsid w:val="00BB318D"/>
    <w:rsid w:val="00BB3219"/>
    <w:rsid w:val="00BB324D"/>
    <w:rsid w:val="00BB335D"/>
    <w:rsid w:val="00BB394C"/>
    <w:rsid w:val="00BB3D08"/>
    <w:rsid w:val="00BB3E47"/>
    <w:rsid w:val="00BB3F38"/>
    <w:rsid w:val="00BB3FCA"/>
    <w:rsid w:val="00BB4102"/>
    <w:rsid w:val="00BB4621"/>
    <w:rsid w:val="00BB4B0D"/>
    <w:rsid w:val="00BB4B1F"/>
    <w:rsid w:val="00BB4B74"/>
    <w:rsid w:val="00BB4C6A"/>
    <w:rsid w:val="00BB4E0A"/>
    <w:rsid w:val="00BB4E17"/>
    <w:rsid w:val="00BB4EDF"/>
    <w:rsid w:val="00BB4EFC"/>
    <w:rsid w:val="00BB4F3E"/>
    <w:rsid w:val="00BB5004"/>
    <w:rsid w:val="00BB5036"/>
    <w:rsid w:val="00BB505C"/>
    <w:rsid w:val="00BB5169"/>
    <w:rsid w:val="00BB522F"/>
    <w:rsid w:val="00BB5241"/>
    <w:rsid w:val="00BB52E2"/>
    <w:rsid w:val="00BB537D"/>
    <w:rsid w:val="00BB5513"/>
    <w:rsid w:val="00BB57F8"/>
    <w:rsid w:val="00BB5871"/>
    <w:rsid w:val="00BB5910"/>
    <w:rsid w:val="00BB5B36"/>
    <w:rsid w:val="00BB5C31"/>
    <w:rsid w:val="00BB5CD9"/>
    <w:rsid w:val="00BB5DCE"/>
    <w:rsid w:val="00BB5ECF"/>
    <w:rsid w:val="00BB5FD3"/>
    <w:rsid w:val="00BB60E1"/>
    <w:rsid w:val="00BB62AF"/>
    <w:rsid w:val="00BB6336"/>
    <w:rsid w:val="00BB63A8"/>
    <w:rsid w:val="00BB6449"/>
    <w:rsid w:val="00BB6537"/>
    <w:rsid w:val="00BB655D"/>
    <w:rsid w:val="00BB66AD"/>
    <w:rsid w:val="00BB66D2"/>
    <w:rsid w:val="00BB6839"/>
    <w:rsid w:val="00BB6953"/>
    <w:rsid w:val="00BB69FB"/>
    <w:rsid w:val="00BB6B57"/>
    <w:rsid w:val="00BB6C03"/>
    <w:rsid w:val="00BB6C52"/>
    <w:rsid w:val="00BB6CF4"/>
    <w:rsid w:val="00BB6D1B"/>
    <w:rsid w:val="00BB6D29"/>
    <w:rsid w:val="00BB6F39"/>
    <w:rsid w:val="00BB700E"/>
    <w:rsid w:val="00BB70C4"/>
    <w:rsid w:val="00BB7265"/>
    <w:rsid w:val="00BB74AF"/>
    <w:rsid w:val="00BB7654"/>
    <w:rsid w:val="00BB7693"/>
    <w:rsid w:val="00BB76CC"/>
    <w:rsid w:val="00BB787D"/>
    <w:rsid w:val="00BB7999"/>
    <w:rsid w:val="00BB79F8"/>
    <w:rsid w:val="00BB7A19"/>
    <w:rsid w:val="00BB7C11"/>
    <w:rsid w:val="00BB7D00"/>
    <w:rsid w:val="00BB7D40"/>
    <w:rsid w:val="00BB7EF9"/>
    <w:rsid w:val="00BB7FBF"/>
    <w:rsid w:val="00BC003D"/>
    <w:rsid w:val="00BC0060"/>
    <w:rsid w:val="00BC02CC"/>
    <w:rsid w:val="00BC0310"/>
    <w:rsid w:val="00BC0529"/>
    <w:rsid w:val="00BC0776"/>
    <w:rsid w:val="00BC077B"/>
    <w:rsid w:val="00BC089C"/>
    <w:rsid w:val="00BC09CD"/>
    <w:rsid w:val="00BC0A2E"/>
    <w:rsid w:val="00BC0E62"/>
    <w:rsid w:val="00BC0ED5"/>
    <w:rsid w:val="00BC0FCD"/>
    <w:rsid w:val="00BC1025"/>
    <w:rsid w:val="00BC1049"/>
    <w:rsid w:val="00BC10C1"/>
    <w:rsid w:val="00BC1126"/>
    <w:rsid w:val="00BC1211"/>
    <w:rsid w:val="00BC121E"/>
    <w:rsid w:val="00BC13A2"/>
    <w:rsid w:val="00BC13BF"/>
    <w:rsid w:val="00BC1534"/>
    <w:rsid w:val="00BC162C"/>
    <w:rsid w:val="00BC1739"/>
    <w:rsid w:val="00BC180A"/>
    <w:rsid w:val="00BC1848"/>
    <w:rsid w:val="00BC187A"/>
    <w:rsid w:val="00BC1894"/>
    <w:rsid w:val="00BC190A"/>
    <w:rsid w:val="00BC197F"/>
    <w:rsid w:val="00BC1AE8"/>
    <w:rsid w:val="00BC1CA2"/>
    <w:rsid w:val="00BC1FC8"/>
    <w:rsid w:val="00BC1FD6"/>
    <w:rsid w:val="00BC2067"/>
    <w:rsid w:val="00BC2129"/>
    <w:rsid w:val="00BC2174"/>
    <w:rsid w:val="00BC21FF"/>
    <w:rsid w:val="00BC2255"/>
    <w:rsid w:val="00BC22A3"/>
    <w:rsid w:val="00BC2326"/>
    <w:rsid w:val="00BC2353"/>
    <w:rsid w:val="00BC23C8"/>
    <w:rsid w:val="00BC241B"/>
    <w:rsid w:val="00BC2498"/>
    <w:rsid w:val="00BC24A1"/>
    <w:rsid w:val="00BC27DB"/>
    <w:rsid w:val="00BC28D3"/>
    <w:rsid w:val="00BC29BB"/>
    <w:rsid w:val="00BC2A79"/>
    <w:rsid w:val="00BC2D0B"/>
    <w:rsid w:val="00BC2D39"/>
    <w:rsid w:val="00BC30F1"/>
    <w:rsid w:val="00BC30F5"/>
    <w:rsid w:val="00BC3233"/>
    <w:rsid w:val="00BC32CB"/>
    <w:rsid w:val="00BC33FA"/>
    <w:rsid w:val="00BC3490"/>
    <w:rsid w:val="00BC34A5"/>
    <w:rsid w:val="00BC35EE"/>
    <w:rsid w:val="00BC369B"/>
    <w:rsid w:val="00BC36A9"/>
    <w:rsid w:val="00BC37A8"/>
    <w:rsid w:val="00BC38D4"/>
    <w:rsid w:val="00BC3941"/>
    <w:rsid w:val="00BC3948"/>
    <w:rsid w:val="00BC3A90"/>
    <w:rsid w:val="00BC3B51"/>
    <w:rsid w:val="00BC3C47"/>
    <w:rsid w:val="00BC3D1F"/>
    <w:rsid w:val="00BC3D65"/>
    <w:rsid w:val="00BC3E95"/>
    <w:rsid w:val="00BC4051"/>
    <w:rsid w:val="00BC4250"/>
    <w:rsid w:val="00BC42D3"/>
    <w:rsid w:val="00BC4472"/>
    <w:rsid w:val="00BC458D"/>
    <w:rsid w:val="00BC45A1"/>
    <w:rsid w:val="00BC4613"/>
    <w:rsid w:val="00BC4699"/>
    <w:rsid w:val="00BC47C6"/>
    <w:rsid w:val="00BC4949"/>
    <w:rsid w:val="00BC49F1"/>
    <w:rsid w:val="00BC4A99"/>
    <w:rsid w:val="00BC4A9D"/>
    <w:rsid w:val="00BC4E0F"/>
    <w:rsid w:val="00BC5031"/>
    <w:rsid w:val="00BC509C"/>
    <w:rsid w:val="00BC522D"/>
    <w:rsid w:val="00BC5255"/>
    <w:rsid w:val="00BC53D3"/>
    <w:rsid w:val="00BC5760"/>
    <w:rsid w:val="00BC58DB"/>
    <w:rsid w:val="00BC59AE"/>
    <w:rsid w:val="00BC5C9E"/>
    <w:rsid w:val="00BC5D58"/>
    <w:rsid w:val="00BC5E50"/>
    <w:rsid w:val="00BC5EC2"/>
    <w:rsid w:val="00BC5F62"/>
    <w:rsid w:val="00BC60AB"/>
    <w:rsid w:val="00BC60D4"/>
    <w:rsid w:val="00BC6133"/>
    <w:rsid w:val="00BC6314"/>
    <w:rsid w:val="00BC63C9"/>
    <w:rsid w:val="00BC6420"/>
    <w:rsid w:val="00BC6596"/>
    <w:rsid w:val="00BC6602"/>
    <w:rsid w:val="00BC6618"/>
    <w:rsid w:val="00BC6701"/>
    <w:rsid w:val="00BC6819"/>
    <w:rsid w:val="00BC686F"/>
    <w:rsid w:val="00BC6872"/>
    <w:rsid w:val="00BC6C28"/>
    <w:rsid w:val="00BC6D17"/>
    <w:rsid w:val="00BC6ED5"/>
    <w:rsid w:val="00BC6F38"/>
    <w:rsid w:val="00BC6F55"/>
    <w:rsid w:val="00BC703A"/>
    <w:rsid w:val="00BC724E"/>
    <w:rsid w:val="00BC7281"/>
    <w:rsid w:val="00BC7347"/>
    <w:rsid w:val="00BC7364"/>
    <w:rsid w:val="00BC7566"/>
    <w:rsid w:val="00BC767A"/>
    <w:rsid w:val="00BC76EE"/>
    <w:rsid w:val="00BC7930"/>
    <w:rsid w:val="00BC7BF8"/>
    <w:rsid w:val="00BC7D20"/>
    <w:rsid w:val="00BC7E7B"/>
    <w:rsid w:val="00BC7EA5"/>
    <w:rsid w:val="00BC7F32"/>
    <w:rsid w:val="00BD028A"/>
    <w:rsid w:val="00BD0388"/>
    <w:rsid w:val="00BD03FB"/>
    <w:rsid w:val="00BD060B"/>
    <w:rsid w:val="00BD0658"/>
    <w:rsid w:val="00BD066E"/>
    <w:rsid w:val="00BD067F"/>
    <w:rsid w:val="00BD077D"/>
    <w:rsid w:val="00BD07DE"/>
    <w:rsid w:val="00BD07FD"/>
    <w:rsid w:val="00BD0850"/>
    <w:rsid w:val="00BD0893"/>
    <w:rsid w:val="00BD08B8"/>
    <w:rsid w:val="00BD091D"/>
    <w:rsid w:val="00BD092C"/>
    <w:rsid w:val="00BD0D36"/>
    <w:rsid w:val="00BD0D3C"/>
    <w:rsid w:val="00BD0DC8"/>
    <w:rsid w:val="00BD0E95"/>
    <w:rsid w:val="00BD0F02"/>
    <w:rsid w:val="00BD1042"/>
    <w:rsid w:val="00BD1126"/>
    <w:rsid w:val="00BD11BA"/>
    <w:rsid w:val="00BD11FC"/>
    <w:rsid w:val="00BD1323"/>
    <w:rsid w:val="00BD180B"/>
    <w:rsid w:val="00BD184D"/>
    <w:rsid w:val="00BD18C6"/>
    <w:rsid w:val="00BD1AD6"/>
    <w:rsid w:val="00BD1BAB"/>
    <w:rsid w:val="00BD1C25"/>
    <w:rsid w:val="00BD1CC3"/>
    <w:rsid w:val="00BD1D5E"/>
    <w:rsid w:val="00BD1DE2"/>
    <w:rsid w:val="00BD201D"/>
    <w:rsid w:val="00BD20BF"/>
    <w:rsid w:val="00BD211B"/>
    <w:rsid w:val="00BD2120"/>
    <w:rsid w:val="00BD2365"/>
    <w:rsid w:val="00BD2392"/>
    <w:rsid w:val="00BD249A"/>
    <w:rsid w:val="00BD259C"/>
    <w:rsid w:val="00BD28AA"/>
    <w:rsid w:val="00BD2B31"/>
    <w:rsid w:val="00BD2B85"/>
    <w:rsid w:val="00BD2BD7"/>
    <w:rsid w:val="00BD2BF3"/>
    <w:rsid w:val="00BD2C4E"/>
    <w:rsid w:val="00BD2D81"/>
    <w:rsid w:val="00BD2EC7"/>
    <w:rsid w:val="00BD2F1D"/>
    <w:rsid w:val="00BD3123"/>
    <w:rsid w:val="00BD331D"/>
    <w:rsid w:val="00BD3449"/>
    <w:rsid w:val="00BD352E"/>
    <w:rsid w:val="00BD358C"/>
    <w:rsid w:val="00BD35FA"/>
    <w:rsid w:val="00BD36BC"/>
    <w:rsid w:val="00BD36DA"/>
    <w:rsid w:val="00BD3729"/>
    <w:rsid w:val="00BD37E4"/>
    <w:rsid w:val="00BD3809"/>
    <w:rsid w:val="00BD3AE0"/>
    <w:rsid w:val="00BD3B53"/>
    <w:rsid w:val="00BD3CAE"/>
    <w:rsid w:val="00BD3D5B"/>
    <w:rsid w:val="00BD3E94"/>
    <w:rsid w:val="00BD4070"/>
    <w:rsid w:val="00BD407E"/>
    <w:rsid w:val="00BD4230"/>
    <w:rsid w:val="00BD4327"/>
    <w:rsid w:val="00BD43B1"/>
    <w:rsid w:val="00BD4445"/>
    <w:rsid w:val="00BD4539"/>
    <w:rsid w:val="00BD4597"/>
    <w:rsid w:val="00BD45C2"/>
    <w:rsid w:val="00BD4795"/>
    <w:rsid w:val="00BD47B4"/>
    <w:rsid w:val="00BD47F8"/>
    <w:rsid w:val="00BD4894"/>
    <w:rsid w:val="00BD49BB"/>
    <w:rsid w:val="00BD49D1"/>
    <w:rsid w:val="00BD4BB7"/>
    <w:rsid w:val="00BD4BFD"/>
    <w:rsid w:val="00BD4C8C"/>
    <w:rsid w:val="00BD4D48"/>
    <w:rsid w:val="00BD4F9F"/>
    <w:rsid w:val="00BD4FC9"/>
    <w:rsid w:val="00BD4FE9"/>
    <w:rsid w:val="00BD51B8"/>
    <w:rsid w:val="00BD51E5"/>
    <w:rsid w:val="00BD5298"/>
    <w:rsid w:val="00BD540C"/>
    <w:rsid w:val="00BD5525"/>
    <w:rsid w:val="00BD5643"/>
    <w:rsid w:val="00BD5685"/>
    <w:rsid w:val="00BD56E9"/>
    <w:rsid w:val="00BD5728"/>
    <w:rsid w:val="00BD5820"/>
    <w:rsid w:val="00BD5AA1"/>
    <w:rsid w:val="00BD5B42"/>
    <w:rsid w:val="00BD5B5B"/>
    <w:rsid w:val="00BD5BBD"/>
    <w:rsid w:val="00BD5C6A"/>
    <w:rsid w:val="00BD5CCC"/>
    <w:rsid w:val="00BD5D89"/>
    <w:rsid w:val="00BD5D92"/>
    <w:rsid w:val="00BD5ED3"/>
    <w:rsid w:val="00BD5F74"/>
    <w:rsid w:val="00BD6052"/>
    <w:rsid w:val="00BD623C"/>
    <w:rsid w:val="00BD6278"/>
    <w:rsid w:val="00BD6297"/>
    <w:rsid w:val="00BD62E0"/>
    <w:rsid w:val="00BD6354"/>
    <w:rsid w:val="00BD6427"/>
    <w:rsid w:val="00BD6532"/>
    <w:rsid w:val="00BD671F"/>
    <w:rsid w:val="00BD6ADF"/>
    <w:rsid w:val="00BD6AEE"/>
    <w:rsid w:val="00BD6C12"/>
    <w:rsid w:val="00BD6D24"/>
    <w:rsid w:val="00BD6D6D"/>
    <w:rsid w:val="00BD6FDB"/>
    <w:rsid w:val="00BD70CE"/>
    <w:rsid w:val="00BD7263"/>
    <w:rsid w:val="00BD7273"/>
    <w:rsid w:val="00BD7443"/>
    <w:rsid w:val="00BD745B"/>
    <w:rsid w:val="00BD746C"/>
    <w:rsid w:val="00BD758A"/>
    <w:rsid w:val="00BD78E4"/>
    <w:rsid w:val="00BD7993"/>
    <w:rsid w:val="00BD79EE"/>
    <w:rsid w:val="00BD7A5D"/>
    <w:rsid w:val="00BD7C2C"/>
    <w:rsid w:val="00BD7C54"/>
    <w:rsid w:val="00BD7CBB"/>
    <w:rsid w:val="00BD7F1E"/>
    <w:rsid w:val="00BD7F8A"/>
    <w:rsid w:val="00BD7FF5"/>
    <w:rsid w:val="00BE0090"/>
    <w:rsid w:val="00BE010E"/>
    <w:rsid w:val="00BE015F"/>
    <w:rsid w:val="00BE0403"/>
    <w:rsid w:val="00BE04C4"/>
    <w:rsid w:val="00BE054D"/>
    <w:rsid w:val="00BE07C9"/>
    <w:rsid w:val="00BE07DA"/>
    <w:rsid w:val="00BE0A4E"/>
    <w:rsid w:val="00BE0B88"/>
    <w:rsid w:val="00BE0CE5"/>
    <w:rsid w:val="00BE0D9C"/>
    <w:rsid w:val="00BE0FCD"/>
    <w:rsid w:val="00BE0FD2"/>
    <w:rsid w:val="00BE10B4"/>
    <w:rsid w:val="00BE10ED"/>
    <w:rsid w:val="00BE1163"/>
    <w:rsid w:val="00BE1371"/>
    <w:rsid w:val="00BE146C"/>
    <w:rsid w:val="00BE1611"/>
    <w:rsid w:val="00BE1927"/>
    <w:rsid w:val="00BE1ACA"/>
    <w:rsid w:val="00BE1C04"/>
    <w:rsid w:val="00BE1C4A"/>
    <w:rsid w:val="00BE1C56"/>
    <w:rsid w:val="00BE1C7C"/>
    <w:rsid w:val="00BE1CAD"/>
    <w:rsid w:val="00BE20BF"/>
    <w:rsid w:val="00BE2109"/>
    <w:rsid w:val="00BE2476"/>
    <w:rsid w:val="00BE24AF"/>
    <w:rsid w:val="00BE264F"/>
    <w:rsid w:val="00BE269F"/>
    <w:rsid w:val="00BE26B8"/>
    <w:rsid w:val="00BE275D"/>
    <w:rsid w:val="00BE2773"/>
    <w:rsid w:val="00BE2775"/>
    <w:rsid w:val="00BE29BC"/>
    <w:rsid w:val="00BE29F3"/>
    <w:rsid w:val="00BE29F7"/>
    <w:rsid w:val="00BE2EB9"/>
    <w:rsid w:val="00BE2FB3"/>
    <w:rsid w:val="00BE2FBE"/>
    <w:rsid w:val="00BE3032"/>
    <w:rsid w:val="00BE3171"/>
    <w:rsid w:val="00BE31E6"/>
    <w:rsid w:val="00BE339F"/>
    <w:rsid w:val="00BE36E3"/>
    <w:rsid w:val="00BE39BA"/>
    <w:rsid w:val="00BE3A77"/>
    <w:rsid w:val="00BE3AA6"/>
    <w:rsid w:val="00BE3C7D"/>
    <w:rsid w:val="00BE3D41"/>
    <w:rsid w:val="00BE3E07"/>
    <w:rsid w:val="00BE4015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0F"/>
    <w:rsid w:val="00BE4C21"/>
    <w:rsid w:val="00BE4CC0"/>
    <w:rsid w:val="00BE4D58"/>
    <w:rsid w:val="00BE4DA2"/>
    <w:rsid w:val="00BE4F20"/>
    <w:rsid w:val="00BE4FD0"/>
    <w:rsid w:val="00BE5047"/>
    <w:rsid w:val="00BE53F3"/>
    <w:rsid w:val="00BE54A8"/>
    <w:rsid w:val="00BE54FE"/>
    <w:rsid w:val="00BE57DA"/>
    <w:rsid w:val="00BE5A8A"/>
    <w:rsid w:val="00BE5AE2"/>
    <w:rsid w:val="00BE5DE7"/>
    <w:rsid w:val="00BE5EA0"/>
    <w:rsid w:val="00BE5F85"/>
    <w:rsid w:val="00BE5F8A"/>
    <w:rsid w:val="00BE5FC6"/>
    <w:rsid w:val="00BE6067"/>
    <w:rsid w:val="00BE6178"/>
    <w:rsid w:val="00BE629B"/>
    <w:rsid w:val="00BE6300"/>
    <w:rsid w:val="00BE6332"/>
    <w:rsid w:val="00BE650F"/>
    <w:rsid w:val="00BE65B2"/>
    <w:rsid w:val="00BE69FD"/>
    <w:rsid w:val="00BE6BB5"/>
    <w:rsid w:val="00BE6BCC"/>
    <w:rsid w:val="00BE6D60"/>
    <w:rsid w:val="00BE6E77"/>
    <w:rsid w:val="00BE6E7B"/>
    <w:rsid w:val="00BE6FCA"/>
    <w:rsid w:val="00BE7037"/>
    <w:rsid w:val="00BE70AB"/>
    <w:rsid w:val="00BE70B5"/>
    <w:rsid w:val="00BE7229"/>
    <w:rsid w:val="00BE7283"/>
    <w:rsid w:val="00BE7551"/>
    <w:rsid w:val="00BE75E9"/>
    <w:rsid w:val="00BE76A0"/>
    <w:rsid w:val="00BE76E3"/>
    <w:rsid w:val="00BE7760"/>
    <w:rsid w:val="00BE77E3"/>
    <w:rsid w:val="00BE78CC"/>
    <w:rsid w:val="00BE793D"/>
    <w:rsid w:val="00BE798C"/>
    <w:rsid w:val="00BE79AE"/>
    <w:rsid w:val="00BE79D3"/>
    <w:rsid w:val="00BE7B0E"/>
    <w:rsid w:val="00BE7B61"/>
    <w:rsid w:val="00BE7C55"/>
    <w:rsid w:val="00BE7C82"/>
    <w:rsid w:val="00BE7D95"/>
    <w:rsid w:val="00BE7DBE"/>
    <w:rsid w:val="00BE7DC8"/>
    <w:rsid w:val="00BE7F5D"/>
    <w:rsid w:val="00BE7F63"/>
    <w:rsid w:val="00BF00D2"/>
    <w:rsid w:val="00BF0102"/>
    <w:rsid w:val="00BF019E"/>
    <w:rsid w:val="00BF0434"/>
    <w:rsid w:val="00BF04CD"/>
    <w:rsid w:val="00BF05A2"/>
    <w:rsid w:val="00BF05AB"/>
    <w:rsid w:val="00BF06EE"/>
    <w:rsid w:val="00BF083A"/>
    <w:rsid w:val="00BF0A88"/>
    <w:rsid w:val="00BF0B7E"/>
    <w:rsid w:val="00BF0BBC"/>
    <w:rsid w:val="00BF0CAB"/>
    <w:rsid w:val="00BF0CF2"/>
    <w:rsid w:val="00BF0E2C"/>
    <w:rsid w:val="00BF0F04"/>
    <w:rsid w:val="00BF0F5B"/>
    <w:rsid w:val="00BF0FF0"/>
    <w:rsid w:val="00BF100A"/>
    <w:rsid w:val="00BF127C"/>
    <w:rsid w:val="00BF12E9"/>
    <w:rsid w:val="00BF1450"/>
    <w:rsid w:val="00BF15DD"/>
    <w:rsid w:val="00BF1677"/>
    <w:rsid w:val="00BF188F"/>
    <w:rsid w:val="00BF18F8"/>
    <w:rsid w:val="00BF1B87"/>
    <w:rsid w:val="00BF236A"/>
    <w:rsid w:val="00BF2479"/>
    <w:rsid w:val="00BF2668"/>
    <w:rsid w:val="00BF28E5"/>
    <w:rsid w:val="00BF2D9B"/>
    <w:rsid w:val="00BF2E25"/>
    <w:rsid w:val="00BF2EBE"/>
    <w:rsid w:val="00BF2EE8"/>
    <w:rsid w:val="00BF2FBC"/>
    <w:rsid w:val="00BF2FF1"/>
    <w:rsid w:val="00BF303E"/>
    <w:rsid w:val="00BF31CF"/>
    <w:rsid w:val="00BF325A"/>
    <w:rsid w:val="00BF32D9"/>
    <w:rsid w:val="00BF32E1"/>
    <w:rsid w:val="00BF32FA"/>
    <w:rsid w:val="00BF338A"/>
    <w:rsid w:val="00BF33D3"/>
    <w:rsid w:val="00BF34B5"/>
    <w:rsid w:val="00BF3531"/>
    <w:rsid w:val="00BF3559"/>
    <w:rsid w:val="00BF35D2"/>
    <w:rsid w:val="00BF3614"/>
    <w:rsid w:val="00BF364D"/>
    <w:rsid w:val="00BF37BC"/>
    <w:rsid w:val="00BF399E"/>
    <w:rsid w:val="00BF3BB0"/>
    <w:rsid w:val="00BF3C06"/>
    <w:rsid w:val="00BF3C8A"/>
    <w:rsid w:val="00BF3CA3"/>
    <w:rsid w:val="00BF3CD9"/>
    <w:rsid w:val="00BF3F4F"/>
    <w:rsid w:val="00BF4062"/>
    <w:rsid w:val="00BF4091"/>
    <w:rsid w:val="00BF41D5"/>
    <w:rsid w:val="00BF42A2"/>
    <w:rsid w:val="00BF42DF"/>
    <w:rsid w:val="00BF4354"/>
    <w:rsid w:val="00BF43D1"/>
    <w:rsid w:val="00BF463E"/>
    <w:rsid w:val="00BF4807"/>
    <w:rsid w:val="00BF488D"/>
    <w:rsid w:val="00BF48E9"/>
    <w:rsid w:val="00BF48FE"/>
    <w:rsid w:val="00BF4937"/>
    <w:rsid w:val="00BF4A64"/>
    <w:rsid w:val="00BF4A92"/>
    <w:rsid w:val="00BF4B61"/>
    <w:rsid w:val="00BF4C02"/>
    <w:rsid w:val="00BF4C63"/>
    <w:rsid w:val="00BF4CDE"/>
    <w:rsid w:val="00BF4D35"/>
    <w:rsid w:val="00BF4E5C"/>
    <w:rsid w:val="00BF4FDC"/>
    <w:rsid w:val="00BF5304"/>
    <w:rsid w:val="00BF5345"/>
    <w:rsid w:val="00BF536F"/>
    <w:rsid w:val="00BF5684"/>
    <w:rsid w:val="00BF5794"/>
    <w:rsid w:val="00BF57B3"/>
    <w:rsid w:val="00BF57F9"/>
    <w:rsid w:val="00BF59D3"/>
    <w:rsid w:val="00BF59DD"/>
    <w:rsid w:val="00BF5B70"/>
    <w:rsid w:val="00BF5BCD"/>
    <w:rsid w:val="00BF5C62"/>
    <w:rsid w:val="00BF5D31"/>
    <w:rsid w:val="00BF5E16"/>
    <w:rsid w:val="00BF616C"/>
    <w:rsid w:val="00BF61B8"/>
    <w:rsid w:val="00BF61BA"/>
    <w:rsid w:val="00BF621A"/>
    <w:rsid w:val="00BF622B"/>
    <w:rsid w:val="00BF6312"/>
    <w:rsid w:val="00BF6341"/>
    <w:rsid w:val="00BF6435"/>
    <w:rsid w:val="00BF6454"/>
    <w:rsid w:val="00BF64E4"/>
    <w:rsid w:val="00BF6521"/>
    <w:rsid w:val="00BF6767"/>
    <w:rsid w:val="00BF6E53"/>
    <w:rsid w:val="00BF6ED1"/>
    <w:rsid w:val="00BF6F05"/>
    <w:rsid w:val="00BF7062"/>
    <w:rsid w:val="00BF706E"/>
    <w:rsid w:val="00BF707A"/>
    <w:rsid w:val="00BF7096"/>
    <w:rsid w:val="00BF71A5"/>
    <w:rsid w:val="00BF7257"/>
    <w:rsid w:val="00BF755E"/>
    <w:rsid w:val="00BF75D3"/>
    <w:rsid w:val="00BF76CF"/>
    <w:rsid w:val="00BF76EE"/>
    <w:rsid w:val="00BF7727"/>
    <w:rsid w:val="00BF7741"/>
    <w:rsid w:val="00BF77DD"/>
    <w:rsid w:val="00BF785D"/>
    <w:rsid w:val="00BF7A27"/>
    <w:rsid w:val="00BF7AE0"/>
    <w:rsid w:val="00BF7CB9"/>
    <w:rsid w:val="00BF7D49"/>
    <w:rsid w:val="00BF7E24"/>
    <w:rsid w:val="00BF7E3A"/>
    <w:rsid w:val="00BF7E3B"/>
    <w:rsid w:val="00BF7E6D"/>
    <w:rsid w:val="00BF7EAD"/>
    <w:rsid w:val="00C00098"/>
    <w:rsid w:val="00C000E8"/>
    <w:rsid w:val="00C0026C"/>
    <w:rsid w:val="00C002AA"/>
    <w:rsid w:val="00C002BD"/>
    <w:rsid w:val="00C002F3"/>
    <w:rsid w:val="00C00347"/>
    <w:rsid w:val="00C00459"/>
    <w:rsid w:val="00C00684"/>
    <w:rsid w:val="00C006BA"/>
    <w:rsid w:val="00C00765"/>
    <w:rsid w:val="00C00794"/>
    <w:rsid w:val="00C0079B"/>
    <w:rsid w:val="00C00920"/>
    <w:rsid w:val="00C00AAE"/>
    <w:rsid w:val="00C00BF9"/>
    <w:rsid w:val="00C00C49"/>
    <w:rsid w:val="00C00E20"/>
    <w:rsid w:val="00C00F48"/>
    <w:rsid w:val="00C00FA5"/>
    <w:rsid w:val="00C0103E"/>
    <w:rsid w:val="00C0113A"/>
    <w:rsid w:val="00C0114F"/>
    <w:rsid w:val="00C012E2"/>
    <w:rsid w:val="00C01336"/>
    <w:rsid w:val="00C01446"/>
    <w:rsid w:val="00C01752"/>
    <w:rsid w:val="00C01B15"/>
    <w:rsid w:val="00C01B44"/>
    <w:rsid w:val="00C01B7C"/>
    <w:rsid w:val="00C01BAF"/>
    <w:rsid w:val="00C01C2C"/>
    <w:rsid w:val="00C01C2D"/>
    <w:rsid w:val="00C01C45"/>
    <w:rsid w:val="00C01CD5"/>
    <w:rsid w:val="00C01D0D"/>
    <w:rsid w:val="00C01D6B"/>
    <w:rsid w:val="00C01DA0"/>
    <w:rsid w:val="00C01FAB"/>
    <w:rsid w:val="00C020AA"/>
    <w:rsid w:val="00C02191"/>
    <w:rsid w:val="00C021DF"/>
    <w:rsid w:val="00C022C5"/>
    <w:rsid w:val="00C0242C"/>
    <w:rsid w:val="00C0245C"/>
    <w:rsid w:val="00C02488"/>
    <w:rsid w:val="00C025B7"/>
    <w:rsid w:val="00C027B6"/>
    <w:rsid w:val="00C027BE"/>
    <w:rsid w:val="00C02862"/>
    <w:rsid w:val="00C02895"/>
    <w:rsid w:val="00C028BF"/>
    <w:rsid w:val="00C02B5E"/>
    <w:rsid w:val="00C02CF0"/>
    <w:rsid w:val="00C02E1F"/>
    <w:rsid w:val="00C02EA7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8BD"/>
    <w:rsid w:val="00C0399B"/>
    <w:rsid w:val="00C03B22"/>
    <w:rsid w:val="00C03BBA"/>
    <w:rsid w:val="00C03D40"/>
    <w:rsid w:val="00C03DF5"/>
    <w:rsid w:val="00C03F42"/>
    <w:rsid w:val="00C03F51"/>
    <w:rsid w:val="00C03F78"/>
    <w:rsid w:val="00C040F3"/>
    <w:rsid w:val="00C041B5"/>
    <w:rsid w:val="00C041D2"/>
    <w:rsid w:val="00C041DC"/>
    <w:rsid w:val="00C042B2"/>
    <w:rsid w:val="00C045A6"/>
    <w:rsid w:val="00C04682"/>
    <w:rsid w:val="00C046BC"/>
    <w:rsid w:val="00C04BC6"/>
    <w:rsid w:val="00C04BED"/>
    <w:rsid w:val="00C04DD3"/>
    <w:rsid w:val="00C04EBA"/>
    <w:rsid w:val="00C04EBB"/>
    <w:rsid w:val="00C04EC7"/>
    <w:rsid w:val="00C04F56"/>
    <w:rsid w:val="00C04F8C"/>
    <w:rsid w:val="00C0518E"/>
    <w:rsid w:val="00C051A0"/>
    <w:rsid w:val="00C05248"/>
    <w:rsid w:val="00C05281"/>
    <w:rsid w:val="00C05292"/>
    <w:rsid w:val="00C05338"/>
    <w:rsid w:val="00C0545B"/>
    <w:rsid w:val="00C056DA"/>
    <w:rsid w:val="00C0570F"/>
    <w:rsid w:val="00C0572D"/>
    <w:rsid w:val="00C057D6"/>
    <w:rsid w:val="00C05945"/>
    <w:rsid w:val="00C05A4A"/>
    <w:rsid w:val="00C05A59"/>
    <w:rsid w:val="00C05AB9"/>
    <w:rsid w:val="00C05BF4"/>
    <w:rsid w:val="00C05D3E"/>
    <w:rsid w:val="00C05DCC"/>
    <w:rsid w:val="00C05DE5"/>
    <w:rsid w:val="00C05F65"/>
    <w:rsid w:val="00C06040"/>
    <w:rsid w:val="00C06184"/>
    <w:rsid w:val="00C06192"/>
    <w:rsid w:val="00C06384"/>
    <w:rsid w:val="00C06467"/>
    <w:rsid w:val="00C06487"/>
    <w:rsid w:val="00C064FB"/>
    <w:rsid w:val="00C065D6"/>
    <w:rsid w:val="00C06A41"/>
    <w:rsid w:val="00C06CA3"/>
    <w:rsid w:val="00C06CFF"/>
    <w:rsid w:val="00C06D4E"/>
    <w:rsid w:val="00C06E25"/>
    <w:rsid w:val="00C06E4D"/>
    <w:rsid w:val="00C06F7E"/>
    <w:rsid w:val="00C07504"/>
    <w:rsid w:val="00C075A9"/>
    <w:rsid w:val="00C077C5"/>
    <w:rsid w:val="00C07985"/>
    <w:rsid w:val="00C07A6F"/>
    <w:rsid w:val="00C07B44"/>
    <w:rsid w:val="00C07B90"/>
    <w:rsid w:val="00C07E1E"/>
    <w:rsid w:val="00C07EE4"/>
    <w:rsid w:val="00C07F37"/>
    <w:rsid w:val="00C07F87"/>
    <w:rsid w:val="00C10158"/>
    <w:rsid w:val="00C101FB"/>
    <w:rsid w:val="00C102E3"/>
    <w:rsid w:val="00C103C8"/>
    <w:rsid w:val="00C106BB"/>
    <w:rsid w:val="00C107FD"/>
    <w:rsid w:val="00C10820"/>
    <w:rsid w:val="00C108F2"/>
    <w:rsid w:val="00C109C3"/>
    <w:rsid w:val="00C10A91"/>
    <w:rsid w:val="00C10A93"/>
    <w:rsid w:val="00C10EBE"/>
    <w:rsid w:val="00C10F07"/>
    <w:rsid w:val="00C10F57"/>
    <w:rsid w:val="00C10F70"/>
    <w:rsid w:val="00C11080"/>
    <w:rsid w:val="00C11092"/>
    <w:rsid w:val="00C11265"/>
    <w:rsid w:val="00C114C8"/>
    <w:rsid w:val="00C11680"/>
    <w:rsid w:val="00C116AB"/>
    <w:rsid w:val="00C116DD"/>
    <w:rsid w:val="00C11A40"/>
    <w:rsid w:val="00C11ADE"/>
    <w:rsid w:val="00C11B6A"/>
    <w:rsid w:val="00C11CE3"/>
    <w:rsid w:val="00C11D2C"/>
    <w:rsid w:val="00C11D67"/>
    <w:rsid w:val="00C11DA8"/>
    <w:rsid w:val="00C11E0A"/>
    <w:rsid w:val="00C11FA5"/>
    <w:rsid w:val="00C121AB"/>
    <w:rsid w:val="00C12325"/>
    <w:rsid w:val="00C12391"/>
    <w:rsid w:val="00C1242B"/>
    <w:rsid w:val="00C12494"/>
    <w:rsid w:val="00C12621"/>
    <w:rsid w:val="00C126C8"/>
    <w:rsid w:val="00C126D2"/>
    <w:rsid w:val="00C12862"/>
    <w:rsid w:val="00C12A2F"/>
    <w:rsid w:val="00C12B68"/>
    <w:rsid w:val="00C12B6A"/>
    <w:rsid w:val="00C12D8B"/>
    <w:rsid w:val="00C12DC4"/>
    <w:rsid w:val="00C12FB3"/>
    <w:rsid w:val="00C13070"/>
    <w:rsid w:val="00C132B0"/>
    <w:rsid w:val="00C132E0"/>
    <w:rsid w:val="00C13383"/>
    <w:rsid w:val="00C135DA"/>
    <w:rsid w:val="00C135E2"/>
    <w:rsid w:val="00C13720"/>
    <w:rsid w:val="00C1373B"/>
    <w:rsid w:val="00C1374E"/>
    <w:rsid w:val="00C13850"/>
    <w:rsid w:val="00C13856"/>
    <w:rsid w:val="00C138F6"/>
    <w:rsid w:val="00C13932"/>
    <w:rsid w:val="00C13D16"/>
    <w:rsid w:val="00C13E14"/>
    <w:rsid w:val="00C13FB3"/>
    <w:rsid w:val="00C13FB6"/>
    <w:rsid w:val="00C1416E"/>
    <w:rsid w:val="00C141AC"/>
    <w:rsid w:val="00C141E1"/>
    <w:rsid w:val="00C141FC"/>
    <w:rsid w:val="00C14432"/>
    <w:rsid w:val="00C14F14"/>
    <w:rsid w:val="00C14F34"/>
    <w:rsid w:val="00C15015"/>
    <w:rsid w:val="00C15095"/>
    <w:rsid w:val="00C1512D"/>
    <w:rsid w:val="00C15165"/>
    <w:rsid w:val="00C152D2"/>
    <w:rsid w:val="00C1531E"/>
    <w:rsid w:val="00C1573B"/>
    <w:rsid w:val="00C15843"/>
    <w:rsid w:val="00C159AA"/>
    <w:rsid w:val="00C15B9A"/>
    <w:rsid w:val="00C15C23"/>
    <w:rsid w:val="00C15C6C"/>
    <w:rsid w:val="00C15D80"/>
    <w:rsid w:val="00C15E5C"/>
    <w:rsid w:val="00C15E78"/>
    <w:rsid w:val="00C161D3"/>
    <w:rsid w:val="00C162F0"/>
    <w:rsid w:val="00C1639A"/>
    <w:rsid w:val="00C1640F"/>
    <w:rsid w:val="00C164BA"/>
    <w:rsid w:val="00C16504"/>
    <w:rsid w:val="00C165A1"/>
    <w:rsid w:val="00C16621"/>
    <w:rsid w:val="00C16647"/>
    <w:rsid w:val="00C16682"/>
    <w:rsid w:val="00C167B3"/>
    <w:rsid w:val="00C167FD"/>
    <w:rsid w:val="00C16B1A"/>
    <w:rsid w:val="00C16D10"/>
    <w:rsid w:val="00C17240"/>
    <w:rsid w:val="00C17344"/>
    <w:rsid w:val="00C17550"/>
    <w:rsid w:val="00C17612"/>
    <w:rsid w:val="00C17646"/>
    <w:rsid w:val="00C176FB"/>
    <w:rsid w:val="00C1780C"/>
    <w:rsid w:val="00C1791D"/>
    <w:rsid w:val="00C179BC"/>
    <w:rsid w:val="00C17B2A"/>
    <w:rsid w:val="00C17C11"/>
    <w:rsid w:val="00C17C22"/>
    <w:rsid w:val="00C17D5D"/>
    <w:rsid w:val="00C17ED1"/>
    <w:rsid w:val="00C20120"/>
    <w:rsid w:val="00C201A9"/>
    <w:rsid w:val="00C2021B"/>
    <w:rsid w:val="00C2032D"/>
    <w:rsid w:val="00C20426"/>
    <w:rsid w:val="00C206C9"/>
    <w:rsid w:val="00C20892"/>
    <w:rsid w:val="00C208FC"/>
    <w:rsid w:val="00C20B80"/>
    <w:rsid w:val="00C20BE5"/>
    <w:rsid w:val="00C20C68"/>
    <w:rsid w:val="00C20D40"/>
    <w:rsid w:val="00C20EEA"/>
    <w:rsid w:val="00C20EF6"/>
    <w:rsid w:val="00C20F56"/>
    <w:rsid w:val="00C21044"/>
    <w:rsid w:val="00C210FA"/>
    <w:rsid w:val="00C21149"/>
    <w:rsid w:val="00C21221"/>
    <w:rsid w:val="00C21317"/>
    <w:rsid w:val="00C2171F"/>
    <w:rsid w:val="00C21720"/>
    <w:rsid w:val="00C21921"/>
    <w:rsid w:val="00C21AF0"/>
    <w:rsid w:val="00C21BD6"/>
    <w:rsid w:val="00C21C21"/>
    <w:rsid w:val="00C21E1F"/>
    <w:rsid w:val="00C21E36"/>
    <w:rsid w:val="00C21F2B"/>
    <w:rsid w:val="00C21FF2"/>
    <w:rsid w:val="00C222AE"/>
    <w:rsid w:val="00C224AB"/>
    <w:rsid w:val="00C2255E"/>
    <w:rsid w:val="00C22639"/>
    <w:rsid w:val="00C22710"/>
    <w:rsid w:val="00C22758"/>
    <w:rsid w:val="00C227CD"/>
    <w:rsid w:val="00C22895"/>
    <w:rsid w:val="00C22973"/>
    <w:rsid w:val="00C22A90"/>
    <w:rsid w:val="00C22AAA"/>
    <w:rsid w:val="00C22B87"/>
    <w:rsid w:val="00C22BCE"/>
    <w:rsid w:val="00C22BDB"/>
    <w:rsid w:val="00C22C4C"/>
    <w:rsid w:val="00C22CBA"/>
    <w:rsid w:val="00C22E05"/>
    <w:rsid w:val="00C231B1"/>
    <w:rsid w:val="00C234B6"/>
    <w:rsid w:val="00C23514"/>
    <w:rsid w:val="00C235C6"/>
    <w:rsid w:val="00C2361C"/>
    <w:rsid w:val="00C2362C"/>
    <w:rsid w:val="00C23683"/>
    <w:rsid w:val="00C2383B"/>
    <w:rsid w:val="00C238BB"/>
    <w:rsid w:val="00C23B71"/>
    <w:rsid w:val="00C23B76"/>
    <w:rsid w:val="00C23B82"/>
    <w:rsid w:val="00C23C72"/>
    <w:rsid w:val="00C23CDC"/>
    <w:rsid w:val="00C23D6D"/>
    <w:rsid w:val="00C23DDE"/>
    <w:rsid w:val="00C23FB7"/>
    <w:rsid w:val="00C24182"/>
    <w:rsid w:val="00C241CF"/>
    <w:rsid w:val="00C24220"/>
    <w:rsid w:val="00C2422E"/>
    <w:rsid w:val="00C24438"/>
    <w:rsid w:val="00C245B0"/>
    <w:rsid w:val="00C24707"/>
    <w:rsid w:val="00C247B5"/>
    <w:rsid w:val="00C24876"/>
    <w:rsid w:val="00C24A0A"/>
    <w:rsid w:val="00C24A29"/>
    <w:rsid w:val="00C24F3D"/>
    <w:rsid w:val="00C251B0"/>
    <w:rsid w:val="00C25239"/>
    <w:rsid w:val="00C25302"/>
    <w:rsid w:val="00C253E6"/>
    <w:rsid w:val="00C25459"/>
    <w:rsid w:val="00C25492"/>
    <w:rsid w:val="00C25587"/>
    <w:rsid w:val="00C25658"/>
    <w:rsid w:val="00C25738"/>
    <w:rsid w:val="00C25986"/>
    <w:rsid w:val="00C25B04"/>
    <w:rsid w:val="00C25B54"/>
    <w:rsid w:val="00C25B6A"/>
    <w:rsid w:val="00C25E48"/>
    <w:rsid w:val="00C25ED9"/>
    <w:rsid w:val="00C25F9A"/>
    <w:rsid w:val="00C25FEC"/>
    <w:rsid w:val="00C26026"/>
    <w:rsid w:val="00C2608A"/>
    <w:rsid w:val="00C26167"/>
    <w:rsid w:val="00C26485"/>
    <w:rsid w:val="00C26626"/>
    <w:rsid w:val="00C2663E"/>
    <w:rsid w:val="00C2670B"/>
    <w:rsid w:val="00C267AE"/>
    <w:rsid w:val="00C267FC"/>
    <w:rsid w:val="00C26802"/>
    <w:rsid w:val="00C26841"/>
    <w:rsid w:val="00C2697C"/>
    <w:rsid w:val="00C26A31"/>
    <w:rsid w:val="00C26A9F"/>
    <w:rsid w:val="00C26AEB"/>
    <w:rsid w:val="00C26C9B"/>
    <w:rsid w:val="00C26D63"/>
    <w:rsid w:val="00C26D8A"/>
    <w:rsid w:val="00C26DD9"/>
    <w:rsid w:val="00C26EC9"/>
    <w:rsid w:val="00C26EDF"/>
    <w:rsid w:val="00C27129"/>
    <w:rsid w:val="00C271C3"/>
    <w:rsid w:val="00C275A3"/>
    <w:rsid w:val="00C275A8"/>
    <w:rsid w:val="00C2765F"/>
    <w:rsid w:val="00C276CA"/>
    <w:rsid w:val="00C2776B"/>
    <w:rsid w:val="00C277F0"/>
    <w:rsid w:val="00C27908"/>
    <w:rsid w:val="00C27A0D"/>
    <w:rsid w:val="00C27A36"/>
    <w:rsid w:val="00C3062D"/>
    <w:rsid w:val="00C30716"/>
    <w:rsid w:val="00C3074B"/>
    <w:rsid w:val="00C307D8"/>
    <w:rsid w:val="00C30AD6"/>
    <w:rsid w:val="00C30B2E"/>
    <w:rsid w:val="00C30B91"/>
    <w:rsid w:val="00C30C24"/>
    <w:rsid w:val="00C30F45"/>
    <w:rsid w:val="00C311B2"/>
    <w:rsid w:val="00C315D9"/>
    <w:rsid w:val="00C31677"/>
    <w:rsid w:val="00C31844"/>
    <w:rsid w:val="00C318AB"/>
    <w:rsid w:val="00C31990"/>
    <w:rsid w:val="00C31BDB"/>
    <w:rsid w:val="00C31C21"/>
    <w:rsid w:val="00C31D09"/>
    <w:rsid w:val="00C31FEF"/>
    <w:rsid w:val="00C3216D"/>
    <w:rsid w:val="00C3219B"/>
    <w:rsid w:val="00C32278"/>
    <w:rsid w:val="00C32513"/>
    <w:rsid w:val="00C32887"/>
    <w:rsid w:val="00C3294A"/>
    <w:rsid w:val="00C3298B"/>
    <w:rsid w:val="00C32AA0"/>
    <w:rsid w:val="00C32B47"/>
    <w:rsid w:val="00C32D4F"/>
    <w:rsid w:val="00C32E94"/>
    <w:rsid w:val="00C32FB7"/>
    <w:rsid w:val="00C33052"/>
    <w:rsid w:val="00C331D3"/>
    <w:rsid w:val="00C33387"/>
    <w:rsid w:val="00C33467"/>
    <w:rsid w:val="00C334E3"/>
    <w:rsid w:val="00C33533"/>
    <w:rsid w:val="00C33552"/>
    <w:rsid w:val="00C3358E"/>
    <w:rsid w:val="00C335AC"/>
    <w:rsid w:val="00C335CF"/>
    <w:rsid w:val="00C33639"/>
    <w:rsid w:val="00C33739"/>
    <w:rsid w:val="00C33983"/>
    <w:rsid w:val="00C33BD0"/>
    <w:rsid w:val="00C33CF5"/>
    <w:rsid w:val="00C33D06"/>
    <w:rsid w:val="00C33F40"/>
    <w:rsid w:val="00C340C2"/>
    <w:rsid w:val="00C340FA"/>
    <w:rsid w:val="00C342DA"/>
    <w:rsid w:val="00C3432D"/>
    <w:rsid w:val="00C34384"/>
    <w:rsid w:val="00C34624"/>
    <w:rsid w:val="00C34640"/>
    <w:rsid w:val="00C347F2"/>
    <w:rsid w:val="00C34822"/>
    <w:rsid w:val="00C34867"/>
    <w:rsid w:val="00C34A10"/>
    <w:rsid w:val="00C34B83"/>
    <w:rsid w:val="00C34BA8"/>
    <w:rsid w:val="00C34C57"/>
    <w:rsid w:val="00C35090"/>
    <w:rsid w:val="00C350AA"/>
    <w:rsid w:val="00C352EA"/>
    <w:rsid w:val="00C3556F"/>
    <w:rsid w:val="00C355A8"/>
    <w:rsid w:val="00C355D5"/>
    <w:rsid w:val="00C355FA"/>
    <w:rsid w:val="00C35732"/>
    <w:rsid w:val="00C3579A"/>
    <w:rsid w:val="00C3582F"/>
    <w:rsid w:val="00C35946"/>
    <w:rsid w:val="00C3599E"/>
    <w:rsid w:val="00C359AA"/>
    <w:rsid w:val="00C35A33"/>
    <w:rsid w:val="00C35AA1"/>
    <w:rsid w:val="00C35EE7"/>
    <w:rsid w:val="00C35FB3"/>
    <w:rsid w:val="00C360F2"/>
    <w:rsid w:val="00C36154"/>
    <w:rsid w:val="00C36168"/>
    <w:rsid w:val="00C361E2"/>
    <w:rsid w:val="00C36205"/>
    <w:rsid w:val="00C36208"/>
    <w:rsid w:val="00C364E8"/>
    <w:rsid w:val="00C365C2"/>
    <w:rsid w:val="00C36612"/>
    <w:rsid w:val="00C36742"/>
    <w:rsid w:val="00C36792"/>
    <w:rsid w:val="00C36872"/>
    <w:rsid w:val="00C368AD"/>
    <w:rsid w:val="00C368CA"/>
    <w:rsid w:val="00C36A26"/>
    <w:rsid w:val="00C36A7B"/>
    <w:rsid w:val="00C36B1C"/>
    <w:rsid w:val="00C36C9D"/>
    <w:rsid w:val="00C36D86"/>
    <w:rsid w:val="00C36DEF"/>
    <w:rsid w:val="00C36F9E"/>
    <w:rsid w:val="00C370CA"/>
    <w:rsid w:val="00C3710D"/>
    <w:rsid w:val="00C3713B"/>
    <w:rsid w:val="00C37404"/>
    <w:rsid w:val="00C374A9"/>
    <w:rsid w:val="00C374AA"/>
    <w:rsid w:val="00C3753F"/>
    <w:rsid w:val="00C377EC"/>
    <w:rsid w:val="00C37971"/>
    <w:rsid w:val="00C37A4F"/>
    <w:rsid w:val="00C37B4A"/>
    <w:rsid w:val="00C37B4E"/>
    <w:rsid w:val="00C37B78"/>
    <w:rsid w:val="00C37C6C"/>
    <w:rsid w:val="00C37DB8"/>
    <w:rsid w:val="00C37DDB"/>
    <w:rsid w:val="00C37E94"/>
    <w:rsid w:val="00C37EB8"/>
    <w:rsid w:val="00C401C8"/>
    <w:rsid w:val="00C402FB"/>
    <w:rsid w:val="00C402FF"/>
    <w:rsid w:val="00C4031D"/>
    <w:rsid w:val="00C40439"/>
    <w:rsid w:val="00C404B9"/>
    <w:rsid w:val="00C404D4"/>
    <w:rsid w:val="00C406F9"/>
    <w:rsid w:val="00C40830"/>
    <w:rsid w:val="00C40845"/>
    <w:rsid w:val="00C40881"/>
    <w:rsid w:val="00C40958"/>
    <w:rsid w:val="00C40ABF"/>
    <w:rsid w:val="00C40D5D"/>
    <w:rsid w:val="00C40F6E"/>
    <w:rsid w:val="00C40F9E"/>
    <w:rsid w:val="00C40FF8"/>
    <w:rsid w:val="00C41192"/>
    <w:rsid w:val="00C411A0"/>
    <w:rsid w:val="00C412B3"/>
    <w:rsid w:val="00C41305"/>
    <w:rsid w:val="00C414E6"/>
    <w:rsid w:val="00C4161B"/>
    <w:rsid w:val="00C416A5"/>
    <w:rsid w:val="00C41701"/>
    <w:rsid w:val="00C41724"/>
    <w:rsid w:val="00C4180A"/>
    <w:rsid w:val="00C41931"/>
    <w:rsid w:val="00C419A5"/>
    <w:rsid w:val="00C419D1"/>
    <w:rsid w:val="00C419FA"/>
    <w:rsid w:val="00C41A36"/>
    <w:rsid w:val="00C41A74"/>
    <w:rsid w:val="00C41B11"/>
    <w:rsid w:val="00C41B5A"/>
    <w:rsid w:val="00C41BD7"/>
    <w:rsid w:val="00C41D3C"/>
    <w:rsid w:val="00C41E29"/>
    <w:rsid w:val="00C41EE0"/>
    <w:rsid w:val="00C42082"/>
    <w:rsid w:val="00C42129"/>
    <w:rsid w:val="00C421E0"/>
    <w:rsid w:val="00C4225D"/>
    <w:rsid w:val="00C4236E"/>
    <w:rsid w:val="00C42451"/>
    <w:rsid w:val="00C4261D"/>
    <w:rsid w:val="00C4264F"/>
    <w:rsid w:val="00C4269F"/>
    <w:rsid w:val="00C42733"/>
    <w:rsid w:val="00C432B5"/>
    <w:rsid w:val="00C43736"/>
    <w:rsid w:val="00C43820"/>
    <w:rsid w:val="00C43839"/>
    <w:rsid w:val="00C43974"/>
    <w:rsid w:val="00C43AAA"/>
    <w:rsid w:val="00C43DC0"/>
    <w:rsid w:val="00C43E52"/>
    <w:rsid w:val="00C44077"/>
    <w:rsid w:val="00C440F8"/>
    <w:rsid w:val="00C44244"/>
    <w:rsid w:val="00C4425E"/>
    <w:rsid w:val="00C442AB"/>
    <w:rsid w:val="00C442AC"/>
    <w:rsid w:val="00C446A4"/>
    <w:rsid w:val="00C44792"/>
    <w:rsid w:val="00C44AF3"/>
    <w:rsid w:val="00C44B31"/>
    <w:rsid w:val="00C44CE3"/>
    <w:rsid w:val="00C44D39"/>
    <w:rsid w:val="00C44D95"/>
    <w:rsid w:val="00C44DD8"/>
    <w:rsid w:val="00C44FC6"/>
    <w:rsid w:val="00C451B4"/>
    <w:rsid w:val="00C45220"/>
    <w:rsid w:val="00C45652"/>
    <w:rsid w:val="00C45875"/>
    <w:rsid w:val="00C45A0F"/>
    <w:rsid w:val="00C45A55"/>
    <w:rsid w:val="00C45AD4"/>
    <w:rsid w:val="00C45C98"/>
    <w:rsid w:val="00C45CF0"/>
    <w:rsid w:val="00C45D17"/>
    <w:rsid w:val="00C45DA7"/>
    <w:rsid w:val="00C45E15"/>
    <w:rsid w:val="00C45FE5"/>
    <w:rsid w:val="00C46294"/>
    <w:rsid w:val="00C462C1"/>
    <w:rsid w:val="00C46567"/>
    <w:rsid w:val="00C467E2"/>
    <w:rsid w:val="00C46856"/>
    <w:rsid w:val="00C468C9"/>
    <w:rsid w:val="00C46B8C"/>
    <w:rsid w:val="00C46C1F"/>
    <w:rsid w:val="00C46DF3"/>
    <w:rsid w:val="00C46E47"/>
    <w:rsid w:val="00C46F15"/>
    <w:rsid w:val="00C46FCF"/>
    <w:rsid w:val="00C470BC"/>
    <w:rsid w:val="00C47197"/>
    <w:rsid w:val="00C472D8"/>
    <w:rsid w:val="00C472F0"/>
    <w:rsid w:val="00C47481"/>
    <w:rsid w:val="00C474B3"/>
    <w:rsid w:val="00C4779B"/>
    <w:rsid w:val="00C47866"/>
    <w:rsid w:val="00C478B7"/>
    <w:rsid w:val="00C47A8A"/>
    <w:rsid w:val="00C47B04"/>
    <w:rsid w:val="00C47E8C"/>
    <w:rsid w:val="00C47EAB"/>
    <w:rsid w:val="00C47F54"/>
    <w:rsid w:val="00C47F90"/>
    <w:rsid w:val="00C500ED"/>
    <w:rsid w:val="00C501DD"/>
    <w:rsid w:val="00C502F2"/>
    <w:rsid w:val="00C50603"/>
    <w:rsid w:val="00C5070E"/>
    <w:rsid w:val="00C50B8F"/>
    <w:rsid w:val="00C50BDB"/>
    <w:rsid w:val="00C50C08"/>
    <w:rsid w:val="00C50CFB"/>
    <w:rsid w:val="00C50DDF"/>
    <w:rsid w:val="00C50EAB"/>
    <w:rsid w:val="00C50F74"/>
    <w:rsid w:val="00C51036"/>
    <w:rsid w:val="00C5111A"/>
    <w:rsid w:val="00C51374"/>
    <w:rsid w:val="00C5138B"/>
    <w:rsid w:val="00C51436"/>
    <w:rsid w:val="00C51464"/>
    <w:rsid w:val="00C5162F"/>
    <w:rsid w:val="00C5193B"/>
    <w:rsid w:val="00C51A4D"/>
    <w:rsid w:val="00C51AC7"/>
    <w:rsid w:val="00C51D43"/>
    <w:rsid w:val="00C51F8F"/>
    <w:rsid w:val="00C5206E"/>
    <w:rsid w:val="00C522D0"/>
    <w:rsid w:val="00C522D7"/>
    <w:rsid w:val="00C5235D"/>
    <w:rsid w:val="00C523D9"/>
    <w:rsid w:val="00C52514"/>
    <w:rsid w:val="00C52763"/>
    <w:rsid w:val="00C527C5"/>
    <w:rsid w:val="00C5284A"/>
    <w:rsid w:val="00C52852"/>
    <w:rsid w:val="00C52A21"/>
    <w:rsid w:val="00C52A2B"/>
    <w:rsid w:val="00C52B54"/>
    <w:rsid w:val="00C52BAF"/>
    <w:rsid w:val="00C52D35"/>
    <w:rsid w:val="00C52F82"/>
    <w:rsid w:val="00C52FA1"/>
    <w:rsid w:val="00C53062"/>
    <w:rsid w:val="00C530BB"/>
    <w:rsid w:val="00C532CC"/>
    <w:rsid w:val="00C532F1"/>
    <w:rsid w:val="00C5340A"/>
    <w:rsid w:val="00C53443"/>
    <w:rsid w:val="00C534AA"/>
    <w:rsid w:val="00C534E3"/>
    <w:rsid w:val="00C534FB"/>
    <w:rsid w:val="00C53712"/>
    <w:rsid w:val="00C53772"/>
    <w:rsid w:val="00C53AA8"/>
    <w:rsid w:val="00C53BE1"/>
    <w:rsid w:val="00C53C4A"/>
    <w:rsid w:val="00C53C5F"/>
    <w:rsid w:val="00C53CFE"/>
    <w:rsid w:val="00C53D34"/>
    <w:rsid w:val="00C53D8E"/>
    <w:rsid w:val="00C53FDB"/>
    <w:rsid w:val="00C54086"/>
    <w:rsid w:val="00C540DD"/>
    <w:rsid w:val="00C5439E"/>
    <w:rsid w:val="00C5459F"/>
    <w:rsid w:val="00C545FB"/>
    <w:rsid w:val="00C5469E"/>
    <w:rsid w:val="00C5491E"/>
    <w:rsid w:val="00C54ADF"/>
    <w:rsid w:val="00C54BD1"/>
    <w:rsid w:val="00C54CC0"/>
    <w:rsid w:val="00C54D7E"/>
    <w:rsid w:val="00C54E22"/>
    <w:rsid w:val="00C54E98"/>
    <w:rsid w:val="00C54FC2"/>
    <w:rsid w:val="00C5516F"/>
    <w:rsid w:val="00C552AE"/>
    <w:rsid w:val="00C552D7"/>
    <w:rsid w:val="00C552E7"/>
    <w:rsid w:val="00C553D7"/>
    <w:rsid w:val="00C55470"/>
    <w:rsid w:val="00C55537"/>
    <w:rsid w:val="00C5558A"/>
    <w:rsid w:val="00C55642"/>
    <w:rsid w:val="00C55796"/>
    <w:rsid w:val="00C5588E"/>
    <w:rsid w:val="00C558E6"/>
    <w:rsid w:val="00C55994"/>
    <w:rsid w:val="00C55B8B"/>
    <w:rsid w:val="00C55E02"/>
    <w:rsid w:val="00C55F60"/>
    <w:rsid w:val="00C5615C"/>
    <w:rsid w:val="00C56173"/>
    <w:rsid w:val="00C56256"/>
    <w:rsid w:val="00C562E7"/>
    <w:rsid w:val="00C5648B"/>
    <w:rsid w:val="00C564BB"/>
    <w:rsid w:val="00C564DA"/>
    <w:rsid w:val="00C56676"/>
    <w:rsid w:val="00C56755"/>
    <w:rsid w:val="00C567E3"/>
    <w:rsid w:val="00C56877"/>
    <w:rsid w:val="00C56A3E"/>
    <w:rsid w:val="00C56C35"/>
    <w:rsid w:val="00C56CCC"/>
    <w:rsid w:val="00C56CF4"/>
    <w:rsid w:val="00C56D8E"/>
    <w:rsid w:val="00C56D98"/>
    <w:rsid w:val="00C56E05"/>
    <w:rsid w:val="00C56E3E"/>
    <w:rsid w:val="00C56F8B"/>
    <w:rsid w:val="00C57045"/>
    <w:rsid w:val="00C57184"/>
    <w:rsid w:val="00C57203"/>
    <w:rsid w:val="00C57204"/>
    <w:rsid w:val="00C57242"/>
    <w:rsid w:val="00C57365"/>
    <w:rsid w:val="00C573D3"/>
    <w:rsid w:val="00C57459"/>
    <w:rsid w:val="00C575AD"/>
    <w:rsid w:val="00C57890"/>
    <w:rsid w:val="00C578FA"/>
    <w:rsid w:val="00C57961"/>
    <w:rsid w:val="00C57B73"/>
    <w:rsid w:val="00C57D00"/>
    <w:rsid w:val="00C57D91"/>
    <w:rsid w:val="00C57EE4"/>
    <w:rsid w:val="00C57F5D"/>
    <w:rsid w:val="00C60009"/>
    <w:rsid w:val="00C602FA"/>
    <w:rsid w:val="00C603AA"/>
    <w:rsid w:val="00C603B9"/>
    <w:rsid w:val="00C6049E"/>
    <w:rsid w:val="00C604E0"/>
    <w:rsid w:val="00C6055E"/>
    <w:rsid w:val="00C606D9"/>
    <w:rsid w:val="00C608E0"/>
    <w:rsid w:val="00C608F2"/>
    <w:rsid w:val="00C60980"/>
    <w:rsid w:val="00C60A94"/>
    <w:rsid w:val="00C60AFB"/>
    <w:rsid w:val="00C60B5B"/>
    <w:rsid w:val="00C60D7E"/>
    <w:rsid w:val="00C60DCC"/>
    <w:rsid w:val="00C60FAB"/>
    <w:rsid w:val="00C60FFF"/>
    <w:rsid w:val="00C61048"/>
    <w:rsid w:val="00C610F4"/>
    <w:rsid w:val="00C6111A"/>
    <w:rsid w:val="00C6119D"/>
    <w:rsid w:val="00C61415"/>
    <w:rsid w:val="00C6143D"/>
    <w:rsid w:val="00C615B5"/>
    <w:rsid w:val="00C61B4B"/>
    <w:rsid w:val="00C61C26"/>
    <w:rsid w:val="00C61C2E"/>
    <w:rsid w:val="00C61CB7"/>
    <w:rsid w:val="00C61F38"/>
    <w:rsid w:val="00C61F5F"/>
    <w:rsid w:val="00C61FAB"/>
    <w:rsid w:val="00C620A9"/>
    <w:rsid w:val="00C621B5"/>
    <w:rsid w:val="00C621F8"/>
    <w:rsid w:val="00C62436"/>
    <w:rsid w:val="00C62688"/>
    <w:rsid w:val="00C626BD"/>
    <w:rsid w:val="00C627A0"/>
    <w:rsid w:val="00C62842"/>
    <w:rsid w:val="00C6286C"/>
    <w:rsid w:val="00C629FD"/>
    <w:rsid w:val="00C62A8D"/>
    <w:rsid w:val="00C62C69"/>
    <w:rsid w:val="00C62C8F"/>
    <w:rsid w:val="00C62CB0"/>
    <w:rsid w:val="00C62D8B"/>
    <w:rsid w:val="00C62DB0"/>
    <w:rsid w:val="00C630E0"/>
    <w:rsid w:val="00C634B7"/>
    <w:rsid w:val="00C63529"/>
    <w:rsid w:val="00C635DE"/>
    <w:rsid w:val="00C6377D"/>
    <w:rsid w:val="00C637CD"/>
    <w:rsid w:val="00C63848"/>
    <w:rsid w:val="00C639AF"/>
    <w:rsid w:val="00C63AC3"/>
    <w:rsid w:val="00C63AD5"/>
    <w:rsid w:val="00C63AF8"/>
    <w:rsid w:val="00C63BB0"/>
    <w:rsid w:val="00C63BF6"/>
    <w:rsid w:val="00C63C1B"/>
    <w:rsid w:val="00C63FCD"/>
    <w:rsid w:val="00C64057"/>
    <w:rsid w:val="00C641C3"/>
    <w:rsid w:val="00C641D4"/>
    <w:rsid w:val="00C641F1"/>
    <w:rsid w:val="00C641F5"/>
    <w:rsid w:val="00C64672"/>
    <w:rsid w:val="00C64733"/>
    <w:rsid w:val="00C64773"/>
    <w:rsid w:val="00C647A6"/>
    <w:rsid w:val="00C647B1"/>
    <w:rsid w:val="00C6481C"/>
    <w:rsid w:val="00C649E2"/>
    <w:rsid w:val="00C64D9B"/>
    <w:rsid w:val="00C64E4D"/>
    <w:rsid w:val="00C64E53"/>
    <w:rsid w:val="00C64EDD"/>
    <w:rsid w:val="00C65010"/>
    <w:rsid w:val="00C650C7"/>
    <w:rsid w:val="00C65224"/>
    <w:rsid w:val="00C65251"/>
    <w:rsid w:val="00C6535B"/>
    <w:rsid w:val="00C654B5"/>
    <w:rsid w:val="00C65969"/>
    <w:rsid w:val="00C659AC"/>
    <w:rsid w:val="00C659EA"/>
    <w:rsid w:val="00C65A71"/>
    <w:rsid w:val="00C65B25"/>
    <w:rsid w:val="00C65BDE"/>
    <w:rsid w:val="00C65BFA"/>
    <w:rsid w:val="00C66115"/>
    <w:rsid w:val="00C661BA"/>
    <w:rsid w:val="00C661D7"/>
    <w:rsid w:val="00C6658C"/>
    <w:rsid w:val="00C666EB"/>
    <w:rsid w:val="00C66892"/>
    <w:rsid w:val="00C668CF"/>
    <w:rsid w:val="00C66B90"/>
    <w:rsid w:val="00C66C08"/>
    <w:rsid w:val="00C66C09"/>
    <w:rsid w:val="00C66C80"/>
    <w:rsid w:val="00C66CE9"/>
    <w:rsid w:val="00C66FD9"/>
    <w:rsid w:val="00C67030"/>
    <w:rsid w:val="00C6703A"/>
    <w:rsid w:val="00C670FD"/>
    <w:rsid w:val="00C6710A"/>
    <w:rsid w:val="00C67284"/>
    <w:rsid w:val="00C67360"/>
    <w:rsid w:val="00C673AE"/>
    <w:rsid w:val="00C673C7"/>
    <w:rsid w:val="00C67410"/>
    <w:rsid w:val="00C67619"/>
    <w:rsid w:val="00C67693"/>
    <w:rsid w:val="00C67752"/>
    <w:rsid w:val="00C677D6"/>
    <w:rsid w:val="00C67826"/>
    <w:rsid w:val="00C678FE"/>
    <w:rsid w:val="00C67957"/>
    <w:rsid w:val="00C67A60"/>
    <w:rsid w:val="00C67A8F"/>
    <w:rsid w:val="00C67AAB"/>
    <w:rsid w:val="00C67ABC"/>
    <w:rsid w:val="00C67AD6"/>
    <w:rsid w:val="00C67D84"/>
    <w:rsid w:val="00C67DB3"/>
    <w:rsid w:val="00C67DEB"/>
    <w:rsid w:val="00C67ECE"/>
    <w:rsid w:val="00C67EEE"/>
    <w:rsid w:val="00C67EF4"/>
    <w:rsid w:val="00C7007C"/>
    <w:rsid w:val="00C70084"/>
    <w:rsid w:val="00C7012C"/>
    <w:rsid w:val="00C7016D"/>
    <w:rsid w:val="00C70287"/>
    <w:rsid w:val="00C7066B"/>
    <w:rsid w:val="00C706CA"/>
    <w:rsid w:val="00C707DB"/>
    <w:rsid w:val="00C70836"/>
    <w:rsid w:val="00C7086A"/>
    <w:rsid w:val="00C70873"/>
    <w:rsid w:val="00C708DA"/>
    <w:rsid w:val="00C7090E"/>
    <w:rsid w:val="00C70975"/>
    <w:rsid w:val="00C709C5"/>
    <w:rsid w:val="00C709D6"/>
    <w:rsid w:val="00C709FF"/>
    <w:rsid w:val="00C70A63"/>
    <w:rsid w:val="00C70C9C"/>
    <w:rsid w:val="00C70CA7"/>
    <w:rsid w:val="00C70D65"/>
    <w:rsid w:val="00C70F61"/>
    <w:rsid w:val="00C70F6D"/>
    <w:rsid w:val="00C70FD4"/>
    <w:rsid w:val="00C70FE8"/>
    <w:rsid w:val="00C71177"/>
    <w:rsid w:val="00C7135F"/>
    <w:rsid w:val="00C71755"/>
    <w:rsid w:val="00C717C3"/>
    <w:rsid w:val="00C717CB"/>
    <w:rsid w:val="00C717D8"/>
    <w:rsid w:val="00C718F6"/>
    <w:rsid w:val="00C71950"/>
    <w:rsid w:val="00C71A30"/>
    <w:rsid w:val="00C71AB7"/>
    <w:rsid w:val="00C71B1F"/>
    <w:rsid w:val="00C71B3E"/>
    <w:rsid w:val="00C71C18"/>
    <w:rsid w:val="00C71D9E"/>
    <w:rsid w:val="00C71DA5"/>
    <w:rsid w:val="00C71E5C"/>
    <w:rsid w:val="00C71F89"/>
    <w:rsid w:val="00C71FB5"/>
    <w:rsid w:val="00C72059"/>
    <w:rsid w:val="00C7208F"/>
    <w:rsid w:val="00C720C7"/>
    <w:rsid w:val="00C72212"/>
    <w:rsid w:val="00C722F1"/>
    <w:rsid w:val="00C722F7"/>
    <w:rsid w:val="00C7236D"/>
    <w:rsid w:val="00C723B5"/>
    <w:rsid w:val="00C725A4"/>
    <w:rsid w:val="00C7280D"/>
    <w:rsid w:val="00C72812"/>
    <w:rsid w:val="00C7289C"/>
    <w:rsid w:val="00C72A79"/>
    <w:rsid w:val="00C72ABD"/>
    <w:rsid w:val="00C72B88"/>
    <w:rsid w:val="00C72C35"/>
    <w:rsid w:val="00C72D5A"/>
    <w:rsid w:val="00C72DC7"/>
    <w:rsid w:val="00C72F27"/>
    <w:rsid w:val="00C72F46"/>
    <w:rsid w:val="00C72F76"/>
    <w:rsid w:val="00C73149"/>
    <w:rsid w:val="00C73484"/>
    <w:rsid w:val="00C734C3"/>
    <w:rsid w:val="00C73592"/>
    <w:rsid w:val="00C73630"/>
    <w:rsid w:val="00C73685"/>
    <w:rsid w:val="00C738B5"/>
    <w:rsid w:val="00C73A12"/>
    <w:rsid w:val="00C73A26"/>
    <w:rsid w:val="00C73A7A"/>
    <w:rsid w:val="00C73A89"/>
    <w:rsid w:val="00C73AB6"/>
    <w:rsid w:val="00C73ABB"/>
    <w:rsid w:val="00C73BFF"/>
    <w:rsid w:val="00C73C5C"/>
    <w:rsid w:val="00C73CDE"/>
    <w:rsid w:val="00C73D69"/>
    <w:rsid w:val="00C73E84"/>
    <w:rsid w:val="00C73F19"/>
    <w:rsid w:val="00C73F7D"/>
    <w:rsid w:val="00C741C9"/>
    <w:rsid w:val="00C74294"/>
    <w:rsid w:val="00C74404"/>
    <w:rsid w:val="00C744F2"/>
    <w:rsid w:val="00C74532"/>
    <w:rsid w:val="00C745EF"/>
    <w:rsid w:val="00C74655"/>
    <w:rsid w:val="00C7477C"/>
    <w:rsid w:val="00C747BA"/>
    <w:rsid w:val="00C749FB"/>
    <w:rsid w:val="00C74A0A"/>
    <w:rsid w:val="00C74B3C"/>
    <w:rsid w:val="00C74B77"/>
    <w:rsid w:val="00C74BAA"/>
    <w:rsid w:val="00C74C1A"/>
    <w:rsid w:val="00C74CE2"/>
    <w:rsid w:val="00C74F0C"/>
    <w:rsid w:val="00C74F2A"/>
    <w:rsid w:val="00C75148"/>
    <w:rsid w:val="00C7526B"/>
    <w:rsid w:val="00C75606"/>
    <w:rsid w:val="00C757BC"/>
    <w:rsid w:val="00C757E2"/>
    <w:rsid w:val="00C7581A"/>
    <w:rsid w:val="00C7591B"/>
    <w:rsid w:val="00C759B2"/>
    <w:rsid w:val="00C75A17"/>
    <w:rsid w:val="00C75A8A"/>
    <w:rsid w:val="00C75B20"/>
    <w:rsid w:val="00C75C3C"/>
    <w:rsid w:val="00C75C40"/>
    <w:rsid w:val="00C75DE8"/>
    <w:rsid w:val="00C75EA4"/>
    <w:rsid w:val="00C75F0D"/>
    <w:rsid w:val="00C761A7"/>
    <w:rsid w:val="00C763D3"/>
    <w:rsid w:val="00C76450"/>
    <w:rsid w:val="00C7645F"/>
    <w:rsid w:val="00C76894"/>
    <w:rsid w:val="00C769C3"/>
    <w:rsid w:val="00C76B88"/>
    <w:rsid w:val="00C76C79"/>
    <w:rsid w:val="00C76CBC"/>
    <w:rsid w:val="00C76D72"/>
    <w:rsid w:val="00C76E6D"/>
    <w:rsid w:val="00C76F16"/>
    <w:rsid w:val="00C76FE1"/>
    <w:rsid w:val="00C76FEF"/>
    <w:rsid w:val="00C770D9"/>
    <w:rsid w:val="00C7711D"/>
    <w:rsid w:val="00C7766C"/>
    <w:rsid w:val="00C776D6"/>
    <w:rsid w:val="00C776E1"/>
    <w:rsid w:val="00C77740"/>
    <w:rsid w:val="00C7787F"/>
    <w:rsid w:val="00C77886"/>
    <w:rsid w:val="00C77932"/>
    <w:rsid w:val="00C7795D"/>
    <w:rsid w:val="00C77989"/>
    <w:rsid w:val="00C779C2"/>
    <w:rsid w:val="00C77A7D"/>
    <w:rsid w:val="00C77ACF"/>
    <w:rsid w:val="00C77B5F"/>
    <w:rsid w:val="00C77C44"/>
    <w:rsid w:val="00C77D78"/>
    <w:rsid w:val="00C77E15"/>
    <w:rsid w:val="00C77EBE"/>
    <w:rsid w:val="00C77EF7"/>
    <w:rsid w:val="00C77F90"/>
    <w:rsid w:val="00C77FB3"/>
    <w:rsid w:val="00C77FB8"/>
    <w:rsid w:val="00C80037"/>
    <w:rsid w:val="00C800BE"/>
    <w:rsid w:val="00C800DC"/>
    <w:rsid w:val="00C80424"/>
    <w:rsid w:val="00C80550"/>
    <w:rsid w:val="00C8059A"/>
    <w:rsid w:val="00C8074F"/>
    <w:rsid w:val="00C808F5"/>
    <w:rsid w:val="00C80B03"/>
    <w:rsid w:val="00C80B82"/>
    <w:rsid w:val="00C80B8E"/>
    <w:rsid w:val="00C80BA4"/>
    <w:rsid w:val="00C80BB2"/>
    <w:rsid w:val="00C80D8B"/>
    <w:rsid w:val="00C810E1"/>
    <w:rsid w:val="00C8114E"/>
    <w:rsid w:val="00C8117B"/>
    <w:rsid w:val="00C8124A"/>
    <w:rsid w:val="00C81412"/>
    <w:rsid w:val="00C8144B"/>
    <w:rsid w:val="00C81472"/>
    <w:rsid w:val="00C814EB"/>
    <w:rsid w:val="00C81726"/>
    <w:rsid w:val="00C8189F"/>
    <w:rsid w:val="00C81931"/>
    <w:rsid w:val="00C81A42"/>
    <w:rsid w:val="00C81A5F"/>
    <w:rsid w:val="00C81B05"/>
    <w:rsid w:val="00C81BF7"/>
    <w:rsid w:val="00C81C74"/>
    <w:rsid w:val="00C81FEE"/>
    <w:rsid w:val="00C82038"/>
    <w:rsid w:val="00C82106"/>
    <w:rsid w:val="00C8213B"/>
    <w:rsid w:val="00C82140"/>
    <w:rsid w:val="00C82591"/>
    <w:rsid w:val="00C825C6"/>
    <w:rsid w:val="00C825FB"/>
    <w:rsid w:val="00C82758"/>
    <w:rsid w:val="00C82862"/>
    <w:rsid w:val="00C8295C"/>
    <w:rsid w:val="00C8297A"/>
    <w:rsid w:val="00C82D70"/>
    <w:rsid w:val="00C82DBE"/>
    <w:rsid w:val="00C82E53"/>
    <w:rsid w:val="00C830C7"/>
    <w:rsid w:val="00C830D0"/>
    <w:rsid w:val="00C83327"/>
    <w:rsid w:val="00C83395"/>
    <w:rsid w:val="00C834B0"/>
    <w:rsid w:val="00C83532"/>
    <w:rsid w:val="00C835E3"/>
    <w:rsid w:val="00C835F1"/>
    <w:rsid w:val="00C835F3"/>
    <w:rsid w:val="00C8366A"/>
    <w:rsid w:val="00C836AF"/>
    <w:rsid w:val="00C836C6"/>
    <w:rsid w:val="00C83811"/>
    <w:rsid w:val="00C838A6"/>
    <w:rsid w:val="00C838BC"/>
    <w:rsid w:val="00C839D1"/>
    <w:rsid w:val="00C83A26"/>
    <w:rsid w:val="00C840B8"/>
    <w:rsid w:val="00C84143"/>
    <w:rsid w:val="00C8449D"/>
    <w:rsid w:val="00C8450D"/>
    <w:rsid w:val="00C845A9"/>
    <w:rsid w:val="00C84745"/>
    <w:rsid w:val="00C84747"/>
    <w:rsid w:val="00C84792"/>
    <w:rsid w:val="00C84794"/>
    <w:rsid w:val="00C847EE"/>
    <w:rsid w:val="00C84A96"/>
    <w:rsid w:val="00C84AD8"/>
    <w:rsid w:val="00C84B30"/>
    <w:rsid w:val="00C84B6E"/>
    <w:rsid w:val="00C84C8D"/>
    <w:rsid w:val="00C84E37"/>
    <w:rsid w:val="00C84E9D"/>
    <w:rsid w:val="00C84F5D"/>
    <w:rsid w:val="00C8512B"/>
    <w:rsid w:val="00C85350"/>
    <w:rsid w:val="00C8560D"/>
    <w:rsid w:val="00C8576B"/>
    <w:rsid w:val="00C857D5"/>
    <w:rsid w:val="00C8585F"/>
    <w:rsid w:val="00C85892"/>
    <w:rsid w:val="00C859DB"/>
    <w:rsid w:val="00C85A51"/>
    <w:rsid w:val="00C85AB1"/>
    <w:rsid w:val="00C85C36"/>
    <w:rsid w:val="00C85C4D"/>
    <w:rsid w:val="00C85DAE"/>
    <w:rsid w:val="00C85EE2"/>
    <w:rsid w:val="00C86021"/>
    <w:rsid w:val="00C86116"/>
    <w:rsid w:val="00C86125"/>
    <w:rsid w:val="00C8618F"/>
    <w:rsid w:val="00C8625F"/>
    <w:rsid w:val="00C86386"/>
    <w:rsid w:val="00C86562"/>
    <w:rsid w:val="00C865AA"/>
    <w:rsid w:val="00C865F6"/>
    <w:rsid w:val="00C866D1"/>
    <w:rsid w:val="00C86781"/>
    <w:rsid w:val="00C867AE"/>
    <w:rsid w:val="00C867F3"/>
    <w:rsid w:val="00C868AB"/>
    <w:rsid w:val="00C868DB"/>
    <w:rsid w:val="00C868F1"/>
    <w:rsid w:val="00C86AD3"/>
    <w:rsid w:val="00C86AD4"/>
    <w:rsid w:val="00C86B25"/>
    <w:rsid w:val="00C86C0E"/>
    <w:rsid w:val="00C86C8C"/>
    <w:rsid w:val="00C86D5B"/>
    <w:rsid w:val="00C86E1C"/>
    <w:rsid w:val="00C86F2A"/>
    <w:rsid w:val="00C86F6A"/>
    <w:rsid w:val="00C875A8"/>
    <w:rsid w:val="00C875AE"/>
    <w:rsid w:val="00C875E0"/>
    <w:rsid w:val="00C87807"/>
    <w:rsid w:val="00C878AD"/>
    <w:rsid w:val="00C878E9"/>
    <w:rsid w:val="00C87AF7"/>
    <w:rsid w:val="00C87C3C"/>
    <w:rsid w:val="00C87C93"/>
    <w:rsid w:val="00C87EC6"/>
    <w:rsid w:val="00C87FAC"/>
    <w:rsid w:val="00C900ED"/>
    <w:rsid w:val="00C9013B"/>
    <w:rsid w:val="00C902C1"/>
    <w:rsid w:val="00C9039E"/>
    <w:rsid w:val="00C903E8"/>
    <w:rsid w:val="00C90488"/>
    <w:rsid w:val="00C9062D"/>
    <w:rsid w:val="00C9064D"/>
    <w:rsid w:val="00C90702"/>
    <w:rsid w:val="00C907E5"/>
    <w:rsid w:val="00C909D1"/>
    <w:rsid w:val="00C90AA4"/>
    <w:rsid w:val="00C90B82"/>
    <w:rsid w:val="00C90BB8"/>
    <w:rsid w:val="00C90CAB"/>
    <w:rsid w:val="00C90D11"/>
    <w:rsid w:val="00C90D24"/>
    <w:rsid w:val="00C90DA1"/>
    <w:rsid w:val="00C90DC0"/>
    <w:rsid w:val="00C90E00"/>
    <w:rsid w:val="00C91089"/>
    <w:rsid w:val="00C912E2"/>
    <w:rsid w:val="00C913D2"/>
    <w:rsid w:val="00C91568"/>
    <w:rsid w:val="00C915FD"/>
    <w:rsid w:val="00C916B4"/>
    <w:rsid w:val="00C91760"/>
    <w:rsid w:val="00C918D1"/>
    <w:rsid w:val="00C9197F"/>
    <w:rsid w:val="00C91A3F"/>
    <w:rsid w:val="00C91A68"/>
    <w:rsid w:val="00C91AC3"/>
    <w:rsid w:val="00C91B9B"/>
    <w:rsid w:val="00C91C69"/>
    <w:rsid w:val="00C91FE9"/>
    <w:rsid w:val="00C920B9"/>
    <w:rsid w:val="00C9245A"/>
    <w:rsid w:val="00C9248D"/>
    <w:rsid w:val="00C9260B"/>
    <w:rsid w:val="00C9272D"/>
    <w:rsid w:val="00C9277B"/>
    <w:rsid w:val="00C92A58"/>
    <w:rsid w:val="00C92AC1"/>
    <w:rsid w:val="00C92F4F"/>
    <w:rsid w:val="00C930A0"/>
    <w:rsid w:val="00C93139"/>
    <w:rsid w:val="00C93202"/>
    <w:rsid w:val="00C932F4"/>
    <w:rsid w:val="00C93375"/>
    <w:rsid w:val="00C935BD"/>
    <w:rsid w:val="00C93718"/>
    <w:rsid w:val="00C937F8"/>
    <w:rsid w:val="00C9398E"/>
    <w:rsid w:val="00C9399E"/>
    <w:rsid w:val="00C93BB7"/>
    <w:rsid w:val="00C93C54"/>
    <w:rsid w:val="00C93C77"/>
    <w:rsid w:val="00C93C85"/>
    <w:rsid w:val="00C93DC8"/>
    <w:rsid w:val="00C93F5C"/>
    <w:rsid w:val="00C9438D"/>
    <w:rsid w:val="00C943CA"/>
    <w:rsid w:val="00C9454F"/>
    <w:rsid w:val="00C94675"/>
    <w:rsid w:val="00C9479A"/>
    <w:rsid w:val="00C949BA"/>
    <w:rsid w:val="00C94AFC"/>
    <w:rsid w:val="00C94B51"/>
    <w:rsid w:val="00C94C1F"/>
    <w:rsid w:val="00C94CCB"/>
    <w:rsid w:val="00C94DB6"/>
    <w:rsid w:val="00C94FC0"/>
    <w:rsid w:val="00C95000"/>
    <w:rsid w:val="00C95055"/>
    <w:rsid w:val="00C950ED"/>
    <w:rsid w:val="00C951B5"/>
    <w:rsid w:val="00C951E5"/>
    <w:rsid w:val="00C9524C"/>
    <w:rsid w:val="00C95366"/>
    <w:rsid w:val="00C9567E"/>
    <w:rsid w:val="00C956E6"/>
    <w:rsid w:val="00C95750"/>
    <w:rsid w:val="00C958A7"/>
    <w:rsid w:val="00C95977"/>
    <w:rsid w:val="00C95C43"/>
    <w:rsid w:val="00C95E47"/>
    <w:rsid w:val="00C95EEB"/>
    <w:rsid w:val="00C961EF"/>
    <w:rsid w:val="00C9620B"/>
    <w:rsid w:val="00C96281"/>
    <w:rsid w:val="00C9637F"/>
    <w:rsid w:val="00C963D2"/>
    <w:rsid w:val="00C96514"/>
    <w:rsid w:val="00C9656F"/>
    <w:rsid w:val="00C966EE"/>
    <w:rsid w:val="00C9681B"/>
    <w:rsid w:val="00C96839"/>
    <w:rsid w:val="00C96919"/>
    <w:rsid w:val="00C969D5"/>
    <w:rsid w:val="00C96A91"/>
    <w:rsid w:val="00C96D57"/>
    <w:rsid w:val="00C96D97"/>
    <w:rsid w:val="00C96DBA"/>
    <w:rsid w:val="00C96F4C"/>
    <w:rsid w:val="00C96F8D"/>
    <w:rsid w:val="00C96FBE"/>
    <w:rsid w:val="00C96FDD"/>
    <w:rsid w:val="00C9705F"/>
    <w:rsid w:val="00C97120"/>
    <w:rsid w:val="00C97147"/>
    <w:rsid w:val="00C97161"/>
    <w:rsid w:val="00C9716C"/>
    <w:rsid w:val="00C971A9"/>
    <w:rsid w:val="00C97211"/>
    <w:rsid w:val="00C9723C"/>
    <w:rsid w:val="00C9734D"/>
    <w:rsid w:val="00C9750F"/>
    <w:rsid w:val="00C97639"/>
    <w:rsid w:val="00C97645"/>
    <w:rsid w:val="00C976C1"/>
    <w:rsid w:val="00C976DF"/>
    <w:rsid w:val="00C9779E"/>
    <w:rsid w:val="00C97A81"/>
    <w:rsid w:val="00C97A92"/>
    <w:rsid w:val="00C97A97"/>
    <w:rsid w:val="00C97CED"/>
    <w:rsid w:val="00C97FF9"/>
    <w:rsid w:val="00CA0070"/>
    <w:rsid w:val="00CA020A"/>
    <w:rsid w:val="00CA022A"/>
    <w:rsid w:val="00CA038A"/>
    <w:rsid w:val="00CA0442"/>
    <w:rsid w:val="00CA04BA"/>
    <w:rsid w:val="00CA0690"/>
    <w:rsid w:val="00CA06F7"/>
    <w:rsid w:val="00CA0782"/>
    <w:rsid w:val="00CA0865"/>
    <w:rsid w:val="00CA0876"/>
    <w:rsid w:val="00CA0892"/>
    <w:rsid w:val="00CA08D2"/>
    <w:rsid w:val="00CA0941"/>
    <w:rsid w:val="00CA0C02"/>
    <w:rsid w:val="00CA0DB5"/>
    <w:rsid w:val="00CA0E75"/>
    <w:rsid w:val="00CA0EA7"/>
    <w:rsid w:val="00CA0EE0"/>
    <w:rsid w:val="00CA170A"/>
    <w:rsid w:val="00CA17AA"/>
    <w:rsid w:val="00CA1859"/>
    <w:rsid w:val="00CA1B12"/>
    <w:rsid w:val="00CA1B9A"/>
    <w:rsid w:val="00CA1D48"/>
    <w:rsid w:val="00CA1DE1"/>
    <w:rsid w:val="00CA1F22"/>
    <w:rsid w:val="00CA20CD"/>
    <w:rsid w:val="00CA22CB"/>
    <w:rsid w:val="00CA2305"/>
    <w:rsid w:val="00CA237A"/>
    <w:rsid w:val="00CA2652"/>
    <w:rsid w:val="00CA26A2"/>
    <w:rsid w:val="00CA27A2"/>
    <w:rsid w:val="00CA2802"/>
    <w:rsid w:val="00CA29EA"/>
    <w:rsid w:val="00CA2A77"/>
    <w:rsid w:val="00CA2B03"/>
    <w:rsid w:val="00CA2B85"/>
    <w:rsid w:val="00CA2CB0"/>
    <w:rsid w:val="00CA2D1F"/>
    <w:rsid w:val="00CA2E38"/>
    <w:rsid w:val="00CA2EEB"/>
    <w:rsid w:val="00CA3041"/>
    <w:rsid w:val="00CA3059"/>
    <w:rsid w:val="00CA315B"/>
    <w:rsid w:val="00CA3173"/>
    <w:rsid w:val="00CA3215"/>
    <w:rsid w:val="00CA3262"/>
    <w:rsid w:val="00CA3273"/>
    <w:rsid w:val="00CA3324"/>
    <w:rsid w:val="00CA3346"/>
    <w:rsid w:val="00CA350A"/>
    <w:rsid w:val="00CA372E"/>
    <w:rsid w:val="00CA38CD"/>
    <w:rsid w:val="00CA3B06"/>
    <w:rsid w:val="00CA3BB8"/>
    <w:rsid w:val="00CA3C8C"/>
    <w:rsid w:val="00CA3E27"/>
    <w:rsid w:val="00CA4060"/>
    <w:rsid w:val="00CA41AB"/>
    <w:rsid w:val="00CA4223"/>
    <w:rsid w:val="00CA43D2"/>
    <w:rsid w:val="00CA440C"/>
    <w:rsid w:val="00CA441C"/>
    <w:rsid w:val="00CA444B"/>
    <w:rsid w:val="00CA4562"/>
    <w:rsid w:val="00CA45B0"/>
    <w:rsid w:val="00CA45B4"/>
    <w:rsid w:val="00CA4644"/>
    <w:rsid w:val="00CA4709"/>
    <w:rsid w:val="00CA4725"/>
    <w:rsid w:val="00CA481E"/>
    <w:rsid w:val="00CA4A29"/>
    <w:rsid w:val="00CA4CA5"/>
    <w:rsid w:val="00CA4EC0"/>
    <w:rsid w:val="00CA4F4A"/>
    <w:rsid w:val="00CA5006"/>
    <w:rsid w:val="00CA5179"/>
    <w:rsid w:val="00CA5183"/>
    <w:rsid w:val="00CA52DC"/>
    <w:rsid w:val="00CA52E2"/>
    <w:rsid w:val="00CA5371"/>
    <w:rsid w:val="00CA5457"/>
    <w:rsid w:val="00CA5479"/>
    <w:rsid w:val="00CA5518"/>
    <w:rsid w:val="00CA5560"/>
    <w:rsid w:val="00CA5604"/>
    <w:rsid w:val="00CA5782"/>
    <w:rsid w:val="00CA58A9"/>
    <w:rsid w:val="00CA58C8"/>
    <w:rsid w:val="00CA5954"/>
    <w:rsid w:val="00CA5965"/>
    <w:rsid w:val="00CA5AD6"/>
    <w:rsid w:val="00CA5AFF"/>
    <w:rsid w:val="00CA5B7B"/>
    <w:rsid w:val="00CA5E51"/>
    <w:rsid w:val="00CA5EEF"/>
    <w:rsid w:val="00CA5F43"/>
    <w:rsid w:val="00CA5FB5"/>
    <w:rsid w:val="00CA5FD8"/>
    <w:rsid w:val="00CA6200"/>
    <w:rsid w:val="00CA627F"/>
    <w:rsid w:val="00CA62A2"/>
    <w:rsid w:val="00CA6519"/>
    <w:rsid w:val="00CA6550"/>
    <w:rsid w:val="00CA6679"/>
    <w:rsid w:val="00CA66D9"/>
    <w:rsid w:val="00CA670F"/>
    <w:rsid w:val="00CA6720"/>
    <w:rsid w:val="00CA67FA"/>
    <w:rsid w:val="00CA6B5B"/>
    <w:rsid w:val="00CA6C0C"/>
    <w:rsid w:val="00CA6D58"/>
    <w:rsid w:val="00CA6D81"/>
    <w:rsid w:val="00CA6F0A"/>
    <w:rsid w:val="00CA6F8F"/>
    <w:rsid w:val="00CA7395"/>
    <w:rsid w:val="00CA73F3"/>
    <w:rsid w:val="00CA7444"/>
    <w:rsid w:val="00CA753F"/>
    <w:rsid w:val="00CA75A3"/>
    <w:rsid w:val="00CA75AB"/>
    <w:rsid w:val="00CA7665"/>
    <w:rsid w:val="00CA767E"/>
    <w:rsid w:val="00CA7693"/>
    <w:rsid w:val="00CA76D2"/>
    <w:rsid w:val="00CA7700"/>
    <w:rsid w:val="00CA776C"/>
    <w:rsid w:val="00CA793A"/>
    <w:rsid w:val="00CA79D4"/>
    <w:rsid w:val="00CA7A05"/>
    <w:rsid w:val="00CA7A0B"/>
    <w:rsid w:val="00CA7A13"/>
    <w:rsid w:val="00CA7AA8"/>
    <w:rsid w:val="00CA7C05"/>
    <w:rsid w:val="00CA7C71"/>
    <w:rsid w:val="00CA7EB3"/>
    <w:rsid w:val="00CA7EF2"/>
    <w:rsid w:val="00CA7F27"/>
    <w:rsid w:val="00CB0018"/>
    <w:rsid w:val="00CB00B8"/>
    <w:rsid w:val="00CB035A"/>
    <w:rsid w:val="00CB0367"/>
    <w:rsid w:val="00CB036D"/>
    <w:rsid w:val="00CB0396"/>
    <w:rsid w:val="00CB0551"/>
    <w:rsid w:val="00CB07C4"/>
    <w:rsid w:val="00CB0A21"/>
    <w:rsid w:val="00CB0A40"/>
    <w:rsid w:val="00CB0C80"/>
    <w:rsid w:val="00CB0DFA"/>
    <w:rsid w:val="00CB0EA8"/>
    <w:rsid w:val="00CB1035"/>
    <w:rsid w:val="00CB1105"/>
    <w:rsid w:val="00CB1154"/>
    <w:rsid w:val="00CB11E0"/>
    <w:rsid w:val="00CB132F"/>
    <w:rsid w:val="00CB1420"/>
    <w:rsid w:val="00CB1446"/>
    <w:rsid w:val="00CB14F1"/>
    <w:rsid w:val="00CB15FD"/>
    <w:rsid w:val="00CB1612"/>
    <w:rsid w:val="00CB16B6"/>
    <w:rsid w:val="00CB177A"/>
    <w:rsid w:val="00CB17F1"/>
    <w:rsid w:val="00CB1981"/>
    <w:rsid w:val="00CB1984"/>
    <w:rsid w:val="00CB19FB"/>
    <w:rsid w:val="00CB1A0F"/>
    <w:rsid w:val="00CB1A22"/>
    <w:rsid w:val="00CB1BEF"/>
    <w:rsid w:val="00CB1C25"/>
    <w:rsid w:val="00CB1C38"/>
    <w:rsid w:val="00CB1F82"/>
    <w:rsid w:val="00CB20AE"/>
    <w:rsid w:val="00CB20E9"/>
    <w:rsid w:val="00CB2227"/>
    <w:rsid w:val="00CB2299"/>
    <w:rsid w:val="00CB22FF"/>
    <w:rsid w:val="00CB2345"/>
    <w:rsid w:val="00CB2466"/>
    <w:rsid w:val="00CB2570"/>
    <w:rsid w:val="00CB2776"/>
    <w:rsid w:val="00CB27F2"/>
    <w:rsid w:val="00CB2867"/>
    <w:rsid w:val="00CB2876"/>
    <w:rsid w:val="00CB2879"/>
    <w:rsid w:val="00CB28B2"/>
    <w:rsid w:val="00CB294B"/>
    <w:rsid w:val="00CB2981"/>
    <w:rsid w:val="00CB29C2"/>
    <w:rsid w:val="00CB2A0F"/>
    <w:rsid w:val="00CB2AA5"/>
    <w:rsid w:val="00CB2AED"/>
    <w:rsid w:val="00CB2C14"/>
    <w:rsid w:val="00CB2C7A"/>
    <w:rsid w:val="00CB2CE0"/>
    <w:rsid w:val="00CB2D00"/>
    <w:rsid w:val="00CB2D01"/>
    <w:rsid w:val="00CB2DC4"/>
    <w:rsid w:val="00CB2DEC"/>
    <w:rsid w:val="00CB2ECE"/>
    <w:rsid w:val="00CB30B7"/>
    <w:rsid w:val="00CB316A"/>
    <w:rsid w:val="00CB329C"/>
    <w:rsid w:val="00CB3325"/>
    <w:rsid w:val="00CB355C"/>
    <w:rsid w:val="00CB3581"/>
    <w:rsid w:val="00CB376B"/>
    <w:rsid w:val="00CB378E"/>
    <w:rsid w:val="00CB37BF"/>
    <w:rsid w:val="00CB3A28"/>
    <w:rsid w:val="00CB3A85"/>
    <w:rsid w:val="00CB3A97"/>
    <w:rsid w:val="00CB3AAC"/>
    <w:rsid w:val="00CB3BCE"/>
    <w:rsid w:val="00CB3D21"/>
    <w:rsid w:val="00CB3DBD"/>
    <w:rsid w:val="00CB3ECA"/>
    <w:rsid w:val="00CB3F13"/>
    <w:rsid w:val="00CB3F5E"/>
    <w:rsid w:val="00CB4042"/>
    <w:rsid w:val="00CB40A0"/>
    <w:rsid w:val="00CB4120"/>
    <w:rsid w:val="00CB4204"/>
    <w:rsid w:val="00CB420E"/>
    <w:rsid w:val="00CB4254"/>
    <w:rsid w:val="00CB43DA"/>
    <w:rsid w:val="00CB4410"/>
    <w:rsid w:val="00CB462F"/>
    <w:rsid w:val="00CB47C2"/>
    <w:rsid w:val="00CB4857"/>
    <w:rsid w:val="00CB497E"/>
    <w:rsid w:val="00CB4A0C"/>
    <w:rsid w:val="00CB4A95"/>
    <w:rsid w:val="00CB4AB7"/>
    <w:rsid w:val="00CB4B24"/>
    <w:rsid w:val="00CB4D49"/>
    <w:rsid w:val="00CB4DFF"/>
    <w:rsid w:val="00CB4E55"/>
    <w:rsid w:val="00CB5198"/>
    <w:rsid w:val="00CB52D6"/>
    <w:rsid w:val="00CB5315"/>
    <w:rsid w:val="00CB5390"/>
    <w:rsid w:val="00CB53E2"/>
    <w:rsid w:val="00CB5475"/>
    <w:rsid w:val="00CB5870"/>
    <w:rsid w:val="00CB59A3"/>
    <w:rsid w:val="00CB59DD"/>
    <w:rsid w:val="00CB5A02"/>
    <w:rsid w:val="00CB5A1F"/>
    <w:rsid w:val="00CB5A2B"/>
    <w:rsid w:val="00CB5A4E"/>
    <w:rsid w:val="00CB5A62"/>
    <w:rsid w:val="00CB5A72"/>
    <w:rsid w:val="00CB5BB0"/>
    <w:rsid w:val="00CB5D46"/>
    <w:rsid w:val="00CB5E4C"/>
    <w:rsid w:val="00CB5ED2"/>
    <w:rsid w:val="00CB5F46"/>
    <w:rsid w:val="00CB5FFA"/>
    <w:rsid w:val="00CB6127"/>
    <w:rsid w:val="00CB6160"/>
    <w:rsid w:val="00CB6181"/>
    <w:rsid w:val="00CB62B5"/>
    <w:rsid w:val="00CB639B"/>
    <w:rsid w:val="00CB6555"/>
    <w:rsid w:val="00CB6746"/>
    <w:rsid w:val="00CB688D"/>
    <w:rsid w:val="00CB69B3"/>
    <w:rsid w:val="00CB6A42"/>
    <w:rsid w:val="00CB6B18"/>
    <w:rsid w:val="00CB6BD9"/>
    <w:rsid w:val="00CB6C26"/>
    <w:rsid w:val="00CB6C9F"/>
    <w:rsid w:val="00CB6CB9"/>
    <w:rsid w:val="00CB6D2C"/>
    <w:rsid w:val="00CB6F46"/>
    <w:rsid w:val="00CB6F70"/>
    <w:rsid w:val="00CB7058"/>
    <w:rsid w:val="00CB71FC"/>
    <w:rsid w:val="00CB72BE"/>
    <w:rsid w:val="00CB7452"/>
    <w:rsid w:val="00CB74B4"/>
    <w:rsid w:val="00CB74D6"/>
    <w:rsid w:val="00CB7614"/>
    <w:rsid w:val="00CB76BD"/>
    <w:rsid w:val="00CB780B"/>
    <w:rsid w:val="00CB7824"/>
    <w:rsid w:val="00CB7827"/>
    <w:rsid w:val="00CB79D5"/>
    <w:rsid w:val="00CB7A05"/>
    <w:rsid w:val="00CB7B5B"/>
    <w:rsid w:val="00CB7D23"/>
    <w:rsid w:val="00CB7E20"/>
    <w:rsid w:val="00CC01E0"/>
    <w:rsid w:val="00CC0275"/>
    <w:rsid w:val="00CC02B5"/>
    <w:rsid w:val="00CC04F4"/>
    <w:rsid w:val="00CC06E8"/>
    <w:rsid w:val="00CC0701"/>
    <w:rsid w:val="00CC0751"/>
    <w:rsid w:val="00CC0828"/>
    <w:rsid w:val="00CC08C9"/>
    <w:rsid w:val="00CC0964"/>
    <w:rsid w:val="00CC0AD3"/>
    <w:rsid w:val="00CC0BBF"/>
    <w:rsid w:val="00CC0CD4"/>
    <w:rsid w:val="00CC0D4E"/>
    <w:rsid w:val="00CC0DD4"/>
    <w:rsid w:val="00CC0F89"/>
    <w:rsid w:val="00CC0FBD"/>
    <w:rsid w:val="00CC1179"/>
    <w:rsid w:val="00CC1522"/>
    <w:rsid w:val="00CC153C"/>
    <w:rsid w:val="00CC1672"/>
    <w:rsid w:val="00CC16D7"/>
    <w:rsid w:val="00CC17B5"/>
    <w:rsid w:val="00CC188D"/>
    <w:rsid w:val="00CC1894"/>
    <w:rsid w:val="00CC1A72"/>
    <w:rsid w:val="00CC1CC9"/>
    <w:rsid w:val="00CC1DDF"/>
    <w:rsid w:val="00CC1ED1"/>
    <w:rsid w:val="00CC1EFC"/>
    <w:rsid w:val="00CC202B"/>
    <w:rsid w:val="00CC2091"/>
    <w:rsid w:val="00CC20B6"/>
    <w:rsid w:val="00CC20F5"/>
    <w:rsid w:val="00CC21B8"/>
    <w:rsid w:val="00CC21F4"/>
    <w:rsid w:val="00CC2298"/>
    <w:rsid w:val="00CC23C1"/>
    <w:rsid w:val="00CC23F2"/>
    <w:rsid w:val="00CC2421"/>
    <w:rsid w:val="00CC267A"/>
    <w:rsid w:val="00CC2741"/>
    <w:rsid w:val="00CC27F6"/>
    <w:rsid w:val="00CC29F4"/>
    <w:rsid w:val="00CC2A08"/>
    <w:rsid w:val="00CC2B27"/>
    <w:rsid w:val="00CC2BD0"/>
    <w:rsid w:val="00CC304A"/>
    <w:rsid w:val="00CC3053"/>
    <w:rsid w:val="00CC3090"/>
    <w:rsid w:val="00CC30F5"/>
    <w:rsid w:val="00CC3236"/>
    <w:rsid w:val="00CC3479"/>
    <w:rsid w:val="00CC3CE8"/>
    <w:rsid w:val="00CC3DCD"/>
    <w:rsid w:val="00CC3E53"/>
    <w:rsid w:val="00CC3E5F"/>
    <w:rsid w:val="00CC3ED1"/>
    <w:rsid w:val="00CC3ED4"/>
    <w:rsid w:val="00CC3EF1"/>
    <w:rsid w:val="00CC4080"/>
    <w:rsid w:val="00CC4162"/>
    <w:rsid w:val="00CC419B"/>
    <w:rsid w:val="00CC4420"/>
    <w:rsid w:val="00CC4639"/>
    <w:rsid w:val="00CC4642"/>
    <w:rsid w:val="00CC4701"/>
    <w:rsid w:val="00CC4743"/>
    <w:rsid w:val="00CC49A5"/>
    <w:rsid w:val="00CC4AF8"/>
    <w:rsid w:val="00CC4BF4"/>
    <w:rsid w:val="00CC4CAF"/>
    <w:rsid w:val="00CC4CFA"/>
    <w:rsid w:val="00CC4D68"/>
    <w:rsid w:val="00CC4DA5"/>
    <w:rsid w:val="00CC4E54"/>
    <w:rsid w:val="00CC4E86"/>
    <w:rsid w:val="00CC4F34"/>
    <w:rsid w:val="00CC513C"/>
    <w:rsid w:val="00CC5203"/>
    <w:rsid w:val="00CC536D"/>
    <w:rsid w:val="00CC53F0"/>
    <w:rsid w:val="00CC5461"/>
    <w:rsid w:val="00CC5497"/>
    <w:rsid w:val="00CC56CC"/>
    <w:rsid w:val="00CC577D"/>
    <w:rsid w:val="00CC59FD"/>
    <w:rsid w:val="00CC5BBA"/>
    <w:rsid w:val="00CC5C48"/>
    <w:rsid w:val="00CC5D18"/>
    <w:rsid w:val="00CC5E6B"/>
    <w:rsid w:val="00CC5EF9"/>
    <w:rsid w:val="00CC61F4"/>
    <w:rsid w:val="00CC62CB"/>
    <w:rsid w:val="00CC641A"/>
    <w:rsid w:val="00CC676D"/>
    <w:rsid w:val="00CC677B"/>
    <w:rsid w:val="00CC67F8"/>
    <w:rsid w:val="00CC68B6"/>
    <w:rsid w:val="00CC6902"/>
    <w:rsid w:val="00CC6926"/>
    <w:rsid w:val="00CC6942"/>
    <w:rsid w:val="00CC69D5"/>
    <w:rsid w:val="00CC6ADA"/>
    <w:rsid w:val="00CC6B76"/>
    <w:rsid w:val="00CC6DC8"/>
    <w:rsid w:val="00CC6E77"/>
    <w:rsid w:val="00CC6F0B"/>
    <w:rsid w:val="00CC6F49"/>
    <w:rsid w:val="00CC7217"/>
    <w:rsid w:val="00CC754B"/>
    <w:rsid w:val="00CC755D"/>
    <w:rsid w:val="00CC76BC"/>
    <w:rsid w:val="00CC784F"/>
    <w:rsid w:val="00CC785E"/>
    <w:rsid w:val="00CC799F"/>
    <w:rsid w:val="00CC7A70"/>
    <w:rsid w:val="00CC7B3A"/>
    <w:rsid w:val="00CC7B5D"/>
    <w:rsid w:val="00CC7C59"/>
    <w:rsid w:val="00CC7CFB"/>
    <w:rsid w:val="00CC7DB7"/>
    <w:rsid w:val="00CC7F22"/>
    <w:rsid w:val="00CC7F3A"/>
    <w:rsid w:val="00CD0029"/>
    <w:rsid w:val="00CD0143"/>
    <w:rsid w:val="00CD02B9"/>
    <w:rsid w:val="00CD04EC"/>
    <w:rsid w:val="00CD0569"/>
    <w:rsid w:val="00CD05BC"/>
    <w:rsid w:val="00CD05F7"/>
    <w:rsid w:val="00CD0A95"/>
    <w:rsid w:val="00CD0B12"/>
    <w:rsid w:val="00CD0B96"/>
    <w:rsid w:val="00CD0C52"/>
    <w:rsid w:val="00CD0C5B"/>
    <w:rsid w:val="00CD0CF1"/>
    <w:rsid w:val="00CD0DD1"/>
    <w:rsid w:val="00CD0FE2"/>
    <w:rsid w:val="00CD1010"/>
    <w:rsid w:val="00CD1117"/>
    <w:rsid w:val="00CD1222"/>
    <w:rsid w:val="00CD13AA"/>
    <w:rsid w:val="00CD15D1"/>
    <w:rsid w:val="00CD1890"/>
    <w:rsid w:val="00CD1BCF"/>
    <w:rsid w:val="00CD1DFB"/>
    <w:rsid w:val="00CD1E67"/>
    <w:rsid w:val="00CD2109"/>
    <w:rsid w:val="00CD214D"/>
    <w:rsid w:val="00CD227F"/>
    <w:rsid w:val="00CD240B"/>
    <w:rsid w:val="00CD2471"/>
    <w:rsid w:val="00CD24B9"/>
    <w:rsid w:val="00CD24C4"/>
    <w:rsid w:val="00CD2593"/>
    <w:rsid w:val="00CD2621"/>
    <w:rsid w:val="00CD262A"/>
    <w:rsid w:val="00CD2631"/>
    <w:rsid w:val="00CD2769"/>
    <w:rsid w:val="00CD28C7"/>
    <w:rsid w:val="00CD28EE"/>
    <w:rsid w:val="00CD292F"/>
    <w:rsid w:val="00CD2944"/>
    <w:rsid w:val="00CD2946"/>
    <w:rsid w:val="00CD29D9"/>
    <w:rsid w:val="00CD2B14"/>
    <w:rsid w:val="00CD2C47"/>
    <w:rsid w:val="00CD318D"/>
    <w:rsid w:val="00CD3293"/>
    <w:rsid w:val="00CD33A6"/>
    <w:rsid w:val="00CD33A7"/>
    <w:rsid w:val="00CD33C0"/>
    <w:rsid w:val="00CD3646"/>
    <w:rsid w:val="00CD382A"/>
    <w:rsid w:val="00CD3A6A"/>
    <w:rsid w:val="00CD3AE4"/>
    <w:rsid w:val="00CD3AF6"/>
    <w:rsid w:val="00CD3B16"/>
    <w:rsid w:val="00CD3B3C"/>
    <w:rsid w:val="00CD3B95"/>
    <w:rsid w:val="00CD3C29"/>
    <w:rsid w:val="00CD3CC6"/>
    <w:rsid w:val="00CD3CFF"/>
    <w:rsid w:val="00CD3E4B"/>
    <w:rsid w:val="00CD3E75"/>
    <w:rsid w:val="00CD3FAE"/>
    <w:rsid w:val="00CD40CB"/>
    <w:rsid w:val="00CD4123"/>
    <w:rsid w:val="00CD4144"/>
    <w:rsid w:val="00CD4180"/>
    <w:rsid w:val="00CD41E3"/>
    <w:rsid w:val="00CD426E"/>
    <w:rsid w:val="00CD42B3"/>
    <w:rsid w:val="00CD42F2"/>
    <w:rsid w:val="00CD4565"/>
    <w:rsid w:val="00CD4572"/>
    <w:rsid w:val="00CD461E"/>
    <w:rsid w:val="00CD4686"/>
    <w:rsid w:val="00CD482C"/>
    <w:rsid w:val="00CD4906"/>
    <w:rsid w:val="00CD4D3D"/>
    <w:rsid w:val="00CD4D77"/>
    <w:rsid w:val="00CD4DA3"/>
    <w:rsid w:val="00CD4DAA"/>
    <w:rsid w:val="00CD4F57"/>
    <w:rsid w:val="00CD52DC"/>
    <w:rsid w:val="00CD5428"/>
    <w:rsid w:val="00CD5726"/>
    <w:rsid w:val="00CD593A"/>
    <w:rsid w:val="00CD5995"/>
    <w:rsid w:val="00CD59B0"/>
    <w:rsid w:val="00CD59BD"/>
    <w:rsid w:val="00CD5AA8"/>
    <w:rsid w:val="00CD5AB3"/>
    <w:rsid w:val="00CD5D47"/>
    <w:rsid w:val="00CD5EFD"/>
    <w:rsid w:val="00CD5F3C"/>
    <w:rsid w:val="00CD5FF8"/>
    <w:rsid w:val="00CD612C"/>
    <w:rsid w:val="00CD6166"/>
    <w:rsid w:val="00CD62AD"/>
    <w:rsid w:val="00CD633A"/>
    <w:rsid w:val="00CD638A"/>
    <w:rsid w:val="00CD63C5"/>
    <w:rsid w:val="00CD645C"/>
    <w:rsid w:val="00CD650D"/>
    <w:rsid w:val="00CD657D"/>
    <w:rsid w:val="00CD677C"/>
    <w:rsid w:val="00CD67AF"/>
    <w:rsid w:val="00CD6AFF"/>
    <w:rsid w:val="00CD6BB5"/>
    <w:rsid w:val="00CD6C2E"/>
    <w:rsid w:val="00CD6C61"/>
    <w:rsid w:val="00CD6DB7"/>
    <w:rsid w:val="00CD6E05"/>
    <w:rsid w:val="00CD7038"/>
    <w:rsid w:val="00CD719B"/>
    <w:rsid w:val="00CD71B2"/>
    <w:rsid w:val="00CD721F"/>
    <w:rsid w:val="00CD723C"/>
    <w:rsid w:val="00CD72D0"/>
    <w:rsid w:val="00CD7428"/>
    <w:rsid w:val="00CD74CA"/>
    <w:rsid w:val="00CD74E1"/>
    <w:rsid w:val="00CD7534"/>
    <w:rsid w:val="00CD75D3"/>
    <w:rsid w:val="00CD78CD"/>
    <w:rsid w:val="00CD79D6"/>
    <w:rsid w:val="00CD7B70"/>
    <w:rsid w:val="00CD7C0D"/>
    <w:rsid w:val="00CD7C12"/>
    <w:rsid w:val="00CD7C1E"/>
    <w:rsid w:val="00CE002D"/>
    <w:rsid w:val="00CE0087"/>
    <w:rsid w:val="00CE00F7"/>
    <w:rsid w:val="00CE0291"/>
    <w:rsid w:val="00CE02FE"/>
    <w:rsid w:val="00CE0661"/>
    <w:rsid w:val="00CE095B"/>
    <w:rsid w:val="00CE096B"/>
    <w:rsid w:val="00CE0A7B"/>
    <w:rsid w:val="00CE0B1D"/>
    <w:rsid w:val="00CE0B91"/>
    <w:rsid w:val="00CE0BB4"/>
    <w:rsid w:val="00CE0CC7"/>
    <w:rsid w:val="00CE0D02"/>
    <w:rsid w:val="00CE0D86"/>
    <w:rsid w:val="00CE0DD8"/>
    <w:rsid w:val="00CE11FA"/>
    <w:rsid w:val="00CE1279"/>
    <w:rsid w:val="00CE1365"/>
    <w:rsid w:val="00CE1427"/>
    <w:rsid w:val="00CE14FA"/>
    <w:rsid w:val="00CE1511"/>
    <w:rsid w:val="00CE1690"/>
    <w:rsid w:val="00CE17B6"/>
    <w:rsid w:val="00CE1800"/>
    <w:rsid w:val="00CE1877"/>
    <w:rsid w:val="00CE1911"/>
    <w:rsid w:val="00CE19B5"/>
    <w:rsid w:val="00CE1A4A"/>
    <w:rsid w:val="00CE1B92"/>
    <w:rsid w:val="00CE1C24"/>
    <w:rsid w:val="00CE1E6D"/>
    <w:rsid w:val="00CE1E79"/>
    <w:rsid w:val="00CE1EFD"/>
    <w:rsid w:val="00CE1F97"/>
    <w:rsid w:val="00CE2172"/>
    <w:rsid w:val="00CE21E9"/>
    <w:rsid w:val="00CE2399"/>
    <w:rsid w:val="00CE23B2"/>
    <w:rsid w:val="00CE246B"/>
    <w:rsid w:val="00CE2480"/>
    <w:rsid w:val="00CE2492"/>
    <w:rsid w:val="00CE25C9"/>
    <w:rsid w:val="00CE2660"/>
    <w:rsid w:val="00CE2706"/>
    <w:rsid w:val="00CE2948"/>
    <w:rsid w:val="00CE29CA"/>
    <w:rsid w:val="00CE2AD4"/>
    <w:rsid w:val="00CE2C3A"/>
    <w:rsid w:val="00CE2E0D"/>
    <w:rsid w:val="00CE2E56"/>
    <w:rsid w:val="00CE2EA3"/>
    <w:rsid w:val="00CE2EC4"/>
    <w:rsid w:val="00CE3034"/>
    <w:rsid w:val="00CE3086"/>
    <w:rsid w:val="00CE32CA"/>
    <w:rsid w:val="00CE32F0"/>
    <w:rsid w:val="00CE33CB"/>
    <w:rsid w:val="00CE33D7"/>
    <w:rsid w:val="00CE3445"/>
    <w:rsid w:val="00CE347A"/>
    <w:rsid w:val="00CE34D2"/>
    <w:rsid w:val="00CE3573"/>
    <w:rsid w:val="00CE3597"/>
    <w:rsid w:val="00CE3668"/>
    <w:rsid w:val="00CE36A6"/>
    <w:rsid w:val="00CE36CE"/>
    <w:rsid w:val="00CE3851"/>
    <w:rsid w:val="00CE397C"/>
    <w:rsid w:val="00CE39B7"/>
    <w:rsid w:val="00CE3A38"/>
    <w:rsid w:val="00CE3AE8"/>
    <w:rsid w:val="00CE3BFF"/>
    <w:rsid w:val="00CE3C05"/>
    <w:rsid w:val="00CE3C3C"/>
    <w:rsid w:val="00CE3CAE"/>
    <w:rsid w:val="00CE3D15"/>
    <w:rsid w:val="00CE3DAD"/>
    <w:rsid w:val="00CE3DCB"/>
    <w:rsid w:val="00CE3E77"/>
    <w:rsid w:val="00CE3E92"/>
    <w:rsid w:val="00CE4096"/>
    <w:rsid w:val="00CE417C"/>
    <w:rsid w:val="00CE41C1"/>
    <w:rsid w:val="00CE4495"/>
    <w:rsid w:val="00CE4725"/>
    <w:rsid w:val="00CE4838"/>
    <w:rsid w:val="00CE486C"/>
    <w:rsid w:val="00CE4871"/>
    <w:rsid w:val="00CE48F0"/>
    <w:rsid w:val="00CE4948"/>
    <w:rsid w:val="00CE498A"/>
    <w:rsid w:val="00CE49C7"/>
    <w:rsid w:val="00CE4C68"/>
    <w:rsid w:val="00CE4DE1"/>
    <w:rsid w:val="00CE4E14"/>
    <w:rsid w:val="00CE4F3C"/>
    <w:rsid w:val="00CE4FD2"/>
    <w:rsid w:val="00CE4FE4"/>
    <w:rsid w:val="00CE506F"/>
    <w:rsid w:val="00CE5087"/>
    <w:rsid w:val="00CE50E6"/>
    <w:rsid w:val="00CE512D"/>
    <w:rsid w:val="00CE54BA"/>
    <w:rsid w:val="00CE552C"/>
    <w:rsid w:val="00CE56C3"/>
    <w:rsid w:val="00CE581F"/>
    <w:rsid w:val="00CE5A39"/>
    <w:rsid w:val="00CE5AE7"/>
    <w:rsid w:val="00CE5C8C"/>
    <w:rsid w:val="00CE5CA0"/>
    <w:rsid w:val="00CE5DF2"/>
    <w:rsid w:val="00CE602A"/>
    <w:rsid w:val="00CE6193"/>
    <w:rsid w:val="00CE6229"/>
    <w:rsid w:val="00CE62E2"/>
    <w:rsid w:val="00CE63BA"/>
    <w:rsid w:val="00CE64C6"/>
    <w:rsid w:val="00CE669A"/>
    <w:rsid w:val="00CE6818"/>
    <w:rsid w:val="00CE6943"/>
    <w:rsid w:val="00CE698D"/>
    <w:rsid w:val="00CE6A82"/>
    <w:rsid w:val="00CE6C85"/>
    <w:rsid w:val="00CE6CD1"/>
    <w:rsid w:val="00CE6D16"/>
    <w:rsid w:val="00CE6D83"/>
    <w:rsid w:val="00CE6E04"/>
    <w:rsid w:val="00CE6E1D"/>
    <w:rsid w:val="00CE6EEE"/>
    <w:rsid w:val="00CE71DF"/>
    <w:rsid w:val="00CE7240"/>
    <w:rsid w:val="00CE72CB"/>
    <w:rsid w:val="00CE73E1"/>
    <w:rsid w:val="00CE7438"/>
    <w:rsid w:val="00CE74E0"/>
    <w:rsid w:val="00CE7551"/>
    <w:rsid w:val="00CE7586"/>
    <w:rsid w:val="00CE798F"/>
    <w:rsid w:val="00CE79B7"/>
    <w:rsid w:val="00CE7A85"/>
    <w:rsid w:val="00CE7B8D"/>
    <w:rsid w:val="00CE7C9A"/>
    <w:rsid w:val="00CE7E2D"/>
    <w:rsid w:val="00CE7E31"/>
    <w:rsid w:val="00CF008D"/>
    <w:rsid w:val="00CF01E5"/>
    <w:rsid w:val="00CF0653"/>
    <w:rsid w:val="00CF0660"/>
    <w:rsid w:val="00CF06A2"/>
    <w:rsid w:val="00CF06CA"/>
    <w:rsid w:val="00CF06D6"/>
    <w:rsid w:val="00CF0708"/>
    <w:rsid w:val="00CF079C"/>
    <w:rsid w:val="00CF0890"/>
    <w:rsid w:val="00CF0A1A"/>
    <w:rsid w:val="00CF0B41"/>
    <w:rsid w:val="00CF0C2B"/>
    <w:rsid w:val="00CF0CBF"/>
    <w:rsid w:val="00CF0D0C"/>
    <w:rsid w:val="00CF0D28"/>
    <w:rsid w:val="00CF0F25"/>
    <w:rsid w:val="00CF0FD4"/>
    <w:rsid w:val="00CF1007"/>
    <w:rsid w:val="00CF1014"/>
    <w:rsid w:val="00CF10F7"/>
    <w:rsid w:val="00CF1260"/>
    <w:rsid w:val="00CF13B5"/>
    <w:rsid w:val="00CF14B1"/>
    <w:rsid w:val="00CF14E4"/>
    <w:rsid w:val="00CF1530"/>
    <w:rsid w:val="00CF191B"/>
    <w:rsid w:val="00CF19EB"/>
    <w:rsid w:val="00CF1A1B"/>
    <w:rsid w:val="00CF1ACF"/>
    <w:rsid w:val="00CF1B4B"/>
    <w:rsid w:val="00CF1C7E"/>
    <w:rsid w:val="00CF1C8E"/>
    <w:rsid w:val="00CF1CBC"/>
    <w:rsid w:val="00CF1CDB"/>
    <w:rsid w:val="00CF1D51"/>
    <w:rsid w:val="00CF1DD8"/>
    <w:rsid w:val="00CF1F56"/>
    <w:rsid w:val="00CF1F9B"/>
    <w:rsid w:val="00CF20CB"/>
    <w:rsid w:val="00CF216D"/>
    <w:rsid w:val="00CF225B"/>
    <w:rsid w:val="00CF2286"/>
    <w:rsid w:val="00CF22FB"/>
    <w:rsid w:val="00CF237B"/>
    <w:rsid w:val="00CF250F"/>
    <w:rsid w:val="00CF2650"/>
    <w:rsid w:val="00CF2684"/>
    <w:rsid w:val="00CF26DE"/>
    <w:rsid w:val="00CF2877"/>
    <w:rsid w:val="00CF28AB"/>
    <w:rsid w:val="00CF2C46"/>
    <w:rsid w:val="00CF2D90"/>
    <w:rsid w:val="00CF2F38"/>
    <w:rsid w:val="00CF3075"/>
    <w:rsid w:val="00CF32F4"/>
    <w:rsid w:val="00CF332C"/>
    <w:rsid w:val="00CF337E"/>
    <w:rsid w:val="00CF347E"/>
    <w:rsid w:val="00CF3589"/>
    <w:rsid w:val="00CF36BE"/>
    <w:rsid w:val="00CF384F"/>
    <w:rsid w:val="00CF3959"/>
    <w:rsid w:val="00CF3964"/>
    <w:rsid w:val="00CF3978"/>
    <w:rsid w:val="00CF3994"/>
    <w:rsid w:val="00CF3A16"/>
    <w:rsid w:val="00CF3A31"/>
    <w:rsid w:val="00CF3B7B"/>
    <w:rsid w:val="00CF3C99"/>
    <w:rsid w:val="00CF3E04"/>
    <w:rsid w:val="00CF43C0"/>
    <w:rsid w:val="00CF4412"/>
    <w:rsid w:val="00CF44A5"/>
    <w:rsid w:val="00CF44D7"/>
    <w:rsid w:val="00CF4501"/>
    <w:rsid w:val="00CF460C"/>
    <w:rsid w:val="00CF470A"/>
    <w:rsid w:val="00CF4A76"/>
    <w:rsid w:val="00CF4B9A"/>
    <w:rsid w:val="00CF4C88"/>
    <w:rsid w:val="00CF4CAF"/>
    <w:rsid w:val="00CF4DB0"/>
    <w:rsid w:val="00CF4F03"/>
    <w:rsid w:val="00CF4F8D"/>
    <w:rsid w:val="00CF50DB"/>
    <w:rsid w:val="00CF51B2"/>
    <w:rsid w:val="00CF52A8"/>
    <w:rsid w:val="00CF52AE"/>
    <w:rsid w:val="00CF536A"/>
    <w:rsid w:val="00CF5481"/>
    <w:rsid w:val="00CF54CB"/>
    <w:rsid w:val="00CF5848"/>
    <w:rsid w:val="00CF595B"/>
    <w:rsid w:val="00CF59AD"/>
    <w:rsid w:val="00CF5C61"/>
    <w:rsid w:val="00CF5CE9"/>
    <w:rsid w:val="00CF5E15"/>
    <w:rsid w:val="00CF5E73"/>
    <w:rsid w:val="00CF5FD4"/>
    <w:rsid w:val="00CF600B"/>
    <w:rsid w:val="00CF6322"/>
    <w:rsid w:val="00CF655B"/>
    <w:rsid w:val="00CF65A4"/>
    <w:rsid w:val="00CF67E5"/>
    <w:rsid w:val="00CF6B61"/>
    <w:rsid w:val="00CF6C0D"/>
    <w:rsid w:val="00CF6DA8"/>
    <w:rsid w:val="00CF6DF0"/>
    <w:rsid w:val="00CF6E53"/>
    <w:rsid w:val="00CF6E83"/>
    <w:rsid w:val="00CF6EB3"/>
    <w:rsid w:val="00CF6EBB"/>
    <w:rsid w:val="00CF701B"/>
    <w:rsid w:val="00CF7059"/>
    <w:rsid w:val="00CF7062"/>
    <w:rsid w:val="00CF707A"/>
    <w:rsid w:val="00CF70B2"/>
    <w:rsid w:val="00CF7245"/>
    <w:rsid w:val="00CF73EF"/>
    <w:rsid w:val="00CF7464"/>
    <w:rsid w:val="00CF75D8"/>
    <w:rsid w:val="00CF7738"/>
    <w:rsid w:val="00CF7806"/>
    <w:rsid w:val="00CF7A59"/>
    <w:rsid w:val="00CF7B33"/>
    <w:rsid w:val="00CF7B66"/>
    <w:rsid w:val="00CF7B81"/>
    <w:rsid w:val="00CF7BC8"/>
    <w:rsid w:val="00CF7DF6"/>
    <w:rsid w:val="00CF7E94"/>
    <w:rsid w:val="00CF7F51"/>
    <w:rsid w:val="00D0012B"/>
    <w:rsid w:val="00D00295"/>
    <w:rsid w:val="00D0032D"/>
    <w:rsid w:val="00D00398"/>
    <w:rsid w:val="00D003A8"/>
    <w:rsid w:val="00D003DE"/>
    <w:rsid w:val="00D00483"/>
    <w:rsid w:val="00D00547"/>
    <w:rsid w:val="00D00648"/>
    <w:rsid w:val="00D006F3"/>
    <w:rsid w:val="00D00836"/>
    <w:rsid w:val="00D00A42"/>
    <w:rsid w:val="00D00B92"/>
    <w:rsid w:val="00D0100F"/>
    <w:rsid w:val="00D0103D"/>
    <w:rsid w:val="00D011E2"/>
    <w:rsid w:val="00D0140E"/>
    <w:rsid w:val="00D01465"/>
    <w:rsid w:val="00D014FC"/>
    <w:rsid w:val="00D01610"/>
    <w:rsid w:val="00D017BA"/>
    <w:rsid w:val="00D01874"/>
    <w:rsid w:val="00D018D3"/>
    <w:rsid w:val="00D01AAF"/>
    <w:rsid w:val="00D01ACB"/>
    <w:rsid w:val="00D01B2E"/>
    <w:rsid w:val="00D01C8E"/>
    <w:rsid w:val="00D01FEE"/>
    <w:rsid w:val="00D02065"/>
    <w:rsid w:val="00D021AC"/>
    <w:rsid w:val="00D02468"/>
    <w:rsid w:val="00D026AD"/>
    <w:rsid w:val="00D02A50"/>
    <w:rsid w:val="00D02AE5"/>
    <w:rsid w:val="00D02AE7"/>
    <w:rsid w:val="00D02BE1"/>
    <w:rsid w:val="00D02C4F"/>
    <w:rsid w:val="00D02DF9"/>
    <w:rsid w:val="00D02EE2"/>
    <w:rsid w:val="00D02FCD"/>
    <w:rsid w:val="00D02FD6"/>
    <w:rsid w:val="00D02FDC"/>
    <w:rsid w:val="00D030BB"/>
    <w:rsid w:val="00D03318"/>
    <w:rsid w:val="00D03340"/>
    <w:rsid w:val="00D03393"/>
    <w:rsid w:val="00D03441"/>
    <w:rsid w:val="00D0352C"/>
    <w:rsid w:val="00D0381B"/>
    <w:rsid w:val="00D03908"/>
    <w:rsid w:val="00D03961"/>
    <w:rsid w:val="00D03997"/>
    <w:rsid w:val="00D039C2"/>
    <w:rsid w:val="00D03A31"/>
    <w:rsid w:val="00D03AC4"/>
    <w:rsid w:val="00D03B7F"/>
    <w:rsid w:val="00D03D8F"/>
    <w:rsid w:val="00D03DEB"/>
    <w:rsid w:val="00D0407B"/>
    <w:rsid w:val="00D043B6"/>
    <w:rsid w:val="00D0441B"/>
    <w:rsid w:val="00D04570"/>
    <w:rsid w:val="00D04580"/>
    <w:rsid w:val="00D045EA"/>
    <w:rsid w:val="00D04670"/>
    <w:rsid w:val="00D046EB"/>
    <w:rsid w:val="00D04840"/>
    <w:rsid w:val="00D04A7A"/>
    <w:rsid w:val="00D04B49"/>
    <w:rsid w:val="00D04C79"/>
    <w:rsid w:val="00D04CA4"/>
    <w:rsid w:val="00D04D04"/>
    <w:rsid w:val="00D0500C"/>
    <w:rsid w:val="00D053B4"/>
    <w:rsid w:val="00D053BC"/>
    <w:rsid w:val="00D054A5"/>
    <w:rsid w:val="00D0555F"/>
    <w:rsid w:val="00D0557C"/>
    <w:rsid w:val="00D055AE"/>
    <w:rsid w:val="00D056B0"/>
    <w:rsid w:val="00D057B2"/>
    <w:rsid w:val="00D057F3"/>
    <w:rsid w:val="00D05952"/>
    <w:rsid w:val="00D059B4"/>
    <w:rsid w:val="00D05D47"/>
    <w:rsid w:val="00D05D5C"/>
    <w:rsid w:val="00D05E03"/>
    <w:rsid w:val="00D0602A"/>
    <w:rsid w:val="00D0603A"/>
    <w:rsid w:val="00D061D8"/>
    <w:rsid w:val="00D06325"/>
    <w:rsid w:val="00D06398"/>
    <w:rsid w:val="00D06563"/>
    <w:rsid w:val="00D066BB"/>
    <w:rsid w:val="00D067C2"/>
    <w:rsid w:val="00D068BC"/>
    <w:rsid w:val="00D06922"/>
    <w:rsid w:val="00D06968"/>
    <w:rsid w:val="00D069E0"/>
    <w:rsid w:val="00D06A8A"/>
    <w:rsid w:val="00D06BE5"/>
    <w:rsid w:val="00D06E02"/>
    <w:rsid w:val="00D0700B"/>
    <w:rsid w:val="00D07070"/>
    <w:rsid w:val="00D0708B"/>
    <w:rsid w:val="00D07567"/>
    <w:rsid w:val="00D0759C"/>
    <w:rsid w:val="00D07611"/>
    <w:rsid w:val="00D07724"/>
    <w:rsid w:val="00D07727"/>
    <w:rsid w:val="00D077B3"/>
    <w:rsid w:val="00D078C7"/>
    <w:rsid w:val="00D0791A"/>
    <w:rsid w:val="00D07974"/>
    <w:rsid w:val="00D07A8F"/>
    <w:rsid w:val="00D07BF8"/>
    <w:rsid w:val="00D07D7D"/>
    <w:rsid w:val="00D07F0A"/>
    <w:rsid w:val="00D07F98"/>
    <w:rsid w:val="00D1010A"/>
    <w:rsid w:val="00D10196"/>
    <w:rsid w:val="00D1023A"/>
    <w:rsid w:val="00D102F6"/>
    <w:rsid w:val="00D10311"/>
    <w:rsid w:val="00D10380"/>
    <w:rsid w:val="00D106C4"/>
    <w:rsid w:val="00D10769"/>
    <w:rsid w:val="00D10774"/>
    <w:rsid w:val="00D1094E"/>
    <w:rsid w:val="00D10956"/>
    <w:rsid w:val="00D10CB2"/>
    <w:rsid w:val="00D10D1E"/>
    <w:rsid w:val="00D10D93"/>
    <w:rsid w:val="00D10E2F"/>
    <w:rsid w:val="00D10F1D"/>
    <w:rsid w:val="00D10F5E"/>
    <w:rsid w:val="00D1101A"/>
    <w:rsid w:val="00D11074"/>
    <w:rsid w:val="00D1108A"/>
    <w:rsid w:val="00D11101"/>
    <w:rsid w:val="00D1115B"/>
    <w:rsid w:val="00D113A9"/>
    <w:rsid w:val="00D1148A"/>
    <w:rsid w:val="00D11695"/>
    <w:rsid w:val="00D11857"/>
    <w:rsid w:val="00D11994"/>
    <w:rsid w:val="00D119DB"/>
    <w:rsid w:val="00D11B10"/>
    <w:rsid w:val="00D1209A"/>
    <w:rsid w:val="00D120B8"/>
    <w:rsid w:val="00D12122"/>
    <w:rsid w:val="00D12176"/>
    <w:rsid w:val="00D121D7"/>
    <w:rsid w:val="00D121F1"/>
    <w:rsid w:val="00D122C6"/>
    <w:rsid w:val="00D12458"/>
    <w:rsid w:val="00D12726"/>
    <w:rsid w:val="00D1285C"/>
    <w:rsid w:val="00D12970"/>
    <w:rsid w:val="00D129E9"/>
    <w:rsid w:val="00D129FA"/>
    <w:rsid w:val="00D12C8F"/>
    <w:rsid w:val="00D12CC5"/>
    <w:rsid w:val="00D12D5C"/>
    <w:rsid w:val="00D12E18"/>
    <w:rsid w:val="00D12E82"/>
    <w:rsid w:val="00D12F88"/>
    <w:rsid w:val="00D12FC1"/>
    <w:rsid w:val="00D12FE1"/>
    <w:rsid w:val="00D13144"/>
    <w:rsid w:val="00D131A0"/>
    <w:rsid w:val="00D131A9"/>
    <w:rsid w:val="00D13268"/>
    <w:rsid w:val="00D1328A"/>
    <w:rsid w:val="00D1335E"/>
    <w:rsid w:val="00D13441"/>
    <w:rsid w:val="00D13700"/>
    <w:rsid w:val="00D13725"/>
    <w:rsid w:val="00D1381E"/>
    <w:rsid w:val="00D13899"/>
    <w:rsid w:val="00D13A41"/>
    <w:rsid w:val="00D13B6E"/>
    <w:rsid w:val="00D13B9F"/>
    <w:rsid w:val="00D13CA5"/>
    <w:rsid w:val="00D13E5F"/>
    <w:rsid w:val="00D13F50"/>
    <w:rsid w:val="00D1406C"/>
    <w:rsid w:val="00D14144"/>
    <w:rsid w:val="00D14394"/>
    <w:rsid w:val="00D14873"/>
    <w:rsid w:val="00D14A9F"/>
    <w:rsid w:val="00D14AD6"/>
    <w:rsid w:val="00D14BA4"/>
    <w:rsid w:val="00D14BB5"/>
    <w:rsid w:val="00D14CF5"/>
    <w:rsid w:val="00D14D15"/>
    <w:rsid w:val="00D14D4D"/>
    <w:rsid w:val="00D15296"/>
    <w:rsid w:val="00D15310"/>
    <w:rsid w:val="00D1563E"/>
    <w:rsid w:val="00D15679"/>
    <w:rsid w:val="00D1577E"/>
    <w:rsid w:val="00D157AA"/>
    <w:rsid w:val="00D158B9"/>
    <w:rsid w:val="00D159D0"/>
    <w:rsid w:val="00D15AF3"/>
    <w:rsid w:val="00D15C48"/>
    <w:rsid w:val="00D15CE5"/>
    <w:rsid w:val="00D15D25"/>
    <w:rsid w:val="00D15F85"/>
    <w:rsid w:val="00D15F8C"/>
    <w:rsid w:val="00D15FC1"/>
    <w:rsid w:val="00D1613C"/>
    <w:rsid w:val="00D161D5"/>
    <w:rsid w:val="00D1622C"/>
    <w:rsid w:val="00D1626D"/>
    <w:rsid w:val="00D16308"/>
    <w:rsid w:val="00D16399"/>
    <w:rsid w:val="00D163AB"/>
    <w:rsid w:val="00D163BD"/>
    <w:rsid w:val="00D164D2"/>
    <w:rsid w:val="00D16769"/>
    <w:rsid w:val="00D16861"/>
    <w:rsid w:val="00D168A4"/>
    <w:rsid w:val="00D16992"/>
    <w:rsid w:val="00D16DB6"/>
    <w:rsid w:val="00D17034"/>
    <w:rsid w:val="00D173E0"/>
    <w:rsid w:val="00D1753F"/>
    <w:rsid w:val="00D175F0"/>
    <w:rsid w:val="00D177E0"/>
    <w:rsid w:val="00D178C8"/>
    <w:rsid w:val="00D179A8"/>
    <w:rsid w:val="00D17CEE"/>
    <w:rsid w:val="00D17EE0"/>
    <w:rsid w:val="00D201C2"/>
    <w:rsid w:val="00D2039A"/>
    <w:rsid w:val="00D203FB"/>
    <w:rsid w:val="00D20508"/>
    <w:rsid w:val="00D206E7"/>
    <w:rsid w:val="00D207AE"/>
    <w:rsid w:val="00D20874"/>
    <w:rsid w:val="00D20879"/>
    <w:rsid w:val="00D20882"/>
    <w:rsid w:val="00D20992"/>
    <w:rsid w:val="00D20A38"/>
    <w:rsid w:val="00D20BC4"/>
    <w:rsid w:val="00D20C1C"/>
    <w:rsid w:val="00D20C73"/>
    <w:rsid w:val="00D20ED9"/>
    <w:rsid w:val="00D20EE9"/>
    <w:rsid w:val="00D20F8D"/>
    <w:rsid w:val="00D20FD5"/>
    <w:rsid w:val="00D210E2"/>
    <w:rsid w:val="00D21158"/>
    <w:rsid w:val="00D21200"/>
    <w:rsid w:val="00D212CB"/>
    <w:rsid w:val="00D212D0"/>
    <w:rsid w:val="00D2149D"/>
    <w:rsid w:val="00D21757"/>
    <w:rsid w:val="00D21775"/>
    <w:rsid w:val="00D21995"/>
    <w:rsid w:val="00D21AAD"/>
    <w:rsid w:val="00D21AAE"/>
    <w:rsid w:val="00D21AB2"/>
    <w:rsid w:val="00D21C21"/>
    <w:rsid w:val="00D21DB4"/>
    <w:rsid w:val="00D21DE3"/>
    <w:rsid w:val="00D21EE8"/>
    <w:rsid w:val="00D21FEC"/>
    <w:rsid w:val="00D220C6"/>
    <w:rsid w:val="00D222FA"/>
    <w:rsid w:val="00D223F0"/>
    <w:rsid w:val="00D225EA"/>
    <w:rsid w:val="00D2266E"/>
    <w:rsid w:val="00D226EC"/>
    <w:rsid w:val="00D227C9"/>
    <w:rsid w:val="00D2296A"/>
    <w:rsid w:val="00D22B5B"/>
    <w:rsid w:val="00D22C03"/>
    <w:rsid w:val="00D22C54"/>
    <w:rsid w:val="00D22CCB"/>
    <w:rsid w:val="00D22D4A"/>
    <w:rsid w:val="00D22F24"/>
    <w:rsid w:val="00D22FFC"/>
    <w:rsid w:val="00D23007"/>
    <w:rsid w:val="00D23139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7D2"/>
    <w:rsid w:val="00D238EE"/>
    <w:rsid w:val="00D2396F"/>
    <w:rsid w:val="00D239AB"/>
    <w:rsid w:val="00D239DD"/>
    <w:rsid w:val="00D23A57"/>
    <w:rsid w:val="00D23ADE"/>
    <w:rsid w:val="00D23E57"/>
    <w:rsid w:val="00D23EAA"/>
    <w:rsid w:val="00D24130"/>
    <w:rsid w:val="00D241E1"/>
    <w:rsid w:val="00D241E4"/>
    <w:rsid w:val="00D2430E"/>
    <w:rsid w:val="00D2431B"/>
    <w:rsid w:val="00D243B3"/>
    <w:rsid w:val="00D2445F"/>
    <w:rsid w:val="00D24463"/>
    <w:rsid w:val="00D244CF"/>
    <w:rsid w:val="00D24537"/>
    <w:rsid w:val="00D24845"/>
    <w:rsid w:val="00D24859"/>
    <w:rsid w:val="00D24D9F"/>
    <w:rsid w:val="00D24F0A"/>
    <w:rsid w:val="00D24FDC"/>
    <w:rsid w:val="00D25014"/>
    <w:rsid w:val="00D250B4"/>
    <w:rsid w:val="00D252FF"/>
    <w:rsid w:val="00D255DE"/>
    <w:rsid w:val="00D25769"/>
    <w:rsid w:val="00D25869"/>
    <w:rsid w:val="00D25920"/>
    <w:rsid w:val="00D25A9F"/>
    <w:rsid w:val="00D25AE3"/>
    <w:rsid w:val="00D25B34"/>
    <w:rsid w:val="00D25BE8"/>
    <w:rsid w:val="00D25C0E"/>
    <w:rsid w:val="00D25C69"/>
    <w:rsid w:val="00D25E04"/>
    <w:rsid w:val="00D25E0C"/>
    <w:rsid w:val="00D25EF1"/>
    <w:rsid w:val="00D26022"/>
    <w:rsid w:val="00D263ED"/>
    <w:rsid w:val="00D26482"/>
    <w:rsid w:val="00D264D0"/>
    <w:rsid w:val="00D2651F"/>
    <w:rsid w:val="00D267CC"/>
    <w:rsid w:val="00D2689E"/>
    <w:rsid w:val="00D26941"/>
    <w:rsid w:val="00D26C3F"/>
    <w:rsid w:val="00D26D7A"/>
    <w:rsid w:val="00D26DB0"/>
    <w:rsid w:val="00D26E0F"/>
    <w:rsid w:val="00D26E6F"/>
    <w:rsid w:val="00D26F47"/>
    <w:rsid w:val="00D2700D"/>
    <w:rsid w:val="00D271BB"/>
    <w:rsid w:val="00D27296"/>
    <w:rsid w:val="00D27316"/>
    <w:rsid w:val="00D27530"/>
    <w:rsid w:val="00D27538"/>
    <w:rsid w:val="00D27617"/>
    <w:rsid w:val="00D2766A"/>
    <w:rsid w:val="00D278B5"/>
    <w:rsid w:val="00D278F1"/>
    <w:rsid w:val="00D27942"/>
    <w:rsid w:val="00D27989"/>
    <w:rsid w:val="00D27AEA"/>
    <w:rsid w:val="00D27AFD"/>
    <w:rsid w:val="00D27BA0"/>
    <w:rsid w:val="00D27DC1"/>
    <w:rsid w:val="00D27E17"/>
    <w:rsid w:val="00D27E20"/>
    <w:rsid w:val="00D3012D"/>
    <w:rsid w:val="00D302B0"/>
    <w:rsid w:val="00D303ED"/>
    <w:rsid w:val="00D30675"/>
    <w:rsid w:val="00D30728"/>
    <w:rsid w:val="00D307EA"/>
    <w:rsid w:val="00D30857"/>
    <w:rsid w:val="00D3091A"/>
    <w:rsid w:val="00D309C3"/>
    <w:rsid w:val="00D30A4D"/>
    <w:rsid w:val="00D30B96"/>
    <w:rsid w:val="00D30DFA"/>
    <w:rsid w:val="00D30E51"/>
    <w:rsid w:val="00D30FCD"/>
    <w:rsid w:val="00D310C4"/>
    <w:rsid w:val="00D3110A"/>
    <w:rsid w:val="00D311C4"/>
    <w:rsid w:val="00D3137B"/>
    <w:rsid w:val="00D313F9"/>
    <w:rsid w:val="00D31412"/>
    <w:rsid w:val="00D3149D"/>
    <w:rsid w:val="00D316AE"/>
    <w:rsid w:val="00D31802"/>
    <w:rsid w:val="00D31939"/>
    <w:rsid w:val="00D3194A"/>
    <w:rsid w:val="00D31C1A"/>
    <w:rsid w:val="00D31C31"/>
    <w:rsid w:val="00D31CAE"/>
    <w:rsid w:val="00D31E62"/>
    <w:rsid w:val="00D31FD3"/>
    <w:rsid w:val="00D320C2"/>
    <w:rsid w:val="00D32118"/>
    <w:rsid w:val="00D32191"/>
    <w:rsid w:val="00D32224"/>
    <w:rsid w:val="00D32361"/>
    <w:rsid w:val="00D323C4"/>
    <w:rsid w:val="00D324E2"/>
    <w:rsid w:val="00D3261A"/>
    <w:rsid w:val="00D32863"/>
    <w:rsid w:val="00D32947"/>
    <w:rsid w:val="00D32A13"/>
    <w:rsid w:val="00D32A35"/>
    <w:rsid w:val="00D32B6C"/>
    <w:rsid w:val="00D32CE2"/>
    <w:rsid w:val="00D32F57"/>
    <w:rsid w:val="00D33041"/>
    <w:rsid w:val="00D331F5"/>
    <w:rsid w:val="00D331FE"/>
    <w:rsid w:val="00D33360"/>
    <w:rsid w:val="00D3358C"/>
    <w:rsid w:val="00D33777"/>
    <w:rsid w:val="00D33785"/>
    <w:rsid w:val="00D33A80"/>
    <w:rsid w:val="00D33BB0"/>
    <w:rsid w:val="00D33C46"/>
    <w:rsid w:val="00D33C5A"/>
    <w:rsid w:val="00D33E24"/>
    <w:rsid w:val="00D34035"/>
    <w:rsid w:val="00D3414C"/>
    <w:rsid w:val="00D341BF"/>
    <w:rsid w:val="00D34224"/>
    <w:rsid w:val="00D34443"/>
    <w:rsid w:val="00D3490C"/>
    <w:rsid w:val="00D34ACA"/>
    <w:rsid w:val="00D34B30"/>
    <w:rsid w:val="00D34CC7"/>
    <w:rsid w:val="00D34E8B"/>
    <w:rsid w:val="00D351EB"/>
    <w:rsid w:val="00D3534D"/>
    <w:rsid w:val="00D3539E"/>
    <w:rsid w:val="00D353FE"/>
    <w:rsid w:val="00D354AA"/>
    <w:rsid w:val="00D3554D"/>
    <w:rsid w:val="00D35701"/>
    <w:rsid w:val="00D357C6"/>
    <w:rsid w:val="00D3580E"/>
    <w:rsid w:val="00D35AD9"/>
    <w:rsid w:val="00D35B4F"/>
    <w:rsid w:val="00D35BCE"/>
    <w:rsid w:val="00D35BD2"/>
    <w:rsid w:val="00D35C08"/>
    <w:rsid w:val="00D35EF3"/>
    <w:rsid w:val="00D35FA9"/>
    <w:rsid w:val="00D3608E"/>
    <w:rsid w:val="00D36274"/>
    <w:rsid w:val="00D36505"/>
    <w:rsid w:val="00D36581"/>
    <w:rsid w:val="00D366F4"/>
    <w:rsid w:val="00D3672F"/>
    <w:rsid w:val="00D36751"/>
    <w:rsid w:val="00D367A8"/>
    <w:rsid w:val="00D3686D"/>
    <w:rsid w:val="00D368B1"/>
    <w:rsid w:val="00D36910"/>
    <w:rsid w:val="00D36A7B"/>
    <w:rsid w:val="00D36BB6"/>
    <w:rsid w:val="00D36DBE"/>
    <w:rsid w:val="00D36E37"/>
    <w:rsid w:val="00D36F82"/>
    <w:rsid w:val="00D36FFF"/>
    <w:rsid w:val="00D37049"/>
    <w:rsid w:val="00D3729A"/>
    <w:rsid w:val="00D374EE"/>
    <w:rsid w:val="00D375EB"/>
    <w:rsid w:val="00D376BA"/>
    <w:rsid w:val="00D377D1"/>
    <w:rsid w:val="00D37883"/>
    <w:rsid w:val="00D3792B"/>
    <w:rsid w:val="00D37A17"/>
    <w:rsid w:val="00D37B92"/>
    <w:rsid w:val="00D37BBF"/>
    <w:rsid w:val="00D37C58"/>
    <w:rsid w:val="00D37CAE"/>
    <w:rsid w:val="00D37D93"/>
    <w:rsid w:val="00D37D97"/>
    <w:rsid w:val="00D37E4E"/>
    <w:rsid w:val="00D37E92"/>
    <w:rsid w:val="00D4000A"/>
    <w:rsid w:val="00D40272"/>
    <w:rsid w:val="00D402F3"/>
    <w:rsid w:val="00D40340"/>
    <w:rsid w:val="00D40344"/>
    <w:rsid w:val="00D40475"/>
    <w:rsid w:val="00D4054E"/>
    <w:rsid w:val="00D40669"/>
    <w:rsid w:val="00D406B4"/>
    <w:rsid w:val="00D40759"/>
    <w:rsid w:val="00D40791"/>
    <w:rsid w:val="00D40893"/>
    <w:rsid w:val="00D408EE"/>
    <w:rsid w:val="00D4098B"/>
    <w:rsid w:val="00D40A07"/>
    <w:rsid w:val="00D40D63"/>
    <w:rsid w:val="00D40E6A"/>
    <w:rsid w:val="00D41050"/>
    <w:rsid w:val="00D41168"/>
    <w:rsid w:val="00D412A7"/>
    <w:rsid w:val="00D41488"/>
    <w:rsid w:val="00D41524"/>
    <w:rsid w:val="00D416CF"/>
    <w:rsid w:val="00D417D1"/>
    <w:rsid w:val="00D41981"/>
    <w:rsid w:val="00D41A41"/>
    <w:rsid w:val="00D41B3C"/>
    <w:rsid w:val="00D41CF6"/>
    <w:rsid w:val="00D41CFD"/>
    <w:rsid w:val="00D41DE4"/>
    <w:rsid w:val="00D41F3A"/>
    <w:rsid w:val="00D4217D"/>
    <w:rsid w:val="00D421A1"/>
    <w:rsid w:val="00D421A8"/>
    <w:rsid w:val="00D4246D"/>
    <w:rsid w:val="00D42669"/>
    <w:rsid w:val="00D4296F"/>
    <w:rsid w:val="00D42982"/>
    <w:rsid w:val="00D42C55"/>
    <w:rsid w:val="00D42D5C"/>
    <w:rsid w:val="00D4300E"/>
    <w:rsid w:val="00D43054"/>
    <w:rsid w:val="00D43178"/>
    <w:rsid w:val="00D431EC"/>
    <w:rsid w:val="00D435C2"/>
    <w:rsid w:val="00D436B4"/>
    <w:rsid w:val="00D437F4"/>
    <w:rsid w:val="00D4385E"/>
    <w:rsid w:val="00D438BC"/>
    <w:rsid w:val="00D43AE2"/>
    <w:rsid w:val="00D43AF6"/>
    <w:rsid w:val="00D43B33"/>
    <w:rsid w:val="00D43B85"/>
    <w:rsid w:val="00D43BF7"/>
    <w:rsid w:val="00D43C30"/>
    <w:rsid w:val="00D43DAA"/>
    <w:rsid w:val="00D43F94"/>
    <w:rsid w:val="00D43FDB"/>
    <w:rsid w:val="00D4413B"/>
    <w:rsid w:val="00D44198"/>
    <w:rsid w:val="00D44531"/>
    <w:rsid w:val="00D44773"/>
    <w:rsid w:val="00D4480A"/>
    <w:rsid w:val="00D4481D"/>
    <w:rsid w:val="00D44DA4"/>
    <w:rsid w:val="00D44E50"/>
    <w:rsid w:val="00D44E9A"/>
    <w:rsid w:val="00D44F20"/>
    <w:rsid w:val="00D44F6F"/>
    <w:rsid w:val="00D44FA3"/>
    <w:rsid w:val="00D44FD6"/>
    <w:rsid w:val="00D451AB"/>
    <w:rsid w:val="00D451E2"/>
    <w:rsid w:val="00D45326"/>
    <w:rsid w:val="00D45376"/>
    <w:rsid w:val="00D45378"/>
    <w:rsid w:val="00D4537C"/>
    <w:rsid w:val="00D4547B"/>
    <w:rsid w:val="00D454A1"/>
    <w:rsid w:val="00D455CB"/>
    <w:rsid w:val="00D4566F"/>
    <w:rsid w:val="00D45697"/>
    <w:rsid w:val="00D45816"/>
    <w:rsid w:val="00D45898"/>
    <w:rsid w:val="00D4591F"/>
    <w:rsid w:val="00D45A74"/>
    <w:rsid w:val="00D45A75"/>
    <w:rsid w:val="00D45ABE"/>
    <w:rsid w:val="00D45B45"/>
    <w:rsid w:val="00D45BBF"/>
    <w:rsid w:val="00D45D05"/>
    <w:rsid w:val="00D45D5A"/>
    <w:rsid w:val="00D45DB4"/>
    <w:rsid w:val="00D45E98"/>
    <w:rsid w:val="00D45EC8"/>
    <w:rsid w:val="00D45F27"/>
    <w:rsid w:val="00D46165"/>
    <w:rsid w:val="00D46362"/>
    <w:rsid w:val="00D464E9"/>
    <w:rsid w:val="00D46675"/>
    <w:rsid w:val="00D46689"/>
    <w:rsid w:val="00D4673A"/>
    <w:rsid w:val="00D467D6"/>
    <w:rsid w:val="00D46886"/>
    <w:rsid w:val="00D46923"/>
    <w:rsid w:val="00D46A7A"/>
    <w:rsid w:val="00D46AA1"/>
    <w:rsid w:val="00D46AF0"/>
    <w:rsid w:val="00D46CA5"/>
    <w:rsid w:val="00D46CAF"/>
    <w:rsid w:val="00D46D10"/>
    <w:rsid w:val="00D47007"/>
    <w:rsid w:val="00D47154"/>
    <w:rsid w:val="00D471B3"/>
    <w:rsid w:val="00D47438"/>
    <w:rsid w:val="00D4749B"/>
    <w:rsid w:val="00D476B5"/>
    <w:rsid w:val="00D477DD"/>
    <w:rsid w:val="00D47811"/>
    <w:rsid w:val="00D47826"/>
    <w:rsid w:val="00D47946"/>
    <w:rsid w:val="00D47A36"/>
    <w:rsid w:val="00D47BBA"/>
    <w:rsid w:val="00D47C1F"/>
    <w:rsid w:val="00D47C45"/>
    <w:rsid w:val="00D47DAF"/>
    <w:rsid w:val="00D47EC3"/>
    <w:rsid w:val="00D50083"/>
    <w:rsid w:val="00D500CC"/>
    <w:rsid w:val="00D501D9"/>
    <w:rsid w:val="00D503F2"/>
    <w:rsid w:val="00D50401"/>
    <w:rsid w:val="00D5046C"/>
    <w:rsid w:val="00D504CA"/>
    <w:rsid w:val="00D50518"/>
    <w:rsid w:val="00D505EB"/>
    <w:rsid w:val="00D50B17"/>
    <w:rsid w:val="00D50BF3"/>
    <w:rsid w:val="00D50C09"/>
    <w:rsid w:val="00D50C5C"/>
    <w:rsid w:val="00D50D13"/>
    <w:rsid w:val="00D50F10"/>
    <w:rsid w:val="00D51049"/>
    <w:rsid w:val="00D510E7"/>
    <w:rsid w:val="00D510F1"/>
    <w:rsid w:val="00D512B4"/>
    <w:rsid w:val="00D512CE"/>
    <w:rsid w:val="00D513E1"/>
    <w:rsid w:val="00D513FE"/>
    <w:rsid w:val="00D51596"/>
    <w:rsid w:val="00D51651"/>
    <w:rsid w:val="00D51675"/>
    <w:rsid w:val="00D516C9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8A"/>
    <w:rsid w:val="00D52048"/>
    <w:rsid w:val="00D521A3"/>
    <w:rsid w:val="00D521B0"/>
    <w:rsid w:val="00D521C2"/>
    <w:rsid w:val="00D521F9"/>
    <w:rsid w:val="00D5226C"/>
    <w:rsid w:val="00D52287"/>
    <w:rsid w:val="00D52289"/>
    <w:rsid w:val="00D525DF"/>
    <w:rsid w:val="00D52624"/>
    <w:rsid w:val="00D52658"/>
    <w:rsid w:val="00D52802"/>
    <w:rsid w:val="00D5297C"/>
    <w:rsid w:val="00D52994"/>
    <w:rsid w:val="00D52A91"/>
    <w:rsid w:val="00D52D0E"/>
    <w:rsid w:val="00D52DE6"/>
    <w:rsid w:val="00D52E10"/>
    <w:rsid w:val="00D52E73"/>
    <w:rsid w:val="00D52F38"/>
    <w:rsid w:val="00D53088"/>
    <w:rsid w:val="00D530F5"/>
    <w:rsid w:val="00D53254"/>
    <w:rsid w:val="00D5338D"/>
    <w:rsid w:val="00D5343C"/>
    <w:rsid w:val="00D53495"/>
    <w:rsid w:val="00D534FC"/>
    <w:rsid w:val="00D5352D"/>
    <w:rsid w:val="00D53632"/>
    <w:rsid w:val="00D537AC"/>
    <w:rsid w:val="00D53897"/>
    <w:rsid w:val="00D53934"/>
    <w:rsid w:val="00D539B3"/>
    <w:rsid w:val="00D53A4D"/>
    <w:rsid w:val="00D53DA8"/>
    <w:rsid w:val="00D53E63"/>
    <w:rsid w:val="00D53EE1"/>
    <w:rsid w:val="00D53F36"/>
    <w:rsid w:val="00D540AA"/>
    <w:rsid w:val="00D54180"/>
    <w:rsid w:val="00D541B5"/>
    <w:rsid w:val="00D542A2"/>
    <w:rsid w:val="00D54340"/>
    <w:rsid w:val="00D5444F"/>
    <w:rsid w:val="00D544C0"/>
    <w:rsid w:val="00D544EF"/>
    <w:rsid w:val="00D54572"/>
    <w:rsid w:val="00D545A7"/>
    <w:rsid w:val="00D54638"/>
    <w:rsid w:val="00D54641"/>
    <w:rsid w:val="00D54667"/>
    <w:rsid w:val="00D5490E"/>
    <w:rsid w:val="00D54957"/>
    <w:rsid w:val="00D54976"/>
    <w:rsid w:val="00D549F1"/>
    <w:rsid w:val="00D54B57"/>
    <w:rsid w:val="00D54BB4"/>
    <w:rsid w:val="00D54BEA"/>
    <w:rsid w:val="00D54C5F"/>
    <w:rsid w:val="00D54C70"/>
    <w:rsid w:val="00D54DD5"/>
    <w:rsid w:val="00D54E82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5E30"/>
    <w:rsid w:val="00D55FAF"/>
    <w:rsid w:val="00D56086"/>
    <w:rsid w:val="00D563A8"/>
    <w:rsid w:val="00D56565"/>
    <w:rsid w:val="00D565F0"/>
    <w:rsid w:val="00D566EA"/>
    <w:rsid w:val="00D56734"/>
    <w:rsid w:val="00D5676A"/>
    <w:rsid w:val="00D568B8"/>
    <w:rsid w:val="00D56958"/>
    <w:rsid w:val="00D56A29"/>
    <w:rsid w:val="00D56C14"/>
    <w:rsid w:val="00D56C81"/>
    <w:rsid w:val="00D56C99"/>
    <w:rsid w:val="00D56D06"/>
    <w:rsid w:val="00D56FA6"/>
    <w:rsid w:val="00D56FA7"/>
    <w:rsid w:val="00D5703B"/>
    <w:rsid w:val="00D57131"/>
    <w:rsid w:val="00D571D0"/>
    <w:rsid w:val="00D57300"/>
    <w:rsid w:val="00D573D9"/>
    <w:rsid w:val="00D57499"/>
    <w:rsid w:val="00D57570"/>
    <w:rsid w:val="00D575C7"/>
    <w:rsid w:val="00D579BC"/>
    <w:rsid w:val="00D57A6D"/>
    <w:rsid w:val="00D57AE2"/>
    <w:rsid w:val="00D57AF1"/>
    <w:rsid w:val="00D57B08"/>
    <w:rsid w:val="00D57B41"/>
    <w:rsid w:val="00D57B65"/>
    <w:rsid w:val="00D57C26"/>
    <w:rsid w:val="00D57D29"/>
    <w:rsid w:val="00D57E37"/>
    <w:rsid w:val="00D57E3D"/>
    <w:rsid w:val="00D57F1B"/>
    <w:rsid w:val="00D601EA"/>
    <w:rsid w:val="00D6022A"/>
    <w:rsid w:val="00D60261"/>
    <w:rsid w:val="00D6041A"/>
    <w:rsid w:val="00D6041F"/>
    <w:rsid w:val="00D60435"/>
    <w:rsid w:val="00D6044D"/>
    <w:rsid w:val="00D6046A"/>
    <w:rsid w:val="00D60542"/>
    <w:rsid w:val="00D606DB"/>
    <w:rsid w:val="00D60740"/>
    <w:rsid w:val="00D60744"/>
    <w:rsid w:val="00D6088E"/>
    <w:rsid w:val="00D60A1D"/>
    <w:rsid w:val="00D60A47"/>
    <w:rsid w:val="00D60B6B"/>
    <w:rsid w:val="00D60BFF"/>
    <w:rsid w:val="00D60C81"/>
    <w:rsid w:val="00D60CCD"/>
    <w:rsid w:val="00D60E34"/>
    <w:rsid w:val="00D60E78"/>
    <w:rsid w:val="00D61019"/>
    <w:rsid w:val="00D616EA"/>
    <w:rsid w:val="00D61A9A"/>
    <w:rsid w:val="00D61B2E"/>
    <w:rsid w:val="00D61C5F"/>
    <w:rsid w:val="00D61CC6"/>
    <w:rsid w:val="00D61D13"/>
    <w:rsid w:val="00D61D8F"/>
    <w:rsid w:val="00D61E2E"/>
    <w:rsid w:val="00D61E3D"/>
    <w:rsid w:val="00D61F24"/>
    <w:rsid w:val="00D61FA1"/>
    <w:rsid w:val="00D6211F"/>
    <w:rsid w:val="00D62176"/>
    <w:rsid w:val="00D62206"/>
    <w:rsid w:val="00D62254"/>
    <w:rsid w:val="00D62263"/>
    <w:rsid w:val="00D6240A"/>
    <w:rsid w:val="00D62414"/>
    <w:rsid w:val="00D62435"/>
    <w:rsid w:val="00D625F3"/>
    <w:rsid w:val="00D62635"/>
    <w:rsid w:val="00D6281B"/>
    <w:rsid w:val="00D6291B"/>
    <w:rsid w:val="00D62954"/>
    <w:rsid w:val="00D62A81"/>
    <w:rsid w:val="00D62AAD"/>
    <w:rsid w:val="00D62B29"/>
    <w:rsid w:val="00D62CC2"/>
    <w:rsid w:val="00D62DA1"/>
    <w:rsid w:val="00D62DA4"/>
    <w:rsid w:val="00D62DD1"/>
    <w:rsid w:val="00D62F08"/>
    <w:rsid w:val="00D62FED"/>
    <w:rsid w:val="00D631F3"/>
    <w:rsid w:val="00D632CE"/>
    <w:rsid w:val="00D633A6"/>
    <w:rsid w:val="00D63452"/>
    <w:rsid w:val="00D63486"/>
    <w:rsid w:val="00D635F6"/>
    <w:rsid w:val="00D637E0"/>
    <w:rsid w:val="00D638C3"/>
    <w:rsid w:val="00D63979"/>
    <w:rsid w:val="00D63ACF"/>
    <w:rsid w:val="00D63B5F"/>
    <w:rsid w:val="00D63BFE"/>
    <w:rsid w:val="00D63C2E"/>
    <w:rsid w:val="00D63D2D"/>
    <w:rsid w:val="00D63D7A"/>
    <w:rsid w:val="00D64015"/>
    <w:rsid w:val="00D64140"/>
    <w:rsid w:val="00D643CF"/>
    <w:rsid w:val="00D645DC"/>
    <w:rsid w:val="00D6462C"/>
    <w:rsid w:val="00D64697"/>
    <w:rsid w:val="00D64739"/>
    <w:rsid w:val="00D64809"/>
    <w:rsid w:val="00D6480B"/>
    <w:rsid w:val="00D64A1C"/>
    <w:rsid w:val="00D64A8B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0FB"/>
    <w:rsid w:val="00D65111"/>
    <w:rsid w:val="00D653BB"/>
    <w:rsid w:val="00D6544B"/>
    <w:rsid w:val="00D65541"/>
    <w:rsid w:val="00D655E4"/>
    <w:rsid w:val="00D65A8D"/>
    <w:rsid w:val="00D65CDD"/>
    <w:rsid w:val="00D65D9E"/>
    <w:rsid w:val="00D65DFE"/>
    <w:rsid w:val="00D65F47"/>
    <w:rsid w:val="00D65F94"/>
    <w:rsid w:val="00D660A8"/>
    <w:rsid w:val="00D66209"/>
    <w:rsid w:val="00D66281"/>
    <w:rsid w:val="00D662E9"/>
    <w:rsid w:val="00D6645B"/>
    <w:rsid w:val="00D6647A"/>
    <w:rsid w:val="00D66558"/>
    <w:rsid w:val="00D6661B"/>
    <w:rsid w:val="00D66625"/>
    <w:rsid w:val="00D6672D"/>
    <w:rsid w:val="00D66AB2"/>
    <w:rsid w:val="00D66BF4"/>
    <w:rsid w:val="00D66D4A"/>
    <w:rsid w:val="00D66EF5"/>
    <w:rsid w:val="00D67077"/>
    <w:rsid w:val="00D670A1"/>
    <w:rsid w:val="00D671EE"/>
    <w:rsid w:val="00D673DF"/>
    <w:rsid w:val="00D675DF"/>
    <w:rsid w:val="00D6773B"/>
    <w:rsid w:val="00D677AC"/>
    <w:rsid w:val="00D678AC"/>
    <w:rsid w:val="00D67927"/>
    <w:rsid w:val="00D6799D"/>
    <w:rsid w:val="00D67A3F"/>
    <w:rsid w:val="00D67CD2"/>
    <w:rsid w:val="00D67DC9"/>
    <w:rsid w:val="00D67DFB"/>
    <w:rsid w:val="00D704F0"/>
    <w:rsid w:val="00D706F0"/>
    <w:rsid w:val="00D70702"/>
    <w:rsid w:val="00D70B42"/>
    <w:rsid w:val="00D70D00"/>
    <w:rsid w:val="00D70DAB"/>
    <w:rsid w:val="00D70F03"/>
    <w:rsid w:val="00D70F16"/>
    <w:rsid w:val="00D70F6C"/>
    <w:rsid w:val="00D70F99"/>
    <w:rsid w:val="00D7107A"/>
    <w:rsid w:val="00D71195"/>
    <w:rsid w:val="00D711C7"/>
    <w:rsid w:val="00D7124F"/>
    <w:rsid w:val="00D7141F"/>
    <w:rsid w:val="00D71506"/>
    <w:rsid w:val="00D7181B"/>
    <w:rsid w:val="00D718D7"/>
    <w:rsid w:val="00D719CB"/>
    <w:rsid w:val="00D719D2"/>
    <w:rsid w:val="00D71B1E"/>
    <w:rsid w:val="00D71BA3"/>
    <w:rsid w:val="00D71BDA"/>
    <w:rsid w:val="00D71CDD"/>
    <w:rsid w:val="00D71D28"/>
    <w:rsid w:val="00D71DE5"/>
    <w:rsid w:val="00D720DF"/>
    <w:rsid w:val="00D72353"/>
    <w:rsid w:val="00D724EB"/>
    <w:rsid w:val="00D726B2"/>
    <w:rsid w:val="00D72736"/>
    <w:rsid w:val="00D727B3"/>
    <w:rsid w:val="00D72819"/>
    <w:rsid w:val="00D728C3"/>
    <w:rsid w:val="00D7295F"/>
    <w:rsid w:val="00D72B65"/>
    <w:rsid w:val="00D72B67"/>
    <w:rsid w:val="00D72E5C"/>
    <w:rsid w:val="00D72E9A"/>
    <w:rsid w:val="00D72F00"/>
    <w:rsid w:val="00D72F2C"/>
    <w:rsid w:val="00D73089"/>
    <w:rsid w:val="00D730D4"/>
    <w:rsid w:val="00D73360"/>
    <w:rsid w:val="00D7348C"/>
    <w:rsid w:val="00D734CD"/>
    <w:rsid w:val="00D73790"/>
    <w:rsid w:val="00D737B2"/>
    <w:rsid w:val="00D738FC"/>
    <w:rsid w:val="00D73978"/>
    <w:rsid w:val="00D73D1C"/>
    <w:rsid w:val="00D73D2F"/>
    <w:rsid w:val="00D73FA2"/>
    <w:rsid w:val="00D7432A"/>
    <w:rsid w:val="00D74397"/>
    <w:rsid w:val="00D745B1"/>
    <w:rsid w:val="00D7466D"/>
    <w:rsid w:val="00D747BD"/>
    <w:rsid w:val="00D74815"/>
    <w:rsid w:val="00D748B6"/>
    <w:rsid w:val="00D748CF"/>
    <w:rsid w:val="00D74A57"/>
    <w:rsid w:val="00D74A73"/>
    <w:rsid w:val="00D74B9B"/>
    <w:rsid w:val="00D74C28"/>
    <w:rsid w:val="00D74D95"/>
    <w:rsid w:val="00D74E9E"/>
    <w:rsid w:val="00D75081"/>
    <w:rsid w:val="00D753EE"/>
    <w:rsid w:val="00D7565C"/>
    <w:rsid w:val="00D7569C"/>
    <w:rsid w:val="00D757F9"/>
    <w:rsid w:val="00D7588E"/>
    <w:rsid w:val="00D758DD"/>
    <w:rsid w:val="00D759F9"/>
    <w:rsid w:val="00D75E53"/>
    <w:rsid w:val="00D75E56"/>
    <w:rsid w:val="00D75E9A"/>
    <w:rsid w:val="00D75FED"/>
    <w:rsid w:val="00D7602A"/>
    <w:rsid w:val="00D7607C"/>
    <w:rsid w:val="00D763AD"/>
    <w:rsid w:val="00D7646E"/>
    <w:rsid w:val="00D76569"/>
    <w:rsid w:val="00D76573"/>
    <w:rsid w:val="00D765E5"/>
    <w:rsid w:val="00D76668"/>
    <w:rsid w:val="00D7669B"/>
    <w:rsid w:val="00D76780"/>
    <w:rsid w:val="00D76E47"/>
    <w:rsid w:val="00D76EFE"/>
    <w:rsid w:val="00D76F83"/>
    <w:rsid w:val="00D7705F"/>
    <w:rsid w:val="00D770F3"/>
    <w:rsid w:val="00D771A6"/>
    <w:rsid w:val="00D772F2"/>
    <w:rsid w:val="00D772FE"/>
    <w:rsid w:val="00D7733B"/>
    <w:rsid w:val="00D773BA"/>
    <w:rsid w:val="00D773C3"/>
    <w:rsid w:val="00D77408"/>
    <w:rsid w:val="00D775F0"/>
    <w:rsid w:val="00D7772A"/>
    <w:rsid w:val="00D77777"/>
    <w:rsid w:val="00D77973"/>
    <w:rsid w:val="00D77991"/>
    <w:rsid w:val="00D779E7"/>
    <w:rsid w:val="00D77AD4"/>
    <w:rsid w:val="00D77B58"/>
    <w:rsid w:val="00D77E7A"/>
    <w:rsid w:val="00D77EB6"/>
    <w:rsid w:val="00D800E4"/>
    <w:rsid w:val="00D80111"/>
    <w:rsid w:val="00D8025A"/>
    <w:rsid w:val="00D805CA"/>
    <w:rsid w:val="00D805EC"/>
    <w:rsid w:val="00D8081A"/>
    <w:rsid w:val="00D8084A"/>
    <w:rsid w:val="00D808E1"/>
    <w:rsid w:val="00D80A66"/>
    <w:rsid w:val="00D80BBF"/>
    <w:rsid w:val="00D80DF8"/>
    <w:rsid w:val="00D80E1B"/>
    <w:rsid w:val="00D80E61"/>
    <w:rsid w:val="00D80E91"/>
    <w:rsid w:val="00D80ECB"/>
    <w:rsid w:val="00D8108E"/>
    <w:rsid w:val="00D8111A"/>
    <w:rsid w:val="00D8140D"/>
    <w:rsid w:val="00D815FD"/>
    <w:rsid w:val="00D81681"/>
    <w:rsid w:val="00D816B6"/>
    <w:rsid w:val="00D81717"/>
    <w:rsid w:val="00D8187F"/>
    <w:rsid w:val="00D81B5C"/>
    <w:rsid w:val="00D81CEF"/>
    <w:rsid w:val="00D820FB"/>
    <w:rsid w:val="00D82370"/>
    <w:rsid w:val="00D823AA"/>
    <w:rsid w:val="00D824E1"/>
    <w:rsid w:val="00D82658"/>
    <w:rsid w:val="00D828C5"/>
    <w:rsid w:val="00D82B2A"/>
    <w:rsid w:val="00D82B5C"/>
    <w:rsid w:val="00D82BB5"/>
    <w:rsid w:val="00D82BD1"/>
    <w:rsid w:val="00D82C3F"/>
    <w:rsid w:val="00D82CDC"/>
    <w:rsid w:val="00D82D43"/>
    <w:rsid w:val="00D82F05"/>
    <w:rsid w:val="00D830CF"/>
    <w:rsid w:val="00D832AF"/>
    <w:rsid w:val="00D8331B"/>
    <w:rsid w:val="00D834A0"/>
    <w:rsid w:val="00D83713"/>
    <w:rsid w:val="00D8375A"/>
    <w:rsid w:val="00D8388C"/>
    <w:rsid w:val="00D8389C"/>
    <w:rsid w:val="00D839C4"/>
    <w:rsid w:val="00D83AA0"/>
    <w:rsid w:val="00D83AB3"/>
    <w:rsid w:val="00D83C53"/>
    <w:rsid w:val="00D83DFB"/>
    <w:rsid w:val="00D83E81"/>
    <w:rsid w:val="00D83F63"/>
    <w:rsid w:val="00D83F64"/>
    <w:rsid w:val="00D83F7E"/>
    <w:rsid w:val="00D84068"/>
    <w:rsid w:val="00D84102"/>
    <w:rsid w:val="00D84188"/>
    <w:rsid w:val="00D84380"/>
    <w:rsid w:val="00D8439A"/>
    <w:rsid w:val="00D84406"/>
    <w:rsid w:val="00D84427"/>
    <w:rsid w:val="00D84553"/>
    <w:rsid w:val="00D84690"/>
    <w:rsid w:val="00D84949"/>
    <w:rsid w:val="00D84AA7"/>
    <w:rsid w:val="00D84B87"/>
    <w:rsid w:val="00D84DDD"/>
    <w:rsid w:val="00D84E35"/>
    <w:rsid w:val="00D84F5D"/>
    <w:rsid w:val="00D84FC4"/>
    <w:rsid w:val="00D85186"/>
    <w:rsid w:val="00D85317"/>
    <w:rsid w:val="00D853B4"/>
    <w:rsid w:val="00D853B8"/>
    <w:rsid w:val="00D8544B"/>
    <w:rsid w:val="00D855C2"/>
    <w:rsid w:val="00D85654"/>
    <w:rsid w:val="00D85702"/>
    <w:rsid w:val="00D8577D"/>
    <w:rsid w:val="00D858EE"/>
    <w:rsid w:val="00D85931"/>
    <w:rsid w:val="00D85933"/>
    <w:rsid w:val="00D8595B"/>
    <w:rsid w:val="00D85A60"/>
    <w:rsid w:val="00D85B7D"/>
    <w:rsid w:val="00D85BA5"/>
    <w:rsid w:val="00D85D53"/>
    <w:rsid w:val="00D85E42"/>
    <w:rsid w:val="00D85EFF"/>
    <w:rsid w:val="00D85F02"/>
    <w:rsid w:val="00D85F30"/>
    <w:rsid w:val="00D85F5A"/>
    <w:rsid w:val="00D86006"/>
    <w:rsid w:val="00D86161"/>
    <w:rsid w:val="00D8620A"/>
    <w:rsid w:val="00D86246"/>
    <w:rsid w:val="00D862AD"/>
    <w:rsid w:val="00D862CC"/>
    <w:rsid w:val="00D86382"/>
    <w:rsid w:val="00D863B6"/>
    <w:rsid w:val="00D8660F"/>
    <w:rsid w:val="00D86775"/>
    <w:rsid w:val="00D867BE"/>
    <w:rsid w:val="00D867BF"/>
    <w:rsid w:val="00D86816"/>
    <w:rsid w:val="00D8681E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6FB7"/>
    <w:rsid w:val="00D871C4"/>
    <w:rsid w:val="00D8747F"/>
    <w:rsid w:val="00D8773A"/>
    <w:rsid w:val="00D877D3"/>
    <w:rsid w:val="00D878C5"/>
    <w:rsid w:val="00D87922"/>
    <w:rsid w:val="00D87BFB"/>
    <w:rsid w:val="00D87CB1"/>
    <w:rsid w:val="00D87F85"/>
    <w:rsid w:val="00D90108"/>
    <w:rsid w:val="00D90175"/>
    <w:rsid w:val="00D90224"/>
    <w:rsid w:val="00D9032D"/>
    <w:rsid w:val="00D903BC"/>
    <w:rsid w:val="00D90497"/>
    <w:rsid w:val="00D906C2"/>
    <w:rsid w:val="00D906EC"/>
    <w:rsid w:val="00D9091C"/>
    <w:rsid w:val="00D90A87"/>
    <w:rsid w:val="00D90BD0"/>
    <w:rsid w:val="00D90BD1"/>
    <w:rsid w:val="00D90CAD"/>
    <w:rsid w:val="00D90DBC"/>
    <w:rsid w:val="00D90E63"/>
    <w:rsid w:val="00D9104F"/>
    <w:rsid w:val="00D9105D"/>
    <w:rsid w:val="00D911DE"/>
    <w:rsid w:val="00D912FF"/>
    <w:rsid w:val="00D91405"/>
    <w:rsid w:val="00D91514"/>
    <w:rsid w:val="00D9155D"/>
    <w:rsid w:val="00D9176D"/>
    <w:rsid w:val="00D91771"/>
    <w:rsid w:val="00D91788"/>
    <w:rsid w:val="00D9186E"/>
    <w:rsid w:val="00D918E6"/>
    <w:rsid w:val="00D91B0C"/>
    <w:rsid w:val="00D91C05"/>
    <w:rsid w:val="00D91C83"/>
    <w:rsid w:val="00D91D9E"/>
    <w:rsid w:val="00D92075"/>
    <w:rsid w:val="00D922D6"/>
    <w:rsid w:val="00D9254F"/>
    <w:rsid w:val="00D92584"/>
    <w:rsid w:val="00D925C2"/>
    <w:rsid w:val="00D925DC"/>
    <w:rsid w:val="00D92724"/>
    <w:rsid w:val="00D92726"/>
    <w:rsid w:val="00D9275E"/>
    <w:rsid w:val="00D92842"/>
    <w:rsid w:val="00D92A6F"/>
    <w:rsid w:val="00D92B26"/>
    <w:rsid w:val="00D92C5D"/>
    <w:rsid w:val="00D92DED"/>
    <w:rsid w:val="00D92DF0"/>
    <w:rsid w:val="00D92F57"/>
    <w:rsid w:val="00D930E5"/>
    <w:rsid w:val="00D932A9"/>
    <w:rsid w:val="00D93425"/>
    <w:rsid w:val="00D934BF"/>
    <w:rsid w:val="00D93583"/>
    <w:rsid w:val="00D9362E"/>
    <w:rsid w:val="00D9363F"/>
    <w:rsid w:val="00D936C3"/>
    <w:rsid w:val="00D936D5"/>
    <w:rsid w:val="00D9399A"/>
    <w:rsid w:val="00D93D3F"/>
    <w:rsid w:val="00D93D91"/>
    <w:rsid w:val="00D93F34"/>
    <w:rsid w:val="00D94051"/>
    <w:rsid w:val="00D940D0"/>
    <w:rsid w:val="00D9416F"/>
    <w:rsid w:val="00D941CA"/>
    <w:rsid w:val="00D94331"/>
    <w:rsid w:val="00D94369"/>
    <w:rsid w:val="00D9444A"/>
    <w:rsid w:val="00D945EF"/>
    <w:rsid w:val="00D94741"/>
    <w:rsid w:val="00D94B71"/>
    <w:rsid w:val="00D94B7B"/>
    <w:rsid w:val="00D94B98"/>
    <w:rsid w:val="00D94D0B"/>
    <w:rsid w:val="00D94D3A"/>
    <w:rsid w:val="00D9500E"/>
    <w:rsid w:val="00D95763"/>
    <w:rsid w:val="00D95828"/>
    <w:rsid w:val="00D95983"/>
    <w:rsid w:val="00D95AB8"/>
    <w:rsid w:val="00D95BF5"/>
    <w:rsid w:val="00D95BFF"/>
    <w:rsid w:val="00D95C94"/>
    <w:rsid w:val="00D95CC4"/>
    <w:rsid w:val="00D95FA5"/>
    <w:rsid w:val="00D9605A"/>
    <w:rsid w:val="00D960AD"/>
    <w:rsid w:val="00D9611B"/>
    <w:rsid w:val="00D9619A"/>
    <w:rsid w:val="00D9628A"/>
    <w:rsid w:val="00D9649D"/>
    <w:rsid w:val="00D96623"/>
    <w:rsid w:val="00D96787"/>
    <w:rsid w:val="00D96868"/>
    <w:rsid w:val="00D968C9"/>
    <w:rsid w:val="00D96990"/>
    <w:rsid w:val="00D969DF"/>
    <w:rsid w:val="00D96C65"/>
    <w:rsid w:val="00D96E63"/>
    <w:rsid w:val="00D96EDB"/>
    <w:rsid w:val="00D970A5"/>
    <w:rsid w:val="00D970F9"/>
    <w:rsid w:val="00D9721F"/>
    <w:rsid w:val="00D9737E"/>
    <w:rsid w:val="00D9762C"/>
    <w:rsid w:val="00D97662"/>
    <w:rsid w:val="00D97852"/>
    <w:rsid w:val="00D978B8"/>
    <w:rsid w:val="00D978EB"/>
    <w:rsid w:val="00D979E7"/>
    <w:rsid w:val="00D97A15"/>
    <w:rsid w:val="00D97A63"/>
    <w:rsid w:val="00D97C08"/>
    <w:rsid w:val="00D97C14"/>
    <w:rsid w:val="00D97C66"/>
    <w:rsid w:val="00D97C69"/>
    <w:rsid w:val="00D97CCA"/>
    <w:rsid w:val="00D97D69"/>
    <w:rsid w:val="00D97E9F"/>
    <w:rsid w:val="00D97F92"/>
    <w:rsid w:val="00DA02BC"/>
    <w:rsid w:val="00DA084C"/>
    <w:rsid w:val="00DA0918"/>
    <w:rsid w:val="00DA0D4F"/>
    <w:rsid w:val="00DA0E6B"/>
    <w:rsid w:val="00DA1157"/>
    <w:rsid w:val="00DA1261"/>
    <w:rsid w:val="00DA140C"/>
    <w:rsid w:val="00DA1530"/>
    <w:rsid w:val="00DA156E"/>
    <w:rsid w:val="00DA157D"/>
    <w:rsid w:val="00DA161C"/>
    <w:rsid w:val="00DA1667"/>
    <w:rsid w:val="00DA16C3"/>
    <w:rsid w:val="00DA17CA"/>
    <w:rsid w:val="00DA18BC"/>
    <w:rsid w:val="00DA193C"/>
    <w:rsid w:val="00DA1C02"/>
    <w:rsid w:val="00DA1E17"/>
    <w:rsid w:val="00DA1E9F"/>
    <w:rsid w:val="00DA1F77"/>
    <w:rsid w:val="00DA1FB2"/>
    <w:rsid w:val="00DA1FDA"/>
    <w:rsid w:val="00DA2082"/>
    <w:rsid w:val="00DA215B"/>
    <w:rsid w:val="00DA23ED"/>
    <w:rsid w:val="00DA24E6"/>
    <w:rsid w:val="00DA24EA"/>
    <w:rsid w:val="00DA26A8"/>
    <w:rsid w:val="00DA2984"/>
    <w:rsid w:val="00DA2AEA"/>
    <w:rsid w:val="00DA2B28"/>
    <w:rsid w:val="00DA2B43"/>
    <w:rsid w:val="00DA2C8B"/>
    <w:rsid w:val="00DA2EBB"/>
    <w:rsid w:val="00DA2FD9"/>
    <w:rsid w:val="00DA3120"/>
    <w:rsid w:val="00DA3148"/>
    <w:rsid w:val="00DA321C"/>
    <w:rsid w:val="00DA32D6"/>
    <w:rsid w:val="00DA32EE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7E"/>
    <w:rsid w:val="00DA40BA"/>
    <w:rsid w:val="00DA4194"/>
    <w:rsid w:val="00DA4394"/>
    <w:rsid w:val="00DA43BA"/>
    <w:rsid w:val="00DA45A5"/>
    <w:rsid w:val="00DA45B9"/>
    <w:rsid w:val="00DA45EA"/>
    <w:rsid w:val="00DA4621"/>
    <w:rsid w:val="00DA46B4"/>
    <w:rsid w:val="00DA480F"/>
    <w:rsid w:val="00DA4B27"/>
    <w:rsid w:val="00DA4B66"/>
    <w:rsid w:val="00DA4C7B"/>
    <w:rsid w:val="00DA4CE3"/>
    <w:rsid w:val="00DA4E43"/>
    <w:rsid w:val="00DA4FC3"/>
    <w:rsid w:val="00DA5050"/>
    <w:rsid w:val="00DA5073"/>
    <w:rsid w:val="00DA5478"/>
    <w:rsid w:val="00DA579C"/>
    <w:rsid w:val="00DA57BF"/>
    <w:rsid w:val="00DA5836"/>
    <w:rsid w:val="00DA584A"/>
    <w:rsid w:val="00DA586A"/>
    <w:rsid w:val="00DA5927"/>
    <w:rsid w:val="00DA5AC6"/>
    <w:rsid w:val="00DA5B54"/>
    <w:rsid w:val="00DA5C6D"/>
    <w:rsid w:val="00DA5D00"/>
    <w:rsid w:val="00DA5DED"/>
    <w:rsid w:val="00DA5E1A"/>
    <w:rsid w:val="00DA5E21"/>
    <w:rsid w:val="00DA5EC7"/>
    <w:rsid w:val="00DA5F7F"/>
    <w:rsid w:val="00DA6003"/>
    <w:rsid w:val="00DA602A"/>
    <w:rsid w:val="00DA6134"/>
    <w:rsid w:val="00DA629D"/>
    <w:rsid w:val="00DA62A2"/>
    <w:rsid w:val="00DA644A"/>
    <w:rsid w:val="00DA6577"/>
    <w:rsid w:val="00DA657E"/>
    <w:rsid w:val="00DA6720"/>
    <w:rsid w:val="00DA6745"/>
    <w:rsid w:val="00DA6895"/>
    <w:rsid w:val="00DA6B67"/>
    <w:rsid w:val="00DA6C55"/>
    <w:rsid w:val="00DA6D47"/>
    <w:rsid w:val="00DA6D81"/>
    <w:rsid w:val="00DA6DC9"/>
    <w:rsid w:val="00DA6DE6"/>
    <w:rsid w:val="00DA6E8D"/>
    <w:rsid w:val="00DA713C"/>
    <w:rsid w:val="00DA7381"/>
    <w:rsid w:val="00DA73FE"/>
    <w:rsid w:val="00DA7433"/>
    <w:rsid w:val="00DA74FF"/>
    <w:rsid w:val="00DA7567"/>
    <w:rsid w:val="00DA76A9"/>
    <w:rsid w:val="00DA7826"/>
    <w:rsid w:val="00DA7CAC"/>
    <w:rsid w:val="00DA7E25"/>
    <w:rsid w:val="00DA7E48"/>
    <w:rsid w:val="00DB0006"/>
    <w:rsid w:val="00DB0106"/>
    <w:rsid w:val="00DB014C"/>
    <w:rsid w:val="00DB016D"/>
    <w:rsid w:val="00DB02E3"/>
    <w:rsid w:val="00DB0365"/>
    <w:rsid w:val="00DB04BB"/>
    <w:rsid w:val="00DB04F0"/>
    <w:rsid w:val="00DB0524"/>
    <w:rsid w:val="00DB05C4"/>
    <w:rsid w:val="00DB061D"/>
    <w:rsid w:val="00DB0623"/>
    <w:rsid w:val="00DB0738"/>
    <w:rsid w:val="00DB07CC"/>
    <w:rsid w:val="00DB0B68"/>
    <w:rsid w:val="00DB0C4A"/>
    <w:rsid w:val="00DB0CBB"/>
    <w:rsid w:val="00DB0D2C"/>
    <w:rsid w:val="00DB0DFC"/>
    <w:rsid w:val="00DB0F64"/>
    <w:rsid w:val="00DB0F9C"/>
    <w:rsid w:val="00DB1026"/>
    <w:rsid w:val="00DB1549"/>
    <w:rsid w:val="00DB15EE"/>
    <w:rsid w:val="00DB16EB"/>
    <w:rsid w:val="00DB17B1"/>
    <w:rsid w:val="00DB1863"/>
    <w:rsid w:val="00DB1880"/>
    <w:rsid w:val="00DB18E0"/>
    <w:rsid w:val="00DB18FE"/>
    <w:rsid w:val="00DB1950"/>
    <w:rsid w:val="00DB1987"/>
    <w:rsid w:val="00DB1A4B"/>
    <w:rsid w:val="00DB1B98"/>
    <w:rsid w:val="00DB1CA0"/>
    <w:rsid w:val="00DB1D58"/>
    <w:rsid w:val="00DB1DA5"/>
    <w:rsid w:val="00DB1FA2"/>
    <w:rsid w:val="00DB2094"/>
    <w:rsid w:val="00DB2200"/>
    <w:rsid w:val="00DB224E"/>
    <w:rsid w:val="00DB2284"/>
    <w:rsid w:val="00DB2323"/>
    <w:rsid w:val="00DB2364"/>
    <w:rsid w:val="00DB2567"/>
    <w:rsid w:val="00DB273B"/>
    <w:rsid w:val="00DB2768"/>
    <w:rsid w:val="00DB277B"/>
    <w:rsid w:val="00DB27BD"/>
    <w:rsid w:val="00DB2A7F"/>
    <w:rsid w:val="00DB2AB2"/>
    <w:rsid w:val="00DB2B83"/>
    <w:rsid w:val="00DB2C17"/>
    <w:rsid w:val="00DB2C95"/>
    <w:rsid w:val="00DB2E72"/>
    <w:rsid w:val="00DB2F37"/>
    <w:rsid w:val="00DB317B"/>
    <w:rsid w:val="00DB3200"/>
    <w:rsid w:val="00DB3267"/>
    <w:rsid w:val="00DB3696"/>
    <w:rsid w:val="00DB384E"/>
    <w:rsid w:val="00DB3A76"/>
    <w:rsid w:val="00DB3D27"/>
    <w:rsid w:val="00DB3F57"/>
    <w:rsid w:val="00DB3F92"/>
    <w:rsid w:val="00DB3FD4"/>
    <w:rsid w:val="00DB43F6"/>
    <w:rsid w:val="00DB4655"/>
    <w:rsid w:val="00DB4663"/>
    <w:rsid w:val="00DB46C0"/>
    <w:rsid w:val="00DB475A"/>
    <w:rsid w:val="00DB4798"/>
    <w:rsid w:val="00DB4998"/>
    <w:rsid w:val="00DB4A15"/>
    <w:rsid w:val="00DB4AEA"/>
    <w:rsid w:val="00DB4B11"/>
    <w:rsid w:val="00DB4B37"/>
    <w:rsid w:val="00DB4BEC"/>
    <w:rsid w:val="00DB4CFE"/>
    <w:rsid w:val="00DB4DA2"/>
    <w:rsid w:val="00DB4F79"/>
    <w:rsid w:val="00DB4FCA"/>
    <w:rsid w:val="00DB4FED"/>
    <w:rsid w:val="00DB5055"/>
    <w:rsid w:val="00DB50B4"/>
    <w:rsid w:val="00DB5100"/>
    <w:rsid w:val="00DB5137"/>
    <w:rsid w:val="00DB515F"/>
    <w:rsid w:val="00DB52F0"/>
    <w:rsid w:val="00DB53B0"/>
    <w:rsid w:val="00DB5651"/>
    <w:rsid w:val="00DB56D5"/>
    <w:rsid w:val="00DB5778"/>
    <w:rsid w:val="00DB57BE"/>
    <w:rsid w:val="00DB57E7"/>
    <w:rsid w:val="00DB581F"/>
    <w:rsid w:val="00DB5833"/>
    <w:rsid w:val="00DB5909"/>
    <w:rsid w:val="00DB598B"/>
    <w:rsid w:val="00DB598E"/>
    <w:rsid w:val="00DB59A0"/>
    <w:rsid w:val="00DB5A3E"/>
    <w:rsid w:val="00DB5ACE"/>
    <w:rsid w:val="00DB5B98"/>
    <w:rsid w:val="00DB5C1A"/>
    <w:rsid w:val="00DB5C2D"/>
    <w:rsid w:val="00DB5C48"/>
    <w:rsid w:val="00DB5CF5"/>
    <w:rsid w:val="00DB5E3C"/>
    <w:rsid w:val="00DB5E7D"/>
    <w:rsid w:val="00DB5FB2"/>
    <w:rsid w:val="00DB5FBD"/>
    <w:rsid w:val="00DB5FC6"/>
    <w:rsid w:val="00DB612E"/>
    <w:rsid w:val="00DB615E"/>
    <w:rsid w:val="00DB622E"/>
    <w:rsid w:val="00DB626C"/>
    <w:rsid w:val="00DB66DA"/>
    <w:rsid w:val="00DB67A9"/>
    <w:rsid w:val="00DB67BA"/>
    <w:rsid w:val="00DB67C2"/>
    <w:rsid w:val="00DB6967"/>
    <w:rsid w:val="00DB6A0C"/>
    <w:rsid w:val="00DB6AA3"/>
    <w:rsid w:val="00DB6C0F"/>
    <w:rsid w:val="00DB6C2D"/>
    <w:rsid w:val="00DB6D59"/>
    <w:rsid w:val="00DB6E5F"/>
    <w:rsid w:val="00DB6E8A"/>
    <w:rsid w:val="00DB6EB3"/>
    <w:rsid w:val="00DB6FDB"/>
    <w:rsid w:val="00DB70E1"/>
    <w:rsid w:val="00DB718C"/>
    <w:rsid w:val="00DB724A"/>
    <w:rsid w:val="00DB72F4"/>
    <w:rsid w:val="00DB73C7"/>
    <w:rsid w:val="00DB7506"/>
    <w:rsid w:val="00DB75B8"/>
    <w:rsid w:val="00DB7678"/>
    <w:rsid w:val="00DB790D"/>
    <w:rsid w:val="00DB79C1"/>
    <w:rsid w:val="00DB7DE2"/>
    <w:rsid w:val="00DB7FAC"/>
    <w:rsid w:val="00DC00A7"/>
    <w:rsid w:val="00DC0167"/>
    <w:rsid w:val="00DC0250"/>
    <w:rsid w:val="00DC044D"/>
    <w:rsid w:val="00DC051F"/>
    <w:rsid w:val="00DC07AA"/>
    <w:rsid w:val="00DC090C"/>
    <w:rsid w:val="00DC097C"/>
    <w:rsid w:val="00DC09B2"/>
    <w:rsid w:val="00DC09CF"/>
    <w:rsid w:val="00DC0DA2"/>
    <w:rsid w:val="00DC0E09"/>
    <w:rsid w:val="00DC0FFA"/>
    <w:rsid w:val="00DC1054"/>
    <w:rsid w:val="00DC1136"/>
    <w:rsid w:val="00DC117A"/>
    <w:rsid w:val="00DC1273"/>
    <w:rsid w:val="00DC12EF"/>
    <w:rsid w:val="00DC1406"/>
    <w:rsid w:val="00DC144B"/>
    <w:rsid w:val="00DC146D"/>
    <w:rsid w:val="00DC1470"/>
    <w:rsid w:val="00DC14C4"/>
    <w:rsid w:val="00DC14E3"/>
    <w:rsid w:val="00DC15BA"/>
    <w:rsid w:val="00DC15D6"/>
    <w:rsid w:val="00DC161E"/>
    <w:rsid w:val="00DC1756"/>
    <w:rsid w:val="00DC1808"/>
    <w:rsid w:val="00DC19BD"/>
    <w:rsid w:val="00DC1A02"/>
    <w:rsid w:val="00DC1A69"/>
    <w:rsid w:val="00DC1ABC"/>
    <w:rsid w:val="00DC1D7D"/>
    <w:rsid w:val="00DC2203"/>
    <w:rsid w:val="00DC238C"/>
    <w:rsid w:val="00DC25F5"/>
    <w:rsid w:val="00DC2680"/>
    <w:rsid w:val="00DC26C7"/>
    <w:rsid w:val="00DC282C"/>
    <w:rsid w:val="00DC282F"/>
    <w:rsid w:val="00DC2911"/>
    <w:rsid w:val="00DC2ACD"/>
    <w:rsid w:val="00DC2B37"/>
    <w:rsid w:val="00DC2BEE"/>
    <w:rsid w:val="00DC2C96"/>
    <w:rsid w:val="00DC2CD7"/>
    <w:rsid w:val="00DC2D8A"/>
    <w:rsid w:val="00DC2E5C"/>
    <w:rsid w:val="00DC2ED3"/>
    <w:rsid w:val="00DC2EED"/>
    <w:rsid w:val="00DC2F2F"/>
    <w:rsid w:val="00DC2F93"/>
    <w:rsid w:val="00DC3175"/>
    <w:rsid w:val="00DC3233"/>
    <w:rsid w:val="00DC3452"/>
    <w:rsid w:val="00DC346E"/>
    <w:rsid w:val="00DC36BC"/>
    <w:rsid w:val="00DC374A"/>
    <w:rsid w:val="00DC3AB2"/>
    <w:rsid w:val="00DC3B1E"/>
    <w:rsid w:val="00DC3BC5"/>
    <w:rsid w:val="00DC3C6D"/>
    <w:rsid w:val="00DC3D08"/>
    <w:rsid w:val="00DC3D3B"/>
    <w:rsid w:val="00DC3D64"/>
    <w:rsid w:val="00DC3E34"/>
    <w:rsid w:val="00DC409B"/>
    <w:rsid w:val="00DC424B"/>
    <w:rsid w:val="00DC42F4"/>
    <w:rsid w:val="00DC42FD"/>
    <w:rsid w:val="00DC4481"/>
    <w:rsid w:val="00DC459F"/>
    <w:rsid w:val="00DC475F"/>
    <w:rsid w:val="00DC486D"/>
    <w:rsid w:val="00DC487A"/>
    <w:rsid w:val="00DC4A23"/>
    <w:rsid w:val="00DC4A4D"/>
    <w:rsid w:val="00DC4AB8"/>
    <w:rsid w:val="00DC4AC3"/>
    <w:rsid w:val="00DC4B85"/>
    <w:rsid w:val="00DC4D3A"/>
    <w:rsid w:val="00DC4DDA"/>
    <w:rsid w:val="00DC4ECA"/>
    <w:rsid w:val="00DC4F22"/>
    <w:rsid w:val="00DC4F57"/>
    <w:rsid w:val="00DC4F6F"/>
    <w:rsid w:val="00DC509E"/>
    <w:rsid w:val="00DC50CA"/>
    <w:rsid w:val="00DC5177"/>
    <w:rsid w:val="00DC51B9"/>
    <w:rsid w:val="00DC537D"/>
    <w:rsid w:val="00DC53DF"/>
    <w:rsid w:val="00DC540A"/>
    <w:rsid w:val="00DC55F0"/>
    <w:rsid w:val="00DC5670"/>
    <w:rsid w:val="00DC5757"/>
    <w:rsid w:val="00DC5923"/>
    <w:rsid w:val="00DC593C"/>
    <w:rsid w:val="00DC5A22"/>
    <w:rsid w:val="00DC5AAE"/>
    <w:rsid w:val="00DC5B31"/>
    <w:rsid w:val="00DC5B5B"/>
    <w:rsid w:val="00DC5BF0"/>
    <w:rsid w:val="00DC5C8F"/>
    <w:rsid w:val="00DC5D12"/>
    <w:rsid w:val="00DC6017"/>
    <w:rsid w:val="00DC6174"/>
    <w:rsid w:val="00DC61F0"/>
    <w:rsid w:val="00DC62E8"/>
    <w:rsid w:val="00DC630F"/>
    <w:rsid w:val="00DC6320"/>
    <w:rsid w:val="00DC6321"/>
    <w:rsid w:val="00DC6391"/>
    <w:rsid w:val="00DC65CA"/>
    <w:rsid w:val="00DC666F"/>
    <w:rsid w:val="00DC6670"/>
    <w:rsid w:val="00DC6B85"/>
    <w:rsid w:val="00DC6E4A"/>
    <w:rsid w:val="00DC6EF1"/>
    <w:rsid w:val="00DC7109"/>
    <w:rsid w:val="00DC750F"/>
    <w:rsid w:val="00DC7525"/>
    <w:rsid w:val="00DC772C"/>
    <w:rsid w:val="00DC78A8"/>
    <w:rsid w:val="00DC7A4D"/>
    <w:rsid w:val="00DC7ADD"/>
    <w:rsid w:val="00DC7BDA"/>
    <w:rsid w:val="00DC7D8B"/>
    <w:rsid w:val="00DC7DA6"/>
    <w:rsid w:val="00DC7FA4"/>
    <w:rsid w:val="00DD03F8"/>
    <w:rsid w:val="00DD0591"/>
    <w:rsid w:val="00DD0900"/>
    <w:rsid w:val="00DD0963"/>
    <w:rsid w:val="00DD0AA0"/>
    <w:rsid w:val="00DD0AED"/>
    <w:rsid w:val="00DD0B5D"/>
    <w:rsid w:val="00DD0BED"/>
    <w:rsid w:val="00DD0D7B"/>
    <w:rsid w:val="00DD0D99"/>
    <w:rsid w:val="00DD0DAA"/>
    <w:rsid w:val="00DD0E95"/>
    <w:rsid w:val="00DD0ECC"/>
    <w:rsid w:val="00DD102F"/>
    <w:rsid w:val="00DD10D9"/>
    <w:rsid w:val="00DD10F6"/>
    <w:rsid w:val="00DD146D"/>
    <w:rsid w:val="00DD14B5"/>
    <w:rsid w:val="00DD15D9"/>
    <w:rsid w:val="00DD1786"/>
    <w:rsid w:val="00DD17C5"/>
    <w:rsid w:val="00DD1851"/>
    <w:rsid w:val="00DD199F"/>
    <w:rsid w:val="00DD1BE0"/>
    <w:rsid w:val="00DD1D8E"/>
    <w:rsid w:val="00DD1E25"/>
    <w:rsid w:val="00DD1F1C"/>
    <w:rsid w:val="00DD1F70"/>
    <w:rsid w:val="00DD1F7F"/>
    <w:rsid w:val="00DD203C"/>
    <w:rsid w:val="00DD206D"/>
    <w:rsid w:val="00DD24FB"/>
    <w:rsid w:val="00DD250D"/>
    <w:rsid w:val="00DD26CC"/>
    <w:rsid w:val="00DD2775"/>
    <w:rsid w:val="00DD27F5"/>
    <w:rsid w:val="00DD2818"/>
    <w:rsid w:val="00DD2959"/>
    <w:rsid w:val="00DD2C74"/>
    <w:rsid w:val="00DD2DA1"/>
    <w:rsid w:val="00DD2E9C"/>
    <w:rsid w:val="00DD2EAE"/>
    <w:rsid w:val="00DD2EEF"/>
    <w:rsid w:val="00DD303A"/>
    <w:rsid w:val="00DD317B"/>
    <w:rsid w:val="00DD35B6"/>
    <w:rsid w:val="00DD36A6"/>
    <w:rsid w:val="00DD36E8"/>
    <w:rsid w:val="00DD3891"/>
    <w:rsid w:val="00DD3990"/>
    <w:rsid w:val="00DD39EF"/>
    <w:rsid w:val="00DD3B19"/>
    <w:rsid w:val="00DD3C29"/>
    <w:rsid w:val="00DD3C3A"/>
    <w:rsid w:val="00DD3DCC"/>
    <w:rsid w:val="00DD3E04"/>
    <w:rsid w:val="00DD4059"/>
    <w:rsid w:val="00DD411C"/>
    <w:rsid w:val="00DD4223"/>
    <w:rsid w:val="00DD4232"/>
    <w:rsid w:val="00DD4234"/>
    <w:rsid w:val="00DD444D"/>
    <w:rsid w:val="00DD4493"/>
    <w:rsid w:val="00DD459A"/>
    <w:rsid w:val="00DD45AA"/>
    <w:rsid w:val="00DD45ED"/>
    <w:rsid w:val="00DD4658"/>
    <w:rsid w:val="00DD467E"/>
    <w:rsid w:val="00DD468B"/>
    <w:rsid w:val="00DD46B3"/>
    <w:rsid w:val="00DD46D4"/>
    <w:rsid w:val="00DD4793"/>
    <w:rsid w:val="00DD4835"/>
    <w:rsid w:val="00DD4918"/>
    <w:rsid w:val="00DD4C19"/>
    <w:rsid w:val="00DD4CC2"/>
    <w:rsid w:val="00DD4F59"/>
    <w:rsid w:val="00DD4F5F"/>
    <w:rsid w:val="00DD4F6A"/>
    <w:rsid w:val="00DD4FC3"/>
    <w:rsid w:val="00DD5010"/>
    <w:rsid w:val="00DD50FB"/>
    <w:rsid w:val="00DD5462"/>
    <w:rsid w:val="00DD56C2"/>
    <w:rsid w:val="00DD56E6"/>
    <w:rsid w:val="00DD5854"/>
    <w:rsid w:val="00DD58A0"/>
    <w:rsid w:val="00DD5B71"/>
    <w:rsid w:val="00DD5EDA"/>
    <w:rsid w:val="00DD5FDB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6F97"/>
    <w:rsid w:val="00DD7121"/>
    <w:rsid w:val="00DD71E5"/>
    <w:rsid w:val="00DD7275"/>
    <w:rsid w:val="00DD73A7"/>
    <w:rsid w:val="00DD750C"/>
    <w:rsid w:val="00DD7555"/>
    <w:rsid w:val="00DD7571"/>
    <w:rsid w:val="00DD7602"/>
    <w:rsid w:val="00DD7935"/>
    <w:rsid w:val="00DD7A9B"/>
    <w:rsid w:val="00DD7BDD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77B"/>
    <w:rsid w:val="00DE090F"/>
    <w:rsid w:val="00DE0AB0"/>
    <w:rsid w:val="00DE0B0E"/>
    <w:rsid w:val="00DE0C0F"/>
    <w:rsid w:val="00DE0D14"/>
    <w:rsid w:val="00DE0E25"/>
    <w:rsid w:val="00DE0EFA"/>
    <w:rsid w:val="00DE102D"/>
    <w:rsid w:val="00DE10C0"/>
    <w:rsid w:val="00DE1190"/>
    <w:rsid w:val="00DE1259"/>
    <w:rsid w:val="00DE16D9"/>
    <w:rsid w:val="00DE1705"/>
    <w:rsid w:val="00DE175F"/>
    <w:rsid w:val="00DE17E2"/>
    <w:rsid w:val="00DE1815"/>
    <w:rsid w:val="00DE1869"/>
    <w:rsid w:val="00DE18E8"/>
    <w:rsid w:val="00DE1BB0"/>
    <w:rsid w:val="00DE1FAA"/>
    <w:rsid w:val="00DE2049"/>
    <w:rsid w:val="00DE206E"/>
    <w:rsid w:val="00DE2464"/>
    <w:rsid w:val="00DE246F"/>
    <w:rsid w:val="00DE24ED"/>
    <w:rsid w:val="00DE25C1"/>
    <w:rsid w:val="00DE25E0"/>
    <w:rsid w:val="00DE260A"/>
    <w:rsid w:val="00DE26B4"/>
    <w:rsid w:val="00DE26BB"/>
    <w:rsid w:val="00DE26CD"/>
    <w:rsid w:val="00DE27DC"/>
    <w:rsid w:val="00DE283E"/>
    <w:rsid w:val="00DE2895"/>
    <w:rsid w:val="00DE29C7"/>
    <w:rsid w:val="00DE2A76"/>
    <w:rsid w:val="00DE2B87"/>
    <w:rsid w:val="00DE2CF5"/>
    <w:rsid w:val="00DE2F23"/>
    <w:rsid w:val="00DE2F51"/>
    <w:rsid w:val="00DE2FA3"/>
    <w:rsid w:val="00DE3185"/>
    <w:rsid w:val="00DE34AB"/>
    <w:rsid w:val="00DE3550"/>
    <w:rsid w:val="00DE359F"/>
    <w:rsid w:val="00DE35BA"/>
    <w:rsid w:val="00DE3621"/>
    <w:rsid w:val="00DE3665"/>
    <w:rsid w:val="00DE36C1"/>
    <w:rsid w:val="00DE3820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0"/>
    <w:rsid w:val="00DE401E"/>
    <w:rsid w:val="00DE41C9"/>
    <w:rsid w:val="00DE455A"/>
    <w:rsid w:val="00DE4760"/>
    <w:rsid w:val="00DE481A"/>
    <w:rsid w:val="00DE4A9C"/>
    <w:rsid w:val="00DE4AA2"/>
    <w:rsid w:val="00DE4B08"/>
    <w:rsid w:val="00DE4BD3"/>
    <w:rsid w:val="00DE4C46"/>
    <w:rsid w:val="00DE4DBF"/>
    <w:rsid w:val="00DE4E13"/>
    <w:rsid w:val="00DE5012"/>
    <w:rsid w:val="00DE5022"/>
    <w:rsid w:val="00DE50D8"/>
    <w:rsid w:val="00DE51B5"/>
    <w:rsid w:val="00DE51F8"/>
    <w:rsid w:val="00DE5717"/>
    <w:rsid w:val="00DE5765"/>
    <w:rsid w:val="00DE5804"/>
    <w:rsid w:val="00DE5862"/>
    <w:rsid w:val="00DE58B5"/>
    <w:rsid w:val="00DE5A0C"/>
    <w:rsid w:val="00DE5B7D"/>
    <w:rsid w:val="00DE5DDB"/>
    <w:rsid w:val="00DE5DFE"/>
    <w:rsid w:val="00DE5EFF"/>
    <w:rsid w:val="00DE6060"/>
    <w:rsid w:val="00DE60F6"/>
    <w:rsid w:val="00DE6229"/>
    <w:rsid w:val="00DE636E"/>
    <w:rsid w:val="00DE63F5"/>
    <w:rsid w:val="00DE64B1"/>
    <w:rsid w:val="00DE65F2"/>
    <w:rsid w:val="00DE6668"/>
    <w:rsid w:val="00DE6734"/>
    <w:rsid w:val="00DE698F"/>
    <w:rsid w:val="00DE729B"/>
    <w:rsid w:val="00DE7336"/>
    <w:rsid w:val="00DE74FE"/>
    <w:rsid w:val="00DE7559"/>
    <w:rsid w:val="00DE7641"/>
    <w:rsid w:val="00DE7762"/>
    <w:rsid w:val="00DE7B43"/>
    <w:rsid w:val="00DE7C4B"/>
    <w:rsid w:val="00DF000B"/>
    <w:rsid w:val="00DF0489"/>
    <w:rsid w:val="00DF04A7"/>
    <w:rsid w:val="00DF04CD"/>
    <w:rsid w:val="00DF0680"/>
    <w:rsid w:val="00DF0787"/>
    <w:rsid w:val="00DF082E"/>
    <w:rsid w:val="00DF090E"/>
    <w:rsid w:val="00DF098B"/>
    <w:rsid w:val="00DF0D4E"/>
    <w:rsid w:val="00DF0DB8"/>
    <w:rsid w:val="00DF0F1C"/>
    <w:rsid w:val="00DF111A"/>
    <w:rsid w:val="00DF11DF"/>
    <w:rsid w:val="00DF1325"/>
    <w:rsid w:val="00DF1362"/>
    <w:rsid w:val="00DF1376"/>
    <w:rsid w:val="00DF1743"/>
    <w:rsid w:val="00DF17FB"/>
    <w:rsid w:val="00DF1846"/>
    <w:rsid w:val="00DF1AB8"/>
    <w:rsid w:val="00DF1B1F"/>
    <w:rsid w:val="00DF1D30"/>
    <w:rsid w:val="00DF1D41"/>
    <w:rsid w:val="00DF1D4E"/>
    <w:rsid w:val="00DF1EF9"/>
    <w:rsid w:val="00DF1F13"/>
    <w:rsid w:val="00DF1F38"/>
    <w:rsid w:val="00DF1FAD"/>
    <w:rsid w:val="00DF2066"/>
    <w:rsid w:val="00DF20AE"/>
    <w:rsid w:val="00DF20BC"/>
    <w:rsid w:val="00DF20D7"/>
    <w:rsid w:val="00DF2127"/>
    <w:rsid w:val="00DF2150"/>
    <w:rsid w:val="00DF2217"/>
    <w:rsid w:val="00DF2299"/>
    <w:rsid w:val="00DF22E9"/>
    <w:rsid w:val="00DF2300"/>
    <w:rsid w:val="00DF234D"/>
    <w:rsid w:val="00DF234E"/>
    <w:rsid w:val="00DF25FA"/>
    <w:rsid w:val="00DF262C"/>
    <w:rsid w:val="00DF277B"/>
    <w:rsid w:val="00DF277E"/>
    <w:rsid w:val="00DF29D2"/>
    <w:rsid w:val="00DF2C0F"/>
    <w:rsid w:val="00DF2C2E"/>
    <w:rsid w:val="00DF2CE4"/>
    <w:rsid w:val="00DF2D84"/>
    <w:rsid w:val="00DF305C"/>
    <w:rsid w:val="00DF30C8"/>
    <w:rsid w:val="00DF3362"/>
    <w:rsid w:val="00DF3368"/>
    <w:rsid w:val="00DF35FB"/>
    <w:rsid w:val="00DF3619"/>
    <w:rsid w:val="00DF362E"/>
    <w:rsid w:val="00DF36C4"/>
    <w:rsid w:val="00DF376F"/>
    <w:rsid w:val="00DF3930"/>
    <w:rsid w:val="00DF39E9"/>
    <w:rsid w:val="00DF3A1F"/>
    <w:rsid w:val="00DF3AB0"/>
    <w:rsid w:val="00DF3CDC"/>
    <w:rsid w:val="00DF3E7A"/>
    <w:rsid w:val="00DF3F42"/>
    <w:rsid w:val="00DF3F6F"/>
    <w:rsid w:val="00DF4079"/>
    <w:rsid w:val="00DF4123"/>
    <w:rsid w:val="00DF4240"/>
    <w:rsid w:val="00DF4319"/>
    <w:rsid w:val="00DF4391"/>
    <w:rsid w:val="00DF4398"/>
    <w:rsid w:val="00DF4593"/>
    <w:rsid w:val="00DF45BC"/>
    <w:rsid w:val="00DF45E7"/>
    <w:rsid w:val="00DF4705"/>
    <w:rsid w:val="00DF47B9"/>
    <w:rsid w:val="00DF492A"/>
    <w:rsid w:val="00DF4990"/>
    <w:rsid w:val="00DF4A0D"/>
    <w:rsid w:val="00DF4AFD"/>
    <w:rsid w:val="00DF4D98"/>
    <w:rsid w:val="00DF4FBB"/>
    <w:rsid w:val="00DF52EF"/>
    <w:rsid w:val="00DF52F4"/>
    <w:rsid w:val="00DF531B"/>
    <w:rsid w:val="00DF53D5"/>
    <w:rsid w:val="00DF5457"/>
    <w:rsid w:val="00DF5527"/>
    <w:rsid w:val="00DF570C"/>
    <w:rsid w:val="00DF586A"/>
    <w:rsid w:val="00DF58BB"/>
    <w:rsid w:val="00DF595F"/>
    <w:rsid w:val="00DF596A"/>
    <w:rsid w:val="00DF5978"/>
    <w:rsid w:val="00DF59B1"/>
    <w:rsid w:val="00DF5B00"/>
    <w:rsid w:val="00DF5C2C"/>
    <w:rsid w:val="00DF5D17"/>
    <w:rsid w:val="00DF5E8B"/>
    <w:rsid w:val="00DF6100"/>
    <w:rsid w:val="00DF628E"/>
    <w:rsid w:val="00DF62BD"/>
    <w:rsid w:val="00DF62FA"/>
    <w:rsid w:val="00DF6335"/>
    <w:rsid w:val="00DF6442"/>
    <w:rsid w:val="00DF65EA"/>
    <w:rsid w:val="00DF666D"/>
    <w:rsid w:val="00DF66EB"/>
    <w:rsid w:val="00DF6735"/>
    <w:rsid w:val="00DF67C0"/>
    <w:rsid w:val="00DF68BD"/>
    <w:rsid w:val="00DF68C4"/>
    <w:rsid w:val="00DF68EA"/>
    <w:rsid w:val="00DF691B"/>
    <w:rsid w:val="00DF69A1"/>
    <w:rsid w:val="00DF6A0E"/>
    <w:rsid w:val="00DF6B56"/>
    <w:rsid w:val="00DF6D44"/>
    <w:rsid w:val="00DF6D55"/>
    <w:rsid w:val="00DF6FB8"/>
    <w:rsid w:val="00DF705C"/>
    <w:rsid w:val="00DF7074"/>
    <w:rsid w:val="00DF786E"/>
    <w:rsid w:val="00DF788E"/>
    <w:rsid w:val="00DF798E"/>
    <w:rsid w:val="00DF7A2F"/>
    <w:rsid w:val="00DF7A7E"/>
    <w:rsid w:val="00DF7A80"/>
    <w:rsid w:val="00DF7C2D"/>
    <w:rsid w:val="00DF7D0B"/>
    <w:rsid w:val="00E00002"/>
    <w:rsid w:val="00E00010"/>
    <w:rsid w:val="00E000EB"/>
    <w:rsid w:val="00E001C4"/>
    <w:rsid w:val="00E00213"/>
    <w:rsid w:val="00E002FB"/>
    <w:rsid w:val="00E004BD"/>
    <w:rsid w:val="00E0059D"/>
    <w:rsid w:val="00E00718"/>
    <w:rsid w:val="00E00BA4"/>
    <w:rsid w:val="00E0101F"/>
    <w:rsid w:val="00E0106A"/>
    <w:rsid w:val="00E0106E"/>
    <w:rsid w:val="00E01238"/>
    <w:rsid w:val="00E012BF"/>
    <w:rsid w:val="00E01354"/>
    <w:rsid w:val="00E013FC"/>
    <w:rsid w:val="00E0142D"/>
    <w:rsid w:val="00E015E1"/>
    <w:rsid w:val="00E0174B"/>
    <w:rsid w:val="00E01765"/>
    <w:rsid w:val="00E018A4"/>
    <w:rsid w:val="00E018D2"/>
    <w:rsid w:val="00E01CBF"/>
    <w:rsid w:val="00E01CDC"/>
    <w:rsid w:val="00E01D4D"/>
    <w:rsid w:val="00E01D71"/>
    <w:rsid w:val="00E01DBF"/>
    <w:rsid w:val="00E01E05"/>
    <w:rsid w:val="00E01E3A"/>
    <w:rsid w:val="00E01E6A"/>
    <w:rsid w:val="00E01F81"/>
    <w:rsid w:val="00E01FB7"/>
    <w:rsid w:val="00E0202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390"/>
    <w:rsid w:val="00E033F0"/>
    <w:rsid w:val="00E034D2"/>
    <w:rsid w:val="00E0361E"/>
    <w:rsid w:val="00E03772"/>
    <w:rsid w:val="00E03A08"/>
    <w:rsid w:val="00E03B1E"/>
    <w:rsid w:val="00E03B8F"/>
    <w:rsid w:val="00E03C2D"/>
    <w:rsid w:val="00E03DD4"/>
    <w:rsid w:val="00E04308"/>
    <w:rsid w:val="00E04393"/>
    <w:rsid w:val="00E04397"/>
    <w:rsid w:val="00E0439C"/>
    <w:rsid w:val="00E04601"/>
    <w:rsid w:val="00E04609"/>
    <w:rsid w:val="00E046C5"/>
    <w:rsid w:val="00E047C8"/>
    <w:rsid w:val="00E0482D"/>
    <w:rsid w:val="00E0482F"/>
    <w:rsid w:val="00E04831"/>
    <w:rsid w:val="00E0484F"/>
    <w:rsid w:val="00E048FD"/>
    <w:rsid w:val="00E0496B"/>
    <w:rsid w:val="00E04993"/>
    <w:rsid w:val="00E0499D"/>
    <w:rsid w:val="00E049D9"/>
    <w:rsid w:val="00E04B59"/>
    <w:rsid w:val="00E04CC1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90"/>
    <w:rsid w:val="00E059B4"/>
    <w:rsid w:val="00E05A60"/>
    <w:rsid w:val="00E05BBD"/>
    <w:rsid w:val="00E05C8F"/>
    <w:rsid w:val="00E05D9B"/>
    <w:rsid w:val="00E05E23"/>
    <w:rsid w:val="00E061BD"/>
    <w:rsid w:val="00E0633E"/>
    <w:rsid w:val="00E0649B"/>
    <w:rsid w:val="00E064AD"/>
    <w:rsid w:val="00E0651D"/>
    <w:rsid w:val="00E06787"/>
    <w:rsid w:val="00E0689D"/>
    <w:rsid w:val="00E06909"/>
    <w:rsid w:val="00E069C6"/>
    <w:rsid w:val="00E06C40"/>
    <w:rsid w:val="00E06C5F"/>
    <w:rsid w:val="00E06C7E"/>
    <w:rsid w:val="00E06D01"/>
    <w:rsid w:val="00E06D05"/>
    <w:rsid w:val="00E06F87"/>
    <w:rsid w:val="00E06FC0"/>
    <w:rsid w:val="00E06FDC"/>
    <w:rsid w:val="00E0713D"/>
    <w:rsid w:val="00E07241"/>
    <w:rsid w:val="00E07334"/>
    <w:rsid w:val="00E0736A"/>
    <w:rsid w:val="00E07419"/>
    <w:rsid w:val="00E0742A"/>
    <w:rsid w:val="00E0755C"/>
    <w:rsid w:val="00E075D7"/>
    <w:rsid w:val="00E07642"/>
    <w:rsid w:val="00E076D0"/>
    <w:rsid w:val="00E07711"/>
    <w:rsid w:val="00E07978"/>
    <w:rsid w:val="00E07AB6"/>
    <w:rsid w:val="00E07AB8"/>
    <w:rsid w:val="00E07C35"/>
    <w:rsid w:val="00E07C79"/>
    <w:rsid w:val="00E07CC3"/>
    <w:rsid w:val="00E07CD2"/>
    <w:rsid w:val="00E07EC8"/>
    <w:rsid w:val="00E07FB7"/>
    <w:rsid w:val="00E10012"/>
    <w:rsid w:val="00E1007C"/>
    <w:rsid w:val="00E10153"/>
    <w:rsid w:val="00E10210"/>
    <w:rsid w:val="00E1039B"/>
    <w:rsid w:val="00E1040B"/>
    <w:rsid w:val="00E10472"/>
    <w:rsid w:val="00E1047D"/>
    <w:rsid w:val="00E104C6"/>
    <w:rsid w:val="00E107A6"/>
    <w:rsid w:val="00E10847"/>
    <w:rsid w:val="00E10A71"/>
    <w:rsid w:val="00E10C17"/>
    <w:rsid w:val="00E10C30"/>
    <w:rsid w:val="00E10D26"/>
    <w:rsid w:val="00E10D4D"/>
    <w:rsid w:val="00E10E2F"/>
    <w:rsid w:val="00E10E94"/>
    <w:rsid w:val="00E10F2B"/>
    <w:rsid w:val="00E10F3B"/>
    <w:rsid w:val="00E10F7F"/>
    <w:rsid w:val="00E10FD3"/>
    <w:rsid w:val="00E1162B"/>
    <w:rsid w:val="00E11771"/>
    <w:rsid w:val="00E117EE"/>
    <w:rsid w:val="00E1183D"/>
    <w:rsid w:val="00E11B5E"/>
    <w:rsid w:val="00E11B83"/>
    <w:rsid w:val="00E11C4F"/>
    <w:rsid w:val="00E11C6E"/>
    <w:rsid w:val="00E11C9E"/>
    <w:rsid w:val="00E11F09"/>
    <w:rsid w:val="00E11FF9"/>
    <w:rsid w:val="00E1204C"/>
    <w:rsid w:val="00E12275"/>
    <w:rsid w:val="00E124F7"/>
    <w:rsid w:val="00E12613"/>
    <w:rsid w:val="00E12871"/>
    <w:rsid w:val="00E12884"/>
    <w:rsid w:val="00E1295B"/>
    <w:rsid w:val="00E12B75"/>
    <w:rsid w:val="00E12C4E"/>
    <w:rsid w:val="00E12C96"/>
    <w:rsid w:val="00E12EF1"/>
    <w:rsid w:val="00E12F9A"/>
    <w:rsid w:val="00E13019"/>
    <w:rsid w:val="00E1309D"/>
    <w:rsid w:val="00E1331F"/>
    <w:rsid w:val="00E1342B"/>
    <w:rsid w:val="00E134C6"/>
    <w:rsid w:val="00E1358C"/>
    <w:rsid w:val="00E13764"/>
    <w:rsid w:val="00E13784"/>
    <w:rsid w:val="00E137B0"/>
    <w:rsid w:val="00E13830"/>
    <w:rsid w:val="00E13890"/>
    <w:rsid w:val="00E13942"/>
    <w:rsid w:val="00E13A09"/>
    <w:rsid w:val="00E13D87"/>
    <w:rsid w:val="00E13FB6"/>
    <w:rsid w:val="00E1405B"/>
    <w:rsid w:val="00E14223"/>
    <w:rsid w:val="00E143E9"/>
    <w:rsid w:val="00E144E9"/>
    <w:rsid w:val="00E14538"/>
    <w:rsid w:val="00E145A7"/>
    <w:rsid w:val="00E14698"/>
    <w:rsid w:val="00E146BB"/>
    <w:rsid w:val="00E1479C"/>
    <w:rsid w:val="00E14829"/>
    <w:rsid w:val="00E14945"/>
    <w:rsid w:val="00E14AB0"/>
    <w:rsid w:val="00E14B22"/>
    <w:rsid w:val="00E14D05"/>
    <w:rsid w:val="00E14D3A"/>
    <w:rsid w:val="00E14F1D"/>
    <w:rsid w:val="00E14FB2"/>
    <w:rsid w:val="00E1512D"/>
    <w:rsid w:val="00E15153"/>
    <w:rsid w:val="00E15225"/>
    <w:rsid w:val="00E1531C"/>
    <w:rsid w:val="00E153EE"/>
    <w:rsid w:val="00E154FD"/>
    <w:rsid w:val="00E1553F"/>
    <w:rsid w:val="00E155D0"/>
    <w:rsid w:val="00E15856"/>
    <w:rsid w:val="00E1588D"/>
    <w:rsid w:val="00E15909"/>
    <w:rsid w:val="00E15988"/>
    <w:rsid w:val="00E15A2A"/>
    <w:rsid w:val="00E15A9F"/>
    <w:rsid w:val="00E15AAE"/>
    <w:rsid w:val="00E15BCF"/>
    <w:rsid w:val="00E15BD2"/>
    <w:rsid w:val="00E15D2B"/>
    <w:rsid w:val="00E15D61"/>
    <w:rsid w:val="00E15DD4"/>
    <w:rsid w:val="00E15F09"/>
    <w:rsid w:val="00E160F0"/>
    <w:rsid w:val="00E16297"/>
    <w:rsid w:val="00E16338"/>
    <w:rsid w:val="00E16452"/>
    <w:rsid w:val="00E1662D"/>
    <w:rsid w:val="00E16672"/>
    <w:rsid w:val="00E16828"/>
    <w:rsid w:val="00E16831"/>
    <w:rsid w:val="00E1685E"/>
    <w:rsid w:val="00E168EA"/>
    <w:rsid w:val="00E16994"/>
    <w:rsid w:val="00E16B2A"/>
    <w:rsid w:val="00E16D1B"/>
    <w:rsid w:val="00E16EBD"/>
    <w:rsid w:val="00E1705A"/>
    <w:rsid w:val="00E170AB"/>
    <w:rsid w:val="00E170E6"/>
    <w:rsid w:val="00E17177"/>
    <w:rsid w:val="00E171D6"/>
    <w:rsid w:val="00E17271"/>
    <w:rsid w:val="00E172E0"/>
    <w:rsid w:val="00E17303"/>
    <w:rsid w:val="00E17354"/>
    <w:rsid w:val="00E17570"/>
    <w:rsid w:val="00E17694"/>
    <w:rsid w:val="00E17731"/>
    <w:rsid w:val="00E177A8"/>
    <w:rsid w:val="00E17804"/>
    <w:rsid w:val="00E17849"/>
    <w:rsid w:val="00E17894"/>
    <w:rsid w:val="00E17902"/>
    <w:rsid w:val="00E17A30"/>
    <w:rsid w:val="00E17BA7"/>
    <w:rsid w:val="00E17C40"/>
    <w:rsid w:val="00E17CF6"/>
    <w:rsid w:val="00E17DFE"/>
    <w:rsid w:val="00E17E69"/>
    <w:rsid w:val="00E17E86"/>
    <w:rsid w:val="00E20236"/>
    <w:rsid w:val="00E2028D"/>
    <w:rsid w:val="00E20424"/>
    <w:rsid w:val="00E206CC"/>
    <w:rsid w:val="00E2096D"/>
    <w:rsid w:val="00E20AA7"/>
    <w:rsid w:val="00E20AFB"/>
    <w:rsid w:val="00E20B6F"/>
    <w:rsid w:val="00E20BD7"/>
    <w:rsid w:val="00E20BD8"/>
    <w:rsid w:val="00E20F00"/>
    <w:rsid w:val="00E210C8"/>
    <w:rsid w:val="00E214CE"/>
    <w:rsid w:val="00E215C7"/>
    <w:rsid w:val="00E2161F"/>
    <w:rsid w:val="00E216E9"/>
    <w:rsid w:val="00E21745"/>
    <w:rsid w:val="00E21872"/>
    <w:rsid w:val="00E2188B"/>
    <w:rsid w:val="00E21A48"/>
    <w:rsid w:val="00E21ADB"/>
    <w:rsid w:val="00E21C51"/>
    <w:rsid w:val="00E21C85"/>
    <w:rsid w:val="00E21E8A"/>
    <w:rsid w:val="00E21FC8"/>
    <w:rsid w:val="00E220BE"/>
    <w:rsid w:val="00E2223F"/>
    <w:rsid w:val="00E222B0"/>
    <w:rsid w:val="00E22425"/>
    <w:rsid w:val="00E224EF"/>
    <w:rsid w:val="00E2277B"/>
    <w:rsid w:val="00E22843"/>
    <w:rsid w:val="00E22B0B"/>
    <w:rsid w:val="00E22B7B"/>
    <w:rsid w:val="00E22BC3"/>
    <w:rsid w:val="00E22CC6"/>
    <w:rsid w:val="00E2300A"/>
    <w:rsid w:val="00E23045"/>
    <w:rsid w:val="00E2309C"/>
    <w:rsid w:val="00E232DB"/>
    <w:rsid w:val="00E234BC"/>
    <w:rsid w:val="00E23514"/>
    <w:rsid w:val="00E2355B"/>
    <w:rsid w:val="00E235C6"/>
    <w:rsid w:val="00E23656"/>
    <w:rsid w:val="00E2377F"/>
    <w:rsid w:val="00E23905"/>
    <w:rsid w:val="00E239E4"/>
    <w:rsid w:val="00E23ADD"/>
    <w:rsid w:val="00E23AF5"/>
    <w:rsid w:val="00E23B6A"/>
    <w:rsid w:val="00E23BB2"/>
    <w:rsid w:val="00E23D46"/>
    <w:rsid w:val="00E23D6E"/>
    <w:rsid w:val="00E23DC9"/>
    <w:rsid w:val="00E23E69"/>
    <w:rsid w:val="00E23E7D"/>
    <w:rsid w:val="00E23EB7"/>
    <w:rsid w:val="00E24062"/>
    <w:rsid w:val="00E24086"/>
    <w:rsid w:val="00E240F2"/>
    <w:rsid w:val="00E2450E"/>
    <w:rsid w:val="00E24706"/>
    <w:rsid w:val="00E2474B"/>
    <w:rsid w:val="00E24767"/>
    <w:rsid w:val="00E24894"/>
    <w:rsid w:val="00E24BC6"/>
    <w:rsid w:val="00E24C46"/>
    <w:rsid w:val="00E24D17"/>
    <w:rsid w:val="00E24D4F"/>
    <w:rsid w:val="00E24FA2"/>
    <w:rsid w:val="00E25296"/>
    <w:rsid w:val="00E252E4"/>
    <w:rsid w:val="00E25392"/>
    <w:rsid w:val="00E2555C"/>
    <w:rsid w:val="00E255B8"/>
    <w:rsid w:val="00E25675"/>
    <w:rsid w:val="00E257E4"/>
    <w:rsid w:val="00E25AEB"/>
    <w:rsid w:val="00E25B9C"/>
    <w:rsid w:val="00E25BCD"/>
    <w:rsid w:val="00E25E18"/>
    <w:rsid w:val="00E25EFF"/>
    <w:rsid w:val="00E260C6"/>
    <w:rsid w:val="00E26367"/>
    <w:rsid w:val="00E263A8"/>
    <w:rsid w:val="00E264E1"/>
    <w:rsid w:val="00E2657A"/>
    <w:rsid w:val="00E2665A"/>
    <w:rsid w:val="00E26696"/>
    <w:rsid w:val="00E266A9"/>
    <w:rsid w:val="00E26775"/>
    <w:rsid w:val="00E267C2"/>
    <w:rsid w:val="00E26C9A"/>
    <w:rsid w:val="00E26CD9"/>
    <w:rsid w:val="00E26D58"/>
    <w:rsid w:val="00E2701E"/>
    <w:rsid w:val="00E27109"/>
    <w:rsid w:val="00E27124"/>
    <w:rsid w:val="00E27239"/>
    <w:rsid w:val="00E27401"/>
    <w:rsid w:val="00E27588"/>
    <w:rsid w:val="00E27908"/>
    <w:rsid w:val="00E27A46"/>
    <w:rsid w:val="00E27A6C"/>
    <w:rsid w:val="00E27A7D"/>
    <w:rsid w:val="00E27B13"/>
    <w:rsid w:val="00E27B65"/>
    <w:rsid w:val="00E27CDB"/>
    <w:rsid w:val="00E27D58"/>
    <w:rsid w:val="00E27FE8"/>
    <w:rsid w:val="00E3016F"/>
    <w:rsid w:val="00E30321"/>
    <w:rsid w:val="00E30327"/>
    <w:rsid w:val="00E303D0"/>
    <w:rsid w:val="00E3048A"/>
    <w:rsid w:val="00E30490"/>
    <w:rsid w:val="00E30540"/>
    <w:rsid w:val="00E305A9"/>
    <w:rsid w:val="00E3086C"/>
    <w:rsid w:val="00E309D6"/>
    <w:rsid w:val="00E309DB"/>
    <w:rsid w:val="00E30A73"/>
    <w:rsid w:val="00E30B19"/>
    <w:rsid w:val="00E30C6F"/>
    <w:rsid w:val="00E30D03"/>
    <w:rsid w:val="00E30D39"/>
    <w:rsid w:val="00E30E97"/>
    <w:rsid w:val="00E30F7E"/>
    <w:rsid w:val="00E3102E"/>
    <w:rsid w:val="00E310A4"/>
    <w:rsid w:val="00E310AC"/>
    <w:rsid w:val="00E3124C"/>
    <w:rsid w:val="00E312B6"/>
    <w:rsid w:val="00E3133C"/>
    <w:rsid w:val="00E31340"/>
    <w:rsid w:val="00E316F7"/>
    <w:rsid w:val="00E31749"/>
    <w:rsid w:val="00E31A45"/>
    <w:rsid w:val="00E31AB8"/>
    <w:rsid w:val="00E31AF9"/>
    <w:rsid w:val="00E31B0D"/>
    <w:rsid w:val="00E31D64"/>
    <w:rsid w:val="00E31DC5"/>
    <w:rsid w:val="00E31EEE"/>
    <w:rsid w:val="00E31F8A"/>
    <w:rsid w:val="00E32109"/>
    <w:rsid w:val="00E3218D"/>
    <w:rsid w:val="00E3231D"/>
    <w:rsid w:val="00E32320"/>
    <w:rsid w:val="00E323A2"/>
    <w:rsid w:val="00E323A5"/>
    <w:rsid w:val="00E3272B"/>
    <w:rsid w:val="00E32927"/>
    <w:rsid w:val="00E32991"/>
    <w:rsid w:val="00E32A8F"/>
    <w:rsid w:val="00E32AA0"/>
    <w:rsid w:val="00E32B3B"/>
    <w:rsid w:val="00E32B9A"/>
    <w:rsid w:val="00E32BB0"/>
    <w:rsid w:val="00E32BEA"/>
    <w:rsid w:val="00E32E49"/>
    <w:rsid w:val="00E32FBC"/>
    <w:rsid w:val="00E32FDF"/>
    <w:rsid w:val="00E3306A"/>
    <w:rsid w:val="00E33215"/>
    <w:rsid w:val="00E333EE"/>
    <w:rsid w:val="00E3342B"/>
    <w:rsid w:val="00E33451"/>
    <w:rsid w:val="00E335EC"/>
    <w:rsid w:val="00E33779"/>
    <w:rsid w:val="00E337D8"/>
    <w:rsid w:val="00E337E4"/>
    <w:rsid w:val="00E3384F"/>
    <w:rsid w:val="00E3398D"/>
    <w:rsid w:val="00E33B4C"/>
    <w:rsid w:val="00E33D5F"/>
    <w:rsid w:val="00E33EDD"/>
    <w:rsid w:val="00E33EF2"/>
    <w:rsid w:val="00E33F8B"/>
    <w:rsid w:val="00E33FEC"/>
    <w:rsid w:val="00E34174"/>
    <w:rsid w:val="00E342E5"/>
    <w:rsid w:val="00E3434C"/>
    <w:rsid w:val="00E3438E"/>
    <w:rsid w:val="00E3440E"/>
    <w:rsid w:val="00E34488"/>
    <w:rsid w:val="00E344C9"/>
    <w:rsid w:val="00E34719"/>
    <w:rsid w:val="00E34776"/>
    <w:rsid w:val="00E3477A"/>
    <w:rsid w:val="00E347CD"/>
    <w:rsid w:val="00E3482A"/>
    <w:rsid w:val="00E348E9"/>
    <w:rsid w:val="00E34975"/>
    <w:rsid w:val="00E34992"/>
    <w:rsid w:val="00E34ACC"/>
    <w:rsid w:val="00E34B5B"/>
    <w:rsid w:val="00E34C87"/>
    <w:rsid w:val="00E34DC4"/>
    <w:rsid w:val="00E34DD7"/>
    <w:rsid w:val="00E34E96"/>
    <w:rsid w:val="00E34F26"/>
    <w:rsid w:val="00E34F62"/>
    <w:rsid w:val="00E3509E"/>
    <w:rsid w:val="00E350FE"/>
    <w:rsid w:val="00E351C4"/>
    <w:rsid w:val="00E35283"/>
    <w:rsid w:val="00E35323"/>
    <w:rsid w:val="00E3552F"/>
    <w:rsid w:val="00E35586"/>
    <w:rsid w:val="00E355CB"/>
    <w:rsid w:val="00E35624"/>
    <w:rsid w:val="00E35702"/>
    <w:rsid w:val="00E35745"/>
    <w:rsid w:val="00E35A7E"/>
    <w:rsid w:val="00E35AE2"/>
    <w:rsid w:val="00E35B17"/>
    <w:rsid w:val="00E35BBB"/>
    <w:rsid w:val="00E35C8B"/>
    <w:rsid w:val="00E35DDA"/>
    <w:rsid w:val="00E35E41"/>
    <w:rsid w:val="00E35E47"/>
    <w:rsid w:val="00E36060"/>
    <w:rsid w:val="00E36098"/>
    <w:rsid w:val="00E360F4"/>
    <w:rsid w:val="00E361CF"/>
    <w:rsid w:val="00E36256"/>
    <w:rsid w:val="00E362A6"/>
    <w:rsid w:val="00E364CB"/>
    <w:rsid w:val="00E36744"/>
    <w:rsid w:val="00E367C6"/>
    <w:rsid w:val="00E368EC"/>
    <w:rsid w:val="00E36996"/>
    <w:rsid w:val="00E369A4"/>
    <w:rsid w:val="00E369E6"/>
    <w:rsid w:val="00E36A0E"/>
    <w:rsid w:val="00E36AC3"/>
    <w:rsid w:val="00E36ACC"/>
    <w:rsid w:val="00E36ACD"/>
    <w:rsid w:val="00E36AF7"/>
    <w:rsid w:val="00E36E5C"/>
    <w:rsid w:val="00E36EA0"/>
    <w:rsid w:val="00E3700B"/>
    <w:rsid w:val="00E372BB"/>
    <w:rsid w:val="00E37339"/>
    <w:rsid w:val="00E37399"/>
    <w:rsid w:val="00E37466"/>
    <w:rsid w:val="00E374C1"/>
    <w:rsid w:val="00E374E1"/>
    <w:rsid w:val="00E374EC"/>
    <w:rsid w:val="00E37501"/>
    <w:rsid w:val="00E377AF"/>
    <w:rsid w:val="00E3784E"/>
    <w:rsid w:val="00E37A45"/>
    <w:rsid w:val="00E37C6F"/>
    <w:rsid w:val="00E37D28"/>
    <w:rsid w:val="00E37D36"/>
    <w:rsid w:val="00E37D9E"/>
    <w:rsid w:val="00E40073"/>
    <w:rsid w:val="00E400D7"/>
    <w:rsid w:val="00E400E5"/>
    <w:rsid w:val="00E401FD"/>
    <w:rsid w:val="00E40243"/>
    <w:rsid w:val="00E40281"/>
    <w:rsid w:val="00E402C8"/>
    <w:rsid w:val="00E404B6"/>
    <w:rsid w:val="00E404C4"/>
    <w:rsid w:val="00E405C7"/>
    <w:rsid w:val="00E4060A"/>
    <w:rsid w:val="00E40A20"/>
    <w:rsid w:val="00E40C15"/>
    <w:rsid w:val="00E40C43"/>
    <w:rsid w:val="00E40E02"/>
    <w:rsid w:val="00E40FEE"/>
    <w:rsid w:val="00E4112E"/>
    <w:rsid w:val="00E4116F"/>
    <w:rsid w:val="00E411C0"/>
    <w:rsid w:val="00E412A0"/>
    <w:rsid w:val="00E41481"/>
    <w:rsid w:val="00E41514"/>
    <w:rsid w:val="00E41568"/>
    <w:rsid w:val="00E415F3"/>
    <w:rsid w:val="00E4167B"/>
    <w:rsid w:val="00E4185A"/>
    <w:rsid w:val="00E41AC6"/>
    <w:rsid w:val="00E41BDB"/>
    <w:rsid w:val="00E41BE3"/>
    <w:rsid w:val="00E41C21"/>
    <w:rsid w:val="00E41C98"/>
    <w:rsid w:val="00E41CF9"/>
    <w:rsid w:val="00E41F0E"/>
    <w:rsid w:val="00E41FBF"/>
    <w:rsid w:val="00E422E5"/>
    <w:rsid w:val="00E425A2"/>
    <w:rsid w:val="00E42614"/>
    <w:rsid w:val="00E426EF"/>
    <w:rsid w:val="00E427B5"/>
    <w:rsid w:val="00E4286A"/>
    <w:rsid w:val="00E42901"/>
    <w:rsid w:val="00E42A11"/>
    <w:rsid w:val="00E42AD2"/>
    <w:rsid w:val="00E42B13"/>
    <w:rsid w:val="00E42DD2"/>
    <w:rsid w:val="00E42E4B"/>
    <w:rsid w:val="00E42F1D"/>
    <w:rsid w:val="00E431CB"/>
    <w:rsid w:val="00E432EA"/>
    <w:rsid w:val="00E432F6"/>
    <w:rsid w:val="00E43682"/>
    <w:rsid w:val="00E436F9"/>
    <w:rsid w:val="00E43714"/>
    <w:rsid w:val="00E43732"/>
    <w:rsid w:val="00E43842"/>
    <w:rsid w:val="00E439EE"/>
    <w:rsid w:val="00E43B9F"/>
    <w:rsid w:val="00E43BED"/>
    <w:rsid w:val="00E43C4A"/>
    <w:rsid w:val="00E43CCE"/>
    <w:rsid w:val="00E43D69"/>
    <w:rsid w:val="00E43DB5"/>
    <w:rsid w:val="00E43DC8"/>
    <w:rsid w:val="00E43E31"/>
    <w:rsid w:val="00E43F57"/>
    <w:rsid w:val="00E43FFE"/>
    <w:rsid w:val="00E4402D"/>
    <w:rsid w:val="00E4409D"/>
    <w:rsid w:val="00E44281"/>
    <w:rsid w:val="00E44314"/>
    <w:rsid w:val="00E4435E"/>
    <w:rsid w:val="00E4435F"/>
    <w:rsid w:val="00E444C5"/>
    <w:rsid w:val="00E444CD"/>
    <w:rsid w:val="00E4454A"/>
    <w:rsid w:val="00E445FF"/>
    <w:rsid w:val="00E446FD"/>
    <w:rsid w:val="00E448AA"/>
    <w:rsid w:val="00E44900"/>
    <w:rsid w:val="00E44972"/>
    <w:rsid w:val="00E44CDD"/>
    <w:rsid w:val="00E44D79"/>
    <w:rsid w:val="00E44DBE"/>
    <w:rsid w:val="00E44E39"/>
    <w:rsid w:val="00E44EAB"/>
    <w:rsid w:val="00E44FA1"/>
    <w:rsid w:val="00E45129"/>
    <w:rsid w:val="00E4513D"/>
    <w:rsid w:val="00E4521D"/>
    <w:rsid w:val="00E4526A"/>
    <w:rsid w:val="00E45621"/>
    <w:rsid w:val="00E4581F"/>
    <w:rsid w:val="00E4585D"/>
    <w:rsid w:val="00E45ADF"/>
    <w:rsid w:val="00E45C95"/>
    <w:rsid w:val="00E45FE9"/>
    <w:rsid w:val="00E46204"/>
    <w:rsid w:val="00E462AB"/>
    <w:rsid w:val="00E4641D"/>
    <w:rsid w:val="00E4649A"/>
    <w:rsid w:val="00E4654F"/>
    <w:rsid w:val="00E4668A"/>
    <w:rsid w:val="00E466A4"/>
    <w:rsid w:val="00E4677D"/>
    <w:rsid w:val="00E468CB"/>
    <w:rsid w:val="00E46A46"/>
    <w:rsid w:val="00E46B65"/>
    <w:rsid w:val="00E46B8C"/>
    <w:rsid w:val="00E46CA3"/>
    <w:rsid w:val="00E46CF5"/>
    <w:rsid w:val="00E46E2F"/>
    <w:rsid w:val="00E471F0"/>
    <w:rsid w:val="00E472CC"/>
    <w:rsid w:val="00E47710"/>
    <w:rsid w:val="00E477E0"/>
    <w:rsid w:val="00E4799F"/>
    <w:rsid w:val="00E47AC3"/>
    <w:rsid w:val="00E47B1A"/>
    <w:rsid w:val="00E47B7B"/>
    <w:rsid w:val="00E47B82"/>
    <w:rsid w:val="00E47BFA"/>
    <w:rsid w:val="00E47DCB"/>
    <w:rsid w:val="00E47E45"/>
    <w:rsid w:val="00E47E96"/>
    <w:rsid w:val="00E47F6A"/>
    <w:rsid w:val="00E50083"/>
    <w:rsid w:val="00E50133"/>
    <w:rsid w:val="00E501BD"/>
    <w:rsid w:val="00E501CC"/>
    <w:rsid w:val="00E50331"/>
    <w:rsid w:val="00E50406"/>
    <w:rsid w:val="00E5047D"/>
    <w:rsid w:val="00E504DA"/>
    <w:rsid w:val="00E504E4"/>
    <w:rsid w:val="00E505D0"/>
    <w:rsid w:val="00E5064E"/>
    <w:rsid w:val="00E508E1"/>
    <w:rsid w:val="00E509D2"/>
    <w:rsid w:val="00E50B73"/>
    <w:rsid w:val="00E50BF8"/>
    <w:rsid w:val="00E50D85"/>
    <w:rsid w:val="00E510E0"/>
    <w:rsid w:val="00E5110D"/>
    <w:rsid w:val="00E511C5"/>
    <w:rsid w:val="00E51238"/>
    <w:rsid w:val="00E51294"/>
    <w:rsid w:val="00E513D4"/>
    <w:rsid w:val="00E51498"/>
    <w:rsid w:val="00E51567"/>
    <w:rsid w:val="00E51633"/>
    <w:rsid w:val="00E51854"/>
    <w:rsid w:val="00E51860"/>
    <w:rsid w:val="00E518F8"/>
    <w:rsid w:val="00E51933"/>
    <w:rsid w:val="00E51A63"/>
    <w:rsid w:val="00E51B6C"/>
    <w:rsid w:val="00E51CC6"/>
    <w:rsid w:val="00E51E65"/>
    <w:rsid w:val="00E51E93"/>
    <w:rsid w:val="00E51F0C"/>
    <w:rsid w:val="00E51F21"/>
    <w:rsid w:val="00E51FCD"/>
    <w:rsid w:val="00E52154"/>
    <w:rsid w:val="00E52287"/>
    <w:rsid w:val="00E526BA"/>
    <w:rsid w:val="00E5273B"/>
    <w:rsid w:val="00E527B5"/>
    <w:rsid w:val="00E528CA"/>
    <w:rsid w:val="00E528D8"/>
    <w:rsid w:val="00E52965"/>
    <w:rsid w:val="00E52B5B"/>
    <w:rsid w:val="00E52BF2"/>
    <w:rsid w:val="00E52BF6"/>
    <w:rsid w:val="00E52D20"/>
    <w:rsid w:val="00E52ECD"/>
    <w:rsid w:val="00E52ED9"/>
    <w:rsid w:val="00E52F32"/>
    <w:rsid w:val="00E5302A"/>
    <w:rsid w:val="00E531C3"/>
    <w:rsid w:val="00E53229"/>
    <w:rsid w:val="00E5332C"/>
    <w:rsid w:val="00E53368"/>
    <w:rsid w:val="00E533FD"/>
    <w:rsid w:val="00E53463"/>
    <w:rsid w:val="00E534E9"/>
    <w:rsid w:val="00E537F4"/>
    <w:rsid w:val="00E53871"/>
    <w:rsid w:val="00E53905"/>
    <w:rsid w:val="00E539DC"/>
    <w:rsid w:val="00E53BF1"/>
    <w:rsid w:val="00E53C62"/>
    <w:rsid w:val="00E53C6A"/>
    <w:rsid w:val="00E53D89"/>
    <w:rsid w:val="00E53DEB"/>
    <w:rsid w:val="00E53F31"/>
    <w:rsid w:val="00E54087"/>
    <w:rsid w:val="00E540B9"/>
    <w:rsid w:val="00E540E2"/>
    <w:rsid w:val="00E544D3"/>
    <w:rsid w:val="00E544E0"/>
    <w:rsid w:val="00E545D7"/>
    <w:rsid w:val="00E54648"/>
    <w:rsid w:val="00E54779"/>
    <w:rsid w:val="00E54928"/>
    <w:rsid w:val="00E54C08"/>
    <w:rsid w:val="00E54C6F"/>
    <w:rsid w:val="00E54D31"/>
    <w:rsid w:val="00E54EAA"/>
    <w:rsid w:val="00E54ECF"/>
    <w:rsid w:val="00E54F0C"/>
    <w:rsid w:val="00E54FEC"/>
    <w:rsid w:val="00E55027"/>
    <w:rsid w:val="00E5507B"/>
    <w:rsid w:val="00E55093"/>
    <w:rsid w:val="00E55166"/>
    <w:rsid w:val="00E5521C"/>
    <w:rsid w:val="00E55232"/>
    <w:rsid w:val="00E55296"/>
    <w:rsid w:val="00E552C3"/>
    <w:rsid w:val="00E5536B"/>
    <w:rsid w:val="00E55444"/>
    <w:rsid w:val="00E55588"/>
    <w:rsid w:val="00E5558C"/>
    <w:rsid w:val="00E556AD"/>
    <w:rsid w:val="00E55740"/>
    <w:rsid w:val="00E55879"/>
    <w:rsid w:val="00E558E9"/>
    <w:rsid w:val="00E55A6E"/>
    <w:rsid w:val="00E55AA5"/>
    <w:rsid w:val="00E55DAB"/>
    <w:rsid w:val="00E55E7B"/>
    <w:rsid w:val="00E55E80"/>
    <w:rsid w:val="00E55ECB"/>
    <w:rsid w:val="00E560D9"/>
    <w:rsid w:val="00E56139"/>
    <w:rsid w:val="00E56143"/>
    <w:rsid w:val="00E56297"/>
    <w:rsid w:val="00E56665"/>
    <w:rsid w:val="00E5669B"/>
    <w:rsid w:val="00E567CC"/>
    <w:rsid w:val="00E5699F"/>
    <w:rsid w:val="00E569B9"/>
    <w:rsid w:val="00E56D62"/>
    <w:rsid w:val="00E56D7D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541"/>
    <w:rsid w:val="00E5754D"/>
    <w:rsid w:val="00E577A9"/>
    <w:rsid w:val="00E57A3C"/>
    <w:rsid w:val="00E57AAD"/>
    <w:rsid w:val="00E57B45"/>
    <w:rsid w:val="00E57B91"/>
    <w:rsid w:val="00E57C60"/>
    <w:rsid w:val="00E57C82"/>
    <w:rsid w:val="00E60027"/>
    <w:rsid w:val="00E602B2"/>
    <w:rsid w:val="00E602FE"/>
    <w:rsid w:val="00E6031C"/>
    <w:rsid w:val="00E6031E"/>
    <w:rsid w:val="00E60470"/>
    <w:rsid w:val="00E6069F"/>
    <w:rsid w:val="00E606CF"/>
    <w:rsid w:val="00E60732"/>
    <w:rsid w:val="00E609BC"/>
    <w:rsid w:val="00E60B11"/>
    <w:rsid w:val="00E60E5D"/>
    <w:rsid w:val="00E60E91"/>
    <w:rsid w:val="00E60EA5"/>
    <w:rsid w:val="00E60ED3"/>
    <w:rsid w:val="00E60F4D"/>
    <w:rsid w:val="00E60F57"/>
    <w:rsid w:val="00E61029"/>
    <w:rsid w:val="00E61471"/>
    <w:rsid w:val="00E61547"/>
    <w:rsid w:val="00E615F0"/>
    <w:rsid w:val="00E6168E"/>
    <w:rsid w:val="00E6190E"/>
    <w:rsid w:val="00E61AA8"/>
    <w:rsid w:val="00E61ACE"/>
    <w:rsid w:val="00E61B20"/>
    <w:rsid w:val="00E61E48"/>
    <w:rsid w:val="00E61F21"/>
    <w:rsid w:val="00E61F6C"/>
    <w:rsid w:val="00E62023"/>
    <w:rsid w:val="00E62140"/>
    <w:rsid w:val="00E62270"/>
    <w:rsid w:val="00E62288"/>
    <w:rsid w:val="00E62311"/>
    <w:rsid w:val="00E62632"/>
    <w:rsid w:val="00E6277B"/>
    <w:rsid w:val="00E62816"/>
    <w:rsid w:val="00E628F7"/>
    <w:rsid w:val="00E62991"/>
    <w:rsid w:val="00E62C6B"/>
    <w:rsid w:val="00E62D5D"/>
    <w:rsid w:val="00E62E8E"/>
    <w:rsid w:val="00E62FB4"/>
    <w:rsid w:val="00E62FBB"/>
    <w:rsid w:val="00E63048"/>
    <w:rsid w:val="00E630F5"/>
    <w:rsid w:val="00E631D5"/>
    <w:rsid w:val="00E63216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E"/>
    <w:rsid w:val="00E63C7E"/>
    <w:rsid w:val="00E63F70"/>
    <w:rsid w:val="00E64012"/>
    <w:rsid w:val="00E6412C"/>
    <w:rsid w:val="00E64179"/>
    <w:rsid w:val="00E64196"/>
    <w:rsid w:val="00E6423F"/>
    <w:rsid w:val="00E6435E"/>
    <w:rsid w:val="00E6443C"/>
    <w:rsid w:val="00E6447A"/>
    <w:rsid w:val="00E6469E"/>
    <w:rsid w:val="00E646A7"/>
    <w:rsid w:val="00E6474F"/>
    <w:rsid w:val="00E6499A"/>
    <w:rsid w:val="00E64A23"/>
    <w:rsid w:val="00E64B74"/>
    <w:rsid w:val="00E64C87"/>
    <w:rsid w:val="00E64FA1"/>
    <w:rsid w:val="00E64FC2"/>
    <w:rsid w:val="00E65073"/>
    <w:rsid w:val="00E65153"/>
    <w:rsid w:val="00E6527E"/>
    <w:rsid w:val="00E65395"/>
    <w:rsid w:val="00E65445"/>
    <w:rsid w:val="00E65450"/>
    <w:rsid w:val="00E65519"/>
    <w:rsid w:val="00E655F4"/>
    <w:rsid w:val="00E656B6"/>
    <w:rsid w:val="00E65814"/>
    <w:rsid w:val="00E6585F"/>
    <w:rsid w:val="00E659C5"/>
    <w:rsid w:val="00E65B16"/>
    <w:rsid w:val="00E65E62"/>
    <w:rsid w:val="00E65F50"/>
    <w:rsid w:val="00E65FBD"/>
    <w:rsid w:val="00E66005"/>
    <w:rsid w:val="00E6616E"/>
    <w:rsid w:val="00E662C9"/>
    <w:rsid w:val="00E663AE"/>
    <w:rsid w:val="00E66529"/>
    <w:rsid w:val="00E6656A"/>
    <w:rsid w:val="00E665A0"/>
    <w:rsid w:val="00E6681D"/>
    <w:rsid w:val="00E66876"/>
    <w:rsid w:val="00E668E9"/>
    <w:rsid w:val="00E669EC"/>
    <w:rsid w:val="00E66A31"/>
    <w:rsid w:val="00E671E9"/>
    <w:rsid w:val="00E67393"/>
    <w:rsid w:val="00E673B6"/>
    <w:rsid w:val="00E67431"/>
    <w:rsid w:val="00E675D3"/>
    <w:rsid w:val="00E67671"/>
    <w:rsid w:val="00E6774B"/>
    <w:rsid w:val="00E6783F"/>
    <w:rsid w:val="00E67951"/>
    <w:rsid w:val="00E67990"/>
    <w:rsid w:val="00E67BF1"/>
    <w:rsid w:val="00E67C7C"/>
    <w:rsid w:val="00E67C81"/>
    <w:rsid w:val="00E67CE9"/>
    <w:rsid w:val="00E67E15"/>
    <w:rsid w:val="00E67EB0"/>
    <w:rsid w:val="00E67FD3"/>
    <w:rsid w:val="00E7004D"/>
    <w:rsid w:val="00E705E1"/>
    <w:rsid w:val="00E706D9"/>
    <w:rsid w:val="00E70779"/>
    <w:rsid w:val="00E707E0"/>
    <w:rsid w:val="00E70C47"/>
    <w:rsid w:val="00E70DD9"/>
    <w:rsid w:val="00E70E10"/>
    <w:rsid w:val="00E70E30"/>
    <w:rsid w:val="00E70EFD"/>
    <w:rsid w:val="00E70F87"/>
    <w:rsid w:val="00E710A8"/>
    <w:rsid w:val="00E711FB"/>
    <w:rsid w:val="00E712A4"/>
    <w:rsid w:val="00E7149C"/>
    <w:rsid w:val="00E715D9"/>
    <w:rsid w:val="00E716C1"/>
    <w:rsid w:val="00E71815"/>
    <w:rsid w:val="00E7195F"/>
    <w:rsid w:val="00E71A88"/>
    <w:rsid w:val="00E71B34"/>
    <w:rsid w:val="00E71B80"/>
    <w:rsid w:val="00E71BE8"/>
    <w:rsid w:val="00E71BF0"/>
    <w:rsid w:val="00E71D48"/>
    <w:rsid w:val="00E7222D"/>
    <w:rsid w:val="00E7229B"/>
    <w:rsid w:val="00E722AB"/>
    <w:rsid w:val="00E722B0"/>
    <w:rsid w:val="00E72597"/>
    <w:rsid w:val="00E725D8"/>
    <w:rsid w:val="00E72724"/>
    <w:rsid w:val="00E728C4"/>
    <w:rsid w:val="00E729B5"/>
    <w:rsid w:val="00E72B1C"/>
    <w:rsid w:val="00E72C00"/>
    <w:rsid w:val="00E72CBC"/>
    <w:rsid w:val="00E72ED5"/>
    <w:rsid w:val="00E72F46"/>
    <w:rsid w:val="00E7316B"/>
    <w:rsid w:val="00E731C3"/>
    <w:rsid w:val="00E73214"/>
    <w:rsid w:val="00E732C6"/>
    <w:rsid w:val="00E73348"/>
    <w:rsid w:val="00E73369"/>
    <w:rsid w:val="00E7340B"/>
    <w:rsid w:val="00E7343C"/>
    <w:rsid w:val="00E7347E"/>
    <w:rsid w:val="00E7354D"/>
    <w:rsid w:val="00E7358D"/>
    <w:rsid w:val="00E73663"/>
    <w:rsid w:val="00E7369B"/>
    <w:rsid w:val="00E736EC"/>
    <w:rsid w:val="00E7390C"/>
    <w:rsid w:val="00E73933"/>
    <w:rsid w:val="00E7395D"/>
    <w:rsid w:val="00E73AF7"/>
    <w:rsid w:val="00E73B36"/>
    <w:rsid w:val="00E73B66"/>
    <w:rsid w:val="00E73C49"/>
    <w:rsid w:val="00E73CF7"/>
    <w:rsid w:val="00E73D8A"/>
    <w:rsid w:val="00E73EE9"/>
    <w:rsid w:val="00E73FB0"/>
    <w:rsid w:val="00E74079"/>
    <w:rsid w:val="00E740D4"/>
    <w:rsid w:val="00E7423F"/>
    <w:rsid w:val="00E7427C"/>
    <w:rsid w:val="00E74349"/>
    <w:rsid w:val="00E74389"/>
    <w:rsid w:val="00E743D4"/>
    <w:rsid w:val="00E74419"/>
    <w:rsid w:val="00E74526"/>
    <w:rsid w:val="00E74782"/>
    <w:rsid w:val="00E747E9"/>
    <w:rsid w:val="00E748CD"/>
    <w:rsid w:val="00E7496B"/>
    <w:rsid w:val="00E74A19"/>
    <w:rsid w:val="00E74A65"/>
    <w:rsid w:val="00E74A76"/>
    <w:rsid w:val="00E74C14"/>
    <w:rsid w:val="00E74D5F"/>
    <w:rsid w:val="00E74DAF"/>
    <w:rsid w:val="00E74EEF"/>
    <w:rsid w:val="00E74F01"/>
    <w:rsid w:val="00E75062"/>
    <w:rsid w:val="00E750A7"/>
    <w:rsid w:val="00E753CC"/>
    <w:rsid w:val="00E75409"/>
    <w:rsid w:val="00E75655"/>
    <w:rsid w:val="00E75662"/>
    <w:rsid w:val="00E757AC"/>
    <w:rsid w:val="00E7585B"/>
    <w:rsid w:val="00E75899"/>
    <w:rsid w:val="00E759EB"/>
    <w:rsid w:val="00E75B61"/>
    <w:rsid w:val="00E75BF6"/>
    <w:rsid w:val="00E75E14"/>
    <w:rsid w:val="00E75E45"/>
    <w:rsid w:val="00E75E5A"/>
    <w:rsid w:val="00E75F8D"/>
    <w:rsid w:val="00E762FC"/>
    <w:rsid w:val="00E7642F"/>
    <w:rsid w:val="00E76499"/>
    <w:rsid w:val="00E7649E"/>
    <w:rsid w:val="00E766CE"/>
    <w:rsid w:val="00E766DA"/>
    <w:rsid w:val="00E766F4"/>
    <w:rsid w:val="00E7677A"/>
    <w:rsid w:val="00E76871"/>
    <w:rsid w:val="00E768F9"/>
    <w:rsid w:val="00E76D74"/>
    <w:rsid w:val="00E76F78"/>
    <w:rsid w:val="00E773DD"/>
    <w:rsid w:val="00E77676"/>
    <w:rsid w:val="00E77777"/>
    <w:rsid w:val="00E77857"/>
    <w:rsid w:val="00E778C0"/>
    <w:rsid w:val="00E77B8D"/>
    <w:rsid w:val="00E77DD6"/>
    <w:rsid w:val="00E77E10"/>
    <w:rsid w:val="00E77EDA"/>
    <w:rsid w:val="00E8008F"/>
    <w:rsid w:val="00E80128"/>
    <w:rsid w:val="00E80145"/>
    <w:rsid w:val="00E802BB"/>
    <w:rsid w:val="00E80352"/>
    <w:rsid w:val="00E80365"/>
    <w:rsid w:val="00E8059C"/>
    <w:rsid w:val="00E806E9"/>
    <w:rsid w:val="00E807E1"/>
    <w:rsid w:val="00E8084D"/>
    <w:rsid w:val="00E80A29"/>
    <w:rsid w:val="00E80AF0"/>
    <w:rsid w:val="00E80EB0"/>
    <w:rsid w:val="00E80F3A"/>
    <w:rsid w:val="00E80FE7"/>
    <w:rsid w:val="00E81094"/>
    <w:rsid w:val="00E8110D"/>
    <w:rsid w:val="00E8111C"/>
    <w:rsid w:val="00E8115F"/>
    <w:rsid w:val="00E81242"/>
    <w:rsid w:val="00E8128B"/>
    <w:rsid w:val="00E81337"/>
    <w:rsid w:val="00E813BE"/>
    <w:rsid w:val="00E813DD"/>
    <w:rsid w:val="00E81818"/>
    <w:rsid w:val="00E81A5D"/>
    <w:rsid w:val="00E81B99"/>
    <w:rsid w:val="00E81BDC"/>
    <w:rsid w:val="00E81C8E"/>
    <w:rsid w:val="00E8200C"/>
    <w:rsid w:val="00E82045"/>
    <w:rsid w:val="00E820A1"/>
    <w:rsid w:val="00E8227B"/>
    <w:rsid w:val="00E82400"/>
    <w:rsid w:val="00E82417"/>
    <w:rsid w:val="00E8241D"/>
    <w:rsid w:val="00E82437"/>
    <w:rsid w:val="00E8245B"/>
    <w:rsid w:val="00E82570"/>
    <w:rsid w:val="00E8268F"/>
    <w:rsid w:val="00E826EA"/>
    <w:rsid w:val="00E82747"/>
    <w:rsid w:val="00E828D2"/>
    <w:rsid w:val="00E82A05"/>
    <w:rsid w:val="00E82AC3"/>
    <w:rsid w:val="00E82CBD"/>
    <w:rsid w:val="00E82D39"/>
    <w:rsid w:val="00E82E9B"/>
    <w:rsid w:val="00E8301E"/>
    <w:rsid w:val="00E83319"/>
    <w:rsid w:val="00E83325"/>
    <w:rsid w:val="00E83480"/>
    <w:rsid w:val="00E834C0"/>
    <w:rsid w:val="00E835E2"/>
    <w:rsid w:val="00E837D4"/>
    <w:rsid w:val="00E8382F"/>
    <w:rsid w:val="00E8397F"/>
    <w:rsid w:val="00E8398B"/>
    <w:rsid w:val="00E839B2"/>
    <w:rsid w:val="00E83AE4"/>
    <w:rsid w:val="00E83B17"/>
    <w:rsid w:val="00E83C34"/>
    <w:rsid w:val="00E83CEB"/>
    <w:rsid w:val="00E83DFA"/>
    <w:rsid w:val="00E83E44"/>
    <w:rsid w:val="00E83FEF"/>
    <w:rsid w:val="00E84029"/>
    <w:rsid w:val="00E8407D"/>
    <w:rsid w:val="00E842C1"/>
    <w:rsid w:val="00E842E2"/>
    <w:rsid w:val="00E842E9"/>
    <w:rsid w:val="00E842EB"/>
    <w:rsid w:val="00E8443B"/>
    <w:rsid w:val="00E84524"/>
    <w:rsid w:val="00E84604"/>
    <w:rsid w:val="00E8463B"/>
    <w:rsid w:val="00E84939"/>
    <w:rsid w:val="00E849C4"/>
    <w:rsid w:val="00E84A89"/>
    <w:rsid w:val="00E84A97"/>
    <w:rsid w:val="00E84D43"/>
    <w:rsid w:val="00E84EF1"/>
    <w:rsid w:val="00E84F97"/>
    <w:rsid w:val="00E85111"/>
    <w:rsid w:val="00E851B8"/>
    <w:rsid w:val="00E851D0"/>
    <w:rsid w:val="00E852C9"/>
    <w:rsid w:val="00E853B6"/>
    <w:rsid w:val="00E856B8"/>
    <w:rsid w:val="00E85701"/>
    <w:rsid w:val="00E85A25"/>
    <w:rsid w:val="00E85B1C"/>
    <w:rsid w:val="00E85D1E"/>
    <w:rsid w:val="00E85D2E"/>
    <w:rsid w:val="00E85D66"/>
    <w:rsid w:val="00E86047"/>
    <w:rsid w:val="00E860A4"/>
    <w:rsid w:val="00E86181"/>
    <w:rsid w:val="00E861F4"/>
    <w:rsid w:val="00E8631C"/>
    <w:rsid w:val="00E863D6"/>
    <w:rsid w:val="00E86514"/>
    <w:rsid w:val="00E8654F"/>
    <w:rsid w:val="00E866FD"/>
    <w:rsid w:val="00E866FF"/>
    <w:rsid w:val="00E86751"/>
    <w:rsid w:val="00E86A54"/>
    <w:rsid w:val="00E86C70"/>
    <w:rsid w:val="00E86EBC"/>
    <w:rsid w:val="00E87212"/>
    <w:rsid w:val="00E872D7"/>
    <w:rsid w:val="00E873B9"/>
    <w:rsid w:val="00E873C8"/>
    <w:rsid w:val="00E873F9"/>
    <w:rsid w:val="00E87447"/>
    <w:rsid w:val="00E87490"/>
    <w:rsid w:val="00E874CE"/>
    <w:rsid w:val="00E87688"/>
    <w:rsid w:val="00E87779"/>
    <w:rsid w:val="00E87793"/>
    <w:rsid w:val="00E878D3"/>
    <w:rsid w:val="00E879CD"/>
    <w:rsid w:val="00E879EB"/>
    <w:rsid w:val="00E87A69"/>
    <w:rsid w:val="00E87C37"/>
    <w:rsid w:val="00E87CE8"/>
    <w:rsid w:val="00E90174"/>
    <w:rsid w:val="00E9026F"/>
    <w:rsid w:val="00E902B7"/>
    <w:rsid w:val="00E902F3"/>
    <w:rsid w:val="00E903B6"/>
    <w:rsid w:val="00E90419"/>
    <w:rsid w:val="00E905BD"/>
    <w:rsid w:val="00E905E7"/>
    <w:rsid w:val="00E90636"/>
    <w:rsid w:val="00E9063F"/>
    <w:rsid w:val="00E90A42"/>
    <w:rsid w:val="00E90A5C"/>
    <w:rsid w:val="00E90B51"/>
    <w:rsid w:val="00E90BDB"/>
    <w:rsid w:val="00E90C44"/>
    <w:rsid w:val="00E90D09"/>
    <w:rsid w:val="00E90E25"/>
    <w:rsid w:val="00E90E44"/>
    <w:rsid w:val="00E90E61"/>
    <w:rsid w:val="00E90E75"/>
    <w:rsid w:val="00E90EEF"/>
    <w:rsid w:val="00E91270"/>
    <w:rsid w:val="00E91297"/>
    <w:rsid w:val="00E91508"/>
    <w:rsid w:val="00E91538"/>
    <w:rsid w:val="00E915DA"/>
    <w:rsid w:val="00E91632"/>
    <w:rsid w:val="00E9177A"/>
    <w:rsid w:val="00E91AB6"/>
    <w:rsid w:val="00E91C08"/>
    <w:rsid w:val="00E91C38"/>
    <w:rsid w:val="00E91E31"/>
    <w:rsid w:val="00E91F3E"/>
    <w:rsid w:val="00E922CD"/>
    <w:rsid w:val="00E92438"/>
    <w:rsid w:val="00E92461"/>
    <w:rsid w:val="00E9248F"/>
    <w:rsid w:val="00E9253A"/>
    <w:rsid w:val="00E925D6"/>
    <w:rsid w:val="00E9268C"/>
    <w:rsid w:val="00E9281E"/>
    <w:rsid w:val="00E92946"/>
    <w:rsid w:val="00E92985"/>
    <w:rsid w:val="00E9298B"/>
    <w:rsid w:val="00E92A4C"/>
    <w:rsid w:val="00E92BED"/>
    <w:rsid w:val="00E92C23"/>
    <w:rsid w:val="00E92C7E"/>
    <w:rsid w:val="00E92E9A"/>
    <w:rsid w:val="00E92F17"/>
    <w:rsid w:val="00E92F1E"/>
    <w:rsid w:val="00E92F8E"/>
    <w:rsid w:val="00E92FFF"/>
    <w:rsid w:val="00E9300E"/>
    <w:rsid w:val="00E93051"/>
    <w:rsid w:val="00E93156"/>
    <w:rsid w:val="00E932C5"/>
    <w:rsid w:val="00E932D1"/>
    <w:rsid w:val="00E934C0"/>
    <w:rsid w:val="00E93587"/>
    <w:rsid w:val="00E9361F"/>
    <w:rsid w:val="00E936B8"/>
    <w:rsid w:val="00E9385A"/>
    <w:rsid w:val="00E939E6"/>
    <w:rsid w:val="00E93A03"/>
    <w:rsid w:val="00E93B43"/>
    <w:rsid w:val="00E93B75"/>
    <w:rsid w:val="00E93C34"/>
    <w:rsid w:val="00E9404A"/>
    <w:rsid w:val="00E940FF"/>
    <w:rsid w:val="00E94118"/>
    <w:rsid w:val="00E94228"/>
    <w:rsid w:val="00E9427C"/>
    <w:rsid w:val="00E944B9"/>
    <w:rsid w:val="00E94507"/>
    <w:rsid w:val="00E9460C"/>
    <w:rsid w:val="00E947A2"/>
    <w:rsid w:val="00E94810"/>
    <w:rsid w:val="00E94AF7"/>
    <w:rsid w:val="00E94CC6"/>
    <w:rsid w:val="00E94D1E"/>
    <w:rsid w:val="00E94E1E"/>
    <w:rsid w:val="00E94E5A"/>
    <w:rsid w:val="00E952AB"/>
    <w:rsid w:val="00E952D3"/>
    <w:rsid w:val="00E95414"/>
    <w:rsid w:val="00E9543E"/>
    <w:rsid w:val="00E954FE"/>
    <w:rsid w:val="00E9553C"/>
    <w:rsid w:val="00E95672"/>
    <w:rsid w:val="00E956E6"/>
    <w:rsid w:val="00E95AD4"/>
    <w:rsid w:val="00E95ADA"/>
    <w:rsid w:val="00E95B3E"/>
    <w:rsid w:val="00E95C1B"/>
    <w:rsid w:val="00E95CD1"/>
    <w:rsid w:val="00E95CDC"/>
    <w:rsid w:val="00E95CF2"/>
    <w:rsid w:val="00E96373"/>
    <w:rsid w:val="00E9668F"/>
    <w:rsid w:val="00E96783"/>
    <w:rsid w:val="00E96791"/>
    <w:rsid w:val="00E9679E"/>
    <w:rsid w:val="00E96A13"/>
    <w:rsid w:val="00E96A8A"/>
    <w:rsid w:val="00E96CA9"/>
    <w:rsid w:val="00E96E40"/>
    <w:rsid w:val="00E96EAB"/>
    <w:rsid w:val="00E96EFF"/>
    <w:rsid w:val="00E96FAA"/>
    <w:rsid w:val="00E96FD0"/>
    <w:rsid w:val="00E96FD2"/>
    <w:rsid w:val="00E975D3"/>
    <w:rsid w:val="00E9769A"/>
    <w:rsid w:val="00E976C7"/>
    <w:rsid w:val="00E976DD"/>
    <w:rsid w:val="00E97823"/>
    <w:rsid w:val="00E97A09"/>
    <w:rsid w:val="00E97A39"/>
    <w:rsid w:val="00E97CA1"/>
    <w:rsid w:val="00E97DD0"/>
    <w:rsid w:val="00E97F8A"/>
    <w:rsid w:val="00E97FCF"/>
    <w:rsid w:val="00EA004C"/>
    <w:rsid w:val="00EA0244"/>
    <w:rsid w:val="00EA0284"/>
    <w:rsid w:val="00EA02D7"/>
    <w:rsid w:val="00EA0316"/>
    <w:rsid w:val="00EA04AD"/>
    <w:rsid w:val="00EA04B8"/>
    <w:rsid w:val="00EA0527"/>
    <w:rsid w:val="00EA0911"/>
    <w:rsid w:val="00EA0B14"/>
    <w:rsid w:val="00EA0BAC"/>
    <w:rsid w:val="00EA0CD8"/>
    <w:rsid w:val="00EA0D4F"/>
    <w:rsid w:val="00EA0DA6"/>
    <w:rsid w:val="00EA0E83"/>
    <w:rsid w:val="00EA0FF3"/>
    <w:rsid w:val="00EA11FE"/>
    <w:rsid w:val="00EA13E2"/>
    <w:rsid w:val="00EA1414"/>
    <w:rsid w:val="00EA1682"/>
    <w:rsid w:val="00EA1688"/>
    <w:rsid w:val="00EA16A4"/>
    <w:rsid w:val="00EA1781"/>
    <w:rsid w:val="00EA1873"/>
    <w:rsid w:val="00EA18F6"/>
    <w:rsid w:val="00EA1938"/>
    <w:rsid w:val="00EA1AF4"/>
    <w:rsid w:val="00EA1CBF"/>
    <w:rsid w:val="00EA1D4D"/>
    <w:rsid w:val="00EA1DCA"/>
    <w:rsid w:val="00EA1DEE"/>
    <w:rsid w:val="00EA1EFD"/>
    <w:rsid w:val="00EA1F37"/>
    <w:rsid w:val="00EA1F76"/>
    <w:rsid w:val="00EA1F82"/>
    <w:rsid w:val="00EA1FB5"/>
    <w:rsid w:val="00EA233A"/>
    <w:rsid w:val="00EA23F9"/>
    <w:rsid w:val="00EA2550"/>
    <w:rsid w:val="00EA265A"/>
    <w:rsid w:val="00EA2956"/>
    <w:rsid w:val="00EA2A2A"/>
    <w:rsid w:val="00EA2B5F"/>
    <w:rsid w:val="00EA2C4C"/>
    <w:rsid w:val="00EA2C9A"/>
    <w:rsid w:val="00EA2D4E"/>
    <w:rsid w:val="00EA2F13"/>
    <w:rsid w:val="00EA2F2A"/>
    <w:rsid w:val="00EA30BB"/>
    <w:rsid w:val="00EA313C"/>
    <w:rsid w:val="00EA320F"/>
    <w:rsid w:val="00EA328D"/>
    <w:rsid w:val="00EA3398"/>
    <w:rsid w:val="00EA34C9"/>
    <w:rsid w:val="00EA35E6"/>
    <w:rsid w:val="00EA383B"/>
    <w:rsid w:val="00EA39B6"/>
    <w:rsid w:val="00EA3B07"/>
    <w:rsid w:val="00EA3BD7"/>
    <w:rsid w:val="00EA3CAC"/>
    <w:rsid w:val="00EA3E7D"/>
    <w:rsid w:val="00EA3FED"/>
    <w:rsid w:val="00EA40F2"/>
    <w:rsid w:val="00EA41A0"/>
    <w:rsid w:val="00EA4239"/>
    <w:rsid w:val="00EA433F"/>
    <w:rsid w:val="00EA4435"/>
    <w:rsid w:val="00EA454C"/>
    <w:rsid w:val="00EA469D"/>
    <w:rsid w:val="00EA4751"/>
    <w:rsid w:val="00EA4752"/>
    <w:rsid w:val="00EA4882"/>
    <w:rsid w:val="00EA48FD"/>
    <w:rsid w:val="00EA49BF"/>
    <w:rsid w:val="00EA4A03"/>
    <w:rsid w:val="00EA4A66"/>
    <w:rsid w:val="00EA4B1B"/>
    <w:rsid w:val="00EA4B3F"/>
    <w:rsid w:val="00EA4BDC"/>
    <w:rsid w:val="00EA4D94"/>
    <w:rsid w:val="00EA4D9C"/>
    <w:rsid w:val="00EA4F4B"/>
    <w:rsid w:val="00EA50F6"/>
    <w:rsid w:val="00EA51B2"/>
    <w:rsid w:val="00EA51F1"/>
    <w:rsid w:val="00EA540D"/>
    <w:rsid w:val="00EA5528"/>
    <w:rsid w:val="00EA553B"/>
    <w:rsid w:val="00EA5604"/>
    <w:rsid w:val="00EA590B"/>
    <w:rsid w:val="00EA5976"/>
    <w:rsid w:val="00EA59E4"/>
    <w:rsid w:val="00EA5AB2"/>
    <w:rsid w:val="00EA5C22"/>
    <w:rsid w:val="00EA5C3D"/>
    <w:rsid w:val="00EA5CEC"/>
    <w:rsid w:val="00EA5D01"/>
    <w:rsid w:val="00EA5E2F"/>
    <w:rsid w:val="00EA5FB7"/>
    <w:rsid w:val="00EA6076"/>
    <w:rsid w:val="00EA61B5"/>
    <w:rsid w:val="00EA63B3"/>
    <w:rsid w:val="00EA647E"/>
    <w:rsid w:val="00EA66C5"/>
    <w:rsid w:val="00EA66FD"/>
    <w:rsid w:val="00EA6835"/>
    <w:rsid w:val="00EA6C16"/>
    <w:rsid w:val="00EA6DFF"/>
    <w:rsid w:val="00EA7001"/>
    <w:rsid w:val="00EA7270"/>
    <w:rsid w:val="00EA7306"/>
    <w:rsid w:val="00EA730B"/>
    <w:rsid w:val="00EA7601"/>
    <w:rsid w:val="00EA766A"/>
    <w:rsid w:val="00EA76F6"/>
    <w:rsid w:val="00EA7796"/>
    <w:rsid w:val="00EA78BB"/>
    <w:rsid w:val="00EA7AD2"/>
    <w:rsid w:val="00EA7AEC"/>
    <w:rsid w:val="00EA7FCB"/>
    <w:rsid w:val="00EB0085"/>
    <w:rsid w:val="00EB074C"/>
    <w:rsid w:val="00EB07E5"/>
    <w:rsid w:val="00EB07E6"/>
    <w:rsid w:val="00EB089B"/>
    <w:rsid w:val="00EB08E5"/>
    <w:rsid w:val="00EB09A9"/>
    <w:rsid w:val="00EB0B00"/>
    <w:rsid w:val="00EB0B34"/>
    <w:rsid w:val="00EB0B82"/>
    <w:rsid w:val="00EB0BD1"/>
    <w:rsid w:val="00EB0BD4"/>
    <w:rsid w:val="00EB0E3A"/>
    <w:rsid w:val="00EB0E99"/>
    <w:rsid w:val="00EB107E"/>
    <w:rsid w:val="00EB1174"/>
    <w:rsid w:val="00EB13D8"/>
    <w:rsid w:val="00EB1439"/>
    <w:rsid w:val="00EB1477"/>
    <w:rsid w:val="00EB171C"/>
    <w:rsid w:val="00EB17E1"/>
    <w:rsid w:val="00EB18BE"/>
    <w:rsid w:val="00EB1928"/>
    <w:rsid w:val="00EB192A"/>
    <w:rsid w:val="00EB1982"/>
    <w:rsid w:val="00EB19F9"/>
    <w:rsid w:val="00EB1CC0"/>
    <w:rsid w:val="00EB1D3B"/>
    <w:rsid w:val="00EB1DB7"/>
    <w:rsid w:val="00EB1DEF"/>
    <w:rsid w:val="00EB1E21"/>
    <w:rsid w:val="00EB1EB3"/>
    <w:rsid w:val="00EB1F24"/>
    <w:rsid w:val="00EB1F90"/>
    <w:rsid w:val="00EB265E"/>
    <w:rsid w:val="00EB26BE"/>
    <w:rsid w:val="00EB27A7"/>
    <w:rsid w:val="00EB28A4"/>
    <w:rsid w:val="00EB28B1"/>
    <w:rsid w:val="00EB2963"/>
    <w:rsid w:val="00EB2B07"/>
    <w:rsid w:val="00EB2BB8"/>
    <w:rsid w:val="00EB2BFD"/>
    <w:rsid w:val="00EB2C14"/>
    <w:rsid w:val="00EB2C5A"/>
    <w:rsid w:val="00EB3077"/>
    <w:rsid w:val="00EB3116"/>
    <w:rsid w:val="00EB3273"/>
    <w:rsid w:val="00EB32C8"/>
    <w:rsid w:val="00EB33A9"/>
    <w:rsid w:val="00EB3693"/>
    <w:rsid w:val="00EB37FD"/>
    <w:rsid w:val="00EB3A19"/>
    <w:rsid w:val="00EB3A60"/>
    <w:rsid w:val="00EB3B36"/>
    <w:rsid w:val="00EB3C9D"/>
    <w:rsid w:val="00EB3CCD"/>
    <w:rsid w:val="00EB3D67"/>
    <w:rsid w:val="00EB3EC4"/>
    <w:rsid w:val="00EB3ECD"/>
    <w:rsid w:val="00EB3F06"/>
    <w:rsid w:val="00EB3F34"/>
    <w:rsid w:val="00EB3F4D"/>
    <w:rsid w:val="00EB4044"/>
    <w:rsid w:val="00EB4164"/>
    <w:rsid w:val="00EB42E6"/>
    <w:rsid w:val="00EB4316"/>
    <w:rsid w:val="00EB43BD"/>
    <w:rsid w:val="00EB454B"/>
    <w:rsid w:val="00EB4650"/>
    <w:rsid w:val="00EB4658"/>
    <w:rsid w:val="00EB46DA"/>
    <w:rsid w:val="00EB4838"/>
    <w:rsid w:val="00EB48F1"/>
    <w:rsid w:val="00EB4AAC"/>
    <w:rsid w:val="00EB4ACD"/>
    <w:rsid w:val="00EB4B86"/>
    <w:rsid w:val="00EB4C12"/>
    <w:rsid w:val="00EB4CCF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68B"/>
    <w:rsid w:val="00EB5784"/>
    <w:rsid w:val="00EB58E9"/>
    <w:rsid w:val="00EB58F7"/>
    <w:rsid w:val="00EB58FC"/>
    <w:rsid w:val="00EB5B83"/>
    <w:rsid w:val="00EB5CAB"/>
    <w:rsid w:val="00EB5EB7"/>
    <w:rsid w:val="00EB5F34"/>
    <w:rsid w:val="00EB6003"/>
    <w:rsid w:val="00EB6033"/>
    <w:rsid w:val="00EB60D3"/>
    <w:rsid w:val="00EB60FF"/>
    <w:rsid w:val="00EB63B1"/>
    <w:rsid w:val="00EB63FC"/>
    <w:rsid w:val="00EB6455"/>
    <w:rsid w:val="00EB660E"/>
    <w:rsid w:val="00EB6660"/>
    <w:rsid w:val="00EB6694"/>
    <w:rsid w:val="00EB6699"/>
    <w:rsid w:val="00EB6866"/>
    <w:rsid w:val="00EB68F9"/>
    <w:rsid w:val="00EB6A72"/>
    <w:rsid w:val="00EB6A94"/>
    <w:rsid w:val="00EB6DBF"/>
    <w:rsid w:val="00EB6E28"/>
    <w:rsid w:val="00EB6E3E"/>
    <w:rsid w:val="00EB7075"/>
    <w:rsid w:val="00EB718D"/>
    <w:rsid w:val="00EB741E"/>
    <w:rsid w:val="00EB7595"/>
    <w:rsid w:val="00EB7751"/>
    <w:rsid w:val="00EB7D0C"/>
    <w:rsid w:val="00EB7FE8"/>
    <w:rsid w:val="00EC006F"/>
    <w:rsid w:val="00EC00AC"/>
    <w:rsid w:val="00EC0177"/>
    <w:rsid w:val="00EC0180"/>
    <w:rsid w:val="00EC01DF"/>
    <w:rsid w:val="00EC03F8"/>
    <w:rsid w:val="00EC0400"/>
    <w:rsid w:val="00EC05D7"/>
    <w:rsid w:val="00EC070C"/>
    <w:rsid w:val="00EC07BD"/>
    <w:rsid w:val="00EC081A"/>
    <w:rsid w:val="00EC08F9"/>
    <w:rsid w:val="00EC09E3"/>
    <w:rsid w:val="00EC0B29"/>
    <w:rsid w:val="00EC0BBD"/>
    <w:rsid w:val="00EC0BE2"/>
    <w:rsid w:val="00EC0BEF"/>
    <w:rsid w:val="00EC0DE1"/>
    <w:rsid w:val="00EC0F54"/>
    <w:rsid w:val="00EC0F70"/>
    <w:rsid w:val="00EC1405"/>
    <w:rsid w:val="00EC1472"/>
    <w:rsid w:val="00EC147E"/>
    <w:rsid w:val="00EC150B"/>
    <w:rsid w:val="00EC1539"/>
    <w:rsid w:val="00EC15F9"/>
    <w:rsid w:val="00EC1671"/>
    <w:rsid w:val="00EC16D0"/>
    <w:rsid w:val="00EC1772"/>
    <w:rsid w:val="00EC188F"/>
    <w:rsid w:val="00EC1929"/>
    <w:rsid w:val="00EC1A5F"/>
    <w:rsid w:val="00EC1A8E"/>
    <w:rsid w:val="00EC1C71"/>
    <w:rsid w:val="00EC1D6E"/>
    <w:rsid w:val="00EC1FD6"/>
    <w:rsid w:val="00EC22E4"/>
    <w:rsid w:val="00EC230B"/>
    <w:rsid w:val="00EC23BF"/>
    <w:rsid w:val="00EC252A"/>
    <w:rsid w:val="00EC25C6"/>
    <w:rsid w:val="00EC2662"/>
    <w:rsid w:val="00EC26E3"/>
    <w:rsid w:val="00EC27D7"/>
    <w:rsid w:val="00EC2864"/>
    <w:rsid w:val="00EC2AAF"/>
    <w:rsid w:val="00EC2C1E"/>
    <w:rsid w:val="00EC2C85"/>
    <w:rsid w:val="00EC2CB7"/>
    <w:rsid w:val="00EC2DE0"/>
    <w:rsid w:val="00EC2EC9"/>
    <w:rsid w:val="00EC2F5F"/>
    <w:rsid w:val="00EC3022"/>
    <w:rsid w:val="00EC313B"/>
    <w:rsid w:val="00EC32CB"/>
    <w:rsid w:val="00EC3453"/>
    <w:rsid w:val="00EC34F0"/>
    <w:rsid w:val="00EC3ACA"/>
    <w:rsid w:val="00EC3B83"/>
    <w:rsid w:val="00EC3C40"/>
    <w:rsid w:val="00EC3C71"/>
    <w:rsid w:val="00EC3DC5"/>
    <w:rsid w:val="00EC3E09"/>
    <w:rsid w:val="00EC3F48"/>
    <w:rsid w:val="00EC404E"/>
    <w:rsid w:val="00EC407E"/>
    <w:rsid w:val="00EC4253"/>
    <w:rsid w:val="00EC4373"/>
    <w:rsid w:val="00EC43D8"/>
    <w:rsid w:val="00EC4478"/>
    <w:rsid w:val="00EC4561"/>
    <w:rsid w:val="00EC4581"/>
    <w:rsid w:val="00EC462C"/>
    <w:rsid w:val="00EC483B"/>
    <w:rsid w:val="00EC4AD3"/>
    <w:rsid w:val="00EC4BCD"/>
    <w:rsid w:val="00EC4BF5"/>
    <w:rsid w:val="00EC4CF0"/>
    <w:rsid w:val="00EC4DE6"/>
    <w:rsid w:val="00EC509B"/>
    <w:rsid w:val="00EC51B4"/>
    <w:rsid w:val="00EC5386"/>
    <w:rsid w:val="00EC570F"/>
    <w:rsid w:val="00EC5916"/>
    <w:rsid w:val="00EC5D05"/>
    <w:rsid w:val="00EC5DB0"/>
    <w:rsid w:val="00EC5E06"/>
    <w:rsid w:val="00EC5EB9"/>
    <w:rsid w:val="00EC5FB8"/>
    <w:rsid w:val="00EC608C"/>
    <w:rsid w:val="00EC623D"/>
    <w:rsid w:val="00EC62CC"/>
    <w:rsid w:val="00EC630D"/>
    <w:rsid w:val="00EC63E8"/>
    <w:rsid w:val="00EC63FC"/>
    <w:rsid w:val="00EC64E0"/>
    <w:rsid w:val="00EC65D5"/>
    <w:rsid w:val="00EC660D"/>
    <w:rsid w:val="00EC6910"/>
    <w:rsid w:val="00EC696F"/>
    <w:rsid w:val="00EC6C8B"/>
    <w:rsid w:val="00EC6D9B"/>
    <w:rsid w:val="00EC7027"/>
    <w:rsid w:val="00EC71CF"/>
    <w:rsid w:val="00EC7323"/>
    <w:rsid w:val="00EC7372"/>
    <w:rsid w:val="00EC7392"/>
    <w:rsid w:val="00EC7407"/>
    <w:rsid w:val="00EC7691"/>
    <w:rsid w:val="00EC7851"/>
    <w:rsid w:val="00EC7968"/>
    <w:rsid w:val="00EC7CA5"/>
    <w:rsid w:val="00EC7EE9"/>
    <w:rsid w:val="00EC7F16"/>
    <w:rsid w:val="00EC7FB5"/>
    <w:rsid w:val="00ED0042"/>
    <w:rsid w:val="00ED0141"/>
    <w:rsid w:val="00ED0214"/>
    <w:rsid w:val="00ED0261"/>
    <w:rsid w:val="00ED0487"/>
    <w:rsid w:val="00ED04C1"/>
    <w:rsid w:val="00ED0506"/>
    <w:rsid w:val="00ED054E"/>
    <w:rsid w:val="00ED0550"/>
    <w:rsid w:val="00ED0562"/>
    <w:rsid w:val="00ED058A"/>
    <w:rsid w:val="00ED0665"/>
    <w:rsid w:val="00ED0673"/>
    <w:rsid w:val="00ED0725"/>
    <w:rsid w:val="00ED07F6"/>
    <w:rsid w:val="00ED08D7"/>
    <w:rsid w:val="00ED0A64"/>
    <w:rsid w:val="00ED0C83"/>
    <w:rsid w:val="00ED0CE0"/>
    <w:rsid w:val="00ED0D48"/>
    <w:rsid w:val="00ED0D50"/>
    <w:rsid w:val="00ED0DDA"/>
    <w:rsid w:val="00ED1028"/>
    <w:rsid w:val="00ED1047"/>
    <w:rsid w:val="00ED1263"/>
    <w:rsid w:val="00ED128F"/>
    <w:rsid w:val="00ED12A2"/>
    <w:rsid w:val="00ED12EF"/>
    <w:rsid w:val="00ED16B0"/>
    <w:rsid w:val="00ED16B6"/>
    <w:rsid w:val="00ED1A0E"/>
    <w:rsid w:val="00ED1A15"/>
    <w:rsid w:val="00ED1B61"/>
    <w:rsid w:val="00ED1B97"/>
    <w:rsid w:val="00ED1CA1"/>
    <w:rsid w:val="00ED1E66"/>
    <w:rsid w:val="00ED1FD4"/>
    <w:rsid w:val="00ED20B5"/>
    <w:rsid w:val="00ED2141"/>
    <w:rsid w:val="00ED21C1"/>
    <w:rsid w:val="00ED227A"/>
    <w:rsid w:val="00ED2296"/>
    <w:rsid w:val="00ED2451"/>
    <w:rsid w:val="00ED2AE4"/>
    <w:rsid w:val="00ED2B7F"/>
    <w:rsid w:val="00ED2C4F"/>
    <w:rsid w:val="00ED2C84"/>
    <w:rsid w:val="00ED2DF8"/>
    <w:rsid w:val="00ED2EEB"/>
    <w:rsid w:val="00ED30BE"/>
    <w:rsid w:val="00ED3196"/>
    <w:rsid w:val="00ED3433"/>
    <w:rsid w:val="00ED3492"/>
    <w:rsid w:val="00ED365B"/>
    <w:rsid w:val="00ED395B"/>
    <w:rsid w:val="00ED3AA2"/>
    <w:rsid w:val="00ED3E1F"/>
    <w:rsid w:val="00ED3F6B"/>
    <w:rsid w:val="00ED3FB1"/>
    <w:rsid w:val="00ED4032"/>
    <w:rsid w:val="00ED4188"/>
    <w:rsid w:val="00ED41CB"/>
    <w:rsid w:val="00ED4379"/>
    <w:rsid w:val="00ED47E6"/>
    <w:rsid w:val="00ED4813"/>
    <w:rsid w:val="00ED4869"/>
    <w:rsid w:val="00ED4980"/>
    <w:rsid w:val="00ED4A6D"/>
    <w:rsid w:val="00ED4B19"/>
    <w:rsid w:val="00ED4B1D"/>
    <w:rsid w:val="00ED4C35"/>
    <w:rsid w:val="00ED4C9F"/>
    <w:rsid w:val="00ED4CAE"/>
    <w:rsid w:val="00ED4D22"/>
    <w:rsid w:val="00ED4EAD"/>
    <w:rsid w:val="00ED5031"/>
    <w:rsid w:val="00ED518F"/>
    <w:rsid w:val="00ED51B3"/>
    <w:rsid w:val="00ED52CD"/>
    <w:rsid w:val="00ED54DF"/>
    <w:rsid w:val="00ED550A"/>
    <w:rsid w:val="00ED564F"/>
    <w:rsid w:val="00ED5805"/>
    <w:rsid w:val="00ED590F"/>
    <w:rsid w:val="00ED5916"/>
    <w:rsid w:val="00ED5920"/>
    <w:rsid w:val="00ED5BD6"/>
    <w:rsid w:val="00ED5C29"/>
    <w:rsid w:val="00ED5CF9"/>
    <w:rsid w:val="00ED5D82"/>
    <w:rsid w:val="00ED5FF7"/>
    <w:rsid w:val="00ED6106"/>
    <w:rsid w:val="00ED61EE"/>
    <w:rsid w:val="00ED6235"/>
    <w:rsid w:val="00ED6369"/>
    <w:rsid w:val="00ED6536"/>
    <w:rsid w:val="00ED6537"/>
    <w:rsid w:val="00ED67F2"/>
    <w:rsid w:val="00ED691E"/>
    <w:rsid w:val="00ED6996"/>
    <w:rsid w:val="00ED6BBA"/>
    <w:rsid w:val="00ED6BE9"/>
    <w:rsid w:val="00ED6E45"/>
    <w:rsid w:val="00ED6E62"/>
    <w:rsid w:val="00ED6EDA"/>
    <w:rsid w:val="00ED6FD9"/>
    <w:rsid w:val="00ED7021"/>
    <w:rsid w:val="00ED72A1"/>
    <w:rsid w:val="00ED72D4"/>
    <w:rsid w:val="00ED75B6"/>
    <w:rsid w:val="00ED75F5"/>
    <w:rsid w:val="00ED7674"/>
    <w:rsid w:val="00ED76C0"/>
    <w:rsid w:val="00ED76D1"/>
    <w:rsid w:val="00ED7841"/>
    <w:rsid w:val="00ED7928"/>
    <w:rsid w:val="00ED79ED"/>
    <w:rsid w:val="00ED7BA2"/>
    <w:rsid w:val="00ED7BEC"/>
    <w:rsid w:val="00ED7D66"/>
    <w:rsid w:val="00ED7DDA"/>
    <w:rsid w:val="00ED7E85"/>
    <w:rsid w:val="00ED7F87"/>
    <w:rsid w:val="00EE00F4"/>
    <w:rsid w:val="00EE0119"/>
    <w:rsid w:val="00EE0149"/>
    <w:rsid w:val="00EE0198"/>
    <w:rsid w:val="00EE024D"/>
    <w:rsid w:val="00EE03DD"/>
    <w:rsid w:val="00EE04BC"/>
    <w:rsid w:val="00EE0572"/>
    <w:rsid w:val="00EE059C"/>
    <w:rsid w:val="00EE05CB"/>
    <w:rsid w:val="00EE0642"/>
    <w:rsid w:val="00EE0699"/>
    <w:rsid w:val="00EE0700"/>
    <w:rsid w:val="00EE08BF"/>
    <w:rsid w:val="00EE08D5"/>
    <w:rsid w:val="00EE08F4"/>
    <w:rsid w:val="00EE09C5"/>
    <w:rsid w:val="00EE0A7E"/>
    <w:rsid w:val="00EE0B20"/>
    <w:rsid w:val="00EE0C75"/>
    <w:rsid w:val="00EE0E53"/>
    <w:rsid w:val="00EE11CA"/>
    <w:rsid w:val="00EE1205"/>
    <w:rsid w:val="00EE12A7"/>
    <w:rsid w:val="00EE12F3"/>
    <w:rsid w:val="00EE1323"/>
    <w:rsid w:val="00EE140D"/>
    <w:rsid w:val="00EE1415"/>
    <w:rsid w:val="00EE153D"/>
    <w:rsid w:val="00EE1654"/>
    <w:rsid w:val="00EE16EB"/>
    <w:rsid w:val="00EE18BE"/>
    <w:rsid w:val="00EE1B63"/>
    <w:rsid w:val="00EE1BE9"/>
    <w:rsid w:val="00EE1CBA"/>
    <w:rsid w:val="00EE1F7D"/>
    <w:rsid w:val="00EE1FC2"/>
    <w:rsid w:val="00EE2234"/>
    <w:rsid w:val="00EE226C"/>
    <w:rsid w:val="00EE23D0"/>
    <w:rsid w:val="00EE243B"/>
    <w:rsid w:val="00EE24A0"/>
    <w:rsid w:val="00EE2502"/>
    <w:rsid w:val="00EE26B0"/>
    <w:rsid w:val="00EE29E1"/>
    <w:rsid w:val="00EE2D35"/>
    <w:rsid w:val="00EE2D5D"/>
    <w:rsid w:val="00EE2D99"/>
    <w:rsid w:val="00EE2F3A"/>
    <w:rsid w:val="00EE2F77"/>
    <w:rsid w:val="00EE3156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6E0"/>
    <w:rsid w:val="00EE37B5"/>
    <w:rsid w:val="00EE37D6"/>
    <w:rsid w:val="00EE37DE"/>
    <w:rsid w:val="00EE38E7"/>
    <w:rsid w:val="00EE3A08"/>
    <w:rsid w:val="00EE4024"/>
    <w:rsid w:val="00EE42C7"/>
    <w:rsid w:val="00EE44ED"/>
    <w:rsid w:val="00EE4669"/>
    <w:rsid w:val="00EE49B4"/>
    <w:rsid w:val="00EE49C1"/>
    <w:rsid w:val="00EE49EE"/>
    <w:rsid w:val="00EE4A21"/>
    <w:rsid w:val="00EE4CF3"/>
    <w:rsid w:val="00EE4D1A"/>
    <w:rsid w:val="00EE4EC0"/>
    <w:rsid w:val="00EE5010"/>
    <w:rsid w:val="00EE5034"/>
    <w:rsid w:val="00EE503D"/>
    <w:rsid w:val="00EE5067"/>
    <w:rsid w:val="00EE512D"/>
    <w:rsid w:val="00EE515E"/>
    <w:rsid w:val="00EE52AA"/>
    <w:rsid w:val="00EE5404"/>
    <w:rsid w:val="00EE5567"/>
    <w:rsid w:val="00EE56FF"/>
    <w:rsid w:val="00EE57CC"/>
    <w:rsid w:val="00EE591A"/>
    <w:rsid w:val="00EE5BCD"/>
    <w:rsid w:val="00EE5CCA"/>
    <w:rsid w:val="00EE5D4A"/>
    <w:rsid w:val="00EE5DC5"/>
    <w:rsid w:val="00EE5EDF"/>
    <w:rsid w:val="00EE5F24"/>
    <w:rsid w:val="00EE5F40"/>
    <w:rsid w:val="00EE5F64"/>
    <w:rsid w:val="00EE5FE7"/>
    <w:rsid w:val="00EE6053"/>
    <w:rsid w:val="00EE60AA"/>
    <w:rsid w:val="00EE62D6"/>
    <w:rsid w:val="00EE62ED"/>
    <w:rsid w:val="00EE6328"/>
    <w:rsid w:val="00EE640C"/>
    <w:rsid w:val="00EE659F"/>
    <w:rsid w:val="00EE68F1"/>
    <w:rsid w:val="00EE6AFE"/>
    <w:rsid w:val="00EE6B42"/>
    <w:rsid w:val="00EE6B5B"/>
    <w:rsid w:val="00EE6C61"/>
    <w:rsid w:val="00EE6D29"/>
    <w:rsid w:val="00EE6D7C"/>
    <w:rsid w:val="00EE71B1"/>
    <w:rsid w:val="00EE71B6"/>
    <w:rsid w:val="00EE725B"/>
    <w:rsid w:val="00EE7458"/>
    <w:rsid w:val="00EE74D6"/>
    <w:rsid w:val="00EE7572"/>
    <w:rsid w:val="00EE778F"/>
    <w:rsid w:val="00EE78CD"/>
    <w:rsid w:val="00EE79A2"/>
    <w:rsid w:val="00EE7AC7"/>
    <w:rsid w:val="00EE7C2A"/>
    <w:rsid w:val="00EE7D4D"/>
    <w:rsid w:val="00EE7E8B"/>
    <w:rsid w:val="00EE7EE6"/>
    <w:rsid w:val="00EF0137"/>
    <w:rsid w:val="00EF034B"/>
    <w:rsid w:val="00EF03EF"/>
    <w:rsid w:val="00EF040C"/>
    <w:rsid w:val="00EF060B"/>
    <w:rsid w:val="00EF065D"/>
    <w:rsid w:val="00EF06BF"/>
    <w:rsid w:val="00EF0994"/>
    <w:rsid w:val="00EF0BBC"/>
    <w:rsid w:val="00EF0C54"/>
    <w:rsid w:val="00EF0C7D"/>
    <w:rsid w:val="00EF0D65"/>
    <w:rsid w:val="00EF0D7B"/>
    <w:rsid w:val="00EF0D8C"/>
    <w:rsid w:val="00EF0E4D"/>
    <w:rsid w:val="00EF0EF0"/>
    <w:rsid w:val="00EF0F28"/>
    <w:rsid w:val="00EF115A"/>
    <w:rsid w:val="00EF117E"/>
    <w:rsid w:val="00EF126B"/>
    <w:rsid w:val="00EF1273"/>
    <w:rsid w:val="00EF1286"/>
    <w:rsid w:val="00EF13B1"/>
    <w:rsid w:val="00EF1417"/>
    <w:rsid w:val="00EF141C"/>
    <w:rsid w:val="00EF14C8"/>
    <w:rsid w:val="00EF1592"/>
    <w:rsid w:val="00EF16ED"/>
    <w:rsid w:val="00EF19C4"/>
    <w:rsid w:val="00EF1A32"/>
    <w:rsid w:val="00EF1A38"/>
    <w:rsid w:val="00EF1B27"/>
    <w:rsid w:val="00EF1B44"/>
    <w:rsid w:val="00EF1BBE"/>
    <w:rsid w:val="00EF1CBA"/>
    <w:rsid w:val="00EF1DAD"/>
    <w:rsid w:val="00EF1E01"/>
    <w:rsid w:val="00EF1E6F"/>
    <w:rsid w:val="00EF1EBE"/>
    <w:rsid w:val="00EF1F91"/>
    <w:rsid w:val="00EF1F99"/>
    <w:rsid w:val="00EF1FCD"/>
    <w:rsid w:val="00EF2014"/>
    <w:rsid w:val="00EF20BB"/>
    <w:rsid w:val="00EF23A2"/>
    <w:rsid w:val="00EF2441"/>
    <w:rsid w:val="00EF26B3"/>
    <w:rsid w:val="00EF27C9"/>
    <w:rsid w:val="00EF28D8"/>
    <w:rsid w:val="00EF2B10"/>
    <w:rsid w:val="00EF2B9D"/>
    <w:rsid w:val="00EF2C35"/>
    <w:rsid w:val="00EF2E5F"/>
    <w:rsid w:val="00EF2EDD"/>
    <w:rsid w:val="00EF30C7"/>
    <w:rsid w:val="00EF329E"/>
    <w:rsid w:val="00EF32AE"/>
    <w:rsid w:val="00EF3303"/>
    <w:rsid w:val="00EF3402"/>
    <w:rsid w:val="00EF35B5"/>
    <w:rsid w:val="00EF3663"/>
    <w:rsid w:val="00EF3982"/>
    <w:rsid w:val="00EF398B"/>
    <w:rsid w:val="00EF39F6"/>
    <w:rsid w:val="00EF3A9F"/>
    <w:rsid w:val="00EF3C19"/>
    <w:rsid w:val="00EF3C49"/>
    <w:rsid w:val="00EF3C88"/>
    <w:rsid w:val="00EF3DAB"/>
    <w:rsid w:val="00EF3DDC"/>
    <w:rsid w:val="00EF3DEC"/>
    <w:rsid w:val="00EF3E0C"/>
    <w:rsid w:val="00EF3EF2"/>
    <w:rsid w:val="00EF3FB3"/>
    <w:rsid w:val="00EF4264"/>
    <w:rsid w:val="00EF445F"/>
    <w:rsid w:val="00EF46C1"/>
    <w:rsid w:val="00EF47D6"/>
    <w:rsid w:val="00EF4AE5"/>
    <w:rsid w:val="00EF4B59"/>
    <w:rsid w:val="00EF4C5A"/>
    <w:rsid w:val="00EF4C79"/>
    <w:rsid w:val="00EF4CDF"/>
    <w:rsid w:val="00EF4D08"/>
    <w:rsid w:val="00EF4E0C"/>
    <w:rsid w:val="00EF4E71"/>
    <w:rsid w:val="00EF4FDA"/>
    <w:rsid w:val="00EF5157"/>
    <w:rsid w:val="00EF5162"/>
    <w:rsid w:val="00EF51A5"/>
    <w:rsid w:val="00EF53A0"/>
    <w:rsid w:val="00EF53FF"/>
    <w:rsid w:val="00EF5495"/>
    <w:rsid w:val="00EF5523"/>
    <w:rsid w:val="00EF559F"/>
    <w:rsid w:val="00EF565C"/>
    <w:rsid w:val="00EF56F2"/>
    <w:rsid w:val="00EF5709"/>
    <w:rsid w:val="00EF57E8"/>
    <w:rsid w:val="00EF580E"/>
    <w:rsid w:val="00EF582B"/>
    <w:rsid w:val="00EF5950"/>
    <w:rsid w:val="00EF5A7A"/>
    <w:rsid w:val="00EF5A8D"/>
    <w:rsid w:val="00EF5ADB"/>
    <w:rsid w:val="00EF5BCF"/>
    <w:rsid w:val="00EF5C34"/>
    <w:rsid w:val="00EF5D43"/>
    <w:rsid w:val="00EF5E96"/>
    <w:rsid w:val="00EF5EF7"/>
    <w:rsid w:val="00EF600B"/>
    <w:rsid w:val="00EF62D9"/>
    <w:rsid w:val="00EF64D0"/>
    <w:rsid w:val="00EF6616"/>
    <w:rsid w:val="00EF666C"/>
    <w:rsid w:val="00EF66E9"/>
    <w:rsid w:val="00EF6945"/>
    <w:rsid w:val="00EF6B3F"/>
    <w:rsid w:val="00EF6C39"/>
    <w:rsid w:val="00EF6F5A"/>
    <w:rsid w:val="00EF7088"/>
    <w:rsid w:val="00EF7126"/>
    <w:rsid w:val="00EF730F"/>
    <w:rsid w:val="00EF73D2"/>
    <w:rsid w:val="00EF73DF"/>
    <w:rsid w:val="00EF73F2"/>
    <w:rsid w:val="00EF754A"/>
    <w:rsid w:val="00EF75CB"/>
    <w:rsid w:val="00EF7756"/>
    <w:rsid w:val="00EF7766"/>
    <w:rsid w:val="00EF77B9"/>
    <w:rsid w:val="00EF78F5"/>
    <w:rsid w:val="00EF796A"/>
    <w:rsid w:val="00EF798B"/>
    <w:rsid w:val="00EF7BCE"/>
    <w:rsid w:val="00EF7D15"/>
    <w:rsid w:val="00EF7D36"/>
    <w:rsid w:val="00EF7DFF"/>
    <w:rsid w:val="00EF7E45"/>
    <w:rsid w:val="00F001CE"/>
    <w:rsid w:val="00F001F1"/>
    <w:rsid w:val="00F003DF"/>
    <w:rsid w:val="00F00497"/>
    <w:rsid w:val="00F006CE"/>
    <w:rsid w:val="00F006EF"/>
    <w:rsid w:val="00F00809"/>
    <w:rsid w:val="00F00B35"/>
    <w:rsid w:val="00F00B52"/>
    <w:rsid w:val="00F00BDF"/>
    <w:rsid w:val="00F00C24"/>
    <w:rsid w:val="00F00C5F"/>
    <w:rsid w:val="00F00E89"/>
    <w:rsid w:val="00F00EC3"/>
    <w:rsid w:val="00F01041"/>
    <w:rsid w:val="00F011CB"/>
    <w:rsid w:val="00F011E7"/>
    <w:rsid w:val="00F012AE"/>
    <w:rsid w:val="00F0140F"/>
    <w:rsid w:val="00F014A8"/>
    <w:rsid w:val="00F01A20"/>
    <w:rsid w:val="00F01C0C"/>
    <w:rsid w:val="00F01D1D"/>
    <w:rsid w:val="00F01E32"/>
    <w:rsid w:val="00F01EA8"/>
    <w:rsid w:val="00F01EBA"/>
    <w:rsid w:val="00F01EFD"/>
    <w:rsid w:val="00F01FE3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2D7"/>
    <w:rsid w:val="00F033D9"/>
    <w:rsid w:val="00F0340B"/>
    <w:rsid w:val="00F03429"/>
    <w:rsid w:val="00F0362D"/>
    <w:rsid w:val="00F036A0"/>
    <w:rsid w:val="00F038D0"/>
    <w:rsid w:val="00F03A66"/>
    <w:rsid w:val="00F03AC4"/>
    <w:rsid w:val="00F03CC3"/>
    <w:rsid w:val="00F03CE3"/>
    <w:rsid w:val="00F03D1D"/>
    <w:rsid w:val="00F03DD9"/>
    <w:rsid w:val="00F03E93"/>
    <w:rsid w:val="00F03F22"/>
    <w:rsid w:val="00F040CC"/>
    <w:rsid w:val="00F040CE"/>
    <w:rsid w:val="00F0422A"/>
    <w:rsid w:val="00F04403"/>
    <w:rsid w:val="00F045DB"/>
    <w:rsid w:val="00F04689"/>
    <w:rsid w:val="00F046A5"/>
    <w:rsid w:val="00F046C6"/>
    <w:rsid w:val="00F04759"/>
    <w:rsid w:val="00F04783"/>
    <w:rsid w:val="00F04798"/>
    <w:rsid w:val="00F047CA"/>
    <w:rsid w:val="00F04927"/>
    <w:rsid w:val="00F04A47"/>
    <w:rsid w:val="00F04B6B"/>
    <w:rsid w:val="00F04BE2"/>
    <w:rsid w:val="00F04C9D"/>
    <w:rsid w:val="00F04E8C"/>
    <w:rsid w:val="00F05140"/>
    <w:rsid w:val="00F05179"/>
    <w:rsid w:val="00F05518"/>
    <w:rsid w:val="00F05562"/>
    <w:rsid w:val="00F056AF"/>
    <w:rsid w:val="00F058B4"/>
    <w:rsid w:val="00F05965"/>
    <w:rsid w:val="00F059E1"/>
    <w:rsid w:val="00F05C43"/>
    <w:rsid w:val="00F05F55"/>
    <w:rsid w:val="00F05FF6"/>
    <w:rsid w:val="00F060D9"/>
    <w:rsid w:val="00F06331"/>
    <w:rsid w:val="00F0644B"/>
    <w:rsid w:val="00F064A0"/>
    <w:rsid w:val="00F06508"/>
    <w:rsid w:val="00F06657"/>
    <w:rsid w:val="00F066C8"/>
    <w:rsid w:val="00F0675A"/>
    <w:rsid w:val="00F06A98"/>
    <w:rsid w:val="00F06DDB"/>
    <w:rsid w:val="00F06F0F"/>
    <w:rsid w:val="00F06F62"/>
    <w:rsid w:val="00F06F95"/>
    <w:rsid w:val="00F070BD"/>
    <w:rsid w:val="00F071A7"/>
    <w:rsid w:val="00F07228"/>
    <w:rsid w:val="00F07276"/>
    <w:rsid w:val="00F0756C"/>
    <w:rsid w:val="00F076BE"/>
    <w:rsid w:val="00F077D6"/>
    <w:rsid w:val="00F079FD"/>
    <w:rsid w:val="00F07A3A"/>
    <w:rsid w:val="00F07B19"/>
    <w:rsid w:val="00F07B41"/>
    <w:rsid w:val="00F07D8C"/>
    <w:rsid w:val="00F07E69"/>
    <w:rsid w:val="00F07E6F"/>
    <w:rsid w:val="00F07EA4"/>
    <w:rsid w:val="00F07F1B"/>
    <w:rsid w:val="00F07F45"/>
    <w:rsid w:val="00F1007E"/>
    <w:rsid w:val="00F10298"/>
    <w:rsid w:val="00F10299"/>
    <w:rsid w:val="00F104BD"/>
    <w:rsid w:val="00F10553"/>
    <w:rsid w:val="00F105A6"/>
    <w:rsid w:val="00F10615"/>
    <w:rsid w:val="00F106C5"/>
    <w:rsid w:val="00F107BB"/>
    <w:rsid w:val="00F107D7"/>
    <w:rsid w:val="00F107F5"/>
    <w:rsid w:val="00F10A2C"/>
    <w:rsid w:val="00F10B48"/>
    <w:rsid w:val="00F10B96"/>
    <w:rsid w:val="00F10C8C"/>
    <w:rsid w:val="00F10E48"/>
    <w:rsid w:val="00F10F21"/>
    <w:rsid w:val="00F10F63"/>
    <w:rsid w:val="00F1116F"/>
    <w:rsid w:val="00F11230"/>
    <w:rsid w:val="00F115F9"/>
    <w:rsid w:val="00F117E7"/>
    <w:rsid w:val="00F11805"/>
    <w:rsid w:val="00F1183D"/>
    <w:rsid w:val="00F11A89"/>
    <w:rsid w:val="00F11AA1"/>
    <w:rsid w:val="00F11BC9"/>
    <w:rsid w:val="00F11E4A"/>
    <w:rsid w:val="00F11F56"/>
    <w:rsid w:val="00F121A2"/>
    <w:rsid w:val="00F122FA"/>
    <w:rsid w:val="00F123A3"/>
    <w:rsid w:val="00F1253F"/>
    <w:rsid w:val="00F12637"/>
    <w:rsid w:val="00F12756"/>
    <w:rsid w:val="00F127E0"/>
    <w:rsid w:val="00F12B0E"/>
    <w:rsid w:val="00F12C52"/>
    <w:rsid w:val="00F12C80"/>
    <w:rsid w:val="00F12D32"/>
    <w:rsid w:val="00F12E11"/>
    <w:rsid w:val="00F12F1A"/>
    <w:rsid w:val="00F1301D"/>
    <w:rsid w:val="00F13041"/>
    <w:rsid w:val="00F13148"/>
    <w:rsid w:val="00F1332A"/>
    <w:rsid w:val="00F134AC"/>
    <w:rsid w:val="00F13536"/>
    <w:rsid w:val="00F13720"/>
    <w:rsid w:val="00F13B47"/>
    <w:rsid w:val="00F13DB0"/>
    <w:rsid w:val="00F13E4D"/>
    <w:rsid w:val="00F13E75"/>
    <w:rsid w:val="00F13EBC"/>
    <w:rsid w:val="00F13EF5"/>
    <w:rsid w:val="00F140E4"/>
    <w:rsid w:val="00F1423E"/>
    <w:rsid w:val="00F1426F"/>
    <w:rsid w:val="00F142D3"/>
    <w:rsid w:val="00F143E4"/>
    <w:rsid w:val="00F1440A"/>
    <w:rsid w:val="00F14432"/>
    <w:rsid w:val="00F14771"/>
    <w:rsid w:val="00F1482A"/>
    <w:rsid w:val="00F14899"/>
    <w:rsid w:val="00F14934"/>
    <w:rsid w:val="00F14B57"/>
    <w:rsid w:val="00F14B93"/>
    <w:rsid w:val="00F14BC5"/>
    <w:rsid w:val="00F14CE1"/>
    <w:rsid w:val="00F14D5A"/>
    <w:rsid w:val="00F14E79"/>
    <w:rsid w:val="00F14F49"/>
    <w:rsid w:val="00F15109"/>
    <w:rsid w:val="00F1512A"/>
    <w:rsid w:val="00F15239"/>
    <w:rsid w:val="00F1534C"/>
    <w:rsid w:val="00F1557A"/>
    <w:rsid w:val="00F15636"/>
    <w:rsid w:val="00F15BAF"/>
    <w:rsid w:val="00F15E22"/>
    <w:rsid w:val="00F16006"/>
    <w:rsid w:val="00F1616C"/>
    <w:rsid w:val="00F161C6"/>
    <w:rsid w:val="00F1620A"/>
    <w:rsid w:val="00F1627F"/>
    <w:rsid w:val="00F1633F"/>
    <w:rsid w:val="00F16433"/>
    <w:rsid w:val="00F164B7"/>
    <w:rsid w:val="00F16586"/>
    <w:rsid w:val="00F16754"/>
    <w:rsid w:val="00F1677F"/>
    <w:rsid w:val="00F1692D"/>
    <w:rsid w:val="00F16971"/>
    <w:rsid w:val="00F16E08"/>
    <w:rsid w:val="00F16FDA"/>
    <w:rsid w:val="00F17005"/>
    <w:rsid w:val="00F17133"/>
    <w:rsid w:val="00F17168"/>
    <w:rsid w:val="00F1724E"/>
    <w:rsid w:val="00F172F8"/>
    <w:rsid w:val="00F17318"/>
    <w:rsid w:val="00F17320"/>
    <w:rsid w:val="00F17370"/>
    <w:rsid w:val="00F1760E"/>
    <w:rsid w:val="00F17A03"/>
    <w:rsid w:val="00F17DCF"/>
    <w:rsid w:val="00F17E35"/>
    <w:rsid w:val="00F20202"/>
    <w:rsid w:val="00F203DA"/>
    <w:rsid w:val="00F2050E"/>
    <w:rsid w:val="00F20722"/>
    <w:rsid w:val="00F207FC"/>
    <w:rsid w:val="00F20B2A"/>
    <w:rsid w:val="00F20CE3"/>
    <w:rsid w:val="00F20DA2"/>
    <w:rsid w:val="00F20DAA"/>
    <w:rsid w:val="00F20F3E"/>
    <w:rsid w:val="00F2102F"/>
    <w:rsid w:val="00F21130"/>
    <w:rsid w:val="00F2122B"/>
    <w:rsid w:val="00F21290"/>
    <w:rsid w:val="00F2133C"/>
    <w:rsid w:val="00F213DB"/>
    <w:rsid w:val="00F21532"/>
    <w:rsid w:val="00F21752"/>
    <w:rsid w:val="00F217DF"/>
    <w:rsid w:val="00F218E4"/>
    <w:rsid w:val="00F21A36"/>
    <w:rsid w:val="00F21AEB"/>
    <w:rsid w:val="00F21AF3"/>
    <w:rsid w:val="00F21DA3"/>
    <w:rsid w:val="00F21DE5"/>
    <w:rsid w:val="00F21DFF"/>
    <w:rsid w:val="00F21F6B"/>
    <w:rsid w:val="00F220CB"/>
    <w:rsid w:val="00F22262"/>
    <w:rsid w:val="00F2232B"/>
    <w:rsid w:val="00F22439"/>
    <w:rsid w:val="00F22456"/>
    <w:rsid w:val="00F224F2"/>
    <w:rsid w:val="00F22646"/>
    <w:rsid w:val="00F22775"/>
    <w:rsid w:val="00F22A45"/>
    <w:rsid w:val="00F22B60"/>
    <w:rsid w:val="00F22BB3"/>
    <w:rsid w:val="00F22C57"/>
    <w:rsid w:val="00F22D5E"/>
    <w:rsid w:val="00F22DA8"/>
    <w:rsid w:val="00F2304A"/>
    <w:rsid w:val="00F23054"/>
    <w:rsid w:val="00F2311E"/>
    <w:rsid w:val="00F2315F"/>
    <w:rsid w:val="00F23420"/>
    <w:rsid w:val="00F23429"/>
    <w:rsid w:val="00F23536"/>
    <w:rsid w:val="00F23632"/>
    <w:rsid w:val="00F23777"/>
    <w:rsid w:val="00F2379B"/>
    <w:rsid w:val="00F23B6D"/>
    <w:rsid w:val="00F23C92"/>
    <w:rsid w:val="00F23F0B"/>
    <w:rsid w:val="00F23F57"/>
    <w:rsid w:val="00F2423E"/>
    <w:rsid w:val="00F2429F"/>
    <w:rsid w:val="00F2439E"/>
    <w:rsid w:val="00F24425"/>
    <w:rsid w:val="00F2474F"/>
    <w:rsid w:val="00F24750"/>
    <w:rsid w:val="00F247A6"/>
    <w:rsid w:val="00F24801"/>
    <w:rsid w:val="00F24875"/>
    <w:rsid w:val="00F24963"/>
    <w:rsid w:val="00F24996"/>
    <w:rsid w:val="00F249A2"/>
    <w:rsid w:val="00F24BAC"/>
    <w:rsid w:val="00F24BD9"/>
    <w:rsid w:val="00F24C20"/>
    <w:rsid w:val="00F24C93"/>
    <w:rsid w:val="00F24D26"/>
    <w:rsid w:val="00F24D49"/>
    <w:rsid w:val="00F2515B"/>
    <w:rsid w:val="00F251EF"/>
    <w:rsid w:val="00F2568D"/>
    <w:rsid w:val="00F25719"/>
    <w:rsid w:val="00F25854"/>
    <w:rsid w:val="00F2587B"/>
    <w:rsid w:val="00F258F9"/>
    <w:rsid w:val="00F25BA7"/>
    <w:rsid w:val="00F25DCD"/>
    <w:rsid w:val="00F25E4C"/>
    <w:rsid w:val="00F25F01"/>
    <w:rsid w:val="00F25FA0"/>
    <w:rsid w:val="00F26182"/>
    <w:rsid w:val="00F2625D"/>
    <w:rsid w:val="00F262A0"/>
    <w:rsid w:val="00F262DE"/>
    <w:rsid w:val="00F264C1"/>
    <w:rsid w:val="00F26628"/>
    <w:rsid w:val="00F26667"/>
    <w:rsid w:val="00F267A3"/>
    <w:rsid w:val="00F26924"/>
    <w:rsid w:val="00F26AA4"/>
    <w:rsid w:val="00F26E19"/>
    <w:rsid w:val="00F26E8E"/>
    <w:rsid w:val="00F27039"/>
    <w:rsid w:val="00F270D8"/>
    <w:rsid w:val="00F27459"/>
    <w:rsid w:val="00F2745C"/>
    <w:rsid w:val="00F274C8"/>
    <w:rsid w:val="00F27670"/>
    <w:rsid w:val="00F27721"/>
    <w:rsid w:val="00F27723"/>
    <w:rsid w:val="00F27797"/>
    <w:rsid w:val="00F27A77"/>
    <w:rsid w:val="00F27CF8"/>
    <w:rsid w:val="00F27DBF"/>
    <w:rsid w:val="00F27E62"/>
    <w:rsid w:val="00F27E97"/>
    <w:rsid w:val="00F3004B"/>
    <w:rsid w:val="00F30530"/>
    <w:rsid w:val="00F3065B"/>
    <w:rsid w:val="00F30877"/>
    <w:rsid w:val="00F308E1"/>
    <w:rsid w:val="00F30983"/>
    <w:rsid w:val="00F3098B"/>
    <w:rsid w:val="00F309CC"/>
    <w:rsid w:val="00F30A04"/>
    <w:rsid w:val="00F30A8E"/>
    <w:rsid w:val="00F30B88"/>
    <w:rsid w:val="00F30D01"/>
    <w:rsid w:val="00F30D66"/>
    <w:rsid w:val="00F30DB5"/>
    <w:rsid w:val="00F30DCC"/>
    <w:rsid w:val="00F30E30"/>
    <w:rsid w:val="00F30E88"/>
    <w:rsid w:val="00F30F38"/>
    <w:rsid w:val="00F30FE1"/>
    <w:rsid w:val="00F31058"/>
    <w:rsid w:val="00F3112C"/>
    <w:rsid w:val="00F31215"/>
    <w:rsid w:val="00F31226"/>
    <w:rsid w:val="00F312AB"/>
    <w:rsid w:val="00F3131D"/>
    <w:rsid w:val="00F3132B"/>
    <w:rsid w:val="00F313A6"/>
    <w:rsid w:val="00F313F5"/>
    <w:rsid w:val="00F3143E"/>
    <w:rsid w:val="00F31473"/>
    <w:rsid w:val="00F314C9"/>
    <w:rsid w:val="00F31577"/>
    <w:rsid w:val="00F315A4"/>
    <w:rsid w:val="00F3177A"/>
    <w:rsid w:val="00F3177B"/>
    <w:rsid w:val="00F3193B"/>
    <w:rsid w:val="00F31AEB"/>
    <w:rsid w:val="00F31BC3"/>
    <w:rsid w:val="00F31BE3"/>
    <w:rsid w:val="00F31C02"/>
    <w:rsid w:val="00F31E10"/>
    <w:rsid w:val="00F31EDC"/>
    <w:rsid w:val="00F32154"/>
    <w:rsid w:val="00F3227C"/>
    <w:rsid w:val="00F32365"/>
    <w:rsid w:val="00F323A6"/>
    <w:rsid w:val="00F32436"/>
    <w:rsid w:val="00F32462"/>
    <w:rsid w:val="00F3254F"/>
    <w:rsid w:val="00F325A3"/>
    <w:rsid w:val="00F326A4"/>
    <w:rsid w:val="00F32771"/>
    <w:rsid w:val="00F32776"/>
    <w:rsid w:val="00F3280C"/>
    <w:rsid w:val="00F3290C"/>
    <w:rsid w:val="00F3293B"/>
    <w:rsid w:val="00F32A52"/>
    <w:rsid w:val="00F32A80"/>
    <w:rsid w:val="00F32ABC"/>
    <w:rsid w:val="00F32B06"/>
    <w:rsid w:val="00F32CB9"/>
    <w:rsid w:val="00F32D82"/>
    <w:rsid w:val="00F32E36"/>
    <w:rsid w:val="00F32E54"/>
    <w:rsid w:val="00F32FD2"/>
    <w:rsid w:val="00F3339F"/>
    <w:rsid w:val="00F335A1"/>
    <w:rsid w:val="00F337C9"/>
    <w:rsid w:val="00F337F0"/>
    <w:rsid w:val="00F338E1"/>
    <w:rsid w:val="00F338F9"/>
    <w:rsid w:val="00F33AF2"/>
    <w:rsid w:val="00F33B9F"/>
    <w:rsid w:val="00F33C45"/>
    <w:rsid w:val="00F33DF6"/>
    <w:rsid w:val="00F33E50"/>
    <w:rsid w:val="00F33F6C"/>
    <w:rsid w:val="00F33FAD"/>
    <w:rsid w:val="00F33FBB"/>
    <w:rsid w:val="00F34037"/>
    <w:rsid w:val="00F340ED"/>
    <w:rsid w:val="00F34102"/>
    <w:rsid w:val="00F3429D"/>
    <w:rsid w:val="00F34302"/>
    <w:rsid w:val="00F3430B"/>
    <w:rsid w:val="00F34372"/>
    <w:rsid w:val="00F34498"/>
    <w:rsid w:val="00F344DA"/>
    <w:rsid w:val="00F345EC"/>
    <w:rsid w:val="00F346CC"/>
    <w:rsid w:val="00F3484B"/>
    <w:rsid w:val="00F3488C"/>
    <w:rsid w:val="00F3499B"/>
    <w:rsid w:val="00F34B73"/>
    <w:rsid w:val="00F34D0E"/>
    <w:rsid w:val="00F34D76"/>
    <w:rsid w:val="00F34DD6"/>
    <w:rsid w:val="00F34DF7"/>
    <w:rsid w:val="00F34EBE"/>
    <w:rsid w:val="00F3518C"/>
    <w:rsid w:val="00F351E8"/>
    <w:rsid w:val="00F352BF"/>
    <w:rsid w:val="00F352CB"/>
    <w:rsid w:val="00F35416"/>
    <w:rsid w:val="00F35509"/>
    <w:rsid w:val="00F355EA"/>
    <w:rsid w:val="00F3562C"/>
    <w:rsid w:val="00F3565A"/>
    <w:rsid w:val="00F35660"/>
    <w:rsid w:val="00F3567F"/>
    <w:rsid w:val="00F356B8"/>
    <w:rsid w:val="00F357C9"/>
    <w:rsid w:val="00F357D1"/>
    <w:rsid w:val="00F35866"/>
    <w:rsid w:val="00F3594D"/>
    <w:rsid w:val="00F35A47"/>
    <w:rsid w:val="00F35B35"/>
    <w:rsid w:val="00F35B85"/>
    <w:rsid w:val="00F35BEB"/>
    <w:rsid w:val="00F35DFF"/>
    <w:rsid w:val="00F35E08"/>
    <w:rsid w:val="00F36068"/>
    <w:rsid w:val="00F36112"/>
    <w:rsid w:val="00F36212"/>
    <w:rsid w:val="00F36254"/>
    <w:rsid w:val="00F364D9"/>
    <w:rsid w:val="00F3657F"/>
    <w:rsid w:val="00F365D0"/>
    <w:rsid w:val="00F366A9"/>
    <w:rsid w:val="00F366C0"/>
    <w:rsid w:val="00F367B5"/>
    <w:rsid w:val="00F36854"/>
    <w:rsid w:val="00F368CE"/>
    <w:rsid w:val="00F36954"/>
    <w:rsid w:val="00F36A03"/>
    <w:rsid w:val="00F36CF2"/>
    <w:rsid w:val="00F36D0E"/>
    <w:rsid w:val="00F36D7C"/>
    <w:rsid w:val="00F36EE1"/>
    <w:rsid w:val="00F36F1C"/>
    <w:rsid w:val="00F371FC"/>
    <w:rsid w:val="00F372A9"/>
    <w:rsid w:val="00F37409"/>
    <w:rsid w:val="00F37493"/>
    <w:rsid w:val="00F374A4"/>
    <w:rsid w:val="00F374A6"/>
    <w:rsid w:val="00F374F6"/>
    <w:rsid w:val="00F375CA"/>
    <w:rsid w:val="00F375E9"/>
    <w:rsid w:val="00F375EE"/>
    <w:rsid w:val="00F376A6"/>
    <w:rsid w:val="00F37771"/>
    <w:rsid w:val="00F3790D"/>
    <w:rsid w:val="00F37951"/>
    <w:rsid w:val="00F37B04"/>
    <w:rsid w:val="00F37B76"/>
    <w:rsid w:val="00F37C56"/>
    <w:rsid w:val="00F37C5F"/>
    <w:rsid w:val="00F37D0A"/>
    <w:rsid w:val="00F37EEA"/>
    <w:rsid w:val="00F37F42"/>
    <w:rsid w:val="00F37F6C"/>
    <w:rsid w:val="00F37F80"/>
    <w:rsid w:val="00F40095"/>
    <w:rsid w:val="00F40110"/>
    <w:rsid w:val="00F4016F"/>
    <w:rsid w:val="00F401BD"/>
    <w:rsid w:val="00F40236"/>
    <w:rsid w:val="00F402CB"/>
    <w:rsid w:val="00F403D2"/>
    <w:rsid w:val="00F4042F"/>
    <w:rsid w:val="00F40449"/>
    <w:rsid w:val="00F404B2"/>
    <w:rsid w:val="00F404B9"/>
    <w:rsid w:val="00F405D6"/>
    <w:rsid w:val="00F4068A"/>
    <w:rsid w:val="00F4071F"/>
    <w:rsid w:val="00F4073D"/>
    <w:rsid w:val="00F40821"/>
    <w:rsid w:val="00F40A25"/>
    <w:rsid w:val="00F40AC0"/>
    <w:rsid w:val="00F40C95"/>
    <w:rsid w:val="00F40CA5"/>
    <w:rsid w:val="00F40CE4"/>
    <w:rsid w:val="00F40E1D"/>
    <w:rsid w:val="00F40ED8"/>
    <w:rsid w:val="00F4102C"/>
    <w:rsid w:val="00F41151"/>
    <w:rsid w:val="00F41273"/>
    <w:rsid w:val="00F415C3"/>
    <w:rsid w:val="00F4166F"/>
    <w:rsid w:val="00F41998"/>
    <w:rsid w:val="00F41A15"/>
    <w:rsid w:val="00F41A33"/>
    <w:rsid w:val="00F41B1A"/>
    <w:rsid w:val="00F41B59"/>
    <w:rsid w:val="00F41CB1"/>
    <w:rsid w:val="00F41E43"/>
    <w:rsid w:val="00F41EA8"/>
    <w:rsid w:val="00F41F51"/>
    <w:rsid w:val="00F42067"/>
    <w:rsid w:val="00F421E9"/>
    <w:rsid w:val="00F42253"/>
    <w:rsid w:val="00F422B9"/>
    <w:rsid w:val="00F42382"/>
    <w:rsid w:val="00F424B7"/>
    <w:rsid w:val="00F4268B"/>
    <w:rsid w:val="00F426A5"/>
    <w:rsid w:val="00F426C3"/>
    <w:rsid w:val="00F42825"/>
    <w:rsid w:val="00F428B5"/>
    <w:rsid w:val="00F428EE"/>
    <w:rsid w:val="00F429B4"/>
    <w:rsid w:val="00F42DE0"/>
    <w:rsid w:val="00F42E2C"/>
    <w:rsid w:val="00F42EC2"/>
    <w:rsid w:val="00F43040"/>
    <w:rsid w:val="00F43525"/>
    <w:rsid w:val="00F4355E"/>
    <w:rsid w:val="00F4373F"/>
    <w:rsid w:val="00F437B7"/>
    <w:rsid w:val="00F43864"/>
    <w:rsid w:val="00F438D4"/>
    <w:rsid w:val="00F43A82"/>
    <w:rsid w:val="00F43AD0"/>
    <w:rsid w:val="00F43B5E"/>
    <w:rsid w:val="00F43C3F"/>
    <w:rsid w:val="00F43D65"/>
    <w:rsid w:val="00F43D71"/>
    <w:rsid w:val="00F43E41"/>
    <w:rsid w:val="00F43FC2"/>
    <w:rsid w:val="00F43FDB"/>
    <w:rsid w:val="00F43FF2"/>
    <w:rsid w:val="00F4405F"/>
    <w:rsid w:val="00F4418F"/>
    <w:rsid w:val="00F441DE"/>
    <w:rsid w:val="00F4428E"/>
    <w:rsid w:val="00F44296"/>
    <w:rsid w:val="00F443AE"/>
    <w:rsid w:val="00F443BD"/>
    <w:rsid w:val="00F44420"/>
    <w:rsid w:val="00F4444F"/>
    <w:rsid w:val="00F44546"/>
    <w:rsid w:val="00F44585"/>
    <w:rsid w:val="00F445E4"/>
    <w:rsid w:val="00F44778"/>
    <w:rsid w:val="00F447BA"/>
    <w:rsid w:val="00F44855"/>
    <w:rsid w:val="00F449EB"/>
    <w:rsid w:val="00F44AA4"/>
    <w:rsid w:val="00F44AEC"/>
    <w:rsid w:val="00F44B4F"/>
    <w:rsid w:val="00F44D57"/>
    <w:rsid w:val="00F44DA5"/>
    <w:rsid w:val="00F44DAA"/>
    <w:rsid w:val="00F45121"/>
    <w:rsid w:val="00F45188"/>
    <w:rsid w:val="00F4519F"/>
    <w:rsid w:val="00F451FE"/>
    <w:rsid w:val="00F4529C"/>
    <w:rsid w:val="00F452CD"/>
    <w:rsid w:val="00F45397"/>
    <w:rsid w:val="00F45517"/>
    <w:rsid w:val="00F45763"/>
    <w:rsid w:val="00F4576B"/>
    <w:rsid w:val="00F457BF"/>
    <w:rsid w:val="00F4596C"/>
    <w:rsid w:val="00F45ADA"/>
    <w:rsid w:val="00F45B7F"/>
    <w:rsid w:val="00F45C8C"/>
    <w:rsid w:val="00F45F31"/>
    <w:rsid w:val="00F46261"/>
    <w:rsid w:val="00F46295"/>
    <w:rsid w:val="00F463A2"/>
    <w:rsid w:val="00F464D5"/>
    <w:rsid w:val="00F46557"/>
    <w:rsid w:val="00F466D6"/>
    <w:rsid w:val="00F46757"/>
    <w:rsid w:val="00F4677D"/>
    <w:rsid w:val="00F467E1"/>
    <w:rsid w:val="00F46948"/>
    <w:rsid w:val="00F46A2A"/>
    <w:rsid w:val="00F46B6F"/>
    <w:rsid w:val="00F46CF1"/>
    <w:rsid w:val="00F46D04"/>
    <w:rsid w:val="00F46EB3"/>
    <w:rsid w:val="00F46F46"/>
    <w:rsid w:val="00F470F8"/>
    <w:rsid w:val="00F4714F"/>
    <w:rsid w:val="00F47279"/>
    <w:rsid w:val="00F47445"/>
    <w:rsid w:val="00F477A5"/>
    <w:rsid w:val="00F4791D"/>
    <w:rsid w:val="00F4791E"/>
    <w:rsid w:val="00F479B0"/>
    <w:rsid w:val="00F47A94"/>
    <w:rsid w:val="00F47A9D"/>
    <w:rsid w:val="00F47B06"/>
    <w:rsid w:val="00F47B20"/>
    <w:rsid w:val="00F47C42"/>
    <w:rsid w:val="00F47C77"/>
    <w:rsid w:val="00F47D85"/>
    <w:rsid w:val="00F50141"/>
    <w:rsid w:val="00F50286"/>
    <w:rsid w:val="00F50389"/>
    <w:rsid w:val="00F50463"/>
    <w:rsid w:val="00F50562"/>
    <w:rsid w:val="00F505AB"/>
    <w:rsid w:val="00F50670"/>
    <w:rsid w:val="00F506A9"/>
    <w:rsid w:val="00F50829"/>
    <w:rsid w:val="00F508A6"/>
    <w:rsid w:val="00F508FF"/>
    <w:rsid w:val="00F5097D"/>
    <w:rsid w:val="00F509A3"/>
    <w:rsid w:val="00F509A7"/>
    <w:rsid w:val="00F50A67"/>
    <w:rsid w:val="00F50AEA"/>
    <w:rsid w:val="00F50C67"/>
    <w:rsid w:val="00F50E7A"/>
    <w:rsid w:val="00F50F47"/>
    <w:rsid w:val="00F5101C"/>
    <w:rsid w:val="00F51110"/>
    <w:rsid w:val="00F5113F"/>
    <w:rsid w:val="00F51201"/>
    <w:rsid w:val="00F5125A"/>
    <w:rsid w:val="00F51290"/>
    <w:rsid w:val="00F512D6"/>
    <w:rsid w:val="00F513C0"/>
    <w:rsid w:val="00F5143C"/>
    <w:rsid w:val="00F51490"/>
    <w:rsid w:val="00F5150D"/>
    <w:rsid w:val="00F5167A"/>
    <w:rsid w:val="00F51767"/>
    <w:rsid w:val="00F517C0"/>
    <w:rsid w:val="00F51A27"/>
    <w:rsid w:val="00F51A32"/>
    <w:rsid w:val="00F51B51"/>
    <w:rsid w:val="00F51C5C"/>
    <w:rsid w:val="00F51E25"/>
    <w:rsid w:val="00F51E65"/>
    <w:rsid w:val="00F51E81"/>
    <w:rsid w:val="00F51E9A"/>
    <w:rsid w:val="00F51F53"/>
    <w:rsid w:val="00F520B7"/>
    <w:rsid w:val="00F520BA"/>
    <w:rsid w:val="00F520FB"/>
    <w:rsid w:val="00F5233A"/>
    <w:rsid w:val="00F52385"/>
    <w:rsid w:val="00F523DD"/>
    <w:rsid w:val="00F5257B"/>
    <w:rsid w:val="00F52649"/>
    <w:rsid w:val="00F527BF"/>
    <w:rsid w:val="00F5290F"/>
    <w:rsid w:val="00F52A28"/>
    <w:rsid w:val="00F52A75"/>
    <w:rsid w:val="00F52B98"/>
    <w:rsid w:val="00F52D43"/>
    <w:rsid w:val="00F52D4A"/>
    <w:rsid w:val="00F52D57"/>
    <w:rsid w:val="00F52DEA"/>
    <w:rsid w:val="00F52F99"/>
    <w:rsid w:val="00F53084"/>
    <w:rsid w:val="00F530AA"/>
    <w:rsid w:val="00F53192"/>
    <w:rsid w:val="00F53219"/>
    <w:rsid w:val="00F53388"/>
    <w:rsid w:val="00F5339D"/>
    <w:rsid w:val="00F5341B"/>
    <w:rsid w:val="00F534A2"/>
    <w:rsid w:val="00F53781"/>
    <w:rsid w:val="00F537C0"/>
    <w:rsid w:val="00F537EB"/>
    <w:rsid w:val="00F53816"/>
    <w:rsid w:val="00F53826"/>
    <w:rsid w:val="00F53ADD"/>
    <w:rsid w:val="00F53BAE"/>
    <w:rsid w:val="00F53BBF"/>
    <w:rsid w:val="00F53C78"/>
    <w:rsid w:val="00F53CE2"/>
    <w:rsid w:val="00F53D2B"/>
    <w:rsid w:val="00F53D71"/>
    <w:rsid w:val="00F53E70"/>
    <w:rsid w:val="00F5444A"/>
    <w:rsid w:val="00F54462"/>
    <w:rsid w:val="00F544CF"/>
    <w:rsid w:val="00F545A7"/>
    <w:rsid w:val="00F54652"/>
    <w:rsid w:val="00F546E7"/>
    <w:rsid w:val="00F547F2"/>
    <w:rsid w:val="00F54981"/>
    <w:rsid w:val="00F54A2F"/>
    <w:rsid w:val="00F54A3D"/>
    <w:rsid w:val="00F54AD7"/>
    <w:rsid w:val="00F54B10"/>
    <w:rsid w:val="00F54BBC"/>
    <w:rsid w:val="00F54D4A"/>
    <w:rsid w:val="00F54DCC"/>
    <w:rsid w:val="00F54E20"/>
    <w:rsid w:val="00F54F0C"/>
    <w:rsid w:val="00F54F4F"/>
    <w:rsid w:val="00F54F5A"/>
    <w:rsid w:val="00F54FA3"/>
    <w:rsid w:val="00F55006"/>
    <w:rsid w:val="00F55023"/>
    <w:rsid w:val="00F55181"/>
    <w:rsid w:val="00F55184"/>
    <w:rsid w:val="00F55261"/>
    <w:rsid w:val="00F55367"/>
    <w:rsid w:val="00F555C1"/>
    <w:rsid w:val="00F555EF"/>
    <w:rsid w:val="00F55817"/>
    <w:rsid w:val="00F55860"/>
    <w:rsid w:val="00F55861"/>
    <w:rsid w:val="00F5595A"/>
    <w:rsid w:val="00F559A6"/>
    <w:rsid w:val="00F55AE3"/>
    <w:rsid w:val="00F55C0A"/>
    <w:rsid w:val="00F55D94"/>
    <w:rsid w:val="00F55DCB"/>
    <w:rsid w:val="00F55F50"/>
    <w:rsid w:val="00F55F5C"/>
    <w:rsid w:val="00F56005"/>
    <w:rsid w:val="00F5604F"/>
    <w:rsid w:val="00F560B8"/>
    <w:rsid w:val="00F560EC"/>
    <w:rsid w:val="00F56106"/>
    <w:rsid w:val="00F5612E"/>
    <w:rsid w:val="00F5615A"/>
    <w:rsid w:val="00F561BA"/>
    <w:rsid w:val="00F5625C"/>
    <w:rsid w:val="00F563EC"/>
    <w:rsid w:val="00F56435"/>
    <w:rsid w:val="00F56480"/>
    <w:rsid w:val="00F5663D"/>
    <w:rsid w:val="00F56688"/>
    <w:rsid w:val="00F56696"/>
    <w:rsid w:val="00F5672D"/>
    <w:rsid w:val="00F5690D"/>
    <w:rsid w:val="00F56A05"/>
    <w:rsid w:val="00F56C4A"/>
    <w:rsid w:val="00F56D1D"/>
    <w:rsid w:val="00F56D22"/>
    <w:rsid w:val="00F56D55"/>
    <w:rsid w:val="00F56DA0"/>
    <w:rsid w:val="00F56E92"/>
    <w:rsid w:val="00F56EEA"/>
    <w:rsid w:val="00F57189"/>
    <w:rsid w:val="00F57207"/>
    <w:rsid w:val="00F573C0"/>
    <w:rsid w:val="00F573E0"/>
    <w:rsid w:val="00F575A9"/>
    <w:rsid w:val="00F5769A"/>
    <w:rsid w:val="00F578B5"/>
    <w:rsid w:val="00F578C9"/>
    <w:rsid w:val="00F57AF5"/>
    <w:rsid w:val="00F57D5F"/>
    <w:rsid w:val="00F57F7D"/>
    <w:rsid w:val="00F60054"/>
    <w:rsid w:val="00F60154"/>
    <w:rsid w:val="00F60161"/>
    <w:rsid w:val="00F603BD"/>
    <w:rsid w:val="00F603DA"/>
    <w:rsid w:val="00F60506"/>
    <w:rsid w:val="00F6074F"/>
    <w:rsid w:val="00F607A8"/>
    <w:rsid w:val="00F607CD"/>
    <w:rsid w:val="00F60828"/>
    <w:rsid w:val="00F609AE"/>
    <w:rsid w:val="00F60B48"/>
    <w:rsid w:val="00F60D4F"/>
    <w:rsid w:val="00F60EDA"/>
    <w:rsid w:val="00F60F40"/>
    <w:rsid w:val="00F60F7B"/>
    <w:rsid w:val="00F60FAA"/>
    <w:rsid w:val="00F6100A"/>
    <w:rsid w:val="00F6116B"/>
    <w:rsid w:val="00F61188"/>
    <w:rsid w:val="00F61228"/>
    <w:rsid w:val="00F6126A"/>
    <w:rsid w:val="00F612E0"/>
    <w:rsid w:val="00F6140A"/>
    <w:rsid w:val="00F6168E"/>
    <w:rsid w:val="00F6193E"/>
    <w:rsid w:val="00F61945"/>
    <w:rsid w:val="00F61AB7"/>
    <w:rsid w:val="00F61C10"/>
    <w:rsid w:val="00F61C78"/>
    <w:rsid w:val="00F61E20"/>
    <w:rsid w:val="00F61E5D"/>
    <w:rsid w:val="00F62146"/>
    <w:rsid w:val="00F621D4"/>
    <w:rsid w:val="00F622B1"/>
    <w:rsid w:val="00F62441"/>
    <w:rsid w:val="00F624CF"/>
    <w:rsid w:val="00F6258A"/>
    <w:rsid w:val="00F625AF"/>
    <w:rsid w:val="00F625DA"/>
    <w:rsid w:val="00F625E8"/>
    <w:rsid w:val="00F6283E"/>
    <w:rsid w:val="00F62B10"/>
    <w:rsid w:val="00F62B5D"/>
    <w:rsid w:val="00F62B9B"/>
    <w:rsid w:val="00F62D23"/>
    <w:rsid w:val="00F62E2C"/>
    <w:rsid w:val="00F62EBC"/>
    <w:rsid w:val="00F62EC5"/>
    <w:rsid w:val="00F62F1C"/>
    <w:rsid w:val="00F630DC"/>
    <w:rsid w:val="00F63150"/>
    <w:rsid w:val="00F632D1"/>
    <w:rsid w:val="00F63457"/>
    <w:rsid w:val="00F634A0"/>
    <w:rsid w:val="00F636BF"/>
    <w:rsid w:val="00F636DD"/>
    <w:rsid w:val="00F6380B"/>
    <w:rsid w:val="00F638EE"/>
    <w:rsid w:val="00F63915"/>
    <w:rsid w:val="00F6393F"/>
    <w:rsid w:val="00F6398D"/>
    <w:rsid w:val="00F63BE6"/>
    <w:rsid w:val="00F63C7E"/>
    <w:rsid w:val="00F63E63"/>
    <w:rsid w:val="00F63EE4"/>
    <w:rsid w:val="00F63F31"/>
    <w:rsid w:val="00F64064"/>
    <w:rsid w:val="00F64082"/>
    <w:rsid w:val="00F64351"/>
    <w:rsid w:val="00F6439C"/>
    <w:rsid w:val="00F64522"/>
    <w:rsid w:val="00F64599"/>
    <w:rsid w:val="00F645D6"/>
    <w:rsid w:val="00F64711"/>
    <w:rsid w:val="00F647DD"/>
    <w:rsid w:val="00F64A48"/>
    <w:rsid w:val="00F64A9F"/>
    <w:rsid w:val="00F64BF5"/>
    <w:rsid w:val="00F64D5E"/>
    <w:rsid w:val="00F64E27"/>
    <w:rsid w:val="00F64F59"/>
    <w:rsid w:val="00F6502F"/>
    <w:rsid w:val="00F650C9"/>
    <w:rsid w:val="00F6517E"/>
    <w:rsid w:val="00F651AA"/>
    <w:rsid w:val="00F65280"/>
    <w:rsid w:val="00F65450"/>
    <w:rsid w:val="00F6547B"/>
    <w:rsid w:val="00F6547C"/>
    <w:rsid w:val="00F654A5"/>
    <w:rsid w:val="00F656B0"/>
    <w:rsid w:val="00F6581E"/>
    <w:rsid w:val="00F6597B"/>
    <w:rsid w:val="00F65A7D"/>
    <w:rsid w:val="00F65C55"/>
    <w:rsid w:val="00F65E17"/>
    <w:rsid w:val="00F65ED9"/>
    <w:rsid w:val="00F65FD4"/>
    <w:rsid w:val="00F65FE5"/>
    <w:rsid w:val="00F6604D"/>
    <w:rsid w:val="00F66051"/>
    <w:rsid w:val="00F66093"/>
    <w:rsid w:val="00F660B3"/>
    <w:rsid w:val="00F66230"/>
    <w:rsid w:val="00F66296"/>
    <w:rsid w:val="00F662D9"/>
    <w:rsid w:val="00F662E0"/>
    <w:rsid w:val="00F6634F"/>
    <w:rsid w:val="00F664B6"/>
    <w:rsid w:val="00F66516"/>
    <w:rsid w:val="00F66616"/>
    <w:rsid w:val="00F666A2"/>
    <w:rsid w:val="00F66739"/>
    <w:rsid w:val="00F66830"/>
    <w:rsid w:val="00F66913"/>
    <w:rsid w:val="00F66A02"/>
    <w:rsid w:val="00F66C8E"/>
    <w:rsid w:val="00F67076"/>
    <w:rsid w:val="00F670A1"/>
    <w:rsid w:val="00F6729A"/>
    <w:rsid w:val="00F673D1"/>
    <w:rsid w:val="00F67479"/>
    <w:rsid w:val="00F6752B"/>
    <w:rsid w:val="00F67556"/>
    <w:rsid w:val="00F678AE"/>
    <w:rsid w:val="00F679A2"/>
    <w:rsid w:val="00F67AA1"/>
    <w:rsid w:val="00F67BA8"/>
    <w:rsid w:val="00F67C40"/>
    <w:rsid w:val="00F7008A"/>
    <w:rsid w:val="00F700E8"/>
    <w:rsid w:val="00F70127"/>
    <w:rsid w:val="00F7012F"/>
    <w:rsid w:val="00F7036D"/>
    <w:rsid w:val="00F703EE"/>
    <w:rsid w:val="00F70631"/>
    <w:rsid w:val="00F70732"/>
    <w:rsid w:val="00F7081D"/>
    <w:rsid w:val="00F7087E"/>
    <w:rsid w:val="00F708F7"/>
    <w:rsid w:val="00F70938"/>
    <w:rsid w:val="00F70A03"/>
    <w:rsid w:val="00F70AC6"/>
    <w:rsid w:val="00F70AF3"/>
    <w:rsid w:val="00F70CEC"/>
    <w:rsid w:val="00F70E1C"/>
    <w:rsid w:val="00F70E69"/>
    <w:rsid w:val="00F7103F"/>
    <w:rsid w:val="00F7107F"/>
    <w:rsid w:val="00F71414"/>
    <w:rsid w:val="00F71503"/>
    <w:rsid w:val="00F71531"/>
    <w:rsid w:val="00F717D8"/>
    <w:rsid w:val="00F71885"/>
    <w:rsid w:val="00F7189D"/>
    <w:rsid w:val="00F7198E"/>
    <w:rsid w:val="00F719E0"/>
    <w:rsid w:val="00F71A48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BA"/>
    <w:rsid w:val="00F726FF"/>
    <w:rsid w:val="00F72751"/>
    <w:rsid w:val="00F72783"/>
    <w:rsid w:val="00F727DF"/>
    <w:rsid w:val="00F727E6"/>
    <w:rsid w:val="00F72889"/>
    <w:rsid w:val="00F72971"/>
    <w:rsid w:val="00F72A22"/>
    <w:rsid w:val="00F72B52"/>
    <w:rsid w:val="00F72B76"/>
    <w:rsid w:val="00F72BEA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ACF"/>
    <w:rsid w:val="00F73B5E"/>
    <w:rsid w:val="00F73C17"/>
    <w:rsid w:val="00F73C6A"/>
    <w:rsid w:val="00F73C98"/>
    <w:rsid w:val="00F73DF8"/>
    <w:rsid w:val="00F74046"/>
    <w:rsid w:val="00F740AC"/>
    <w:rsid w:val="00F74123"/>
    <w:rsid w:val="00F74225"/>
    <w:rsid w:val="00F74272"/>
    <w:rsid w:val="00F74352"/>
    <w:rsid w:val="00F7437A"/>
    <w:rsid w:val="00F743E3"/>
    <w:rsid w:val="00F7444B"/>
    <w:rsid w:val="00F74524"/>
    <w:rsid w:val="00F745CE"/>
    <w:rsid w:val="00F74624"/>
    <w:rsid w:val="00F7464C"/>
    <w:rsid w:val="00F7470F"/>
    <w:rsid w:val="00F74723"/>
    <w:rsid w:val="00F749FD"/>
    <w:rsid w:val="00F74AB3"/>
    <w:rsid w:val="00F74B8C"/>
    <w:rsid w:val="00F74C36"/>
    <w:rsid w:val="00F74CD7"/>
    <w:rsid w:val="00F74D46"/>
    <w:rsid w:val="00F74D91"/>
    <w:rsid w:val="00F74DAF"/>
    <w:rsid w:val="00F74E3B"/>
    <w:rsid w:val="00F74E5E"/>
    <w:rsid w:val="00F74EF9"/>
    <w:rsid w:val="00F7581F"/>
    <w:rsid w:val="00F758A9"/>
    <w:rsid w:val="00F75A7D"/>
    <w:rsid w:val="00F75A82"/>
    <w:rsid w:val="00F75B5A"/>
    <w:rsid w:val="00F75C3F"/>
    <w:rsid w:val="00F75CAA"/>
    <w:rsid w:val="00F75D2D"/>
    <w:rsid w:val="00F75E0B"/>
    <w:rsid w:val="00F75E30"/>
    <w:rsid w:val="00F75F02"/>
    <w:rsid w:val="00F75F67"/>
    <w:rsid w:val="00F76276"/>
    <w:rsid w:val="00F76386"/>
    <w:rsid w:val="00F766B2"/>
    <w:rsid w:val="00F766B4"/>
    <w:rsid w:val="00F76717"/>
    <w:rsid w:val="00F7672B"/>
    <w:rsid w:val="00F767F9"/>
    <w:rsid w:val="00F7683A"/>
    <w:rsid w:val="00F76AC0"/>
    <w:rsid w:val="00F76C76"/>
    <w:rsid w:val="00F76CE9"/>
    <w:rsid w:val="00F76DE9"/>
    <w:rsid w:val="00F76E22"/>
    <w:rsid w:val="00F770E4"/>
    <w:rsid w:val="00F77107"/>
    <w:rsid w:val="00F77243"/>
    <w:rsid w:val="00F77259"/>
    <w:rsid w:val="00F7731C"/>
    <w:rsid w:val="00F774D3"/>
    <w:rsid w:val="00F77561"/>
    <w:rsid w:val="00F7767A"/>
    <w:rsid w:val="00F77766"/>
    <w:rsid w:val="00F778D8"/>
    <w:rsid w:val="00F779A5"/>
    <w:rsid w:val="00F77BA2"/>
    <w:rsid w:val="00F77FF5"/>
    <w:rsid w:val="00F8003C"/>
    <w:rsid w:val="00F8033F"/>
    <w:rsid w:val="00F80357"/>
    <w:rsid w:val="00F80559"/>
    <w:rsid w:val="00F805A3"/>
    <w:rsid w:val="00F80693"/>
    <w:rsid w:val="00F80D75"/>
    <w:rsid w:val="00F80D9E"/>
    <w:rsid w:val="00F80E85"/>
    <w:rsid w:val="00F80F25"/>
    <w:rsid w:val="00F80FF4"/>
    <w:rsid w:val="00F810C0"/>
    <w:rsid w:val="00F8115C"/>
    <w:rsid w:val="00F81220"/>
    <w:rsid w:val="00F81244"/>
    <w:rsid w:val="00F81366"/>
    <w:rsid w:val="00F813E3"/>
    <w:rsid w:val="00F81487"/>
    <w:rsid w:val="00F81500"/>
    <w:rsid w:val="00F81510"/>
    <w:rsid w:val="00F816B8"/>
    <w:rsid w:val="00F816D8"/>
    <w:rsid w:val="00F816E5"/>
    <w:rsid w:val="00F81727"/>
    <w:rsid w:val="00F81730"/>
    <w:rsid w:val="00F8174F"/>
    <w:rsid w:val="00F818F9"/>
    <w:rsid w:val="00F81A36"/>
    <w:rsid w:val="00F81ADB"/>
    <w:rsid w:val="00F81C0B"/>
    <w:rsid w:val="00F82032"/>
    <w:rsid w:val="00F82100"/>
    <w:rsid w:val="00F82132"/>
    <w:rsid w:val="00F82285"/>
    <w:rsid w:val="00F82411"/>
    <w:rsid w:val="00F82551"/>
    <w:rsid w:val="00F82697"/>
    <w:rsid w:val="00F827A1"/>
    <w:rsid w:val="00F828AA"/>
    <w:rsid w:val="00F8293D"/>
    <w:rsid w:val="00F829F4"/>
    <w:rsid w:val="00F829F5"/>
    <w:rsid w:val="00F82C32"/>
    <w:rsid w:val="00F82DDF"/>
    <w:rsid w:val="00F831E7"/>
    <w:rsid w:val="00F83323"/>
    <w:rsid w:val="00F8340C"/>
    <w:rsid w:val="00F83496"/>
    <w:rsid w:val="00F83638"/>
    <w:rsid w:val="00F8389F"/>
    <w:rsid w:val="00F83995"/>
    <w:rsid w:val="00F83C27"/>
    <w:rsid w:val="00F83C2D"/>
    <w:rsid w:val="00F83D87"/>
    <w:rsid w:val="00F83E3F"/>
    <w:rsid w:val="00F83EAE"/>
    <w:rsid w:val="00F83ECF"/>
    <w:rsid w:val="00F83F42"/>
    <w:rsid w:val="00F8406D"/>
    <w:rsid w:val="00F84215"/>
    <w:rsid w:val="00F84239"/>
    <w:rsid w:val="00F84289"/>
    <w:rsid w:val="00F843A2"/>
    <w:rsid w:val="00F843B0"/>
    <w:rsid w:val="00F8442C"/>
    <w:rsid w:val="00F845E4"/>
    <w:rsid w:val="00F845E5"/>
    <w:rsid w:val="00F84657"/>
    <w:rsid w:val="00F8483D"/>
    <w:rsid w:val="00F849BC"/>
    <w:rsid w:val="00F84A4F"/>
    <w:rsid w:val="00F84AFE"/>
    <w:rsid w:val="00F84B79"/>
    <w:rsid w:val="00F84BA0"/>
    <w:rsid w:val="00F84D5B"/>
    <w:rsid w:val="00F84EC8"/>
    <w:rsid w:val="00F8538D"/>
    <w:rsid w:val="00F85425"/>
    <w:rsid w:val="00F857AB"/>
    <w:rsid w:val="00F85810"/>
    <w:rsid w:val="00F8586F"/>
    <w:rsid w:val="00F858B5"/>
    <w:rsid w:val="00F858CE"/>
    <w:rsid w:val="00F85ACD"/>
    <w:rsid w:val="00F85C19"/>
    <w:rsid w:val="00F85D23"/>
    <w:rsid w:val="00F85D75"/>
    <w:rsid w:val="00F85F0C"/>
    <w:rsid w:val="00F861B7"/>
    <w:rsid w:val="00F86326"/>
    <w:rsid w:val="00F863C0"/>
    <w:rsid w:val="00F86411"/>
    <w:rsid w:val="00F8666D"/>
    <w:rsid w:val="00F8670A"/>
    <w:rsid w:val="00F86767"/>
    <w:rsid w:val="00F867E6"/>
    <w:rsid w:val="00F86AC9"/>
    <w:rsid w:val="00F86C51"/>
    <w:rsid w:val="00F86C6A"/>
    <w:rsid w:val="00F86D78"/>
    <w:rsid w:val="00F86E09"/>
    <w:rsid w:val="00F86E46"/>
    <w:rsid w:val="00F86F75"/>
    <w:rsid w:val="00F870C6"/>
    <w:rsid w:val="00F871A4"/>
    <w:rsid w:val="00F871AF"/>
    <w:rsid w:val="00F871DF"/>
    <w:rsid w:val="00F872C0"/>
    <w:rsid w:val="00F87770"/>
    <w:rsid w:val="00F87922"/>
    <w:rsid w:val="00F87A3B"/>
    <w:rsid w:val="00F87B74"/>
    <w:rsid w:val="00F87B93"/>
    <w:rsid w:val="00F87BB4"/>
    <w:rsid w:val="00F87C6F"/>
    <w:rsid w:val="00F87E26"/>
    <w:rsid w:val="00F87F2F"/>
    <w:rsid w:val="00F90000"/>
    <w:rsid w:val="00F901EE"/>
    <w:rsid w:val="00F90364"/>
    <w:rsid w:val="00F9039F"/>
    <w:rsid w:val="00F90490"/>
    <w:rsid w:val="00F90699"/>
    <w:rsid w:val="00F90A5B"/>
    <w:rsid w:val="00F90A6D"/>
    <w:rsid w:val="00F90A6F"/>
    <w:rsid w:val="00F90AF4"/>
    <w:rsid w:val="00F90C26"/>
    <w:rsid w:val="00F90D71"/>
    <w:rsid w:val="00F90E01"/>
    <w:rsid w:val="00F91064"/>
    <w:rsid w:val="00F91267"/>
    <w:rsid w:val="00F9144F"/>
    <w:rsid w:val="00F91451"/>
    <w:rsid w:val="00F91475"/>
    <w:rsid w:val="00F915D5"/>
    <w:rsid w:val="00F9171A"/>
    <w:rsid w:val="00F91752"/>
    <w:rsid w:val="00F917B4"/>
    <w:rsid w:val="00F91B5D"/>
    <w:rsid w:val="00F91C0F"/>
    <w:rsid w:val="00F91CC7"/>
    <w:rsid w:val="00F91E50"/>
    <w:rsid w:val="00F91EE1"/>
    <w:rsid w:val="00F91EF4"/>
    <w:rsid w:val="00F91F33"/>
    <w:rsid w:val="00F91F87"/>
    <w:rsid w:val="00F91FDC"/>
    <w:rsid w:val="00F920B1"/>
    <w:rsid w:val="00F9217C"/>
    <w:rsid w:val="00F9222B"/>
    <w:rsid w:val="00F92401"/>
    <w:rsid w:val="00F92417"/>
    <w:rsid w:val="00F9243D"/>
    <w:rsid w:val="00F9256A"/>
    <w:rsid w:val="00F9262D"/>
    <w:rsid w:val="00F926A7"/>
    <w:rsid w:val="00F926FD"/>
    <w:rsid w:val="00F92704"/>
    <w:rsid w:val="00F92804"/>
    <w:rsid w:val="00F92ABA"/>
    <w:rsid w:val="00F92B1A"/>
    <w:rsid w:val="00F92B30"/>
    <w:rsid w:val="00F92CA4"/>
    <w:rsid w:val="00F92CB2"/>
    <w:rsid w:val="00F92D68"/>
    <w:rsid w:val="00F92DB0"/>
    <w:rsid w:val="00F9302D"/>
    <w:rsid w:val="00F930A5"/>
    <w:rsid w:val="00F9318A"/>
    <w:rsid w:val="00F932AF"/>
    <w:rsid w:val="00F932B2"/>
    <w:rsid w:val="00F935BB"/>
    <w:rsid w:val="00F93614"/>
    <w:rsid w:val="00F9361B"/>
    <w:rsid w:val="00F93997"/>
    <w:rsid w:val="00F939E5"/>
    <w:rsid w:val="00F93B55"/>
    <w:rsid w:val="00F93BC2"/>
    <w:rsid w:val="00F93BDD"/>
    <w:rsid w:val="00F93D8D"/>
    <w:rsid w:val="00F9404B"/>
    <w:rsid w:val="00F94171"/>
    <w:rsid w:val="00F9417F"/>
    <w:rsid w:val="00F941BF"/>
    <w:rsid w:val="00F941FD"/>
    <w:rsid w:val="00F94290"/>
    <w:rsid w:val="00F94552"/>
    <w:rsid w:val="00F9457E"/>
    <w:rsid w:val="00F9471F"/>
    <w:rsid w:val="00F94731"/>
    <w:rsid w:val="00F9475D"/>
    <w:rsid w:val="00F9480E"/>
    <w:rsid w:val="00F9484D"/>
    <w:rsid w:val="00F949B9"/>
    <w:rsid w:val="00F94A6D"/>
    <w:rsid w:val="00F94CB7"/>
    <w:rsid w:val="00F94D38"/>
    <w:rsid w:val="00F94E4F"/>
    <w:rsid w:val="00F94EC7"/>
    <w:rsid w:val="00F9517B"/>
    <w:rsid w:val="00F95439"/>
    <w:rsid w:val="00F95448"/>
    <w:rsid w:val="00F95449"/>
    <w:rsid w:val="00F95475"/>
    <w:rsid w:val="00F955D5"/>
    <w:rsid w:val="00F956C1"/>
    <w:rsid w:val="00F95728"/>
    <w:rsid w:val="00F95769"/>
    <w:rsid w:val="00F95931"/>
    <w:rsid w:val="00F9593D"/>
    <w:rsid w:val="00F95B69"/>
    <w:rsid w:val="00F95EEF"/>
    <w:rsid w:val="00F95F18"/>
    <w:rsid w:val="00F95F5B"/>
    <w:rsid w:val="00F95F5C"/>
    <w:rsid w:val="00F95FA4"/>
    <w:rsid w:val="00F95FC6"/>
    <w:rsid w:val="00F96039"/>
    <w:rsid w:val="00F96134"/>
    <w:rsid w:val="00F96363"/>
    <w:rsid w:val="00F96411"/>
    <w:rsid w:val="00F96596"/>
    <w:rsid w:val="00F965E1"/>
    <w:rsid w:val="00F966AA"/>
    <w:rsid w:val="00F9694E"/>
    <w:rsid w:val="00F9698A"/>
    <w:rsid w:val="00F96A1F"/>
    <w:rsid w:val="00F96B4F"/>
    <w:rsid w:val="00F96B5C"/>
    <w:rsid w:val="00F96C0F"/>
    <w:rsid w:val="00F96C36"/>
    <w:rsid w:val="00F96CFE"/>
    <w:rsid w:val="00F96EB0"/>
    <w:rsid w:val="00F96F43"/>
    <w:rsid w:val="00F971AB"/>
    <w:rsid w:val="00F971E8"/>
    <w:rsid w:val="00F9746C"/>
    <w:rsid w:val="00F974DC"/>
    <w:rsid w:val="00F974E6"/>
    <w:rsid w:val="00F974F2"/>
    <w:rsid w:val="00F975D5"/>
    <w:rsid w:val="00F97798"/>
    <w:rsid w:val="00F97902"/>
    <w:rsid w:val="00F979E9"/>
    <w:rsid w:val="00F97B13"/>
    <w:rsid w:val="00F97B91"/>
    <w:rsid w:val="00F97BF6"/>
    <w:rsid w:val="00F97C36"/>
    <w:rsid w:val="00F97CA0"/>
    <w:rsid w:val="00F97DC6"/>
    <w:rsid w:val="00F97E6F"/>
    <w:rsid w:val="00F97EEE"/>
    <w:rsid w:val="00F97F9B"/>
    <w:rsid w:val="00FA00D4"/>
    <w:rsid w:val="00FA0226"/>
    <w:rsid w:val="00FA0496"/>
    <w:rsid w:val="00FA04A5"/>
    <w:rsid w:val="00FA04A8"/>
    <w:rsid w:val="00FA04E7"/>
    <w:rsid w:val="00FA052B"/>
    <w:rsid w:val="00FA0549"/>
    <w:rsid w:val="00FA0565"/>
    <w:rsid w:val="00FA09EF"/>
    <w:rsid w:val="00FA09FE"/>
    <w:rsid w:val="00FA0BEC"/>
    <w:rsid w:val="00FA0BFD"/>
    <w:rsid w:val="00FA0C65"/>
    <w:rsid w:val="00FA0C69"/>
    <w:rsid w:val="00FA0D43"/>
    <w:rsid w:val="00FA0E08"/>
    <w:rsid w:val="00FA0E70"/>
    <w:rsid w:val="00FA1005"/>
    <w:rsid w:val="00FA10A5"/>
    <w:rsid w:val="00FA10F4"/>
    <w:rsid w:val="00FA12F7"/>
    <w:rsid w:val="00FA1361"/>
    <w:rsid w:val="00FA13C2"/>
    <w:rsid w:val="00FA13F1"/>
    <w:rsid w:val="00FA1422"/>
    <w:rsid w:val="00FA1474"/>
    <w:rsid w:val="00FA1523"/>
    <w:rsid w:val="00FA16DE"/>
    <w:rsid w:val="00FA175A"/>
    <w:rsid w:val="00FA17A1"/>
    <w:rsid w:val="00FA17A7"/>
    <w:rsid w:val="00FA186C"/>
    <w:rsid w:val="00FA193C"/>
    <w:rsid w:val="00FA194D"/>
    <w:rsid w:val="00FA1AEC"/>
    <w:rsid w:val="00FA1DB6"/>
    <w:rsid w:val="00FA1EDB"/>
    <w:rsid w:val="00FA1F98"/>
    <w:rsid w:val="00FA20F9"/>
    <w:rsid w:val="00FA215C"/>
    <w:rsid w:val="00FA218A"/>
    <w:rsid w:val="00FA21AD"/>
    <w:rsid w:val="00FA23D8"/>
    <w:rsid w:val="00FA2454"/>
    <w:rsid w:val="00FA2546"/>
    <w:rsid w:val="00FA259D"/>
    <w:rsid w:val="00FA25F3"/>
    <w:rsid w:val="00FA2805"/>
    <w:rsid w:val="00FA290A"/>
    <w:rsid w:val="00FA295C"/>
    <w:rsid w:val="00FA29AE"/>
    <w:rsid w:val="00FA2B48"/>
    <w:rsid w:val="00FA2BCA"/>
    <w:rsid w:val="00FA2C0D"/>
    <w:rsid w:val="00FA2C1D"/>
    <w:rsid w:val="00FA2C6A"/>
    <w:rsid w:val="00FA2CF2"/>
    <w:rsid w:val="00FA2CFA"/>
    <w:rsid w:val="00FA2D40"/>
    <w:rsid w:val="00FA2DF3"/>
    <w:rsid w:val="00FA2EF2"/>
    <w:rsid w:val="00FA2F53"/>
    <w:rsid w:val="00FA3030"/>
    <w:rsid w:val="00FA3159"/>
    <w:rsid w:val="00FA3272"/>
    <w:rsid w:val="00FA32CA"/>
    <w:rsid w:val="00FA34B7"/>
    <w:rsid w:val="00FA35B4"/>
    <w:rsid w:val="00FA3890"/>
    <w:rsid w:val="00FA3A50"/>
    <w:rsid w:val="00FA3B57"/>
    <w:rsid w:val="00FA3B5C"/>
    <w:rsid w:val="00FA3E24"/>
    <w:rsid w:val="00FA3EB7"/>
    <w:rsid w:val="00FA40B1"/>
    <w:rsid w:val="00FA42E0"/>
    <w:rsid w:val="00FA4413"/>
    <w:rsid w:val="00FA44F2"/>
    <w:rsid w:val="00FA46ED"/>
    <w:rsid w:val="00FA46F5"/>
    <w:rsid w:val="00FA4780"/>
    <w:rsid w:val="00FA47B1"/>
    <w:rsid w:val="00FA4A1C"/>
    <w:rsid w:val="00FA4AD8"/>
    <w:rsid w:val="00FA4B7F"/>
    <w:rsid w:val="00FA4B91"/>
    <w:rsid w:val="00FA4BE7"/>
    <w:rsid w:val="00FA4D06"/>
    <w:rsid w:val="00FA4E04"/>
    <w:rsid w:val="00FA4E4A"/>
    <w:rsid w:val="00FA4E94"/>
    <w:rsid w:val="00FA50AA"/>
    <w:rsid w:val="00FA5357"/>
    <w:rsid w:val="00FA5659"/>
    <w:rsid w:val="00FA59BC"/>
    <w:rsid w:val="00FA5A8D"/>
    <w:rsid w:val="00FA5ADD"/>
    <w:rsid w:val="00FA5BDF"/>
    <w:rsid w:val="00FA5D73"/>
    <w:rsid w:val="00FA5EC7"/>
    <w:rsid w:val="00FA5F01"/>
    <w:rsid w:val="00FA5FBE"/>
    <w:rsid w:val="00FA6222"/>
    <w:rsid w:val="00FA661A"/>
    <w:rsid w:val="00FA6771"/>
    <w:rsid w:val="00FA67F3"/>
    <w:rsid w:val="00FA6A24"/>
    <w:rsid w:val="00FA6A42"/>
    <w:rsid w:val="00FA6B30"/>
    <w:rsid w:val="00FA6B68"/>
    <w:rsid w:val="00FA6BAB"/>
    <w:rsid w:val="00FA6BB6"/>
    <w:rsid w:val="00FA6C73"/>
    <w:rsid w:val="00FA6C8F"/>
    <w:rsid w:val="00FA6CC3"/>
    <w:rsid w:val="00FA6DC9"/>
    <w:rsid w:val="00FA6DE9"/>
    <w:rsid w:val="00FA6EC1"/>
    <w:rsid w:val="00FA6F31"/>
    <w:rsid w:val="00FA6FAC"/>
    <w:rsid w:val="00FA7038"/>
    <w:rsid w:val="00FA708F"/>
    <w:rsid w:val="00FA7226"/>
    <w:rsid w:val="00FA7383"/>
    <w:rsid w:val="00FA738B"/>
    <w:rsid w:val="00FA73A7"/>
    <w:rsid w:val="00FA743A"/>
    <w:rsid w:val="00FA758C"/>
    <w:rsid w:val="00FA75AE"/>
    <w:rsid w:val="00FA76F2"/>
    <w:rsid w:val="00FA78EC"/>
    <w:rsid w:val="00FA79B2"/>
    <w:rsid w:val="00FA7A41"/>
    <w:rsid w:val="00FA7AD3"/>
    <w:rsid w:val="00FA7B88"/>
    <w:rsid w:val="00FA7C67"/>
    <w:rsid w:val="00FA7CA6"/>
    <w:rsid w:val="00FA7D19"/>
    <w:rsid w:val="00FA7D81"/>
    <w:rsid w:val="00FA7E4E"/>
    <w:rsid w:val="00FA7EAC"/>
    <w:rsid w:val="00FA7F41"/>
    <w:rsid w:val="00FB0056"/>
    <w:rsid w:val="00FB03CD"/>
    <w:rsid w:val="00FB0416"/>
    <w:rsid w:val="00FB0527"/>
    <w:rsid w:val="00FB06DE"/>
    <w:rsid w:val="00FB06F7"/>
    <w:rsid w:val="00FB07EA"/>
    <w:rsid w:val="00FB090D"/>
    <w:rsid w:val="00FB0CC5"/>
    <w:rsid w:val="00FB0CE6"/>
    <w:rsid w:val="00FB0E54"/>
    <w:rsid w:val="00FB0F1A"/>
    <w:rsid w:val="00FB0F30"/>
    <w:rsid w:val="00FB0F9A"/>
    <w:rsid w:val="00FB0FE2"/>
    <w:rsid w:val="00FB105C"/>
    <w:rsid w:val="00FB1155"/>
    <w:rsid w:val="00FB1184"/>
    <w:rsid w:val="00FB1357"/>
    <w:rsid w:val="00FB1363"/>
    <w:rsid w:val="00FB1414"/>
    <w:rsid w:val="00FB16E6"/>
    <w:rsid w:val="00FB17FD"/>
    <w:rsid w:val="00FB1834"/>
    <w:rsid w:val="00FB188A"/>
    <w:rsid w:val="00FB18B2"/>
    <w:rsid w:val="00FB1A0D"/>
    <w:rsid w:val="00FB1A83"/>
    <w:rsid w:val="00FB1AEA"/>
    <w:rsid w:val="00FB1BFB"/>
    <w:rsid w:val="00FB2098"/>
    <w:rsid w:val="00FB22B1"/>
    <w:rsid w:val="00FB232A"/>
    <w:rsid w:val="00FB2506"/>
    <w:rsid w:val="00FB257A"/>
    <w:rsid w:val="00FB261A"/>
    <w:rsid w:val="00FB2650"/>
    <w:rsid w:val="00FB2753"/>
    <w:rsid w:val="00FB276D"/>
    <w:rsid w:val="00FB28E0"/>
    <w:rsid w:val="00FB2979"/>
    <w:rsid w:val="00FB2AA8"/>
    <w:rsid w:val="00FB2BE2"/>
    <w:rsid w:val="00FB2C3A"/>
    <w:rsid w:val="00FB2C80"/>
    <w:rsid w:val="00FB2CB8"/>
    <w:rsid w:val="00FB2D0A"/>
    <w:rsid w:val="00FB2D0D"/>
    <w:rsid w:val="00FB2E4B"/>
    <w:rsid w:val="00FB2E62"/>
    <w:rsid w:val="00FB2E72"/>
    <w:rsid w:val="00FB2EE6"/>
    <w:rsid w:val="00FB2FD2"/>
    <w:rsid w:val="00FB307D"/>
    <w:rsid w:val="00FB3270"/>
    <w:rsid w:val="00FB33D6"/>
    <w:rsid w:val="00FB3444"/>
    <w:rsid w:val="00FB34F6"/>
    <w:rsid w:val="00FB3905"/>
    <w:rsid w:val="00FB390A"/>
    <w:rsid w:val="00FB39B2"/>
    <w:rsid w:val="00FB3A30"/>
    <w:rsid w:val="00FB3ADB"/>
    <w:rsid w:val="00FB3BC9"/>
    <w:rsid w:val="00FB3DAC"/>
    <w:rsid w:val="00FB3E67"/>
    <w:rsid w:val="00FB427A"/>
    <w:rsid w:val="00FB4328"/>
    <w:rsid w:val="00FB432C"/>
    <w:rsid w:val="00FB4379"/>
    <w:rsid w:val="00FB438A"/>
    <w:rsid w:val="00FB44FB"/>
    <w:rsid w:val="00FB4541"/>
    <w:rsid w:val="00FB45F9"/>
    <w:rsid w:val="00FB4721"/>
    <w:rsid w:val="00FB477E"/>
    <w:rsid w:val="00FB48F0"/>
    <w:rsid w:val="00FB4949"/>
    <w:rsid w:val="00FB4A1B"/>
    <w:rsid w:val="00FB4A3C"/>
    <w:rsid w:val="00FB4AFE"/>
    <w:rsid w:val="00FB4CC2"/>
    <w:rsid w:val="00FB4D6F"/>
    <w:rsid w:val="00FB4E2F"/>
    <w:rsid w:val="00FB50DD"/>
    <w:rsid w:val="00FB50F8"/>
    <w:rsid w:val="00FB5108"/>
    <w:rsid w:val="00FB52D2"/>
    <w:rsid w:val="00FB5383"/>
    <w:rsid w:val="00FB53F1"/>
    <w:rsid w:val="00FB5449"/>
    <w:rsid w:val="00FB5453"/>
    <w:rsid w:val="00FB5499"/>
    <w:rsid w:val="00FB5622"/>
    <w:rsid w:val="00FB5640"/>
    <w:rsid w:val="00FB5698"/>
    <w:rsid w:val="00FB5825"/>
    <w:rsid w:val="00FB58B1"/>
    <w:rsid w:val="00FB59CD"/>
    <w:rsid w:val="00FB5C0C"/>
    <w:rsid w:val="00FB5C12"/>
    <w:rsid w:val="00FB5C34"/>
    <w:rsid w:val="00FB5C6E"/>
    <w:rsid w:val="00FB5D69"/>
    <w:rsid w:val="00FB5E05"/>
    <w:rsid w:val="00FB5EFB"/>
    <w:rsid w:val="00FB5F03"/>
    <w:rsid w:val="00FB5F7F"/>
    <w:rsid w:val="00FB61D3"/>
    <w:rsid w:val="00FB6288"/>
    <w:rsid w:val="00FB632C"/>
    <w:rsid w:val="00FB651A"/>
    <w:rsid w:val="00FB657C"/>
    <w:rsid w:val="00FB658E"/>
    <w:rsid w:val="00FB699A"/>
    <w:rsid w:val="00FB6AC7"/>
    <w:rsid w:val="00FB6D4F"/>
    <w:rsid w:val="00FB6FE1"/>
    <w:rsid w:val="00FB6FEB"/>
    <w:rsid w:val="00FB701D"/>
    <w:rsid w:val="00FB7066"/>
    <w:rsid w:val="00FB7104"/>
    <w:rsid w:val="00FB726E"/>
    <w:rsid w:val="00FB7283"/>
    <w:rsid w:val="00FB7653"/>
    <w:rsid w:val="00FB76B6"/>
    <w:rsid w:val="00FB794E"/>
    <w:rsid w:val="00FB7B00"/>
    <w:rsid w:val="00FB7ECA"/>
    <w:rsid w:val="00FC0027"/>
    <w:rsid w:val="00FC002E"/>
    <w:rsid w:val="00FC00BF"/>
    <w:rsid w:val="00FC016A"/>
    <w:rsid w:val="00FC0519"/>
    <w:rsid w:val="00FC059C"/>
    <w:rsid w:val="00FC0607"/>
    <w:rsid w:val="00FC079B"/>
    <w:rsid w:val="00FC0A4E"/>
    <w:rsid w:val="00FC0C92"/>
    <w:rsid w:val="00FC0E8B"/>
    <w:rsid w:val="00FC0F45"/>
    <w:rsid w:val="00FC101C"/>
    <w:rsid w:val="00FC10CE"/>
    <w:rsid w:val="00FC11A1"/>
    <w:rsid w:val="00FC12CF"/>
    <w:rsid w:val="00FC1316"/>
    <w:rsid w:val="00FC1394"/>
    <w:rsid w:val="00FC154C"/>
    <w:rsid w:val="00FC15D4"/>
    <w:rsid w:val="00FC17B2"/>
    <w:rsid w:val="00FC18B6"/>
    <w:rsid w:val="00FC1BCA"/>
    <w:rsid w:val="00FC1C1D"/>
    <w:rsid w:val="00FC1C48"/>
    <w:rsid w:val="00FC1CD6"/>
    <w:rsid w:val="00FC1DE2"/>
    <w:rsid w:val="00FC1F4D"/>
    <w:rsid w:val="00FC2175"/>
    <w:rsid w:val="00FC22BD"/>
    <w:rsid w:val="00FC22CD"/>
    <w:rsid w:val="00FC242C"/>
    <w:rsid w:val="00FC24A8"/>
    <w:rsid w:val="00FC2531"/>
    <w:rsid w:val="00FC2580"/>
    <w:rsid w:val="00FC25BE"/>
    <w:rsid w:val="00FC26CB"/>
    <w:rsid w:val="00FC2846"/>
    <w:rsid w:val="00FC292A"/>
    <w:rsid w:val="00FC2A8F"/>
    <w:rsid w:val="00FC2AC1"/>
    <w:rsid w:val="00FC2D59"/>
    <w:rsid w:val="00FC2E29"/>
    <w:rsid w:val="00FC2E9D"/>
    <w:rsid w:val="00FC2F04"/>
    <w:rsid w:val="00FC2F4A"/>
    <w:rsid w:val="00FC2F60"/>
    <w:rsid w:val="00FC2F6F"/>
    <w:rsid w:val="00FC3286"/>
    <w:rsid w:val="00FC3362"/>
    <w:rsid w:val="00FC3565"/>
    <w:rsid w:val="00FC3574"/>
    <w:rsid w:val="00FC3820"/>
    <w:rsid w:val="00FC387D"/>
    <w:rsid w:val="00FC3912"/>
    <w:rsid w:val="00FC3ADA"/>
    <w:rsid w:val="00FC3AF7"/>
    <w:rsid w:val="00FC3BD6"/>
    <w:rsid w:val="00FC3DFE"/>
    <w:rsid w:val="00FC3E66"/>
    <w:rsid w:val="00FC3EBE"/>
    <w:rsid w:val="00FC4016"/>
    <w:rsid w:val="00FC41ED"/>
    <w:rsid w:val="00FC437E"/>
    <w:rsid w:val="00FC4448"/>
    <w:rsid w:val="00FC450C"/>
    <w:rsid w:val="00FC45A4"/>
    <w:rsid w:val="00FC4619"/>
    <w:rsid w:val="00FC4675"/>
    <w:rsid w:val="00FC46BF"/>
    <w:rsid w:val="00FC46D9"/>
    <w:rsid w:val="00FC488A"/>
    <w:rsid w:val="00FC497B"/>
    <w:rsid w:val="00FC498A"/>
    <w:rsid w:val="00FC49EB"/>
    <w:rsid w:val="00FC4A7A"/>
    <w:rsid w:val="00FC4BB7"/>
    <w:rsid w:val="00FC4DEB"/>
    <w:rsid w:val="00FC4F0A"/>
    <w:rsid w:val="00FC4F9B"/>
    <w:rsid w:val="00FC504D"/>
    <w:rsid w:val="00FC5215"/>
    <w:rsid w:val="00FC5234"/>
    <w:rsid w:val="00FC5296"/>
    <w:rsid w:val="00FC52CA"/>
    <w:rsid w:val="00FC5355"/>
    <w:rsid w:val="00FC5397"/>
    <w:rsid w:val="00FC55BD"/>
    <w:rsid w:val="00FC5680"/>
    <w:rsid w:val="00FC5738"/>
    <w:rsid w:val="00FC58D5"/>
    <w:rsid w:val="00FC5B6E"/>
    <w:rsid w:val="00FC5BD8"/>
    <w:rsid w:val="00FC5C34"/>
    <w:rsid w:val="00FC5D9E"/>
    <w:rsid w:val="00FC5DC6"/>
    <w:rsid w:val="00FC613F"/>
    <w:rsid w:val="00FC61C8"/>
    <w:rsid w:val="00FC626E"/>
    <w:rsid w:val="00FC6419"/>
    <w:rsid w:val="00FC69A0"/>
    <w:rsid w:val="00FC6CEB"/>
    <w:rsid w:val="00FC6D6F"/>
    <w:rsid w:val="00FC6D7B"/>
    <w:rsid w:val="00FC6D8C"/>
    <w:rsid w:val="00FC6DC4"/>
    <w:rsid w:val="00FC6DEB"/>
    <w:rsid w:val="00FC6EAA"/>
    <w:rsid w:val="00FC6F00"/>
    <w:rsid w:val="00FC6F6A"/>
    <w:rsid w:val="00FC7015"/>
    <w:rsid w:val="00FC7074"/>
    <w:rsid w:val="00FC70F1"/>
    <w:rsid w:val="00FC7266"/>
    <w:rsid w:val="00FC726C"/>
    <w:rsid w:val="00FC765D"/>
    <w:rsid w:val="00FC7676"/>
    <w:rsid w:val="00FC76F2"/>
    <w:rsid w:val="00FC76FB"/>
    <w:rsid w:val="00FC7820"/>
    <w:rsid w:val="00FC7A41"/>
    <w:rsid w:val="00FC7A43"/>
    <w:rsid w:val="00FC7A93"/>
    <w:rsid w:val="00FC7B01"/>
    <w:rsid w:val="00FC7C3F"/>
    <w:rsid w:val="00FC7FB0"/>
    <w:rsid w:val="00FD0027"/>
    <w:rsid w:val="00FD0157"/>
    <w:rsid w:val="00FD01AB"/>
    <w:rsid w:val="00FD024B"/>
    <w:rsid w:val="00FD0290"/>
    <w:rsid w:val="00FD067A"/>
    <w:rsid w:val="00FD07B4"/>
    <w:rsid w:val="00FD07E7"/>
    <w:rsid w:val="00FD086C"/>
    <w:rsid w:val="00FD0BD0"/>
    <w:rsid w:val="00FD0D9B"/>
    <w:rsid w:val="00FD1012"/>
    <w:rsid w:val="00FD11EE"/>
    <w:rsid w:val="00FD122F"/>
    <w:rsid w:val="00FD13E1"/>
    <w:rsid w:val="00FD142B"/>
    <w:rsid w:val="00FD14AC"/>
    <w:rsid w:val="00FD15E4"/>
    <w:rsid w:val="00FD1657"/>
    <w:rsid w:val="00FD1763"/>
    <w:rsid w:val="00FD17BD"/>
    <w:rsid w:val="00FD195B"/>
    <w:rsid w:val="00FD1A2F"/>
    <w:rsid w:val="00FD1CA2"/>
    <w:rsid w:val="00FD1CD0"/>
    <w:rsid w:val="00FD1D14"/>
    <w:rsid w:val="00FD1DB7"/>
    <w:rsid w:val="00FD1E3B"/>
    <w:rsid w:val="00FD1EFC"/>
    <w:rsid w:val="00FD1F2C"/>
    <w:rsid w:val="00FD1F53"/>
    <w:rsid w:val="00FD2012"/>
    <w:rsid w:val="00FD219D"/>
    <w:rsid w:val="00FD2225"/>
    <w:rsid w:val="00FD2431"/>
    <w:rsid w:val="00FD2526"/>
    <w:rsid w:val="00FD27B2"/>
    <w:rsid w:val="00FD2ACC"/>
    <w:rsid w:val="00FD2D20"/>
    <w:rsid w:val="00FD2D62"/>
    <w:rsid w:val="00FD2DBB"/>
    <w:rsid w:val="00FD2F58"/>
    <w:rsid w:val="00FD355F"/>
    <w:rsid w:val="00FD3660"/>
    <w:rsid w:val="00FD38F9"/>
    <w:rsid w:val="00FD390B"/>
    <w:rsid w:val="00FD39ED"/>
    <w:rsid w:val="00FD3A44"/>
    <w:rsid w:val="00FD3A9D"/>
    <w:rsid w:val="00FD3AD2"/>
    <w:rsid w:val="00FD3B6A"/>
    <w:rsid w:val="00FD3BEE"/>
    <w:rsid w:val="00FD3C4E"/>
    <w:rsid w:val="00FD3C78"/>
    <w:rsid w:val="00FD3D63"/>
    <w:rsid w:val="00FD3E29"/>
    <w:rsid w:val="00FD4182"/>
    <w:rsid w:val="00FD438E"/>
    <w:rsid w:val="00FD4432"/>
    <w:rsid w:val="00FD4456"/>
    <w:rsid w:val="00FD44A3"/>
    <w:rsid w:val="00FD47B3"/>
    <w:rsid w:val="00FD4831"/>
    <w:rsid w:val="00FD4851"/>
    <w:rsid w:val="00FD4854"/>
    <w:rsid w:val="00FD49CD"/>
    <w:rsid w:val="00FD4B3B"/>
    <w:rsid w:val="00FD4CAE"/>
    <w:rsid w:val="00FD50B4"/>
    <w:rsid w:val="00FD5251"/>
    <w:rsid w:val="00FD52DF"/>
    <w:rsid w:val="00FD5317"/>
    <w:rsid w:val="00FD54D4"/>
    <w:rsid w:val="00FD54FD"/>
    <w:rsid w:val="00FD5A4C"/>
    <w:rsid w:val="00FD5B62"/>
    <w:rsid w:val="00FD5B64"/>
    <w:rsid w:val="00FD5CE1"/>
    <w:rsid w:val="00FD5E7B"/>
    <w:rsid w:val="00FD5EEE"/>
    <w:rsid w:val="00FD5FA8"/>
    <w:rsid w:val="00FD5FBA"/>
    <w:rsid w:val="00FD62E8"/>
    <w:rsid w:val="00FD64EB"/>
    <w:rsid w:val="00FD65B5"/>
    <w:rsid w:val="00FD682D"/>
    <w:rsid w:val="00FD6898"/>
    <w:rsid w:val="00FD6905"/>
    <w:rsid w:val="00FD694D"/>
    <w:rsid w:val="00FD6952"/>
    <w:rsid w:val="00FD6A5A"/>
    <w:rsid w:val="00FD6AD0"/>
    <w:rsid w:val="00FD6B32"/>
    <w:rsid w:val="00FD6C79"/>
    <w:rsid w:val="00FD6D4A"/>
    <w:rsid w:val="00FD6D67"/>
    <w:rsid w:val="00FD6D79"/>
    <w:rsid w:val="00FD6EBF"/>
    <w:rsid w:val="00FD6F01"/>
    <w:rsid w:val="00FD70B8"/>
    <w:rsid w:val="00FD719E"/>
    <w:rsid w:val="00FD71D5"/>
    <w:rsid w:val="00FD7232"/>
    <w:rsid w:val="00FD725C"/>
    <w:rsid w:val="00FD72F5"/>
    <w:rsid w:val="00FD7316"/>
    <w:rsid w:val="00FD7363"/>
    <w:rsid w:val="00FD747D"/>
    <w:rsid w:val="00FD74E1"/>
    <w:rsid w:val="00FD74FF"/>
    <w:rsid w:val="00FD7520"/>
    <w:rsid w:val="00FD7559"/>
    <w:rsid w:val="00FD782C"/>
    <w:rsid w:val="00FD7847"/>
    <w:rsid w:val="00FD7888"/>
    <w:rsid w:val="00FD7958"/>
    <w:rsid w:val="00FD796D"/>
    <w:rsid w:val="00FD79AA"/>
    <w:rsid w:val="00FD79CB"/>
    <w:rsid w:val="00FD7CC8"/>
    <w:rsid w:val="00FD7D4D"/>
    <w:rsid w:val="00FD7F22"/>
    <w:rsid w:val="00FD7F5D"/>
    <w:rsid w:val="00FD7F5E"/>
    <w:rsid w:val="00FE004F"/>
    <w:rsid w:val="00FE00EA"/>
    <w:rsid w:val="00FE015A"/>
    <w:rsid w:val="00FE018B"/>
    <w:rsid w:val="00FE01D7"/>
    <w:rsid w:val="00FE0284"/>
    <w:rsid w:val="00FE02BD"/>
    <w:rsid w:val="00FE050C"/>
    <w:rsid w:val="00FE05F1"/>
    <w:rsid w:val="00FE06CF"/>
    <w:rsid w:val="00FE07AA"/>
    <w:rsid w:val="00FE09E7"/>
    <w:rsid w:val="00FE0A07"/>
    <w:rsid w:val="00FE0A08"/>
    <w:rsid w:val="00FE0A6C"/>
    <w:rsid w:val="00FE0C77"/>
    <w:rsid w:val="00FE0CEE"/>
    <w:rsid w:val="00FE0CF1"/>
    <w:rsid w:val="00FE0D0E"/>
    <w:rsid w:val="00FE0D2C"/>
    <w:rsid w:val="00FE0D32"/>
    <w:rsid w:val="00FE0DEC"/>
    <w:rsid w:val="00FE0E4E"/>
    <w:rsid w:val="00FE0E56"/>
    <w:rsid w:val="00FE11A4"/>
    <w:rsid w:val="00FE11D9"/>
    <w:rsid w:val="00FE11E7"/>
    <w:rsid w:val="00FE122A"/>
    <w:rsid w:val="00FE137A"/>
    <w:rsid w:val="00FE13C7"/>
    <w:rsid w:val="00FE151B"/>
    <w:rsid w:val="00FE1547"/>
    <w:rsid w:val="00FE15A0"/>
    <w:rsid w:val="00FE16FC"/>
    <w:rsid w:val="00FE1726"/>
    <w:rsid w:val="00FE180D"/>
    <w:rsid w:val="00FE191B"/>
    <w:rsid w:val="00FE1AF7"/>
    <w:rsid w:val="00FE1C5F"/>
    <w:rsid w:val="00FE1CEF"/>
    <w:rsid w:val="00FE1DE6"/>
    <w:rsid w:val="00FE1E38"/>
    <w:rsid w:val="00FE1E6B"/>
    <w:rsid w:val="00FE1F25"/>
    <w:rsid w:val="00FE2060"/>
    <w:rsid w:val="00FE2099"/>
    <w:rsid w:val="00FE2184"/>
    <w:rsid w:val="00FE22D0"/>
    <w:rsid w:val="00FE25B1"/>
    <w:rsid w:val="00FE2607"/>
    <w:rsid w:val="00FE26ED"/>
    <w:rsid w:val="00FE2878"/>
    <w:rsid w:val="00FE2B8D"/>
    <w:rsid w:val="00FE2B93"/>
    <w:rsid w:val="00FE2C5F"/>
    <w:rsid w:val="00FE2FAD"/>
    <w:rsid w:val="00FE305C"/>
    <w:rsid w:val="00FE308F"/>
    <w:rsid w:val="00FE3229"/>
    <w:rsid w:val="00FE325C"/>
    <w:rsid w:val="00FE3268"/>
    <w:rsid w:val="00FE32A5"/>
    <w:rsid w:val="00FE32FB"/>
    <w:rsid w:val="00FE3420"/>
    <w:rsid w:val="00FE342D"/>
    <w:rsid w:val="00FE3450"/>
    <w:rsid w:val="00FE347E"/>
    <w:rsid w:val="00FE3495"/>
    <w:rsid w:val="00FE34EF"/>
    <w:rsid w:val="00FE3517"/>
    <w:rsid w:val="00FE35CA"/>
    <w:rsid w:val="00FE364A"/>
    <w:rsid w:val="00FE37E5"/>
    <w:rsid w:val="00FE384D"/>
    <w:rsid w:val="00FE3890"/>
    <w:rsid w:val="00FE3ADB"/>
    <w:rsid w:val="00FE3B11"/>
    <w:rsid w:val="00FE3C06"/>
    <w:rsid w:val="00FE3CF8"/>
    <w:rsid w:val="00FE3E12"/>
    <w:rsid w:val="00FE4066"/>
    <w:rsid w:val="00FE4106"/>
    <w:rsid w:val="00FE4150"/>
    <w:rsid w:val="00FE4217"/>
    <w:rsid w:val="00FE428E"/>
    <w:rsid w:val="00FE42A4"/>
    <w:rsid w:val="00FE43BA"/>
    <w:rsid w:val="00FE43DF"/>
    <w:rsid w:val="00FE4743"/>
    <w:rsid w:val="00FE4AA2"/>
    <w:rsid w:val="00FE4D36"/>
    <w:rsid w:val="00FE4DB5"/>
    <w:rsid w:val="00FE4F53"/>
    <w:rsid w:val="00FE4F90"/>
    <w:rsid w:val="00FE524D"/>
    <w:rsid w:val="00FE580F"/>
    <w:rsid w:val="00FE5814"/>
    <w:rsid w:val="00FE58BE"/>
    <w:rsid w:val="00FE594F"/>
    <w:rsid w:val="00FE59B8"/>
    <w:rsid w:val="00FE59B9"/>
    <w:rsid w:val="00FE59E0"/>
    <w:rsid w:val="00FE5A83"/>
    <w:rsid w:val="00FE5A93"/>
    <w:rsid w:val="00FE5CE1"/>
    <w:rsid w:val="00FE5DAC"/>
    <w:rsid w:val="00FE5DB0"/>
    <w:rsid w:val="00FE5DCF"/>
    <w:rsid w:val="00FE5E2B"/>
    <w:rsid w:val="00FE6006"/>
    <w:rsid w:val="00FE6125"/>
    <w:rsid w:val="00FE6316"/>
    <w:rsid w:val="00FE6324"/>
    <w:rsid w:val="00FE641F"/>
    <w:rsid w:val="00FE65CF"/>
    <w:rsid w:val="00FE6621"/>
    <w:rsid w:val="00FE662F"/>
    <w:rsid w:val="00FE670C"/>
    <w:rsid w:val="00FE6CFB"/>
    <w:rsid w:val="00FE6F30"/>
    <w:rsid w:val="00FE6FCD"/>
    <w:rsid w:val="00FE7189"/>
    <w:rsid w:val="00FE746B"/>
    <w:rsid w:val="00FE763E"/>
    <w:rsid w:val="00FE7640"/>
    <w:rsid w:val="00FE79C4"/>
    <w:rsid w:val="00FE7A37"/>
    <w:rsid w:val="00FE7A4E"/>
    <w:rsid w:val="00FE7A70"/>
    <w:rsid w:val="00FE7CB9"/>
    <w:rsid w:val="00FF00DD"/>
    <w:rsid w:val="00FF0231"/>
    <w:rsid w:val="00FF02D8"/>
    <w:rsid w:val="00FF0453"/>
    <w:rsid w:val="00FF04FE"/>
    <w:rsid w:val="00FF07A7"/>
    <w:rsid w:val="00FF0806"/>
    <w:rsid w:val="00FF0811"/>
    <w:rsid w:val="00FF08DC"/>
    <w:rsid w:val="00FF097A"/>
    <w:rsid w:val="00FF0A10"/>
    <w:rsid w:val="00FF0BC6"/>
    <w:rsid w:val="00FF0BC7"/>
    <w:rsid w:val="00FF0BE6"/>
    <w:rsid w:val="00FF0C2B"/>
    <w:rsid w:val="00FF0C3F"/>
    <w:rsid w:val="00FF0E68"/>
    <w:rsid w:val="00FF0EF5"/>
    <w:rsid w:val="00FF0FB5"/>
    <w:rsid w:val="00FF0FFA"/>
    <w:rsid w:val="00FF100D"/>
    <w:rsid w:val="00FF11A8"/>
    <w:rsid w:val="00FF1290"/>
    <w:rsid w:val="00FF131D"/>
    <w:rsid w:val="00FF1389"/>
    <w:rsid w:val="00FF13BE"/>
    <w:rsid w:val="00FF1717"/>
    <w:rsid w:val="00FF175C"/>
    <w:rsid w:val="00FF186F"/>
    <w:rsid w:val="00FF1885"/>
    <w:rsid w:val="00FF18FC"/>
    <w:rsid w:val="00FF191C"/>
    <w:rsid w:val="00FF199F"/>
    <w:rsid w:val="00FF19C9"/>
    <w:rsid w:val="00FF19D4"/>
    <w:rsid w:val="00FF19EE"/>
    <w:rsid w:val="00FF1C4D"/>
    <w:rsid w:val="00FF1C84"/>
    <w:rsid w:val="00FF2013"/>
    <w:rsid w:val="00FF208F"/>
    <w:rsid w:val="00FF2140"/>
    <w:rsid w:val="00FF21DC"/>
    <w:rsid w:val="00FF2209"/>
    <w:rsid w:val="00FF22CB"/>
    <w:rsid w:val="00FF22F8"/>
    <w:rsid w:val="00FF239F"/>
    <w:rsid w:val="00FF2430"/>
    <w:rsid w:val="00FF2677"/>
    <w:rsid w:val="00FF26E1"/>
    <w:rsid w:val="00FF2720"/>
    <w:rsid w:val="00FF287F"/>
    <w:rsid w:val="00FF2AF8"/>
    <w:rsid w:val="00FF2DA2"/>
    <w:rsid w:val="00FF2DB9"/>
    <w:rsid w:val="00FF2DF1"/>
    <w:rsid w:val="00FF2E6F"/>
    <w:rsid w:val="00FF2E8A"/>
    <w:rsid w:val="00FF2FA6"/>
    <w:rsid w:val="00FF2FED"/>
    <w:rsid w:val="00FF306F"/>
    <w:rsid w:val="00FF3222"/>
    <w:rsid w:val="00FF332E"/>
    <w:rsid w:val="00FF343D"/>
    <w:rsid w:val="00FF347E"/>
    <w:rsid w:val="00FF34EC"/>
    <w:rsid w:val="00FF3506"/>
    <w:rsid w:val="00FF3530"/>
    <w:rsid w:val="00FF364B"/>
    <w:rsid w:val="00FF3781"/>
    <w:rsid w:val="00FF379F"/>
    <w:rsid w:val="00FF3950"/>
    <w:rsid w:val="00FF3A4C"/>
    <w:rsid w:val="00FF3B04"/>
    <w:rsid w:val="00FF3B3E"/>
    <w:rsid w:val="00FF3BC3"/>
    <w:rsid w:val="00FF3E80"/>
    <w:rsid w:val="00FF3F51"/>
    <w:rsid w:val="00FF3F56"/>
    <w:rsid w:val="00FF3FB4"/>
    <w:rsid w:val="00FF3FC5"/>
    <w:rsid w:val="00FF4079"/>
    <w:rsid w:val="00FF4085"/>
    <w:rsid w:val="00FF4111"/>
    <w:rsid w:val="00FF419F"/>
    <w:rsid w:val="00FF429A"/>
    <w:rsid w:val="00FF433B"/>
    <w:rsid w:val="00FF43DA"/>
    <w:rsid w:val="00FF44B3"/>
    <w:rsid w:val="00FF4504"/>
    <w:rsid w:val="00FF4574"/>
    <w:rsid w:val="00FF4627"/>
    <w:rsid w:val="00FF4644"/>
    <w:rsid w:val="00FF469C"/>
    <w:rsid w:val="00FF4753"/>
    <w:rsid w:val="00FF4838"/>
    <w:rsid w:val="00FF4906"/>
    <w:rsid w:val="00FF4954"/>
    <w:rsid w:val="00FF4A71"/>
    <w:rsid w:val="00FF4B05"/>
    <w:rsid w:val="00FF4C48"/>
    <w:rsid w:val="00FF50C5"/>
    <w:rsid w:val="00FF50DA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876"/>
    <w:rsid w:val="00FF5B7C"/>
    <w:rsid w:val="00FF5BC6"/>
    <w:rsid w:val="00FF5C47"/>
    <w:rsid w:val="00FF5C4C"/>
    <w:rsid w:val="00FF5CBE"/>
    <w:rsid w:val="00FF5D5A"/>
    <w:rsid w:val="00FF5EB6"/>
    <w:rsid w:val="00FF5F0E"/>
    <w:rsid w:val="00FF5F5B"/>
    <w:rsid w:val="00FF60EE"/>
    <w:rsid w:val="00FF6225"/>
    <w:rsid w:val="00FF62B2"/>
    <w:rsid w:val="00FF62F7"/>
    <w:rsid w:val="00FF6379"/>
    <w:rsid w:val="00FF6452"/>
    <w:rsid w:val="00FF6598"/>
    <w:rsid w:val="00FF66A8"/>
    <w:rsid w:val="00FF675F"/>
    <w:rsid w:val="00FF697A"/>
    <w:rsid w:val="00FF6A00"/>
    <w:rsid w:val="00FF6A25"/>
    <w:rsid w:val="00FF6BDC"/>
    <w:rsid w:val="00FF6CA7"/>
    <w:rsid w:val="00FF6E3E"/>
    <w:rsid w:val="00FF7099"/>
    <w:rsid w:val="00FF70B2"/>
    <w:rsid w:val="00FF70D1"/>
    <w:rsid w:val="00FF70E8"/>
    <w:rsid w:val="00FF7131"/>
    <w:rsid w:val="00FF71D3"/>
    <w:rsid w:val="00FF73A0"/>
    <w:rsid w:val="00FF73E1"/>
    <w:rsid w:val="00FF7501"/>
    <w:rsid w:val="00FF7570"/>
    <w:rsid w:val="00FF7652"/>
    <w:rsid w:val="00FF777E"/>
    <w:rsid w:val="00FF78C4"/>
    <w:rsid w:val="00FF78F2"/>
    <w:rsid w:val="00FF7949"/>
    <w:rsid w:val="00FF79EC"/>
    <w:rsid w:val="00FF7B04"/>
    <w:rsid w:val="00FF7B8A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29C1F5A1-6CCB-4B55-BBCC-459E7E0D2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0264A3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link w:val="Kop1Char"/>
    <w:qFormat/>
    <w:rsid w:val="000264A3"/>
    <w:pPr>
      <w:keepNext/>
      <w:pageBreakBefore/>
      <w:numPr>
        <w:numId w:val="1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0264A3"/>
    <w:pPr>
      <w:keepNext/>
      <w:pageBreakBefore/>
      <w:numPr>
        <w:ilvl w:val="1"/>
        <w:numId w:val="1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0264A3"/>
    <w:pPr>
      <w:keepNext/>
      <w:numPr>
        <w:ilvl w:val="2"/>
        <w:numId w:val="1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0264A3"/>
    <w:pPr>
      <w:keepNext/>
      <w:numPr>
        <w:ilvl w:val="3"/>
        <w:numId w:val="1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0264A3"/>
    <w:pPr>
      <w:keepNext/>
      <w:numPr>
        <w:ilvl w:val="4"/>
        <w:numId w:val="1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0264A3"/>
    <w:pPr>
      <w:keepNext/>
      <w:numPr>
        <w:ilvl w:val="5"/>
        <w:numId w:val="1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link w:val="Kop7Char"/>
    <w:rsid w:val="000264A3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link w:val="Kop8Char"/>
    <w:rsid w:val="000264A3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link w:val="Kop9Char"/>
    <w:rsid w:val="000264A3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0264A3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0264A3"/>
    <w:pPr>
      <w:numPr>
        <w:numId w:val="5"/>
      </w:numPr>
    </w:pPr>
  </w:style>
  <w:style w:type="paragraph" w:styleId="Inhopg1">
    <w:name w:val="toc 1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0264A3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link w:val="VoettekstChar"/>
    <w:rsid w:val="000264A3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link w:val="TitelChar"/>
    <w:uiPriority w:val="10"/>
    <w:rsid w:val="000264A3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0264A3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0264A3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0264A3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0264A3"/>
    <w:rPr>
      <w:szCs w:val="20"/>
    </w:rPr>
  </w:style>
  <w:style w:type="table" w:customStyle="1" w:styleId="Versiehistorie">
    <w:name w:val="Versiehistorie"/>
    <w:basedOn w:val="Standaardtabel"/>
    <w:uiPriority w:val="99"/>
    <w:rsid w:val="000264A3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0264A3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0264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link w:val="OnderwerpvanopmerkingChar"/>
    <w:semiHidden/>
    <w:unhideWhenUsed/>
    <w:rsid w:val="000264A3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0264A3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0264A3"/>
    <w:pPr>
      <w:keepNext/>
      <w:pageBreakBefore/>
      <w:numPr>
        <w:ilvl w:val="6"/>
        <w:numId w:val="1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0264A3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0264A3"/>
    <w:pPr>
      <w:numPr>
        <w:numId w:val="5"/>
      </w:numPr>
    </w:pPr>
  </w:style>
  <w:style w:type="paragraph" w:customStyle="1" w:styleId="Opsommingnummers2">
    <w:name w:val="Opsomming nummers 2"/>
    <w:basedOn w:val="Standaard"/>
    <w:qFormat/>
    <w:rsid w:val="000264A3"/>
    <w:pPr>
      <w:numPr>
        <w:ilvl w:val="2"/>
        <w:numId w:val="5"/>
      </w:numPr>
    </w:pPr>
  </w:style>
  <w:style w:type="paragraph" w:customStyle="1" w:styleId="Opsommingnummers3">
    <w:name w:val="Opsomming nummers 3"/>
    <w:basedOn w:val="Standaard"/>
    <w:qFormat/>
    <w:rsid w:val="000264A3"/>
    <w:pPr>
      <w:numPr>
        <w:ilvl w:val="4"/>
        <w:numId w:val="5"/>
      </w:numPr>
    </w:pPr>
  </w:style>
  <w:style w:type="paragraph" w:styleId="Inhopg6">
    <w:name w:val="toc 6"/>
    <w:basedOn w:val="Standaard"/>
    <w:next w:val="Standaard"/>
    <w:uiPriority w:val="39"/>
    <w:unhideWhenUsed/>
    <w:rsid w:val="000264A3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0264A3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0264A3"/>
    <w:pPr>
      <w:numPr>
        <w:ilvl w:val="1"/>
        <w:numId w:val="5"/>
      </w:numPr>
    </w:pPr>
  </w:style>
  <w:style w:type="paragraph" w:customStyle="1" w:styleId="Opsommingtekens2">
    <w:name w:val="Opsomming tekens 2"/>
    <w:basedOn w:val="Standaard"/>
    <w:qFormat/>
    <w:rsid w:val="000264A3"/>
    <w:pPr>
      <w:numPr>
        <w:ilvl w:val="3"/>
        <w:numId w:val="5"/>
      </w:numPr>
    </w:pPr>
  </w:style>
  <w:style w:type="paragraph" w:customStyle="1" w:styleId="Opsommingtekens3">
    <w:name w:val="Opsomming tekens 3"/>
    <w:basedOn w:val="Standaard"/>
    <w:qFormat/>
    <w:rsid w:val="000264A3"/>
    <w:pPr>
      <w:numPr>
        <w:ilvl w:val="5"/>
        <w:numId w:val="5"/>
      </w:numPr>
    </w:pPr>
  </w:style>
  <w:style w:type="paragraph" w:customStyle="1" w:styleId="Opsommingtekens4">
    <w:name w:val="Opsomming tekens 4"/>
    <w:basedOn w:val="Standaard"/>
    <w:qFormat/>
    <w:rsid w:val="000264A3"/>
    <w:pPr>
      <w:numPr>
        <w:ilvl w:val="6"/>
        <w:numId w:val="5"/>
      </w:numPr>
    </w:pPr>
  </w:style>
  <w:style w:type="paragraph" w:customStyle="1" w:styleId="Tabeltitel">
    <w:name w:val="Tabeltitel"/>
    <w:basedOn w:val="Standaard"/>
    <w:next w:val="Standaard"/>
    <w:qFormat/>
    <w:rsid w:val="000264A3"/>
    <w:pPr>
      <w:keepNext/>
      <w:numPr>
        <w:numId w:val="4"/>
      </w:numPr>
      <w:spacing w:before="280" w:after="140"/>
    </w:pPr>
    <w:rPr>
      <w:b/>
    </w:rPr>
  </w:style>
  <w:style w:type="table" w:styleId="3D-effectenvoortabel1">
    <w:name w:val="Table 3D effects 1"/>
    <w:basedOn w:val="Standaardtabel"/>
    <w:semiHidden/>
    <w:unhideWhenUsed/>
    <w:rsid w:val="000264A3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0264A3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0264A3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0264A3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0264A3"/>
    <w:rPr>
      <w:sz w:val="16"/>
      <w:szCs w:val="16"/>
    </w:rPr>
  </w:style>
  <w:style w:type="paragraph" w:styleId="Documentstructuur">
    <w:name w:val="Document Map"/>
    <w:basedOn w:val="Standaard"/>
    <w:link w:val="DocumentstructuurChar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0264A3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0264A3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0264A3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0264A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0264A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0264A3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0264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0264A3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0264A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0264A3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0264A3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0264A3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0264A3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0264A3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0264A3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0264A3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0264A3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0264A3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0264A3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0264A3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0264A3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0264A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0264A3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0264A3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0264A3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0264A3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0264A3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0264A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0264A3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0264A3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0264A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0264A3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0264A3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0264A3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0264A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0264A3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link w:val="MacrotekstChar"/>
    <w:semiHidden/>
    <w:unhideWhenUsed/>
    <w:rsid w:val="000264A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0264A3"/>
  </w:style>
  <w:style w:type="table" w:styleId="Professioneletabel">
    <w:name w:val="Table Professional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0264A3"/>
  </w:style>
  <w:style w:type="table" w:styleId="Tabelkolommen1">
    <w:name w:val="Table Columns 1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0264A3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0264A3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0264A3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0264A3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0264A3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0264A3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0264A3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0264A3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0264A3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0264A3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0264A3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0264A3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0264A3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0264A3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0264A3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0264A3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0264A3"/>
    <w:pPr>
      <w:numPr>
        <w:numId w:val="2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0264A3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0264A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026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0264A3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3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0264A3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0264A3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0264A3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0264A3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0264A3"/>
  </w:style>
  <w:style w:type="character" w:customStyle="1" w:styleId="Colofonprojectnaam">
    <w:name w:val="Colofon projectnaam"/>
    <w:basedOn w:val="Standaardalinea-lettertype"/>
    <w:uiPriority w:val="1"/>
    <w:rsid w:val="000264A3"/>
  </w:style>
  <w:style w:type="character" w:customStyle="1" w:styleId="Colofonprojectnummer">
    <w:name w:val="Colofon projectnummer"/>
    <w:basedOn w:val="Standaardalinea-lettertype"/>
    <w:uiPriority w:val="1"/>
    <w:rsid w:val="000264A3"/>
  </w:style>
  <w:style w:type="character" w:customStyle="1" w:styleId="Colofoncontactpersoon">
    <w:name w:val="Colofon contactpersoon"/>
    <w:basedOn w:val="Standaardalinea-lettertype"/>
    <w:uiPriority w:val="1"/>
    <w:rsid w:val="000264A3"/>
  </w:style>
  <w:style w:type="character" w:customStyle="1" w:styleId="Colofonauteur">
    <w:name w:val="Colofon auteur"/>
    <w:basedOn w:val="Standaardalinea-lettertype"/>
    <w:uiPriority w:val="1"/>
    <w:rsid w:val="000264A3"/>
  </w:style>
  <w:style w:type="table" w:customStyle="1" w:styleId="Implementatie">
    <w:name w:val="Implementatie"/>
    <w:basedOn w:val="Standaardtabel"/>
    <w:uiPriority w:val="99"/>
    <w:rsid w:val="000264A3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0264A3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0264A3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0264A3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0264A3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Berichtkop">
    <w:name w:val="Message Header"/>
    <w:basedOn w:val="Standaard"/>
    <w:link w:val="BerichtkopChar"/>
    <w:semiHidden/>
    <w:unhideWhenUsed/>
    <w:rsid w:val="000264A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0264A3"/>
  </w:style>
  <w:style w:type="paragraph" w:styleId="Bloktekst">
    <w:name w:val="Block Text"/>
    <w:basedOn w:val="Standaard"/>
    <w:semiHidden/>
    <w:unhideWhenUsed/>
    <w:rsid w:val="000264A3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0264A3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0264A3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0264A3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0264A3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0264A3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0264A3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0264A3"/>
    <w:rPr>
      <w:i/>
      <w:iCs/>
    </w:rPr>
  </w:style>
  <w:style w:type="character" w:styleId="HTMLVariable">
    <w:name w:val="HTML Variable"/>
    <w:basedOn w:val="Standaardalinea-lettertype"/>
    <w:semiHidden/>
    <w:unhideWhenUsed/>
    <w:rsid w:val="000264A3"/>
    <w:rPr>
      <w:i/>
      <w:iCs/>
    </w:rPr>
  </w:style>
  <w:style w:type="character" w:styleId="HTML-acroniem">
    <w:name w:val="HTML Acronym"/>
    <w:basedOn w:val="Standaardalinea-lettertype"/>
    <w:semiHidden/>
    <w:unhideWhenUsed/>
    <w:rsid w:val="000264A3"/>
  </w:style>
  <w:style w:type="paragraph" w:styleId="HTML-adres">
    <w:name w:val="HTML Address"/>
    <w:basedOn w:val="Standaard"/>
    <w:link w:val="HTML-adresChar"/>
    <w:semiHidden/>
    <w:unhideWhenUsed/>
    <w:rsid w:val="000264A3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0264A3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0264A3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0264A3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0264A3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0264A3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0264A3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0264A3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0264A3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0264A3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0264A3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0264A3"/>
  </w:style>
  <w:style w:type="paragraph" w:styleId="Lijstopsomteken">
    <w:name w:val="List Bullet"/>
    <w:basedOn w:val="Standaard"/>
    <w:unhideWhenUsed/>
    <w:rsid w:val="000264A3"/>
    <w:pPr>
      <w:numPr>
        <w:numId w:val="65"/>
      </w:numPr>
      <w:contextualSpacing/>
    </w:pPr>
  </w:style>
  <w:style w:type="paragraph" w:styleId="Lijstopsomteken2">
    <w:name w:val="List Bullet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0264A3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0264A3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0264A3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0264A3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0264A3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0264A3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0264A3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0264A3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0264A3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0264A3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0264A3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0264A3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0264A3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0264A3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0264A3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0264A3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0264A3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0264A3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0264A3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EE659F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EE659F"/>
    <w:rPr>
      <w:rFonts w:ascii="Verdana" w:hAnsi="Verdana"/>
      <w:bCs/>
      <w:i/>
      <w:iCs/>
      <w:sz w:val="18"/>
      <w:szCs w:val="26"/>
    </w:rPr>
  </w:style>
  <w:style w:type="character" w:customStyle="1" w:styleId="Kop1Char">
    <w:name w:val="Kop 1 Char"/>
    <w:basedOn w:val="Standaardalinea-lettertype"/>
    <w:link w:val="Kop1"/>
    <w:rsid w:val="00205F40"/>
    <w:rPr>
      <w:rFonts w:ascii="Verdana" w:hAnsi="Verdana" w:cs="Arial"/>
      <w:b/>
      <w:bCs/>
      <w:kern w:val="32"/>
      <w:sz w:val="24"/>
      <w:szCs w:val="18"/>
    </w:rPr>
  </w:style>
  <w:style w:type="character" w:customStyle="1" w:styleId="Kop2Char">
    <w:name w:val="Kop 2 Char"/>
    <w:basedOn w:val="Standaardalinea-lettertype"/>
    <w:link w:val="Kop2"/>
    <w:rsid w:val="00205F40"/>
    <w:rPr>
      <w:rFonts w:ascii="Verdana" w:hAnsi="Verdana"/>
      <w:b/>
      <w:bCs/>
      <w:iCs/>
      <w:sz w:val="22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205F40"/>
    <w:rPr>
      <w:rFonts w:ascii="Verdana" w:hAnsi="Verdana"/>
      <w:b/>
      <w:bCs/>
      <w:sz w:val="18"/>
      <w:szCs w:val="26"/>
    </w:rPr>
  </w:style>
  <w:style w:type="character" w:customStyle="1" w:styleId="Kop6Char">
    <w:name w:val="Kop 6 Char"/>
    <w:basedOn w:val="Standaardalinea-lettertype"/>
    <w:link w:val="Kop6"/>
    <w:rsid w:val="00205F40"/>
    <w:rPr>
      <w:rFonts w:ascii="Verdana" w:hAnsi="Verdana"/>
      <w:bCs/>
      <w:i/>
      <w:sz w:val="18"/>
      <w:szCs w:val="22"/>
    </w:rPr>
  </w:style>
  <w:style w:type="character" w:customStyle="1" w:styleId="Kop7Char">
    <w:name w:val="Kop 7 Char"/>
    <w:basedOn w:val="Standaardalinea-lettertype"/>
    <w:link w:val="Kop7"/>
    <w:rsid w:val="00205F40"/>
    <w:rPr>
      <w:rFonts w:ascii="Verdana" w:hAnsi="Verdana"/>
      <w:sz w:val="18"/>
      <w:szCs w:val="24"/>
    </w:rPr>
  </w:style>
  <w:style w:type="character" w:customStyle="1" w:styleId="Kop8Char">
    <w:name w:val="Kop 8 Char"/>
    <w:basedOn w:val="Standaardalinea-lettertype"/>
    <w:link w:val="Kop8"/>
    <w:rsid w:val="00205F40"/>
    <w:rPr>
      <w:rFonts w:ascii="Verdana" w:hAnsi="Verdana"/>
      <w:iCs/>
      <w:sz w:val="18"/>
      <w:szCs w:val="24"/>
    </w:rPr>
  </w:style>
  <w:style w:type="character" w:customStyle="1" w:styleId="Kop9Char">
    <w:name w:val="Kop 9 Char"/>
    <w:basedOn w:val="Standaardalinea-lettertype"/>
    <w:link w:val="Kop9"/>
    <w:rsid w:val="00205F40"/>
    <w:rPr>
      <w:rFonts w:ascii="Verdana" w:hAnsi="Verdana" w:cs="Arial"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rsid w:val="00205F40"/>
    <w:rPr>
      <w:rFonts w:ascii="Verdana" w:hAnsi="Verdana"/>
      <w:sz w:val="18"/>
    </w:rPr>
  </w:style>
  <w:style w:type="character" w:customStyle="1" w:styleId="KoptekstChar">
    <w:name w:val="Koptekst Char"/>
    <w:basedOn w:val="Standaardalinea-lettertype"/>
    <w:link w:val="Koptekst"/>
    <w:rsid w:val="00205F40"/>
    <w:rPr>
      <w:rFonts w:ascii="Verdana" w:hAnsi="Verdana" w:cs="Verdana-Bold"/>
      <w:bCs/>
      <w:smallCaps/>
      <w:sz w:val="14"/>
      <w:szCs w:val="13"/>
    </w:rPr>
  </w:style>
  <w:style w:type="character" w:customStyle="1" w:styleId="VoettekstChar">
    <w:name w:val="Voettekst Char"/>
    <w:basedOn w:val="Standaardalinea-lettertype"/>
    <w:link w:val="Voettekst"/>
    <w:rsid w:val="00205F40"/>
    <w:rPr>
      <w:rFonts w:ascii="Verdana" w:hAnsi="Verdana"/>
      <w:sz w:val="18"/>
      <w:szCs w:val="24"/>
    </w:rPr>
  </w:style>
  <w:style w:type="character" w:customStyle="1" w:styleId="TitelChar">
    <w:name w:val="Titel Char"/>
    <w:basedOn w:val="Standaardalinea-lettertype"/>
    <w:link w:val="Titel"/>
    <w:uiPriority w:val="10"/>
    <w:rsid w:val="00205F40"/>
    <w:rPr>
      <w:rFonts w:ascii="Verdana" w:hAnsi="Verdana" w:cs="Arial"/>
      <w:b/>
      <w:bCs/>
      <w:kern w:val="28"/>
      <w:sz w:val="24"/>
      <w:szCs w:val="32"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205F40"/>
    <w:rPr>
      <w:rFonts w:ascii="Verdana" w:hAnsi="Verdana"/>
      <w:b/>
      <w:bCs/>
    </w:rPr>
  </w:style>
  <w:style w:type="character" w:customStyle="1" w:styleId="DocumentstructuurChar">
    <w:name w:val="Documentstructuur Char"/>
    <w:basedOn w:val="Standaardalinea-lettertype"/>
    <w:link w:val="Documentstructuur"/>
    <w:semiHidden/>
    <w:rsid w:val="00205F40"/>
    <w:rPr>
      <w:rFonts w:ascii="Tahoma" w:hAnsi="Tahoma" w:cs="Tahoma"/>
      <w:sz w:val="16"/>
      <w:szCs w:val="16"/>
    </w:rPr>
  </w:style>
  <w:style w:type="character" w:customStyle="1" w:styleId="MacrotekstChar">
    <w:name w:val="Macrotekst Char"/>
    <w:basedOn w:val="Standaardalinea-lettertype"/>
    <w:link w:val="Macrotekst"/>
    <w:semiHidden/>
    <w:rsid w:val="00205F40"/>
    <w:rPr>
      <w:rFonts w:ascii="Consolas" w:hAnsi="Consolas"/>
    </w:rPr>
  </w:style>
  <w:style w:type="paragraph" w:customStyle="1" w:styleId="Opsommingtekens5">
    <w:name w:val="Opsomming tekens 5"/>
    <w:basedOn w:val="Standaard"/>
    <w:qFormat/>
    <w:rsid w:val="000264A3"/>
    <w:pPr>
      <w:numPr>
        <w:ilvl w:val="7"/>
        <w:numId w:val="5"/>
      </w:numPr>
    </w:pPr>
  </w:style>
  <w:style w:type="table" w:customStyle="1" w:styleId="Huisstijl-Tabel">
    <w:name w:val="Huisstijl-Tabel"/>
    <w:basedOn w:val="Standaardtabel"/>
    <w:rsid w:val="00713915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customStyle="1" w:styleId="Opsommingtekens6">
    <w:name w:val="Opsomming tekens 6"/>
    <w:basedOn w:val="Standaard"/>
    <w:qFormat/>
    <w:rsid w:val="000264A3"/>
    <w:pPr>
      <w:numPr>
        <w:ilvl w:val="8"/>
        <w:numId w:val="5"/>
      </w:numPr>
    </w:pPr>
  </w:style>
  <w:style w:type="character" w:customStyle="1" w:styleId="Verwijzing">
    <w:name w:val="Verwijzing"/>
    <w:basedOn w:val="Standaardalinea-lettertype"/>
    <w:uiPriority w:val="1"/>
    <w:rsid w:val="000264A3"/>
    <w:rPr>
      <w:u w:val="single"/>
    </w:rPr>
  </w:style>
  <w:style w:type="paragraph" w:customStyle="1" w:styleId="Kader">
    <w:name w:val="Kader"/>
    <w:basedOn w:val="Standaard"/>
    <w:next w:val="Standaard"/>
    <w:qFormat/>
    <w:rsid w:val="000264A3"/>
    <w:pPr>
      <w:spacing w:before="280" w:after="280" w:line="280" w:lineRule="atLeast"/>
    </w:pPr>
    <w:rPr>
      <w:color w:val="FF0000"/>
    </w:rPr>
  </w:style>
  <w:style w:type="paragraph" w:customStyle="1" w:styleId="Table">
    <w:name w:val="Table"/>
    <w:basedOn w:val="Standaard"/>
    <w:rsid w:val="00C7526B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numbering" w:styleId="111111">
    <w:name w:val="Outline List 2"/>
    <w:basedOn w:val="Geenlijst"/>
    <w:semiHidden/>
    <w:unhideWhenUsed/>
    <w:rsid w:val="00E43714"/>
  </w:style>
  <w:style w:type="numbering" w:styleId="1ai">
    <w:name w:val="Outline List 1"/>
    <w:basedOn w:val="Geenlijst"/>
    <w:semiHidden/>
    <w:unhideWhenUsed/>
    <w:rsid w:val="00E43714"/>
  </w:style>
  <w:style w:type="numbering" w:styleId="Artikelsectie">
    <w:name w:val="Outline List 3"/>
    <w:basedOn w:val="Geenlijst"/>
    <w:semiHidden/>
    <w:unhideWhenUsed/>
    <w:rsid w:val="00E43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89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92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90" Type="http://schemas.openxmlformats.org/officeDocument/2006/relationships/header" Target="header5.xm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0" Type="http://schemas.openxmlformats.org/officeDocument/2006/relationships/hyperlink" Target="https://stichtinggeonovum.sharepoint.com/sites/DSOPR04Standaarden/Gedeelde%20%20documenten/TPOD%20werkversies/Notitie%20Werkwijze%20Geo%20en%20Locaties%20in%20omgevingsdocumenten.pdf" TargetMode="External"/><Relationship Id="rId88" Type="http://schemas.openxmlformats.org/officeDocument/2006/relationships/hyperlink" Target="https://www.geonovum.nl/geo-standaarden/omgevingswet/meldingen" TargetMode="External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55" Type="http://schemas.openxmlformats.org/officeDocument/2006/relationships/image" Target="media/image_af884c2ae8133d3138828fbc39e7ba55.png"/><Relationship Id="rId56" Type="http://schemas.openxmlformats.org/officeDocument/2006/relationships/image" Target="media/image_db51e8fa56561dfd2005fc40551db8b5.sv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2D81F0-811E-4682-9312-448232AE38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94DF47DC-3615-41F8-AD7C-26C2688327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241</TotalTime>
  <Pages>1</Pages>
  <Words>75810</Words>
  <Characters>416961</Characters>
  <Application>Microsoft Office Word</Application>
  <DocSecurity>0</DocSecurity>
  <Lines>3474</Lines>
  <Paragraphs>983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Basistekst TPOD werkversie</vt:lpstr>
    </vt:vector>
  </TitlesOfParts>
  <Company/>
  <LinksUpToDate>false</LinksUpToDate>
  <CharactersWithSpaces>491788</CharactersWithSpaces>
  <SharedDoc>false</SharedDoc>
  <HyperlinkBase/>
  <HLinks>
    <vt:vector size="12" baseType="variant"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Basistekst TPOD werkversie</dc:title>
  <dc:subject/>
  <dc:creator>Gerard Wolbers</dc:creator>
  <cp:keywords/>
  <dc:description/>
  <cp:lastModifiedBy>Gerard Wolbers</cp:lastModifiedBy>
  <cp:revision>150</cp:revision>
  <cp:lastPrinted>2021-12-12T20:21:00Z</cp:lastPrinted>
  <dcterms:created xsi:type="dcterms:W3CDTF">2023-01-18T16:25:00Z</dcterms:created>
  <dcterms:modified xsi:type="dcterms:W3CDTF">2023-04-04T10:19:00Z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