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273A5" w14:textId="1B4FCD01" w:rsidR="00832FDD" w:rsidRPr="00F1426F" w:rsidRDefault="00832FDD" w:rsidP="002F7B04">
      <w:pPr>
        <w:pStyle w:val="Kop4"/>
      </w:pPr>
      <w:r w:rsidRPr="00F1426F">
        <w:t>Definitie</w:t>
      </w:r>
    </w:p>
    <w:p w14:paraId="763507AE" w14:textId="3AFF2A55" w:rsidR="00832FDD" w:rsidRPr="00F1426F" w:rsidRDefault="00832FDD" w:rsidP="002F7B04">
      <w:r w:rsidRPr="00F1426F">
        <w:t xml:space="preserve">Juridische regel is </w:t>
      </w:r>
      <w:r w:rsidR="003B6AC4" w:rsidRPr="00F1426F">
        <w:t>het object</w:t>
      </w:r>
      <w:r w:rsidR="00681782" w:rsidRPr="00F1426F">
        <w:t>type</w:t>
      </w:r>
      <w:r w:rsidR="00CC4701" w:rsidRPr="00F1426F">
        <w:t>, te gebruiken</w:t>
      </w:r>
      <w:r w:rsidR="003B6AC4" w:rsidRPr="00F1426F">
        <w:t xml:space="preserve"> </w:t>
      </w:r>
      <w:r w:rsidR="00713F2B" w:rsidRPr="00F1426F">
        <w:t xml:space="preserve">in </w:t>
      </w:r>
      <w:r w:rsidR="00871BF1">
        <w:t xml:space="preserve">het Lichaam van de Regeling </w:t>
      </w:r>
      <w:r w:rsidR="009360AE" w:rsidRPr="00F1426F">
        <w:t xml:space="preserve">van </w:t>
      </w:r>
      <w:r w:rsidR="00D510F1" w:rsidRPr="00F1426F">
        <w:t>omgevingsdocument</w:t>
      </w:r>
      <w:r w:rsidR="0047714F" w:rsidRPr="00F1426F">
        <w:t>en</w:t>
      </w:r>
      <w:r w:rsidR="00D510F1" w:rsidRPr="00F1426F">
        <w:t xml:space="preserve"> </w:t>
      </w:r>
      <w:r w:rsidR="00871BF1">
        <w:t xml:space="preserve">met </w:t>
      </w:r>
      <w:r w:rsidR="00D510F1" w:rsidRPr="00F1426F">
        <w:t>Artikelstructuur</w:t>
      </w:r>
      <w:r w:rsidR="00CC4701" w:rsidRPr="00F1426F">
        <w:t>,</w:t>
      </w:r>
      <w:r w:rsidR="00713F2B" w:rsidRPr="00F1426F">
        <w:t xml:space="preserve"> </w:t>
      </w:r>
      <w:r w:rsidR="00420B2A" w:rsidRPr="00F1426F">
        <w:t>d</w:t>
      </w:r>
      <w:r w:rsidR="00633FB7" w:rsidRPr="00F1426F">
        <w:t>at</w:t>
      </w:r>
      <w:r w:rsidR="00023FB7" w:rsidRPr="00F1426F">
        <w:t xml:space="preserve"> </w:t>
      </w:r>
      <w:r w:rsidRPr="00F1426F">
        <w:t>een regel met juridische werkingskracht</w:t>
      </w:r>
      <w:r w:rsidR="00023FB7" w:rsidRPr="00F1426F">
        <w:t xml:space="preserve"> beschrijft</w:t>
      </w:r>
      <w:r w:rsidRPr="00F1426F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3E2A3" w14:textId="77777777" w:rsidR="00BC0529" w:rsidRDefault="00BC0529">
      <w:r>
        <w:separator/>
      </w:r>
    </w:p>
    <w:p w14:paraId="420A6F11" w14:textId="77777777" w:rsidR="00BC0529" w:rsidRDefault="00BC0529"/>
  </w:endnote>
  <w:endnote w:type="continuationSeparator" w:id="0">
    <w:p w14:paraId="1683706C" w14:textId="77777777" w:rsidR="00BC0529" w:rsidRPr="003C450F" w:rsidRDefault="00BC0529" w:rsidP="003C450F"/>
  </w:endnote>
  <w:endnote w:type="continuationNotice" w:id="1">
    <w:p w14:paraId="08177F22" w14:textId="77777777" w:rsidR="00BC0529" w:rsidRDefault="00BC0529" w:rsidP="003C450F"/>
  </w:endnote>
  <w:endnote w:id="2">
    <w:p w14:paraId="4BA1B68F" w14:textId="77777777" w:rsidR="00713915" w:rsidRPr="001602D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3">
    <w:p w14:paraId="1D1CE0F2" w14:textId="77777777" w:rsidR="0071391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06383AD5" w14:textId="746FF322" w:rsidR="006C0205" w:rsidRPr="004C2B84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5">
    <w:p w14:paraId="7C8893E7" w14:textId="68FCF791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6">
    <w:p w14:paraId="17084B00" w14:textId="3C595AD0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7">
    <w:p w14:paraId="515806A3" w14:textId="2B1399CF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8">
    <w:p w14:paraId="3C95CA74" w14:textId="77777777" w:rsidR="00205F40" w:rsidRPr="007E23F5" w:rsidRDefault="00205F40" w:rsidP="00205F40">
      <w:pPr>
        <w:pStyle w:val="Eindnoottekst"/>
        <w:rPr>
          <w:color w:val="FFFFFF" w:themeColor="background1"/>
        </w:rPr>
      </w:pPr>
      <w:r w:rsidRPr="007E23F5">
        <w:rPr>
          <w:rStyle w:val="Eindnootmarkering"/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TPOD1770</w:t>
      </w:r>
    </w:p>
  </w:endnote>
  <w:endnote w:id="9">
    <w:p w14:paraId="59849463" w14:textId="77777777" w:rsidR="00205F40" w:rsidRPr="007E23F5" w:rsidRDefault="00205F40" w:rsidP="00205F40">
      <w:pPr>
        <w:rPr>
          <w:color w:val="FFFFFF" w:themeColor="background1"/>
        </w:rPr>
      </w:pPr>
      <w:r w:rsidRPr="007E23F5">
        <w:rPr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TPOD1440</w:t>
      </w:r>
    </w:p>
  </w:endnote>
  <w:endnote w:id="10">
    <w:p w14:paraId="13B036E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6A37729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2">
    <w:p w14:paraId="6C3404E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3">
    <w:p w14:paraId="22AD5AB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4">
    <w:p w14:paraId="6F7E639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5">
    <w:p w14:paraId="5EC07A4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6">
    <w:p w14:paraId="191F62D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7">
    <w:p w14:paraId="641F874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8">
    <w:p w14:paraId="289693D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19">
    <w:p w14:paraId="33B1F35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0">
    <w:p w14:paraId="4CD1742C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417DD" w14:textId="77777777" w:rsidR="006C363E" w:rsidRDefault="006C363E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A2E7B" w14:textId="77777777" w:rsidR="006C363E" w:rsidRDefault="006C363E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7ABBB" w14:textId="77777777" w:rsidR="00BC0529" w:rsidRPr="00B35331" w:rsidRDefault="00BC0529" w:rsidP="00577995">
      <w:pPr>
        <w:pStyle w:val="Voettekst"/>
      </w:pPr>
    </w:p>
  </w:footnote>
  <w:footnote w:type="continuationSeparator" w:id="0">
    <w:p w14:paraId="5F892A24" w14:textId="77777777" w:rsidR="00BC0529" w:rsidRDefault="00BC0529">
      <w:r>
        <w:continuationSeparator/>
      </w:r>
    </w:p>
    <w:p w14:paraId="2C2280EB" w14:textId="77777777" w:rsidR="00BC0529" w:rsidRDefault="00BC0529"/>
    <w:p w14:paraId="42B8890B" w14:textId="77777777" w:rsidR="00BC0529" w:rsidRDefault="00BC0529"/>
  </w:footnote>
  <w:footnote w:type="continuationNotice" w:id="1">
    <w:p w14:paraId="6D425830" w14:textId="77777777" w:rsidR="00BC0529" w:rsidRDefault="00BC0529">
      <w:pPr>
        <w:spacing w:line="240" w:lineRule="auto"/>
      </w:pPr>
    </w:p>
  </w:footnote>
  <w:footnote w:id="2">
    <w:p w14:paraId="43CE0D07" w14:textId="77777777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56A01C9A" w14:textId="77777777" w:rsidR="002660BC" w:rsidRPr="005315DA" w:rsidRDefault="002660BC" w:rsidP="002660B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4">
    <w:p w14:paraId="229615B4" w14:textId="77777777" w:rsidR="000F2CCF" w:rsidRDefault="000F2CCF" w:rsidP="000F2CC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Artikelen 3:11 lid 1 en 3:44 lid 2 Awb en artikel 12 Bekendmakingswet</w:t>
      </w:r>
    </w:p>
  </w:footnote>
  <w:footnote w:id="5">
    <w:p w14:paraId="6C4760A8" w14:textId="1189FBB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F86E09">
        <w:tab/>
      </w:r>
      <w:r>
        <w:t>Lichaam van de regeling als bedoeld in Aanwijzing 3.53 van de Aanwijzingen voor de regelgeving en in STOP</w:t>
      </w:r>
    </w:p>
  </w:footnote>
  <w:footnote w:id="6">
    <w:p w14:paraId="0953F81C" w14:textId="4383616B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 w:rsidR="00BA7754">
        <w:fldChar w:fldCharType="begin"/>
      </w:r>
      <w:r w:rsidR="00BA7754">
        <w:instrText xml:space="preserve"> REF _Ref_432d415810f845fdd0716b1426f70773_1 \n \h </w:instrText>
      </w:r>
      <w:r w:rsidR="00BA7754">
        <w:fldChar w:fldCharType="separate"/>
      </w:r>
      <w:r w:rsidR="00AB12BA">
        <w:t>5.2</w:t>
      </w:r>
      <w:r w:rsidR="00BA7754">
        <w:fldChar w:fldCharType="end"/>
      </w:r>
      <w:r>
        <w:t xml:space="preserve">. Dit is het deel dat wordt geannoteerd met OW-objecten, zie daarvoor hoofdstuk </w:t>
      </w:r>
      <w:r w:rsidR="00995073">
        <w:fldChar w:fldCharType="begin"/>
      </w:r>
      <w:r w:rsidR="00995073">
        <w:instrText xml:space="preserve"> REF _Ref_e25eb2d38c8206df62dff5defc49ca5b_3 \n \h </w:instrText>
      </w:r>
      <w:r w:rsidR="00995073">
        <w:fldChar w:fldCharType="separate"/>
      </w:r>
      <w:r w:rsidR="00AB12BA">
        <w:t>7</w:t>
      </w:r>
      <w:r w:rsidR="00995073">
        <w:fldChar w:fldCharType="end"/>
      </w:r>
    </w:p>
  </w:footnote>
  <w:footnote w:id="7">
    <w:p w14:paraId="09A84119" w14:textId="1BB774A8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AB12BA">
        <w:t>4</w:t>
      </w:r>
      <w:r w:rsidR="00343CE6">
        <w:fldChar w:fldCharType="end"/>
      </w:r>
    </w:p>
  </w:footnote>
  <w:footnote w:id="8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9">
    <w:p w14:paraId="2D986D31" w14:textId="5988619A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AB12BA">
        <w:t>4</w:t>
      </w:r>
      <w:r w:rsidR="00343CE6">
        <w:fldChar w:fldCharType="end"/>
      </w:r>
    </w:p>
  </w:footnote>
  <w:footnote w:id="10">
    <w:p w14:paraId="371BCEE3" w14:textId="1C0269FC" w:rsidR="00280FCD" w:rsidRDefault="00280FC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A179B9">
        <w:tab/>
      </w:r>
      <w:r w:rsidR="00BA5E2C" w:rsidRPr="00BA5E2C">
        <w:t>Dit zijn de regels in het tijdelijk regelingdeel waarmee het projectbesluit een omgevingsplan wijzigt</w:t>
      </w:r>
    </w:p>
  </w:footnote>
  <w:footnote w:id="11">
    <w:p w14:paraId="30FFA62B" w14:textId="77777777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2">
    <w:p w14:paraId="5A968EE5" w14:textId="339CE8B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3">
    <w:p w14:paraId="162E9768" w14:textId="270BB336" w:rsidR="002F26D6" w:rsidRDefault="002F26D6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AB12BA">
        <w:t>7.13</w:t>
      </w:r>
      <w:r w:rsidR="0052549B">
        <w:fldChar w:fldCharType="end"/>
      </w:r>
    </w:p>
  </w:footnote>
  <w:footnote w:id="14">
    <w:p w14:paraId="0BB12110" w14:textId="77777777" w:rsidR="00E43714" w:rsidRDefault="00E43714" w:rsidP="00E4371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15">
    <w:p w14:paraId="105AE6B0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</w:t>
      </w:r>
      <w:r>
        <w:t>2</w:t>
      </w:r>
      <w:r w:rsidRPr="005E075F">
        <w:t xml:space="preserve"> Ow</w:t>
      </w:r>
    </w:p>
  </w:footnote>
  <w:footnote w:id="16">
    <w:p w14:paraId="0A50A2FE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7">
    <w:p w14:paraId="52898E77" w14:textId="7B8E754A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13 lid </w:t>
      </w:r>
      <w:r w:rsidR="000153CD">
        <w:t>3</w:t>
      </w:r>
      <w:r>
        <w:t xml:space="preserve"> Bekendmakingswet</w:t>
      </w:r>
    </w:p>
  </w:footnote>
  <w:footnote w:id="18">
    <w:p w14:paraId="022B3ACF" w14:textId="3A1896C8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19">
    <w:p w14:paraId="4F7BC6EE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>
        <w:t xml:space="preserve">2 </w:t>
      </w:r>
      <w:r w:rsidRPr="00676BBD">
        <w:t>Bekendmakingswet</w:t>
      </w:r>
    </w:p>
  </w:footnote>
  <w:footnote w:id="20">
    <w:p w14:paraId="5A8B66FD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21">
    <w:p w14:paraId="30FAD02D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22">
    <w:p w14:paraId="21112724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3:12 Awb en artikel 12 lid 1 jo </w:t>
      </w:r>
      <w:r w:rsidRPr="00ED0DDA">
        <w:t xml:space="preserve">artikel </w:t>
      </w:r>
      <w:r>
        <w:t>2 Bekendmakingswet.</w:t>
      </w:r>
    </w:p>
  </w:footnote>
  <w:footnote w:id="23">
    <w:p w14:paraId="2A174CEC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>Artikel 3.7 Besluit elektronische publicaties</w:t>
      </w:r>
    </w:p>
  </w:footnote>
  <w:footnote w:id="24">
    <w:p w14:paraId="5AEEC017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2.6 Ow</w:t>
      </w:r>
    </w:p>
  </w:footnote>
  <w:footnote w:id="25">
    <w:p w14:paraId="144C21B4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26">
    <w:p w14:paraId="47B5A6B8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</w:t>
      </w:r>
      <w:r w:rsidRPr="00B821E9">
        <w:t>10.3</w:t>
      </w:r>
      <w:r>
        <w:t>b</w:t>
      </w:r>
      <w:r w:rsidRPr="00B821E9">
        <w:t xml:space="preserve"> Ob</w:t>
      </w:r>
    </w:p>
  </w:footnote>
  <w:footnote w:id="27">
    <w:p w14:paraId="1EC9C0C1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B4857">
        <w:t xml:space="preserve">Artikel 6 jo artikel 2 lid </w:t>
      </w:r>
      <w:r>
        <w:t>1</w:t>
      </w:r>
      <w:r w:rsidRPr="00CB4857">
        <w:t xml:space="preserve"> Bekendmakingswet</w:t>
      </w:r>
    </w:p>
  </w:footnote>
  <w:footnote w:id="28">
    <w:p w14:paraId="3CF472C5" w14:textId="3861652D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F580D">
        <w:t>rtikel 8:3, eerste lid, aanhef en onder a, Awb</w:t>
      </w:r>
    </w:p>
  </w:footnote>
  <w:footnote w:id="29">
    <w:p w14:paraId="08E3D46C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 lid 2 Bekendmakingswet</w:t>
      </w:r>
    </w:p>
  </w:footnote>
  <w:footnote w:id="30">
    <w:p w14:paraId="4DA88A2E" w14:textId="0495C798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van de wijzigingsmethode renvooi </w:t>
      </w:r>
      <w:r w:rsidRPr="00E267D3">
        <w:t>niet mogelijk is, bijvoorbeeld omdat de plansoftware die het</w:t>
      </w:r>
      <w:r w:rsidR="0077533A">
        <w:t xml:space="preserve"> waterschap</w:t>
      </w:r>
      <w:r w:rsidRPr="00E267D3">
        <w:t xml:space="preserve"> 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31">
    <w:p w14:paraId="024F063B" w14:textId="36C4A294" w:rsidR="00DF7D0B" w:rsidRDefault="00DF7D0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74E64" w14:textId="77777777" w:rsidR="006C363E" w:rsidRDefault="006C363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02E1D40F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B7AE5">
            <w:rPr>
              <w:noProof/>
            </w:rPr>
            <w:t>waterschapsverordening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4D753544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B7AE5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0B539AC9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3B7AE5">
            <w:rPr>
              <w:noProof/>
            </w:rPr>
            <w:t>1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029FE" w14:textId="77777777" w:rsidR="006C363E" w:rsidRDefault="006C363E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74303AC4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B7AE5">
      <w:rPr>
        <w:noProof/>
      </w:rPr>
      <w:t>waterschapsverordening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B7AE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B7AE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3B7AE5">
      <w:rPr>
        <w:noProof/>
      </w:rPr>
      <w:t>1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5AAF1" w14:textId="6296021A" w:rsidR="00B00310" w:rsidRDefault="00B0031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B7AE5">
      <w:rPr>
        <w:noProof/>
      </w:rPr>
      <w:t>waterschapsverordening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B7AE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B7AE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3B7AE5">
      <w:rPr>
        <w:noProof/>
      </w:rPr>
      <w:t>1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3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7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4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7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07724">
    <w:abstractNumId w:val="36"/>
  </w:num>
  <w:num w:numId="2" w16cid:durableId="94786786">
    <w:abstractNumId w:val="26"/>
  </w:num>
  <w:num w:numId="3" w16cid:durableId="1155757750">
    <w:abstractNumId w:val="12"/>
  </w:num>
  <w:num w:numId="4" w16cid:durableId="504901591">
    <w:abstractNumId w:val="18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3"/>
  </w:num>
  <w:num w:numId="40" w16cid:durableId="883366532">
    <w:abstractNumId w:val="17"/>
  </w:num>
  <w:num w:numId="41" w16cid:durableId="1086610865">
    <w:abstractNumId w:val="20"/>
  </w:num>
  <w:num w:numId="42" w16cid:durableId="1536692687">
    <w:abstractNumId w:val="32"/>
  </w:num>
  <w:num w:numId="43" w16cid:durableId="878399321">
    <w:abstractNumId w:val="25"/>
  </w:num>
  <w:num w:numId="44" w16cid:durableId="683285090">
    <w:abstractNumId w:val="19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1"/>
  </w:num>
  <w:num w:numId="48" w16cid:durableId="866452772">
    <w:abstractNumId w:val="37"/>
  </w:num>
  <w:num w:numId="49" w16cid:durableId="680353585">
    <w:abstractNumId w:val="24"/>
  </w:num>
  <w:num w:numId="50" w16cid:durableId="1366440417">
    <w:abstractNumId w:val="31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3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4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8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2"/>
  </w:num>
  <w:num w:numId="73" w16cid:durableId="791440127">
    <w:abstractNumId w:val="29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8"/>
  </w:num>
  <w:num w:numId="93" w16cid:durableId="1347639349">
    <w:abstractNumId w:val="30"/>
  </w:num>
  <w:num w:numId="94" w16cid:durableId="11632743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750419525">
    <w:abstractNumId w:val="27"/>
  </w:num>
  <w:num w:numId="96" w16cid:durableId="1421096229">
    <w:abstractNumId w:val="35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B2"/>
    <w:rsid w:val="000026A9"/>
    <w:rsid w:val="0000284A"/>
    <w:rsid w:val="000029BD"/>
    <w:rsid w:val="00002BE4"/>
    <w:rsid w:val="00002CE5"/>
    <w:rsid w:val="00002E2E"/>
    <w:rsid w:val="00002E9A"/>
    <w:rsid w:val="00002F06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00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2F9"/>
    <w:rsid w:val="000104E4"/>
    <w:rsid w:val="00010636"/>
    <w:rsid w:val="000106AD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EAF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3CD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5E84"/>
    <w:rsid w:val="0001608D"/>
    <w:rsid w:val="00016134"/>
    <w:rsid w:val="00016212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DD3"/>
    <w:rsid w:val="00023FB7"/>
    <w:rsid w:val="00023FC9"/>
    <w:rsid w:val="00023FFE"/>
    <w:rsid w:val="00024083"/>
    <w:rsid w:val="000241AF"/>
    <w:rsid w:val="00024217"/>
    <w:rsid w:val="00024275"/>
    <w:rsid w:val="000242D1"/>
    <w:rsid w:val="000242ED"/>
    <w:rsid w:val="0002472E"/>
    <w:rsid w:val="0002480F"/>
    <w:rsid w:val="000248CA"/>
    <w:rsid w:val="0002493A"/>
    <w:rsid w:val="00024A76"/>
    <w:rsid w:val="00024AAE"/>
    <w:rsid w:val="00024B4B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7FF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83"/>
    <w:rsid w:val="00034B99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0D37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20"/>
    <w:rsid w:val="000422BF"/>
    <w:rsid w:val="0004236F"/>
    <w:rsid w:val="000424D2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A28"/>
    <w:rsid w:val="00051C32"/>
    <w:rsid w:val="00051D05"/>
    <w:rsid w:val="00051F37"/>
    <w:rsid w:val="000520BA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CEB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676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1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D2B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3FC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BC"/>
    <w:rsid w:val="000717DB"/>
    <w:rsid w:val="000717F8"/>
    <w:rsid w:val="00071810"/>
    <w:rsid w:val="000718BD"/>
    <w:rsid w:val="000718DD"/>
    <w:rsid w:val="00071910"/>
    <w:rsid w:val="00071988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72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AAF"/>
    <w:rsid w:val="00081B1B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2FB7"/>
    <w:rsid w:val="000830EC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987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DBB"/>
    <w:rsid w:val="00085076"/>
    <w:rsid w:val="00085088"/>
    <w:rsid w:val="000851D3"/>
    <w:rsid w:val="00085221"/>
    <w:rsid w:val="000852C2"/>
    <w:rsid w:val="00085316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23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D3E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BD8"/>
    <w:rsid w:val="000A0D3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23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DB"/>
    <w:rsid w:val="000A5758"/>
    <w:rsid w:val="000A57E9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71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5C2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0B"/>
    <w:rsid w:val="000C1D98"/>
    <w:rsid w:val="000C1E58"/>
    <w:rsid w:val="000C1EB3"/>
    <w:rsid w:val="000C1F68"/>
    <w:rsid w:val="000C2056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96"/>
    <w:rsid w:val="000E58B5"/>
    <w:rsid w:val="000E5959"/>
    <w:rsid w:val="000E5CEC"/>
    <w:rsid w:val="000E5D95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60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09"/>
    <w:rsid w:val="000F42B1"/>
    <w:rsid w:val="000F431F"/>
    <w:rsid w:val="000F4389"/>
    <w:rsid w:val="000F44E7"/>
    <w:rsid w:val="000F44F3"/>
    <w:rsid w:val="000F4526"/>
    <w:rsid w:val="000F457A"/>
    <w:rsid w:val="000F49B3"/>
    <w:rsid w:val="000F4A97"/>
    <w:rsid w:val="000F4B4B"/>
    <w:rsid w:val="000F4B7D"/>
    <w:rsid w:val="000F4B8E"/>
    <w:rsid w:val="000F4CDD"/>
    <w:rsid w:val="000F4D3A"/>
    <w:rsid w:val="000F4F54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25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0E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60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B6"/>
    <w:rsid w:val="001121C6"/>
    <w:rsid w:val="001123F5"/>
    <w:rsid w:val="0011249C"/>
    <w:rsid w:val="00112579"/>
    <w:rsid w:val="00112615"/>
    <w:rsid w:val="001127DE"/>
    <w:rsid w:val="00112897"/>
    <w:rsid w:val="001129CD"/>
    <w:rsid w:val="00112B3A"/>
    <w:rsid w:val="00112BBC"/>
    <w:rsid w:val="00112C88"/>
    <w:rsid w:val="00112D63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A59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DB5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3E"/>
    <w:rsid w:val="00121FA2"/>
    <w:rsid w:val="00121FD1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7F6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DCA"/>
    <w:rsid w:val="00141EE1"/>
    <w:rsid w:val="00141FC5"/>
    <w:rsid w:val="001421BE"/>
    <w:rsid w:val="00142201"/>
    <w:rsid w:val="001422CB"/>
    <w:rsid w:val="001423D0"/>
    <w:rsid w:val="00142494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30"/>
    <w:rsid w:val="00143867"/>
    <w:rsid w:val="001438C3"/>
    <w:rsid w:val="001439C8"/>
    <w:rsid w:val="00143A46"/>
    <w:rsid w:val="00143B63"/>
    <w:rsid w:val="00143D43"/>
    <w:rsid w:val="00143DD7"/>
    <w:rsid w:val="001440E7"/>
    <w:rsid w:val="00144272"/>
    <w:rsid w:val="0014453F"/>
    <w:rsid w:val="00144637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BF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65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714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CE2"/>
    <w:rsid w:val="00191D85"/>
    <w:rsid w:val="00191E8D"/>
    <w:rsid w:val="00191ED2"/>
    <w:rsid w:val="00191F10"/>
    <w:rsid w:val="00191F50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1F1"/>
    <w:rsid w:val="00194312"/>
    <w:rsid w:val="0019434D"/>
    <w:rsid w:val="00194362"/>
    <w:rsid w:val="001943DD"/>
    <w:rsid w:val="00194586"/>
    <w:rsid w:val="00194668"/>
    <w:rsid w:val="00194700"/>
    <w:rsid w:val="001948A4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4D5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800"/>
    <w:rsid w:val="001A39C2"/>
    <w:rsid w:val="001A39DF"/>
    <w:rsid w:val="001A3A4C"/>
    <w:rsid w:val="001A3A79"/>
    <w:rsid w:val="001A3B89"/>
    <w:rsid w:val="001A3C41"/>
    <w:rsid w:val="001A3CAF"/>
    <w:rsid w:val="001A3CFA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2FEF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03E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BB"/>
    <w:rsid w:val="001B7FD6"/>
    <w:rsid w:val="001C01C2"/>
    <w:rsid w:val="001C0518"/>
    <w:rsid w:val="001C0533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80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7ED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BA6"/>
    <w:rsid w:val="001E7D8A"/>
    <w:rsid w:val="001F0137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89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5F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51A"/>
    <w:rsid w:val="00206673"/>
    <w:rsid w:val="00206749"/>
    <w:rsid w:val="002067C8"/>
    <w:rsid w:val="00206841"/>
    <w:rsid w:val="002068AA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63"/>
    <w:rsid w:val="00210771"/>
    <w:rsid w:val="002107D3"/>
    <w:rsid w:val="00210966"/>
    <w:rsid w:val="0021096E"/>
    <w:rsid w:val="00210ADA"/>
    <w:rsid w:val="00210C65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14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AB3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EBC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BE7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6AE"/>
    <w:rsid w:val="00254914"/>
    <w:rsid w:val="00254924"/>
    <w:rsid w:val="00254955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EA4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500F"/>
    <w:rsid w:val="002651EA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9A"/>
    <w:rsid w:val="002659D4"/>
    <w:rsid w:val="00265A55"/>
    <w:rsid w:val="00265D8E"/>
    <w:rsid w:val="00265E5A"/>
    <w:rsid w:val="00265F54"/>
    <w:rsid w:val="002660BC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0F15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4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993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11E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7EC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EC1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9BA"/>
    <w:rsid w:val="002A39C5"/>
    <w:rsid w:val="002A3B64"/>
    <w:rsid w:val="002A3B86"/>
    <w:rsid w:val="002A3C1C"/>
    <w:rsid w:val="002A3C5D"/>
    <w:rsid w:val="002A3D47"/>
    <w:rsid w:val="002A3E42"/>
    <w:rsid w:val="002A3EB6"/>
    <w:rsid w:val="002A41B4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AF"/>
    <w:rsid w:val="002A5C29"/>
    <w:rsid w:val="002A5E47"/>
    <w:rsid w:val="002A5E97"/>
    <w:rsid w:val="002A60E5"/>
    <w:rsid w:val="002A60EF"/>
    <w:rsid w:val="002A60FC"/>
    <w:rsid w:val="002A612F"/>
    <w:rsid w:val="002A62DB"/>
    <w:rsid w:val="002A63A5"/>
    <w:rsid w:val="002A6411"/>
    <w:rsid w:val="002A65BA"/>
    <w:rsid w:val="002A65CB"/>
    <w:rsid w:val="002A6818"/>
    <w:rsid w:val="002A701B"/>
    <w:rsid w:val="002A702C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0CD7"/>
    <w:rsid w:val="002B0E74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C23"/>
    <w:rsid w:val="002B1D9B"/>
    <w:rsid w:val="002B1E17"/>
    <w:rsid w:val="002B1E39"/>
    <w:rsid w:val="002B1E82"/>
    <w:rsid w:val="002B1F15"/>
    <w:rsid w:val="002B200B"/>
    <w:rsid w:val="002B2088"/>
    <w:rsid w:val="002B214A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78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059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8D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BAE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0CD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32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9E4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03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A68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03"/>
    <w:rsid w:val="0031295C"/>
    <w:rsid w:val="003129A0"/>
    <w:rsid w:val="00312A3B"/>
    <w:rsid w:val="00312AE2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3E3A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0EF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1F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664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6BC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D9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4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CF0"/>
    <w:rsid w:val="00346DC0"/>
    <w:rsid w:val="00346E18"/>
    <w:rsid w:val="00346E8D"/>
    <w:rsid w:val="00346EAE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AA"/>
    <w:rsid w:val="00347708"/>
    <w:rsid w:val="003477AA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6E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BC5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3C9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A9"/>
    <w:rsid w:val="00367B14"/>
    <w:rsid w:val="00367B39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0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11"/>
    <w:rsid w:val="00384D3B"/>
    <w:rsid w:val="00384FFC"/>
    <w:rsid w:val="00385175"/>
    <w:rsid w:val="0038517B"/>
    <w:rsid w:val="003851CD"/>
    <w:rsid w:val="00385280"/>
    <w:rsid w:val="00385454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37F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486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B4"/>
    <w:rsid w:val="003A1341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9F"/>
    <w:rsid w:val="003A72B9"/>
    <w:rsid w:val="003A72D0"/>
    <w:rsid w:val="003A73B9"/>
    <w:rsid w:val="003A7447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1F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46A"/>
    <w:rsid w:val="003B7517"/>
    <w:rsid w:val="003B763B"/>
    <w:rsid w:val="003B7856"/>
    <w:rsid w:val="003B7909"/>
    <w:rsid w:val="003B7A47"/>
    <w:rsid w:val="003B7AE5"/>
    <w:rsid w:val="003B7B25"/>
    <w:rsid w:val="003B7B2F"/>
    <w:rsid w:val="003B7C5C"/>
    <w:rsid w:val="003B7D31"/>
    <w:rsid w:val="003B7E77"/>
    <w:rsid w:val="003B7E7F"/>
    <w:rsid w:val="003B7F1D"/>
    <w:rsid w:val="003B7FAF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B33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E3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993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7B9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398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4A2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9F"/>
    <w:rsid w:val="004029B9"/>
    <w:rsid w:val="00402A9D"/>
    <w:rsid w:val="00402B26"/>
    <w:rsid w:val="00402B4C"/>
    <w:rsid w:val="00402C41"/>
    <w:rsid w:val="00402EF1"/>
    <w:rsid w:val="00402FA2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30B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1B"/>
    <w:rsid w:val="0040586E"/>
    <w:rsid w:val="004059FE"/>
    <w:rsid w:val="00405A48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84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EF"/>
    <w:rsid w:val="00414468"/>
    <w:rsid w:val="004144C9"/>
    <w:rsid w:val="00414587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7B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6B9"/>
    <w:rsid w:val="004207D7"/>
    <w:rsid w:val="00420825"/>
    <w:rsid w:val="004208DC"/>
    <w:rsid w:val="00420951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DEF"/>
    <w:rsid w:val="00422E54"/>
    <w:rsid w:val="00422E67"/>
    <w:rsid w:val="00422F85"/>
    <w:rsid w:val="00423000"/>
    <w:rsid w:val="00423239"/>
    <w:rsid w:val="0042323D"/>
    <w:rsid w:val="004234D4"/>
    <w:rsid w:val="0042353A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A43"/>
    <w:rsid w:val="00424BCC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3DC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1B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187"/>
    <w:rsid w:val="004332D5"/>
    <w:rsid w:val="0043339B"/>
    <w:rsid w:val="00433701"/>
    <w:rsid w:val="00433995"/>
    <w:rsid w:val="00433A67"/>
    <w:rsid w:val="00433E57"/>
    <w:rsid w:val="00434066"/>
    <w:rsid w:val="00434092"/>
    <w:rsid w:val="00434326"/>
    <w:rsid w:val="004343B6"/>
    <w:rsid w:val="0043456A"/>
    <w:rsid w:val="00434590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C3C"/>
    <w:rsid w:val="00434EEA"/>
    <w:rsid w:val="00434FE4"/>
    <w:rsid w:val="004350B9"/>
    <w:rsid w:val="0043549B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967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03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7F4"/>
    <w:rsid w:val="00457809"/>
    <w:rsid w:val="0045782F"/>
    <w:rsid w:val="0045795E"/>
    <w:rsid w:val="00457964"/>
    <w:rsid w:val="00457987"/>
    <w:rsid w:val="004579A0"/>
    <w:rsid w:val="00457A6F"/>
    <w:rsid w:val="00457B62"/>
    <w:rsid w:val="00457D49"/>
    <w:rsid w:val="00457D56"/>
    <w:rsid w:val="00457F64"/>
    <w:rsid w:val="00457F83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06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C49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2FD5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B6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91"/>
    <w:rsid w:val="00477BB2"/>
    <w:rsid w:val="00477E5F"/>
    <w:rsid w:val="00477F39"/>
    <w:rsid w:val="0048003E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80"/>
    <w:rsid w:val="00481BA4"/>
    <w:rsid w:val="00481BB5"/>
    <w:rsid w:val="00481D08"/>
    <w:rsid w:val="00481DFC"/>
    <w:rsid w:val="00481E04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6F48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702"/>
    <w:rsid w:val="00494715"/>
    <w:rsid w:val="00494851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70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16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1A5"/>
    <w:rsid w:val="004C4392"/>
    <w:rsid w:val="004C4426"/>
    <w:rsid w:val="004C461F"/>
    <w:rsid w:val="004C46B5"/>
    <w:rsid w:val="004C4736"/>
    <w:rsid w:val="004C4910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80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410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4FF5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D06"/>
    <w:rsid w:val="004E6D73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08F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7F3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91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97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0EA3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CFC"/>
    <w:rsid w:val="00531DF2"/>
    <w:rsid w:val="00531E78"/>
    <w:rsid w:val="00531EA6"/>
    <w:rsid w:val="0053206D"/>
    <w:rsid w:val="005321D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7C7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8E2"/>
    <w:rsid w:val="0054296A"/>
    <w:rsid w:val="00542AC4"/>
    <w:rsid w:val="00542C1E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3EF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33A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A71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3E4"/>
    <w:rsid w:val="0055543B"/>
    <w:rsid w:val="005556A7"/>
    <w:rsid w:val="0055570C"/>
    <w:rsid w:val="00555794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3C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77CAF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152"/>
    <w:rsid w:val="00584298"/>
    <w:rsid w:val="005842ED"/>
    <w:rsid w:val="005842F3"/>
    <w:rsid w:val="005843C4"/>
    <w:rsid w:val="0058441E"/>
    <w:rsid w:val="005844E8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97E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5FC"/>
    <w:rsid w:val="005868EB"/>
    <w:rsid w:val="00586913"/>
    <w:rsid w:val="00586B23"/>
    <w:rsid w:val="00586C61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B1B"/>
    <w:rsid w:val="00591EA7"/>
    <w:rsid w:val="00591EBF"/>
    <w:rsid w:val="00591EF7"/>
    <w:rsid w:val="00591F51"/>
    <w:rsid w:val="00591F6A"/>
    <w:rsid w:val="0059202B"/>
    <w:rsid w:val="005921A1"/>
    <w:rsid w:val="0059220F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64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53B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574"/>
    <w:rsid w:val="005A5B50"/>
    <w:rsid w:val="005A5C72"/>
    <w:rsid w:val="005A5E5D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10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6F2"/>
    <w:rsid w:val="005C598B"/>
    <w:rsid w:val="005C59E6"/>
    <w:rsid w:val="005C5C93"/>
    <w:rsid w:val="005C5DE5"/>
    <w:rsid w:val="005C5DF6"/>
    <w:rsid w:val="005C5EC4"/>
    <w:rsid w:val="005C607F"/>
    <w:rsid w:val="005C622C"/>
    <w:rsid w:val="005C63CD"/>
    <w:rsid w:val="005C63E9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508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7BC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46"/>
    <w:rsid w:val="00623B6F"/>
    <w:rsid w:val="00623F92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25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39D"/>
    <w:rsid w:val="006414CD"/>
    <w:rsid w:val="00641579"/>
    <w:rsid w:val="006415B3"/>
    <w:rsid w:val="006415B8"/>
    <w:rsid w:val="006416B1"/>
    <w:rsid w:val="006416D4"/>
    <w:rsid w:val="0064171C"/>
    <w:rsid w:val="0064172E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30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63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C7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C1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5F52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3E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3E9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F"/>
    <w:rsid w:val="00685FED"/>
    <w:rsid w:val="006860ED"/>
    <w:rsid w:val="00686156"/>
    <w:rsid w:val="0068628E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2FC"/>
    <w:rsid w:val="00687318"/>
    <w:rsid w:val="00687339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0DF"/>
    <w:rsid w:val="00696225"/>
    <w:rsid w:val="0069637E"/>
    <w:rsid w:val="006963A7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4E"/>
    <w:rsid w:val="006A5DA3"/>
    <w:rsid w:val="006A5DC8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81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3EA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85"/>
    <w:rsid w:val="006C0FED"/>
    <w:rsid w:val="006C12CF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3E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3FBE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A9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57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7FE"/>
    <w:rsid w:val="006D089F"/>
    <w:rsid w:val="006D08F7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5C1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3DD"/>
    <w:rsid w:val="006E44BB"/>
    <w:rsid w:val="006E4709"/>
    <w:rsid w:val="006E485E"/>
    <w:rsid w:val="006E4952"/>
    <w:rsid w:val="006E4A29"/>
    <w:rsid w:val="006E4AE5"/>
    <w:rsid w:val="006E4B54"/>
    <w:rsid w:val="006E4CC2"/>
    <w:rsid w:val="006E4EC0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CFF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3F9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26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5E"/>
    <w:rsid w:val="007019C4"/>
    <w:rsid w:val="00701AA9"/>
    <w:rsid w:val="00701CDA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444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C6C"/>
    <w:rsid w:val="00711D46"/>
    <w:rsid w:val="00711E2D"/>
    <w:rsid w:val="00711ED3"/>
    <w:rsid w:val="00711F28"/>
    <w:rsid w:val="00712126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0DFB"/>
    <w:rsid w:val="00721322"/>
    <w:rsid w:val="0072133A"/>
    <w:rsid w:val="00721493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07D"/>
    <w:rsid w:val="007231E0"/>
    <w:rsid w:val="00723471"/>
    <w:rsid w:val="007234CA"/>
    <w:rsid w:val="007234E4"/>
    <w:rsid w:val="00723587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C49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0E6"/>
    <w:rsid w:val="0073318A"/>
    <w:rsid w:val="0073319A"/>
    <w:rsid w:val="00733291"/>
    <w:rsid w:val="00733541"/>
    <w:rsid w:val="00733571"/>
    <w:rsid w:val="007335B0"/>
    <w:rsid w:val="007335C6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2EF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8D"/>
    <w:rsid w:val="007412AE"/>
    <w:rsid w:val="00741345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8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88"/>
    <w:rsid w:val="007558AC"/>
    <w:rsid w:val="00755B5C"/>
    <w:rsid w:val="00755BB6"/>
    <w:rsid w:val="00755C83"/>
    <w:rsid w:val="00755DAD"/>
    <w:rsid w:val="00755E80"/>
    <w:rsid w:val="00755F4B"/>
    <w:rsid w:val="0075603F"/>
    <w:rsid w:val="0075612F"/>
    <w:rsid w:val="00756168"/>
    <w:rsid w:val="007566B9"/>
    <w:rsid w:val="007568C5"/>
    <w:rsid w:val="007569A0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2DF"/>
    <w:rsid w:val="00757308"/>
    <w:rsid w:val="0075742C"/>
    <w:rsid w:val="00757469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E09"/>
    <w:rsid w:val="00771F5F"/>
    <w:rsid w:val="007721A6"/>
    <w:rsid w:val="00772378"/>
    <w:rsid w:val="00772474"/>
    <w:rsid w:val="007724F8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3A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CB3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0B1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4A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CEA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66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4A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CFB"/>
    <w:rsid w:val="00796DFB"/>
    <w:rsid w:val="00796F66"/>
    <w:rsid w:val="0079704E"/>
    <w:rsid w:val="00797081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1E"/>
    <w:rsid w:val="007A0185"/>
    <w:rsid w:val="007A01A7"/>
    <w:rsid w:val="007A01C8"/>
    <w:rsid w:val="007A02A9"/>
    <w:rsid w:val="007A0382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0E0"/>
    <w:rsid w:val="007A4134"/>
    <w:rsid w:val="007A434A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40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D9F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14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27"/>
    <w:rsid w:val="007C52F4"/>
    <w:rsid w:val="007C541F"/>
    <w:rsid w:val="007C5447"/>
    <w:rsid w:val="007C5588"/>
    <w:rsid w:val="007C5881"/>
    <w:rsid w:val="007C5983"/>
    <w:rsid w:val="007C5B50"/>
    <w:rsid w:val="007C5C9A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AF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FB"/>
    <w:rsid w:val="007E2375"/>
    <w:rsid w:val="007E23A2"/>
    <w:rsid w:val="007E23FC"/>
    <w:rsid w:val="007E2420"/>
    <w:rsid w:val="007E24EE"/>
    <w:rsid w:val="007E253D"/>
    <w:rsid w:val="007E260C"/>
    <w:rsid w:val="007E2639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0F"/>
    <w:rsid w:val="007E36FF"/>
    <w:rsid w:val="007E37F9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7F7F2D"/>
    <w:rsid w:val="00800267"/>
    <w:rsid w:val="008002FF"/>
    <w:rsid w:val="00800424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718"/>
    <w:rsid w:val="0080693C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1039"/>
    <w:rsid w:val="008110DA"/>
    <w:rsid w:val="0081142B"/>
    <w:rsid w:val="00811488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9A2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4F61"/>
    <w:rsid w:val="008150E3"/>
    <w:rsid w:val="008150EC"/>
    <w:rsid w:val="0081516A"/>
    <w:rsid w:val="008151D6"/>
    <w:rsid w:val="0081536B"/>
    <w:rsid w:val="00815408"/>
    <w:rsid w:val="0081568E"/>
    <w:rsid w:val="00815690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24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7A7"/>
    <w:rsid w:val="008248B5"/>
    <w:rsid w:val="00824A5A"/>
    <w:rsid w:val="00824C93"/>
    <w:rsid w:val="00824D10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4E"/>
    <w:rsid w:val="0082769F"/>
    <w:rsid w:val="0082777B"/>
    <w:rsid w:val="008277F8"/>
    <w:rsid w:val="00827B78"/>
    <w:rsid w:val="00827BAE"/>
    <w:rsid w:val="00827C67"/>
    <w:rsid w:val="00827C7A"/>
    <w:rsid w:val="00827C89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DAB"/>
    <w:rsid w:val="00830E38"/>
    <w:rsid w:val="00830FB4"/>
    <w:rsid w:val="00831048"/>
    <w:rsid w:val="00831100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4C9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77A"/>
    <w:rsid w:val="0084181C"/>
    <w:rsid w:val="0084184E"/>
    <w:rsid w:val="0084198E"/>
    <w:rsid w:val="00841A17"/>
    <w:rsid w:val="00841A58"/>
    <w:rsid w:val="00841AAE"/>
    <w:rsid w:val="00841C25"/>
    <w:rsid w:val="00841EA2"/>
    <w:rsid w:val="00841ECA"/>
    <w:rsid w:val="008420E0"/>
    <w:rsid w:val="0084217A"/>
    <w:rsid w:val="00842237"/>
    <w:rsid w:val="00842303"/>
    <w:rsid w:val="0084250D"/>
    <w:rsid w:val="008425BA"/>
    <w:rsid w:val="00842639"/>
    <w:rsid w:val="008428E8"/>
    <w:rsid w:val="00842AE8"/>
    <w:rsid w:val="00843183"/>
    <w:rsid w:val="00843210"/>
    <w:rsid w:val="008433F2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63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EB6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1C2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4A4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23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90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40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452"/>
    <w:rsid w:val="0088548B"/>
    <w:rsid w:val="008854C5"/>
    <w:rsid w:val="008855F8"/>
    <w:rsid w:val="0088589B"/>
    <w:rsid w:val="00885ADC"/>
    <w:rsid w:val="00885BA8"/>
    <w:rsid w:val="00885C67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DF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E55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B05"/>
    <w:rsid w:val="008A2CB3"/>
    <w:rsid w:val="008A2CBF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EF8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8E1"/>
    <w:rsid w:val="008B0941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6E6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91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FE0"/>
    <w:rsid w:val="008E5064"/>
    <w:rsid w:val="008E521F"/>
    <w:rsid w:val="008E528F"/>
    <w:rsid w:val="008E52CB"/>
    <w:rsid w:val="008E5301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1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F26"/>
    <w:rsid w:val="008F4004"/>
    <w:rsid w:val="008F4061"/>
    <w:rsid w:val="008F423B"/>
    <w:rsid w:val="008F42EF"/>
    <w:rsid w:val="008F43C3"/>
    <w:rsid w:val="008F44A7"/>
    <w:rsid w:val="008F4602"/>
    <w:rsid w:val="008F4694"/>
    <w:rsid w:val="008F4761"/>
    <w:rsid w:val="008F48C5"/>
    <w:rsid w:val="008F4B28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10"/>
    <w:rsid w:val="009043F5"/>
    <w:rsid w:val="00904438"/>
    <w:rsid w:val="00904619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E2"/>
    <w:rsid w:val="0091007E"/>
    <w:rsid w:val="00910097"/>
    <w:rsid w:val="009103A3"/>
    <w:rsid w:val="0091051B"/>
    <w:rsid w:val="00910549"/>
    <w:rsid w:val="009106B4"/>
    <w:rsid w:val="00910803"/>
    <w:rsid w:val="00910C30"/>
    <w:rsid w:val="00910D27"/>
    <w:rsid w:val="00910DFE"/>
    <w:rsid w:val="00911081"/>
    <w:rsid w:val="009110C6"/>
    <w:rsid w:val="009110F3"/>
    <w:rsid w:val="009112B9"/>
    <w:rsid w:val="00911323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DF9"/>
    <w:rsid w:val="00912E41"/>
    <w:rsid w:val="00912E8A"/>
    <w:rsid w:val="00913218"/>
    <w:rsid w:val="009132DD"/>
    <w:rsid w:val="009132F9"/>
    <w:rsid w:val="00913368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8A7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BDC"/>
    <w:rsid w:val="00926C96"/>
    <w:rsid w:val="00926D32"/>
    <w:rsid w:val="00926E08"/>
    <w:rsid w:val="00926E6C"/>
    <w:rsid w:val="00926EC9"/>
    <w:rsid w:val="00926EE0"/>
    <w:rsid w:val="009270F5"/>
    <w:rsid w:val="0092715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2D1"/>
    <w:rsid w:val="00933410"/>
    <w:rsid w:val="0093365E"/>
    <w:rsid w:val="00933693"/>
    <w:rsid w:val="0093372F"/>
    <w:rsid w:val="009338E1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711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74A"/>
    <w:rsid w:val="0094385A"/>
    <w:rsid w:val="009439C6"/>
    <w:rsid w:val="00943DB3"/>
    <w:rsid w:val="00943E2F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0FC"/>
    <w:rsid w:val="00952122"/>
    <w:rsid w:val="00952196"/>
    <w:rsid w:val="009521B6"/>
    <w:rsid w:val="0095220B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05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9F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A09"/>
    <w:rsid w:val="00957AC2"/>
    <w:rsid w:val="00957ADA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967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85F"/>
    <w:rsid w:val="0096799E"/>
    <w:rsid w:val="00967A06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EF2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70"/>
    <w:rsid w:val="0097658C"/>
    <w:rsid w:val="0097677D"/>
    <w:rsid w:val="00976818"/>
    <w:rsid w:val="0097684F"/>
    <w:rsid w:val="009768CA"/>
    <w:rsid w:val="00976910"/>
    <w:rsid w:val="00976912"/>
    <w:rsid w:val="00976A64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21"/>
    <w:rsid w:val="00991317"/>
    <w:rsid w:val="0099132F"/>
    <w:rsid w:val="0099161B"/>
    <w:rsid w:val="0099177E"/>
    <w:rsid w:val="009917C1"/>
    <w:rsid w:val="0099182A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F8"/>
    <w:rsid w:val="00996CAA"/>
    <w:rsid w:val="00996CD3"/>
    <w:rsid w:val="00996D7D"/>
    <w:rsid w:val="0099714E"/>
    <w:rsid w:val="009971AE"/>
    <w:rsid w:val="009971BA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FA"/>
    <w:rsid w:val="009A50F4"/>
    <w:rsid w:val="009A515C"/>
    <w:rsid w:val="009A51CC"/>
    <w:rsid w:val="009A52BE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9B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96F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2E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4DD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519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53"/>
    <w:rsid w:val="009D019D"/>
    <w:rsid w:val="009D0204"/>
    <w:rsid w:val="009D0209"/>
    <w:rsid w:val="009D0345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0F7"/>
    <w:rsid w:val="009D3177"/>
    <w:rsid w:val="009D3188"/>
    <w:rsid w:val="009D318A"/>
    <w:rsid w:val="009D320E"/>
    <w:rsid w:val="009D324B"/>
    <w:rsid w:val="009D329F"/>
    <w:rsid w:val="009D33C5"/>
    <w:rsid w:val="009D34FB"/>
    <w:rsid w:val="009D365C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5A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9A4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62B"/>
    <w:rsid w:val="009E076A"/>
    <w:rsid w:val="009E07E5"/>
    <w:rsid w:val="009E082B"/>
    <w:rsid w:val="009E085A"/>
    <w:rsid w:val="009E0A47"/>
    <w:rsid w:val="009E0C80"/>
    <w:rsid w:val="009E0CD4"/>
    <w:rsid w:val="009E0CE7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0B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C1A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BAE"/>
    <w:rsid w:val="009E5BF3"/>
    <w:rsid w:val="009E5C96"/>
    <w:rsid w:val="009E5E86"/>
    <w:rsid w:val="009E6373"/>
    <w:rsid w:val="009E63B1"/>
    <w:rsid w:val="009E65B3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30BB"/>
    <w:rsid w:val="009F318C"/>
    <w:rsid w:val="009F31B3"/>
    <w:rsid w:val="009F32B1"/>
    <w:rsid w:val="009F333B"/>
    <w:rsid w:val="009F3524"/>
    <w:rsid w:val="009F3591"/>
    <w:rsid w:val="009F37F6"/>
    <w:rsid w:val="009F380C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2B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1D7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45"/>
    <w:rsid w:val="00A03FE0"/>
    <w:rsid w:val="00A0402A"/>
    <w:rsid w:val="00A040E4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4AE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2EA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5E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2F3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739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80B"/>
    <w:rsid w:val="00A37815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8B4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5C"/>
    <w:rsid w:val="00A45FCF"/>
    <w:rsid w:val="00A461C8"/>
    <w:rsid w:val="00A464DB"/>
    <w:rsid w:val="00A465E3"/>
    <w:rsid w:val="00A46624"/>
    <w:rsid w:val="00A466F1"/>
    <w:rsid w:val="00A4671F"/>
    <w:rsid w:val="00A46755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890"/>
    <w:rsid w:val="00A4791F"/>
    <w:rsid w:val="00A47941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20"/>
    <w:rsid w:val="00A50B7F"/>
    <w:rsid w:val="00A50CA4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AE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CBD"/>
    <w:rsid w:val="00A65DE9"/>
    <w:rsid w:val="00A65EAD"/>
    <w:rsid w:val="00A65FC7"/>
    <w:rsid w:val="00A66454"/>
    <w:rsid w:val="00A664AB"/>
    <w:rsid w:val="00A665A1"/>
    <w:rsid w:val="00A665FB"/>
    <w:rsid w:val="00A6670D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998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AF7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CE7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620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52"/>
    <w:rsid w:val="00A95AD0"/>
    <w:rsid w:val="00A95BA7"/>
    <w:rsid w:val="00A95C3C"/>
    <w:rsid w:val="00A95E36"/>
    <w:rsid w:val="00A95EF8"/>
    <w:rsid w:val="00A95F15"/>
    <w:rsid w:val="00A96031"/>
    <w:rsid w:val="00A9605C"/>
    <w:rsid w:val="00A96308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56"/>
    <w:rsid w:val="00AA49F3"/>
    <w:rsid w:val="00AA4BC4"/>
    <w:rsid w:val="00AA4BD7"/>
    <w:rsid w:val="00AA4CC9"/>
    <w:rsid w:val="00AA4D05"/>
    <w:rsid w:val="00AA4D06"/>
    <w:rsid w:val="00AA4D3E"/>
    <w:rsid w:val="00AA4DE2"/>
    <w:rsid w:val="00AA4E9D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2BA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85A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EC8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7A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12F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342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50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36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10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7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35B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5B"/>
    <w:rsid w:val="00B249A2"/>
    <w:rsid w:val="00B24A5E"/>
    <w:rsid w:val="00B24C65"/>
    <w:rsid w:val="00B25214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214"/>
    <w:rsid w:val="00B2733A"/>
    <w:rsid w:val="00B273A9"/>
    <w:rsid w:val="00B27464"/>
    <w:rsid w:val="00B274B9"/>
    <w:rsid w:val="00B27534"/>
    <w:rsid w:val="00B27547"/>
    <w:rsid w:val="00B27765"/>
    <w:rsid w:val="00B277C3"/>
    <w:rsid w:val="00B27C32"/>
    <w:rsid w:val="00B27D83"/>
    <w:rsid w:val="00B27DC8"/>
    <w:rsid w:val="00B27E0D"/>
    <w:rsid w:val="00B27EC5"/>
    <w:rsid w:val="00B3001B"/>
    <w:rsid w:val="00B30103"/>
    <w:rsid w:val="00B3039F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DDC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CC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2A9"/>
    <w:rsid w:val="00B45336"/>
    <w:rsid w:val="00B45468"/>
    <w:rsid w:val="00B455DB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8F4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40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E4C"/>
    <w:rsid w:val="00B55FBD"/>
    <w:rsid w:val="00B560AC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33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5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AFA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BE"/>
    <w:rsid w:val="00B775E2"/>
    <w:rsid w:val="00B7770F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1E9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E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58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55B"/>
    <w:rsid w:val="00B87911"/>
    <w:rsid w:val="00B87966"/>
    <w:rsid w:val="00B87967"/>
    <w:rsid w:val="00B8798E"/>
    <w:rsid w:val="00B879B5"/>
    <w:rsid w:val="00B879CD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DBE"/>
    <w:rsid w:val="00BA5E2C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A9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529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90"/>
    <w:rsid w:val="00BC34A5"/>
    <w:rsid w:val="00BC35EE"/>
    <w:rsid w:val="00BC369B"/>
    <w:rsid w:val="00BC36A9"/>
    <w:rsid w:val="00BC37A8"/>
    <w:rsid w:val="00BC38D4"/>
    <w:rsid w:val="00BC3941"/>
    <w:rsid w:val="00BC3948"/>
    <w:rsid w:val="00BC3A90"/>
    <w:rsid w:val="00BC3B51"/>
    <w:rsid w:val="00BC3C47"/>
    <w:rsid w:val="00BC3D1F"/>
    <w:rsid w:val="00BC3D65"/>
    <w:rsid w:val="00BC3E95"/>
    <w:rsid w:val="00BC4051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93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392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611"/>
    <w:rsid w:val="00BE1927"/>
    <w:rsid w:val="00BE1ACA"/>
    <w:rsid w:val="00BE1C04"/>
    <w:rsid w:val="00BE1C4A"/>
    <w:rsid w:val="00BE1C56"/>
    <w:rsid w:val="00BE1C7C"/>
    <w:rsid w:val="00BE1CAD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CF2"/>
    <w:rsid w:val="00BF0E2C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616C"/>
    <w:rsid w:val="00BF61B8"/>
    <w:rsid w:val="00BF61BA"/>
    <w:rsid w:val="00BF621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7062"/>
    <w:rsid w:val="00BF706E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0D"/>
    <w:rsid w:val="00C01D6B"/>
    <w:rsid w:val="00C01DA0"/>
    <w:rsid w:val="00C01FAB"/>
    <w:rsid w:val="00C020AA"/>
    <w:rsid w:val="00C02191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384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37"/>
    <w:rsid w:val="00C07F87"/>
    <w:rsid w:val="00C10158"/>
    <w:rsid w:val="00C101FB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432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843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6C9"/>
    <w:rsid w:val="00C20892"/>
    <w:rsid w:val="00C208FC"/>
    <w:rsid w:val="00C20B80"/>
    <w:rsid w:val="00C20BE5"/>
    <w:rsid w:val="00C20C68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B7"/>
    <w:rsid w:val="00C24182"/>
    <w:rsid w:val="00C241C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587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841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5CF"/>
    <w:rsid w:val="00C33639"/>
    <w:rsid w:val="00C33739"/>
    <w:rsid w:val="00C33983"/>
    <w:rsid w:val="00C33BD0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EE7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792"/>
    <w:rsid w:val="00C44AF3"/>
    <w:rsid w:val="00C44B31"/>
    <w:rsid w:val="00C44CE3"/>
    <w:rsid w:val="00C44D39"/>
    <w:rsid w:val="00C44D95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0BC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E8C"/>
    <w:rsid w:val="00C47EAB"/>
    <w:rsid w:val="00C47F54"/>
    <w:rsid w:val="00C47F90"/>
    <w:rsid w:val="00C500ED"/>
    <w:rsid w:val="00C501DD"/>
    <w:rsid w:val="00C502F2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8F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66B"/>
    <w:rsid w:val="00C706CA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77B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2CB"/>
    <w:rsid w:val="00CA2305"/>
    <w:rsid w:val="00CA237A"/>
    <w:rsid w:val="00CA2652"/>
    <w:rsid w:val="00CA26A2"/>
    <w:rsid w:val="00CA27A2"/>
    <w:rsid w:val="00CA2802"/>
    <w:rsid w:val="00CA29EA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173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5B4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00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0F"/>
    <w:rsid w:val="00CB1A22"/>
    <w:rsid w:val="00CB1BEF"/>
    <w:rsid w:val="00CB1C25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857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BB0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6D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91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9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6EEE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2D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BC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9FA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E5F"/>
    <w:rsid w:val="00D13F50"/>
    <w:rsid w:val="00D1406C"/>
    <w:rsid w:val="00D14144"/>
    <w:rsid w:val="00D14394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61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8EE"/>
    <w:rsid w:val="00D2396F"/>
    <w:rsid w:val="00D239AB"/>
    <w:rsid w:val="00D239DD"/>
    <w:rsid w:val="00D23A57"/>
    <w:rsid w:val="00D23ADE"/>
    <w:rsid w:val="00D23E57"/>
    <w:rsid w:val="00D23EAA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1BB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443"/>
    <w:rsid w:val="00D3490C"/>
    <w:rsid w:val="00D34ACA"/>
    <w:rsid w:val="00D34B30"/>
    <w:rsid w:val="00D34CC7"/>
    <w:rsid w:val="00D34E8B"/>
    <w:rsid w:val="00D351EB"/>
    <w:rsid w:val="00D3534D"/>
    <w:rsid w:val="00D3539E"/>
    <w:rsid w:val="00D353FE"/>
    <w:rsid w:val="00D354AA"/>
    <w:rsid w:val="00D3554D"/>
    <w:rsid w:val="00D35701"/>
    <w:rsid w:val="00D357C6"/>
    <w:rsid w:val="00D3580E"/>
    <w:rsid w:val="00D35AD9"/>
    <w:rsid w:val="00D35B4F"/>
    <w:rsid w:val="00D35BCE"/>
    <w:rsid w:val="00D35BD2"/>
    <w:rsid w:val="00D35C08"/>
    <w:rsid w:val="00D35EF3"/>
    <w:rsid w:val="00D35FA9"/>
    <w:rsid w:val="00D3608E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524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8BC"/>
    <w:rsid w:val="00D43AE2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38D"/>
    <w:rsid w:val="00D5343C"/>
    <w:rsid w:val="00D53495"/>
    <w:rsid w:val="00D534FC"/>
    <w:rsid w:val="00D5352D"/>
    <w:rsid w:val="00D53632"/>
    <w:rsid w:val="00D537AC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5E30"/>
    <w:rsid w:val="00D55FAF"/>
    <w:rsid w:val="00D56086"/>
    <w:rsid w:val="00D563A8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6D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979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72D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36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360"/>
    <w:rsid w:val="00D7348C"/>
    <w:rsid w:val="00D734CD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C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FD"/>
    <w:rsid w:val="00D81681"/>
    <w:rsid w:val="00D816B6"/>
    <w:rsid w:val="00D81717"/>
    <w:rsid w:val="00D8187F"/>
    <w:rsid w:val="00D81B5C"/>
    <w:rsid w:val="00D81CEF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690"/>
    <w:rsid w:val="00D84949"/>
    <w:rsid w:val="00D84AA7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97"/>
    <w:rsid w:val="00D906C2"/>
    <w:rsid w:val="00D906EC"/>
    <w:rsid w:val="00D9091C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DF0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500E"/>
    <w:rsid w:val="00D95763"/>
    <w:rsid w:val="00D95828"/>
    <w:rsid w:val="00D95983"/>
    <w:rsid w:val="00D95AB8"/>
    <w:rsid w:val="00D95BF5"/>
    <w:rsid w:val="00D95BFF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787"/>
    <w:rsid w:val="00D96868"/>
    <w:rsid w:val="00D968C9"/>
    <w:rsid w:val="00D96990"/>
    <w:rsid w:val="00D969DF"/>
    <w:rsid w:val="00D96C65"/>
    <w:rsid w:val="00D96E63"/>
    <w:rsid w:val="00D96EDB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C55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696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BA"/>
    <w:rsid w:val="00DC15D6"/>
    <w:rsid w:val="00DC161E"/>
    <w:rsid w:val="00DC1756"/>
    <w:rsid w:val="00DC1808"/>
    <w:rsid w:val="00DC19BD"/>
    <w:rsid w:val="00DC1A02"/>
    <w:rsid w:val="00DC1A69"/>
    <w:rsid w:val="00DC1ABC"/>
    <w:rsid w:val="00DC1D7D"/>
    <w:rsid w:val="00DC2203"/>
    <w:rsid w:val="00DC238C"/>
    <w:rsid w:val="00DC25F5"/>
    <w:rsid w:val="00DC2680"/>
    <w:rsid w:val="00DC26C7"/>
    <w:rsid w:val="00DC282C"/>
    <w:rsid w:val="00DC282F"/>
    <w:rsid w:val="00DC2911"/>
    <w:rsid w:val="00DC2ACD"/>
    <w:rsid w:val="00DC2B37"/>
    <w:rsid w:val="00DC2BEE"/>
    <w:rsid w:val="00DC2C96"/>
    <w:rsid w:val="00DC2CD7"/>
    <w:rsid w:val="00DC2D8A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6D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4A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7F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835"/>
    <w:rsid w:val="00DD4918"/>
    <w:rsid w:val="00DD4C19"/>
    <w:rsid w:val="00DD4CC2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5C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5EA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09"/>
    <w:rsid w:val="00E046C5"/>
    <w:rsid w:val="00E047C8"/>
    <w:rsid w:val="00E0482D"/>
    <w:rsid w:val="00E0482F"/>
    <w:rsid w:val="00E04831"/>
    <w:rsid w:val="00E0484F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78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2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0E6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5B8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239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2B6"/>
    <w:rsid w:val="00E3133C"/>
    <w:rsid w:val="00E31340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12E"/>
    <w:rsid w:val="00E4116F"/>
    <w:rsid w:val="00E411C0"/>
    <w:rsid w:val="00E412A0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1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EAB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4FE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991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5F4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7C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2B0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3F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6EA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793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3B6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404A"/>
    <w:rsid w:val="00E940FF"/>
    <w:rsid w:val="00E94118"/>
    <w:rsid w:val="00E94228"/>
    <w:rsid w:val="00E9427C"/>
    <w:rsid w:val="00E944B9"/>
    <w:rsid w:val="00E94507"/>
    <w:rsid w:val="00E9460C"/>
    <w:rsid w:val="00E947A2"/>
    <w:rsid w:val="00E94810"/>
    <w:rsid w:val="00E94AF7"/>
    <w:rsid w:val="00E94CC6"/>
    <w:rsid w:val="00E94D1E"/>
    <w:rsid w:val="00E94E1E"/>
    <w:rsid w:val="00E94E5A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CA9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EFD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0F6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4C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5E"/>
    <w:rsid w:val="00EB26BE"/>
    <w:rsid w:val="00EB27A7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73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400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3022"/>
    <w:rsid w:val="00EC313B"/>
    <w:rsid w:val="00EC32CB"/>
    <w:rsid w:val="00EC3453"/>
    <w:rsid w:val="00EC34F0"/>
    <w:rsid w:val="00EC3ACA"/>
    <w:rsid w:val="00EC3B83"/>
    <w:rsid w:val="00EC3C40"/>
    <w:rsid w:val="00EC3C71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BF5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4E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A2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F9"/>
    <w:rsid w:val="00ED5D82"/>
    <w:rsid w:val="00ED5FF7"/>
    <w:rsid w:val="00ED6106"/>
    <w:rsid w:val="00ED61EE"/>
    <w:rsid w:val="00ED6235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0D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AFE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C9"/>
    <w:rsid w:val="00EF28D8"/>
    <w:rsid w:val="00EF2B10"/>
    <w:rsid w:val="00EF2B9D"/>
    <w:rsid w:val="00EF2C35"/>
    <w:rsid w:val="00EF2E5F"/>
    <w:rsid w:val="00EF2EDD"/>
    <w:rsid w:val="00EF30C7"/>
    <w:rsid w:val="00EF329E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6F5A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6AF"/>
    <w:rsid w:val="00F058B4"/>
    <w:rsid w:val="00F05965"/>
    <w:rsid w:val="00F059E1"/>
    <w:rsid w:val="00F05C43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BD"/>
    <w:rsid w:val="00F10553"/>
    <w:rsid w:val="00F105A6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5F9"/>
    <w:rsid w:val="00F117E7"/>
    <w:rsid w:val="00F11805"/>
    <w:rsid w:val="00F1183D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536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2D3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33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2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DFF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B06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4D9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273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A5"/>
    <w:rsid w:val="00F656B0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479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272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D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1C0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C2D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87F2F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CFE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659"/>
    <w:rsid w:val="00FA59BC"/>
    <w:rsid w:val="00FA5A8D"/>
    <w:rsid w:val="00FA5ADD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BB6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5AE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55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3A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1A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2E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2B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19D"/>
    <w:rsid w:val="00FD2225"/>
    <w:rsid w:val="00FD2431"/>
    <w:rsid w:val="00FD2526"/>
    <w:rsid w:val="00FD27B2"/>
    <w:rsid w:val="00FD2ACC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4B3B"/>
    <w:rsid w:val="00FD4CAE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4FF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6CF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AF7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F00DD"/>
    <w:rsid w:val="00FF0231"/>
    <w:rsid w:val="00FF02D8"/>
    <w:rsid w:val="00FF0453"/>
    <w:rsid w:val="00FF04FE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570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0264A3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0264A3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0264A3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0264A3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0264A3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0264A3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0264A3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0264A3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0264A3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0264A3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0264A3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0264A3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0264A3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0264A3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0264A3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0264A3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0264A3"/>
    <w:rPr>
      <w:szCs w:val="20"/>
    </w:rPr>
  </w:style>
  <w:style w:type="table" w:customStyle="1" w:styleId="Versiehistorie">
    <w:name w:val="Versiehistorie"/>
    <w:basedOn w:val="Standaardtabel"/>
    <w:uiPriority w:val="99"/>
    <w:rsid w:val="000264A3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0264A3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0264A3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0264A3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0264A3"/>
    <w:pPr>
      <w:keepNext/>
      <w:pageBreakBefore/>
      <w:numPr>
        <w:ilvl w:val="6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0264A3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0264A3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0264A3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0264A3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0264A3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0264A3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0264A3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0264A3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0264A3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0264A3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0264A3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0264A3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0264A3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0264A3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0264A3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0264A3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0264A3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0264A3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0264A3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0264A3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0264A3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0264A3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0264A3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0264A3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0264A3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0264A3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0264A3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0264A3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0264A3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0264A3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0264A3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0264A3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0264A3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0264A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0264A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0264A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0264A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0264A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0264A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0264A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0264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0264A3"/>
  </w:style>
  <w:style w:type="table" w:styleId="Professioneletabel">
    <w:name w:val="Table Professional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0264A3"/>
  </w:style>
  <w:style w:type="table" w:styleId="Tabelkolommen1">
    <w:name w:val="Table Columns 1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0264A3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0264A3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0264A3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0264A3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0264A3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0264A3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0264A3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0264A3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0264A3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0264A3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0264A3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0264A3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0264A3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0264A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0264A3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264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0264A3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0264A3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0264A3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0264A3"/>
  </w:style>
  <w:style w:type="character" w:customStyle="1" w:styleId="Colofonprojectnaam">
    <w:name w:val="Colofon projectnaam"/>
    <w:basedOn w:val="Standaardalinea-lettertype"/>
    <w:uiPriority w:val="1"/>
    <w:rsid w:val="000264A3"/>
  </w:style>
  <w:style w:type="character" w:customStyle="1" w:styleId="Colofonprojectnummer">
    <w:name w:val="Colofon projectnummer"/>
    <w:basedOn w:val="Standaardalinea-lettertype"/>
    <w:uiPriority w:val="1"/>
    <w:rsid w:val="000264A3"/>
  </w:style>
  <w:style w:type="character" w:customStyle="1" w:styleId="Colofoncontactpersoon">
    <w:name w:val="Colofon contactpersoon"/>
    <w:basedOn w:val="Standaardalinea-lettertype"/>
    <w:uiPriority w:val="1"/>
    <w:rsid w:val="000264A3"/>
  </w:style>
  <w:style w:type="character" w:customStyle="1" w:styleId="Colofonauteur">
    <w:name w:val="Colofon auteur"/>
    <w:basedOn w:val="Standaardalinea-lettertype"/>
    <w:uiPriority w:val="1"/>
    <w:rsid w:val="000264A3"/>
  </w:style>
  <w:style w:type="table" w:customStyle="1" w:styleId="Implementatie">
    <w:name w:val="Implementatie"/>
    <w:basedOn w:val="Standaardtabel"/>
    <w:uiPriority w:val="99"/>
    <w:rsid w:val="000264A3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0264A3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0264A3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0264A3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0264A3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0264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0264A3"/>
  </w:style>
  <w:style w:type="paragraph" w:styleId="Bloktekst">
    <w:name w:val="Block Text"/>
    <w:basedOn w:val="Standaard"/>
    <w:semiHidden/>
    <w:unhideWhenUsed/>
    <w:rsid w:val="000264A3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0264A3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0264A3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0264A3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0264A3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0264A3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264A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0264A3"/>
    <w:rPr>
      <w:i/>
      <w:iCs/>
    </w:rPr>
  </w:style>
  <w:style w:type="character" w:styleId="HTMLVariable">
    <w:name w:val="HTML Variable"/>
    <w:basedOn w:val="Standaardalinea-lettertype"/>
    <w:semiHidden/>
    <w:unhideWhenUsed/>
    <w:rsid w:val="000264A3"/>
    <w:rPr>
      <w:i/>
      <w:iCs/>
    </w:rPr>
  </w:style>
  <w:style w:type="character" w:styleId="HTML-acroniem">
    <w:name w:val="HTML Acronym"/>
    <w:basedOn w:val="Standaardalinea-lettertype"/>
    <w:semiHidden/>
    <w:unhideWhenUsed/>
    <w:rsid w:val="000264A3"/>
  </w:style>
  <w:style w:type="paragraph" w:styleId="HTML-adres">
    <w:name w:val="HTML Address"/>
    <w:basedOn w:val="Standaard"/>
    <w:link w:val="HTML-adresChar"/>
    <w:semiHidden/>
    <w:unhideWhenUsed/>
    <w:rsid w:val="000264A3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0264A3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0264A3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0264A3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0264A3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0264A3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0264A3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0264A3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0264A3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0264A3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0264A3"/>
  </w:style>
  <w:style w:type="paragraph" w:styleId="Lijstopsomteken">
    <w:name w:val="List Bullet"/>
    <w:basedOn w:val="Standaard"/>
    <w:unhideWhenUsed/>
    <w:rsid w:val="000264A3"/>
    <w:pPr>
      <w:numPr>
        <w:numId w:val="65"/>
      </w:numPr>
      <w:contextualSpacing/>
    </w:pPr>
  </w:style>
  <w:style w:type="paragraph" w:styleId="Lijstopsomteken2">
    <w:name w:val="List Bullet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0264A3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0264A3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0264A3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0264A3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0264A3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0264A3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0264A3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0264A3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0264A3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0264A3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0264A3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0264A3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0264A3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0264A3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0264A3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0264A3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0264A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0264A3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0264A3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0264A3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0264A3"/>
    <w:rPr>
      <w:u w:val="single"/>
    </w:rPr>
  </w:style>
  <w:style w:type="paragraph" w:customStyle="1" w:styleId="Kader">
    <w:name w:val="Kader"/>
    <w:basedOn w:val="Standaard"/>
    <w:next w:val="Standaard"/>
    <w:qFormat/>
    <w:rsid w:val="000264A3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E43714"/>
  </w:style>
  <w:style w:type="numbering" w:styleId="1ai">
    <w:name w:val="Outline List 1"/>
    <w:basedOn w:val="Geenlijst"/>
    <w:semiHidden/>
    <w:unhideWhenUsed/>
    <w:rsid w:val="00E43714"/>
  </w:style>
  <w:style w:type="numbering" w:styleId="Artikelsectie">
    <w:name w:val="Outline List 3"/>
    <w:basedOn w:val="Geenlijst"/>
    <w:semiHidden/>
    <w:unhideWhenUsed/>
    <w:rsid w:val="00E437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89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92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90" Type="http://schemas.openxmlformats.org/officeDocument/2006/relationships/header" Target="header5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88" Type="http://schemas.openxmlformats.org/officeDocument/2006/relationships/hyperlink" Target="https://www.geonovum.nl/geo-standaarden/omgevingswet/meldingen" TargetMode="External"/><Relationship Id="rId9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241</TotalTime>
  <Pages>1</Pages>
  <Words>75810</Words>
  <Characters>416961</Characters>
  <Application>Microsoft Office Word</Application>
  <DocSecurity>0</DocSecurity>
  <Lines>3474</Lines>
  <Paragraphs>983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491788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150</cp:revision>
  <cp:lastPrinted>2021-12-12T20:21:00Z</cp:lastPrinted>
  <dcterms:created xsi:type="dcterms:W3CDTF">2023-01-18T16:25:00Z</dcterms:created>
  <dcterms:modified xsi:type="dcterms:W3CDTF">2023-04-04T10:19:00Z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