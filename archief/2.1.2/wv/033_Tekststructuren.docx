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713915" w:rsidRDefault="00713915" w:rsidP="00713915">
      <w:pPr>
        <w:pStyle w:val="Kop4"/>
      </w:pPr>
      <w:r>
        <w:t>Tekststructuren</w:t>
      </w:r>
    </w:p>
    <w:p w14:paraId="12FDCB6A" w14:textId="4DB357C0" w:rsidR="00713915" w:rsidRPr="007B60F8" w:rsidRDefault="00BE79AE" w:rsidP="00713915">
      <w:r w:rsidRPr="00BE79AE">
        <w:t xml:space="preserve">De STOP/TPOD-standaard </w:t>
      </w:r>
      <w:r w:rsidR="00713915" w:rsidRPr="007B60F8">
        <w:t>onderscheidt twee tekststructuren:</w:t>
      </w:r>
    </w:p>
    <w:p w14:paraId="2D716492" w14:textId="77777777" w:rsidR="00713915" w:rsidRPr="007B60F8" w:rsidRDefault="00713915" w:rsidP="00713915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5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030D6F" w:rsidRDefault="00713915" w:rsidP="00713915">
      <w:pPr>
        <w:pStyle w:val="Opsommingtekens1"/>
      </w:pPr>
      <w:r w:rsidRPr="007E6B78">
        <w:t>Vrijetekststructuur:</w:t>
      </w:r>
    </w:p>
    <w:p w14:paraId="1CC85BFE" w14:textId="44B5B9A3" w:rsidR="00713915" w:rsidRDefault="00713915" w:rsidP="00713915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78E0C4C8" w:rsidR="00713915" w:rsidRDefault="00713915" w:rsidP="00713915">
      <w:pPr>
        <w:pStyle w:val="Opsommingtekens2"/>
      </w:pPr>
      <w:r w:rsidRPr="00A259A3">
        <w:t>de tekststructuur voor</w:t>
      </w:r>
      <w:r>
        <w:t xml:space="preserve"> onderdelen van </w:t>
      </w:r>
      <w:r w:rsidR="00BE79AE" w:rsidRPr="00BE79AE">
        <w:t xml:space="preserve">Besluit </w:t>
      </w:r>
      <w:r w:rsidR="00BE79AE">
        <w:t xml:space="preserve">en </w:t>
      </w:r>
      <w:r>
        <w:t>Regeling buiten het Lichaam.</w:t>
      </w:r>
    </w:p>
    <w:p w14:paraId="733DF10D" w14:textId="61EA34A6" w:rsidR="00713915" w:rsidRDefault="00713915" w:rsidP="00713915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 w:rsidR="00BE79AE">
        <w:t xml:space="preserve">Besluit als voor </w:t>
      </w:r>
      <w:r>
        <w:t>Regeling.</w:t>
      </w:r>
      <w:r w:rsidRPr="007B60F8">
        <w:t xml:space="preserve"> </w:t>
      </w:r>
      <w:r>
        <w:br/>
      </w:r>
    </w:p>
    <w:p w14:paraId="2A5578BC" w14:textId="005F8B2C" w:rsidR="00713915" w:rsidRDefault="00713915" w:rsidP="00713915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fldSimple w:instr=" DOCVARIABLE ID01+ ">
        <w:r w:rsidR="003B7AE5">
          <w:t>de waterschapsverordening</w:t>
        </w:r>
      </w:fldSimple>
      <w:r>
        <w:t xml:space="preserve">. In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_Ref_78342923d4970b654543d726a31456da_1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</w:t>
      </w:r>
      <w:r w:rsidRPr="00863F41">
        <w:rPr>
          <w:rStyle w:val="Verwijzing"/>
        </w:rPr>
        <w:fldChar w:fldCharType="end"/>
      </w:r>
      <w:r>
        <w:t xml:space="preserve"> zijn de STOP-tekststructuren en de toepassing daarvan op </w:t>
      </w:r>
      <w:fldSimple w:instr=" DOCVARIABLE ID01+ ">
        <w:r w:rsidR="003B7AE5">
          <w:t>de waterschapsverordening</w:t>
        </w:r>
      </w:fldSimple>
      <w:r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