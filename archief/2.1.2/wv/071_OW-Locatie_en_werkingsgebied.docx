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7FF36B9" w:rsidR="00FA76F2" w:rsidRPr="000A4B5B" w:rsidRDefault="005E6369" w:rsidP="00C00794">
      <w:pPr>
        <w:pStyle w:val="Kop5"/>
      </w:pPr>
      <w:r>
        <w:t>OW-</w:t>
      </w:r>
      <w:r w:rsidR="00FA76F2" w:rsidRPr="000A4B5B">
        <w:t>Locatie</w:t>
      </w:r>
      <w:r w:rsidR="00C106BB">
        <w:t xml:space="preserve"> en werkingsgebied</w:t>
      </w:r>
    </w:p>
    <w:p w14:paraId="53536EB0" w14:textId="30103933" w:rsidR="009E727D" w:rsidRDefault="00FA76F2"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63EF8E0A"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DC15BA">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w:t>
      </w:r>
      <w:r w:rsidR="00032D8B" w:rsidRPr="00032D8B">
        <w:lastRenderedPageBreak/>
        <w:t xml:space="preserve">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_Ref_ca32a2a221e1eb00a20f9c7212bebe2d_1 \n \h </w:instrText>
      </w:r>
      <w:r w:rsidR="007807C0">
        <w:fldChar w:fldCharType="separate"/>
      </w:r>
      <w:r w:rsidR="003B7AE5">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5373566C"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59CA74D6" w:rsidR="00FA76F2" w:rsidRPr="00F1426F" w:rsidRDefault="009C6F03" w:rsidP="00FA76F2">
      <w:r w:rsidRPr="00863F41">
        <w:rPr>
          <w:rStyle w:val="Verwijzing"/>
        </w:rPr>
        <w:fldChar w:fldCharType="begin"/>
      </w:r>
      <w:r w:rsidRPr="00863F41">
        <w:rPr>
          <w:rStyle w:val="Verwijzing"/>
        </w:rPr>
        <w:instrText xml:space="preserve"> REF _Ref_57e4eb5cc83cf1afc494b07381cdc404_1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B7AE5">
        <w:rPr>
          <w:rStyle w:val="Verwijzing"/>
        </w:rPr>
        <w:t>Figuur 22</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453C727E" w:rsidR="00030D6F" w:rsidRPr="007B60F8" w:rsidRDefault="506C50B4" w:rsidP="00C00794">
      <w:pPr>
        <w:pStyle w:val="Figuur"/>
      </w:pPr>
      <w:r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2">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176" w:name="_Ref_57e4eb5cc83cf1afc494b07381cdc404_1"/>
      <w:r w:rsidRPr="00F1426F">
        <w:t>Drie</w:t>
      </w:r>
      <w:r w:rsidR="00282D97" w:rsidRPr="00F1426F">
        <w:t xml:space="preserve"> Locaties die samen </w:t>
      </w:r>
      <w:r w:rsidR="00ED0C83" w:rsidRPr="00F1426F">
        <w:t xml:space="preserve">een </w:t>
      </w:r>
      <w:r w:rsidR="00282D97" w:rsidRPr="00F1426F">
        <w:t>werkingsgebied vormen</w:t>
      </w:r>
      <w:bookmarkEnd w:id="176"/>
    </w:p>
    <w:p w14:paraId="5C876AC4" w14:textId="2C92EEE7" w:rsidR="00FA76F2" w:rsidRPr="00F1426F" w:rsidRDefault="00EF7756" w:rsidP="00FA76F2">
      <w:r>
        <w:t xml:space="preserve">In paragraaf </w:t>
      </w:r>
      <w:r>
        <w:fldChar w:fldCharType="begin"/>
      </w:r>
      <w:r>
        <w:instrText xml:space="preserve"> REF _Ref_ca32a2a221e1eb00a20f9c7212bebe2d_1 \n \h </w:instrText>
      </w:r>
      <w:r>
        <w:fldChar w:fldCharType="separate"/>
      </w:r>
      <w:r w:rsidR="003B7AE5">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w:t>
      </w:r>
      <w:r w:rsidR="00BF4354">
        <w:lastRenderedPageBreak/>
        <w:t>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4D8A5C10"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0D737336" w:rsidR="00FA76F2" w:rsidRPr="007B60F8" w:rsidRDefault="00FA76F2" w:rsidP="00FA76F2">
      <w:r w:rsidRPr="00F1426F">
        <w:t xml:space="preserve">Locatie en de toepassing ervan worden in detail beschreven in </w:t>
      </w:r>
      <w:r w:rsidR="00C30C24">
        <w:t>paragraaf</w:t>
      </w:r>
      <w:r w:rsidR="00924D2E">
        <w:t xml:space="preserve"> </w:t>
      </w:r>
      <w:r w:rsidR="00C30C24" w:rsidRPr="00863F41">
        <w:rPr>
          <w:rStyle w:val="Verwijzing"/>
        </w:rPr>
        <w:fldChar w:fldCharType="begin"/>
      </w:r>
      <w:r w:rsidR="00C30C24" w:rsidRPr="00863F41">
        <w:rPr>
          <w:rStyle w:val="Verwijzing"/>
        </w:rPr>
        <w:instrText xml:space="preserve"> REF _Ref_f4d50b6bba7c81c6da9d8c3e3d821c93_1 \r \h </w:instrText>
      </w:r>
      <w:r w:rsidR="00C30C24" w:rsidRPr="00863F41">
        <w:rPr>
          <w:rStyle w:val="Verwijzing"/>
        </w:rPr>
      </w:r>
      <w:r w:rsidR="00C30C24" w:rsidRPr="00863F41">
        <w:rPr>
          <w:rStyle w:val="Verwijzing"/>
        </w:rPr>
        <w:fldChar w:fldCharType="separate"/>
      </w:r>
      <w:r w:rsidR="003B7AE5">
        <w:rPr>
          <w:rStyle w:val="Verwijzing"/>
        </w:rPr>
        <w:t>7.4</w:t>
      </w:r>
      <w:r w:rsidR="00C30C24"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42"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