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F0D2A" w:rsidRPr="000A4B5B" w:rsidRDefault="002F0D2A" w:rsidP="002F0D2A">
      <w:pPr>
        <w:pStyle w:val="Kop4"/>
      </w:pPr>
      <w:r w:rsidRPr="000A4B5B">
        <w:t>Toelichting</w:t>
      </w:r>
    </w:p>
    <w:p w14:paraId="2F6D0C32" w14:textId="77777777" w:rsidR="002F0D2A" w:rsidRPr="000A4B5B" w:rsidRDefault="002F0D2A"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2F0D2A" w:rsidRDefault="002F0D2A" w:rsidP="002F0D2A">
      <w:r w:rsidRPr="000A4B5B">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F0D2A" w:rsidRPr="000A4B5B" w:rsidRDefault="002F0D2A" w:rsidP="002F0D2A"/>
    <w:p w14:paraId="09456481" w14:textId="12569932" w:rsidR="002F0D2A" w:rsidRPr="000A4B5B" w:rsidRDefault="002F0D2A" w:rsidP="002F0D2A">
      <w:r w:rsidRPr="000A4B5B">
        <w:lastRenderedPageBreak/>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rsidR="009E6F87">
        <w:t>hoeft te zijn</w:t>
      </w:r>
      <w:r w:rsidRPr="000A4B5B">
        <w:t>. Een oplossing zou kunnen zijn om het begrip te specificeren tot bijvoorbeeld ‘bebouwde kom regels</w:t>
      </w:r>
      <w:r w:rsidR="00A80B68">
        <w:t xml:space="preserve"> </w:t>
      </w:r>
      <w:r w:rsidR="00A80B68" w:rsidRPr="00A80B68">
        <w:t>over bouwen</w:t>
      </w:r>
      <w:r w:rsidRPr="000A4B5B">
        <w:t xml:space="preserve">’, ‘bebouwde kom </w:t>
      </w:r>
      <w:r w:rsidR="00A80B68">
        <w:t xml:space="preserve">regels over </w:t>
      </w:r>
      <w:r w:rsidRPr="000A4B5B">
        <w:t>verkeer</w:t>
      </w:r>
      <w:r w:rsidR="00A80B68">
        <w:t>’</w:t>
      </w:r>
      <w:r w:rsidRPr="000A4B5B">
        <w:t>.</w:t>
      </w:r>
    </w:p>
    <w:p w14:paraId="462D555F" w14:textId="77777777" w:rsidR="002F0D2A" w:rsidRPr="000A4B5B" w:rsidRDefault="002F0D2A" w:rsidP="002F0D2A"/>
    <w:p w14:paraId="5430F34E" w14:textId="77777777" w:rsidR="002F0D2A" w:rsidRPr="000A4B5B" w:rsidRDefault="002F0D2A"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31287DC9" w:rsidR="002F0D2A" w:rsidRPr="000A4B5B" w:rsidRDefault="002F0D2A" w:rsidP="002F0D2A">
      <w:r w:rsidRPr="000A4B5B">
        <w:t xml:space="preserve">Het is mogelijk om met de systematiek voor Verwijzingen die in paragraaf </w:t>
      </w:r>
      <w:r w:rsidR="00996729" w:rsidRPr="00863F41">
        <w:rPr>
          <w:rStyle w:val="Verwijzing"/>
        </w:rPr>
        <w:fldChar w:fldCharType="begin"/>
      </w:r>
      <w:r w:rsidR="00996729" w:rsidRPr="00863F41">
        <w:rPr>
          <w:rStyle w:val="Verwijzing"/>
        </w:rPr>
        <w:instrText xml:space="preserve"> REF _Ref_0de2bc199f83468713dd2ecd36442818_1 \r \h </w:instrText>
      </w:r>
      <w:r w:rsidR="00996729" w:rsidRPr="00863F41">
        <w:rPr>
          <w:rStyle w:val="Verwijzing"/>
        </w:rPr>
      </w:r>
      <w:r w:rsidR="00996729" w:rsidRPr="00863F41">
        <w:rPr>
          <w:rStyle w:val="Verwijzing"/>
        </w:rPr>
        <w:fldChar w:fldCharType="separate"/>
      </w:r>
      <w:r w:rsidR="003B7AE5">
        <w:rPr>
          <w:rStyle w:val="Verwijzing"/>
        </w:rPr>
        <w:t>9.4</w:t>
      </w:r>
      <w:r w:rsidR="00996729" w:rsidRPr="00863F41">
        <w:rPr>
          <w:rStyle w:val="Verwijzing"/>
        </w:rPr>
        <w:fldChar w:fldCharType="end"/>
      </w:r>
      <w:r w:rsidRPr="00B26823">
        <w:t xml:space="preserve"> is beschreven, een verwijzing te maken van een term die in </w:t>
      </w:r>
      <w:r w:rsidR="007A6B34">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180C64DC" w:rsidR="002F0D2A" w:rsidRDefault="002F0D2A"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3B7AE5">
        <w:t>de waterschapsverordening</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rsidR="00875B23">
        <w:t>onderdeel te zijn va</w:t>
      </w:r>
      <w:r w:rsidRPr="000A4B5B">
        <w:t xml:space="preserve">n de Regeling </w:t>
      </w:r>
      <w:r w:rsidR="00875B23">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D10380" w:rsidRDefault="00D10380" w:rsidP="002F0D2A"/>
    <w:p w14:paraId="41C08122" w14:textId="5CFCECA7" w:rsidR="00D10380" w:rsidRPr="000A4B5B" w:rsidRDefault="00D10380"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