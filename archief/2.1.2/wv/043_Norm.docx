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8634" w14:textId="77777777" w:rsidR="00713915" w:rsidRPr="00F03DD9" w:rsidRDefault="00713915" w:rsidP="00713915">
      <w:pPr>
        <w:pStyle w:val="Kop5"/>
      </w:pPr>
      <w:bookmarkStart w:id="94" w:name="_Ref_d49913700b44a2c0cbc90cc01634ad72_1"/>
      <w:bookmarkStart w:id="95" w:name="_Ref_d49913700b44a2c0cbc90cc01634ad72_2"/>
      <w:r w:rsidRPr="00F03DD9">
        <w:lastRenderedPageBreak/>
        <w:t>Norm</w:t>
      </w:r>
      <w:bookmarkEnd w:id="94"/>
      <w:bookmarkEnd w:id="95"/>
    </w:p>
    <w:p w14:paraId="018B7234" w14:textId="158C3AE9" w:rsidR="00713915" w:rsidRPr="00F03DD9" w:rsidRDefault="00713915" w:rsidP="00713915">
      <w:r>
        <w:t xml:space="preserve">De (geconsolideerde) Regeling van </w:t>
      </w:r>
      <w:fldSimple w:instr=" DOCVARIABLE ID01+ ">
        <w:r w:rsidR="003B7AE5">
          <w:t>de waterschapsverordening</w:t>
        </w:r>
      </w:fldSimple>
      <w:r w:rsidRPr="00F03DD9">
        <w:t xml:space="preserve"> </w:t>
      </w:r>
      <w:r>
        <w:t xml:space="preserve">is opgebouwd overeenkomstig </w:t>
      </w:r>
      <w:r w:rsidRPr="00F03DD9">
        <w:t>het model RegelingCompact. Regeling</w:t>
      </w:r>
      <w:r>
        <w:t>Compact</w:t>
      </w:r>
      <w:r w:rsidRPr="00F03DD9">
        <w:t xml:space="preserve"> </w:t>
      </w:r>
      <w:r w:rsidRPr="000C2AB7">
        <w:t xml:space="preserve">bevat </w:t>
      </w:r>
      <w:r w:rsidRPr="00F03DD9">
        <w:t>de volgende elementen:</w:t>
      </w:r>
    </w:p>
    <w:p w14:paraId="5DA8EB5D" w14:textId="77777777" w:rsidR="00713915" w:rsidRPr="00F03DD9" w:rsidRDefault="00713915" w:rsidP="004E523D">
      <w:pPr>
        <w:pStyle w:val="Opsommingnummers1"/>
        <w:numPr>
          <w:ilvl w:val="0"/>
          <w:numId w:val="8"/>
        </w:numPr>
      </w:pPr>
      <w:r w:rsidRPr="00D25014">
        <w:rPr>
          <w:b/>
          <w:bCs/>
        </w:rPr>
        <w:t>RegelingOpschrift</w:t>
      </w:r>
      <w:r w:rsidRPr="00F03DD9">
        <w:t xml:space="preserve">: </w:t>
      </w:r>
      <w:r w:rsidRPr="006B004F">
        <w:t>STOP-element dat de officiële titel van de Regeling, oftewel het omgevingsdocument, bevat. Verplicht element. Komt 1 keer voor.</w:t>
      </w:r>
    </w:p>
    <w:p w14:paraId="345A2AA6" w14:textId="457B1E66" w:rsidR="00713915" w:rsidRPr="00F03DD9" w:rsidRDefault="00713915" w:rsidP="00713915">
      <w:pPr>
        <w:pStyle w:val="Opsommingnummers1"/>
      </w:pPr>
      <w:r w:rsidRPr="00333656">
        <w:rPr>
          <w:b/>
          <w:bCs/>
        </w:rPr>
        <w:t>Lichaam</w:t>
      </w:r>
      <w:r w:rsidRPr="00F03DD9">
        <w:t xml:space="preserve">: </w:t>
      </w:r>
      <w:r>
        <w:t>STOP-</w:t>
      </w:r>
      <w:r w:rsidRPr="00F03DD9">
        <w:t xml:space="preserve">element dat </w:t>
      </w:r>
      <w:r>
        <w:t xml:space="preserve">de inhoud, oftewel </w:t>
      </w:r>
      <w:r w:rsidRPr="00F03DD9">
        <w:t>de artikelen</w:t>
      </w:r>
      <w:r>
        <w:t>,</w:t>
      </w:r>
      <w:r w:rsidRPr="00F03DD9">
        <w:t xml:space="preserve"> van de (</w:t>
      </w:r>
      <w:r>
        <w:t>geconsolideerde</w:t>
      </w:r>
      <w:r w:rsidRPr="00F03DD9">
        <w:t xml:space="preserve">) Regeling </w:t>
      </w:r>
      <w:r>
        <w:t xml:space="preserve">van het omgevingsdocument </w:t>
      </w:r>
      <w:r w:rsidRPr="00F03DD9">
        <w:t>bevat. Verplicht element. Komt 1 keer voor</w:t>
      </w:r>
      <w:r>
        <w:rPr>
          <w:rStyle w:val="Voetnootmarkering"/>
        </w:rPr>
        <w:footnoteReference w:id="6"/>
      </w:r>
      <w:r>
        <w:t xml:space="preserve">. De artikelen </w:t>
      </w:r>
      <w:r w:rsidRPr="00D233A4">
        <w:t>moet</w:t>
      </w:r>
      <w:r>
        <w:t>en</w:t>
      </w:r>
      <w:r w:rsidRPr="00D233A4">
        <w:t xml:space="preserve"> voldoen aan de specificaties voor de Artikelstructuur</w:t>
      </w:r>
      <w:r>
        <w:t xml:space="preserve"> in paragraaf </w:t>
      </w:r>
      <w:r w:rsidR="006448B5" w:rsidRPr="00863F41">
        <w:rPr>
          <w:rStyle w:val="Verwijzing"/>
        </w:rPr>
        <w:fldChar w:fldCharType="begin"/>
      </w:r>
      <w:r w:rsidR="006448B5" w:rsidRPr="00863F41">
        <w:rPr>
          <w:rStyle w:val="Verwijzing"/>
        </w:rPr>
        <w:instrText xml:space="preserve"> REF _Ref_94c20abb9240e2a249fc7a9ac12ebb11_4 \n \h </w:instrText>
      </w:r>
      <w:r w:rsidR="006448B5" w:rsidRPr="00863F41">
        <w:rPr>
          <w:rStyle w:val="Verwijzing"/>
        </w:rPr>
      </w:r>
      <w:r w:rsidR="006448B5" w:rsidRPr="00863F41">
        <w:rPr>
          <w:rStyle w:val="Verwijzing"/>
        </w:rPr>
        <w:fldChar w:fldCharType="separate"/>
      </w:r>
      <w:r w:rsidR="003B7AE5">
        <w:rPr>
          <w:rStyle w:val="Verwijzing"/>
        </w:rPr>
        <w:t>5.2</w:t>
      </w:r>
      <w:r w:rsidR="006448B5" w:rsidRPr="00863F41">
        <w:rPr>
          <w:rStyle w:val="Verwijzing"/>
        </w:rPr>
        <w:fldChar w:fldCharType="end"/>
      </w:r>
      <w:r>
        <w:t>.</w:t>
      </w:r>
    </w:p>
    <w:p w14:paraId="0222FBC6" w14:textId="3E072AAF" w:rsidR="00713915" w:rsidRDefault="00713915" w:rsidP="00713915">
      <w:pPr>
        <w:pStyle w:val="Opsommingnummers1"/>
      </w:pPr>
      <w:r w:rsidRPr="00333656">
        <w:rPr>
          <w:b/>
          <w:bCs/>
        </w:rPr>
        <w:t>Bijlage</w:t>
      </w:r>
      <w:r w:rsidRPr="00F03DD9">
        <w:t xml:space="preserve">: </w:t>
      </w:r>
      <w:r>
        <w:t>STOP-</w:t>
      </w:r>
      <w:r w:rsidRPr="00F03DD9">
        <w:t xml:space="preserve">element dat een bijlage </w:t>
      </w:r>
      <w:r>
        <w:t xml:space="preserve">(in dit geval bij de Regeling) </w:t>
      </w:r>
      <w:r w:rsidRPr="00F03DD9">
        <w:t>bevat</w:t>
      </w:r>
      <w:r>
        <w:t xml:space="preserve">. </w:t>
      </w:r>
      <w:r w:rsidRPr="00F03DD9">
        <w:t xml:space="preserve">Optioneel element. Komt zo vaak voor als gewenst. Een bijlage </w:t>
      </w:r>
      <w:r>
        <w:t>die onderdeel is van de Regeling</w:t>
      </w:r>
      <w:r w:rsidRPr="00F03DD9">
        <w:t xml:space="preserve"> wordt geconsolideerd.</w:t>
      </w:r>
      <w:r>
        <w:br/>
      </w:r>
      <w:r w:rsidR="001206A2" w:rsidRPr="001206A2">
        <w:t xml:space="preserve">Hoofdregel is dat een bijlage is vormgegeven als onderdeel van de tekst in STOP-XML. In bijzondere gevallen is het toegestaan een bijlage als </w:t>
      </w:r>
      <w:r w:rsidR="00D878C5">
        <w:t>PDF-document</w:t>
      </w:r>
      <w:r w:rsidR="001206A2" w:rsidRPr="001206A2">
        <w:t xml:space="preserve"> aan te leveren.</w:t>
      </w:r>
      <w:r w:rsidRPr="00C64F1B">
        <w:t xml:space="preserve"> Een Bijlage die in STOP-XML wordt opgesteld, bevat de volgende elementen:</w:t>
      </w:r>
    </w:p>
    <w:p w14:paraId="132189C3" w14:textId="77777777" w:rsidR="00713915" w:rsidRPr="00E77D8A" w:rsidRDefault="00713915" w:rsidP="00713915">
      <w:pPr>
        <w:pStyle w:val="Opsommingtekens2"/>
      </w:pPr>
      <w:r w:rsidRPr="0028044C">
        <w:rPr>
          <w:i/>
          <w:iCs/>
        </w:rPr>
        <w:t>Kop</w:t>
      </w:r>
      <w:r w:rsidRPr="006B421A">
        <w:t>:</w:t>
      </w:r>
      <w:r>
        <w:t xml:space="preserve"> </w:t>
      </w:r>
      <w:r w:rsidRPr="006F22AF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</w:t>
      </w:r>
      <w:r>
        <w:t>elementen</w:t>
      </w:r>
      <w:r w:rsidRPr="00520BB4">
        <w:t xml:space="preserve"> komt 0 of 1 keer voor.</w:t>
      </w:r>
      <w:r>
        <w:t xml:space="preserve"> </w:t>
      </w:r>
      <w:r w:rsidRPr="00E77D8A">
        <w:t>Optioneel kan het element Subtitel worden toegevoegd.</w:t>
      </w:r>
    </w:p>
    <w:p w14:paraId="08AEC57A" w14:textId="77777777" w:rsidR="00713915" w:rsidRDefault="00713915" w:rsidP="00713915">
      <w:pPr>
        <w:pStyle w:val="Opsommingtekens2"/>
      </w:pPr>
      <w:r w:rsidRPr="001E7BEF">
        <w:rPr>
          <w:i/>
          <w:iCs/>
        </w:rPr>
        <w:t>Gereserveerd</w:t>
      </w:r>
      <w:r>
        <w:t xml:space="preserve">: leeg STOP-element waarmee bij weergave op overheid.nl </w:t>
      </w:r>
      <w:r w:rsidRPr="000F1145">
        <w:t xml:space="preserve">en in DSO-LV </w:t>
      </w:r>
      <w:r>
        <w:t xml:space="preserve">de tekst ‘Gereserveerd’ wordt gegenereerd. Optioneel element. Komt 0 of 1 keer voor. Indien in een Bijlage het element Gereserveerd wordt gebruikt mag in die Bijlage geen van de elementen </w:t>
      </w:r>
      <w:r w:rsidRPr="001157FA">
        <w:t>Vervallen,</w:t>
      </w:r>
      <w:r>
        <w:t xml:space="preserve"> Divisie en Divisietekst voorkomen.</w:t>
      </w:r>
    </w:p>
    <w:p w14:paraId="33DA9650" w14:textId="77777777" w:rsidR="00713915" w:rsidRDefault="00713915" w:rsidP="00713915">
      <w:pPr>
        <w:pStyle w:val="Opsommingtekens2"/>
      </w:pPr>
      <w:r>
        <w:rPr>
          <w:i/>
          <w:iCs/>
        </w:rPr>
        <w:t>Vervallen</w:t>
      </w:r>
      <w:r w:rsidRPr="007A5AD2">
        <w:t>:</w:t>
      </w:r>
      <w:r>
        <w:t xml:space="preserve"> </w:t>
      </w:r>
      <w:r w:rsidRPr="00975DE7">
        <w:t xml:space="preserve">leeg STOP-element waarmee bij weergave op overheid.nl en in DSO-LV de tekst ‘Vervallen’ wordt gegenereerd. Geeft aan </w:t>
      </w:r>
      <w:r>
        <w:t xml:space="preserve">dat de Bijlage de status ‘vervallen’ heeft; het is niet langer juridisch geldig en heeft geen inhoud meer. Optioneel element. Komt 0 of 1 keer voor. Indien in een Bijlage het element Vervallen wordt gebruikt mag in die Bijlage geen van de elementen </w:t>
      </w:r>
      <w:r w:rsidRPr="00EB2044">
        <w:t>Gereserveerd,</w:t>
      </w:r>
      <w:r>
        <w:t xml:space="preserve"> Divisie en Divisietekst voorkomen.</w:t>
      </w:r>
    </w:p>
    <w:p w14:paraId="63C54F5B" w14:textId="75AE9196" w:rsidR="00713915" w:rsidRPr="000B1D70" w:rsidRDefault="00713915" w:rsidP="00713915">
      <w:pPr>
        <w:pStyle w:val="Opsommingtekens2"/>
      </w:pPr>
      <w:r w:rsidRPr="00A6073C">
        <w:t>De inhoud van de Bijlage</w:t>
      </w:r>
      <w:r>
        <w:t xml:space="preserve">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>
        <w:t>.</w:t>
      </w:r>
      <w:r w:rsidRPr="00863EE4">
        <w:t xml:space="preserve"> Indien een Bijlage inhoud bevat, mogen in die Bijlage de elementen Gereserveerd en Vervallen niet voorkomen.</w:t>
      </w:r>
      <w:r w:rsidRPr="00A6073C">
        <w:t xml:space="preserve">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_Ref_4f0dd07ad6dfd1ecadcf1c2f7aa2e7ec_1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23823D29" w14:textId="77777777" w:rsidR="00713915" w:rsidRDefault="00713915" w:rsidP="00713915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Bijlage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24BC3B10" w14:textId="1837ED58" w:rsidR="003A61ED" w:rsidRPr="00F03DD9" w:rsidRDefault="003A61ED" w:rsidP="009340F6">
      <w:pPr>
        <w:pStyle w:val="Opsommingtekens2"/>
        <w:numPr>
          <w:ilvl w:val="0"/>
          <w:numId w:val="0"/>
        </w:numPr>
        <w:ind w:left="284"/>
      </w:pPr>
      <w:r w:rsidRPr="003A61ED">
        <w:t xml:space="preserve">Een bijlage mag alleen als </w:t>
      </w:r>
      <w:r w:rsidR="00D878C5">
        <w:t>PDF-document</w:t>
      </w:r>
      <w:r w:rsidRPr="003A61ED">
        <w:t xml:space="preserve"> worden aangeleverd als het voor het bevoegd gezag redelijkerwijs niet mogelijk is om de bijlage als onderdeel van de tekst in STOP-XML op te stellen</w:t>
      </w:r>
      <w:r w:rsidR="00703FC9">
        <w:t xml:space="preserve"> é</w:t>
      </w:r>
      <w:r w:rsidR="00703FC9" w:rsidRPr="00703FC9">
        <w:t>n als het de bijlage informatie bevat die daadwerkelijk als (te consolideren) bijlage gezien kan worden</w:t>
      </w:r>
      <w:r w:rsidRPr="003A61ED">
        <w:t xml:space="preserve">. Het </w:t>
      </w:r>
      <w:r w:rsidR="00D878C5">
        <w:t>PDF-document</w:t>
      </w:r>
      <w:r w:rsidRPr="003A61ED">
        <w:t xml:space="preserve"> moet dan voldoen aan de eisen van PDF/A-1a of PDF/A-2a</w:t>
      </w:r>
      <w:r w:rsidR="00A2095E">
        <w:t xml:space="preserve"> en</w:t>
      </w:r>
      <w:r w:rsidRPr="003A61ED">
        <w:t xml:space="preserve"> moet worden gemodelleerd als </w:t>
      </w:r>
      <w:r w:rsidR="00AC2BDC">
        <w:t>informatieobject</w:t>
      </w:r>
      <w:r w:rsidRPr="003A61ED">
        <w:t>.</w:t>
      </w:r>
    </w:p>
    <w:p w14:paraId="56712556" w14:textId="049C1F1B" w:rsidR="00713915" w:rsidRDefault="00713915" w:rsidP="00713915">
      <w:pPr>
        <w:pStyle w:val="Opsommingnummers1"/>
      </w:pPr>
      <w:r w:rsidRPr="00333656">
        <w:rPr>
          <w:b/>
          <w:bCs/>
        </w:rPr>
        <w:lastRenderedPageBreak/>
        <w:t>Toelichting</w:t>
      </w:r>
      <w:r w:rsidRPr="00F03DD9">
        <w:t xml:space="preserve">: </w:t>
      </w:r>
      <w:r>
        <w:t>STOP-</w:t>
      </w:r>
      <w:r w:rsidRPr="00F03DD9">
        <w:t xml:space="preserve">element dat de toelichting op </w:t>
      </w:r>
      <w:r>
        <w:t xml:space="preserve">de Regeling </w:t>
      </w:r>
      <w:r w:rsidRPr="00F03DD9">
        <w:t>bevat. Optioneel element. Komt 0 of 1 keer voor.</w:t>
      </w:r>
      <w:r>
        <w:t xml:space="preserve"> </w:t>
      </w:r>
      <w:r>
        <w:br/>
        <w:t xml:space="preserve">Een Toelichting </w:t>
      </w:r>
      <w:r w:rsidR="002C12C2" w:rsidRPr="002C12C2">
        <w:t xml:space="preserve">als onderdeel van de Regeling </w:t>
      </w:r>
      <w:r>
        <w:t>bevat de volgende elementen:</w:t>
      </w:r>
    </w:p>
    <w:p w14:paraId="4DB22D1B" w14:textId="3D88FAB4" w:rsidR="00713915" w:rsidRDefault="00713915" w:rsidP="00713915">
      <w:pPr>
        <w:pStyle w:val="Opsommingtekens2"/>
      </w:pPr>
      <w:r w:rsidRPr="009F36D9">
        <w:rPr>
          <w:i/>
          <w:iCs/>
        </w:rPr>
        <w:t>Kop</w:t>
      </w:r>
      <w:r>
        <w:t xml:space="preserve">: </w:t>
      </w:r>
      <w:r w:rsidRPr="006F22AF">
        <w:t>STOP-element dat de Kop bevat.</w:t>
      </w:r>
      <w:r>
        <w:t xml:space="preserve"> </w:t>
      </w:r>
      <w:r w:rsidR="00332380" w:rsidRPr="00332380">
        <w:t xml:space="preserve">Onder voorwaarde verplicht element: verplicht indien binnen het element Toelichting zowel het element AlgemeneToelichting als het element ArtikelgewijzeToelichting voorkomt, komt dan 1 keer voor; </w:t>
      </w:r>
      <w:r w:rsidR="00A521B9">
        <w:t>optioneel indien binnen het element Toelichting slechts één van de elementen AlgemeneToelichting en ArtikelgewijzeToelichting voorkomt</w:t>
      </w:r>
      <w:r w:rsidR="00332380" w:rsidRPr="00332380">
        <w:t xml:space="preserve">, komt dan 0 of 1 keer voor. </w:t>
      </w:r>
      <w:r w:rsidRPr="00520BB4">
        <w:t>Bevat ten minste één van de Kopelementen Label, Nummer en Opschrift; ieder van deze onderdelen komt 0 of 1 keer voor.</w:t>
      </w:r>
      <w:r>
        <w:t xml:space="preserve"> </w:t>
      </w:r>
      <w:r w:rsidRPr="007372E8">
        <w:t>Optioneel kan het element Subtitel worden toegevoegd.</w:t>
      </w:r>
    </w:p>
    <w:p w14:paraId="13D7DBC9" w14:textId="7B47516A" w:rsidR="00713915" w:rsidRDefault="00713915" w:rsidP="00EB6455">
      <w:pPr>
        <w:pStyle w:val="Opsommingtekens2"/>
      </w:pPr>
      <w:r w:rsidRPr="0085735B">
        <w:rPr>
          <w:i/>
          <w:iCs/>
        </w:rPr>
        <w:t>AlgemeneToelichting</w:t>
      </w:r>
      <w:r w:rsidRPr="007417E4">
        <w:t>:</w:t>
      </w:r>
      <w:r>
        <w:t xml:space="preserve"> STOP-element dat de algemene toelichting bevat. </w:t>
      </w:r>
      <w:r w:rsidR="00D471B3">
        <w:t xml:space="preserve">Optioneel </w:t>
      </w:r>
      <w:r>
        <w:t xml:space="preserve">element. Komt </w:t>
      </w:r>
      <w:r w:rsidR="00D471B3">
        <w:t xml:space="preserve">0 of </w:t>
      </w:r>
      <w:r>
        <w:t>1 keer voor.</w:t>
      </w:r>
      <w:r>
        <w:br/>
        <w:t xml:space="preserve">Een AlgemeneToelichting bevat </w:t>
      </w:r>
      <w:r w:rsidRPr="004868B7">
        <w:t>de volgende elementen</w:t>
      </w:r>
      <w:r>
        <w:t>:</w:t>
      </w:r>
    </w:p>
    <w:p w14:paraId="5B17775F" w14:textId="77777777" w:rsidR="00713915" w:rsidRDefault="00713915" w:rsidP="00EB6455">
      <w:pPr>
        <w:pStyle w:val="Opsommingtekens3"/>
      </w:pPr>
      <w:r w:rsidRPr="0028044C">
        <w:rPr>
          <w:i/>
          <w:iCs/>
        </w:rPr>
        <w:t>Kop</w:t>
      </w:r>
      <w:r>
        <w:t xml:space="preserve">: </w:t>
      </w:r>
      <w:r w:rsidRPr="009173E9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8973D3">
        <w:t>Optioneel kan het element Subtitel worden toegevoegd.</w:t>
      </w:r>
    </w:p>
    <w:p w14:paraId="2E4B710C" w14:textId="2ED1059B" w:rsidR="00713915" w:rsidRDefault="00713915" w:rsidP="005C16C3">
      <w:pPr>
        <w:pStyle w:val="Opsommingtekens3"/>
      </w:pPr>
      <w:r w:rsidRPr="002F6253">
        <w:t xml:space="preserve">De inhoud van de </w:t>
      </w:r>
      <w:r>
        <w:t xml:space="preserve">AlgemeneToelichting,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_Ref_4f0dd07ad6dfd1ecadcf1c2f7aa2e7ec_1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1F3CA4AA" w14:textId="7CDD8BF4" w:rsidR="00713915" w:rsidRDefault="00713915" w:rsidP="00EB6455">
      <w:pPr>
        <w:pStyle w:val="Opsommingtekens2"/>
      </w:pPr>
      <w:r w:rsidRPr="0085735B">
        <w:rPr>
          <w:i/>
          <w:iCs/>
        </w:rPr>
        <w:t>ArtikelgewijzeToelichting</w:t>
      </w:r>
      <w:r w:rsidRPr="007417E4">
        <w:t>:</w:t>
      </w:r>
      <w:r>
        <w:t xml:space="preserve"> STOP-element dat de artikelsgewijze toelichting bevat. Optioneel element. Komt 0 of 1 keer voor. </w:t>
      </w:r>
      <w:r>
        <w:br/>
        <w:t xml:space="preserve">Een ArtikelgewijzeToelichting bevat </w:t>
      </w:r>
      <w:r w:rsidRPr="004868B7">
        <w:t>de volgende elementen</w:t>
      </w:r>
      <w:r>
        <w:t>:</w:t>
      </w:r>
    </w:p>
    <w:p w14:paraId="7485D649" w14:textId="77777777" w:rsidR="00713915" w:rsidRDefault="00713915" w:rsidP="00EB6455">
      <w:pPr>
        <w:pStyle w:val="Opsommingtekens3"/>
      </w:pPr>
      <w:r w:rsidRPr="0028044C">
        <w:rPr>
          <w:i/>
          <w:iCs/>
        </w:rPr>
        <w:t>Kop</w:t>
      </w:r>
      <w:r>
        <w:t>:</w:t>
      </w:r>
      <w:r w:rsidRPr="009173E9">
        <w:t xml:space="preserve"> 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9A01B2">
        <w:t>Optioneel kan het element Subtitel worden toegevoegd.</w:t>
      </w:r>
    </w:p>
    <w:p w14:paraId="4D7AA821" w14:textId="1D952FC4" w:rsidR="00713915" w:rsidRDefault="00713915" w:rsidP="005C16C3">
      <w:pPr>
        <w:pStyle w:val="Opsommingtekens3"/>
      </w:pPr>
      <w:r w:rsidRPr="002F6253">
        <w:t xml:space="preserve">De inhoud van de </w:t>
      </w:r>
      <w:r>
        <w:t xml:space="preserve">ArtikelgewijzeToelichting, </w:t>
      </w:r>
      <w:r w:rsidRPr="00530F2A">
        <w:t xml:space="preserve">opgebouwd met </w:t>
      </w:r>
      <w:r w:rsidRPr="00AF0B2D">
        <w:rPr>
          <w:i/>
          <w:iCs/>
        </w:rPr>
        <w:t>Divisie</w:t>
      </w:r>
      <w:r w:rsidRPr="00530F2A">
        <w:t xml:space="preserve"> (optioneel element) en </w:t>
      </w:r>
      <w:r w:rsidRPr="00AF0B2D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_Ref_4f0dd07ad6dfd1ecadcf1c2f7aa2e7ec_1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5.3</w:t>
      </w:r>
      <w:r w:rsidRPr="00863F41">
        <w:rPr>
          <w:rStyle w:val="Verwijzing"/>
        </w:rPr>
        <w:fldChar w:fldCharType="end"/>
      </w:r>
      <w:r>
        <w:t>.</w:t>
      </w:r>
    </w:p>
    <w:p w14:paraId="4EFBCA9F" w14:textId="2AB34A8F" w:rsidR="00713915" w:rsidRDefault="00EA1F76" w:rsidP="005C16C3">
      <w:pPr>
        <w:pStyle w:val="Opsommingtekens2"/>
      </w:pPr>
      <w:r w:rsidRPr="00EA1F76">
        <w:t xml:space="preserve">De inhoud van de Toelichting, opgebouwd met </w:t>
      </w:r>
      <w:r w:rsidRPr="00EB6455">
        <w:rPr>
          <w:i/>
          <w:iCs/>
        </w:rPr>
        <w:t>Divisie</w:t>
      </w:r>
      <w:r w:rsidRPr="00EA1F76">
        <w:t xml:space="preserve"> (optioneel element) en </w:t>
      </w:r>
      <w:r w:rsidRPr="00EB6455">
        <w:rPr>
          <w:i/>
          <w:iCs/>
        </w:rPr>
        <w:t>Divisietekst</w:t>
      </w:r>
      <w:r w:rsidRPr="00EA1F76">
        <w:t xml:space="preserve"> (verplicht element)</w:t>
      </w:r>
      <w:r w:rsidR="00A95AD0">
        <w:t>, zonder de structurerende elementen AlgemeneToelichting en/of ArtikelgewijzeToelichting</w:t>
      </w:r>
      <w:r w:rsidRPr="00EA1F76">
        <w:t xml:space="preserve">. </w:t>
      </w:r>
      <w:r w:rsidR="002F422E">
        <w:t xml:space="preserve">Mogelijkheid die STOP biedt voor </w:t>
      </w:r>
      <w:r w:rsidR="00713915">
        <w:t xml:space="preserve">een toelichting die uitsluitend </w:t>
      </w:r>
      <w:r w:rsidR="00713915" w:rsidRPr="00F03DD9">
        <w:t>algemeen van aard is</w:t>
      </w:r>
      <w:r w:rsidR="002F422E">
        <w:t xml:space="preserve">. Geadviseerd wordt om </w:t>
      </w:r>
      <w:r w:rsidR="00602C53" w:rsidRPr="00602C53">
        <w:t>van deze mogelijkheid geen gebruik te maken.</w:t>
      </w:r>
      <w:r w:rsidR="00713915">
        <w:t xml:space="preserve"> </w:t>
      </w:r>
      <w:r w:rsidR="002F278B">
        <w:t xml:space="preserve">Indien toch gebruikt moeten </w:t>
      </w:r>
      <w:r w:rsidR="00713915">
        <w:t xml:space="preserve">Divisie en Divisietekst voldoen aan de specificaties voor de Vrijetekststructuur in paragraaf </w:t>
      </w:r>
      <w:r w:rsidR="00713915" w:rsidRPr="00863F41">
        <w:rPr>
          <w:rStyle w:val="Verwijzing"/>
        </w:rPr>
        <w:fldChar w:fldCharType="begin"/>
      </w:r>
      <w:r w:rsidR="00713915" w:rsidRPr="00863F41">
        <w:rPr>
          <w:rStyle w:val="Verwijzing"/>
        </w:rPr>
        <w:instrText xml:space="preserve"> REF _Ref_4f0dd07ad6dfd1ecadcf1c2f7aa2e7ec_1 \r \h </w:instrText>
      </w:r>
      <w:r w:rsidR="00713915" w:rsidRPr="00863F41">
        <w:rPr>
          <w:rStyle w:val="Verwijzing"/>
        </w:rPr>
      </w:r>
      <w:r w:rsidR="00713915" w:rsidRPr="00863F41">
        <w:rPr>
          <w:rStyle w:val="Verwijzing"/>
        </w:rPr>
        <w:fldChar w:fldCharType="separate"/>
      </w:r>
      <w:r w:rsidR="003B7AE5">
        <w:rPr>
          <w:rStyle w:val="Verwijzing"/>
        </w:rPr>
        <w:t>5.3</w:t>
      </w:r>
      <w:r w:rsidR="00713915" w:rsidRPr="00863F41">
        <w:rPr>
          <w:rStyle w:val="Verwijzing"/>
        </w:rPr>
        <w:fldChar w:fldCharType="end"/>
      </w:r>
      <w:r w:rsidR="00713915">
        <w:t>.</w:t>
      </w:r>
    </w:p>
    <w:p w14:paraId="2C990569" w14:textId="77777777" w:rsidR="00713915" w:rsidRDefault="00713915" w:rsidP="00713915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Toelichting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05716A36" w14:textId="7E486866" w:rsidR="00713915" w:rsidRDefault="00713915" w:rsidP="00713915">
      <w:pPr>
        <w:pStyle w:val="Opsommingtekens2"/>
      </w:pPr>
      <w:r>
        <w:rPr>
          <w:i/>
          <w:iCs/>
        </w:rPr>
        <w:t>Bijlage</w:t>
      </w:r>
      <w:r w:rsidRPr="00B66A57">
        <w:t>:</w:t>
      </w:r>
      <w:r>
        <w:t xml:space="preserve"> </w:t>
      </w:r>
      <w:r w:rsidRPr="00B66A57">
        <w:t xml:space="preserve">STOP-element dat een bijlage (in dit geval bij de </w:t>
      </w:r>
      <w:r>
        <w:t>Toelichting</w:t>
      </w:r>
      <w:r w:rsidRPr="00B66A57">
        <w:t xml:space="preserve">) bevat. Optioneel element. Komt zo vaak voor als gewenst. Een bijlage bij de </w:t>
      </w:r>
      <w:r>
        <w:t>Toelichting</w:t>
      </w:r>
      <w:r w:rsidRPr="00B66A57">
        <w:t xml:space="preserve"> wordt geconsolideerd.</w:t>
      </w:r>
      <w:r w:rsidR="00F22C57">
        <w:t xml:space="preserve"> </w:t>
      </w:r>
      <w:r w:rsidR="00F22C57" w:rsidRPr="00F22C57">
        <w:t>Voor een bijlage bij de Toelichting gelden dezelfde eisen als voor het ‘hoofdelement’ Bijlage.</w:t>
      </w:r>
    </w:p>
    <w:p w14:paraId="495E973E" w14:textId="73687874" w:rsidR="00713915" w:rsidRPr="00F03DD9" w:rsidRDefault="00713915" w:rsidP="003C5D4C">
      <w:pPr>
        <w:pStyle w:val="Opsommingnummers1"/>
      </w:pPr>
      <w:r w:rsidRPr="00CD3CFF">
        <w:rPr>
          <w:b/>
          <w:bCs/>
        </w:rPr>
        <w:t>ArtikelgewijzeToelichting</w:t>
      </w:r>
      <w:r w:rsidRPr="00F03DD9">
        <w:t xml:space="preserve">: </w:t>
      </w:r>
      <w:r>
        <w:t>STOP-</w:t>
      </w:r>
      <w:r w:rsidRPr="00F03DD9">
        <w:t xml:space="preserve">element dat de </w:t>
      </w:r>
      <w:r>
        <w:t xml:space="preserve">artikelsgewijze </w:t>
      </w:r>
      <w:r w:rsidRPr="00F03DD9">
        <w:t>toelichting</w:t>
      </w:r>
      <w:r>
        <w:t>, oftewel de toelichting</w:t>
      </w:r>
      <w:r w:rsidRPr="00F03DD9">
        <w:t xml:space="preserve"> op de artikelen in de Regeling</w:t>
      </w:r>
      <w:r>
        <w:t>,</w:t>
      </w:r>
      <w:r w:rsidRPr="00F03DD9">
        <w:t xml:space="preserve"> bevat. Optioneel element. Komt 0 of 1 keer voor.</w:t>
      </w:r>
      <w:r>
        <w:t xml:space="preserve"> </w:t>
      </w:r>
      <w:r w:rsidR="00850ADD" w:rsidRPr="00850ADD">
        <w:t xml:space="preserve">Mogelijkheid die STOP biedt </w:t>
      </w:r>
      <w:r w:rsidRPr="00F03DD9">
        <w:t xml:space="preserve">voor een toelichting die uitsluitend een toelichting </w:t>
      </w:r>
      <w:r>
        <w:t xml:space="preserve">op de </w:t>
      </w:r>
      <w:r>
        <w:lastRenderedPageBreak/>
        <w:t xml:space="preserve">artikelen in de regeling </w:t>
      </w:r>
      <w:r w:rsidRPr="00F03DD9">
        <w:t>is.</w:t>
      </w:r>
      <w:r w:rsidR="00AD0C64">
        <w:t xml:space="preserve"> </w:t>
      </w:r>
      <w:r w:rsidR="00F84215">
        <w:t>D</w:t>
      </w:r>
      <w:r w:rsidR="00F84215" w:rsidRPr="00F84215">
        <w:t xml:space="preserve">it element zal in een </w:t>
      </w:r>
      <w:r w:rsidR="008C6D8C">
        <w:t>toekomstige</w:t>
      </w:r>
      <w:r w:rsidR="00F84215" w:rsidRPr="00F84215">
        <w:t xml:space="preserve"> versie van de standaard vervallen; gebruik daarvan wordt daarom nu afgeraden</w:t>
      </w:r>
      <w:r w:rsidR="00AD0C64" w:rsidRPr="00AD0C64">
        <w:t>.</w:t>
      </w:r>
      <w:r w:rsidR="000B39E1">
        <w:t xml:space="preserve"> Indien toch gebruikt </w:t>
      </w:r>
      <w:r w:rsidR="00205275">
        <w:t>gelden voor</w:t>
      </w:r>
      <w:r w:rsidR="000B39E1">
        <w:t xml:space="preserve"> de</w:t>
      </w:r>
      <w:r w:rsidR="00947630">
        <w:t>ze</w:t>
      </w:r>
      <w:r w:rsidR="000B39E1">
        <w:t xml:space="preserve"> </w:t>
      </w:r>
      <w:r w:rsidR="00947630">
        <w:t xml:space="preserve">ArtikelgewijzeToelichting dezelfde </w:t>
      </w:r>
      <w:r w:rsidR="00EF3E0C">
        <w:t>eisen</w:t>
      </w:r>
      <w:r w:rsidR="00ED0042">
        <w:t xml:space="preserve"> als </w:t>
      </w:r>
      <w:r w:rsidR="00EF3E0C">
        <w:t xml:space="preserve">voor </w:t>
      </w:r>
      <w:r w:rsidR="00ED0042">
        <w:t xml:space="preserve">de </w:t>
      </w:r>
      <w:r w:rsidR="00ED0042" w:rsidRPr="00ED0042">
        <w:t>ArtikelgewijzeToelichting</w:t>
      </w:r>
      <w:r w:rsidR="00ED0042">
        <w:t xml:space="preserve"> binnen het element Toelichting onder 4.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