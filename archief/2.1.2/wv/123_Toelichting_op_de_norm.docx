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39347801"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rPr>
          <w:rStyle w:val="Eindnootmarkering"/>
        </w:rPr>
        <w:endnoteReference w:id="8"/>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3B7AE5">
        <w:t>7.8.1.4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w:t>
      </w:r>
      <w:r w:rsidR="002D3153">
        <w:lastRenderedPageBreak/>
        <w:t xml:space="preserve">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