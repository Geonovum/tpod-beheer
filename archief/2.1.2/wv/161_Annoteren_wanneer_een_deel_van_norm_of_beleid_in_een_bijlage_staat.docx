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3AF0302D"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w:t>
      </w:r>
      <w:r w:rsidRPr="00F03DD9">
        <w:lastRenderedPageBreak/>
        <w:t>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