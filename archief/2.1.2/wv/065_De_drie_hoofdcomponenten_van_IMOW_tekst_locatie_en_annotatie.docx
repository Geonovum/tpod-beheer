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160" w:name="_Ref_bf0ba3ca118acce29053e855fd5d42c7_1"/>
      <w:bookmarkStart w:id="161" w:name="_Ref_bf0ba3ca118acce29053e855fd5d42c7_2"/>
      <w:r w:rsidRPr="000A4B5B">
        <w:t>D</w:t>
      </w:r>
      <w:r w:rsidR="003667F3" w:rsidRPr="000A4B5B">
        <w:t>e drie hoofdcomponenten van IMOW: tekst, locatie en annotatie</w:t>
      </w:r>
      <w:bookmarkEnd w:id="160"/>
      <w:bookmarkEnd w:id="161"/>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39">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1106D16F"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_Ref_adae651e87316a7f8b364db06963376d_1 \r \h </w:instrText>
      </w:r>
      <w:r w:rsidR="00E43BED" w:rsidRPr="00863F41">
        <w:rPr>
          <w:rStyle w:val="Verwijzing"/>
        </w:rPr>
      </w:r>
      <w:r w:rsidR="00E43BED" w:rsidRPr="00863F41">
        <w:rPr>
          <w:rStyle w:val="Verwijzing"/>
        </w:rPr>
        <w:fldChar w:fldCharType="separate"/>
      </w:r>
      <w:r w:rsidR="003B7AE5">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39"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