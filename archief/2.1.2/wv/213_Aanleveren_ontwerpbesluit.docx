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4066" w14:textId="77777777" w:rsidR="00440967" w:rsidRDefault="00440967" w:rsidP="00440967">
      <w:pPr>
        <w:pStyle w:val="Kop5"/>
      </w:pPr>
      <w:bookmarkStart w:id="422" w:name="_Ref_25930f11d54aec2fada7acb5a74b4cb2_1"/>
      <w:r>
        <w:t>Aanleveren ontwerpbesluit</w:t>
      </w:r>
      <w:bookmarkEnd w:id="422"/>
    </w:p>
    <w:p w14:paraId="31036897" w14:textId="648DC658" w:rsidR="00440967" w:rsidRDefault="00440967" w:rsidP="00440967">
      <w:r w:rsidRPr="00410D00">
        <w:t>Ten behoeve van de</w:t>
      </w:r>
      <w:r>
        <w:t xml:space="preserve"> interne ambtelijke en bestuurlijke besluitvorming binnen </w:t>
      </w:r>
      <w:r w:rsidR="00433187">
        <w:t>het waterschap</w:t>
      </w:r>
      <w:r w:rsidRPr="006C0F85">
        <w:t xml:space="preserve"> </w:t>
      </w:r>
      <w:r>
        <w:t xml:space="preserve">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plansoftware </w:t>
      </w:r>
      <w:r w:rsidR="003200EF">
        <w:t xml:space="preserve">van het waterschap </w:t>
      </w:r>
      <w:r w:rsidRPr="00AD7092">
        <w:t xml:space="preserve">een ontwerpbesluit </w:t>
      </w:r>
      <w:r>
        <w:t>t</w:t>
      </w:r>
      <w:r w:rsidRPr="007832B4">
        <w:t xml:space="preserve">en behoeve van de publicatie </w:t>
      </w:r>
      <w:r>
        <w:t xml:space="preserve">in het </w:t>
      </w:r>
      <w:r w:rsidR="00434C3C">
        <w:t>waterschapsblad</w:t>
      </w:r>
      <w:r>
        <w:t xml:space="preserve"> </w:t>
      </w:r>
      <w:r w:rsidRPr="00F82C32">
        <w:t xml:space="preserve">en het in DSO-LV </w:t>
      </w:r>
      <w:r w:rsidRPr="00F82C32">
        <w:lastRenderedPageBreak/>
        <w:t>kunnen raadplegen van de ontwerp</w:t>
      </w:r>
      <w:r>
        <w:t>regeling.</w:t>
      </w:r>
      <w:r w:rsidRPr="00050959">
        <w:t xml:space="preserve"> </w:t>
      </w:r>
      <w:r w:rsidRPr="002D3E84">
        <w:t xml:space="preserve">Het ontwerpbesluit bestaat </w:t>
      </w:r>
      <w:r w:rsidRPr="00050959">
        <w:t xml:space="preserve">uit een ontwerpversie van het Besluit en de Regeling. </w:t>
      </w:r>
      <w:r w:rsidR="00860EB6" w:rsidRPr="00860EB6">
        <w:t xml:space="preserve">In de Regeling staat de volledige initiële regeling (bij het instellen van de </w:t>
      </w:r>
      <w:r w:rsidR="0094374A">
        <w:t>waterschaps</w:t>
      </w:r>
      <w:r w:rsidR="00860EB6" w:rsidRPr="00860EB6">
        <w:t xml:space="preserve">verordening) of de wijzigingsinstructies voor de geconsolideerde regeling (bij een wijziging van de </w:t>
      </w:r>
      <w:r w:rsidR="0094374A">
        <w:t>waterschaps</w:t>
      </w:r>
      <w:r w:rsidR="00860EB6" w:rsidRPr="00860EB6">
        <w:t xml:space="preserve">verordening).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0F8E67F9" w14:textId="5F579A31" w:rsidR="007724F8" w:rsidRDefault="00440967" w:rsidP="00440967">
      <w:r>
        <w:t xml:space="preserve">Om de mededeling van het ontwerpbesluit in het </w:t>
      </w:r>
      <w:r w:rsidR="00434C3C">
        <w:t>waterschapsblad</w:t>
      </w:r>
      <w:r>
        <w:t xml:space="preserve"> te kunnen doen en doorlevering door LVBB aan DSO-LV mogelijk te maken moeten Besluit en Regeling voldoen aan de specificaties die in deel </w:t>
      </w:r>
      <w:r>
        <w:fldChar w:fldCharType="begin"/>
      </w:r>
      <w:r>
        <w:instrText xml:space="preserve"> REF _Ref_12d19d632aed17f851fe7c26764c8c34_1 \n \h </w:instrText>
      </w:r>
      <w:r>
        <w:fldChar w:fldCharType="separate"/>
      </w:r>
      <w:r w:rsidR="003B7AE5">
        <w:t>B</w:t>
      </w:r>
      <w:r>
        <w:fldChar w:fldCharType="end"/>
      </w:r>
      <w:r>
        <w:t xml:space="preserve"> van dit toepassingsprofiel zijn gegeven. Aanvullend daarop moet </w:t>
      </w:r>
      <w:r w:rsidR="00433187">
        <w:t>het waterschap</w:t>
      </w:r>
      <w:r>
        <w:t xml:space="preserve"> metadata over besluit en regeling en informatie over het Procedureverloop en de consolidatie meeleveren. </w:t>
      </w:r>
      <w:r w:rsidR="003200EF">
        <w:t>H</w:t>
      </w:r>
      <w:r w:rsidR="003200EF" w:rsidRPr="003200EF">
        <w:t xml:space="preserve">et waterschap </w:t>
      </w:r>
      <w:r w:rsidRPr="005B082D">
        <w:t>moet ook een publicatieopdracht aan de LVBB aanlever</w:t>
      </w:r>
      <w:r>
        <w:t>en</w:t>
      </w:r>
      <w:r w:rsidRPr="005B082D">
        <w:t xml:space="preserve">, waarin </w:t>
      </w:r>
      <w:r w:rsidR="003200EF">
        <w:t>het</w:t>
      </w:r>
      <w:r>
        <w:t xml:space="preserve">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5042B35D" w14:textId="6537821D" w:rsidR="00440967" w:rsidRDefault="00440967" w:rsidP="00440967">
      <w:pPr>
        <w:pStyle w:val="Kop6"/>
      </w:pPr>
      <w:r>
        <w:t>BesluitMetadata</w:t>
      </w:r>
    </w:p>
    <w:p w14:paraId="6E6F6747" w14:textId="3EC34343" w:rsidR="007724F8" w:rsidRDefault="00440967" w:rsidP="00440967">
      <w:r>
        <w:t xml:space="preserve">De BesluitMetadata leggen vast welke organisatie verantwoordelijk is voor de besluitversie en bevatten gegevens om het besluit goed vindbaar te maken. In paragraaf </w:t>
      </w:r>
      <w:r>
        <w:fldChar w:fldCharType="begin"/>
      </w:r>
      <w:r>
        <w:instrText xml:space="preserve"> REF _Ref_607599e9d7c5e58da902c0001f5afc10_1 \n \h </w:instrText>
      </w:r>
      <w:r>
        <w:fldChar w:fldCharType="separate"/>
      </w:r>
      <w:r w:rsidR="003B7AE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w:t>
      </w:r>
      <w:r w:rsidR="00433187">
        <w:t xml:space="preserve">besluit tot </w:t>
      </w:r>
      <w:r w:rsidR="00824D10">
        <w:t xml:space="preserve">vaststelling of </w:t>
      </w:r>
      <w:r w:rsidR="00433187">
        <w:t>wijziging van de waterschapsverordening</w:t>
      </w:r>
      <w:r>
        <w:t xml:space="preserve"> aangegeven hoe ze moeten worden toegepast.</w:t>
      </w:r>
    </w:p>
    <w:p w14:paraId="3FC4FE92" w14:textId="42DA1451" w:rsidR="00440967" w:rsidRDefault="00440967" w:rsidP="00440967"/>
    <w:p w14:paraId="0366F5CB" w14:textId="71D131F7" w:rsidR="00440967" w:rsidRDefault="00440967" w:rsidP="00440967">
      <w:pPr>
        <w:pStyle w:val="Opsommingtekens1"/>
      </w:pPr>
      <w:r w:rsidRPr="00073B3E">
        <w:rPr>
          <w:i/>
          <w:iCs/>
        </w:rPr>
        <w:t>eindverantwoordelijke</w:t>
      </w:r>
      <w:r>
        <w:t xml:space="preserve">: kies uit de STOP-waardelijst </w:t>
      </w:r>
      <w:r w:rsidR="00D563A8">
        <w:t>voor waterschap</w:t>
      </w:r>
      <w:r>
        <w:t xml:space="preserve"> (de identificatiecode van) </w:t>
      </w:r>
      <w:r w:rsidR="00433187">
        <w:t>het</w:t>
      </w:r>
      <w:r>
        <w:t xml:space="preserve"> betreffen</w:t>
      </w:r>
      <w:r w:rsidR="00433187">
        <w:t>de waterschap</w:t>
      </w:r>
      <w:r>
        <w:t>.</w:t>
      </w:r>
    </w:p>
    <w:p w14:paraId="1FF01C8D" w14:textId="43771263" w:rsidR="00440967" w:rsidRDefault="00440967" w:rsidP="00440967">
      <w:pPr>
        <w:pStyle w:val="Opsommingtekens1"/>
      </w:pPr>
      <w:r w:rsidRPr="00073B3E">
        <w:rPr>
          <w:i/>
          <w:iCs/>
        </w:rPr>
        <w:t>maker</w:t>
      </w:r>
      <w:r>
        <w:t xml:space="preserve">: kies uit de STOP-waardelijst </w:t>
      </w:r>
      <w:r w:rsidR="00D563A8">
        <w:t>voor waterschap</w:t>
      </w:r>
      <w:r>
        <w:t xml:space="preserve"> (de identificatiecode van) </w:t>
      </w:r>
      <w:r w:rsidR="00350E6E">
        <w:t>het betreffende waterschap</w:t>
      </w:r>
      <w:r>
        <w:t>.</w:t>
      </w:r>
    </w:p>
    <w:p w14:paraId="598422B7" w14:textId="4C42E8B9" w:rsidR="00440967" w:rsidRDefault="00440967" w:rsidP="00440967">
      <w:pPr>
        <w:pStyle w:val="Opsommingtekens1"/>
      </w:pPr>
      <w:r w:rsidRPr="00073B3E">
        <w:rPr>
          <w:i/>
          <w:iCs/>
        </w:rPr>
        <w:t>soortBestuursorgaan</w:t>
      </w:r>
      <w:r>
        <w:t>: kies uit de STOP-waardelijst bestuursorgaan de waarde ‘</w:t>
      </w:r>
      <w:r w:rsidR="00434C3C">
        <w:t>dagelijks bestuur</w:t>
      </w:r>
      <w:r>
        <w:t xml:space="preserve">’ wanneer het gaat om een ontwerp van een </w:t>
      </w:r>
      <w:r w:rsidR="00433187">
        <w:t xml:space="preserve">besluit tot </w:t>
      </w:r>
      <w:r w:rsidR="000E7260" w:rsidRPr="000E7260">
        <w:t xml:space="preserve">vaststelling of </w:t>
      </w:r>
      <w:r w:rsidR="00433187">
        <w:t>wijziging van de waterschapsverordening</w:t>
      </w:r>
      <w:r w:rsidRPr="00A040E4">
        <w:t xml:space="preserve"> </w:t>
      </w:r>
      <w:r>
        <w:t xml:space="preserve">dat </w:t>
      </w:r>
      <w:r w:rsidR="00D563A8">
        <w:t xml:space="preserve">het </w:t>
      </w:r>
      <w:r w:rsidR="00434C3C">
        <w:t>dagelijks bestuur</w:t>
      </w:r>
      <w:r>
        <w:t xml:space="preserve"> voornemens </w:t>
      </w:r>
      <w:r w:rsidR="00D563A8">
        <w:t xml:space="preserve">is </w:t>
      </w:r>
      <w:r>
        <w:t xml:space="preserve">te nemen, op basis van een delegatiebesluit van </w:t>
      </w:r>
      <w:r w:rsidR="00D563A8">
        <w:t>het algemeen bestuur</w:t>
      </w:r>
      <w:r w:rsidRPr="001A3CFA">
        <w:t xml:space="preserve">. </w:t>
      </w:r>
      <w:r w:rsidR="00D563A8" w:rsidRPr="00D563A8">
        <w:t xml:space="preserve">Kies in het andere geval de waarde </w:t>
      </w:r>
      <w:r w:rsidRPr="001A3CFA">
        <w:t>‘</w:t>
      </w:r>
      <w:r w:rsidR="00434C3C">
        <w:t>algemeen bestuur</w:t>
      </w:r>
      <w:r w:rsidRPr="001A3CFA">
        <w:t>’</w:t>
      </w:r>
      <w:r>
        <w:t>.</w:t>
      </w:r>
    </w:p>
    <w:p w14:paraId="3D34A9FC" w14:textId="77777777" w:rsidR="00440967" w:rsidRDefault="00440967" w:rsidP="00440967">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286A0AC8" w14:textId="7C520BBB" w:rsidR="00440967" w:rsidRDefault="00440967" w:rsidP="00440967">
      <w:pPr>
        <w:pStyle w:val="Opsommingtekens1"/>
      </w:pPr>
      <w:r w:rsidRPr="00073B3E">
        <w:rPr>
          <w:i/>
          <w:iCs/>
        </w:rPr>
        <w:t>officieleTitel</w:t>
      </w:r>
      <w:r>
        <w:t xml:space="preserve">: geef het ontwerpbesluit een onderscheidende en herkenbare titel. De officiële titel is altijd gelijk aan het RegelingOpschrift van het besluit. </w:t>
      </w:r>
      <w:r w:rsidRPr="00541BF1">
        <w:t>E</w:t>
      </w:r>
      <w:r>
        <w:t xml:space="preserve">en voorbeeld van de officiële titel van een ontwerpbesluit </w:t>
      </w:r>
      <w:r w:rsidRPr="00A45F5C">
        <w:t xml:space="preserve">tot vaststelling van de </w:t>
      </w:r>
      <w:r w:rsidR="00433187">
        <w:t>waterschapsverordening</w:t>
      </w:r>
      <w:r w:rsidRPr="00A45F5C">
        <w:t xml:space="preserve"> is ‘Ontwerpbesluit tot vaststelling </w:t>
      </w:r>
      <w:r w:rsidR="00F105A6" w:rsidRPr="00F105A6">
        <w:t>van de waterschapsverordening</w:t>
      </w:r>
      <w:r w:rsidR="00115A59">
        <w:t xml:space="preserve"> Vechtstromen</w:t>
      </w:r>
      <w:r w:rsidRPr="00A45F5C">
        <w:t xml:space="preserve">’; </w:t>
      </w:r>
      <w:r w:rsidR="00D563A8" w:rsidRPr="00D563A8">
        <w:t>een voorbeeld van de officiële titel van een ontwerpbesluit tot wijziging van de waterschapsverordening is ‘Ontwerpbesluit tot wijziging van de waterschapsverordening Zuiderzeeland t.b.v. het wijzigen van de begrenzing van enkele waterkeringen’.</w:t>
      </w:r>
    </w:p>
    <w:p w14:paraId="4A7ED75C" w14:textId="77777777" w:rsidR="00440967" w:rsidRDefault="00440967" w:rsidP="00440967">
      <w:pPr>
        <w:pStyle w:val="Opsommingtekens1"/>
      </w:pPr>
      <w:r w:rsidRPr="00073B3E">
        <w:rPr>
          <w:i/>
          <w:iCs/>
        </w:rPr>
        <w:t>onderwerp</w:t>
      </w:r>
      <w:r>
        <w:t xml:space="preserve">: kies uit de STOP-waardelijst onderwerp alle toepasselijke onderwerpen. </w:t>
      </w:r>
      <w:r w:rsidRPr="001F718D">
        <w:t xml:space="preserve">Voor omgevingsdocumenten kunnen deze waarden uit de waardelijst passend zijn: wonen, verkeer, ruimte en infrastructuur, natuur en milieu, cultuur en recreatie, bouwen en </w:t>
      </w:r>
      <w:r w:rsidRPr="001F718D">
        <w:lastRenderedPageBreak/>
        <w:t>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F18B63D" w14:textId="77777777" w:rsidR="00440967" w:rsidRDefault="00440967" w:rsidP="00440967">
      <w:pPr>
        <w:pStyle w:val="Opsommingtekens1"/>
      </w:pPr>
      <w:r w:rsidRPr="00073B3E">
        <w:rPr>
          <w:i/>
          <w:iCs/>
        </w:rPr>
        <w:t>rechtsgebied</w:t>
      </w:r>
      <w:r>
        <w:t>: kies uit de STOP-waardelijst rechtsgebied in ieder geval voor de waarde ‘</w:t>
      </w:r>
      <w:r w:rsidRPr="00191E8D">
        <w:t>omgevingsrecht</w:t>
      </w:r>
      <w:r>
        <w:t>' en vul dit aan met andere toepasselijke waarden uit deze waardelijst.</w:t>
      </w:r>
    </w:p>
    <w:p w14:paraId="72144FD9" w14:textId="77777777" w:rsidR="00440967" w:rsidRDefault="00440967" w:rsidP="00440967">
      <w:pPr>
        <w:pStyle w:val="Opsommingtekens1"/>
      </w:pPr>
      <w:r w:rsidRPr="00073B3E">
        <w:rPr>
          <w:i/>
          <w:iCs/>
        </w:rPr>
        <w:t>soortProcedure</w:t>
      </w:r>
      <w:r>
        <w:t>: kies uit de STOP-waardelijst soortprocedure de waarde ‘Ontwerpbesluit’.</w:t>
      </w:r>
    </w:p>
    <w:p w14:paraId="10482442" w14:textId="4A60E978" w:rsidR="00440967" w:rsidRDefault="00440967" w:rsidP="00440967">
      <w:pPr>
        <w:pStyle w:val="Opsommingtekens1"/>
      </w:pPr>
      <w:r w:rsidRPr="00073B3E">
        <w:rPr>
          <w:i/>
          <w:iCs/>
        </w:rPr>
        <w:t>grondslag</w:t>
      </w:r>
      <w:r>
        <w:t xml:space="preserve">: </w:t>
      </w:r>
      <w:r w:rsidRPr="007830B1">
        <w:t>maak een verwijzing naar artikel 2.</w:t>
      </w:r>
      <w:r w:rsidR="00D563A8">
        <w:t>5</w:t>
      </w:r>
      <w:r w:rsidRPr="007830B1">
        <w:t xml:space="preserve"> Omgevingswet, de grondslag voor het vaststellen van de </w:t>
      </w:r>
      <w:r w:rsidR="00433187">
        <w:t>waterschapsverordening</w:t>
      </w:r>
      <w:r>
        <w:t xml:space="preserve">, </w:t>
      </w:r>
      <w:r w:rsidRPr="004B5DA3">
        <w:t>wanneer het gaat om een ontwerp</w:t>
      </w:r>
      <w:r>
        <w:t xml:space="preserve"> van een </w:t>
      </w:r>
      <w:r w:rsidRPr="004B5DA3">
        <w:t xml:space="preserve">besluit dat </w:t>
      </w:r>
      <w:r w:rsidR="00434C3C">
        <w:t>het algemeen bestuur</w:t>
      </w:r>
      <w:r>
        <w:t xml:space="preserve"> </w:t>
      </w:r>
      <w:r w:rsidRPr="004B5DA3">
        <w:t xml:space="preserve">voornemens </w:t>
      </w:r>
      <w:r w:rsidR="00D563A8">
        <w:t>is</w:t>
      </w:r>
      <w:r>
        <w:t xml:space="preserve"> te nemen. Maak, </w:t>
      </w:r>
      <w:r w:rsidRPr="00DC65CA">
        <w:t xml:space="preserve">wanneer het gaat om een ontwerp van een besluit dat </w:t>
      </w:r>
      <w:r w:rsidR="00434C3C">
        <w:t>het dagelijks bestuur</w:t>
      </w:r>
      <w:r>
        <w:t xml:space="preserve"> </w:t>
      </w:r>
      <w:r w:rsidRPr="00DC65CA">
        <w:t xml:space="preserve">voornemens </w:t>
      </w:r>
      <w:r w:rsidR="00D563A8">
        <w:t>is</w:t>
      </w:r>
      <w:r>
        <w:t xml:space="preserve"> te nemen, verwijzingen naar artikel 2.8 Omgevingswet, de grondslag voor het delegeren van de </w:t>
      </w:r>
      <w:r w:rsidRPr="00444B59">
        <w:t xml:space="preserve">bevoegdheid tot het vaststellen van delen van </w:t>
      </w:r>
      <w:r w:rsidRPr="002A62DB">
        <w:t xml:space="preserve">de </w:t>
      </w:r>
      <w:r w:rsidR="00433187">
        <w:t>waterschapsverordening</w:t>
      </w:r>
      <w:r>
        <w:t>, en naar het bekendgemaakte delegatiebesluit. De grondslag ziet er -in STOP-XML- uit als in onderstaande afbeelding:</w:t>
      </w:r>
    </w:p>
    <w:p w14:paraId="3AA3A529" w14:textId="1560B951" w:rsidR="00440967" w:rsidRDefault="00D563A8" w:rsidP="00440967">
      <w:pPr>
        <w:pStyle w:val="Figuur"/>
      </w:pPr>
      <w:r>
        <w:rPr>
          <w:noProof/>
        </w:rPr>
        <w:drawing>
          <wp:inline distT="0" distB="0" distL="0" distR="0" wp14:anchorId="3AB223CE" wp14:editId="227D94D8">
            <wp:extent cx="4038600" cy="1334864"/>
            <wp:effectExtent l="0" t="0" r="0" b="0"/>
            <wp:docPr id="1415576891" name="Afbeelding 141557689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1" name="Afbeelding 1415576891" descr="Afbeelding met tekst&#10;&#10;Automatisch gegenereerde beschrijving"/>
                    <pic:cNvPicPr/>
                  </pic:nvPicPr>
                  <pic:blipFill>
                    <a:blip r:embed="rId86"/>
                    <a:stretch>
                      <a:fillRect/>
                    </a:stretch>
                  </pic:blipFill>
                  <pic:spPr>
                    <a:xfrm>
                      <a:off x="0" y="0"/>
                      <a:ext cx="4044706" cy="1336882"/>
                    </a:xfrm>
                    <a:prstGeom prst="rect">
                      <a:avLst/>
                    </a:prstGeom>
                  </pic:spPr>
                </pic:pic>
              </a:graphicData>
            </a:graphic>
          </wp:inline>
        </w:drawing>
      </w:r>
    </w:p>
    <w:p w14:paraId="3303DDAD" w14:textId="03FD3616" w:rsidR="00440967" w:rsidRDefault="00440967" w:rsidP="00440967">
      <w:pPr>
        <w:pStyle w:val="Figuurbijschrift"/>
      </w:pPr>
      <w:r w:rsidRPr="005C5500">
        <w:t>Voorbeeld van de grondslag voor</w:t>
      </w:r>
      <w:r>
        <w:t xml:space="preserve"> de </w:t>
      </w:r>
      <w:r w:rsidR="00433187">
        <w:t>waterschapsverordening</w:t>
      </w:r>
    </w:p>
    <w:p w14:paraId="365C1023" w14:textId="77777777" w:rsidR="00440967" w:rsidRDefault="00440967" w:rsidP="00440967">
      <w:pPr>
        <w:pStyle w:val="Kop6"/>
      </w:pPr>
      <w:r>
        <w:t>RegelingMetadata</w:t>
      </w:r>
    </w:p>
    <w:p w14:paraId="04E3E3D6" w14:textId="2C83975F" w:rsidR="00440967" w:rsidRDefault="00440967" w:rsidP="0044096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_Ref_dbc00b96a84178ca9c5770b365eea368_1 \n \h </w:instrText>
      </w:r>
      <w:r>
        <w:fldChar w:fldCharType="separate"/>
      </w:r>
      <w:r w:rsidR="003B7AE5">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w:t>
      </w:r>
      <w:r w:rsidR="00433187">
        <w:t xml:space="preserve">besluit tot </w:t>
      </w:r>
      <w:r w:rsidR="009971BA" w:rsidRPr="009971BA">
        <w:t xml:space="preserve">vaststelling of </w:t>
      </w:r>
      <w:r w:rsidR="00433187">
        <w:t>wijziging van de waterschapsverordening</w:t>
      </w:r>
      <w:r w:rsidRPr="003B7FAF">
        <w:t xml:space="preserve"> </w:t>
      </w:r>
      <w:r>
        <w:t>aangegeven hoe ze moeten worden toegepast</w:t>
      </w:r>
      <w:r w:rsidRPr="00F523DD">
        <w:t>.</w:t>
      </w:r>
    </w:p>
    <w:p w14:paraId="35A84968" w14:textId="77777777" w:rsidR="00440967" w:rsidRDefault="00440967" w:rsidP="00440967"/>
    <w:p w14:paraId="1414EB42" w14:textId="148722F0" w:rsidR="00440967" w:rsidRPr="00073B3E" w:rsidRDefault="00440967" w:rsidP="00440967">
      <w:pPr>
        <w:pStyle w:val="Opsommingtekens1"/>
      </w:pPr>
      <w:r w:rsidRPr="00200354">
        <w:rPr>
          <w:i/>
          <w:iCs/>
        </w:rPr>
        <w:t>soortRegeling</w:t>
      </w:r>
      <w:r>
        <w:t>: kies uit de STOP-waardelijst soortRegeling de waarde ‘</w:t>
      </w:r>
      <w:r w:rsidR="002C6BAE">
        <w:t>W</w:t>
      </w:r>
      <w:r w:rsidR="00FA75AE">
        <w:t>aterschaps</w:t>
      </w:r>
      <w:r>
        <w:t>verordening’.</w:t>
      </w:r>
    </w:p>
    <w:p w14:paraId="0191F99A" w14:textId="5CA86BBE" w:rsidR="00440967" w:rsidRDefault="00440967" w:rsidP="00440967">
      <w:pPr>
        <w:pStyle w:val="Opsommingtekens1"/>
      </w:pPr>
      <w:r w:rsidRPr="00073B3E">
        <w:rPr>
          <w:i/>
          <w:iCs/>
        </w:rPr>
        <w:t>eindverantwoordelijke</w:t>
      </w:r>
      <w:r>
        <w:t xml:space="preserve">: kies uit de STOP-waardelijst </w:t>
      </w:r>
      <w:r w:rsidR="00D563A8">
        <w:t>voor waterschap</w:t>
      </w:r>
      <w:r>
        <w:t xml:space="preserve"> (de identificatiecode van) </w:t>
      </w:r>
      <w:r w:rsidR="00350E6E">
        <w:t>het betreffende waterschap</w:t>
      </w:r>
      <w:r>
        <w:t>.</w:t>
      </w:r>
    </w:p>
    <w:p w14:paraId="58214C61" w14:textId="07AEBBED" w:rsidR="00440967" w:rsidRDefault="00440967" w:rsidP="00440967">
      <w:pPr>
        <w:pStyle w:val="Opsommingtekens1"/>
      </w:pPr>
      <w:r w:rsidRPr="00094953">
        <w:rPr>
          <w:i/>
          <w:iCs/>
        </w:rPr>
        <w:t>maker</w:t>
      </w:r>
      <w:r>
        <w:t xml:space="preserve">: kies uit de STOP-waardelijst </w:t>
      </w:r>
      <w:r w:rsidR="00D563A8">
        <w:t>voor waterschap</w:t>
      </w:r>
      <w:r>
        <w:t xml:space="preserve"> (de identificatiecode van) </w:t>
      </w:r>
      <w:r w:rsidR="00350E6E">
        <w:t>het betreffende waterschap</w:t>
      </w:r>
      <w:r>
        <w:t>.</w:t>
      </w:r>
    </w:p>
    <w:p w14:paraId="14F7817D" w14:textId="63F825AC" w:rsidR="007724F8" w:rsidRPr="00C92A58" w:rsidRDefault="00440967" w:rsidP="00440967">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w:t>
      </w:r>
      <w:r w:rsidR="00434C3C">
        <w:t>algemeen bestuur</w:t>
      </w:r>
      <w:r w:rsidRPr="00BE7551">
        <w:t>’</w:t>
      </w:r>
      <w:r>
        <w:t>. NB: da</w:t>
      </w:r>
      <w:r w:rsidRPr="00094953">
        <w:t xml:space="preserve">t geldt ook bij de aanlevering van een regelingversie horend bij een ontwerp-besluit dat </w:t>
      </w:r>
      <w:r w:rsidR="00434C3C">
        <w:t>het dagelijks bestuur</w:t>
      </w:r>
      <w:r w:rsidRPr="00094953">
        <w:t xml:space="preserve"> voornemens </w:t>
      </w:r>
      <w:r w:rsidR="00FA75AE">
        <w:t>is</w:t>
      </w:r>
      <w:r w:rsidRPr="00094953">
        <w:t xml:space="preserve"> te nemen, op basis van een delegatiebesluit van </w:t>
      </w:r>
      <w:r w:rsidR="00434C3C">
        <w:t>het algemeen bestuur</w:t>
      </w:r>
      <w:r w:rsidRPr="00094953">
        <w:t>.</w:t>
      </w:r>
    </w:p>
    <w:p w14:paraId="02B2DFDA" w14:textId="762F582C" w:rsidR="00440967" w:rsidRDefault="00440967" w:rsidP="00440967">
      <w:pPr>
        <w:pStyle w:val="Opsommingtekens1"/>
      </w:pPr>
      <w:r w:rsidRPr="00094953">
        <w:rPr>
          <w:i/>
          <w:iCs/>
        </w:rPr>
        <w:t>officieleTitel</w:t>
      </w:r>
      <w:r>
        <w:t xml:space="preserve">: geef de regeling van de </w:t>
      </w:r>
      <w:r w:rsidR="00433187">
        <w:t>waterschapsverordening</w:t>
      </w:r>
      <w:r w:rsidRPr="00EA1EFD">
        <w:t xml:space="preserve"> </w:t>
      </w:r>
      <w:r>
        <w:t xml:space="preserve">een onderscheidende en herkenbare titel. </w:t>
      </w:r>
      <w:r w:rsidRPr="004F621C">
        <w:t xml:space="preserve">De officiële titel </w:t>
      </w:r>
      <w:r>
        <w:t xml:space="preserve">is altijd gelijk aan het RegelingOpschrift van de regeling. </w:t>
      </w:r>
      <w:r>
        <w:lastRenderedPageBreak/>
        <w:t>E</w:t>
      </w:r>
      <w:r w:rsidRPr="00D129FA">
        <w:t xml:space="preserve">en voorbeeld van de officiële titel van een </w:t>
      </w:r>
      <w:r w:rsidR="00433187">
        <w:t>waterschapsverordening</w:t>
      </w:r>
      <w:r w:rsidRPr="00D129FA">
        <w:t xml:space="preserve"> is </w:t>
      </w:r>
      <w:r w:rsidR="00B560AC" w:rsidRPr="00B560AC">
        <w:t>‘Waterschapsverordening Limburg’</w:t>
      </w:r>
      <w:r>
        <w:t>.</w:t>
      </w:r>
    </w:p>
    <w:p w14:paraId="2342511D" w14:textId="138B28B1" w:rsidR="00440967" w:rsidRDefault="00440967" w:rsidP="00440967">
      <w:pPr>
        <w:pStyle w:val="Opsommingtekens1"/>
      </w:pPr>
      <w:r>
        <w:rPr>
          <w:i/>
          <w:iCs/>
        </w:rPr>
        <w:t>citeertitel</w:t>
      </w:r>
      <w:r w:rsidRPr="007E05B2">
        <w:t>:</w:t>
      </w:r>
      <w:r>
        <w:t xml:space="preserve"> maak gebruik van </w:t>
      </w:r>
      <w:r w:rsidRPr="00E82AC3">
        <w:t xml:space="preserve">het element citeertitel en </w:t>
      </w:r>
      <w:r>
        <w:t xml:space="preserve">laat </w:t>
      </w:r>
      <w:r w:rsidRPr="00E82AC3">
        <w:t xml:space="preserve">die hetzelfde zijn als de officiële titel </w:t>
      </w:r>
      <w:r>
        <w:t xml:space="preserve">en </w:t>
      </w:r>
      <w:r w:rsidRPr="00E82AC3">
        <w:t xml:space="preserve">het RegelingOpschrift van de regeling. </w:t>
      </w:r>
      <w:r>
        <w:t xml:space="preserve">Als de </w:t>
      </w:r>
      <w:r w:rsidRPr="00B26948">
        <w:t xml:space="preserve">citeertitel in </w:t>
      </w:r>
      <w:r>
        <w:t xml:space="preserve">de </w:t>
      </w:r>
      <w:r w:rsidR="00433187">
        <w:t>waterschapsverordening</w:t>
      </w:r>
      <w:r w:rsidRPr="002B16DC">
        <w:t xml:space="preserve"> word</w:t>
      </w:r>
      <w:r>
        <w:t>t</w:t>
      </w:r>
      <w:r w:rsidRPr="002B16DC">
        <w:t xml:space="preserve"> </w:t>
      </w:r>
      <w:r w:rsidRPr="00B26948">
        <w:t xml:space="preserve">vastgesteld </w:t>
      </w:r>
      <w:r w:rsidRPr="002B16DC">
        <w:t xml:space="preserve">moet </w:t>
      </w:r>
      <w:r w:rsidRPr="00B26948">
        <w:t>voor isOfficieel de waarde</w:t>
      </w:r>
      <w:r>
        <w:t xml:space="preserve"> </w:t>
      </w:r>
      <w:r w:rsidRPr="00541BF1">
        <w:rPr>
          <w:i/>
          <w:iCs/>
        </w:rPr>
        <w:t>true</w:t>
      </w:r>
      <w:r>
        <w:t xml:space="preserve"> worden gekozen; als de </w:t>
      </w:r>
      <w:r w:rsidRPr="00B26948">
        <w:t>citeertitel</w:t>
      </w:r>
      <w:r>
        <w:t xml:space="preserve"> niet</w:t>
      </w:r>
      <w:r w:rsidRPr="00B26948">
        <w:t xml:space="preserve"> in </w:t>
      </w:r>
      <w:r>
        <w:t xml:space="preserve">de </w:t>
      </w:r>
      <w:r w:rsidR="00433187">
        <w:t>waterschapsverordening</w:t>
      </w:r>
      <w:r w:rsidRPr="002B16DC">
        <w:t xml:space="preserve"> word</w:t>
      </w:r>
      <w:r>
        <w:t>t</w:t>
      </w:r>
      <w:r w:rsidRPr="002B16DC">
        <w:t xml:space="preserve"> </w:t>
      </w:r>
      <w:r w:rsidRPr="00B26948">
        <w:t xml:space="preserve">vastgesteld </w:t>
      </w:r>
      <w:r w:rsidRPr="002B16DC">
        <w:t xml:space="preserve">moet </w:t>
      </w:r>
      <w:r>
        <w:t>daar</w:t>
      </w:r>
      <w:r w:rsidRPr="00B26948">
        <w:t xml:space="preserve">voor </w:t>
      </w:r>
      <w:r w:rsidRPr="00B26948">
        <w:rPr>
          <w:i/>
          <w:iCs/>
        </w:rPr>
        <w:t>false</w:t>
      </w:r>
      <w:r w:rsidRPr="00B26948">
        <w:t xml:space="preserve"> worden gekozen.</w:t>
      </w:r>
    </w:p>
    <w:p w14:paraId="422E91BD" w14:textId="77777777" w:rsidR="00440967" w:rsidRDefault="00440967" w:rsidP="00440967">
      <w:pPr>
        <w:pStyle w:val="Opsommingtekens1"/>
      </w:pPr>
      <w:r w:rsidRPr="00094953">
        <w:rPr>
          <w:i/>
          <w:iCs/>
        </w:rPr>
        <w:t>Onderwerp</w:t>
      </w:r>
      <w:r w:rsidRPr="00541BF1">
        <w:t>:</w:t>
      </w:r>
      <w:r>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F99E617" w14:textId="77777777" w:rsidR="00440967" w:rsidRDefault="00440967" w:rsidP="00440967">
      <w:pPr>
        <w:pStyle w:val="Opsommingtekens1"/>
      </w:pPr>
      <w:r w:rsidRPr="00094953">
        <w:rPr>
          <w:i/>
          <w:iCs/>
        </w:rPr>
        <w:t>rechtsgebied</w:t>
      </w:r>
      <w:r>
        <w:t>: kies uit de STOP-waardelijst rechtsgebied in ieder geval de waarde ‘</w:t>
      </w:r>
      <w:r w:rsidRPr="00191E8D">
        <w:t>omgevingsrecht</w:t>
      </w:r>
      <w:r>
        <w:t>' en vul dit aan met andere toepasselijke waarden uit deze waardelijst.</w:t>
      </w:r>
    </w:p>
    <w:p w14:paraId="1E1CBF73" w14:textId="77777777" w:rsidR="00440967" w:rsidRDefault="00440967" w:rsidP="00440967">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4FE95001" w14:textId="693C99E2" w:rsidR="00440967" w:rsidRDefault="00440967" w:rsidP="00440967">
      <w:pPr>
        <w:pStyle w:val="Opsommingtekens1"/>
      </w:pPr>
      <w:r w:rsidRPr="00073B3E">
        <w:rPr>
          <w:i/>
          <w:iCs/>
        </w:rPr>
        <w:t>grondslag</w:t>
      </w:r>
      <w:r>
        <w:t xml:space="preserve">: </w:t>
      </w:r>
      <w:r w:rsidRPr="00D63ACF">
        <w:t xml:space="preserve">maak een verwijzing naar artikel </w:t>
      </w:r>
      <w:r>
        <w:t>2</w:t>
      </w:r>
      <w:r w:rsidRPr="00D63ACF">
        <w:t>.</w:t>
      </w:r>
      <w:r w:rsidR="00755888">
        <w:t>5</w:t>
      </w:r>
      <w:r w:rsidRPr="00D63ACF">
        <w:t xml:space="preserve"> Omgevingswet</w:t>
      </w:r>
      <w:r>
        <w:t xml:space="preserve">, de grondslag voor het vaststellen van de </w:t>
      </w:r>
      <w:r w:rsidR="00433187">
        <w:t>waterschapsverordening</w:t>
      </w:r>
      <w:r>
        <w:t xml:space="preserve">. </w:t>
      </w:r>
      <w:r w:rsidRPr="00094953">
        <w:t xml:space="preserve">Dit geldt ook bij de aanlevering van een regelingversie horend bij een ontwerp-besluit dat </w:t>
      </w:r>
      <w:r w:rsidR="00434C3C">
        <w:t>het dagelijks bestuur</w:t>
      </w:r>
      <w:r w:rsidRPr="00094953">
        <w:t xml:space="preserve"> voornemens zijn te nemen, op basis van een delegatiebesluit van </w:t>
      </w:r>
      <w:r w:rsidR="00434C3C">
        <w:t>het algemeen bestuur</w:t>
      </w:r>
      <w:r w:rsidRPr="00094953">
        <w:t>.</w:t>
      </w:r>
      <w:r>
        <w:t xml:space="preserve"> De grondslag ziet er -in STOP-XML- uit als in onderstaande afbeelding:</w:t>
      </w:r>
    </w:p>
    <w:p w14:paraId="44AF1D2A" w14:textId="0368B6C6" w:rsidR="00440967" w:rsidRDefault="00755888" w:rsidP="00440967">
      <w:pPr>
        <w:pStyle w:val="Figuur"/>
      </w:pPr>
      <w:r>
        <w:rPr>
          <w:noProof/>
        </w:rPr>
        <w:drawing>
          <wp:inline distT="0" distB="0" distL="0" distR="0" wp14:anchorId="63387E01" wp14:editId="62EF06C1">
            <wp:extent cx="4048125" cy="1338012"/>
            <wp:effectExtent l="0" t="0" r="0" b="0"/>
            <wp:docPr id="1415576892" name="Afbeelding 141557689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2" name="Afbeelding 1415576892" descr="Afbeelding met tekst&#10;&#10;Automatisch gegenereerde beschrijving"/>
                    <pic:cNvPicPr/>
                  </pic:nvPicPr>
                  <pic:blipFill>
                    <a:blip r:embed="rId86"/>
                    <a:stretch>
                      <a:fillRect/>
                    </a:stretch>
                  </pic:blipFill>
                  <pic:spPr>
                    <a:xfrm>
                      <a:off x="0" y="0"/>
                      <a:ext cx="4054400" cy="1340086"/>
                    </a:xfrm>
                    <a:prstGeom prst="rect">
                      <a:avLst/>
                    </a:prstGeom>
                  </pic:spPr>
                </pic:pic>
              </a:graphicData>
            </a:graphic>
          </wp:inline>
        </w:drawing>
      </w:r>
    </w:p>
    <w:p w14:paraId="0CFEB631" w14:textId="6109A36B" w:rsidR="00440967" w:rsidRPr="00BC0776" w:rsidRDefault="00440967" w:rsidP="00440967">
      <w:pPr>
        <w:pStyle w:val="Figuurbijschrift"/>
      </w:pPr>
      <w:r w:rsidRPr="005C5500">
        <w:t>Voorbeeld van de grondslag voor</w:t>
      </w:r>
      <w:r>
        <w:t xml:space="preserve"> de </w:t>
      </w:r>
      <w:r w:rsidR="00433187">
        <w:t>waterschapsverordening</w:t>
      </w:r>
    </w:p>
    <w:p w14:paraId="22A038CA" w14:textId="77777777" w:rsidR="00440967" w:rsidRPr="005520CC" w:rsidRDefault="00440967" w:rsidP="00440967">
      <w:pPr>
        <w:pStyle w:val="Kop6"/>
      </w:pPr>
      <w:bookmarkStart w:id="424" w:name="_Ref_25930f11d54aec2fada7acb5a74b4cb2_2"/>
      <w:r>
        <w:t>Procedureverloop</w:t>
      </w:r>
      <w:bookmarkEnd w:id="424"/>
    </w:p>
    <w:p w14:paraId="75F06451" w14:textId="41CA2A80" w:rsidR="007724F8" w:rsidRDefault="00440967" w:rsidP="00440967">
      <w:r>
        <w:t xml:space="preserve">Met de module Procedureverloop wordt informatie over het verloop van de procedure van het </w:t>
      </w:r>
      <w:r w:rsidR="00433187">
        <w:t xml:space="preserve">besluit tot </w:t>
      </w:r>
      <w:r w:rsidR="000E7260" w:rsidRPr="000E7260">
        <w:t xml:space="preserve">vaststelling of </w:t>
      </w:r>
      <w:r w:rsidR="00433187">
        <w:t>wijziging van de waterschapsverordening</w:t>
      </w:r>
      <w:r>
        <w:t xml:space="preserve"> en de verschillende stappen daarin bijgehouden. In paragraaf </w:t>
      </w:r>
      <w:r>
        <w:fldChar w:fldCharType="begin"/>
      </w:r>
      <w:r>
        <w:instrText xml:space="preserve"> REF _Ref_fdfea07fb2c4c1eabc73e26e0a4b7e64_1 \n \h </w:instrText>
      </w:r>
      <w:r>
        <w:fldChar w:fldCharType="separate"/>
      </w:r>
      <w:r w:rsidR="003B7AE5">
        <w:t>10.3.6</w:t>
      </w:r>
      <w:r>
        <w:fldChar w:fldCharType="end"/>
      </w:r>
      <w:r>
        <w:t xml:space="preserve"> is beschreven hoe het doorgeven van procedure-informatie met het Procedureverloop werkt. Hierna is aangegeven hoe dat concreet bij het ontwerp</w:t>
      </w:r>
      <w:r w:rsidR="00433187">
        <w:t xml:space="preserve">besluit tot </w:t>
      </w:r>
      <w:r w:rsidR="00DD27F5" w:rsidRPr="00DD27F5">
        <w:t xml:space="preserve">vaststelling of </w:t>
      </w:r>
      <w:r w:rsidR="00433187">
        <w:t>wijziging van de waterschapsverordening</w:t>
      </w:r>
      <w:r>
        <w:t xml:space="preserve"> moet worden toegepast.</w:t>
      </w:r>
    </w:p>
    <w:p w14:paraId="1DF6FFFD" w14:textId="22456739" w:rsidR="00440967" w:rsidRDefault="00440967" w:rsidP="00440967"/>
    <w:p w14:paraId="27C75BF6" w14:textId="10A7EF55" w:rsidR="00440967" w:rsidRDefault="00440967" w:rsidP="00440967">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lastRenderedPageBreak/>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Welke manier wordt gekozen hangt er van af of het in</w:t>
      </w:r>
      <w:r w:rsidR="00433187">
        <w:t xml:space="preserve"> het waterschap</w:t>
      </w:r>
      <w:r>
        <w:t xml:space="preserve"> gebruikelijk is </w:t>
      </w:r>
      <w:r w:rsidRPr="00EF5495">
        <w:t xml:space="preserve">dat </w:t>
      </w:r>
      <w:r w:rsidR="00434C3C">
        <w:t>het dagelijks bestuur</w:t>
      </w:r>
      <w:r w:rsidRPr="00EF5495">
        <w:t xml:space="preserve">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261FB80C" w14:textId="77777777" w:rsidR="00440967" w:rsidRDefault="00440967" w:rsidP="00440967"/>
    <w:p w14:paraId="29E4695F" w14:textId="77777777" w:rsidR="00440967" w:rsidRDefault="00440967" w:rsidP="00440967">
      <w:r>
        <w:t>Als wordt gekozen voor de eerste manier wordt de module Procedureverloop bij het ontwerpbesluit aangeleverd. Het Procedureverloop moet dan de volgende gegevens bevatten:</w:t>
      </w:r>
    </w:p>
    <w:p w14:paraId="3AAB2027" w14:textId="77777777" w:rsidR="00440967" w:rsidRDefault="00440967" w:rsidP="00440967">
      <w:pPr>
        <w:pStyle w:val="Opsommingtekens1"/>
      </w:pPr>
      <w:r>
        <w:t>Procedurestap</w:t>
      </w:r>
    </w:p>
    <w:p w14:paraId="51FD4C50" w14:textId="77777777" w:rsidR="00440967" w:rsidRDefault="00440967" w:rsidP="00440967">
      <w:pPr>
        <w:pStyle w:val="Opsommingtekens2"/>
      </w:pPr>
      <w:r w:rsidRPr="00541BF1">
        <w:rPr>
          <w:i/>
          <w:iCs/>
        </w:rPr>
        <w:t>soortStap</w:t>
      </w:r>
      <w:r>
        <w:t>: kies uit de STOP-waardelijst Procedurestap_ontwerp de waarde ‘Vaststelling’</w:t>
      </w:r>
    </w:p>
    <w:p w14:paraId="7D657239" w14:textId="77777777" w:rsidR="00440967" w:rsidRDefault="00440967" w:rsidP="00440967">
      <w:pPr>
        <w:pStyle w:val="Opsommingtekens2"/>
      </w:pPr>
      <w:r w:rsidRPr="00541BF1">
        <w:rPr>
          <w:i/>
          <w:iCs/>
        </w:rPr>
        <w:t>voltooidOp</w:t>
      </w:r>
      <w:r>
        <w:t>: vul de datum in waarop het bestuursorgaan het ontwerpbesluit heeft vastgesteld</w:t>
      </w:r>
    </w:p>
    <w:p w14:paraId="37DBFAC1" w14:textId="77777777" w:rsidR="00440967" w:rsidRDefault="00440967" w:rsidP="00440967">
      <w:pPr>
        <w:pStyle w:val="Opsommingtekens1"/>
      </w:pPr>
      <w:r>
        <w:t>Procedurestap</w:t>
      </w:r>
    </w:p>
    <w:p w14:paraId="0D2F964F" w14:textId="77777777" w:rsidR="00440967" w:rsidRDefault="00440967" w:rsidP="00440967">
      <w:pPr>
        <w:pStyle w:val="Opsommingtekens2"/>
      </w:pPr>
      <w:r w:rsidRPr="00AF097F">
        <w:rPr>
          <w:i/>
          <w:iCs/>
        </w:rPr>
        <w:t>soortStap</w:t>
      </w:r>
      <w:r>
        <w:t>: kies uit de STOP-waardelijst Procedurestap_ontwerp de waarde ‘Ondertekening’</w:t>
      </w:r>
    </w:p>
    <w:p w14:paraId="75A60028" w14:textId="77777777" w:rsidR="00440967" w:rsidRDefault="00440967" w:rsidP="00440967">
      <w:pPr>
        <w:pStyle w:val="Opsommingtekens2"/>
      </w:pPr>
      <w:r w:rsidRPr="00AF097F">
        <w:rPr>
          <w:i/>
          <w:iCs/>
        </w:rPr>
        <w:t>voltooidOp</w:t>
      </w:r>
      <w:r>
        <w:t>: vul de datum in waarop het bestuursorgaan het ontwerpbesluit heeft ondertekend</w:t>
      </w:r>
    </w:p>
    <w:p w14:paraId="7C60E5DB" w14:textId="01087E48" w:rsidR="00440967" w:rsidRDefault="00440967" w:rsidP="00440967">
      <w:pPr>
        <w:pStyle w:val="Opsommingtekens1"/>
      </w:pPr>
      <w:r w:rsidRPr="004E5084">
        <w:rPr>
          <w:i/>
          <w:iCs/>
        </w:rPr>
        <w:t>bekendOp</w:t>
      </w:r>
      <w:r>
        <w:t>:</w:t>
      </w:r>
      <w:r w:rsidRPr="00CC5184">
        <w:t xml:space="preserve"> </w:t>
      </w:r>
      <w:r>
        <w:t xml:space="preserve">vul de datum in waarop het ontwerpbesluit in het </w:t>
      </w:r>
      <w:r w:rsidR="00865905">
        <w:t>waterschapsblad</w:t>
      </w:r>
      <w:r>
        <w:t xml:space="preserve"> wordt gepubliceerd.</w:t>
      </w:r>
      <w:r>
        <w:br/>
      </w:r>
    </w:p>
    <w:p w14:paraId="2C5EEEFB" w14:textId="77777777" w:rsidR="00440967" w:rsidRDefault="00440967" w:rsidP="00440967">
      <w:r>
        <w:t xml:space="preserve">Gebruik het gegeven </w:t>
      </w:r>
      <w:r w:rsidRPr="003E0BDA">
        <w:rPr>
          <w:i/>
          <w:iCs/>
        </w:rPr>
        <w:t>meerInformatie</w:t>
      </w:r>
      <w:r>
        <w:t xml:space="preserve"> niet.</w:t>
      </w:r>
    </w:p>
    <w:p w14:paraId="3F348254" w14:textId="03CD4360" w:rsidR="007724F8" w:rsidRDefault="00440967" w:rsidP="00440967">
      <w:r>
        <w:t>NB: bij keuze voor de tweede manier is er geen Procedureverloop bij het ontwerpbesluit.</w:t>
      </w:r>
    </w:p>
    <w:p w14:paraId="775A5BB6" w14:textId="5C78B48B" w:rsidR="00440967" w:rsidRDefault="00440967" w:rsidP="00440967">
      <w:pPr>
        <w:pStyle w:val="Kader"/>
      </w:pPr>
      <w:r>
        <w:rPr>
          <w:noProof/>
        </w:rPr>
        <mc:AlternateContent>
          <mc:Choice Requires="wps">
            <w:drawing>
              <wp:inline distT="0" distB="0" distL="0" distR="0" wp14:anchorId="2FB814EA" wp14:editId="440718E5">
                <wp:extent cx="5400040" cy="1163222"/>
                <wp:effectExtent l="0" t="0" r="22860" b="16510"/>
                <wp:docPr id="1415576843" name="Tekstvak 1415576843"/>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48ABA4D" w14:textId="77777777" w:rsidR="00440967" w:rsidRDefault="00440967" w:rsidP="00440967">
                            <w:pPr>
                              <w:rPr>
                                <w:b/>
                                <w:bCs/>
                              </w:rPr>
                            </w:pPr>
                            <w:r w:rsidRPr="0069163B">
                              <w:rPr>
                                <w:b/>
                                <w:bCs/>
                              </w:rPr>
                              <w:t>Toekomstige functionaliteit</w:t>
                            </w:r>
                          </w:p>
                          <w:p w14:paraId="0BE581DE" w14:textId="5ADE06B0" w:rsidR="007724F8" w:rsidRDefault="00440967" w:rsidP="00440967">
                            <w:r w:rsidRPr="007A0873">
                              <w:t xml:space="preserve">In de </w:t>
                            </w:r>
                            <w:r>
                              <w:t xml:space="preserve">huidige versie </w:t>
                            </w:r>
                            <w:r w:rsidRPr="007A0873">
                              <w:t>van de STOP-TPOD-standaard is beschreven dat in de procedure van het ontwerpbesluit de module Procedureverloop verplicht is bij de aanlevering van de kennisgeving en optioneel bij de aanlevering van het ontwerpbesluit. Dit wordt in de keten geïmplementeerd als onderdeel van de implementatie van de A’’’-release.</w:t>
                            </w:r>
                          </w:p>
                          <w:p w14:paraId="38E025B8" w14:textId="7EB3D02D" w:rsidR="00440967" w:rsidRDefault="00440967" w:rsidP="00440967"/>
                          <w:p w14:paraId="0A13DF69" w14:textId="77777777" w:rsidR="00440967" w:rsidRPr="007E360F" w:rsidRDefault="00440967" w:rsidP="00440967">
                            <w:pPr>
                              <w:rPr>
                                <w:b/>
                                <w:bCs/>
                              </w:rPr>
                            </w:pPr>
                            <w:r w:rsidRPr="007E360F">
                              <w:rPr>
                                <w:b/>
                                <w:bCs/>
                              </w:rPr>
                              <w:t>Workaround</w:t>
                            </w:r>
                          </w:p>
                          <w:p w14:paraId="6A6DA778" w14:textId="12B38693" w:rsidR="007724F8" w:rsidRDefault="00440967" w:rsidP="00440967">
                            <w:r>
                              <w:t xml:space="preserve">Zolang dit niet in de DSO-keten is geïmplementeerd, </w:t>
                            </w:r>
                            <w:r w:rsidRPr="000B2158">
                              <w:t>is het verplicht een module Procedureverloop bij het ontwerpbesluit aan te leveren en die door de kennisgeving te muteren.</w:t>
                            </w:r>
                          </w:p>
                          <w:p w14:paraId="22FC51C3" w14:textId="0BBE83CF" w:rsidR="00440967" w:rsidRPr="00B85351" w:rsidRDefault="00440967" w:rsidP="00440967">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B814EA" id="Tekstvak 1415576843" o:spid="_x0000_s103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1aLwIAAFo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X8kkw9aS5sprP7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Jkq9Wi8CAABaBAAADgAAAAAAAAAAAAAAAAAuAgAAZHJz&#10;L2Uyb0RvYy54bWxQSwECLQAUAAYACAAAACEAq+vTQNsAAAAFAQAADwAAAAAAAAAAAAAAAACJBAAA&#10;ZHJzL2Rvd25yZXYueG1sUEsFBgAAAAAEAAQA8wAAAJEFAAAAAA==&#10;" filled="f" strokeweight=".5pt">
                <v:textbox style="mso-fit-shape-to-text:t">
                  <w:txbxContent>
                    <w:p w14:paraId="648ABA4D" w14:textId="77777777" w:rsidR="00440967" w:rsidRDefault="00440967" w:rsidP="00440967">
                      <w:pPr>
                        <w:rPr>
                          <w:b/>
                          <w:bCs/>
                        </w:rPr>
                      </w:pPr>
                      <w:r w:rsidRPr="0069163B">
                        <w:rPr>
                          <w:b/>
                          <w:bCs/>
                        </w:rPr>
                        <w:t>Toekomstige functionaliteit</w:t>
                      </w:r>
                    </w:p>
                    <w:p w14:paraId="0BE581DE" w14:textId="5ADE06B0" w:rsidR="007724F8" w:rsidRDefault="00440967" w:rsidP="00440967">
                      <w:r w:rsidRPr="007A0873">
                        <w:t xml:space="preserve">In de </w:t>
                      </w:r>
                      <w:r>
                        <w:t xml:space="preserve">huidige versie </w:t>
                      </w:r>
                      <w:r w:rsidRPr="007A0873">
                        <w:t>van de STOP-TPOD-standaard is beschreven dat in de procedure van het ontwerpbesluit de module Procedureverloop verplicht is bij de aanlevering van de kennisgeving en optioneel bij de aanlevering van het ontwerpbesluit. Dit wordt in de keten geïmplementeerd als onderdeel van de implementatie van de A’’’-release.</w:t>
                      </w:r>
                    </w:p>
                    <w:p w14:paraId="38E025B8" w14:textId="7EB3D02D" w:rsidR="00440967" w:rsidRDefault="00440967" w:rsidP="00440967"/>
                    <w:p w14:paraId="0A13DF69" w14:textId="77777777" w:rsidR="00440967" w:rsidRPr="007E360F" w:rsidRDefault="00440967" w:rsidP="00440967">
                      <w:pPr>
                        <w:rPr>
                          <w:b/>
                          <w:bCs/>
                        </w:rPr>
                      </w:pPr>
                      <w:r w:rsidRPr="007E360F">
                        <w:rPr>
                          <w:b/>
                          <w:bCs/>
                        </w:rPr>
                        <w:t>Workaround</w:t>
                      </w:r>
                    </w:p>
                    <w:p w14:paraId="6A6DA778" w14:textId="12B38693" w:rsidR="007724F8" w:rsidRDefault="00440967" w:rsidP="00440967">
                      <w:r>
                        <w:t xml:space="preserve">Zolang dit niet in de DSO-keten is geïmplementeerd, </w:t>
                      </w:r>
                      <w:r w:rsidRPr="000B2158">
                        <w:t>is het verplicht een module Procedureverloop bij het ontwerpbesluit aan te leveren en die door de kennisgeving te muteren.</w:t>
                      </w:r>
                    </w:p>
                    <w:p w14:paraId="22FC51C3" w14:textId="0BBE83CF" w:rsidR="00440967" w:rsidRPr="00B85351" w:rsidRDefault="00440967" w:rsidP="00440967">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607D55C4" w14:textId="77777777" w:rsidR="00440967" w:rsidRDefault="00440967" w:rsidP="00440967">
      <w:pPr>
        <w:pStyle w:val="Kop6"/>
      </w:pPr>
      <w:r>
        <w:t>ConsolidatieInformatie</w:t>
      </w:r>
    </w:p>
    <w:p w14:paraId="43503BC3" w14:textId="77777777" w:rsidR="00440967" w:rsidRDefault="00440967" w:rsidP="00440967">
      <w:r>
        <w:t>Met de module ConsolidatieInformatie wordt informatie aangeleverd ten behoeve van de consolidatie van het besluit in de regeling. Binnen een container BeoogdeRegelgeving worden opgenomen:</w:t>
      </w:r>
    </w:p>
    <w:p w14:paraId="78116F78" w14:textId="77777777" w:rsidR="00440967" w:rsidRDefault="00440967" w:rsidP="00440967">
      <w:pPr>
        <w:pStyle w:val="Opsommingtekens1"/>
      </w:pPr>
      <w:r>
        <w:t>BeoogdeRegeling, met daarbinnen:</w:t>
      </w:r>
    </w:p>
    <w:p w14:paraId="4FEE414F" w14:textId="77777777" w:rsidR="00440967" w:rsidRDefault="00440967" w:rsidP="00440967">
      <w:pPr>
        <w:pStyle w:val="Opsommingtekens2"/>
      </w:pPr>
      <w:r>
        <w:t>Doel</w:t>
      </w:r>
    </w:p>
    <w:p w14:paraId="024C5124" w14:textId="77777777" w:rsidR="00440967" w:rsidRDefault="00440967" w:rsidP="00440967">
      <w:pPr>
        <w:pStyle w:val="Opsommingtekens2"/>
      </w:pPr>
      <w:r>
        <w:t>instrumentVersie</w:t>
      </w:r>
    </w:p>
    <w:p w14:paraId="44D17299" w14:textId="77777777" w:rsidR="00440967" w:rsidRPr="00E85D1E" w:rsidRDefault="00440967" w:rsidP="00440967">
      <w:pPr>
        <w:pStyle w:val="Opsommingtekens2"/>
      </w:pPr>
      <w:r w:rsidRPr="00E85D1E">
        <w:lastRenderedPageBreak/>
        <w:t>een verwijzing naar (de identificatie van) het WijzigArtikel in het ontwerpbesluit (het artikel waarin staat wat het bestuursorgaan beoogt met het besluit te wijzigen)</w:t>
      </w:r>
    </w:p>
    <w:p w14:paraId="32262AFB" w14:textId="77777777" w:rsidR="00440967" w:rsidRDefault="00440967" w:rsidP="00440967">
      <w:pPr>
        <w:pStyle w:val="Opsommingtekens1"/>
      </w:pPr>
      <w:r>
        <w:t>BeoogdInformatieobject, voor ieder Informatieobject dat het ontwerpbesluit vaststelt</w:t>
      </w:r>
      <w:r w:rsidRPr="00A85EDF">
        <w:t>, met daarbinnen:</w:t>
      </w:r>
    </w:p>
    <w:p w14:paraId="7D4BB007" w14:textId="77777777" w:rsidR="00440967" w:rsidRDefault="00440967" w:rsidP="00440967">
      <w:pPr>
        <w:pStyle w:val="Opsommingtekens2"/>
      </w:pPr>
      <w:r>
        <w:t>Doel</w:t>
      </w:r>
    </w:p>
    <w:p w14:paraId="5BACFC5F" w14:textId="77777777" w:rsidR="00440967" w:rsidRPr="004F1952" w:rsidRDefault="00440967" w:rsidP="00440967">
      <w:pPr>
        <w:pStyle w:val="Opsommingtekens2"/>
      </w:pPr>
      <w:r w:rsidRPr="004F1952">
        <w:t>instrumentVersie</w:t>
      </w:r>
    </w:p>
    <w:p w14:paraId="165A9DDC" w14:textId="77777777" w:rsidR="00440967" w:rsidRDefault="00440967" w:rsidP="00440967">
      <w:pPr>
        <w:pStyle w:val="Opsommingtekens2"/>
      </w:pPr>
      <w:r w:rsidRPr="00E27A46">
        <w:t>de verwijzing naar het element in de informatieobjecten-</w:t>
      </w:r>
      <w:r w:rsidRPr="007A0873">
        <w:t>bijlage in de WijzigBijlage dat</w:t>
      </w:r>
      <w:r w:rsidRPr="00E27A46">
        <w:t xml:space="preserve"> de ExtIoRef (de identificatie van het daadwerkelijke informatieobject) bevat</w:t>
      </w:r>
      <w:r w:rsidRPr="005A4EF2">
        <w:t>.</w:t>
      </w:r>
    </w:p>
    <w:p w14:paraId="2D66B021" w14:textId="77777777" w:rsidR="00440967" w:rsidRDefault="00440967" w:rsidP="00440967"/>
    <w:p w14:paraId="577FA619" w14:textId="77777777" w:rsidR="00440967" w:rsidRDefault="00440967" w:rsidP="00440967">
      <w:r>
        <w:t>Bij een ontwerpbesluit worden geen tijdstempels toegevoegd.</w:t>
      </w:r>
    </w:p>
    <w:p w14:paraId="5713EB31" w14:textId="77777777" w:rsidR="00440967" w:rsidRDefault="00440967" w:rsidP="00440967">
      <w:pPr>
        <w:pStyle w:val="Kop6"/>
      </w:pPr>
      <w:r>
        <w:t>Datum publicatie ontwerpbesluit</w:t>
      </w:r>
    </w:p>
    <w:p w14:paraId="32329609" w14:textId="01509515" w:rsidR="00440967" w:rsidRPr="00AC711F" w:rsidRDefault="00440967" w:rsidP="00440967">
      <w:r>
        <w:t>De datum waarop</w:t>
      </w:r>
      <w:r w:rsidR="00433187">
        <w:t xml:space="preserve"> het waterschap</w:t>
      </w:r>
      <w:r>
        <w:t xml:space="preserve"> wil dat het ontwerpbesluit in het </w:t>
      </w:r>
      <w:r w:rsidR="00434C3C">
        <w:t>waterschapsblad</w:t>
      </w:r>
      <w:r>
        <w:t xml:space="preserve"> wordt gepubliceerd, </w:t>
      </w:r>
      <w:r w:rsidRPr="00503EC9">
        <w:t xml:space="preserve">wordt doorgegeven </w:t>
      </w:r>
      <w:r>
        <w:t>in de publicatieopdracht aan de LVBB</w:t>
      </w:r>
      <w:r w:rsidRPr="007E16E1">
        <w:t>. Dat gebeurt</w:t>
      </w:r>
      <w:r>
        <w:t xml:space="preserve">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86" Type="http://schemas.openxmlformats.org/officeDocument/2006/relationships/image" Target="media/image_5e4c38d03830efe9fcee8467c79430b4.png"/><Relationship Id="rId86" Type="http://schemas.openxmlformats.org/officeDocument/2006/relationships/image" Target="media/image_5e4c38d03830efe9fcee8467c79430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