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4C46ADB1"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367A0A">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73475DB9" w:rsidR="00E33EDD" w:rsidRPr="00B26823" w:rsidRDefault="00E33EDD" w:rsidP="00E33EDD">
      <w:r w:rsidRPr="00B26823">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367A0A">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