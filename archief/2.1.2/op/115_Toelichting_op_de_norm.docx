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273" w:name="_Ref_06a690c883bf95ee3d8a0287e2764c45_1"/>
      <w:r w:rsidRPr="00F1426F">
        <w:t>Toelichting op de norm</w:t>
      </w:r>
      <w:bookmarkEnd w:id="273"/>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1DD4A531"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 xml:space="preserve">kan gebruik gemaakt worden van de uitbreidbare waardelijst ‘Typenorm’. 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_Ref_8e4d5d217df0006e91b70f91924fe399_2 \n \h </w:instrText>
      </w:r>
      <w:r w:rsidR="0088310B" w:rsidRPr="00863F41">
        <w:rPr>
          <w:rStyle w:val="Verwijzing"/>
        </w:rPr>
      </w:r>
      <w:r w:rsidR="0088310B" w:rsidRPr="00863F41">
        <w:rPr>
          <w:rStyle w:val="Verwijzing"/>
        </w:rPr>
        <w:fldChar w:fldCharType="separate"/>
      </w:r>
      <w:r w:rsidR="00367A0A">
        <w:rPr>
          <w:rStyle w:val="Verwijzing"/>
        </w:rPr>
        <w:t>3.5</w:t>
      </w:r>
      <w:r w:rsidR="0088310B" w:rsidRPr="00863F41">
        <w:rPr>
          <w:rStyle w:val="Verwijzing"/>
        </w:rPr>
        <w:fldChar w:fldCharType="end"/>
      </w:r>
      <w:r w:rsidR="006C2EC2">
        <w:t>.</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t>
      </w:r>
      <w:r w:rsidR="005A4EFD" w:rsidRPr="00F1426F">
        <w:lastRenderedPageBreak/>
        <w:t xml:space="preserve">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7CCDA91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3F164FCD"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53F5B861"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lastRenderedPageBreak/>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D81F8A">
      <w:pPr>
        <w:pStyle w:val="Opsommingtekens2"/>
        <w:numPr>
          <w:ilvl w:val="0"/>
          <w:numId w:val="0"/>
        </w:numPr>
        <w:ind w:left="567"/>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70ED3445"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rsidR="00CA4F4A">
        <w:t xml:space="preserve">uitbreidbare </w:t>
      </w:r>
      <w:r w:rsidRPr="00F1426F">
        <w:t xml:space="preserve">waardelijst ‘Eenheid’. </w:t>
      </w:r>
      <w:r w:rsidR="00963775">
        <w:t xml:space="preserve">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_Ref_8e4d5d217df0006e91b70f91924fe399_3 \n \h </w:instrText>
      </w:r>
      <w:r w:rsidR="0088310B" w:rsidRPr="00863F41">
        <w:rPr>
          <w:rStyle w:val="Verwijzing"/>
        </w:rPr>
      </w:r>
      <w:r w:rsidR="0088310B" w:rsidRPr="00863F41">
        <w:rPr>
          <w:rStyle w:val="Verwijzing"/>
        </w:rPr>
        <w:fldChar w:fldCharType="separate"/>
      </w:r>
      <w:r w:rsidR="00367A0A">
        <w:rPr>
          <w:rStyle w:val="Verwijzing"/>
        </w:rPr>
        <w:t>3.5</w:t>
      </w:r>
      <w:r w:rsidR="0088310B" w:rsidRPr="00863F41">
        <w:rPr>
          <w:rStyle w:val="Verwijzing"/>
        </w:rPr>
        <w:fldChar w:fldCharType="end"/>
      </w:r>
      <w:r w:rsidR="00963775">
        <w:t>.</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w:t>
      </w:r>
      <w:r w:rsidR="0095490F" w:rsidRPr="00F1426F">
        <w:lastRenderedPageBreak/>
        <w:t xml:space="preserve">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