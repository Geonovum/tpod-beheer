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289" w:name="_Ref_d746ff9d9b0007acc65941930059798d_1"/>
      <w:r w:rsidRPr="00F1426F">
        <w:t>Toelichting op de norm</w:t>
      </w:r>
      <w:bookmarkEnd w:id="289"/>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646FD911"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w:t>
      </w:r>
      <w:r w:rsidR="00C76E6D" w:rsidRPr="00F1426F">
        <w:t xml:space="preserve"> Een voorbeeld is: maximum aantal rijstroken.</w:t>
      </w:r>
      <w:r w:rsidR="00753646">
        <w:t xml:space="preserve"> Voor </w:t>
      </w:r>
      <w:r w:rsidR="00753646" w:rsidRPr="003762FE">
        <w:rPr>
          <w:i/>
          <w:iCs/>
        </w:rPr>
        <w:t>type</w:t>
      </w:r>
      <w:r w:rsidR="00753646">
        <w:t xml:space="preserve"> kan gebruik gemaakt worden van de uitbreidbare waardelijst ‘Typenorm’. 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_Ref_8e4d5d217df0006e91b70f91924fe399_4 \n \h </w:instrText>
      </w:r>
      <w:r w:rsidR="002E5266" w:rsidRPr="00863F41">
        <w:rPr>
          <w:rStyle w:val="Verwijzing"/>
        </w:rPr>
      </w:r>
      <w:r w:rsidR="002E5266" w:rsidRPr="00863F41">
        <w:rPr>
          <w:rStyle w:val="Verwijzing"/>
        </w:rPr>
        <w:fldChar w:fldCharType="separate"/>
      </w:r>
      <w:r w:rsidR="00367A0A">
        <w:rPr>
          <w:rStyle w:val="Verwijzing"/>
        </w:rPr>
        <w:t>3.5</w:t>
      </w:r>
      <w:r w:rsidR="002E5266" w:rsidRPr="00863F41">
        <w:rPr>
          <w:rStyle w:val="Verwijzing"/>
        </w:rPr>
        <w:fldChar w:fldCharType="end"/>
      </w:r>
      <w:r w:rsidR="00753646">
        <w:t>.</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35A5624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3BF4AEBC" w:rsidR="00AD0F59" w:rsidRPr="00F1426F" w:rsidRDefault="00AD0F59" w:rsidP="00BE339F">
      <w:pPr>
        <w:pStyle w:val="Opsommingtekens3"/>
      </w:pPr>
      <w:r w:rsidRPr="00F1426F">
        <w:rPr>
          <w:i/>
          <w:iCs/>
        </w:rPr>
        <w:lastRenderedPageBreak/>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197B8CEF"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BA5E7A">
      <w:pPr>
        <w:pStyle w:val="Opsommingtekens2"/>
        <w:numPr>
          <w:ilvl w:val="0"/>
          <w:numId w:val="0"/>
        </w:num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0EE1195A" w:rsidR="00D02468" w:rsidRPr="007B60F8" w:rsidRDefault="004247D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kan gebruik gemaakt worden van de </w:t>
      </w:r>
      <w:r w:rsidR="005D7E93">
        <w:t xml:space="preserve">uitbreidbare </w:t>
      </w:r>
      <w:r w:rsidRPr="00F1426F">
        <w:t xml:space="preserve">waardelijst 'Eenheid'. </w:t>
      </w:r>
      <w:r w:rsidR="005D7E93">
        <w:t xml:space="preserve">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_Ref_8e4d5d217df0006e91b70f91924fe399_5 \n \h </w:instrText>
      </w:r>
      <w:r w:rsidR="002E5266" w:rsidRPr="00863F41">
        <w:rPr>
          <w:rStyle w:val="Verwijzing"/>
        </w:rPr>
      </w:r>
      <w:r w:rsidR="002E5266" w:rsidRPr="00863F41">
        <w:rPr>
          <w:rStyle w:val="Verwijzing"/>
        </w:rPr>
        <w:fldChar w:fldCharType="separate"/>
      </w:r>
      <w:r w:rsidR="00367A0A">
        <w:rPr>
          <w:rStyle w:val="Verwijzing"/>
        </w:rPr>
        <w:t>3.5</w:t>
      </w:r>
      <w:r w:rsidR="002E5266" w:rsidRPr="00863F41">
        <w:rPr>
          <w:rStyle w:val="Verwijzing"/>
        </w:rPr>
        <w:fldChar w:fldCharType="end"/>
      </w:r>
      <w:r w:rsidR="005D7E93">
        <w:t>.</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