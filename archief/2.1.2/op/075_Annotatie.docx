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bookmarkStart w:id="203" w:name="_Ref_1cb7df7502133815022d76d4786258f0_1"/>
      <w:r w:rsidRPr="00F1426F">
        <w:t>Annotatie</w:t>
      </w:r>
      <w:bookmarkEnd w:id="203"/>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63288924"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_Ref_371d8bce1628d469c7ddebdb6fc681e3_1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367A0A">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367A0A">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_Ref_adae651e87316a7f8b364db06963376d_1 \r \h </w:instrText>
      </w:r>
      <w:r w:rsidR="00224477" w:rsidRPr="00863F41">
        <w:rPr>
          <w:rStyle w:val="Verwijzing"/>
        </w:rPr>
      </w:r>
      <w:r w:rsidR="00224477" w:rsidRPr="00863F41">
        <w:rPr>
          <w:rStyle w:val="Verwijzing"/>
        </w:rPr>
        <w:fldChar w:fldCharType="separate"/>
      </w:r>
      <w:r w:rsidR="00367A0A">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