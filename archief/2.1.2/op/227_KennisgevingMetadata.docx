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E43714" w:rsidRDefault="00E43714" w:rsidP="001C74D4">
      <w:pPr>
        <w:pStyle w:val="Kop4"/>
      </w:pPr>
      <w:bookmarkStart w:id="464" w:name="_Ref_cf193a736a60f1c324bc4dc117c5dd42_1"/>
      <w:r>
        <w:lastRenderedPageBreak/>
        <w:t>KennisgevingMetadata</w:t>
      </w:r>
      <w:bookmarkEnd w:id="464"/>
    </w:p>
    <w:p w14:paraId="50907A09" w14:textId="77777777"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E43714" w:rsidRDefault="00E43714" w:rsidP="00E43714"/>
    <w:p w14:paraId="4DEFC120" w14:textId="1F847D59" w:rsidR="009957D4" w:rsidRDefault="00E43714"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01D0C7B7" w:rsidR="00E43714" w:rsidRDefault="00E43714"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1FCE4F0E" w14:textId="467FC2F8" w:rsidR="009957D4" w:rsidRDefault="00E43714"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_Ref_a861a03568e9c6d2903e102d0c381261_1 \n \h </w:instrText>
      </w:r>
      <w:r>
        <w:fldChar w:fldCharType="separate"/>
      </w:r>
      <w:r w:rsidR="00367A0A">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48BB88ED" w:rsidR="00E43714" w:rsidRDefault="00E43714" w:rsidP="00E43714">
      <w:pPr>
        <w:pStyle w:val="Opsommingtekens1"/>
      </w:pPr>
      <w:r w:rsidRPr="00073B3E">
        <w:rPr>
          <w:i/>
          <w:iCs/>
        </w:rPr>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E43714" w:rsidRDefault="00E43714"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E43714" w:rsidRPr="00771B13" w:rsidRDefault="00E43714"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w:t>
      </w:r>
      <w:r w:rsidRPr="00B3240A">
        <w:lastRenderedPageBreak/>
        <w:t xml:space="preserve">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