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1EB2" w14:textId="77777777" w:rsidR="00046669" w:rsidRPr="00F03DD9" w:rsidRDefault="00046669" w:rsidP="00046669">
      <w:pPr>
        <w:pStyle w:val="Kop4"/>
      </w:pPr>
      <w:r w:rsidRPr="00F03DD9">
        <w:lastRenderedPageBreak/>
        <w:t>Definitie</w:t>
      </w:r>
    </w:p>
    <w:p w14:paraId="36966649" w14:textId="56D0B1E6" w:rsidR="00046669" w:rsidRPr="00F03DD9" w:rsidRDefault="00046669" w:rsidP="00046669">
      <w:r w:rsidRPr="00F03DD9">
        <w:t xml:space="preserve">Het objecttype Kaart is het objecttype waarmee een bevoegd gezag aan kan geven dat bij een specifieke Juridische regel respectievelijk een specifiek Tekstdeel </w:t>
      </w:r>
      <w:r w:rsidR="0006758D" w:rsidRPr="0006758D">
        <w:t xml:space="preserve">de domeinspecifieke OW-objecten </w:t>
      </w:r>
      <w:r w:rsidRPr="00F03DD9">
        <w:t xml:space="preserve">moeten worden weergegeven op een </w:t>
      </w:r>
      <w:r w:rsidR="0006758D">
        <w:t>afzonderlijke</w:t>
      </w:r>
      <w:r w:rsidR="0006758D" w:rsidRPr="00F03DD9">
        <w:t xml:space="preserve"> </w:t>
      </w:r>
      <w:r w:rsidRPr="00F03DD9">
        <w:t>kaart</w:t>
      </w:r>
      <w:r w:rsidR="002F0F30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