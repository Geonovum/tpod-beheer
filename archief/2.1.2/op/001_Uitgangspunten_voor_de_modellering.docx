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EBC81" w14:textId="77777777" w:rsidR="00E33EDD" w:rsidRPr="00B26823" w:rsidRDefault="00E33EDD" w:rsidP="00E33EDD">
      <w:pPr>
        <w:pStyle w:val="Kop1"/>
      </w:pPr>
      <w:bookmarkStart w:id="0" w:name="_Ref_70b07588f5bcccc211add9f1c3903d72_1"/>
      <w:r w:rsidRPr="00B26823">
        <w:lastRenderedPageBreak/>
        <w:t>Uitgangspunten voor de modellering</w:t>
      </w:r>
      <w:bookmarkEnd w:id="0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