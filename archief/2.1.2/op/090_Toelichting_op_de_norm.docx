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231" w:name="_Ref_bd2080d28778eb8c2c8ec7b68edc47e7_1"/>
      <w:r w:rsidRPr="00F1426F">
        <w:t>Toelichting op de norm</w:t>
      </w:r>
      <w:bookmarkEnd w:id="231"/>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lastRenderedPageBreak/>
        <w:t>Attributen en waardelijsten</w:t>
      </w:r>
    </w:p>
    <w:p w14:paraId="62DCCC30" w14:textId="0E5E5138"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door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_Ref_bd2080d28778eb8c2c8ec7b68edc47e7_2 \n \h </w:instrText>
      </w:r>
      <w:r w:rsidR="00B4284E" w:rsidRPr="00863F41">
        <w:rPr>
          <w:rStyle w:val="Verwijzing"/>
        </w:rPr>
      </w:r>
      <w:r w:rsidR="00B4284E" w:rsidRPr="00863F41">
        <w:rPr>
          <w:rStyle w:val="Verwijzing"/>
        </w:rPr>
        <w:fldChar w:fldCharType="separate"/>
      </w:r>
      <w:r w:rsidR="00367A0A">
        <w:rPr>
          <w:rStyle w:val="Verwijzing"/>
        </w:rPr>
        <w:t>Figuur 30</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233" w:name="_Ref_bd2080d28778eb8c2c8ec7b68edc47e7_2"/>
      <w:r>
        <w:t xml:space="preserve">Gebruik van idealisatie bij twee Juridische regels </w:t>
      </w:r>
      <w:r w:rsidR="00CB3AAC">
        <w:t xml:space="preserve">over </w:t>
      </w:r>
      <w:r>
        <w:t>dezelfde Locatie</w:t>
      </w:r>
      <w:bookmarkEnd w:id="233"/>
    </w:p>
    <w:p w14:paraId="074FBA8B" w14:textId="6C7639D2"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_Ref_83e09187cbdb249c100f4b98a0713295_1 \n \h </w:instrText>
      </w:r>
      <w:r w:rsidR="004047B6" w:rsidRPr="00863F41">
        <w:rPr>
          <w:rStyle w:val="Verwijzing"/>
        </w:rPr>
      </w:r>
      <w:r w:rsidR="004047B6" w:rsidRPr="00863F41">
        <w:rPr>
          <w:rStyle w:val="Verwijzing"/>
        </w:rPr>
        <w:fldChar w:fldCharType="separate"/>
      </w:r>
      <w:r w:rsidR="00367A0A">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en de waarden van de waardelijst gelegd.</w:t>
      </w:r>
      <w:r w:rsidR="003A128B">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w:t>
      </w:r>
      <w:r w:rsidR="003A128B">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lastRenderedPageBreak/>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6961E5D9"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0969EA45"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367A0A">
        <w:rPr>
          <w:rStyle w:val="Verwijzing"/>
        </w:rPr>
        <w:t>7.11</w:t>
      </w:r>
      <w:r w:rsidR="00133DA9" w:rsidRPr="00863F41">
        <w:rPr>
          <w:rStyle w:val="Verwijzing"/>
        </w:rPr>
        <w:fldChar w:fldCharType="end"/>
      </w:r>
      <w:r w:rsidR="00D41DE4">
        <w:t>.</w:t>
      </w:r>
    </w:p>
    <w:p w14:paraId="41329ADB" w14:textId="7D390914" w:rsidR="002029EB" w:rsidRPr="00F1426F" w:rsidRDefault="002029EB" w:rsidP="00E33EDD"/>
    <w:p w14:paraId="05345C3A" w14:textId="0931EA52"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_Ref_9ae40fd5136e945421e933d5cd7b2d72_1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367A0A">
        <w:rPr>
          <w:rStyle w:val="Verwijzing"/>
        </w:rPr>
        <w:t>7.3.1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 xml:space="preserve">Daartoe wordt onderscheid gemaakt tussen instructieregels, die alleen voor andere overheden zijn bedoeld, omgevingswaarderegels, die </w:t>
      </w:r>
      <w:r w:rsidRPr="00F1426F">
        <w:lastRenderedPageBreak/>
        <w:t>op zichzelf alleen werking hebben voor de bestuursorganen van het bevoegd gezag dat de omgevingswaarde heeft vastgesteld, en regels die voor iedereen van belang zijn.</w:t>
      </w:r>
    </w:p>
    <w:p w14:paraId="4E249E87" w14:textId="6EF0B1E9" w:rsidR="00030D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66D1657C" w14:textId="4F44558A" w:rsidR="00F104AD" w:rsidRPr="00F1426F" w:rsidRDefault="00F104AD" w:rsidP="002029EB">
      <w:r w:rsidRPr="00F104AD">
        <w:t xml:space="preserve">Instructieregels kunnen niet voorkomen in </w:t>
      </w:r>
      <w:fldSimple w:instr=" DOCVARIABLE ID01+ ">
        <w:r w:rsidR="00367A0A">
          <w:t>het omgevingsplan</w:t>
        </w:r>
      </w:fldSimple>
      <w:r w:rsidRPr="00F104AD">
        <w:t>. Daarom wordt dit type Juridische regel hier niet verder besproken.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4D95F9B3"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w:t>
      </w:r>
      <w:r w:rsidR="005F4E38" w:rsidRPr="00F1426F">
        <w:lastRenderedPageBreak/>
        <w:t xml:space="preserve">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0D362E96"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_Ref_adf41deb45af32473cf2b651e407300a_1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367A0A">
        <w:rPr>
          <w:rStyle w:val="Verwijzing"/>
        </w:rPr>
        <w:t>7.2.5</w:t>
      </w:r>
      <w:r w:rsidR="001E0A65" w:rsidRPr="00863F41">
        <w:rPr>
          <w:rStyle w:val="Verwijzing"/>
        </w:rPr>
        <w:fldChar w:fldCharType="end"/>
      </w:r>
      <w:r w:rsidR="001E0A65" w:rsidRPr="00B26823">
        <w:t>.</w:t>
      </w:r>
    </w:p>
    <w:p w14:paraId="763AEA35" w14:textId="1993EDB2" w:rsidR="00A720A0" w:rsidRDefault="00A720A0" w:rsidP="002029EB"/>
    <w:p w14:paraId="285BEE14" w14:textId="1E65965F"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A720A0" w:rsidRDefault="00A720A0" w:rsidP="00A720A0">
                            <w:r w:rsidRPr="00A720A0">
                              <w:t>Toelichting op werkafspraak</w:t>
                            </w:r>
                          </w:p>
                          <w:p w14:paraId="106CA85C" w14:textId="2D892D71" w:rsidR="009957D4"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3383875F"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8"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8SLwIAAFo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PBS8h/yMPBjoWsRqvqkw/JZZ98oM9gTWh33uXnApJGBO0FuUlGB+/e3c+6NUiFLSYI9l&#10;VOEQUCK/K5TwIZl40lzYTKazMW7MLbK/RdSxXgOWmeA8aR5M7+/kYBYG6ncchpV/EyGmOL6cUTeY&#10;a9f1PQ4TF6tVcMIm1Mxt1U5zH3og9a19Z0b3YjnU+RmGXmTpB806X3/T6tXRoXJBUM9yx2lPPjZw&#10;aIl+2PyE3O6D1/WXsPwN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LdxvxI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A720A0" w:rsidRDefault="00A720A0" w:rsidP="00A720A0">
                      <w:r w:rsidRPr="00A720A0">
                        <w:t>Toelichting op werkafspraak</w:t>
                      </w:r>
                    </w:p>
                    <w:p w14:paraId="106CA85C" w14:textId="2D892D71" w:rsidR="009957D4"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3383875F"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2"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