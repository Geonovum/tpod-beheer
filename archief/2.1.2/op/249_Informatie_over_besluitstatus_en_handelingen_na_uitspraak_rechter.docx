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8ECD" w14:textId="77777777" w:rsidR="00D86397" w:rsidRDefault="00D86397" w:rsidP="00D86397">
      <w:pPr>
        <w:pStyle w:val="Kop5"/>
      </w:pPr>
      <w:r>
        <w:t>Informatie over besluitstatus en handelingen na uitspraak rechter</w:t>
      </w:r>
    </w:p>
    <w:p w14:paraId="7F4C2756" w14:textId="77777777" w:rsidR="00D86397" w:rsidRDefault="00D86397" w:rsidP="00D86397">
      <w:pPr>
        <w:pStyle w:val="Kader"/>
      </w:pPr>
      <w:r w:rsidRPr="00B26823">
        <w:rPr>
          <w:noProof/>
        </w:rPr>
        <mc:AlternateContent>
          <mc:Choice Requires="wps">
            <w:drawing>
              <wp:inline distT="0" distB="0" distL="0" distR="0" wp14:anchorId="0E96353A" wp14:editId="3384B2BC">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65E87ADD" w14:textId="77777777" w:rsidR="00D86397" w:rsidRPr="009A08A2" w:rsidRDefault="00D86397" w:rsidP="00D86397">
                            <w:pPr>
                              <w:rPr>
                                <w:b/>
                                <w:bCs/>
                              </w:rPr>
                            </w:pPr>
                            <w:r w:rsidRPr="009A08A2">
                              <w:rPr>
                                <w:b/>
                                <w:bCs/>
                              </w:rPr>
                              <w:t>Toekomstige functionaliteit</w:t>
                            </w:r>
                          </w:p>
                          <w:p w14:paraId="22BE52F8" w14:textId="77777777" w:rsidR="00D86397" w:rsidRDefault="00D86397" w:rsidP="00D86397">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A81B008" w14:textId="77777777" w:rsidR="00D86397" w:rsidRDefault="00D86397" w:rsidP="00D86397">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5C4B2F18" w14:textId="77777777" w:rsidR="00D86397" w:rsidRDefault="00D86397" w:rsidP="00D86397"/>
                          <w:p w14:paraId="4B5AA63A" w14:textId="77777777" w:rsidR="00D86397" w:rsidRPr="00541BF1" w:rsidRDefault="00D86397" w:rsidP="00D86397">
                            <w:pPr>
                              <w:rPr>
                                <w:b/>
                                <w:bCs/>
                              </w:rPr>
                            </w:pPr>
                            <w:r w:rsidRPr="00541BF1">
                              <w:rPr>
                                <w:b/>
                                <w:bCs/>
                              </w:rPr>
                              <w:t>Workaround</w:t>
                            </w:r>
                          </w:p>
                          <w:p w14:paraId="6FA7D83B" w14:textId="77777777" w:rsidR="00D86397" w:rsidRDefault="00D86397" w:rsidP="00D86397">
                            <w:r>
                              <w:t>Doorgeven van informatie over de status van een besluit: geen.</w:t>
                            </w:r>
                          </w:p>
                          <w:p w14:paraId="151F557C" w14:textId="77777777" w:rsidR="00D86397" w:rsidRPr="00C352EA" w:rsidRDefault="00D86397" w:rsidP="00D86397">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_Ref_b9b76f479bbaf816d3dce0fce93fd98f_7 \n \h </w:instrText>
                            </w:r>
                            <w:r>
                              <w:fldChar w:fldCharType="separate"/>
                            </w:r>
                            <w:r>
                              <w:t>10.4.4.2.9</w:t>
                            </w:r>
                            <w:r>
                              <w:fldChar w:fldCharType="end"/>
                            </w:r>
                            <w:r>
                              <w:t xml:space="preserve"> en </w:t>
                            </w:r>
                            <w:r>
                              <w:fldChar w:fldCharType="begin"/>
                            </w:r>
                            <w:r>
                              <w:instrText xml:space="preserve"> REF _Ref_b9b76f479bbaf816d3dce0fce93fd98f_8 \n \h </w:instrText>
                            </w:r>
                            <w:r>
                              <w:fldChar w:fldCharType="separate"/>
                            </w:r>
                            <w:r>
                              <w:t>10.4.4.2.10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96353A" id="Tekstvak 953394672" o:spid="_x0000_s1038"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B8NtusMAIAAFsEAAAOAAAAAAAAAAAAAAAAAC4CAABk&#10;cnMvZTJvRG9jLnhtbFBLAQItABQABgAIAAAAIQCPuk0J3AAAAAUBAAAPAAAAAAAAAAAAAAAAAIoE&#10;AABkcnMvZG93bnJldi54bWxQSwUGAAAAAAQABADzAAAAkwUAAAAA&#10;" filled="f" strokeweight=".5pt">
                <v:textbox style="mso-fit-shape-to-text:t">
                  <w:txbxContent>
                    <w:p w14:paraId="65E87ADD" w14:textId="77777777" w:rsidR="00D86397" w:rsidRPr="009A08A2" w:rsidRDefault="00D86397" w:rsidP="00D86397">
                      <w:pPr>
                        <w:rPr>
                          <w:b/>
                          <w:bCs/>
                        </w:rPr>
                      </w:pPr>
                      <w:r w:rsidRPr="009A08A2">
                        <w:rPr>
                          <w:b/>
                          <w:bCs/>
                        </w:rPr>
                        <w:t>Toekomstige functionaliteit</w:t>
                      </w:r>
                    </w:p>
                    <w:p w14:paraId="22BE52F8" w14:textId="77777777" w:rsidR="00D86397" w:rsidRDefault="00D86397" w:rsidP="00D86397">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A81B008" w14:textId="77777777" w:rsidR="00D86397" w:rsidRDefault="00D86397" w:rsidP="00D86397">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5C4B2F18" w14:textId="77777777" w:rsidR="00D86397" w:rsidRDefault="00D86397" w:rsidP="00D86397"/>
                    <w:p w14:paraId="4B5AA63A" w14:textId="77777777" w:rsidR="00D86397" w:rsidRPr="00541BF1" w:rsidRDefault="00D86397" w:rsidP="00D86397">
                      <w:pPr>
                        <w:rPr>
                          <w:b/>
                          <w:bCs/>
                        </w:rPr>
                      </w:pPr>
                      <w:r w:rsidRPr="00541BF1">
                        <w:rPr>
                          <w:b/>
                          <w:bCs/>
                        </w:rPr>
                        <w:t>Workaround</w:t>
                      </w:r>
                    </w:p>
                    <w:p w14:paraId="6FA7D83B" w14:textId="77777777" w:rsidR="00D86397" w:rsidRDefault="00D86397" w:rsidP="00D86397">
                      <w:r>
                        <w:t>Doorgeven van informatie over de status van een besluit: geen.</w:t>
                      </w:r>
                    </w:p>
                    <w:p w14:paraId="151F557C" w14:textId="77777777" w:rsidR="00D86397" w:rsidRPr="00C352EA" w:rsidRDefault="00D86397" w:rsidP="00D86397">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_Ref_b9b76f479bbaf816d3dce0fce93fd98f_7 \n \h </w:instrText>
                      </w:r>
                      <w:r>
                        <w:fldChar w:fldCharType="separate"/>
                      </w:r>
                      <w:r>
                        <w:t>10.4.4.2.9</w:t>
                      </w:r>
                      <w:r>
                        <w:fldChar w:fldCharType="end"/>
                      </w:r>
                      <w:r>
                        <w:t xml:space="preserve"> en </w:t>
                      </w:r>
                      <w:r>
                        <w:fldChar w:fldCharType="begin"/>
                      </w:r>
                      <w:r>
                        <w:instrText xml:space="preserve"> REF _Ref_b9b76f479bbaf816d3dce0fce93fd98f_8 \n \h </w:instrText>
                      </w:r>
                      <w:r>
                        <w:fldChar w:fldCharType="separate"/>
                      </w:r>
                      <w:r>
                        <w:t>10.4.4.2.10</w:t>
                      </w:r>
                      <w:r>
                        <w:fldChar w:fldCharType="end"/>
                      </w:r>
                      <w:r>
                        <w:t>.</w:t>
                      </w:r>
                    </w:p>
                  </w:txbxContent>
                </v:textbox>
                <w10:anchorlock/>
              </v:shape>
            </w:pict>
          </mc:Fallback>
        </mc:AlternateContent>
      </w:r>
    </w:p>
    <w:p w14:paraId="278DF86B" w14:textId="77777777" w:rsidR="00D86397" w:rsidRDefault="00D86397" w:rsidP="00D86397">
      <w:pPr>
        <w:pStyle w:val="Kop6"/>
      </w:pPr>
      <w:r>
        <w:t>Inleiding</w:t>
      </w:r>
    </w:p>
    <w:p w14:paraId="0C7FE330" w14:textId="76D25385" w:rsidR="00D86397" w:rsidRDefault="00D86397" w:rsidP="00D86397">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367A0A">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fldChar w:fldCharType="begin"/>
      </w:r>
      <w:r>
        <w:instrText xml:space="preserve"> REF _Ref_76e241d7cd590060c330b4aad50d7390_4 \n \h </w:instrText>
      </w:r>
      <w:r>
        <w:fldChar w:fldCharType="separate"/>
      </w:r>
      <w:r w:rsidR="00367A0A">
        <w:t>10.4.3.3.3</w:t>
      </w:r>
      <w:r>
        <w:fldChar w:fldCharType="end"/>
      </w:r>
      <w:r>
        <w:t>).</w:t>
      </w:r>
      <w:r w:rsidRPr="001D7B0E">
        <w:t xml:space="preserve"> </w:t>
      </w:r>
      <w:r>
        <w:t>V</w:t>
      </w:r>
      <w:r w:rsidRPr="001D7B0E">
        <w:t xml:space="preserve">ervolgens </w:t>
      </w:r>
      <w:r>
        <w:t xml:space="preserve">is </w:t>
      </w:r>
      <w:r w:rsidRPr="00B756A4">
        <w:t xml:space="preserve">bij de kennisgeving </w:t>
      </w:r>
      <w:r w:rsidRPr="00E849C4">
        <w:t xml:space="preserve">met een </w:t>
      </w:r>
      <w:r>
        <w:lastRenderedPageBreak/>
        <w:t>P</w:t>
      </w:r>
      <w:r w:rsidRPr="00E849C4">
        <w:t xml:space="preserve">rocedureverloopmutatie </w:t>
      </w:r>
      <w:r w:rsidRPr="00B756A4">
        <w:t xml:space="preserve">aan deze module </w:t>
      </w:r>
      <w:r>
        <w:t xml:space="preserve">de Procedurestap Einde beroepstermijn toegevoegd (zie paragraaf </w:t>
      </w:r>
      <w:r>
        <w:fldChar w:fldCharType="begin"/>
      </w:r>
      <w:r>
        <w:instrText xml:space="preserve"> REF _Ref_e2a485aa787556d0995787a17a3d8291_1 \n \h </w:instrText>
      </w:r>
      <w:r>
        <w:fldChar w:fldCharType="separate"/>
      </w:r>
      <w:r w:rsidR="00367A0A">
        <w:t>10.4.3.4.2</w:t>
      </w:r>
      <w:r>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_Ref_b9b76f479bbaf816d3dce0fce93fd98f_2 \n \h </w:instrText>
      </w:r>
      <w:r>
        <w:fldChar w:fldCharType="separate"/>
      </w:r>
      <w:r w:rsidR="00367A0A">
        <w:t>10.4.4.2.2</w:t>
      </w:r>
      <w:r>
        <w:fldChar w:fldCharType="end"/>
      </w:r>
      <w:r>
        <w:t xml:space="preserve">), voorlopige voorziening (paragrafen </w:t>
      </w:r>
      <w:r>
        <w:fldChar w:fldCharType="begin"/>
      </w:r>
      <w:r>
        <w:instrText xml:space="preserve"> REF _Ref_b9b76f479bbaf816d3dce0fce93fd98f_3 \n \h </w:instrText>
      </w:r>
      <w:r>
        <w:fldChar w:fldCharType="separate"/>
      </w:r>
      <w:r w:rsidR="00367A0A">
        <w:t>10.4.4.2.3</w:t>
      </w:r>
      <w:r>
        <w:fldChar w:fldCharType="end"/>
      </w:r>
      <w:r>
        <w:t xml:space="preserve"> en </w:t>
      </w:r>
      <w:r>
        <w:fldChar w:fldCharType="begin"/>
      </w:r>
      <w:r>
        <w:instrText xml:space="preserve"> REF _Ref_b9b76f479bbaf816d3dce0fce93fd98f_4 \n \h </w:instrText>
      </w:r>
      <w:r>
        <w:fldChar w:fldCharType="separate"/>
      </w:r>
      <w:r w:rsidR="00367A0A">
        <w:t>10.4.4.2.4</w:t>
      </w:r>
      <w:r>
        <w:fldChar w:fldCharType="end"/>
      </w:r>
      <w:r>
        <w:t xml:space="preserve">), tussenuitspraak (paragraaf </w:t>
      </w:r>
      <w:r>
        <w:fldChar w:fldCharType="begin"/>
      </w:r>
      <w:r>
        <w:instrText xml:space="preserve"> REF _Ref_b9b76f479bbaf816d3dce0fce93fd98f_5 \n \h </w:instrText>
      </w:r>
      <w:r>
        <w:fldChar w:fldCharType="separate"/>
      </w:r>
      <w:r w:rsidR="00367A0A">
        <w:t>10.4.4.2.5</w:t>
      </w:r>
      <w:r>
        <w:fldChar w:fldCharType="end"/>
      </w:r>
      <w:r>
        <w:t xml:space="preserve">) en de mogelijke uitspraken in de hoofdzaak (paragrafen </w:t>
      </w:r>
      <w:r>
        <w:fldChar w:fldCharType="begin"/>
      </w:r>
      <w:r>
        <w:instrText xml:space="preserve"> REF _Ref_b9b76f479bbaf816d3dce0fce93fd98f_6 \n \h </w:instrText>
      </w:r>
      <w:r>
        <w:fldChar w:fldCharType="separate"/>
      </w:r>
      <w:r w:rsidR="00367A0A">
        <w:t>10.4.4.2.6</w:t>
      </w:r>
      <w:r>
        <w:fldChar w:fldCharType="end"/>
      </w:r>
      <w:r>
        <w:t xml:space="preserve"> t/m </w:t>
      </w:r>
      <w:r>
        <w:fldChar w:fldCharType="begin"/>
      </w:r>
      <w:r>
        <w:instrText xml:space="preserve"> REF _Ref_b9b76f479bbaf816d3dce0fce93fd98f_8 \n \h </w:instrText>
      </w:r>
      <w:r>
        <w:fldChar w:fldCharType="separate"/>
      </w:r>
      <w:r w:rsidR="00367A0A">
        <w:t>10.4.4.2.10</w:t>
      </w:r>
      <w:r>
        <w:fldChar w:fldCharType="end"/>
      </w:r>
      <w:r>
        <w:t>).</w:t>
      </w:r>
    </w:p>
    <w:p w14:paraId="213B5266" w14:textId="5593C691" w:rsidR="00D86397" w:rsidRDefault="00D86397" w:rsidP="00D86397">
      <w:r>
        <w:fldChar w:fldCharType="begin"/>
      </w:r>
      <w:r>
        <w:instrText xml:space="preserve"> REF _Ref_b9b76f479bbaf816d3dce0fce93fd98f_1 \n \h </w:instrText>
      </w:r>
      <w:r>
        <w:fldChar w:fldCharType="separate"/>
      </w:r>
      <w:r w:rsidR="00367A0A">
        <w:t>Figuur 70</w:t>
      </w:r>
      <w:r>
        <w:fldChar w:fldCharType="end"/>
      </w:r>
      <w:r w:rsidRPr="005A5970">
        <w:t xml:space="preserve"> </w:t>
      </w:r>
      <w:r>
        <w:t>is een globaal schema 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7BD4E21A" w14:textId="77777777" w:rsidR="00D86397" w:rsidRDefault="00D86397" w:rsidP="00D86397">
      <w:pPr>
        <w:pStyle w:val="Figuur"/>
      </w:pPr>
      <w:r>
        <w:rPr>
          <w:noProof/>
        </w:rPr>
        <w:drawing>
          <wp:inline distT="0" distB="0" distL="0" distR="0" wp14:anchorId="04C9A6C6" wp14:editId="470FB08D">
            <wp:extent cx="5643245" cy="1343821"/>
            <wp:effectExtent l="0" t="0" r="0" b="889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7FB650D1" w14:textId="20BF432C" w:rsidR="00DB6623" w:rsidRPr="009F6A68" w:rsidRDefault="00D86397" w:rsidP="00D86397">
      <w:pPr>
        <w:pStyle w:val="Figuurbijschrift"/>
      </w:pPr>
      <w:bookmarkStart w:id="532" w:name="_Ref_b9b76f479bbaf816d3dce0fce93fd98f_1"/>
      <w:r w:rsidRPr="009C4F65">
        <w:t xml:space="preserve">Globaal overzicht van de </w:t>
      </w:r>
      <w:r>
        <w:t>mogelijke stappen in de beroepsprocedure</w:t>
      </w:r>
      <w:bookmarkStart w:id="533" w:name="_Ref_b9b76f479bbaf816d3dce0fce93fd98f_2"/>
      <w:bookmarkEnd w:id="532"/>
    </w:p>
    <w:p w14:paraId="73270D91" w14:textId="104771B7" w:rsidR="00D86397" w:rsidRDefault="00D86397" w:rsidP="00D86397">
      <w:pPr>
        <w:pStyle w:val="Kop6"/>
      </w:pPr>
      <w:r>
        <w:t>B</w:t>
      </w:r>
      <w:r w:rsidRPr="00CC4CF2">
        <w:t>eroepstermijn</w:t>
      </w:r>
      <w:bookmarkEnd w:id="533"/>
    </w:p>
    <w:p w14:paraId="3C40669E" w14:textId="77777777" w:rsidR="00D86397" w:rsidRDefault="00D86397" w:rsidP="00D86397">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op overheid.nl en in DSO-LV zien dat het besluit c.q. de onderdelen van de geconsolideerde regeling van het omgevingsplan die door het besluit zijn toegevoegd of gewijzigd, onherroepelijk zijn.</w:t>
      </w:r>
    </w:p>
    <w:p w14:paraId="0DAD8774" w14:textId="77777777" w:rsidR="00D86397" w:rsidRDefault="00D86397" w:rsidP="00D86397"/>
    <w:p w14:paraId="55322EA1" w14:textId="77777777" w:rsidR="00D86397" w:rsidRPr="00A25601" w:rsidRDefault="00D86397" w:rsidP="00D86397">
      <w:r>
        <w:t>Als er beroep tegen het besluit is ingesteld moet de gemeente direct na ontvangst van het (eerste) bericht dat beroep is ingesteld met een directe Procedureverloopmutatie de volgende gegevens aan het Procedureverloop toevoegen:</w:t>
      </w:r>
    </w:p>
    <w:p w14:paraId="0133A6E4" w14:textId="77777777" w:rsidR="00D86397" w:rsidRDefault="00D86397" w:rsidP="00D86397">
      <w:pPr>
        <w:pStyle w:val="Opsommingtekens1"/>
      </w:pPr>
      <w:r>
        <w:t>Procedurestap</w:t>
      </w:r>
    </w:p>
    <w:p w14:paraId="3596287C" w14:textId="77777777" w:rsidR="00D86397" w:rsidRDefault="00D86397" w:rsidP="00D86397">
      <w:pPr>
        <w:pStyle w:val="Opsommingtekens2"/>
      </w:pPr>
      <w:r w:rsidRPr="00AF097F">
        <w:rPr>
          <w:i/>
          <w:iCs/>
        </w:rPr>
        <w:t>soortStap</w:t>
      </w:r>
      <w:r>
        <w:t>: kies uit de STOP-waardelijst Procedurestap_definitief de waarde ‘</w:t>
      </w:r>
      <w:r w:rsidRPr="00541BF1">
        <w:t>Start beroepsprocedure</w:t>
      </w:r>
      <w:r>
        <w:t>’</w:t>
      </w:r>
    </w:p>
    <w:p w14:paraId="5C9BE49A" w14:textId="77777777" w:rsidR="00D86397" w:rsidRDefault="00D86397" w:rsidP="00D86397">
      <w:pPr>
        <w:pStyle w:val="Opsommingtekens2"/>
      </w:pPr>
      <w:r w:rsidRPr="00AF097F">
        <w:rPr>
          <w:i/>
          <w:iCs/>
        </w:rPr>
        <w:t>voltooidOp</w:t>
      </w:r>
      <w:r>
        <w:t>: vul de datum in waarop de beroepstermijn is geëindigd. Dit is de eerste dag waarop géén beroep tegen het besluit kan worden ingesteld</w:t>
      </w:r>
    </w:p>
    <w:p w14:paraId="639DDF28" w14:textId="77777777" w:rsidR="00D86397" w:rsidRDefault="00D86397" w:rsidP="00D86397">
      <w:pPr>
        <w:pStyle w:val="Opsommingtekens2"/>
      </w:pPr>
      <w:r>
        <w:rPr>
          <w:i/>
          <w:iCs/>
        </w:rPr>
        <w:t>meerInformatie</w:t>
      </w:r>
      <w:r w:rsidRPr="005A3FCE">
        <w:t>:</w:t>
      </w:r>
      <w:r>
        <w:t xml:space="preserve"> gebruik dit gegeven niet</w:t>
      </w:r>
    </w:p>
    <w:p w14:paraId="3A86DAFF" w14:textId="77777777" w:rsidR="00D86397" w:rsidRDefault="00D86397" w:rsidP="00D86397">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628C3DD4" w14:textId="77777777" w:rsidR="00D86397" w:rsidRDefault="00D86397" w:rsidP="00D86397">
      <w:r>
        <w:t xml:space="preserve">Het is van belang dat deze Procedurestap wordt doorgegeven. Daardoor wordt op overheid.nl en in DSO-LV een melding geplaatst dat het besluit en de onderdelen van de geconsolideerde </w:t>
      </w:r>
      <w:r>
        <w:lastRenderedPageBreak/>
        <w:t>regeling van het omgevingsplan die door het besluit zijn toegevoegd of gewijzigd, (nog) niet onherroepelijk zijn. Als deze Procedurestap niet wordt doorgegeven, dan krijgt een raadpleger ten onrechte te zien dat het besluit c.q. de onderdelen van het omgevingsplan die door het besluit zijn toegevoegd of gewijzigd onherroepelijk zijn.</w:t>
      </w:r>
    </w:p>
    <w:p w14:paraId="392CDC03" w14:textId="77777777" w:rsidR="00D86397" w:rsidRDefault="00D86397" w:rsidP="00D86397"/>
    <w:p w14:paraId="09012B72" w14:textId="77777777" w:rsidR="00D86397" w:rsidRDefault="00D86397" w:rsidP="00D86397">
      <w:r>
        <w:t>Voor het vervolg van de beroepstermijn maakt de gemeente een keuze tussen twee werkwijzen:</w:t>
      </w:r>
    </w:p>
    <w:p w14:paraId="0CEC6B6A" w14:textId="77777777" w:rsidR="00D86397" w:rsidRDefault="00D86397" w:rsidP="003D53B3">
      <w:pPr>
        <w:pStyle w:val="Opsommingnummers1"/>
        <w:numPr>
          <w:ilvl w:val="0"/>
          <w:numId w:val="98"/>
        </w:numPr>
      </w:pPr>
      <w:r>
        <w:t>na afloop van de beroepstermijn bekijken of er beroepen tegen het besluit resteren (het ingestelde beroep kan immers ingetrokken zijn of niet-ontvankelijk verklaard):</w:t>
      </w:r>
    </w:p>
    <w:p w14:paraId="64E1816B" w14:textId="77777777" w:rsidR="00D86397" w:rsidRDefault="00D86397" w:rsidP="00D86397">
      <w:pPr>
        <w:pStyle w:val="Opsommingnummers2"/>
      </w:pPr>
      <w:r>
        <w:t>zo ja: de gemeente</w:t>
      </w:r>
      <w:r w:rsidRPr="002D3211">
        <w:t xml:space="preserve"> </w:t>
      </w:r>
      <w:r>
        <w:t>hoeft niets te doen, het Procedureverloop klopt nog steeds;</w:t>
      </w:r>
    </w:p>
    <w:p w14:paraId="3A2EE3C0" w14:textId="77777777" w:rsidR="00D86397" w:rsidRDefault="00D86397" w:rsidP="00D86397">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33E41C96" w14:textId="77777777" w:rsidR="00D86397" w:rsidRDefault="00D86397" w:rsidP="00D86397">
      <w:pPr>
        <w:pStyle w:val="Opsommingtekens3"/>
      </w:pPr>
      <w:r>
        <w:t>Procedurestap</w:t>
      </w:r>
    </w:p>
    <w:p w14:paraId="5129662E" w14:textId="77777777" w:rsidR="00D86397" w:rsidRPr="00312D62" w:rsidRDefault="00D86397" w:rsidP="00D86397">
      <w:pPr>
        <w:pStyle w:val="Opsommingtekens4"/>
      </w:pPr>
      <w:r w:rsidRPr="00AB7DB3">
        <w:rPr>
          <w:i/>
          <w:iCs/>
        </w:rPr>
        <w:t>soortStap</w:t>
      </w:r>
      <w:r w:rsidRPr="00312D62">
        <w:t>: kies uit de STOP-waardelijst Procedurestap_definitief de waarde ‘Einde beroepsprocedures’</w:t>
      </w:r>
    </w:p>
    <w:p w14:paraId="3C41DBB0" w14:textId="77777777" w:rsidR="00D86397" w:rsidRDefault="00D86397" w:rsidP="00D86397">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595B4C5" w14:textId="77777777" w:rsidR="00D86397" w:rsidRDefault="00D86397" w:rsidP="00D86397">
      <w:pPr>
        <w:pStyle w:val="Opsommingtekens4"/>
      </w:pPr>
      <w:r>
        <w:rPr>
          <w:i/>
          <w:iCs/>
        </w:rPr>
        <w:t>meerInformatie</w:t>
      </w:r>
      <w:r w:rsidRPr="00541BF1">
        <w:t>:</w:t>
      </w:r>
      <w:r>
        <w:t xml:space="preserve"> gebruik dit gegeven niet</w:t>
      </w:r>
    </w:p>
    <w:p w14:paraId="1B44CE7F" w14:textId="77777777" w:rsidR="00D86397" w:rsidRDefault="00D86397" w:rsidP="00D86397">
      <w:pPr>
        <w:pStyle w:val="Opsommingtekens3"/>
      </w:pPr>
      <w:r w:rsidRPr="004E5084">
        <w:rPr>
          <w:i/>
          <w:iCs/>
        </w:rPr>
        <w:t>bekendOp</w:t>
      </w:r>
      <w:r>
        <w:t>:</w:t>
      </w:r>
      <w:r w:rsidRPr="00CC5184">
        <w:t xml:space="preserve"> </w:t>
      </w:r>
      <w:r>
        <w:t>vul de datum in waarop de Procedureverloopmutatie wordt aangeleverd</w:t>
      </w:r>
    </w:p>
    <w:p w14:paraId="39B2AB50" w14:textId="77777777" w:rsidR="00D86397" w:rsidRDefault="00D86397" w:rsidP="00D86397">
      <w:pPr>
        <w:pStyle w:val="Opsommingnummers1"/>
      </w:pPr>
      <w:r w:rsidRPr="00312D62">
        <w:t>tijdens</w:t>
      </w:r>
      <w:r>
        <w:t xml:space="preserve"> de beroepstermijn de module Procedureverloop steeds actueel houden:</w:t>
      </w:r>
    </w:p>
    <w:p w14:paraId="3005AFAB" w14:textId="5F6A9F4C" w:rsidR="00DB6623" w:rsidRDefault="00D86397" w:rsidP="00D86397">
      <w:pPr>
        <w:pStyle w:val="Opsommingnummers2"/>
      </w:pPr>
      <w:r>
        <w:t>er worden na het eerste beroep nog meer beroepen ingesteld: de gemeente hoeft niets te doen, het Procedureverloop is actueel.</w:t>
      </w:r>
    </w:p>
    <w:p w14:paraId="6E04AAA3" w14:textId="6530F641" w:rsidR="00D86397" w:rsidRDefault="00D86397" w:rsidP="00D86397">
      <w:pPr>
        <w:pStyle w:val="Opsommingnummers2"/>
      </w:pPr>
      <w:r>
        <w:t>tijdens de beroepstermijn worden alle dan bekende beroepen ingetrokken of niet-ontvankelijk verklaard: muteer het Procedureverloop op de wijze die bij 1a is beschreven</w:t>
      </w:r>
    </w:p>
    <w:p w14:paraId="44133137" w14:textId="77777777" w:rsidR="00D86397" w:rsidRDefault="00D86397" w:rsidP="00D86397">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2F53EA84" w14:textId="77777777" w:rsidR="00D86397" w:rsidRDefault="00D86397" w:rsidP="00D86397">
      <w:pPr>
        <w:pStyle w:val="Opsommingtekens3"/>
      </w:pPr>
      <w:r>
        <w:t>Procedurestap</w:t>
      </w:r>
    </w:p>
    <w:p w14:paraId="41589422" w14:textId="77777777" w:rsidR="00D86397" w:rsidRDefault="00D86397" w:rsidP="00D86397">
      <w:pPr>
        <w:pStyle w:val="Opsommingtekens4"/>
      </w:pPr>
      <w:r w:rsidRPr="00AF097F">
        <w:rPr>
          <w:i/>
          <w:iCs/>
        </w:rPr>
        <w:t>soortStap</w:t>
      </w:r>
      <w:r>
        <w:t>: kies uit de STOP-waardelijst Procedurestap_definitief de waarde ‘</w:t>
      </w:r>
      <w:r w:rsidRPr="005A3FCE">
        <w:t>Start beroepsprocedure</w:t>
      </w:r>
      <w:r>
        <w:t>’</w:t>
      </w:r>
    </w:p>
    <w:p w14:paraId="7E37AF72" w14:textId="77777777" w:rsidR="00D86397" w:rsidRDefault="00D86397" w:rsidP="00D86397">
      <w:pPr>
        <w:pStyle w:val="Opsommingtekens4"/>
      </w:pPr>
      <w:r w:rsidRPr="00AF097F">
        <w:rPr>
          <w:i/>
          <w:iCs/>
        </w:rPr>
        <w:t>voltooidOp</w:t>
      </w:r>
      <w:r>
        <w:t>: vul de datum in waarop de beroepstermijn is geëindigd. Dit is de eerste dag waarop géén beroep tegen het besluit kan worden ingesteld</w:t>
      </w:r>
    </w:p>
    <w:p w14:paraId="3952931D" w14:textId="77777777" w:rsidR="00D86397" w:rsidRDefault="00D86397" w:rsidP="00D86397">
      <w:pPr>
        <w:pStyle w:val="Opsommingtekens4"/>
      </w:pPr>
      <w:r>
        <w:rPr>
          <w:i/>
          <w:iCs/>
        </w:rPr>
        <w:t>meerInformatie</w:t>
      </w:r>
      <w:r w:rsidRPr="005A3FCE">
        <w:t>:</w:t>
      </w:r>
      <w:r>
        <w:t xml:space="preserve"> gebruik dit gegeven niet</w:t>
      </w:r>
    </w:p>
    <w:p w14:paraId="2FE28C30" w14:textId="77777777" w:rsidR="00D86397" w:rsidRDefault="00D86397" w:rsidP="00D86397">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2128E04F" w14:textId="77777777" w:rsidR="00D86397" w:rsidRDefault="00D86397" w:rsidP="00D86397"/>
    <w:p w14:paraId="4AF7F4CD" w14:textId="186E1B20" w:rsidR="00DB6623" w:rsidRDefault="00D86397" w:rsidP="00D86397">
      <w:r>
        <w:t>NB1: Er wordt niet doorgegeven hoeveel beroepschriften er zijn en ook niet over welke onderdelen van het besluit de beroepschriften gaan.</w:t>
      </w:r>
    </w:p>
    <w:p w14:paraId="731616C9" w14:textId="25774C0B" w:rsidR="00D86397" w:rsidRDefault="00D86397" w:rsidP="00D86397">
      <w:r>
        <w:t>NB2: Er wordt geen kennisgeving gedaan van het feit dat beroep is ingesteld (en ook niet van het feit dat geen beroep is ingesteld).</w:t>
      </w:r>
    </w:p>
    <w:p w14:paraId="31751521" w14:textId="77777777" w:rsidR="00D86397" w:rsidRPr="00CC4CF2" w:rsidRDefault="00D86397" w:rsidP="00D86397">
      <w:pPr>
        <w:pStyle w:val="Kop6"/>
      </w:pPr>
      <w:bookmarkStart w:id="534" w:name="_Ref_b9b76f479bbaf816d3dce0fce93fd98f_3"/>
      <w:r w:rsidRPr="00CC4CF2">
        <w:t>Verzoek voorlopige voorziening</w:t>
      </w:r>
      <w:bookmarkEnd w:id="534"/>
    </w:p>
    <w:p w14:paraId="73B8736B" w14:textId="77777777" w:rsidR="00D86397" w:rsidRPr="00541BF1" w:rsidRDefault="00D86397" w:rsidP="00D86397">
      <w:pPr>
        <w:rPr>
          <w:u w:val="single"/>
        </w:rPr>
      </w:pPr>
      <w:r w:rsidRPr="00541BF1">
        <w:rPr>
          <w:u w:val="single"/>
        </w:rPr>
        <w:t>Indienen verzoek voorlopige voorziening</w:t>
      </w:r>
    </w:p>
    <w:p w14:paraId="21B8AEE4" w14:textId="53135F69" w:rsidR="00DB6623" w:rsidRDefault="00D86397" w:rsidP="00D86397">
      <w:r>
        <w:lastRenderedPageBreak/>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 Het Procedureverloop is actueel.</w:t>
      </w:r>
    </w:p>
    <w:p w14:paraId="185AE9DC" w14:textId="451A31FA" w:rsidR="00D86397" w:rsidRDefault="00D86397" w:rsidP="00D86397"/>
    <w:p w14:paraId="72CA4D53" w14:textId="77777777" w:rsidR="00D86397" w:rsidRPr="00541BF1" w:rsidRDefault="00D86397" w:rsidP="00D86397">
      <w:pPr>
        <w:rPr>
          <w:u w:val="single"/>
        </w:rPr>
      </w:pPr>
      <w:r w:rsidRPr="00541BF1">
        <w:rPr>
          <w:u w:val="single"/>
        </w:rPr>
        <w:t>Uitspraak zonder gevolgen voor status</w:t>
      </w:r>
    </w:p>
    <w:p w14:paraId="56055007" w14:textId="77777777" w:rsidR="00D86397" w:rsidRDefault="00D86397" w:rsidP="00D86397">
      <w:r>
        <w:t>Als de uitspraak van de voorzieningenrechter op het verzoek om voorlopige voorziening inhoudt:</w:t>
      </w:r>
    </w:p>
    <w:p w14:paraId="24DC0585" w14:textId="77777777" w:rsidR="00D86397" w:rsidRDefault="00D86397" w:rsidP="00D86397">
      <w:pPr>
        <w:pStyle w:val="Opsommingtekens1"/>
      </w:pPr>
      <w:r>
        <w:t>onbevoegdverklaring van de voorzieningenrechter,</w:t>
      </w:r>
    </w:p>
    <w:p w14:paraId="27CC8527" w14:textId="77777777" w:rsidR="00D86397" w:rsidRDefault="00D86397" w:rsidP="00D86397">
      <w:pPr>
        <w:pStyle w:val="Opsommingtekens1"/>
      </w:pPr>
      <w:r>
        <w:t>niet-ontvankelijkverklaring van het verzoek,</w:t>
      </w:r>
    </w:p>
    <w:p w14:paraId="6C1CE7BB" w14:textId="77777777" w:rsidR="00D86397" w:rsidRDefault="00D86397" w:rsidP="00D86397">
      <w:pPr>
        <w:pStyle w:val="Opsommingtekens1"/>
      </w:pPr>
      <w:r>
        <w:t>afwijzing van het verzoek</w:t>
      </w:r>
    </w:p>
    <w:p w14:paraId="2BF2E479" w14:textId="77777777" w:rsidR="00D86397" w:rsidRDefault="00D86397" w:rsidP="00D86397">
      <w:r>
        <w:t>heeft die uitspraak geen gevolgen voor de geldigheid of status van het besluit c.q. de onderdelen van het omgevingsplan die door het besluit zijn toegevoegd of gewijzigd. De gemeente hoeft ook nu niets te doen. Het Procedureverloop is actueel.</w:t>
      </w:r>
    </w:p>
    <w:p w14:paraId="2033D365" w14:textId="77777777" w:rsidR="00D86397" w:rsidRDefault="00D86397" w:rsidP="00D86397"/>
    <w:p w14:paraId="7F419092" w14:textId="77777777" w:rsidR="00D86397" w:rsidRPr="00541BF1" w:rsidRDefault="00D86397" w:rsidP="00D86397">
      <w:pPr>
        <w:rPr>
          <w:u w:val="single"/>
        </w:rPr>
      </w:pPr>
      <w:r w:rsidRPr="00541BF1">
        <w:rPr>
          <w:u w:val="single"/>
        </w:rPr>
        <w:t>Uitspraak met gevolgen voor status</w:t>
      </w:r>
    </w:p>
    <w:p w14:paraId="11542ACD" w14:textId="77777777" w:rsidR="00D86397" w:rsidRPr="00A25601" w:rsidRDefault="00D86397" w:rsidP="00D86397">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64FAB464" w14:textId="77777777" w:rsidR="00D86397" w:rsidRDefault="00D86397" w:rsidP="00D86397">
      <w:pPr>
        <w:pStyle w:val="Opsommingtekens1"/>
      </w:pPr>
      <w:r>
        <w:t>Procedurestap</w:t>
      </w:r>
    </w:p>
    <w:p w14:paraId="00E749D5" w14:textId="77777777" w:rsidR="00D86397" w:rsidRDefault="00D86397" w:rsidP="00D86397">
      <w:pPr>
        <w:pStyle w:val="Opsommingtekens2"/>
      </w:pPr>
      <w:r w:rsidRPr="00AF097F">
        <w:rPr>
          <w:i/>
          <w:iCs/>
        </w:rPr>
        <w:t>soortStap</w:t>
      </w:r>
      <w:r>
        <w:t>: kies uit de STOP-waardelijst Procedurestap_definitief de waarde ‘Schorsing’</w:t>
      </w:r>
    </w:p>
    <w:p w14:paraId="44081A44" w14:textId="77777777" w:rsidR="00D86397" w:rsidRDefault="00D86397" w:rsidP="00D86397">
      <w:pPr>
        <w:pStyle w:val="Opsommingtekens2"/>
      </w:pPr>
      <w:r w:rsidRPr="00AF097F">
        <w:rPr>
          <w:i/>
          <w:iCs/>
        </w:rPr>
        <w:t>voltooidOp</w:t>
      </w:r>
      <w:r>
        <w:t>: vul de datum in van de uitspraak waarmee de voorzieningenrechter het besluit (geheel of gedeeltelijk) heeft geschorst</w:t>
      </w:r>
    </w:p>
    <w:p w14:paraId="05E46ACA" w14:textId="77777777" w:rsidR="00D86397" w:rsidRDefault="00D86397" w:rsidP="00D86397">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26E17C49" w14:textId="77777777" w:rsidR="00D86397" w:rsidRDefault="00D86397" w:rsidP="00D86397">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3369B923" w14:textId="77777777" w:rsidR="00D86397" w:rsidRDefault="00D86397" w:rsidP="00D86397">
      <w:r>
        <w:t>Het is van belang dat deze Procedurestap wordt doorgegeven. Daardoor wordt op overheid.nl en in DSO-LV een waarschuwing geplaatst dat het besluit en de onderdelen van de geconsolideerde regeling van het omgevingsplan die door het besluit zijn toegevoegd of gewijzigd, geschorst en dus niet in werking zijn. Als deze Procedurestap niet wordt doorgegeven, dan krijgt een raadpleger ten onrechte niet te zien dat het besluit c.q. de onderdelen van het omgevingsplan die door het besluit zijn toegevoegd of gewijzigd geschorst zijn.</w:t>
      </w:r>
    </w:p>
    <w:p w14:paraId="79F04B87" w14:textId="77777777" w:rsidR="00D86397" w:rsidRDefault="00D86397" w:rsidP="00D86397">
      <w:r>
        <w:t>Het geheel of gedeeltelijk schorsen van het besluit heeft een voorlopig karakter. Daarom wordt op overheid.nl en in DSO-LV wel een waarschuwing bij de geschorste onderdelen geplaatst, maar worden de geschorste onderdelen niet uit het besluit of de geconsolideerde regeling verwijderd.</w:t>
      </w:r>
    </w:p>
    <w:p w14:paraId="128E75C1" w14:textId="1EB9FE29" w:rsidR="00D86397" w:rsidRDefault="00D86397" w:rsidP="00D86397">
      <w:r>
        <w:t xml:space="preserve">Bij de tussenuitspraak (zie paragraaf </w:t>
      </w:r>
      <w:r>
        <w:fldChar w:fldCharType="begin"/>
      </w:r>
      <w:r>
        <w:instrText xml:space="preserve"> REF _Ref_b9b76f479bbaf816d3dce0fce93fd98f_5 \n \h </w:instrText>
      </w:r>
      <w:r>
        <w:fldChar w:fldCharType="separate"/>
      </w:r>
      <w:r w:rsidR="00367A0A">
        <w:t>10.4.4.2.5</w:t>
      </w:r>
      <w:r>
        <w:fldChar w:fldCharType="end"/>
      </w:r>
      <w:r>
        <w:t>) kan de bestuursrechter een voorlopige voorziening treffen. In dat geval moet de gemeente het Procedureverloop muteren op de hier beschreven wijze.</w:t>
      </w:r>
    </w:p>
    <w:p w14:paraId="7E481C64" w14:textId="77777777" w:rsidR="00D86397" w:rsidRDefault="00D86397" w:rsidP="00D86397"/>
    <w:p w14:paraId="2F7619C5" w14:textId="13C61BAE" w:rsidR="00D86397" w:rsidRDefault="00D86397" w:rsidP="00D86397">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_Ref_b9b76f479bbaf816d3dce0fce93fd98f_6 \n \h </w:instrText>
      </w:r>
      <w:r>
        <w:fldChar w:fldCharType="separate"/>
      </w:r>
      <w:r w:rsidR="00367A0A">
        <w:t>10.4.4.2.6</w:t>
      </w:r>
      <w:r>
        <w:fldChar w:fldCharType="end"/>
      </w:r>
      <w:r>
        <w:t xml:space="preserve"> t/m </w:t>
      </w:r>
      <w:r>
        <w:fldChar w:fldCharType="begin"/>
      </w:r>
      <w:r>
        <w:instrText xml:space="preserve"> REF _Ref_b9b76f479bbaf816d3dce0fce93fd98f_8 \n \h </w:instrText>
      </w:r>
      <w:r>
        <w:fldChar w:fldCharType="separate"/>
      </w:r>
      <w:r w:rsidR="00367A0A">
        <w:t>10.4.4.2.10</w:t>
      </w:r>
      <w:r>
        <w:fldChar w:fldCharType="end"/>
      </w:r>
      <w:r>
        <w:t>.</w:t>
      </w:r>
    </w:p>
    <w:p w14:paraId="60C774B4" w14:textId="77777777" w:rsidR="00D86397" w:rsidRDefault="00D86397" w:rsidP="00D86397"/>
    <w:p w14:paraId="5ED50AEF" w14:textId="77777777" w:rsidR="00D86397" w:rsidRDefault="00D86397" w:rsidP="00D86397">
      <w:r>
        <w:t>NB1: Er wordt niet doorgegeven hoeveel verzoeken om voorlopige voorziening tot schorsing hebben geleid en ook niet welke onderdelen van het besluit geschorst zijn.</w:t>
      </w:r>
    </w:p>
    <w:p w14:paraId="4A576A80" w14:textId="29400F3F" w:rsidR="00DB6623" w:rsidRDefault="00D86397" w:rsidP="00D86397">
      <w:r>
        <w:t>NB2: Er wordt geen kennisgeving gedaan van het feit dat het besluit is geschorst.</w:t>
      </w:r>
      <w:bookmarkStart w:id="536" w:name="_Ref_b9b76f479bbaf816d3dce0fce93fd98f_4"/>
    </w:p>
    <w:p w14:paraId="6BED0271" w14:textId="169D882B" w:rsidR="00D86397" w:rsidRPr="00CC4CF2" w:rsidRDefault="00D86397" w:rsidP="00D86397">
      <w:pPr>
        <w:pStyle w:val="Kop6"/>
      </w:pPr>
      <w:r w:rsidRPr="00CC4CF2">
        <w:t>Vervallen en opheffen voorlopige voorziening</w:t>
      </w:r>
      <w:bookmarkEnd w:id="536"/>
    </w:p>
    <w:p w14:paraId="7E838D14" w14:textId="77777777" w:rsidR="00D86397" w:rsidRDefault="00D86397" w:rsidP="00D86397">
      <w:r>
        <w:t>Een voorlopige voorziening heeft geen permanent karakter, maar kan vervallen of worden opgeheven:</w:t>
      </w:r>
    </w:p>
    <w:p w14:paraId="17C824FD" w14:textId="77777777" w:rsidR="00D86397" w:rsidRDefault="00D86397" w:rsidP="00943E65">
      <w:pPr>
        <w:pStyle w:val="Opsommingnummers1"/>
        <w:numPr>
          <w:ilvl w:val="0"/>
          <w:numId w:val="97"/>
        </w:numPr>
      </w:pPr>
      <w:r>
        <w:t>Een voorlopige voorziening vervalt:</w:t>
      </w:r>
    </w:p>
    <w:p w14:paraId="743FC6F6" w14:textId="77777777" w:rsidR="00D86397" w:rsidRDefault="00D86397" w:rsidP="00D86397">
      <w:pPr>
        <w:pStyle w:val="Opsommingnummers2"/>
      </w:pPr>
      <w:r>
        <w:t>zodra de bestuursrechter uitspraak heeft gedaan in de hoofdzaak;</w:t>
      </w:r>
    </w:p>
    <w:p w14:paraId="4DC0CF64" w14:textId="77777777" w:rsidR="00D86397" w:rsidRDefault="00D86397" w:rsidP="00D86397">
      <w:pPr>
        <w:pStyle w:val="Opsommingnummers2"/>
      </w:pPr>
      <w:r>
        <w:t>als de voorzieningenrechter dat in de uitspraak heeft bepaald;</w:t>
      </w:r>
    </w:p>
    <w:p w14:paraId="78E10B43" w14:textId="77777777" w:rsidR="00D86397" w:rsidRDefault="00D86397" w:rsidP="00D86397">
      <w:pPr>
        <w:pStyle w:val="Opsommingnummers2"/>
      </w:pPr>
      <w:r>
        <w:t>zodra het beroep is ingetrokken.</w:t>
      </w:r>
    </w:p>
    <w:p w14:paraId="6C7A04AB" w14:textId="77777777" w:rsidR="00D86397" w:rsidRDefault="00D86397" w:rsidP="00D86397">
      <w:pPr>
        <w:pStyle w:val="Opsommingnummers1"/>
      </w:pPr>
      <w:r>
        <w:t>De voorzieningenrechter kan, op verzoek of ambtshalve, een voorlopige voorziening opheffen.</w:t>
      </w:r>
    </w:p>
    <w:p w14:paraId="201213BA" w14:textId="77777777" w:rsidR="00D86397" w:rsidRDefault="00D86397" w:rsidP="00D86397"/>
    <w:p w14:paraId="08B93700" w14:textId="66595F01" w:rsidR="00DB6623" w:rsidRDefault="00D86397" w:rsidP="00D86397">
      <w:r>
        <w:t xml:space="preserve">In de situatie 1a moet de gemeente het Procedureverloop muteren op een van de wijzen die zijn beschreven in de paragrafen </w:t>
      </w:r>
      <w:r>
        <w:fldChar w:fldCharType="begin"/>
      </w:r>
      <w:r>
        <w:instrText xml:space="preserve"> REF _Ref_b9b76f479bbaf816d3dce0fce93fd98f_6 \n \h </w:instrText>
      </w:r>
      <w:r>
        <w:fldChar w:fldCharType="separate"/>
      </w:r>
      <w:r w:rsidR="00367A0A">
        <w:t>10.4.4.2.6</w:t>
      </w:r>
      <w:r>
        <w:fldChar w:fldCharType="end"/>
      </w:r>
      <w:r>
        <w:t xml:space="preserve"> t/m </w:t>
      </w:r>
      <w:r>
        <w:fldChar w:fldCharType="begin"/>
      </w:r>
      <w:r>
        <w:instrText xml:space="preserve"> REF _Ref_b9b76f479bbaf816d3dce0fce93fd98f_8 \n \h </w:instrText>
      </w:r>
      <w:r>
        <w:fldChar w:fldCharType="separate"/>
      </w:r>
      <w:r w:rsidR="00367A0A">
        <w:t>10.4.4.2.10</w:t>
      </w:r>
      <w:r>
        <w:fldChar w:fldCharType="end"/>
      </w:r>
      <w:r>
        <w:t>.</w:t>
      </w:r>
    </w:p>
    <w:p w14:paraId="33C459CA" w14:textId="447FA2C9" w:rsidR="00D86397" w:rsidRPr="00A25601" w:rsidRDefault="00D86397" w:rsidP="00D86397">
      <w:r>
        <w:t>In de situaties 1b, 1c en 2 moet de gemeente met een directe Procedureverloopmutatie de volgende gegevens aan het Procedureverloop toevoegen:</w:t>
      </w:r>
    </w:p>
    <w:p w14:paraId="0EB561A5" w14:textId="77777777" w:rsidR="00D86397" w:rsidRDefault="00D86397" w:rsidP="00D86397">
      <w:pPr>
        <w:pStyle w:val="Opsommingtekens1"/>
      </w:pPr>
      <w:r>
        <w:t>Procedurestap</w:t>
      </w:r>
    </w:p>
    <w:p w14:paraId="5F6FA073" w14:textId="77777777" w:rsidR="00D86397" w:rsidRDefault="00D86397" w:rsidP="00D86397">
      <w:pPr>
        <w:pStyle w:val="Opsommingtekens2"/>
      </w:pPr>
      <w:r w:rsidRPr="00AF097F">
        <w:rPr>
          <w:i/>
          <w:iCs/>
        </w:rPr>
        <w:t>soortStap</w:t>
      </w:r>
      <w:r>
        <w:t>: kies uit de STOP-waardelijst Procedurestap_definitief de waarde ‘Opheffing schorsing’</w:t>
      </w:r>
    </w:p>
    <w:p w14:paraId="586B4DBE" w14:textId="77777777" w:rsidR="00D86397" w:rsidRDefault="00D86397" w:rsidP="00D86397">
      <w:pPr>
        <w:pStyle w:val="Opsommingtekens2"/>
      </w:pPr>
      <w:r w:rsidRPr="00AF097F">
        <w:rPr>
          <w:i/>
          <w:iCs/>
        </w:rPr>
        <w:t>voltooidOp</w:t>
      </w:r>
      <w:r>
        <w:t>: vul de datum in waarop de voorlopige voorziening is vervallen of opgeheven</w:t>
      </w:r>
    </w:p>
    <w:p w14:paraId="2792566E" w14:textId="77777777" w:rsidR="00D86397" w:rsidRDefault="00D86397" w:rsidP="00D86397">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340A7CB9" w14:textId="77777777" w:rsidR="00D86397" w:rsidRDefault="00D86397" w:rsidP="00D86397">
      <w:pPr>
        <w:pStyle w:val="Opsommingtekens1"/>
      </w:pPr>
      <w:r w:rsidRPr="004E5084">
        <w:rPr>
          <w:i/>
          <w:iCs/>
        </w:rPr>
        <w:t>bekendOp</w:t>
      </w:r>
      <w:r>
        <w:t>:</w:t>
      </w:r>
      <w:r w:rsidRPr="00CC5184">
        <w:t xml:space="preserve"> </w:t>
      </w:r>
      <w:r>
        <w:t>vul de datum in waarop de voorlopige voorziening is vervallen of opgeheven</w:t>
      </w:r>
    </w:p>
    <w:p w14:paraId="115F98FB" w14:textId="77777777" w:rsidR="00D86397" w:rsidRDefault="00D86397" w:rsidP="00D86397">
      <w:r>
        <w:t>Het is van belang dat deze Procedurestap wordt doorgegeven. Daardoor wordt op overheid.nl en in DSO-LV de waarschuwing verwijderd dat het besluit en de onderdelen van de geconsolideerde regeling van het omgevingsplan die door het besluit zijn toegevoegd of gewijzigd, geschorst zijn. Als deze Procedurestap niet wordt doorgegeven, dan krijgt een raadpleger ten onrechte te zien dat het besluit c.q. de onderdelen van het omgevingsplan die door het besluit zijn toegevoegd of gewijzigd geschorst zijn.</w:t>
      </w:r>
    </w:p>
    <w:p w14:paraId="1B7C8B82" w14:textId="77777777" w:rsidR="00D86397" w:rsidRDefault="00D86397" w:rsidP="00D86397">
      <w:r>
        <w:t>Het opheffen van de schorsing leidt niet tot wijziging van de inhoud van de geconsolideerde regeling.</w:t>
      </w:r>
    </w:p>
    <w:p w14:paraId="1400C828" w14:textId="77777777" w:rsidR="00D86397" w:rsidRDefault="00D86397" w:rsidP="00D86397"/>
    <w:p w14:paraId="7D0B5668" w14:textId="77777777" w:rsidR="00D86397" w:rsidRDefault="00D86397" w:rsidP="00D86397">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5E04789B" w14:textId="0D9E8E4C" w:rsidR="00DB6623" w:rsidRDefault="00D86397" w:rsidP="00D86397">
      <w:r>
        <w:t xml:space="preserve">NB2: </w:t>
      </w:r>
      <w:r w:rsidRPr="000A6C31">
        <w:t xml:space="preserve">Er wordt geen kennisgeving gedaan van het feit dat </w:t>
      </w:r>
      <w:r>
        <w:t>de schorsing</w:t>
      </w:r>
      <w:r w:rsidRPr="000A6C31">
        <w:t xml:space="preserve"> is </w:t>
      </w:r>
      <w:r>
        <w:t>opgeheven</w:t>
      </w:r>
      <w:r w:rsidRPr="000A6C31">
        <w:t>.</w:t>
      </w:r>
      <w:bookmarkStart w:id="537" w:name="_Ref_b9b76f479bbaf816d3dce0fce93fd98f_5"/>
    </w:p>
    <w:p w14:paraId="697BD7D7" w14:textId="6C93B86F" w:rsidR="00D86397" w:rsidRDefault="00D86397" w:rsidP="00D86397">
      <w:pPr>
        <w:pStyle w:val="Kop6"/>
      </w:pPr>
      <w:r>
        <w:t>Tussenuitspraak</w:t>
      </w:r>
      <w:bookmarkEnd w:id="537"/>
    </w:p>
    <w:p w14:paraId="4F1443A6" w14:textId="0BC0386C" w:rsidR="00D86397" w:rsidRDefault="00D86397" w:rsidP="00D86397">
      <w:r>
        <w:t xml:space="preserve">Zoals is beschreven in paragraaf </w:t>
      </w:r>
      <w:r>
        <w:fldChar w:fldCharType="begin"/>
      </w:r>
      <w:r>
        <w:instrText xml:space="preserve"> REF _Ref_ce57675376ae68e43f6d60d3cbba0586_1 \n \h </w:instrText>
      </w:r>
      <w:r>
        <w:fldChar w:fldCharType="separate"/>
      </w:r>
      <w:r w:rsidR="00367A0A">
        <w:t>10.4.4.1.3</w:t>
      </w:r>
      <w:r>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w:t>
      </w:r>
      <w:r>
        <w:lastRenderedPageBreak/>
        <w:t xml:space="preserve">op dezelfde manier als de aanlevering van het definitieve besluit, die is beschreven in paragraaf </w:t>
      </w:r>
      <w:r>
        <w:fldChar w:fldCharType="begin"/>
      </w:r>
      <w:r>
        <w:instrText xml:space="preserve"> REF _Ref_76e241d7cd590060c330b4aad50d7390_1 \n \h </w:instrText>
      </w:r>
      <w:r>
        <w:fldChar w:fldCharType="separate"/>
      </w:r>
      <w:r w:rsidR="00367A0A">
        <w:t>10.4.3.3</w:t>
      </w:r>
      <w:r>
        <w:fldChar w:fldCharType="end"/>
      </w:r>
      <w:r>
        <w:t>. De wijzigingen van het nieuwe besluit dat naar aanleiding van de tussenuitspraak is genomen, worden dan geconsolideerd in het omgevingsplan.</w:t>
      </w:r>
    </w:p>
    <w:p w14:paraId="57740A66" w14:textId="2C4D6912" w:rsidR="00D86397" w:rsidRPr="008A1810" w:rsidRDefault="00D86397" w:rsidP="00D86397">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_Ref_b9b76f479bbaf816d3dce0fce93fd98f_3 \n \h </w:instrText>
      </w:r>
      <w:r>
        <w:fldChar w:fldCharType="separate"/>
      </w:r>
      <w:r w:rsidR="00367A0A">
        <w:t>10.4.4.2.3</w:t>
      </w:r>
      <w:r>
        <w:fldChar w:fldCharType="end"/>
      </w:r>
      <w:r>
        <w:t xml:space="preserve"> onder het kopje ‘</w:t>
      </w:r>
      <w:r w:rsidRPr="00BF14C5">
        <w:t>Uitspraak met gevolgen voor status</w:t>
      </w:r>
      <w:r>
        <w:t>’ is beschreven.</w:t>
      </w:r>
    </w:p>
    <w:p w14:paraId="19BFD5C1" w14:textId="77777777" w:rsidR="00D86397" w:rsidRPr="00CC4CF2" w:rsidRDefault="00D86397" w:rsidP="00D86397">
      <w:pPr>
        <w:pStyle w:val="Kop6"/>
      </w:pPr>
      <w:bookmarkStart w:id="538" w:name="_Ref_b9b76f479bbaf816d3dce0fce93fd98f_6"/>
      <w:r w:rsidRPr="00CC4CF2">
        <w:t>Uitspraak in de hoofdzaak</w:t>
      </w:r>
      <w:bookmarkEnd w:id="538"/>
      <w:r>
        <w:t xml:space="preserve"> - inleiding</w:t>
      </w:r>
    </w:p>
    <w:p w14:paraId="6F7819C3" w14:textId="03BED475" w:rsidR="00D86397" w:rsidRDefault="00D86397" w:rsidP="00D86397">
      <w:r>
        <w:t xml:space="preserve">Zoals in paragraaf </w:t>
      </w:r>
      <w:r>
        <w:fldChar w:fldCharType="begin"/>
      </w:r>
      <w:r>
        <w:instrText xml:space="preserve"> REF _Ref_ce57675376ae68e43f6d60d3cbba0586_2 \n \h </w:instrText>
      </w:r>
      <w:r>
        <w:fldChar w:fldCharType="separate"/>
      </w:r>
      <w:r w:rsidR="00367A0A">
        <w:t>10.4.4.1.4</w:t>
      </w:r>
      <w:r>
        <w:fldChar w:fldCharType="end"/>
      </w:r>
      <w:r>
        <w:t xml:space="preserve"> al is beschreven, kan de </w:t>
      </w:r>
      <w:r w:rsidRPr="009110C6">
        <w:t xml:space="preserve">bestuursrechter </w:t>
      </w:r>
      <w:r>
        <w:t xml:space="preserve">in de hoofdzaak </w:t>
      </w:r>
      <w:r w:rsidRPr="00FF2AF8">
        <w:t>de volgende uitspraken doen</w:t>
      </w:r>
      <w:r>
        <w:t>:</w:t>
      </w:r>
    </w:p>
    <w:p w14:paraId="6D814712" w14:textId="77777777" w:rsidR="00D86397" w:rsidRDefault="00D86397" w:rsidP="00DB6623">
      <w:pPr>
        <w:pStyle w:val="Opsommingnummers1"/>
        <w:numPr>
          <w:ilvl w:val="0"/>
          <w:numId w:val="102"/>
        </w:numPr>
      </w:pPr>
      <w:r>
        <w:t>onbevoegdverklaring van de bestuursrechter,</w:t>
      </w:r>
    </w:p>
    <w:p w14:paraId="139079D9" w14:textId="77777777" w:rsidR="00D86397" w:rsidRDefault="00D86397" w:rsidP="00DB6623">
      <w:pPr>
        <w:pStyle w:val="Opsommingnummers1"/>
      </w:pPr>
      <w:r>
        <w:t>niet-ontvankelijkverklaring van het beroep,</w:t>
      </w:r>
    </w:p>
    <w:p w14:paraId="289F3A7F" w14:textId="77777777" w:rsidR="00D86397" w:rsidRDefault="00D86397" w:rsidP="00DB6623">
      <w:pPr>
        <w:pStyle w:val="Opsommingnummers1"/>
      </w:pPr>
      <w:r>
        <w:t>ongegrondverklaring van het beroep, of</w:t>
      </w:r>
    </w:p>
    <w:p w14:paraId="7F93EA9B" w14:textId="77777777" w:rsidR="00D86397" w:rsidRDefault="00D86397" w:rsidP="00DB6623">
      <w:pPr>
        <w:pStyle w:val="Opsommingnummers1"/>
      </w:pPr>
      <w:r>
        <w:t>gegrondverklaring van het beroep.</w:t>
      </w:r>
    </w:p>
    <w:p w14:paraId="689C3FA8" w14:textId="77777777" w:rsidR="00D86397" w:rsidRDefault="00D86397" w:rsidP="00D86397">
      <w:r>
        <w:t>Deze uitspraken leiden tot verschillende verplichtingen en handelingen voor de gemeente. Die zijn in de volgende vier paragrafen beschreven.</w:t>
      </w:r>
    </w:p>
    <w:p w14:paraId="4D42F9E8" w14:textId="77777777" w:rsidR="00D86397" w:rsidRPr="0088293B" w:rsidRDefault="00D86397" w:rsidP="00D86397">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1D7A0603" w14:textId="77777777" w:rsidR="00D86397" w:rsidRPr="00A25601" w:rsidRDefault="00D86397" w:rsidP="00D86397">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6D455490" w14:textId="77777777" w:rsidR="00D86397" w:rsidRDefault="00D86397" w:rsidP="00D86397">
      <w:pPr>
        <w:pStyle w:val="Opsommingtekens1"/>
      </w:pPr>
      <w:r>
        <w:t>Procedurestap (alleen als in een eerder stadium van de beroepsprocedure het besluit geheel of gedeeltelijk was geschorst en die schorsing niet voorafgaand aan de uitspraak is vervallen of opgeheven)</w:t>
      </w:r>
    </w:p>
    <w:p w14:paraId="17CA105A" w14:textId="77777777" w:rsidR="00D86397" w:rsidRDefault="00D86397" w:rsidP="00D86397">
      <w:pPr>
        <w:pStyle w:val="Opsommingtekens2"/>
      </w:pPr>
      <w:r w:rsidRPr="00AF097F">
        <w:rPr>
          <w:i/>
          <w:iCs/>
        </w:rPr>
        <w:t>soortStap</w:t>
      </w:r>
      <w:r>
        <w:t>: kies uit de STOP-waardelijst Procedurestap_definitief de waarde ‘Opheffing schorsing’</w:t>
      </w:r>
    </w:p>
    <w:p w14:paraId="3DE1FFDF" w14:textId="77777777" w:rsidR="00D86397" w:rsidRDefault="00D86397" w:rsidP="00D86397">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2221EA2D" w14:textId="77777777" w:rsidR="00D86397" w:rsidRDefault="00D86397" w:rsidP="00D86397">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0A2183DD" w14:textId="77777777" w:rsidR="00D86397" w:rsidRDefault="00D86397" w:rsidP="00D86397">
      <w:pPr>
        <w:pStyle w:val="Opsommingtekens1"/>
      </w:pPr>
      <w:r>
        <w:t>Procedurestap</w:t>
      </w:r>
    </w:p>
    <w:p w14:paraId="42CC5BA6" w14:textId="77777777" w:rsidR="00D86397" w:rsidRDefault="00D86397" w:rsidP="00D86397">
      <w:pPr>
        <w:pStyle w:val="Opsommingtekens2"/>
      </w:pPr>
      <w:r w:rsidRPr="00AF097F">
        <w:rPr>
          <w:i/>
          <w:iCs/>
        </w:rPr>
        <w:t>soortStap</w:t>
      </w:r>
      <w:r>
        <w:t>: kies uit de STOP-waardelijst Procedurestap_definitief de waarde ‘Einde beroepsprocedures’</w:t>
      </w:r>
    </w:p>
    <w:p w14:paraId="34E4C925" w14:textId="77777777" w:rsidR="00D86397" w:rsidRDefault="00D86397" w:rsidP="00D86397">
      <w:pPr>
        <w:pStyle w:val="Opsommingtekens2"/>
      </w:pPr>
      <w:r w:rsidRPr="00AF097F">
        <w:rPr>
          <w:i/>
          <w:iCs/>
        </w:rPr>
        <w:t>voltooidOp</w:t>
      </w:r>
      <w:r>
        <w:t xml:space="preserve">: vul de datum in </w:t>
      </w:r>
      <w:r w:rsidRPr="007A0873">
        <w:t xml:space="preserve">van de (laatste) uitspraak </w:t>
      </w:r>
      <w:r>
        <w:t>in de hoofdzaak</w:t>
      </w:r>
    </w:p>
    <w:p w14:paraId="4805621D" w14:textId="77777777" w:rsidR="00D86397" w:rsidRDefault="00D86397" w:rsidP="00D86397">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1191CBEE" w14:textId="77777777" w:rsidR="00D86397" w:rsidRDefault="00D86397" w:rsidP="00D86397">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21491153" w14:textId="77777777" w:rsidR="00D86397" w:rsidRDefault="00D86397" w:rsidP="00D86397">
      <w:r>
        <w:t xml:space="preserve">Het is van belang om deze Procedurestap(pen) door te geven. Daardoor wordt op overheid.nl en in DSO-LV de melding verwijderd dat het besluit c.q. de onderdelen van de geconsolideerde regeling van het omgevingsplan die door het besluit zijn toegevoegd of </w:t>
      </w:r>
      <w:r>
        <w:lastRenderedPageBreak/>
        <w:t xml:space="preserve">gewijzigd, nog niet onherroepelijk zijn. Ook de eventuele melding </w:t>
      </w:r>
      <w:r w:rsidRPr="008C5D4C">
        <w:t xml:space="preserve">op overheid.nl en in DSO-LV </w:t>
      </w:r>
      <w:r>
        <w:t xml:space="preserve">over de schorsing van het besluit c.q. </w:t>
      </w:r>
      <w:r w:rsidRPr="008C5D4C">
        <w:t xml:space="preserve">onderdelen </w:t>
      </w:r>
      <w:r>
        <w:t>van de regeling, wordt verwijderd. Als deze Procedurestappen niet worden doorgegeven, dan krijgt een raadpleger ten onrechte te zien dat het besluit c.q. de onderdelen van het omgevingsplan die door het besluit zijn toegevoegd of gewijzigd niet onherroepelijk (of in voorkomend geval geschorst) zijn.</w:t>
      </w:r>
    </w:p>
    <w:p w14:paraId="0B2A68E9" w14:textId="77777777" w:rsidR="00D86397" w:rsidRDefault="00D86397" w:rsidP="00D86397">
      <w:r>
        <w:t>Zoals gezegd heeft de uitspraak geen gevolgen voor de inhoud van het omgevingsplan. De gemeente hoeft geen andere handelingen te verrichten dan het muteren van het Procedureverloop.</w:t>
      </w:r>
    </w:p>
    <w:p w14:paraId="75075841" w14:textId="77777777" w:rsidR="00D86397" w:rsidRDefault="00D86397" w:rsidP="00D86397">
      <w:r>
        <w:t>Met het Procedureverloop wordt niet doorgegeven wat de inhoud van de uitspraak is.</w:t>
      </w:r>
    </w:p>
    <w:p w14:paraId="35D1BCDC" w14:textId="77777777" w:rsidR="00D86397" w:rsidRDefault="00D86397" w:rsidP="00D86397"/>
    <w:p w14:paraId="4A471884" w14:textId="77777777" w:rsidR="00D86397" w:rsidRDefault="00D86397" w:rsidP="00D86397">
      <w:r>
        <w:t>NB: Er wordt geen mededeling van de uitspraak gedaan en er geldt geen wettelijke verplichting om kennis te geven van de uitspraak.</w:t>
      </w:r>
    </w:p>
    <w:p w14:paraId="24845C91" w14:textId="77777777" w:rsidR="00D86397" w:rsidRDefault="00D86397" w:rsidP="00D86397">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04DFEDA3" w14:textId="77777777" w:rsidR="00D86397" w:rsidRDefault="00D86397" w:rsidP="00D86397">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p>
    <w:p w14:paraId="1DAC3A38" w14:textId="77777777" w:rsidR="00D86397" w:rsidRDefault="00D86397" w:rsidP="00D86397"/>
    <w:p w14:paraId="73422C11" w14:textId="77777777" w:rsidR="00D86397" w:rsidRDefault="00D86397" w:rsidP="00D86397">
      <w:r>
        <w:t>De gemeente moet daarvoor het volgende aanleveren:</w:t>
      </w:r>
    </w:p>
    <w:p w14:paraId="4CA16B15" w14:textId="37E60E08" w:rsidR="00D86397" w:rsidRDefault="00D86397" w:rsidP="00D86397">
      <w:pPr>
        <w:pStyle w:val="Opsommingtekens1"/>
      </w:pPr>
      <w:r>
        <w:t xml:space="preserve">de Mededeling: de tekst van de mededeling, oftewel de inhoud van de uitspraak. Zie paragraaf </w:t>
      </w:r>
      <w:r>
        <w:fldChar w:fldCharType="begin"/>
      </w:r>
      <w:r>
        <w:instrText xml:space="preserve"> REF _Ref124512828 \n \h </w:instrText>
      </w:r>
      <w:r>
        <w:fldChar w:fldCharType="separate"/>
      </w:r>
      <w:r w:rsidR="00367A0A">
        <w:rPr>
          <w:b/>
          <w:bCs/>
        </w:rPr>
        <w:t>Fout! Verwijzingsbron niet gevonden.</w:t>
      </w:r>
      <w:r>
        <w:fldChar w:fldCharType="end"/>
      </w:r>
      <w:r>
        <w:t xml:space="preserve"> over de modellering van de mededeling.</w:t>
      </w:r>
    </w:p>
    <w:p w14:paraId="6795D579" w14:textId="31EBF79B" w:rsidR="00D86397" w:rsidRDefault="00D86397" w:rsidP="00D86397">
      <w:pPr>
        <w:pStyle w:val="Opsommingtekens1"/>
      </w:pPr>
      <w:r>
        <w:t xml:space="preserve">MededelingMetadata </w:t>
      </w:r>
      <w:r w:rsidRPr="00D52B74">
        <w:t>(</w:t>
      </w:r>
      <w:r w:rsidRPr="00805A01">
        <w:t>de Mededeling</w:t>
      </w:r>
      <w:r>
        <w:t>M</w:t>
      </w:r>
      <w:r w:rsidRPr="00805A01">
        <w:t xml:space="preserve">etadata zijn nagenoeg gelijk aan de </w:t>
      </w:r>
      <w:r>
        <w:t>KennisgevingMetadata</w:t>
      </w:r>
      <w:r w:rsidRPr="00805A01">
        <w:t xml:space="preserve">; zie </w:t>
      </w:r>
      <w:r w:rsidRPr="00D52B74">
        <w:t>paragraa</w:t>
      </w:r>
      <w:r w:rsidRPr="00805A01">
        <w:t>f</w:t>
      </w:r>
      <w:r w:rsidRPr="00D52B74">
        <w:t xml:space="preserve"> </w:t>
      </w:r>
      <w:r>
        <w:fldChar w:fldCharType="begin"/>
      </w:r>
      <w:r>
        <w:instrText xml:space="preserve"> REF _Ref_cf193a736a60f1c324bc4dc117c5dd42_1 \n \h </w:instrText>
      </w:r>
      <w:r>
        <w:fldChar w:fldCharType="separate"/>
      </w:r>
      <w:r w:rsidR="00367A0A">
        <w:t>10.3.4</w:t>
      </w:r>
      <w:r>
        <w:fldChar w:fldCharType="end"/>
      </w:r>
      <w:r w:rsidRPr="00D52B74">
        <w:t xml:space="preserve"> </w:t>
      </w:r>
      <w:r w:rsidRPr="00805A01">
        <w:t xml:space="preserve">voor een toelichting op </w:t>
      </w:r>
      <w:r w:rsidRPr="00D52B74">
        <w:t xml:space="preserve">de </w:t>
      </w:r>
      <w:r>
        <w:t>KennisgevingMetadata):</w:t>
      </w:r>
    </w:p>
    <w:p w14:paraId="7A2B82C8" w14:textId="77777777" w:rsidR="00D86397" w:rsidRDefault="00D86397" w:rsidP="00D86397">
      <w:pPr>
        <w:pStyle w:val="Opsommingtekens2"/>
      </w:pPr>
      <w:r w:rsidRPr="00BE4C87">
        <w:rPr>
          <w:i/>
          <w:iCs/>
        </w:rPr>
        <w:t>eindverantwoordelijke</w:t>
      </w:r>
      <w:r>
        <w:t>: kies uit de STOP-waardelijst voor gemeente (de identificatiecode van) de betreffende gemeente.</w:t>
      </w:r>
    </w:p>
    <w:p w14:paraId="72452E36" w14:textId="77777777" w:rsidR="00D86397" w:rsidRDefault="00D86397" w:rsidP="00D86397">
      <w:pPr>
        <w:pStyle w:val="Opsommingtekens2"/>
      </w:pPr>
      <w:r w:rsidRPr="00BE4C87">
        <w:rPr>
          <w:i/>
          <w:iCs/>
        </w:rPr>
        <w:t>maker</w:t>
      </w:r>
      <w:r>
        <w:t>: kies uit de STOP-waardelijst voor gemeente (de identificatiecode van) de betreffende gemeente.</w:t>
      </w:r>
    </w:p>
    <w:p w14:paraId="630ABBAF" w14:textId="77777777" w:rsidR="00D86397" w:rsidRPr="009C0763" w:rsidRDefault="00D86397" w:rsidP="00D86397">
      <w:pPr>
        <w:pStyle w:val="Opsommingtekens2"/>
      </w:pPr>
      <w:r w:rsidRPr="00BE4C87">
        <w:rPr>
          <w:i/>
          <w:iCs/>
        </w:rPr>
        <w:t>officieleTitel</w:t>
      </w:r>
      <w:r>
        <w:t xml:space="preserve">: geef de mededeling van de uitspraak een zo onderscheidend en herkenbaar mogelijke titel. De officiële titel is altijd gelijk aan het RegelingOpschrift van de mededeling. </w:t>
      </w:r>
      <w:r w:rsidRPr="009C0763">
        <w:t xml:space="preserve">Een voorbeeld van de officiële titel van de </w:t>
      </w:r>
      <w:r w:rsidRPr="00805A01">
        <w:t>mededeling</w:t>
      </w:r>
      <w:r w:rsidRPr="009C0763">
        <w:t xml:space="preserve"> is: ‘</w:t>
      </w:r>
      <w:r w:rsidRPr="00805A01">
        <w:t xml:space="preserve">Mededeling uitspraak AbRS over </w:t>
      </w:r>
      <w:r w:rsidRPr="009C0763">
        <w:t>Besluit tot wijziging van het omgevingsplan Amsterdam t.b.v. de realisatie van 47 studentenwoningen in de Jordaan’.</w:t>
      </w:r>
    </w:p>
    <w:p w14:paraId="2DCF2256" w14:textId="77777777" w:rsidR="00D86397" w:rsidRDefault="00D86397" w:rsidP="00D86397">
      <w:pPr>
        <w:pStyle w:val="Opsommingtekens2"/>
      </w:pPr>
      <w:r w:rsidRPr="00F25246">
        <w:rPr>
          <w:i/>
          <w:iCs/>
        </w:rPr>
        <w:t>onderwerp</w:t>
      </w:r>
      <w:r>
        <w:t xml:space="preserve">: kies uit de STOP-waardelijst onderwerp alle toepasselijke onderwerpen van de waardelijst.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E64F715" w14:textId="77777777" w:rsidR="00D86397" w:rsidRDefault="00D86397" w:rsidP="00D86397">
      <w:pPr>
        <w:pStyle w:val="Opsommingtekens2"/>
      </w:pPr>
      <w:r w:rsidRPr="00F25246">
        <w:rPr>
          <w:i/>
          <w:iCs/>
        </w:rPr>
        <w:t>mededelingOver</w:t>
      </w:r>
      <w:r w:rsidRPr="007A0873">
        <w:t xml:space="preserve">: </w:t>
      </w:r>
      <w:r>
        <w:t>maak een</w:t>
      </w:r>
      <w:r w:rsidRPr="007A0873">
        <w:t xml:space="preserve"> verwijzing naar de identificatie van het definitieve besluit waarover de </w:t>
      </w:r>
      <w:r>
        <w:t>mededeling</w:t>
      </w:r>
      <w:r w:rsidRPr="007A0873">
        <w:t xml:space="preserve"> gaat.</w:t>
      </w:r>
    </w:p>
    <w:p w14:paraId="0267E987" w14:textId="77777777" w:rsidR="00D86397" w:rsidRPr="00A25601" w:rsidRDefault="00D86397" w:rsidP="00D86397">
      <w:pPr>
        <w:pStyle w:val="Opsommingtekens1"/>
      </w:pPr>
      <w:r>
        <w:lastRenderedPageBreak/>
        <w:t>een Procedureverloopmutatie waarmee de volgende gegevens aan het Procedureverloop worden toegevoegd:</w:t>
      </w:r>
    </w:p>
    <w:p w14:paraId="67768E1F" w14:textId="77777777" w:rsidR="00D86397" w:rsidRDefault="00D86397" w:rsidP="00D86397">
      <w:pPr>
        <w:pStyle w:val="Opsommingtekens2"/>
      </w:pPr>
      <w:r>
        <w:t>Procedurestap (alleen als in een eerder stadium van de beroepsprocedure het besluit geheel of gedeeltelijk was geschorst en die schorsing niet voorafgaand aan de uitspraak is vervallen of opgeheven)</w:t>
      </w:r>
    </w:p>
    <w:p w14:paraId="4A37304D" w14:textId="77777777" w:rsidR="00D86397" w:rsidRDefault="00D86397" w:rsidP="00D86397">
      <w:pPr>
        <w:pStyle w:val="Opsommingtekens3"/>
      </w:pPr>
      <w:r w:rsidRPr="00AF097F">
        <w:rPr>
          <w:i/>
          <w:iCs/>
        </w:rPr>
        <w:t>soortStap</w:t>
      </w:r>
      <w:r>
        <w:t>: kies uit de STOP-waardelijst Procedurestap_definitief de waarde ‘Opheffing schorsing’</w:t>
      </w:r>
    </w:p>
    <w:p w14:paraId="4244E02D" w14:textId="77777777" w:rsidR="00D86397" w:rsidRDefault="00D86397" w:rsidP="00D86397">
      <w:pPr>
        <w:pStyle w:val="Opsommingtekens3"/>
      </w:pPr>
      <w:r w:rsidRPr="00AF097F">
        <w:rPr>
          <w:i/>
          <w:iCs/>
        </w:rPr>
        <w:t>voltooidOp</w:t>
      </w:r>
      <w:r>
        <w:t xml:space="preserve">: vul de datum in </w:t>
      </w:r>
      <w:r w:rsidRPr="007A0873">
        <w:t xml:space="preserve">van de uitspraak </w:t>
      </w:r>
      <w:r>
        <w:t>in de hoofdzaak waardoor de schorsing is vervallen</w:t>
      </w:r>
    </w:p>
    <w:p w14:paraId="6758EEE5" w14:textId="77777777" w:rsidR="00D86397" w:rsidRDefault="00D86397" w:rsidP="00D86397">
      <w:pPr>
        <w:pStyle w:val="Opsommingtekens3"/>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59D1AB25" w14:textId="77777777" w:rsidR="00D86397" w:rsidRDefault="00D86397" w:rsidP="00D86397">
      <w:pPr>
        <w:pStyle w:val="Opsommingtekens2"/>
      </w:pPr>
      <w:r>
        <w:t>Procedurestap</w:t>
      </w:r>
    </w:p>
    <w:p w14:paraId="5B9F901E" w14:textId="77777777" w:rsidR="00D86397" w:rsidRDefault="00D86397" w:rsidP="00D86397">
      <w:pPr>
        <w:pStyle w:val="Opsommingtekens3"/>
      </w:pPr>
      <w:r w:rsidRPr="00AF097F">
        <w:rPr>
          <w:i/>
          <w:iCs/>
        </w:rPr>
        <w:t>soortStap</w:t>
      </w:r>
      <w:r>
        <w:t>: kies uit de STOP-waardelijst Procedurestap_definitief de waarde ‘Einde beroepsprocedures’</w:t>
      </w:r>
    </w:p>
    <w:p w14:paraId="1368BB66" w14:textId="77777777" w:rsidR="00D86397" w:rsidRDefault="00D86397" w:rsidP="00D86397">
      <w:pPr>
        <w:pStyle w:val="Opsommingtekens3"/>
      </w:pPr>
      <w:r w:rsidRPr="00AF097F">
        <w:rPr>
          <w:i/>
          <w:iCs/>
        </w:rPr>
        <w:t>voltooidOp</w:t>
      </w:r>
      <w:r>
        <w:t xml:space="preserve">: vul de datum in </w:t>
      </w:r>
      <w:r w:rsidRPr="007A0873">
        <w:t xml:space="preserve">van de (laatste) uitspraak </w:t>
      </w:r>
      <w:r>
        <w:t>in de hoofdzaak</w:t>
      </w:r>
    </w:p>
    <w:p w14:paraId="33E9EC22" w14:textId="77777777" w:rsidR="00D86397" w:rsidRDefault="00D86397" w:rsidP="00D86397">
      <w:pPr>
        <w:pStyle w:val="Opsommingtekens3"/>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14910B" w14:textId="77777777" w:rsidR="00D86397" w:rsidRPr="00912A1C" w:rsidRDefault="00D86397" w:rsidP="00D86397">
      <w:pPr>
        <w:pStyle w:val="Opsommingtekens2"/>
      </w:pPr>
      <w:r w:rsidRPr="004E5084">
        <w:rPr>
          <w:i/>
          <w:iCs/>
        </w:rPr>
        <w:t>bekendOp</w:t>
      </w:r>
      <w:r>
        <w:t>:</w:t>
      </w:r>
      <w:r w:rsidRPr="00CC5184">
        <w:t xml:space="preserve"> </w:t>
      </w:r>
      <w:r>
        <w:t xml:space="preserve">vul de datum in </w:t>
      </w:r>
      <w:r w:rsidRPr="007A0873">
        <w:t xml:space="preserve">van de (laatste) uitspraak </w:t>
      </w:r>
      <w:r>
        <w:t>in de hoofdzaak</w:t>
      </w:r>
    </w:p>
    <w:p w14:paraId="200D31C8" w14:textId="77777777" w:rsidR="00D86397" w:rsidRPr="0088293B" w:rsidRDefault="00D86397" w:rsidP="00D86397">
      <w:pPr>
        <w:pStyle w:val="Kop6"/>
      </w:pPr>
      <w:bookmarkStart w:id="539" w:name="_Ref_b9b76f479bbaf816d3dce0fce93fd98f_7"/>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539"/>
    </w:p>
    <w:p w14:paraId="353B96E1" w14:textId="77777777" w:rsidR="00D86397" w:rsidRDefault="00D86397" w:rsidP="00D86397">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 De STOP/TPOD-standaard maakt het mogelijk om de mededeling en de uitvoering van de consolidatie te combineren in één aanlevering.</w:t>
      </w:r>
    </w:p>
    <w:p w14:paraId="4A180BAE" w14:textId="77777777" w:rsidR="00D86397" w:rsidRDefault="00D86397" w:rsidP="00D86397">
      <w:pPr>
        <w:pStyle w:val="Kader"/>
      </w:pPr>
      <w:r w:rsidRPr="00B26823">
        <w:rPr>
          <w:noProof/>
        </w:rPr>
        <w:lastRenderedPageBreak/>
        <mc:AlternateContent>
          <mc:Choice Requires="wps">
            <w:drawing>
              <wp:inline distT="0" distB="0" distL="0" distR="0" wp14:anchorId="3FF4FB06" wp14:editId="344EDAF0">
                <wp:extent cx="5760720" cy="1518516"/>
                <wp:effectExtent l="0" t="0" r="24130" b="22860"/>
                <wp:docPr id="953394673" name="Tekstvak 95339467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6E1F27DF" w14:textId="77777777" w:rsidR="00D86397" w:rsidRPr="009A08A2" w:rsidRDefault="00D86397" w:rsidP="00D86397">
                            <w:pPr>
                              <w:rPr>
                                <w:b/>
                                <w:bCs/>
                              </w:rPr>
                            </w:pPr>
                            <w:r w:rsidRPr="009A08A2">
                              <w:rPr>
                                <w:b/>
                                <w:bCs/>
                              </w:rPr>
                              <w:t>Toekomstige functionaliteit</w:t>
                            </w:r>
                          </w:p>
                          <w:p w14:paraId="3C498E32" w14:textId="77777777" w:rsidR="00D86397" w:rsidRDefault="00D86397" w:rsidP="00D86397">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Dan </w:t>
                            </w:r>
                            <w:r w:rsidRPr="005F20E5">
                              <w:t xml:space="preserve">zal </w:t>
                            </w:r>
                            <w:r>
                              <w:t xml:space="preserve">de </w:t>
                            </w:r>
                            <w:r w:rsidRPr="007C0DCA">
                              <w:t>mededeling van de uitspraak van de rechter</w:t>
                            </w:r>
                            <w:r>
                              <w:t xml:space="preserve"> </w:t>
                            </w:r>
                            <w:r w:rsidRPr="00363450">
                              <w:t>functioneren als aan te leveren ‘product’ waarmee het</w:t>
                            </w:r>
                            <w:r>
                              <w:t xml:space="preserve"> </w:t>
                            </w:r>
                            <w:r w:rsidRPr="00363450">
                              <w:t>bevoegd gezag</w:t>
                            </w:r>
                            <w:r>
                              <w:t xml:space="preserve"> </w:t>
                            </w:r>
                            <w:r w:rsidRPr="00DD583D">
                              <w:t xml:space="preserve">de </w:t>
                            </w:r>
                            <w:r>
                              <w:t>C</w:t>
                            </w:r>
                            <w:r w:rsidRPr="00DD583D">
                              <w:t>onsolidatieInformatie aanlevert die nodig is om de uitspraak te verwerken in de geconsolideerde regeling.</w:t>
                            </w:r>
                          </w:p>
                          <w:p w14:paraId="6CE0FB7D" w14:textId="77777777" w:rsidR="00D86397" w:rsidRDefault="00D86397" w:rsidP="00D86397"/>
                          <w:p w14:paraId="0E1CD6C3" w14:textId="77777777" w:rsidR="00D86397" w:rsidRPr="00541BF1" w:rsidRDefault="00D86397" w:rsidP="00D86397">
                            <w:pPr>
                              <w:rPr>
                                <w:b/>
                                <w:bCs/>
                              </w:rPr>
                            </w:pPr>
                            <w:r w:rsidRPr="00541BF1">
                              <w:rPr>
                                <w:b/>
                                <w:bCs/>
                              </w:rPr>
                              <w:t>Workaround</w:t>
                            </w:r>
                          </w:p>
                          <w:p w14:paraId="03679D22" w14:textId="77777777" w:rsidR="00D86397" w:rsidRPr="00C352EA" w:rsidRDefault="00D86397" w:rsidP="00D86397">
                            <w:r>
                              <w:t xml:space="preserve">Zolang de mededeling nog niet in de DSO-keten is geïmplementeerd, wordt voor het doen van mededeling van de uitspraak van de rechter een besluit conform model BesluitCompact gebruikt. In het besluit moet dan worden aangegeven dat het niet een besluit maar een mededeling betreft. Met dit besluit wordt </w:t>
                            </w:r>
                            <w:r w:rsidRPr="007C0DCA">
                              <w:t xml:space="preserve">de </w:t>
                            </w:r>
                            <w:r>
                              <w:t>C</w:t>
                            </w:r>
                            <w:r w:rsidRPr="007C0DCA">
                              <w:t>onsolidatieInformatie aan</w:t>
                            </w:r>
                            <w:r>
                              <w:t>ge</w:t>
                            </w:r>
                            <w:r w:rsidRPr="007C0DCA">
                              <w:t>lever</w:t>
                            </w:r>
                            <w:r>
                              <w:t>d</w:t>
                            </w:r>
                            <w:r w:rsidRPr="007C0DCA">
                              <w:t xml:space="preserve"> voor het verwerken van de uitspraak in de geconsolideerde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F4FB06" id="Tekstvak 953394673" o:spid="_x0000_s1039"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L4hs0y4CAABbBAAADgAAAAAAAAAAAAAAAAAuAgAAZHJz&#10;L2Uyb0RvYy54bWxQSwECLQAUAAYACAAAACEA42va59wAAAAFAQAADwAAAAAAAAAAAAAAAACIBAAA&#10;ZHJzL2Rvd25yZXYueG1sUEsFBgAAAAAEAAQA8wAAAJEFAAAAAA==&#10;" filled="f" strokeweight=".5pt">
                <v:textbox style="mso-fit-shape-to-text:t">
                  <w:txbxContent>
                    <w:p w14:paraId="6E1F27DF" w14:textId="77777777" w:rsidR="00D86397" w:rsidRPr="009A08A2" w:rsidRDefault="00D86397" w:rsidP="00D86397">
                      <w:pPr>
                        <w:rPr>
                          <w:b/>
                          <w:bCs/>
                        </w:rPr>
                      </w:pPr>
                      <w:r w:rsidRPr="009A08A2">
                        <w:rPr>
                          <w:b/>
                          <w:bCs/>
                        </w:rPr>
                        <w:t>Toekomstige functionaliteit</w:t>
                      </w:r>
                    </w:p>
                    <w:p w14:paraId="3C498E32" w14:textId="77777777" w:rsidR="00D86397" w:rsidRDefault="00D86397" w:rsidP="00D86397">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Dan </w:t>
                      </w:r>
                      <w:r w:rsidRPr="005F20E5">
                        <w:t xml:space="preserve">zal </w:t>
                      </w:r>
                      <w:r>
                        <w:t xml:space="preserve">de </w:t>
                      </w:r>
                      <w:r w:rsidRPr="007C0DCA">
                        <w:t>mededeling van de uitspraak van de rechter</w:t>
                      </w:r>
                      <w:r>
                        <w:t xml:space="preserve"> </w:t>
                      </w:r>
                      <w:r w:rsidRPr="00363450">
                        <w:t>functioneren als aan te leveren ‘product’ waarmee het</w:t>
                      </w:r>
                      <w:r>
                        <w:t xml:space="preserve"> </w:t>
                      </w:r>
                      <w:r w:rsidRPr="00363450">
                        <w:t>bevoegd gezag</w:t>
                      </w:r>
                      <w:r>
                        <w:t xml:space="preserve"> </w:t>
                      </w:r>
                      <w:r w:rsidRPr="00DD583D">
                        <w:t xml:space="preserve">de </w:t>
                      </w:r>
                      <w:r>
                        <w:t>C</w:t>
                      </w:r>
                      <w:r w:rsidRPr="00DD583D">
                        <w:t>onsolidatieInformatie aanlevert die nodig is om de uitspraak te verwerken in de geconsolideerde regeling.</w:t>
                      </w:r>
                    </w:p>
                    <w:p w14:paraId="6CE0FB7D" w14:textId="77777777" w:rsidR="00D86397" w:rsidRDefault="00D86397" w:rsidP="00D86397"/>
                    <w:p w14:paraId="0E1CD6C3" w14:textId="77777777" w:rsidR="00D86397" w:rsidRPr="00541BF1" w:rsidRDefault="00D86397" w:rsidP="00D86397">
                      <w:pPr>
                        <w:rPr>
                          <w:b/>
                          <w:bCs/>
                        </w:rPr>
                      </w:pPr>
                      <w:r w:rsidRPr="00541BF1">
                        <w:rPr>
                          <w:b/>
                          <w:bCs/>
                        </w:rPr>
                        <w:t>Workaround</w:t>
                      </w:r>
                    </w:p>
                    <w:p w14:paraId="03679D22" w14:textId="77777777" w:rsidR="00D86397" w:rsidRPr="00C352EA" w:rsidRDefault="00D86397" w:rsidP="00D86397">
                      <w:r>
                        <w:t xml:space="preserve">Zolang de mededeling nog niet in de DSO-keten is geïmplementeerd, wordt voor het doen van mededeling van de uitspraak van de rechter een besluit conform model BesluitCompact gebruikt. In het besluit moet dan worden aangegeven dat het niet een besluit maar een mededeling betreft. Met dit besluit wordt </w:t>
                      </w:r>
                      <w:r w:rsidRPr="007C0DCA">
                        <w:t xml:space="preserve">de </w:t>
                      </w:r>
                      <w:r>
                        <w:t>C</w:t>
                      </w:r>
                      <w:r w:rsidRPr="007C0DCA">
                        <w:t>onsolidatieInformatie aan</w:t>
                      </w:r>
                      <w:r>
                        <w:t>ge</w:t>
                      </w:r>
                      <w:r w:rsidRPr="007C0DCA">
                        <w:t>lever</w:t>
                      </w:r>
                      <w:r>
                        <w:t>d</w:t>
                      </w:r>
                      <w:r w:rsidRPr="007C0DCA">
                        <w:t xml:space="preserve"> voor het verwerken van de uitspraak in de geconsolideerde regeling.</w:t>
                      </w:r>
                    </w:p>
                  </w:txbxContent>
                </v:textbox>
                <w10:anchorlock/>
              </v:shape>
            </w:pict>
          </mc:Fallback>
        </mc:AlternateContent>
      </w:r>
    </w:p>
    <w:p w14:paraId="1784F92A" w14:textId="77777777" w:rsidR="00D86397" w:rsidRDefault="00D86397" w:rsidP="00D86397">
      <w:r>
        <w:t>In het geval van gedeeltelijke vernietiging van het besluit en van de rechtsgevolgen daarvan moet de gemeente het volgende aanleveren:</w:t>
      </w:r>
    </w:p>
    <w:p w14:paraId="635789C3" w14:textId="1BA40A0E" w:rsidR="00D86397" w:rsidRDefault="00D86397" w:rsidP="00D86397">
      <w:pPr>
        <w:pStyle w:val="Opsommingtekens1"/>
      </w:pPr>
      <w:r>
        <w:t xml:space="preserve">de Mededeling: de tekst van de mededeling, oftewel de inhoud van de uitspraak. Zie paragraaf </w:t>
      </w:r>
      <w:r>
        <w:fldChar w:fldCharType="begin"/>
      </w:r>
      <w:r>
        <w:instrText xml:space="preserve"> REF _Ref124512844 \n \h </w:instrText>
      </w:r>
      <w:r>
        <w:fldChar w:fldCharType="separate"/>
      </w:r>
      <w:r w:rsidR="00367A0A">
        <w:rPr>
          <w:b/>
          <w:bCs/>
        </w:rPr>
        <w:t>Fout! Verwijzingsbron niet gevonden.</w:t>
      </w:r>
      <w:r>
        <w:fldChar w:fldCharType="end"/>
      </w:r>
      <w:r>
        <w:t xml:space="preserve"> over de modellering van de mededeling.</w:t>
      </w:r>
    </w:p>
    <w:p w14:paraId="304CDEF3" w14:textId="6BA4262F" w:rsidR="00D86397" w:rsidRDefault="00D86397" w:rsidP="00D86397">
      <w:pPr>
        <w:pStyle w:val="Opsommingtekens1"/>
      </w:pPr>
      <w:r>
        <w:t xml:space="preserve">MededelingMetadata </w:t>
      </w:r>
      <w:r w:rsidRPr="00D52B74">
        <w:t>(</w:t>
      </w:r>
      <w:r w:rsidRPr="00541BF1">
        <w:t>de Mededeling</w:t>
      </w:r>
      <w:r>
        <w:t>M</w:t>
      </w:r>
      <w:r w:rsidRPr="00541BF1">
        <w:t xml:space="preserve">etadata zijn nagenoeg gelijk aan de </w:t>
      </w:r>
      <w:r>
        <w:t>KennisgevingMetadata</w:t>
      </w:r>
      <w:r w:rsidRPr="00541BF1">
        <w:t xml:space="preserve">; zie </w:t>
      </w:r>
      <w:r w:rsidRPr="00D52B74">
        <w:t>paragraa</w:t>
      </w:r>
      <w:r w:rsidRPr="00541BF1">
        <w:t>f</w:t>
      </w:r>
      <w:r w:rsidRPr="00D52B74">
        <w:t xml:space="preserve"> </w:t>
      </w:r>
      <w:r>
        <w:fldChar w:fldCharType="begin"/>
      </w:r>
      <w:r>
        <w:instrText xml:space="preserve"> REF _Ref_cf193a736a60f1c324bc4dc117c5dd42_1 \n \h </w:instrText>
      </w:r>
      <w:r>
        <w:fldChar w:fldCharType="separate"/>
      </w:r>
      <w:r w:rsidR="00367A0A">
        <w:t>10.3.4</w:t>
      </w:r>
      <w:r>
        <w:fldChar w:fldCharType="end"/>
      </w:r>
      <w:r w:rsidRPr="00D52B74">
        <w:t xml:space="preserve"> </w:t>
      </w:r>
      <w:r w:rsidRPr="00541BF1">
        <w:t xml:space="preserve">voor een toelichting op </w:t>
      </w:r>
      <w:r w:rsidRPr="00D52B74">
        <w:t xml:space="preserve">de </w:t>
      </w:r>
      <w:r>
        <w:t>KennisgevingMetadata):</w:t>
      </w:r>
    </w:p>
    <w:p w14:paraId="1011D357" w14:textId="77777777" w:rsidR="00D86397" w:rsidRDefault="00D86397" w:rsidP="00D86397">
      <w:pPr>
        <w:pStyle w:val="Opsommingtekens2"/>
      </w:pPr>
      <w:r w:rsidRPr="00BE4C87">
        <w:rPr>
          <w:i/>
          <w:iCs/>
        </w:rPr>
        <w:t>eindverantwoordelijke</w:t>
      </w:r>
      <w:r>
        <w:t>: kies uit de STOP-waardelijst voor gemeente (de identificatiecode van) de betreffende gemeente.</w:t>
      </w:r>
    </w:p>
    <w:p w14:paraId="16E579E3" w14:textId="77777777" w:rsidR="00D86397" w:rsidRDefault="00D86397" w:rsidP="00D86397">
      <w:pPr>
        <w:pStyle w:val="Opsommingtekens2"/>
      </w:pPr>
      <w:r w:rsidRPr="00BE4C87">
        <w:rPr>
          <w:i/>
          <w:iCs/>
        </w:rPr>
        <w:t>maker</w:t>
      </w:r>
      <w:r>
        <w:t>: kies uit de STOP-waardelijst voor gemeente (de identificatiecode van) de betreffende gemeente.</w:t>
      </w:r>
    </w:p>
    <w:p w14:paraId="7C81C5AA" w14:textId="77777777" w:rsidR="00D86397" w:rsidRPr="009C0763" w:rsidRDefault="00D86397" w:rsidP="00D86397">
      <w:pPr>
        <w:pStyle w:val="Opsommingtekens2"/>
      </w:pPr>
      <w:r w:rsidRPr="00BE4C87">
        <w:rPr>
          <w:i/>
          <w:iCs/>
        </w:rPr>
        <w:t>officieleTitel</w:t>
      </w:r>
      <w:r>
        <w:t xml:space="preserve">: geef de mededeling van de uitspraak een zo onderscheidend en herkenbaar mogelijke titel. De officiële titel is altijd gelijk aan het RegelingOpschrift van de mededeling. </w:t>
      </w:r>
      <w:r w:rsidRPr="009C0763">
        <w:t xml:space="preserve">Een voorbeeld van de officiële titel van de </w:t>
      </w:r>
      <w:r w:rsidRPr="00541BF1">
        <w:t>mededeling</w:t>
      </w:r>
      <w:r w:rsidRPr="009C0763">
        <w:t xml:space="preserve"> is: ‘</w:t>
      </w:r>
      <w:r w:rsidRPr="00541BF1">
        <w:t xml:space="preserve">Mededeling uitspraak AbRS over </w:t>
      </w:r>
      <w:r w:rsidRPr="009C0763">
        <w:t>Besluit tot wijziging van het omgevingsplan Amsterdam t.b.v. de realisatie van 47 studentenwoningen in de Jordaan’.</w:t>
      </w:r>
    </w:p>
    <w:p w14:paraId="1989008C" w14:textId="77777777" w:rsidR="00D86397" w:rsidRDefault="00D86397" w:rsidP="00D86397">
      <w:pPr>
        <w:pStyle w:val="Opsommingtekens2"/>
      </w:pPr>
      <w:r w:rsidRPr="00F25246">
        <w:rPr>
          <w:i/>
          <w:iCs/>
        </w:rPr>
        <w:t>onderwerp</w:t>
      </w:r>
      <w:r>
        <w:t xml:space="preserve">: kies uit de STOP-waardelijst onderwerp alle toepasselijke onderwerpen van de waardelijst.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7E6C304" w14:textId="77777777" w:rsidR="00D86397" w:rsidRDefault="00D86397" w:rsidP="00D86397">
      <w:pPr>
        <w:pStyle w:val="Opsommingtekens2"/>
      </w:pPr>
      <w:r w:rsidRPr="00F25246">
        <w:rPr>
          <w:i/>
          <w:iCs/>
        </w:rPr>
        <w:t>mededelingOver</w:t>
      </w:r>
      <w:r w:rsidRPr="007A0873">
        <w:t xml:space="preserve">: </w:t>
      </w:r>
      <w:r>
        <w:t>maak een</w:t>
      </w:r>
      <w:r w:rsidRPr="007A0873">
        <w:t xml:space="preserve"> verwijzing naar de identificatie van het definitieve besluit waarover de </w:t>
      </w:r>
      <w:r>
        <w:t>mededeling</w:t>
      </w:r>
      <w:r w:rsidRPr="007A0873">
        <w:t xml:space="preserve"> gaat.</w:t>
      </w:r>
    </w:p>
    <w:p w14:paraId="2AD44739" w14:textId="77777777" w:rsidR="00D86397" w:rsidRPr="00A25601" w:rsidRDefault="00D86397" w:rsidP="00D86397">
      <w:pPr>
        <w:pStyle w:val="Opsommingtekens1"/>
      </w:pPr>
      <w:r>
        <w:t>een Procedureverloopmutatie waarmee de volgende gegevens aan het Procedureverloop worden toegevoegd:</w:t>
      </w:r>
    </w:p>
    <w:p w14:paraId="2CBD1639" w14:textId="77777777" w:rsidR="00D86397" w:rsidRDefault="00D86397" w:rsidP="00D86397">
      <w:pPr>
        <w:pStyle w:val="Opsommingtekens2"/>
      </w:pPr>
      <w:r>
        <w:t>Procedurestap (alleen als in een eerder stadium van de beroepsprocedure het besluit geheel of gedeeltelijk was geschorst en die schorsing niet voorafgaand aan de uitspraak is vervallen of opgeheven)</w:t>
      </w:r>
    </w:p>
    <w:p w14:paraId="6D0A4B3E" w14:textId="77777777" w:rsidR="00D86397" w:rsidRDefault="00D86397" w:rsidP="00D86397">
      <w:pPr>
        <w:pStyle w:val="Opsommingtekens3"/>
      </w:pPr>
      <w:r w:rsidRPr="00AF097F">
        <w:rPr>
          <w:i/>
          <w:iCs/>
        </w:rPr>
        <w:lastRenderedPageBreak/>
        <w:t>soortStap</w:t>
      </w:r>
      <w:r>
        <w:t>: kies uit de STOP-waardelijst Procedurestap_definitief de waarde ‘Opheffing schorsing’</w:t>
      </w:r>
    </w:p>
    <w:p w14:paraId="3EF56EC1" w14:textId="77777777" w:rsidR="00D86397" w:rsidRDefault="00D86397" w:rsidP="00D86397">
      <w:pPr>
        <w:pStyle w:val="Opsommingtekens3"/>
      </w:pPr>
      <w:r w:rsidRPr="00AF097F">
        <w:rPr>
          <w:i/>
          <w:iCs/>
        </w:rPr>
        <w:t>voltooidOp</w:t>
      </w:r>
      <w:r>
        <w:t xml:space="preserve">: vul de datum in </w:t>
      </w:r>
      <w:r w:rsidRPr="007A0873">
        <w:t xml:space="preserve">van de uitspraak </w:t>
      </w:r>
      <w:r>
        <w:t>in de hoofdzaak waardoor de schorsing is vervallen</w:t>
      </w:r>
    </w:p>
    <w:p w14:paraId="68A6A4DF" w14:textId="77777777" w:rsidR="00D86397" w:rsidRDefault="00D86397" w:rsidP="00D86397">
      <w:pPr>
        <w:pStyle w:val="Opsommingtekens3"/>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5C0FF925" w14:textId="77777777" w:rsidR="00D86397" w:rsidRDefault="00D86397" w:rsidP="00D86397">
      <w:pPr>
        <w:pStyle w:val="Opsommingtekens2"/>
      </w:pPr>
      <w:r>
        <w:t>Procedurestap</w:t>
      </w:r>
    </w:p>
    <w:p w14:paraId="6BD5DD20" w14:textId="77777777" w:rsidR="00D86397" w:rsidRDefault="00D86397" w:rsidP="00D86397">
      <w:pPr>
        <w:pStyle w:val="Opsommingtekens3"/>
      </w:pPr>
      <w:r w:rsidRPr="00AF097F">
        <w:rPr>
          <w:i/>
          <w:iCs/>
        </w:rPr>
        <w:t>soortStap</w:t>
      </w:r>
      <w:r>
        <w:t>: kies uit de STOP-waardelijst Procedurestap_definitief de waarde ‘Einde beroepsprocedures’</w:t>
      </w:r>
    </w:p>
    <w:p w14:paraId="069108EB" w14:textId="77777777" w:rsidR="00D86397" w:rsidRDefault="00D86397" w:rsidP="00D86397">
      <w:pPr>
        <w:pStyle w:val="Opsommingtekens3"/>
      </w:pPr>
      <w:r w:rsidRPr="00AF097F">
        <w:rPr>
          <w:i/>
          <w:iCs/>
        </w:rPr>
        <w:t>voltooidOp</w:t>
      </w:r>
      <w:r>
        <w:t xml:space="preserve">: vul de datum in </w:t>
      </w:r>
      <w:r w:rsidRPr="007A0873">
        <w:t xml:space="preserve">van de (laatste) uitspraak </w:t>
      </w:r>
      <w:r>
        <w:t>in de hoofdzaak</w:t>
      </w:r>
    </w:p>
    <w:p w14:paraId="050FCF41" w14:textId="77777777" w:rsidR="00D86397" w:rsidRDefault="00D86397" w:rsidP="00D86397">
      <w:pPr>
        <w:pStyle w:val="Opsommingtekens3"/>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4A8EA6B6" w14:textId="77777777" w:rsidR="00D86397" w:rsidRDefault="00D86397" w:rsidP="00D86397">
      <w:pPr>
        <w:pStyle w:val="Opsommingtekens2"/>
      </w:pPr>
      <w:r w:rsidRPr="004E5084">
        <w:rPr>
          <w:i/>
          <w:iCs/>
        </w:rPr>
        <w:t>bekendOp</w:t>
      </w:r>
      <w:r>
        <w:t>:</w:t>
      </w:r>
      <w:r w:rsidRPr="00CC5184">
        <w:t xml:space="preserve"> </w:t>
      </w:r>
      <w:r>
        <w:t xml:space="preserve">vul de datum in </w:t>
      </w:r>
      <w:r w:rsidRPr="007A0873">
        <w:t xml:space="preserve">van de (laatste) uitspraak </w:t>
      </w:r>
      <w:r>
        <w:t>in de hoofdzaak</w:t>
      </w:r>
    </w:p>
    <w:p w14:paraId="5D9E7380" w14:textId="77777777" w:rsidR="00D86397" w:rsidRDefault="00D86397" w:rsidP="00D86397">
      <w:pPr>
        <w:pStyle w:val="Opsommingtekens1"/>
      </w:pPr>
      <w:r>
        <w:t>aangepaste versies van regeling, GIO’s en OW-objecten</w:t>
      </w:r>
    </w:p>
    <w:p w14:paraId="22C1D81C" w14:textId="77777777" w:rsidR="00D86397" w:rsidRDefault="00D86397" w:rsidP="00D86397">
      <w:pPr>
        <w:pStyle w:val="Opsommingtekens1"/>
      </w:pPr>
      <w:r>
        <w:t>aanpassing van de ConsolidatieInformatie</w:t>
      </w:r>
    </w:p>
    <w:p w14:paraId="018C5F26" w14:textId="77777777" w:rsidR="00D86397" w:rsidRDefault="00D86397" w:rsidP="00D86397"/>
    <w:p w14:paraId="012AF865" w14:textId="77777777" w:rsidR="00D86397" w:rsidRDefault="00D86397" w:rsidP="00D86397">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887E806" w14:textId="77777777" w:rsidR="00D86397" w:rsidRPr="0088293B" w:rsidRDefault="00D86397" w:rsidP="00D86397">
      <w:pPr>
        <w:pStyle w:val="Kop6"/>
      </w:pPr>
      <w:bookmarkStart w:id="540" w:name="_Ref_b9b76f479bbaf816d3dce0fce93fd98f_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540"/>
    </w:p>
    <w:p w14:paraId="40DD0F66" w14:textId="77777777" w:rsidR="00D86397" w:rsidRDefault="00D86397" w:rsidP="00D86397">
      <w:r>
        <w:t xml:space="preserve">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 De STOP/TPOD-standaard maakt het mogelijk om de mededeling en de uitvoering van de consolidatie te combineren in één aanlevering.</w:t>
      </w:r>
    </w:p>
    <w:p w14:paraId="7BA485C8" w14:textId="77777777" w:rsidR="00D86397" w:rsidRDefault="00D86397" w:rsidP="00D86397">
      <w:pPr>
        <w:pStyle w:val="Kader"/>
      </w:pPr>
      <w:r w:rsidRPr="00B26823">
        <w:rPr>
          <w:noProof/>
        </w:rPr>
        <w:lastRenderedPageBreak/>
        <mc:AlternateContent>
          <mc:Choice Requires="wps">
            <w:drawing>
              <wp:inline distT="0" distB="0" distL="0" distR="0" wp14:anchorId="50320726" wp14:editId="2A490E1B">
                <wp:extent cx="5760720" cy="1518516"/>
                <wp:effectExtent l="0" t="0" r="24130" b="22860"/>
                <wp:docPr id="953394674" name="Tekstvak 953394674"/>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3903CDDC" w14:textId="77777777" w:rsidR="00D86397" w:rsidRPr="009A08A2" w:rsidRDefault="00D86397" w:rsidP="00D86397">
                            <w:pPr>
                              <w:rPr>
                                <w:b/>
                                <w:bCs/>
                              </w:rPr>
                            </w:pPr>
                            <w:r w:rsidRPr="009A08A2">
                              <w:rPr>
                                <w:b/>
                                <w:bCs/>
                              </w:rPr>
                              <w:t>Toekomstige functionaliteit</w:t>
                            </w:r>
                          </w:p>
                          <w:p w14:paraId="7E494414" w14:textId="23C45F2F" w:rsidR="00DB6623" w:rsidRDefault="00D86397" w:rsidP="00D86397">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r>
                              <w:t xml:space="preserve"> Dan </w:t>
                            </w:r>
                            <w:r w:rsidRPr="005F20E5">
                              <w:t xml:space="preserve">zal </w:t>
                            </w:r>
                            <w:r>
                              <w:t xml:space="preserve">de </w:t>
                            </w:r>
                            <w:r w:rsidRPr="007C0DCA">
                              <w:t>mededeling van de uitspraak van de rechter</w:t>
                            </w:r>
                            <w:r>
                              <w:t xml:space="preserve"> </w:t>
                            </w:r>
                            <w:r w:rsidRPr="00363450">
                              <w:t>functioneren als aan te leveren ‘product’ waarmee het</w:t>
                            </w:r>
                            <w:r>
                              <w:t xml:space="preserve"> </w:t>
                            </w:r>
                            <w:r w:rsidRPr="00363450">
                              <w:t>bevoegd gezag</w:t>
                            </w:r>
                            <w:r>
                              <w:t xml:space="preserve"> </w:t>
                            </w:r>
                            <w:r w:rsidRPr="00DD583D">
                              <w:t xml:space="preserve">de </w:t>
                            </w:r>
                            <w:r>
                              <w:t>C</w:t>
                            </w:r>
                            <w:r w:rsidRPr="00DD583D">
                              <w:t>onsolidatieInformatie aanlevert die nodig is om de uitspraak te verwerken in de geconsolideerde regeling.</w:t>
                            </w:r>
                          </w:p>
                          <w:p w14:paraId="4C8EB37F" w14:textId="5BC5B843" w:rsidR="00D86397" w:rsidRDefault="00D86397" w:rsidP="00D86397"/>
                          <w:p w14:paraId="1988E0E3" w14:textId="77777777" w:rsidR="00D86397" w:rsidRPr="00541BF1" w:rsidRDefault="00D86397" w:rsidP="00D86397">
                            <w:pPr>
                              <w:rPr>
                                <w:b/>
                                <w:bCs/>
                              </w:rPr>
                            </w:pPr>
                            <w:r w:rsidRPr="00541BF1">
                              <w:rPr>
                                <w:b/>
                                <w:bCs/>
                              </w:rPr>
                              <w:t>Workaround</w:t>
                            </w:r>
                          </w:p>
                          <w:p w14:paraId="33281E76" w14:textId="77777777" w:rsidR="00D86397" w:rsidRPr="00C352EA" w:rsidRDefault="00D86397" w:rsidP="00D86397">
                            <w:r>
                              <w:t xml:space="preserve">Zolang de mededeling nog niet in de DSO-keten is geïmplementeerd, wordt voor de mededeling van de uitspraak van de rechter een besluit conform model BesluitCompact gebruikt. In het besluit moet dan worden aangegeven dat het niet een besluit maar een mededeling betreft. Met dit besluit wordt </w:t>
                            </w:r>
                            <w:r w:rsidRPr="007C0DCA">
                              <w:t xml:space="preserve">de </w:t>
                            </w:r>
                            <w:r>
                              <w:t>C</w:t>
                            </w:r>
                            <w:r w:rsidRPr="007C0DCA">
                              <w:t>onsolidatieInformatie aan</w:t>
                            </w:r>
                            <w:r>
                              <w:t>ge</w:t>
                            </w:r>
                            <w:r w:rsidRPr="007C0DCA">
                              <w:t>lever</w:t>
                            </w:r>
                            <w:r>
                              <w:t>d</w:t>
                            </w:r>
                            <w:r w:rsidRPr="007C0DCA">
                              <w:t xml:space="preserve"> voor het verwerken van de uitspraak in de geconsolideerde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320726" id="Tekstvak 953394674" o:spid="_x0000_s1040"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Gf84sy4CAABbBAAADgAAAAAAAAAAAAAAAAAuAgAAZHJz&#10;L2Uyb0RvYy54bWxQSwECLQAUAAYACAAAACEA42va59wAAAAFAQAADwAAAAAAAAAAAAAAAACIBAAA&#10;ZHJzL2Rvd25yZXYueG1sUEsFBgAAAAAEAAQA8wAAAJEFAAAAAA==&#10;" filled="f" strokeweight=".5pt">
                <v:textbox style="mso-fit-shape-to-text:t">
                  <w:txbxContent>
                    <w:p w14:paraId="3903CDDC" w14:textId="77777777" w:rsidR="00D86397" w:rsidRPr="009A08A2" w:rsidRDefault="00D86397" w:rsidP="00D86397">
                      <w:pPr>
                        <w:rPr>
                          <w:b/>
                          <w:bCs/>
                        </w:rPr>
                      </w:pPr>
                      <w:r w:rsidRPr="009A08A2">
                        <w:rPr>
                          <w:b/>
                          <w:bCs/>
                        </w:rPr>
                        <w:t>Toekomstige functionaliteit</w:t>
                      </w:r>
                    </w:p>
                    <w:p w14:paraId="7E494414" w14:textId="23C45F2F" w:rsidR="00DB6623" w:rsidRDefault="00D86397" w:rsidP="00D86397">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r>
                        <w:t xml:space="preserve"> Dan </w:t>
                      </w:r>
                      <w:r w:rsidRPr="005F20E5">
                        <w:t xml:space="preserve">zal </w:t>
                      </w:r>
                      <w:r>
                        <w:t xml:space="preserve">de </w:t>
                      </w:r>
                      <w:r w:rsidRPr="007C0DCA">
                        <w:t>mededeling van de uitspraak van de rechter</w:t>
                      </w:r>
                      <w:r>
                        <w:t xml:space="preserve"> </w:t>
                      </w:r>
                      <w:r w:rsidRPr="00363450">
                        <w:t>functioneren als aan te leveren ‘product’ waarmee het</w:t>
                      </w:r>
                      <w:r>
                        <w:t xml:space="preserve"> </w:t>
                      </w:r>
                      <w:r w:rsidRPr="00363450">
                        <w:t>bevoegd gezag</w:t>
                      </w:r>
                      <w:r>
                        <w:t xml:space="preserve"> </w:t>
                      </w:r>
                      <w:r w:rsidRPr="00DD583D">
                        <w:t xml:space="preserve">de </w:t>
                      </w:r>
                      <w:r>
                        <w:t>C</w:t>
                      </w:r>
                      <w:r w:rsidRPr="00DD583D">
                        <w:t>onsolidatieInformatie aanlevert die nodig is om de uitspraak te verwerken in de geconsolideerde regeling.</w:t>
                      </w:r>
                    </w:p>
                    <w:p w14:paraId="4C8EB37F" w14:textId="5BC5B843" w:rsidR="00D86397" w:rsidRDefault="00D86397" w:rsidP="00D86397"/>
                    <w:p w14:paraId="1988E0E3" w14:textId="77777777" w:rsidR="00D86397" w:rsidRPr="00541BF1" w:rsidRDefault="00D86397" w:rsidP="00D86397">
                      <w:pPr>
                        <w:rPr>
                          <w:b/>
                          <w:bCs/>
                        </w:rPr>
                      </w:pPr>
                      <w:r w:rsidRPr="00541BF1">
                        <w:rPr>
                          <w:b/>
                          <w:bCs/>
                        </w:rPr>
                        <w:t>Workaround</w:t>
                      </w:r>
                    </w:p>
                    <w:p w14:paraId="33281E76" w14:textId="77777777" w:rsidR="00D86397" w:rsidRPr="00C352EA" w:rsidRDefault="00D86397" w:rsidP="00D86397">
                      <w:r>
                        <w:t xml:space="preserve">Zolang de mededeling nog niet in de DSO-keten is geïmplementeerd, wordt voor de mededeling van de uitspraak van de rechter een besluit conform model BesluitCompact gebruikt. In het besluit moet dan worden aangegeven dat het niet een besluit maar een mededeling betreft. Met dit besluit wordt </w:t>
                      </w:r>
                      <w:r w:rsidRPr="007C0DCA">
                        <w:t xml:space="preserve">de </w:t>
                      </w:r>
                      <w:r>
                        <w:t>C</w:t>
                      </w:r>
                      <w:r w:rsidRPr="007C0DCA">
                        <w:t>onsolidatieInformatie aan</w:t>
                      </w:r>
                      <w:r>
                        <w:t>ge</w:t>
                      </w:r>
                      <w:r w:rsidRPr="007C0DCA">
                        <w:t>lever</w:t>
                      </w:r>
                      <w:r>
                        <w:t>d</w:t>
                      </w:r>
                      <w:r w:rsidRPr="007C0DCA">
                        <w:t xml:space="preserve"> voor het verwerken van de uitspraak in de geconsolideerde regeling.</w:t>
                      </w:r>
                    </w:p>
                  </w:txbxContent>
                </v:textbox>
                <w10:anchorlock/>
              </v:shape>
            </w:pict>
          </mc:Fallback>
        </mc:AlternateContent>
      </w:r>
    </w:p>
    <w:p w14:paraId="71AD3FAA" w14:textId="77777777" w:rsidR="00D86397" w:rsidRDefault="00D86397" w:rsidP="00D86397">
      <w:r>
        <w:t>In het geval van gehele vernietiging van het besluit en van de rechtsgevolgen daarvan moet de gemeente het volgende aanleveren:</w:t>
      </w:r>
    </w:p>
    <w:p w14:paraId="1E706042" w14:textId="2A59D3D8" w:rsidR="00D86397" w:rsidRDefault="00D86397" w:rsidP="00D86397">
      <w:pPr>
        <w:pStyle w:val="Opsommingtekens1"/>
      </w:pPr>
      <w:r>
        <w:t xml:space="preserve">de Mededeling: de tekst van de mededeling, oftewel de inhoud van de uitspraak. Zie paragraaf </w:t>
      </w:r>
      <w:r>
        <w:fldChar w:fldCharType="begin"/>
      </w:r>
      <w:r>
        <w:instrText xml:space="preserve"> REF _Ref124512863 \n \h </w:instrText>
      </w:r>
      <w:r>
        <w:fldChar w:fldCharType="separate"/>
      </w:r>
      <w:r w:rsidR="00367A0A">
        <w:rPr>
          <w:b/>
          <w:bCs/>
        </w:rPr>
        <w:t>Fout! Verwijzingsbron niet gevonden.</w:t>
      </w:r>
      <w:r>
        <w:fldChar w:fldCharType="end"/>
      </w:r>
      <w:r>
        <w:t xml:space="preserve"> over de modellering van de mededeling.</w:t>
      </w:r>
    </w:p>
    <w:p w14:paraId="5829956C" w14:textId="2D54F732" w:rsidR="00D86397" w:rsidRDefault="00D86397" w:rsidP="00D86397">
      <w:pPr>
        <w:pStyle w:val="Opsommingtekens1"/>
      </w:pPr>
      <w:r>
        <w:t xml:space="preserve">MededelingMetadata </w:t>
      </w:r>
      <w:r w:rsidRPr="00D52B74">
        <w:t>(</w:t>
      </w:r>
      <w:r w:rsidRPr="00805A01">
        <w:t>de Mededeling</w:t>
      </w:r>
      <w:r>
        <w:t>M</w:t>
      </w:r>
      <w:r w:rsidRPr="00805A01">
        <w:t xml:space="preserve">etadata zijn nagenoeg gelijk aan de </w:t>
      </w:r>
      <w:r>
        <w:t>KennisgevingMetadata</w:t>
      </w:r>
      <w:r w:rsidRPr="00805A01">
        <w:t xml:space="preserve">; zie </w:t>
      </w:r>
      <w:r w:rsidRPr="00D52B74">
        <w:t>paragraa</w:t>
      </w:r>
      <w:r w:rsidRPr="00805A01">
        <w:t>f</w:t>
      </w:r>
      <w:r w:rsidRPr="00D52B74">
        <w:t xml:space="preserve"> </w:t>
      </w:r>
      <w:r>
        <w:fldChar w:fldCharType="begin"/>
      </w:r>
      <w:r>
        <w:instrText xml:space="preserve"> REF _Ref_cf193a736a60f1c324bc4dc117c5dd42_1 \n \h </w:instrText>
      </w:r>
      <w:r>
        <w:fldChar w:fldCharType="separate"/>
      </w:r>
      <w:r w:rsidR="00367A0A">
        <w:t>10.3.4</w:t>
      </w:r>
      <w:r>
        <w:fldChar w:fldCharType="end"/>
      </w:r>
      <w:r w:rsidRPr="00D52B74">
        <w:t xml:space="preserve"> </w:t>
      </w:r>
      <w:r w:rsidRPr="00805A01">
        <w:t xml:space="preserve">voor een toelichting op </w:t>
      </w:r>
      <w:r w:rsidRPr="00D52B74">
        <w:t xml:space="preserve">de </w:t>
      </w:r>
      <w:r>
        <w:t>KennisgevingMetadata):</w:t>
      </w:r>
    </w:p>
    <w:p w14:paraId="4E563B15" w14:textId="77777777" w:rsidR="00D86397" w:rsidRDefault="00D86397" w:rsidP="00D86397">
      <w:pPr>
        <w:pStyle w:val="Opsommingtekens2"/>
      </w:pPr>
      <w:r w:rsidRPr="00BE4C87">
        <w:rPr>
          <w:i/>
          <w:iCs/>
        </w:rPr>
        <w:t>eindverantwoordelijke</w:t>
      </w:r>
      <w:r>
        <w:t>: kies uit de STOP-waardelijst voor gemeente (de identificatiecode van) de betreffende gemeente.</w:t>
      </w:r>
    </w:p>
    <w:p w14:paraId="5D256F37" w14:textId="77777777" w:rsidR="00D86397" w:rsidRDefault="00D86397" w:rsidP="00D86397">
      <w:pPr>
        <w:pStyle w:val="Opsommingtekens2"/>
      </w:pPr>
      <w:r w:rsidRPr="00BE4C87">
        <w:rPr>
          <w:i/>
          <w:iCs/>
        </w:rPr>
        <w:t>maker</w:t>
      </w:r>
      <w:r>
        <w:t>: kies uit de STOP-waardelijst voor gemeente (de identificatiecode van) de betreffende gemeente.</w:t>
      </w:r>
    </w:p>
    <w:p w14:paraId="002881FA" w14:textId="77777777" w:rsidR="00D86397" w:rsidRPr="009C0763" w:rsidRDefault="00D86397" w:rsidP="00D86397">
      <w:pPr>
        <w:pStyle w:val="Opsommingtekens2"/>
      </w:pPr>
      <w:r w:rsidRPr="00BE4C87">
        <w:rPr>
          <w:i/>
          <w:iCs/>
        </w:rPr>
        <w:t>officieleTitel</w:t>
      </w:r>
      <w:r>
        <w:t xml:space="preserve">: geef de mededeling van de uitspraak een zo onderscheidend en herkenbaar mogelijke titel. De officiële titel is altijd gelijk aan het RegelingOpschrift van de mededeling. </w:t>
      </w:r>
      <w:r w:rsidRPr="009C0763">
        <w:t xml:space="preserve">Een voorbeeld van de officiële titel van de </w:t>
      </w:r>
      <w:r w:rsidRPr="00805A01">
        <w:t>mededeling</w:t>
      </w:r>
      <w:r w:rsidRPr="009C0763">
        <w:t xml:space="preserve"> is: ‘</w:t>
      </w:r>
      <w:r w:rsidRPr="00805A01">
        <w:t xml:space="preserve">Mededeling uitspraak AbRS over </w:t>
      </w:r>
      <w:r w:rsidRPr="009C0763">
        <w:t>Besluit tot wijziging van het omgevingsplan Amsterdam t.b.v. de realisatie van 47 studentenwoningen in de Jordaan’.</w:t>
      </w:r>
    </w:p>
    <w:p w14:paraId="2D0F0400" w14:textId="77777777" w:rsidR="00D86397" w:rsidRDefault="00D86397" w:rsidP="00D86397">
      <w:pPr>
        <w:pStyle w:val="Opsommingtekens2"/>
      </w:pPr>
      <w:r w:rsidRPr="00F25246">
        <w:rPr>
          <w:i/>
          <w:iCs/>
        </w:rPr>
        <w:t>onderwerp</w:t>
      </w:r>
      <w:r>
        <w:t xml:space="preserve">: kies uit de STOP-waardelijst onderwerp alle toepasselijke onderwerpen van de waardelijst.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41945F9" w14:textId="77777777" w:rsidR="00D86397" w:rsidRDefault="00D86397" w:rsidP="00D86397">
      <w:pPr>
        <w:pStyle w:val="Opsommingtekens2"/>
      </w:pPr>
      <w:r w:rsidRPr="00F25246">
        <w:rPr>
          <w:i/>
          <w:iCs/>
        </w:rPr>
        <w:t>mededelingOver</w:t>
      </w:r>
      <w:r w:rsidRPr="007A0873">
        <w:t xml:space="preserve">: </w:t>
      </w:r>
      <w:r>
        <w:t>maak een</w:t>
      </w:r>
      <w:r w:rsidRPr="007A0873">
        <w:t xml:space="preserve"> verwijzing naar de identificatie van het definitieve besluit waarover de </w:t>
      </w:r>
      <w:r>
        <w:t>mededeling</w:t>
      </w:r>
      <w:r w:rsidRPr="007A0873">
        <w:t xml:space="preserve"> gaat.</w:t>
      </w:r>
    </w:p>
    <w:p w14:paraId="489E3EBE" w14:textId="77777777" w:rsidR="00D86397" w:rsidRPr="00A25601" w:rsidRDefault="00D86397" w:rsidP="00D86397">
      <w:pPr>
        <w:pStyle w:val="Opsommingtekens1"/>
      </w:pPr>
      <w:r>
        <w:t>een Procedureverloopmutatie waarmee de volgende gegevens aan het Procedureverloop worden toegevoegd:</w:t>
      </w:r>
    </w:p>
    <w:p w14:paraId="79D9DE54" w14:textId="77777777" w:rsidR="00D86397" w:rsidRDefault="00D86397" w:rsidP="00D86397">
      <w:pPr>
        <w:pStyle w:val="Opsommingtekens2"/>
      </w:pPr>
      <w:r>
        <w:t>Procedurestap (alleen als in een eerder stadium van de beroepsprocedure het besluit geheel of gedeeltelijk was geschorst en die schorsing niet voorafgaand aan de uitspraak is vervallen of opgeheven)</w:t>
      </w:r>
    </w:p>
    <w:p w14:paraId="36333E84" w14:textId="77777777" w:rsidR="00D86397" w:rsidRDefault="00D86397" w:rsidP="00D86397">
      <w:pPr>
        <w:pStyle w:val="Opsommingtekens3"/>
      </w:pPr>
      <w:r w:rsidRPr="00AF097F">
        <w:rPr>
          <w:i/>
          <w:iCs/>
        </w:rPr>
        <w:lastRenderedPageBreak/>
        <w:t>soortStap</w:t>
      </w:r>
      <w:r>
        <w:t>: kies uit de STOP-waardelijst Procedurestap_definitief de waarde ‘Opheffing schorsing’</w:t>
      </w:r>
    </w:p>
    <w:p w14:paraId="66F22D7C" w14:textId="77777777" w:rsidR="00D86397" w:rsidRDefault="00D86397" w:rsidP="00D86397">
      <w:pPr>
        <w:pStyle w:val="Opsommingtekens3"/>
      </w:pPr>
      <w:r w:rsidRPr="00AF097F">
        <w:rPr>
          <w:i/>
          <w:iCs/>
        </w:rPr>
        <w:t>voltooidOp</w:t>
      </w:r>
      <w:r>
        <w:t xml:space="preserve">: vul de datum in </w:t>
      </w:r>
      <w:r w:rsidRPr="007A0873">
        <w:t xml:space="preserve">van de uitspraak </w:t>
      </w:r>
      <w:r>
        <w:t>in de hoofdzaak waardoor de schorsing is vervallen</w:t>
      </w:r>
    </w:p>
    <w:p w14:paraId="73C7DE96" w14:textId="77777777" w:rsidR="00D86397" w:rsidRDefault="00D86397" w:rsidP="00D86397">
      <w:pPr>
        <w:pStyle w:val="Opsommingtekens3"/>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55B319F3" w14:textId="77777777" w:rsidR="00D86397" w:rsidRDefault="00D86397" w:rsidP="00D86397">
      <w:pPr>
        <w:pStyle w:val="Opsommingtekens2"/>
      </w:pPr>
      <w:r>
        <w:t>Procedurestap</w:t>
      </w:r>
    </w:p>
    <w:p w14:paraId="52F76A0D" w14:textId="77777777" w:rsidR="00D86397" w:rsidRDefault="00D86397" w:rsidP="00D86397">
      <w:pPr>
        <w:pStyle w:val="Opsommingtekens3"/>
      </w:pPr>
      <w:r w:rsidRPr="00AF097F">
        <w:rPr>
          <w:i/>
          <w:iCs/>
        </w:rPr>
        <w:t>soortStap</w:t>
      </w:r>
      <w:r>
        <w:t>: kies uit de STOP-waardelijst Procedurestap_definitief de waarde ‘Einde beroepsprocedures’</w:t>
      </w:r>
    </w:p>
    <w:p w14:paraId="78AC4857" w14:textId="77777777" w:rsidR="00D86397" w:rsidRDefault="00D86397" w:rsidP="00D86397">
      <w:pPr>
        <w:pStyle w:val="Opsommingtekens3"/>
      </w:pPr>
      <w:r w:rsidRPr="00AF097F">
        <w:rPr>
          <w:i/>
          <w:iCs/>
        </w:rPr>
        <w:t>voltooidOp</w:t>
      </w:r>
      <w:r>
        <w:t xml:space="preserve">: vul de datum in </w:t>
      </w:r>
      <w:r w:rsidRPr="007A0873">
        <w:t xml:space="preserve">van de (laatste) uitspraak </w:t>
      </w:r>
      <w:r>
        <w:t>in de hoofdzaak</w:t>
      </w:r>
    </w:p>
    <w:p w14:paraId="046026B9" w14:textId="77777777" w:rsidR="00D86397" w:rsidRDefault="00D86397" w:rsidP="00D86397">
      <w:pPr>
        <w:pStyle w:val="Opsommingtekens3"/>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7BA3715" w14:textId="77777777" w:rsidR="00D86397" w:rsidRDefault="00D86397" w:rsidP="00D86397">
      <w:pPr>
        <w:pStyle w:val="Opsommingtekens2"/>
      </w:pPr>
      <w:r w:rsidRPr="004E5084">
        <w:rPr>
          <w:i/>
          <w:iCs/>
        </w:rPr>
        <w:t>bekendOp</w:t>
      </w:r>
      <w:r>
        <w:t>:</w:t>
      </w:r>
      <w:r w:rsidRPr="00CC5184">
        <w:t xml:space="preserve"> </w:t>
      </w:r>
      <w:r>
        <w:t xml:space="preserve">vul de datum in </w:t>
      </w:r>
      <w:r w:rsidRPr="007A0873">
        <w:t xml:space="preserve">van de (laatste) uitspraak </w:t>
      </w:r>
      <w:r>
        <w:t>in de hoofdzaak</w:t>
      </w:r>
    </w:p>
    <w:p w14:paraId="3DE02374" w14:textId="77777777" w:rsidR="00D86397" w:rsidRPr="00562D24" w:rsidRDefault="00D86397" w:rsidP="00D86397">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4914DD48" w14:textId="77777777" w:rsidR="003818B4" w:rsidRPr="00F03DD9" w:rsidRDefault="003818B4" w:rsidP="00E4371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6"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