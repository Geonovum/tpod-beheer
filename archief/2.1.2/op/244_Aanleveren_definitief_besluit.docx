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5C4DC" w14:textId="77777777" w:rsidR="00D86397" w:rsidRDefault="00D86397" w:rsidP="00D86397">
      <w:pPr>
        <w:pStyle w:val="Kop5"/>
      </w:pPr>
      <w:bookmarkStart w:id="513" w:name="_Ref_76e241d7cd590060c330b4aad50d7390_1"/>
      <w:r>
        <w:t>Aanleveren definitief besluit</w:t>
      </w:r>
      <w:bookmarkEnd w:id="513"/>
    </w:p>
    <w:p w14:paraId="2CFE27EE" w14:textId="77777777" w:rsidR="00D86397" w:rsidRDefault="00D86397" w:rsidP="00D86397">
      <w:r w:rsidRPr="007832B4">
        <w:t xml:space="preserve">Ten behoeve van de </w:t>
      </w:r>
      <w:r>
        <w:t>bekendmaking van het definitieve besluit in het gemeenteblad</w:t>
      </w:r>
      <w:r w:rsidRPr="007832B4">
        <w:t xml:space="preserve"> </w:t>
      </w:r>
      <w:r>
        <w:t xml:space="preserve">genereert de ambtelijke organisatie vanuit </w:t>
      </w:r>
      <w:r w:rsidRPr="007832B4">
        <w:t xml:space="preserve">de </w:t>
      </w:r>
      <w:r>
        <w:t>gemeentelijke plan</w:t>
      </w:r>
      <w:r w:rsidRPr="007832B4">
        <w:t xml:space="preserve">software een </w:t>
      </w:r>
      <w:r w:rsidRPr="00050959">
        <w:t xml:space="preserve">besluit, bestaande uit een </w:t>
      </w:r>
      <w:r>
        <w:t xml:space="preserve">(definitieve) </w:t>
      </w:r>
      <w:r w:rsidRPr="00050959">
        <w:t>versie van het Besluit en de Regeling. In de Regeling staan de wijzigingsinstructies voor de geconsolideerde regeling.</w:t>
      </w:r>
      <w:r>
        <w:t xml:space="preserve"> Dit geheel</w:t>
      </w:r>
      <w:r w:rsidRPr="007832B4">
        <w:t xml:space="preserve"> </w:t>
      </w:r>
      <w:r>
        <w:t>moet de gemeente</w:t>
      </w:r>
      <w:r w:rsidRPr="007832B4">
        <w:t xml:space="preserve"> aanlever</w:t>
      </w:r>
      <w:r>
        <w:t>en</w:t>
      </w:r>
      <w:r w:rsidRPr="007832B4">
        <w:t xml:space="preserve"> aan de LVBB.</w:t>
      </w:r>
    </w:p>
    <w:p w14:paraId="2D4EA09E" w14:textId="77777777" w:rsidR="00D86397" w:rsidRDefault="00D86397" w:rsidP="00D86397">
      <w:r>
        <w:t xml:space="preserve">Opgemerkt wordt dat de STOP/TPOD-standaard de term ‘definitief besluit’ gebruikt. Dit is een technische term die zowel </w:t>
      </w:r>
      <w:r w:rsidRPr="005B3779">
        <w:t xml:space="preserve">wordt </w:t>
      </w:r>
      <w:r>
        <w:t xml:space="preserve">gebruikt voor het ‘product’ van deze fase, te weten het genomen besluit, als voor de procedure van besluitvorming, bekendmaking, inwerkingtreding en de eventuele daarop volgende gebeurtenissen in de levensloop van het besluit: beroep en voorlopige voorziening. In juridische zin is bij de bekendmaking van een </w:t>
      </w:r>
      <w:r w:rsidRPr="00C34624">
        <w:t>besluit tot wijziging van het omgevingsplan</w:t>
      </w:r>
      <w:r>
        <w:t xml:space="preserve"> nog geen sprake van een definitief besluit: het besluit is immers op dat moment niet onherroepelijk omdat door de uitspraak op eventueel ingestelde beroepen de geldigheid en de inhoud van het besluit nog </w:t>
      </w:r>
      <w:r w:rsidRPr="00005B2C">
        <w:t xml:space="preserve">kan </w:t>
      </w:r>
      <w:r>
        <w:t>wijzigen. Naar aanleiding daarvan kunnen ook wijzigingen ontstaan in de inhoud van de regeling van het omgevingsplan.</w:t>
      </w:r>
    </w:p>
    <w:p w14:paraId="3C7487FE" w14:textId="77777777" w:rsidR="00D86397" w:rsidRDefault="00D86397" w:rsidP="00D86397"/>
    <w:p w14:paraId="33D10569" w14:textId="4CEDD1AA" w:rsidR="00DB6623" w:rsidRDefault="00D86397" w:rsidP="00D86397">
      <w:r>
        <w:t xml:space="preserve">Om de bekendmaking van het besluit in het gemeenteblad te kunnen doen en doorlevering door LVBB aan DSO-LV mogelijk te maken, moeten Besluit en Regeling voldoen aan de specificaties die in deel </w:t>
      </w:r>
      <w:r>
        <w:fldChar w:fldCharType="begin"/>
      </w:r>
      <w:r>
        <w:instrText xml:space="preserve"> REF _Ref_12d19d632aed17f851fe7c26764c8c34_1 \n \h </w:instrText>
      </w:r>
      <w:r>
        <w:fldChar w:fldCharType="separate"/>
      </w:r>
      <w:r w:rsidR="00367A0A">
        <w:t>B</w:t>
      </w:r>
      <w:r>
        <w:fldChar w:fldCharType="end"/>
      </w:r>
      <w:r>
        <w:t xml:space="preserve"> van dit toepassingsprofiel zijn gegeven. Aanvullend daarop moet de gemeente metadata over besluit en regeling en informatie over het Procedureverloop en de consolidatie meeleveren. De gemeente </w:t>
      </w:r>
      <w:r w:rsidRPr="00E10D26">
        <w:t>moet ook een publicatieopdracht aan de LVBB aanlever</w:t>
      </w:r>
      <w:r>
        <w:t>en</w:t>
      </w:r>
      <w:r w:rsidRPr="00E10D26">
        <w:t xml:space="preserve">, waarin </w:t>
      </w:r>
      <w:r>
        <w:t xml:space="preserve">zij </w:t>
      </w:r>
      <w:r w:rsidRPr="00E10D26">
        <w:t>aan</w:t>
      </w:r>
      <w:r>
        <w:t>geeft</w:t>
      </w:r>
      <w:r w:rsidRPr="00E10D26">
        <w:t xml:space="preserve"> welk soort publicatie wordt aangeleverd en op welke datum die publicatie gepubliceerd moet worden.</w:t>
      </w:r>
      <w:r>
        <w:t xml:space="preserve"> Dat is achtereenvolgens in de </w:t>
      </w:r>
      <w:r w:rsidRPr="00D46923">
        <w:t>volgende</w:t>
      </w:r>
      <w:r>
        <w:t xml:space="preserve"> paragrafen beschreven.</w:t>
      </w:r>
    </w:p>
    <w:p w14:paraId="43B4685D" w14:textId="74C963E9" w:rsidR="00D86397" w:rsidRDefault="00D86397" w:rsidP="00D86397">
      <w:pPr>
        <w:pStyle w:val="Kop6"/>
      </w:pPr>
      <w:r>
        <w:t>BesluitMetadata</w:t>
      </w:r>
    </w:p>
    <w:p w14:paraId="7B14833C" w14:textId="22C27BF7" w:rsidR="00D86397" w:rsidRDefault="00D86397" w:rsidP="00D86397">
      <w:r>
        <w:t xml:space="preserve">De BesluitMetadata leggen vast welke organisatie verantwoordelijk is voor de besluitversie en bevatten gegevens om het besluit goed vindbaar te maken. In paragraaf </w:t>
      </w:r>
      <w:r>
        <w:fldChar w:fldCharType="begin"/>
      </w:r>
      <w:r>
        <w:instrText xml:space="preserve"> REF _Ref_a36baf50eb9c1a481640c024a231ae00_1 \n \h </w:instrText>
      </w:r>
      <w:r>
        <w:fldChar w:fldCharType="separate"/>
      </w:r>
      <w:r w:rsidR="00367A0A">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definitieve besluit tot wijziging van het omgevingsplan aangegeven hoe ze moeten worden toegepast.</w:t>
      </w:r>
    </w:p>
    <w:p w14:paraId="5CFB91A0" w14:textId="77777777" w:rsidR="00D86397" w:rsidRDefault="00D86397" w:rsidP="00D86397"/>
    <w:p w14:paraId="3A0E98A4" w14:textId="77777777" w:rsidR="00D86397" w:rsidRDefault="00D86397" w:rsidP="00D86397">
      <w:pPr>
        <w:pStyle w:val="Opsommingtekens1"/>
      </w:pPr>
      <w:r w:rsidRPr="00BE4C87">
        <w:rPr>
          <w:i/>
          <w:iCs/>
        </w:rPr>
        <w:t>eindverantwoordelijke</w:t>
      </w:r>
      <w:r>
        <w:t>: kies uit de STOP-waardelijst voor gemeente (de identificatiecode van) de betreffende gemeente.</w:t>
      </w:r>
    </w:p>
    <w:p w14:paraId="5D02AC89" w14:textId="77777777" w:rsidR="00D86397" w:rsidRDefault="00D86397" w:rsidP="00D86397">
      <w:pPr>
        <w:pStyle w:val="Opsommingtekens1"/>
      </w:pPr>
      <w:r w:rsidRPr="00BE4C87">
        <w:rPr>
          <w:i/>
          <w:iCs/>
        </w:rPr>
        <w:t>maker</w:t>
      </w:r>
      <w:r>
        <w:t>: kies uit de STOP-waardelijst voor gemeente (de identificatiecode van) de betreffende gemeente.</w:t>
      </w:r>
    </w:p>
    <w:p w14:paraId="4AA1DF42" w14:textId="77777777" w:rsidR="00D86397" w:rsidRDefault="00D86397" w:rsidP="00D86397">
      <w:pPr>
        <w:pStyle w:val="Opsommingtekens1"/>
      </w:pPr>
      <w:r w:rsidRPr="00BE4C87">
        <w:rPr>
          <w:i/>
          <w:iCs/>
        </w:rPr>
        <w:t>soortBestuursorgaan</w:t>
      </w:r>
      <w:r>
        <w:t>: kies uit de STOP-waardelijst bestuursorgaan de waarde ‘college van burgemeester en wethouders’ wanneer het gaat om een besluit tot wijziging van het omgevingsplan dat door B&amp;W wordt genomen, op basis van een delegatiebesluit van de gemeenteraad. Kies in het andere geval de waarde ‘gemeenteraad’.</w:t>
      </w:r>
    </w:p>
    <w:p w14:paraId="5D379210" w14:textId="5A913EA6" w:rsidR="00DB6623" w:rsidRDefault="00D86397" w:rsidP="00D86397">
      <w:pPr>
        <w:pStyle w:val="Opsommingtekens1"/>
      </w:pPr>
      <w:r w:rsidRPr="00BE4C87">
        <w:rPr>
          <w:i/>
          <w:iCs/>
        </w:rPr>
        <w:t>informatieobjectRef</w:t>
      </w:r>
      <w:r>
        <w:t xml:space="preserve">: neem hier de verwijzingen op naar de GIO’s (en eventueel de als informatieobject gemodelleerde PDF-documenten) die het besluit aan de regeling </w:t>
      </w:r>
      <w:r>
        <w:lastRenderedPageBreak/>
        <w:t>toevoegt of die het besluit wijzigt en, indien van toepassing, naar het Pons-GIO dat bij het besluit hoort.</w:t>
      </w:r>
    </w:p>
    <w:p w14:paraId="4CF8D1F4" w14:textId="37EB5F3B" w:rsidR="00D86397" w:rsidRDefault="00D86397" w:rsidP="00D86397">
      <w:pPr>
        <w:pStyle w:val="Opsommingtekens1"/>
      </w:pPr>
      <w:r w:rsidRPr="00BE4C87">
        <w:rPr>
          <w:i/>
          <w:iCs/>
        </w:rPr>
        <w:t>officieleTitel</w:t>
      </w:r>
      <w:r>
        <w:t xml:space="preserve">: geef het besluit een onderscheidende en herkenbare titel. De officiële titel is altijd gelijk aan het RegelingOpschrift van het besluit. </w:t>
      </w:r>
      <w:r w:rsidRPr="00541BF1">
        <w:t>E</w:t>
      </w:r>
      <w:r>
        <w:t>en voorbeeld van de officiële titel van een besluit tot wijziging van het omgevingsplan is ‘Besluit tot wijziging van het omgevingsplan Amsterdam t.b.v. de realisatie van 47 studentenwoningen in de Jordaan’.</w:t>
      </w:r>
    </w:p>
    <w:p w14:paraId="61F6812C" w14:textId="77777777" w:rsidR="00D86397" w:rsidRDefault="00D86397" w:rsidP="00D86397">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48C66E5F" w14:textId="77777777" w:rsidR="00D86397" w:rsidRDefault="00D86397" w:rsidP="00D86397">
      <w:pPr>
        <w:pStyle w:val="Opsommingtekens1"/>
      </w:pPr>
      <w:r w:rsidRPr="00BE4C87">
        <w:rPr>
          <w:i/>
          <w:iCs/>
        </w:rPr>
        <w:t>rechtsgebied</w:t>
      </w:r>
      <w:r>
        <w:t>: kies uit de STOP-waardelijst rechtsgebied in ieder geval de waarde ‘</w:t>
      </w:r>
      <w:r w:rsidRPr="00191E8D">
        <w:t>omgevingsrecht</w:t>
      </w:r>
      <w:r>
        <w:t>’</w:t>
      </w:r>
      <w:r w:rsidRPr="00805156">
        <w:t xml:space="preserve"> </w:t>
      </w:r>
      <w:r>
        <w:t>en vul dit aan met andere toepasselijke waarden uit deze waardelijst.</w:t>
      </w:r>
    </w:p>
    <w:p w14:paraId="7F84FB57" w14:textId="77777777" w:rsidR="00D86397" w:rsidRDefault="00D86397" w:rsidP="00D86397">
      <w:pPr>
        <w:pStyle w:val="Opsommingtekens1"/>
      </w:pPr>
      <w:r w:rsidRPr="00BE4C87">
        <w:rPr>
          <w:i/>
          <w:iCs/>
        </w:rPr>
        <w:t>soortProcedure</w:t>
      </w:r>
      <w:r>
        <w:t>: kies uit de STOP-waardelijst soortprocedure de waarde ‘Definitief besluit’.</w:t>
      </w:r>
    </w:p>
    <w:p w14:paraId="2BAB27BA" w14:textId="071C93E3" w:rsidR="00D86397" w:rsidRDefault="00D86397" w:rsidP="00D86397">
      <w:pPr>
        <w:pStyle w:val="Opsommingtekens1"/>
      </w:pPr>
      <w:r w:rsidRPr="00073B3E">
        <w:rPr>
          <w:i/>
          <w:iCs/>
        </w:rPr>
        <w:t>grondslag</w:t>
      </w:r>
      <w:r>
        <w:t xml:space="preserve">: </w:t>
      </w:r>
      <w:r w:rsidRPr="00D63ACF">
        <w:t xml:space="preserve">maak een verwijzing naar artikel </w:t>
      </w:r>
      <w:r>
        <w:t>2</w:t>
      </w:r>
      <w:r w:rsidRPr="00D63ACF">
        <w:t>.</w:t>
      </w:r>
      <w:r>
        <w:t>4</w:t>
      </w:r>
      <w:r w:rsidRPr="00D63ACF">
        <w:t xml:space="preserve"> Omgevingswet</w:t>
      </w:r>
      <w:r>
        <w:t xml:space="preserve">, de grondslag voor het vaststellen van het omgevingsplan, </w:t>
      </w:r>
      <w:r w:rsidRPr="004B5DA3">
        <w:t xml:space="preserve">wanneer het gaat om </w:t>
      </w:r>
      <w:r>
        <w:t>een wijzigings</w:t>
      </w:r>
      <w:r w:rsidRPr="004B5DA3">
        <w:t xml:space="preserve">besluit dat </w:t>
      </w:r>
      <w:r>
        <w:t xml:space="preserve">door de gemeenteraad wordt genomen. Maak, </w:t>
      </w:r>
      <w:r w:rsidRPr="00DC65CA">
        <w:t>wanneer het gaat om een wijzi</w:t>
      </w:r>
      <w:r>
        <w:t>gi</w:t>
      </w:r>
      <w:r w:rsidRPr="00DC65CA">
        <w:t xml:space="preserve">ngsbesluit dat </w:t>
      </w:r>
      <w:r>
        <w:t xml:space="preserve">door B&amp;W wordt genomen, verwijzingen naar artikel 2.8 Omgevingswet, de grondslag voor het delegeren van de </w:t>
      </w:r>
      <w:r w:rsidRPr="00444B59">
        <w:t>bevoegdheid tot het vaststellen van delen van het omgevingsplan</w:t>
      </w:r>
      <w:r>
        <w:t>, en naar het bekendgemaakte delegatiebesluit. De grondslag ziet er -in STOP-XML- uit als in</w:t>
      </w:r>
      <w:r w:rsidR="000D2BB4">
        <w:t xml:space="preserve"> </w:t>
      </w:r>
      <w:r>
        <w:fldChar w:fldCharType="begin"/>
      </w:r>
      <w:r>
        <w:instrText xml:space="preserve"> REF _Ref_76e241d7cd590060c330b4aad50d7390_2 \n \h </w:instrText>
      </w:r>
      <w:r>
        <w:fldChar w:fldCharType="separate"/>
      </w:r>
      <w:r w:rsidR="00367A0A">
        <w:t>Figuur 67</w:t>
      </w:r>
      <w:r>
        <w:fldChar w:fldCharType="end"/>
      </w:r>
      <w:r>
        <w:t>:</w:t>
      </w:r>
    </w:p>
    <w:p w14:paraId="601FCC6E" w14:textId="77777777" w:rsidR="00D86397" w:rsidRDefault="00D86397" w:rsidP="00D86397">
      <w:pPr>
        <w:pStyle w:val="Figuur"/>
      </w:pPr>
      <w:r>
        <w:rPr>
          <w:noProof/>
        </w:rPr>
        <w:drawing>
          <wp:inline distT="0" distB="0" distL="0" distR="0" wp14:anchorId="1D936650" wp14:editId="3AC8E008">
            <wp:extent cx="4468495" cy="1475105"/>
            <wp:effectExtent l="0" t="0" r="8255" b="0"/>
            <wp:docPr id="953394684" name="Afbeelding 95339468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5" name="Afbeelding 953394655" descr="Afbeelding met tekst&#10;&#10;Automatisch gegenereerde beschrijvi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468495" cy="1475105"/>
                    </a:xfrm>
                    <a:prstGeom prst="rect">
                      <a:avLst/>
                    </a:prstGeom>
                    <a:noFill/>
                  </pic:spPr>
                </pic:pic>
              </a:graphicData>
            </a:graphic>
          </wp:inline>
        </w:drawing>
      </w:r>
    </w:p>
    <w:p w14:paraId="3EF28B33" w14:textId="77777777" w:rsidR="00D86397" w:rsidRDefault="00D86397" w:rsidP="00D86397">
      <w:pPr>
        <w:pStyle w:val="Figuurbijschrift"/>
      </w:pPr>
      <w:bookmarkStart w:id="515" w:name="_Ref_76e241d7cd590060c330b4aad50d7390_2"/>
      <w:r w:rsidRPr="00243D5C">
        <w:t>Voorbeeld van de grondslag voor het omgevingsplan</w:t>
      </w:r>
      <w:bookmarkEnd w:id="515"/>
    </w:p>
    <w:p w14:paraId="79D30B4D" w14:textId="77777777" w:rsidR="00D86397" w:rsidRDefault="00D86397" w:rsidP="00D86397">
      <w:pPr>
        <w:pStyle w:val="Kop6"/>
      </w:pPr>
      <w:r>
        <w:t>RegelingMetadata</w:t>
      </w:r>
    </w:p>
    <w:p w14:paraId="306578C4" w14:textId="46ED8257" w:rsidR="00D86397" w:rsidRDefault="00D86397" w:rsidP="00D86397">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_Ref_dbc00b96a84178ca9c5770b365eea368_1 \n \h </w:instrText>
      </w:r>
      <w:r>
        <w:fldChar w:fldCharType="separate"/>
      </w:r>
      <w:r w:rsidR="00367A0A">
        <w:t>10.3.3</w:t>
      </w:r>
      <w:r>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en wat het doel respectievelijk het resultaat van het gegeven is. Hierna is voor de RegelingMetadata die relevant zijn voor het definitieve besluit tot wijziging van het omgevingsplan aangegeven hoe ze moeten worden toegepast</w:t>
      </w:r>
      <w:r w:rsidRPr="00F523DD">
        <w:t>.</w:t>
      </w:r>
    </w:p>
    <w:p w14:paraId="3FD6D158" w14:textId="77777777" w:rsidR="00D86397" w:rsidRDefault="00D86397" w:rsidP="00D86397"/>
    <w:p w14:paraId="2F29E427" w14:textId="77777777" w:rsidR="00D86397" w:rsidRPr="00BE4C87" w:rsidRDefault="00D86397" w:rsidP="00D86397">
      <w:pPr>
        <w:pStyle w:val="Opsommingtekens1"/>
      </w:pPr>
      <w:r w:rsidRPr="00200354">
        <w:rPr>
          <w:i/>
          <w:iCs/>
        </w:rPr>
        <w:t>soortRegeling</w:t>
      </w:r>
      <w:r>
        <w:t>: kies uit de STOP-waardelijst soortRegeling de waarde ‘Omgevingsplan’.</w:t>
      </w:r>
    </w:p>
    <w:p w14:paraId="175FEB50" w14:textId="111D429F" w:rsidR="00DB6623" w:rsidRDefault="00D86397" w:rsidP="00D86397">
      <w:pPr>
        <w:pStyle w:val="Opsommingtekens1"/>
      </w:pPr>
      <w:r w:rsidRPr="00BE4C87">
        <w:rPr>
          <w:i/>
          <w:iCs/>
        </w:rPr>
        <w:t>eindverantwoordelijke</w:t>
      </w:r>
      <w:r>
        <w:t>: kies uit de STOP-waardelijst voor gemeente (de identificatiecode van) de betreffende gemeente.</w:t>
      </w:r>
    </w:p>
    <w:p w14:paraId="45F229A0" w14:textId="55D30DBD" w:rsidR="00D86397" w:rsidRDefault="00D86397" w:rsidP="00D86397">
      <w:pPr>
        <w:pStyle w:val="Opsommingtekens1"/>
      </w:pPr>
      <w:r w:rsidRPr="00BE4C87">
        <w:rPr>
          <w:i/>
          <w:iCs/>
        </w:rPr>
        <w:lastRenderedPageBreak/>
        <w:t>maker</w:t>
      </w:r>
      <w:r>
        <w:t>: kies uit de STOP-waardelijst voor gemeente (de identificatiecode van) de betreffende gemeente.</w:t>
      </w:r>
    </w:p>
    <w:p w14:paraId="24105382" w14:textId="2A9178D9" w:rsidR="00DB6623" w:rsidRPr="00C92A58" w:rsidRDefault="00D86397" w:rsidP="00D86397">
      <w:pPr>
        <w:pStyle w:val="Opsommingtekens1"/>
        <w:rPr>
          <w:u w:val="single"/>
        </w:rPr>
      </w:pPr>
      <w:r w:rsidRPr="00C92A58">
        <w:rPr>
          <w:i/>
          <w:iCs/>
        </w:rPr>
        <w:t>soortBestuursorgaan</w:t>
      </w:r>
      <w:r>
        <w:t xml:space="preserve">: kies </w:t>
      </w:r>
      <w:r w:rsidRPr="00BE7551">
        <w:t>uit de STOP-waardelijst bestuursorgaan</w:t>
      </w:r>
      <w:r>
        <w:t xml:space="preserve"> de waarde </w:t>
      </w:r>
      <w:r w:rsidRPr="00BE7551">
        <w:t>‘gemeenteraad’</w:t>
      </w:r>
      <w:r>
        <w:t>. NB: da</w:t>
      </w:r>
      <w:r w:rsidRPr="00FE79C4">
        <w:t xml:space="preserve">t geldt ook bij de aanlevering van een regelingversie horend bij een wijzigingsbesluit dat </w:t>
      </w:r>
      <w:r>
        <w:t xml:space="preserve">door </w:t>
      </w:r>
      <w:r w:rsidRPr="00FE79C4">
        <w:t xml:space="preserve">B&amp;W </w:t>
      </w:r>
      <w:r>
        <w:t>wordt genomen</w:t>
      </w:r>
      <w:r w:rsidRPr="00FE79C4">
        <w:t>, op basis van een delegatiebesluit van de gemeenteraad.</w:t>
      </w:r>
    </w:p>
    <w:p w14:paraId="3AD29BD1" w14:textId="21606A03" w:rsidR="00D86397" w:rsidRDefault="00D86397" w:rsidP="00D86397">
      <w:pPr>
        <w:pStyle w:val="Opsommingtekens1"/>
      </w:pPr>
      <w:r w:rsidRPr="00BE4C87">
        <w:rPr>
          <w:i/>
          <w:iCs/>
        </w:rPr>
        <w:t>officieleTitel</w:t>
      </w:r>
      <w:r>
        <w:t xml:space="preserve">: geef de regeling van het omgevingsplan een onderscheidende en herkenbare titel. </w:t>
      </w:r>
      <w:r w:rsidRPr="004F621C">
        <w:t xml:space="preserve">De officiële titel </w:t>
      </w:r>
      <w:r>
        <w:t>is altijd gelijk aan het RegelingOpschrift van de regeling. Gebruikelijk is om te kiezen voor het woord Omgevingsplan met daarachter de naam van de gemeente, bijvoorbeeld ‘Omgevingsplan Amersfoort’.</w:t>
      </w:r>
    </w:p>
    <w:p w14:paraId="1739AFA7" w14:textId="29D5E151" w:rsidR="00DB6623" w:rsidRDefault="00D86397" w:rsidP="00D86397">
      <w:pPr>
        <w:pStyle w:val="Opsommingtekens1"/>
      </w:pPr>
      <w:r>
        <w:rPr>
          <w:i/>
          <w:iCs/>
        </w:rPr>
        <w:t>citeertitel</w:t>
      </w:r>
      <w:r w:rsidRPr="007E05B2">
        <w:t>:</w:t>
      </w:r>
      <w:r>
        <w:t xml:space="preserve"> maak gebruik van </w:t>
      </w:r>
      <w:r w:rsidRPr="00E82AC3">
        <w:t xml:space="preserve">het element citeertitel en </w:t>
      </w:r>
      <w:r>
        <w:t xml:space="preserve">laat </w:t>
      </w:r>
      <w:r w:rsidRPr="00E82AC3">
        <w:t xml:space="preserve">die hetzelfde zijn als de officiële titel </w:t>
      </w:r>
      <w:r>
        <w:t xml:space="preserve">en </w:t>
      </w:r>
      <w:r w:rsidRPr="00E82AC3">
        <w:t xml:space="preserve">het RegelingOpschrift van de regeling. </w:t>
      </w:r>
      <w:r>
        <w:t xml:space="preserve">Als de </w:t>
      </w:r>
      <w:r w:rsidRPr="00B26948">
        <w:t xml:space="preserve">citeertitel in het </w:t>
      </w:r>
      <w:r w:rsidRPr="002B16DC">
        <w:t>omgevingsplan word</w:t>
      </w:r>
      <w:r>
        <w:t>t</w:t>
      </w:r>
      <w:r w:rsidRPr="002B16DC">
        <w:t xml:space="preserve"> </w:t>
      </w:r>
      <w:r w:rsidRPr="00B26948">
        <w:t xml:space="preserve">vastgesteld </w:t>
      </w:r>
      <w:r w:rsidRPr="002B16DC">
        <w:t xml:space="preserve">moet </w:t>
      </w:r>
      <w:r w:rsidRPr="00B26948">
        <w:t>voor isOfficieel de waarde</w:t>
      </w:r>
      <w:r>
        <w:t xml:space="preserve"> </w:t>
      </w:r>
      <w:r w:rsidRPr="00AF097F">
        <w:rPr>
          <w:i/>
          <w:iCs/>
        </w:rPr>
        <w:t>true</w:t>
      </w:r>
      <w:r>
        <w:t xml:space="preserve"> worden gekozen; als de </w:t>
      </w:r>
      <w:r w:rsidRPr="00B26948">
        <w:t>citeertitel</w:t>
      </w:r>
      <w:r>
        <w:t xml:space="preserve"> niet</w:t>
      </w:r>
      <w:r w:rsidRPr="00B26948">
        <w:t xml:space="preserve"> in het </w:t>
      </w:r>
      <w:r w:rsidRPr="002B16DC">
        <w:t>omgevingsplan word</w:t>
      </w:r>
      <w:r>
        <w:t>t</w:t>
      </w:r>
      <w:r w:rsidRPr="002B16DC">
        <w:t xml:space="preserve"> </w:t>
      </w:r>
      <w:r w:rsidRPr="00B26948">
        <w:t xml:space="preserve">vastgesteld </w:t>
      </w:r>
      <w:r w:rsidRPr="002B16DC">
        <w:t xml:space="preserve">moet </w:t>
      </w:r>
      <w:r>
        <w:t>daar</w:t>
      </w:r>
      <w:r w:rsidRPr="00B26948">
        <w:t xml:space="preserve">voor </w:t>
      </w:r>
      <w:r w:rsidRPr="00B26948">
        <w:rPr>
          <w:i/>
          <w:iCs/>
        </w:rPr>
        <w:t>false</w:t>
      </w:r>
      <w:r w:rsidRPr="00B26948">
        <w:t xml:space="preserve"> worden gekozen.</w:t>
      </w:r>
    </w:p>
    <w:p w14:paraId="55D62BBE" w14:textId="1B14504B" w:rsidR="00D86397" w:rsidRDefault="00D86397" w:rsidP="00D86397">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2C77625A" w14:textId="0D31BB04" w:rsidR="00DB6623" w:rsidRDefault="00D86397" w:rsidP="00D86397">
      <w:pPr>
        <w:pStyle w:val="Opsommingtekens1"/>
      </w:pPr>
      <w:r w:rsidRPr="00BE4C87">
        <w:rPr>
          <w:i/>
          <w:iCs/>
        </w:rPr>
        <w:t>rechtsgebied</w:t>
      </w:r>
      <w:r>
        <w:t>: kies uit de STOP-waardelijst rechtsgebied in ieder geval de waarde ‘</w:t>
      </w:r>
      <w:r w:rsidRPr="00191E8D">
        <w:t>omgevingsrecht</w:t>
      </w:r>
      <w:r>
        <w:t>’</w:t>
      </w:r>
      <w:r w:rsidRPr="001B0F0D">
        <w:t xml:space="preserve"> </w:t>
      </w:r>
      <w:r>
        <w:t>en vul dit aan met andere toepasselijke waarden uit deze waardelijst.</w:t>
      </w:r>
    </w:p>
    <w:p w14:paraId="32E1C15B" w14:textId="7B04D016" w:rsidR="00D86397" w:rsidRDefault="00D86397" w:rsidP="00D86397">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19C38C1D" w14:textId="07589C37" w:rsidR="00D86397" w:rsidRDefault="00D86397" w:rsidP="00D86397">
      <w:pPr>
        <w:pStyle w:val="Opsommingtekens1"/>
      </w:pPr>
      <w:r w:rsidRPr="00FE79C4">
        <w:rPr>
          <w:i/>
          <w:iCs/>
        </w:rPr>
        <w:t>opvolgerVan</w:t>
      </w:r>
      <w:r>
        <w:t>: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een omgevingsplan wordt ingetrokken en vervangen door een volledig nieuw omgevingsplan</w:t>
      </w:r>
      <w:r>
        <w:rPr>
          <w:rStyle w:val="Voetnootmarkering"/>
        </w:rPr>
        <w:footnoteReference w:id="72"/>
      </w:r>
      <w:r>
        <w:t>.</w:t>
      </w:r>
    </w:p>
    <w:p w14:paraId="7DE2F605" w14:textId="546CDBE9" w:rsidR="00D86397" w:rsidRDefault="00D86397" w:rsidP="00D86397">
      <w:pPr>
        <w:pStyle w:val="Opsommingtekens1"/>
      </w:pPr>
      <w:r w:rsidRPr="00073B3E">
        <w:rPr>
          <w:i/>
          <w:iCs/>
        </w:rPr>
        <w:t>grondslag</w:t>
      </w:r>
      <w:r>
        <w:t xml:space="preserve">: </w:t>
      </w:r>
      <w:r w:rsidRPr="00D63ACF">
        <w:t xml:space="preserve">maak een verwijzing naar artikel </w:t>
      </w:r>
      <w:r>
        <w:t>2</w:t>
      </w:r>
      <w:r w:rsidRPr="00D63ACF">
        <w:t>.</w:t>
      </w:r>
      <w:r>
        <w:t>4</w:t>
      </w:r>
      <w:r w:rsidRPr="00D63ACF">
        <w:t xml:space="preserve"> Omgevingswet</w:t>
      </w:r>
      <w:r>
        <w:t xml:space="preserve">, de grondslag voor het vaststellen van het omgevingsplan. </w:t>
      </w:r>
      <w:r w:rsidRPr="00094953">
        <w:t>Dit geldt ook bij de aanlevering van een regelingversie horend bij een wijzigingsbesluit dat B&amp;W voornemens zijn te nemen, op basis van een delegatiebesluit van de gemeenteraad.</w:t>
      </w:r>
      <w:r>
        <w:t xml:space="preserve"> De grondslag ziet er -in STOP-XML- uit als</w:t>
      </w:r>
      <w:r w:rsidR="008853C3">
        <w:t xml:space="preserve"> in </w:t>
      </w:r>
      <w:r>
        <w:fldChar w:fldCharType="begin"/>
      </w:r>
      <w:r>
        <w:instrText xml:space="preserve"> REF _Ref_76e241d7cd590060c330b4aad50d7390_3 \n \h </w:instrText>
      </w:r>
      <w:r>
        <w:fldChar w:fldCharType="separate"/>
      </w:r>
      <w:r w:rsidR="00367A0A">
        <w:t>Figuur 68</w:t>
      </w:r>
      <w:r>
        <w:fldChar w:fldCharType="end"/>
      </w:r>
      <w:r>
        <w:t>:</w:t>
      </w:r>
    </w:p>
    <w:p w14:paraId="07051495" w14:textId="77777777" w:rsidR="00D86397" w:rsidRDefault="00D86397" w:rsidP="00D86397">
      <w:pPr>
        <w:pStyle w:val="Figuur"/>
      </w:pPr>
      <w:r>
        <w:rPr>
          <w:noProof/>
        </w:rPr>
        <w:lastRenderedPageBreak/>
        <w:drawing>
          <wp:inline distT="0" distB="0" distL="0" distR="0" wp14:anchorId="47476BFF" wp14:editId="1A06EE5B">
            <wp:extent cx="4468495" cy="1475105"/>
            <wp:effectExtent l="0" t="0" r="8255" b="0"/>
            <wp:docPr id="953394685" name="Afbeelding 95339468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6" name="Afbeelding 953394656" descr="Afbeelding met tekst&#10;&#10;Automatisch gegenereerde beschrijvi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468495" cy="1475105"/>
                    </a:xfrm>
                    <a:prstGeom prst="rect">
                      <a:avLst/>
                    </a:prstGeom>
                    <a:noFill/>
                  </pic:spPr>
                </pic:pic>
              </a:graphicData>
            </a:graphic>
          </wp:inline>
        </w:drawing>
      </w:r>
    </w:p>
    <w:p w14:paraId="68F347DB" w14:textId="77777777" w:rsidR="00D86397" w:rsidRPr="0017508E" w:rsidRDefault="00D86397" w:rsidP="00D86397">
      <w:pPr>
        <w:pStyle w:val="Figuurbijschrift"/>
      </w:pPr>
      <w:bookmarkStart w:id="516" w:name="_Ref_76e241d7cd590060c330b4aad50d7390_3"/>
      <w:r w:rsidRPr="00096EC2">
        <w:t>Voorbeeld van de grondslag voor het omgevingsplan</w:t>
      </w:r>
      <w:bookmarkEnd w:id="516"/>
    </w:p>
    <w:p w14:paraId="58189172" w14:textId="77777777" w:rsidR="00D86397" w:rsidRPr="005520CC" w:rsidRDefault="00D86397" w:rsidP="00D86397">
      <w:pPr>
        <w:pStyle w:val="Kop6"/>
      </w:pPr>
      <w:bookmarkStart w:id="517" w:name="_Ref_76e241d7cd590060c330b4aad50d7390_4"/>
      <w:r>
        <w:t>Procedureverloop</w:t>
      </w:r>
      <w:bookmarkEnd w:id="517"/>
    </w:p>
    <w:p w14:paraId="4190AA0A" w14:textId="200BBE76" w:rsidR="00D86397" w:rsidRDefault="00D86397" w:rsidP="00D86397">
      <w:r>
        <w:t xml:space="preserve">Met de module Procedureverloop wordt informatie over het verloop van de procedure van het besluit tot wijziging van het omgevingsplan en de verschillende stappen daarin bijgehouden. In paragraaf </w:t>
      </w:r>
      <w:r>
        <w:fldChar w:fldCharType="begin"/>
      </w:r>
      <w:r>
        <w:instrText xml:space="preserve"> REF _Ref_685a169d0dd8249fb4d2a1b6d143137f_2 \n \h </w:instrText>
      </w:r>
      <w:r>
        <w:fldChar w:fldCharType="separate"/>
      </w:r>
      <w:r w:rsidR="00367A0A">
        <w:t>10.3.5</w:t>
      </w:r>
      <w:r>
        <w:fldChar w:fldCharType="end"/>
      </w:r>
      <w:r>
        <w:t xml:space="preserve"> is beschreven hoe het doorgeven van procedure-informatie met het Procedureverloop werkt. Hierna is aangegeven hoe dat concreet bij het definitieve besluit tot wijziging van het omgevingsplan moet worden toegepast.</w:t>
      </w:r>
    </w:p>
    <w:p w14:paraId="71FE07A9" w14:textId="47E05315" w:rsidR="00DB6623" w:rsidRDefault="00D86397" w:rsidP="00D86397">
      <w:r>
        <w:t xml:space="preserve">De module Procedureverloop wordt initieel aangeleverd met het definitieve besluit en vervolgens gemuteerd door de kennisgeving en door directe Procedureverloopmutaties. </w:t>
      </w:r>
      <w:r w:rsidRPr="007A0873">
        <w:t>In de procedure van het definitieve besluit is het Procedureverloop zowel bij het besluit als bij de kennisgeving verplicht.</w:t>
      </w:r>
    </w:p>
    <w:p w14:paraId="2FD654CB" w14:textId="3978DDD9" w:rsidR="00D86397" w:rsidRDefault="00D86397" w:rsidP="00D86397"/>
    <w:p w14:paraId="4C7FB62E" w14:textId="77777777" w:rsidR="00D86397" w:rsidRDefault="00D86397" w:rsidP="00D86397">
      <w:r>
        <w:t>Het Procedureverloop dat bij het definitieve besluit wordt aangeleverd moet de volgende gegevens bevatten:</w:t>
      </w:r>
    </w:p>
    <w:p w14:paraId="5A7CD2A8" w14:textId="77777777" w:rsidR="00D86397" w:rsidRDefault="00D86397" w:rsidP="00D86397">
      <w:pPr>
        <w:pStyle w:val="Opsommingtekens1"/>
      </w:pPr>
      <w:r>
        <w:t>Procedurestap</w:t>
      </w:r>
    </w:p>
    <w:p w14:paraId="01AA6FF8" w14:textId="77777777" w:rsidR="00D86397" w:rsidRDefault="00D86397" w:rsidP="00D86397">
      <w:pPr>
        <w:pStyle w:val="Opsommingtekens2"/>
      </w:pPr>
      <w:r w:rsidRPr="00AF097F">
        <w:rPr>
          <w:i/>
          <w:iCs/>
        </w:rPr>
        <w:t>soortStap</w:t>
      </w:r>
      <w:r>
        <w:t>: kies uit de STOP-waardelijst Procedurestap_definitief de waarde ‘Vaststelling’</w:t>
      </w:r>
    </w:p>
    <w:p w14:paraId="02963704" w14:textId="77777777" w:rsidR="00D86397" w:rsidRDefault="00D86397" w:rsidP="00D86397">
      <w:pPr>
        <w:pStyle w:val="Opsommingtekens2"/>
      </w:pPr>
      <w:r w:rsidRPr="00AF097F">
        <w:rPr>
          <w:i/>
          <w:iCs/>
        </w:rPr>
        <w:t>voltooidOp</w:t>
      </w:r>
      <w:r>
        <w:t>: vul de datum in van de B&amp;W- respectievelijk raadsvergadering waarin het besluit is genomen</w:t>
      </w:r>
    </w:p>
    <w:p w14:paraId="57C95797" w14:textId="77777777" w:rsidR="00D86397" w:rsidRDefault="00D86397" w:rsidP="00D86397">
      <w:pPr>
        <w:pStyle w:val="Opsommingtekens1"/>
      </w:pPr>
      <w:r>
        <w:t>Procedurestap</w:t>
      </w:r>
    </w:p>
    <w:p w14:paraId="6232231A" w14:textId="77777777" w:rsidR="00D86397" w:rsidRDefault="00D86397" w:rsidP="00D86397">
      <w:pPr>
        <w:pStyle w:val="Opsommingtekens2"/>
      </w:pPr>
      <w:r w:rsidRPr="00AF097F">
        <w:rPr>
          <w:i/>
          <w:iCs/>
        </w:rPr>
        <w:t>soortStap</w:t>
      </w:r>
      <w:r>
        <w:t>: kies uit de STOP-waardelijst Procedurestap_definitief de waarde ‘Ondertekening’</w:t>
      </w:r>
    </w:p>
    <w:p w14:paraId="38797A2E" w14:textId="77777777" w:rsidR="00D86397" w:rsidRDefault="00D86397" w:rsidP="00D86397">
      <w:pPr>
        <w:pStyle w:val="Opsommingtekens2"/>
      </w:pPr>
      <w:r w:rsidRPr="00AF097F">
        <w:rPr>
          <w:i/>
          <w:iCs/>
        </w:rPr>
        <w:t>voltooidOp</w:t>
      </w:r>
      <w:r>
        <w:t>: vul de datum in waarop secretaris en burgemeester namens B&amp;W respectievelijk griffier en (burgemeester in de rol van) voorzitter namens de gemeenteraad het besluit hebben ondertekend</w:t>
      </w:r>
    </w:p>
    <w:p w14:paraId="27511978" w14:textId="77777777" w:rsidR="00D86397" w:rsidRDefault="00D86397" w:rsidP="00D86397">
      <w:pPr>
        <w:pStyle w:val="Opsommingtekens1"/>
      </w:pPr>
      <w:r w:rsidRPr="004E5084">
        <w:rPr>
          <w:i/>
          <w:iCs/>
        </w:rPr>
        <w:t>bekendOp</w:t>
      </w:r>
      <w:r>
        <w:t>:</w:t>
      </w:r>
      <w:r w:rsidRPr="00CC5184">
        <w:t xml:space="preserve"> </w:t>
      </w:r>
      <w:r>
        <w:t>vul de datum in waarop het besluit in het gemeenteblad wordt gepubliceerd.</w:t>
      </w:r>
      <w:r>
        <w:br/>
      </w:r>
    </w:p>
    <w:p w14:paraId="6D4AD381" w14:textId="77777777" w:rsidR="00D86397" w:rsidRDefault="00D86397" w:rsidP="00D86397">
      <w:r>
        <w:t xml:space="preserve">Gebruik in deze fase van de procedure het gegeven </w:t>
      </w:r>
      <w:r w:rsidRPr="003E0BDA">
        <w:rPr>
          <w:i/>
          <w:iCs/>
        </w:rPr>
        <w:t>meerInformatie</w:t>
      </w:r>
      <w:r>
        <w:t xml:space="preserve"> niet.</w:t>
      </w:r>
    </w:p>
    <w:p w14:paraId="6AA0DD91" w14:textId="77777777" w:rsidR="00D86397" w:rsidRDefault="00D86397" w:rsidP="00D86397">
      <w:pPr>
        <w:pStyle w:val="Kop6"/>
      </w:pPr>
      <w:r>
        <w:t>ConsolidatieInformatie</w:t>
      </w:r>
    </w:p>
    <w:p w14:paraId="3860FE7C" w14:textId="77777777" w:rsidR="00D86397" w:rsidRDefault="00D86397" w:rsidP="00D86397">
      <w:r>
        <w:t>Met de module ConsolidatieInformatie wordt informatie aangeleverd ten behoeve van de consolidatie van het besluit in de regeling. Binnen een container BeoogdeRegelgeving worden opgenomen:</w:t>
      </w:r>
    </w:p>
    <w:p w14:paraId="7C0FA9B8" w14:textId="77777777" w:rsidR="00D86397" w:rsidRDefault="00D86397" w:rsidP="00D86397">
      <w:pPr>
        <w:pStyle w:val="Opsommingtekens1"/>
      </w:pPr>
      <w:r>
        <w:t>BeoogdeRegeling</w:t>
      </w:r>
    </w:p>
    <w:p w14:paraId="7FEEED67" w14:textId="77777777" w:rsidR="00D86397" w:rsidRDefault="00D86397" w:rsidP="00D86397">
      <w:pPr>
        <w:pStyle w:val="Opsommingtekens2"/>
      </w:pPr>
      <w:r>
        <w:t>Doel</w:t>
      </w:r>
    </w:p>
    <w:p w14:paraId="0C168879" w14:textId="77777777" w:rsidR="00D86397" w:rsidRDefault="00D86397" w:rsidP="00D86397">
      <w:pPr>
        <w:pStyle w:val="Opsommingtekens2"/>
      </w:pPr>
      <w:r>
        <w:t>instrumentVersie</w:t>
      </w:r>
    </w:p>
    <w:p w14:paraId="577E4DC4" w14:textId="77777777" w:rsidR="00D86397" w:rsidRDefault="00D86397" w:rsidP="00D86397">
      <w:pPr>
        <w:pStyle w:val="Opsommingtekens2"/>
      </w:pPr>
      <w:r>
        <w:lastRenderedPageBreak/>
        <w:t>een verwijzing naar (</w:t>
      </w:r>
      <w:r w:rsidRPr="0025135C">
        <w:t>de identificatie van</w:t>
      </w:r>
      <w:r>
        <w:t>)</w:t>
      </w:r>
      <w:r w:rsidRPr="0025135C">
        <w:t xml:space="preserve"> het </w:t>
      </w:r>
      <w:r>
        <w:t>WijzigA</w:t>
      </w:r>
      <w:r w:rsidRPr="0025135C">
        <w:t xml:space="preserve">rtikel in het besluit </w:t>
      </w:r>
      <w:r>
        <w:t xml:space="preserve">(het artikel </w:t>
      </w:r>
      <w:r w:rsidRPr="0025135C">
        <w:t xml:space="preserve">waarin </w:t>
      </w:r>
      <w:r w:rsidRPr="0087367E">
        <w:t>staat wat het bestuursorgaan besluit vast te stellen of te wijzigen</w:t>
      </w:r>
      <w:r>
        <w:t>)</w:t>
      </w:r>
    </w:p>
    <w:p w14:paraId="237A40CE" w14:textId="77777777" w:rsidR="00D86397" w:rsidRDefault="00D86397" w:rsidP="00D86397">
      <w:pPr>
        <w:pStyle w:val="Opsommingtekens1"/>
      </w:pPr>
      <w:r>
        <w:t>BeoogdInformatieobject, voor ieder Informatieobject dat het besluit vaststelt</w:t>
      </w:r>
    </w:p>
    <w:p w14:paraId="2414E831" w14:textId="77777777" w:rsidR="00D86397" w:rsidRDefault="00D86397" w:rsidP="00D86397">
      <w:pPr>
        <w:pStyle w:val="Opsommingtekens2"/>
      </w:pPr>
      <w:r>
        <w:t>Doel</w:t>
      </w:r>
    </w:p>
    <w:p w14:paraId="511C72F8" w14:textId="77777777" w:rsidR="00D86397" w:rsidRPr="004F1952" w:rsidRDefault="00D86397" w:rsidP="00D86397">
      <w:pPr>
        <w:pStyle w:val="Opsommingtekens2"/>
      </w:pPr>
      <w:r w:rsidRPr="004F1952">
        <w:t>instrumentVersie</w:t>
      </w:r>
    </w:p>
    <w:p w14:paraId="4B7385C2" w14:textId="77777777" w:rsidR="00D86397" w:rsidRPr="007A0873" w:rsidRDefault="00D86397" w:rsidP="00D86397">
      <w:pPr>
        <w:pStyle w:val="Opsommingtekens2"/>
      </w:pPr>
      <w:r w:rsidRPr="00FE4106">
        <w:t xml:space="preserve">de verwijzing naar </w:t>
      </w:r>
      <w:r>
        <w:t xml:space="preserve">het element </w:t>
      </w:r>
      <w:r w:rsidRPr="00FE4106">
        <w:t xml:space="preserve">in de informatieobjecten-bijlage </w:t>
      </w:r>
      <w:r w:rsidRPr="007A0873">
        <w:t>in de WijzigBijlage dat de ExtIoRef (de identificatie van het daadwerkelijke informatieobject) bevat</w:t>
      </w:r>
    </w:p>
    <w:p w14:paraId="29DF525F" w14:textId="77777777" w:rsidR="00D86397" w:rsidRDefault="00D86397" w:rsidP="00D86397">
      <w:pPr>
        <w:pStyle w:val="Opsommingtekens1"/>
      </w:pPr>
      <w:r>
        <w:t>Tijdstempel</w:t>
      </w:r>
    </w:p>
    <w:p w14:paraId="7767D9C1" w14:textId="77777777" w:rsidR="00D86397" w:rsidRDefault="00D86397" w:rsidP="00D86397">
      <w:pPr>
        <w:pStyle w:val="Opsommingtekens2"/>
      </w:pPr>
      <w:r>
        <w:t xml:space="preserve">soortTijdstempel, te kiezen uit de waarden </w:t>
      </w:r>
      <w:r w:rsidRPr="004B3574">
        <w:t>juridischWerkendVanaf</w:t>
      </w:r>
      <w:r>
        <w:t xml:space="preserve"> en geldigVanaf</w:t>
      </w:r>
      <w:r>
        <w:br/>
        <w:t>Bij een besluit tot wijziging van het omgevingsplan wordt altijd het tijdstempel juridischWerkendVanaf gekozen; in combinatie met de datum geeft dat de datum van inwerkingtreden van het besluit.</w:t>
      </w:r>
    </w:p>
    <w:p w14:paraId="6619B9BF" w14:textId="77777777" w:rsidR="00D86397" w:rsidRDefault="00D86397" w:rsidP="00D86397">
      <w:pPr>
        <w:pStyle w:val="Opsommingtekens2"/>
      </w:pPr>
      <w:r>
        <w:t>datum: de datum waarop het besluit juridisch geldend wordt</w:t>
      </w:r>
      <w:r>
        <w:br/>
        <w:t xml:space="preserve">Hier wordt de inwerkingtredingsdatum van het </w:t>
      </w:r>
      <w:r w:rsidRPr="00E35323">
        <w:t xml:space="preserve">besluit tot wijziging van het omgevingsplan </w:t>
      </w:r>
      <w:r>
        <w:t xml:space="preserve">ingevuld. Dat is de datum vier weken na de datum van bekendmaking van het besluit (tenzij in het besluit een latere datum van inwerkingtreden is vastgesteld, dan wordt die latere datum ingevuld). </w:t>
      </w:r>
      <w:r w:rsidRPr="00903B45">
        <w:t>Wanneer hier geen datum wordt ingevuld, kunnen de voorzieningen de regeling niet tonen.</w:t>
      </w:r>
    </w:p>
    <w:p w14:paraId="03F7BF50" w14:textId="77777777" w:rsidR="00D86397" w:rsidRDefault="00D86397" w:rsidP="00D86397">
      <w:pPr>
        <w:pStyle w:val="Opsommingtekens2"/>
      </w:pPr>
      <w:r w:rsidRPr="00C8213B">
        <w:t xml:space="preserve">een verwijzing naar (de identificatie van) </w:t>
      </w:r>
      <w:r w:rsidRPr="0099132F">
        <w:t>het artikel in het besluit waarin de inwerkingtreding van het besluit tot wijziging van het omgevingsplan is geregeld</w:t>
      </w:r>
      <w:r>
        <w:t xml:space="preserve">. </w:t>
      </w:r>
      <w:r w:rsidRPr="00187E25">
        <w:t xml:space="preserve">Dit is een (regulier) artikel in het Besluit-deel van de aanlevering over de inwerkingtreding. Een voorbeeld van de tekst van dit artikel: “Dit besluit treedt in werking </w:t>
      </w:r>
      <w:r>
        <w:t>vier weken</w:t>
      </w:r>
      <w:r w:rsidRPr="00187E25">
        <w:t xml:space="preserve"> na de bekendmaking.”</w:t>
      </w:r>
    </w:p>
    <w:p w14:paraId="52731B41" w14:textId="77777777" w:rsidR="00D86397" w:rsidRDefault="00D86397" w:rsidP="00D86397">
      <w:pPr>
        <w:pStyle w:val="Kop6"/>
      </w:pPr>
      <w:r>
        <w:t>Datum bekendmaking definitief besluit</w:t>
      </w:r>
    </w:p>
    <w:p w14:paraId="24E9797C" w14:textId="77777777" w:rsidR="00D86397" w:rsidRPr="003B1301" w:rsidRDefault="00D86397" w:rsidP="00D86397">
      <w:r w:rsidRPr="003B1301">
        <w:t xml:space="preserve">De </w:t>
      </w:r>
      <w:r>
        <w:t xml:space="preserve">gemeente moet de </w:t>
      </w:r>
      <w:r w:rsidRPr="003B1301">
        <w:t xml:space="preserve">datum waarop </w:t>
      </w:r>
      <w:r>
        <w:t>zij</w:t>
      </w:r>
      <w:r w:rsidRPr="003B1301">
        <w:t xml:space="preserve"> wil dat het besluit in het gemeenteblad wordt </w:t>
      </w:r>
      <w:r>
        <w:t>bekendgemaakt</w:t>
      </w:r>
      <w:r w:rsidRPr="003B1301">
        <w:t xml:space="preserve">, </w:t>
      </w:r>
      <w:r w:rsidRPr="00503EC9">
        <w:t xml:space="preserve">doorgeven </w:t>
      </w:r>
      <w:r w:rsidRPr="003B1301">
        <w:t>in de publicatieopdracht aan de LVBB</w:t>
      </w:r>
      <w:r w:rsidRPr="001F7217">
        <w:t>. Dat gebeurt</w:t>
      </w:r>
      <w:r w:rsidRPr="003B1301">
        <w:t xml:space="preserve"> met het gegeven </w:t>
      </w:r>
      <w:r w:rsidRPr="00503EC9">
        <w:rPr>
          <w:i/>
          <w:iCs/>
        </w:rPr>
        <w:t>datumBekendmaking</w:t>
      </w:r>
      <w:r w:rsidRPr="003B1301">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4" Type="http://schemas.openxmlformats.org/officeDocument/2006/relationships/image" Target="media/image_785878e6bf4a4db06a895afc75a35c36.png"/><Relationship Id="rId94" Type="http://schemas.openxmlformats.org/officeDocument/2006/relationships/image" Target="media/image_785878e6bf4a4db06a895afc75a35c3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