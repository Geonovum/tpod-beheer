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DB384E" w:rsidRPr="007F28B9" w:rsidRDefault="00DB384E" w:rsidP="00E4799F">
      <w:pPr>
        <w:pStyle w:val="Kop4"/>
      </w:pPr>
      <w:r w:rsidRPr="007F28B9">
        <w:t>Definitie</w:t>
      </w:r>
    </w:p>
    <w:p w14:paraId="284B07C3" w14:textId="6B416D02" w:rsidR="00DB384E" w:rsidRPr="007F28B9" w:rsidRDefault="00DD6699" w:rsidP="00E4799F">
      <w:r w:rsidRPr="007F28B9">
        <w:t>R</w:t>
      </w:r>
      <w:r w:rsidR="003A0753" w:rsidRPr="007F28B9">
        <w:t xml:space="preserve">egelingsgebied is </w:t>
      </w:r>
      <w:r w:rsidR="007A2645" w:rsidRPr="007F28B9">
        <w:t xml:space="preserve">het </w:t>
      </w:r>
      <w:r w:rsidR="00343FDB" w:rsidRPr="007F28B9">
        <w:t xml:space="preserve">objecttype </w:t>
      </w:r>
      <w:r w:rsidR="00B8102B" w:rsidRPr="007F28B9">
        <w:t>dat machineleesbaar vastlegt waar de volledige Regeling</w:t>
      </w:r>
      <w:r w:rsidR="00590D13" w:rsidRPr="007F28B9">
        <w:t xml:space="preserve"> </w:t>
      </w:r>
      <w:r w:rsidR="005E0739" w:rsidRPr="007F28B9">
        <w:t>van toepassing is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