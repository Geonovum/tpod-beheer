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1C74D4">
      <w:pPr>
        <w:pStyle w:val="Kop4"/>
      </w:pPr>
      <w:bookmarkStart w:id="466" w:name="_Ref_685a169d0dd8249fb4d2a1b6d143137f_1"/>
      <w:bookmarkStart w:id="468" w:name="_Ref_685a169d0dd8249fb4d2a1b6d143137f_2"/>
      <w:r>
        <w:t>Soort procedure en consolidatie</w:t>
      </w:r>
      <w:bookmarkEnd w:id="466"/>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68438C62" w14:textId="2393DD62" w:rsidR="009957D4"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026D78A0"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