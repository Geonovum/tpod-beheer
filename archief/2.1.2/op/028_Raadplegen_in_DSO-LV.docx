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9A6C31" w:rsidRPr="007B60F8">
        <w:t xml:space="preserve">geconsolideerde regeling met </w:t>
      </w:r>
      <w:r w:rsidRPr="007B60F8">
        <w:t xml:space="preserve">de </w:t>
      </w:r>
      <w:r w:rsidR="00ED1B61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0D66CB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0D66CB" w:rsidRPr="007B60F8">
        <w:t>en het geldende beleid</w:t>
      </w:r>
      <w:r w:rsidRPr="007B60F8">
        <w:t xml:space="preserve"> te raadplegen. De locaties uit de diverse </w:t>
      </w:r>
      <w:r w:rsidR="000D66CB" w:rsidRPr="007B60F8">
        <w:t xml:space="preserve">regelingen </w:t>
      </w:r>
      <w:r w:rsidRPr="007B60F8">
        <w:t xml:space="preserve">worden via een legenda gesymboliseerd op de kaart. De </w:t>
      </w:r>
      <w:r w:rsidR="001348F3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1A0C8E" w:rsidRPr="007B60F8">
        <w:t>,</w:t>
      </w:r>
      <w:r w:rsidRPr="007B60F8">
        <w:t xml:space="preserve"> het uitsluitend tonen van regels die voor iedereen gelden</w:t>
      </w:r>
      <w:r w:rsidR="00AE2211" w:rsidRPr="007B60F8">
        <w:t xml:space="preserve"> of het tonen van beleid over een specifiek beleidsaspect</w:t>
      </w:r>
      <w:r w:rsidR="00CE096B" w:rsidRPr="007B60F8">
        <w:t xml:space="preserve"> met de bijbehorende locaties</w:t>
      </w:r>
      <w:r w:rsidRPr="007B60F8">
        <w:t xml:space="preserve">. De getoonde </w:t>
      </w:r>
      <w:r w:rsidR="00A87D9B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2C930BDA" w:rsidR="003D5A24" w:rsidRPr="007B60F8" w:rsidRDefault="003D5A24" w:rsidP="003D5A24">
      <w:r w:rsidRPr="007B60F8">
        <w:t>Tot slot vormen</w:t>
      </w:r>
      <w:r w:rsidR="002E22EA">
        <w:t xml:space="preserve">, in </w:t>
      </w:r>
      <w:r w:rsidR="00890B76" w:rsidRPr="00890B76">
        <w:t>omgevingsdocumenten met artikelstructuur waarin regels over activiteiten worden gesteld</w:t>
      </w:r>
      <w:r w:rsidR="00890B76">
        <w:t>,</w:t>
      </w:r>
      <w:r w:rsidRPr="007B60F8">
        <w:t xml:space="preserve"> de </w:t>
      </w:r>
      <w:r w:rsidR="00ED1B61">
        <w:t>OW-object</w:t>
      </w:r>
      <w:r w:rsidRPr="007B60F8">
        <w:t xml:space="preserve">en </w:t>
      </w:r>
      <w:r w:rsidR="00890B76"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