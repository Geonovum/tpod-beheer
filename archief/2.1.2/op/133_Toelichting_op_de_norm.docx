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3C14EEAE"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367A0A">
        <w:t>7.9.1.4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