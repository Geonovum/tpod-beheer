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55" w:name="_Ref_5376faa147cff0f5fa1cd01b8fe07d90_1"/>
      <w:r w:rsidRPr="000E40D3">
        <w:t>Norm</w:t>
      </w:r>
      <w:bookmarkEnd w:id="155"/>
    </w:p>
    <w:p w14:paraId="704AC24B" w14:textId="77777777" w:rsidR="00713915" w:rsidRPr="000E40D3" w:rsidRDefault="00713915" w:rsidP="00713915">
      <w:pPr>
        <w:pStyle w:val="Kop6"/>
        <w:rPr>
          <w:i w:val="0"/>
        </w:rPr>
      </w:pPr>
      <w:bookmarkStart w:id="157" w:name="_Ref_5376faa147cff0f5fa1cd01b8fe07d90_2"/>
      <w:r w:rsidRPr="000E40D3">
        <w:t>Koppen</w:t>
      </w:r>
      <w:bookmarkEnd w:id="157"/>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6"/>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633B865"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367A0A">
        <w:rPr>
          <w:noProof/>
        </w:rPr>
        <w:t>het omgevingsplan</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1B3D7D2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 xml:space="preserve">Nummer: De nummering van Titels begint met het volledige nummer van het Hoofdstuk waarin de Titel voorkomt, waar nodig inclusief de aan het cijfer </w:t>
      </w:r>
      <w:r w:rsidRPr="000E40D3">
        <w:lastRenderedPageBreak/>
        <w:t>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lastRenderedPageBreak/>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73B8F4E2"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A128B">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