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CD74E1" w14:textId="77709FA3" w:rsidR="00E33EDD" w:rsidRPr="000A4B5B" w:rsidRDefault="00BA04B1" w:rsidP="00E33EDD">
      <w:pPr>
        <w:pStyle w:val="Kop2"/>
      </w:pPr>
      <w:bookmarkStart w:id="184" w:name="_Ref_62f5971d1fb6e844680acd699bb276d9_1"/>
      <w:bookmarkEnd w:id="71"/>
      <w:bookmarkEnd w:id="72"/>
      <w:bookmarkEnd w:id="176"/>
      <w:r>
        <w:lastRenderedPageBreak/>
        <w:t>Inleiding op h</w:t>
      </w:r>
      <w:r w:rsidR="00E33EDD" w:rsidRPr="000A4B5B">
        <w:t>et Informatiemodel Omgevingswet</w:t>
      </w:r>
      <w:bookmarkEnd w:id="184"/>
    </w:p>
    <w:p w14:paraId="172583DF" w14:textId="579AE5DC" w:rsidR="00E33EDD" w:rsidRPr="000A4B5B" w:rsidRDefault="00AE5670" w:rsidP="00E33EDD">
      <w:r>
        <w:t xml:space="preserve">Het Informatiemodel Omgevingswet, verder afgekort tot </w:t>
      </w:r>
      <w:r w:rsidR="00281956" w:rsidRPr="000A4B5B">
        <w:t>IMOW</w:t>
      </w:r>
      <w:r>
        <w:t>,</w:t>
      </w:r>
      <w:r w:rsidR="00281956" w:rsidRPr="000A4B5B">
        <w:t xml:space="preserve"> </w:t>
      </w:r>
      <w:r w:rsidR="004D6B9E" w:rsidRPr="000A4B5B">
        <w:t>beschrijft vanuit</w:t>
      </w:r>
      <w:r w:rsidR="00281956" w:rsidRPr="000A4B5B">
        <w:t xml:space="preserve"> informatiekundig </w:t>
      </w:r>
      <w:r w:rsidR="007D4E83" w:rsidRPr="000A4B5B">
        <w:t xml:space="preserve">én </w:t>
      </w:r>
      <w:r w:rsidR="004A7421" w:rsidRPr="000A4B5B">
        <w:t>domein</w:t>
      </w:r>
      <w:r w:rsidR="007D4E83" w:rsidRPr="000A4B5B">
        <w:t xml:space="preserve">inhoudelijk perspectief </w:t>
      </w:r>
      <w:r w:rsidR="00F7107F" w:rsidRPr="000A4B5B">
        <w:t xml:space="preserve">de </w:t>
      </w:r>
      <w:r w:rsidR="00104E53" w:rsidRPr="000A4B5B">
        <w:t xml:space="preserve">aspecten die van belang zijn voor het annoteren </w:t>
      </w:r>
      <w:r w:rsidR="001A0D56" w:rsidRPr="000A4B5B">
        <w:t>bij het opstellen van</w:t>
      </w:r>
      <w:r w:rsidR="00F452CD" w:rsidRPr="000A4B5B">
        <w:t xml:space="preserve"> omgevingsdocumenten</w:t>
      </w:r>
      <w:r w:rsidR="001A0D56" w:rsidRPr="000A4B5B">
        <w:t xml:space="preserve"> en </w:t>
      </w:r>
      <w:r w:rsidR="00104E53" w:rsidRPr="000A4B5B">
        <w:t>ten behoeve van de informatieverschaffing in DSO-LV.</w:t>
      </w:r>
    </w:p>
    <w:p w14:paraId="70D04C23" w14:textId="04AB6969" w:rsidR="00F46F46" w:rsidRPr="000A4B5B" w:rsidRDefault="00477E5F" w:rsidP="00C13720">
      <w:r>
        <w:t>Dit hoofdstuk geeft een introductie</w:t>
      </w:r>
      <w:r w:rsidR="00D113A9">
        <w:t xml:space="preserve"> op IMOW. </w:t>
      </w:r>
      <w:r w:rsidR="00CF13B5" w:rsidRPr="007B60F8">
        <w:t xml:space="preserve">Paragraaf </w:t>
      </w:r>
      <w:r w:rsidR="00314048" w:rsidRPr="00863F41">
        <w:rPr>
          <w:rStyle w:val="Verwijzing"/>
        </w:rPr>
        <w:fldChar w:fldCharType="begin"/>
      </w:r>
      <w:r w:rsidR="00314048" w:rsidRPr="00863F41">
        <w:rPr>
          <w:rStyle w:val="Verwijzing"/>
        </w:rPr>
        <w:instrText xml:space="preserve"> REF _Ref_bf0ba3ca118acce29053e855fd5d42c7_1 </w:instrText>
      </w:r>
      <w:r w:rsidR="00917D79" w:rsidRPr="00863F41">
        <w:rPr>
          <w:rStyle w:val="Verwijzing"/>
        </w:rPr>
        <w:instrText>\n \h</w:instrText>
      </w:r>
      <w:r w:rsidR="00314048" w:rsidRPr="00863F41">
        <w:rPr>
          <w:rStyle w:val="Verwijzing"/>
        </w:rPr>
        <w:instrText xml:space="preserve"> </w:instrText>
      </w:r>
      <w:r w:rsidR="005258D5" w:rsidRPr="00863F41">
        <w:rPr>
          <w:rStyle w:val="Verwijzing"/>
        </w:rPr>
        <w:instrText xml:space="preserve"> \* MERGEFORMAT </w:instrText>
      </w:r>
      <w:r w:rsidR="00314048" w:rsidRPr="00863F41">
        <w:rPr>
          <w:rStyle w:val="Verwijzing"/>
        </w:rPr>
      </w:r>
      <w:r w:rsidR="00314048" w:rsidRPr="00863F41">
        <w:rPr>
          <w:rStyle w:val="Verwijzing"/>
        </w:rPr>
        <w:fldChar w:fldCharType="separate"/>
      </w:r>
      <w:r w:rsidR="00367A0A">
        <w:rPr>
          <w:rStyle w:val="Verwijzing"/>
        </w:rPr>
        <w:t>6.1</w:t>
      </w:r>
      <w:r w:rsidR="00314048" w:rsidRPr="00863F41">
        <w:rPr>
          <w:rStyle w:val="Verwijzing"/>
        </w:rPr>
        <w:fldChar w:fldCharType="end"/>
      </w:r>
      <w:r w:rsidR="00CF13B5" w:rsidRPr="00B26823">
        <w:t xml:space="preserve"> beschrijft de </w:t>
      </w:r>
      <w:r w:rsidR="00360B3A" w:rsidRPr="007B60F8">
        <w:t>drie hoofdcomponente</w:t>
      </w:r>
      <w:r w:rsidR="00360B3A" w:rsidRPr="000E40D3">
        <w:t xml:space="preserve">n </w:t>
      </w:r>
      <w:r w:rsidR="00CF13B5" w:rsidRPr="000E40D3">
        <w:t>van IMOW</w:t>
      </w:r>
      <w:r w:rsidR="00360B3A" w:rsidRPr="000E40D3">
        <w:t>: tekst, locatie en annotatie</w:t>
      </w:r>
      <w:r w:rsidR="006E1E53" w:rsidRPr="000E40D3">
        <w:t xml:space="preserve">. </w:t>
      </w:r>
      <w:r w:rsidR="00093949">
        <w:t xml:space="preserve">Voordat </w:t>
      </w:r>
      <w:r w:rsidR="00E04CC1">
        <w:t xml:space="preserve">daar </w:t>
      </w:r>
      <w:r w:rsidR="00615366">
        <w:t xml:space="preserve">in hoofdstuk </w:t>
      </w:r>
      <w:r w:rsidR="00615366" w:rsidRPr="00863F41">
        <w:rPr>
          <w:rStyle w:val="Verwijzing"/>
        </w:rPr>
        <w:fldChar w:fldCharType="begin"/>
      </w:r>
      <w:r w:rsidR="00615366" w:rsidRPr="00863F41">
        <w:rPr>
          <w:rStyle w:val="Verwijzing"/>
        </w:rPr>
        <w:instrText xml:space="preserve"> REF _Ref_adae651e87316a7f8b364db06963376d_1 \r \h </w:instrText>
      </w:r>
      <w:r w:rsidR="00615366" w:rsidRPr="00863F41">
        <w:rPr>
          <w:rStyle w:val="Verwijzing"/>
        </w:rPr>
      </w:r>
      <w:r w:rsidR="00615366" w:rsidRPr="00863F41">
        <w:rPr>
          <w:rStyle w:val="Verwijzing"/>
        </w:rPr>
        <w:fldChar w:fldCharType="separate"/>
      </w:r>
      <w:r w:rsidR="00367A0A">
        <w:rPr>
          <w:rStyle w:val="Verwijzing"/>
        </w:rPr>
        <w:t>7</w:t>
      </w:r>
      <w:r w:rsidR="00615366" w:rsidRPr="00863F41">
        <w:rPr>
          <w:rStyle w:val="Verwijzing"/>
        </w:rPr>
        <w:fldChar w:fldCharType="end"/>
      </w:r>
      <w:r w:rsidR="00615366">
        <w:t xml:space="preserve"> </w:t>
      </w:r>
      <w:r w:rsidR="00093949">
        <w:t xml:space="preserve">gedetailleerd </w:t>
      </w:r>
      <w:r w:rsidR="00024CAE">
        <w:t xml:space="preserve">wordt </w:t>
      </w:r>
      <w:r w:rsidR="00093949">
        <w:t>in</w:t>
      </w:r>
      <w:r w:rsidR="00024CAE">
        <w:t>g</w:t>
      </w:r>
      <w:r w:rsidR="00093949">
        <w:t xml:space="preserve">egaan, wordt </w:t>
      </w:r>
      <w:r w:rsidR="00E04CC1">
        <w:t>in paragraaf</w:t>
      </w:r>
      <w:r w:rsidR="00E4454A">
        <w:t xml:space="preserve"> </w:t>
      </w:r>
      <w:r w:rsidR="00E4454A" w:rsidRPr="00863F41">
        <w:rPr>
          <w:rStyle w:val="Verwijzing"/>
        </w:rPr>
        <w:fldChar w:fldCharType="begin"/>
      </w:r>
      <w:r w:rsidR="00E4454A" w:rsidRPr="00863F41">
        <w:rPr>
          <w:rStyle w:val="Verwijzing"/>
        </w:rPr>
        <w:instrText xml:space="preserve"> REF _Ref_f62ca91f37424cddfd64cacedf44f664_2 \r \h </w:instrText>
      </w:r>
      <w:r w:rsidR="00E4454A" w:rsidRPr="00863F41">
        <w:rPr>
          <w:rStyle w:val="Verwijzing"/>
        </w:rPr>
      </w:r>
      <w:r w:rsidR="00E4454A" w:rsidRPr="00863F41">
        <w:rPr>
          <w:rStyle w:val="Verwijzing"/>
        </w:rPr>
        <w:fldChar w:fldCharType="separate"/>
      </w:r>
      <w:r w:rsidR="00367A0A">
        <w:rPr>
          <w:rStyle w:val="Verwijzing"/>
        </w:rPr>
        <w:t>6.2</w:t>
      </w:r>
      <w:r w:rsidR="00E4454A" w:rsidRPr="00863F41">
        <w:rPr>
          <w:rStyle w:val="Verwijzing"/>
        </w:rPr>
        <w:fldChar w:fldCharType="end"/>
      </w:r>
      <w:r w:rsidR="00E83AE4">
        <w:t xml:space="preserve"> </w:t>
      </w:r>
      <w:r w:rsidR="00093949">
        <w:t>beschr</w:t>
      </w:r>
      <w:r w:rsidR="00A822EB">
        <w:t>e</w:t>
      </w:r>
      <w:r w:rsidR="00093949">
        <w:t>v</w:t>
      </w:r>
      <w:r w:rsidR="00A822EB">
        <w:t>e</w:t>
      </w:r>
      <w:r w:rsidR="00093949">
        <w:t xml:space="preserve">n hoe het annoteren met </w:t>
      </w:r>
      <w:r w:rsidR="00ED1B61">
        <w:t>OW-object</w:t>
      </w:r>
      <w:r w:rsidR="00093949">
        <w:t>en vanuit de standaard is bedoeld.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9FDB07" w14:textId="77777777" w:rsidR="000E1CE1" w:rsidRDefault="000E1CE1">
      <w:r>
        <w:separator/>
      </w:r>
    </w:p>
    <w:p w14:paraId="71A28185" w14:textId="77777777" w:rsidR="000E1CE1" w:rsidRDefault="000E1CE1"/>
  </w:endnote>
  <w:endnote w:type="continuationSeparator" w:id="0">
    <w:p w14:paraId="45B9131B" w14:textId="77777777" w:rsidR="000E1CE1" w:rsidRPr="003C450F" w:rsidRDefault="000E1CE1" w:rsidP="003C450F"/>
  </w:endnote>
  <w:endnote w:type="continuationNotice" w:id="1">
    <w:p w14:paraId="0238F27D" w14:textId="77777777" w:rsidR="000E1CE1" w:rsidRDefault="000E1CE1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561EBD" w14:textId="77777777" w:rsidR="006B4ED3" w:rsidRDefault="006B4ED3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02935" w14:textId="0FBA3209" w:rsidR="0078768C" w:rsidRPr="006B1455" w:rsidRDefault="00A70AF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2639ACB9" w14:textId="77777777" w:rsidR="0078768C" w:rsidRPr="00BC3B53" w:rsidRDefault="0078768C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8ED9BE" w14:textId="77777777" w:rsidR="006B4ED3" w:rsidRDefault="006B4ED3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9A470B" w14:textId="77777777" w:rsidR="000E1CE1" w:rsidRPr="00B35331" w:rsidRDefault="000E1CE1" w:rsidP="00577995">
      <w:pPr>
        <w:pStyle w:val="Voettekst"/>
      </w:pPr>
    </w:p>
  </w:footnote>
  <w:footnote w:type="continuationSeparator" w:id="0">
    <w:p w14:paraId="7C14A53A" w14:textId="77777777" w:rsidR="000E1CE1" w:rsidRDefault="000E1CE1">
      <w:r>
        <w:continuationSeparator/>
      </w:r>
    </w:p>
    <w:p w14:paraId="3F138BCB" w14:textId="77777777" w:rsidR="000E1CE1" w:rsidRDefault="000E1CE1"/>
    <w:p w14:paraId="6BE6CFF9" w14:textId="77777777" w:rsidR="000E1CE1" w:rsidRDefault="000E1CE1"/>
  </w:footnote>
  <w:footnote w:type="continuationNotice" w:id="1">
    <w:p w14:paraId="00E0842F" w14:textId="77777777" w:rsidR="000E1CE1" w:rsidRDefault="000E1CE1">
      <w:pPr>
        <w:spacing w:line="240" w:lineRule="auto"/>
      </w:pPr>
    </w:p>
  </w:footnote>
  <w:footnote w:id="2">
    <w:p w14:paraId="43CE0D07" w14:textId="60BDC45E" w:rsidR="00231874" w:rsidRDefault="00231874" w:rsidP="00231874">
      <w:pPr>
        <w:pStyle w:val="Voetnoottekst"/>
      </w:pPr>
      <w:r>
        <w:rPr>
          <w:rStyle w:val="Voetnootmarkering"/>
        </w:rPr>
        <w:footnoteRef/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3A0BF534" w14:textId="418F6B66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D93583">
        <w:t>NvT Omgevingsbesluit (juni 2017), Par. 3.2.4, pag. 36</w:t>
      </w:r>
    </w:p>
  </w:footnote>
  <w:footnote w:id="4">
    <w:p w14:paraId="7AA176F6" w14:textId="4ED764DA" w:rsidR="007E3940" w:rsidRDefault="007E3940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Artikel 2.2 </w:t>
      </w:r>
      <w:r w:rsidRPr="007E3940">
        <w:t>onderdeel B</w:t>
      </w:r>
      <w:r w:rsidR="002C6C65" w:rsidRPr="002C6C65">
        <w:t xml:space="preserve"> sub 2 sub g sub a Invoeringswet Omgevingswet</w:t>
      </w:r>
      <w:r w:rsidR="002C6C65">
        <w:t xml:space="preserve">, waarmee artikel 2.4 Ow (de vaststelling van het omgevingsplan) wordt toegevoegd aan </w:t>
      </w:r>
      <w:r w:rsidR="002B06FE">
        <w:t>artikel 2 van Bijlage 2 van de Awb</w:t>
      </w:r>
      <w:r w:rsidR="004C3C6D">
        <w:t xml:space="preserve">, waarmee de besluiten worden aanwezen waartegen </w:t>
      </w:r>
      <w:r w:rsidR="00034A83">
        <w:t xml:space="preserve">op grond van artikel 8:6 lid 1 Awb </w:t>
      </w:r>
      <w:r w:rsidR="004C3C6D">
        <w:t>rechtstreeks beroep bij de Afdeling bestuursrecht van de Raad van State openstaat</w:t>
      </w:r>
    </w:p>
  </w:footnote>
  <w:footnote w:id="5">
    <w:p w14:paraId="77CA935E" w14:textId="429D9315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65617E">
        <w:t>De Omgevingswet voorziet in (juridisch) meervoudig bronhouderschap. Bij inwerkingtreden van de Omgevingswet is meervoudig bronhouderschap in technische zin voor voorbereidingsbesluit en reactieve interventie nog niet mogelijk</w:t>
      </w:r>
      <w:r>
        <w:t>.</w:t>
      </w:r>
      <w:r w:rsidRPr="0065617E">
        <w:t xml:space="preserve"> Vooralsnog wordt daarvoor een andere technische oplossing geboden, die is beschreven in de toepassingsprofielen voor die instrumenten.</w:t>
      </w:r>
    </w:p>
  </w:footnote>
  <w:footnote w:id="6">
    <w:p w14:paraId="3184884B" w14:textId="1F6122C5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65617E">
        <w:t>Zie vorige noot</w:t>
      </w:r>
    </w:p>
  </w:footnote>
  <w:footnote w:id="7">
    <w:p w14:paraId="446D6490" w14:textId="767AD02E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Zie noot </w:t>
      </w:r>
      <w:r w:rsidR="008F42EF">
        <w:t>4</w:t>
      </w:r>
    </w:p>
  </w:footnote>
  <w:footnote w:id="8">
    <w:p w14:paraId="33B7AE72" w14:textId="47058957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65617E">
        <w:t xml:space="preserve">Zie noot </w:t>
      </w:r>
      <w:r w:rsidR="008F42EF">
        <w:t>4</w:t>
      </w:r>
      <w:r w:rsidRPr="0065617E">
        <w:t>2</w:t>
      </w:r>
    </w:p>
  </w:footnote>
  <w:footnote w:id="9">
    <w:p w14:paraId="32732B32" w14:textId="5D897A01" w:rsidR="00895AFB" w:rsidRDefault="00895AFB" w:rsidP="00895AFB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Artikel 16.21 Ow</w:t>
      </w:r>
    </w:p>
  </w:footnote>
  <w:footnote w:id="10">
    <w:p w14:paraId="074CF968" w14:textId="5590A6E0" w:rsidR="00895AFB" w:rsidRDefault="00895AFB" w:rsidP="00895AFB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Artikel 4.16 Ow</w:t>
      </w:r>
    </w:p>
  </w:footnote>
  <w:footnote w:id="11">
    <w:p w14:paraId="2F08AEE6" w14:textId="35D1182A" w:rsidR="00895AFB" w:rsidRDefault="00895AFB" w:rsidP="00895AFB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Artikel 5.52 lid 1 Ow</w:t>
      </w:r>
    </w:p>
  </w:footnote>
  <w:footnote w:id="12">
    <w:p w14:paraId="229615B4" w14:textId="509A976D" w:rsidR="000F2CCF" w:rsidRDefault="000F2CCF" w:rsidP="000F2CCF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Artikelen 3:11 lid 1 en 3:44 lid 2 Awb en artikel 12 Bekendmakingswet</w:t>
      </w:r>
    </w:p>
  </w:footnote>
  <w:footnote w:id="13">
    <w:p w14:paraId="6C4760A8" w14:textId="5DDDB8BD" w:rsidR="00713915" w:rsidRDefault="00713915" w:rsidP="00713915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Lichaam van de regeling als bedoeld in Aanwijzing 3.53 van de Aanwijzingen voor de regelgeving en in STOP</w:t>
      </w:r>
    </w:p>
  </w:footnote>
  <w:footnote w:id="14">
    <w:p w14:paraId="4366936F" w14:textId="77777777" w:rsidR="00912A85" w:rsidRDefault="00912A85" w:rsidP="00912A8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>
        <w:fldChar w:fldCharType="begin"/>
      </w:r>
      <w:r>
        <w:instrText xml:space="preserve"> REF _Ref_432d415810f845fdd0716b1426f70773_1 \n \h </w:instrText>
      </w:r>
      <w:r>
        <w:fldChar w:fldCharType="separate"/>
      </w:r>
      <w:r>
        <w:t>5.2</w:t>
      </w:r>
      <w:r>
        <w:fldChar w:fldCharType="end"/>
      </w:r>
      <w:r>
        <w:t xml:space="preserve">. Dit is het deel dat wordt geannoteerd met OW-objecten, zie daarvoor hoofdstuk </w:t>
      </w:r>
      <w:r>
        <w:fldChar w:fldCharType="begin"/>
      </w:r>
      <w:r>
        <w:instrText xml:space="preserve"> REF _Ref_e25eb2d38c8206df62dff5defc49ca5b_3 \n \h </w:instrText>
      </w:r>
      <w:r>
        <w:fldChar w:fldCharType="separate"/>
      </w:r>
      <w:r>
        <w:t>7</w:t>
      </w:r>
      <w:r>
        <w:fldChar w:fldCharType="end"/>
      </w:r>
    </w:p>
  </w:footnote>
  <w:footnote w:id="15">
    <w:p w14:paraId="09A84119" w14:textId="6C4F3012" w:rsidR="00713915" w:rsidRDefault="00713915" w:rsidP="00713915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Zie voor de begrippen Lichaam en Regeling ook </w:t>
      </w:r>
      <w:r w:rsidRPr="00D52E47">
        <w:t xml:space="preserve">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4E69D8">
        <w:t>4</w:t>
      </w:r>
      <w:r w:rsidR="00343CE6">
        <w:fldChar w:fldCharType="end"/>
      </w:r>
    </w:p>
  </w:footnote>
  <w:footnote w:id="16">
    <w:p w14:paraId="16D612B5" w14:textId="77777777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17">
    <w:p w14:paraId="2D986D31" w14:textId="12508285" w:rsidR="00713915" w:rsidRDefault="00713915" w:rsidP="00713915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4E69D8">
        <w:t>4</w:t>
      </w:r>
      <w:r w:rsidR="00343CE6">
        <w:fldChar w:fldCharType="end"/>
      </w:r>
    </w:p>
  </w:footnote>
  <w:footnote w:id="18">
    <w:p w14:paraId="371BCEE3" w14:textId="1C66B491" w:rsidR="00280FCD" w:rsidRDefault="00280FCD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="00BA5E2C" w:rsidRPr="00BA5E2C">
        <w:t>Dit zijn de regels in het tijdelijk regelingdeel waarmee het projectbesluit een omgevingsplan wijzigt</w:t>
      </w:r>
    </w:p>
  </w:footnote>
  <w:footnote w:id="19">
    <w:p w14:paraId="304301A2" w14:textId="02C861CB" w:rsidR="00205F40" w:rsidRDefault="00205F40" w:rsidP="00205F40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die </w:t>
      </w:r>
      <w:r w:rsidRPr="006D335A">
        <w:t xml:space="preserve">functieaanduiding </w:t>
      </w:r>
      <w:r>
        <w:t>een specificatie van een bestemming geeft.</w:t>
      </w:r>
    </w:p>
  </w:footnote>
  <w:footnote w:id="20">
    <w:p w14:paraId="15A2766D" w14:textId="60AF0CD5" w:rsidR="00205F40" w:rsidRDefault="00205F40" w:rsidP="00205F40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F56801">
        <w:t>Zie paragraaf 2.2.1.1 Evenwichtige toedeling van functies aan locaties van de Memorie van Toelichting bij het wetsvoorstel Invoeringswet Omgevingswet van juli 2018.</w:t>
      </w:r>
    </w:p>
  </w:footnote>
  <w:footnote w:id="21">
    <w:p w14:paraId="14A5ED85" w14:textId="3CF3C433" w:rsidR="00205F40" w:rsidRDefault="00205F40" w:rsidP="00205F40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F56801">
        <w:t xml:space="preserve">Zie </w:t>
      </w:r>
      <w:r>
        <w:t xml:space="preserve">ook </w:t>
      </w:r>
      <w:r w:rsidRPr="00F56801">
        <w:t>hiervoor paragraaf 2.2.1.1 Evenwichtige toedeling van functies aan locaties van de Memorie van Toelichting bij het wetsvoorstel Invoeringswet Omgevingswet van juli 2018.</w:t>
      </w:r>
    </w:p>
  </w:footnote>
  <w:footnote w:id="22">
    <w:p w14:paraId="2030BF7F" w14:textId="05E5E024" w:rsidR="00B22DC8" w:rsidRDefault="00B22DC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E96E13">
        <w:t>Z</w:t>
      </w:r>
      <w:r w:rsidRPr="00B22DC8">
        <w:t xml:space="preserve">olang in het omgevingsplan aan </w:t>
      </w:r>
      <w:r w:rsidR="00E96E13">
        <w:t xml:space="preserve">een monument </w:t>
      </w:r>
      <w:r w:rsidRPr="00B22DC8">
        <w:t>nog niet de functie-aanduiding gemeentelijk monument is gegeven</w:t>
      </w:r>
      <w:r w:rsidR="00E96E13">
        <w:t xml:space="preserve">, gelden die specifieke regels </w:t>
      </w:r>
      <w:r w:rsidR="00E96E13" w:rsidRPr="00E96E13">
        <w:t>op grond van het overgangsrecht van artikel 8.</w:t>
      </w:r>
      <w:r w:rsidR="00223807">
        <w:t>1</w:t>
      </w:r>
      <w:r w:rsidR="00E96E13" w:rsidRPr="00E96E13">
        <w:t xml:space="preserve"> Bbl</w:t>
      </w:r>
    </w:p>
  </w:footnote>
  <w:footnote w:id="23">
    <w:p w14:paraId="78D154A7" w14:textId="40A4D272" w:rsidR="005C6484" w:rsidRDefault="005C648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C6484">
        <w:t>rtikel 35 lid 1 Monumentenwet 1988</w:t>
      </w:r>
      <w:r w:rsidR="008A2AE2">
        <w:t xml:space="preserve"> geeft de minister van Onderwijs, Cultuur en Wetenschap de bevoegdheid om </w:t>
      </w:r>
      <w:r w:rsidRPr="005C6484">
        <w:t>stads- en dorpsgezichten aan</w:t>
      </w:r>
      <w:r w:rsidR="008A2AE2">
        <w:t xml:space="preserve"> te </w:t>
      </w:r>
      <w:r w:rsidRPr="005C6484">
        <w:t>wijzen als beschermd stads- of dorpsgezicht</w:t>
      </w:r>
    </w:p>
  </w:footnote>
  <w:footnote w:id="24">
    <w:p w14:paraId="30656400" w14:textId="6F7CAE29" w:rsidR="00421A78" w:rsidRDefault="00421A7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Zolang </w:t>
      </w:r>
      <w:r w:rsidR="00586CDF" w:rsidRPr="00586CDF">
        <w:t>in het omgevingsplan aan die locatie nog niet de functie-aanduiding rijksbeschermd stads- of dorpsgezicht is gegeven</w:t>
      </w:r>
      <w:r w:rsidR="00586CDF">
        <w:t xml:space="preserve">, gelden </w:t>
      </w:r>
      <w:r w:rsidR="00D9047C">
        <w:t xml:space="preserve">die specifieke regels op grond van het overgangsrecht van artikel </w:t>
      </w:r>
      <w:r w:rsidR="00A3274C">
        <w:t>8.2 Bbl</w:t>
      </w:r>
    </w:p>
  </w:footnote>
  <w:footnote w:id="25">
    <w:p w14:paraId="3B0CD726" w14:textId="0BEF0B19" w:rsidR="00557DDA" w:rsidRDefault="00557DDA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="00EE26B0">
        <w:t xml:space="preserve">Een ExtIoRef </w:t>
      </w:r>
      <w:r w:rsidRPr="00557DDA">
        <w:t xml:space="preserve">bevat een verwijzing naar de identificatie van een </w:t>
      </w:r>
      <w:r w:rsidR="007A222C" w:rsidRPr="00557DDA">
        <w:t>geo</w:t>
      </w:r>
      <w:r w:rsidR="007A222C">
        <w:t>graf</w:t>
      </w:r>
      <w:r w:rsidR="007A222C" w:rsidRPr="00557DDA">
        <w:t xml:space="preserve">isch </w:t>
      </w:r>
      <w:r w:rsidRPr="00557DDA">
        <w:t>informatieobject.</w:t>
      </w:r>
    </w:p>
  </w:footnote>
  <w:footnote w:id="26">
    <w:p w14:paraId="744E6D93" w14:textId="722C31B8" w:rsidR="000B057D" w:rsidRDefault="000B057D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In de uitwerking worden 9 'gebeurtenisdagen‘ benoemd. </w:t>
      </w:r>
      <w:r w:rsidR="007D00B1">
        <w:t xml:space="preserve">Dit zijn niet steeds achtereenvolgende (werk)dagen, maar dagen waarop </w:t>
      </w:r>
      <w:r w:rsidR="00116C69">
        <w:t xml:space="preserve">een handeling wordt uitgevoerd dan wel een gebeurtenis plaatsvindt. </w:t>
      </w:r>
      <w:r w:rsidR="00B05483">
        <w:t xml:space="preserve">Bij de uitwerking zijn de wettelijke termijnen voor bekendmaking </w:t>
      </w:r>
      <w:r w:rsidR="00E22B7B">
        <w:t xml:space="preserve">(2 weken </w:t>
      </w:r>
      <w:r w:rsidR="00D57B08">
        <w:t xml:space="preserve">na de dag waarop het omgevingsplan is vastgesteld, artikel 16.77b lid 1 Ow) </w:t>
      </w:r>
      <w:r w:rsidR="00B05483">
        <w:t xml:space="preserve">en inwerkingtreding </w:t>
      </w:r>
      <w:r w:rsidR="00D57B08">
        <w:t>(</w:t>
      </w:r>
      <w:r w:rsidR="00FB188A">
        <w:t xml:space="preserve">4 weken na de bekendmaking, artikel 16.78 lid 1 Ow) </w:t>
      </w:r>
      <w:r w:rsidR="00B05483">
        <w:t xml:space="preserve">aangehouden. Onder </w:t>
      </w:r>
      <w:r w:rsidR="00A81532">
        <w:t xml:space="preserve">in de wet benoemde voorwaarden kan het bevoegd gezag voor een kortere </w:t>
      </w:r>
      <w:r w:rsidR="00AA612F">
        <w:t xml:space="preserve">dan wel langere termijn </w:t>
      </w:r>
      <w:r w:rsidR="00A81532">
        <w:t>kiezen</w:t>
      </w:r>
      <w:r w:rsidR="00AA612F">
        <w:t xml:space="preserve">. Zie daarover uitgebreider </w:t>
      </w:r>
      <w:r w:rsidR="00023286">
        <w:t xml:space="preserve">de beschrijving van de procedure in hoofdstuk </w:t>
      </w:r>
      <w:r w:rsidR="00023286">
        <w:fldChar w:fldCharType="begin"/>
      </w:r>
      <w:r w:rsidR="00023286">
        <w:instrText xml:space="preserve"> REF _Ref123713204 \n \h </w:instrText>
      </w:r>
      <w:r w:rsidR="00023286">
        <w:fldChar w:fldCharType="separate"/>
      </w:r>
      <w:r w:rsidR="004E69D8">
        <w:t>10</w:t>
      </w:r>
      <w:r w:rsidR="00023286">
        <w:fldChar w:fldCharType="end"/>
      </w:r>
      <w:r w:rsidR="00023286">
        <w:t>.</w:t>
      </w:r>
    </w:p>
  </w:footnote>
  <w:footnote w:id="27">
    <w:p w14:paraId="30FFA62B" w14:textId="50781562" w:rsidR="00192A60" w:rsidRDefault="00192A60" w:rsidP="00192A60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28">
    <w:p w14:paraId="5A968EE5" w14:textId="0E26813B" w:rsidR="00192A60" w:rsidRDefault="00192A60" w:rsidP="00192A60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29">
    <w:p w14:paraId="162E9768" w14:textId="6DEB7C52" w:rsidR="002F26D6" w:rsidRDefault="002F26D6" w:rsidP="002F26D6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Zie voor de uitzondering op de aanleveringsplicht paragraaf </w:t>
      </w:r>
      <w:r w:rsidR="0052549B">
        <w:fldChar w:fldCharType="begin"/>
      </w:r>
      <w:r w:rsidR="0052549B">
        <w:instrText xml:space="preserve"> REF _Ref_d45658d907a1c14a5b45bac96779eb93_1 \n \h </w:instrText>
      </w:r>
      <w:r w:rsidR="0052549B">
        <w:fldChar w:fldCharType="separate"/>
      </w:r>
      <w:r w:rsidR="004E69D8">
        <w:t>7.13</w:t>
      </w:r>
      <w:r w:rsidR="0052549B">
        <w:fldChar w:fldCharType="end"/>
      </w:r>
    </w:p>
  </w:footnote>
  <w:footnote w:id="30">
    <w:p w14:paraId="0BB12110" w14:textId="5FD9CC54" w:rsidR="00E43714" w:rsidRDefault="00E43714" w:rsidP="00E43714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E7149C">
        <w:t>NB: In het geval van een directe mutatie van OW-objecten wordt verwezen naar het Doel van een vorige aanlevering. Er kunnen dan meerdere versies van OW-objecten hetzelfde Doel hebben.</w:t>
      </w:r>
    </w:p>
  </w:footnote>
  <w:footnote w:id="31">
    <w:p w14:paraId="314EDDB5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9B69F9">
        <w:t>rtikel 16.29 Ow</w:t>
      </w:r>
    </w:p>
  </w:footnote>
  <w:footnote w:id="32">
    <w:p w14:paraId="399C465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0B26D8">
        <w:t xml:space="preserve">Artikel 12 </w:t>
      </w:r>
      <w:r>
        <w:t xml:space="preserve">lid 1 </w:t>
      </w:r>
      <w:r w:rsidRPr="000B26D8">
        <w:t xml:space="preserve">jo artikel 2 </w:t>
      </w:r>
      <w:r>
        <w:t xml:space="preserve">lid 2 </w:t>
      </w:r>
      <w:r w:rsidRPr="000B26D8">
        <w:t>Bekendmakingswet</w:t>
      </w:r>
    </w:p>
  </w:footnote>
  <w:footnote w:id="33">
    <w:p w14:paraId="3B43636E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9B69F9">
        <w:t>rtikel 10.2 lid 1 O</w:t>
      </w:r>
      <w:r>
        <w:t>b</w:t>
      </w:r>
    </w:p>
  </w:footnote>
  <w:footnote w:id="34">
    <w:p w14:paraId="234A350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E075F">
        <w:t>rtikel 16.30 lid 1 Ow</w:t>
      </w:r>
    </w:p>
  </w:footnote>
  <w:footnote w:id="35">
    <w:p w14:paraId="70E1EF23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36">
    <w:p w14:paraId="26A0137E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3 Bekendmakingswet</w:t>
      </w:r>
    </w:p>
  </w:footnote>
  <w:footnote w:id="37">
    <w:p w14:paraId="66189353" w14:textId="3F845269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3:12 lid 1 Awb</w:t>
      </w:r>
    </w:p>
  </w:footnote>
  <w:footnote w:id="38">
    <w:p w14:paraId="57D8CD1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676BBD">
        <w:t xml:space="preserve">rtikel 12 </w:t>
      </w:r>
      <w:r>
        <w:t>lid 1 jo</w:t>
      </w:r>
      <w:r w:rsidRPr="00676BBD">
        <w:t xml:space="preserve"> </w:t>
      </w:r>
      <w:r>
        <w:t xml:space="preserve">artikel </w:t>
      </w:r>
      <w:r w:rsidRPr="00676BBD">
        <w:t xml:space="preserve">2 </w:t>
      </w:r>
      <w:r w:rsidRPr="00311436">
        <w:t xml:space="preserve">lid </w:t>
      </w:r>
      <w:r>
        <w:t xml:space="preserve">2 </w:t>
      </w:r>
      <w:r w:rsidRPr="00676BBD">
        <w:t>Bekendmakingswet</w:t>
      </w:r>
    </w:p>
  </w:footnote>
  <w:footnote w:id="39">
    <w:p w14:paraId="3340C173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B15E08">
        <w:t xml:space="preserve">Artikel </w:t>
      </w:r>
      <w:r w:rsidRPr="00936F7F">
        <w:t>12 lid 1 Bekendmakingswet</w:t>
      </w:r>
      <w:r>
        <w:t xml:space="preserve"> jo artikel</w:t>
      </w:r>
      <w:r w:rsidRPr="00936F7F">
        <w:t xml:space="preserve"> </w:t>
      </w:r>
      <w:r w:rsidRPr="00B15E08">
        <w:t>3.7 Besluit elektronische publicaties</w:t>
      </w:r>
    </w:p>
  </w:footnote>
  <w:footnote w:id="40">
    <w:p w14:paraId="564A274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FAA">
        <w:t>Artikel 12 lid 1 Bekendmakingswet</w:t>
      </w:r>
    </w:p>
  </w:footnote>
  <w:footnote w:id="41">
    <w:p w14:paraId="75D29C9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B422A">
        <w:t>Artikel 3:12 lid 2 Awb</w:t>
      </w:r>
    </w:p>
  </w:footnote>
  <w:footnote w:id="42">
    <w:p w14:paraId="2BCE7B7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B422A">
        <w:t>Artikel 3:12 lid 2 Awb</w:t>
      </w:r>
    </w:p>
  </w:footnote>
  <w:footnote w:id="43">
    <w:p w14:paraId="2B625A3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3:15 Awb jo artikel 16.23 lid 1 Ow</w:t>
      </w:r>
    </w:p>
  </w:footnote>
  <w:footnote w:id="44">
    <w:p w14:paraId="772BEAB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3:16 lid 1 Awb</w:t>
      </w:r>
    </w:p>
  </w:footnote>
  <w:footnote w:id="45">
    <w:p w14:paraId="6AD8362F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16.31 Ow</w:t>
      </w:r>
    </w:p>
  </w:footnote>
  <w:footnote w:id="46">
    <w:p w14:paraId="03A3A2D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2.4 Ow</w:t>
      </w:r>
    </w:p>
  </w:footnote>
  <w:footnote w:id="47">
    <w:p w14:paraId="37AAA5A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2.8 Ow</w:t>
      </w:r>
    </w:p>
  </w:footnote>
  <w:footnote w:id="48">
    <w:p w14:paraId="28A22DE5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131602">
        <w:t>rt</w:t>
      </w:r>
      <w:r>
        <w:t>ikel</w:t>
      </w:r>
      <w:r w:rsidRPr="00131602">
        <w:t xml:space="preserve"> 10.2 lid 2 Ob</w:t>
      </w:r>
    </w:p>
  </w:footnote>
  <w:footnote w:id="49">
    <w:p w14:paraId="70C77A70" w14:textId="525A52CC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92498E">
        <w:t xml:space="preserve">Artikel </w:t>
      </w:r>
      <w:r w:rsidRPr="003612D4">
        <w:t xml:space="preserve">3:42 Awb jo artikel </w:t>
      </w:r>
      <w:r>
        <w:t>6 jo artikel 2 lid 2 Bekendmakingswet</w:t>
      </w:r>
    </w:p>
  </w:footnote>
  <w:footnote w:id="50">
    <w:p w14:paraId="2FB1092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Dit artikel bepaalt, voor zover hier van belang, dat o</w:t>
      </w:r>
      <w:r w:rsidRPr="002E30CD">
        <w:t>p besluiten, inhoudende algemeen verbindende voorschriften</w:t>
      </w:r>
      <w:r>
        <w:t xml:space="preserve"> de afdelingen 3.6 en 3.7 Awb niet van toepassing zijn</w:t>
      </w:r>
    </w:p>
  </w:footnote>
  <w:footnote w:id="51">
    <w:p w14:paraId="35B82D4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8404C9">
        <w:t>rtikel 16.30 lid 2 Ow</w:t>
      </w:r>
    </w:p>
  </w:footnote>
  <w:footnote w:id="52">
    <w:p w14:paraId="75AEB58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562355">
        <w:t xml:space="preserve">Artikel 3:46 </w:t>
      </w:r>
      <w:r>
        <w:t xml:space="preserve">en </w:t>
      </w:r>
      <w:r w:rsidRPr="001E1638">
        <w:t xml:space="preserve">3:47 lid 1 </w:t>
      </w:r>
      <w:r w:rsidRPr="00562355">
        <w:t>Awb</w:t>
      </w:r>
      <w:r>
        <w:t xml:space="preserve">, van toepassing verklaard in artikel </w:t>
      </w:r>
      <w:r w:rsidRPr="001E1638">
        <w:t>16.30 lid 2 Ow</w:t>
      </w:r>
    </w:p>
  </w:footnote>
  <w:footnote w:id="53">
    <w:p w14:paraId="4A7775C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3:45 Awb, </w:t>
      </w:r>
      <w:r w:rsidRPr="001E3D84">
        <w:t>van toepassing verklaard in artikel 16.30 lid 2 Ow</w:t>
      </w:r>
    </w:p>
  </w:footnote>
  <w:footnote w:id="54">
    <w:p w14:paraId="63EE3CD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285706">
        <w:t>rt</w:t>
      </w:r>
      <w:r>
        <w:t>ikel</w:t>
      </w:r>
      <w:r w:rsidRPr="00285706">
        <w:t xml:space="preserve"> 22.7 Ow</w:t>
      </w:r>
    </w:p>
  </w:footnote>
  <w:footnote w:id="55">
    <w:p w14:paraId="45A1E7D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3:44 lid 2, artikel 3:44 lid 1 onderdelen a en b en artikel 3:11 lid 1 Awb</w:t>
      </w:r>
    </w:p>
  </w:footnote>
  <w:footnote w:id="56">
    <w:p w14:paraId="6F48F39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3:44 lid 2</w:t>
      </w:r>
      <w:r w:rsidRPr="005C6E37">
        <w:t xml:space="preserve">, artikel 3:44 lid 1 </w:t>
      </w:r>
      <w:r>
        <w:t xml:space="preserve">onderdelen a en b </w:t>
      </w:r>
      <w:r w:rsidRPr="005C6E37">
        <w:t>en artikel 3:1</w:t>
      </w:r>
      <w:r>
        <w:t>2</w:t>
      </w:r>
      <w:r w:rsidRPr="005C6E37">
        <w:t xml:space="preserve"> lid 1 Awb</w:t>
      </w:r>
    </w:p>
  </w:footnote>
  <w:footnote w:id="57">
    <w:p w14:paraId="5CB677D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58">
    <w:p w14:paraId="5F20811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3 Bekendmakingswet</w:t>
      </w:r>
    </w:p>
  </w:footnote>
  <w:footnote w:id="59">
    <w:p w14:paraId="7D05579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</w:t>
      </w:r>
      <w:r w:rsidRPr="002F2CA1">
        <w:t>3:44</w:t>
      </w:r>
      <w:r w:rsidRPr="00C855DA">
        <w:t xml:space="preserve"> lid 2 jo </w:t>
      </w:r>
      <w:r>
        <w:t xml:space="preserve">artikel </w:t>
      </w:r>
      <w:r w:rsidRPr="00C855DA">
        <w:t>3:44</w:t>
      </w:r>
      <w:r w:rsidRPr="002F2CA1">
        <w:t xml:space="preserve"> lid 1 </w:t>
      </w:r>
      <w:r>
        <w:t>onder a Awb</w:t>
      </w:r>
      <w:r w:rsidRPr="002E71E1">
        <w:t>, van toepassing verklaard in artikel 16.30 lid 2 Ow</w:t>
      </w:r>
    </w:p>
  </w:footnote>
  <w:footnote w:id="60">
    <w:p w14:paraId="50FD84C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3:44 lid 2 jo artikel 3:44 lid 1 onder b Awb</w:t>
      </w:r>
      <w:r w:rsidRPr="009924A6">
        <w:t>, van toepassing verklaard in artikel 16.30 lid 2 Ow</w:t>
      </w:r>
    </w:p>
  </w:footnote>
  <w:footnote w:id="61">
    <w:p w14:paraId="28DBD98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F645D6">
        <w:t>Artikel 16.77b lid 1 Ow</w:t>
      </w:r>
    </w:p>
  </w:footnote>
  <w:footnote w:id="62">
    <w:p w14:paraId="1534E6F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C1107">
        <w:t>Artikel 22.3 Ow</w:t>
      </w:r>
    </w:p>
  </w:footnote>
  <w:footnote w:id="63">
    <w:p w14:paraId="298D39D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7622B3">
        <w:t>Artikel 10.3 lid 1 Ob</w:t>
      </w:r>
    </w:p>
  </w:footnote>
  <w:footnote w:id="64">
    <w:p w14:paraId="29EFE79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16.21 lid 1 Ow</w:t>
      </w:r>
    </w:p>
  </w:footnote>
  <w:footnote w:id="65">
    <w:p w14:paraId="7394251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92075">
        <w:t xml:space="preserve">Artikel 16.21 lid </w:t>
      </w:r>
      <w:r>
        <w:t>2</w:t>
      </w:r>
      <w:r w:rsidRPr="00692075">
        <w:t xml:space="preserve"> Ow</w:t>
      </w:r>
    </w:p>
  </w:footnote>
  <w:footnote w:id="66">
    <w:p w14:paraId="15605ED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16.21 lid 4 Ow</w:t>
      </w:r>
    </w:p>
  </w:footnote>
  <w:footnote w:id="67">
    <w:p w14:paraId="2D2241E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8:1 jo 8:6 lid 1 jo artikel 2 van Bijlage 2 Awb, via </w:t>
      </w:r>
      <w:r w:rsidRPr="00356531">
        <w:t>art</w:t>
      </w:r>
      <w:r>
        <w:t>ikel</w:t>
      </w:r>
      <w:r w:rsidRPr="00356531">
        <w:t xml:space="preserve"> 2.2 onderdeel B sub 2 sub g sub a Invoeringswet Omgevingswet</w:t>
      </w:r>
    </w:p>
  </w:footnote>
  <w:footnote w:id="68">
    <w:p w14:paraId="1646394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6:7 Awb</w:t>
      </w:r>
    </w:p>
  </w:footnote>
  <w:footnote w:id="69">
    <w:p w14:paraId="1F10C2F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6:8 lid 1 Awb</w:t>
      </w:r>
    </w:p>
  </w:footnote>
  <w:footnote w:id="70">
    <w:p w14:paraId="6113897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</w:t>
      </w:r>
      <w:r w:rsidRPr="002A65BA">
        <w:t xml:space="preserve"> 16.78 lid 1 Ow</w:t>
      </w:r>
    </w:p>
  </w:footnote>
  <w:footnote w:id="71">
    <w:p w14:paraId="458C917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16.78 lid 2 Ow</w:t>
      </w:r>
    </w:p>
  </w:footnote>
  <w:footnote w:id="72">
    <w:p w14:paraId="3CB62F4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Hier wordt niet gedoeld op de situatie waarin gebruik van de wijzigingsmethode renvooi </w:t>
      </w:r>
      <w:r w:rsidRPr="00E267D3">
        <w:t xml:space="preserve">niet mogelijk is, bijvoorbeeld omdat de plansoftware die </w:t>
      </w:r>
      <w:r>
        <w:t>de gemeente</w:t>
      </w:r>
      <w:r w:rsidRPr="00E267D3">
        <w:t xml:space="preserve"> gebruikt dat nog niet ondersteunt, </w:t>
      </w:r>
      <w:r>
        <w:t xml:space="preserve">en in plaats daarvan </w:t>
      </w:r>
      <w:r w:rsidRPr="00E267D3">
        <w:t>gebruik word</w:t>
      </w:r>
      <w:r>
        <w:t>t</w:t>
      </w:r>
      <w:r w:rsidRPr="00E267D3">
        <w:t xml:space="preserve"> gemaakt van </w:t>
      </w:r>
      <w:r>
        <w:t>een van de ’alternatieve wijzigingsmethoden Intrekken &amp; vervangen of</w:t>
      </w:r>
      <w:r w:rsidRPr="00E267D3">
        <w:t xml:space="preserve"> Integrale </w:t>
      </w:r>
      <w:r>
        <w:t>t</w:t>
      </w:r>
      <w:r w:rsidRPr="00E267D3">
        <w:t>ekstvervanging</w:t>
      </w:r>
    </w:p>
  </w:footnote>
  <w:footnote w:id="73">
    <w:p w14:paraId="344123A4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F966AA">
        <w:t xml:space="preserve">Artikel </w:t>
      </w:r>
      <w:r w:rsidRPr="00525B13">
        <w:t xml:space="preserve">12 </w:t>
      </w:r>
      <w:r>
        <w:t xml:space="preserve">lid 1 </w:t>
      </w:r>
      <w:r w:rsidRPr="00525B13">
        <w:t xml:space="preserve">Bekendmakingswet </w:t>
      </w:r>
      <w:r>
        <w:t xml:space="preserve">jo artikel </w:t>
      </w:r>
      <w:r w:rsidRPr="00F966AA">
        <w:t xml:space="preserve">3.7 </w:t>
      </w:r>
      <w:r>
        <w:t xml:space="preserve">lid 1 onder a en b </w:t>
      </w:r>
      <w:r w:rsidRPr="00F966AA">
        <w:t>Besluit elektronische publicaties</w:t>
      </w:r>
    </w:p>
  </w:footnote>
  <w:footnote w:id="74">
    <w:p w14:paraId="42012AC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</w:t>
      </w:r>
      <w:r w:rsidRPr="00996C90">
        <w:t>12 lid 1 Bekendmakingswet</w:t>
      </w:r>
    </w:p>
  </w:footnote>
  <w:footnote w:id="75">
    <w:p w14:paraId="41D3438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3.7 lid 1 onder c </w:t>
      </w:r>
      <w:r w:rsidRPr="00FE1BC7">
        <w:t>Besluit elektronische publicaties</w:t>
      </w:r>
    </w:p>
  </w:footnote>
  <w:footnote w:id="76">
    <w:p w14:paraId="60D34C9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285706">
        <w:t>rt</w:t>
      </w:r>
      <w:r>
        <w:t>ikel</w:t>
      </w:r>
      <w:r w:rsidRPr="00285706">
        <w:t xml:space="preserve"> 22.7 Ow</w:t>
      </w:r>
    </w:p>
  </w:footnote>
  <w:footnote w:id="77">
    <w:p w14:paraId="252E2AE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8:1 jo 8:6 lid 1 jo artikel 2 van Bijlage 2 Awb, via </w:t>
      </w:r>
      <w:r w:rsidRPr="00356531">
        <w:t>art</w:t>
      </w:r>
      <w:r>
        <w:t>ikel</w:t>
      </w:r>
      <w:r w:rsidRPr="00356531">
        <w:t xml:space="preserve"> 2.2 onderdeel B sub 2 sub g sub a Invoeringswet Omgevingswet</w:t>
      </w:r>
      <w:r w:rsidRPr="00C12D8B">
        <w:t xml:space="preserve">, waarmee </w:t>
      </w:r>
      <w:r>
        <w:t xml:space="preserve">artikel </w:t>
      </w:r>
      <w:r w:rsidRPr="00C12D8B">
        <w:t>2</w:t>
      </w:r>
      <w:r>
        <w:t>.4</w:t>
      </w:r>
      <w:r w:rsidRPr="00C12D8B">
        <w:t xml:space="preserve"> Omgevingswet </w:t>
      </w:r>
      <w:r>
        <w:t xml:space="preserve">(vaststelling omgevingsplan) </w:t>
      </w:r>
      <w:r w:rsidRPr="00C12D8B">
        <w:t>word</w:t>
      </w:r>
      <w:r>
        <w:t>t</w:t>
      </w:r>
      <w:r w:rsidRPr="00C12D8B">
        <w:t xml:space="preserve"> toegevoegd aan artikel 2 van bijlage 2 van de Awb, </w:t>
      </w:r>
      <w:r>
        <w:t xml:space="preserve">dat </w:t>
      </w:r>
      <w:r w:rsidRPr="00C12D8B">
        <w:t xml:space="preserve">de besluiten </w:t>
      </w:r>
      <w:r>
        <w:t xml:space="preserve">aanwijst </w:t>
      </w:r>
      <w:r w:rsidRPr="00C12D8B">
        <w:t>waartegen op grond van artikel 8:6 lid 1 Awb rechtstreeks beroep bij de Afdeling bestuursrecht van de Raad van State openstaat</w:t>
      </w:r>
    </w:p>
  </w:footnote>
  <w:footnote w:id="78">
    <w:p w14:paraId="7731996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6:7 Awb</w:t>
      </w:r>
    </w:p>
  </w:footnote>
  <w:footnote w:id="79">
    <w:p w14:paraId="44D7771C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6:8 lid 1 Awb</w:t>
      </w:r>
    </w:p>
  </w:footnote>
  <w:footnote w:id="80">
    <w:p w14:paraId="190153E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9E3A20">
        <w:t xml:space="preserve">Artikel 8:81 </w:t>
      </w:r>
      <w:r>
        <w:t xml:space="preserve">lid 1 </w:t>
      </w:r>
      <w:r w:rsidRPr="009E3A20">
        <w:t>Awb</w:t>
      </w:r>
    </w:p>
  </w:footnote>
  <w:footnote w:id="81">
    <w:p w14:paraId="62FC7984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EC3B83">
        <w:t xml:space="preserve">Artikel 8:81 </w:t>
      </w:r>
      <w:r>
        <w:t xml:space="preserve">lid 2 </w:t>
      </w:r>
      <w:r w:rsidRPr="00EC3B83">
        <w:t>Awb</w:t>
      </w:r>
    </w:p>
  </w:footnote>
  <w:footnote w:id="82">
    <w:p w14:paraId="0ACEAA6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8:84 lid 2 Awb</w:t>
      </w:r>
    </w:p>
  </w:footnote>
  <w:footnote w:id="83">
    <w:p w14:paraId="356CD98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8:86 lid 1 Awb</w:t>
      </w:r>
    </w:p>
  </w:footnote>
  <w:footnote w:id="84">
    <w:p w14:paraId="2BE2309E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8:85 lid 1 Awb</w:t>
      </w:r>
    </w:p>
  </w:footnote>
  <w:footnote w:id="85">
    <w:p w14:paraId="1F6FDAB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8:85 lid 2 Awb</w:t>
      </w:r>
    </w:p>
  </w:footnote>
  <w:footnote w:id="86">
    <w:p w14:paraId="2125821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8:87 lid 1 Awb</w:t>
      </w:r>
    </w:p>
  </w:footnote>
  <w:footnote w:id="87">
    <w:p w14:paraId="36FD1C6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8:51d Awb</w:t>
      </w:r>
    </w:p>
  </w:footnote>
  <w:footnote w:id="88">
    <w:p w14:paraId="27385A8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</w:t>
      </w:r>
      <w:r w:rsidRPr="000F0FC7">
        <w:t>8:51d</w:t>
      </w:r>
      <w:r>
        <w:t xml:space="preserve"> jo 8:51a lid 1 Awb</w:t>
      </w:r>
    </w:p>
  </w:footnote>
  <w:footnote w:id="89">
    <w:p w14:paraId="37F62AE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8:80a lid 1 Awb</w:t>
      </w:r>
    </w:p>
  </w:footnote>
  <w:footnote w:id="90">
    <w:p w14:paraId="79D9111F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8:51d jo 8:51b lid 2 jo 8:51 onder b Awb</w:t>
      </w:r>
    </w:p>
  </w:footnote>
  <w:footnote w:id="91">
    <w:p w14:paraId="1772C25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8:80b lid 3 Awb</w:t>
      </w:r>
    </w:p>
  </w:footnote>
  <w:footnote w:id="92">
    <w:p w14:paraId="2896ECB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8:80b lid 4 Awb</w:t>
      </w:r>
    </w:p>
  </w:footnote>
  <w:footnote w:id="93">
    <w:p w14:paraId="4103B8D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8:70 Awb</w:t>
      </w:r>
    </w:p>
  </w:footnote>
  <w:footnote w:id="94">
    <w:p w14:paraId="46D5F454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8:72 lid 1 Awb</w:t>
      </w:r>
    </w:p>
  </w:footnote>
  <w:footnote w:id="95">
    <w:p w14:paraId="190B2285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8:72 lid 2 Awb</w:t>
      </w:r>
    </w:p>
  </w:footnote>
  <w:footnote w:id="96">
    <w:p w14:paraId="5B38004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8:72 lid 3 Awb</w:t>
      </w:r>
    </w:p>
  </w:footnote>
  <w:footnote w:id="97">
    <w:p w14:paraId="0E6FE4A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8:72 lid 4 Awb</w:t>
      </w:r>
    </w:p>
  </w:footnote>
  <w:footnote w:id="98">
    <w:p w14:paraId="75A3EFB3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8:80 lid 1 Awb jo a</w:t>
      </w:r>
      <w:r w:rsidRPr="003A5AE6">
        <w:t>rtikel 3:42 Awb</w:t>
      </w:r>
      <w:r>
        <w:t>,</w:t>
      </w:r>
      <w:r w:rsidRPr="003A5AE6">
        <w:t xml:space="preserve"> artikel 6 </w:t>
      </w:r>
      <w:r>
        <w:t>en</w:t>
      </w:r>
      <w:r w:rsidRPr="003A5AE6">
        <w:t xml:space="preserve"> artikel 2 lid 2 Bekendmakingswet</w:t>
      </w:r>
    </w:p>
  </w:footnote>
  <w:footnote w:id="99">
    <w:p w14:paraId="2D2F8ABC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224FC9">
        <w:t xml:space="preserve">rtikel 19 </w:t>
      </w:r>
      <w:r>
        <w:t xml:space="preserve">lid 1 </w:t>
      </w:r>
      <w:r w:rsidRPr="00224FC9">
        <w:t>Bekendmakingswet</w:t>
      </w:r>
    </w:p>
  </w:footnote>
  <w:footnote w:id="100">
    <w:p w14:paraId="13EA069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5E2C30">
        <w:t xml:space="preserve">Artikel 19 lid </w:t>
      </w:r>
      <w:r>
        <w:t>4</w:t>
      </w:r>
      <w:r w:rsidRPr="005E2C30">
        <w:t xml:space="preserve"> Bekendmakingswet</w:t>
      </w:r>
    </w:p>
  </w:footnote>
  <w:footnote w:id="101">
    <w:p w14:paraId="140AD254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3.2 en o</w:t>
      </w:r>
      <w:r w:rsidRPr="009367C1">
        <w:t>nderdeel 3.7 van bijlage 3 Regeling elektronische publicatie</w:t>
      </w:r>
      <w:r>
        <w:t>s</w:t>
      </w:r>
    </w:p>
  </w:footnote>
  <w:footnote w:id="102">
    <w:p w14:paraId="7E339855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E22B6">
        <w:t xml:space="preserve">Artikel 14.4 lid 1 </w:t>
      </w:r>
      <w:r>
        <w:t xml:space="preserve">onder b </w:t>
      </w:r>
      <w:r w:rsidRPr="003E22B6">
        <w:t>jo artikel 14.5</w:t>
      </w:r>
      <w:r>
        <w:t xml:space="preserve"> Ob</w:t>
      </w:r>
    </w:p>
  </w:footnote>
  <w:footnote w:id="103">
    <w:p w14:paraId="1C68017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Bijlage VIII Ob</w:t>
      </w:r>
    </w:p>
  </w:footnote>
  <w:footnote w:id="104">
    <w:p w14:paraId="024F063B" w14:textId="1D6BAE15" w:rsidR="00DF7D0B" w:rsidRDefault="00DF7D0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="00A43EF1">
        <w:t xml:space="preserve">Wanneer </w:t>
      </w:r>
      <w:r w:rsidR="00CD1222">
        <w:t xml:space="preserve">zoals wordt overwogen aan de objecttypen Juridische regel en </w:t>
      </w:r>
      <w:r w:rsidR="0003071F">
        <w:t xml:space="preserve">Tekstdeel een attribuut subthema wordt toegevoegd </w:t>
      </w:r>
      <w:r w:rsidR="004D1AD6">
        <w:t xml:space="preserve">kan de (Thema-)waarde Landgebruik </w:t>
      </w:r>
      <w:r w:rsidR="0030799E">
        <w:t xml:space="preserve">nader worden gespecialiseerd </w:t>
      </w:r>
      <w:r w:rsidRPr="00DF7D0B">
        <w:t>met subthema</w:t>
      </w:r>
      <w:r w:rsidR="0030799E">
        <w:t>’</w:t>
      </w:r>
      <w:r w:rsidRPr="00DF7D0B">
        <w:t xml:space="preserve">s </w:t>
      </w:r>
      <w:r w:rsidR="0030799E"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43673A" w14:textId="77777777" w:rsidR="006B4ED3" w:rsidRDefault="006B4ED3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78768C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78768C" w:rsidRPr="00BC3B53" w:rsidRDefault="00A70AFD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78768C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334A7B9A" w:rsidR="0078768C" w:rsidRPr="00FA6FAC" w:rsidRDefault="00A70AFD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367A0A">
            <w:rPr>
              <w:noProof/>
            </w:rPr>
            <w:t>omgevingsplan</w:t>
          </w:r>
          <w:r>
            <w:rPr>
              <w:noProof/>
            </w:rPr>
            <w:fldChar w:fldCharType="end"/>
          </w:r>
        </w:p>
      </w:tc>
    </w:tr>
    <w:tr w:rsidR="0078768C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53312262" w:rsidR="0078768C" w:rsidRPr="00B60860" w:rsidRDefault="00A70AFD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367A0A">
            <w:rPr>
              <w:noProof/>
            </w:rPr>
            <w:t>2.1.2</w:t>
          </w:r>
          <w:r>
            <w:rPr>
              <w:noProof/>
            </w:rPr>
            <w:fldChar w:fldCharType="end"/>
          </w:r>
        </w:p>
        <w:p w14:paraId="033AA803" w14:textId="2E87EF80" w:rsidR="0078768C" w:rsidRPr="00B60860" w:rsidRDefault="00A70AFD" w:rsidP="00FF3E80">
          <w:r>
            <w:t>Geonovum</w:t>
          </w:r>
        </w:p>
      </w:tc>
    </w:tr>
    <w:tr w:rsidR="0078768C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78768C" w:rsidRPr="00CA6C0C" w:rsidRDefault="00A70AF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45831511" w:rsidR="0078768C" w:rsidRPr="00CA6C0C" w:rsidRDefault="00A70AFD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DB6623">
            <w:rPr>
              <w:noProof/>
            </w:rPr>
            <w:t>4 april 2023</w:t>
          </w:r>
          <w:r>
            <w:fldChar w:fldCharType="end"/>
          </w:r>
        </w:p>
      </w:tc>
    </w:tr>
  </w:tbl>
  <w:p w14:paraId="3A6DC270" w14:textId="77777777" w:rsidR="0078768C" w:rsidRPr="00EB5B83" w:rsidRDefault="0078768C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5A9EEC" w14:textId="77777777" w:rsidR="006B4ED3" w:rsidRDefault="006B4ED3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653E3D57" w:rsidR="0078768C" w:rsidRDefault="00A70AFD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67A0A">
      <w:rPr>
        <w:noProof/>
      </w:rPr>
      <w:t>omgevingsplan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67A0A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67A0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DB6623">
      <w:rPr>
        <w:noProof/>
      </w:rPr>
      <w:t>4 april 2023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C77CDA" w14:textId="5DEB7191" w:rsidR="005043F0" w:rsidRDefault="005043F0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67A0A">
      <w:rPr>
        <w:noProof/>
      </w:rPr>
      <w:t>omgevingsplan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67A0A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67A0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DB6623">
      <w:rPr>
        <w:noProof/>
      </w:rPr>
      <w:t>4 april 2023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082722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4A6981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1AC3F8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312047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A94342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46C60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2F64B2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8C4FC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5420A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74541"/>
    <w:multiLevelType w:val="hybridMultilevel"/>
    <w:tmpl w:val="2820D2A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16" w15:restartNumberingAfterBreak="0">
    <w:nsid w:val="0E395BD2"/>
    <w:multiLevelType w:val="hybridMultilevel"/>
    <w:tmpl w:val="92A434B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9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E263B1"/>
    <w:multiLevelType w:val="multilevel"/>
    <w:tmpl w:val="6878510C"/>
    <w:lvl w:ilvl="0">
      <w:start w:val="1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3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7" w15:restartNumberingAfterBreak="0">
    <w:nsid w:val="615122D1"/>
    <w:multiLevelType w:val="hybridMultilevel"/>
    <w:tmpl w:val="CAC47D3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9" w15:restartNumberingAfterBreak="0">
    <w:nsid w:val="681C3B48"/>
    <w:multiLevelType w:val="hybridMultilevel"/>
    <w:tmpl w:val="809E94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33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4" w15:restartNumberingAfterBreak="0">
    <w:nsid w:val="6ED23940"/>
    <w:multiLevelType w:val="multilevel"/>
    <w:tmpl w:val="2E026B9E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none"/>
      <w:lvlRestart w:val="0"/>
      <w:suff w:val="nothing"/>
      <w:lvlText w:val=""/>
      <w:lvlJc w:val="left"/>
      <w:pPr>
        <w:ind w:left="0" w:firstLine="0"/>
      </w:pPr>
    </w:lvl>
    <w:lvl w:ilvl="7">
      <w:start w:val="1"/>
      <w:numFmt w:val="decimal"/>
      <w:lvlRestart w:val="0"/>
      <w:pStyle w:val="Kop2bijlage"/>
      <w:lvlText w:val="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pStyle w:val="Kop3bijlage"/>
      <w:lvlText w:val="%8.%9"/>
      <w:lvlJc w:val="left"/>
      <w:pPr>
        <w:tabs>
          <w:tab w:val="num" w:pos="0"/>
        </w:tabs>
        <w:ind w:left="0" w:hanging="1134"/>
      </w:pPr>
    </w:lvl>
  </w:abstractNum>
  <w:abstractNum w:abstractNumId="35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67F4802"/>
    <w:multiLevelType w:val="hybridMultilevel"/>
    <w:tmpl w:val="809E942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9507724">
    <w:abstractNumId w:val="34"/>
  </w:num>
  <w:num w:numId="2" w16cid:durableId="94786786">
    <w:abstractNumId w:val="26"/>
  </w:num>
  <w:num w:numId="3" w16cid:durableId="1155757750">
    <w:abstractNumId w:val="12"/>
  </w:num>
  <w:num w:numId="4" w16cid:durableId="504901591">
    <w:abstractNumId w:val="18"/>
  </w:num>
  <w:num w:numId="5" w16cid:durableId="1055547181">
    <w:abstractNumId w:val="15"/>
  </w:num>
  <w:num w:numId="6" w16cid:durableId="7072184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189578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90271500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172221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4063420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708056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4063727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7590989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57026149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88698524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0361937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74745554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78507528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6681279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74984016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00401627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70617836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8578468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4485037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1145216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5815707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40707359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32586216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9228811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33962272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8729855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29475173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21654690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67253188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2283440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9442202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68154343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17796182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707756719">
    <w:abstractNumId w:val="23"/>
  </w:num>
  <w:num w:numId="40" w16cid:durableId="883366532">
    <w:abstractNumId w:val="17"/>
  </w:num>
  <w:num w:numId="41" w16cid:durableId="1086610865">
    <w:abstractNumId w:val="20"/>
  </w:num>
  <w:num w:numId="42" w16cid:durableId="1536692687">
    <w:abstractNumId w:val="31"/>
  </w:num>
  <w:num w:numId="43" w16cid:durableId="878399321">
    <w:abstractNumId w:val="25"/>
  </w:num>
  <w:num w:numId="44" w16cid:durableId="683285090">
    <w:abstractNumId w:val="19"/>
  </w:num>
  <w:num w:numId="45" w16cid:durableId="1517964712">
    <w:abstractNumId w:val="14"/>
  </w:num>
  <w:num w:numId="46" w16cid:durableId="72708689">
    <w:abstractNumId w:val="11"/>
  </w:num>
  <w:num w:numId="47" w16cid:durableId="1969623835">
    <w:abstractNumId w:val="21"/>
  </w:num>
  <w:num w:numId="48" w16cid:durableId="866452772">
    <w:abstractNumId w:val="35"/>
  </w:num>
  <w:num w:numId="49" w16cid:durableId="680353585">
    <w:abstractNumId w:val="24"/>
  </w:num>
  <w:num w:numId="50" w16cid:durableId="1366440417">
    <w:abstractNumId w:val="30"/>
  </w:num>
  <w:num w:numId="51" w16cid:durableId="686519752">
    <w:abstractNumId w:val="13"/>
  </w:num>
  <w:num w:numId="52" w16cid:durableId="201248898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 w16cid:durableId="760479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 w16cid:durableId="1172597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 w16cid:durableId="150420336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 w16cid:durableId="193385750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 w16cid:durableId="79956629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" w16cid:durableId="164943208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 w16cid:durableId="37423202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0" w16cid:durableId="79102415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1" w16cid:durableId="2081514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2" w16cid:durableId="46828182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3" w16cid:durableId="885721920">
    <w:abstractNumId w:val="8"/>
  </w:num>
  <w:num w:numId="64" w16cid:durableId="2102404908">
    <w:abstractNumId w:val="32"/>
  </w:num>
  <w:num w:numId="65" w16cid:durableId="80008046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6" w16cid:durableId="320961221">
    <w:abstractNumId w:val="33"/>
  </w:num>
  <w:num w:numId="67" w16cid:durableId="193477473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8" w16cid:durableId="7155430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9" w16cid:durableId="1069113779">
    <w:abstractNumId w:val="27"/>
  </w:num>
  <w:num w:numId="70" w16cid:durableId="94276604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" w16cid:durableId="2115243792">
    <w:abstractNumId w:val="10"/>
  </w:num>
  <w:num w:numId="72" w16cid:durableId="438723074">
    <w:abstractNumId w:val="22"/>
  </w:num>
  <w:num w:numId="73" w16cid:durableId="791440127">
    <w:abstractNumId w:val="28"/>
  </w:num>
  <w:num w:numId="74" w16cid:durableId="1434014044">
    <w:abstractNumId w:val="1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75" w16cid:durableId="780803066">
    <w:abstractNumId w:val="9"/>
  </w:num>
  <w:num w:numId="76" w16cid:durableId="2145190892">
    <w:abstractNumId w:val="7"/>
  </w:num>
  <w:num w:numId="77" w16cid:durableId="287392092">
    <w:abstractNumId w:val="6"/>
  </w:num>
  <w:num w:numId="78" w16cid:durableId="372926560">
    <w:abstractNumId w:val="5"/>
  </w:num>
  <w:num w:numId="79" w16cid:durableId="176627980">
    <w:abstractNumId w:val="4"/>
  </w:num>
  <w:num w:numId="80" w16cid:durableId="1903716678">
    <w:abstractNumId w:val="3"/>
  </w:num>
  <w:num w:numId="81" w16cid:durableId="2143306418">
    <w:abstractNumId w:val="2"/>
  </w:num>
  <w:num w:numId="82" w16cid:durableId="1921408629">
    <w:abstractNumId w:val="1"/>
  </w:num>
  <w:num w:numId="83" w16cid:durableId="186528001">
    <w:abstractNumId w:val="0"/>
  </w:num>
  <w:num w:numId="84" w16cid:durableId="76018144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5" w16cid:durableId="38688039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6" w16cid:durableId="94839337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7" w16cid:durableId="49507867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8" w16cid:durableId="92499355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9" w16cid:durableId="125130722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0" w16cid:durableId="190266686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1" w16cid:durableId="1352955078">
    <w:abstractNumId w:val="16"/>
  </w:num>
  <w:num w:numId="92" w16cid:durableId="581181226">
    <w:abstractNumId w:val="36"/>
  </w:num>
  <w:num w:numId="93" w16cid:durableId="1347639349">
    <w:abstractNumId w:val="29"/>
  </w:num>
  <w:num w:numId="94" w16cid:durableId="20126385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5" w16cid:durableId="123516576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6" w16cid:durableId="25278025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7" w16cid:durableId="36209569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8" w16cid:durableId="189642683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9" w16cid:durableId="152555584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" w16cid:durableId="11247320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" w16cid:durableId="114670412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" w16cid:durableId="50502517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9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5-4-2023"/>
    <w:docVar w:name="ID001" w:val="Toepassingsprofiel omgevingsplan"/>
    <w:docVar w:name="ID002" w:val="2.1.0"/>
    <w:docVar w:name="ID003" w:val="TPOD-OP"/>
    <w:docVar w:name="ID004" w:val="tpod"/>
    <w:docVar w:name="ID005" w:val="GN-DEF"/>
    <w:docVar w:name="ID006" w:val="ST"/>
    <w:docVar w:name="ID007" w:val="cc-by-nd"/>
    <w:docVar w:name="ID008" w:val="2023-01-09"/>
    <w:docVar w:name="ID01" w:val="omgevingsplan"/>
    <w:docVar w:name="ID01_CAPS" w:val="Omgevingsplan"/>
    <w:docVar w:name="ID01+" w:val="het omgevingsplan"/>
    <w:docVar w:name="ID01+_CAPS" w:val="Het omgevingsplan"/>
    <w:docVar w:name="ID010" w:val="geen"/>
    <w:docVar w:name="ID011" w:val="Onwaar"/>
    <w:docVar w:name="ID012" w:val="0"/>
    <w:docVar w:name="ID013" w:val="Onwaar"/>
    <w:docVar w:name="ID02" w:val="het"/>
    <w:docVar w:name="ID03" w:val="op"/>
    <w:docVar w:name="ID04" w:val="2.1.2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127"/>
    <w:rsid w:val="000001CF"/>
    <w:rsid w:val="000002C1"/>
    <w:rsid w:val="00000330"/>
    <w:rsid w:val="00000436"/>
    <w:rsid w:val="0000066F"/>
    <w:rsid w:val="0000073B"/>
    <w:rsid w:val="0000074A"/>
    <w:rsid w:val="0000077E"/>
    <w:rsid w:val="0000078D"/>
    <w:rsid w:val="00000A05"/>
    <w:rsid w:val="00000AED"/>
    <w:rsid w:val="00000AFD"/>
    <w:rsid w:val="00000D0C"/>
    <w:rsid w:val="00000E45"/>
    <w:rsid w:val="00000E54"/>
    <w:rsid w:val="00000F4A"/>
    <w:rsid w:val="00000FC0"/>
    <w:rsid w:val="00001068"/>
    <w:rsid w:val="00001115"/>
    <w:rsid w:val="00001234"/>
    <w:rsid w:val="00001423"/>
    <w:rsid w:val="000016DA"/>
    <w:rsid w:val="0000199A"/>
    <w:rsid w:val="00001A04"/>
    <w:rsid w:val="00001A63"/>
    <w:rsid w:val="00001BB7"/>
    <w:rsid w:val="00001C13"/>
    <w:rsid w:val="00001C68"/>
    <w:rsid w:val="00001F48"/>
    <w:rsid w:val="00001FEB"/>
    <w:rsid w:val="00002021"/>
    <w:rsid w:val="00002215"/>
    <w:rsid w:val="00002306"/>
    <w:rsid w:val="00002460"/>
    <w:rsid w:val="0000259C"/>
    <w:rsid w:val="000025B2"/>
    <w:rsid w:val="000026A9"/>
    <w:rsid w:val="0000284A"/>
    <w:rsid w:val="000029BD"/>
    <w:rsid w:val="00002BE4"/>
    <w:rsid w:val="00002CE5"/>
    <w:rsid w:val="00002E9A"/>
    <w:rsid w:val="0000302B"/>
    <w:rsid w:val="00003088"/>
    <w:rsid w:val="000030A7"/>
    <w:rsid w:val="000030F6"/>
    <w:rsid w:val="000031A2"/>
    <w:rsid w:val="00003291"/>
    <w:rsid w:val="0000329E"/>
    <w:rsid w:val="000032B9"/>
    <w:rsid w:val="000033C5"/>
    <w:rsid w:val="0000345F"/>
    <w:rsid w:val="000034F9"/>
    <w:rsid w:val="0000373F"/>
    <w:rsid w:val="00003762"/>
    <w:rsid w:val="000037D6"/>
    <w:rsid w:val="000037E5"/>
    <w:rsid w:val="00003855"/>
    <w:rsid w:val="00003863"/>
    <w:rsid w:val="00003944"/>
    <w:rsid w:val="00003AEB"/>
    <w:rsid w:val="00003B25"/>
    <w:rsid w:val="00003B27"/>
    <w:rsid w:val="00003C17"/>
    <w:rsid w:val="00003DC1"/>
    <w:rsid w:val="00003EB5"/>
    <w:rsid w:val="0000404D"/>
    <w:rsid w:val="00004179"/>
    <w:rsid w:val="000041E2"/>
    <w:rsid w:val="000043A0"/>
    <w:rsid w:val="000045FB"/>
    <w:rsid w:val="0000463D"/>
    <w:rsid w:val="000046A7"/>
    <w:rsid w:val="0000475E"/>
    <w:rsid w:val="00004785"/>
    <w:rsid w:val="0000492F"/>
    <w:rsid w:val="00004B83"/>
    <w:rsid w:val="00004C2D"/>
    <w:rsid w:val="00004D14"/>
    <w:rsid w:val="00004DB6"/>
    <w:rsid w:val="00004F79"/>
    <w:rsid w:val="00005080"/>
    <w:rsid w:val="000050E9"/>
    <w:rsid w:val="000051A1"/>
    <w:rsid w:val="00005319"/>
    <w:rsid w:val="00005397"/>
    <w:rsid w:val="00005438"/>
    <w:rsid w:val="00005635"/>
    <w:rsid w:val="000056C8"/>
    <w:rsid w:val="000056D0"/>
    <w:rsid w:val="0000577D"/>
    <w:rsid w:val="00005897"/>
    <w:rsid w:val="000058E4"/>
    <w:rsid w:val="000058EC"/>
    <w:rsid w:val="00005917"/>
    <w:rsid w:val="00005B2C"/>
    <w:rsid w:val="00005BA7"/>
    <w:rsid w:val="00005BD2"/>
    <w:rsid w:val="00005DB3"/>
    <w:rsid w:val="00005EFA"/>
    <w:rsid w:val="00005FF9"/>
    <w:rsid w:val="00006203"/>
    <w:rsid w:val="0000624D"/>
    <w:rsid w:val="0000633F"/>
    <w:rsid w:val="00006438"/>
    <w:rsid w:val="00006492"/>
    <w:rsid w:val="00006759"/>
    <w:rsid w:val="0000676D"/>
    <w:rsid w:val="000067A6"/>
    <w:rsid w:val="00006B91"/>
    <w:rsid w:val="00006BCD"/>
    <w:rsid w:val="00006CFF"/>
    <w:rsid w:val="00006E5D"/>
    <w:rsid w:val="00006E72"/>
    <w:rsid w:val="00006ED4"/>
    <w:rsid w:val="00006F0F"/>
    <w:rsid w:val="0000703D"/>
    <w:rsid w:val="000070BB"/>
    <w:rsid w:val="000071D2"/>
    <w:rsid w:val="000071FD"/>
    <w:rsid w:val="00007321"/>
    <w:rsid w:val="00007430"/>
    <w:rsid w:val="00007531"/>
    <w:rsid w:val="00007545"/>
    <w:rsid w:val="00007798"/>
    <w:rsid w:val="000077B4"/>
    <w:rsid w:val="00007C1B"/>
    <w:rsid w:val="00007CED"/>
    <w:rsid w:val="00007D5D"/>
    <w:rsid w:val="00007E94"/>
    <w:rsid w:val="00007F80"/>
    <w:rsid w:val="0001003E"/>
    <w:rsid w:val="00010043"/>
    <w:rsid w:val="00010094"/>
    <w:rsid w:val="000100D3"/>
    <w:rsid w:val="000100EA"/>
    <w:rsid w:val="00010161"/>
    <w:rsid w:val="000101E7"/>
    <w:rsid w:val="000102F9"/>
    <w:rsid w:val="000104E4"/>
    <w:rsid w:val="00010636"/>
    <w:rsid w:val="000106AD"/>
    <w:rsid w:val="00010782"/>
    <w:rsid w:val="000107B4"/>
    <w:rsid w:val="00010818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1B8A"/>
    <w:rsid w:val="000120F5"/>
    <w:rsid w:val="00012333"/>
    <w:rsid w:val="0001233C"/>
    <w:rsid w:val="00012436"/>
    <w:rsid w:val="000124C4"/>
    <w:rsid w:val="000124F9"/>
    <w:rsid w:val="0001260B"/>
    <w:rsid w:val="0001264F"/>
    <w:rsid w:val="000126D9"/>
    <w:rsid w:val="000127E5"/>
    <w:rsid w:val="0001292B"/>
    <w:rsid w:val="00012CBF"/>
    <w:rsid w:val="00012CC1"/>
    <w:rsid w:val="00012DD8"/>
    <w:rsid w:val="00012E11"/>
    <w:rsid w:val="00012E7B"/>
    <w:rsid w:val="00012F32"/>
    <w:rsid w:val="00012FE6"/>
    <w:rsid w:val="00013067"/>
    <w:rsid w:val="00013163"/>
    <w:rsid w:val="000132A3"/>
    <w:rsid w:val="000132AB"/>
    <w:rsid w:val="00013342"/>
    <w:rsid w:val="00013380"/>
    <w:rsid w:val="000134C3"/>
    <w:rsid w:val="0001357A"/>
    <w:rsid w:val="000135C1"/>
    <w:rsid w:val="0001361A"/>
    <w:rsid w:val="00013715"/>
    <w:rsid w:val="000137AA"/>
    <w:rsid w:val="000139D6"/>
    <w:rsid w:val="00013B8C"/>
    <w:rsid w:val="00013C31"/>
    <w:rsid w:val="00013CBA"/>
    <w:rsid w:val="00013CC4"/>
    <w:rsid w:val="00013CE9"/>
    <w:rsid w:val="00013D56"/>
    <w:rsid w:val="00013D60"/>
    <w:rsid w:val="00013DAA"/>
    <w:rsid w:val="00013F1C"/>
    <w:rsid w:val="00013F2B"/>
    <w:rsid w:val="00014111"/>
    <w:rsid w:val="00014230"/>
    <w:rsid w:val="000142A0"/>
    <w:rsid w:val="00014316"/>
    <w:rsid w:val="000143A5"/>
    <w:rsid w:val="00014416"/>
    <w:rsid w:val="000144D2"/>
    <w:rsid w:val="00014573"/>
    <w:rsid w:val="0001464B"/>
    <w:rsid w:val="00014768"/>
    <w:rsid w:val="000149A7"/>
    <w:rsid w:val="00014BD7"/>
    <w:rsid w:val="00014C94"/>
    <w:rsid w:val="00014CAA"/>
    <w:rsid w:val="00014CB2"/>
    <w:rsid w:val="00014D1E"/>
    <w:rsid w:val="000151D4"/>
    <w:rsid w:val="000152A3"/>
    <w:rsid w:val="000152DC"/>
    <w:rsid w:val="00015370"/>
    <w:rsid w:val="00015423"/>
    <w:rsid w:val="000154D8"/>
    <w:rsid w:val="00015503"/>
    <w:rsid w:val="00015701"/>
    <w:rsid w:val="0001571E"/>
    <w:rsid w:val="00015835"/>
    <w:rsid w:val="0001583B"/>
    <w:rsid w:val="0001587B"/>
    <w:rsid w:val="00015BAD"/>
    <w:rsid w:val="00015C74"/>
    <w:rsid w:val="00015CA2"/>
    <w:rsid w:val="00015D0D"/>
    <w:rsid w:val="0001608D"/>
    <w:rsid w:val="00016134"/>
    <w:rsid w:val="00016212"/>
    <w:rsid w:val="00016320"/>
    <w:rsid w:val="00016498"/>
    <w:rsid w:val="0001678E"/>
    <w:rsid w:val="000167FE"/>
    <w:rsid w:val="00016802"/>
    <w:rsid w:val="00016870"/>
    <w:rsid w:val="000168C8"/>
    <w:rsid w:val="000168D1"/>
    <w:rsid w:val="00016A79"/>
    <w:rsid w:val="00016A8B"/>
    <w:rsid w:val="00016B56"/>
    <w:rsid w:val="00016BB4"/>
    <w:rsid w:val="00016C48"/>
    <w:rsid w:val="00016C63"/>
    <w:rsid w:val="00016CDE"/>
    <w:rsid w:val="00016D82"/>
    <w:rsid w:val="00016D8F"/>
    <w:rsid w:val="00016F94"/>
    <w:rsid w:val="00016FA8"/>
    <w:rsid w:val="00017019"/>
    <w:rsid w:val="000173AF"/>
    <w:rsid w:val="00017407"/>
    <w:rsid w:val="00017479"/>
    <w:rsid w:val="000174A3"/>
    <w:rsid w:val="00017743"/>
    <w:rsid w:val="000177B4"/>
    <w:rsid w:val="000178B1"/>
    <w:rsid w:val="00017A37"/>
    <w:rsid w:val="00017ACF"/>
    <w:rsid w:val="00017AEE"/>
    <w:rsid w:val="00017B15"/>
    <w:rsid w:val="00017B4C"/>
    <w:rsid w:val="00017C97"/>
    <w:rsid w:val="00017E76"/>
    <w:rsid w:val="00017F62"/>
    <w:rsid w:val="00017FF9"/>
    <w:rsid w:val="00020022"/>
    <w:rsid w:val="0002008F"/>
    <w:rsid w:val="000200AB"/>
    <w:rsid w:val="000200C1"/>
    <w:rsid w:val="00020175"/>
    <w:rsid w:val="00020296"/>
    <w:rsid w:val="000202CC"/>
    <w:rsid w:val="00020303"/>
    <w:rsid w:val="00020324"/>
    <w:rsid w:val="000204E1"/>
    <w:rsid w:val="00020505"/>
    <w:rsid w:val="00020692"/>
    <w:rsid w:val="00020838"/>
    <w:rsid w:val="00020A25"/>
    <w:rsid w:val="00020AAB"/>
    <w:rsid w:val="00020C7E"/>
    <w:rsid w:val="00020C81"/>
    <w:rsid w:val="00020DF6"/>
    <w:rsid w:val="00020E52"/>
    <w:rsid w:val="00021146"/>
    <w:rsid w:val="0002114B"/>
    <w:rsid w:val="00021284"/>
    <w:rsid w:val="000213B4"/>
    <w:rsid w:val="00021547"/>
    <w:rsid w:val="00021674"/>
    <w:rsid w:val="0002178E"/>
    <w:rsid w:val="00021932"/>
    <w:rsid w:val="00021AA4"/>
    <w:rsid w:val="00021C89"/>
    <w:rsid w:val="00021D38"/>
    <w:rsid w:val="00021F1B"/>
    <w:rsid w:val="00021FE8"/>
    <w:rsid w:val="00022016"/>
    <w:rsid w:val="000221F7"/>
    <w:rsid w:val="0002240A"/>
    <w:rsid w:val="000224D8"/>
    <w:rsid w:val="000224E4"/>
    <w:rsid w:val="00022708"/>
    <w:rsid w:val="00022738"/>
    <w:rsid w:val="000227B5"/>
    <w:rsid w:val="00022AF9"/>
    <w:rsid w:val="00022B53"/>
    <w:rsid w:val="00022BBD"/>
    <w:rsid w:val="00022C5C"/>
    <w:rsid w:val="00022D38"/>
    <w:rsid w:val="00022EAD"/>
    <w:rsid w:val="00023058"/>
    <w:rsid w:val="00023125"/>
    <w:rsid w:val="00023130"/>
    <w:rsid w:val="00023286"/>
    <w:rsid w:val="00023301"/>
    <w:rsid w:val="0002332A"/>
    <w:rsid w:val="000233F3"/>
    <w:rsid w:val="00023485"/>
    <w:rsid w:val="000234B4"/>
    <w:rsid w:val="0002356D"/>
    <w:rsid w:val="00023693"/>
    <w:rsid w:val="00023708"/>
    <w:rsid w:val="0002378A"/>
    <w:rsid w:val="0002382D"/>
    <w:rsid w:val="000238F9"/>
    <w:rsid w:val="00023C0C"/>
    <w:rsid w:val="00023D47"/>
    <w:rsid w:val="00023FB7"/>
    <w:rsid w:val="00023FC9"/>
    <w:rsid w:val="00023FFE"/>
    <w:rsid w:val="00024083"/>
    <w:rsid w:val="000241AF"/>
    <w:rsid w:val="00024217"/>
    <w:rsid w:val="000242D1"/>
    <w:rsid w:val="000242ED"/>
    <w:rsid w:val="0002472E"/>
    <w:rsid w:val="0002480F"/>
    <w:rsid w:val="000248CA"/>
    <w:rsid w:val="0002493A"/>
    <w:rsid w:val="00024A76"/>
    <w:rsid w:val="00024AAE"/>
    <w:rsid w:val="00024B58"/>
    <w:rsid w:val="00024BF2"/>
    <w:rsid w:val="00024CAE"/>
    <w:rsid w:val="00024CEA"/>
    <w:rsid w:val="00024D36"/>
    <w:rsid w:val="00024DF3"/>
    <w:rsid w:val="00024EC5"/>
    <w:rsid w:val="00024FEB"/>
    <w:rsid w:val="00025052"/>
    <w:rsid w:val="00025153"/>
    <w:rsid w:val="000251B8"/>
    <w:rsid w:val="00025301"/>
    <w:rsid w:val="00025397"/>
    <w:rsid w:val="0002547C"/>
    <w:rsid w:val="0002548D"/>
    <w:rsid w:val="000255F6"/>
    <w:rsid w:val="00025618"/>
    <w:rsid w:val="00025666"/>
    <w:rsid w:val="00025744"/>
    <w:rsid w:val="0002577A"/>
    <w:rsid w:val="000257AF"/>
    <w:rsid w:val="000258DB"/>
    <w:rsid w:val="00025A44"/>
    <w:rsid w:val="00025B3A"/>
    <w:rsid w:val="00025C3E"/>
    <w:rsid w:val="00025E16"/>
    <w:rsid w:val="00025E4E"/>
    <w:rsid w:val="0002605E"/>
    <w:rsid w:val="00026098"/>
    <w:rsid w:val="00026469"/>
    <w:rsid w:val="000264A3"/>
    <w:rsid w:val="000264EC"/>
    <w:rsid w:val="0002667D"/>
    <w:rsid w:val="00026819"/>
    <w:rsid w:val="0002692E"/>
    <w:rsid w:val="00026BB7"/>
    <w:rsid w:val="00026E3D"/>
    <w:rsid w:val="00026F8C"/>
    <w:rsid w:val="00026FB4"/>
    <w:rsid w:val="0002706E"/>
    <w:rsid w:val="00027111"/>
    <w:rsid w:val="00027184"/>
    <w:rsid w:val="0002732F"/>
    <w:rsid w:val="0002738A"/>
    <w:rsid w:val="00027536"/>
    <w:rsid w:val="000275E5"/>
    <w:rsid w:val="00027624"/>
    <w:rsid w:val="00027803"/>
    <w:rsid w:val="000278F9"/>
    <w:rsid w:val="00027914"/>
    <w:rsid w:val="000279A9"/>
    <w:rsid w:val="00027BC8"/>
    <w:rsid w:val="00027CA6"/>
    <w:rsid w:val="00027D82"/>
    <w:rsid w:val="00027D8F"/>
    <w:rsid w:val="00027E40"/>
    <w:rsid w:val="00027FF7"/>
    <w:rsid w:val="00030180"/>
    <w:rsid w:val="000301D3"/>
    <w:rsid w:val="00030341"/>
    <w:rsid w:val="00030342"/>
    <w:rsid w:val="0003067C"/>
    <w:rsid w:val="0003071F"/>
    <w:rsid w:val="00030761"/>
    <w:rsid w:val="00030819"/>
    <w:rsid w:val="00030A1B"/>
    <w:rsid w:val="00030CDF"/>
    <w:rsid w:val="00030D0F"/>
    <w:rsid w:val="00030D6F"/>
    <w:rsid w:val="00030EA9"/>
    <w:rsid w:val="00030F3D"/>
    <w:rsid w:val="00030FFD"/>
    <w:rsid w:val="0003104A"/>
    <w:rsid w:val="000310D1"/>
    <w:rsid w:val="000311D7"/>
    <w:rsid w:val="0003133A"/>
    <w:rsid w:val="00031463"/>
    <w:rsid w:val="000314C2"/>
    <w:rsid w:val="00031560"/>
    <w:rsid w:val="0003157D"/>
    <w:rsid w:val="0003177B"/>
    <w:rsid w:val="00031D37"/>
    <w:rsid w:val="00032041"/>
    <w:rsid w:val="0003206F"/>
    <w:rsid w:val="000322BE"/>
    <w:rsid w:val="000324B6"/>
    <w:rsid w:val="00032767"/>
    <w:rsid w:val="000327A6"/>
    <w:rsid w:val="00032B92"/>
    <w:rsid w:val="00032C31"/>
    <w:rsid w:val="00032CE6"/>
    <w:rsid w:val="00032D81"/>
    <w:rsid w:val="00032D8B"/>
    <w:rsid w:val="00032D98"/>
    <w:rsid w:val="00032E54"/>
    <w:rsid w:val="00032EA8"/>
    <w:rsid w:val="00032F98"/>
    <w:rsid w:val="0003312F"/>
    <w:rsid w:val="000333A8"/>
    <w:rsid w:val="00033711"/>
    <w:rsid w:val="0003388B"/>
    <w:rsid w:val="000338E8"/>
    <w:rsid w:val="00033949"/>
    <w:rsid w:val="000339C5"/>
    <w:rsid w:val="00033AA8"/>
    <w:rsid w:val="00033AB2"/>
    <w:rsid w:val="00033BBE"/>
    <w:rsid w:val="00033E15"/>
    <w:rsid w:val="00033E2C"/>
    <w:rsid w:val="00033E50"/>
    <w:rsid w:val="00034014"/>
    <w:rsid w:val="0003408B"/>
    <w:rsid w:val="000343B5"/>
    <w:rsid w:val="0003446E"/>
    <w:rsid w:val="0003452D"/>
    <w:rsid w:val="000345A8"/>
    <w:rsid w:val="0003470A"/>
    <w:rsid w:val="0003472D"/>
    <w:rsid w:val="00034A62"/>
    <w:rsid w:val="00034A83"/>
    <w:rsid w:val="00034B99"/>
    <w:rsid w:val="00034BAA"/>
    <w:rsid w:val="00034C60"/>
    <w:rsid w:val="0003502E"/>
    <w:rsid w:val="0003512A"/>
    <w:rsid w:val="00035197"/>
    <w:rsid w:val="0003529F"/>
    <w:rsid w:val="000353E9"/>
    <w:rsid w:val="00035457"/>
    <w:rsid w:val="0003554C"/>
    <w:rsid w:val="00035833"/>
    <w:rsid w:val="0003583D"/>
    <w:rsid w:val="000358D4"/>
    <w:rsid w:val="00035964"/>
    <w:rsid w:val="00035A79"/>
    <w:rsid w:val="00035A80"/>
    <w:rsid w:val="00035B5E"/>
    <w:rsid w:val="00035BC1"/>
    <w:rsid w:val="00035E6A"/>
    <w:rsid w:val="00035ED7"/>
    <w:rsid w:val="00035F79"/>
    <w:rsid w:val="00035FB1"/>
    <w:rsid w:val="000360DB"/>
    <w:rsid w:val="000361CE"/>
    <w:rsid w:val="00036382"/>
    <w:rsid w:val="00036400"/>
    <w:rsid w:val="00036456"/>
    <w:rsid w:val="00036461"/>
    <w:rsid w:val="000365AA"/>
    <w:rsid w:val="000365D1"/>
    <w:rsid w:val="000367DC"/>
    <w:rsid w:val="00036B39"/>
    <w:rsid w:val="00036C0A"/>
    <w:rsid w:val="00036C98"/>
    <w:rsid w:val="00036D79"/>
    <w:rsid w:val="00036E3B"/>
    <w:rsid w:val="00036ED0"/>
    <w:rsid w:val="00036F70"/>
    <w:rsid w:val="00036F8F"/>
    <w:rsid w:val="00036F9D"/>
    <w:rsid w:val="00037022"/>
    <w:rsid w:val="000370D9"/>
    <w:rsid w:val="000370E7"/>
    <w:rsid w:val="000371C4"/>
    <w:rsid w:val="0003729F"/>
    <w:rsid w:val="00037369"/>
    <w:rsid w:val="000378A4"/>
    <w:rsid w:val="000378B5"/>
    <w:rsid w:val="00037902"/>
    <w:rsid w:val="00037928"/>
    <w:rsid w:val="00037BAD"/>
    <w:rsid w:val="00037C1E"/>
    <w:rsid w:val="00037D86"/>
    <w:rsid w:val="00037F12"/>
    <w:rsid w:val="0004008C"/>
    <w:rsid w:val="00040125"/>
    <w:rsid w:val="000403D3"/>
    <w:rsid w:val="00040563"/>
    <w:rsid w:val="00040564"/>
    <w:rsid w:val="00040599"/>
    <w:rsid w:val="000406C4"/>
    <w:rsid w:val="0004079C"/>
    <w:rsid w:val="0004094A"/>
    <w:rsid w:val="00040BCC"/>
    <w:rsid w:val="0004128E"/>
    <w:rsid w:val="0004131A"/>
    <w:rsid w:val="00041327"/>
    <w:rsid w:val="00041357"/>
    <w:rsid w:val="0004136F"/>
    <w:rsid w:val="0004179C"/>
    <w:rsid w:val="00041877"/>
    <w:rsid w:val="0004188A"/>
    <w:rsid w:val="000418D5"/>
    <w:rsid w:val="00041A98"/>
    <w:rsid w:val="00041B68"/>
    <w:rsid w:val="00041BB4"/>
    <w:rsid w:val="00041DD1"/>
    <w:rsid w:val="00041DEC"/>
    <w:rsid w:val="00041F13"/>
    <w:rsid w:val="0004208F"/>
    <w:rsid w:val="0004212E"/>
    <w:rsid w:val="00042197"/>
    <w:rsid w:val="000422BF"/>
    <w:rsid w:val="0004236F"/>
    <w:rsid w:val="000427E1"/>
    <w:rsid w:val="00042888"/>
    <w:rsid w:val="000428E9"/>
    <w:rsid w:val="000428F3"/>
    <w:rsid w:val="00042B90"/>
    <w:rsid w:val="00042BA4"/>
    <w:rsid w:val="00042D35"/>
    <w:rsid w:val="00042D6E"/>
    <w:rsid w:val="00043214"/>
    <w:rsid w:val="00043215"/>
    <w:rsid w:val="0004326A"/>
    <w:rsid w:val="000432A1"/>
    <w:rsid w:val="000432DF"/>
    <w:rsid w:val="00043367"/>
    <w:rsid w:val="000433A7"/>
    <w:rsid w:val="00043660"/>
    <w:rsid w:val="000436C7"/>
    <w:rsid w:val="00043708"/>
    <w:rsid w:val="00043719"/>
    <w:rsid w:val="0004387A"/>
    <w:rsid w:val="00043926"/>
    <w:rsid w:val="000439C6"/>
    <w:rsid w:val="00043AA1"/>
    <w:rsid w:val="00043AA6"/>
    <w:rsid w:val="00043D44"/>
    <w:rsid w:val="00043D6E"/>
    <w:rsid w:val="00043DA7"/>
    <w:rsid w:val="00043F97"/>
    <w:rsid w:val="00044353"/>
    <w:rsid w:val="0004449C"/>
    <w:rsid w:val="000444EB"/>
    <w:rsid w:val="00044569"/>
    <w:rsid w:val="00044606"/>
    <w:rsid w:val="0004467A"/>
    <w:rsid w:val="0004470A"/>
    <w:rsid w:val="0004471E"/>
    <w:rsid w:val="0004476E"/>
    <w:rsid w:val="000447E0"/>
    <w:rsid w:val="00044976"/>
    <w:rsid w:val="00044A2D"/>
    <w:rsid w:val="00044A6E"/>
    <w:rsid w:val="00044B34"/>
    <w:rsid w:val="00045061"/>
    <w:rsid w:val="00045160"/>
    <w:rsid w:val="0004518C"/>
    <w:rsid w:val="0004518E"/>
    <w:rsid w:val="0004530B"/>
    <w:rsid w:val="00045416"/>
    <w:rsid w:val="000455A7"/>
    <w:rsid w:val="000455AD"/>
    <w:rsid w:val="00045996"/>
    <w:rsid w:val="00045B7F"/>
    <w:rsid w:val="00045C1E"/>
    <w:rsid w:val="00045CE0"/>
    <w:rsid w:val="00045F3A"/>
    <w:rsid w:val="00045F65"/>
    <w:rsid w:val="00045F8F"/>
    <w:rsid w:val="0004600B"/>
    <w:rsid w:val="0004600F"/>
    <w:rsid w:val="000460C3"/>
    <w:rsid w:val="00046125"/>
    <w:rsid w:val="000462C4"/>
    <w:rsid w:val="000463B0"/>
    <w:rsid w:val="000463EC"/>
    <w:rsid w:val="00046420"/>
    <w:rsid w:val="0004643A"/>
    <w:rsid w:val="000465E7"/>
    <w:rsid w:val="00046669"/>
    <w:rsid w:val="000468FA"/>
    <w:rsid w:val="00046A82"/>
    <w:rsid w:val="00046AF4"/>
    <w:rsid w:val="00046D4D"/>
    <w:rsid w:val="00046DB4"/>
    <w:rsid w:val="00046EC9"/>
    <w:rsid w:val="0004708F"/>
    <w:rsid w:val="0004726C"/>
    <w:rsid w:val="000473A5"/>
    <w:rsid w:val="00047430"/>
    <w:rsid w:val="000474BD"/>
    <w:rsid w:val="0004752F"/>
    <w:rsid w:val="00047703"/>
    <w:rsid w:val="00047705"/>
    <w:rsid w:val="000477F3"/>
    <w:rsid w:val="00047A25"/>
    <w:rsid w:val="00047C3A"/>
    <w:rsid w:val="00047C7D"/>
    <w:rsid w:val="00047D03"/>
    <w:rsid w:val="00047E2F"/>
    <w:rsid w:val="00047EA2"/>
    <w:rsid w:val="00047EDE"/>
    <w:rsid w:val="00047F62"/>
    <w:rsid w:val="00047F7E"/>
    <w:rsid w:val="0005000F"/>
    <w:rsid w:val="000500B6"/>
    <w:rsid w:val="00050428"/>
    <w:rsid w:val="000504E4"/>
    <w:rsid w:val="0005053D"/>
    <w:rsid w:val="00050567"/>
    <w:rsid w:val="00050909"/>
    <w:rsid w:val="00050922"/>
    <w:rsid w:val="00050959"/>
    <w:rsid w:val="000509CB"/>
    <w:rsid w:val="00050A11"/>
    <w:rsid w:val="00050A5B"/>
    <w:rsid w:val="00050E43"/>
    <w:rsid w:val="00051129"/>
    <w:rsid w:val="00051189"/>
    <w:rsid w:val="0005135E"/>
    <w:rsid w:val="000514A5"/>
    <w:rsid w:val="000514AB"/>
    <w:rsid w:val="0005156F"/>
    <w:rsid w:val="0005181B"/>
    <w:rsid w:val="0005195D"/>
    <w:rsid w:val="00051A28"/>
    <w:rsid w:val="00051C32"/>
    <w:rsid w:val="00051F37"/>
    <w:rsid w:val="000520BA"/>
    <w:rsid w:val="000520BE"/>
    <w:rsid w:val="000521D8"/>
    <w:rsid w:val="00052225"/>
    <w:rsid w:val="0005231D"/>
    <w:rsid w:val="000524CA"/>
    <w:rsid w:val="0005261F"/>
    <w:rsid w:val="00052793"/>
    <w:rsid w:val="000528B9"/>
    <w:rsid w:val="0005291E"/>
    <w:rsid w:val="00052A2B"/>
    <w:rsid w:val="00052B19"/>
    <w:rsid w:val="00052C98"/>
    <w:rsid w:val="00052CFE"/>
    <w:rsid w:val="00052D1B"/>
    <w:rsid w:val="00052D2D"/>
    <w:rsid w:val="00052ED2"/>
    <w:rsid w:val="00052EE8"/>
    <w:rsid w:val="00053191"/>
    <w:rsid w:val="00053394"/>
    <w:rsid w:val="000533A0"/>
    <w:rsid w:val="000539FB"/>
    <w:rsid w:val="00053B1D"/>
    <w:rsid w:val="00053D0A"/>
    <w:rsid w:val="00053F65"/>
    <w:rsid w:val="000541BB"/>
    <w:rsid w:val="00054435"/>
    <w:rsid w:val="000544B6"/>
    <w:rsid w:val="00054566"/>
    <w:rsid w:val="000545D3"/>
    <w:rsid w:val="0005463D"/>
    <w:rsid w:val="0005479E"/>
    <w:rsid w:val="000548F2"/>
    <w:rsid w:val="00054943"/>
    <w:rsid w:val="00054D67"/>
    <w:rsid w:val="00054EA6"/>
    <w:rsid w:val="00054EAA"/>
    <w:rsid w:val="00054FCD"/>
    <w:rsid w:val="00055043"/>
    <w:rsid w:val="00055241"/>
    <w:rsid w:val="0005526B"/>
    <w:rsid w:val="0005526C"/>
    <w:rsid w:val="00055410"/>
    <w:rsid w:val="00055498"/>
    <w:rsid w:val="00055561"/>
    <w:rsid w:val="000555AA"/>
    <w:rsid w:val="000555B3"/>
    <w:rsid w:val="000555EE"/>
    <w:rsid w:val="0005570B"/>
    <w:rsid w:val="0005577A"/>
    <w:rsid w:val="00055780"/>
    <w:rsid w:val="000557CD"/>
    <w:rsid w:val="00055B82"/>
    <w:rsid w:val="00055C3E"/>
    <w:rsid w:val="00055D68"/>
    <w:rsid w:val="00055E28"/>
    <w:rsid w:val="00055E58"/>
    <w:rsid w:val="00055EDA"/>
    <w:rsid w:val="00055F48"/>
    <w:rsid w:val="0005606A"/>
    <w:rsid w:val="000560A9"/>
    <w:rsid w:val="0005615C"/>
    <w:rsid w:val="0005623F"/>
    <w:rsid w:val="00056276"/>
    <w:rsid w:val="000564AA"/>
    <w:rsid w:val="000564CB"/>
    <w:rsid w:val="000564D9"/>
    <w:rsid w:val="000565FB"/>
    <w:rsid w:val="0005670B"/>
    <w:rsid w:val="00056896"/>
    <w:rsid w:val="00056C9C"/>
    <w:rsid w:val="00056D6C"/>
    <w:rsid w:val="00056F09"/>
    <w:rsid w:val="00057011"/>
    <w:rsid w:val="000571D9"/>
    <w:rsid w:val="000577EC"/>
    <w:rsid w:val="000579D0"/>
    <w:rsid w:val="000579E0"/>
    <w:rsid w:val="00057ADC"/>
    <w:rsid w:val="00057BCB"/>
    <w:rsid w:val="00057BE7"/>
    <w:rsid w:val="00057C2C"/>
    <w:rsid w:val="00057C41"/>
    <w:rsid w:val="00057DFF"/>
    <w:rsid w:val="00057E19"/>
    <w:rsid w:val="00057E3B"/>
    <w:rsid w:val="00057F53"/>
    <w:rsid w:val="00057F56"/>
    <w:rsid w:val="0006003B"/>
    <w:rsid w:val="0006028E"/>
    <w:rsid w:val="000602DE"/>
    <w:rsid w:val="00060796"/>
    <w:rsid w:val="00060A07"/>
    <w:rsid w:val="00060A1F"/>
    <w:rsid w:val="00060D18"/>
    <w:rsid w:val="00060D49"/>
    <w:rsid w:val="00060DAA"/>
    <w:rsid w:val="00060FF8"/>
    <w:rsid w:val="000610A0"/>
    <w:rsid w:val="00061140"/>
    <w:rsid w:val="00061299"/>
    <w:rsid w:val="0006129F"/>
    <w:rsid w:val="00061454"/>
    <w:rsid w:val="000614A1"/>
    <w:rsid w:val="00061546"/>
    <w:rsid w:val="00061706"/>
    <w:rsid w:val="00061812"/>
    <w:rsid w:val="0006192A"/>
    <w:rsid w:val="000619F3"/>
    <w:rsid w:val="00061A15"/>
    <w:rsid w:val="00061D2E"/>
    <w:rsid w:val="00061F61"/>
    <w:rsid w:val="00062137"/>
    <w:rsid w:val="000622A6"/>
    <w:rsid w:val="000623E3"/>
    <w:rsid w:val="00062434"/>
    <w:rsid w:val="00062455"/>
    <w:rsid w:val="000624BD"/>
    <w:rsid w:val="00062571"/>
    <w:rsid w:val="0006277A"/>
    <w:rsid w:val="00062E54"/>
    <w:rsid w:val="00062F6F"/>
    <w:rsid w:val="000630CD"/>
    <w:rsid w:val="000631FE"/>
    <w:rsid w:val="000635B9"/>
    <w:rsid w:val="00063691"/>
    <w:rsid w:val="000636D8"/>
    <w:rsid w:val="00063939"/>
    <w:rsid w:val="00063A0C"/>
    <w:rsid w:val="00063A26"/>
    <w:rsid w:val="00063A47"/>
    <w:rsid w:val="00063B94"/>
    <w:rsid w:val="00063F0C"/>
    <w:rsid w:val="00063FD8"/>
    <w:rsid w:val="00064050"/>
    <w:rsid w:val="0006407F"/>
    <w:rsid w:val="0006410D"/>
    <w:rsid w:val="0006411B"/>
    <w:rsid w:val="0006439C"/>
    <w:rsid w:val="00064547"/>
    <w:rsid w:val="000646BA"/>
    <w:rsid w:val="0006486C"/>
    <w:rsid w:val="00064BEE"/>
    <w:rsid w:val="00064EB5"/>
    <w:rsid w:val="00064F9C"/>
    <w:rsid w:val="00065009"/>
    <w:rsid w:val="0006506E"/>
    <w:rsid w:val="00065345"/>
    <w:rsid w:val="00065382"/>
    <w:rsid w:val="0006538A"/>
    <w:rsid w:val="000654B0"/>
    <w:rsid w:val="00065792"/>
    <w:rsid w:val="000657CA"/>
    <w:rsid w:val="00065946"/>
    <w:rsid w:val="00065A0D"/>
    <w:rsid w:val="00065A83"/>
    <w:rsid w:val="00065A9A"/>
    <w:rsid w:val="00065B24"/>
    <w:rsid w:val="00065D83"/>
    <w:rsid w:val="00065E1B"/>
    <w:rsid w:val="00065EBE"/>
    <w:rsid w:val="00065EF7"/>
    <w:rsid w:val="00065F21"/>
    <w:rsid w:val="00065F61"/>
    <w:rsid w:val="0006627B"/>
    <w:rsid w:val="000662F7"/>
    <w:rsid w:val="0006638C"/>
    <w:rsid w:val="000663B5"/>
    <w:rsid w:val="000663E2"/>
    <w:rsid w:val="0006640C"/>
    <w:rsid w:val="000665E6"/>
    <w:rsid w:val="0006669D"/>
    <w:rsid w:val="00066716"/>
    <w:rsid w:val="00066726"/>
    <w:rsid w:val="00066AAB"/>
    <w:rsid w:val="00066B45"/>
    <w:rsid w:val="00066BE5"/>
    <w:rsid w:val="00066D38"/>
    <w:rsid w:val="00066D76"/>
    <w:rsid w:val="00066E0D"/>
    <w:rsid w:val="00066E44"/>
    <w:rsid w:val="00067104"/>
    <w:rsid w:val="00067128"/>
    <w:rsid w:val="00067134"/>
    <w:rsid w:val="00067351"/>
    <w:rsid w:val="000673EF"/>
    <w:rsid w:val="00067499"/>
    <w:rsid w:val="000674CB"/>
    <w:rsid w:val="000674F0"/>
    <w:rsid w:val="0006754A"/>
    <w:rsid w:val="0006758D"/>
    <w:rsid w:val="00067612"/>
    <w:rsid w:val="00067676"/>
    <w:rsid w:val="000676A9"/>
    <w:rsid w:val="000677B8"/>
    <w:rsid w:val="00067908"/>
    <w:rsid w:val="000679B9"/>
    <w:rsid w:val="00067A5D"/>
    <w:rsid w:val="00067A8D"/>
    <w:rsid w:val="00067AD6"/>
    <w:rsid w:val="00067AF6"/>
    <w:rsid w:val="00067D10"/>
    <w:rsid w:val="00067DCB"/>
    <w:rsid w:val="00067DFA"/>
    <w:rsid w:val="00067F04"/>
    <w:rsid w:val="00070140"/>
    <w:rsid w:val="00070304"/>
    <w:rsid w:val="000703DF"/>
    <w:rsid w:val="00070695"/>
    <w:rsid w:val="000708AF"/>
    <w:rsid w:val="00070A75"/>
    <w:rsid w:val="00070BF5"/>
    <w:rsid w:val="00070C21"/>
    <w:rsid w:val="00070E9F"/>
    <w:rsid w:val="00070F68"/>
    <w:rsid w:val="0007128C"/>
    <w:rsid w:val="00071318"/>
    <w:rsid w:val="00071490"/>
    <w:rsid w:val="0007155B"/>
    <w:rsid w:val="000717DB"/>
    <w:rsid w:val="000717F8"/>
    <w:rsid w:val="00071810"/>
    <w:rsid w:val="000718BD"/>
    <w:rsid w:val="000718DD"/>
    <w:rsid w:val="00071910"/>
    <w:rsid w:val="00071C29"/>
    <w:rsid w:val="00071DF9"/>
    <w:rsid w:val="00071ECA"/>
    <w:rsid w:val="00071EEA"/>
    <w:rsid w:val="00071EEE"/>
    <w:rsid w:val="00071FF7"/>
    <w:rsid w:val="00072019"/>
    <w:rsid w:val="0007202D"/>
    <w:rsid w:val="0007213E"/>
    <w:rsid w:val="00072159"/>
    <w:rsid w:val="000721BA"/>
    <w:rsid w:val="000721F7"/>
    <w:rsid w:val="00072247"/>
    <w:rsid w:val="00072410"/>
    <w:rsid w:val="0007247A"/>
    <w:rsid w:val="000724F4"/>
    <w:rsid w:val="000725E9"/>
    <w:rsid w:val="0007267C"/>
    <w:rsid w:val="00072973"/>
    <w:rsid w:val="000729BF"/>
    <w:rsid w:val="00072AD0"/>
    <w:rsid w:val="00072BF4"/>
    <w:rsid w:val="00072CFA"/>
    <w:rsid w:val="00072E50"/>
    <w:rsid w:val="00072E83"/>
    <w:rsid w:val="00072EFF"/>
    <w:rsid w:val="00072F34"/>
    <w:rsid w:val="00073009"/>
    <w:rsid w:val="000730D9"/>
    <w:rsid w:val="00073209"/>
    <w:rsid w:val="00073320"/>
    <w:rsid w:val="000733FC"/>
    <w:rsid w:val="00073483"/>
    <w:rsid w:val="00073801"/>
    <w:rsid w:val="00073851"/>
    <w:rsid w:val="00073AED"/>
    <w:rsid w:val="00073B3E"/>
    <w:rsid w:val="00073B84"/>
    <w:rsid w:val="00073C0D"/>
    <w:rsid w:val="00073CBC"/>
    <w:rsid w:val="00073CC6"/>
    <w:rsid w:val="00073DE8"/>
    <w:rsid w:val="00073E22"/>
    <w:rsid w:val="00073EBC"/>
    <w:rsid w:val="00073F50"/>
    <w:rsid w:val="00074025"/>
    <w:rsid w:val="00074228"/>
    <w:rsid w:val="000742BC"/>
    <w:rsid w:val="0007431C"/>
    <w:rsid w:val="000743DE"/>
    <w:rsid w:val="00074542"/>
    <w:rsid w:val="000745A3"/>
    <w:rsid w:val="000745A5"/>
    <w:rsid w:val="000745B6"/>
    <w:rsid w:val="000745EF"/>
    <w:rsid w:val="000748C1"/>
    <w:rsid w:val="00074A84"/>
    <w:rsid w:val="00074CD4"/>
    <w:rsid w:val="00074D40"/>
    <w:rsid w:val="00074D68"/>
    <w:rsid w:val="00074D78"/>
    <w:rsid w:val="00074E22"/>
    <w:rsid w:val="00075162"/>
    <w:rsid w:val="00075203"/>
    <w:rsid w:val="000754DD"/>
    <w:rsid w:val="000755D6"/>
    <w:rsid w:val="000756B6"/>
    <w:rsid w:val="00075786"/>
    <w:rsid w:val="0007582C"/>
    <w:rsid w:val="00075AB5"/>
    <w:rsid w:val="00075B9D"/>
    <w:rsid w:val="00075C9F"/>
    <w:rsid w:val="00075CAE"/>
    <w:rsid w:val="00075D2D"/>
    <w:rsid w:val="00076133"/>
    <w:rsid w:val="000761B6"/>
    <w:rsid w:val="000762D7"/>
    <w:rsid w:val="000763F9"/>
    <w:rsid w:val="00076581"/>
    <w:rsid w:val="00076FB8"/>
    <w:rsid w:val="000771DE"/>
    <w:rsid w:val="000772D3"/>
    <w:rsid w:val="0007734C"/>
    <w:rsid w:val="000774B5"/>
    <w:rsid w:val="000774B8"/>
    <w:rsid w:val="000775A0"/>
    <w:rsid w:val="000775E1"/>
    <w:rsid w:val="00077701"/>
    <w:rsid w:val="0007785C"/>
    <w:rsid w:val="000779E6"/>
    <w:rsid w:val="00077A4B"/>
    <w:rsid w:val="00077B4E"/>
    <w:rsid w:val="00077C6E"/>
    <w:rsid w:val="00077E2E"/>
    <w:rsid w:val="00077F37"/>
    <w:rsid w:val="000803CB"/>
    <w:rsid w:val="000804E1"/>
    <w:rsid w:val="000806CE"/>
    <w:rsid w:val="00080809"/>
    <w:rsid w:val="00080956"/>
    <w:rsid w:val="000809F0"/>
    <w:rsid w:val="00080AC3"/>
    <w:rsid w:val="00080B54"/>
    <w:rsid w:val="00080B6C"/>
    <w:rsid w:val="00080B8B"/>
    <w:rsid w:val="00080D86"/>
    <w:rsid w:val="00080E80"/>
    <w:rsid w:val="00080EE4"/>
    <w:rsid w:val="000811F8"/>
    <w:rsid w:val="0008120C"/>
    <w:rsid w:val="00081234"/>
    <w:rsid w:val="00081283"/>
    <w:rsid w:val="00081409"/>
    <w:rsid w:val="000814E6"/>
    <w:rsid w:val="00081567"/>
    <w:rsid w:val="0008160C"/>
    <w:rsid w:val="000816AA"/>
    <w:rsid w:val="0008172F"/>
    <w:rsid w:val="0008178B"/>
    <w:rsid w:val="000817E8"/>
    <w:rsid w:val="00081B59"/>
    <w:rsid w:val="00081BA9"/>
    <w:rsid w:val="00081BE4"/>
    <w:rsid w:val="00081C53"/>
    <w:rsid w:val="00081C6D"/>
    <w:rsid w:val="00081C82"/>
    <w:rsid w:val="00081F7D"/>
    <w:rsid w:val="0008209B"/>
    <w:rsid w:val="00082176"/>
    <w:rsid w:val="00082187"/>
    <w:rsid w:val="000822BE"/>
    <w:rsid w:val="000822C5"/>
    <w:rsid w:val="00082308"/>
    <w:rsid w:val="00082315"/>
    <w:rsid w:val="000823E1"/>
    <w:rsid w:val="0008242B"/>
    <w:rsid w:val="0008242E"/>
    <w:rsid w:val="00082469"/>
    <w:rsid w:val="000825E3"/>
    <w:rsid w:val="00082614"/>
    <w:rsid w:val="0008263A"/>
    <w:rsid w:val="00082697"/>
    <w:rsid w:val="000826E9"/>
    <w:rsid w:val="00082770"/>
    <w:rsid w:val="000828A3"/>
    <w:rsid w:val="000828F2"/>
    <w:rsid w:val="00082918"/>
    <w:rsid w:val="00082D16"/>
    <w:rsid w:val="00082DD6"/>
    <w:rsid w:val="00082F0E"/>
    <w:rsid w:val="00082F35"/>
    <w:rsid w:val="000832D2"/>
    <w:rsid w:val="000832E3"/>
    <w:rsid w:val="0008337F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FD2"/>
    <w:rsid w:val="0008406E"/>
    <w:rsid w:val="00084335"/>
    <w:rsid w:val="000844B2"/>
    <w:rsid w:val="00084790"/>
    <w:rsid w:val="000847EC"/>
    <w:rsid w:val="00084825"/>
    <w:rsid w:val="000849AC"/>
    <w:rsid w:val="00084A40"/>
    <w:rsid w:val="00084AEE"/>
    <w:rsid w:val="00084B50"/>
    <w:rsid w:val="00084DBB"/>
    <w:rsid w:val="00085076"/>
    <w:rsid w:val="00085088"/>
    <w:rsid w:val="000851D3"/>
    <w:rsid w:val="00085221"/>
    <w:rsid w:val="000852C2"/>
    <w:rsid w:val="00085316"/>
    <w:rsid w:val="000854BC"/>
    <w:rsid w:val="00085546"/>
    <w:rsid w:val="00085637"/>
    <w:rsid w:val="00085824"/>
    <w:rsid w:val="00085837"/>
    <w:rsid w:val="00085A0E"/>
    <w:rsid w:val="00085AB8"/>
    <w:rsid w:val="00085B12"/>
    <w:rsid w:val="00085B5D"/>
    <w:rsid w:val="00085FB4"/>
    <w:rsid w:val="0008603E"/>
    <w:rsid w:val="0008613F"/>
    <w:rsid w:val="000864A0"/>
    <w:rsid w:val="00086504"/>
    <w:rsid w:val="000866B5"/>
    <w:rsid w:val="000866C3"/>
    <w:rsid w:val="0008675C"/>
    <w:rsid w:val="0008693B"/>
    <w:rsid w:val="00086A24"/>
    <w:rsid w:val="00086C8E"/>
    <w:rsid w:val="00086E9A"/>
    <w:rsid w:val="00086EE7"/>
    <w:rsid w:val="0008705C"/>
    <w:rsid w:val="000870C0"/>
    <w:rsid w:val="00087236"/>
    <w:rsid w:val="0008729A"/>
    <w:rsid w:val="000873F7"/>
    <w:rsid w:val="00087450"/>
    <w:rsid w:val="00087457"/>
    <w:rsid w:val="00087734"/>
    <w:rsid w:val="0008777F"/>
    <w:rsid w:val="000877B8"/>
    <w:rsid w:val="000879F4"/>
    <w:rsid w:val="00087A73"/>
    <w:rsid w:val="00087B7F"/>
    <w:rsid w:val="00087D32"/>
    <w:rsid w:val="00087DD9"/>
    <w:rsid w:val="00087E40"/>
    <w:rsid w:val="00087F17"/>
    <w:rsid w:val="00087F51"/>
    <w:rsid w:val="00087FB4"/>
    <w:rsid w:val="00087FBD"/>
    <w:rsid w:val="00087FDA"/>
    <w:rsid w:val="0009013B"/>
    <w:rsid w:val="00090228"/>
    <w:rsid w:val="0009034B"/>
    <w:rsid w:val="00090356"/>
    <w:rsid w:val="0009046F"/>
    <w:rsid w:val="0009049B"/>
    <w:rsid w:val="00090657"/>
    <w:rsid w:val="000906D7"/>
    <w:rsid w:val="0009079F"/>
    <w:rsid w:val="00090937"/>
    <w:rsid w:val="0009098B"/>
    <w:rsid w:val="00090A13"/>
    <w:rsid w:val="00090A91"/>
    <w:rsid w:val="00090AB4"/>
    <w:rsid w:val="00090B11"/>
    <w:rsid w:val="00090BC0"/>
    <w:rsid w:val="00090C84"/>
    <w:rsid w:val="00090C8F"/>
    <w:rsid w:val="00090D44"/>
    <w:rsid w:val="00090D61"/>
    <w:rsid w:val="00090E68"/>
    <w:rsid w:val="00090FEB"/>
    <w:rsid w:val="0009117F"/>
    <w:rsid w:val="000912DE"/>
    <w:rsid w:val="00091320"/>
    <w:rsid w:val="00091669"/>
    <w:rsid w:val="000916A8"/>
    <w:rsid w:val="0009177C"/>
    <w:rsid w:val="0009183F"/>
    <w:rsid w:val="000919EE"/>
    <w:rsid w:val="00091ADA"/>
    <w:rsid w:val="00091C16"/>
    <w:rsid w:val="00091C79"/>
    <w:rsid w:val="00091E2C"/>
    <w:rsid w:val="00091E31"/>
    <w:rsid w:val="00091E82"/>
    <w:rsid w:val="00091F8A"/>
    <w:rsid w:val="0009220B"/>
    <w:rsid w:val="00092329"/>
    <w:rsid w:val="000924C3"/>
    <w:rsid w:val="00092546"/>
    <w:rsid w:val="0009254D"/>
    <w:rsid w:val="0009255F"/>
    <w:rsid w:val="00092574"/>
    <w:rsid w:val="0009268C"/>
    <w:rsid w:val="000927B8"/>
    <w:rsid w:val="00092864"/>
    <w:rsid w:val="000928BC"/>
    <w:rsid w:val="00092997"/>
    <w:rsid w:val="000929D0"/>
    <w:rsid w:val="00092B15"/>
    <w:rsid w:val="00092DB3"/>
    <w:rsid w:val="00092DC5"/>
    <w:rsid w:val="00092DF8"/>
    <w:rsid w:val="00092E16"/>
    <w:rsid w:val="00093042"/>
    <w:rsid w:val="000931E8"/>
    <w:rsid w:val="000931F8"/>
    <w:rsid w:val="000933A8"/>
    <w:rsid w:val="00093503"/>
    <w:rsid w:val="00093761"/>
    <w:rsid w:val="00093949"/>
    <w:rsid w:val="00093AE3"/>
    <w:rsid w:val="00093B94"/>
    <w:rsid w:val="00093BA9"/>
    <w:rsid w:val="00093C34"/>
    <w:rsid w:val="00093CEC"/>
    <w:rsid w:val="000942AC"/>
    <w:rsid w:val="000942ED"/>
    <w:rsid w:val="000944C3"/>
    <w:rsid w:val="000945AD"/>
    <w:rsid w:val="0009468E"/>
    <w:rsid w:val="000946D6"/>
    <w:rsid w:val="0009481B"/>
    <w:rsid w:val="00094852"/>
    <w:rsid w:val="000948DA"/>
    <w:rsid w:val="00094953"/>
    <w:rsid w:val="00094AED"/>
    <w:rsid w:val="00094B2D"/>
    <w:rsid w:val="00094B77"/>
    <w:rsid w:val="00094BAC"/>
    <w:rsid w:val="00094BDE"/>
    <w:rsid w:val="00094C73"/>
    <w:rsid w:val="00094D1C"/>
    <w:rsid w:val="00094D84"/>
    <w:rsid w:val="00094DBF"/>
    <w:rsid w:val="00094DFD"/>
    <w:rsid w:val="000950F1"/>
    <w:rsid w:val="00095341"/>
    <w:rsid w:val="00095568"/>
    <w:rsid w:val="00095684"/>
    <w:rsid w:val="000956DA"/>
    <w:rsid w:val="0009573F"/>
    <w:rsid w:val="00095791"/>
    <w:rsid w:val="000957C6"/>
    <w:rsid w:val="000957D0"/>
    <w:rsid w:val="0009588D"/>
    <w:rsid w:val="0009599F"/>
    <w:rsid w:val="00095A11"/>
    <w:rsid w:val="00095BCD"/>
    <w:rsid w:val="00095F81"/>
    <w:rsid w:val="00096330"/>
    <w:rsid w:val="0009641D"/>
    <w:rsid w:val="0009691E"/>
    <w:rsid w:val="00096CDD"/>
    <w:rsid w:val="00096EC2"/>
    <w:rsid w:val="000972E6"/>
    <w:rsid w:val="0009730F"/>
    <w:rsid w:val="00097349"/>
    <w:rsid w:val="0009762D"/>
    <w:rsid w:val="0009764C"/>
    <w:rsid w:val="00097722"/>
    <w:rsid w:val="00097730"/>
    <w:rsid w:val="000977A4"/>
    <w:rsid w:val="000977DD"/>
    <w:rsid w:val="00097810"/>
    <w:rsid w:val="0009791A"/>
    <w:rsid w:val="00097924"/>
    <w:rsid w:val="00097AE6"/>
    <w:rsid w:val="00097AEC"/>
    <w:rsid w:val="00097B14"/>
    <w:rsid w:val="00097B49"/>
    <w:rsid w:val="00097CBB"/>
    <w:rsid w:val="00097D6E"/>
    <w:rsid w:val="00097FD3"/>
    <w:rsid w:val="000A0056"/>
    <w:rsid w:val="000A0245"/>
    <w:rsid w:val="000A030A"/>
    <w:rsid w:val="000A042A"/>
    <w:rsid w:val="000A06F0"/>
    <w:rsid w:val="000A0797"/>
    <w:rsid w:val="000A0AFE"/>
    <w:rsid w:val="000A0B1B"/>
    <w:rsid w:val="000A0D9D"/>
    <w:rsid w:val="000A0E28"/>
    <w:rsid w:val="000A1014"/>
    <w:rsid w:val="000A1070"/>
    <w:rsid w:val="000A111E"/>
    <w:rsid w:val="000A11F8"/>
    <w:rsid w:val="000A1357"/>
    <w:rsid w:val="000A1409"/>
    <w:rsid w:val="000A15E1"/>
    <w:rsid w:val="000A1643"/>
    <w:rsid w:val="000A167C"/>
    <w:rsid w:val="000A17C3"/>
    <w:rsid w:val="000A19E8"/>
    <w:rsid w:val="000A1AA5"/>
    <w:rsid w:val="000A1B86"/>
    <w:rsid w:val="000A1CB1"/>
    <w:rsid w:val="000A1FE8"/>
    <w:rsid w:val="000A20B1"/>
    <w:rsid w:val="000A21C2"/>
    <w:rsid w:val="000A2332"/>
    <w:rsid w:val="000A23B9"/>
    <w:rsid w:val="000A260F"/>
    <w:rsid w:val="000A268A"/>
    <w:rsid w:val="000A26F4"/>
    <w:rsid w:val="000A2734"/>
    <w:rsid w:val="000A28E5"/>
    <w:rsid w:val="000A290C"/>
    <w:rsid w:val="000A293A"/>
    <w:rsid w:val="000A2A97"/>
    <w:rsid w:val="000A2C1B"/>
    <w:rsid w:val="000A2C5F"/>
    <w:rsid w:val="000A2CCD"/>
    <w:rsid w:val="000A2CD9"/>
    <w:rsid w:val="000A2D62"/>
    <w:rsid w:val="000A2DDD"/>
    <w:rsid w:val="000A2DED"/>
    <w:rsid w:val="000A2FA4"/>
    <w:rsid w:val="000A321C"/>
    <w:rsid w:val="000A32ED"/>
    <w:rsid w:val="000A3422"/>
    <w:rsid w:val="000A361C"/>
    <w:rsid w:val="000A3971"/>
    <w:rsid w:val="000A3AC3"/>
    <w:rsid w:val="000A3B50"/>
    <w:rsid w:val="000A3BF0"/>
    <w:rsid w:val="000A3C5B"/>
    <w:rsid w:val="000A3F62"/>
    <w:rsid w:val="000A3FF7"/>
    <w:rsid w:val="000A402A"/>
    <w:rsid w:val="000A41D1"/>
    <w:rsid w:val="000A41DA"/>
    <w:rsid w:val="000A41E6"/>
    <w:rsid w:val="000A429B"/>
    <w:rsid w:val="000A42DD"/>
    <w:rsid w:val="000A4354"/>
    <w:rsid w:val="000A44F0"/>
    <w:rsid w:val="000A4629"/>
    <w:rsid w:val="000A46D6"/>
    <w:rsid w:val="000A4707"/>
    <w:rsid w:val="000A4763"/>
    <w:rsid w:val="000A47FF"/>
    <w:rsid w:val="000A4852"/>
    <w:rsid w:val="000A48B7"/>
    <w:rsid w:val="000A490B"/>
    <w:rsid w:val="000A497C"/>
    <w:rsid w:val="000A49A6"/>
    <w:rsid w:val="000A49BA"/>
    <w:rsid w:val="000A4A98"/>
    <w:rsid w:val="000A4AA6"/>
    <w:rsid w:val="000A4AD5"/>
    <w:rsid w:val="000A4B5B"/>
    <w:rsid w:val="000A4BE1"/>
    <w:rsid w:val="000A4C42"/>
    <w:rsid w:val="000A4E0B"/>
    <w:rsid w:val="000A5178"/>
    <w:rsid w:val="000A51ED"/>
    <w:rsid w:val="000A51EF"/>
    <w:rsid w:val="000A5236"/>
    <w:rsid w:val="000A529C"/>
    <w:rsid w:val="000A529D"/>
    <w:rsid w:val="000A5662"/>
    <w:rsid w:val="000A5663"/>
    <w:rsid w:val="000A56DB"/>
    <w:rsid w:val="000A5758"/>
    <w:rsid w:val="000A57E9"/>
    <w:rsid w:val="000A5997"/>
    <w:rsid w:val="000A59A8"/>
    <w:rsid w:val="000A59AA"/>
    <w:rsid w:val="000A5AC5"/>
    <w:rsid w:val="000A5B14"/>
    <w:rsid w:val="000A5B82"/>
    <w:rsid w:val="000A5C50"/>
    <w:rsid w:val="000A5C6F"/>
    <w:rsid w:val="000A5E22"/>
    <w:rsid w:val="000A62CA"/>
    <w:rsid w:val="000A62EF"/>
    <w:rsid w:val="000A6421"/>
    <w:rsid w:val="000A647B"/>
    <w:rsid w:val="000A64EC"/>
    <w:rsid w:val="000A6511"/>
    <w:rsid w:val="000A6665"/>
    <w:rsid w:val="000A6788"/>
    <w:rsid w:val="000A6DF4"/>
    <w:rsid w:val="000A6E1B"/>
    <w:rsid w:val="000A6E3C"/>
    <w:rsid w:val="000A6FFF"/>
    <w:rsid w:val="000A7057"/>
    <w:rsid w:val="000A739C"/>
    <w:rsid w:val="000A73A0"/>
    <w:rsid w:val="000A7413"/>
    <w:rsid w:val="000A741B"/>
    <w:rsid w:val="000A75F3"/>
    <w:rsid w:val="000A7754"/>
    <w:rsid w:val="000A7881"/>
    <w:rsid w:val="000A7903"/>
    <w:rsid w:val="000A7A59"/>
    <w:rsid w:val="000A7AF6"/>
    <w:rsid w:val="000A7EED"/>
    <w:rsid w:val="000B00F8"/>
    <w:rsid w:val="000B00FB"/>
    <w:rsid w:val="000B0161"/>
    <w:rsid w:val="000B02B5"/>
    <w:rsid w:val="000B032A"/>
    <w:rsid w:val="000B040F"/>
    <w:rsid w:val="000B0500"/>
    <w:rsid w:val="000B057D"/>
    <w:rsid w:val="000B05F3"/>
    <w:rsid w:val="000B0674"/>
    <w:rsid w:val="000B069D"/>
    <w:rsid w:val="000B0965"/>
    <w:rsid w:val="000B0AC9"/>
    <w:rsid w:val="000B0B42"/>
    <w:rsid w:val="000B0BAC"/>
    <w:rsid w:val="000B0E84"/>
    <w:rsid w:val="000B0FBD"/>
    <w:rsid w:val="000B10C1"/>
    <w:rsid w:val="000B11DC"/>
    <w:rsid w:val="000B1261"/>
    <w:rsid w:val="000B12ED"/>
    <w:rsid w:val="000B12F5"/>
    <w:rsid w:val="000B14BA"/>
    <w:rsid w:val="000B1543"/>
    <w:rsid w:val="000B168E"/>
    <w:rsid w:val="000B1AE0"/>
    <w:rsid w:val="000B1BE2"/>
    <w:rsid w:val="000B1D36"/>
    <w:rsid w:val="000B1D98"/>
    <w:rsid w:val="000B1DC7"/>
    <w:rsid w:val="000B1E58"/>
    <w:rsid w:val="000B2099"/>
    <w:rsid w:val="000B20EC"/>
    <w:rsid w:val="000B2158"/>
    <w:rsid w:val="000B22B5"/>
    <w:rsid w:val="000B22DE"/>
    <w:rsid w:val="000B257E"/>
    <w:rsid w:val="000B25A1"/>
    <w:rsid w:val="000B26D8"/>
    <w:rsid w:val="000B276F"/>
    <w:rsid w:val="000B2774"/>
    <w:rsid w:val="000B2872"/>
    <w:rsid w:val="000B2B75"/>
    <w:rsid w:val="000B2C26"/>
    <w:rsid w:val="000B2C4B"/>
    <w:rsid w:val="000B2D4E"/>
    <w:rsid w:val="000B2E40"/>
    <w:rsid w:val="000B2EB9"/>
    <w:rsid w:val="000B2F16"/>
    <w:rsid w:val="000B30BD"/>
    <w:rsid w:val="000B30C6"/>
    <w:rsid w:val="000B31C8"/>
    <w:rsid w:val="000B32B2"/>
    <w:rsid w:val="000B32CA"/>
    <w:rsid w:val="000B333A"/>
    <w:rsid w:val="000B3545"/>
    <w:rsid w:val="000B3593"/>
    <w:rsid w:val="000B3599"/>
    <w:rsid w:val="000B3640"/>
    <w:rsid w:val="000B39CB"/>
    <w:rsid w:val="000B39E1"/>
    <w:rsid w:val="000B3A97"/>
    <w:rsid w:val="000B3BFA"/>
    <w:rsid w:val="000B3CE6"/>
    <w:rsid w:val="000B3D8D"/>
    <w:rsid w:val="000B3E73"/>
    <w:rsid w:val="000B408A"/>
    <w:rsid w:val="000B40EF"/>
    <w:rsid w:val="000B4371"/>
    <w:rsid w:val="000B437C"/>
    <w:rsid w:val="000B4B8A"/>
    <w:rsid w:val="000B4D37"/>
    <w:rsid w:val="000B4E74"/>
    <w:rsid w:val="000B4EB3"/>
    <w:rsid w:val="000B4F26"/>
    <w:rsid w:val="000B4F33"/>
    <w:rsid w:val="000B50EB"/>
    <w:rsid w:val="000B511B"/>
    <w:rsid w:val="000B51B2"/>
    <w:rsid w:val="000B51C1"/>
    <w:rsid w:val="000B51EB"/>
    <w:rsid w:val="000B5250"/>
    <w:rsid w:val="000B52CA"/>
    <w:rsid w:val="000B5465"/>
    <w:rsid w:val="000B55E9"/>
    <w:rsid w:val="000B55FE"/>
    <w:rsid w:val="000B5973"/>
    <w:rsid w:val="000B597C"/>
    <w:rsid w:val="000B5A4E"/>
    <w:rsid w:val="000B5C78"/>
    <w:rsid w:val="000B5CBB"/>
    <w:rsid w:val="000B5EDC"/>
    <w:rsid w:val="000B5F0F"/>
    <w:rsid w:val="000B6140"/>
    <w:rsid w:val="000B6220"/>
    <w:rsid w:val="000B6336"/>
    <w:rsid w:val="000B696E"/>
    <w:rsid w:val="000B6982"/>
    <w:rsid w:val="000B6C7A"/>
    <w:rsid w:val="000B702E"/>
    <w:rsid w:val="000B707C"/>
    <w:rsid w:val="000B71E2"/>
    <w:rsid w:val="000B7240"/>
    <w:rsid w:val="000B733E"/>
    <w:rsid w:val="000B7466"/>
    <w:rsid w:val="000B74A5"/>
    <w:rsid w:val="000B74B6"/>
    <w:rsid w:val="000B7579"/>
    <w:rsid w:val="000B779E"/>
    <w:rsid w:val="000B7A1E"/>
    <w:rsid w:val="000B7A50"/>
    <w:rsid w:val="000B7A95"/>
    <w:rsid w:val="000B7AE5"/>
    <w:rsid w:val="000B7B3B"/>
    <w:rsid w:val="000C0172"/>
    <w:rsid w:val="000C02E4"/>
    <w:rsid w:val="000C0318"/>
    <w:rsid w:val="000C040D"/>
    <w:rsid w:val="000C0443"/>
    <w:rsid w:val="000C044D"/>
    <w:rsid w:val="000C05E9"/>
    <w:rsid w:val="000C05F9"/>
    <w:rsid w:val="000C0636"/>
    <w:rsid w:val="000C07D2"/>
    <w:rsid w:val="000C0942"/>
    <w:rsid w:val="000C0A13"/>
    <w:rsid w:val="000C0A9E"/>
    <w:rsid w:val="000C0E92"/>
    <w:rsid w:val="000C0F26"/>
    <w:rsid w:val="000C1050"/>
    <w:rsid w:val="000C106C"/>
    <w:rsid w:val="000C1184"/>
    <w:rsid w:val="000C1289"/>
    <w:rsid w:val="000C1434"/>
    <w:rsid w:val="000C1555"/>
    <w:rsid w:val="000C15B2"/>
    <w:rsid w:val="000C15D8"/>
    <w:rsid w:val="000C1601"/>
    <w:rsid w:val="000C16B6"/>
    <w:rsid w:val="000C1730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CB8"/>
    <w:rsid w:val="000C1D98"/>
    <w:rsid w:val="000C1E58"/>
    <w:rsid w:val="000C1EB3"/>
    <w:rsid w:val="000C1F68"/>
    <w:rsid w:val="000C2056"/>
    <w:rsid w:val="000C208E"/>
    <w:rsid w:val="000C20AD"/>
    <w:rsid w:val="000C21F5"/>
    <w:rsid w:val="000C239E"/>
    <w:rsid w:val="000C23C4"/>
    <w:rsid w:val="000C23DE"/>
    <w:rsid w:val="000C24CF"/>
    <w:rsid w:val="000C261F"/>
    <w:rsid w:val="000C2675"/>
    <w:rsid w:val="000C27CB"/>
    <w:rsid w:val="000C296D"/>
    <w:rsid w:val="000C29E3"/>
    <w:rsid w:val="000C2A9A"/>
    <w:rsid w:val="000C2AFB"/>
    <w:rsid w:val="000C2CFA"/>
    <w:rsid w:val="000C2DE9"/>
    <w:rsid w:val="000C2E01"/>
    <w:rsid w:val="000C2E84"/>
    <w:rsid w:val="000C2E8B"/>
    <w:rsid w:val="000C2F3F"/>
    <w:rsid w:val="000C2FC5"/>
    <w:rsid w:val="000C3185"/>
    <w:rsid w:val="000C31C3"/>
    <w:rsid w:val="000C3255"/>
    <w:rsid w:val="000C332D"/>
    <w:rsid w:val="000C3579"/>
    <w:rsid w:val="000C35B0"/>
    <w:rsid w:val="000C35DA"/>
    <w:rsid w:val="000C375C"/>
    <w:rsid w:val="000C38DD"/>
    <w:rsid w:val="000C3C64"/>
    <w:rsid w:val="000C3CA2"/>
    <w:rsid w:val="000C3D75"/>
    <w:rsid w:val="000C3F51"/>
    <w:rsid w:val="000C4110"/>
    <w:rsid w:val="000C41F8"/>
    <w:rsid w:val="000C42FC"/>
    <w:rsid w:val="000C444E"/>
    <w:rsid w:val="000C445A"/>
    <w:rsid w:val="000C44CF"/>
    <w:rsid w:val="000C44F3"/>
    <w:rsid w:val="000C45AA"/>
    <w:rsid w:val="000C46F5"/>
    <w:rsid w:val="000C4767"/>
    <w:rsid w:val="000C486B"/>
    <w:rsid w:val="000C4A61"/>
    <w:rsid w:val="000C4D5E"/>
    <w:rsid w:val="000C4DBB"/>
    <w:rsid w:val="000C4ECE"/>
    <w:rsid w:val="000C507D"/>
    <w:rsid w:val="000C5088"/>
    <w:rsid w:val="000C509B"/>
    <w:rsid w:val="000C50EB"/>
    <w:rsid w:val="000C5121"/>
    <w:rsid w:val="000C5162"/>
    <w:rsid w:val="000C52D9"/>
    <w:rsid w:val="000C538E"/>
    <w:rsid w:val="000C5443"/>
    <w:rsid w:val="000C5498"/>
    <w:rsid w:val="000C55AF"/>
    <w:rsid w:val="000C564E"/>
    <w:rsid w:val="000C568C"/>
    <w:rsid w:val="000C57D6"/>
    <w:rsid w:val="000C58FC"/>
    <w:rsid w:val="000C595C"/>
    <w:rsid w:val="000C5B93"/>
    <w:rsid w:val="000C5BB6"/>
    <w:rsid w:val="000C5DE9"/>
    <w:rsid w:val="000C5E77"/>
    <w:rsid w:val="000C5E89"/>
    <w:rsid w:val="000C5F12"/>
    <w:rsid w:val="000C6071"/>
    <w:rsid w:val="000C6087"/>
    <w:rsid w:val="000C60CD"/>
    <w:rsid w:val="000C611F"/>
    <w:rsid w:val="000C614C"/>
    <w:rsid w:val="000C636D"/>
    <w:rsid w:val="000C638E"/>
    <w:rsid w:val="000C646D"/>
    <w:rsid w:val="000C64B8"/>
    <w:rsid w:val="000C687A"/>
    <w:rsid w:val="000C6882"/>
    <w:rsid w:val="000C6977"/>
    <w:rsid w:val="000C69D5"/>
    <w:rsid w:val="000C6A39"/>
    <w:rsid w:val="000C6B14"/>
    <w:rsid w:val="000C6BDC"/>
    <w:rsid w:val="000C6D53"/>
    <w:rsid w:val="000C6E27"/>
    <w:rsid w:val="000C6EFC"/>
    <w:rsid w:val="000C6F1A"/>
    <w:rsid w:val="000C6FAE"/>
    <w:rsid w:val="000C6FE2"/>
    <w:rsid w:val="000C6FF8"/>
    <w:rsid w:val="000C7125"/>
    <w:rsid w:val="000C7334"/>
    <w:rsid w:val="000C73D3"/>
    <w:rsid w:val="000C753D"/>
    <w:rsid w:val="000C75A7"/>
    <w:rsid w:val="000C77C5"/>
    <w:rsid w:val="000C782A"/>
    <w:rsid w:val="000C790B"/>
    <w:rsid w:val="000C7BB1"/>
    <w:rsid w:val="000C7C1A"/>
    <w:rsid w:val="000C7D76"/>
    <w:rsid w:val="000C7D79"/>
    <w:rsid w:val="000C7FFB"/>
    <w:rsid w:val="000D0142"/>
    <w:rsid w:val="000D046F"/>
    <w:rsid w:val="000D04CB"/>
    <w:rsid w:val="000D0507"/>
    <w:rsid w:val="000D0851"/>
    <w:rsid w:val="000D093C"/>
    <w:rsid w:val="000D09AA"/>
    <w:rsid w:val="000D0D26"/>
    <w:rsid w:val="000D0EEB"/>
    <w:rsid w:val="000D0FC5"/>
    <w:rsid w:val="000D10C4"/>
    <w:rsid w:val="000D1390"/>
    <w:rsid w:val="000D1392"/>
    <w:rsid w:val="000D1406"/>
    <w:rsid w:val="000D141A"/>
    <w:rsid w:val="000D1613"/>
    <w:rsid w:val="000D16A6"/>
    <w:rsid w:val="000D173B"/>
    <w:rsid w:val="000D1796"/>
    <w:rsid w:val="000D18BC"/>
    <w:rsid w:val="000D1A0F"/>
    <w:rsid w:val="000D1B3E"/>
    <w:rsid w:val="000D1BBD"/>
    <w:rsid w:val="000D1BFE"/>
    <w:rsid w:val="000D202C"/>
    <w:rsid w:val="000D2213"/>
    <w:rsid w:val="000D2277"/>
    <w:rsid w:val="000D230A"/>
    <w:rsid w:val="000D236E"/>
    <w:rsid w:val="000D23EF"/>
    <w:rsid w:val="000D2479"/>
    <w:rsid w:val="000D2495"/>
    <w:rsid w:val="000D24FE"/>
    <w:rsid w:val="000D252D"/>
    <w:rsid w:val="000D261F"/>
    <w:rsid w:val="000D27BD"/>
    <w:rsid w:val="000D2869"/>
    <w:rsid w:val="000D29BC"/>
    <w:rsid w:val="000D2A46"/>
    <w:rsid w:val="000D2AA1"/>
    <w:rsid w:val="000D2BB4"/>
    <w:rsid w:val="000D2BEC"/>
    <w:rsid w:val="000D2C42"/>
    <w:rsid w:val="000D2D9E"/>
    <w:rsid w:val="000D2E24"/>
    <w:rsid w:val="000D2E71"/>
    <w:rsid w:val="000D2EEB"/>
    <w:rsid w:val="000D2F21"/>
    <w:rsid w:val="000D3192"/>
    <w:rsid w:val="000D31AD"/>
    <w:rsid w:val="000D31F9"/>
    <w:rsid w:val="000D32D4"/>
    <w:rsid w:val="000D331A"/>
    <w:rsid w:val="000D33B8"/>
    <w:rsid w:val="000D33CA"/>
    <w:rsid w:val="000D3504"/>
    <w:rsid w:val="000D3529"/>
    <w:rsid w:val="000D383D"/>
    <w:rsid w:val="000D3A60"/>
    <w:rsid w:val="000D3B08"/>
    <w:rsid w:val="000D3CA9"/>
    <w:rsid w:val="000D3CF3"/>
    <w:rsid w:val="000D3D34"/>
    <w:rsid w:val="000D3D6B"/>
    <w:rsid w:val="000D3DD1"/>
    <w:rsid w:val="000D4057"/>
    <w:rsid w:val="000D4061"/>
    <w:rsid w:val="000D41DD"/>
    <w:rsid w:val="000D4309"/>
    <w:rsid w:val="000D4337"/>
    <w:rsid w:val="000D46CB"/>
    <w:rsid w:val="000D47A0"/>
    <w:rsid w:val="000D4904"/>
    <w:rsid w:val="000D4E01"/>
    <w:rsid w:val="000D5129"/>
    <w:rsid w:val="000D51EC"/>
    <w:rsid w:val="000D524A"/>
    <w:rsid w:val="000D52F3"/>
    <w:rsid w:val="000D530A"/>
    <w:rsid w:val="000D5341"/>
    <w:rsid w:val="000D53DA"/>
    <w:rsid w:val="000D546D"/>
    <w:rsid w:val="000D5474"/>
    <w:rsid w:val="000D57F2"/>
    <w:rsid w:val="000D587C"/>
    <w:rsid w:val="000D58DF"/>
    <w:rsid w:val="000D58FD"/>
    <w:rsid w:val="000D5A37"/>
    <w:rsid w:val="000D5ABE"/>
    <w:rsid w:val="000D5D1F"/>
    <w:rsid w:val="000D5EB0"/>
    <w:rsid w:val="000D5F04"/>
    <w:rsid w:val="000D6012"/>
    <w:rsid w:val="000D61E1"/>
    <w:rsid w:val="000D629C"/>
    <w:rsid w:val="000D62BC"/>
    <w:rsid w:val="000D6461"/>
    <w:rsid w:val="000D660B"/>
    <w:rsid w:val="000D665D"/>
    <w:rsid w:val="000D666F"/>
    <w:rsid w:val="000D66CB"/>
    <w:rsid w:val="000D67FB"/>
    <w:rsid w:val="000D6A77"/>
    <w:rsid w:val="000D6AE5"/>
    <w:rsid w:val="000D6B14"/>
    <w:rsid w:val="000D6BE1"/>
    <w:rsid w:val="000D6C95"/>
    <w:rsid w:val="000D6D1A"/>
    <w:rsid w:val="000D6DD4"/>
    <w:rsid w:val="000D6E08"/>
    <w:rsid w:val="000D6E1C"/>
    <w:rsid w:val="000D6F19"/>
    <w:rsid w:val="000D6F51"/>
    <w:rsid w:val="000D7038"/>
    <w:rsid w:val="000D7119"/>
    <w:rsid w:val="000D718D"/>
    <w:rsid w:val="000D736D"/>
    <w:rsid w:val="000D73A1"/>
    <w:rsid w:val="000D7504"/>
    <w:rsid w:val="000D7915"/>
    <w:rsid w:val="000D7927"/>
    <w:rsid w:val="000D7937"/>
    <w:rsid w:val="000D7A49"/>
    <w:rsid w:val="000D7AB4"/>
    <w:rsid w:val="000D7D2D"/>
    <w:rsid w:val="000D7D57"/>
    <w:rsid w:val="000D7DAA"/>
    <w:rsid w:val="000D7DEE"/>
    <w:rsid w:val="000D7E15"/>
    <w:rsid w:val="000D7E24"/>
    <w:rsid w:val="000D7E4E"/>
    <w:rsid w:val="000D7FB3"/>
    <w:rsid w:val="000E0401"/>
    <w:rsid w:val="000E08A2"/>
    <w:rsid w:val="000E08DA"/>
    <w:rsid w:val="000E0938"/>
    <w:rsid w:val="000E0947"/>
    <w:rsid w:val="000E097B"/>
    <w:rsid w:val="000E0C17"/>
    <w:rsid w:val="000E0C9B"/>
    <w:rsid w:val="000E0CE2"/>
    <w:rsid w:val="000E0D4C"/>
    <w:rsid w:val="000E0DA5"/>
    <w:rsid w:val="000E0DC1"/>
    <w:rsid w:val="000E0ED2"/>
    <w:rsid w:val="000E0F98"/>
    <w:rsid w:val="000E0FA5"/>
    <w:rsid w:val="000E1094"/>
    <w:rsid w:val="000E1102"/>
    <w:rsid w:val="000E1125"/>
    <w:rsid w:val="000E116A"/>
    <w:rsid w:val="000E11BA"/>
    <w:rsid w:val="000E12FF"/>
    <w:rsid w:val="000E1341"/>
    <w:rsid w:val="000E134F"/>
    <w:rsid w:val="000E146E"/>
    <w:rsid w:val="000E16CC"/>
    <w:rsid w:val="000E1761"/>
    <w:rsid w:val="000E17A1"/>
    <w:rsid w:val="000E180E"/>
    <w:rsid w:val="000E1891"/>
    <w:rsid w:val="000E1ABD"/>
    <w:rsid w:val="000E1AEC"/>
    <w:rsid w:val="000E1B43"/>
    <w:rsid w:val="000E1BF1"/>
    <w:rsid w:val="000E1CA1"/>
    <w:rsid w:val="000E1CE1"/>
    <w:rsid w:val="000E1D0E"/>
    <w:rsid w:val="000E2012"/>
    <w:rsid w:val="000E2038"/>
    <w:rsid w:val="000E20FA"/>
    <w:rsid w:val="000E22F1"/>
    <w:rsid w:val="000E24AE"/>
    <w:rsid w:val="000E256D"/>
    <w:rsid w:val="000E271F"/>
    <w:rsid w:val="000E2870"/>
    <w:rsid w:val="000E28C0"/>
    <w:rsid w:val="000E28CB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38F"/>
    <w:rsid w:val="000E348F"/>
    <w:rsid w:val="000E34B7"/>
    <w:rsid w:val="000E34FA"/>
    <w:rsid w:val="000E353C"/>
    <w:rsid w:val="000E360C"/>
    <w:rsid w:val="000E369D"/>
    <w:rsid w:val="000E37B3"/>
    <w:rsid w:val="000E38BB"/>
    <w:rsid w:val="000E39A7"/>
    <w:rsid w:val="000E39E2"/>
    <w:rsid w:val="000E3AC9"/>
    <w:rsid w:val="000E3B63"/>
    <w:rsid w:val="000E3CFD"/>
    <w:rsid w:val="000E3D87"/>
    <w:rsid w:val="000E3F22"/>
    <w:rsid w:val="000E3F65"/>
    <w:rsid w:val="000E4032"/>
    <w:rsid w:val="000E40D3"/>
    <w:rsid w:val="000E450D"/>
    <w:rsid w:val="000E453B"/>
    <w:rsid w:val="000E4747"/>
    <w:rsid w:val="000E498E"/>
    <w:rsid w:val="000E4ADE"/>
    <w:rsid w:val="000E4BAC"/>
    <w:rsid w:val="000E4BEB"/>
    <w:rsid w:val="000E4C5C"/>
    <w:rsid w:val="000E4D86"/>
    <w:rsid w:val="000E4D99"/>
    <w:rsid w:val="000E4EC3"/>
    <w:rsid w:val="000E4F78"/>
    <w:rsid w:val="000E50B2"/>
    <w:rsid w:val="000E50F1"/>
    <w:rsid w:val="000E5229"/>
    <w:rsid w:val="000E5302"/>
    <w:rsid w:val="000E5356"/>
    <w:rsid w:val="000E5457"/>
    <w:rsid w:val="000E55EF"/>
    <w:rsid w:val="000E56C5"/>
    <w:rsid w:val="000E5746"/>
    <w:rsid w:val="000E5796"/>
    <w:rsid w:val="000E58B5"/>
    <w:rsid w:val="000E5959"/>
    <w:rsid w:val="000E5CEC"/>
    <w:rsid w:val="000E5D9B"/>
    <w:rsid w:val="000E5FD6"/>
    <w:rsid w:val="000E610D"/>
    <w:rsid w:val="000E63B8"/>
    <w:rsid w:val="000E63CD"/>
    <w:rsid w:val="000E641E"/>
    <w:rsid w:val="000E64B2"/>
    <w:rsid w:val="000E6557"/>
    <w:rsid w:val="000E660E"/>
    <w:rsid w:val="000E6610"/>
    <w:rsid w:val="000E673A"/>
    <w:rsid w:val="000E676B"/>
    <w:rsid w:val="000E6790"/>
    <w:rsid w:val="000E67E8"/>
    <w:rsid w:val="000E6884"/>
    <w:rsid w:val="000E6922"/>
    <w:rsid w:val="000E69C5"/>
    <w:rsid w:val="000E6AB0"/>
    <w:rsid w:val="000E6AC5"/>
    <w:rsid w:val="000E6B7C"/>
    <w:rsid w:val="000E6BDE"/>
    <w:rsid w:val="000E6D38"/>
    <w:rsid w:val="000E6E18"/>
    <w:rsid w:val="000E6E48"/>
    <w:rsid w:val="000E6EC8"/>
    <w:rsid w:val="000E6F7B"/>
    <w:rsid w:val="000E70A2"/>
    <w:rsid w:val="000E7137"/>
    <w:rsid w:val="000E721C"/>
    <w:rsid w:val="000E722E"/>
    <w:rsid w:val="000E72C6"/>
    <w:rsid w:val="000E7452"/>
    <w:rsid w:val="000E74A7"/>
    <w:rsid w:val="000E76D8"/>
    <w:rsid w:val="000E7773"/>
    <w:rsid w:val="000E777B"/>
    <w:rsid w:val="000E77DC"/>
    <w:rsid w:val="000E78C4"/>
    <w:rsid w:val="000E7BD8"/>
    <w:rsid w:val="000E7F3F"/>
    <w:rsid w:val="000F00A4"/>
    <w:rsid w:val="000F0116"/>
    <w:rsid w:val="000F0168"/>
    <w:rsid w:val="000F0304"/>
    <w:rsid w:val="000F0617"/>
    <w:rsid w:val="000F06E2"/>
    <w:rsid w:val="000F0765"/>
    <w:rsid w:val="000F0895"/>
    <w:rsid w:val="000F0A48"/>
    <w:rsid w:val="000F0A54"/>
    <w:rsid w:val="000F0A76"/>
    <w:rsid w:val="000F0B9B"/>
    <w:rsid w:val="000F0CF6"/>
    <w:rsid w:val="000F0D47"/>
    <w:rsid w:val="000F1095"/>
    <w:rsid w:val="000F118D"/>
    <w:rsid w:val="000F11FA"/>
    <w:rsid w:val="000F12A9"/>
    <w:rsid w:val="000F13B8"/>
    <w:rsid w:val="000F1414"/>
    <w:rsid w:val="000F146D"/>
    <w:rsid w:val="000F1545"/>
    <w:rsid w:val="000F163F"/>
    <w:rsid w:val="000F17F8"/>
    <w:rsid w:val="000F1A0A"/>
    <w:rsid w:val="000F1CED"/>
    <w:rsid w:val="000F1DA5"/>
    <w:rsid w:val="000F1E4D"/>
    <w:rsid w:val="000F1FAD"/>
    <w:rsid w:val="000F1FF4"/>
    <w:rsid w:val="000F1FF6"/>
    <w:rsid w:val="000F2130"/>
    <w:rsid w:val="000F2200"/>
    <w:rsid w:val="000F2317"/>
    <w:rsid w:val="000F2406"/>
    <w:rsid w:val="000F249D"/>
    <w:rsid w:val="000F250F"/>
    <w:rsid w:val="000F25E5"/>
    <w:rsid w:val="000F273D"/>
    <w:rsid w:val="000F2780"/>
    <w:rsid w:val="000F27C5"/>
    <w:rsid w:val="000F27C6"/>
    <w:rsid w:val="000F2937"/>
    <w:rsid w:val="000F29B2"/>
    <w:rsid w:val="000F2A48"/>
    <w:rsid w:val="000F2B18"/>
    <w:rsid w:val="000F2BCF"/>
    <w:rsid w:val="000F2C29"/>
    <w:rsid w:val="000F2CCF"/>
    <w:rsid w:val="000F2E31"/>
    <w:rsid w:val="000F2EC7"/>
    <w:rsid w:val="000F2F29"/>
    <w:rsid w:val="000F2F70"/>
    <w:rsid w:val="000F2F7D"/>
    <w:rsid w:val="000F31D8"/>
    <w:rsid w:val="000F322C"/>
    <w:rsid w:val="000F3246"/>
    <w:rsid w:val="000F32C3"/>
    <w:rsid w:val="000F3326"/>
    <w:rsid w:val="000F33FE"/>
    <w:rsid w:val="000F35FB"/>
    <w:rsid w:val="000F361D"/>
    <w:rsid w:val="000F3624"/>
    <w:rsid w:val="000F3657"/>
    <w:rsid w:val="000F3755"/>
    <w:rsid w:val="000F381A"/>
    <w:rsid w:val="000F3A78"/>
    <w:rsid w:val="000F3A7E"/>
    <w:rsid w:val="000F3A92"/>
    <w:rsid w:val="000F3B81"/>
    <w:rsid w:val="000F3B96"/>
    <w:rsid w:val="000F3BF8"/>
    <w:rsid w:val="000F3CD6"/>
    <w:rsid w:val="000F3E77"/>
    <w:rsid w:val="000F42B1"/>
    <w:rsid w:val="000F431F"/>
    <w:rsid w:val="000F4389"/>
    <w:rsid w:val="000F44E7"/>
    <w:rsid w:val="000F44F3"/>
    <w:rsid w:val="000F4526"/>
    <w:rsid w:val="000F457A"/>
    <w:rsid w:val="000F47AE"/>
    <w:rsid w:val="000F49B3"/>
    <w:rsid w:val="000F4A97"/>
    <w:rsid w:val="000F4B4B"/>
    <w:rsid w:val="000F4B7D"/>
    <w:rsid w:val="000F4B8E"/>
    <w:rsid w:val="000F4CDD"/>
    <w:rsid w:val="000F4D3A"/>
    <w:rsid w:val="000F4F54"/>
    <w:rsid w:val="000F4FB5"/>
    <w:rsid w:val="000F4FD4"/>
    <w:rsid w:val="000F4FEE"/>
    <w:rsid w:val="000F5378"/>
    <w:rsid w:val="000F5413"/>
    <w:rsid w:val="000F54C8"/>
    <w:rsid w:val="000F579F"/>
    <w:rsid w:val="000F5BA8"/>
    <w:rsid w:val="000F5E0E"/>
    <w:rsid w:val="000F5E21"/>
    <w:rsid w:val="000F60C9"/>
    <w:rsid w:val="000F6103"/>
    <w:rsid w:val="000F6190"/>
    <w:rsid w:val="000F630C"/>
    <w:rsid w:val="000F6494"/>
    <w:rsid w:val="000F6507"/>
    <w:rsid w:val="000F6961"/>
    <w:rsid w:val="000F6965"/>
    <w:rsid w:val="000F69CC"/>
    <w:rsid w:val="000F6A2F"/>
    <w:rsid w:val="000F6A53"/>
    <w:rsid w:val="000F6AAC"/>
    <w:rsid w:val="000F6ADB"/>
    <w:rsid w:val="000F6B8D"/>
    <w:rsid w:val="000F6C33"/>
    <w:rsid w:val="000F6D15"/>
    <w:rsid w:val="000F6D28"/>
    <w:rsid w:val="000F6FA5"/>
    <w:rsid w:val="000F71A1"/>
    <w:rsid w:val="000F71F8"/>
    <w:rsid w:val="000F723C"/>
    <w:rsid w:val="000F730A"/>
    <w:rsid w:val="000F7374"/>
    <w:rsid w:val="000F742D"/>
    <w:rsid w:val="000F7479"/>
    <w:rsid w:val="000F747E"/>
    <w:rsid w:val="000F7488"/>
    <w:rsid w:val="000F7837"/>
    <w:rsid w:val="000F7929"/>
    <w:rsid w:val="000F793F"/>
    <w:rsid w:val="000F7949"/>
    <w:rsid w:val="000F7B01"/>
    <w:rsid w:val="000F7D59"/>
    <w:rsid w:val="000F7DF2"/>
    <w:rsid w:val="000F7E92"/>
    <w:rsid w:val="001000A3"/>
    <w:rsid w:val="001001E1"/>
    <w:rsid w:val="00100238"/>
    <w:rsid w:val="00100259"/>
    <w:rsid w:val="001006A0"/>
    <w:rsid w:val="00100763"/>
    <w:rsid w:val="0010099C"/>
    <w:rsid w:val="00100C0A"/>
    <w:rsid w:val="00100C3E"/>
    <w:rsid w:val="00100C9D"/>
    <w:rsid w:val="00100D6A"/>
    <w:rsid w:val="00100DA6"/>
    <w:rsid w:val="00100EE1"/>
    <w:rsid w:val="00100F7F"/>
    <w:rsid w:val="00100FBE"/>
    <w:rsid w:val="00100FDF"/>
    <w:rsid w:val="00101076"/>
    <w:rsid w:val="00101267"/>
    <w:rsid w:val="00101287"/>
    <w:rsid w:val="00101302"/>
    <w:rsid w:val="00101413"/>
    <w:rsid w:val="00101530"/>
    <w:rsid w:val="00101554"/>
    <w:rsid w:val="00101563"/>
    <w:rsid w:val="00101674"/>
    <w:rsid w:val="00101981"/>
    <w:rsid w:val="001019DF"/>
    <w:rsid w:val="00101A38"/>
    <w:rsid w:val="00101B06"/>
    <w:rsid w:val="00101CEB"/>
    <w:rsid w:val="00101CEC"/>
    <w:rsid w:val="00101DDA"/>
    <w:rsid w:val="00101FE0"/>
    <w:rsid w:val="00101FF4"/>
    <w:rsid w:val="00102042"/>
    <w:rsid w:val="00102073"/>
    <w:rsid w:val="0010212A"/>
    <w:rsid w:val="0010217A"/>
    <w:rsid w:val="00102198"/>
    <w:rsid w:val="001021FD"/>
    <w:rsid w:val="00102278"/>
    <w:rsid w:val="00102342"/>
    <w:rsid w:val="001023F9"/>
    <w:rsid w:val="00102531"/>
    <w:rsid w:val="00102665"/>
    <w:rsid w:val="001026FA"/>
    <w:rsid w:val="00102771"/>
    <w:rsid w:val="00102948"/>
    <w:rsid w:val="0010295F"/>
    <w:rsid w:val="00102CCC"/>
    <w:rsid w:val="00102D44"/>
    <w:rsid w:val="00102DDF"/>
    <w:rsid w:val="0010305E"/>
    <w:rsid w:val="001033C9"/>
    <w:rsid w:val="00103421"/>
    <w:rsid w:val="00103581"/>
    <w:rsid w:val="00103833"/>
    <w:rsid w:val="00103933"/>
    <w:rsid w:val="001039F1"/>
    <w:rsid w:val="00103A27"/>
    <w:rsid w:val="00103A90"/>
    <w:rsid w:val="00103AAB"/>
    <w:rsid w:val="00103B99"/>
    <w:rsid w:val="00103C8B"/>
    <w:rsid w:val="00103E21"/>
    <w:rsid w:val="00103E4B"/>
    <w:rsid w:val="00103F6D"/>
    <w:rsid w:val="001040D6"/>
    <w:rsid w:val="0010456D"/>
    <w:rsid w:val="001045B0"/>
    <w:rsid w:val="00104648"/>
    <w:rsid w:val="00104669"/>
    <w:rsid w:val="001048A4"/>
    <w:rsid w:val="001048AB"/>
    <w:rsid w:val="00104959"/>
    <w:rsid w:val="00104983"/>
    <w:rsid w:val="00104AF0"/>
    <w:rsid w:val="00104C66"/>
    <w:rsid w:val="00104DAB"/>
    <w:rsid w:val="00104E0B"/>
    <w:rsid w:val="00104E53"/>
    <w:rsid w:val="00104ED5"/>
    <w:rsid w:val="00104F60"/>
    <w:rsid w:val="0010517D"/>
    <w:rsid w:val="00105390"/>
    <w:rsid w:val="00105398"/>
    <w:rsid w:val="0010547D"/>
    <w:rsid w:val="00105567"/>
    <w:rsid w:val="0010566E"/>
    <w:rsid w:val="001056D2"/>
    <w:rsid w:val="0010574F"/>
    <w:rsid w:val="00105786"/>
    <w:rsid w:val="00105794"/>
    <w:rsid w:val="001057BF"/>
    <w:rsid w:val="001058D7"/>
    <w:rsid w:val="00105B3F"/>
    <w:rsid w:val="00105BAF"/>
    <w:rsid w:val="00105C5D"/>
    <w:rsid w:val="00105D6E"/>
    <w:rsid w:val="00105E6C"/>
    <w:rsid w:val="00105E9A"/>
    <w:rsid w:val="00105EB2"/>
    <w:rsid w:val="00105F69"/>
    <w:rsid w:val="00105FD4"/>
    <w:rsid w:val="00106245"/>
    <w:rsid w:val="001062FA"/>
    <w:rsid w:val="001064A0"/>
    <w:rsid w:val="001065A8"/>
    <w:rsid w:val="0010694C"/>
    <w:rsid w:val="00106B3E"/>
    <w:rsid w:val="00106C28"/>
    <w:rsid w:val="00106C4A"/>
    <w:rsid w:val="00106C91"/>
    <w:rsid w:val="00106CDF"/>
    <w:rsid w:val="00106CF8"/>
    <w:rsid w:val="00106EAF"/>
    <w:rsid w:val="00107182"/>
    <w:rsid w:val="00107288"/>
    <w:rsid w:val="00107308"/>
    <w:rsid w:val="0010730C"/>
    <w:rsid w:val="00107404"/>
    <w:rsid w:val="001076B3"/>
    <w:rsid w:val="001077A8"/>
    <w:rsid w:val="00107850"/>
    <w:rsid w:val="001078E9"/>
    <w:rsid w:val="001078F5"/>
    <w:rsid w:val="00107A46"/>
    <w:rsid w:val="00107C52"/>
    <w:rsid w:val="00107D98"/>
    <w:rsid w:val="00107DBE"/>
    <w:rsid w:val="001101A8"/>
    <w:rsid w:val="0011036E"/>
    <w:rsid w:val="00110384"/>
    <w:rsid w:val="00110490"/>
    <w:rsid w:val="00110505"/>
    <w:rsid w:val="001105DB"/>
    <w:rsid w:val="00110625"/>
    <w:rsid w:val="0011068E"/>
    <w:rsid w:val="00110761"/>
    <w:rsid w:val="00110792"/>
    <w:rsid w:val="0011093C"/>
    <w:rsid w:val="0011097D"/>
    <w:rsid w:val="001109F7"/>
    <w:rsid w:val="00110AFE"/>
    <w:rsid w:val="00110CE7"/>
    <w:rsid w:val="00110D09"/>
    <w:rsid w:val="00110D6E"/>
    <w:rsid w:val="0011104D"/>
    <w:rsid w:val="0011109C"/>
    <w:rsid w:val="001110C8"/>
    <w:rsid w:val="001110CD"/>
    <w:rsid w:val="00111169"/>
    <w:rsid w:val="00111242"/>
    <w:rsid w:val="001113DC"/>
    <w:rsid w:val="001115B6"/>
    <w:rsid w:val="001115B9"/>
    <w:rsid w:val="001117B4"/>
    <w:rsid w:val="001117B5"/>
    <w:rsid w:val="00111817"/>
    <w:rsid w:val="001118E3"/>
    <w:rsid w:val="00111C45"/>
    <w:rsid w:val="00111CE8"/>
    <w:rsid w:val="00112076"/>
    <w:rsid w:val="001121C6"/>
    <w:rsid w:val="001123F5"/>
    <w:rsid w:val="0011249C"/>
    <w:rsid w:val="00112615"/>
    <w:rsid w:val="001127DE"/>
    <w:rsid w:val="00112897"/>
    <w:rsid w:val="001129CD"/>
    <w:rsid w:val="00112B3A"/>
    <w:rsid w:val="00112BBC"/>
    <w:rsid w:val="00112C88"/>
    <w:rsid w:val="00112D63"/>
    <w:rsid w:val="00112D81"/>
    <w:rsid w:val="001130B4"/>
    <w:rsid w:val="00113234"/>
    <w:rsid w:val="001132B9"/>
    <w:rsid w:val="001132C6"/>
    <w:rsid w:val="001132D9"/>
    <w:rsid w:val="00113350"/>
    <w:rsid w:val="001133D6"/>
    <w:rsid w:val="0011363C"/>
    <w:rsid w:val="00113714"/>
    <w:rsid w:val="00113752"/>
    <w:rsid w:val="0011377C"/>
    <w:rsid w:val="00113ADD"/>
    <w:rsid w:val="00113AE6"/>
    <w:rsid w:val="00113C7E"/>
    <w:rsid w:val="00113D14"/>
    <w:rsid w:val="00113E1E"/>
    <w:rsid w:val="001141C7"/>
    <w:rsid w:val="001142E3"/>
    <w:rsid w:val="001142F8"/>
    <w:rsid w:val="001143F9"/>
    <w:rsid w:val="00114498"/>
    <w:rsid w:val="00114727"/>
    <w:rsid w:val="00114762"/>
    <w:rsid w:val="0011481E"/>
    <w:rsid w:val="001148F9"/>
    <w:rsid w:val="00114905"/>
    <w:rsid w:val="00114B11"/>
    <w:rsid w:val="00114B21"/>
    <w:rsid w:val="00114C9A"/>
    <w:rsid w:val="00114CA6"/>
    <w:rsid w:val="00114CD4"/>
    <w:rsid w:val="00114D27"/>
    <w:rsid w:val="00114D69"/>
    <w:rsid w:val="00114E23"/>
    <w:rsid w:val="00114EC6"/>
    <w:rsid w:val="00115211"/>
    <w:rsid w:val="001152C0"/>
    <w:rsid w:val="001154A9"/>
    <w:rsid w:val="0011599E"/>
    <w:rsid w:val="00115A12"/>
    <w:rsid w:val="00115C54"/>
    <w:rsid w:val="00115F3E"/>
    <w:rsid w:val="00116237"/>
    <w:rsid w:val="0011643F"/>
    <w:rsid w:val="0011655C"/>
    <w:rsid w:val="001165B9"/>
    <w:rsid w:val="001166CD"/>
    <w:rsid w:val="0011676B"/>
    <w:rsid w:val="00116783"/>
    <w:rsid w:val="001167F9"/>
    <w:rsid w:val="0011689F"/>
    <w:rsid w:val="00116915"/>
    <w:rsid w:val="0011693F"/>
    <w:rsid w:val="001169DC"/>
    <w:rsid w:val="00116AB6"/>
    <w:rsid w:val="00116AC9"/>
    <w:rsid w:val="00116B17"/>
    <w:rsid w:val="00116C69"/>
    <w:rsid w:val="00116D33"/>
    <w:rsid w:val="00116D53"/>
    <w:rsid w:val="00116DC8"/>
    <w:rsid w:val="00116F13"/>
    <w:rsid w:val="00117113"/>
    <w:rsid w:val="00117183"/>
    <w:rsid w:val="001171EB"/>
    <w:rsid w:val="001173ED"/>
    <w:rsid w:val="001174AE"/>
    <w:rsid w:val="00117616"/>
    <w:rsid w:val="001177B9"/>
    <w:rsid w:val="001177FD"/>
    <w:rsid w:val="00117803"/>
    <w:rsid w:val="00117906"/>
    <w:rsid w:val="0011791F"/>
    <w:rsid w:val="001179D3"/>
    <w:rsid w:val="00117A66"/>
    <w:rsid w:val="00117A9A"/>
    <w:rsid w:val="00117B29"/>
    <w:rsid w:val="00117B38"/>
    <w:rsid w:val="00117C0D"/>
    <w:rsid w:val="00117C72"/>
    <w:rsid w:val="00117FEE"/>
    <w:rsid w:val="00120069"/>
    <w:rsid w:val="001201F7"/>
    <w:rsid w:val="001202C1"/>
    <w:rsid w:val="00120312"/>
    <w:rsid w:val="001203BF"/>
    <w:rsid w:val="001206A2"/>
    <w:rsid w:val="0012074D"/>
    <w:rsid w:val="00120765"/>
    <w:rsid w:val="00120808"/>
    <w:rsid w:val="00120880"/>
    <w:rsid w:val="00120C4F"/>
    <w:rsid w:val="00120C7E"/>
    <w:rsid w:val="00120D17"/>
    <w:rsid w:val="00120E1F"/>
    <w:rsid w:val="001211E5"/>
    <w:rsid w:val="00121268"/>
    <w:rsid w:val="001212AB"/>
    <w:rsid w:val="0012136F"/>
    <w:rsid w:val="001216CC"/>
    <w:rsid w:val="00121A6B"/>
    <w:rsid w:val="00121BA4"/>
    <w:rsid w:val="00121BC8"/>
    <w:rsid w:val="00121DE3"/>
    <w:rsid w:val="00121E1C"/>
    <w:rsid w:val="00121EAA"/>
    <w:rsid w:val="00121FA2"/>
    <w:rsid w:val="00121FD2"/>
    <w:rsid w:val="00121FF9"/>
    <w:rsid w:val="00122217"/>
    <w:rsid w:val="00122410"/>
    <w:rsid w:val="0012241E"/>
    <w:rsid w:val="0012244B"/>
    <w:rsid w:val="00122463"/>
    <w:rsid w:val="0012255E"/>
    <w:rsid w:val="0012256E"/>
    <w:rsid w:val="001225F5"/>
    <w:rsid w:val="001226B7"/>
    <w:rsid w:val="00122A99"/>
    <w:rsid w:val="00122BB7"/>
    <w:rsid w:val="00122C81"/>
    <w:rsid w:val="00122D8D"/>
    <w:rsid w:val="00122F84"/>
    <w:rsid w:val="0012330A"/>
    <w:rsid w:val="00123379"/>
    <w:rsid w:val="001233FB"/>
    <w:rsid w:val="001234BA"/>
    <w:rsid w:val="001235F3"/>
    <w:rsid w:val="0012374A"/>
    <w:rsid w:val="0012377E"/>
    <w:rsid w:val="00123880"/>
    <w:rsid w:val="0012396B"/>
    <w:rsid w:val="001239AF"/>
    <w:rsid w:val="00123A1D"/>
    <w:rsid w:val="00123BDF"/>
    <w:rsid w:val="00123CB2"/>
    <w:rsid w:val="00123D73"/>
    <w:rsid w:val="00123DD3"/>
    <w:rsid w:val="00123DF9"/>
    <w:rsid w:val="00123E9B"/>
    <w:rsid w:val="00123F16"/>
    <w:rsid w:val="00123F6B"/>
    <w:rsid w:val="00123FE4"/>
    <w:rsid w:val="00124278"/>
    <w:rsid w:val="00124432"/>
    <w:rsid w:val="0012451F"/>
    <w:rsid w:val="00124578"/>
    <w:rsid w:val="001245C9"/>
    <w:rsid w:val="001245D3"/>
    <w:rsid w:val="001248E9"/>
    <w:rsid w:val="00124A2C"/>
    <w:rsid w:val="00124A32"/>
    <w:rsid w:val="00124A53"/>
    <w:rsid w:val="00124CED"/>
    <w:rsid w:val="00124E37"/>
    <w:rsid w:val="00124F4C"/>
    <w:rsid w:val="00124F76"/>
    <w:rsid w:val="00125032"/>
    <w:rsid w:val="001250C5"/>
    <w:rsid w:val="00125131"/>
    <w:rsid w:val="001251A6"/>
    <w:rsid w:val="001251D7"/>
    <w:rsid w:val="001253E9"/>
    <w:rsid w:val="001254B3"/>
    <w:rsid w:val="00125534"/>
    <w:rsid w:val="001255CA"/>
    <w:rsid w:val="00125707"/>
    <w:rsid w:val="00125718"/>
    <w:rsid w:val="00125A0B"/>
    <w:rsid w:val="00125A32"/>
    <w:rsid w:val="00125A52"/>
    <w:rsid w:val="00125A6D"/>
    <w:rsid w:val="00125AEA"/>
    <w:rsid w:val="00125C68"/>
    <w:rsid w:val="00125E82"/>
    <w:rsid w:val="00125F71"/>
    <w:rsid w:val="001260C8"/>
    <w:rsid w:val="0012620B"/>
    <w:rsid w:val="001262A8"/>
    <w:rsid w:val="0012637C"/>
    <w:rsid w:val="001263E4"/>
    <w:rsid w:val="001264D5"/>
    <w:rsid w:val="00126716"/>
    <w:rsid w:val="0012691C"/>
    <w:rsid w:val="001269DF"/>
    <w:rsid w:val="00126B85"/>
    <w:rsid w:val="00126D84"/>
    <w:rsid w:val="00126E0A"/>
    <w:rsid w:val="00126EF6"/>
    <w:rsid w:val="00126FE7"/>
    <w:rsid w:val="00126FF7"/>
    <w:rsid w:val="00127000"/>
    <w:rsid w:val="00127004"/>
    <w:rsid w:val="001270AB"/>
    <w:rsid w:val="00127744"/>
    <w:rsid w:val="001277DC"/>
    <w:rsid w:val="0012782B"/>
    <w:rsid w:val="00127913"/>
    <w:rsid w:val="0012794E"/>
    <w:rsid w:val="00127999"/>
    <w:rsid w:val="00127A10"/>
    <w:rsid w:val="00127AFE"/>
    <w:rsid w:val="00127D53"/>
    <w:rsid w:val="00127F81"/>
    <w:rsid w:val="001300FD"/>
    <w:rsid w:val="00130140"/>
    <w:rsid w:val="001301A4"/>
    <w:rsid w:val="00130267"/>
    <w:rsid w:val="001303E9"/>
    <w:rsid w:val="00130478"/>
    <w:rsid w:val="001304F2"/>
    <w:rsid w:val="00130749"/>
    <w:rsid w:val="0013095F"/>
    <w:rsid w:val="00130A88"/>
    <w:rsid w:val="00130B1D"/>
    <w:rsid w:val="00130C7A"/>
    <w:rsid w:val="00130D3F"/>
    <w:rsid w:val="00130E36"/>
    <w:rsid w:val="00130E9B"/>
    <w:rsid w:val="00130F4F"/>
    <w:rsid w:val="00130F86"/>
    <w:rsid w:val="00130F90"/>
    <w:rsid w:val="0013109E"/>
    <w:rsid w:val="0013110B"/>
    <w:rsid w:val="00131204"/>
    <w:rsid w:val="00131230"/>
    <w:rsid w:val="0013127B"/>
    <w:rsid w:val="0013130F"/>
    <w:rsid w:val="00131379"/>
    <w:rsid w:val="001314DF"/>
    <w:rsid w:val="001315D7"/>
    <w:rsid w:val="00131602"/>
    <w:rsid w:val="0013163B"/>
    <w:rsid w:val="00131963"/>
    <w:rsid w:val="0013198A"/>
    <w:rsid w:val="001319A6"/>
    <w:rsid w:val="001319B7"/>
    <w:rsid w:val="00131A58"/>
    <w:rsid w:val="00131AC2"/>
    <w:rsid w:val="00131AE3"/>
    <w:rsid w:val="00131AF2"/>
    <w:rsid w:val="00131EDE"/>
    <w:rsid w:val="00131FD2"/>
    <w:rsid w:val="00132224"/>
    <w:rsid w:val="00132563"/>
    <w:rsid w:val="001325D4"/>
    <w:rsid w:val="001326E6"/>
    <w:rsid w:val="00132722"/>
    <w:rsid w:val="00132847"/>
    <w:rsid w:val="00132A01"/>
    <w:rsid w:val="00132BFA"/>
    <w:rsid w:val="00132D66"/>
    <w:rsid w:val="00132D83"/>
    <w:rsid w:val="00132DD1"/>
    <w:rsid w:val="00132EA9"/>
    <w:rsid w:val="00132F0C"/>
    <w:rsid w:val="0013303B"/>
    <w:rsid w:val="0013322B"/>
    <w:rsid w:val="0013337D"/>
    <w:rsid w:val="0013345E"/>
    <w:rsid w:val="00133486"/>
    <w:rsid w:val="001334E6"/>
    <w:rsid w:val="001334F8"/>
    <w:rsid w:val="001335FA"/>
    <w:rsid w:val="00133663"/>
    <w:rsid w:val="00133671"/>
    <w:rsid w:val="00133690"/>
    <w:rsid w:val="001336C1"/>
    <w:rsid w:val="001336CE"/>
    <w:rsid w:val="001337C6"/>
    <w:rsid w:val="00133888"/>
    <w:rsid w:val="001338F2"/>
    <w:rsid w:val="00133AEB"/>
    <w:rsid w:val="00133B2E"/>
    <w:rsid w:val="00133C33"/>
    <w:rsid w:val="00133C75"/>
    <w:rsid w:val="00133DA9"/>
    <w:rsid w:val="00133E6D"/>
    <w:rsid w:val="00134218"/>
    <w:rsid w:val="001342B4"/>
    <w:rsid w:val="001343F9"/>
    <w:rsid w:val="0013447F"/>
    <w:rsid w:val="001344A5"/>
    <w:rsid w:val="001345EA"/>
    <w:rsid w:val="001346D3"/>
    <w:rsid w:val="001347B4"/>
    <w:rsid w:val="00134806"/>
    <w:rsid w:val="00134897"/>
    <w:rsid w:val="001348B6"/>
    <w:rsid w:val="001348F3"/>
    <w:rsid w:val="001349CB"/>
    <w:rsid w:val="00134B80"/>
    <w:rsid w:val="00134BC5"/>
    <w:rsid w:val="00134E4A"/>
    <w:rsid w:val="00134E5B"/>
    <w:rsid w:val="00134FD1"/>
    <w:rsid w:val="00134FD9"/>
    <w:rsid w:val="00135060"/>
    <w:rsid w:val="00135197"/>
    <w:rsid w:val="001351BB"/>
    <w:rsid w:val="0013532B"/>
    <w:rsid w:val="0013532E"/>
    <w:rsid w:val="0013561F"/>
    <w:rsid w:val="00135741"/>
    <w:rsid w:val="00135909"/>
    <w:rsid w:val="001359A6"/>
    <w:rsid w:val="00135C09"/>
    <w:rsid w:val="00135CF8"/>
    <w:rsid w:val="00135E25"/>
    <w:rsid w:val="00136083"/>
    <w:rsid w:val="0013617B"/>
    <w:rsid w:val="00136223"/>
    <w:rsid w:val="001364A3"/>
    <w:rsid w:val="00136778"/>
    <w:rsid w:val="00136795"/>
    <w:rsid w:val="0013679E"/>
    <w:rsid w:val="001368DB"/>
    <w:rsid w:val="00136ABB"/>
    <w:rsid w:val="00136C73"/>
    <w:rsid w:val="00136D3F"/>
    <w:rsid w:val="00136E82"/>
    <w:rsid w:val="001370F8"/>
    <w:rsid w:val="001371B4"/>
    <w:rsid w:val="0013737C"/>
    <w:rsid w:val="0013764C"/>
    <w:rsid w:val="00137795"/>
    <w:rsid w:val="001377ED"/>
    <w:rsid w:val="00137846"/>
    <w:rsid w:val="00137858"/>
    <w:rsid w:val="0013794E"/>
    <w:rsid w:val="00137A08"/>
    <w:rsid w:val="00137B2B"/>
    <w:rsid w:val="00137D7D"/>
    <w:rsid w:val="00137E63"/>
    <w:rsid w:val="00137E9D"/>
    <w:rsid w:val="00137FB8"/>
    <w:rsid w:val="00140096"/>
    <w:rsid w:val="00140398"/>
    <w:rsid w:val="001403CF"/>
    <w:rsid w:val="0014040F"/>
    <w:rsid w:val="001407B5"/>
    <w:rsid w:val="00140865"/>
    <w:rsid w:val="001408B6"/>
    <w:rsid w:val="00140B29"/>
    <w:rsid w:val="00140C55"/>
    <w:rsid w:val="00140D3E"/>
    <w:rsid w:val="00140DBF"/>
    <w:rsid w:val="00140DD3"/>
    <w:rsid w:val="00140DE3"/>
    <w:rsid w:val="00140F99"/>
    <w:rsid w:val="00140FAE"/>
    <w:rsid w:val="0014111B"/>
    <w:rsid w:val="00141131"/>
    <w:rsid w:val="0014127C"/>
    <w:rsid w:val="001412E9"/>
    <w:rsid w:val="00141316"/>
    <w:rsid w:val="00141405"/>
    <w:rsid w:val="00141453"/>
    <w:rsid w:val="00141476"/>
    <w:rsid w:val="00141520"/>
    <w:rsid w:val="0014162A"/>
    <w:rsid w:val="00141712"/>
    <w:rsid w:val="0014182C"/>
    <w:rsid w:val="001418A4"/>
    <w:rsid w:val="0014197E"/>
    <w:rsid w:val="001419C3"/>
    <w:rsid w:val="00141EE1"/>
    <w:rsid w:val="00141FC5"/>
    <w:rsid w:val="001421BE"/>
    <w:rsid w:val="00142201"/>
    <w:rsid w:val="001422CB"/>
    <w:rsid w:val="001423D0"/>
    <w:rsid w:val="00142494"/>
    <w:rsid w:val="001425E2"/>
    <w:rsid w:val="001427BD"/>
    <w:rsid w:val="001429C3"/>
    <w:rsid w:val="00142A0E"/>
    <w:rsid w:val="00142AA7"/>
    <w:rsid w:val="00143017"/>
    <w:rsid w:val="0014301D"/>
    <w:rsid w:val="00143118"/>
    <w:rsid w:val="00143142"/>
    <w:rsid w:val="0014336D"/>
    <w:rsid w:val="001433C3"/>
    <w:rsid w:val="0014369C"/>
    <w:rsid w:val="00143811"/>
    <w:rsid w:val="00143867"/>
    <w:rsid w:val="001438C3"/>
    <w:rsid w:val="001439C8"/>
    <w:rsid w:val="00143A46"/>
    <w:rsid w:val="00143B63"/>
    <w:rsid w:val="00143D43"/>
    <w:rsid w:val="00143DD7"/>
    <w:rsid w:val="001440E7"/>
    <w:rsid w:val="00144272"/>
    <w:rsid w:val="0014453F"/>
    <w:rsid w:val="0014464F"/>
    <w:rsid w:val="0014468A"/>
    <w:rsid w:val="001446C6"/>
    <w:rsid w:val="00144760"/>
    <w:rsid w:val="001449AF"/>
    <w:rsid w:val="00144A00"/>
    <w:rsid w:val="00144A76"/>
    <w:rsid w:val="00144AD8"/>
    <w:rsid w:val="00144B59"/>
    <w:rsid w:val="00144CEE"/>
    <w:rsid w:val="00144E9E"/>
    <w:rsid w:val="00145054"/>
    <w:rsid w:val="00145070"/>
    <w:rsid w:val="00145106"/>
    <w:rsid w:val="00145123"/>
    <w:rsid w:val="0014521D"/>
    <w:rsid w:val="00145335"/>
    <w:rsid w:val="001453F3"/>
    <w:rsid w:val="0014561A"/>
    <w:rsid w:val="0014565E"/>
    <w:rsid w:val="00145665"/>
    <w:rsid w:val="00145668"/>
    <w:rsid w:val="001456D5"/>
    <w:rsid w:val="00145798"/>
    <w:rsid w:val="0014590F"/>
    <w:rsid w:val="00145C44"/>
    <w:rsid w:val="00145D89"/>
    <w:rsid w:val="00145E4A"/>
    <w:rsid w:val="00145F95"/>
    <w:rsid w:val="001461B7"/>
    <w:rsid w:val="001461B8"/>
    <w:rsid w:val="00146254"/>
    <w:rsid w:val="001462A5"/>
    <w:rsid w:val="00146373"/>
    <w:rsid w:val="00146485"/>
    <w:rsid w:val="00146595"/>
    <w:rsid w:val="001465A1"/>
    <w:rsid w:val="00146661"/>
    <w:rsid w:val="001466C3"/>
    <w:rsid w:val="00146768"/>
    <w:rsid w:val="00146828"/>
    <w:rsid w:val="001468DB"/>
    <w:rsid w:val="00146C07"/>
    <w:rsid w:val="00146C0B"/>
    <w:rsid w:val="00146C99"/>
    <w:rsid w:val="00146E18"/>
    <w:rsid w:val="00146F5C"/>
    <w:rsid w:val="00146F97"/>
    <w:rsid w:val="00146F9E"/>
    <w:rsid w:val="00146FB1"/>
    <w:rsid w:val="00146FC2"/>
    <w:rsid w:val="00147103"/>
    <w:rsid w:val="00147173"/>
    <w:rsid w:val="00147174"/>
    <w:rsid w:val="00147356"/>
    <w:rsid w:val="001473C7"/>
    <w:rsid w:val="001473ED"/>
    <w:rsid w:val="0014747C"/>
    <w:rsid w:val="001474A2"/>
    <w:rsid w:val="00147570"/>
    <w:rsid w:val="001475B5"/>
    <w:rsid w:val="001475F6"/>
    <w:rsid w:val="001479A2"/>
    <w:rsid w:val="001479B2"/>
    <w:rsid w:val="001479CE"/>
    <w:rsid w:val="00147A02"/>
    <w:rsid w:val="00147A6A"/>
    <w:rsid w:val="00147B3A"/>
    <w:rsid w:val="00147BA0"/>
    <w:rsid w:val="00147CC9"/>
    <w:rsid w:val="00147D1E"/>
    <w:rsid w:val="00147D59"/>
    <w:rsid w:val="001502DF"/>
    <w:rsid w:val="00150353"/>
    <w:rsid w:val="001504FC"/>
    <w:rsid w:val="00150566"/>
    <w:rsid w:val="001506BE"/>
    <w:rsid w:val="00150A0D"/>
    <w:rsid w:val="00150B96"/>
    <w:rsid w:val="00150CFF"/>
    <w:rsid w:val="00150D8F"/>
    <w:rsid w:val="00150DC3"/>
    <w:rsid w:val="00150E0D"/>
    <w:rsid w:val="00150EA7"/>
    <w:rsid w:val="00150EAD"/>
    <w:rsid w:val="00151097"/>
    <w:rsid w:val="00151174"/>
    <w:rsid w:val="00151188"/>
    <w:rsid w:val="001511B7"/>
    <w:rsid w:val="00151272"/>
    <w:rsid w:val="00151380"/>
    <w:rsid w:val="00151390"/>
    <w:rsid w:val="00151545"/>
    <w:rsid w:val="0015165C"/>
    <w:rsid w:val="0015170B"/>
    <w:rsid w:val="00151B67"/>
    <w:rsid w:val="00151BF1"/>
    <w:rsid w:val="00151F57"/>
    <w:rsid w:val="00152023"/>
    <w:rsid w:val="00152030"/>
    <w:rsid w:val="00152055"/>
    <w:rsid w:val="0015218A"/>
    <w:rsid w:val="0015230B"/>
    <w:rsid w:val="00152316"/>
    <w:rsid w:val="001523A6"/>
    <w:rsid w:val="001524B2"/>
    <w:rsid w:val="001527A7"/>
    <w:rsid w:val="001528FC"/>
    <w:rsid w:val="0015297F"/>
    <w:rsid w:val="0015298B"/>
    <w:rsid w:val="00152A06"/>
    <w:rsid w:val="00152A96"/>
    <w:rsid w:val="00152BE2"/>
    <w:rsid w:val="00152BFA"/>
    <w:rsid w:val="00152D1A"/>
    <w:rsid w:val="00152D3E"/>
    <w:rsid w:val="00152F3A"/>
    <w:rsid w:val="0015308C"/>
    <w:rsid w:val="00153277"/>
    <w:rsid w:val="00153296"/>
    <w:rsid w:val="0015332E"/>
    <w:rsid w:val="0015347F"/>
    <w:rsid w:val="001534C2"/>
    <w:rsid w:val="001534D2"/>
    <w:rsid w:val="0015363A"/>
    <w:rsid w:val="0015365C"/>
    <w:rsid w:val="00153748"/>
    <w:rsid w:val="0015389E"/>
    <w:rsid w:val="00153BE2"/>
    <w:rsid w:val="00153C0C"/>
    <w:rsid w:val="00153CA1"/>
    <w:rsid w:val="00153D1D"/>
    <w:rsid w:val="00154099"/>
    <w:rsid w:val="0015414B"/>
    <w:rsid w:val="001541F0"/>
    <w:rsid w:val="00154225"/>
    <w:rsid w:val="0015422B"/>
    <w:rsid w:val="001542CA"/>
    <w:rsid w:val="001543FE"/>
    <w:rsid w:val="0015444D"/>
    <w:rsid w:val="00154764"/>
    <w:rsid w:val="0015496C"/>
    <w:rsid w:val="001549D5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DE"/>
    <w:rsid w:val="001550F7"/>
    <w:rsid w:val="001555DB"/>
    <w:rsid w:val="00155723"/>
    <w:rsid w:val="0015575D"/>
    <w:rsid w:val="001557E3"/>
    <w:rsid w:val="0015585F"/>
    <w:rsid w:val="001558C7"/>
    <w:rsid w:val="001559A3"/>
    <w:rsid w:val="00155A6A"/>
    <w:rsid w:val="00155B13"/>
    <w:rsid w:val="00155D0A"/>
    <w:rsid w:val="00155D26"/>
    <w:rsid w:val="00155D3E"/>
    <w:rsid w:val="00155D5B"/>
    <w:rsid w:val="00155D94"/>
    <w:rsid w:val="00155DFC"/>
    <w:rsid w:val="00155F66"/>
    <w:rsid w:val="00156069"/>
    <w:rsid w:val="0015607A"/>
    <w:rsid w:val="001560AC"/>
    <w:rsid w:val="00156109"/>
    <w:rsid w:val="001561E2"/>
    <w:rsid w:val="001564F0"/>
    <w:rsid w:val="001565CE"/>
    <w:rsid w:val="00156617"/>
    <w:rsid w:val="00156894"/>
    <w:rsid w:val="001568BA"/>
    <w:rsid w:val="00156A48"/>
    <w:rsid w:val="00156A8D"/>
    <w:rsid w:val="00156AC3"/>
    <w:rsid w:val="00156CC5"/>
    <w:rsid w:val="00156F0A"/>
    <w:rsid w:val="00157136"/>
    <w:rsid w:val="0015748F"/>
    <w:rsid w:val="00157671"/>
    <w:rsid w:val="00157921"/>
    <w:rsid w:val="00157CA1"/>
    <w:rsid w:val="00157DAB"/>
    <w:rsid w:val="00157EA1"/>
    <w:rsid w:val="00157FB6"/>
    <w:rsid w:val="00160023"/>
    <w:rsid w:val="001600A2"/>
    <w:rsid w:val="00160172"/>
    <w:rsid w:val="001602D5"/>
    <w:rsid w:val="0016033C"/>
    <w:rsid w:val="00160536"/>
    <w:rsid w:val="001605A7"/>
    <w:rsid w:val="0016076E"/>
    <w:rsid w:val="00160819"/>
    <w:rsid w:val="001608C6"/>
    <w:rsid w:val="00160918"/>
    <w:rsid w:val="00160937"/>
    <w:rsid w:val="00160A6E"/>
    <w:rsid w:val="00160AD2"/>
    <w:rsid w:val="00160C10"/>
    <w:rsid w:val="00160D7F"/>
    <w:rsid w:val="00160F4C"/>
    <w:rsid w:val="001610E9"/>
    <w:rsid w:val="00161160"/>
    <w:rsid w:val="00161169"/>
    <w:rsid w:val="0016117E"/>
    <w:rsid w:val="00161214"/>
    <w:rsid w:val="001613E7"/>
    <w:rsid w:val="0016148B"/>
    <w:rsid w:val="0016159F"/>
    <w:rsid w:val="00161709"/>
    <w:rsid w:val="00161964"/>
    <w:rsid w:val="001619F0"/>
    <w:rsid w:val="00161CD2"/>
    <w:rsid w:val="00161D05"/>
    <w:rsid w:val="00161D7E"/>
    <w:rsid w:val="00161FDC"/>
    <w:rsid w:val="0016224A"/>
    <w:rsid w:val="0016226A"/>
    <w:rsid w:val="001622AE"/>
    <w:rsid w:val="00162342"/>
    <w:rsid w:val="0016235A"/>
    <w:rsid w:val="00162369"/>
    <w:rsid w:val="00162378"/>
    <w:rsid w:val="00162380"/>
    <w:rsid w:val="001623D6"/>
    <w:rsid w:val="001624C4"/>
    <w:rsid w:val="00162560"/>
    <w:rsid w:val="001625EB"/>
    <w:rsid w:val="00162678"/>
    <w:rsid w:val="001626B2"/>
    <w:rsid w:val="001627BE"/>
    <w:rsid w:val="001627E5"/>
    <w:rsid w:val="00162908"/>
    <w:rsid w:val="00162DE4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753"/>
    <w:rsid w:val="00163825"/>
    <w:rsid w:val="001638AD"/>
    <w:rsid w:val="001639EB"/>
    <w:rsid w:val="00163A7F"/>
    <w:rsid w:val="00163BB9"/>
    <w:rsid w:val="00163BE3"/>
    <w:rsid w:val="00163CD7"/>
    <w:rsid w:val="00163CE9"/>
    <w:rsid w:val="00163FA2"/>
    <w:rsid w:val="00163FA6"/>
    <w:rsid w:val="001642EE"/>
    <w:rsid w:val="001645A5"/>
    <w:rsid w:val="001646BB"/>
    <w:rsid w:val="00164771"/>
    <w:rsid w:val="00164A0E"/>
    <w:rsid w:val="00164A4A"/>
    <w:rsid w:val="00164A6F"/>
    <w:rsid w:val="00164C6A"/>
    <w:rsid w:val="00164C7E"/>
    <w:rsid w:val="00164CAA"/>
    <w:rsid w:val="00164CB6"/>
    <w:rsid w:val="00164F8E"/>
    <w:rsid w:val="00164F96"/>
    <w:rsid w:val="001650FB"/>
    <w:rsid w:val="001651C1"/>
    <w:rsid w:val="00165309"/>
    <w:rsid w:val="00165367"/>
    <w:rsid w:val="00165441"/>
    <w:rsid w:val="0016546D"/>
    <w:rsid w:val="001654FA"/>
    <w:rsid w:val="001655DC"/>
    <w:rsid w:val="001655EC"/>
    <w:rsid w:val="0016567B"/>
    <w:rsid w:val="00165741"/>
    <w:rsid w:val="0016577E"/>
    <w:rsid w:val="001658EE"/>
    <w:rsid w:val="001659DD"/>
    <w:rsid w:val="00165A45"/>
    <w:rsid w:val="00165ADB"/>
    <w:rsid w:val="00165C72"/>
    <w:rsid w:val="00165C85"/>
    <w:rsid w:val="00165D32"/>
    <w:rsid w:val="00165DC0"/>
    <w:rsid w:val="00165E0F"/>
    <w:rsid w:val="0016647A"/>
    <w:rsid w:val="001664DB"/>
    <w:rsid w:val="00166652"/>
    <w:rsid w:val="00166667"/>
    <w:rsid w:val="00166735"/>
    <w:rsid w:val="0016679E"/>
    <w:rsid w:val="001667E6"/>
    <w:rsid w:val="0016681B"/>
    <w:rsid w:val="001668E0"/>
    <w:rsid w:val="00166A21"/>
    <w:rsid w:val="00166AC5"/>
    <w:rsid w:val="00166B99"/>
    <w:rsid w:val="00166BBE"/>
    <w:rsid w:val="00166D26"/>
    <w:rsid w:val="00166D6F"/>
    <w:rsid w:val="00166DD5"/>
    <w:rsid w:val="00166E60"/>
    <w:rsid w:val="00166E95"/>
    <w:rsid w:val="0016701D"/>
    <w:rsid w:val="0016705B"/>
    <w:rsid w:val="001670B7"/>
    <w:rsid w:val="00167103"/>
    <w:rsid w:val="001671BF"/>
    <w:rsid w:val="00167341"/>
    <w:rsid w:val="001673AE"/>
    <w:rsid w:val="00167537"/>
    <w:rsid w:val="00167605"/>
    <w:rsid w:val="00167661"/>
    <w:rsid w:val="0016775B"/>
    <w:rsid w:val="0016779A"/>
    <w:rsid w:val="0016792F"/>
    <w:rsid w:val="0016794C"/>
    <w:rsid w:val="00167953"/>
    <w:rsid w:val="00167A62"/>
    <w:rsid w:val="00167AC5"/>
    <w:rsid w:val="00167C71"/>
    <w:rsid w:val="00167CE4"/>
    <w:rsid w:val="00167F62"/>
    <w:rsid w:val="00170019"/>
    <w:rsid w:val="00170121"/>
    <w:rsid w:val="00170191"/>
    <w:rsid w:val="001701CB"/>
    <w:rsid w:val="00170240"/>
    <w:rsid w:val="00170899"/>
    <w:rsid w:val="001708D8"/>
    <w:rsid w:val="00170952"/>
    <w:rsid w:val="00170A32"/>
    <w:rsid w:val="00170A45"/>
    <w:rsid w:val="00170ADD"/>
    <w:rsid w:val="00171036"/>
    <w:rsid w:val="001710A8"/>
    <w:rsid w:val="00171368"/>
    <w:rsid w:val="00171447"/>
    <w:rsid w:val="001714BA"/>
    <w:rsid w:val="00171775"/>
    <w:rsid w:val="001718B4"/>
    <w:rsid w:val="001718E7"/>
    <w:rsid w:val="00171968"/>
    <w:rsid w:val="00171B9A"/>
    <w:rsid w:val="00171BFD"/>
    <w:rsid w:val="00171C17"/>
    <w:rsid w:val="00171C48"/>
    <w:rsid w:val="00171CAA"/>
    <w:rsid w:val="00171D70"/>
    <w:rsid w:val="00171E44"/>
    <w:rsid w:val="00172002"/>
    <w:rsid w:val="001720FF"/>
    <w:rsid w:val="0017211D"/>
    <w:rsid w:val="00172146"/>
    <w:rsid w:val="001721A7"/>
    <w:rsid w:val="001721B0"/>
    <w:rsid w:val="00172236"/>
    <w:rsid w:val="0017225C"/>
    <w:rsid w:val="001723D8"/>
    <w:rsid w:val="001723E4"/>
    <w:rsid w:val="001723E6"/>
    <w:rsid w:val="00172438"/>
    <w:rsid w:val="00172639"/>
    <w:rsid w:val="001726F3"/>
    <w:rsid w:val="0017282A"/>
    <w:rsid w:val="001728FB"/>
    <w:rsid w:val="0017292D"/>
    <w:rsid w:val="00172933"/>
    <w:rsid w:val="00172A77"/>
    <w:rsid w:val="00172D08"/>
    <w:rsid w:val="00172D0D"/>
    <w:rsid w:val="00172D71"/>
    <w:rsid w:val="00172E0B"/>
    <w:rsid w:val="00172EBE"/>
    <w:rsid w:val="00173032"/>
    <w:rsid w:val="00173078"/>
    <w:rsid w:val="001730BA"/>
    <w:rsid w:val="00173114"/>
    <w:rsid w:val="00173228"/>
    <w:rsid w:val="00173499"/>
    <w:rsid w:val="001734EE"/>
    <w:rsid w:val="00173547"/>
    <w:rsid w:val="00173648"/>
    <w:rsid w:val="00173733"/>
    <w:rsid w:val="0017374D"/>
    <w:rsid w:val="0017389D"/>
    <w:rsid w:val="00173A2B"/>
    <w:rsid w:val="00173B38"/>
    <w:rsid w:val="00173CF1"/>
    <w:rsid w:val="00173D8C"/>
    <w:rsid w:val="00173FA3"/>
    <w:rsid w:val="0017426A"/>
    <w:rsid w:val="00174446"/>
    <w:rsid w:val="00174492"/>
    <w:rsid w:val="0017455B"/>
    <w:rsid w:val="0017464C"/>
    <w:rsid w:val="0017466A"/>
    <w:rsid w:val="00174934"/>
    <w:rsid w:val="001749A8"/>
    <w:rsid w:val="00174B72"/>
    <w:rsid w:val="00174BD1"/>
    <w:rsid w:val="00174EAB"/>
    <w:rsid w:val="00174F3B"/>
    <w:rsid w:val="00174FCE"/>
    <w:rsid w:val="00174FFC"/>
    <w:rsid w:val="00175172"/>
    <w:rsid w:val="0017518D"/>
    <w:rsid w:val="0017519D"/>
    <w:rsid w:val="001751D8"/>
    <w:rsid w:val="001753A1"/>
    <w:rsid w:val="00175570"/>
    <w:rsid w:val="001757AB"/>
    <w:rsid w:val="0017582B"/>
    <w:rsid w:val="0017586C"/>
    <w:rsid w:val="00175940"/>
    <w:rsid w:val="00175B14"/>
    <w:rsid w:val="00175C79"/>
    <w:rsid w:val="00175D14"/>
    <w:rsid w:val="00175EAF"/>
    <w:rsid w:val="00175F01"/>
    <w:rsid w:val="00175F7D"/>
    <w:rsid w:val="001760FF"/>
    <w:rsid w:val="0017617D"/>
    <w:rsid w:val="001761E1"/>
    <w:rsid w:val="0017623E"/>
    <w:rsid w:val="001763E2"/>
    <w:rsid w:val="00176402"/>
    <w:rsid w:val="00176424"/>
    <w:rsid w:val="00176492"/>
    <w:rsid w:val="001765E0"/>
    <w:rsid w:val="00176674"/>
    <w:rsid w:val="001766EF"/>
    <w:rsid w:val="0017674B"/>
    <w:rsid w:val="001769FF"/>
    <w:rsid w:val="00176BA5"/>
    <w:rsid w:val="00176DD2"/>
    <w:rsid w:val="00176E34"/>
    <w:rsid w:val="00176E43"/>
    <w:rsid w:val="00176E59"/>
    <w:rsid w:val="00176F32"/>
    <w:rsid w:val="00176F77"/>
    <w:rsid w:val="00177135"/>
    <w:rsid w:val="0017759C"/>
    <w:rsid w:val="00177922"/>
    <w:rsid w:val="0017794D"/>
    <w:rsid w:val="00177B1B"/>
    <w:rsid w:val="00177C17"/>
    <w:rsid w:val="00177C34"/>
    <w:rsid w:val="00177DA4"/>
    <w:rsid w:val="00177DAD"/>
    <w:rsid w:val="00177DBE"/>
    <w:rsid w:val="00180001"/>
    <w:rsid w:val="0018026B"/>
    <w:rsid w:val="0018034B"/>
    <w:rsid w:val="00180497"/>
    <w:rsid w:val="0018062E"/>
    <w:rsid w:val="00180856"/>
    <w:rsid w:val="00180932"/>
    <w:rsid w:val="0018097C"/>
    <w:rsid w:val="00180A37"/>
    <w:rsid w:val="00180A6F"/>
    <w:rsid w:val="00180B41"/>
    <w:rsid w:val="00180BB1"/>
    <w:rsid w:val="00180C2A"/>
    <w:rsid w:val="00180DC1"/>
    <w:rsid w:val="00180E0A"/>
    <w:rsid w:val="00180EAF"/>
    <w:rsid w:val="00180EBB"/>
    <w:rsid w:val="00180F2E"/>
    <w:rsid w:val="0018104F"/>
    <w:rsid w:val="0018114A"/>
    <w:rsid w:val="001811E6"/>
    <w:rsid w:val="001812ED"/>
    <w:rsid w:val="00181367"/>
    <w:rsid w:val="00181423"/>
    <w:rsid w:val="001814EB"/>
    <w:rsid w:val="001817AA"/>
    <w:rsid w:val="001819B9"/>
    <w:rsid w:val="00181AC8"/>
    <w:rsid w:val="00181B82"/>
    <w:rsid w:val="00181BBF"/>
    <w:rsid w:val="00181C6F"/>
    <w:rsid w:val="00181CD5"/>
    <w:rsid w:val="00181D4D"/>
    <w:rsid w:val="00181DC0"/>
    <w:rsid w:val="00181E8E"/>
    <w:rsid w:val="00181F48"/>
    <w:rsid w:val="0018207B"/>
    <w:rsid w:val="0018225E"/>
    <w:rsid w:val="0018244B"/>
    <w:rsid w:val="0018245D"/>
    <w:rsid w:val="001824D7"/>
    <w:rsid w:val="00182549"/>
    <w:rsid w:val="0018255D"/>
    <w:rsid w:val="00182813"/>
    <w:rsid w:val="001828B0"/>
    <w:rsid w:val="0018290A"/>
    <w:rsid w:val="001829A2"/>
    <w:rsid w:val="00182AAF"/>
    <w:rsid w:val="00182B53"/>
    <w:rsid w:val="00182BED"/>
    <w:rsid w:val="00182CD2"/>
    <w:rsid w:val="00182D70"/>
    <w:rsid w:val="00182DCA"/>
    <w:rsid w:val="00182ECA"/>
    <w:rsid w:val="00182ED3"/>
    <w:rsid w:val="00182F5B"/>
    <w:rsid w:val="00183017"/>
    <w:rsid w:val="0018309B"/>
    <w:rsid w:val="001830B6"/>
    <w:rsid w:val="001831DD"/>
    <w:rsid w:val="001832A1"/>
    <w:rsid w:val="001833BF"/>
    <w:rsid w:val="001835D0"/>
    <w:rsid w:val="00183676"/>
    <w:rsid w:val="00183726"/>
    <w:rsid w:val="001837E2"/>
    <w:rsid w:val="00183839"/>
    <w:rsid w:val="00183888"/>
    <w:rsid w:val="00183C03"/>
    <w:rsid w:val="00183C4B"/>
    <w:rsid w:val="00183D33"/>
    <w:rsid w:val="00184003"/>
    <w:rsid w:val="00184082"/>
    <w:rsid w:val="001841C4"/>
    <w:rsid w:val="001841CC"/>
    <w:rsid w:val="00184280"/>
    <w:rsid w:val="0018429D"/>
    <w:rsid w:val="001842A5"/>
    <w:rsid w:val="001843B0"/>
    <w:rsid w:val="00184562"/>
    <w:rsid w:val="001845BF"/>
    <w:rsid w:val="0018469A"/>
    <w:rsid w:val="001846A6"/>
    <w:rsid w:val="0018470D"/>
    <w:rsid w:val="00184A98"/>
    <w:rsid w:val="00184ACF"/>
    <w:rsid w:val="00184C01"/>
    <w:rsid w:val="00184D3B"/>
    <w:rsid w:val="00184E1E"/>
    <w:rsid w:val="00184EB4"/>
    <w:rsid w:val="00184FE9"/>
    <w:rsid w:val="00185193"/>
    <w:rsid w:val="00185232"/>
    <w:rsid w:val="00185258"/>
    <w:rsid w:val="001852C8"/>
    <w:rsid w:val="001853AB"/>
    <w:rsid w:val="001853EF"/>
    <w:rsid w:val="00185512"/>
    <w:rsid w:val="001855E2"/>
    <w:rsid w:val="001856C4"/>
    <w:rsid w:val="00185AB8"/>
    <w:rsid w:val="00185ACD"/>
    <w:rsid w:val="00185CC8"/>
    <w:rsid w:val="00185DFB"/>
    <w:rsid w:val="00185E8E"/>
    <w:rsid w:val="001861FC"/>
    <w:rsid w:val="0018626D"/>
    <w:rsid w:val="00186392"/>
    <w:rsid w:val="001863E7"/>
    <w:rsid w:val="00186467"/>
    <w:rsid w:val="00186634"/>
    <w:rsid w:val="001868D0"/>
    <w:rsid w:val="0018696B"/>
    <w:rsid w:val="00186BE6"/>
    <w:rsid w:val="00186DB1"/>
    <w:rsid w:val="00186E13"/>
    <w:rsid w:val="00186EBB"/>
    <w:rsid w:val="0018711C"/>
    <w:rsid w:val="00187196"/>
    <w:rsid w:val="00187224"/>
    <w:rsid w:val="0018728D"/>
    <w:rsid w:val="00187344"/>
    <w:rsid w:val="0018735D"/>
    <w:rsid w:val="00187413"/>
    <w:rsid w:val="0018741F"/>
    <w:rsid w:val="00187422"/>
    <w:rsid w:val="0018749D"/>
    <w:rsid w:val="00187516"/>
    <w:rsid w:val="0018756C"/>
    <w:rsid w:val="00187989"/>
    <w:rsid w:val="00187A05"/>
    <w:rsid w:val="00187B54"/>
    <w:rsid w:val="00187D3B"/>
    <w:rsid w:val="00187D95"/>
    <w:rsid w:val="00187DBD"/>
    <w:rsid w:val="00187E25"/>
    <w:rsid w:val="00187E27"/>
    <w:rsid w:val="00187FE4"/>
    <w:rsid w:val="001902A3"/>
    <w:rsid w:val="00190346"/>
    <w:rsid w:val="00190487"/>
    <w:rsid w:val="001904EB"/>
    <w:rsid w:val="00190792"/>
    <w:rsid w:val="00190878"/>
    <w:rsid w:val="00190887"/>
    <w:rsid w:val="00190A71"/>
    <w:rsid w:val="00190AF1"/>
    <w:rsid w:val="00190B4F"/>
    <w:rsid w:val="00190CD6"/>
    <w:rsid w:val="00190D20"/>
    <w:rsid w:val="00190F6A"/>
    <w:rsid w:val="0019115C"/>
    <w:rsid w:val="001911B4"/>
    <w:rsid w:val="0019120B"/>
    <w:rsid w:val="001912F2"/>
    <w:rsid w:val="0019147F"/>
    <w:rsid w:val="0019158C"/>
    <w:rsid w:val="00191620"/>
    <w:rsid w:val="00191682"/>
    <w:rsid w:val="00191903"/>
    <w:rsid w:val="001919A1"/>
    <w:rsid w:val="00191A9A"/>
    <w:rsid w:val="00191AC8"/>
    <w:rsid w:val="00191D85"/>
    <w:rsid w:val="00191E8D"/>
    <w:rsid w:val="00191ED2"/>
    <w:rsid w:val="00191F10"/>
    <w:rsid w:val="00191F50"/>
    <w:rsid w:val="00191F76"/>
    <w:rsid w:val="001920D6"/>
    <w:rsid w:val="00192147"/>
    <w:rsid w:val="0019217F"/>
    <w:rsid w:val="00192316"/>
    <w:rsid w:val="00192599"/>
    <w:rsid w:val="001925D7"/>
    <w:rsid w:val="0019264E"/>
    <w:rsid w:val="001926A6"/>
    <w:rsid w:val="001926F3"/>
    <w:rsid w:val="00192872"/>
    <w:rsid w:val="00192881"/>
    <w:rsid w:val="00192949"/>
    <w:rsid w:val="0019298B"/>
    <w:rsid w:val="00192A60"/>
    <w:rsid w:val="00192BFA"/>
    <w:rsid w:val="00192C97"/>
    <w:rsid w:val="00192D2F"/>
    <w:rsid w:val="00192D69"/>
    <w:rsid w:val="00192EF4"/>
    <w:rsid w:val="00192F12"/>
    <w:rsid w:val="00192F19"/>
    <w:rsid w:val="00193028"/>
    <w:rsid w:val="00193113"/>
    <w:rsid w:val="001932D0"/>
    <w:rsid w:val="001932E5"/>
    <w:rsid w:val="0019331D"/>
    <w:rsid w:val="001933A0"/>
    <w:rsid w:val="001934B1"/>
    <w:rsid w:val="001937BF"/>
    <w:rsid w:val="00193837"/>
    <w:rsid w:val="001938A8"/>
    <w:rsid w:val="00193CCA"/>
    <w:rsid w:val="00193D50"/>
    <w:rsid w:val="00194056"/>
    <w:rsid w:val="0019415D"/>
    <w:rsid w:val="00194312"/>
    <w:rsid w:val="0019434D"/>
    <w:rsid w:val="00194362"/>
    <w:rsid w:val="001943DD"/>
    <w:rsid w:val="00194586"/>
    <w:rsid w:val="00194668"/>
    <w:rsid w:val="00194696"/>
    <w:rsid w:val="00194700"/>
    <w:rsid w:val="001948A4"/>
    <w:rsid w:val="00194B9B"/>
    <w:rsid w:val="00194C9D"/>
    <w:rsid w:val="00194CC2"/>
    <w:rsid w:val="00194D7B"/>
    <w:rsid w:val="00195104"/>
    <w:rsid w:val="00195239"/>
    <w:rsid w:val="001952FA"/>
    <w:rsid w:val="00195452"/>
    <w:rsid w:val="001955A0"/>
    <w:rsid w:val="001957B8"/>
    <w:rsid w:val="001957F6"/>
    <w:rsid w:val="00195A4F"/>
    <w:rsid w:val="00195B3F"/>
    <w:rsid w:val="00195D6C"/>
    <w:rsid w:val="00195F98"/>
    <w:rsid w:val="00195F9E"/>
    <w:rsid w:val="001963F2"/>
    <w:rsid w:val="00196623"/>
    <w:rsid w:val="001966D0"/>
    <w:rsid w:val="00196786"/>
    <w:rsid w:val="00196803"/>
    <w:rsid w:val="001968EF"/>
    <w:rsid w:val="00196A3E"/>
    <w:rsid w:val="00196C39"/>
    <w:rsid w:val="00196C4C"/>
    <w:rsid w:val="00196F89"/>
    <w:rsid w:val="00196FAB"/>
    <w:rsid w:val="0019700D"/>
    <w:rsid w:val="0019723A"/>
    <w:rsid w:val="001973B1"/>
    <w:rsid w:val="00197445"/>
    <w:rsid w:val="001975FA"/>
    <w:rsid w:val="001975FD"/>
    <w:rsid w:val="001975FE"/>
    <w:rsid w:val="00197699"/>
    <w:rsid w:val="001976AC"/>
    <w:rsid w:val="001976FE"/>
    <w:rsid w:val="00197747"/>
    <w:rsid w:val="001977F5"/>
    <w:rsid w:val="00197879"/>
    <w:rsid w:val="00197BA2"/>
    <w:rsid w:val="00197C37"/>
    <w:rsid w:val="00197CEC"/>
    <w:rsid w:val="00197D4E"/>
    <w:rsid w:val="00197E2A"/>
    <w:rsid w:val="00197E8F"/>
    <w:rsid w:val="00197FF9"/>
    <w:rsid w:val="001A002E"/>
    <w:rsid w:val="001A0094"/>
    <w:rsid w:val="001A0113"/>
    <w:rsid w:val="001A01FE"/>
    <w:rsid w:val="001A04B8"/>
    <w:rsid w:val="001A04D7"/>
    <w:rsid w:val="001A06EE"/>
    <w:rsid w:val="001A08CC"/>
    <w:rsid w:val="001A0A82"/>
    <w:rsid w:val="001A0B1C"/>
    <w:rsid w:val="001A0B30"/>
    <w:rsid w:val="001A0C8E"/>
    <w:rsid w:val="001A0D56"/>
    <w:rsid w:val="001A0DFB"/>
    <w:rsid w:val="001A0EB7"/>
    <w:rsid w:val="001A0F01"/>
    <w:rsid w:val="001A0F76"/>
    <w:rsid w:val="001A10E1"/>
    <w:rsid w:val="001A1184"/>
    <w:rsid w:val="001A11AC"/>
    <w:rsid w:val="001A122D"/>
    <w:rsid w:val="001A126F"/>
    <w:rsid w:val="001A13B3"/>
    <w:rsid w:val="001A13CA"/>
    <w:rsid w:val="001A1482"/>
    <w:rsid w:val="001A1583"/>
    <w:rsid w:val="001A1763"/>
    <w:rsid w:val="001A19CE"/>
    <w:rsid w:val="001A1C84"/>
    <w:rsid w:val="001A1E9C"/>
    <w:rsid w:val="001A1FD3"/>
    <w:rsid w:val="001A214A"/>
    <w:rsid w:val="001A2249"/>
    <w:rsid w:val="001A23AC"/>
    <w:rsid w:val="001A2507"/>
    <w:rsid w:val="001A25BC"/>
    <w:rsid w:val="001A25D0"/>
    <w:rsid w:val="001A25D7"/>
    <w:rsid w:val="001A28B3"/>
    <w:rsid w:val="001A290F"/>
    <w:rsid w:val="001A2937"/>
    <w:rsid w:val="001A2A5A"/>
    <w:rsid w:val="001A2C81"/>
    <w:rsid w:val="001A2CB0"/>
    <w:rsid w:val="001A2E8B"/>
    <w:rsid w:val="001A2EA3"/>
    <w:rsid w:val="001A2EEE"/>
    <w:rsid w:val="001A2EF3"/>
    <w:rsid w:val="001A2F9E"/>
    <w:rsid w:val="001A308D"/>
    <w:rsid w:val="001A3209"/>
    <w:rsid w:val="001A3262"/>
    <w:rsid w:val="001A3300"/>
    <w:rsid w:val="001A3551"/>
    <w:rsid w:val="001A3591"/>
    <w:rsid w:val="001A3597"/>
    <w:rsid w:val="001A378D"/>
    <w:rsid w:val="001A37EC"/>
    <w:rsid w:val="001A3800"/>
    <w:rsid w:val="001A39C2"/>
    <w:rsid w:val="001A39DF"/>
    <w:rsid w:val="001A3A4C"/>
    <w:rsid w:val="001A3A79"/>
    <w:rsid w:val="001A3B89"/>
    <w:rsid w:val="001A3C41"/>
    <w:rsid w:val="001A3CAF"/>
    <w:rsid w:val="001A3D9A"/>
    <w:rsid w:val="001A3EAF"/>
    <w:rsid w:val="001A3F1F"/>
    <w:rsid w:val="001A403D"/>
    <w:rsid w:val="001A40F0"/>
    <w:rsid w:val="001A40F6"/>
    <w:rsid w:val="001A474D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442"/>
    <w:rsid w:val="001A5638"/>
    <w:rsid w:val="001A565F"/>
    <w:rsid w:val="001A5756"/>
    <w:rsid w:val="001A593B"/>
    <w:rsid w:val="001A59E6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5"/>
    <w:rsid w:val="001A6938"/>
    <w:rsid w:val="001A69D3"/>
    <w:rsid w:val="001A6A5C"/>
    <w:rsid w:val="001A6C2B"/>
    <w:rsid w:val="001A6CCC"/>
    <w:rsid w:val="001A6E90"/>
    <w:rsid w:val="001A6FBB"/>
    <w:rsid w:val="001A702D"/>
    <w:rsid w:val="001A719B"/>
    <w:rsid w:val="001A7270"/>
    <w:rsid w:val="001A75DB"/>
    <w:rsid w:val="001A75DF"/>
    <w:rsid w:val="001A7748"/>
    <w:rsid w:val="001A7929"/>
    <w:rsid w:val="001A798B"/>
    <w:rsid w:val="001A7A6B"/>
    <w:rsid w:val="001A7A73"/>
    <w:rsid w:val="001A7B8A"/>
    <w:rsid w:val="001A7D82"/>
    <w:rsid w:val="001A7E14"/>
    <w:rsid w:val="001A7E89"/>
    <w:rsid w:val="001A7EC9"/>
    <w:rsid w:val="001A7F51"/>
    <w:rsid w:val="001B0183"/>
    <w:rsid w:val="001B0239"/>
    <w:rsid w:val="001B0350"/>
    <w:rsid w:val="001B052E"/>
    <w:rsid w:val="001B05A1"/>
    <w:rsid w:val="001B0687"/>
    <w:rsid w:val="001B06A1"/>
    <w:rsid w:val="001B06B3"/>
    <w:rsid w:val="001B0943"/>
    <w:rsid w:val="001B099A"/>
    <w:rsid w:val="001B09EF"/>
    <w:rsid w:val="001B0B46"/>
    <w:rsid w:val="001B0BDD"/>
    <w:rsid w:val="001B0C47"/>
    <w:rsid w:val="001B0C55"/>
    <w:rsid w:val="001B10F4"/>
    <w:rsid w:val="001B1257"/>
    <w:rsid w:val="001B126B"/>
    <w:rsid w:val="001B14DA"/>
    <w:rsid w:val="001B18E4"/>
    <w:rsid w:val="001B1B2C"/>
    <w:rsid w:val="001B1C1A"/>
    <w:rsid w:val="001B1CC6"/>
    <w:rsid w:val="001B1EBF"/>
    <w:rsid w:val="001B1FA7"/>
    <w:rsid w:val="001B2103"/>
    <w:rsid w:val="001B2236"/>
    <w:rsid w:val="001B22CC"/>
    <w:rsid w:val="001B2315"/>
    <w:rsid w:val="001B288B"/>
    <w:rsid w:val="001B28BD"/>
    <w:rsid w:val="001B2A4B"/>
    <w:rsid w:val="001B2B18"/>
    <w:rsid w:val="001B2B30"/>
    <w:rsid w:val="001B2BCC"/>
    <w:rsid w:val="001B2E19"/>
    <w:rsid w:val="001B2EFD"/>
    <w:rsid w:val="001B2F62"/>
    <w:rsid w:val="001B2FE2"/>
    <w:rsid w:val="001B30CF"/>
    <w:rsid w:val="001B30DC"/>
    <w:rsid w:val="001B339F"/>
    <w:rsid w:val="001B33D3"/>
    <w:rsid w:val="001B33E2"/>
    <w:rsid w:val="001B3408"/>
    <w:rsid w:val="001B3521"/>
    <w:rsid w:val="001B3537"/>
    <w:rsid w:val="001B37F1"/>
    <w:rsid w:val="001B3916"/>
    <w:rsid w:val="001B3957"/>
    <w:rsid w:val="001B397D"/>
    <w:rsid w:val="001B39E0"/>
    <w:rsid w:val="001B3A21"/>
    <w:rsid w:val="001B3AF2"/>
    <w:rsid w:val="001B3D7C"/>
    <w:rsid w:val="001B3DD9"/>
    <w:rsid w:val="001B4031"/>
    <w:rsid w:val="001B40E8"/>
    <w:rsid w:val="001B417F"/>
    <w:rsid w:val="001B4189"/>
    <w:rsid w:val="001B4485"/>
    <w:rsid w:val="001B44D9"/>
    <w:rsid w:val="001B4502"/>
    <w:rsid w:val="001B456B"/>
    <w:rsid w:val="001B4710"/>
    <w:rsid w:val="001B49A4"/>
    <w:rsid w:val="001B49B7"/>
    <w:rsid w:val="001B49CC"/>
    <w:rsid w:val="001B49E4"/>
    <w:rsid w:val="001B4BC5"/>
    <w:rsid w:val="001B4E4F"/>
    <w:rsid w:val="001B4F42"/>
    <w:rsid w:val="001B5130"/>
    <w:rsid w:val="001B5187"/>
    <w:rsid w:val="001B5226"/>
    <w:rsid w:val="001B5339"/>
    <w:rsid w:val="001B5348"/>
    <w:rsid w:val="001B542C"/>
    <w:rsid w:val="001B54CE"/>
    <w:rsid w:val="001B56D7"/>
    <w:rsid w:val="001B582C"/>
    <w:rsid w:val="001B593E"/>
    <w:rsid w:val="001B5A9D"/>
    <w:rsid w:val="001B5D81"/>
    <w:rsid w:val="001B5E8C"/>
    <w:rsid w:val="001B5F17"/>
    <w:rsid w:val="001B602F"/>
    <w:rsid w:val="001B6033"/>
    <w:rsid w:val="001B617B"/>
    <w:rsid w:val="001B6233"/>
    <w:rsid w:val="001B6296"/>
    <w:rsid w:val="001B6340"/>
    <w:rsid w:val="001B64EE"/>
    <w:rsid w:val="001B6509"/>
    <w:rsid w:val="001B662E"/>
    <w:rsid w:val="001B6681"/>
    <w:rsid w:val="001B68D9"/>
    <w:rsid w:val="001B6943"/>
    <w:rsid w:val="001B6999"/>
    <w:rsid w:val="001B6A44"/>
    <w:rsid w:val="001B6B17"/>
    <w:rsid w:val="001B6B7D"/>
    <w:rsid w:val="001B6C02"/>
    <w:rsid w:val="001B6D1D"/>
    <w:rsid w:val="001B6D5D"/>
    <w:rsid w:val="001B6E0B"/>
    <w:rsid w:val="001B6E5C"/>
    <w:rsid w:val="001B6F85"/>
    <w:rsid w:val="001B727C"/>
    <w:rsid w:val="001B727D"/>
    <w:rsid w:val="001B72F6"/>
    <w:rsid w:val="001B7314"/>
    <w:rsid w:val="001B7354"/>
    <w:rsid w:val="001B7414"/>
    <w:rsid w:val="001B76E5"/>
    <w:rsid w:val="001B7B7E"/>
    <w:rsid w:val="001B7BA6"/>
    <w:rsid w:val="001B7C7D"/>
    <w:rsid w:val="001B7CB5"/>
    <w:rsid w:val="001B7D5E"/>
    <w:rsid w:val="001B7E7B"/>
    <w:rsid w:val="001B7FBB"/>
    <w:rsid w:val="001B7FD6"/>
    <w:rsid w:val="001C01C2"/>
    <w:rsid w:val="001C0518"/>
    <w:rsid w:val="001C0584"/>
    <w:rsid w:val="001C06A6"/>
    <w:rsid w:val="001C071B"/>
    <w:rsid w:val="001C078C"/>
    <w:rsid w:val="001C07A6"/>
    <w:rsid w:val="001C081E"/>
    <w:rsid w:val="001C0B4A"/>
    <w:rsid w:val="001C0B8C"/>
    <w:rsid w:val="001C0DAC"/>
    <w:rsid w:val="001C0E81"/>
    <w:rsid w:val="001C0EE7"/>
    <w:rsid w:val="001C0F3D"/>
    <w:rsid w:val="001C112E"/>
    <w:rsid w:val="001C1472"/>
    <w:rsid w:val="001C14DA"/>
    <w:rsid w:val="001C183C"/>
    <w:rsid w:val="001C194F"/>
    <w:rsid w:val="001C19D6"/>
    <w:rsid w:val="001C1BCF"/>
    <w:rsid w:val="001C1C8E"/>
    <w:rsid w:val="001C1D06"/>
    <w:rsid w:val="001C1E1C"/>
    <w:rsid w:val="001C1F86"/>
    <w:rsid w:val="001C1FA6"/>
    <w:rsid w:val="001C1FB6"/>
    <w:rsid w:val="001C2293"/>
    <w:rsid w:val="001C22BC"/>
    <w:rsid w:val="001C22C3"/>
    <w:rsid w:val="001C233C"/>
    <w:rsid w:val="001C246E"/>
    <w:rsid w:val="001C2615"/>
    <w:rsid w:val="001C266A"/>
    <w:rsid w:val="001C2A1A"/>
    <w:rsid w:val="001C2A1E"/>
    <w:rsid w:val="001C2D74"/>
    <w:rsid w:val="001C2E38"/>
    <w:rsid w:val="001C2EF7"/>
    <w:rsid w:val="001C3079"/>
    <w:rsid w:val="001C30BA"/>
    <w:rsid w:val="001C3439"/>
    <w:rsid w:val="001C3470"/>
    <w:rsid w:val="001C348A"/>
    <w:rsid w:val="001C3506"/>
    <w:rsid w:val="001C35E5"/>
    <w:rsid w:val="001C36BC"/>
    <w:rsid w:val="001C3784"/>
    <w:rsid w:val="001C3896"/>
    <w:rsid w:val="001C3A28"/>
    <w:rsid w:val="001C3C8D"/>
    <w:rsid w:val="001C3D18"/>
    <w:rsid w:val="001C3D20"/>
    <w:rsid w:val="001C3DBE"/>
    <w:rsid w:val="001C3DE7"/>
    <w:rsid w:val="001C3F92"/>
    <w:rsid w:val="001C4137"/>
    <w:rsid w:val="001C413A"/>
    <w:rsid w:val="001C42C2"/>
    <w:rsid w:val="001C43D5"/>
    <w:rsid w:val="001C44FE"/>
    <w:rsid w:val="001C45B6"/>
    <w:rsid w:val="001C468A"/>
    <w:rsid w:val="001C46F9"/>
    <w:rsid w:val="001C473C"/>
    <w:rsid w:val="001C4971"/>
    <w:rsid w:val="001C4A5A"/>
    <w:rsid w:val="001C4B4B"/>
    <w:rsid w:val="001C4B6F"/>
    <w:rsid w:val="001C4B8C"/>
    <w:rsid w:val="001C4D63"/>
    <w:rsid w:val="001C4F0A"/>
    <w:rsid w:val="001C4F6D"/>
    <w:rsid w:val="001C4F82"/>
    <w:rsid w:val="001C50F1"/>
    <w:rsid w:val="001C5102"/>
    <w:rsid w:val="001C513D"/>
    <w:rsid w:val="001C5237"/>
    <w:rsid w:val="001C52CC"/>
    <w:rsid w:val="001C5304"/>
    <w:rsid w:val="001C5426"/>
    <w:rsid w:val="001C56CA"/>
    <w:rsid w:val="001C5765"/>
    <w:rsid w:val="001C584B"/>
    <w:rsid w:val="001C58E6"/>
    <w:rsid w:val="001C5939"/>
    <w:rsid w:val="001C5AB2"/>
    <w:rsid w:val="001C5C2A"/>
    <w:rsid w:val="001C5E88"/>
    <w:rsid w:val="001C5F98"/>
    <w:rsid w:val="001C6021"/>
    <w:rsid w:val="001C60D3"/>
    <w:rsid w:val="001C651D"/>
    <w:rsid w:val="001C6699"/>
    <w:rsid w:val="001C6A42"/>
    <w:rsid w:val="001C6B65"/>
    <w:rsid w:val="001C6E8C"/>
    <w:rsid w:val="001C6F7B"/>
    <w:rsid w:val="001C7000"/>
    <w:rsid w:val="001C7081"/>
    <w:rsid w:val="001C7129"/>
    <w:rsid w:val="001C715D"/>
    <w:rsid w:val="001C71C8"/>
    <w:rsid w:val="001C74BA"/>
    <w:rsid w:val="001C74D4"/>
    <w:rsid w:val="001C7595"/>
    <w:rsid w:val="001C7753"/>
    <w:rsid w:val="001C779A"/>
    <w:rsid w:val="001C780D"/>
    <w:rsid w:val="001C78A4"/>
    <w:rsid w:val="001C78E5"/>
    <w:rsid w:val="001C7984"/>
    <w:rsid w:val="001C7AC9"/>
    <w:rsid w:val="001C7EB8"/>
    <w:rsid w:val="001C7EBB"/>
    <w:rsid w:val="001D0116"/>
    <w:rsid w:val="001D026B"/>
    <w:rsid w:val="001D032E"/>
    <w:rsid w:val="001D0394"/>
    <w:rsid w:val="001D0983"/>
    <w:rsid w:val="001D09E0"/>
    <w:rsid w:val="001D0A1F"/>
    <w:rsid w:val="001D0A5B"/>
    <w:rsid w:val="001D0CBC"/>
    <w:rsid w:val="001D0F32"/>
    <w:rsid w:val="001D0F9E"/>
    <w:rsid w:val="001D1068"/>
    <w:rsid w:val="001D10F3"/>
    <w:rsid w:val="001D1173"/>
    <w:rsid w:val="001D1257"/>
    <w:rsid w:val="001D1271"/>
    <w:rsid w:val="001D137E"/>
    <w:rsid w:val="001D13AF"/>
    <w:rsid w:val="001D14C9"/>
    <w:rsid w:val="001D14CF"/>
    <w:rsid w:val="001D1649"/>
    <w:rsid w:val="001D1741"/>
    <w:rsid w:val="001D1848"/>
    <w:rsid w:val="001D184D"/>
    <w:rsid w:val="001D1A08"/>
    <w:rsid w:val="001D1A54"/>
    <w:rsid w:val="001D1AC9"/>
    <w:rsid w:val="001D1B79"/>
    <w:rsid w:val="001D1C11"/>
    <w:rsid w:val="001D1DF8"/>
    <w:rsid w:val="001D1E2F"/>
    <w:rsid w:val="001D1F9A"/>
    <w:rsid w:val="001D2062"/>
    <w:rsid w:val="001D206E"/>
    <w:rsid w:val="001D2091"/>
    <w:rsid w:val="001D24D3"/>
    <w:rsid w:val="001D2527"/>
    <w:rsid w:val="001D26EF"/>
    <w:rsid w:val="001D2A7C"/>
    <w:rsid w:val="001D2A86"/>
    <w:rsid w:val="001D2AFE"/>
    <w:rsid w:val="001D2B25"/>
    <w:rsid w:val="001D2CB3"/>
    <w:rsid w:val="001D2CF8"/>
    <w:rsid w:val="001D2F3E"/>
    <w:rsid w:val="001D3013"/>
    <w:rsid w:val="001D3066"/>
    <w:rsid w:val="001D3151"/>
    <w:rsid w:val="001D3183"/>
    <w:rsid w:val="001D327C"/>
    <w:rsid w:val="001D33F7"/>
    <w:rsid w:val="001D3535"/>
    <w:rsid w:val="001D3548"/>
    <w:rsid w:val="001D36B2"/>
    <w:rsid w:val="001D374E"/>
    <w:rsid w:val="001D384E"/>
    <w:rsid w:val="001D392B"/>
    <w:rsid w:val="001D3AB7"/>
    <w:rsid w:val="001D3C65"/>
    <w:rsid w:val="001D3C6F"/>
    <w:rsid w:val="001D3D06"/>
    <w:rsid w:val="001D3D0C"/>
    <w:rsid w:val="001D4131"/>
    <w:rsid w:val="001D4354"/>
    <w:rsid w:val="001D43B4"/>
    <w:rsid w:val="001D44CF"/>
    <w:rsid w:val="001D4593"/>
    <w:rsid w:val="001D45E2"/>
    <w:rsid w:val="001D4601"/>
    <w:rsid w:val="001D4647"/>
    <w:rsid w:val="001D47CF"/>
    <w:rsid w:val="001D4897"/>
    <w:rsid w:val="001D49A1"/>
    <w:rsid w:val="001D4B56"/>
    <w:rsid w:val="001D4B7A"/>
    <w:rsid w:val="001D4B8B"/>
    <w:rsid w:val="001D4BDE"/>
    <w:rsid w:val="001D4D20"/>
    <w:rsid w:val="001D4F3D"/>
    <w:rsid w:val="001D5027"/>
    <w:rsid w:val="001D5061"/>
    <w:rsid w:val="001D5101"/>
    <w:rsid w:val="001D5162"/>
    <w:rsid w:val="001D51D0"/>
    <w:rsid w:val="001D5255"/>
    <w:rsid w:val="001D5343"/>
    <w:rsid w:val="001D5361"/>
    <w:rsid w:val="001D53A4"/>
    <w:rsid w:val="001D5408"/>
    <w:rsid w:val="001D5519"/>
    <w:rsid w:val="001D55B4"/>
    <w:rsid w:val="001D568F"/>
    <w:rsid w:val="001D5753"/>
    <w:rsid w:val="001D577A"/>
    <w:rsid w:val="001D5789"/>
    <w:rsid w:val="001D583B"/>
    <w:rsid w:val="001D599C"/>
    <w:rsid w:val="001D5AA5"/>
    <w:rsid w:val="001D5ABF"/>
    <w:rsid w:val="001D5B26"/>
    <w:rsid w:val="001D5BD1"/>
    <w:rsid w:val="001D5CD3"/>
    <w:rsid w:val="001D5D4E"/>
    <w:rsid w:val="001D60BE"/>
    <w:rsid w:val="001D618B"/>
    <w:rsid w:val="001D6202"/>
    <w:rsid w:val="001D637A"/>
    <w:rsid w:val="001D643A"/>
    <w:rsid w:val="001D6754"/>
    <w:rsid w:val="001D6AC5"/>
    <w:rsid w:val="001D6B0A"/>
    <w:rsid w:val="001D6B73"/>
    <w:rsid w:val="001D6DBC"/>
    <w:rsid w:val="001D6E8B"/>
    <w:rsid w:val="001D6E93"/>
    <w:rsid w:val="001D6EDD"/>
    <w:rsid w:val="001D70A7"/>
    <w:rsid w:val="001D70C8"/>
    <w:rsid w:val="001D71A9"/>
    <w:rsid w:val="001D73DF"/>
    <w:rsid w:val="001D73F7"/>
    <w:rsid w:val="001D76E8"/>
    <w:rsid w:val="001D76FE"/>
    <w:rsid w:val="001D77F9"/>
    <w:rsid w:val="001D7860"/>
    <w:rsid w:val="001D78CD"/>
    <w:rsid w:val="001D79D3"/>
    <w:rsid w:val="001D7B0E"/>
    <w:rsid w:val="001D7B9B"/>
    <w:rsid w:val="001D7C3F"/>
    <w:rsid w:val="001D7E95"/>
    <w:rsid w:val="001E0049"/>
    <w:rsid w:val="001E0182"/>
    <w:rsid w:val="001E02A4"/>
    <w:rsid w:val="001E0316"/>
    <w:rsid w:val="001E034B"/>
    <w:rsid w:val="001E056F"/>
    <w:rsid w:val="001E07B4"/>
    <w:rsid w:val="001E07C3"/>
    <w:rsid w:val="001E0916"/>
    <w:rsid w:val="001E0A65"/>
    <w:rsid w:val="001E0B53"/>
    <w:rsid w:val="001E0D81"/>
    <w:rsid w:val="001E0DEA"/>
    <w:rsid w:val="001E0DF1"/>
    <w:rsid w:val="001E0F25"/>
    <w:rsid w:val="001E0F65"/>
    <w:rsid w:val="001E114D"/>
    <w:rsid w:val="001E1166"/>
    <w:rsid w:val="001E1197"/>
    <w:rsid w:val="001E1226"/>
    <w:rsid w:val="001E12B6"/>
    <w:rsid w:val="001E1386"/>
    <w:rsid w:val="001E13B0"/>
    <w:rsid w:val="001E1438"/>
    <w:rsid w:val="001E14B3"/>
    <w:rsid w:val="001E14B6"/>
    <w:rsid w:val="001E14FA"/>
    <w:rsid w:val="001E158C"/>
    <w:rsid w:val="001E15DA"/>
    <w:rsid w:val="001E1638"/>
    <w:rsid w:val="001E178F"/>
    <w:rsid w:val="001E17CC"/>
    <w:rsid w:val="001E181F"/>
    <w:rsid w:val="001E1900"/>
    <w:rsid w:val="001E1B43"/>
    <w:rsid w:val="001E1BA0"/>
    <w:rsid w:val="001E1C17"/>
    <w:rsid w:val="001E1C26"/>
    <w:rsid w:val="001E1C64"/>
    <w:rsid w:val="001E1F0D"/>
    <w:rsid w:val="001E1F79"/>
    <w:rsid w:val="001E2101"/>
    <w:rsid w:val="001E23B5"/>
    <w:rsid w:val="001E2433"/>
    <w:rsid w:val="001E2774"/>
    <w:rsid w:val="001E2783"/>
    <w:rsid w:val="001E27C4"/>
    <w:rsid w:val="001E286A"/>
    <w:rsid w:val="001E28F2"/>
    <w:rsid w:val="001E2A52"/>
    <w:rsid w:val="001E2A7C"/>
    <w:rsid w:val="001E2ABF"/>
    <w:rsid w:val="001E2CB4"/>
    <w:rsid w:val="001E2D0C"/>
    <w:rsid w:val="001E2F78"/>
    <w:rsid w:val="001E323B"/>
    <w:rsid w:val="001E3287"/>
    <w:rsid w:val="001E33B1"/>
    <w:rsid w:val="001E3557"/>
    <w:rsid w:val="001E36E5"/>
    <w:rsid w:val="001E3821"/>
    <w:rsid w:val="001E3892"/>
    <w:rsid w:val="001E39C7"/>
    <w:rsid w:val="001E39ED"/>
    <w:rsid w:val="001E3A09"/>
    <w:rsid w:val="001E3D41"/>
    <w:rsid w:val="001E3D5E"/>
    <w:rsid w:val="001E3D84"/>
    <w:rsid w:val="001E3DFF"/>
    <w:rsid w:val="001E3FCC"/>
    <w:rsid w:val="001E4004"/>
    <w:rsid w:val="001E4010"/>
    <w:rsid w:val="001E40CA"/>
    <w:rsid w:val="001E4240"/>
    <w:rsid w:val="001E4446"/>
    <w:rsid w:val="001E465A"/>
    <w:rsid w:val="001E468D"/>
    <w:rsid w:val="001E47D1"/>
    <w:rsid w:val="001E4825"/>
    <w:rsid w:val="001E494F"/>
    <w:rsid w:val="001E4C28"/>
    <w:rsid w:val="001E4DB5"/>
    <w:rsid w:val="001E4E46"/>
    <w:rsid w:val="001E4E6F"/>
    <w:rsid w:val="001E4F6B"/>
    <w:rsid w:val="001E4FB6"/>
    <w:rsid w:val="001E4FE4"/>
    <w:rsid w:val="001E50BD"/>
    <w:rsid w:val="001E5214"/>
    <w:rsid w:val="001E5231"/>
    <w:rsid w:val="001E52E1"/>
    <w:rsid w:val="001E5440"/>
    <w:rsid w:val="001E5550"/>
    <w:rsid w:val="001E5644"/>
    <w:rsid w:val="001E58C4"/>
    <w:rsid w:val="001E58E9"/>
    <w:rsid w:val="001E59EF"/>
    <w:rsid w:val="001E5B87"/>
    <w:rsid w:val="001E5BDD"/>
    <w:rsid w:val="001E5DB3"/>
    <w:rsid w:val="001E5DCF"/>
    <w:rsid w:val="001E5E54"/>
    <w:rsid w:val="001E6013"/>
    <w:rsid w:val="001E603B"/>
    <w:rsid w:val="001E6057"/>
    <w:rsid w:val="001E6108"/>
    <w:rsid w:val="001E61F5"/>
    <w:rsid w:val="001E6369"/>
    <w:rsid w:val="001E63DE"/>
    <w:rsid w:val="001E6422"/>
    <w:rsid w:val="001E64C3"/>
    <w:rsid w:val="001E65FA"/>
    <w:rsid w:val="001E66F1"/>
    <w:rsid w:val="001E6706"/>
    <w:rsid w:val="001E6885"/>
    <w:rsid w:val="001E68C0"/>
    <w:rsid w:val="001E6A32"/>
    <w:rsid w:val="001E6AE0"/>
    <w:rsid w:val="001E6CA5"/>
    <w:rsid w:val="001E6D6D"/>
    <w:rsid w:val="001E6F16"/>
    <w:rsid w:val="001E701C"/>
    <w:rsid w:val="001E70F8"/>
    <w:rsid w:val="001E714B"/>
    <w:rsid w:val="001E72D3"/>
    <w:rsid w:val="001E75C8"/>
    <w:rsid w:val="001E76EB"/>
    <w:rsid w:val="001E76FF"/>
    <w:rsid w:val="001E7ABB"/>
    <w:rsid w:val="001E7AF2"/>
    <w:rsid w:val="001E7BA6"/>
    <w:rsid w:val="001E7D8A"/>
    <w:rsid w:val="001F0137"/>
    <w:rsid w:val="001F02FE"/>
    <w:rsid w:val="001F04ED"/>
    <w:rsid w:val="001F0664"/>
    <w:rsid w:val="001F0671"/>
    <w:rsid w:val="001F0676"/>
    <w:rsid w:val="001F0778"/>
    <w:rsid w:val="001F07BB"/>
    <w:rsid w:val="001F085A"/>
    <w:rsid w:val="001F088C"/>
    <w:rsid w:val="001F092A"/>
    <w:rsid w:val="001F0A66"/>
    <w:rsid w:val="001F0E64"/>
    <w:rsid w:val="001F0E87"/>
    <w:rsid w:val="001F0F1C"/>
    <w:rsid w:val="001F1076"/>
    <w:rsid w:val="001F10D3"/>
    <w:rsid w:val="001F119F"/>
    <w:rsid w:val="001F11C5"/>
    <w:rsid w:val="001F1310"/>
    <w:rsid w:val="001F132A"/>
    <w:rsid w:val="001F149C"/>
    <w:rsid w:val="001F1593"/>
    <w:rsid w:val="001F168A"/>
    <w:rsid w:val="001F174F"/>
    <w:rsid w:val="001F182D"/>
    <w:rsid w:val="001F183A"/>
    <w:rsid w:val="001F18B2"/>
    <w:rsid w:val="001F19E6"/>
    <w:rsid w:val="001F1AEE"/>
    <w:rsid w:val="001F1C34"/>
    <w:rsid w:val="001F1F42"/>
    <w:rsid w:val="001F1FF6"/>
    <w:rsid w:val="001F216D"/>
    <w:rsid w:val="001F216F"/>
    <w:rsid w:val="001F21BE"/>
    <w:rsid w:val="001F241D"/>
    <w:rsid w:val="001F255E"/>
    <w:rsid w:val="001F273E"/>
    <w:rsid w:val="001F281F"/>
    <w:rsid w:val="001F285A"/>
    <w:rsid w:val="001F299C"/>
    <w:rsid w:val="001F2A99"/>
    <w:rsid w:val="001F2B07"/>
    <w:rsid w:val="001F2FFE"/>
    <w:rsid w:val="001F304F"/>
    <w:rsid w:val="001F30B2"/>
    <w:rsid w:val="001F3155"/>
    <w:rsid w:val="001F315D"/>
    <w:rsid w:val="001F31B9"/>
    <w:rsid w:val="001F32C9"/>
    <w:rsid w:val="001F3397"/>
    <w:rsid w:val="001F34E1"/>
    <w:rsid w:val="001F367B"/>
    <w:rsid w:val="001F37D6"/>
    <w:rsid w:val="001F37E7"/>
    <w:rsid w:val="001F3962"/>
    <w:rsid w:val="001F39DE"/>
    <w:rsid w:val="001F39EE"/>
    <w:rsid w:val="001F3BAF"/>
    <w:rsid w:val="001F3E3C"/>
    <w:rsid w:val="001F3EE8"/>
    <w:rsid w:val="001F3F62"/>
    <w:rsid w:val="001F41DC"/>
    <w:rsid w:val="001F451A"/>
    <w:rsid w:val="001F4843"/>
    <w:rsid w:val="001F4ACC"/>
    <w:rsid w:val="001F4B63"/>
    <w:rsid w:val="001F4C8D"/>
    <w:rsid w:val="001F4D45"/>
    <w:rsid w:val="001F4F08"/>
    <w:rsid w:val="001F50DC"/>
    <w:rsid w:val="001F51CF"/>
    <w:rsid w:val="001F532C"/>
    <w:rsid w:val="001F539E"/>
    <w:rsid w:val="001F5408"/>
    <w:rsid w:val="001F5658"/>
    <w:rsid w:val="001F56C6"/>
    <w:rsid w:val="001F579C"/>
    <w:rsid w:val="001F582A"/>
    <w:rsid w:val="001F5983"/>
    <w:rsid w:val="001F59D7"/>
    <w:rsid w:val="001F5A08"/>
    <w:rsid w:val="001F5A5A"/>
    <w:rsid w:val="001F5B76"/>
    <w:rsid w:val="001F5BCA"/>
    <w:rsid w:val="001F5C1A"/>
    <w:rsid w:val="001F5CC9"/>
    <w:rsid w:val="001F5D64"/>
    <w:rsid w:val="001F5E27"/>
    <w:rsid w:val="001F60FF"/>
    <w:rsid w:val="001F62AE"/>
    <w:rsid w:val="001F62F5"/>
    <w:rsid w:val="001F63A0"/>
    <w:rsid w:val="001F661F"/>
    <w:rsid w:val="001F67FE"/>
    <w:rsid w:val="001F688E"/>
    <w:rsid w:val="001F689E"/>
    <w:rsid w:val="001F69A7"/>
    <w:rsid w:val="001F69BC"/>
    <w:rsid w:val="001F6A51"/>
    <w:rsid w:val="001F6AA4"/>
    <w:rsid w:val="001F6AB4"/>
    <w:rsid w:val="001F6B0E"/>
    <w:rsid w:val="001F6B9B"/>
    <w:rsid w:val="001F6E6D"/>
    <w:rsid w:val="001F6F4C"/>
    <w:rsid w:val="001F7027"/>
    <w:rsid w:val="001F7149"/>
    <w:rsid w:val="001F7176"/>
    <w:rsid w:val="001F718D"/>
    <w:rsid w:val="001F7217"/>
    <w:rsid w:val="001F73FD"/>
    <w:rsid w:val="001F7460"/>
    <w:rsid w:val="001F7680"/>
    <w:rsid w:val="001F78EC"/>
    <w:rsid w:val="001F7C98"/>
    <w:rsid w:val="001F7CB3"/>
    <w:rsid w:val="001F7DB5"/>
    <w:rsid w:val="001F7F17"/>
    <w:rsid w:val="001F7FC3"/>
    <w:rsid w:val="001F7FF7"/>
    <w:rsid w:val="00200139"/>
    <w:rsid w:val="002002B7"/>
    <w:rsid w:val="00200358"/>
    <w:rsid w:val="002003C3"/>
    <w:rsid w:val="0020048A"/>
    <w:rsid w:val="00200635"/>
    <w:rsid w:val="0020068E"/>
    <w:rsid w:val="002007F2"/>
    <w:rsid w:val="002008D4"/>
    <w:rsid w:val="00200AD6"/>
    <w:rsid w:val="00200AE1"/>
    <w:rsid w:val="00200B48"/>
    <w:rsid w:val="00200CCF"/>
    <w:rsid w:val="00200D4B"/>
    <w:rsid w:val="00200DB3"/>
    <w:rsid w:val="00200ED6"/>
    <w:rsid w:val="00200EF7"/>
    <w:rsid w:val="00201034"/>
    <w:rsid w:val="0020106C"/>
    <w:rsid w:val="002010E6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1DAD"/>
    <w:rsid w:val="00202090"/>
    <w:rsid w:val="002021E5"/>
    <w:rsid w:val="002022D3"/>
    <w:rsid w:val="002023AE"/>
    <w:rsid w:val="0020256E"/>
    <w:rsid w:val="0020291F"/>
    <w:rsid w:val="002029EB"/>
    <w:rsid w:val="00202CDB"/>
    <w:rsid w:val="00202D92"/>
    <w:rsid w:val="00202DF2"/>
    <w:rsid w:val="00202E0F"/>
    <w:rsid w:val="002030BE"/>
    <w:rsid w:val="00203439"/>
    <w:rsid w:val="0020364E"/>
    <w:rsid w:val="00203790"/>
    <w:rsid w:val="002037D6"/>
    <w:rsid w:val="002039CB"/>
    <w:rsid w:val="00203C63"/>
    <w:rsid w:val="00203CF1"/>
    <w:rsid w:val="00203D0E"/>
    <w:rsid w:val="00203D2D"/>
    <w:rsid w:val="00203EC2"/>
    <w:rsid w:val="00203F65"/>
    <w:rsid w:val="00203FE4"/>
    <w:rsid w:val="00204062"/>
    <w:rsid w:val="002040A0"/>
    <w:rsid w:val="002041E5"/>
    <w:rsid w:val="00204340"/>
    <w:rsid w:val="0020437B"/>
    <w:rsid w:val="0020442F"/>
    <w:rsid w:val="00204495"/>
    <w:rsid w:val="0020452C"/>
    <w:rsid w:val="002045D3"/>
    <w:rsid w:val="002047ED"/>
    <w:rsid w:val="00204872"/>
    <w:rsid w:val="00204936"/>
    <w:rsid w:val="002049C9"/>
    <w:rsid w:val="002049E0"/>
    <w:rsid w:val="00204AAA"/>
    <w:rsid w:val="00204B39"/>
    <w:rsid w:val="00204EC2"/>
    <w:rsid w:val="002050EA"/>
    <w:rsid w:val="002051AA"/>
    <w:rsid w:val="002051B9"/>
    <w:rsid w:val="0020526B"/>
    <w:rsid w:val="00205275"/>
    <w:rsid w:val="0020544B"/>
    <w:rsid w:val="002055B7"/>
    <w:rsid w:val="00205A74"/>
    <w:rsid w:val="00205CF2"/>
    <w:rsid w:val="00205EE0"/>
    <w:rsid w:val="00205F40"/>
    <w:rsid w:val="0020600E"/>
    <w:rsid w:val="002060EA"/>
    <w:rsid w:val="00206119"/>
    <w:rsid w:val="002061CA"/>
    <w:rsid w:val="0020630E"/>
    <w:rsid w:val="0020632B"/>
    <w:rsid w:val="002063A0"/>
    <w:rsid w:val="0020646F"/>
    <w:rsid w:val="00206479"/>
    <w:rsid w:val="00206673"/>
    <w:rsid w:val="00206749"/>
    <w:rsid w:val="002067C8"/>
    <w:rsid w:val="00206841"/>
    <w:rsid w:val="00206957"/>
    <w:rsid w:val="00206A3E"/>
    <w:rsid w:val="00206B76"/>
    <w:rsid w:val="00206C10"/>
    <w:rsid w:val="00206C53"/>
    <w:rsid w:val="00206D9B"/>
    <w:rsid w:val="00206EEA"/>
    <w:rsid w:val="002070F1"/>
    <w:rsid w:val="0020754D"/>
    <w:rsid w:val="00207671"/>
    <w:rsid w:val="002076DB"/>
    <w:rsid w:val="002077A2"/>
    <w:rsid w:val="0020780A"/>
    <w:rsid w:val="0020785B"/>
    <w:rsid w:val="00207875"/>
    <w:rsid w:val="002078BB"/>
    <w:rsid w:val="002078C8"/>
    <w:rsid w:val="00207A0C"/>
    <w:rsid w:val="00207AC9"/>
    <w:rsid w:val="00207BBC"/>
    <w:rsid w:val="00207C64"/>
    <w:rsid w:val="00207E68"/>
    <w:rsid w:val="00207F33"/>
    <w:rsid w:val="00207F3F"/>
    <w:rsid w:val="00210112"/>
    <w:rsid w:val="00210114"/>
    <w:rsid w:val="0021042E"/>
    <w:rsid w:val="0021047B"/>
    <w:rsid w:val="002104AE"/>
    <w:rsid w:val="002106C1"/>
    <w:rsid w:val="00210742"/>
    <w:rsid w:val="00210771"/>
    <w:rsid w:val="002107D3"/>
    <w:rsid w:val="00210966"/>
    <w:rsid w:val="0021096E"/>
    <w:rsid w:val="00210ADA"/>
    <w:rsid w:val="00210C65"/>
    <w:rsid w:val="00210D51"/>
    <w:rsid w:val="00210E63"/>
    <w:rsid w:val="00211044"/>
    <w:rsid w:val="002111E3"/>
    <w:rsid w:val="00211216"/>
    <w:rsid w:val="00211351"/>
    <w:rsid w:val="002114E6"/>
    <w:rsid w:val="002118A8"/>
    <w:rsid w:val="00211B6E"/>
    <w:rsid w:val="00211BDC"/>
    <w:rsid w:val="00211C6F"/>
    <w:rsid w:val="00211CB8"/>
    <w:rsid w:val="00211D5E"/>
    <w:rsid w:val="00211EB6"/>
    <w:rsid w:val="00211FB3"/>
    <w:rsid w:val="00212089"/>
    <w:rsid w:val="002122CD"/>
    <w:rsid w:val="00212315"/>
    <w:rsid w:val="00212386"/>
    <w:rsid w:val="002123C0"/>
    <w:rsid w:val="0021247D"/>
    <w:rsid w:val="002124C1"/>
    <w:rsid w:val="00212536"/>
    <w:rsid w:val="002126DF"/>
    <w:rsid w:val="0021277B"/>
    <w:rsid w:val="00212819"/>
    <w:rsid w:val="002128BA"/>
    <w:rsid w:val="00212A05"/>
    <w:rsid w:val="00212EF7"/>
    <w:rsid w:val="00212F29"/>
    <w:rsid w:val="002130C7"/>
    <w:rsid w:val="002131F0"/>
    <w:rsid w:val="00213223"/>
    <w:rsid w:val="00213383"/>
    <w:rsid w:val="00213393"/>
    <w:rsid w:val="002134C1"/>
    <w:rsid w:val="0021353F"/>
    <w:rsid w:val="002137CD"/>
    <w:rsid w:val="002138FF"/>
    <w:rsid w:val="00213998"/>
    <w:rsid w:val="00213C29"/>
    <w:rsid w:val="00213D47"/>
    <w:rsid w:val="00213D93"/>
    <w:rsid w:val="00213DF0"/>
    <w:rsid w:val="0021409F"/>
    <w:rsid w:val="002140A1"/>
    <w:rsid w:val="002140A6"/>
    <w:rsid w:val="002140E4"/>
    <w:rsid w:val="002141F1"/>
    <w:rsid w:val="00214361"/>
    <w:rsid w:val="002147BF"/>
    <w:rsid w:val="002147C6"/>
    <w:rsid w:val="002148C8"/>
    <w:rsid w:val="002148FD"/>
    <w:rsid w:val="0021494D"/>
    <w:rsid w:val="002149ED"/>
    <w:rsid w:val="002149FC"/>
    <w:rsid w:val="00214AA3"/>
    <w:rsid w:val="00214AF4"/>
    <w:rsid w:val="00214B1C"/>
    <w:rsid w:val="00214B9B"/>
    <w:rsid w:val="00214CE5"/>
    <w:rsid w:val="00214D5D"/>
    <w:rsid w:val="00214DF8"/>
    <w:rsid w:val="00214F98"/>
    <w:rsid w:val="00214FF2"/>
    <w:rsid w:val="002151E4"/>
    <w:rsid w:val="00215272"/>
    <w:rsid w:val="002152DD"/>
    <w:rsid w:val="002153FB"/>
    <w:rsid w:val="00215552"/>
    <w:rsid w:val="00215776"/>
    <w:rsid w:val="00215A39"/>
    <w:rsid w:val="00215ACF"/>
    <w:rsid w:val="00215B1B"/>
    <w:rsid w:val="00215BD7"/>
    <w:rsid w:val="00215C1E"/>
    <w:rsid w:val="00215D35"/>
    <w:rsid w:val="00215E9B"/>
    <w:rsid w:val="00215F0A"/>
    <w:rsid w:val="00215FA8"/>
    <w:rsid w:val="00216032"/>
    <w:rsid w:val="0021606A"/>
    <w:rsid w:val="002161A6"/>
    <w:rsid w:val="002161BA"/>
    <w:rsid w:val="002162F2"/>
    <w:rsid w:val="00216348"/>
    <w:rsid w:val="0021649B"/>
    <w:rsid w:val="0021657C"/>
    <w:rsid w:val="0021657F"/>
    <w:rsid w:val="002165BD"/>
    <w:rsid w:val="002165F5"/>
    <w:rsid w:val="00216618"/>
    <w:rsid w:val="0021666B"/>
    <w:rsid w:val="00216735"/>
    <w:rsid w:val="00216763"/>
    <w:rsid w:val="00216A1D"/>
    <w:rsid w:val="00216A20"/>
    <w:rsid w:val="00216B8E"/>
    <w:rsid w:val="00216C36"/>
    <w:rsid w:val="00216C5A"/>
    <w:rsid w:val="00216C70"/>
    <w:rsid w:val="00216D68"/>
    <w:rsid w:val="00216EB5"/>
    <w:rsid w:val="00216F1B"/>
    <w:rsid w:val="00216FA0"/>
    <w:rsid w:val="00217593"/>
    <w:rsid w:val="00217679"/>
    <w:rsid w:val="00217792"/>
    <w:rsid w:val="002177AE"/>
    <w:rsid w:val="0021785E"/>
    <w:rsid w:val="00217952"/>
    <w:rsid w:val="002179E0"/>
    <w:rsid w:val="00217B9E"/>
    <w:rsid w:val="00217DFA"/>
    <w:rsid w:val="00220030"/>
    <w:rsid w:val="00220050"/>
    <w:rsid w:val="00220091"/>
    <w:rsid w:val="00220105"/>
    <w:rsid w:val="0022024F"/>
    <w:rsid w:val="002205CF"/>
    <w:rsid w:val="0022068C"/>
    <w:rsid w:val="00220710"/>
    <w:rsid w:val="00220756"/>
    <w:rsid w:val="002209D1"/>
    <w:rsid w:val="00220A0C"/>
    <w:rsid w:val="00220AB6"/>
    <w:rsid w:val="00220BB5"/>
    <w:rsid w:val="00220C58"/>
    <w:rsid w:val="00220CF7"/>
    <w:rsid w:val="00220D69"/>
    <w:rsid w:val="00220D94"/>
    <w:rsid w:val="00220EBF"/>
    <w:rsid w:val="00220EC6"/>
    <w:rsid w:val="00220EDE"/>
    <w:rsid w:val="00221025"/>
    <w:rsid w:val="0022104A"/>
    <w:rsid w:val="002210E2"/>
    <w:rsid w:val="002210F3"/>
    <w:rsid w:val="002211AC"/>
    <w:rsid w:val="002213FF"/>
    <w:rsid w:val="002215F0"/>
    <w:rsid w:val="0022162B"/>
    <w:rsid w:val="002216E6"/>
    <w:rsid w:val="002218EA"/>
    <w:rsid w:val="0022192C"/>
    <w:rsid w:val="0022197C"/>
    <w:rsid w:val="00221A80"/>
    <w:rsid w:val="00221B3C"/>
    <w:rsid w:val="00221BCD"/>
    <w:rsid w:val="00221BFB"/>
    <w:rsid w:val="00221D4E"/>
    <w:rsid w:val="00221F85"/>
    <w:rsid w:val="002220A4"/>
    <w:rsid w:val="002221DE"/>
    <w:rsid w:val="00222200"/>
    <w:rsid w:val="0022225B"/>
    <w:rsid w:val="00222380"/>
    <w:rsid w:val="00222438"/>
    <w:rsid w:val="00222445"/>
    <w:rsid w:val="002225B2"/>
    <w:rsid w:val="00222615"/>
    <w:rsid w:val="002226AA"/>
    <w:rsid w:val="002227A6"/>
    <w:rsid w:val="002229B6"/>
    <w:rsid w:val="002229C3"/>
    <w:rsid w:val="002229DE"/>
    <w:rsid w:val="00222A2E"/>
    <w:rsid w:val="00222B49"/>
    <w:rsid w:val="00222C34"/>
    <w:rsid w:val="00222C69"/>
    <w:rsid w:val="00222D5B"/>
    <w:rsid w:val="00222D7A"/>
    <w:rsid w:val="00222F37"/>
    <w:rsid w:val="00223124"/>
    <w:rsid w:val="00223166"/>
    <w:rsid w:val="00223261"/>
    <w:rsid w:val="0022338D"/>
    <w:rsid w:val="002235C2"/>
    <w:rsid w:val="00223705"/>
    <w:rsid w:val="002237E1"/>
    <w:rsid w:val="00223807"/>
    <w:rsid w:val="0022383D"/>
    <w:rsid w:val="002238CF"/>
    <w:rsid w:val="002239AC"/>
    <w:rsid w:val="00223A3F"/>
    <w:rsid w:val="00223ABE"/>
    <w:rsid w:val="00223AD2"/>
    <w:rsid w:val="00223C28"/>
    <w:rsid w:val="00223D75"/>
    <w:rsid w:val="00223DDF"/>
    <w:rsid w:val="00223EBD"/>
    <w:rsid w:val="00224017"/>
    <w:rsid w:val="0022402F"/>
    <w:rsid w:val="002240F9"/>
    <w:rsid w:val="00224111"/>
    <w:rsid w:val="00224191"/>
    <w:rsid w:val="002241C6"/>
    <w:rsid w:val="0022446D"/>
    <w:rsid w:val="00224477"/>
    <w:rsid w:val="00224515"/>
    <w:rsid w:val="0022452A"/>
    <w:rsid w:val="0022453A"/>
    <w:rsid w:val="0022458B"/>
    <w:rsid w:val="002245F0"/>
    <w:rsid w:val="002246A4"/>
    <w:rsid w:val="002247B8"/>
    <w:rsid w:val="0022480E"/>
    <w:rsid w:val="002248BC"/>
    <w:rsid w:val="002249E9"/>
    <w:rsid w:val="00224ABB"/>
    <w:rsid w:val="00224B6B"/>
    <w:rsid w:val="00224DF5"/>
    <w:rsid w:val="00224FA1"/>
    <w:rsid w:val="00224FC9"/>
    <w:rsid w:val="0022500F"/>
    <w:rsid w:val="002250C9"/>
    <w:rsid w:val="0022511F"/>
    <w:rsid w:val="002251A0"/>
    <w:rsid w:val="002252AB"/>
    <w:rsid w:val="002254A5"/>
    <w:rsid w:val="002254C4"/>
    <w:rsid w:val="002256E6"/>
    <w:rsid w:val="002257B6"/>
    <w:rsid w:val="0022596A"/>
    <w:rsid w:val="00225A1F"/>
    <w:rsid w:val="00225BAF"/>
    <w:rsid w:val="00225CA2"/>
    <w:rsid w:val="00225DCB"/>
    <w:rsid w:val="00225DE4"/>
    <w:rsid w:val="00225F0E"/>
    <w:rsid w:val="00225F73"/>
    <w:rsid w:val="0022609A"/>
    <w:rsid w:val="002260FB"/>
    <w:rsid w:val="0022612E"/>
    <w:rsid w:val="00226132"/>
    <w:rsid w:val="002261BF"/>
    <w:rsid w:val="002263EE"/>
    <w:rsid w:val="00226478"/>
    <w:rsid w:val="0022671F"/>
    <w:rsid w:val="0022695C"/>
    <w:rsid w:val="00226AA8"/>
    <w:rsid w:val="00226BAF"/>
    <w:rsid w:val="00226F5C"/>
    <w:rsid w:val="0022743F"/>
    <w:rsid w:val="002274A5"/>
    <w:rsid w:val="002275DE"/>
    <w:rsid w:val="002277C4"/>
    <w:rsid w:val="00227972"/>
    <w:rsid w:val="00227A64"/>
    <w:rsid w:val="00227A88"/>
    <w:rsid w:val="00227C39"/>
    <w:rsid w:val="00227DFC"/>
    <w:rsid w:val="00227E30"/>
    <w:rsid w:val="0023001C"/>
    <w:rsid w:val="0023001D"/>
    <w:rsid w:val="0023018B"/>
    <w:rsid w:val="0023018D"/>
    <w:rsid w:val="0023020B"/>
    <w:rsid w:val="00230281"/>
    <w:rsid w:val="002302A4"/>
    <w:rsid w:val="002303BC"/>
    <w:rsid w:val="0023052B"/>
    <w:rsid w:val="0023066C"/>
    <w:rsid w:val="00230702"/>
    <w:rsid w:val="00230A6C"/>
    <w:rsid w:val="00230C97"/>
    <w:rsid w:val="00230CD2"/>
    <w:rsid w:val="00230F75"/>
    <w:rsid w:val="00230FC5"/>
    <w:rsid w:val="002311E6"/>
    <w:rsid w:val="00231242"/>
    <w:rsid w:val="00231368"/>
    <w:rsid w:val="00231422"/>
    <w:rsid w:val="002314A9"/>
    <w:rsid w:val="002314E0"/>
    <w:rsid w:val="00231668"/>
    <w:rsid w:val="00231874"/>
    <w:rsid w:val="00231995"/>
    <w:rsid w:val="00231A27"/>
    <w:rsid w:val="00231CD4"/>
    <w:rsid w:val="00231E06"/>
    <w:rsid w:val="00231EBF"/>
    <w:rsid w:val="00232240"/>
    <w:rsid w:val="002323DA"/>
    <w:rsid w:val="0023241D"/>
    <w:rsid w:val="0023247B"/>
    <w:rsid w:val="00232518"/>
    <w:rsid w:val="002325CA"/>
    <w:rsid w:val="002326EB"/>
    <w:rsid w:val="0023296C"/>
    <w:rsid w:val="002329BD"/>
    <w:rsid w:val="00232AD7"/>
    <w:rsid w:val="00232B54"/>
    <w:rsid w:val="00232B8F"/>
    <w:rsid w:val="00232C0C"/>
    <w:rsid w:val="00232FB4"/>
    <w:rsid w:val="00232FE4"/>
    <w:rsid w:val="0023328F"/>
    <w:rsid w:val="002332AC"/>
    <w:rsid w:val="00233404"/>
    <w:rsid w:val="00233433"/>
    <w:rsid w:val="00233519"/>
    <w:rsid w:val="00233858"/>
    <w:rsid w:val="002338BF"/>
    <w:rsid w:val="002339BD"/>
    <w:rsid w:val="00233A0C"/>
    <w:rsid w:val="00233A13"/>
    <w:rsid w:val="00233A44"/>
    <w:rsid w:val="00233CA9"/>
    <w:rsid w:val="00233E65"/>
    <w:rsid w:val="00233F87"/>
    <w:rsid w:val="00234017"/>
    <w:rsid w:val="0023404F"/>
    <w:rsid w:val="00234157"/>
    <w:rsid w:val="002343E9"/>
    <w:rsid w:val="002344B8"/>
    <w:rsid w:val="0023451C"/>
    <w:rsid w:val="0023464A"/>
    <w:rsid w:val="00234A70"/>
    <w:rsid w:val="00234BF9"/>
    <w:rsid w:val="00234C9F"/>
    <w:rsid w:val="00235275"/>
    <w:rsid w:val="002353B4"/>
    <w:rsid w:val="002354FD"/>
    <w:rsid w:val="0023558E"/>
    <w:rsid w:val="00235712"/>
    <w:rsid w:val="00235789"/>
    <w:rsid w:val="00235899"/>
    <w:rsid w:val="00235976"/>
    <w:rsid w:val="00235A86"/>
    <w:rsid w:val="00235AAE"/>
    <w:rsid w:val="00235AE4"/>
    <w:rsid w:val="00235BD6"/>
    <w:rsid w:val="00235C21"/>
    <w:rsid w:val="00235DF4"/>
    <w:rsid w:val="00235E36"/>
    <w:rsid w:val="00235E93"/>
    <w:rsid w:val="00236128"/>
    <w:rsid w:val="002361C0"/>
    <w:rsid w:val="002361C1"/>
    <w:rsid w:val="00236214"/>
    <w:rsid w:val="0023633F"/>
    <w:rsid w:val="00236366"/>
    <w:rsid w:val="00236594"/>
    <w:rsid w:val="002365A2"/>
    <w:rsid w:val="002367CE"/>
    <w:rsid w:val="00236809"/>
    <w:rsid w:val="00236BFD"/>
    <w:rsid w:val="00236CF9"/>
    <w:rsid w:val="00236D01"/>
    <w:rsid w:val="00236D0C"/>
    <w:rsid w:val="00236DAF"/>
    <w:rsid w:val="00236E45"/>
    <w:rsid w:val="00236E96"/>
    <w:rsid w:val="00237023"/>
    <w:rsid w:val="00237197"/>
    <w:rsid w:val="002372E7"/>
    <w:rsid w:val="002373B4"/>
    <w:rsid w:val="00237586"/>
    <w:rsid w:val="002375ED"/>
    <w:rsid w:val="00237628"/>
    <w:rsid w:val="0023776F"/>
    <w:rsid w:val="002377F0"/>
    <w:rsid w:val="00237925"/>
    <w:rsid w:val="002379F4"/>
    <w:rsid w:val="00237C57"/>
    <w:rsid w:val="00237C58"/>
    <w:rsid w:val="00237CE9"/>
    <w:rsid w:val="00237E92"/>
    <w:rsid w:val="00240046"/>
    <w:rsid w:val="002402A9"/>
    <w:rsid w:val="00240485"/>
    <w:rsid w:val="00240490"/>
    <w:rsid w:val="00240666"/>
    <w:rsid w:val="002406B9"/>
    <w:rsid w:val="002406ED"/>
    <w:rsid w:val="0024088D"/>
    <w:rsid w:val="002408AC"/>
    <w:rsid w:val="00240A3B"/>
    <w:rsid w:val="00240B5A"/>
    <w:rsid w:val="00240C5B"/>
    <w:rsid w:val="00240D25"/>
    <w:rsid w:val="00240E70"/>
    <w:rsid w:val="00240E73"/>
    <w:rsid w:val="00240F7A"/>
    <w:rsid w:val="00240FE4"/>
    <w:rsid w:val="0024120B"/>
    <w:rsid w:val="00241220"/>
    <w:rsid w:val="002413D0"/>
    <w:rsid w:val="002413FE"/>
    <w:rsid w:val="00241563"/>
    <w:rsid w:val="002415F4"/>
    <w:rsid w:val="00241604"/>
    <w:rsid w:val="002416C7"/>
    <w:rsid w:val="00241759"/>
    <w:rsid w:val="00241782"/>
    <w:rsid w:val="002417DB"/>
    <w:rsid w:val="00241951"/>
    <w:rsid w:val="00241A8C"/>
    <w:rsid w:val="00241B29"/>
    <w:rsid w:val="00241B53"/>
    <w:rsid w:val="00241B72"/>
    <w:rsid w:val="00241B73"/>
    <w:rsid w:val="00241BBC"/>
    <w:rsid w:val="00241CF6"/>
    <w:rsid w:val="00241D0E"/>
    <w:rsid w:val="00241EEC"/>
    <w:rsid w:val="0024201E"/>
    <w:rsid w:val="002421C3"/>
    <w:rsid w:val="002421D7"/>
    <w:rsid w:val="0024228D"/>
    <w:rsid w:val="00242371"/>
    <w:rsid w:val="00242790"/>
    <w:rsid w:val="00242804"/>
    <w:rsid w:val="00242930"/>
    <w:rsid w:val="002429B9"/>
    <w:rsid w:val="00242AB7"/>
    <w:rsid w:val="00242B3E"/>
    <w:rsid w:val="00242D41"/>
    <w:rsid w:val="00242DBB"/>
    <w:rsid w:val="00242FA4"/>
    <w:rsid w:val="0024314C"/>
    <w:rsid w:val="0024325D"/>
    <w:rsid w:val="002432DB"/>
    <w:rsid w:val="002432E7"/>
    <w:rsid w:val="002433C0"/>
    <w:rsid w:val="00243504"/>
    <w:rsid w:val="00243598"/>
    <w:rsid w:val="002436DC"/>
    <w:rsid w:val="00243755"/>
    <w:rsid w:val="002437CD"/>
    <w:rsid w:val="00243859"/>
    <w:rsid w:val="00243A38"/>
    <w:rsid w:val="00243A9B"/>
    <w:rsid w:val="00243C55"/>
    <w:rsid w:val="00243D5C"/>
    <w:rsid w:val="00243DFA"/>
    <w:rsid w:val="00243F4D"/>
    <w:rsid w:val="00244018"/>
    <w:rsid w:val="0024406A"/>
    <w:rsid w:val="002440C0"/>
    <w:rsid w:val="0024419D"/>
    <w:rsid w:val="002443BB"/>
    <w:rsid w:val="002446E6"/>
    <w:rsid w:val="0024475B"/>
    <w:rsid w:val="0024479D"/>
    <w:rsid w:val="00244813"/>
    <w:rsid w:val="00244847"/>
    <w:rsid w:val="00244A5D"/>
    <w:rsid w:val="00244C10"/>
    <w:rsid w:val="00244CC4"/>
    <w:rsid w:val="00244CCF"/>
    <w:rsid w:val="00244E81"/>
    <w:rsid w:val="00244F62"/>
    <w:rsid w:val="00244F7B"/>
    <w:rsid w:val="002450D0"/>
    <w:rsid w:val="002450E2"/>
    <w:rsid w:val="00245254"/>
    <w:rsid w:val="00245429"/>
    <w:rsid w:val="00245443"/>
    <w:rsid w:val="002454D6"/>
    <w:rsid w:val="00245702"/>
    <w:rsid w:val="00245857"/>
    <w:rsid w:val="002458C7"/>
    <w:rsid w:val="00245970"/>
    <w:rsid w:val="0024599C"/>
    <w:rsid w:val="00245A3B"/>
    <w:rsid w:val="00245C9A"/>
    <w:rsid w:val="00245CDF"/>
    <w:rsid w:val="00245D10"/>
    <w:rsid w:val="00245DD8"/>
    <w:rsid w:val="00245DEE"/>
    <w:rsid w:val="00245EE9"/>
    <w:rsid w:val="00245FCB"/>
    <w:rsid w:val="002460ED"/>
    <w:rsid w:val="002461D7"/>
    <w:rsid w:val="002461F6"/>
    <w:rsid w:val="002462AA"/>
    <w:rsid w:val="002462F7"/>
    <w:rsid w:val="002464C8"/>
    <w:rsid w:val="00246542"/>
    <w:rsid w:val="002465DC"/>
    <w:rsid w:val="0024698A"/>
    <w:rsid w:val="00246BB4"/>
    <w:rsid w:val="00246C91"/>
    <w:rsid w:val="00246D7D"/>
    <w:rsid w:val="00246FF5"/>
    <w:rsid w:val="00247058"/>
    <w:rsid w:val="00247093"/>
    <w:rsid w:val="00247183"/>
    <w:rsid w:val="00247246"/>
    <w:rsid w:val="0024727E"/>
    <w:rsid w:val="00247427"/>
    <w:rsid w:val="002474D5"/>
    <w:rsid w:val="0024754C"/>
    <w:rsid w:val="00247605"/>
    <w:rsid w:val="0024770E"/>
    <w:rsid w:val="00247779"/>
    <w:rsid w:val="002477BB"/>
    <w:rsid w:val="002477DC"/>
    <w:rsid w:val="00247876"/>
    <w:rsid w:val="002478B5"/>
    <w:rsid w:val="00247E5C"/>
    <w:rsid w:val="00247EF7"/>
    <w:rsid w:val="00247F63"/>
    <w:rsid w:val="00247FC7"/>
    <w:rsid w:val="00250092"/>
    <w:rsid w:val="0025027E"/>
    <w:rsid w:val="00250376"/>
    <w:rsid w:val="00250515"/>
    <w:rsid w:val="00250541"/>
    <w:rsid w:val="002505E3"/>
    <w:rsid w:val="00250743"/>
    <w:rsid w:val="00250903"/>
    <w:rsid w:val="002509D2"/>
    <w:rsid w:val="00250AC4"/>
    <w:rsid w:val="00250B20"/>
    <w:rsid w:val="00250C76"/>
    <w:rsid w:val="00250C88"/>
    <w:rsid w:val="00250CDA"/>
    <w:rsid w:val="00250D58"/>
    <w:rsid w:val="00250D84"/>
    <w:rsid w:val="00250FBC"/>
    <w:rsid w:val="00251019"/>
    <w:rsid w:val="00251145"/>
    <w:rsid w:val="0025128C"/>
    <w:rsid w:val="00251311"/>
    <w:rsid w:val="0025134E"/>
    <w:rsid w:val="0025135C"/>
    <w:rsid w:val="002513F7"/>
    <w:rsid w:val="00251414"/>
    <w:rsid w:val="00251608"/>
    <w:rsid w:val="00251797"/>
    <w:rsid w:val="002517E7"/>
    <w:rsid w:val="00251840"/>
    <w:rsid w:val="00251B43"/>
    <w:rsid w:val="00251B62"/>
    <w:rsid w:val="00251B69"/>
    <w:rsid w:val="00251C6A"/>
    <w:rsid w:val="00251F51"/>
    <w:rsid w:val="00251F95"/>
    <w:rsid w:val="00252169"/>
    <w:rsid w:val="002521FB"/>
    <w:rsid w:val="00252324"/>
    <w:rsid w:val="002523D0"/>
    <w:rsid w:val="00252741"/>
    <w:rsid w:val="0025275D"/>
    <w:rsid w:val="002527FF"/>
    <w:rsid w:val="00252B6C"/>
    <w:rsid w:val="00252C34"/>
    <w:rsid w:val="00252CF2"/>
    <w:rsid w:val="00252FD0"/>
    <w:rsid w:val="002532AF"/>
    <w:rsid w:val="002533F5"/>
    <w:rsid w:val="00253450"/>
    <w:rsid w:val="002534D2"/>
    <w:rsid w:val="00253578"/>
    <w:rsid w:val="0025361F"/>
    <w:rsid w:val="002536C8"/>
    <w:rsid w:val="0025397F"/>
    <w:rsid w:val="00253A58"/>
    <w:rsid w:val="00253B97"/>
    <w:rsid w:val="00253E37"/>
    <w:rsid w:val="00253F37"/>
    <w:rsid w:val="00253FE6"/>
    <w:rsid w:val="00254024"/>
    <w:rsid w:val="002540DA"/>
    <w:rsid w:val="00254222"/>
    <w:rsid w:val="0025428F"/>
    <w:rsid w:val="002542DA"/>
    <w:rsid w:val="002543E5"/>
    <w:rsid w:val="00254534"/>
    <w:rsid w:val="00254625"/>
    <w:rsid w:val="00254914"/>
    <w:rsid w:val="00254924"/>
    <w:rsid w:val="00254AC7"/>
    <w:rsid w:val="00254C9F"/>
    <w:rsid w:val="00254D64"/>
    <w:rsid w:val="00254DE2"/>
    <w:rsid w:val="00254E99"/>
    <w:rsid w:val="002550EE"/>
    <w:rsid w:val="00255143"/>
    <w:rsid w:val="002552E5"/>
    <w:rsid w:val="00255313"/>
    <w:rsid w:val="0025531D"/>
    <w:rsid w:val="002553CC"/>
    <w:rsid w:val="00255407"/>
    <w:rsid w:val="002554D6"/>
    <w:rsid w:val="00255512"/>
    <w:rsid w:val="002555F7"/>
    <w:rsid w:val="0025569C"/>
    <w:rsid w:val="002556AC"/>
    <w:rsid w:val="002556FD"/>
    <w:rsid w:val="002557A9"/>
    <w:rsid w:val="00255932"/>
    <w:rsid w:val="00255A95"/>
    <w:rsid w:val="00255AF1"/>
    <w:rsid w:val="00255B18"/>
    <w:rsid w:val="00255C5F"/>
    <w:rsid w:val="00255DFB"/>
    <w:rsid w:val="00255F6D"/>
    <w:rsid w:val="00255FF3"/>
    <w:rsid w:val="0025618C"/>
    <w:rsid w:val="00256283"/>
    <w:rsid w:val="002562D1"/>
    <w:rsid w:val="00256408"/>
    <w:rsid w:val="00256488"/>
    <w:rsid w:val="002565BA"/>
    <w:rsid w:val="00256613"/>
    <w:rsid w:val="00256A55"/>
    <w:rsid w:val="00256C31"/>
    <w:rsid w:val="00256D50"/>
    <w:rsid w:val="00256D65"/>
    <w:rsid w:val="00256E50"/>
    <w:rsid w:val="00256F0C"/>
    <w:rsid w:val="00256FD5"/>
    <w:rsid w:val="0025720E"/>
    <w:rsid w:val="00257270"/>
    <w:rsid w:val="002572DF"/>
    <w:rsid w:val="00257348"/>
    <w:rsid w:val="002574D2"/>
    <w:rsid w:val="00257654"/>
    <w:rsid w:val="002576B1"/>
    <w:rsid w:val="002576C0"/>
    <w:rsid w:val="0025777F"/>
    <w:rsid w:val="00257887"/>
    <w:rsid w:val="002578A9"/>
    <w:rsid w:val="002578DA"/>
    <w:rsid w:val="00257973"/>
    <w:rsid w:val="00257978"/>
    <w:rsid w:val="002579F2"/>
    <w:rsid w:val="00257D16"/>
    <w:rsid w:val="00257E82"/>
    <w:rsid w:val="00257F48"/>
    <w:rsid w:val="00257F58"/>
    <w:rsid w:val="00257F95"/>
    <w:rsid w:val="00260039"/>
    <w:rsid w:val="0026008C"/>
    <w:rsid w:val="002600A6"/>
    <w:rsid w:val="0026019B"/>
    <w:rsid w:val="00260281"/>
    <w:rsid w:val="0026036E"/>
    <w:rsid w:val="002603AC"/>
    <w:rsid w:val="002607D0"/>
    <w:rsid w:val="0026089F"/>
    <w:rsid w:val="002608DB"/>
    <w:rsid w:val="002608E1"/>
    <w:rsid w:val="002609A5"/>
    <w:rsid w:val="002609DD"/>
    <w:rsid w:val="00260ACD"/>
    <w:rsid w:val="00260B8A"/>
    <w:rsid w:val="00260BDA"/>
    <w:rsid w:val="00260C67"/>
    <w:rsid w:val="00260D21"/>
    <w:rsid w:val="00261067"/>
    <w:rsid w:val="0026131C"/>
    <w:rsid w:val="0026139D"/>
    <w:rsid w:val="002613B0"/>
    <w:rsid w:val="0026141D"/>
    <w:rsid w:val="00261514"/>
    <w:rsid w:val="002615AA"/>
    <w:rsid w:val="002615F2"/>
    <w:rsid w:val="00261658"/>
    <w:rsid w:val="0026170C"/>
    <w:rsid w:val="002617F9"/>
    <w:rsid w:val="00261833"/>
    <w:rsid w:val="0026185B"/>
    <w:rsid w:val="002618A2"/>
    <w:rsid w:val="002618ED"/>
    <w:rsid w:val="00261F21"/>
    <w:rsid w:val="00261FC9"/>
    <w:rsid w:val="00262131"/>
    <w:rsid w:val="002623A6"/>
    <w:rsid w:val="0026243E"/>
    <w:rsid w:val="00262467"/>
    <w:rsid w:val="002624E1"/>
    <w:rsid w:val="0026251D"/>
    <w:rsid w:val="002625BF"/>
    <w:rsid w:val="002626C2"/>
    <w:rsid w:val="002627B9"/>
    <w:rsid w:val="002627F5"/>
    <w:rsid w:val="00262815"/>
    <w:rsid w:val="002629D5"/>
    <w:rsid w:val="00262A63"/>
    <w:rsid w:val="00262B26"/>
    <w:rsid w:val="00262B36"/>
    <w:rsid w:val="00262BB2"/>
    <w:rsid w:val="00262BC5"/>
    <w:rsid w:val="00262C37"/>
    <w:rsid w:val="00262C47"/>
    <w:rsid w:val="00262D38"/>
    <w:rsid w:val="00262DD6"/>
    <w:rsid w:val="00262EC0"/>
    <w:rsid w:val="00262F9E"/>
    <w:rsid w:val="0026301F"/>
    <w:rsid w:val="002630C0"/>
    <w:rsid w:val="00263221"/>
    <w:rsid w:val="0026322D"/>
    <w:rsid w:val="00263289"/>
    <w:rsid w:val="002632A3"/>
    <w:rsid w:val="00263475"/>
    <w:rsid w:val="00263687"/>
    <w:rsid w:val="0026370C"/>
    <w:rsid w:val="00263737"/>
    <w:rsid w:val="002639CF"/>
    <w:rsid w:val="002639D4"/>
    <w:rsid w:val="00263A35"/>
    <w:rsid w:val="00263AD6"/>
    <w:rsid w:val="00263C4B"/>
    <w:rsid w:val="00263C68"/>
    <w:rsid w:val="00263D20"/>
    <w:rsid w:val="002640E0"/>
    <w:rsid w:val="002640E1"/>
    <w:rsid w:val="00264214"/>
    <w:rsid w:val="0026450D"/>
    <w:rsid w:val="00264543"/>
    <w:rsid w:val="002645D0"/>
    <w:rsid w:val="00264657"/>
    <w:rsid w:val="002648CA"/>
    <w:rsid w:val="00264A36"/>
    <w:rsid w:val="00264AF0"/>
    <w:rsid w:val="00264B2D"/>
    <w:rsid w:val="00264C36"/>
    <w:rsid w:val="00264C67"/>
    <w:rsid w:val="00264E8E"/>
    <w:rsid w:val="00264EE2"/>
    <w:rsid w:val="00264F4E"/>
    <w:rsid w:val="0026500F"/>
    <w:rsid w:val="0026528C"/>
    <w:rsid w:val="002652BF"/>
    <w:rsid w:val="002653BA"/>
    <w:rsid w:val="0026547E"/>
    <w:rsid w:val="00265730"/>
    <w:rsid w:val="002657F7"/>
    <w:rsid w:val="0026580B"/>
    <w:rsid w:val="00265856"/>
    <w:rsid w:val="00265993"/>
    <w:rsid w:val="002659D4"/>
    <w:rsid w:val="00265A55"/>
    <w:rsid w:val="00265D8E"/>
    <w:rsid w:val="00265E5A"/>
    <w:rsid w:val="00265F54"/>
    <w:rsid w:val="0026615A"/>
    <w:rsid w:val="00266178"/>
    <w:rsid w:val="00266274"/>
    <w:rsid w:val="002663D3"/>
    <w:rsid w:val="002664CA"/>
    <w:rsid w:val="00266606"/>
    <w:rsid w:val="002668E7"/>
    <w:rsid w:val="00266A47"/>
    <w:rsid w:val="00266C57"/>
    <w:rsid w:val="00266C82"/>
    <w:rsid w:val="00266D94"/>
    <w:rsid w:val="00266DA0"/>
    <w:rsid w:val="00266F77"/>
    <w:rsid w:val="00266FA3"/>
    <w:rsid w:val="00266FC5"/>
    <w:rsid w:val="0026702C"/>
    <w:rsid w:val="00267077"/>
    <w:rsid w:val="002670CB"/>
    <w:rsid w:val="002671AE"/>
    <w:rsid w:val="00267497"/>
    <w:rsid w:val="002674F2"/>
    <w:rsid w:val="002675E6"/>
    <w:rsid w:val="00267671"/>
    <w:rsid w:val="002678CC"/>
    <w:rsid w:val="00267982"/>
    <w:rsid w:val="002679F1"/>
    <w:rsid w:val="00267A75"/>
    <w:rsid w:val="00267C70"/>
    <w:rsid w:val="00267D2E"/>
    <w:rsid w:val="00267E73"/>
    <w:rsid w:val="0027009C"/>
    <w:rsid w:val="002700E7"/>
    <w:rsid w:val="0027024C"/>
    <w:rsid w:val="002702D1"/>
    <w:rsid w:val="002703D9"/>
    <w:rsid w:val="002709A4"/>
    <w:rsid w:val="002709DB"/>
    <w:rsid w:val="00270A79"/>
    <w:rsid w:val="00270DF3"/>
    <w:rsid w:val="00270E49"/>
    <w:rsid w:val="00270E99"/>
    <w:rsid w:val="0027130B"/>
    <w:rsid w:val="002713DB"/>
    <w:rsid w:val="002713E0"/>
    <w:rsid w:val="0027151D"/>
    <w:rsid w:val="00271535"/>
    <w:rsid w:val="00271593"/>
    <w:rsid w:val="002717DF"/>
    <w:rsid w:val="0027185C"/>
    <w:rsid w:val="00271943"/>
    <w:rsid w:val="002719B6"/>
    <w:rsid w:val="00271A0E"/>
    <w:rsid w:val="00271B01"/>
    <w:rsid w:val="00271B40"/>
    <w:rsid w:val="00271BC8"/>
    <w:rsid w:val="00271CAD"/>
    <w:rsid w:val="00271CBF"/>
    <w:rsid w:val="00271D11"/>
    <w:rsid w:val="002720F4"/>
    <w:rsid w:val="002721AF"/>
    <w:rsid w:val="002721F7"/>
    <w:rsid w:val="00272202"/>
    <w:rsid w:val="0027228B"/>
    <w:rsid w:val="002722DA"/>
    <w:rsid w:val="002723A1"/>
    <w:rsid w:val="002725C4"/>
    <w:rsid w:val="00272671"/>
    <w:rsid w:val="00272813"/>
    <w:rsid w:val="002728AE"/>
    <w:rsid w:val="00272A77"/>
    <w:rsid w:val="00272B62"/>
    <w:rsid w:val="00272CD4"/>
    <w:rsid w:val="00272ED8"/>
    <w:rsid w:val="00272FDA"/>
    <w:rsid w:val="002730D1"/>
    <w:rsid w:val="00273110"/>
    <w:rsid w:val="002731A9"/>
    <w:rsid w:val="00273519"/>
    <w:rsid w:val="00273595"/>
    <w:rsid w:val="00273635"/>
    <w:rsid w:val="002736B4"/>
    <w:rsid w:val="00273968"/>
    <w:rsid w:val="002739F1"/>
    <w:rsid w:val="00273B27"/>
    <w:rsid w:val="00273EDC"/>
    <w:rsid w:val="00273F74"/>
    <w:rsid w:val="002740B1"/>
    <w:rsid w:val="002740C6"/>
    <w:rsid w:val="002741E9"/>
    <w:rsid w:val="002745B6"/>
    <w:rsid w:val="00274664"/>
    <w:rsid w:val="002746D9"/>
    <w:rsid w:val="00274807"/>
    <w:rsid w:val="002749A3"/>
    <w:rsid w:val="002749A9"/>
    <w:rsid w:val="00274A3F"/>
    <w:rsid w:val="00274B3A"/>
    <w:rsid w:val="00274B51"/>
    <w:rsid w:val="00274C14"/>
    <w:rsid w:val="00274C25"/>
    <w:rsid w:val="00274DC0"/>
    <w:rsid w:val="00274F72"/>
    <w:rsid w:val="00275104"/>
    <w:rsid w:val="002752CE"/>
    <w:rsid w:val="0027536D"/>
    <w:rsid w:val="00275485"/>
    <w:rsid w:val="0027550A"/>
    <w:rsid w:val="00275597"/>
    <w:rsid w:val="00275620"/>
    <w:rsid w:val="002756F3"/>
    <w:rsid w:val="0027573B"/>
    <w:rsid w:val="00275865"/>
    <w:rsid w:val="00275877"/>
    <w:rsid w:val="00275896"/>
    <w:rsid w:val="002759C9"/>
    <w:rsid w:val="002759FF"/>
    <w:rsid w:val="00275ACF"/>
    <w:rsid w:val="00275CC4"/>
    <w:rsid w:val="00275D29"/>
    <w:rsid w:val="00275DE2"/>
    <w:rsid w:val="0027607F"/>
    <w:rsid w:val="0027612B"/>
    <w:rsid w:val="002761B6"/>
    <w:rsid w:val="0027622B"/>
    <w:rsid w:val="0027631D"/>
    <w:rsid w:val="00276392"/>
    <w:rsid w:val="0027641D"/>
    <w:rsid w:val="0027658E"/>
    <w:rsid w:val="002766EA"/>
    <w:rsid w:val="002767CD"/>
    <w:rsid w:val="002768A3"/>
    <w:rsid w:val="00276971"/>
    <w:rsid w:val="00276A37"/>
    <w:rsid w:val="00276B13"/>
    <w:rsid w:val="00276B9D"/>
    <w:rsid w:val="00276B9E"/>
    <w:rsid w:val="00276BC1"/>
    <w:rsid w:val="00276E17"/>
    <w:rsid w:val="00276E35"/>
    <w:rsid w:val="00276FD1"/>
    <w:rsid w:val="00276FE8"/>
    <w:rsid w:val="0027707D"/>
    <w:rsid w:val="0027721D"/>
    <w:rsid w:val="0027732C"/>
    <w:rsid w:val="00277343"/>
    <w:rsid w:val="002773AE"/>
    <w:rsid w:val="0027741A"/>
    <w:rsid w:val="0027753F"/>
    <w:rsid w:val="002775C0"/>
    <w:rsid w:val="00277633"/>
    <w:rsid w:val="002776A7"/>
    <w:rsid w:val="0027784D"/>
    <w:rsid w:val="0027789E"/>
    <w:rsid w:val="00277928"/>
    <w:rsid w:val="002779DE"/>
    <w:rsid w:val="00277A32"/>
    <w:rsid w:val="00277AEE"/>
    <w:rsid w:val="00277C83"/>
    <w:rsid w:val="00277D49"/>
    <w:rsid w:val="00277E19"/>
    <w:rsid w:val="00277E8E"/>
    <w:rsid w:val="00277F18"/>
    <w:rsid w:val="00280103"/>
    <w:rsid w:val="002801AE"/>
    <w:rsid w:val="00280630"/>
    <w:rsid w:val="00280640"/>
    <w:rsid w:val="002807E0"/>
    <w:rsid w:val="002808C6"/>
    <w:rsid w:val="00280908"/>
    <w:rsid w:val="002809D3"/>
    <w:rsid w:val="002809EF"/>
    <w:rsid w:val="00280D0B"/>
    <w:rsid w:val="00280D33"/>
    <w:rsid w:val="00280DC5"/>
    <w:rsid w:val="00280DFC"/>
    <w:rsid w:val="00280EA8"/>
    <w:rsid w:val="00280F4F"/>
    <w:rsid w:val="00280F97"/>
    <w:rsid w:val="00280FCD"/>
    <w:rsid w:val="00281025"/>
    <w:rsid w:val="00281059"/>
    <w:rsid w:val="002815AB"/>
    <w:rsid w:val="0028186F"/>
    <w:rsid w:val="00281943"/>
    <w:rsid w:val="00281956"/>
    <w:rsid w:val="00281986"/>
    <w:rsid w:val="00281A48"/>
    <w:rsid w:val="00281C30"/>
    <w:rsid w:val="00281D1E"/>
    <w:rsid w:val="00281DF4"/>
    <w:rsid w:val="00281E61"/>
    <w:rsid w:val="00281F28"/>
    <w:rsid w:val="0028229C"/>
    <w:rsid w:val="00282447"/>
    <w:rsid w:val="00282650"/>
    <w:rsid w:val="0028267F"/>
    <w:rsid w:val="002826F1"/>
    <w:rsid w:val="0028270C"/>
    <w:rsid w:val="00282712"/>
    <w:rsid w:val="002829BB"/>
    <w:rsid w:val="00282A51"/>
    <w:rsid w:val="00282B16"/>
    <w:rsid w:val="00282BA3"/>
    <w:rsid w:val="00282BE8"/>
    <w:rsid w:val="00282C0B"/>
    <w:rsid w:val="00282CDB"/>
    <w:rsid w:val="00282D97"/>
    <w:rsid w:val="00282DB5"/>
    <w:rsid w:val="00282E2A"/>
    <w:rsid w:val="00282F67"/>
    <w:rsid w:val="00282FA0"/>
    <w:rsid w:val="00283031"/>
    <w:rsid w:val="0028311A"/>
    <w:rsid w:val="00283271"/>
    <w:rsid w:val="0028344B"/>
    <w:rsid w:val="0028354A"/>
    <w:rsid w:val="00283597"/>
    <w:rsid w:val="002835C3"/>
    <w:rsid w:val="0028382F"/>
    <w:rsid w:val="00283994"/>
    <w:rsid w:val="00283996"/>
    <w:rsid w:val="002839D4"/>
    <w:rsid w:val="00283B75"/>
    <w:rsid w:val="00283CD0"/>
    <w:rsid w:val="00283DB4"/>
    <w:rsid w:val="00283DBA"/>
    <w:rsid w:val="00283DDD"/>
    <w:rsid w:val="002841BE"/>
    <w:rsid w:val="0028434A"/>
    <w:rsid w:val="00284547"/>
    <w:rsid w:val="0028472A"/>
    <w:rsid w:val="002847B9"/>
    <w:rsid w:val="00284A21"/>
    <w:rsid w:val="00284A63"/>
    <w:rsid w:val="00284ACD"/>
    <w:rsid w:val="00284B6B"/>
    <w:rsid w:val="00284BB0"/>
    <w:rsid w:val="00284D6D"/>
    <w:rsid w:val="00284DB4"/>
    <w:rsid w:val="00284E63"/>
    <w:rsid w:val="00284EC7"/>
    <w:rsid w:val="00284FDB"/>
    <w:rsid w:val="002850A5"/>
    <w:rsid w:val="002850C1"/>
    <w:rsid w:val="002853C9"/>
    <w:rsid w:val="00285706"/>
    <w:rsid w:val="00285751"/>
    <w:rsid w:val="002857E3"/>
    <w:rsid w:val="00285865"/>
    <w:rsid w:val="002858AF"/>
    <w:rsid w:val="0028595C"/>
    <w:rsid w:val="002859DC"/>
    <w:rsid w:val="002859EA"/>
    <w:rsid w:val="00285ACC"/>
    <w:rsid w:val="00285CBC"/>
    <w:rsid w:val="00285CD9"/>
    <w:rsid w:val="00285D43"/>
    <w:rsid w:val="00285DBB"/>
    <w:rsid w:val="00286064"/>
    <w:rsid w:val="002860DB"/>
    <w:rsid w:val="0028614A"/>
    <w:rsid w:val="0028615C"/>
    <w:rsid w:val="0028656F"/>
    <w:rsid w:val="002866CC"/>
    <w:rsid w:val="002867A1"/>
    <w:rsid w:val="00286B28"/>
    <w:rsid w:val="00286E76"/>
    <w:rsid w:val="0028712D"/>
    <w:rsid w:val="00287289"/>
    <w:rsid w:val="00287405"/>
    <w:rsid w:val="00287554"/>
    <w:rsid w:val="0028766C"/>
    <w:rsid w:val="0028785B"/>
    <w:rsid w:val="002878BF"/>
    <w:rsid w:val="002878D4"/>
    <w:rsid w:val="00287969"/>
    <w:rsid w:val="00287B4B"/>
    <w:rsid w:val="00287D70"/>
    <w:rsid w:val="0029023C"/>
    <w:rsid w:val="0029026A"/>
    <w:rsid w:val="002902BB"/>
    <w:rsid w:val="002903F1"/>
    <w:rsid w:val="00290628"/>
    <w:rsid w:val="0029083D"/>
    <w:rsid w:val="00290877"/>
    <w:rsid w:val="00290950"/>
    <w:rsid w:val="00290C9D"/>
    <w:rsid w:val="00290CDE"/>
    <w:rsid w:val="00290D21"/>
    <w:rsid w:val="00290F66"/>
    <w:rsid w:val="00290FB0"/>
    <w:rsid w:val="00290FB7"/>
    <w:rsid w:val="00291244"/>
    <w:rsid w:val="0029124D"/>
    <w:rsid w:val="00291315"/>
    <w:rsid w:val="002913F8"/>
    <w:rsid w:val="00291481"/>
    <w:rsid w:val="00291554"/>
    <w:rsid w:val="00291707"/>
    <w:rsid w:val="002917B7"/>
    <w:rsid w:val="00291863"/>
    <w:rsid w:val="002918A0"/>
    <w:rsid w:val="002918FC"/>
    <w:rsid w:val="00291955"/>
    <w:rsid w:val="00291978"/>
    <w:rsid w:val="00291B1F"/>
    <w:rsid w:val="00291C90"/>
    <w:rsid w:val="00291CCE"/>
    <w:rsid w:val="00291E9C"/>
    <w:rsid w:val="00291FB8"/>
    <w:rsid w:val="0029230D"/>
    <w:rsid w:val="0029243E"/>
    <w:rsid w:val="002925D0"/>
    <w:rsid w:val="0029269C"/>
    <w:rsid w:val="00292886"/>
    <w:rsid w:val="002928C5"/>
    <w:rsid w:val="00292A73"/>
    <w:rsid w:val="00292CC8"/>
    <w:rsid w:val="00292D3E"/>
    <w:rsid w:val="00292E9C"/>
    <w:rsid w:val="00293069"/>
    <w:rsid w:val="0029309F"/>
    <w:rsid w:val="00293164"/>
    <w:rsid w:val="00293214"/>
    <w:rsid w:val="00293237"/>
    <w:rsid w:val="00293533"/>
    <w:rsid w:val="0029362E"/>
    <w:rsid w:val="0029416A"/>
    <w:rsid w:val="002941AD"/>
    <w:rsid w:val="0029425C"/>
    <w:rsid w:val="002943BA"/>
    <w:rsid w:val="002944D3"/>
    <w:rsid w:val="002944E3"/>
    <w:rsid w:val="002946AE"/>
    <w:rsid w:val="0029478C"/>
    <w:rsid w:val="00294915"/>
    <w:rsid w:val="00294BA1"/>
    <w:rsid w:val="00294CB5"/>
    <w:rsid w:val="00294DDA"/>
    <w:rsid w:val="00294E5E"/>
    <w:rsid w:val="00294EDC"/>
    <w:rsid w:val="00295042"/>
    <w:rsid w:val="0029526B"/>
    <w:rsid w:val="00295421"/>
    <w:rsid w:val="002954D1"/>
    <w:rsid w:val="00295617"/>
    <w:rsid w:val="00295651"/>
    <w:rsid w:val="00295666"/>
    <w:rsid w:val="00295668"/>
    <w:rsid w:val="0029580D"/>
    <w:rsid w:val="0029589B"/>
    <w:rsid w:val="002959A0"/>
    <w:rsid w:val="00295A99"/>
    <w:rsid w:val="00295BA1"/>
    <w:rsid w:val="00295C69"/>
    <w:rsid w:val="00295C94"/>
    <w:rsid w:val="00295DB9"/>
    <w:rsid w:val="00295DDC"/>
    <w:rsid w:val="00295EE9"/>
    <w:rsid w:val="00296157"/>
    <w:rsid w:val="00296184"/>
    <w:rsid w:val="002963A7"/>
    <w:rsid w:val="002963AD"/>
    <w:rsid w:val="00296466"/>
    <w:rsid w:val="00296506"/>
    <w:rsid w:val="00296670"/>
    <w:rsid w:val="00296B29"/>
    <w:rsid w:val="00296D05"/>
    <w:rsid w:val="00296E21"/>
    <w:rsid w:val="00296E2E"/>
    <w:rsid w:val="00296E45"/>
    <w:rsid w:val="00296F62"/>
    <w:rsid w:val="00296FBD"/>
    <w:rsid w:val="00296FD7"/>
    <w:rsid w:val="0029702A"/>
    <w:rsid w:val="002970BD"/>
    <w:rsid w:val="0029713A"/>
    <w:rsid w:val="002972A5"/>
    <w:rsid w:val="0029734C"/>
    <w:rsid w:val="00297381"/>
    <w:rsid w:val="002973D9"/>
    <w:rsid w:val="002974C6"/>
    <w:rsid w:val="00297670"/>
    <w:rsid w:val="00297770"/>
    <w:rsid w:val="002978B5"/>
    <w:rsid w:val="00297B5B"/>
    <w:rsid w:val="00297BF5"/>
    <w:rsid w:val="00297C7D"/>
    <w:rsid w:val="00297D8D"/>
    <w:rsid w:val="00297DF8"/>
    <w:rsid w:val="00297F82"/>
    <w:rsid w:val="002A0016"/>
    <w:rsid w:val="002A00AE"/>
    <w:rsid w:val="002A012B"/>
    <w:rsid w:val="002A01FE"/>
    <w:rsid w:val="002A0737"/>
    <w:rsid w:val="002A0884"/>
    <w:rsid w:val="002A08A0"/>
    <w:rsid w:val="002A09E0"/>
    <w:rsid w:val="002A0A09"/>
    <w:rsid w:val="002A0EB6"/>
    <w:rsid w:val="002A0F0A"/>
    <w:rsid w:val="002A1086"/>
    <w:rsid w:val="002A10C2"/>
    <w:rsid w:val="002A1121"/>
    <w:rsid w:val="002A1447"/>
    <w:rsid w:val="002A1480"/>
    <w:rsid w:val="002A14F6"/>
    <w:rsid w:val="002A19AB"/>
    <w:rsid w:val="002A19CC"/>
    <w:rsid w:val="002A19EF"/>
    <w:rsid w:val="002A1A43"/>
    <w:rsid w:val="002A1C3C"/>
    <w:rsid w:val="002A1C93"/>
    <w:rsid w:val="002A1C98"/>
    <w:rsid w:val="002A1CD3"/>
    <w:rsid w:val="002A1D55"/>
    <w:rsid w:val="002A1DCE"/>
    <w:rsid w:val="002A1DE1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A22"/>
    <w:rsid w:val="002A2ADB"/>
    <w:rsid w:val="002A2B17"/>
    <w:rsid w:val="002A2B3F"/>
    <w:rsid w:val="002A2BC9"/>
    <w:rsid w:val="002A2C17"/>
    <w:rsid w:val="002A2C1D"/>
    <w:rsid w:val="002A2C24"/>
    <w:rsid w:val="002A3065"/>
    <w:rsid w:val="002A3109"/>
    <w:rsid w:val="002A314F"/>
    <w:rsid w:val="002A32A9"/>
    <w:rsid w:val="002A334F"/>
    <w:rsid w:val="002A350E"/>
    <w:rsid w:val="002A3518"/>
    <w:rsid w:val="002A3595"/>
    <w:rsid w:val="002A36F6"/>
    <w:rsid w:val="002A37EF"/>
    <w:rsid w:val="002A39BA"/>
    <w:rsid w:val="002A39C5"/>
    <w:rsid w:val="002A3ADD"/>
    <w:rsid w:val="002A3B64"/>
    <w:rsid w:val="002A3B86"/>
    <w:rsid w:val="002A3C1C"/>
    <w:rsid w:val="002A3C5D"/>
    <w:rsid w:val="002A3D47"/>
    <w:rsid w:val="002A3E42"/>
    <w:rsid w:val="002A3EB6"/>
    <w:rsid w:val="002A4172"/>
    <w:rsid w:val="002A41B4"/>
    <w:rsid w:val="002A41E8"/>
    <w:rsid w:val="002A42BA"/>
    <w:rsid w:val="002A42FC"/>
    <w:rsid w:val="002A43C4"/>
    <w:rsid w:val="002A450E"/>
    <w:rsid w:val="002A4542"/>
    <w:rsid w:val="002A4633"/>
    <w:rsid w:val="002A463E"/>
    <w:rsid w:val="002A4644"/>
    <w:rsid w:val="002A46E9"/>
    <w:rsid w:val="002A476E"/>
    <w:rsid w:val="002A4914"/>
    <w:rsid w:val="002A4973"/>
    <w:rsid w:val="002A4AAC"/>
    <w:rsid w:val="002A4B91"/>
    <w:rsid w:val="002A4CFC"/>
    <w:rsid w:val="002A4E3F"/>
    <w:rsid w:val="002A4ECA"/>
    <w:rsid w:val="002A4EDE"/>
    <w:rsid w:val="002A4FEF"/>
    <w:rsid w:val="002A5113"/>
    <w:rsid w:val="002A521D"/>
    <w:rsid w:val="002A529A"/>
    <w:rsid w:val="002A52A6"/>
    <w:rsid w:val="002A5377"/>
    <w:rsid w:val="002A53AF"/>
    <w:rsid w:val="002A53EC"/>
    <w:rsid w:val="002A545E"/>
    <w:rsid w:val="002A54E4"/>
    <w:rsid w:val="002A55E0"/>
    <w:rsid w:val="002A5691"/>
    <w:rsid w:val="002A56FD"/>
    <w:rsid w:val="002A5838"/>
    <w:rsid w:val="002A59EF"/>
    <w:rsid w:val="002A5AD3"/>
    <w:rsid w:val="002A5B1F"/>
    <w:rsid w:val="002A5B5B"/>
    <w:rsid w:val="002A5BAF"/>
    <w:rsid w:val="002A5C29"/>
    <w:rsid w:val="002A5E47"/>
    <w:rsid w:val="002A5E97"/>
    <w:rsid w:val="002A60E5"/>
    <w:rsid w:val="002A60EF"/>
    <w:rsid w:val="002A60FC"/>
    <w:rsid w:val="002A612F"/>
    <w:rsid w:val="002A63A5"/>
    <w:rsid w:val="002A6411"/>
    <w:rsid w:val="002A65BA"/>
    <w:rsid w:val="002A65CB"/>
    <w:rsid w:val="002A6818"/>
    <w:rsid w:val="002A701B"/>
    <w:rsid w:val="002A7449"/>
    <w:rsid w:val="002A77CA"/>
    <w:rsid w:val="002A785B"/>
    <w:rsid w:val="002A79D1"/>
    <w:rsid w:val="002A79F6"/>
    <w:rsid w:val="002A7AB3"/>
    <w:rsid w:val="002A7F52"/>
    <w:rsid w:val="002A7FC5"/>
    <w:rsid w:val="002B0297"/>
    <w:rsid w:val="002B02C7"/>
    <w:rsid w:val="002B0536"/>
    <w:rsid w:val="002B054B"/>
    <w:rsid w:val="002B0559"/>
    <w:rsid w:val="002B06FE"/>
    <w:rsid w:val="002B073C"/>
    <w:rsid w:val="002B0774"/>
    <w:rsid w:val="002B0776"/>
    <w:rsid w:val="002B09B9"/>
    <w:rsid w:val="002B0ABA"/>
    <w:rsid w:val="002B1236"/>
    <w:rsid w:val="002B124A"/>
    <w:rsid w:val="002B128A"/>
    <w:rsid w:val="002B1316"/>
    <w:rsid w:val="002B1341"/>
    <w:rsid w:val="002B14EE"/>
    <w:rsid w:val="002B15C5"/>
    <w:rsid w:val="002B1639"/>
    <w:rsid w:val="002B165D"/>
    <w:rsid w:val="002B1A69"/>
    <w:rsid w:val="002B1C01"/>
    <w:rsid w:val="002B1D9B"/>
    <w:rsid w:val="002B1E17"/>
    <w:rsid w:val="002B1E39"/>
    <w:rsid w:val="002B1E82"/>
    <w:rsid w:val="002B1F15"/>
    <w:rsid w:val="002B200B"/>
    <w:rsid w:val="002B2088"/>
    <w:rsid w:val="002B214A"/>
    <w:rsid w:val="002B214B"/>
    <w:rsid w:val="002B2178"/>
    <w:rsid w:val="002B2206"/>
    <w:rsid w:val="002B2301"/>
    <w:rsid w:val="002B2627"/>
    <w:rsid w:val="002B2640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E38"/>
    <w:rsid w:val="002B2F19"/>
    <w:rsid w:val="002B2F48"/>
    <w:rsid w:val="002B3295"/>
    <w:rsid w:val="002B32B7"/>
    <w:rsid w:val="002B3386"/>
    <w:rsid w:val="002B3497"/>
    <w:rsid w:val="002B36E1"/>
    <w:rsid w:val="002B387E"/>
    <w:rsid w:val="002B38C7"/>
    <w:rsid w:val="002B3912"/>
    <w:rsid w:val="002B3C88"/>
    <w:rsid w:val="002B3D20"/>
    <w:rsid w:val="002B3D2E"/>
    <w:rsid w:val="002B3E02"/>
    <w:rsid w:val="002B3F85"/>
    <w:rsid w:val="002B40B0"/>
    <w:rsid w:val="002B40C1"/>
    <w:rsid w:val="002B40D9"/>
    <w:rsid w:val="002B40DB"/>
    <w:rsid w:val="002B4166"/>
    <w:rsid w:val="002B41A5"/>
    <w:rsid w:val="002B4288"/>
    <w:rsid w:val="002B43E9"/>
    <w:rsid w:val="002B440E"/>
    <w:rsid w:val="002B4423"/>
    <w:rsid w:val="002B4439"/>
    <w:rsid w:val="002B479C"/>
    <w:rsid w:val="002B4838"/>
    <w:rsid w:val="002B4A93"/>
    <w:rsid w:val="002B4D72"/>
    <w:rsid w:val="002B4E0A"/>
    <w:rsid w:val="002B5128"/>
    <w:rsid w:val="002B5349"/>
    <w:rsid w:val="002B5531"/>
    <w:rsid w:val="002B5538"/>
    <w:rsid w:val="002B55A1"/>
    <w:rsid w:val="002B5654"/>
    <w:rsid w:val="002B56B6"/>
    <w:rsid w:val="002B56D9"/>
    <w:rsid w:val="002B572E"/>
    <w:rsid w:val="002B57AB"/>
    <w:rsid w:val="002B58A7"/>
    <w:rsid w:val="002B58AD"/>
    <w:rsid w:val="002B59CD"/>
    <w:rsid w:val="002B59CF"/>
    <w:rsid w:val="002B5BAA"/>
    <w:rsid w:val="002B5C71"/>
    <w:rsid w:val="002B5E82"/>
    <w:rsid w:val="002B5EDD"/>
    <w:rsid w:val="002B608D"/>
    <w:rsid w:val="002B60EB"/>
    <w:rsid w:val="002B6345"/>
    <w:rsid w:val="002B63D0"/>
    <w:rsid w:val="002B641E"/>
    <w:rsid w:val="002B647B"/>
    <w:rsid w:val="002B668D"/>
    <w:rsid w:val="002B671E"/>
    <w:rsid w:val="002B674C"/>
    <w:rsid w:val="002B68A6"/>
    <w:rsid w:val="002B698A"/>
    <w:rsid w:val="002B69A8"/>
    <w:rsid w:val="002B69F2"/>
    <w:rsid w:val="002B6C00"/>
    <w:rsid w:val="002B6CB1"/>
    <w:rsid w:val="002B6DA6"/>
    <w:rsid w:val="002B6E04"/>
    <w:rsid w:val="002B6E5C"/>
    <w:rsid w:val="002B6F76"/>
    <w:rsid w:val="002B6F87"/>
    <w:rsid w:val="002B7018"/>
    <w:rsid w:val="002B7048"/>
    <w:rsid w:val="002B70B8"/>
    <w:rsid w:val="002B7222"/>
    <w:rsid w:val="002B7242"/>
    <w:rsid w:val="002B7352"/>
    <w:rsid w:val="002B7423"/>
    <w:rsid w:val="002B7437"/>
    <w:rsid w:val="002B74F5"/>
    <w:rsid w:val="002B7638"/>
    <w:rsid w:val="002B7835"/>
    <w:rsid w:val="002B7873"/>
    <w:rsid w:val="002B7A47"/>
    <w:rsid w:val="002B7B43"/>
    <w:rsid w:val="002B7CF2"/>
    <w:rsid w:val="002B7D87"/>
    <w:rsid w:val="002B7D98"/>
    <w:rsid w:val="002B7DA0"/>
    <w:rsid w:val="002B7E55"/>
    <w:rsid w:val="002B7F6C"/>
    <w:rsid w:val="002B7FA4"/>
    <w:rsid w:val="002C01AE"/>
    <w:rsid w:val="002C0403"/>
    <w:rsid w:val="002C04D9"/>
    <w:rsid w:val="002C0682"/>
    <w:rsid w:val="002C06EE"/>
    <w:rsid w:val="002C0752"/>
    <w:rsid w:val="002C095E"/>
    <w:rsid w:val="002C0BDA"/>
    <w:rsid w:val="002C0C5F"/>
    <w:rsid w:val="002C0D6E"/>
    <w:rsid w:val="002C0F06"/>
    <w:rsid w:val="002C0F40"/>
    <w:rsid w:val="002C101B"/>
    <w:rsid w:val="002C12C2"/>
    <w:rsid w:val="002C13DC"/>
    <w:rsid w:val="002C13F2"/>
    <w:rsid w:val="002C144B"/>
    <w:rsid w:val="002C187C"/>
    <w:rsid w:val="002C19B8"/>
    <w:rsid w:val="002C1A24"/>
    <w:rsid w:val="002C1B10"/>
    <w:rsid w:val="002C1C99"/>
    <w:rsid w:val="002C1E4E"/>
    <w:rsid w:val="002C1E96"/>
    <w:rsid w:val="002C1EDC"/>
    <w:rsid w:val="002C1F0F"/>
    <w:rsid w:val="002C1F89"/>
    <w:rsid w:val="002C2015"/>
    <w:rsid w:val="002C2037"/>
    <w:rsid w:val="002C203A"/>
    <w:rsid w:val="002C212D"/>
    <w:rsid w:val="002C2395"/>
    <w:rsid w:val="002C23EB"/>
    <w:rsid w:val="002C26AC"/>
    <w:rsid w:val="002C270C"/>
    <w:rsid w:val="002C272D"/>
    <w:rsid w:val="002C2736"/>
    <w:rsid w:val="002C2799"/>
    <w:rsid w:val="002C2822"/>
    <w:rsid w:val="002C2826"/>
    <w:rsid w:val="002C2836"/>
    <w:rsid w:val="002C2B13"/>
    <w:rsid w:val="002C2B64"/>
    <w:rsid w:val="002C2BF7"/>
    <w:rsid w:val="002C2C3A"/>
    <w:rsid w:val="002C2D5F"/>
    <w:rsid w:val="002C2DD8"/>
    <w:rsid w:val="002C2F4A"/>
    <w:rsid w:val="002C2F58"/>
    <w:rsid w:val="002C2FB5"/>
    <w:rsid w:val="002C2FC1"/>
    <w:rsid w:val="002C304B"/>
    <w:rsid w:val="002C30A5"/>
    <w:rsid w:val="002C31F4"/>
    <w:rsid w:val="002C3264"/>
    <w:rsid w:val="002C3281"/>
    <w:rsid w:val="002C3618"/>
    <w:rsid w:val="002C3880"/>
    <w:rsid w:val="002C3A7D"/>
    <w:rsid w:val="002C3CBD"/>
    <w:rsid w:val="002C3D1D"/>
    <w:rsid w:val="002C3D7C"/>
    <w:rsid w:val="002C3DC1"/>
    <w:rsid w:val="002C3E9E"/>
    <w:rsid w:val="002C3F10"/>
    <w:rsid w:val="002C3F55"/>
    <w:rsid w:val="002C3FE1"/>
    <w:rsid w:val="002C42CD"/>
    <w:rsid w:val="002C434C"/>
    <w:rsid w:val="002C43C5"/>
    <w:rsid w:val="002C447B"/>
    <w:rsid w:val="002C461B"/>
    <w:rsid w:val="002C46E8"/>
    <w:rsid w:val="002C49B1"/>
    <w:rsid w:val="002C4AD4"/>
    <w:rsid w:val="002C4BB9"/>
    <w:rsid w:val="002C4BF9"/>
    <w:rsid w:val="002C4C23"/>
    <w:rsid w:val="002C4CCA"/>
    <w:rsid w:val="002C506B"/>
    <w:rsid w:val="002C5099"/>
    <w:rsid w:val="002C50D2"/>
    <w:rsid w:val="002C5135"/>
    <w:rsid w:val="002C519A"/>
    <w:rsid w:val="002C5224"/>
    <w:rsid w:val="002C53CF"/>
    <w:rsid w:val="002C5481"/>
    <w:rsid w:val="002C54DB"/>
    <w:rsid w:val="002C55D6"/>
    <w:rsid w:val="002C5619"/>
    <w:rsid w:val="002C575E"/>
    <w:rsid w:val="002C5839"/>
    <w:rsid w:val="002C5852"/>
    <w:rsid w:val="002C587B"/>
    <w:rsid w:val="002C58EC"/>
    <w:rsid w:val="002C5978"/>
    <w:rsid w:val="002C5A20"/>
    <w:rsid w:val="002C5B13"/>
    <w:rsid w:val="002C5CE5"/>
    <w:rsid w:val="002C5D78"/>
    <w:rsid w:val="002C5D7C"/>
    <w:rsid w:val="002C5DD6"/>
    <w:rsid w:val="002C5ED6"/>
    <w:rsid w:val="002C6275"/>
    <w:rsid w:val="002C6345"/>
    <w:rsid w:val="002C6391"/>
    <w:rsid w:val="002C656B"/>
    <w:rsid w:val="002C65C5"/>
    <w:rsid w:val="002C66AC"/>
    <w:rsid w:val="002C6700"/>
    <w:rsid w:val="002C672C"/>
    <w:rsid w:val="002C6779"/>
    <w:rsid w:val="002C6818"/>
    <w:rsid w:val="002C69E9"/>
    <w:rsid w:val="002C6A1D"/>
    <w:rsid w:val="002C6B64"/>
    <w:rsid w:val="002C6C65"/>
    <w:rsid w:val="002C6C7F"/>
    <w:rsid w:val="002C6C8F"/>
    <w:rsid w:val="002C6E4C"/>
    <w:rsid w:val="002C706D"/>
    <w:rsid w:val="002C70A6"/>
    <w:rsid w:val="002C7126"/>
    <w:rsid w:val="002C7176"/>
    <w:rsid w:val="002C726B"/>
    <w:rsid w:val="002C72B6"/>
    <w:rsid w:val="002C72FD"/>
    <w:rsid w:val="002C7325"/>
    <w:rsid w:val="002C7372"/>
    <w:rsid w:val="002C739B"/>
    <w:rsid w:val="002C76FF"/>
    <w:rsid w:val="002C7707"/>
    <w:rsid w:val="002C7929"/>
    <w:rsid w:val="002C79AC"/>
    <w:rsid w:val="002C7D33"/>
    <w:rsid w:val="002C7D78"/>
    <w:rsid w:val="002C7E65"/>
    <w:rsid w:val="002C7F8C"/>
    <w:rsid w:val="002D0236"/>
    <w:rsid w:val="002D0254"/>
    <w:rsid w:val="002D036C"/>
    <w:rsid w:val="002D064F"/>
    <w:rsid w:val="002D0A4E"/>
    <w:rsid w:val="002D0C56"/>
    <w:rsid w:val="002D0D5A"/>
    <w:rsid w:val="002D0F1F"/>
    <w:rsid w:val="002D0F26"/>
    <w:rsid w:val="002D1034"/>
    <w:rsid w:val="002D1068"/>
    <w:rsid w:val="002D10C7"/>
    <w:rsid w:val="002D11F2"/>
    <w:rsid w:val="002D135D"/>
    <w:rsid w:val="002D140B"/>
    <w:rsid w:val="002D1586"/>
    <w:rsid w:val="002D1682"/>
    <w:rsid w:val="002D174E"/>
    <w:rsid w:val="002D1846"/>
    <w:rsid w:val="002D18F6"/>
    <w:rsid w:val="002D1AD4"/>
    <w:rsid w:val="002D1B82"/>
    <w:rsid w:val="002D1C8E"/>
    <w:rsid w:val="002D1CEF"/>
    <w:rsid w:val="002D1CFC"/>
    <w:rsid w:val="002D1FED"/>
    <w:rsid w:val="002D205C"/>
    <w:rsid w:val="002D2147"/>
    <w:rsid w:val="002D219D"/>
    <w:rsid w:val="002D2453"/>
    <w:rsid w:val="002D2494"/>
    <w:rsid w:val="002D2522"/>
    <w:rsid w:val="002D284A"/>
    <w:rsid w:val="002D294C"/>
    <w:rsid w:val="002D2B31"/>
    <w:rsid w:val="002D2B52"/>
    <w:rsid w:val="002D2C34"/>
    <w:rsid w:val="002D2E44"/>
    <w:rsid w:val="002D2FC6"/>
    <w:rsid w:val="002D3089"/>
    <w:rsid w:val="002D3149"/>
    <w:rsid w:val="002D3153"/>
    <w:rsid w:val="002D31E6"/>
    <w:rsid w:val="002D328C"/>
    <w:rsid w:val="002D33C9"/>
    <w:rsid w:val="002D34AE"/>
    <w:rsid w:val="002D34E8"/>
    <w:rsid w:val="002D34FD"/>
    <w:rsid w:val="002D36C5"/>
    <w:rsid w:val="002D3887"/>
    <w:rsid w:val="002D39E6"/>
    <w:rsid w:val="002D3A0E"/>
    <w:rsid w:val="002D3A70"/>
    <w:rsid w:val="002D3B4C"/>
    <w:rsid w:val="002D3BBE"/>
    <w:rsid w:val="002D3C2C"/>
    <w:rsid w:val="002D3C2F"/>
    <w:rsid w:val="002D3C47"/>
    <w:rsid w:val="002D3E7D"/>
    <w:rsid w:val="002D3E84"/>
    <w:rsid w:val="002D3F53"/>
    <w:rsid w:val="002D3F5A"/>
    <w:rsid w:val="002D40BE"/>
    <w:rsid w:val="002D4204"/>
    <w:rsid w:val="002D420F"/>
    <w:rsid w:val="002D42E8"/>
    <w:rsid w:val="002D43E5"/>
    <w:rsid w:val="002D452E"/>
    <w:rsid w:val="002D457B"/>
    <w:rsid w:val="002D458B"/>
    <w:rsid w:val="002D465E"/>
    <w:rsid w:val="002D46A9"/>
    <w:rsid w:val="002D47FF"/>
    <w:rsid w:val="002D4CD4"/>
    <w:rsid w:val="002D4CEE"/>
    <w:rsid w:val="002D4EF0"/>
    <w:rsid w:val="002D4F1D"/>
    <w:rsid w:val="002D508E"/>
    <w:rsid w:val="002D50B9"/>
    <w:rsid w:val="002D5140"/>
    <w:rsid w:val="002D5366"/>
    <w:rsid w:val="002D5811"/>
    <w:rsid w:val="002D5B12"/>
    <w:rsid w:val="002D5B99"/>
    <w:rsid w:val="002D5DEF"/>
    <w:rsid w:val="002D5E31"/>
    <w:rsid w:val="002D603A"/>
    <w:rsid w:val="002D60EE"/>
    <w:rsid w:val="002D6105"/>
    <w:rsid w:val="002D63B6"/>
    <w:rsid w:val="002D6588"/>
    <w:rsid w:val="002D6687"/>
    <w:rsid w:val="002D6788"/>
    <w:rsid w:val="002D691C"/>
    <w:rsid w:val="002D6C01"/>
    <w:rsid w:val="002D6C91"/>
    <w:rsid w:val="002D6DC4"/>
    <w:rsid w:val="002D6E7E"/>
    <w:rsid w:val="002D6ED5"/>
    <w:rsid w:val="002D6F3C"/>
    <w:rsid w:val="002D6F95"/>
    <w:rsid w:val="002D703D"/>
    <w:rsid w:val="002D7279"/>
    <w:rsid w:val="002D733C"/>
    <w:rsid w:val="002D7427"/>
    <w:rsid w:val="002D74C6"/>
    <w:rsid w:val="002D750C"/>
    <w:rsid w:val="002D755E"/>
    <w:rsid w:val="002D7606"/>
    <w:rsid w:val="002D7A90"/>
    <w:rsid w:val="002D7C27"/>
    <w:rsid w:val="002D7C8A"/>
    <w:rsid w:val="002D7DE9"/>
    <w:rsid w:val="002D7FBC"/>
    <w:rsid w:val="002D7FFC"/>
    <w:rsid w:val="002E003B"/>
    <w:rsid w:val="002E019E"/>
    <w:rsid w:val="002E01B6"/>
    <w:rsid w:val="002E03A7"/>
    <w:rsid w:val="002E0427"/>
    <w:rsid w:val="002E0751"/>
    <w:rsid w:val="002E076A"/>
    <w:rsid w:val="002E077E"/>
    <w:rsid w:val="002E0817"/>
    <w:rsid w:val="002E0A68"/>
    <w:rsid w:val="002E0AAC"/>
    <w:rsid w:val="002E0C80"/>
    <w:rsid w:val="002E0D94"/>
    <w:rsid w:val="002E0E74"/>
    <w:rsid w:val="002E0F39"/>
    <w:rsid w:val="002E0F8B"/>
    <w:rsid w:val="002E0FC5"/>
    <w:rsid w:val="002E12D4"/>
    <w:rsid w:val="002E1352"/>
    <w:rsid w:val="002E1397"/>
    <w:rsid w:val="002E1470"/>
    <w:rsid w:val="002E1502"/>
    <w:rsid w:val="002E1601"/>
    <w:rsid w:val="002E17CF"/>
    <w:rsid w:val="002E1A4E"/>
    <w:rsid w:val="002E1AF5"/>
    <w:rsid w:val="002E1B0B"/>
    <w:rsid w:val="002E1BE1"/>
    <w:rsid w:val="002E1CE9"/>
    <w:rsid w:val="002E1CED"/>
    <w:rsid w:val="002E1F44"/>
    <w:rsid w:val="002E1F68"/>
    <w:rsid w:val="002E2087"/>
    <w:rsid w:val="002E213F"/>
    <w:rsid w:val="002E22CF"/>
    <w:rsid w:val="002E22EA"/>
    <w:rsid w:val="002E23C6"/>
    <w:rsid w:val="002E244F"/>
    <w:rsid w:val="002E2459"/>
    <w:rsid w:val="002E2577"/>
    <w:rsid w:val="002E2617"/>
    <w:rsid w:val="002E2671"/>
    <w:rsid w:val="002E268E"/>
    <w:rsid w:val="002E299D"/>
    <w:rsid w:val="002E2B54"/>
    <w:rsid w:val="002E2C58"/>
    <w:rsid w:val="002E2E83"/>
    <w:rsid w:val="002E2FE0"/>
    <w:rsid w:val="002E2FE6"/>
    <w:rsid w:val="002E3098"/>
    <w:rsid w:val="002E3109"/>
    <w:rsid w:val="002E3279"/>
    <w:rsid w:val="002E3290"/>
    <w:rsid w:val="002E33A3"/>
    <w:rsid w:val="002E3543"/>
    <w:rsid w:val="002E385F"/>
    <w:rsid w:val="002E39E9"/>
    <w:rsid w:val="002E39F0"/>
    <w:rsid w:val="002E3A0B"/>
    <w:rsid w:val="002E3C58"/>
    <w:rsid w:val="002E3E09"/>
    <w:rsid w:val="002E3E53"/>
    <w:rsid w:val="002E3EF0"/>
    <w:rsid w:val="002E3F06"/>
    <w:rsid w:val="002E3FB9"/>
    <w:rsid w:val="002E416B"/>
    <w:rsid w:val="002E41C1"/>
    <w:rsid w:val="002E448B"/>
    <w:rsid w:val="002E44E9"/>
    <w:rsid w:val="002E44FF"/>
    <w:rsid w:val="002E45A3"/>
    <w:rsid w:val="002E469A"/>
    <w:rsid w:val="002E4719"/>
    <w:rsid w:val="002E4762"/>
    <w:rsid w:val="002E485C"/>
    <w:rsid w:val="002E48A5"/>
    <w:rsid w:val="002E48B5"/>
    <w:rsid w:val="002E4A5D"/>
    <w:rsid w:val="002E4ADA"/>
    <w:rsid w:val="002E4CF7"/>
    <w:rsid w:val="002E4DDD"/>
    <w:rsid w:val="002E5065"/>
    <w:rsid w:val="002E51FF"/>
    <w:rsid w:val="002E5266"/>
    <w:rsid w:val="002E52FA"/>
    <w:rsid w:val="002E5424"/>
    <w:rsid w:val="002E55C7"/>
    <w:rsid w:val="002E57D7"/>
    <w:rsid w:val="002E58F8"/>
    <w:rsid w:val="002E59BA"/>
    <w:rsid w:val="002E5A23"/>
    <w:rsid w:val="002E5B37"/>
    <w:rsid w:val="002E5BE0"/>
    <w:rsid w:val="002E5CD3"/>
    <w:rsid w:val="002E5D1C"/>
    <w:rsid w:val="002E5D32"/>
    <w:rsid w:val="002E5F3F"/>
    <w:rsid w:val="002E5F8A"/>
    <w:rsid w:val="002E5FDE"/>
    <w:rsid w:val="002E605D"/>
    <w:rsid w:val="002E6320"/>
    <w:rsid w:val="002E6400"/>
    <w:rsid w:val="002E6573"/>
    <w:rsid w:val="002E6593"/>
    <w:rsid w:val="002E67BF"/>
    <w:rsid w:val="002E6848"/>
    <w:rsid w:val="002E6A95"/>
    <w:rsid w:val="002E6B3D"/>
    <w:rsid w:val="002E6B54"/>
    <w:rsid w:val="002E6CF3"/>
    <w:rsid w:val="002E6EEE"/>
    <w:rsid w:val="002E70FC"/>
    <w:rsid w:val="002E7182"/>
    <w:rsid w:val="002E71E1"/>
    <w:rsid w:val="002E72C6"/>
    <w:rsid w:val="002E7395"/>
    <w:rsid w:val="002E74BF"/>
    <w:rsid w:val="002E752C"/>
    <w:rsid w:val="002E769B"/>
    <w:rsid w:val="002E7840"/>
    <w:rsid w:val="002E7853"/>
    <w:rsid w:val="002E78A7"/>
    <w:rsid w:val="002E78C0"/>
    <w:rsid w:val="002E7964"/>
    <w:rsid w:val="002E7B7C"/>
    <w:rsid w:val="002E7BB3"/>
    <w:rsid w:val="002E7BDF"/>
    <w:rsid w:val="002E7DB6"/>
    <w:rsid w:val="002E7DE9"/>
    <w:rsid w:val="002E7F6C"/>
    <w:rsid w:val="002F0046"/>
    <w:rsid w:val="002F012F"/>
    <w:rsid w:val="002F024C"/>
    <w:rsid w:val="002F025B"/>
    <w:rsid w:val="002F030F"/>
    <w:rsid w:val="002F05AD"/>
    <w:rsid w:val="002F0651"/>
    <w:rsid w:val="002F06AE"/>
    <w:rsid w:val="002F06B6"/>
    <w:rsid w:val="002F0791"/>
    <w:rsid w:val="002F07BB"/>
    <w:rsid w:val="002F09DA"/>
    <w:rsid w:val="002F0A69"/>
    <w:rsid w:val="002F0C06"/>
    <w:rsid w:val="002F0D2A"/>
    <w:rsid w:val="002F0DB5"/>
    <w:rsid w:val="002F0F30"/>
    <w:rsid w:val="002F1017"/>
    <w:rsid w:val="002F103B"/>
    <w:rsid w:val="002F1043"/>
    <w:rsid w:val="002F1299"/>
    <w:rsid w:val="002F1435"/>
    <w:rsid w:val="002F146F"/>
    <w:rsid w:val="002F1482"/>
    <w:rsid w:val="002F1494"/>
    <w:rsid w:val="002F14E7"/>
    <w:rsid w:val="002F15DB"/>
    <w:rsid w:val="002F160D"/>
    <w:rsid w:val="002F16A6"/>
    <w:rsid w:val="002F176D"/>
    <w:rsid w:val="002F1899"/>
    <w:rsid w:val="002F18A8"/>
    <w:rsid w:val="002F190A"/>
    <w:rsid w:val="002F1920"/>
    <w:rsid w:val="002F1AE0"/>
    <w:rsid w:val="002F1FE1"/>
    <w:rsid w:val="002F216D"/>
    <w:rsid w:val="002F22D5"/>
    <w:rsid w:val="002F22E6"/>
    <w:rsid w:val="002F22EF"/>
    <w:rsid w:val="002F2366"/>
    <w:rsid w:val="002F2505"/>
    <w:rsid w:val="002F2525"/>
    <w:rsid w:val="002F2533"/>
    <w:rsid w:val="002F25AC"/>
    <w:rsid w:val="002F25FB"/>
    <w:rsid w:val="002F266C"/>
    <w:rsid w:val="002F26D6"/>
    <w:rsid w:val="002F278B"/>
    <w:rsid w:val="002F2832"/>
    <w:rsid w:val="002F2855"/>
    <w:rsid w:val="002F2A5D"/>
    <w:rsid w:val="002F2B1E"/>
    <w:rsid w:val="002F2BE1"/>
    <w:rsid w:val="002F2D74"/>
    <w:rsid w:val="002F2E97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2E"/>
    <w:rsid w:val="002F4252"/>
    <w:rsid w:val="002F42A1"/>
    <w:rsid w:val="002F43D4"/>
    <w:rsid w:val="002F44D2"/>
    <w:rsid w:val="002F454E"/>
    <w:rsid w:val="002F470E"/>
    <w:rsid w:val="002F4754"/>
    <w:rsid w:val="002F47E0"/>
    <w:rsid w:val="002F4890"/>
    <w:rsid w:val="002F48A1"/>
    <w:rsid w:val="002F49C7"/>
    <w:rsid w:val="002F4A18"/>
    <w:rsid w:val="002F4AF0"/>
    <w:rsid w:val="002F4B45"/>
    <w:rsid w:val="002F4B57"/>
    <w:rsid w:val="002F4C32"/>
    <w:rsid w:val="002F4D05"/>
    <w:rsid w:val="002F4DE6"/>
    <w:rsid w:val="002F52D6"/>
    <w:rsid w:val="002F539F"/>
    <w:rsid w:val="002F56E3"/>
    <w:rsid w:val="002F5708"/>
    <w:rsid w:val="002F5969"/>
    <w:rsid w:val="002F59CD"/>
    <w:rsid w:val="002F59DA"/>
    <w:rsid w:val="002F59EE"/>
    <w:rsid w:val="002F5C37"/>
    <w:rsid w:val="002F5C96"/>
    <w:rsid w:val="002F5D0C"/>
    <w:rsid w:val="002F5D9D"/>
    <w:rsid w:val="002F5E37"/>
    <w:rsid w:val="002F5FE1"/>
    <w:rsid w:val="002F600F"/>
    <w:rsid w:val="002F62B1"/>
    <w:rsid w:val="002F640F"/>
    <w:rsid w:val="002F64E4"/>
    <w:rsid w:val="002F64FF"/>
    <w:rsid w:val="002F65A5"/>
    <w:rsid w:val="002F676B"/>
    <w:rsid w:val="002F692B"/>
    <w:rsid w:val="002F697C"/>
    <w:rsid w:val="002F69E8"/>
    <w:rsid w:val="002F6A41"/>
    <w:rsid w:val="002F6AC3"/>
    <w:rsid w:val="002F6B13"/>
    <w:rsid w:val="002F6BA5"/>
    <w:rsid w:val="002F6C57"/>
    <w:rsid w:val="002F707D"/>
    <w:rsid w:val="002F70D9"/>
    <w:rsid w:val="002F71A4"/>
    <w:rsid w:val="002F71A9"/>
    <w:rsid w:val="002F71B9"/>
    <w:rsid w:val="002F724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4"/>
    <w:rsid w:val="002F7B0B"/>
    <w:rsid w:val="002F7B1B"/>
    <w:rsid w:val="002F7C41"/>
    <w:rsid w:val="002F7CA9"/>
    <w:rsid w:val="002F7D24"/>
    <w:rsid w:val="002F7D79"/>
    <w:rsid w:val="0030004C"/>
    <w:rsid w:val="00300107"/>
    <w:rsid w:val="0030010C"/>
    <w:rsid w:val="003001A6"/>
    <w:rsid w:val="00300201"/>
    <w:rsid w:val="00300361"/>
    <w:rsid w:val="003003C2"/>
    <w:rsid w:val="00300400"/>
    <w:rsid w:val="00300401"/>
    <w:rsid w:val="0030045D"/>
    <w:rsid w:val="003004FE"/>
    <w:rsid w:val="0030059D"/>
    <w:rsid w:val="0030079F"/>
    <w:rsid w:val="003008CD"/>
    <w:rsid w:val="00300E56"/>
    <w:rsid w:val="003010CE"/>
    <w:rsid w:val="00301101"/>
    <w:rsid w:val="00301222"/>
    <w:rsid w:val="00301471"/>
    <w:rsid w:val="00301532"/>
    <w:rsid w:val="003017F0"/>
    <w:rsid w:val="00301903"/>
    <w:rsid w:val="00301A8C"/>
    <w:rsid w:val="00301B45"/>
    <w:rsid w:val="00301EF7"/>
    <w:rsid w:val="00301F1D"/>
    <w:rsid w:val="00301F4D"/>
    <w:rsid w:val="00301FCF"/>
    <w:rsid w:val="003020B7"/>
    <w:rsid w:val="003021E5"/>
    <w:rsid w:val="00302252"/>
    <w:rsid w:val="00302273"/>
    <w:rsid w:val="00302287"/>
    <w:rsid w:val="00302501"/>
    <w:rsid w:val="003025DF"/>
    <w:rsid w:val="003025FF"/>
    <w:rsid w:val="00302660"/>
    <w:rsid w:val="003026AA"/>
    <w:rsid w:val="0030295F"/>
    <w:rsid w:val="003029CD"/>
    <w:rsid w:val="00302B55"/>
    <w:rsid w:val="00302BF4"/>
    <w:rsid w:val="00302D24"/>
    <w:rsid w:val="00302D59"/>
    <w:rsid w:val="00302E63"/>
    <w:rsid w:val="00302EC9"/>
    <w:rsid w:val="00302F48"/>
    <w:rsid w:val="00303150"/>
    <w:rsid w:val="00303381"/>
    <w:rsid w:val="003033AA"/>
    <w:rsid w:val="00303498"/>
    <w:rsid w:val="00303526"/>
    <w:rsid w:val="00303698"/>
    <w:rsid w:val="003036D2"/>
    <w:rsid w:val="0030381A"/>
    <w:rsid w:val="00303821"/>
    <w:rsid w:val="00303840"/>
    <w:rsid w:val="00303DF2"/>
    <w:rsid w:val="00303E69"/>
    <w:rsid w:val="00303F1C"/>
    <w:rsid w:val="00303F20"/>
    <w:rsid w:val="003040CF"/>
    <w:rsid w:val="003040D5"/>
    <w:rsid w:val="00304273"/>
    <w:rsid w:val="0030439D"/>
    <w:rsid w:val="0030445F"/>
    <w:rsid w:val="00304498"/>
    <w:rsid w:val="00304613"/>
    <w:rsid w:val="00304618"/>
    <w:rsid w:val="003046ED"/>
    <w:rsid w:val="003047BC"/>
    <w:rsid w:val="00304B39"/>
    <w:rsid w:val="00304C26"/>
    <w:rsid w:val="00304C2C"/>
    <w:rsid w:val="00304CDA"/>
    <w:rsid w:val="00304E2F"/>
    <w:rsid w:val="00304E46"/>
    <w:rsid w:val="00304F9F"/>
    <w:rsid w:val="00304FEE"/>
    <w:rsid w:val="0030510F"/>
    <w:rsid w:val="003051EF"/>
    <w:rsid w:val="003052B7"/>
    <w:rsid w:val="003052F4"/>
    <w:rsid w:val="00305383"/>
    <w:rsid w:val="00305638"/>
    <w:rsid w:val="0030585C"/>
    <w:rsid w:val="003058DE"/>
    <w:rsid w:val="0030595B"/>
    <w:rsid w:val="00305996"/>
    <w:rsid w:val="003059C8"/>
    <w:rsid w:val="00305A3B"/>
    <w:rsid w:val="00305A78"/>
    <w:rsid w:val="00305A7C"/>
    <w:rsid w:val="00305ABF"/>
    <w:rsid w:val="00305ACD"/>
    <w:rsid w:val="00305E07"/>
    <w:rsid w:val="00305E7C"/>
    <w:rsid w:val="00305ED4"/>
    <w:rsid w:val="00305F34"/>
    <w:rsid w:val="00305F7D"/>
    <w:rsid w:val="00306055"/>
    <w:rsid w:val="003060EE"/>
    <w:rsid w:val="00306251"/>
    <w:rsid w:val="003063F9"/>
    <w:rsid w:val="00306583"/>
    <w:rsid w:val="00306605"/>
    <w:rsid w:val="003067E9"/>
    <w:rsid w:val="003068C1"/>
    <w:rsid w:val="00306956"/>
    <w:rsid w:val="0030699B"/>
    <w:rsid w:val="003069DB"/>
    <w:rsid w:val="00306B0E"/>
    <w:rsid w:val="00306C9D"/>
    <w:rsid w:val="00306CF9"/>
    <w:rsid w:val="00306E47"/>
    <w:rsid w:val="00306FD5"/>
    <w:rsid w:val="00307079"/>
    <w:rsid w:val="0030729F"/>
    <w:rsid w:val="003072A1"/>
    <w:rsid w:val="003072EC"/>
    <w:rsid w:val="003073DC"/>
    <w:rsid w:val="003075DB"/>
    <w:rsid w:val="0030761E"/>
    <w:rsid w:val="003076D2"/>
    <w:rsid w:val="00307714"/>
    <w:rsid w:val="003077DB"/>
    <w:rsid w:val="003078A4"/>
    <w:rsid w:val="003078C0"/>
    <w:rsid w:val="0030799E"/>
    <w:rsid w:val="00307B92"/>
    <w:rsid w:val="00307BD9"/>
    <w:rsid w:val="00307C71"/>
    <w:rsid w:val="00307E9D"/>
    <w:rsid w:val="00307EE7"/>
    <w:rsid w:val="0031001C"/>
    <w:rsid w:val="0031013A"/>
    <w:rsid w:val="003101FB"/>
    <w:rsid w:val="0031021E"/>
    <w:rsid w:val="003102B9"/>
    <w:rsid w:val="003102BE"/>
    <w:rsid w:val="0031049C"/>
    <w:rsid w:val="003104CB"/>
    <w:rsid w:val="00310647"/>
    <w:rsid w:val="00310734"/>
    <w:rsid w:val="003109B2"/>
    <w:rsid w:val="00310BA7"/>
    <w:rsid w:val="00310BFA"/>
    <w:rsid w:val="00310D78"/>
    <w:rsid w:val="00311284"/>
    <w:rsid w:val="0031135F"/>
    <w:rsid w:val="0031141A"/>
    <w:rsid w:val="00311436"/>
    <w:rsid w:val="0031145D"/>
    <w:rsid w:val="00311693"/>
    <w:rsid w:val="00311728"/>
    <w:rsid w:val="0031174D"/>
    <w:rsid w:val="00311753"/>
    <w:rsid w:val="00311797"/>
    <w:rsid w:val="003117C6"/>
    <w:rsid w:val="003119CC"/>
    <w:rsid w:val="00311A70"/>
    <w:rsid w:val="00311C35"/>
    <w:rsid w:val="00311D0C"/>
    <w:rsid w:val="00311D93"/>
    <w:rsid w:val="00311E84"/>
    <w:rsid w:val="00311E88"/>
    <w:rsid w:val="00311E8F"/>
    <w:rsid w:val="00311EA6"/>
    <w:rsid w:val="00311FB3"/>
    <w:rsid w:val="00312024"/>
    <w:rsid w:val="00312058"/>
    <w:rsid w:val="003120EE"/>
    <w:rsid w:val="003120F7"/>
    <w:rsid w:val="00312187"/>
    <w:rsid w:val="00312197"/>
    <w:rsid w:val="0031257E"/>
    <w:rsid w:val="00312671"/>
    <w:rsid w:val="003127AB"/>
    <w:rsid w:val="0031284A"/>
    <w:rsid w:val="003128EE"/>
    <w:rsid w:val="0031295C"/>
    <w:rsid w:val="003129A0"/>
    <w:rsid w:val="00312A3B"/>
    <w:rsid w:val="00312CC8"/>
    <w:rsid w:val="00312D53"/>
    <w:rsid w:val="00312DC0"/>
    <w:rsid w:val="00312E65"/>
    <w:rsid w:val="00312E79"/>
    <w:rsid w:val="00312F02"/>
    <w:rsid w:val="00312F78"/>
    <w:rsid w:val="00313094"/>
    <w:rsid w:val="003130D4"/>
    <w:rsid w:val="0031318A"/>
    <w:rsid w:val="00313209"/>
    <w:rsid w:val="003132E4"/>
    <w:rsid w:val="003132E7"/>
    <w:rsid w:val="003134B4"/>
    <w:rsid w:val="003134BC"/>
    <w:rsid w:val="0031358C"/>
    <w:rsid w:val="00313598"/>
    <w:rsid w:val="0031369E"/>
    <w:rsid w:val="003136FB"/>
    <w:rsid w:val="00313702"/>
    <w:rsid w:val="00313783"/>
    <w:rsid w:val="003137BF"/>
    <w:rsid w:val="003138DA"/>
    <w:rsid w:val="00313A24"/>
    <w:rsid w:val="00313A6D"/>
    <w:rsid w:val="00313AE9"/>
    <w:rsid w:val="00313B66"/>
    <w:rsid w:val="00313C92"/>
    <w:rsid w:val="00314048"/>
    <w:rsid w:val="003141B3"/>
    <w:rsid w:val="003143B6"/>
    <w:rsid w:val="003143BC"/>
    <w:rsid w:val="0031444A"/>
    <w:rsid w:val="00314600"/>
    <w:rsid w:val="00314AAB"/>
    <w:rsid w:val="00314AC8"/>
    <w:rsid w:val="00314B83"/>
    <w:rsid w:val="00314D77"/>
    <w:rsid w:val="00314DFA"/>
    <w:rsid w:val="00314F61"/>
    <w:rsid w:val="00314F6A"/>
    <w:rsid w:val="00314FAB"/>
    <w:rsid w:val="00315111"/>
    <w:rsid w:val="00315190"/>
    <w:rsid w:val="00315282"/>
    <w:rsid w:val="00315330"/>
    <w:rsid w:val="0031535C"/>
    <w:rsid w:val="00315396"/>
    <w:rsid w:val="00315455"/>
    <w:rsid w:val="003155AA"/>
    <w:rsid w:val="0031565F"/>
    <w:rsid w:val="00315774"/>
    <w:rsid w:val="00315A41"/>
    <w:rsid w:val="00315BA2"/>
    <w:rsid w:val="00315D0C"/>
    <w:rsid w:val="00315F48"/>
    <w:rsid w:val="00315F5A"/>
    <w:rsid w:val="00315FC2"/>
    <w:rsid w:val="00316125"/>
    <w:rsid w:val="003161C3"/>
    <w:rsid w:val="0031632F"/>
    <w:rsid w:val="00316470"/>
    <w:rsid w:val="00316534"/>
    <w:rsid w:val="003168A1"/>
    <w:rsid w:val="00316935"/>
    <w:rsid w:val="0031693A"/>
    <w:rsid w:val="00316A94"/>
    <w:rsid w:val="00316B71"/>
    <w:rsid w:val="00316E4C"/>
    <w:rsid w:val="00316F1B"/>
    <w:rsid w:val="00317037"/>
    <w:rsid w:val="0031721C"/>
    <w:rsid w:val="00317350"/>
    <w:rsid w:val="003173C7"/>
    <w:rsid w:val="0031759B"/>
    <w:rsid w:val="003175CB"/>
    <w:rsid w:val="00317604"/>
    <w:rsid w:val="003176EE"/>
    <w:rsid w:val="00317778"/>
    <w:rsid w:val="00317830"/>
    <w:rsid w:val="0031783E"/>
    <w:rsid w:val="003178A9"/>
    <w:rsid w:val="003178AE"/>
    <w:rsid w:val="003179C5"/>
    <w:rsid w:val="00317B3A"/>
    <w:rsid w:val="00317B3F"/>
    <w:rsid w:val="00317CE3"/>
    <w:rsid w:val="00317D71"/>
    <w:rsid w:val="00317DBE"/>
    <w:rsid w:val="00317EF2"/>
    <w:rsid w:val="00317F7E"/>
    <w:rsid w:val="00320003"/>
    <w:rsid w:val="0032016E"/>
    <w:rsid w:val="0032017E"/>
    <w:rsid w:val="003201BC"/>
    <w:rsid w:val="00320262"/>
    <w:rsid w:val="003202B7"/>
    <w:rsid w:val="003202E5"/>
    <w:rsid w:val="00320329"/>
    <w:rsid w:val="00320365"/>
    <w:rsid w:val="0032049E"/>
    <w:rsid w:val="003204EF"/>
    <w:rsid w:val="00320517"/>
    <w:rsid w:val="00320568"/>
    <w:rsid w:val="0032059C"/>
    <w:rsid w:val="003205B2"/>
    <w:rsid w:val="003205C2"/>
    <w:rsid w:val="00320643"/>
    <w:rsid w:val="00320C42"/>
    <w:rsid w:val="00320CE4"/>
    <w:rsid w:val="00320CFD"/>
    <w:rsid w:val="00320DAD"/>
    <w:rsid w:val="00320DCC"/>
    <w:rsid w:val="00320DCD"/>
    <w:rsid w:val="003210AE"/>
    <w:rsid w:val="003211C1"/>
    <w:rsid w:val="003211DE"/>
    <w:rsid w:val="003211E9"/>
    <w:rsid w:val="003212F5"/>
    <w:rsid w:val="0032130B"/>
    <w:rsid w:val="003214E9"/>
    <w:rsid w:val="003214EC"/>
    <w:rsid w:val="003215ED"/>
    <w:rsid w:val="0032171F"/>
    <w:rsid w:val="0032172A"/>
    <w:rsid w:val="003218A6"/>
    <w:rsid w:val="003218AA"/>
    <w:rsid w:val="00321B8A"/>
    <w:rsid w:val="00321BCF"/>
    <w:rsid w:val="00321C13"/>
    <w:rsid w:val="00321C48"/>
    <w:rsid w:val="00321C5F"/>
    <w:rsid w:val="00321DD7"/>
    <w:rsid w:val="0032220D"/>
    <w:rsid w:val="0032221C"/>
    <w:rsid w:val="003222A4"/>
    <w:rsid w:val="00322797"/>
    <w:rsid w:val="00322803"/>
    <w:rsid w:val="0032285E"/>
    <w:rsid w:val="003228A6"/>
    <w:rsid w:val="00322C61"/>
    <w:rsid w:val="00322D13"/>
    <w:rsid w:val="00322D39"/>
    <w:rsid w:val="00322DC6"/>
    <w:rsid w:val="00322E3C"/>
    <w:rsid w:val="00322E9C"/>
    <w:rsid w:val="00322EEF"/>
    <w:rsid w:val="00322F92"/>
    <w:rsid w:val="003230A3"/>
    <w:rsid w:val="0032310A"/>
    <w:rsid w:val="003231D4"/>
    <w:rsid w:val="003232DF"/>
    <w:rsid w:val="00323356"/>
    <w:rsid w:val="00323402"/>
    <w:rsid w:val="0032342C"/>
    <w:rsid w:val="00323537"/>
    <w:rsid w:val="003235A0"/>
    <w:rsid w:val="00323863"/>
    <w:rsid w:val="0032388D"/>
    <w:rsid w:val="003238D1"/>
    <w:rsid w:val="00323BEF"/>
    <w:rsid w:val="00323CE9"/>
    <w:rsid w:val="00323CF0"/>
    <w:rsid w:val="00323DB6"/>
    <w:rsid w:val="00323DFB"/>
    <w:rsid w:val="00323E43"/>
    <w:rsid w:val="00323F5E"/>
    <w:rsid w:val="00324059"/>
    <w:rsid w:val="003241C6"/>
    <w:rsid w:val="003241F7"/>
    <w:rsid w:val="00324215"/>
    <w:rsid w:val="003243AA"/>
    <w:rsid w:val="003247B9"/>
    <w:rsid w:val="003247CA"/>
    <w:rsid w:val="003248F0"/>
    <w:rsid w:val="003249D7"/>
    <w:rsid w:val="00324B0C"/>
    <w:rsid w:val="00324C6A"/>
    <w:rsid w:val="00324DD8"/>
    <w:rsid w:val="00324E87"/>
    <w:rsid w:val="00324E98"/>
    <w:rsid w:val="00325117"/>
    <w:rsid w:val="003251A9"/>
    <w:rsid w:val="00325332"/>
    <w:rsid w:val="003253C8"/>
    <w:rsid w:val="003253E6"/>
    <w:rsid w:val="00325417"/>
    <w:rsid w:val="003254EB"/>
    <w:rsid w:val="003254EE"/>
    <w:rsid w:val="00325533"/>
    <w:rsid w:val="00325837"/>
    <w:rsid w:val="00325A43"/>
    <w:rsid w:val="00325A9A"/>
    <w:rsid w:val="00325AF2"/>
    <w:rsid w:val="00325B91"/>
    <w:rsid w:val="00325BE7"/>
    <w:rsid w:val="00325E45"/>
    <w:rsid w:val="00325E94"/>
    <w:rsid w:val="0032608F"/>
    <w:rsid w:val="0032619D"/>
    <w:rsid w:val="0032638A"/>
    <w:rsid w:val="003264CC"/>
    <w:rsid w:val="003264F9"/>
    <w:rsid w:val="00326720"/>
    <w:rsid w:val="00326820"/>
    <w:rsid w:val="00326A46"/>
    <w:rsid w:val="00326AF8"/>
    <w:rsid w:val="00326B36"/>
    <w:rsid w:val="00326C0C"/>
    <w:rsid w:val="00326C95"/>
    <w:rsid w:val="00326D3D"/>
    <w:rsid w:val="00326D6B"/>
    <w:rsid w:val="00326F21"/>
    <w:rsid w:val="00327008"/>
    <w:rsid w:val="00327124"/>
    <w:rsid w:val="003271A3"/>
    <w:rsid w:val="0032720F"/>
    <w:rsid w:val="0032758B"/>
    <w:rsid w:val="00327635"/>
    <w:rsid w:val="003276BF"/>
    <w:rsid w:val="0032778F"/>
    <w:rsid w:val="003277EC"/>
    <w:rsid w:val="00327850"/>
    <w:rsid w:val="00327A79"/>
    <w:rsid w:val="00327C5F"/>
    <w:rsid w:val="00327C90"/>
    <w:rsid w:val="00327EF1"/>
    <w:rsid w:val="003300F9"/>
    <w:rsid w:val="003301AC"/>
    <w:rsid w:val="003301F5"/>
    <w:rsid w:val="00330283"/>
    <w:rsid w:val="00330661"/>
    <w:rsid w:val="0033071D"/>
    <w:rsid w:val="003307FA"/>
    <w:rsid w:val="003308B7"/>
    <w:rsid w:val="003308EB"/>
    <w:rsid w:val="00330A52"/>
    <w:rsid w:val="00330ACE"/>
    <w:rsid w:val="00330AE8"/>
    <w:rsid w:val="00330B0A"/>
    <w:rsid w:val="00330B1B"/>
    <w:rsid w:val="00330CAB"/>
    <w:rsid w:val="00330D8C"/>
    <w:rsid w:val="00330E59"/>
    <w:rsid w:val="00331012"/>
    <w:rsid w:val="00331083"/>
    <w:rsid w:val="0033143D"/>
    <w:rsid w:val="0033159D"/>
    <w:rsid w:val="003315CE"/>
    <w:rsid w:val="003317BF"/>
    <w:rsid w:val="00331811"/>
    <w:rsid w:val="00331865"/>
    <w:rsid w:val="0033193D"/>
    <w:rsid w:val="0033198F"/>
    <w:rsid w:val="00331BF4"/>
    <w:rsid w:val="00331C12"/>
    <w:rsid w:val="00331C68"/>
    <w:rsid w:val="00331D27"/>
    <w:rsid w:val="00331FB8"/>
    <w:rsid w:val="00331FE5"/>
    <w:rsid w:val="00332044"/>
    <w:rsid w:val="00332083"/>
    <w:rsid w:val="0033213C"/>
    <w:rsid w:val="003321EB"/>
    <w:rsid w:val="00332216"/>
    <w:rsid w:val="00332344"/>
    <w:rsid w:val="00332380"/>
    <w:rsid w:val="00332387"/>
    <w:rsid w:val="003323EC"/>
    <w:rsid w:val="00332570"/>
    <w:rsid w:val="00332589"/>
    <w:rsid w:val="00332663"/>
    <w:rsid w:val="00332675"/>
    <w:rsid w:val="0033283B"/>
    <w:rsid w:val="003328E2"/>
    <w:rsid w:val="00332AEA"/>
    <w:rsid w:val="00332B01"/>
    <w:rsid w:val="00332BD2"/>
    <w:rsid w:val="00332CB2"/>
    <w:rsid w:val="00332D58"/>
    <w:rsid w:val="00332E03"/>
    <w:rsid w:val="00332E10"/>
    <w:rsid w:val="00332E85"/>
    <w:rsid w:val="00332F0A"/>
    <w:rsid w:val="00332F82"/>
    <w:rsid w:val="00332FDD"/>
    <w:rsid w:val="00332FF2"/>
    <w:rsid w:val="00333027"/>
    <w:rsid w:val="0033302D"/>
    <w:rsid w:val="0033307B"/>
    <w:rsid w:val="00333128"/>
    <w:rsid w:val="00333164"/>
    <w:rsid w:val="00333191"/>
    <w:rsid w:val="003331B2"/>
    <w:rsid w:val="0033333C"/>
    <w:rsid w:val="003333B9"/>
    <w:rsid w:val="0033346B"/>
    <w:rsid w:val="00333499"/>
    <w:rsid w:val="003334F4"/>
    <w:rsid w:val="00333877"/>
    <w:rsid w:val="0033387D"/>
    <w:rsid w:val="003338D7"/>
    <w:rsid w:val="00333A71"/>
    <w:rsid w:val="00333A88"/>
    <w:rsid w:val="00333C48"/>
    <w:rsid w:val="00333D43"/>
    <w:rsid w:val="00333D73"/>
    <w:rsid w:val="00333DAF"/>
    <w:rsid w:val="00333FE0"/>
    <w:rsid w:val="0033401A"/>
    <w:rsid w:val="0033413D"/>
    <w:rsid w:val="003341A8"/>
    <w:rsid w:val="0033425D"/>
    <w:rsid w:val="00334304"/>
    <w:rsid w:val="00334511"/>
    <w:rsid w:val="00334539"/>
    <w:rsid w:val="003345B6"/>
    <w:rsid w:val="003347D9"/>
    <w:rsid w:val="00334877"/>
    <w:rsid w:val="003348AA"/>
    <w:rsid w:val="0033497F"/>
    <w:rsid w:val="00334C4E"/>
    <w:rsid w:val="00334D4A"/>
    <w:rsid w:val="00334FC3"/>
    <w:rsid w:val="00334FEB"/>
    <w:rsid w:val="003350E3"/>
    <w:rsid w:val="00335126"/>
    <w:rsid w:val="00335146"/>
    <w:rsid w:val="003351CB"/>
    <w:rsid w:val="003352CA"/>
    <w:rsid w:val="00335345"/>
    <w:rsid w:val="0033545C"/>
    <w:rsid w:val="0033552C"/>
    <w:rsid w:val="00335799"/>
    <w:rsid w:val="00335814"/>
    <w:rsid w:val="00335956"/>
    <w:rsid w:val="00335AF7"/>
    <w:rsid w:val="00335B2B"/>
    <w:rsid w:val="00335B9B"/>
    <w:rsid w:val="00335BAC"/>
    <w:rsid w:val="00335C82"/>
    <w:rsid w:val="00335D31"/>
    <w:rsid w:val="00335EBB"/>
    <w:rsid w:val="00335ED6"/>
    <w:rsid w:val="00335FDD"/>
    <w:rsid w:val="00336067"/>
    <w:rsid w:val="0033607E"/>
    <w:rsid w:val="0033609C"/>
    <w:rsid w:val="003360BC"/>
    <w:rsid w:val="003361D4"/>
    <w:rsid w:val="003363C9"/>
    <w:rsid w:val="00336589"/>
    <w:rsid w:val="003365EB"/>
    <w:rsid w:val="00336612"/>
    <w:rsid w:val="00336630"/>
    <w:rsid w:val="0033674C"/>
    <w:rsid w:val="00336770"/>
    <w:rsid w:val="0033677C"/>
    <w:rsid w:val="003368C3"/>
    <w:rsid w:val="0033693D"/>
    <w:rsid w:val="00336976"/>
    <w:rsid w:val="0033697B"/>
    <w:rsid w:val="00336BA1"/>
    <w:rsid w:val="00336C7D"/>
    <w:rsid w:val="00336C89"/>
    <w:rsid w:val="00336CB7"/>
    <w:rsid w:val="00336D91"/>
    <w:rsid w:val="00336DCB"/>
    <w:rsid w:val="00336E4F"/>
    <w:rsid w:val="00336E5A"/>
    <w:rsid w:val="003371CD"/>
    <w:rsid w:val="00337241"/>
    <w:rsid w:val="00337454"/>
    <w:rsid w:val="003374BB"/>
    <w:rsid w:val="003375C1"/>
    <w:rsid w:val="003376D8"/>
    <w:rsid w:val="0033777F"/>
    <w:rsid w:val="003377D8"/>
    <w:rsid w:val="00337995"/>
    <w:rsid w:val="003379BB"/>
    <w:rsid w:val="003379CE"/>
    <w:rsid w:val="00337A2C"/>
    <w:rsid w:val="00337A58"/>
    <w:rsid w:val="00337AEC"/>
    <w:rsid w:val="00337AFC"/>
    <w:rsid w:val="00337B19"/>
    <w:rsid w:val="00337B1C"/>
    <w:rsid w:val="00337B1E"/>
    <w:rsid w:val="00337BCD"/>
    <w:rsid w:val="00337CD7"/>
    <w:rsid w:val="00337F74"/>
    <w:rsid w:val="003400CE"/>
    <w:rsid w:val="0034014D"/>
    <w:rsid w:val="0034023A"/>
    <w:rsid w:val="0034023F"/>
    <w:rsid w:val="0034041C"/>
    <w:rsid w:val="00340429"/>
    <w:rsid w:val="0034048D"/>
    <w:rsid w:val="00340632"/>
    <w:rsid w:val="00340692"/>
    <w:rsid w:val="003407F6"/>
    <w:rsid w:val="00340991"/>
    <w:rsid w:val="00340A69"/>
    <w:rsid w:val="00340B37"/>
    <w:rsid w:val="00340C32"/>
    <w:rsid w:val="00340D1C"/>
    <w:rsid w:val="00340D3E"/>
    <w:rsid w:val="00340F35"/>
    <w:rsid w:val="00340F55"/>
    <w:rsid w:val="00340F73"/>
    <w:rsid w:val="00340FEB"/>
    <w:rsid w:val="00341052"/>
    <w:rsid w:val="00341055"/>
    <w:rsid w:val="00341325"/>
    <w:rsid w:val="0034136F"/>
    <w:rsid w:val="00341385"/>
    <w:rsid w:val="00341720"/>
    <w:rsid w:val="00341842"/>
    <w:rsid w:val="00341851"/>
    <w:rsid w:val="0034198E"/>
    <w:rsid w:val="00341A33"/>
    <w:rsid w:val="00341B4E"/>
    <w:rsid w:val="00341BF6"/>
    <w:rsid w:val="00341BFC"/>
    <w:rsid w:val="00341E20"/>
    <w:rsid w:val="00341E5A"/>
    <w:rsid w:val="00341E85"/>
    <w:rsid w:val="00341F44"/>
    <w:rsid w:val="003420C3"/>
    <w:rsid w:val="00342146"/>
    <w:rsid w:val="00342299"/>
    <w:rsid w:val="00342367"/>
    <w:rsid w:val="00342431"/>
    <w:rsid w:val="0034258B"/>
    <w:rsid w:val="003425E6"/>
    <w:rsid w:val="00342698"/>
    <w:rsid w:val="003426B5"/>
    <w:rsid w:val="003427A5"/>
    <w:rsid w:val="00342847"/>
    <w:rsid w:val="0034290A"/>
    <w:rsid w:val="003429F9"/>
    <w:rsid w:val="00342A5A"/>
    <w:rsid w:val="00342B2B"/>
    <w:rsid w:val="00342BA1"/>
    <w:rsid w:val="00342C6B"/>
    <w:rsid w:val="00342EAF"/>
    <w:rsid w:val="00342ED6"/>
    <w:rsid w:val="00342F4E"/>
    <w:rsid w:val="00342F6A"/>
    <w:rsid w:val="00343165"/>
    <w:rsid w:val="003432B7"/>
    <w:rsid w:val="00343383"/>
    <w:rsid w:val="00343432"/>
    <w:rsid w:val="00343444"/>
    <w:rsid w:val="0034349E"/>
    <w:rsid w:val="003435A7"/>
    <w:rsid w:val="00343734"/>
    <w:rsid w:val="0034397C"/>
    <w:rsid w:val="003439AB"/>
    <w:rsid w:val="003439EE"/>
    <w:rsid w:val="00343A0B"/>
    <w:rsid w:val="00343BCA"/>
    <w:rsid w:val="00343C45"/>
    <w:rsid w:val="00343CE6"/>
    <w:rsid w:val="00343DAE"/>
    <w:rsid w:val="00343DF0"/>
    <w:rsid w:val="00343FDB"/>
    <w:rsid w:val="0034407E"/>
    <w:rsid w:val="00344147"/>
    <w:rsid w:val="003441E1"/>
    <w:rsid w:val="00344302"/>
    <w:rsid w:val="0034431E"/>
    <w:rsid w:val="003445F1"/>
    <w:rsid w:val="00344673"/>
    <w:rsid w:val="00344A34"/>
    <w:rsid w:val="00344BAC"/>
    <w:rsid w:val="00344D5F"/>
    <w:rsid w:val="00344DCC"/>
    <w:rsid w:val="00344DD1"/>
    <w:rsid w:val="00344DE0"/>
    <w:rsid w:val="00344F0B"/>
    <w:rsid w:val="00345096"/>
    <w:rsid w:val="00345122"/>
    <w:rsid w:val="003451D2"/>
    <w:rsid w:val="00345335"/>
    <w:rsid w:val="00345348"/>
    <w:rsid w:val="003453BD"/>
    <w:rsid w:val="0034559A"/>
    <w:rsid w:val="003455E5"/>
    <w:rsid w:val="00345943"/>
    <w:rsid w:val="00345953"/>
    <w:rsid w:val="003459E7"/>
    <w:rsid w:val="00345C17"/>
    <w:rsid w:val="00345D07"/>
    <w:rsid w:val="00345DF0"/>
    <w:rsid w:val="0034608F"/>
    <w:rsid w:val="003460E7"/>
    <w:rsid w:val="00346170"/>
    <w:rsid w:val="0034624A"/>
    <w:rsid w:val="0034664F"/>
    <w:rsid w:val="0034671C"/>
    <w:rsid w:val="00346815"/>
    <w:rsid w:val="003469D3"/>
    <w:rsid w:val="00346A4B"/>
    <w:rsid w:val="00346CD5"/>
    <w:rsid w:val="00346DC0"/>
    <w:rsid w:val="00346E18"/>
    <w:rsid w:val="00346E8D"/>
    <w:rsid w:val="00346F1E"/>
    <w:rsid w:val="00346FBC"/>
    <w:rsid w:val="00346FCC"/>
    <w:rsid w:val="00346FE7"/>
    <w:rsid w:val="003471E2"/>
    <w:rsid w:val="00347329"/>
    <w:rsid w:val="00347388"/>
    <w:rsid w:val="003473C0"/>
    <w:rsid w:val="003473C7"/>
    <w:rsid w:val="0034745D"/>
    <w:rsid w:val="00347460"/>
    <w:rsid w:val="00347599"/>
    <w:rsid w:val="0034759E"/>
    <w:rsid w:val="00347628"/>
    <w:rsid w:val="003476AA"/>
    <w:rsid w:val="00347708"/>
    <w:rsid w:val="003478BA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87"/>
    <w:rsid w:val="003506B9"/>
    <w:rsid w:val="003506E1"/>
    <w:rsid w:val="0035074A"/>
    <w:rsid w:val="003508D6"/>
    <w:rsid w:val="00350B00"/>
    <w:rsid w:val="00350BB2"/>
    <w:rsid w:val="00350BE9"/>
    <w:rsid w:val="00350CF6"/>
    <w:rsid w:val="00350DE9"/>
    <w:rsid w:val="00350EA3"/>
    <w:rsid w:val="00350EBA"/>
    <w:rsid w:val="00350EC2"/>
    <w:rsid w:val="00350F51"/>
    <w:rsid w:val="0035114E"/>
    <w:rsid w:val="003511BE"/>
    <w:rsid w:val="00351573"/>
    <w:rsid w:val="003519D6"/>
    <w:rsid w:val="00351A13"/>
    <w:rsid w:val="00351B81"/>
    <w:rsid w:val="00351B98"/>
    <w:rsid w:val="00351D3E"/>
    <w:rsid w:val="00351E64"/>
    <w:rsid w:val="00351E68"/>
    <w:rsid w:val="00351EB1"/>
    <w:rsid w:val="00351F0A"/>
    <w:rsid w:val="0035206E"/>
    <w:rsid w:val="0035209E"/>
    <w:rsid w:val="003520F4"/>
    <w:rsid w:val="00352111"/>
    <w:rsid w:val="00352120"/>
    <w:rsid w:val="00352151"/>
    <w:rsid w:val="003522B7"/>
    <w:rsid w:val="00352314"/>
    <w:rsid w:val="0035233B"/>
    <w:rsid w:val="003528A3"/>
    <w:rsid w:val="00352959"/>
    <w:rsid w:val="003529AC"/>
    <w:rsid w:val="003529F7"/>
    <w:rsid w:val="00352AF2"/>
    <w:rsid w:val="00352B12"/>
    <w:rsid w:val="00352B9B"/>
    <w:rsid w:val="00352BA5"/>
    <w:rsid w:val="00352EAF"/>
    <w:rsid w:val="00352F6F"/>
    <w:rsid w:val="0035311E"/>
    <w:rsid w:val="0035330B"/>
    <w:rsid w:val="0035333E"/>
    <w:rsid w:val="003533E8"/>
    <w:rsid w:val="00353568"/>
    <w:rsid w:val="00353597"/>
    <w:rsid w:val="00353674"/>
    <w:rsid w:val="003536F2"/>
    <w:rsid w:val="0035381C"/>
    <w:rsid w:val="003538CD"/>
    <w:rsid w:val="00353A15"/>
    <w:rsid w:val="00353D73"/>
    <w:rsid w:val="00353DA2"/>
    <w:rsid w:val="00353E5B"/>
    <w:rsid w:val="00353F5A"/>
    <w:rsid w:val="00353F97"/>
    <w:rsid w:val="00353F9A"/>
    <w:rsid w:val="00354124"/>
    <w:rsid w:val="00354148"/>
    <w:rsid w:val="003543CF"/>
    <w:rsid w:val="003543EF"/>
    <w:rsid w:val="0035440F"/>
    <w:rsid w:val="0035442D"/>
    <w:rsid w:val="003544B7"/>
    <w:rsid w:val="003545DD"/>
    <w:rsid w:val="00354696"/>
    <w:rsid w:val="003546C1"/>
    <w:rsid w:val="003548AF"/>
    <w:rsid w:val="003549E1"/>
    <w:rsid w:val="00354A5B"/>
    <w:rsid w:val="00354ACB"/>
    <w:rsid w:val="00354B1B"/>
    <w:rsid w:val="00354C4C"/>
    <w:rsid w:val="00354CB8"/>
    <w:rsid w:val="00354D12"/>
    <w:rsid w:val="00354DAE"/>
    <w:rsid w:val="00354E5B"/>
    <w:rsid w:val="003550C8"/>
    <w:rsid w:val="00355289"/>
    <w:rsid w:val="003554D6"/>
    <w:rsid w:val="003555BD"/>
    <w:rsid w:val="0035574C"/>
    <w:rsid w:val="003558B0"/>
    <w:rsid w:val="00355985"/>
    <w:rsid w:val="003559E5"/>
    <w:rsid w:val="00355A9A"/>
    <w:rsid w:val="00355B00"/>
    <w:rsid w:val="00355BB2"/>
    <w:rsid w:val="00355C49"/>
    <w:rsid w:val="00355C94"/>
    <w:rsid w:val="00355C9B"/>
    <w:rsid w:val="00355D08"/>
    <w:rsid w:val="00355D8A"/>
    <w:rsid w:val="00355E62"/>
    <w:rsid w:val="00355EB0"/>
    <w:rsid w:val="00356110"/>
    <w:rsid w:val="00356188"/>
    <w:rsid w:val="00356210"/>
    <w:rsid w:val="00356294"/>
    <w:rsid w:val="00356531"/>
    <w:rsid w:val="00356745"/>
    <w:rsid w:val="0035678A"/>
    <w:rsid w:val="003567CF"/>
    <w:rsid w:val="003567E6"/>
    <w:rsid w:val="00356801"/>
    <w:rsid w:val="00356843"/>
    <w:rsid w:val="00356AA3"/>
    <w:rsid w:val="00356C0D"/>
    <w:rsid w:val="00356CBF"/>
    <w:rsid w:val="00356D60"/>
    <w:rsid w:val="00356D7C"/>
    <w:rsid w:val="00356FE8"/>
    <w:rsid w:val="00357099"/>
    <w:rsid w:val="003570E1"/>
    <w:rsid w:val="0035717E"/>
    <w:rsid w:val="00357237"/>
    <w:rsid w:val="0035730D"/>
    <w:rsid w:val="00357354"/>
    <w:rsid w:val="003575C6"/>
    <w:rsid w:val="003576C2"/>
    <w:rsid w:val="0035777A"/>
    <w:rsid w:val="00357881"/>
    <w:rsid w:val="00357918"/>
    <w:rsid w:val="00357940"/>
    <w:rsid w:val="00357A87"/>
    <w:rsid w:val="00357ACD"/>
    <w:rsid w:val="00357B4E"/>
    <w:rsid w:val="00357BA6"/>
    <w:rsid w:val="00357C05"/>
    <w:rsid w:val="00357C60"/>
    <w:rsid w:val="00357CA5"/>
    <w:rsid w:val="00357DAB"/>
    <w:rsid w:val="00357DDF"/>
    <w:rsid w:val="00357EF4"/>
    <w:rsid w:val="003600E6"/>
    <w:rsid w:val="003601CF"/>
    <w:rsid w:val="003601E3"/>
    <w:rsid w:val="00360238"/>
    <w:rsid w:val="003602FF"/>
    <w:rsid w:val="003604DB"/>
    <w:rsid w:val="00360A45"/>
    <w:rsid w:val="00360B23"/>
    <w:rsid w:val="00360B3A"/>
    <w:rsid w:val="00360B58"/>
    <w:rsid w:val="00360B7B"/>
    <w:rsid w:val="00360D99"/>
    <w:rsid w:val="00360D9F"/>
    <w:rsid w:val="00360EA2"/>
    <w:rsid w:val="0036109F"/>
    <w:rsid w:val="0036114E"/>
    <w:rsid w:val="00361248"/>
    <w:rsid w:val="0036124C"/>
    <w:rsid w:val="00361269"/>
    <w:rsid w:val="00361351"/>
    <w:rsid w:val="0036136F"/>
    <w:rsid w:val="003614D8"/>
    <w:rsid w:val="003615DB"/>
    <w:rsid w:val="0036169D"/>
    <w:rsid w:val="0036172C"/>
    <w:rsid w:val="003617EF"/>
    <w:rsid w:val="003617FF"/>
    <w:rsid w:val="00361825"/>
    <w:rsid w:val="00361A36"/>
    <w:rsid w:val="00361AF8"/>
    <w:rsid w:val="00361C8A"/>
    <w:rsid w:val="00361FBB"/>
    <w:rsid w:val="0036205F"/>
    <w:rsid w:val="003622E1"/>
    <w:rsid w:val="0036268C"/>
    <w:rsid w:val="00362A5D"/>
    <w:rsid w:val="00362B0E"/>
    <w:rsid w:val="00362B3A"/>
    <w:rsid w:val="00362CA3"/>
    <w:rsid w:val="00362E9A"/>
    <w:rsid w:val="00362F04"/>
    <w:rsid w:val="003631A0"/>
    <w:rsid w:val="0036347E"/>
    <w:rsid w:val="003637F0"/>
    <w:rsid w:val="0036388C"/>
    <w:rsid w:val="003638EC"/>
    <w:rsid w:val="003638F1"/>
    <w:rsid w:val="00363942"/>
    <w:rsid w:val="00363946"/>
    <w:rsid w:val="00363994"/>
    <w:rsid w:val="00363B9E"/>
    <w:rsid w:val="00363CBE"/>
    <w:rsid w:val="00363EDF"/>
    <w:rsid w:val="00364077"/>
    <w:rsid w:val="00364441"/>
    <w:rsid w:val="00364506"/>
    <w:rsid w:val="00364636"/>
    <w:rsid w:val="003647F3"/>
    <w:rsid w:val="003647F9"/>
    <w:rsid w:val="003648B1"/>
    <w:rsid w:val="003649E1"/>
    <w:rsid w:val="00364A67"/>
    <w:rsid w:val="00364A93"/>
    <w:rsid w:val="00364AFF"/>
    <w:rsid w:val="00364C19"/>
    <w:rsid w:val="00364D04"/>
    <w:rsid w:val="00364D21"/>
    <w:rsid w:val="00364E01"/>
    <w:rsid w:val="00365094"/>
    <w:rsid w:val="00365185"/>
    <w:rsid w:val="00365235"/>
    <w:rsid w:val="00365289"/>
    <w:rsid w:val="003652B8"/>
    <w:rsid w:val="00365405"/>
    <w:rsid w:val="003655EF"/>
    <w:rsid w:val="00365671"/>
    <w:rsid w:val="003657F1"/>
    <w:rsid w:val="00365848"/>
    <w:rsid w:val="00365993"/>
    <w:rsid w:val="0036599D"/>
    <w:rsid w:val="003659F7"/>
    <w:rsid w:val="00365A70"/>
    <w:rsid w:val="00365B96"/>
    <w:rsid w:val="00365CAB"/>
    <w:rsid w:val="00366295"/>
    <w:rsid w:val="003662A1"/>
    <w:rsid w:val="00366446"/>
    <w:rsid w:val="003665D8"/>
    <w:rsid w:val="003666BA"/>
    <w:rsid w:val="003667F3"/>
    <w:rsid w:val="00366BD1"/>
    <w:rsid w:val="00366C48"/>
    <w:rsid w:val="00366DBC"/>
    <w:rsid w:val="00366E0F"/>
    <w:rsid w:val="00366FE5"/>
    <w:rsid w:val="003672F0"/>
    <w:rsid w:val="0036740D"/>
    <w:rsid w:val="0036741F"/>
    <w:rsid w:val="00367426"/>
    <w:rsid w:val="00367493"/>
    <w:rsid w:val="003674C5"/>
    <w:rsid w:val="00367592"/>
    <w:rsid w:val="00367642"/>
    <w:rsid w:val="00367670"/>
    <w:rsid w:val="003677B1"/>
    <w:rsid w:val="0036780C"/>
    <w:rsid w:val="00367906"/>
    <w:rsid w:val="0036797A"/>
    <w:rsid w:val="00367A0A"/>
    <w:rsid w:val="00367AA9"/>
    <w:rsid w:val="00367B14"/>
    <w:rsid w:val="00367CA2"/>
    <w:rsid w:val="00367EB2"/>
    <w:rsid w:val="00370241"/>
    <w:rsid w:val="00370247"/>
    <w:rsid w:val="003702AA"/>
    <w:rsid w:val="00370410"/>
    <w:rsid w:val="00370490"/>
    <w:rsid w:val="003704BD"/>
    <w:rsid w:val="00370560"/>
    <w:rsid w:val="0037078F"/>
    <w:rsid w:val="003707C9"/>
    <w:rsid w:val="00370A1A"/>
    <w:rsid w:val="00370D25"/>
    <w:rsid w:val="00370D55"/>
    <w:rsid w:val="00370EB1"/>
    <w:rsid w:val="00370F58"/>
    <w:rsid w:val="00371324"/>
    <w:rsid w:val="0037140A"/>
    <w:rsid w:val="0037143E"/>
    <w:rsid w:val="0037145C"/>
    <w:rsid w:val="0037152E"/>
    <w:rsid w:val="00371879"/>
    <w:rsid w:val="003718C4"/>
    <w:rsid w:val="00371957"/>
    <w:rsid w:val="003719C8"/>
    <w:rsid w:val="003719CB"/>
    <w:rsid w:val="00371BC1"/>
    <w:rsid w:val="00371C12"/>
    <w:rsid w:val="00371C3A"/>
    <w:rsid w:val="00371C62"/>
    <w:rsid w:val="00371EBD"/>
    <w:rsid w:val="00372019"/>
    <w:rsid w:val="00372027"/>
    <w:rsid w:val="00372068"/>
    <w:rsid w:val="0037212D"/>
    <w:rsid w:val="00372216"/>
    <w:rsid w:val="00372237"/>
    <w:rsid w:val="003724F4"/>
    <w:rsid w:val="003726CA"/>
    <w:rsid w:val="00372803"/>
    <w:rsid w:val="003728F3"/>
    <w:rsid w:val="00372B20"/>
    <w:rsid w:val="00372DA7"/>
    <w:rsid w:val="00372EA4"/>
    <w:rsid w:val="00372FA9"/>
    <w:rsid w:val="00372FAA"/>
    <w:rsid w:val="00372FB7"/>
    <w:rsid w:val="0037304E"/>
    <w:rsid w:val="0037314A"/>
    <w:rsid w:val="0037320E"/>
    <w:rsid w:val="00373230"/>
    <w:rsid w:val="003734A6"/>
    <w:rsid w:val="00373618"/>
    <w:rsid w:val="0037367F"/>
    <w:rsid w:val="003737EE"/>
    <w:rsid w:val="00373898"/>
    <w:rsid w:val="00373A01"/>
    <w:rsid w:val="00373A08"/>
    <w:rsid w:val="00373B2B"/>
    <w:rsid w:val="00373B8F"/>
    <w:rsid w:val="00373D5C"/>
    <w:rsid w:val="00373F1E"/>
    <w:rsid w:val="00373F40"/>
    <w:rsid w:val="00374199"/>
    <w:rsid w:val="003742F6"/>
    <w:rsid w:val="003743F0"/>
    <w:rsid w:val="00374445"/>
    <w:rsid w:val="00374531"/>
    <w:rsid w:val="0037455F"/>
    <w:rsid w:val="0037461D"/>
    <w:rsid w:val="0037470B"/>
    <w:rsid w:val="00374710"/>
    <w:rsid w:val="0037472B"/>
    <w:rsid w:val="0037475D"/>
    <w:rsid w:val="0037481F"/>
    <w:rsid w:val="00374956"/>
    <w:rsid w:val="00374AF5"/>
    <w:rsid w:val="00374B6A"/>
    <w:rsid w:val="00374B6B"/>
    <w:rsid w:val="00374E2A"/>
    <w:rsid w:val="00374FE0"/>
    <w:rsid w:val="00374FE8"/>
    <w:rsid w:val="003750C6"/>
    <w:rsid w:val="0037522C"/>
    <w:rsid w:val="003753AF"/>
    <w:rsid w:val="00375546"/>
    <w:rsid w:val="003755C0"/>
    <w:rsid w:val="0037563F"/>
    <w:rsid w:val="003758AE"/>
    <w:rsid w:val="00375913"/>
    <w:rsid w:val="00375958"/>
    <w:rsid w:val="00375984"/>
    <w:rsid w:val="00375A11"/>
    <w:rsid w:val="00375C48"/>
    <w:rsid w:val="00375E2D"/>
    <w:rsid w:val="00375F59"/>
    <w:rsid w:val="00376081"/>
    <w:rsid w:val="0037646E"/>
    <w:rsid w:val="003764C1"/>
    <w:rsid w:val="00376535"/>
    <w:rsid w:val="00376634"/>
    <w:rsid w:val="003768BF"/>
    <w:rsid w:val="0037696F"/>
    <w:rsid w:val="003769AA"/>
    <w:rsid w:val="00376A94"/>
    <w:rsid w:val="00376B5E"/>
    <w:rsid w:val="00376BD9"/>
    <w:rsid w:val="00376E1C"/>
    <w:rsid w:val="00376E24"/>
    <w:rsid w:val="00376F2F"/>
    <w:rsid w:val="0037701B"/>
    <w:rsid w:val="0037731F"/>
    <w:rsid w:val="0037740B"/>
    <w:rsid w:val="003774E3"/>
    <w:rsid w:val="00377522"/>
    <w:rsid w:val="00377554"/>
    <w:rsid w:val="003775FB"/>
    <w:rsid w:val="0037771A"/>
    <w:rsid w:val="00377876"/>
    <w:rsid w:val="003778E2"/>
    <w:rsid w:val="00377B59"/>
    <w:rsid w:val="00380031"/>
    <w:rsid w:val="003800F3"/>
    <w:rsid w:val="003802E5"/>
    <w:rsid w:val="0038030E"/>
    <w:rsid w:val="00380346"/>
    <w:rsid w:val="00380411"/>
    <w:rsid w:val="0038041B"/>
    <w:rsid w:val="00380507"/>
    <w:rsid w:val="00380539"/>
    <w:rsid w:val="0038059A"/>
    <w:rsid w:val="00380630"/>
    <w:rsid w:val="003806D6"/>
    <w:rsid w:val="0038072F"/>
    <w:rsid w:val="00380968"/>
    <w:rsid w:val="003809B6"/>
    <w:rsid w:val="003809DE"/>
    <w:rsid w:val="003809EE"/>
    <w:rsid w:val="00380B42"/>
    <w:rsid w:val="00380C27"/>
    <w:rsid w:val="00380D02"/>
    <w:rsid w:val="00380D95"/>
    <w:rsid w:val="00380DC1"/>
    <w:rsid w:val="00380E30"/>
    <w:rsid w:val="00380ED7"/>
    <w:rsid w:val="00380F3B"/>
    <w:rsid w:val="003811BB"/>
    <w:rsid w:val="003811CC"/>
    <w:rsid w:val="00381266"/>
    <w:rsid w:val="00381512"/>
    <w:rsid w:val="003816DA"/>
    <w:rsid w:val="0038172F"/>
    <w:rsid w:val="00381730"/>
    <w:rsid w:val="00381793"/>
    <w:rsid w:val="003817A6"/>
    <w:rsid w:val="003818B4"/>
    <w:rsid w:val="00381A90"/>
    <w:rsid w:val="00381AA3"/>
    <w:rsid w:val="00381B1E"/>
    <w:rsid w:val="00381CC5"/>
    <w:rsid w:val="00381D72"/>
    <w:rsid w:val="00381D90"/>
    <w:rsid w:val="00381E56"/>
    <w:rsid w:val="00381FC6"/>
    <w:rsid w:val="00381FCF"/>
    <w:rsid w:val="00381FFE"/>
    <w:rsid w:val="003823D7"/>
    <w:rsid w:val="003824E2"/>
    <w:rsid w:val="0038251E"/>
    <w:rsid w:val="0038259A"/>
    <w:rsid w:val="003825E1"/>
    <w:rsid w:val="00382635"/>
    <w:rsid w:val="0038287C"/>
    <w:rsid w:val="00382887"/>
    <w:rsid w:val="00382A04"/>
    <w:rsid w:val="00382A20"/>
    <w:rsid w:val="00382BC6"/>
    <w:rsid w:val="00382D8A"/>
    <w:rsid w:val="00382DCD"/>
    <w:rsid w:val="00382DD4"/>
    <w:rsid w:val="00382E0C"/>
    <w:rsid w:val="00382E52"/>
    <w:rsid w:val="00382E68"/>
    <w:rsid w:val="00382F0E"/>
    <w:rsid w:val="00382FE8"/>
    <w:rsid w:val="003830A6"/>
    <w:rsid w:val="00383387"/>
    <w:rsid w:val="003833F2"/>
    <w:rsid w:val="0038343A"/>
    <w:rsid w:val="003834AB"/>
    <w:rsid w:val="00383518"/>
    <w:rsid w:val="0038359B"/>
    <w:rsid w:val="003835EE"/>
    <w:rsid w:val="00383771"/>
    <w:rsid w:val="003839FB"/>
    <w:rsid w:val="00383AEB"/>
    <w:rsid w:val="00383CD5"/>
    <w:rsid w:val="00383D90"/>
    <w:rsid w:val="00383F37"/>
    <w:rsid w:val="00384019"/>
    <w:rsid w:val="00384147"/>
    <w:rsid w:val="003841E1"/>
    <w:rsid w:val="003843B4"/>
    <w:rsid w:val="0038459A"/>
    <w:rsid w:val="003847EB"/>
    <w:rsid w:val="0038490B"/>
    <w:rsid w:val="00384A0C"/>
    <w:rsid w:val="00384C5C"/>
    <w:rsid w:val="00384C7B"/>
    <w:rsid w:val="00384CA0"/>
    <w:rsid w:val="00384D3B"/>
    <w:rsid w:val="00384FFC"/>
    <w:rsid w:val="00385175"/>
    <w:rsid w:val="0038517B"/>
    <w:rsid w:val="003851CD"/>
    <w:rsid w:val="00385280"/>
    <w:rsid w:val="00385498"/>
    <w:rsid w:val="003855DA"/>
    <w:rsid w:val="0038572B"/>
    <w:rsid w:val="003857F8"/>
    <w:rsid w:val="00385B57"/>
    <w:rsid w:val="00385CA8"/>
    <w:rsid w:val="00385CB6"/>
    <w:rsid w:val="00385E28"/>
    <w:rsid w:val="00385F44"/>
    <w:rsid w:val="00385F8B"/>
    <w:rsid w:val="00386184"/>
    <w:rsid w:val="003861E1"/>
    <w:rsid w:val="0038629C"/>
    <w:rsid w:val="0038651D"/>
    <w:rsid w:val="003865A3"/>
    <w:rsid w:val="0038665B"/>
    <w:rsid w:val="003869AF"/>
    <w:rsid w:val="00386D29"/>
    <w:rsid w:val="00386E0A"/>
    <w:rsid w:val="00386E11"/>
    <w:rsid w:val="0038704D"/>
    <w:rsid w:val="003870F9"/>
    <w:rsid w:val="0038726B"/>
    <w:rsid w:val="003872F6"/>
    <w:rsid w:val="003872F7"/>
    <w:rsid w:val="00387581"/>
    <w:rsid w:val="003875AA"/>
    <w:rsid w:val="00387811"/>
    <w:rsid w:val="00387837"/>
    <w:rsid w:val="00387A39"/>
    <w:rsid w:val="00387AE0"/>
    <w:rsid w:val="00387B78"/>
    <w:rsid w:val="00387BE0"/>
    <w:rsid w:val="00390026"/>
    <w:rsid w:val="003900E9"/>
    <w:rsid w:val="0039012A"/>
    <w:rsid w:val="00390288"/>
    <w:rsid w:val="003902FE"/>
    <w:rsid w:val="00390386"/>
    <w:rsid w:val="003906D2"/>
    <w:rsid w:val="00390704"/>
    <w:rsid w:val="003907D5"/>
    <w:rsid w:val="00390920"/>
    <w:rsid w:val="003909E2"/>
    <w:rsid w:val="00390A36"/>
    <w:rsid w:val="00390C2E"/>
    <w:rsid w:val="00390CB3"/>
    <w:rsid w:val="00390CDE"/>
    <w:rsid w:val="00390E72"/>
    <w:rsid w:val="00391057"/>
    <w:rsid w:val="0039116C"/>
    <w:rsid w:val="00391343"/>
    <w:rsid w:val="00391373"/>
    <w:rsid w:val="00391390"/>
    <w:rsid w:val="00391400"/>
    <w:rsid w:val="00391425"/>
    <w:rsid w:val="003915E7"/>
    <w:rsid w:val="0039171B"/>
    <w:rsid w:val="003918B3"/>
    <w:rsid w:val="003918C9"/>
    <w:rsid w:val="00391936"/>
    <w:rsid w:val="003919F6"/>
    <w:rsid w:val="00391A12"/>
    <w:rsid w:val="00391B47"/>
    <w:rsid w:val="00391B91"/>
    <w:rsid w:val="00391CD5"/>
    <w:rsid w:val="00391E1E"/>
    <w:rsid w:val="00392088"/>
    <w:rsid w:val="003920C7"/>
    <w:rsid w:val="003920E5"/>
    <w:rsid w:val="0039222B"/>
    <w:rsid w:val="0039230E"/>
    <w:rsid w:val="0039245F"/>
    <w:rsid w:val="003924B4"/>
    <w:rsid w:val="003925B9"/>
    <w:rsid w:val="00392747"/>
    <w:rsid w:val="003927D0"/>
    <w:rsid w:val="003928DB"/>
    <w:rsid w:val="00392C16"/>
    <w:rsid w:val="00392C8A"/>
    <w:rsid w:val="00392C93"/>
    <w:rsid w:val="00392CE0"/>
    <w:rsid w:val="00392F7C"/>
    <w:rsid w:val="00392F85"/>
    <w:rsid w:val="0039300C"/>
    <w:rsid w:val="003931F3"/>
    <w:rsid w:val="0039342D"/>
    <w:rsid w:val="00393503"/>
    <w:rsid w:val="00393576"/>
    <w:rsid w:val="003939E5"/>
    <w:rsid w:val="00393C1E"/>
    <w:rsid w:val="00393C3C"/>
    <w:rsid w:val="00393EDF"/>
    <w:rsid w:val="00393EE0"/>
    <w:rsid w:val="00393FF6"/>
    <w:rsid w:val="00394019"/>
    <w:rsid w:val="00394220"/>
    <w:rsid w:val="00394233"/>
    <w:rsid w:val="00394467"/>
    <w:rsid w:val="003944AD"/>
    <w:rsid w:val="003947FD"/>
    <w:rsid w:val="003949D9"/>
    <w:rsid w:val="003949FA"/>
    <w:rsid w:val="00394A7D"/>
    <w:rsid w:val="00394AE0"/>
    <w:rsid w:val="00394BD0"/>
    <w:rsid w:val="00394C8B"/>
    <w:rsid w:val="00394E8F"/>
    <w:rsid w:val="00394F85"/>
    <w:rsid w:val="00394F87"/>
    <w:rsid w:val="00394F97"/>
    <w:rsid w:val="00394FB4"/>
    <w:rsid w:val="00395007"/>
    <w:rsid w:val="00395014"/>
    <w:rsid w:val="00395363"/>
    <w:rsid w:val="00395390"/>
    <w:rsid w:val="00395443"/>
    <w:rsid w:val="003955F0"/>
    <w:rsid w:val="0039571F"/>
    <w:rsid w:val="003959B3"/>
    <w:rsid w:val="00395B3A"/>
    <w:rsid w:val="00395D44"/>
    <w:rsid w:val="00395EFB"/>
    <w:rsid w:val="00395FD1"/>
    <w:rsid w:val="00395FF2"/>
    <w:rsid w:val="00396043"/>
    <w:rsid w:val="00396062"/>
    <w:rsid w:val="00396299"/>
    <w:rsid w:val="0039636F"/>
    <w:rsid w:val="003963D0"/>
    <w:rsid w:val="00396506"/>
    <w:rsid w:val="00396517"/>
    <w:rsid w:val="00396519"/>
    <w:rsid w:val="003965CD"/>
    <w:rsid w:val="003965D3"/>
    <w:rsid w:val="003966E7"/>
    <w:rsid w:val="00396772"/>
    <w:rsid w:val="0039678D"/>
    <w:rsid w:val="003967B4"/>
    <w:rsid w:val="003969C2"/>
    <w:rsid w:val="00396B61"/>
    <w:rsid w:val="00396C16"/>
    <w:rsid w:val="00396D0A"/>
    <w:rsid w:val="00396DAC"/>
    <w:rsid w:val="00396DD9"/>
    <w:rsid w:val="003970A3"/>
    <w:rsid w:val="00397195"/>
    <w:rsid w:val="003971E9"/>
    <w:rsid w:val="003973A1"/>
    <w:rsid w:val="0039755C"/>
    <w:rsid w:val="003978D4"/>
    <w:rsid w:val="00397931"/>
    <w:rsid w:val="00397BA8"/>
    <w:rsid w:val="00397C54"/>
    <w:rsid w:val="00397C9D"/>
    <w:rsid w:val="00397CAB"/>
    <w:rsid w:val="00397EA2"/>
    <w:rsid w:val="00397F2E"/>
    <w:rsid w:val="003A006E"/>
    <w:rsid w:val="003A018D"/>
    <w:rsid w:val="003A0219"/>
    <w:rsid w:val="003A0239"/>
    <w:rsid w:val="003A0279"/>
    <w:rsid w:val="003A02BE"/>
    <w:rsid w:val="003A0522"/>
    <w:rsid w:val="003A0687"/>
    <w:rsid w:val="003A0753"/>
    <w:rsid w:val="003A07B7"/>
    <w:rsid w:val="003A0894"/>
    <w:rsid w:val="003A09F2"/>
    <w:rsid w:val="003A0BBE"/>
    <w:rsid w:val="003A0CAA"/>
    <w:rsid w:val="003A0E54"/>
    <w:rsid w:val="003A0EF6"/>
    <w:rsid w:val="003A0F18"/>
    <w:rsid w:val="003A0FBE"/>
    <w:rsid w:val="003A10B2"/>
    <w:rsid w:val="003A10D2"/>
    <w:rsid w:val="003A11E2"/>
    <w:rsid w:val="003A1271"/>
    <w:rsid w:val="003A127B"/>
    <w:rsid w:val="003A128B"/>
    <w:rsid w:val="003A12B4"/>
    <w:rsid w:val="003A13AA"/>
    <w:rsid w:val="003A1556"/>
    <w:rsid w:val="003A15CD"/>
    <w:rsid w:val="003A17D7"/>
    <w:rsid w:val="003A18EE"/>
    <w:rsid w:val="003A193A"/>
    <w:rsid w:val="003A197F"/>
    <w:rsid w:val="003A1A21"/>
    <w:rsid w:val="003A1A47"/>
    <w:rsid w:val="003A1BC8"/>
    <w:rsid w:val="003A1CEA"/>
    <w:rsid w:val="003A1FA3"/>
    <w:rsid w:val="003A1FCB"/>
    <w:rsid w:val="003A2136"/>
    <w:rsid w:val="003A22A8"/>
    <w:rsid w:val="003A2526"/>
    <w:rsid w:val="003A25AA"/>
    <w:rsid w:val="003A2651"/>
    <w:rsid w:val="003A272B"/>
    <w:rsid w:val="003A293E"/>
    <w:rsid w:val="003A2961"/>
    <w:rsid w:val="003A29EB"/>
    <w:rsid w:val="003A2A42"/>
    <w:rsid w:val="003A2AE5"/>
    <w:rsid w:val="003A2B24"/>
    <w:rsid w:val="003A2B63"/>
    <w:rsid w:val="003A2D25"/>
    <w:rsid w:val="003A2D6E"/>
    <w:rsid w:val="003A2DBA"/>
    <w:rsid w:val="003A2EB9"/>
    <w:rsid w:val="003A2EE8"/>
    <w:rsid w:val="003A2F3B"/>
    <w:rsid w:val="003A2F95"/>
    <w:rsid w:val="003A30DB"/>
    <w:rsid w:val="003A314D"/>
    <w:rsid w:val="003A3219"/>
    <w:rsid w:val="003A3813"/>
    <w:rsid w:val="003A395A"/>
    <w:rsid w:val="003A3A34"/>
    <w:rsid w:val="003A3AA7"/>
    <w:rsid w:val="003A3B18"/>
    <w:rsid w:val="003A3CCA"/>
    <w:rsid w:val="003A3D95"/>
    <w:rsid w:val="003A40A7"/>
    <w:rsid w:val="003A414B"/>
    <w:rsid w:val="003A4166"/>
    <w:rsid w:val="003A429A"/>
    <w:rsid w:val="003A42D8"/>
    <w:rsid w:val="003A437A"/>
    <w:rsid w:val="003A4436"/>
    <w:rsid w:val="003A4480"/>
    <w:rsid w:val="003A458D"/>
    <w:rsid w:val="003A4610"/>
    <w:rsid w:val="003A47A0"/>
    <w:rsid w:val="003A4889"/>
    <w:rsid w:val="003A4A44"/>
    <w:rsid w:val="003A4C67"/>
    <w:rsid w:val="003A4DFF"/>
    <w:rsid w:val="003A4E10"/>
    <w:rsid w:val="003A4E26"/>
    <w:rsid w:val="003A513E"/>
    <w:rsid w:val="003A529E"/>
    <w:rsid w:val="003A56AC"/>
    <w:rsid w:val="003A574E"/>
    <w:rsid w:val="003A583F"/>
    <w:rsid w:val="003A58EE"/>
    <w:rsid w:val="003A58F9"/>
    <w:rsid w:val="003A5904"/>
    <w:rsid w:val="003A594E"/>
    <w:rsid w:val="003A59E3"/>
    <w:rsid w:val="003A5C4E"/>
    <w:rsid w:val="003A5C57"/>
    <w:rsid w:val="003A5DFB"/>
    <w:rsid w:val="003A5E18"/>
    <w:rsid w:val="003A5F64"/>
    <w:rsid w:val="003A6074"/>
    <w:rsid w:val="003A608B"/>
    <w:rsid w:val="003A60D2"/>
    <w:rsid w:val="003A61B4"/>
    <w:rsid w:val="003A61ED"/>
    <w:rsid w:val="003A62BF"/>
    <w:rsid w:val="003A62F7"/>
    <w:rsid w:val="003A675D"/>
    <w:rsid w:val="003A67E4"/>
    <w:rsid w:val="003A68C6"/>
    <w:rsid w:val="003A68EE"/>
    <w:rsid w:val="003A699A"/>
    <w:rsid w:val="003A6A50"/>
    <w:rsid w:val="003A6B12"/>
    <w:rsid w:val="003A6D3E"/>
    <w:rsid w:val="003A6E13"/>
    <w:rsid w:val="003A72B9"/>
    <w:rsid w:val="003A72D0"/>
    <w:rsid w:val="003A73B9"/>
    <w:rsid w:val="003A7447"/>
    <w:rsid w:val="003A746F"/>
    <w:rsid w:val="003A74D6"/>
    <w:rsid w:val="003A7503"/>
    <w:rsid w:val="003A7571"/>
    <w:rsid w:val="003A75AD"/>
    <w:rsid w:val="003A76F5"/>
    <w:rsid w:val="003A772B"/>
    <w:rsid w:val="003A77B6"/>
    <w:rsid w:val="003A77E7"/>
    <w:rsid w:val="003A78C9"/>
    <w:rsid w:val="003A79D8"/>
    <w:rsid w:val="003A7A43"/>
    <w:rsid w:val="003A7CB6"/>
    <w:rsid w:val="003B0050"/>
    <w:rsid w:val="003B006E"/>
    <w:rsid w:val="003B00C9"/>
    <w:rsid w:val="003B00E8"/>
    <w:rsid w:val="003B01C9"/>
    <w:rsid w:val="003B01DB"/>
    <w:rsid w:val="003B01FA"/>
    <w:rsid w:val="003B0435"/>
    <w:rsid w:val="003B045F"/>
    <w:rsid w:val="003B0553"/>
    <w:rsid w:val="003B05EE"/>
    <w:rsid w:val="003B060A"/>
    <w:rsid w:val="003B0B94"/>
    <w:rsid w:val="003B0C31"/>
    <w:rsid w:val="003B0C72"/>
    <w:rsid w:val="003B0CB3"/>
    <w:rsid w:val="003B0FC7"/>
    <w:rsid w:val="003B0FD5"/>
    <w:rsid w:val="003B1013"/>
    <w:rsid w:val="003B10C1"/>
    <w:rsid w:val="003B110F"/>
    <w:rsid w:val="003B11A9"/>
    <w:rsid w:val="003B11CB"/>
    <w:rsid w:val="003B1233"/>
    <w:rsid w:val="003B1301"/>
    <w:rsid w:val="003B1371"/>
    <w:rsid w:val="003B1400"/>
    <w:rsid w:val="003B17A1"/>
    <w:rsid w:val="003B1874"/>
    <w:rsid w:val="003B1972"/>
    <w:rsid w:val="003B19A2"/>
    <w:rsid w:val="003B19C9"/>
    <w:rsid w:val="003B1ACB"/>
    <w:rsid w:val="003B1B06"/>
    <w:rsid w:val="003B1B32"/>
    <w:rsid w:val="003B1B56"/>
    <w:rsid w:val="003B1BE8"/>
    <w:rsid w:val="003B1C30"/>
    <w:rsid w:val="003B1E22"/>
    <w:rsid w:val="003B1E56"/>
    <w:rsid w:val="003B2089"/>
    <w:rsid w:val="003B2336"/>
    <w:rsid w:val="003B23F1"/>
    <w:rsid w:val="003B29DC"/>
    <w:rsid w:val="003B2A48"/>
    <w:rsid w:val="003B2A7A"/>
    <w:rsid w:val="003B2AAE"/>
    <w:rsid w:val="003B2BD9"/>
    <w:rsid w:val="003B2C1F"/>
    <w:rsid w:val="003B2DE4"/>
    <w:rsid w:val="003B2E12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A27"/>
    <w:rsid w:val="003B3ACA"/>
    <w:rsid w:val="003B3AE1"/>
    <w:rsid w:val="003B3BA9"/>
    <w:rsid w:val="003B3C9C"/>
    <w:rsid w:val="003B3CAF"/>
    <w:rsid w:val="003B3D4B"/>
    <w:rsid w:val="003B3D81"/>
    <w:rsid w:val="003B3E22"/>
    <w:rsid w:val="003B3EBB"/>
    <w:rsid w:val="003B4561"/>
    <w:rsid w:val="003B45AF"/>
    <w:rsid w:val="003B4820"/>
    <w:rsid w:val="003B4838"/>
    <w:rsid w:val="003B48A5"/>
    <w:rsid w:val="003B4B55"/>
    <w:rsid w:val="003B4B9E"/>
    <w:rsid w:val="003B4C07"/>
    <w:rsid w:val="003B4C17"/>
    <w:rsid w:val="003B4C26"/>
    <w:rsid w:val="003B4C31"/>
    <w:rsid w:val="003B4C4E"/>
    <w:rsid w:val="003B4CE1"/>
    <w:rsid w:val="003B4F57"/>
    <w:rsid w:val="003B4F78"/>
    <w:rsid w:val="003B5051"/>
    <w:rsid w:val="003B5414"/>
    <w:rsid w:val="003B5548"/>
    <w:rsid w:val="003B55D0"/>
    <w:rsid w:val="003B5663"/>
    <w:rsid w:val="003B56A2"/>
    <w:rsid w:val="003B56DE"/>
    <w:rsid w:val="003B5760"/>
    <w:rsid w:val="003B578A"/>
    <w:rsid w:val="003B57DE"/>
    <w:rsid w:val="003B59E2"/>
    <w:rsid w:val="003B5C83"/>
    <w:rsid w:val="003B5D5B"/>
    <w:rsid w:val="003B5DE2"/>
    <w:rsid w:val="003B5EB9"/>
    <w:rsid w:val="003B5EE0"/>
    <w:rsid w:val="003B6159"/>
    <w:rsid w:val="003B618A"/>
    <w:rsid w:val="003B6314"/>
    <w:rsid w:val="003B6316"/>
    <w:rsid w:val="003B6395"/>
    <w:rsid w:val="003B6398"/>
    <w:rsid w:val="003B641B"/>
    <w:rsid w:val="003B645C"/>
    <w:rsid w:val="003B6479"/>
    <w:rsid w:val="003B65CA"/>
    <w:rsid w:val="003B66D0"/>
    <w:rsid w:val="003B6759"/>
    <w:rsid w:val="003B6796"/>
    <w:rsid w:val="003B685B"/>
    <w:rsid w:val="003B6AC4"/>
    <w:rsid w:val="003B6B44"/>
    <w:rsid w:val="003B6B55"/>
    <w:rsid w:val="003B6BE3"/>
    <w:rsid w:val="003B6C07"/>
    <w:rsid w:val="003B6CE2"/>
    <w:rsid w:val="003B6E0B"/>
    <w:rsid w:val="003B6E69"/>
    <w:rsid w:val="003B70FC"/>
    <w:rsid w:val="003B733F"/>
    <w:rsid w:val="003B73E5"/>
    <w:rsid w:val="003B7431"/>
    <w:rsid w:val="003B7517"/>
    <w:rsid w:val="003B7591"/>
    <w:rsid w:val="003B763B"/>
    <w:rsid w:val="003B7856"/>
    <w:rsid w:val="003B7909"/>
    <w:rsid w:val="003B7A47"/>
    <w:rsid w:val="003B7B25"/>
    <w:rsid w:val="003B7B2F"/>
    <w:rsid w:val="003B7C5C"/>
    <w:rsid w:val="003B7D31"/>
    <w:rsid w:val="003B7E77"/>
    <w:rsid w:val="003B7E7F"/>
    <w:rsid w:val="003B7F1D"/>
    <w:rsid w:val="003C020D"/>
    <w:rsid w:val="003C02ED"/>
    <w:rsid w:val="003C0443"/>
    <w:rsid w:val="003C0763"/>
    <w:rsid w:val="003C09C5"/>
    <w:rsid w:val="003C0B46"/>
    <w:rsid w:val="003C0CC6"/>
    <w:rsid w:val="003C0E09"/>
    <w:rsid w:val="003C0E27"/>
    <w:rsid w:val="003C0E31"/>
    <w:rsid w:val="003C0EED"/>
    <w:rsid w:val="003C0F88"/>
    <w:rsid w:val="003C0FB4"/>
    <w:rsid w:val="003C1107"/>
    <w:rsid w:val="003C1158"/>
    <w:rsid w:val="003C11B9"/>
    <w:rsid w:val="003C11E8"/>
    <w:rsid w:val="003C139D"/>
    <w:rsid w:val="003C1426"/>
    <w:rsid w:val="003C1571"/>
    <w:rsid w:val="003C15A6"/>
    <w:rsid w:val="003C15C8"/>
    <w:rsid w:val="003C15F0"/>
    <w:rsid w:val="003C1603"/>
    <w:rsid w:val="003C175D"/>
    <w:rsid w:val="003C17EC"/>
    <w:rsid w:val="003C187C"/>
    <w:rsid w:val="003C192C"/>
    <w:rsid w:val="003C1A42"/>
    <w:rsid w:val="003C1AE2"/>
    <w:rsid w:val="003C1AF2"/>
    <w:rsid w:val="003C1B43"/>
    <w:rsid w:val="003C1CAD"/>
    <w:rsid w:val="003C1D19"/>
    <w:rsid w:val="003C1D44"/>
    <w:rsid w:val="003C1F3F"/>
    <w:rsid w:val="003C1FB1"/>
    <w:rsid w:val="003C2097"/>
    <w:rsid w:val="003C21CD"/>
    <w:rsid w:val="003C22BB"/>
    <w:rsid w:val="003C2332"/>
    <w:rsid w:val="003C23CC"/>
    <w:rsid w:val="003C24D4"/>
    <w:rsid w:val="003C2562"/>
    <w:rsid w:val="003C25F8"/>
    <w:rsid w:val="003C26D2"/>
    <w:rsid w:val="003C2842"/>
    <w:rsid w:val="003C2ADB"/>
    <w:rsid w:val="003C2DD2"/>
    <w:rsid w:val="003C2DD7"/>
    <w:rsid w:val="003C2E0A"/>
    <w:rsid w:val="003C2ED0"/>
    <w:rsid w:val="003C2F9B"/>
    <w:rsid w:val="003C2FB9"/>
    <w:rsid w:val="003C3008"/>
    <w:rsid w:val="003C3051"/>
    <w:rsid w:val="003C30F4"/>
    <w:rsid w:val="003C3141"/>
    <w:rsid w:val="003C32AA"/>
    <w:rsid w:val="003C334D"/>
    <w:rsid w:val="003C337E"/>
    <w:rsid w:val="003C3484"/>
    <w:rsid w:val="003C3537"/>
    <w:rsid w:val="003C3553"/>
    <w:rsid w:val="003C3A52"/>
    <w:rsid w:val="003C3C0C"/>
    <w:rsid w:val="003C3D6E"/>
    <w:rsid w:val="003C3F5A"/>
    <w:rsid w:val="003C4034"/>
    <w:rsid w:val="003C4078"/>
    <w:rsid w:val="003C425D"/>
    <w:rsid w:val="003C43A3"/>
    <w:rsid w:val="003C43AC"/>
    <w:rsid w:val="003C450F"/>
    <w:rsid w:val="003C4921"/>
    <w:rsid w:val="003C4D03"/>
    <w:rsid w:val="003C4D04"/>
    <w:rsid w:val="003C4E78"/>
    <w:rsid w:val="003C4EFA"/>
    <w:rsid w:val="003C4F20"/>
    <w:rsid w:val="003C521A"/>
    <w:rsid w:val="003C5252"/>
    <w:rsid w:val="003C52FB"/>
    <w:rsid w:val="003C5625"/>
    <w:rsid w:val="003C56CC"/>
    <w:rsid w:val="003C578A"/>
    <w:rsid w:val="003C57DE"/>
    <w:rsid w:val="003C5916"/>
    <w:rsid w:val="003C59D8"/>
    <w:rsid w:val="003C5A24"/>
    <w:rsid w:val="003C5A41"/>
    <w:rsid w:val="003C5AA3"/>
    <w:rsid w:val="003C5B39"/>
    <w:rsid w:val="003C5B67"/>
    <w:rsid w:val="003C5D4C"/>
    <w:rsid w:val="003C5E05"/>
    <w:rsid w:val="003C600E"/>
    <w:rsid w:val="003C6099"/>
    <w:rsid w:val="003C60F5"/>
    <w:rsid w:val="003C63E7"/>
    <w:rsid w:val="003C648E"/>
    <w:rsid w:val="003C660C"/>
    <w:rsid w:val="003C660D"/>
    <w:rsid w:val="003C6ACF"/>
    <w:rsid w:val="003C6ADD"/>
    <w:rsid w:val="003C6E79"/>
    <w:rsid w:val="003C6E83"/>
    <w:rsid w:val="003C70E3"/>
    <w:rsid w:val="003C7145"/>
    <w:rsid w:val="003C716C"/>
    <w:rsid w:val="003C72DE"/>
    <w:rsid w:val="003C734B"/>
    <w:rsid w:val="003C754B"/>
    <w:rsid w:val="003C75AA"/>
    <w:rsid w:val="003C7810"/>
    <w:rsid w:val="003C795E"/>
    <w:rsid w:val="003C7B16"/>
    <w:rsid w:val="003C7CA5"/>
    <w:rsid w:val="003C7D03"/>
    <w:rsid w:val="003C7DFA"/>
    <w:rsid w:val="003C7F4F"/>
    <w:rsid w:val="003C7FEB"/>
    <w:rsid w:val="003D010A"/>
    <w:rsid w:val="003D01B2"/>
    <w:rsid w:val="003D0630"/>
    <w:rsid w:val="003D0B6E"/>
    <w:rsid w:val="003D0BA8"/>
    <w:rsid w:val="003D0CE8"/>
    <w:rsid w:val="003D0D12"/>
    <w:rsid w:val="003D0E25"/>
    <w:rsid w:val="003D0E99"/>
    <w:rsid w:val="003D10F0"/>
    <w:rsid w:val="003D119D"/>
    <w:rsid w:val="003D1235"/>
    <w:rsid w:val="003D12AE"/>
    <w:rsid w:val="003D1312"/>
    <w:rsid w:val="003D13C8"/>
    <w:rsid w:val="003D1426"/>
    <w:rsid w:val="003D14EF"/>
    <w:rsid w:val="003D162F"/>
    <w:rsid w:val="003D166D"/>
    <w:rsid w:val="003D17AF"/>
    <w:rsid w:val="003D1CC1"/>
    <w:rsid w:val="003D1CEF"/>
    <w:rsid w:val="003D1EA6"/>
    <w:rsid w:val="003D1EBC"/>
    <w:rsid w:val="003D1F9C"/>
    <w:rsid w:val="003D20AE"/>
    <w:rsid w:val="003D214A"/>
    <w:rsid w:val="003D223D"/>
    <w:rsid w:val="003D2410"/>
    <w:rsid w:val="003D2435"/>
    <w:rsid w:val="003D24D8"/>
    <w:rsid w:val="003D25EE"/>
    <w:rsid w:val="003D27EB"/>
    <w:rsid w:val="003D2817"/>
    <w:rsid w:val="003D28E9"/>
    <w:rsid w:val="003D2919"/>
    <w:rsid w:val="003D2994"/>
    <w:rsid w:val="003D2A4C"/>
    <w:rsid w:val="003D2B57"/>
    <w:rsid w:val="003D2BAE"/>
    <w:rsid w:val="003D2C61"/>
    <w:rsid w:val="003D2C7B"/>
    <w:rsid w:val="003D2E55"/>
    <w:rsid w:val="003D2EC8"/>
    <w:rsid w:val="003D3080"/>
    <w:rsid w:val="003D32DC"/>
    <w:rsid w:val="003D342B"/>
    <w:rsid w:val="003D383C"/>
    <w:rsid w:val="003D3887"/>
    <w:rsid w:val="003D3943"/>
    <w:rsid w:val="003D3A12"/>
    <w:rsid w:val="003D3A8C"/>
    <w:rsid w:val="003D3A90"/>
    <w:rsid w:val="003D3ACD"/>
    <w:rsid w:val="003D3ADA"/>
    <w:rsid w:val="003D3B74"/>
    <w:rsid w:val="003D3E22"/>
    <w:rsid w:val="003D4072"/>
    <w:rsid w:val="003D412F"/>
    <w:rsid w:val="003D4179"/>
    <w:rsid w:val="003D421B"/>
    <w:rsid w:val="003D4272"/>
    <w:rsid w:val="003D4628"/>
    <w:rsid w:val="003D4643"/>
    <w:rsid w:val="003D46F4"/>
    <w:rsid w:val="003D4759"/>
    <w:rsid w:val="003D48CB"/>
    <w:rsid w:val="003D49F1"/>
    <w:rsid w:val="003D4BC7"/>
    <w:rsid w:val="003D4CEB"/>
    <w:rsid w:val="003D5007"/>
    <w:rsid w:val="003D5124"/>
    <w:rsid w:val="003D5221"/>
    <w:rsid w:val="003D522E"/>
    <w:rsid w:val="003D5325"/>
    <w:rsid w:val="003D5345"/>
    <w:rsid w:val="003D5387"/>
    <w:rsid w:val="003D53B3"/>
    <w:rsid w:val="003D53E5"/>
    <w:rsid w:val="003D540D"/>
    <w:rsid w:val="003D54B1"/>
    <w:rsid w:val="003D5506"/>
    <w:rsid w:val="003D552A"/>
    <w:rsid w:val="003D55FD"/>
    <w:rsid w:val="003D5684"/>
    <w:rsid w:val="003D5701"/>
    <w:rsid w:val="003D5712"/>
    <w:rsid w:val="003D5796"/>
    <w:rsid w:val="003D5801"/>
    <w:rsid w:val="003D58F6"/>
    <w:rsid w:val="003D595A"/>
    <w:rsid w:val="003D59C4"/>
    <w:rsid w:val="003D5A24"/>
    <w:rsid w:val="003D5A92"/>
    <w:rsid w:val="003D5C31"/>
    <w:rsid w:val="003D5E18"/>
    <w:rsid w:val="003D5E51"/>
    <w:rsid w:val="003D5F0C"/>
    <w:rsid w:val="003D6157"/>
    <w:rsid w:val="003D6211"/>
    <w:rsid w:val="003D627A"/>
    <w:rsid w:val="003D62E4"/>
    <w:rsid w:val="003D6422"/>
    <w:rsid w:val="003D66CC"/>
    <w:rsid w:val="003D6897"/>
    <w:rsid w:val="003D6ABB"/>
    <w:rsid w:val="003D6ACD"/>
    <w:rsid w:val="003D6BA2"/>
    <w:rsid w:val="003D6C8D"/>
    <w:rsid w:val="003D6DA3"/>
    <w:rsid w:val="003D6DC0"/>
    <w:rsid w:val="003D7138"/>
    <w:rsid w:val="003D716D"/>
    <w:rsid w:val="003D72E7"/>
    <w:rsid w:val="003D74DB"/>
    <w:rsid w:val="003D750C"/>
    <w:rsid w:val="003D75FC"/>
    <w:rsid w:val="003D778E"/>
    <w:rsid w:val="003D7865"/>
    <w:rsid w:val="003D7A57"/>
    <w:rsid w:val="003D7AAC"/>
    <w:rsid w:val="003D7C5F"/>
    <w:rsid w:val="003D7E99"/>
    <w:rsid w:val="003E008B"/>
    <w:rsid w:val="003E0559"/>
    <w:rsid w:val="003E066E"/>
    <w:rsid w:val="003E0750"/>
    <w:rsid w:val="003E0918"/>
    <w:rsid w:val="003E0A6D"/>
    <w:rsid w:val="003E0BC4"/>
    <w:rsid w:val="003E0C05"/>
    <w:rsid w:val="003E0F6B"/>
    <w:rsid w:val="003E10B9"/>
    <w:rsid w:val="003E1131"/>
    <w:rsid w:val="003E1169"/>
    <w:rsid w:val="003E1467"/>
    <w:rsid w:val="003E14FF"/>
    <w:rsid w:val="003E16FB"/>
    <w:rsid w:val="003E1759"/>
    <w:rsid w:val="003E1934"/>
    <w:rsid w:val="003E195D"/>
    <w:rsid w:val="003E1BFC"/>
    <w:rsid w:val="003E1D0A"/>
    <w:rsid w:val="003E1D38"/>
    <w:rsid w:val="003E1DA8"/>
    <w:rsid w:val="003E1E0A"/>
    <w:rsid w:val="003E1E24"/>
    <w:rsid w:val="003E1EC2"/>
    <w:rsid w:val="003E1ECA"/>
    <w:rsid w:val="003E1F98"/>
    <w:rsid w:val="003E2031"/>
    <w:rsid w:val="003E20FF"/>
    <w:rsid w:val="003E21AF"/>
    <w:rsid w:val="003E22B6"/>
    <w:rsid w:val="003E23FD"/>
    <w:rsid w:val="003E24D6"/>
    <w:rsid w:val="003E2905"/>
    <w:rsid w:val="003E2C56"/>
    <w:rsid w:val="003E2C68"/>
    <w:rsid w:val="003E2EB2"/>
    <w:rsid w:val="003E2FE3"/>
    <w:rsid w:val="003E30CD"/>
    <w:rsid w:val="003E31C3"/>
    <w:rsid w:val="003E323B"/>
    <w:rsid w:val="003E32EE"/>
    <w:rsid w:val="003E33B2"/>
    <w:rsid w:val="003E34AE"/>
    <w:rsid w:val="003E34CB"/>
    <w:rsid w:val="003E34DC"/>
    <w:rsid w:val="003E3524"/>
    <w:rsid w:val="003E367B"/>
    <w:rsid w:val="003E37F8"/>
    <w:rsid w:val="003E3A0E"/>
    <w:rsid w:val="003E3B07"/>
    <w:rsid w:val="003E3D34"/>
    <w:rsid w:val="003E3E74"/>
    <w:rsid w:val="003E406F"/>
    <w:rsid w:val="003E4187"/>
    <w:rsid w:val="003E44AE"/>
    <w:rsid w:val="003E44C9"/>
    <w:rsid w:val="003E456A"/>
    <w:rsid w:val="003E4599"/>
    <w:rsid w:val="003E45A6"/>
    <w:rsid w:val="003E4630"/>
    <w:rsid w:val="003E4753"/>
    <w:rsid w:val="003E47AE"/>
    <w:rsid w:val="003E4823"/>
    <w:rsid w:val="003E4945"/>
    <w:rsid w:val="003E49D1"/>
    <w:rsid w:val="003E4A58"/>
    <w:rsid w:val="003E4BB8"/>
    <w:rsid w:val="003E4D72"/>
    <w:rsid w:val="003E5057"/>
    <w:rsid w:val="003E5147"/>
    <w:rsid w:val="003E5158"/>
    <w:rsid w:val="003E54B3"/>
    <w:rsid w:val="003E54D0"/>
    <w:rsid w:val="003E55B6"/>
    <w:rsid w:val="003E55E6"/>
    <w:rsid w:val="003E561B"/>
    <w:rsid w:val="003E5823"/>
    <w:rsid w:val="003E5932"/>
    <w:rsid w:val="003E5D64"/>
    <w:rsid w:val="003E5E90"/>
    <w:rsid w:val="003E5EDB"/>
    <w:rsid w:val="003E6095"/>
    <w:rsid w:val="003E625F"/>
    <w:rsid w:val="003E63F3"/>
    <w:rsid w:val="003E6420"/>
    <w:rsid w:val="003E64C9"/>
    <w:rsid w:val="003E664F"/>
    <w:rsid w:val="003E673B"/>
    <w:rsid w:val="003E6A52"/>
    <w:rsid w:val="003E6C72"/>
    <w:rsid w:val="003E6D3A"/>
    <w:rsid w:val="003E6EF1"/>
    <w:rsid w:val="003E6EF6"/>
    <w:rsid w:val="003E6F42"/>
    <w:rsid w:val="003E7001"/>
    <w:rsid w:val="003E7057"/>
    <w:rsid w:val="003E70CF"/>
    <w:rsid w:val="003E71AF"/>
    <w:rsid w:val="003E72A3"/>
    <w:rsid w:val="003E7329"/>
    <w:rsid w:val="003E74BB"/>
    <w:rsid w:val="003E76A9"/>
    <w:rsid w:val="003E76C5"/>
    <w:rsid w:val="003E78C5"/>
    <w:rsid w:val="003E7917"/>
    <w:rsid w:val="003E7920"/>
    <w:rsid w:val="003E7A0D"/>
    <w:rsid w:val="003E7A67"/>
    <w:rsid w:val="003E7B30"/>
    <w:rsid w:val="003E7B7C"/>
    <w:rsid w:val="003E7B9C"/>
    <w:rsid w:val="003E7BC3"/>
    <w:rsid w:val="003E7BF5"/>
    <w:rsid w:val="003E7C27"/>
    <w:rsid w:val="003E7CA7"/>
    <w:rsid w:val="003E7DCB"/>
    <w:rsid w:val="003E7E32"/>
    <w:rsid w:val="003E7EC5"/>
    <w:rsid w:val="003F009C"/>
    <w:rsid w:val="003F00AC"/>
    <w:rsid w:val="003F0104"/>
    <w:rsid w:val="003F018A"/>
    <w:rsid w:val="003F01A8"/>
    <w:rsid w:val="003F0373"/>
    <w:rsid w:val="003F058A"/>
    <w:rsid w:val="003F0AA9"/>
    <w:rsid w:val="003F0AE5"/>
    <w:rsid w:val="003F0C4F"/>
    <w:rsid w:val="003F0CF1"/>
    <w:rsid w:val="003F1086"/>
    <w:rsid w:val="003F109F"/>
    <w:rsid w:val="003F1113"/>
    <w:rsid w:val="003F1200"/>
    <w:rsid w:val="003F1230"/>
    <w:rsid w:val="003F135A"/>
    <w:rsid w:val="003F1460"/>
    <w:rsid w:val="003F153F"/>
    <w:rsid w:val="003F16EB"/>
    <w:rsid w:val="003F17BF"/>
    <w:rsid w:val="003F182D"/>
    <w:rsid w:val="003F19E9"/>
    <w:rsid w:val="003F1C67"/>
    <w:rsid w:val="003F1D66"/>
    <w:rsid w:val="003F239A"/>
    <w:rsid w:val="003F23AA"/>
    <w:rsid w:val="003F2400"/>
    <w:rsid w:val="003F241B"/>
    <w:rsid w:val="003F25A4"/>
    <w:rsid w:val="003F25FD"/>
    <w:rsid w:val="003F26CA"/>
    <w:rsid w:val="003F27AF"/>
    <w:rsid w:val="003F2924"/>
    <w:rsid w:val="003F2B1E"/>
    <w:rsid w:val="003F2EE2"/>
    <w:rsid w:val="003F2FDB"/>
    <w:rsid w:val="003F30B0"/>
    <w:rsid w:val="003F3127"/>
    <w:rsid w:val="003F31EA"/>
    <w:rsid w:val="003F32B9"/>
    <w:rsid w:val="003F341F"/>
    <w:rsid w:val="003F3764"/>
    <w:rsid w:val="003F3784"/>
    <w:rsid w:val="003F3858"/>
    <w:rsid w:val="003F38BF"/>
    <w:rsid w:val="003F3965"/>
    <w:rsid w:val="003F39E7"/>
    <w:rsid w:val="003F39F5"/>
    <w:rsid w:val="003F3B82"/>
    <w:rsid w:val="003F3E6D"/>
    <w:rsid w:val="003F3F3B"/>
    <w:rsid w:val="003F3FC1"/>
    <w:rsid w:val="003F3FDB"/>
    <w:rsid w:val="003F4559"/>
    <w:rsid w:val="003F4600"/>
    <w:rsid w:val="003F483E"/>
    <w:rsid w:val="003F489B"/>
    <w:rsid w:val="003F49E8"/>
    <w:rsid w:val="003F4CBB"/>
    <w:rsid w:val="003F4DC0"/>
    <w:rsid w:val="003F4E10"/>
    <w:rsid w:val="003F4E25"/>
    <w:rsid w:val="003F4F23"/>
    <w:rsid w:val="003F515D"/>
    <w:rsid w:val="003F520C"/>
    <w:rsid w:val="003F53C2"/>
    <w:rsid w:val="003F5601"/>
    <w:rsid w:val="003F5604"/>
    <w:rsid w:val="003F56A7"/>
    <w:rsid w:val="003F5740"/>
    <w:rsid w:val="003F58D8"/>
    <w:rsid w:val="003F58E4"/>
    <w:rsid w:val="003F5983"/>
    <w:rsid w:val="003F5D9A"/>
    <w:rsid w:val="003F5DB0"/>
    <w:rsid w:val="003F60A3"/>
    <w:rsid w:val="003F611C"/>
    <w:rsid w:val="003F614E"/>
    <w:rsid w:val="003F62D6"/>
    <w:rsid w:val="003F637D"/>
    <w:rsid w:val="003F63E5"/>
    <w:rsid w:val="003F64A3"/>
    <w:rsid w:val="003F6580"/>
    <w:rsid w:val="003F6589"/>
    <w:rsid w:val="003F68FD"/>
    <w:rsid w:val="003F697C"/>
    <w:rsid w:val="003F6A6F"/>
    <w:rsid w:val="003F6C7D"/>
    <w:rsid w:val="003F6ED0"/>
    <w:rsid w:val="003F7333"/>
    <w:rsid w:val="003F7379"/>
    <w:rsid w:val="003F73AA"/>
    <w:rsid w:val="003F76DC"/>
    <w:rsid w:val="003F7709"/>
    <w:rsid w:val="003F787B"/>
    <w:rsid w:val="003F789C"/>
    <w:rsid w:val="003F78A2"/>
    <w:rsid w:val="003F7D75"/>
    <w:rsid w:val="003F7DB5"/>
    <w:rsid w:val="003F7E05"/>
    <w:rsid w:val="003F7E24"/>
    <w:rsid w:val="003F7EC3"/>
    <w:rsid w:val="00400026"/>
    <w:rsid w:val="004000AD"/>
    <w:rsid w:val="00400208"/>
    <w:rsid w:val="004002B5"/>
    <w:rsid w:val="0040032E"/>
    <w:rsid w:val="004003BB"/>
    <w:rsid w:val="004003DD"/>
    <w:rsid w:val="00400448"/>
    <w:rsid w:val="004005AE"/>
    <w:rsid w:val="00400695"/>
    <w:rsid w:val="00400825"/>
    <w:rsid w:val="00400B98"/>
    <w:rsid w:val="00400C4A"/>
    <w:rsid w:val="00400C7D"/>
    <w:rsid w:val="00400CDC"/>
    <w:rsid w:val="0040103A"/>
    <w:rsid w:val="0040114B"/>
    <w:rsid w:val="00401190"/>
    <w:rsid w:val="0040127A"/>
    <w:rsid w:val="00401312"/>
    <w:rsid w:val="00401516"/>
    <w:rsid w:val="00401551"/>
    <w:rsid w:val="00401771"/>
    <w:rsid w:val="00401A4E"/>
    <w:rsid w:val="00401ABA"/>
    <w:rsid w:val="00401ABB"/>
    <w:rsid w:val="00401CDC"/>
    <w:rsid w:val="00401D52"/>
    <w:rsid w:val="00401DDB"/>
    <w:rsid w:val="004021CB"/>
    <w:rsid w:val="004021F0"/>
    <w:rsid w:val="00402225"/>
    <w:rsid w:val="00402260"/>
    <w:rsid w:val="0040236B"/>
    <w:rsid w:val="004023C5"/>
    <w:rsid w:val="004024A7"/>
    <w:rsid w:val="004027B2"/>
    <w:rsid w:val="00402887"/>
    <w:rsid w:val="00402984"/>
    <w:rsid w:val="0040299F"/>
    <w:rsid w:val="004029B9"/>
    <w:rsid w:val="00402A9D"/>
    <w:rsid w:val="00402B26"/>
    <w:rsid w:val="00402B4C"/>
    <w:rsid w:val="00402C41"/>
    <w:rsid w:val="00402EF1"/>
    <w:rsid w:val="00402FD7"/>
    <w:rsid w:val="00402FEB"/>
    <w:rsid w:val="00403064"/>
    <w:rsid w:val="00403123"/>
    <w:rsid w:val="00403135"/>
    <w:rsid w:val="0040319C"/>
    <w:rsid w:val="004031BC"/>
    <w:rsid w:val="00403262"/>
    <w:rsid w:val="004032A3"/>
    <w:rsid w:val="0040351A"/>
    <w:rsid w:val="0040360D"/>
    <w:rsid w:val="004036CE"/>
    <w:rsid w:val="0040373C"/>
    <w:rsid w:val="0040381B"/>
    <w:rsid w:val="0040384D"/>
    <w:rsid w:val="0040391E"/>
    <w:rsid w:val="00403957"/>
    <w:rsid w:val="00403A90"/>
    <w:rsid w:val="00403DE3"/>
    <w:rsid w:val="00403E56"/>
    <w:rsid w:val="00403F4D"/>
    <w:rsid w:val="00403FE1"/>
    <w:rsid w:val="00404023"/>
    <w:rsid w:val="004042A9"/>
    <w:rsid w:val="004042C8"/>
    <w:rsid w:val="004042DA"/>
    <w:rsid w:val="004044DA"/>
    <w:rsid w:val="00404557"/>
    <w:rsid w:val="00404737"/>
    <w:rsid w:val="004047B6"/>
    <w:rsid w:val="004048F3"/>
    <w:rsid w:val="00404B28"/>
    <w:rsid w:val="00404E19"/>
    <w:rsid w:val="00404E97"/>
    <w:rsid w:val="004051D8"/>
    <w:rsid w:val="00405285"/>
    <w:rsid w:val="0040532B"/>
    <w:rsid w:val="00405359"/>
    <w:rsid w:val="00405368"/>
    <w:rsid w:val="004054D3"/>
    <w:rsid w:val="004054E5"/>
    <w:rsid w:val="0040586E"/>
    <w:rsid w:val="004059FE"/>
    <w:rsid w:val="00405A48"/>
    <w:rsid w:val="00405A52"/>
    <w:rsid w:val="00405AB2"/>
    <w:rsid w:val="00405ABD"/>
    <w:rsid w:val="00405D9D"/>
    <w:rsid w:val="00405FAC"/>
    <w:rsid w:val="004064D6"/>
    <w:rsid w:val="004064F4"/>
    <w:rsid w:val="0040668D"/>
    <w:rsid w:val="004067AB"/>
    <w:rsid w:val="0040689A"/>
    <w:rsid w:val="0040691D"/>
    <w:rsid w:val="004069D0"/>
    <w:rsid w:val="00406A84"/>
    <w:rsid w:val="00406C57"/>
    <w:rsid w:val="00406C7C"/>
    <w:rsid w:val="00406D03"/>
    <w:rsid w:val="00406DF7"/>
    <w:rsid w:val="00406E01"/>
    <w:rsid w:val="004072ED"/>
    <w:rsid w:val="0040743D"/>
    <w:rsid w:val="00407554"/>
    <w:rsid w:val="00407650"/>
    <w:rsid w:val="0040774E"/>
    <w:rsid w:val="00407762"/>
    <w:rsid w:val="0040776E"/>
    <w:rsid w:val="00407B33"/>
    <w:rsid w:val="00407C7A"/>
    <w:rsid w:val="00407DAA"/>
    <w:rsid w:val="00407F9A"/>
    <w:rsid w:val="00410157"/>
    <w:rsid w:val="00410287"/>
    <w:rsid w:val="004102C1"/>
    <w:rsid w:val="004102F9"/>
    <w:rsid w:val="00410528"/>
    <w:rsid w:val="004105C9"/>
    <w:rsid w:val="004109D8"/>
    <w:rsid w:val="00410A72"/>
    <w:rsid w:val="00410C09"/>
    <w:rsid w:val="00410D00"/>
    <w:rsid w:val="00410D0F"/>
    <w:rsid w:val="00410E4F"/>
    <w:rsid w:val="00410E8C"/>
    <w:rsid w:val="00410EF2"/>
    <w:rsid w:val="00411016"/>
    <w:rsid w:val="004111B1"/>
    <w:rsid w:val="00411237"/>
    <w:rsid w:val="0041123D"/>
    <w:rsid w:val="00411274"/>
    <w:rsid w:val="00411340"/>
    <w:rsid w:val="00411353"/>
    <w:rsid w:val="004113B8"/>
    <w:rsid w:val="00411526"/>
    <w:rsid w:val="00411657"/>
    <w:rsid w:val="004116E4"/>
    <w:rsid w:val="004119BF"/>
    <w:rsid w:val="00411AA5"/>
    <w:rsid w:val="00411B8D"/>
    <w:rsid w:val="00411CC5"/>
    <w:rsid w:val="00411CFF"/>
    <w:rsid w:val="00411D9D"/>
    <w:rsid w:val="00411DBC"/>
    <w:rsid w:val="00411DC6"/>
    <w:rsid w:val="00411F47"/>
    <w:rsid w:val="00411FB2"/>
    <w:rsid w:val="0041219D"/>
    <w:rsid w:val="00412234"/>
    <w:rsid w:val="00412635"/>
    <w:rsid w:val="00412666"/>
    <w:rsid w:val="004128A1"/>
    <w:rsid w:val="0041293E"/>
    <w:rsid w:val="004129BF"/>
    <w:rsid w:val="00412A5B"/>
    <w:rsid w:val="00412AB2"/>
    <w:rsid w:val="00412E4D"/>
    <w:rsid w:val="00412F60"/>
    <w:rsid w:val="004130E4"/>
    <w:rsid w:val="00413234"/>
    <w:rsid w:val="00413300"/>
    <w:rsid w:val="00413468"/>
    <w:rsid w:val="004135FF"/>
    <w:rsid w:val="0041361A"/>
    <w:rsid w:val="00413698"/>
    <w:rsid w:val="0041373A"/>
    <w:rsid w:val="0041379F"/>
    <w:rsid w:val="00413870"/>
    <w:rsid w:val="004138D0"/>
    <w:rsid w:val="00413940"/>
    <w:rsid w:val="00413A43"/>
    <w:rsid w:val="00413C56"/>
    <w:rsid w:val="00413FA0"/>
    <w:rsid w:val="00413FB7"/>
    <w:rsid w:val="00414026"/>
    <w:rsid w:val="004140D5"/>
    <w:rsid w:val="004140EF"/>
    <w:rsid w:val="00414468"/>
    <w:rsid w:val="004144C9"/>
    <w:rsid w:val="004147AE"/>
    <w:rsid w:val="004148C1"/>
    <w:rsid w:val="004148E6"/>
    <w:rsid w:val="00414911"/>
    <w:rsid w:val="00414A34"/>
    <w:rsid w:val="00414B24"/>
    <w:rsid w:val="00414C2B"/>
    <w:rsid w:val="00414C63"/>
    <w:rsid w:val="00414CA9"/>
    <w:rsid w:val="00414D17"/>
    <w:rsid w:val="00414D2D"/>
    <w:rsid w:val="00414E53"/>
    <w:rsid w:val="00414EDB"/>
    <w:rsid w:val="00414F56"/>
    <w:rsid w:val="00414FC3"/>
    <w:rsid w:val="00414FEC"/>
    <w:rsid w:val="004153E3"/>
    <w:rsid w:val="00415410"/>
    <w:rsid w:val="0041564A"/>
    <w:rsid w:val="004157DD"/>
    <w:rsid w:val="00415853"/>
    <w:rsid w:val="0041595F"/>
    <w:rsid w:val="00415A09"/>
    <w:rsid w:val="00415A58"/>
    <w:rsid w:val="00415A7B"/>
    <w:rsid w:val="00415ABD"/>
    <w:rsid w:val="00415C85"/>
    <w:rsid w:val="00415D59"/>
    <w:rsid w:val="00415E66"/>
    <w:rsid w:val="00415F5D"/>
    <w:rsid w:val="00415FBC"/>
    <w:rsid w:val="00415FD0"/>
    <w:rsid w:val="004160E4"/>
    <w:rsid w:val="004160F3"/>
    <w:rsid w:val="004161DF"/>
    <w:rsid w:val="004161F2"/>
    <w:rsid w:val="00416307"/>
    <w:rsid w:val="004163D5"/>
    <w:rsid w:val="00416404"/>
    <w:rsid w:val="00416441"/>
    <w:rsid w:val="0041651C"/>
    <w:rsid w:val="00416613"/>
    <w:rsid w:val="004167FC"/>
    <w:rsid w:val="004168BE"/>
    <w:rsid w:val="004168D5"/>
    <w:rsid w:val="004169EA"/>
    <w:rsid w:val="00416B0F"/>
    <w:rsid w:val="00416C83"/>
    <w:rsid w:val="00416CE2"/>
    <w:rsid w:val="00416D0A"/>
    <w:rsid w:val="00416D20"/>
    <w:rsid w:val="00416F6B"/>
    <w:rsid w:val="00417021"/>
    <w:rsid w:val="00417056"/>
    <w:rsid w:val="004171F5"/>
    <w:rsid w:val="00417263"/>
    <w:rsid w:val="0041727F"/>
    <w:rsid w:val="00417519"/>
    <w:rsid w:val="004177A9"/>
    <w:rsid w:val="004177C0"/>
    <w:rsid w:val="0041798D"/>
    <w:rsid w:val="004179C7"/>
    <w:rsid w:val="00417CFE"/>
    <w:rsid w:val="00417DBF"/>
    <w:rsid w:val="00417E54"/>
    <w:rsid w:val="00417E55"/>
    <w:rsid w:val="00417E8B"/>
    <w:rsid w:val="0042006A"/>
    <w:rsid w:val="0042013D"/>
    <w:rsid w:val="0042029C"/>
    <w:rsid w:val="0042051D"/>
    <w:rsid w:val="0042057A"/>
    <w:rsid w:val="004207D7"/>
    <w:rsid w:val="00420825"/>
    <w:rsid w:val="004208DC"/>
    <w:rsid w:val="00420A3E"/>
    <w:rsid w:val="00420A5E"/>
    <w:rsid w:val="00420AC0"/>
    <w:rsid w:val="00420B2A"/>
    <w:rsid w:val="00420CB7"/>
    <w:rsid w:val="00420D76"/>
    <w:rsid w:val="00420DEC"/>
    <w:rsid w:val="00420E39"/>
    <w:rsid w:val="00420E93"/>
    <w:rsid w:val="00420EE9"/>
    <w:rsid w:val="0042140F"/>
    <w:rsid w:val="004214A4"/>
    <w:rsid w:val="004214C0"/>
    <w:rsid w:val="004216FD"/>
    <w:rsid w:val="004218B8"/>
    <w:rsid w:val="004218DF"/>
    <w:rsid w:val="00421937"/>
    <w:rsid w:val="00421A78"/>
    <w:rsid w:val="00421C81"/>
    <w:rsid w:val="00421D09"/>
    <w:rsid w:val="00421D70"/>
    <w:rsid w:val="00421DB6"/>
    <w:rsid w:val="00421EFC"/>
    <w:rsid w:val="00421F05"/>
    <w:rsid w:val="00421F8D"/>
    <w:rsid w:val="00422036"/>
    <w:rsid w:val="00422084"/>
    <w:rsid w:val="004220B8"/>
    <w:rsid w:val="00422309"/>
    <w:rsid w:val="00422370"/>
    <w:rsid w:val="004223FF"/>
    <w:rsid w:val="004225F4"/>
    <w:rsid w:val="00422642"/>
    <w:rsid w:val="004226E9"/>
    <w:rsid w:val="00422793"/>
    <w:rsid w:val="004227ED"/>
    <w:rsid w:val="00422B2D"/>
    <w:rsid w:val="00422BE0"/>
    <w:rsid w:val="00422E54"/>
    <w:rsid w:val="00422E67"/>
    <w:rsid w:val="00422F85"/>
    <w:rsid w:val="00423000"/>
    <w:rsid w:val="00423239"/>
    <w:rsid w:val="0042323D"/>
    <w:rsid w:val="004234D4"/>
    <w:rsid w:val="00423925"/>
    <w:rsid w:val="0042394B"/>
    <w:rsid w:val="00423B12"/>
    <w:rsid w:val="00423B15"/>
    <w:rsid w:val="00423BB6"/>
    <w:rsid w:val="00423BFD"/>
    <w:rsid w:val="00423D19"/>
    <w:rsid w:val="00423DD5"/>
    <w:rsid w:val="00424028"/>
    <w:rsid w:val="0042405F"/>
    <w:rsid w:val="00424237"/>
    <w:rsid w:val="004242B7"/>
    <w:rsid w:val="0042450C"/>
    <w:rsid w:val="0042454B"/>
    <w:rsid w:val="004247A9"/>
    <w:rsid w:val="004247DF"/>
    <w:rsid w:val="004248DB"/>
    <w:rsid w:val="00424A01"/>
    <w:rsid w:val="00424BCC"/>
    <w:rsid w:val="00424C86"/>
    <w:rsid w:val="00424D6D"/>
    <w:rsid w:val="00424D79"/>
    <w:rsid w:val="00425151"/>
    <w:rsid w:val="0042517E"/>
    <w:rsid w:val="00425217"/>
    <w:rsid w:val="0042532F"/>
    <w:rsid w:val="00425364"/>
    <w:rsid w:val="00425367"/>
    <w:rsid w:val="00425533"/>
    <w:rsid w:val="004255C3"/>
    <w:rsid w:val="00425673"/>
    <w:rsid w:val="004256D8"/>
    <w:rsid w:val="00425837"/>
    <w:rsid w:val="00425906"/>
    <w:rsid w:val="004259CC"/>
    <w:rsid w:val="00425A10"/>
    <w:rsid w:val="00425A5B"/>
    <w:rsid w:val="00426010"/>
    <w:rsid w:val="00426027"/>
    <w:rsid w:val="004260D4"/>
    <w:rsid w:val="00426122"/>
    <w:rsid w:val="0042613E"/>
    <w:rsid w:val="004261A6"/>
    <w:rsid w:val="00426239"/>
    <w:rsid w:val="00426278"/>
    <w:rsid w:val="0042647E"/>
    <w:rsid w:val="0042655E"/>
    <w:rsid w:val="004265DE"/>
    <w:rsid w:val="004266BB"/>
    <w:rsid w:val="0042688A"/>
    <w:rsid w:val="004268B2"/>
    <w:rsid w:val="00426942"/>
    <w:rsid w:val="00426996"/>
    <w:rsid w:val="00426A14"/>
    <w:rsid w:val="00426B65"/>
    <w:rsid w:val="00426B86"/>
    <w:rsid w:val="00426BCE"/>
    <w:rsid w:val="00426CC5"/>
    <w:rsid w:val="00426D68"/>
    <w:rsid w:val="00426DB5"/>
    <w:rsid w:val="00426E09"/>
    <w:rsid w:val="00426E2F"/>
    <w:rsid w:val="00426EF2"/>
    <w:rsid w:val="00426FFC"/>
    <w:rsid w:val="00427019"/>
    <w:rsid w:val="0042701A"/>
    <w:rsid w:val="004271CB"/>
    <w:rsid w:val="004272F0"/>
    <w:rsid w:val="00427318"/>
    <w:rsid w:val="00427327"/>
    <w:rsid w:val="0042738C"/>
    <w:rsid w:val="00427433"/>
    <w:rsid w:val="00427662"/>
    <w:rsid w:val="004277D7"/>
    <w:rsid w:val="004277D9"/>
    <w:rsid w:val="004278B1"/>
    <w:rsid w:val="0042791F"/>
    <w:rsid w:val="004279D2"/>
    <w:rsid w:val="004279EC"/>
    <w:rsid w:val="004279F5"/>
    <w:rsid w:val="00427BEF"/>
    <w:rsid w:val="00427EC8"/>
    <w:rsid w:val="00427F7A"/>
    <w:rsid w:val="00430158"/>
    <w:rsid w:val="0043023A"/>
    <w:rsid w:val="0043027D"/>
    <w:rsid w:val="00430306"/>
    <w:rsid w:val="0043040F"/>
    <w:rsid w:val="0043051D"/>
    <w:rsid w:val="00430590"/>
    <w:rsid w:val="00430721"/>
    <w:rsid w:val="00430789"/>
    <w:rsid w:val="00430848"/>
    <w:rsid w:val="0043098C"/>
    <w:rsid w:val="0043099D"/>
    <w:rsid w:val="00430A99"/>
    <w:rsid w:val="00430BB5"/>
    <w:rsid w:val="00430C9B"/>
    <w:rsid w:val="00430CB3"/>
    <w:rsid w:val="00430CE4"/>
    <w:rsid w:val="00430DF8"/>
    <w:rsid w:val="00430F26"/>
    <w:rsid w:val="00430F58"/>
    <w:rsid w:val="00430F91"/>
    <w:rsid w:val="0043112D"/>
    <w:rsid w:val="00431178"/>
    <w:rsid w:val="00431186"/>
    <w:rsid w:val="004312DC"/>
    <w:rsid w:val="0043137E"/>
    <w:rsid w:val="00431431"/>
    <w:rsid w:val="00431434"/>
    <w:rsid w:val="004314B8"/>
    <w:rsid w:val="00431646"/>
    <w:rsid w:val="00431672"/>
    <w:rsid w:val="00431948"/>
    <w:rsid w:val="00431A0E"/>
    <w:rsid w:val="00431AD3"/>
    <w:rsid w:val="00431B2D"/>
    <w:rsid w:val="00431BEF"/>
    <w:rsid w:val="00431C03"/>
    <w:rsid w:val="00431DF2"/>
    <w:rsid w:val="00432314"/>
    <w:rsid w:val="00432360"/>
    <w:rsid w:val="00432365"/>
    <w:rsid w:val="0043244A"/>
    <w:rsid w:val="0043248B"/>
    <w:rsid w:val="004324C6"/>
    <w:rsid w:val="004324DA"/>
    <w:rsid w:val="0043252D"/>
    <w:rsid w:val="004327ED"/>
    <w:rsid w:val="004328AA"/>
    <w:rsid w:val="00432A1F"/>
    <w:rsid w:val="00432ACB"/>
    <w:rsid w:val="00432B06"/>
    <w:rsid w:val="00432C40"/>
    <w:rsid w:val="00432CEC"/>
    <w:rsid w:val="00432CEF"/>
    <w:rsid w:val="00432D6B"/>
    <w:rsid w:val="00432FD8"/>
    <w:rsid w:val="00432FFF"/>
    <w:rsid w:val="00433074"/>
    <w:rsid w:val="004330CD"/>
    <w:rsid w:val="004332D5"/>
    <w:rsid w:val="0043339B"/>
    <w:rsid w:val="00433701"/>
    <w:rsid w:val="00433995"/>
    <w:rsid w:val="00433A67"/>
    <w:rsid w:val="00433E57"/>
    <w:rsid w:val="00434066"/>
    <w:rsid w:val="00434092"/>
    <w:rsid w:val="00434326"/>
    <w:rsid w:val="004343B6"/>
    <w:rsid w:val="0043456A"/>
    <w:rsid w:val="00434590"/>
    <w:rsid w:val="00434957"/>
    <w:rsid w:val="0043495A"/>
    <w:rsid w:val="00434973"/>
    <w:rsid w:val="004349C2"/>
    <w:rsid w:val="004349D9"/>
    <w:rsid w:val="00434A01"/>
    <w:rsid w:val="00434A5F"/>
    <w:rsid w:val="00434B55"/>
    <w:rsid w:val="00434C25"/>
    <w:rsid w:val="00434EEA"/>
    <w:rsid w:val="00434FE4"/>
    <w:rsid w:val="004350B9"/>
    <w:rsid w:val="004354EE"/>
    <w:rsid w:val="0043568C"/>
    <w:rsid w:val="004356DC"/>
    <w:rsid w:val="0043574A"/>
    <w:rsid w:val="0043589F"/>
    <w:rsid w:val="004358CD"/>
    <w:rsid w:val="00435948"/>
    <w:rsid w:val="00435999"/>
    <w:rsid w:val="00435B35"/>
    <w:rsid w:val="00435B89"/>
    <w:rsid w:val="00435ECF"/>
    <w:rsid w:val="00435F68"/>
    <w:rsid w:val="00436245"/>
    <w:rsid w:val="004362A6"/>
    <w:rsid w:val="00436656"/>
    <w:rsid w:val="00436673"/>
    <w:rsid w:val="00436840"/>
    <w:rsid w:val="00436848"/>
    <w:rsid w:val="004369BB"/>
    <w:rsid w:val="00436A93"/>
    <w:rsid w:val="00436D34"/>
    <w:rsid w:val="00437097"/>
    <w:rsid w:val="004371DD"/>
    <w:rsid w:val="0043722C"/>
    <w:rsid w:val="00437326"/>
    <w:rsid w:val="004374E3"/>
    <w:rsid w:val="004376C7"/>
    <w:rsid w:val="00437714"/>
    <w:rsid w:val="0043777B"/>
    <w:rsid w:val="00437783"/>
    <w:rsid w:val="0043790D"/>
    <w:rsid w:val="00437945"/>
    <w:rsid w:val="00437A47"/>
    <w:rsid w:val="00437B53"/>
    <w:rsid w:val="00437D38"/>
    <w:rsid w:val="00437D9B"/>
    <w:rsid w:val="00437DAF"/>
    <w:rsid w:val="004401F9"/>
    <w:rsid w:val="0044047C"/>
    <w:rsid w:val="004404C4"/>
    <w:rsid w:val="00440502"/>
    <w:rsid w:val="0044068F"/>
    <w:rsid w:val="00440701"/>
    <w:rsid w:val="00440712"/>
    <w:rsid w:val="004407C4"/>
    <w:rsid w:val="00440926"/>
    <w:rsid w:val="0044092D"/>
    <w:rsid w:val="00440957"/>
    <w:rsid w:val="00440963"/>
    <w:rsid w:val="00440A38"/>
    <w:rsid w:val="00440A3F"/>
    <w:rsid w:val="00440AB0"/>
    <w:rsid w:val="00440C18"/>
    <w:rsid w:val="00440C3D"/>
    <w:rsid w:val="00440CF9"/>
    <w:rsid w:val="00440D9F"/>
    <w:rsid w:val="00440DED"/>
    <w:rsid w:val="00440EBF"/>
    <w:rsid w:val="00440F5D"/>
    <w:rsid w:val="00440FA2"/>
    <w:rsid w:val="004410F7"/>
    <w:rsid w:val="0044125E"/>
    <w:rsid w:val="004412EB"/>
    <w:rsid w:val="00441325"/>
    <w:rsid w:val="004414F2"/>
    <w:rsid w:val="004415B4"/>
    <w:rsid w:val="004416AA"/>
    <w:rsid w:val="00441701"/>
    <w:rsid w:val="00441886"/>
    <w:rsid w:val="00441A85"/>
    <w:rsid w:val="00441B4E"/>
    <w:rsid w:val="00441C49"/>
    <w:rsid w:val="00441C50"/>
    <w:rsid w:val="00441C5F"/>
    <w:rsid w:val="00441C7B"/>
    <w:rsid w:val="00441C9E"/>
    <w:rsid w:val="00441D63"/>
    <w:rsid w:val="00441D6F"/>
    <w:rsid w:val="00441FD5"/>
    <w:rsid w:val="00442428"/>
    <w:rsid w:val="00442470"/>
    <w:rsid w:val="00442505"/>
    <w:rsid w:val="00442573"/>
    <w:rsid w:val="00442670"/>
    <w:rsid w:val="0044277E"/>
    <w:rsid w:val="00442ABD"/>
    <w:rsid w:val="00442B1A"/>
    <w:rsid w:val="0044321E"/>
    <w:rsid w:val="0044322D"/>
    <w:rsid w:val="00443232"/>
    <w:rsid w:val="0044328F"/>
    <w:rsid w:val="004432A0"/>
    <w:rsid w:val="004432A7"/>
    <w:rsid w:val="00443310"/>
    <w:rsid w:val="004433B9"/>
    <w:rsid w:val="004433CD"/>
    <w:rsid w:val="00443535"/>
    <w:rsid w:val="00443827"/>
    <w:rsid w:val="0044389C"/>
    <w:rsid w:val="004438EA"/>
    <w:rsid w:val="004438EB"/>
    <w:rsid w:val="00443985"/>
    <w:rsid w:val="00443BB1"/>
    <w:rsid w:val="00443C1F"/>
    <w:rsid w:val="00443F15"/>
    <w:rsid w:val="00443F9A"/>
    <w:rsid w:val="0044408C"/>
    <w:rsid w:val="004440D6"/>
    <w:rsid w:val="0044413F"/>
    <w:rsid w:val="0044427A"/>
    <w:rsid w:val="0044428B"/>
    <w:rsid w:val="00444291"/>
    <w:rsid w:val="0044433C"/>
    <w:rsid w:val="0044440D"/>
    <w:rsid w:val="00444475"/>
    <w:rsid w:val="004444D7"/>
    <w:rsid w:val="004447A3"/>
    <w:rsid w:val="00444874"/>
    <w:rsid w:val="004448DC"/>
    <w:rsid w:val="004448DE"/>
    <w:rsid w:val="004448F8"/>
    <w:rsid w:val="0044493E"/>
    <w:rsid w:val="00444A47"/>
    <w:rsid w:val="00444A6E"/>
    <w:rsid w:val="00444B59"/>
    <w:rsid w:val="00444B88"/>
    <w:rsid w:val="00444D98"/>
    <w:rsid w:val="00444E03"/>
    <w:rsid w:val="00444E77"/>
    <w:rsid w:val="00444F8A"/>
    <w:rsid w:val="0044505A"/>
    <w:rsid w:val="004450AF"/>
    <w:rsid w:val="004456E1"/>
    <w:rsid w:val="004458A0"/>
    <w:rsid w:val="00445915"/>
    <w:rsid w:val="00445D92"/>
    <w:rsid w:val="00445E4C"/>
    <w:rsid w:val="00445E54"/>
    <w:rsid w:val="00445F77"/>
    <w:rsid w:val="0044606A"/>
    <w:rsid w:val="00446188"/>
    <w:rsid w:val="004462C5"/>
    <w:rsid w:val="0044649C"/>
    <w:rsid w:val="004465E5"/>
    <w:rsid w:val="0044661D"/>
    <w:rsid w:val="00446687"/>
    <w:rsid w:val="004466EC"/>
    <w:rsid w:val="0044679D"/>
    <w:rsid w:val="00446829"/>
    <w:rsid w:val="00446A60"/>
    <w:rsid w:val="00446B67"/>
    <w:rsid w:val="00446B8B"/>
    <w:rsid w:val="00446BA8"/>
    <w:rsid w:val="00446C6F"/>
    <w:rsid w:val="00446CCC"/>
    <w:rsid w:val="00446DC4"/>
    <w:rsid w:val="00446DCE"/>
    <w:rsid w:val="00446DED"/>
    <w:rsid w:val="00446F01"/>
    <w:rsid w:val="00446F54"/>
    <w:rsid w:val="004470E4"/>
    <w:rsid w:val="004471B8"/>
    <w:rsid w:val="004471F6"/>
    <w:rsid w:val="004473BF"/>
    <w:rsid w:val="004474DC"/>
    <w:rsid w:val="0044757E"/>
    <w:rsid w:val="004475AF"/>
    <w:rsid w:val="00447689"/>
    <w:rsid w:val="00447865"/>
    <w:rsid w:val="0044788C"/>
    <w:rsid w:val="00447B77"/>
    <w:rsid w:val="00447CA6"/>
    <w:rsid w:val="00447D58"/>
    <w:rsid w:val="00447DD0"/>
    <w:rsid w:val="00447DEB"/>
    <w:rsid w:val="004503DB"/>
    <w:rsid w:val="00450441"/>
    <w:rsid w:val="00450477"/>
    <w:rsid w:val="00450650"/>
    <w:rsid w:val="00450679"/>
    <w:rsid w:val="004506ED"/>
    <w:rsid w:val="004507A3"/>
    <w:rsid w:val="00450862"/>
    <w:rsid w:val="0045091E"/>
    <w:rsid w:val="004509AC"/>
    <w:rsid w:val="00450B0F"/>
    <w:rsid w:val="00450C93"/>
    <w:rsid w:val="00450D49"/>
    <w:rsid w:val="00450D9C"/>
    <w:rsid w:val="00450DC6"/>
    <w:rsid w:val="00450DE7"/>
    <w:rsid w:val="00450E1E"/>
    <w:rsid w:val="00450EF3"/>
    <w:rsid w:val="00450F79"/>
    <w:rsid w:val="00450F9C"/>
    <w:rsid w:val="0045101D"/>
    <w:rsid w:val="0045109B"/>
    <w:rsid w:val="004510BB"/>
    <w:rsid w:val="00451105"/>
    <w:rsid w:val="0045114B"/>
    <w:rsid w:val="0045116E"/>
    <w:rsid w:val="0045124B"/>
    <w:rsid w:val="00451373"/>
    <w:rsid w:val="004513DC"/>
    <w:rsid w:val="00451613"/>
    <w:rsid w:val="0045174F"/>
    <w:rsid w:val="004517F5"/>
    <w:rsid w:val="004518FB"/>
    <w:rsid w:val="0045197F"/>
    <w:rsid w:val="00451997"/>
    <w:rsid w:val="00451A06"/>
    <w:rsid w:val="00451AAA"/>
    <w:rsid w:val="00451B0F"/>
    <w:rsid w:val="00451DD2"/>
    <w:rsid w:val="00451DED"/>
    <w:rsid w:val="00451E1E"/>
    <w:rsid w:val="00451E5F"/>
    <w:rsid w:val="00451EB6"/>
    <w:rsid w:val="004522CB"/>
    <w:rsid w:val="00452339"/>
    <w:rsid w:val="004523EB"/>
    <w:rsid w:val="00452444"/>
    <w:rsid w:val="004524A3"/>
    <w:rsid w:val="004525E3"/>
    <w:rsid w:val="0045275F"/>
    <w:rsid w:val="004528CF"/>
    <w:rsid w:val="00452A75"/>
    <w:rsid w:val="00453352"/>
    <w:rsid w:val="004537BF"/>
    <w:rsid w:val="004538FA"/>
    <w:rsid w:val="00453A34"/>
    <w:rsid w:val="00453B4D"/>
    <w:rsid w:val="00453DC1"/>
    <w:rsid w:val="00453E51"/>
    <w:rsid w:val="004541A5"/>
    <w:rsid w:val="00454452"/>
    <w:rsid w:val="00454563"/>
    <w:rsid w:val="00454618"/>
    <w:rsid w:val="00454748"/>
    <w:rsid w:val="0045487C"/>
    <w:rsid w:val="00454979"/>
    <w:rsid w:val="00454A27"/>
    <w:rsid w:val="00454A68"/>
    <w:rsid w:val="00454CDE"/>
    <w:rsid w:val="00454F70"/>
    <w:rsid w:val="004551A3"/>
    <w:rsid w:val="004553F7"/>
    <w:rsid w:val="00455430"/>
    <w:rsid w:val="00455433"/>
    <w:rsid w:val="0045555E"/>
    <w:rsid w:val="00455692"/>
    <w:rsid w:val="0045571F"/>
    <w:rsid w:val="004557C6"/>
    <w:rsid w:val="00455913"/>
    <w:rsid w:val="00455920"/>
    <w:rsid w:val="00455A53"/>
    <w:rsid w:val="00455E51"/>
    <w:rsid w:val="00455F55"/>
    <w:rsid w:val="00455F96"/>
    <w:rsid w:val="00455FD0"/>
    <w:rsid w:val="00455FD9"/>
    <w:rsid w:val="004561A6"/>
    <w:rsid w:val="004561CF"/>
    <w:rsid w:val="00456271"/>
    <w:rsid w:val="0045637B"/>
    <w:rsid w:val="004564A5"/>
    <w:rsid w:val="004565E3"/>
    <w:rsid w:val="004565F5"/>
    <w:rsid w:val="00456626"/>
    <w:rsid w:val="0045672A"/>
    <w:rsid w:val="00456921"/>
    <w:rsid w:val="004569C2"/>
    <w:rsid w:val="00456A5F"/>
    <w:rsid w:val="00456B1E"/>
    <w:rsid w:val="00456B3A"/>
    <w:rsid w:val="00456BCD"/>
    <w:rsid w:val="00456C0C"/>
    <w:rsid w:val="00456C1B"/>
    <w:rsid w:val="00456D77"/>
    <w:rsid w:val="00457072"/>
    <w:rsid w:val="004573C7"/>
    <w:rsid w:val="00457541"/>
    <w:rsid w:val="004575E2"/>
    <w:rsid w:val="00457607"/>
    <w:rsid w:val="004577F4"/>
    <w:rsid w:val="00457809"/>
    <w:rsid w:val="0045782F"/>
    <w:rsid w:val="0045795E"/>
    <w:rsid w:val="00457964"/>
    <w:rsid w:val="00457987"/>
    <w:rsid w:val="004579A0"/>
    <w:rsid w:val="00457B62"/>
    <w:rsid w:val="00457D49"/>
    <w:rsid w:val="00457D56"/>
    <w:rsid w:val="00457F64"/>
    <w:rsid w:val="00457F83"/>
    <w:rsid w:val="00457FB8"/>
    <w:rsid w:val="00457FF9"/>
    <w:rsid w:val="00460002"/>
    <w:rsid w:val="004600C0"/>
    <w:rsid w:val="0046014A"/>
    <w:rsid w:val="00460257"/>
    <w:rsid w:val="00460323"/>
    <w:rsid w:val="00460435"/>
    <w:rsid w:val="004605C9"/>
    <w:rsid w:val="0046074B"/>
    <w:rsid w:val="00460799"/>
    <w:rsid w:val="0046087D"/>
    <w:rsid w:val="0046089D"/>
    <w:rsid w:val="004609B4"/>
    <w:rsid w:val="004609C4"/>
    <w:rsid w:val="004609FA"/>
    <w:rsid w:val="00460BD4"/>
    <w:rsid w:val="00460C0C"/>
    <w:rsid w:val="00460CE8"/>
    <w:rsid w:val="00460ED5"/>
    <w:rsid w:val="00460EED"/>
    <w:rsid w:val="004611C1"/>
    <w:rsid w:val="0046121C"/>
    <w:rsid w:val="00461418"/>
    <w:rsid w:val="0046154E"/>
    <w:rsid w:val="0046185B"/>
    <w:rsid w:val="004618A8"/>
    <w:rsid w:val="004619FA"/>
    <w:rsid w:val="00461A8F"/>
    <w:rsid w:val="00461A95"/>
    <w:rsid w:val="00461ACC"/>
    <w:rsid w:val="00461B80"/>
    <w:rsid w:val="00461B8A"/>
    <w:rsid w:val="00461D4D"/>
    <w:rsid w:val="00461D6A"/>
    <w:rsid w:val="00461E92"/>
    <w:rsid w:val="00462099"/>
    <w:rsid w:val="004620B8"/>
    <w:rsid w:val="00462125"/>
    <w:rsid w:val="0046233C"/>
    <w:rsid w:val="00462379"/>
    <w:rsid w:val="0046241F"/>
    <w:rsid w:val="004624B4"/>
    <w:rsid w:val="004627B4"/>
    <w:rsid w:val="0046296F"/>
    <w:rsid w:val="0046298A"/>
    <w:rsid w:val="00462A5D"/>
    <w:rsid w:val="00462A69"/>
    <w:rsid w:val="00462ABF"/>
    <w:rsid w:val="00462C7A"/>
    <w:rsid w:val="00462E3D"/>
    <w:rsid w:val="00462E5D"/>
    <w:rsid w:val="00463084"/>
    <w:rsid w:val="00463088"/>
    <w:rsid w:val="004634BD"/>
    <w:rsid w:val="00463504"/>
    <w:rsid w:val="0046360C"/>
    <w:rsid w:val="004637CA"/>
    <w:rsid w:val="00463B52"/>
    <w:rsid w:val="00463B86"/>
    <w:rsid w:val="00463BE1"/>
    <w:rsid w:val="00463C0A"/>
    <w:rsid w:val="00463FBF"/>
    <w:rsid w:val="00464001"/>
    <w:rsid w:val="0046400F"/>
    <w:rsid w:val="0046406E"/>
    <w:rsid w:val="0046417C"/>
    <w:rsid w:val="004641BC"/>
    <w:rsid w:val="004642F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B55"/>
    <w:rsid w:val="00464D97"/>
    <w:rsid w:val="00465115"/>
    <w:rsid w:val="0046535C"/>
    <w:rsid w:val="00465375"/>
    <w:rsid w:val="004653A4"/>
    <w:rsid w:val="004653A5"/>
    <w:rsid w:val="0046544B"/>
    <w:rsid w:val="0046550B"/>
    <w:rsid w:val="004655E3"/>
    <w:rsid w:val="00465817"/>
    <w:rsid w:val="00465D05"/>
    <w:rsid w:val="00465D33"/>
    <w:rsid w:val="00465DCA"/>
    <w:rsid w:val="00465DEF"/>
    <w:rsid w:val="00465E54"/>
    <w:rsid w:val="00465EBB"/>
    <w:rsid w:val="00465FC6"/>
    <w:rsid w:val="0046605A"/>
    <w:rsid w:val="0046609B"/>
    <w:rsid w:val="00466179"/>
    <w:rsid w:val="00466258"/>
    <w:rsid w:val="00466415"/>
    <w:rsid w:val="0046657C"/>
    <w:rsid w:val="0046664D"/>
    <w:rsid w:val="0046667F"/>
    <w:rsid w:val="00466B8F"/>
    <w:rsid w:val="00466D90"/>
    <w:rsid w:val="004671C9"/>
    <w:rsid w:val="004671E6"/>
    <w:rsid w:val="004671EC"/>
    <w:rsid w:val="00467200"/>
    <w:rsid w:val="004672A1"/>
    <w:rsid w:val="0046761A"/>
    <w:rsid w:val="004676EA"/>
    <w:rsid w:val="00467916"/>
    <w:rsid w:val="00467AEA"/>
    <w:rsid w:val="00467B41"/>
    <w:rsid w:val="00467C26"/>
    <w:rsid w:val="00467CF7"/>
    <w:rsid w:val="00467DE0"/>
    <w:rsid w:val="00467EC5"/>
    <w:rsid w:val="004700ED"/>
    <w:rsid w:val="00470202"/>
    <w:rsid w:val="00470391"/>
    <w:rsid w:val="00470440"/>
    <w:rsid w:val="004705A1"/>
    <w:rsid w:val="004705C4"/>
    <w:rsid w:val="0047061F"/>
    <w:rsid w:val="00470673"/>
    <w:rsid w:val="00470775"/>
    <w:rsid w:val="004707DC"/>
    <w:rsid w:val="00470824"/>
    <w:rsid w:val="00470836"/>
    <w:rsid w:val="00470913"/>
    <w:rsid w:val="00470B30"/>
    <w:rsid w:val="00470B34"/>
    <w:rsid w:val="00470BA2"/>
    <w:rsid w:val="00470BF5"/>
    <w:rsid w:val="00470C21"/>
    <w:rsid w:val="00470D3D"/>
    <w:rsid w:val="00470DA2"/>
    <w:rsid w:val="004710A2"/>
    <w:rsid w:val="004710EE"/>
    <w:rsid w:val="0047111A"/>
    <w:rsid w:val="004712E1"/>
    <w:rsid w:val="00471314"/>
    <w:rsid w:val="00471341"/>
    <w:rsid w:val="00471345"/>
    <w:rsid w:val="0047141E"/>
    <w:rsid w:val="0047144B"/>
    <w:rsid w:val="004715C5"/>
    <w:rsid w:val="00471692"/>
    <w:rsid w:val="00471694"/>
    <w:rsid w:val="004717AF"/>
    <w:rsid w:val="00471854"/>
    <w:rsid w:val="0047187F"/>
    <w:rsid w:val="00471970"/>
    <w:rsid w:val="00471C81"/>
    <w:rsid w:val="00471DEC"/>
    <w:rsid w:val="00471FE0"/>
    <w:rsid w:val="00471FE9"/>
    <w:rsid w:val="00472128"/>
    <w:rsid w:val="00472234"/>
    <w:rsid w:val="0047241F"/>
    <w:rsid w:val="004724B6"/>
    <w:rsid w:val="00472527"/>
    <w:rsid w:val="00472569"/>
    <w:rsid w:val="00472682"/>
    <w:rsid w:val="00472812"/>
    <w:rsid w:val="00472A43"/>
    <w:rsid w:val="00472AE8"/>
    <w:rsid w:val="00472B7C"/>
    <w:rsid w:val="00472B96"/>
    <w:rsid w:val="00472BB1"/>
    <w:rsid w:val="00472D2C"/>
    <w:rsid w:val="00472D7F"/>
    <w:rsid w:val="00473017"/>
    <w:rsid w:val="0047309D"/>
    <w:rsid w:val="004730BE"/>
    <w:rsid w:val="00473148"/>
    <w:rsid w:val="0047317F"/>
    <w:rsid w:val="0047336C"/>
    <w:rsid w:val="004735C2"/>
    <w:rsid w:val="00473755"/>
    <w:rsid w:val="004738C4"/>
    <w:rsid w:val="0047393A"/>
    <w:rsid w:val="004739DE"/>
    <w:rsid w:val="00473B58"/>
    <w:rsid w:val="00473DD2"/>
    <w:rsid w:val="00473DE9"/>
    <w:rsid w:val="00474087"/>
    <w:rsid w:val="004740A7"/>
    <w:rsid w:val="004741BB"/>
    <w:rsid w:val="004741D4"/>
    <w:rsid w:val="0047433B"/>
    <w:rsid w:val="00474361"/>
    <w:rsid w:val="004743A7"/>
    <w:rsid w:val="00474556"/>
    <w:rsid w:val="00474635"/>
    <w:rsid w:val="004746F4"/>
    <w:rsid w:val="0047473F"/>
    <w:rsid w:val="00474784"/>
    <w:rsid w:val="00474843"/>
    <w:rsid w:val="004748BC"/>
    <w:rsid w:val="004749EE"/>
    <w:rsid w:val="00474A61"/>
    <w:rsid w:val="00474A8D"/>
    <w:rsid w:val="00474B7D"/>
    <w:rsid w:val="00474B7F"/>
    <w:rsid w:val="00474CCB"/>
    <w:rsid w:val="00474D79"/>
    <w:rsid w:val="00474DCC"/>
    <w:rsid w:val="00475063"/>
    <w:rsid w:val="0047533D"/>
    <w:rsid w:val="00475529"/>
    <w:rsid w:val="004755EB"/>
    <w:rsid w:val="00475608"/>
    <w:rsid w:val="00475863"/>
    <w:rsid w:val="004758EB"/>
    <w:rsid w:val="00475AD6"/>
    <w:rsid w:val="00475BFB"/>
    <w:rsid w:val="00475CDD"/>
    <w:rsid w:val="00475DA9"/>
    <w:rsid w:val="0047607F"/>
    <w:rsid w:val="00476150"/>
    <w:rsid w:val="00476229"/>
    <w:rsid w:val="0047623B"/>
    <w:rsid w:val="004762B6"/>
    <w:rsid w:val="00476325"/>
    <w:rsid w:val="004763B5"/>
    <w:rsid w:val="00476508"/>
    <w:rsid w:val="00476515"/>
    <w:rsid w:val="00476536"/>
    <w:rsid w:val="0047676B"/>
    <w:rsid w:val="004767CE"/>
    <w:rsid w:val="0047686F"/>
    <w:rsid w:val="004769D3"/>
    <w:rsid w:val="00476A83"/>
    <w:rsid w:val="00476B30"/>
    <w:rsid w:val="00476BA9"/>
    <w:rsid w:val="00476DEC"/>
    <w:rsid w:val="00476EE3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C5"/>
    <w:rsid w:val="004778E4"/>
    <w:rsid w:val="00477A43"/>
    <w:rsid w:val="00477BB2"/>
    <w:rsid w:val="00477E5F"/>
    <w:rsid w:val="00477F39"/>
    <w:rsid w:val="0048003E"/>
    <w:rsid w:val="004800A1"/>
    <w:rsid w:val="00480142"/>
    <w:rsid w:val="004801C8"/>
    <w:rsid w:val="004801D4"/>
    <w:rsid w:val="0048029C"/>
    <w:rsid w:val="004802D2"/>
    <w:rsid w:val="004803B7"/>
    <w:rsid w:val="004804EF"/>
    <w:rsid w:val="0048059C"/>
    <w:rsid w:val="004805E7"/>
    <w:rsid w:val="004805FD"/>
    <w:rsid w:val="0048075A"/>
    <w:rsid w:val="00480768"/>
    <w:rsid w:val="0048095D"/>
    <w:rsid w:val="00480B5F"/>
    <w:rsid w:val="00480BC8"/>
    <w:rsid w:val="00480CB5"/>
    <w:rsid w:val="00480CDB"/>
    <w:rsid w:val="00480EF9"/>
    <w:rsid w:val="00480F0E"/>
    <w:rsid w:val="00480F0F"/>
    <w:rsid w:val="00480FDC"/>
    <w:rsid w:val="00481201"/>
    <w:rsid w:val="00481267"/>
    <w:rsid w:val="004813F6"/>
    <w:rsid w:val="004813FE"/>
    <w:rsid w:val="00481464"/>
    <w:rsid w:val="0048154B"/>
    <w:rsid w:val="00481580"/>
    <w:rsid w:val="00481629"/>
    <w:rsid w:val="004816E9"/>
    <w:rsid w:val="00481741"/>
    <w:rsid w:val="0048182E"/>
    <w:rsid w:val="00481874"/>
    <w:rsid w:val="004819ED"/>
    <w:rsid w:val="00481B53"/>
    <w:rsid w:val="00481BA4"/>
    <w:rsid w:val="00481BB5"/>
    <w:rsid w:val="00481D08"/>
    <w:rsid w:val="00481DFC"/>
    <w:rsid w:val="00481E04"/>
    <w:rsid w:val="00481F1D"/>
    <w:rsid w:val="00481F20"/>
    <w:rsid w:val="0048205C"/>
    <w:rsid w:val="00482077"/>
    <w:rsid w:val="0048209B"/>
    <w:rsid w:val="004820A8"/>
    <w:rsid w:val="0048220E"/>
    <w:rsid w:val="00482275"/>
    <w:rsid w:val="0048228C"/>
    <w:rsid w:val="004822C8"/>
    <w:rsid w:val="0048265E"/>
    <w:rsid w:val="0048276A"/>
    <w:rsid w:val="00482885"/>
    <w:rsid w:val="00482887"/>
    <w:rsid w:val="00482B71"/>
    <w:rsid w:val="00483002"/>
    <w:rsid w:val="0048328C"/>
    <w:rsid w:val="0048330F"/>
    <w:rsid w:val="004833D5"/>
    <w:rsid w:val="00483A81"/>
    <w:rsid w:val="00483B60"/>
    <w:rsid w:val="00483D73"/>
    <w:rsid w:val="00483D85"/>
    <w:rsid w:val="00483EA9"/>
    <w:rsid w:val="004841C8"/>
    <w:rsid w:val="004841DD"/>
    <w:rsid w:val="004843D2"/>
    <w:rsid w:val="00484428"/>
    <w:rsid w:val="00484501"/>
    <w:rsid w:val="00484506"/>
    <w:rsid w:val="0048457C"/>
    <w:rsid w:val="00484690"/>
    <w:rsid w:val="0048482E"/>
    <w:rsid w:val="0048489D"/>
    <w:rsid w:val="004848C1"/>
    <w:rsid w:val="00484B66"/>
    <w:rsid w:val="00484BFB"/>
    <w:rsid w:val="00484C96"/>
    <w:rsid w:val="00484E8B"/>
    <w:rsid w:val="00484E94"/>
    <w:rsid w:val="00484FE1"/>
    <w:rsid w:val="00484FF2"/>
    <w:rsid w:val="0048504D"/>
    <w:rsid w:val="0048512D"/>
    <w:rsid w:val="0048533E"/>
    <w:rsid w:val="00485411"/>
    <w:rsid w:val="004854AF"/>
    <w:rsid w:val="0048553E"/>
    <w:rsid w:val="00485692"/>
    <w:rsid w:val="00485761"/>
    <w:rsid w:val="004857B9"/>
    <w:rsid w:val="004858B8"/>
    <w:rsid w:val="00485BAA"/>
    <w:rsid w:val="00485C8E"/>
    <w:rsid w:val="00485E5E"/>
    <w:rsid w:val="00485F0A"/>
    <w:rsid w:val="00485FD4"/>
    <w:rsid w:val="00486121"/>
    <w:rsid w:val="004861DC"/>
    <w:rsid w:val="00486213"/>
    <w:rsid w:val="00486345"/>
    <w:rsid w:val="00486543"/>
    <w:rsid w:val="0048663B"/>
    <w:rsid w:val="0048671D"/>
    <w:rsid w:val="0048677C"/>
    <w:rsid w:val="00486792"/>
    <w:rsid w:val="00486906"/>
    <w:rsid w:val="00486920"/>
    <w:rsid w:val="004869AC"/>
    <w:rsid w:val="00486A6C"/>
    <w:rsid w:val="00486A90"/>
    <w:rsid w:val="00486E30"/>
    <w:rsid w:val="00487041"/>
    <w:rsid w:val="004871AC"/>
    <w:rsid w:val="00487226"/>
    <w:rsid w:val="0048735F"/>
    <w:rsid w:val="004873C8"/>
    <w:rsid w:val="004876A5"/>
    <w:rsid w:val="004878E2"/>
    <w:rsid w:val="0048790B"/>
    <w:rsid w:val="00487950"/>
    <w:rsid w:val="004879C0"/>
    <w:rsid w:val="004879DE"/>
    <w:rsid w:val="00487E41"/>
    <w:rsid w:val="00487E47"/>
    <w:rsid w:val="00487F1B"/>
    <w:rsid w:val="00487F51"/>
    <w:rsid w:val="004901E8"/>
    <w:rsid w:val="004902C3"/>
    <w:rsid w:val="004903B5"/>
    <w:rsid w:val="00490580"/>
    <w:rsid w:val="0049064B"/>
    <w:rsid w:val="0049065F"/>
    <w:rsid w:val="0049070B"/>
    <w:rsid w:val="004908BE"/>
    <w:rsid w:val="00490931"/>
    <w:rsid w:val="00490A0F"/>
    <w:rsid w:val="00490B76"/>
    <w:rsid w:val="00490B92"/>
    <w:rsid w:val="00490BCA"/>
    <w:rsid w:val="00490C74"/>
    <w:rsid w:val="00490D04"/>
    <w:rsid w:val="00490DCF"/>
    <w:rsid w:val="00490E1C"/>
    <w:rsid w:val="00490EA4"/>
    <w:rsid w:val="00490F69"/>
    <w:rsid w:val="00491280"/>
    <w:rsid w:val="004913FB"/>
    <w:rsid w:val="00491593"/>
    <w:rsid w:val="00491618"/>
    <w:rsid w:val="00491643"/>
    <w:rsid w:val="00491684"/>
    <w:rsid w:val="00491822"/>
    <w:rsid w:val="0049194C"/>
    <w:rsid w:val="00491992"/>
    <w:rsid w:val="00491A37"/>
    <w:rsid w:val="00491A49"/>
    <w:rsid w:val="00491C82"/>
    <w:rsid w:val="00491CD7"/>
    <w:rsid w:val="00491D35"/>
    <w:rsid w:val="00491DD2"/>
    <w:rsid w:val="00492018"/>
    <w:rsid w:val="0049201A"/>
    <w:rsid w:val="004920E6"/>
    <w:rsid w:val="00492156"/>
    <w:rsid w:val="00492195"/>
    <w:rsid w:val="004921C3"/>
    <w:rsid w:val="00492512"/>
    <w:rsid w:val="0049266F"/>
    <w:rsid w:val="00492678"/>
    <w:rsid w:val="0049267E"/>
    <w:rsid w:val="004926E4"/>
    <w:rsid w:val="004926F7"/>
    <w:rsid w:val="004927EA"/>
    <w:rsid w:val="00492853"/>
    <w:rsid w:val="00492B35"/>
    <w:rsid w:val="00492B38"/>
    <w:rsid w:val="00492B60"/>
    <w:rsid w:val="00492C2A"/>
    <w:rsid w:val="00492E46"/>
    <w:rsid w:val="00492E79"/>
    <w:rsid w:val="00493139"/>
    <w:rsid w:val="0049317C"/>
    <w:rsid w:val="004931B4"/>
    <w:rsid w:val="00493231"/>
    <w:rsid w:val="00493282"/>
    <w:rsid w:val="0049362D"/>
    <w:rsid w:val="0049389D"/>
    <w:rsid w:val="00493A9F"/>
    <w:rsid w:val="00493B4E"/>
    <w:rsid w:val="00493B9A"/>
    <w:rsid w:val="00493D6D"/>
    <w:rsid w:val="00493EB4"/>
    <w:rsid w:val="00493F62"/>
    <w:rsid w:val="00493F6B"/>
    <w:rsid w:val="00494153"/>
    <w:rsid w:val="004942A4"/>
    <w:rsid w:val="00494336"/>
    <w:rsid w:val="004945BC"/>
    <w:rsid w:val="0049465B"/>
    <w:rsid w:val="00494702"/>
    <w:rsid w:val="00494715"/>
    <w:rsid w:val="00494906"/>
    <w:rsid w:val="00494940"/>
    <w:rsid w:val="00494BE9"/>
    <w:rsid w:val="00494D75"/>
    <w:rsid w:val="00494FF7"/>
    <w:rsid w:val="004950EA"/>
    <w:rsid w:val="0049520A"/>
    <w:rsid w:val="00495350"/>
    <w:rsid w:val="004954F2"/>
    <w:rsid w:val="00495522"/>
    <w:rsid w:val="004955B5"/>
    <w:rsid w:val="004958B0"/>
    <w:rsid w:val="00495A75"/>
    <w:rsid w:val="00495B1B"/>
    <w:rsid w:val="00495DDB"/>
    <w:rsid w:val="00495F51"/>
    <w:rsid w:val="004960CD"/>
    <w:rsid w:val="004961D2"/>
    <w:rsid w:val="00496415"/>
    <w:rsid w:val="0049662A"/>
    <w:rsid w:val="00496880"/>
    <w:rsid w:val="00496A2C"/>
    <w:rsid w:val="00496BFB"/>
    <w:rsid w:val="00496C2E"/>
    <w:rsid w:val="00496CC7"/>
    <w:rsid w:val="00496CF1"/>
    <w:rsid w:val="00496D08"/>
    <w:rsid w:val="00496D85"/>
    <w:rsid w:val="00496E80"/>
    <w:rsid w:val="00496ECF"/>
    <w:rsid w:val="00496ED3"/>
    <w:rsid w:val="00497000"/>
    <w:rsid w:val="00497036"/>
    <w:rsid w:val="0049708A"/>
    <w:rsid w:val="004970F0"/>
    <w:rsid w:val="00497301"/>
    <w:rsid w:val="004973DE"/>
    <w:rsid w:val="0049740F"/>
    <w:rsid w:val="004975F1"/>
    <w:rsid w:val="004976D2"/>
    <w:rsid w:val="0049771F"/>
    <w:rsid w:val="0049790E"/>
    <w:rsid w:val="00497AC8"/>
    <w:rsid w:val="00497C22"/>
    <w:rsid w:val="00497DFB"/>
    <w:rsid w:val="00497FE0"/>
    <w:rsid w:val="00497FE6"/>
    <w:rsid w:val="004A015C"/>
    <w:rsid w:val="004A0199"/>
    <w:rsid w:val="004A0394"/>
    <w:rsid w:val="004A03C5"/>
    <w:rsid w:val="004A0558"/>
    <w:rsid w:val="004A05B5"/>
    <w:rsid w:val="004A063B"/>
    <w:rsid w:val="004A0652"/>
    <w:rsid w:val="004A069B"/>
    <w:rsid w:val="004A0904"/>
    <w:rsid w:val="004A09C8"/>
    <w:rsid w:val="004A09D8"/>
    <w:rsid w:val="004A09F6"/>
    <w:rsid w:val="004A0BD6"/>
    <w:rsid w:val="004A0C13"/>
    <w:rsid w:val="004A0D1D"/>
    <w:rsid w:val="004A0FA3"/>
    <w:rsid w:val="004A1157"/>
    <w:rsid w:val="004A1227"/>
    <w:rsid w:val="004A133A"/>
    <w:rsid w:val="004A14AD"/>
    <w:rsid w:val="004A14C4"/>
    <w:rsid w:val="004A14C5"/>
    <w:rsid w:val="004A152B"/>
    <w:rsid w:val="004A167F"/>
    <w:rsid w:val="004A16CE"/>
    <w:rsid w:val="004A195E"/>
    <w:rsid w:val="004A196E"/>
    <w:rsid w:val="004A1C97"/>
    <w:rsid w:val="004A1DE8"/>
    <w:rsid w:val="004A1E97"/>
    <w:rsid w:val="004A1F07"/>
    <w:rsid w:val="004A21A9"/>
    <w:rsid w:val="004A22D5"/>
    <w:rsid w:val="004A243E"/>
    <w:rsid w:val="004A2681"/>
    <w:rsid w:val="004A2716"/>
    <w:rsid w:val="004A2863"/>
    <w:rsid w:val="004A28A9"/>
    <w:rsid w:val="004A2974"/>
    <w:rsid w:val="004A2A82"/>
    <w:rsid w:val="004A2C5C"/>
    <w:rsid w:val="004A2D03"/>
    <w:rsid w:val="004A2E78"/>
    <w:rsid w:val="004A2EF9"/>
    <w:rsid w:val="004A2FC6"/>
    <w:rsid w:val="004A35EE"/>
    <w:rsid w:val="004A3948"/>
    <w:rsid w:val="004A39E2"/>
    <w:rsid w:val="004A3A7B"/>
    <w:rsid w:val="004A3B99"/>
    <w:rsid w:val="004A3BA6"/>
    <w:rsid w:val="004A3C79"/>
    <w:rsid w:val="004A3D1C"/>
    <w:rsid w:val="004A41D2"/>
    <w:rsid w:val="004A41DB"/>
    <w:rsid w:val="004A41E7"/>
    <w:rsid w:val="004A4387"/>
    <w:rsid w:val="004A442B"/>
    <w:rsid w:val="004A444A"/>
    <w:rsid w:val="004A463B"/>
    <w:rsid w:val="004A4739"/>
    <w:rsid w:val="004A4986"/>
    <w:rsid w:val="004A4C32"/>
    <w:rsid w:val="004A4C68"/>
    <w:rsid w:val="004A4D59"/>
    <w:rsid w:val="004A4F97"/>
    <w:rsid w:val="004A4FC4"/>
    <w:rsid w:val="004A534B"/>
    <w:rsid w:val="004A54EF"/>
    <w:rsid w:val="004A59E2"/>
    <w:rsid w:val="004A5A74"/>
    <w:rsid w:val="004A5B50"/>
    <w:rsid w:val="004A5D73"/>
    <w:rsid w:val="004A5D7A"/>
    <w:rsid w:val="004A5EC9"/>
    <w:rsid w:val="004A5F03"/>
    <w:rsid w:val="004A604A"/>
    <w:rsid w:val="004A6075"/>
    <w:rsid w:val="004A6131"/>
    <w:rsid w:val="004A61D1"/>
    <w:rsid w:val="004A626C"/>
    <w:rsid w:val="004A6285"/>
    <w:rsid w:val="004A62D5"/>
    <w:rsid w:val="004A63E8"/>
    <w:rsid w:val="004A6454"/>
    <w:rsid w:val="004A64C4"/>
    <w:rsid w:val="004A65D1"/>
    <w:rsid w:val="004A66A7"/>
    <w:rsid w:val="004A6742"/>
    <w:rsid w:val="004A6786"/>
    <w:rsid w:val="004A67BA"/>
    <w:rsid w:val="004A67BE"/>
    <w:rsid w:val="004A6A77"/>
    <w:rsid w:val="004A6B8B"/>
    <w:rsid w:val="004A6D13"/>
    <w:rsid w:val="004A6D90"/>
    <w:rsid w:val="004A6E11"/>
    <w:rsid w:val="004A6F13"/>
    <w:rsid w:val="004A6F75"/>
    <w:rsid w:val="004A7033"/>
    <w:rsid w:val="004A725E"/>
    <w:rsid w:val="004A73AA"/>
    <w:rsid w:val="004A7421"/>
    <w:rsid w:val="004A74E6"/>
    <w:rsid w:val="004A7644"/>
    <w:rsid w:val="004A76A6"/>
    <w:rsid w:val="004A77F4"/>
    <w:rsid w:val="004A7927"/>
    <w:rsid w:val="004A7951"/>
    <w:rsid w:val="004A7CB9"/>
    <w:rsid w:val="004A7D36"/>
    <w:rsid w:val="004A7D8A"/>
    <w:rsid w:val="004A7E24"/>
    <w:rsid w:val="004A7FBD"/>
    <w:rsid w:val="004A7FEE"/>
    <w:rsid w:val="004B0583"/>
    <w:rsid w:val="004B07DA"/>
    <w:rsid w:val="004B081C"/>
    <w:rsid w:val="004B0854"/>
    <w:rsid w:val="004B0A49"/>
    <w:rsid w:val="004B0B1B"/>
    <w:rsid w:val="004B0CBE"/>
    <w:rsid w:val="004B12B8"/>
    <w:rsid w:val="004B1472"/>
    <w:rsid w:val="004B14BB"/>
    <w:rsid w:val="004B1544"/>
    <w:rsid w:val="004B15C0"/>
    <w:rsid w:val="004B1640"/>
    <w:rsid w:val="004B1891"/>
    <w:rsid w:val="004B1897"/>
    <w:rsid w:val="004B18D2"/>
    <w:rsid w:val="004B1973"/>
    <w:rsid w:val="004B1974"/>
    <w:rsid w:val="004B19FD"/>
    <w:rsid w:val="004B1A11"/>
    <w:rsid w:val="004B1A6F"/>
    <w:rsid w:val="004B1E11"/>
    <w:rsid w:val="004B2005"/>
    <w:rsid w:val="004B20BA"/>
    <w:rsid w:val="004B20E0"/>
    <w:rsid w:val="004B23B5"/>
    <w:rsid w:val="004B23E4"/>
    <w:rsid w:val="004B26A5"/>
    <w:rsid w:val="004B2719"/>
    <w:rsid w:val="004B283C"/>
    <w:rsid w:val="004B295D"/>
    <w:rsid w:val="004B2A81"/>
    <w:rsid w:val="004B2AD5"/>
    <w:rsid w:val="004B2AED"/>
    <w:rsid w:val="004B2C3F"/>
    <w:rsid w:val="004B2C91"/>
    <w:rsid w:val="004B2E5E"/>
    <w:rsid w:val="004B32F8"/>
    <w:rsid w:val="004B3403"/>
    <w:rsid w:val="004B345A"/>
    <w:rsid w:val="004B3574"/>
    <w:rsid w:val="004B3672"/>
    <w:rsid w:val="004B3769"/>
    <w:rsid w:val="004B376F"/>
    <w:rsid w:val="004B37FC"/>
    <w:rsid w:val="004B3809"/>
    <w:rsid w:val="004B3972"/>
    <w:rsid w:val="004B3998"/>
    <w:rsid w:val="004B3A1C"/>
    <w:rsid w:val="004B3AFC"/>
    <w:rsid w:val="004B3B90"/>
    <w:rsid w:val="004B3C9A"/>
    <w:rsid w:val="004B43B0"/>
    <w:rsid w:val="004B4460"/>
    <w:rsid w:val="004B44EC"/>
    <w:rsid w:val="004B455E"/>
    <w:rsid w:val="004B48D8"/>
    <w:rsid w:val="004B48EB"/>
    <w:rsid w:val="004B495F"/>
    <w:rsid w:val="004B4982"/>
    <w:rsid w:val="004B4A36"/>
    <w:rsid w:val="004B4A57"/>
    <w:rsid w:val="004B4D24"/>
    <w:rsid w:val="004B4F7C"/>
    <w:rsid w:val="004B50A6"/>
    <w:rsid w:val="004B5174"/>
    <w:rsid w:val="004B51E7"/>
    <w:rsid w:val="004B5289"/>
    <w:rsid w:val="004B53D2"/>
    <w:rsid w:val="004B548B"/>
    <w:rsid w:val="004B5650"/>
    <w:rsid w:val="004B5979"/>
    <w:rsid w:val="004B59F6"/>
    <w:rsid w:val="004B5AF5"/>
    <w:rsid w:val="004B5DA3"/>
    <w:rsid w:val="004B5E6D"/>
    <w:rsid w:val="004B5FD8"/>
    <w:rsid w:val="004B62BE"/>
    <w:rsid w:val="004B6496"/>
    <w:rsid w:val="004B65AA"/>
    <w:rsid w:val="004B6686"/>
    <w:rsid w:val="004B675B"/>
    <w:rsid w:val="004B6A0E"/>
    <w:rsid w:val="004B6A53"/>
    <w:rsid w:val="004B6CA6"/>
    <w:rsid w:val="004B6CAA"/>
    <w:rsid w:val="004B6D6D"/>
    <w:rsid w:val="004B70B0"/>
    <w:rsid w:val="004B72E3"/>
    <w:rsid w:val="004B73BF"/>
    <w:rsid w:val="004B74B3"/>
    <w:rsid w:val="004B7635"/>
    <w:rsid w:val="004B77ED"/>
    <w:rsid w:val="004B783C"/>
    <w:rsid w:val="004B794D"/>
    <w:rsid w:val="004B7962"/>
    <w:rsid w:val="004B7A92"/>
    <w:rsid w:val="004B7C8C"/>
    <w:rsid w:val="004B7D84"/>
    <w:rsid w:val="004B7E09"/>
    <w:rsid w:val="004B7E7C"/>
    <w:rsid w:val="004B7EB9"/>
    <w:rsid w:val="004B7F30"/>
    <w:rsid w:val="004B7F3F"/>
    <w:rsid w:val="004B7F4E"/>
    <w:rsid w:val="004B7F89"/>
    <w:rsid w:val="004C0039"/>
    <w:rsid w:val="004C00B0"/>
    <w:rsid w:val="004C0315"/>
    <w:rsid w:val="004C048F"/>
    <w:rsid w:val="004C05C2"/>
    <w:rsid w:val="004C07D2"/>
    <w:rsid w:val="004C0BCF"/>
    <w:rsid w:val="004C0C06"/>
    <w:rsid w:val="004C0C18"/>
    <w:rsid w:val="004C0D55"/>
    <w:rsid w:val="004C0E26"/>
    <w:rsid w:val="004C0F87"/>
    <w:rsid w:val="004C1006"/>
    <w:rsid w:val="004C10E6"/>
    <w:rsid w:val="004C113C"/>
    <w:rsid w:val="004C1155"/>
    <w:rsid w:val="004C11C6"/>
    <w:rsid w:val="004C12E3"/>
    <w:rsid w:val="004C14A6"/>
    <w:rsid w:val="004C15F8"/>
    <w:rsid w:val="004C163C"/>
    <w:rsid w:val="004C1805"/>
    <w:rsid w:val="004C1930"/>
    <w:rsid w:val="004C1C28"/>
    <w:rsid w:val="004C1EC5"/>
    <w:rsid w:val="004C1F8A"/>
    <w:rsid w:val="004C20D9"/>
    <w:rsid w:val="004C21BA"/>
    <w:rsid w:val="004C2415"/>
    <w:rsid w:val="004C2427"/>
    <w:rsid w:val="004C25EC"/>
    <w:rsid w:val="004C2643"/>
    <w:rsid w:val="004C2656"/>
    <w:rsid w:val="004C26E4"/>
    <w:rsid w:val="004C27DE"/>
    <w:rsid w:val="004C2883"/>
    <w:rsid w:val="004C2929"/>
    <w:rsid w:val="004C2B84"/>
    <w:rsid w:val="004C2B94"/>
    <w:rsid w:val="004C2C2A"/>
    <w:rsid w:val="004C2C41"/>
    <w:rsid w:val="004C2C51"/>
    <w:rsid w:val="004C2D68"/>
    <w:rsid w:val="004C2F6F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699"/>
    <w:rsid w:val="004C3760"/>
    <w:rsid w:val="004C3967"/>
    <w:rsid w:val="004C39DB"/>
    <w:rsid w:val="004C3B86"/>
    <w:rsid w:val="004C3C6D"/>
    <w:rsid w:val="004C3CF2"/>
    <w:rsid w:val="004C3D96"/>
    <w:rsid w:val="004C3E6D"/>
    <w:rsid w:val="004C3E6F"/>
    <w:rsid w:val="004C3F73"/>
    <w:rsid w:val="004C3F9C"/>
    <w:rsid w:val="004C4022"/>
    <w:rsid w:val="004C4392"/>
    <w:rsid w:val="004C4426"/>
    <w:rsid w:val="004C461F"/>
    <w:rsid w:val="004C46B5"/>
    <w:rsid w:val="004C4736"/>
    <w:rsid w:val="004C49BD"/>
    <w:rsid w:val="004C49C6"/>
    <w:rsid w:val="004C4B3C"/>
    <w:rsid w:val="004C4C47"/>
    <w:rsid w:val="004C4FCE"/>
    <w:rsid w:val="004C51B8"/>
    <w:rsid w:val="004C520F"/>
    <w:rsid w:val="004C5377"/>
    <w:rsid w:val="004C568F"/>
    <w:rsid w:val="004C56D2"/>
    <w:rsid w:val="004C5A0F"/>
    <w:rsid w:val="004C5A33"/>
    <w:rsid w:val="004C5AE0"/>
    <w:rsid w:val="004C5B9C"/>
    <w:rsid w:val="004C5CA8"/>
    <w:rsid w:val="004C5CE5"/>
    <w:rsid w:val="004C5D12"/>
    <w:rsid w:val="004C5E53"/>
    <w:rsid w:val="004C5E71"/>
    <w:rsid w:val="004C60A5"/>
    <w:rsid w:val="004C6130"/>
    <w:rsid w:val="004C61DE"/>
    <w:rsid w:val="004C637C"/>
    <w:rsid w:val="004C64D1"/>
    <w:rsid w:val="004C65B5"/>
    <w:rsid w:val="004C664B"/>
    <w:rsid w:val="004C665B"/>
    <w:rsid w:val="004C666E"/>
    <w:rsid w:val="004C6766"/>
    <w:rsid w:val="004C6885"/>
    <w:rsid w:val="004C6970"/>
    <w:rsid w:val="004C69D6"/>
    <w:rsid w:val="004C6BBD"/>
    <w:rsid w:val="004C6D18"/>
    <w:rsid w:val="004C6D37"/>
    <w:rsid w:val="004C6DC5"/>
    <w:rsid w:val="004C7150"/>
    <w:rsid w:val="004C7182"/>
    <w:rsid w:val="004C728A"/>
    <w:rsid w:val="004C7628"/>
    <w:rsid w:val="004C7686"/>
    <w:rsid w:val="004C7855"/>
    <w:rsid w:val="004C79C9"/>
    <w:rsid w:val="004C7C97"/>
    <w:rsid w:val="004C7E3B"/>
    <w:rsid w:val="004C7FE4"/>
    <w:rsid w:val="004D03F8"/>
    <w:rsid w:val="004D04A0"/>
    <w:rsid w:val="004D0616"/>
    <w:rsid w:val="004D0690"/>
    <w:rsid w:val="004D07DA"/>
    <w:rsid w:val="004D0892"/>
    <w:rsid w:val="004D099B"/>
    <w:rsid w:val="004D0A14"/>
    <w:rsid w:val="004D0A4A"/>
    <w:rsid w:val="004D0AF5"/>
    <w:rsid w:val="004D0BD5"/>
    <w:rsid w:val="004D0BDA"/>
    <w:rsid w:val="004D0BEA"/>
    <w:rsid w:val="004D0C7A"/>
    <w:rsid w:val="004D0D1A"/>
    <w:rsid w:val="004D0F09"/>
    <w:rsid w:val="004D0F73"/>
    <w:rsid w:val="004D0F89"/>
    <w:rsid w:val="004D106E"/>
    <w:rsid w:val="004D14B4"/>
    <w:rsid w:val="004D14F6"/>
    <w:rsid w:val="004D15AF"/>
    <w:rsid w:val="004D16A9"/>
    <w:rsid w:val="004D1874"/>
    <w:rsid w:val="004D1902"/>
    <w:rsid w:val="004D1935"/>
    <w:rsid w:val="004D1AD6"/>
    <w:rsid w:val="004D1C56"/>
    <w:rsid w:val="004D1CD1"/>
    <w:rsid w:val="004D1DD0"/>
    <w:rsid w:val="004D22D0"/>
    <w:rsid w:val="004D23C4"/>
    <w:rsid w:val="004D24AA"/>
    <w:rsid w:val="004D25A5"/>
    <w:rsid w:val="004D25C3"/>
    <w:rsid w:val="004D25D6"/>
    <w:rsid w:val="004D25E5"/>
    <w:rsid w:val="004D26CF"/>
    <w:rsid w:val="004D2769"/>
    <w:rsid w:val="004D27A7"/>
    <w:rsid w:val="004D27CA"/>
    <w:rsid w:val="004D280A"/>
    <w:rsid w:val="004D2859"/>
    <w:rsid w:val="004D296F"/>
    <w:rsid w:val="004D2A66"/>
    <w:rsid w:val="004D2AA0"/>
    <w:rsid w:val="004D2C49"/>
    <w:rsid w:val="004D2F9D"/>
    <w:rsid w:val="004D2FC0"/>
    <w:rsid w:val="004D3005"/>
    <w:rsid w:val="004D318C"/>
    <w:rsid w:val="004D323A"/>
    <w:rsid w:val="004D32EC"/>
    <w:rsid w:val="004D33CE"/>
    <w:rsid w:val="004D3456"/>
    <w:rsid w:val="004D34F4"/>
    <w:rsid w:val="004D35C1"/>
    <w:rsid w:val="004D374E"/>
    <w:rsid w:val="004D3772"/>
    <w:rsid w:val="004D386B"/>
    <w:rsid w:val="004D391D"/>
    <w:rsid w:val="004D391F"/>
    <w:rsid w:val="004D3BBF"/>
    <w:rsid w:val="004D3BE5"/>
    <w:rsid w:val="004D3C73"/>
    <w:rsid w:val="004D3CA3"/>
    <w:rsid w:val="004D3CAF"/>
    <w:rsid w:val="004D3D82"/>
    <w:rsid w:val="004D3DC9"/>
    <w:rsid w:val="004D3DDA"/>
    <w:rsid w:val="004D3E2C"/>
    <w:rsid w:val="004D400A"/>
    <w:rsid w:val="004D429D"/>
    <w:rsid w:val="004D441D"/>
    <w:rsid w:val="004D444D"/>
    <w:rsid w:val="004D4513"/>
    <w:rsid w:val="004D45C7"/>
    <w:rsid w:val="004D46E7"/>
    <w:rsid w:val="004D49AF"/>
    <w:rsid w:val="004D4B20"/>
    <w:rsid w:val="004D4B39"/>
    <w:rsid w:val="004D4B93"/>
    <w:rsid w:val="004D4BDA"/>
    <w:rsid w:val="004D4C61"/>
    <w:rsid w:val="004D4C6B"/>
    <w:rsid w:val="004D4D1F"/>
    <w:rsid w:val="004D4D90"/>
    <w:rsid w:val="004D4F71"/>
    <w:rsid w:val="004D4FA5"/>
    <w:rsid w:val="004D5035"/>
    <w:rsid w:val="004D5396"/>
    <w:rsid w:val="004D53E2"/>
    <w:rsid w:val="004D5699"/>
    <w:rsid w:val="004D56B1"/>
    <w:rsid w:val="004D570F"/>
    <w:rsid w:val="004D5C57"/>
    <w:rsid w:val="004D5CCF"/>
    <w:rsid w:val="004D5D59"/>
    <w:rsid w:val="004D5EF5"/>
    <w:rsid w:val="004D5F4D"/>
    <w:rsid w:val="004D6011"/>
    <w:rsid w:val="004D604E"/>
    <w:rsid w:val="004D6091"/>
    <w:rsid w:val="004D6163"/>
    <w:rsid w:val="004D61A5"/>
    <w:rsid w:val="004D624A"/>
    <w:rsid w:val="004D6865"/>
    <w:rsid w:val="004D6943"/>
    <w:rsid w:val="004D69A5"/>
    <w:rsid w:val="004D6AF1"/>
    <w:rsid w:val="004D6B70"/>
    <w:rsid w:val="004D6B82"/>
    <w:rsid w:val="004D6B9E"/>
    <w:rsid w:val="004D6C7F"/>
    <w:rsid w:val="004D6DB8"/>
    <w:rsid w:val="004D6DD0"/>
    <w:rsid w:val="004D6E04"/>
    <w:rsid w:val="004D6E08"/>
    <w:rsid w:val="004D6F3F"/>
    <w:rsid w:val="004D7006"/>
    <w:rsid w:val="004D7015"/>
    <w:rsid w:val="004D7100"/>
    <w:rsid w:val="004D712C"/>
    <w:rsid w:val="004D71FD"/>
    <w:rsid w:val="004D73DC"/>
    <w:rsid w:val="004D75E8"/>
    <w:rsid w:val="004D75FD"/>
    <w:rsid w:val="004D785A"/>
    <w:rsid w:val="004D7862"/>
    <w:rsid w:val="004D7906"/>
    <w:rsid w:val="004D7A00"/>
    <w:rsid w:val="004D7D08"/>
    <w:rsid w:val="004E000D"/>
    <w:rsid w:val="004E0265"/>
    <w:rsid w:val="004E0403"/>
    <w:rsid w:val="004E0417"/>
    <w:rsid w:val="004E04FF"/>
    <w:rsid w:val="004E05CA"/>
    <w:rsid w:val="004E05D5"/>
    <w:rsid w:val="004E0629"/>
    <w:rsid w:val="004E07BB"/>
    <w:rsid w:val="004E0A39"/>
    <w:rsid w:val="004E0AFE"/>
    <w:rsid w:val="004E0B34"/>
    <w:rsid w:val="004E0D84"/>
    <w:rsid w:val="004E0DD0"/>
    <w:rsid w:val="004E0E05"/>
    <w:rsid w:val="004E0E96"/>
    <w:rsid w:val="004E10A6"/>
    <w:rsid w:val="004E11C0"/>
    <w:rsid w:val="004E12F2"/>
    <w:rsid w:val="004E1453"/>
    <w:rsid w:val="004E15BB"/>
    <w:rsid w:val="004E15D4"/>
    <w:rsid w:val="004E18F0"/>
    <w:rsid w:val="004E19EA"/>
    <w:rsid w:val="004E1AA9"/>
    <w:rsid w:val="004E1C01"/>
    <w:rsid w:val="004E1D7B"/>
    <w:rsid w:val="004E1D8E"/>
    <w:rsid w:val="004E1ED5"/>
    <w:rsid w:val="004E208C"/>
    <w:rsid w:val="004E2090"/>
    <w:rsid w:val="004E20E0"/>
    <w:rsid w:val="004E2106"/>
    <w:rsid w:val="004E21F8"/>
    <w:rsid w:val="004E2241"/>
    <w:rsid w:val="004E2356"/>
    <w:rsid w:val="004E23C3"/>
    <w:rsid w:val="004E24B7"/>
    <w:rsid w:val="004E25E4"/>
    <w:rsid w:val="004E27A7"/>
    <w:rsid w:val="004E29EC"/>
    <w:rsid w:val="004E29EE"/>
    <w:rsid w:val="004E2A8F"/>
    <w:rsid w:val="004E2AC8"/>
    <w:rsid w:val="004E2B04"/>
    <w:rsid w:val="004E2C52"/>
    <w:rsid w:val="004E2CB3"/>
    <w:rsid w:val="004E2CF0"/>
    <w:rsid w:val="004E2E3C"/>
    <w:rsid w:val="004E2FC2"/>
    <w:rsid w:val="004E3065"/>
    <w:rsid w:val="004E30F4"/>
    <w:rsid w:val="004E3204"/>
    <w:rsid w:val="004E32EA"/>
    <w:rsid w:val="004E3369"/>
    <w:rsid w:val="004E3376"/>
    <w:rsid w:val="004E3541"/>
    <w:rsid w:val="004E361C"/>
    <w:rsid w:val="004E36BE"/>
    <w:rsid w:val="004E36D7"/>
    <w:rsid w:val="004E38BE"/>
    <w:rsid w:val="004E3A1D"/>
    <w:rsid w:val="004E3A5C"/>
    <w:rsid w:val="004E3D7F"/>
    <w:rsid w:val="004E3DE0"/>
    <w:rsid w:val="004E3E3D"/>
    <w:rsid w:val="004E3FE7"/>
    <w:rsid w:val="004E4018"/>
    <w:rsid w:val="004E4250"/>
    <w:rsid w:val="004E4267"/>
    <w:rsid w:val="004E4352"/>
    <w:rsid w:val="004E4420"/>
    <w:rsid w:val="004E447E"/>
    <w:rsid w:val="004E4574"/>
    <w:rsid w:val="004E464B"/>
    <w:rsid w:val="004E4A32"/>
    <w:rsid w:val="004E4A43"/>
    <w:rsid w:val="004E4C27"/>
    <w:rsid w:val="004E4C62"/>
    <w:rsid w:val="004E4C97"/>
    <w:rsid w:val="004E4CD8"/>
    <w:rsid w:val="004E4F01"/>
    <w:rsid w:val="004E4F13"/>
    <w:rsid w:val="004E5046"/>
    <w:rsid w:val="004E510D"/>
    <w:rsid w:val="004E523D"/>
    <w:rsid w:val="004E52F0"/>
    <w:rsid w:val="004E5333"/>
    <w:rsid w:val="004E53E0"/>
    <w:rsid w:val="004E5438"/>
    <w:rsid w:val="004E5469"/>
    <w:rsid w:val="004E5491"/>
    <w:rsid w:val="004E5755"/>
    <w:rsid w:val="004E57A9"/>
    <w:rsid w:val="004E5845"/>
    <w:rsid w:val="004E5945"/>
    <w:rsid w:val="004E5A65"/>
    <w:rsid w:val="004E5A9E"/>
    <w:rsid w:val="004E5B97"/>
    <w:rsid w:val="004E5BB5"/>
    <w:rsid w:val="004E5D33"/>
    <w:rsid w:val="004E5D62"/>
    <w:rsid w:val="004E5D69"/>
    <w:rsid w:val="004E5DAF"/>
    <w:rsid w:val="004E5E41"/>
    <w:rsid w:val="004E5F8E"/>
    <w:rsid w:val="004E5FB9"/>
    <w:rsid w:val="004E5FD2"/>
    <w:rsid w:val="004E60D8"/>
    <w:rsid w:val="004E6266"/>
    <w:rsid w:val="004E6490"/>
    <w:rsid w:val="004E64D1"/>
    <w:rsid w:val="004E6730"/>
    <w:rsid w:val="004E6900"/>
    <w:rsid w:val="004E6963"/>
    <w:rsid w:val="004E69D8"/>
    <w:rsid w:val="004E6D06"/>
    <w:rsid w:val="004E6E1E"/>
    <w:rsid w:val="004E7026"/>
    <w:rsid w:val="004E7119"/>
    <w:rsid w:val="004E712C"/>
    <w:rsid w:val="004E72F3"/>
    <w:rsid w:val="004E7365"/>
    <w:rsid w:val="004E7593"/>
    <w:rsid w:val="004E75BC"/>
    <w:rsid w:val="004E791B"/>
    <w:rsid w:val="004E794A"/>
    <w:rsid w:val="004E795C"/>
    <w:rsid w:val="004E7A13"/>
    <w:rsid w:val="004E7C3D"/>
    <w:rsid w:val="004E7DDD"/>
    <w:rsid w:val="004E7E8D"/>
    <w:rsid w:val="004E7E9F"/>
    <w:rsid w:val="004E7F19"/>
    <w:rsid w:val="004F00F0"/>
    <w:rsid w:val="004F019C"/>
    <w:rsid w:val="004F0220"/>
    <w:rsid w:val="004F0273"/>
    <w:rsid w:val="004F027A"/>
    <w:rsid w:val="004F03AA"/>
    <w:rsid w:val="004F0671"/>
    <w:rsid w:val="004F0732"/>
    <w:rsid w:val="004F0770"/>
    <w:rsid w:val="004F08B9"/>
    <w:rsid w:val="004F0B9C"/>
    <w:rsid w:val="004F0DC5"/>
    <w:rsid w:val="004F0DCC"/>
    <w:rsid w:val="004F0F97"/>
    <w:rsid w:val="004F116A"/>
    <w:rsid w:val="004F1250"/>
    <w:rsid w:val="004F1312"/>
    <w:rsid w:val="004F13C3"/>
    <w:rsid w:val="004F185A"/>
    <w:rsid w:val="004F18F7"/>
    <w:rsid w:val="004F1952"/>
    <w:rsid w:val="004F1B6B"/>
    <w:rsid w:val="004F1EAC"/>
    <w:rsid w:val="004F1F52"/>
    <w:rsid w:val="004F1F93"/>
    <w:rsid w:val="004F1FA0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2B0D"/>
    <w:rsid w:val="004F2BA1"/>
    <w:rsid w:val="004F2C03"/>
    <w:rsid w:val="004F2C31"/>
    <w:rsid w:val="004F2F5A"/>
    <w:rsid w:val="004F2F8E"/>
    <w:rsid w:val="004F2F9E"/>
    <w:rsid w:val="004F31BD"/>
    <w:rsid w:val="004F3212"/>
    <w:rsid w:val="004F3357"/>
    <w:rsid w:val="004F345B"/>
    <w:rsid w:val="004F348D"/>
    <w:rsid w:val="004F35FA"/>
    <w:rsid w:val="004F3706"/>
    <w:rsid w:val="004F3727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391"/>
    <w:rsid w:val="004F4439"/>
    <w:rsid w:val="004F451C"/>
    <w:rsid w:val="004F4540"/>
    <w:rsid w:val="004F469E"/>
    <w:rsid w:val="004F46C0"/>
    <w:rsid w:val="004F474F"/>
    <w:rsid w:val="004F4941"/>
    <w:rsid w:val="004F4B05"/>
    <w:rsid w:val="004F4CB4"/>
    <w:rsid w:val="004F4E81"/>
    <w:rsid w:val="004F4FB7"/>
    <w:rsid w:val="004F5088"/>
    <w:rsid w:val="004F5157"/>
    <w:rsid w:val="004F518E"/>
    <w:rsid w:val="004F5196"/>
    <w:rsid w:val="004F51F4"/>
    <w:rsid w:val="004F5212"/>
    <w:rsid w:val="004F539E"/>
    <w:rsid w:val="004F5513"/>
    <w:rsid w:val="004F5560"/>
    <w:rsid w:val="004F5770"/>
    <w:rsid w:val="004F5899"/>
    <w:rsid w:val="004F5971"/>
    <w:rsid w:val="004F5D59"/>
    <w:rsid w:val="004F5D7B"/>
    <w:rsid w:val="004F5D92"/>
    <w:rsid w:val="004F5DD0"/>
    <w:rsid w:val="004F5E67"/>
    <w:rsid w:val="004F621C"/>
    <w:rsid w:val="004F62F6"/>
    <w:rsid w:val="004F62FD"/>
    <w:rsid w:val="004F6432"/>
    <w:rsid w:val="004F6493"/>
    <w:rsid w:val="004F64DC"/>
    <w:rsid w:val="004F6508"/>
    <w:rsid w:val="004F6540"/>
    <w:rsid w:val="004F6556"/>
    <w:rsid w:val="004F655B"/>
    <w:rsid w:val="004F65EE"/>
    <w:rsid w:val="004F6652"/>
    <w:rsid w:val="004F6725"/>
    <w:rsid w:val="004F68F6"/>
    <w:rsid w:val="004F6AF6"/>
    <w:rsid w:val="004F6B95"/>
    <w:rsid w:val="004F6C3D"/>
    <w:rsid w:val="004F6D76"/>
    <w:rsid w:val="004F6EDB"/>
    <w:rsid w:val="004F7107"/>
    <w:rsid w:val="004F7129"/>
    <w:rsid w:val="004F738C"/>
    <w:rsid w:val="004F7421"/>
    <w:rsid w:val="004F7566"/>
    <w:rsid w:val="004F75DA"/>
    <w:rsid w:val="004F7670"/>
    <w:rsid w:val="004F77D8"/>
    <w:rsid w:val="004F78B9"/>
    <w:rsid w:val="004F78F3"/>
    <w:rsid w:val="004F79B8"/>
    <w:rsid w:val="004F7A16"/>
    <w:rsid w:val="004F7AA9"/>
    <w:rsid w:val="004F7AF7"/>
    <w:rsid w:val="004F7D41"/>
    <w:rsid w:val="004F7E20"/>
    <w:rsid w:val="004F7E77"/>
    <w:rsid w:val="0050005F"/>
    <w:rsid w:val="00500102"/>
    <w:rsid w:val="005001DA"/>
    <w:rsid w:val="00500256"/>
    <w:rsid w:val="00500515"/>
    <w:rsid w:val="005005AC"/>
    <w:rsid w:val="005005EF"/>
    <w:rsid w:val="005007C2"/>
    <w:rsid w:val="005007EE"/>
    <w:rsid w:val="005009DE"/>
    <w:rsid w:val="00500A91"/>
    <w:rsid w:val="00500B42"/>
    <w:rsid w:val="00500B6B"/>
    <w:rsid w:val="00500B82"/>
    <w:rsid w:val="00500C8B"/>
    <w:rsid w:val="00500DB0"/>
    <w:rsid w:val="00500EC9"/>
    <w:rsid w:val="00500F34"/>
    <w:rsid w:val="00501324"/>
    <w:rsid w:val="00501332"/>
    <w:rsid w:val="00501346"/>
    <w:rsid w:val="00501513"/>
    <w:rsid w:val="005016E0"/>
    <w:rsid w:val="0050170A"/>
    <w:rsid w:val="0050172A"/>
    <w:rsid w:val="005017B5"/>
    <w:rsid w:val="005018ED"/>
    <w:rsid w:val="00501B8B"/>
    <w:rsid w:val="00501E7C"/>
    <w:rsid w:val="00501F22"/>
    <w:rsid w:val="0050202B"/>
    <w:rsid w:val="0050207E"/>
    <w:rsid w:val="005020E3"/>
    <w:rsid w:val="00502120"/>
    <w:rsid w:val="005022F1"/>
    <w:rsid w:val="005022F7"/>
    <w:rsid w:val="0050234F"/>
    <w:rsid w:val="00502385"/>
    <w:rsid w:val="00502406"/>
    <w:rsid w:val="00502501"/>
    <w:rsid w:val="0050266D"/>
    <w:rsid w:val="005026E7"/>
    <w:rsid w:val="00502798"/>
    <w:rsid w:val="0050282B"/>
    <w:rsid w:val="00502B9A"/>
    <w:rsid w:val="00502DC7"/>
    <w:rsid w:val="00502E3F"/>
    <w:rsid w:val="00502E5A"/>
    <w:rsid w:val="00502E76"/>
    <w:rsid w:val="00502EB2"/>
    <w:rsid w:val="00502EE8"/>
    <w:rsid w:val="00502F2A"/>
    <w:rsid w:val="00502FF1"/>
    <w:rsid w:val="00502FF4"/>
    <w:rsid w:val="00503094"/>
    <w:rsid w:val="005030A4"/>
    <w:rsid w:val="005030A7"/>
    <w:rsid w:val="005030B9"/>
    <w:rsid w:val="0050310E"/>
    <w:rsid w:val="00503193"/>
    <w:rsid w:val="00503426"/>
    <w:rsid w:val="005034DD"/>
    <w:rsid w:val="00503519"/>
    <w:rsid w:val="005035B7"/>
    <w:rsid w:val="00503651"/>
    <w:rsid w:val="00503976"/>
    <w:rsid w:val="00503A16"/>
    <w:rsid w:val="00503A39"/>
    <w:rsid w:val="00503AFD"/>
    <w:rsid w:val="00503B1F"/>
    <w:rsid w:val="00503E3C"/>
    <w:rsid w:val="00503EC9"/>
    <w:rsid w:val="00503FAA"/>
    <w:rsid w:val="00504152"/>
    <w:rsid w:val="0050431C"/>
    <w:rsid w:val="005043F0"/>
    <w:rsid w:val="0050446C"/>
    <w:rsid w:val="005045A0"/>
    <w:rsid w:val="00504604"/>
    <w:rsid w:val="00504747"/>
    <w:rsid w:val="00504765"/>
    <w:rsid w:val="005047E2"/>
    <w:rsid w:val="00504949"/>
    <w:rsid w:val="00504959"/>
    <w:rsid w:val="00504D89"/>
    <w:rsid w:val="00504E21"/>
    <w:rsid w:val="00504E26"/>
    <w:rsid w:val="00504F3C"/>
    <w:rsid w:val="0050504F"/>
    <w:rsid w:val="005052D4"/>
    <w:rsid w:val="00505350"/>
    <w:rsid w:val="00505379"/>
    <w:rsid w:val="005054B3"/>
    <w:rsid w:val="0050552A"/>
    <w:rsid w:val="00505537"/>
    <w:rsid w:val="00505561"/>
    <w:rsid w:val="00505873"/>
    <w:rsid w:val="00505ABB"/>
    <w:rsid w:val="00505BC9"/>
    <w:rsid w:val="0050607B"/>
    <w:rsid w:val="005060F4"/>
    <w:rsid w:val="005060FC"/>
    <w:rsid w:val="00506105"/>
    <w:rsid w:val="00506285"/>
    <w:rsid w:val="00506404"/>
    <w:rsid w:val="00506421"/>
    <w:rsid w:val="00506649"/>
    <w:rsid w:val="0050669F"/>
    <w:rsid w:val="0050676E"/>
    <w:rsid w:val="005068D0"/>
    <w:rsid w:val="00506CE9"/>
    <w:rsid w:val="00506DA6"/>
    <w:rsid w:val="00506E5D"/>
    <w:rsid w:val="0050701C"/>
    <w:rsid w:val="005070DF"/>
    <w:rsid w:val="0050719E"/>
    <w:rsid w:val="005072EE"/>
    <w:rsid w:val="00507327"/>
    <w:rsid w:val="00507425"/>
    <w:rsid w:val="00507565"/>
    <w:rsid w:val="0050760A"/>
    <w:rsid w:val="0050761A"/>
    <w:rsid w:val="00507642"/>
    <w:rsid w:val="005076A1"/>
    <w:rsid w:val="00507860"/>
    <w:rsid w:val="00507A0A"/>
    <w:rsid w:val="00507A65"/>
    <w:rsid w:val="00507AAB"/>
    <w:rsid w:val="00507BAA"/>
    <w:rsid w:val="00507E6C"/>
    <w:rsid w:val="0051003C"/>
    <w:rsid w:val="0051006F"/>
    <w:rsid w:val="005100B5"/>
    <w:rsid w:val="005100D4"/>
    <w:rsid w:val="00510197"/>
    <w:rsid w:val="005101BB"/>
    <w:rsid w:val="005104B6"/>
    <w:rsid w:val="00510889"/>
    <w:rsid w:val="005109A1"/>
    <w:rsid w:val="00510A5D"/>
    <w:rsid w:val="00510B1F"/>
    <w:rsid w:val="00510B8E"/>
    <w:rsid w:val="00510BE2"/>
    <w:rsid w:val="00510D1B"/>
    <w:rsid w:val="00510D6D"/>
    <w:rsid w:val="00510D9C"/>
    <w:rsid w:val="00510DD4"/>
    <w:rsid w:val="00511101"/>
    <w:rsid w:val="005112B1"/>
    <w:rsid w:val="0051134A"/>
    <w:rsid w:val="00511354"/>
    <w:rsid w:val="0051135F"/>
    <w:rsid w:val="005113B3"/>
    <w:rsid w:val="005115CD"/>
    <w:rsid w:val="005117EF"/>
    <w:rsid w:val="00511974"/>
    <w:rsid w:val="00511A6C"/>
    <w:rsid w:val="00511A98"/>
    <w:rsid w:val="00511B68"/>
    <w:rsid w:val="00511F80"/>
    <w:rsid w:val="00512001"/>
    <w:rsid w:val="0051202B"/>
    <w:rsid w:val="0051205E"/>
    <w:rsid w:val="00512112"/>
    <w:rsid w:val="00512131"/>
    <w:rsid w:val="0051225E"/>
    <w:rsid w:val="005122B6"/>
    <w:rsid w:val="00512355"/>
    <w:rsid w:val="005123E1"/>
    <w:rsid w:val="00512417"/>
    <w:rsid w:val="005124AF"/>
    <w:rsid w:val="0051261A"/>
    <w:rsid w:val="0051289B"/>
    <w:rsid w:val="005129CB"/>
    <w:rsid w:val="00512A25"/>
    <w:rsid w:val="00512D77"/>
    <w:rsid w:val="00512D86"/>
    <w:rsid w:val="00512DFA"/>
    <w:rsid w:val="00512E6D"/>
    <w:rsid w:val="00512F5D"/>
    <w:rsid w:val="00512FD9"/>
    <w:rsid w:val="0051312E"/>
    <w:rsid w:val="00513374"/>
    <w:rsid w:val="005133E1"/>
    <w:rsid w:val="005134AC"/>
    <w:rsid w:val="005135FD"/>
    <w:rsid w:val="005137C1"/>
    <w:rsid w:val="00513955"/>
    <w:rsid w:val="0051395C"/>
    <w:rsid w:val="005139E8"/>
    <w:rsid w:val="00513A61"/>
    <w:rsid w:val="00513A8E"/>
    <w:rsid w:val="00513B56"/>
    <w:rsid w:val="00513B81"/>
    <w:rsid w:val="00513D14"/>
    <w:rsid w:val="00514153"/>
    <w:rsid w:val="00514280"/>
    <w:rsid w:val="005142E8"/>
    <w:rsid w:val="005142ED"/>
    <w:rsid w:val="005146AA"/>
    <w:rsid w:val="00514717"/>
    <w:rsid w:val="0051487A"/>
    <w:rsid w:val="00514941"/>
    <w:rsid w:val="005149A2"/>
    <w:rsid w:val="005149AF"/>
    <w:rsid w:val="00514A18"/>
    <w:rsid w:val="00514AFE"/>
    <w:rsid w:val="00514BA8"/>
    <w:rsid w:val="00514C48"/>
    <w:rsid w:val="00514C4D"/>
    <w:rsid w:val="00514D90"/>
    <w:rsid w:val="00514E85"/>
    <w:rsid w:val="00514F26"/>
    <w:rsid w:val="0051522B"/>
    <w:rsid w:val="00515399"/>
    <w:rsid w:val="00515662"/>
    <w:rsid w:val="005156A7"/>
    <w:rsid w:val="005156BB"/>
    <w:rsid w:val="0051577F"/>
    <w:rsid w:val="00515977"/>
    <w:rsid w:val="005159DF"/>
    <w:rsid w:val="00515B6F"/>
    <w:rsid w:val="00515BFB"/>
    <w:rsid w:val="00515D1D"/>
    <w:rsid w:val="00515EAA"/>
    <w:rsid w:val="00515F39"/>
    <w:rsid w:val="00515FFB"/>
    <w:rsid w:val="0051607A"/>
    <w:rsid w:val="0051608E"/>
    <w:rsid w:val="00516152"/>
    <w:rsid w:val="0051631C"/>
    <w:rsid w:val="0051648F"/>
    <w:rsid w:val="005168C6"/>
    <w:rsid w:val="00516B0D"/>
    <w:rsid w:val="00516CBE"/>
    <w:rsid w:val="00516F48"/>
    <w:rsid w:val="00516F85"/>
    <w:rsid w:val="00516FF2"/>
    <w:rsid w:val="005172E8"/>
    <w:rsid w:val="00517393"/>
    <w:rsid w:val="005173DB"/>
    <w:rsid w:val="00517443"/>
    <w:rsid w:val="00517469"/>
    <w:rsid w:val="00517516"/>
    <w:rsid w:val="00517536"/>
    <w:rsid w:val="00517CBD"/>
    <w:rsid w:val="00517D9A"/>
    <w:rsid w:val="00517F5A"/>
    <w:rsid w:val="005200E0"/>
    <w:rsid w:val="0052028C"/>
    <w:rsid w:val="00520437"/>
    <w:rsid w:val="005205C2"/>
    <w:rsid w:val="005206C0"/>
    <w:rsid w:val="005207B8"/>
    <w:rsid w:val="005208B3"/>
    <w:rsid w:val="00520A29"/>
    <w:rsid w:val="00520A79"/>
    <w:rsid w:val="00520A8F"/>
    <w:rsid w:val="00520CB5"/>
    <w:rsid w:val="00520D77"/>
    <w:rsid w:val="00520E03"/>
    <w:rsid w:val="00520ECB"/>
    <w:rsid w:val="00520F53"/>
    <w:rsid w:val="00520FF8"/>
    <w:rsid w:val="00521093"/>
    <w:rsid w:val="005210E1"/>
    <w:rsid w:val="005211D3"/>
    <w:rsid w:val="005211E6"/>
    <w:rsid w:val="00521306"/>
    <w:rsid w:val="00521345"/>
    <w:rsid w:val="00521392"/>
    <w:rsid w:val="005213EF"/>
    <w:rsid w:val="00521477"/>
    <w:rsid w:val="005214AA"/>
    <w:rsid w:val="005214B1"/>
    <w:rsid w:val="005215BA"/>
    <w:rsid w:val="0052163C"/>
    <w:rsid w:val="00521694"/>
    <w:rsid w:val="00521878"/>
    <w:rsid w:val="005219EF"/>
    <w:rsid w:val="00521A52"/>
    <w:rsid w:val="00521A66"/>
    <w:rsid w:val="00521BFA"/>
    <w:rsid w:val="00521C24"/>
    <w:rsid w:val="00522052"/>
    <w:rsid w:val="005220C0"/>
    <w:rsid w:val="005220D5"/>
    <w:rsid w:val="00522501"/>
    <w:rsid w:val="0052265E"/>
    <w:rsid w:val="00522A2F"/>
    <w:rsid w:val="00522B3B"/>
    <w:rsid w:val="00522D8F"/>
    <w:rsid w:val="00522F25"/>
    <w:rsid w:val="0052302A"/>
    <w:rsid w:val="005230B5"/>
    <w:rsid w:val="005230BC"/>
    <w:rsid w:val="0052316F"/>
    <w:rsid w:val="00523251"/>
    <w:rsid w:val="005232BD"/>
    <w:rsid w:val="005233FD"/>
    <w:rsid w:val="00523468"/>
    <w:rsid w:val="0052348B"/>
    <w:rsid w:val="005234E0"/>
    <w:rsid w:val="00523558"/>
    <w:rsid w:val="005237CD"/>
    <w:rsid w:val="005238AD"/>
    <w:rsid w:val="0052398F"/>
    <w:rsid w:val="00523A18"/>
    <w:rsid w:val="00523A77"/>
    <w:rsid w:val="00523C81"/>
    <w:rsid w:val="00523DAE"/>
    <w:rsid w:val="00523E1B"/>
    <w:rsid w:val="005240BA"/>
    <w:rsid w:val="0052414E"/>
    <w:rsid w:val="00524152"/>
    <w:rsid w:val="005241C8"/>
    <w:rsid w:val="00524249"/>
    <w:rsid w:val="005242FD"/>
    <w:rsid w:val="0052430B"/>
    <w:rsid w:val="00524393"/>
    <w:rsid w:val="00524479"/>
    <w:rsid w:val="005244C3"/>
    <w:rsid w:val="00524543"/>
    <w:rsid w:val="005248B7"/>
    <w:rsid w:val="005248C4"/>
    <w:rsid w:val="00524934"/>
    <w:rsid w:val="00524B99"/>
    <w:rsid w:val="00524D78"/>
    <w:rsid w:val="005251F2"/>
    <w:rsid w:val="00525286"/>
    <w:rsid w:val="00525287"/>
    <w:rsid w:val="005252FF"/>
    <w:rsid w:val="005253A8"/>
    <w:rsid w:val="0052549B"/>
    <w:rsid w:val="005254A4"/>
    <w:rsid w:val="005254FA"/>
    <w:rsid w:val="00525648"/>
    <w:rsid w:val="00525698"/>
    <w:rsid w:val="005258D5"/>
    <w:rsid w:val="00525C13"/>
    <w:rsid w:val="00525C62"/>
    <w:rsid w:val="00525F79"/>
    <w:rsid w:val="00526037"/>
    <w:rsid w:val="0052604E"/>
    <w:rsid w:val="005260AC"/>
    <w:rsid w:val="005260B8"/>
    <w:rsid w:val="00526121"/>
    <w:rsid w:val="00526249"/>
    <w:rsid w:val="00526425"/>
    <w:rsid w:val="0052660D"/>
    <w:rsid w:val="0052661B"/>
    <w:rsid w:val="005266D7"/>
    <w:rsid w:val="00526773"/>
    <w:rsid w:val="005267E9"/>
    <w:rsid w:val="00526A46"/>
    <w:rsid w:val="00526E70"/>
    <w:rsid w:val="00526ECB"/>
    <w:rsid w:val="00526F1B"/>
    <w:rsid w:val="00526F2F"/>
    <w:rsid w:val="00526FEC"/>
    <w:rsid w:val="00527060"/>
    <w:rsid w:val="005270CA"/>
    <w:rsid w:val="0052714B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27E4E"/>
    <w:rsid w:val="00527ED3"/>
    <w:rsid w:val="00527EFA"/>
    <w:rsid w:val="005300A6"/>
    <w:rsid w:val="0053027A"/>
    <w:rsid w:val="00530380"/>
    <w:rsid w:val="0053082D"/>
    <w:rsid w:val="005308C3"/>
    <w:rsid w:val="00530922"/>
    <w:rsid w:val="00530946"/>
    <w:rsid w:val="00530952"/>
    <w:rsid w:val="00530A18"/>
    <w:rsid w:val="00530A82"/>
    <w:rsid w:val="00530B64"/>
    <w:rsid w:val="005310FC"/>
    <w:rsid w:val="00531301"/>
    <w:rsid w:val="00531493"/>
    <w:rsid w:val="00531553"/>
    <w:rsid w:val="005316DB"/>
    <w:rsid w:val="00531752"/>
    <w:rsid w:val="00531982"/>
    <w:rsid w:val="00531A2E"/>
    <w:rsid w:val="00531AE6"/>
    <w:rsid w:val="00531B21"/>
    <w:rsid w:val="00531B97"/>
    <w:rsid w:val="00531C50"/>
    <w:rsid w:val="00531C86"/>
    <w:rsid w:val="00531DF2"/>
    <w:rsid w:val="00531E78"/>
    <w:rsid w:val="00531EA6"/>
    <w:rsid w:val="0053206D"/>
    <w:rsid w:val="005322B2"/>
    <w:rsid w:val="005322D5"/>
    <w:rsid w:val="005322D6"/>
    <w:rsid w:val="0053240F"/>
    <w:rsid w:val="0053241B"/>
    <w:rsid w:val="0053250C"/>
    <w:rsid w:val="00532681"/>
    <w:rsid w:val="005327C3"/>
    <w:rsid w:val="00532813"/>
    <w:rsid w:val="0053281F"/>
    <w:rsid w:val="00532931"/>
    <w:rsid w:val="00532A81"/>
    <w:rsid w:val="00532B8F"/>
    <w:rsid w:val="00532D10"/>
    <w:rsid w:val="00532FD8"/>
    <w:rsid w:val="00533147"/>
    <w:rsid w:val="005331F3"/>
    <w:rsid w:val="00533438"/>
    <w:rsid w:val="0053343B"/>
    <w:rsid w:val="0053396F"/>
    <w:rsid w:val="0053398B"/>
    <w:rsid w:val="00533B4A"/>
    <w:rsid w:val="00533B5B"/>
    <w:rsid w:val="00533D89"/>
    <w:rsid w:val="00533DDA"/>
    <w:rsid w:val="00533E22"/>
    <w:rsid w:val="005340A8"/>
    <w:rsid w:val="00534120"/>
    <w:rsid w:val="005342F8"/>
    <w:rsid w:val="00534466"/>
    <w:rsid w:val="005344DB"/>
    <w:rsid w:val="005345D9"/>
    <w:rsid w:val="00534624"/>
    <w:rsid w:val="005347B0"/>
    <w:rsid w:val="0053489D"/>
    <w:rsid w:val="00534A06"/>
    <w:rsid w:val="00534E85"/>
    <w:rsid w:val="0053507C"/>
    <w:rsid w:val="005351A5"/>
    <w:rsid w:val="005351EB"/>
    <w:rsid w:val="00535245"/>
    <w:rsid w:val="0053529E"/>
    <w:rsid w:val="00535320"/>
    <w:rsid w:val="005353DF"/>
    <w:rsid w:val="00535521"/>
    <w:rsid w:val="00535544"/>
    <w:rsid w:val="00535687"/>
    <w:rsid w:val="0053578B"/>
    <w:rsid w:val="00535978"/>
    <w:rsid w:val="00535A84"/>
    <w:rsid w:val="00535B54"/>
    <w:rsid w:val="00535BDF"/>
    <w:rsid w:val="00535C55"/>
    <w:rsid w:val="00535E41"/>
    <w:rsid w:val="00535EA4"/>
    <w:rsid w:val="00535EC1"/>
    <w:rsid w:val="005361C1"/>
    <w:rsid w:val="0053624C"/>
    <w:rsid w:val="0053624D"/>
    <w:rsid w:val="00536257"/>
    <w:rsid w:val="0053651C"/>
    <w:rsid w:val="00536675"/>
    <w:rsid w:val="00536797"/>
    <w:rsid w:val="00536904"/>
    <w:rsid w:val="00536A1E"/>
    <w:rsid w:val="00536B10"/>
    <w:rsid w:val="00536BE5"/>
    <w:rsid w:val="00536BE6"/>
    <w:rsid w:val="00536D7E"/>
    <w:rsid w:val="00536E17"/>
    <w:rsid w:val="00536E76"/>
    <w:rsid w:val="00536F4C"/>
    <w:rsid w:val="005373CE"/>
    <w:rsid w:val="00537665"/>
    <w:rsid w:val="005377A6"/>
    <w:rsid w:val="005377DD"/>
    <w:rsid w:val="0053780C"/>
    <w:rsid w:val="005378B6"/>
    <w:rsid w:val="00537999"/>
    <w:rsid w:val="00537A48"/>
    <w:rsid w:val="00537BE2"/>
    <w:rsid w:val="00537C86"/>
    <w:rsid w:val="00537E4D"/>
    <w:rsid w:val="0054008E"/>
    <w:rsid w:val="005400E2"/>
    <w:rsid w:val="005400F5"/>
    <w:rsid w:val="005401A3"/>
    <w:rsid w:val="005401DE"/>
    <w:rsid w:val="005402DC"/>
    <w:rsid w:val="0054032C"/>
    <w:rsid w:val="00540375"/>
    <w:rsid w:val="00540478"/>
    <w:rsid w:val="00540683"/>
    <w:rsid w:val="00540856"/>
    <w:rsid w:val="00540879"/>
    <w:rsid w:val="00540992"/>
    <w:rsid w:val="005409B7"/>
    <w:rsid w:val="00540A48"/>
    <w:rsid w:val="00540E8E"/>
    <w:rsid w:val="00540ECF"/>
    <w:rsid w:val="00541101"/>
    <w:rsid w:val="00541196"/>
    <w:rsid w:val="005411E6"/>
    <w:rsid w:val="0054120B"/>
    <w:rsid w:val="005412E3"/>
    <w:rsid w:val="005412E9"/>
    <w:rsid w:val="0054146F"/>
    <w:rsid w:val="00541544"/>
    <w:rsid w:val="00541643"/>
    <w:rsid w:val="005418AE"/>
    <w:rsid w:val="0054194B"/>
    <w:rsid w:val="00541989"/>
    <w:rsid w:val="00541C13"/>
    <w:rsid w:val="00541C62"/>
    <w:rsid w:val="00541CE8"/>
    <w:rsid w:val="00541DEC"/>
    <w:rsid w:val="00541E03"/>
    <w:rsid w:val="0054202C"/>
    <w:rsid w:val="005420BB"/>
    <w:rsid w:val="0054219C"/>
    <w:rsid w:val="00542228"/>
    <w:rsid w:val="00542420"/>
    <w:rsid w:val="0054242E"/>
    <w:rsid w:val="005424EF"/>
    <w:rsid w:val="005428E2"/>
    <w:rsid w:val="0054296A"/>
    <w:rsid w:val="00542AC4"/>
    <w:rsid w:val="00542DF6"/>
    <w:rsid w:val="00542FC6"/>
    <w:rsid w:val="00542FCB"/>
    <w:rsid w:val="005430BA"/>
    <w:rsid w:val="00543199"/>
    <w:rsid w:val="005431FF"/>
    <w:rsid w:val="00543226"/>
    <w:rsid w:val="005432A6"/>
    <w:rsid w:val="0054339A"/>
    <w:rsid w:val="00543562"/>
    <w:rsid w:val="0054359A"/>
    <w:rsid w:val="005436A7"/>
    <w:rsid w:val="00543791"/>
    <w:rsid w:val="005438C0"/>
    <w:rsid w:val="00543A2C"/>
    <w:rsid w:val="00543A9F"/>
    <w:rsid w:val="00543C42"/>
    <w:rsid w:val="00543C99"/>
    <w:rsid w:val="00543D46"/>
    <w:rsid w:val="00543FD3"/>
    <w:rsid w:val="005441A1"/>
    <w:rsid w:val="00544273"/>
    <w:rsid w:val="0054437F"/>
    <w:rsid w:val="0054438A"/>
    <w:rsid w:val="005444BE"/>
    <w:rsid w:val="00544539"/>
    <w:rsid w:val="005445D2"/>
    <w:rsid w:val="00544A3C"/>
    <w:rsid w:val="00544A59"/>
    <w:rsid w:val="00544B53"/>
    <w:rsid w:val="00544CBB"/>
    <w:rsid w:val="00544DD9"/>
    <w:rsid w:val="00544E46"/>
    <w:rsid w:val="005450A8"/>
    <w:rsid w:val="00545135"/>
    <w:rsid w:val="00545267"/>
    <w:rsid w:val="005453B6"/>
    <w:rsid w:val="005453EF"/>
    <w:rsid w:val="00545516"/>
    <w:rsid w:val="005455D3"/>
    <w:rsid w:val="005458F2"/>
    <w:rsid w:val="0054595E"/>
    <w:rsid w:val="00545A4F"/>
    <w:rsid w:val="00545B38"/>
    <w:rsid w:val="00545BA1"/>
    <w:rsid w:val="00545CB0"/>
    <w:rsid w:val="00545CDC"/>
    <w:rsid w:val="00545DD1"/>
    <w:rsid w:val="00545E98"/>
    <w:rsid w:val="005460CA"/>
    <w:rsid w:val="0054616D"/>
    <w:rsid w:val="005461E1"/>
    <w:rsid w:val="005461F7"/>
    <w:rsid w:val="00546255"/>
    <w:rsid w:val="00546408"/>
    <w:rsid w:val="0054640C"/>
    <w:rsid w:val="0054647C"/>
    <w:rsid w:val="0054653F"/>
    <w:rsid w:val="00546763"/>
    <w:rsid w:val="005467D1"/>
    <w:rsid w:val="00546856"/>
    <w:rsid w:val="00546897"/>
    <w:rsid w:val="00546A65"/>
    <w:rsid w:val="00546AC0"/>
    <w:rsid w:val="00546C1D"/>
    <w:rsid w:val="00546D15"/>
    <w:rsid w:val="00546D32"/>
    <w:rsid w:val="00546D40"/>
    <w:rsid w:val="00546E4D"/>
    <w:rsid w:val="00546E7D"/>
    <w:rsid w:val="00546EE8"/>
    <w:rsid w:val="0054712C"/>
    <w:rsid w:val="005472A6"/>
    <w:rsid w:val="0054749F"/>
    <w:rsid w:val="005474C4"/>
    <w:rsid w:val="00547804"/>
    <w:rsid w:val="0054789F"/>
    <w:rsid w:val="005478BA"/>
    <w:rsid w:val="005479A6"/>
    <w:rsid w:val="00547AB4"/>
    <w:rsid w:val="00547AD9"/>
    <w:rsid w:val="00547D8A"/>
    <w:rsid w:val="00547E25"/>
    <w:rsid w:val="00550417"/>
    <w:rsid w:val="00550437"/>
    <w:rsid w:val="00550498"/>
    <w:rsid w:val="005506F1"/>
    <w:rsid w:val="005507EE"/>
    <w:rsid w:val="00550C88"/>
    <w:rsid w:val="00550CE7"/>
    <w:rsid w:val="00550D71"/>
    <w:rsid w:val="00550DE2"/>
    <w:rsid w:val="00551197"/>
    <w:rsid w:val="0055128A"/>
    <w:rsid w:val="00551402"/>
    <w:rsid w:val="0055154F"/>
    <w:rsid w:val="00551673"/>
    <w:rsid w:val="005516CD"/>
    <w:rsid w:val="005518A6"/>
    <w:rsid w:val="005519AE"/>
    <w:rsid w:val="00551B7C"/>
    <w:rsid w:val="00551B9C"/>
    <w:rsid w:val="00551BD2"/>
    <w:rsid w:val="00551CEB"/>
    <w:rsid w:val="00551E6E"/>
    <w:rsid w:val="005520CC"/>
    <w:rsid w:val="00552166"/>
    <w:rsid w:val="0055217E"/>
    <w:rsid w:val="00552193"/>
    <w:rsid w:val="00552223"/>
    <w:rsid w:val="005524E5"/>
    <w:rsid w:val="00552552"/>
    <w:rsid w:val="005526C4"/>
    <w:rsid w:val="00552778"/>
    <w:rsid w:val="00552812"/>
    <w:rsid w:val="005529C0"/>
    <w:rsid w:val="005529F9"/>
    <w:rsid w:val="00552BE1"/>
    <w:rsid w:val="00552DA8"/>
    <w:rsid w:val="00552E06"/>
    <w:rsid w:val="00552E2D"/>
    <w:rsid w:val="00552E67"/>
    <w:rsid w:val="0055304B"/>
    <w:rsid w:val="0055325A"/>
    <w:rsid w:val="00553312"/>
    <w:rsid w:val="0055354E"/>
    <w:rsid w:val="005536C5"/>
    <w:rsid w:val="005536D4"/>
    <w:rsid w:val="00553829"/>
    <w:rsid w:val="005538BB"/>
    <w:rsid w:val="00553949"/>
    <w:rsid w:val="00553A8C"/>
    <w:rsid w:val="00553AA3"/>
    <w:rsid w:val="00553B24"/>
    <w:rsid w:val="00553B6D"/>
    <w:rsid w:val="00553BF8"/>
    <w:rsid w:val="00553C83"/>
    <w:rsid w:val="00553CE2"/>
    <w:rsid w:val="00553E08"/>
    <w:rsid w:val="0055430A"/>
    <w:rsid w:val="00554472"/>
    <w:rsid w:val="00554510"/>
    <w:rsid w:val="00554553"/>
    <w:rsid w:val="005545E1"/>
    <w:rsid w:val="0055471C"/>
    <w:rsid w:val="0055487A"/>
    <w:rsid w:val="00554B1F"/>
    <w:rsid w:val="00554D22"/>
    <w:rsid w:val="00554D87"/>
    <w:rsid w:val="00554E79"/>
    <w:rsid w:val="00554EE3"/>
    <w:rsid w:val="00554F53"/>
    <w:rsid w:val="00554F73"/>
    <w:rsid w:val="00554FAB"/>
    <w:rsid w:val="0055502C"/>
    <w:rsid w:val="005550BD"/>
    <w:rsid w:val="0055522D"/>
    <w:rsid w:val="00555261"/>
    <w:rsid w:val="005552FB"/>
    <w:rsid w:val="0055531E"/>
    <w:rsid w:val="0055543B"/>
    <w:rsid w:val="005556A7"/>
    <w:rsid w:val="0055570C"/>
    <w:rsid w:val="00555794"/>
    <w:rsid w:val="00555A11"/>
    <w:rsid w:val="00555A8C"/>
    <w:rsid w:val="00555CF4"/>
    <w:rsid w:val="00555D1D"/>
    <w:rsid w:val="00555E81"/>
    <w:rsid w:val="00556286"/>
    <w:rsid w:val="0055634A"/>
    <w:rsid w:val="005563A3"/>
    <w:rsid w:val="005563CD"/>
    <w:rsid w:val="005563D5"/>
    <w:rsid w:val="005566D3"/>
    <w:rsid w:val="005566D7"/>
    <w:rsid w:val="0055677D"/>
    <w:rsid w:val="005568DA"/>
    <w:rsid w:val="0055693B"/>
    <w:rsid w:val="00556A2D"/>
    <w:rsid w:val="00556B80"/>
    <w:rsid w:val="00556BEA"/>
    <w:rsid w:val="00556DEF"/>
    <w:rsid w:val="00556F01"/>
    <w:rsid w:val="00556F53"/>
    <w:rsid w:val="00556FCE"/>
    <w:rsid w:val="005571AF"/>
    <w:rsid w:val="0055729D"/>
    <w:rsid w:val="005572FD"/>
    <w:rsid w:val="00557312"/>
    <w:rsid w:val="005573DC"/>
    <w:rsid w:val="005573EF"/>
    <w:rsid w:val="0055746A"/>
    <w:rsid w:val="005574FD"/>
    <w:rsid w:val="00557569"/>
    <w:rsid w:val="00557660"/>
    <w:rsid w:val="005576BD"/>
    <w:rsid w:val="005576EE"/>
    <w:rsid w:val="0055770F"/>
    <w:rsid w:val="00557742"/>
    <w:rsid w:val="00557814"/>
    <w:rsid w:val="0055783C"/>
    <w:rsid w:val="00557A74"/>
    <w:rsid w:val="00557B2E"/>
    <w:rsid w:val="00557B8C"/>
    <w:rsid w:val="00557CC1"/>
    <w:rsid w:val="00557CE0"/>
    <w:rsid w:val="00557DDA"/>
    <w:rsid w:val="00557EBC"/>
    <w:rsid w:val="00557ED2"/>
    <w:rsid w:val="00557FD1"/>
    <w:rsid w:val="0056033E"/>
    <w:rsid w:val="005603FD"/>
    <w:rsid w:val="0056040A"/>
    <w:rsid w:val="0056043F"/>
    <w:rsid w:val="005604DF"/>
    <w:rsid w:val="005604E0"/>
    <w:rsid w:val="0056051E"/>
    <w:rsid w:val="00560A4C"/>
    <w:rsid w:val="00560A54"/>
    <w:rsid w:val="00560A79"/>
    <w:rsid w:val="00560B3A"/>
    <w:rsid w:val="00560B85"/>
    <w:rsid w:val="00560C08"/>
    <w:rsid w:val="00560D01"/>
    <w:rsid w:val="00560D6A"/>
    <w:rsid w:val="005610F9"/>
    <w:rsid w:val="0056110A"/>
    <w:rsid w:val="00561133"/>
    <w:rsid w:val="005612E3"/>
    <w:rsid w:val="00561424"/>
    <w:rsid w:val="00561502"/>
    <w:rsid w:val="005615A7"/>
    <w:rsid w:val="00561716"/>
    <w:rsid w:val="005617A1"/>
    <w:rsid w:val="00561957"/>
    <w:rsid w:val="00561989"/>
    <w:rsid w:val="00561ADA"/>
    <w:rsid w:val="00562184"/>
    <w:rsid w:val="0056230B"/>
    <w:rsid w:val="00562355"/>
    <w:rsid w:val="005623B8"/>
    <w:rsid w:val="005624A2"/>
    <w:rsid w:val="0056256B"/>
    <w:rsid w:val="00562591"/>
    <w:rsid w:val="00562784"/>
    <w:rsid w:val="0056288E"/>
    <w:rsid w:val="00562A99"/>
    <w:rsid w:val="00562B23"/>
    <w:rsid w:val="00562C32"/>
    <w:rsid w:val="00562D22"/>
    <w:rsid w:val="00562E54"/>
    <w:rsid w:val="00562E68"/>
    <w:rsid w:val="00563003"/>
    <w:rsid w:val="005630A0"/>
    <w:rsid w:val="00563170"/>
    <w:rsid w:val="00563406"/>
    <w:rsid w:val="005635A1"/>
    <w:rsid w:val="005635EA"/>
    <w:rsid w:val="0056386C"/>
    <w:rsid w:val="005639A7"/>
    <w:rsid w:val="005639AF"/>
    <w:rsid w:val="00563AF1"/>
    <w:rsid w:val="00563C26"/>
    <w:rsid w:val="00563D42"/>
    <w:rsid w:val="00563D4A"/>
    <w:rsid w:val="00563D9A"/>
    <w:rsid w:val="00563EBB"/>
    <w:rsid w:val="00563EC8"/>
    <w:rsid w:val="00563F17"/>
    <w:rsid w:val="00563FAA"/>
    <w:rsid w:val="005642C7"/>
    <w:rsid w:val="00564352"/>
    <w:rsid w:val="00564703"/>
    <w:rsid w:val="00564885"/>
    <w:rsid w:val="00564982"/>
    <w:rsid w:val="00564A06"/>
    <w:rsid w:val="00564A75"/>
    <w:rsid w:val="00564BA7"/>
    <w:rsid w:val="00564C72"/>
    <w:rsid w:val="00564C7A"/>
    <w:rsid w:val="00564CEB"/>
    <w:rsid w:val="00564E70"/>
    <w:rsid w:val="00564FC4"/>
    <w:rsid w:val="005650AB"/>
    <w:rsid w:val="005651FD"/>
    <w:rsid w:val="00565231"/>
    <w:rsid w:val="005653BB"/>
    <w:rsid w:val="00565800"/>
    <w:rsid w:val="0056587A"/>
    <w:rsid w:val="0056588D"/>
    <w:rsid w:val="00565952"/>
    <w:rsid w:val="00565ACD"/>
    <w:rsid w:val="00565B08"/>
    <w:rsid w:val="00565D98"/>
    <w:rsid w:val="00565E83"/>
    <w:rsid w:val="005660CD"/>
    <w:rsid w:val="00566204"/>
    <w:rsid w:val="00566245"/>
    <w:rsid w:val="005663E5"/>
    <w:rsid w:val="0056642F"/>
    <w:rsid w:val="0056660E"/>
    <w:rsid w:val="0056664A"/>
    <w:rsid w:val="005666D7"/>
    <w:rsid w:val="005668BC"/>
    <w:rsid w:val="00566900"/>
    <w:rsid w:val="00566A03"/>
    <w:rsid w:val="00566A6E"/>
    <w:rsid w:val="00566AC2"/>
    <w:rsid w:val="00566B44"/>
    <w:rsid w:val="00566C87"/>
    <w:rsid w:val="00566CED"/>
    <w:rsid w:val="00566D02"/>
    <w:rsid w:val="00566D7C"/>
    <w:rsid w:val="00566EE6"/>
    <w:rsid w:val="00566EEB"/>
    <w:rsid w:val="005670A6"/>
    <w:rsid w:val="00567153"/>
    <w:rsid w:val="00567326"/>
    <w:rsid w:val="00567580"/>
    <w:rsid w:val="00567705"/>
    <w:rsid w:val="00567741"/>
    <w:rsid w:val="00567938"/>
    <w:rsid w:val="00567A52"/>
    <w:rsid w:val="00567AD3"/>
    <w:rsid w:val="00567B0C"/>
    <w:rsid w:val="00567BDF"/>
    <w:rsid w:val="00567C35"/>
    <w:rsid w:val="00567D2A"/>
    <w:rsid w:val="00567DCE"/>
    <w:rsid w:val="00567E1D"/>
    <w:rsid w:val="00570173"/>
    <w:rsid w:val="005701E7"/>
    <w:rsid w:val="005701EC"/>
    <w:rsid w:val="00570370"/>
    <w:rsid w:val="00570427"/>
    <w:rsid w:val="005704B4"/>
    <w:rsid w:val="00570501"/>
    <w:rsid w:val="00570535"/>
    <w:rsid w:val="00570AF2"/>
    <w:rsid w:val="00570BDB"/>
    <w:rsid w:val="00570C46"/>
    <w:rsid w:val="00570D57"/>
    <w:rsid w:val="00570E5E"/>
    <w:rsid w:val="0057106E"/>
    <w:rsid w:val="005710FB"/>
    <w:rsid w:val="00571102"/>
    <w:rsid w:val="0057112E"/>
    <w:rsid w:val="00571207"/>
    <w:rsid w:val="00571209"/>
    <w:rsid w:val="0057133E"/>
    <w:rsid w:val="0057138C"/>
    <w:rsid w:val="005713D0"/>
    <w:rsid w:val="005714A7"/>
    <w:rsid w:val="005715F1"/>
    <w:rsid w:val="005716D5"/>
    <w:rsid w:val="005717D0"/>
    <w:rsid w:val="0057187D"/>
    <w:rsid w:val="00571AB9"/>
    <w:rsid w:val="00571BAE"/>
    <w:rsid w:val="00571C2F"/>
    <w:rsid w:val="00571D43"/>
    <w:rsid w:val="00571DE4"/>
    <w:rsid w:val="00571F17"/>
    <w:rsid w:val="00571FAD"/>
    <w:rsid w:val="00572238"/>
    <w:rsid w:val="00572244"/>
    <w:rsid w:val="00572320"/>
    <w:rsid w:val="005723A1"/>
    <w:rsid w:val="005723DF"/>
    <w:rsid w:val="005723FE"/>
    <w:rsid w:val="00572475"/>
    <w:rsid w:val="0057270B"/>
    <w:rsid w:val="0057279D"/>
    <w:rsid w:val="0057279E"/>
    <w:rsid w:val="005727A0"/>
    <w:rsid w:val="00572A7D"/>
    <w:rsid w:val="00572B52"/>
    <w:rsid w:val="00572BD9"/>
    <w:rsid w:val="00572E90"/>
    <w:rsid w:val="00572F4B"/>
    <w:rsid w:val="00572FA6"/>
    <w:rsid w:val="005730D0"/>
    <w:rsid w:val="00573377"/>
    <w:rsid w:val="005735B4"/>
    <w:rsid w:val="005736A0"/>
    <w:rsid w:val="00573711"/>
    <w:rsid w:val="00573728"/>
    <w:rsid w:val="00573736"/>
    <w:rsid w:val="0057386E"/>
    <w:rsid w:val="005738A5"/>
    <w:rsid w:val="00573904"/>
    <w:rsid w:val="00573C5F"/>
    <w:rsid w:val="00573CE0"/>
    <w:rsid w:val="00573CFC"/>
    <w:rsid w:val="00573D1D"/>
    <w:rsid w:val="00573D3C"/>
    <w:rsid w:val="00573E76"/>
    <w:rsid w:val="00573EE6"/>
    <w:rsid w:val="00573EEB"/>
    <w:rsid w:val="00573EF4"/>
    <w:rsid w:val="00573F4E"/>
    <w:rsid w:val="00573F5D"/>
    <w:rsid w:val="00574017"/>
    <w:rsid w:val="0057410C"/>
    <w:rsid w:val="005743C2"/>
    <w:rsid w:val="005743C7"/>
    <w:rsid w:val="005743F6"/>
    <w:rsid w:val="0057466C"/>
    <w:rsid w:val="0057469A"/>
    <w:rsid w:val="005747AD"/>
    <w:rsid w:val="00574801"/>
    <w:rsid w:val="00574C01"/>
    <w:rsid w:val="00574C54"/>
    <w:rsid w:val="00574D40"/>
    <w:rsid w:val="00574EFD"/>
    <w:rsid w:val="00575022"/>
    <w:rsid w:val="00575272"/>
    <w:rsid w:val="0057538D"/>
    <w:rsid w:val="00575398"/>
    <w:rsid w:val="005754E6"/>
    <w:rsid w:val="00575559"/>
    <w:rsid w:val="00575648"/>
    <w:rsid w:val="00575693"/>
    <w:rsid w:val="005756BC"/>
    <w:rsid w:val="005756F6"/>
    <w:rsid w:val="00575746"/>
    <w:rsid w:val="00575780"/>
    <w:rsid w:val="005757DF"/>
    <w:rsid w:val="00575873"/>
    <w:rsid w:val="005758CF"/>
    <w:rsid w:val="00575A3D"/>
    <w:rsid w:val="00575A93"/>
    <w:rsid w:val="00575B99"/>
    <w:rsid w:val="00575C63"/>
    <w:rsid w:val="00575D36"/>
    <w:rsid w:val="00575D6A"/>
    <w:rsid w:val="005761BE"/>
    <w:rsid w:val="0057635D"/>
    <w:rsid w:val="005764EC"/>
    <w:rsid w:val="00576534"/>
    <w:rsid w:val="00576545"/>
    <w:rsid w:val="0057654A"/>
    <w:rsid w:val="005765BB"/>
    <w:rsid w:val="005766B3"/>
    <w:rsid w:val="00576701"/>
    <w:rsid w:val="00576731"/>
    <w:rsid w:val="0057676F"/>
    <w:rsid w:val="0057678F"/>
    <w:rsid w:val="00576A29"/>
    <w:rsid w:val="00576C7F"/>
    <w:rsid w:val="00576CE7"/>
    <w:rsid w:val="00576E5A"/>
    <w:rsid w:val="00576E75"/>
    <w:rsid w:val="00576EB0"/>
    <w:rsid w:val="00576EDA"/>
    <w:rsid w:val="00576FEC"/>
    <w:rsid w:val="005771BE"/>
    <w:rsid w:val="00577240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8002B"/>
    <w:rsid w:val="00580062"/>
    <w:rsid w:val="00580127"/>
    <w:rsid w:val="00580142"/>
    <w:rsid w:val="00580182"/>
    <w:rsid w:val="00580248"/>
    <w:rsid w:val="00580455"/>
    <w:rsid w:val="00580629"/>
    <w:rsid w:val="0058062C"/>
    <w:rsid w:val="00580C22"/>
    <w:rsid w:val="00580D2C"/>
    <w:rsid w:val="00580DF1"/>
    <w:rsid w:val="00580DFD"/>
    <w:rsid w:val="00580ECB"/>
    <w:rsid w:val="00580F7F"/>
    <w:rsid w:val="0058100F"/>
    <w:rsid w:val="005810B1"/>
    <w:rsid w:val="00581121"/>
    <w:rsid w:val="00581379"/>
    <w:rsid w:val="00581404"/>
    <w:rsid w:val="0058142C"/>
    <w:rsid w:val="00581490"/>
    <w:rsid w:val="00581577"/>
    <w:rsid w:val="00581645"/>
    <w:rsid w:val="00581917"/>
    <w:rsid w:val="005819F1"/>
    <w:rsid w:val="00581AD4"/>
    <w:rsid w:val="00581CAA"/>
    <w:rsid w:val="00581EBD"/>
    <w:rsid w:val="00581F59"/>
    <w:rsid w:val="00582035"/>
    <w:rsid w:val="0058206D"/>
    <w:rsid w:val="005820D8"/>
    <w:rsid w:val="00582130"/>
    <w:rsid w:val="0058222C"/>
    <w:rsid w:val="005822A6"/>
    <w:rsid w:val="00582337"/>
    <w:rsid w:val="005824C8"/>
    <w:rsid w:val="005824D2"/>
    <w:rsid w:val="0058251B"/>
    <w:rsid w:val="00582546"/>
    <w:rsid w:val="00582708"/>
    <w:rsid w:val="00582818"/>
    <w:rsid w:val="00582B78"/>
    <w:rsid w:val="00582BC4"/>
    <w:rsid w:val="00582DB9"/>
    <w:rsid w:val="00582DDE"/>
    <w:rsid w:val="00582E21"/>
    <w:rsid w:val="00582E53"/>
    <w:rsid w:val="00582F2D"/>
    <w:rsid w:val="00582F94"/>
    <w:rsid w:val="005830CD"/>
    <w:rsid w:val="00583107"/>
    <w:rsid w:val="005831B7"/>
    <w:rsid w:val="00583293"/>
    <w:rsid w:val="0058334A"/>
    <w:rsid w:val="005835E0"/>
    <w:rsid w:val="00583609"/>
    <w:rsid w:val="00583B18"/>
    <w:rsid w:val="00583D9A"/>
    <w:rsid w:val="00583DB1"/>
    <w:rsid w:val="00583DF3"/>
    <w:rsid w:val="00583FA4"/>
    <w:rsid w:val="00583FF9"/>
    <w:rsid w:val="005840BE"/>
    <w:rsid w:val="005840FC"/>
    <w:rsid w:val="0058410D"/>
    <w:rsid w:val="00584298"/>
    <w:rsid w:val="005842ED"/>
    <w:rsid w:val="005842F3"/>
    <w:rsid w:val="005843C4"/>
    <w:rsid w:val="0058441E"/>
    <w:rsid w:val="005844E8"/>
    <w:rsid w:val="005844F9"/>
    <w:rsid w:val="005846D2"/>
    <w:rsid w:val="00584AA2"/>
    <w:rsid w:val="00584B70"/>
    <w:rsid w:val="00584BD3"/>
    <w:rsid w:val="00584BEF"/>
    <w:rsid w:val="00584C63"/>
    <w:rsid w:val="00584CF5"/>
    <w:rsid w:val="00584DB8"/>
    <w:rsid w:val="00585022"/>
    <w:rsid w:val="005850B1"/>
    <w:rsid w:val="0058524E"/>
    <w:rsid w:val="005852D5"/>
    <w:rsid w:val="00585358"/>
    <w:rsid w:val="005853F5"/>
    <w:rsid w:val="00585912"/>
    <w:rsid w:val="00585AEA"/>
    <w:rsid w:val="00585B19"/>
    <w:rsid w:val="00585BE0"/>
    <w:rsid w:val="00585E46"/>
    <w:rsid w:val="00585E84"/>
    <w:rsid w:val="0058615B"/>
    <w:rsid w:val="005861A4"/>
    <w:rsid w:val="005862F4"/>
    <w:rsid w:val="005863EA"/>
    <w:rsid w:val="00586427"/>
    <w:rsid w:val="00586461"/>
    <w:rsid w:val="005868EB"/>
    <w:rsid w:val="00586913"/>
    <w:rsid w:val="00586B23"/>
    <w:rsid w:val="00586C61"/>
    <w:rsid w:val="00586CDF"/>
    <w:rsid w:val="00586D5F"/>
    <w:rsid w:val="00586D7F"/>
    <w:rsid w:val="00586F75"/>
    <w:rsid w:val="00586FF9"/>
    <w:rsid w:val="005870A0"/>
    <w:rsid w:val="005876CF"/>
    <w:rsid w:val="0058779A"/>
    <w:rsid w:val="00587817"/>
    <w:rsid w:val="005879AC"/>
    <w:rsid w:val="00587B5D"/>
    <w:rsid w:val="00587C1C"/>
    <w:rsid w:val="00587E20"/>
    <w:rsid w:val="00587ED5"/>
    <w:rsid w:val="00590114"/>
    <w:rsid w:val="005901C3"/>
    <w:rsid w:val="00590262"/>
    <w:rsid w:val="005902C9"/>
    <w:rsid w:val="00590361"/>
    <w:rsid w:val="005904BF"/>
    <w:rsid w:val="00590705"/>
    <w:rsid w:val="005909B4"/>
    <w:rsid w:val="005909B9"/>
    <w:rsid w:val="005909BF"/>
    <w:rsid w:val="00590D13"/>
    <w:rsid w:val="00590E15"/>
    <w:rsid w:val="00590ECF"/>
    <w:rsid w:val="00590FC0"/>
    <w:rsid w:val="0059129C"/>
    <w:rsid w:val="0059129F"/>
    <w:rsid w:val="00591321"/>
    <w:rsid w:val="00591631"/>
    <w:rsid w:val="00591848"/>
    <w:rsid w:val="00591861"/>
    <w:rsid w:val="00591910"/>
    <w:rsid w:val="005919BD"/>
    <w:rsid w:val="00591B1B"/>
    <w:rsid w:val="00591EA7"/>
    <w:rsid w:val="00591EBF"/>
    <w:rsid w:val="00591F51"/>
    <w:rsid w:val="00591F6A"/>
    <w:rsid w:val="0059202B"/>
    <w:rsid w:val="005921A1"/>
    <w:rsid w:val="00592288"/>
    <w:rsid w:val="00592487"/>
    <w:rsid w:val="005925A7"/>
    <w:rsid w:val="005926E0"/>
    <w:rsid w:val="0059277A"/>
    <w:rsid w:val="005927FA"/>
    <w:rsid w:val="00592CEF"/>
    <w:rsid w:val="00592DDE"/>
    <w:rsid w:val="00592E63"/>
    <w:rsid w:val="00592F08"/>
    <w:rsid w:val="00593322"/>
    <w:rsid w:val="00593325"/>
    <w:rsid w:val="005934F9"/>
    <w:rsid w:val="00593538"/>
    <w:rsid w:val="00593753"/>
    <w:rsid w:val="00593A44"/>
    <w:rsid w:val="00593B2A"/>
    <w:rsid w:val="00593C16"/>
    <w:rsid w:val="00593C6F"/>
    <w:rsid w:val="00593D63"/>
    <w:rsid w:val="00593DFA"/>
    <w:rsid w:val="00593F4F"/>
    <w:rsid w:val="00594193"/>
    <w:rsid w:val="005942DF"/>
    <w:rsid w:val="00594576"/>
    <w:rsid w:val="005945E6"/>
    <w:rsid w:val="0059491F"/>
    <w:rsid w:val="00594985"/>
    <w:rsid w:val="00594B95"/>
    <w:rsid w:val="00594D54"/>
    <w:rsid w:val="00594E20"/>
    <w:rsid w:val="00594FE1"/>
    <w:rsid w:val="00595064"/>
    <w:rsid w:val="0059510E"/>
    <w:rsid w:val="00595197"/>
    <w:rsid w:val="005952AC"/>
    <w:rsid w:val="005952DD"/>
    <w:rsid w:val="0059534B"/>
    <w:rsid w:val="005953A6"/>
    <w:rsid w:val="0059545D"/>
    <w:rsid w:val="00595463"/>
    <w:rsid w:val="00595551"/>
    <w:rsid w:val="0059556B"/>
    <w:rsid w:val="00595663"/>
    <w:rsid w:val="0059578F"/>
    <w:rsid w:val="005957AC"/>
    <w:rsid w:val="0059583E"/>
    <w:rsid w:val="005959C1"/>
    <w:rsid w:val="00595B7A"/>
    <w:rsid w:val="00595C2A"/>
    <w:rsid w:val="00595EA0"/>
    <w:rsid w:val="00595F9B"/>
    <w:rsid w:val="00596075"/>
    <w:rsid w:val="00596361"/>
    <w:rsid w:val="005963C9"/>
    <w:rsid w:val="00596473"/>
    <w:rsid w:val="00596813"/>
    <w:rsid w:val="005968E3"/>
    <w:rsid w:val="005969FB"/>
    <w:rsid w:val="00596B56"/>
    <w:rsid w:val="00596D4E"/>
    <w:rsid w:val="00596D65"/>
    <w:rsid w:val="00596D9D"/>
    <w:rsid w:val="00596EAE"/>
    <w:rsid w:val="00596F21"/>
    <w:rsid w:val="005970B7"/>
    <w:rsid w:val="005970E3"/>
    <w:rsid w:val="0059714D"/>
    <w:rsid w:val="005971AD"/>
    <w:rsid w:val="00597211"/>
    <w:rsid w:val="0059729A"/>
    <w:rsid w:val="0059745E"/>
    <w:rsid w:val="005974F8"/>
    <w:rsid w:val="0059752C"/>
    <w:rsid w:val="00597A3B"/>
    <w:rsid w:val="00597D47"/>
    <w:rsid w:val="00597DC1"/>
    <w:rsid w:val="00597EE6"/>
    <w:rsid w:val="00597F2B"/>
    <w:rsid w:val="005A0069"/>
    <w:rsid w:val="005A00FF"/>
    <w:rsid w:val="005A02D1"/>
    <w:rsid w:val="005A0417"/>
    <w:rsid w:val="005A060E"/>
    <w:rsid w:val="005A061C"/>
    <w:rsid w:val="005A06F8"/>
    <w:rsid w:val="005A07A2"/>
    <w:rsid w:val="005A07BE"/>
    <w:rsid w:val="005A082C"/>
    <w:rsid w:val="005A08F5"/>
    <w:rsid w:val="005A0968"/>
    <w:rsid w:val="005A098E"/>
    <w:rsid w:val="005A09B1"/>
    <w:rsid w:val="005A09FF"/>
    <w:rsid w:val="005A0A1D"/>
    <w:rsid w:val="005A0B41"/>
    <w:rsid w:val="005A0C48"/>
    <w:rsid w:val="005A0D1F"/>
    <w:rsid w:val="005A0E66"/>
    <w:rsid w:val="005A0ECF"/>
    <w:rsid w:val="005A1243"/>
    <w:rsid w:val="005A1298"/>
    <w:rsid w:val="005A1313"/>
    <w:rsid w:val="005A140E"/>
    <w:rsid w:val="005A182D"/>
    <w:rsid w:val="005A1846"/>
    <w:rsid w:val="005A1894"/>
    <w:rsid w:val="005A1C0D"/>
    <w:rsid w:val="005A1D02"/>
    <w:rsid w:val="005A1D1A"/>
    <w:rsid w:val="005A1DA6"/>
    <w:rsid w:val="005A1EC6"/>
    <w:rsid w:val="005A1FE5"/>
    <w:rsid w:val="005A22F3"/>
    <w:rsid w:val="005A2391"/>
    <w:rsid w:val="005A23EB"/>
    <w:rsid w:val="005A24A1"/>
    <w:rsid w:val="005A24BC"/>
    <w:rsid w:val="005A255F"/>
    <w:rsid w:val="005A2588"/>
    <w:rsid w:val="005A26EB"/>
    <w:rsid w:val="005A2761"/>
    <w:rsid w:val="005A2B45"/>
    <w:rsid w:val="005A2C47"/>
    <w:rsid w:val="005A2D82"/>
    <w:rsid w:val="005A2D91"/>
    <w:rsid w:val="005A2DF4"/>
    <w:rsid w:val="005A2F07"/>
    <w:rsid w:val="005A30BF"/>
    <w:rsid w:val="005A3342"/>
    <w:rsid w:val="005A3358"/>
    <w:rsid w:val="005A33A0"/>
    <w:rsid w:val="005A33B4"/>
    <w:rsid w:val="005A35D3"/>
    <w:rsid w:val="005A3683"/>
    <w:rsid w:val="005A36E6"/>
    <w:rsid w:val="005A3714"/>
    <w:rsid w:val="005A3899"/>
    <w:rsid w:val="005A38E9"/>
    <w:rsid w:val="005A3A7B"/>
    <w:rsid w:val="005A3AA2"/>
    <w:rsid w:val="005A3CF8"/>
    <w:rsid w:val="005A3D1F"/>
    <w:rsid w:val="005A3D83"/>
    <w:rsid w:val="005A3E5F"/>
    <w:rsid w:val="005A4012"/>
    <w:rsid w:val="005A4020"/>
    <w:rsid w:val="005A4053"/>
    <w:rsid w:val="005A40AC"/>
    <w:rsid w:val="005A4258"/>
    <w:rsid w:val="005A4285"/>
    <w:rsid w:val="005A4341"/>
    <w:rsid w:val="005A44BC"/>
    <w:rsid w:val="005A454B"/>
    <w:rsid w:val="005A4649"/>
    <w:rsid w:val="005A497F"/>
    <w:rsid w:val="005A4B8E"/>
    <w:rsid w:val="005A4C38"/>
    <w:rsid w:val="005A4CD0"/>
    <w:rsid w:val="005A4D18"/>
    <w:rsid w:val="005A4E12"/>
    <w:rsid w:val="005A4EF2"/>
    <w:rsid w:val="005A4EFD"/>
    <w:rsid w:val="005A4F2F"/>
    <w:rsid w:val="005A5201"/>
    <w:rsid w:val="005A531D"/>
    <w:rsid w:val="005A5467"/>
    <w:rsid w:val="005A5B50"/>
    <w:rsid w:val="005A5C72"/>
    <w:rsid w:val="005A5E5D"/>
    <w:rsid w:val="005A632F"/>
    <w:rsid w:val="005A64CF"/>
    <w:rsid w:val="005A6524"/>
    <w:rsid w:val="005A6525"/>
    <w:rsid w:val="005A653F"/>
    <w:rsid w:val="005A6688"/>
    <w:rsid w:val="005A6692"/>
    <w:rsid w:val="005A68D0"/>
    <w:rsid w:val="005A6A15"/>
    <w:rsid w:val="005A6A40"/>
    <w:rsid w:val="005A6C91"/>
    <w:rsid w:val="005A6CD6"/>
    <w:rsid w:val="005A6D3E"/>
    <w:rsid w:val="005A6DAA"/>
    <w:rsid w:val="005A6DB6"/>
    <w:rsid w:val="005A6E6B"/>
    <w:rsid w:val="005A6E7A"/>
    <w:rsid w:val="005A6FB3"/>
    <w:rsid w:val="005A6FB7"/>
    <w:rsid w:val="005A7002"/>
    <w:rsid w:val="005A742E"/>
    <w:rsid w:val="005A757D"/>
    <w:rsid w:val="005A775C"/>
    <w:rsid w:val="005A77E5"/>
    <w:rsid w:val="005A7879"/>
    <w:rsid w:val="005A789C"/>
    <w:rsid w:val="005A7917"/>
    <w:rsid w:val="005A796E"/>
    <w:rsid w:val="005A7CC3"/>
    <w:rsid w:val="005A7DEA"/>
    <w:rsid w:val="005A7E12"/>
    <w:rsid w:val="005A7ED2"/>
    <w:rsid w:val="005A7F24"/>
    <w:rsid w:val="005A7F5E"/>
    <w:rsid w:val="005A7FAD"/>
    <w:rsid w:val="005B0165"/>
    <w:rsid w:val="005B0301"/>
    <w:rsid w:val="005B0363"/>
    <w:rsid w:val="005B037D"/>
    <w:rsid w:val="005B03B8"/>
    <w:rsid w:val="005B0591"/>
    <w:rsid w:val="005B0772"/>
    <w:rsid w:val="005B07B9"/>
    <w:rsid w:val="005B07DF"/>
    <w:rsid w:val="005B082D"/>
    <w:rsid w:val="005B0886"/>
    <w:rsid w:val="005B0916"/>
    <w:rsid w:val="005B0AEC"/>
    <w:rsid w:val="005B0BBC"/>
    <w:rsid w:val="005B0F9E"/>
    <w:rsid w:val="005B0FAD"/>
    <w:rsid w:val="005B109C"/>
    <w:rsid w:val="005B1112"/>
    <w:rsid w:val="005B1169"/>
    <w:rsid w:val="005B1247"/>
    <w:rsid w:val="005B1428"/>
    <w:rsid w:val="005B152D"/>
    <w:rsid w:val="005B185F"/>
    <w:rsid w:val="005B18FC"/>
    <w:rsid w:val="005B19F7"/>
    <w:rsid w:val="005B1B7D"/>
    <w:rsid w:val="005B1CA3"/>
    <w:rsid w:val="005B1FE6"/>
    <w:rsid w:val="005B2097"/>
    <w:rsid w:val="005B21D9"/>
    <w:rsid w:val="005B2201"/>
    <w:rsid w:val="005B2555"/>
    <w:rsid w:val="005B2600"/>
    <w:rsid w:val="005B264D"/>
    <w:rsid w:val="005B26C3"/>
    <w:rsid w:val="005B2767"/>
    <w:rsid w:val="005B282B"/>
    <w:rsid w:val="005B287F"/>
    <w:rsid w:val="005B288D"/>
    <w:rsid w:val="005B28AB"/>
    <w:rsid w:val="005B28D4"/>
    <w:rsid w:val="005B28EA"/>
    <w:rsid w:val="005B2B20"/>
    <w:rsid w:val="005B2C36"/>
    <w:rsid w:val="005B2C7D"/>
    <w:rsid w:val="005B2CB3"/>
    <w:rsid w:val="005B2E68"/>
    <w:rsid w:val="005B2EBC"/>
    <w:rsid w:val="005B33F9"/>
    <w:rsid w:val="005B33FC"/>
    <w:rsid w:val="005B3431"/>
    <w:rsid w:val="005B3494"/>
    <w:rsid w:val="005B366A"/>
    <w:rsid w:val="005B369A"/>
    <w:rsid w:val="005B372B"/>
    <w:rsid w:val="005B3769"/>
    <w:rsid w:val="005B3779"/>
    <w:rsid w:val="005B38F0"/>
    <w:rsid w:val="005B3909"/>
    <w:rsid w:val="005B39E7"/>
    <w:rsid w:val="005B3F32"/>
    <w:rsid w:val="005B40BF"/>
    <w:rsid w:val="005B4192"/>
    <w:rsid w:val="005B4536"/>
    <w:rsid w:val="005B4554"/>
    <w:rsid w:val="005B466C"/>
    <w:rsid w:val="005B477F"/>
    <w:rsid w:val="005B4968"/>
    <w:rsid w:val="005B4990"/>
    <w:rsid w:val="005B4A42"/>
    <w:rsid w:val="005B4CEA"/>
    <w:rsid w:val="005B4D7C"/>
    <w:rsid w:val="005B4E3F"/>
    <w:rsid w:val="005B4E8B"/>
    <w:rsid w:val="005B4EBF"/>
    <w:rsid w:val="005B508C"/>
    <w:rsid w:val="005B52FA"/>
    <w:rsid w:val="005B55AA"/>
    <w:rsid w:val="005B58C9"/>
    <w:rsid w:val="005B59A9"/>
    <w:rsid w:val="005B5C8E"/>
    <w:rsid w:val="005B5CA7"/>
    <w:rsid w:val="005B5E6B"/>
    <w:rsid w:val="005B5F16"/>
    <w:rsid w:val="005B6003"/>
    <w:rsid w:val="005B6094"/>
    <w:rsid w:val="005B60D2"/>
    <w:rsid w:val="005B630A"/>
    <w:rsid w:val="005B6353"/>
    <w:rsid w:val="005B6418"/>
    <w:rsid w:val="005B6513"/>
    <w:rsid w:val="005B6613"/>
    <w:rsid w:val="005B6702"/>
    <w:rsid w:val="005B6730"/>
    <w:rsid w:val="005B677B"/>
    <w:rsid w:val="005B6845"/>
    <w:rsid w:val="005B69A3"/>
    <w:rsid w:val="005B6A23"/>
    <w:rsid w:val="005B6BF8"/>
    <w:rsid w:val="005B6C79"/>
    <w:rsid w:val="005B6EF8"/>
    <w:rsid w:val="005B704D"/>
    <w:rsid w:val="005B70F7"/>
    <w:rsid w:val="005B7174"/>
    <w:rsid w:val="005B71CA"/>
    <w:rsid w:val="005B729F"/>
    <w:rsid w:val="005B72E5"/>
    <w:rsid w:val="005B7467"/>
    <w:rsid w:val="005B74A7"/>
    <w:rsid w:val="005B7563"/>
    <w:rsid w:val="005B76BA"/>
    <w:rsid w:val="005B7B6B"/>
    <w:rsid w:val="005B7C67"/>
    <w:rsid w:val="005B7F73"/>
    <w:rsid w:val="005C00C7"/>
    <w:rsid w:val="005C0148"/>
    <w:rsid w:val="005C0390"/>
    <w:rsid w:val="005C03C3"/>
    <w:rsid w:val="005C0400"/>
    <w:rsid w:val="005C0589"/>
    <w:rsid w:val="005C05B5"/>
    <w:rsid w:val="005C0612"/>
    <w:rsid w:val="005C0629"/>
    <w:rsid w:val="005C0665"/>
    <w:rsid w:val="005C0821"/>
    <w:rsid w:val="005C0A1E"/>
    <w:rsid w:val="005C0A8D"/>
    <w:rsid w:val="005C0BC2"/>
    <w:rsid w:val="005C0D0E"/>
    <w:rsid w:val="005C0DD0"/>
    <w:rsid w:val="005C0E4B"/>
    <w:rsid w:val="005C0E98"/>
    <w:rsid w:val="005C0F86"/>
    <w:rsid w:val="005C0FBD"/>
    <w:rsid w:val="005C1069"/>
    <w:rsid w:val="005C111A"/>
    <w:rsid w:val="005C1181"/>
    <w:rsid w:val="005C125A"/>
    <w:rsid w:val="005C12F5"/>
    <w:rsid w:val="005C1368"/>
    <w:rsid w:val="005C13E6"/>
    <w:rsid w:val="005C1526"/>
    <w:rsid w:val="005C15E9"/>
    <w:rsid w:val="005C16C3"/>
    <w:rsid w:val="005C18CC"/>
    <w:rsid w:val="005C1997"/>
    <w:rsid w:val="005C1BEE"/>
    <w:rsid w:val="005C1D0D"/>
    <w:rsid w:val="005C1D14"/>
    <w:rsid w:val="005C1D74"/>
    <w:rsid w:val="005C1E69"/>
    <w:rsid w:val="005C1F41"/>
    <w:rsid w:val="005C2185"/>
    <w:rsid w:val="005C21AB"/>
    <w:rsid w:val="005C2215"/>
    <w:rsid w:val="005C2348"/>
    <w:rsid w:val="005C2450"/>
    <w:rsid w:val="005C25F2"/>
    <w:rsid w:val="005C2760"/>
    <w:rsid w:val="005C2881"/>
    <w:rsid w:val="005C2914"/>
    <w:rsid w:val="005C2934"/>
    <w:rsid w:val="005C29CB"/>
    <w:rsid w:val="005C2A35"/>
    <w:rsid w:val="005C2D85"/>
    <w:rsid w:val="005C2E5E"/>
    <w:rsid w:val="005C2FA9"/>
    <w:rsid w:val="005C3044"/>
    <w:rsid w:val="005C30CF"/>
    <w:rsid w:val="005C358D"/>
    <w:rsid w:val="005C35BC"/>
    <w:rsid w:val="005C36DB"/>
    <w:rsid w:val="005C379D"/>
    <w:rsid w:val="005C37D8"/>
    <w:rsid w:val="005C3835"/>
    <w:rsid w:val="005C3888"/>
    <w:rsid w:val="005C395A"/>
    <w:rsid w:val="005C3980"/>
    <w:rsid w:val="005C3B70"/>
    <w:rsid w:val="005C3C2B"/>
    <w:rsid w:val="005C3C97"/>
    <w:rsid w:val="005C3D14"/>
    <w:rsid w:val="005C3DBA"/>
    <w:rsid w:val="005C3DDE"/>
    <w:rsid w:val="005C3F2A"/>
    <w:rsid w:val="005C3FD4"/>
    <w:rsid w:val="005C4047"/>
    <w:rsid w:val="005C40E7"/>
    <w:rsid w:val="005C4152"/>
    <w:rsid w:val="005C42E1"/>
    <w:rsid w:val="005C43E2"/>
    <w:rsid w:val="005C4458"/>
    <w:rsid w:val="005C48F5"/>
    <w:rsid w:val="005C4A42"/>
    <w:rsid w:val="005C4A5F"/>
    <w:rsid w:val="005C4BC6"/>
    <w:rsid w:val="005C4CF0"/>
    <w:rsid w:val="005C4E69"/>
    <w:rsid w:val="005C4EE6"/>
    <w:rsid w:val="005C4FED"/>
    <w:rsid w:val="005C517C"/>
    <w:rsid w:val="005C51FD"/>
    <w:rsid w:val="005C5450"/>
    <w:rsid w:val="005C546D"/>
    <w:rsid w:val="005C54E3"/>
    <w:rsid w:val="005C5500"/>
    <w:rsid w:val="005C598B"/>
    <w:rsid w:val="005C59E6"/>
    <w:rsid w:val="005C5C93"/>
    <w:rsid w:val="005C5DE5"/>
    <w:rsid w:val="005C5DF6"/>
    <w:rsid w:val="005C5EC4"/>
    <w:rsid w:val="005C607F"/>
    <w:rsid w:val="005C622C"/>
    <w:rsid w:val="005C63CD"/>
    <w:rsid w:val="005C63E9"/>
    <w:rsid w:val="005C6484"/>
    <w:rsid w:val="005C6584"/>
    <w:rsid w:val="005C67D2"/>
    <w:rsid w:val="005C67D4"/>
    <w:rsid w:val="005C6804"/>
    <w:rsid w:val="005C680A"/>
    <w:rsid w:val="005C6A92"/>
    <w:rsid w:val="005C6C00"/>
    <w:rsid w:val="005C6DE2"/>
    <w:rsid w:val="005C6EB1"/>
    <w:rsid w:val="005C6F45"/>
    <w:rsid w:val="005C6F95"/>
    <w:rsid w:val="005C6FA7"/>
    <w:rsid w:val="005C6FA8"/>
    <w:rsid w:val="005C6FC1"/>
    <w:rsid w:val="005C7024"/>
    <w:rsid w:val="005C7087"/>
    <w:rsid w:val="005C709E"/>
    <w:rsid w:val="005C75EA"/>
    <w:rsid w:val="005C7B83"/>
    <w:rsid w:val="005C7C05"/>
    <w:rsid w:val="005C7C06"/>
    <w:rsid w:val="005C7D59"/>
    <w:rsid w:val="005D00C4"/>
    <w:rsid w:val="005D01EC"/>
    <w:rsid w:val="005D02F4"/>
    <w:rsid w:val="005D0302"/>
    <w:rsid w:val="005D0372"/>
    <w:rsid w:val="005D057C"/>
    <w:rsid w:val="005D0796"/>
    <w:rsid w:val="005D0921"/>
    <w:rsid w:val="005D0A0D"/>
    <w:rsid w:val="005D0B26"/>
    <w:rsid w:val="005D0BCD"/>
    <w:rsid w:val="005D0C32"/>
    <w:rsid w:val="005D0D55"/>
    <w:rsid w:val="005D103B"/>
    <w:rsid w:val="005D113B"/>
    <w:rsid w:val="005D159C"/>
    <w:rsid w:val="005D15C8"/>
    <w:rsid w:val="005D17AD"/>
    <w:rsid w:val="005D18A0"/>
    <w:rsid w:val="005D18EE"/>
    <w:rsid w:val="005D1A38"/>
    <w:rsid w:val="005D1AE0"/>
    <w:rsid w:val="005D1E21"/>
    <w:rsid w:val="005D1E73"/>
    <w:rsid w:val="005D1EE6"/>
    <w:rsid w:val="005D1F5A"/>
    <w:rsid w:val="005D213F"/>
    <w:rsid w:val="005D2140"/>
    <w:rsid w:val="005D2181"/>
    <w:rsid w:val="005D226F"/>
    <w:rsid w:val="005D22B2"/>
    <w:rsid w:val="005D22B7"/>
    <w:rsid w:val="005D23C6"/>
    <w:rsid w:val="005D2575"/>
    <w:rsid w:val="005D25D6"/>
    <w:rsid w:val="005D262B"/>
    <w:rsid w:val="005D27D2"/>
    <w:rsid w:val="005D280E"/>
    <w:rsid w:val="005D2A87"/>
    <w:rsid w:val="005D2D0C"/>
    <w:rsid w:val="005D3411"/>
    <w:rsid w:val="005D34BA"/>
    <w:rsid w:val="005D3683"/>
    <w:rsid w:val="005D382E"/>
    <w:rsid w:val="005D38FB"/>
    <w:rsid w:val="005D399E"/>
    <w:rsid w:val="005D3A67"/>
    <w:rsid w:val="005D3D2A"/>
    <w:rsid w:val="005D3DD7"/>
    <w:rsid w:val="005D3E6F"/>
    <w:rsid w:val="005D3E7A"/>
    <w:rsid w:val="005D3F05"/>
    <w:rsid w:val="005D3FF9"/>
    <w:rsid w:val="005D40CA"/>
    <w:rsid w:val="005D425A"/>
    <w:rsid w:val="005D445E"/>
    <w:rsid w:val="005D468A"/>
    <w:rsid w:val="005D46DE"/>
    <w:rsid w:val="005D474D"/>
    <w:rsid w:val="005D47B2"/>
    <w:rsid w:val="005D48E0"/>
    <w:rsid w:val="005D4A16"/>
    <w:rsid w:val="005D4A61"/>
    <w:rsid w:val="005D4B2E"/>
    <w:rsid w:val="005D4C19"/>
    <w:rsid w:val="005D4C2E"/>
    <w:rsid w:val="005D4D67"/>
    <w:rsid w:val="005D4F50"/>
    <w:rsid w:val="005D50D1"/>
    <w:rsid w:val="005D51F8"/>
    <w:rsid w:val="005D5482"/>
    <w:rsid w:val="005D550B"/>
    <w:rsid w:val="005D5656"/>
    <w:rsid w:val="005D574F"/>
    <w:rsid w:val="005D57A6"/>
    <w:rsid w:val="005D584D"/>
    <w:rsid w:val="005D58F5"/>
    <w:rsid w:val="005D5CDA"/>
    <w:rsid w:val="005D5D22"/>
    <w:rsid w:val="005D608C"/>
    <w:rsid w:val="005D613E"/>
    <w:rsid w:val="005D6214"/>
    <w:rsid w:val="005D624E"/>
    <w:rsid w:val="005D6260"/>
    <w:rsid w:val="005D6282"/>
    <w:rsid w:val="005D6593"/>
    <w:rsid w:val="005D68C8"/>
    <w:rsid w:val="005D6A7C"/>
    <w:rsid w:val="005D6AA6"/>
    <w:rsid w:val="005D6AC4"/>
    <w:rsid w:val="005D6C3B"/>
    <w:rsid w:val="005D6C62"/>
    <w:rsid w:val="005D6E98"/>
    <w:rsid w:val="005D7021"/>
    <w:rsid w:val="005D723B"/>
    <w:rsid w:val="005D75A6"/>
    <w:rsid w:val="005D75DA"/>
    <w:rsid w:val="005D75FF"/>
    <w:rsid w:val="005D7669"/>
    <w:rsid w:val="005D774F"/>
    <w:rsid w:val="005D77E7"/>
    <w:rsid w:val="005D790E"/>
    <w:rsid w:val="005D793C"/>
    <w:rsid w:val="005D7A7E"/>
    <w:rsid w:val="005D7D73"/>
    <w:rsid w:val="005D7E93"/>
    <w:rsid w:val="005D7EA0"/>
    <w:rsid w:val="005D7FC5"/>
    <w:rsid w:val="005E02DB"/>
    <w:rsid w:val="005E034F"/>
    <w:rsid w:val="005E040F"/>
    <w:rsid w:val="005E041D"/>
    <w:rsid w:val="005E0443"/>
    <w:rsid w:val="005E0515"/>
    <w:rsid w:val="005E0739"/>
    <w:rsid w:val="005E075F"/>
    <w:rsid w:val="005E079D"/>
    <w:rsid w:val="005E0846"/>
    <w:rsid w:val="005E0857"/>
    <w:rsid w:val="005E08D2"/>
    <w:rsid w:val="005E0DC6"/>
    <w:rsid w:val="005E0ED6"/>
    <w:rsid w:val="005E0F53"/>
    <w:rsid w:val="005E0FFC"/>
    <w:rsid w:val="005E1071"/>
    <w:rsid w:val="005E1121"/>
    <w:rsid w:val="005E113A"/>
    <w:rsid w:val="005E1171"/>
    <w:rsid w:val="005E1260"/>
    <w:rsid w:val="005E1264"/>
    <w:rsid w:val="005E14F6"/>
    <w:rsid w:val="005E1593"/>
    <w:rsid w:val="005E1614"/>
    <w:rsid w:val="005E1BAA"/>
    <w:rsid w:val="005E1C9E"/>
    <w:rsid w:val="005E1E65"/>
    <w:rsid w:val="005E1EF1"/>
    <w:rsid w:val="005E204A"/>
    <w:rsid w:val="005E2088"/>
    <w:rsid w:val="005E20D9"/>
    <w:rsid w:val="005E21DA"/>
    <w:rsid w:val="005E230B"/>
    <w:rsid w:val="005E2490"/>
    <w:rsid w:val="005E258E"/>
    <w:rsid w:val="005E2608"/>
    <w:rsid w:val="005E2667"/>
    <w:rsid w:val="005E2A2A"/>
    <w:rsid w:val="005E2A80"/>
    <w:rsid w:val="005E2C30"/>
    <w:rsid w:val="005E2C77"/>
    <w:rsid w:val="005E2E19"/>
    <w:rsid w:val="005E2EBC"/>
    <w:rsid w:val="005E2F1B"/>
    <w:rsid w:val="005E300F"/>
    <w:rsid w:val="005E3063"/>
    <w:rsid w:val="005E30C4"/>
    <w:rsid w:val="005E3231"/>
    <w:rsid w:val="005E329A"/>
    <w:rsid w:val="005E33FB"/>
    <w:rsid w:val="005E35A2"/>
    <w:rsid w:val="005E3629"/>
    <w:rsid w:val="005E3669"/>
    <w:rsid w:val="005E3715"/>
    <w:rsid w:val="005E3759"/>
    <w:rsid w:val="005E37BB"/>
    <w:rsid w:val="005E3A47"/>
    <w:rsid w:val="005E3A4E"/>
    <w:rsid w:val="005E3C73"/>
    <w:rsid w:val="005E3D06"/>
    <w:rsid w:val="005E4067"/>
    <w:rsid w:val="005E40C0"/>
    <w:rsid w:val="005E414D"/>
    <w:rsid w:val="005E415F"/>
    <w:rsid w:val="005E4AA7"/>
    <w:rsid w:val="005E4B03"/>
    <w:rsid w:val="005E4B25"/>
    <w:rsid w:val="005E4B61"/>
    <w:rsid w:val="005E4B7E"/>
    <w:rsid w:val="005E4C82"/>
    <w:rsid w:val="005E4CCA"/>
    <w:rsid w:val="005E4E5C"/>
    <w:rsid w:val="005E4F98"/>
    <w:rsid w:val="005E504C"/>
    <w:rsid w:val="005E50B4"/>
    <w:rsid w:val="005E522F"/>
    <w:rsid w:val="005E5281"/>
    <w:rsid w:val="005E52FF"/>
    <w:rsid w:val="005E534F"/>
    <w:rsid w:val="005E5359"/>
    <w:rsid w:val="005E538A"/>
    <w:rsid w:val="005E54EF"/>
    <w:rsid w:val="005E56E7"/>
    <w:rsid w:val="005E56F5"/>
    <w:rsid w:val="005E585C"/>
    <w:rsid w:val="005E5875"/>
    <w:rsid w:val="005E594F"/>
    <w:rsid w:val="005E5A19"/>
    <w:rsid w:val="005E5A4B"/>
    <w:rsid w:val="005E5B3A"/>
    <w:rsid w:val="005E5C33"/>
    <w:rsid w:val="005E5D2C"/>
    <w:rsid w:val="005E5D94"/>
    <w:rsid w:val="005E6315"/>
    <w:rsid w:val="005E6369"/>
    <w:rsid w:val="005E63BC"/>
    <w:rsid w:val="005E65A8"/>
    <w:rsid w:val="005E6625"/>
    <w:rsid w:val="005E6710"/>
    <w:rsid w:val="005E6878"/>
    <w:rsid w:val="005E68CE"/>
    <w:rsid w:val="005E697B"/>
    <w:rsid w:val="005E6A32"/>
    <w:rsid w:val="005E6EDB"/>
    <w:rsid w:val="005E6F55"/>
    <w:rsid w:val="005E708F"/>
    <w:rsid w:val="005E72DF"/>
    <w:rsid w:val="005E72E5"/>
    <w:rsid w:val="005E7485"/>
    <w:rsid w:val="005E7514"/>
    <w:rsid w:val="005E752B"/>
    <w:rsid w:val="005E760C"/>
    <w:rsid w:val="005E783A"/>
    <w:rsid w:val="005E79EB"/>
    <w:rsid w:val="005E7AED"/>
    <w:rsid w:val="005E7B1C"/>
    <w:rsid w:val="005E7B40"/>
    <w:rsid w:val="005E7B5F"/>
    <w:rsid w:val="005E7BF9"/>
    <w:rsid w:val="005E7C4C"/>
    <w:rsid w:val="005E7D3F"/>
    <w:rsid w:val="005E7E58"/>
    <w:rsid w:val="005E7E68"/>
    <w:rsid w:val="005E7FBF"/>
    <w:rsid w:val="005F009E"/>
    <w:rsid w:val="005F013D"/>
    <w:rsid w:val="005F028B"/>
    <w:rsid w:val="005F0855"/>
    <w:rsid w:val="005F09B1"/>
    <w:rsid w:val="005F09C4"/>
    <w:rsid w:val="005F0B71"/>
    <w:rsid w:val="005F0BEF"/>
    <w:rsid w:val="005F0C85"/>
    <w:rsid w:val="005F0E0C"/>
    <w:rsid w:val="005F0E19"/>
    <w:rsid w:val="005F0E5A"/>
    <w:rsid w:val="005F0F2A"/>
    <w:rsid w:val="005F0FA6"/>
    <w:rsid w:val="005F0FE2"/>
    <w:rsid w:val="005F101E"/>
    <w:rsid w:val="005F102B"/>
    <w:rsid w:val="005F1189"/>
    <w:rsid w:val="005F12EA"/>
    <w:rsid w:val="005F139F"/>
    <w:rsid w:val="005F13CA"/>
    <w:rsid w:val="005F15BF"/>
    <w:rsid w:val="005F162A"/>
    <w:rsid w:val="005F16E5"/>
    <w:rsid w:val="005F17BA"/>
    <w:rsid w:val="005F1A01"/>
    <w:rsid w:val="005F1C6B"/>
    <w:rsid w:val="005F1E9D"/>
    <w:rsid w:val="005F258D"/>
    <w:rsid w:val="005F25AC"/>
    <w:rsid w:val="005F26C2"/>
    <w:rsid w:val="005F26C5"/>
    <w:rsid w:val="005F285B"/>
    <w:rsid w:val="005F2903"/>
    <w:rsid w:val="005F2BB7"/>
    <w:rsid w:val="005F2CD2"/>
    <w:rsid w:val="005F2D4A"/>
    <w:rsid w:val="005F2D74"/>
    <w:rsid w:val="005F2D90"/>
    <w:rsid w:val="005F2FEC"/>
    <w:rsid w:val="005F30D5"/>
    <w:rsid w:val="005F3280"/>
    <w:rsid w:val="005F32D7"/>
    <w:rsid w:val="005F33F1"/>
    <w:rsid w:val="005F34D2"/>
    <w:rsid w:val="005F357E"/>
    <w:rsid w:val="005F35F1"/>
    <w:rsid w:val="005F3C34"/>
    <w:rsid w:val="005F3E1C"/>
    <w:rsid w:val="005F3E45"/>
    <w:rsid w:val="005F3FCB"/>
    <w:rsid w:val="005F40DB"/>
    <w:rsid w:val="005F419A"/>
    <w:rsid w:val="005F4367"/>
    <w:rsid w:val="005F4483"/>
    <w:rsid w:val="005F44A0"/>
    <w:rsid w:val="005F4595"/>
    <w:rsid w:val="005F459A"/>
    <w:rsid w:val="005F4633"/>
    <w:rsid w:val="005F46B0"/>
    <w:rsid w:val="005F470E"/>
    <w:rsid w:val="005F48B9"/>
    <w:rsid w:val="005F4B65"/>
    <w:rsid w:val="005F4E38"/>
    <w:rsid w:val="005F4E73"/>
    <w:rsid w:val="005F4EBF"/>
    <w:rsid w:val="005F53BA"/>
    <w:rsid w:val="005F53E6"/>
    <w:rsid w:val="005F56D8"/>
    <w:rsid w:val="005F580B"/>
    <w:rsid w:val="005F59D6"/>
    <w:rsid w:val="005F5A02"/>
    <w:rsid w:val="005F5AC8"/>
    <w:rsid w:val="005F5B08"/>
    <w:rsid w:val="005F5B95"/>
    <w:rsid w:val="005F5BB1"/>
    <w:rsid w:val="005F5C5D"/>
    <w:rsid w:val="005F5ED8"/>
    <w:rsid w:val="005F5F8F"/>
    <w:rsid w:val="005F5FA9"/>
    <w:rsid w:val="005F6037"/>
    <w:rsid w:val="005F60FA"/>
    <w:rsid w:val="005F61DC"/>
    <w:rsid w:val="005F645D"/>
    <w:rsid w:val="005F66A1"/>
    <w:rsid w:val="005F66E6"/>
    <w:rsid w:val="005F6714"/>
    <w:rsid w:val="005F681D"/>
    <w:rsid w:val="005F6993"/>
    <w:rsid w:val="005F69CE"/>
    <w:rsid w:val="005F6AA1"/>
    <w:rsid w:val="005F6AB1"/>
    <w:rsid w:val="005F6F14"/>
    <w:rsid w:val="005F6F5B"/>
    <w:rsid w:val="005F7026"/>
    <w:rsid w:val="005F7151"/>
    <w:rsid w:val="005F7274"/>
    <w:rsid w:val="005F72F8"/>
    <w:rsid w:val="005F7334"/>
    <w:rsid w:val="005F7356"/>
    <w:rsid w:val="005F7465"/>
    <w:rsid w:val="005F747B"/>
    <w:rsid w:val="005F74C6"/>
    <w:rsid w:val="005F74FE"/>
    <w:rsid w:val="005F7608"/>
    <w:rsid w:val="005F781F"/>
    <w:rsid w:val="005F785E"/>
    <w:rsid w:val="005F78EF"/>
    <w:rsid w:val="005F798F"/>
    <w:rsid w:val="005F7AF3"/>
    <w:rsid w:val="005F7B74"/>
    <w:rsid w:val="005F7B9F"/>
    <w:rsid w:val="005F7C46"/>
    <w:rsid w:val="005F7C80"/>
    <w:rsid w:val="005F7CFD"/>
    <w:rsid w:val="005F7DBE"/>
    <w:rsid w:val="005F7F2E"/>
    <w:rsid w:val="00600047"/>
    <w:rsid w:val="006002C7"/>
    <w:rsid w:val="0060036F"/>
    <w:rsid w:val="0060048A"/>
    <w:rsid w:val="006006FC"/>
    <w:rsid w:val="00600881"/>
    <w:rsid w:val="006008B5"/>
    <w:rsid w:val="006008CE"/>
    <w:rsid w:val="00600B4F"/>
    <w:rsid w:val="00600BEE"/>
    <w:rsid w:val="00600C62"/>
    <w:rsid w:val="00600D9C"/>
    <w:rsid w:val="00600FDB"/>
    <w:rsid w:val="00601064"/>
    <w:rsid w:val="006011F1"/>
    <w:rsid w:val="006012F9"/>
    <w:rsid w:val="006014A3"/>
    <w:rsid w:val="006015D6"/>
    <w:rsid w:val="006016C8"/>
    <w:rsid w:val="006017C4"/>
    <w:rsid w:val="006017CA"/>
    <w:rsid w:val="00601A6E"/>
    <w:rsid w:val="00601B92"/>
    <w:rsid w:val="00601D27"/>
    <w:rsid w:val="00601DBF"/>
    <w:rsid w:val="00601E0D"/>
    <w:rsid w:val="0060206B"/>
    <w:rsid w:val="006020CD"/>
    <w:rsid w:val="006021D7"/>
    <w:rsid w:val="00602247"/>
    <w:rsid w:val="00602451"/>
    <w:rsid w:val="00602575"/>
    <w:rsid w:val="0060272F"/>
    <w:rsid w:val="00602746"/>
    <w:rsid w:val="00602AF2"/>
    <w:rsid w:val="00602C53"/>
    <w:rsid w:val="00602F9C"/>
    <w:rsid w:val="00602FF9"/>
    <w:rsid w:val="006030A5"/>
    <w:rsid w:val="006030E5"/>
    <w:rsid w:val="0060319D"/>
    <w:rsid w:val="006031AA"/>
    <w:rsid w:val="006031B3"/>
    <w:rsid w:val="006031B8"/>
    <w:rsid w:val="00603304"/>
    <w:rsid w:val="006035AC"/>
    <w:rsid w:val="00603675"/>
    <w:rsid w:val="006036FF"/>
    <w:rsid w:val="00603741"/>
    <w:rsid w:val="006037DA"/>
    <w:rsid w:val="00603833"/>
    <w:rsid w:val="006038A3"/>
    <w:rsid w:val="00603A52"/>
    <w:rsid w:val="00603B2A"/>
    <w:rsid w:val="00603B4F"/>
    <w:rsid w:val="00603BB1"/>
    <w:rsid w:val="00603BE9"/>
    <w:rsid w:val="00603DE1"/>
    <w:rsid w:val="00603DE2"/>
    <w:rsid w:val="00604036"/>
    <w:rsid w:val="006040EE"/>
    <w:rsid w:val="006041B5"/>
    <w:rsid w:val="00604281"/>
    <w:rsid w:val="006045DD"/>
    <w:rsid w:val="0060470D"/>
    <w:rsid w:val="00604792"/>
    <w:rsid w:val="0060479B"/>
    <w:rsid w:val="006048B0"/>
    <w:rsid w:val="00604A21"/>
    <w:rsid w:val="00604C81"/>
    <w:rsid w:val="00604C86"/>
    <w:rsid w:val="00604DAB"/>
    <w:rsid w:val="00604E8F"/>
    <w:rsid w:val="00604F17"/>
    <w:rsid w:val="006050CD"/>
    <w:rsid w:val="00605107"/>
    <w:rsid w:val="0060513A"/>
    <w:rsid w:val="00605158"/>
    <w:rsid w:val="00605236"/>
    <w:rsid w:val="006052B8"/>
    <w:rsid w:val="006052FF"/>
    <w:rsid w:val="0060548B"/>
    <w:rsid w:val="0060569F"/>
    <w:rsid w:val="00605743"/>
    <w:rsid w:val="0060576E"/>
    <w:rsid w:val="00605829"/>
    <w:rsid w:val="00605951"/>
    <w:rsid w:val="00605B5C"/>
    <w:rsid w:val="00605CEF"/>
    <w:rsid w:val="00605D35"/>
    <w:rsid w:val="00605E53"/>
    <w:rsid w:val="00605EE3"/>
    <w:rsid w:val="00605F03"/>
    <w:rsid w:val="0060602C"/>
    <w:rsid w:val="0060617E"/>
    <w:rsid w:val="006061CE"/>
    <w:rsid w:val="00606208"/>
    <w:rsid w:val="00606282"/>
    <w:rsid w:val="0060633D"/>
    <w:rsid w:val="0060635E"/>
    <w:rsid w:val="006064B2"/>
    <w:rsid w:val="00606671"/>
    <w:rsid w:val="00606748"/>
    <w:rsid w:val="00606764"/>
    <w:rsid w:val="006068C4"/>
    <w:rsid w:val="00606990"/>
    <w:rsid w:val="006069E4"/>
    <w:rsid w:val="00606CCF"/>
    <w:rsid w:val="00606DB5"/>
    <w:rsid w:val="00606F2F"/>
    <w:rsid w:val="0060713D"/>
    <w:rsid w:val="0060719C"/>
    <w:rsid w:val="006072B4"/>
    <w:rsid w:val="0060736A"/>
    <w:rsid w:val="00607444"/>
    <w:rsid w:val="006074DD"/>
    <w:rsid w:val="0060750B"/>
    <w:rsid w:val="0060751A"/>
    <w:rsid w:val="00607639"/>
    <w:rsid w:val="00607826"/>
    <w:rsid w:val="006078CE"/>
    <w:rsid w:val="00607911"/>
    <w:rsid w:val="00607984"/>
    <w:rsid w:val="00607A35"/>
    <w:rsid w:val="00607F9B"/>
    <w:rsid w:val="00607FDC"/>
    <w:rsid w:val="00610076"/>
    <w:rsid w:val="00610443"/>
    <w:rsid w:val="00610547"/>
    <w:rsid w:val="00610B6C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AE7"/>
    <w:rsid w:val="00611D5D"/>
    <w:rsid w:val="00611E5A"/>
    <w:rsid w:val="00611F28"/>
    <w:rsid w:val="00612013"/>
    <w:rsid w:val="006120F1"/>
    <w:rsid w:val="00612191"/>
    <w:rsid w:val="006121CA"/>
    <w:rsid w:val="006121FE"/>
    <w:rsid w:val="006122A7"/>
    <w:rsid w:val="00612429"/>
    <w:rsid w:val="0061242A"/>
    <w:rsid w:val="00612758"/>
    <w:rsid w:val="0061278F"/>
    <w:rsid w:val="0061293C"/>
    <w:rsid w:val="00612A34"/>
    <w:rsid w:val="00612A5B"/>
    <w:rsid w:val="00612B6E"/>
    <w:rsid w:val="00612BB6"/>
    <w:rsid w:val="00612C34"/>
    <w:rsid w:val="00612CB8"/>
    <w:rsid w:val="00612DD9"/>
    <w:rsid w:val="00612E6D"/>
    <w:rsid w:val="0061322B"/>
    <w:rsid w:val="0061327E"/>
    <w:rsid w:val="006132DD"/>
    <w:rsid w:val="006133A2"/>
    <w:rsid w:val="006133DA"/>
    <w:rsid w:val="006134D6"/>
    <w:rsid w:val="00613535"/>
    <w:rsid w:val="00613587"/>
    <w:rsid w:val="006135D0"/>
    <w:rsid w:val="00613616"/>
    <w:rsid w:val="0061365A"/>
    <w:rsid w:val="00613755"/>
    <w:rsid w:val="006137F6"/>
    <w:rsid w:val="006138C5"/>
    <w:rsid w:val="00613A37"/>
    <w:rsid w:val="00613B8D"/>
    <w:rsid w:val="00613C58"/>
    <w:rsid w:val="00613CEC"/>
    <w:rsid w:val="00613D56"/>
    <w:rsid w:val="00613D73"/>
    <w:rsid w:val="00613DFE"/>
    <w:rsid w:val="00613E60"/>
    <w:rsid w:val="00613E86"/>
    <w:rsid w:val="00613E89"/>
    <w:rsid w:val="00613EA7"/>
    <w:rsid w:val="00613EA9"/>
    <w:rsid w:val="00614009"/>
    <w:rsid w:val="00614498"/>
    <w:rsid w:val="006144BC"/>
    <w:rsid w:val="006147A2"/>
    <w:rsid w:val="006147B5"/>
    <w:rsid w:val="006148BA"/>
    <w:rsid w:val="006148D4"/>
    <w:rsid w:val="006148EE"/>
    <w:rsid w:val="00614992"/>
    <w:rsid w:val="00614A02"/>
    <w:rsid w:val="00614A96"/>
    <w:rsid w:val="00614BBA"/>
    <w:rsid w:val="00614C8B"/>
    <w:rsid w:val="00614CE9"/>
    <w:rsid w:val="00614D87"/>
    <w:rsid w:val="00614EB9"/>
    <w:rsid w:val="00614F43"/>
    <w:rsid w:val="00614FA5"/>
    <w:rsid w:val="00615055"/>
    <w:rsid w:val="006151CE"/>
    <w:rsid w:val="0061524D"/>
    <w:rsid w:val="006152A9"/>
    <w:rsid w:val="00615366"/>
    <w:rsid w:val="006157AD"/>
    <w:rsid w:val="006157AF"/>
    <w:rsid w:val="0061598E"/>
    <w:rsid w:val="00615A0D"/>
    <w:rsid w:val="00615A43"/>
    <w:rsid w:val="00615AD1"/>
    <w:rsid w:val="00615C44"/>
    <w:rsid w:val="00615CA2"/>
    <w:rsid w:val="00615CA5"/>
    <w:rsid w:val="00615D6A"/>
    <w:rsid w:val="00615DE5"/>
    <w:rsid w:val="00616063"/>
    <w:rsid w:val="006160AD"/>
    <w:rsid w:val="0061611B"/>
    <w:rsid w:val="00616253"/>
    <w:rsid w:val="00616286"/>
    <w:rsid w:val="00616537"/>
    <w:rsid w:val="006166F7"/>
    <w:rsid w:val="00616729"/>
    <w:rsid w:val="00616756"/>
    <w:rsid w:val="006169E1"/>
    <w:rsid w:val="00616A04"/>
    <w:rsid w:val="00616BA5"/>
    <w:rsid w:val="00616BC5"/>
    <w:rsid w:val="00616CE2"/>
    <w:rsid w:val="00616D06"/>
    <w:rsid w:val="006170CC"/>
    <w:rsid w:val="006170DE"/>
    <w:rsid w:val="0061717C"/>
    <w:rsid w:val="00617211"/>
    <w:rsid w:val="0061731A"/>
    <w:rsid w:val="00617548"/>
    <w:rsid w:val="0061772A"/>
    <w:rsid w:val="00617749"/>
    <w:rsid w:val="006177A7"/>
    <w:rsid w:val="00617C29"/>
    <w:rsid w:val="00617C77"/>
    <w:rsid w:val="00617E61"/>
    <w:rsid w:val="00617F33"/>
    <w:rsid w:val="006200E2"/>
    <w:rsid w:val="00620232"/>
    <w:rsid w:val="0062050C"/>
    <w:rsid w:val="0062051C"/>
    <w:rsid w:val="006206D7"/>
    <w:rsid w:val="006208B2"/>
    <w:rsid w:val="00620924"/>
    <w:rsid w:val="00620925"/>
    <w:rsid w:val="0062097B"/>
    <w:rsid w:val="00620B99"/>
    <w:rsid w:val="00620C04"/>
    <w:rsid w:val="00620D86"/>
    <w:rsid w:val="00620D94"/>
    <w:rsid w:val="00620DC3"/>
    <w:rsid w:val="00620E3A"/>
    <w:rsid w:val="00620F89"/>
    <w:rsid w:val="00621072"/>
    <w:rsid w:val="006210DD"/>
    <w:rsid w:val="00621151"/>
    <w:rsid w:val="00621384"/>
    <w:rsid w:val="006213DE"/>
    <w:rsid w:val="006215B6"/>
    <w:rsid w:val="0062162F"/>
    <w:rsid w:val="00621736"/>
    <w:rsid w:val="00621744"/>
    <w:rsid w:val="006217C9"/>
    <w:rsid w:val="00621C36"/>
    <w:rsid w:val="00621D15"/>
    <w:rsid w:val="00621EA3"/>
    <w:rsid w:val="00621F4A"/>
    <w:rsid w:val="00621FCD"/>
    <w:rsid w:val="0062202B"/>
    <w:rsid w:val="006220BB"/>
    <w:rsid w:val="0062254F"/>
    <w:rsid w:val="006225E1"/>
    <w:rsid w:val="00622619"/>
    <w:rsid w:val="00622740"/>
    <w:rsid w:val="006229A2"/>
    <w:rsid w:val="00622BBB"/>
    <w:rsid w:val="00622C4D"/>
    <w:rsid w:val="00622C90"/>
    <w:rsid w:val="00622CD6"/>
    <w:rsid w:val="00622D60"/>
    <w:rsid w:val="00622DF5"/>
    <w:rsid w:val="00623132"/>
    <w:rsid w:val="00623190"/>
    <w:rsid w:val="00623420"/>
    <w:rsid w:val="006234FC"/>
    <w:rsid w:val="006235A1"/>
    <w:rsid w:val="00623616"/>
    <w:rsid w:val="0062363C"/>
    <w:rsid w:val="006236F1"/>
    <w:rsid w:val="00623713"/>
    <w:rsid w:val="006237BC"/>
    <w:rsid w:val="006237C6"/>
    <w:rsid w:val="0062392D"/>
    <w:rsid w:val="00623931"/>
    <w:rsid w:val="00623AE3"/>
    <w:rsid w:val="00623B6F"/>
    <w:rsid w:val="00623F92"/>
    <w:rsid w:val="006241E3"/>
    <w:rsid w:val="0062468B"/>
    <w:rsid w:val="00624913"/>
    <w:rsid w:val="00624AF0"/>
    <w:rsid w:val="00624B50"/>
    <w:rsid w:val="00624BC5"/>
    <w:rsid w:val="00624C50"/>
    <w:rsid w:val="00624C66"/>
    <w:rsid w:val="00624D4F"/>
    <w:rsid w:val="00624DBD"/>
    <w:rsid w:val="00624E3F"/>
    <w:rsid w:val="00624E73"/>
    <w:rsid w:val="00624FF7"/>
    <w:rsid w:val="0062514A"/>
    <w:rsid w:val="006253BA"/>
    <w:rsid w:val="006253DD"/>
    <w:rsid w:val="00625523"/>
    <w:rsid w:val="00625590"/>
    <w:rsid w:val="00625676"/>
    <w:rsid w:val="006256F8"/>
    <w:rsid w:val="0062570A"/>
    <w:rsid w:val="0062578C"/>
    <w:rsid w:val="00625824"/>
    <w:rsid w:val="006259DC"/>
    <w:rsid w:val="00625BF6"/>
    <w:rsid w:val="00625CED"/>
    <w:rsid w:val="00625D91"/>
    <w:rsid w:val="00625E2D"/>
    <w:rsid w:val="00625EC1"/>
    <w:rsid w:val="00625F0B"/>
    <w:rsid w:val="00625F39"/>
    <w:rsid w:val="00625F8F"/>
    <w:rsid w:val="00625FAA"/>
    <w:rsid w:val="0062612A"/>
    <w:rsid w:val="00626172"/>
    <w:rsid w:val="006261B1"/>
    <w:rsid w:val="006261CF"/>
    <w:rsid w:val="006262F6"/>
    <w:rsid w:val="006264A3"/>
    <w:rsid w:val="006265CF"/>
    <w:rsid w:val="006266EE"/>
    <w:rsid w:val="00626732"/>
    <w:rsid w:val="006267E2"/>
    <w:rsid w:val="006267F9"/>
    <w:rsid w:val="00626A42"/>
    <w:rsid w:val="00626AB2"/>
    <w:rsid w:val="00626B0D"/>
    <w:rsid w:val="00626C3C"/>
    <w:rsid w:val="00626C59"/>
    <w:rsid w:val="00626CBC"/>
    <w:rsid w:val="00626F07"/>
    <w:rsid w:val="00626FB5"/>
    <w:rsid w:val="00627085"/>
    <w:rsid w:val="006271A8"/>
    <w:rsid w:val="00627283"/>
    <w:rsid w:val="00627340"/>
    <w:rsid w:val="00627357"/>
    <w:rsid w:val="00627539"/>
    <w:rsid w:val="0062755E"/>
    <w:rsid w:val="00627577"/>
    <w:rsid w:val="00627634"/>
    <w:rsid w:val="00627653"/>
    <w:rsid w:val="00627691"/>
    <w:rsid w:val="00627758"/>
    <w:rsid w:val="006279B7"/>
    <w:rsid w:val="00630065"/>
    <w:rsid w:val="006300E0"/>
    <w:rsid w:val="00630106"/>
    <w:rsid w:val="00630120"/>
    <w:rsid w:val="006302C9"/>
    <w:rsid w:val="00630726"/>
    <w:rsid w:val="00630799"/>
    <w:rsid w:val="00630839"/>
    <w:rsid w:val="00630C43"/>
    <w:rsid w:val="00630C4A"/>
    <w:rsid w:val="00630DF8"/>
    <w:rsid w:val="00630E9F"/>
    <w:rsid w:val="00630F46"/>
    <w:rsid w:val="00630FFE"/>
    <w:rsid w:val="00631069"/>
    <w:rsid w:val="00631250"/>
    <w:rsid w:val="00631298"/>
    <w:rsid w:val="006317D9"/>
    <w:rsid w:val="00631A2B"/>
    <w:rsid w:val="00631AF9"/>
    <w:rsid w:val="00631B86"/>
    <w:rsid w:val="00631BC9"/>
    <w:rsid w:val="00631C97"/>
    <w:rsid w:val="00631D03"/>
    <w:rsid w:val="00631D05"/>
    <w:rsid w:val="00631EFF"/>
    <w:rsid w:val="00631F39"/>
    <w:rsid w:val="00631F78"/>
    <w:rsid w:val="00632047"/>
    <w:rsid w:val="00632067"/>
    <w:rsid w:val="0063208B"/>
    <w:rsid w:val="006321C8"/>
    <w:rsid w:val="006322B5"/>
    <w:rsid w:val="0063247B"/>
    <w:rsid w:val="00632556"/>
    <w:rsid w:val="0063265D"/>
    <w:rsid w:val="006328CD"/>
    <w:rsid w:val="00632930"/>
    <w:rsid w:val="00632A2B"/>
    <w:rsid w:val="00632BC9"/>
    <w:rsid w:val="00632BF5"/>
    <w:rsid w:val="006331DF"/>
    <w:rsid w:val="00633325"/>
    <w:rsid w:val="0063356C"/>
    <w:rsid w:val="00633927"/>
    <w:rsid w:val="00633964"/>
    <w:rsid w:val="006339F7"/>
    <w:rsid w:val="00633A46"/>
    <w:rsid w:val="00633C20"/>
    <w:rsid w:val="00633C67"/>
    <w:rsid w:val="00633CF4"/>
    <w:rsid w:val="00633D0F"/>
    <w:rsid w:val="00633D41"/>
    <w:rsid w:val="00633DD5"/>
    <w:rsid w:val="00633E13"/>
    <w:rsid w:val="00633E50"/>
    <w:rsid w:val="00633F05"/>
    <w:rsid w:val="00633FB7"/>
    <w:rsid w:val="00634080"/>
    <w:rsid w:val="006344C7"/>
    <w:rsid w:val="00634552"/>
    <w:rsid w:val="00634641"/>
    <w:rsid w:val="006347E5"/>
    <w:rsid w:val="006348A1"/>
    <w:rsid w:val="006348B3"/>
    <w:rsid w:val="006349E5"/>
    <w:rsid w:val="00634BA3"/>
    <w:rsid w:val="00634C66"/>
    <w:rsid w:val="00634C67"/>
    <w:rsid w:val="00634C8C"/>
    <w:rsid w:val="00634CA8"/>
    <w:rsid w:val="00634DB8"/>
    <w:rsid w:val="00634E07"/>
    <w:rsid w:val="006350F8"/>
    <w:rsid w:val="0063527A"/>
    <w:rsid w:val="006352CA"/>
    <w:rsid w:val="00635322"/>
    <w:rsid w:val="0063535B"/>
    <w:rsid w:val="00635390"/>
    <w:rsid w:val="006353A5"/>
    <w:rsid w:val="006353C3"/>
    <w:rsid w:val="00635435"/>
    <w:rsid w:val="00635466"/>
    <w:rsid w:val="00635551"/>
    <w:rsid w:val="006355EF"/>
    <w:rsid w:val="006356E0"/>
    <w:rsid w:val="006357FF"/>
    <w:rsid w:val="006358AE"/>
    <w:rsid w:val="00635900"/>
    <w:rsid w:val="00635916"/>
    <w:rsid w:val="00635922"/>
    <w:rsid w:val="00635AB5"/>
    <w:rsid w:val="00635BA1"/>
    <w:rsid w:val="00635DA6"/>
    <w:rsid w:val="00635DAE"/>
    <w:rsid w:val="00635EDD"/>
    <w:rsid w:val="00635EFB"/>
    <w:rsid w:val="00635F9A"/>
    <w:rsid w:val="00636149"/>
    <w:rsid w:val="00636184"/>
    <w:rsid w:val="00636242"/>
    <w:rsid w:val="006362D8"/>
    <w:rsid w:val="006362E1"/>
    <w:rsid w:val="00636362"/>
    <w:rsid w:val="00636407"/>
    <w:rsid w:val="00636419"/>
    <w:rsid w:val="00636439"/>
    <w:rsid w:val="00636459"/>
    <w:rsid w:val="006364DE"/>
    <w:rsid w:val="006366F6"/>
    <w:rsid w:val="0063678D"/>
    <w:rsid w:val="006367B3"/>
    <w:rsid w:val="00636821"/>
    <w:rsid w:val="00636867"/>
    <w:rsid w:val="006368DF"/>
    <w:rsid w:val="00636A2B"/>
    <w:rsid w:val="00636B1F"/>
    <w:rsid w:val="00636B46"/>
    <w:rsid w:val="00636B9D"/>
    <w:rsid w:val="00636CD1"/>
    <w:rsid w:val="00636E75"/>
    <w:rsid w:val="00636E8E"/>
    <w:rsid w:val="00637064"/>
    <w:rsid w:val="0063706E"/>
    <w:rsid w:val="00637153"/>
    <w:rsid w:val="006371E7"/>
    <w:rsid w:val="00637239"/>
    <w:rsid w:val="006372D2"/>
    <w:rsid w:val="0063760E"/>
    <w:rsid w:val="00637623"/>
    <w:rsid w:val="006376DA"/>
    <w:rsid w:val="0063772E"/>
    <w:rsid w:val="006377E8"/>
    <w:rsid w:val="00637823"/>
    <w:rsid w:val="00637853"/>
    <w:rsid w:val="006378EC"/>
    <w:rsid w:val="00637900"/>
    <w:rsid w:val="00637926"/>
    <w:rsid w:val="00637971"/>
    <w:rsid w:val="00637A62"/>
    <w:rsid w:val="00637BF0"/>
    <w:rsid w:val="00637C72"/>
    <w:rsid w:val="00637CE1"/>
    <w:rsid w:val="00637CE9"/>
    <w:rsid w:val="00637E45"/>
    <w:rsid w:val="00637EA1"/>
    <w:rsid w:val="00637EBE"/>
    <w:rsid w:val="00637EF6"/>
    <w:rsid w:val="00637F74"/>
    <w:rsid w:val="00640201"/>
    <w:rsid w:val="00640229"/>
    <w:rsid w:val="00640342"/>
    <w:rsid w:val="0064038D"/>
    <w:rsid w:val="006404ED"/>
    <w:rsid w:val="0064052E"/>
    <w:rsid w:val="00640687"/>
    <w:rsid w:val="0064077E"/>
    <w:rsid w:val="006407BD"/>
    <w:rsid w:val="0064097B"/>
    <w:rsid w:val="00640A32"/>
    <w:rsid w:val="00640B0D"/>
    <w:rsid w:val="00640B9F"/>
    <w:rsid w:val="00640BA7"/>
    <w:rsid w:val="00640CE6"/>
    <w:rsid w:val="00640D29"/>
    <w:rsid w:val="00640D63"/>
    <w:rsid w:val="00640EC5"/>
    <w:rsid w:val="00640F61"/>
    <w:rsid w:val="00641166"/>
    <w:rsid w:val="006411F7"/>
    <w:rsid w:val="00641217"/>
    <w:rsid w:val="00641257"/>
    <w:rsid w:val="006412F9"/>
    <w:rsid w:val="006414CD"/>
    <w:rsid w:val="00641579"/>
    <w:rsid w:val="006415B3"/>
    <w:rsid w:val="006415B8"/>
    <w:rsid w:val="006416B1"/>
    <w:rsid w:val="006416D4"/>
    <w:rsid w:val="0064171C"/>
    <w:rsid w:val="0064175D"/>
    <w:rsid w:val="0064185C"/>
    <w:rsid w:val="006419FE"/>
    <w:rsid w:val="00641D25"/>
    <w:rsid w:val="00641DFC"/>
    <w:rsid w:val="00641EB4"/>
    <w:rsid w:val="00641F23"/>
    <w:rsid w:val="00641F83"/>
    <w:rsid w:val="00641F8A"/>
    <w:rsid w:val="00641F9B"/>
    <w:rsid w:val="00641FBB"/>
    <w:rsid w:val="00641FC5"/>
    <w:rsid w:val="0064213B"/>
    <w:rsid w:val="006422C0"/>
    <w:rsid w:val="0064248A"/>
    <w:rsid w:val="006424B1"/>
    <w:rsid w:val="00642663"/>
    <w:rsid w:val="0064269B"/>
    <w:rsid w:val="0064270A"/>
    <w:rsid w:val="00642881"/>
    <w:rsid w:val="00642A68"/>
    <w:rsid w:val="00642AE6"/>
    <w:rsid w:val="00642D6B"/>
    <w:rsid w:val="00643000"/>
    <w:rsid w:val="0064307E"/>
    <w:rsid w:val="00643090"/>
    <w:rsid w:val="006430FF"/>
    <w:rsid w:val="0064327C"/>
    <w:rsid w:val="006432D2"/>
    <w:rsid w:val="0064350E"/>
    <w:rsid w:val="0064354B"/>
    <w:rsid w:val="006435A1"/>
    <w:rsid w:val="0064370B"/>
    <w:rsid w:val="00643AF0"/>
    <w:rsid w:val="00643C17"/>
    <w:rsid w:val="00643D57"/>
    <w:rsid w:val="00643DCE"/>
    <w:rsid w:val="00643E10"/>
    <w:rsid w:val="00643E8F"/>
    <w:rsid w:val="00643F8E"/>
    <w:rsid w:val="00644031"/>
    <w:rsid w:val="006440B2"/>
    <w:rsid w:val="00644257"/>
    <w:rsid w:val="00644448"/>
    <w:rsid w:val="00644548"/>
    <w:rsid w:val="006448B4"/>
    <w:rsid w:val="006448B5"/>
    <w:rsid w:val="006448F7"/>
    <w:rsid w:val="0064490E"/>
    <w:rsid w:val="00644A7E"/>
    <w:rsid w:val="00644CB6"/>
    <w:rsid w:val="00644E14"/>
    <w:rsid w:val="00644E9A"/>
    <w:rsid w:val="00644F7D"/>
    <w:rsid w:val="006450A9"/>
    <w:rsid w:val="006450D6"/>
    <w:rsid w:val="00645326"/>
    <w:rsid w:val="00645355"/>
    <w:rsid w:val="0064536B"/>
    <w:rsid w:val="0064544A"/>
    <w:rsid w:val="00645490"/>
    <w:rsid w:val="006454FD"/>
    <w:rsid w:val="00645528"/>
    <w:rsid w:val="006456D6"/>
    <w:rsid w:val="006457B5"/>
    <w:rsid w:val="00645BF6"/>
    <w:rsid w:val="00645D50"/>
    <w:rsid w:val="00645DF1"/>
    <w:rsid w:val="00645E05"/>
    <w:rsid w:val="00645FAF"/>
    <w:rsid w:val="00646089"/>
    <w:rsid w:val="00646212"/>
    <w:rsid w:val="0064627D"/>
    <w:rsid w:val="00646336"/>
    <w:rsid w:val="006464DA"/>
    <w:rsid w:val="00646506"/>
    <w:rsid w:val="0064651F"/>
    <w:rsid w:val="00646529"/>
    <w:rsid w:val="00646599"/>
    <w:rsid w:val="00646687"/>
    <w:rsid w:val="0064668C"/>
    <w:rsid w:val="006466D1"/>
    <w:rsid w:val="0064676B"/>
    <w:rsid w:val="00646B9D"/>
    <w:rsid w:val="00646DA8"/>
    <w:rsid w:val="00646F2F"/>
    <w:rsid w:val="00646F81"/>
    <w:rsid w:val="00646F9B"/>
    <w:rsid w:val="00647468"/>
    <w:rsid w:val="006474C4"/>
    <w:rsid w:val="00647669"/>
    <w:rsid w:val="0064775C"/>
    <w:rsid w:val="0064781A"/>
    <w:rsid w:val="006479FD"/>
    <w:rsid w:val="00647B18"/>
    <w:rsid w:val="00647BE1"/>
    <w:rsid w:val="00647FD6"/>
    <w:rsid w:val="00647FF6"/>
    <w:rsid w:val="0065003B"/>
    <w:rsid w:val="00650156"/>
    <w:rsid w:val="0065017A"/>
    <w:rsid w:val="0065043D"/>
    <w:rsid w:val="00650538"/>
    <w:rsid w:val="00650659"/>
    <w:rsid w:val="006506E1"/>
    <w:rsid w:val="00650781"/>
    <w:rsid w:val="00650999"/>
    <w:rsid w:val="00650B2C"/>
    <w:rsid w:val="00650DC7"/>
    <w:rsid w:val="00650EBC"/>
    <w:rsid w:val="00650F89"/>
    <w:rsid w:val="0065111E"/>
    <w:rsid w:val="00651295"/>
    <w:rsid w:val="0065149C"/>
    <w:rsid w:val="0065159D"/>
    <w:rsid w:val="006515D3"/>
    <w:rsid w:val="006515F0"/>
    <w:rsid w:val="006516A3"/>
    <w:rsid w:val="0065178A"/>
    <w:rsid w:val="006518D8"/>
    <w:rsid w:val="006519DF"/>
    <w:rsid w:val="00651B6B"/>
    <w:rsid w:val="00652079"/>
    <w:rsid w:val="00652081"/>
    <w:rsid w:val="006520A5"/>
    <w:rsid w:val="006520C6"/>
    <w:rsid w:val="00652152"/>
    <w:rsid w:val="006522AF"/>
    <w:rsid w:val="006522C2"/>
    <w:rsid w:val="006523EE"/>
    <w:rsid w:val="0065241F"/>
    <w:rsid w:val="006525DD"/>
    <w:rsid w:val="006529BA"/>
    <w:rsid w:val="00652C65"/>
    <w:rsid w:val="00652C76"/>
    <w:rsid w:val="00652CA0"/>
    <w:rsid w:val="00652EC3"/>
    <w:rsid w:val="00652F3A"/>
    <w:rsid w:val="00652FEA"/>
    <w:rsid w:val="0065301A"/>
    <w:rsid w:val="006532DD"/>
    <w:rsid w:val="00653303"/>
    <w:rsid w:val="00653633"/>
    <w:rsid w:val="006536FB"/>
    <w:rsid w:val="00653727"/>
    <w:rsid w:val="006537D6"/>
    <w:rsid w:val="00653805"/>
    <w:rsid w:val="00653B38"/>
    <w:rsid w:val="00653C83"/>
    <w:rsid w:val="00653DD0"/>
    <w:rsid w:val="00653DEF"/>
    <w:rsid w:val="00653DFF"/>
    <w:rsid w:val="00653E73"/>
    <w:rsid w:val="00653E9D"/>
    <w:rsid w:val="00653EF3"/>
    <w:rsid w:val="00654156"/>
    <w:rsid w:val="00654309"/>
    <w:rsid w:val="00654357"/>
    <w:rsid w:val="006544AA"/>
    <w:rsid w:val="00654545"/>
    <w:rsid w:val="0065457E"/>
    <w:rsid w:val="006546A0"/>
    <w:rsid w:val="006546B8"/>
    <w:rsid w:val="006546CB"/>
    <w:rsid w:val="00654850"/>
    <w:rsid w:val="006548A1"/>
    <w:rsid w:val="00654919"/>
    <w:rsid w:val="00654988"/>
    <w:rsid w:val="00654E90"/>
    <w:rsid w:val="00654FAB"/>
    <w:rsid w:val="00654FCB"/>
    <w:rsid w:val="0065503D"/>
    <w:rsid w:val="0065508E"/>
    <w:rsid w:val="006551FA"/>
    <w:rsid w:val="00655200"/>
    <w:rsid w:val="006552B3"/>
    <w:rsid w:val="006552B4"/>
    <w:rsid w:val="0065543E"/>
    <w:rsid w:val="0065545E"/>
    <w:rsid w:val="00655A48"/>
    <w:rsid w:val="00655B00"/>
    <w:rsid w:val="00655B1A"/>
    <w:rsid w:val="00655B3E"/>
    <w:rsid w:val="00655C4E"/>
    <w:rsid w:val="00655DE8"/>
    <w:rsid w:val="00655FB2"/>
    <w:rsid w:val="00656052"/>
    <w:rsid w:val="00656414"/>
    <w:rsid w:val="00656458"/>
    <w:rsid w:val="006564DD"/>
    <w:rsid w:val="006564E1"/>
    <w:rsid w:val="00656A09"/>
    <w:rsid w:val="00656A17"/>
    <w:rsid w:val="00656C77"/>
    <w:rsid w:val="00656E04"/>
    <w:rsid w:val="00656F02"/>
    <w:rsid w:val="00657174"/>
    <w:rsid w:val="00657276"/>
    <w:rsid w:val="006572EB"/>
    <w:rsid w:val="0065743A"/>
    <w:rsid w:val="006575FC"/>
    <w:rsid w:val="006578F4"/>
    <w:rsid w:val="00657BAD"/>
    <w:rsid w:val="00657ED4"/>
    <w:rsid w:val="00657F0E"/>
    <w:rsid w:val="00660006"/>
    <w:rsid w:val="006600BE"/>
    <w:rsid w:val="006600D2"/>
    <w:rsid w:val="0066010E"/>
    <w:rsid w:val="00660141"/>
    <w:rsid w:val="006601EE"/>
    <w:rsid w:val="006602AA"/>
    <w:rsid w:val="00660330"/>
    <w:rsid w:val="006604F2"/>
    <w:rsid w:val="006605AD"/>
    <w:rsid w:val="00660721"/>
    <w:rsid w:val="006607FC"/>
    <w:rsid w:val="006608DE"/>
    <w:rsid w:val="0066093A"/>
    <w:rsid w:val="0066098C"/>
    <w:rsid w:val="00660AB2"/>
    <w:rsid w:val="00660AD0"/>
    <w:rsid w:val="00660C56"/>
    <w:rsid w:val="00660C5A"/>
    <w:rsid w:val="00660CD0"/>
    <w:rsid w:val="00660CD9"/>
    <w:rsid w:val="00660D63"/>
    <w:rsid w:val="00660EA8"/>
    <w:rsid w:val="00660EB4"/>
    <w:rsid w:val="00661049"/>
    <w:rsid w:val="006611BA"/>
    <w:rsid w:val="006612A0"/>
    <w:rsid w:val="00661350"/>
    <w:rsid w:val="006613DD"/>
    <w:rsid w:val="00661499"/>
    <w:rsid w:val="00661539"/>
    <w:rsid w:val="0066156E"/>
    <w:rsid w:val="00661672"/>
    <w:rsid w:val="006617A4"/>
    <w:rsid w:val="006618FE"/>
    <w:rsid w:val="00661900"/>
    <w:rsid w:val="00661922"/>
    <w:rsid w:val="00661928"/>
    <w:rsid w:val="00661B95"/>
    <w:rsid w:val="00661C37"/>
    <w:rsid w:val="00661CE5"/>
    <w:rsid w:val="0066201F"/>
    <w:rsid w:val="00662043"/>
    <w:rsid w:val="00662076"/>
    <w:rsid w:val="006620AC"/>
    <w:rsid w:val="006620C5"/>
    <w:rsid w:val="006621F8"/>
    <w:rsid w:val="00662360"/>
    <w:rsid w:val="006623D3"/>
    <w:rsid w:val="00662594"/>
    <w:rsid w:val="00662675"/>
    <w:rsid w:val="00662692"/>
    <w:rsid w:val="00662713"/>
    <w:rsid w:val="00662793"/>
    <w:rsid w:val="00662987"/>
    <w:rsid w:val="006629EF"/>
    <w:rsid w:val="006629FD"/>
    <w:rsid w:val="00662BC7"/>
    <w:rsid w:val="00662BCE"/>
    <w:rsid w:val="00662BFE"/>
    <w:rsid w:val="00662C97"/>
    <w:rsid w:val="0066303D"/>
    <w:rsid w:val="00663130"/>
    <w:rsid w:val="00663134"/>
    <w:rsid w:val="00663147"/>
    <w:rsid w:val="006631EC"/>
    <w:rsid w:val="00663215"/>
    <w:rsid w:val="00663392"/>
    <w:rsid w:val="006633E1"/>
    <w:rsid w:val="00663464"/>
    <w:rsid w:val="0066346F"/>
    <w:rsid w:val="006634C0"/>
    <w:rsid w:val="006634F5"/>
    <w:rsid w:val="00663682"/>
    <w:rsid w:val="00663820"/>
    <w:rsid w:val="0066396D"/>
    <w:rsid w:val="006639E4"/>
    <w:rsid w:val="00663A22"/>
    <w:rsid w:val="00663A59"/>
    <w:rsid w:val="00663A98"/>
    <w:rsid w:val="00663CCA"/>
    <w:rsid w:val="00663DBA"/>
    <w:rsid w:val="006640A4"/>
    <w:rsid w:val="0066438B"/>
    <w:rsid w:val="0066441C"/>
    <w:rsid w:val="00664698"/>
    <w:rsid w:val="006646E3"/>
    <w:rsid w:val="006647CA"/>
    <w:rsid w:val="00664832"/>
    <w:rsid w:val="00664991"/>
    <w:rsid w:val="00664A3B"/>
    <w:rsid w:val="00664BE4"/>
    <w:rsid w:val="00664D5E"/>
    <w:rsid w:val="00664DCC"/>
    <w:rsid w:val="00664EE4"/>
    <w:rsid w:val="00665006"/>
    <w:rsid w:val="0066502A"/>
    <w:rsid w:val="0066504C"/>
    <w:rsid w:val="006651E8"/>
    <w:rsid w:val="006651F4"/>
    <w:rsid w:val="006653D8"/>
    <w:rsid w:val="00665522"/>
    <w:rsid w:val="0066559F"/>
    <w:rsid w:val="00665765"/>
    <w:rsid w:val="00665775"/>
    <w:rsid w:val="00665834"/>
    <w:rsid w:val="00665872"/>
    <w:rsid w:val="006658D0"/>
    <w:rsid w:val="00665997"/>
    <w:rsid w:val="00665B05"/>
    <w:rsid w:val="00665C81"/>
    <w:rsid w:val="00665D87"/>
    <w:rsid w:val="00665EFA"/>
    <w:rsid w:val="00666149"/>
    <w:rsid w:val="006661EC"/>
    <w:rsid w:val="00666202"/>
    <w:rsid w:val="0066623D"/>
    <w:rsid w:val="0066651F"/>
    <w:rsid w:val="0066677D"/>
    <w:rsid w:val="00666787"/>
    <w:rsid w:val="006667C3"/>
    <w:rsid w:val="006668F2"/>
    <w:rsid w:val="00666A4E"/>
    <w:rsid w:val="00666A6A"/>
    <w:rsid w:val="00666AFF"/>
    <w:rsid w:val="00666B81"/>
    <w:rsid w:val="00666C0C"/>
    <w:rsid w:val="00666D08"/>
    <w:rsid w:val="00666D95"/>
    <w:rsid w:val="00666EF1"/>
    <w:rsid w:val="0066716D"/>
    <w:rsid w:val="006671E3"/>
    <w:rsid w:val="006671F3"/>
    <w:rsid w:val="00667320"/>
    <w:rsid w:val="00667396"/>
    <w:rsid w:val="00667479"/>
    <w:rsid w:val="0066781D"/>
    <w:rsid w:val="00667831"/>
    <w:rsid w:val="006678EC"/>
    <w:rsid w:val="006679C6"/>
    <w:rsid w:val="006679FE"/>
    <w:rsid w:val="00667AAC"/>
    <w:rsid w:val="00667AD9"/>
    <w:rsid w:val="00667C09"/>
    <w:rsid w:val="00667F5F"/>
    <w:rsid w:val="00667FCD"/>
    <w:rsid w:val="006700F5"/>
    <w:rsid w:val="00670208"/>
    <w:rsid w:val="006702D2"/>
    <w:rsid w:val="0067057F"/>
    <w:rsid w:val="00670690"/>
    <w:rsid w:val="006706B8"/>
    <w:rsid w:val="006706EB"/>
    <w:rsid w:val="00670807"/>
    <w:rsid w:val="00670861"/>
    <w:rsid w:val="006708BA"/>
    <w:rsid w:val="00670A94"/>
    <w:rsid w:val="00670B02"/>
    <w:rsid w:val="00670B0D"/>
    <w:rsid w:val="00670BCF"/>
    <w:rsid w:val="00670BF0"/>
    <w:rsid w:val="00670C07"/>
    <w:rsid w:val="00670DC9"/>
    <w:rsid w:val="0067100B"/>
    <w:rsid w:val="006710B4"/>
    <w:rsid w:val="00671130"/>
    <w:rsid w:val="006711EA"/>
    <w:rsid w:val="00671279"/>
    <w:rsid w:val="00671492"/>
    <w:rsid w:val="00671577"/>
    <w:rsid w:val="0067164E"/>
    <w:rsid w:val="0067167C"/>
    <w:rsid w:val="00671848"/>
    <w:rsid w:val="00671963"/>
    <w:rsid w:val="006719A2"/>
    <w:rsid w:val="00671D93"/>
    <w:rsid w:val="00671E3E"/>
    <w:rsid w:val="00671F9B"/>
    <w:rsid w:val="00671FA7"/>
    <w:rsid w:val="0067200D"/>
    <w:rsid w:val="006720EE"/>
    <w:rsid w:val="00672188"/>
    <w:rsid w:val="00672424"/>
    <w:rsid w:val="0067245F"/>
    <w:rsid w:val="00672814"/>
    <w:rsid w:val="006728DF"/>
    <w:rsid w:val="00672906"/>
    <w:rsid w:val="00672997"/>
    <w:rsid w:val="006729B1"/>
    <w:rsid w:val="006729E5"/>
    <w:rsid w:val="00672D5D"/>
    <w:rsid w:val="00672E47"/>
    <w:rsid w:val="00672F2B"/>
    <w:rsid w:val="006731A2"/>
    <w:rsid w:val="006733E0"/>
    <w:rsid w:val="00673536"/>
    <w:rsid w:val="00673592"/>
    <w:rsid w:val="00673685"/>
    <w:rsid w:val="0067383B"/>
    <w:rsid w:val="0067395E"/>
    <w:rsid w:val="00673ACF"/>
    <w:rsid w:val="00673C0A"/>
    <w:rsid w:val="00673CA5"/>
    <w:rsid w:val="00673DD8"/>
    <w:rsid w:val="00673DFC"/>
    <w:rsid w:val="00673E98"/>
    <w:rsid w:val="00673F23"/>
    <w:rsid w:val="00673F6C"/>
    <w:rsid w:val="0067402B"/>
    <w:rsid w:val="006740FB"/>
    <w:rsid w:val="00674110"/>
    <w:rsid w:val="00674193"/>
    <w:rsid w:val="0067422B"/>
    <w:rsid w:val="0067426C"/>
    <w:rsid w:val="006742B0"/>
    <w:rsid w:val="006742EC"/>
    <w:rsid w:val="006745A8"/>
    <w:rsid w:val="006747DA"/>
    <w:rsid w:val="0067493F"/>
    <w:rsid w:val="0067498B"/>
    <w:rsid w:val="00674AE1"/>
    <w:rsid w:val="00674BCC"/>
    <w:rsid w:val="00674C1F"/>
    <w:rsid w:val="00674D1C"/>
    <w:rsid w:val="00674ED5"/>
    <w:rsid w:val="00674FC8"/>
    <w:rsid w:val="006751DC"/>
    <w:rsid w:val="00675210"/>
    <w:rsid w:val="006752EC"/>
    <w:rsid w:val="006753F0"/>
    <w:rsid w:val="00675495"/>
    <w:rsid w:val="006755E4"/>
    <w:rsid w:val="0067575D"/>
    <w:rsid w:val="00675823"/>
    <w:rsid w:val="00675919"/>
    <w:rsid w:val="00675950"/>
    <w:rsid w:val="006759AB"/>
    <w:rsid w:val="00675A53"/>
    <w:rsid w:val="00675B2A"/>
    <w:rsid w:val="00675CD3"/>
    <w:rsid w:val="00675D14"/>
    <w:rsid w:val="00675DC1"/>
    <w:rsid w:val="00675E0E"/>
    <w:rsid w:val="00675E24"/>
    <w:rsid w:val="0067613D"/>
    <w:rsid w:val="00676231"/>
    <w:rsid w:val="006764A3"/>
    <w:rsid w:val="0067660F"/>
    <w:rsid w:val="006766B8"/>
    <w:rsid w:val="00676727"/>
    <w:rsid w:val="00676763"/>
    <w:rsid w:val="0067678D"/>
    <w:rsid w:val="00676795"/>
    <w:rsid w:val="006767A5"/>
    <w:rsid w:val="0067689C"/>
    <w:rsid w:val="006768F6"/>
    <w:rsid w:val="00676AC5"/>
    <w:rsid w:val="00676BBD"/>
    <w:rsid w:val="00676E59"/>
    <w:rsid w:val="00677064"/>
    <w:rsid w:val="0067712F"/>
    <w:rsid w:val="00677138"/>
    <w:rsid w:val="006772D7"/>
    <w:rsid w:val="00677327"/>
    <w:rsid w:val="006773A0"/>
    <w:rsid w:val="00677668"/>
    <w:rsid w:val="006776B9"/>
    <w:rsid w:val="00677753"/>
    <w:rsid w:val="00677893"/>
    <w:rsid w:val="00677A20"/>
    <w:rsid w:val="00677C20"/>
    <w:rsid w:val="00677FF2"/>
    <w:rsid w:val="00680016"/>
    <w:rsid w:val="006800BD"/>
    <w:rsid w:val="006802FE"/>
    <w:rsid w:val="00680372"/>
    <w:rsid w:val="006803C1"/>
    <w:rsid w:val="0068040C"/>
    <w:rsid w:val="00680458"/>
    <w:rsid w:val="00680472"/>
    <w:rsid w:val="006804B4"/>
    <w:rsid w:val="0068053F"/>
    <w:rsid w:val="00680566"/>
    <w:rsid w:val="0068074D"/>
    <w:rsid w:val="006808B2"/>
    <w:rsid w:val="00680991"/>
    <w:rsid w:val="00680A73"/>
    <w:rsid w:val="00680BAF"/>
    <w:rsid w:val="00680C34"/>
    <w:rsid w:val="00680C8A"/>
    <w:rsid w:val="00680DB0"/>
    <w:rsid w:val="00680DB3"/>
    <w:rsid w:val="00680E48"/>
    <w:rsid w:val="00680E94"/>
    <w:rsid w:val="00680EEC"/>
    <w:rsid w:val="00680F05"/>
    <w:rsid w:val="00680F22"/>
    <w:rsid w:val="00680FFF"/>
    <w:rsid w:val="006813AA"/>
    <w:rsid w:val="006815CB"/>
    <w:rsid w:val="00681782"/>
    <w:rsid w:val="0068182F"/>
    <w:rsid w:val="0068187F"/>
    <w:rsid w:val="00681B8B"/>
    <w:rsid w:val="00681BF0"/>
    <w:rsid w:val="00681C9B"/>
    <w:rsid w:val="00681D22"/>
    <w:rsid w:val="00681DAE"/>
    <w:rsid w:val="006820A8"/>
    <w:rsid w:val="006820CF"/>
    <w:rsid w:val="006820D3"/>
    <w:rsid w:val="00682223"/>
    <w:rsid w:val="006823F2"/>
    <w:rsid w:val="00682474"/>
    <w:rsid w:val="00682496"/>
    <w:rsid w:val="00682540"/>
    <w:rsid w:val="00682546"/>
    <w:rsid w:val="0068258A"/>
    <w:rsid w:val="006825EA"/>
    <w:rsid w:val="006825F2"/>
    <w:rsid w:val="00682612"/>
    <w:rsid w:val="00682A46"/>
    <w:rsid w:val="00682C0C"/>
    <w:rsid w:val="00682C0D"/>
    <w:rsid w:val="00682DE3"/>
    <w:rsid w:val="00682FFD"/>
    <w:rsid w:val="00683155"/>
    <w:rsid w:val="00683207"/>
    <w:rsid w:val="00683337"/>
    <w:rsid w:val="00683371"/>
    <w:rsid w:val="0068339A"/>
    <w:rsid w:val="006834DD"/>
    <w:rsid w:val="0068392F"/>
    <w:rsid w:val="006839B4"/>
    <w:rsid w:val="00683B37"/>
    <w:rsid w:val="00683D21"/>
    <w:rsid w:val="00683DD6"/>
    <w:rsid w:val="00683FFA"/>
    <w:rsid w:val="0068405F"/>
    <w:rsid w:val="00684282"/>
    <w:rsid w:val="0068429E"/>
    <w:rsid w:val="006842ED"/>
    <w:rsid w:val="00684443"/>
    <w:rsid w:val="0068457C"/>
    <w:rsid w:val="006846B9"/>
    <w:rsid w:val="006847BC"/>
    <w:rsid w:val="00684842"/>
    <w:rsid w:val="00684927"/>
    <w:rsid w:val="00684A61"/>
    <w:rsid w:val="00684ABC"/>
    <w:rsid w:val="00684B4B"/>
    <w:rsid w:val="00684C07"/>
    <w:rsid w:val="00684F87"/>
    <w:rsid w:val="00684FD2"/>
    <w:rsid w:val="00684FDD"/>
    <w:rsid w:val="0068508A"/>
    <w:rsid w:val="006851FF"/>
    <w:rsid w:val="0068536D"/>
    <w:rsid w:val="006853BF"/>
    <w:rsid w:val="006854EF"/>
    <w:rsid w:val="00685622"/>
    <w:rsid w:val="0068567E"/>
    <w:rsid w:val="006857B4"/>
    <w:rsid w:val="00685875"/>
    <w:rsid w:val="0068596F"/>
    <w:rsid w:val="00685986"/>
    <w:rsid w:val="006859B4"/>
    <w:rsid w:val="00685C0A"/>
    <w:rsid w:val="00685D3D"/>
    <w:rsid w:val="00685E2C"/>
    <w:rsid w:val="00685E32"/>
    <w:rsid w:val="00685F08"/>
    <w:rsid w:val="00685F0F"/>
    <w:rsid w:val="00685FED"/>
    <w:rsid w:val="006860ED"/>
    <w:rsid w:val="00686156"/>
    <w:rsid w:val="0068628E"/>
    <w:rsid w:val="006862A5"/>
    <w:rsid w:val="006862F7"/>
    <w:rsid w:val="006863BF"/>
    <w:rsid w:val="00686557"/>
    <w:rsid w:val="00686661"/>
    <w:rsid w:val="00686889"/>
    <w:rsid w:val="006868F6"/>
    <w:rsid w:val="006869A4"/>
    <w:rsid w:val="006869D2"/>
    <w:rsid w:val="00686BE5"/>
    <w:rsid w:val="00686C50"/>
    <w:rsid w:val="00686D53"/>
    <w:rsid w:val="006871DF"/>
    <w:rsid w:val="006871F7"/>
    <w:rsid w:val="0068723D"/>
    <w:rsid w:val="006872C5"/>
    <w:rsid w:val="00687318"/>
    <w:rsid w:val="0068755F"/>
    <w:rsid w:val="00687605"/>
    <w:rsid w:val="0068765F"/>
    <w:rsid w:val="0068788F"/>
    <w:rsid w:val="00687B84"/>
    <w:rsid w:val="00687B9B"/>
    <w:rsid w:val="00687C7E"/>
    <w:rsid w:val="00687DBB"/>
    <w:rsid w:val="00687E88"/>
    <w:rsid w:val="00687F5B"/>
    <w:rsid w:val="00687FBF"/>
    <w:rsid w:val="00690037"/>
    <w:rsid w:val="006900DB"/>
    <w:rsid w:val="0069012F"/>
    <w:rsid w:val="00690212"/>
    <w:rsid w:val="0069041B"/>
    <w:rsid w:val="006905BC"/>
    <w:rsid w:val="00690748"/>
    <w:rsid w:val="00690869"/>
    <w:rsid w:val="00690C93"/>
    <w:rsid w:val="00690D78"/>
    <w:rsid w:val="00690DB7"/>
    <w:rsid w:val="00690FE9"/>
    <w:rsid w:val="0069106D"/>
    <w:rsid w:val="00691110"/>
    <w:rsid w:val="0069128E"/>
    <w:rsid w:val="00691564"/>
    <w:rsid w:val="006915CE"/>
    <w:rsid w:val="0069160E"/>
    <w:rsid w:val="006916DA"/>
    <w:rsid w:val="006916FE"/>
    <w:rsid w:val="006917B7"/>
    <w:rsid w:val="00691930"/>
    <w:rsid w:val="00691A0B"/>
    <w:rsid w:val="00691B62"/>
    <w:rsid w:val="00691C8B"/>
    <w:rsid w:val="00692075"/>
    <w:rsid w:val="006920FB"/>
    <w:rsid w:val="0069238F"/>
    <w:rsid w:val="00692438"/>
    <w:rsid w:val="006924BC"/>
    <w:rsid w:val="006926B9"/>
    <w:rsid w:val="006927DB"/>
    <w:rsid w:val="006929A9"/>
    <w:rsid w:val="00692A06"/>
    <w:rsid w:val="00692ACF"/>
    <w:rsid w:val="00692B31"/>
    <w:rsid w:val="00692C45"/>
    <w:rsid w:val="00692D31"/>
    <w:rsid w:val="00692EFE"/>
    <w:rsid w:val="0069304C"/>
    <w:rsid w:val="006930EC"/>
    <w:rsid w:val="006931A3"/>
    <w:rsid w:val="00693349"/>
    <w:rsid w:val="00693388"/>
    <w:rsid w:val="00693455"/>
    <w:rsid w:val="006934EC"/>
    <w:rsid w:val="0069370F"/>
    <w:rsid w:val="0069377D"/>
    <w:rsid w:val="00693823"/>
    <w:rsid w:val="0069386B"/>
    <w:rsid w:val="00693A97"/>
    <w:rsid w:val="00693B5D"/>
    <w:rsid w:val="00693C86"/>
    <w:rsid w:val="00693CCE"/>
    <w:rsid w:val="00694200"/>
    <w:rsid w:val="00694342"/>
    <w:rsid w:val="0069444F"/>
    <w:rsid w:val="00694459"/>
    <w:rsid w:val="00694570"/>
    <w:rsid w:val="0069458F"/>
    <w:rsid w:val="00694672"/>
    <w:rsid w:val="006948B2"/>
    <w:rsid w:val="00694922"/>
    <w:rsid w:val="00694AC1"/>
    <w:rsid w:val="00694BA4"/>
    <w:rsid w:val="00694BE8"/>
    <w:rsid w:val="00694D35"/>
    <w:rsid w:val="00694E17"/>
    <w:rsid w:val="00694EA9"/>
    <w:rsid w:val="00694F69"/>
    <w:rsid w:val="00694F76"/>
    <w:rsid w:val="0069508C"/>
    <w:rsid w:val="006950A7"/>
    <w:rsid w:val="006950E8"/>
    <w:rsid w:val="00695261"/>
    <w:rsid w:val="0069535D"/>
    <w:rsid w:val="0069537D"/>
    <w:rsid w:val="00695482"/>
    <w:rsid w:val="0069551E"/>
    <w:rsid w:val="006955B0"/>
    <w:rsid w:val="006956AE"/>
    <w:rsid w:val="006958B9"/>
    <w:rsid w:val="00695A84"/>
    <w:rsid w:val="00695B75"/>
    <w:rsid w:val="00695BC9"/>
    <w:rsid w:val="00695BF6"/>
    <w:rsid w:val="00695C65"/>
    <w:rsid w:val="00695D68"/>
    <w:rsid w:val="00695D93"/>
    <w:rsid w:val="00695E82"/>
    <w:rsid w:val="00695EB6"/>
    <w:rsid w:val="0069637E"/>
    <w:rsid w:val="006963BA"/>
    <w:rsid w:val="0069653D"/>
    <w:rsid w:val="00696542"/>
    <w:rsid w:val="00696544"/>
    <w:rsid w:val="00696594"/>
    <w:rsid w:val="006965BE"/>
    <w:rsid w:val="006966E5"/>
    <w:rsid w:val="0069679A"/>
    <w:rsid w:val="0069686B"/>
    <w:rsid w:val="0069689D"/>
    <w:rsid w:val="006968C3"/>
    <w:rsid w:val="00696A33"/>
    <w:rsid w:val="00696B4A"/>
    <w:rsid w:val="00696D0F"/>
    <w:rsid w:val="00696D4C"/>
    <w:rsid w:val="00696E48"/>
    <w:rsid w:val="00696EB8"/>
    <w:rsid w:val="00697053"/>
    <w:rsid w:val="00697155"/>
    <w:rsid w:val="0069716F"/>
    <w:rsid w:val="00697216"/>
    <w:rsid w:val="00697247"/>
    <w:rsid w:val="006973AB"/>
    <w:rsid w:val="00697510"/>
    <w:rsid w:val="00697540"/>
    <w:rsid w:val="00697592"/>
    <w:rsid w:val="006977C4"/>
    <w:rsid w:val="0069795D"/>
    <w:rsid w:val="00697A2F"/>
    <w:rsid w:val="00697CFD"/>
    <w:rsid w:val="00697D18"/>
    <w:rsid w:val="00697DEA"/>
    <w:rsid w:val="00697E32"/>
    <w:rsid w:val="00697EF2"/>
    <w:rsid w:val="00697EFE"/>
    <w:rsid w:val="00697FE7"/>
    <w:rsid w:val="006A01BB"/>
    <w:rsid w:val="006A0201"/>
    <w:rsid w:val="006A02C7"/>
    <w:rsid w:val="006A0598"/>
    <w:rsid w:val="006A05B7"/>
    <w:rsid w:val="006A05C2"/>
    <w:rsid w:val="006A05C3"/>
    <w:rsid w:val="006A05D4"/>
    <w:rsid w:val="006A062E"/>
    <w:rsid w:val="006A0677"/>
    <w:rsid w:val="006A067D"/>
    <w:rsid w:val="006A067E"/>
    <w:rsid w:val="006A07D0"/>
    <w:rsid w:val="006A07ED"/>
    <w:rsid w:val="006A09EA"/>
    <w:rsid w:val="006A0ACB"/>
    <w:rsid w:val="006A0B35"/>
    <w:rsid w:val="006A0B7A"/>
    <w:rsid w:val="006A0BAE"/>
    <w:rsid w:val="006A0D78"/>
    <w:rsid w:val="006A0E23"/>
    <w:rsid w:val="006A0F80"/>
    <w:rsid w:val="006A0FB2"/>
    <w:rsid w:val="006A1112"/>
    <w:rsid w:val="006A1147"/>
    <w:rsid w:val="006A1312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BA6"/>
    <w:rsid w:val="006A1C76"/>
    <w:rsid w:val="006A1D12"/>
    <w:rsid w:val="006A2007"/>
    <w:rsid w:val="006A20D2"/>
    <w:rsid w:val="006A21B8"/>
    <w:rsid w:val="006A22BC"/>
    <w:rsid w:val="006A2348"/>
    <w:rsid w:val="006A24F2"/>
    <w:rsid w:val="006A2516"/>
    <w:rsid w:val="006A26F4"/>
    <w:rsid w:val="006A27C6"/>
    <w:rsid w:val="006A287B"/>
    <w:rsid w:val="006A28F2"/>
    <w:rsid w:val="006A2A95"/>
    <w:rsid w:val="006A2B99"/>
    <w:rsid w:val="006A2D13"/>
    <w:rsid w:val="006A2D29"/>
    <w:rsid w:val="006A2E4A"/>
    <w:rsid w:val="006A2EC3"/>
    <w:rsid w:val="006A2EDA"/>
    <w:rsid w:val="006A2F5D"/>
    <w:rsid w:val="006A2FD0"/>
    <w:rsid w:val="006A30BD"/>
    <w:rsid w:val="006A3133"/>
    <w:rsid w:val="006A3233"/>
    <w:rsid w:val="006A32B3"/>
    <w:rsid w:val="006A3347"/>
    <w:rsid w:val="006A3484"/>
    <w:rsid w:val="006A358A"/>
    <w:rsid w:val="006A35C8"/>
    <w:rsid w:val="006A3689"/>
    <w:rsid w:val="006A375A"/>
    <w:rsid w:val="006A3905"/>
    <w:rsid w:val="006A3B3A"/>
    <w:rsid w:val="006A3B49"/>
    <w:rsid w:val="006A3BA6"/>
    <w:rsid w:val="006A3DFF"/>
    <w:rsid w:val="006A3E14"/>
    <w:rsid w:val="006A40E5"/>
    <w:rsid w:val="006A41EC"/>
    <w:rsid w:val="006A41ED"/>
    <w:rsid w:val="006A44D0"/>
    <w:rsid w:val="006A453B"/>
    <w:rsid w:val="006A45DF"/>
    <w:rsid w:val="006A460D"/>
    <w:rsid w:val="006A46A0"/>
    <w:rsid w:val="006A4720"/>
    <w:rsid w:val="006A4A02"/>
    <w:rsid w:val="006A4B20"/>
    <w:rsid w:val="006A4C56"/>
    <w:rsid w:val="006A4C94"/>
    <w:rsid w:val="006A4C9D"/>
    <w:rsid w:val="006A4E22"/>
    <w:rsid w:val="006A4F21"/>
    <w:rsid w:val="006A5244"/>
    <w:rsid w:val="006A5422"/>
    <w:rsid w:val="006A594A"/>
    <w:rsid w:val="006A598D"/>
    <w:rsid w:val="006A5AE4"/>
    <w:rsid w:val="006A5C4C"/>
    <w:rsid w:val="006A5DC8"/>
    <w:rsid w:val="006A5FF1"/>
    <w:rsid w:val="006A6055"/>
    <w:rsid w:val="006A615E"/>
    <w:rsid w:val="006A617B"/>
    <w:rsid w:val="006A61EE"/>
    <w:rsid w:val="006A61EF"/>
    <w:rsid w:val="006A630B"/>
    <w:rsid w:val="006A649D"/>
    <w:rsid w:val="006A6536"/>
    <w:rsid w:val="006A6549"/>
    <w:rsid w:val="006A65EB"/>
    <w:rsid w:val="006A6731"/>
    <w:rsid w:val="006A67A2"/>
    <w:rsid w:val="006A686D"/>
    <w:rsid w:val="006A688D"/>
    <w:rsid w:val="006A6913"/>
    <w:rsid w:val="006A6924"/>
    <w:rsid w:val="006A6B2F"/>
    <w:rsid w:val="006A6BD8"/>
    <w:rsid w:val="006A6C2F"/>
    <w:rsid w:val="006A6D28"/>
    <w:rsid w:val="006A6D74"/>
    <w:rsid w:val="006A6E4F"/>
    <w:rsid w:val="006A71D3"/>
    <w:rsid w:val="006A71D9"/>
    <w:rsid w:val="006A73F3"/>
    <w:rsid w:val="006A742E"/>
    <w:rsid w:val="006A74CE"/>
    <w:rsid w:val="006A7581"/>
    <w:rsid w:val="006A75D2"/>
    <w:rsid w:val="006A7606"/>
    <w:rsid w:val="006A762A"/>
    <w:rsid w:val="006A770A"/>
    <w:rsid w:val="006A7795"/>
    <w:rsid w:val="006A7A92"/>
    <w:rsid w:val="006A7AAC"/>
    <w:rsid w:val="006A7ACF"/>
    <w:rsid w:val="006A7B5F"/>
    <w:rsid w:val="006A7D30"/>
    <w:rsid w:val="006A7D8C"/>
    <w:rsid w:val="006A7D95"/>
    <w:rsid w:val="006A7E6A"/>
    <w:rsid w:val="006A7EBD"/>
    <w:rsid w:val="006A7F13"/>
    <w:rsid w:val="006B004F"/>
    <w:rsid w:val="006B0115"/>
    <w:rsid w:val="006B0132"/>
    <w:rsid w:val="006B025B"/>
    <w:rsid w:val="006B02E7"/>
    <w:rsid w:val="006B0322"/>
    <w:rsid w:val="006B04F9"/>
    <w:rsid w:val="006B0555"/>
    <w:rsid w:val="006B0595"/>
    <w:rsid w:val="006B0716"/>
    <w:rsid w:val="006B0821"/>
    <w:rsid w:val="006B08A6"/>
    <w:rsid w:val="006B09B8"/>
    <w:rsid w:val="006B0CDF"/>
    <w:rsid w:val="006B0D77"/>
    <w:rsid w:val="006B10A8"/>
    <w:rsid w:val="006B1163"/>
    <w:rsid w:val="006B117B"/>
    <w:rsid w:val="006B118D"/>
    <w:rsid w:val="006B11E7"/>
    <w:rsid w:val="006B12B6"/>
    <w:rsid w:val="006B12C7"/>
    <w:rsid w:val="006B1327"/>
    <w:rsid w:val="006B1415"/>
    <w:rsid w:val="006B1483"/>
    <w:rsid w:val="006B148E"/>
    <w:rsid w:val="006B14BC"/>
    <w:rsid w:val="006B1636"/>
    <w:rsid w:val="006B1638"/>
    <w:rsid w:val="006B1956"/>
    <w:rsid w:val="006B1A39"/>
    <w:rsid w:val="006B1BA2"/>
    <w:rsid w:val="006B1D28"/>
    <w:rsid w:val="006B1DCA"/>
    <w:rsid w:val="006B1E8A"/>
    <w:rsid w:val="006B218F"/>
    <w:rsid w:val="006B21FE"/>
    <w:rsid w:val="006B22ED"/>
    <w:rsid w:val="006B22FA"/>
    <w:rsid w:val="006B23EA"/>
    <w:rsid w:val="006B247E"/>
    <w:rsid w:val="006B2494"/>
    <w:rsid w:val="006B24E2"/>
    <w:rsid w:val="006B28DA"/>
    <w:rsid w:val="006B29B8"/>
    <w:rsid w:val="006B2C27"/>
    <w:rsid w:val="006B2C2C"/>
    <w:rsid w:val="006B2D93"/>
    <w:rsid w:val="006B2E5E"/>
    <w:rsid w:val="006B2EC1"/>
    <w:rsid w:val="006B2ECE"/>
    <w:rsid w:val="006B2F12"/>
    <w:rsid w:val="006B2F14"/>
    <w:rsid w:val="006B315B"/>
    <w:rsid w:val="006B328B"/>
    <w:rsid w:val="006B3422"/>
    <w:rsid w:val="006B3525"/>
    <w:rsid w:val="006B3809"/>
    <w:rsid w:val="006B39B9"/>
    <w:rsid w:val="006B3A61"/>
    <w:rsid w:val="006B3B2B"/>
    <w:rsid w:val="006B3CD9"/>
    <w:rsid w:val="006B3D1E"/>
    <w:rsid w:val="006B3D7D"/>
    <w:rsid w:val="006B3DC9"/>
    <w:rsid w:val="006B421E"/>
    <w:rsid w:val="006B4274"/>
    <w:rsid w:val="006B42E8"/>
    <w:rsid w:val="006B43C6"/>
    <w:rsid w:val="006B441D"/>
    <w:rsid w:val="006B44DD"/>
    <w:rsid w:val="006B458C"/>
    <w:rsid w:val="006B45BE"/>
    <w:rsid w:val="006B46B4"/>
    <w:rsid w:val="006B4701"/>
    <w:rsid w:val="006B4718"/>
    <w:rsid w:val="006B47FB"/>
    <w:rsid w:val="006B4996"/>
    <w:rsid w:val="006B4B23"/>
    <w:rsid w:val="006B4ED3"/>
    <w:rsid w:val="006B4FBF"/>
    <w:rsid w:val="006B4FC0"/>
    <w:rsid w:val="006B505C"/>
    <w:rsid w:val="006B512F"/>
    <w:rsid w:val="006B516D"/>
    <w:rsid w:val="006B5465"/>
    <w:rsid w:val="006B547E"/>
    <w:rsid w:val="006B5692"/>
    <w:rsid w:val="006B57FD"/>
    <w:rsid w:val="006B5D16"/>
    <w:rsid w:val="006B5EB3"/>
    <w:rsid w:val="006B5F82"/>
    <w:rsid w:val="006B5FB9"/>
    <w:rsid w:val="006B603E"/>
    <w:rsid w:val="006B60A4"/>
    <w:rsid w:val="006B612D"/>
    <w:rsid w:val="006B6365"/>
    <w:rsid w:val="006B6391"/>
    <w:rsid w:val="006B63D4"/>
    <w:rsid w:val="006B654D"/>
    <w:rsid w:val="006B6582"/>
    <w:rsid w:val="006B6942"/>
    <w:rsid w:val="006B69B7"/>
    <w:rsid w:val="006B69F2"/>
    <w:rsid w:val="006B6A78"/>
    <w:rsid w:val="006B6B20"/>
    <w:rsid w:val="006B6C23"/>
    <w:rsid w:val="006B6CD4"/>
    <w:rsid w:val="006B6D66"/>
    <w:rsid w:val="006B6FA7"/>
    <w:rsid w:val="006B7063"/>
    <w:rsid w:val="006B71AB"/>
    <w:rsid w:val="006B71ED"/>
    <w:rsid w:val="006B7261"/>
    <w:rsid w:val="006B7342"/>
    <w:rsid w:val="006B73BF"/>
    <w:rsid w:val="006B76D9"/>
    <w:rsid w:val="006B77CC"/>
    <w:rsid w:val="006B7970"/>
    <w:rsid w:val="006B7ACE"/>
    <w:rsid w:val="006B7B5F"/>
    <w:rsid w:val="006B7BB4"/>
    <w:rsid w:val="006B7EA8"/>
    <w:rsid w:val="006B7F9E"/>
    <w:rsid w:val="006C0087"/>
    <w:rsid w:val="006C0128"/>
    <w:rsid w:val="006C0205"/>
    <w:rsid w:val="006C06AB"/>
    <w:rsid w:val="006C0732"/>
    <w:rsid w:val="006C0970"/>
    <w:rsid w:val="006C0AB2"/>
    <w:rsid w:val="006C0B7D"/>
    <w:rsid w:val="006C0C1A"/>
    <w:rsid w:val="006C0CB6"/>
    <w:rsid w:val="006C0D23"/>
    <w:rsid w:val="006C0DA5"/>
    <w:rsid w:val="006C0E43"/>
    <w:rsid w:val="006C0EF0"/>
    <w:rsid w:val="006C0FED"/>
    <w:rsid w:val="006C13DD"/>
    <w:rsid w:val="006C1580"/>
    <w:rsid w:val="006C16C4"/>
    <w:rsid w:val="006C16EE"/>
    <w:rsid w:val="006C18FA"/>
    <w:rsid w:val="006C1947"/>
    <w:rsid w:val="006C1A64"/>
    <w:rsid w:val="006C1B66"/>
    <w:rsid w:val="006C1E2C"/>
    <w:rsid w:val="006C1E36"/>
    <w:rsid w:val="006C1E89"/>
    <w:rsid w:val="006C1E8A"/>
    <w:rsid w:val="006C1F08"/>
    <w:rsid w:val="006C208F"/>
    <w:rsid w:val="006C2375"/>
    <w:rsid w:val="006C241E"/>
    <w:rsid w:val="006C24A8"/>
    <w:rsid w:val="006C24C4"/>
    <w:rsid w:val="006C2526"/>
    <w:rsid w:val="006C25F4"/>
    <w:rsid w:val="006C2752"/>
    <w:rsid w:val="006C27C2"/>
    <w:rsid w:val="006C2800"/>
    <w:rsid w:val="006C2831"/>
    <w:rsid w:val="006C29D7"/>
    <w:rsid w:val="006C2AC9"/>
    <w:rsid w:val="006C2B0A"/>
    <w:rsid w:val="006C2B1B"/>
    <w:rsid w:val="006C2C7B"/>
    <w:rsid w:val="006C2DB1"/>
    <w:rsid w:val="006C2DE1"/>
    <w:rsid w:val="006C2E1E"/>
    <w:rsid w:val="006C2E9D"/>
    <w:rsid w:val="006C2EC2"/>
    <w:rsid w:val="006C3231"/>
    <w:rsid w:val="006C3328"/>
    <w:rsid w:val="006C34FE"/>
    <w:rsid w:val="006C3587"/>
    <w:rsid w:val="006C35F1"/>
    <w:rsid w:val="006C3642"/>
    <w:rsid w:val="006C3689"/>
    <w:rsid w:val="006C36FF"/>
    <w:rsid w:val="006C38FA"/>
    <w:rsid w:val="006C3A5E"/>
    <w:rsid w:val="006C3B13"/>
    <w:rsid w:val="006C3D07"/>
    <w:rsid w:val="006C3D0B"/>
    <w:rsid w:val="006C3EB8"/>
    <w:rsid w:val="006C3F8F"/>
    <w:rsid w:val="006C4098"/>
    <w:rsid w:val="006C416E"/>
    <w:rsid w:val="006C42A0"/>
    <w:rsid w:val="006C4317"/>
    <w:rsid w:val="006C4362"/>
    <w:rsid w:val="006C4392"/>
    <w:rsid w:val="006C4446"/>
    <w:rsid w:val="006C4576"/>
    <w:rsid w:val="006C4594"/>
    <w:rsid w:val="006C4925"/>
    <w:rsid w:val="006C4A07"/>
    <w:rsid w:val="006C4C59"/>
    <w:rsid w:val="006C4CD2"/>
    <w:rsid w:val="006C4D17"/>
    <w:rsid w:val="006C4D63"/>
    <w:rsid w:val="006C4E9C"/>
    <w:rsid w:val="006C4FA8"/>
    <w:rsid w:val="006C5047"/>
    <w:rsid w:val="006C5200"/>
    <w:rsid w:val="006C520E"/>
    <w:rsid w:val="006C525F"/>
    <w:rsid w:val="006C52C6"/>
    <w:rsid w:val="006C52CF"/>
    <w:rsid w:val="006C5384"/>
    <w:rsid w:val="006C53FF"/>
    <w:rsid w:val="006C5624"/>
    <w:rsid w:val="006C587A"/>
    <w:rsid w:val="006C5ABF"/>
    <w:rsid w:val="006C5AFD"/>
    <w:rsid w:val="006C5CEF"/>
    <w:rsid w:val="006C5DDB"/>
    <w:rsid w:val="006C5F9B"/>
    <w:rsid w:val="006C5FF3"/>
    <w:rsid w:val="006C6151"/>
    <w:rsid w:val="006C6236"/>
    <w:rsid w:val="006C62CB"/>
    <w:rsid w:val="006C640D"/>
    <w:rsid w:val="006C661B"/>
    <w:rsid w:val="006C6658"/>
    <w:rsid w:val="006C6663"/>
    <w:rsid w:val="006C66E6"/>
    <w:rsid w:val="006C66FD"/>
    <w:rsid w:val="006C67FE"/>
    <w:rsid w:val="006C6873"/>
    <w:rsid w:val="006C69C5"/>
    <w:rsid w:val="006C6A93"/>
    <w:rsid w:val="006C6B7B"/>
    <w:rsid w:val="006C6B88"/>
    <w:rsid w:val="006C6C01"/>
    <w:rsid w:val="006C6E38"/>
    <w:rsid w:val="006C6E6E"/>
    <w:rsid w:val="006C6F6D"/>
    <w:rsid w:val="006C7023"/>
    <w:rsid w:val="006C7166"/>
    <w:rsid w:val="006C7189"/>
    <w:rsid w:val="006C71C6"/>
    <w:rsid w:val="006C71E4"/>
    <w:rsid w:val="006C71E8"/>
    <w:rsid w:val="006C728E"/>
    <w:rsid w:val="006C73E3"/>
    <w:rsid w:val="006C7486"/>
    <w:rsid w:val="006C77EA"/>
    <w:rsid w:val="006C780A"/>
    <w:rsid w:val="006C7896"/>
    <w:rsid w:val="006C7957"/>
    <w:rsid w:val="006C798C"/>
    <w:rsid w:val="006C79DB"/>
    <w:rsid w:val="006C7AB5"/>
    <w:rsid w:val="006C7C06"/>
    <w:rsid w:val="006C7EEF"/>
    <w:rsid w:val="006C7F8B"/>
    <w:rsid w:val="006D012D"/>
    <w:rsid w:val="006D0293"/>
    <w:rsid w:val="006D0304"/>
    <w:rsid w:val="006D03BA"/>
    <w:rsid w:val="006D03CF"/>
    <w:rsid w:val="006D04C5"/>
    <w:rsid w:val="006D0519"/>
    <w:rsid w:val="006D05B4"/>
    <w:rsid w:val="006D05E9"/>
    <w:rsid w:val="006D065C"/>
    <w:rsid w:val="006D07FE"/>
    <w:rsid w:val="006D089F"/>
    <w:rsid w:val="006D08F7"/>
    <w:rsid w:val="006D0981"/>
    <w:rsid w:val="006D0A26"/>
    <w:rsid w:val="006D0B8F"/>
    <w:rsid w:val="006D0D6C"/>
    <w:rsid w:val="006D100D"/>
    <w:rsid w:val="006D1073"/>
    <w:rsid w:val="006D11CA"/>
    <w:rsid w:val="006D124F"/>
    <w:rsid w:val="006D12D4"/>
    <w:rsid w:val="006D12EE"/>
    <w:rsid w:val="006D1339"/>
    <w:rsid w:val="006D1377"/>
    <w:rsid w:val="006D15DC"/>
    <w:rsid w:val="006D1871"/>
    <w:rsid w:val="006D1973"/>
    <w:rsid w:val="006D1A35"/>
    <w:rsid w:val="006D1B79"/>
    <w:rsid w:val="006D1C12"/>
    <w:rsid w:val="006D1C1F"/>
    <w:rsid w:val="006D1C8F"/>
    <w:rsid w:val="006D1E2A"/>
    <w:rsid w:val="006D1F7F"/>
    <w:rsid w:val="006D2085"/>
    <w:rsid w:val="006D209C"/>
    <w:rsid w:val="006D22EB"/>
    <w:rsid w:val="006D2464"/>
    <w:rsid w:val="006D24E0"/>
    <w:rsid w:val="006D2592"/>
    <w:rsid w:val="006D2740"/>
    <w:rsid w:val="006D2808"/>
    <w:rsid w:val="006D2835"/>
    <w:rsid w:val="006D2ABF"/>
    <w:rsid w:val="006D2BEE"/>
    <w:rsid w:val="006D2D33"/>
    <w:rsid w:val="006D317C"/>
    <w:rsid w:val="006D32B7"/>
    <w:rsid w:val="006D3347"/>
    <w:rsid w:val="006D335A"/>
    <w:rsid w:val="006D3395"/>
    <w:rsid w:val="006D33A0"/>
    <w:rsid w:val="006D33D2"/>
    <w:rsid w:val="006D3420"/>
    <w:rsid w:val="006D359C"/>
    <w:rsid w:val="006D363A"/>
    <w:rsid w:val="006D3665"/>
    <w:rsid w:val="006D3798"/>
    <w:rsid w:val="006D37C7"/>
    <w:rsid w:val="006D37F7"/>
    <w:rsid w:val="006D3949"/>
    <w:rsid w:val="006D3AA6"/>
    <w:rsid w:val="006D3B78"/>
    <w:rsid w:val="006D3D08"/>
    <w:rsid w:val="006D3E53"/>
    <w:rsid w:val="006D3F3C"/>
    <w:rsid w:val="006D4102"/>
    <w:rsid w:val="006D42EE"/>
    <w:rsid w:val="006D4674"/>
    <w:rsid w:val="006D4C54"/>
    <w:rsid w:val="006D4DC3"/>
    <w:rsid w:val="006D4E4B"/>
    <w:rsid w:val="006D4E57"/>
    <w:rsid w:val="006D4EB3"/>
    <w:rsid w:val="006D4EEA"/>
    <w:rsid w:val="006D4F37"/>
    <w:rsid w:val="006D50F5"/>
    <w:rsid w:val="006D5114"/>
    <w:rsid w:val="006D55A3"/>
    <w:rsid w:val="006D56A8"/>
    <w:rsid w:val="006D5749"/>
    <w:rsid w:val="006D5824"/>
    <w:rsid w:val="006D5874"/>
    <w:rsid w:val="006D5894"/>
    <w:rsid w:val="006D5929"/>
    <w:rsid w:val="006D5987"/>
    <w:rsid w:val="006D5AB3"/>
    <w:rsid w:val="006D5B6B"/>
    <w:rsid w:val="006D5BA9"/>
    <w:rsid w:val="006D5C5B"/>
    <w:rsid w:val="006D5F97"/>
    <w:rsid w:val="006D5FED"/>
    <w:rsid w:val="006D601B"/>
    <w:rsid w:val="006D6113"/>
    <w:rsid w:val="006D6134"/>
    <w:rsid w:val="006D6178"/>
    <w:rsid w:val="006D61C6"/>
    <w:rsid w:val="006D6319"/>
    <w:rsid w:val="006D666F"/>
    <w:rsid w:val="006D6838"/>
    <w:rsid w:val="006D6A3A"/>
    <w:rsid w:val="006D6D5B"/>
    <w:rsid w:val="006D6FE3"/>
    <w:rsid w:val="006D70C8"/>
    <w:rsid w:val="006D712A"/>
    <w:rsid w:val="006D7201"/>
    <w:rsid w:val="006D728C"/>
    <w:rsid w:val="006D73DF"/>
    <w:rsid w:val="006D73F3"/>
    <w:rsid w:val="006D7486"/>
    <w:rsid w:val="006D7521"/>
    <w:rsid w:val="006D7561"/>
    <w:rsid w:val="006D786A"/>
    <w:rsid w:val="006D7B0F"/>
    <w:rsid w:val="006D7D7B"/>
    <w:rsid w:val="006D7DF5"/>
    <w:rsid w:val="006D7E72"/>
    <w:rsid w:val="006E0145"/>
    <w:rsid w:val="006E01BC"/>
    <w:rsid w:val="006E0483"/>
    <w:rsid w:val="006E04E0"/>
    <w:rsid w:val="006E0501"/>
    <w:rsid w:val="006E05C4"/>
    <w:rsid w:val="006E0785"/>
    <w:rsid w:val="006E08D3"/>
    <w:rsid w:val="006E0A8B"/>
    <w:rsid w:val="006E0C04"/>
    <w:rsid w:val="006E0C21"/>
    <w:rsid w:val="006E0EC6"/>
    <w:rsid w:val="006E11A7"/>
    <w:rsid w:val="006E1469"/>
    <w:rsid w:val="006E15B4"/>
    <w:rsid w:val="006E15B5"/>
    <w:rsid w:val="006E1645"/>
    <w:rsid w:val="006E1692"/>
    <w:rsid w:val="006E16C9"/>
    <w:rsid w:val="006E16E0"/>
    <w:rsid w:val="006E16F9"/>
    <w:rsid w:val="006E1770"/>
    <w:rsid w:val="006E1788"/>
    <w:rsid w:val="006E1897"/>
    <w:rsid w:val="006E18E9"/>
    <w:rsid w:val="006E195F"/>
    <w:rsid w:val="006E19F7"/>
    <w:rsid w:val="006E1C64"/>
    <w:rsid w:val="006E1D9F"/>
    <w:rsid w:val="006E1E53"/>
    <w:rsid w:val="006E1F28"/>
    <w:rsid w:val="006E1F2D"/>
    <w:rsid w:val="006E202A"/>
    <w:rsid w:val="006E20C2"/>
    <w:rsid w:val="006E2152"/>
    <w:rsid w:val="006E216E"/>
    <w:rsid w:val="006E21AE"/>
    <w:rsid w:val="006E2382"/>
    <w:rsid w:val="006E2476"/>
    <w:rsid w:val="006E24BD"/>
    <w:rsid w:val="006E257C"/>
    <w:rsid w:val="006E2990"/>
    <w:rsid w:val="006E2A29"/>
    <w:rsid w:val="006E2C21"/>
    <w:rsid w:val="006E2EB4"/>
    <w:rsid w:val="006E2FF2"/>
    <w:rsid w:val="006E3148"/>
    <w:rsid w:val="006E31B6"/>
    <w:rsid w:val="006E3228"/>
    <w:rsid w:val="006E3387"/>
    <w:rsid w:val="006E33D9"/>
    <w:rsid w:val="006E33F6"/>
    <w:rsid w:val="006E3549"/>
    <w:rsid w:val="006E3634"/>
    <w:rsid w:val="006E363B"/>
    <w:rsid w:val="006E3B0A"/>
    <w:rsid w:val="006E3B47"/>
    <w:rsid w:val="006E3B93"/>
    <w:rsid w:val="006E3D61"/>
    <w:rsid w:val="006E3DBB"/>
    <w:rsid w:val="006E3DFD"/>
    <w:rsid w:val="006E3F1D"/>
    <w:rsid w:val="006E4055"/>
    <w:rsid w:val="006E40A8"/>
    <w:rsid w:val="006E41FC"/>
    <w:rsid w:val="006E431D"/>
    <w:rsid w:val="006E4355"/>
    <w:rsid w:val="006E44BB"/>
    <w:rsid w:val="006E4709"/>
    <w:rsid w:val="006E4845"/>
    <w:rsid w:val="006E485E"/>
    <w:rsid w:val="006E4952"/>
    <w:rsid w:val="006E4A29"/>
    <w:rsid w:val="006E4AE5"/>
    <w:rsid w:val="006E4B54"/>
    <w:rsid w:val="006E4CC2"/>
    <w:rsid w:val="006E4EC0"/>
    <w:rsid w:val="006E5363"/>
    <w:rsid w:val="006E53A9"/>
    <w:rsid w:val="006E53C0"/>
    <w:rsid w:val="006E5611"/>
    <w:rsid w:val="006E567C"/>
    <w:rsid w:val="006E5758"/>
    <w:rsid w:val="006E57DD"/>
    <w:rsid w:val="006E57E0"/>
    <w:rsid w:val="006E58C6"/>
    <w:rsid w:val="006E5B32"/>
    <w:rsid w:val="006E5D6B"/>
    <w:rsid w:val="006E5DF3"/>
    <w:rsid w:val="006E5E47"/>
    <w:rsid w:val="006E5EE7"/>
    <w:rsid w:val="006E60B2"/>
    <w:rsid w:val="006E60CF"/>
    <w:rsid w:val="006E6133"/>
    <w:rsid w:val="006E614A"/>
    <w:rsid w:val="006E6298"/>
    <w:rsid w:val="006E629C"/>
    <w:rsid w:val="006E633A"/>
    <w:rsid w:val="006E6512"/>
    <w:rsid w:val="006E651A"/>
    <w:rsid w:val="006E6596"/>
    <w:rsid w:val="006E6749"/>
    <w:rsid w:val="006E680C"/>
    <w:rsid w:val="006E6AC5"/>
    <w:rsid w:val="006E6E83"/>
    <w:rsid w:val="006E71C9"/>
    <w:rsid w:val="006E7201"/>
    <w:rsid w:val="006E73BC"/>
    <w:rsid w:val="006E7584"/>
    <w:rsid w:val="006E7598"/>
    <w:rsid w:val="006E7697"/>
    <w:rsid w:val="006E773C"/>
    <w:rsid w:val="006E77C6"/>
    <w:rsid w:val="006E7829"/>
    <w:rsid w:val="006E798A"/>
    <w:rsid w:val="006E79EB"/>
    <w:rsid w:val="006E7AF5"/>
    <w:rsid w:val="006E7B1D"/>
    <w:rsid w:val="006E7FF1"/>
    <w:rsid w:val="006F0123"/>
    <w:rsid w:val="006F0164"/>
    <w:rsid w:val="006F02D1"/>
    <w:rsid w:val="006F03DC"/>
    <w:rsid w:val="006F04C9"/>
    <w:rsid w:val="006F060F"/>
    <w:rsid w:val="006F0670"/>
    <w:rsid w:val="006F0684"/>
    <w:rsid w:val="006F06CE"/>
    <w:rsid w:val="006F079F"/>
    <w:rsid w:val="006F07F7"/>
    <w:rsid w:val="006F0842"/>
    <w:rsid w:val="006F0A41"/>
    <w:rsid w:val="006F0C48"/>
    <w:rsid w:val="006F0D46"/>
    <w:rsid w:val="006F0DAA"/>
    <w:rsid w:val="006F0FEA"/>
    <w:rsid w:val="006F1122"/>
    <w:rsid w:val="006F139C"/>
    <w:rsid w:val="006F1497"/>
    <w:rsid w:val="006F14EE"/>
    <w:rsid w:val="006F155C"/>
    <w:rsid w:val="006F1743"/>
    <w:rsid w:val="006F178A"/>
    <w:rsid w:val="006F17D6"/>
    <w:rsid w:val="006F1814"/>
    <w:rsid w:val="006F1847"/>
    <w:rsid w:val="006F18A5"/>
    <w:rsid w:val="006F18C5"/>
    <w:rsid w:val="006F1931"/>
    <w:rsid w:val="006F1A8E"/>
    <w:rsid w:val="006F1AD6"/>
    <w:rsid w:val="006F1BFE"/>
    <w:rsid w:val="006F1D86"/>
    <w:rsid w:val="006F1DC7"/>
    <w:rsid w:val="006F1E76"/>
    <w:rsid w:val="006F1F9E"/>
    <w:rsid w:val="006F1FCC"/>
    <w:rsid w:val="006F2241"/>
    <w:rsid w:val="006F232B"/>
    <w:rsid w:val="006F2338"/>
    <w:rsid w:val="006F2347"/>
    <w:rsid w:val="006F2397"/>
    <w:rsid w:val="006F24AB"/>
    <w:rsid w:val="006F24C5"/>
    <w:rsid w:val="006F25DA"/>
    <w:rsid w:val="006F2954"/>
    <w:rsid w:val="006F297D"/>
    <w:rsid w:val="006F2ABC"/>
    <w:rsid w:val="006F2AC6"/>
    <w:rsid w:val="006F2B7A"/>
    <w:rsid w:val="006F2D04"/>
    <w:rsid w:val="006F2E70"/>
    <w:rsid w:val="006F2EFA"/>
    <w:rsid w:val="006F2F69"/>
    <w:rsid w:val="006F312B"/>
    <w:rsid w:val="006F31F8"/>
    <w:rsid w:val="006F3242"/>
    <w:rsid w:val="006F35DC"/>
    <w:rsid w:val="006F3796"/>
    <w:rsid w:val="006F37DD"/>
    <w:rsid w:val="006F39D1"/>
    <w:rsid w:val="006F3BEC"/>
    <w:rsid w:val="006F3D46"/>
    <w:rsid w:val="006F3DFC"/>
    <w:rsid w:val="006F3F17"/>
    <w:rsid w:val="006F3F44"/>
    <w:rsid w:val="006F400E"/>
    <w:rsid w:val="006F4160"/>
    <w:rsid w:val="006F41A8"/>
    <w:rsid w:val="006F4472"/>
    <w:rsid w:val="006F44B8"/>
    <w:rsid w:val="006F44C4"/>
    <w:rsid w:val="006F472E"/>
    <w:rsid w:val="006F47A8"/>
    <w:rsid w:val="006F4800"/>
    <w:rsid w:val="006F49BA"/>
    <w:rsid w:val="006F49FA"/>
    <w:rsid w:val="006F4BCA"/>
    <w:rsid w:val="006F4D23"/>
    <w:rsid w:val="006F4DA0"/>
    <w:rsid w:val="006F4E99"/>
    <w:rsid w:val="006F5067"/>
    <w:rsid w:val="006F516E"/>
    <w:rsid w:val="006F5215"/>
    <w:rsid w:val="006F52A5"/>
    <w:rsid w:val="006F5735"/>
    <w:rsid w:val="006F57B2"/>
    <w:rsid w:val="006F584F"/>
    <w:rsid w:val="006F58C0"/>
    <w:rsid w:val="006F5A28"/>
    <w:rsid w:val="006F5B53"/>
    <w:rsid w:val="006F5DBD"/>
    <w:rsid w:val="006F5EFE"/>
    <w:rsid w:val="006F60BA"/>
    <w:rsid w:val="006F60BB"/>
    <w:rsid w:val="006F60F8"/>
    <w:rsid w:val="006F6249"/>
    <w:rsid w:val="006F63B0"/>
    <w:rsid w:val="006F6486"/>
    <w:rsid w:val="006F659B"/>
    <w:rsid w:val="006F671F"/>
    <w:rsid w:val="006F68E8"/>
    <w:rsid w:val="006F696C"/>
    <w:rsid w:val="006F6B29"/>
    <w:rsid w:val="006F6C31"/>
    <w:rsid w:val="006F6DDF"/>
    <w:rsid w:val="006F6EB4"/>
    <w:rsid w:val="006F6FD8"/>
    <w:rsid w:val="006F7055"/>
    <w:rsid w:val="006F7070"/>
    <w:rsid w:val="006F715E"/>
    <w:rsid w:val="006F7419"/>
    <w:rsid w:val="006F76BD"/>
    <w:rsid w:val="006F789E"/>
    <w:rsid w:val="006F791C"/>
    <w:rsid w:val="006F7972"/>
    <w:rsid w:val="006F7A01"/>
    <w:rsid w:val="006F7A03"/>
    <w:rsid w:val="006F7A80"/>
    <w:rsid w:val="006F7B13"/>
    <w:rsid w:val="006F7B32"/>
    <w:rsid w:val="006F7EAB"/>
    <w:rsid w:val="006F7EE5"/>
    <w:rsid w:val="006F7F2A"/>
    <w:rsid w:val="00700025"/>
    <w:rsid w:val="00700072"/>
    <w:rsid w:val="00700073"/>
    <w:rsid w:val="0070018E"/>
    <w:rsid w:val="0070054A"/>
    <w:rsid w:val="00700564"/>
    <w:rsid w:val="007007F2"/>
    <w:rsid w:val="00700884"/>
    <w:rsid w:val="007008F6"/>
    <w:rsid w:val="00700C6A"/>
    <w:rsid w:val="00700D86"/>
    <w:rsid w:val="00700E56"/>
    <w:rsid w:val="00700F87"/>
    <w:rsid w:val="00701021"/>
    <w:rsid w:val="0070106D"/>
    <w:rsid w:val="0070121B"/>
    <w:rsid w:val="0070124A"/>
    <w:rsid w:val="0070181C"/>
    <w:rsid w:val="0070184C"/>
    <w:rsid w:val="0070185E"/>
    <w:rsid w:val="007019C4"/>
    <w:rsid w:val="00701AA7"/>
    <w:rsid w:val="00701AA9"/>
    <w:rsid w:val="00701CE2"/>
    <w:rsid w:val="00701DB6"/>
    <w:rsid w:val="00701EBD"/>
    <w:rsid w:val="00701EC5"/>
    <w:rsid w:val="007022EF"/>
    <w:rsid w:val="00702320"/>
    <w:rsid w:val="00702385"/>
    <w:rsid w:val="00702413"/>
    <w:rsid w:val="007024AB"/>
    <w:rsid w:val="007025F6"/>
    <w:rsid w:val="00702898"/>
    <w:rsid w:val="00702A29"/>
    <w:rsid w:val="00702A59"/>
    <w:rsid w:val="00702B44"/>
    <w:rsid w:val="00702C34"/>
    <w:rsid w:val="00702C3C"/>
    <w:rsid w:val="00702DE4"/>
    <w:rsid w:val="00702F37"/>
    <w:rsid w:val="00702FD2"/>
    <w:rsid w:val="00703104"/>
    <w:rsid w:val="00703236"/>
    <w:rsid w:val="0070329B"/>
    <w:rsid w:val="00703444"/>
    <w:rsid w:val="00703469"/>
    <w:rsid w:val="007034D3"/>
    <w:rsid w:val="00703619"/>
    <w:rsid w:val="0070363C"/>
    <w:rsid w:val="00703677"/>
    <w:rsid w:val="00703878"/>
    <w:rsid w:val="00703B31"/>
    <w:rsid w:val="00703C87"/>
    <w:rsid w:val="00703D3E"/>
    <w:rsid w:val="00703D42"/>
    <w:rsid w:val="00703DF9"/>
    <w:rsid w:val="00703FC9"/>
    <w:rsid w:val="007040E4"/>
    <w:rsid w:val="007040FE"/>
    <w:rsid w:val="007041F6"/>
    <w:rsid w:val="0070422C"/>
    <w:rsid w:val="0070425E"/>
    <w:rsid w:val="007043B1"/>
    <w:rsid w:val="0070449E"/>
    <w:rsid w:val="007044A6"/>
    <w:rsid w:val="007048FB"/>
    <w:rsid w:val="00704B56"/>
    <w:rsid w:val="00704CAE"/>
    <w:rsid w:val="00704E54"/>
    <w:rsid w:val="00704E6A"/>
    <w:rsid w:val="00704F39"/>
    <w:rsid w:val="00704FD4"/>
    <w:rsid w:val="00705061"/>
    <w:rsid w:val="0070506A"/>
    <w:rsid w:val="0070508F"/>
    <w:rsid w:val="007050A5"/>
    <w:rsid w:val="0070515D"/>
    <w:rsid w:val="0070519B"/>
    <w:rsid w:val="00705212"/>
    <w:rsid w:val="00705271"/>
    <w:rsid w:val="007052D2"/>
    <w:rsid w:val="0070553E"/>
    <w:rsid w:val="00705670"/>
    <w:rsid w:val="00705700"/>
    <w:rsid w:val="00705726"/>
    <w:rsid w:val="007057BB"/>
    <w:rsid w:val="00705817"/>
    <w:rsid w:val="007059AA"/>
    <w:rsid w:val="00705AEE"/>
    <w:rsid w:val="00705C08"/>
    <w:rsid w:val="00705CAC"/>
    <w:rsid w:val="00705D10"/>
    <w:rsid w:val="00705D8E"/>
    <w:rsid w:val="0070603F"/>
    <w:rsid w:val="00706146"/>
    <w:rsid w:val="00706304"/>
    <w:rsid w:val="007065D8"/>
    <w:rsid w:val="00706706"/>
    <w:rsid w:val="0070672D"/>
    <w:rsid w:val="00706873"/>
    <w:rsid w:val="007068BC"/>
    <w:rsid w:val="00706B7B"/>
    <w:rsid w:val="00706C08"/>
    <w:rsid w:val="00706E29"/>
    <w:rsid w:val="00706F9B"/>
    <w:rsid w:val="007070D0"/>
    <w:rsid w:val="0070711B"/>
    <w:rsid w:val="00707184"/>
    <w:rsid w:val="00707247"/>
    <w:rsid w:val="007072E2"/>
    <w:rsid w:val="00707805"/>
    <w:rsid w:val="00707885"/>
    <w:rsid w:val="00707A79"/>
    <w:rsid w:val="00707B01"/>
    <w:rsid w:val="00707B66"/>
    <w:rsid w:val="00707DD9"/>
    <w:rsid w:val="00707ECE"/>
    <w:rsid w:val="0071005A"/>
    <w:rsid w:val="007100B1"/>
    <w:rsid w:val="007100BF"/>
    <w:rsid w:val="007101AF"/>
    <w:rsid w:val="007101BD"/>
    <w:rsid w:val="0071043B"/>
    <w:rsid w:val="00710516"/>
    <w:rsid w:val="00710524"/>
    <w:rsid w:val="00710686"/>
    <w:rsid w:val="00710AC4"/>
    <w:rsid w:val="00710C40"/>
    <w:rsid w:val="00710C48"/>
    <w:rsid w:val="00710F7D"/>
    <w:rsid w:val="00710F8C"/>
    <w:rsid w:val="00710F93"/>
    <w:rsid w:val="00710FCD"/>
    <w:rsid w:val="0071102D"/>
    <w:rsid w:val="007110A4"/>
    <w:rsid w:val="007110B8"/>
    <w:rsid w:val="007110EA"/>
    <w:rsid w:val="00711190"/>
    <w:rsid w:val="0071125E"/>
    <w:rsid w:val="0071145B"/>
    <w:rsid w:val="00711493"/>
    <w:rsid w:val="00711727"/>
    <w:rsid w:val="0071172A"/>
    <w:rsid w:val="007118B3"/>
    <w:rsid w:val="007118BD"/>
    <w:rsid w:val="00711B13"/>
    <w:rsid w:val="00711B16"/>
    <w:rsid w:val="00711C6C"/>
    <w:rsid w:val="00711D46"/>
    <w:rsid w:val="00711E2D"/>
    <w:rsid w:val="00711ED3"/>
    <w:rsid w:val="00711F28"/>
    <w:rsid w:val="00712126"/>
    <w:rsid w:val="00712249"/>
    <w:rsid w:val="00712356"/>
    <w:rsid w:val="00712392"/>
    <w:rsid w:val="0071240C"/>
    <w:rsid w:val="00712462"/>
    <w:rsid w:val="00712580"/>
    <w:rsid w:val="00712678"/>
    <w:rsid w:val="00712703"/>
    <w:rsid w:val="007128FC"/>
    <w:rsid w:val="0071290D"/>
    <w:rsid w:val="00712A9D"/>
    <w:rsid w:val="00712AA6"/>
    <w:rsid w:val="00712B08"/>
    <w:rsid w:val="00712D78"/>
    <w:rsid w:val="00713156"/>
    <w:rsid w:val="0071324A"/>
    <w:rsid w:val="007133E1"/>
    <w:rsid w:val="007134CE"/>
    <w:rsid w:val="00713536"/>
    <w:rsid w:val="0071381D"/>
    <w:rsid w:val="00713915"/>
    <w:rsid w:val="00713A50"/>
    <w:rsid w:val="00713B0A"/>
    <w:rsid w:val="00713C7A"/>
    <w:rsid w:val="00713E5D"/>
    <w:rsid w:val="00713F06"/>
    <w:rsid w:val="00713F1B"/>
    <w:rsid w:val="00713F2B"/>
    <w:rsid w:val="00713F31"/>
    <w:rsid w:val="00713F5C"/>
    <w:rsid w:val="00714118"/>
    <w:rsid w:val="0071431A"/>
    <w:rsid w:val="00714427"/>
    <w:rsid w:val="0071442F"/>
    <w:rsid w:val="0071449C"/>
    <w:rsid w:val="007144F0"/>
    <w:rsid w:val="007144FF"/>
    <w:rsid w:val="00714605"/>
    <w:rsid w:val="007146AE"/>
    <w:rsid w:val="0071472A"/>
    <w:rsid w:val="007148A7"/>
    <w:rsid w:val="007148AA"/>
    <w:rsid w:val="007148FA"/>
    <w:rsid w:val="00714958"/>
    <w:rsid w:val="00714A89"/>
    <w:rsid w:val="00714BEF"/>
    <w:rsid w:val="00714E77"/>
    <w:rsid w:val="00714F72"/>
    <w:rsid w:val="0071506B"/>
    <w:rsid w:val="007150BC"/>
    <w:rsid w:val="0071545E"/>
    <w:rsid w:val="0071545F"/>
    <w:rsid w:val="00715486"/>
    <w:rsid w:val="00715718"/>
    <w:rsid w:val="0071577A"/>
    <w:rsid w:val="007157EA"/>
    <w:rsid w:val="0071593E"/>
    <w:rsid w:val="00715988"/>
    <w:rsid w:val="00715A38"/>
    <w:rsid w:val="00715AE0"/>
    <w:rsid w:val="00715AF2"/>
    <w:rsid w:val="00715B70"/>
    <w:rsid w:val="00715BE0"/>
    <w:rsid w:val="00715C25"/>
    <w:rsid w:val="00715CAD"/>
    <w:rsid w:val="00715E17"/>
    <w:rsid w:val="00715E4B"/>
    <w:rsid w:val="0071602A"/>
    <w:rsid w:val="00716222"/>
    <w:rsid w:val="00716278"/>
    <w:rsid w:val="0071646D"/>
    <w:rsid w:val="007166B5"/>
    <w:rsid w:val="0071676F"/>
    <w:rsid w:val="0071684C"/>
    <w:rsid w:val="0071691D"/>
    <w:rsid w:val="00716ACB"/>
    <w:rsid w:val="00716B9A"/>
    <w:rsid w:val="00716BCD"/>
    <w:rsid w:val="00716EEB"/>
    <w:rsid w:val="007170EB"/>
    <w:rsid w:val="0071711B"/>
    <w:rsid w:val="00717174"/>
    <w:rsid w:val="0071725C"/>
    <w:rsid w:val="0071725D"/>
    <w:rsid w:val="007172EC"/>
    <w:rsid w:val="00717348"/>
    <w:rsid w:val="00717539"/>
    <w:rsid w:val="00717820"/>
    <w:rsid w:val="007178BD"/>
    <w:rsid w:val="0071790A"/>
    <w:rsid w:val="00717947"/>
    <w:rsid w:val="007179DB"/>
    <w:rsid w:val="00717AF7"/>
    <w:rsid w:val="00717B4B"/>
    <w:rsid w:val="00717BC0"/>
    <w:rsid w:val="00717C98"/>
    <w:rsid w:val="00717E0D"/>
    <w:rsid w:val="00717E42"/>
    <w:rsid w:val="00717E56"/>
    <w:rsid w:val="00717EA4"/>
    <w:rsid w:val="00717F50"/>
    <w:rsid w:val="007200D1"/>
    <w:rsid w:val="007202B5"/>
    <w:rsid w:val="00720374"/>
    <w:rsid w:val="00720394"/>
    <w:rsid w:val="007203DD"/>
    <w:rsid w:val="00720418"/>
    <w:rsid w:val="00720526"/>
    <w:rsid w:val="007205BF"/>
    <w:rsid w:val="0072064C"/>
    <w:rsid w:val="0072069C"/>
    <w:rsid w:val="0072080F"/>
    <w:rsid w:val="00720817"/>
    <w:rsid w:val="0072094B"/>
    <w:rsid w:val="007209C2"/>
    <w:rsid w:val="00720C0B"/>
    <w:rsid w:val="00721322"/>
    <w:rsid w:val="0072133A"/>
    <w:rsid w:val="00721493"/>
    <w:rsid w:val="00721591"/>
    <w:rsid w:val="007216F4"/>
    <w:rsid w:val="00721850"/>
    <w:rsid w:val="00721AA6"/>
    <w:rsid w:val="00721BE5"/>
    <w:rsid w:val="00721BFC"/>
    <w:rsid w:val="00721C47"/>
    <w:rsid w:val="00721EC8"/>
    <w:rsid w:val="00721F67"/>
    <w:rsid w:val="00722086"/>
    <w:rsid w:val="0072257B"/>
    <w:rsid w:val="0072264B"/>
    <w:rsid w:val="007226C8"/>
    <w:rsid w:val="007227EC"/>
    <w:rsid w:val="007228D1"/>
    <w:rsid w:val="007229FE"/>
    <w:rsid w:val="00722C66"/>
    <w:rsid w:val="00722CB3"/>
    <w:rsid w:val="00722D86"/>
    <w:rsid w:val="00722F3F"/>
    <w:rsid w:val="007231E0"/>
    <w:rsid w:val="00723471"/>
    <w:rsid w:val="007234CA"/>
    <w:rsid w:val="007234E4"/>
    <w:rsid w:val="00723639"/>
    <w:rsid w:val="007237C3"/>
    <w:rsid w:val="00723818"/>
    <w:rsid w:val="007238B4"/>
    <w:rsid w:val="00723A4D"/>
    <w:rsid w:val="00723AAA"/>
    <w:rsid w:val="00723BE7"/>
    <w:rsid w:val="00723C7C"/>
    <w:rsid w:val="00723DE5"/>
    <w:rsid w:val="00723F1B"/>
    <w:rsid w:val="00723FE7"/>
    <w:rsid w:val="0072404A"/>
    <w:rsid w:val="007242E4"/>
    <w:rsid w:val="0072438D"/>
    <w:rsid w:val="007243C0"/>
    <w:rsid w:val="007243C8"/>
    <w:rsid w:val="00724581"/>
    <w:rsid w:val="00724663"/>
    <w:rsid w:val="007246FF"/>
    <w:rsid w:val="0072472B"/>
    <w:rsid w:val="00724BFF"/>
    <w:rsid w:val="00724D1B"/>
    <w:rsid w:val="00724D85"/>
    <w:rsid w:val="00724DC2"/>
    <w:rsid w:val="00724E62"/>
    <w:rsid w:val="00724E83"/>
    <w:rsid w:val="00724F6F"/>
    <w:rsid w:val="00725047"/>
    <w:rsid w:val="00725176"/>
    <w:rsid w:val="007251F3"/>
    <w:rsid w:val="0072530E"/>
    <w:rsid w:val="00725357"/>
    <w:rsid w:val="00725373"/>
    <w:rsid w:val="00725491"/>
    <w:rsid w:val="007254F0"/>
    <w:rsid w:val="007255F5"/>
    <w:rsid w:val="00725767"/>
    <w:rsid w:val="007257F9"/>
    <w:rsid w:val="00725927"/>
    <w:rsid w:val="0072598D"/>
    <w:rsid w:val="00725C55"/>
    <w:rsid w:val="00725DBB"/>
    <w:rsid w:val="00725FD1"/>
    <w:rsid w:val="00726162"/>
    <w:rsid w:val="007261BA"/>
    <w:rsid w:val="007261D7"/>
    <w:rsid w:val="007261EA"/>
    <w:rsid w:val="00726259"/>
    <w:rsid w:val="00726355"/>
    <w:rsid w:val="007264EE"/>
    <w:rsid w:val="007266D4"/>
    <w:rsid w:val="00726890"/>
    <w:rsid w:val="00726897"/>
    <w:rsid w:val="007268E7"/>
    <w:rsid w:val="00726922"/>
    <w:rsid w:val="00726AF1"/>
    <w:rsid w:val="00726E52"/>
    <w:rsid w:val="00726F05"/>
    <w:rsid w:val="00727135"/>
    <w:rsid w:val="00727403"/>
    <w:rsid w:val="0072746E"/>
    <w:rsid w:val="007274A3"/>
    <w:rsid w:val="007276F4"/>
    <w:rsid w:val="007277F0"/>
    <w:rsid w:val="00727978"/>
    <w:rsid w:val="00727ADD"/>
    <w:rsid w:val="00727E02"/>
    <w:rsid w:val="00727EF2"/>
    <w:rsid w:val="00730077"/>
    <w:rsid w:val="00730169"/>
    <w:rsid w:val="00730192"/>
    <w:rsid w:val="00730545"/>
    <w:rsid w:val="007305E3"/>
    <w:rsid w:val="00730669"/>
    <w:rsid w:val="007306CE"/>
    <w:rsid w:val="007307E6"/>
    <w:rsid w:val="00730813"/>
    <w:rsid w:val="0073099F"/>
    <w:rsid w:val="00730A89"/>
    <w:rsid w:val="00730B32"/>
    <w:rsid w:val="00730C98"/>
    <w:rsid w:val="00730CD9"/>
    <w:rsid w:val="00730D0C"/>
    <w:rsid w:val="00730D89"/>
    <w:rsid w:val="00730ED6"/>
    <w:rsid w:val="00730F7D"/>
    <w:rsid w:val="00730F8C"/>
    <w:rsid w:val="00731336"/>
    <w:rsid w:val="007313B3"/>
    <w:rsid w:val="00731751"/>
    <w:rsid w:val="007317F1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389"/>
    <w:rsid w:val="0073280E"/>
    <w:rsid w:val="00732838"/>
    <w:rsid w:val="007328D8"/>
    <w:rsid w:val="00732A01"/>
    <w:rsid w:val="00732A8C"/>
    <w:rsid w:val="00732B45"/>
    <w:rsid w:val="00732C21"/>
    <w:rsid w:val="00732D54"/>
    <w:rsid w:val="00732E25"/>
    <w:rsid w:val="0073318A"/>
    <w:rsid w:val="0073319A"/>
    <w:rsid w:val="00733291"/>
    <w:rsid w:val="00733541"/>
    <w:rsid w:val="00733571"/>
    <w:rsid w:val="007335B0"/>
    <w:rsid w:val="00733842"/>
    <w:rsid w:val="0073398E"/>
    <w:rsid w:val="007339A8"/>
    <w:rsid w:val="007339B4"/>
    <w:rsid w:val="00733D54"/>
    <w:rsid w:val="00733EE1"/>
    <w:rsid w:val="00733F2F"/>
    <w:rsid w:val="00733FAF"/>
    <w:rsid w:val="00734137"/>
    <w:rsid w:val="00734147"/>
    <w:rsid w:val="00734196"/>
    <w:rsid w:val="007343F8"/>
    <w:rsid w:val="00734409"/>
    <w:rsid w:val="0073441D"/>
    <w:rsid w:val="007344A4"/>
    <w:rsid w:val="0073462D"/>
    <w:rsid w:val="007346B9"/>
    <w:rsid w:val="007346E6"/>
    <w:rsid w:val="00734852"/>
    <w:rsid w:val="00734999"/>
    <w:rsid w:val="007349A7"/>
    <w:rsid w:val="00734A7D"/>
    <w:rsid w:val="00734C0A"/>
    <w:rsid w:val="00734C6B"/>
    <w:rsid w:val="00734DB8"/>
    <w:rsid w:val="00734E93"/>
    <w:rsid w:val="00734F22"/>
    <w:rsid w:val="007351E6"/>
    <w:rsid w:val="007352C4"/>
    <w:rsid w:val="00735332"/>
    <w:rsid w:val="00735793"/>
    <w:rsid w:val="007357C0"/>
    <w:rsid w:val="00735818"/>
    <w:rsid w:val="00735826"/>
    <w:rsid w:val="007359E3"/>
    <w:rsid w:val="00735B38"/>
    <w:rsid w:val="00735C80"/>
    <w:rsid w:val="00735D01"/>
    <w:rsid w:val="00735E70"/>
    <w:rsid w:val="00735EFA"/>
    <w:rsid w:val="00735FB7"/>
    <w:rsid w:val="00736069"/>
    <w:rsid w:val="007361AC"/>
    <w:rsid w:val="007361B3"/>
    <w:rsid w:val="00736330"/>
    <w:rsid w:val="00736587"/>
    <w:rsid w:val="0073659E"/>
    <w:rsid w:val="007365DC"/>
    <w:rsid w:val="00736655"/>
    <w:rsid w:val="007367AE"/>
    <w:rsid w:val="00736872"/>
    <w:rsid w:val="00736977"/>
    <w:rsid w:val="00736991"/>
    <w:rsid w:val="00736A48"/>
    <w:rsid w:val="00736D10"/>
    <w:rsid w:val="00736DA1"/>
    <w:rsid w:val="00736DC1"/>
    <w:rsid w:val="00736E54"/>
    <w:rsid w:val="00736E5E"/>
    <w:rsid w:val="00736F31"/>
    <w:rsid w:val="00736F38"/>
    <w:rsid w:val="0073707B"/>
    <w:rsid w:val="007370C6"/>
    <w:rsid w:val="00737138"/>
    <w:rsid w:val="007371B9"/>
    <w:rsid w:val="00737392"/>
    <w:rsid w:val="00737410"/>
    <w:rsid w:val="00737492"/>
    <w:rsid w:val="007377AA"/>
    <w:rsid w:val="0073798A"/>
    <w:rsid w:val="007379C0"/>
    <w:rsid w:val="00737C28"/>
    <w:rsid w:val="00737D9B"/>
    <w:rsid w:val="00737DF3"/>
    <w:rsid w:val="00737E7A"/>
    <w:rsid w:val="00737F0C"/>
    <w:rsid w:val="00740132"/>
    <w:rsid w:val="00740209"/>
    <w:rsid w:val="0074031D"/>
    <w:rsid w:val="00740340"/>
    <w:rsid w:val="0074038C"/>
    <w:rsid w:val="00740422"/>
    <w:rsid w:val="00740500"/>
    <w:rsid w:val="0074052D"/>
    <w:rsid w:val="00740575"/>
    <w:rsid w:val="007405C2"/>
    <w:rsid w:val="00740600"/>
    <w:rsid w:val="0074083E"/>
    <w:rsid w:val="00740887"/>
    <w:rsid w:val="00740E5D"/>
    <w:rsid w:val="00740EB8"/>
    <w:rsid w:val="00740EF8"/>
    <w:rsid w:val="00740FCC"/>
    <w:rsid w:val="0074103D"/>
    <w:rsid w:val="007412AE"/>
    <w:rsid w:val="00741496"/>
    <w:rsid w:val="0074149D"/>
    <w:rsid w:val="00741658"/>
    <w:rsid w:val="0074169E"/>
    <w:rsid w:val="00741768"/>
    <w:rsid w:val="00741997"/>
    <w:rsid w:val="007419B4"/>
    <w:rsid w:val="007419C4"/>
    <w:rsid w:val="00741C79"/>
    <w:rsid w:val="00741CD0"/>
    <w:rsid w:val="00741CE3"/>
    <w:rsid w:val="00741D49"/>
    <w:rsid w:val="00741D8E"/>
    <w:rsid w:val="00742095"/>
    <w:rsid w:val="00742254"/>
    <w:rsid w:val="0074235A"/>
    <w:rsid w:val="0074246A"/>
    <w:rsid w:val="0074263D"/>
    <w:rsid w:val="00742668"/>
    <w:rsid w:val="00742798"/>
    <w:rsid w:val="00742840"/>
    <w:rsid w:val="0074287C"/>
    <w:rsid w:val="00742AA7"/>
    <w:rsid w:val="00742B76"/>
    <w:rsid w:val="00742B8F"/>
    <w:rsid w:val="00742C2F"/>
    <w:rsid w:val="00742D4F"/>
    <w:rsid w:val="00742D6D"/>
    <w:rsid w:val="00742DDE"/>
    <w:rsid w:val="00742EFC"/>
    <w:rsid w:val="0074306B"/>
    <w:rsid w:val="00743380"/>
    <w:rsid w:val="0074360C"/>
    <w:rsid w:val="00743710"/>
    <w:rsid w:val="007437A9"/>
    <w:rsid w:val="007437F7"/>
    <w:rsid w:val="0074380A"/>
    <w:rsid w:val="00743819"/>
    <w:rsid w:val="0074388F"/>
    <w:rsid w:val="00743951"/>
    <w:rsid w:val="00743A17"/>
    <w:rsid w:val="00743E48"/>
    <w:rsid w:val="00743F83"/>
    <w:rsid w:val="00743FC3"/>
    <w:rsid w:val="0074415E"/>
    <w:rsid w:val="0074422A"/>
    <w:rsid w:val="007442D2"/>
    <w:rsid w:val="00744300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4FF5"/>
    <w:rsid w:val="00745165"/>
    <w:rsid w:val="00745399"/>
    <w:rsid w:val="0074559D"/>
    <w:rsid w:val="00745623"/>
    <w:rsid w:val="007458BA"/>
    <w:rsid w:val="00745A2F"/>
    <w:rsid w:val="00745A8F"/>
    <w:rsid w:val="00745B1E"/>
    <w:rsid w:val="00745B51"/>
    <w:rsid w:val="00745BDB"/>
    <w:rsid w:val="00745BE2"/>
    <w:rsid w:val="00745CD4"/>
    <w:rsid w:val="00746103"/>
    <w:rsid w:val="00746104"/>
    <w:rsid w:val="0074670B"/>
    <w:rsid w:val="00746782"/>
    <w:rsid w:val="007468A5"/>
    <w:rsid w:val="007468B0"/>
    <w:rsid w:val="00746992"/>
    <w:rsid w:val="00746B04"/>
    <w:rsid w:val="00746B58"/>
    <w:rsid w:val="00746B89"/>
    <w:rsid w:val="00746BF5"/>
    <w:rsid w:val="00746C84"/>
    <w:rsid w:val="00746CDE"/>
    <w:rsid w:val="00746D5D"/>
    <w:rsid w:val="00746D66"/>
    <w:rsid w:val="00746F4E"/>
    <w:rsid w:val="00746F86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09"/>
    <w:rsid w:val="00747835"/>
    <w:rsid w:val="0074783B"/>
    <w:rsid w:val="0074794E"/>
    <w:rsid w:val="0074796F"/>
    <w:rsid w:val="007479D1"/>
    <w:rsid w:val="00747A35"/>
    <w:rsid w:val="00747B91"/>
    <w:rsid w:val="00747C20"/>
    <w:rsid w:val="00747C6C"/>
    <w:rsid w:val="00747DBB"/>
    <w:rsid w:val="00747F54"/>
    <w:rsid w:val="00750063"/>
    <w:rsid w:val="00750404"/>
    <w:rsid w:val="00750729"/>
    <w:rsid w:val="007508E7"/>
    <w:rsid w:val="00750936"/>
    <w:rsid w:val="00750A2A"/>
    <w:rsid w:val="00750AA2"/>
    <w:rsid w:val="00750CEF"/>
    <w:rsid w:val="00750EFF"/>
    <w:rsid w:val="0075108B"/>
    <w:rsid w:val="007511DF"/>
    <w:rsid w:val="00751215"/>
    <w:rsid w:val="0075121C"/>
    <w:rsid w:val="0075122D"/>
    <w:rsid w:val="007512F6"/>
    <w:rsid w:val="00751493"/>
    <w:rsid w:val="007516E5"/>
    <w:rsid w:val="007517E1"/>
    <w:rsid w:val="007518FF"/>
    <w:rsid w:val="00751AA6"/>
    <w:rsid w:val="00751B8A"/>
    <w:rsid w:val="00751C7D"/>
    <w:rsid w:val="00751C9B"/>
    <w:rsid w:val="00751C9C"/>
    <w:rsid w:val="00751CB7"/>
    <w:rsid w:val="00751D5C"/>
    <w:rsid w:val="00751ED1"/>
    <w:rsid w:val="00751FDD"/>
    <w:rsid w:val="00752037"/>
    <w:rsid w:val="007520B2"/>
    <w:rsid w:val="007520F2"/>
    <w:rsid w:val="00752125"/>
    <w:rsid w:val="007523CF"/>
    <w:rsid w:val="007524D6"/>
    <w:rsid w:val="00752599"/>
    <w:rsid w:val="00752694"/>
    <w:rsid w:val="00752918"/>
    <w:rsid w:val="0075291C"/>
    <w:rsid w:val="00752A68"/>
    <w:rsid w:val="00752CB1"/>
    <w:rsid w:val="00752DBD"/>
    <w:rsid w:val="0075303D"/>
    <w:rsid w:val="007530B0"/>
    <w:rsid w:val="007531EF"/>
    <w:rsid w:val="0075320F"/>
    <w:rsid w:val="00753260"/>
    <w:rsid w:val="007532F4"/>
    <w:rsid w:val="00753359"/>
    <w:rsid w:val="00753418"/>
    <w:rsid w:val="00753465"/>
    <w:rsid w:val="00753646"/>
    <w:rsid w:val="0075365E"/>
    <w:rsid w:val="0075386F"/>
    <w:rsid w:val="007538BE"/>
    <w:rsid w:val="00753991"/>
    <w:rsid w:val="00753B02"/>
    <w:rsid w:val="00753BCA"/>
    <w:rsid w:val="00753CEE"/>
    <w:rsid w:val="00753D18"/>
    <w:rsid w:val="00753D88"/>
    <w:rsid w:val="0075419D"/>
    <w:rsid w:val="007541E3"/>
    <w:rsid w:val="0075426E"/>
    <w:rsid w:val="007544B4"/>
    <w:rsid w:val="00754657"/>
    <w:rsid w:val="007547E0"/>
    <w:rsid w:val="00754914"/>
    <w:rsid w:val="00754A2B"/>
    <w:rsid w:val="00754AAE"/>
    <w:rsid w:val="00754C2E"/>
    <w:rsid w:val="00754C43"/>
    <w:rsid w:val="00754CED"/>
    <w:rsid w:val="00754DA8"/>
    <w:rsid w:val="00754FFA"/>
    <w:rsid w:val="007552A3"/>
    <w:rsid w:val="0075540E"/>
    <w:rsid w:val="007554DE"/>
    <w:rsid w:val="007554E2"/>
    <w:rsid w:val="00755514"/>
    <w:rsid w:val="0075552B"/>
    <w:rsid w:val="007555BE"/>
    <w:rsid w:val="00755692"/>
    <w:rsid w:val="007558AC"/>
    <w:rsid w:val="00755B5C"/>
    <w:rsid w:val="00755C83"/>
    <w:rsid w:val="00755DAD"/>
    <w:rsid w:val="00755E80"/>
    <w:rsid w:val="00755F4B"/>
    <w:rsid w:val="0075603F"/>
    <w:rsid w:val="0075612F"/>
    <w:rsid w:val="00756168"/>
    <w:rsid w:val="0075647B"/>
    <w:rsid w:val="007566B9"/>
    <w:rsid w:val="007568C5"/>
    <w:rsid w:val="007569A0"/>
    <w:rsid w:val="00756A6E"/>
    <w:rsid w:val="00756A77"/>
    <w:rsid w:val="00756AA8"/>
    <w:rsid w:val="00756AE3"/>
    <w:rsid w:val="00756B75"/>
    <w:rsid w:val="00756C3F"/>
    <w:rsid w:val="00756C72"/>
    <w:rsid w:val="00756D19"/>
    <w:rsid w:val="00756EC9"/>
    <w:rsid w:val="007570F1"/>
    <w:rsid w:val="00757184"/>
    <w:rsid w:val="007571D6"/>
    <w:rsid w:val="007572DF"/>
    <w:rsid w:val="00757308"/>
    <w:rsid w:val="0075742C"/>
    <w:rsid w:val="00757469"/>
    <w:rsid w:val="007574FC"/>
    <w:rsid w:val="0075777B"/>
    <w:rsid w:val="00757780"/>
    <w:rsid w:val="00757783"/>
    <w:rsid w:val="0075797A"/>
    <w:rsid w:val="00757B04"/>
    <w:rsid w:val="00757B36"/>
    <w:rsid w:val="00757BEA"/>
    <w:rsid w:val="00757BF3"/>
    <w:rsid w:val="00757C29"/>
    <w:rsid w:val="00757DFE"/>
    <w:rsid w:val="00757EE7"/>
    <w:rsid w:val="00760120"/>
    <w:rsid w:val="0076019E"/>
    <w:rsid w:val="0076042A"/>
    <w:rsid w:val="00760492"/>
    <w:rsid w:val="007604FE"/>
    <w:rsid w:val="007605A1"/>
    <w:rsid w:val="0076060F"/>
    <w:rsid w:val="00760707"/>
    <w:rsid w:val="00760739"/>
    <w:rsid w:val="0076083C"/>
    <w:rsid w:val="00760911"/>
    <w:rsid w:val="00760CEB"/>
    <w:rsid w:val="00760DDB"/>
    <w:rsid w:val="0076102A"/>
    <w:rsid w:val="00761033"/>
    <w:rsid w:val="00761206"/>
    <w:rsid w:val="00761438"/>
    <w:rsid w:val="007614A1"/>
    <w:rsid w:val="0076170F"/>
    <w:rsid w:val="007618A8"/>
    <w:rsid w:val="007618D5"/>
    <w:rsid w:val="00761C77"/>
    <w:rsid w:val="00761C96"/>
    <w:rsid w:val="007621AE"/>
    <w:rsid w:val="007622B3"/>
    <w:rsid w:val="007623DA"/>
    <w:rsid w:val="0076240B"/>
    <w:rsid w:val="0076245F"/>
    <w:rsid w:val="00762534"/>
    <w:rsid w:val="0076255D"/>
    <w:rsid w:val="00762844"/>
    <w:rsid w:val="00762988"/>
    <w:rsid w:val="00762A2A"/>
    <w:rsid w:val="00762A36"/>
    <w:rsid w:val="00762AA1"/>
    <w:rsid w:val="00762DE4"/>
    <w:rsid w:val="00762E4B"/>
    <w:rsid w:val="00762E8A"/>
    <w:rsid w:val="00762F05"/>
    <w:rsid w:val="00763092"/>
    <w:rsid w:val="007630DD"/>
    <w:rsid w:val="007631F3"/>
    <w:rsid w:val="0076321E"/>
    <w:rsid w:val="007632EC"/>
    <w:rsid w:val="0076346B"/>
    <w:rsid w:val="00763562"/>
    <w:rsid w:val="007637A9"/>
    <w:rsid w:val="007638CA"/>
    <w:rsid w:val="0076398A"/>
    <w:rsid w:val="00763A09"/>
    <w:rsid w:val="00763AAE"/>
    <w:rsid w:val="00763FDA"/>
    <w:rsid w:val="00764121"/>
    <w:rsid w:val="0076420B"/>
    <w:rsid w:val="0076428F"/>
    <w:rsid w:val="00764316"/>
    <w:rsid w:val="00764401"/>
    <w:rsid w:val="00764559"/>
    <w:rsid w:val="007649A8"/>
    <w:rsid w:val="00764AF0"/>
    <w:rsid w:val="00764C31"/>
    <w:rsid w:val="00764DAF"/>
    <w:rsid w:val="00764E21"/>
    <w:rsid w:val="00765043"/>
    <w:rsid w:val="00765089"/>
    <w:rsid w:val="0076528D"/>
    <w:rsid w:val="00765296"/>
    <w:rsid w:val="007652E9"/>
    <w:rsid w:val="00765387"/>
    <w:rsid w:val="007653E2"/>
    <w:rsid w:val="0076556F"/>
    <w:rsid w:val="007655C5"/>
    <w:rsid w:val="007655CF"/>
    <w:rsid w:val="0076568D"/>
    <w:rsid w:val="00765842"/>
    <w:rsid w:val="00765868"/>
    <w:rsid w:val="007658A9"/>
    <w:rsid w:val="007658BC"/>
    <w:rsid w:val="00765919"/>
    <w:rsid w:val="0076596F"/>
    <w:rsid w:val="00765BA8"/>
    <w:rsid w:val="00765BDA"/>
    <w:rsid w:val="00765C11"/>
    <w:rsid w:val="00765C4B"/>
    <w:rsid w:val="00765CD2"/>
    <w:rsid w:val="00765D25"/>
    <w:rsid w:val="00765E34"/>
    <w:rsid w:val="00765E68"/>
    <w:rsid w:val="0076600B"/>
    <w:rsid w:val="007660AF"/>
    <w:rsid w:val="00766153"/>
    <w:rsid w:val="007662A8"/>
    <w:rsid w:val="007662EA"/>
    <w:rsid w:val="007663A0"/>
    <w:rsid w:val="00766525"/>
    <w:rsid w:val="007665A0"/>
    <w:rsid w:val="007665CD"/>
    <w:rsid w:val="007665DE"/>
    <w:rsid w:val="007667AF"/>
    <w:rsid w:val="00766881"/>
    <w:rsid w:val="00766A5D"/>
    <w:rsid w:val="00766AE3"/>
    <w:rsid w:val="00766C07"/>
    <w:rsid w:val="00766E4F"/>
    <w:rsid w:val="00766E62"/>
    <w:rsid w:val="00766F7C"/>
    <w:rsid w:val="007670D0"/>
    <w:rsid w:val="007670DC"/>
    <w:rsid w:val="007671A8"/>
    <w:rsid w:val="0076729F"/>
    <w:rsid w:val="0076750E"/>
    <w:rsid w:val="0076753C"/>
    <w:rsid w:val="00767651"/>
    <w:rsid w:val="007676B0"/>
    <w:rsid w:val="007676EF"/>
    <w:rsid w:val="007677C3"/>
    <w:rsid w:val="007679EB"/>
    <w:rsid w:val="00767B3C"/>
    <w:rsid w:val="00767B79"/>
    <w:rsid w:val="00767BFF"/>
    <w:rsid w:val="00767EE7"/>
    <w:rsid w:val="00767FDD"/>
    <w:rsid w:val="007700A8"/>
    <w:rsid w:val="007700EC"/>
    <w:rsid w:val="00770117"/>
    <w:rsid w:val="007701B2"/>
    <w:rsid w:val="007702E6"/>
    <w:rsid w:val="007702F1"/>
    <w:rsid w:val="0077032A"/>
    <w:rsid w:val="007706E3"/>
    <w:rsid w:val="00770707"/>
    <w:rsid w:val="00770800"/>
    <w:rsid w:val="00770830"/>
    <w:rsid w:val="00770952"/>
    <w:rsid w:val="00770975"/>
    <w:rsid w:val="00770A7F"/>
    <w:rsid w:val="00770B7C"/>
    <w:rsid w:val="00770DF8"/>
    <w:rsid w:val="00770ED4"/>
    <w:rsid w:val="00770FA1"/>
    <w:rsid w:val="0077115A"/>
    <w:rsid w:val="007711D1"/>
    <w:rsid w:val="00771267"/>
    <w:rsid w:val="0077174F"/>
    <w:rsid w:val="0077183A"/>
    <w:rsid w:val="00771A63"/>
    <w:rsid w:val="00771C52"/>
    <w:rsid w:val="00771E09"/>
    <w:rsid w:val="00771F5F"/>
    <w:rsid w:val="007721A6"/>
    <w:rsid w:val="00772378"/>
    <w:rsid w:val="00772474"/>
    <w:rsid w:val="00772608"/>
    <w:rsid w:val="007727AD"/>
    <w:rsid w:val="007727D2"/>
    <w:rsid w:val="00772982"/>
    <w:rsid w:val="00772A79"/>
    <w:rsid w:val="00772BD1"/>
    <w:rsid w:val="00772C7F"/>
    <w:rsid w:val="00772F48"/>
    <w:rsid w:val="00772F51"/>
    <w:rsid w:val="00772FE3"/>
    <w:rsid w:val="007731B5"/>
    <w:rsid w:val="00773397"/>
    <w:rsid w:val="007733E2"/>
    <w:rsid w:val="0077353E"/>
    <w:rsid w:val="0077368A"/>
    <w:rsid w:val="0077369E"/>
    <w:rsid w:val="007738E0"/>
    <w:rsid w:val="0077398D"/>
    <w:rsid w:val="00773AEF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952"/>
    <w:rsid w:val="00774BA5"/>
    <w:rsid w:val="00774CFD"/>
    <w:rsid w:val="00774DD9"/>
    <w:rsid w:val="00774FE7"/>
    <w:rsid w:val="00775099"/>
    <w:rsid w:val="0077509E"/>
    <w:rsid w:val="00775243"/>
    <w:rsid w:val="00775327"/>
    <w:rsid w:val="007753FF"/>
    <w:rsid w:val="007754FA"/>
    <w:rsid w:val="007754FC"/>
    <w:rsid w:val="00775534"/>
    <w:rsid w:val="0077564F"/>
    <w:rsid w:val="007756D8"/>
    <w:rsid w:val="0077570C"/>
    <w:rsid w:val="00775753"/>
    <w:rsid w:val="00775754"/>
    <w:rsid w:val="00775A12"/>
    <w:rsid w:val="00775C46"/>
    <w:rsid w:val="00775F53"/>
    <w:rsid w:val="00775F7F"/>
    <w:rsid w:val="00776091"/>
    <w:rsid w:val="00776116"/>
    <w:rsid w:val="00776242"/>
    <w:rsid w:val="00776286"/>
    <w:rsid w:val="0077633B"/>
    <w:rsid w:val="007763B4"/>
    <w:rsid w:val="0077641B"/>
    <w:rsid w:val="0077646E"/>
    <w:rsid w:val="007766AF"/>
    <w:rsid w:val="00776707"/>
    <w:rsid w:val="007768C5"/>
    <w:rsid w:val="007769DC"/>
    <w:rsid w:val="00776A48"/>
    <w:rsid w:val="00776BBC"/>
    <w:rsid w:val="00776BD6"/>
    <w:rsid w:val="00776CA9"/>
    <w:rsid w:val="00776D62"/>
    <w:rsid w:val="00776FB7"/>
    <w:rsid w:val="007770DD"/>
    <w:rsid w:val="00777111"/>
    <w:rsid w:val="0077718C"/>
    <w:rsid w:val="00777268"/>
    <w:rsid w:val="007772E8"/>
    <w:rsid w:val="00777373"/>
    <w:rsid w:val="00777384"/>
    <w:rsid w:val="007774C9"/>
    <w:rsid w:val="007775ED"/>
    <w:rsid w:val="00777960"/>
    <w:rsid w:val="00777A3D"/>
    <w:rsid w:val="00777A45"/>
    <w:rsid w:val="00777A8F"/>
    <w:rsid w:val="00777AF2"/>
    <w:rsid w:val="00777B3C"/>
    <w:rsid w:val="00777BFE"/>
    <w:rsid w:val="00777C47"/>
    <w:rsid w:val="00777D13"/>
    <w:rsid w:val="00777DA8"/>
    <w:rsid w:val="00780301"/>
    <w:rsid w:val="0078033A"/>
    <w:rsid w:val="0078045A"/>
    <w:rsid w:val="007805EA"/>
    <w:rsid w:val="007806A7"/>
    <w:rsid w:val="007806D3"/>
    <w:rsid w:val="007807C0"/>
    <w:rsid w:val="0078083F"/>
    <w:rsid w:val="007809DA"/>
    <w:rsid w:val="00780B16"/>
    <w:rsid w:val="00780B72"/>
    <w:rsid w:val="00780BF6"/>
    <w:rsid w:val="00780EEA"/>
    <w:rsid w:val="0078106A"/>
    <w:rsid w:val="00781298"/>
    <w:rsid w:val="007812AA"/>
    <w:rsid w:val="00781512"/>
    <w:rsid w:val="00781657"/>
    <w:rsid w:val="00781691"/>
    <w:rsid w:val="00781744"/>
    <w:rsid w:val="00781777"/>
    <w:rsid w:val="007817C2"/>
    <w:rsid w:val="007817CF"/>
    <w:rsid w:val="007817D0"/>
    <w:rsid w:val="007818F6"/>
    <w:rsid w:val="00781A65"/>
    <w:rsid w:val="00781B6B"/>
    <w:rsid w:val="00781D0B"/>
    <w:rsid w:val="00781D22"/>
    <w:rsid w:val="00781E9A"/>
    <w:rsid w:val="00781F1C"/>
    <w:rsid w:val="007820E5"/>
    <w:rsid w:val="007820FD"/>
    <w:rsid w:val="00782197"/>
    <w:rsid w:val="007821C3"/>
    <w:rsid w:val="007821C6"/>
    <w:rsid w:val="007821EA"/>
    <w:rsid w:val="007823BC"/>
    <w:rsid w:val="0078242B"/>
    <w:rsid w:val="007824FA"/>
    <w:rsid w:val="00782514"/>
    <w:rsid w:val="007825EB"/>
    <w:rsid w:val="0078272A"/>
    <w:rsid w:val="0078293A"/>
    <w:rsid w:val="00782AFF"/>
    <w:rsid w:val="00782B9E"/>
    <w:rsid w:val="00782C32"/>
    <w:rsid w:val="00782C4A"/>
    <w:rsid w:val="00782EAB"/>
    <w:rsid w:val="00783040"/>
    <w:rsid w:val="00783062"/>
    <w:rsid w:val="0078328D"/>
    <w:rsid w:val="007832B4"/>
    <w:rsid w:val="00783443"/>
    <w:rsid w:val="00783457"/>
    <w:rsid w:val="00783482"/>
    <w:rsid w:val="00783615"/>
    <w:rsid w:val="007837A2"/>
    <w:rsid w:val="0078394F"/>
    <w:rsid w:val="00783B5E"/>
    <w:rsid w:val="00783C54"/>
    <w:rsid w:val="00783CDB"/>
    <w:rsid w:val="007842E4"/>
    <w:rsid w:val="00784337"/>
    <w:rsid w:val="0078476B"/>
    <w:rsid w:val="007847C5"/>
    <w:rsid w:val="00785012"/>
    <w:rsid w:val="00785076"/>
    <w:rsid w:val="0078511C"/>
    <w:rsid w:val="00785524"/>
    <w:rsid w:val="00785571"/>
    <w:rsid w:val="00785587"/>
    <w:rsid w:val="007855B6"/>
    <w:rsid w:val="00785665"/>
    <w:rsid w:val="00785738"/>
    <w:rsid w:val="007857FE"/>
    <w:rsid w:val="0078586E"/>
    <w:rsid w:val="00785995"/>
    <w:rsid w:val="007859A0"/>
    <w:rsid w:val="00785B8B"/>
    <w:rsid w:val="00785BD1"/>
    <w:rsid w:val="00785D5F"/>
    <w:rsid w:val="00785DF3"/>
    <w:rsid w:val="00786004"/>
    <w:rsid w:val="00786109"/>
    <w:rsid w:val="00786119"/>
    <w:rsid w:val="00786175"/>
    <w:rsid w:val="00786187"/>
    <w:rsid w:val="0078621E"/>
    <w:rsid w:val="007863F0"/>
    <w:rsid w:val="007864EC"/>
    <w:rsid w:val="00786573"/>
    <w:rsid w:val="00786641"/>
    <w:rsid w:val="0078678F"/>
    <w:rsid w:val="007867E5"/>
    <w:rsid w:val="00786CAA"/>
    <w:rsid w:val="00786D70"/>
    <w:rsid w:val="00787011"/>
    <w:rsid w:val="007871A8"/>
    <w:rsid w:val="007871EA"/>
    <w:rsid w:val="007873B0"/>
    <w:rsid w:val="007875F2"/>
    <w:rsid w:val="00787686"/>
    <w:rsid w:val="0078768C"/>
    <w:rsid w:val="00787797"/>
    <w:rsid w:val="00787994"/>
    <w:rsid w:val="00787E66"/>
    <w:rsid w:val="0079006A"/>
    <w:rsid w:val="007901DF"/>
    <w:rsid w:val="00790309"/>
    <w:rsid w:val="00790310"/>
    <w:rsid w:val="00790329"/>
    <w:rsid w:val="00790572"/>
    <w:rsid w:val="007905AE"/>
    <w:rsid w:val="00790838"/>
    <w:rsid w:val="00790B18"/>
    <w:rsid w:val="00790D27"/>
    <w:rsid w:val="00790D7E"/>
    <w:rsid w:val="00790F10"/>
    <w:rsid w:val="00791058"/>
    <w:rsid w:val="007910F6"/>
    <w:rsid w:val="007914DC"/>
    <w:rsid w:val="00791619"/>
    <w:rsid w:val="00791BDA"/>
    <w:rsid w:val="00791C3D"/>
    <w:rsid w:val="00791C49"/>
    <w:rsid w:val="00791CEC"/>
    <w:rsid w:val="00791DE4"/>
    <w:rsid w:val="00791E11"/>
    <w:rsid w:val="00791EF8"/>
    <w:rsid w:val="00791F52"/>
    <w:rsid w:val="00791F87"/>
    <w:rsid w:val="00791FB8"/>
    <w:rsid w:val="00791FEC"/>
    <w:rsid w:val="0079216C"/>
    <w:rsid w:val="007921A1"/>
    <w:rsid w:val="007922A1"/>
    <w:rsid w:val="00792463"/>
    <w:rsid w:val="007926EE"/>
    <w:rsid w:val="00792784"/>
    <w:rsid w:val="00792790"/>
    <w:rsid w:val="007929C5"/>
    <w:rsid w:val="007929F0"/>
    <w:rsid w:val="00792AAD"/>
    <w:rsid w:val="00792B15"/>
    <w:rsid w:val="00792C12"/>
    <w:rsid w:val="00792C53"/>
    <w:rsid w:val="00793091"/>
    <w:rsid w:val="00793099"/>
    <w:rsid w:val="0079312A"/>
    <w:rsid w:val="007931D7"/>
    <w:rsid w:val="00793287"/>
    <w:rsid w:val="007935E0"/>
    <w:rsid w:val="00793A1A"/>
    <w:rsid w:val="00793AD7"/>
    <w:rsid w:val="00793B1D"/>
    <w:rsid w:val="00793BD7"/>
    <w:rsid w:val="00793E5D"/>
    <w:rsid w:val="00793E8C"/>
    <w:rsid w:val="00793EBA"/>
    <w:rsid w:val="00793EE1"/>
    <w:rsid w:val="00793F70"/>
    <w:rsid w:val="00793FF8"/>
    <w:rsid w:val="007940D6"/>
    <w:rsid w:val="00794239"/>
    <w:rsid w:val="007942AA"/>
    <w:rsid w:val="0079436F"/>
    <w:rsid w:val="00794479"/>
    <w:rsid w:val="007946B3"/>
    <w:rsid w:val="0079485D"/>
    <w:rsid w:val="007949A1"/>
    <w:rsid w:val="007949C1"/>
    <w:rsid w:val="007949E4"/>
    <w:rsid w:val="00794A64"/>
    <w:rsid w:val="00794B22"/>
    <w:rsid w:val="00794D64"/>
    <w:rsid w:val="00794D7F"/>
    <w:rsid w:val="00794DD8"/>
    <w:rsid w:val="00794ECA"/>
    <w:rsid w:val="00794ED5"/>
    <w:rsid w:val="00794FB0"/>
    <w:rsid w:val="0079509D"/>
    <w:rsid w:val="00795129"/>
    <w:rsid w:val="0079513C"/>
    <w:rsid w:val="0079522B"/>
    <w:rsid w:val="00795308"/>
    <w:rsid w:val="0079531F"/>
    <w:rsid w:val="0079554A"/>
    <w:rsid w:val="00795678"/>
    <w:rsid w:val="007956F9"/>
    <w:rsid w:val="007957F9"/>
    <w:rsid w:val="00795826"/>
    <w:rsid w:val="007958AC"/>
    <w:rsid w:val="007958F1"/>
    <w:rsid w:val="0079598D"/>
    <w:rsid w:val="007959F6"/>
    <w:rsid w:val="00795AF3"/>
    <w:rsid w:val="00795C33"/>
    <w:rsid w:val="00795C3B"/>
    <w:rsid w:val="00795C46"/>
    <w:rsid w:val="00795CF9"/>
    <w:rsid w:val="00795D0E"/>
    <w:rsid w:val="00795D2C"/>
    <w:rsid w:val="00795EA3"/>
    <w:rsid w:val="00795FFE"/>
    <w:rsid w:val="00796091"/>
    <w:rsid w:val="007960BB"/>
    <w:rsid w:val="007962AA"/>
    <w:rsid w:val="0079647F"/>
    <w:rsid w:val="00796529"/>
    <w:rsid w:val="00796644"/>
    <w:rsid w:val="00796737"/>
    <w:rsid w:val="0079676D"/>
    <w:rsid w:val="007967AC"/>
    <w:rsid w:val="00796B49"/>
    <w:rsid w:val="00796DFB"/>
    <w:rsid w:val="00796F66"/>
    <w:rsid w:val="0079704E"/>
    <w:rsid w:val="0079710A"/>
    <w:rsid w:val="0079713F"/>
    <w:rsid w:val="0079715E"/>
    <w:rsid w:val="00797184"/>
    <w:rsid w:val="00797191"/>
    <w:rsid w:val="00797307"/>
    <w:rsid w:val="00797321"/>
    <w:rsid w:val="0079744C"/>
    <w:rsid w:val="00797570"/>
    <w:rsid w:val="007975CB"/>
    <w:rsid w:val="00797791"/>
    <w:rsid w:val="00797802"/>
    <w:rsid w:val="007978C3"/>
    <w:rsid w:val="00797923"/>
    <w:rsid w:val="00797A21"/>
    <w:rsid w:val="00797A81"/>
    <w:rsid w:val="00797CE6"/>
    <w:rsid w:val="00797D5B"/>
    <w:rsid w:val="00797EC9"/>
    <w:rsid w:val="00797F08"/>
    <w:rsid w:val="00797F68"/>
    <w:rsid w:val="007A0185"/>
    <w:rsid w:val="007A01A7"/>
    <w:rsid w:val="007A02A9"/>
    <w:rsid w:val="007A043C"/>
    <w:rsid w:val="007A048B"/>
    <w:rsid w:val="007A05FE"/>
    <w:rsid w:val="007A0637"/>
    <w:rsid w:val="007A067B"/>
    <w:rsid w:val="007A072D"/>
    <w:rsid w:val="007A0873"/>
    <w:rsid w:val="007A0A88"/>
    <w:rsid w:val="007A0B33"/>
    <w:rsid w:val="007A0BB5"/>
    <w:rsid w:val="007A0BDB"/>
    <w:rsid w:val="007A0C8F"/>
    <w:rsid w:val="007A0D10"/>
    <w:rsid w:val="007A0D11"/>
    <w:rsid w:val="007A0D74"/>
    <w:rsid w:val="007A0DA4"/>
    <w:rsid w:val="007A0DCE"/>
    <w:rsid w:val="007A0E53"/>
    <w:rsid w:val="007A0EA0"/>
    <w:rsid w:val="007A0F46"/>
    <w:rsid w:val="007A0FA5"/>
    <w:rsid w:val="007A0FC1"/>
    <w:rsid w:val="007A0FEF"/>
    <w:rsid w:val="007A10CD"/>
    <w:rsid w:val="007A11A9"/>
    <w:rsid w:val="007A1210"/>
    <w:rsid w:val="007A1221"/>
    <w:rsid w:val="007A13E2"/>
    <w:rsid w:val="007A1424"/>
    <w:rsid w:val="007A1510"/>
    <w:rsid w:val="007A1540"/>
    <w:rsid w:val="007A16C5"/>
    <w:rsid w:val="007A16F3"/>
    <w:rsid w:val="007A16F7"/>
    <w:rsid w:val="007A1776"/>
    <w:rsid w:val="007A17A4"/>
    <w:rsid w:val="007A1852"/>
    <w:rsid w:val="007A1895"/>
    <w:rsid w:val="007A1992"/>
    <w:rsid w:val="007A1CAB"/>
    <w:rsid w:val="007A1CD3"/>
    <w:rsid w:val="007A1E7D"/>
    <w:rsid w:val="007A1F1D"/>
    <w:rsid w:val="007A1FCA"/>
    <w:rsid w:val="007A2023"/>
    <w:rsid w:val="007A2059"/>
    <w:rsid w:val="007A206D"/>
    <w:rsid w:val="007A222C"/>
    <w:rsid w:val="007A241A"/>
    <w:rsid w:val="007A24AB"/>
    <w:rsid w:val="007A24C3"/>
    <w:rsid w:val="007A252D"/>
    <w:rsid w:val="007A25A3"/>
    <w:rsid w:val="007A2645"/>
    <w:rsid w:val="007A28B8"/>
    <w:rsid w:val="007A299D"/>
    <w:rsid w:val="007A29DB"/>
    <w:rsid w:val="007A2A76"/>
    <w:rsid w:val="007A2B2D"/>
    <w:rsid w:val="007A2F6D"/>
    <w:rsid w:val="007A309B"/>
    <w:rsid w:val="007A30CB"/>
    <w:rsid w:val="007A31B4"/>
    <w:rsid w:val="007A31F3"/>
    <w:rsid w:val="007A325B"/>
    <w:rsid w:val="007A32EF"/>
    <w:rsid w:val="007A3341"/>
    <w:rsid w:val="007A3444"/>
    <w:rsid w:val="007A3616"/>
    <w:rsid w:val="007A36B7"/>
    <w:rsid w:val="007A37E2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E0B"/>
    <w:rsid w:val="007A3F14"/>
    <w:rsid w:val="007A3FFC"/>
    <w:rsid w:val="007A402D"/>
    <w:rsid w:val="007A4134"/>
    <w:rsid w:val="007A44C6"/>
    <w:rsid w:val="007A4657"/>
    <w:rsid w:val="007A4783"/>
    <w:rsid w:val="007A47EE"/>
    <w:rsid w:val="007A4811"/>
    <w:rsid w:val="007A4882"/>
    <w:rsid w:val="007A4A5D"/>
    <w:rsid w:val="007A4B2C"/>
    <w:rsid w:val="007A4D81"/>
    <w:rsid w:val="007A4DE3"/>
    <w:rsid w:val="007A4EB8"/>
    <w:rsid w:val="007A4F75"/>
    <w:rsid w:val="007A4F76"/>
    <w:rsid w:val="007A51D3"/>
    <w:rsid w:val="007A5305"/>
    <w:rsid w:val="007A5324"/>
    <w:rsid w:val="007A5398"/>
    <w:rsid w:val="007A5444"/>
    <w:rsid w:val="007A5492"/>
    <w:rsid w:val="007A54CA"/>
    <w:rsid w:val="007A5534"/>
    <w:rsid w:val="007A5753"/>
    <w:rsid w:val="007A57AA"/>
    <w:rsid w:val="007A57BB"/>
    <w:rsid w:val="007A5872"/>
    <w:rsid w:val="007A58BA"/>
    <w:rsid w:val="007A58F3"/>
    <w:rsid w:val="007A5927"/>
    <w:rsid w:val="007A5943"/>
    <w:rsid w:val="007A5A26"/>
    <w:rsid w:val="007A5B2C"/>
    <w:rsid w:val="007A5B7A"/>
    <w:rsid w:val="007A5C6A"/>
    <w:rsid w:val="007A5FAF"/>
    <w:rsid w:val="007A6007"/>
    <w:rsid w:val="007A61C7"/>
    <w:rsid w:val="007A61E2"/>
    <w:rsid w:val="007A63EF"/>
    <w:rsid w:val="007A65B7"/>
    <w:rsid w:val="007A65F6"/>
    <w:rsid w:val="007A6B34"/>
    <w:rsid w:val="007A6B69"/>
    <w:rsid w:val="007A6F60"/>
    <w:rsid w:val="007A7108"/>
    <w:rsid w:val="007A712A"/>
    <w:rsid w:val="007A716D"/>
    <w:rsid w:val="007A739A"/>
    <w:rsid w:val="007A744A"/>
    <w:rsid w:val="007A74C5"/>
    <w:rsid w:val="007A75D1"/>
    <w:rsid w:val="007A7618"/>
    <w:rsid w:val="007A7698"/>
    <w:rsid w:val="007A7786"/>
    <w:rsid w:val="007A778B"/>
    <w:rsid w:val="007A778E"/>
    <w:rsid w:val="007A77EA"/>
    <w:rsid w:val="007A7860"/>
    <w:rsid w:val="007A792E"/>
    <w:rsid w:val="007A7956"/>
    <w:rsid w:val="007A796E"/>
    <w:rsid w:val="007A7B9D"/>
    <w:rsid w:val="007A7C8C"/>
    <w:rsid w:val="007A7D4F"/>
    <w:rsid w:val="007A7DDA"/>
    <w:rsid w:val="007A7DF0"/>
    <w:rsid w:val="007A7E3D"/>
    <w:rsid w:val="007A7E63"/>
    <w:rsid w:val="007A7F4B"/>
    <w:rsid w:val="007A7F8E"/>
    <w:rsid w:val="007B000E"/>
    <w:rsid w:val="007B00E5"/>
    <w:rsid w:val="007B0152"/>
    <w:rsid w:val="007B02C8"/>
    <w:rsid w:val="007B03A4"/>
    <w:rsid w:val="007B0486"/>
    <w:rsid w:val="007B048D"/>
    <w:rsid w:val="007B04C7"/>
    <w:rsid w:val="007B0683"/>
    <w:rsid w:val="007B0755"/>
    <w:rsid w:val="007B0929"/>
    <w:rsid w:val="007B0952"/>
    <w:rsid w:val="007B0AB2"/>
    <w:rsid w:val="007B0D66"/>
    <w:rsid w:val="007B0DD4"/>
    <w:rsid w:val="007B0DDD"/>
    <w:rsid w:val="007B0E56"/>
    <w:rsid w:val="007B0F53"/>
    <w:rsid w:val="007B0FEF"/>
    <w:rsid w:val="007B1034"/>
    <w:rsid w:val="007B148F"/>
    <w:rsid w:val="007B1644"/>
    <w:rsid w:val="007B19CE"/>
    <w:rsid w:val="007B1A70"/>
    <w:rsid w:val="007B1ACF"/>
    <w:rsid w:val="007B1D63"/>
    <w:rsid w:val="007B1E57"/>
    <w:rsid w:val="007B1FF3"/>
    <w:rsid w:val="007B22BA"/>
    <w:rsid w:val="007B2390"/>
    <w:rsid w:val="007B2631"/>
    <w:rsid w:val="007B264C"/>
    <w:rsid w:val="007B282E"/>
    <w:rsid w:val="007B2ABB"/>
    <w:rsid w:val="007B2C73"/>
    <w:rsid w:val="007B2DA7"/>
    <w:rsid w:val="007B2DC4"/>
    <w:rsid w:val="007B2F9C"/>
    <w:rsid w:val="007B2FAA"/>
    <w:rsid w:val="007B2FB5"/>
    <w:rsid w:val="007B3068"/>
    <w:rsid w:val="007B318B"/>
    <w:rsid w:val="007B3248"/>
    <w:rsid w:val="007B324B"/>
    <w:rsid w:val="007B334D"/>
    <w:rsid w:val="007B36AA"/>
    <w:rsid w:val="007B372A"/>
    <w:rsid w:val="007B38AE"/>
    <w:rsid w:val="007B39FB"/>
    <w:rsid w:val="007B3A50"/>
    <w:rsid w:val="007B3B32"/>
    <w:rsid w:val="007B3B76"/>
    <w:rsid w:val="007B3B96"/>
    <w:rsid w:val="007B3BBD"/>
    <w:rsid w:val="007B3C92"/>
    <w:rsid w:val="007B3E46"/>
    <w:rsid w:val="007B4110"/>
    <w:rsid w:val="007B4290"/>
    <w:rsid w:val="007B4395"/>
    <w:rsid w:val="007B4427"/>
    <w:rsid w:val="007B4436"/>
    <w:rsid w:val="007B4547"/>
    <w:rsid w:val="007B4671"/>
    <w:rsid w:val="007B47B0"/>
    <w:rsid w:val="007B49B7"/>
    <w:rsid w:val="007B4A21"/>
    <w:rsid w:val="007B4AB0"/>
    <w:rsid w:val="007B4BA7"/>
    <w:rsid w:val="007B4BF5"/>
    <w:rsid w:val="007B4C00"/>
    <w:rsid w:val="007B4C92"/>
    <w:rsid w:val="007B4C9D"/>
    <w:rsid w:val="007B4DC5"/>
    <w:rsid w:val="007B4F33"/>
    <w:rsid w:val="007B4FC8"/>
    <w:rsid w:val="007B5061"/>
    <w:rsid w:val="007B521C"/>
    <w:rsid w:val="007B545D"/>
    <w:rsid w:val="007B54E1"/>
    <w:rsid w:val="007B5542"/>
    <w:rsid w:val="007B5692"/>
    <w:rsid w:val="007B593E"/>
    <w:rsid w:val="007B5A48"/>
    <w:rsid w:val="007B5A8C"/>
    <w:rsid w:val="007B5C27"/>
    <w:rsid w:val="007B5CAE"/>
    <w:rsid w:val="007B5D93"/>
    <w:rsid w:val="007B5F06"/>
    <w:rsid w:val="007B5F8E"/>
    <w:rsid w:val="007B60F8"/>
    <w:rsid w:val="007B6431"/>
    <w:rsid w:val="007B6637"/>
    <w:rsid w:val="007B663C"/>
    <w:rsid w:val="007B67CC"/>
    <w:rsid w:val="007B67F3"/>
    <w:rsid w:val="007B6823"/>
    <w:rsid w:val="007B685D"/>
    <w:rsid w:val="007B6865"/>
    <w:rsid w:val="007B68AC"/>
    <w:rsid w:val="007B69C6"/>
    <w:rsid w:val="007B6A09"/>
    <w:rsid w:val="007B6A24"/>
    <w:rsid w:val="007B6A4B"/>
    <w:rsid w:val="007B6A8B"/>
    <w:rsid w:val="007B6B5C"/>
    <w:rsid w:val="007B6B83"/>
    <w:rsid w:val="007B6C79"/>
    <w:rsid w:val="007B71BA"/>
    <w:rsid w:val="007B729B"/>
    <w:rsid w:val="007B736B"/>
    <w:rsid w:val="007B7415"/>
    <w:rsid w:val="007B756D"/>
    <w:rsid w:val="007B75D9"/>
    <w:rsid w:val="007B77ED"/>
    <w:rsid w:val="007B7865"/>
    <w:rsid w:val="007B795E"/>
    <w:rsid w:val="007B7975"/>
    <w:rsid w:val="007B7A2B"/>
    <w:rsid w:val="007B7C84"/>
    <w:rsid w:val="007B7D97"/>
    <w:rsid w:val="007B7E1F"/>
    <w:rsid w:val="007B7E9F"/>
    <w:rsid w:val="007B7F09"/>
    <w:rsid w:val="007B7F62"/>
    <w:rsid w:val="007B7FE1"/>
    <w:rsid w:val="007C002F"/>
    <w:rsid w:val="007C0278"/>
    <w:rsid w:val="007C0343"/>
    <w:rsid w:val="007C03E8"/>
    <w:rsid w:val="007C03F8"/>
    <w:rsid w:val="007C0460"/>
    <w:rsid w:val="007C085E"/>
    <w:rsid w:val="007C0A57"/>
    <w:rsid w:val="007C0BE9"/>
    <w:rsid w:val="007C0D76"/>
    <w:rsid w:val="007C104F"/>
    <w:rsid w:val="007C1137"/>
    <w:rsid w:val="007C1389"/>
    <w:rsid w:val="007C14E6"/>
    <w:rsid w:val="007C1671"/>
    <w:rsid w:val="007C1746"/>
    <w:rsid w:val="007C1854"/>
    <w:rsid w:val="007C1AED"/>
    <w:rsid w:val="007C1BF6"/>
    <w:rsid w:val="007C1D69"/>
    <w:rsid w:val="007C1DDC"/>
    <w:rsid w:val="007C1E76"/>
    <w:rsid w:val="007C1FFB"/>
    <w:rsid w:val="007C204A"/>
    <w:rsid w:val="007C249B"/>
    <w:rsid w:val="007C24F0"/>
    <w:rsid w:val="007C2570"/>
    <w:rsid w:val="007C28B4"/>
    <w:rsid w:val="007C2C6D"/>
    <w:rsid w:val="007C2CDD"/>
    <w:rsid w:val="007C2E6F"/>
    <w:rsid w:val="007C30DE"/>
    <w:rsid w:val="007C317F"/>
    <w:rsid w:val="007C32CC"/>
    <w:rsid w:val="007C3390"/>
    <w:rsid w:val="007C33C4"/>
    <w:rsid w:val="007C3446"/>
    <w:rsid w:val="007C3458"/>
    <w:rsid w:val="007C346A"/>
    <w:rsid w:val="007C3502"/>
    <w:rsid w:val="007C353F"/>
    <w:rsid w:val="007C3560"/>
    <w:rsid w:val="007C35BB"/>
    <w:rsid w:val="007C37AF"/>
    <w:rsid w:val="007C393A"/>
    <w:rsid w:val="007C397D"/>
    <w:rsid w:val="007C39A7"/>
    <w:rsid w:val="007C3A15"/>
    <w:rsid w:val="007C3B79"/>
    <w:rsid w:val="007C3BB9"/>
    <w:rsid w:val="007C3CBD"/>
    <w:rsid w:val="007C3F06"/>
    <w:rsid w:val="007C3F13"/>
    <w:rsid w:val="007C3FE8"/>
    <w:rsid w:val="007C456B"/>
    <w:rsid w:val="007C4706"/>
    <w:rsid w:val="007C472C"/>
    <w:rsid w:val="007C477C"/>
    <w:rsid w:val="007C4848"/>
    <w:rsid w:val="007C484E"/>
    <w:rsid w:val="007C4995"/>
    <w:rsid w:val="007C4C81"/>
    <w:rsid w:val="007C4F14"/>
    <w:rsid w:val="007C4F27"/>
    <w:rsid w:val="007C52F4"/>
    <w:rsid w:val="007C541F"/>
    <w:rsid w:val="007C5447"/>
    <w:rsid w:val="007C5588"/>
    <w:rsid w:val="007C5881"/>
    <w:rsid w:val="007C5983"/>
    <w:rsid w:val="007C5B50"/>
    <w:rsid w:val="007C606B"/>
    <w:rsid w:val="007C6073"/>
    <w:rsid w:val="007C62B3"/>
    <w:rsid w:val="007C63AF"/>
    <w:rsid w:val="007C63B9"/>
    <w:rsid w:val="007C63BE"/>
    <w:rsid w:val="007C6550"/>
    <w:rsid w:val="007C6558"/>
    <w:rsid w:val="007C67FB"/>
    <w:rsid w:val="007C6984"/>
    <w:rsid w:val="007C69F3"/>
    <w:rsid w:val="007C6A37"/>
    <w:rsid w:val="007C6B64"/>
    <w:rsid w:val="007C6BEB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4BA"/>
    <w:rsid w:val="007C7621"/>
    <w:rsid w:val="007C7633"/>
    <w:rsid w:val="007C77E5"/>
    <w:rsid w:val="007C7848"/>
    <w:rsid w:val="007C78B4"/>
    <w:rsid w:val="007C7A1D"/>
    <w:rsid w:val="007C7C41"/>
    <w:rsid w:val="007C7CB9"/>
    <w:rsid w:val="007C7DE7"/>
    <w:rsid w:val="007D00B1"/>
    <w:rsid w:val="007D02EE"/>
    <w:rsid w:val="007D035E"/>
    <w:rsid w:val="007D0382"/>
    <w:rsid w:val="007D051C"/>
    <w:rsid w:val="007D0596"/>
    <w:rsid w:val="007D0624"/>
    <w:rsid w:val="007D075D"/>
    <w:rsid w:val="007D089F"/>
    <w:rsid w:val="007D08A8"/>
    <w:rsid w:val="007D0926"/>
    <w:rsid w:val="007D09E2"/>
    <w:rsid w:val="007D0A48"/>
    <w:rsid w:val="007D0A83"/>
    <w:rsid w:val="007D0B89"/>
    <w:rsid w:val="007D0BCA"/>
    <w:rsid w:val="007D0C0D"/>
    <w:rsid w:val="007D0C4F"/>
    <w:rsid w:val="007D0DDD"/>
    <w:rsid w:val="007D0ED7"/>
    <w:rsid w:val="007D1286"/>
    <w:rsid w:val="007D12C8"/>
    <w:rsid w:val="007D141C"/>
    <w:rsid w:val="007D1427"/>
    <w:rsid w:val="007D1716"/>
    <w:rsid w:val="007D19BA"/>
    <w:rsid w:val="007D1A83"/>
    <w:rsid w:val="007D1AF0"/>
    <w:rsid w:val="007D1B0D"/>
    <w:rsid w:val="007D1B3E"/>
    <w:rsid w:val="007D1BF4"/>
    <w:rsid w:val="007D1D24"/>
    <w:rsid w:val="007D1DE6"/>
    <w:rsid w:val="007D1FB5"/>
    <w:rsid w:val="007D2175"/>
    <w:rsid w:val="007D21E5"/>
    <w:rsid w:val="007D229E"/>
    <w:rsid w:val="007D2330"/>
    <w:rsid w:val="007D2437"/>
    <w:rsid w:val="007D244F"/>
    <w:rsid w:val="007D2459"/>
    <w:rsid w:val="007D261C"/>
    <w:rsid w:val="007D2637"/>
    <w:rsid w:val="007D2793"/>
    <w:rsid w:val="007D28A3"/>
    <w:rsid w:val="007D2951"/>
    <w:rsid w:val="007D2954"/>
    <w:rsid w:val="007D2E30"/>
    <w:rsid w:val="007D2FB0"/>
    <w:rsid w:val="007D2FF5"/>
    <w:rsid w:val="007D3161"/>
    <w:rsid w:val="007D320D"/>
    <w:rsid w:val="007D355B"/>
    <w:rsid w:val="007D384B"/>
    <w:rsid w:val="007D385F"/>
    <w:rsid w:val="007D38B0"/>
    <w:rsid w:val="007D3A88"/>
    <w:rsid w:val="007D3AEA"/>
    <w:rsid w:val="007D3D8B"/>
    <w:rsid w:val="007D3EC4"/>
    <w:rsid w:val="007D3FF8"/>
    <w:rsid w:val="007D41B2"/>
    <w:rsid w:val="007D425B"/>
    <w:rsid w:val="007D4260"/>
    <w:rsid w:val="007D430F"/>
    <w:rsid w:val="007D4512"/>
    <w:rsid w:val="007D4580"/>
    <w:rsid w:val="007D4593"/>
    <w:rsid w:val="007D459A"/>
    <w:rsid w:val="007D45FB"/>
    <w:rsid w:val="007D4603"/>
    <w:rsid w:val="007D4802"/>
    <w:rsid w:val="007D4828"/>
    <w:rsid w:val="007D4A51"/>
    <w:rsid w:val="007D4B28"/>
    <w:rsid w:val="007D4E03"/>
    <w:rsid w:val="007D4E13"/>
    <w:rsid w:val="007D4E2E"/>
    <w:rsid w:val="007D4E83"/>
    <w:rsid w:val="007D4EE3"/>
    <w:rsid w:val="007D4F33"/>
    <w:rsid w:val="007D50C6"/>
    <w:rsid w:val="007D532C"/>
    <w:rsid w:val="007D5340"/>
    <w:rsid w:val="007D534F"/>
    <w:rsid w:val="007D563C"/>
    <w:rsid w:val="007D5679"/>
    <w:rsid w:val="007D57F7"/>
    <w:rsid w:val="007D5833"/>
    <w:rsid w:val="007D5916"/>
    <w:rsid w:val="007D591F"/>
    <w:rsid w:val="007D59CE"/>
    <w:rsid w:val="007D5B1A"/>
    <w:rsid w:val="007D5BA1"/>
    <w:rsid w:val="007D5E42"/>
    <w:rsid w:val="007D5EB5"/>
    <w:rsid w:val="007D5F67"/>
    <w:rsid w:val="007D5FF3"/>
    <w:rsid w:val="007D6065"/>
    <w:rsid w:val="007D60B0"/>
    <w:rsid w:val="007D6108"/>
    <w:rsid w:val="007D64F6"/>
    <w:rsid w:val="007D65B0"/>
    <w:rsid w:val="007D692E"/>
    <w:rsid w:val="007D6937"/>
    <w:rsid w:val="007D6988"/>
    <w:rsid w:val="007D6BCB"/>
    <w:rsid w:val="007D6D9A"/>
    <w:rsid w:val="007D6F1B"/>
    <w:rsid w:val="007D6F95"/>
    <w:rsid w:val="007D6FEF"/>
    <w:rsid w:val="007D70E8"/>
    <w:rsid w:val="007D7125"/>
    <w:rsid w:val="007D714A"/>
    <w:rsid w:val="007D7254"/>
    <w:rsid w:val="007D7380"/>
    <w:rsid w:val="007D742F"/>
    <w:rsid w:val="007D747B"/>
    <w:rsid w:val="007D74EE"/>
    <w:rsid w:val="007D7622"/>
    <w:rsid w:val="007D77A6"/>
    <w:rsid w:val="007D77AA"/>
    <w:rsid w:val="007D7826"/>
    <w:rsid w:val="007D7A3B"/>
    <w:rsid w:val="007D7A85"/>
    <w:rsid w:val="007D7AAB"/>
    <w:rsid w:val="007D7B1F"/>
    <w:rsid w:val="007D7DDE"/>
    <w:rsid w:val="007E0010"/>
    <w:rsid w:val="007E0113"/>
    <w:rsid w:val="007E0145"/>
    <w:rsid w:val="007E02EA"/>
    <w:rsid w:val="007E06AB"/>
    <w:rsid w:val="007E09A9"/>
    <w:rsid w:val="007E0B75"/>
    <w:rsid w:val="007E0D10"/>
    <w:rsid w:val="007E0F04"/>
    <w:rsid w:val="007E0FA7"/>
    <w:rsid w:val="007E1134"/>
    <w:rsid w:val="007E1419"/>
    <w:rsid w:val="007E1485"/>
    <w:rsid w:val="007E16E1"/>
    <w:rsid w:val="007E1719"/>
    <w:rsid w:val="007E171D"/>
    <w:rsid w:val="007E175F"/>
    <w:rsid w:val="007E199C"/>
    <w:rsid w:val="007E1AA6"/>
    <w:rsid w:val="007E1BC3"/>
    <w:rsid w:val="007E1C39"/>
    <w:rsid w:val="007E1D34"/>
    <w:rsid w:val="007E201D"/>
    <w:rsid w:val="007E2086"/>
    <w:rsid w:val="007E22FB"/>
    <w:rsid w:val="007E2375"/>
    <w:rsid w:val="007E23A2"/>
    <w:rsid w:val="007E23FC"/>
    <w:rsid w:val="007E2420"/>
    <w:rsid w:val="007E24EE"/>
    <w:rsid w:val="007E253D"/>
    <w:rsid w:val="007E260C"/>
    <w:rsid w:val="007E2742"/>
    <w:rsid w:val="007E277A"/>
    <w:rsid w:val="007E2B62"/>
    <w:rsid w:val="007E2EA1"/>
    <w:rsid w:val="007E2FE5"/>
    <w:rsid w:val="007E3013"/>
    <w:rsid w:val="007E317B"/>
    <w:rsid w:val="007E3291"/>
    <w:rsid w:val="007E34ED"/>
    <w:rsid w:val="007E36FF"/>
    <w:rsid w:val="007E3940"/>
    <w:rsid w:val="007E39AA"/>
    <w:rsid w:val="007E3D19"/>
    <w:rsid w:val="007E3F5A"/>
    <w:rsid w:val="007E4070"/>
    <w:rsid w:val="007E4187"/>
    <w:rsid w:val="007E41BA"/>
    <w:rsid w:val="007E455A"/>
    <w:rsid w:val="007E4809"/>
    <w:rsid w:val="007E4A84"/>
    <w:rsid w:val="007E4A8D"/>
    <w:rsid w:val="007E4B2F"/>
    <w:rsid w:val="007E4B8B"/>
    <w:rsid w:val="007E4CC3"/>
    <w:rsid w:val="007E4D2A"/>
    <w:rsid w:val="007E4F05"/>
    <w:rsid w:val="007E4F47"/>
    <w:rsid w:val="007E4FB6"/>
    <w:rsid w:val="007E5002"/>
    <w:rsid w:val="007E502A"/>
    <w:rsid w:val="007E50E0"/>
    <w:rsid w:val="007E518E"/>
    <w:rsid w:val="007E5236"/>
    <w:rsid w:val="007E5418"/>
    <w:rsid w:val="007E54E1"/>
    <w:rsid w:val="007E5515"/>
    <w:rsid w:val="007E5612"/>
    <w:rsid w:val="007E59B0"/>
    <w:rsid w:val="007E5A47"/>
    <w:rsid w:val="007E5A8A"/>
    <w:rsid w:val="007E5A8C"/>
    <w:rsid w:val="007E5C6D"/>
    <w:rsid w:val="007E5D8E"/>
    <w:rsid w:val="007E5DAD"/>
    <w:rsid w:val="007E5E7B"/>
    <w:rsid w:val="007E604B"/>
    <w:rsid w:val="007E61FF"/>
    <w:rsid w:val="007E6337"/>
    <w:rsid w:val="007E633C"/>
    <w:rsid w:val="007E6343"/>
    <w:rsid w:val="007E6388"/>
    <w:rsid w:val="007E63B6"/>
    <w:rsid w:val="007E63E2"/>
    <w:rsid w:val="007E63F8"/>
    <w:rsid w:val="007E6681"/>
    <w:rsid w:val="007E673B"/>
    <w:rsid w:val="007E677F"/>
    <w:rsid w:val="007E68B3"/>
    <w:rsid w:val="007E68B4"/>
    <w:rsid w:val="007E68D0"/>
    <w:rsid w:val="007E6A80"/>
    <w:rsid w:val="007E6ABB"/>
    <w:rsid w:val="007E6CFB"/>
    <w:rsid w:val="007E6D2D"/>
    <w:rsid w:val="007E6D54"/>
    <w:rsid w:val="007E6E59"/>
    <w:rsid w:val="007E6FDE"/>
    <w:rsid w:val="007E6FEC"/>
    <w:rsid w:val="007E7028"/>
    <w:rsid w:val="007E7409"/>
    <w:rsid w:val="007E74E8"/>
    <w:rsid w:val="007E7747"/>
    <w:rsid w:val="007E7872"/>
    <w:rsid w:val="007E7935"/>
    <w:rsid w:val="007E7956"/>
    <w:rsid w:val="007E7A83"/>
    <w:rsid w:val="007E7B22"/>
    <w:rsid w:val="007E7B62"/>
    <w:rsid w:val="007E7BCC"/>
    <w:rsid w:val="007E7EBB"/>
    <w:rsid w:val="007E7ECE"/>
    <w:rsid w:val="007E7F16"/>
    <w:rsid w:val="007E7F3B"/>
    <w:rsid w:val="007F015F"/>
    <w:rsid w:val="007F021E"/>
    <w:rsid w:val="007F0247"/>
    <w:rsid w:val="007F025D"/>
    <w:rsid w:val="007F03D2"/>
    <w:rsid w:val="007F06EB"/>
    <w:rsid w:val="007F06EC"/>
    <w:rsid w:val="007F0836"/>
    <w:rsid w:val="007F0A0D"/>
    <w:rsid w:val="007F0B4E"/>
    <w:rsid w:val="007F0B72"/>
    <w:rsid w:val="007F0CB1"/>
    <w:rsid w:val="007F0D02"/>
    <w:rsid w:val="007F0E3E"/>
    <w:rsid w:val="007F0EE7"/>
    <w:rsid w:val="007F1048"/>
    <w:rsid w:val="007F1261"/>
    <w:rsid w:val="007F1437"/>
    <w:rsid w:val="007F1461"/>
    <w:rsid w:val="007F15ED"/>
    <w:rsid w:val="007F16CF"/>
    <w:rsid w:val="007F17CD"/>
    <w:rsid w:val="007F199F"/>
    <w:rsid w:val="007F1B50"/>
    <w:rsid w:val="007F1BCF"/>
    <w:rsid w:val="007F1BD3"/>
    <w:rsid w:val="007F1F2B"/>
    <w:rsid w:val="007F23DA"/>
    <w:rsid w:val="007F252D"/>
    <w:rsid w:val="007F266F"/>
    <w:rsid w:val="007F26C3"/>
    <w:rsid w:val="007F272D"/>
    <w:rsid w:val="007F2766"/>
    <w:rsid w:val="007F280E"/>
    <w:rsid w:val="007F28B9"/>
    <w:rsid w:val="007F28D4"/>
    <w:rsid w:val="007F295C"/>
    <w:rsid w:val="007F2B65"/>
    <w:rsid w:val="007F2B85"/>
    <w:rsid w:val="007F2BC1"/>
    <w:rsid w:val="007F2C83"/>
    <w:rsid w:val="007F2C8B"/>
    <w:rsid w:val="007F2D27"/>
    <w:rsid w:val="007F2E16"/>
    <w:rsid w:val="007F2E42"/>
    <w:rsid w:val="007F2FB0"/>
    <w:rsid w:val="007F32AB"/>
    <w:rsid w:val="007F3505"/>
    <w:rsid w:val="007F359A"/>
    <w:rsid w:val="007F361C"/>
    <w:rsid w:val="007F363D"/>
    <w:rsid w:val="007F3726"/>
    <w:rsid w:val="007F39CE"/>
    <w:rsid w:val="007F3AE9"/>
    <w:rsid w:val="007F3B41"/>
    <w:rsid w:val="007F3B70"/>
    <w:rsid w:val="007F3D1F"/>
    <w:rsid w:val="007F3E5D"/>
    <w:rsid w:val="007F40D9"/>
    <w:rsid w:val="007F4355"/>
    <w:rsid w:val="007F4384"/>
    <w:rsid w:val="007F45C2"/>
    <w:rsid w:val="007F482D"/>
    <w:rsid w:val="007F4D77"/>
    <w:rsid w:val="007F4E48"/>
    <w:rsid w:val="007F4EB7"/>
    <w:rsid w:val="007F4F5F"/>
    <w:rsid w:val="007F5096"/>
    <w:rsid w:val="007F50AF"/>
    <w:rsid w:val="007F5102"/>
    <w:rsid w:val="007F517A"/>
    <w:rsid w:val="007F51CE"/>
    <w:rsid w:val="007F51F4"/>
    <w:rsid w:val="007F527F"/>
    <w:rsid w:val="007F53BF"/>
    <w:rsid w:val="007F53DE"/>
    <w:rsid w:val="007F5524"/>
    <w:rsid w:val="007F5697"/>
    <w:rsid w:val="007F56F9"/>
    <w:rsid w:val="007F5A8E"/>
    <w:rsid w:val="007F5B16"/>
    <w:rsid w:val="007F5B9F"/>
    <w:rsid w:val="007F5D32"/>
    <w:rsid w:val="007F5E03"/>
    <w:rsid w:val="007F5F90"/>
    <w:rsid w:val="007F5F9C"/>
    <w:rsid w:val="007F6036"/>
    <w:rsid w:val="007F61D0"/>
    <w:rsid w:val="007F627E"/>
    <w:rsid w:val="007F633E"/>
    <w:rsid w:val="007F6340"/>
    <w:rsid w:val="007F638B"/>
    <w:rsid w:val="007F64D4"/>
    <w:rsid w:val="007F64E7"/>
    <w:rsid w:val="007F683B"/>
    <w:rsid w:val="007F68C3"/>
    <w:rsid w:val="007F68F6"/>
    <w:rsid w:val="007F69FC"/>
    <w:rsid w:val="007F6B25"/>
    <w:rsid w:val="007F6D51"/>
    <w:rsid w:val="007F6F24"/>
    <w:rsid w:val="007F6FD3"/>
    <w:rsid w:val="007F701B"/>
    <w:rsid w:val="007F7049"/>
    <w:rsid w:val="007F70DD"/>
    <w:rsid w:val="007F71FC"/>
    <w:rsid w:val="007F7228"/>
    <w:rsid w:val="007F7242"/>
    <w:rsid w:val="007F73E4"/>
    <w:rsid w:val="007F74C2"/>
    <w:rsid w:val="007F7574"/>
    <w:rsid w:val="007F76AB"/>
    <w:rsid w:val="007F7707"/>
    <w:rsid w:val="007F7750"/>
    <w:rsid w:val="007F776E"/>
    <w:rsid w:val="007F7897"/>
    <w:rsid w:val="007F79E8"/>
    <w:rsid w:val="007F7A38"/>
    <w:rsid w:val="007F7B4D"/>
    <w:rsid w:val="007F7B75"/>
    <w:rsid w:val="00800267"/>
    <w:rsid w:val="008002FF"/>
    <w:rsid w:val="00800424"/>
    <w:rsid w:val="00800556"/>
    <w:rsid w:val="00800610"/>
    <w:rsid w:val="0080062E"/>
    <w:rsid w:val="0080067A"/>
    <w:rsid w:val="00800800"/>
    <w:rsid w:val="0080098B"/>
    <w:rsid w:val="00800A2D"/>
    <w:rsid w:val="00800AA5"/>
    <w:rsid w:val="00800AC6"/>
    <w:rsid w:val="00800AD2"/>
    <w:rsid w:val="00800BC7"/>
    <w:rsid w:val="00800C6B"/>
    <w:rsid w:val="008010D5"/>
    <w:rsid w:val="00801156"/>
    <w:rsid w:val="0080131E"/>
    <w:rsid w:val="008013CA"/>
    <w:rsid w:val="00801421"/>
    <w:rsid w:val="00801524"/>
    <w:rsid w:val="0080179A"/>
    <w:rsid w:val="008017C3"/>
    <w:rsid w:val="008017D8"/>
    <w:rsid w:val="00801862"/>
    <w:rsid w:val="008018E1"/>
    <w:rsid w:val="008019DB"/>
    <w:rsid w:val="00801B10"/>
    <w:rsid w:val="00801B52"/>
    <w:rsid w:val="00801BCB"/>
    <w:rsid w:val="00801DFB"/>
    <w:rsid w:val="00802155"/>
    <w:rsid w:val="00802434"/>
    <w:rsid w:val="008024A7"/>
    <w:rsid w:val="00802698"/>
    <w:rsid w:val="00802708"/>
    <w:rsid w:val="008027A3"/>
    <w:rsid w:val="00802833"/>
    <w:rsid w:val="00802893"/>
    <w:rsid w:val="0080297F"/>
    <w:rsid w:val="00802A2B"/>
    <w:rsid w:val="00802C1A"/>
    <w:rsid w:val="00802CDD"/>
    <w:rsid w:val="00802E89"/>
    <w:rsid w:val="00802EC4"/>
    <w:rsid w:val="00802FB6"/>
    <w:rsid w:val="008031B3"/>
    <w:rsid w:val="0080333B"/>
    <w:rsid w:val="00803343"/>
    <w:rsid w:val="00803375"/>
    <w:rsid w:val="0080342C"/>
    <w:rsid w:val="00803475"/>
    <w:rsid w:val="00803559"/>
    <w:rsid w:val="0080396E"/>
    <w:rsid w:val="00803C7C"/>
    <w:rsid w:val="00803CC7"/>
    <w:rsid w:val="00803E38"/>
    <w:rsid w:val="00803E4B"/>
    <w:rsid w:val="00803EA0"/>
    <w:rsid w:val="00803EED"/>
    <w:rsid w:val="00803EF7"/>
    <w:rsid w:val="00803F68"/>
    <w:rsid w:val="008040AE"/>
    <w:rsid w:val="0080419B"/>
    <w:rsid w:val="008041A8"/>
    <w:rsid w:val="00804203"/>
    <w:rsid w:val="00804537"/>
    <w:rsid w:val="0080456C"/>
    <w:rsid w:val="0080456F"/>
    <w:rsid w:val="008045F9"/>
    <w:rsid w:val="008046EA"/>
    <w:rsid w:val="0080471F"/>
    <w:rsid w:val="00804735"/>
    <w:rsid w:val="00804862"/>
    <w:rsid w:val="008048AA"/>
    <w:rsid w:val="00804A0D"/>
    <w:rsid w:val="00804CDE"/>
    <w:rsid w:val="00804DC5"/>
    <w:rsid w:val="00804DCF"/>
    <w:rsid w:val="00804DDB"/>
    <w:rsid w:val="00804E0D"/>
    <w:rsid w:val="00804E7D"/>
    <w:rsid w:val="00804F17"/>
    <w:rsid w:val="00804F4D"/>
    <w:rsid w:val="00804FA8"/>
    <w:rsid w:val="00805135"/>
    <w:rsid w:val="0080522E"/>
    <w:rsid w:val="00805622"/>
    <w:rsid w:val="0080576B"/>
    <w:rsid w:val="00805829"/>
    <w:rsid w:val="00805AB6"/>
    <w:rsid w:val="00805B8B"/>
    <w:rsid w:val="00805F61"/>
    <w:rsid w:val="00805F71"/>
    <w:rsid w:val="008063C1"/>
    <w:rsid w:val="00806455"/>
    <w:rsid w:val="008064E9"/>
    <w:rsid w:val="0080656F"/>
    <w:rsid w:val="0080661B"/>
    <w:rsid w:val="00806669"/>
    <w:rsid w:val="0080693C"/>
    <w:rsid w:val="00806A68"/>
    <w:rsid w:val="00806B63"/>
    <w:rsid w:val="00806CFA"/>
    <w:rsid w:val="00806D2F"/>
    <w:rsid w:val="00806D51"/>
    <w:rsid w:val="00806DA7"/>
    <w:rsid w:val="008070B2"/>
    <w:rsid w:val="0080743C"/>
    <w:rsid w:val="00807606"/>
    <w:rsid w:val="008076CE"/>
    <w:rsid w:val="00807700"/>
    <w:rsid w:val="0080771E"/>
    <w:rsid w:val="00807787"/>
    <w:rsid w:val="008077C5"/>
    <w:rsid w:val="008078A3"/>
    <w:rsid w:val="00807D22"/>
    <w:rsid w:val="00807DA2"/>
    <w:rsid w:val="00807DEB"/>
    <w:rsid w:val="00807E16"/>
    <w:rsid w:val="00807E90"/>
    <w:rsid w:val="00807F00"/>
    <w:rsid w:val="00807F7F"/>
    <w:rsid w:val="00810096"/>
    <w:rsid w:val="00810103"/>
    <w:rsid w:val="0081029B"/>
    <w:rsid w:val="008102AC"/>
    <w:rsid w:val="008102E1"/>
    <w:rsid w:val="00810306"/>
    <w:rsid w:val="008103C0"/>
    <w:rsid w:val="0081051A"/>
    <w:rsid w:val="008105AB"/>
    <w:rsid w:val="00810716"/>
    <w:rsid w:val="00810798"/>
    <w:rsid w:val="008109A8"/>
    <w:rsid w:val="008109AD"/>
    <w:rsid w:val="008109BC"/>
    <w:rsid w:val="00810A02"/>
    <w:rsid w:val="00810BB7"/>
    <w:rsid w:val="00810BD8"/>
    <w:rsid w:val="00810C51"/>
    <w:rsid w:val="00810D3F"/>
    <w:rsid w:val="00810E1A"/>
    <w:rsid w:val="00810FE7"/>
    <w:rsid w:val="00811039"/>
    <w:rsid w:val="008110DA"/>
    <w:rsid w:val="0081142B"/>
    <w:rsid w:val="008114AE"/>
    <w:rsid w:val="008115D9"/>
    <w:rsid w:val="008116E1"/>
    <w:rsid w:val="0081173A"/>
    <w:rsid w:val="008117B9"/>
    <w:rsid w:val="008117D3"/>
    <w:rsid w:val="00811855"/>
    <w:rsid w:val="0081189C"/>
    <w:rsid w:val="008118A1"/>
    <w:rsid w:val="00811953"/>
    <w:rsid w:val="00811A63"/>
    <w:rsid w:val="00811B46"/>
    <w:rsid w:val="00811BE7"/>
    <w:rsid w:val="00811C20"/>
    <w:rsid w:val="00811C28"/>
    <w:rsid w:val="00811CA5"/>
    <w:rsid w:val="00811EEB"/>
    <w:rsid w:val="00811F95"/>
    <w:rsid w:val="0081226F"/>
    <w:rsid w:val="008123E7"/>
    <w:rsid w:val="00812410"/>
    <w:rsid w:val="00812486"/>
    <w:rsid w:val="00812604"/>
    <w:rsid w:val="0081261E"/>
    <w:rsid w:val="00812641"/>
    <w:rsid w:val="00812701"/>
    <w:rsid w:val="0081296A"/>
    <w:rsid w:val="00812B2F"/>
    <w:rsid w:val="00812B51"/>
    <w:rsid w:val="00812B83"/>
    <w:rsid w:val="00812B8B"/>
    <w:rsid w:val="00812BEA"/>
    <w:rsid w:val="00812C2F"/>
    <w:rsid w:val="00812C50"/>
    <w:rsid w:val="00812D69"/>
    <w:rsid w:val="00812E80"/>
    <w:rsid w:val="00813046"/>
    <w:rsid w:val="0081314B"/>
    <w:rsid w:val="008131DC"/>
    <w:rsid w:val="008131ED"/>
    <w:rsid w:val="008131F7"/>
    <w:rsid w:val="0081353D"/>
    <w:rsid w:val="008135BE"/>
    <w:rsid w:val="00813788"/>
    <w:rsid w:val="00813800"/>
    <w:rsid w:val="00813869"/>
    <w:rsid w:val="00813899"/>
    <w:rsid w:val="00813976"/>
    <w:rsid w:val="00813B47"/>
    <w:rsid w:val="00813BB7"/>
    <w:rsid w:val="00813BC1"/>
    <w:rsid w:val="00813C4F"/>
    <w:rsid w:val="00813D24"/>
    <w:rsid w:val="00813FC8"/>
    <w:rsid w:val="00814051"/>
    <w:rsid w:val="008140C5"/>
    <w:rsid w:val="008140E9"/>
    <w:rsid w:val="008142A4"/>
    <w:rsid w:val="008142E8"/>
    <w:rsid w:val="00814368"/>
    <w:rsid w:val="008143F9"/>
    <w:rsid w:val="0081450F"/>
    <w:rsid w:val="008147C5"/>
    <w:rsid w:val="00814876"/>
    <w:rsid w:val="00814AB0"/>
    <w:rsid w:val="00814C6B"/>
    <w:rsid w:val="00814C6E"/>
    <w:rsid w:val="00814DE3"/>
    <w:rsid w:val="00814E20"/>
    <w:rsid w:val="008150E3"/>
    <w:rsid w:val="008150EC"/>
    <w:rsid w:val="0081516A"/>
    <w:rsid w:val="008151D6"/>
    <w:rsid w:val="0081536B"/>
    <w:rsid w:val="00815408"/>
    <w:rsid w:val="0081568E"/>
    <w:rsid w:val="008156B4"/>
    <w:rsid w:val="00815796"/>
    <w:rsid w:val="008157AC"/>
    <w:rsid w:val="00815803"/>
    <w:rsid w:val="00815813"/>
    <w:rsid w:val="00815902"/>
    <w:rsid w:val="00815A73"/>
    <w:rsid w:val="00815D24"/>
    <w:rsid w:val="00815D50"/>
    <w:rsid w:val="00815DC8"/>
    <w:rsid w:val="00815DED"/>
    <w:rsid w:val="00815E67"/>
    <w:rsid w:val="00815F39"/>
    <w:rsid w:val="00816015"/>
    <w:rsid w:val="0081611D"/>
    <w:rsid w:val="00816121"/>
    <w:rsid w:val="008161A5"/>
    <w:rsid w:val="00816262"/>
    <w:rsid w:val="0081630B"/>
    <w:rsid w:val="00816398"/>
    <w:rsid w:val="008166C3"/>
    <w:rsid w:val="00816766"/>
    <w:rsid w:val="00816840"/>
    <w:rsid w:val="0081694E"/>
    <w:rsid w:val="00816A92"/>
    <w:rsid w:val="00816CBC"/>
    <w:rsid w:val="00816DFD"/>
    <w:rsid w:val="00816FF9"/>
    <w:rsid w:val="008170E9"/>
    <w:rsid w:val="00817353"/>
    <w:rsid w:val="0081742B"/>
    <w:rsid w:val="0081765F"/>
    <w:rsid w:val="008177C2"/>
    <w:rsid w:val="00817A45"/>
    <w:rsid w:val="00817A5E"/>
    <w:rsid w:val="00817B33"/>
    <w:rsid w:val="00817B98"/>
    <w:rsid w:val="00817C05"/>
    <w:rsid w:val="00817DA0"/>
    <w:rsid w:val="00817E0F"/>
    <w:rsid w:val="00817F41"/>
    <w:rsid w:val="00820154"/>
    <w:rsid w:val="0082016E"/>
    <w:rsid w:val="008201CB"/>
    <w:rsid w:val="00820276"/>
    <w:rsid w:val="00820378"/>
    <w:rsid w:val="0082044B"/>
    <w:rsid w:val="0082046B"/>
    <w:rsid w:val="008204AA"/>
    <w:rsid w:val="008204BB"/>
    <w:rsid w:val="00820613"/>
    <w:rsid w:val="00820662"/>
    <w:rsid w:val="00820830"/>
    <w:rsid w:val="0082086F"/>
    <w:rsid w:val="0082089E"/>
    <w:rsid w:val="008208CD"/>
    <w:rsid w:val="00820956"/>
    <w:rsid w:val="00820973"/>
    <w:rsid w:val="00820980"/>
    <w:rsid w:val="00820A34"/>
    <w:rsid w:val="00820AE1"/>
    <w:rsid w:val="00820CB7"/>
    <w:rsid w:val="00820DE4"/>
    <w:rsid w:val="00820DFE"/>
    <w:rsid w:val="00820E19"/>
    <w:rsid w:val="00820EC8"/>
    <w:rsid w:val="0082137E"/>
    <w:rsid w:val="0082174A"/>
    <w:rsid w:val="00821759"/>
    <w:rsid w:val="00821825"/>
    <w:rsid w:val="00821852"/>
    <w:rsid w:val="0082196C"/>
    <w:rsid w:val="0082199B"/>
    <w:rsid w:val="008219A1"/>
    <w:rsid w:val="008219A3"/>
    <w:rsid w:val="00821CEF"/>
    <w:rsid w:val="00821E2A"/>
    <w:rsid w:val="00821E38"/>
    <w:rsid w:val="00821F59"/>
    <w:rsid w:val="00822001"/>
    <w:rsid w:val="00822061"/>
    <w:rsid w:val="00822158"/>
    <w:rsid w:val="008221B3"/>
    <w:rsid w:val="008223C0"/>
    <w:rsid w:val="0082247A"/>
    <w:rsid w:val="00822482"/>
    <w:rsid w:val="008224E3"/>
    <w:rsid w:val="008224ED"/>
    <w:rsid w:val="00822585"/>
    <w:rsid w:val="008225BA"/>
    <w:rsid w:val="00822886"/>
    <w:rsid w:val="00822ACB"/>
    <w:rsid w:val="00822B25"/>
    <w:rsid w:val="00822B5E"/>
    <w:rsid w:val="00822B86"/>
    <w:rsid w:val="00822D6B"/>
    <w:rsid w:val="00822EA3"/>
    <w:rsid w:val="00823054"/>
    <w:rsid w:val="008230ED"/>
    <w:rsid w:val="00823177"/>
    <w:rsid w:val="0082337A"/>
    <w:rsid w:val="008233DC"/>
    <w:rsid w:val="0082343C"/>
    <w:rsid w:val="008236D1"/>
    <w:rsid w:val="00823A4F"/>
    <w:rsid w:val="00823C25"/>
    <w:rsid w:val="00823C99"/>
    <w:rsid w:val="00823CEB"/>
    <w:rsid w:val="00823DAC"/>
    <w:rsid w:val="00823EA7"/>
    <w:rsid w:val="00823F23"/>
    <w:rsid w:val="00823F42"/>
    <w:rsid w:val="00823F76"/>
    <w:rsid w:val="00824114"/>
    <w:rsid w:val="008241F6"/>
    <w:rsid w:val="00824201"/>
    <w:rsid w:val="008243C9"/>
    <w:rsid w:val="00824456"/>
    <w:rsid w:val="008244C8"/>
    <w:rsid w:val="008244F2"/>
    <w:rsid w:val="008245B3"/>
    <w:rsid w:val="00824605"/>
    <w:rsid w:val="008246C3"/>
    <w:rsid w:val="008248B5"/>
    <w:rsid w:val="00824A5A"/>
    <w:rsid w:val="00824C93"/>
    <w:rsid w:val="00824DF0"/>
    <w:rsid w:val="00824EA0"/>
    <w:rsid w:val="00824F0D"/>
    <w:rsid w:val="00824F37"/>
    <w:rsid w:val="00824FD2"/>
    <w:rsid w:val="0082503F"/>
    <w:rsid w:val="00825173"/>
    <w:rsid w:val="008251A3"/>
    <w:rsid w:val="008251FE"/>
    <w:rsid w:val="00825258"/>
    <w:rsid w:val="00825269"/>
    <w:rsid w:val="008254B2"/>
    <w:rsid w:val="008254BE"/>
    <w:rsid w:val="0082569E"/>
    <w:rsid w:val="0082593C"/>
    <w:rsid w:val="00825967"/>
    <w:rsid w:val="008259B1"/>
    <w:rsid w:val="00825BB9"/>
    <w:rsid w:val="00825BEE"/>
    <w:rsid w:val="00825CBD"/>
    <w:rsid w:val="00825DAC"/>
    <w:rsid w:val="0082628A"/>
    <w:rsid w:val="00826313"/>
    <w:rsid w:val="008265C8"/>
    <w:rsid w:val="00826824"/>
    <w:rsid w:val="008269C7"/>
    <w:rsid w:val="00826C57"/>
    <w:rsid w:val="00826D43"/>
    <w:rsid w:val="00826ECF"/>
    <w:rsid w:val="00826F33"/>
    <w:rsid w:val="00826F58"/>
    <w:rsid w:val="00826FB5"/>
    <w:rsid w:val="00827305"/>
    <w:rsid w:val="008273A9"/>
    <w:rsid w:val="008273D5"/>
    <w:rsid w:val="00827453"/>
    <w:rsid w:val="00827546"/>
    <w:rsid w:val="0082769F"/>
    <w:rsid w:val="0082777B"/>
    <w:rsid w:val="008277F8"/>
    <w:rsid w:val="00827B78"/>
    <w:rsid w:val="00827BAE"/>
    <w:rsid w:val="00827C67"/>
    <w:rsid w:val="00827C7A"/>
    <w:rsid w:val="00827C89"/>
    <w:rsid w:val="00827D15"/>
    <w:rsid w:val="00827EAB"/>
    <w:rsid w:val="00827F73"/>
    <w:rsid w:val="00827FFC"/>
    <w:rsid w:val="0083001C"/>
    <w:rsid w:val="008304EC"/>
    <w:rsid w:val="008304FC"/>
    <w:rsid w:val="00830522"/>
    <w:rsid w:val="008306E9"/>
    <w:rsid w:val="008306FF"/>
    <w:rsid w:val="00830754"/>
    <w:rsid w:val="00830954"/>
    <w:rsid w:val="0083096C"/>
    <w:rsid w:val="00830974"/>
    <w:rsid w:val="008309C8"/>
    <w:rsid w:val="008309E4"/>
    <w:rsid w:val="00830A61"/>
    <w:rsid w:val="00830A76"/>
    <w:rsid w:val="00830ADC"/>
    <w:rsid w:val="00830BD0"/>
    <w:rsid w:val="00830BFB"/>
    <w:rsid w:val="00830C5F"/>
    <w:rsid w:val="00830D25"/>
    <w:rsid w:val="00830E38"/>
    <w:rsid w:val="00830FB4"/>
    <w:rsid w:val="00831048"/>
    <w:rsid w:val="008312CB"/>
    <w:rsid w:val="00831300"/>
    <w:rsid w:val="0083130C"/>
    <w:rsid w:val="00831479"/>
    <w:rsid w:val="008315BC"/>
    <w:rsid w:val="008316C2"/>
    <w:rsid w:val="008316E6"/>
    <w:rsid w:val="0083171F"/>
    <w:rsid w:val="00831B3B"/>
    <w:rsid w:val="00831EFE"/>
    <w:rsid w:val="00831F79"/>
    <w:rsid w:val="00832040"/>
    <w:rsid w:val="0083237B"/>
    <w:rsid w:val="008323BE"/>
    <w:rsid w:val="00832459"/>
    <w:rsid w:val="008324AF"/>
    <w:rsid w:val="00832509"/>
    <w:rsid w:val="008325C2"/>
    <w:rsid w:val="0083295A"/>
    <w:rsid w:val="00832A17"/>
    <w:rsid w:val="00832DDD"/>
    <w:rsid w:val="00832FC1"/>
    <w:rsid w:val="00832FDD"/>
    <w:rsid w:val="00832FE5"/>
    <w:rsid w:val="00833055"/>
    <w:rsid w:val="008331C3"/>
    <w:rsid w:val="00833208"/>
    <w:rsid w:val="0083333A"/>
    <w:rsid w:val="0083337B"/>
    <w:rsid w:val="008334C6"/>
    <w:rsid w:val="00833527"/>
    <w:rsid w:val="00833795"/>
    <w:rsid w:val="00833800"/>
    <w:rsid w:val="008338BA"/>
    <w:rsid w:val="0083399A"/>
    <w:rsid w:val="0083399F"/>
    <w:rsid w:val="008339C9"/>
    <w:rsid w:val="00833B44"/>
    <w:rsid w:val="00833B4F"/>
    <w:rsid w:val="00833DA3"/>
    <w:rsid w:val="00833EEA"/>
    <w:rsid w:val="00833FB6"/>
    <w:rsid w:val="00834167"/>
    <w:rsid w:val="00834303"/>
    <w:rsid w:val="0083449C"/>
    <w:rsid w:val="00834642"/>
    <w:rsid w:val="0083478C"/>
    <w:rsid w:val="00834A22"/>
    <w:rsid w:val="00834A82"/>
    <w:rsid w:val="00834B9C"/>
    <w:rsid w:val="00834CC7"/>
    <w:rsid w:val="00834CD3"/>
    <w:rsid w:val="00834D2A"/>
    <w:rsid w:val="00834E1B"/>
    <w:rsid w:val="00834EA9"/>
    <w:rsid w:val="00834EF2"/>
    <w:rsid w:val="00834FD9"/>
    <w:rsid w:val="00834FE5"/>
    <w:rsid w:val="0083516C"/>
    <w:rsid w:val="00835410"/>
    <w:rsid w:val="00835531"/>
    <w:rsid w:val="00835585"/>
    <w:rsid w:val="00835732"/>
    <w:rsid w:val="00835787"/>
    <w:rsid w:val="00835852"/>
    <w:rsid w:val="008358E4"/>
    <w:rsid w:val="008358F8"/>
    <w:rsid w:val="00835AD3"/>
    <w:rsid w:val="00835B8D"/>
    <w:rsid w:val="00835CB2"/>
    <w:rsid w:val="00835DD5"/>
    <w:rsid w:val="00835E8A"/>
    <w:rsid w:val="00836194"/>
    <w:rsid w:val="008361D8"/>
    <w:rsid w:val="00836298"/>
    <w:rsid w:val="008363D0"/>
    <w:rsid w:val="00836491"/>
    <w:rsid w:val="00836537"/>
    <w:rsid w:val="008366F3"/>
    <w:rsid w:val="00836701"/>
    <w:rsid w:val="00836853"/>
    <w:rsid w:val="00836909"/>
    <w:rsid w:val="00836911"/>
    <w:rsid w:val="008369E7"/>
    <w:rsid w:val="00836AA1"/>
    <w:rsid w:val="00836C59"/>
    <w:rsid w:val="00836C73"/>
    <w:rsid w:val="00836E2E"/>
    <w:rsid w:val="00836EC8"/>
    <w:rsid w:val="00836ED0"/>
    <w:rsid w:val="00836F12"/>
    <w:rsid w:val="00837083"/>
    <w:rsid w:val="008370E4"/>
    <w:rsid w:val="0083717E"/>
    <w:rsid w:val="0083726E"/>
    <w:rsid w:val="00837362"/>
    <w:rsid w:val="0083736F"/>
    <w:rsid w:val="008374AA"/>
    <w:rsid w:val="008374C9"/>
    <w:rsid w:val="00837542"/>
    <w:rsid w:val="0083756E"/>
    <w:rsid w:val="00837570"/>
    <w:rsid w:val="00837C1D"/>
    <w:rsid w:val="00837C77"/>
    <w:rsid w:val="00837D3D"/>
    <w:rsid w:val="00837D67"/>
    <w:rsid w:val="00837DFF"/>
    <w:rsid w:val="0084007B"/>
    <w:rsid w:val="0084014B"/>
    <w:rsid w:val="0084019B"/>
    <w:rsid w:val="008401C7"/>
    <w:rsid w:val="0084027D"/>
    <w:rsid w:val="00840338"/>
    <w:rsid w:val="00840513"/>
    <w:rsid w:val="008405DE"/>
    <w:rsid w:val="00840740"/>
    <w:rsid w:val="008407BE"/>
    <w:rsid w:val="00840917"/>
    <w:rsid w:val="00840939"/>
    <w:rsid w:val="0084096A"/>
    <w:rsid w:val="00840AA9"/>
    <w:rsid w:val="00840C90"/>
    <w:rsid w:val="00840E21"/>
    <w:rsid w:val="00840EB1"/>
    <w:rsid w:val="00840F54"/>
    <w:rsid w:val="00840F72"/>
    <w:rsid w:val="00840F9D"/>
    <w:rsid w:val="008410AB"/>
    <w:rsid w:val="008410C1"/>
    <w:rsid w:val="008410C7"/>
    <w:rsid w:val="00841179"/>
    <w:rsid w:val="008411CA"/>
    <w:rsid w:val="0084127D"/>
    <w:rsid w:val="0084142A"/>
    <w:rsid w:val="0084184E"/>
    <w:rsid w:val="0084198E"/>
    <w:rsid w:val="00841A17"/>
    <w:rsid w:val="00841A58"/>
    <w:rsid w:val="00841C25"/>
    <w:rsid w:val="00841EA2"/>
    <w:rsid w:val="00841ECA"/>
    <w:rsid w:val="008420E0"/>
    <w:rsid w:val="0084217A"/>
    <w:rsid w:val="00842303"/>
    <w:rsid w:val="0084250D"/>
    <w:rsid w:val="008425BA"/>
    <w:rsid w:val="00842639"/>
    <w:rsid w:val="008428E8"/>
    <w:rsid w:val="00842AE8"/>
    <w:rsid w:val="00842D86"/>
    <w:rsid w:val="00843183"/>
    <w:rsid w:val="00843210"/>
    <w:rsid w:val="008435FE"/>
    <w:rsid w:val="00843600"/>
    <w:rsid w:val="00843707"/>
    <w:rsid w:val="00843763"/>
    <w:rsid w:val="00843878"/>
    <w:rsid w:val="008438B4"/>
    <w:rsid w:val="0084398B"/>
    <w:rsid w:val="00843A12"/>
    <w:rsid w:val="00843B5E"/>
    <w:rsid w:val="00843CB1"/>
    <w:rsid w:val="00843D07"/>
    <w:rsid w:val="00843D53"/>
    <w:rsid w:val="00843E05"/>
    <w:rsid w:val="00843EA1"/>
    <w:rsid w:val="00844152"/>
    <w:rsid w:val="008441FC"/>
    <w:rsid w:val="0084425F"/>
    <w:rsid w:val="0084440B"/>
    <w:rsid w:val="008444A9"/>
    <w:rsid w:val="00844553"/>
    <w:rsid w:val="0084456F"/>
    <w:rsid w:val="0084470D"/>
    <w:rsid w:val="0084484E"/>
    <w:rsid w:val="00844B07"/>
    <w:rsid w:val="00844B84"/>
    <w:rsid w:val="00844C08"/>
    <w:rsid w:val="00844C6B"/>
    <w:rsid w:val="00844D4C"/>
    <w:rsid w:val="00844E17"/>
    <w:rsid w:val="00844E4F"/>
    <w:rsid w:val="00844EEC"/>
    <w:rsid w:val="00844FDB"/>
    <w:rsid w:val="00845026"/>
    <w:rsid w:val="0084511B"/>
    <w:rsid w:val="008451AC"/>
    <w:rsid w:val="00845259"/>
    <w:rsid w:val="0084529B"/>
    <w:rsid w:val="0084557A"/>
    <w:rsid w:val="0084557B"/>
    <w:rsid w:val="008455B4"/>
    <w:rsid w:val="008456A4"/>
    <w:rsid w:val="0084578C"/>
    <w:rsid w:val="008457B3"/>
    <w:rsid w:val="00845827"/>
    <w:rsid w:val="008458AB"/>
    <w:rsid w:val="008458D0"/>
    <w:rsid w:val="0084599A"/>
    <w:rsid w:val="00845AF1"/>
    <w:rsid w:val="00845C21"/>
    <w:rsid w:val="00845C95"/>
    <w:rsid w:val="00845E0C"/>
    <w:rsid w:val="00845EC3"/>
    <w:rsid w:val="00845F59"/>
    <w:rsid w:val="00845FFF"/>
    <w:rsid w:val="008460D4"/>
    <w:rsid w:val="0084618E"/>
    <w:rsid w:val="00846193"/>
    <w:rsid w:val="00846203"/>
    <w:rsid w:val="00846206"/>
    <w:rsid w:val="0084633F"/>
    <w:rsid w:val="008464F8"/>
    <w:rsid w:val="00846629"/>
    <w:rsid w:val="0084669E"/>
    <w:rsid w:val="0084678E"/>
    <w:rsid w:val="008468CC"/>
    <w:rsid w:val="00846977"/>
    <w:rsid w:val="008469E6"/>
    <w:rsid w:val="00846B15"/>
    <w:rsid w:val="00846B34"/>
    <w:rsid w:val="00846BEE"/>
    <w:rsid w:val="00846C31"/>
    <w:rsid w:val="00846D27"/>
    <w:rsid w:val="00846DC6"/>
    <w:rsid w:val="00846FFF"/>
    <w:rsid w:val="00847205"/>
    <w:rsid w:val="0084720A"/>
    <w:rsid w:val="00847302"/>
    <w:rsid w:val="00847325"/>
    <w:rsid w:val="00847429"/>
    <w:rsid w:val="0084744F"/>
    <w:rsid w:val="008474A8"/>
    <w:rsid w:val="00847610"/>
    <w:rsid w:val="00847841"/>
    <w:rsid w:val="0084785C"/>
    <w:rsid w:val="00847984"/>
    <w:rsid w:val="008479EF"/>
    <w:rsid w:val="00847B63"/>
    <w:rsid w:val="00847C0B"/>
    <w:rsid w:val="00847C0C"/>
    <w:rsid w:val="00847E33"/>
    <w:rsid w:val="00847EED"/>
    <w:rsid w:val="00850028"/>
    <w:rsid w:val="008500EA"/>
    <w:rsid w:val="00850156"/>
    <w:rsid w:val="00850237"/>
    <w:rsid w:val="008502ED"/>
    <w:rsid w:val="008503E0"/>
    <w:rsid w:val="00850542"/>
    <w:rsid w:val="00850563"/>
    <w:rsid w:val="00850579"/>
    <w:rsid w:val="00850655"/>
    <w:rsid w:val="008508D8"/>
    <w:rsid w:val="00850947"/>
    <w:rsid w:val="008509E2"/>
    <w:rsid w:val="00850ADD"/>
    <w:rsid w:val="00850BE7"/>
    <w:rsid w:val="00850C36"/>
    <w:rsid w:val="00850C7D"/>
    <w:rsid w:val="00850D10"/>
    <w:rsid w:val="00850D81"/>
    <w:rsid w:val="00850DE0"/>
    <w:rsid w:val="00850F68"/>
    <w:rsid w:val="00850F8A"/>
    <w:rsid w:val="00851271"/>
    <w:rsid w:val="0085128A"/>
    <w:rsid w:val="008512CB"/>
    <w:rsid w:val="008513D6"/>
    <w:rsid w:val="00851499"/>
    <w:rsid w:val="0085150A"/>
    <w:rsid w:val="00851633"/>
    <w:rsid w:val="00851758"/>
    <w:rsid w:val="00851839"/>
    <w:rsid w:val="00851A50"/>
    <w:rsid w:val="00851C6F"/>
    <w:rsid w:val="00851E28"/>
    <w:rsid w:val="00851E3C"/>
    <w:rsid w:val="00851E62"/>
    <w:rsid w:val="0085257C"/>
    <w:rsid w:val="008526E3"/>
    <w:rsid w:val="008527BD"/>
    <w:rsid w:val="0085283A"/>
    <w:rsid w:val="0085294B"/>
    <w:rsid w:val="00852954"/>
    <w:rsid w:val="0085298C"/>
    <w:rsid w:val="00852A1F"/>
    <w:rsid w:val="00852A3F"/>
    <w:rsid w:val="00852A9E"/>
    <w:rsid w:val="00852CCA"/>
    <w:rsid w:val="00852D5F"/>
    <w:rsid w:val="00852EB2"/>
    <w:rsid w:val="00853075"/>
    <w:rsid w:val="00853125"/>
    <w:rsid w:val="00853129"/>
    <w:rsid w:val="0085321D"/>
    <w:rsid w:val="0085321E"/>
    <w:rsid w:val="00853329"/>
    <w:rsid w:val="0085338A"/>
    <w:rsid w:val="00853487"/>
    <w:rsid w:val="008534BE"/>
    <w:rsid w:val="008535D4"/>
    <w:rsid w:val="00853614"/>
    <w:rsid w:val="00853716"/>
    <w:rsid w:val="0085376E"/>
    <w:rsid w:val="008537CE"/>
    <w:rsid w:val="00853846"/>
    <w:rsid w:val="008538E7"/>
    <w:rsid w:val="00853A27"/>
    <w:rsid w:val="00853B2A"/>
    <w:rsid w:val="00853B6B"/>
    <w:rsid w:val="00853D57"/>
    <w:rsid w:val="00853D7A"/>
    <w:rsid w:val="00853DC3"/>
    <w:rsid w:val="00853F35"/>
    <w:rsid w:val="00853FCB"/>
    <w:rsid w:val="008540B1"/>
    <w:rsid w:val="008544A9"/>
    <w:rsid w:val="008545C9"/>
    <w:rsid w:val="0085463F"/>
    <w:rsid w:val="00854916"/>
    <w:rsid w:val="00854949"/>
    <w:rsid w:val="00854B4B"/>
    <w:rsid w:val="00854B64"/>
    <w:rsid w:val="00854CAE"/>
    <w:rsid w:val="00854E4E"/>
    <w:rsid w:val="00854E79"/>
    <w:rsid w:val="00854EFD"/>
    <w:rsid w:val="008550AF"/>
    <w:rsid w:val="008550C1"/>
    <w:rsid w:val="008552B3"/>
    <w:rsid w:val="00855372"/>
    <w:rsid w:val="008554D1"/>
    <w:rsid w:val="008555D1"/>
    <w:rsid w:val="008556AB"/>
    <w:rsid w:val="008557ED"/>
    <w:rsid w:val="008558FF"/>
    <w:rsid w:val="0085597E"/>
    <w:rsid w:val="008559F1"/>
    <w:rsid w:val="00855B90"/>
    <w:rsid w:val="00855CE3"/>
    <w:rsid w:val="00855DA3"/>
    <w:rsid w:val="00855E0E"/>
    <w:rsid w:val="00855E43"/>
    <w:rsid w:val="008561DB"/>
    <w:rsid w:val="00856225"/>
    <w:rsid w:val="008563B1"/>
    <w:rsid w:val="008563B7"/>
    <w:rsid w:val="0085654C"/>
    <w:rsid w:val="0085666E"/>
    <w:rsid w:val="00856961"/>
    <w:rsid w:val="00856A29"/>
    <w:rsid w:val="00856BD9"/>
    <w:rsid w:val="00856CB4"/>
    <w:rsid w:val="00856D28"/>
    <w:rsid w:val="00856E16"/>
    <w:rsid w:val="00856EAD"/>
    <w:rsid w:val="00856ED9"/>
    <w:rsid w:val="00857063"/>
    <w:rsid w:val="008575C6"/>
    <w:rsid w:val="00857660"/>
    <w:rsid w:val="00857729"/>
    <w:rsid w:val="0085774E"/>
    <w:rsid w:val="00857765"/>
    <w:rsid w:val="00857886"/>
    <w:rsid w:val="00857898"/>
    <w:rsid w:val="0085789D"/>
    <w:rsid w:val="00857CDF"/>
    <w:rsid w:val="00857E22"/>
    <w:rsid w:val="00857E5D"/>
    <w:rsid w:val="00857F8E"/>
    <w:rsid w:val="00860010"/>
    <w:rsid w:val="00860015"/>
    <w:rsid w:val="00860088"/>
    <w:rsid w:val="00860194"/>
    <w:rsid w:val="008604BF"/>
    <w:rsid w:val="008604C4"/>
    <w:rsid w:val="008604D6"/>
    <w:rsid w:val="0086054B"/>
    <w:rsid w:val="008609F0"/>
    <w:rsid w:val="00860B26"/>
    <w:rsid w:val="00860C02"/>
    <w:rsid w:val="00860E72"/>
    <w:rsid w:val="00860FB9"/>
    <w:rsid w:val="00860FBA"/>
    <w:rsid w:val="008610E0"/>
    <w:rsid w:val="00861107"/>
    <w:rsid w:val="00861307"/>
    <w:rsid w:val="008614BE"/>
    <w:rsid w:val="008614E4"/>
    <w:rsid w:val="008614F9"/>
    <w:rsid w:val="0086159F"/>
    <w:rsid w:val="00861649"/>
    <w:rsid w:val="0086169C"/>
    <w:rsid w:val="008617E1"/>
    <w:rsid w:val="00861897"/>
    <w:rsid w:val="00861939"/>
    <w:rsid w:val="00861980"/>
    <w:rsid w:val="00861A44"/>
    <w:rsid w:val="00861D41"/>
    <w:rsid w:val="00861D59"/>
    <w:rsid w:val="00862091"/>
    <w:rsid w:val="00862133"/>
    <w:rsid w:val="00862427"/>
    <w:rsid w:val="0086248B"/>
    <w:rsid w:val="00862719"/>
    <w:rsid w:val="0086281D"/>
    <w:rsid w:val="0086282B"/>
    <w:rsid w:val="008628BD"/>
    <w:rsid w:val="00862A67"/>
    <w:rsid w:val="00862ABE"/>
    <w:rsid w:val="00862BB0"/>
    <w:rsid w:val="00862BB2"/>
    <w:rsid w:val="00862D26"/>
    <w:rsid w:val="00862DF0"/>
    <w:rsid w:val="00862E13"/>
    <w:rsid w:val="00862E73"/>
    <w:rsid w:val="00862F4B"/>
    <w:rsid w:val="00863065"/>
    <w:rsid w:val="00863147"/>
    <w:rsid w:val="0086326B"/>
    <w:rsid w:val="008633CB"/>
    <w:rsid w:val="00863446"/>
    <w:rsid w:val="0086346E"/>
    <w:rsid w:val="00863870"/>
    <w:rsid w:val="00863953"/>
    <w:rsid w:val="008639AE"/>
    <w:rsid w:val="00863A3E"/>
    <w:rsid w:val="00863AE1"/>
    <w:rsid w:val="00863D9F"/>
    <w:rsid w:val="00863DD6"/>
    <w:rsid w:val="00863DD7"/>
    <w:rsid w:val="00863F41"/>
    <w:rsid w:val="00864324"/>
    <w:rsid w:val="00864384"/>
    <w:rsid w:val="00864478"/>
    <w:rsid w:val="00864541"/>
    <w:rsid w:val="00864816"/>
    <w:rsid w:val="0086489C"/>
    <w:rsid w:val="008648A6"/>
    <w:rsid w:val="00864AD8"/>
    <w:rsid w:val="00864DD5"/>
    <w:rsid w:val="00864DF9"/>
    <w:rsid w:val="00864E6C"/>
    <w:rsid w:val="00864F18"/>
    <w:rsid w:val="00864F75"/>
    <w:rsid w:val="00865040"/>
    <w:rsid w:val="0086506B"/>
    <w:rsid w:val="00865096"/>
    <w:rsid w:val="0086511C"/>
    <w:rsid w:val="00865237"/>
    <w:rsid w:val="008654C0"/>
    <w:rsid w:val="008654DE"/>
    <w:rsid w:val="00865597"/>
    <w:rsid w:val="008655E9"/>
    <w:rsid w:val="0086569F"/>
    <w:rsid w:val="008656E3"/>
    <w:rsid w:val="0086575C"/>
    <w:rsid w:val="008658C5"/>
    <w:rsid w:val="00865A02"/>
    <w:rsid w:val="00865A66"/>
    <w:rsid w:val="00865C89"/>
    <w:rsid w:val="00865CBE"/>
    <w:rsid w:val="00865D81"/>
    <w:rsid w:val="00866175"/>
    <w:rsid w:val="008666BF"/>
    <w:rsid w:val="00866708"/>
    <w:rsid w:val="008667C6"/>
    <w:rsid w:val="008667F9"/>
    <w:rsid w:val="00866A05"/>
    <w:rsid w:val="00866BBD"/>
    <w:rsid w:val="00866E24"/>
    <w:rsid w:val="00866EEA"/>
    <w:rsid w:val="00866F4D"/>
    <w:rsid w:val="00866F8D"/>
    <w:rsid w:val="00867192"/>
    <w:rsid w:val="008673E5"/>
    <w:rsid w:val="00867435"/>
    <w:rsid w:val="008675A8"/>
    <w:rsid w:val="008676AE"/>
    <w:rsid w:val="008677C8"/>
    <w:rsid w:val="00867970"/>
    <w:rsid w:val="00867A84"/>
    <w:rsid w:val="00867B26"/>
    <w:rsid w:val="00867C54"/>
    <w:rsid w:val="00867D4A"/>
    <w:rsid w:val="00867D93"/>
    <w:rsid w:val="00867EB5"/>
    <w:rsid w:val="00867F4D"/>
    <w:rsid w:val="0087002F"/>
    <w:rsid w:val="008700F5"/>
    <w:rsid w:val="008702A1"/>
    <w:rsid w:val="0087051D"/>
    <w:rsid w:val="008708B0"/>
    <w:rsid w:val="008708E4"/>
    <w:rsid w:val="008709EB"/>
    <w:rsid w:val="00870E0D"/>
    <w:rsid w:val="00870E8D"/>
    <w:rsid w:val="00870F04"/>
    <w:rsid w:val="00870FED"/>
    <w:rsid w:val="0087101C"/>
    <w:rsid w:val="00871084"/>
    <w:rsid w:val="008711F3"/>
    <w:rsid w:val="00871357"/>
    <w:rsid w:val="0087193D"/>
    <w:rsid w:val="008719BD"/>
    <w:rsid w:val="008719FB"/>
    <w:rsid w:val="00871BF1"/>
    <w:rsid w:val="00871CC6"/>
    <w:rsid w:val="00871F3B"/>
    <w:rsid w:val="0087201B"/>
    <w:rsid w:val="00872212"/>
    <w:rsid w:val="008723D1"/>
    <w:rsid w:val="00872647"/>
    <w:rsid w:val="0087274B"/>
    <w:rsid w:val="0087277A"/>
    <w:rsid w:val="0087284E"/>
    <w:rsid w:val="00872882"/>
    <w:rsid w:val="008729ED"/>
    <w:rsid w:val="00872C77"/>
    <w:rsid w:val="00872CB8"/>
    <w:rsid w:val="00872D32"/>
    <w:rsid w:val="00872F80"/>
    <w:rsid w:val="00873216"/>
    <w:rsid w:val="00873253"/>
    <w:rsid w:val="008732CD"/>
    <w:rsid w:val="008733A1"/>
    <w:rsid w:val="008735CB"/>
    <w:rsid w:val="008735F9"/>
    <w:rsid w:val="00873679"/>
    <w:rsid w:val="0087367E"/>
    <w:rsid w:val="008736A5"/>
    <w:rsid w:val="008736FB"/>
    <w:rsid w:val="0087389E"/>
    <w:rsid w:val="00873ACA"/>
    <w:rsid w:val="00873C96"/>
    <w:rsid w:val="00873DFA"/>
    <w:rsid w:val="0087432B"/>
    <w:rsid w:val="008745AE"/>
    <w:rsid w:val="008745F5"/>
    <w:rsid w:val="00874663"/>
    <w:rsid w:val="008747A2"/>
    <w:rsid w:val="0087481D"/>
    <w:rsid w:val="00874A4E"/>
    <w:rsid w:val="00874B56"/>
    <w:rsid w:val="00874E40"/>
    <w:rsid w:val="00874ED0"/>
    <w:rsid w:val="00874FAA"/>
    <w:rsid w:val="00875071"/>
    <w:rsid w:val="0087531A"/>
    <w:rsid w:val="008755B3"/>
    <w:rsid w:val="0087561A"/>
    <w:rsid w:val="0087576F"/>
    <w:rsid w:val="008757E9"/>
    <w:rsid w:val="0087589E"/>
    <w:rsid w:val="00875A15"/>
    <w:rsid w:val="00875A3D"/>
    <w:rsid w:val="00875B23"/>
    <w:rsid w:val="00875B38"/>
    <w:rsid w:val="00875EBE"/>
    <w:rsid w:val="0087619B"/>
    <w:rsid w:val="008761EE"/>
    <w:rsid w:val="008761F6"/>
    <w:rsid w:val="0087626E"/>
    <w:rsid w:val="0087628B"/>
    <w:rsid w:val="0087634D"/>
    <w:rsid w:val="0087642F"/>
    <w:rsid w:val="008764CC"/>
    <w:rsid w:val="00876592"/>
    <w:rsid w:val="0087667F"/>
    <w:rsid w:val="008769AC"/>
    <w:rsid w:val="00876B92"/>
    <w:rsid w:val="00876DA6"/>
    <w:rsid w:val="00876ED1"/>
    <w:rsid w:val="00876F08"/>
    <w:rsid w:val="00876F47"/>
    <w:rsid w:val="00876FC1"/>
    <w:rsid w:val="00876FC9"/>
    <w:rsid w:val="00876FCB"/>
    <w:rsid w:val="008770EB"/>
    <w:rsid w:val="008771CE"/>
    <w:rsid w:val="008774C7"/>
    <w:rsid w:val="008774FD"/>
    <w:rsid w:val="00877550"/>
    <w:rsid w:val="008775B7"/>
    <w:rsid w:val="008775EF"/>
    <w:rsid w:val="008776D1"/>
    <w:rsid w:val="00877CA2"/>
    <w:rsid w:val="00877E8C"/>
    <w:rsid w:val="008800F9"/>
    <w:rsid w:val="0088010C"/>
    <w:rsid w:val="0088013F"/>
    <w:rsid w:val="00880318"/>
    <w:rsid w:val="00880701"/>
    <w:rsid w:val="00880793"/>
    <w:rsid w:val="008808C0"/>
    <w:rsid w:val="008808EE"/>
    <w:rsid w:val="00880D00"/>
    <w:rsid w:val="00880D30"/>
    <w:rsid w:val="00880D80"/>
    <w:rsid w:val="00880F6A"/>
    <w:rsid w:val="00881159"/>
    <w:rsid w:val="008812E7"/>
    <w:rsid w:val="00881392"/>
    <w:rsid w:val="008813ED"/>
    <w:rsid w:val="0088140D"/>
    <w:rsid w:val="008814AA"/>
    <w:rsid w:val="0088173C"/>
    <w:rsid w:val="0088173F"/>
    <w:rsid w:val="00881923"/>
    <w:rsid w:val="008819CC"/>
    <w:rsid w:val="00881D13"/>
    <w:rsid w:val="00881D85"/>
    <w:rsid w:val="0088226A"/>
    <w:rsid w:val="00882271"/>
    <w:rsid w:val="0088227E"/>
    <w:rsid w:val="008822B0"/>
    <w:rsid w:val="008822B7"/>
    <w:rsid w:val="00882679"/>
    <w:rsid w:val="008826DF"/>
    <w:rsid w:val="008828DE"/>
    <w:rsid w:val="00882931"/>
    <w:rsid w:val="0088296F"/>
    <w:rsid w:val="00882B28"/>
    <w:rsid w:val="00882C18"/>
    <w:rsid w:val="00882DA7"/>
    <w:rsid w:val="00882F32"/>
    <w:rsid w:val="00882FA8"/>
    <w:rsid w:val="008830FC"/>
    <w:rsid w:val="0088310B"/>
    <w:rsid w:val="0088326D"/>
    <w:rsid w:val="008832DF"/>
    <w:rsid w:val="008833A1"/>
    <w:rsid w:val="008835B9"/>
    <w:rsid w:val="00883753"/>
    <w:rsid w:val="008838E6"/>
    <w:rsid w:val="00883904"/>
    <w:rsid w:val="008839B3"/>
    <w:rsid w:val="00883A17"/>
    <w:rsid w:val="00883BFE"/>
    <w:rsid w:val="00883D22"/>
    <w:rsid w:val="00883E23"/>
    <w:rsid w:val="00883EAA"/>
    <w:rsid w:val="00883FDA"/>
    <w:rsid w:val="0088409F"/>
    <w:rsid w:val="0088411C"/>
    <w:rsid w:val="0088425D"/>
    <w:rsid w:val="0088436E"/>
    <w:rsid w:val="008844B8"/>
    <w:rsid w:val="008846B5"/>
    <w:rsid w:val="00884A2E"/>
    <w:rsid w:val="00884A5F"/>
    <w:rsid w:val="00884CED"/>
    <w:rsid w:val="0088506C"/>
    <w:rsid w:val="008853C3"/>
    <w:rsid w:val="00885452"/>
    <w:rsid w:val="0088548B"/>
    <w:rsid w:val="008854C5"/>
    <w:rsid w:val="008855F8"/>
    <w:rsid w:val="0088589B"/>
    <w:rsid w:val="00885ADC"/>
    <w:rsid w:val="00885BA8"/>
    <w:rsid w:val="00885CF3"/>
    <w:rsid w:val="00885E1E"/>
    <w:rsid w:val="00885E86"/>
    <w:rsid w:val="00885ECB"/>
    <w:rsid w:val="00885F70"/>
    <w:rsid w:val="00885FEC"/>
    <w:rsid w:val="0088609E"/>
    <w:rsid w:val="00886335"/>
    <w:rsid w:val="008865EF"/>
    <w:rsid w:val="00886892"/>
    <w:rsid w:val="00886A13"/>
    <w:rsid w:val="00886A3A"/>
    <w:rsid w:val="00886A8B"/>
    <w:rsid w:val="00886B10"/>
    <w:rsid w:val="00886BFC"/>
    <w:rsid w:val="00886C23"/>
    <w:rsid w:val="00886D06"/>
    <w:rsid w:val="00886D92"/>
    <w:rsid w:val="00886EF3"/>
    <w:rsid w:val="00886F7D"/>
    <w:rsid w:val="00887089"/>
    <w:rsid w:val="008870A5"/>
    <w:rsid w:val="00887111"/>
    <w:rsid w:val="008872EC"/>
    <w:rsid w:val="008874F5"/>
    <w:rsid w:val="00887797"/>
    <w:rsid w:val="00887829"/>
    <w:rsid w:val="00887957"/>
    <w:rsid w:val="00887B00"/>
    <w:rsid w:val="00887B2B"/>
    <w:rsid w:val="00887BFC"/>
    <w:rsid w:val="00887C65"/>
    <w:rsid w:val="00887DC6"/>
    <w:rsid w:val="00887E9A"/>
    <w:rsid w:val="00887EE8"/>
    <w:rsid w:val="00887F84"/>
    <w:rsid w:val="0089000E"/>
    <w:rsid w:val="008901CA"/>
    <w:rsid w:val="0089028A"/>
    <w:rsid w:val="0089037B"/>
    <w:rsid w:val="00890578"/>
    <w:rsid w:val="00890806"/>
    <w:rsid w:val="008908A1"/>
    <w:rsid w:val="00890A27"/>
    <w:rsid w:val="00890A9E"/>
    <w:rsid w:val="00890B3C"/>
    <w:rsid w:val="00890B76"/>
    <w:rsid w:val="00890CA8"/>
    <w:rsid w:val="00890EED"/>
    <w:rsid w:val="0089102C"/>
    <w:rsid w:val="0089107B"/>
    <w:rsid w:val="00891084"/>
    <w:rsid w:val="00891209"/>
    <w:rsid w:val="0089123C"/>
    <w:rsid w:val="0089127A"/>
    <w:rsid w:val="008912F1"/>
    <w:rsid w:val="008913D4"/>
    <w:rsid w:val="0089151F"/>
    <w:rsid w:val="008916A6"/>
    <w:rsid w:val="0089170B"/>
    <w:rsid w:val="00891735"/>
    <w:rsid w:val="008917E3"/>
    <w:rsid w:val="008918A3"/>
    <w:rsid w:val="00891A3C"/>
    <w:rsid w:val="00891B37"/>
    <w:rsid w:val="00891B46"/>
    <w:rsid w:val="00891B6A"/>
    <w:rsid w:val="00891CD6"/>
    <w:rsid w:val="00891D35"/>
    <w:rsid w:val="00891DEB"/>
    <w:rsid w:val="00891E36"/>
    <w:rsid w:val="00891E7F"/>
    <w:rsid w:val="008920F5"/>
    <w:rsid w:val="0089229A"/>
    <w:rsid w:val="00892758"/>
    <w:rsid w:val="008927BC"/>
    <w:rsid w:val="0089288F"/>
    <w:rsid w:val="008928A1"/>
    <w:rsid w:val="008928AF"/>
    <w:rsid w:val="00892B09"/>
    <w:rsid w:val="00892B15"/>
    <w:rsid w:val="00892B3B"/>
    <w:rsid w:val="00892B84"/>
    <w:rsid w:val="00892D6A"/>
    <w:rsid w:val="00892DDC"/>
    <w:rsid w:val="00892E97"/>
    <w:rsid w:val="00892FE3"/>
    <w:rsid w:val="008930CA"/>
    <w:rsid w:val="0089319A"/>
    <w:rsid w:val="0089325A"/>
    <w:rsid w:val="008932A6"/>
    <w:rsid w:val="0089347F"/>
    <w:rsid w:val="0089348D"/>
    <w:rsid w:val="008934D5"/>
    <w:rsid w:val="008934F6"/>
    <w:rsid w:val="008937CA"/>
    <w:rsid w:val="00893866"/>
    <w:rsid w:val="00893924"/>
    <w:rsid w:val="008939A1"/>
    <w:rsid w:val="00893AC9"/>
    <w:rsid w:val="00893D11"/>
    <w:rsid w:val="00893D15"/>
    <w:rsid w:val="00893D3C"/>
    <w:rsid w:val="00893E67"/>
    <w:rsid w:val="00893E6E"/>
    <w:rsid w:val="00893F20"/>
    <w:rsid w:val="008941AE"/>
    <w:rsid w:val="008941C7"/>
    <w:rsid w:val="008942F6"/>
    <w:rsid w:val="008942FA"/>
    <w:rsid w:val="008943A2"/>
    <w:rsid w:val="008945CC"/>
    <w:rsid w:val="00894639"/>
    <w:rsid w:val="00894641"/>
    <w:rsid w:val="008946BB"/>
    <w:rsid w:val="0089477B"/>
    <w:rsid w:val="00894886"/>
    <w:rsid w:val="008948A8"/>
    <w:rsid w:val="00894A94"/>
    <w:rsid w:val="00894B42"/>
    <w:rsid w:val="00894CEB"/>
    <w:rsid w:val="00894D13"/>
    <w:rsid w:val="00894D2A"/>
    <w:rsid w:val="00894F5B"/>
    <w:rsid w:val="008951FF"/>
    <w:rsid w:val="008952F9"/>
    <w:rsid w:val="0089546B"/>
    <w:rsid w:val="008955EB"/>
    <w:rsid w:val="00895625"/>
    <w:rsid w:val="008956B1"/>
    <w:rsid w:val="00895A72"/>
    <w:rsid w:val="00895A7F"/>
    <w:rsid w:val="00895AB6"/>
    <w:rsid w:val="00895AFB"/>
    <w:rsid w:val="00895C55"/>
    <w:rsid w:val="00895E3B"/>
    <w:rsid w:val="00895F39"/>
    <w:rsid w:val="0089614B"/>
    <w:rsid w:val="00896187"/>
    <w:rsid w:val="0089628C"/>
    <w:rsid w:val="00896475"/>
    <w:rsid w:val="008964C2"/>
    <w:rsid w:val="00896729"/>
    <w:rsid w:val="0089675D"/>
    <w:rsid w:val="008967AB"/>
    <w:rsid w:val="00896808"/>
    <w:rsid w:val="00896984"/>
    <w:rsid w:val="00896A1B"/>
    <w:rsid w:val="00896AB6"/>
    <w:rsid w:val="00896D53"/>
    <w:rsid w:val="00896D5A"/>
    <w:rsid w:val="00896EB2"/>
    <w:rsid w:val="00896F36"/>
    <w:rsid w:val="00897053"/>
    <w:rsid w:val="008972C5"/>
    <w:rsid w:val="0089731D"/>
    <w:rsid w:val="00897353"/>
    <w:rsid w:val="00897537"/>
    <w:rsid w:val="008975FF"/>
    <w:rsid w:val="00897717"/>
    <w:rsid w:val="008977FC"/>
    <w:rsid w:val="0089792D"/>
    <w:rsid w:val="00897CF7"/>
    <w:rsid w:val="00897D59"/>
    <w:rsid w:val="00897DA4"/>
    <w:rsid w:val="00897DEA"/>
    <w:rsid w:val="00897DFA"/>
    <w:rsid w:val="00897E78"/>
    <w:rsid w:val="008A0163"/>
    <w:rsid w:val="008A062F"/>
    <w:rsid w:val="008A0890"/>
    <w:rsid w:val="008A08C2"/>
    <w:rsid w:val="008A09EF"/>
    <w:rsid w:val="008A0B86"/>
    <w:rsid w:val="008A0D02"/>
    <w:rsid w:val="008A0F50"/>
    <w:rsid w:val="008A101E"/>
    <w:rsid w:val="008A1080"/>
    <w:rsid w:val="008A1211"/>
    <w:rsid w:val="008A1317"/>
    <w:rsid w:val="008A13F6"/>
    <w:rsid w:val="008A153D"/>
    <w:rsid w:val="008A1602"/>
    <w:rsid w:val="008A1619"/>
    <w:rsid w:val="008A1635"/>
    <w:rsid w:val="008A185B"/>
    <w:rsid w:val="008A18A7"/>
    <w:rsid w:val="008A18DF"/>
    <w:rsid w:val="008A1940"/>
    <w:rsid w:val="008A1944"/>
    <w:rsid w:val="008A1985"/>
    <w:rsid w:val="008A1B37"/>
    <w:rsid w:val="008A2143"/>
    <w:rsid w:val="008A21AC"/>
    <w:rsid w:val="008A21B1"/>
    <w:rsid w:val="008A2321"/>
    <w:rsid w:val="008A24A7"/>
    <w:rsid w:val="008A2728"/>
    <w:rsid w:val="008A275F"/>
    <w:rsid w:val="008A286D"/>
    <w:rsid w:val="008A28AE"/>
    <w:rsid w:val="008A296F"/>
    <w:rsid w:val="008A299D"/>
    <w:rsid w:val="008A29EF"/>
    <w:rsid w:val="008A2AE2"/>
    <w:rsid w:val="008A2B05"/>
    <w:rsid w:val="008A2CB3"/>
    <w:rsid w:val="008A2CBF"/>
    <w:rsid w:val="008A2D58"/>
    <w:rsid w:val="008A32A2"/>
    <w:rsid w:val="008A32E7"/>
    <w:rsid w:val="008A351A"/>
    <w:rsid w:val="008A3601"/>
    <w:rsid w:val="008A3692"/>
    <w:rsid w:val="008A36CA"/>
    <w:rsid w:val="008A38B8"/>
    <w:rsid w:val="008A39B8"/>
    <w:rsid w:val="008A3A16"/>
    <w:rsid w:val="008A3B02"/>
    <w:rsid w:val="008A3BE4"/>
    <w:rsid w:val="008A3D08"/>
    <w:rsid w:val="008A3D93"/>
    <w:rsid w:val="008A3DF5"/>
    <w:rsid w:val="008A3E6B"/>
    <w:rsid w:val="008A3EAA"/>
    <w:rsid w:val="008A3F18"/>
    <w:rsid w:val="008A3F65"/>
    <w:rsid w:val="008A3FC3"/>
    <w:rsid w:val="008A4025"/>
    <w:rsid w:val="008A4132"/>
    <w:rsid w:val="008A413B"/>
    <w:rsid w:val="008A418E"/>
    <w:rsid w:val="008A420F"/>
    <w:rsid w:val="008A42C9"/>
    <w:rsid w:val="008A444E"/>
    <w:rsid w:val="008A478B"/>
    <w:rsid w:val="008A49B7"/>
    <w:rsid w:val="008A4D43"/>
    <w:rsid w:val="008A4E5B"/>
    <w:rsid w:val="008A4F0E"/>
    <w:rsid w:val="008A50D9"/>
    <w:rsid w:val="008A50FE"/>
    <w:rsid w:val="008A52B6"/>
    <w:rsid w:val="008A55A1"/>
    <w:rsid w:val="008A57BF"/>
    <w:rsid w:val="008A57C5"/>
    <w:rsid w:val="008A5985"/>
    <w:rsid w:val="008A5B1E"/>
    <w:rsid w:val="008A5C1C"/>
    <w:rsid w:val="008A5CE8"/>
    <w:rsid w:val="008A5D9B"/>
    <w:rsid w:val="008A5E50"/>
    <w:rsid w:val="008A5E60"/>
    <w:rsid w:val="008A5E78"/>
    <w:rsid w:val="008A5ED6"/>
    <w:rsid w:val="008A5EE6"/>
    <w:rsid w:val="008A624A"/>
    <w:rsid w:val="008A638B"/>
    <w:rsid w:val="008A6754"/>
    <w:rsid w:val="008A67B6"/>
    <w:rsid w:val="008A6880"/>
    <w:rsid w:val="008A6943"/>
    <w:rsid w:val="008A6A68"/>
    <w:rsid w:val="008A6C21"/>
    <w:rsid w:val="008A6DCC"/>
    <w:rsid w:val="008A6E0C"/>
    <w:rsid w:val="008A6FB5"/>
    <w:rsid w:val="008A704B"/>
    <w:rsid w:val="008A7075"/>
    <w:rsid w:val="008A7292"/>
    <w:rsid w:val="008A734C"/>
    <w:rsid w:val="008A7548"/>
    <w:rsid w:val="008A7623"/>
    <w:rsid w:val="008A76B2"/>
    <w:rsid w:val="008A776B"/>
    <w:rsid w:val="008A789E"/>
    <w:rsid w:val="008A78CD"/>
    <w:rsid w:val="008A79CE"/>
    <w:rsid w:val="008A7B7D"/>
    <w:rsid w:val="008A7BAE"/>
    <w:rsid w:val="008A7D55"/>
    <w:rsid w:val="008A7D9F"/>
    <w:rsid w:val="008A7EB9"/>
    <w:rsid w:val="008A7EFE"/>
    <w:rsid w:val="008B005C"/>
    <w:rsid w:val="008B01C7"/>
    <w:rsid w:val="008B0205"/>
    <w:rsid w:val="008B020F"/>
    <w:rsid w:val="008B0405"/>
    <w:rsid w:val="008B051A"/>
    <w:rsid w:val="008B05CC"/>
    <w:rsid w:val="008B08E1"/>
    <w:rsid w:val="008B0941"/>
    <w:rsid w:val="008B0947"/>
    <w:rsid w:val="008B0A3B"/>
    <w:rsid w:val="008B0A63"/>
    <w:rsid w:val="008B0A68"/>
    <w:rsid w:val="008B0DB1"/>
    <w:rsid w:val="008B0E06"/>
    <w:rsid w:val="008B0F73"/>
    <w:rsid w:val="008B0FB8"/>
    <w:rsid w:val="008B0FE9"/>
    <w:rsid w:val="008B104C"/>
    <w:rsid w:val="008B1376"/>
    <w:rsid w:val="008B15E2"/>
    <w:rsid w:val="008B16AA"/>
    <w:rsid w:val="008B18DC"/>
    <w:rsid w:val="008B1988"/>
    <w:rsid w:val="008B1A95"/>
    <w:rsid w:val="008B1E45"/>
    <w:rsid w:val="008B1E77"/>
    <w:rsid w:val="008B1F03"/>
    <w:rsid w:val="008B1F37"/>
    <w:rsid w:val="008B1FDF"/>
    <w:rsid w:val="008B1FE5"/>
    <w:rsid w:val="008B2113"/>
    <w:rsid w:val="008B21E8"/>
    <w:rsid w:val="008B2353"/>
    <w:rsid w:val="008B2389"/>
    <w:rsid w:val="008B2488"/>
    <w:rsid w:val="008B25FE"/>
    <w:rsid w:val="008B2702"/>
    <w:rsid w:val="008B2723"/>
    <w:rsid w:val="008B2801"/>
    <w:rsid w:val="008B29D5"/>
    <w:rsid w:val="008B2A03"/>
    <w:rsid w:val="008B2BC7"/>
    <w:rsid w:val="008B2C3B"/>
    <w:rsid w:val="008B30EA"/>
    <w:rsid w:val="008B3209"/>
    <w:rsid w:val="008B3416"/>
    <w:rsid w:val="008B3499"/>
    <w:rsid w:val="008B34AA"/>
    <w:rsid w:val="008B3726"/>
    <w:rsid w:val="008B373E"/>
    <w:rsid w:val="008B37CE"/>
    <w:rsid w:val="008B387E"/>
    <w:rsid w:val="008B38D8"/>
    <w:rsid w:val="008B3ABE"/>
    <w:rsid w:val="008B3B10"/>
    <w:rsid w:val="008B3B22"/>
    <w:rsid w:val="008B3BD1"/>
    <w:rsid w:val="008B3CE3"/>
    <w:rsid w:val="008B3D09"/>
    <w:rsid w:val="008B3D10"/>
    <w:rsid w:val="008B3DF5"/>
    <w:rsid w:val="008B3E36"/>
    <w:rsid w:val="008B3E92"/>
    <w:rsid w:val="008B3EF4"/>
    <w:rsid w:val="008B40D2"/>
    <w:rsid w:val="008B4234"/>
    <w:rsid w:val="008B43DF"/>
    <w:rsid w:val="008B44E0"/>
    <w:rsid w:val="008B45B1"/>
    <w:rsid w:val="008B45E8"/>
    <w:rsid w:val="008B469A"/>
    <w:rsid w:val="008B4730"/>
    <w:rsid w:val="008B4791"/>
    <w:rsid w:val="008B4B54"/>
    <w:rsid w:val="008B4B6D"/>
    <w:rsid w:val="008B4BB4"/>
    <w:rsid w:val="008B4C37"/>
    <w:rsid w:val="008B4D1D"/>
    <w:rsid w:val="008B4EC1"/>
    <w:rsid w:val="008B4F0B"/>
    <w:rsid w:val="008B4FD1"/>
    <w:rsid w:val="008B4FF6"/>
    <w:rsid w:val="008B50E3"/>
    <w:rsid w:val="008B50F1"/>
    <w:rsid w:val="008B51C6"/>
    <w:rsid w:val="008B53E3"/>
    <w:rsid w:val="008B54AB"/>
    <w:rsid w:val="008B55D5"/>
    <w:rsid w:val="008B5678"/>
    <w:rsid w:val="008B5679"/>
    <w:rsid w:val="008B57D0"/>
    <w:rsid w:val="008B5843"/>
    <w:rsid w:val="008B59BE"/>
    <w:rsid w:val="008B5BC1"/>
    <w:rsid w:val="008B5D1D"/>
    <w:rsid w:val="008B5E6A"/>
    <w:rsid w:val="008B60F4"/>
    <w:rsid w:val="008B6131"/>
    <w:rsid w:val="008B61A7"/>
    <w:rsid w:val="008B61D7"/>
    <w:rsid w:val="008B61DF"/>
    <w:rsid w:val="008B6272"/>
    <w:rsid w:val="008B6502"/>
    <w:rsid w:val="008B6521"/>
    <w:rsid w:val="008B6538"/>
    <w:rsid w:val="008B670A"/>
    <w:rsid w:val="008B6749"/>
    <w:rsid w:val="008B6786"/>
    <w:rsid w:val="008B6872"/>
    <w:rsid w:val="008B688B"/>
    <w:rsid w:val="008B6A35"/>
    <w:rsid w:val="008B6EC4"/>
    <w:rsid w:val="008B70B4"/>
    <w:rsid w:val="008B7186"/>
    <w:rsid w:val="008B72A2"/>
    <w:rsid w:val="008B73C2"/>
    <w:rsid w:val="008B7440"/>
    <w:rsid w:val="008B7518"/>
    <w:rsid w:val="008B7535"/>
    <w:rsid w:val="008B7562"/>
    <w:rsid w:val="008B7772"/>
    <w:rsid w:val="008B7815"/>
    <w:rsid w:val="008B792C"/>
    <w:rsid w:val="008B799D"/>
    <w:rsid w:val="008B79E7"/>
    <w:rsid w:val="008B7BBC"/>
    <w:rsid w:val="008B7C0F"/>
    <w:rsid w:val="008B7F32"/>
    <w:rsid w:val="008B7F56"/>
    <w:rsid w:val="008C0069"/>
    <w:rsid w:val="008C0077"/>
    <w:rsid w:val="008C0204"/>
    <w:rsid w:val="008C0233"/>
    <w:rsid w:val="008C0241"/>
    <w:rsid w:val="008C0376"/>
    <w:rsid w:val="008C0564"/>
    <w:rsid w:val="008C06D9"/>
    <w:rsid w:val="008C06E6"/>
    <w:rsid w:val="008C0756"/>
    <w:rsid w:val="008C085F"/>
    <w:rsid w:val="008C092A"/>
    <w:rsid w:val="008C0A09"/>
    <w:rsid w:val="008C0B2F"/>
    <w:rsid w:val="008C0B9B"/>
    <w:rsid w:val="008C0BEC"/>
    <w:rsid w:val="008C1098"/>
    <w:rsid w:val="008C126E"/>
    <w:rsid w:val="008C136D"/>
    <w:rsid w:val="008C13A6"/>
    <w:rsid w:val="008C1482"/>
    <w:rsid w:val="008C17D7"/>
    <w:rsid w:val="008C17E5"/>
    <w:rsid w:val="008C198C"/>
    <w:rsid w:val="008C19BD"/>
    <w:rsid w:val="008C1CAF"/>
    <w:rsid w:val="008C1D4F"/>
    <w:rsid w:val="008C1D8C"/>
    <w:rsid w:val="008C1E5C"/>
    <w:rsid w:val="008C1ECB"/>
    <w:rsid w:val="008C1F1B"/>
    <w:rsid w:val="008C21B8"/>
    <w:rsid w:val="008C2350"/>
    <w:rsid w:val="008C2420"/>
    <w:rsid w:val="008C247D"/>
    <w:rsid w:val="008C2651"/>
    <w:rsid w:val="008C26E4"/>
    <w:rsid w:val="008C271A"/>
    <w:rsid w:val="008C281A"/>
    <w:rsid w:val="008C2861"/>
    <w:rsid w:val="008C29D4"/>
    <w:rsid w:val="008C2A18"/>
    <w:rsid w:val="008C2E4A"/>
    <w:rsid w:val="008C2E7E"/>
    <w:rsid w:val="008C30D0"/>
    <w:rsid w:val="008C320E"/>
    <w:rsid w:val="008C3365"/>
    <w:rsid w:val="008C347C"/>
    <w:rsid w:val="008C3480"/>
    <w:rsid w:val="008C37A5"/>
    <w:rsid w:val="008C37CC"/>
    <w:rsid w:val="008C39C9"/>
    <w:rsid w:val="008C39F3"/>
    <w:rsid w:val="008C3A64"/>
    <w:rsid w:val="008C3C03"/>
    <w:rsid w:val="008C3CBD"/>
    <w:rsid w:val="008C3D43"/>
    <w:rsid w:val="008C3E3B"/>
    <w:rsid w:val="008C3ECB"/>
    <w:rsid w:val="008C4030"/>
    <w:rsid w:val="008C419C"/>
    <w:rsid w:val="008C42B6"/>
    <w:rsid w:val="008C440F"/>
    <w:rsid w:val="008C4442"/>
    <w:rsid w:val="008C445D"/>
    <w:rsid w:val="008C44FB"/>
    <w:rsid w:val="008C4533"/>
    <w:rsid w:val="008C454C"/>
    <w:rsid w:val="008C46B3"/>
    <w:rsid w:val="008C4893"/>
    <w:rsid w:val="008C4922"/>
    <w:rsid w:val="008C4A36"/>
    <w:rsid w:val="008C4D6C"/>
    <w:rsid w:val="008C4EB3"/>
    <w:rsid w:val="008C4F93"/>
    <w:rsid w:val="008C5057"/>
    <w:rsid w:val="008C51C7"/>
    <w:rsid w:val="008C51F3"/>
    <w:rsid w:val="008C5283"/>
    <w:rsid w:val="008C52D0"/>
    <w:rsid w:val="008C5697"/>
    <w:rsid w:val="008C5730"/>
    <w:rsid w:val="008C5806"/>
    <w:rsid w:val="008C59B9"/>
    <w:rsid w:val="008C5AD1"/>
    <w:rsid w:val="008C5AD3"/>
    <w:rsid w:val="008C5ADC"/>
    <w:rsid w:val="008C5B7F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76A"/>
    <w:rsid w:val="008C6867"/>
    <w:rsid w:val="008C699C"/>
    <w:rsid w:val="008C6AAA"/>
    <w:rsid w:val="008C6B0F"/>
    <w:rsid w:val="008C6B17"/>
    <w:rsid w:val="008C6C32"/>
    <w:rsid w:val="008C6CD3"/>
    <w:rsid w:val="008C6D8C"/>
    <w:rsid w:val="008C70AA"/>
    <w:rsid w:val="008C70CA"/>
    <w:rsid w:val="008C7241"/>
    <w:rsid w:val="008C7244"/>
    <w:rsid w:val="008C7265"/>
    <w:rsid w:val="008C729C"/>
    <w:rsid w:val="008C7328"/>
    <w:rsid w:val="008C766F"/>
    <w:rsid w:val="008C7705"/>
    <w:rsid w:val="008C7834"/>
    <w:rsid w:val="008C7878"/>
    <w:rsid w:val="008C7894"/>
    <w:rsid w:val="008C7A54"/>
    <w:rsid w:val="008C7AF2"/>
    <w:rsid w:val="008C7B3D"/>
    <w:rsid w:val="008C7BCB"/>
    <w:rsid w:val="008C7CA7"/>
    <w:rsid w:val="008C7D8D"/>
    <w:rsid w:val="008C7DBC"/>
    <w:rsid w:val="008C7DFA"/>
    <w:rsid w:val="008C7EAB"/>
    <w:rsid w:val="008D0219"/>
    <w:rsid w:val="008D038F"/>
    <w:rsid w:val="008D045C"/>
    <w:rsid w:val="008D048E"/>
    <w:rsid w:val="008D07A0"/>
    <w:rsid w:val="008D0818"/>
    <w:rsid w:val="008D0855"/>
    <w:rsid w:val="008D092B"/>
    <w:rsid w:val="008D0950"/>
    <w:rsid w:val="008D09FB"/>
    <w:rsid w:val="008D0A63"/>
    <w:rsid w:val="008D0B98"/>
    <w:rsid w:val="008D0CE9"/>
    <w:rsid w:val="008D0D34"/>
    <w:rsid w:val="008D0E2A"/>
    <w:rsid w:val="008D0F30"/>
    <w:rsid w:val="008D1070"/>
    <w:rsid w:val="008D109C"/>
    <w:rsid w:val="008D10DD"/>
    <w:rsid w:val="008D1196"/>
    <w:rsid w:val="008D13E8"/>
    <w:rsid w:val="008D14A7"/>
    <w:rsid w:val="008D1543"/>
    <w:rsid w:val="008D163D"/>
    <w:rsid w:val="008D1688"/>
    <w:rsid w:val="008D182F"/>
    <w:rsid w:val="008D1962"/>
    <w:rsid w:val="008D19BA"/>
    <w:rsid w:val="008D1A64"/>
    <w:rsid w:val="008D1B4C"/>
    <w:rsid w:val="008D1C29"/>
    <w:rsid w:val="008D1CCE"/>
    <w:rsid w:val="008D1E20"/>
    <w:rsid w:val="008D205C"/>
    <w:rsid w:val="008D214D"/>
    <w:rsid w:val="008D218A"/>
    <w:rsid w:val="008D2208"/>
    <w:rsid w:val="008D2478"/>
    <w:rsid w:val="008D2521"/>
    <w:rsid w:val="008D2533"/>
    <w:rsid w:val="008D2577"/>
    <w:rsid w:val="008D25DE"/>
    <w:rsid w:val="008D2604"/>
    <w:rsid w:val="008D268E"/>
    <w:rsid w:val="008D27E7"/>
    <w:rsid w:val="008D288B"/>
    <w:rsid w:val="008D2991"/>
    <w:rsid w:val="008D2AD1"/>
    <w:rsid w:val="008D2E78"/>
    <w:rsid w:val="008D2FAE"/>
    <w:rsid w:val="008D301C"/>
    <w:rsid w:val="008D307F"/>
    <w:rsid w:val="008D30B7"/>
    <w:rsid w:val="008D31AD"/>
    <w:rsid w:val="008D339F"/>
    <w:rsid w:val="008D345F"/>
    <w:rsid w:val="008D346B"/>
    <w:rsid w:val="008D34EF"/>
    <w:rsid w:val="008D3537"/>
    <w:rsid w:val="008D3580"/>
    <w:rsid w:val="008D35AA"/>
    <w:rsid w:val="008D35DF"/>
    <w:rsid w:val="008D3717"/>
    <w:rsid w:val="008D38FF"/>
    <w:rsid w:val="008D39C6"/>
    <w:rsid w:val="008D3A33"/>
    <w:rsid w:val="008D3B21"/>
    <w:rsid w:val="008D3C15"/>
    <w:rsid w:val="008D3C8C"/>
    <w:rsid w:val="008D3CB7"/>
    <w:rsid w:val="008D3E89"/>
    <w:rsid w:val="008D3FC3"/>
    <w:rsid w:val="008D3FFF"/>
    <w:rsid w:val="008D41D7"/>
    <w:rsid w:val="008D42B6"/>
    <w:rsid w:val="008D4455"/>
    <w:rsid w:val="008D44A8"/>
    <w:rsid w:val="008D45C6"/>
    <w:rsid w:val="008D4638"/>
    <w:rsid w:val="008D46BD"/>
    <w:rsid w:val="008D4700"/>
    <w:rsid w:val="008D48E7"/>
    <w:rsid w:val="008D492E"/>
    <w:rsid w:val="008D4990"/>
    <w:rsid w:val="008D4995"/>
    <w:rsid w:val="008D4A6C"/>
    <w:rsid w:val="008D4B3A"/>
    <w:rsid w:val="008D4BCC"/>
    <w:rsid w:val="008D4C9E"/>
    <w:rsid w:val="008D4DB3"/>
    <w:rsid w:val="008D50D8"/>
    <w:rsid w:val="008D5100"/>
    <w:rsid w:val="008D51E9"/>
    <w:rsid w:val="008D5304"/>
    <w:rsid w:val="008D54E0"/>
    <w:rsid w:val="008D556C"/>
    <w:rsid w:val="008D565A"/>
    <w:rsid w:val="008D5C0D"/>
    <w:rsid w:val="008D5E80"/>
    <w:rsid w:val="008D5F36"/>
    <w:rsid w:val="008D5FC6"/>
    <w:rsid w:val="008D6129"/>
    <w:rsid w:val="008D6208"/>
    <w:rsid w:val="008D6375"/>
    <w:rsid w:val="008D63B2"/>
    <w:rsid w:val="008D644F"/>
    <w:rsid w:val="008D64B9"/>
    <w:rsid w:val="008D66AA"/>
    <w:rsid w:val="008D69E0"/>
    <w:rsid w:val="008D69F2"/>
    <w:rsid w:val="008D6A52"/>
    <w:rsid w:val="008D6AAD"/>
    <w:rsid w:val="008D6B24"/>
    <w:rsid w:val="008D6BF8"/>
    <w:rsid w:val="008D6D2D"/>
    <w:rsid w:val="008D6DFE"/>
    <w:rsid w:val="008D6E1D"/>
    <w:rsid w:val="008D6EA6"/>
    <w:rsid w:val="008D7233"/>
    <w:rsid w:val="008D7392"/>
    <w:rsid w:val="008D7451"/>
    <w:rsid w:val="008D74A0"/>
    <w:rsid w:val="008D74AE"/>
    <w:rsid w:val="008D7637"/>
    <w:rsid w:val="008D76FC"/>
    <w:rsid w:val="008D789E"/>
    <w:rsid w:val="008D7AEF"/>
    <w:rsid w:val="008D7BE4"/>
    <w:rsid w:val="008D7C62"/>
    <w:rsid w:val="008D7E59"/>
    <w:rsid w:val="008E0097"/>
    <w:rsid w:val="008E0102"/>
    <w:rsid w:val="008E03D6"/>
    <w:rsid w:val="008E064D"/>
    <w:rsid w:val="008E06D6"/>
    <w:rsid w:val="008E08CA"/>
    <w:rsid w:val="008E095F"/>
    <w:rsid w:val="008E0B7E"/>
    <w:rsid w:val="008E0C93"/>
    <w:rsid w:val="008E0D3E"/>
    <w:rsid w:val="008E0DE8"/>
    <w:rsid w:val="008E129B"/>
    <w:rsid w:val="008E12CB"/>
    <w:rsid w:val="008E14B2"/>
    <w:rsid w:val="008E15FF"/>
    <w:rsid w:val="008E1607"/>
    <w:rsid w:val="008E18FD"/>
    <w:rsid w:val="008E1B68"/>
    <w:rsid w:val="008E1C05"/>
    <w:rsid w:val="008E1D91"/>
    <w:rsid w:val="008E1DD3"/>
    <w:rsid w:val="008E1E25"/>
    <w:rsid w:val="008E1E84"/>
    <w:rsid w:val="008E1E8E"/>
    <w:rsid w:val="008E20A0"/>
    <w:rsid w:val="008E22D1"/>
    <w:rsid w:val="008E259C"/>
    <w:rsid w:val="008E2806"/>
    <w:rsid w:val="008E2813"/>
    <w:rsid w:val="008E2940"/>
    <w:rsid w:val="008E2973"/>
    <w:rsid w:val="008E2C52"/>
    <w:rsid w:val="008E2C76"/>
    <w:rsid w:val="008E2D6F"/>
    <w:rsid w:val="008E2DBB"/>
    <w:rsid w:val="008E2DBE"/>
    <w:rsid w:val="008E2F32"/>
    <w:rsid w:val="008E305A"/>
    <w:rsid w:val="008E3125"/>
    <w:rsid w:val="008E3186"/>
    <w:rsid w:val="008E31FD"/>
    <w:rsid w:val="008E336B"/>
    <w:rsid w:val="008E3397"/>
    <w:rsid w:val="008E3421"/>
    <w:rsid w:val="008E34EC"/>
    <w:rsid w:val="008E354F"/>
    <w:rsid w:val="008E38B8"/>
    <w:rsid w:val="008E38F7"/>
    <w:rsid w:val="008E3914"/>
    <w:rsid w:val="008E39B8"/>
    <w:rsid w:val="008E39E9"/>
    <w:rsid w:val="008E39FE"/>
    <w:rsid w:val="008E3C01"/>
    <w:rsid w:val="008E3CDC"/>
    <w:rsid w:val="008E3CFB"/>
    <w:rsid w:val="008E3DC0"/>
    <w:rsid w:val="008E3EC7"/>
    <w:rsid w:val="008E41BE"/>
    <w:rsid w:val="008E41DD"/>
    <w:rsid w:val="008E4312"/>
    <w:rsid w:val="008E4382"/>
    <w:rsid w:val="008E4405"/>
    <w:rsid w:val="008E447F"/>
    <w:rsid w:val="008E44CC"/>
    <w:rsid w:val="008E45AA"/>
    <w:rsid w:val="008E46EB"/>
    <w:rsid w:val="008E48A7"/>
    <w:rsid w:val="008E4A7B"/>
    <w:rsid w:val="008E4B72"/>
    <w:rsid w:val="008E4BCB"/>
    <w:rsid w:val="008E4BFF"/>
    <w:rsid w:val="008E4CA3"/>
    <w:rsid w:val="008E4CE0"/>
    <w:rsid w:val="008E4DB4"/>
    <w:rsid w:val="008E4DC5"/>
    <w:rsid w:val="008E4FE0"/>
    <w:rsid w:val="008E5064"/>
    <w:rsid w:val="008E521F"/>
    <w:rsid w:val="008E528F"/>
    <w:rsid w:val="008E52CB"/>
    <w:rsid w:val="008E5389"/>
    <w:rsid w:val="008E54A7"/>
    <w:rsid w:val="008E5502"/>
    <w:rsid w:val="008E5830"/>
    <w:rsid w:val="008E58E3"/>
    <w:rsid w:val="008E5925"/>
    <w:rsid w:val="008E597C"/>
    <w:rsid w:val="008E597F"/>
    <w:rsid w:val="008E59A5"/>
    <w:rsid w:val="008E59DE"/>
    <w:rsid w:val="008E5A41"/>
    <w:rsid w:val="008E5A49"/>
    <w:rsid w:val="008E5AAF"/>
    <w:rsid w:val="008E5C2A"/>
    <w:rsid w:val="008E5C30"/>
    <w:rsid w:val="008E5CB8"/>
    <w:rsid w:val="008E5DC9"/>
    <w:rsid w:val="008E5E8B"/>
    <w:rsid w:val="008E5ECC"/>
    <w:rsid w:val="008E607F"/>
    <w:rsid w:val="008E60B4"/>
    <w:rsid w:val="008E60DF"/>
    <w:rsid w:val="008E625A"/>
    <w:rsid w:val="008E62AA"/>
    <w:rsid w:val="008E6389"/>
    <w:rsid w:val="008E651F"/>
    <w:rsid w:val="008E658A"/>
    <w:rsid w:val="008E669D"/>
    <w:rsid w:val="008E6764"/>
    <w:rsid w:val="008E6819"/>
    <w:rsid w:val="008E688F"/>
    <w:rsid w:val="008E6970"/>
    <w:rsid w:val="008E6A1F"/>
    <w:rsid w:val="008E6A96"/>
    <w:rsid w:val="008E6BF2"/>
    <w:rsid w:val="008E6C86"/>
    <w:rsid w:val="008E6CA8"/>
    <w:rsid w:val="008E6D40"/>
    <w:rsid w:val="008E7207"/>
    <w:rsid w:val="008E7212"/>
    <w:rsid w:val="008E7274"/>
    <w:rsid w:val="008E72F7"/>
    <w:rsid w:val="008E7424"/>
    <w:rsid w:val="008E7557"/>
    <w:rsid w:val="008E7568"/>
    <w:rsid w:val="008E759A"/>
    <w:rsid w:val="008E7688"/>
    <w:rsid w:val="008E7975"/>
    <w:rsid w:val="008E7978"/>
    <w:rsid w:val="008E7B8A"/>
    <w:rsid w:val="008E7BE7"/>
    <w:rsid w:val="008E7DD4"/>
    <w:rsid w:val="008E7EDE"/>
    <w:rsid w:val="008E7F73"/>
    <w:rsid w:val="008E7FF0"/>
    <w:rsid w:val="008F0339"/>
    <w:rsid w:val="008F0593"/>
    <w:rsid w:val="008F0597"/>
    <w:rsid w:val="008F0620"/>
    <w:rsid w:val="008F0667"/>
    <w:rsid w:val="008F0691"/>
    <w:rsid w:val="008F072F"/>
    <w:rsid w:val="008F092D"/>
    <w:rsid w:val="008F0BE6"/>
    <w:rsid w:val="008F0E0B"/>
    <w:rsid w:val="008F0EEC"/>
    <w:rsid w:val="008F0F2B"/>
    <w:rsid w:val="008F0F3F"/>
    <w:rsid w:val="008F0FD6"/>
    <w:rsid w:val="008F113B"/>
    <w:rsid w:val="008F11DF"/>
    <w:rsid w:val="008F12BB"/>
    <w:rsid w:val="008F1313"/>
    <w:rsid w:val="008F1379"/>
    <w:rsid w:val="008F1416"/>
    <w:rsid w:val="008F146A"/>
    <w:rsid w:val="008F153F"/>
    <w:rsid w:val="008F15B1"/>
    <w:rsid w:val="008F17AA"/>
    <w:rsid w:val="008F1932"/>
    <w:rsid w:val="008F1ACC"/>
    <w:rsid w:val="008F1AD1"/>
    <w:rsid w:val="008F1C84"/>
    <w:rsid w:val="008F1F38"/>
    <w:rsid w:val="008F2011"/>
    <w:rsid w:val="008F21AC"/>
    <w:rsid w:val="008F2295"/>
    <w:rsid w:val="008F229B"/>
    <w:rsid w:val="008F24A5"/>
    <w:rsid w:val="008F2509"/>
    <w:rsid w:val="008F2592"/>
    <w:rsid w:val="008F2638"/>
    <w:rsid w:val="008F263E"/>
    <w:rsid w:val="008F2667"/>
    <w:rsid w:val="008F2760"/>
    <w:rsid w:val="008F288F"/>
    <w:rsid w:val="008F2903"/>
    <w:rsid w:val="008F2958"/>
    <w:rsid w:val="008F2A53"/>
    <w:rsid w:val="008F2C29"/>
    <w:rsid w:val="008F2E59"/>
    <w:rsid w:val="008F2E84"/>
    <w:rsid w:val="008F2F42"/>
    <w:rsid w:val="008F2F74"/>
    <w:rsid w:val="008F30F1"/>
    <w:rsid w:val="008F315F"/>
    <w:rsid w:val="008F318E"/>
    <w:rsid w:val="008F31AE"/>
    <w:rsid w:val="008F3238"/>
    <w:rsid w:val="008F3257"/>
    <w:rsid w:val="008F33BB"/>
    <w:rsid w:val="008F343B"/>
    <w:rsid w:val="008F366D"/>
    <w:rsid w:val="008F37B3"/>
    <w:rsid w:val="008F383F"/>
    <w:rsid w:val="008F3868"/>
    <w:rsid w:val="008F3888"/>
    <w:rsid w:val="008F38CE"/>
    <w:rsid w:val="008F39EE"/>
    <w:rsid w:val="008F3CC4"/>
    <w:rsid w:val="008F3D03"/>
    <w:rsid w:val="008F3F26"/>
    <w:rsid w:val="008F4004"/>
    <w:rsid w:val="008F4061"/>
    <w:rsid w:val="008F41B5"/>
    <w:rsid w:val="008F423B"/>
    <w:rsid w:val="008F42EF"/>
    <w:rsid w:val="008F43C3"/>
    <w:rsid w:val="008F44A7"/>
    <w:rsid w:val="008F4602"/>
    <w:rsid w:val="008F4694"/>
    <w:rsid w:val="008F4761"/>
    <w:rsid w:val="008F48C5"/>
    <w:rsid w:val="008F4B84"/>
    <w:rsid w:val="008F4B85"/>
    <w:rsid w:val="008F4C78"/>
    <w:rsid w:val="008F4C9A"/>
    <w:rsid w:val="008F4D8D"/>
    <w:rsid w:val="008F4F14"/>
    <w:rsid w:val="008F5074"/>
    <w:rsid w:val="008F510D"/>
    <w:rsid w:val="008F5111"/>
    <w:rsid w:val="008F5219"/>
    <w:rsid w:val="008F52DB"/>
    <w:rsid w:val="008F55D8"/>
    <w:rsid w:val="008F561E"/>
    <w:rsid w:val="008F56AB"/>
    <w:rsid w:val="008F57B4"/>
    <w:rsid w:val="008F58CF"/>
    <w:rsid w:val="008F5951"/>
    <w:rsid w:val="008F5C02"/>
    <w:rsid w:val="008F5C32"/>
    <w:rsid w:val="008F5CBE"/>
    <w:rsid w:val="008F5E35"/>
    <w:rsid w:val="008F5ED8"/>
    <w:rsid w:val="008F5F41"/>
    <w:rsid w:val="008F5FFB"/>
    <w:rsid w:val="008F62D6"/>
    <w:rsid w:val="008F6326"/>
    <w:rsid w:val="008F63F8"/>
    <w:rsid w:val="008F64A1"/>
    <w:rsid w:val="008F64E9"/>
    <w:rsid w:val="008F651F"/>
    <w:rsid w:val="008F67A9"/>
    <w:rsid w:val="008F67B7"/>
    <w:rsid w:val="008F697C"/>
    <w:rsid w:val="008F69D4"/>
    <w:rsid w:val="008F6A47"/>
    <w:rsid w:val="008F6AA6"/>
    <w:rsid w:val="008F6CED"/>
    <w:rsid w:val="008F6D80"/>
    <w:rsid w:val="008F6E3D"/>
    <w:rsid w:val="008F6EE4"/>
    <w:rsid w:val="008F6F9A"/>
    <w:rsid w:val="008F7070"/>
    <w:rsid w:val="008F71F9"/>
    <w:rsid w:val="008F7267"/>
    <w:rsid w:val="008F7346"/>
    <w:rsid w:val="008F746B"/>
    <w:rsid w:val="008F74FB"/>
    <w:rsid w:val="008F7601"/>
    <w:rsid w:val="008F7726"/>
    <w:rsid w:val="008F778A"/>
    <w:rsid w:val="008F7B4D"/>
    <w:rsid w:val="008F7B5F"/>
    <w:rsid w:val="008F7B99"/>
    <w:rsid w:val="008F7CB1"/>
    <w:rsid w:val="008F7FC6"/>
    <w:rsid w:val="00900167"/>
    <w:rsid w:val="009001C9"/>
    <w:rsid w:val="009002AA"/>
    <w:rsid w:val="009003F4"/>
    <w:rsid w:val="009004A7"/>
    <w:rsid w:val="0090079B"/>
    <w:rsid w:val="0090079C"/>
    <w:rsid w:val="009007A8"/>
    <w:rsid w:val="009007F9"/>
    <w:rsid w:val="0090091A"/>
    <w:rsid w:val="00900B71"/>
    <w:rsid w:val="00900C0C"/>
    <w:rsid w:val="00900C41"/>
    <w:rsid w:val="00900CF1"/>
    <w:rsid w:val="00900D48"/>
    <w:rsid w:val="00900D64"/>
    <w:rsid w:val="00900E8B"/>
    <w:rsid w:val="00900FB5"/>
    <w:rsid w:val="009010C4"/>
    <w:rsid w:val="00901282"/>
    <w:rsid w:val="0090141B"/>
    <w:rsid w:val="009016C6"/>
    <w:rsid w:val="009016E9"/>
    <w:rsid w:val="00901960"/>
    <w:rsid w:val="009019E8"/>
    <w:rsid w:val="00901AC5"/>
    <w:rsid w:val="00901B44"/>
    <w:rsid w:val="00901CAC"/>
    <w:rsid w:val="00901EDC"/>
    <w:rsid w:val="0090219F"/>
    <w:rsid w:val="00902673"/>
    <w:rsid w:val="0090268C"/>
    <w:rsid w:val="009029F6"/>
    <w:rsid w:val="00902B1F"/>
    <w:rsid w:val="00902CA6"/>
    <w:rsid w:val="00902D67"/>
    <w:rsid w:val="00902FC8"/>
    <w:rsid w:val="009030E8"/>
    <w:rsid w:val="009031ED"/>
    <w:rsid w:val="00903314"/>
    <w:rsid w:val="00903443"/>
    <w:rsid w:val="00903467"/>
    <w:rsid w:val="0090392A"/>
    <w:rsid w:val="009039D0"/>
    <w:rsid w:val="00903A75"/>
    <w:rsid w:val="00903B45"/>
    <w:rsid w:val="00903B6A"/>
    <w:rsid w:val="00903D1A"/>
    <w:rsid w:val="00903DDF"/>
    <w:rsid w:val="00903E7C"/>
    <w:rsid w:val="00903E89"/>
    <w:rsid w:val="00903EE3"/>
    <w:rsid w:val="00903F11"/>
    <w:rsid w:val="00903F6C"/>
    <w:rsid w:val="00903F9E"/>
    <w:rsid w:val="00903FEE"/>
    <w:rsid w:val="009040D2"/>
    <w:rsid w:val="00904209"/>
    <w:rsid w:val="009042C0"/>
    <w:rsid w:val="009042FE"/>
    <w:rsid w:val="009043F5"/>
    <w:rsid w:val="00904438"/>
    <w:rsid w:val="0090481F"/>
    <w:rsid w:val="0090485F"/>
    <w:rsid w:val="00904A0B"/>
    <w:rsid w:val="00904A29"/>
    <w:rsid w:val="00904C2A"/>
    <w:rsid w:val="00904E78"/>
    <w:rsid w:val="00904EBD"/>
    <w:rsid w:val="00904EC6"/>
    <w:rsid w:val="00904F2D"/>
    <w:rsid w:val="009051AA"/>
    <w:rsid w:val="009051C5"/>
    <w:rsid w:val="009053DD"/>
    <w:rsid w:val="00905460"/>
    <w:rsid w:val="00905599"/>
    <w:rsid w:val="009058DA"/>
    <w:rsid w:val="00905A1F"/>
    <w:rsid w:val="00905B05"/>
    <w:rsid w:val="00905C32"/>
    <w:rsid w:val="00905D0A"/>
    <w:rsid w:val="00906037"/>
    <w:rsid w:val="009060C7"/>
    <w:rsid w:val="009060EA"/>
    <w:rsid w:val="009061D2"/>
    <w:rsid w:val="009062FE"/>
    <w:rsid w:val="00906315"/>
    <w:rsid w:val="0090634D"/>
    <w:rsid w:val="00906415"/>
    <w:rsid w:val="00906424"/>
    <w:rsid w:val="0090667F"/>
    <w:rsid w:val="0090674D"/>
    <w:rsid w:val="0090675C"/>
    <w:rsid w:val="00906872"/>
    <w:rsid w:val="00906A16"/>
    <w:rsid w:val="00906AAC"/>
    <w:rsid w:val="00906BCF"/>
    <w:rsid w:val="00906C2A"/>
    <w:rsid w:val="00906C6B"/>
    <w:rsid w:val="00906E22"/>
    <w:rsid w:val="00906E96"/>
    <w:rsid w:val="009070A8"/>
    <w:rsid w:val="0090710C"/>
    <w:rsid w:val="0090713A"/>
    <w:rsid w:val="00907193"/>
    <w:rsid w:val="00907395"/>
    <w:rsid w:val="00907399"/>
    <w:rsid w:val="009074CC"/>
    <w:rsid w:val="00907514"/>
    <w:rsid w:val="009075C3"/>
    <w:rsid w:val="00907805"/>
    <w:rsid w:val="00907851"/>
    <w:rsid w:val="009078A0"/>
    <w:rsid w:val="009079A0"/>
    <w:rsid w:val="00907AFF"/>
    <w:rsid w:val="00907B0A"/>
    <w:rsid w:val="00907B55"/>
    <w:rsid w:val="00907C3F"/>
    <w:rsid w:val="00907C40"/>
    <w:rsid w:val="00907D2B"/>
    <w:rsid w:val="00907EE2"/>
    <w:rsid w:val="0091007E"/>
    <w:rsid w:val="00910097"/>
    <w:rsid w:val="009103A3"/>
    <w:rsid w:val="0091051B"/>
    <w:rsid w:val="00910549"/>
    <w:rsid w:val="009106B4"/>
    <w:rsid w:val="00910803"/>
    <w:rsid w:val="00910B99"/>
    <w:rsid w:val="00910C30"/>
    <w:rsid w:val="00910D27"/>
    <w:rsid w:val="00910DFE"/>
    <w:rsid w:val="00911081"/>
    <w:rsid w:val="009110C6"/>
    <w:rsid w:val="009110F3"/>
    <w:rsid w:val="009112B9"/>
    <w:rsid w:val="00911323"/>
    <w:rsid w:val="009114F4"/>
    <w:rsid w:val="009115CC"/>
    <w:rsid w:val="00911602"/>
    <w:rsid w:val="00911868"/>
    <w:rsid w:val="0091192D"/>
    <w:rsid w:val="00911973"/>
    <w:rsid w:val="00911A58"/>
    <w:rsid w:val="00911B00"/>
    <w:rsid w:val="00911B9D"/>
    <w:rsid w:val="00911BAC"/>
    <w:rsid w:val="00911E50"/>
    <w:rsid w:val="0091228A"/>
    <w:rsid w:val="009122EF"/>
    <w:rsid w:val="009125D8"/>
    <w:rsid w:val="00912788"/>
    <w:rsid w:val="0091286F"/>
    <w:rsid w:val="009128F8"/>
    <w:rsid w:val="00912A00"/>
    <w:rsid w:val="00912A85"/>
    <w:rsid w:val="00912DF9"/>
    <w:rsid w:val="00912E41"/>
    <w:rsid w:val="00912E8A"/>
    <w:rsid w:val="00913218"/>
    <w:rsid w:val="009132DD"/>
    <w:rsid w:val="009132F9"/>
    <w:rsid w:val="00913464"/>
    <w:rsid w:val="0091361F"/>
    <w:rsid w:val="009137ED"/>
    <w:rsid w:val="009138AC"/>
    <w:rsid w:val="009139D0"/>
    <w:rsid w:val="00913B72"/>
    <w:rsid w:val="00913D2F"/>
    <w:rsid w:val="00913E74"/>
    <w:rsid w:val="00913F6F"/>
    <w:rsid w:val="00914173"/>
    <w:rsid w:val="00914189"/>
    <w:rsid w:val="009143E5"/>
    <w:rsid w:val="0091462F"/>
    <w:rsid w:val="00914646"/>
    <w:rsid w:val="00914780"/>
    <w:rsid w:val="009147A3"/>
    <w:rsid w:val="009149FB"/>
    <w:rsid w:val="00914A72"/>
    <w:rsid w:val="00914BBB"/>
    <w:rsid w:val="00914BE8"/>
    <w:rsid w:val="00914C64"/>
    <w:rsid w:val="00914D92"/>
    <w:rsid w:val="009150EB"/>
    <w:rsid w:val="009151C8"/>
    <w:rsid w:val="0091523E"/>
    <w:rsid w:val="00915279"/>
    <w:rsid w:val="00915368"/>
    <w:rsid w:val="009153AF"/>
    <w:rsid w:val="009154A5"/>
    <w:rsid w:val="009156AE"/>
    <w:rsid w:val="00915738"/>
    <w:rsid w:val="00915821"/>
    <w:rsid w:val="009158E7"/>
    <w:rsid w:val="00915B8B"/>
    <w:rsid w:val="00915BED"/>
    <w:rsid w:val="00915F5D"/>
    <w:rsid w:val="00915FE5"/>
    <w:rsid w:val="00916042"/>
    <w:rsid w:val="00916066"/>
    <w:rsid w:val="0091636E"/>
    <w:rsid w:val="009163D4"/>
    <w:rsid w:val="00916448"/>
    <w:rsid w:val="0091657C"/>
    <w:rsid w:val="009166DF"/>
    <w:rsid w:val="00916AAD"/>
    <w:rsid w:val="00916D31"/>
    <w:rsid w:val="00916E96"/>
    <w:rsid w:val="00916F14"/>
    <w:rsid w:val="009170B9"/>
    <w:rsid w:val="00917153"/>
    <w:rsid w:val="00917184"/>
    <w:rsid w:val="00917251"/>
    <w:rsid w:val="00917320"/>
    <w:rsid w:val="0091736C"/>
    <w:rsid w:val="0091745C"/>
    <w:rsid w:val="00917487"/>
    <w:rsid w:val="00917591"/>
    <w:rsid w:val="009175EE"/>
    <w:rsid w:val="009176A5"/>
    <w:rsid w:val="00917787"/>
    <w:rsid w:val="009177B6"/>
    <w:rsid w:val="0091794E"/>
    <w:rsid w:val="00917A0C"/>
    <w:rsid w:val="00917A4C"/>
    <w:rsid w:val="00917D11"/>
    <w:rsid w:val="00917D79"/>
    <w:rsid w:val="00917EBA"/>
    <w:rsid w:val="00917F11"/>
    <w:rsid w:val="00917F42"/>
    <w:rsid w:val="0092026F"/>
    <w:rsid w:val="00920405"/>
    <w:rsid w:val="0092052B"/>
    <w:rsid w:val="0092054A"/>
    <w:rsid w:val="00920584"/>
    <w:rsid w:val="00920699"/>
    <w:rsid w:val="00920857"/>
    <w:rsid w:val="009208C5"/>
    <w:rsid w:val="00920A86"/>
    <w:rsid w:val="00920C0C"/>
    <w:rsid w:val="00920DFE"/>
    <w:rsid w:val="00920EB9"/>
    <w:rsid w:val="00920F1A"/>
    <w:rsid w:val="00921103"/>
    <w:rsid w:val="00921371"/>
    <w:rsid w:val="00921667"/>
    <w:rsid w:val="0092183F"/>
    <w:rsid w:val="00921851"/>
    <w:rsid w:val="00921B85"/>
    <w:rsid w:val="00921BC4"/>
    <w:rsid w:val="00921D54"/>
    <w:rsid w:val="00921D85"/>
    <w:rsid w:val="00921E98"/>
    <w:rsid w:val="00921F57"/>
    <w:rsid w:val="00921FD7"/>
    <w:rsid w:val="00922059"/>
    <w:rsid w:val="00922197"/>
    <w:rsid w:val="009221C7"/>
    <w:rsid w:val="009221FA"/>
    <w:rsid w:val="00922204"/>
    <w:rsid w:val="00922211"/>
    <w:rsid w:val="009222F8"/>
    <w:rsid w:val="0092238B"/>
    <w:rsid w:val="0092243E"/>
    <w:rsid w:val="009226E1"/>
    <w:rsid w:val="009227A5"/>
    <w:rsid w:val="00922862"/>
    <w:rsid w:val="00922B3B"/>
    <w:rsid w:val="00922C79"/>
    <w:rsid w:val="00922CC6"/>
    <w:rsid w:val="00922F0B"/>
    <w:rsid w:val="009232F9"/>
    <w:rsid w:val="00923407"/>
    <w:rsid w:val="009234E9"/>
    <w:rsid w:val="009237A9"/>
    <w:rsid w:val="00923871"/>
    <w:rsid w:val="009239C6"/>
    <w:rsid w:val="00923C8B"/>
    <w:rsid w:val="00923E99"/>
    <w:rsid w:val="00924108"/>
    <w:rsid w:val="0092415F"/>
    <w:rsid w:val="009241E3"/>
    <w:rsid w:val="00924461"/>
    <w:rsid w:val="00924466"/>
    <w:rsid w:val="00924644"/>
    <w:rsid w:val="00924900"/>
    <w:rsid w:val="0092490E"/>
    <w:rsid w:val="0092498E"/>
    <w:rsid w:val="00924D2E"/>
    <w:rsid w:val="00924D87"/>
    <w:rsid w:val="00924E3F"/>
    <w:rsid w:val="00924EB4"/>
    <w:rsid w:val="0092500C"/>
    <w:rsid w:val="0092503D"/>
    <w:rsid w:val="0092506B"/>
    <w:rsid w:val="00925189"/>
    <w:rsid w:val="00925406"/>
    <w:rsid w:val="009254EE"/>
    <w:rsid w:val="00925668"/>
    <w:rsid w:val="009258EC"/>
    <w:rsid w:val="00925A19"/>
    <w:rsid w:val="00925A9A"/>
    <w:rsid w:val="00925BFD"/>
    <w:rsid w:val="00925D18"/>
    <w:rsid w:val="00925F81"/>
    <w:rsid w:val="00925F83"/>
    <w:rsid w:val="00925FC5"/>
    <w:rsid w:val="00926437"/>
    <w:rsid w:val="009264A7"/>
    <w:rsid w:val="009264B6"/>
    <w:rsid w:val="00926757"/>
    <w:rsid w:val="00926788"/>
    <w:rsid w:val="00926794"/>
    <w:rsid w:val="00926C96"/>
    <w:rsid w:val="00926D32"/>
    <w:rsid w:val="00926E08"/>
    <w:rsid w:val="00926E6C"/>
    <w:rsid w:val="00926EC9"/>
    <w:rsid w:val="00926EE0"/>
    <w:rsid w:val="009270F5"/>
    <w:rsid w:val="0092715B"/>
    <w:rsid w:val="0092722B"/>
    <w:rsid w:val="00927324"/>
    <w:rsid w:val="0092745D"/>
    <w:rsid w:val="00927686"/>
    <w:rsid w:val="0092776E"/>
    <w:rsid w:val="009277F2"/>
    <w:rsid w:val="0092798B"/>
    <w:rsid w:val="00927B60"/>
    <w:rsid w:val="00927C05"/>
    <w:rsid w:val="00927CDF"/>
    <w:rsid w:val="00927E2C"/>
    <w:rsid w:val="00927E81"/>
    <w:rsid w:val="00927ED7"/>
    <w:rsid w:val="00927F52"/>
    <w:rsid w:val="00927FE2"/>
    <w:rsid w:val="00930032"/>
    <w:rsid w:val="00930115"/>
    <w:rsid w:val="009301FC"/>
    <w:rsid w:val="0093026A"/>
    <w:rsid w:val="00930312"/>
    <w:rsid w:val="00930322"/>
    <w:rsid w:val="0093038D"/>
    <w:rsid w:val="009303F5"/>
    <w:rsid w:val="009304F7"/>
    <w:rsid w:val="00930522"/>
    <w:rsid w:val="0093056A"/>
    <w:rsid w:val="009307B8"/>
    <w:rsid w:val="00930822"/>
    <w:rsid w:val="00930853"/>
    <w:rsid w:val="00930855"/>
    <w:rsid w:val="00930865"/>
    <w:rsid w:val="00930963"/>
    <w:rsid w:val="009309DF"/>
    <w:rsid w:val="00930AF6"/>
    <w:rsid w:val="00930B0B"/>
    <w:rsid w:val="00930B0D"/>
    <w:rsid w:val="00930C4F"/>
    <w:rsid w:val="00930CA9"/>
    <w:rsid w:val="00930CE5"/>
    <w:rsid w:val="00930D12"/>
    <w:rsid w:val="00930DB7"/>
    <w:rsid w:val="00930E4C"/>
    <w:rsid w:val="00930E5C"/>
    <w:rsid w:val="00930E7D"/>
    <w:rsid w:val="00930F0A"/>
    <w:rsid w:val="00930FDA"/>
    <w:rsid w:val="0093104C"/>
    <w:rsid w:val="009310EA"/>
    <w:rsid w:val="009310EC"/>
    <w:rsid w:val="009312B4"/>
    <w:rsid w:val="009312E6"/>
    <w:rsid w:val="0093143B"/>
    <w:rsid w:val="009315DB"/>
    <w:rsid w:val="00931686"/>
    <w:rsid w:val="00931796"/>
    <w:rsid w:val="009318E3"/>
    <w:rsid w:val="00931940"/>
    <w:rsid w:val="009319AA"/>
    <w:rsid w:val="00931A18"/>
    <w:rsid w:val="00931A71"/>
    <w:rsid w:val="00931AB4"/>
    <w:rsid w:val="00931B30"/>
    <w:rsid w:val="00931BC3"/>
    <w:rsid w:val="00931BE0"/>
    <w:rsid w:val="00931C28"/>
    <w:rsid w:val="00931D3C"/>
    <w:rsid w:val="00931E62"/>
    <w:rsid w:val="00931FC9"/>
    <w:rsid w:val="00931FE0"/>
    <w:rsid w:val="009320C6"/>
    <w:rsid w:val="00932147"/>
    <w:rsid w:val="00932304"/>
    <w:rsid w:val="0093244F"/>
    <w:rsid w:val="00932476"/>
    <w:rsid w:val="00932592"/>
    <w:rsid w:val="00932640"/>
    <w:rsid w:val="0093269F"/>
    <w:rsid w:val="0093283F"/>
    <w:rsid w:val="00932909"/>
    <w:rsid w:val="00932A6D"/>
    <w:rsid w:val="00932C5F"/>
    <w:rsid w:val="00932CAE"/>
    <w:rsid w:val="00932D58"/>
    <w:rsid w:val="00932D96"/>
    <w:rsid w:val="00932ED8"/>
    <w:rsid w:val="00932F65"/>
    <w:rsid w:val="00932FB4"/>
    <w:rsid w:val="00932FFE"/>
    <w:rsid w:val="009330B3"/>
    <w:rsid w:val="00933181"/>
    <w:rsid w:val="009332D1"/>
    <w:rsid w:val="00933410"/>
    <w:rsid w:val="0093365E"/>
    <w:rsid w:val="00933693"/>
    <w:rsid w:val="0093372F"/>
    <w:rsid w:val="00933A2A"/>
    <w:rsid w:val="00933D65"/>
    <w:rsid w:val="00933D93"/>
    <w:rsid w:val="00933F0D"/>
    <w:rsid w:val="00933FAF"/>
    <w:rsid w:val="009340F6"/>
    <w:rsid w:val="0093411F"/>
    <w:rsid w:val="009342B3"/>
    <w:rsid w:val="009343A0"/>
    <w:rsid w:val="0093451D"/>
    <w:rsid w:val="00934524"/>
    <w:rsid w:val="009345A9"/>
    <w:rsid w:val="00934673"/>
    <w:rsid w:val="00934703"/>
    <w:rsid w:val="00934734"/>
    <w:rsid w:val="009347E3"/>
    <w:rsid w:val="009347F4"/>
    <w:rsid w:val="009347FD"/>
    <w:rsid w:val="0093485C"/>
    <w:rsid w:val="009348A6"/>
    <w:rsid w:val="00934A69"/>
    <w:rsid w:val="00934C01"/>
    <w:rsid w:val="00934CA5"/>
    <w:rsid w:val="00934CCC"/>
    <w:rsid w:val="00934DB1"/>
    <w:rsid w:val="00934E23"/>
    <w:rsid w:val="00934F16"/>
    <w:rsid w:val="00934F92"/>
    <w:rsid w:val="00934FAF"/>
    <w:rsid w:val="00935062"/>
    <w:rsid w:val="009350D4"/>
    <w:rsid w:val="009352BF"/>
    <w:rsid w:val="0093553E"/>
    <w:rsid w:val="009355E8"/>
    <w:rsid w:val="00935878"/>
    <w:rsid w:val="00935886"/>
    <w:rsid w:val="00935925"/>
    <w:rsid w:val="00935B6A"/>
    <w:rsid w:val="00935B9A"/>
    <w:rsid w:val="00935CE7"/>
    <w:rsid w:val="00935E92"/>
    <w:rsid w:val="00935F34"/>
    <w:rsid w:val="009360AE"/>
    <w:rsid w:val="00936132"/>
    <w:rsid w:val="009361A9"/>
    <w:rsid w:val="009367C1"/>
    <w:rsid w:val="009369DA"/>
    <w:rsid w:val="009369E5"/>
    <w:rsid w:val="00936D0A"/>
    <w:rsid w:val="00936E0E"/>
    <w:rsid w:val="00936E1A"/>
    <w:rsid w:val="00936EE8"/>
    <w:rsid w:val="00937074"/>
    <w:rsid w:val="00937146"/>
    <w:rsid w:val="009372C0"/>
    <w:rsid w:val="00937378"/>
    <w:rsid w:val="009373D5"/>
    <w:rsid w:val="0093749B"/>
    <w:rsid w:val="00937565"/>
    <w:rsid w:val="009375B9"/>
    <w:rsid w:val="009375EE"/>
    <w:rsid w:val="00937786"/>
    <w:rsid w:val="00937845"/>
    <w:rsid w:val="00937909"/>
    <w:rsid w:val="00937927"/>
    <w:rsid w:val="00937A40"/>
    <w:rsid w:val="00937A89"/>
    <w:rsid w:val="00937B7A"/>
    <w:rsid w:val="00937FA3"/>
    <w:rsid w:val="0094040D"/>
    <w:rsid w:val="00940468"/>
    <w:rsid w:val="009404EA"/>
    <w:rsid w:val="0094057D"/>
    <w:rsid w:val="00940674"/>
    <w:rsid w:val="00940876"/>
    <w:rsid w:val="00940920"/>
    <w:rsid w:val="0094092A"/>
    <w:rsid w:val="0094094F"/>
    <w:rsid w:val="00940950"/>
    <w:rsid w:val="009409C9"/>
    <w:rsid w:val="00940A00"/>
    <w:rsid w:val="00940B97"/>
    <w:rsid w:val="00940D59"/>
    <w:rsid w:val="0094115F"/>
    <w:rsid w:val="0094120B"/>
    <w:rsid w:val="00941261"/>
    <w:rsid w:val="009412B1"/>
    <w:rsid w:val="0094134A"/>
    <w:rsid w:val="009413FF"/>
    <w:rsid w:val="0094169F"/>
    <w:rsid w:val="00941712"/>
    <w:rsid w:val="00941B07"/>
    <w:rsid w:val="00941B26"/>
    <w:rsid w:val="00941D38"/>
    <w:rsid w:val="00941D6A"/>
    <w:rsid w:val="00941FFA"/>
    <w:rsid w:val="00942064"/>
    <w:rsid w:val="00942079"/>
    <w:rsid w:val="009420EA"/>
    <w:rsid w:val="00942121"/>
    <w:rsid w:val="00942190"/>
    <w:rsid w:val="009425E4"/>
    <w:rsid w:val="00942705"/>
    <w:rsid w:val="00942877"/>
    <w:rsid w:val="009428B1"/>
    <w:rsid w:val="00942948"/>
    <w:rsid w:val="00942B16"/>
    <w:rsid w:val="00942C5A"/>
    <w:rsid w:val="00942C7D"/>
    <w:rsid w:val="00942DF1"/>
    <w:rsid w:val="00942E4F"/>
    <w:rsid w:val="00942EE1"/>
    <w:rsid w:val="00942F0E"/>
    <w:rsid w:val="00942FC2"/>
    <w:rsid w:val="00943089"/>
    <w:rsid w:val="009430D8"/>
    <w:rsid w:val="009431D4"/>
    <w:rsid w:val="009432DA"/>
    <w:rsid w:val="0094333C"/>
    <w:rsid w:val="009433D7"/>
    <w:rsid w:val="00943504"/>
    <w:rsid w:val="009435FC"/>
    <w:rsid w:val="0094367E"/>
    <w:rsid w:val="009436BF"/>
    <w:rsid w:val="00943748"/>
    <w:rsid w:val="0094385A"/>
    <w:rsid w:val="009439C6"/>
    <w:rsid w:val="00943DB3"/>
    <w:rsid w:val="00943E2F"/>
    <w:rsid w:val="00943E65"/>
    <w:rsid w:val="00944089"/>
    <w:rsid w:val="009440D4"/>
    <w:rsid w:val="00944309"/>
    <w:rsid w:val="009449F2"/>
    <w:rsid w:val="00944A50"/>
    <w:rsid w:val="00944C1D"/>
    <w:rsid w:val="00944C7D"/>
    <w:rsid w:val="00944CBF"/>
    <w:rsid w:val="00944D4B"/>
    <w:rsid w:val="00944DFF"/>
    <w:rsid w:val="00944F24"/>
    <w:rsid w:val="00944FB5"/>
    <w:rsid w:val="00945101"/>
    <w:rsid w:val="00945207"/>
    <w:rsid w:val="009452CE"/>
    <w:rsid w:val="00945317"/>
    <w:rsid w:val="009453EF"/>
    <w:rsid w:val="00945536"/>
    <w:rsid w:val="0094556F"/>
    <w:rsid w:val="00945684"/>
    <w:rsid w:val="009458F5"/>
    <w:rsid w:val="00945989"/>
    <w:rsid w:val="009459DF"/>
    <w:rsid w:val="00945A99"/>
    <w:rsid w:val="00945AAC"/>
    <w:rsid w:val="00945D61"/>
    <w:rsid w:val="00945DC5"/>
    <w:rsid w:val="00945FF2"/>
    <w:rsid w:val="00946171"/>
    <w:rsid w:val="0094619C"/>
    <w:rsid w:val="0094646F"/>
    <w:rsid w:val="009464C4"/>
    <w:rsid w:val="009464FA"/>
    <w:rsid w:val="0094669F"/>
    <w:rsid w:val="009466BE"/>
    <w:rsid w:val="009466FF"/>
    <w:rsid w:val="009467D0"/>
    <w:rsid w:val="00946A2E"/>
    <w:rsid w:val="00946B84"/>
    <w:rsid w:val="00946C2F"/>
    <w:rsid w:val="00946D2D"/>
    <w:rsid w:val="00946D40"/>
    <w:rsid w:val="00946D43"/>
    <w:rsid w:val="00946E95"/>
    <w:rsid w:val="00946FB6"/>
    <w:rsid w:val="00947095"/>
    <w:rsid w:val="009470C5"/>
    <w:rsid w:val="00947487"/>
    <w:rsid w:val="0094749A"/>
    <w:rsid w:val="009474BF"/>
    <w:rsid w:val="00947630"/>
    <w:rsid w:val="009476E5"/>
    <w:rsid w:val="009477E6"/>
    <w:rsid w:val="009478DD"/>
    <w:rsid w:val="00947940"/>
    <w:rsid w:val="00947A04"/>
    <w:rsid w:val="00947A9B"/>
    <w:rsid w:val="00947BB8"/>
    <w:rsid w:val="00947C5D"/>
    <w:rsid w:val="00947CEA"/>
    <w:rsid w:val="00947F3C"/>
    <w:rsid w:val="00947FAE"/>
    <w:rsid w:val="00950019"/>
    <w:rsid w:val="00950030"/>
    <w:rsid w:val="00950093"/>
    <w:rsid w:val="00950220"/>
    <w:rsid w:val="00950288"/>
    <w:rsid w:val="009504D6"/>
    <w:rsid w:val="009505D2"/>
    <w:rsid w:val="00950651"/>
    <w:rsid w:val="00950738"/>
    <w:rsid w:val="00950747"/>
    <w:rsid w:val="00950B33"/>
    <w:rsid w:val="00950BA6"/>
    <w:rsid w:val="00950C9F"/>
    <w:rsid w:val="00950CAC"/>
    <w:rsid w:val="00950CFF"/>
    <w:rsid w:val="00950D60"/>
    <w:rsid w:val="00950F2C"/>
    <w:rsid w:val="00950F4B"/>
    <w:rsid w:val="00950F71"/>
    <w:rsid w:val="00951028"/>
    <w:rsid w:val="0095107A"/>
    <w:rsid w:val="0095114D"/>
    <w:rsid w:val="00951531"/>
    <w:rsid w:val="0095160E"/>
    <w:rsid w:val="0095174E"/>
    <w:rsid w:val="009518B0"/>
    <w:rsid w:val="00951900"/>
    <w:rsid w:val="00951924"/>
    <w:rsid w:val="009519DB"/>
    <w:rsid w:val="00951DEF"/>
    <w:rsid w:val="00951F52"/>
    <w:rsid w:val="0095200E"/>
    <w:rsid w:val="009520EE"/>
    <w:rsid w:val="00952122"/>
    <w:rsid w:val="00952196"/>
    <w:rsid w:val="009521B6"/>
    <w:rsid w:val="0095220B"/>
    <w:rsid w:val="00952417"/>
    <w:rsid w:val="00952477"/>
    <w:rsid w:val="009524F6"/>
    <w:rsid w:val="00952584"/>
    <w:rsid w:val="0095277C"/>
    <w:rsid w:val="00952813"/>
    <w:rsid w:val="00952AF9"/>
    <w:rsid w:val="00952D01"/>
    <w:rsid w:val="00952D60"/>
    <w:rsid w:val="00952DCC"/>
    <w:rsid w:val="0095307B"/>
    <w:rsid w:val="00953138"/>
    <w:rsid w:val="0095323E"/>
    <w:rsid w:val="00953262"/>
    <w:rsid w:val="009532AC"/>
    <w:rsid w:val="009533F0"/>
    <w:rsid w:val="009534C7"/>
    <w:rsid w:val="009535B7"/>
    <w:rsid w:val="009535FA"/>
    <w:rsid w:val="009539D7"/>
    <w:rsid w:val="00953B50"/>
    <w:rsid w:val="00953BE9"/>
    <w:rsid w:val="00953E8E"/>
    <w:rsid w:val="00953F12"/>
    <w:rsid w:val="00953F1F"/>
    <w:rsid w:val="00953F93"/>
    <w:rsid w:val="00953FBC"/>
    <w:rsid w:val="009542CD"/>
    <w:rsid w:val="0095435D"/>
    <w:rsid w:val="009543A5"/>
    <w:rsid w:val="0095448D"/>
    <w:rsid w:val="009545EE"/>
    <w:rsid w:val="0095463F"/>
    <w:rsid w:val="0095474E"/>
    <w:rsid w:val="0095479A"/>
    <w:rsid w:val="009547B7"/>
    <w:rsid w:val="009548CC"/>
    <w:rsid w:val="0095490F"/>
    <w:rsid w:val="0095492A"/>
    <w:rsid w:val="00954966"/>
    <w:rsid w:val="00954A20"/>
    <w:rsid w:val="00954BFB"/>
    <w:rsid w:val="00954D19"/>
    <w:rsid w:val="00954D27"/>
    <w:rsid w:val="00954D5D"/>
    <w:rsid w:val="00954D7E"/>
    <w:rsid w:val="00954DFA"/>
    <w:rsid w:val="00954EF5"/>
    <w:rsid w:val="00954F70"/>
    <w:rsid w:val="00954FCE"/>
    <w:rsid w:val="00954FFB"/>
    <w:rsid w:val="0095504A"/>
    <w:rsid w:val="009550BE"/>
    <w:rsid w:val="00955192"/>
    <w:rsid w:val="00955201"/>
    <w:rsid w:val="00955256"/>
    <w:rsid w:val="00955426"/>
    <w:rsid w:val="009554B8"/>
    <w:rsid w:val="0095550F"/>
    <w:rsid w:val="0095554A"/>
    <w:rsid w:val="00955568"/>
    <w:rsid w:val="00955980"/>
    <w:rsid w:val="00955983"/>
    <w:rsid w:val="00955AC6"/>
    <w:rsid w:val="00955C16"/>
    <w:rsid w:val="00955C73"/>
    <w:rsid w:val="00955C92"/>
    <w:rsid w:val="00955E68"/>
    <w:rsid w:val="00955F32"/>
    <w:rsid w:val="00956008"/>
    <w:rsid w:val="0095608F"/>
    <w:rsid w:val="00956148"/>
    <w:rsid w:val="00956258"/>
    <w:rsid w:val="0095648C"/>
    <w:rsid w:val="00956563"/>
    <w:rsid w:val="00956672"/>
    <w:rsid w:val="00956B12"/>
    <w:rsid w:val="00956D8C"/>
    <w:rsid w:val="00956D9A"/>
    <w:rsid w:val="00956E8E"/>
    <w:rsid w:val="00956FDD"/>
    <w:rsid w:val="0095701A"/>
    <w:rsid w:val="009571C2"/>
    <w:rsid w:val="0095741E"/>
    <w:rsid w:val="00957546"/>
    <w:rsid w:val="0095769B"/>
    <w:rsid w:val="009576D3"/>
    <w:rsid w:val="009577BA"/>
    <w:rsid w:val="00957891"/>
    <w:rsid w:val="00957A09"/>
    <w:rsid w:val="00957AC2"/>
    <w:rsid w:val="00957ADA"/>
    <w:rsid w:val="00957B72"/>
    <w:rsid w:val="00957BD7"/>
    <w:rsid w:val="00957C0B"/>
    <w:rsid w:val="00957E3D"/>
    <w:rsid w:val="00957EAA"/>
    <w:rsid w:val="00957F0E"/>
    <w:rsid w:val="00957F94"/>
    <w:rsid w:val="00960194"/>
    <w:rsid w:val="00960258"/>
    <w:rsid w:val="00960339"/>
    <w:rsid w:val="0096033B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0E3C"/>
    <w:rsid w:val="00961002"/>
    <w:rsid w:val="00961073"/>
    <w:rsid w:val="009610F5"/>
    <w:rsid w:val="0096111E"/>
    <w:rsid w:val="009612FE"/>
    <w:rsid w:val="009614F4"/>
    <w:rsid w:val="00961501"/>
    <w:rsid w:val="00961672"/>
    <w:rsid w:val="0096167B"/>
    <w:rsid w:val="009616EA"/>
    <w:rsid w:val="00961744"/>
    <w:rsid w:val="00961785"/>
    <w:rsid w:val="009617CA"/>
    <w:rsid w:val="00961A07"/>
    <w:rsid w:val="00961A7E"/>
    <w:rsid w:val="00961A93"/>
    <w:rsid w:val="00961B91"/>
    <w:rsid w:val="00961BCE"/>
    <w:rsid w:val="00961C45"/>
    <w:rsid w:val="00961E15"/>
    <w:rsid w:val="00961E50"/>
    <w:rsid w:val="00961F83"/>
    <w:rsid w:val="009620DF"/>
    <w:rsid w:val="00962236"/>
    <w:rsid w:val="009622D6"/>
    <w:rsid w:val="009622E0"/>
    <w:rsid w:val="00962504"/>
    <w:rsid w:val="00962633"/>
    <w:rsid w:val="00962675"/>
    <w:rsid w:val="009626B7"/>
    <w:rsid w:val="0096274F"/>
    <w:rsid w:val="00962779"/>
    <w:rsid w:val="00962A85"/>
    <w:rsid w:val="00962DB1"/>
    <w:rsid w:val="00962DE0"/>
    <w:rsid w:val="00962FF1"/>
    <w:rsid w:val="00963368"/>
    <w:rsid w:val="0096342A"/>
    <w:rsid w:val="009634DD"/>
    <w:rsid w:val="009634E8"/>
    <w:rsid w:val="0096350C"/>
    <w:rsid w:val="0096374E"/>
    <w:rsid w:val="00963775"/>
    <w:rsid w:val="00963D2D"/>
    <w:rsid w:val="00963E69"/>
    <w:rsid w:val="00964428"/>
    <w:rsid w:val="009647AD"/>
    <w:rsid w:val="00964985"/>
    <w:rsid w:val="009649A4"/>
    <w:rsid w:val="00964A20"/>
    <w:rsid w:val="00964A36"/>
    <w:rsid w:val="00964A70"/>
    <w:rsid w:val="00964AAE"/>
    <w:rsid w:val="00964ABA"/>
    <w:rsid w:val="00964B52"/>
    <w:rsid w:val="00964C9C"/>
    <w:rsid w:val="009650B3"/>
    <w:rsid w:val="009653EE"/>
    <w:rsid w:val="009653F8"/>
    <w:rsid w:val="00965437"/>
    <w:rsid w:val="009654B9"/>
    <w:rsid w:val="009655E9"/>
    <w:rsid w:val="00965676"/>
    <w:rsid w:val="00965977"/>
    <w:rsid w:val="00965AD3"/>
    <w:rsid w:val="00965C69"/>
    <w:rsid w:val="00965E2B"/>
    <w:rsid w:val="00965FE7"/>
    <w:rsid w:val="00966096"/>
    <w:rsid w:val="00966403"/>
    <w:rsid w:val="0096690A"/>
    <w:rsid w:val="0096690B"/>
    <w:rsid w:val="00966912"/>
    <w:rsid w:val="00966956"/>
    <w:rsid w:val="00966B5A"/>
    <w:rsid w:val="00966BD0"/>
    <w:rsid w:val="00966BF5"/>
    <w:rsid w:val="00966C87"/>
    <w:rsid w:val="00966E45"/>
    <w:rsid w:val="00966E77"/>
    <w:rsid w:val="00966F32"/>
    <w:rsid w:val="009670A7"/>
    <w:rsid w:val="00967232"/>
    <w:rsid w:val="009672D5"/>
    <w:rsid w:val="009673E3"/>
    <w:rsid w:val="009674B9"/>
    <w:rsid w:val="0096752F"/>
    <w:rsid w:val="009675EB"/>
    <w:rsid w:val="009676F8"/>
    <w:rsid w:val="009677FB"/>
    <w:rsid w:val="0096785F"/>
    <w:rsid w:val="0096799E"/>
    <w:rsid w:val="00967A06"/>
    <w:rsid w:val="00967DFD"/>
    <w:rsid w:val="00967F93"/>
    <w:rsid w:val="00967FC0"/>
    <w:rsid w:val="00967FC7"/>
    <w:rsid w:val="00970115"/>
    <w:rsid w:val="009703E8"/>
    <w:rsid w:val="009703EC"/>
    <w:rsid w:val="00970625"/>
    <w:rsid w:val="00970825"/>
    <w:rsid w:val="009708AF"/>
    <w:rsid w:val="009708C9"/>
    <w:rsid w:val="009708CE"/>
    <w:rsid w:val="00970C11"/>
    <w:rsid w:val="00970D6B"/>
    <w:rsid w:val="00970E58"/>
    <w:rsid w:val="00970E66"/>
    <w:rsid w:val="00970FA8"/>
    <w:rsid w:val="00971151"/>
    <w:rsid w:val="00971175"/>
    <w:rsid w:val="00971332"/>
    <w:rsid w:val="009714F0"/>
    <w:rsid w:val="0097165B"/>
    <w:rsid w:val="00971789"/>
    <w:rsid w:val="0097193F"/>
    <w:rsid w:val="00971AE6"/>
    <w:rsid w:val="00971B8E"/>
    <w:rsid w:val="00971BFD"/>
    <w:rsid w:val="00971C18"/>
    <w:rsid w:val="00971C1D"/>
    <w:rsid w:val="00971CEF"/>
    <w:rsid w:val="00971E06"/>
    <w:rsid w:val="00971EAF"/>
    <w:rsid w:val="00971F8B"/>
    <w:rsid w:val="00972169"/>
    <w:rsid w:val="0097219C"/>
    <w:rsid w:val="00972249"/>
    <w:rsid w:val="0097228D"/>
    <w:rsid w:val="009722B8"/>
    <w:rsid w:val="00972566"/>
    <w:rsid w:val="009725A5"/>
    <w:rsid w:val="00972629"/>
    <w:rsid w:val="00972674"/>
    <w:rsid w:val="009727B2"/>
    <w:rsid w:val="009727D3"/>
    <w:rsid w:val="0097284E"/>
    <w:rsid w:val="00972932"/>
    <w:rsid w:val="00972959"/>
    <w:rsid w:val="00972A44"/>
    <w:rsid w:val="00972B67"/>
    <w:rsid w:val="00972C79"/>
    <w:rsid w:val="00972CEC"/>
    <w:rsid w:val="00972D9B"/>
    <w:rsid w:val="00972E8C"/>
    <w:rsid w:val="00972FC7"/>
    <w:rsid w:val="009731B6"/>
    <w:rsid w:val="00973282"/>
    <w:rsid w:val="009732F8"/>
    <w:rsid w:val="00973333"/>
    <w:rsid w:val="00973338"/>
    <w:rsid w:val="00973434"/>
    <w:rsid w:val="0097350F"/>
    <w:rsid w:val="0097362D"/>
    <w:rsid w:val="0097368E"/>
    <w:rsid w:val="009736B3"/>
    <w:rsid w:val="009739B0"/>
    <w:rsid w:val="009739CF"/>
    <w:rsid w:val="00973B3D"/>
    <w:rsid w:val="00973F76"/>
    <w:rsid w:val="00974240"/>
    <w:rsid w:val="00974335"/>
    <w:rsid w:val="00974449"/>
    <w:rsid w:val="00974564"/>
    <w:rsid w:val="00974587"/>
    <w:rsid w:val="009745AB"/>
    <w:rsid w:val="00974760"/>
    <w:rsid w:val="009747D9"/>
    <w:rsid w:val="00974969"/>
    <w:rsid w:val="00974B0D"/>
    <w:rsid w:val="00974B32"/>
    <w:rsid w:val="00974C1B"/>
    <w:rsid w:val="00974CA9"/>
    <w:rsid w:val="00974CF9"/>
    <w:rsid w:val="00975083"/>
    <w:rsid w:val="00975101"/>
    <w:rsid w:val="00975115"/>
    <w:rsid w:val="009751E9"/>
    <w:rsid w:val="009752E5"/>
    <w:rsid w:val="009754D3"/>
    <w:rsid w:val="009755C9"/>
    <w:rsid w:val="00975692"/>
    <w:rsid w:val="00975865"/>
    <w:rsid w:val="00975870"/>
    <w:rsid w:val="009758D7"/>
    <w:rsid w:val="00975A61"/>
    <w:rsid w:val="00975BB0"/>
    <w:rsid w:val="00975BE9"/>
    <w:rsid w:val="00975BEB"/>
    <w:rsid w:val="00975BED"/>
    <w:rsid w:val="00975DE2"/>
    <w:rsid w:val="00975DE7"/>
    <w:rsid w:val="00975FD4"/>
    <w:rsid w:val="009763DC"/>
    <w:rsid w:val="0097658C"/>
    <w:rsid w:val="0097677D"/>
    <w:rsid w:val="00976818"/>
    <w:rsid w:val="0097684F"/>
    <w:rsid w:val="009768CA"/>
    <w:rsid w:val="00976910"/>
    <w:rsid w:val="00976912"/>
    <w:rsid w:val="00976A89"/>
    <w:rsid w:val="00976B02"/>
    <w:rsid w:val="00976B2D"/>
    <w:rsid w:val="00976B4D"/>
    <w:rsid w:val="00976B9F"/>
    <w:rsid w:val="00976CCC"/>
    <w:rsid w:val="00976D4E"/>
    <w:rsid w:val="00976D96"/>
    <w:rsid w:val="00976E2B"/>
    <w:rsid w:val="0097715A"/>
    <w:rsid w:val="00977473"/>
    <w:rsid w:val="009774C8"/>
    <w:rsid w:val="00977585"/>
    <w:rsid w:val="0097770E"/>
    <w:rsid w:val="00977762"/>
    <w:rsid w:val="00977A94"/>
    <w:rsid w:val="00977A9F"/>
    <w:rsid w:val="00977CAC"/>
    <w:rsid w:val="00977DAE"/>
    <w:rsid w:val="00977E6E"/>
    <w:rsid w:val="00977E9C"/>
    <w:rsid w:val="00977EA0"/>
    <w:rsid w:val="00977F29"/>
    <w:rsid w:val="00977F51"/>
    <w:rsid w:val="0098026B"/>
    <w:rsid w:val="0098027A"/>
    <w:rsid w:val="0098030D"/>
    <w:rsid w:val="00980318"/>
    <w:rsid w:val="009803DE"/>
    <w:rsid w:val="009804C5"/>
    <w:rsid w:val="00980618"/>
    <w:rsid w:val="00980687"/>
    <w:rsid w:val="00980769"/>
    <w:rsid w:val="00980782"/>
    <w:rsid w:val="009807FC"/>
    <w:rsid w:val="00980A35"/>
    <w:rsid w:val="00980B2B"/>
    <w:rsid w:val="00980BB9"/>
    <w:rsid w:val="00980C12"/>
    <w:rsid w:val="00980CFE"/>
    <w:rsid w:val="00980D26"/>
    <w:rsid w:val="00980F2B"/>
    <w:rsid w:val="00981080"/>
    <w:rsid w:val="009810FD"/>
    <w:rsid w:val="00981137"/>
    <w:rsid w:val="00981218"/>
    <w:rsid w:val="00981233"/>
    <w:rsid w:val="0098124C"/>
    <w:rsid w:val="009812AC"/>
    <w:rsid w:val="00981407"/>
    <w:rsid w:val="009815D8"/>
    <w:rsid w:val="009816AE"/>
    <w:rsid w:val="00981955"/>
    <w:rsid w:val="009819B5"/>
    <w:rsid w:val="00981BB2"/>
    <w:rsid w:val="00981DAE"/>
    <w:rsid w:val="0098204D"/>
    <w:rsid w:val="009820FF"/>
    <w:rsid w:val="009821A9"/>
    <w:rsid w:val="0098226B"/>
    <w:rsid w:val="009822BE"/>
    <w:rsid w:val="009823B0"/>
    <w:rsid w:val="009823E2"/>
    <w:rsid w:val="009824A5"/>
    <w:rsid w:val="009824EA"/>
    <w:rsid w:val="009825AB"/>
    <w:rsid w:val="009825D8"/>
    <w:rsid w:val="0098266A"/>
    <w:rsid w:val="00982BAE"/>
    <w:rsid w:val="00982EAF"/>
    <w:rsid w:val="00982F6A"/>
    <w:rsid w:val="00982FA3"/>
    <w:rsid w:val="00982FEB"/>
    <w:rsid w:val="0098304B"/>
    <w:rsid w:val="0098305C"/>
    <w:rsid w:val="009830C0"/>
    <w:rsid w:val="0098320F"/>
    <w:rsid w:val="00983275"/>
    <w:rsid w:val="00983440"/>
    <w:rsid w:val="00983468"/>
    <w:rsid w:val="009835D5"/>
    <w:rsid w:val="0098366F"/>
    <w:rsid w:val="009837FD"/>
    <w:rsid w:val="0098396F"/>
    <w:rsid w:val="00983972"/>
    <w:rsid w:val="00983AEB"/>
    <w:rsid w:val="00983C0A"/>
    <w:rsid w:val="00983C68"/>
    <w:rsid w:val="00983D45"/>
    <w:rsid w:val="00983F06"/>
    <w:rsid w:val="00983F84"/>
    <w:rsid w:val="00983FC2"/>
    <w:rsid w:val="00983FD7"/>
    <w:rsid w:val="00983FDD"/>
    <w:rsid w:val="009840C8"/>
    <w:rsid w:val="0098416B"/>
    <w:rsid w:val="00984267"/>
    <w:rsid w:val="00984301"/>
    <w:rsid w:val="009844AC"/>
    <w:rsid w:val="0098462D"/>
    <w:rsid w:val="009846EC"/>
    <w:rsid w:val="00984733"/>
    <w:rsid w:val="00984767"/>
    <w:rsid w:val="009847CC"/>
    <w:rsid w:val="00984813"/>
    <w:rsid w:val="009848D2"/>
    <w:rsid w:val="00984975"/>
    <w:rsid w:val="00984B5B"/>
    <w:rsid w:val="00984B82"/>
    <w:rsid w:val="00984B9E"/>
    <w:rsid w:val="00984C53"/>
    <w:rsid w:val="00984C6F"/>
    <w:rsid w:val="00984D88"/>
    <w:rsid w:val="00984F4B"/>
    <w:rsid w:val="00984F63"/>
    <w:rsid w:val="00984FC5"/>
    <w:rsid w:val="0098522F"/>
    <w:rsid w:val="00985235"/>
    <w:rsid w:val="009853B0"/>
    <w:rsid w:val="0098545D"/>
    <w:rsid w:val="009856B3"/>
    <w:rsid w:val="00985998"/>
    <w:rsid w:val="00985B5D"/>
    <w:rsid w:val="00985BAF"/>
    <w:rsid w:val="00985C0C"/>
    <w:rsid w:val="00985C39"/>
    <w:rsid w:val="00985CA1"/>
    <w:rsid w:val="00985D77"/>
    <w:rsid w:val="00985E03"/>
    <w:rsid w:val="009860D1"/>
    <w:rsid w:val="0098610B"/>
    <w:rsid w:val="009863B4"/>
    <w:rsid w:val="009863F8"/>
    <w:rsid w:val="009866BD"/>
    <w:rsid w:val="009868D4"/>
    <w:rsid w:val="00986C65"/>
    <w:rsid w:val="00986D9B"/>
    <w:rsid w:val="00986DA0"/>
    <w:rsid w:val="00986EE0"/>
    <w:rsid w:val="00986F15"/>
    <w:rsid w:val="00987242"/>
    <w:rsid w:val="0098726F"/>
    <w:rsid w:val="009874B1"/>
    <w:rsid w:val="009876D4"/>
    <w:rsid w:val="00987817"/>
    <w:rsid w:val="0098781A"/>
    <w:rsid w:val="00987885"/>
    <w:rsid w:val="00987973"/>
    <w:rsid w:val="009879B0"/>
    <w:rsid w:val="00987BB6"/>
    <w:rsid w:val="00987E7A"/>
    <w:rsid w:val="00987F67"/>
    <w:rsid w:val="00987FAD"/>
    <w:rsid w:val="00987FDC"/>
    <w:rsid w:val="00990099"/>
    <w:rsid w:val="009901D9"/>
    <w:rsid w:val="00990248"/>
    <w:rsid w:val="00990644"/>
    <w:rsid w:val="0099077C"/>
    <w:rsid w:val="009907AC"/>
    <w:rsid w:val="009907E7"/>
    <w:rsid w:val="0099080E"/>
    <w:rsid w:val="009909D0"/>
    <w:rsid w:val="00990AE9"/>
    <w:rsid w:val="00990B0E"/>
    <w:rsid w:val="00990B90"/>
    <w:rsid w:val="00990C75"/>
    <w:rsid w:val="00990CF3"/>
    <w:rsid w:val="00990D34"/>
    <w:rsid w:val="00990DFE"/>
    <w:rsid w:val="009911B9"/>
    <w:rsid w:val="009911C0"/>
    <w:rsid w:val="0099120A"/>
    <w:rsid w:val="00991221"/>
    <w:rsid w:val="00991317"/>
    <w:rsid w:val="0099132F"/>
    <w:rsid w:val="0099161B"/>
    <w:rsid w:val="0099177E"/>
    <w:rsid w:val="009917C1"/>
    <w:rsid w:val="00991894"/>
    <w:rsid w:val="00991896"/>
    <w:rsid w:val="00991A77"/>
    <w:rsid w:val="00991B5A"/>
    <w:rsid w:val="00991BEF"/>
    <w:rsid w:val="00991C27"/>
    <w:rsid w:val="00991E07"/>
    <w:rsid w:val="00992084"/>
    <w:rsid w:val="00992105"/>
    <w:rsid w:val="009921B4"/>
    <w:rsid w:val="009921F9"/>
    <w:rsid w:val="00992232"/>
    <w:rsid w:val="00992336"/>
    <w:rsid w:val="009924A6"/>
    <w:rsid w:val="0099254E"/>
    <w:rsid w:val="00992674"/>
    <w:rsid w:val="009927C0"/>
    <w:rsid w:val="0099281C"/>
    <w:rsid w:val="009928DE"/>
    <w:rsid w:val="009928EF"/>
    <w:rsid w:val="00992C4E"/>
    <w:rsid w:val="00992E91"/>
    <w:rsid w:val="00992EE2"/>
    <w:rsid w:val="0099300C"/>
    <w:rsid w:val="00993149"/>
    <w:rsid w:val="009931D9"/>
    <w:rsid w:val="009933DE"/>
    <w:rsid w:val="009934DA"/>
    <w:rsid w:val="00993681"/>
    <w:rsid w:val="009937DA"/>
    <w:rsid w:val="00993855"/>
    <w:rsid w:val="00993B07"/>
    <w:rsid w:val="00993B93"/>
    <w:rsid w:val="00993C7B"/>
    <w:rsid w:val="00993CE9"/>
    <w:rsid w:val="00993CFC"/>
    <w:rsid w:val="00993E2D"/>
    <w:rsid w:val="00993FDF"/>
    <w:rsid w:val="0099415D"/>
    <w:rsid w:val="00994270"/>
    <w:rsid w:val="0099429C"/>
    <w:rsid w:val="0099433D"/>
    <w:rsid w:val="0099447D"/>
    <w:rsid w:val="0099461B"/>
    <w:rsid w:val="00994703"/>
    <w:rsid w:val="009947C8"/>
    <w:rsid w:val="00994891"/>
    <w:rsid w:val="00994A51"/>
    <w:rsid w:val="00994BD8"/>
    <w:rsid w:val="00994C64"/>
    <w:rsid w:val="00994CB4"/>
    <w:rsid w:val="00994D8C"/>
    <w:rsid w:val="00994DCA"/>
    <w:rsid w:val="00994E20"/>
    <w:rsid w:val="00994E64"/>
    <w:rsid w:val="00994E6B"/>
    <w:rsid w:val="00994FB5"/>
    <w:rsid w:val="00995073"/>
    <w:rsid w:val="0099508E"/>
    <w:rsid w:val="009951D9"/>
    <w:rsid w:val="0099526E"/>
    <w:rsid w:val="00995392"/>
    <w:rsid w:val="0099555C"/>
    <w:rsid w:val="00995604"/>
    <w:rsid w:val="0099570F"/>
    <w:rsid w:val="009957D4"/>
    <w:rsid w:val="009957F1"/>
    <w:rsid w:val="00995811"/>
    <w:rsid w:val="00995979"/>
    <w:rsid w:val="00995BFD"/>
    <w:rsid w:val="00995CA6"/>
    <w:rsid w:val="009960AA"/>
    <w:rsid w:val="0099611B"/>
    <w:rsid w:val="0099618D"/>
    <w:rsid w:val="009962A1"/>
    <w:rsid w:val="00996326"/>
    <w:rsid w:val="0099632D"/>
    <w:rsid w:val="0099666A"/>
    <w:rsid w:val="009966B7"/>
    <w:rsid w:val="00996729"/>
    <w:rsid w:val="00996744"/>
    <w:rsid w:val="009967F8"/>
    <w:rsid w:val="00996CAA"/>
    <w:rsid w:val="00996CD3"/>
    <w:rsid w:val="00996D7D"/>
    <w:rsid w:val="0099714E"/>
    <w:rsid w:val="009971AE"/>
    <w:rsid w:val="009971FD"/>
    <w:rsid w:val="00997263"/>
    <w:rsid w:val="00997264"/>
    <w:rsid w:val="0099732D"/>
    <w:rsid w:val="00997420"/>
    <w:rsid w:val="0099745D"/>
    <w:rsid w:val="009976E0"/>
    <w:rsid w:val="00997708"/>
    <w:rsid w:val="00997735"/>
    <w:rsid w:val="0099776B"/>
    <w:rsid w:val="0099789C"/>
    <w:rsid w:val="009979BE"/>
    <w:rsid w:val="009A00DA"/>
    <w:rsid w:val="009A0464"/>
    <w:rsid w:val="009A0520"/>
    <w:rsid w:val="009A058F"/>
    <w:rsid w:val="009A05D5"/>
    <w:rsid w:val="009A069B"/>
    <w:rsid w:val="009A08A2"/>
    <w:rsid w:val="009A08FA"/>
    <w:rsid w:val="009A0BCA"/>
    <w:rsid w:val="009A0CEE"/>
    <w:rsid w:val="009A0D0F"/>
    <w:rsid w:val="009A0D8D"/>
    <w:rsid w:val="009A0E4A"/>
    <w:rsid w:val="009A0F27"/>
    <w:rsid w:val="009A10F6"/>
    <w:rsid w:val="009A1415"/>
    <w:rsid w:val="009A146C"/>
    <w:rsid w:val="009A1505"/>
    <w:rsid w:val="009A195B"/>
    <w:rsid w:val="009A1974"/>
    <w:rsid w:val="009A19DE"/>
    <w:rsid w:val="009A1BE7"/>
    <w:rsid w:val="009A1C99"/>
    <w:rsid w:val="009A1EE3"/>
    <w:rsid w:val="009A1EED"/>
    <w:rsid w:val="009A1FEA"/>
    <w:rsid w:val="009A202B"/>
    <w:rsid w:val="009A215A"/>
    <w:rsid w:val="009A216A"/>
    <w:rsid w:val="009A23CE"/>
    <w:rsid w:val="009A2452"/>
    <w:rsid w:val="009A2632"/>
    <w:rsid w:val="009A2720"/>
    <w:rsid w:val="009A2953"/>
    <w:rsid w:val="009A2B16"/>
    <w:rsid w:val="009A2B73"/>
    <w:rsid w:val="009A2DF6"/>
    <w:rsid w:val="009A2F37"/>
    <w:rsid w:val="009A31FF"/>
    <w:rsid w:val="009A3321"/>
    <w:rsid w:val="009A3374"/>
    <w:rsid w:val="009A3472"/>
    <w:rsid w:val="009A3894"/>
    <w:rsid w:val="009A38FA"/>
    <w:rsid w:val="009A3956"/>
    <w:rsid w:val="009A39A4"/>
    <w:rsid w:val="009A39FD"/>
    <w:rsid w:val="009A3B68"/>
    <w:rsid w:val="009A3C0C"/>
    <w:rsid w:val="009A3C4E"/>
    <w:rsid w:val="009A3E27"/>
    <w:rsid w:val="009A3F88"/>
    <w:rsid w:val="009A3FFB"/>
    <w:rsid w:val="009A4156"/>
    <w:rsid w:val="009A4214"/>
    <w:rsid w:val="009A4476"/>
    <w:rsid w:val="009A4528"/>
    <w:rsid w:val="009A4668"/>
    <w:rsid w:val="009A489B"/>
    <w:rsid w:val="009A48A0"/>
    <w:rsid w:val="009A490A"/>
    <w:rsid w:val="009A497D"/>
    <w:rsid w:val="009A49BF"/>
    <w:rsid w:val="009A4AAA"/>
    <w:rsid w:val="009A4B48"/>
    <w:rsid w:val="009A4C14"/>
    <w:rsid w:val="009A4D9C"/>
    <w:rsid w:val="009A4EE2"/>
    <w:rsid w:val="009A4FAF"/>
    <w:rsid w:val="009A4FFA"/>
    <w:rsid w:val="009A50F4"/>
    <w:rsid w:val="009A515C"/>
    <w:rsid w:val="009A51CC"/>
    <w:rsid w:val="009A5361"/>
    <w:rsid w:val="009A54ED"/>
    <w:rsid w:val="009A5575"/>
    <w:rsid w:val="009A5678"/>
    <w:rsid w:val="009A56B0"/>
    <w:rsid w:val="009A5B2E"/>
    <w:rsid w:val="009A5B51"/>
    <w:rsid w:val="009A5BED"/>
    <w:rsid w:val="009A5D23"/>
    <w:rsid w:val="009A5DC2"/>
    <w:rsid w:val="009A5E67"/>
    <w:rsid w:val="009A5F24"/>
    <w:rsid w:val="009A5F40"/>
    <w:rsid w:val="009A5FB4"/>
    <w:rsid w:val="009A604B"/>
    <w:rsid w:val="009A60B9"/>
    <w:rsid w:val="009A617B"/>
    <w:rsid w:val="009A619A"/>
    <w:rsid w:val="009A61BC"/>
    <w:rsid w:val="009A626B"/>
    <w:rsid w:val="009A62B8"/>
    <w:rsid w:val="009A6363"/>
    <w:rsid w:val="009A641E"/>
    <w:rsid w:val="009A650C"/>
    <w:rsid w:val="009A6685"/>
    <w:rsid w:val="009A6723"/>
    <w:rsid w:val="009A6729"/>
    <w:rsid w:val="009A68DA"/>
    <w:rsid w:val="009A69C8"/>
    <w:rsid w:val="009A6ACE"/>
    <w:rsid w:val="009A6C09"/>
    <w:rsid w:val="009A6C31"/>
    <w:rsid w:val="009A6C64"/>
    <w:rsid w:val="009A6D78"/>
    <w:rsid w:val="009A6F9E"/>
    <w:rsid w:val="009A6FDB"/>
    <w:rsid w:val="009A71D2"/>
    <w:rsid w:val="009A75AA"/>
    <w:rsid w:val="009A77F6"/>
    <w:rsid w:val="009A791E"/>
    <w:rsid w:val="009A7945"/>
    <w:rsid w:val="009A7953"/>
    <w:rsid w:val="009A7A83"/>
    <w:rsid w:val="009A7B45"/>
    <w:rsid w:val="009A7C04"/>
    <w:rsid w:val="009A7D06"/>
    <w:rsid w:val="009A7D57"/>
    <w:rsid w:val="009A7D58"/>
    <w:rsid w:val="009A7D69"/>
    <w:rsid w:val="009A7D92"/>
    <w:rsid w:val="009A7EBF"/>
    <w:rsid w:val="009A7F3D"/>
    <w:rsid w:val="009B01AF"/>
    <w:rsid w:val="009B01D9"/>
    <w:rsid w:val="009B029A"/>
    <w:rsid w:val="009B034F"/>
    <w:rsid w:val="009B03A3"/>
    <w:rsid w:val="009B0526"/>
    <w:rsid w:val="009B069B"/>
    <w:rsid w:val="009B06B3"/>
    <w:rsid w:val="009B0A0E"/>
    <w:rsid w:val="009B0ABA"/>
    <w:rsid w:val="009B0AC0"/>
    <w:rsid w:val="009B0B10"/>
    <w:rsid w:val="009B0B80"/>
    <w:rsid w:val="009B0BCB"/>
    <w:rsid w:val="009B0C95"/>
    <w:rsid w:val="009B0D2A"/>
    <w:rsid w:val="009B0F1C"/>
    <w:rsid w:val="009B0F4C"/>
    <w:rsid w:val="009B105C"/>
    <w:rsid w:val="009B10CD"/>
    <w:rsid w:val="009B118A"/>
    <w:rsid w:val="009B1705"/>
    <w:rsid w:val="009B17F8"/>
    <w:rsid w:val="009B17FF"/>
    <w:rsid w:val="009B194F"/>
    <w:rsid w:val="009B1BDE"/>
    <w:rsid w:val="009B1DCB"/>
    <w:rsid w:val="009B1E44"/>
    <w:rsid w:val="009B1EA9"/>
    <w:rsid w:val="009B1EB3"/>
    <w:rsid w:val="009B201B"/>
    <w:rsid w:val="009B2057"/>
    <w:rsid w:val="009B2359"/>
    <w:rsid w:val="009B2361"/>
    <w:rsid w:val="009B236D"/>
    <w:rsid w:val="009B2489"/>
    <w:rsid w:val="009B24FA"/>
    <w:rsid w:val="009B253E"/>
    <w:rsid w:val="009B2563"/>
    <w:rsid w:val="009B2578"/>
    <w:rsid w:val="009B259C"/>
    <w:rsid w:val="009B268D"/>
    <w:rsid w:val="009B26B7"/>
    <w:rsid w:val="009B2716"/>
    <w:rsid w:val="009B27DE"/>
    <w:rsid w:val="009B2922"/>
    <w:rsid w:val="009B2939"/>
    <w:rsid w:val="009B2A4F"/>
    <w:rsid w:val="009B2A50"/>
    <w:rsid w:val="009B2C7A"/>
    <w:rsid w:val="009B2CB4"/>
    <w:rsid w:val="009B2E0E"/>
    <w:rsid w:val="009B2F13"/>
    <w:rsid w:val="009B3124"/>
    <w:rsid w:val="009B3172"/>
    <w:rsid w:val="009B3399"/>
    <w:rsid w:val="009B342C"/>
    <w:rsid w:val="009B3558"/>
    <w:rsid w:val="009B3572"/>
    <w:rsid w:val="009B3609"/>
    <w:rsid w:val="009B36A5"/>
    <w:rsid w:val="009B3938"/>
    <w:rsid w:val="009B39B1"/>
    <w:rsid w:val="009B39B6"/>
    <w:rsid w:val="009B3C20"/>
    <w:rsid w:val="009B3DA1"/>
    <w:rsid w:val="009B40CA"/>
    <w:rsid w:val="009B4250"/>
    <w:rsid w:val="009B4594"/>
    <w:rsid w:val="009B4639"/>
    <w:rsid w:val="009B489E"/>
    <w:rsid w:val="009B4933"/>
    <w:rsid w:val="009B49B7"/>
    <w:rsid w:val="009B4A29"/>
    <w:rsid w:val="009B4A3C"/>
    <w:rsid w:val="009B4A4F"/>
    <w:rsid w:val="009B4DC0"/>
    <w:rsid w:val="009B4FF1"/>
    <w:rsid w:val="009B5161"/>
    <w:rsid w:val="009B5452"/>
    <w:rsid w:val="009B5570"/>
    <w:rsid w:val="009B5917"/>
    <w:rsid w:val="009B59B3"/>
    <w:rsid w:val="009B5C08"/>
    <w:rsid w:val="009B5C41"/>
    <w:rsid w:val="009B5CE2"/>
    <w:rsid w:val="009B5D43"/>
    <w:rsid w:val="009B5E31"/>
    <w:rsid w:val="009B5FCB"/>
    <w:rsid w:val="009B5FF3"/>
    <w:rsid w:val="009B619C"/>
    <w:rsid w:val="009B6311"/>
    <w:rsid w:val="009B6379"/>
    <w:rsid w:val="009B64AE"/>
    <w:rsid w:val="009B654A"/>
    <w:rsid w:val="009B655A"/>
    <w:rsid w:val="009B6607"/>
    <w:rsid w:val="009B668D"/>
    <w:rsid w:val="009B66A2"/>
    <w:rsid w:val="009B66F3"/>
    <w:rsid w:val="009B6708"/>
    <w:rsid w:val="009B673D"/>
    <w:rsid w:val="009B67D5"/>
    <w:rsid w:val="009B689D"/>
    <w:rsid w:val="009B6992"/>
    <w:rsid w:val="009B69F9"/>
    <w:rsid w:val="009B6A6A"/>
    <w:rsid w:val="009B6AF2"/>
    <w:rsid w:val="009B6B06"/>
    <w:rsid w:val="009B6B99"/>
    <w:rsid w:val="009B6C06"/>
    <w:rsid w:val="009B6CF3"/>
    <w:rsid w:val="009B6D16"/>
    <w:rsid w:val="009B6EEF"/>
    <w:rsid w:val="009B6F6A"/>
    <w:rsid w:val="009B6F8D"/>
    <w:rsid w:val="009B7132"/>
    <w:rsid w:val="009B728E"/>
    <w:rsid w:val="009B748D"/>
    <w:rsid w:val="009B74B0"/>
    <w:rsid w:val="009B75A0"/>
    <w:rsid w:val="009B75B0"/>
    <w:rsid w:val="009B75BC"/>
    <w:rsid w:val="009B761F"/>
    <w:rsid w:val="009B78BF"/>
    <w:rsid w:val="009B78F2"/>
    <w:rsid w:val="009B79A0"/>
    <w:rsid w:val="009B79F9"/>
    <w:rsid w:val="009B7D51"/>
    <w:rsid w:val="009B7D59"/>
    <w:rsid w:val="009B7D98"/>
    <w:rsid w:val="009B7E42"/>
    <w:rsid w:val="009B7E8D"/>
    <w:rsid w:val="009B7F8E"/>
    <w:rsid w:val="009C0174"/>
    <w:rsid w:val="009C021F"/>
    <w:rsid w:val="009C02D3"/>
    <w:rsid w:val="009C031F"/>
    <w:rsid w:val="009C05D2"/>
    <w:rsid w:val="009C06A6"/>
    <w:rsid w:val="009C06C0"/>
    <w:rsid w:val="009C0727"/>
    <w:rsid w:val="009C0806"/>
    <w:rsid w:val="009C0A45"/>
    <w:rsid w:val="009C0AC0"/>
    <w:rsid w:val="009C0B65"/>
    <w:rsid w:val="009C0BD5"/>
    <w:rsid w:val="009C0E74"/>
    <w:rsid w:val="009C1043"/>
    <w:rsid w:val="009C1253"/>
    <w:rsid w:val="009C1345"/>
    <w:rsid w:val="009C134A"/>
    <w:rsid w:val="009C1467"/>
    <w:rsid w:val="009C14A4"/>
    <w:rsid w:val="009C16E2"/>
    <w:rsid w:val="009C184A"/>
    <w:rsid w:val="009C19AF"/>
    <w:rsid w:val="009C19F8"/>
    <w:rsid w:val="009C1A79"/>
    <w:rsid w:val="009C1AA7"/>
    <w:rsid w:val="009C1B71"/>
    <w:rsid w:val="009C1B84"/>
    <w:rsid w:val="009C1C5A"/>
    <w:rsid w:val="009C1CCF"/>
    <w:rsid w:val="009C1E87"/>
    <w:rsid w:val="009C1EF8"/>
    <w:rsid w:val="009C20EB"/>
    <w:rsid w:val="009C20FB"/>
    <w:rsid w:val="009C228C"/>
    <w:rsid w:val="009C235D"/>
    <w:rsid w:val="009C23D6"/>
    <w:rsid w:val="009C265F"/>
    <w:rsid w:val="009C27EF"/>
    <w:rsid w:val="009C282C"/>
    <w:rsid w:val="009C2A95"/>
    <w:rsid w:val="009C2C5B"/>
    <w:rsid w:val="009C2CD4"/>
    <w:rsid w:val="009C2D4A"/>
    <w:rsid w:val="009C2DC0"/>
    <w:rsid w:val="009C2EBA"/>
    <w:rsid w:val="009C2ECB"/>
    <w:rsid w:val="009C3109"/>
    <w:rsid w:val="009C31EB"/>
    <w:rsid w:val="009C326E"/>
    <w:rsid w:val="009C33FA"/>
    <w:rsid w:val="009C3480"/>
    <w:rsid w:val="009C3671"/>
    <w:rsid w:val="009C36B2"/>
    <w:rsid w:val="009C37CE"/>
    <w:rsid w:val="009C39F9"/>
    <w:rsid w:val="009C3B11"/>
    <w:rsid w:val="009C3B37"/>
    <w:rsid w:val="009C3C70"/>
    <w:rsid w:val="009C3DD5"/>
    <w:rsid w:val="009C3FC0"/>
    <w:rsid w:val="009C41E3"/>
    <w:rsid w:val="009C432D"/>
    <w:rsid w:val="009C43B2"/>
    <w:rsid w:val="009C4508"/>
    <w:rsid w:val="009C4675"/>
    <w:rsid w:val="009C46F2"/>
    <w:rsid w:val="009C47C9"/>
    <w:rsid w:val="009C47E0"/>
    <w:rsid w:val="009C495D"/>
    <w:rsid w:val="009C49E1"/>
    <w:rsid w:val="009C49FE"/>
    <w:rsid w:val="009C4AB7"/>
    <w:rsid w:val="009C4B7F"/>
    <w:rsid w:val="009C4C90"/>
    <w:rsid w:val="009C4F15"/>
    <w:rsid w:val="009C4F23"/>
    <w:rsid w:val="009C50C6"/>
    <w:rsid w:val="009C520F"/>
    <w:rsid w:val="009C526C"/>
    <w:rsid w:val="009C5502"/>
    <w:rsid w:val="009C562B"/>
    <w:rsid w:val="009C56B0"/>
    <w:rsid w:val="009C5A84"/>
    <w:rsid w:val="009C5AC7"/>
    <w:rsid w:val="009C5B63"/>
    <w:rsid w:val="009C5D35"/>
    <w:rsid w:val="009C5F61"/>
    <w:rsid w:val="009C5FE3"/>
    <w:rsid w:val="009C6258"/>
    <w:rsid w:val="009C62D8"/>
    <w:rsid w:val="009C6311"/>
    <w:rsid w:val="009C6581"/>
    <w:rsid w:val="009C6678"/>
    <w:rsid w:val="009C66B4"/>
    <w:rsid w:val="009C689A"/>
    <w:rsid w:val="009C68C2"/>
    <w:rsid w:val="009C6A5A"/>
    <w:rsid w:val="009C6B45"/>
    <w:rsid w:val="009C6B47"/>
    <w:rsid w:val="009C6D0B"/>
    <w:rsid w:val="009C6DD4"/>
    <w:rsid w:val="009C6E29"/>
    <w:rsid w:val="009C6F03"/>
    <w:rsid w:val="009C715D"/>
    <w:rsid w:val="009C7233"/>
    <w:rsid w:val="009C7400"/>
    <w:rsid w:val="009C743F"/>
    <w:rsid w:val="009C7532"/>
    <w:rsid w:val="009C79A1"/>
    <w:rsid w:val="009C7AB2"/>
    <w:rsid w:val="009C7C6C"/>
    <w:rsid w:val="009C7DDC"/>
    <w:rsid w:val="009C7FEB"/>
    <w:rsid w:val="009D00D6"/>
    <w:rsid w:val="009D0109"/>
    <w:rsid w:val="009D0112"/>
    <w:rsid w:val="009D019D"/>
    <w:rsid w:val="009D0204"/>
    <w:rsid w:val="009D0209"/>
    <w:rsid w:val="009D03A4"/>
    <w:rsid w:val="009D0584"/>
    <w:rsid w:val="009D05EF"/>
    <w:rsid w:val="009D07F2"/>
    <w:rsid w:val="009D081A"/>
    <w:rsid w:val="009D0821"/>
    <w:rsid w:val="009D0A38"/>
    <w:rsid w:val="009D0A4F"/>
    <w:rsid w:val="009D0AB6"/>
    <w:rsid w:val="009D0B08"/>
    <w:rsid w:val="009D0BD6"/>
    <w:rsid w:val="009D0D01"/>
    <w:rsid w:val="009D0D54"/>
    <w:rsid w:val="009D0DAC"/>
    <w:rsid w:val="009D0DCB"/>
    <w:rsid w:val="009D0DE0"/>
    <w:rsid w:val="009D1001"/>
    <w:rsid w:val="009D1161"/>
    <w:rsid w:val="009D1184"/>
    <w:rsid w:val="009D141E"/>
    <w:rsid w:val="009D18E2"/>
    <w:rsid w:val="009D1920"/>
    <w:rsid w:val="009D1ABC"/>
    <w:rsid w:val="009D1BA9"/>
    <w:rsid w:val="009D1BB5"/>
    <w:rsid w:val="009D1DA7"/>
    <w:rsid w:val="009D1E00"/>
    <w:rsid w:val="009D1F4C"/>
    <w:rsid w:val="009D20A3"/>
    <w:rsid w:val="009D210C"/>
    <w:rsid w:val="009D2278"/>
    <w:rsid w:val="009D235A"/>
    <w:rsid w:val="009D23F7"/>
    <w:rsid w:val="009D24F3"/>
    <w:rsid w:val="009D24F6"/>
    <w:rsid w:val="009D262A"/>
    <w:rsid w:val="009D2770"/>
    <w:rsid w:val="009D28C5"/>
    <w:rsid w:val="009D2981"/>
    <w:rsid w:val="009D2AB7"/>
    <w:rsid w:val="009D2B2B"/>
    <w:rsid w:val="009D2B8E"/>
    <w:rsid w:val="009D2C73"/>
    <w:rsid w:val="009D2DFF"/>
    <w:rsid w:val="009D2EED"/>
    <w:rsid w:val="009D300B"/>
    <w:rsid w:val="009D3177"/>
    <w:rsid w:val="009D3188"/>
    <w:rsid w:val="009D318A"/>
    <w:rsid w:val="009D320E"/>
    <w:rsid w:val="009D324B"/>
    <w:rsid w:val="009D329F"/>
    <w:rsid w:val="009D33C5"/>
    <w:rsid w:val="009D34FB"/>
    <w:rsid w:val="009D3741"/>
    <w:rsid w:val="009D3A54"/>
    <w:rsid w:val="009D3B2B"/>
    <w:rsid w:val="009D3BEC"/>
    <w:rsid w:val="009D3D3F"/>
    <w:rsid w:val="009D3E6B"/>
    <w:rsid w:val="009D424D"/>
    <w:rsid w:val="009D4328"/>
    <w:rsid w:val="009D449F"/>
    <w:rsid w:val="009D46FD"/>
    <w:rsid w:val="009D490E"/>
    <w:rsid w:val="009D4970"/>
    <w:rsid w:val="009D49AC"/>
    <w:rsid w:val="009D4BD3"/>
    <w:rsid w:val="009D4BD9"/>
    <w:rsid w:val="009D4C2B"/>
    <w:rsid w:val="009D4CC5"/>
    <w:rsid w:val="009D4D0A"/>
    <w:rsid w:val="009D4D39"/>
    <w:rsid w:val="009D4E78"/>
    <w:rsid w:val="009D4EC3"/>
    <w:rsid w:val="009D4FA6"/>
    <w:rsid w:val="009D4FF6"/>
    <w:rsid w:val="009D52B2"/>
    <w:rsid w:val="009D52D0"/>
    <w:rsid w:val="009D5321"/>
    <w:rsid w:val="009D5424"/>
    <w:rsid w:val="009D545D"/>
    <w:rsid w:val="009D5537"/>
    <w:rsid w:val="009D559D"/>
    <w:rsid w:val="009D55B1"/>
    <w:rsid w:val="009D56F7"/>
    <w:rsid w:val="009D5732"/>
    <w:rsid w:val="009D581D"/>
    <w:rsid w:val="009D5D71"/>
    <w:rsid w:val="009D5F50"/>
    <w:rsid w:val="009D6240"/>
    <w:rsid w:val="009D63C8"/>
    <w:rsid w:val="009D6464"/>
    <w:rsid w:val="009D6477"/>
    <w:rsid w:val="009D64E3"/>
    <w:rsid w:val="009D64E7"/>
    <w:rsid w:val="009D6579"/>
    <w:rsid w:val="009D6595"/>
    <w:rsid w:val="009D6628"/>
    <w:rsid w:val="009D6658"/>
    <w:rsid w:val="009D6729"/>
    <w:rsid w:val="009D6BE0"/>
    <w:rsid w:val="009D6CA6"/>
    <w:rsid w:val="009D6D1E"/>
    <w:rsid w:val="009D6D36"/>
    <w:rsid w:val="009D6E15"/>
    <w:rsid w:val="009D7176"/>
    <w:rsid w:val="009D73ED"/>
    <w:rsid w:val="009D7411"/>
    <w:rsid w:val="009D74F3"/>
    <w:rsid w:val="009D767E"/>
    <w:rsid w:val="009D7826"/>
    <w:rsid w:val="009D7828"/>
    <w:rsid w:val="009D795B"/>
    <w:rsid w:val="009D79BD"/>
    <w:rsid w:val="009D7AEA"/>
    <w:rsid w:val="009D7D0D"/>
    <w:rsid w:val="009D7DE1"/>
    <w:rsid w:val="009D7EA2"/>
    <w:rsid w:val="009D7F8E"/>
    <w:rsid w:val="009E015A"/>
    <w:rsid w:val="009E0236"/>
    <w:rsid w:val="009E0312"/>
    <w:rsid w:val="009E04F6"/>
    <w:rsid w:val="009E076A"/>
    <w:rsid w:val="009E082B"/>
    <w:rsid w:val="009E085A"/>
    <w:rsid w:val="009E0A47"/>
    <w:rsid w:val="009E0B5D"/>
    <w:rsid w:val="009E0C80"/>
    <w:rsid w:val="009E0CD4"/>
    <w:rsid w:val="009E0E23"/>
    <w:rsid w:val="009E0F97"/>
    <w:rsid w:val="009E0FC4"/>
    <w:rsid w:val="009E10F2"/>
    <w:rsid w:val="009E10F7"/>
    <w:rsid w:val="009E110A"/>
    <w:rsid w:val="009E113D"/>
    <w:rsid w:val="009E11C1"/>
    <w:rsid w:val="009E12C3"/>
    <w:rsid w:val="009E1317"/>
    <w:rsid w:val="009E14B3"/>
    <w:rsid w:val="009E14D6"/>
    <w:rsid w:val="009E157D"/>
    <w:rsid w:val="009E17A2"/>
    <w:rsid w:val="009E17D3"/>
    <w:rsid w:val="009E1966"/>
    <w:rsid w:val="009E1967"/>
    <w:rsid w:val="009E1999"/>
    <w:rsid w:val="009E199E"/>
    <w:rsid w:val="009E19C9"/>
    <w:rsid w:val="009E1B18"/>
    <w:rsid w:val="009E1BC9"/>
    <w:rsid w:val="009E1C48"/>
    <w:rsid w:val="009E1C52"/>
    <w:rsid w:val="009E1E7C"/>
    <w:rsid w:val="009E1F89"/>
    <w:rsid w:val="009E2048"/>
    <w:rsid w:val="009E2088"/>
    <w:rsid w:val="009E2096"/>
    <w:rsid w:val="009E2150"/>
    <w:rsid w:val="009E2236"/>
    <w:rsid w:val="009E2288"/>
    <w:rsid w:val="009E22F9"/>
    <w:rsid w:val="009E235F"/>
    <w:rsid w:val="009E2409"/>
    <w:rsid w:val="009E24D4"/>
    <w:rsid w:val="009E2656"/>
    <w:rsid w:val="009E2878"/>
    <w:rsid w:val="009E28AA"/>
    <w:rsid w:val="009E29A9"/>
    <w:rsid w:val="009E2B8B"/>
    <w:rsid w:val="009E2D4C"/>
    <w:rsid w:val="009E2E17"/>
    <w:rsid w:val="009E2E48"/>
    <w:rsid w:val="009E2FAF"/>
    <w:rsid w:val="009E2FE9"/>
    <w:rsid w:val="009E3180"/>
    <w:rsid w:val="009E3187"/>
    <w:rsid w:val="009E3404"/>
    <w:rsid w:val="009E35AF"/>
    <w:rsid w:val="009E35D6"/>
    <w:rsid w:val="009E3B51"/>
    <w:rsid w:val="009E3D77"/>
    <w:rsid w:val="009E421D"/>
    <w:rsid w:val="009E4310"/>
    <w:rsid w:val="009E432F"/>
    <w:rsid w:val="009E43C9"/>
    <w:rsid w:val="009E4560"/>
    <w:rsid w:val="009E45CB"/>
    <w:rsid w:val="009E461D"/>
    <w:rsid w:val="009E4653"/>
    <w:rsid w:val="009E46AA"/>
    <w:rsid w:val="009E4723"/>
    <w:rsid w:val="009E4738"/>
    <w:rsid w:val="009E4796"/>
    <w:rsid w:val="009E4812"/>
    <w:rsid w:val="009E4A03"/>
    <w:rsid w:val="009E4A5B"/>
    <w:rsid w:val="009E4CB6"/>
    <w:rsid w:val="009E4E32"/>
    <w:rsid w:val="009E4EEC"/>
    <w:rsid w:val="009E4F41"/>
    <w:rsid w:val="009E53A6"/>
    <w:rsid w:val="009E57E1"/>
    <w:rsid w:val="009E5878"/>
    <w:rsid w:val="009E588A"/>
    <w:rsid w:val="009E589C"/>
    <w:rsid w:val="009E5BAE"/>
    <w:rsid w:val="009E5BF3"/>
    <w:rsid w:val="009E5C96"/>
    <w:rsid w:val="009E5E86"/>
    <w:rsid w:val="009E6373"/>
    <w:rsid w:val="009E63B1"/>
    <w:rsid w:val="009E65C3"/>
    <w:rsid w:val="009E6717"/>
    <w:rsid w:val="009E6779"/>
    <w:rsid w:val="009E6985"/>
    <w:rsid w:val="009E69AB"/>
    <w:rsid w:val="009E6A0F"/>
    <w:rsid w:val="009E6AD9"/>
    <w:rsid w:val="009E6B81"/>
    <w:rsid w:val="009E6D50"/>
    <w:rsid w:val="009E6F42"/>
    <w:rsid w:val="009E6F87"/>
    <w:rsid w:val="009E6FD7"/>
    <w:rsid w:val="009E724D"/>
    <w:rsid w:val="009E727D"/>
    <w:rsid w:val="009E7353"/>
    <w:rsid w:val="009E73B5"/>
    <w:rsid w:val="009E7889"/>
    <w:rsid w:val="009E7964"/>
    <w:rsid w:val="009E79BF"/>
    <w:rsid w:val="009E79E8"/>
    <w:rsid w:val="009E7A0E"/>
    <w:rsid w:val="009E7A4F"/>
    <w:rsid w:val="009E7A61"/>
    <w:rsid w:val="009E7C6E"/>
    <w:rsid w:val="009E7CB8"/>
    <w:rsid w:val="009E7DE3"/>
    <w:rsid w:val="009E7DFC"/>
    <w:rsid w:val="009E7E80"/>
    <w:rsid w:val="009E7EEB"/>
    <w:rsid w:val="009F007F"/>
    <w:rsid w:val="009F014D"/>
    <w:rsid w:val="009F0278"/>
    <w:rsid w:val="009F0796"/>
    <w:rsid w:val="009F0888"/>
    <w:rsid w:val="009F08D0"/>
    <w:rsid w:val="009F096D"/>
    <w:rsid w:val="009F09F1"/>
    <w:rsid w:val="009F0A1E"/>
    <w:rsid w:val="009F0A77"/>
    <w:rsid w:val="009F0B53"/>
    <w:rsid w:val="009F0B81"/>
    <w:rsid w:val="009F0CC7"/>
    <w:rsid w:val="009F0D9F"/>
    <w:rsid w:val="009F0E9A"/>
    <w:rsid w:val="009F0EA6"/>
    <w:rsid w:val="009F0ED2"/>
    <w:rsid w:val="009F0ED6"/>
    <w:rsid w:val="009F103E"/>
    <w:rsid w:val="009F1068"/>
    <w:rsid w:val="009F1093"/>
    <w:rsid w:val="009F1095"/>
    <w:rsid w:val="009F11F0"/>
    <w:rsid w:val="009F120D"/>
    <w:rsid w:val="009F138E"/>
    <w:rsid w:val="009F13BA"/>
    <w:rsid w:val="009F15D0"/>
    <w:rsid w:val="009F1700"/>
    <w:rsid w:val="009F1888"/>
    <w:rsid w:val="009F1B44"/>
    <w:rsid w:val="009F1B59"/>
    <w:rsid w:val="009F1BD1"/>
    <w:rsid w:val="009F1E75"/>
    <w:rsid w:val="009F1E8E"/>
    <w:rsid w:val="009F1FE0"/>
    <w:rsid w:val="009F2007"/>
    <w:rsid w:val="009F2069"/>
    <w:rsid w:val="009F21FD"/>
    <w:rsid w:val="009F235E"/>
    <w:rsid w:val="009F24D3"/>
    <w:rsid w:val="009F25A0"/>
    <w:rsid w:val="009F25EA"/>
    <w:rsid w:val="009F2662"/>
    <w:rsid w:val="009F266D"/>
    <w:rsid w:val="009F272C"/>
    <w:rsid w:val="009F2804"/>
    <w:rsid w:val="009F28AB"/>
    <w:rsid w:val="009F28EE"/>
    <w:rsid w:val="009F2A49"/>
    <w:rsid w:val="009F2A50"/>
    <w:rsid w:val="009F2A7C"/>
    <w:rsid w:val="009F2AA7"/>
    <w:rsid w:val="009F2AEB"/>
    <w:rsid w:val="009F2BF9"/>
    <w:rsid w:val="009F2C66"/>
    <w:rsid w:val="009F2C9B"/>
    <w:rsid w:val="009F2D22"/>
    <w:rsid w:val="009F2DA7"/>
    <w:rsid w:val="009F2F11"/>
    <w:rsid w:val="009F30BB"/>
    <w:rsid w:val="009F318C"/>
    <w:rsid w:val="009F31B3"/>
    <w:rsid w:val="009F32B1"/>
    <w:rsid w:val="009F333B"/>
    <w:rsid w:val="009F3524"/>
    <w:rsid w:val="009F3591"/>
    <w:rsid w:val="009F37F6"/>
    <w:rsid w:val="009F3B40"/>
    <w:rsid w:val="009F3CDF"/>
    <w:rsid w:val="009F3DD6"/>
    <w:rsid w:val="009F3E38"/>
    <w:rsid w:val="009F3F08"/>
    <w:rsid w:val="009F3F2C"/>
    <w:rsid w:val="009F4027"/>
    <w:rsid w:val="009F4168"/>
    <w:rsid w:val="009F44E2"/>
    <w:rsid w:val="009F44EA"/>
    <w:rsid w:val="009F4655"/>
    <w:rsid w:val="009F4685"/>
    <w:rsid w:val="009F4859"/>
    <w:rsid w:val="009F48FC"/>
    <w:rsid w:val="009F497D"/>
    <w:rsid w:val="009F49AF"/>
    <w:rsid w:val="009F4B62"/>
    <w:rsid w:val="009F4C56"/>
    <w:rsid w:val="009F4E1A"/>
    <w:rsid w:val="009F4E9E"/>
    <w:rsid w:val="009F4EEE"/>
    <w:rsid w:val="009F4EF3"/>
    <w:rsid w:val="009F4F41"/>
    <w:rsid w:val="009F4F6E"/>
    <w:rsid w:val="009F4F85"/>
    <w:rsid w:val="009F504F"/>
    <w:rsid w:val="009F513E"/>
    <w:rsid w:val="009F5244"/>
    <w:rsid w:val="009F5265"/>
    <w:rsid w:val="009F5286"/>
    <w:rsid w:val="009F52A6"/>
    <w:rsid w:val="009F538E"/>
    <w:rsid w:val="009F53D3"/>
    <w:rsid w:val="009F5482"/>
    <w:rsid w:val="009F5541"/>
    <w:rsid w:val="009F55EC"/>
    <w:rsid w:val="009F56A2"/>
    <w:rsid w:val="009F5703"/>
    <w:rsid w:val="009F5783"/>
    <w:rsid w:val="009F57F0"/>
    <w:rsid w:val="009F58F8"/>
    <w:rsid w:val="009F59E9"/>
    <w:rsid w:val="009F59EE"/>
    <w:rsid w:val="009F5B25"/>
    <w:rsid w:val="009F5DF2"/>
    <w:rsid w:val="009F5EBE"/>
    <w:rsid w:val="009F60AA"/>
    <w:rsid w:val="009F60F8"/>
    <w:rsid w:val="009F6349"/>
    <w:rsid w:val="009F6425"/>
    <w:rsid w:val="009F65EF"/>
    <w:rsid w:val="009F675A"/>
    <w:rsid w:val="009F6865"/>
    <w:rsid w:val="009F69C3"/>
    <w:rsid w:val="009F6BF2"/>
    <w:rsid w:val="009F6CED"/>
    <w:rsid w:val="009F6D0C"/>
    <w:rsid w:val="009F6DD2"/>
    <w:rsid w:val="009F6EF6"/>
    <w:rsid w:val="009F6F28"/>
    <w:rsid w:val="009F6FE4"/>
    <w:rsid w:val="009F74D6"/>
    <w:rsid w:val="009F74F2"/>
    <w:rsid w:val="009F7513"/>
    <w:rsid w:val="009F75C5"/>
    <w:rsid w:val="009F75D7"/>
    <w:rsid w:val="009F7719"/>
    <w:rsid w:val="009F7760"/>
    <w:rsid w:val="009F78CA"/>
    <w:rsid w:val="009F7D44"/>
    <w:rsid w:val="009F7D96"/>
    <w:rsid w:val="009F7E04"/>
    <w:rsid w:val="009F7F7E"/>
    <w:rsid w:val="009F7FD9"/>
    <w:rsid w:val="009FEA97"/>
    <w:rsid w:val="00A002F9"/>
    <w:rsid w:val="00A0031C"/>
    <w:rsid w:val="00A0032E"/>
    <w:rsid w:val="00A0036A"/>
    <w:rsid w:val="00A003C7"/>
    <w:rsid w:val="00A00428"/>
    <w:rsid w:val="00A004A1"/>
    <w:rsid w:val="00A0084A"/>
    <w:rsid w:val="00A009DC"/>
    <w:rsid w:val="00A00A78"/>
    <w:rsid w:val="00A00B56"/>
    <w:rsid w:val="00A00C8E"/>
    <w:rsid w:val="00A00F78"/>
    <w:rsid w:val="00A00FCA"/>
    <w:rsid w:val="00A010D5"/>
    <w:rsid w:val="00A01180"/>
    <w:rsid w:val="00A0125B"/>
    <w:rsid w:val="00A0128F"/>
    <w:rsid w:val="00A01378"/>
    <w:rsid w:val="00A0138A"/>
    <w:rsid w:val="00A014A1"/>
    <w:rsid w:val="00A0156C"/>
    <w:rsid w:val="00A016C3"/>
    <w:rsid w:val="00A0175D"/>
    <w:rsid w:val="00A017BE"/>
    <w:rsid w:val="00A018A4"/>
    <w:rsid w:val="00A0192C"/>
    <w:rsid w:val="00A01BAD"/>
    <w:rsid w:val="00A01D03"/>
    <w:rsid w:val="00A01D07"/>
    <w:rsid w:val="00A01FF0"/>
    <w:rsid w:val="00A0222C"/>
    <w:rsid w:val="00A0234D"/>
    <w:rsid w:val="00A027BD"/>
    <w:rsid w:val="00A02806"/>
    <w:rsid w:val="00A0280D"/>
    <w:rsid w:val="00A02825"/>
    <w:rsid w:val="00A02AEC"/>
    <w:rsid w:val="00A02CDC"/>
    <w:rsid w:val="00A02F2F"/>
    <w:rsid w:val="00A03084"/>
    <w:rsid w:val="00A0320F"/>
    <w:rsid w:val="00A03386"/>
    <w:rsid w:val="00A03446"/>
    <w:rsid w:val="00A0356E"/>
    <w:rsid w:val="00A035F3"/>
    <w:rsid w:val="00A03636"/>
    <w:rsid w:val="00A036BB"/>
    <w:rsid w:val="00A03ABD"/>
    <w:rsid w:val="00A03B23"/>
    <w:rsid w:val="00A03C20"/>
    <w:rsid w:val="00A03C77"/>
    <w:rsid w:val="00A03C81"/>
    <w:rsid w:val="00A03C83"/>
    <w:rsid w:val="00A03C85"/>
    <w:rsid w:val="00A03D45"/>
    <w:rsid w:val="00A03FE0"/>
    <w:rsid w:val="00A0402A"/>
    <w:rsid w:val="00A04158"/>
    <w:rsid w:val="00A0452B"/>
    <w:rsid w:val="00A04683"/>
    <w:rsid w:val="00A047DE"/>
    <w:rsid w:val="00A048B9"/>
    <w:rsid w:val="00A04A36"/>
    <w:rsid w:val="00A04B1A"/>
    <w:rsid w:val="00A04B6C"/>
    <w:rsid w:val="00A04BD5"/>
    <w:rsid w:val="00A04C5F"/>
    <w:rsid w:val="00A04CA7"/>
    <w:rsid w:val="00A04D58"/>
    <w:rsid w:val="00A04DFF"/>
    <w:rsid w:val="00A04E65"/>
    <w:rsid w:val="00A050C0"/>
    <w:rsid w:val="00A05264"/>
    <w:rsid w:val="00A052A7"/>
    <w:rsid w:val="00A052B9"/>
    <w:rsid w:val="00A05377"/>
    <w:rsid w:val="00A05418"/>
    <w:rsid w:val="00A054CF"/>
    <w:rsid w:val="00A055BA"/>
    <w:rsid w:val="00A056BA"/>
    <w:rsid w:val="00A0589D"/>
    <w:rsid w:val="00A058C8"/>
    <w:rsid w:val="00A058FB"/>
    <w:rsid w:val="00A059C9"/>
    <w:rsid w:val="00A05D64"/>
    <w:rsid w:val="00A05D6A"/>
    <w:rsid w:val="00A05E37"/>
    <w:rsid w:val="00A05EEE"/>
    <w:rsid w:val="00A061E6"/>
    <w:rsid w:val="00A062DD"/>
    <w:rsid w:val="00A0641E"/>
    <w:rsid w:val="00A06469"/>
    <w:rsid w:val="00A06740"/>
    <w:rsid w:val="00A0674A"/>
    <w:rsid w:val="00A06764"/>
    <w:rsid w:val="00A06768"/>
    <w:rsid w:val="00A0686D"/>
    <w:rsid w:val="00A06A5F"/>
    <w:rsid w:val="00A06B87"/>
    <w:rsid w:val="00A06D10"/>
    <w:rsid w:val="00A06E82"/>
    <w:rsid w:val="00A06EE6"/>
    <w:rsid w:val="00A06F06"/>
    <w:rsid w:val="00A06F59"/>
    <w:rsid w:val="00A07177"/>
    <w:rsid w:val="00A073B9"/>
    <w:rsid w:val="00A07652"/>
    <w:rsid w:val="00A07696"/>
    <w:rsid w:val="00A076D3"/>
    <w:rsid w:val="00A07902"/>
    <w:rsid w:val="00A07991"/>
    <w:rsid w:val="00A07A13"/>
    <w:rsid w:val="00A07A45"/>
    <w:rsid w:val="00A07A4C"/>
    <w:rsid w:val="00A07AC6"/>
    <w:rsid w:val="00A07B4E"/>
    <w:rsid w:val="00A07D8D"/>
    <w:rsid w:val="00A07FA4"/>
    <w:rsid w:val="00A07FD5"/>
    <w:rsid w:val="00A1003B"/>
    <w:rsid w:val="00A10040"/>
    <w:rsid w:val="00A1005E"/>
    <w:rsid w:val="00A1033B"/>
    <w:rsid w:val="00A1043E"/>
    <w:rsid w:val="00A1066A"/>
    <w:rsid w:val="00A106B4"/>
    <w:rsid w:val="00A1081E"/>
    <w:rsid w:val="00A10976"/>
    <w:rsid w:val="00A10BB9"/>
    <w:rsid w:val="00A10CC5"/>
    <w:rsid w:val="00A1104C"/>
    <w:rsid w:val="00A1111D"/>
    <w:rsid w:val="00A1115B"/>
    <w:rsid w:val="00A113A4"/>
    <w:rsid w:val="00A113AE"/>
    <w:rsid w:val="00A1145F"/>
    <w:rsid w:val="00A11553"/>
    <w:rsid w:val="00A1165E"/>
    <w:rsid w:val="00A1181D"/>
    <w:rsid w:val="00A11889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1D05"/>
    <w:rsid w:val="00A11D8F"/>
    <w:rsid w:val="00A11F09"/>
    <w:rsid w:val="00A11F2D"/>
    <w:rsid w:val="00A12211"/>
    <w:rsid w:val="00A122BB"/>
    <w:rsid w:val="00A12301"/>
    <w:rsid w:val="00A12339"/>
    <w:rsid w:val="00A1245E"/>
    <w:rsid w:val="00A1259B"/>
    <w:rsid w:val="00A1280A"/>
    <w:rsid w:val="00A1288D"/>
    <w:rsid w:val="00A12B2C"/>
    <w:rsid w:val="00A12CE4"/>
    <w:rsid w:val="00A12D3C"/>
    <w:rsid w:val="00A12DB6"/>
    <w:rsid w:val="00A12DF2"/>
    <w:rsid w:val="00A12DF5"/>
    <w:rsid w:val="00A12E7F"/>
    <w:rsid w:val="00A12E99"/>
    <w:rsid w:val="00A13063"/>
    <w:rsid w:val="00A131B1"/>
    <w:rsid w:val="00A13368"/>
    <w:rsid w:val="00A13466"/>
    <w:rsid w:val="00A13499"/>
    <w:rsid w:val="00A134A7"/>
    <w:rsid w:val="00A134BA"/>
    <w:rsid w:val="00A134CF"/>
    <w:rsid w:val="00A1363A"/>
    <w:rsid w:val="00A13652"/>
    <w:rsid w:val="00A1374E"/>
    <w:rsid w:val="00A137B0"/>
    <w:rsid w:val="00A13A85"/>
    <w:rsid w:val="00A13A9F"/>
    <w:rsid w:val="00A13C60"/>
    <w:rsid w:val="00A13D03"/>
    <w:rsid w:val="00A13D07"/>
    <w:rsid w:val="00A13DCC"/>
    <w:rsid w:val="00A14080"/>
    <w:rsid w:val="00A1421D"/>
    <w:rsid w:val="00A14339"/>
    <w:rsid w:val="00A14388"/>
    <w:rsid w:val="00A143AA"/>
    <w:rsid w:val="00A14481"/>
    <w:rsid w:val="00A14524"/>
    <w:rsid w:val="00A146C4"/>
    <w:rsid w:val="00A146CF"/>
    <w:rsid w:val="00A14733"/>
    <w:rsid w:val="00A147B3"/>
    <w:rsid w:val="00A14863"/>
    <w:rsid w:val="00A14882"/>
    <w:rsid w:val="00A14902"/>
    <w:rsid w:val="00A1494C"/>
    <w:rsid w:val="00A14971"/>
    <w:rsid w:val="00A14A30"/>
    <w:rsid w:val="00A14B15"/>
    <w:rsid w:val="00A14B33"/>
    <w:rsid w:val="00A14D92"/>
    <w:rsid w:val="00A14D98"/>
    <w:rsid w:val="00A14ECA"/>
    <w:rsid w:val="00A14F79"/>
    <w:rsid w:val="00A150CA"/>
    <w:rsid w:val="00A15121"/>
    <w:rsid w:val="00A15191"/>
    <w:rsid w:val="00A151BD"/>
    <w:rsid w:val="00A15286"/>
    <w:rsid w:val="00A154A6"/>
    <w:rsid w:val="00A1555D"/>
    <w:rsid w:val="00A156D8"/>
    <w:rsid w:val="00A15A49"/>
    <w:rsid w:val="00A15AD4"/>
    <w:rsid w:val="00A15BB3"/>
    <w:rsid w:val="00A15C57"/>
    <w:rsid w:val="00A15CDE"/>
    <w:rsid w:val="00A15E01"/>
    <w:rsid w:val="00A15F07"/>
    <w:rsid w:val="00A1627F"/>
    <w:rsid w:val="00A1629A"/>
    <w:rsid w:val="00A165D7"/>
    <w:rsid w:val="00A166D2"/>
    <w:rsid w:val="00A1673C"/>
    <w:rsid w:val="00A16773"/>
    <w:rsid w:val="00A168AD"/>
    <w:rsid w:val="00A16C9E"/>
    <w:rsid w:val="00A16D6A"/>
    <w:rsid w:val="00A16E58"/>
    <w:rsid w:val="00A16E60"/>
    <w:rsid w:val="00A16E9E"/>
    <w:rsid w:val="00A1705D"/>
    <w:rsid w:val="00A170FE"/>
    <w:rsid w:val="00A1713E"/>
    <w:rsid w:val="00A172CC"/>
    <w:rsid w:val="00A17540"/>
    <w:rsid w:val="00A176DC"/>
    <w:rsid w:val="00A17823"/>
    <w:rsid w:val="00A17917"/>
    <w:rsid w:val="00A1793E"/>
    <w:rsid w:val="00A179B9"/>
    <w:rsid w:val="00A179C2"/>
    <w:rsid w:val="00A179CC"/>
    <w:rsid w:val="00A17A54"/>
    <w:rsid w:val="00A17B96"/>
    <w:rsid w:val="00A17C69"/>
    <w:rsid w:val="00A17E25"/>
    <w:rsid w:val="00A17F70"/>
    <w:rsid w:val="00A2004D"/>
    <w:rsid w:val="00A200F6"/>
    <w:rsid w:val="00A20127"/>
    <w:rsid w:val="00A20147"/>
    <w:rsid w:val="00A203B0"/>
    <w:rsid w:val="00A2047E"/>
    <w:rsid w:val="00A20518"/>
    <w:rsid w:val="00A20574"/>
    <w:rsid w:val="00A20639"/>
    <w:rsid w:val="00A20653"/>
    <w:rsid w:val="00A206D6"/>
    <w:rsid w:val="00A206F5"/>
    <w:rsid w:val="00A209AA"/>
    <w:rsid w:val="00A209AB"/>
    <w:rsid w:val="00A20C23"/>
    <w:rsid w:val="00A20CAB"/>
    <w:rsid w:val="00A20D57"/>
    <w:rsid w:val="00A212D3"/>
    <w:rsid w:val="00A212E2"/>
    <w:rsid w:val="00A21365"/>
    <w:rsid w:val="00A21383"/>
    <w:rsid w:val="00A213CC"/>
    <w:rsid w:val="00A214B3"/>
    <w:rsid w:val="00A21522"/>
    <w:rsid w:val="00A217B3"/>
    <w:rsid w:val="00A217E4"/>
    <w:rsid w:val="00A21800"/>
    <w:rsid w:val="00A2190B"/>
    <w:rsid w:val="00A21A54"/>
    <w:rsid w:val="00A21B5B"/>
    <w:rsid w:val="00A21B79"/>
    <w:rsid w:val="00A21D24"/>
    <w:rsid w:val="00A21E9E"/>
    <w:rsid w:val="00A21F86"/>
    <w:rsid w:val="00A21FF3"/>
    <w:rsid w:val="00A22075"/>
    <w:rsid w:val="00A22203"/>
    <w:rsid w:val="00A222E0"/>
    <w:rsid w:val="00A222EA"/>
    <w:rsid w:val="00A2232E"/>
    <w:rsid w:val="00A223E9"/>
    <w:rsid w:val="00A22443"/>
    <w:rsid w:val="00A2248E"/>
    <w:rsid w:val="00A22675"/>
    <w:rsid w:val="00A22699"/>
    <w:rsid w:val="00A2287A"/>
    <w:rsid w:val="00A228E9"/>
    <w:rsid w:val="00A2293E"/>
    <w:rsid w:val="00A2294C"/>
    <w:rsid w:val="00A22A07"/>
    <w:rsid w:val="00A22B92"/>
    <w:rsid w:val="00A22CAD"/>
    <w:rsid w:val="00A22F2C"/>
    <w:rsid w:val="00A22F33"/>
    <w:rsid w:val="00A2302D"/>
    <w:rsid w:val="00A230FA"/>
    <w:rsid w:val="00A232B8"/>
    <w:rsid w:val="00A232D6"/>
    <w:rsid w:val="00A23389"/>
    <w:rsid w:val="00A23518"/>
    <w:rsid w:val="00A23555"/>
    <w:rsid w:val="00A23563"/>
    <w:rsid w:val="00A23615"/>
    <w:rsid w:val="00A23740"/>
    <w:rsid w:val="00A23811"/>
    <w:rsid w:val="00A2394A"/>
    <w:rsid w:val="00A23C54"/>
    <w:rsid w:val="00A23C95"/>
    <w:rsid w:val="00A24376"/>
    <w:rsid w:val="00A243A6"/>
    <w:rsid w:val="00A2443A"/>
    <w:rsid w:val="00A244E3"/>
    <w:rsid w:val="00A2454A"/>
    <w:rsid w:val="00A245A1"/>
    <w:rsid w:val="00A245F5"/>
    <w:rsid w:val="00A249B2"/>
    <w:rsid w:val="00A24A89"/>
    <w:rsid w:val="00A24C25"/>
    <w:rsid w:val="00A24E6D"/>
    <w:rsid w:val="00A24EC6"/>
    <w:rsid w:val="00A24FAF"/>
    <w:rsid w:val="00A25053"/>
    <w:rsid w:val="00A250C7"/>
    <w:rsid w:val="00A252C9"/>
    <w:rsid w:val="00A2576F"/>
    <w:rsid w:val="00A2586E"/>
    <w:rsid w:val="00A25B83"/>
    <w:rsid w:val="00A25CD3"/>
    <w:rsid w:val="00A25D1F"/>
    <w:rsid w:val="00A25E7A"/>
    <w:rsid w:val="00A25E9B"/>
    <w:rsid w:val="00A25F5B"/>
    <w:rsid w:val="00A261D1"/>
    <w:rsid w:val="00A26281"/>
    <w:rsid w:val="00A26283"/>
    <w:rsid w:val="00A262CB"/>
    <w:rsid w:val="00A264B6"/>
    <w:rsid w:val="00A265E8"/>
    <w:rsid w:val="00A26B5D"/>
    <w:rsid w:val="00A26B90"/>
    <w:rsid w:val="00A26DA3"/>
    <w:rsid w:val="00A26DBF"/>
    <w:rsid w:val="00A26E91"/>
    <w:rsid w:val="00A2700A"/>
    <w:rsid w:val="00A270B4"/>
    <w:rsid w:val="00A272BB"/>
    <w:rsid w:val="00A274E9"/>
    <w:rsid w:val="00A27642"/>
    <w:rsid w:val="00A2767C"/>
    <w:rsid w:val="00A2781F"/>
    <w:rsid w:val="00A27A63"/>
    <w:rsid w:val="00A27B4C"/>
    <w:rsid w:val="00A27BEE"/>
    <w:rsid w:val="00A27D99"/>
    <w:rsid w:val="00A27E06"/>
    <w:rsid w:val="00A27E18"/>
    <w:rsid w:val="00A30053"/>
    <w:rsid w:val="00A300C1"/>
    <w:rsid w:val="00A304E2"/>
    <w:rsid w:val="00A307CB"/>
    <w:rsid w:val="00A3080E"/>
    <w:rsid w:val="00A3083A"/>
    <w:rsid w:val="00A308ED"/>
    <w:rsid w:val="00A308F4"/>
    <w:rsid w:val="00A309F0"/>
    <w:rsid w:val="00A30AC4"/>
    <w:rsid w:val="00A30C84"/>
    <w:rsid w:val="00A30C89"/>
    <w:rsid w:val="00A30E55"/>
    <w:rsid w:val="00A30F1A"/>
    <w:rsid w:val="00A310DE"/>
    <w:rsid w:val="00A31315"/>
    <w:rsid w:val="00A31385"/>
    <w:rsid w:val="00A3139A"/>
    <w:rsid w:val="00A31408"/>
    <w:rsid w:val="00A31486"/>
    <w:rsid w:val="00A31514"/>
    <w:rsid w:val="00A315CC"/>
    <w:rsid w:val="00A31628"/>
    <w:rsid w:val="00A3170B"/>
    <w:rsid w:val="00A31710"/>
    <w:rsid w:val="00A31734"/>
    <w:rsid w:val="00A31759"/>
    <w:rsid w:val="00A31ACC"/>
    <w:rsid w:val="00A31B9D"/>
    <w:rsid w:val="00A31BF2"/>
    <w:rsid w:val="00A31D63"/>
    <w:rsid w:val="00A31D81"/>
    <w:rsid w:val="00A31F44"/>
    <w:rsid w:val="00A31F7B"/>
    <w:rsid w:val="00A320EF"/>
    <w:rsid w:val="00A322DB"/>
    <w:rsid w:val="00A3243E"/>
    <w:rsid w:val="00A32513"/>
    <w:rsid w:val="00A3273C"/>
    <w:rsid w:val="00A3274C"/>
    <w:rsid w:val="00A327AA"/>
    <w:rsid w:val="00A3293E"/>
    <w:rsid w:val="00A32989"/>
    <w:rsid w:val="00A329B2"/>
    <w:rsid w:val="00A32CCE"/>
    <w:rsid w:val="00A32CF4"/>
    <w:rsid w:val="00A32D6D"/>
    <w:rsid w:val="00A32F20"/>
    <w:rsid w:val="00A32F62"/>
    <w:rsid w:val="00A330A0"/>
    <w:rsid w:val="00A331C8"/>
    <w:rsid w:val="00A33296"/>
    <w:rsid w:val="00A333ED"/>
    <w:rsid w:val="00A333F2"/>
    <w:rsid w:val="00A33419"/>
    <w:rsid w:val="00A33465"/>
    <w:rsid w:val="00A33531"/>
    <w:rsid w:val="00A3355B"/>
    <w:rsid w:val="00A337CB"/>
    <w:rsid w:val="00A337E5"/>
    <w:rsid w:val="00A33C07"/>
    <w:rsid w:val="00A33CED"/>
    <w:rsid w:val="00A33D9A"/>
    <w:rsid w:val="00A33DFF"/>
    <w:rsid w:val="00A33EB3"/>
    <w:rsid w:val="00A33F55"/>
    <w:rsid w:val="00A3402B"/>
    <w:rsid w:val="00A34070"/>
    <w:rsid w:val="00A340AC"/>
    <w:rsid w:val="00A3420B"/>
    <w:rsid w:val="00A34386"/>
    <w:rsid w:val="00A3448D"/>
    <w:rsid w:val="00A345F7"/>
    <w:rsid w:val="00A34703"/>
    <w:rsid w:val="00A347A2"/>
    <w:rsid w:val="00A347C9"/>
    <w:rsid w:val="00A3492F"/>
    <w:rsid w:val="00A34A1F"/>
    <w:rsid w:val="00A34A3A"/>
    <w:rsid w:val="00A34B09"/>
    <w:rsid w:val="00A34B7A"/>
    <w:rsid w:val="00A34C29"/>
    <w:rsid w:val="00A34D68"/>
    <w:rsid w:val="00A34F83"/>
    <w:rsid w:val="00A34FD0"/>
    <w:rsid w:val="00A35154"/>
    <w:rsid w:val="00A35590"/>
    <w:rsid w:val="00A355F3"/>
    <w:rsid w:val="00A35657"/>
    <w:rsid w:val="00A35706"/>
    <w:rsid w:val="00A35716"/>
    <w:rsid w:val="00A35720"/>
    <w:rsid w:val="00A3583A"/>
    <w:rsid w:val="00A3585E"/>
    <w:rsid w:val="00A358CD"/>
    <w:rsid w:val="00A35A20"/>
    <w:rsid w:val="00A35A3F"/>
    <w:rsid w:val="00A35E94"/>
    <w:rsid w:val="00A35E98"/>
    <w:rsid w:val="00A35EF0"/>
    <w:rsid w:val="00A35FC7"/>
    <w:rsid w:val="00A3604A"/>
    <w:rsid w:val="00A362C9"/>
    <w:rsid w:val="00A363EC"/>
    <w:rsid w:val="00A3657E"/>
    <w:rsid w:val="00A366E7"/>
    <w:rsid w:val="00A36812"/>
    <w:rsid w:val="00A3684B"/>
    <w:rsid w:val="00A3695B"/>
    <w:rsid w:val="00A36B7C"/>
    <w:rsid w:val="00A36C46"/>
    <w:rsid w:val="00A36C5E"/>
    <w:rsid w:val="00A36E3B"/>
    <w:rsid w:val="00A36E8D"/>
    <w:rsid w:val="00A36EBF"/>
    <w:rsid w:val="00A36F0A"/>
    <w:rsid w:val="00A36F72"/>
    <w:rsid w:val="00A370E6"/>
    <w:rsid w:val="00A372C2"/>
    <w:rsid w:val="00A372E0"/>
    <w:rsid w:val="00A37385"/>
    <w:rsid w:val="00A37408"/>
    <w:rsid w:val="00A37472"/>
    <w:rsid w:val="00A374A9"/>
    <w:rsid w:val="00A3753E"/>
    <w:rsid w:val="00A375B8"/>
    <w:rsid w:val="00A376AD"/>
    <w:rsid w:val="00A3780B"/>
    <w:rsid w:val="00A378A1"/>
    <w:rsid w:val="00A37AD2"/>
    <w:rsid w:val="00A37BEF"/>
    <w:rsid w:val="00A37D90"/>
    <w:rsid w:val="00A37D94"/>
    <w:rsid w:val="00A37E02"/>
    <w:rsid w:val="00A37E4E"/>
    <w:rsid w:val="00A37EA4"/>
    <w:rsid w:val="00A37EFA"/>
    <w:rsid w:val="00A37F55"/>
    <w:rsid w:val="00A4000E"/>
    <w:rsid w:val="00A401C1"/>
    <w:rsid w:val="00A402E3"/>
    <w:rsid w:val="00A40389"/>
    <w:rsid w:val="00A405BA"/>
    <w:rsid w:val="00A4065A"/>
    <w:rsid w:val="00A40684"/>
    <w:rsid w:val="00A40C19"/>
    <w:rsid w:val="00A40D35"/>
    <w:rsid w:val="00A40FD8"/>
    <w:rsid w:val="00A41189"/>
    <w:rsid w:val="00A41294"/>
    <w:rsid w:val="00A41380"/>
    <w:rsid w:val="00A41401"/>
    <w:rsid w:val="00A414B0"/>
    <w:rsid w:val="00A41553"/>
    <w:rsid w:val="00A41637"/>
    <w:rsid w:val="00A416BF"/>
    <w:rsid w:val="00A416F4"/>
    <w:rsid w:val="00A41A41"/>
    <w:rsid w:val="00A41ADD"/>
    <w:rsid w:val="00A41C28"/>
    <w:rsid w:val="00A41D17"/>
    <w:rsid w:val="00A41F6D"/>
    <w:rsid w:val="00A42016"/>
    <w:rsid w:val="00A42040"/>
    <w:rsid w:val="00A42314"/>
    <w:rsid w:val="00A42336"/>
    <w:rsid w:val="00A423DC"/>
    <w:rsid w:val="00A42467"/>
    <w:rsid w:val="00A424A9"/>
    <w:rsid w:val="00A425E0"/>
    <w:rsid w:val="00A42662"/>
    <w:rsid w:val="00A4291A"/>
    <w:rsid w:val="00A42C66"/>
    <w:rsid w:val="00A42C68"/>
    <w:rsid w:val="00A42E41"/>
    <w:rsid w:val="00A42ED8"/>
    <w:rsid w:val="00A42FE6"/>
    <w:rsid w:val="00A4311C"/>
    <w:rsid w:val="00A4318C"/>
    <w:rsid w:val="00A4318D"/>
    <w:rsid w:val="00A43300"/>
    <w:rsid w:val="00A433C8"/>
    <w:rsid w:val="00A4356F"/>
    <w:rsid w:val="00A435CD"/>
    <w:rsid w:val="00A4363D"/>
    <w:rsid w:val="00A43740"/>
    <w:rsid w:val="00A43853"/>
    <w:rsid w:val="00A439D0"/>
    <w:rsid w:val="00A43A92"/>
    <w:rsid w:val="00A43E27"/>
    <w:rsid w:val="00A43E72"/>
    <w:rsid w:val="00A43EF1"/>
    <w:rsid w:val="00A44033"/>
    <w:rsid w:val="00A44195"/>
    <w:rsid w:val="00A441ED"/>
    <w:rsid w:val="00A44283"/>
    <w:rsid w:val="00A4434D"/>
    <w:rsid w:val="00A44365"/>
    <w:rsid w:val="00A444B5"/>
    <w:rsid w:val="00A4457D"/>
    <w:rsid w:val="00A445C2"/>
    <w:rsid w:val="00A4463E"/>
    <w:rsid w:val="00A446D1"/>
    <w:rsid w:val="00A44848"/>
    <w:rsid w:val="00A4485F"/>
    <w:rsid w:val="00A4486F"/>
    <w:rsid w:val="00A44BA7"/>
    <w:rsid w:val="00A44C17"/>
    <w:rsid w:val="00A44DDC"/>
    <w:rsid w:val="00A44EB4"/>
    <w:rsid w:val="00A44EE6"/>
    <w:rsid w:val="00A451BF"/>
    <w:rsid w:val="00A4539D"/>
    <w:rsid w:val="00A453AA"/>
    <w:rsid w:val="00A453FD"/>
    <w:rsid w:val="00A45520"/>
    <w:rsid w:val="00A45621"/>
    <w:rsid w:val="00A458CE"/>
    <w:rsid w:val="00A45917"/>
    <w:rsid w:val="00A45ADB"/>
    <w:rsid w:val="00A45D74"/>
    <w:rsid w:val="00A45F00"/>
    <w:rsid w:val="00A45FCF"/>
    <w:rsid w:val="00A461C8"/>
    <w:rsid w:val="00A464DB"/>
    <w:rsid w:val="00A465E3"/>
    <w:rsid w:val="00A46624"/>
    <w:rsid w:val="00A466F1"/>
    <w:rsid w:val="00A4671F"/>
    <w:rsid w:val="00A46992"/>
    <w:rsid w:val="00A46A45"/>
    <w:rsid w:val="00A46A60"/>
    <w:rsid w:val="00A46AC5"/>
    <w:rsid w:val="00A46CE8"/>
    <w:rsid w:val="00A46CFA"/>
    <w:rsid w:val="00A46EC1"/>
    <w:rsid w:val="00A46FB7"/>
    <w:rsid w:val="00A46FF6"/>
    <w:rsid w:val="00A47099"/>
    <w:rsid w:val="00A470A7"/>
    <w:rsid w:val="00A473E4"/>
    <w:rsid w:val="00A4747A"/>
    <w:rsid w:val="00A474C8"/>
    <w:rsid w:val="00A47798"/>
    <w:rsid w:val="00A477CC"/>
    <w:rsid w:val="00A4791F"/>
    <w:rsid w:val="00A47A4D"/>
    <w:rsid w:val="00A47A69"/>
    <w:rsid w:val="00A47AFA"/>
    <w:rsid w:val="00A47B4F"/>
    <w:rsid w:val="00A47CD1"/>
    <w:rsid w:val="00A47D30"/>
    <w:rsid w:val="00A47DF9"/>
    <w:rsid w:val="00A47E82"/>
    <w:rsid w:val="00A47E9B"/>
    <w:rsid w:val="00A47F28"/>
    <w:rsid w:val="00A47F64"/>
    <w:rsid w:val="00A47FC7"/>
    <w:rsid w:val="00A500CD"/>
    <w:rsid w:val="00A50293"/>
    <w:rsid w:val="00A50327"/>
    <w:rsid w:val="00A50456"/>
    <w:rsid w:val="00A506B2"/>
    <w:rsid w:val="00A507F0"/>
    <w:rsid w:val="00A509B0"/>
    <w:rsid w:val="00A50A09"/>
    <w:rsid w:val="00A50A12"/>
    <w:rsid w:val="00A50A66"/>
    <w:rsid w:val="00A50B19"/>
    <w:rsid w:val="00A50B20"/>
    <w:rsid w:val="00A50B7F"/>
    <w:rsid w:val="00A511A0"/>
    <w:rsid w:val="00A511FE"/>
    <w:rsid w:val="00A513AC"/>
    <w:rsid w:val="00A51401"/>
    <w:rsid w:val="00A51566"/>
    <w:rsid w:val="00A515C9"/>
    <w:rsid w:val="00A51629"/>
    <w:rsid w:val="00A516B7"/>
    <w:rsid w:val="00A516BA"/>
    <w:rsid w:val="00A516DA"/>
    <w:rsid w:val="00A5192F"/>
    <w:rsid w:val="00A51B79"/>
    <w:rsid w:val="00A51DD6"/>
    <w:rsid w:val="00A5202F"/>
    <w:rsid w:val="00A52050"/>
    <w:rsid w:val="00A520C5"/>
    <w:rsid w:val="00A520D2"/>
    <w:rsid w:val="00A521B9"/>
    <w:rsid w:val="00A5221A"/>
    <w:rsid w:val="00A5225A"/>
    <w:rsid w:val="00A52306"/>
    <w:rsid w:val="00A52330"/>
    <w:rsid w:val="00A523F2"/>
    <w:rsid w:val="00A52562"/>
    <w:rsid w:val="00A52581"/>
    <w:rsid w:val="00A5273D"/>
    <w:rsid w:val="00A527C8"/>
    <w:rsid w:val="00A527D0"/>
    <w:rsid w:val="00A52817"/>
    <w:rsid w:val="00A5288D"/>
    <w:rsid w:val="00A528A7"/>
    <w:rsid w:val="00A52AAD"/>
    <w:rsid w:val="00A52B2E"/>
    <w:rsid w:val="00A52D1B"/>
    <w:rsid w:val="00A52D76"/>
    <w:rsid w:val="00A52D81"/>
    <w:rsid w:val="00A52F6D"/>
    <w:rsid w:val="00A52FE1"/>
    <w:rsid w:val="00A5307C"/>
    <w:rsid w:val="00A53212"/>
    <w:rsid w:val="00A532AC"/>
    <w:rsid w:val="00A53441"/>
    <w:rsid w:val="00A5367C"/>
    <w:rsid w:val="00A536E7"/>
    <w:rsid w:val="00A5395F"/>
    <w:rsid w:val="00A539B8"/>
    <w:rsid w:val="00A53ACA"/>
    <w:rsid w:val="00A53B42"/>
    <w:rsid w:val="00A53DB7"/>
    <w:rsid w:val="00A54073"/>
    <w:rsid w:val="00A540F9"/>
    <w:rsid w:val="00A54107"/>
    <w:rsid w:val="00A54115"/>
    <w:rsid w:val="00A54291"/>
    <w:rsid w:val="00A54308"/>
    <w:rsid w:val="00A54339"/>
    <w:rsid w:val="00A543C1"/>
    <w:rsid w:val="00A54575"/>
    <w:rsid w:val="00A545C2"/>
    <w:rsid w:val="00A54615"/>
    <w:rsid w:val="00A547FE"/>
    <w:rsid w:val="00A54AC8"/>
    <w:rsid w:val="00A54B30"/>
    <w:rsid w:val="00A54B38"/>
    <w:rsid w:val="00A54C13"/>
    <w:rsid w:val="00A54C69"/>
    <w:rsid w:val="00A54CFC"/>
    <w:rsid w:val="00A54D2C"/>
    <w:rsid w:val="00A54D31"/>
    <w:rsid w:val="00A54D7D"/>
    <w:rsid w:val="00A54EA2"/>
    <w:rsid w:val="00A54F94"/>
    <w:rsid w:val="00A54F96"/>
    <w:rsid w:val="00A5507C"/>
    <w:rsid w:val="00A550F2"/>
    <w:rsid w:val="00A55241"/>
    <w:rsid w:val="00A55252"/>
    <w:rsid w:val="00A5531A"/>
    <w:rsid w:val="00A554CE"/>
    <w:rsid w:val="00A555C7"/>
    <w:rsid w:val="00A55600"/>
    <w:rsid w:val="00A5565B"/>
    <w:rsid w:val="00A5568A"/>
    <w:rsid w:val="00A558B4"/>
    <w:rsid w:val="00A55A11"/>
    <w:rsid w:val="00A55A36"/>
    <w:rsid w:val="00A55B0A"/>
    <w:rsid w:val="00A55BF0"/>
    <w:rsid w:val="00A55C0E"/>
    <w:rsid w:val="00A55F0D"/>
    <w:rsid w:val="00A56028"/>
    <w:rsid w:val="00A560F2"/>
    <w:rsid w:val="00A56154"/>
    <w:rsid w:val="00A56156"/>
    <w:rsid w:val="00A5620D"/>
    <w:rsid w:val="00A5637A"/>
    <w:rsid w:val="00A564B5"/>
    <w:rsid w:val="00A566DA"/>
    <w:rsid w:val="00A56772"/>
    <w:rsid w:val="00A568A1"/>
    <w:rsid w:val="00A56B15"/>
    <w:rsid w:val="00A56C00"/>
    <w:rsid w:val="00A56DCA"/>
    <w:rsid w:val="00A56F17"/>
    <w:rsid w:val="00A57025"/>
    <w:rsid w:val="00A57051"/>
    <w:rsid w:val="00A57054"/>
    <w:rsid w:val="00A57094"/>
    <w:rsid w:val="00A570A2"/>
    <w:rsid w:val="00A5719C"/>
    <w:rsid w:val="00A571A7"/>
    <w:rsid w:val="00A572AA"/>
    <w:rsid w:val="00A57321"/>
    <w:rsid w:val="00A57552"/>
    <w:rsid w:val="00A575F6"/>
    <w:rsid w:val="00A576F4"/>
    <w:rsid w:val="00A5775D"/>
    <w:rsid w:val="00A57861"/>
    <w:rsid w:val="00A57968"/>
    <w:rsid w:val="00A57A3C"/>
    <w:rsid w:val="00A57A4B"/>
    <w:rsid w:val="00A57B2D"/>
    <w:rsid w:val="00A57B71"/>
    <w:rsid w:val="00A57BC8"/>
    <w:rsid w:val="00A57D16"/>
    <w:rsid w:val="00A57ED8"/>
    <w:rsid w:val="00A57F2C"/>
    <w:rsid w:val="00A60003"/>
    <w:rsid w:val="00A60086"/>
    <w:rsid w:val="00A60184"/>
    <w:rsid w:val="00A60199"/>
    <w:rsid w:val="00A6041F"/>
    <w:rsid w:val="00A60485"/>
    <w:rsid w:val="00A605CF"/>
    <w:rsid w:val="00A60605"/>
    <w:rsid w:val="00A6075D"/>
    <w:rsid w:val="00A6090A"/>
    <w:rsid w:val="00A609CE"/>
    <w:rsid w:val="00A60A96"/>
    <w:rsid w:val="00A60AA7"/>
    <w:rsid w:val="00A60AC0"/>
    <w:rsid w:val="00A60B97"/>
    <w:rsid w:val="00A60BDB"/>
    <w:rsid w:val="00A60C3F"/>
    <w:rsid w:val="00A60CC0"/>
    <w:rsid w:val="00A60D5F"/>
    <w:rsid w:val="00A60E40"/>
    <w:rsid w:val="00A60FD6"/>
    <w:rsid w:val="00A6118D"/>
    <w:rsid w:val="00A611CD"/>
    <w:rsid w:val="00A6132D"/>
    <w:rsid w:val="00A61332"/>
    <w:rsid w:val="00A6158F"/>
    <w:rsid w:val="00A615B5"/>
    <w:rsid w:val="00A6161D"/>
    <w:rsid w:val="00A61680"/>
    <w:rsid w:val="00A616F2"/>
    <w:rsid w:val="00A61896"/>
    <w:rsid w:val="00A6189E"/>
    <w:rsid w:val="00A618D5"/>
    <w:rsid w:val="00A619C3"/>
    <w:rsid w:val="00A61B54"/>
    <w:rsid w:val="00A61E3F"/>
    <w:rsid w:val="00A61E9E"/>
    <w:rsid w:val="00A61FBC"/>
    <w:rsid w:val="00A62185"/>
    <w:rsid w:val="00A62533"/>
    <w:rsid w:val="00A626F0"/>
    <w:rsid w:val="00A62713"/>
    <w:rsid w:val="00A62896"/>
    <w:rsid w:val="00A628F1"/>
    <w:rsid w:val="00A629C6"/>
    <w:rsid w:val="00A629CB"/>
    <w:rsid w:val="00A62A2D"/>
    <w:rsid w:val="00A62BF9"/>
    <w:rsid w:val="00A62E4E"/>
    <w:rsid w:val="00A62E5C"/>
    <w:rsid w:val="00A62ED9"/>
    <w:rsid w:val="00A62F12"/>
    <w:rsid w:val="00A630A2"/>
    <w:rsid w:val="00A63118"/>
    <w:rsid w:val="00A632EA"/>
    <w:rsid w:val="00A633E5"/>
    <w:rsid w:val="00A637F1"/>
    <w:rsid w:val="00A63836"/>
    <w:rsid w:val="00A638A6"/>
    <w:rsid w:val="00A63967"/>
    <w:rsid w:val="00A63A5A"/>
    <w:rsid w:val="00A63B53"/>
    <w:rsid w:val="00A63BBD"/>
    <w:rsid w:val="00A63C78"/>
    <w:rsid w:val="00A63CA9"/>
    <w:rsid w:val="00A63CD8"/>
    <w:rsid w:val="00A63D78"/>
    <w:rsid w:val="00A63D7E"/>
    <w:rsid w:val="00A63DCC"/>
    <w:rsid w:val="00A63DD8"/>
    <w:rsid w:val="00A63E03"/>
    <w:rsid w:val="00A63E88"/>
    <w:rsid w:val="00A63EE0"/>
    <w:rsid w:val="00A6404B"/>
    <w:rsid w:val="00A641C7"/>
    <w:rsid w:val="00A641DC"/>
    <w:rsid w:val="00A642DB"/>
    <w:rsid w:val="00A642E1"/>
    <w:rsid w:val="00A642EB"/>
    <w:rsid w:val="00A6432D"/>
    <w:rsid w:val="00A6437A"/>
    <w:rsid w:val="00A64407"/>
    <w:rsid w:val="00A64481"/>
    <w:rsid w:val="00A644A9"/>
    <w:rsid w:val="00A645CF"/>
    <w:rsid w:val="00A6474F"/>
    <w:rsid w:val="00A649D3"/>
    <w:rsid w:val="00A64A4B"/>
    <w:rsid w:val="00A64DDA"/>
    <w:rsid w:val="00A64E18"/>
    <w:rsid w:val="00A64E5C"/>
    <w:rsid w:val="00A64F24"/>
    <w:rsid w:val="00A64FD8"/>
    <w:rsid w:val="00A64FE4"/>
    <w:rsid w:val="00A65103"/>
    <w:rsid w:val="00A6516E"/>
    <w:rsid w:val="00A6525E"/>
    <w:rsid w:val="00A653EE"/>
    <w:rsid w:val="00A65479"/>
    <w:rsid w:val="00A654E7"/>
    <w:rsid w:val="00A658A9"/>
    <w:rsid w:val="00A658BA"/>
    <w:rsid w:val="00A659BF"/>
    <w:rsid w:val="00A65B70"/>
    <w:rsid w:val="00A65C1B"/>
    <w:rsid w:val="00A65C5F"/>
    <w:rsid w:val="00A65DE9"/>
    <w:rsid w:val="00A65EAD"/>
    <w:rsid w:val="00A65FC7"/>
    <w:rsid w:val="00A66454"/>
    <w:rsid w:val="00A664AB"/>
    <w:rsid w:val="00A665A1"/>
    <w:rsid w:val="00A665FB"/>
    <w:rsid w:val="00A6670D"/>
    <w:rsid w:val="00A669F1"/>
    <w:rsid w:val="00A66A8A"/>
    <w:rsid w:val="00A66AA1"/>
    <w:rsid w:val="00A66BA0"/>
    <w:rsid w:val="00A66D48"/>
    <w:rsid w:val="00A66DD4"/>
    <w:rsid w:val="00A66E98"/>
    <w:rsid w:val="00A66EB9"/>
    <w:rsid w:val="00A66F5D"/>
    <w:rsid w:val="00A66FC3"/>
    <w:rsid w:val="00A67022"/>
    <w:rsid w:val="00A67080"/>
    <w:rsid w:val="00A67113"/>
    <w:rsid w:val="00A671F5"/>
    <w:rsid w:val="00A6756F"/>
    <w:rsid w:val="00A675CE"/>
    <w:rsid w:val="00A67610"/>
    <w:rsid w:val="00A6761E"/>
    <w:rsid w:val="00A678F9"/>
    <w:rsid w:val="00A6791D"/>
    <w:rsid w:val="00A6794F"/>
    <w:rsid w:val="00A67A0D"/>
    <w:rsid w:val="00A67A8E"/>
    <w:rsid w:val="00A67BCE"/>
    <w:rsid w:val="00A67ED7"/>
    <w:rsid w:val="00A70020"/>
    <w:rsid w:val="00A7008B"/>
    <w:rsid w:val="00A701A1"/>
    <w:rsid w:val="00A7026F"/>
    <w:rsid w:val="00A70328"/>
    <w:rsid w:val="00A703B2"/>
    <w:rsid w:val="00A7056D"/>
    <w:rsid w:val="00A7062D"/>
    <w:rsid w:val="00A70638"/>
    <w:rsid w:val="00A70827"/>
    <w:rsid w:val="00A708ED"/>
    <w:rsid w:val="00A709A3"/>
    <w:rsid w:val="00A70A87"/>
    <w:rsid w:val="00A70ADB"/>
    <w:rsid w:val="00A70AFD"/>
    <w:rsid w:val="00A70B5B"/>
    <w:rsid w:val="00A70B86"/>
    <w:rsid w:val="00A70BAC"/>
    <w:rsid w:val="00A70BE5"/>
    <w:rsid w:val="00A70D56"/>
    <w:rsid w:val="00A70EE6"/>
    <w:rsid w:val="00A70F2F"/>
    <w:rsid w:val="00A70F56"/>
    <w:rsid w:val="00A70FC6"/>
    <w:rsid w:val="00A711F9"/>
    <w:rsid w:val="00A712D1"/>
    <w:rsid w:val="00A713F7"/>
    <w:rsid w:val="00A7149C"/>
    <w:rsid w:val="00A714C7"/>
    <w:rsid w:val="00A71953"/>
    <w:rsid w:val="00A71A5F"/>
    <w:rsid w:val="00A71AF3"/>
    <w:rsid w:val="00A71B6D"/>
    <w:rsid w:val="00A71BD9"/>
    <w:rsid w:val="00A71E27"/>
    <w:rsid w:val="00A71EFF"/>
    <w:rsid w:val="00A72083"/>
    <w:rsid w:val="00A720A0"/>
    <w:rsid w:val="00A720F4"/>
    <w:rsid w:val="00A72149"/>
    <w:rsid w:val="00A7214F"/>
    <w:rsid w:val="00A721AA"/>
    <w:rsid w:val="00A721DC"/>
    <w:rsid w:val="00A72214"/>
    <w:rsid w:val="00A722AA"/>
    <w:rsid w:val="00A726B8"/>
    <w:rsid w:val="00A728E7"/>
    <w:rsid w:val="00A72C05"/>
    <w:rsid w:val="00A72C30"/>
    <w:rsid w:val="00A72D4A"/>
    <w:rsid w:val="00A72E01"/>
    <w:rsid w:val="00A72E3C"/>
    <w:rsid w:val="00A72E78"/>
    <w:rsid w:val="00A72F81"/>
    <w:rsid w:val="00A73013"/>
    <w:rsid w:val="00A73028"/>
    <w:rsid w:val="00A730A5"/>
    <w:rsid w:val="00A731E2"/>
    <w:rsid w:val="00A73210"/>
    <w:rsid w:val="00A73327"/>
    <w:rsid w:val="00A7341F"/>
    <w:rsid w:val="00A734C3"/>
    <w:rsid w:val="00A7354F"/>
    <w:rsid w:val="00A735CA"/>
    <w:rsid w:val="00A739C3"/>
    <w:rsid w:val="00A73BBC"/>
    <w:rsid w:val="00A73C86"/>
    <w:rsid w:val="00A73D73"/>
    <w:rsid w:val="00A73E17"/>
    <w:rsid w:val="00A73F60"/>
    <w:rsid w:val="00A73F8B"/>
    <w:rsid w:val="00A74104"/>
    <w:rsid w:val="00A7410C"/>
    <w:rsid w:val="00A7436D"/>
    <w:rsid w:val="00A743C0"/>
    <w:rsid w:val="00A74432"/>
    <w:rsid w:val="00A744B1"/>
    <w:rsid w:val="00A744D0"/>
    <w:rsid w:val="00A7453D"/>
    <w:rsid w:val="00A74587"/>
    <w:rsid w:val="00A7467F"/>
    <w:rsid w:val="00A746FF"/>
    <w:rsid w:val="00A74738"/>
    <w:rsid w:val="00A747B4"/>
    <w:rsid w:val="00A74804"/>
    <w:rsid w:val="00A74884"/>
    <w:rsid w:val="00A749CE"/>
    <w:rsid w:val="00A749DF"/>
    <w:rsid w:val="00A74CE5"/>
    <w:rsid w:val="00A74E2F"/>
    <w:rsid w:val="00A74E89"/>
    <w:rsid w:val="00A74F17"/>
    <w:rsid w:val="00A74F8B"/>
    <w:rsid w:val="00A74FC4"/>
    <w:rsid w:val="00A74FF4"/>
    <w:rsid w:val="00A75156"/>
    <w:rsid w:val="00A75324"/>
    <w:rsid w:val="00A75366"/>
    <w:rsid w:val="00A753A9"/>
    <w:rsid w:val="00A75411"/>
    <w:rsid w:val="00A75476"/>
    <w:rsid w:val="00A75500"/>
    <w:rsid w:val="00A75644"/>
    <w:rsid w:val="00A756F0"/>
    <w:rsid w:val="00A75719"/>
    <w:rsid w:val="00A75884"/>
    <w:rsid w:val="00A758A9"/>
    <w:rsid w:val="00A759E3"/>
    <w:rsid w:val="00A75AC4"/>
    <w:rsid w:val="00A75B22"/>
    <w:rsid w:val="00A75D70"/>
    <w:rsid w:val="00A75E45"/>
    <w:rsid w:val="00A75F23"/>
    <w:rsid w:val="00A75FF4"/>
    <w:rsid w:val="00A75FFF"/>
    <w:rsid w:val="00A76256"/>
    <w:rsid w:val="00A76298"/>
    <w:rsid w:val="00A762B5"/>
    <w:rsid w:val="00A762C7"/>
    <w:rsid w:val="00A766C7"/>
    <w:rsid w:val="00A766FF"/>
    <w:rsid w:val="00A76831"/>
    <w:rsid w:val="00A76888"/>
    <w:rsid w:val="00A7698D"/>
    <w:rsid w:val="00A76A84"/>
    <w:rsid w:val="00A76AA2"/>
    <w:rsid w:val="00A76B12"/>
    <w:rsid w:val="00A76B44"/>
    <w:rsid w:val="00A76CD1"/>
    <w:rsid w:val="00A76E75"/>
    <w:rsid w:val="00A76F07"/>
    <w:rsid w:val="00A76F49"/>
    <w:rsid w:val="00A76F4F"/>
    <w:rsid w:val="00A7722F"/>
    <w:rsid w:val="00A7726F"/>
    <w:rsid w:val="00A7728D"/>
    <w:rsid w:val="00A775C6"/>
    <w:rsid w:val="00A77609"/>
    <w:rsid w:val="00A777BB"/>
    <w:rsid w:val="00A77AC9"/>
    <w:rsid w:val="00A77C9A"/>
    <w:rsid w:val="00A77CD0"/>
    <w:rsid w:val="00A77DB0"/>
    <w:rsid w:val="00A8012B"/>
    <w:rsid w:val="00A80268"/>
    <w:rsid w:val="00A8034E"/>
    <w:rsid w:val="00A80394"/>
    <w:rsid w:val="00A80605"/>
    <w:rsid w:val="00A80648"/>
    <w:rsid w:val="00A80651"/>
    <w:rsid w:val="00A8067C"/>
    <w:rsid w:val="00A80939"/>
    <w:rsid w:val="00A80B68"/>
    <w:rsid w:val="00A80C63"/>
    <w:rsid w:val="00A80DC8"/>
    <w:rsid w:val="00A80E02"/>
    <w:rsid w:val="00A80E0B"/>
    <w:rsid w:val="00A80F54"/>
    <w:rsid w:val="00A80FA7"/>
    <w:rsid w:val="00A80FE2"/>
    <w:rsid w:val="00A81044"/>
    <w:rsid w:val="00A810B1"/>
    <w:rsid w:val="00A811BA"/>
    <w:rsid w:val="00A81289"/>
    <w:rsid w:val="00A812CE"/>
    <w:rsid w:val="00A81532"/>
    <w:rsid w:val="00A81585"/>
    <w:rsid w:val="00A815FB"/>
    <w:rsid w:val="00A81B23"/>
    <w:rsid w:val="00A81B5B"/>
    <w:rsid w:val="00A81E44"/>
    <w:rsid w:val="00A81EC0"/>
    <w:rsid w:val="00A820CA"/>
    <w:rsid w:val="00A8229E"/>
    <w:rsid w:val="00A822EB"/>
    <w:rsid w:val="00A82352"/>
    <w:rsid w:val="00A82523"/>
    <w:rsid w:val="00A82559"/>
    <w:rsid w:val="00A825AC"/>
    <w:rsid w:val="00A82703"/>
    <w:rsid w:val="00A82B2B"/>
    <w:rsid w:val="00A82DFA"/>
    <w:rsid w:val="00A82EA0"/>
    <w:rsid w:val="00A82F41"/>
    <w:rsid w:val="00A831D5"/>
    <w:rsid w:val="00A8354A"/>
    <w:rsid w:val="00A83554"/>
    <w:rsid w:val="00A83786"/>
    <w:rsid w:val="00A837A6"/>
    <w:rsid w:val="00A838C3"/>
    <w:rsid w:val="00A839A4"/>
    <w:rsid w:val="00A83BE4"/>
    <w:rsid w:val="00A83D58"/>
    <w:rsid w:val="00A83F0F"/>
    <w:rsid w:val="00A83F5E"/>
    <w:rsid w:val="00A83F5F"/>
    <w:rsid w:val="00A83F85"/>
    <w:rsid w:val="00A83FEB"/>
    <w:rsid w:val="00A840FB"/>
    <w:rsid w:val="00A840FD"/>
    <w:rsid w:val="00A8413D"/>
    <w:rsid w:val="00A842F2"/>
    <w:rsid w:val="00A84377"/>
    <w:rsid w:val="00A8452D"/>
    <w:rsid w:val="00A84635"/>
    <w:rsid w:val="00A847D1"/>
    <w:rsid w:val="00A84975"/>
    <w:rsid w:val="00A84A05"/>
    <w:rsid w:val="00A84C35"/>
    <w:rsid w:val="00A84D06"/>
    <w:rsid w:val="00A84DD7"/>
    <w:rsid w:val="00A84E64"/>
    <w:rsid w:val="00A84F5E"/>
    <w:rsid w:val="00A85017"/>
    <w:rsid w:val="00A8516B"/>
    <w:rsid w:val="00A85185"/>
    <w:rsid w:val="00A853EE"/>
    <w:rsid w:val="00A8544C"/>
    <w:rsid w:val="00A85465"/>
    <w:rsid w:val="00A854B9"/>
    <w:rsid w:val="00A856B3"/>
    <w:rsid w:val="00A859B3"/>
    <w:rsid w:val="00A85AEC"/>
    <w:rsid w:val="00A85B03"/>
    <w:rsid w:val="00A85D1A"/>
    <w:rsid w:val="00A85E29"/>
    <w:rsid w:val="00A85E97"/>
    <w:rsid w:val="00A85EDF"/>
    <w:rsid w:val="00A86114"/>
    <w:rsid w:val="00A86141"/>
    <w:rsid w:val="00A861DA"/>
    <w:rsid w:val="00A86273"/>
    <w:rsid w:val="00A864E0"/>
    <w:rsid w:val="00A86883"/>
    <w:rsid w:val="00A86BC8"/>
    <w:rsid w:val="00A86BDA"/>
    <w:rsid w:val="00A86CAB"/>
    <w:rsid w:val="00A86CAF"/>
    <w:rsid w:val="00A86DCB"/>
    <w:rsid w:val="00A86EE9"/>
    <w:rsid w:val="00A86F02"/>
    <w:rsid w:val="00A87135"/>
    <w:rsid w:val="00A87260"/>
    <w:rsid w:val="00A872FC"/>
    <w:rsid w:val="00A8747A"/>
    <w:rsid w:val="00A875DC"/>
    <w:rsid w:val="00A875DD"/>
    <w:rsid w:val="00A875F8"/>
    <w:rsid w:val="00A8785B"/>
    <w:rsid w:val="00A87951"/>
    <w:rsid w:val="00A87BCC"/>
    <w:rsid w:val="00A87D9B"/>
    <w:rsid w:val="00A87F92"/>
    <w:rsid w:val="00A90087"/>
    <w:rsid w:val="00A900CC"/>
    <w:rsid w:val="00A900DD"/>
    <w:rsid w:val="00A900F5"/>
    <w:rsid w:val="00A90346"/>
    <w:rsid w:val="00A9048B"/>
    <w:rsid w:val="00A9051F"/>
    <w:rsid w:val="00A90532"/>
    <w:rsid w:val="00A90585"/>
    <w:rsid w:val="00A90861"/>
    <w:rsid w:val="00A90880"/>
    <w:rsid w:val="00A9097E"/>
    <w:rsid w:val="00A90993"/>
    <w:rsid w:val="00A90A06"/>
    <w:rsid w:val="00A90AD7"/>
    <w:rsid w:val="00A90B1C"/>
    <w:rsid w:val="00A90D41"/>
    <w:rsid w:val="00A90D44"/>
    <w:rsid w:val="00A90E69"/>
    <w:rsid w:val="00A90EDA"/>
    <w:rsid w:val="00A90FCE"/>
    <w:rsid w:val="00A90FE4"/>
    <w:rsid w:val="00A91095"/>
    <w:rsid w:val="00A9110B"/>
    <w:rsid w:val="00A911AC"/>
    <w:rsid w:val="00A91438"/>
    <w:rsid w:val="00A9156C"/>
    <w:rsid w:val="00A91595"/>
    <w:rsid w:val="00A918CF"/>
    <w:rsid w:val="00A919CE"/>
    <w:rsid w:val="00A91A17"/>
    <w:rsid w:val="00A91D26"/>
    <w:rsid w:val="00A91DBA"/>
    <w:rsid w:val="00A91E3B"/>
    <w:rsid w:val="00A91EED"/>
    <w:rsid w:val="00A91F5C"/>
    <w:rsid w:val="00A921F7"/>
    <w:rsid w:val="00A92449"/>
    <w:rsid w:val="00A92507"/>
    <w:rsid w:val="00A92620"/>
    <w:rsid w:val="00A927E0"/>
    <w:rsid w:val="00A92954"/>
    <w:rsid w:val="00A9295A"/>
    <w:rsid w:val="00A92B84"/>
    <w:rsid w:val="00A92EDB"/>
    <w:rsid w:val="00A92FE1"/>
    <w:rsid w:val="00A9308C"/>
    <w:rsid w:val="00A93093"/>
    <w:rsid w:val="00A9313B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99F"/>
    <w:rsid w:val="00A93BFB"/>
    <w:rsid w:val="00A93D11"/>
    <w:rsid w:val="00A93D24"/>
    <w:rsid w:val="00A93F80"/>
    <w:rsid w:val="00A94029"/>
    <w:rsid w:val="00A940ED"/>
    <w:rsid w:val="00A94322"/>
    <w:rsid w:val="00A94350"/>
    <w:rsid w:val="00A9436F"/>
    <w:rsid w:val="00A94389"/>
    <w:rsid w:val="00A94439"/>
    <w:rsid w:val="00A9445C"/>
    <w:rsid w:val="00A94476"/>
    <w:rsid w:val="00A9450C"/>
    <w:rsid w:val="00A9463C"/>
    <w:rsid w:val="00A946C7"/>
    <w:rsid w:val="00A94812"/>
    <w:rsid w:val="00A94891"/>
    <w:rsid w:val="00A94898"/>
    <w:rsid w:val="00A94A63"/>
    <w:rsid w:val="00A94CBD"/>
    <w:rsid w:val="00A94E74"/>
    <w:rsid w:val="00A95009"/>
    <w:rsid w:val="00A950AC"/>
    <w:rsid w:val="00A950BB"/>
    <w:rsid w:val="00A95133"/>
    <w:rsid w:val="00A95211"/>
    <w:rsid w:val="00A95276"/>
    <w:rsid w:val="00A952E7"/>
    <w:rsid w:val="00A95310"/>
    <w:rsid w:val="00A953E2"/>
    <w:rsid w:val="00A95492"/>
    <w:rsid w:val="00A9551D"/>
    <w:rsid w:val="00A956D6"/>
    <w:rsid w:val="00A9571D"/>
    <w:rsid w:val="00A95953"/>
    <w:rsid w:val="00A959E5"/>
    <w:rsid w:val="00A95A02"/>
    <w:rsid w:val="00A95A52"/>
    <w:rsid w:val="00A95AD0"/>
    <w:rsid w:val="00A95BA7"/>
    <w:rsid w:val="00A95C3C"/>
    <w:rsid w:val="00A95E36"/>
    <w:rsid w:val="00A95EF8"/>
    <w:rsid w:val="00A95F15"/>
    <w:rsid w:val="00A96031"/>
    <w:rsid w:val="00A9659E"/>
    <w:rsid w:val="00A96728"/>
    <w:rsid w:val="00A9683F"/>
    <w:rsid w:val="00A9684F"/>
    <w:rsid w:val="00A96865"/>
    <w:rsid w:val="00A9692C"/>
    <w:rsid w:val="00A96A58"/>
    <w:rsid w:val="00A96A62"/>
    <w:rsid w:val="00A96F13"/>
    <w:rsid w:val="00A9703D"/>
    <w:rsid w:val="00A97239"/>
    <w:rsid w:val="00A972FD"/>
    <w:rsid w:val="00A9747F"/>
    <w:rsid w:val="00A97510"/>
    <w:rsid w:val="00A9751B"/>
    <w:rsid w:val="00A97544"/>
    <w:rsid w:val="00A97552"/>
    <w:rsid w:val="00A976A2"/>
    <w:rsid w:val="00A976F5"/>
    <w:rsid w:val="00A9773D"/>
    <w:rsid w:val="00A9776A"/>
    <w:rsid w:val="00A9777A"/>
    <w:rsid w:val="00A97982"/>
    <w:rsid w:val="00A97992"/>
    <w:rsid w:val="00A979BA"/>
    <w:rsid w:val="00A979C6"/>
    <w:rsid w:val="00A97ECE"/>
    <w:rsid w:val="00A97EEC"/>
    <w:rsid w:val="00A97FA1"/>
    <w:rsid w:val="00AA019F"/>
    <w:rsid w:val="00AA01BA"/>
    <w:rsid w:val="00AA0214"/>
    <w:rsid w:val="00AA0255"/>
    <w:rsid w:val="00AA02DE"/>
    <w:rsid w:val="00AA0461"/>
    <w:rsid w:val="00AA05AC"/>
    <w:rsid w:val="00AA06A5"/>
    <w:rsid w:val="00AA0761"/>
    <w:rsid w:val="00AA0836"/>
    <w:rsid w:val="00AA0894"/>
    <w:rsid w:val="00AA09EC"/>
    <w:rsid w:val="00AA0A0D"/>
    <w:rsid w:val="00AA0A34"/>
    <w:rsid w:val="00AA0A7D"/>
    <w:rsid w:val="00AA0A8C"/>
    <w:rsid w:val="00AA0C48"/>
    <w:rsid w:val="00AA0DF9"/>
    <w:rsid w:val="00AA0EBF"/>
    <w:rsid w:val="00AA0F71"/>
    <w:rsid w:val="00AA105C"/>
    <w:rsid w:val="00AA10F5"/>
    <w:rsid w:val="00AA10FF"/>
    <w:rsid w:val="00AA129B"/>
    <w:rsid w:val="00AA1507"/>
    <w:rsid w:val="00AA1571"/>
    <w:rsid w:val="00AA15D4"/>
    <w:rsid w:val="00AA168F"/>
    <w:rsid w:val="00AA174E"/>
    <w:rsid w:val="00AA18B6"/>
    <w:rsid w:val="00AA1A32"/>
    <w:rsid w:val="00AA1AD8"/>
    <w:rsid w:val="00AA1C94"/>
    <w:rsid w:val="00AA1D75"/>
    <w:rsid w:val="00AA1DE2"/>
    <w:rsid w:val="00AA1F26"/>
    <w:rsid w:val="00AA238D"/>
    <w:rsid w:val="00AA23A0"/>
    <w:rsid w:val="00AA2469"/>
    <w:rsid w:val="00AA261C"/>
    <w:rsid w:val="00AA269E"/>
    <w:rsid w:val="00AA26D0"/>
    <w:rsid w:val="00AA2706"/>
    <w:rsid w:val="00AA2765"/>
    <w:rsid w:val="00AA28C9"/>
    <w:rsid w:val="00AA2A68"/>
    <w:rsid w:val="00AA2A84"/>
    <w:rsid w:val="00AA2A90"/>
    <w:rsid w:val="00AA2DBC"/>
    <w:rsid w:val="00AA2DEE"/>
    <w:rsid w:val="00AA2E20"/>
    <w:rsid w:val="00AA3253"/>
    <w:rsid w:val="00AA325B"/>
    <w:rsid w:val="00AA329B"/>
    <w:rsid w:val="00AA352D"/>
    <w:rsid w:val="00AA366B"/>
    <w:rsid w:val="00AA36F2"/>
    <w:rsid w:val="00AA373F"/>
    <w:rsid w:val="00AA3842"/>
    <w:rsid w:val="00AA38BF"/>
    <w:rsid w:val="00AA390B"/>
    <w:rsid w:val="00AA39DE"/>
    <w:rsid w:val="00AA3A9E"/>
    <w:rsid w:val="00AA3AD6"/>
    <w:rsid w:val="00AA3B71"/>
    <w:rsid w:val="00AA3B8E"/>
    <w:rsid w:val="00AA3BBA"/>
    <w:rsid w:val="00AA3C4B"/>
    <w:rsid w:val="00AA3E7D"/>
    <w:rsid w:val="00AA3F14"/>
    <w:rsid w:val="00AA3F80"/>
    <w:rsid w:val="00AA4006"/>
    <w:rsid w:val="00AA40DF"/>
    <w:rsid w:val="00AA423E"/>
    <w:rsid w:val="00AA44F2"/>
    <w:rsid w:val="00AA4640"/>
    <w:rsid w:val="00AA466A"/>
    <w:rsid w:val="00AA4956"/>
    <w:rsid w:val="00AA49F3"/>
    <w:rsid w:val="00AA4ABB"/>
    <w:rsid w:val="00AA4BC4"/>
    <w:rsid w:val="00AA4BD7"/>
    <w:rsid w:val="00AA4CC9"/>
    <w:rsid w:val="00AA4D05"/>
    <w:rsid w:val="00AA4D06"/>
    <w:rsid w:val="00AA4D3E"/>
    <w:rsid w:val="00AA4DE2"/>
    <w:rsid w:val="00AA510D"/>
    <w:rsid w:val="00AA52D9"/>
    <w:rsid w:val="00AA53B2"/>
    <w:rsid w:val="00AA5613"/>
    <w:rsid w:val="00AA5663"/>
    <w:rsid w:val="00AA570D"/>
    <w:rsid w:val="00AA580C"/>
    <w:rsid w:val="00AA5979"/>
    <w:rsid w:val="00AA59F6"/>
    <w:rsid w:val="00AA5A6F"/>
    <w:rsid w:val="00AA5C8A"/>
    <w:rsid w:val="00AA5F4F"/>
    <w:rsid w:val="00AA5F88"/>
    <w:rsid w:val="00AA6110"/>
    <w:rsid w:val="00AA612F"/>
    <w:rsid w:val="00AA62CB"/>
    <w:rsid w:val="00AA62D5"/>
    <w:rsid w:val="00AA63E5"/>
    <w:rsid w:val="00AA6516"/>
    <w:rsid w:val="00AA659F"/>
    <w:rsid w:val="00AA662E"/>
    <w:rsid w:val="00AA663D"/>
    <w:rsid w:val="00AA66B1"/>
    <w:rsid w:val="00AA6742"/>
    <w:rsid w:val="00AA68C0"/>
    <w:rsid w:val="00AA6A00"/>
    <w:rsid w:val="00AA6A24"/>
    <w:rsid w:val="00AA6BB5"/>
    <w:rsid w:val="00AA6E8C"/>
    <w:rsid w:val="00AA6F17"/>
    <w:rsid w:val="00AA6FD1"/>
    <w:rsid w:val="00AA7115"/>
    <w:rsid w:val="00AA731C"/>
    <w:rsid w:val="00AA7449"/>
    <w:rsid w:val="00AA74A7"/>
    <w:rsid w:val="00AA75BD"/>
    <w:rsid w:val="00AA798A"/>
    <w:rsid w:val="00AA7A73"/>
    <w:rsid w:val="00AA7C04"/>
    <w:rsid w:val="00AA7C48"/>
    <w:rsid w:val="00AA7C6E"/>
    <w:rsid w:val="00AA7D85"/>
    <w:rsid w:val="00AA7F26"/>
    <w:rsid w:val="00AB0045"/>
    <w:rsid w:val="00AB010F"/>
    <w:rsid w:val="00AB011E"/>
    <w:rsid w:val="00AB0125"/>
    <w:rsid w:val="00AB0246"/>
    <w:rsid w:val="00AB02EF"/>
    <w:rsid w:val="00AB036B"/>
    <w:rsid w:val="00AB0493"/>
    <w:rsid w:val="00AB04E2"/>
    <w:rsid w:val="00AB060C"/>
    <w:rsid w:val="00AB0677"/>
    <w:rsid w:val="00AB0A42"/>
    <w:rsid w:val="00AB0ABF"/>
    <w:rsid w:val="00AB0E31"/>
    <w:rsid w:val="00AB105D"/>
    <w:rsid w:val="00AB1089"/>
    <w:rsid w:val="00AB1372"/>
    <w:rsid w:val="00AB13B8"/>
    <w:rsid w:val="00AB13C4"/>
    <w:rsid w:val="00AB13CD"/>
    <w:rsid w:val="00AB14CE"/>
    <w:rsid w:val="00AB1770"/>
    <w:rsid w:val="00AB1796"/>
    <w:rsid w:val="00AB17F8"/>
    <w:rsid w:val="00AB1886"/>
    <w:rsid w:val="00AB18F7"/>
    <w:rsid w:val="00AB1934"/>
    <w:rsid w:val="00AB1935"/>
    <w:rsid w:val="00AB1A14"/>
    <w:rsid w:val="00AB1A99"/>
    <w:rsid w:val="00AB1AD1"/>
    <w:rsid w:val="00AB1B0E"/>
    <w:rsid w:val="00AB1BF4"/>
    <w:rsid w:val="00AB1CF8"/>
    <w:rsid w:val="00AB1E5E"/>
    <w:rsid w:val="00AB1E7A"/>
    <w:rsid w:val="00AB1EA1"/>
    <w:rsid w:val="00AB1F61"/>
    <w:rsid w:val="00AB200F"/>
    <w:rsid w:val="00AB2062"/>
    <w:rsid w:val="00AB208A"/>
    <w:rsid w:val="00AB2199"/>
    <w:rsid w:val="00AB2363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2F73"/>
    <w:rsid w:val="00AB317F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392A"/>
    <w:rsid w:val="00AB3B9F"/>
    <w:rsid w:val="00AB3BB2"/>
    <w:rsid w:val="00AB3E36"/>
    <w:rsid w:val="00AB40B8"/>
    <w:rsid w:val="00AB4184"/>
    <w:rsid w:val="00AB4256"/>
    <w:rsid w:val="00AB4307"/>
    <w:rsid w:val="00AB434F"/>
    <w:rsid w:val="00AB47E2"/>
    <w:rsid w:val="00AB4A6E"/>
    <w:rsid w:val="00AB4C02"/>
    <w:rsid w:val="00AB4C86"/>
    <w:rsid w:val="00AB4DAD"/>
    <w:rsid w:val="00AB4F3D"/>
    <w:rsid w:val="00AB4F89"/>
    <w:rsid w:val="00AB5039"/>
    <w:rsid w:val="00AB510A"/>
    <w:rsid w:val="00AB51A1"/>
    <w:rsid w:val="00AB51A8"/>
    <w:rsid w:val="00AB51C2"/>
    <w:rsid w:val="00AB520E"/>
    <w:rsid w:val="00AB5262"/>
    <w:rsid w:val="00AB5406"/>
    <w:rsid w:val="00AB5A96"/>
    <w:rsid w:val="00AB5CCB"/>
    <w:rsid w:val="00AB5CD4"/>
    <w:rsid w:val="00AB5CDF"/>
    <w:rsid w:val="00AB5D2B"/>
    <w:rsid w:val="00AB5FD9"/>
    <w:rsid w:val="00AB5FDD"/>
    <w:rsid w:val="00AB60E1"/>
    <w:rsid w:val="00AB6155"/>
    <w:rsid w:val="00AB62AF"/>
    <w:rsid w:val="00AB6401"/>
    <w:rsid w:val="00AB6457"/>
    <w:rsid w:val="00AB6572"/>
    <w:rsid w:val="00AB687D"/>
    <w:rsid w:val="00AB6BD6"/>
    <w:rsid w:val="00AB6E7A"/>
    <w:rsid w:val="00AB7169"/>
    <w:rsid w:val="00AB7320"/>
    <w:rsid w:val="00AB771D"/>
    <w:rsid w:val="00AB7778"/>
    <w:rsid w:val="00AB77A9"/>
    <w:rsid w:val="00AB78DB"/>
    <w:rsid w:val="00AB7AC1"/>
    <w:rsid w:val="00AB7B01"/>
    <w:rsid w:val="00AB7C0F"/>
    <w:rsid w:val="00AB7DE2"/>
    <w:rsid w:val="00AB7E10"/>
    <w:rsid w:val="00AB7FA7"/>
    <w:rsid w:val="00AC0000"/>
    <w:rsid w:val="00AC010A"/>
    <w:rsid w:val="00AC01E2"/>
    <w:rsid w:val="00AC0228"/>
    <w:rsid w:val="00AC02A4"/>
    <w:rsid w:val="00AC0334"/>
    <w:rsid w:val="00AC0374"/>
    <w:rsid w:val="00AC0398"/>
    <w:rsid w:val="00AC0399"/>
    <w:rsid w:val="00AC03DD"/>
    <w:rsid w:val="00AC04B5"/>
    <w:rsid w:val="00AC0839"/>
    <w:rsid w:val="00AC094C"/>
    <w:rsid w:val="00AC09DA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5C8"/>
    <w:rsid w:val="00AC16E4"/>
    <w:rsid w:val="00AC1752"/>
    <w:rsid w:val="00AC18C7"/>
    <w:rsid w:val="00AC197C"/>
    <w:rsid w:val="00AC1A42"/>
    <w:rsid w:val="00AC1D27"/>
    <w:rsid w:val="00AC1E54"/>
    <w:rsid w:val="00AC1F57"/>
    <w:rsid w:val="00AC1F86"/>
    <w:rsid w:val="00AC1F96"/>
    <w:rsid w:val="00AC1FB3"/>
    <w:rsid w:val="00AC205B"/>
    <w:rsid w:val="00AC21B2"/>
    <w:rsid w:val="00AC22C6"/>
    <w:rsid w:val="00AC2617"/>
    <w:rsid w:val="00AC26BB"/>
    <w:rsid w:val="00AC26D7"/>
    <w:rsid w:val="00AC26F9"/>
    <w:rsid w:val="00AC2704"/>
    <w:rsid w:val="00AC2900"/>
    <w:rsid w:val="00AC29B3"/>
    <w:rsid w:val="00AC29F5"/>
    <w:rsid w:val="00AC2AAC"/>
    <w:rsid w:val="00AC2BA8"/>
    <w:rsid w:val="00AC2BBE"/>
    <w:rsid w:val="00AC2BDC"/>
    <w:rsid w:val="00AC2C31"/>
    <w:rsid w:val="00AC2C47"/>
    <w:rsid w:val="00AC2DAE"/>
    <w:rsid w:val="00AC2E18"/>
    <w:rsid w:val="00AC2F3C"/>
    <w:rsid w:val="00AC3007"/>
    <w:rsid w:val="00AC3013"/>
    <w:rsid w:val="00AC311E"/>
    <w:rsid w:val="00AC318C"/>
    <w:rsid w:val="00AC32F6"/>
    <w:rsid w:val="00AC36D1"/>
    <w:rsid w:val="00AC38A3"/>
    <w:rsid w:val="00AC38F7"/>
    <w:rsid w:val="00AC3904"/>
    <w:rsid w:val="00AC39B1"/>
    <w:rsid w:val="00AC3B14"/>
    <w:rsid w:val="00AC3C3D"/>
    <w:rsid w:val="00AC3D09"/>
    <w:rsid w:val="00AC3E27"/>
    <w:rsid w:val="00AC3F71"/>
    <w:rsid w:val="00AC3F77"/>
    <w:rsid w:val="00AC40C2"/>
    <w:rsid w:val="00AC40CC"/>
    <w:rsid w:val="00AC43F0"/>
    <w:rsid w:val="00AC4458"/>
    <w:rsid w:val="00AC44EC"/>
    <w:rsid w:val="00AC458D"/>
    <w:rsid w:val="00AC4677"/>
    <w:rsid w:val="00AC46F5"/>
    <w:rsid w:val="00AC4744"/>
    <w:rsid w:val="00AC4977"/>
    <w:rsid w:val="00AC4A5E"/>
    <w:rsid w:val="00AC4AE7"/>
    <w:rsid w:val="00AC4B3C"/>
    <w:rsid w:val="00AC4B85"/>
    <w:rsid w:val="00AC4BE2"/>
    <w:rsid w:val="00AC4C16"/>
    <w:rsid w:val="00AC4E8B"/>
    <w:rsid w:val="00AC4F34"/>
    <w:rsid w:val="00AC5312"/>
    <w:rsid w:val="00AC53B8"/>
    <w:rsid w:val="00AC5448"/>
    <w:rsid w:val="00AC5554"/>
    <w:rsid w:val="00AC555B"/>
    <w:rsid w:val="00AC577D"/>
    <w:rsid w:val="00AC5909"/>
    <w:rsid w:val="00AC5947"/>
    <w:rsid w:val="00AC5963"/>
    <w:rsid w:val="00AC5A24"/>
    <w:rsid w:val="00AC5A25"/>
    <w:rsid w:val="00AC5A4A"/>
    <w:rsid w:val="00AC5A82"/>
    <w:rsid w:val="00AC5A9C"/>
    <w:rsid w:val="00AC5B25"/>
    <w:rsid w:val="00AC5D39"/>
    <w:rsid w:val="00AC5EE2"/>
    <w:rsid w:val="00AC5EE5"/>
    <w:rsid w:val="00AC5EEF"/>
    <w:rsid w:val="00AC5F7E"/>
    <w:rsid w:val="00AC664C"/>
    <w:rsid w:val="00AC66E2"/>
    <w:rsid w:val="00AC67BA"/>
    <w:rsid w:val="00AC6B73"/>
    <w:rsid w:val="00AC6B95"/>
    <w:rsid w:val="00AC6D5B"/>
    <w:rsid w:val="00AC6E16"/>
    <w:rsid w:val="00AC711F"/>
    <w:rsid w:val="00AC7282"/>
    <w:rsid w:val="00AC7451"/>
    <w:rsid w:val="00AC7764"/>
    <w:rsid w:val="00AC7905"/>
    <w:rsid w:val="00AC7D31"/>
    <w:rsid w:val="00AC7DC5"/>
    <w:rsid w:val="00AC7E55"/>
    <w:rsid w:val="00AD019C"/>
    <w:rsid w:val="00AD0263"/>
    <w:rsid w:val="00AD02D1"/>
    <w:rsid w:val="00AD031F"/>
    <w:rsid w:val="00AD048F"/>
    <w:rsid w:val="00AD059D"/>
    <w:rsid w:val="00AD05D4"/>
    <w:rsid w:val="00AD05E5"/>
    <w:rsid w:val="00AD0689"/>
    <w:rsid w:val="00AD0780"/>
    <w:rsid w:val="00AD07AE"/>
    <w:rsid w:val="00AD0845"/>
    <w:rsid w:val="00AD0BFA"/>
    <w:rsid w:val="00AD0C64"/>
    <w:rsid w:val="00AD0C8A"/>
    <w:rsid w:val="00AD0CDC"/>
    <w:rsid w:val="00AD0D0B"/>
    <w:rsid w:val="00AD0D19"/>
    <w:rsid w:val="00AD0F59"/>
    <w:rsid w:val="00AD0FBA"/>
    <w:rsid w:val="00AD106C"/>
    <w:rsid w:val="00AD108C"/>
    <w:rsid w:val="00AD1137"/>
    <w:rsid w:val="00AD13B9"/>
    <w:rsid w:val="00AD150D"/>
    <w:rsid w:val="00AD164A"/>
    <w:rsid w:val="00AD1791"/>
    <w:rsid w:val="00AD18A2"/>
    <w:rsid w:val="00AD1AD7"/>
    <w:rsid w:val="00AD1D60"/>
    <w:rsid w:val="00AD1DD6"/>
    <w:rsid w:val="00AD1E2A"/>
    <w:rsid w:val="00AD1EB4"/>
    <w:rsid w:val="00AD2133"/>
    <w:rsid w:val="00AD21D1"/>
    <w:rsid w:val="00AD2224"/>
    <w:rsid w:val="00AD2238"/>
    <w:rsid w:val="00AD235E"/>
    <w:rsid w:val="00AD23C4"/>
    <w:rsid w:val="00AD23D6"/>
    <w:rsid w:val="00AD23F0"/>
    <w:rsid w:val="00AD2465"/>
    <w:rsid w:val="00AD25C1"/>
    <w:rsid w:val="00AD26AE"/>
    <w:rsid w:val="00AD27AF"/>
    <w:rsid w:val="00AD27E6"/>
    <w:rsid w:val="00AD2814"/>
    <w:rsid w:val="00AD28D7"/>
    <w:rsid w:val="00AD294D"/>
    <w:rsid w:val="00AD2A13"/>
    <w:rsid w:val="00AD2AC1"/>
    <w:rsid w:val="00AD2B89"/>
    <w:rsid w:val="00AD2D44"/>
    <w:rsid w:val="00AD2D99"/>
    <w:rsid w:val="00AD2E2A"/>
    <w:rsid w:val="00AD3120"/>
    <w:rsid w:val="00AD33A7"/>
    <w:rsid w:val="00AD33F8"/>
    <w:rsid w:val="00AD35EC"/>
    <w:rsid w:val="00AD370F"/>
    <w:rsid w:val="00AD3AD2"/>
    <w:rsid w:val="00AD3D2D"/>
    <w:rsid w:val="00AD3D53"/>
    <w:rsid w:val="00AD3DB0"/>
    <w:rsid w:val="00AD3E33"/>
    <w:rsid w:val="00AD3FAE"/>
    <w:rsid w:val="00AD405A"/>
    <w:rsid w:val="00AD4069"/>
    <w:rsid w:val="00AD42C8"/>
    <w:rsid w:val="00AD4353"/>
    <w:rsid w:val="00AD443E"/>
    <w:rsid w:val="00AD4513"/>
    <w:rsid w:val="00AD452A"/>
    <w:rsid w:val="00AD45CF"/>
    <w:rsid w:val="00AD468E"/>
    <w:rsid w:val="00AD4712"/>
    <w:rsid w:val="00AD4714"/>
    <w:rsid w:val="00AD4869"/>
    <w:rsid w:val="00AD4927"/>
    <w:rsid w:val="00AD492D"/>
    <w:rsid w:val="00AD49A9"/>
    <w:rsid w:val="00AD49FC"/>
    <w:rsid w:val="00AD4A1A"/>
    <w:rsid w:val="00AD4B19"/>
    <w:rsid w:val="00AD4CAE"/>
    <w:rsid w:val="00AD4D83"/>
    <w:rsid w:val="00AD4E1E"/>
    <w:rsid w:val="00AD4EB6"/>
    <w:rsid w:val="00AD5001"/>
    <w:rsid w:val="00AD5023"/>
    <w:rsid w:val="00AD50DA"/>
    <w:rsid w:val="00AD522D"/>
    <w:rsid w:val="00AD52F2"/>
    <w:rsid w:val="00AD54E5"/>
    <w:rsid w:val="00AD5571"/>
    <w:rsid w:val="00AD5674"/>
    <w:rsid w:val="00AD5764"/>
    <w:rsid w:val="00AD5A8E"/>
    <w:rsid w:val="00AD5AC0"/>
    <w:rsid w:val="00AD5AC4"/>
    <w:rsid w:val="00AD5BF3"/>
    <w:rsid w:val="00AD5E2A"/>
    <w:rsid w:val="00AD5EC5"/>
    <w:rsid w:val="00AD618C"/>
    <w:rsid w:val="00AD6220"/>
    <w:rsid w:val="00AD6265"/>
    <w:rsid w:val="00AD6348"/>
    <w:rsid w:val="00AD6433"/>
    <w:rsid w:val="00AD656F"/>
    <w:rsid w:val="00AD6613"/>
    <w:rsid w:val="00AD6624"/>
    <w:rsid w:val="00AD6727"/>
    <w:rsid w:val="00AD6AE8"/>
    <w:rsid w:val="00AD6AE9"/>
    <w:rsid w:val="00AD6B4E"/>
    <w:rsid w:val="00AD6B5B"/>
    <w:rsid w:val="00AD6B9A"/>
    <w:rsid w:val="00AD6BA2"/>
    <w:rsid w:val="00AD6C85"/>
    <w:rsid w:val="00AD6D7B"/>
    <w:rsid w:val="00AD6DE7"/>
    <w:rsid w:val="00AD6F25"/>
    <w:rsid w:val="00AD7092"/>
    <w:rsid w:val="00AD71BD"/>
    <w:rsid w:val="00AD71DC"/>
    <w:rsid w:val="00AD730C"/>
    <w:rsid w:val="00AD7567"/>
    <w:rsid w:val="00AD7615"/>
    <w:rsid w:val="00AD7672"/>
    <w:rsid w:val="00AD7A50"/>
    <w:rsid w:val="00AD7B2A"/>
    <w:rsid w:val="00AD7B87"/>
    <w:rsid w:val="00AD7E1A"/>
    <w:rsid w:val="00AE0060"/>
    <w:rsid w:val="00AE01AD"/>
    <w:rsid w:val="00AE0331"/>
    <w:rsid w:val="00AE0589"/>
    <w:rsid w:val="00AE061D"/>
    <w:rsid w:val="00AE072B"/>
    <w:rsid w:val="00AE0914"/>
    <w:rsid w:val="00AE098A"/>
    <w:rsid w:val="00AE0A3C"/>
    <w:rsid w:val="00AE0A9B"/>
    <w:rsid w:val="00AE0AAA"/>
    <w:rsid w:val="00AE0C2B"/>
    <w:rsid w:val="00AE0CB1"/>
    <w:rsid w:val="00AE0FCC"/>
    <w:rsid w:val="00AE102A"/>
    <w:rsid w:val="00AE1149"/>
    <w:rsid w:val="00AE123C"/>
    <w:rsid w:val="00AE1439"/>
    <w:rsid w:val="00AE1485"/>
    <w:rsid w:val="00AE15C2"/>
    <w:rsid w:val="00AE180F"/>
    <w:rsid w:val="00AE1940"/>
    <w:rsid w:val="00AE1A04"/>
    <w:rsid w:val="00AE1A46"/>
    <w:rsid w:val="00AE1B82"/>
    <w:rsid w:val="00AE1CFF"/>
    <w:rsid w:val="00AE1D2B"/>
    <w:rsid w:val="00AE1D70"/>
    <w:rsid w:val="00AE1D93"/>
    <w:rsid w:val="00AE1F13"/>
    <w:rsid w:val="00AE1F7E"/>
    <w:rsid w:val="00AE2102"/>
    <w:rsid w:val="00AE2211"/>
    <w:rsid w:val="00AE2257"/>
    <w:rsid w:val="00AE226E"/>
    <w:rsid w:val="00AE2347"/>
    <w:rsid w:val="00AE244E"/>
    <w:rsid w:val="00AE255C"/>
    <w:rsid w:val="00AE2741"/>
    <w:rsid w:val="00AE27BE"/>
    <w:rsid w:val="00AE2882"/>
    <w:rsid w:val="00AE2896"/>
    <w:rsid w:val="00AE28AE"/>
    <w:rsid w:val="00AE29D6"/>
    <w:rsid w:val="00AE2A0C"/>
    <w:rsid w:val="00AE2A2D"/>
    <w:rsid w:val="00AE2A9C"/>
    <w:rsid w:val="00AE2C2F"/>
    <w:rsid w:val="00AE2CFC"/>
    <w:rsid w:val="00AE2D29"/>
    <w:rsid w:val="00AE3121"/>
    <w:rsid w:val="00AE3195"/>
    <w:rsid w:val="00AE3200"/>
    <w:rsid w:val="00AE32E2"/>
    <w:rsid w:val="00AE376C"/>
    <w:rsid w:val="00AE37DE"/>
    <w:rsid w:val="00AE3923"/>
    <w:rsid w:val="00AE3946"/>
    <w:rsid w:val="00AE3971"/>
    <w:rsid w:val="00AE3A89"/>
    <w:rsid w:val="00AE3C46"/>
    <w:rsid w:val="00AE3C47"/>
    <w:rsid w:val="00AE3E3D"/>
    <w:rsid w:val="00AE41CE"/>
    <w:rsid w:val="00AE42F3"/>
    <w:rsid w:val="00AE443F"/>
    <w:rsid w:val="00AE45B1"/>
    <w:rsid w:val="00AE45D5"/>
    <w:rsid w:val="00AE4657"/>
    <w:rsid w:val="00AE472E"/>
    <w:rsid w:val="00AE47B6"/>
    <w:rsid w:val="00AE47EB"/>
    <w:rsid w:val="00AE4909"/>
    <w:rsid w:val="00AE4B70"/>
    <w:rsid w:val="00AE4CE4"/>
    <w:rsid w:val="00AE4D1E"/>
    <w:rsid w:val="00AE4E8D"/>
    <w:rsid w:val="00AE4F17"/>
    <w:rsid w:val="00AE4F26"/>
    <w:rsid w:val="00AE521C"/>
    <w:rsid w:val="00AE52AD"/>
    <w:rsid w:val="00AE532D"/>
    <w:rsid w:val="00AE5670"/>
    <w:rsid w:val="00AE575A"/>
    <w:rsid w:val="00AE5A78"/>
    <w:rsid w:val="00AE5A7E"/>
    <w:rsid w:val="00AE5D7F"/>
    <w:rsid w:val="00AE5EE6"/>
    <w:rsid w:val="00AE5F94"/>
    <w:rsid w:val="00AE6308"/>
    <w:rsid w:val="00AE634E"/>
    <w:rsid w:val="00AE6361"/>
    <w:rsid w:val="00AE6419"/>
    <w:rsid w:val="00AE6432"/>
    <w:rsid w:val="00AE67FE"/>
    <w:rsid w:val="00AE68B4"/>
    <w:rsid w:val="00AE6973"/>
    <w:rsid w:val="00AE6B24"/>
    <w:rsid w:val="00AE7019"/>
    <w:rsid w:val="00AE70A1"/>
    <w:rsid w:val="00AE7265"/>
    <w:rsid w:val="00AE730B"/>
    <w:rsid w:val="00AE7615"/>
    <w:rsid w:val="00AE7637"/>
    <w:rsid w:val="00AE77E1"/>
    <w:rsid w:val="00AE7A5B"/>
    <w:rsid w:val="00AE7A84"/>
    <w:rsid w:val="00AE7B30"/>
    <w:rsid w:val="00AE7B95"/>
    <w:rsid w:val="00AE7BE9"/>
    <w:rsid w:val="00AE7CF3"/>
    <w:rsid w:val="00AE7DB7"/>
    <w:rsid w:val="00AE7F19"/>
    <w:rsid w:val="00AE7FDF"/>
    <w:rsid w:val="00AF0007"/>
    <w:rsid w:val="00AF0034"/>
    <w:rsid w:val="00AF007F"/>
    <w:rsid w:val="00AF01F7"/>
    <w:rsid w:val="00AF039B"/>
    <w:rsid w:val="00AF03A1"/>
    <w:rsid w:val="00AF0502"/>
    <w:rsid w:val="00AF0525"/>
    <w:rsid w:val="00AF05B4"/>
    <w:rsid w:val="00AF06DC"/>
    <w:rsid w:val="00AF08DF"/>
    <w:rsid w:val="00AF0910"/>
    <w:rsid w:val="00AF0AB3"/>
    <w:rsid w:val="00AF0D5B"/>
    <w:rsid w:val="00AF0D9C"/>
    <w:rsid w:val="00AF0DB6"/>
    <w:rsid w:val="00AF0E51"/>
    <w:rsid w:val="00AF0F76"/>
    <w:rsid w:val="00AF0F88"/>
    <w:rsid w:val="00AF109D"/>
    <w:rsid w:val="00AF10C1"/>
    <w:rsid w:val="00AF11CA"/>
    <w:rsid w:val="00AF129F"/>
    <w:rsid w:val="00AF12B0"/>
    <w:rsid w:val="00AF138F"/>
    <w:rsid w:val="00AF1415"/>
    <w:rsid w:val="00AF144D"/>
    <w:rsid w:val="00AF16A7"/>
    <w:rsid w:val="00AF16C3"/>
    <w:rsid w:val="00AF1712"/>
    <w:rsid w:val="00AF1935"/>
    <w:rsid w:val="00AF1AC5"/>
    <w:rsid w:val="00AF1D8F"/>
    <w:rsid w:val="00AF20EC"/>
    <w:rsid w:val="00AF2271"/>
    <w:rsid w:val="00AF2372"/>
    <w:rsid w:val="00AF2692"/>
    <w:rsid w:val="00AF298C"/>
    <w:rsid w:val="00AF2AE3"/>
    <w:rsid w:val="00AF2B98"/>
    <w:rsid w:val="00AF2BCC"/>
    <w:rsid w:val="00AF2C6D"/>
    <w:rsid w:val="00AF2D3F"/>
    <w:rsid w:val="00AF2D5C"/>
    <w:rsid w:val="00AF2DE4"/>
    <w:rsid w:val="00AF3002"/>
    <w:rsid w:val="00AF30D1"/>
    <w:rsid w:val="00AF3398"/>
    <w:rsid w:val="00AF356D"/>
    <w:rsid w:val="00AF37DB"/>
    <w:rsid w:val="00AF386B"/>
    <w:rsid w:val="00AF3AFF"/>
    <w:rsid w:val="00AF3C6D"/>
    <w:rsid w:val="00AF3CC4"/>
    <w:rsid w:val="00AF3DB0"/>
    <w:rsid w:val="00AF3E90"/>
    <w:rsid w:val="00AF40C9"/>
    <w:rsid w:val="00AF4183"/>
    <w:rsid w:val="00AF433B"/>
    <w:rsid w:val="00AF44B3"/>
    <w:rsid w:val="00AF4512"/>
    <w:rsid w:val="00AF479C"/>
    <w:rsid w:val="00AF47D9"/>
    <w:rsid w:val="00AF47FB"/>
    <w:rsid w:val="00AF4AEC"/>
    <w:rsid w:val="00AF4E4E"/>
    <w:rsid w:val="00AF505E"/>
    <w:rsid w:val="00AF506F"/>
    <w:rsid w:val="00AF50BA"/>
    <w:rsid w:val="00AF50D9"/>
    <w:rsid w:val="00AF55BE"/>
    <w:rsid w:val="00AF562E"/>
    <w:rsid w:val="00AF580D"/>
    <w:rsid w:val="00AF58C0"/>
    <w:rsid w:val="00AF59D1"/>
    <w:rsid w:val="00AF5A23"/>
    <w:rsid w:val="00AF5B25"/>
    <w:rsid w:val="00AF5C1A"/>
    <w:rsid w:val="00AF5D33"/>
    <w:rsid w:val="00AF5E86"/>
    <w:rsid w:val="00AF5EC0"/>
    <w:rsid w:val="00AF5FDC"/>
    <w:rsid w:val="00AF6061"/>
    <w:rsid w:val="00AF609E"/>
    <w:rsid w:val="00AF637A"/>
    <w:rsid w:val="00AF63F8"/>
    <w:rsid w:val="00AF64EF"/>
    <w:rsid w:val="00AF653C"/>
    <w:rsid w:val="00AF6572"/>
    <w:rsid w:val="00AF670D"/>
    <w:rsid w:val="00AF6760"/>
    <w:rsid w:val="00AF676C"/>
    <w:rsid w:val="00AF67B7"/>
    <w:rsid w:val="00AF69DA"/>
    <w:rsid w:val="00AF6BBA"/>
    <w:rsid w:val="00AF6D26"/>
    <w:rsid w:val="00AF6D9C"/>
    <w:rsid w:val="00AF6DBD"/>
    <w:rsid w:val="00AF6DD0"/>
    <w:rsid w:val="00AF6E05"/>
    <w:rsid w:val="00AF6EA9"/>
    <w:rsid w:val="00AF6ED4"/>
    <w:rsid w:val="00AF6F53"/>
    <w:rsid w:val="00AF70F7"/>
    <w:rsid w:val="00AF7111"/>
    <w:rsid w:val="00AF713D"/>
    <w:rsid w:val="00AF7175"/>
    <w:rsid w:val="00AF7200"/>
    <w:rsid w:val="00AF722E"/>
    <w:rsid w:val="00AF7286"/>
    <w:rsid w:val="00AF737B"/>
    <w:rsid w:val="00AF73A6"/>
    <w:rsid w:val="00AF74B8"/>
    <w:rsid w:val="00AF764E"/>
    <w:rsid w:val="00AF76BB"/>
    <w:rsid w:val="00AF76FE"/>
    <w:rsid w:val="00AF7791"/>
    <w:rsid w:val="00AF79AD"/>
    <w:rsid w:val="00AF7AC0"/>
    <w:rsid w:val="00AF7C65"/>
    <w:rsid w:val="00AF7D17"/>
    <w:rsid w:val="00AF7DF8"/>
    <w:rsid w:val="00B001AD"/>
    <w:rsid w:val="00B00372"/>
    <w:rsid w:val="00B0058A"/>
    <w:rsid w:val="00B008C1"/>
    <w:rsid w:val="00B00920"/>
    <w:rsid w:val="00B009A0"/>
    <w:rsid w:val="00B00A25"/>
    <w:rsid w:val="00B00ADA"/>
    <w:rsid w:val="00B00D23"/>
    <w:rsid w:val="00B00E46"/>
    <w:rsid w:val="00B010D5"/>
    <w:rsid w:val="00B010E1"/>
    <w:rsid w:val="00B010EB"/>
    <w:rsid w:val="00B0117E"/>
    <w:rsid w:val="00B01205"/>
    <w:rsid w:val="00B01453"/>
    <w:rsid w:val="00B014B3"/>
    <w:rsid w:val="00B014CF"/>
    <w:rsid w:val="00B014F8"/>
    <w:rsid w:val="00B01538"/>
    <w:rsid w:val="00B015DF"/>
    <w:rsid w:val="00B01773"/>
    <w:rsid w:val="00B01818"/>
    <w:rsid w:val="00B018C1"/>
    <w:rsid w:val="00B01B90"/>
    <w:rsid w:val="00B01B96"/>
    <w:rsid w:val="00B01B99"/>
    <w:rsid w:val="00B01BA3"/>
    <w:rsid w:val="00B01C24"/>
    <w:rsid w:val="00B01E71"/>
    <w:rsid w:val="00B01F2E"/>
    <w:rsid w:val="00B01F79"/>
    <w:rsid w:val="00B01F8B"/>
    <w:rsid w:val="00B02000"/>
    <w:rsid w:val="00B0204B"/>
    <w:rsid w:val="00B02064"/>
    <w:rsid w:val="00B0210D"/>
    <w:rsid w:val="00B021B6"/>
    <w:rsid w:val="00B0227F"/>
    <w:rsid w:val="00B02296"/>
    <w:rsid w:val="00B023C1"/>
    <w:rsid w:val="00B02478"/>
    <w:rsid w:val="00B024A0"/>
    <w:rsid w:val="00B024B4"/>
    <w:rsid w:val="00B02608"/>
    <w:rsid w:val="00B02658"/>
    <w:rsid w:val="00B02724"/>
    <w:rsid w:val="00B02889"/>
    <w:rsid w:val="00B0293E"/>
    <w:rsid w:val="00B0298F"/>
    <w:rsid w:val="00B02BAC"/>
    <w:rsid w:val="00B02E67"/>
    <w:rsid w:val="00B030AB"/>
    <w:rsid w:val="00B03212"/>
    <w:rsid w:val="00B03359"/>
    <w:rsid w:val="00B033F8"/>
    <w:rsid w:val="00B033FC"/>
    <w:rsid w:val="00B036C0"/>
    <w:rsid w:val="00B036E2"/>
    <w:rsid w:val="00B0370A"/>
    <w:rsid w:val="00B03896"/>
    <w:rsid w:val="00B03B40"/>
    <w:rsid w:val="00B03CCB"/>
    <w:rsid w:val="00B03D87"/>
    <w:rsid w:val="00B03FEF"/>
    <w:rsid w:val="00B03FF8"/>
    <w:rsid w:val="00B04073"/>
    <w:rsid w:val="00B04275"/>
    <w:rsid w:val="00B042AE"/>
    <w:rsid w:val="00B045F3"/>
    <w:rsid w:val="00B0470D"/>
    <w:rsid w:val="00B04726"/>
    <w:rsid w:val="00B0477A"/>
    <w:rsid w:val="00B0490B"/>
    <w:rsid w:val="00B049D9"/>
    <w:rsid w:val="00B04B93"/>
    <w:rsid w:val="00B04C39"/>
    <w:rsid w:val="00B04D43"/>
    <w:rsid w:val="00B04DB6"/>
    <w:rsid w:val="00B04E9C"/>
    <w:rsid w:val="00B04FCB"/>
    <w:rsid w:val="00B05104"/>
    <w:rsid w:val="00B05382"/>
    <w:rsid w:val="00B05483"/>
    <w:rsid w:val="00B0551E"/>
    <w:rsid w:val="00B05642"/>
    <w:rsid w:val="00B057AE"/>
    <w:rsid w:val="00B05A48"/>
    <w:rsid w:val="00B05AF7"/>
    <w:rsid w:val="00B05B30"/>
    <w:rsid w:val="00B05BFB"/>
    <w:rsid w:val="00B05CFC"/>
    <w:rsid w:val="00B05D1A"/>
    <w:rsid w:val="00B05D6F"/>
    <w:rsid w:val="00B05DFE"/>
    <w:rsid w:val="00B05E64"/>
    <w:rsid w:val="00B05E83"/>
    <w:rsid w:val="00B05E9D"/>
    <w:rsid w:val="00B05EB8"/>
    <w:rsid w:val="00B05EEF"/>
    <w:rsid w:val="00B05FA6"/>
    <w:rsid w:val="00B0601E"/>
    <w:rsid w:val="00B060D1"/>
    <w:rsid w:val="00B060F9"/>
    <w:rsid w:val="00B0619A"/>
    <w:rsid w:val="00B06346"/>
    <w:rsid w:val="00B06356"/>
    <w:rsid w:val="00B064D8"/>
    <w:rsid w:val="00B0653D"/>
    <w:rsid w:val="00B06543"/>
    <w:rsid w:val="00B065F0"/>
    <w:rsid w:val="00B065F7"/>
    <w:rsid w:val="00B06B05"/>
    <w:rsid w:val="00B06B8C"/>
    <w:rsid w:val="00B06C09"/>
    <w:rsid w:val="00B06CB1"/>
    <w:rsid w:val="00B06EBF"/>
    <w:rsid w:val="00B0717A"/>
    <w:rsid w:val="00B07278"/>
    <w:rsid w:val="00B072D9"/>
    <w:rsid w:val="00B073EE"/>
    <w:rsid w:val="00B074A2"/>
    <w:rsid w:val="00B076AC"/>
    <w:rsid w:val="00B076ED"/>
    <w:rsid w:val="00B077FA"/>
    <w:rsid w:val="00B07A14"/>
    <w:rsid w:val="00B07B09"/>
    <w:rsid w:val="00B07B80"/>
    <w:rsid w:val="00B07BA8"/>
    <w:rsid w:val="00B07C7D"/>
    <w:rsid w:val="00B07E82"/>
    <w:rsid w:val="00B10097"/>
    <w:rsid w:val="00B1026E"/>
    <w:rsid w:val="00B102A6"/>
    <w:rsid w:val="00B103AD"/>
    <w:rsid w:val="00B106A0"/>
    <w:rsid w:val="00B106E1"/>
    <w:rsid w:val="00B1074B"/>
    <w:rsid w:val="00B107A5"/>
    <w:rsid w:val="00B10A95"/>
    <w:rsid w:val="00B10AE5"/>
    <w:rsid w:val="00B10DBD"/>
    <w:rsid w:val="00B10DDA"/>
    <w:rsid w:val="00B11000"/>
    <w:rsid w:val="00B1110C"/>
    <w:rsid w:val="00B11199"/>
    <w:rsid w:val="00B111FA"/>
    <w:rsid w:val="00B1122D"/>
    <w:rsid w:val="00B11297"/>
    <w:rsid w:val="00B11317"/>
    <w:rsid w:val="00B113BD"/>
    <w:rsid w:val="00B11520"/>
    <w:rsid w:val="00B11522"/>
    <w:rsid w:val="00B115C8"/>
    <w:rsid w:val="00B11645"/>
    <w:rsid w:val="00B1181B"/>
    <w:rsid w:val="00B119FB"/>
    <w:rsid w:val="00B11E7E"/>
    <w:rsid w:val="00B11ED2"/>
    <w:rsid w:val="00B11EFC"/>
    <w:rsid w:val="00B12020"/>
    <w:rsid w:val="00B120E6"/>
    <w:rsid w:val="00B1249D"/>
    <w:rsid w:val="00B1263D"/>
    <w:rsid w:val="00B126ED"/>
    <w:rsid w:val="00B12796"/>
    <w:rsid w:val="00B1281E"/>
    <w:rsid w:val="00B12964"/>
    <w:rsid w:val="00B12AB4"/>
    <w:rsid w:val="00B12ADA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397"/>
    <w:rsid w:val="00B13457"/>
    <w:rsid w:val="00B13575"/>
    <w:rsid w:val="00B1358C"/>
    <w:rsid w:val="00B135B9"/>
    <w:rsid w:val="00B13638"/>
    <w:rsid w:val="00B1384C"/>
    <w:rsid w:val="00B13992"/>
    <w:rsid w:val="00B139DF"/>
    <w:rsid w:val="00B13A15"/>
    <w:rsid w:val="00B13BA1"/>
    <w:rsid w:val="00B13BF0"/>
    <w:rsid w:val="00B13C39"/>
    <w:rsid w:val="00B13D92"/>
    <w:rsid w:val="00B13EE8"/>
    <w:rsid w:val="00B13F28"/>
    <w:rsid w:val="00B13F9C"/>
    <w:rsid w:val="00B1414C"/>
    <w:rsid w:val="00B14397"/>
    <w:rsid w:val="00B144BA"/>
    <w:rsid w:val="00B144F4"/>
    <w:rsid w:val="00B1455C"/>
    <w:rsid w:val="00B145FF"/>
    <w:rsid w:val="00B146C9"/>
    <w:rsid w:val="00B146F4"/>
    <w:rsid w:val="00B147A8"/>
    <w:rsid w:val="00B148B3"/>
    <w:rsid w:val="00B149F6"/>
    <w:rsid w:val="00B14A39"/>
    <w:rsid w:val="00B14CF5"/>
    <w:rsid w:val="00B14D18"/>
    <w:rsid w:val="00B14DA2"/>
    <w:rsid w:val="00B14DF8"/>
    <w:rsid w:val="00B14E41"/>
    <w:rsid w:val="00B14F61"/>
    <w:rsid w:val="00B14F65"/>
    <w:rsid w:val="00B14F9F"/>
    <w:rsid w:val="00B14FF7"/>
    <w:rsid w:val="00B151DC"/>
    <w:rsid w:val="00B152EB"/>
    <w:rsid w:val="00B1539A"/>
    <w:rsid w:val="00B15424"/>
    <w:rsid w:val="00B1567D"/>
    <w:rsid w:val="00B159CA"/>
    <w:rsid w:val="00B15AAF"/>
    <w:rsid w:val="00B15B43"/>
    <w:rsid w:val="00B15CAE"/>
    <w:rsid w:val="00B15DD9"/>
    <w:rsid w:val="00B15E08"/>
    <w:rsid w:val="00B15E90"/>
    <w:rsid w:val="00B15EC6"/>
    <w:rsid w:val="00B15EFF"/>
    <w:rsid w:val="00B1625A"/>
    <w:rsid w:val="00B16262"/>
    <w:rsid w:val="00B1630D"/>
    <w:rsid w:val="00B165E1"/>
    <w:rsid w:val="00B16635"/>
    <w:rsid w:val="00B166C4"/>
    <w:rsid w:val="00B167E1"/>
    <w:rsid w:val="00B16819"/>
    <w:rsid w:val="00B168C4"/>
    <w:rsid w:val="00B16908"/>
    <w:rsid w:val="00B16C0A"/>
    <w:rsid w:val="00B16C9E"/>
    <w:rsid w:val="00B16DA6"/>
    <w:rsid w:val="00B16EA4"/>
    <w:rsid w:val="00B16EC7"/>
    <w:rsid w:val="00B16F9C"/>
    <w:rsid w:val="00B16FA5"/>
    <w:rsid w:val="00B17054"/>
    <w:rsid w:val="00B170B1"/>
    <w:rsid w:val="00B1723C"/>
    <w:rsid w:val="00B17251"/>
    <w:rsid w:val="00B17259"/>
    <w:rsid w:val="00B1729A"/>
    <w:rsid w:val="00B173D8"/>
    <w:rsid w:val="00B17498"/>
    <w:rsid w:val="00B175B7"/>
    <w:rsid w:val="00B175BF"/>
    <w:rsid w:val="00B17706"/>
    <w:rsid w:val="00B17814"/>
    <w:rsid w:val="00B179A0"/>
    <w:rsid w:val="00B17AF0"/>
    <w:rsid w:val="00B17AFD"/>
    <w:rsid w:val="00B17C57"/>
    <w:rsid w:val="00B17C82"/>
    <w:rsid w:val="00B17D05"/>
    <w:rsid w:val="00B17D76"/>
    <w:rsid w:val="00B17F7F"/>
    <w:rsid w:val="00B200DA"/>
    <w:rsid w:val="00B20143"/>
    <w:rsid w:val="00B2046E"/>
    <w:rsid w:val="00B20610"/>
    <w:rsid w:val="00B206A3"/>
    <w:rsid w:val="00B20737"/>
    <w:rsid w:val="00B20745"/>
    <w:rsid w:val="00B208FB"/>
    <w:rsid w:val="00B20A37"/>
    <w:rsid w:val="00B20A99"/>
    <w:rsid w:val="00B20B3F"/>
    <w:rsid w:val="00B20C8C"/>
    <w:rsid w:val="00B20D65"/>
    <w:rsid w:val="00B21278"/>
    <w:rsid w:val="00B21324"/>
    <w:rsid w:val="00B215A2"/>
    <w:rsid w:val="00B21824"/>
    <w:rsid w:val="00B21837"/>
    <w:rsid w:val="00B2190B"/>
    <w:rsid w:val="00B21D2D"/>
    <w:rsid w:val="00B21E55"/>
    <w:rsid w:val="00B21EF7"/>
    <w:rsid w:val="00B2204D"/>
    <w:rsid w:val="00B22098"/>
    <w:rsid w:val="00B220B1"/>
    <w:rsid w:val="00B222BF"/>
    <w:rsid w:val="00B22401"/>
    <w:rsid w:val="00B22418"/>
    <w:rsid w:val="00B226CA"/>
    <w:rsid w:val="00B22728"/>
    <w:rsid w:val="00B227B2"/>
    <w:rsid w:val="00B227E9"/>
    <w:rsid w:val="00B22826"/>
    <w:rsid w:val="00B229B6"/>
    <w:rsid w:val="00B229E7"/>
    <w:rsid w:val="00B22ADB"/>
    <w:rsid w:val="00B22AED"/>
    <w:rsid w:val="00B22D8A"/>
    <w:rsid w:val="00B22DC8"/>
    <w:rsid w:val="00B22E0A"/>
    <w:rsid w:val="00B22E64"/>
    <w:rsid w:val="00B22EBE"/>
    <w:rsid w:val="00B23302"/>
    <w:rsid w:val="00B2332D"/>
    <w:rsid w:val="00B23396"/>
    <w:rsid w:val="00B233CF"/>
    <w:rsid w:val="00B233ED"/>
    <w:rsid w:val="00B23403"/>
    <w:rsid w:val="00B23570"/>
    <w:rsid w:val="00B23703"/>
    <w:rsid w:val="00B2379E"/>
    <w:rsid w:val="00B23873"/>
    <w:rsid w:val="00B238D6"/>
    <w:rsid w:val="00B23961"/>
    <w:rsid w:val="00B239F7"/>
    <w:rsid w:val="00B23AC9"/>
    <w:rsid w:val="00B23CD0"/>
    <w:rsid w:val="00B23D76"/>
    <w:rsid w:val="00B23F3B"/>
    <w:rsid w:val="00B242B3"/>
    <w:rsid w:val="00B243E0"/>
    <w:rsid w:val="00B24451"/>
    <w:rsid w:val="00B2447B"/>
    <w:rsid w:val="00B24585"/>
    <w:rsid w:val="00B2485F"/>
    <w:rsid w:val="00B249A2"/>
    <w:rsid w:val="00B24A5E"/>
    <w:rsid w:val="00B24C65"/>
    <w:rsid w:val="00B25246"/>
    <w:rsid w:val="00B252DD"/>
    <w:rsid w:val="00B25614"/>
    <w:rsid w:val="00B25634"/>
    <w:rsid w:val="00B256D1"/>
    <w:rsid w:val="00B2580F"/>
    <w:rsid w:val="00B258D7"/>
    <w:rsid w:val="00B2592B"/>
    <w:rsid w:val="00B259DD"/>
    <w:rsid w:val="00B25A4A"/>
    <w:rsid w:val="00B25D3F"/>
    <w:rsid w:val="00B25D69"/>
    <w:rsid w:val="00B25D91"/>
    <w:rsid w:val="00B25E0C"/>
    <w:rsid w:val="00B25E8F"/>
    <w:rsid w:val="00B25F11"/>
    <w:rsid w:val="00B25F79"/>
    <w:rsid w:val="00B26050"/>
    <w:rsid w:val="00B26056"/>
    <w:rsid w:val="00B261AE"/>
    <w:rsid w:val="00B2621C"/>
    <w:rsid w:val="00B2655C"/>
    <w:rsid w:val="00B265A9"/>
    <w:rsid w:val="00B26604"/>
    <w:rsid w:val="00B26823"/>
    <w:rsid w:val="00B2687D"/>
    <w:rsid w:val="00B26948"/>
    <w:rsid w:val="00B26991"/>
    <w:rsid w:val="00B26AEB"/>
    <w:rsid w:val="00B26BCA"/>
    <w:rsid w:val="00B26BDB"/>
    <w:rsid w:val="00B26CAD"/>
    <w:rsid w:val="00B26E08"/>
    <w:rsid w:val="00B26E9F"/>
    <w:rsid w:val="00B2709E"/>
    <w:rsid w:val="00B27214"/>
    <w:rsid w:val="00B2733A"/>
    <w:rsid w:val="00B273A9"/>
    <w:rsid w:val="00B27464"/>
    <w:rsid w:val="00B27534"/>
    <w:rsid w:val="00B27547"/>
    <w:rsid w:val="00B27765"/>
    <w:rsid w:val="00B277C3"/>
    <w:rsid w:val="00B27C32"/>
    <w:rsid w:val="00B27D83"/>
    <w:rsid w:val="00B27E0D"/>
    <w:rsid w:val="00B27EC5"/>
    <w:rsid w:val="00B3001B"/>
    <w:rsid w:val="00B30103"/>
    <w:rsid w:val="00B3039F"/>
    <w:rsid w:val="00B30692"/>
    <w:rsid w:val="00B306F2"/>
    <w:rsid w:val="00B307C0"/>
    <w:rsid w:val="00B30904"/>
    <w:rsid w:val="00B30A47"/>
    <w:rsid w:val="00B30C1A"/>
    <w:rsid w:val="00B30C27"/>
    <w:rsid w:val="00B30DFC"/>
    <w:rsid w:val="00B30EAA"/>
    <w:rsid w:val="00B30FA4"/>
    <w:rsid w:val="00B30FBF"/>
    <w:rsid w:val="00B3102E"/>
    <w:rsid w:val="00B3109D"/>
    <w:rsid w:val="00B310B3"/>
    <w:rsid w:val="00B312FA"/>
    <w:rsid w:val="00B3149D"/>
    <w:rsid w:val="00B31546"/>
    <w:rsid w:val="00B315C3"/>
    <w:rsid w:val="00B315F9"/>
    <w:rsid w:val="00B31717"/>
    <w:rsid w:val="00B317F8"/>
    <w:rsid w:val="00B31856"/>
    <w:rsid w:val="00B31A11"/>
    <w:rsid w:val="00B31A67"/>
    <w:rsid w:val="00B31B05"/>
    <w:rsid w:val="00B31BF8"/>
    <w:rsid w:val="00B31C88"/>
    <w:rsid w:val="00B31EE6"/>
    <w:rsid w:val="00B31FEC"/>
    <w:rsid w:val="00B32044"/>
    <w:rsid w:val="00B32102"/>
    <w:rsid w:val="00B321F7"/>
    <w:rsid w:val="00B3228A"/>
    <w:rsid w:val="00B322E9"/>
    <w:rsid w:val="00B32363"/>
    <w:rsid w:val="00B3240A"/>
    <w:rsid w:val="00B3257E"/>
    <w:rsid w:val="00B32689"/>
    <w:rsid w:val="00B32892"/>
    <w:rsid w:val="00B3298D"/>
    <w:rsid w:val="00B32A85"/>
    <w:rsid w:val="00B32CF3"/>
    <w:rsid w:val="00B32D49"/>
    <w:rsid w:val="00B32E86"/>
    <w:rsid w:val="00B32ECE"/>
    <w:rsid w:val="00B32EF1"/>
    <w:rsid w:val="00B3316B"/>
    <w:rsid w:val="00B33208"/>
    <w:rsid w:val="00B33222"/>
    <w:rsid w:val="00B33281"/>
    <w:rsid w:val="00B334F5"/>
    <w:rsid w:val="00B33597"/>
    <w:rsid w:val="00B33714"/>
    <w:rsid w:val="00B3379C"/>
    <w:rsid w:val="00B33A5C"/>
    <w:rsid w:val="00B33BF5"/>
    <w:rsid w:val="00B33C0A"/>
    <w:rsid w:val="00B33DE9"/>
    <w:rsid w:val="00B33E60"/>
    <w:rsid w:val="00B33EAB"/>
    <w:rsid w:val="00B33F12"/>
    <w:rsid w:val="00B33F55"/>
    <w:rsid w:val="00B34032"/>
    <w:rsid w:val="00B3406B"/>
    <w:rsid w:val="00B3408B"/>
    <w:rsid w:val="00B3415E"/>
    <w:rsid w:val="00B341D4"/>
    <w:rsid w:val="00B34241"/>
    <w:rsid w:val="00B342EC"/>
    <w:rsid w:val="00B34309"/>
    <w:rsid w:val="00B3439C"/>
    <w:rsid w:val="00B344B3"/>
    <w:rsid w:val="00B345B1"/>
    <w:rsid w:val="00B34667"/>
    <w:rsid w:val="00B34718"/>
    <w:rsid w:val="00B347CC"/>
    <w:rsid w:val="00B348EF"/>
    <w:rsid w:val="00B34C7B"/>
    <w:rsid w:val="00B34D2B"/>
    <w:rsid w:val="00B34EA5"/>
    <w:rsid w:val="00B34F0B"/>
    <w:rsid w:val="00B34F1A"/>
    <w:rsid w:val="00B34FA0"/>
    <w:rsid w:val="00B3505C"/>
    <w:rsid w:val="00B3516D"/>
    <w:rsid w:val="00B351BE"/>
    <w:rsid w:val="00B35251"/>
    <w:rsid w:val="00B35264"/>
    <w:rsid w:val="00B35290"/>
    <w:rsid w:val="00B35303"/>
    <w:rsid w:val="00B354C8"/>
    <w:rsid w:val="00B354E0"/>
    <w:rsid w:val="00B35577"/>
    <w:rsid w:val="00B355D6"/>
    <w:rsid w:val="00B35877"/>
    <w:rsid w:val="00B359D2"/>
    <w:rsid w:val="00B35CEF"/>
    <w:rsid w:val="00B35D3B"/>
    <w:rsid w:val="00B35D6F"/>
    <w:rsid w:val="00B35F21"/>
    <w:rsid w:val="00B36035"/>
    <w:rsid w:val="00B36036"/>
    <w:rsid w:val="00B36043"/>
    <w:rsid w:val="00B36187"/>
    <w:rsid w:val="00B3620E"/>
    <w:rsid w:val="00B362A7"/>
    <w:rsid w:val="00B362FA"/>
    <w:rsid w:val="00B36302"/>
    <w:rsid w:val="00B363CE"/>
    <w:rsid w:val="00B36401"/>
    <w:rsid w:val="00B365DC"/>
    <w:rsid w:val="00B3661D"/>
    <w:rsid w:val="00B3665C"/>
    <w:rsid w:val="00B366BD"/>
    <w:rsid w:val="00B366E7"/>
    <w:rsid w:val="00B369D3"/>
    <w:rsid w:val="00B36A12"/>
    <w:rsid w:val="00B36B71"/>
    <w:rsid w:val="00B36BF9"/>
    <w:rsid w:val="00B36C46"/>
    <w:rsid w:val="00B36DC0"/>
    <w:rsid w:val="00B36E2F"/>
    <w:rsid w:val="00B36EBB"/>
    <w:rsid w:val="00B37103"/>
    <w:rsid w:val="00B3720F"/>
    <w:rsid w:val="00B37260"/>
    <w:rsid w:val="00B372F3"/>
    <w:rsid w:val="00B373C9"/>
    <w:rsid w:val="00B37716"/>
    <w:rsid w:val="00B37743"/>
    <w:rsid w:val="00B378A1"/>
    <w:rsid w:val="00B378B0"/>
    <w:rsid w:val="00B378D5"/>
    <w:rsid w:val="00B3792E"/>
    <w:rsid w:val="00B37963"/>
    <w:rsid w:val="00B37A31"/>
    <w:rsid w:val="00B37ACC"/>
    <w:rsid w:val="00B37D24"/>
    <w:rsid w:val="00B37F77"/>
    <w:rsid w:val="00B40124"/>
    <w:rsid w:val="00B403A4"/>
    <w:rsid w:val="00B40436"/>
    <w:rsid w:val="00B4058F"/>
    <w:rsid w:val="00B40672"/>
    <w:rsid w:val="00B40B04"/>
    <w:rsid w:val="00B40B47"/>
    <w:rsid w:val="00B40E77"/>
    <w:rsid w:val="00B40E8D"/>
    <w:rsid w:val="00B40F36"/>
    <w:rsid w:val="00B4107C"/>
    <w:rsid w:val="00B4117C"/>
    <w:rsid w:val="00B414B8"/>
    <w:rsid w:val="00B41580"/>
    <w:rsid w:val="00B41801"/>
    <w:rsid w:val="00B41841"/>
    <w:rsid w:val="00B4197C"/>
    <w:rsid w:val="00B419F9"/>
    <w:rsid w:val="00B41A64"/>
    <w:rsid w:val="00B41A87"/>
    <w:rsid w:val="00B41BF3"/>
    <w:rsid w:val="00B41C37"/>
    <w:rsid w:val="00B41DDF"/>
    <w:rsid w:val="00B41EE0"/>
    <w:rsid w:val="00B41F4F"/>
    <w:rsid w:val="00B41FF4"/>
    <w:rsid w:val="00B42072"/>
    <w:rsid w:val="00B421F1"/>
    <w:rsid w:val="00B4229A"/>
    <w:rsid w:val="00B422D1"/>
    <w:rsid w:val="00B42365"/>
    <w:rsid w:val="00B42592"/>
    <w:rsid w:val="00B425B2"/>
    <w:rsid w:val="00B42684"/>
    <w:rsid w:val="00B426D9"/>
    <w:rsid w:val="00B42765"/>
    <w:rsid w:val="00B42786"/>
    <w:rsid w:val="00B4284E"/>
    <w:rsid w:val="00B4291B"/>
    <w:rsid w:val="00B42A6F"/>
    <w:rsid w:val="00B42B1F"/>
    <w:rsid w:val="00B42B96"/>
    <w:rsid w:val="00B42C03"/>
    <w:rsid w:val="00B42C31"/>
    <w:rsid w:val="00B42C6B"/>
    <w:rsid w:val="00B42D97"/>
    <w:rsid w:val="00B42DC0"/>
    <w:rsid w:val="00B42DDD"/>
    <w:rsid w:val="00B42FE5"/>
    <w:rsid w:val="00B43132"/>
    <w:rsid w:val="00B4336F"/>
    <w:rsid w:val="00B4350A"/>
    <w:rsid w:val="00B43666"/>
    <w:rsid w:val="00B43784"/>
    <w:rsid w:val="00B437DE"/>
    <w:rsid w:val="00B4398E"/>
    <w:rsid w:val="00B43BA7"/>
    <w:rsid w:val="00B43C14"/>
    <w:rsid w:val="00B4412F"/>
    <w:rsid w:val="00B44657"/>
    <w:rsid w:val="00B4474E"/>
    <w:rsid w:val="00B44884"/>
    <w:rsid w:val="00B44962"/>
    <w:rsid w:val="00B44968"/>
    <w:rsid w:val="00B449AC"/>
    <w:rsid w:val="00B44AE7"/>
    <w:rsid w:val="00B44D46"/>
    <w:rsid w:val="00B44DD4"/>
    <w:rsid w:val="00B44E7A"/>
    <w:rsid w:val="00B44EA6"/>
    <w:rsid w:val="00B44FB3"/>
    <w:rsid w:val="00B452A9"/>
    <w:rsid w:val="00B45336"/>
    <w:rsid w:val="00B45468"/>
    <w:rsid w:val="00B45630"/>
    <w:rsid w:val="00B456E5"/>
    <w:rsid w:val="00B458E3"/>
    <w:rsid w:val="00B45A41"/>
    <w:rsid w:val="00B45AD3"/>
    <w:rsid w:val="00B45AD7"/>
    <w:rsid w:val="00B45C3B"/>
    <w:rsid w:val="00B45D1B"/>
    <w:rsid w:val="00B45F98"/>
    <w:rsid w:val="00B46067"/>
    <w:rsid w:val="00B4608A"/>
    <w:rsid w:val="00B460E9"/>
    <w:rsid w:val="00B46142"/>
    <w:rsid w:val="00B46381"/>
    <w:rsid w:val="00B46385"/>
    <w:rsid w:val="00B464D3"/>
    <w:rsid w:val="00B465ED"/>
    <w:rsid w:val="00B465F7"/>
    <w:rsid w:val="00B4668A"/>
    <w:rsid w:val="00B466EA"/>
    <w:rsid w:val="00B466FA"/>
    <w:rsid w:val="00B46762"/>
    <w:rsid w:val="00B4680A"/>
    <w:rsid w:val="00B46848"/>
    <w:rsid w:val="00B469A8"/>
    <w:rsid w:val="00B46C0C"/>
    <w:rsid w:val="00B46D0E"/>
    <w:rsid w:val="00B46F24"/>
    <w:rsid w:val="00B46F8E"/>
    <w:rsid w:val="00B470C9"/>
    <w:rsid w:val="00B47368"/>
    <w:rsid w:val="00B473DC"/>
    <w:rsid w:val="00B473F7"/>
    <w:rsid w:val="00B47557"/>
    <w:rsid w:val="00B47680"/>
    <w:rsid w:val="00B47806"/>
    <w:rsid w:val="00B4787A"/>
    <w:rsid w:val="00B47A6F"/>
    <w:rsid w:val="00B47AF5"/>
    <w:rsid w:val="00B47B47"/>
    <w:rsid w:val="00B47B6C"/>
    <w:rsid w:val="00B47C03"/>
    <w:rsid w:val="00B47D06"/>
    <w:rsid w:val="00B47E5D"/>
    <w:rsid w:val="00B47EB4"/>
    <w:rsid w:val="00B47EF1"/>
    <w:rsid w:val="00B47FEB"/>
    <w:rsid w:val="00B502CD"/>
    <w:rsid w:val="00B50428"/>
    <w:rsid w:val="00B5051E"/>
    <w:rsid w:val="00B5056E"/>
    <w:rsid w:val="00B505CE"/>
    <w:rsid w:val="00B507CA"/>
    <w:rsid w:val="00B507D6"/>
    <w:rsid w:val="00B50886"/>
    <w:rsid w:val="00B50904"/>
    <w:rsid w:val="00B50975"/>
    <w:rsid w:val="00B50AF6"/>
    <w:rsid w:val="00B50B25"/>
    <w:rsid w:val="00B50E6D"/>
    <w:rsid w:val="00B51095"/>
    <w:rsid w:val="00B51110"/>
    <w:rsid w:val="00B511DA"/>
    <w:rsid w:val="00B515B0"/>
    <w:rsid w:val="00B515DC"/>
    <w:rsid w:val="00B51768"/>
    <w:rsid w:val="00B5190A"/>
    <w:rsid w:val="00B51A4D"/>
    <w:rsid w:val="00B51BAF"/>
    <w:rsid w:val="00B51C86"/>
    <w:rsid w:val="00B51C9A"/>
    <w:rsid w:val="00B51DC0"/>
    <w:rsid w:val="00B51DC2"/>
    <w:rsid w:val="00B51DCD"/>
    <w:rsid w:val="00B5205E"/>
    <w:rsid w:val="00B52091"/>
    <w:rsid w:val="00B52180"/>
    <w:rsid w:val="00B521BF"/>
    <w:rsid w:val="00B5226F"/>
    <w:rsid w:val="00B52586"/>
    <w:rsid w:val="00B5258F"/>
    <w:rsid w:val="00B52890"/>
    <w:rsid w:val="00B528A5"/>
    <w:rsid w:val="00B52A1B"/>
    <w:rsid w:val="00B52B6E"/>
    <w:rsid w:val="00B52C12"/>
    <w:rsid w:val="00B52D61"/>
    <w:rsid w:val="00B52E13"/>
    <w:rsid w:val="00B52E74"/>
    <w:rsid w:val="00B52F97"/>
    <w:rsid w:val="00B531F5"/>
    <w:rsid w:val="00B5320D"/>
    <w:rsid w:val="00B53461"/>
    <w:rsid w:val="00B53695"/>
    <w:rsid w:val="00B536C2"/>
    <w:rsid w:val="00B5373B"/>
    <w:rsid w:val="00B537A1"/>
    <w:rsid w:val="00B53854"/>
    <w:rsid w:val="00B53B9F"/>
    <w:rsid w:val="00B53CBD"/>
    <w:rsid w:val="00B53CD8"/>
    <w:rsid w:val="00B53D1C"/>
    <w:rsid w:val="00B53D2F"/>
    <w:rsid w:val="00B53D4A"/>
    <w:rsid w:val="00B53F78"/>
    <w:rsid w:val="00B5402D"/>
    <w:rsid w:val="00B54120"/>
    <w:rsid w:val="00B54296"/>
    <w:rsid w:val="00B54336"/>
    <w:rsid w:val="00B5437D"/>
    <w:rsid w:val="00B543F2"/>
    <w:rsid w:val="00B54452"/>
    <w:rsid w:val="00B5450D"/>
    <w:rsid w:val="00B54520"/>
    <w:rsid w:val="00B545AE"/>
    <w:rsid w:val="00B546A3"/>
    <w:rsid w:val="00B547B4"/>
    <w:rsid w:val="00B54A3A"/>
    <w:rsid w:val="00B54B5C"/>
    <w:rsid w:val="00B54BDE"/>
    <w:rsid w:val="00B54D7E"/>
    <w:rsid w:val="00B54D96"/>
    <w:rsid w:val="00B54FD4"/>
    <w:rsid w:val="00B54FE4"/>
    <w:rsid w:val="00B550E7"/>
    <w:rsid w:val="00B5518D"/>
    <w:rsid w:val="00B553AF"/>
    <w:rsid w:val="00B5540F"/>
    <w:rsid w:val="00B55557"/>
    <w:rsid w:val="00B5556B"/>
    <w:rsid w:val="00B5564C"/>
    <w:rsid w:val="00B5567E"/>
    <w:rsid w:val="00B55AFE"/>
    <w:rsid w:val="00B55B7F"/>
    <w:rsid w:val="00B55BA3"/>
    <w:rsid w:val="00B55BFE"/>
    <w:rsid w:val="00B55FBD"/>
    <w:rsid w:val="00B5616B"/>
    <w:rsid w:val="00B56279"/>
    <w:rsid w:val="00B5629A"/>
    <w:rsid w:val="00B562AE"/>
    <w:rsid w:val="00B56367"/>
    <w:rsid w:val="00B563B8"/>
    <w:rsid w:val="00B5647A"/>
    <w:rsid w:val="00B566B2"/>
    <w:rsid w:val="00B566CF"/>
    <w:rsid w:val="00B568C1"/>
    <w:rsid w:val="00B5691F"/>
    <w:rsid w:val="00B569B5"/>
    <w:rsid w:val="00B569BE"/>
    <w:rsid w:val="00B56AD2"/>
    <w:rsid w:val="00B56B43"/>
    <w:rsid w:val="00B56CCF"/>
    <w:rsid w:val="00B57011"/>
    <w:rsid w:val="00B57158"/>
    <w:rsid w:val="00B57275"/>
    <w:rsid w:val="00B572BE"/>
    <w:rsid w:val="00B573A2"/>
    <w:rsid w:val="00B573BC"/>
    <w:rsid w:val="00B57527"/>
    <w:rsid w:val="00B578D2"/>
    <w:rsid w:val="00B578D8"/>
    <w:rsid w:val="00B57B03"/>
    <w:rsid w:val="00B57C55"/>
    <w:rsid w:val="00B57CCB"/>
    <w:rsid w:val="00B57D59"/>
    <w:rsid w:val="00B57DC0"/>
    <w:rsid w:val="00B57F8A"/>
    <w:rsid w:val="00B57FAB"/>
    <w:rsid w:val="00B6004F"/>
    <w:rsid w:val="00B600DF"/>
    <w:rsid w:val="00B60149"/>
    <w:rsid w:val="00B60236"/>
    <w:rsid w:val="00B60468"/>
    <w:rsid w:val="00B6051C"/>
    <w:rsid w:val="00B60598"/>
    <w:rsid w:val="00B60747"/>
    <w:rsid w:val="00B60858"/>
    <w:rsid w:val="00B608EA"/>
    <w:rsid w:val="00B60913"/>
    <w:rsid w:val="00B60BD2"/>
    <w:rsid w:val="00B60C4A"/>
    <w:rsid w:val="00B60CC9"/>
    <w:rsid w:val="00B60DBF"/>
    <w:rsid w:val="00B60DD6"/>
    <w:rsid w:val="00B610C1"/>
    <w:rsid w:val="00B61114"/>
    <w:rsid w:val="00B611CA"/>
    <w:rsid w:val="00B612FA"/>
    <w:rsid w:val="00B61529"/>
    <w:rsid w:val="00B6165E"/>
    <w:rsid w:val="00B617DF"/>
    <w:rsid w:val="00B618B3"/>
    <w:rsid w:val="00B61A31"/>
    <w:rsid w:val="00B61B1E"/>
    <w:rsid w:val="00B61C4B"/>
    <w:rsid w:val="00B61EB2"/>
    <w:rsid w:val="00B61ED2"/>
    <w:rsid w:val="00B61F7E"/>
    <w:rsid w:val="00B61F89"/>
    <w:rsid w:val="00B6205D"/>
    <w:rsid w:val="00B621C4"/>
    <w:rsid w:val="00B621E7"/>
    <w:rsid w:val="00B6220E"/>
    <w:rsid w:val="00B623D1"/>
    <w:rsid w:val="00B6246E"/>
    <w:rsid w:val="00B624F8"/>
    <w:rsid w:val="00B62519"/>
    <w:rsid w:val="00B62560"/>
    <w:rsid w:val="00B6256F"/>
    <w:rsid w:val="00B625FC"/>
    <w:rsid w:val="00B62639"/>
    <w:rsid w:val="00B626B0"/>
    <w:rsid w:val="00B626B8"/>
    <w:rsid w:val="00B626E5"/>
    <w:rsid w:val="00B6273C"/>
    <w:rsid w:val="00B627F0"/>
    <w:rsid w:val="00B62975"/>
    <w:rsid w:val="00B62A17"/>
    <w:rsid w:val="00B62AFB"/>
    <w:rsid w:val="00B62B3A"/>
    <w:rsid w:val="00B62B6C"/>
    <w:rsid w:val="00B62DED"/>
    <w:rsid w:val="00B62E59"/>
    <w:rsid w:val="00B62F98"/>
    <w:rsid w:val="00B62FE6"/>
    <w:rsid w:val="00B62FEF"/>
    <w:rsid w:val="00B63050"/>
    <w:rsid w:val="00B631E3"/>
    <w:rsid w:val="00B631EC"/>
    <w:rsid w:val="00B632C6"/>
    <w:rsid w:val="00B63392"/>
    <w:rsid w:val="00B635F5"/>
    <w:rsid w:val="00B63808"/>
    <w:rsid w:val="00B63943"/>
    <w:rsid w:val="00B6397A"/>
    <w:rsid w:val="00B63998"/>
    <w:rsid w:val="00B639A6"/>
    <w:rsid w:val="00B63AB0"/>
    <w:rsid w:val="00B63B04"/>
    <w:rsid w:val="00B63B9A"/>
    <w:rsid w:val="00B63C6C"/>
    <w:rsid w:val="00B63E5F"/>
    <w:rsid w:val="00B63F6F"/>
    <w:rsid w:val="00B63F94"/>
    <w:rsid w:val="00B63FC0"/>
    <w:rsid w:val="00B64112"/>
    <w:rsid w:val="00B641D4"/>
    <w:rsid w:val="00B64304"/>
    <w:rsid w:val="00B643EC"/>
    <w:rsid w:val="00B64496"/>
    <w:rsid w:val="00B644EE"/>
    <w:rsid w:val="00B64531"/>
    <w:rsid w:val="00B64735"/>
    <w:rsid w:val="00B647B5"/>
    <w:rsid w:val="00B647CA"/>
    <w:rsid w:val="00B64881"/>
    <w:rsid w:val="00B64A87"/>
    <w:rsid w:val="00B64D19"/>
    <w:rsid w:val="00B64D82"/>
    <w:rsid w:val="00B64D95"/>
    <w:rsid w:val="00B64DDD"/>
    <w:rsid w:val="00B64E3C"/>
    <w:rsid w:val="00B64E6E"/>
    <w:rsid w:val="00B65113"/>
    <w:rsid w:val="00B6523E"/>
    <w:rsid w:val="00B65292"/>
    <w:rsid w:val="00B652CB"/>
    <w:rsid w:val="00B655C7"/>
    <w:rsid w:val="00B6576D"/>
    <w:rsid w:val="00B6581C"/>
    <w:rsid w:val="00B65845"/>
    <w:rsid w:val="00B65C01"/>
    <w:rsid w:val="00B65C45"/>
    <w:rsid w:val="00B65E1F"/>
    <w:rsid w:val="00B66238"/>
    <w:rsid w:val="00B662F1"/>
    <w:rsid w:val="00B664D2"/>
    <w:rsid w:val="00B665C6"/>
    <w:rsid w:val="00B66653"/>
    <w:rsid w:val="00B66817"/>
    <w:rsid w:val="00B6685F"/>
    <w:rsid w:val="00B66A74"/>
    <w:rsid w:val="00B66CAA"/>
    <w:rsid w:val="00B66CAE"/>
    <w:rsid w:val="00B66CEC"/>
    <w:rsid w:val="00B66E13"/>
    <w:rsid w:val="00B67056"/>
    <w:rsid w:val="00B670FA"/>
    <w:rsid w:val="00B67262"/>
    <w:rsid w:val="00B6733A"/>
    <w:rsid w:val="00B675BE"/>
    <w:rsid w:val="00B67666"/>
    <w:rsid w:val="00B676A6"/>
    <w:rsid w:val="00B67768"/>
    <w:rsid w:val="00B677B4"/>
    <w:rsid w:val="00B67AA3"/>
    <w:rsid w:val="00B67AB7"/>
    <w:rsid w:val="00B67CF9"/>
    <w:rsid w:val="00B67D5E"/>
    <w:rsid w:val="00B67E3E"/>
    <w:rsid w:val="00B67F4A"/>
    <w:rsid w:val="00B67FB3"/>
    <w:rsid w:val="00B70050"/>
    <w:rsid w:val="00B70055"/>
    <w:rsid w:val="00B700B2"/>
    <w:rsid w:val="00B7012A"/>
    <w:rsid w:val="00B702AF"/>
    <w:rsid w:val="00B7032C"/>
    <w:rsid w:val="00B703B0"/>
    <w:rsid w:val="00B7047A"/>
    <w:rsid w:val="00B70580"/>
    <w:rsid w:val="00B705CE"/>
    <w:rsid w:val="00B706F6"/>
    <w:rsid w:val="00B707F1"/>
    <w:rsid w:val="00B7082A"/>
    <w:rsid w:val="00B70934"/>
    <w:rsid w:val="00B709B6"/>
    <w:rsid w:val="00B70A3F"/>
    <w:rsid w:val="00B70AF8"/>
    <w:rsid w:val="00B70B2B"/>
    <w:rsid w:val="00B70BA2"/>
    <w:rsid w:val="00B70C1C"/>
    <w:rsid w:val="00B70C89"/>
    <w:rsid w:val="00B70D24"/>
    <w:rsid w:val="00B70DFB"/>
    <w:rsid w:val="00B70E90"/>
    <w:rsid w:val="00B7112E"/>
    <w:rsid w:val="00B71313"/>
    <w:rsid w:val="00B7136A"/>
    <w:rsid w:val="00B71500"/>
    <w:rsid w:val="00B715EF"/>
    <w:rsid w:val="00B71684"/>
    <w:rsid w:val="00B71697"/>
    <w:rsid w:val="00B71963"/>
    <w:rsid w:val="00B71965"/>
    <w:rsid w:val="00B71AF7"/>
    <w:rsid w:val="00B71C2B"/>
    <w:rsid w:val="00B71C91"/>
    <w:rsid w:val="00B71CA3"/>
    <w:rsid w:val="00B71D20"/>
    <w:rsid w:val="00B71E17"/>
    <w:rsid w:val="00B71E3B"/>
    <w:rsid w:val="00B71E45"/>
    <w:rsid w:val="00B71EF0"/>
    <w:rsid w:val="00B71F29"/>
    <w:rsid w:val="00B71F73"/>
    <w:rsid w:val="00B72063"/>
    <w:rsid w:val="00B7216B"/>
    <w:rsid w:val="00B721BC"/>
    <w:rsid w:val="00B72268"/>
    <w:rsid w:val="00B72352"/>
    <w:rsid w:val="00B7249C"/>
    <w:rsid w:val="00B7263B"/>
    <w:rsid w:val="00B7274C"/>
    <w:rsid w:val="00B727E3"/>
    <w:rsid w:val="00B72839"/>
    <w:rsid w:val="00B72843"/>
    <w:rsid w:val="00B72893"/>
    <w:rsid w:val="00B72898"/>
    <w:rsid w:val="00B729DA"/>
    <w:rsid w:val="00B72B24"/>
    <w:rsid w:val="00B72B28"/>
    <w:rsid w:val="00B72B3C"/>
    <w:rsid w:val="00B72B55"/>
    <w:rsid w:val="00B72D00"/>
    <w:rsid w:val="00B72D37"/>
    <w:rsid w:val="00B72FAA"/>
    <w:rsid w:val="00B73207"/>
    <w:rsid w:val="00B73654"/>
    <w:rsid w:val="00B73691"/>
    <w:rsid w:val="00B7385D"/>
    <w:rsid w:val="00B738CE"/>
    <w:rsid w:val="00B73B8A"/>
    <w:rsid w:val="00B73BBD"/>
    <w:rsid w:val="00B740A1"/>
    <w:rsid w:val="00B7428C"/>
    <w:rsid w:val="00B74298"/>
    <w:rsid w:val="00B743DB"/>
    <w:rsid w:val="00B744AF"/>
    <w:rsid w:val="00B744F5"/>
    <w:rsid w:val="00B7457A"/>
    <w:rsid w:val="00B74821"/>
    <w:rsid w:val="00B74A19"/>
    <w:rsid w:val="00B74E0F"/>
    <w:rsid w:val="00B74F18"/>
    <w:rsid w:val="00B74F1F"/>
    <w:rsid w:val="00B7503D"/>
    <w:rsid w:val="00B75173"/>
    <w:rsid w:val="00B751BF"/>
    <w:rsid w:val="00B75255"/>
    <w:rsid w:val="00B7526B"/>
    <w:rsid w:val="00B75383"/>
    <w:rsid w:val="00B7550D"/>
    <w:rsid w:val="00B7570D"/>
    <w:rsid w:val="00B7573A"/>
    <w:rsid w:val="00B75833"/>
    <w:rsid w:val="00B75865"/>
    <w:rsid w:val="00B75A4C"/>
    <w:rsid w:val="00B75B6B"/>
    <w:rsid w:val="00B75BF5"/>
    <w:rsid w:val="00B75C5C"/>
    <w:rsid w:val="00B76218"/>
    <w:rsid w:val="00B762BD"/>
    <w:rsid w:val="00B76333"/>
    <w:rsid w:val="00B76447"/>
    <w:rsid w:val="00B76814"/>
    <w:rsid w:val="00B76841"/>
    <w:rsid w:val="00B76907"/>
    <w:rsid w:val="00B769B4"/>
    <w:rsid w:val="00B76A69"/>
    <w:rsid w:val="00B76AA8"/>
    <w:rsid w:val="00B76B9F"/>
    <w:rsid w:val="00B76D3F"/>
    <w:rsid w:val="00B76DA3"/>
    <w:rsid w:val="00B76F96"/>
    <w:rsid w:val="00B76FE5"/>
    <w:rsid w:val="00B76FF0"/>
    <w:rsid w:val="00B77080"/>
    <w:rsid w:val="00B7714B"/>
    <w:rsid w:val="00B77165"/>
    <w:rsid w:val="00B771CE"/>
    <w:rsid w:val="00B77285"/>
    <w:rsid w:val="00B77315"/>
    <w:rsid w:val="00B77429"/>
    <w:rsid w:val="00B7758F"/>
    <w:rsid w:val="00B775E2"/>
    <w:rsid w:val="00B77730"/>
    <w:rsid w:val="00B7778E"/>
    <w:rsid w:val="00B77886"/>
    <w:rsid w:val="00B77907"/>
    <w:rsid w:val="00B779B1"/>
    <w:rsid w:val="00B77A68"/>
    <w:rsid w:val="00B77B1F"/>
    <w:rsid w:val="00B77B88"/>
    <w:rsid w:val="00B77CD8"/>
    <w:rsid w:val="00B77D38"/>
    <w:rsid w:val="00B77E43"/>
    <w:rsid w:val="00B77F5A"/>
    <w:rsid w:val="00B80029"/>
    <w:rsid w:val="00B80062"/>
    <w:rsid w:val="00B80340"/>
    <w:rsid w:val="00B80483"/>
    <w:rsid w:val="00B8063E"/>
    <w:rsid w:val="00B806E1"/>
    <w:rsid w:val="00B8079C"/>
    <w:rsid w:val="00B80860"/>
    <w:rsid w:val="00B808BF"/>
    <w:rsid w:val="00B809A0"/>
    <w:rsid w:val="00B809FD"/>
    <w:rsid w:val="00B80AB5"/>
    <w:rsid w:val="00B80AFF"/>
    <w:rsid w:val="00B80B19"/>
    <w:rsid w:val="00B80B84"/>
    <w:rsid w:val="00B80BFA"/>
    <w:rsid w:val="00B80E2C"/>
    <w:rsid w:val="00B80F48"/>
    <w:rsid w:val="00B8102B"/>
    <w:rsid w:val="00B81378"/>
    <w:rsid w:val="00B816A2"/>
    <w:rsid w:val="00B816AA"/>
    <w:rsid w:val="00B81BB8"/>
    <w:rsid w:val="00B81EAD"/>
    <w:rsid w:val="00B81F82"/>
    <w:rsid w:val="00B81F86"/>
    <w:rsid w:val="00B81FD8"/>
    <w:rsid w:val="00B822D4"/>
    <w:rsid w:val="00B82314"/>
    <w:rsid w:val="00B82420"/>
    <w:rsid w:val="00B8242C"/>
    <w:rsid w:val="00B82479"/>
    <w:rsid w:val="00B824C9"/>
    <w:rsid w:val="00B82725"/>
    <w:rsid w:val="00B829A5"/>
    <w:rsid w:val="00B82A59"/>
    <w:rsid w:val="00B82B11"/>
    <w:rsid w:val="00B82BA6"/>
    <w:rsid w:val="00B82C17"/>
    <w:rsid w:val="00B82E48"/>
    <w:rsid w:val="00B82E64"/>
    <w:rsid w:val="00B82ED2"/>
    <w:rsid w:val="00B83049"/>
    <w:rsid w:val="00B830B8"/>
    <w:rsid w:val="00B83163"/>
    <w:rsid w:val="00B83316"/>
    <w:rsid w:val="00B8344F"/>
    <w:rsid w:val="00B8368E"/>
    <w:rsid w:val="00B83867"/>
    <w:rsid w:val="00B83901"/>
    <w:rsid w:val="00B839DC"/>
    <w:rsid w:val="00B83C1C"/>
    <w:rsid w:val="00B83CDF"/>
    <w:rsid w:val="00B84084"/>
    <w:rsid w:val="00B84495"/>
    <w:rsid w:val="00B844DE"/>
    <w:rsid w:val="00B8476B"/>
    <w:rsid w:val="00B8476C"/>
    <w:rsid w:val="00B848F1"/>
    <w:rsid w:val="00B84A2E"/>
    <w:rsid w:val="00B84B98"/>
    <w:rsid w:val="00B84E0A"/>
    <w:rsid w:val="00B84ECF"/>
    <w:rsid w:val="00B85119"/>
    <w:rsid w:val="00B85351"/>
    <w:rsid w:val="00B85598"/>
    <w:rsid w:val="00B85650"/>
    <w:rsid w:val="00B85692"/>
    <w:rsid w:val="00B856EA"/>
    <w:rsid w:val="00B8583E"/>
    <w:rsid w:val="00B85A1A"/>
    <w:rsid w:val="00B85A8B"/>
    <w:rsid w:val="00B85AD6"/>
    <w:rsid w:val="00B85B54"/>
    <w:rsid w:val="00B85B8B"/>
    <w:rsid w:val="00B85B8E"/>
    <w:rsid w:val="00B85C47"/>
    <w:rsid w:val="00B85F44"/>
    <w:rsid w:val="00B85F73"/>
    <w:rsid w:val="00B85FC3"/>
    <w:rsid w:val="00B86069"/>
    <w:rsid w:val="00B8606F"/>
    <w:rsid w:val="00B860D5"/>
    <w:rsid w:val="00B8611D"/>
    <w:rsid w:val="00B86230"/>
    <w:rsid w:val="00B8639C"/>
    <w:rsid w:val="00B863B3"/>
    <w:rsid w:val="00B865A1"/>
    <w:rsid w:val="00B865B6"/>
    <w:rsid w:val="00B866E8"/>
    <w:rsid w:val="00B86709"/>
    <w:rsid w:val="00B868A5"/>
    <w:rsid w:val="00B86943"/>
    <w:rsid w:val="00B8695D"/>
    <w:rsid w:val="00B86C1E"/>
    <w:rsid w:val="00B86DC7"/>
    <w:rsid w:val="00B86E95"/>
    <w:rsid w:val="00B870A1"/>
    <w:rsid w:val="00B87153"/>
    <w:rsid w:val="00B8725D"/>
    <w:rsid w:val="00B8729A"/>
    <w:rsid w:val="00B8740E"/>
    <w:rsid w:val="00B87491"/>
    <w:rsid w:val="00B87911"/>
    <w:rsid w:val="00B87966"/>
    <w:rsid w:val="00B87967"/>
    <w:rsid w:val="00B8798E"/>
    <w:rsid w:val="00B879B5"/>
    <w:rsid w:val="00B879F3"/>
    <w:rsid w:val="00B87AE9"/>
    <w:rsid w:val="00B87BB2"/>
    <w:rsid w:val="00B87CC6"/>
    <w:rsid w:val="00B87CD5"/>
    <w:rsid w:val="00B87F85"/>
    <w:rsid w:val="00B900CB"/>
    <w:rsid w:val="00B900EA"/>
    <w:rsid w:val="00B901AE"/>
    <w:rsid w:val="00B9027E"/>
    <w:rsid w:val="00B902B4"/>
    <w:rsid w:val="00B90361"/>
    <w:rsid w:val="00B90437"/>
    <w:rsid w:val="00B904F1"/>
    <w:rsid w:val="00B9058C"/>
    <w:rsid w:val="00B90674"/>
    <w:rsid w:val="00B90752"/>
    <w:rsid w:val="00B907E2"/>
    <w:rsid w:val="00B9080F"/>
    <w:rsid w:val="00B908CD"/>
    <w:rsid w:val="00B90B7E"/>
    <w:rsid w:val="00B90BA3"/>
    <w:rsid w:val="00B90CEC"/>
    <w:rsid w:val="00B90F9D"/>
    <w:rsid w:val="00B91210"/>
    <w:rsid w:val="00B913A3"/>
    <w:rsid w:val="00B914B0"/>
    <w:rsid w:val="00B91578"/>
    <w:rsid w:val="00B91752"/>
    <w:rsid w:val="00B9182C"/>
    <w:rsid w:val="00B91A53"/>
    <w:rsid w:val="00B91AF2"/>
    <w:rsid w:val="00B91D7D"/>
    <w:rsid w:val="00B91E37"/>
    <w:rsid w:val="00B91F22"/>
    <w:rsid w:val="00B91F4F"/>
    <w:rsid w:val="00B9235D"/>
    <w:rsid w:val="00B92388"/>
    <w:rsid w:val="00B9279C"/>
    <w:rsid w:val="00B927CF"/>
    <w:rsid w:val="00B9286A"/>
    <w:rsid w:val="00B928CA"/>
    <w:rsid w:val="00B9298B"/>
    <w:rsid w:val="00B92BFD"/>
    <w:rsid w:val="00B92C5F"/>
    <w:rsid w:val="00B92E94"/>
    <w:rsid w:val="00B92F77"/>
    <w:rsid w:val="00B92FCA"/>
    <w:rsid w:val="00B93084"/>
    <w:rsid w:val="00B93441"/>
    <w:rsid w:val="00B935A5"/>
    <w:rsid w:val="00B9363A"/>
    <w:rsid w:val="00B938BF"/>
    <w:rsid w:val="00B93B3E"/>
    <w:rsid w:val="00B93DE5"/>
    <w:rsid w:val="00B93EAB"/>
    <w:rsid w:val="00B93EC8"/>
    <w:rsid w:val="00B93FD3"/>
    <w:rsid w:val="00B93FFE"/>
    <w:rsid w:val="00B94033"/>
    <w:rsid w:val="00B940AF"/>
    <w:rsid w:val="00B941DD"/>
    <w:rsid w:val="00B942A5"/>
    <w:rsid w:val="00B942BB"/>
    <w:rsid w:val="00B942F3"/>
    <w:rsid w:val="00B9434A"/>
    <w:rsid w:val="00B94696"/>
    <w:rsid w:val="00B946A8"/>
    <w:rsid w:val="00B94A02"/>
    <w:rsid w:val="00B94A2C"/>
    <w:rsid w:val="00B94B09"/>
    <w:rsid w:val="00B94B36"/>
    <w:rsid w:val="00B94B3D"/>
    <w:rsid w:val="00B94B6D"/>
    <w:rsid w:val="00B94BC7"/>
    <w:rsid w:val="00B94BF0"/>
    <w:rsid w:val="00B94CCD"/>
    <w:rsid w:val="00B94DB7"/>
    <w:rsid w:val="00B95003"/>
    <w:rsid w:val="00B9509D"/>
    <w:rsid w:val="00B950C6"/>
    <w:rsid w:val="00B95134"/>
    <w:rsid w:val="00B954E0"/>
    <w:rsid w:val="00B95674"/>
    <w:rsid w:val="00B956BE"/>
    <w:rsid w:val="00B95718"/>
    <w:rsid w:val="00B958A8"/>
    <w:rsid w:val="00B95AC3"/>
    <w:rsid w:val="00B95AFB"/>
    <w:rsid w:val="00B95D01"/>
    <w:rsid w:val="00B95D4C"/>
    <w:rsid w:val="00B95E93"/>
    <w:rsid w:val="00B960C4"/>
    <w:rsid w:val="00B960D3"/>
    <w:rsid w:val="00B960F6"/>
    <w:rsid w:val="00B961F6"/>
    <w:rsid w:val="00B96370"/>
    <w:rsid w:val="00B96413"/>
    <w:rsid w:val="00B964EB"/>
    <w:rsid w:val="00B9676C"/>
    <w:rsid w:val="00B9694D"/>
    <w:rsid w:val="00B969EC"/>
    <w:rsid w:val="00B96A45"/>
    <w:rsid w:val="00B96BD9"/>
    <w:rsid w:val="00B96CE0"/>
    <w:rsid w:val="00B96D20"/>
    <w:rsid w:val="00B96D47"/>
    <w:rsid w:val="00B96DB3"/>
    <w:rsid w:val="00B96DBB"/>
    <w:rsid w:val="00B96E00"/>
    <w:rsid w:val="00B9713C"/>
    <w:rsid w:val="00B971F1"/>
    <w:rsid w:val="00B97207"/>
    <w:rsid w:val="00B9744E"/>
    <w:rsid w:val="00B974D5"/>
    <w:rsid w:val="00B97746"/>
    <w:rsid w:val="00B977F1"/>
    <w:rsid w:val="00B9782D"/>
    <w:rsid w:val="00B97839"/>
    <w:rsid w:val="00B9799A"/>
    <w:rsid w:val="00B97A29"/>
    <w:rsid w:val="00B97A57"/>
    <w:rsid w:val="00B97EA8"/>
    <w:rsid w:val="00B97F39"/>
    <w:rsid w:val="00BA00BE"/>
    <w:rsid w:val="00BA00D5"/>
    <w:rsid w:val="00BA02E4"/>
    <w:rsid w:val="00BA0359"/>
    <w:rsid w:val="00BA0471"/>
    <w:rsid w:val="00BA04B1"/>
    <w:rsid w:val="00BA07C5"/>
    <w:rsid w:val="00BA087C"/>
    <w:rsid w:val="00BA090A"/>
    <w:rsid w:val="00BA0AA6"/>
    <w:rsid w:val="00BA0B48"/>
    <w:rsid w:val="00BA0BC9"/>
    <w:rsid w:val="00BA0E52"/>
    <w:rsid w:val="00BA1063"/>
    <w:rsid w:val="00BA1077"/>
    <w:rsid w:val="00BA114E"/>
    <w:rsid w:val="00BA129B"/>
    <w:rsid w:val="00BA12E7"/>
    <w:rsid w:val="00BA132A"/>
    <w:rsid w:val="00BA1645"/>
    <w:rsid w:val="00BA1855"/>
    <w:rsid w:val="00BA1864"/>
    <w:rsid w:val="00BA19F8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89D"/>
    <w:rsid w:val="00BA29AF"/>
    <w:rsid w:val="00BA2A8F"/>
    <w:rsid w:val="00BA2C2E"/>
    <w:rsid w:val="00BA2F23"/>
    <w:rsid w:val="00BA2FE3"/>
    <w:rsid w:val="00BA3015"/>
    <w:rsid w:val="00BA333D"/>
    <w:rsid w:val="00BA352E"/>
    <w:rsid w:val="00BA36D0"/>
    <w:rsid w:val="00BA3968"/>
    <w:rsid w:val="00BA3A69"/>
    <w:rsid w:val="00BA3B47"/>
    <w:rsid w:val="00BA3B5D"/>
    <w:rsid w:val="00BA3CA4"/>
    <w:rsid w:val="00BA3D2C"/>
    <w:rsid w:val="00BA3F47"/>
    <w:rsid w:val="00BA3F74"/>
    <w:rsid w:val="00BA40FA"/>
    <w:rsid w:val="00BA4102"/>
    <w:rsid w:val="00BA457E"/>
    <w:rsid w:val="00BA46B6"/>
    <w:rsid w:val="00BA46C5"/>
    <w:rsid w:val="00BA47E4"/>
    <w:rsid w:val="00BA49AB"/>
    <w:rsid w:val="00BA4AD8"/>
    <w:rsid w:val="00BA50F3"/>
    <w:rsid w:val="00BA522D"/>
    <w:rsid w:val="00BA52D3"/>
    <w:rsid w:val="00BA5358"/>
    <w:rsid w:val="00BA5476"/>
    <w:rsid w:val="00BA5661"/>
    <w:rsid w:val="00BA57D5"/>
    <w:rsid w:val="00BA5ADE"/>
    <w:rsid w:val="00BA5B7E"/>
    <w:rsid w:val="00BA5C0D"/>
    <w:rsid w:val="00BA5C68"/>
    <w:rsid w:val="00BA5CAF"/>
    <w:rsid w:val="00BA5CF2"/>
    <w:rsid w:val="00BA5D01"/>
    <w:rsid w:val="00BA5E2C"/>
    <w:rsid w:val="00BA5E7A"/>
    <w:rsid w:val="00BA5EA6"/>
    <w:rsid w:val="00BA5F1E"/>
    <w:rsid w:val="00BA6017"/>
    <w:rsid w:val="00BA6097"/>
    <w:rsid w:val="00BA609A"/>
    <w:rsid w:val="00BA60B0"/>
    <w:rsid w:val="00BA6388"/>
    <w:rsid w:val="00BA673D"/>
    <w:rsid w:val="00BA6834"/>
    <w:rsid w:val="00BA69FA"/>
    <w:rsid w:val="00BA6CC4"/>
    <w:rsid w:val="00BA6EA6"/>
    <w:rsid w:val="00BA717C"/>
    <w:rsid w:val="00BA7184"/>
    <w:rsid w:val="00BA72AE"/>
    <w:rsid w:val="00BA73B1"/>
    <w:rsid w:val="00BA7754"/>
    <w:rsid w:val="00BA7858"/>
    <w:rsid w:val="00BA7A1A"/>
    <w:rsid w:val="00BA7AAF"/>
    <w:rsid w:val="00BA7AEE"/>
    <w:rsid w:val="00BA7BF5"/>
    <w:rsid w:val="00BA7CFC"/>
    <w:rsid w:val="00BA7EC6"/>
    <w:rsid w:val="00BB002D"/>
    <w:rsid w:val="00BB0305"/>
    <w:rsid w:val="00BB0363"/>
    <w:rsid w:val="00BB03AC"/>
    <w:rsid w:val="00BB0436"/>
    <w:rsid w:val="00BB05CD"/>
    <w:rsid w:val="00BB06A9"/>
    <w:rsid w:val="00BB071B"/>
    <w:rsid w:val="00BB0757"/>
    <w:rsid w:val="00BB0832"/>
    <w:rsid w:val="00BB0907"/>
    <w:rsid w:val="00BB0B10"/>
    <w:rsid w:val="00BB0BC4"/>
    <w:rsid w:val="00BB0C27"/>
    <w:rsid w:val="00BB0D39"/>
    <w:rsid w:val="00BB0F95"/>
    <w:rsid w:val="00BB1119"/>
    <w:rsid w:val="00BB112F"/>
    <w:rsid w:val="00BB1143"/>
    <w:rsid w:val="00BB1172"/>
    <w:rsid w:val="00BB1246"/>
    <w:rsid w:val="00BB135B"/>
    <w:rsid w:val="00BB1374"/>
    <w:rsid w:val="00BB140C"/>
    <w:rsid w:val="00BB149D"/>
    <w:rsid w:val="00BB170D"/>
    <w:rsid w:val="00BB1A1D"/>
    <w:rsid w:val="00BB1A74"/>
    <w:rsid w:val="00BB1A90"/>
    <w:rsid w:val="00BB1A9E"/>
    <w:rsid w:val="00BB1C74"/>
    <w:rsid w:val="00BB1D12"/>
    <w:rsid w:val="00BB1DC5"/>
    <w:rsid w:val="00BB2090"/>
    <w:rsid w:val="00BB210F"/>
    <w:rsid w:val="00BB21BD"/>
    <w:rsid w:val="00BB22C4"/>
    <w:rsid w:val="00BB23B1"/>
    <w:rsid w:val="00BB23CD"/>
    <w:rsid w:val="00BB2403"/>
    <w:rsid w:val="00BB2470"/>
    <w:rsid w:val="00BB2649"/>
    <w:rsid w:val="00BB26E0"/>
    <w:rsid w:val="00BB2833"/>
    <w:rsid w:val="00BB29B8"/>
    <w:rsid w:val="00BB2A5F"/>
    <w:rsid w:val="00BB2ACF"/>
    <w:rsid w:val="00BB2B78"/>
    <w:rsid w:val="00BB2BEA"/>
    <w:rsid w:val="00BB2CC7"/>
    <w:rsid w:val="00BB2E8B"/>
    <w:rsid w:val="00BB30EE"/>
    <w:rsid w:val="00BB318D"/>
    <w:rsid w:val="00BB3219"/>
    <w:rsid w:val="00BB324D"/>
    <w:rsid w:val="00BB335D"/>
    <w:rsid w:val="00BB394C"/>
    <w:rsid w:val="00BB3D08"/>
    <w:rsid w:val="00BB3E47"/>
    <w:rsid w:val="00BB3F38"/>
    <w:rsid w:val="00BB3FCA"/>
    <w:rsid w:val="00BB4102"/>
    <w:rsid w:val="00BB4621"/>
    <w:rsid w:val="00BB4B0D"/>
    <w:rsid w:val="00BB4B1F"/>
    <w:rsid w:val="00BB4B74"/>
    <w:rsid w:val="00BB4C6A"/>
    <w:rsid w:val="00BB4E0A"/>
    <w:rsid w:val="00BB4E17"/>
    <w:rsid w:val="00BB4EDF"/>
    <w:rsid w:val="00BB4EFC"/>
    <w:rsid w:val="00BB4F3E"/>
    <w:rsid w:val="00BB5004"/>
    <w:rsid w:val="00BB5036"/>
    <w:rsid w:val="00BB505C"/>
    <w:rsid w:val="00BB5169"/>
    <w:rsid w:val="00BB522F"/>
    <w:rsid w:val="00BB5241"/>
    <w:rsid w:val="00BB52E2"/>
    <w:rsid w:val="00BB537D"/>
    <w:rsid w:val="00BB5513"/>
    <w:rsid w:val="00BB57F8"/>
    <w:rsid w:val="00BB5871"/>
    <w:rsid w:val="00BB5910"/>
    <w:rsid w:val="00BB5B36"/>
    <w:rsid w:val="00BB5C31"/>
    <w:rsid w:val="00BB5CD9"/>
    <w:rsid w:val="00BB5DCE"/>
    <w:rsid w:val="00BB5ECF"/>
    <w:rsid w:val="00BB5FD3"/>
    <w:rsid w:val="00BB60E1"/>
    <w:rsid w:val="00BB62AF"/>
    <w:rsid w:val="00BB6336"/>
    <w:rsid w:val="00BB63A8"/>
    <w:rsid w:val="00BB6449"/>
    <w:rsid w:val="00BB6537"/>
    <w:rsid w:val="00BB655D"/>
    <w:rsid w:val="00BB66AD"/>
    <w:rsid w:val="00BB66D2"/>
    <w:rsid w:val="00BB6839"/>
    <w:rsid w:val="00BB6953"/>
    <w:rsid w:val="00BB69FB"/>
    <w:rsid w:val="00BB6B57"/>
    <w:rsid w:val="00BB6C03"/>
    <w:rsid w:val="00BB6C52"/>
    <w:rsid w:val="00BB6CF4"/>
    <w:rsid w:val="00BB6D1B"/>
    <w:rsid w:val="00BB6D29"/>
    <w:rsid w:val="00BB6F39"/>
    <w:rsid w:val="00BB700E"/>
    <w:rsid w:val="00BB70C4"/>
    <w:rsid w:val="00BB7265"/>
    <w:rsid w:val="00BB74AF"/>
    <w:rsid w:val="00BB7654"/>
    <w:rsid w:val="00BB7693"/>
    <w:rsid w:val="00BB76CC"/>
    <w:rsid w:val="00BB787D"/>
    <w:rsid w:val="00BB7999"/>
    <w:rsid w:val="00BB79F8"/>
    <w:rsid w:val="00BB7A19"/>
    <w:rsid w:val="00BB7C11"/>
    <w:rsid w:val="00BB7D00"/>
    <w:rsid w:val="00BB7D40"/>
    <w:rsid w:val="00BB7EF9"/>
    <w:rsid w:val="00BB7FBF"/>
    <w:rsid w:val="00BC003D"/>
    <w:rsid w:val="00BC0060"/>
    <w:rsid w:val="00BC02CC"/>
    <w:rsid w:val="00BC0310"/>
    <w:rsid w:val="00BC0776"/>
    <w:rsid w:val="00BC077B"/>
    <w:rsid w:val="00BC089C"/>
    <w:rsid w:val="00BC09CD"/>
    <w:rsid w:val="00BC0A2E"/>
    <w:rsid w:val="00BC0E62"/>
    <w:rsid w:val="00BC0ED5"/>
    <w:rsid w:val="00BC0FCD"/>
    <w:rsid w:val="00BC1025"/>
    <w:rsid w:val="00BC1049"/>
    <w:rsid w:val="00BC10C1"/>
    <w:rsid w:val="00BC1126"/>
    <w:rsid w:val="00BC1211"/>
    <w:rsid w:val="00BC121E"/>
    <w:rsid w:val="00BC13A2"/>
    <w:rsid w:val="00BC13BF"/>
    <w:rsid w:val="00BC1534"/>
    <w:rsid w:val="00BC162C"/>
    <w:rsid w:val="00BC1739"/>
    <w:rsid w:val="00BC180A"/>
    <w:rsid w:val="00BC1848"/>
    <w:rsid w:val="00BC187A"/>
    <w:rsid w:val="00BC1894"/>
    <w:rsid w:val="00BC190A"/>
    <w:rsid w:val="00BC197F"/>
    <w:rsid w:val="00BC1AE8"/>
    <w:rsid w:val="00BC1CA2"/>
    <w:rsid w:val="00BC1FC8"/>
    <w:rsid w:val="00BC1FD6"/>
    <w:rsid w:val="00BC2067"/>
    <w:rsid w:val="00BC2129"/>
    <w:rsid w:val="00BC2174"/>
    <w:rsid w:val="00BC21FF"/>
    <w:rsid w:val="00BC2255"/>
    <w:rsid w:val="00BC22A3"/>
    <w:rsid w:val="00BC2326"/>
    <w:rsid w:val="00BC2353"/>
    <w:rsid w:val="00BC23C8"/>
    <w:rsid w:val="00BC241B"/>
    <w:rsid w:val="00BC2498"/>
    <w:rsid w:val="00BC24A1"/>
    <w:rsid w:val="00BC27DB"/>
    <w:rsid w:val="00BC28D3"/>
    <w:rsid w:val="00BC29BB"/>
    <w:rsid w:val="00BC2A79"/>
    <w:rsid w:val="00BC2D0B"/>
    <w:rsid w:val="00BC2D39"/>
    <w:rsid w:val="00BC30F1"/>
    <w:rsid w:val="00BC30F5"/>
    <w:rsid w:val="00BC3233"/>
    <w:rsid w:val="00BC32CB"/>
    <w:rsid w:val="00BC33FA"/>
    <w:rsid w:val="00BC34A5"/>
    <w:rsid w:val="00BC35EE"/>
    <w:rsid w:val="00BC369B"/>
    <w:rsid w:val="00BC36A9"/>
    <w:rsid w:val="00BC37A8"/>
    <w:rsid w:val="00BC38D4"/>
    <w:rsid w:val="00BC3941"/>
    <w:rsid w:val="00BC3948"/>
    <w:rsid w:val="00BC3B51"/>
    <w:rsid w:val="00BC3C47"/>
    <w:rsid w:val="00BC3D1F"/>
    <w:rsid w:val="00BC3D65"/>
    <w:rsid w:val="00BC3E95"/>
    <w:rsid w:val="00BC4250"/>
    <w:rsid w:val="00BC42D3"/>
    <w:rsid w:val="00BC4472"/>
    <w:rsid w:val="00BC458D"/>
    <w:rsid w:val="00BC45A1"/>
    <w:rsid w:val="00BC4613"/>
    <w:rsid w:val="00BC4699"/>
    <w:rsid w:val="00BC47C6"/>
    <w:rsid w:val="00BC4949"/>
    <w:rsid w:val="00BC49F1"/>
    <w:rsid w:val="00BC4A99"/>
    <w:rsid w:val="00BC4A9D"/>
    <w:rsid w:val="00BC4E0F"/>
    <w:rsid w:val="00BC5031"/>
    <w:rsid w:val="00BC509C"/>
    <w:rsid w:val="00BC522D"/>
    <w:rsid w:val="00BC5255"/>
    <w:rsid w:val="00BC53D3"/>
    <w:rsid w:val="00BC5760"/>
    <w:rsid w:val="00BC58DB"/>
    <w:rsid w:val="00BC59AE"/>
    <w:rsid w:val="00BC5C9E"/>
    <w:rsid w:val="00BC5D58"/>
    <w:rsid w:val="00BC5E50"/>
    <w:rsid w:val="00BC5EC2"/>
    <w:rsid w:val="00BC5F62"/>
    <w:rsid w:val="00BC60AB"/>
    <w:rsid w:val="00BC60D4"/>
    <w:rsid w:val="00BC6133"/>
    <w:rsid w:val="00BC6314"/>
    <w:rsid w:val="00BC63C9"/>
    <w:rsid w:val="00BC6420"/>
    <w:rsid w:val="00BC6596"/>
    <w:rsid w:val="00BC6602"/>
    <w:rsid w:val="00BC6618"/>
    <w:rsid w:val="00BC6701"/>
    <w:rsid w:val="00BC6819"/>
    <w:rsid w:val="00BC686F"/>
    <w:rsid w:val="00BC6872"/>
    <w:rsid w:val="00BC6C28"/>
    <w:rsid w:val="00BC6D17"/>
    <w:rsid w:val="00BC6ED5"/>
    <w:rsid w:val="00BC6F38"/>
    <w:rsid w:val="00BC6F55"/>
    <w:rsid w:val="00BC703A"/>
    <w:rsid w:val="00BC724E"/>
    <w:rsid w:val="00BC7281"/>
    <w:rsid w:val="00BC7347"/>
    <w:rsid w:val="00BC7364"/>
    <w:rsid w:val="00BC7566"/>
    <w:rsid w:val="00BC767A"/>
    <w:rsid w:val="00BC76EE"/>
    <w:rsid w:val="00BC7930"/>
    <w:rsid w:val="00BC7BF8"/>
    <w:rsid w:val="00BC7D20"/>
    <w:rsid w:val="00BC7E7B"/>
    <w:rsid w:val="00BC7EA5"/>
    <w:rsid w:val="00BC7F32"/>
    <w:rsid w:val="00BD028A"/>
    <w:rsid w:val="00BD0388"/>
    <w:rsid w:val="00BD03FB"/>
    <w:rsid w:val="00BD060B"/>
    <w:rsid w:val="00BD0658"/>
    <w:rsid w:val="00BD066E"/>
    <w:rsid w:val="00BD067F"/>
    <w:rsid w:val="00BD077D"/>
    <w:rsid w:val="00BD07DE"/>
    <w:rsid w:val="00BD07FD"/>
    <w:rsid w:val="00BD0850"/>
    <w:rsid w:val="00BD08B8"/>
    <w:rsid w:val="00BD091D"/>
    <w:rsid w:val="00BD092C"/>
    <w:rsid w:val="00BD0D36"/>
    <w:rsid w:val="00BD0D3C"/>
    <w:rsid w:val="00BD0DC8"/>
    <w:rsid w:val="00BD0E95"/>
    <w:rsid w:val="00BD0F02"/>
    <w:rsid w:val="00BD1042"/>
    <w:rsid w:val="00BD1126"/>
    <w:rsid w:val="00BD11BA"/>
    <w:rsid w:val="00BD11FC"/>
    <w:rsid w:val="00BD1323"/>
    <w:rsid w:val="00BD180B"/>
    <w:rsid w:val="00BD184D"/>
    <w:rsid w:val="00BD18C6"/>
    <w:rsid w:val="00BD191D"/>
    <w:rsid w:val="00BD1AD6"/>
    <w:rsid w:val="00BD1BAB"/>
    <w:rsid w:val="00BD1C25"/>
    <w:rsid w:val="00BD1CC3"/>
    <w:rsid w:val="00BD1D5E"/>
    <w:rsid w:val="00BD1DE2"/>
    <w:rsid w:val="00BD201D"/>
    <w:rsid w:val="00BD20BF"/>
    <w:rsid w:val="00BD211B"/>
    <w:rsid w:val="00BD2120"/>
    <w:rsid w:val="00BD2365"/>
    <w:rsid w:val="00BD249A"/>
    <w:rsid w:val="00BD259C"/>
    <w:rsid w:val="00BD28AA"/>
    <w:rsid w:val="00BD2B31"/>
    <w:rsid w:val="00BD2B85"/>
    <w:rsid w:val="00BD2BD7"/>
    <w:rsid w:val="00BD2BF3"/>
    <w:rsid w:val="00BD2C4E"/>
    <w:rsid w:val="00BD2D81"/>
    <w:rsid w:val="00BD2EC7"/>
    <w:rsid w:val="00BD2F1D"/>
    <w:rsid w:val="00BD3123"/>
    <w:rsid w:val="00BD331D"/>
    <w:rsid w:val="00BD3449"/>
    <w:rsid w:val="00BD352E"/>
    <w:rsid w:val="00BD358C"/>
    <w:rsid w:val="00BD35FA"/>
    <w:rsid w:val="00BD36BC"/>
    <w:rsid w:val="00BD36DA"/>
    <w:rsid w:val="00BD3729"/>
    <w:rsid w:val="00BD37E4"/>
    <w:rsid w:val="00BD3809"/>
    <w:rsid w:val="00BD3AE0"/>
    <w:rsid w:val="00BD3B53"/>
    <w:rsid w:val="00BD3CAE"/>
    <w:rsid w:val="00BD3D5B"/>
    <w:rsid w:val="00BD3E94"/>
    <w:rsid w:val="00BD4070"/>
    <w:rsid w:val="00BD407E"/>
    <w:rsid w:val="00BD4230"/>
    <w:rsid w:val="00BD4327"/>
    <w:rsid w:val="00BD43B1"/>
    <w:rsid w:val="00BD4445"/>
    <w:rsid w:val="00BD4539"/>
    <w:rsid w:val="00BD4597"/>
    <w:rsid w:val="00BD45C2"/>
    <w:rsid w:val="00BD4795"/>
    <w:rsid w:val="00BD47B4"/>
    <w:rsid w:val="00BD47F8"/>
    <w:rsid w:val="00BD4894"/>
    <w:rsid w:val="00BD49BB"/>
    <w:rsid w:val="00BD49D1"/>
    <w:rsid w:val="00BD4BB7"/>
    <w:rsid w:val="00BD4BFD"/>
    <w:rsid w:val="00BD4C8C"/>
    <w:rsid w:val="00BD4D48"/>
    <w:rsid w:val="00BD4F9F"/>
    <w:rsid w:val="00BD4FC9"/>
    <w:rsid w:val="00BD4FE9"/>
    <w:rsid w:val="00BD51B8"/>
    <w:rsid w:val="00BD51E5"/>
    <w:rsid w:val="00BD5298"/>
    <w:rsid w:val="00BD540C"/>
    <w:rsid w:val="00BD5525"/>
    <w:rsid w:val="00BD5643"/>
    <w:rsid w:val="00BD5685"/>
    <w:rsid w:val="00BD56E9"/>
    <w:rsid w:val="00BD5728"/>
    <w:rsid w:val="00BD5820"/>
    <w:rsid w:val="00BD5AA1"/>
    <w:rsid w:val="00BD5B42"/>
    <w:rsid w:val="00BD5B5B"/>
    <w:rsid w:val="00BD5BBD"/>
    <w:rsid w:val="00BD5C6A"/>
    <w:rsid w:val="00BD5CCC"/>
    <w:rsid w:val="00BD5D89"/>
    <w:rsid w:val="00BD5D92"/>
    <w:rsid w:val="00BD5ED3"/>
    <w:rsid w:val="00BD5F74"/>
    <w:rsid w:val="00BD6052"/>
    <w:rsid w:val="00BD623C"/>
    <w:rsid w:val="00BD6278"/>
    <w:rsid w:val="00BD6297"/>
    <w:rsid w:val="00BD62E0"/>
    <w:rsid w:val="00BD6354"/>
    <w:rsid w:val="00BD6427"/>
    <w:rsid w:val="00BD6532"/>
    <w:rsid w:val="00BD671F"/>
    <w:rsid w:val="00BD6ADF"/>
    <w:rsid w:val="00BD6AEE"/>
    <w:rsid w:val="00BD6C12"/>
    <w:rsid w:val="00BD6D24"/>
    <w:rsid w:val="00BD6D6D"/>
    <w:rsid w:val="00BD6FDB"/>
    <w:rsid w:val="00BD70CE"/>
    <w:rsid w:val="00BD7263"/>
    <w:rsid w:val="00BD7273"/>
    <w:rsid w:val="00BD7443"/>
    <w:rsid w:val="00BD745B"/>
    <w:rsid w:val="00BD746C"/>
    <w:rsid w:val="00BD758A"/>
    <w:rsid w:val="00BD78E4"/>
    <w:rsid w:val="00BD7993"/>
    <w:rsid w:val="00BD79EE"/>
    <w:rsid w:val="00BD7A5D"/>
    <w:rsid w:val="00BD7C2C"/>
    <w:rsid w:val="00BD7C54"/>
    <w:rsid w:val="00BD7CBB"/>
    <w:rsid w:val="00BD7F1E"/>
    <w:rsid w:val="00BD7F8A"/>
    <w:rsid w:val="00BD7FF5"/>
    <w:rsid w:val="00BE0090"/>
    <w:rsid w:val="00BE010E"/>
    <w:rsid w:val="00BE015F"/>
    <w:rsid w:val="00BE0403"/>
    <w:rsid w:val="00BE04C4"/>
    <w:rsid w:val="00BE054D"/>
    <w:rsid w:val="00BE07C9"/>
    <w:rsid w:val="00BE07DA"/>
    <w:rsid w:val="00BE0A4E"/>
    <w:rsid w:val="00BE0B88"/>
    <w:rsid w:val="00BE0CE5"/>
    <w:rsid w:val="00BE0D9C"/>
    <w:rsid w:val="00BE0FCD"/>
    <w:rsid w:val="00BE0FD2"/>
    <w:rsid w:val="00BE10B4"/>
    <w:rsid w:val="00BE10ED"/>
    <w:rsid w:val="00BE1163"/>
    <w:rsid w:val="00BE1371"/>
    <w:rsid w:val="00BE146C"/>
    <w:rsid w:val="00BE14A2"/>
    <w:rsid w:val="00BE1611"/>
    <w:rsid w:val="00BE1927"/>
    <w:rsid w:val="00BE1ACA"/>
    <w:rsid w:val="00BE1C04"/>
    <w:rsid w:val="00BE1C4A"/>
    <w:rsid w:val="00BE1C56"/>
    <w:rsid w:val="00BE1C7C"/>
    <w:rsid w:val="00BE1CAD"/>
    <w:rsid w:val="00BE1DEB"/>
    <w:rsid w:val="00BE20BF"/>
    <w:rsid w:val="00BE2109"/>
    <w:rsid w:val="00BE2476"/>
    <w:rsid w:val="00BE24AF"/>
    <w:rsid w:val="00BE264F"/>
    <w:rsid w:val="00BE269F"/>
    <w:rsid w:val="00BE26B8"/>
    <w:rsid w:val="00BE275D"/>
    <w:rsid w:val="00BE2773"/>
    <w:rsid w:val="00BE2775"/>
    <w:rsid w:val="00BE29BC"/>
    <w:rsid w:val="00BE29F3"/>
    <w:rsid w:val="00BE29F7"/>
    <w:rsid w:val="00BE2EB9"/>
    <w:rsid w:val="00BE2FB3"/>
    <w:rsid w:val="00BE2FBE"/>
    <w:rsid w:val="00BE3032"/>
    <w:rsid w:val="00BE3171"/>
    <w:rsid w:val="00BE31E6"/>
    <w:rsid w:val="00BE339F"/>
    <w:rsid w:val="00BE36E3"/>
    <w:rsid w:val="00BE39BA"/>
    <w:rsid w:val="00BE3A77"/>
    <w:rsid w:val="00BE3AA6"/>
    <w:rsid w:val="00BE3C7D"/>
    <w:rsid w:val="00BE3D41"/>
    <w:rsid w:val="00BE3E07"/>
    <w:rsid w:val="00BE4015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0F"/>
    <w:rsid w:val="00BE4C21"/>
    <w:rsid w:val="00BE4CC0"/>
    <w:rsid w:val="00BE4D58"/>
    <w:rsid w:val="00BE4DA2"/>
    <w:rsid w:val="00BE4F20"/>
    <w:rsid w:val="00BE4FD0"/>
    <w:rsid w:val="00BE5047"/>
    <w:rsid w:val="00BE53E4"/>
    <w:rsid w:val="00BE53F3"/>
    <w:rsid w:val="00BE54A8"/>
    <w:rsid w:val="00BE54FE"/>
    <w:rsid w:val="00BE57DA"/>
    <w:rsid w:val="00BE5A8A"/>
    <w:rsid w:val="00BE5AE2"/>
    <w:rsid w:val="00BE5DE7"/>
    <w:rsid w:val="00BE5EA0"/>
    <w:rsid w:val="00BE5F85"/>
    <w:rsid w:val="00BE5F8A"/>
    <w:rsid w:val="00BE5FC6"/>
    <w:rsid w:val="00BE6067"/>
    <w:rsid w:val="00BE6178"/>
    <w:rsid w:val="00BE629B"/>
    <w:rsid w:val="00BE6300"/>
    <w:rsid w:val="00BE6332"/>
    <w:rsid w:val="00BE650F"/>
    <w:rsid w:val="00BE65B2"/>
    <w:rsid w:val="00BE69FD"/>
    <w:rsid w:val="00BE6BB5"/>
    <w:rsid w:val="00BE6BCC"/>
    <w:rsid w:val="00BE6D60"/>
    <w:rsid w:val="00BE6E77"/>
    <w:rsid w:val="00BE6E7B"/>
    <w:rsid w:val="00BE6FCA"/>
    <w:rsid w:val="00BE7037"/>
    <w:rsid w:val="00BE70AB"/>
    <w:rsid w:val="00BE70B5"/>
    <w:rsid w:val="00BE7229"/>
    <w:rsid w:val="00BE7283"/>
    <w:rsid w:val="00BE7551"/>
    <w:rsid w:val="00BE75E9"/>
    <w:rsid w:val="00BE76A0"/>
    <w:rsid w:val="00BE76E3"/>
    <w:rsid w:val="00BE7760"/>
    <w:rsid w:val="00BE77E3"/>
    <w:rsid w:val="00BE78CC"/>
    <w:rsid w:val="00BE793D"/>
    <w:rsid w:val="00BE798C"/>
    <w:rsid w:val="00BE79AE"/>
    <w:rsid w:val="00BE79D3"/>
    <w:rsid w:val="00BE7B0E"/>
    <w:rsid w:val="00BE7B61"/>
    <w:rsid w:val="00BE7C55"/>
    <w:rsid w:val="00BE7C82"/>
    <w:rsid w:val="00BE7D95"/>
    <w:rsid w:val="00BE7DBE"/>
    <w:rsid w:val="00BE7DC8"/>
    <w:rsid w:val="00BE7F5D"/>
    <w:rsid w:val="00BE7F63"/>
    <w:rsid w:val="00BF00D2"/>
    <w:rsid w:val="00BF0102"/>
    <w:rsid w:val="00BF019E"/>
    <w:rsid w:val="00BF0434"/>
    <w:rsid w:val="00BF04CD"/>
    <w:rsid w:val="00BF05A2"/>
    <w:rsid w:val="00BF05AB"/>
    <w:rsid w:val="00BF06EE"/>
    <w:rsid w:val="00BF083A"/>
    <w:rsid w:val="00BF0A88"/>
    <w:rsid w:val="00BF0B7E"/>
    <w:rsid w:val="00BF0BBC"/>
    <w:rsid w:val="00BF0CAB"/>
    <w:rsid w:val="00BF0E2C"/>
    <w:rsid w:val="00BF0F04"/>
    <w:rsid w:val="00BF0F5B"/>
    <w:rsid w:val="00BF0FF0"/>
    <w:rsid w:val="00BF100A"/>
    <w:rsid w:val="00BF127C"/>
    <w:rsid w:val="00BF12E9"/>
    <w:rsid w:val="00BF1450"/>
    <w:rsid w:val="00BF15DD"/>
    <w:rsid w:val="00BF1677"/>
    <w:rsid w:val="00BF188F"/>
    <w:rsid w:val="00BF18F8"/>
    <w:rsid w:val="00BF1B87"/>
    <w:rsid w:val="00BF236A"/>
    <w:rsid w:val="00BF2479"/>
    <w:rsid w:val="00BF2668"/>
    <w:rsid w:val="00BF28E5"/>
    <w:rsid w:val="00BF2D9B"/>
    <w:rsid w:val="00BF2E25"/>
    <w:rsid w:val="00BF2EBE"/>
    <w:rsid w:val="00BF2EE8"/>
    <w:rsid w:val="00BF2FBC"/>
    <w:rsid w:val="00BF2FF1"/>
    <w:rsid w:val="00BF303E"/>
    <w:rsid w:val="00BF31CF"/>
    <w:rsid w:val="00BF325A"/>
    <w:rsid w:val="00BF32D9"/>
    <w:rsid w:val="00BF32E1"/>
    <w:rsid w:val="00BF32FA"/>
    <w:rsid w:val="00BF338A"/>
    <w:rsid w:val="00BF33D3"/>
    <w:rsid w:val="00BF34B5"/>
    <w:rsid w:val="00BF3531"/>
    <w:rsid w:val="00BF3559"/>
    <w:rsid w:val="00BF35D2"/>
    <w:rsid w:val="00BF3614"/>
    <w:rsid w:val="00BF364D"/>
    <w:rsid w:val="00BF37BC"/>
    <w:rsid w:val="00BF399E"/>
    <w:rsid w:val="00BF3BB0"/>
    <w:rsid w:val="00BF3C06"/>
    <w:rsid w:val="00BF3C8A"/>
    <w:rsid w:val="00BF3CA3"/>
    <w:rsid w:val="00BF3CD9"/>
    <w:rsid w:val="00BF3F4F"/>
    <w:rsid w:val="00BF4062"/>
    <w:rsid w:val="00BF4091"/>
    <w:rsid w:val="00BF41D5"/>
    <w:rsid w:val="00BF42A2"/>
    <w:rsid w:val="00BF42DF"/>
    <w:rsid w:val="00BF4354"/>
    <w:rsid w:val="00BF43D1"/>
    <w:rsid w:val="00BF463E"/>
    <w:rsid w:val="00BF4807"/>
    <w:rsid w:val="00BF488D"/>
    <w:rsid w:val="00BF48E9"/>
    <w:rsid w:val="00BF48FE"/>
    <w:rsid w:val="00BF4937"/>
    <w:rsid w:val="00BF4A64"/>
    <w:rsid w:val="00BF4A92"/>
    <w:rsid w:val="00BF4B61"/>
    <w:rsid w:val="00BF4C02"/>
    <w:rsid w:val="00BF4C63"/>
    <w:rsid w:val="00BF4CDE"/>
    <w:rsid w:val="00BF4D35"/>
    <w:rsid w:val="00BF4E5C"/>
    <w:rsid w:val="00BF4FDC"/>
    <w:rsid w:val="00BF5304"/>
    <w:rsid w:val="00BF5345"/>
    <w:rsid w:val="00BF536F"/>
    <w:rsid w:val="00BF5684"/>
    <w:rsid w:val="00BF5794"/>
    <w:rsid w:val="00BF57B3"/>
    <w:rsid w:val="00BF57F9"/>
    <w:rsid w:val="00BF59D3"/>
    <w:rsid w:val="00BF59DD"/>
    <w:rsid w:val="00BF5B70"/>
    <w:rsid w:val="00BF5BCD"/>
    <w:rsid w:val="00BF5C62"/>
    <w:rsid w:val="00BF5D31"/>
    <w:rsid w:val="00BF5E16"/>
    <w:rsid w:val="00BF5E9A"/>
    <w:rsid w:val="00BF616C"/>
    <w:rsid w:val="00BF61B8"/>
    <w:rsid w:val="00BF61BA"/>
    <w:rsid w:val="00BF622B"/>
    <w:rsid w:val="00BF6312"/>
    <w:rsid w:val="00BF6341"/>
    <w:rsid w:val="00BF6435"/>
    <w:rsid w:val="00BF6454"/>
    <w:rsid w:val="00BF64E4"/>
    <w:rsid w:val="00BF6521"/>
    <w:rsid w:val="00BF6767"/>
    <w:rsid w:val="00BF6E53"/>
    <w:rsid w:val="00BF6ED1"/>
    <w:rsid w:val="00BF6F05"/>
    <w:rsid w:val="00BF6FA5"/>
    <w:rsid w:val="00BF7062"/>
    <w:rsid w:val="00BF707A"/>
    <w:rsid w:val="00BF7096"/>
    <w:rsid w:val="00BF71A5"/>
    <w:rsid w:val="00BF7257"/>
    <w:rsid w:val="00BF755E"/>
    <w:rsid w:val="00BF75D3"/>
    <w:rsid w:val="00BF76CF"/>
    <w:rsid w:val="00BF76EE"/>
    <w:rsid w:val="00BF7727"/>
    <w:rsid w:val="00BF7741"/>
    <w:rsid w:val="00BF77DD"/>
    <w:rsid w:val="00BF785D"/>
    <w:rsid w:val="00BF7A27"/>
    <w:rsid w:val="00BF7AE0"/>
    <w:rsid w:val="00BF7CB9"/>
    <w:rsid w:val="00BF7D49"/>
    <w:rsid w:val="00BF7E24"/>
    <w:rsid w:val="00BF7E3A"/>
    <w:rsid w:val="00BF7E3B"/>
    <w:rsid w:val="00BF7E6D"/>
    <w:rsid w:val="00BF7EAD"/>
    <w:rsid w:val="00C00098"/>
    <w:rsid w:val="00C000E8"/>
    <w:rsid w:val="00C0026C"/>
    <w:rsid w:val="00C002AA"/>
    <w:rsid w:val="00C002BD"/>
    <w:rsid w:val="00C002F3"/>
    <w:rsid w:val="00C00347"/>
    <w:rsid w:val="00C00459"/>
    <w:rsid w:val="00C00684"/>
    <w:rsid w:val="00C006BA"/>
    <w:rsid w:val="00C00765"/>
    <w:rsid w:val="00C00794"/>
    <w:rsid w:val="00C0079B"/>
    <w:rsid w:val="00C00920"/>
    <w:rsid w:val="00C00AAE"/>
    <w:rsid w:val="00C00BF9"/>
    <w:rsid w:val="00C00C49"/>
    <w:rsid w:val="00C00E20"/>
    <w:rsid w:val="00C00F48"/>
    <w:rsid w:val="00C00FA5"/>
    <w:rsid w:val="00C0103E"/>
    <w:rsid w:val="00C0113A"/>
    <w:rsid w:val="00C0114F"/>
    <w:rsid w:val="00C012E2"/>
    <w:rsid w:val="00C01336"/>
    <w:rsid w:val="00C01446"/>
    <w:rsid w:val="00C01752"/>
    <w:rsid w:val="00C01B15"/>
    <w:rsid w:val="00C01B44"/>
    <w:rsid w:val="00C01B7C"/>
    <w:rsid w:val="00C01BAF"/>
    <w:rsid w:val="00C01C2C"/>
    <w:rsid w:val="00C01C2D"/>
    <w:rsid w:val="00C01C45"/>
    <w:rsid w:val="00C01CD5"/>
    <w:rsid w:val="00C01D6B"/>
    <w:rsid w:val="00C01DA0"/>
    <w:rsid w:val="00C01FAB"/>
    <w:rsid w:val="00C020AA"/>
    <w:rsid w:val="00C021DF"/>
    <w:rsid w:val="00C022C5"/>
    <w:rsid w:val="00C0242C"/>
    <w:rsid w:val="00C0245C"/>
    <w:rsid w:val="00C02488"/>
    <w:rsid w:val="00C025B7"/>
    <w:rsid w:val="00C027B6"/>
    <w:rsid w:val="00C027BE"/>
    <w:rsid w:val="00C02862"/>
    <w:rsid w:val="00C02895"/>
    <w:rsid w:val="00C028BF"/>
    <w:rsid w:val="00C02B5E"/>
    <w:rsid w:val="00C02CF0"/>
    <w:rsid w:val="00C02E1F"/>
    <w:rsid w:val="00C02EA7"/>
    <w:rsid w:val="00C02F93"/>
    <w:rsid w:val="00C030C9"/>
    <w:rsid w:val="00C03130"/>
    <w:rsid w:val="00C03240"/>
    <w:rsid w:val="00C0325D"/>
    <w:rsid w:val="00C03354"/>
    <w:rsid w:val="00C0339A"/>
    <w:rsid w:val="00C033ED"/>
    <w:rsid w:val="00C0342A"/>
    <w:rsid w:val="00C03540"/>
    <w:rsid w:val="00C03626"/>
    <w:rsid w:val="00C036D2"/>
    <w:rsid w:val="00C038BD"/>
    <w:rsid w:val="00C0399B"/>
    <w:rsid w:val="00C03B22"/>
    <w:rsid w:val="00C03BBA"/>
    <w:rsid w:val="00C03D40"/>
    <w:rsid w:val="00C03DF5"/>
    <w:rsid w:val="00C03F42"/>
    <w:rsid w:val="00C03F51"/>
    <w:rsid w:val="00C03F78"/>
    <w:rsid w:val="00C040F3"/>
    <w:rsid w:val="00C041B5"/>
    <w:rsid w:val="00C041D2"/>
    <w:rsid w:val="00C041DC"/>
    <w:rsid w:val="00C042B2"/>
    <w:rsid w:val="00C045A6"/>
    <w:rsid w:val="00C04682"/>
    <w:rsid w:val="00C046BC"/>
    <w:rsid w:val="00C04BC6"/>
    <w:rsid w:val="00C04BED"/>
    <w:rsid w:val="00C04DD3"/>
    <w:rsid w:val="00C04EBA"/>
    <w:rsid w:val="00C04EBB"/>
    <w:rsid w:val="00C04EC7"/>
    <w:rsid w:val="00C04F56"/>
    <w:rsid w:val="00C04F8C"/>
    <w:rsid w:val="00C0518E"/>
    <w:rsid w:val="00C051A0"/>
    <w:rsid w:val="00C05248"/>
    <w:rsid w:val="00C05281"/>
    <w:rsid w:val="00C05292"/>
    <w:rsid w:val="00C05338"/>
    <w:rsid w:val="00C0545B"/>
    <w:rsid w:val="00C056DA"/>
    <w:rsid w:val="00C0570F"/>
    <w:rsid w:val="00C0572D"/>
    <w:rsid w:val="00C057D6"/>
    <w:rsid w:val="00C05945"/>
    <w:rsid w:val="00C05A4A"/>
    <w:rsid w:val="00C05A59"/>
    <w:rsid w:val="00C05AB9"/>
    <w:rsid w:val="00C05BF4"/>
    <w:rsid w:val="00C05D3E"/>
    <w:rsid w:val="00C05DCC"/>
    <w:rsid w:val="00C05DE5"/>
    <w:rsid w:val="00C05F65"/>
    <w:rsid w:val="00C06040"/>
    <w:rsid w:val="00C06184"/>
    <w:rsid w:val="00C06192"/>
    <w:rsid w:val="00C06467"/>
    <w:rsid w:val="00C06487"/>
    <w:rsid w:val="00C064FB"/>
    <w:rsid w:val="00C065D6"/>
    <w:rsid w:val="00C06A41"/>
    <w:rsid w:val="00C06CA3"/>
    <w:rsid w:val="00C06CFF"/>
    <w:rsid w:val="00C06D4E"/>
    <w:rsid w:val="00C06E25"/>
    <w:rsid w:val="00C06E4D"/>
    <w:rsid w:val="00C06F7E"/>
    <w:rsid w:val="00C07504"/>
    <w:rsid w:val="00C075A9"/>
    <w:rsid w:val="00C077C5"/>
    <w:rsid w:val="00C07985"/>
    <w:rsid w:val="00C07A6F"/>
    <w:rsid w:val="00C07B44"/>
    <w:rsid w:val="00C07B90"/>
    <w:rsid w:val="00C07E1E"/>
    <w:rsid w:val="00C07EE4"/>
    <w:rsid w:val="00C07F87"/>
    <w:rsid w:val="00C10033"/>
    <w:rsid w:val="00C10158"/>
    <w:rsid w:val="00C102E3"/>
    <w:rsid w:val="00C103C8"/>
    <w:rsid w:val="00C106BB"/>
    <w:rsid w:val="00C107FD"/>
    <w:rsid w:val="00C10820"/>
    <w:rsid w:val="00C108F2"/>
    <w:rsid w:val="00C109C3"/>
    <w:rsid w:val="00C10A91"/>
    <w:rsid w:val="00C10A93"/>
    <w:rsid w:val="00C10EBE"/>
    <w:rsid w:val="00C10F07"/>
    <w:rsid w:val="00C10F57"/>
    <w:rsid w:val="00C10F70"/>
    <w:rsid w:val="00C11080"/>
    <w:rsid w:val="00C11092"/>
    <w:rsid w:val="00C11265"/>
    <w:rsid w:val="00C114C8"/>
    <w:rsid w:val="00C11680"/>
    <w:rsid w:val="00C116AB"/>
    <w:rsid w:val="00C116DD"/>
    <w:rsid w:val="00C11A40"/>
    <w:rsid w:val="00C11ADE"/>
    <w:rsid w:val="00C11B6A"/>
    <w:rsid w:val="00C11CE3"/>
    <w:rsid w:val="00C11D2C"/>
    <w:rsid w:val="00C11D67"/>
    <w:rsid w:val="00C11DA8"/>
    <w:rsid w:val="00C11E0A"/>
    <w:rsid w:val="00C11FA5"/>
    <w:rsid w:val="00C121AB"/>
    <w:rsid w:val="00C12325"/>
    <w:rsid w:val="00C12391"/>
    <w:rsid w:val="00C1242B"/>
    <w:rsid w:val="00C12494"/>
    <w:rsid w:val="00C12621"/>
    <w:rsid w:val="00C126C8"/>
    <w:rsid w:val="00C126D2"/>
    <w:rsid w:val="00C12862"/>
    <w:rsid w:val="00C12A2F"/>
    <w:rsid w:val="00C12B68"/>
    <w:rsid w:val="00C12B6A"/>
    <w:rsid w:val="00C12D8B"/>
    <w:rsid w:val="00C12DC4"/>
    <w:rsid w:val="00C12FB3"/>
    <w:rsid w:val="00C13070"/>
    <w:rsid w:val="00C132B0"/>
    <w:rsid w:val="00C132E0"/>
    <w:rsid w:val="00C13383"/>
    <w:rsid w:val="00C135DA"/>
    <w:rsid w:val="00C135E2"/>
    <w:rsid w:val="00C13720"/>
    <w:rsid w:val="00C1373B"/>
    <w:rsid w:val="00C1374E"/>
    <w:rsid w:val="00C13850"/>
    <w:rsid w:val="00C13856"/>
    <w:rsid w:val="00C138F6"/>
    <w:rsid w:val="00C13932"/>
    <w:rsid w:val="00C13D16"/>
    <w:rsid w:val="00C13E14"/>
    <w:rsid w:val="00C13FB3"/>
    <w:rsid w:val="00C13FB6"/>
    <w:rsid w:val="00C1416E"/>
    <w:rsid w:val="00C141AC"/>
    <w:rsid w:val="00C141E1"/>
    <w:rsid w:val="00C141FC"/>
    <w:rsid w:val="00C14F14"/>
    <w:rsid w:val="00C14F34"/>
    <w:rsid w:val="00C15015"/>
    <w:rsid w:val="00C15095"/>
    <w:rsid w:val="00C1512D"/>
    <w:rsid w:val="00C15165"/>
    <w:rsid w:val="00C152D2"/>
    <w:rsid w:val="00C1531E"/>
    <w:rsid w:val="00C1573B"/>
    <w:rsid w:val="00C159AA"/>
    <w:rsid w:val="00C15B9A"/>
    <w:rsid w:val="00C15C23"/>
    <w:rsid w:val="00C15C6C"/>
    <w:rsid w:val="00C15D80"/>
    <w:rsid w:val="00C15E5C"/>
    <w:rsid w:val="00C15E78"/>
    <w:rsid w:val="00C161D3"/>
    <w:rsid w:val="00C162F0"/>
    <w:rsid w:val="00C1639A"/>
    <w:rsid w:val="00C1640F"/>
    <w:rsid w:val="00C164BA"/>
    <w:rsid w:val="00C16504"/>
    <w:rsid w:val="00C165A1"/>
    <w:rsid w:val="00C16621"/>
    <w:rsid w:val="00C16647"/>
    <w:rsid w:val="00C16682"/>
    <w:rsid w:val="00C167B3"/>
    <w:rsid w:val="00C167FD"/>
    <w:rsid w:val="00C16B1A"/>
    <w:rsid w:val="00C16D10"/>
    <w:rsid w:val="00C17240"/>
    <w:rsid w:val="00C17344"/>
    <w:rsid w:val="00C17550"/>
    <w:rsid w:val="00C17612"/>
    <w:rsid w:val="00C17646"/>
    <w:rsid w:val="00C176FB"/>
    <w:rsid w:val="00C1780C"/>
    <w:rsid w:val="00C1791D"/>
    <w:rsid w:val="00C179BC"/>
    <w:rsid w:val="00C17B2A"/>
    <w:rsid w:val="00C17C11"/>
    <w:rsid w:val="00C17C22"/>
    <w:rsid w:val="00C17D5D"/>
    <w:rsid w:val="00C17ED1"/>
    <w:rsid w:val="00C20120"/>
    <w:rsid w:val="00C201A9"/>
    <w:rsid w:val="00C2021B"/>
    <w:rsid w:val="00C2032D"/>
    <w:rsid w:val="00C20426"/>
    <w:rsid w:val="00C20454"/>
    <w:rsid w:val="00C206C9"/>
    <w:rsid w:val="00C20892"/>
    <w:rsid w:val="00C208FC"/>
    <w:rsid w:val="00C20B80"/>
    <w:rsid w:val="00C20BE5"/>
    <w:rsid w:val="00C20D40"/>
    <w:rsid w:val="00C20EEA"/>
    <w:rsid w:val="00C20EF6"/>
    <w:rsid w:val="00C20F56"/>
    <w:rsid w:val="00C21044"/>
    <w:rsid w:val="00C210FA"/>
    <w:rsid w:val="00C21149"/>
    <w:rsid w:val="00C21221"/>
    <w:rsid w:val="00C21317"/>
    <w:rsid w:val="00C2171F"/>
    <w:rsid w:val="00C21720"/>
    <w:rsid w:val="00C21921"/>
    <w:rsid w:val="00C21AF0"/>
    <w:rsid w:val="00C21BD6"/>
    <w:rsid w:val="00C21C21"/>
    <w:rsid w:val="00C21E1F"/>
    <w:rsid w:val="00C21E36"/>
    <w:rsid w:val="00C21F2B"/>
    <w:rsid w:val="00C21FF2"/>
    <w:rsid w:val="00C222AE"/>
    <w:rsid w:val="00C224AB"/>
    <w:rsid w:val="00C2255E"/>
    <w:rsid w:val="00C22639"/>
    <w:rsid w:val="00C22710"/>
    <w:rsid w:val="00C22758"/>
    <w:rsid w:val="00C227CD"/>
    <w:rsid w:val="00C22895"/>
    <w:rsid w:val="00C22973"/>
    <w:rsid w:val="00C22A90"/>
    <w:rsid w:val="00C22AAA"/>
    <w:rsid w:val="00C22B87"/>
    <w:rsid w:val="00C22BCE"/>
    <w:rsid w:val="00C22BDB"/>
    <w:rsid w:val="00C22C4C"/>
    <w:rsid w:val="00C22CBA"/>
    <w:rsid w:val="00C22E05"/>
    <w:rsid w:val="00C231B1"/>
    <w:rsid w:val="00C234B6"/>
    <w:rsid w:val="00C23514"/>
    <w:rsid w:val="00C235C6"/>
    <w:rsid w:val="00C2361C"/>
    <w:rsid w:val="00C2362C"/>
    <w:rsid w:val="00C23683"/>
    <w:rsid w:val="00C2383B"/>
    <w:rsid w:val="00C238BB"/>
    <w:rsid w:val="00C23B71"/>
    <w:rsid w:val="00C23B76"/>
    <w:rsid w:val="00C23B82"/>
    <w:rsid w:val="00C23C72"/>
    <w:rsid w:val="00C23CDC"/>
    <w:rsid w:val="00C23D6D"/>
    <w:rsid w:val="00C23DDE"/>
    <w:rsid w:val="00C23F33"/>
    <w:rsid w:val="00C23FB7"/>
    <w:rsid w:val="00C24182"/>
    <w:rsid w:val="00C241CF"/>
    <w:rsid w:val="00C2421F"/>
    <w:rsid w:val="00C24220"/>
    <w:rsid w:val="00C2422E"/>
    <w:rsid w:val="00C24438"/>
    <w:rsid w:val="00C245B0"/>
    <w:rsid w:val="00C24707"/>
    <w:rsid w:val="00C247B5"/>
    <w:rsid w:val="00C24876"/>
    <w:rsid w:val="00C24A0A"/>
    <w:rsid w:val="00C24A29"/>
    <w:rsid w:val="00C24F3D"/>
    <w:rsid w:val="00C251B0"/>
    <w:rsid w:val="00C25239"/>
    <w:rsid w:val="00C25302"/>
    <w:rsid w:val="00C253E6"/>
    <w:rsid w:val="00C25459"/>
    <w:rsid w:val="00C25492"/>
    <w:rsid w:val="00C25658"/>
    <w:rsid w:val="00C25738"/>
    <w:rsid w:val="00C25986"/>
    <w:rsid w:val="00C25B04"/>
    <w:rsid w:val="00C25B54"/>
    <w:rsid w:val="00C25B6A"/>
    <w:rsid w:val="00C25E48"/>
    <w:rsid w:val="00C25ED9"/>
    <w:rsid w:val="00C25F9A"/>
    <w:rsid w:val="00C25FEC"/>
    <w:rsid w:val="00C26026"/>
    <w:rsid w:val="00C2608A"/>
    <w:rsid w:val="00C26167"/>
    <w:rsid w:val="00C26485"/>
    <w:rsid w:val="00C26626"/>
    <w:rsid w:val="00C2663E"/>
    <w:rsid w:val="00C2670B"/>
    <w:rsid w:val="00C267AE"/>
    <w:rsid w:val="00C267FC"/>
    <w:rsid w:val="00C26802"/>
    <w:rsid w:val="00C2697C"/>
    <w:rsid w:val="00C26A31"/>
    <w:rsid w:val="00C26A9F"/>
    <w:rsid w:val="00C26AEB"/>
    <w:rsid w:val="00C26C9B"/>
    <w:rsid w:val="00C26D63"/>
    <w:rsid w:val="00C26D8A"/>
    <w:rsid w:val="00C26DD9"/>
    <w:rsid w:val="00C26EC9"/>
    <w:rsid w:val="00C26EDF"/>
    <w:rsid w:val="00C27129"/>
    <w:rsid w:val="00C271C3"/>
    <w:rsid w:val="00C275A3"/>
    <w:rsid w:val="00C275A8"/>
    <w:rsid w:val="00C2765F"/>
    <w:rsid w:val="00C276CA"/>
    <w:rsid w:val="00C2776B"/>
    <w:rsid w:val="00C277F0"/>
    <w:rsid w:val="00C27908"/>
    <w:rsid w:val="00C27A0D"/>
    <w:rsid w:val="00C27A36"/>
    <w:rsid w:val="00C3062D"/>
    <w:rsid w:val="00C30716"/>
    <w:rsid w:val="00C3074B"/>
    <w:rsid w:val="00C307D8"/>
    <w:rsid w:val="00C30AD6"/>
    <w:rsid w:val="00C30B2E"/>
    <w:rsid w:val="00C30B91"/>
    <w:rsid w:val="00C30C24"/>
    <w:rsid w:val="00C30F45"/>
    <w:rsid w:val="00C311B2"/>
    <w:rsid w:val="00C315D9"/>
    <w:rsid w:val="00C31677"/>
    <w:rsid w:val="00C31844"/>
    <w:rsid w:val="00C318AB"/>
    <w:rsid w:val="00C31990"/>
    <w:rsid w:val="00C31BDB"/>
    <w:rsid w:val="00C31C21"/>
    <w:rsid w:val="00C31D09"/>
    <w:rsid w:val="00C31FEF"/>
    <w:rsid w:val="00C3216D"/>
    <w:rsid w:val="00C3219B"/>
    <w:rsid w:val="00C32278"/>
    <w:rsid w:val="00C32513"/>
    <w:rsid w:val="00C32887"/>
    <w:rsid w:val="00C3294A"/>
    <w:rsid w:val="00C3298B"/>
    <w:rsid w:val="00C32AA0"/>
    <w:rsid w:val="00C32B47"/>
    <w:rsid w:val="00C32D4F"/>
    <w:rsid w:val="00C32E94"/>
    <w:rsid w:val="00C32FB7"/>
    <w:rsid w:val="00C33052"/>
    <w:rsid w:val="00C331D3"/>
    <w:rsid w:val="00C33387"/>
    <w:rsid w:val="00C33467"/>
    <w:rsid w:val="00C334E3"/>
    <w:rsid w:val="00C33533"/>
    <w:rsid w:val="00C33552"/>
    <w:rsid w:val="00C3358E"/>
    <w:rsid w:val="00C335AC"/>
    <w:rsid w:val="00C33639"/>
    <w:rsid w:val="00C33739"/>
    <w:rsid w:val="00C33983"/>
    <w:rsid w:val="00C33BD0"/>
    <w:rsid w:val="00C33CE6"/>
    <w:rsid w:val="00C33CF5"/>
    <w:rsid w:val="00C33D06"/>
    <w:rsid w:val="00C33F40"/>
    <w:rsid w:val="00C340C2"/>
    <w:rsid w:val="00C340FA"/>
    <w:rsid w:val="00C342DA"/>
    <w:rsid w:val="00C3432D"/>
    <w:rsid w:val="00C34384"/>
    <w:rsid w:val="00C34624"/>
    <w:rsid w:val="00C34640"/>
    <w:rsid w:val="00C347F2"/>
    <w:rsid w:val="00C34822"/>
    <w:rsid w:val="00C34867"/>
    <w:rsid w:val="00C34A10"/>
    <w:rsid w:val="00C34B83"/>
    <w:rsid w:val="00C34BA8"/>
    <w:rsid w:val="00C34C57"/>
    <w:rsid w:val="00C35090"/>
    <w:rsid w:val="00C350AA"/>
    <w:rsid w:val="00C352EA"/>
    <w:rsid w:val="00C3556F"/>
    <w:rsid w:val="00C355A8"/>
    <w:rsid w:val="00C355D5"/>
    <w:rsid w:val="00C355FA"/>
    <w:rsid w:val="00C35732"/>
    <w:rsid w:val="00C3579A"/>
    <w:rsid w:val="00C3582F"/>
    <w:rsid w:val="00C35946"/>
    <w:rsid w:val="00C3599E"/>
    <w:rsid w:val="00C359AA"/>
    <w:rsid w:val="00C35A33"/>
    <w:rsid w:val="00C35AA1"/>
    <w:rsid w:val="00C35FB3"/>
    <w:rsid w:val="00C360F2"/>
    <w:rsid w:val="00C36154"/>
    <w:rsid w:val="00C36168"/>
    <w:rsid w:val="00C361E2"/>
    <w:rsid w:val="00C36205"/>
    <w:rsid w:val="00C36208"/>
    <w:rsid w:val="00C364E8"/>
    <w:rsid w:val="00C365C2"/>
    <w:rsid w:val="00C36612"/>
    <w:rsid w:val="00C36742"/>
    <w:rsid w:val="00C36792"/>
    <w:rsid w:val="00C36872"/>
    <w:rsid w:val="00C368AD"/>
    <w:rsid w:val="00C368CA"/>
    <w:rsid w:val="00C36A26"/>
    <w:rsid w:val="00C36A7B"/>
    <w:rsid w:val="00C36B1C"/>
    <w:rsid w:val="00C36C9D"/>
    <w:rsid w:val="00C36D86"/>
    <w:rsid w:val="00C36DEF"/>
    <w:rsid w:val="00C36F9E"/>
    <w:rsid w:val="00C370CA"/>
    <w:rsid w:val="00C3710D"/>
    <w:rsid w:val="00C3713B"/>
    <w:rsid w:val="00C37404"/>
    <w:rsid w:val="00C374A9"/>
    <w:rsid w:val="00C374AA"/>
    <w:rsid w:val="00C3753F"/>
    <w:rsid w:val="00C377EC"/>
    <w:rsid w:val="00C37971"/>
    <w:rsid w:val="00C37A4F"/>
    <w:rsid w:val="00C37B4A"/>
    <w:rsid w:val="00C37B4E"/>
    <w:rsid w:val="00C37B78"/>
    <w:rsid w:val="00C37C6C"/>
    <w:rsid w:val="00C37DB8"/>
    <w:rsid w:val="00C37DDB"/>
    <w:rsid w:val="00C37E94"/>
    <w:rsid w:val="00C37EB8"/>
    <w:rsid w:val="00C401C8"/>
    <w:rsid w:val="00C402FB"/>
    <w:rsid w:val="00C402FF"/>
    <w:rsid w:val="00C4031D"/>
    <w:rsid w:val="00C40439"/>
    <w:rsid w:val="00C404B9"/>
    <w:rsid w:val="00C404D4"/>
    <w:rsid w:val="00C406F9"/>
    <w:rsid w:val="00C40830"/>
    <w:rsid w:val="00C40845"/>
    <w:rsid w:val="00C40881"/>
    <w:rsid w:val="00C40958"/>
    <w:rsid w:val="00C40ABF"/>
    <w:rsid w:val="00C40D5D"/>
    <w:rsid w:val="00C40F6E"/>
    <w:rsid w:val="00C40F9E"/>
    <w:rsid w:val="00C40FF8"/>
    <w:rsid w:val="00C41192"/>
    <w:rsid w:val="00C411A0"/>
    <w:rsid w:val="00C412B3"/>
    <w:rsid w:val="00C41305"/>
    <w:rsid w:val="00C414E6"/>
    <w:rsid w:val="00C4161B"/>
    <w:rsid w:val="00C416A5"/>
    <w:rsid w:val="00C41701"/>
    <w:rsid w:val="00C41724"/>
    <w:rsid w:val="00C4180A"/>
    <w:rsid w:val="00C41931"/>
    <w:rsid w:val="00C419A5"/>
    <w:rsid w:val="00C419D1"/>
    <w:rsid w:val="00C419FA"/>
    <w:rsid w:val="00C41A36"/>
    <w:rsid w:val="00C41A74"/>
    <w:rsid w:val="00C41B11"/>
    <w:rsid w:val="00C41B5A"/>
    <w:rsid w:val="00C41BD7"/>
    <w:rsid w:val="00C41D3C"/>
    <w:rsid w:val="00C41E29"/>
    <w:rsid w:val="00C41EE0"/>
    <w:rsid w:val="00C42082"/>
    <w:rsid w:val="00C42129"/>
    <w:rsid w:val="00C421E0"/>
    <w:rsid w:val="00C4225D"/>
    <w:rsid w:val="00C4236E"/>
    <w:rsid w:val="00C42451"/>
    <w:rsid w:val="00C4261D"/>
    <w:rsid w:val="00C4264F"/>
    <w:rsid w:val="00C4269F"/>
    <w:rsid w:val="00C42733"/>
    <w:rsid w:val="00C432B5"/>
    <w:rsid w:val="00C43736"/>
    <w:rsid w:val="00C43820"/>
    <w:rsid w:val="00C43839"/>
    <w:rsid w:val="00C43974"/>
    <w:rsid w:val="00C43AAA"/>
    <w:rsid w:val="00C43DC0"/>
    <w:rsid w:val="00C43E52"/>
    <w:rsid w:val="00C44077"/>
    <w:rsid w:val="00C440F8"/>
    <w:rsid w:val="00C44244"/>
    <w:rsid w:val="00C4425E"/>
    <w:rsid w:val="00C442AB"/>
    <w:rsid w:val="00C442AC"/>
    <w:rsid w:val="00C446A4"/>
    <w:rsid w:val="00C44AF3"/>
    <w:rsid w:val="00C44B31"/>
    <w:rsid w:val="00C44CE3"/>
    <w:rsid w:val="00C44D39"/>
    <w:rsid w:val="00C44DD8"/>
    <w:rsid w:val="00C44FC6"/>
    <w:rsid w:val="00C451B4"/>
    <w:rsid w:val="00C45220"/>
    <w:rsid w:val="00C45652"/>
    <w:rsid w:val="00C45875"/>
    <w:rsid w:val="00C45A0F"/>
    <w:rsid w:val="00C45A55"/>
    <w:rsid w:val="00C45AD4"/>
    <w:rsid w:val="00C45C98"/>
    <w:rsid w:val="00C45CF0"/>
    <w:rsid w:val="00C45D17"/>
    <w:rsid w:val="00C45DA7"/>
    <w:rsid w:val="00C45E15"/>
    <w:rsid w:val="00C45FE5"/>
    <w:rsid w:val="00C46294"/>
    <w:rsid w:val="00C462C1"/>
    <w:rsid w:val="00C46567"/>
    <w:rsid w:val="00C467E2"/>
    <w:rsid w:val="00C46856"/>
    <w:rsid w:val="00C468C9"/>
    <w:rsid w:val="00C46B8C"/>
    <w:rsid w:val="00C46C1F"/>
    <w:rsid w:val="00C46DF3"/>
    <w:rsid w:val="00C46E47"/>
    <w:rsid w:val="00C46F15"/>
    <w:rsid w:val="00C46FCF"/>
    <w:rsid w:val="00C47197"/>
    <w:rsid w:val="00C472D8"/>
    <w:rsid w:val="00C472F0"/>
    <w:rsid w:val="00C47481"/>
    <w:rsid w:val="00C474B3"/>
    <w:rsid w:val="00C4779B"/>
    <w:rsid w:val="00C47866"/>
    <w:rsid w:val="00C478B7"/>
    <w:rsid w:val="00C47A8A"/>
    <w:rsid w:val="00C47B04"/>
    <w:rsid w:val="00C47DFE"/>
    <w:rsid w:val="00C47E8C"/>
    <w:rsid w:val="00C47EAB"/>
    <w:rsid w:val="00C47F54"/>
    <w:rsid w:val="00C47F90"/>
    <w:rsid w:val="00C500ED"/>
    <w:rsid w:val="00C501DD"/>
    <w:rsid w:val="00C502F2"/>
    <w:rsid w:val="00C503C6"/>
    <w:rsid w:val="00C50603"/>
    <w:rsid w:val="00C5070E"/>
    <w:rsid w:val="00C50B8F"/>
    <w:rsid w:val="00C50BDB"/>
    <w:rsid w:val="00C50C08"/>
    <w:rsid w:val="00C50CFB"/>
    <w:rsid w:val="00C50DDF"/>
    <w:rsid w:val="00C50EAB"/>
    <w:rsid w:val="00C50F74"/>
    <w:rsid w:val="00C51036"/>
    <w:rsid w:val="00C5111A"/>
    <w:rsid w:val="00C51374"/>
    <w:rsid w:val="00C5138B"/>
    <w:rsid w:val="00C51436"/>
    <w:rsid w:val="00C51464"/>
    <w:rsid w:val="00C5162F"/>
    <w:rsid w:val="00C5193B"/>
    <w:rsid w:val="00C51A4D"/>
    <w:rsid w:val="00C51AC7"/>
    <w:rsid w:val="00C51D43"/>
    <w:rsid w:val="00C51F8F"/>
    <w:rsid w:val="00C5206E"/>
    <w:rsid w:val="00C522D0"/>
    <w:rsid w:val="00C522D7"/>
    <w:rsid w:val="00C5235D"/>
    <w:rsid w:val="00C523D9"/>
    <w:rsid w:val="00C52514"/>
    <w:rsid w:val="00C52763"/>
    <w:rsid w:val="00C527C5"/>
    <w:rsid w:val="00C5284A"/>
    <w:rsid w:val="00C52852"/>
    <w:rsid w:val="00C52A21"/>
    <w:rsid w:val="00C52A2B"/>
    <w:rsid w:val="00C52B54"/>
    <w:rsid w:val="00C52BAF"/>
    <w:rsid w:val="00C52D35"/>
    <w:rsid w:val="00C52F82"/>
    <w:rsid w:val="00C52FA1"/>
    <w:rsid w:val="00C53062"/>
    <w:rsid w:val="00C530BB"/>
    <w:rsid w:val="00C532CC"/>
    <w:rsid w:val="00C532F1"/>
    <w:rsid w:val="00C5340A"/>
    <w:rsid w:val="00C53443"/>
    <w:rsid w:val="00C534AA"/>
    <w:rsid w:val="00C534E3"/>
    <w:rsid w:val="00C534FB"/>
    <w:rsid w:val="00C53712"/>
    <w:rsid w:val="00C53772"/>
    <w:rsid w:val="00C53AA8"/>
    <w:rsid w:val="00C53BE1"/>
    <w:rsid w:val="00C53C4A"/>
    <w:rsid w:val="00C53C5F"/>
    <w:rsid w:val="00C53CFE"/>
    <w:rsid w:val="00C53D34"/>
    <w:rsid w:val="00C53D8E"/>
    <w:rsid w:val="00C53FDB"/>
    <w:rsid w:val="00C54086"/>
    <w:rsid w:val="00C540DD"/>
    <w:rsid w:val="00C5439E"/>
    <w:rsid w:val="00C5459F"/>
    <w:rsid w:val="00C545FB"/>
    <w:rsid w:val="00C5469E"/>
    <w:rsid w:val="00C5491E"/>
    <w:rsid w:val="00C54ADF"/>
    <w:rsid w:val="00C54BD1"/>
    <w:rsid w:val="00C54CC0"/>
    <w:rsid w:val="00C54D7E"/>
    <w:rsid w:val="00C54E22"/>
    <w:rsid w:val="00C54E98"/>
    <w:rsid w:val="00C54FC2"/>
    <w:rsid w:val="00C5516F"/>
    <w:rsid w:val="00C552AE"/>
    <w:rsid w:val="00C552D7"/>
    <w:rsid w:val="00C552E7"/>
    <w:rsid w:val="00C553D7"/>
    <w:rsid w:val="00C55470"/>
    <w:rsid w:val="00C55537"/>
    <w:rsid w:val="00C5558A"/>
    <w:rsid w:val="00C55642"/>
    <w:rsid w:val="00C55796"/>
    <w:rsid w:val="00C5588E"/>
    <w:rsid w:val="00C558E6"/>
    <w:rsid w:val="00C55994"/>
    <w:rsid w:val="00C55B8B"/>
    <w:rsid w:val="00C55E02"/>
    <w:rsid w:val="00C55F60"/>
    <w:rsid w:val="00C5615C"/>
    <w:rsid w:val="00C56173"/>
    <w:rsid w:val="00C56256"/>
    <w:rsid w:val="00C562E7"/>
    <w:rsid w:val="00C5648B"/>
    <w:rsid w:val="00C564BB"/>
    <w:rsid w:val="00C564DA"/>
    <w:rsid w:val="00C56676"/>
    <w:rsid w:val="00C56755"/>
    <w:rsid w:val="00C567E3"/>
    <w:rsid w:val="00C56877"/>
    <w:rsid w:val="00C56A3E"/>
    <w:rsid w:val="00C56C35"/>
    <w:rsid w:val="00C56CCC"/>
    <w:rsid w:val="00C56CF4"/>
    <w:rsid w:val="00C56D8E"/>
    <w:rsid w:val="00C56D98"/>
    <w:rsid w:val="00C56E05"/>
    <w:rsid w:val="00C56E3E"/>
    <w:rsid w:val="00C56F8B"/>
    <w:rsid w:val="00C57045"/>
    <w:rsid w:val="00C57184"/>
    <w:rsid w:val="00C57203"/>
    <w:rsid w:val="00C57204"/>
    <w:rsid w:val="00C57242"/>
    <w:rsid w:val="00C57365"/>
    <w:rsid w:val="00C573D3"/>
    <w:rsid w:val="00C57459"/>
    <w:rsid w:val="00C575AD"/>
    <w:rsid w:val="00C57890"/>
    <w:rsid w:val="00C578FA"/>
    <w:rsid w:val="00C57961"/>
    <w:rsid w:val="00C57B73"/>
    <w:rsid w:val="00C57D00"/>
    <w:rsid w:val="00C57D91"/>
    <w:rsid w:val="00C57EE4"/>
    <w:rsid w:val="00C57F5D"/>
    <w:rsid w:val="00C60009"/>
    <w:rsid w:val="00C602FA"/>
    <w:rsid w:val="00C603AA"/>
    <w:rsid w:val="00C603B9"/>
    <w:rsid w:val="00C6049E"/>
    <w:rsid w:val="00C604E0"/>
    <w:rsid w:val="00C6055E"/>
    <w:rsid w:val="00C606D9"/>
    <w:rsid w:val="00C608E0"/>
    <w:rsid w:val="00C608F2"/>
    <w:rsid w:val="00C60980"/>
    <w:rsid w:val="00C60A94"/>
    <w:rsid w:val="00C60AFB"/>
    <w:rsid w:val="00C60B5B"/>
    <w:rsid w:val="00C60D7E"/>
    <w:rsid w:val="00C60DCC"/>
    <w:rsid w:val="00C60FAB"/>
    <w:rsid w:val="00C60FFF"/>
    <w:rsid w:val="00C61048"/>
    <w:rsid w:val="00C610F4"/>
    <w:rsid w:val="00C6111A"/>
    <w:rsid w:val="00C6119D"/>
    <w:rsid w:val="00C61415"/>
    <w:rsid w:val="00C6143D"/>
    <w:rsid w:val="00C615B5"/>
    <w:rsid w:val="00C61B4B"/>
    <w:rsid w:val="00C61C26"/>
    <w:rsid w:val="00C61C2E"/>
    <w:rsid w:val="00C61CB7"/>
    <w:rsid w:val="00C61F38"/>
    <w:rsid w:val="00C61F5F"/>
    <w:rsid w:val="00C61FAB"/>
    <w:rsid w:val="00C620A9"/>
    <w:rsid w:val="00C621B5"/>
    <w:rsid w:val="00C621F8"/>
    <w:rsid w:val="00C62436"/>
    <w:rsid w:val="00C62688"/>
    <w:rsid w:val="00C626BD"/>
    <w:rsid w:val="00C627A0"/>
    <w:rsid w:val="00C62842"/>
    <w:rsid w:val="00C6286C"/>
    <w:rsid w:val="00C629FD"/>
    <w:rsid w:val="00C62A8D"/>
    <w:rsid w:val="00C62C69"/>
    <w:rsid w:val="00C62C8F"/>
    <w:rsid w:val="00C62CB0"/>
    <w:rsid w:val="00C62D8B"/>
    <w:rsid w:val="00C62DB0"/>
    <w:rsid w:val="00C630E0"/>
    <w:rsid w:val="00C634B7"/>
    <w:rsid w:val="00C63529"/>
    <w:rsid w:val="00C635DE"/>
    <w:rsid w:val="00C6377D"/>
    <w:rsid w:val="00C637CD"/>
    <w:rsid w:val="00C63848"/>
    <w:rsid w:val="00C639AF"/>
    <w:rsid w:val="00C63AC3"/>
    <w:rsid w:val="00C63AD5"/>
    <w:rsid w:val="00C63AF8"/>
    <w:rsid w:val="00C63BB0"/>
    <w:rsid w:val="00C63BF6"/>
    <w:rsid w:val="00C63C1B"/>
    <w:rsid w:val="00C63FCD"/>
    <w:rsid w:val="00C64057"/>
    <w:rsid w:val="00C641C3"/>
    <w:rsid w:val="00C641D4"/>
    <w:rsid w:val="00C641F1"/>
    <w:rsid w:val="00C641F5"/>
    <w:rsid w:val="00C64672"/>
    <w:rsid w:val="00C64733"/>
    <w:rsid w:val="00C64773"/>
    <w:rsid w:val="00C647A6"/>
    <w:rsid w:val="00C647B1"/>
    <w:rsid w:val="00C6481C"/>
    <w:rsid w:val="00C649E2"/>
    <w:rsid w:val="00C64D9B"/>
    <w:rsid w:val="00C64E4D"/>
    <w:rsid w:val="00C64E53"/>
    <w:rsid w:val="00C64EDD"/>
    <w:rsid w:val="00C65010"/>
    <w:rsid w:val="00C650C7"/>
    <w:rsid w:val="00C65224"/>
    <w:rsid w:val="00C65251"/>
    <w:rsid w:val="00C6535B"/>
    <w:rsid w:val="00C654B5"/>
    <w:rsid w:val="00C65969"/>
    <w:rsid w:val="00C659AC"/>
    <w:rsid w:val="00C659EA"/>
    <w:rsid w:val="00C65A71"/>
    <w:rsid w:val="00C65B25"/>
    <w:rsid w:val="00C65BDE"/>
    <w:rsid w:val="00C65BFA"/>
    <w:rsid w:val="00C66115"/>
    <w:rsid w:val="00C661BA"/>
    <w:rsid w:val="00C661D7"/>
    <w:rsid w:val="00C6658C"/>
    <w:rsid w:val="00C666EB"/>
    <w:rsid w:val="00C66892"/>
    <w:rsid w:val="00C668CF"/>
    <w:rsid w:val="00C66B90"/>
    <w:rsid w:val="00C66C08"/>
    <w:rsid w:val="00C66C09"/>
    <w:rsid w:val="00C66C80"/>
    <w:rsid w:val="00C66CE9"/>
    <w:rsid w:val="00C66FD9"/>
    <w:rsid w:val="00C67030"/>
    <w:rsid w:val="00C6703A"/>
    <w:rsid w:val="00C670FD"/>
    <w:rsid w:val="00C6710A"/>
    <w:rsid w:val="00C67284"/>
    <w:rsid w:val="00C67360"/>
    <w:rsid w:val="00C673AE"/>
    <w:rsid w:val="00C673C7"/>
    <w:rsid w:val="00C67410"/>
    <w:rsid w:val="00C67619"/>
    <w:rsid w:val="00C67693"/>
    <w:rsid w:val="00C67752"/>
    <w:rsid w:val="00C677D6"/>
    <w:rsid w:val="00C67826"/>
    <w:rsid w:val="00C678FE"/>
    <w:rsid w:val="00C67957"/>
    <w:rsid w:val="00C67A60"/>
    <w:rsid w:val="00C67AAB"/>
    <w:rsid w:val="00C67ABC"/>
    <w:rsid w:val="00C67AD6"/>
    <w:rsid w:val="00C67D84"/>
    <w:rsid w:val="00C67DB3"/>
    <w:rsid w:val="00C67DEB"/>
    <w:rsid w:val="00C67ECE"/>
    <w:rsid w:val="00C67EEE"/>
    <w:rsid w:val="00C67EF4"/>
    <w:rsid w:val="00C7007C"/>
    <w:rsid w:val="00C70084"/>
    <w:rsid w:val="00C7012C"/>
    <w:rsid w:val="00C7016D"/>
    <w:rsid w:val="00C70287"/>
    <w:rsid w:val="00C7066B"/>
    <w:rsid w:val="00C707DB"/>
    <w:rsid w:val="00C70836"/>
    <w:rsid w:val="00C7086A"/>
    <w:rsid w:val="00C70873"/>
    <w:rsid w:val="00C708DA"/>
    <w:rsid w:val="00C7090E"/>
    <w:rsid w:val="00C70975"/>
    <w:rsid w:val="00C709C5"/>
    <w:rsid w:val="00C709D6"/>
    <w:rsid w:val="00C709FE"/>
    <w:rsid w:val="00C709FF"/>
    <w:rsid w:val="00C70A63"/>
    <w:rsid w:val="00C70C9C"/>
    <w:rsid w:val="00C70CA7"/>
    <w:rsid w:val="00C70D65"/>
    <w:rsid w:val="00C70F61"/>
    <w:rsid w:val="00C70F6D"/>
    <w:rsid w:val="00C70FD4"/>
    <w:rsid w:val="00C70FE8"/>
    <w:rsid w:val="00C71177"/>
    <w:rsid w:val="00C7135F"/>
    <w:rsid w:val="00C71755"/>
    <w:rsid w:val="00C717C3"/>
    <w:rsid w:val="00C717CB"/>
    <w:rsid w:val="00C717D8"/>
    <w:rsid w:val="00C718F6"/>
    <w:rsid w:val="00C71950"/>
    <w:rsid w:val="00C71A30"/>
    <w:rsid w:val="00C71AB7"/>
    <w:rsid w:val="00C71B1F"/>
    <w:rsid w:val="00C71B3E"/>
    <w:rsid w:val="00C71C18"/>
    <w:rsid w:val="00C71D9E"/>
    <w:rsid w:val="00C71DA5"/>
    <w:rsid w:val="00C71E5C"/>
    <w:rsid w:val="00C71F89"/>
    <w:rsid w:val="00C71FB5"/>
    <w:rsid w:val="00C72059"/>
    <w:rsid w:val="00C7208F"/>
    <w:rsid w:val="00C720C7"/>
    <w:rsid w:val="00C72212"/>
    <w:rsid w:val="00C722F1"/>
    <w:rsid w:val="00C722F7"/>
    <w:rsid w:val="00C7236D"/>
    <w:rsid w:val="00C723B5"/>
    <w:rsid w:val="00C725A4"/>
    <w:rsid w:val="00C7280D"/>
    <w:rsid w:val="00C72812"/>
    <w:rsid w:val="00C7289C"/>
    <w:rsid w:val="00C72A79"/>
    <w:rsid w:val="00C72ABD"/>
    <w:rsid w:val="00C72B88"/>
    <w:rsid w:val="00C72C35"/>
    <w:rsid w:val="00C72D5A"/>
    <w:rsid w:val="00C72DC7"/>
    <w:rsid w:val="00C72F27"/>
    <w:rsid w:val="00C72F46"/>
    <w:rsid w:val="00C72F76"/>
    <w:rsid w:val="00C73149"/>
    <w:rsid w:val="00C73484"/>
    <w:rsid w:val="00C734C3"/>
    <w:rsid w:val="00C73592"/>
    <w:rsid w:val="00C7362F"/>
    <w:rsid w:val="00C73630"/>
    <w:rsid w:val="00C73685"/>
    <w:rsid w:val="00C738B5"/>
    <w:rsid w:val="00C73A12"/>
    <w:rsid w:val="00C73A26"/>
    <w:rsid w:val="00C73A7A"/>
    <w:rsid w:val="00C73A89"/>
    <w:rsid w:val="00C73AB6"/>
    <w:rsid w:val="00C73ABB"/>
    <w:rsid w:val="00C73BFF"/>
    <w:rsid w:val="00C73C5C"/>
    <w:rsid w:val="00C73CDE"/>
    <w:rsid w:val="00C73D69"/>
    <w:rsid w:val="00C73E84"/>
    <w:rsid w:val="00C73F19"/>
    <w:rsid w:val="00C73F7D"/>
    <w:rsid w:val="00C741C9"/>
    <w:rsid w:val="00C74294"/>
    <w:rsid w:val="00C74404"/>
    <w:rsid w:val="00C744F2"/>
    <w:rsid w:val="00C74532"/>
    <w:rsid w:val="00C745EF"/>
    <w:rsid w:val="00C74655"/>
    <w:rsid w:val="00C7477C"/>
    <w:rsid w:val="00C747BA"/>
    <w:rsid w:val="00C749FB"/>
    <w:rsid w:val="00C74A0A"/>
    <w:rsid w:val="00C74B3C"/>
    <w:rsid w:val="00C74B77"/>
    <w:rsid w:val="00C74BAA"/>
    <w:rsid w:val="00C74C1A"/>
    <w:rsid w:val="00C74CE2"/>
    <w:rsid w:val="00C74F0C"/>
    <w:rsid w:val="00C74F2A"/>
    <w:rsid w:val="00C75148"/>
    <w:rsid w:val="00C7526B"/>
    <w:rsid w:val="00C75606"/>
    <w:rsid w:val="00C757BC"/>
    <w:rsid w:val="00C757E2"/>
    <w:rsid w:val="00C7581A"/>
    <w:rsid w:val="00C7591B"/>
    <w:rsid w:val="00C759B2"/>
    <w:rsid w:val="00C75A17"/>
    <w:rsid w:val="00C75A8A"/>
    <w:rsid w:val="00C75B20"/>
    <w:rsid w:val="00C75C3C"/>
    <w:rsid w:val="00C75C40"/>
    <w:rsid w:val="00C75DE8"/>
    <w:rsid w:val="00C75EA4"/>
    <w:rsid w:val="00C75F0D"/>
    <w:rsid w:val="00C761A7"/>
    <w:rsid w:val="00C763D3"/>
    <w:rsid w:val="00C76450"/>
    <w:rsid w:val="00C7645F"/>
    <w:rsid w:val="00C76894"/>
    <w:rsid w:val="00C769C3"/>
    <w:rsid w:val="00C76B88"/>
    <w:rsid w:val="00C76C79"/>
    <w:rsid w:val="00C76CBC"/>
    <w:rsid w:val="00C76D72"/>
    <w:rsid w:val="00C76E6D"/>
    <w:rsid w:val="00C76F16"/>
    <w:rsid w:val="00C76FE1"/>
    <w:rsid w:val="00C76FEF"/>
    <w:rsid w:val="00C770D9"/>
    <w:rsid w:val="00C7711D"/>
    <w:rsid w:val="00C7766C"/>
    <w:rsid w:val="00C776D6"/>
    <w:rsid w:val="00C776E1"/>
    <w:rsid w:val="00C77740"/>
    <w:rsid w:val="00C7787F"/>
    <w:rsid w:val="00C77886"/>
    <w:rsid w:val="00C77932"/>
    <w:rsid w:val="00C7795D"/>
    <w:rsid w:val="00C77989"/>
    <w:rsid w:val="00C779C2"/>
    <w:rsid w:val="00C77A7D"/>
    <w:rsid w:val="00C77ACF"/>
    <w:rsid w:val="00C77B5F"/>
    <w:rsid w:val="00C77C44"/>
    <w:rsid w:val="00C77D78"/>
    <w:rsid w:val="00C77E15"/>
    <w:rsid w:val="00C77EBE"/>
    <w:rsid w:val="00C77EF7"/>
    <w:rsid w:val="00C77F90"/>
    <w:rsid w:val="00C77FB3"/>
    <w:rsid w:val="00C77FB8"/>
    <w:rsid w:val="00C80037"/>
    <w:rsid w:val="00C800BE"/>
    <w:rsid w:val="00C800DC"/>
    <w:rsid w:val="00C80424"/>
    <w:rsid w:val="00C80550"/>
    <w:rsid w:val="00C8059A"/>
    <w:rsid w:val="00C8074F"/>
    <w:rsid w:val="00C808F5"/>
    <w:rsid w:val="00C80B03"/>
    <w:rsid w:val="00C80B82"/>
    <w:rsid w:val="00C80B8E"/>
    <w:rsid w:val="00C80BA4"/>
    <w:rsid w:val="00C80BB2"/>
    <w:rsid w:val="00C80D8B"/>
    <w:rsid w:val="00C810E1"/>
    <w:rsid w:val="00C8114E"/>
    <w:rsid w:val="00C8117B"/>
    <w:rsid w:val="00C8124A"/>
    <w:rsid w:val="00C81412"/>
    <w:rsid w:val="00C8144B"/>
    <w:rsid w:val="00C81472"/>
    <w:rsid w:val="00C814EB"/>
    <w:rsid w:val="00C81726"/>
    <w:rsid w:val="00C8189F"/>
    <w:rsid w:val="00C81931"/>
    <w:rsid w:val="00C81A42"/>
    <w:rsid w:val="00C81A5F"/>
    <w:rsid w:val="00C81B05"/>
    <w:rsid w:val="00C81BF7"/>
    <w:rsid w:val="00C81C74"/>
    <w:rsid w:val="00C81FEE"/>
    <w:rsid w:val="00C82038"/>
    <w:rsid w:val="00C82106"/>
    <w:rsid w:val="00C8213B"/>
    <w:rsid w:val="00C82140"/>
    <w:rsid w:val="00C82591"/>
    <w:rsid w:val="00C825C6"/>
    <w:rsid w:val="00C825FB"/>
    <w:rsid w:val="00C82758"/>
    <w:rsid w:val="00C82862"/>
    <w:rsid w:val="00C8295C"/>
    <w:rsid w:val="00C8297A"/>
    <w:rsid w:val="00C82D70"/>
    <w:rsid w:val="00C82DBE"/>
    <w:rsid w:val="00C82E53"/>
    <w:rsid w:val="00C830C7"/>
    <w:rsid w:val="00C830D0"/>
    <w:rsid w:val="00C83327"/>
    <w:rsid w:val="00C83395"/>
    <w:rsid w:val="00C834B0"/>
    <w:rsid w:val="00C83532"/>
    <w:rsid w:val="00C835E3"/>
    <w:rsid w:val="00C835F1"/>
    <w:rsid w:val="00C835F3"/>
    <w:rsid w:val="00C8366A"/>
    <w:rsid w:val="00C836AF"/>
    <w:rsid w:val="00C836C6"/>
    <w:rsid w:val="00C83811"/>
    <w:rsid w:val="00C838A6"/>
    <w:rsid w:val="00C838BC"/>
    <w:rsid w:val="00C839D1"/>
    <w:rsid w:val="00C83A26"/>
    <w:rsid w:val="00C840B8"/>
    <w:rsid w:val="00C84143"/>
    <w:rsid w:val="00C8449D"/>
    <w:rsid w:val="00C8450D"/>
    <w:rsid w:val="00C845A9"/>
    <w:rsid w:val="00C84745"/>
    <w:rsid w:val="00C84747"/>
    <w:rsid w:val="00C84792"/>
    <w:rsid w:val="00C84794"/>
    <w:rsid w:val="00C847EE"/>
    <w:rsid w:val="00C84A96"/>
    <w:rsid w:val="00C84AD8"/>
    <w:rsid w:val="00C84B30"/>
    <w:rsid w:val="00C84B6E"/>
    <w:rsid w:val="00C84C8D"/>
    <w:rsid w:val="00C84E37"/>
    <w:rsid w:val="00C84E9D"/>
    <w:rsid w:val="00C84F5D"/>
    <w:rsid w:val="00C8512B"/>
    <w:rsid w:val="00C85350"/>
    <w:rsid w:val="00C8560D"/>
    <w:rsid w:val="00C8576B"/>
    <w:rsid w:val="00C857D5"/>
    <w:rsid w:val="00C8585F"/>
    <w:rsid w:val="00C85892"/>
    <w:rsid w:val="00C859DB"/>
    <w:rsid w:val="00C85A51"/>
    <w:rsid w:val="00C85AB1"/>
    <w:rsid w:val="00C85C36"/>
    <w:rsid w:val="00C85C4D"/>
    <w:rsid w:val="00C85DAE"/>
    <w:rsid w:val="00C85EE2"/>
    <w:rsid w:val="00C86021"/>
    <w:rsid w:val="00C86116"/>
    <w:rsid w:val="00C86125"/>
    <w:rsid w:val="00C8618F"/>
    <w:rsid w:val="00C8625F"/>
    <w:rsid w:val="00C86386"/>
    <w:rsid w:val="00C86562"/>
    <w:rsid w:val="00C865AA"/>
    <w:rsid w:val="00C865F6"/>
    <w:rsid w:val="00C866D1"/>
    <w:rsid w:val="00C86781"/>
    <w:rsid w:val="00C867AE"/>
    <w:rsid w:val="00C867F3"/>
    <w:rsid w:val="00C868AB"/>
    <w:rsid w:val="00C868DB"/>
    <w:rsid w:val="00C868F1"/>
    <w:rsid w:val="00C86AD3"/>
    <w:rsid w:val="00C86AD4"/>
    <w:rsid w:val="00C86B25"/>
    <w:rsid w:val="00C86C0E"/>
    <w:rsid w:val="00C86C8C"/>
    <w:rsid w:val="00C86D5B"/>
    <w:rsid w:val="00C86E1C"/>
    <w:rsid w:val="00C86F2A"/>
    <w:rsid w:val="00C86F6A"/>
    <w:rsid w:val="00C875A8"/>
    <w:rsid w:val="00C875AE"/>
    <w:rsid w:val="00C875E0"/>
    <w:rsid w:val="00C87807"/>
    <w:rsid w:val="00C878AD"/>
    <w:rsid w:val="00C878E9"/>
    <w:rsid w:val="00C87AF7"/>
    <w:rsid w:val="00C87C3C"/>
    <w:rsid w:val="00C87C93"/>
    <w:rsid w:val="00C87EC6"/>
    <w:rsid w:val="00C87FAC"/>
    <w:rsid w:val="00C900ED"/>
    <w:rsid w:val="00C9013B"/>
    <w:rsid w:val="00C902C1"/>
    <w:rsid w:val="00C9039E"/>
    <w:rsid w:val="00C903E8"/>
    <w:rsid w:val="00C90488"/>
    <w:rsid w:val="00C9062D"/>
    <w:rsid w:val="00C9064D"/>
    <w:rsid w:val="00C90702"/>
    <w:rsid w:val="00C907E5"/>
    <w:rsid w:val="00C909D1"/>
    <w:rsid w:val="00C90AA4"/>
    <w:rsid w:val="00C90B82"/>
    <w:rsid w:val="00C90BB8"/>
    <w:rsid w:val="00C90CAB"/>
    <w:rsid w:val="00C90D11"/>
    <w:rsid w:val="00C90D24"/>
    <w:rsid w:val="00C90DA1"/>
    <w:rsid w:val="00C90DC0"/>
    <w:rsid w:val="00C90E00"/>
    <w:rsid w:val="00C91089"/>
    <w:rsid w:val="00C912E2"/>
    <w:rsid w:val="00C913D2"/>
    <w:rsid w:val="00C91568"/>
    <w:rsid w:val="00C915FD"/>
    <w:rsid w:val="00C916B4"/>
    <w:rsid w:val="00C91760"/>
    <w:rsid w:val="00C918D1"/>
    <w:rsid w:val="00C9197F"/>
    <w:rsid w:val="00C91A3F"/>
    <w:rsid w:val="00C91A68"/>
    <w:rsid w:val="00C91AC3"/>
    <w:rsid w:val="00C91B9B"/>
    <w:rsid w:val="00C91C69"/>
    <w:rsid w:val="00C91FE9"/>
    <w:rsid w:val="00C920B9"/>
    <w:rsid w:val="00C9245A"/>
    <w:rsid w:val="00C9248D"/>
    <w:rsid w:val="00C9260B"/>
    <w:rsid w:val="00C9272D"/>
    <w:rsid w:val="00C92A58"/>
    <w:rsid w:val="00C92AC1"/>
    <w:rsid w:val="00C92F4F"/>
    <w:rsid w:val="00C930A0"/>
    <w:rsid w:val="00C93139"/>
    <w:rsid w:val="00C93202"/>
    <w:rsid w:val="00C932F4"/>
    <w:rsid w:val="00C93375"/>
    <w:rsid w:val="00C935BD"/>
    <w:rsid w:val="00C93718"/>
    <w:rsid w:val="00C937F8"/>
    <w:rsid w:val="00C9398E"/>
    <w:rsid w:val="00C9399E"/>
    <w:rsid w:val="00C93BB7"/>
    <w:rsid w:val="00C93C54"/>
    <w:rsid w:val="00C93C77"/>
    <w:rsid w:val="00C93C85"/>
    <w:rsid w:val="00C93DC8"/>
    <w:rsid w:val="00C93F5C"/>
    <w:rsid w:val="00C9438D"/>
    <w:rsid w:val="00C943CA"/>
    <w:rsid w:val="00C9454F"/>
    <w:rsid w:val="00C94675"/>
    <w:rsid w:val="00C9479A"/>
    <w:rsid w:val="00C949BA"/>
    <w:rsid w:val="00C94AFC"/>
    <w:rsid w:val="00C94B51"/>
    <w:rsid w:val="00C94C1F"/>
    <w:rsid w:val="00C94CCB"/>
    <w:rsid w:val="00C94DB6"/>
    <w:rsid w:val="00C94FC0"/>
    <w:rsid w:val="00C95000"/>
    <w:rsid w:val="00C95055"/>
    <w:rsid w:val="00C950ED"/>
    <w:rsid w:val="00C951B5"/>
    <w:rsid w:val="00C951E5"/>
    <w:rsid w:val="00C9524C"/>
    <w:rsid w:val="00C95366"/>
    <w:rsid w:val="00C9567E"/>
    <w:rsid w:val="00C956E6"/>
    <w:rsid w:val="00C95750"/>
    <w:rsid w:val="00C958A7"/>
    <w:rsid w:val="00C95977"/>
    <w:rsid w:val="00C95C43"/>
    <w:rsid w:val="00C95E47"/>
    <w:rsid w:val="00C95EEB"/>
    <w:rsid w:val="00C961EF"/>
    <w:rsid w:val="00C9620B"/>
    <w:rsid w:val="00C96281"/>
    <w:rsid w:val="00C9637F"/>
    <w:rsid w:val="00C963D2"/>
    <w:rsid w:val="00C96514"/>
    <w:rsid w:val="00C9656F"/>
    <w:rsid w:val="00C966EE"/>
    <w:rsid w:val="00C9681B"/>
    <w:rsid w:val="00C96839"/>
    <w:rsid w:val="00C96919"/>
    <w:rsid w:val="00C969D5"/>
    <w:rsid w:val="00C96A91"/>
    <w:rsid w:val="00C96D57"/>
    <w:rsid w:val="00C96D97"/>
    <w:rsid w:val="00C96DBA"/>
    <w:rsid w:val="00C96F4C"/>
    <w:rsid w:val="00C96F8D"/>
    <w:rsid w:val="00C96FBE"/>
    <w:rsid w:val="00C96FDD"/>
    <w:rsid w:val="00C9705F"/>
    <w:rsid w:val="00C97120"/>
    <w:rsid w:val="00C97147"/>
    <w:rsid w:val="00C97161"/>
    <w:rsid w:val="00C9716C"/>
    <w:rsid w:val="00C971A9"/>
    <w:rsid w:val="00C97211"/>
    <w:rsid w:val="00C9723C"/>
    <w:rsid w:val="00C9734D"/>
    <w:rsid w:val="00C9750F"/>
    <w:rsid w:val="00C97639"/>
    <w:rsid w:val="00C97645"/>
    <w:rsid w:val="00C976C1"/>
    <w:rsid w:val="00C976DF"/>
    <w:rsid w:val="00C9779E"/>
    <w:rsid w:val="00C97A81"/>
    <w:rsid w:val="00C97A92"/>
    <w:rsid w:val="00C97A97"/>
    <w:rsid w:val="00C97CED"/>
    <w:rsid w:val="00C97FF9"/>
    <w:rsid w:val="00CA0070"/>
    <w:rsid w:val="00CA020A"/>
    <w:rsid w:val="00CA022A"/>
    <w:rsid w:val="00CA038A"/>
    <w:rsid w:val="00CA0442"/>
    <w:rsid w:val="00CA04BA"/>
    <w:rsid w:val="00CA0690"/>
    <w:rsid w:val="00CA06F7"/>
    <w:rsid w:val="00CA0782"/>
    <w:rsid w:val="00CA0865"/>
    <w:rsid w:val="00CA0876"/>
    <w:rsid w:val="00CA0892"/>
    <w:rsid w:val="00CA08D2"/>
    <w:rsid w:val="00CA0941"/>
    <w:rsid w:val="00CA0C02"/>
    <w:rsid w:val="00CA0DB5"/>
    <w:rsid w:val="00CA0E75"/>
    <w:rsid w:val="00CA0EA7"/>
    <w:rsid w:val="00CA0EE0"/>
    <w:rsid w:val="00CA170A"/>
    <w:rsid w:val="00CA17AA"/>
    <w:rsid w:val="00CA1859"/>
    <w:rsid w:val="00CA1B12"/>
    <w:rsid w:val="00CA1B9A"/>
    <w:rsid w:val="00CA1D48"/>
    <w:rsid w:val="00CA1DE1"/>
    <w:rsid w:val="00CA1F22"/>
    <w:rsid w:val="00CA20CD"/>
    <w:rsid w:val="00CA2305"/>
    <w:rsid w:val="00CA237A"/>
    <w:rsid w:val="00CA2652"/>
    <w:rsid w:val="00CA26A2"/>
    <w:rsid w:val="00CA27A2"/>
    <w:rsid w:val="00CA2802"/>
    <w:rsid w:val="00CA29EA"/>
    <w:rsid w:val="00CA2A29"/>
    <w:rsid w:val="00CA2A77"/>
    <w:rsid w:val="00CA2B03"/>
    <w:rsid w:val="00CA2B85"/>
    <w:rsid w:val="00CA2CB0"/>
    <w:rsid w:val="00CA2D1F"/>
    <w:rsid w:val="00CA2E38"/>
    <w:rsid w:val="00CA2EEB"/>
    <w:rsid w:val="00CA3041"/>
    <w:rsid w:val="00CA3059"/>
    <w:rsid w:val="00CA315B"/>
    <w:rsid w:val="00CA3215"/>
    <w:rsid w:val="00CA3262"/>
    <w:rsid w:val="00CA3273"/>
    <w:rsid w:val="00CA3324"/>
    <w:rsid w:val="00CA3346"/>
    <w:rsid w:val="00CA350A"/>
    <w:rsid w:val="00CA372E"/>
    <w:rsid w:val="00CA38CD"/>
    <w:rsid w:val="00CA3B06"/>
    <w:rsid w:val="00CA3BB8"/>
    <w:rsid w:val="00CA3C8C"/>
    <w:rsid w:val="00CA3E27"/>
    <w:rsid w:val="00CA4060"/>
    <w:rsid w:val="00CA41AB"/>
    <w:rsid w:val="00CA4223"/>
    <w:rsid w:val="00CA43D2"/>
    <w:rsid w:val="00CA440C"/>
    <w:rsid w:val="00CA441C"/>
    <w:rsid w:val="00CA444B"/>
    <w:rsid w:val="00CA4562"/>
    <w:rsid w:val="00CA45B0"/>
    <w:rsid w:val="00CA4644"/>
    <w:rsid w:val="00CA4709"/>
    <w:rsid w:val="00CA4725"/>
    <w:rsid w:val="00CA481E"/>
    <w:rsid w:val="00CA4A29"/>
    <w:rsid w:val="00CA4CA5"/>
    <w:rsid w:val="00CA4EC0"/>
    <w:rsid w:val="00CA4F4A"/>
    <w:rsid w:val="00CA5006"/>
    <w:rsid w:val="00CA5179"/>
    <w:rsid w:val="00CA5183"/>
    <w:rsid w:val="00CA52DC"/>
    <w:rsid w:val="00CA52E2"/>
    <w:rsid w:val="00CA5371"/>
    <w:rsid w:val="00CA5457"/>
    <w:rsid w:val="00CA5479"/>
    <w:rsid w:val="00CA5518"/>
    <w:rsid w:val="00CA5560"/>
    <w:rsid w:val="00CA5604"/>
    <w:rsid w:val="00CA5782"/>
    <w:rsid w:val="00CA58A9"/>
    <w:rsid w:val="00CA58C8"/>
    <w:rsid w:val="00CA5954"/>
    <w:rsid w:val="00CA5965"/>
    <w:rsid w:val="00CA5AD6"/>
    <w:rsid w:val="00CA5AFF"/>
    <w:rsid w:val="00CA5B7B"/>
    <w:rsid w:val="00CA5E51"/>
    <w:rsid w:val="00CA5EEF"/>
    <w:rsid w:val="00CA5F43"/>
    <w:rsid w:val="00CA5FB5"/>
    <w:rsid w:val="00CA5FD8"/>
    <w:rsid w:val="00CA6200"/>
    <w:rsid w:val="00CA627F"/>
    <w:rsid w:val="00CA62A2"/>
    <w:rsid w:val="00CA6519"/>
    <w:rsid w:val="00CA6550"/>
    <w:rsid w:val="00CA6679"/>
    <w:rsid w:val="00CA66D9"/>
    <w:rsid w:val="00CA670F"/>
    <w:rsid w:val="00CA6720"/>
    <w:rsid w:val="00CA67FA"/>
    <w:rsid w:val="00CA6B5B"/>
    <w:rsid w:val="00CA6C0C"/>
    <w:rsid w:val="00CA6D58"/>
    <w:rsid w:val="00CA6D81"/>
    <w:rsid w:val="00CA6F0A"/>
    <w:rsid w:val="00CA6F8F"/>
    <w:rsid w:val="00CA7390"/>
    <w:rsid w:val="00CA7395"/>
    <w:rsid w:val="00CA73F3"/>
    <w:rsid w:val="00CA7444"/>
    <w:rsid w:val="00CA753F"/>
    <w:rsid w:val="00CA75A3"/>
    <w:rsid w:val="00CA75AB"/>
    <w:rsid w:val="00CA7665"/>
    <w:rsid w:val="00CA767E"/>
    <w:rsid w:val="00CA7693"/>
    <w:rsid w:val="00CA76D2"/>
    <w:rsid w:val="00CA776C"/>
    <w:rsid w:val="00CA793A"/>
    <w:rsid w:val="00CA79D4"/>
    <w:rsid w:val="00CA7A05"/>
    <w:rsid w:val="00CA7A0B"/>
    <w:rsid w:val="00CA7A13"/>
    <w:rsid w:val="00CA7AA8"/>
    <w:rsid w:val="00CA7C05"/>
    <w:rsid w:val="00CA7C71"/>
    <w:rsid w:val="00CA7EB3"/>
    <w:rsid w:val="00CA7EF2"/>
    <w:rsid w:val="00CA7F27"/>
    <w:rsid w:val="00CB0018"/>
    <w:rsid w:val="00CB00B8"/>
    <w:rsid w:val="00CB035A"/>
    <w:rsid w:val="00CB0367"/>
    <w:rsid w:val="00CB036D"/>
    <w:rsid w:val="00CB0396"/>
    <w:rsid w:val="00CB0551"/>
    <w:rsid w:val="00CB07C4"/>
    <w:rsid w:val="00CB0A21"/>
    <w:rsid w:val="00CB0A40"/>
    <w:rsid w:val="00CB0C80"/>
    <w:rsid w:val="00CB0DFA"/>
    <w:rsid w:val="00CB0EA8"/>
    <w:rsid w:val="00CB1035"/>
    <w:rsid w:val="00CB1105"/>
    <w:rsid w:val="00CB1154"/>
    <w:rsid w:val="00CB11E0"/>
    <w:rsid w:val="00CB132F"/>
    <w:rsid w:val="00CB1420"/>
    <w:rsid w:val="00CB1446"/>
    <w:rsid w:val="00CB14F1"/>
    <w:rsid w:val="00CB15FD"/>
    <w:rsid w:val="00CB1612"/>
    <w:rsid w:val="00CB16B6"/>
    <w:rsid w:val="00CB177A"/>
    <w:rsid w:val="00CB17F1"/>
    <w:rsid w:val="00CB1981"/>
    <w:rsid w:val="00CB1984"/>
    <w:rsid w:val="00CB19FB"/>
    <w:rsid w:val="00CB1A22"/>
    <w:rsid w:val="00CB1BEF"/>
    <w:rsid w:val="00CB1C38"/>
    <w:rsid w:val="00CB1F82"/>
    <w:rsid w:val="00CB20AE"/>
    <w:rsid w:val="00CB20E9"/>
    <w:rsid w:val="00CB2227"/>
    <w:rsid w:val="00CB2299"/>
    <w:rsid w:val="00CB22FF"/>
    <w:rsid w:val="00CB2345"/>
    <w:rsid w:val="00CB2466"/>
    <w:rsid w:val="00CB2570"/>
    <w:rsid w:val="00CB2776"/>
    <w:rsid w:val="00CB27F2"/>
    <w:rsid w:val="00CB2867"/>
    <w:rsid w:val="00CB2876"/>
    <w:rsid w:val="00CB2879"/>
    <w:rsid w:val="00CB28B2"/>
    <w:rsid w:val="00CB294B"/>
    <w:rsid w:val="00CB2981"/>
    <w:rsid w:val="00CB29C2"/>
    <w:rsid w:val="00CB2A0F"/>
    <w:rsid w:val="00CB2AA5"/>
    <w:rsid w:val="00CB2AED"/>
    <w:rsid w:val="00CB2C14"/>
    <w:rsid w:val="00CB2C7A"/>
    <w:rsid w:val="00CB2CE0"/>
    <w:rsid w:val="00CB2D00"/>
    <w:rsid w:val="00CB2D01"/>
    <w:rsid w:val="00CB2DC4"/>
    <w:rsid w:val="00CB2DEC"/>
    <w:rsid w:val="00CB2ECE"/>
    <w:rsid w:val="00CB30B7"/>
    <w:rsid w:val="00CB316A"/>
    <w:rsid w:val="00CB329C"/>
    <w:rsid w:val="00CB3325"/>
    <w:rsid w:val="00CB355C"/>
    <w:rsid w:val="00CB3581"/>
    <w:rsid w:val="00CB376B"/>
    <w:rsid w:val="00CB378E"/>
    <w:rsid w:val="00CB37BF"/>
    <w:rsid w:val="00CB3A28"/>
    <w:rsid w:val="00CB3A85"/>
    <w:rsid w:val="00CB3A97"/>
    <w:rsid w:val="00CB3AAC"/>
    <w:rsid w:val="00CB3BCE"/>
    <w:rsid w:val="00CB3D21"/>
    <w:rsid w:val="00CB3DBD"/>
    <w:rsid w:val="00CB3ECA"/>
    <w:rsid w:val="00CB3F13"/>
    <w:rsid w:val="00CB3F5E"/>
    <w:rsid w:val="00CB4042"/>
    <w:rsid w:val="00CB40A0"/>
    <w:rsid w:val="00CB4120"/>
    <w:rsid w:val="00CB4204"/>
    <w:rsid w:val="00CB420E"/>
    <w:rsid w:val="00CB4254"/>
    <w:rsid w:val="00CB43DA"/>
    <w:rsid w:val="00CB4410"/>
    <w:rsid w:val="00CB462F"/>
    <w:rsid w:val="00CB47C2"/>
    <w:rsid w:val="00CB497E"/>
    <w:rsid w:val="00CB4A0C"/>
    <w:rsid w:val="00CB4A95"/>
    <w:rsid w:val="00CB4AB7"/>
    <w:rsid w:val="00CB4B24"/>
    <w:rsid w:val="00CB4D49"/>
    <w:rsid w:val="00CB4DFF"/>
    <w:rsid w:val="00CB4E55"/>
    <w:rsid w:val="00CB5198"/>
    <w:rsid w:val="00CB52D6"/>
    <w:rsid w:val="00CB5315"/>
    <w:rsid w:val="00CB5390"/>
    <w:rsid w:val="00CB53E2"/>
    <w:rsid w:val="00CB5475"/>
    <w:rsid w:val="00CB5870"/>
    <w:rsid w:val="00CB59A3"/>
    <w:rsid w:val="00CB59DD"/>
    <w:rsid w:val="00CB5A02"/>
    <w:rsid w:val="00CB5A1F"/>
    <w:rsid w:val="00CB5A2B"/>
    <w:rsid w:val="00CB5A4E"/>
    <w:rsid w:val="00CB5A62"/>
    <w:rsid w:val="00CB5A72"/>
    <w:rsid w:val="00CB5D46"/>
    <w:rsid w:val="00CB5E4C"/>
    <w:rsid w:val="00CB5ED2"/>
    <w:rsid w:val="00CB5F46"/>
    <w:rsid w:val="00CB5FFA"/>
    <w:rsid w:val="00CB6127"/>
    <w:rsid w:val="00CB6160"/>
    <w:rsid w:val="00CB6181"/>
    <w:rsid w:val="00CB62B5"/>
    <w:rsid w:val="00CB639B"/>
    <w:rsid w:val="00CB6555"/>
    <w:rsid w:val="00CB6746"/>
    <w:rsid w:val="00CB688D"/>
    <w:rsid w:val="00CB69B3"/>
    <w:rsid w:val="00CB6A42"/>
    <w:rsid w:val="00CB6B18"/>
    <w:rsid w:val="00CB6BD9"/>
    <w:rsid w:val="00CB6C26"/>
    <w:rsid w:val="00CB6C9F"/>
    <w:rsid w:val="00CB6CB9"/>
    <w:rsid w:val="00CB6D2C"/>
    <w:rsid w:val="00CB6F46"/>
    <w:rsid w:val="00CB6F70"/>
    <w:rsid w:val="00CB7058"/>
    <w:rsid w:val="00CB71FC"/>
    <w:rsid w:val="00CB72BE"/>
    <w:rsid w:val="00CB7452"/>
    <w:rsid w:val="00CB74B4"/>
    <w:rsid w:val="00CB74D6"/>
    <w:rsid w:val="00CB7614"/>
    <w:rsid w:val="00CB76BD"/>
    <w:rsid w:val="00CB780B"/>
    <w:rsid w:val="00CB7824"/>
    <w:rsid w:val="00CB7827"/>
    <w:rsid w:val="00CB79D5"/>
    <w:rsid w:val="00CB7A05"/>
    <w:rsid w:val="00CB7B5B"/>
    <w:rsid w:val="00CB7D23"/>
    <w:rsid w:val="00CB7E20"/>
    <w:rsid w:val="00CC01E0"/>
    <w:rsid w:val="00CC0275"/>
    <w:rsid w:val="00CC02B5"/>
    <w:rsid w:val="00CC04F4"/>
    <w:rsid w:val="00CC06E8"/>
    <w:rsid w:val="00CC0701"/>
    <w:rsid w:val="00CC0751"/>
    <w:rsid w:val="00CC0828"/>
    <w:rsid w:val="00CC08C9"/>
    <w:rsid w:val="00CC0964"/>
    <w:rsid w:val="00CC0AD3"/>
    <w:rsid w:val="00CC0BBF"/>
    <w:rsid w:val="00CC0CD4"/>
    <w:rsid w:val="00CC0D4E"/>
    <w:rsid w:val="00CC0DD4"/>
    <w:rsid w:val="00CC0F89"/>
    <w:rsid w:val="00CC0FBD"/>
    <w:rsid w:val="00CC1179"/>
    <w:rsid w:val="00CC13C3"/>
    <w:rsid w:val="00CC1522"/>
    <w:rsid w:val="00CC153C"/>
    <w:rsid w:val="00CC1672"/>
    <w:rsid w:val="00CC16D7"/>
    <w:rsid w:val="00CC17B5"/>
    <w:rsid w:val="00CC188D"/>
    <w:rsid w:val="00CC1894"/>
    <w:rsid w:val="00CC1A72"/>
    <w:rsid w:val="00CC1CC9"/>
    <w:rsid w:val="00CC1DDF"/>
    <w:rsid w:val="00CC1ED1"/>
    <w:rsid w:val="00CC1EFC"/>
    <w:rsid w:val="00CC202B"/>
    <w:rsid w:val="00CC2091"/>
    <w:rsid w:val="00CC20B6"/>
    <w:rsid w:val="00CC20F5"/>
    <w:rsid w:val="00CC21B8"/>
    <w:rsid w:val="00CC21F4"/>
    <w:rsid w:val="00CC2298"/>
    <w:rsid w:val="00CC23C1"/>
    <w:rsid w:val="00CC23F2"/>
    <w:rsid w:val="00CC2421"/>
    <w:rsid w:val="00CC267A"/>
    <w:rsid w:val="00CC2741"/>
    <w:rsid w:val="00CC27F6"/>
    <w:rsid w:val="00CC29F4"/>
    <w:rsid w:val="00CC2A08"/>
    <w:rsid w:val="00CC2B27"/>
    <w:rsid w:val="00CC2BD0"/>
    <w:rsid w:val="00CC304A"/>
    <w:rsid w:val="00CC3053"/>
    <w:rsid w:val="00CC3090"/>
    <w:rsid w:val="00CC30F5"/>
    <w:rsid w:val="00CC3236"/>
    <w:rsid w:val="00CC3479"/>
    <w:rsid w:val="00CC3CE8"/>
    <w:rsid w:val="00CC3DCD"/>
    <w:rsid w:val="00CC3E53"/>
    <w:rsid w:val="00CC3E5F"/>
    <w:rsid w:val="00CC3ED1"/>
    <w:rsid w:val="00CC3ED4"/>
    <w:rsid w:val="00CC3EF1"/>
    <w:rsid w:val="00CC4080"/>
    <w:rsid w:val="00CC4162"/>
    <w:rsid w:val="00CC419B"/>
    <w:rsid w:val="00CC4420"/>
    <w:rsid w:val="00CC4639"/>
    <w:rsid w:val="00CC4642"/>
    <w:rsid w:val="00CC4701"/>
    <w:rsid w:val="00CC4743"/>
    <w:rsid w:val="00CC49A5"/>
    <w:rsid w:val="00CC4AF8"/>
    <w:rsid w:val="00CC4BF4"/>
    <w:rsid w:val="00CC4CAF"/>
    <w:rsid w:val="00CC4CFA"/>
    <w:rsid w:val="00CC4D68"/>
    <w:rsid w:val="00CC4DA5"/>
    <w:rsid w:val="00CC4E54"/>
    <w:rsid w:val="00CC4E86"/>
    <w:rsid w:val="00CC4F34"/>
    <w:rsid w:val="00CC513C"/>
    <w:rsid w:val="00CC5203"/>
    <w:rsid w:val="00CC53F0"/>
    <w:rsid w:val="00CC5461"/>
    <w:rsid w:val="00CC5497"/>
    <w:rsid w:val="00CC56CC"/>
    <w:rsid w:val="00CC577D"/>
    <w:rsid w:val="00CC59FD"/>
    <w:rsid w:val="00CC5BBA"/>
    <w:rsid w:val="00CC5C48"/>
    <w:rsid w:val="00CC5D18"/>
    <w:rsid w:val="00CC5E6B"/>
    <w:rsid w:val="00CC5EF9"/>
    <w:rsid w:val="00CC61F4"/>
    <w:rsid w:val="00CC62CB"/>
    <w:rsid w:val="00CC641A"/>
    <w:rsid w:val="00CC676D"/>
    <w:rsid w:val="00CC677B"/>
    <w:rsid w:val="00CC67F8"/>
    <w:rsid w:val="00CC68B6"/>
    <w:rsid w:val="00CC6902"/>
    <w:rsid w:val="00CC6926"/>
    <w:rsid w:val="00CC6942"/>
    <w:rsid w:val="00CC69D5"/>
    <w:rsid w:val="00CC6ADA"/>
    <w:rsid w:val="00CC6B76"/>
    <w:rsid w:val="00CC6DC8"/>
    <w:rsid w:val="00CC6E77"/>
    <w:rsid w:val="00CC6F0B"/>
    <w:rsid w:val="00CC6F49"/>
    <w:rsid w:val="00CC7217"/>
    <w:rsid w:val="00CC754B"/>
    <w:rsid w:val="00CC755D"/>
    <w:rsid w:val="00CC76BC"/>
    <w:rsid w:val="00CC784F"/>
    <w:rsid w:val="00CC785E"/>
    <w:rsid w:val="00CC799F"/>
    <w:rsid w:val="00CC7A70"/>
    <w:rsid w:val="00CC7B3A"/>
    <w:rsid w:val="00CC7B5D"/>
    <w:rsid w:val="00CC7C59"/>
    <w:rsid w:val="00CC7CFB"/>
    <w:rsid w:val="00CC7DB7"/>
    <w:rsid w:val="00CC7F22"/>
    <w:rsid w:val="00CC7F3A"/>
    <w:rsid w:val="00CD0029"/>
    <w:rsid w:val="00CD0143"/>
    <w:rsid w:val="00CD02B9"/>
    <w:rsid w:val="00CD04EC"/>
    <w:rsid w:val="00CD0569"/>
    <w:rsid w:val="00CD05BC"/>
    <w:rsid w:val="00CD05F7"/>
    <w:rsid w:val="00CD0A95"/>
    <w:rsid w:val="00CD0B12"/>
    <w:rsid w:val="00CD0B96"/>
    <w:rsid w:val="00CD0C52"/>
    <w:rsid w:val="00CD0C5B"/>
    <w:rsid w:val="00CD0CF1"/>
    <w:rsid w:val="00CD0DD1"/>
    <w:rsid w:val="00CD0FE2"/>
    <w:rsid w:val="00CD1010"/>
    <w:rsid w:val="00CD1117"/>
    <w:rsid w:val="00CD1222"/>
    <w:rsid w:val="00CD13AA"/>
    <w:rsid w:val="00CD15D1"/>
    <w:rsid w:val="00CD1890"/>
    <w:rsid w:val="00CD1BCF"/>
    <w:rsid w:val="00CD1DFB"/>
    <w:rsid w:val="00CD1E67"/>
    <w:rsid w:val="00CD2109"/>
    <w:rsid w:val="00CD214D"/>
    <w:rsid w:val="00CD227F"/>
    <w:rsid w:val="00CD240B"/>
    <w:rsid w:val="00CD2471"/>
    <w:rsid w:val="00CD24B9"/>
    <w:rsid w:val="00CD24C4"/>
    <w:rsid w:val="00CD2593"/>
    <w:rsid w:val="00CD2621"/>
    <w:rsid w:val="00CD262A"/>
    <w:rsid w:val="00CD2631"/>
    <w:rsid w:val="00CD2769"/>
    <w:rsid w:val="00CD28C7"/>
    <w:rsid w:val="00CD28EE"/>
    <w:rsid w:val="00CD292F"/>
    <w:rsid w:val="00CD2944"/>
    <w:rsid w:val="00CD2946"/>
    <w:rsid w:val="00CD29D9"/>
    <w:rsid w:val="00CD2B14"/>
    <w:rsid w:val="00CD2C47"/>
    <w:rsid w:val="00CD318D"/>
    <w:rsid w:val="00CD3293"/>
    <w:rsid w:val="00CD33A6"/>
    <w:rsid w:val="00CD33A7"/>
    <w:rsid w:val="00CD33C0"/>
    <w:rsid w:val="00CD3646"/>
    <w:rsid w:val="00CD382A"/>
    <w:rsid w:val="00CD3A6A"/>
    <w:rsid w:val="00CD3AE4"/>
    <w:rsid w:val="00CD3AF6"/>
    <w:rsid w:val="00CD3B16"/>
    <w:rsid w:val="00CD3B3C"/>
    <w:rsid w:val="00CD3B95"/>
    <w:rsid w:val="00CD3C29"/>
    <w:rsid w:val="00CD3CC6"/>
    <w:rsid w:val="00CD3CFF"/>
    <w:rsid w:val="00CD3E4B"/>
    <w:rsid w:val="00CD3E75"/>
    <w:rsid w:val="00CD3FAE"/>
    <w:rsid w:val="00CD40CB"/>
    <w:rsid w:val="00CD4123"/>
    <w:rsid w:val="00CD4144"/>
    <w:rsid w:val="00CD4180"/>
    <w:rsid w:val="00CD41E3"/>
    <w:rsid w:val="00CD426E"/>
    <w:rsid w:val="00CD42B3"/>
    <w:rsid w:val="00CD42F2"/>
    <w:rsid w:val="00CD4565"/>
    <w:rsid w:val="00CD4572"/>
    <w:rsid w:val="00CD461E"/>
    <w:rsid w:val="00CD4686"/>
    <w:rsid w:val="00CD482C"/>
    <w:rsid w:val="00CD4906"/>
    <w:rsid w:val="00CD4D3D"/>
    <w:rsid w:val="00CD4D77"/>
    <w:rsid w:val="00CD4DA3"/>
    <w:rsid w:val="00CD4DAA"/>
    <w:rsid w:val="00CD4F57"/>
    <w:rsid w:val="00CD52DC"/>
    <w:rsid w:val="00CD5428"/>
    <w:rsid w:val="00CD5726"/>
    <w:rsid w:val="00CD593A"/>
    <w:rsid w:val="00CD5995"/>
    <w:rsid w:val="00CD59B0"/>
    <w:rsid w:val="00CD59BD"/>
    <w:rsid w:val="00CD5AA8"/>
    <w:rsid w:val="00CD5AB3"/>
    <w:rsid w:val="00CD5D47"/>
    <w:rsid w:val="00CD5EFD"/>
    <w:rsid w:val="00CD5F3C"/>
    <w:rsid w:val="00CD5FF8"/>
    <w:rsid w:val="00CD612C"/>
    <w:rsid w:val="00CD6166"/>
    <w:rsid w:val="00CD62AD"/>
    <w:rsid w:val="00CD633A"/>
    <w:rsid w:val="00CD638A"/>
    <w:rsid w:val="00CD63C5"/>
    <w:rsid w:val="00CD645C"/>
    <w:rsid w:val="00CD650D"/>
    <w:rsid w:val="00CD657D"/>
    <w:rsid w:val="00CD677C"/>
    <w:rsid w:val="00CD67AF"/>
    <w:rsid w:val="00CD6AFF"/>
    <w:rsid w:val="00CD6BB5"/>
    <w:rsid w:val="00CD6C2E"/>
    <w:rsid w:val="00CD6C61"/>
    <w:rsid w:val="00CD6DB7"/>
    <w:rsid w:val="00CD6E05"/>
    <w:rsid w:val="00CD7038"/>
    <w:rsid w:val="00CD719B"/>
    <w:rsid w:val="00CD71B2"/>
    <w:rsid w:val="00CD721F"/>
    <w:rsid w:val="00CD723C"/>
    <w:rsid w:val="00CD72D0"/>
    <w:rsid w:val="00CD7428"/>
    <w:rsid w:val="00CD74CA"/>
    <w:rsid w:val="00CD74E1"/>
    <w:rsid w:val="00CD7534"/>
    <w:rsid w:val="00CD75D3"/>
    <w:rsid w:val="00CD78CD"/>
    <w:rsid w:val="00CD79D6"/>
    <w:rsid w:val="00CD7B70"/>
    <w:rsid w:val="00CD7C0D"/>
    <w:rsid w:val="00CD7C12"/>
    <w:rsid w:val="00CD7C1E"/>
    <w:rsid w:val="00CE002D"/>
    <w:rsid w:val="00CE0087"/>
    <w:rsid w:val="00CE00F7"/>
    <w:rsid w:val="00CE0291"/>
    <w:rsid w:val="00CE02FE"/>
    <w:rsid w:val="00CE0661"/>
    <w:rsid w:val="00CE095B"/>
    <w:rsid w:val="00CE096B"/>
    <w:rsid w:val="00CE0A7B"/>
    <w:rsid w:val="00CE0B1D"/>
    <w:rsid w:val="00CE0BB4"/>
    <w:rsid w:val="00CE0CC7"/>
    <w:rsid w:val="00CE0D02"/>
    <w:rsid w:val="00CE0D86"/>
    <w:rsid w:val="00CE0DD8"/>
    <w:rsid w:val="00CE11FA"/>
    <w:rsid w:val="00CE1279"/>
    <w:rsid w:val="00CE1365"/>
    <w:rsid w:val="00CE1427"/>
    <w:rsid w:val="00CE14FA"/>
    <w:rsid w:val="00CE1511"/>
    <w:rsid w:val="00CE1690"/>
    <w:rsid w:val="00CE17B6"/>
    <w:rsid w:val="00CE1800"/>
    <w:rsid w:val="00CE1877"/>
    <w:rsid w:val="00CE1911"/>
    <w:rsid w:val="00CE19B5"/>
    <w:rsid w:val="00CE1A4A"/>
    <w:rsid w:val="00CE1B92"/>
    <w:rsid w:val="00CE1C24"/>
    <w:rsid w:val="00CE1E6D"/>
    <w:rsid w:val="00CE1E79"/>
    <w:rsid w:val="00CE1EFD"/>
    <w:rsid w:val="00CE1F97"/>
    <w:rsid w:val="00CE2172"/>
    <w:rsid w:val="00CE21E9"/>
    <w:rsid w:val="00CE23B2"/>
    <w:rsid w:val="00CE246B"/>
    <w:rsid w:val="00CE2480"/>
    <w:rsid w:val="00CE2492"/>
    <w:rsid w:val="00CE25C9"/>
    <w:rsid w:val="00CE2660"/>
    <w:rsid w:val="00CE2706"/>
    <w:rsid w:val="00CE2948"/>
    <w:rsid w:val="00CE29CA"/>
    <w:rsid w:val="00CE2AD4"/>
    <w:rsid w:val="00CE2C3A"/>
    <w:rsid w:val="00CE2E0D"/>
    <w:rsid w:val="00CE2E56"/>
    <w:rsid w:val="00CE2EA3"/>
    <w:rsid w:val="00CE2EC4"/>
    <w:rsid w:val="00CE3034"/>
    <w:rsid w:val="00CE3086"/>
    <w:rsid w:val="00CE32CA"/>
    <w:rsid w:val="00CE32F0"/>
    <w:rsid w:val="00CE33CB"/>
    <w:rsid w:val="00CE33D7"/>
    <w:rsid w:val="00CE3445"/>
    <w:rsid w:val="00CE347A"/>
    <w:rsid w:val="00CE34D2"/>
    <w:rsid w:val="00CE3573"/>
    <w:rsid w:val="00CE3597"/>
    <w:rsid w:val="00CE3668"/>
    <w:rsid w:val="00CE36A6"/>
    <w:rsid w:val="00CE36CE"/>
    <w:rsid w:val="00CE3851"/>
    <w:rsid w:val="00CE397C"/>
    <w:rsid w:val="00CE39B7"/>
    <w:rsid w:val="00CE3A38"/>
    <w:rsid w:val="00CE3AE8"/>
    <w:rsid w:val="00CE3BFF"/>
    <w:rsid w:val="00CE3C05"/>
    <w:rsid w:val="00CE3C3C"/>
    <w:rsid w:val="00CE3CAE"/>
    <w:rsid w:val="00CE3D15"/>
    <w:rsid w:val="00CE3DAD"/>
    <w:rsid w:val="00CE3DCB"/>
    <w:rsid w:val="00CE3E77"/>
    <w:rsid w:val="00CE3E92"/>
    <w:rsid w:val="00CE4096"/>
    <w:rsid w:val="00CE417C"/>
    <w:rsid w:val="00CE41C1"/>
    <w:rsid w:val="00CE4495"/>
    <w:rsid w:val="00CE4725"/>
    <w:rsid w:val="00CE4838"/>
    <w:rsid w:val="00CE486C"/>
    <w:rsid w:val="00CE4871"/>
    <w:rsid w:val="00CE48F0"/>
    <w:rsid w:val="00CE4948"/>
    <w:rsid w:val="00CE498A"/>
    <w:rsid w:val="00CE49C7"/>
    <w:rsid w:val="00CE4C68"/>
    <w:rsid w:val="00CE4DE1"/>
    <w:rsid w:val="00CE4E14"/>
    <w:rsid w:val="00CE4F3C"/>
    <w:rsid w:val="00CE4FD2"/>
    <w:rsid w:val="00CE4FE4"/>
    <w:rsid w:val="00CE506F"/>
    <w:rsid w:val="00CE5087"/>
    <w:rsid w:val="00CE50E6"/>
    <w:rsid w:val="00CE512D"/>
    <w:rsid w:val="00CE54BA"/>
    <w:rsid w:val="00CE552C"/>
    <w:rsid w:val="00CE56C3"/>
    <w:rsid w:val="00CE581F"/>
    <w:rsid w:val="00CE5A39"/>
    <w:rsid w:val="00CE5AE7"/>
    <w:rsid w:val="00CE5C8C"/>
    <w:rsid w:val="00CE5CA0"/>
    <w:rsid w:val="00CE5DF2"/>
    <w:rsid w:val="00CE602A"/>
    <w:rsid w:val="00CE6193"/>
    <w:rsid w:val="00CE6229"/>
    <w:rsid w:val="00CE62E2"/>
    <w:rsid w:val="00CE63BA"/>
    <w:rsid w:val="00CE64C6"/>
    <w:rsid w:val="00CE669A"/>
    <w:rsid w:val="00CE6818"/>
    <w:rsid w:val="00CE6943"/>
    <w:rsid w:val="00CE698D"/>
    <w:rsid w:val="00CE6A82"/>
    <w:rsid w:val="00CE6C85"/>
    <w:rsid w:val="00CE6CD1"/>
    <w:rsid w:val="00CE6D16"/>
    <w:rsid w:val="00CE6D83"/>
    <w:rsid w:val="00CE6E04"/>
    <w:rsid w:val="00CE6E1D"/>
    <w:rsid w:val="00CE71DF"/>
    <w:rsid w:val="00CE7240"/>
    <w:rsid w:val="00CE72CB"/>
    <w:rsid w:val="00CE73E1"/>
    <w:rsid w:val="00CE7438"/>
    <w:rsid w:val="00CE74E0"/>
    <w:rsid w:val="00CE7551"/>
    <w:rsid w:val="00CE7586"/>
    <w:rsid w:val="00CE798F"/>
    <w:rsid w:val="00CE79B7"/>
    <w:rsid w:val="00CE7A85"/>
    <w:rsid w:val="00CE7B8D"/>
    <w:rsid w:val="00CE7C9A"/>
    <w:rsid w:val="00CE7E31"/>
    <w:rsid w:val="00CF008D"/>
    <w:rsid w:val="00CF01E5"/>
    <w:rsid w:val="00CF0653"/>
    <w:rsid w:val="00CF0660"/>
    <w:rsid w:val="00CF06A2"/>
    <w:rsid w:val="00CF06CA"/>
    <w:rsid w:val="00CF06D6"/>
    <w:rsid w:val="00CF0708"/>
    <w:rsid w:val="00CF079C"/>
    <w:rsid w:val="00CF0890"/>
    <w:rsid w:val="00CF0A1A"/>
    <w:rsid w:val="00CF0B41"/>
    <w:rsid w:val="00CF0C2B"/>
    <w:rsid w:val="00CF0CBF"/>
    <w:rsid w:val="00CF0D0C"/>
    <w:rsid w:val="00CF0D28"/>
    <w:rsid w:val="00CF0F25"/>
    <w:rsid w:val="00CF0FD4"/>
    <w:rsid w:val="00CF1007"/>
    <w:rsid w:val="00CF1014"/>
    <w:rsid w:val="00CF10F7"/>
    <w:rsid w:val="00CF1260"/>
    <w:rsid w:val="00CF1292"/>
    <w:rsid w:val="00CF13B5"/>
    <w:rsid w:val="00CF14B1"/>
    <w:rsid w:val="00CF14E4"/>
    <w:rsid w:val="00CF1530"/>
    <w:rsid w:val="00CF191B"/>
    <w:rsid w:val="00CF19EB"/>
    <w:rsid w:val="00CF1A1B"/>
    <w:rsid w:val="00CF1ACF"/>
    <w:rsid w:val="00CF1B4B"/>
    <w:rsid w:val="00CF1C7E"/>
    <w:rsid w:val="00CF1C8E"/>
    <w:rsid w:val="00CF1CDB"/>
    <w:rsid w:val="00CF1D51"/>
    <w:rsid w:val="00CF1DD8"/>
    <w:rsid w:val="00CF1F56"/>
    <w:rsid w:val="00CF1F9B"/>
    <w:rsid w:val="00CF20CB"/>
    <w:rsid w:val="00CF216D"/>
    <w:rsid w:val="00CF225B"/>
    <w:rsid w:val="00CF2286"/>
    <w:rsid w:val="00CF22FB"/>
    <w:rsid w:val="00CF237B"/>
    <w:rsid w:val="00CF250F"/>
    <w:rsid w:val="00CF2650"/>
    <w:rsid w:val="00CF2684"/>
    <w:rsid w:val="00CF26DE"/>
    <w:rsid w:val="00CF2877"/>
    <w:rsid w:val="00CF28AB"/>
    <w:rsid w:val="00CF2C46"/>
    <w:rsid w:val="00CF2D90"/>
    <w:rsid w:val="00CF2F38"/>
    <w:rsid w:val="00CF3075"/>
    <w:rsid w:val="00CF32F4"/>
    <w:rsid w:val="00CF332C"/>
    <w:rsid w:val="00CF337E"/>
    <w:rsid w:val="00CF347E"/>
    <w:rsid w:val="00CF3589"/>
    <w:rsid w:val="00CF36BE"/>
    <w:rsid w:val="00CF384F"/>
    <w:rsid w:val="00CF3959"/>
    <w:rsid w:val="00CF3964"/>
    <w:rsid w:val="00CF3978"/>
    <w:rsid w:val="00CF3994"/>
    <w:rsid w:val="00CF3A16"/>
    <w:rsid w:val="00CF3A31"/>
    <w:rsid w:val="00CF3B7B"/>
    <w:rsid w:val="00CF3C99"/>
    <w:rsid w:val="00CF3E04"/>
    <w:rsid w:val="00CF43C0"/>
    <w:rsid w:val="00CF4412"/>
    <w:rsid w:val="00CF44A5"/>
    <w:rsid w:val="00CF44D7"/>
    <w:rsid w:val="00CF4501"/>
    <w:rsid w:val="00CF460C"/>
    <w:rsid w:val="00CF470A"/>
    <w:rsid w:val="00CF48B5"/>
    <w:rsid w:val="00CF4A3B"/>
    <w:rsid w:val="00CF4A76"/>
    <w:rsid w:val="00CF4B9A"/>
    <w:rsid w:val="00CF4C88"/>
    <w:rsid w:val="00CF4CAF"/>
    <w:rsid w:val="00CF4DB0"/>
    <w:rsid w:val="00CF4F03"/>
    <w:rsid w:val="00CF4F8D"/>
    <w:rsid w:val="00CF50DB"/>
    <w:rsid w:val="00CF51B2"/>
    <w:rsid w:val="00CF52A8"/>
    <w:rsid w:val="00CF52AE"/>
    <w:rsid w:val="00CF536A"/>
    <w:rsid w:val="00CF5481"/>
    <w:rsid w:val="00CF54CB"/>
    <w:rsid w:val="00CF5848"/>
    <w:rsid w:val="00CF595B"/>
    <w:rsid w:val="00CF59AD"/>
    <w:rsid w:val="00CF5C61"/>
    <w:rsid w:val="00CF5CE9"/>
    <w:rsid w:val="00CF5E15"/>
    <w:rsid w:val="00CF5E73"/>
    <w:rsid w:val="00CF5FD4"/>
    <w:rsid w:val="00CF600B"/>
    <w:rsid w:val="00CF6322"/>
    <w:rsid w:val="00CF655B"/>
    <w:rsid w:val="00CF65A4"/>
    <w:rsid w:val="00CF67E5"/>
    <w:rsid w:val="00CF6B61"/>
    <w:rsid w:val="00CF6C0D"/>
    <w:rsid w:val="00CF6DA8"/>
    <w:rsid w:val="00CF6DF0"/>
    <w:rsid w:val="00CF6E53"/>
    <w:rsid w:val="00CF6E83"/>
    <w:rsid w:val="00CF6EB3"/>
    <w:rsid w:val="00CF6EBB"/>
    <w:rsid w:val="00CF701B"/>
    <w:rsid w:val="00CF7059"/>
    <w:rsid w:val="00CF7062"/>
    <w:rsid w:val="00CF707A"/>
    <w:rsid w:val="00CF70B2"/>
    <w:rsid w:val="00CF7245"/>
    <w:rsid w:val="00CF73EF"/>
    <w:rsid w:val="00CF7464"/>
    <w:rsid w:val="00CF75D8"/>
    <w:rsid w:val="00CF7738"/>
    <w:rsid w:val="00CF7806"/>
    <w:rsid w:val="00CF7A59"/>
    <w:rsid w:val="00CF7B33"/>
    <w:rsid w:val="00CF7B66"/>
    <w:rsid w:val="00CF7B7F"/>
    <w:rsid w:val="00CF7B81"/>
    <w:rsid w:val="00CF7BC8"/>
    <w:rsid w:val="00CF7DF6"/>
    <w:rsid w:val="00CF7E94"/>
    <w:rsid w:val="00CF7F51"/>
    <w:rsid w:val="00D0012B"/>
    <w:rsid w:val="00D00295"/>
    <w:rsid w:val="00D0032D"/>
    <w:rsid w:val="00D00398"/>
    <w:rsid w:val="00D003A8"/>
    <w:rsid w:val="00D003DE"/>
    <w:rsid w:val="00D00483"/>
    <w:rsid w:val="00D00547"/>
    <w:rsid w:val="00D00648"/>
    <w:rsid w:val="00D006F3"/>
    <w:rsid w:val="00D00836"/>
    <w:rsid w:val="00D00A42"/>
    <w:rsid w:val="00D00B92"/>
    <w:rsid w:val="00D0100F"/>
    <w:rsid w:val="00D0103D"/>
    <w:rsid w:val="00D011E2"/>
    <w:rsid w:val="00D0140E"/>
    <w:rsid w:val="00D01465"/>
    <w:rsid w:val="00D014FC"/>
    <w:rsid w:val="00D01610"/>
    <w:rsid w:val="00D017BA"/>
    <w:rsid w:val="00D01874"/>
    <w:rsid w:val="00D018D3"/>
    <w:rsid w:val="00D01AAF"/>
    <w:rsid w:val="00D01ACB"/>
    <w:rsid w:val="00D01B2E"/>
    <w:rsid w:val="00D01C8E"/>
    <w:rsid w:val="00D01FEE"/>
    <w:rsid w:val="00D02065"/>
    <w:rsid w:val="00D021AC"/>
    <w:rsid w:val="00D02468"/>
    <w:rsid w:val="00D026AD"/>
    <w:rsid w:val="00D02A50"/>
    <w:rsid w:val="00D02AE5"/>
    <w:rsid w:val="00D02AE7"/>
    <w:rsid w:val="00D02BE1"/>
    <w:rsid w:val="00D02C4F"/>
    <w:rsid w:val="00D02DF9"/>
    <w:rsid w:val="00D02EE2"/>
    <w:rsid w:val="00D02FCD"/>
    <w:rsid w:val="00D02FD6"/>
    <w:rsid w:val="00D02FDC"/>
    <w:rsid w:val="00D030BB"/>
    <w:rsid w:val="00D03318"/>
    <w:rsid w:val="00D03340"/>
    <w:rsid w:val="00D03393"/>
    <w:rsid w:val="00D03441"/>
    <w:rsid w:val="00D0352C"/>
    <w:rsid w:val="00D0381B"/>
    <w:rsid w:val="00D03908"/>
    <w:rsid w:val="00D03961"/>
    <w:rsid w:val="00D03997"/>
    <w:rsid w:val="00D039C2"/>
    <w:rsid w:val="00D03A31"/>
    <w:rsid w:val="00D03AC4"/>
    <w:rsid w:val="00D03B7F"/>
    <w:rsid w:val="00D03D8F"/>
    <w:rsid w:val="00D03DEB"/>
    <w:rsid w:val="00D0407B"/>
    <w:rsid w:val="00D043B6"/>
    <w:rsid w:val="00D0441B"/>
    <w:rsid w:val="00D04570"/>
    <w:rsid w:val="00D04580"/>
    <w:rsid w:val="00D045EA"/>
    <w:rsid w:val="00D04670"/>
    <w:rsid w:val="00D046EB"/>
    <w:rsid w:val="00D04840"/>
    <w:rsid w:val="00D04A7A"/>
    <w:rsid w:val="00D04B49"/>
    <w:rsid w:val="00D04C79"/>
    <w:rsid w:val="00D04CA4"/>
    <w:rsid w:val="00D04D04"/>
    <w:rsid w:val="00D0500C"/>
    <w:rsid w:val="00D053B4"/>
    <w:rsid w:val="00D053BC"/>
    <w:rsid w:val="00D054A5"/>
    <w:rsid w:val="00D0555F"/>
    <w:rsid w:val="00D0557C"/>
    <w:rsid w:val="00D055AE"/>
    <w:rsid w:val="00D056B0"/>
    <w:rsid w:val="00D057B2"/>
    <w:rsid w:val="00D057F3"/>
    <w:rsid w:val="00D05952"/>
    <w:rsid w:val="00D059B4"/>
    <w:rsid w:val="00D05D47"/>
    <w:rsid w:val="00D05D5C"/>
    <w:rsid w:val="00D05E03"/>
    <w:rsid w:val="00D0602A"/>
    <w:rsid w:val="00D0603A"/>
    <w:rsid w:val="00D061D8"/>
    <w:rsid w:val="00D06325"/>
    <w:rsid w:val="00D06398"/>
    <w:rsid w:val="00D06563"/>
    <w:rsid w:val="00D066BB"/>
    <w:rsid w:val="00D067C2"/>
    <w:rsid w:val="00D068BC"/>
    <w:rsid w:val="00D06922"/>
    <w:rsid w:val="00D06968"/>
    <w:rsid w:val="00D069E0"/>
    <w:rsid w:val="00D06A8A"/>
    <w:rsid w:val="00D06BE5"/>
    <w:rsid w:val="00D06E02"/>
    <w:rsid w:val="00D0700B"/>
    <w:rsid w:val="00D07070"/>
    <w:rsid w:val="00D0708B"/>
    <w:rsid w:val="00D07567"/>
    <w:rsid w:val="00D0759C"/>
    <w:rsid w:val="00D07611"/>
    <w:rsid w:val="00D07724"/>
    <w:rsid w:val="00D07727"/>
    <w:rsid w:val="00D077B3"/>
    <w:rsid w:val="00D078C7"/>
    <w:rsid w:val="00D0791A"/>
    <w:rsid w:val="00D07974"/>
    <w:rsid w:val="00D07A8F"/>
    <w:rsid w:val="00D07BF8"/>
    <w:rsid w:val="00D07D7D"/>
    <w:rsid w:val="00D07F0A"/>
    <w:rsid w:val="00D07F98"/>
    <w:rsid w:val="00D1010A"/>
    <w:rsid w:val="00D10196"/>
    <w:rsid w:val="00D1023A"/>
    <w:rsid w:val="00D102F6"/>
    <w:rsid w:val="00D10311"/>
    <w:rsid w:val="00D10380"/>
    <w:rsid w:val="00D106C4"/>
    <w:rsid w:val="00D10769"/>
    <w:rsid w:val="00D10774"/>
    <w:rsid w:val="00D1094E"/>
    <w:rsid w:val="00D10956"/>
    <w:rsid w:val="00D10CB2"/>
    <w:rsid w:val="00D10D1E"/>
    <w:rsid w:val="00D10D93"/>
    <w:rsid w:val="00D10E2F"/>
    <w:rsid w:val="00D10F1D"/>
    <w:rsid w:val="00D10F5E"/>
    <w:rsid w:val="00D1101A"/>
    <w:rsid w:val="00D11074"/>
    <w:rsid w:val="00D1108A"/>
    <w:rsid w:val="00D11101"/>
    <w:rsid w:val="00D1115B"/>
    <w:rsid w:val="00D111BD"/>
    <w:rsid w:val="00D113A9"/>
    <w:rsid w:val="00D1148A"/>
    <w:rsid w:val="00D11695"/>
    <w:rsid w:val="00D11857"/>
    <w:rsid w:val="00D11994"/>
    <w:rsid w:val="00D119DB"/>
    <w:rsid w:val="00D11B10"/>
    <w:rsid w:val="00D1209A"/>
    <w:rsid w:val="00D120B8"/>
    <w:rsid w:val="00D12122"/>
    <w:rsid w:val="00D12176"/>
    <w:rsid w:val="00D121D7"/>
    <w:rsid w:val="00D121F1"/>
    <w:rsid w:val="00D122C6"/>
    <w:rsid w:val="00D12458"/>
    <w:rsid w:val="00D12726"/>
    <w:rsid w:val="00D1285C"/>
    <w:rsid w:val="00D12970"/>
    <w:rsid w:val="00D129E9"/>
    <w:rsid w:val="00D12C8F"/>
    <w:rsid w:val="00D12CC5"/>
    <w:rsid w:val="00D12D5C"/>
    <w:rsid w:val="00D12E18"/>
    <w:rsid w:val="00D12E82"/>
    <w:rsid w:val="00D12F88"/>
    <w:rsid w:val="00D12FC1"/>
    <w:rsid w:val="00D12FE1"/>
    <w:rsid w:val="00D13144"/>
    <w:rsid w:val="00D131A0"/>
    <w:rsid w:val="00D131A9"/>
    <w:rsid w:val="00D13268"/>
    <w:rsid w:val="00D1328A"/>
    <w:rsid w:val="00D1335E"/>
    <w:rsid w:val="00D13441"/>
    <w:rsid w:val="00D13700"/>
    <w:rsid w:val="00D13725"/>
    <w:rsid w:val="00D1381E"/>
    <w:rsid w:val="00D13899"/>
    <w:rsid w:val="00D13A41"/>
    <w:rsid w:val="00D13B6E"/>
    <w:rsid w:val="00D13B9F"/>
    <w:rsid w:val="00D13CA5"/>
    <w:rsid w:val="00D13F50"/>
    <w:rsid w:val="00D1406C"/>
    <w:rsid w:val="00D14144"/>
    <w:rsid w:val="00D14394"/>
    <w:rsid w:val="00D14873"/>
    <w:rsid w:val="00D14A9F"/>
    <w:rsid w:val="00D14AD6"/>
    <w:rsid w:val="00D14BA4"/>
    <w:rsid w:val="00D14BB5"/>
    <w:rsid w:val="00D14CF5"/>
    <w:rsid w:val="00D14D15"/>
    <w:rsid w:val="00D14D4D"/>
    <w:rsid w:val="00D15296"/>
    <w:rsid w:val="00D15310"/>
    <w:rsid w:val="00D1563E"/>
    <w:rsid w:val="00D15679"/>
    <w:rsid w:val="00D1577E"/>
    <w:rsid w:val="00D157AA"/>
    <w:rsid w:val="00D158B9"/>
    <w:rsid w:val="00D159D0"/>
    <w:rsid w:val="00D15AF3"/>
    <w:rsid w:val="00D15C48"/>
    <w:rsid w:val="00D15CE5"/>
    <w:rsid w:val="00D15D25"/>
    <w:rsid w:val="00D15F85"/>
    <w:rsid w:val="00D15F8C"/>
    <w:rsid w:val="00D15FC1"/>
    <w:rsid w:val="00D1613C"/>
    <w:rsid w:val="00D161D5"/>
    <w:rsid w:val="00D1622C"/>
    <w:rsid w:val="00D1626D"/>
    <w:rsid w:val="00D16308"/>
    <w:rsid w:val="00D16399"/>
    <w:rsid w:val="00D163AB"/>
    <w:rsid w:val="00D163BD"/>
    <w:rsid w:val="00D164D2"/>
    <w:rsid w:val="00D16769"/>
    <w:rsid w:val="00D168A4"/>
    <w:rsid w:val="00D16992"/>
    <w:rsid w:val="00D16DB6"/>
    <w:rsid w:val="00D17034"/>
    <w:rsid w:val="00D173E0"/>
    <w:rsid w:val="00D1753F"/>
    <w:rsid w:val="00D175F0"/>
    <w:rsid w:val="00D177E0"/>
    <w:rsid w:val="00D178C8"/>
    <w:rsid w:val="00D179A8"/>
    <w:rsid w:val="00D17CEE"/>
    <w:rsid w:val="00D17EE0"/>
    <w:rsid w:val="00D201C2"/>
    <w:rsid w:val="00D2039A"/>
    <w:rsid w:val="00D203FB"/>
    <w:rsid w:val="00D20508"/>
    <w:rsid w:val="00D206E7"/>
    <w:rsid w:val="00D207AE"/>
    <w:rsid w:val="00D20874"/>
    <w:rsid w:val="00D20879"/>
    <w:rsid w:val="00D20882"/>
    <w:rsid w:val="00D20992"/>
    <w:rsid w:val="00D20A38"/>
    <w:rsid w:val="00D20BC4"/>
    <w:rsid w:val="00D20C1C"/>
    <w:rsid w:val="00D20C73"/>
    <w:rsid w:val="00D20ED9"/>
    <w:rsid w:val="00D20EE9"/>
    <w:rsid w:val="00D20F8D"/>
    <w:rsid w:val="00D20FD5"/>
    <w:rsid w:val="00D210E2"/>
    <w:rsid w:val="00D21158"/>
    <w:rsid w:val="00D21200"/>
    <w:rsid w:val="00D212CB"/>
    <w:rsid w:val="00D212D0"/>
    <w:rsid w:val="00D2149D"/>
    <w:rsid w:val="00D21757"/>
    <w:rsid w:val="00D21775"/>
    <w:rsid w:val="00D21995"/>
    <w:rsid w:val="00D21AAD"/>
    <w:rsid w:val="00D21AAE"/>
    <w:rsid w:val="00D21AB2"/>
    <w:rsid w:val="00D21C21"/>
    <w:rsid w:val="00D21DB4"/>
    <w:rsid w:val="00D21DE3"/>
    <w:rsid w:val="00D21EE8"/>
    <w:rsid w:val="00D21FEC"/>
    <w:rsid w:val="00D220C6"/>
    <w:rsid w:val="00D222FA"/>
    <w:rsid w:val="00D223F0"/>
    <w:rsid w:val="00D225EA"/>
    <w:rsid w:val="00D22604"/>
    <w:rsid w:val="00D2266E"/>
    <w:rsid w:val="00D226EC"/>
    <w:rsid w:val="00D227C9"/>
    <w:rsid w:val="00D2296A"/>
    <w:rsid w:val="00D22B5B"/>
    <w:rsid w:val="00D22C03"/>
    <w:rsid w:val="00D22C54"/>
    <w:rsid w:val="00D22CCB"/>
    <w:rsid w:val="00D22D4A"/>
    <w:rsid w:val="00D22F24"/>
    <w:rsid w:val="00D22FFC"/>
    <w:rsid w:val="00D23007"/>
    <w:rsid w:val="00D23139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7D2"/>
    <w:rsid w:val="00D2396F"/>
    <w:rsid w:val="00D239AB"/>
    <w:rsid w:val="00D239DD"/>
    <w:rsid w:val="00D23A57"/>
    <w:rsid w:val="00D23ADE"/>
    <w:rsid w:val="00D23E57"/>
    <w:rsid w:val="00D24130"/>
    <w:rsid w:val="00D241E1"/>
    <w:rsid w:val="00D241E4"/>
    <w:rsid w:val="00D2430E"/>
    <w:rsid w:val="00D2431B"/>
    <w:rsid w:val="00D243B3"/>
    <w:rsid w:val="00D2445F"/>
    <w:rsid w:val="00D24463"/>
    <w:rsid w:val="00D244CF"/>
    <w:rsid w:val="00D24537"/>
    <w:rsid w:val="00D24845"/>
    <w:rsid w:val="00D24859"/>
    <w:rsid w:val="00D24D9F"/>
    <w:rsid w:val="00D24F0A"/>
    <w:rsid w:val="00D24FDC"/>
    <w:rsid w:val="00D25014"/>
    <w:rsid w:val="00D250B4"/>
    <w:rsid w:val="00D252FF"/>
    <w:rsid w:val="00D255DE"/>
    <w:rsid w:val="00D25769"/>
    <w:rsid w:val="00D25869"/>
    <w:rsid w:val="00D25920"/>
    <w:rsid w:val="00D25A9F"/>
    <w:rsid w:val="00D25AE3"/>
    <w:rsid w:val="00D25B34"/>
    <w:rsid w:val="00D25BE8"/>
    <w:rsid w:val="00D25C0E"/>
    <w:rsid w:val="00D25C69"/>
    <w:rsid w:val="00D25E04"/>
    <w:rsid w:val="00D25E0C"/>
    <w:rsid w:val="00D25EF1"/>
    <w:rsid w:val="00D26022"/>
    <w:rsid w:val="00D263ED"/>
    <w:rsid w:val="00D26482"/>
    <w:rsid w:val="00D264D0"/>
    <w:rsid w:val="00D2651F"/>
    <w:rsid w:val="00D267CC"/>
    <w:rsid w:val="00D2689E"/>
    <w:rsid w:val="00D26941"/>
    <w:rsid w:val="00D26C3F"/>
    <w:rsid w:val="00D26D7A"/>
    <w:rsid w:val="00D26DB0"/>
    <w:rsid w:val="00D26E0F"/>
    <w:rsid w:val="00D26E6F"/>
    <w:rsid w:val="00D26F47"/>
    <w:rsid w:val="00D2700D"/>
    <w:rsid w:val="00D27296"/>
    <w:rsid w:val="00D27316"/>
    <w:rsid w:val="00D27530"/>
    <w:rsid w:val="00D27538"/>
    <w:rsid w:val="00D27617"/>
    <w:rsid w:val="00D2766A"/>
    <w:rsid w:val="00D278B5"/>
    <w:rsid w:val="00D278F1"/>
    <w:rsid w:val="00D27942"/>
    <w:rsid w:val="00D27989"/>
    <w:rsid w:val="00D27AEA"/>
    <w:rsid w:val="00D27AFD"/>
    <w:rsid w:val="00D27BA0"/>
    <w:rsid w:val="00D27DC1"/>
    <w:rsid w:val="00D27E17"/>
    <w:rsid w:val="00D27E20"/>
    <w:rsid w:val="00D3012D"/>
    <w:rsid w:val="00D302B0"/>
    <w:rsid w:val="00D303ED"/>
    <w:rsid w:val="00D30675"/>
    <w:rsid w:val="00D30728"/>
    <w:rsid w:val="00D307EA"/>
    <w:rsid w:val="00D30857"/>
    <w:rsid w:val="00D3091A"/>
    <w:rsid w:val="00D309C3"/>
    <w:rsid w:val="00D30A4D"/>
    <w:rsid w:val="00D30B96"/>
    <w:rsid w:val="00D30DFA"/>
    <w:rsid w:val="00D30E51"/>
    <w:rsid w:val="00D30FCD"/>
    <w:rsid w:val="00D310C4"/>
    <w:rsid w:val="00D3110A"/>
    <w:rsid w:val="00D311C4"/>
    <w:rsid w:val="00D3137B"/>
    <w:rsid w:val="00D313F9"/>
    <w:rsid w:val="00D31412"/>
    <w:rsid w:val="00D3149D"/>
    <w:rsid w:val="00D316AE"/>
    <w:rsid w:val="00D31802"/>
    <w:rsid w:val="00D31939"/>
    <w:rsid w:val="00D3194A"/>
    <w:rsid w:val="00D31C1A"/>
    <w:rsid w:val="00D31C31"/>
    <w:rsid w:val="00D31CAE"/>
    <w:rsid w:val="00D31E62"/>
    <w:rsid w:val="00D31FD3"/>
    <w:rsid w:val="00D320C2"/>
    <w:rsid w:val="00D32118"/>
    <w:rsid w:val="00D32191"/>
    <w:rsid w:val="00D32224"/>
    <w:rsid w:val="00D32361"/>
    <w:rsid w:val="00D323C4"/>
    <w:rsid w:val="00D324E2"/>
    <w:rsid w:val="00D3261A"/>
    <w:rsid w:val="00D32863"/>
    <w:rsid w:val="00D32947"/>
    <w:rsid w:val="00D32A13"/>
    <w:rsid w:val="00D32A35"/>
    <w:rsid w:val="00D32B6C"/>
    <w:rsid w:val="00D32CE2"/>
    <w:rsid w:val="00D32F57"/>
    <w:rsid w:val="00D33041"/>
    <w:rsid w:val="00D331F5"/>
    <w:rsid w:val="00D331FE"/>
    <w:rsid w:val="00D33360"/>
    <w:rsid w:val="00D3358C"/>
    <w:rsid w:val="00D33777"/>
    <w:rsid w:val="00D33785"/>
    <w:rsid w:val="00D33A80"/>
    <w:rsid w:val="00D33BB0"/>
    <w:rsid w:val="00D33C46"/>
    <w:rsid w:val="00D33C5A"/>
    <w:rsid w:val="00D33E24"/>
    <w:rsid w:val="00D34035"/>
    <w:rsid w:val="00D3414C"/>
    <w:rsid w:val="00D341BF"/>
    <w:rsid w:val="00D34224"/>
    <w:rsid w:val="00D3490C"/>
    <w:rsid w:val="00D34ACA"/>
    <w:rsid w:val="00D34B30"/>
    <w:rsid w:val="00D34CC7"/>
    <w:rsid w:val="00D34E8B"/>
    <w:rsid w:val="00D351EB"/>
    <w:rsid w:val="00D3534D"/>
    <w:rsid w:val="00D3539E"/>
    <w:rsid w:val="00D353E5"/>
    <w:rsid w:val="00D353FE"/>
    <w:rsid w:val="00D354AA"/>
    <w:rsid w:val="00D3554D"/>
    <w:rsid w:val="00D35701"/>
    <w:rsid w:val="00D357C6"/>
    <w:rsid w:val="00D3580E"/>
    <w:rsid w:val="00D35AD9"/>
    <w:rsid w:val="00D35B4F"/>
    <w:rsid w:val="00D35BD2"/>
    <w:rsid w:val="00D35C08"/>
    <w:rsid w:val="00D35EF3"/>
    <w:rsid w:val="00D35FA9"/>
    <w:rsid w:val="00D36274"/>
    <w:rsid w:val="00D36505"/>
    <w:rsid w:val="00D36581"/>
    <w:rsid w:val="00D366F4"/>
    <w:rsid w:val="00D3672F"/>
    <w:rsid w:val="00D36751"/>
    <w:rsid w:val="00D367A8"/>
    <w:rsid w:val="00D3686D"/>
    <w:rsid w:val="00D368B1"/>
    <w:rsid w:val="00D36910"/>
    <w:rsid w:val="00D36A7B"/>
    <w:rsid w:val="00D36BB6"/>
    <w:rsid w:val="00D36DBE"/>
    <w:rsid w:val="00D36E37"/>
    <w:rsid w:val="00D36F82"/>
    <w:rsid w:val="00D36FFF"/>
    <w:rsid w:val="00D37049"/>
    <w:rsid w:val="00D3729A"/>
    <w:rsid w:val="00D374EE"/>
    <w:rsid w:val="00D375EB"/>
    <w:rsid w:val="00D376BA"/>
    <w:rsid w:val="00D377D1"/>
    <w:rsid w:val="00D37883"/>
    <w:rsid w:val="00D3792B"/>
    <w:rsid w:val="00D37A17"/>
    <w:rsid w:val="00D37B92"/>
    <w:rsid w:val="00D37BBF"/>
    <w:rsid w:val="00D37C58"/>
    <w:rsid w:val="00D37CAE"/>
    <w:rsid w:val="00D37D93"/>
    <w:rsid w:val="00D37D97"/>
    <w:rsid w:val="00D37E4E"/>
    <w:rsid w:val="00D37E92"/>
    <w:rsid w:val="00D4000A"/>
    <w:rsid w:val="00D40272"/>
    <w:rsid w:val="00D402F3"/>
    <w:rsid w:val="00D40340"/>
    <w:rsid w:val="00D40344"/>
    <w:rsid w:val="00D40475"/>
    <w:rsid w:val="00D4054E"/>
    <w:rsid w:val="00D40669"/>
    <w:rsid w:val="00D406B4"/>
    <w:rsid w:val="00D40759"/>
    <w:rsid w:val="00D40791"/>
    <w:rsid w:val="00D40893"/>
    <w:rsid w:val="00D408EE"/>
    <w:rsid w:val="00D4098B"/>
    <w:rsid w:val="00D40A07"/>
    <w:rsid w:val="00D40D63"/>
    <w:rsid w:val="00D40E6A"/>
    <w:rsid w:val="00D41050"/>
    <w:rsid w:val="00D41168"/>
    <w:rsid w:val="00D412A7"/>
    <w:rsid w:val="00D41488"/>
    <w:rsid w:val="00D416CF"/>
    <w:rsid w:val="00D417D1"/>
    <w:rsid w:val="00D41981"/>
    <w:rsid w:val="00D41A41"/>
    <w:rsid w:val="00D41B3C"/>
    <w:rsid w:val="00D41CF6"/>
    <w:rsid w:val="00D41CFD"/>
    <w:rsid w:val="00D41DE4"/>
    <w:rsid w:val="00D41F3A"/>
    <w:rsid w:val="00D4217D"/>
    <w:rsid w:val="00D421A1"/>
    <w:rsid w:val="00D421A8"/>
    <w:rsid w:val="00D4246D"/>
    <w:rsid w:val="00D42669"/>
    <w:rsid w:val="00D4296F"/>
    <w:rsid w:val="00D42982"/>
    <w:rsid w:val="00D42C55"/>
    <w:rsid w:val="00D42D5C"/>
    <w:rsid w:val="00D4300E"/>
    <w:rsid w:val="00D43054"/>
    <w:rsid w:val="00D43178"/>
    <w:rsid w:val="00D431EC"/>
    <w:rsid w:val="00D435C2"/>
    <w:rsid w:val="00D436B4"/>
    <w:rsid w:val="00D437F4"/>
    <w:rsid w:val="00D4385E"/>
    <w:rsid w:val="00D43AF6"/>
    <w:rsid w:val="00D43B33"/>
    <w:rsid w:val="00D43B85"/>
    <w:rsid w:val="00D43BF7"/>
    <w:rsid w:val="00D43C30"/>
    <w:rsid w:val="00D43DAA"/>
    <w:rsid w:val="00D43F94"/>
    <w:rsid w:val="00D43FDB"/>
    <w:rsid w:val="00D4413B"/>
    <w:rsid w:val="00D44198"/>
    <w:rsid w:val="00D44531"/>
    <w:rsid w:val="00D44773"/>
    <w:rsid w:val="00D4480A"/>
    <w:rsid w:val="00D4481D"/>
    <w:rsid w:val="00D44D5E"/>
    <w:rsid w:val="00D44DA4"/>
    <w:rsid w:val="00D44E50"/>
    <w:rsid w:val="00D44E9A"/>
    <w:rsid w:val="00D44F20"/>
    <w:rsid w:val="00D44F6F"/>
    <w:rsid w:val="00D44FA3"/>
    <w:rsid w:val="00D44FD6"/>
    <w:rsid w:val="00D451AB"/>
    <w:rsid w:val="00D451E2"/>
    <w:rsid w:val="00D45326"/>
    <w:rsid w:val="00D45376"/>
    <w:rsid w:val="00D45378"/>
    <w:rsid w:val="00D4537C"/>
    <w:rsid w:val="00D4547B"/>
    <w:rsid w:val="00D454A1"/>
    <w:rsid w:val="00D455CB"/>
    <w:rsid w:val="00D4566F"/>
    <w:rsid w:val="00D45697"/>
    <w:rsid w:val="00D45816"/>
    <w:rsid w:val="00D45898"/>
    <w:rsid w:val="00D4591F"/>
    <w:rsid w:val="00D45A74"/>
    <w:rsid w:val="00D45A75"/>
    <w:rsid w:val="00D45ABE"/>
    <w:rsid w:val="00D45B45"/>
    <w:rsid w:val="00D45BBF"/>
    <w:rsid w:val="00D45D05"/>
    <w:rsid w:val="00D45D5A"/>
    <w:rsid w:val="00D45DB4"/>
    <w:rsid w:val="00D45E98"/>
    <w:rsid w:val="00D45EC8"/>
    <w:rsid w:val="00D45F27"/>
    <w:rsid w:val="00D46165"/>
    <w:rsid w:val="00D46362"/>
    <w:rsid w:val="00D464E9"/>
    <w:rsid w:val="00D46675"/>
    <w:rsid w:val="00D46689"/>
    <w:rsid w:val="00D4673A"/>
    <w:rsid w:val="00D467D6"/>
    <w:rsid w:val="00D46886"/>
    <w:rsid w:val="00D46923"/>
    <w:rsid w:val="00D46A7A"/>
    <w:rsid w:val="00D46AA1"/>
    <w:rsid w:val="00D46AF0"/>
    <w:rsid w:val="00D46CA5"/>
    <w:rsid w:val="00D46CAF"/>
    <w:rsid w:val="00D46D10"/>
    <w:rsid w:val="00D47007"/>
    <w:rsid w:val="00D47154"/>
    <w:rsid w:val="00D471B3"/>
    <w:rsid w:val="00D47438"/>
    <w:rsid w:val="00D4749B"/>
    <w:rsid w:val="00D476B5"/>
    <w:rsid w:val="00D477DD"/>
    <w:rsid w:val="00D47811"/>
    <w:rsid w:val="00D47826"/>
    <w:rsid w:val="00D47946"/>
    <w:rsid w:val="00D47A36"/>
    <w:rsid w:val="00D47BBA"/>
    <w:rsid w:val="00D47C1F"/>
    <w:rsid w:val="00D47C45"/>
    <w:rsid w:val="00D47DAF"/>
    <w:rsid w:val="00D47EC3"/>
    <w:rsid w:val="00D50083"/>
    <w:rsid w:val="00D500CC"/>
    <w:rsid w:val="00D501D9"/>
    <w:rsid w:val="00D503F2"/>
    <w:rsid w:val="00D50401"/>
    <w:rsid w:val="00D5046C"/>
    <w:rsid w:val="00D504CA"/>
    <w:rsid w:val="00D50518"/>
    <w:rsid w:val="00D505EB"/>
    <w:rsid w:val="00D50B17"/>
    <w:rsid w:val="00D50BF3"/>
    <w:rsid w:val="00D50C09"/>
    <w:rsid w:val="00D50C5C"/>
    <w:rsid w:val="00D50D13"/>
    <w:rsid w:val="00D50F10"/>
    <w:rsid w:val="00D51049"/>
    <w:rsid w:val="00D510E7"/>
    <w:rsid w:val="00D510F1"/>
    <w:rsid w:val="00D512B4"/>
    <w:rsid w:val="00D512CE"/>
    <w:rsid w:val="00D513E1"/>
    <w:rsid w:val="00D513FE"/>
    <w:rsid w:val="00D51596"/>
    <w:rsid w:val="00D51651"/>
    <w:rsid w:val="00D51675"/>
    <w:rsid w:val="00D516C9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1F8A"/>
    <w:rsid w:val="00D52048"/>
    <w:rsid w:val="00D521A3"/>
    <w:rsid w:val="00D521B0"/>
    <w:rsid w:val="00D521C2"/>
    <w:rsid w:val="00D521F9"/>
    <w:rsid w:val="00D5226C"/>
    <w:rsid w:val="00D52287"/>
    <w:rsid w:val="00D52289"/>
    <w:rsid w:val="00D525DF"/>
    <w:rsid w:val="00D52624"/>
    <w:rsid w:val="00D52658"/>
    <w:rsid w:val="00D52802"/>
    <w:rsid w:val="00D5297C"/>
    <w:rsid w:val="00D52994"/>
    <w:rsid w:val="00D52A91"/>
    <w:rsid w:val="00D52D0E"/>
    <w:rsid w:val="00D52DE6"/>
    <w:rsid w:val="00D52E10"/>
    <w:rsid w:val="00D52E73"/>
    <w:rsid w:val="00D52F38"/>
    <w:rsid w:val="00D53088"/>
    <w:rsid w:val="00D530F5"/>
    <w:rsid w:val="00D53254"/>
    <w:rsid w:val="00D5343C"/>
    <w:rsid w:val="00D53495"/>
    <w:rsid w:val="00D534FC"/>
    <w:rsid w:val="00D5352D"/>
    <w:rsid w:val="00D53632"/>
    <w:rsid w:val="00D53897"/>
    <w:rsid w:val="00D53934"/>
    <w:rsid w:val="00D539B3"/>
    <w:rsid w:val="00D53A4D"/>
    <w:rsid w:val="00D53DA8"/>
    <w:rsid w:val="00D53E63"/>
    <w:rsid w:val="00D53EE1"/>
    <w:rsid w:val="00D53F36"/>
    <w:rsid w:val="00D540AA"/>
    <w:rsid w:val="00D54180"/>
    <w:rsid w:val="00D541B5"/>
    <w:rsid w:val="00D542A2"/>
    <w:rsid w:val="00D54340"/>
    <w:rsid w:val="00D5444F"/>
    <w:rsid w:val="00D544C0"/>
    <w:rsid w:val="00D544EF"/>
    <w:rsid w:val="00D54572"/>
    <w:rsid w:val="00D545A7"/>
    <w:rsid w:val="00D54638"/>
    <w:rsid w:val="00D54641"/>
    <w:rsid w:val="00D54667"/>
    <w:rsid w:val="00D5490E"/>
    <w:rsid w:val="00D54957"/>
    <w:rsid w:val="00D54976"/>
    <w:rsid w:val="00D549F1"/>
    <w:rsid w:val="00D54B57"/>
    <w:rsid w:val="00D54BB4"/>
    <w:rsid w:val="00D54BEA"/>
    <w:rsid w:val="00D54C5F"/>
    <w:rsid w:val="00D54C70"/>
    <w:rsid w:val="00D54DD5"/>
    <w:rsid w:val="00D54E82"/>
    <w:rsid w:val="00D54FA2"/>
    <w:rsid w:val="00D55068"/>
    <w:rsid w:val="00D55138"/>
    <w:rsid w:val="00D552AD"/>
    <w:rsid w:val="00D553FE"/>
    <w:rsid w:val="00D556AB"/>
    <w:rsid w:val="00D556EA"/>
    <w:rsid w:val="00D557DE"/>
    <w:rsid w:val="00D5580D"/>
    <w:rsid w:val="00D55CFB"/>
    <w:rsid w:val="00D55DB9"/>
    <w:rsid w:val="00D55E30"/>
    <w:rsid w:val="00D55FAF"/>
    <w:rsid w:val="00D56086"/>
    <w:rsid w:val="00D56565"/>
    <w:rsid w:val="00D565F0"/>
    <w:rsid w:val="00D566EA"/>
    <w:rsid w:val="00D56734"/>
    <w:rsid w:val="00D5676A"/>
    <w:rsid w:val="00D568B8"/>
    <w:rsid w:val="00D56958"/>
    <w:rsid w:val="00D56A29"/>
    <w:rsid w:val="00D56C14"/>
    <w:rsid w:val="00D56C81"/>
    <w:rsid w:val="00D56C99"/>
    <w:rsid w:val="00D56D06"/>
    <w:rsid w:val="00D56FA6"/>
    <w:rsid w:val="00D56FA7"/>
    <w:rsid w:val="00D5703B"/>
    <w:rsid w:val="00D57131"/>
    <w:rsid w:val="00D571D0"/>
    <w:rsid w:val="00D57300"/>
    <w:rsid w:val="00D573D9"/>
    <w:rsid w:val="00D57499"/>
    <w:rsid w:val="00D57570"/>
    <w:rsid w:val="00D575C7"/>
    <w:rsid w:val="00D579BC"/>
    <w:rsid w:val="00D57AE2"/>
    <w:rsid w:val="00D57AF1"/>
    <w:rsid w:val="00D57B08"/>
    <w:rsid w:val="00D57B41"/>
    <w:rsid w:val="00D57B65"/>
    <w:rsid w:val="00D57C26"/>
    <w:rsid w:val="00D57D29"/>
    <w:rsid w:val="00D57E37"/>
    <w:rsid w:val="00D57E3D"/>
    <w:rsid w:val="00D57F1B"/>
    <w:rsid w:val="00D601EA"/>
    <w:rsid w:val="00D6022A"/>
    <w:rsid w:val="00D60261"/>
    <w:rsid w:val="00D6041A"/>
    <w:rsid w:val="00D6041F"/>
    <w:rsid w:val="00D60435"/>
    <w:rsid w:val="00D6044D"/>
    <w:rsid w:val="00D6046A"/>
    <w:rsid w:val="00D60542"/>
    <w:rsid w:val="00D606DB"/>
    <w:rsid w:val="00D60740"/>
    <w:rsid w:val="00D60744"/>
    <w:rsid w:val="00D6088E"/>
    <w:rsid w:val="00D60A1D"/>
    <w:rsid w:val="00D60A47"/>
    <w:rsid w:val="00D60B6B"/>
    <w:rsid w:val="00D60BFF"/>
    <w:rsid w:val="00D60C81"/>
    <w:rsid w:val="00D60CCD"/>
    <w:rsid w:val="00D60E34"/>
    <w:rsid w:val="00D60E78"/>
    <w:rsid w:val="00D61019"/>
    <w:rsid w:val="00D616EA"/>
    <w:rsid w:val="00D61A9A"/>
    <w:rsid w:val="00D61B2E"/>
    <w:rsid w:val="00D61C5F"/>
    <w:rsid w:val="00D61CC6"/>
    <w:rsid w:val="00D61D13"/>
    <w:rsid w:val="00D61D8F"/>
    <w:rsid w:val="00D61E2E"/>
    <w:rsid w:val="00D61E3D"/>
    <w:rsid w:val="00D61F24"/>
    <w:rsid w:val="00D61FA1"/>
    <w:rsid w:val="00D6211F"/>
    <w:rsid w:val="00D62176"/>
    <w:rsid w:val="00D62206"/>
    <w:rsid w:val="00D62254"/>
    <w:rsid w:val="00D62263"/>
    <w:rsid w:val="00D6240A"/>
    <w:rsid w:val="00D62414"/>
    <w:rsid w:val="00D62435"/>
    <w:rsid w:val="00D625F3"/>
    <w:rsid w:val="00D62635"/>
    <w:rsid w:val="00D6281B"/>
    <w:rsid w:val="00D6291B"/>
    <w:rsid w:val="00D62954"/>
    <w:rsid w:val="00D62A81"/>
    <w:rsid w:val="00D62AAD"/>
    <w:rsid w:val="00D62B29"/>
    <w:rsid w:val="00D62CC2"/>
    <w:rsid w:val="00D62DA1"/>
    <w:rsid w:val="00D62DA4"/>
    <w:rsid w:val="00D62DD1"/>
    <w:rsid w:val="00D62F08"/>
    <w:rsid w:val="00D62FED"/>
    <w:rsid w:val="00D631F3"/>
    <w:rsid w:val="00D632CE"/>
    <w:rsid w:val="00D633A6"/>
    <w:rsid w:val="00D63452"/>
    <w:rsid w:val="00D63486"/>
    <w:rsid w:val="00D635F6"/>
    <w:rsid w:val="00D637E0"/>
    <w:rsid w:val="00D638C3"/>
    <w:rsid w:val="00D63ACF"/>
    <w:rsid w:val="00D63B5F"/>
    <w:rsid w:val="00D63BFE"/>
    <w:rsid w:val="00D63C2E"/>
    <w:rsid w:val="00D63D2D"/>
    <w:rsid w:val="00D63D7A"/>
    <w:rsid w:val="00D64015"/>
    <w:rsid w:val="00D64140"/>
    <w:rsid w:val="00D643CF"/>
    <w:rsid w:val="00D645DC"/>
    <w:rsid w:val="00D6462C"/>
    <w:rsid w:val="00D64697"/>
    <w:rsid w:val="00D64739"/>
    <w:rsid w:val="00D64809"/>
    <w:rsid w:val="00D6480B"/>
    <w:rsid w:val="00D64A1C"/>
    <w:rsid w:val="00D64A8B"/>
    <w:rsid w:val="00D64AF4"/>
    <w:rsid w:val="00D64CB2"/>
    <w:rsid w:val="00D64D42"/>
    <w:rsid w:val="00D64E79"/>
    <w:rsid w:val="00D64F66"/>
    <w:rsid w:val="00D64F78"/>
    <w:rsid w:val="00D64F97"/>
    <w:rsid w:val="00D6504B"/>
    <w:rsid w:val="00D65055"/>
    <w:rsid w:val="00D650FB"/>
    <w:rsid w:val="00D65111"/>
    <w:rsid w:val="00D653BB"/>
    <w:rsid w:val="00D6544B"/>
    <w:rsid w:val="00D65541"/>
    <w:rsid w:val="00D655E4"/>
    <w:rsid w:val="00D65A8D"/>
    <w:rsid w:val="00D65CDD"/>
    <w:rsid w:val="00D65D9E"/>
    <w:rsid w:val="00D65DFE"/>
    <w:rsid w:val="00D65F47"/>
    <w:rsid w:val="00D65F94"/>
    <w:rsid w:val="00D660A8"/>
    <w:rsid w:val="00D66209"/>
    <w:rsid w:val="00D66281"/>
    <w:rsid w:val="00D662E9"/>
    <w:rsid w:val="00D6645B"/>
    <w:rsid w:val="00D6647A"/>
    <w:rsid w:val="00D66558"/>
    <w:rsid w:val="00D6661B"/>
    <w:rsid w:val="00D66625"/>
    <w:rsid w:val="00D66AB2"/>
    <w:rsid w:val="00D66BF4"/>
    <w:rsid w:val="00D66D4A"/>
    <w:rsid w:val="00D66EF5"/>
    <w:rsid w:val="00D67077"/>
    <w:rsid w:val="00D670A1"/>
    <w:rsid w:val="00D671EE"/>
    <w:rsid w:val="00D673DF"/>
    <w:rsid w:val="00D675DF"/>
    <w:rsid w:val="00D6773B"/>
    <w:rsid w:val="00D677AC"/>
    <w:rsid w:val="00D678AC"/>
    <w:rsid w:val="00D67927"/>
    <w:rsid w:val="00D6799D"/>
    <w:rsid w:val="00D67A3F"/>
    <w:rsid w:val="00D67CD2"/>
    <w:rsid w:val="00D67DC9"/>
    <w:rsid w:val="00D67DF5"/>
    <w:rsid w:val="00D67DFB"/>
    <w:rsid w:val="00D704F0"/>
    <w:rsid w:val="00D706F0"/>
    <w:rsid w:val="00D70702"/>
    <w:rsid w:val="00D70B42"/>
    <w:rsid w:val="00D70D00"/>
    <w:rsid w:val="00D70DAB"/>
    <w:rsid w:val="00D70F03"/>
    <w:rsid w:val="00D70F16"/>
    <w:rsid w:val="00D70F6C"/>
    <w:rsid w:val="00D70F99"/>
    <w:rsid w:val="00D7107A"/>
    <w:rsid w:val="00D71195"/>
    <w:rsid w:val="00D711C7"/>
    <w:rsid w:val="00D7124F"/>
    <w:rsid w:val="00D7141F"/>
    <w:rsid w:val="00D71506"/>
    <w:rsid w:val="00D7181B"/>
    <w:rsid w:val="00D718D7"/>
    <w:rsid w:val="00D719CB"/>
    <w:rsid w:val="00D719D2"/>
    <w:rsid w:val="00D71B1E"/>
    <w:rsid w:val="00D71BA3"/>
    <w:rsid w:val="00D71BDA"/>
    <w:rsid w:val="00D71CDD"/>
    <w:rsid w:val="00D71D28"/>
    <w:rsid w:val="00D71DE5"/>
    <w:rsid w:val="00D720DF"/>
    <w:rsid w:val="00D72353"/>
    <w:rsid w:val="00D724EB"/>
    <w:rsid w:val="00D726B2"/>
    <w:rsid w:val="00D727B3"/>
    <w:rsid w:val="00D72819"/>
    <w:rsid w:val="00D728C3"/>
    <w:rsid w:val="00D7295F"/>
    <w:rsid w:val="00D72B65"/>
    <w:rsid w:val="00D72B67"/>
    <w:rsid w:val="00D72E5C"/>
    <w:rsid w:val="00D72E9A"/>
    <w:rsid w:val="00D72F00"/>
    <w:rsid w:val="00D72F2C"/>
    <w:rsid w:val="00D73089"/>
    <w:rsid w:val="00D730D4"/>
    <w:rsid w:val="00D7348C"/>
    <w:rsid w:val="00D734CD"/>
    <w:rsid w:val="00D73790"/>
    <w:rsid w:val="00D737B2"/>
    <w:rsid w:val="00D738FC"/>
    <w:rsid w:val="00D73978"/>
    <w:rsid w:val="00D73D1C"/>
    <w:rsid w:val="00D73D2F"/>
    <w:rsid w:val="00D73FA2"/>
    <w:rsid w:val="00D7432A"/>
    <w:rsid w:val="00D74397"/>
    <w:rsid w:val="00D745B1"/>
    <w:rsid w:val="00D7466D"/>
    <w:rsid w:val="00D747BD"/>
    <w:rsid w:val="00D74815"/>
    <w:rsid w:val="00D748B6"/>
    <w:rsid w:val="00D748CF"/>
    <w:rsid w:val="00D74A57"/>
    <w:rsid w:val="00D74A73"/>
    <w:rsid w:val="00D74B9B"/>
    <w:rsid w:val="00D74C28"/>
    <w:rsid w:val="00D74D95"/>
    <w:rsid w:val="00D74E9E"/>
    <w:rsid w:val="00D75081"/>
    <w:rsid w:val="00D753EE"/>
    <w:rsid w:val="00D7565C"/>
    <w:rsid w:val="00D7569C"/>
    <w:rsid w:val="00D757F9"/>
    <w:rsid w:val="00D75861"/>
    <w:rsid w:val="00D7588E"/>
    <w:rsid w:val="00D758DD"/>
    <w:rsid w:val="00D759F9"/>
    <w:rsid w:val="00D75E53"/>
    <w:rsid w:val="00D75E56"/>
    <w:rsid w:val="00D75E9A"/>
    <w:rsid w:val="00D75FED"/>
    <w:rsid w:val="00D7602A"/>
    <w:rsid w:val="00D7607C"/>
    <w:rsid w:val="00D763AD"/>
    <w:rsid w:val="00D7646E"/>
    <w:rsid w:val="00D76569"/>
    <w:rsid w:val="00D76573"/>
    <w:rsid w:val="00D765E5"/>
    <w:rsid w:val="00D76668"/>
    <w:rsid w:val="00D7669B"/>
    <w:rsid w:val="00D76780"/>
    <w:rsid w:val="00D76A2C"/>
    <w:rsid w:val="00D76E47"/>
    <w:rsid w:val="00D76EFE"/>
    <w:rsid w:val="00D76F83"/>
    <w:rsid w:val="00D7705F"/>
    <w:rsid w:val="00D770F3"/>
    <w:rsid w:val="00D771A6"/>
    <w:rsid w:val="00D772F2"/>
    <w:rsid w:val="00D772FE"/>
    <w:rsid w:val="00D7733B"/>
    <w:rsid w:val="00D773BA"/>
    <w:rsid w:val="00D773C3"/>
    <w:rsid w:val="00D77408"/>
    <w:rsid w:val="00D775F0"/>
    <w:rsid w:val="00D7772A"/>
    <w:rsid w:val="00D77777"/>
    <w:rsid w:val="00D77973"/>
    <w:rsid w:val="00D77991"/>
    <w:rsid w:val="00D779E7"/>
    <w:rsid w:val="00D77AD4"/>
    <w:rsid w:val="00D77B58"/>
    <w:rsid w:val="00D77E7A"/>
    <w:rsid w:val="00D77EB6"/>
    <w:rsid w:val="00D800E4"/>
    <w:rsid w:val="00D80111"/>
    <w:rsid w:val="00D8025A"/>
    <w:rsid w:val="00D805EC"/>
    <w:rsid w:val="00D8081A"/>
    <w:rsid w:val="00D8084A"/>
    <w:rsid w:val="00D808E1"/>
    <w:rsid w:val="00D80A66"/>
    <w:rsid w:val="00D80BBF"/>
    <w:rsid w:val="00D80DF8"/>
    <w:rsid w:val="00D80E1B"/>
    <w:rsid w:val="00D80E61"/>
    <w:rsid w:val="00D80E91"/>
    <w:rsid w:val="00D80ECB"/>
    <w:rsid w:val="00D8108E"/>
    <w:rsid w:val="00D8111A"/>
    <w:rsid w:val="00D8140D"/>
    <w:rsid w:val="00D815FD"/>
    <w:rsid w:val="00D81681"/>
    <w:rsid w:val="00D816B6"/>
    <w:rsid w:val="00D81717"/>
    <w:rsid w:val="00D8187F"/>
    <w:rsid w:val="00D81CEF"/>
    <w:rsid w:val="00D81F8A"/>
    <w:rsid w:val="00D820FB"/>
    <w:rsid w:val="00D82370"/>
    <w:rsid w:val="00D823AA"/>
    <w:rsid w:val="00D824E1"/>
    <w:rsid w:val="00D82658"/>
    <w:rsid w:val="00D828C5"/>
    <w:rsid w:val="00D82B2A"/>
    <w:rsid w:val="00D82B5C"/>
    <w:rsid w:val="00D82BB5"/>
    <w:rsid w:val="00D82BD1"/>
    <w:rsid w:val="00D82C3F"/>
    <w:rsid w:val="00D82CDC"/>
    <w:rsid w:val="00D82D43"/>
    <w:rsid w:val="00D82F05"/>
    <w:rsid w:val="00D830CF"/>
    <w:rsid w:val="00D832AF"/>
    <w:rsid w:val="00D8331B"/>
    <w:rsid w:val="00D834A0"/>
    <w:rsid w:val="00D83713"/>
    <w:rsid w:val="00D8375A"/>
    <w:rsid w:val="00D8388C"/>
    <w:rsid w:val="00D8389C"/>
    <w:rsid w:val="00D839C4"/>
    <w:rsid w:val="00D83AA0"/>
    <w:rsid w:val="00D83AB3"/>
    <w:rsid w:val="00D83C53"/>
    <w:rsid w:val="00D83DFB"/>
    <w:rsid w:val="00D83E81"/>
    <w:rsid w:val="00D83F63"/>
    <w:rsid w:val="00D83F64"/>
    <w:rsid w:val="00D83F7E"/>
    <w:rsid w:val="00D84068"/>
    <w:rsid w:val="00D84102"/>
    <w:rsid w:val="00D84188"/>
    <w:rsid w:val="00D84380"/>
    <w:rsid w:val="00D8439A"/>
    <w:rsid w:val="00D84406"/>
    <w:rsid w:val="00D84427"/>
    <w:rsid w:val="00D84553"/>
    <w:rsid w:val="00D84949"/>
    <w:rsid w:val="00D84AA7"/>
    <w:rsid w:val="00D84B87"/>
    <w:rsid w:val="00D84DDD"/>
    <w:rsid w:val="00D84E35"/>
    <w:rsid w:val="00D84F5D"/>
    <w:rsid w:val="00D84FC4"/>
    <w:rsid w:val="00D85186"/>
    <w:rsid w:val="00D85317"/>
    <w:rsid w:val="00D853B4"/>
    <w:rsid w:val="00D853B8"/>
    <w:rsid w:val="00D8544B"/>
    <w:rsid w:val="00D855C2"/>
    <w:rsid w:val="00D85654"/>
    <w:rsid w:val="00D85702"/>
    <w:rsid w:val="00D8577D"/>
    <w:rsid w:val="00D858EE"/>
    <w:rsid w:val="00D85931"/>
    <w:rsid w:val="00D85933"/>
    <w:rsid w:val="00D8595B"/>
    <w:rsid w:val="00D85A60"/>
    <w:rsid w:val="00D85B7D"/>
    <w:rsid w:val="00D85BA5"/>
    <w:rsid w:val="00D85D53"/>
    <w:rsid w:val="00D85E42"/>
    <w:rsid w:val="00D85EFF"/>
    <w:rsid w:val="00D85F02"/>
    <w:rsid w:val="00D85F30"/>
    <w:rsid w:val="00D85F5A"/>
    <w:rsid w:val="00D86006"/>
    <w:rsid w:val="00D86161"/>
    <w:rsid w:val="00D8620A"/>
    <w:rsid w:val="00D86246"/>
    <w:rsid w:val="00D862AD"/>
    <w:rsid w:val="00D862CC"/>
    <w:rsid w:val="00D86382"/>
    <w:rsid w:val="00D86397"/>
    <w:rsid w:val="00D863B6"/>
    <w:rsid w:val="00D8660F"/>
    <w:rsid w:val="00D86775"/>
    <w:rsid w:val="00D867BE"/>
    <w:rsid w:val="00D867BF"/>
    <w:rsid w:val="00D86816"/>
    <w:rsid w:val="00D8681E"/>
    <w:rsid w:val="00D868FE"/>
    <w:rsid w:val="00D8694D"/>
    <w:rsid w:val="00D869A4"/>
    <w:rsid w:val="00D86AFC"/>
    <w:rsid w:val="00D86BE8"/>
    <w:rsid w:val="00D86C06"/>
    <w:rsid w:val="00D86C55"/>
    <w:rsid w:val="00D86C70"/>
    <w:rsid w:val="00D86D97"/>
    <w:rsid w:val="00D86FB7"/>
    <w:rsid w:val="00D871C4"/>
    <w:rsid w:val="00D8747F"/>
    <w:rsid w:val="00D8773A"/>
    <w:rsid w:val="00D877D3"/>
    <w:rsid w:val="00D878C5"/>
    <w:rsid w:val="00D87922"/>
    <w:rsid w:val="00D87BFB"/>
    <w:rsid w:val="00D87CB1"/>
    <w:rsid w:val="00D87F85"/>
    <w:rsid w:val="00D90108"/>
    <w:rsid w:val="00D90175"/>
    <w:rsid w:val="00D90224"/>
    <w:rsid w:val="00D9032D"/>
    <w:rsid w:val="00D903BC"/>
    <w:rsid w:val="00D9047C"/>
    <w:rsid w:val="00D90497"/>
    <w:rsid w:val="00D906C2"/>
    <w:rsid w:val="00D906EC"/>
    <w:rsid w:val="00D9091C"/>
    <w:rsid w:val="00D90A87"/>
    <w:rsid w:val="00D90BD0"/>
    <w:rsid w:val="00D90BD1"/>
    <w:rsid w:val="00D90CAD"/>
    <w:rsid w:val="00D90DBC"/>
    <w:rsid w:val="00D90E63"/>
    <w:rsid w:val="00D9104F"/>
    <w:rsid w:val="00D9105D"/>
    <w:rsid w:val="00D911DE"/>
    <w:rsid w:val="00D912FF"/>
    <w:rsid w:val="00D91405"/>
    <w:rsid w:val="00D91514"/>
    <w:rsid w:val="00D9155D"/>
    <w:rsid w:val="00D9176D"/>
    <w:rsid w:val="00D91771"/>
    <w:rsid w:val="00D91788"/>
    <w:rsid w:val="00D9186E"/>
    <w:rsid w:val="00D918E6"/>
    <w:rsid w:val="00D91B0C"/>
    <w:rsid w:val="00D91C05"/>
    <w:rsid w:val="00D91C83"/>
    <w:rsid w:val="00D91D9E"/>
    <w:rsid w:val="00D92075"/>
    <w:rsid w:val="00D922D6"/>
    <w:rsid w:val="00D9254F"/>
    <w:rsid w:val="00D92584"/>
    <w:rsid w:val="00D925C2"/>
    <w:rsid w:val="00D925DC"/>
    <w:rsid w:val="00D92724"/>
    <w:rsid w:val="00D92726"/>
    <w:rsid w:val="00D9275E"/>
    <w:rsid w:val="00D92842"/>
    <w:rsid w:val="00D92A6F"/>
    <w:rsid w:val="00D92B26"/>
    <w:rsid w:val="00D92C5D"/>
    <w:rsid w:val="00D92DED"/>
    <w:rsid w:val="00D92F57"/>
    <w:rsid w:val="00D930E5"/>
    <w:rsid w:val="00D932A9"/>
    <w:rsid w:val="00D93425"/>
    <w:rsid w:val="00D934BF"/>
    <w:rsid w:val="00D93583"/>
    <w:rsid w:val="00D9362E"/>
    <w:rsid w:val="00D9363F"/>
    <w:rsid w:val="00D936C3"/>
    <w:rsid w:val="00D936D5"/>
    <w:rsid w:val="00D9399A"/>
    <w:rsid w:val="00D93D3F"/>
    <w:rsid w:val="00D93D91"/>
    <w:rsid w:val="00D93F34"/>
    <w:rsid w:val="00D94051"/>
    <w:rsid w:val="00D940D0"/>
    <w:rsid w:val="00D9416F"/>
    <w:rsid w:val="00D941CA"/>
    <w:rsid w:val="00D94331"/>
    <w:rsid w:val="00D94369"/>
    <w:rsid w:val="00D9444A"/>
    <w:rsid w:val="00D945EF"/>
    <w:rsid w:val="00D94741"/>
    <w:rsid w:val="00D94B71"/>
    <w:rsid w:val="00D94B7B"/>
    <w:rsid w:val="00D94B98"/>
    <w:rsid w:val="00D94D0B"/>
    <w:rsid w:val="00D94D3A"/>
    <w:rsid w:val="00D94FEF"/>
    <w:rsid w:val="00D9500E"/>
    <w:rsid w:val="00D95763"/>
    <w:rsid w:val="00D95828"/>
    <w:rsid w:val="00D95983"/>
    <w:rsid w:val="00D95AB8"/>
    <w:rsid w:val="00D95BF5"/>
    <w:rsid w:val="00D95C94"/>
    <w:rsid w:val="00D95CC4"/>
    <w:rsid w:val="00D95FA5"/>
    <w:rsid w:val="00D9605A"/>
    <w:rsid w:val="00D960AD"/>
    <w:rsid w:val="00D9611B"/>
    <w:rsid w:val="00D9619A"/>
    <w:rsid w:val="00D9628A"/>
    <w:rsid w:val="00D9649D"/>
    <w:rsid w:val="00D96623"/>
    <w:rsid w:val="00D96868"/>
    <w:rsid w:val="00D968C9"/>
    <w:rsid w:val="00D96990"/>
    <w:rsid w:val="00D969DF"/>
    <w:rsid w:val="00D96C65"/>
    <w:rsid w:val="00D96E63"/>
    <w:rsid w:val="00D970A5"/>
    <w:rsid w:val="00D970F9"/>
    <w:rsid w:val="00D9721F"/>
    <w:rsid w:val="00D9737E"/>
    <w:rsid w:val="00D9762C"/>
    <w:rsid w:val="00D97662"/>
    <w:rsid w:val="00D97852"/>
    <w:rsid w:val="00D978B8"/>
    <w:rsid w:val="00D978EB"/>
    <w:rsid w:val="00D979E7"/>
    <w:rsid w:val="00D97A15"/>
    <w:rsid w:val="00D97A63"/>
    <w:rsid w:val="00D97C08"/>
    <w:rsid w:val="00D97C14"/>
    <w:rsid w:val="00D97C66"/>
    <w:rsid w:val="00D97C69"/>
    <w:rsid w:val="00D97CCA"/>
    <w:rsid w:val="00D97D69"/>
    <w:rsid w:val="00D97E9F"/>
    <w:rsid w:val="00D97F92"/>
    <w:rsid w:val="00DA02BC"/>
    <w:rsid w:val="00DA084C"/>
    <w:rsid w:val="00DA0918"/>
    <w:rsid w:val="00DA0D4F"/>
    <w:rsid w:val="00DA0E6B"/>
    <w:rsid w:val="00DA1157"/>
    <w:rsid w:val="00DA1261"/>
    <w:rsid w:val="00DA140C"/>
    <w:rsid w:val="00DA1530"/>
    <w:rsid w:val="00DA156E"/>
    <w:rsid w:val="00DA157D"/>
    <w:rsid w:val="00DA161C"/>
    <w:rsid w:val="00DA1667"/>
    <w:rsid w:val="00DA16C3"/>
    <w:rsid w:val="00DA17CA"/>
    <w:rsid w:val="00DA18BC"/>
    <w:rsid w:val="00DA193C"/>
    <w:rsid w:val="00DA1C02"/>
    <w:rsid w:val="00DA1E17"/>
    <w:rsid w:val="00DA1E9F"/>
    <w:rsid w:val="00DA1F77"/>
    <w:rsid w:val="00DA1FB2"/>
    <w:rsid w:val="00DA1FDA"/>
    <w:rsid w:val="00DA2082"/>
    <w:rsid w:val="00DA215B"/>
    <w:rsid w:val="00DA21A3"/>
    <w:rsid w:val="00DA23ED"/>
    <w:rsid w:val="00DA24E6"/>
    <w:rsid w:val="00DA24EA"/>
    <w:rsid w:val="00DA26A8"/>
    <w:rsid w:val="00DA2984"/>
    <w:rsid w:val="00DA2AEA"/>
    <w:rsid w:val="00DA2B28"/>
    <w:rsid w:val="00DA2B43"/>
    <w:rsid w:val="00DA2C8B"/>
    <w:rsid w:val="00DA2EBB"/>
    <w:rsid w:val="00DA2FD9"/>
    <w:rsid w:val="00DA3120"/>
    <w:rsid w:val="00DA3148"/>
    <w:rsid w:val="00DA321C"/>
    <w:rsid w:val="00DA32D6"/>
    <w:rsid w:val="00DA32EE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7E"/>
    <w:rsid w:val="00DA40BA"/>
    <w:rsid w:val="00DA4194"/>
    <w:rsid w:val="00DA4394"/>
    <w:rsid w:val="00DA43BA"/>
    <w:rsid w:val="00DA45A5"/>
    <w:rsid w:val="00DA45B9"/>
    <w:rsid w:val="00DA45EA"/>
    <w:rsid w:val="00DA4621"/>
    <w:rsid w:val="00DA46B4"/>
    <w:rsid w:val="00DA480F"/>
    <w:rsid w:val="00DA4B27"/>
    <w:rsid w:val="00DA4B66"/>
    <w:rsid w:val="00DA4C7B"/>
    <w:rsid w:val="00DA4CE3"/>
    <w:rsid w:val="00DA4E43"/>
    <w:rsid w:val="00DA4FC3"/>
    <w:rsid w:val="00DA5050"/>
    <w:rsid w:val="00DA5073"/>
    <w:rsid w:val="00DA5478"/>
    <w:rsid w:val="00DA579C"/>
    <w:rsid w:val="00DA57BF"/>
    <w:rsid w:val="00DA5836"/>
    <w:rsid w:val="00DA584A"/>
    <w:rsid w:val="00DA586A"/>
    <w:rsid w:val="00DA5927"/>
    <w:rsid w:val="00DA5AC6"/>
    <w:rsid w:val="00DA5B54"/>
    <w:rsid w:val="00DA5C6D"/>
    <w:rsid w:val="00DA5D00"/>
    <w:rsid w:val="00DA5DED"/>
    <w:rsid w:val="00DA5E1A"/>
    <w:rsid w:val="00DA5E21"/>
    <w:rsid w:val="00DA5EC7"/>
    <w:rsid w:val="00DA5F7F"/>
    <w:rsid w:val="00DA6003"/>
    <w:rsid w:val="00DA602A"/>
    <w:rsid w:val="00DA6134"/>
    <w:rsid w:val="00DA629D"/>
    <w:rsid w:val="00DA62A2"/>
    <w:rsid w:val="00DA644A"/>
    <w:rsid w:val="00DA6577"/>
    <w:rsid w:val="00DA657E"/>
    <w:rsid w:val="00DA6720"/>
    <w:rsid w:val="00DA6745"/>
    <w:rsid w:val="00DA6895"/>
    <w:rsid w:val="00DA6B67"/>
    <w:rsid w:val="00DA6D47"/>
    <w:rsid w:val="00DA6D81"/>
    <w:rsid w:val="00DA6DC9"/>
    <w:rsid w:val="00DA6DE6"/>
    <w:rsid w:val="00DA6E8D"/>
    <w:rsid w:val="00DA713C"/>
    <w:rsid w:val="00DA7381"/>
    <w:rsid w:val="00DA73FE"/>
    <w:rsid w:val="00DA7433"/>
    <w:rsid w:val="00DA74FF"/>
    <w:rsid w:val="00DA7567"/>
    <w:rsid w:val="00DA76A9"/>
    <w:rsid w:val="00DA7826"/>
    <w:rsid w:val="00DA7CAC"/>
    <w:rsid w:val="00DA7E25"/>
    <w:rsid w:val="00DA7E48"/>
    <w:rsid w:val="00DB0006"/>
    <w:rsid w:val="00DB0106"/>
    <w:rsid w:val="00DB014C"/>
    <w:rsid w:val="00DB016D"/>
    <w:rsid w:val="00DB02E3"/>
    <w:rsid w:val="00DB0365"/>
    <w:rsid w:val="00DB04BB"/>
    <w:rsid w:val="00DB04F0"/>
    <w:rsid w:val="00DB0524"/>
    <w:rsid w:val="00DB05C4"/>
    <w:rsid w:val="00DB061D"/>
    <w:rsid w:val="00DB0623"/>
    <w:rsid w:val="00DB0738"/>
    <w:rsid w:val="00DB07CC"/>
    <w:rsid w:val="00DB0B68"/>
    <w:rsid w:val="00DB0C4A"/>
    <w:rsid w:val="00DB0CBB"/>
    <w:rsid w:val="00DB0D2C"/>
    <w:rsid w:val="00DB0DFC"/>
    <w:rsid w:val="00DB0F64"/>
    <w:rsid w:val="00DB0F9C"/>
    <w:rsid w:val="00DB1026"/>
    <w:rsid w:val="00DB1549"/>
    <w:rsid w:val="00DB15EE"/>
    <w:rsid w:val="00DB16EB"/>
    <w:rsid w:val="00DB17B1"/>
    <w:rsid w:val="00DB1863"/>
    <w:rsid w:val="00DB1880"/>
    <w:rsid w:val="00DB18E0"/>
    <w:rsid w:val="00DB18FE"/>
    <w:rsid w:val="00DB1950"/>
    <w:rsid w:val="00DB1987"/>
    <w:rsid w:val="00DB1A4B"/>
    <w:rsid w:val="00DB1B98"/>
    <w:rsid w:val="00DB1CA0"/>
    <w:rsid w:val="00DB1D58"/>
    <w:rsid w:val="00DB1DA5"/>
    <w:rsid w:val="00DB1FA2"/>
    <w:rsid w:val="00DB2094"/>
    <w:rsid w:val="00DB2200"/>
    <w:rsid w:val="00DB224E"/>
    <w:rsid w:val="00DB2284"/>
    <w:rsid w:val="00DB2323"/>
    <w:rsid w:val="00DB2364"/>
    <w:rsid w:val="00DB2409"/>
    <w:rsid w:val="00DB2567"/>
    <w:rsid w:val="00DB273B"/>
    <w:rsid w:val="00DB2768"/>
    <w:rsid w:val="00DB277B"/>
    <w:rsid w:val="00DB27BD"/>
    <w:rsid w:val="00DB2A7F"/>
    <w:rsid w:val="00DB2AB2"/>
    <w:rsid w:val="00DB2B83"/>
    <w:rsid w:val="00DB2C17"/>
    <w:rsid w:val="00DB2C95"/>
    <w:rsid w:val="00DB2E72"/>
    <w:rsid w:val="00DB2F37"/>
    <w:rsid w:val="00DB317B"/>
    <w:rsid w:val="00DB3200"/>
    <w:rsid w:val="00DB3267"/>
    <w:rsid w:val="00DB384E"/>
    <w:rsid w:val="00DB3A76"/>
    <w:rsid w:val="00DB3D27"/>
    <w:rsid w:val="00DB3F57"/>
    <w:rsid w:val="00DB3F92"/>
    <w:rsid w:val="00DB3FD4"/>
    <w:rsid w:val="00DB43F6"/>
    <w:rsid w:val="00DB4655"/>
    <w:rsid w:val="00DB4663"/>
    <w:rsid w:val="00DB46C0"/>
    <w:rsid w:val="00DB475A"/>
    <w:rsid w:val="00DB4798"/>
    <w:rsid w:val="00DB4998"/>
    <w:rsid w:val="00DB4A15"/>
    <w:rsid w:val="00DB4AEA"/>
    <w:rsid w:val="00DB4B11"/>
    <w:rsid w:val="00DB4B37"/>
    <w:rsid w:val="00DB4BEC"/>
    <w:rsid w:val="00DB4CFE"/>
    <w:rsid w:val="00DB4DA2"/>
    <w:rsid w:val="00DB4F79"/>
    <w:rsid w:val="00DB4FCA"/>
    <w:rsid w:val="00DB4FED"/>
    <w:rsid w:val="00DB5055"/>
    <w:rsid w:val="00DB50B4"/>
    <w:rsid w:val="00DB5100"/>
    <w:rsid w:val="00DB5137"/>
    <w:rsid w:val="00DB515F"/>
    <w:rsid w:val="00DB52F0"/>
    <w:rsid w:val="00DB53B0"/>
    <w:rsid w:val="00DB5651"/>
    <w:rsid w:val="00DB56D5"/>
    <w:rsid w:val="00DB5778"/>
    <w:rsid w:val="00DB57BE"/>
    <w:rsid w:val="00DB57E7"/>
    <w:rsid w:val="00DB581F"/>
    <w:rsid w:val="00DB5833"/>
    <w:rsid w:val="00DB5909"/>
    <w:rsid w:val="00DB598B"/>
    <w:rsid w:val="00DB598E"/>
    <w:rsid w:val="00DB59A0"/>
    <w:rsid w:val="00DB5A3E"/>
    <w:rsid w:val="00DB5ACE"/>
    <w:rsid w:val="00DB5B98"/>
    <w:rsid w:val="00DB5C1A"/>
    <w:rsid w:val="00DB5C2D"/>
    <w:rsid w:val="00DB5C48"/>
    <w:rsid w:val="00DB5CF5"/>
    <w:rsid w:val="00DB5E3C"/>
    <w:rsid w:val="00DB5E7D"/>
    <w:rsid w:val="00DB5FB2"/>
    <w:rsid w:val="00DB5FBD"/>
    <w:rsid w:val="00DB5FC6"/>
    <w:rsid w:val="00DB612E"/>
    <w:rsid w:val="00DB615E"/>
    <w:rsid w:val="00DB622E"/>
    <w:rsid w:val="00DB626C"/>
    <w:rsid w:val="00DB6623"/>
    <w:rsid w:val="00DB66DA"/>
    <w:rsid w:val="00DB67A9"/>
    <w:rsid w:val="00DB67BA"/>
    <w:rsid w:val="00DB67C2"/>
    <w:rsid w:val="00DB6967"/>
    <w:rsid w:val="00DB6A0C"/>
    <w:rsid w:val="00DB6AA3"/>
    <w:rsid w:val="00DB6C0F"/>
    <w:rsid w:val="00DB6C2D"/>
    <w:rsid w:val="00DB6D59"/>
    <w:rsid w:val="00DB6E5F"/>
    <w:rsid w:val="00DB6E8A"/>
    <w:rsid w:val="00DB6EB3"/>
    <w:rsid w:val="00DB6FDB"/>
    <w:rsid w:val="00DB70E1"/>
    <w:rsid w:val="00DB718C"/>
    <w:rsid w:val="00DB724A"/>
    <w:rsid w:val="00DB72F4"/>
    <w:rsid w:val="00DB73C7"/>
    <w:rsid w:val="00DB7506"/>
    <w:rsid w:val="00DB75B8"/>
    <w:rsid w:val="00DB7678"/>
    <w:rsid w:val="00DB790D"/>
    <w:rsid w:val="00DB79C1"/>
    <w:rsid w:val="00DB7DE2"/>
    <w:rsid w:val="00DB7FAC"/>
    <w:rsid w:val="00DC00A7"/>
    <w:rsid w:val="00DC0167"/>
    <w:rsid w:val="00DC0250"/>
    <w:rsid w:val="00DC044D"/>
    <w:rsid w:val="00DC051F"/>
    <w:rsid w:val="00DC07AA"/>
    <w:rsid w:val="00DC090C"/>
    <w:rsid w:val="00DC097C"/>
    <w:rsid w:val="00DC09B2"/>
    <w:rsid w:val="00DC09CF"/>
    <w:rsid w:val="00DC0DA2"/>
    <w:rsid w:val="00DC0E09"/>
    <w:rsid w:val="00DC0FFA"/>
    <w:rsid w:val="00DC1054"/>
    <w:rsid w:val="00DC1136"/>
    <w:rsid w:val="00DC117A"/>
    <w:rsid w:val="00DC1273"/>
    <w:rsid w:val="00DC12EF"/>
    <w:rsid w:val="00DC1406"/>
    <w:rsid w:val="00DC144B"/>
    <w:rsid w:val="00DC146D"/>
    <w:rsid w:val="00DC1470"/>
    <w:rsid w:val="00DC14C4"/>
    <w:rsid w:val="00DC14E3"/>
    <w:rsid w:val="00DC15D6"/>
    <w:rsid w:val="00DC161E"/>
    <w:rsid w:val="00DC1756"/>
    <w:rsid w:val="00DC1808"/>
    <w:rsid w:val="00DC19BD"/>
    <w:rsid w:val="00DC1A02"/>
    <w:rsid w:val="00DC1A69"/>
    <w:rsid w:val="00DC1ABC"/>
    <w:rsid w:val="00DC2203"/>
    <w:rsid w:val="00DC238C"/>
    <w:rsid w:val="00DC25F5"/>
    <w:rsid w:val="00DC2680"/>
    <w:rsid w:val="00DC26C7"/>
    <w:rsid w:val="00DC282C"/>
    <w:rsid w:val="00DC282F"/>
    <w:rsid w:val="00DC2911"/>
    <w:rsid w:val="00DC2ACD"/>
    <w:rsid w:val="00DC2B37"/>
    <w:rsid w:val="00DC2BEE"/>
    <w:rsid w:val="00DC2C96"/>
    <w:rsid w:val="00DC2E5C"/>
    <w:rsid w:val="00DC2ED3"/>
    <w:rsid w:val="00DC2EED"/>
    <w:rsid w:val="00DC2F2F"/>
    <w:rsid w:val="00DC2F93"/>
    <w:rsid w:val="00DC3175"/>
    <w:rsid w:val="00DC3233"/>
    <w:rsid w:val="00DC3452"/>
    <w:rsid w:val="00DC346E"/>
    <w:rsid w:val="00DC36BC"/>
    <w:rsid w:val="00DC374A"/>
    <w:rsid w:val="00DC3AB2"/>
    <w:rsid w:val="00DC3B1E"/>
    <w:rsid w:val="00DC3BC5"/>
    <w:rsid w:val="00DC3C6D"/>
    <w:rsid w:val="00DC3D08"/>
    <w:rsid w:val="00DC3D3B"/>
    <w:rsid w:val="00DC3D64"/>
    <w:rsid w:val="00DC3E34"/>
    <w:rsid w:val="00DC409B"/>
    <w:rsid w:val="00DC424B"/>
    <w:rsid w:val="00DC42F4"/>
    <w:rsid w:val="00DC42FD"/>
    <w:rsid w:val="00DC4481"/>
    <w:rsid w:val="00DC459F"/>
    <w:rsid w:val="00DC475F"/>
    <w:rsid w:val="00DC487A"/>
    <w:rsid w:val="00DC4A23"/>
    <w:rsid w:val="00DC4A4D"/>
    <w:rsid w:val="00DC4AB8"/>
    <w:rsid w:val="00DC4AC3"/>
    <w:rsid w:val="00DC4B85"/>
    <w:rsid w:val="00DC4D3A"/>
    <w:rsid w:val="00DC4DDA"/>
    <w:rsid w:val="00DC4ECA"/>
    <w:rsid w:val="00DC4F22"/>
    <w:rsid w:val="00DC4F57"/>
    <w:rsid w:val="00DC4F6F"/>
    <w:rsid w:val="00DC509E"/>
    <w:rsid w:val="00DC50CA"/>
    <w:rsid w:val="00DC5177"/>
    <w:rsid w:val="00DC51B9"/>
    <w:rsid w:val="00DC537D"/>
    <w:rsid w:val="00DC53DF"/>
    <w:rsid w:val="00DC540A"/>
    <w:rsid w:val="00DC55F0"/>
    <w:rsid w:val="00DC5670"/>
    <w:rsid w:val="00DC5757"/>
    <w:rsid w:val="00DC5923"/>
    <w:rsid w:val="00DC593C"/>
    <w:rsid w:val="00DC5A22"/>
    <w:rsid w:val="00DC5AAE"/>
    <w:rsid w:val="00DC5B31"/>
    <w:rsid w:val="00DC5B5B"/>
    <w:rsid w:val="00DC5BF0"/>
    <w:rsid w:val="00DC5C8F"/>
    <w:rsid w:val="00DC5D12"/>
    <w:rsid w:val="00DC6017"/>
    <w:rsid w:val="00DC6174"/>
    <w:rsid w:val="00DC61F0"/>
    <w:rsid w:val="00DC62E8"/>
    <w:rsid w:val="00DC630F"/>
    <w:rsid w:val="00DC6320"/>
    <w:rsid w:val="00DC6321"/>
    <w:rsid w:val="00DC6391"/>
    <w:rsid w:val="00DC65CA"/>
    <w:rsid w:val="00DC666F"/>
    <w:rsid w:val="00DC6670"/>
    <w:rsid w:val="00DC6B85"/>
    <w:rsid w:val="00DC6EF1"/>
    <w:rsid w:val="00DC7109"/>
    <w:rsid w:val="00DC750F"/>
    <w:rsid w:val="00DC7525"/>
    <w:rsid w:val="00DC772C"/>
    <w:rsid w:val="00DC78A8"/>
    <w:rsid w:val="00DC7A4D"/>
    <w:rsid w:val="00DC7ADD"/>
    <w:rsid w:val="00DC7BDA"/>
    <w:rsid w:val="00DC7D8B"/>
    <w:rsid w:val="00DC7DA6"/>
    <w:rsid w:val="00DC7FA4"/>
    <w:rsid w:val="00DD03F8"/>
    <w:rsid w:val="00DD04E6"/>
    <w:rsid w:val="00DD0591"/>
    <w:rsid w:val="00DD0900"/>
    <w:rsid w:val="00DD0963"/>
    <w:rsid w:val="00DD0AA0"/>
    <w:rsid w:val="00DD0AED"/>
    <w:rsid w:val="00DD0B5D"/>
    <w:rsid w:val="00DD0BED"/>
    <w:rsid w:val="00DD0D7B"/>
    <w:rsid w:val="00DD0D99"/>
    <w:rsid w:val="00DD0DAA"/>
    <w:rsid w:val="00DD0E95"/>
    <w:rsid w:val="00DD0ECC"/>
    <w:rsid w:val="00DD102F"/>
    <w:rsid w:val="00DD10D9"/>
    <w:rsid w:val="00DD10F6"/>
    <w:rsid w:val="00DD146D"/>
    <w:rsid w:val="00DD14B5"/>
    <w:rsid w:val="00DD15D9"/>
    <w:rsid w:val="00DD1786"/>
    <w:rsid w:val="00DD17C5"/>
    <w:rsid w:val="00DD1851"/>
    <w:rsid w:val="00DD199F"/>
    <w:rsid w:val="00DD1BE0"/>
    <w:rsid w:val="00DD1D8E"/>
    <w:rsid w:val="00DD1E25"/>
    <w:rsid w:val="00DD1F1C"/>
    <w:rsid w:val="00DD1F70"/>
    <w:rsid w:val="00DD1F7F"/>
    <w:rsid w:val="00DD203C"/>
    <w:rsid w:val="00DD206D"/>
    <w:rsid w:val="00DD24FB"/>
    <w:rsid w:val="00DD250D"/>
    <w:rsid w:val="00DD26CC"/>
    <w:rsid w:val="00DD2775"/>
    <w:rsid w:val="00DD2818"/>
    <w:rsid w:val="00DD2959"/>
    <w:rsid w:val="00DD2C74"/>
    <w:rsid w:val="00DD2DA1"/>
    <w:rsid w:val="00DD2E9C"/>
    <w:rsid w:val="00DD2EAE"/>
    <w:rsid w:val="00DD2EEF"/>
    <w:rsid w:val="00DD303A"/>
    <w:rsid w:val="00DD317B"/>
    <w:rsid w:val="00DD35B6"/>
    <w:rsid w:val="00DD36A6"/>
    <w:rsid w:val="00DD36E8"/>
    <w:rsid w:val="00DD3891"/>
    <w:rsid w:val="00DD3990"/>
    <w:rsid w:val="00DD39EF"/>
    <w:rsid w:val="00DD3B19"/>
    <w:rsid w:val="00DD3C29"/>
    <w:rsid w:val="00DD3C3A"/>
    <w:rsid w:val="00DD3DCC"/>
    <w:rsid w:val="00DD3E04"/>
    <w:rsid w:val="00DD4059"/>
    <w:rsid w:val="00DD411C"/>
    <w:rsid w:val="00DD4223"/>
    <w:rsid w:val="00DD4232"/>
    <w:rsid w:val="00DD4234"/>
    <w:rsid w:val="00DD444D"/>
    <w:rsid w:val="00DD4493"/>
    <w:rsid w:val="00DD459A"/>
    <w:rsid w:val="00DD45AA"/>
    <w:rsid w:val="00DD45ED"/>
    <w:rsid w:val="00DD4658"/>
    <w:rsid w:val="00DD467E"/>
    <w:rsid w:val="00DD468B"/>
    <w:rsid w:val="00DD46B3"/>
    <w:rsid w:val="00DD46D4"/>
    <w:rsid w:val="00DD4793"/>
    <w:rsid w:val="00DD4918"/>
    <w:rsid w:val="00DD4C19"/>
    <w:rsid w:val="00DD4CC2"/>
    <w:rsid w:val="00DD4CF5"/>
    <w:rsid w:val="00DD4F59"/>
    <w:rsid w:val="00DD4F5F"/>
    <w:rsid w:val="00DD4F6A"/>
    <w:rsid w:val="00DD4FC3"/>
    <w:rsid w:val="00DD5010"/>
    <w:rsid w:val="00DD50FB"/>
    <w:rsid w:val="00DD5462"/>
    <w:rsid w:val="00DD56C2"/>
    <w:rsid w:val="00DD56E6"/>
    <w:rsid w:val="00DD5854"/>
    <w:rsid w:val="00DD58A0"/>
    <w:rsid w:val="00DD5B71"/>
    <w:rsid w:val="00DD5EDA"/>
    <w:rsid w:val="00DD5FDB"/>
    <w:rsid w:val="00DD62C4"/>
    <w:rsid w:val="00DD647B"/>
    <w:rsid w:val="00DD6573"/>
    <w:rsid w:val="00DD6699"/>
    <w:rsid w:val="00DD67B3"/>
    <w:rsid w:val="00DD68CA"/>
    <w:rsid w:val="00DD699E"/>
    <w:rsid w:val="00DD6E77"/>
    <w:rsid w:val="00DD6EA6"/>
    <w:rsid w:val="00DD6F0F"/>
    <w:rsid w:val="00DD6F97"/>
    <w:rsid w:val="00DD7121"/>
    <w:rsid w:val="00DD71E5"/>
    <w:rsid w:val="00DD7275"/>
    <w:rsid w:val="00DD73A7"/>
    <w:rsid w:val="00DD750C"/>
    <w:rsid w:val="00DD7555"/>
    <w:rsid w:val="00DD7571"/>
    <w:rsid w:val="00DD7602"/>
    <w:rsid w:val="00DD7935"/>
    <w:rsid w:val="00DD7A9B"/>
    <w:rsid w:val="00DD7BDD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77B"/>
    <w:rsid w:val="00DE090F"/>
    <w:rsid w:val="00DE0AB0"/>
    <w:rsid w:val="00DE0B0E"/>
    <w:rsid w:val="00DE0C0F"/>
    <w:rsid w:val="00DE0D14"/>
    <w:rsid w:val="00DE0E25"/>
    <w:rsid w:val="00DE0EFA"/>
    <w:rsid w:val="00DE102D"/>
    <w:rsid w:val="00DE10C0"/>
    <w:rsid w:val="00DE1190"/>
    <w:rsid w:val="00DE1259"/>
    <w:rsid w:val="00DE16D9"/>
    <w:rsid w:val="00DE1705"/>
    <w:rsid w:val="00DE1729"/>
    <w:rsid w:val="00DE175F"/>
    <w:rsid w:val="00DE17E2"/>
    <w:rsid w:val="00DE1815"/>
    <w:rsid w:val="00DE1869"/>
    <w:rsid w:val="00DE18E8"/>
    <w:rsid w:val="00DE1BB0"/>
    <w:rsid w:val="00DE1FAA"/>
    <w:rsid w:val="00DE2049"/>
    <w:rsid w:val="00DE206E"/>
    <w:rsid w:val="00DE2464"/>
    <w:rsid w:val="00DE246F"/>
    <w:rsid w:val="00DE24ED"/>
    <w:rsid w:val="00DE25C1"/>
    <w:rsid w:val="00DE25E0"/>
    <w:rsid w:val="00DE260A"/>
    <w:rsid w:val="00DE26B4"/>
    <w:rsid w:val="00DE26BB"/>
    <w:rsid w:val="00DE26CD"/>
    <w:rsid w:val="00DE27DC"/>
    <w:rsid w:val="00DE283E"/>
    <w:rsid w:val="00DE2895"/>
    <w:rsid w:val="00DE29C7"/>
    <w:rsid w:val="00DE2A76"/>
    <w:rsid w:val="00DE2B87"/>
    <w:rsid w:val="00DE2CF5"/>
    <w:rsid w:val="00DE2F23"/>
    <w:rsid w:val="00DE2F51"/>
    <w:rsid w:val="00DE2FA3"/>
    <w:rsid w:val="00DE3185"/>
    <w:rsid w:val="00DE34AB"/>
    <w:rsid w:val="00DE3550"/>
    <w:rsid w:val="00DE359F"/>
    <w:rsid w:val="00DE35BA"/>
    <w:rsid w:val="00DE3621"/>
    <w:rsid w:val="00DE3665"/>
    <w:rsid w:val="00DE36C1"/>
    <w:rsid w:val="00DE3820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0"/>
    <w:rsid w:val="00DE401E"/>
    <w:rsid w:val="00DE41C9"/>
    <w:rsid w:val="00DE455A"/>
    <w:rsid w:val="00DE4760"/>
    <w:rsid w:val="00DE481A"/>
    <w:rsid w:val="00DE4A9C"/>
    <w:rsid w:val="00DE4AA2"/>
    <w:rsid w:val="00DE4B08"/>
    <w:rsid w:val="00DE4BD3"/>
    <w:rsid w:val="00DE4C46"/>
    <w:rsid w:val="00DE4DBF"/>
    <w:rsid w:val="00DE4E13"/>
    <w:rsid w:val="00DE5012"/>
    <w:rsid w:val="00DE5022"/>
    <w:rsid w:val="00DE50D8"/>
    <w:rsid w:val="00DE51B5"/>
    <w:rsid w:val="00DE51F8"/>
    <w:rsid w:val="00DE5717"/>
    <w:rsid w:val="00DE5765"/>
    <w:rsid w:val="00DE5804"/>
    <w:rsid w:val="00DE5862"/>
    <w:rsid w:val="00DE58B5"/>
    <w:rsid w:val="00DE5A0C"/>
    <w:rsid w:val="00DE5B7D"/>
    <w:rsid w:val="00DE5DDB"/>
    <w:rsid w:val="00DE5DFE"/>
    <w:rsid w:val="00DE5EFF"/>
    <w:rsid w:val="00DE6060"/>
    <w:rsid w:val="00DE60F6"/>
    <w:rsid w:val="00DE6229"/>
    <w:rsid w:val="00DE636E"/>
    <w:rsid w:val="00DE63F5"/>
    <w:rsid w:val="00DE64B1"/>
    <w:rsid w:val="00DE65F2"/>
    <w:rsid w:val="00DE6668"/>
    <w:rsid w:val="00DE6734"/>
    <w:rsid w:val="00DE698F"/>
    <w:rsid w:val="00DE729B"/>
    <w:rsid w:val="00DE7336"/>
    <w:rsid w:val="00DE74FE"/>
    <w:rsid w:val="00DE7559"/>
    <w:rsid w:val="00DE7641"/>
    <w:rsid w:val="00DE7762"/>
    <w:rsid w:val="00DE7B43"/>
    <w:rsid w:val="00DE7C4B"/>
    <w:rsid w:val="00DF000B"/>
    <w:rsid w:val="00DF0489"/>
    <w:rsid w:val="00DF04A7"/>
    <w:rsid w:val="00DF04CD"/>
    <w:rsid w:val="00DF0680"/>
    <w:rsid w:val="00DF0787"/>
    <w:rsid w:val="00DF082E"/>
    <w:rsid w:val="00DF090E"/>
    <w:rsid w:val="00DF098B"/>
    <w:rsid w:val="00DF0D4E"/>
    <w:rsid w:val="00DF0DB8"/>
    <w:rsid w:val="00DF0F1C"/>
    <w:rsid w:val="00DF111A"/>
    <w:rsid w:val="00DF11DF"/>
    <w:rsid w:val="00DF1325"/>
    <w:rsid w:val="00DF1362"/>
    <w:rsid w:val="00DF1376"/>
    <w:rsid w:val="00DF1743"/>
    <w:rsid w:val="00DF17FB"/>
    <w:rsid w:val="00DF1846"/>
    <w:rsid w:val="00DF1AB8"/>
    <w:rsid w:val="00DF1B1F"/>
    <w:rsid w:val="00DF1D30"/>
    <w:rsid w:val="00DF1D41"/>
    <w:rsid w:val="00DF1D4E"/>
    <w:rsid w:val="00DF1EF9"/>
    <w:rsid w:val="00DF1F13"/>
    <w:rsid w:val="00DF1F38"/>
    <w:rsid w:val="00DF1FAD"/>
    <w:rsid w:val="00DF2066"/>
    <w:rsid w:val="00DF20AE"/>
    <w:rsid w:val="00DF20BC"/>
    <w:rsid w:val="00DF20D7"/>
    <w:rsid w:val="00DF2127"/>
    <w:rsid w:val="00DF2150"/>
    <w:rsid w:val="00DF2217"/>
    <w:rsid w:val="00DF2299"/>
    <w:rsid w:val="00DF22E9"/>
    <w:rsid w:val="00DF2300"/>
    <w:rsid w:val="00DF234D"/>
    <w:rsid w:val="00DF234E"/>
    <w:rsid w:val="00DF25FA"/>
    <w:rsid w:val="00DF262C"/>
    <w:rsid w:val="00DF277B"/>
    <w:rsid w:val="00DF277E"/>
    <w:rsid w:val="00DF29D2"/>
    <w:rsid w:val="00DF2C0F"/>
    <w:rsid w:val="00DF2C2E"/>
    <w:rsid w:val="00DF2CE4"/>
    <w:rsid w:val="00DF2D84"/>
    <w:rsid w:val="00DF30C8"/>
    <w:rsid w:val="00DF3362"/>
    <w:rsid w:val="00DF3368"/>
    <w:rsid w:val="00DF35FB"/>
    <w:rsid w:val="00DF3619"/>
    <w:rsid w:val="00DF362E"/>
    <w:rsid w:val="00DF36C4"/>
    <w:rsid w:val="00DF376F"/>
    <w:rsid w:val="00DF3930"/>
    <w:rsid w:val="00DF39E9"/>
    <w:rsid w:val="00DF3A1F"/>
    <w:rsid w:val="00DF3AB0"/>
    <w:rsid w:val="00DF3CDC"/>
    <w:rsid w:val="00DF3E7A"/>
    <w:rsid w:val="00DF3F42"/>
    <w:rsid w:val="00DF3F6F"/>
    <w:rsid w:val="00DF4079"/>
    <w:rsid w:val="00DF4123"/>
    <w:rsid w:val="00DF4240"/>
    <w:rsid w:val="00DF4319"/>
    <w:rsid w:val="00DF4391"/>
    <w:rsid w:val="00DF4398"/>
    <w:rsid w:val="00DF4593"/>
    <w:rsid w:val="00DF45BC"/>
    <w:rsid w:val="00DF45E7"/>
    <w:rsid w:val="00DF4705"/>
    <w:rsid w:val="00DF47B9"/>
    <w:rsid w:val="00DF492A"/>
    <w:rsid w:val="00DF4990"/>
    <w:rsid w:val="00DF4A0D"/>
    <w:rsid w:val="00DF4AFD"/>
    <w:rsid w:val="00DF4D98"/>
    <w:rsid w:val="00DF4FBB"/>
    <w:rsid w:val="00DF52EF"/>
    <w:rsid w:val="00DF52F4"/>
    <w:rsid w:val="00DF531B"/>
    <w:rsid w:val="00DF53D5"/>
    <w:rsid w:val="00DF5457"/>
    <w:rsid w:val="00DF5527"/>
    <w:rsid w:val="00DF570C"/>
    <w:rsid w:val="00DF586A"/>
    <w:rsid w:val="00DF58BB"/>
    <w:rsid w:val="00DF595F"/>
    <w:rsid w:val="00DF596A"/>
    <w:rsid w:val="00DF5978"/>
    <w:rsid w:val="00DF59B1"/>
    <w:rsid w:val="00DF5B00"/>
    <w:rsid w:val="00DF5C2C"/>
    <w:rsid w:val="00DF5D17"/>
    <w:rsid w:val="00DF5E8B"/>
    <w:rsid w:val="00DF6100"/>
    <w:rsid w:val="00DF628E"/>
    <w:rsid w:val="00DF62BD"/>
    <w:rsid w:val="00DF62FA"/>
    <w:rsid w:val="00DF6335"/>
    <w:rsid w:val="00DF6442"/>
    <w:rsid w:val="00DF666D"/>
    <w:rsid w:val="00DF66EB"/>
    <w:rsid w:val="00DF6735"/>
    <w:rsid w:val="00DF67C0"/>
    <w:rsid w:val="00DF68BD"/>
    <w:rsid w:val="00DF68C4"/>
    <w:rsid w:val="00DF68EA"/>
    <w:rsid w:val="00DF691B"/>
    <w:rsid w:val="00DF69A1"/>
    <w:rsid w:val="00DF6A0E"/>
    <w:rsid w:val="00DF6B56"/>
    <w:rsid w:val="00DF6D44"/>
    <w:rsid w:val="00DF6D55"/>
    <w:rsid w:val="00DF6FB8"/>
    <w:rsid w:val="00DF705C"/>
    <w:rsid w:val="00DF7074"/>
    <w:rsid w:val="00DF786E"/>
    <w:rsid w:val="00DF788E"/>
    <w:rsid w:val="00DF798E"/>
    <w:rsid w:val="00DF7A2F"/>
    <w:rsid w:val="00DF7A7E"/>
    <w:rsid w:val="00DF7A80"/>
    <w:rsid w:val="00DF7C2D"/>
    <w:rsid w:val="00DF7D0B"/>
    <w:rsid w:val="00E00002"/>
    <w:rsid w:val="00E00010"/>
    <w:rsid w:val="00E000EB"/>
    <w:rsid w:val="00E001C4"/>
    <w:rsid w:val="00E00213"/>
    <w:rsid w:val="00E002FB"/>
    <w:rsid w:val="00E004BD"/>
    <w:rsid w:val="00E0059D"/>
    <w:rsid w:val="00E00718"/>
    <w:rsid w:val="00E00BA4"/>
    <w:rsid w:val="00E0101F"/>
    <w:rsid w:val="00E0106A"/>
    <w:rsid w:val="00E0106E"/>
    <w:rsid w:val="00E01238"/>
    <w:rsid w:val="00E012BF"/>
    <w:rsid w:val="00E01354"/>
    <w:rsid w:val="00E013FC"/>
    <w:rsid w:val="00E0142D"/>
    <w:rsid w:val="00E015E1"/>
    <w:rsid w:val="00E0174B"/>
    <w:rsid w:val="00E01765"/>
    <w:rsid w:val="00E018A4"/>
    <w:rsid w:val="00E018D2"/>
    <w:rsid w:val="00E01CBF"/>
    <w:rsid w:val="00E01CDC"/>
    <w:rsid w:val="00E01D4D"/>
    <w:rsid w:val="00E01D71"/>
    <w:rsid w:val="00E01DBF"/>
    <w:rsid w:val="00E01E05"/>
    <w:rsid w:val="00E01E3A"/>
    <w:rsid w:val="00E01E6A"/>
    <w:rsid w:val="00E01F81"/>
    <w:rsid w:val="00E01FB7"/>
    <w:rsid w:val="00E02021"/>
    <w:rsid w:val="00E0225F"/>
    <w:rsid w:val="00E023A4"/>
    <w:rsid w:val="00E02747"/>
    <w:rsid w:val="00E027DA"/>
    <w:rsid w:val="00E027DE"/>
    <w:rsid w:val="00E028FD"/>
    <w:rsid w:val="00E02944"/>
    <w:rsid w:val="00E02994"/>
    <w:rsid w:val="00E02CA0"/>
    <w:rsid w:val="00E02D5C"/>
    <w:rsid w:val="00E02E8A"/>
    <w:rsid w:val="00E02EEC"/>
    <w:rsid w:val="00E02FF2"/>
    <w:rsid w:val="00E031B4"/>
    <w:rsid w:val="00E03390"/>
    <w:rsid w:val="00E033F0"/>
    <w:rsid w:val="00E034D2"/>
    <w:rsid w:val="00E0361E"/>
    <w:rsid w:val="00E03772"/>
    <w:rsid w:val="00E03A08"/>
    <w:rsid w:val="00E03B1E"/>
    <w:rsid w:val="00E03B8F"/>
    <w:rsid w:val="00E03C2D"/>
    <w:rsid w:val="00E03DD4"/>
    <w:rsid w:val="00E04308"/>
    <w:rsid w:val="00E04393"/>
    <w:rsid w:val="00E04397"/>
    <w:rsid w:val="00E0439C"/>
    <w:rsid w:val="00E04601"/>
    <w:rsid w:val="00E046C5"/>
    <w:rsid w:val="00E047C8"/>
    <w:rsid w:val="00E0482D"/>
    <w:rsid w:val="00E0482F"/>
    <w:rsid w:val="00E04831"/>
    <w:rsid w:val="00E0484F"/>
    <w:rsid w:val="00E048E8"/>
    <w:rsid w:val="00E048FD"/>
    <w:rsid w:val="00E0496B"/>
    <w:rsid w:val="00E04993"/>
    <w:rsid w:val="00E0499D"/>
    <w:rsid w:val="00E049D9"/>
    <w:rsid w:val="00E04B59"/>
    <w:rsid w:val="00E04CC1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90"/>
    <w:rsid w:val="00E059B4"/>
    <w:rsid w:val="00E05A60"/>
    <w:rsid w:val="00E05BBD"/>
    <w:rsid w:val="00E05C8F"/>
    <w:rsid w:val="00E05D9B"/>
    <w:rsid w:val="00E05E23"/>
    <w:rsid w:val="00E061BD"/>
    <w:rsid w:val="00E0633E"/>
    <w:rsid w:val="00E0649B"/>
    <w:rsid w:val="00E064AD"/>
    <w:rsid w:val="00E0651D"/>
    <w:rsid w:val="00E06787"/>
    <w:rsid w:val="00E0689D"/>
    <w:rsid w:val="00E06909"/>
    <w:rsid w:val="00E069C6"/>
    <w:rsid w:val="00E06C40"/>
    <w:rsid w:val="00E06C5F"/>
    <w:rsid w:val="00E06C7E"/>
    <w:rsid w:val="00E06D01"/>
    <w:rsid w:val="00E06D05"/>
    <w:rsid w:val="00E06F87"/>
    <w:rsid w:val="00E06FC0"/>
    <w:rsid w:val="00E06FDC"/>
    <w:rsid w:val="00E0713D"/>
    <w:rsid w:val="00E07241"/>
    <w:rsid w:val="00E07334"/>
    <w:rsid w:val="00E0736A"/>
    <w:rsid w:val="00E07419"/>
    <w:rsid w:val="00E0742A"/>
    <w:rsid w:val="00E0755C"/>
    <w:rsid w:val="00E075D7"/>
    <w:rsid w:val="00E07642"/>
    <w:rsid w:val="00E076D0"/>
    <w:rsid w:val="00E07711"/>
    <w:rsid w:val="00E07963"/>
    <w:rsid w:val="00E07AB6"/>
    <w:rsid w:val="00E07AB8"/>
    <w:rsid w:val="00E07C35"/>
    <w:rsid w:val="00E07C79"/>
    <w:rsid w:val="00E07CC3"/>
    <w:rsid w:val="00E07CD2"/>
    <w:rsid w:val="00E07EC8"/>
    <w:rsid w:val="00E07FB7"/>
    <w:rsid w:val="00E10012"/>
    <w:rsid w:val="00E1007C"/>
    <w:rsid w:val="00E10153"/>
    <w:rsid w:val="00E10210"/>
    <w:rsid w:val="00E1039B"/>
    <w:rsid w:val="00E1040B"/>
    <w:rsid w:val="00E1047D"/>
    <w:rsid w:val="00E104C6"/>
    <w:rsid w:val="00E107A6"/>
    <w:rsid w:val="00E10847"/>
    <w:rsid w:val="00E10A71"/>
    <w:rsid w:val="00E10C17"/>
    <w:rsid w:val="00E10C30"/>
    <w:rsid w:val="00E10D26"/>
    <w:rsid w:val="00E10D4D"/>
    <w:rsid w:val="00E10E2F"/>
    <w:rsid w:val="00E10E94"/>
    <w:rsid w:val="00E10F2B"/>
    <w:rsid w:val="00E10F3B"/>
    <w:rsid w:val="00E10F7F"/>
    <w:rsid w:val="00E10FD3"/>
    <w:rsid w:val="00E1162B"/>
    <w:rsid w:val="00E11771"/>
    <w:rsid w:val="00E117EE"/>
    <w:rsid w:val="00E1183D"/>
    <w:rsid w:val="00E11B5E"/>
    <w:rsid w:val="00E11B83"/>
    <w:rsid w:val="00E11C4F"/>
    <w:rsid w:val="00E11C6E"/>
    <w:rsid w:val="00E11C9E"/>
    <w:rsid w:val="00E11F09"/>
    <w:rsid w:val="00E11FF9"/>
    <w:rsid w:val="00E1204C"/>
    <w:rsid w:val="00E12275"/>
    <w:rsid w:val="00E124F7"/>
    <w:rsid w:val="00E12613"/>
    <w:rsid w:val="00E12871"/>
    <w:rsid w:val="00E12884"/>
    <w:rsid w:val="00E1295B"/>
    <w:rsid w:val="00E12B75"/>
    <w:rsid w:val="00E12C4E"/>
    <w:rsid w:val="00E12C96"/>
    <w:rsid w:val="00E12EF1"/>
    <w:rsid w:val="00E12F9A"/>
    <w:rsid w:val="00E13019"/>
    <w:rsid w:val="00E1309D"/>
    <w:rsid w:val="00E1331F"/>
    <w:rsid w:val="00E1342B"/>
    <w:rsid w:val="00E134C6"/>
    <w:rsid w:val="00E1358C"/>
    <w:rsid w:val="00E13764"/>
    <w:rsid w:val="00E13784"/>
    <w:rsid w:val="00E137B0"/>
    <w:rsid w:val="00E13830"/>
    <w:rsid w:val="00E13890"/>
    <w:rsid w:val="00E13942"/>
    <w:rsid w:val="00E13A09"/>
    <w:rsid w:val="00E13D87"/>
    <w:rsid w:val="00E13FB6"/>
    <w:rsid w:val="00E1405B"/>
    <w:rsid w:val="00E14223"/>
    <w:rsid w:val="00E143E9"/>
    <w:rsid w:val="00E144E9"/>
    <w:rsid w:val="00E14538"/>
    <w:rsid w:val="00E145A7"/>
    <w:rsid w:val="00E14698"/>
    <w:rsid w:val="00E146BB"/>
    <w:rsid w:val="00E1479C"/>
    <w:rsid w:val="00E14829"/>
    <w:rsid w:val="00E14945"/>
    <w:rsid w:val="00E14AB0"/>
    <w:rsid w:val="00E14B22"/>
    <w:rsid w:val="00E14D05"/>
    <w:rsid w:val="00E14D3A"/>
    <w:rsid w:val="00E14F1D"/>
    <w:rsid w:val="00E14FB2"/>
    <w:rsid w:val="00E1512D"/>
    <w:rsid w:val="00E15153"/>
    <w:rsid w:val="00E15225"/>
    <w:rsid w:val="00E1531C"/>
    <w:rsid w:val="00E153EE"/>
    <w:rsid w:val="00E154FD"/>
    <w:rsid w:val="00E1553F"/>
    <w:rsid w:val="00E155D0"/>
    <w:rsid w:val="00E1576C"/>
    <w:rsid w:val="00E15856"/>
    <w:rsid w:val="00E1588D"/>
    <w:rsid w:val="00E15909"/>
    <w:rsid w:val="00E15988"/>
    <w:rsid w:val="00E15A2A"/>
    <w:rsid w:val="00E15A9F"/>
    <w:rsid w:val="00E15AAE"/>
    <w:rsid w:val="00E15BCF"/>
    <w:rsid w:val="00E15BD2"/>
    <w:rsid w:val="00E15D2B"/>
    <w:rsid w:val="00E15D61"/>
    <w:rsid w:val="00E15DD4"/>
    <w:rsid w:val="00E15F09"/>
    <w:rsid w:val="00E160F0"/>
    <w:rsid w:val="00E16297"/>
    <w:rsid w:val="00E16338"/>
    <w:rsid w:val="00E16452"/>
    <w:rsid w:val="00E1662D"/>
    <w:rsid w:val="00E16672"/>
    <w:rsid w:val="00E16828"/>
    <w:rsid w:val="00E16831"/>
    <w:rsid w:val="00E1685E"/>
    <w:rsid w:val="00E168EA"/>
    <w:rsid w:val="00E16994"/>
    <w:rsid w:val="00E16B2A"/>
    <w:rsid w:val="00E16D1B"/>
    <w:rsid w:val="00E16EBD"/>
    <w:rsid w:val="00E1705A"/>
    <w:rsid w:val="00E170AB"/>
    <w:rsid w:val="00E17177"/>
    <w:rsid w:val="00E171D6"/>
    <w:rsid w:val="00E17271"/>
    <w:rsid w:val="00E172E0"/>
    <w:rsid w:val="00E17303"/>
    <w:rsid w:val="00E17354"/>
    <w:rsid w:val="00E17570"/>
    <w:rsid w:val="00E17694"/>
    <w:rsid w:val="00E17731"/>
    <w:rsid w:val="00E177A8"/>
    <w:rsid w:val="00E17804"/>
    <w:rsid w:val="00E17849"/>
    <w:rsid w:val="00E17894"/>
    <w:rsid w:val="00E17902"/>
    <w:rsid w:val="00E17A30"/>
    <w:rsid w:val="00E17BA7"/>
    <w:rsid w:val="00E17C40"/>
    <w:rsid w:val="00E17CF6"/>
    <w:rsid w:val="00E17DFE"/>
    <w:rsid w:val="00E17E69"/>
    <w:rsid w:val="00E17E86"/>
    <w:rsid w:val="00E20236"/>
    <w:rsid w:val="00E2028D"/>
    <w:rsid w:val="00E20424"/>
    <w:rsid w:val="00E206CC"/>
    <w:rsid w:val="00E2096D"/>
    <w:rsid w:val="00E20AA7"/>
    <w:rsid w:val="00E20AFB"/>
    <w:rsid w:val="00E20B6F"/>
    <w:rsid w:val="00E20BD7"/>
    <w:rsid w:val="00E20BD8"/>
    <w:rsid w:val="00E20F00"/>
    <w:rsid w:val="00E210C8"/>
    <w:rsid w:val="00E214CE"/>
    <w:rsid w:val="00E215C7"/>
    <w:rsid w:val="00E2161F"/>
    <w:rsid w:val="00E216E9"/>
    <w:rsid w:val="00E21745"/>
    <w:rsid w:val="00E21872"/>
    <w:rsid w:val="00E2188B"/>
    <w:rsid w:val="00E21A48"/>
    <w:rsid w:val="00E21ADB"/>
    <w:rsid w:val="00E21C51"/>
    <w:rsid w:val="00E21C85"/>
    <w:rsid w:val="00E21E8A"/>
    <w:rsid w:val="00E21FC8"/>
    <w:rsid w:val="00E220BE"/>
    <w:rsid w:val="00E2223F"/>
    <w:rsid w:val="00E222B0"/>
    <w:rsid w:val="00E22425"/>
    <w:rsid w:val="00E224EF"/>
    <w:rsid w:val="00E2277B"/>
    <w:rsid w:val="00E22843"/>
    <w:rsid w:val="00E22B0B"/>
    <w:rsid w:val="00E22B7B"/>
    <w:rsid w:val="00E22BC3"/>
    <w:rsid w:val="00E22CC6"/>
    <w:rsid w:val="00E2300A"/>
    <w:rsid w:val="00E23045"/>
    <w:rsid w:val="00E2309C"/>
    <w:rsid w:val="00E232DB"/>
    <w:rsid w:val="00E234BC"/>
    <w:rsid w:val="00E23514"/>
    <w:rsid w:val="00E2355B"/>
    <w:rsid w:val="00E235C6"/>
    <w:rsid w:val="00E23656"/>
    <w:rsid w:val="00E2377F"/>
    <w:rsid w:val="00E23905"/>
    <w:rsid w:val="00E239E4"/>
    <w:rsid w:val="00E23ADD"/>
    <w:rsid w:val="00E23AF5"/>
    <w:rsid w:val="00E23B6A"/>
    <w:rsid w:val="00E23BB2"/>
    <w:rsid w:val="00E23D46"/>
    <w:rsid w:val="00E23D6E"/>
    <w:rsid w:val="00E23DC9"/>
    <w:rsid w:val="00E23E69"/>
    <w:rsid w:val="00E23E7D"/>
    <w:rsid w:val="00E23EB7"/>
    <w:rsid w:val="00E24062"/>
    <w:rsid w:val="00E24086"/>
    <w:rsid w:val="00E240F2"/>
    <w:rsid w:val="00E2450E"/>
    <w:rsid w:val="00E24706"/>
    <w:rsid w:val="00E2474B"/>
    <w:rsid w:val="00E24767"/>
    <w:rsid w:val="00E24894"/>
    <w:rsid w:val="00E24BC6"/>
    <w:rsid w:val="00E24C46"/>
    <w:rsid w:val="00E24D17"/>
    <w:rsid w:val="00E24D4F"/>
    <w:rsid w:val="00E24FA2"/>
    <w:rsid w:val="00E25296"/>
    <w:rsid w:val="00E252E4"/>
    <w:rsid w:val="00E25392"/>
    <w:rsid w:val="00E2555C"/>
    <w:rsid w:val="00E25675"/>
    <w:rsid w:val="00E257E4"/>
    <w:rsid w:val="00E25AEB"/>
    <w:rsid w:val="00E25B9C"/>
    <w:rsid w:val="00E25BCD"/>
    <w:rsid w:val="00E25E18"/>
    <w:rsid w:val="00E25EFF"/>
    <w:rsid w:val="00E260C6"/>
    <w:rsid w:val="00E26367"/>
    <w:rsid w:val="00E263A8"/>
    <w:rsid w:val="00E264E1"/>
    <w:rsid w:val="00E2657A"/>
    <w:rsid w:val="00E2665A"/>
    <w:rsid w:val="00E26696"/>
    <w:rsid w:val="00E266A9"/>
    <w:rsid w:val="00E26775"/>
    <w:rsid w:val="00E267C2"/>
    <w:rsid w:val="00E26C9A"/>
    <w:rsid w:val="00E26CD9"/>
    <w:rsid w:val="00E26D58"/>
    <w:rsid w:val="00E2701E"/>
    <w:rsid w:val="00E27109"/>
    <w:rsid w:val="00E27124"/>
    <w:rsid w:val="00E27401"/>
    <w:rsid w:val="00E27588"/>
    <w:rsid w:val="00E27908"/>
    <w:rsid w:val="00E27A46"/>
    <w:rsid w:val="00E27A6C"/>
    <w:rsid w:val="00E27A7D"/>
    <w:rsid w:val="00E27B13"/>
    <w:rsid w:val="00E27B65"/>
    <w:rsid w:val="00E27CDB"/>
    <w:rsid w:val="00E27D58"/>
    <w:rsid w:val="00E27FE8"/>
    <w:rsid w:val="00E3016F"/>
    <w:rsid w:val="00E30321"/>
    <w:rsid w:val="00E30327"/>
    <w:rsid w:val="00E303D0"/>
    <w:rsid w:val="00E3048A"/>
    <w:rsid w:val="00E30490"/>
    <w:rsid w:val="00E30540"/>
    <w:rsid w:val="00E305A9"/>
    <w:rsid w:val="00E3086C"/>
    <w:rsid w:val="00E309D6"/>
    <w:rsid w:val="00E309DB"/>
    <w:rsid w:val="00E30A73"/>
    <w:rsid w:val="00E30B19"/>
    <w:rsid w:val="00E30B9D"/>
    <w:rsid w:val="00E30C6F"/>
    <w:rsid w:val="00E30D03"/>
    <w:rsid w:val="00E30D39"/>
    <w:rsid w:val="00E30E97"/>
    <w:rsid w:val="00E30F7E"/>
    <w:rsid w:val="00E3102E"/>
    <w:rsid w:val="00E310A4"/>
    <w:rsid w:val="00E310AC"/>
    <w:rsid w:val="00E3124C"/>
    <w:rsid w:val="00E3133C"/>
    <w:rsid w:val="00E31340"/>
    <w:rsid w:val="00E316F7"/>
    <w:rsid w:val="00E31749"/>
    <w:rsid w:val="00E31A45"/>
    <w:rsid w:val="00E31AB8"/>
    <w:rsid w:val="00E31AF9"/>
    <w:rsid w:val="00E31B0D"/>
    <w:rsid w:val="00E31D64"/>
    <w:rsid w:val="00E31DC5"/>
    <w:rsid w:val="00E31EEE"/>
    <w:rsid w:val="00E31F8A"/>
    <w:rsid w:val="00E32109"/>
    <w:rsid w:val="00E3218D"/>
    <w:rsid w:val="00E3231D"/>
    <w:rsid w:val="00E32320"/>
    <w:rsid w:val="00E323A2"/>
    <w:rsid w:val="00E323A5"/>
    <w:rsid w:val="00E324C0"/>
    <w:rsid w:val="00E3272B"/>
    <w:rsid w:val="00E32927"/>
    <w:rsid w:val="00E32991"/>
    <w:rsid w:val="00E32A8F"/>
    <w:rsid w:val="00E32AA0"/>
    <w:rsid w:val="00E32B3B"/>
    <w:rsid w:val="00E32B9A"/>
    <w:rsid w:val="00E32BB0"/>
    <w:rsid w:val="00E32BEA"/>
    <w:rsid w:val="00E32E49"/>
    <w:rsid w:val="00E32FBC"/>
    <w:rsid w:val="00E32FDF"/>
    <w:rsid w:val="00E3306A"/>
    <w:rsid w:val="00E33215"/>
    <w:rsid w:val="00E333EE"/>
    <w:rsid w:val="00E3342B"/>
    <w:rsid w:val="00E33451"/>
    <w:rsid w:val="00E335EC"/>
    <w:rsid w:val="00E33779"/>
    <w:rsid w:val="00E337D8"/>
    <w:rsid w:val="00E337E4"/>
    <w:rsid w:val="00E3384F"/>
    <w:rsid w:val="00E3398D"/>
    <w:rsid w:val="00E33B4C"/>
    <w:rsid w:val="00E33D5F"/>
    <w:rsid w:val="00E33EDD"/>
    <w:rsid w:val="00E33EF2"/>
    <w:rsid w:val="00E33F8B"/>
    <w:rsid w:val="00E33FEC"/>
    <w:rsid w:val="00E34174"/>
    <w:rsid w:val="00E342E5"/>
    <w:rsid w:val="00E3434C"/>
    <w:rsid w:val="00E3438E"/>
    <w:rsid w:val="00E3440E"/>
    <w:rsid w:val="00E34488"/>
    <w:rsid w:val="00E344C9"/>
    <w:rsid w:val="00E34719"/>
    <w:rsid w:val="00E34776"/>
    <w:rsid w:val="00E3477A"/>
    <w:rsid w:val="00E347CD"/>
    <w:rsid w:val="00E3482A"/>
    <w:rsid w:val="00E348E9"/>
    <w:rsid w:val="00E34975"/>
    <w:rsid w:val="00E34992"/>
    <w:rsid w:val="00E34ACC"/>
    <w:rsid w:val="00E34B5B"/>
    <w:rsid w:val="00E34C87"/>
    <w:rsid w:val="00E34DC4"/>
    <w:rsid w:val="00E34DD7"/>
    <w:rsid w:val="00E34E96"/>
    <w:rsid w:val="00E34F26"/>
    <w:rsid w:val="00E34F62"/>
    <w:rsid w:val="00E3509E"/>
    <w:rsid w:val="00E350FE"/>
    <w:rsid w:val="00E351C4"/>
    <w:rsid w:val="00E35283"/>
    <w:rsid w:val="00E35323"/>
    <w:rsid w:val="00E3552F"/>
    <w:rsid w:val="00E35586"/>
    <w:rsid w:val="00E355CB"/>
    <w:rsid w:val="00E35624"/>
    <w:rsid w:val="00E35702"/>
    <w:rsid w:val="00E35745"/>
    <w:rsid w:val="00E35A7E"/>
    <w:rsid w:val="00E35AE2"/>
    <w:rsid w:val="00E35B17"/>
    <w:rsid w:val="00E35BBB"/>
    <w:rsid w:val="00E35C8B"/>
    <w:rsid w:val="00E35DDA"/>
    <w:rsid w:val="00E35E41"/>
    <w:rsid w:val="00E35E47"/>
    <w:rsid w:val="00E36060"/>
    <w:rsid w:val="00E36098"/>
    <w:rsid w:val="00E360F4"/>
    <w:rsid w:val="00E361CF"/>
    <w:rsid w:val="00E36256"/>
    <w:rsid w:val="00E362A6"/>
    <w:rsid w:val="00E364CB"/>
    <w:rsid w:val="00E36744"/>
    <w:rsid w:val="00E367C6"/>
    <w:rsid w:val="00E368EC"/>
    <w:rsid w:val="00E36996"/>
    <w:rsid w:val="00E369A4"/>
    <w:rsid w:val="00E369E6"/>
    <w:rsid w:val="00E36A0E"/>
    <w:rsid w:val="00E36AC3"/>
    <w:rsid w:val="00E36ACC"/>
    <w:rsid w:val="00E36ACD"/>
    <w:rsid w:val="00E36AF7"/>
    <w:rsid w:val="00E36E5C"/>
    <w:rsid w:val="00E36EA0"/>
    <w:rsid w:val="00E3700B"/>
    <w:rsid w:val="00E372BB"/>
    <w:rsid w:val="00E37339"/>
    <w:rsid w:val="00E37399"/>
    <w:rsid w:val="00E37466"/>
    <w:rsid w:val="00E374C1"/>
    <w:rsid w:val="00E374E1"/>
    <w:rsid w:val="00E374EC"/>
    <w:rsid w:val="00E37501"/>
    <w:rsid w:val="00E377AF"/>
    <w:rsid w:val="00E3784E"/>
    <w:rsid w:val="00E37A45"/>
    <w:rsid w:val="00E37C6F"/>
    <w:rsid w:val="00E37D28"/>
    <w:rsid w:val="00E37D36"/>
    <w:rsid w:val="00E37D9E"/>
    <w:rsid w:val="00E40073"/>
    <w:rsid w:val="00E400D7"/>
    <w:rsid w:val="00E400E5"/>
    <w:rsid w:val="00E401FD"/>
    <w:rsid w:val="00E40243"/>
    <w:rsid w:val="00E40281"/>
    <w:rsid w:val="00E402C8"/>
    <w:rsid w:val="00E404B6"/>
    <w:rsid w:val="00E404C4"/>
    <w:rsid w:val="00E405C7"/>
    <w:rsid w:val="00E4060A"/>
    <w:rsid w:val="00E40A20"/>
    <w:rsid w:val="00E40C15"/>
    <w:rsid w:val="00E40C43"/>
    <w:rsid w:val="00E40E02"/>
    <w:rsid w:val="00E40FEE"/>
    <w:rsid w:val="00E4112E"/>
    <w:rsid w:val="00E4116F"/>
    <w:rsid w:val="00E411C0"/>
    <w:rsid w:val="00E412A0"/>
    <w:rsid w:val="00E4132D"/>
    <w:rsid w:val="00E41481"/>
    <w:rsid w:val="00E41514"/>
    <w:rsid w:val="00E41568"/>
    <w:rsid w:val="00E415F3"/>
    <w:rsid w:val="00E4167B"/>
    <w:rsid w:val="00E4185A"/>
    <w:rsid w:val="00E41AC6"/>
    <w:rsid w:val="00E41BDB"/>
    <w:rsid w:val="00E41BE3"/>
    <w:rsid w:val="00E41C21"/>
    <w:rsid w:val="00E41C98"/>
    <w:rsid w:val="00E41C9E"/>
    <w:rsid w:val="00E41CF9"/>
    <w:rsid w:val="00E41F0E"/>
    <w:rsid w:val="00E41FBF"/>
    <w:rsid w:val="00E422E5"/>
    <w:rsid w:val="00E425A2"/>
    <w:rsid w:val="00E42614"/>
    <w:rsid w:val="00E426EF"/>
    <w:rsid w:val="00E427B5"/>
    <w:rsid w:val="00E4286A"/>
    <w:rsid w:val="00E42901"/>
    <w:rsid w:val="00E42AD2"/>
    <w:rsid w:val="00E42B13"/>
    <w:rsid w:val="00E42DD2"/>
    <w:rsid w:val="00E42E4B"/>
    <w:rsid w:val="00E42F1D"/>
    <w:rsid w:val="00E431CB"/>
    <w:rsid w:val="00E432EA"/>
    <w:rsid w:val="00E432F6"/>
    <w:rsid w:val="00E43682"/>
    <w:rsid w:val="00E436F9"/>
    <w:rsid w:val="00E43714"/>
    <w:rsid w:val="00E43732"/>
    <w:rsid w:val="00E43842"/>
    <w:rsid w:val="00E439EE"/>
    <w:rsid w:val="00E43B9F"/>
    <w:rsid w:val="00E43BED"/>
    <w:rsid w:val="00E43C4A"/>
    <w:rsid w:val="00E43CCE"/>
    <w:rsid w:val="00E43D69"/>
    <w:rsid w:val="00E43DB5"/>
    <w:rsid w:val="00E43DC8"/>
    <w:rsid w:val="00E43E31"/>
    <w:rsid w:val="00E43F57"/>
    <w:rsid w:val="00E43FFE"/>
    <w:rsid w:val="00E4402D"/>
    <w:rsid w:val="00E4409D"/>
    <w:rsid w:val="00E44281"/>
    <w:rsid w:val="00E44314"/>
    <w:rsid w:val="00E4435E"/>
    <w:rsid w:val="00E4435F"/>
    <w:rsid w:val="00E444C5"/>
    <w:rsid w:val="00E444CD"/>
    <w:rsid w:val="00E4454A"/>
    <w:rsid w:val="00E445FF"/>
    <w:rsid w:val="00E446FD"/>
    <w:rsid w:val="00E448AA"/>
    <w:rsid w:val="00E44900"/>
    <w:rsid w:val="00E44972"/>
    <w:rsid w:val="00E44CDD"/>
    <w:rsid w:val="00E44D79"/>
    <w:rsid w:val="00E44DBE"/>
    <w:rsid w:val="00E44E39"/>
    <w:rsid w:val="00E44FA1"/>
    <w:rsid w:val="00E45129"/>
    <w:rsid w:val="00E4513D"/>
    <w:rsid w:val="00E4521D"/>
    <w:rsid w:val="00E4526A"/>
    <w:rsid w:val="00E45621"/>
    <w:rsid w:val="00E4581F"/>
    <w:rsid w:val="00E4585D"/>
    <w:rsid w:val="00E45ADF"/>
    <w:rsid w:val="00E45C95"/>
    <w:rsid w:val="00E45FE9"/>
    <w:rsid w:val="00E46204"/>
    <w:rsid w:val="00E462AB"/>
    <w:rsid w:val="00E4641D"/>
    <w:rsid w:val="00E4649A"/>
    <w:rsid w:val="00E4654F"/>
    <w:rsid w:val="00E4668A"/>
    <w:rsid w:val="00E466A4"/>
    <w:rsid w:val="00E4677D"/>
    <w:rsid w:val="00E468CB"/>
    <w:rsid w:val="00E469C6"/>
    <w:rsid w:val="00E46A46"/>
    <w:rsid w:val="00E46B65"/>
    <w:rsid w:val="00E46B8C"/>
    <w:rsid w:val="00E46CA3"/>
    <w:rsid w:val="00E46CF5"/>
    <w:rsid w:val="00E46E2F"/>
    <w:rsid w:val="00E471F0"/>
    <w:rsid w:val="00E472CC"/>
    <w:rsid w:val="00E47710"/>
    <w:rsid w:val="00E477E0"/>
    <w:rsid w:val="00E4799F"/>
    <w:rsid w:val="00E47AC3"/>
    <w:rsid w:val="00E47B1A"/>
    <w:rsid w:val="00E47B7B"/>
    <w:rsid w:val="00E47B82"/>
    <w:rsid w:val="00E47BFA"/>
    <w:rsid w:val="00E47DCB"/>
    <w:rsid w:val="00E47E45"/>
    <w:rsid w:val="00E47E96"/>
    <w:rsid w:val="00E47F6A"/>
    <w:rsid w:val="00E50083"/>
    <w:rsid w:val="00E50133"/>
    <w:rsid w:val="00E501BD"/>
    <w:rsid w:val="00E501CC"/>
    <w:rsid w:val="00E50331"/>
    <w:rsid w:val="00E50406"/>
    <w:rsid w:val="00E5047D"/>
    <w:rsid w:val="00E504DA"/>
    <w:rsid w:val="00E504E4"/>
    <w:rsid w:val="00E505D0"/>
    <w:rsid w:val="00E5064E"/>
    <w:rsid w:val="00E508E1"/>
    <w:rsid w:val="00E509D2"/>
    <w:rsid w:val="00E50B73"/>
    <w:rsid w:val="00E50BF8"/>
    <w:rsid w:val="00E50D85"/>
    <w:rsid w:val="00E510E0"/>
    <w:rsid w:val="00E5110D"/>
    <w:rsid w:val="00E5115A"/>
    <w:rsid w:val="00E511C5"/>
    <w:rsid w:val="00E51238"/>
    <w:rsid w:val="00E51294"/>
    <w:rsid w:val="00E513D4"/>
    <w:rsid w:val="00E51498"/>
    <w:rsid w:val="00E51567"/>
    <w:rsid w:val="00E51633"/>
    <w:rsid w:val="00E51854"/>
    <w:rsid w:val="00E51860"/>
    <w:rsid w:val="00E518F8"/>
    <w:rsid w:val="00E51933"/>
    <w:rsid w:val="00E51A63"/>
    <w:rsid w:val="00E51B6C"/>
    <w:rsid w:val="00E51CC6"/>
    <w:rsid w:val="00E51E65"/>
    <w:rsid w:val="00E51E93"/>
    <w:rsid w:val="00E51F0C"/>
    <w:rsid w:val="00E51F21"/>
    <w:rsid w:val="00E51FCD"/>
    <w:rsid w:val="00E52154"/>
    <w:rsid w:val="00E52287"/>
    <w:rsid w:val="00E524C4"/>
    <w:rsid w:val="00E526BA"/>
    <w:rsid w:val="00E5273B"/>
    <w:rsid w:val="00E527B5"/>
    <w:rsid w:val="00E528CA"/>
    <w:rsid w:val="00E528D8"/>
    <w:rsid w:val="00E52965"/>
    <w:rsid w:val="00E52B5B"/>
    <w:rsid w:val="00E52BF2"/>
    <w:rsid w:val="00E52BF6"/>
    <w:rsid w:val="00E52D20"/>
    <w:rsid w:val="00E52ECD"/>
    <w:rsid w:val="00E52ED9"/>
    <w:rsid w:val="00E52F32"/>
    <w:rsid w:val="00E5302A"/>
    <w:rsid w:val="00E531C3"/>
    <w:rsid w:val="00E53229"/>
    <w:rsid w:val="00E5332C"/>
    <w:rsid w:val="00E53368"/>
    <w:rsid w:val="00E533FD"/>
    <w:rsid w:val="00E53463"/>
    <w:rsid w:val="00E534E9"/>
    <w:rsid w:val="00E537F4"/>
    <w:rsid w:val="00E53871"/>
    <w:rsid w:val="00E53905"/>
    <w:rsid w:val="00E539DC"/>
    <w:rsid w:val="00E53BF1"/>
    <w:rsid w:val="00E53C62"/>
    <w:rsid w:val="00E53C6A"/>
    <w:rsid w:val="00E53D89"/>
    <w:rsid w:val="00E53DEB"/>
    <w:rsid w:val="00E53F31"/>
    <w:rsid w:val="00E54087"/>
    <w:rsid w:val="00E540B9"/>
    <w:rsid w:val="00E540E2"/>
    <w:rsid w:val="00E544D3"/>
    <w:rsid w:val="00E544E0"/>
    <w:rsid w:val="00E545D7"/>
    <w:rsid w:val="00E54648"/>
    <w:rsid w:val="00E54779"/>
    <w:rsid w:val="00E54928"/>
    <w:rsid w:val="00E54C08"/>
    <w:rsid w:val="00E54C6F"/>
    <w:rsid w:val="00E54D31"/>
    <w:rsid w:val="00E54EAA"/>
    <w:rsid w:val="00E54ECF"/>
    <w:rsid w:val="00E54F0C"/>
    <w:rsid w:val="00E55027"/>
    <w:rsid w:val="00E5507B"/>
    <w:rsid w:val="00E55093"/>
    <w:rsid w:val="00E55166"/>
    <w:rsid w:val="00E5521C"/>
    <w:rsid w:val="00E55232"/>
    <w:rsid w:val="00E55296"/>
    <w:rsid w:val="00E552C3"/>
    <w:rsid w:val="00E5536B"/>
    <w:rsid w:val="00E55444"/>
    <w:rsid w:val="00E55588"/>
    <w:rsid w:val="00E5558C"/>
    <w:rsid w:val="00E556AD"/>
    <w:rsid w:val="00E55740"/>
    <w:rsid w:val="00E55879"/>
    <w:rsid w:val="00E558E9"/>
    <w:rsid w:val="00E55A6E"/>
    <w:rsid w:val="00E55AA5"/>
    <w:rsid w:val="00E55DAB"/>
    <w:rsid w:val="00E55E7B"/>
    <w:rsid w:val="00E55E80"/>
    <w:rsid w:val="00E55ECB"/>
    <w:rsid w:val="00E560D9"/>
    <w:rsid w:val="00E56139"/>
    <w:rsid w:val="00E56143"/>
    <w:rsid w:val="00E56297"/>
    <w:rsid w:val="00E56665"/>
    <w:rsid w:val="00E5669B"/>
    <w:rsid w:val="00E567CC"/>
    <w:rsid w:val="00E5699F"/>
    <w:rsid w:val="00E569B9"/>
    <w:rsid w:val="00E56D62"/>
    <w:rsid w:val="00E56D7D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541"/>
    <w:rsid w:val="00E5754D"/>
    <w:rsid w:val="00E577A9"/>
    <w:rsid w:val="00E57A3C"/>
    <w:rsid w:val="00E57AAD"/>
    <w:rsid w:val="00E57B45"/>
    <w:rsid w:val="00E57B91"/>
    <w:rsid w:val="00E57C60"/>
    <w:rsid w:val="00E57C82"/>
    <w:rsid w:val="00E60027"/>
    <w:rsid w:val="00E602B2"/>
    <w:rsid w:val="00E602FE"/>
    <w:rsid w:val="00E6031C"/>
    <w:rsid w:val="00E6031E"/>
    <w:rsid w:val="00E60470"/>
    <w:rsid w:val="00E6069F"/>
    <w:rsid w:val="00E606CF"/>
    <w:rsid w:val="00E60732"/>
    <w:rsid w:val="00E609BC"/>
    <w:rsid w:val="00E60B11"/>
    <w:rsid w:val="00E60E5D"/>
    <w:rsid w:val="00E60E91"/>
    <w:rsid w:val="00E60EA5"/>
    <w:rsid w:val="00E60ED3"/>
    <w:rsid w:val="00E60F4D"/>
    <w:rsid w:val="00E60F57"/>
    <w:rsid w:val="00E61029"/>
    <w:rsid w:val="00E61471"/>
    <w:rsid w:val="00E61547"/>
    <w:rsid w:val="00E615F0"/>
    <w:rsid w:val="00E6168E"/>
    <w:rsid w:val="00E6190E"/>
    <w:rsid w:val="00E61AA8"/>
    <w:rsid w:val="00E61ACE"/>
    <w:rsid w:val="00E61B20"/>
    <w:rsid w:val="00E61E48"/>
    <w:rsid w:val="00E61F21"/>
    <w:rsid w:val="00E61F6C"/>
    <w:rsid w:val="00E62023"/>
    <w:rsid w:val="00E62140"/>
    <w:rsid w:val="00E62270"/>
    <w:rsid w:val="00E62288"/>
    <w:rsid w:val="00E62311"/>
    <w:rsid w:val="00E62632"/>
    <w:rsid w:val="00E6277B"/>
    <w:rsid w:val="00E62816"/>
    <w:rsid w:val="00E628F7"/>
    <w:rsid w:val="00E62C6B"/>
    <w:rsid w:val="00E62D5D"/>
    <w:rsid w:val="00E62E8E"/>
    <w:rsid w:val="00E62FB4"/>
    <w:rsid w:val="00E62FBB"/>
    <w:rsid w:val="00E63048"/>
    <w:rsid w:val="00E630F5"/>
    <w:rsid w:val="00E631D5"/>
    <w:rsid w:val="00E63216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BAE"/>
    <w:rsid w:val="00E63C7E"/>
    <w:rsid w:val="00E63F70"/>
    <w:rsid w:val="00E64012"/>
    <w:rsid w:val="00E6412C"/>
    <w:rsid w:val="00E64179"/>
    <w:rsid w:val="00E64196"/>
    <w:rsid w:val="00E6423F"/>
    <w:rsid w:val="00E6435E"/>
    <w:rsid w:val="00E6443C"/>
    <w:rsid w:val="00E6447A"/>
    <w:rsid w:val="00E6469E"/>
    <w:rsid w:val="00E646A7"/>
    <w:rsid w:val="00E6474F"/>
    <w:rsid w:val="00E6499A"/>
    <w:rsid w:val="00E64A23"/>
    <w:rsid w:val="00E64B74"/>
    <w:rsid w:val="00E64C87"/>
    <w:rsid w:val="00E64FA1"/>
    <w:rsid w:val="00E64FC2"/>
    <w:rsid w:val="00E65073"/>
    <w:rsid w:val="00E65153"/>
    <w:rsid w:val="00E6527E"/>
    <w:rsid w:val="00E65395"/>
    <w:rsid w:val="00E65445"/>
    <w:rsid w:val="00E65450"/>
    <w:rsid w:val="00E65519"/>
    <w:rsid w:val="00E656B6"/>
    <w:rsid w:val="00E65814"/>
    <w:rsid w:val="00E6585F"/>
    <w:rsid w:val="00E659C5"/>
    <w:rsid w:val="00E65B16"/>
    <w:rsid w:val="00E65E62"/>
    <w:rsid w:val="00E65F50"/>
    <w:rsid w:val="00E65FBD"/>
    <w:rsid w:val="00E66005"/>
    <w:rsid w:val="00E6616E"/>
    <w:rsid w:val="00E662C9"/>
    <w:rsid w:val="00E663AE"/>
    <w:rsid w:val="00E66529"/>
    <w:rsid w:val="00E6656A"/>
    <w:rsid w:val="00E665A0"/>
    <w:rsid w:val="00E6681D"/>
    <w:rsid w:val="00E66876"/>
    <w:rsid w:val="00E668E9"/>
    <w:rsid w:val="00E669EC"/>
    <w:rsid w:val="00E66A31"/>
    <w:rsid w:val="00E671E9"/>
    <w:rsid w:val="00E67393"/>
    <w:rsid w:val="00E673B6"/>
    <w:rsid w:val="00E67431"/>
    <w:rsid w:val="00E675D3"/>
    <w:rsid w:val="00E67671"/>
    <w:rsid w:val="00E6774B"/>
    <w:rsid w:val="00E6783F"/>
    <w:rsid w:val="00E67951"/>
    <w:rsid w:val="00E67990"/>
    <w:rsid w:val="00E67BF1"/>
    <w:rsid w:val="00E67C81"/>
    <w:rsid w:val="00E67CE9"/>
    <w:rsid w:val="00E67E15"/>
    <w:rsid w:val="00E67EB0"/>
    <w:rsid w:val="00E67FD3"/>
    <w:rsid w:val="00E7004D"/>
    <w:rsid w:val="00E705E1"/>
    <w:rsid w:val="00E706D9"/>
    <w:rsid w:val="00E70779"/>
    <w:rsid w:val="00E707E0"/>
    <w:rsid w:val="00E70C47"/>
    <w:rsid w:val="00E70DD9"/>
    <w:rsid w:val="00E70E10"/>
    <w:rsid w:val="00E70E30"/>
    <w:rsid w:val="00E70EFD"/>
    <w:rsid w:val="00E70F87"/>
    <w:rsid w:val="00E710A8"/>
    <w:rsid w:val="00E711FB"/>
    <w:rsid w:val="00E712A4"/>
    <w:rsid w:val="00E7149C"/>
    <w:rsid w:val="00E715D9"/>
    <w:rsid w:val="00E716C1"/>
    <w:rsid w:val="00E71815"/>
    <w:rsid w:val="00E7195F"/>
    <w:rsid w:val="00E71A88"/>
    <w:rsid w:val="00E71B34"/>
    <w:rsid w:val="00E71B80"/>
    <w:rsid w:val="00E71BE8"/>
    <w:rsid w:val="00E71BF0"/>
    <w:rsid w:val="00E71D48"/>
    <w:rsid w:val="00E7222D"/>
    <w:rsid w:val="00E7229B"/>
    <w:rsid w:val="00E722AB"/>
    <w:rsid w:val="00E72597"/>
    <w:rsid w:val="00E725D8"/>
    <w:rsid w:val="00E72724"/>
    <w:rsid w:val="00E728C4"/>
    <w:rsid w:val="00E729B5"/>
    <w:rsid w:val="00E72B1C"/>
    <w:rsid w:val="00E72C00"/>
    <w:rsid w:val="00E72CBC"/>
    <w:rsid w:val="00E72ED5"/>
    <w:rsid w:val="00E72F46"/>
    <w:rsid w:val="00E7316B"/>
    <w:rsid w:val="00E731C3"/>
    <w:rsid w:val="00E73214"/>
    <w:rsid w:val="00E732C6"/>
    <w:rsid w:val="00E73348"/>
    <w:rsid w:val="00E73369"/>
    <w:rsid w:val="00E7340B"/>
    <w:rsid w:val="00E7343C"/>
    <w:rsid w:val="00E7347E"/>
    <w:rsid w:val="00E7354D"/>
    <w:rsid w:val="00E7358D"/>
    <w:rsid w:val="00E73663"/>
    <w:rsid w:val="00E7369B"/>
    <w:rsid w:val="00E736EC"/>
    <w:rsid w:val="00E7390C"/>
    <w:rsid w:val="00E73933"/>
    <w:rsid w:val="00E7395D"/>
    <w:rsid w:val="00E73AF7"/>
    <w:rsid w:val="00E73B36"/>
    <w:rsid w:val="00E73B66"/>
    <w:rsid w:val="00E73C49"/>
    <w:rsid w:val="00E73CF7"/>
    <w:rsid w:val="00E73D8A"/>
    <w:rsid w:val="00E73EE9"/>
    <w:rsid w:val="00E73FB0"/>
    <w:rsid w:val="00E74079"/>
    <w:rsid w:val="00E740D4"/>
    <w:rsid w:val="00E7427C"/>
    <w:rsid w:val="00E74349"/>
    <w:rsid w:val="00E74389"/>
    <w:rsid w:val="00E743D4"/>
    <w:rsid w:val="00E74419"/>
    <w:rsid w:val="00E74526"/>
    <w:rsid w:val="00E74782"/>
    <w:rsid w:val="00E747E9"/>
    <w:rsid w:val="00E748CD"/>
    <w:rsid w:val="00E7496B"/>
    <w:rsid w:val="00E74A19"/>
    <w:rsid w:val="00E74A65"/>
    <w:rsid w:val="00E74A76"/>
    <w:rsid w:val="00E74C14"/>
    <w:rsid w:val="00E74D5F"/>
    <w:rsid w:val="00E74DAF"/>
    <w:rsid w:val="00E74EEF"/>
    <w:rsid w:val="00E74F01"/>
    <w:rsid w:val="00E75062"/>
    <w:rsid w:val="00E750A7"/>
    <w:rsid w:val="00E753CC"/>
    <w:rsid w:val="00E75409"/>
    <w:rsid w:val="00E75655"/>
    <w:rsid w:val="00E75662"/>
    <w:rsid w:val="00E757AC"/>
    <w:rsid w:val="00E7585B"/>
    <w:rsid w:val="00E75899"/>
    <w:rsid w:val="00E759EB"/>
    <w:rsid w:val="00E75B61"/>
    <w:rsid w:val="00E75BF6"/>
    <w:rsid w:val="00E75E14"/>
    <w:rsid w:val="00E75E45"/>
    <w:rsid w:val="00E75E5A"/>
    <w:rsid w:val="00E75F8D"/>
    <w:rsid w:val="00E762FC"/>
    <w:rsid w:val="00E7642F"/>
    <w:rsid w:val="00E76499"/>
    <w:rsid w:val="00E7649E"/>
    <w:rsid w:val="00E766CE"/>
    <w:rsid w:val="00E766DA"/>
    <w:rsid w:val="00E766F4"/>
    <w:rsid w:val="00E7677A"/>
    <w:rsid w:val="00E76871"/>
    <w:rsid w:val="00E768F9"/>
    <w:rsid w:val="00E76D74"/>
    <w:rsid w:val="00E76F78"/>
    <w:rsid w:val="00E773DD"/>
    <w:rsid w:val="00E77676"/>
    <w:rsid w:val="00E77777"/>
    <w:rsid w:val="00E77857"/>
    <w:rsid w:val="00E778C0"/>
    <w:rsid w:val="00E77B8D"/>
    <w:rsid w:val="00E77DD6"/>
    <w:rsid w:val="00E77E10"/>
    <w:rsid w:val="00E77EDA"/>
    <w:rsid w:val="00E8008F"/>
    <w:rsid w:val="00E80128"/>
    <w:rsid w:val="00E80145"/>
    <w:rsid w:val="00E802BB"/>
    <w:rsid w:val="00E80352"/>
    <w:rsid w:val="00E80365"/>
    <w:rsid w:val="00E8059C"/>
    <w:rsid w:val="00E806E9"/>
    <w:rsid w:val="00E807E1"/>
    <w:rsid w:val="00E8084D"/>
    <w:rsid w:val="00E80A29"/>
    <w:rsid w:val="00E80AF0"/>
    <w:rsid w:val="00E80EB0"/>
    <w:rsid w:val="00E80F3A"/>
    <w:rsid w:val="00E80FE7"/>
    <w:rsid w:val="00E81094"/>
    <w:rsid w:val="00E8110D"/>
    <w:rsid w:val="00E8111C"/>
    <w:rsid w:val="00E8115F"/>
    <w:rsid w:val="00E81242"/>
    <w:rsid w:val="00E8128B"/>
    <w:rsid w:val="00E81337"/>
    <w:rsid w:val="00E813BE"/>
    <w:rsid w:val="00E813DD"/>
    <w:rsid w:val="00E81818"/>
    <w:rsid w:val="00E81A5D"/>
    <w:rsid w:val="00E81B99"/>
    <w:rsid w:val="00E81BDC"/>
    <w:rsid w:val="00E81C8E"/>
    <w:rsid w:val="00E8200C"/>
    <w:rsid w:val="00E82045"/>
    <w:rsid w:val="00E820A1"/>
    <w:rsid w:val="00E8227B"/>
    <w:rsid w:val="00E82400"/>
    <w:rsid w:val="00E82417"/>
    <w:rsid w:val="00E8241D"/>
    <w:rsid w:val="00E82437"/>
    <w:rsid w:val="00E8245B"/>
    <w:rsid w:val="00E82570"/>
    <w:rsid w:val="00E8268F"/>
    <w:rsid w:val="00E82747"/>
    <w:rsid w:val="00E828D2"/>
    <w:rsid w:val="00E82A05"/>
    <w:rsid w:val="00E82AC3"/>
    <w:rsid w:val="00E82CBD"/>
    <w:rsid w:val="00E82D39"/>
    <w:rsid w:val="00E82E9B"/>
    <w:rsid w:val="00E8301E"/>
    <w:rsid w:val="00E83319"/>
    <w:rsid w:val="00E83325"/>
    <w:rsid w:val="00E83480"/>
    <w:rsid w:val="00E834C0"/>
    <w:rsid w:val="00E835E2"/>
    <w:rsid w:val="00E837D4"/>
    <w:rsid w:val="00E8382F"/>
    <w:rsid w:val="00E8397F"/>
    <w:rsid w:val="00E8398B"/>
    <w:rsid w:val="00E839B2"/>
    <w:rsid w:val="00E83AE4"/>
    <w:rsid w:val="00E83B17"/>
    <w:rsid w:val="00E83C34"/>
    <w:rsid w:val="00E83CEB"/>
    <w:rsid w:val="00E83DFA"/>
    <w:rsid w:val="00E83E44"/>
    <w:rsid w:val="00E83FEF"/>
    <w:rsid w:val="00E84029"/>
    <w:rsid w:val="00E8407D"/>
    <w:rsid w:val="00E842C1"/>
    <w:rsid w:val="00E842E2"/>
    <w:rsid w:val="00E842E9"/>
    <w:rsid w:val="00E842EB"/>
    <w:rsid w:val="00E8443B"/>
    <w:rsid w:val="00E84524"/>
    <w:rsid w:val="00E84604"/>
    <w:rsid w:val="00E8463B"/>
    <w:rsid w:val="00E84939"/>
    <w:rsid w:val="00E849C4"/>
    <w:rsid w:val="00E84A89"/>
    <w:rsid w:val="00E84A97"/>
    <w:rsid w:val="00E84D43"/>
    <w:rsid w:val="00E84EF1"/>
    <w:rsid w:val="00E84F97"/>
    <w:rsid w:val="00E85111"/>
    <w:rsid w:val="00E851B8"/>
    <w:rsid w:val="00E851D0"/>
    <w:rsid w:val="00E852C9"/>
    <w:rsid w:val="00E853B6"/>
    <w:rsid w:val="00E856B8"/>
    <w:rsid w:val="00E85701"/>
    <w:rsid w:val="00E85A25"/>
    <w:rsid w:val="00E85B1C"/>
    <w:rsid w:val="00E85D1E"/>
    <w:rsid w:val="00E85D2E"/>
    <w:rsid w:val="00E85D66"/>
    <w:rsid w:val="00E86047"/>
    <w:rsid w:val="00E860A4"/>
    <w:rsid w:val="00E86181"/>
    <w:rsid w:val="00E861F4"/>
    <w:rsid w:val="00E8631C"/>
    <w:rsid w:val="00E863D6"/>
    <w:rsid w:val="00E86514"/>
    <w:rsid w:val="00E8654F"/>
    <w:rsid w:val="00E866FD"/>
    <w:rsid w:val="00E866FF"/>
    <w:rsid w:val="00E86751"/>
    <w:rsid w:val="00E86A54"/>
    <w:rsid w:val="00E86C70"/>
    <w:rsid w:val="00E86EBC"/>
    <w:rsid w:val="00E87212"/>
    <w:rsid w:val="00E872D7"/>
    <w:rsid w:val="00E873B9"/>
    <w:rsid w:val="00E873C8"/>
    <w:rsid w:val="00E873F9"/>
    <w:rsid w:val="00E87447"/>
    <w:rsid w:val="00E87490"/>
    <w:rsid w:val="00E874CE"/>
    <w:rsid w:val="00E87688"/>
    <w:rsid w:val="00E87779"/>
    <w:rsid w:val="00E878D3"/>
    <w:rsid w:val="00E879CD"/>
    <w:rsid w:val="00E879EB"/>
    <w:rsid w:val="00E87A69"/>
    <w:rsid w:val="00E87C37"/>
    <w:rsid w:val="00E87CE8"/>
    <w:rsid w:val="00E90174"/>
    <w:rsid w:val="00E9026F"/>
    <w:rsid w:val="00E902B7"/>
    <w:rsid w:val="00E902F3"/>
    <w:rsid w:val="00E90419"/>
    <w:rsid w:val="00E905BD"/>
    <w:rsid w:val="00E905E7"/>
    <w:rsid w:val="00E90636"/>
    <w:rsid w:val="00E9063F"/>
    <w:rsid w:val="00E90A42"/>
    <w:rsid w:val="00E90A5C"/>
    <w:rsid w:val="00E90B51"/>
    <w:rsid w:val="00E90BDB"/>
    <w:rsid w:val="00E90C44"/>
    <w:rsid w:val="00E90D09"/>
    <w:rsid w:val="00E90E25"/>
    <w:rsid w:val="00E90E44"/>
    <w:rsid w:val="00E90E61"/>
    <w:rsid w:val="00E90E75"/>
    <w:rsid w:val="00E90EEF"/>
    <w:rsid w:val="00E91270"/>
    <w:rsid w:val="00E91297"/>
    <w:rsid w:val="00E912F8"/>
    <w:rsid w:val="00E91508"/>
    <w:rsid w:val="00E91538"/>
    <w:rsid w:val="00E915DA"/>
    <w:rsid w:val="00E91632"/>
    <w:rsid w:val="00E9177A"/>
    <w:rsid w:val="00E91AB6"/>
    <w:rsid w:val="00E91C08"/>
    <w:rsid w:val="00E91C38"/>
    <w:rsid w:val="00E91E31"/>
    <w:rsid w:val="00E91F3E"/>
    <w:rsid w:val="00E922CD"/>
    <w:rsid w:val="00E92438"/>
    <w:rsid w:val="00E92461"/>
    <w:rsid w:val="00E9248F"/>
    <w:rsid w:val="00E9253A"/>
    <w:rsid w:val="00E925D6"/>
    <w:rsid w:val="00E9268C"/>
    <w:rsid w:val="00E9281E"/>
    <w:rsid w:val="00E92946"/>
    <w:rsid w:val="00E92985"/>
    <w:rsid w:val="00E9298B"/>
    <w:rsid w:val="00E92A4C"/>
    <w:rsid w:val="00E92BED"/>
    <w:rsid w:val="00E92C23"/>
    <w:rsid w:val="00E92C7E"/>
    <w:rsid w:val="00E92E9A"/>
    <w:rsid w:val="00E92F17"/>
    <w:rsid w:val="00E92F1E"/>
    <w:rsid w:val="00E92F8E"/>
    <w:rsid w:val="00E92FFF"/>
    <w:rsid w:val="00E9300E"/>
    <w:rsid w:val="00E93051"/>
    <w:rsid w:val="00E93156"/>
    <w:rsid w:val="00E932C5"/>
    <w:rsid w:val="00E932D1"/>
    <w:rsid w:val="00E934C0"/>
    <w:rsid w:val="00E93587"/>
    <w:rsid w:val="00E9361F"/>
    <w:rsid w:val="00E936B8"/>
    <w:rsid w:val="00E9385A"/>
    <w:rsid w:val="00E939E6"/>
    <w:rsid w:val="00E93A03"/>
    <w:rsid w:val="00E93B43"/>
    <w:rsid w:val="00E93B75"/>
    <w:rsid w:val="00E93C34"/>
    <w:rsid w:val="00E93E48"/>
    <w:rsid w:val="00E9404A"/>
    <w:rsid w:val="00E940FF"/>
    <w:rsid w:val="00E94118"/>
    <w:rsid w:val="00E94228"/>
    <w:rsid w:val="00E9427C"/>
    <w:rsid w:val="00E944B9"/>
    <w:rsid w:val="00E94507"/>
    <w:rsid w:val="00E945B4"/>
    <w:rsid w:val="00E9460C"/>
    <w:rsid w:val="00E947A2"/>
    <w:rsid w:val="00E94AF7"/>
    <w:rsid w:val="00E94CC6"/>
    <w:rsid w:val="00E94D1E"/>
    <w:rsid w:val="00E94E1E"/>
    <w:rsid w:val="00E952AB"/>
    <w:rsid w:val="00E952D3"/>
    <w:rsid w:val="00E95414"/>
    <w:rsid w:val="00E9543E"/>
    <w:rsid w:val="00E954FE"/>
    <w:rsid w:val="00E9553C"/>
    <w:rsid w:val="00E95672"/>
    <w:rsid w:val="00E956E6"/>
    <w:rsid w:val="00E95AD4"/>
    <w:rsid w:val="00E95ADA"/>
    <w:rsid w:val="00E95B3E"/>
    <w:rsid w:val="00E95C1B"/>
    <w:rsid w:val="00E95CD1"/>
    <w:rsid w:val="00E95CDC"/>
    <w:rsid w:val="00E95CF2"/>
    <w:rsid w:val="00E96373"/>
    <w:rsid w:val="00E9668F"/>
    <w:rsid w:val="00E96783"/>
    <w:rsid w:val="00E96791"/>
    <w:rsid w:val="00E9679E"/>
    <w:rsid w:val="00E96A13"/>
    <w:rsid w:val="00E96A8A"/>
    <w:rsid w:val="00E96B8F"/>
    <w:rsid w:val="00E96CA9"/>
    <w:rsid w:val="00E96E13"/>
    <w:rsid w:val="00E96E40"/>
    <w:rsid w:val="00E96EAB"/>
    <w:rsid w:val="00E96EFF"/>
    <w:rsid w:val="00E96FAA"/>
    <w:rsid w:val="00E96FD0"/>
    <w:rsid w:val="00E96FD2"/>
    <w:rsid w:val="00E975D3"/>
    <w:rsid w:val="00E9769A"/>
    <w:rsid w:val="00E976C7"/>
    <w:rsid w:val="00E976DD"/>
    <w:rsid w:val="00E97823"/>
    <w:rsid w:val="00E97A09"/>
    <w:rsid w:val="00E97A39"/>
    <w:rsid w:val="00E97CA1"/>
    <w:rsid w:val="00E97DD0"/>
    <w:rsid w:val="00E97F8A"/>
    <w:rsid w:val="00E97FCF"/>
    <w:rsid w:val="00EA004C"/>
    <w:rsid w:val="00EA0244"/>
    <w:rsid w:val="00EA0284"/>
    <w:rsid w:val="00EA02D7"/>
    <w:rsid w:val="00EA0316"/>
    <w:rsid w:val="00EA04AD"/>
    <w:rsid w:val="00EA04B8"/>
    <w:rsid w:val="00EA0527"/>
    <w:rsid w:val="00EA0911"/>
    <w:rsid w:val="00EA0B14"/>
    <w:rsid w:val="00EA0BAC"/>
    <w:rsid w:val="00EA0CD8"/>
    <w:rsid w:val="00EA0D4F"/>
    <w:rsid w:val="00EA0DA6"/>
    <w:rsid w:val="00EA0E83"/>
    <w:rsid w:val="00EA0FF3"/>
    <w:rsid w:val="00EA11FE"/>
    <w:rsid w:val="00EA13E2"/>
    <w:rsid w:val="00EA1414"/>
    <w:rsid w:val="00EA1682"/>
    <w:rsid w:val="00EA1688"/>
    <w:rsid w:val="00EA16A4"/>
    <w:rsid w:val="00EA1781"/>
    <w:rsid w:val="00EA1873"/>
    <w:rsid w:val="00EA18F6"/>
    <w:rsid w:val="00EA1938"/>
    <w:rsid w:val="00EA1AF4"/>
    <w:rsid w:val="00EA1CBF"/>
    <w:rsid w:val="00EA1D4D"/>
    <w:rsid w:val="00EA1DCA"/>
    <w:rsid w:val="00EA1DEE"/>
    <w:rsid w:val="00EA1F37"/>
    <w:rsid w:val="00EA1F76"/>
    <w:rsid w:val="00EA1F82"/>
    <w:rsid w:val="00EA1FB5"/>
    <w:rsid w:val="00EA233A"/>
    <w:rsid w:val="00EA23F9"/>
    <w:rsid w:val="00EA2550"/>
    <w:rsid w:val="00EA265A"/>
    <w:rsid w:val="00EA2956"/>
    <w:rsid w:val="00EA2A2A"/>
    <w:rsid w:val="00EA2B5F"/>
    <w:rsid w:val="00EA2C4C"/>
    <w:rsid w:val="00EA2C9A"/>
    <w:rsid w:val="00EA2D4E"/>
    <w:rsid w:val="00EA2F13"/>
    <w:rsid w:val="00EA2F2A"/>
    <w:rsid w:val="00EA30BB"/>
    <w:rsid w:val="00EA313C"/>
    <w:rsid w:val="00EA320F"/>
    <w:rsid w:val="00EA328D"/>
    <w:rsid w:val="00EA3398"/>
    <w:rsid w:val="00EA34C9"/>
    <w:rsid w:val="00EA35E6"/>
    <w:rsid w:val="00EA383B"/>
    <w:rsid w:val="00EA39B6"/>
    <w:rsid w:val="00EA3B07"/>
    <w:rsid w:val="00EA3BD7"/>
    <w:rsid w:val="00EA3CAC"/>
    <w:rsid w:val="00EA3E7D"/>
    <w:rsid w:val="00EA3FED"/>
    <w:rsid w:val="00EA40F2"/>
    <w:rsid w:val="00EA41A0"/>
    <w:rsid w:val="00EA4239"/>
    <w:rsid w:val="00EA433F"/>
    <w:rsid w:val="00EA4435"/>
    <w:rsid w:val="00EA454C"/>
    <w:rsid w:val="00EA469D"/>
    <w:rsid w:val="00EA4751"/>
    <w:rsid w:val="00EA4752"/>
    <w:rsid w:val="00EA4882"/>
    <w:rsid w:val="00EA48FD"/>
    <w:rsid w:val="00EA49BF"/>
    <w:rsid w:val="00EA4A03"/>
    <w:rsid w:val="00EA4A66"/>
    <w:rsid w:val="00EA4B1B"/>
    <w:rsid w:val="00EA4B3F"/>
    <w:rsid w:val="00EA4BDC"/>
    <w:rsid w:val="00EA4D94"/>
    <w:rsid w:val="00EA4D9C"/>
    <w:rsid w:val="00EA4F4B"/>
    <w:rsid w:val="00EA51B2"/>
    <w:rsid w:val="00EA51F1"/>
    <w:rsid w:val="00EA540D"/>
    <w:rsid w:val="00EA5528"/>
    <w:rsid w:val="00EA553B"/>
    <w:rsid w:val="00EA5604"/>
    <w:rsid w:val="00EA590B"/>
    <w:rsid w:val="00EA5976"/>
    <w:rsid w:val="00EA59E4"/>
    <w:rsid w:val="00EA5AB2"/>
    <w:rsid w:val="00EA5C22"/>
    <w:rsid w:val="00EA5C3D"/>
    <w:rsid w:val="00EA5CEC"/>
    <w:rsid w:val="00EA5D01"/>
    <w:rsid w:val="00EA5E2F"/>
    <w:rsid w:val="00EA5FB7"/>
    <w:rsid w:val="00EA6076"/>
    <w:rsid w:val="00EA61B5"/>
    <w:rsid w:val="00EA63B3"/>
    <w:rsid w:val="00EA647E"/>
    <w:rsid w:val="00EA66C5"/>
    <w:rsid w:val="00EA66FD"/>
    <w:rsid w:val="00EA6835"/>
    <w:rsid w:val="00EA6C16"/>
    <w:rsid w:val="00EA6DFF"/>
    <w:rsid w:val="00EA7001"/>
    <w:rsid w:val="00EA7270"/>
    <w:rsid w:val="00EA7306"/>
    <w:rsid w:val="00EA730B"/>
    <w:rsid w:val="00EA7601"/>
    <w:rsid w:val="00EA766A"/>
    <w:rsid w:val="00EA76F6"/>
    <w:rsid w:val="00EA7796"/>
    <w:rsid w:val="00EA78BB"/>
    <w:rsid w:val="00EA7AD2"/>
    <w:rsid w:val="00EA7AEC"/>
    <w:rsid w:val="00EA7FCB"/>
    <w:rsid w:val="00EB0085"/>
    <w:rsid w:val="00EB07E5"/>
    <w:rsid w:val="00EB07E6"/>
    <w:rsid w:val="00EB089B"/>
    <w:rsid w:val="00EB08E5"/>
    <w:rsid w:val="00EB09A9"/>
    <w:rsid w:val="00EB0B00"/>
    <w:rsid w:val="00EB0B34"/>
    <w:rsid w:val="00EB0B82"/>
    <w:rsid w:val="00EB0BD1"/>
    <w:rsid w:val="00EB0BD4"/>
    <w:rsid w:val="00EB0E3A"/>
    <w:rsid w:val="00EB0E99"/>
    <w:rsid w:val="00EB107E"/>
    <w:rsid w:val="00EB1174"/>
    <w:rsid w:val="00EB13D8"/>
    <w:rsid w:val="00EB1439"/>
    <w:rsid w:val="00EB1477"/>
    <w:rsid w:val="00EB171C"/>
    <w:rsid w:val="00EB17E1"/>
    <w:rsid w:val="00EB18BE"/>
    <w:rsid w:val="00EB1928"/>
    <w:rsid w:val="00EB192A"/>
    <w:rsid w:val="00EB1982"/>
    <w:rsid w:val="00EB198A"/>
    <w:rsid w:val="00EB19F9"/>
    <w:rsid w:val="00EB1CC0"/>
    <w:rsid w:val="00EB1D3B"/>
    <w:rsid w:val="00EB1DB7"/>
    <w:rsid w:val="00EB1DEF"/>
    <w:rsid w:val="00EB1E21"/>
    <w:rsid w:val="00EB1EB3"/>
    <w:rsid w:val="00EB1F24"/>
    <w:rsid w:val="00EB1F90"/>
    <w:rsid w:val="00EB264E"/>
    <w:rsid w:val="00EB265E"/>
    <w:rsid w:val="00EB26BE"/>
    <w:rsid w:val="00EB28A4"/>
    <w:rsid w:val="00EB28B1"/>
    <w:rsid w:val="00EB2963"/>
    <w:rsid w:val="00EB2B07"/>
    <w:rsid w:val="00EB2BB8"/>
    <w:rsid w:val="00EB2BFD"/>
    <w:rsid w:val="00EB2C14"/>
    <w:rsid w:val="00EB2C5A"/>
    <w:rsid w:val="00EB3077"/>
    <w:rsid w:val="00EB3116"/>
    <w:rsid w:val="00EB32C8"/>
    <w:rsid w:val="00EB33A9"/>
    <w:rsid w:val="00EB3693"/>
    <w:rsid w:val="00EB37FD"/>
    <w:rsid w:val="00EB3A19"/>
    <w:rsid w:val="00EB3A60"/>
    <w:rsid w:val="00EB3B36"/>
    <w:rsid w:val="00EB3C9D"/>
    <w:rsid w:val="00EB3CCD"/>
    <w:rsid w:val="00EB3D67"/>
    <w:rsid w:val="00EB3EC4"/>
    <w:rsid w:val="00EB3ECD"/>
    <w:rsid w:val="00EB3F06"/>
    <w:rsid w:val="00EB3F34"/>
    <w:rsid w:val="00EB3F4D"/>
    <w:rsid w:val="00EB3F7C"/>
    <w:rsid w:val="00EB4044"/>
    <w:rsid w:val="00EB4164"/>
    <w:rsid w:val="00EB42E6"/>
    <w:rsid w:val="00EB4316"/>
    <w:rsid w:val="00EB43BD"/>
    <w:rsid w:val="00EB454B"/>
    <w:rsid w:val="00EB4650"/>
    <w:rsid w:val="00EB4658"/>
    <w:rsid w:val="00EB46DA"/>
    <w:rsid w:val="00EB4838"/>
    <w:rsid w:val="00EB48F1"/>
    <w:rsid w:val="00EB4AAC"/>
    <w:rsid w:val="00EB4ACD"/>
    <w:rsid w:val="00EB4B86"/>
    <w:rsid w:val="00EB4C12"/>
    <w:rsid w:val="00EB4CCF"/>
    <w:rsid w:val="00EB4D97"/>
    <w:rsid w:val="00EB4E20"/>
    <w:rsid w:val="00EB4FA2"/>
    <w:rsid w:val="00EB500F"/>
    <w:rsid w:val="00EB50CE"/>
    <w:rsid w:val="00EB50E7"/>
    <w:rsid w:val="00EB5108"/>
    <w:rsid w:val="00EB526E"/>
    <w:rsid w:val="00EB53FC"/>
    <w:rsid w:val="00EB553D"/>
    <w:rsid w:val="00EB568B"/>
    <w:rsid w:val="00EB5784"/>
    <w:rsid w:val="00EB58E9"/>
    <w:rsid w:val="00EB58F7"/>
    <w:rsid w:val="00EB58FC"/>
    <w:rsid w:val="00EB5B83"/>
    <w:rsid w:val="00EB5CAB"/>
    <w:rsid w:val="00EB5EB7"/>
    <w:rsid w:val="00EB5F34"/>
    <w:rsid w:val="00EB6003"/>
    <w:rsid w:val="00EB6033"/>
    <w:rsid w:val="00EB60D3"/>
    <w:rsid w:val="00EB60FF"/>
    <w:rsid w:val="00EB63B1"/>
    <w:rsid w:val="00EB63FC"/>
    <w:rsid w:val="00EB6455"/>
    <w:rsid w:val="00EB660E"/>
    <w:rsid w:val="00EB6660"/>
    <w:rsid w:val="00EB6694"/>
    <w:rsid w:val="00EB6699"/>
    <w:rsid w:val="00EB6866"/>
    <w:rsid w:val="00EB68F9"/>
    <w:rsid w:val="00EB6A72"/>
    <w:rsid w:val="00EB6A94"/>
    <w:rsid w:val="00EB6DBF"/>
    <w:rsid w:val="00EB6E28"/>
    <w:rsid w:val="00EB6E3E"/>
    <w:rsid w:val="00EB7075"/>
    <w:rsid w:val="00EB718D"/>
    <w:rsid w:val="00EB741E"/>
    <w:rsid w:val="00EB7595"/>
    <w:rsid w:val="00EB7751"/>
    <w:rsid w:val="00EB7D0C"/>
    <w:rsid w:val="00EB7FE8"/>
    <w:rsid w:val="00EC006F"/>
    <w:rsid w:val="00EC00AC"/>
    <w:rsid w:val="00EC0177"/>
    <w:rsid w:val="00EC0180"/>
    <w:rsid w:val="00EC01DF"/>
    <w:rsid w:val="00EC03F8"/>
    <w:rsid w:val="00EC05D7"/>
    <w:rsid w:val="00EC070C"/>
    <w:rsid w:val="00EC07BD"/>
    <w:rsid w:val="00EC081A"/>
    <w:rsid w:val="00EC08F9"/>
    <w:rsid w:val="00EC09E3"/>
    <w:rsid w:val="00EC0B29"/>
    <w:rsid w:val="00EC0BBD"/>
    <w:rsid w:val="00EC0BE2"/>
    <w:rsid w:val="00EC0BEF"/>
    <w:rsid w:val="00EC0DE1"/>
    <w:rsid w:val="00EC0F54"/>
    <w:rsid w:val="00EC0F70"/>
    <w:rsid w:val="00EC1405"/>
    <w:rsid w:val="00EC1472"/>
    <w:rsid w:val="00EC147E"/>
    <w:rsid w:val="00EC150B"/>
    <w:rsid w:val="00EC1539"/>
    <w:rsid w:val="00EC15F9"/>
    <w:rsid w:val="00EC1671"/>
    <w:rsid w:val="00EC16D0"/>
    <w:rsid w:val="00EC1772"/>
    <w:rsid w:val="00EC188F"/>
    <w:rsid w:val="00EC1929"/>
    <w:rsid w:val="00EC1A5F"/>
    <w:rsid w:val="00EC1A8E"/>
    <w:rsid w:val="00EC1C71"/>
    <w:rsid w:val="00EC1D6E"/>
    <w:rsid w:val="00EC1FD6"/>
    <w:rsid w:val="00EC22E4"/>
    <w:rsid w:val="00EC230B"/>
    <w:rsid w:val="00EC23BF"/>
    <w:rsid w:val="00EC252A"/>
    <w:rsid w:val="00EC25C6"/>
    <w:rsid w:val="00EC2662"/>
    <w:rsid w:val="00EC26E3"/>
    <w:rsid w:val="00EC27D7"/>
    <w:rsid w:val="00EC2864"/>
    <w:rsid w:val="00EC2AAF"/>
    <w:rsid w:val="00EC2C1E"/>
    <w:rsid w:val="00EC2C85"/>
    <w:rsid w:val="00EC2CB7"/>
    <w:rsid w:val="00EC2DE0"/>
    <w:rsid w:val="00EC2EC9"/>
    <w:rsid w:val="00EC2F5F"/>
    <w:rsid w:val="00EC2FD8"/>
    <w:rsid w:val="00EC3022"/>
    <w:rsid w:val="00EC313B"/>
    <w:rsid w:val="00EC32CB"/>
    <w:rsid w:val="00EC3453"/>
    <w:rsid w:val="00EC34F0"/>
    <w:rsid w:val="00EC3ACA"/>
    <w:rsid w:val="00EC3B83"/>
    <w:rsid w:val="00EC3C40"/>
    <w:rsid w:val="00EC3DC5"/>
    <w:rsid w:val="00EC3E09"/>
    <w:rsid w:val="00EC3F48"/>
    <w:rsid w:val="00EC404E"/>
    <w:rsid w:val="00EC407E"/>
    <w:rsid w:val="00EC4253"/>
    <w:rsid w:val="00EC4373"/>
    <w:rsid w:val="00EC43D8"/>
    <w:rsid w:val="00EC4478"/>
    <w:rsid w:val="00EC4561"/>
    <w:rsid w:val="00EC4581"/>
    <w:rsid w:val="00EC462C"/>
    <w:rsid w:val="00EC483B"/>
    <w:rsid w:val="00EC4AD3"/>
    <w:rsid w:val="00EC4BCD"/>
    <w:rsid w:val="00EC4CF0"/>
    <w:rsid w:val="00EC4DE6"/>
    <w:rsid w:val="00EC509B"/>
    <w:rsid w:val="00EC51B4"/>
    <w:rsid w:val="00EC5386"/>
    <w:rsid w:val="00EC570F"/>
    <w:rsid w:val="00EC5916"/>
    <w:rsid w:val="00EC5D05"/>
    <w:rsid w:val="00EC5DB0"/>
    <w:rsid w:val="00EC5E06"/>
    <w:rsid w:val="00EC5EB9"/>
    <w:rsid w:val="00EC5FB8"/>
    <w:rsid w:val="00EC608C"/>
    <w:rsid w:val="00EC623D"/>
    <w:rsid w:val="00EC62CC"/>
    <w:rsid w:val="00EC630D"/>
    <w:rsid w:val="00EC63E8"/>
    <w:rsid w:val="00EC63FC"/>
    <w:rsid w:val="00EC64E0"/>
    <w:rsid w:val="00EC65D5"/>
    <w:rsid w:val="00EC660D"/>
    <w:rsid w:val="00EC6910"/>
    <w:rsid w:val="00EC696F"/>
    <w:rsid w:val="00EC6C8B"/>
    <w:rsid w:val="00EC6D9B"/>
    <w:rsid w:val="00EC7027"/>
    <w:rsid w:val="00EC71CF"/>
    <w:rsid w:val="00EC7323"/>
    <w:rsid w:val="00EC7372"/>
    <w:rsid w:val="00EC7392"/>
    <w:rsid w:val="00EC7407"/>
    <w:rsid w:val="00EC7691"/>
    <w:rsid w:val="00EC7851"/>
    <w:rsid w:val="00EC7968"/>
    <w:rsid w:val="00EC7CA5"/>
    <w:rsid w:val="00EC7D3F"/>
    <w:rsid w:val="00EC7EE9"/>
    <w:rsid w:val="00EC7F16"/>
    <w:rsid w:val="00EC7FB5"/>
    <w:rsid w:val="00ED0042"/>
    <w:rsid w:val="00ED0141"/>
    <w:rsid w:val="00ED0214"/>
    <w:rsid w:val="00ED0261"/>
    <w:rsid w:val="00ED0487"/>
    <w:rsid w:val="00ED04C1"/>
    <w:rsid w:val="00ED0506"/>
    <w:rsid w:val="00ED0550"/>
    <w:rsid w:val="00ED0562"/>
    <w:rsid w:val="00ED058A"/>
    <w:rsid w:val="00ED0665"/>
    <w:rsid w:val="00ED0673"/>
    <w:rsid w:val="00ED0725"/>
    <w:rsid w:val="00ED07F6"/>
    <w:rsid w:val="00ED08D7"/>
    <w:rsid w:val="00ED0A64"/>
    <w:rsid w:val="00ED0C83"/>
    <w:rsid w:val="00ED0CE0"/>
    <w:rsid w:val="00ED0D48"/>
    <w:rsid w:val="00ED0D50"/>
    <w:rsid w:val="00ED0DDA"/>
    <w:rsid w:val="00ED1028"/>
    <w:rsid w:val="00ED1047"/>
    <w:rsid w:val="00ED1263"/>
    <w:rsid w:val="00ED128F"/>
    <w:rsid w:val="00ED12EF"/>
    <w:rsid w:val="00ED16B0"/>
    <w:rsid w:val="00ED16B6"/>
    <w:rsid w:val="00ED1A0E"/>
    <w:rsid w:val="00ED1A15"/>
    <w:rsid w:val="00ED1B61"/>
    <w:rsid w:val="00ED1B97"/>
    <w:rsid w:val="00ED1CA1"/>
    <w:rsid w:val="00ED1E66"/>
    <w:rsid w:val="00ED1FD4"/>
    <w:rsid w:val="00ED20B5"/>
    <w:rsid w:val="00ED2141"/>
    <w:rsid w:val="00ED21C1"/>
    <w:rsid w:val="00ED227A"/>
    <w:rsid w:val="00ED2296"/>
    <w:rsid w:val="00ED2451"/>
    <w:rsid w:val="00ED2AE4"/>
    <w:rsid w:val="00ED2B7F"/>
    <w:rsid w:val="00ED2C4F"/>
    <w:rsid w:val="00ED2C84"/>
    <w:rsid w:val="00ED2DF8"/>
    <w:rsid w:val="00ED2EEB"/>
    <w:rsid w:val="00ED30BE"/>
    <w:rsid w:val="00ED3157"/>
    <w:rsid w:val="00ED3196"/>
    <w:rsid w:val="00ED3433"/>
    <w:rsid w:val="00ED3492"/>
    <w:rsid w:val="00ED365B"/>
    <w:rsid w:val="00ED395B"/>
    <w:rsid w:val="00ED3AA2"/>
    <w:rsid w:val="00ED3E1F"/>
    <w:rsid w:val="00ED3F6B"/>
    <w:rsid w:val="00ED3FB1"/>
    <w:rsid w:val="00ED4032"/>
    <w:rsid w:val="00ED4188"/>
    <w:rsid w:val="00ED41CB"/>
    <w:rsid w:val="00ED4379"/>
    <w:rsid w:val="00ED47E6"/>
    <w:rsid w:val="00ED4813"/>
    <w:rsid w:val="00ED4869"/>
    <w:rsid w:val="00ED4980"/>
    <w:rsid w:val="00ED4A57"/>
    <w:rsid w:val="00ED4A6D"/>
    <w:rsid w:val="00ED4B19"/>
    <w:rsid w:val="00ED4B1D"/>
    <w:rsid w:val="00ED4C35"/>
    <w:rsid w:val="00ED4C9F"/>
    <w:rsid w:val="00ED4CAE"/>
    <w:rsid w:val="00ED4D22"/>
    <w:rsid w:val="00ED4EAD"/>
    <w:rsid w:val="00ED5031"/>
    <w:rsid w:val="00ED518F"/>
    <w:rsid w:val="00ED51B3"/>
    <w:rsid w:val="00ED52CD"/>
    <w:rsid w:val="00ED54DF"/>
    <w:rsid w:val="00ED550A"/>
    <w:rsid w:val="00ED564F"/>
    <w:rsid w:val="00ED5805"/>
    <w:rsid w:val="00ED590F"/>
    <w:rsid w:val="00ED5916"/>
    <w:rsid w:val="00ED5920"/>
    <w:rsid w:val="00ED5BD6"/>
    <w:rsid w:val="00ED5C29"/>
    <w:rsid w:val="00ED5C82"/>
    <w:rsid w:val="00ED5CF9"/>
    <w:rsid w:val="00ED5D82"/>
    <w:rsid w:val="00ED5FF7"/>
    <w:rsid w:val="00ED6106"/>
    <w:rsid w:val="00ED61EE"/>
    <w:rsid w:val="00ED6369"/>
    <w:rsid w:val="00ED6536"/>
    <w:rsid w:val="00ED6537"/>
    <w:rsid w:val="00ED67F2"/>
    <w:rsid w:val="00ED691E"/>
    <w:rsid w:val="00ED6996"/>
    <w:rsid w:val="00ED6BBA"/>
    <w:rsid w:val="00ED6BE9"/>
    <w:rsid w:val="00ED6E45"/>
    <w:rsid w:val="00ED6E62"/>
    <w:rsid w:val="00ED6EDA"/>
    <w:rsid w:val="00ED6FD9"/>
    <w:rsid w:val="00ED7021"/>
    <w:rsid w:val="00ED72A1"/>
    <w:rsid w:val="00ED72D4"/>
    <w:rsid w:val="00ED75B6"/>
    <w:rsid w:val="00ED75F5"/>
    <w:rsid w:val="00ED7674"/>
    <w:rsid w:val="00ED76C0"/>
    <w:rsid w:val="00ED76D1"/>
    <w:rsid w:val="00ED7841"/>
    <w:rsid w:val="00ED7928"/>
    <w:rsid w:val="00ED79ED"/>
    <w:rsid w:val="00ED7BA2"/>
    <w:rsid w:val="00ED7BEC"/>
    <w:rsid w:val="00ED7D66"/>
    <w:rsid w:val="00ED7DDA"/>
    <w:rsid w:val="00ED7E85"/>
    <w:rsid w:val="00ED7F87"/>
    <w:rsid w:val="00EE00F4"/>
    <w:rsid w:val="00EE0119"/>
    <w:rsid w:val="00EE0149"/>
    <w:rsid w:val="00EE0198"/>
    <w:rsid w:val="00EE024D"/>
    <w:rsid w:val="00EE03DD"/>
    <w:rsid w:val="00EE04BC"/>
    <w:rsid w:val="00EE0572"/>
    <w:rsid w:val="00EE059C"/>
    <w:rsid w:val="00EE05CB"/>
    <w:rsid w:val="00EE0642"/>
    <w:rsid w:val="00EE0699"/>
    <w:rsid w:val="00EE0700"/>
    <w:rsid w:val="00EE08BF"/>
    <w:rsid w:val="00EE08D5"/>
    <w:rsid w:val="00EE08F4"/>
    <w:rsid w:val="00EE09C5"/>
    <w:rsid w:val="00EE0A7E"/>
    <w:rsid w:val="00EE0B20"/>
    <w:rsid w:val="00EE0C75"/>
    <w:rsid w:val="00EE0E53"/>
    <w:rsid w:val="00EE11CA"/>
    <w:rsid w:val="00EE1205"/>
    <w:rsid w:val="00EE12A7"/>
    <w:rsid w:val="00EE12F3"/>
    <w:rsid w:val="00EE1323"/>
    <w:rsid w:val="00EE1415"/>
    <w:rsid w:val="00EE153D"/>
    <w:rsid w:val="00EE1654"/>
    <w:rsid w:val="00EE16EB"/>
    <w:rsid w:val="00EE18BE"/>
    <w:rsid w:val="00EE1B63"/>
    <w:rsid w:val="00EE1BE9"/>
    <w:rsid w:val="00EE1CBA"/>
    <w:rsid w:val="00EE1F7D"/>
    <w:rsid w:val="00EE1FC2"/>
    <w:rsid w:val="00EE2234"/>
    <w:rsid w:val="00EE226C"/>
    <w:rsid w:val="00EE23D0"/>
    <w:rsid w:val="00EE243B"/>
    <w:rsid w:val="00EE24A0"/>
    <w:rsid w:val="00EE2502"/>
    <w:rsid w:val="00EE26B0"/>
    <w:rsid w:val="00EE29E1"/>
    <w:rsid w:val="00EE2D35"/>
    <w:rsid w:val="00EE2D5D"/>
    <w:rsid w:val="00EE2D99"/>
    <w:rsid w:val="00EE2F3A"/>
    <w:rsid w:val="00EE2F77"/>
    <w:rsid w:val="00EE3156"/>
    <w:rsid w:val="00EE31E3"/>
    <w:rsid w:val="00EE3214"/>
    <w:rsid w:val="00EE3285"/>
    <w:rsid w:val="00EE32AA"/>
    <w:rsid w:val="00EE3307"/>
    <w:rsid w:val="00EE3350"/>
    <w:rsid w:val="00EE3416"/>
    <w:rsid w:val="00EE36C6"/>
    <w:rsid w:val="00EE36DE"/>
    <w:rsid w:val="00EE36E0"/>
    <w:rsid w:val="00EE37B5"/>
    <w:rsid w:val="00EE37D6"/>
    <w:rsid w:val="00EE37DE"/>
    <w:rsid w:val="00EE38E7"/>
    <w:rsid w:val="00EE3A08"/>
    <w:rsid w:val="00EE4024"/>
    <w:rsid w:val="00EE42C7"/>
    <w:rsid w:val="00EE44ED"/>
    <w:rsid w:val="00EE4669"/>
    <w:rsid w:val="00EE49B4"/>
    <w:rsid w:val="00EE49C1"/>
    <w:rsid w:val="00EE49EE"/>
    <w:rsid w:val="00EE4A21"/>
    <w:rsid w:val="00EE4CF3"/>
    <w:rsid w:val="00EE4D1A"/>
    <w:rsid w:val="00EE4EC0"/>
    <w:rsid w:val="00EE5010"/>
    <w:rsid w:val="00EE5034"/>
    <w:rsid w:val="00EE503D"/>
    <w:rsid w:val="00EE5067"/>
    <w:rsid w:val="00EE512D"/>
    <w:rsid w:val="00EE515E"/>
    <w:rsid w:val="00EE52AA"/>
    <w:rsid w:val="00EE5404"/>
    <w:rsid w:val="00EE5567"/>
    <w:rsid w:val="00EE56FF"/>
    <w:rsid w:val="00EE57CC"/>
    <w:rsid w:val="00EE591A"/>
    <w:rsid w:val="00EE5BCD"/>
    <w:rsid w:val="00EE5CCA"/>
    <w:rsid w:val="00EE5D4A"/>
    <w:rsid w:val="00EE5DC5"/>
    <w:rsid w:val="00EE5EDF"/>
    <w:rsid w:val="00EE5F24"/>
    <w:rsid w:val="00EE5F40"/>
    <w:rsid w:val="00EE5F64"/>
    <w:rsid w:val="00EE5FE7"/>
    <w:rsid w:val="00EE6053"/>
    <w:rsid w:val="00EE60AA"/>
    <w:rsid w:val="00EE62D6"/>
    <w:rsid w:val="00EE62ED"/>
    <w:rsid w:val="00EE6328"/>
    <w:rsid w:val="00EE640C"/>
    <w:rsid w:val="00EE659F"/>
    <w:rsid w:val="00EE68F1"/>
    <w:rsid w:val="00EE6B42"/>
    <w:rsid w:val="00EE6B5B"/>
    <w:rsid w:val="00EE6C61"/>
    <w:rsid w:val="00EE6D29"/>
    <w:rsid w:val="00EE6D7C"/>
    <w:rsid w:val="00EE71B1"/>
    <w:rsid w:val="00EE71B6"/>
    <w:rsid w:val="00EE725B"/>
    <w:rsid w:val="00EE7458"/>
    <w:rsid w:val="00EE74D6"/>
    <w:rsid w:val="00EE7572"/>
    <w:rsid w:val="00EE778F"/>
    <w:rsid w:val="00EE78CD"/>
    <w:rsid w:val="00EE79A2"/>
    <w:rsid w:val="00EE7AC7"/>
    <w:rsid w:val="00EE7C2A"/>
    <w:rsid w:val="00EE7D4D"/>
    <w:rsid w:val="00EE7E8B"/>
    <w:rsid w:val="00EE7EE6"/>
    <w:rsid w:val="00EF0137"/>
    <w:rsid w:val="00EF034B"/>
    <w:rsid w:val="00EF03EF"/>
    <w:rsid w:val="00EF040C"/>
    <w:rsid w:val="00EF060B"/>
    <w:rsid w:val="00EF065D"/>
    <w:rsid w:val="00EF06BF"/>
    <w:rsid w:val="00EF0994"/>
    <w:rsid w:val="00EF0BBC"/>
    <w:rsid w:val="00EF0C54"/>
    <w:rsid w:val="00EF0C7D"/>
    <w:rsid w:val="00EF0D65"/>
    <w:rsid w:val="00EF0D7B"/>
    <w:rsid w:val="00EF0D8C"/>
    <w:rsid w:val="00EF0E4D"/>
    <w:rsid w:val="00EF0EF0"/>
    <w:rsid w:val="00EF0F28"/>
    <w:rsid w:val="00EF115A"/>
    <w:rsid w:val="00EF117E"/>
    <w:rsid w:val="00EF126B"/>
    <w:rsid w:val="00EF1273"/>
    <w:rsid w:val="00EF1286"/>
    <w:rsid w:val="00EF13B1"/>
    <w:rsid w:val="00EF1417"/>
    <w:rsid w:val="00EF141C"/>
    <w:rsid w:val="00EF14C8"/>
    <w:rsid w:val="00EF1592"/>
    <w:rsid w:val="00EF16ED"/>
    <w:rsid w:val="00EF19C4"/>
    <w:rsid w:val="00EF1A32"/>
    <w:rsid w:val="00EF1A38"/>
    <w:rsid w:val="00EF1B27"/>
    <w:rsid w:val="00EF1B44"/>
    <w:rsid w:val="00EF1BBE"/>
    <w:rsid w:val="00EF1CBA"/>
    <w:rsid w:val="00EF1DAD"/>
    <w:rsid w:val="00EF1E01"/>
    <w:rsid w:val="00EF1E6F"/>
    <w:rsid w:val="00EF1EBE"/>
    <w:rsid w:val="00EF1F91"/>
    <w:rsid w:val="00EF1F99"/>
    <w:rsid w:val="00EF1FCD"/>
    <w:rsid w:val="00EF2014"/>
    <w:rsid w:val="00EF20BB"/>
    <w:rsid w:val="00EF23A2"/>
    <w:rsid w:val="00EF2441"/>
    <w:rsid w:val="00EF26B3"/>
    <w:rsid w:val="00EF2760"/>
    <w:rsid w:val="00EF27C9"/>
    <w:rsid w:val="00EF28D8"/>
    <w:rsid w:val="00EF2B10"/>
    <w:rsid w:val="00EF2B9D"/>
    <w:rsid w:val="00EF2C35"/>
    <w:rsid w:val="00EF2E5F"/>
    <w:rsid w:val="00EF2EDD"/>
    <w:rsid w:val="00EF32AE"/>
    <w:rsid w:val="00EF3303"/>
    <w:rsid w:val="00EF3402"/>
    <w:rsid w:val="00EF35B5"/>
    <w:rsid w:val="00EF3663"/>
    <w:rsid w:val="00EF3982"/>
    <w:rsid w:val="00EF398B"/>
    <w:rsid w:val="00EF39F6"/>
    <w:rsid w:val="00EF3A9F"/>
    <w:rsid w:val="00EF3C19"/>
    <w:rsid w:val="00EF3C49"/>
    <w:rsid w:val="00EF3C88"/>
    <w:rsid w:val="00EF3DAB"/>
    <w:rsid w:val="00EF3DDC"/>
    <w:rsid w:val="00EF3DEC"/>
    <w:rsid w:val="00EF3E0C"/>
    <w:rsid w:val="00EF3EF2"/>
    <w:rsid w:val="00EF3FB3"/>
    <w:rsid w:val="00EF4264"/>
    <w:rsid w:val="00EF445F"/>
    <w:rsid w:val="00EF46C1"/>
    <w:rsid w:val="00EF47D6"/>
    <w:rsid w:val="00EF4AE5"/>
    <w:rsid w:val="00EF4B59"/>
    <w:rsid w:val="00EF4C5A"/>
    <w:rsid w:val="00EF4C79"/>
    <w:rsid w:val="00EF4CDF"/>
    <w:rsid w:val="00EF4D08"/>
    <w:rsid w:val="00EF4E0C"/>
    <w:rsid w:val="00EF4E71"/>
    <w:rsid w:val="00EF4FDA"/>
    <w:rsid w:val="00EF5157"/>
    <w:rsid w:val="00EF5162"/>
    <w:rsid w:val="00EF51A5"/>
    <w:rsid w:val="00EF53A0"/>
    <w:rsid w:val="00EF53FF"/>
    <w:rsid w:val="00EF5495"/>
    <w:rsid w:val="00EF5523"/>
    <w:rsid w:val="00EF559F"/>
    <w:rsid w:val="00EF565C"/>
    <w:rsid w:val="00EF56F2"/>
    <w:rsid w:val="00EF5709"/>
    <w:rsid w:val="00EF57E8"/>
    <w:rsid w:val="00EF580E"/>
    <w:rsid w:val="00EF582B"/>
    <w:rsid w:val="00EF5950"/>
    <w:rsid w:val="00EF5A7A"/>
    <w:rsid w:val="00EF5A8D"/>
    <w:rsid w:val="00EF5ADB"/>
    <w:rsid w:val="00EF5BCF"/>
    <w:rsid w:val="00EF5C34"/>
    <w:rsid w:val="00EF5D43"/>
    <w:rsid w:val="00EF5E96"/>
    <w:rsid w:val="00EF5EF7"/>
    <w:rsid w:val="00EF600B"/>
    <w:rsid w:val="00EF62D9"/>
    <w:rsid w:val="00EF64D0"/>
    <w:rsid w:val="00EF6616"/>
    <w:rsid w:val="00EF666C"/>
    <w:rsid w:val="00EF66E9"/>
    <w:rsid w:val="00EF6945"/>
    <w:rsid w:val="00EF6B3F"/>
    <w:rsid w:val="00EF6C39"/>
    <w:rsid w:val="00EF7088"/>
    <w:rsid w:val="00EF7126"/>
    <w:rsid w:val="00EF730F"/>
    <w:rsid w:val="00EF73D2"/>
    <w:rsid w:val="00EF73DF"/>
    <w:rsid w:val="00EF73F2"/>
    <w:rsid w:val="00EF754A"/>
    <w:rsid w:val="00EF75CB"/>
    <w:rsid w:val="00EF7756"/>
    <w:rsid w:val="00EF7766"/>
    <w:rsid w:val="00EF77B9"/>
    <w:rsid w:val="00EF78F5"/>
    <w:rsid w:val="00EF796A"/>
    <w:rsid w:val="00EF798B"/>
    <w:rsid w:val="00EF7BCE"/>
    <w:rsid w:val="00EF7D15"/>
    <w:rsid w:val="00EF7D36"/>
    <w:rsid w:val="00EF7DFF"/>
    <w:rsid w:val="00EF7E45"/>
    <w:rsid w:val="00F001CE"/>
    <w:rsid w:val="00F001F1"/>
    <w:rsid w:val="00F003DF"/>
    <w:rsid w:val="00F00497"/>
    <w:rsid w:val="00F006CE"/>
    <w:rsid w:val="00F006EF"/>
    <w:rsid w:val="00F00809"/>
    <w:rsid w:val="00F00B35"/>
    <w:rsid w:val="00F00B52"/>
    <w:rsid w:val="00F00BDF"/>
    <w:rsid w:val="00F00C24"/>
    <w:rsid w:val="00F00C5F"/>
    <w:rsid w:val="00F00E89"/>
    <w:rsid w:val="00F00EC3"/>
    <w:rsid w:val="00F01041"/>
    <w:rsid w:val="00F011CB"/>
    <w:rsid w:val="00F011E7"/>
    <w:rsid w:val="00F012AE"/>
    <w:rsid w:val="00F0140F"/>
    <w:rsid w:val="00F014A8"/>
    <w:rsid w:val="00F01A20"/>
    <w:rsid w:val="00F01C0C"/>
    <w:rsid w:val="00F01D1D"/>
    <w:rsid w:val="00F01E32"/>
    <w:rsid w:val="00F01EA8"/>
    <w:rsid w:val="00F01EBA"/>
    <w:rsid w:val="00F01EFD"/>
    <w:rsid w:val="00F01FE3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2D7"/>
    <w:rsid w:val="00F033D9"/>
    <w:rsid w:val="00F0340B"/>
    <w:rsid w:val="00F03429"/>
    <w:rsid w:val="00F0362D"/>
    <w:rsid w:val="00F036A0"/>
    <w:rsid w:val="00F038D0"/>
    <w:rsid w:val="00F03A66"/>
    <w:rsid w:val="00F03AC4"/>
    <w:rsid w:val="00F03CC3"/>
    <w:rsid w:val="00F03CE3"/>
    <w:rsid w:val="00F03D1D"/>
    <w:rsid w:val="00F03DD9"/>
    <w:rsid w:val="00F03E93"/>
    <w:rsid w:val="00F03F22"/>
    <w:rsid w:val="00F040CC"/>
    <w:rsid w:val="00F040CE"/>
    <w:rsid w:val="00F0422A"/>
    <w:rsid w:val="00F04403"/>
    <w:rsid w:val="00F045DB"/>
    <w:rsid w:val="00F04689"/>
    <w:rsid w:val="00F046A5"/>
    <w:rsid w:val="00F046C6"/>
    <w:rsid w:val="00F04759"/>
    <w:rsid w:val="00F04783"/>
    <w:rsid w:val="00F04798"/>
    <w:rsid w:val="00F047CA"/>
    <w:rsid w:val="00F04927"/>
    <w:rsid w:val="00F04A47"/>
    <w:rsid w:val="00F04B6B"/>
    <w:rsid w:val="00F04BE2"/>
    <w:rsid w:val="00F04C9D"/>
    <w:rsid w:val="00F04E8C"/>
    <w:rsid w:val="00F05140"/>
    <w:rsid w:val="00F05179"/>
    <w:rsid w:val="00F05518"/>
    <w:rsid w:val="00F05562"/>
    <w:rsid w:val="00F0573C"/>
    <w:rsid w:val="00F058B4"/>
    <w:rsid w:val="00F059E1"/>
    <w:rsid w:val="00F05C43"/>
    <w:rsid w:val="00F05CA1"/>
    <w:rsid w:val="00F05F55"/>
    <w:rsid w:val="00F05FF6"/>
    <w:rsid w:val="00F060D9"/>
    <w:rsid w:val="00F06331"/>
    <w:rsid w:val="00F0644B"/>
    <w:rsid w:val="00F064A0"/>
    <w:rsid w:val="00F06508"/>
    <w:rsid w:val="00F06657"/>
    <w:rsid w:val="00F066C8"/>
    <w:rsid w:val="00F0675A"/>
    <w:rsid w:val="00F06A98"/>
    <w:rsid w:val="00F06DDB"/>
    <w:rsid w:val="00F06F0F"/>
    <w:rsid w:val="00F06F62"/>
    <w:rsid w:val="00F06F95"/>
    <w:rsid w:val="00F070BD"/>
    <w:rsid w:val="00F071A7"/>
    <w:rsid w:val="00F07228"/>
    <w:rsid w:val="00F07276"/>
    <w:rsid w:val="00F0756C"/>
    <w:rsid w:val="00F076BE"/>
    <w:rsid w:val="00F077D6"/>
    <w:rsid w:val="00F078D4"/>
    <w:rsid w:val="00F079FD"/>
    <w:rsid w:val="00F07A3A"/>
    <w:rsid w:val="00F07B19"/>
    <w:rsid w:val="00F07B41"/>
    <w:rsid w:val="00F07D8C"/>
    <w:rsid w:val="00F07E69"/>
    <w:rsid w:val="00F07E6F"/>
    <w:rsid w:val="00F07EA4"/>
    <w:rsid w:val="00F07F1B"/>
    <w:rsid w:val="00F07F45"/>
    <w:rsid w:val="00F1007E"/>
    <w:rsid w:val="00F10298"/>
    <w:rsid w:val="00F10299"/>
    <w:rsid w:val="00F104AD"/>
    <w:rsid w:val="00F104BD"/>
    <w:rsid w:val="00F10553"/>
    <w:rsid w:val="00F10615"/>
    <w:rsid w:val="00F106C5"/>
    <w:rsid w:val="00F107BB"/>
    <w:rsid w:val="00F107D7"/>
    <w:rsid w:val="00F107F5"/>
    <w:rsid w:val="00F10A2C"/>
    <w:rsid w:val="00F10B48"/>
    <w:rsid w:val="00F10B96"/>
    <w:rsid w:val="00F10C8C"/>
    <w:rsid w:val="00F10E48"/>
    <w:rsid w:val="00F10F21"/>
    <w:rsid w:val="00F10F63"/>
    <w:rsid w:val="00F1116F"/>
    <w:rsid w:val="00F11230"/>
    <w:rsid w:val="00F117E7"/>
    <w:rsid w:val="00F11805"/>
    <w:rsid w:val="00F1183D"/>
    <w:rsid w:val="00F11A89"/>
    <w:rsid w:val="00F11AA1"/>
    <w:rsid w:val="00F11BC9"/>
    <w:rsid w:val="00F11E4A"/>
    <w:rsid w:val="00F11F56"/>
    <w:rsid w:val="00F121A2"/>
    <w:rsid w:val="00F122FA"/>
    <w:rsid w:val="00F123A3"/>
    <w:rsid w:val="00F1253F"/>
    <w:rsid w:val="00F12637"/>
    <w:rsid w:val="00F12756"/>
    <w:rsid w:val="00F127E0"/>
    <w:rsid w:val="00F12B0E"/>
    <w:rsid w:val="00F12C52"/>
    <w:rsid w:val="00F12C80"/>
    <w:rsid w:val="00F12D32"/>
    <w:rsid w:val="00F12E11"/>
    <w:rsid w:val="00F12F1A"/>
    <w:rsid w:val="00F1301D"/>
    <w:rsid w:val="00F13041"/>
    <w:rsid w:val="00F13148"/>
    <w:rsid w:val="00F1332A"/>
    <w:rsid w:val="00F134AC"/>
    <w:rsid w:val="00F13720"/>
    <w:rsid w:val="00F13B47"/>
    <w:rsid w:val="00F13DB0"/>
    <w:rsid w:val="00F13E4D"/>
    <w:rsid w:val="00F13E75"/>
    <w:rsid w:val="00F13EBC"/>
    <w:rsid w:val="00F13EF5"/>
    <w:rsid w:val="00F140E4"/>
    <w:rsid w:val="00F1423E"/>
    <w:rsid w:val="00F1426F"/>
    <w:rsid w:val="00F143E4"/>
    <w:rsid w:val="00F1440A"/>
    <w:rsid w:val="00F14432"/>
    <w:rsid w:val="00F14771"/>
    <w:rsid w:val="00F1482A"/>
    <w:rsid w:val="00F14899"/>
    <w:rsid w:val="00F14934"/>
    <w:rsid w:val="00F14B57"/>
    <w:rsid w:val="00F14B93"/>
    <w:rsid w:val="00F14BC5"/>
    <w:rsid w:val="00F14CE1"/>
    <w:rsid w:val="00F14D5A"/>
    <w:rsid w:val="00F14E79"/>
    <w:rsid w:val="00F14F49"/>
    <w:rsid w:val="00F15109"/>
    <w:rsid w:val="00F1512A"/>
    <w:rsid w:val="00F15239"/>
    <w:rsid w:val="00F1534C"/>
    <w:rsid w:val="00F1557A"/>
    <w:rsid w:val="00F15636"/>
    <w:rsid w:val="00F15BAF"/>
    <w:rsid w:val="00F15E22"/>
    <w:rsid w:val="00F16006"/>
    <w:rsid w:val="00F1616C"/>
    <w:rsid w:val="00F161C6"/>
    <w:rsid w:val="00F1620A"/>
    <w:rsid w:val="00F1627F"/>
    <w:rsid w:val="00F16433"/>
    <w:rsid w:val="00F164B7"/>
    <w:rsid w:val="00F16586"/>
    <w:rsid w:val="00F16754"/>
    <w:rsid w:val="00F1677F"/>
    <w:rsid w:val="00F1692D"/>
    <w:rsid w:val="00F16971"/>
    <w:rsid w:val="00F16E08"/>
    <w:rsid w:val="00F16FDA"/>
    <w:rsid w:val="00F16FEF"/>
    <w:rsid w:val="00F17005"/>
    <w:rsid w:val="00F17133"/>
    <w:rsid w:val="00F17168"/>
    <w:rsid w:val="00F1724E"/>
    <w:rsid w:val="00F172F8"/>
    <w:rsid w:val="00F17318"/>
    <w:rsid w:val="00F17320"/>
    <w:rsid w:val="00F17370"/>
    <w:rsid w:val="00F1760E"/>
    <w:rsid w:val="00F17A03"/>
    <w:rsid w:val="00F17DCF"/>
    <w:rsid w:val="00F17E35"/>
    <w:rsid w:val="00F20202"/>
    <w:rsid w:val="00F203DA"/>
    <w:rsid w:val="00F2050E"/>
    <w:rsid w:val="00F20722"/>
    <w:rsid w:val="00F207FC"/>
    <w:rsid w:val="00F20B2A"/>
    <w:rsid w:val="00F20CE3"/>
    <w:rsid w:val="00F20DAA"/>
    <w:rsid w:val="00F20F3E"/>
    <w:rsid w:val="00F2102F"/>
    <w:rsid w:val="00F21130"/>
    <w:rsid w:val="00F2122B"/>
    <w:rsid w:val="00F21290"/>
    <w:rsid w:val="00F2133C"/>
    <w:rsid w:val="00F213DB"/>
    <w:rsid w:val="00F21532"/>
    <w:rsid w:val="00F21752"/>
    <w:rsid w:val="00F217DF"/>
    <w:rsid w:val="00F218E4"/>
    <w:rsid w:val="00F21A36"/>
    <w:rsid w:val="00F21AEB"/>
    <w:rsid w:val="00F21AF3"/>
    <w:rsid w:val="00F21DA3"/>
    <w:rsid w:val="00F21DE5"/>
    <w:rsid w:val="00F21F6B"/>
    <w:rsid w:val="00F220CB"/>
    <w:rsid w:val="00F22262"/>
    <w:rsid w:val="00F2232B"/>
    <w:rsid w:val="00F22439"/>
    <w:rsid w:val="00F22456"/>
    <w:rsid w:val="00F224F2"/>
    <w:rsid w:val="00F22646"/>
    <w:rsid w:val="00F22775"/>
    <w:rsid w:val="00F22A45"/>
    <w:rsid w:val="00F22B60"/>
    <w:rsid w:val="00F22BB3"/>
    <w:rsid w:val="00F22C57"/>
    <w:rsid w:val="00F22D5E"/>
    <w:rsid w:val="00F22DA8"/>
    <w:rsid w:val="00F2304A"/>
    <w:rsid w:val="00F23054"/>
    <w:rsid w:val="00F2311E"/>
    <w:rsid w:val="00F2315F"/>
    <w:rsid w:val="00F23420"/>
    <w:rsid w:val="00F23429"/>
    <w:rsid w:val="00F23536"/>
    <w:rsid w:val="00F23632"/>
    <w:rsid w:val="00F23777"/>
    <w:rsid w:val="00F2379B"/>
    <w:rsid w:val="00F23B6D"/>
    <w:rsid w:val="00F23C92"/>
    <w:rsid w:val="00F23F0B"/>
    <w:rsid w:val="00F23F57"/>
    <w:rsid w:val="00F2423E"/>
    <w:rsid w:val="00F2429F"/>
    <w:rsid w:val="00F2439E"/>
    <w:rsid w:val="00F24425"/>
    <w:rsid w:val="00F2474F"/>
    <w:rsid w:val="00F24750"/>
    <w:rsid w:val="00F247A6"/>
    <w:rsid w:val="00F24801"/>
    <w:rsid w:val="00F24875"/>
    <w:rsid w:val="00F24963"/>
    <w:rsid w:val="00F24996"/>
    <w:rsid w:val="00F249A2"/>
    <w:rsid w:val="00F24AAC"/>
    <w:rsid w:val="00F24BAC"/>
    <w:rsid w:val="00F24BD9"/>
    <w:rsid w:val="00F24C20"/>
    <w:rsid w:val="00F24C93"/>
    <w:rsid w:val="00F24D26"/>
    <w:rsid w:val="00F24D49"/>
    <w:rsid w:val="00F2515B"/>
    <w:rsid w:val="00F251EF"/>
    <w:rsid w:val="00F2568D"/>
    <w:rsid w:val="00F25719"/>
    <w:rsid w:val="00F25854"/>
    <w:rsid w:val="00F2587B"/>
    <w:rsid w:val="00F258F9"/>
    <w:rsid w:val="00F25BA7"/>
    <w:rsid w:val="00F25DCD"/>
    <w:rsid w:val="00F25E4C"/>
    <w:rsid w:val="00F25F01"/>
    <w:rsid w:val="00F25FA0"/>
    <w:rsid w:val="00F26182"/>
    <w:rsid w:val="00F2625D"/>
    <w:rsid w:val="00F262A0"/>
    <w:rsid w:val="00F262DE"/>
    <w:rsid w:val="00F264C1"/>
    <w:rsid w:val="00F26628"/>
    <w:rsid w:val="00F26667"/>
    <w:rsid w:val="00F267A3"/>
    <w:rsid w:val="00F26924"/>
    <w:rsid w:val="00F26AA4"/>
    <w:rsid w:val="00F26E19"/>
    <w:rsid w:val="00F26E8E"/>
    <w:rsid w:val="00F27039"/>
    <w:rsid w:val="00F270D8"/>
    <w:rsid w:val="00F27459"/>
    <w:rsid w:val="00F2745C"/>
    <w:rsid w:val="00F274C8"/>
    <w:rsid w:val="00F27670"/>
    <w:rsid w:val="00F27721"/>
    <w:rsid w:val="00F27723"/>
    <w:rsid w:val="00F27797"/>
    <w:rsid w:val="00F27A77"/>
    <w:rsid w:val="00F27CF8"/>
    <w:rsid w:val="00F27DBF"/>
    <w:rsid w:val="00F27E62"/>
    <w:rsid w:val="00F27E97"/>
    <w:rsid w:val="00F3004B"/>
    <w:rsid w:val="00F30530"/>
    <w:rsid w:val="00F3065B"/>
    <w:rsid w:val="00F30877"/>
    <w:rsid w:val="00F308E1"/>
    <w:rsid w:val="00F30983"/>
    <w:rsid w:val="00F3098B"/>
    <w:rsid w:val="00F309CC"/>
    <w:rsid w:val="00F30A04"/>
    <w:rsid w:val="00F30A8E"/>
    <w:rsid w:val="00F30B88"/>
    <w:rsid w:val="00F30D01"/>
    <w:rsid w:val="00F30D66"/>
    <w:rsid w:val="00F30DB5"/>
    <w:rsid w:val="00F30DCC"/>
    <w:rsid w:val="00F30E30"/>
    <w:rsid w:val="00F30E88"/>
    <w:rsid w:val="00F30F38"/>
    <w:rsid w:val="00F30FE1"/>
    <w:rsid w:val="00F31058"/>
    <w:rsid w:val="00F3112C"/>
    <w:rsid w:val="00F31215"/>
    <w:rsid w:val="00F31226"/>
    <w:rsid w:val="00F312AB"/>
    <w:rsid w:val="00F3131D"/>
    <w:rsid w:val="00F3132B"/>
    <w:rsid w:val="00F313A6"/>
    <w:rsid w:val="00F313F5"/>
    <w:rsid w:val="00F3143E"/>
    <w:rsid w:val="00F31473"/>
    <w:rsid w:val="00F314C9"/>
    <w:rsid w:val="00F31577"/>
    <w:rsid w:val="00F315A4"/>
    <w:rsid w:val="00F3177A"/>
    <w:rsid w:val="00F3177B"/>
    <w:rsid w:val="00F3193B"/>
    <w:rsid w:val="00F31AEB"/>
    <w:rsid w:val="00F31BC3"/>
    <w:rsid w:val="00F31BE3"/>
    <w:rsid w:val="00F31C02"/>
    <w:rsid w:val="00F31E10"/>
    <w:rsid w:val="00F31EDC"/>
    <w:rsid w:val="00F32154"/>
    <w:rsid w:val="00F3227C"/>
    <w:rsid w:val="00F32365"/>
    <w:rsid w:val="00F323A6"/>
    <w:rsid w:val="00F32436"/>
    <w:rsid w:val="00F32462"/>
    <w:rsid w:val="00F3254F"/>
    <w:rsid w:val="00F325A3"/>
    <w:rsid w:val="00F3262E"/>
    <w:rsid w:val="00F326A4"/>
    <w:rsid w:val="00F32771"/>
    <w:rsid w:val="00F32776"/>
    <w:rsid w:val="00F3280C"/>
    <w:rsid w:val="00F3290C"/>
    <w:rsid w:val="00F3293B"/>
    <w:rsid w:val="00F32A52"/>
    <w:rsid w:val="00F32A80"/>
    <w:rsid w:val="00F32ABC"/>
    <w:rsid w:val="00F32CB9"/>
    <w:rsid w:val="00F32D82"/>
    <w:rsid w:val="00F32E36"/>
    <w:rsid w:val="00F32E54"/>
    <w:rsid w:val="00F32FD2"/>
    <w:rsid w:val="00F3339F"/>
    <w:rsid w:val="00F335A1"/>
    <w:rsid w:val="00F337C9"/>
    <w:rsid w:val="00F337F0"/>
    <w:rsid w:val="00F338E1"/>
    <w:rsid w:val="00F338F9"/>
    <w:rsid w:val="00F33AF2"/>
    <w:rsid w:val="00F33B9F"/>
    <w:rsid w:val="00F33C45"/>
    <w:rsid w:val="00F33DF6"/>
    <w:rsid w:val="00F33E50"/>
    <w:rsid w:val="00F33F32"/>
    <w:rsid w:val="00F33F6C"/>
    <w:rsid w:val="00F33FAD"/>
    <w:rsid w:val="00F33FBB"/>
    <w:rsid w:val="00F34037"/>
    <w:rsid w:val="00F340ED"/>
    <w:rsid w:val="00F34102"/>
    <w:rsid w:val="00F3429D"/>
    <w:rsid w:val="00F34302"/>
    <w:rsid w:val="00F3430B"/>
    <w:rsid w:val="00F34372"/>
    <w:rsid w:val="00F34498"/>
    <w:rsid w:val="00F344DA"/>
    <w:rsid w:val="00F345EC"/>
    <w:rsid w:val="00F346CC"/>
    <w:rsid w:val="00F3484B"/>
    <w:rsid w:val="00F3488C"/>
    <w:rsid w:val="00F3499B"/>
    <w:rsid w:val="00F34B73"/>
    <w:rsid w:val="00F34D0E"/>
    <w:rsid w:val="00F34D76"/>
    <w:rsid w:val="00F34DD6"/>
    <w:rsid w:val="00F34DF7"/>
    <w:rsid w:val="00F34EBE"/>
    <w:rsid w:val="00F3518C"/>
    <w:rsid w:val="00F351E8"/>
    <w:rsid w:val="00F352BF"/>
    <w:rsid w:val="00F352CB"/>
    <w:rsid w:val="00F35416"/>
    <w:rsid w:val="00F35509"/>
    <w:rsid w:val="00F355EA"/>
    <w:rsid w:val="00F3562C"/>
    <w:rsid w:val="00F3565A"/>
    <w:rsid w:val="00F35660"/>
    <w:rsid w:val="00F3567F"/>
    <w:rsid w:val="00F356B8"/>
    <w:rsid w:val="00F357C9"/>
    <w:rsid w:val="00F357D1"/>
    <w:rsid w:val="00F35866"/>
    <w:rsid w:val="00F3594D"/>
    <w:rsid w:val="00F35A47"/>
    <w:rsid w:val="00F35B35"/>
    <w:rsid w:val="00F35B85"/>
    <w:rsid w:val="00F35BEB"/>
    <w:rsid w:val="00F35DFF"/>
    <w:rsid w:val="00F35E08"/>
    <w:rsid w:val="00F36068"/>
    <w:rsid w:val="00F36112"/>
    <w:rsid w:val="00F36212"/>
    <w:rsid w:val="00F36254"/>
    <w:rsid w:val="00F3657F"/>
    <w:rsid w:val="00F365D0"/>
    <w:rsid w:val="00F366A9"/>
    <w:rsid w:val="00F366C0"/>
    <w:rsid w:val="00F367B5"/>
    <w:rsid w:val="00F36854"/>
    <w:rsid w:val="00F368CE"/>
    <w:rsid w:val="00F36954"/>
    <w:rsid w:val="00F36A03"/>
    <w:rsid w:val="00F36CF2"/>
    <w:rsid w:val="00F36D0E"/>
    <w:rsid w:val="00F36D7C"/>
    <w:rsid w:val="00F36EE1"/>
    <w:rsid w:val="00F36F1C"/>
    <w:rsid w:val="00F371FC"/>
    <w:rsid w:val="00F372A9"/>
    <w:rsid w:val="00F37409"/>
    <w:rsid w:val="00F37493"/>
    <w:rsid w:val="00F374A4"/>
    <w:rsid w:val="00F374A6"/>
    <w:rsid w:val="00F374F6"/>
    <w:rsid w:val="00F375CA"/>
    <w:rsid w:val="00F375E9"/>
    <w:rsid w:val="00F375EE"/>
    <w:rsid w:val="00F376A6"/>
    <w:rsid w:val="00F37771"/>
    <w:rsid w:val="00F3790D"/>
    <w:rsid w:val="00F37951"/>
    <w:rsid w:val="00F37B04"/>
    <w:rsid w:val="00F37B76"/>
    <w:rsid w:val="00F37C56"/>
    <w:rsid w:val="00F37C5F"/>
    <w:rsid w:val="00F37D0A"/>
    <w:rsid w:val="00F37EEA"/>
    <w:rsid w:val="00F37F42"/>
    <w:rsid w:val="00F37F6C"/>
    <w:rsid w:val="00F37F80"/>
    <w:rsid w:val="00F40095"/>
    <w:rsid w:val="00F40110"/>
    <w:rsid w:val="00F4016F"/>
    <w:rsid w:val="00F401BD"/>
    <w:rsid w:val="00F40236"/>
    <w:rsid w:val="00F402CB"/>
    <w:rsid w:val="00F403D2"/>
    <w:rsid w:val="00F4042F"/>
    <w:rsid w:val="00F40449"/>
    <w:rsid w:val="00F404B2"/>
    <w:rsid w:val="00F404B9"/>
    <w:rsid w:val="00F405D6"/>
    <w:rsid w:val="00F4068A"/>
    <w:rsid w:val="00F4071F"/>
    <w:rsid w:val="00F4073D"/>
    <w:rsid w:val="00F40821"/>
    <w:rsid w:val="00F40A25"/>
    <w:rsid w:val="00F40AC0"/>
    <w:rsid w:val="00F40C95"/>
    <w:rsid w:val="00F40CA5"/>
    <w:rsid w:val="00F40CE4"/>
    <w:rsid w:val="00F40E1D"/>
    <w:rsid w:val="00F40ED8"/>
    <w:rsid w:val="00F4102C"/>
    <w:rsid w:val="00F41151"/>
    <w:rsid w:val="00F411B6"/>
    <w:rsid w:val="00F41273"/>
    <w:rsid w:val="00F41486"/>
    <w:rsid w:val="00F415C3"/>
    <w:rsid w:val="00F4166F"/>
    <w:rsid w:val="00F41998"/>
    <w:rsid w:val="00F41A15"/>
    <w:rsid w:val="00F41A33"/>
    <w:rsid w:val="00F41B1A"/>
    <w:rsid w:val="00F41B59"/>
    <w:rsid w:val="00F41CB1"/>
    <w:rsid w:val="00F41E43"/>
    <w:rsid w:val="00F41EA8"/>
    <w:rsid w:val="00F41F51"/>
    <w:rsid w:val="00F42067"/>
    <w:rsid w:val="00F421E9"/>
    <w:rsid w:val="00F42253"/>
    <w:rsid w:val="00F422B9"/>
    <w:rsid w:val="00F42382"/>
    <w:rsid w:val="00F424B7"/>
    <w:rsid w:val="00F4268B"/>
    <w:rsid w:val="00F426A5"/>
    <w:rsid w:val="00F426C3"/>
    <w:rsid w:val="00F42825"/>
    <w:rsid w:val="00F428B5"/>
    <w:rsid w:val="00F428EE"/>
    <w:rsid w:val="00F429B4"/>
    <w:rsid w:val="00F42DE0"/>
    <w:rsid w:val="00F42E2C"/>
    <w:rsid w:val="00F42EC2"/>
    <w:rsid w:val="00F43040"/>
    <w:rsid w:val="00F43525"/>
    <w:rsid w:val="00F4355E"/>
    <w:rsid w:val="00F4373F"/>
    <w:rsid w:val="00F437B7"/>
    <w:rsid w:val="00F4381C"/>
    <w:rsid w:val="00F43864"/>
    <w:rsid w:val="00F438D4"/>
    <w:rsid w:val="00F43A82"/>
    <w:rsid w:val="00F43AD0"/>
    <w:rsid w:val="00F43B5E"/>
    <w:rsid w:val="00F43C3F"/>
    <w:rsid w:val="00F43D65"/>
    <w:rsid w:val="00F43D71"/>
    <w:rsid w:val="00F43E41"/>
    <w:rsid w:val="00F43FC2"/>
    <w:rsid w:val="00F43FDB"/>
    <w:rsid w:val="00F43FF2"/>
    <w:rsid w:val="00F4405F"/>
    <w:rsid w:val="00F4418F"/>
    <w:rsid w:val="00F441DE"/>
    <w:rsid w:val="00F4428E"/>
    <w:rsid w:val="00F44296"/>
    <w:rsid w:val="00F443AE"/>
    <w:rsid w:val="00F443BD"/>
    <w:rsid w:val="00F44420"/>
    <w:rsid w:val="00F4444F"/>
    <w:rsid w:val="00F44546"/>
    <w:rsid w:val="00F44585"/>
    <w:rsid w:val="00F445E4"/>
    <w:rsid w:val="00F44778"/>
    <w:rsid w:val="00F447BA"/>
    <w:rsid w:val="00F44855"/>
    <w:rsid w:val="00F449EB"/>
    <w:rsid w:val="00F44AA4"/>
    <w:rsid w:val="00F44AEC"/>
    <w:rsid w:val="00F44B4F"/>
    <w:rsid w:val="00F44D57"/>
    <w:rsid w:val="00F44DA5"/>
    <w:rsid w:val="00F44DAA"/>
    <w:rsid w:val="00F45121"/>
    <w:rsid w:val="00F45188"/>
    <w:rsid w:val="00F4519F"/>
    <w:rsid w:val="00F451FE"/>
    <w:rsid w:val="00F4529C"/>
    <w:rsid w:val="00F452CD"/>
    <w:rsid w:val="00F45397"/>
    <w:rsid w:val="00F45517"/>
    <w:rsid w:val="00F45763"/>
    <w:rsid w:val="00F4576B"/>
    <w:rsid w:val="00F457BF"/>
    <w:rsid w:val="00F4596C"/>
    <w:rsid w:val="00F45ADA"/>
    <w:rsid w:val="00F45B7F"/>
    <w:rsid w:val="00F45C8C"/>
    <w:rsid w:val="00F45F31"/>
    <w:rsid w:val="00F46261"/>
    <w:rsid w:val="00F46295"/>
    <w:rsid w:val="00F463A2"/>
    <w:rsid w:val="00F464D5"/>
    <w:rsid w:val="00F46557"/>
    <w:rsid w:val="00F466D6"/>
    <w:rsid w:val="00F46757"/>
    <w:rsid w:val="00F4677D"/>
    <w:rsid w:val="00F467E1"/>
    <w:rsid w:val="00F46948"/>
    <w:rsid w:val="00F46A2A"/>
    <w:rsid w:val="00F46B6F"/>
    <w:rsid w:val="00F46CF1"/>
    <w:rsid w:val="00F46D04"/>
    <w:rsid w:val="00F46EB3"/>
    <w:rsid w:val="00F46F46"/>
    <w:rsid w:val="00F470F8"/>
    <w:rsid w:val="00F4714F"/>
    <w:rsid w:val="00F47279"/>
    <w:rsid w:val="00F47445"/>
    <w:rsid w:val="00F477A5"/>
    <w:rsid w:val="00F4791D"/>
    <w:rsid w:val="00F4791E"/>
    <w:rsid w:val="00F479B0"/>
    <w:rsid w:val="00F47A94"/>
    <w:rsid w:val="00F47A9D"/>
    <w:rsid w:val="00F47B06"/>
    <w:rsid w:val="00F47B20"/>
    <w:rsid w:val="00F47C42"/>
    <w:rsid w:val="00F47C77"/>
    <w:rsid w:val="00F47D85"/>
    <w:rsid w:val="00F50141"/>
    <w:rsid w:val="00F50286"/>
    <w:rsid w:val="00F50389"/>
    <w:rsid w:val="00F50463"/>
    <w:rsid w:val="00F50562"/>
    <w:rsid w:val="00F505AB"/>
    <w:rsid w:val="00F50670"/>
    <w:rsid w:val="00F506A9"/>
    <w:rsid w:val="00F50829"/>
    <w:rsid w:val="00F508A6"/>
    <w:rsid w:val="00F508FF"/>
    <w:rsid w:val="00F5097D"/>
    <w:rsid w:val="00F509A3"/>
    <w:rsid w:val="00F509A7"/>
    <w:rsid w:val="00F50A67"/>
    <w:rsid w:val="00F50AEA"/>
    <w:rsid w:val="00F50C67"/>
    <w:rsid w:val="00F50E7A"/>
    <w:rsid w:val="00F50F47"/>
    <w:rsid w:val="00F5101C"/>
    <w:rsid w:val="00F51110"/>
    <w:rsid w:val="00F5113F"/>
    <w:rsid w:val="00F51201"/>
    <w:rsid w:val="00F5125A"/>
    <w:rsid w:val="00F51290"/>
    <w:rsid w:val="00F512D6"/>
    <w:rsid w:val="00F513C0"/>
    <w:rsid w:val="00F5143C"/>
    <w:rsid w:val="00F51490"/>
    <w:rsid w:val="00F5150D"/>
    <w:rsid w:val="00F5167A"/>
    <w:rsid w:val="00F51767"/>
    <w:rsid w:val="00F517C0"/>
    <w:rsid w:val="00F51A27"/>
    <w:rsid w:val="00F51A32"/>
    <w:rsid w:val="00F51B51"/>
    <w:rsid w:val="00F51C5C"/>
    <w:rsid w:val="00F51E25"/>
    <w:rsid w:val="00F51E65"/>
    <w:rsid w:val="00F51E81"/>
    <w:rsid w:val="00F51E9A"/>
    <w:rsid w:val="00F51F53"/>
    <w:rsid w:val="00F520B7"/>
    <w:rsid w:val="00F520BA"/>
    <w:rsid w:val="00F520FB"/>
    <w:rsid w:val="00F5233A"/>
    <w:rsid w:val="00F52385"/>
    <w:rsid w:val="00F523DD"/>
    <w:rsid w:val="00F5257B"/>
    <w:rsid w:val="00F52649"/>
    <w:rsid w:val="00F527BF"/>
    <w:rsid w:val="00F5290F"/>
    <w:rsid w:val="00F52A28"/>
    <w:rsid w:val="00F52A75"/>
    <w:rsid w:val="00F52B98"/>
    <w:rsid w:val="00F52D43"/>
    <w:rsid w:val="00F52D4A"/>
    <w:rsid w:val="00F52D57"/>
    <w:rsid w:val="00F52DEA"/>
    <w:rsid w:val="00F52F99"/>
    <w:rsid w:val="00F53084"/>
    <w:rsid w:val="00F530AA"/>
    <w:rsid w:val="00F53192"/>
    <w:rsid w:val="00F53219"/>
    <w:rsid w:val="00F53388"/>
    <w:rsid w:val="00F5339D"/>
    <w:rsid w:val="00F5341B"/>
    <w:rsid w:val="00F534A2"/>
    <w:rsid w:val="00F53781"/>
    <w:rsid w:val="00F537C0"/>
    <w:rsid w:val="00F537EB"/>
    <w:rsid w:val="00F53816"/>
    <w:rsid w:val="00F53826"/>
    <w:rsid w:val="00F53ADD"/>
    <w:rsid w:val="00F53BAE"/>
    <w:rsid w:val="00F53BBF"/>
    <w:rsid w:val="00F53C78"/>
    <w:rsid w:val="00F53CE2"/>
    <w:rsid w:val="00F53D2B"/>
    <w:rsid w:val="00F53D71"/>
    <w:rsid w:val="00F53E70"/>
    <w:rsid w:val="00F5444A"/>
    <w:rsid w:val="00F54462"/>
    <w:rsid w:val="00F544CF"/>
    <w:rsid w:val="00F545A7"/>
    <w:rsid w:val="00F54652"/>
    <w:rsid w:val="00F546E7"/>
    <w:rsid w:val="00F547F2"/>
    <w:rsid w:val="00F54981"/>
    <w:rsid w:val="00F54A2F"/>
    <w:rsid w:val="00F54A3D"/>
    <w:rsid w:val="00F54AD7"/>
    <w:rsid w:val="00F54B10"/>
    <w:rsid w:val="00F54BBC"/>
    <w:rsid w:val="00F54D4A"/>
    <w:rsid w:val="00F54DCC"/>
    <w:rsid w:val="00F54E20"/>
    <w:rsid w:val="00F54F0C"/>
    <w:rsid w:val="00F54F4F"/>
    <w:rsid w:val="00F54F5A"/>
    <w:rsid w:val="00F54FA3"/>
    <w:rsid w:val="00F55006"/>
    <w:rsid w:val="00F55023"/>
    <w:rsid w:val="00F55181"/>
    <w:rsid w:val="00F55184"/>
    <w:rsid w:val="00F55261"/>
    <w:rsid w:val="00F55367"/>
    <w:rsid w:val="00F555C1"/>
    <w:rsid w:val="00F555EF"/>
    <w:rsid w:val="00F55817"/>
    <w:rsid w:val="00F55860"/>
    <w:rsid w:val="00F55861"/>
    <w:rsid w:val="00F5595A"/>
    <w:rsid w:val="00F559A6"/>
    <w:rsid w:val="00F55AE3"/>
    <w:rsid w:val="00F55C0A"/>
    <w:rsid w:val="00F55C51"/>
    <w:rsid w:val="00F55D94"/>
    <w:rsid w:val="00F55DCB"/>
    <w:rsid w:val="00F55F50"/>
    <w:rsid w:val="00F55F5C"/>
    <w:rsid w:val="00F56005"/>
    <w:rsid w:val="00F5604F"/>
    <w:rsid w:val="00F560B8"/>
    <w:rsid w:val="00F560EC"/>
    <w:rsid w:val="00F56106"/>
    <w:rsid w:val="00F5612E"/>
    <w:rsid w:val="00F5615A"/>
    <w:rsid w:val="00F561BA"/>
    <w:rsid w:val="00F5625C"/>
    <w:rsid w:val="00F563EC"/>
    <w:rsid w:val="00F56435"/>
    <w:rsid w:val="00F56480"/>
    <w:rsid w:val="00F5663D"/>
    <w:rsid w:val="00F56688"/>
    <w:rsid w:val="00F56696"/>
    <w:rsid w:val="00F5672D"/>
    <w:rsid w:val="00F5690D"/>
    <w:rsid w:val="00F56A05"/>
    <w:rsid w:val="00F56C4A"/>
    <w:rsid w:val="00F56D1D"/>
    <w:rsid w:val="00F56D22"/>
    <w:rsid w:val="00F56D55"/>
    <w:rsid w:val="00F56DA0"/>
    <w:rsid w:val="00F56E92"/>
    <w:rsid w:val="00F56EEA"/>
    <w:rsid w:val="00F57189"/>
    <w:rsid w:val="00F57207"/>
    <w:rsid w:val="00F573C0"/>
    <w:rsid w:val="00F573E0"/>
    <w:rsid w:val="00F575A9"/>
    <w:rsid w:val="00F5769A"/>
    <w:rsid w:val="00F578B5"/>
    <w:rsid w:val="00F578C9"/>
    <w:rsid w:val="00F57AF5"/>
    <w:rsid w:val="00F57D5F"/>
    <w:rsid w:val="00F57F7D"/>
    <w:rsid w:val="00F60054"/>
    <w:rsid w:val="00F60154"/>
    <w:rsid w:val="00F60161"/>
    <w:rsid w:val="00F603BD"/>
    <w:rsid w:val="00F603DA"/>
    <w:rsid w:val="00F60506"/>
    <w:rsid w:val="00F6074F"/>
    <w:rsid w:val="00F607A8"/>
    <w:rsid w:val="00F607CD"/>
    <w:rsid w:val="00F60828"/>
    <w:rsid w:val="00F609AE"/>
    <w:rsid w:val="00F60B48"/>
    <w:rsid w:val="00F60D4F"/>
    <w:rsid w:val="00F60EDA"/>
    <w:rsid w:val="00F60F40"/>
    <w:rsid w:val="00F60F7B"/>
    <w:rsid w:val="00F60FAA"/>
    <w:rsid w:val="00F6100A"/>
    <w:rsid w:val="00F6116B"/>
    <w:rsid w:val="00F61188"/>
    <w:rsid w:val="00F61228"/>
    <w:rsid w:val="00F6126A"/>
    <w:rsid w:val="00F612E0"/>
    <w:rsid w:val="00F6140A"/>
    <w:rsid w:val="00F6168E"/>
    <w:rsid w:val="00F61887"/>
    <w:rsid w:val="00F6193E"/>
    <w:rsid w:val="00F61945"/>
    <w:rsid w:val="00F61AB7"/>
    <w:rsid w:val="00F61C10"/>
    <w:rsid w:val="00F61C78"/>
    <w:rsid w:val="00F61E20"/>
    <w:rsid w:val="00F61E5D"/>
    <w:rsid w:val="00F62146"/>
    <w:rsid w:val="00F621D4"/>
    <w:rsid w:val="00F622B1"/>
    <w:rsid w:val="00F62441"/>
    <w:rsid w:val="00F624CF"/>
    <w:rsid w:val="00F6258A"/>
    <w:rsid w:val="00F625AF"/>
    <w:rsid w:val="00F625DA"/>
    <w:rsid w:val="00F625E8"/>
    <w:rsid w:val="00F6283E"/>
    <w:rsid w:val="00F62B10"/>
    <w:rsid w:val="00F62B5D"/>
    <w:rsid w:val="00F62B9B"/>
    <w:rsid w:val="00F62D23"/>
    <w:rsid w:val="00F62E2C"/>
    <w:rsid w:val="00F62EBC"/>
    <w:rsid w:val="00F62EC5"/>
    <w:rsid w:val="00F62F1C"/>
    <w:rsid w:val="00F630DC"/>
    <w:rsid w:val="00F63150"/>
    <w:rsid w:val="00F632D1"/>
    <w:rsid w:val="00F63457"/>
    <w:rsid w:val="00F634A0"/>
    <w:rsid w:val="00F636BF"/>
    <w:rsid w:val="00F636DD"/>
    <w:rsid w:val="00F6380B"/>
    <w:rsid w:val="00F638EE"/>
    <w:rsid w:val="00F63915"/>
    <w:rsid w:val="00F6393F"/>
    <w:rsid w:val="00F6398D"/>
    <w:rsid w:val="00F63BE6"/>
    <w:rsid w:val="00F63C7E"/>
    <w:rsid w:val="00F63E63"/>
    <w:rsid w:val="00F63EE4"/>
    <w:rsid w:val="00F63F31"/>
    <w:rsid w:val="00F64064"/>
    <w:rsid w:val="00F64082"/>
    <w:rsid w:val="00F64351"/>
    <w:rsid w:val="00F6439C"/>
    <w:rsid w:val="00F64522"/>
    <w:rsid w:val="00F64599"/>
    <w:rsid w:val="00F645D6"/>
    <w:rsid w:val="00F64711"/>
    <w:rsid w:val="00F647DD"/>
    <w:rsid w:val="00F64A48"/>
    <w:rsid w:val="00F64A9F"/>
    <w:rsid w:val="00F64BF5"/>
    <w:rsid w:val="00F64D5E"/>
    <w:rsid w:val="00F64E27"/>
    <w:rsid w:val="00F64F59"/>
    <w:rsid w:val="00F6502F"/>
    <w:rsid w:val="00F650C9"/>
    <w:rsid w:val="00F6517E"/>
    <w:rsid w:val="00F651AA"/>
    <w:rsid w:val="00F65280"/>
    <w:rsid w:val="00F65450"/>
    <w:rsid w:val="00F6547B"/>
    <w:rsid w:val="00F6547C"/>
    <w:rsid w:val="00F65485"/>
    <w:rsid w:val="00F654A5"/>
    <w:rsid w:val="00F6581E"/>
    <w:rsid w:val="00F6597B"/>
    <w:rsid w:val="00F65A7D"/>
    <w:rsid w:val="00F65C55"/>
    <w:rsid w:val="00F65E17"/>
    <w:rsid w:val="00F65ED9"/>
    <w:rsid w:val="00F65FD4"/>
    <w:rsid w:val="00F65FE5"/>
    <w:rsid w:val="00F6604D"/>
    <w:rsid w:val="00F66051"/>
    <w:rsid w:val="00F66093"/>
    <w:rsid w:val="00F660B3"/>
    <w:rsid w:val="00F66230"/>
    <w:rsid w:val="00F66296"/>
    <w:rsid w:val="00F662D9"/>
    <w:rsid w:val="00F662E0"/>
    <w:rsid w:val="00F6634F"/>
    <w:rsid w:val="00F664B6"/>
    <w:rsid w:val="00F66516"/>
    <w:rsid w:val="00F66616"/>
    <w:rsid w:val="00F666A2"/>
    <w:rsid w:val="00F66739"/>
    <w:rsid w:val="00F66830"/>
    <w:rsid w:val="00F66913"/>
    <w:rsid w:val="00F66A02"/>
    <w:rsid w:val="00F66C8E"/>
    <w:rsid w:val="00F67076"/>
    <w:rsid w:val="00F670A1"/>
    <w:rsid w:val="00F6729A"/>
    <w:rsid w:val="00F673D1"/>
    <w:rsid w:val="00F6752B"/>
    <w:rsid w:val="00F67556"/>
    <w:rsid w:val="00F678AE"/>
    <w:rsid w:val="00F679A2"/>
    <w:rsid w:val="00F67AA1"/>
    <w:rsid w:val="00F67BA8"/>
    <w:rsid w:val="00F67C40"/>
    <w:rsid w:val="00F7008A"/>
    <w:rsid w:val="00F700E8"/>
    <w:rsid w:val="00F70127"/>
    <w:rsid w:val="00F7012F"/>
    <w:rsid w:val="00F7036D"/>
    <w:rsid w:val="00F703EE"/>
    <w:rsid w:val="00F70631"/>
    <w:rsid w:val="00F70732"/>
    <w:rsid w:val="00F7081D"/>
    <w:rsid w:val="00F7087E"/>
    <w:rsid w:val="00F708F7"/>
    <w:rsid w:val="00F70938"/>
    <w:rsid w:val="00F70A03"/>
    <w:rsid w:val="00F70AC6"/>
    <w:rsid w:val="00F70AF3"/>
    <w:rsid w:val="00F70CEC"/>
    <w:rsid w:val="00F70CF3"/>
    <w:rsid w:val="00F70E1C"/>
    <w:rsid w:val="00F70E69"/>
    <w:rsid w:val="00F7103F"/>
    <w:rsid w:val="00F7107F"/>
    <w:rsid w:val="00F71414"/>
    <w:rsid w:val="00F71503"/>
    <w:rsid w:val="00F71531"/>
    <w:rsid w:val="00F717D8"/>
    <w:rsid w:val="00F71885"/>
    <w:rsid w:val="00F7189D"/>
    <w:rsid w:val="00F7198E"/>
    <w:rsid w:val="00F719E0"/>
    <w:rsid w:val="00F71A48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6BA"/>
    <w:rsid w:val="00F726FF"/>
    <w:rsid w:val="00F72751"/>
    <w:rsid w:val="00F72783"/>
    <w:rsid w:val="00F727DF"/>
    <w:rsid w:val="00F727E6"/>
    <w:rsid w:val="00F72889"/>
    <w:rsid w:val="00F72971"/>
    <w:rsid w:val="00F72A22"/>
    <w:rsid w:val="00F72B52"/>
    <w:rsid w:val="00F72B76"/>
    <w:rsid w:val="00F72BEA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589"/>
    <w:rsid w:val="00F73ACF"/>
    <w:rsid w:val="00F73B5E"/>
    <w:rsid w:val="00F73C17"/>
    <w:rsid w:val="00F73C6A"/>
    <w:rsid w:val="00F73C98"/>
    <w:rsid w:val="00F73DF8"/>
    <w:rsid w:val="00F74046"/>
    <w:rsid w:val="00F740AC"/>
    <w:rsid w:val="00F74123"/>
    <w:rsid w:val="00F74225"/>
    <w:rsid w:val="00F74352"/>
    <w:rsid w:val="00F7437A"/>
    <w:rsid w:val="00F743E3"/>
    <w:rsid w:val="00F7444B"/>
    <w:rsid w:val="00F74524"/>
    <w:rsid w:val="00F745CE"/>
    <w:rsid w:val="00F74624"/>
    <w:rsid w:val="00F7464C"/>
    <w:rsid w:val="00F7470F"/>
    <w:rsid w:val="00F74723"/>
    <w:rsid w:val="00F749FD"/>
    <w:rsid w:val="00F74AB3"/>
    <w:rsid w:val="00F74B8C"/>
    <w:rsid w:val="00F74C36"/>
    <w:rsid w:val="00F74CD7"/>
    <w:rsid w:val="00F74D46"/>
    <w:rsid w:val="00F74D91"/>
    <w:rsid w:val="00F74DAF"/>
    <w:rsid w:val="00F74E3B"/>
    <w:rsid w:val="00F74E5E"/>
    <w:rsid w:val="00F74EF9"/>
    <w:rsid w:val="00F7581F"/>
    <w:rsid w:val="00F758A9"/>
    <w:rsid w:val="00F75A7D"/>
    <w:rsid w:val="00F75A82"/>
    <w:rsid w:val="00F75B5A"/>
    <w:rsid w:val="00F75C3F"/>
    <w:rsid w:val="00F75CAA"/>
    <w:rsid w:val="00F75D2D"/>
    <w:rsid w:val="00F75E0B"/>
    <w:rsid w:val="00F75E30"/>
    <w:rsid w:val="00F75ECF"/>
    <w:rsid w:val="00F75F02"/>
    <w:rsid w:val="00F75F67"/>
    <w:rsid w:val="00F76276"/>
    <w:rsid w:val="00F76386"/>
    <w:rsid w:val="00F766B2"/>
    <w:rsid w:val="00F766B4"/>
    <w:rsid w:val="00F76717"/>
    <w:rsid w:val="00F7672B"/>
    <w:rsid w:val="00F767F9"/>
    <w:rsid w:val="00F7683A"/>
    <w:rsid w:val="00F76AC0"/>
    <w:rsid w:val="00F76C76"/>
    <w:rsid w:val="00F76CE9"/>
    <w:rsid w:val="00F76E22"/>
    <w:rsid w:val="00F770E4"/>
    <w:rsid w:val="00F77107"/>
    <w:rsid w:val="00F77243"/>
    <w:rsid w:val="00F77259"/>
    <w:rsid w:val="00F7731C"/>
    <w:rsid w:val="00F774D3"/>
    <w:rsid w:val="00F77561"/>
    <w:rsid w:val="00F7767A"/>
    <w:rsid w:val="00F77766"/>
    <w:rsid w:val="00F778D8"/>
    <w:rsid w:val="00F779A5"/>
    <w:rsid w:val="00F77B74"/>
    <w:rsid w:val="00F77BA2"/>
    <w:rsid w:val="00F77FF5"/>
    <w:rsid w:val="00F8003C"/>
    <w:rsid w:val="00F8033F"/>
    <w:rsid w:val="00F80357"/>
    <w:rsid w:val="00F80559"/>
    <w:rsid w:val="00F805A3"/>
    <w:rsid w:val="00F80693"/>
    <w:rsid w:val="00F80D75"/>
    <w:rsid w:val="00F80D9E"/>
    <w:rsid w:val="00F80E85"/>
    <w:rsid w:val="00F80F25"/>
    <w:rsid w:val="00F80FF4"/>
    <w:rsid w:val="00F810C0"/>
    <w:rsid w:val="00F8115C"/>
    <w:rsid w:val="00F81220"/>
    <w:rsid w:val="00F81244"/>
    <w:rsid w:val="00F81366"/>
    <w:rsid w:val="00F813E3"/>
    <w:rsid w:val="00F81487"/>
    <w:rsid w:val="00F81500"/>
    <w:rsid w:val="00F81510"/>
    <w:rsid w:val="00F816B8"/>
    <w:rsid w:val="00F816D8"/>
    <w:rsid w:val="00F816E5"/>
    <w:rsid w:val="00F81727"/>
    <w:rsid w:val="00F81730"/>
    <w:rsid w:val="00F8174F"/>
    <w:rsid w:val="00F818F9"/>
    <w:rsid w:val="00F81A36"/>
    <w:rsid w:val="00F81ADB"/>
    <w:rsid w:val="00F82032"/>
    <w:rsid w:val="00F82100"/>
    <w:rsid w:val="00F82132"/>
    <w:rsid w:val="00F82285"/>
    <w:rsid w:val="00F82411"/>
    <w:rsid w:val="00F82551"/>
    <w:rsid w:val="00F82697"/>
    <w:rsid w:val="00F827A1"/>
    <w:rsid w:val="00F828AA"/>
    <w:rsid w:val="00F8293D"/>
    <w:rsid w:val="00F829F4"/>
    <w:rsid w:val="00F829F5"/>
    <w:rsid w:val="00F82C32"/>
    <w:rsid w:val="00F82DDF"/>
    <w:rsid w:val="00F831E7"/>
    <w:rsid w:val="00F83323"/>
    <w:rsid w:val="00F8340C"/>
    <w:rsid w:val="00F83496"/>
    <w:rsid w:val="00F83638"/>
    <w:rsid w:val="00F8389F"/>
    <w:rsid w:val="00F83995"/>
    <w:rsid w:val="00F83C27"/>
    <w:rsid w:val="00F83D87"/>
    <w:rsid w:val="00F83E3F"/>
    <w:rsid w:val="00F83EAE"/>
    <w:rsid w:val="00F83ECF"/>
    <w:rsid w:val="00F83F42"/>
    <w:rsid w:val="00F8406D"/>
    <w:rsid w:val="00F84215"/>
    <w:rsid w:val="00F84239"/>
    <w:rsid w:val="00F84289"/>
    <w:rsid w:val="00F843A2"/>
    <w:rsid w:val="00F843B0"/>
    <w:rsid w:val="00F8442C"/>
    <w:rsid w:val="00F845E4"/>
    <w:rsid w:val="00F845E5"/>
    <w:rsid w:val="00F84657"/>
    <w:rsid w:val="00F8483D"/>
    <w:rsid w:val="00F849BC"/>
    <w:rsid w:val="00F84A4F"/>
    <w:rsid w:val="00F84AFE"/>
    <w:rsid w:val="00F84B79"/>
    <w:rsid w:val="00F84BA0"/>
    <w:rsid w:val="00F84D5B"/>
    <w:rsid w:val="00F84EC8"/>
    <w:rsid w:val="00F8538D"/>
    <w:rsid w:val="00F85425"/>
    <w:rsid w:val="00F857AB"/>
    <w:rsid w:val="00F85810"/>
    <w:rsid w:val="00F8586F"/>
    <w:rsid w:val="00F858B5"/>
    <w:rsid w:val="00F858CE"/>
    <w:rsid w:val="00F85ACD"/>
    <w:rsid w:val="00F85C19"/>
    <w:rsid w:val="00F85D23"/>
    <w:rsid w:val="00F85D75"/>
    <w:rsid w:val="00F85F0C"/>
    <w:rsid w:val="00F86132"/>
    <w:rsid w:val="00F861B7"/>
    <w:rsid w:val="00F86326"/>
    <w:rsid w:val="00F863C0"/>
    <w:rsid w:val="00F86411"/>
    <w:rsid w:val="00F8666D"/>
    <w:rsid w:val="00F8670A"/>
    <w:rsid w:val="00F86767"/>
    <w:rsid w:val="00F867E6"/>
    <w:rsid w:val="00F86AC9"/>
    <w:rsid w:val="00F86C51"/>
    <w:rsid w:val="00F86C6A"/>
    <w:rsid w:val="00F86D78"/>
    <w:rsid w:val="00F86E09"/>
    <w:rsid w:val="00F86E46"/>
    <w:rsid w:val="00F86F75"/>
    <w:rsid w:val="00F870C6"/>
    <w:rsid w:val="00F871A4"/>
    <w:rsid w:val="00F871AF"/>
    <w:rsid w:val="00F871DF"/>
    <w:rsid w:val="00F872C0"/>
    <w:rsid w:val="00F87770"/>
    <w:rsid w:val="00F87922"/>
    <w:rsid w:val="00F87A3B"/>
    <w:rsid w:val="00F87B74"/>
    <w:rsid w:val="00F87B93"/>
    <w:rsid w:val="00F87BB4"/>
    <w:rsid w:val="00F87C6F"/>
    <w:rsid w:val="00F87E26"/>
    <w:rsid w:val="00F90000"/>
    <w:rsid w:val="00F901EE"/>
    <w:rsid w:val="00F90364"/>
    <w:rsid w:val="00F9039F"/>
    <w:rsid w:val="00F90490"/>
    <w:rsid w:val="00F90699"/>
    <w:rsid w:val="00F90A5B"/>
    <w:rsid w:val="00F90A6D"/>
    <w:rsid w:val="00F90A6F"/>
    <w:rsid w:val="00F90AF4"/>
    <w:rsid w:val="00F90C26"/>
    <w:rsid w:val="00F90D71"/>
    <w:rsid w:val="00F90E01"/>
    <w:rsid w:val="00F91064"/>
    <w:rsid w:val="00F91267"/>
    <w:rsid w:val="00F9144F"/>
    <w:rsid w:val="00F91451"/>
    <w:rsid w:val="00F91475"/>
    <w:rsid w:val="00F915D5"/>
    <w:rsid w:val="00F9171A"/>
    <w:rsid w:val="00F91752"/>
    <w:rsid w:val="00F917B4"/>
    <w:rsid w:val="00F91B5D"/>
    <w:rsid w:val="00F91C0F"/>
    <w:rsid w:val="00F91CC7"/>
    <w:rsid w:val="00F91E50"/>
    <w:rsid w:val="00F91EE1"/>
    <w:rsid w:val="00F91EF4"/>
    <w:rsid w:val="00F91F33"/>
    <w:rsid w:val="00F91F87"/>
    <w:rsid w:val="00F91FDC"/>
    <w:rsid w:val="00F920B1"/>
    <w:rsid w:val="00F9217C"/>
    <w:rsid w:val="00F9222B"/>
    <w:rsid w:val="00F92401"/>
    <w:rsid w:val="00F92417"/>
    <w:rsid w:val="00F9243D"/>
    <w:rsid w:val="00F9256A"/>
    <w:rsid w:val="00F9262D"/>
    <w:rsid w:val="00F926A7"/>
    <w:rsid w:val="00F926FD"/>
    <w:rsid w:val="00F92704"/>
    <w:rsid w:val="00F92804"/>
    <w:rsid w:val="00F92ABA"/>
    <w:rsid w:val="00F92B1A"/>
    <w:rsid w:val="00F92B30"/>
    <w:rsid w:val="00F92CA4"/>
    <w:rsid w:val="00F92CB2"/>
    <w:rsid w:val="00F92D68"/>
    <w:rsid w:val="00F92DB0"/>
    <w:rsid w:val="00F9302D"/>
    <w:rsid w:val="00F930A5"/>
    <w:rsid w:val="00F9318A"/>
    <w:rsid w:val="00F932AF"/>
    <w:rsid w:val="00F932B2"/>
    <w:rsid w:val="00F935BB"/>
    <w:rsid w:val="00F93614"/>
    <w:rsid w:val="00F9361B"/>
    <w:rsid w:val="00F93997"/>
    <w:rsid w:val="00F939E5"/>
    <w:rsid w:val="00F93B55"/>
    <w:rsid w:val="00F93BC2"/>
    <w:rsid w:val="00F93BDD"/>
    <w:rsid w:val="00F93D8D"/>
    <w:rsid w:val="00F9404B"/>
    <w:rsid w:val="00F94171"/>
    <w:rsid w:val="00F9417F"/>
    <w:rsid w:val="00F941BF"/>
    <w:rsid w:val="00F941FD"/>
    <w:rsid w:val="00F94290"/>
    <w:rsid w:val="00F94552"/>
    <w:rsid w:val="00F9457E"/>
    <w:rsid w:val="00F9471F"/>
    <w:rsid w:val="00F94731"/>
    <w:rsid w:val="00F9475D"/>
    <w:rsid w:val="00F9480E"/>
    <w:rsid w:val="00F9484D"/>
    <w:rsid w:val="00F949B9"/>
    <w:rsid w:val="00F94A6D"/>
    <w:rsid w:val="00F94CB7"/>
    <w:rsid w:val="00F94D38"/>
    <w:rsid w:val="00F94E4F"/>
    <w:rsid w:val="00F94EC7"/>
    <w:rsid w:val="00F9517B"/>
    <w:rsid w:val="00F95439"/>
    <w:rsid w:val="00F95448"/>
    <w:rsid w:val="00F95449"/>
    <w:rsid w:val="00F95475"/>
    <w:rsid w:val="00F955D5"/>
    <w:rsid w:val="00F956C1"/>
    <w:rsid w:val="00F95728"/>
    <w:rsid w:val="00F95769"/>
    <w:rsid w:val="00F95931"/>
    <w:rsid w:val="00F9593D"/>
    <w:rsid w:val="00F95B69"/>
    <w:rsid w:val="00F95EEF"/>
    <w:rsid w:val="00F95F18"/>
    <w:rsid w:val="00F95F5B"/>
    <w:rsid w:val="00F95F5C"/>
    <w:rsid w:val="00F95FA4"/>
    <w:rsid w:val="00F95FC6"/>
    <w:rsid w:val="00F96039"/>
    <w:rsid w:val="00F96134"/>
    <w:rsid w:val="00F96363"/>
    <w:rsid w:val="00F96411"/>
    <w:rsid w:val="00F96596"/>
    <w:rsid w:val="00F965E1"/>
    <w:rsid w:val="00F966AA"/>
    <w:rsid w:val="00F9694E"/>
    <w:rsid w:val="00F9698A"/>
    <w:rsid w:val="00F96A1F"/>
    <w:rsid w:val="00F96B4F"/>
    <w:rsid w:val="00F96B5C"/>
    <w:rsid w:val="00F96C0F"/>
    <w:rsid w:val="00F96C36"/>
    <w:rsid w:val="00F96EB0"/>
    <w:rsid w:val="00F96F43"/>
    <w:rsid w:val="00F971AB"/>
    <w:rsid w:val="00F971E8"/>
    <w:rsid w:val="00F9746C"/>
    <w:rsid w:val="00F974DC"/>
    <w:rsid w:val="00F974E6"/>
    <w:rsid w:val="00F974F2"/>
    <w:rsid w:val="00F975D5"/>
    <w:rsid w:val="00F97798"/>
    <w:rsid w:val="00F97902"/>
    <w:rsid w:val="00F979E9"/>
    <w:rsid w:val="00F97B13"/>
    <w:rsid w:val="00F97B91"/>
    <w:rsid w:val="00F97BF6"/>
    <w:rsid w:val="00F97C36"/>
    <w:rsid w:val="00F97CA0"/>
    <w:rsid w:val="00F97DC6"/>
    <w:rsid w:val="00F97E6F"/>
    <w:rsid w:val="00F97EEE"/>
    <w:rsid w:val="00F97F9B"/>
    <w:rsid w:val="00FA00D4"/>
    <w:rsid w:val="00FA0226"/>
    <w:rsid w:val="00FA0496"/>
    <w:rsid w:val="00FA04A5"/>
    <w:rsid w:val="00FA04A8"/>
    <w:rsid w:val="00FA04E7"/>
    <w:rsid w:val="00FA052B"/>
    <w:rsid w:val="00FA0549"/>
    <w:rsid w:val="00FA0565"/>
    <w:rsid w:val="00FA09EF"/>
    <w:rsid w:val="00FA09FE"/>
    <w:rsid w:val="00FA0BEC"/>
    <w:rsid w:val="00FA0BFD"/>
    <w:rsid w:val="00FA0C65"/>
    <w:rsid w:val="00FA0C69"/>
    <w:rsid w:val="00FA0D43"/>
    <w:rsid w:val="00FA0E08"/>
    <w:rsid w:val="00FA0E70"/>
    <w:rsid w:val="00FA1005"/>
    <w:rsid w:val="00FA10A5"/>
    <w:rsid w:val="00FA10F4"/>
    <w:rsid w:val="00FA12F7"/>
    <w:rsid w:val="00FA1361"/>
    <w:rsid w:val="00FA13C2"/>
    <w:rsid w:val="00FA13F1"/>
    <w:rsid w:val="00FA1422"/>
    <w:rsid w:val="00FA1474"/>
    <w:rsid w:val="00FA1523"/>
    <w:rsid w:val="00FA16DE"/>
    <w:rsid w:val="00FA175A"/>
    <w:rsid w:val="00FA17A1"/>
    <w:rsid w:val="00FA17A7"/>
    <w:rsid w:val="00FA186C"/>
    <w:rsid w:val="00FA193C"/>
    <w:rsid w:val="00FA194D"/>
    <w:rsid w:val="00FA1AEC"/>
    <w:rsid w:val="00FA1DB6"/>
    <w:rsid w:val="00FA1EDB"/>
    <w:rsid w:val="00FA1F98"/>
    <w:rsid w:val="00FA20F9"/>
    <w:rsid w:val="00FA215C"/>
    <w:rsid w:val="00FA218A"/>
    <w:rsid w:val="00FA21AD"/>
    <w:rsid w:val="00FA23D8"/>
    <w:rsid w:val="00FA2454"/>
    <w:rsid w:val="00FA2546"/>
    <w:rsid w:val="00FA259D"/>
    <w:rsid w:val="00FA25F3"/>
    <w:rsid w:val="00FA2805"/>
    <w:rsid w:val="00FA290A"/>
    <w:rsid w:val="00FA295C"/>
    <w:rsid w:val="00FA29AE"/>
    <w:rsid w:val="00FA2B48"/>
    <w:rsid w:val="00FA2BCA"/>
    <w:rsid w:val="00FA2C0D"/>
    <w:rsid w:val="00FA2C1D"/>
    <w:rsid w:val="00FA2C6A"/>
    <w:rsid w:val="00FA2CF2"/>
    <w:rsid w:val="00FA2CFA"/>
    <w:rsid w:val="00FA2D40"/>
    <w:rsid w:val="00FA2DF3"/>
    <w:rsid w:val="00FA2EF2"/>
    <w:rsid w:val="00FA2F53"/>
    <w:rsid w:val="00FA3030"/>
    <w:rsid w:val="00FA3159"/>
    <w:rsid w:val="00FA3272"/>
    <w:rsid w:val="00FA32CA"/>
    <w:rsid w:val="00FA34B7"/>
    <w:rsid w:val="00FA35B4"/>
    <w:rsid w:val="00FA3890"/>
    <w:rsid w:val="00FA3A50"/>
    <w:rsid w:val="00FA3B57"/>
    <w:rsid w:val="00FA3B5C"/>
    <w:rsid w:val="00FA3E24"/>
    <w:rsid w:val="00FA3EB7"/>
    <w:rsid w:val="00FA40B1"/>
    <w:rsid w:val="00FA42E0"/>
    <w:rsid w:val="00FA4413"/>
    <w:rsid w:val="00FA44F2"/>
    <w:rsid w:val="00FA46ED"/>
    <w:rsid w:val="00FA46F5"/>
    <w:rsid w:val="00FA4780"/>
    <w:rsid w:val="00FA47B1"/>
    <w:rsid w:val="00FA4A1C"/>
    <w:rsid w:val="00FA4AD8"/>
    <w:rsid w:val="00FA4B7F"/>
    <w:rsid w:val="00FA4B91"/>
    <w:rsid w:val="00FA4BE7"/>
    <w:rsid w:val="00FA4D06"/>
    <w:rsid w:val="00FA4E04"/>
    <w:rsid w:val="00FA4E4A"/>
    <w:rsid w:val="00FA4E94"/>
    <w:rsid w:val="00FA50AA"/>
    <w:rsid w:val="00FA5357"/>
    <w:rsid w:val="00FA59BC"/>
    <w:rsid w:val="00FA5A8D"/>
    <w:rsid w:val="00FA5ADD"/>
    <w:rsid w:val="00FA5BDF"/>
    <w:rsid w:val="00FA5D73"/>
    <w:rsid w:val="00FA5EC7"/>
    <w:rsid w:val="00FA5F01"/>
    <w:rsid w:val="00FA5FBE"/>
    <w:rsid w:val="00FA6222"/>
    <w:rsid w:val="00FA661A"/>
    <w:rsid w:val="00FA6771"/>
    <w:rsid w:val="00FA67F3"/>
    <w:rsid w:val="00FA6A24"/>
    <w:rsid w:val="00FA6A42"/>
    <w:rsid w:val="00FA6B30"/>
    <w:rsid w:val="00FA6B68"/>
    <w:rsid w:val="00FA6BAB"/>
    <w:rsid w:val="00FA6C73"/>
    <w:rsid w:val="00FA6C8F"/>
    <w:rsid w:val="00FA6CC3"/>
    <w:rsid w:val="00FA6DC9"/>
    <w:rsid w:val="00FA6DE9"/>
    <w:rsid w:val="00FA6EC1"/>
    <w:rsid w:val="00FA6F31"/>
    <w:rsid w:val="00FA6FAC"/>
    <w:rsid w:val="00FA7038"/>
    <w:rsid w:val="00FA708F"/>
    <w:rsid w:val="00FA7226"/>
    <w:rsid w:val="00FA7383"/>
    <w:rsid w:val="00FA738B"/>
    <w:rsid w:val="00FA73A7"/>
    <w:rsid w:val="00FA743A"/>
    <w:rsid w:val="00FA758C"/>
    <w:rsid w:val="00FA76F2"/>
    <w:rsid w:val="00FA78EC"/>
    <w:rsid w:val="00FA79B2"/>
    <w:rsid w:val="00FA7A41"/>
    <w:rsid w:val="00FA7AD3"/>
    <w:rsid w:val="00FA7B88"/>
    <w:rsid w:val="00FA7C67"/>
    <w:rsid w:val="00FA7CA6"/>
    <w:rsid w:val="00FA7D19"/>
    <w:rsid w:val="00FA7D81"/>
    <w:rsid w:val="00FA7E4E"/>
    <w:rsid w:val="00FA7EAC"/>
    <w:rsid w:val="00FA7F41"/>
    <w:rsid w:val="00FB0056"/>
    <w:rsid w:val="00FB03CD"/>
    <w:rsid w:val="00FB0416"/>
    <w:rsid w:val="00FB0527"/>
    <w:rsid w:val="00FB06DE"/>
    <w:rsid w:val="00FB06F7"/>
    <w:rsid w:val="00FB07EA"/>
    <w:rsid w:val="00FB090D"/>
    <w:rsid w:val="00FB0CC5"/>
    <w:rsid w:val="00FB0CE6"/>
    <w:rsid w:val="00FB0E54"/>
    <w:rsid w:val="00FB0F1A"/>
    <w:rsid w:val="00FB0F30"/>
    <w:rsid w:val="00FB0F9A"/>
    <w:rsid w:val="00FB0FE2"/>
    <w:rsid w:val="00FB105C"/>
    <w:rsid w:val="00FB1184"/>
    <w:rsid w:val="00FB1357"/>
    <w:rsid w:val="00FB1363"/>
    <w:rsid w:val="00FB1414"/>
    <w:rsid w:val="00FB16E6"/>
    <w:rsid w:val="00FB17FD"/>
    <w:rsid w:val="00FB1834"/>
    <w:rsid w:val="00FB188A"/>
    <w:rsid w:val="00FB18B2"/>
    <w:rsid w:val="00FB1A0D"/>
    <w:rsid w:val="00FB1A83"/>
    <w:rsid w:val="00FB1AEA"/>
    <w:rsid w:val="00FB1BFB"/>
    <w:rsid w:val="00FB2098"/>
    <w:rsid w:val="00FB22B1"/>
    <w:rsid w:val="00FB232A"/>
    <w:rsid w:val="00FB2506"/>
    <w:rsid w:val="00FB257A"/>
    <w:rsid w:val="00FB261A"/>
    <w:rsid w:val="00FB2650"/>
    <w:rsid w:val="00FB2753"/>
    <w:rsid w:val="00FB276D"/>
    <w:rsid w:val="00FB28E0"/>
    <w:rsid w:val="00FB2979"/>
    <w:rsid w:val="00FB2AA8"/>
    <w:rsid w:val="00FB2BE2"/>
    <w:rsid w:val="00FB2C80"/>
    <w:rsid w:val="00FB2CB8"/>
    <w:rsid w:val="00FB2D0A"/>
    <w:rsid w:val="00FB2D0D"/>
    <w:rsid w:val="00FB2E4B"/>
    <w:rsid w:val="00FB2E62"/>
    <w:rsid w:val="00FB2E72"/>
    <w:rsid w:val="00FB2EE6"/>
    <w:rsid w:val="00FB2FD2"/>
    <w:rsid w:val="00FB307D"/>
    <w:rsid w:val="00FB3270"/>
    <w:rsid w:val="00FB33D6"/>
    <w:rsid w:val="00FB3444"/>
    <w:rsid w:val="00FB34F6"/>
    <w:rsid w:val="00FB3905"/>
    <w:rsid w:val="00FB390A"/>
    <w:rsid w:val="00FB39B2"/>
    <w:rsid w:val="00FB3A30"/>
    <w:rsid w:val="00FB3ADB"/>
    <w:rsid w:val="00FB3BC9"/>
    <w:rsid w:val="00FB3DAC"/>
    <w:rsid w:val="00FB3E67"/>
    <w:rsid w:val="00FB427A"/>
    <w:rsid w:val="00FB4328"/>
    <w:rsid w:val="00FB432C"/>
    <w:rsid w:val="00FB4379"/>
    <w:rsid w:val="00FB438A"/>
    <w:rsid w:val="00FB44FB"/>
    <w:rsid w:val="00FB4541"/>
    <w:rsid w:val="00FB45F9"/>
    <w:rsid w:val="00FB4721"/>
    <w:rsid w:val="00FB477E"/>
    <w:rsid w:val="00FB48F0"/>
    <w:rsid w:val="00FB4949"/>
    <w:rsid w:val="00FB4A1B"/>
    <w:rsid w:val="00FB4A3C"/>
    <w:rsid w:val="00FB4AFE"/>
    <w:rsid w:val="00FB4CC2"/>
    <w:rsid w:val="00FB4D6F"/>
    <w:rsid w:val="00FB4E2F"/>
    <w:rsid w:val="00FB50DD"/>
    <w:rsid w:val="00FB50F8"/>
    <w:rsid w:val="00FB5108"/>
    <w:rsid w:val="00FB52D2"/>
    <w:rsid w:val="00FB5383"/>
    <w:rsid w:val="00FB53F1"/>
    <w:rsid w:val="00FB5449"/>
    <w:rsid w:val="00FB5453"/>
    <w:rsid w:val="00FB5499"/>
    <w:rsid w:val="00FB5614"/>
    <w:rsid w:val="00FB5622"/>
    <w:rsid w:val="00FB5640"/>
    <w:rsid w:val="00FB5698"/>
    <w:rsid w:val="00FB5825"/>
    <w:rsid w:val="00FB58B1"/>
    <w:rsid w:val="00FB59CD"/>
    <w:rsid w:val="00FB5C0C"/>
    <w:rsid w:val="00FB5C12"/>
    <w:rsid w:val="00FB5C34"/>
    <w:rsid w:val="00FB5C6E"/>
    <w:rsid w:val="00FB5D69"/>
    <w:rsid w:val="00FB5E05"/>
    <w:rsid w:val="00FB5EFB"/>
    <w:rsid w:val="00FB5F03"/>
    <w:rsid w:val="00FB5F7F"/>
    <w:rsid w:val="00FB61D3"/>
    <w:rsid w:val="00FB6288"/>
    <w:rsid w:val="00FB632C"/>
    <w:rsid w:val="00FB657C"/>
    <w:rsid w:val="00FB658E"/>
    <w:rsid w:val="00FB699A"/>
    <w:rsid w:val="00FB6AC7"/>
    <w:rsid w:val="00FB6D4F"/>
    <w:rsid w:val="00FB6FE1"/>
    <w:rsid w:val="00FB6FEB"/>
    <w:rsid w:val="00FB701D"/>
    <w:rsid w:val="00FB7066"/>
    <w:rsid w:val="00FB7104"/>
    <w:rsid w:val="00FB726E"/>
    <w:rsid w:val="00FB7283"/>
    <w:rsid w:val="00FB7653"/>
    <w:rsid w:val="00FB76B6"/>
    <w:rsid w:val="00FB794E"/>
    <w:rsid w:val="00FB7B00"/>
    <w:rsid w:val="00FB7ECA"/>
    <w:rsid w:val="00FC0027"/>
    <w:rsid w:val="00FC00BF"/>
    <w:rsid w:val="00FC016A"/>
    <w:rsid w:val="00FC0519"/>
    <w:rsid w:val="00FC059C"/>
    <w:rsid w:val="00FC0607"/>
    <w:rsid w:val="00FC079B"/>
    <w:rsid w:val="00FC0A4E"/>
    <w:rsid w:val="00FC0C92"/>
    <w:rsid w:val="00FC0E8B"/>
    <w:rsid w:val="00FC0F45"/>
    <w:rsid w:val="00FC101C"/>
    <w:rsid w:val="00FC10CE"/>
    <w:rsid w:val="00FC11A1"/>
    <w:rsid w:val="00FC12CF"/>
    <w:rsid w:val="00FC1316"/>
    <w:rsid w:val="00FC1394"/>
    <w:rsid w:val="00FC154C"/>
    <w:rsid w:val="00FC15D4"/>
    <w:rsid w:val="00FC17B2"/>
    <w:rsid w:val="00FC18B6"/>
    <w:rsid w:val="00FC1BCA"/>
    <w:rsid w:val="00FC1C1D"/>
    <w:rsid w:val="00FC1C48"/>
    <w:rsid w:val="00FC1CD6"/>
    <w:rsid w:val="00FC1CF5"/>
    <w:rsid w:val="00FC1DE2"/>
    <w:rsid w:val="00FC1F4D"/>
    <w:rsid w:val="00FC2175"/>
    <w:rsid w:val="00FC22BD"/>
    <w:rsid w:val="00FC22CD"/>
    <w:rsid w:val="00FC242C"/>
    <w:rsid w:val="00FC24A8"/>
    <w:rsid w:val="00FC2531"/>
    <w:rsid w:val="00FC2580"/>
    <w:rsid w:val="00FC25BE"/>
    <w:rsid w:val="00FC26CB"/>
    <w:rsid w:val="00FC2846"/>
    <w:rsid w:val="00FC292A"/>
    <w:rsid w:val="00FC2A8F"/>
    <w:rsid w:val="00FC2AC1"/>
    <w:rsid w:val="00FC2AFE"/>
    <w:rsid w:val="00FC2D59"/>
    <w:rsid w:val="00FC2E29"/>
    <w:rsid w:val="00FC2E9D"/>
    <w:rsid w:val="00FC2F04"/>
    <w:rsid w:val="00FC2F4A"/>
    <w:rsid w:val="00FC2F60"/>
    <w:rsid w:val="00FC2F6F"/>
    <w:rsid w:val="00FC3286"/>
    <w:rsid w:val="00FC3362"/>
    <w:rsid w:val="00FC3565"/>
    <w:rsid w:val="00FC3574"/>
    <w:rsid w:val="00FC3820"/>
    <w:rsid w:val="00FC387D"/>
    <w:rsid w:val="00FC3912"/>
    <w:rsid w:val="00FC3ADA"/>
    <w:rsid w:val="00FC3AF7"/>
    <w:rsid w:val="00FC3BD6"/>
    <w:rsid w:val="00FC3DFE"/>
    <w:rsid w:val="00FC3E66"/>
    <w:rsid w:val="00FC3EBE"/>
    <w:rsid w:val="00FC4016"/>
    <w:rsid w:val="00FC41ED"/>
    <w:rsid w:val="00FC437E"/>
    <w:rsid w:val="00FC4448"/>
    <w:rsid w:val="00FC450C"/>
    <w:rsid w:val="00FC45A4"/>
    <w:rsid w:val="00FC4619"/>
    <w:rsid w:val="00FC4675"/>
    <w:rsid w:val="00FC46BF"/>
    <w:rsid w:val="00FC46D9"/>
    <w:rsid w:val="00FC488A"/>
    <w:rsid w:val="00FC497B"/>
    <w:rsid w:val="00FC498A"/>
    <w:rsid w:val="00FC49EB"/>
    <w:rsid w:val="00FC4A7A"/>
    <w:rsid w:val="00FC4BB7"/>
    <w:rsid w:val="00FC4DEB"/>
    <w:rsid w:val="00FC4F0A"/>
    <w:rsid w:val="00FC4F9B"/>
    <w:rsid w:val="00FC504D"/>
    <w:rsid w:val="00FC5215"/>
    <w:rsid w:val="00FC5234"/>
    <w:rsid w:val="00FC5296"/>
    <w:rsid w:val="00FC52CA"/>
    <w:rsid w:val="00FC5355"/>
    <w:rsid w:val="00FC5397"/>
    <w:rsid w:val="00FC53DD"/>
    <w:rsid w:val="00FC55BD"/>
    <w:rsid w:val="00FC5680"/>
    <w:rsid w:val="00FC5738"/>
    <w:rsid w:val="00FC58D5"/>
    <w:rsid w:val="00FC5B6E"/>
    <w:rsid w:val="00FC5BD8"/>
    <w:rsid w:val="00FC5C34"/>
    <w:rsid w:val="00FC5D9E"/>
    <w:rsid w:val="00FC5DC6"/>
    <w:rsid w:val="00FC613F"/>
    <w:rsid w:val="00FC61C8"/>
    <w:rsid w:val="00FC626E"/>
    <w:rsid w:val="00FC6419"/>
    <w:rsid w:val="00FC64AF"/>
    <w:rsid w:val="00FC69A0"/>
    <w:rsid w:val="00FC6CEB"/>
    <w:rsid w:val="00FC6D6F"/>
    <w:rsid w:val="00FC6D7B"/>
    <w:rsid w:val="00FC6D8C"/>
    <w:rsid w:val="00FC6DC4"/>
    <w:rsid w:val="00FC6DEB"/>
    <w:rsid w:val="00FC6EAA"/>
    <w:rsid w:val="00FC6F00"/>
    <w:rsid w:val="00FC6F6A"/>
    <w:rsid w:val="00FC7015"/>
    <w:rsid w:val="00FC7074"/>
    <w:rsid w:val="00FC70F1"/>
    <w:rsid w:val="00FC7266"/>
    <w:rsid w:val="00FC726C"/>
    <w:rsid w:val="00FC726F"/>
    <w:rsid w:val="00FC765D"/>
    <w:rsid w:val="00FC7676"/>
    <w:rsid w:val="00FC76F2"/>
    <w:rsid w:val="00FC76FB"/>
    <w:rsid w:val="00FC7820"/>
    <w:rsid w:val="00FC7A41"/>
    <w:rsid w:val="00FC7A43"/>
    <w:rsid w:val="00FC7A93"/>
    <w:rsid w:val="00FC7B01"/>
    <w:rsid w:val="00FC7C3F"/>
    <w:rsid w:val="00FC7FB0"/>
    <w:rsid w:val="00FD0027"/>
    <w:rsid w:val="00FD0157"/>
    <w:rsid w:val="00FD01AB"/>
    <w:rsid w:val="00FD024B"/>
    <w:rsid w:val="00FD0290"/>
    <w:rsid w:val="00FD067A"/>
    <w:rsid w:val="00FD07B4"/>
    <w:rsid w:val="00FD07E7"/>
    <w:rsid w:val="00FD086C"/>
    <w:rsid w:val="00FD0BD0"/>
    <w:rsid w:val="00FD0D9B"/>
    <w:rsid w:val="00FD1012"/>
    <w:rsid w:val="00FD11EE"/>
    <w:rsid w:val="00FD122F"/>
    <w:rsid w:val="00FD13E1"/>
    <w:rsid w:val="00FD14AC"/>
    <w:rsid w:val="00FD15E4"/>
    <w:rsid w:val="00FD1657"/>
    <w:rsid w:val="00FD1763"/>
    <w:rsid w:val="00FD17BD"/>
    <w:rsid w:val="00FD195B"/>
    <w:rsid w:val="00FD1A2F"/>
    <w:rsid w:val="00FD1CA2"/>
    <w:rsid w:val="00FD1CD0"/>
    <w:rsid w:val="00FD1D14"/>
    <w:rsid w:val="00FD1DB7"/>
    <w:rsid w:val="00FD1E3B"/>
    <w:rsid w:val="00FD1EFC"/>
    <w:rsid w:val="00FD1F2C"/>
    <w:rsid w:val="00FD1F53"/>
    <w:rsid w:val="00FD2012"/>
    <w:rsid w:val="00FD2225"/>
    <w:rsid w:val="00FD2431"/>
    <w:rsid w:val="00FD2526"/>
    <w:rsid w:val="00FD27B2"/>
    <w:rsid w:val="00FD2D20"/>
    <w:rsid w:val="00FD2D62"/>
    <w:rsid w:val="00FD2DBB"/>
    <w:rsid w:val="00FD2F58"/>
    <w:rsid w:val="00FD355F"/>
    <w:rsid w:val="00FD3660"/>
    <w:rsid w:val="00FD38F9"/>
    <w:rsid w:val="00FD390B"/>
    <w:rsid w:val="00FD39ED"/>
    <w:rsid w:val="00FD3A44"/>
    <w:rsid w:val="00FD3A9D"/>
    <w:rsid w:val="00FD3AD2"/>
    <w:rsid w:val="00FD3B6A"/>
    <w:rsid w:val="00FD3BEE"/>
    <w:rsid w:val="00FD3C4E"/>
    <w:rsid w:val="00FD3C78"/>
    <w:rsid w:val="00FD3D63"/>
    <w:rsid w:val="00FD3E29"/>
    <w:rsid w:val="00FD4182"/>
    <w:rsid w:val="00FD438E"/>
    <w:rsid w:val="00FD4432"/>
    <w:rsid w:val="00FD4456"/>
    <w:rsid w:val="00FD44A3"/>
    <w:rsid w:val="00FD47B3"/>
    <w:rsid w:val="00FD4831"/>
    <w:rsid w:val="00FD4851"/>
    <w:rsid w:val="00FD4854"/>
    <w:rsid w:val="00FD49CD"/>
    <w:rsid w:val="00FD50B4"/>
    <w:rsid w:val="00FD5251"/>
    <w:rsid w:val="00FD52DF"/>
    <w:rsid w:val="00FD5317"/>
    <w:rsid w:val="00FD54D4"/>
    <w:rsid w:val="00FD54FD"/>
    <w:rsid w:val="00FD5A4C"/>
    <w:rsid w:val="00FD5B62"/>
    <w:rsid w:val="00FD5B64"/>
    <w:rsid w:val="00FD5CE1"/>
    <w:rsid w:val="00FD5E7B"/>
    <w:rsid w:val="00FD5EEE"/>
    <w:rsid w:val="00FD5FA8"/>
    <w:rsid w:val="00FD5FBA"/>
    <w:rsid w:val="00FD62E8"/>
    <w:rsid w:val="00FD64EB"/>
    <w:rsid w:val="00FD65B5"/>
    <w:rsid w:val="00FD682D"/>
    <w:rsid w:val="00FD6898"/>
    <w:rsid w:val="00FD6905"/>
    <w:rsid w:val="00FD694D"/>
    <w:rsid w:val="00FD6952"/>
    <w:rsid w:val="00FD6A5A"/>
    <w:rsid w:val="00FD6AD0"/>
    <w:rsid w:val="00FD6B32"/>
    <w:rsid w:val="00FD6C79"/>
    <w:rsid w:val="00FD6D4A"/>
    <w:rsid w:val="00FD6D67"/>
    <w:rsid w:val="00FD6D79"/>
    <w:rsid w:val="00FD6EBF"/>
    <w:rsid w:val="00FD6F01"/>
    <w:rsid w:val="00FD70B8"/>
    <w:rsid w:val="00FD719E"/>
    <w:rsid w:val="00FD71D5"/>
    <w:rsid w:val="00FD7232"/>
    <w:rsid w:val="00FD725C"/>
    <w:rsid w:val="00FD72F5"/>
    <w:rsid w:val="00FD7316"/>
    <w:rsid w:val="00FD7363"/>
    <w:rsid w:val="00FD747D"/>
    <w:rsid w:val="00FD74E1"/>
    <w:rsid w:val="00FD7520"/>
    <w:rsid w:val="00FD7559"/>
    <w:rsid w:val="00FD782C"/>
    <w:rsid w:val="00FD7847"/>
    <w:rsid w:val="00FD7888"/>
    <w:rsid w:val="00FD7958"/>
    <w:rsid w:val="00FD796D"/>
    <w:rsid w:val="00FD79AA"/>
    <w:rsid w:val="00FD79CB"/>
    <w:rsid w:val="00FD7CC8"/>
    <w:rsid w:val="00FD7D4D"/>
    <w:rsid w:val="00FD7F22"/>
    <w:rsid w:val="00FD7F5D"/>
    <w:rsid w:val="00FD7F5E"/>
    <w:rsid w:val="00FE004F"/>
    <w:rsid w:val="00FE00EA"/>
    <w:rsid w:val="00FE015A"/>
    <w:rsid w:val="00FE018B"/>
    <w:rsid w:val="00FE01D7"/>
    <w:rsid w:val="00FE0284"/>
    <w:rsid w:val="00FE02BD"/>
    <w:rsid w:val="00FE050C"/>
    <w:rsid w:val="00FE05F1"/>
    <w:rsid w:val="00FE07AA"/>
    <w:rsid w:val="00FE09E7"/>
    <w:rsid w:val="00FE0A07"/>
    <w:rsid w:val="00FE0A08"/>
    <w:rsid w:val="00FE0A6C"/>
    <w:rsid w:val="00FE0C77"/>
    <w:rsid w:val="00FE0CEE"/>
    <w:rsid w:val="00FE0CF1"/>
    <w:rsid w:val="00FE0D0E"/>
    <w:rsid w:val="00FE0D2C"/>
    <w:rsid w:val="00FE0D32"/>
    <w:rsid w:val="00FE0DEC"/>
    <w:rsid w:val="00FE0E4E"/>
    <w:rsid w:val="00FE0E56"/>
    <w:rsid w:val="00FE11A4"/>
    <w:rsid w:val="00FE11D9"/>
    <w:rsid w:val="00FE11E7"/>
    <w:rsid w:val="00FE122A"/>
    <w:rsid w:val="00FE137A"/>
    <w:rsid w:val="00FE13C7"/>
    <w:rsid w:val="00FE151B"/>
    <w:rsid w:val="00FE1547"/>
    <w:rsid w:val="00FE15A0"/>
    <w:rsid w:val="00FE16FC"/>
    <w:rsid w:val="00FE1726"/>
    <w:rsid w:val="00FE180D"/>
    <w:rsid w:val="00FE191B"/>
    <w:rsid w:val="00FE1C5F"/>
    <w:rsid w:val="00FE1CEF"/>
    <w:rsid w:val="00FE1DE6"/>
    <w:rsid w:val="00FE1E38"/>
    <w:rsid w:val="00FE1E6B"/>
    <w:rsid w:val="00FE1F25"/>
    <w:rsid w:val="00FE2060"/>
    <w:rsid w:val="00FE2099"/>
    <w:rsid w:val="00FE2184"/>
    <w:rsid w:val="00FE22D0"/>
    <w:rsid w:val="00FE25B1"/>
    <w:rsid w:val="00FE2607"/>
    <w:rsid w:val="00FE26ED"/>
    <w:rsid w:val="00FE2878"/>
    <w:rsid w:val="00FE2B8D"/>
    <w:rsid w:val="00FE2B93"/>
    <w:rsid w:val="00FE2C5F"/>
    <w:rsid w:val="00FE2FAD"/>
    <w:rsid w:val="00FE3044"/>
    <w:rsid w:val="00FE305C"/>
    <w:rsid w:val="00FE308F"/>
    <w:rsid w:val="00FE3229"/>
    <w:rsid w:val="00FE325C"/>
    <w:rsid w:val="00FE3268"/>
    <w:rsid w:val="00FE32A5"/>
    <w:rsid w:val="00FE32FB"/>
    <w:rsid w:val="00FE3420"/>
    <w:rsid w:val="00FE342D"/>
    <w:rsid w:val="00FE3450"/>
    <w:rsid w:val="00FE347E"/>
    <w:rsid w:val="00FE3495"/>
    <w:rsid w:val="00FE34EF"/>
    <w:rsid w:val="00FE3517"/>
    <w:rsid w:val="00FE35CA"/>
    <w:rsid w:val="00FE364A"/>
    <w:rsid w:val="00FE37E5"/>
    <w:rsid w:val="00FE384D"/>
    <w:rsid w:val="00FE3890"/>
    <w:rsid w:val="00FE3ADB"/>
    <w:rsid w:val="00FE3B11"/>
    <w:rsid w:val="00FE3C06"/>
    <w:rsid w:val="00FE3CF8"/>
    <w:rsid w:val="00FE3E12"/>
    <w:rsid w:val="00FE4066"/>
    <w:rsid w:val="00FE4106"/>
    <w:rsid w:val="00FE4150"/>
    <w:rsid w:val="00FE4217"/>
    <w:rsid w:val="00FE428E"/>
    <w:rsid w:val="00FE42A4"/>
    <w:rsid w:val="00FE43BA"/>
    <w:rsid w:val="00FE43DF"/>
    <w:rsid w:val="00FE4743"/>
    <w:rsid w:val="00FE4AA2"/>
    <w:rsid w:val="00FE4D36"/>
    <w:rsid w:val="00FE4DB5"/>
    <w:rsid w:val="00FE4F53"/>
    <w:rsid w:val="00FE4F90"/>
    <w:rsid w:val="00FE524D"/>
    <w:rsid w:val="00FE580F"/>
    <w:rsid w:val="00FE5814"/>
    <w:rsid w:val="00FE58BE"/>
    <w:rsid w:val="00FE594F"/>
    <w:rsid w:val="00FE59B8"/>
    <w:rsid w:val="00FE59B9"/>
    <w:rsid w:val="00FE59E0"/>
    <w:rsid w:val="00FE5A83"/>
    <w:rsid w:val="00FE5A93"/>
    <w:rsid w:val="00FE5CE1"/>
    <w:rsid w:val="00FE5DAC"/>
    <w:rsid w:val="00FE5DB0"/>
    <w:rsid w:val="00FE5DCF"/>
    <w:rsid w:val="00FE5E2B"/>
    <w:rsid w:val="00FE6006"/>
    <w:rsid w:val="00FE6125"/>
    <w:rsid w:val="00FE6316"/>
    <w:rsid w:val="00FE6324"/>
    <w:rsid w:val="00FE641F"/>
    <w:rsid w:val="00FE65CF"/>
    <w:rsid w:val="00FE6621"/>
    <w:rsid w:val="00FE662F"/>
    <w:rsid w:val="00FE670C"/>
    <w:rsid w:val="00FE6CFB"/>
    <w:rsid w:val="00FE6F30"/>
    <w:rsid w:val="00FE6FCD"/>
    <w:rsid w:val="00FE7189"/>
    <w:rsid w:val="00FE746B"/>
    <w:rsid w:val="00FE763E"/>
    <w:rsid w:val="00FE7640"/>
    <w:rsid w:val="00FE79C4"/>
    <w:rsid w:val="00FE7A37"/>
    <w:rsid w:val="00FE7A4E"/>
    <w:rsid w:val="00FE7A70"/>
    <w:rsid w:val="00FE7CB9"/>
    <w:rsid w:val="00FE7FDC"/>
    <w:rsid w:val="00FF00DD"/>
    <w:rsid w:val="00FF0231"/>
    <w:rsid w:val="00FF02D8"/>
    <w:rsid w:val="00FF0453"/>
    <w:rsid w:val="00FF04FE"/>
    <w:rsid w:val="00FF06B4"/>
    <w:rsid w:val="00FF07A7"/>
    <w:rsid w:val="00FF0806"/>
    <w:rsid w:val="00FF0811"/>
    <w:rsid w:val="00FF08DC"/>
    <w:rsid w:val="00FF097A"/>
    <w:rsid w:val="00FF0A10"/>
    <w:rsid w:val="00FF0BC6"/>
    <w:rsid w:val="00FF0BC7"/>
    <w:rsid w:val="00FF0BE6"/>
    <w:rsid w:val="00FF0C2B"/>
    <w:rsid w:val="00FF0C3F"/>
    <w:rsid w:val="00FF0E68"/>
    <w:rsid w:val="00FF0EF5"/>
    <w:rsid w:val="00FF0FB5"/>
    <w:rsid w:val="00FF0FFA"/>
    <w:rsid w:val="00FF100D"/>
    <w:rsid w:val="00FF11A8"/>
    <w:rsid w:val="00FF1290"/>
    <w:rsid w:val="00FF131D"/>
    <w:rsid w:val="00FF1389"/>
    <w:rsid w:val="00FF13BE"/>
    <w:rsid w:val="00FF1717"/>
    <w:rsid w:val="00FF175C"/>
    <w:rsid w:val="00FF186F"/>
    <w:rsid w:val="00FF1885"/>
    <w:rsid w:val="00FF18FC"/>
    <w:rsid w:val="00FF191C"/>
    <w:rsid w:val="00FF199F"/>
    <w:rsid w:val="00FF19C9"/>
    <w:rsid w:val="00FF19D4"/>
    <w:rsid w:val="00FF19EE"/>
    <w:rsid w:val="00FF1C4D"/>
    <w:rsid w:val="00FF1C84"/>
    <w:rsid w:val="00FF2013"/>
    <w:rsid w:val="00FF208F"/>
    <w:rsid w:val="00FF2140"/>
    <w:rsid w:val="00FF21DC"/>
    <w:rsid w:val="00FF2209"/>
    <w:rsid w:val="00FF22CB"/>
    <w:rsid w:val="00FF22F8"/>
    <w:rsid w:val="00FF239F"/>
    <w:rsid w:val="00FF2430"/>
    <w:rsid w:val="00FF2677"/>
    <w:rsid w:val="00FF26E1"/>
    <w:rsid w:val="00FF2720"/>
    <w:rsid w:val="00FF287F"/>
    <w:rsid w:val="00FF2AF8"/>
    <w:rsid w:val="00FF2DA2"/>
    <w:rsid w:val="00FF2DB9"/>
    <w:rsid w:val="00FF2DF1"/>
    <w:rsid w:val="00FF2E6F"/>
    <w:rsid w:val="00FF2E8A"/>
    <w:rsid w:val="00FF2FA6"/>
    <w:rsid w:val="00FF2FED"/>
    <w:rsid w:val="00FF306F"/>
    <w:rsid w:val="00FF3222"/>
    <w:rsid w:val="00FF332E"/>
    <w:rsid w:val="00FF343D"/>
    <w:rsid w:val="00FF347E"/>
    <w:rsid w:val="00FF34EC"/>
    <w:rsid w:val="00FF3506"/>
    <w:rsid w:val="00FF3530"/>
    <w:rsid w:val="00FF364B"/>
    <w:rsid w:val="00FF3781"/>
    <w:rsid w:val="00FF379F"/>
    <w:rsid w:val="00FF3950"/>
    <w:rsid w:val="00FF3A4C"/>
    <w:rsid w:val="00FF3B04"/>
    <w:rsid w:val="00FF3B3E"/>
    <w:rsid w:val="00FF3BC3"/>
    <w:rsid w:val="00FF3E80"/>
    <w:rsid w:val="00FF3F51"/>
    <w:rsid w:val="00FF3F56"/>
    <w:rsid w:val="00FF3FB4"/>
    <w:rsid w:val="00FF3FC5"/>
    <w:rsid w:val="00FF4079"/>
    <w:rsid w:val="00FF4085"/>
    <w:rsid w:val="00FF4111"/>
    <w:rsid w:val="00FF419F"/>
    <w:rsid w:val="00FF429A"/>
    <w:rsid w:val="00FF433B"/>
    <w:rsid w:val="00FF43DA"/>
    <w:rsid w:val="00FF44B3"/>
    <w:rsid w:val="00FF4504"/>
    <w:rsid w:val="00FF4574"/>
    <w:rsid w:val="00FF4627"/>
    <w:rsid w:val="00FF4644"/>
    <w:rsid w:val="00FF469C"/>
    <w:rsid w:val="00FF4753"/>
    <w:rsid w:val="00FF4838"/>
    <w:rsid w:val="00FF4906"/>
    <w:rsid w:val="00FF4954"/>
    <w:rsid w:val="00FF4A71"/>
    <w:rsid w:val="00FF4B05"/>
    <w:rsid w:val="00FF4C48"/>
    <w:rsid w:val="00FF50C5"/>
    <w:rsid w:val="00FF50DA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812"/>
    <w:rsid w:val="00FF5876"/>
    <w:rsid w:val="00FF5B7C"/>
    <w:rsid w:val="00FF5BC6"/>
    <w:rsid w:val="00FF5C47"/>
    <w:rsid w:val="00FF5C4C"/>
    <w:rsid w:val="00FF5CBE"/>
    <w:rsid w:val="00FF5D5A"/>
    <w:rsid w:val="00FF5EB6"/>
    <w:rsid w:val="00FF5F0E"/>
    <w:rsid w:val="00FF5F5B"/>
    <w:rsid w:val="00FF60EE"/>
    <w:rsid w:val="00FF6225"/>
    <w:rsid w:val="00FF62B2"/>
    <w:rsid w:val="00FF62F7"/>
    <w:rsid w:val="00FF6379"/>
    <w:rsid w:val="00FF6452"/>
    <w:rsid w:val="00FF6598"/>
    <w:rsid w:val="00FF66A8"/>
    <w:rsid w:val="00FF675F"/>
    <w:rsid w:val="00FF697A"/>
    <w:rsid w:val="00FF6A00"/>
    <w:rsid w:val="00FF6A25"/>
    <w:rsid w:val="00FF6BDC"/>
    <w:rsid w:val="00FF6CA7"/>
    <w:rsid w:val="00FF6E3E"/>
    <w:rsid w:val="00FF7099"/>
    <w:rsid w:val="00FF70B2"/>
    <w:rsid w:val="00FF70D1"/>
    <w:rsid w:val="00FF70E8"/>
    <w:rsid w:val="00FF7131"/>
    <w:rsid w:val="00FF71D3"/>
    <w:rsid w:val="00FF73A0"/>
    <w:rsid w:val="00FF73E1"/>
    <w:rsid w:val="00FF7501"/>
    <w:rsid w:val="00FF7652"/>
    <w:rsid w:val="00FF777E"/>
    <w:rsid w:val="00FF78C4"/>
    <w:rsid w:val="00FF78F2"/>
    <w:rsid w:val="00FF7949"/>
    <w:rsid w:val="00FF79EC"/>
    <w:rsid w:val="00FF7B04"/>
    <w:rsid w:val="00FF7B8A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6DAA538"/>
    <w:rsid w:val="478CBF0A"/>
    <w:rsid w:val="47E32B1E"/>
    <w:rsid w:val="48DA83DA"/>
    <w:rsid w:val="496BF3CD"/>
    <w:rsid w:val="49971B93"/>
    <w:rsid w:val="4C3D3A55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4181F0E2"/>
  <w15:docId w15:val="{29C1F5A1-6CCB-4B55-BBCC-459E7E0D2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950747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link w:val="Kop1Char"/>
    <w:qFormat/>
    <w:rsid w:val="00950747"/>
    <w:pPr>
      <w:keepNext/>
      <w:pageBreakBefore/>
      <w:numPr>
        <w:numId w:val="1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950747"/>
    <w:pPr>
      <w:keepNext/>
      <w:pageBreakBefore/>
      <w:numPr>
        <w:ilvl w:val="1"/>
        <w:numId w:val="1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950747"/>
    <w:pPr>
      <w:keepNext/>
      <w:numPr>
        <w:ilvl w:val="2"/>
        <w:numId w:val="1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950747"/>
    <w:pPr>
      <w:keepNext/>
      <w:numPr>
        <w:ilvl w:val="3"/>
        <w:numId w:val="1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950747"/>
    <w:pPr>
      <w:keepNext/>
      <w:numPr>
        <w:ilvl w:val="4"/>
        <w:numId w:val="1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link w:val="Kop6Char"/>
    <w:rsid w:val="00950747"/>
    <w:pPr>
      <w:keepNext/>
      <w:numPr>
        <w:ilvl w:val="5"/>
        <w:numId w:val="1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link w:val="Kop7Char"/>
    <w:rsid w:val="00950747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link w:val="Kop8Char"/>
    <w:rsid w:val="00950747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link w:val="Kop9Char"/>
    <w:rsid w:val="00950747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voorwerk">
    <w:name w:val="Kop 1 voorwerk"/>
    <w:basedOn w:val="Standaard"/>
    <w:rsid w:val="00950747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950747"/>
    <w:pPr>
      <w:numPr>
        <w:numId w:val="5"/>
      </w:numPr>
    </w:pPr>
  </w:style>
  <w:style w:type="paragraph" w:styleId="Inhopg1">
    <w:name w:val="toc 1"/>
    <w:basedOn w:val="Standaard"/>
    <w:next w:val="Standaard"/>
    <w:uiPriority w:val="39"/>
    <w:rsid w:val="00950747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950747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link w:val="VoettekstChar"/>
    <w:rsid w:val="00950747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link w:val="TitelChar"/>
    <w:uiPriority w:val="10"/>
    <w:rsid w:val="00950747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950747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950747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9507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950747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950747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950747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950747"/>
    <w:rPr>
      <w:szCs w:val="20"/>
    </w:rPr>
  </w:style>
  <w:style w:type="table" w:customStyle="1" w:styleId="Versiehistorie">
    <w:name w:val="Versiehistorie"/>
    <w:basedOn w:val="Standaardtabel"/>
    <w:uiPriority w:val="99"/>
    <w:rsid w:val="00950747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950747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9507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link w:val="OnderwerpvanopmerkingChar"/>
    <w:semiHidden/>
    <w:unhideWhenUsed/>
    <w:rsid w:val="00950747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950747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950747"/>
    <w:pPr>
      <w:keepNext/>
      <w:pageBreakBefore/>
      <w:numPr>
        <w:ilvl w:val="7"/>
        <w:numId w:val="1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950747"/>
    <w:pPr>
      <w:keepNext/>
      <w:numPr>
        <w:ilvl w:val="8"/>
        <w:numId w:val="1"/>
      </w:numPr>
      <w:tabs>
        <w:tab w:val="clear" w:pos="0"/>
        <w:tab w:val="num" w:pos="1276"/>
      </w:tabs>
      <w:spacing w:before="280"/>
      <w:ind w:firstLine="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950747"/>
    <w:pPr>
      <w:numPr>
        <w:numId w:val="5"/>
      </w:numPr>
    </w:pPr>
  </w:style>
  <w:style w:type="paragraph" w:customStyle="1" w:styleId="Opsommingnummers2">
    <w:name w:val="Opsomming nummers 2"/>
    <w:basedOn w:val="Standaard"/>
    <w:qFormat/>
    <w:rsid w:val="00950747"/>
    <w:pPr>
      <w:numPr>
        <w:ilvl w:val="2"/>
        <w:numId w:val="5"/>
      </w:numPr>
    </w:pPr>
  </w:style>
  <w:style w:type="paragraph" w:customStyle="1" w:styleId="Opsommingnummers3">
    <w:name w:val="Opsomming nummers 3"/>
    <w:basedOn w:val="Standaard"/>
    <w:qFormat/>
    <w:rsid w:val="00950747"/>
    <w:pPr>
      <w:numPr>
        <w:ilvl w:val="4"/>
        <w:numId w:val="5"/>
      </w:numPr>
    </w:pPr>
  </w:style>
  <w:style w:type="paragraph" w:styleId="Inhopg6">
    <w:name w:val="toc 6"/>
    <w:basedOn w:val="Standaard"/>
    <w:next w:val="Standaard"/>
    <w:uiPriority w:val="39"/>
    <w:unhideWhenUsed/>
    <w:rsid w:val="00950747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950747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950747"/>
    <w:pPr>
      <w:numPr>
        <w:ilvl w:val="1"/>
        <w:numId w:val="5"/>
      </w:numPr>
    </w:pPr>
  </w:style>
  <w:style w:type="paragraph" w:customStyle="1" w:styleId="Opsommingtekens2">
    <w:name w:val="Opsomming tekens 2"/>
    <w:basedOn w:val="Standaard"/>
    <w:qFormat/>
    <w:rsid w:val="00950747"/>
    <w:pPr>
      <w:numPr>
        <w:ilvl w:val="3"/>
        <w:numId w:val="5"/>
      </w:numPr>
    </w:pPr>
  </w:style>
  <w:style w:type="paragraph" w:customStyle="1" w:styleId="Opsommingtekens3">
    <w:name w:val="Opsomming tekens 3"/>
    <w:basedOn w:val="Standaard"/>
    <w:qFormat/>
    <w:rsid w:val="00950747"/>
    <w:pPr>
      <w:numPr>
        <w:ilvl w:val="5"/>
        <w:numId w:val="5"/>
      </w:numPr>
    </w:pPr>
  </w:style>
  <w:style w:type="paragraph" w:customStyle="1" w:styleId="Opsommingtekens4">
    <w:name w:val="Opsomming tekens 4"/>
    <w:basedOn w:val="Standaard"/>
    <w:qFormat/>
    <w:rsid w:val="00950747"/>
    <w:pPr>
      <w:numPr>
        <w:ilvl w:val="6"/>
        <w:numId w:val="5"/>
      </w:numPr>
    </w:pPr>
  </w:style>
  <w:style w:type="paragraph" w:customStyle="1" w:styleId="Tabeltitel">
    <w:name w:val="Tabeltitel"/>
    <w:basedOn w:val="Standaard"/>
    <w:next w:val="Standaard"/>
    <w:qFormat/>
    <w:rsid w:val="00950747"/>
    <w:pPr>
      <w:keepNext/>
      <w:numPr>
        <w:numId w:val="4"/>
      </w:numPr>
      <w:spacing w:before="280" w:after="140"/>
    </w:pPr>
    <w:rPr>
      <w:b/>
    </w:rPr>
  </w:style>
  <w:style w:type="table" w:styleId="3D-effectenvoortabel1">
    <w:name w:val="Table 3D effects 1"/>
    <w:basedOn w:val="Standaardtabel"/>
    <w:semiHidden/>
    <w:unhideWhenUsed/>
    <w:rsid w:val="00950747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950747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950747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950747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950747"/>
    <w:rPr>
      <w:sz w:val="16"/>
      <w:szCs w:val="16"/>
    </w:rPr>
  </w:style>
  <w:style w:type="paragraph" w:styleId="Documentstructuur">
    <w:name w:val="Document Map"/>
    <w:basedOn w:val="Standaard"/>
    <w:link w:val="DocumentstructuurChar"/>
    <w:semiHidden/>
    <w:unhideWhenUsed/>
    <w:rsid w:val="00950747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950747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950747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95074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950747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95074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950747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950747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950747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950747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950747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950747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950747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950747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950747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950747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950747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950747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950747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950747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950747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95074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950747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950747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950747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950747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950747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950747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950747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95074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link w:val="MacrotekstChar"/>
    <w:semiHidden/>
    <w:unhideWhenUsed/>
    <w:rsid w:val="0095074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950747"/>
  </w:style>
  <w:style w:type="table" w:styleId="Professioneletabel">
    <w:name w:val="Table Professional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950747"/>
  </w:style>
  <w:style w:type="table" w:styleId="Tabelkolommen1">
    <w:name w:val="Table Columns 1"/>
    <w:basedOn w:val="Standaardtabel"/>
    <w:semiHidden/>
    <w:unhideWhenUsed/>
    <w:rsid w:val="00950747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950747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950747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950747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950747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950747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950747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950747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950747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950747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950747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950747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950747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950747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950747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950747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950747"/>
    <w:pPr>
      <w:numPr>
        <w:numId w:val="2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950747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950747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95074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950747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3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950747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950747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950747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950747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950747"/>
  </w:style>
  <w:style w:type="character" w:customStyle="1" w:styleId="Colofonprojectnaam">
    <w:name w:val="Colofon projectnaam"/>
    <w:basedOn w:val="Standaardalinea-lettertype"/>
    <w:uiPriority w:val="1"/>
    <w:rsid w:val="00950747"/>
  </w:style>
  <w:style w:type="character" w:customStyle="1" w:styleId="Colofonprojectnummer">
    <w:name w:val="Colofon projectnummer"/>
    <w:basedOn w:val="Standaardalinea-lettertype"/>
    <w:uiPriority w:val="1"/>
    <w:rsid w:val="00950747"/>
  </w:style>
  <w:style w:type="character" w:customStyle="1" w:styleId="Colofoncontactpersoon">
    <w:name w:val="Colofon contactpersoon"/>
    <w:basedOn w:val="Standaardalinea-lettertype"/>
    <w:uiPriority w:val="1"/>
    <w:rsid w:val="00950747"/>
  </w:style>
  <w:style w:type="character" w:customStyle="1" w:styleId="Colofonauteur">
    <w:name w:val="Colofon auteur"/>
    <w:basedOn w:val="Standaardalinea-lettertype"/>
    <w:uiPriority w:val="1"/>
    <w:rsid w:val="00950747"/>
  </w:style>
  <w:style w:type="table" w:customStyle="1" w:styleId="Implementatie">
    <w:name w:val="Implementatie"/>
    <w:basedOn w:val="Standaardtabel"/>
    <w:uiPriority w:val="99"/>
    <w:rsid w:val="00950747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950747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950747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950747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950747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Berichtkop">
    <w:name w:val="Message Header"/>
    <w:basedOn w:val="Standaard"/>
    <w:link w:val="BerichtkopChar"/>
    <w:semiHidden/>
    <w:unhideWhenUsed/>
    <w:rsid w:val="0095074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950747"/>
  </w:style>
  <w:style w:type="paragraph" w:styleId="Bloktekst">
    <w:name w:val="Block Text"/>
    <w:basedOn w:val="Standaard"/>
    <w:semiHidden/>
    <w:unhideWhenUsed/>
    <w:rsid w:val="00950747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950747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950747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950747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950747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950747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950747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950747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950747"/>
    <w:rPr>
      <w:i/>
      <w:iCs/>
    </w:rPr>
  </w:style>
  <w:style w:type="character" w:styleId="HTMLVariable">
    <w:name w:val="HTML Variable"/>
    <w:basedOn w:val="Standaardalinea-lettertype"/>
    <w:semiHidden/>
    <w:unhideWhenUsed/>
    <w:rsid w:val="00950747"/>
    <w:rPr>
      <w:i/>
      <w:iCs/>
    </w:rPr>
  </w:style>
  <w:style w:type="character" w:styleId="HTML-acroniem">
    <w:name w:val="HTML Acronym"/>
    <w:basedOn w:val="Standaardalinea-lettertype"/>
    <w:semiHidden/>
    <w:unhideWhenUsed/>
    <w:rsid w:val="00950747"/>
  </w:style>
  <w:style w:type="paragraph" w:styleId="HTML-adres">
    <w:name w:val="HTML Address"/>
    <w:basedOn w:val="Standaard"/>
    <w:link w:val="HTML-adresChar"/>
    <w:semiHidden/>
    <w:unhideWhenUsed/>
    <w:rsid w:val="00950747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950747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950747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950747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950747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950747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950747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950747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950747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950747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950747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950747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950747"/>
  </w:style>
  <w:style w:type="paragraph" w:styleId="Lijstopsomteken">
    <w:name w:val="List Bullet"/>
    <w:basedOn w:val="Standaard"/>
    <w:unhideWhenUsed/>
    <w:rsid w:val="00950747"/>
    <w:pPr>
      <w:numPr>
        <w:numId w:val="38"/>
      </w:numPr>
      <w:contextualSpacing/>
    </w:pPr>
  </w:style>
  <w:style w:type="paragraph" w:styleId="Lijstopsomteken2">
    <w:name w:val="List Bullet 2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950747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950747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950747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950747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950747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950747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950747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950747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950747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950747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950747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950747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950747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950747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950747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950747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950747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950747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4Char">
    <w:name w:val="Kop 4 Char"/>
    <w:basedOn w:val="Standaardalinea-lettertype"/>
    <w:link w:val="Kop4"/>
    <w:locked/>
    <w:rsid w:val="00EE659F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EE659F"/>
    <w:rPr>
      <w:rFonts w:ascii="Verdana" w:hAnsi="Verdana"/>
      <w:bCs/>
      <w:i/>
      <w:iCs/>
      <w:sz w:val="18"/>
      <w:szCs w:val="26"/>
    </w:rPr>
  </w:style>
  <w:style w:type="character" w:customStyle="1" w:styleId="Kop1Char">
    <w:name w:val="Kop 1 Char"/>
    <w:basedOn w:val="Standaardalinea-lettertype"/>
    <w:link w:val="Kop1"/>
    <w:rsid w:val="00205F40"/>
    <w:rPr>
      <w:rFonts w:ascii="Verdana" w:hAnsi="Verdana" w:cs="Arial"/>
      <w:b/>
      <w:bCs/>
      <w:kern w:val="32"/>
      <w:sz w:val="24"/>
      <w:szCs w:val="18"/>
    </w:rPr>
  </w:style>
  <w:style w:type="character" w:customStyle="1" w:styleId="Kop2Char">
    <w:name w:val="Kop 2 Char"/>
    <w:basedOn w:val="Standaardalinea-lettertype"/>
    <w:link w:val="Kop2"/>
    <w:rsid w:val="00205F40"/>
    <w:rPr>
      <w:rFonts w:ascii="Verdana" w:hAnsi="Verdana"/>
      <w:b/>
      <w:bCs/>
      <w:iCs/>
      <w:sz w:val="22"/>
      <w:szCs w:val="28"/>
    </w:rPr>
  </w:style>
  <w:style w:type="character" w:customStyle="1" w:styleId="Kop3Char">
    <w:name w:val="Kop 3 Char"/>
    <w:basedOn w:val="Standaardalinea-lettertype"/>
    <w:link w:val="Kop3"/>
    <w:uiPriority w:val="9"/>
    <w:rsid w:val="00205F40"/>
    <w:rPr>
      <w:rFonts w:ascii="Verdana" w:hAnsi="Verdana"/>
      <w:b/>
      <w:bCs/>
      <w:sz w:val="18"/>
      <w:szCs w:val="26"/>
    </w:rPr>
  </w:style>
  <w:style w:type="character" w:customStyle="1" w:styleId="Kop6Char">
    <w:name w:val="Kop 6 Char"/>
    <w:basedOn w:val="Standaardalinea-lettertype"/>
    <w:link w:val="Kop6"/>
    <w:rsid w:val="00205F40"/>
    <w:rPr>
      <w:rFonts w:ascii="Verdana" w:hAnsi="Verdana"/>
      <w:bCs/>
      <w:i/>
      <w:sz w:val="18"/>
      <w:szCs w:val="22"/>
    </w:rPr>
  </w:style>
  <w:style w:type="character" w:customStyle="1" w:styleId="Kop7Char">
    <w:name w:val="Kop 7 Char"/>
    <w:basedOn w:val="Standaardalinea-lettertype"/>
    <w:link w:val="Kop7"/>
    <w:rsid w:val="00205F40"/>
    <w:rPr>
      <w:rFonts w:ascii="Verdana" w:hAnsi="Verdana"/>
      <w:sz w:val="18"/>
      <w:szCs w:val="24"/>
    </w:rPr>
  </w:style>
  <w:style w:type="character" w:customStyle="1" w:styleId="Kop8Char">
    <w:name w:val="Kop 8 Char"/>
    <w:basedOn w:val="Standaardalinea-lettertype"/>
    <w:link w:val="Kop8"/>
    <w:rsid w:val="00205F40"/>
    <w:rPr>
      <w:rFonts w:ascii="Verdana" w:hAnsi="Verdana"/>
      <w:iCs/>
      <w:sz w:val="18"/>
      <w:szCs w:val="24"/>
    </w:rPr>
  </w:style>
  <w:style w:type="character" w:customStyle="1" w:styleId="Kop9Char">
    <w:name w:val="Kop 9 Char"/>
    <w:basedOn w:val="Standaardalinea-lettertype"/>
    <w:link w:val="Kop9"/>
    <w:rsid w:val="00205F40"/>
    <w:rPr>
      <w:rFonts w:ascii="Verdana" w:hAnsi="Verdana" w:cs="Arial"/>
      <w:sz w:val="18"/>
      <w:szCs w:val="22"/>
    </w:rPr>
  </w:style>
  <w:style w:type="character" w:customStyle="1" w:styleId="EindnoottekstChar">
    <w:name w:val="Eindnoottekst Char"/>
    <w:basedOn w:val="Standaardalinea-lettertype"/>
    <w:link w:val="Eindnoottekst"/>
    <w:semiHidden/>
    <w:rsid w:val="00205F40"/>
    <w:rPr>
      <w:rFonts w:ascii="Verdana" w:hAnsi="Verdana"/>
      <w:sz w:val="18"/>
    </w:rPr>
  </w:style>
  <w:style w:type="character" w:customStyle="1" w:styleId="KoptekstChar">
    <w:name w:val="Koptekst Char"/>
    <w:basedOn w:val="Standaardalinea-lettertype"/>
    <w:link w:val="Koptekst"/>
    <w:rsid w:val="00205F40"/>
    <w:rPr>
      <w:rFonts w:ascii="Verdana" w:hAnsi="Verdana" w:cs="Verdana-Bold"/>
      <w:bCs/>
      <w:smallCaps/>
      <w:sz w:val="14"/>
      <w:szCs w:val="13"/>
    </w:rPr>
  </w:style>
  <w:style w:type="character" w:customStyle="1" w:styleId="VoettekstChar">
    <w:name w:val="Voettekst Char"/>
    <w:basedOn w:val="Standaardalinea-lettertype"/>
    <w:link w:val="Voettekst"/>
    <w:rsid w:val="00205F40"/>
    <w:rPr>
      <w:rFonts w:ascii="Verdana" w:hAnsi="Verdana"/>
      <w:sz w:val="18"/>
      <w:szCs w:val="24"/>
    </w:rPr>
  </w:style>
  <w:style w:type="character" w:customStyle="1" w:styleId="TitelChar">
    <w:name w:val="Titel Char"/>
    <w:basedOn w:val="Standaardalinea-lettertype"/>
    <w:link w:val="Titel"/>
    <w:uiPriority w:val="10"/>
    <w:rsid w:val="00205F40"/>
    <w:rPr>
      <w:rFonts w:ascii="Verdana" w:hAnsi="Verdana" w:cs="Arial"/>
      <w:b/>
      <w:bCs/>
      <w:kern w:val="28"/>
      <w:sz w:val="24"/>
      <w:szCs w:val="32"/>
    </w:rPr>
  </w:style>
  <w:style w:type="character" w:customStyle="1" w:styleId="OnderwerpvanopmerkingChar">
    <w:name w:val="Onderwerp van opmerking Char"/>
    <w:basedOn w:val="TekstopmerkingChar"/>
    <w:link w:val="Onderwerpvanopmerking"/>
    <w:semiHidden/>
    <w:rsid w:val="00205F40"/>
    <w:rPr>
      <w:rFonts w:ascii="Verdana" w:hAnsi="Verdana"/>
      <w:b/>
      <w:bCs/>
    </w:rPr>
  </w:style>
  <w:style w:type="character" w:customStyle="1" w:styleId="DocumentstructuurChar">
    <w:name w:val="Documentstructuur Char"/>
    <w:basedOn w:val="Standaardalinea-lettertype"/>
    <w:link w:val="Documentstructuur"/>
    <w:semiHidden/>
    <w:rsid w:val="00205F40"/>
    <w:rPr>
      <w:rFonts w:ascii="Tahoma" w:hAnsi="Tahoma" w:cs="Tahoma"/>
      <w:sz w:val="16"/>
      <w:szCs w:val="16"/>
    </w:rPr>
  </w:style>
  <w:style w:type="character" w:customStyle="1" w:styleId="MacrotekstChar">
    <w:name w:val="Macrotekst Char"/>
    <w:basedOn w:val="Standaardalinea-lettertype"/>
    <w:link w:val="Macrotekst"/>
    <w:semiHidden/>
    <w:rsid w:val="00205F40"/>
    <w:rPr>
      <w:rFonts w:ascii="Consolas" w:hAnsi="Consolas"/>
    </w:rPr>
  </w:style>
  <w:style w:type="paragraph" w:customStyle="1" w:styleId="Opsommingtekens5">
    <w:name w:val="Opsomming tekens 5"/>
    <w:basedOn w:val="Standaard"/>
    <w:qFormat/>
    <w:rsid w:val="00950747"/>
    <w:pPr>
      <w:numPr>
        <w:ilvl w:val="7"/>
        <w:numId w:val="5"/>
      </w:numPr>
    </w:pPr>
  </w:style>
  <w:style w:type="table" w:customStyle="1" w:styleId="Huisstijl-Tabel">
    <w:name w:val="Huisstijl-Tabel"/>
    <w:basedOn w:val="Standaardtabel"/>
    <w:rsid w:val="00713915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customStyle="1" w:styleId="Opsommingtekens6">
    <w:name w:val="Opsomming tekens 6"/>
    <w:basedOn w:val="Standaard"/>
    <w:qFormat/>
    <w:rsid w:val="00950747"/>
    <w:pPr>
      <w:numPr>
        <w:ilvl w:val="8"/>
        <w:numId w:val="5"/>
      </w:numPr>
    </w:pPr>
  </w:style>
  <w:style w:type="character" w:customStyle="1" w:styleId="Verwijzing">
    <w:name w:val="Verwijzing"/>
    <w:basedOn w:val="Standaardalinea-lettertype"/>
    <w:uiPriority w:val="1"/>
    <w:rsid w:val="00950747"/>
    <w:rPr>
      <w:u w:val="single"/>
    </w:rPr>
  </w:style>
  <w:style w:type="paragraph" w:customStyle="1" w:styleId="Kader">
    <w:name w:val="Kader"/>
    <w:basedOn w:val="Standaard"/>
    <w:next w:val="Standaard"/>
    <w:qFormat/>
    <w:rsid w:val="00950747"/>
    <w:pPr>
      <w:spacing w:before="280" w:after="280" w:line="280" w:lineRule="atLeast"/>
    </w:pPr>
    <w:rPr>
      <w:color w:val="FF0000"/>
    </w:rPr>
  </w:style>
  <w:style w:type="paragraph" w:customStyle="1" w:styleId="Table">
    <w:name w:val="Table"/>
    <w:basedOn w:val="Standaard"/>
    <w:rsid w:val="00C7526B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numbering" w:styleId="111111">
    <w:name w:val="Outline List 2"/>
    <w:basedOn w:val="Geenlijst"/>
    <w:semiHidden/>
    <w:unhideWhenUsed/>
    <w:rsid w:val="00950747"/>
  </w:style>
  <w:style w:type="numbering" w:styleId="1ai">
    <w:name w:val="Outline List 1"/>
    <w:basedOn w:val="Geenlijst"/>
    <w:semiHidden/>
    <w:unhideWhenUsed/>
    <w:rsid w:val="00950747"/>
  </w:style>
  <w:style w:type="numbering" w:styleId="Artikelsectie">
    <w:name w:val="Outline List 3"/>
    <w:basedOn w:val="Geenlijst"/>
    <w:semiHidden/>
    <w:unhideWhenUsed/>
    <w:rsid w:val="009507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97" Type="http://schemas.openxmlformats.org/officeDocument/2006/relationships/hyperlink" Target="https://www.geonovum.nl/geo-standaarden/omgevingswet/meldingen" TargetMode="Externa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9" Type="http://schemas.openxmlformats.org/officeDocument/2006/relationships/header" Target="header4.xml"/><Relationship Id="rId14" Type="http://schemas.openxmlformats.org/officeDocument/2006/relationships/footer" Target="footer2.xml"/><Relationship Id="rId100" Type="http://schemas.openxmlformats.org/officeDocument/2006/relationships/fontTable" Target="fontTable.xml"/><Relationship Id="rId8" Type="http://schemas.openxmlformats.org/officeDocument/2006/relationships/webSettings" Target="webSettings.xml"/><Relationship Id="rId98" Type="http://schemas.openxmlformats.org/officeDocument/2006/relationships/hyperlink" Target="https://gitlab.com/koop/STOP/standaard/-/issues" TargetMode="Externa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hyperlink" Target="https://stichtinggeonovum.sharepoint.com/sites/DSOPR04Standaarden/Gedeelde%20%20documenten/TPOD%20werkversies/Notitie%20Werkwijze%20Geo%20en%20Locaties%20in%20omgevingsdocumenten.pdf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99" Type="http://schemas.openxmlformats.org/officeDocument/2006/relationships/header" Target="header5.xml"/><Relationship Id="rId10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6" ma:contentTypeDescription="Een nieuw document maken." ma:contentTypeScope="" ma:versionID="36820175b91ee0afcd6842154fd5bc4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8b94ad0907ce82b50a152dc3b7b521b3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C2D81F0-811E-4682-9312-448232AE38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customXml/itemProps3.xml><?xml version="1.0" encoding="utf-8"?>
<ds:datastoreItem xmlns:ds="http://schemas.openxmlformats.org/officeDocument/2006/customXml" ds:itemID="{94DF47DC-3615-41F8-AD7C-26C26883274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2075</TotalTime>
  <Pages>248</Pages>
  <Words>94602</Words>
  <Characters>520311</Characters>
  <Application>Microsoft Office Word</Application>
  <DocSecurity>0</DocSecurity>
  <Lines>4335</Lines>
  <Paragraphs>1227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Basistekst TPOD werkversie</vt:lpstr>
    </vt:vector>
  </TitlesOfParts>
  <Company/>
  <LinksUpToDate>false</LinksUpToDate>
  <CharactersWithSpaces>613686</CharactersWithSpaces>
  <SharedDoc>false</SharedDoc>
  <HyperlinkBase/>
  <HLinks>
    <vt:vector size="12" baseType="variant">
      <vt:variant>
        <vt:i4>7733375</vt:i4>
      </vt:variant>
      <vt:variant>
        <vt:i4>24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  <vt:variant>
        <vt:i4>7733286</vt:i4>
      </vt:variant>
      <vt:variant>
        <vt:i4>21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Basistekst TPOD werkversie</dc:title>
  <dc:subject/>
  <dc:creator>Gerard Wolbers</dc:creator>
  <cp:keywords/>
  <dc:description/>
  <cp:lastModifiedBy>Gerard Wolbers</cp:lastModifiedBy>
  <cp:revision>212</cp:revision>
  <cp:lastPrinted>2021-12-12T20:21:00Z</cp:lastPrinted>
  <dcterms:created xsi:type="dcterms:W3CDTF">2023-01-09T10:18:00Z</dcterms:created>
  <dcterms:modified xsi:type="dcterms:W3CDTF">2023-04-04T09:22:00Z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