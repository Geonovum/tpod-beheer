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76FAB" w14:textId="77777777" w:rsidR="00912A85" w:rsidRPr="00F03DD9" w:rsidRDefault="00912A85" w:rsidP="00912A85">
      <w:pPr>
        <w:pStyle w:val="Kop4"/>
      </w:pPr>
      <w:r w:rsidRPr="00F03DD9">
        <w:t>Model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