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319" w14:textId="7825D05C" w:rsidR="004A61D1" w:rsidRDefault="004A61D1" w:rsidP="004A61D1">
      <w:pPr>
        <w:pStyle w:val="Kop4"/>
      </w:pPr>
      <w:bookmarkStart w:id="275" w:name="_Ref_18e97520ce309b451b3f116d34926033_1"/>
      <w:r w:rsidRPr="001D5027">
        <w:t>Aanbevelingen voor Locatie, noemer en naam GIO bij annoteren met</w:t>
      </w:r>
      <w:r>
        <w:t xml:space="preserve"> Omgevingswaarde</w:t>
      </w:r>
      <w:bookmarkEnd w:id="275"/>
    </w:p>
    <w:p w14:paraId="57D2C8ED" w14:textId="3630D13E" w:rsidR="009957D4" w:rsidRDefault="004A61D1" w:rsidP="004A61D1">
      <w:r>
        <w:t xml:space="preserve">Een Omgevingswaarde wordt door middel van de Normwaarde </w:t>
      </w:r>
      <w:r w:rsidRPr="00D11101">
        <w:t xml:space="preserve">aan de bijbehorende Locatie gekoppeld. De locaties verwijzen steeds naar één </w:t>
      </w:r>
      <w:r w:rsidR="00612BB6">
        <w:t>G</w:t>
      </w:r>
      <w:r w:rsidRPr="00D11101">
        <w:t xml:space="preserve">eometrie, dit kan een </w:t>
      </w:r>
      <w:r w:rsidR="00612BB6" w:rsidRPr="00612BB6">
        <w:t>Surface (vlak) maar ook een MultiSurface (multivlak) zijn</w:t>
      </w:r>
      <w:r w:rsidRPr="00D11101">
        <w:t xml:space="preserve">. </w:t>
      </w:r>
      <w:r w:rsidR="007754FC" w:rsidRPr="007754FC">
        <w:t>Aanbevelingen voor het gebruik van Locatie, noemer en naam GIO</w:t>
      </w:r>
      <w:r>
        <w:t>:</w:t>
      </w:r>
    </w:p>
    <w:p w14:paraId="55109A0E" w14:textId="4C731A8B" w:rsidR="004A61D1" w:rsidRDefault="004A61D1" w:rsidP="004A61D1">
      <w:pPr>
        <w:pStyle w:val="Opsommingtekens1"/>
      </w:pPr>
      <w:r>
        <w:t>de Locatie is een Gebiedengroep;</w:t>
      </w:r>
    </w:p>
    <w:p w14:paraId="78F2F70E" w14:textId="77777777" w:rsidR="004A61D1" w:rsidRDefault="004A61D1" w:rsidP="004A61D1">
      <w:pPr>
        <w:pStyle w:val="Opsommingtekens1"/>
      </w:pPr>
      <w:r>
        <w:t>de Locatie heeft een noemer;</w:t>
      </w:r>
    </w:p>
    <w:p w14:paraId="1BFCCA7A" w14:textId="2FCC701A" w:rsidR="004A61D1" w:rsidRDefault="004A61D1" w:rsidP="004A61D1">
      <w:pPr>
        <w:pStyle w:val="Opsommingtekens1"/>
      </w:pPr>
      <w:r>
        <w:t xml:space="preserve">de naam van de </w:t>
      </w:r>
      <w:r w:rsidRPr="004A61D1">
        <w:t xml:space="preserve">Omgevingswaarde </w:t>
      </w:r>
      <w:r>
        <w:t>is hetzelfde als de naam van het GIO;</w:t>
      </w:r>
    </w:p>
    <w:p w14:paraId="4BF05D7F" w14:textId="13595693" w:rsidR="004A61D1" w:rsidRDefault="004A61D1" w:rsidP="004A61D1">
      <w:pPr>
        <w:pStyle w:val="Opsommingtekens1"/>
      </w:pPr>
      <w:r w:rsidRPr="00C84792">
        <w:t xml:space="preserve">de naam van de </w:t>
      </w:r>
      <w:r w:rsidRPr="004A61D1">
        <w:t xml:space="preserve">Omgevingswaarde </w:t>
      </w:r>
      <w:r>
        <w:t xml:space="preserve">(en daarmee ook van het GIO) </w:t>
      </w:r>
      <w:r w:rsidRPr="00C84792">
        <w:t xml:space="preserve">moet </w:t>
      </w:r>
      <w:r>
        <w:t xml:space="preserve">herkenbaar </w:t>
      </w:r>
      <w:r w:rsidRPr="00C84792">
        <w:t>in de tekst van de regel voorkomen;</w:t>
      </w:r>
    </w:p>
    <w:p w14:paraId="5F3FAD4C" w14:textId="7B1C1857" w:rsidR="004A61D1" w:rsidRDefault="004A61D1" w:rsidP="004A61D1">
      <w:pPr>
        <w:pStyle w:val="Opsommingtekens1"/>
      </w:pPr>
      <w:r>
        <w:t xml:space="preserve">de noemer van de Locatie zal meestal hetzelfde zijn als de naam van de </w:t>
      </w:r>
      <w:r w:rsidRPr="004A61D1">
        <w:t>Omgevingswaarde</w:t>
      </w:r>
      <w:r>
        <w:t>;</w:t>
      </w:r>
    </w:p>
    <w:p w14:paraId="1DEB93EA" w14:textId="41CF5CC0" w:rsidR="0031693A" w:rsidRDefault="004A61D1" w:rsidP="00694AF0">
      <w:pPr>
        <w:pStyle w:val="Opsommingtekens1"/>
      </w:pPr>
      <w:r>
        <w:t xml:space="preserve">bij een </w:t>
      </w:r>
      <w:r w:rsidRPr="004A61D1">
        <w:t xml:space="preserve">Omgevingswaarde </w:t>
      </w:r>
      <w:r>
        <w:t>die een gezamenlijke waarde voor een aantal vlakken stelt moet worden gekozen voor Multi</w:t>
      </w:r>
      <w:r w:rsidR="003648B1">
        <w:t>Surface</w:t>
      </w:r>
      <w:r>
        <w:t xml:space="preserve"> en moet in de naam van de Omgevingsnorm tot uitdrukking komen dat het om een gezamenlijke waarde voor meerdere vlakken gaat;</w:t>
      </w:r>
      <w:r>
        <w:br/>
      </w:r>
      <w:r w:rsidR="00E20BD7">
        <w:t>Een (fictief) v</w:t>
      </w:r>
      <w:r>
        <w:t xml:space="preserve">oorbeeld hiervan </w:t>
      </w:r>
      <w:r w:rsidR="00E20BD7">
        <w:t>is</w:t>
      </w:r>
      <w:r>
        <w:t xml:space="preserve"> de ‘gezamenlijke </w:t>
      </w:r>
      <w:r w:rsidR="00B14D18">
        <w:t>stikstofdepositie op alle Natura 200</w:t>
      </w:r>
      <w:r w:rsidR="00E20BD7">
        <w:t>0-gebieden</w:t>
      </w:r>
      <w:r>
        <w:t>’.</w:t>
      </w:r>
    </w:p>
    <w:p w14:paraId="6070EDCA" w14:textId="628223B1" w:rsidR="00676795" w:rsidRPr="00F1426F" w:rsidRDefault="004A61D1" w:rsidP="00C835E3">
      <w:pPr>
        <w:pStyle w:val="Opsommingtekens1"/>
      </w:pPr>
      <w:r>
        <w:t xml:space="preserve">bij </w:t>
      </w:r>
      <w:r w:rsidRPr="005C395A">
        <w:t xml:space="preserve">een </w:t>
      </w:r>
      <w:r w:rsidR="0031693A" w:rsidRPr="0031693A">
        <w:t xml:space="preserve">Omgevingswaarde </w:t>
      </w:r>
      <w:r>
        <w:t xml:space="preserve">die een waarde per vlak stelt moet worden gekozen voor </w:t>
      </w:r>
      <w:r w:rsidR="005F6714">
        <w:t>Surface</w:t>
      </w:r>
      <w:r>
        <w:t>.</w:t>
      </w:r>
      <w:r w:rsidR="000C507D">
        <w:br/>
      </w:r>
      <w:r w:rsidR="00384019">
        <w:t>Een v</w:t>
      </w:r>
      <w:r>
        <w:t xml:space="preserve">oorbeeld hiervan </w:t>
      </w:r>
      <w:r w:rsidR="00384019">
        <w:t xml:space="preserve">is </w:t>
      </w:r>
      <w:r>
        <w:t xml:space="preserve">de </w:t>
      </w:r>
      <w:r w:rsidR="00F41E43">
        <w:t xml:space="preserve">overstromingskans per jaar die </w:t>
      </w:r>
      <w:r w:rsidR="00BD56E9">
        <w:t>per dijktraject geldt</w:t>
      </w:r>
      <w:r>
        <w:t xml:space="preserve">. Er mag dan niet worden gekozen voor </w:t>
      </w:r>
      <w:r w:rsidR="000C507D" w:rsidRPr="000C507D">
        <w:t>MultiSurface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