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0FA1" w14:textId="26FF157C" w:rsidR="0082593C" w:rsidRPr="00B26823" w:rsidRDefault="00E33EDD" w:rsidP="00E33EDD">
      <w:pPr>
        <w:pStyle w:val="Kop1"/>
      </w:pPr>
      <w:bookmarkStart w:id="67" w:name="_Ref_12d19d632aed17f851fe7c26764c8c34_1"/>
      <w:r w:rsidRPr="007B60F8">
        <w:lastRenderedPageBreak/>
        <w:t xml:space="preserve">Modellering van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367A0A">
        <w:rPr>
          <w:noProof/>
        </w:rPr>
        <w:t>het omgevingsplan</w:t>
      </w:r>
      <w:r w:rsidRPr="007B60F8">
        <w:fldChar w:fldCharType="end"/>
      </w:r>
      <w:bookmarkEnd w:id="67"/>
    </w:p>
    <w:p w14:paraId="5F94C70E" w14:textId="17610276" w:rsidR="00247246" w:rsidRPr="007B60F8" w:rsidRDefault="00E33EDD" w:rsidP="00247246">
      <w:r w:rsidRPr="007B60F8">
        <w:t>Dit</w:t>
      </w:r>
      <w:r w:rsidRPr="007B60F8" w:rsidDel="008441FC">
        <w:t xml:space="preserve"> </w:t>
      </w:r>
      <w:r w:rsidR="008441FC" w:rsidRPr="007B60F8">
        <w:t xml:space="preserve">deel </w:t>
      </w:r>
      <w:r w:rsidRPr="007B60F8">
        <w:t xml:space="preserve">beschrijft de modellering van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367A0A">
        <w:rPr>
          <w:noProof/>
        </w:rPr>
        <w:t>het omgevingsplan</w:t>
      </w:r>
      <w:r w:rsidRPr="007B60F8">
        <w:fldChar w:fldCharType="end"/>
      </w:r>
      <w:r w:rsidRPr="00B26823">
        <w:t xml:space="preserve"> en voorziet in de vertaling van (een deel van) de kenmerken van </w:t>
      </w:r>
      <w:r w:rsidR="002F5C37" w:rsidRPr="007B60F8">
        <w:t>de tabellen</w:t>
      </w:r>
      <w:r w:rsidRPr="007B60F8">
        <w:t xml:space="preserve"> uit hoofdstuk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_Ref_cab8544df19a8faf914eabded19c75ec_1 \n \h </w:instrText>
      </w:r>
      <w:r w:rsidR="005258D5" w:rsidRPr="00863F41">
        <w:rPr>
          <w:rStyle w:val="Verwijzing"/>
        </w:rPr>
        <w:instrText xml:space="preserve"> \* MERGEFORMAT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2</w:t>
      </w:r>
      <w:r w:rsidRPr="00863F41">
        <w:rPr>
          <w:rStyle w:val="Verwijzing"/>
        </w:rPr>
        <w:fldChar w:fldCharType="end"/>
      </w:r>
      <w:r w:rsidRPr="00B26823">
        <w:t xml:space="preserve"> naar het model dat de kenmerken structureert en aan elkaa</w:t>
      </w:r>
      <w:r w:rsidRPr="007B60F8">
        <w:t xml:space="preserve">r relateert. Het model legt uit hoe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367A0A">
        <w:rPr>
          <w:noProof/>
        </w:rPr>
        <w:t>het omgevingsplan</w:t>
      </w:r>
      <w:r w:rsidRPr="007B60F8">
        <w:fldChar w:fldCharType="end"/>
      </w:r>
      <w:r w:rsidRPr="00B26823">
        <w:t xml:space="preserve"> zodanig gestructureerd wordt, dat het machineleesbaar en op ee</w:t>
      </w:r>
      <w:r w:rsidRPr="007B60F8">
        <w:t>n gestandaardiseerde manier uitwisselbaar wordt.</w:t>
      </w:r>
    </w:p>
    <w:p w14:paraId="54A04DC6" w14:textId="23F9B426" w:rsidR="004710EE" w:rsidRPr="007B60F8" w:rsidRDefault="004710EE" w:rsidP="00E33EDD">
      <w:r w:rsidRPr="007B60F8">
        <w:t xml:space="preserve">Hoofdstuk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_Ref_f9cef8ba70a4f0d5db55afa0b90616d8_3 </w:instrText>
      </w:r>
      <w:r w:rsidR="00917D79" w:rsidRPr="00863F41">
        <w:rPr>
          <w:rStyle w:val="Verwijzing"/>
        </w:rPr>
        <w:instrText>\n \h</w:instrText>
      </w:r>
      <w:r w:rsidRPr="00863F41">
        <w:rPr>
          <w:rStyle w:val="Verwijzing"/>
        </w:rPr>
        <w:instrText xml:space="preserve"> </w:instrText>
      </w:r>
      <w:r w:rsidR="005258D5" w:rsidRPr="00863F41">
        <w:rPr>
          <w:rStyle w:val="Verwijzing"/>
        </w:rPr>
        <w:instrText xml:space="preserve"> \* MERGEFORMAT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4</w:t>
      </w:r>
      <w:r w:rsidRPr="00863F41">
        <w:rPr>
          <w:rStyle w:val="Verwijzing"/>
        </w:rPr>
        <w:fldChar w:fldCharType="end"/>
      </w:r>
      <w:r w:rsidRPr="00B26823">
        <w:t xml:space="preserve"> </w:t>
      </w:r>
      <w:r w:rsidR="0048205C">
        <w:t xml:space="preserve">beschrijft </w:t>
      </w:r>
      <w:r w:rsidR="00434326">
        <w:t>de vormgeving van Besluit en</w:t>
      </w:r>
      <w:r w:rsidR="004D15AF" w:rsidRPr="007B60F8" w:rsidDel="008B7535">
        <w:t xml:space="preserve"> </w:t>
      </w:r>
      <w:r w:rsidR="008B7535" w:rsidRPr="007B60F8">
        <w:t>Regeling</w:t>
      </w:r>
      <w:r w:rsidR="004D15AF" w:rsidRPr="007B60F8">
        <w:t xml:space="preserve"> </w:t>
      </w:r>
      <w:r w:rsidR="008F0667">
        <w:t>bij</w:t>
      </w:r>
      <w:r w:rsidR="008F0667" w:rsidRPr="007B60F8">
        <w:t xml:space="preserve">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367A0A">
        <w:t>het omgevingsplan</w:t>
      </w:r>
      <w:r w:rsidRPr="007B60F8">
        <w:fldChar w:fldCharType="end"/>
      </w:r>
      <w:r w:rsidR="004D15AF" w:rsidRPr="00B26823">
        <w:t xml:space="preserve">. In hoofdstuk </w:t>
      </w:r>
      <w:r w:rsidR="0011104D" w:rsidRPr="00863F41">
        <w:rPr>
          <w:rStyle w:val="Verwijzing"/>
        </w:rPr>
        <w:fldChar w:fldCharType="begin"/>
      </w:r>
      <w:r w:rsidR="0011104D" w:rsidRPr="00863F41">
        <w:rPr>
          <w:rStyle w:val="Verwijzing"/>
        </w:rPr>
        <w:instrText xml:space="preserve"> REF _Ref_78342923d4970b654543d726a31456da_1 \n \h </w:instrText>
      </w:r>
      <w:r w:rsidR="0011104D" w:rsidRPr="00863F41">
        <w:rPr>
          <w:rStyle w:val="Verwijzing"/>
        </w:rPr>
      </w:r>
      <w:r w:rsidR="0011104D" w:rsidRPr="00863F41">
        <w:rPr>
          <w:rStyle w:val="Verwijzing"/>
        </w:rPr>
        <w:fldChar w:fldCharType="separate"/>
      </w:r>
      <w:r w:rsidR="00367A0A">
        <w:rPr>
          <w:rStyle w:val="Verwijzing"/>
        </w:rPr>
        <w:t>5</w:t>
      </w:r>
      <w:r w:rsidR="0011104D" w:rsidRPr="00863F41">
        <w:rPr>
          <w:rStyle w:val="Verwijzing"/>
        </w:rPr>
        <w:fldChar w:fldCharType="end"/>
      </w:r>
      <w:r w:rsidR="004D15AF" w:rsidRPr="00B26823">
        <w:t xml:space="preserve"> wordt </w:t>
      </w:r>
      <w:r w:rsidR="001D26EF" w:rsidRPr="007B60F8">
        <w:t xml:space="preserve">de toepassing </w:t>
      </w:r>
      <w:r w:rsidR="00C37DB8">
        <w:t xml:space="preserve">van de STOP-tekststructuren </w:t>
      </w:r>
      <w:r w:rsidR="001D26EF" w:rsidRPr="007B60F8">
        <w:t xml:space="preserve">op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367A0A">
        <w:t>het omgevingsplan</w:t>
      </w:r>
      <w:r w:rsidRPr="007B60F8">
        <w:fldChar w:fldCharType="end"/>
      </w:r>
      <w:r w:rsidR="00434957">
        <w:t xml:space="preserve"> beschreven</w:t>
      </w:r>
      <w:r w:rsidR="001D26EF" w:rsidRPr="00B26823">
        <w:t xml:space="preserve">. Hoofdstuk </w:t>
      </w:r>
      <w:r w:rsidR="00497C22" w:rsidRPr="00863F41">
        <w:rPr>
          <w:rStyle w:val="Verwijzing"/>
        </w:rPr>
        <w:fldChar w:fldCharType="begin"/>
      </w:r>
      <w:r w:rsidR="00497C22" w:rsidRPr="00863F41">
        <w:rPr>
          <w:rStyle w:val="Verwijzing"/>
        </w:rPr>
        <w:instrText xml:space="preserve"> REF _Ref_62f5971d1fb6e844680acd699bb276d9_1 </w:instrText>
      </w:r>
      <w:r w:rsidR="00917D79" w:rsidRPr="00863F41">
        <w:rPr>
          <w:rStyle w:val="Verwijzing"/>
        </w:rPr>
        <w:instrText>\n \h</w:instrText>
      </w:r>
      <w:r w:rsidR="00497C22" w:rsidRPr="00863F41">
        <w:rPr>
          <w:rStyle w:val="Verwijzing"/>
        </w:rPr>
        <w:instrText xml:space="preserve"> </w:instrText>
      </w:r>
      <w:r w:rsidR="005258D5" w:rsidRPr="00863F41">
        <w:rPr>
          <w:rStyle w:val="Verwijzing"/>
        </w:rPr>
        <w:instrText xml:space="preserve"> \* MERGEFORMAT </w:instrText>
      </w:r>
      <w:r w:rsidR="00497C22" w:rsidRPr="00863F41">
        <w:rPr>
          <w:rStyle w:val="Verwijzing"/>
        </w:rPr>
      </w:r>
      <w:r w:rsidR="00497C22" w:rsidRPr="00863F41">
        <w:rPr>
          <w:rStyle w:val="Verwijzing"/>
        </w:rPr>
        <w:fldChar w:fldCharType="separate"/>
      </w:r>
      <w:r w:rsidR="00367A0A">
        <w:rPr>
          <w:rStyle w:val="Verwijzing"/>
        </w:rPr>
        <w:t>6</w:t>
      </w:r>
      <w:r w:rsidR="00497C22" w:rsidRPr="00863F41">
        <w:rPr>
          <w:rStyle w:val="Verwijzing"/>
        </w:rPr>
        <w:fldChar w:fldCharType="end"/>
      </w:r>
      <w:r w:rsidR="001D26EF" w:rsidRPr="00B26823">
        <w:t xml:space="preserve"> </w:t>
      </w:r>
      <w:r w:rsidR="00376BD9">
        <w:t xml:space="preserve">geeft een inleiding op </w:t>
      </w:r>
      <w:r w:rsidR="002C2395" w:rsidRPr="007B60F8">
        <w:t xml:space="preserve">het </w:t>
      </w:r>
      <w:r w:rsidR="00C1512D" w:rsidRPr="007B60F8">
        <w:t>Informatiemodel Omgevingswet</w:t>
      </w:r>
      <w:r w:rsidR="008C7705" w:rsidRPr="007B60F8">
        <w:t xml:space="preserve"> (IMOW)</w:t>
      </w:r>
      <w:r w:rsidR="00120C4F" w:rsidRPr="007B60F8">
        <w:t xml:space="preserve">. </w:t>
      </w:r>
      <w:r w:rsidR="00376BD9">
        <w:t xml:space="preserve">Hoofdstuk </w:t>
      </w:r>
      <w:r w:rsidR="00376BD9" w:rsidRPr="00863F41">
        <w:rPr>
          <w:rStyle w:val="Verwijzing"/>
        </w:rPr>
        <w:fldChar w:fldCharType="begin"/>
      </w:r>
      <w:r w:rsidR="00376BD9" w:rsidRPr="00863F41">
        <w:rPr>
          <w:rStyle w:val="Verwijzing"/>
        </w:rPr>
        <w:instrText xml:space="preserve"> REF _Ref_adae651e87316a7f8b364db06963376d_1 \r \h </w:instrText>
      </w:r>
      <w:r w:rsidR="00376BD9" w:rsidRPr="00863F41">
        <w:rPr>
          <w:rStyle w:val="Verwijzing"/>
        </w:rPr>
      </w:r>
      <w:r w:rsidR="00376BD9" w:rsidRPr="00863F41">
        <w:rPr>
          <w:rStyle w:val="Verwijzing"/>
        </w:rPr>
        <w:fldChar w:fldCharType="separate"/>
      </w:r>
      <w:r w:rsidR="00367A0A">
        <w:rPr>
          <w:rStyle w:val="Verwijzing"/>
        </w:rPr>
        <w:t>7</w:t>
      </w:r>
      <w:r w:rsidR="00376BD9" w:rsidRPr="00863F41">
        <w:rPr>
          <w:rStyle w:val="Verwijzing"/>
        </w:rPr>
        <w:fldChar w:fldCharType="end"/>
      </w:r>
      <w:r w:rsidR="00376BD9">
        <w:t xml:space="preserve"> beschrijft in detail </w:t>
      </w:r>
      <w:r w:rsidR="00EB660E">
        <w:t xml:space="preserve">het annoteren met </w:t>
      </w:r>
      <w:r w:rsidR="00ED1B61">
        <w:t>OW-object</w:t>
      </w:r>
      <w:r w:rsidR="00EB660E">
        <w:t xml:space="preserve">en van </w:t>
      </w:r>
      <w:fldSimple w:instr=" DOCVARIABLE ID01+ ">
        <w:r w:rsidR="00367A0A">
          <w:t>het omgevingsplan</w:t>
        </w:r>
      </w:fldSimple>
      <w:r w:rsidR="00EB660E">
        <w:t>.</w:t>
      </w:r>
      <w:r w:rsidR="00FB632C">
        <w:t xml:space="preserve"> </w:t>
      </w:r>
      <w:r w:rsidR="002D3F53">
        <w:t xml:space="preserve">Hoofdstuk </w:t>
      </w:r>
      <w:r w:rsidR="002D3F53">
        <w:fldChar w:fldCharType="begin"/>
      </w:r>
      <w:r w:rsidR="002D3F53">
        <w:instrText xml:space="preserve"> REF _Ref_61b7fca796b9da06d6ba96d5bcc96101_1 \n \h </w:instrText>
      </w:r>
      <w:r w:rsidR="002D3F53">
        <w:fldChar w:fldCharType="separate"/>
      </w:r>
      <w:r w:rsidR="00367A0A">
        <w:t>8</w:t>
      </w:r>
      <w:r w:rsidR="002D3F53">
        <w:fldChar w:fldCharType="end"/>
      </w:r>
      <w:r w:rsidR="002D3F53">
        <w:t xml:space="preserve"> licht het wijzigen van omgevingsdocumenten met wijzigingsbesluiten toe. </w:t>
      </w:r>
      <w:r w:rsidR="008A3692">
        <w:t xml:space="preserve">In hoofdstuk </w:t>
      </w:r>
      <w:r w:rsidR="00EA11FE">
        <w:rPr>
          <w:rStyle w:val="Verwijzing"/>
        </w:rPr>
        <w:fldChar w:fldCharType="begin"/>
      </w:r>
      <w:r w:rsidR="00EA11FE">
        <w:instrText xml:space="preserve"> REF _Ref_e64f9e66c5662872df4715d1580d9901_1 \n \h </w:instrText>
      </w:r>
      <w:r w:rsidR="00EA11FE">
        <w:rPr>
          <w:rStyle w:val="Verwijzing"/>
        </w:rPr>
      </w:r>
      <w:r w:rsidR="00EA11FE">
        <w:rPr>
          <w:rStyle w:val="Verwijzing"/>
        </w:rPr>
        <w:fldChar w:fldCharType="separate"/>
      </w:r>
      <w:r w:rsidR="00367A0A">
        <w:t>9</w:t>
      </w:r>
      <w:r w:rsidR="00EA11FE">
        <w:rPr>
          <w:rStyle w:val="Verwijzing"/>
        </w:rPr>
        <w:fldChar w:fldCharType="end"/>
      </w:r>
      <w:r w:rsidR="008A3692">
        <w:t xml:space="preserve"> komen de resterende modelleringsaspecten aan de orde.</w:t>
      </w:r>
    </w:p>
    <w:p w14:paraId="7CCCBA6A" w14:textId="1256C372" w:rsidR="009312B4" w:rsidRPr="007B60F8" w:rsidRDefault="00666EF1" w:rsidP="00E33EDD">
      <w:r w:rsidRPr="007B60F8">
        <w:t xml:space="preserve">IMOW en de toepassing daarvan </w:t>
      </w:r>
      <w:r w:rsidR="00B036E2" w:rsidRPr="007B60F8">
        <w:t>vormen</w:t>
      </w:r>
      <w:r w:rsidR="0020174A" w:rsidRPr="007B60F8">
        <w:t xml:space="preserve"> een domeinspecifieke toepassing van STOP</w:t>
      </w:r>
      <w:r w:rsidR="006C1E8A" w:rsidRPr="007B60F8">
        <w:t xml:space="preserve">. </w:t>
      </w:r>
      <w:r w:rsidR="00B036E2" w:rsidRPr="007B60F8">
        <w:t xml:space="preserve">Om een </w:t>
      </w:r>
      <w:r w:rsidR="00CB47C2" w:rsidRPr="007B60F8">
        <w:t xml:space="preserve">omgevingsdocument op te stellen en juridisch juist te kunnen bekendmaken is het uiteraard ook nodig om te voldoen aan de specificaties van STOP. </w:t>
      </w:r>
      <w:r w:rsidR="00A06764">
        <w:t>D</w:t>
      </w:r>
      <w:r w:rsidR="00E25296">
        <w:t>ie</w:t>
      </w:r>
      <w:r w:rsidR="00A06764">
        <w:t xml:space="preserve"> </w:t>
      </w:r>
      <w:r w:rsidR="00C25738">
        <w:t xml:space="preserve">zijn </w:t>
      </w:r>
      <w:r w:rsidR="00A06764">
        <w:t xml:space="preserve">voor zover nodig en mogelijk in dit toepassingsprofiel beschreven. </w:t>
      </w:r>
      <w:r w:rsidR="007F5D32">
        <w:t xml:space="preserve">Voor het overige wordt verwezen naar </w:t>
      </w:r>
      <w:r w:rsidR="005C2E5E" w:rsidRPr="007B60F8">
        <w:t>de STOP-standaard.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