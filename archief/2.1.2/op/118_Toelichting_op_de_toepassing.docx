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281" w:name="_Ref_7cf4584367f6def6769ccc259c0fd1af_1"/>
      <w:r w:rsidRPr="00F1426F">
        <w:t>Toelichting</w:t>
      </w:r>
      <w:r w:rsidR="00827453" w:rsidRPr="00F1426F">
        <w:t xml:space="preserve"> op de toepassing</w:t>
      </w:r>
      <w:bookmarkEnd w:id="281"/>
    </w:p>
    <w:p w14:paraId="45AA77C8" w14:textId="7F4BACAB"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367A0A">
        <w:rPr>
          <w:rStyle w:val="Verwijzing"/>
        </w:rPr>
        <w:t>7.7</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0173AF">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w:t>
      </w:r>
      <w:r w:rsidR="007C2C6D">
        <w:lastRenderedPageBreak/>
        <w:t xml:space="preserve">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2AA4F4AB"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_Ref_7cf4584367f6def6769ccc259c0fd1af_2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367A0A">
        <w:rPr>
          <w:rStyle w:val="Verwijzing"/>
        </w:rPr>
        <w:t>Figuur 38</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_Ref_7cf4584367f6def6769ccc259c0fd1af_4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367A0A">
        <w:rPr>
          <w:rStyle w:val="Verwijzing"/>
        </w:rPr>
        <w:t>Figuur 39</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4DC47C86" w:rsidR="000B1E58" w:rsidRPr="00B26823" w:rsidRDefault="00097D6E" w:rsidP="002F7B04">
      <w:pPr>
        <w:pStyle w:val="Figuur"/>
      </w:pPr>
      <w:r>
        <w:rPr>
          <w:noProof/>
        </w:rPr>
        <w:drawing>
          <wp:inline distT="0" distB="0" distL="0" distR="0" wp14:anchorId="05E9F248" wp14:editId="7616C614">
            <wp:extent cx="3860800" cy="1658450"/>
            <wp:effectExtent l="0" t="0" r="6350" b="0"/>
            <wp:docPr id="13" name="Afbeelding 13" descr="Afbeelding met tekst, binnen, schermafbeelding, docume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binnen, schermafbeelding, document&#10;&#10;Automatisch gegenereerde beschrijving"/>
                    <pic:cNvPicPr/>
                  </pic:nvPicPr>
                  <pic:blipFill>
                    <a:blip r:embed="rId64"/>
                    <a:stretch>
                      <a:fillRect/>
                    </a:stretch>
                  </pic:blipFill>
                  <pic:spPr>
                    <a:xfrm>
                      <a:off x="0" y="0"/>
                      <a:ext cx="3873710" cy="1663996"/>
                    </a:xfrm>
                    <a:prstGeom prst="rect">
                      <a:avLst/>
                    </a:prstGeom>
                  </pic:spPr>
                </pic:pic>
              </a:graphicData>
            </a:graphic>
          </wp:inline>
        </w:drawing>
      </w:r>
    </w:p>
    <w:p w14:paraId="29D9C8E7" w14:textId="37327734" w:rsidR="00F72C0D" w:rsidRPr="00F1426F" w:rsidRDefault="000B1E58" w:rsidP="002F7B04">
      <w:pPr>
        <w:pStyle w:val="Figuurbijschrift"/>
      </w:pPr>
      <w:bookmarkStart w:id="283" w:name="_Ref_7cf4584367f6def6769ccc259c0fd1af_2"/>
      <w:bookmarkStart w:id="284" w:name="_Ref_7cf4584367f6def6769ccc259c0fd1af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283"/>
      <w:r w:rsidR="00F72C0D" w:rsidRPr="00F1426F">
        <w:t>, voorbeeld omgevingsplan</w:t>
      </w:r>
      <w:bookmarkEnd w:id="284"/>
    </w:p>
    <w:p w14:paraId="56CF37EB" w14:textId="1DF2E23C" w:rsidR="00641FC5" w:rsidRPr="00B26823" w:rsidRDefault="00210D51" w:rsidP="002F7B04">
      <w:pPr>
        <w:pStyle w:val="Figuur"/>
      </w:pPr>
      <w:r>
        <w:rPr>
          <w:noProof/>
        </w:rPr>
        <w:drawing>
          <wp:inline distT="0" distB="0" distL="0" distR="0" wp14:anchorId="09DDEA99" wp14:editId="5980F4E8">
            <wp:extent cx="3841750" cy="1487737"/>
            <wp:effectExtent l="0" t="0" r="6350" b="0"/>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65"/>
                    <a:stretch>
                      <a:fillRect/>
                    </a:stretch>
                  </pic:blipFill>
                  <pic:spPr>
                    <a:xfrm>
                      <a:off x="0" y="0"/>
                      <a:ext cx="3844274" cy="1488714"/>
                    </a:xfrm>
                    <a:prstGeom prst="rect">
                      <a:avLst/>
                    </a:prstGeom>
                  </pic:spPr>
                </pic:pic>
              </a:graphicData>
            </a:graphic>
          </wp:inline>
        </w:drawing>
      </w:r>
    </w:p>
    <w:p w14:paraId="685FA50E" w14:textId="13DC740D" w:rsidR="003F2FDB" w:rsidRPr="00F1426F" w:rsidRDefault="003F2FDB" w:rsidP="002F7B04">
      <w:pPr>
        <w:pStyle w:val="Figuurbijschrift"/>
      </w:pPr>
      <w:bookmarkStart w:id="285" w:name="_Ref_7cf4584367f6def6769ccc259c0fd1af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285"/>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7E339340"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 xml:space="preserve">raadpleegbaar </w:t>
      </w:r>
      <w:r w:rsidR="009D2B8E">
        <w:lastRenderedPageBreak/>
        <w:t>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367A0A">
        <w:t>het omgevingsplan</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23D6990F"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_Ref_d746ff9d9b0007acc65941930059798d_1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367A0A">
        <w:rPr>
          <w:rStyle w:val="Verwijzing"/>
        </w:rPr>
        <w:t>7.8.5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w:t>
      </w:r>
      <w:r w:rsidR="007261D7" w:rsidRPr="00F1426F">
        <w:lastRenderedPageBreak/>
        <w:t>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4" Type="http://schemas.openxmlformats.org/officeDocument/2006/relationships/image" Target="media/image_da85c6460c5a126e36b396ae4d6aa996.png"/><Relationship Id="rId65"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