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567201B6"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 xml:space="preserve">teksten bevat. Bij dat </w:t>
      </w:r>
      <w:r w:rsidRPr="00F03DD9">
        <w:lastRenderedPageBreak/>
        <w:t>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