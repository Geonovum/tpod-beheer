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FAFE" w14:textId="77777777" w:rsidR="00912A85" w:rsidRPr="00F03DD9" w:rsidRDefault="00912A85" w:rsidP="00912A85">
      <w:pPr>
        <w:pStyle w:val="Kop5"/>
      </w:pPr>
      <w:bookmarkStart w:id="109" w:name="_Ref_5cea03abb44a26977719414e161af577_1"/>
      <w:r w:rsidRPr="00F03DD9">
        <w:t>Voorbeeld</w:t>
      </w:r>
      <w:bookmarkEnd w:id="109"/>
    </w:p>
    <w:p w14:paraId="4829B2AC" w14:textId="4D883540" w:rsidR="00912A85" w:rsidRPr="007B60F8" w:rsidRDefault="00912A85" w:rsidP="00912A85">
      <w:r w:rsidRPr="00F03DD9">
        <w:t xml:space="preserve">Door toepassing van </w:t>
      </w:r>
      <w:r>
        <w:t>model</w:t>
      </w:r>
      <w:r w:rsidRPr="00F03DD9">
        <w:t xml:space="preserve"> BesluitCompact ziet een besluit tot vaststelling van een omgevingsdocument met Artikelstructuur, oftewel een initieel besluit dat een initiële Regeling instelt, er schematisch uit zoals aangegeven in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_Ref_5cea03abb44a26977719414e161af577_2 \n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Figuur 7</w:t>
      </w:r>
      <w:r w:rsidRPr="00863F41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050BDD">
        <w:t>De nummers in deze figuur komen overeen met de nummering van de vorige twee paragrafen.</w:t>
      </w:r>
    </w:p>
    <w:p w14:paraId="02B84682" w14:textId="77777777" w:rsidR="00912A85" w:rsidRPr="00B26823" w:rsidRDefault="00912A85" w:rsidP="00912A85">
      <w:pPr>
        <w:pStyle w:val="Figuur"/>
      </w:pPr>
      <w:r>
        <w:rPr>
          <w:noProof/>
        </w:rPr>
        <w:lastRenderedPageBreak/>
        <w:drawing>
          <wp:inline distT="0" distB="0" distL="0" distR="0" wp14:anchorId="11506AA3" wp14:editId="55179FFE">
            <wp:extent cx="5200650" cy="4620897"/>
            <wp:effectExtent l="0" t="0" r="0" b="8255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2497" cy="46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8A6B" w14:textId="77777777" w:rsidR="00912A85" w:rsidRPr="00F03DD9" w:rsidRDefault="00912A85" w:rsidP="00912A85">
      <w:pPr>
        <w:pStyle w:val="Figuurbijschrift"/>
      </w:pPr>
      <w:bookmarkStart w:id="112" w:name="_Ref_5cea03abb44a26977719414e161af577_2"/>
      <w:r w:rsidRPr="00F03DD9">
        <w:t xml:space="preserve">Voorbeeld toepassing </w:t>
      </w:r>
      <w:r>
        <w:t>model</w:t>
      </w:r>
      <w:r w:rsidRPr="00F03DD9">
        <w:t xml:space="preserve"> BesluitCompact en RegelingCompact op initieel besluit omgevingsverordening</w:t>
      </w:r>
      <w:bookmarkEnd w:id="112"/>
    </w:p>
    <w:p w14:paraId="224C169F" w14:textId="4201632A" w:rsidR="00912A85" w:rsidRPr="007B60F8" w:rsidRDefault="00912A85" w:rsidP="00912A85">
      <w:r w:rsidRPr="00F03DD9">
        <w:t xml:space="preserve">Door toepassing van </w:t>
      </w:r>
      <w:r>
        <w:t>model</w:t>
      </w:r>
      <w:r w:rsidRPr="00F03DD9">
        <w:t xml:space="preserve"> BesluitCompact ziet een besluit tot wijziging van een omgevingsdocument met Artikelstructuur, oftewel een wijzigingsbesluit, er schematisch uit zoals aangegeven in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_Ref_5cea03abb44a26977719414e161af577_3 \n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Figuur 8</w:t>
      </w:r>
      <w:r w:rsidRPr="00863F41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050BDD">
        <w:t>De nummers in deze figuur komen overeen met de nummering van de vorige twee paragrafen.</w:t>
      </w:r>
    </w:p>
    <w:p w14:paraId="5C0CA3F5" w14:textId="77777777" w:rsidR="00912A85" w:rsidRPr="00B26823" w:rsidRDefault="00912A85" w:rsidP="00912A85">
      <w:pPr>
        <w:pStyle w:val="Figuur"/>
      </w:pPr>
      <w:r>
        <w:rPr>
          <w:noProof/>
        </w:rPr>
        <w:lastRenderedPageBreak/>
        <w:drawing>
          <wp:inline distT="0" distB="0" distL="0" distR="0" wp14:anchorId="0661B6A2" wp14:editId="6DA812C8">
            <wp:extent cx="5400040" cy="4618990"/>
            <wp:effectExtent l="0" t="0" r="0" b="0"/>
            <wp:docPr id="1415576853" name="Afbeelding 141557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53" name="Afbeelding 141557685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D1CE" w14:textId="77777777" w:rsidR="00912A85" w:rsidRPr="00F03DD9" w:rsidRDefault="00912A85" w:rsidP="00912A85">
      <w:pPr>
        <w:pStyle w:val="Figuurbijschrift"/>
      </w:pPr>
      <w:bookmarkStart w:id="113" w:name="_Ref_5cea03abb44a26977719414e161af577_3"/>
      <w:r w:rsidRPr="00F03DD9">
        <w:t xml:space="preserve">Voorbeeld toepassing </w:t>
      </w:r>
      <w:r>
        <w:t>model</w:t>
      </w:r>
      <w:r w:rsidRPr="00F03DD9">
        <w:t xml:space="preserve"> BesluitCompact en RegelingMutatie op wijzigingsbesluit omgevingsverordening</w:t>
      </w:r>
      <w:bookmarkEnd w:id="11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7" Type="http://schemas.openxmlformats.org/officeDocument/2006/relationships/image" Target="media/image_9d4d9497b9d7effa8744a8b5a8371f98.png"/><Relationship Id="rId28" Type="http://schemas.openxmlformats.org/officeDocument/2006/relationships/image" Target="media/image_f5c0ae5eedc669126806943e9c0f031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