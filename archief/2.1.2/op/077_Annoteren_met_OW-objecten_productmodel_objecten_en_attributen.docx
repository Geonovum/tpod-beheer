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66CB" w14:textId="7965F149" w:rsidR="00B3415E" w:rsidRDefault="00B3415E" w:rsidP="00B3415E">
      <w:pPr>
        <w:pStyle w:val="Kop2"/>
      </w:pPr>
      <w:bookmarkStart w:id="208" w:name="_Ref_adae651e87316a7f8b364db06963376d_1"/>
      <w:r>
        <w:lastRenderedPageBreak/>
        <w:t>Annoteren met</w:t>
      </w:r>
      <w:r w:rsidR="00F85ACD">
        <w:t xml:space="preserve"> </w:t>
      </w:r>
      <w:r w:rsidR="00ED1B61">
        <w:t>OW-object</w:t>
      </w:r>
      <w:r w:rsidR="00F85ACD">
        <w:t>en: productmodel, objecten en attributen</w:t>
      </w:r>
      <w:bookmarkEnd w:id="208"/>
    </w:p>
    <w:p w14:paraId="4BF8AC4F" w14:textId="45A0EAFF" w:rsidR="00A45ADB" w:rsidRDefault="00607A35" w:rsidP="00C13720">
      <w:r>
        <w:t xml:space="preserve">Dit hoofdstuk </w:t>
      </w:r>
      <w:r w:rsidR="00714E77">
        <w:t xml:space="preserve">beschrijft </w:t>
      </w:r>
      <w:r w:rsidR="0087642F" w:rsidRPr="000A4B5B">
        <w:t xml:space="preserve">de toepassing van </w:t>
      </w:r>
      <w:r w:rsidR="0075603F" w:rsidRPr="0075603F">
        <w:t xml:space="preserve">het annoteren met </w:t>
      </w:r>
      <w:r w:rsidR="00ED1B61">
        <w:t>OW-object</w:t>
      </w:r>
      <w:r w:rsidR="0075603F">
        <w:t>en</w:t>
      </w:r>
      <w:r w:rsidR="0087642F" w:rsidRPr="000A4B5B">
        <w:t xml:space="preserve"> </w:t>
      </w:r>
      <w:r w:rsidR="008B51C6">
        <w:t>op</w:t>
      </w:r>
      <w:r w:rsidR="0087642F" w:rsidRPr="000A4B5B">
        <w:t xml:space="preserve"> </w:t>
      </w:r>
      <w:r w:rsidR="0087642F" w:rsidRPr="007B60F8">
        <w:fldChar w:fldCharType="begin"/>
      </w:r>
      <w:r w:rsidR="0087642F" w:rsidRPr="000A4B5B">
        <w:instrText>DOCVARIABLE ID01+</w:instrText>
      </w:r>
      <w:r w:rsidR="0087642F" w:rsidRPr="007B60F8">
        <w:fldChar w:fldCharType="separate"/>
      </w:r>
      <w:r w:rsidR="00367A0A">
        <w:t>het omgevingsplan</w:t>
      </w:r>
      <w:r w:rsidR="0087642F" w:rsidRPr="007B60F8">
        <w:fldChar w:fldCharType="end"/>
      </w:r>
      <w:r w:rsidR="0087642F" w:rsidRPr="00B26823">
        <w:t>.</w:t>
      </w:r>
      <w:r w:rsidR="00714E77">
        <w:t xml:space="preserve"> De objecten, de bijbehorende attributen en waardelijsten worden gedetailleerd toegelicht. </w:t>
      </w:r>
      <w:r w:rsidR="00C13720" w:rsidRPr="000E40D3">
        <w:t xml:space="preserve">Paragraaf </w:t>
      </w:r>
      <w:r w:rsidR="008E1D91" w:rsidRPr="00863F41">
        <w:rPr>
          <w:rStyle w:val="Verwijzing"/>
        </w:rPr>
        <w:fldChar w:fldCharType="begin"/>
      </w:r>
      <w:r w:rsidR="008E1D91" w:rsidRPr="00863F41">
        <w:rPr>
          <w:rStyle w:val="Verwijzing"/>
        </w:rPr>
        <w:instrText xml:space="preserve"> REF _Ref_35d683bf46c4f0431c9c325ebb81c48c_1 \r \h </w:instrText>
      </w:r>
      <w:r w:rsidR="008E1D91" w:rsidRPr="00863F41">
        <w:rPr>
          <w:rStyle w:val="Verwijzing"/>
        </w:rPr>
      </w:r>
      <w:r w:rsidR="008E1D91" w:rsidRPr="00863F41">
        <w:rPr>
          <w:rStyle w:val="Verwijzing"/>
        </w:rPr>
        <w:fldChar w:fldCharType="separate"/>
      </w:r>
      <w:r w:rsidR="00367A0A">
        <w:rPr>
          <w:rStyle w:val="Verwijzing"/>
        </w:rPr>
        <w:t>7.1</w:t>
      </w:r>
      <w:r w:rsidR="008E1D91" w:rsidRPr="00863F41">
        <w:rPr>
          <w:rStyle w:val="Verwijzing"/>
        </w:rPr>
        <w:fldChar w:fldCharType="end"/>
      </w:r>
      <w:r w:rsidR="00C13720" w:rsidRPr="00B26823">
        <w:t xml:space="preserve"> </w:t>
      </w:r>
      <w:r w:rsidR="00C13720" w:rsidRPr="007B60F8">
        <w:t xml:space="preserve">bevat </w:t>
      </w:r>
      <w:r w:rsidR="00C13720" w:rsidRPr="000E40D3">
        <w:t xml:space="preserve">het </w:t>
      </w:r>
      <w:r w:rsidR="0046605A">
        <w:t xml:space="preserve">productmodel </w:t>
      </w:r>
      <w:r w:rsidR="00C13720" w:rsidRPr="000E40D3">
        <w:t xml:space="preserve">voor </w:t>
      </w:r>
      <w:r w:rsidR="00C13720" w:rsidRPr="007B60F8">
        <w:fldChar w:fldCharType="begin"/>
      </w:r>
      <w:r w:rsidR="00C13720" w:rsidRPr="000A4B5B">
        <w:instrText>DOCVARIABLE ID01+</w:instrText>
      </w:r>
      <w:r w:rsidR="00C13720" w:rsidRPr="007B60F8">
        <w:fldChar w:fldCharType="separate"/>
      </w:r>
      <w:r w:rsidR="00367A0A">
        <w:t>het omgevingsplan</w:t>
      </w:r>
      <w:r w:rsidR="00C13720" w:rsidRPr="007B60F8">
        <w:fldChar w:fldCharType="end"/>
      </w:r>
      <w:r w:rsidR="00C13720" w:rsidRPr="00B26823">
        <w:t xml:space="preserve"> </w:t>
      </w:r>
      <w:r w:rsidR="005F0FA6">
        <w:t xml:space="preserve">in de vorm van een </w:t>
      </w:r>
      <w:r w:rsidR="005F0FA6" w:rsidRPr="005F0FA6">
        <w:t>IMOW-UML-klassediagram</w:t>
      </w:r>
      <w:r w:rsidR="005F0FA6">
        <w:t>,</w:t>
      </w:r>
      <w:r w:rsidR="005F0FA6" w:rsidRPr="005F0FA6">
        <w:t xml:space="preserve"> </w:t>
      </w:r>
      <w:r w:rsidR="00C13720" w:rsidRPr="00B26823">
        <w:t>met een korte toelichting op het diagram</w:t>
      </w:r>
      <w:r w:rsidR="00C13720" w:rsidRPr="007B60F8">
        <w:t xml:space="preserve">. </w:t>
      </w:r>
      <w:r w:rsidR="0020785B">
        <w:t xml:space="preserve">In de paragrafen </w:t>
      </w:r>
      <w:r w:rsidR="0020785B" w:rsidRPr="00863F41">
        <w:rPr>
          <w:rStyle w:val="Verwijzing"/>
        </w:rPr>
        <w:fldChar w:fldCharType="begin"/>
      </w:r>
      <w:r w:rsidR="0020785B" w:rsidRPr="00863F41">
        <w:rPr>
          <w:rStyle w:val="Verwijzing"/>
        </w:rPr>
        <w:instrText xml:space="preserve"> REF _Ref_250f4e9542fdda1c4677a72b7f6b2be2_1 \r \h </w:instrText>
      </w:r>
      <w:r w:rsidR="0020785B" w:rsidRPr="00863F41">
        <w:rPr>
          <w:rStyle w:val="Verwijzing"/>
        </w:rPr>
      </w:r>
      <w:r w:rsidR="0020785B" w:rsidRPr="00863F41">
        <w:rPr>
          <w:rStyle w:val="Verwijzing"/>
        </w:rPr>
        <w:fldChar w:fldCharType="separate"/>
      </w:r>
      <w:r w:rsidR="00367A0A">
        <w:rPr>
          <w:rStyle w:val="Verwijzing"/>
        </w:rPr>
        <w:t>7.2</w:t>
      </w:r>
      <w:r w:rsidR="0020785B" w:rsidRPr="00863F41">
        <w:rPr>
          <w:rStyle w:val="Verwijzing"/>
        </w:rPr>
        <w:fldChar w:fldCharType="end"/>
      </w:r>
      <w:r w:rsidR="0020785B">
        <w:t xml:space="preserve"> tot en met </w:t>
      </w:r>
      <w:r w:rsidR="0020785B" w:rsidRPr="00863F41">
        <w:rPr>
          <w:rStyle w:val="Verwijzing"/>
        </w:rPr>
        <w:fldChar w:fldCharType="begin"/>
      </w:r>
      <w:r w:rsidR="0020785B" w:rsidRPr="00863F41">
        <w:rPr>
          <w:rStyle w:val="Verwijzing"/>
        </w:rPr>
        <w:instrText xml:space="preserve"> REF _Ref_848aa3a4c277b00b729a862026d8a73e_1 \r \h </w:instrText>
      </w:r>
      <w:r w:rsidR="0020785B" w:rsidRPr="00863F41">
        <w:rPr>
          <w:rStyle w:val="Verwijzing"/>
        </w:rPr>
      </w:r>
      <w:r w:rsidR="0020785B" w:rsidRPr="00863F41">
        <w:rPr>
          <w:rStyle w:val="Verwijzing"/>
        </w:rPr>
        <w:fldChar w:fldCharType="separate"/>
      </w:r>
      <w:r w:rsidR="00367A0A">
        <w:rPr>
          <w:rStyle w:val="Verwijzing"/>
        </w:rPr>
        <w:t>7.10</w:t>
      </w:r>
      <w:r w:rsidR="0020785B" w:rsidRPr="00863F41">
        <w:rPr>
          <w:rStyle w:val="Verwijzing"/>
        </w:rPr>
        <w:fldChar w:fldCharType="end"/>
      </w:r>
      <w:r w:rsidR="002E3E53">
        <w:t xml:space="preserve"> </w:t>
      </w:r>
      <w:r w:rsidR="00F10B96">
        <w:t>worden</w:t>
      </w:r>
      <w:r w:rsidR="00C13720" w:rsidRPr="000A4B5B">
        <w:t xml:space="preserve"> in detail de </w:t>
      </w:r>
      <w:r w:rsidR="00ED1B61">
        <w:t>OW-object</w:t>
      </w:r>
      <w:r w:rsidR="00C13720" w:rsidRPr="000A4B5B">
        <w:t xml:space="preserve">en en hun attributen en de toepassing van het annoteren met die objecten op </w:t>
      </w:r>
      <w:r w:rsidR="00C13720" w:rsidRPr="007B60F8">
        <w:fldChar w:fldCharType="begin"/>
      </w:r>
      <w:r w:rsidR="00C13720" w:rsidRPr="000A4B5B">
        <w:instrText>DOCVARIABLE ID01+</w:instrText>
      </w:r>
      <w:r w:rsidR="00C13720" w:rsidRPr="007B60F8">
        <w:fldChar w:fldCharType="separate"/>
      </w:r>
      <w:r w:rsidR="00367A0A">
        <w:t>het omgevingsplan</w:t>
      </w:r>
      <w:r w:rsidR="00C13720" w:rsidRPr="007B60F8">
        <w:fldChar w:fldCharType="end"/>
      </w:r>
      <w:r w:rsidR="00F10B96">
        <w:t xml:space="preserve"> beschreven</w:t>
      </w:r>
      <w:r w:rsidR="00C13720" w:rsidRPr="00B26823">
        <w:t xml:space="preserve">. </w:t>
      </w:r>
      <w:r w:rsidR="00A45ADB" w:rsidRPr="00A45ADB">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de attributen op die horen bij dit </w:t>
      </w:r>
      <w:r w:rsidR="00ED1B61">
        <w:t>OW-object</w:t>
      </w:r>
      <w:r w:rsidR="00A45ADB" w:rsidRPr="00A45ADB">
        <w:t>, waarbij wordt aangegeven of het attribuut verplicht of optioneel is, hoe vaak het attribuut kan of moet voorkomen, of er een waardelijst voor het attribuut bestaat en of er constraints, oftewel voorwaarden voor de toepassing, gelden. De daaropvolgende subparagraaf geeft een toelichting op de attributen, de waardelijsten en de eventuele constraints die samen de norm vormen.</w:t>
      </w:r>
    </w:p>
    <w:p w14:paraId="7C57C42A" w14:textId="7796753F" w:rsidR="00C13720" w:rsidRPr="000A4B5B" w:rsidRDefault="00C13720" w:rsidP="00C13720">
      <w:r w:rsidRPr="007B60F8">
        <w:t xml:space="preserve">In de laatste </w:t>
      </w:r>
      <w:r w:rsidR="00DC5AAE">
        <w:t>twee</w:t>
      </w:r>
      <w:r w:rsidRPr="007B60F8">
        <w:t xml:space="preserve"> paragrafen van dit hoofdstuk word</w:t>
      </w:r>
      <w:r w:rsidR="001B4031">
        <w:t>t</w:t>
      </w:r>
      <w:r w:rsidR="004D6F3F">
        <w:t xml:space="preserve"> beschrev</w:t>
      </w:r>
      <w:r w:rsidRPr="007B60F8">
        <w:t xml:space="preserve">en </w:t>
      </w:r>
      <w:r w:rsidR="004D6F3F">
        <w:t xml:space="preserve">op welk </w:t>
      </w:r>
      <w:r w:rsidRPr="007B60F8">
        <w:t xml:space="preserve">niveau </w:t>
      </w:r>
      <w:r w:rsidR="004D6F3F">
        <w:t xml:space="preserve">annotaties worden </w:t>
      </w:r>
      <w:r w:rsidR="001B6296">
        <w:t>geplaatst</w:t>
      </w:r>
      <w:r w:rsidR="001B4031">
        <w:t xml:space="preserve"> </w:t>
      </w:r>
      <w:r w:rsidR="001B6296">
        <w:t xml:space="preserve">en wordt aangegeven hoe </w:t>
      </w:r>
      <w:r w:rsidR="001B4031">
        <w:t xml:space="preserve">het annoteren </w:t>
      </w:r>
      <w:r w:rsidR="001B6296">
        <w:t>wordt toegepast wanneer een deel van norm of beleid in een bijlage staat</w:t>
      </w:r>
      <w:r w:rsidRPr="000A4B5B">
        <w:t>.</w:t>
      </w:r>
    </w:p>
    <w:p w14:paraId="17D25D73" w14:textId="77D23253" w:rsidR="00C13720" w:rsidRPr="00714E77" w:rsidRDefault="00C13720" w:rsidP="00C13720">
      <w:r w:rsidRPr="000A4B5B">
        <w:t xml:space="preserve">Daar waar in dit hoofdstuk de naam van een </w:t>
      </w:r>
      <w:r w:rsidR="00ED1B61">
        <w:t>OW-object</w:t>
      </w:r>
      <w:r w:rsidRPr="000A4B5B">
        <w:t xml:space="preserve"> gebruikt wordt, wordt die naam met een hoofdletter geschreven. De namen van attributen van objecten worden cursief gedrukt.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