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1B8" w14:textId="5C637785" w:rsidR="00E56D7D" w:rsidRDefault="00813899" w:rsidP="00ED61EE">
      <w:pPr>
        <w:pStyle w:val="Kop4"/>
      </w:pPr>
      <w:r>
        <w:t>Hergebruik door te v</w:t>
      </w:r>
      <w:r w:rsidR="00ED61EE">
        <w:t>erwijzen naar een GIO</w:t>
      </w:r>
      <w:r w:rsidR="00CE62E2">
        <w:t xml:space="preserve"> of OW-object in een ander omgevingsdocument</w:t>
      </w:r>
      <w:bookmarkEnd w:id="402"/>
    </w:p>
    <w:p w14:paraId="712C14BA" w14:textId="11AAD14A" w:rsidR="002565BA" w:rsidRDefault="00283CD0" w:rsidP="00CA6519">
      <w:r>
        <w:t xml:space="preserve">In de tekst van omgevingsdocumenten en bij het annoteren </w:t>
      </w:r>
      <w:r w:rsidR="009007F9">
        <w:t xml:space="preserve">ervan </w:t>
      </w:r>
      <w:r>
        <w:t xml:space="preserve">wordt </w:t>
      </w:r>
      <w:r w:rsidR="009007F9">
        <w:t>verwezen naar (de identificatie van) GIO’s en OW-objecten</w:t>
      </w:r>
      <w:r w:rsidR="00E63C7E">
        <w:t xml:space="preserve">. </w:t>
      </w:r>
      <w:r w:rsidR="00223705">
        <w:t xml:space="preserve">Bij deze methode </w:t>
      </w:r>
      <w:r w:rsidR="00905B05">
        <w:t xml:space="preserve">van hergebruik </w:t>
      </w:r>
      <w:r w:rsidR="00223705">
        <w:t xml:space="preserve">wordt </w:t>
      </w:r>
      <w:r w:rsidR="00684F87" w:rsidRPr="00684F87">
        <w:t xml:space="preserve">in omgevingsdocument B niet </w:t>
      </w:r>
      <w:r w:rsidR="00431C03">
        <w:t>verwezen naar</w:t>
      </w:r>
      <w:r w:rsidR="00BE5DE7">
        <w:t xml:space="preserve"> </w:t>
      </w:r>
      <w:r w:rsidR="00684F87" w:rsidRPr="00684F87">
        <w:t xml:space="preserve">een GIO of OW-object </w:t>
      </w:r>
      <w:r w:rsidR="00AF2DE4">
        <w:t xml:space="preserve">dat hoort </w:t>
      </w:r>
      <w:r w:rsidR="006B3CD9">
        <w:t>bij dat omgevingsdocument</w:t>
      </w:r>
      <w:r w:rsidR="00684F87" w:rsidRPr="00684F87">
        <w:t xml:space="preserve">, maar </w:t>
      </w:r>
      <w:r w:rsidR="00D97CCA">
        <w:t xml:space="preserve">wordt </w:t>
      </w:r>
      <w:r w:rsidR="00684F87" w:rsidRPr="00684F87">
        <w:t>verw</w:t>
      </w:r>
      <w:r w:rsidR="00D97CCA">
        <w:t>e</w:t>
      </w:r>
      <w:r w:rsidR="00684F87" w:rsidRPr="00684F87">
        <w:t xml:space="preserve">zen naar (de identificatie van) een GIO of OW-object </w:t>
      </w:r>
      <w:r w:rsidR="006B3CD9">
        <w:lastRenderedPageBreak/>
        <w:t xml:space="preserve">dat hoort bij </w:t>
      </w:r>
      <w:r w:rsidR="00684F87" w:rsidRPr="00684F87">
        <w:t>omgevingsdocument A</w:t>
      </w:r>
      <w:r w:rsidR="0065241F">
        <w:t>.</w:t>
      </w:r>
      <w:r w:rsidR="00D64697">
        <w:t xml:space="preserve"> </w:t>
      </w:r>
      <w:r w:rsidR="004D4D90">
        <w:t xml:space="preserve">Er kan worden </w:t>
      </w:r>
      <w:r w:rsidR="002565BA" w:rsidRPr="002565BA">
        <w:t>verw</w:t>
      </w:r>
      <w:r w:rsidR="004D4D90">
        <w:t>e</w:t>
      </w:r>
      <w:r w:rsidR="002565BA" w:rsidRPr="002565BA">
        <w:t xml:space="preserve">zen naar een GIO </w:t>
      </w:r>
      <w:r w:rsidR="00567A52" w:rsidRPr="00567A52">
        <w:t xml:space="preserve">of OW-object </w:t>
      </w:r>
      <w:r w:rsidR="00567A52">
        <w:t xml:space="preserve">behorend bij een omgevingsdocument </w:t>
      </w:r>
      <w:r w:rsidR="002565BA" w:rsidRPr="002565BA">
        <w:t>van het eigen bevoegd gezag</w:t>
      </w:r>
      <w:r w:rsidR="00567A52">
        <w:t xml:space="preserve">, maar er kan ook worden verwezen naar </w:t>
      </w:r>
      <w:r w:rsidR="002565BA" w:rsidRPr="002565BA">
        <w:t xml:space="preserve">een GIO </w:t>
      </w:r>
      <w:r w:rsidR="00567A52" w:rsidRPr="00567A52">
        <w:t xml:space="preserve">of OW-object </w:t>
      </w:r>
      <w:r w:rsidR="002565BA" w:rsidRPr="002565BA">
        <w:t>behorend bij een omgevingsdocument van een ander bevoegd gezag</w:t>
      </w:r>
      <w:r w:rsidR="00567A52">
        <w:t>.</w:t>
      </w:r>
    </w:p>
    <w:p w14:paraId="5613B2D6" w14:textId="71424DD5" w:rsidR="00CA6519" w:rsidRDefault="00CA6519" w:rsidP="00CA6519">
      <w:r>
        <w:t xml:space="preserve">Er </w:t>
      </w:r>
      <w:r w:rsidR="00DC3D3B">
        <w:t xml:space="preserve">kan op </w:t>
      </w:r>
      <w:r>
        <w:t xml:space="preserve">twee manieren </w:t>
      </w:r>
      <w:r w:rsidR="00DC3D3B">
        <w:t xml:space="preserve">worden </w:t>
      </w:r>
      <w:r>
        <w:t>verw</w:t>
      </w:r>
      <w:r w:rsidR="00DC3D3B">
        <w:t>e</w:t>
      </w:r>
      <w:r>
        <w:t>zen:</w:t>
      </w:r>
    </w:p>
    <w:p w14:paraId="4CC0ADDC" w14:textId="4786F892" w:rsidR="00CA6519" w:rsidRDefault="00CA6519" w:rsidP="003C1B43">
      <w:pPr>
        <w:pStyle w:val="Opsommingtekens1"/>
      </w:pPr>
      <w:r>
        <w:t>statisch: er wordt verwezen naar één bepaalde versie van het GIO;</w:t>
      </w:r>
    </w:p>
    <w:p w14:paraId="16DA9CE7" w14:textId="6A78D308" w:rsidR="00CA6519" w:rsidRDefault="00CA6519" w:rsidP="003C1B43">
      <w:pPr>
        <w:pStyle w:val="Opsommingtekens1"/>
      </w:pPr>
      <w:r>
        <w:t>dynamisch: er wordt verwezen naar de actuele versie van het GIO.</w:t>
      </w:r>
    </w:p>
    <w:p w14:paraId="032AC85C" w14:textId="5BC20470" w:rsidR="00684F87" w:rsidRDefault="00CA6519" w:rsidP="00CA6519">
      <w:r>
        <w:t>Naar een OW-object kan alleen dynamisch worden verwezen.</w:t>
      </w:r>
    </w:p>
    <w:p w14:paraId="0B9879F4" w14:textId="77777777" w:rsidR="00684F87" w:rsidRPr="00684F87" w:rsidRDefault="00684F87" w:rsidP="00684F87"/>
    <w:p w14:paraId="59653696" w14:textId="613A0F2F" w:rsidR="00DC2876" w:rsidRDefault="00E56D7D" w:rsidP="00CA6519">
      <w:r w:rsidRPr="003C1B43">
        <w:rPr>
          <w:i/>
          <w:iCs/>
        </w:rPr>
        <w:t>Technisch</w:t>
      </w:r>
      <w:r>
        <w:t xml:space="preserve"> is het </w:t>
      </w:r>
      <w:r w:rsidR="00CA4060">
        <w:t xml:space="preserve">in de aanlevering </w:t>
      </w:r>
      <w:r>
        <w:t>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676A7B41" w14:textId="0B657630" w:rsidR="00DC2876" w:rsidRDefault="00E56D7D" w:rsidP="00E56D7D">
      <w:r w:rsidRPr="003C1B43">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w:t>
      </w:r>
      <w:r w:rsidR="00EB42E6">
        <w:t>Maar le</w:t>
      </w:r>
      <w:r>
        <w:t xml:space="preserve">t </w:t>
      </w:r>
      <w:r w:rsidR="00EB42E6">
        <w:t xml:space="preserve">goed </w:t>
      </w:r>
      <w:r>
        <w:t>op dat er naar een OW-object alleen dynamisch kan worden verwezen en dat er vaak verwevenheid zal zijn tussen GIO en OW-object</w:t>
      </w:r>
      <w:r w:rsidR="009B66F3">
        <w:t>; statisch verwijzen zal dan vaak niet mogelijk zijn.</w:t>
      </w:r>
      <w:r w:rsidR="002F4252">
        <w:t xml:space="preserve"> </w:t>
      </w:r>
      <w:r>
        <w:t xml:space="preserve">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w:t>
      </w:r>
      <w:r w:rsidR="00340991">
        <w:t xml:space="preserve">zou </w:t>
      </w:r>
      <w:r>
        <w:t>bestaa</w:t>
      </w:r>
      <w:r w:rsidR="00340991">
        <w:t>n</w:t>
      </w:r>
      <w:r>
        <w:t xml:space="preserve"> dat het betreffende GIO of OW-object </w:t>
      </w:r>
      <w:r w:rsidR="00340991">
        <w:t xml:space="preserve">zou </w:t>
      </w:r>
      <w:r>
        <w:t>word</w:t>
      </w:r>
      <w:r w:rsidR="00340991">
        <w:t>en</w:t>
      </w:r>
      <w:r>
        <w:t xml:space="preserve"> verwijderd, </w:t>
      </w:r>
      <w:r w:rsidR="00340991">
        <w:t>zou</w:t>
      </w:r>
      <w:r>
        <w:t xml:space="preserve"> er in omgevingsdocument B een verwijzing </w:t>
      </w:r>
      <w:r w:rsidR="00340991">
        <w:t xml:space="preserve">zijn </w:t>
      </w:r>
      <w:r>
        <w:t xml:space="preserve">naar een GIO of OW-object dat niet meer bestaat; technisch bekeken </w:t>
      </w:r>
      <w:r w:rsidR="00340991">
        <w:t>zou</w:t>
      </w:r>
      <w:r>
        <w:t xml:space="preserve"> er dan een dode link</w:t>
      </w:r>
      <w:r w:rsidR="00340991">
        <w:t xml:space="preserve"> zijn</w:t>
      </w:r>
      <w:r>
        <w:t>, juridisch gezien heeft een onderdeel van omgevingsdocument B geen werkingsgebied meer.</w:t>
      </w:r>
    </w:p>
    <w:p w14:paraId="02FD4DBB" w14:textId="7B075715" w:rsidR="00E56D7D" w:rsidRDefault="00E56D7D" w:rsidP="00E56D7D">
      <w:r>
        <w:t xml:space="preserve">Er zijn gevallen waarin het de bedoeling is dat omgevingsdocument B </w:t>
      </w:r>
      <w:r w:rsidR="00EC0F54">
        <w:t>mee wijzigt</w:t>
      </w:r>
      <w:r>
        <w:t xml:space="preserve">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BD92EFC" w14:textId="5C02C368" w:rsidR="00E56D7D" w:rsidRDefault="00E56D7D">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26984352" w14:textId="4E73C96E" w:rsidR="00DC2876" w:rsidRDefault="00410EF2" w:rsidP="00FE0D0E">
      <w:r>
        <w:lastRenderedPageBreak/>
        <w:t xml:space="preserve">Geadviseerd wordt alleen </w:t>
      </w:r>
      <w:r w:rsidR="008241F6">
        <w:t>te verwijzen naar GIO’s en/of OW-objecten in een ander omgevingsdocument als dat juridisch verantwoord is.</w:t>
      </w:r>
    </w:p>
    <w:p w14:paraId="45CDE773" w14:textId="3A5B63A0" w:rsidR="00401ABA" w:rsidRDefault="00401ABA" w:rsidP="00FE0D0E"/>
    <w:p w14:paraId="35A87A92" w14:textId="518E5B93" w:rsidR="00401ABA" w:rsidRDefault="00C31C21" w:rsidP="00FE0D0E">
      <w:r>
        <w:t xml:space="preserve">Let op: </w:t>
      </w:r>
      <w:r w:rsidR="00401ABA" w:rsidRPr="00401ABA">
        <w:t xml:space="preserve">In de huidige versie van de </w:t>
      </w:r>
      <w:r w:rsidR="00D50D13">
        <w:t>TPOD-</w:t>
      </w:r>
      <w:r w:rsidR="00401ABA" w:rsidRPr="00401ABA">
        <w:t xml:space="preserve">standaard heeft een OW-object geen eigenaar en hoort het niet bij een specifiek </w:t>
      </w:r>
      <w:r w:rsidR="006411F7">
        <w:t>omgevingsdocument</w:t>
      </w:r>
      <w:r w:rsidR="00401ABA" w:rsidRPr="00401ABA">
        <w:t xml:space="preserve">. </w:t>
      </w:r>
      <w:r w:rsidR="00D206E7">
        <w:t xml:space="preserve">Dit heeft een aantal </w:t>
      </w:r>
      <w:r w:rsidR="00E24767">
        <w:t xml:space="preserve">ongewenste </w:t>
      </w:r>
      <w:r w:rsidR="00401ABA" w:rsidRPr="00401ABA">
        <w:t>gevolg</w:t>
      </w:r>
      <w:r w:rsidR="00D206E7">
        <w:t>en.</w:t>
      </w:r>
      <w:r w:rsidR="00401ABA" w:rsidRPr="00401ABA">
        <w:t xml:space="preserve"> </w:t>
      </w:r>
      <w:r w:rsidR="005400E2">
        <w:t xml:space="preserve">Het </w:t>
      </w:r>
      <w:r w:rsidR="00D206E7">
        <w:t xml:space="preserve">eerste </w:t>
      </w:r>
      <w:r w:rsidR="005400E2">
        <w:t xml:space="preserve">gevolg is dat </w:t>
      </w:r>
      <w:r w:rsidR="00401ABA" w:rsidRPr="00401ABA">
        <w:t xml:space="preserve">ieder bevoegd gezag </w:t>
      </w:r>
      <w:r w:rsidR="00906C2A">
        <w:t>ieder</w:t>
      </w:r>
      <w:r w:rsidR="00401ABA">
        <w:t xml:space="preserve"> </w:t>
      </w:r>
      <w:r w:rsidR="00401ABA" w:rsidRPr="00401ABA">
        <w:t xml:space="preserve">OW-object </w:t>
      </w:r>
      <w:r w:rsidR="00401ABA">
        <w:t>kan</w:t>
      </w:r>
      <w:r w:rsidR="00401ABA" w:rsidRPr="00401ABA">
        <w:t xml:space="preserve"> wijzigen</w:t>
      </w:r>
      <w:r w:rsidR="00906C2A">
        <w:t xml:space="preserve"> en verwijderen</w:t>
      </w:r>
      <w:r w:rsidR="00CD33C0">
        <w:t>, ook als dat OW-object is geïntroduceerd door een ander bevoegd gezag</w:t>
      </w:r>
      <w:r w:rsidR="00D206E7">
        <w:t>.</w:t>
      </w:r>
      <w:r w:rsidR="00401ABA" w:rsidRPr="00401ABA">
        <w:t xml:space="preserve"> </w:t>
      </w:r>
      <w:r w:rsidR="005400E2">
        <w:t xml:space="preserve">Het tweede gevolg is </w:t>
      </w:r>
      <w:r w:rsidR="00401ABA" w:rsidRPr="00401ABA">
        <w:t xml:space="preserve">dat als een </w:t>
      </w:r>
      <w:r w:rsidR="006411F7" w:rsidRPr="006411F7">
        <w:t xml:space="preserve">omgevingsdocument </w:t>
      </w:r>
      <w:r w:rsidR="00401ABA" w:rsidRPr="00401ABA">
        <w:t>wordt ingetrokken</w:t>
      </w:r>
      <w:r w:rsidR="005400E2">
        <w:t>,</w:t>
      </w:r>
      <w:r w:rsidR="00401ABA" w:rsidRPr="00401ABA">
        <w:t xml:space="preserve"> </w:t>
      </w:r>
      <w:r w:rsidR="005400E2">
        <w:t xml:space="preserve">DSO-LV </w:t>
      </w:r>
      <w:r w:rsidR="00401ABA" w:rsidRPr="00401ABA">
        <w:t xml:space="preserve">niet weet welke </w:t>
      </w:r>
      <w:r w:rsidR="003334F4">
        <w:t>OW-</w:t>
      </w:r>
      <w:r w:rsidR="00401ABA" w:rsidRPr="00401ABA">
        <w:t>objecten erbij horen</w:t>
      </w:r>
      <w:r w:rsidR="003334F4">
        <w:t xml:space="preserve"> en daardoor niet kan controleren of alle </w:t>
      </w:r>
      <w:r w:rsidR="003334F4" w:rsidRPr="003334F4">
        <w:t>OW-objecten</w:t>
      </w:r>
      <w:r w:rsidR="00354CB8">
        <w:t xml:space="preserve"> </w:t>
      </w:r>
      <w:r w:rsidR="00E42B13">
        <w:t xml:space="preserve">die bij </w:t>
      </w:r>
      <w:r w:rsidR="006411F7">
        <w:t xml:space="preserve">dat </w:t>
      </w:r>
      <w:r w:rsidR="006411F7" w:rsidRPr="006411F7">
        <w:t xml:space="preserve">omgevingsdocument </w:t>
      </w:r>
      <w:r w:rsidR="00E42B13">
        <w:t xml:space="preserve">horen </w:t>
      </w:r>
      <w:r w:rsidR="00354CB8">
        <w:t xml:space="preserve">zijn </w:t>
      </w:r>
      <w:r w:rsidR="00E42B13">
        <w:t>ingetrokken of beëindigd</w:t>
      </w:r>
      <w:r w:rsidR="00730ED6">
        <w:t xml:space="preserve">, waardoor er </w:t>
      </w:r>
      <w:r w:rsidR="00E24767">
        <w:t xml:space="preserve">in DSO-LV </w:t>
      </w:r>
      <w:r w:rsidR="006E3F1D">
        <w:t xml:space="preserve">‘verweesde’ </w:t>
      </w:r>
      <w:r w:rsidR="00E24767">
        <w:t>OW-objecten kunnen voorkomen</w:t>
      </w:r>
      <w:r w:rsidR="006E3F1D">
        <w:t>: objecten</w:t>
      </w:r>
      <w:r w:rsidR="00E24767">
        <w:t xml:space="preserve"> die niet meer bij een </w:t>
      </w:r>
      <w:r w:rsidR="006411F7" w:rsidRPr="006411F7">
        <w:t xml:space="preserve">omgevingsdocument </w:t>
      </w:r>
      <w:r w:rsidR="00E24767">
        <w:t>horen</w:t>
      </w:r>
      <w:r w:rsidR="00401ABA" w:rsidRPr="00401ABA">
        <w:t>.</w:t>
      </w:r>
      <w:r w:rsidR="00501332">
        <w:t xml:space="preserve"> Bovendien zijn er nu validatieregels waarvan het doel is om te voorkomen dat </w:t>
      </w:r>
      <w:r w:rsidR="00DB5E3C">
        <w:t>een OW-object verwijst naar een OW-object dat niet meer bestaat, dus om dode links te voorkomen.</w:t>
      </w:r>
      <w:r w:rsidR="008846B5">
        <w:t xml:space="preserve"> Deze validatieregels </w:t>
      </w:r>
      <w:r w:rsidR="00F44296">
        <w:t xml:space="preserve">komen er op neer </w:t>
      </w:r>
      <w:r w:rsidR="008846B5">
        <w:t xml:space="preserve">dat een OW-object waarnaar door een ander OW-object </w:t>
      </w:r>
      <w:r w:rsidR="00F44296">
        <w:t xml:space="preserve">wordt verwezen, niet mag worden beëindigd. Dit </w:t>
      </w:r>
      <w:r w:rsidR="00363CBE">
        <w:t xml:space="preserve">heeft </w:t>
      </w:r>
      <w:r w:rsidR="00F91B5D">
        <w:t xml:space="preserve">het ongewenste gevolg dat het </w:t>
      </w:r>
      <w:r w:rsidR="00F44296">
        <w:t>het ontstaan van verweesde OW-objecten juist in de hand</w:t>
      </w:r>
      <w:r w:rsidR="00F91B5D">
        <w:t xml:space="preserve"> werkt</w:t>
      </w:r>
      <w:r w:rsidR="00F44296">
        <w:t>.</w:t>
      </w:r>
    </w:p>
    <w:p w14:paraId="010B710E" w14:textId="195B5702" w:rsidR="006E4B54" w:rsidRPr="006E4B54" w:rsidRDefault="00823F42" w:rsidP="000422BF">
      <w:r>
        <w:t xml:space="preserve">Om de </w:t>
      </w:r>
      <w:r w:rsidRPr="00823F42">
        <w:t>ongewenste gevolgen</w:t>
      </w:r>
      <w:r>
        <w:t xml:space="preserve"> in de toekomst te voorkomen</w:t>
      </w:r>
      <w:r w:rsidR="007568C5">
        <w:t xml:space="preserve">, zal in een volgende versie van </w:t>
      </w:r>
      <w:r w:rsidR="00580182">
        <w:t>de TPOD-standaard het eigenaarschap van</w:t>
      </w:r>
      <w:r w:rsidR="00E46CF5">
        <w:t xml:space="preserve"> </w:t>
      </w:r>
      <w:r w:rsidR="00E46CF5" w:rsidRPr="00E46CF5">
        <w:t>OW-objecten</w:t>
      </w:r>
      <w:r w:rsidR="00E46CF5">
        <w:t xml:space="preserve"> worden geïntroduceerd</w:t>
      </w:r>
      <w:r w:rsidR="009A0BCA">
        <w:t>, waarmee zal worden vastgelegd</w:t>
      </w:r>
      <w:r w:rsidR="00636242">
        <w:t xml:space="preserve"> welk</w:t>
      </w:r>
      <w:r w:rsidR="009A0BCA">
        <w:t xml:space="preserve"> bevoegd gezag c.q. welke regeling eigenaar is van een OW-object</w:t>
      </w:r>
      <w:r w:rsidR="0033425D">
        <w:t xml:space="preserve"> en wat dat eigenaarschap inhoudt. </w:t>
      </w:r>
      <w:r w:rsidR="00255F6D">
        <w:t>Onderdeel daarvan zal waarschijnlijk zijn dat het alleen is toegestaan om</w:t>
      </w:r>
      <w:r w:rsidR="00A309F0">
        <w:t xml:space="preserve"> bij het verwijzen naar OW-objecten in een ander </w:t>
      </w:r>
      <w:r w:rsidR="009C43B2" w:rsidRPr="009C43B2">
        <w:t xml:space="preserve">omgevingsdocument </w:t>
      </w:r>
      <w:r w:rsidR="00A309F0">
        <w:t xml:space="preserve">te verwijzen naar OW-objecten in een </w:t>
      </w:r>
      <w:r w:rsidR="009C43B2">
        <w:t xml:space="preserve">ander </w:t>
      </w:r>
      <w:r w:rsidR="009C43B2" w:rsidRPr="009C43B2">
        <w:t xml:space="preserve">omgevingsdocument </w:t>
      </w:r>
      <w:r w:rsidR="00A309F0">
        <w:t xml:space="preserve">van </w:t>
      </w:r>
      <w:r w:rsidR="009C43B2" w:rsidRPr="009C43B2">
        <w:t>hetzelfde bevoegd gezag</w:t>
      </w:r>
      <w:r w:rsidR="009C43B2">
        <w:t xml:space="preserve">. Om deze reden </w:t>
      </w:r>
      <w:r w:rsidR="00DC1273">
        <w:t xml:space="preserve">wordt geadviseerd om nu al op deze wijziging te anticiperen door </w:t>
      </w:r>
      <w:r w:rsidR="00DC1273" w:rsidRPr="00DC1273">
        <w:t>alleen te verwijzen naar GIO’s en/of OW-objecten in een ander omgevingsdocument van hetzelfde bevoegd gezag</w:t>
      </w:r>
      <w:r w:rsidR="00DC127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