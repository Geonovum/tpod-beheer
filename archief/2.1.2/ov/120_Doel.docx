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BD2C" w14:textId="2B16F220" w:rsidR="00135197" w:rsidRPr="00F1426F" w:rsidRDefault="00135197" w:rsidP="002F7B04">
      <w:pPr>
        <w:pStyle w:val="Kop4"/>
      </w:pPr>
      <w:r w:rsidRPr="00F1426F">
        <w:t>Doel</w:t>
      </w:r>
    </w:p>
    <w:p w14:paraId="2A538DAB" w14:textId="3F68E76D" w:rsidR="00135197" w:rsidRPr="00F1426F" w:rsidRDefault="003C660C" w:rsidP="002F7B04">
      <w:r w:rsidRPr="00F1426F">
        <w:t>Doel van het objecttype</w:t>
      </w:r>
      <w:r w:rsidR="00434C25" w:rsidRPr="00F1426F">
        <w:t xml:space="preserve"> Omgevingsnorm is:</w:t>
      </w:r>
    </w:p>
    <w:p w14:paraId="21368F61" w14:textId="5008F192" w:rsidR="00251797" w:rsidRPr="00F1426F" w:rsidRDefault="00251797" w:rsidP="002F7B04">
      <w:pPr>
        <w:pStyle w:val="Opsommingtekens1"/>
      </w:pPr>
      <w:r w:rsidRPr="00F1426F">
        <w:t>machineleesbaar vastleggen dat een regel en de bijbehorende Locatie(s) gaan over een omgevingsnorm;</w:t>
      </w:r>
    </w:p>
    <w:p w14:paraId="45273782" w14:textId="56A145F7" w:rsidR="00251797" w:rsidRPr="00F1426F" w:rsidRDefault="00251797" w:rsidP="002F7B04">
      <w:pPr>
        <w:pStyle w:val="Opsommingtekens1"/>
      </w:pPr>
      <w:r w:rsidRPr="00F1426F">
        <w:t>juridisch geborgd vastleggen welke waarde een omgevings</w:t>
      </w:r>
      <w:r w:rsidR="00A56B15" w:rsidRPr="00F1426F">
        <w:t>norm</w:t>
      </w:r>
      <w:r w:rsidRPr="00F1426F">
        <w:t xml:space="preserve"> op de verschillende Locaties heeft, zonder alle locaties en waarden in de </w:t>
      </w:r>
      <w:r w:rsidR="007B6A4B">
        <w:t xml:space="preserve">tekst van de regel </w:t>
      </w:r>
      <w:r w:rsidRPr="00F1426F">
        <w:t xml:space="preserve">op te </w:t>
      </w:r>
      <w:r w:rsidR="00BD07FD" w:rsidRPr="00F1426F">
        <w:t xml:space="preserve">moeten </w:t>
      </w:r>
      <w:r w:rsidRPr="00F1426F">
        <w:t>nemen;</w:t>
      </w:r>
    </w:p>
    <w:p w14:paraId="0C8943B5" w14:textId="02285658" w:rsidR="00251797" w:rsidRPr="00F1426F" w:rsidRDefault="00A94389" w:rsidP="002F7B04">
      <w:pPr>
        <w:pStyle w:val="Opsommingtekens1"/>
      </w:pPr>
      <w:r w:rsidRPr="00A94389">
        <w:t>herkenbaar</w:t>
      </w:r>
      <w:r w:rsidRPr="00A94389" w:rsidDel="00A94389">
        <w:t xml:space="preserve"> </w:t>
      </w:r>
      <w:r w:rsidR="006A6549">
        <w:t>weergeven</w:t>
      </w:r>
      <w:r w:rsidR="006A6549" w:rsidRPr="00F1426F">
        <w:t xml:space="preserve"> </w:t>
      </w:r>
      <w:r w:rsidR="00251797" w:rsidRPr="00F1426F">
        <w:t xml:space="preserve">van de Locaties waar de regels over de </w:t>
      </w:r>
      <w:r w:rsidR="00FA743A" w:rsidRPr="00F1426F">
        <w:t>omgevingsnorm</w:t>
      </w:r>
      <w:r w:rsidR="00251797" w:rsidRPr="00F1426F">
        <w:t xml:space="preserve"> gelden</w:t>
      </w:r>
      <w:r w:rsidR="003E0BC4" w:rsidRPr="00F1426F">
        <w:t xml:space="preserve"> in een viewer of op een kaart</w:t>
      </w:r>
      <w:r w:rsidR="00251797" w:rsidRPr="00F1426F">
        <w:t>;</w:t>
      </w:r>
    </w:p>
    <w:p w14:paraId="06DEC109" w14:textId="60851B73" w:rsidR="00434C25" w:rsidRPr="00F1426F" w:rsidRDefault="00D06325" w:rsidP="002F7B04">
      <w:pPr>
        <w:pStyle w:val="Opsommingtekens1"/>
      </w:pPr>
      <w:r w:rsidRPr="00D06325">
        <w:t xml:space="preserve">ondersteuning bieden bij het </w:t>
      </w:r>
      <w:r w:rsidR="00931A71" w:rsidRPr="00F1426F">
        <w:t xml:space="preserve">filteren </w:t>
      </w:r>
      <w:r w:rsidR="00C21E36" w:rsidRPr="00C21E36">
        <w:t xml:space="preserve">van regels over een bepaalde omgevingsnorm </w:t>
      </w:r>
      <w:r w:rsidR="00931A71" w:rsidRPr="00F1426F">
        <w:t>in een viewer of op een kaart</w:t>
      </w:r>
      <w:r w:rsidR="00251797" w:rsidRPr="00F1426F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