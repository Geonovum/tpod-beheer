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25D2E" w14:textId="11084FC2" w:rsidR="00E33EDD" w:rsidRPr="00B26823" w:rsidRDefault="00E33EDD" w:rsidP="00E33EDD">
      <w:pPr>
        <w:pStyle w:val="Kop2"/>
      </w:pPr>
      <w:r w:rsidRPr="00B26823">
        <w:lastRenderedPageBreak/>
        <w:t>Inleiding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9E6F4" w14:textId="77777777" w:rsidR="00221643" w:rsidRDefault="00221643">
      <w:r>
        <w:separator/>
      </w:r>
    </w:p>
    <w:p w14:paraId="277DDC4F" w14:textId="77777777" w:rsidR="00221643" w:rsidRDefault="00221643"/>
  </w:endnote>
  <w:endnote w:type="continuationSeparator" w:id="0">
    <w:p w14:paraId="2B88ED8F" w14:textId="77777777" w:rsidR="00221643" w:rsidRPr="003C450F" w:rsidRDefault="00221643" w:rsidP="003C450F"/>
  </w:endnote>
  <w:endnote w:type="continuationNotice" w:id="1">
    <w:p w14:paraId="25C95560" w14:textId="77777777" w:rsidR="00221643" w:rsidRDefault="00221643" w:rsidP="003C450F"/>
  </w:endnote>
  <w:endnote w:id="2">
    <w:p w14:paraId="4BA1B68F" w14:textId="77777777" w:rsidR="00713915" w:rsidRPr="001602D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3">
    <w:p w14:paraId="1D1CE0F2" w14:textId="77777777" w:rsidR="0071391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06383AD5" w14:textId="746FF322" w:rsidR="006C0205" w:rsidRPr="004C2B84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5">
    <w:p w14:paraId="67F7CD06" w14:textId="568C1CDD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6">
    <w:p w14:paraId="757E163A" w14:textId="31A67F97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7">
    <w:p w14:paraId="7C8893E7" w14:textId="68FCF791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8">
    <w:p w14:paraId="17084B00" w14:textId="3C595AD0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9">
    <w:p w14:paraId="515806A3" w14:textId="2B1399CF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10">
    <w:p w14:paraId="3C95CA74" w14:textId="77777777" w:rsidR="00205F40" w:rsidRPr="007E23F5" w:rsidRDefault="00205F40" w:rsidP="00205F40">
      <w:pPr>
        <w:pStyle w:val="Eindnoottekst"/>
        <w:rPr>
          <w:color w:val="FFFFFF" w:themeColor="background1"/>
        </w:rPr>
      </w:pPr>
      <w:r w:rsidRPr="007E23F5">
        <w:rPr>
          <w:rStyle w:val="Eindnootmarkering"/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TPOD1770</w:t>
      </w:r>
    </w:p>
  </w:endnote>
  <w:endnote w:id="11">
    <w:p w14:paraId="59849463" w14:textId="77777777" w:rsidR="00205F40" w:rsidRPr="007E23F5" w:rsidRDefault="00205F40" w:rsidP="00205F40">
      <w:pPr>
        <w:rPr>
          <w:color w:val="FFFFFF" w:themeColor="background1"/>
        </w:rPr>
      </w:pPr>
      <w:r w:rsidRPr="007E23F5">
        <w:rPr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TPOD1440</w:t>
      </w:r>
    </w:p>
  </w:endnote>
  <w:endnote w:id="12">
    <w:p w14:paraId="13B036E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3">
    <w:p w14:paraId="6A37729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4">
    <w:p w14:paraId="6C3404E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5">
    <w:p w14:paraId="22AD5AB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6">
    <w:p w14:paraId="6F7E639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7">
    <w:p w14:paraId="5EC07A4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8">
    <w:p w14:paraId="191F62D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9">
    <w:p w14:paraId="641F874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0">
    <w:p w14:paraId="289693D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1">
    <w:p w14:paraId="33B1F35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2">
    <w:p w14:paraId="4CD1742C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C6F3C" w14:textId="77777777" w:rsidR="0080053B" w:rsidRDefault="0080053B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7735A" w14:textId="77777777" w:rsidR="0080053B" w:rsidRDefault="0080053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416BD" w14:textId="77777777" w:rsidR="00221643" w:rsidRPr="00B35331" w:rsidRDefault="00221643" w:rsidP="00577995">
      <w:pPr>
        <w:pStyle w:val="Voettekst"/>
      </w:pPr>
    </w:p>
  </w:footnote>
  <w:footnote w:type="continuationSeparator" w:id="0">
    <w:p w14:paraId="3933117D" w14:textId="77777777" w:rsidR="00221643" w:rsidRDefault="00221643">
      <w:r>
        <w:continuationSeparator/>
      </w:r>
    </w:p>
    <w:p w14:paraId="7732C744" w14:textId="77777777" w:rsidR="00221643" w:rsidRDefault="00221643"/>
    <w:p w14:paraId="72137A41" w14:textId="77777777" w:rsidR="00221643" w:rsidRDefault="00221643"/>
  </w:footnote>
  <w:footnote w:type="continuationNotice" w:id="1">
    <w:p w14:paraId="49A8E461" w14:textId="77777777" w:rsidR="00221643" w:rsidRDefault="00221643">
      <w:pPr>
        <w:spacing w:line="240" w:lineRule="auto"/>
      </w:pPr>
    </w:p>
  </w:footnote>
  <w:footnote w:id="2">
    <w:p w14:paraId="43CE0D07" w14:textId="77777777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5F6E7868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4031EE">
        <w:t xml:space="preserve">rtikel 4.15 lid </w:t>
      </w:r>
      <w:r>
        <w:t>1</w:t>
      </w:r>
      <w:r w:rsidRPr="004031EE">
        <w:t xml:space="preserve"> Ow</w:t>
      </w:r>
    </w:p>
  </w:footnote>
  <w:footnote w:id="4">
    <w:p w14:paraId="2C0E1303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73304">
        <w:t>rtikel 4.15 lid 2 Ow</w:t>
      </w:r>
    </w:p>
  </w:footnote>
  <w:footnote w:id="5">
    <w:p w14:paraId="32FC1CC7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A2015">
        <w:t xml:space="preserve">Artikel 4.15 lid </w:t>
      </w:r>
      <w:r>
        <w:t>3 jo artikel 4.14 lid 4 Ow</w:t>
      </w:r>
    </w:p>
  </w:footnote>
  <w:footnote w:id="6">
    <w:p w14:paraId="229615B4" w14:textId="77777777" w:rsidR="000F2CCF" w:rsidRDefault="000F2CCF" w:rsidP="000F2CC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Artikelen 3:11 lid 1 en 3:44 lid 2 Awb en artikel 12 Bekendmakingswet</w:t>
      </w:r>
    </w:p>
  </w:footnote>
  <w:footnote w:id="7">
    <w:p w14:paraId="6C4760A8" w14:textId="1189FBB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F86E09">
        <w:tab/>
      </w:r>
      <w:r>
        <w:t>Lichaam van de regeling als bedoeld in Aanwijzing 3.53 van de Aanwijzingen voor de regelgeving en in STOP</w:t>
      </w:r>
    </w:p>
  </w:footnote>
  <w:footnote w:id="8">
    <w:p w14:paraId="0953F81C" w14:textId="23D20BBC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 w:rsidR="00BA7754">
        <w:fldChar w:fldCharType="begin"/>
      </w:r>
      <w:r w:rsidR="00BA7754">
        <w:instrText xml:space="preserve"> REF _Ref_432d415810f845fdd0716b1426f70773_1 \n \h </w:instrText>
      </w:r>
      <w:r w:rsidR="00BA7754">
        <w:fldChar w:fldCharType="separate"/>
      </w:r>
      <w:r w:rsidR="00D7366B">
        <w:t>5.2</w:t>
      </w:r>
      <w:r w:rsidR="00BA7754">
        <w:fldChar w:fldCharType="end"/>
      </w:r>
      <w:r>
        <w:t xml:space="preserve">. Dit is het deel dat wordt geannoteerd met OW-objecten, zie daarvoor hoofdstuk </w:t>
      </w:r>
      <w:r w:rsidR="00995073">
        <w:fldChar w:fldCharType="begin"/>
      </w:r>
      <w:r w:rsidR="00995073">
        <w:instrText xml:space="preserve"> REF _Ref_e25eb2d38c8206df62dff5defc49ca5b_3 \n \h </w:instrText>
      </w:r>
      <w:r w:rsidR="00995073">
        <w:fldChar w:fldCharType="separate"/>
      </w:r>
      <w:r w:rsidR="00D7366B">
        <w:t>7</w:t>
      </w:r>
      <w:r w:rsidR="00995073">
        <w:fldChar w:fldCharType="end"/>
      </w:r>
    </w:p>
  </w:footnote>
  <w:footnote w:id="9">
    <w:p w14:paraId="09A84119" w14:textId="7506D6FB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D7366B">
        <w:t>4</w:t>
      </w:r>
      <w:r w:rsidR="00343CE6">
        <w:fldChar w:fldCharType="end"/>
      </w:r>
    </w:p>
  </w:footnote>
  <w:footnote w:id="10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1">
    <w:p w14:paraId="2D986D31" w14:textId="17BE5B93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D7366B">
        <w:t>4</w:t>
      </w:r>
      <w:r w:rsidR="00343CE6">
        <w:fldChar w:fldCharType="end"/>
      </w:r>
    </w:p>
  </w:footnote>
  <w:footnote w:id="12">
    <w:p w14:paraId="371BCEE3" w14:textId="1C0269FC" w:rsidR="00280FCD" w:rsidRDefault="00280FC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A179B9">
        <w:tab/>
      </w:r>
      <w:r w:rsidR="00BA5E2C" w:rsidRPr="00BA5E2C">
        <w:t>Dit zijn de regels in het tijdelijk regelingdeel waarmee het projectbesluit een omgevingsplan wijzigt</w:t>
      </w:r>
    </w:p>
  </w:footnote>
  <w:footnote w:id="13">
    <w:p w14:paraId="304301A2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4">
    <w:p w14:paraId="15A2766D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56801">
        <w:t>Zie paragraaf 2.2.1.1 Evenwichtige toedeling van functies aan locaties van de Memorie van Toelichting bij het wetsvoorstel Invoeringswet Omgevingswet van juli 2018.</w:t>
      </w:r>
    </w:p>
  </w:footnote>
  <w:footnote w:id="15">
    <w:p w14:paraId="14A5ED85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56801">
        <w:t xml:space="preserve">Zie </w:t>
      </w:r>
      <w:r>
        <w:t xml:space="preserve">ook </w:t>
      </w:r>
      <w:r w:rsidRPr="00F56801">
        <w:t>hiervoor paragraaf 2.2.1.1 Evenwichtige toedeling van functies aan locaties van de Memorie van Toelichting bij het wetsvoorstel Invoeringswet Omgevingswet van juli 2018.</w:t>
      </w:r>
    </w:p>
  </w:footnote>
  <w:footnote w:id="16">
    <w:p w14:paraId="1586F868" w14:textId="77777777" w:rsidR="00883FA1" w:rsidRDefault="00883FA1" w:rsidP="00883FA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C6484">
        <w:t>rtikel 35 lid 1 Monumentenwet 1988</w:t>
      </w:r>
      <w:r>
        <w:t xml:space="preserve"> geeft de minister van Onderwijs, Cultuur en Wetenschap de bevoegdheid om </w:t>
      </w:r>
      <w:r w:rsidRPr="005C6484">
        <w:t>stads- en dorpsgezichten aan</w:t>
      </w:r>
      <w:r>
        <w:t xml:space="preserve"> te </w:t>
      </w:r>
      <w:r w:rsidRPr="005C6484">
        <w:t>wijzen als beschermd stads- of dorpsgezicht</w:t>
      </w:r>
    </w:p>
  </w:footnote>
  <w:footnote w:id="17">
    <w:p w14:paraId="75F4690C" w14:textId="77777777" w:rsidR="00883FA1" w:rsidRDefault="00883FA1" w:rsidP="00883FA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Zolang </w:t>
      </w:r>
      <w:r w:rsidRPr="00586CDF">
        <w:t>in het omgevingsplan aan die locatie nog niet de functie-aanduiding rijksbeschermd stads- of dorpsgezicht is gegeven</w:t>
      </w:r>
      <w:r>
        <w:t>, gelden die specifieke regels op grond van het overgangsrecht van artikel 8.2 Bbl</w:t>
      </w:r>
    </w:p>
  </w:footnote>
  <w:footnote w:id="18">
    <w:p w14:paraId="30FFA62B" w14:textId="77777777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9">
    <w:p w14:paraId="5A968EE5" w14:textId="339CE8B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0">
    <w:p w14:paraId="162E9768" w14:textId="32EC98D0" w:rsidR="002F26D6" w:rsidRDefault="002F26D6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D7366B">
        <w:t>7.13</w:t>
      </w:r>
      <w:r w:rsidR="0052549B">
        <w:fldChar w:fldCharType="end"/>
      </w:r>
    </w:p>
  </w:footnote>
  <w:footnote w:id="21">
    <w:p w14:paraId="0BB12110" w14:textId="77777777" w:rsidR="00E43714" w:rsidRDefault="00E43714" w:rsidP="00E4371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22">
    <w:p w14:paraId="25AA79CB" w14:textId="77777777" w:rsidR="00663D63" w:rsidRDefault="00663D63" w:rsidP="00663D6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</w:t>
      </w:r>
      <w:r>
        <w:t>2</w:t>
      </w:r>
      <w:r w:rsidRPr="005E075F">
        <w:t xml:space="preserve"> Ow</w:t>
      </w:r>
    </w:p>
  </w:footnote>
  <w:footnote w:id="23">
    <w:p w14:paraId="5BE76F32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24">
    <w:p w14:paraId="58A1BF3C" w14:textId="5AA53FB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13 lid </w:t>
      </w:r>
      <w:r w:rsidR="00BB4C17">
        <w:t>3</w:t>
      </w:r>
      <w:r>
        <w:t xml:space="preserve"> Bekendmakingswet</w:t>
      </w:r>
    </w:p>
  </w:footnote>
  <w:footnote w:id="25">
    <w:p w14:paraId="5032341E" w14:textId="776A1E48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26">
    <w:p w14:paraId="31063C24" w14:textId="459438FE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 w:rsidR="00112D7A">
        <w:t>1</w:t>
      </w:r>
      <w:r>
        <w:t xml:space="preserve"> </w:t>
      </w:r>
      <w:r w:rsidRPr="00676BBD">
        <w:t>Bekendmakingswet</w:t>
      </w:r>
    </w:p>
  </w:footnote>
  <w:footnote w:id="27">
    <w:p w14:paraId="573DF15E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28">
    <w:p w14:paraId="7E617724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29">
    <w:p w14:paraId="21F5350C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3:12 Awb en artikel 12 lid 1 jo </w:t>
      </w:r>
      <w:r w:rsidRPr="00ED0DDA">
        <w:t xml:space="preserve">artikel </w:t>
      </w:r>
      <w:r>
        <w:t>2 Bekendmakingswet.</w:t>
      </w:r>
    </w:p>
  </w:footnote>
  <w:footnote w:id="30">
    <w:p w14:paraId="5700E4CD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>Artikel 3.7 Besluit elektronische publicaties</w:t>
      </w:r>
    </w:p>
  </w:footnote>
  <w:footnote w:id="31">
    <w:p w14:paraId="58566556" w14:textId="6C5A2DC1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</w:t>
      </w:r>
      <w:r w:rsidR="00C02191">
        <w:t>6</w:t>
      </w:r>
      <w:r>
        <w:t xml:space="preserve"> Ow</w:t>
      </w:r>
    </w:p>
  </w:footnote>
  <w:footnote w:id="32">
    <w:p w14:paraId="057A7E6B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33">
    <w:p w14:paraId="4750911C" w14:textId="281A9373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</w:t>
      </w:r>
      <w:r w:rsidR="00B821E9" w:rsidRPr="00B821E9">
        <w:t>10.3</w:t>
      </w:r>
      <w:r w:rsidR="00CB1C25">
        <w:t>b</w:t>
      </w:r>
      <w:r w:rsidR="00B821E9" w:rsidRPr="00B821E9">
        <w:t xml:space="preserve"> Ob</w:t>
      </w:r>
    </w:p>
  </w:footnote>
  <w:footnote w:id="34">
    <w:p w14:paraId="78DBA886" w14:textId="20948033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CB4857" w:rsidRPr="00CB4857">
        <w:t xml:space="preserve">Artikel 6 jo artikel 2 lid </w:t>
      </w:r>
      <w:r w:rsidR="00FE06CF">
        <w:t>1</w:t>
      </w:r>
      <w:r w:rsidR="00CB4857" w:rsidRPr="00CB4857">
        <w:t xml:space="preserve"> Bekendmakingswet</w:t>
      </w:r>
    </w:p>
  </w:footnote>
  <w:footnote w:id="35">
    <w:p w14:paraId="4514AFE9" w14:textId="77777777" w:rsidR="00D96787" w:rsidRDefault="00D96787" w:rsidP="00D9678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F580D">
        <w:t>rtikel 8:3, eerste lid, aanhef en onder a, Awb</w:t>
      </w:r>
      <w:r>
        <w:t>. Opgemerkt wordt dat nog niet vaststaat of beroep ingesteld kan worden tegen de aanwijzing van een beperkingengebied in de omgevingsverordening; verwacht wordt dat dat in de jurisprudentie bepaald zal worden</w:t>
      </w:r>
    </w:p>
  </w:footnote>
  <w:footnote w:id="36">
    <w:p w14:paraId="45AD5C81" w14:textId="77777777" w:rsidR="00D96787" w:rsidRDefault="00D96787" w:rsidP="00D9678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 lid 2 Bekendmakingswet</w:t>
      </w:r>
    </w:p>
  </w:footnote>
  <w:footnote w:id="37">
    <w:p w14:paraId="439E9A7D" w14:textId="201B5972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</w:t>
      </w:r>
      <w:r w:rsidR="00687339">
        <w:t xml:space="preserve">van </w:t>
      </w:r>
      <w:r>
        <w:t xml:space="preserve">de wijzigingsmethode renvooi </w:t>
      </w:r>
      <w:r w:rsidRPr="00E267D3">
        <w:t xml:space="preserve">niet mogelijk is, bijvoorbeeld omdat de plansoftware die </w:t>
      </w:r>
      <w:r w:rsidR="00DF305C">
        <w:t xml:space="preserve">de provincie </w:t>
      </w:r>
      <w:r w:rsidRPr="00E267D3">
        <w:t xml:space="preserve">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38">
    <w:p w14:paraId="024F063B" w14:textId="36C4A294" w:rsidR="00DF7D0B" w:rsidRDefault="00DF7D0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CE6A4" w14:textId="77777777" w:rsidR="0080053B" w:rsidRDefault="0080053B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2A27A7D2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441C5">
            <w:rPr>
              <w:noProof/>
            </w:rPr>
            <w:t>omgevingsverordening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05493DBC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441C5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6E2DF643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441C5">
            <w:rPr>
              <w:noProof/>
            </w:rPr>
            <w:t>4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D0FF3" w14:textId="77777777" w:rsidR="0080053B" w:rsidRDefault="0080053B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2997CD0E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441C5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441C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441C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441C5">
      <w:rPr>
        <w:noProof/>
      </w:rPr>
      <w:t>4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3DAC2" w14:textId="13D47E14" w:rsidR="00397150" w:rsidRDefault="0039715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441C5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441C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441C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441C5">
      <w:rPr>
        <w:noProof/>
      </w:rPr>
      <w:t>4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2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8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4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6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 w16cid:durableId="1629507724">
    <w:abstractNumId w:val="35"/>
  </w:num>
  <w:num w:numId="2" w16cid:durableId="94786786">
    <w:abstractNumId w:val="27"/>
  </w:num>
  <w:num w:numId="3" w16cid:durableId="1155757750">
    <w:abstractNumId w:val="12"/>
  </w:num>
  <w:num w:numId="4" w16cid:durableId="504901591">
    <w:abstractNumId w:val="19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4"/>
  </w:num>
  <w:num w:numId="40" w16cid:durableId="883366532">
    <w:abstractNumId w:val="17"/>
  </w:num>
  <w:num w:numId="41" w16cid:durableId="1086610865">
    <w:abstractNumId w:val="21"/>
  </w:num>
  <w:num w:numId="42" w16cid:durableId="1536692687">
    <w:abstractNumId w:val="32"/>
  </w:num>
  <w:num w:numId="43" w16cid:durableId="878399321">
    <w:abstractNumId w:val="26"/>
  </w:num>
  <w:num w:numId="44" w16cid:durableId="683285090">
    <w:abstractNumId w:val="20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2"/>
  </w:num>
  <w:num w:numId="48" w16cid:durableId="866452772">
    <w:abstractNumId w:val="36"/>
  </w:num>
  <w:num w:numId="49" w16cid:durableId="680353585">
    <w:abstractNumId w:val="25"/>
  </w:num>
  <w:num w:numId="50" w16cid:durableId="1366440417">
    <w:abstractNumId w:val="31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3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4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8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3"/>
  </w:num>
  <w:num w:numId="73" w16cid:durableId="791440127">
    <w:abstractNumId w:val="29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7"/>
  </w:num>
  <w:num w:numId="93" w16cid:durableId="1347639349">
    <w:abstractNumId w:val="30"/>
  </w:num>
  <w:num w:numId="94" w16cid:durableId="11632743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379742885">
    <w:abstractNumId w:val="38"/>
  </w:num>
  <w:num w:numId="96" w16cid:durableId="1644507218">
    <w:abstractNumId w:val="18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B2"/>
    <w:rsid w:val="000026A9"/>
    <w:rsid w:val="0000284A"/>
    <w:rsid w:val="000029BD"/>
    <w:rsid w:val="00002BE4"/>
    <w:rsid w:val="00002CE5"/>
    <w:rsid w:val="00002E2E"/>
    <w:rsid w:val="00002E9A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00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2F9"/>
    <w:rsid w:val="000104E4"/>
    <w:rsid w:val="00010636"/>
    <w:rsid w:val="000106AD"/>
    <w:rsid w:val="00010782"/>
    <w:rsid w:val="000107B4"/>
    <w:rsid w:val="00010818"/>
    <w:rsid w:val="0001085A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EAF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5E84"/>
    <w:rsid w:val="0001608D"/>
    <w:rsid w:val="00016134"/>
    <w:rsid w:val="00016212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DD3"/>
    <w:rsid w:val="00023FB7"/>
    <w:rsid w:val="00023FC9"/>
    <w:rsid w:val="00023FFE"/>
    <w:rsid w:val="00024083"/>
    <w:rsid w:val="000241AF"/>
    <w:rsid w:val="00024217"/>
    <w:rsid w:val="00024275"/>
    <w:rsid w:val="000242D1"/>
    <w:rsid w:val="000242ED"/>
    <w:rsid w:val="0002472E"/>
    <w:rsid w:val="0002480F"/>
    <w:rsid w:val="000248CA"/>
    <w:rsid w:val="0002493A"/>
    <w:rsid w:val="00024A76"/>
    <w:rsid w:val="00024AAE"/>
    <w:rsid w:val="00024B4B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7FF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83"/>
    <w:rsid w:val="00034B99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7D6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20"/>
    <w:rsid w:val="000422BF"/>
    <w:rsid w:val="0004236F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2D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A28"/>
    <w:rsid w:val="00051C32"/>
    <w:rsid w:val="00051F37"/>
    <w:rsid w:val="000520BA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CEB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676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1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BC"/>
    <w:rsid w:val="000717DB"/>
    <w:rsid w:val="000717F8"/>
    <w:rsid w:val="00071810"/>
    <w:rsid w:val="000718BD"/>
    <w:rsid w:val="000718DD"/>
    <w:rsid w:val="00071910"/>
    <w:rsid w:val="00071988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72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AAF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2FB7"/>
    <w:rsid w:val="000830EC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987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DBB"/>
    <w:rsid w:val="00085076"/>
    <w:rsid w:val="00085088"/>
    <w:rsid w:val="000851D3"/>
    <w:rsid w:val="00085221"/>
    <w:rsid w:val="000852C2"/>
    <w:rsid w:val="00085316"/>
    <w:rsid w:val="0008531A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23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D3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CC6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23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DB"/>
    <w:rsid w:val="000A5758"/>
    <w:rsid w:val="000A57E9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59F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0B"/>
    <w:rsid w:val="000C1D98"/>
    <w:rsid w:val="000C1E58"/>
    <w:rsid w:val="000C1EB3"/>
    <w:rsid w:val="000C1F68"/>
    <w:rsid w:val="000C2056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96"/>
    <w:rsid w:val="000E58B5"/>
    <w:rsid w:val="000E5959"/>
    <w:rsid w:val="000E5CEC"/>
    <w:rsid w:val="000E5D95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09"/>
    <w:rsid w:val="000F42B1"/>
    <w:rsid w:val="000F431F"/>
    <w:rsid w:val="000F4389"/>
    <w:rsid w:val="000F44E7"/>
    <w:rsid w:val="000F44F3"/>
    <w:rsid w:val="000F4526"/>
    <w:rsid w:val="000F457A"/>
    <w:rsid w:val="000F49B3"/>
    <w:rsid w:val="000F4A97"/>
    <w:rsid w:val="000F4B4B"/>
    <w:rsid w:val="000F4B7D"/>
    <w:rsid w:val="000F4B8E"/>
    <w:rsid w:val="000F4CDD"/>
    <w:rsid w:val="000F4D3A"/>
    <w:rsid w:val="000F4F54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25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0E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60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B6"/>
    <w:rsid w:val="001121C6"/>
    <w:rsid w:val="001123F5"/>
    <w:rsid w:val="0011249C"/>
    <w:rsid w:val="00112579"/>
    <w:rsid w:val="00112615"/>
    <w:rsid w:val="001127DE"/>
    <w:rsid w:val="00112897"/>
    <w:rsid w:val="001129CD"/>
    <w:rsid w:val="00112B3A"/>
    <w:rsid w:val="00112BBC"/>
    <w:rsid w:val="00112C88"/>
    <w:rsid w:val="00112D63"/>
    <w:rsid w:val="00112D7A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DB5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3E"/>
    <w:rsid w:val="00121FA2"/>
    <w:rsid w:val="00121FD1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7F6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EE1"/>
    <w:rsid w:val="00141FC5"/>
    <w:rsid w:val="001421BE"/>
    <w:rsid w:val="00142201"/>
    <w:rsid w:val="001422CB"/>
    <w:rsid w:val="001423D0"/>
    <w:rsid w:val="00142494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30"/>
    <w:rsid w:val="00143867"/>
    <w:rsid w:val="001438C3"/>
    <w:rsid w:val="001439C8"/>
    <w:rsid w:val="00143A46"/>
    <w:rsid w:val="00143B63"/>
    <w:rsid w:val="00143D43"/>
    <w:rsid w:val="00143DD7"/>
    <w:rsid w:val="001440E7"/>
    <w:rsid w:val="001441C5"/>
    <w:rsid w:val="00144272"/>
    <w:rsid w:val="0014453F"/>
    <w:rsid w:val="00144637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9FF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65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714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CE2"/>
    <w:rsid w:val="00191D85"/>
    <w:rsid w:val="00191E8D"/>
    <w:rsid w:val="00191ED2"/>
    <w:rsid w:val="00191F10"/>
    <w:rsid w:val="00191F50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1F1"/>
    <w:rsid w:val="00194312"/>
    <w:rsid w:val="0019434D"/>
    <w:rsid w:val="00194362"/>
    <w:rsid w:val="001943DD"/>
    <w:rsid w:val="00194586"/>
    <w:rsid w:val="00194668"/>
    <w:rsid w:val="00194700"/>
    <w:rsid w:val="001948A4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4D5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800"/>
    <w:rsid w:val="001A39C2"/>
    <w:rsid w:val="001A39DF"/>
    <w:rsid w:val="001A3A4C"/>
    <w:rsid w:val="001A3A79"/>
    <w:rsid w:val="001A3B89"/>
    <w:rsid w:val="001A3C41"/>
    <w:rsid w:val="001A3CAF"/>
    <w:rsid w:val="001A3CFA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2FEF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03E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72"/>
    <w:rsid w:val="001B7FBB"/>
    <w:rsid w:val="001B7FD6"/>
    <w:rsid w:val="001C01C2"/>
    <w:rsid w:val="001C0518"/>
    <w:rsid w:val="001C0533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BCF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80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7ED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BA6"/>
    <w:rsid w:val="001E7D8A"/>
    <w:rsid w:val="001F0137"/>
    <w:rsid w:val="001F01C0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5F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51A"/>
    <w:rsid w:val="00206673"/>
    <w:rsid w:val="00206749"/>
    <w:rsid w:val="002067C8"/>
    <w:rsid w:val="00206841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63"/>
    <w:rsid w:val="00210771"/>
    <w:rsid w:val="002107D3"/>
    <w:rsid w:val="00210966"/>
    <w:rsid w:val="0021096E"/>
    <w:rsid w:val="00210ADA"/>
    <w:rsid w:val="00210C65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14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AB3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43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BE7"/>
    <w:rsid w:val="00252C28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6AE"/>
    <w:rsid w:val="00254914"/>
    <w:rsid w:val="00254924"/>
    <w:rsid w:val="00254955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4FD7"/>
    <w:rsid w:val="0026500F"/>
    <w:rsid w:val="002651EA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D4"/>
    <w:rsid w:val="00265A55"/>
    <w:rsid w:val="00265D8E"/>
    <w:rsid w:val="00265E5A"/>
    <w:rsid w:val="00265F54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0F15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4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993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CF6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EC1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8BB"/>
    <w:rsid w:val="002A39BA"/>
    <w:rsid w:val="002A39C5"/>
    <w:rsid w:val="002A3B64"/>
    <w:rsid w:val="002A3B86"/>
    <w:rsid w:val="002A3C1C"/>
    <w:rsid w:val="002A3C5D"/>
    <w:rsid w:val="002A3D47"/>
    <w:rsid w:val="002A3E42"/>
    <w:rsid w:val="002A3EB6"/>
    <w:rsid w:val="002A41B4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AF"/>
    <w:rsid w:val="002A5C29"/>
    <w:rsid w:val="002A5E47"/>
    <w:rsid w:val="002A5E97"/>
    <w:rsid w:val="002A60E5"/>
    <w:rsid w:val="002A60EF"/>
    <w:rsid w:val="002A60FC"/>
    <w:rsid w:val="002A612F"/>
    <w:rsid w:val="002A62DB"/>
    <w:rsid w:val="002A63A5"/>
    <w:rsid w:val="002A6411"/>
    <w:rsid w:val="002A65BA"/>
    <w:rsid w:val="002A65CB"/>
    <w:rsid w:val="002A6818"/>
    <w:rsid w:val="002A701B"/>
    <w:rsid w:val="002A702C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0CD7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D9B"/>
    <w:rsid w:val="002B1E17"/>
    <w:rsid w:val="002B1E39"/>
    <w:rsid w:val="002B1E82"/>
    <w:rsid w:val="002B1F15"/>
    <w:rsid w:val="002B200B"/>
    <w:rsid w:val="002B2088"/>
    <w:rsid w:val="002B214A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01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78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059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8D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BAE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9D8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0CD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32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58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9E4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03"/>
    <w:rsid w:val="0031295C"/>
    <w:rsid w:val="003129A0"/>
    <w:rsid w:val="00312A3B"/>
    <w:rsid w:val="00312AE2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3E3A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0EF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1F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664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6BC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D9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4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CF0"/>
    <w:rsid w:val="00346DC0"/>
    <w:rsid w:val="00346E18"/>
    <w:rsid w:val="00346E8D"/>
    <w:rsid w:val="00346EAE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AA"/>
    <w:rsid w:val="00347708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6E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3C9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A9"/>
    <w:rsid w:val="00367B14"/>
    <w:rsid w:val="00367B39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9C3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11"/>
    <w:rsid w:val="00384D3B"/>
    <w:rsid w:val="00384FFC"/>
    <w:rsid w:val="00385175"/>
    <w:rsid w:val="0038517B"/>
    <w:rsid w:val="003851CD"/>
    <w:rsid w:val="00385280"/>
    <w:rsid w:val="00385454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50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B4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0E8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9F"/>
    <w:rsid w:val="003A72B9"/>
    <w:rsid w:val="003A72D0"/>
    <w:rsid w:val="003A73B9"/>
    <w:rsid w:val="003A7447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1F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46A"/>
    <w:rsid w:val="003B7517"/>
    <w:rsid w:val="003B763B"/>
    <w:rsid w:val="003B7856"/>
    <w:rsid w:val="003B7909"/>
    <w:rsid w:val="003B7A47"/>
    <w:rsid w:val="003B7B25"/>
    <w:rsid w:val="003B7B2F"/>
    <w:rsid w:val="003B7C5C"/>
    <w:rsid w:val="003B7D31"/>
    <w:rsid w:val="003B7E77"/>
    <w:rsid w:val="003B7E7F"/>
    <w:rsid w:val="003B7F1D"/>
    <w:rsid w:val="003B7FAF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B33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E3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7B9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398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4A2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9F"/>
    <w:rsid w:val="004029B9"/>
    <w:rsid w:val="00402A9D"/>
    <w:rsid w:val="00402B26"/>
    <w:rsid w:val="00402B4C"/>
    <w:rsid w:val="00402C41"/>
    <w:rsid w:val="00402EF1"/>
    <w:rsid w:val="00402FA2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30B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6E"/>
    <w:rsid w:val="004059FE"/>
    <w:rsid w:val="00405A48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84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DD"/>
    <w:rsid w:val="004140EF"/>
    <w:rsid w:val="00414468"/>
    <w:rsid w:val="004144C9"/>
    <w:rsid w:val="00414587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7B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6B9"/>
    <w:rsid w:val="004207D7"/>
    <w:rsid w:val="00420825"/>
    <w:rsid w:val="004208DC"/>
    <w:rsid w:val="00420951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AD0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DEF"/>
    <w:rsid w:val="00422E54"/>
    <w:rsid w:val="00422E67"/>
    <w:rsid w:val="00422F85"/>
    <w:rsid w:val="00423000"/>
    <w:rsid w:val="00423239"/>
    <w:rsid w:val="0042323D"/>
    <w:rsid w:val="004234D4"/>
    <w:rsid w:val="0042353A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A43"/>
    <w:rsid w:val="00424BCC"/>
    <w:rsid w:val="00424C3F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7C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1B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187"/>
    <w:rsid w:val="004332D5"/>
    <w:rsid w:val="0043339B"/>
    <w:rsid w:val="00433701"/>
    <w:rsid w:val="00433995"/>
    <w:rsid w:val="00433A67"/>
    <w:rsid w:val="00433E57"/>
    <w:rsid w:val="00434066"/>
    <w:rsid w:val="00434092"/>
    <w:rsid w:val="004341C7"/>
    <w:rsid w:val="00434326"/>
    <w:rsid w:val="004343B6"/>
    <w:rsid w:val="0043456A"/>
    <w:rsid w:val="00434590"/>
    <w:rsid w:val="00434605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C3C"/>
    <w:rsid w:val="00434EEA"/>
    <w:rsid w:val="00434FE4"/>
    <w:rsid w:val="004350B9"/>
    <w:rsid w:val="0043549B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967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03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7F4"/>
    <w:rsid w:val="00457809"/>
    <w:rsid w:val="0045782F"/>
    <w:rsid w:val="0045795E"/>
    <w:rsid w:val="00457964"/>
    <w:rsid w:val="00457987"/>
    <w:rsid w:val="004579A0"/>
    <w:rsid w:val="00457B62"/>
    <w:rsid w:val="00457D49"/>
    <w:rsid w:val="00457D56"/>
    <w:rsid w:val="00457F64"/>
    <w:rsid w:val="00457F83"/>
    <w:rsid w:val="00457FAD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06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C49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2FD5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B2"/>
    <w:rsid w:val="00477E5F"/>
    <w:rsid w:val="00477F39"/>
    <w:rsid w:val="0048003E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4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A4"/>
    <w:rsid w:val="00481BB5"/>
    <w:rsid w:val="00481D08"/>
    <w:rsid w:val="00481DFC"/>
    <w:rsid w:val="00481E04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702"/>
    <w:rsid w:val="00494715"/>
    <w:rsid w:val="00494851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70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16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1A5"/>
    <w:rsid w:val="004C4392"/>
    <w:rsid w:val="004C4426"/>
    <w:rsid w:val="004C461F"/>
    <w:rsid w:val="004C46B5"/>
    <w:rsid w:val="004C4736"/>
    <w:rsid w:val="004C4910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410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BF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4FF5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D06"/>
    <w:rsid w:val="004E6D73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7F3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91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97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DF2"/>
    <w:rsid w:val="00531E78"/>
    <w:rsid w:val="00531EA6"/>
    <w:rsid w:val="0053206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64C"/>
    <w:rsid w:val="005428E2"/>
    <w:rsid w:val="0054296A"/>
    <w:rsid w:val="00542AC4"/>
    <w:rsid w:val="00542C1E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3EF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33A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A71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28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3E4"/>
    <w:rsid w:val="0055543B"/>
    <w:rsid w:val="005556A7"/>
    <w:rsid w:val="0055570C"/>
    <w:rsid w:val="00555794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3C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77CAF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697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152"/>
    <w:rsid w:val="00584298"/>
    <w:rsid w:val="005842ED"/>
    <w:rsid w:val="005842F3"/>
    <w:rsid w:val="005843C4"/>
    <w:rsid w:val="0058441E"/>
    <w:rsid w:val="005844E8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97E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5FC"/>
    <w:rsid w:val="005868EB"/>
    <w:rsid w:val="00586913"/>
    <w:rsid w:val="00586B23"/>
    <w:rsid w:val="00586C61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B1B"/>
    <w:rsid w:val="00591EA7"/>
    <w:rsid w:val="00591EBF"/>
    <w:rsid w:val="00591F51"/>
    <w:rsid w:val="00591F6A"/>
    <w:rsid w:val="0059202B"/>
    <w:rsid w:val="005921A1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64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53B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B50"/>
    <w:rsid w:val="005A5C72"/>
    <w:rsid w:val="005A5E5D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2B5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10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9BC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6F2"/>
    <w:rsid w:val="005C598B"/>
    <w:rsid w:val="005C59E6"/>
    <w:rsid w:val="005C5C93"/>
    <w:rsid w:val="005C5DE5"/>
    <w:rsid w:val="005C5DF6"/>
    <w:rsid w:val="005C5EC4"/>
    <w:rsid w:val="005C607F"/>
    <w:rsid w:val="005C61FA"/>
    <w:rsid w:val="005C622C"/>
    <w:rsid w:val="005C63CD"/>
    <w:rsid w:val="005C63E9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7BC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97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46"/>
    <w:rsid w:val="00623B6F"/>
    <w:rsid w:val="00623F92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4CD"/>
    <w:rsid w:val="00641579"/>
    <w:rsid w:val="006415B3"/>
    <w:rsid w:val="006415B8"/>
    <w:rsid w:val="006416B1"/>
    <w:rsid w:val="006416D4"/>
    <w:rsid w:val="0064171C"/>
    <w:rsid w:val="0064172E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30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63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C1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F"/>
    <w:rsid w:val="00685FED"/>
    <w:rsid w:val="006860ED"/>
    <w:rsid w:val="00686156"/>
    <w:rsid w:val="0068628E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2FC"/>
    <w:rsid w:val="00687318"/>
    <w:rsid w:val="00687339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0DF"/>
    <w:rsid w:val="00696225"/>
    <w:rsid w:val="0069637E"/>
    <w:rsid w:val="006963A7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4E"/>
    <w:rsid w:val="006A5DC8"/>
    <w:rsid w:val="006A5FC7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81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3EA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85"/>
    <w:rsid w:val="006C0FED"/>
    <w:rsid w:val="006C12CF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3FBE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A9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57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690"/>
    <w:rsid w:val="006D07FE"/>
    <w:rsid w:val="006D089F"/>
    <w:rsid w:val="006D08F7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5C1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3DD"/>
    <w:rsid w:val="006E44BB"/>
    <w:rsid w:val="006E4709"/>
    <w:rsid w:val="006E485E"/>
    <w:rsid w:val="006E4952"/>
    <w:rsid w:val="006E4A29"/>
    <w:rsid w:val="006E4AE5"/>
    <w:rsid w:val="006E4B54"/>
    <w:rsid w:val="006E4CC2"/>
    <w:rsid w:val="006E4EC0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CFF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3F9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26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5E"/>
    <w:rsid w:val="007019C4"/>
    <w:rsid w:val="00701AA9"/>
    <w:rsid w:val="00701CDA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444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C6C"/>
    <w:rsid w:val="00711D46"/>
    <w:rsid w:val="00711E2D"/>
    <w:rsid w:val="00711ED3"/>
    <w:rsid w:val="00711F28"/>
    <w:rsid w:val="00712126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0DFB"/>
    <w:rsid w:val="00721322"/>
    <w:rsid w:val="0072133A"/>
    <w:rsid w:val="00721493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1E0"/>
    <w:rsid w:val="00723471"/>
    <w:rsid w:val="007234CA"/>
    <w:rsid w:val="007234E4"/>
    <w:rsid w:val="00723587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18A"/>
    <w:rsid w:val="0073319A"/>
    <w:rsid w:val="00733291"/>
    <w:rsid w:val="00733541"/>
    <w:rsid w:val="00733571"/>
    <w:rsid w:val="007335B0"/>
    <w:rsid w:val="007335C6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BAA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8E8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8D"/>
    <w:rsid w:val="007412AE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88"/>
    <w:rsid w:val="007558AC"/>
    <w:rsid w:val="00755B5C"/>
    <w:rsid w:val="00755C83"/>
    <w:rsid w:val="00755DAD"/>
    <w:rsid w:val="00755E80"/>
    <w:rsid w:val="00755F4B"/>
    <w:rsid w:val="0075603F"/>
    <w:rsid w:val="0075612F"/>
    <w:rsid w:val="00756168"/>
    <w:rsid w:val="007566B9"/>
    <w:rsid w:val="007568C5"/>
    <w:rsid w:val="007569A0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2DF"/>
    <w:rsid w:val="00757308"/>
    <w:rsid w:val="0075742C"/>
    <w:rsid w:val="00757469"/>
    <w:rsid w:val="0075748E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E09"/>
    <w:rsid w:val="00771F5F"/>
    <w:rsid w:val="007721A6"/>
    <w:rsid w:val="00772378"/>
    <w:rsid w:val="00772474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3A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CB3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0B1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4A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CEA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4A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CFB"/>
    <w:rsid w:val="00796DFB"/>
    <w:rsid w:val="00796F66"/>
    <w:rsid w:val="0079704E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A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1E"/>
    <w:rsid w:val="007A0185"/>
    <w:rsid w:val="007A01A7"/>
    <w:rsid w:val="007A01C8"/>
    <w:rsid w:val="007A02A9"/>
    <w:rsid w:val="007A0382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0E0"/>
    <w:rsid w:val="007A4134"/>
    <w:rsid w:val="007A434A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40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D9F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27"/>
    <w:rsid w:val="007C52F4"/>
    <w:rsid w:val="007C541F"/>
    <w:rsid w:val="007C5447"/>
    <w:rsid w:val="007C5588"/>
    <w:rsid w:val="007C5881"/>
    <w:rsid w:val="007C5983"/>
    <w:rsid w:val="007C5B50"/>
    <w:rsid w:val="007C5C9A"/>
    <w:rsid w:val="007C5E09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AF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8E"/>
    <w:rsid w:val="007E22FB"/>
    <w:rsid w:val="007E2375"/>
    <w:rsid w:val="007E23A2"/>
    <w:rsid w:val="007E23FC"/>
    <w:rsid w:val="007E2420"/>
    <w:rsid w:val="007E24EE"/>
    <w:rsid w:val="007E253D"/>
    <w:rsid w:val="007E260C"/>
    <w:rsid w:val="007E2639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0F"/>
    <w:rsid w:val="007E36FF"/>
    <w:rsid w:val="007E37F9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7F7F2D"/>
    <w:rsid w:val="00800267"/>
    <w:rsid w:val="008002FF"/>
    <w:rsid w:val="00800424"/>
    <w:rsid w:val="0080053B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718"/>
    <w:rsid w:val="0080693C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1039"/>
    <w:rsid w:val="008110DA"/>
    <w:rsid w:val="0081142B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4F61"/>
    <w:rsid w:val="008150E3"/>
    <w:rsid w:val="008150EC"/>
    <w:rsid w:val="0081516A"/>
    <w:rsid w:val="008151D6"/>
    <w:rsid w:val="0081536B"/>
    <w:rsid w:val="00815408"/>
    <w:rsid w:val="0081568E"/>
    <w:rsid w:val="00815690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560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8B5"/>
    <w:rsid w:val="00824A5A"/>
    <w:rsid w:val="00824C93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4E"/>
    <w:rsid w:val="0082769F"/>
    <w:rsid w:val="0082777B"/>
    <w:rsid w:val="008277F8"/>
    <w:rsid w:val="00827B78"/>
    <w:rsid w:val="00827BAE"/>
    <w:rsid w:val="00827C67"/>
    <w:rsid w:val="00827C7A"/>
    <w:rsid w:val="00827C89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DAB"/>
    <w:rsid w:val="00830E38"/>
    <w:rsid w:val="00830FB4"/>
    <w:rsid w:val="00831048"/>
    <w:rsid w:val="00831100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4C9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77A"/>
    <w:rsid w:val="0084181C"/>
    <w:rsid w:val="0084184E"/>
    <w:rsid w:val="0084198E"/>
    <w:rsid w:val="00841A17"/>
    <w:rsid w:val="00841A58"/>
    <w:rsid w:val="00841C25"/>
    <w:rsid w:val="00841EA2"/>
    <w:rsid w:val="00841ECA"/>
    <w:rsid w:val="008420E0"/>
    <w:rsid w:val="0084217A"/>
    <w:rsid w:val="00842237"/>
    <w:rsid w:val="00842303"/>
    <w:rsid w:val="0084250D"/>
    <w:rsid w:val="008425BA"/>
    <w:rsid w:val="00842639"/>
    <w:rsid w:val="008428E8"/>
    <w:rsid w:val="00842AE8"/>
    <w:rsid w:val="00843183"/>
    <w:rsid w:val="00843210"/>
    <w:rsid w:val="008433F2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63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1C2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4A4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23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40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A1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452"/>
    <w:rsid w:val="0088548B"/>
    <w:rsid w:val="008854C5"/>
    <w:rsid w:val="008855F8"/>
    <w:rsid w:val="0088589B"/>
    <w:rsid w:val="00885ADC"/>
    <w:rsid w:val="00885BA8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B05"/>
    <w:rsid w:val="008A2CB3"/>
    <w:rsid w:val="008A2CBF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7A4"/>
    <w:rsid w:val="008B08E1"/>
    <w:rsid w:val="008B0941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291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91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FE0"/>
    <w:rsid w:val="008E5064"/>
    <w:rsid w:val="008E521F"/>
    <w:rsid w:val="008E528F"/>
    <w:rsid w:val="008E52CB"/>
    <w:rsid w:val="008E5301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1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F26"/>
    <w:rsid w:val="008F4004"/>
    <w:rsid w:val="008F4061"/>
    <w:rsid w:val="008F423B"/>
    <w:rsid w:val="008F42EF"/>
    <w:rsid w:val="008F43C3"/>
    <w:rsid w:val="008F44A7"/>
    <w:rsid w:val="008F4602"/>
    <w:rsid w:val="008F4694"/>
    <w:rsid w:val="008F4761"/>
    <w:rsid w:val="008F48C5"/>
    <w:rsid w:val="008F4B28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F5"/>
    <w:rsid w:val="00904438"/>
    <w:rsid w:val="00904619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0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8B"/>
    <w:rsid w:val="00907EE2"/>
    <w:rsid w:val="0091007E"/>
    <w:rsid w:val="00910097"/>
    <w:rsid w:val="009103A3"/>
    <w:rsid w:val="0091051B"/>
    <w:rsid w:val="00910549"/>
    <w:rsid w:val="009106B4"/>
    <w:rsid w:val="00910803"/>
    <w:rsid w:val="00910C30"/>
    <w:rsid w:val="00910D27"/>
    <w:rsid w:val="00910DFE"/>
    <w:rsid w:val="00911081"/>
    <w:rsid w:val="009110C6"/>
    <w:rsid w:val="009110F3"/>
    <w:rsid w:val="009112B9"/>
    <w:rsid w:val="00911323"/>
    <w:rsid w:val="009114CD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DF9"/>
    <w:rsid w:val="00912E41"/>
    <w:rsid w:val="00912E8A"/>
    <w:rsid w:val="00913218"/>
    <w:rsid w:val="009132DD"/>
    <w:rsid w:val="009132F9"/>
    <w:rsid w:val="00913368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4FD8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8A7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BDC"/>
    <w:rsid w:val="00926C96"/>
    <w:rsid w:val="00926D32"/>
    <w:rsid w:val="00926E08"/>
    <w:rsid w:val="00926E6C"/>
    <w:rsid w:val="00926EC9"/>
    <w:rsid w:val="00926EE0"/>
    <w:rsid w:val="009270F5"/>
    <w:rsid w:val="0092715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2D1"/>
    <w:rsid w:val="00933410"/>
    <w:rsid w:val="0093365E"/>
    <w:rsid w:val="00933693"/>
    <w:rsid w:val="0093372F"/>
    <w:rsid w:val="009338E1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711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85A"/>
    <w:rsid w:val="009439C6"/>
    <w:rsid w:val="00943DB3"/>
    <w:rsid w:val="00943E2F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0FC"/>
    <w:rsid w:val="00952122"/>
    <w:rsid w:val="00952196"/>
    <w:rsid w:val="009521B6"/>
    <w:rsid w:val="0095220B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9F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97D"/>
    <w:rsid w:val="00957A09"/>
    <w:rsid w:val="00957AC2"/>
    <w:rsid w:val="00957ADA"/>
    <w:rsid w:val="00957B03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967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85F"/>
    <w:rsid w:val="0096799E"/>
    <w:rsid w:val="00967A06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EF2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70"/>
    <w:rsid w:val="0097658C"/>
    <w:rsid w:val="0097677D"/>
    <w:rsid w:val="00976818"/>
    <w:rsid w:val="0097684F"/>
    <w:rsid w:val="009768CA"/>
    <w:rsid w:val="00976910"/>
    <w:rsid w:val="00976912"/>
    <w:rsid w:val="00976A64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21"/>
    <w:rsid w:val="00991317"/>
    <w:rsid w:val="0099132F"/>
    <w:rsid w:val="0099161B"/>
    <w:rsid w:val="0099177E"/>
    <w:rsid w:val="009917C1"/>
    <w:rsid w:val="0099182A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F8"/>
    <w:rsid w:val="00996CAA"/>
    <w:rsid w:val="00996CD3"/>
    <w:rsid w:val="00996D7D"/>
    <w:rsid w:val="0099714E"/>
    <w:rsid w:val="009971AE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FA"/>
    <w:rsid w:val="009A50F4"/>
    <w:rsid w:val="009A515C"/>
    <w:rsid w:val="009A51CC"/>
    <w:rsid w:val="009A52BE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96F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4DD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519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53"/>
    <w:rsid w:val="009D019D"/>
    <w:rsid w:val="009D0204"/>
    <w:rsid w:val="009D0209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0F7"/>
    <w:rsid w:val="009D3177"/>
    <w:rsid w:val="009D3188"/>
    <w:rsid w:val="009D318A"/>
    <w:rsid w:val="009D320E"/>
    <w:rsid w:val="009D324B"/>
    <w:rsid w:val="009D329F"/>
    <w:rsid w:val="009D33C5"/>
    <w:rsid w:val="009D34FB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5A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9A4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62B"/>
    <w:rsid w:val="009E076A"/>
    <w:rsid w:val="009E07E5"/>
    <w:rsid w:val="009E082B"/>
    <w:rsid w:val="009E085A"/>
    <w:rsid w:val="009E0A47"/>
    <w:rsid w:val="009E0C80"/>
    <w:rsid w:val="009E0CD4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C1A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8C5"/>
    <w:rsid w:val="009E5BAE"/>
    <w:rsid w:val="009E5BF3"/>
    <w:rsid w:val="009E5C96"/>
    <w:rsid w:val="009E5E86"/>
    <w:rsid w:val="009E6373"/>
    <w:rsid w:val="009E63B1"/>
    <w:rsid w:val="009E65B3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B98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30BB"/>
    <w:rsid w:val="009F318C"/>
    <w:rsid w:val="009F31B3"/>
    <w:rsid w:val="009F32B1"/>
    <w:rsid w:val="009F333B"/>
    <w:rsid w:val="009F3524"/>
    <w:rsid w:val="009F3591"/>
    <w:rsid w:val="009F37F6"/>
    <w:rsid w:val="009F380C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1D7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16"/>
    <w:rsid w:val="00A03D45"/>
    <w:rsid w:val="00A03FE0"/>
    <w:rsid w:val="00A0402A"/>
    <w:rsid w:val="00A040E4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7B3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2EA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2F3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739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80B"/>
    <w:rsid w:val="00A37815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5C"/>
    <w:rsid w:val="00A45FCF"/>
    <w:rsid w:val="00A461C8"/>
    <w:rsid w:val="00A464DB"/>
    <w:rsid w:val="00A465E3"/>
    <w:rsid w:val="00A46624"/>
    <w:rsid w:val="00A466F1"/>
    <w:rsid w:val="00A4671F"/>
    <w:rsid w:val="00A46755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890"/>
    <w:rsid w:val="00A4791F"/>
    <w:rsid w:val="00A47941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20"/>
    <w:rsid w:val="00A50B7F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AE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CBD"/>
    <w:rsid w:val="00A65DE9"/>
    <w:rsid w:val="00A65EAD"/>
    <w:rsid w:val="00A65FC7"/>
    <w:rsid w:val="00A66454"/>
    <w:rsid w:val="00A664AB"/>
    <w:rsid w:val="00A665A1"/>
    <w:rsid w:val="00A665FB"/>
    <w:rsid w:val="00A6670D"/>
    <w:rsid w:val="00A66807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998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AF7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CE7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620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52"/>
    <w:rsid w:val="00A95AD0"/>
    <w:rsid w:val="00A95BA7"/>
    <w:rsid w:val="00A95C3C"/>
    <w:rsid w:val="00A95E36"/>
    <w:rsid w:val="00A95EF8"/>
    <w:rsid w:val="00A95F15"/>
    <w:rsid w:val="00A96031"/>
    <w:rsid w:val="00A9605C"/>
    <w:rsid w:val="00A96308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00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4A"/>
    <w:rsid w:val="00AA4956"/>
    <w:rsid w:val="00AA49F3"/>
    <w:rsid w:val="00AA4BC4"/>
    <w:rsid w:val="00AA4BD7"/>
    <w:rsid w:val="00AA4CC9"/>
    <w:rsid w:val="00AA4D05"/>
    <w:rsid w:val="00AA4D06"/>
    <w:rsid w:val="00AA4D3E"/>
    <w:rsid w:val="00AA4DE2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85A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7A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12F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342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50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36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7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35B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5B"/>
    <w:rsid w:val="00B249A2"/>
    <w:rsid w:val="00B24A5E"/>
    <w:rsid w:val="00B24C65"/>
    <w:rsid w:val="00B25214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214"/>
    <w:rsid w:val="00B2733A"/>
    <w:rsid w:val="00B273A9"/>
    <w:rsid w:val="00B27464"/>
    <w:rsid w:val="00B274B9"/>
    <w:rsid w:val="00B27534"/>
    <w:rsid w:val="00B27547"/>
    <w:rsid w:val="00B27765"/>
    <w:rsid w:val="00B277C3"/>
    <w:rsid w:val="00B27C32"/>
    <w:rsid w:val="00B27D83"/>
    <w:rsid w:val="00B27E0D"/>
    <w:rsid w:val="00B27EC5"/>
    <w:rsid w:val="00B3001B"/>
    <w:rsid w:val="00B30103"/>
    <w:rsid w:val="00B3039F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15E"/>
    <w:rsid w:val="00B452A9"/>
    <w:rsid w:val="00B45336"/>
    <w:rsid w:val="00B45468"/>
    <w:rsid w:val="00B455DB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40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E4C"/>
    <w:rsid w:val="00B55FBD"/>
    <w:rsid w:val="00B560AC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33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5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141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24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E2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1E9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58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55B"/>
    <w:rsid w:val="00B87911"/>
    <w:rsid w:val="00B87966"/>
    <w:rsid w:val="00B87967"/>
    <w:rsid w:val="00B8798E"/>
    <w:rsid w:val="00B879B5"/>
    <w:rsid w:val="00B879CD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DBE"/>
    <w:rsid w:val="00BA5E2C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A9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17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90"/>
    <w:rsid w:val="00BC34A5"/>
    <w:rsid w:val="00BC35EE"/>
    <w:rsid w:val="00BC369B"/>
    <w:rsid w:val="00BC36A9"/>
    <w:rsid w:val="00BC37A8"/>
    <w:rsid w:val="00BC38D4"/>
    <w:rsid w:val="00BC3941"/>
    <w:rsid w:val="00BC3948"/>
    <w:rsid w:val="00BC3B51"/>
    <w:rsid w:val="00BC3C47"/>
    <w:rsid w:val="00BC3D1F"/>
    <w:rsid w:val="00BC3D65"/>
    <w:rsid w:val="00BC3E95"/>
    <w:rsid w:val="00BC4051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611"/>
    <w:rsid w:val="00BE1927"/>
    <w:rsid w:val="00BE1ACA"/>
    <w:rsid w:val="00BE1C04"/>
    <w:rsid w:val="00BE1C4A"/>
    <w:rsid w:val="00BE1C56"/>
    <w:rsid w:val="00BE1C7C"/>
    <w:rsid w:val="00BE1CAD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CF2"/>
    <w:rsid w:val="00BF0E2C"/>
    <w:rsid w:val="00BF0E54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616C"/>
    <w:rsid w:val="00BF61B8"/>
    <w:rsid w:val="00BF61BA"/>
    <w:rsid w:val="00BF621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7062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0D"/>
    <w:rsid w:val="00C01D6B"/>
    <w:rsid w:val="00C01DA0"/>
    <w:rsid w:val="00C01FAB"/>
    <w:rsid w:val="00C020AA"/>
    <w:rsid w:val="00C02191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AAC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384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37"/>
    <w:rsid w:val="00C07F87"/>
    <w:rsid w:val="00C10158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432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843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6C9"/>
    <w:rsid w:val="00C20892"/>
    <w:rsid w:val="00C208FC"/>
    <w:rsid w:val="00C20B80"/>
    <w:rsid w:val="00C20BE5"/>
    <w:rsid w:val="00C20C68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B7"/>
    <w:rsid w:val="00C24182"/>
    <w:rsid w:val="00C241C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841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639"/>
    <w:rsid w:val="00C33739"/>
    <w:rsid w:val="00C33983"/>
    <w:rsid w:val="00C33BD0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EE7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792"/>
    <w:rsid w:val="00C44AF3"/>
    <w:rsid w:val="00C44B31"/>
    <w:rsid w:val="00C44CE3"/>
    <w:rsid w:val="00C44D39"/>
    <w:rsid w:val="00C44D95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0BC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E8C"/>
    <w:rsid w:val="00C47EAB"/>
    <w:rsid w:val="00C47F54"/>
    <w:rsid w:val="00C47F90"/>
    <w:rsid w:val="00C500ED"/>
    <w:rsid w:val="00C501DD"/>
    <w:rsid w:val="00C502F2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3E8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8F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305"/>
    <w:rsid w:val="00C7066B"/>
    <w:rsid w:val="00C706CA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77B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2CB"/>
    <w:rsid w:val="00CA2305"/>
    <w:rsid w:val="00CA237A"/>
    <w:rsid w:val="00CA2652"/>
    <w:rsid w:val="00CA26A2"/>
    <w:rsid w:val="00CA27A2"/>
    <w:rsid w:val="00CA2802"/>
    <w:rsid w:val="00CA29EA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5B4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00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0F"/>
    <w:rsid w:val="00CB1A22"/>
    <w:rsid w:val="00CB1BEF"/>
    <w:rsid w:val="00CB1C25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857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BB0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6D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9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6EEE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2D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BC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9FA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E5F"/>
    <w:rsid w:val="00D13F50"/>
    <w:rsid w:val="00D1406C"/>
    <w:rsid w:val="00D14144"/>
    <w:rsid w:val="00D14394"/>
    <w:rsid w:val="00D1464A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61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96F"/>
    <w:rsid w:val="00D239AB"/>
    <w:rsid w:val="00D239DD"/>
    <w:rsid w:val="00D23A57"/>
    <w:rsid w:val="00D23ADE"/>
    <w:rsid w:val="00D23E57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1BB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D0A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443"/>
    <w:rsid w:val="00D3490C"/>
    <w:rsid w:val="00D34ACA"/>
    <w:rsid w:val="00D34B30"/>
    <w:rsid w:val="00D34CC7"/>
    <w:rsid w:val="00D34E8B"/>
    <w:rsid w:val="00D351EB"/>
    <w:rsid w:val="00D3534D"/>
    <w:rsid w:val="00D3539E"/>
    <w:rsid w:val="00D353FE"/>
    <w:rsid w:val="00D354AA"/>
    <w:rsid w:val="00D3554D"/>
    <w:rsid w:val="00D35701"/>
    <w:rsid w:val="00D357C6"/>
    <w:rsid w:val="00D3580E"/>
    <w:rsid w:val="00D35AD9"/>
    <w:rsid w:val="00D35B4F"/>
    <w:rsid w:val="00D35BCE"/>
    <w:rsid w:val="00D35BD2"/>
    <w:rsid w:val="00D35C08"/>
    <w:rsid w:val="00D35EF3"/>
    <w:rsid w:val="00D35FA9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524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8BC"/>
    <w:rsid w:val="00D43AE2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06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38D"/>
    <w:rsid w:val="00D5343C"/>
    <w:rsid w:val="00D53495"/>
    <w:rsid w:val="00D534FC"/>
    <w:rsid w:val="00D5352D"/>
    <w:rsid w:val="00D53632"/>
    <w:rsid w:val="00D537AC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5E30"/>
    <w:rsid w:val="00D55FAF"/>
    <w:rsid w:val="00D56086"/>
    <w:rsid w:val="00D563A8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979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5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360"/>
    <w:rsid w:val="00D7348C"/>
    <w:rsid w:val="00D734CD"/>
    <w:rsid w:val="00D7366B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2D"/>
    <w:rsid w:val="00D815FD"/>
    <w:rsid w:val="00D81681"/>
    <w:rsid w:val="00D816B6"/>
    <w:rsid w:val="00D81717"/>
    <w:rsid w:val="00D8187F"/>
    <w:rsid w:val="00D81B5C"/>
    <w:rsid w:val="00D81CEF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690"/>
    <w:rsid w:val="00D84949"/>
    <w:rsid w:val="00D84AA7"/>
    <w:rsid w:val="00D84B5A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97"/>
    <w:rsid w:val="00D906C2"/>
    <w:rsid w:val="00D906EC"/>
    <w:rsid w:val="00D9091C"/>
    <w:rsid w:val="00D909A0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DF0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AD1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500E"/>
    <w:rsid w:val="00D95763"/>
    <w:rsid w:val="00D95828"/>
    <w:rsid w:val="00D95983"/>
    <w:rsid w:val="00D95AB8"/>
    <w:rsid w:val="00D95BF5"/>
    <w:rsid w:val="00D95BFF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787"/>
    <w:rsid w:val="00D96868"/>
    <w:rsid w:val="00D968C9"/>
    <w:rsid w:val="00D96990"/>
    <w:rsid w:val="00D969DF"/>
    <w:rsid w:val="00D96C65"/>
    <w:rsid w:val="00D96E63"/>
    <w:rsid w:val="00D96EDB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BA"/>
    <w:rsid w:val="00DC15D6"/>
    <w:rsid w:val="00DC161E"/>
    <w:rsid w:val="00DC1756"/>
    <w:rsid w:val="00DC1808"/>
    <w:rsid w:val="00DC19BD"/>
    <w:rsid w:val="00DC1A02"/>
    <w:rsid w:val="00DC1A69"/>
    <w:rsid w:val="00DC1ABC"/>
    <w:rsid w:val="00DC2203"/>
    <w:rsid w:val="00DC238C"/>
    <w:rsid w:val="00DC25F5"/>
    <w:rsid w:val="00DC2680"/>
    <w:rsid w:val="00DC26C7"/>
    <w:rsid w:val="00DC282C"/>
    <w:rsid w:val="00DC282F"/>
    <w:rsid w:val="00DC2876"/>
    <w:rsid w:val="00DC2911"/>
    <w:rsid w:val="00DC2ACD"/>
    <w:rsid w:val="00DC2B37"/>
    <w:rsid w:val="00DC2BEE"/>
    <w:rsid w:val="00DC2C96"/>
    <w:rsid w:val="00DC2CD7"/>
    <w:rsid w:val="00DC2D8A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6D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4A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835"/>
    <w:rsid w:val="00DD4918"/>
    <w:rsid w:val="00DD4C19"/>
    <w:rsid w:val="00DD4CC2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5C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5EA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09"/>
    <w:rsid w:val="00E046C5"/>
    <w:rsid w:val="00E047C8"/>
    <w:rsid w:val="00E0482D"/>
    <w:rsid w:val="00E0482F"/>
    <w:rsid w:val="00E04831"/>
    <w:rsid w:val="00E0484F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78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2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5B8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239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33C"/>
    <w:rsid w:val="00E31340"/>
    <w:rsid w:val="00E31462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058"/>
    <w:rsid w:val="00E4112E"/>
    <w:rsid w:val="00E4116F"/>
    <w:rsid w:val="00E411C0"/>
    <w:rsid w:val="00E412A0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A8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4FE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5F4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7C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2B0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3F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793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3B6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43C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404A"/>
    <w:rsid w:val="00E940FF"/>
    <w:rsid w:val="00E94118"/>
    <w:rsid w:val="00E94228"/>
    <w:rsid w:val="00E9427C"/>
    <w:rsid w:val="00E944B9"/>
    <w:rsid w:val="00E94507"/>
    <w:rsid w:val="00E9460C"/>
    <w:rsid w:val="00E947A2"/>
    <w:rsid w:val="00E94810"/>
    <w:rsid w:val="00E94AF7"/>
    <w:rsid w:val="00E94CC6"/>
    <w:rsid w:val="00E94D1E"/>
    <w:rsid w:val="00E94E1E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CA9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EFD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0F6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4C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5E"/>
    <w:rsid w:val="00EB26BE"/>
    <w:rsid w:val="00EB27A7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73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3022"/>
    <w:rsid w:val="00EC313B"/>
    <w:rsid w:val="00EC32CB"/>
    <w:rsid w:val="00EC3453"/>
    <w:rsid w:val="00EC34F0"/>
    <w:rsid w:val="00EC3ACA"/>
    <w:rsid w:val="00EC3B83"/>
    <w:rsid w:val="00EC3C40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BF5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4E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A2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F9"/>
    <w:rsid w:val="00ED5D82"/>
    <w:rsid w:val="00ED5FF7"/>
    <w:rsid w:val="00ED6106"/>
    <w:rsid w:val="00ED61EE"/>
    <w:rsid w:val="00ED6235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0D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AFE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C9"/>
    <w:rsid w:val="00EF28D8"/>
    <w:rsid w:val="00EF2B10"/>
    <w:rsid w:val="00EF2B9D"/>
    <w:rsid w:val="00EF2C35"/>
    <w:rsid w:val="00EF2E5F"/>
    <w:rsid w:val="00EF2EDD"/>
    <w:rsid w:val="00EF30C7"/>
    <w:rsid w:val="00EF329E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6AF"/>
    <w:rsid w:val="00F058B4"/>
    <w:rsid w:val="00F05965"/>
    <w:rsid w:val="00F059E1"/>
    <w:rsid w:val="00F05C43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5F9"/>
    <w:rsid w:val="00F117E7"/>
    <w:rsid w:val="00F11805"/>
    <w:rsid w:val="00F1183D"/>
    <w:rsid w:val="00F11929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2D3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33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DFF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4D9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273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A5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479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272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D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1C0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24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CFE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69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659"/>
    <w:rsid w:val="00FA59BC"/>
    <w:rsid w:val="00FA5A8D"/>
    <w:rsid w:val="00FA5ADD"/>
    <w:rsid w:val="00FA5B30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5AE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3A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1A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0D9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2E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419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2B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19D"/>
    <w:rsid w:val="00FD2225"/>
    <w:rsid w:val="00FD2431"/>
    <w:rsid w:val="00FD2526"/>
    <w:rsid w:val="00FD27B2"/>
    <w:rsid w:val="00FD2ACC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4B3B"/>
    <w:rsid w:val="00FD4CAE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4FF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6CF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AF7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F00DD"/>
    <w:rsid w:val="00FF0231"/>
    <w:rsid w:val="00FF02D8"/>
    <w:rsid w:val="00FF0453"/>
    <w:rsid w:val="00FF04FE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C4E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7E8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0264A3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0264A3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0264A3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0264A3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0264A3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0264A3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0264A3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0264A3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0264A3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0264A3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0264A3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0264A3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0264A3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0264A3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0264A3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0264A3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0264A3"/>
    <w:rPr>
      <w:szCs w:val="20"/>
    </w:rPr>
  </w:style>
  <w:style w:type="table" w:customStyle="1" w:styleId="Versiehistorie">
    <w:name w:val="Versiehistorie"/>
    <w:basedOn w:val="Standaardtabel"/>
    <w:uiPriority w:val="99"/>
    <w:rsid w:val="000264A3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0264A3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0264A3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0264A3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0264A3"/>
    <w:pPr>
      <w:keepNext/>
      <w:pageBreakBefore/>
      <w:numPr>
        <w:ilvl w:val="6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0264A3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0264A3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0264A3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0264A3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0264A3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0264A3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0264A3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0264A3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0264A3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0264A3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0264A3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0264A3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0264A3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0264A3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0264A3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0264A3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0264A3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0264A3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0264A3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0264A3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0264A3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0264A3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0264A3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0264A3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0264A3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0264A3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0264A3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0264A3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0264A3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0264A3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0264A3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0264A3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0264A3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0264A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0264A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0264A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0264A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0264A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0264A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0264A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0264A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0264A3"/>
  </w:style>
  <w:style w:type="table" w:styleId="Professioneletabel">
    <w:name w:val="Table Professional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0264A3"/>
  </w:style>
  <w:style w:type="table" w:styleId="Tabelkolommen1">
    <w:name w:val="Table Columns 1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0264A3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0264A3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0264A3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0264A3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0264A3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0264A3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0264A3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0264A3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0264A3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0264A3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0264A3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0264A3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0264A3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0264A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0264A3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264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0264A3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0264A3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0264A3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0264A3"/>
  </w:style>
  <w:style w:type="character" w:customStyle="1" w:styleId="Colofonprojectnaam">
    <w:name w:val="Colofon projectnaam"/>
    <w:basedOn w:val="Standaardalinea-lettertype"/>
    <w:uiPriority w:val="1"/>
    <w:rsid w:val="000264A3"/>
  </w:style>
  <w:style w:type="character" w:customStyle="1" w:styleId="Colofonprojectnummer">
    <w:name w:val="Colofon projectnummer"/>
    <w:basedOn w:val="Standaardalinea-lettertype"/>
    <w:uiPriority w:val="1"/>
    <w:rsid w:val="000264A3"/>
  </w:style>
  <w:style w:type="character" w:customStyle="1" w:styleId="Colofoncontactpersoon">
    <w:name w:val="Colofon contactpersoon"/>
    <w:basedOn w:val="Standaardalinea-lettertype"/>
    <w:uiPriority w:val="1"/>
    <w:rsid w:val="000264A3"/>
  </w:style>
  <w:style w:type="character" w:customStyle="1" w:styleId="Colofonauteur">
    <w:name w:val="Colofon auteur"/>
    <w:basedOn w:val="Standaardalinea-lettertype"/>
    <w:uiPriority w:val="1"/>
    <w:rsid w:val="000264A3"/>
  </w:style>
  <w:style w:type="table" w:customStyle="1" w:styleId="Implementatie">
    <w:name w:val="Implementatie"/>
    <w:basedOn w:val="Standaardtabel"/>
    <w:uiPriority w:val="99"/>
    <w:rsid w:val="000264A3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0264A3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0264A3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0264A3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0264A3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0264A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0264A3"/>
  </w:style>
  <w:style w:type="paragraph" w:styleId="Bloktekst">
    <w:name w:val="Block Text"/>
    <w:basedOn w:val="Standaard"/>
    <w:semiHidden/>
    <w:unhideWhenUsed/>
    <w:rsid w:val="000264A3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0264A3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0264A3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0264A3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0264A3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0264A3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264A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0264A3"/>
    <w:rPr>
      <w:i/>
      <w:iCs/>
    </w:rPr>
  </w:style>
  <w:style w:type="character" w:styleId="HTMLVariable">
    <w:name w:val="HTML Variable"/>
    <w:basedOn w:val="Standaardalinea-lettertype"/>
    <w:semiHidden/>
    <w:unhideWhenUsed/>
    <w:rsid w:val="000264A3"/>
    <w:rPr>
      <w:i/>
      <w:iCs/>
    </w:rPr>
  </w:style>
  <w:style w:type="character" w:styleId="HTML-acroniem">
    <w:name w:val="HTML Acronym"/>
    <w:basedOn w:val="Standaardalinea-lettertype"/>
    <w:semiHidden/>
    <w:unhideWhenUsed/>
    <w:rsid w:val="000264A3"/>
  </w:style>
  <w:style w:type="paragraph" w:styleId="HTML-adres">
    <w:name w:val="HTML Address"/>
    <w:basedOn w:val="Standaard"/>
    <w:link w:val="HTML-adresChar"/>
    <w:semiHidden/>
    <w:unhideWhenUsed/>
    <w:rsid w:val="000264A3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0264A3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0264A3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0264A3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0264A3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0264A3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0264A3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0264A3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0264A3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0264A3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0264A3"/>
  </w:style>
  <w:style w:type="paragraph" w:styleId="Lijstopsomteken">
    <w:name w:val="List Bullet"/>
    <w:basedOn w:val="Standaard"/>
    <w:unhideWhenUsed/>
    <w:rsid w:val="000264A3"/>
    <w:pPr>
      <w:numPr>
        <w:numId w:val="65"/>
      </w:numPr>
      <w:contextualSpacing/>
    </w:pPr>
  </w:style>
  <w:style w:type="paragraph" w:styleId="Lijstopsomteken2">
    <w:name w:val="List Bullet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0264A3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0264A3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0264A3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0264A3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0264A3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0264A3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0264A3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0264A3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0264A3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0264A3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0264A3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0264A3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0264A3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0264A3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0264A3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0264A3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0264A3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0264A3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0264A3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0264A3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0264A3"/>
    <w:rPr>
      <w:u w:val="single"/>
    </w:rPr>
  </w:style>
  <w:style w:type="paragraph" w:customStyle="1" w:styleId="Kader">
    <w:name w:val="Kader"/>
    <w:basedOn w:val="Standaard"/>
    <w:next w:val="Standaard"/>
    <w:qFormat/>
    <w:rsid w:val="000264A3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E43714"/>
  </w:style>
  <w:style w:type="numbering" w:styleId="1ai">
    <w:name w:val="Outline List 1"/>
    <w:basedOn w:val="Geenlijst"/>
    <w:semiHidden/>
    <w:unhideWhenUsed/>
    <w:rsid w:val="00E43714"/>
  </w:style>
  <w:style w:type="numbering" w:styleId="Artikelsectie">
    <w:name w:val="Outline List 3"/>
    <w:basedOn w:val="Geenlijst"/>
    <w:semiHidden/>
    <w:unhideWhenUsed/>
    <w:rsid w:val="00E43714"/>
  </w:style>
  <w:style w:type="numbering" w:customStyle="1" w:styleId="Nummering1">
    <w:name w:val="Nummering1"/>
    <w:basedOn w:val="Geenlijst"/>
    <w:uiPriority w:val="99"/>
    <w:rsid w:val="007978A2"/>
    <w:pPr>
      <w:numPr>
        <w:numId w:val="95"/>
      </w:numPr>
    </w:pPr>
  </w:style>
  <w:style w:type="table" w:customStyle="1" w:styleId="Tabel1">
    <w:name w:val="Tabel1"/>
    <w:basedOn w:val="Standaardtabel"/>
    <w:uiPriority w:val="99"/>
    <w:rsid w:val="007978A2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92" Type="http://schemas.openxmlformats.org/officeDocument/2006/relationships/hyperlink" Target="https://www.geonovum.nl/geo-standaarden/omgevingswet/meldingen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95" Type="http://schemas.openxmlformats.org/officeDocument/2006/relationships/fontTable" Target="fontTable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93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9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94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1269</TotalTime>
  <Pages>220</Pages>
  <Words>82892</Words>
  <Characters>455907</Characters>
  <Application>Microsoft Office Word</Application>
  <DocSecurity>0</DocSecurity>
  <Lines>3799</Lines>
  <Paragraphs>1075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537724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90</cp:revision>
  <cp:lastPrinted>2021-12-12T20:21:00Z</cp:lastPrinted>
  <dcterms:created xsi:type="dcterms:W3CDTF">2023-01-18T16:24:00Z</dcterms:created>
  <dcterms:modified xsi:type="dcterms:W3CDTF">2023-04-04T09:37:00Z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