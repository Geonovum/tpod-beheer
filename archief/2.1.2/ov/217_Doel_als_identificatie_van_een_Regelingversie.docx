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429" w:name="_Ref_86c4c191ed2825a5e7e51c8f13d77b70_1"/>
      <w:r>
        <w:t>Doel als i</w:t>
      </w:r>
      <w:r w:rsidRPr="00F03DD9">
        <w:t>dentificatie van een Regelingversie</w:t>
      </w:r>
      <w:bookmarkEnd w:id="429"/>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lastRenderedPageBreak/>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21"/>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0C8891F0" w14:textId="1E0AB685" w:rsidR="00DC2876"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6E536B71"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lastRenderedPageBreak/>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67FED862" w:rsidR="00E43714" w:rsidRPr="00F03DD9" w:rsidRDefault="00E43714" w:rsidP="00E43714">
      <w:r>
        <w:t xml:space="preserve">In paragraaf </w:t>
      </w:r>
      <w:r w:rsidR="00FF0C4E">
        <w:fldChar w:fldCharType="begin"/>
      </w:r>
      <w:r w:rsidR="00FF0C4E">
        <w:instrText xml:space="preserve"> REF _Ref_3c1cef20a59a3cc5aac81a8a234d2d50_5 \n \h </w:instrText>
      </w:r>
      <w:r w:rsidR="00FF0C4E">
        <w:fldChar w:fldCharType="separate"/>
      </w:r>
      <w:r w:rsidR="001441C5">
        <w:t>10.4</w:t>
      </w:r>
      <w:r w:rsidR="00FF0C4E">
        <w:fldChar w:fldCharType="end"/>
      </w:r>
      <w:r>
        <w:t xml:space="preserve"> is de concrete toepassing van Doel op </w:t>
      </w:r>
      <w:fldSimple w:instr=" DOCVARIABLE ID01+ ">
        <w:r w:rsidR="001441C5">
          <w:t>de omgevingsverordening</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