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185" w:name="_Ref_1cb7df7502133815022d76d4786258f0_1"/>
      <w:r w:rsidRPr="00F1426F">
        <w:t>Annotatie</w:t>
      </w:r>
      <w:bookmarkEnd w:id="185"/>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11F428EC"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_Ref_371d8bce1628d469c7ddebdb6fc681e3_1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1441C5">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1441C5">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1441C5">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