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93" w:name="_Ref_aec3aa874f65a1f3162873b0cf7f35d8_1"/>
      <w:r>
        <w:t>Toelichting</w:t>
      </w:r>
      <w:bookmarkEnd w:id="93"/>
    </w:p>
    <w:p w14:paraId="4B8327ED" w14:textId="23AE9E72"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_Ref_aec3aa874f65a1f3162873b0cf7f35d8_2 \n \h </w:instrText>
      </w:r>
      <w:r w:rsidR="002C587B">
        <w:fldChar w:fldCharType="separate"/>
      </w:r>
      <w:r w:rsidR="001441C5">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1441C5">
          <w:t>de omgevingsverordening</w:t>
        </w:r>
      </w:fldSimple>
      <w:r w:rsidR="00CD1BCF" w:rsidRPr="00CD1BCF">
        <w:t xml:space="preserve"> er uit ziet (de nummers voor de elementen verwijzen naar de nummering in de vorige paragraaf).</w:t>
      </w:r>
    </w:p>
    <w:p w14:paraId="72011B89" w14:textId="1BD79A08" w:rsidR="00CD1BCF" w:rsidRDefault="00CD1BCF" w:rsidP="00CD1BCF">
      <w:pPr>
        <w:pStyle w:val="Figuur"/>
      </w:pPr>
      <w:r>
        <w:rPr>
          <w:noProof/>
        </w:rPr>
        <w:drawing>
          <wp:inline distT="0" distB="0" distL="0" distR="0" wp14:anchorId="393CE220" wp14:editId="395C2C72">
            <wp:extent cx="4057650" cy="451857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pic:cNvPicPr/>
                  </pic:nvPicPr>
                  <pic:blipFill>
                    <a:blip r:embed="rId26"/>
                    <a:stretch>
                      <a:fillRect/>
                    </a:stretch>
                  </pic:blipFill>
                  <pic:spPr>
                    <a:xfrm>
                      <a:off x="0" y="0"/>
                      <a:ext cx="4065781" cy="4527628"/>
                    </a:xfrm>
                    <a:prstGeom prst="rect">
                      <a:avLst/>
                    </a:prstGeom>
                  </pic:spPr>
                </pic:pic>
              </a:graphicData>
            </a:graphic>
          </wp:inline>
        </w:drawing>
      </w:r>
    </w:p>
    <w:p w14:paraId="1CB92F4D" w14:textId="7E58261E" w:rsidR="00214F98" w:rsidRPr="00214F98" w:rsidRDefault="002C587B" w:rsidP="00323664">
      <w:pPr>
        <w:pStyle w:val="Figuurbijschrift"/>
      </w:pPr>
      <w:bookmarkStart w:id="95" w:name="_Ref_aec3aa874f65a1f3162873b0cf7f35d8_2"/>
      <w:r>
        <w:t>Overzicht van m</w:t>
      </w:r>
      <w:r w:rsidR="00214F98">
        <w:t>odel BesluitCompact</w:t>
      </w:r>
      <w:bookmarkEnd w:id="95"/>
    </w:p>
    <w:p w14:paraId="490DBE92" w14:textId="44F970C8" w:rsidR="004B295D" w:rsidRDefault="00E6469E" w:rsidP="00713915">
      <w:r>
        <w:fldChar w:fldCharType="begin"/>
      </w:r>
      <w:r>
        <w:instrText xml:space="preserve"> REF _Ref_aec3aa874f65a1f3162873b0cf7f35d8_2 \n \h </w:instrText>
      </w:r>
      <w:r>
        <w:fldChar w:fldCharType="separate"/>
      </w:r>
      <w:r w:rsidR="001441C5">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1441C5">
          <w:t>de omgevingsverordening</w:t>
        </w:r>
      </w:fldSimple>
      <w:r w:rsidRPr="00E6469E">
        <w:t>. De onderdelen 1 t/m 9 komen in het publicatieblad. In de regelingenbank op overheid.nl en in DSO-LV is alleen de inhoud van de WijzigBijlage (nr 5) te zien.</w:t>
      </w:r>
    </w:p>
    <w:p w14:paraId="63F1E31C" w14:textId="77777777" w:rsidR="00555E81" w:rsidRDefault="00555E81" w:rsidP="00713915"/>
    <w:p w14:paraId="345070A4" w14:textId="3423D6A8"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_Ref_2e859e6c12c38560dc7d3e61115b49b4_1 \r \h </w:instrText>
      </w:r>
      <w:r w:rsidR="00713915" w:rsidRPr="00863F41">
        <w:rPr>
          <w:rStyle w:val="Verwijzing"/>
        </w:rPr>
      </w:r>
      <w:r w:rsidR="00713915" w:rsidRPr="00863F41">
        <w:rPr>
          <w:rStyle w:val="Verwijzing"/>
        </w:rPr>
        <w:fldChar w:fldCharType="separate"/>
      </w:r>
      <w:r w:rsidR="001441C5">
        <w:rPr>
          <w:rStyle w:val="Verwijzing"/>
        </w:rPr>
        <w:t>4.3.2.1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0B72E23B"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E84029">
        <w:t xml:space="preserve"> </w:t>
      </w:r>
      <w:r w:rsidR="00E84029" w:rsidRPr="00E84029">
        <w:t>Een WijzigArtikel mag slechts naar één WijzigBijlage verwijzen, anders gezegd: er zijn net zoveel WijzigArtikelen als er WijzigBijlagen zijn.</w:t>
      </w:r>
      <w:r>
        <w:t xml:space="preserve"> 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I</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 xml:space="preserve">moet in zo’n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1441C5">
        <w:rPr>
          <w:rStyle w:val="Verwijzing"/>
        </w:rPr>
        <w:t>4.3.2.3</w:t>
      </w:r>
      <w:r w:rsidRPr="00863F41">
        <w:rPr>
          <w:rStyle w:val="Verwijzing"/>
        </w:rPr>
        <w:fldChar w:fldCharType="end"/>
      </w:r>
      <w:r>
        <w:t xml:space="preserve"> </w:t>
      </w:r>
      <w:r w:rsidR="00457FAD">
        <w:t>hebben</w:t>
      </w:r>
      <w:r>
        <w:t xml:space="preserve"> WijzigArtikel en Artikel een Kop bestaande uit Label (namelijk: Artikel) </w:t>
      </w:r>
      <w:r w:rsidRPr="001C7961">
        <w:t xml:space="preserve">en </w:t>
      </w:r>
      <w:r>
        <w:t xml:space="preserve">Nummer. </w:t>
      </w:r>
      <w:r w:rsidR="002C5839" w:rsidRPr="002C5839">
        <w:t xml:space="preserve">Dat maakt het makkelijk om vanuit de WijzigBijlage naar het bijbehorende WijzigArtikel te verwijzen.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_Ref_2e859e6c12c38560dc7d3e61115b49b4_2 \r \h </w:instrText>
      </w:r>
      <w:r w:rsidRPr="00863F41">
        <w:rPr>
          <w:rStyle w:val="Verwijzing"/>
        </w:rPr>
      </w:r>
      <w:r w:rsidRPr="00863F41">
        <w:rPr>
          <w:rStyle w:val="Verwijzing"/>
        </w:rPr>
        <w:fldChar w:fldCharType="separate"/>
      </w:r>
      <w:r w:rsidR="001441C5">
        <w:rPr>
          <w:rStyle w:val="Verwijzing"/>
        </w:rPr>
        <w:t>4.3.2.1</w:t>
      </w:r>
      <w:r w:rsidRPr="00863F41">
        <w:rPr>
          <w:rStyle w:val="Verwijzing"/>
        </w:rPr>
        <w:fldChar w:fldCharType="end"/>
      </w:r>
      <w:r>
        <w:t xml:space="preserve"> genoemde eisen van toepassing. De bepalingen over de Artikelstructuur van </w:t>
      </w:r>
      <w:r>
        <w:lastRenderedPageBreak/>
        <w:t xml:space="preserve">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1441C5">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_Ref_adae651e87316a7f8b364db06963376d_1 \r \h </w:instrText>
      </w:r>
      <w:r w:rsidR="00114498" w:rsidRPr="00863F41">
        <w:rPr>
          <w:rStyle w:val="Verwijzing"/>
        </w:rPr>
      </w:r>
      <w:r w:rsidR="00114498" w:rsidRPr="00863F41">
        <w:rPr>
          <w:rStyle w:val="Verwijzing"/>
        </w:rPr>
        <w:fldChar w:fldCharType="separate"/>
      </w:r>
      <w:r w:rsidR="001441C5">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p>
    <w:p w14:paraId="6AD7F12F" w14:textId="7A309922"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_Ref_58775eaf77402a82b45917b411b72928_1 \r \h </w:instrText>
      </w:r>
      <w:r w:rsidRPr="00863F41">
        <w:rPr>
          <w:rStyle w:val="Verwijzing"/>
        </w:rPr>
      </w:r>
      <w:r w:rsidRPr="00863F41">
        <w:rPr>
          <w:rStyle w:val="Verwijzing"/>
        </w:rPr>
        <w:fldChar w:fldCharType="separate"/>
      </w:r>
      <w:r w:rsidR="001441C5">
        <w:rPr>
          <w:rStyle w:val="Verwijzing"/>
        </w:rPr>
        <w:t>4.3.3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1441C5">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_Ref_adae651e87316a7f8b364db06963376d_1 \r \h </w:instrText>
      </w:r>
      <w:r w:rsidR="000A0B1B" w:rsidRPr="00863F41">
        <w:rPr>
          <w:rStyle w:val="Verwijzing"/>
        </w:rPr>
      </w:r>
      <w:r w:rsidR="000A0B1B" w:rsidRPr="00863F41">
        <w:rPr>
          <w:rStyle w:val="Verwijzing"/>
        </w:rPr>
        <w:fldChar w:fldCharType="separate"/>
      </w:r>
      <w:r w:rsidR="001441C5">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t xml:space="preserve">Er wordt bijvoorbeeld aangegeven </w:t>
      </w:r>
      <w:r w:rsidRPr="008E173E">
        <w:t>welke artikelen, leden</w:t>
      </w:r>
      <w:r>
        <w:t xml:space="preserve"> </w:t>
      </w:r>
      <w:r w:rsidRPr="00775F7B">
        <w:t xml:space="preserve">en/of </w:t>
      </w:r>
      <w:r w:rsidR="00D44198">
        <w:t>GIO’s</w:t>
      </w:r>
      <w:r w:rsidRPr="00775F7B">
        <w:t xml:space="preserve"> geheel of gedeeltelijk worden toegevoegd, geschrapt, gewijzigd of vervangen door andere.</w:t>
      </w:r>
      <w:r>
        <w:t xml:space="preserve"> Renvooiweergave betekent dat </w:t>
      </w:r>
      <w:r w:rsidRPr="00C455A0">
        <w:t>met visuele middelen wordt duidelijk gemaakt wat wordt toegevoegd of geschrapt.</w:t>
      </w:r>
    </w:p>
    <w:p w14:paraId="794C7B6D" w14:textId="6E42F1DC" w:rsidR="00713915" w:rsidRDefault="00713915" w:rsidP="00713915">
      <w:pPr>
        <w:pStyle w:val="Opsommingnummers1"/>
      </w:pPr>
      <w:r>
        <w:rPr>
          <w:b/>
          <w:bCs/>
        </w:rPr>
        <w:lastRenderedPageBreak/>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_Ref_57df7de5f95154d87f0fe369d8c02411_1 \n \h </w:instrText>
      </w:r>
      <w:r w:rsidR="007A3E0B">
        <w:fldChar w:fldCharType="separate"/>
      </w:r>
      <w:r w:rsidR="001441C5">
        <w:t>4.1.1</w:t>
      </w:r>
      <w:r w:rsidR="007A3E0B">
        <w:fldChar w:fldCharType="end"/>
      </w:r>
      <w:r w:rsidR="00455F96" w:rsidRPr="00455F96">
        <w:t xml:space="preserve"> zijn geen bijlagen bij het Besluit (of de Regeling) als bedoeld in de STOP/TPOD-standaard, maar op het besluit betrekking hebbende stukken.</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1441C5">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specifieke, in het toepassingsprofiel vastgelegde, gevallen toegestaan.</w:t>
      </w:r>
      <w:r w:rsidR="00341720">
        <w:t xml:space="preserve"> In dit toepassingsprofiel is, in de norm van paragraaf </w:t>
      </w:r>
      <w:r w:rsidR="00404023">
        <w:fldChar w:fldCharType="begin"/>
      </w:r>
      <w:r w:rsidR="00404023">
        <w:instrText xml:space="preserve"> REF _Ref_2e859e6c12c38560dc7d3e61115b49b4_1 \n \h </w:instrText>
      </w:r>
      <w:r w:rsidR="00404023">
        <w:fldChar w:fldCharType="separate"/>
      </w:r>
      <w:r w:rsidR="001441C5">
        <w:t>4.3.2.1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 xml:space="preserve">. </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1441C5">
        <w:rPr>
          <w:rStyle w:val="Verwijzing"/>
        </w:rPr>
        <w:t>5.4</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13D98FD0"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5002D" w:rsidRPr="0005002D">
        <w:t>Omdat de toelichting bedoeld is voor gebruik in het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w:t>
      </w:r>
      <w:r w:rsidR="006A3484">
        <w:lastRenderedPageBreak/>
        <w:t xml:space="preserve">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_Ref_9402d5cd20edac62a10ec85bb98e6f62_1 \n \h </w:instrText>
      </w:r>
      <w:r w:rsidR="003102BE">
        <w:fldChar w:fldCharType="separate"/>
      </w:r>
      <w:r w:rsidR="001441C5">
        <w:t>4.3.3.2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_Ref_4f0dd07ad6dfd1ecadcf1c2f7aa2e7ec_1 \n \h </w:instrText>
      </w:r>
      <w:r w:rsidR="00845E0C">
        <w:rPr>
          <w:rStyle w:val="Verwijzing"/>
        </w:rPr>
      </w:r>
      <w:r w:rsidR="00845E0C">
        <w:rPr>
          <w:rStyle w:val="Verwijzing"/>
        </w:rPr>
        <w:fldChar w:fldCharType="separate"/>
      </w:r>
      <w:r w:rsidR="001441C5">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Een Toelichting kan worden afgesloten met het element Sluiting. Van die mogelijkheid zal 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14273C91" w14:textId="614BE903" w:rsidR="00DC2876"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_Ref_2e859e6c12c38560dc7d3e61115b49b4_3 \r \h </w:instrText>
      </w:r>
      <w:r w:rsidRPr="00863F41">
        <w:rPr>
          <w:rStyle w:val="Verwijzing"/>
        </w:rPr>
      </w:r>
      <w:r w:rsidRPr="00863F41">
        <w:rPr>
          <w:rStyle w:val="Verwijzing"/>
        </w:rPr>
        <w:fldChar w:fldCharType="separate"/>
      </w:r>
      <w:r w:rsidR="001441C5">
        <w:rPr>
          <w:rStyle w:val="Verwijzing"/>
        </w:rPr>
        <w:t>4.3.2.1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64A80C2E"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D909A0" w:rsidRPr="00D909A0">
        <w:t>In de STOP/TPOD-standaard is dit element de voorgeschreven plek voor de motivering als op het besluit afdeling 3.7 Awb van toepassing en het besluit derhalve op een deugdelijke motivering dient te berusten.</w:t>
      </w:r>
      <w:r w:rsidR="005C0D0E" w:rsidRPr="005C0D0E">
        <w:t xml:space="preserve">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w:t>
      </w:r>
      <w:r w:rsidRPr="006A1F47">
        <w:lastRenderedPageBreak/>
        <w:t xml:space="preserve">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1441C5">
        <w:t>de omgevingsverordening</w:t>
      </w:r>
      <w:r w:rsidRPr="006A1F47">
        <w:fldChar w:fldCharType="end"/>
      </w:r>
      <w:r w:rsidRPr="006A1F47">
        <w:t xml:space="preserve"> wordt aangepast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1441C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6C5AE460"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554288" w:rsidRPr="00554288">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_Ref_2e859e6c12c38560dc7d3e61115b49b4_5 \r \h </w:instrText>
      </w:r>
      <w:r w:rsidRPr="00863F41">
        <w:rPr>
          <w:rStyle w:val="Verwijzing"/>
        </w:rPr>
      </w:r>
      <w:r w:rsidRPr="00863F41">
        <w:rPr>
          <w:rStyle w:val="Verwijzing"/>
        </w:rPr>
        <w:fldChar w:fldCharType="separate"/>
      </w:r>
      <w:r w:rsidR="001441C5">
        <w:rPr>
          <w:rStyle w:val="Verwijzing"/>
        </w:rPr>
        <w:t>4.3.2.1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4BDC293D"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1441C5">
        <w:rPr>
          <w:rStyle w:val="Verwijzing"/>
        </w:rPr>
        <w:t>5.2.2.1.1</w:t>
      </w:r>
      <w:r w:rsidR="00604C86" w:rsidRPr="00863F41">
        <w:rPr>
          <w:rStyle w:val="Verwijzing"/>
        </w:rPr>
        <w:fldChar w:fldCharType="end"/>
      </w:r>
      <w:r>
        <w:t>.</w:t>
      </w:r>
    </w:p>
    <w:p w14:paraId="4EB3480D" w14:textId="7DA58271"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 en i</w:t>
      </w:r>
      <w:r>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