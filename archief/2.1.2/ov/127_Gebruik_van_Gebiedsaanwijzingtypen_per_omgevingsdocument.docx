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1895" w14:textId="77777777" w:rsidR="00205F40" w:rsidRPr="00891CB8" w:rsidRDefault="00205F40" w:rsidP="004A39E2">
      <w:pPr>
        <w:pStyle w:val="Kop5"/>
      </w:pPr>
      <w:bookmarkStart w:id="283" w:name="_Ref_786e68d734c521ff981cc4a84d1779f2_1"/>
      <w:r w:rsidRPr="00891CB8">
        <w:t>Gebruik van Gebiedsaanwijzingtypen per omgevingsdocument</w:t>
      </w:r>
      <w:bookmarkEnd w:id="283"/>
    </w:p>
    <w:p w14:paraId="3072F76D" w14:textId="1DDCE2B2" w:rsidR="00205F40" w:rsidRDefault="00205F40" w:rsidP="00B75255">
      <w:r>
        <w:t xml:space="preserve">Niet ieder type Gebiedsaanwijzing kan in ieder omgevingsdocument worden gebruikt, zie bijvoorbeeld wat hiervoor al is aangegeven over het type Beperkingengebied. Daarnaast zijn er Gebiedsaanwijzingtypen </w:t>
      </w:r>
      <w:r w:rsidR="003C70E3">
        <w:t>waarvan</w:t>
      </w:r>
      <w:r>
        <w:t xml:space="preserve"> het gebruik in het ene omgeving</w:t>
      </w:r>
      <w:r w:rsidR="003C70E3">
        <w:t>s</w:t>
      </w:r>
      <w:r>
        <w:t>document meer voor de hand ligt dan in het andere. P</w:t>
      </w:r>
      <w:r w:rsidRPr="00F1426F">
        <w:t xml:space="preserve">rovincies worden geacht terughoudend te zijn met het toedelen van functies. Wanneer Rijk en provincies zelf gebiedsgerichte regels stellen, gebruiken ze daarvoor primair de </w:t>
      </w:r>
      <w:r>
        <w:t>sectorale</w:t>
      </w:r>
      <w:r w:rsidRPr="00F1426F">
        <w:t xml:space="preserve"> Gebiedsaanwijzingtypen. Dat geldt ook voor de waterschappen.</w:t>
      </w:r>
      <w:r>
        <w:t xml:space="preserve"> O</w:t>
      </w:r>
      <w:r w:rsidRPr="00F1426F">
        <w:t xml:space="preserve">mgekeerd ligt het in de rede dat gemeenten in het omgevingsplan terughoudend zijn bij het gebruik van de </w:t>
      </w:r>
      <w:r w:rsidRPr="00B066C9">
        <w:t>sectorale</w:t>
      </w:r>
      <w:r w:rsidRPr="00B066C9" w:rsidDel="00B066C9">
        <w:t xml:space="preserve"> </w:t>
      </w:r>
      <w:r w:rsidRPr="00F1426F">
        <w:t xml:space="preserve">Gebiedsaanwijzingtypen. Hen wordt aangeraden voor dat instrument primair gebruik te maken van de Gebiedsaanwijzingtypen Functie en Ruimtelijk gebruik.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_Ref_786e68d734c521ff981cc4a84d1779f2_2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1441C5">
        <w:rPr>
          <w:rStyle w:val="Verwijzing"/>
        </w:rPr>
        <w:t>Tabel 7</w:t>
      </w:r>
      <w:r w:rsidRPr="00863F41">
        <w:rPr>
          <w:rStyle w:val="Verwijzing"/>
        </w:rPr>
        <w:fldChar w:fldCharType="end"/>
      </w:r>
      <w:r>
        <w:t xml:space="preserve"> geeft inzicht in het beoogde gebruik van de Gebiedsaanwijzingtypen.</w:t>
      </w:r>
      <w:r>
        <w:br w:type="page"/>
      </w:r>
    </w:p>
    <w:p w14:paraId="458AEEA2" w14:textId="77777777" w:rsidR="00205F40" w:rsidRDefault="00205F40" w:rsidP="00205F40"/>
    <w:p w14:paraId="7DF1951D" w14:textId="77777777" w:rsidR="00205F40" w:rsidRPr="001F7E63" w:rsidRDefault="00205F40" w:rsidP="00205F40">
      <w:pPr>
        <w:pStyle w:val="Tabeltitel"/>
      </w:pPr>
      <w:bookmarkStart w:id="285" w:name="_Ref_786e68d734c521ff981cc4a84d1779f2_2"/>
      <w:r>
        <w:t>Gebruik van de Gebiedsaanwijzingtypen in de verschillende omgevingsdocumenten</w:t>
      </w:r>
      <w:bookmarkEnd w:id="285"/>
    </w:p>
    <w:tbl>
      <w:tblPr>
        <w:tblStyle w:val="Tabelraster"/>
        <w:tblW w:w="8568" w:type="dxa"/>
        <w:tblLook w:val="04A0" w:firstRow="1" w:lastRow="0" w:firstColumn="1" w:lastColumn="0" w:noHBand="0" w:noVBand="1"/>
      </w:tblPr>
      <w:tblGrid>
        <w:gridCol w:w="1790"/>
        <w:gridCol w:w="616"/>
        <w:gridCol w:w="616"/>
        <w:gridCol w:w="616"/>
        <w:gridCol w:w="616"/>
        <w:gridCol w:w="616"/>
        <w:gridCol w:w="617"/>
        <w:gridCol w:w="616"/>
        <w:gridCol w:w="616"/>
        <w:gridCol w:w="616"/>
        <w:gridCol w:w="616"/>
        <w:gridCol w:w="617"/>
      </w:tblGrid>
      <w:tr w:rsidR="00205F40" w:rsidRPr="002B2559" w14:paraId="75AE3C4F" w14:textId="77777777" w:rsidTr="00FA1DB6">
        <w:trPr>
          <w:cantSplit/>
          <w:trHeight w:val="994"/>
        </w:trPr>
        <w:tc>
          <w:tcPr>
            <w:tcW w:w="1790" w:type="dxa"/>
          </w:tcPr>
          <w:p w14:paraId="37F278B0" w14:textId="178CB2AA" w:rsidR="00205F40" w:rsidRPr="002B2559" w:rsidRDefault="00205F40" w:rsidP="00FA1DB6">
            <w:pP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Omgevingsdocument</w:t>
            </w:r>
            <w:r w:rsidR="00156069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/ soort regeling</w:t>
            </w:r>
          </w:p>
          <w:p w14:paraId="6C0CDB37" w14:textId="77777777" w:rsidR="00205F40" w:rsidRPr="002B2559" w:rsidRDefault="00205F40" w:rsidP="00FA1DB6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2B255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→</w:t>
            </w:r>
          </w:p>
        </w:tc>
        <w:tc>
          <w:tcPr>
            <w:tcW w:w="616" w:type="dxa"/>
            <w:vMerge w:val="restart"/>
            <w:textDirection w:val="tbRl"/>
          </w:tcPr>
          <w:p w14:paraId="4442C0AB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AMvB/ MR</w:t>
            </w:r>
          </w:p>
        </w:tc>
        <w:tc>
          <w:tcPr>
            <w:tcW w:w="616" w:type="dxa"/>
            <w:vMerge w:val="restart"/>
            <w:textDirection w:val="tbRl"/>
          </w:tcPr>
          <w:p w14:paraId="4FE64B58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Omgevingsverordening</w:t>
            </w:r>
          </w:p>
        </w:tc>
        <w:tc>
          <w:tcPr>
            <w:tcW w:w="616" w:type="dxa"/>
            <w:vMerge w:val="restart"/>
            <w:textDirection w:val="tbRl"/>
          </w:tcPr>
          <w:p w14:paraId="50E54609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Waterschapsverordening</w:t>
            </w:r>
          </w:p>
        </w:tc>
        <w:tc>
          <w:tcPr>
            <w:tcW w:w="616" w:type="dxa"/>
            <w:vMerge w:val="restart"/>
            <w:textDirection w:val="tbRl"/>
          </w:tcPr>
          <w:p w14:paraId="06BCA3A9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Omgevingsplan</w:t>
            </w:r>
          </w:p>
        </w:tc>
        <w:tc>
          <w:tcPr>
            <w:tcW w:w="616" w:type="dxa"/>
            <w:vMerge w:val="restart"/>
            <w:textDirection w:val="tbRl"/>
          </w:tcPr>
          <w:p w14:paraId="0DDF3C73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Omgevingsvisie</w:t>
            </w:r>
          </w:p>
        </w:tc>
        <w:tc>
          <w:tcPr>
            <w:tcW w:w="617" w:type="dxa"/>
            <w:vMerge w:val="restart"/>
            <w:textDirection w:val="tbRl"/>
          </w:tcPr>
          <w:p w14:paraId="481EC824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Projectbesluit vrijetekstdeel</w:t>
            </w:r>
          </w:p>
        </w:tc>
        <w:tc>
          <w:tcPr>
            <w:tcW w:w="616" w:type="dxa"/>
            <w:vMerge w:val="restart"/>
            <w:textDirection w:val="tbRl"/>
          </w:tcPr>
          <w:p w14:paraId="5FF0E80A" w14:textId="56E84445" w:rsidR="00205F40" w:rsidRPr="002B2559" w:rsidRDefault="00280FCD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80FCD">
              <w:rPr>
                <w:rFonts w:asciiTheme="minorHAnsi" w:hAnsiTheme="minorHAnsi" w:cstheme="minorHAnsi"/>
                <w:sz w:val="14"/>
                <w:szCs w:val="14"/>
              </w:rPr>
              <w:t>Omgevingsplanregels uit een projectbesluit</w:t>
            </w:r>
            <w:r>
              <w:rPr>
                <w:rStyle w:val="Voetnootmarkering"/>
                <w:rFonts w:asciiTheme="minorHAnsi" w:hAnsiTheme="minorHAnsi" w:cstheme="minorHAnsi"/>
                <w:sz w:val="14"/>
                <w:szCs w:val="14"/>
              </w:rPr>
              <w:footnoteReference w:id="12"/>
            </w:r>
          </w:p>
        </w:tc>
        <w:tc>
          <w:tcPr>
            <w:tcW w:w="616" w:type="dxa"/>
            <w:vMerge w:val="restart"/>
            <w:textDirection w:val="tbRl"/>
          </w:tcPr>
          <w:p w14:paraId="3802B51B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Voorbeschermingsregels omgevingsverordening</w:t>
            </w:r>
          </w:p>
        </w:tc>
        <w:tc>
          <w:tcPr>
            <w:tcW w:w="616" w:type="dxa"/>
            <w:vMerge w:val="restart"/>
            <w:textDirection w:val="tbRl"/>
          </w:tcPr>
          <w:p w14:paraId="5AEA8EBF" w14:textId="1C86775D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Voorbeschermingsreg</w:t>
            </w:r>
            <w:r w:rsidR="00BB4E0A">
              <w:rPr>
                <w:rFonts w:asciiTheme="minorHAnsi" w:hAnsiTheme="minorHAnsi" w:cstheme="minorHAnsi"/>
                <w:sz w:val="14"/>
                <w:szCs w:val="14"/>
              </w:rPr>
              <w:t>e</w:t>
            </w: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ls omgevingsplan</w:t>
            </w:r>
          </w:p>
        </w:tc>
        <w:tc>
          <w:tcPr>
            <w:tcW w:w="616" w:type="dxa"/>
            <w:vMerge w:val="restart"/>
            <w:textDirection w:val="tbRl"/>
          </w:tcPr>
          <w:p w14:paraId="7373093B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Programma</w:t>
            </w:r>
          </w:p>
        </w:tc>
        <w:tc>
          <w:tcPr>
            <w:tcW w:w="617" w:type="dxa"/>
            <w:vMerge w:val="restart"/>
            <w:textDirection w:val="tbRl"/>
          </w:tcPr>
          <w:p w14:paraId="1F360017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6"/>
                <w:szCs w:val="16"/>
              </w:rPr>
            </w:pPr>
            <w:r w:rsidRPr="002B2559">
              <w:rPr>
                <w:rFonts w:asciiTheme="minorHAnsi" w:hAnsiTheme="minorHAnsi" w:cstheme="minorHAnsi"/>
                <w:sz w:val="16"/>
                <w:szCs w:val="16"/>
              </w:rPr>
              <w:t>Natura 2000-besluiten</w:t>
            </w:r>
          </w:p>
        </w:tc>
      </w:tr>
      <w:tr w:rsidR="00205F40" w:rsidRPr="002B2559" w14:paraId="53EA7854" w14:textId="77777777" w:rsidTr="00FA1DB6">
        <w:trPr>
          <w:cantSplit/>
          <w:trHeight w:val="1626"/>
        </w:trPr>
        <w:tc>
          <w:tcPr>
            <w:tcW w:w="1790" w:type="dxa"/>
          </w:tcPr>
          <w:p w14:paraId="384C8741" w14:textId="77777777" w:rsidR="00205F40" w:rsidRPr="002B2559" w:rsidRDefault="00205F40" w:rsidP="00FA1DB6">
            <w:pP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Gebiedsaanwijzing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type</w:t>
            </w:r>
          </w:p>
          <w:p w14:paraId="6AED9975" w14:textId="77777777" w:rsidR="00205F40" w:rsidRPr="002B2559" w:rsidRDefault="00205F40" w:rsidP="00FA1DB6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2B255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↓</w:t>
            </w:r>
          </w:p>
        </w:tc>
        <w:tc>
          <w:tcPr>
            <w:tcW w:w="616" w:type="dxa"/>
            <w:vMerge/>
            <w:textDirection w:val="tbRl"/>
          </w:tcPr>
          <w:p w14:paraId="38251D55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6" w:type="dxa"/>
            <w:vMerge/>
            <w:textDirection w:val="tbRl"/>
          </w:tcPr>
          <w:p w14:paraId="02E31B3A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6" w:type="dxa"/>
            <w:vMerge/>
            <w:textDirection w:val="tbRl"/>
          </w:tcPr>
          <w:p w14:paraId="5D982F46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6" w:type="dxa"/>
            <w:vMerge/>
            <w:textDirection w:val="tbRl"/>
          </w:tcPr>
          <w:p w14:paraId="325A7AE8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6" w:type="dxa"/>
            <w:vMerge/>
            <w:textDirection w:val="tbRl"/>
          </w:tcPr>
          <w:p w14:paraId="5429E508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7" w:type="dxa"/>
            <w:vMerge/>
            <w:textDirection w:val="tbRl"/>
          </w:tcPr>
          <w:p w14:paraId="66443A12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6" w:type="dxa"/>
            <w:vMerge/>
            <w:textDirection w:val="tbRl"/>
          </w:tcPr>
          <w:p w14:paraId="6274C065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6" w:type="dxa"/>
            <w:vMerge/>
            <w:textDirection w:val="tbRl"/>
          </w:tcPr>
          <w:p w14:paraId="3405C632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6" w:type="dxa"/>
            <w:vMerge/>
            <w:textDirection w:val="tbRl"/>
          </w:tcPr>
          <w:p w14:paraId="5C914E65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6" w:type="dxa"/>
            <w:vMerge/>
            <w:textDirection w:val="tbRl"/>
          </w:tcPr>
          <w:p w14:paraId="4D79578D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7" w:type="dxa"/>
            <w:vMerge/>
            <w:textDirection w:val="tbRl"/>
          </w:tcPr>
          <w:p w14:paraId="4320946A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62CB0" w:rsidRPr="002B2559" w14:paraId="55468F79" w14:textId="77777777" w:rsidTr="00FA1DB6">
        <w:tc>
          <w:tcPr>
            <w:tcW w:w="1790" w:type="dxa"/>
          </w:tcPr>
          <w:p w14:paraId="651715D7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Beperkingengebied</w:t>
            </w:r>
          </w:p>
        </w:tc>
        <w:tc>
          <w:tcPr>
            <w:tcW w:w="616" w:type="dxa"/>
            <w:shd w:val="clear" w:color="auto" w:fill="00B050"/>
          </w:tcPr>
          <w:p w14:paraId="41ADC57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427CBFA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46D0E1E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56762C69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0E92906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7" w:type="dxa"/>
            <w:shd w:val="clear" w:color="auto" w:fill="FF0000"/>
          </w:tcPr>
          <w:p w14:paraId="27BAE4F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00B050"/>
          </w:tcPr>
          <w:p w14:paraId="47ED8807" w14:textId="235C9472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√</w:t>
            </w:r>
          </w:p>
        </w:tc>
        <w:tc>
          <w:tcPr>
            <w:tcW w:w="616" w:type="dxa"/>
            <w:shd w:val="clear" w:color="auto" w:fill="00B050"/>
          </w:tcPr>
          <w:p w14:paraId="7E88614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510836A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4326AE6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7" w:type="dxa"/>
            <w:shd w:val="clear" w:color="auto" w:fill="FF0000"/>
          </w:tcPr>
          <w:p w14:paraId="3DFE065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72BB7909" w14:textId="77777777" w:rsidTr="00C62CB0">
        <w:tc>
          <w:tcPr>
            <w:tcW w:w="1790" w:type="dxa"/>
          </w:tcPr>
          <w:p w14:paraId="0EFAFA90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Bodem</w:t>
            </w:r>
          </w:p>
        </w:tc>
        <w:tc>
          <w:tcPr>
            <w:tcW w:w="616" w:type="dxa"/>
            <w:shd w:val="clear" w:color="auto" w:fill="00B050"/>
          </w:tcPr>
          <w:p w14:paraId="4D6B257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228997E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1394756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FFC000"/>
          </w:tcPr>
          <w:p w14:paraId="41696C2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0467E02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200FF26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1ED3C512" w14:textId="6D53AE14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3D3C00F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41FE74E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59D87679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6045D9A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254D17FB" w14:textId="77777777" w:rsidTr="00806718">
        <w:tc>
          <w:tcPr>
            <w:tcW w:w="1790" w:type="dxa"/>
          </w:tcPr>
          <w:p w14:paraId="024BA433" w14:textId="0FE67CC0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Bouw</w:t>
            </w:r>
          </w:p>
        </w:tc>
        <w:tc>
          <w:tcPr>
            <w:tcW w:w="616" w:type="dxa"/>
            <w:shd w:val="clear" w:color="auto" w:fill="FF0000"/>
          </w:tcPr>
          <w:p w14:paraId="2AE6F692" w14:textId="499098A3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105F97">
              <w:t>X</w:t>
            </w:r>
          </w:p>
        </w:tc>
        <w:tc>
          <w:tcPr>
            <w:tcW w:w="616" w:type="dxa"/>
            <w:shd w:val="clear" w:color="auto" w:fill="FF0000"/>
          </w:tcPr>
          <w:p w14:paraId="798E01CD" w14:textId="4B3C9455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105F97">
              <w:t>X</w:t>
            </w:r>
          </w:p>
        </w:tc>
        <w:tc>
          <w:tcPr>
            <w:tcW w:w="616" w:type="dxa"/>
            <w:shd w:val="clear" w:color="auto" w:fill="FF0000"/>
          </w:tcPr>
          <w:p w14:paraId="57E8003F" w14:textId="6E13690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105F97">
              <w:t>X</w:t>
            </w:r>
          </w:p>
        </w:tc>
        <w:tc>
          <w:tcPr>
            <w:tcW w:w="616" w:type="dxa"/>
            <w:shd w:val="clear" w:color="auto" w:fill="00B050"/>
          </w:tcPr>
          <w:p w14:paraId="7A5E4494" w14:textId="084361A1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AA168F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0D79DDDA" w14:textId="529B0D46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F9660A">
              <w:t>X</w:t>
            </w:r>
          </w:p>
        </w:tc>
        <w:tc>
          <w:tcPr>
            <w:tcW w:w="617" w:type="dxa"/>
            <w:shd w:val="clear" w:color="auto" w:fill="FF0000"/>
          </w:tcPr>
          <w:p w14:paraId="17409FE2" w14:textId="21591F68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F9660A">
              <w:t>X</w:t>
            </w:r>
          </w:p>
        </w:tc>
        <w:tc>
          <w:tcPr>
            <w:tcW w:w="616" w:type="dxa"/>
            <w:shd w:val="clear" w:color="auto" w:fill="00B050"/>
          </w:tcPr>
          <w:p w14:paraId="2542509C" w14:textId="3E87DEA3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√</w:t>
            </w:r>
          </w:p>
        </w:tc>
        <w:tc>
          <w:tcPr>
            <w:tcW w:w="616" w:type="dxa"/>
            <w:shd w:val="clear" w:color="auto" w:fill="FF0000"/>
          </w:tcPr>
          <w:p w14:paraId="7C1B2A4A" w14:textId="45CFD1F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F9660A">
              <w:t>X</w:t>
            </w:r>
          </w:p>
        </w:tc>
        <w:tc>
          <w:tcPr>
            <w:tcW w:w="616" w:type="dxa"/>
            <w:shd w:val="clear" w:color="auto" w:fill="00B050"/>
          </w:tcPr>
          <w:p w14:paraId="39324CDF" w14:textId="278FDFBD" w:rsidR="00C62CB0" w:rsidRPr="00CF6C25" w:rsidRDefault="00D773BA" w:rsidP="00C62CB0">
            <w:pPr>
              <w:rPr>
                <w:rFonts w:asciiTheme="minorHAnsi" w:hAnsiTheme="minorHAnsi" w:cstheme="minorHAnsi"/>
                <w:szCs w:val="18"/>
              </w:rPr>
            </w:pPr>
            <w:r w:rsidRPr="00D773BA">
              <w:t>√</w:t>
            </w:r>
          </w:p>
        </w:tc>
        <w:tc>
          <w:tcPr>
            <w:tcW w:w="616" w:type="dxa"/>
            <w:shd w:val="clear" w:color="auto" w:fill="FF0000"/>
          </w:tcPr>
          <w:p w14:paraId="59BBE7BE" w14:textId="0DA32A71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F9660A">
              <w:t>X</w:t>
            </w:r>
          </w:p>
        </w:tc>
        <w:tc>
          <w:tcPr>
            <w:tcW w:w="617" w:type="dxa"/>
            <w:shd w:val="clear" w:color="auto" w:fill="FF0000"/>
          </w:tcPr>
          <w:p w14:paraId="18B650F9" w14:textId="479FE5E0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F9660A">
              <w:t>X</w:t>
            </w:r>
          </w:p>
        </w:tc>
      </w:tr>
      <w:tr w:rsidR="00C62CB0" w:rsidRPr="002B2559" w14:paraId="0CD1FFFC" w14:textId="77777777" w:rsidTr="00C62CB0">
        <w:tc>
          <w:tcPr>
            <w:tcW w:w="1790" w:type="dxa"/>
          </w:tcPr>
          <w:p w14:paraId="1D1F5644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Defensie</w:t>
            </w:r>
          </w:p>
        </w:tc>
        <w:tc>
          <w:tcPr>
            <w:tcW w:w="616" w:type="dxa"/>
            <w:shd w:val="clear" w:color="auto" w:fill="00B050"/>
          </w:tcPr>
          <w:p w14:paraId="563D3C4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063D636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7C1A4AF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FFC000"/>
          </w:tcPr>
          <w:p w14:paraId="17B9DD1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50627CA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6D55550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7DABF47C" w14:textId="0804F74A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48CF3E7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519D54F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1BD0945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2BD7B1F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5CB71627" w14:textId="77777777" w:rsidTr="00C62CB0">
        <w:tc>
          <w:tcPr>
            <w:tcW w:w="1790" w:type="dxa"/>
          </w:tcPr>
          <w:p w14:paraId="6F561812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Energievoorziening</w:t>
            </w:r>
          </w:p>
        </w:tc>
        <w:tc>
          <w:tcPr>
            <w:tcW w:w="616" w:type="dxa"/>
            <w:shd w:val="clear" w:color="auto" w:fill="00B050"/>
          </w:tcPr>
          <w:p w14:paraId="54E66D3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26F8A86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2C62487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FFC000"/>
          </w:tcPr>
          <w:p w14:paraId="5182180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06DFA8F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4D62EED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677099E5" w14:textId="3B325E21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65CCDB7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7F0BD53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04009F2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26E5E60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757732B7" w14:textId="77777777" w:rsidTr="00C62CB0">
        <w:tc>
          <w:tcPr>
            <w:tcW w:w="1790" w:type="dxa"/>
          </w:tcPr>
          <w:p w14:paraId="76D9AE0E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Erfgoed</w:t>
            </w:r>
          </w:p>
        </w:tc>
        <w:tc>
          <w:tcPr>
            <w:tcW w:w="616" w:type="dxa"/>
            <w:shd w:val="clear" w:color="auto" w:fill="00B050"/>
          </w:tcPr>
          <w:p w14:paraId="17F751C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0608774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0DD5165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FFC000"/>
          </w:tcPr>
          <w:p w14:paraId="42C7EEB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0B1E934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2F05546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7A84AB91" w14:textId="5D308C4B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4EB6CEF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562DB15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31FA375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672AF14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6DB03769" w14:textId="77777777" w:rsidTr="00FA1DB6">
        <w:tc>
          <w:tcPr>
            <w:tcW w:w="1790" w:type="dxa"/>
          </w:tcPr>
          <w:p w14:paraId="78E19555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Externe veiligheid</w:t>
            </w:r>
          </w:p>
        </w:tc>
        <w:tc>
          <w:tcPr>
            <w:tcW w:w="616" w:type="dxa"/>
            <w:shd w:val="clear" w:color="auto" w:fill="00B050"/>
          </w:tcPr>
          <w:p w14:paraId="012ACBA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61D37D3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09768B2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00B050"/>
          </w:tcPr>
          <w:p w14:paraId="23C45D7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3F43387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10DAD01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356E543B" w14:textId="00D63514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√</w:t>
            </w:r>
          </w:p>
        </w:tc>
        <w:tc>
          <w:tcPr>
            <w:tcW w:w="616" w:type="dxa"/>
            <w:shd w:val="clear" w:color="auto" w:fill="00B050"/>
          </w:tcPr>
          <w:p w14:paraId="64A22CA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3C97FEF9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2E1D7D69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3C60EEA6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6042A764" w14:textId="77777777" w:rsidTr="009D69A4">
        <w:tc>
          <w:tcPr>
            <w:tcW w:w="1790" w:type="dxa"/>
          </w:tcPr>
          <w:p w14:paraId="1C4AA092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Functie</w:t>
            </w:r>
          </w:p>
        </w:tc>
        <w:tc>
          <w:tcPr>
            <w:tcW w:w="616" w:type="dxa"/>
            <w:shd w:val="clear" w:color="auto" w:fill="FF0000"/>
          </w:tcPr>
          <w:p w14:paraId="75FECA6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FFC000"/>
          </w:tcPr>
          <w:p w14:paraId="4AA757D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FF0000"/>
          </w:tcPr>
          <w:p w14:paraId="10E284B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00B050"/>
          </w:tcPr>
          <w:p w14:paraId="5D0B1D2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0E6945F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7" w:type="dxa"/>
            <w:shd w:val="clear" w:color="auto" w:fill="FF0000"/>
          </w:tcPr>
          <w:p w14:paraId="77AEF44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00B050"/>
          </w:tcPr>
          <w:p w14:paraId="0DDEC4FB" w14:textId="197A75A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√</w:t>
            </w:r>
          </w:p>
        </w:tc>
        <w:tc>
          <w:tcPr>
            <w:tcW w:w="616" w:type="dxa"/>
            <w:shd w:val="clear" w:color="auto" w:fill="FFC000"/>
          </w:tcPr>
          <w:p w14:paraId="36377BA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0990289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7A71D7A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7" w:type="dxa"/>
            <w:shd w:val="clear" w:color="auto" w:fill="FF0000"/>
          </w:tcPr>
          <w:p w14:paraId="7C6C429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2894C20D" w14:textId="77777777" w:rsidTr="00FA1DB6">
        <w:tc>
          <w:tcPr>
            <w:tcW w:w="1790" w:type="dxa"/>
          </w:tcPr>
          <w:p w14:paraId="781C84C3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Geluid</w:t>
            </w:r>
          </w:p>
        </w:tc>
        <w:tc>
          <w:tcPr>
            <w:tcW w:w="616" w:type="dxa"/>
            <w:shd w:val="clear" w:color="auto" w:fill="00B050"/>
          </w:tcPr>
          <w:p w14:paraId="791E1A1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12DB918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0C6B22F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052A252C" w14:textId="77777777" w:rsidR="00C62CB0" w:rsidRPr="00CF6C25" w:rsidRDefault="00C62CB0" w:rsidP="00C62CB0">
            <w:pPr>
              <w:ind w:left="708" w:hanging="708"/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3CE0B39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13579BC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2300D46D" w14:textId="46C8921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√</w:t>
            </w:r>
          </w:p>
        </w:tc>
        <w:tc>
          <w:tcPr>
            <w:tcW w:w="616" w:type="dxa"/>
            <w:shd w:val="clear" w:color="auto" w:fill="00B050"/>
          </w:tcPr>
          <w:p w14:paraId="71E221F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0B3E5F7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72E23F5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6CA59D69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15FCE696" w14:textId="77777777" w:rsidTr="00FA1DB6">
        <w:tc>
          <w:tcPr>
            <w:tcW w:w="1790" w:type="dxa"/>
          </w:tcPr>
          <w:p w14:paraId="6DE53EC4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Geur</w:t>
            </w:r>
          </w:p>
        </w:tc>
        <w:tc>
          <w:tcPr>
            <w:tcW w:w="616" w:type="dxa"/>
            <w:shd w:val="clear" w:color="auto" w:fill="00B050"/>
          </w:tcPr>
          <w:p w14:paraId="0EA5E17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0CC63F76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2C7D471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00B050"/>
          </w:tcPr>
          <w:p w14:paraId="5D1C2FAA" w14:textId="77777777" w:rsidR="00C62CB0" w:rsidRPr="00CF6C25" w:rsidRDefault="00C62CB0" w:rsidP="00C62CB0">
            <w:pPr>
              <w:ind w:left="708" w:hanging="708"/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1D5D7A7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262F8AF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08F3AD08" w14:textId="717C9312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√</w:t>
            </w:r>
          </w:p>
        </w:tc>
        <w:tc>
          <w:tcPr>
            <w:tcW w:w="616" w:type="dxa"/>
            <w:shd w:val="clear" w:color="auto" w:fill="00B050"/>
          </w:tcPr>
          <w:p w14:paraId="0741CA5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01FB916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2B058ED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0F46462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5DD471D6" w14:textId="77777777" w:rsidTr="00C62CB0">
        <w:tc>
          <w:tcPr>
            <w:tcW w:w="1790" w:type="dxa"/>
          </w:tcPr>
          <w:p w14:paraId="2226BB5F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Landschap</w:t>
            </w:r>
          </w:p>
        </w:tc>
        <w:tc>
          <w:tcPr>
            <w:tcW w:w="616" w:type="dxa"/>
            <w:shd w:val="clear" w:color="auto" w:fill="00B050"/>
          </w:tcPr>
          <w:p w14:paraId="42EEEBC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62D8EB7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36CE25D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FFC000"/>
          </w:tcPr>
          <w:p w14:paraId="1D8DD138" w14:textId="77777777" w:rsidR="00C62CB0" w:rsidRPr="00CF6C25" w:rsidRDefault="00C62CB0" w:rsidP="00C62CB0">
            <w:pPr>
              <w:ind w:left="708" w:hanging="708"/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64A0025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6986E23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76A1B95D" w14:textId="05405888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35510D0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016CF90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4C9AE36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6D11C58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558397B0" w14:textId="77777777" w:rsidTr="00C62CB0">
        <w:tc>
          <w:tcPr>
            <w:tcW w:w="1790" w:type="dxa"/>
          </w:tcPr>
          <w:p w14:paraId="3A2000D3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Leiding</w:t>
            </w:r>
          </w:p>
        </w:tc>
        <w:tc>
          <w:tcPr>
            <w:tcW w:w="616" w:type="dxa"/>
            <w:shd w:val="clear" w:color="auto" w:fill="00B050"/>
          </w:tcPr>
          <w:p w14:paraId="78CC6F9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55E13AD6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3C9AF4E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FFC000"/>
          </w:tcPr>
          <w:p w14:paraId="1FB19DCE" w14:textId="77777777" w:rsidR="00C62CB0" w:rsidRPr="00CF6C25" w:rsidRDefault="00C62CB0" w:rsidP="00C62CB0">
            <w:pPr>
              <w:ind w:left="708" w:hanging="708"/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7BFFAC8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1A8B3FF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6B22B189" w14:textId="288B218F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2D01D2C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3A00CA0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4B535A4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57BBAA5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01275710" w14:textId="77777777" w:rsidTr="00C62CB0">
        <w:tc>
          <w:tcPr>
            <w:tcW w:w="1790" w:type="dxa"/>
          </w:tcPr>
          <w:p w14:paraId="345F15FA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Lucht</w:t>
            </w:r>
          </w:p>
        </w:tc>
        <w:tc>
          <w:tcPr>
            <w:tcW w:w="616" w:type="dxa"/>
            <w:shd w:val="clear" w:color="auto" w:fill="00B050"/>
          </w:tcPr>
          <w:p w14:paraId="3EDAE5E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6EB2665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4D0E1EB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FFC000"/>
          </w:tcPr>
          <w:p w14:paraId="31BDCC11" w14:textId="77777777" w:rsidR="00C62CB0" w:rsidRPr="00CF6C25" w:rsidRDefault="00C62CB0" w:rsidP="00C62CB0">
            <w:pPr>
              <w:ind w:left="708" w:hanging="708"/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594A83B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1AACC22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70A1197F" w14:textId="35E5CC09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6F5C1A5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3B6B698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22BC258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26F787F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451708EE" w14:textId="77777777" w:rsidTr="00C62CB0">
        <w:tc>
          <w:tcPr>
            <w:tcW w:w="1790" w:type="dxa"/>
          </w:tcPr>
          <w:p w14:paraId="5D43B5DC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Mijnbouw</w:t>
            </w:r>
          </w:p>
        </w:tc>
        <w:tc>
          <w:tcPr>
            <w:tcW w:w="616" w:type="dxa"/>
            <w:shd w:val="clear" w:color="auto" w:fill="00B050"/>
          </w:tcPr>
          <w:p w14:paraId="09A4A9D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0D147826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6551F18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FFC000"/>
          </w:tcPr>
          <w:p w14:paraId="13AB3923" w14:textId="77777777" w:rsidR="00C62CB0" w:rsidRPr="00CF6C25" w:rsidRDefault="00C62CB0" w:rsidP="00C62CB0">
            <w:pPr>
              <w:ind w:left="708" w:hanging="708"/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2ABBA19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7B323E2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5187F98C" w14:textId="34485FB6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687D487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29532BC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76C2F32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2FF780D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32394F10" w14:textId="77777777" w:rsidTr="009D69A4">
        <w:tc>
          <w:tcPr>
            <w:tcW w:w="1790" w:type="dxa"/>
          </w:tcPr>
          <w:p w14:paraId="1FBE7538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Natuur</w:t>
            </w:r>
          </w:p>
        </w:tc>
        <w:tc>
          <w:tcPr>
            <w:tcW w:w="616" w:type="dxa"/>
            <w:shd w:val="clear" w:color="auto" w:fill="00B050"/>
          </w:tcPr>
          <w:p w14:paraId="68A3A84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697AA75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2171C93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2541D179" w14:textId="77777777" w:rsidR="00C62CB0" w:rsidRPr="00CF6C25" w:rsidRDefault="00C62CB0" w:rsidP="00C62CB0">
            <w:pPr>
              <w:ind w:left="708" w:hanging="708"/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690DDE2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54107E2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17C43493" w14:textId="48F2A713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√</w:t>
            </w:r>
          </w:p>
        </w:tc>
        <w:tc>
          <w:tcPr>
            <w:tcW w:w="616" w:type="dxa"/>
            <w:shd w:val="clear" w:color="auto" w:fill="00B050"/>
          </w:tcPr>
          <w:p w14:paraId="5D21AAC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6FA1FAD8" w14:textId="77A5E83D" w:rsidR="00C62CB0" w:rsidRPr="00CF6C25" w:rsidRDefault="00A24C25" w:rsidP="00C62CB0">
            <w:pPr>
              <w:rPr>
                <w:rFonts w:asciiTheme="minorHAnsi" w:hAnsiTheme="minorHAnsi" w:cstheme="minorHAnsi"/>
                <w:szCs w:val="18"/>
              </w:rPr>
            </w:pPr>
            <w:r w:rsidRPr="00A24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34212D2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77CDEE3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</w:tr>
      <w:tr w:rsidR="00C62CB0" w:rsidRPr="002B2559" w14:paraId="54EC2240" w14:textId="77777777" w:rsidTr="00C62CB0">
        <w:tc>
          <w:tcPr>
            <w:tcW w:w="1790" w:type="dxa"/>
          </w:tcPr>
          <w:p w14:paraId="5B9AD594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Recreatie</w:t>
            </w:r>
          </w:p>
        </w:tc>
        <w:tc>
          <w:tcPr>
            <w:tcW w:w="616" w:type="dxa"/>
            <w:shd w:val="clear" w:color="auto" w:fill="00B050"/>
          </w:tcPr>
          <w:p w14:paraId="5E00748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5282DF6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01C1E23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FFC000"/>
          </w:tcPr>
          <w:p w14:paraId="060F2EDF" w14:textId="77777777" w:rsidR="00C62CB0" w:rsidRPr="00CF6C25" w:rsidRDefault="00C62CB0" w:rsidP="00C62CB0">
            <w:pPr>
              <w:ind w:left="708" w:hanging="708"/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0F85D5E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1C6C459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00B7A445" w14:textId="47082B7E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2025891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5B08813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705230D6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1C28666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5010866B" w14:textId="77777777" w:rsidTr="00FA1DB6">
        <w:tc>
          <w:tcPr>
            <w:tcW w:w="1790" w:type="dxa"/>
          </w:tcPr>
          <w:p w14:paraId="01EAE5FE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Ruimtelijk gebruik</w:t>
            </w:r>
          </w:p>
        </w:tc>
        <w:tc>
          <w:tcPr>
            <w:tcW w:w="616" w:type="dxa"/>
            <w:shd w:val="clear" w:color="auto" w:fill="00B050"/>
          </w:tcPr>
          <w:p w14:paraId="2B85F49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4D057BA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6666BAD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00B050"/>
          </w:tcPr>
          <w:p w14:paraId="0E1ADB3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3759AD2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0654333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673CB4F7" w14:textId="0C2BDB01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√</w:t>
            </w:r>
          </w:p>
        </w:tc>
        <w:tc>
          <w:tcPr>
            <w:tcW w:w="616" w:type="dxa"/>
            <w:shd w:val="clear" w:color="auto" w:fill="00B050"/>
          </w:tcPr>
          <w:p w14:paraId="1EF7639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13B4550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082D9CD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58E7CF8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55383F76" w14:textId="77777777" w:rsidTr="00C62CB0">
        <w:tc>
          <w:tcPr>
            <w:tcW w:w="1790" w:type="dxa"/>
          </w:tcPr>
          <w:p w14:paraId="250188B2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Verkeer</w:t>
            </w:r>
          </w:p>
        </w:tc>
        <w:tc>
          <w:tcPr>
            <w:tcW w:w="616" w:type="dxa"/>
            <w:shd w:val="clear" w:color="auto" w:fill="00B050"/>
          </w:tcPr>
          <w:p w14:paraId="46E5D5A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7A41477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355FB976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FFC000"/>
          </w:tcPr>
          <w:p w14:paraId="345AA8E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150D7E6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41B6236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03783FC5" w14:textId="2E2E2F1F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373321E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3FA7D99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2552F3F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7A66CFA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3833B22A" w14:textId="77777777" w:rsidTr="00C62CB0">
        <w:tc>
          <w:tcPr>
            <w:tcW w:w="1790" w:type="dxa"/>
          </w:tcPr>
          <w:p w14:paraId="69E761F7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Water en watersysteem</w:t>
            </w:r>
          </w:p>
        </w:tc>
        <w:tc>
          <w:tcPr>
            <w:tcW w:w="616" w:type="dxa"/>
            <w:shd w:val="clear" w:color="auto" w:fill="00B050"/>
          </w:tcPr>
          <w:p w14:paraId="6CA6213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3C55F93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494603D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1E0E925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301207A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3EBB590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3453E59F" w14:textId="70A13623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119CCA7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470F4E6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313FC13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75E39E1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</w:tbl>
    <w:p w14:paraId="3246D3E5" w14:textId="7C991B34" w:rsidR="00205F40" w:rsidRDefault="00103525" w:rsidP="00E27239">
      <w:pPr>
        <w:pStyle w:val="Tabeltitel"/>
      </w:pPr>
      <w:r>
        <w:t>Legenda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2410"/>
      </w:tblGrid>
      <w:tr w:rsidR="00205F40" w14:paraId="5409DC11" w14:textId="77777777" w:rsidTr="00FA1DB6">
        <w:tc>
          <w:tcPr>
            <w:tcW w:w="704" w:type="dxa"/>
            <w:shd w:val="clear" w:color="auto" w:fill="00B050"/>
          </w:tcPr>
          <w:p w14:paraId="623BBB7A" w14:textId="77777777" w:rsidR="00205F40" w:rsidRPr="00CF6C25" w:rsidRDefault="00205F40" w:rsidP="00FA1DB6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2410" w:type="dxa"/>
          </w:tcPr>
          <w:p w14:paraId="28941582" w14:textId="77777777" w:rsidR="00205F40" w:rsidRPr="002B2559" w:rsidRDefault="00205F40" w:rsidP="00FA1DB6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Kan gebruikt worden in dit omgevingsdocument</w:t>
            </w:r>
          </w:p>
        </w:tc>
      </w:tr>
      <w:tr w:rsidR="00205F40" w14:paraId="662E9B92" w14:textId="77777777" w:rsidTr="00FA1DB6">
        <w:tc>
          <w:tcPr>
            <w:tcW w:w="704" w:type="dxa"/>
            <w:shd w:val="clear" w:color="auto" w:fill="FFC000"/>
          </w:tcPr>
          <w:p w14:paraId="194C48BA" w14:textId="77777777" w:rsidR="00205F40" w:rsidRPr="00CF6C25" w:rsidRDefault="00205F40" w:rsidP="00FA1DB6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2410" w:type="dxa"/>
          </w:tcPr>
          <w:p w14:paraId="1E8EC52A" w14:textId="77777777" w:rsidR="00205F40" w:rsidRPr="002B2559" w:rsidRDefault="00205F40" w:rsidP="00FA1DB6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Terughoudend gebruik</w:t>
            </w:r>
          </w:p>
        </w:tc>
      </w:tr>
      <w:tr w:rsidR="00205F40" w14:paraId="066E6A50" w14:textId="77777777" w:rsidTr="00FA1DB6">
        <w:tc>
          <w:tcPr>
            <w:tcW w:w="704" w:type="dxa"/>
            <w:shd w:val="clear" w:color="auto" w:fill="FF0000"/>
          </w:tcPr>
          <w:p w14:paraId="25131C8A" w14:textId="77777777" w:rsidR="00205F40" w:rsidRPr="00CF6C25" w:rsidRDefault="00205F40" w:rsidP="00FA1DB6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2410" w:type="dxa"/>
          </w:tcPr>
          <w:p w14:paraId="693A8E35" w14:textId="77777777" w:rsidR="00205F40" w:rsidRPr="002B2559" w:rsidRDefault="00205F40" w:rsidP="00FA1DB6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Kan niet gebruikt worden in dit omgevingsdocument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