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F1426F" w:rsidRDefault="00231CD4" w:rsidP="002F7B04">
      <w:pPr>
        <w:pStyle w:val="Kop4"/>
      </w:pPr>
      <w:bookmarkStart w:id="241" w:name="_Ref_18fece447a04ee50bff7f35ba3313426_1"/>
      <w:r w:rsidRPr="00F1426F">
        <w:t>Toelichting op de norm</w:t>
      </w:r>
      <w:bookmarkEnd w:id="241"/>
    </w:p>
    <w:p w14:paraId="60278C84" w14:textId="3FCA5B19"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ctiviteit mag dezelfde zijn als de naam van de hierna genoemde 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59CDD70D"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w:t>
      </w:r>
      <w:r w:rsidR="007823BC" w:rsidRPr="00F1426F">
        <w:lastRenderedPageBreak/>
        <w:t xml:space="preserve">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1441C5">
        <w:rPr>
          <w:rStyle w:val="Verwijzing"/>
        </w:rPr>
        <w:t>7.6.1</w:t>
      </w:r>
      <w:r w:rsidR="00AE7F19" w:rsidRPr="00863F41">
        <w:rPr>
          <w:rStyle w:val="Verwijzing"/>
        </w:rPr>
        <w:fldChar w:fldCharType="end"/>
      </w:r>
    </w:p>
    <w:p w14:paraId="18183F6F" w14:textId="0545CF70"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EB074C">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C62C69" w:rsidRPr="00B26823">
        <w:rPr>
          <w:rStyle w:val="Eindnootmarkering"/>
        </w:rPr>
        <w:endnoteReference w:id="8"/>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F70938" w:rsidRPr="00B26823">
        <w:rPr>
          <w:rStyle w:val="Eindnootmarkering"/>
        </w:rPr>
        <w:endnoteReference w:id="9"/>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_Ref_18fece447a04ee50bff7f35ba3313426_2 \n \h </w:instrText>
      </w:r>
      <w:r w:rsidR="00D91C05" w:rsidRPr="00863F41">
        <w:rPr>
          <w:rStyle w:val="Verwijzing"/>
        </w:rPr>
      </w:r>
      <w:r w:rsidR="00D91C05" w:rsidRPr="00863F41">
        <w:rPr>
          <w:rStyle w:val="Verwijzing"/>
        </w:rPr>
        <w:fldChar w:fldCharType="separate"/>
      </w:r>
      <w:r w:rsidR="001441C5">
        <w:rPr>
          <w:rStyle w:val="Verwijzing"/>
        </w:rPr>
        <w:t>Figuur 35</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243" w:name="_Ref_18fece447a04ee50bff7f35ba3313426_2"/>
      <w:r>
        <w:t>Functionele structuur</w:t>
      </w:r>
      <w:bookmarkEnd w:id="243"/>
      <w:r w:rsidR="00680FFF">
        <w:t xml:space="preserve"> met daarin gemarkeerd de bovenliggendeActiviteit-relatie</w:t>
      </w:r>
      <w:r w:rsidR="00721C47">
        <w:t>;</w:t>
      </w:r>
      <w:r w:rsidR="002E3290">
        <w:t xml:space="preserve"> de pijl wijst van de activiteit naar de bovenliggende activiteit</w:t>
      </w:r>
    </w:p>
    <w:p w14:paraId="2CA05E6E" w14:textId="721903D8"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w:t>
      </w:r>
      <w:r w:rsidR="009E062B">
        <w:t xml:space="preserve">alleen </w:t>
      </w:r>
      <w:r w:rsidR="00A13DCC">
        <w:t xml:space="preserve">een rol bij de </w:t>
      </w:r>
      <w:r w:rsidR="008F4B28">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rsidR="008F4B28">
        <w:t xml:space="preserve">alleen </w:t>
      </w:r>
      <w:r w:rsidR="002F0651">
        <w:t>een rol bij de dienstverlening</w:t>
      </w:r>
      <w:r w:rsidR="00222615">
        <w:t xml:space="preserve"> (</w:t>
      </w:r>
      <w:r w:rsidR="008F4B28">
        <w:t>V</w:t>
      </w:r>
      <w:r w:rsidR="00222615">
        <w:t>ergunningcheck in DSO-LV)</w:t>
      </w:r>
      <w:r w:rsidR="001F5B5F">
        <w:t>. Het wordt niet gebruikt voor weergave</w:t>
      </w:r>
      <w:r w:rsidR="00CE2399">
        <w:t>,</w:t>
      </w:r>
      <w:r w:rsidR="001F5B5F">
        <w:t xml:space="preserve"> selecteren </w:t>
      </w:r>
      <w:r w:rsidR="00CE2399">
        <w:t xml:space="preserve">of </w:t>
      </w:r>
      <w:r w:rsidR="001F5B5F">
        <w:t xml:space="preserve">filteren </w:t>
      </w:r>
      <w:r w:rsidR="000830EC" w:rsidRPr="000830EC">
        <w:t>in de viewer van DSO-LV</w:t>
      </w:r>
      <w:r w:rsidR="00976910">
        <w:t xml:space="preserve"> </w:t>
      </w:r>
      <w:r w:rsidR="00CE2399">
        <w:t xml:space="preserve">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1441C5">
        <w:t>de omgevingsverordening</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w:t>
      </w:r>
      <w:r w:rsidR="00422E67" w:rsidRPr="00F1426F">
        <w:lastRenderedPageBreak/>
        <w:t xml:space="preserve">gecreëerd, worden verwezen naar een </w:t>
      </w:r>
      <w:r w:rsidR="00215C1E" w:rsidRPr="00F1426F">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3DB63927" w14:textId="6BF9ECF5" w:rsidR="00DC2876"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12BB624A"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CCA9C3B"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77AED0E6"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lastRenderedPageBreak/>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7DBE3844" w:rsidR="00030D6F" w:rsidRPr="00F1426F" w:rsidRDefault="00012E11" w:rsidP="00E33EDD">
      <w:r w:rsidRPr="00F1426F">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1441C5">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0890FC5F"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10910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62">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244" w:name="_Ref_18fece447a04ee50bff7f35ba3313426_3"/>
      <w:r w:rsidRPr="00F1426F">
        <w:t>Voorbeeld bedoeling van IMOW</w:t>
      </w:r>
      <w:r w:rsidR="004E1C01" w:rsidRPr="00F1426F">
        <w:t xml:space="preserve"> voor</w:t>
      </w:r>
      <w:r w:rsidRPr="00F1426F">
        <w:t xml:space="preserve"> </w:t>
      </w:r>
      <w:r w:rsidR="004E1C01" w:rsidRPr="00F1426F">
        <w:t>A</w:t>
      </w:r>
      <w:r w:rsidRPr="00F1426F">
        <w:t>ctiviteit</w:t>
      </w:r>
      <w:bookmarkEnd w:id="244"/>
    </w:p>
    <w:p w14:paraId="41703516" w14:textId="6E04736E" w:rsidR="00DC2876"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08B152C1"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 xml:space="preserve">een instantie van de Activiteit: </w:t>
      </w:r>
      <w:r w:rsidR="00146F9E" w:rsidRPr="00F1426F">
        <w:lastRenderedPageBreak/>
        <w:t>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55262156"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_Ref_18fece447a04ee50bff7f35ba3313426_3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1441C5">
        <w:rPr>
          <w:rStyle w:val="Verwijzing"/>
        </w:rPr>
        <w:t>Figuur 36</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61" Type="http://schemas.openxmlformats.org/officeDocument/2006/relationships/image" Target="media/image_3db3d65f9c7d9706a2aa3e25a0bdbc43.png"/><Relationship Id="rId62"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