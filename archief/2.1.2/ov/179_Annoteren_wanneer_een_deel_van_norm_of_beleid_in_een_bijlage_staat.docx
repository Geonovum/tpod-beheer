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3AF0302D"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Er zijn situaties waarin het, bijvoorbeeld om redenen van leesbaarheid of vormgeving (denk aan lange lijsten en complexe tabellen), wenselijk is om onderdelen van een norm niet in het 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w:t>
      </w:r>
      <w:r w:rsidRPr="00F03DD9">
        <w:lastRenderedPageBreak/>
        <w:t>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