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6C3FBE">
      <w:pPr>
        <w:pStyle w:val="Kop4"/>
      </w:pPr>
      <w:bookmarkStart w:id="433" w:name="_Ref_dbc00b96a84178ca9c5770b365eea368_1"/>
      <w:r>
        <w:t>RegelingMetadata</w:t>
      </w:r>
      <w:bookmarkEnd w:id="433"/>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w:t>
      </w:r>
      <w:r>
        <w:lastRenderedPageBreak/>
        <w:t>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77777777"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Pr="004F621C">
        <w:t xml:space="preserve">De officiële titel </w:t>
      </w:r>
      <w:r>
        <w:t>is altijd gelijk aan het RegelingOpschrift van de regeling.</w:t>
      </w:r>
    </w:p>
    <w:p w14:paraId="274F33D6" w14:textId="1C08C125" w:rsidR="00DC2876"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containerelement </w:t>
      </w:r>
      <w:r>
        <w:t>heeft</w:t>
      </w:r>
      <w:r w:rsidRPr="003807F2">
        <w:t>CiteertitelInformatie</w:t>
      </w:r>
      <w:r>
        <w:t>.</w:t>
      </w:r>
      <w:r w:rsidRPr="003807F2">
        <w:t xml:space="preserve"> </w:t>
      </w:r>
      <w:r w:rsidRPr="005A21A0">
        <w:t xml:space="preserve">Het containerelement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248454D6"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lastRenderedPageBreak/>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E43714" w:rsidRDefault="00E43714" w:rsidP="00E43714">
      <w:pPr>
        <w:pStyle w:val="Figuurbijschrift"/>
      </w:pPr>
      <w:r w:rsidRPr="005C5500">
        <w:t>Voorbeeld van de grondslag voor</w:t>
      </w:r>
      <w:r>
        <w:t xml:space="preserve"> het omgevingsplan</w:t>
      </w:r>
    </w:p>
    <w:p w14:paraId="3FD69C5A" w14:textId="77777777" w:rsidR="00E43714" w:rsidRPr="00771B13"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86"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