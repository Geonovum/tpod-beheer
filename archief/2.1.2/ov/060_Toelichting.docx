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713915" w:rsidRPr="000E40D3" w:rsidRDefault="00713915" w:rsidP="00713915">
      <w:pPr>
        <w:pStyle w:val="Kop4"/>
      </w:pPr>
      <w:bookmarkStart w:id="148" w:name="_Ref_5d12070e7f291568a765714ece1cd3b4_1"/>
      <w:r w:rsidRPr="000E40D3">
        <w:t>Toelichting</w:t>
      </w:r>
      <w:bookmarkEnd w:id="148"/>
    </w:p>
    <w:p w14:paraId="16554EA4" w14:textId="77777777" w:rsidR="00713915" w:rsidRDefault="00713915" w:rsidP="00713915">
      <w:r>
        <w:t xml:space="preserve">De Artikelstructuur wordt alleen toegepast in het Lichaam van de Regeling van omgevingsdocumenten met Artikelstructuur. De Vrijetekststructuur is </w:t>
      </w:r>
      <w:r w:rsidRPr="00C631C7">
        <w:t xml:space="preserve">de tekststructuur voor het Lichaam van de Regeling van omgevingsdocumenten met Vrijetekststructuur, zoals de omgevingsvisie.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6DA6859C" w:rsidR="00713915" w:rsidRDefault="00713915" w:rsidP="00713915">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863F41">
        <w:rPr>
          <w:rStyle w:val="Verwijzing"/>
        </w:rPr>
        <w:fldChar w:fldCharType="begin"/>
      </w:r>
      <w:r w:rsidRPr="00863F41">
        <w:rPr>
          <w:rStyle w:val="Verwijzing"/>
        </w:rPr>
        <w:instrText xml:space="preserve"> REF _Ref_5d12070e7f291568a765714ece1cd3b4_2 \n \h </w:instrText>
      </w:r>
      <w:r w:rsidRPr="00863F41">
        <w:rPr>
          <w:rStyle w:val="Verwijzing"/>
        </w:rPr>
      </w:r>
      <w:r w:rsidRPr="00863F41">
        <w:rPr>
          <w:rStyle w:val="Verwijzing"/>
        </w:rPr>
        <w:fldChar w:fldCharType="separate"/>
      </w:r>
      <w:r w:rsidR="001441C5">
        <w:rPr>
          <w:rStyle w:val="Verwijzing"/>
        </w:rPr>
        <w:t>Figuur 15</w:t>
      </w:r>
      <w:r w:rsidRPr="00863F41">
        <w:rPr>
          <w:rStyle w:val="Verwijzing"/>
        </w:rPr>
        <w:fldChar w:fldCharType="end"/>
      </w:r>
      <w:r>
        <w:t xml:space="preserve"> toont een voorbeeld van een tekst met Divisie in drie hiërarchische niveaus.</w:t>
      </w:r>
    </w:p>
    <w:p w14:paraId="2AC9D0B2" w14:textId="0902952A" w:rsidR="00B51BAF" w:rsidRPr="00B51BAF" w:rsidRDefault="00077972" w:rsidP="00B51BAF">
      <w:pPr>
        <w:pStyle w:val="Figuur"/>
      </w:pPr>
      <w:r>
        <w:rPr>
          <w:noProof/>
        </w:rPr>
        <w:drawing>
          <wp:inline distT="0" distB="0" distL="0" distR="0" wp14:anchorId="432123A1" wp14:editId="15A510C9">
            <wp:extent cx="1803400" cy="1475509"/>
            <wp:effectExtent l="0" t="0" r="6350" b="0"/>
            <wp:docPr id="1415576871" name="Afbeelding 141557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1" name="Afbeelding 1415576871"/>
                    <pic:cNvPicPr/>
                  </pic:nvPicPr>
                  <pic:blipFill>
                    <a:blip r:embed="rId35"/>
                    <a:stretch>
                      <a:fillRect/>
                    </a:stretch>
                  </pic:blipFill>
                  <pic:spPr>
                    <a:xfrm>
                      <a:off x="0" y="0"/>
                      <a:ext cx="1807717" cy="1479041"/>
                    </a:xfrm>
                    <a:prstGeom prst="rect">
                      <a:avLst/>
                    </a:prstGeom>
                  </pic:spPr>
                </pic:pic>
              </a:graphicData>
            </a:graphic>
          </wp:inline>
        </w:drawing>
      </w:r>
    </w:p>
    <w:p w14:paraId="35DCB2D7" w14:textId="0254DAB7" w:rsidR="00713915" w:rsidRPr="00CE3715" w:rsidRDefault="00713915" w:rsidP="00713915">
      <w:pPr>
        <w:pStyle w:val="Figuurbijschrift"/>
      </w:pPr>
      <w:bookmarkStart w:id="150" w:name="_Ref_5d12070e7f291568a765714ece1cd3b4_2"/>
      <w:r>
        <w:t>Divisie in drie hiërarchische niveaus</w:t>
      </w:r>
      <w:bookmarkEnd w:id="150"/>
    </w:p>
    <w:p w14:paraId="6EC5B32D" w14:textId="1CDD3ADB" w:rsidR="00713915" w:rsidRDefault="00713915" w:rsidP="00713915">
      <w:r>
        <w:t xml:space="preserve">In het Label van de Kop van de Divisie kan uiteraard gebruik gemaakt worden van de termen hoofdstuk, afdeling en paragraaf. Dat wordt getoond in </w:t>
      </w:r>
      <w:r w:rsidRPr="00863F41">
        <w:rPr>
          <w:rStyle w:val="Verwijzing"/>
        </w:rPr>
        <w:fldChar w:fldCharType="begin"/>
      </w:r>
      <w:r w:rsidRPr="00863F41">
        <w:rPr>
          <w:rStyle w:val="Verwijzing"/>
        </w:rPr>
        <w:instrText xml:space="preserve"> REF _Ref_5d12070e7f291568a765714ece1cd3b4_3 \n \h </w:instrText>
      </w:r>
      <w:r w:rsidRPr="00863F41">
        <w:rPr>
          <w:rStyle w:val="Verwijzing"/>
        </w:rPr>
      </w:r>
      <w:r w:rsidRPr="00863F41">
        <w:rPr>
          <w:rStyle w:val="Verwijzing"/>
        </w:rPr>
        <w:fldChar w:fldCharType="separate"/>
      </w:r>
      <w:r w:rsidR="001441C5">
        <w:rPr>
          <w:rStyle w:val="Verwijzing"/>
        </w:rPr>
        <w:t>Figuur 16</w:t>
      </w:r>
      <w:r w:rsidRPr="00863F41">
        <w:rPr>
          <w:rStyle w:val="Verwijzing"/>
        </w:rPr>
        <w:fldChar w:fldCharType="end"/>
      </w:r>
      <w:r>
        <w:t>.</w:t>
      </w:r>
    </w:p>
    <w:p w14:paraId="2F4E8DD5" w14:textId="02C2F741" w:rsidR="00B51BAF" w:rsidRPr="00B51BAF" w:rsidRDefault="00077972" w:rsidP="00B51BAF">
      <w:pPr>
        <w:pStyle w:val="Figuur"/>
      </w:pPr>
      <w:r>
        <w:rPr>
          <w:noProof/>
        </w:rPr>
        <w:drawing>
          <wp:inline distT="0" distB="0" distL="0" distR="0" wp14:anchorId="0C94395B" wp14:editId="73991460">
            <wp:extent cx="2743200" cy="1353671"/>
            <wp:effectExtent l="0" t="0" r="0" b="0"/>
            <wp:docPr id="1415576872" name="Afbeelding 141557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2" name="Afbeelding 1415576872"/>
                    <pic:cNvPicPr/>
                  </pic:nvPicPr>
                  <pic:blipFill>
                    <a:blip r:embed="rId36"/>
                    <a:stretch>
                      <a:fillRect/>
                    </a:stretch>
                  </pic:blipFill>
                  <pic:spPr>
                    <a:xfrm>
                      <a:off x="0" y="0"/>
                      <a:ext cx="2760715" cy="1362314"/>
                    </a:xfrm>
                    <a:prstGeom prst="rect">
                      <a:avLst/>
                    </a:prstGeom>
                  </pic:spPr>
                </pic:pic>
              </a:graphicData>
            </a:graphic>
          </wp:inline>
        </w:drawing>
      </w:r>
    </w:p>
    <w:p w14:paraId="583662BF" w14:textId="1E56DC8F" w:rsidR="00713915" w:rsidRPr="001965D2" w:rsidRDefault="00713915" w:rsidP="00713915">
      <w:pPr>
        <w:pStyle w:val="Figuurbijschrift"/>
      </w:pPr>
      <w:bookmarkStart w:id="151" w:name="_Ref_5d12070e7f291568a765714ece1cd3b4_3"/>
      <w:r w:rsidRPr="001965D2">
        <w:t>Divisie in drie hiërarchische niveaus</w:t>
      </w:r>
      <w:r>
        <w:t xml:space="preserve"> met de termen hoofdstuk, afdeling en paragraaf als Label in de Kop</w:t>
      </w:r>
      <w:bookmarkEnd w:id="151"/>
    </w:p>
    <w:p w14:paraId="39772F79" w14:textId="02FC01DD" w:rsidR="00713915" w:rsidRDefault="00713915" w:rsidP="00713915">
      <w:r>
        <w:lastRenderedPageBreak/>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863F41">
        <w:rPr>
          <w:rStyle w:val="Verwijzing"/>
        </w:rPr>
        <w:fldChar w:fldCharType="begin"/>
      </w:r>
      <w:r w:rsidRPr="00863F41">
        <w:rPr>
          <w:rStyle w:val="Verwijzing"/>
        </w:rPr>
        <w:instrText xml:space="preserve"> REF _Ref_5d12070e7f291568a765714ece1cd3b4_4 \n \h </w:instrText>
      </w:r>
      <w:r w:rsidRPr="00863F41">
        <w:rPr>
          <w:rStyle w:val="Verwijzing"/>
        </w:rPr>
      </w:r>
      <w:r w:rsidRPr="00863F41">
        <w:rPr>
          <w:rStyle w:val="Verwijzing"/>
        </w:rPr>
        <w:fldChar w:fldCharType="separate"/>
      </w:r>
      <w:r w:rsidR="001441C5">
        <w:rPr>
          <w:rStyle w:val="Verwijzing"/>
        </w:rPr>
        <w:t>Figuur 17</w:t>
      </w:r>
      <w:r w:rsidRPr="00863F41">
        <w:rPr>
          <w:rStyle w:val="Verwijzing"/>
        </w:rPr>
        <w:fldChar w:fldCharType="end"/>
      </w:r>
      <w:r>
        <w:t xml:space="preserve"> geeft een voorbeeld van een tekst met Divisies in drie niveaus waarbij in de Kop alleen gebruik wordt gemaakt van het Kop-element Opschrift.</w:t>
      </w:r>
    </w:p>
    <w:p w14:paraId="2C6518FD" w14:textId="53EBC9E5" w:rsidR="00713915" w:rsidRDefault="00077972" w:rsidP="00713915">
      <w:pPr>
        <w:pStyle w:val="Figuur"/>
      </w:pPr>
      <w:r>
        <w:rPr>
          <w:noProof/>
        </w:rPr>
        <w:drawing>
          <wp:inline distT="0" distB="0" distL="0" distR="0" wp14:anchorId="17AD34E7" wp14:editId="63206340">
            <wp:extent cx="2825750" cy="1325999"/>
            <wp:effectExtent l="0" t="0" r="0" b="7620"/>
            <wp:docPr id="1415576873" name="Afbeelding 141557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3" name="Afbeelding 1415576873"/>
                    <pic:cNvPicPr/>
                  </pic:nvPicPr>
                  <pic:blipFill>
                    <a:blip r:embed="rId37"/>
                    <a:stretch>
                      <a:fillRect/>
                    </a:stretch>
                  </pic:blipFill>
                  <pic:spPr>
                    <a:xfrm>
                      <a:off x="0" y="0"/>
                      <a:ext cx="2846058" cy="1335529"/>
                    </a:xfrm>
                    <a:prstGeom prst="rect">
                      <a:avLst/>
                    </a:prstGeom>
                  </pic:spPr>
                </pic:pic>
              </a:graphicData>
            </a:graphic>
          </wp:inline>
        </w:drawing>
      </w:r>
    </w:p>
    <w:p w14:paraId="3D7C6832" w14:textId="77777777" w:rsidR="00713915" w:rsidRPr="00C83931" w:rsidRDefault="00713915" w:rsidP="00713915">
      <w:pPr>
        <w:pStyle w:val="Figuurbijschrift"/>
      </w:pPr>
      <w:bookmarkStart w:id="152" w:name="_Ref_5d12070e7f291568a765714ece1cd3b4_4"/>
      <w:r w:rsidRPr="00ED4F4E">
        <w:t xml:space="preserve">Divisie in drie hiërarchische niveaus met </w:t>
      </w:r>
      <w:r>
        <w:t xml:space="preserve">een Kop die alleen bestaat uit </w:t>
      </w:r>
      <w:bookmarkEnd w:id="152"/>
      <w:r>
        <w:t>Opschrift</w:t>
      </w:r>
    </w:p>
    <w:p w14:paraId="791C3484" w14:textId="1FB90051" w:rsidR="004E05D5" w:rsidRDefault="00713915" w:rsidP="0071391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w:t>
      </w:r>
      <w:r w:rsidRPr="001065E6">
        <w:t xml:space="preserve">Divisietekst </w:t>
      </w:r>
      <w:r w:rsidR="003B3D4B">
        <w:t xml:space="preserve">is </w:t>
      </w:r>
      <w:r>
        <w:t xml:space="preserve">de kleinste </w:t>
      </w:r>
      <w:r w:rsidRPr="00415AE8">
        <w:t>mutatie-eenheid</w:t>
      </w:r>
      <w:r>
        <w:t xml:space="preserve">. Dit betekent dat het </w:t>
      </w:r>
      <w:r w:rsidRPr="00415AE8">
        <w:t xml:space="preserve">de eenheid </w:t>
      </w:r>
      <w:r>
        <w:t xml:space="preserve">is </w:t>
      </w:r>
      <w:r w:rsidRPr="00415AE8">
        <w:t xml:space="preserve">die, ongeacht </w:t>
      </w:r>
      <w:r>
        <w:t>hoeveel wijzigingen met een wijzigingsbesluit in die Divisietekst worden aangebracht</w:t>
      </w:r>
      <w:r w:rsidRPr="00415AE8">
        <w:t>, als geheel vervangen wordt bij consolidatie</w:t>
      </w:r>
      <w:r>
        <w:t>.</w:t>
      </w:r>
      <w:r w:rsidRPr="00415AE8">
        <w:t xml:space="preserve"> </w:t>
      </w:r>
      <w:r w:rsidR="00D54957" w:rsidRPr="00D54957">
        <w:t xml:space="preserve">Bij gebruik van de </w:t>
      </w:r>
      <w:r w:rsidR="00366E0F">
        <w:t>wijzigings</w:t>
      </w:r>
      <w:r w:rsidR="00D54957" w:rsidRPr="00D54957">
        <w:t xml:space="preserve">methode </w:t>
      </w:r>
      <w:r w:rsidR="00366E0F">
        <w:t xml:space="preserve">renvooi </w:t>
      </w:r>
      <w:r w:rsidR="00D54957" w:rsidRPr="00D54957">
        <w:t xml:space="preserve">wordt door de renvooi-weergave van de wijzigingen zichtbaar wat er door het wijzigingsbesluit in </w:t>
      </w:r>
      <w:r w:rsidR="00D54957">
        <w:t xml:space="preserve">de </w:t>
      </w:r>
      <w:r w:rsidR="00991BEF">
        <w:t>Divisietekst</w:t>
      </w:r>
      <w:r w:rsidR="00D54957">
        <w:t xml:space="preserve"> </w:t>
      </w:r>
      <w:r w:rsidR="00D54957" w:rsidRPr="00D54957">
        <w:t xml:space="preserve">gewijzigd is. </w:t>
      </w:r>
      <w:r w:rsidR="00D54957">
        <w:t xml:space="preserve">De </w:t>
      </w:r>
      <w:r w:rsidR="00991BEF">
        <w:t>Divisietekst</w:t>
      </w:r>
      <w:r w:rsidR="00D54957">
        <w:t xml:space="preserve"> </w:t>
      </w:r>
      <w:r>
        <w:t xml:space="preserve">is </w:t>
      </w:r>
      <w:r w:rsidRPr="00415AE8">
        <w:t xml:space="preserve">ook de eenheid waarover </w:t>
      </w:r>
      <w:r>
        <w:t xml:space="preserve">in de wetstechnische informatie in de regelingenbanken </w:t>
      </w:r>
      <w:r w:rsidRPr="00415AE8">
        <w:t>de juridische verantwoording wordt bijgehouden.</w:t>
      </w:r>
    </w:p>
    <w:p w14:paraId="5E3DD5B3" w14:textId="77777777" w:rsidR="00562591" w:rsidRDefault="00562591" w:rsidP="00713915">
      <w:pPr>
        <w:spacing w:before="240"/>
      </w:pPr>
    </w:p>
    <w:p w14:paraId="4A7BFC37" w14:textId="57CB9D1D" w:rsidR="00030D6F" w:rsidRDefault="00713915" w:rsidP="00713915">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713915" w:rsidRDefault="00713915" w:rsidP="00713915">
      <w:r>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1AD24A29" w14:textId="56BF3393" w:rsidR="000E338F" w:rsidRDefault="000E338F" w:rsidP="000E338F">
      <w:pPr>
        <w:pStyle w:val="Figuur"/>
      </w:pPr>
      <w:r>
        <w:rPr>
          <w:noProof/>
        </w:rPr>
        <w:lastRenderedPageBreak/>
        <w:drawing>
          <wp:inline distT="0" distB="0" distL="0" distR="0" wp14:anchorId="398F1934" wp14:editId="58F1FE8C">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6061BA63" w14:textId="770F5280" w:rsidR="000E338F" w:rsidRDefault="00662692" w:rsidP="000E338F">
      <w:pPr>
        <w:pStyle w:val="Figuurbijschrift"/>
      </w:pPr>
      <w:r>
        <w:t xml:space="preserve">Een structuur met Divisie in </w:t>
      </w:r>
      <w:r w:rsidR="00CE3851">
        <w:t xml:space="preserve">twee </w:t>
      </w:r>
      <w:r w:rsidR="00CE3851" w:rsidRPr="00CE3851">
        <w:t>hiërarchische niveaus</w:t>
      </w:r>
      <w:r w:rsidR="00CE3851">
        <w:t>, met daaronder Divisietekst</w:t>
      </w:r>
    </w:p>
    <w:p w14:paraId="45FF2547" w14:textId="34F21771" w:rsidR="000E338F" w:rsidRPr="000E338F" w:rsidRDefault="00A243A6" w:rsidP="00E42AD2">
      <w:pPr>
        <w:pStyle w:val="Figuur"/>
      </w:pPr>
      <w:r>
        <w:rPr>
          <w:noProof/>
        </w:rPr>
        <w:drawing>
          <wp:inline distT="0" distB="0" distL="0" distR="0" wp14:anchorId="1043BB72" wp14:editId="1F1CF510">
            <wp:extent cx="3456940" cy="2115185"/>
            <wp:effectExtent l="0" t="0" r="0" b="0"/>
            <wp:docPr id="953394624" name="Afbeelding 95339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08F99482" w14:textId="22D7EF76" w:rsidR="000E338F" w:rsidRPr="000E338F" w:rsidRDefault="00786004" w:rsidP="00E42AD2">
      <w:pPr>
        <w:pStyle w:val="Figuurbijschrift"/>
      </w:pPr>
      <w:bookmarkStart w:id="153" w:name="_Ref_5d12070e7f291568a765714ece1cd3b4_5"/>
      <w:r w:rsidRPr="00786004">
        <w:t xml:space="preserve">Een structuur met Divisie in twee hiërarchische niveaus met de termen hoofdstuk </w:t>
      </w:r>
      <w:r w:rsidR="007133E1">
        <w:t xml:space="preserve">en </w:t>
      </w:r>
      <w:r w:rsidRPr="00786004">
        <w:t>afdeling als Label in de Kop, met daaronder Divisietekst</w:t>
      </w:r>
      <w:r w:rsidR="00FE2878">
        <w:t xml:space="preserve"> </w:t>
      </w:r>
      <w:r w:rsidR="00FE2878" w:rsidRPr="00FE2878">
        <w:t>met een Kop met als label paragraaf</w:t>
      </w:r>
      <w:bookmarkEnd w:id="153"/>
    </w:p>
    <w:p w14:paraId="7EC40323" w14:textId="0D7464A4" w:rsidR="00713915" w:rsidRDefault="00713915" w:rsidP="00713915">
      <w:r>
        <w:t xml:space="preserve">Binnen de Divisietekst wordt Inhoud opgenomen. Hiervoor kan gebruik gemaakt worden van alle Inhoud-elementen die STOP kent. </w:t>
      </w:r>
      <w:r w:rsidR="007A6B69">
        <w:t>We lichten hier de Inhoud-elementen</w:t>
      </w:r>
      <w:r w:rsidR="00711C6C">
        <w:t xml:space="preserve"> Tussenkop en Lijst toe. Met </w:t>
      </w:r>
      <w:r>
        <w:t xml:space="preserve">het element Tussenkop </w:t>
      </w:r>
      <w:r w:rsidR="00711C6C">
        <w:t xml:space="preserve">kan </w:t>
      </w:r>
      <w:r>
        <w:t>een niet-structurerende ordening in de tekst worden aangebracht. Tussenkop is geen structuurelement en komt dan ook niet in een inhoudsopgave voor.</w:t>
      </w:r>
      <w:r w:rsidR="008339C9">
        <w:t xml:space="preserve"> </w:t>
      </w:r>
      <w:r w:rsidR="000E348F">
        <w:t xml:space="preserve">Voor Lijst </w:t>
      </w:r>
      <w:r w:rsidR="000E348F" w:rsidRPr="000E348F">
        <w:t xml:space="preserve">kent STOP twee typen: expliciet en ongemarkeerd. Bij gebruik van het type expliciet levert het bevoegd gezag de opsommingstekens mee; ze staan dus hard in de tekst. Bij gebruik van het type ongemarkeerd </w:t>
      </w:r>
      <w:r w:rsidR="00DD7571">
        <w:t>levert het bevoegd gezag</w:t>
      </w:r>
      <w:r w:rsidR="000E348F" w:rsidRPr="000E348F">
        <w:t xml:space="preserve"> niet </w:t>
      </w:r>
      <w:r w:rsidR="00DD7571">
        <w:t xml:space="preserve">de </w:t>
      </w:r>
      <w:r w:rsidR="000E348F" w:rsidRPr="000E348F">
        <w:t>opsommingsteken</w:t>
      </w:r>
      <w:r w:rsidR="00DD7571">
        <w:t>s aan</w:t>
      </w:r>
      <w:r w:rsidR="000E348F" w:rsidRPr="000E348F">
        <w:t xml:space="preserve">. De applicaties die de tekst tonen (officielebekendmakingen.nl, de regelingenbanken op overheid.nl en DSO-LV) </w:t>
      </w:r>
      <w:r w:rsidR="00DD7571">
        <w:t xml:space="preserve">tonen de lijstitems in de door het bevoegd gezag aangeleverde volgorde en </w:t>
      </w:r>
      <w:r w:rsidR="000E348F" w:rsidRPr="000E348F">
        <w:t xml:space="preserve">bepalen </w:t>
      </w:r>
      <w:r w:rsidR="00DD7571">
        <w:t>zelf</w:t>
      </w:r>
      <w:r w:rsidR="000E348F" w:rsidRPr="000E348F">
        <w:t xml:space="preserve"> met welke opsommingstekens de lijstitems worden weergegeven. </w:t>
      </w:r>
      <w:r w:rsidR="0063356C">
        <w:t>Voor</w:t>
      </w:r>
      <w:r w:rsidR="005A4649">
        <w:t xml:space="preserve"> een tekst met Vrijetekststructuur</w:t>
      </w:r>
      <w:r w:rsidR="0097219C">
        <w:t xml:space="preserve"> </w:t>
      </w:r>
      <w:r w:rsidR="0063356C">
        <w:t>is niet voorgeschreven welk type Lijst gebruik</w:t>
      </w:r>
      <w:r w:rsidR="00E07CC3">
        <w:t>t</w:t>
      </w:r>
      <w:r w:rsidR="0063356C">
        <w:t xml:space="preserve"> moet worden: het is aan het bevoegd gezag om een keuze tussen de twee types te maken. Wanneer het bevoegd gezag zelf wil bepalen met welke </w:t>
      </w:r>
      <w:r w:rsidR="0097219C" w:rsidRPr="0097219C">
        <w:t xml:space="preserve">opsommingstekens lijstitems </w:t>
      </w:r>
      <w:r w:rsidR="0063356C">
        <w:t xml:space="preserve">worden weergegeven, kiest </w:t>
      </w:r>
      <w:r w:rsidR="0063356C">
        <w:lastRenderedPageBreak/>
        <w:t xml:space="preserve">het voor de Lijst van het type expliciet. Als het bevoegd gezag het aan de applicaties wil overlaten, kiest het voor de Lijst van </w:t>
      </w:r>
      <w:r w:rsidR="00A701A1" w:rsidRPr="00A701A1">
        <w:t>type ongemarkeerd.</w:t>
      </w:r>
    </w:p>
    <w:p w14:paraId="40B94F53" w14:textId="22E4B653" w:rsidR="00713915" w:rsidRDefault="00390026" w:rsidP="00713915">
      <w:pPr>
        <w:pStyle w:val="Figuur"/>
        <w:rPr>
          <w:noProof/>
        </w:rPr>
      </w:pPr>
      <w:r>
        <w:rPr>
          <w:noProof/>
        </w:rPr>
        <w:drawing>
          <wp:inline distT="0" distB="0" distL="0" distR="0" wp14:anchorId="2783BD36" wp14:editId="13DA7EF1">
            <wp:extent cx="5401209" cy="3364951"/>
            <wp:effectExtent l="0" t="0" r="9525"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3178" cy="3378638"/>
                    </a:xfrm>
                    <a:prstGeom prst="rect">
                      <a:avLst/>
                    </a:prstGeom>
                    <a:noFill/>
                  </pic:spPr>
                </pic:pic>
              </a:graphicData>
            </a:graphic>
          </wp:inline>
        </w:drawing>
      </w:r>
    </w:p>
    <w:p w14:paraId="2024F580" w14:textId="77777777" w:rsidR="00713915" w:rsidRDefault="00713915" w:rsidP="00713915">
      <w:pPr>
        <w:pStyle w:val="Figuurbijschrift"/>
      </w:pPr>
      <w:bookmarkStart w:id="154" w:name="_Ref_5d12070e7f291568a765714ece1cd3b4_6"/>
      <w:r>
        <w:t>Toepassing van de Vrijetekststructuur in het Lichaam van de Regeling van een omgevingsvisie</w:t>
      </w:r>
      <w:bookmarkEnd w:id="154"/>
    </w:p>
    <w:p w14:paraId="54740DAF" w14:textId="6B8B7F38" w:rsidR="00D65541" w:rsidRDefault="00D65541" w:rsidP="00713915">
      <w:r>
        <w:t xml:space="preserve">In </w:t>
      </w:r>
      <w:r w:rsidR="001761E1">
        <w:fldChar w:fldCharType="begin"/>
      </w:r>
      <w:r w:rsidR="001761E1">
        <w:instrText xml:space="preserve"> REF _Ref_5d12070e7f291568a765714ece1cd3b4_6 \r \h </w:instrText>
      </w:r>
      <w:r w:rsidR="001761E1">
        <w:fldChar w:fldCharType="separate"/>
      </w:r>
      <w:r w:rsidR="001441C5">
        <w:t>Figuur 20</w:t>
      </w:r>
      <w:r w:rsidR="001761E1">
        <w:fldChar w:fldCharType="end"/>
      </w:r>
      <w:r w:rsidR="001761E1">
        <w:t xml:space="preserve"> is te zien dat Divisietekst kan voorkomen onder </w:t>
      </w:r>
      <w:r w:rsidR="00355E62">
        <w:t xml:space="preserve">een Divisie van ieder niveau, ook als </w:t>
      </w:r>
      <w:r w:rsidR="006A3E14">
        <w:t>er Divisies van lagere niveaus zijn.</w:t>
      </w:r>
      <w:r w:rsidR="0074422A">
        <w:t xml:space="preserve"> </w:t>
      </w:r>
      <w:r w:rsidR="00684ABC">
        <w:t xml:space="preserve">De </w:t>
      </w:r>
      <w:r w:rsidR="0074422A">
        <w:t>vrijetekst</w:t>
      </w:r>
      <w:r w:rsidR="00684ABC">
        <w:t>structuur</w:t>
      </w:r>
      <w:r w:rsidR="0074422A">
        <w:t xml:space="preserve"> geeft dus meer vrijheid dan </w:t>
      </w:r>
      <w:r w:rsidR="00684ABC">
        <w:t>de artikelstructuur, waar een artikel alleen onder het structuurelement van het laagste niveau kan voorkomen.</w:t>
      </w:r>
    </w:p>
    <w:p w14:paraId="04B5414B" w14:textId="77777777" w:rsidR="006A3E14" w:rsidRDefault="006A3E14" w:rsidP="00713915"/>
    <w:p w14:paraId="44EAFAE1" w14:textId="63CD4244" w:rsidR="00713915" w:rsidRDefault="00713915" w:rsidP="0071391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713915" w:rsidRDefault="00713915"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w:t>
      </w:r>
      <w:r w:rsidRPr="00EE2C52">
        <w:lastRenderedPageBreak/>
        <w:t xml:space="preserve">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713915" w:rsidRDefault="00713915" w:rsidP="00713915"/>
    <w:p w14:paraId="183CEB2B" w14:textId="39844F8E" w:rsidR="00713915" w:rsidRDefault="00713915" w:rsidP="00713915">
      <w:r w:rsidRPr="009C5295">
        <w:t xml:space="preserve">Opgemerkt wordt dat </w:t>
      </w:r>
      <w:r>
        <w:t xml:space="preserve">waar in </w:t>
      </w:r>
      <w:r w:rsidRPr="009C5295">
        <w:t xml:space="preserve">deze paragraaf </w:t>
      </w:r>
      <w:r>
        <w:t xml:space="preserve">Divisie </w:t>
      </w:r>
      <w:r w:rsidR="0064077E" w:rsidRPr="0064077E">
        <w:t xml:space="preserve">en Divisietekst </w:t>
      </w:r>
      <w:r>
        <w:t>word</w:t>
      </w:r>
      <w:r w:rsidR="0064077E">
        <w:t>en</w:t>
      </w:r>
      <w:r>
        <w:t xml:space="preserve"> genoemd, het gaat over </w:t>
      </w:r>
      <w:r w:rsidR="0064077E">
        <w:t xml:space="preserve">de </w:t>
      </w:r>
      <w:r w:rsidRPr="009C5295">
        <w:t>STOP-structuurelement</w:t>
      </w:r>
      <w:r w:rsidR="0064077E">
        <w:t>en</w:t>
      </w:r>
      <w:r w:rsidRPr="009C5295">
        <w:t xml:space="preserve"> Divisie</w:t>
      </w:r>
      <w:r w:rsidR="0064077E">
        <w:t xml:space="preserve"> </w:t>
      </w:r>
      <w:r w:rsidR="0064077E" w:rsidRPr="0064077E">
        <w:t>en Divisietekst</w:t>
      </w:r>
      <w:r>
        <w:t xml:space="preserve">. Het gaat niet over </w:t>
      </w:r>
      <w:r w:rsidR="00C93718">
        <w:t xml:space="preserve">de </w:t>
      </w:r>
      <w:r w:rsidR="00440502">
        <w:t>OW-object</w:t>
      </w:r>
      <w:r w:rsidR="00C93718">
        <w:t>en</w:t>
      </w:r>
      <w:r w:rsidRPr="00173D3F">
        <w:t xml:space="preserve"> Divisie</w:t>
      </w:r>
      <w:r w:rsidR="00C93718">
        <w:t xml:space="preserve"> </w:t>
      </w:r>
      <w:r w:rsidR="00C93718" w:rsidRPr="00C93718">
        <w:t>en Divisietekst</w:t>
      </w:r>
      <w:r>
        <w:t>. Zoals hiervoor al gezegd kom</w:t>
      </w:r>
      <w:r w:rsidR="00C93718">
        <w:t>en</w:t>
      </w:r>
      <w:r>
        <w:t xml:space="preserve"> </w:t>
      </w:r>
      <w:r w:rsidR="00C93718">
        <w:t xml:space="preserve">de </w:t>
      </w:r>
      <w:r w:rsidRPr="00556EB9">
        <w:t>STOP-structuurelement</w:t>
      </w:r>
      <w:r w:rsidR="00C93718">
        <w:t>en</w:t>
      </w:r>
      <w:r w:rsidRPr="00556EB9">
        <w:t xml:space="preserve"> Divisie</w:t>
      </w:r>
      <w:r>
        <w:t xml:space="preserve"> </w:t>
      </w:r>
      <w:r w:rsidR="00C93718" w:rsidRPr="00C93718">
        <w:t xml:space="preserve">en Divisietekst </w:t>
      </w:r>
      <w:r>
        <w:t xml:space="preserve">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w:t>
      </w:r>
      <w:r w:rsidR="00C93718">
        <w:t>en</w:t>
      </w:r>
      <w:r w:rsidRPr="00FB4A02">
        <w:t xml:space="preserve"> Divisie </w:t>
      </w:r>
      <w:r w:rsidR="00C93718" w:rsidRPr="00C93718">
        <w:t xml:space="preserve">en Divisietekst </w:t>
      </w:r>
      <w:r w:rsidRPr="00FB4A02">
        <w:t>voor als objecttype</w:t>
      </w:r>
      <w:r w:rsidR="00C93718">
        <w:t>n</w:t>
      </w:r>
      <w:r>
        <w:t xml:space="preserve">, </w:t>
      </w:r>
      <w:r w:rsidR="00C93718">
        <w:t xml:space="preserve">die </w:t>
      </w:r>
      <w:r w:rsidRPr="00FB4A02">
        <w:t xml:space="preserve">alleen </w:t>
      </w:r>
      <w:r>
        <w:t xml:space="preserve">gebruikt </w:t>
      </w:r>
      <w:r w:rsidR="00C93718">
        <w:t xml:space="preserve">kunnen </w:t>
      </w:r>
      <w:r>
        <w:t xml:space="preserve">worden </w:t>
      </w:r>
      <w:r w:rsidRPr="00FB4A02">
        <w:t xml:space="preserve">in het </w:t>
      </w:r>
      <w:r w:rsidRPr="005F3812">
        <w:t>Lichaam van de Regeling van omgevingsdocumenten met Vrijetekststructuur</w:t>
      </w:r>
      <w:r w:rsidRPr="00FB4A0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35" Type="http://schemas.openxmlformats.org/officeDocument/2006/relationships/image" Target="media/image_3ad4b34420dfa289a2f34834aa6ac7c9.png"/><Relationship Id="rId36" Type="http://schemas.openxmlformats.org/officeDocument/2006/relationships/image" Target="media/image_c0b793c0f44fa3625c466cd51e05050f.png"/><Relationship Id="rId37" Type="http://schemas.openxmlformats.org/officeDocument/2006/relationships/image" Target="media/image_9fda9889f362a1387269099cb61dca80.png"/><Relationship Id="rId38" Type="http://schemas.openxmlformats.org/officeDocument/2006/relationships/image" Target="media/image_2e538b6c8d079790a360489628590f66.png"/><Relationship Id="rId39" Type="http://schemas.openxmlformats.org/officeDocument/2006/relationships/image" Target="media/image_a980b2fe5c632075cc1db2a76ac59f59.png"/><Relationship Id="rId40" Type="http://schemas.openxmlformats.org/officeDocument/2006/relationships/image" Target="media/image_912eb111cd3e658f94986d86b8ed3da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