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8098" w14:textId="1EC38162" w:rsidR="002C38D0" w:rsidRDefault="002C38D0" w:rsidP="002C38D0">
      <w:pPr>
        <w:pStyle w:val="Kop5"/>
      </w:pPr>
      <w:r>
        <w:t xml:space="preserve">Kennisgeving </w:t>
      </w:r>
      <w:r w:rsidR="00313E3A">
        <w:t>van t</w:t>
      </w:r>
      <w:r w:rsidR="00313E3A" w:rsidRPr="00313E3A">
        <w:t>erinzageleggen op de zaak betrekking hebbende stukken</w:t>
      </w:r>
    </w:p>
    <w:p w14:paraId="63F1E8DE" w14:textId="77777777" w:rsidR="004F57F3" w:rsidRDefault="00EE6AFE" w:rsidP="00EE6AFE">
      <w:r>
        <w:t xml:space="preserve">Wanneer de provincie er voor kiest om </w:t>
      </w:r>
      <w:r w:rsidR="0078574A">
        <w:t xml:space="preserve">-naast de bekendmaking van het besluit tot vaststelling of wijziging van de omgevingsverordening- </w:t>
      </w:r>
      <w:r w:rsidR="001B2FEF" w:rsidRPr="001B2FEF">
        <w:t>op de zaak betrekking hebbende stukken ter inzage te leggen</w:t>
      </w:r>
      <w:r w:rsidR="007E2639">
        <w:t>, moet de provincie daarvan kennis geven om er voor te zorgen dat bij het publiek bekend is d</w:t>
      </w:r>
      <w:r w:rsidR="003C2B33">
        <w:t>á</w:t>
      </w:r>
      <w:r w:rsidR="007E2639">
        <w:t xml:space="preserve">t </w:t>
      </w:r>
      <w:r w:rsidR="003C2B33">
        <w:t xml:space="preserve">en waar </w:t>
      </w:r>
      <w:r w:rsidR="007E2639">
        <w:t>die stukken ter inzage liggen</w:t>
      </w:r>
      <w:r w:rsidR="003C2B33">
        <w:t xml:space="preserve">. De bedoeling is dat deze kennisgeving op termijn </w:t>
      </w:r>
      <w:r w:rsidR="00A46755">
        <w:t xml:space="preserve">in STOP-XML wordt opgesteld en aan de LVBB wordt </w:t>
      </w:r>
      <w:r w:rsidR="00A46755">
        <w:lastRenderedPageBreak/>
        <w:t xml:space="preserve">aangeleverd. </w:t>
      </w:r>
      <w:r w:rsidR="004F57F3">
        <w:t>In de huidige versie voorziet de STOP/TPOD-standaard echter nog niet in deze kennisgeving en is die kennisgeving nog niet in de DSO-keten geïmplementeerd.</w:t>
      </w:r>
    </w:p>
    <w:p w14:paraId="5A954BBA" w14:textId="45711FC7" w:rsidR="00EE6AFE" w:rsidRPr="00EE6AFE" w:rsidRDefault="006872FC" w:rsidP="006872FC">
      <w:pPr>
        <w:pStyle w:val="Kader"/>
      </w:pPr>
      <w:r w:rsidRPr="00B26823">
        <w:rPr>
          <w:noProof/>
        </w:rPr>
        <mc:AlternateContent>
          <mc:Choice Requires="wps">
            <w:drawing>
              <wp:inline distT="0" distB="0" distL="0" distR="0" wp14:anchorId="1CD6A765" wp14:editId="75BE6B35">
                <wp:extent cx="5400040" cy="2406360"/>
                <wp:effectExtent l="0" t="0" r="22860" b="10160"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406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DA576" w14:textId="77777777" w:rsidR="006872FC" w:rsidRPr="009A08A2" w:rsidRDefault="006872FC" w:rsidP="006872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A08A2">
                              <w:rPr>
                                <w:b/>
                                <w:bCs/>
                              </w:rPr>
                              <w:t>Toekomstige functionaliteit</w:t>
                            </w:r>
                          </w:p>
                          <w:p w14:paraId="6FA629D2" w14:textId="76D2288A" w:rsidR="00DC2876" w:rsidRDefault="006872FC" w:rsidP="006872FC">
                            <w:r w:rsidRPr="00C352EA">
                              <w:t xml:space="preserve">In deze paragraaf is </w:t>
                            </w:r>
                            <w:r>
                              <w:t xml:space="preserve">de kennisgeving van de terinzagelegging </w:t>
                            </w:r>
                            <w:r w:rsidR="002A01FB">
                              <w:t xml:space="preserve">van </w:t>
                            </w:r>
                            <w:r w:rsidR="002A01FB" w:rsidRPr="002A01FB">
                              <w:t xml:space="preserve">op de zaak betrekking hebbende stukken </w:t>
                            </w:r>
                            <w:r w:rsidR="002A01FB">
                              <w:t>genoemd.</w:t>
                            </w:r>
                            <w:r w:rsidRPr="00C352EA">
                              <w:t xml:space="preserve"> </w:t>
                            </w:r>
                            <w:r w:rsidR="005C3810">
                              <w:t xml:space="preserve">Een volgende versie van de STOP/TPOD-standaard zal de specificaties voor deze kennisgeving bevatten en zal aangeven </w:t>
                            </w:r>
                            <w:r>
                              <w:t>hoe d</w:t>
                            </w:r>
                            <w:r w:rsidR="005C3810">
                              <w:t>i</w:t>
                            </w:r>
                            <w:r>
                              <w:t>e moet worden aangeleverd. Dit is een kennisgeving die gedaan moet worden op een moment dat er nog geen besluit is.</w:t>
                            </w:r>
                          </w:p>
                          <w:p w14:paraId="46F9793D" w14:textId="549F4DD5" w:rsidR="006872FC" w:rsidRDefault="006872FC" w:rsidP="006872FC"/>
                          <w:p w14:paraId="6BACE609" w14:textId="77777777" w:rsidR="006872FC" w:rsidRPr="00541BF1" w:rsidRDefault="006872FC" w:rsidP="006872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1BF1">
                              <w:rPr>
                                <w:b/>
                                <w:bCs/>
                              </w:rPr>
                              <w:t>Workaround</w:t>
                            </w:r>
                          </w:p>
                          <w:p w14:paraId="6301CF0B" w14:textId="0116C686" w:rsidR="006872FC" w:rsidRPr="00C352EA" w:rsidRDefault="006872FC" w:rsidP="006872FC">
                            <w:r>
                              <w:t>Zolang deze kennisgeving niet in de</w:t>
                            </w:r>
                            <w:r w:rsidR="000C1D0B" w:rsidRPr="000C1D0B">
                              <w:t xml:space="preserve"> STOP/TPOD-standaard </w:t>
                            </w:r>
                            <w:r w:rsidR="00A91620">
                              <w:t xml:space="preserve">is gemodelleerd en beschreven en niet in de </w:t>
                            </w:r>
                            <w:r>
                              <w:t xml:space="preserve">DSO-keten is geïmplementeerd, </w:t>
                            </w:r>
                            <w:r w:rsidR="00A91620">
                              <w:t xml:space="preserve">levert </w:t>
                            </w:r>
                            <w:r>
                              <w:t>het bevoegd gezag deze kennisgeving met de applicatie DROP aan.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6A765" id="Tekstvak 15" o:spid="_x0000_s1037" type="#_x0000_t202" style="width:425.2pt;height:189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" filled="f" strokeweight=".5pt">
                <v:textbox style="mso-fit-shape-to-text:t">
                  <w:txbxContent>
                    <w:p w14:paraId="6F5DA576" w14:textId="77777777" w:rsidR="006872FC" w:rsidRPr="009A08A2" w:rsidRDefault="006872FC" w:rsidP="006872FC">
                      <w:pPr>
                        <w:rPr>
                          <w:b/>
                          <w:bCs/>
                        </w:rPr>
                      </w:pPr>
                      <w:r w:rsidRPr="009A08A2">
                        <w:rPr>
                          <w:b/>
                          <w:bCs/>
                        </w:rPr>
                        <w:t>Toekomstige functionaliteit</w:t>
                      </w:r>
                    </w:p>
                    <w:p w14:paraId="6FA629D2" w14:textId="76D2288A" w:rsidR="00DC2876" w:rsidRDefault="006872FC" w:rsidP="006872FC">
                      <w:r w:rsidRPr="00C352EA">
                        <w:t xml:space="preserve">In deze paragraaf is </w:t>
                      </w:r>
                      <w:r>
                        <w:t xml:space="preserve">de kennisgeving van de terinzagelegging </w:t>
                      </w:r>
                      <w:r w:rsidR="002A01FB">
                        <w:t xml:space="preserve">van </w:t>
                      </w:r>
                      <w:r w:rsidR="002A01FB" w:rsidRPr="002A01FB">
                        <w:t xml:space="preserve">op de zaak betrekking hebbende stukken </w:t>
                      </w:r>
                      <w:r w:rsidR="002A01FB">
                        <w:t>genoemd.</w:t>
                      </w:r>
                      <w:r w:rsidRPr="00C352EA">
                        <w:t xml:space="preserve"> </w:t>
                      </w:r>
                      <w:r w:rsidR="005C3810">
                        <w:t xml:space="preserve">Een volgende versie van de STOP/TPOD-standaard zal de specificaties voor deze kennisgeving bevatten en zal aangeven </w:t>
                      </w:r>
                      <w:r>
                        <w:t>hoe d</w:t>
                      </w:r>
                      <w:r w:rsidR="005C3810">
                        <w:t>i</w:t>
                      </w:r>
                      <w:r>
                        <w:t>e moet worden aangeleverd. Dit is een kennisgeving die gedaan moet worden op een moment dat er nog geen besluit is.</w:t>
                      </w:r>
                    </w:p>
                    <w:p w14:paraId="46F9793D" w14:textId="549F4DD5" w:rsidR="006872FC" w:rsidRDefault="006872FC" w:rsidP="006872FC"/>
                    <w:p w14:paraId="6BACE609" w14:textId="77777777" w:rsidR="006872FC" w:rsidRPr="00541BF1" w:rsidRDefault="006872FC" w:rsidP="006872FC">
                      <w:pPr>
                        <w:rPr>
                          <w:b/>
                          <w:bCs/>
                        </w:rPr>
                      </w:pPr>
                      <w:r w:rsidRPr="00541BF1">
                        <w:rPr>
                          <w:b/>
                          <w:bCs/>
                        </w:rPr>
                        <w:t>Workaround</w:t>
                      </w:r>
                    </w:p>
                    <w:p w14:paraId="6301CF0B" w14:textId="0116C686" w:rsidR="006872FC" w:rsidRPr="00C352EA" w:rsidRDefault="006872FC" w:rsidP="006872FC">
                      <w:r>
                        <w:t>Zolang deze kennisgeving niet in de</w:t>
                      </w:r>
                      <w:r w:rsidR="000C1D0B" w:rsidRPr="000C1D0B">
                        <w:t xml:space="preserve"> STOP/TPOD-standaard </w:t>
                      </w:r>
                      <w:r w:rsidR="00A91620">
                        <w:t xml:space="preserve">is gemodelleerd en beschreven en niet in de </w:t>
                      </w:r>
                      <w:r>
                        <w:t xml:space="preserve">DSO-keten is geïmplementeerd, </w:t>
                      </w:r>
                      <w:r w:rsidR="00A91620">
                        <w:t xml:space="preserve">levert </w:t>
                      </w:r>
                      <w:r>
                        <w:t>het bevoegd gezag deze kennisgeving met de applicatie DROP aan.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