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E33EDD" w:rsidRPr="00F1426F" w:rsidRDefault="007805EA" w:rsidP="002F7B04">
      <w:pPr>
        <w:pStyle w:val="Kop4"/>
      </w:pPr>
      <w:bookmarkStart w:id="214" w:name="_Ref_d262b6c209d7041c1a4af620482789cb_1"/>
      <w:r w:rsidRPr="00F1426F">
        <w:t>Toelichting op de norm</w:t>
      </w:r>
      <w:bookmarkEnd w:id="214"/>
    </w:p>
    <w:p w14:paraId="13C26D7E" w14:textId="3C76D85B" w:rsidR="007231E0" w:rsidRPr="00F1426F" w:rsidRDefault="007231E0" w:rsidP="007231E0"/>
    <w:p w14:paraId="3656F92B" w14:textId="6AA2E674" w:rsidR="00AE5A78" w:rsidRPr="00F1426F" w:rsidRDefault="00AE5A78" w:rsidP="007231E0">
      <w:pPr>
        <w:rPr>
          <w:i/>
          <w:iCs/>
        </w:rPr>
      </w:pPr>
      <w:r w:rsidRPr="00F1426F">
        <w:rPr>
          <w:i/>
          <w:iCs/>
        </w:rPr>
        <w:t>Attributen en waardelijsten</w:t>
      </w:r>
    </w:p>
    <w:p w14:paraId="62DCCC30" w14:textId="5750156D" w:rsidR="00197747" w:rsidRDefault="00BF3F4F" w:rsidP="00805135">
      <w:pPr>
        <w:pStyle w:val="Opsommingtekens1"/>
      </w:pPr>
      <w:r w:rsidRPr="00F1426F">
        <w:rPr>
          <w:i/>
        </w:rPr>
        <w:t>i</w:t>
      </w:r>
      <w:r w:rsidR="00E33EDD" w:rsidRPr="00F1426F">
        <w:rPr>
          <w:i/>
        </w:rPr>
        <w:t>dealisatie</w:t>
      </w:r>
      <w:r w:rsidR="00091C16" w:rsidRPr="00F1426F">
        <w:rPr>
          <w:i/>
        </w:rPr>
        <w:t>:</w:t>
      </w:r>
      <w:r w:rsidR="00091C16" w:rsidRPr="00F1426F">
        <w:t xml:space="preserve"> attribuut </w:t>
      </w:r>
      <w:r w:rsidR="008D1A64" w:rsidRPr="00F1426F">
        <w:t xml:space="preserve">dat aangeeft op welke manier </w:t>
      </w:r>
      <w:r w:rsidR="00C74655" w:rsidRPr="00C74655">
        <w:t xml:space="preserve">het bevoegd gezag </w:t>
      </w:r>
      <w:r w:rsidR="00091C16" w:rsidRPr="00F1426F">
        <w:t xml:space="preserve">de begrenzing van Locatie voor een Juridische regel door bedoeld </w:t>
      </w:r>
      <w:r w:rsidR="00C74655">
        <w:t>heeft</w:t>
      </w:r>
      <w:r w:rsidR="00091C16" w:rsidRPr="00F1426F">
        <w:t xml:space="preserve">: is het een exacte of een indicatieve afbakening? </w:t>
      </w:r>
      <w:r w:rsidR="00E33EDD" w:rsidRPr="00F1426F">
        <w:t xml:space="preserve">De </w:t>
      </w:r>
      <w:r w:rsidR="00E33EDD" w:rsidRPr="00DF20BC">
        <w:rPr>
          <w:iCs/>
        </w:rPr>
        <w:t>waardelijst</w:t>
      </w:r>
      <w:r w:rsidR="00E33EDD" w:rsidRPr="00F1426F">
        <w:rPr>
          <w:i/>
        </w:rPr>
        <w:t xml:space="preserve"> </w:t>
      </w:r>
      <w:r w:rsidR="00175570" w:rsidRPr="00F1426F">
        <w:t>‘</w:t>
      </w:r>
      <w:r w:rsidR="00F72889" w:rsidRPr="00F1426F">
        <w:t>I</w:t>
      </w:r>
      <w:r w:rsidR="00E33EDD" w:rsidRPr="00F1426F">
        <w:t>dealisatie</w:t>
      </w:r>
      <w:r w:rsidR="00175570" w:rsidRPr="00F1426F">
        <w:t>’</w:t>
      </w:r>
      <w:r w:rsidR="00E33EDD" w:rsidRPr="00F1426F">
        <w:t xml:space="preserve"> kent twee waarden: exact en indicatief.</w:t>
      </w:r>
      <w:r w:rsidR="00A15CDE" w:rsidRPr="00F1426F">
        <w:t xml:space="preserve"> Hiermee kan worden aangegeven of de begrenzing van Locatie </w:t>
      </w:r>
      <w:r w:rsidR="00385CB6" w:rsidRPr="00F1426F">
        <w:t xml:space="preserve">voor deze Juridische regel </w:t>
      </w:r>
      <w:r w:rsidR="00A15CDE" w:rsidRPr="00F1426F">
        <w:t>exact of indicatief bedoeld is.</w:t>
      </w:r>
      <w:r w:rsidR="00451A06" w:rsidRPr="00F1426F">
        <w:t xml:space="preserve"> Wanneer wordt gekozen voor de waarde indicatief </w:t>
      </w:r>
      <w:r w:rsidR="00921B85" w:rsidRPr="00F1426F">
        <w:t xml:space="preserve">geeft dat alleen aan dat de begrenzing indicatief bedoeld is. </w:t>
      </w:r>
      <w:r w:rsidR="00F97902" w:rsidRPr="00F1426F">
        <w:t xml:space="preserve">Met </w:t>
      </w:r>
      <w:r w:rsidR="00F97902" w:rsidRPr="00F1426F">
        <w:rPr>
          <w:i/>
          <w:iCs/>
        </w:rPr>
        <w:t>idealisatie</w:t>
      </w:r>
      <w:r w:rsidR="00F97902" w:rsidRPr="00F1426F">
        <w:t xml:space="preserve"> </w:t>
      </w:r>
      <w:r w:rsidR="00921B85" w:rsidRPr="00F1426F">
        <w:t xml:space="preserve">wordt niet vastgelegd </w:t>
      </w:r>
      <w:r w:rsidR="00B23D76" w:rsidRPr="00F1426F">
        <w:t>met welke marge de indicatieve begrenzing bedoeld is.</w:t>
      </w:r>
      <w:r w:rsidR="00B51DCD">
        <w:t xml:space="preserve"> </w:t>
      </w:r>
      <w:r w:rsidR="00B51DCD" w:rsidRPr="00F1426F">
        <w:t xml:space="preserve">Het attribuut </w:t>
      </w:r>
      <w:r w:rsidR="00B51DCD" w:rsidRPr="00F1426F">
        <w:rPr>
          <w:i/>
        </w:rPr>
        <w:t>idealisatie</w:t>
      </w:r>
      <w:r w:rsidR="00B51DCD" w:rsidRPr="00F1426F">
        <w:t xml:space="preserve"> is in IMOW gepositioneerd als attribuut van Juridische regel. Dat lijkt misschien vreemd omdat het informatie geeft over de gewenste interpretatie van Locatie. Toch hoort </w:t>
      </w:r>
      <w:r w:rsidR="00B51DCD" w:rsidRPr="00F1426F">
        <w:rPr>
          <w:i/>
          <w:iCs/>
        </w:rPr>
        <w:t>idealisatie</w:t>
      </w:r>
      <w:r w:rsidR="00B51DCD"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rsidR="00B51DCD">
        <w:t xml:space="preserve"> </w:t>
      </w:r>
      <w:r w:rsidR="00B4284E" w:rsidRPr="00863F41">
        <w:rPr>
          <w:rStyle w:val="Verwijzing"/>
        </w:rPr>
        <w:fldChar w:fldCharType="begin"/>
      </w:r>
      <w:r w:rsidR="00B4284E" w:rsidRPr="00863F41">
        <w:rPr>
          <w:rStyle w:val="Verwijzing"/>
        </w:rPr>
        <w:instrText xml:space="preserve"> REF _Ref_d262b6c209d7041c1a4af620482789cb_2 \n \h </w:instrText>
      </w:r>
      <w:r w:rsidR="00B4284E" w:rsidRPr="00863F41">
        <w:rPr>
          <w:rStyle w:val="Verwijzing"/>
        </w:rPr>
      </w:r>
      <w:r w:rsidR="00B4284E" w:rsidRPr="00863F41">
        <w:rPr>
          <w:rStyle w:val="Verwijzing"/>
        </w:rPr>
        <w:fldChar w:fldCharType="separate"/>
      </w:r>
      <w:r w:rsidR="001441C5">
        <w:rPr>
          <w:rStyle w:val="Verwijzing"/>
        </w:rPr>
        <w:t>Figuur 30</w:t>
      </w:r>
      <w:r w:rsidR="00B4284E" w:rsidRPr="00863F41">
        <w:rPr>
          <w:rStyle w:val="Verwijzing"/>
        </w:rPr>
        <w:fldChar w:fldCharType="end"/>
      </w:r>
      <w:r w:rsidR="00B4284E">
        <w:t xml:space="preserve"> geeft hiervan een voorbeeld. </w:t>
      </w:r>
      <w:r w:rsidR="00456626">
        <w:t>De a</w:t>
      </w:r>
      <w:r w:rsidR="00255C5F">
        <w:t>rtikel</w:t>
      </w:r>
      <w:r w:rsidR="00456626">
        <w:t>en</w:t>
      </w:r>
      <w:r w:rsidR="00255C5F">
        <w:t xml:space="preserve"> 3.28 en 5.7 </w:t>
      </w:r>
      <w:r w:rsidR="008131F7">
        <w:t xml:space="preserve">van een omgevingsverordening </w:t>
      </w:r>
      <w:r w:rsidR="00243859">
        <w:t xml:space="preserve">gaan over </w:t>
      </w:r>
      <w:r w:rsidR="008131F7">
        <w:t xml:space="preserve">dezelfde Locatie </w:t>
      </w:r>
      <w:r w:rsidR="004E464B">
        <w:t>‘</w:t>
      </w:r>
      <w:r w:rsidR="008131F7">
        <w:t>provinciale wegen</w:t>
      </w:r>
      <w:r w:rsidR="004E464B">
        <w:t>’.</w:t>
      </w:r>
      <w:r w:rsidR="008131F7">
        <w:t xml:space="preserve"> </w:t>
      </w:r>
      <w:r w:rsidR="004E464B">
        <w:t xml:space="preserve">Artikel 3.28 </w:t>
      </w:r>
      <w:r w:rsidR="006C0970">
        <w:t>bevat een Juridische regel van het type</w:t>
      </w:r>
      <w:r w:rsidR="004E464B">
        <w:t xml:space="preserve"> Regel voor iederee</w:t>
      </w:r>
      <w:r w:rsidR="00490DCF">
        <w:t xml:space="preserve">n; met de waarde exact </w:t>
      </w:r>
      <w:r w:rsidR="00961A93">
        <w:t xml:space="preserve">voor idealisatie wordt aangegeven dat </w:t>
      </w:r>
      <w:r w:rsidR="008A0890">
        <w:t xml:space="preserve">voor </w:t>
      </w:r>
      <w:r w:rsidR="00961A93">
        <w:t>de</w:t>
      </w:r>
      <w:r w:rsidR="008A0890">
        <w:t xml:space="preserve">ze Juridische regel de begrenzing exact is bedoeld. </w:t>
      </w:r>
      <w:r w:rsidR="00E51294">
        <w:t xml:space="preserve">Wanneer een omgevingsvergunning voor een uitweg wordt aangevraagd voor een plek die ligt binnen de begrenzing </w:t>
      </w:r>
      <w:r w:rsidR="008B21E8">
        <w:t xml:space="preserve">is </w:t>
      </w:r>
      <w:r w:rsidR="00E51294">
        <w:t xml:space="preserve">deze </w:t>
      </w:r>
      <w:r w:rsidR="008B21E8">
        <w:t>(beoordelings)</w:t>
      </w:r>
      <w:r w:rsidR="00E51294">
        <w:t xml:space="preserve">regel </w:t>
      </w:r>
      <w:r w:rsidR="008B21E8">
        <w:t xml:space="preserve">daarop van toepassing; ligt de plek net daarbuiten dan </w:t>
      </w:r>
      <w:r w:rsidR="003178AE">
        <w:t>is</w:t>
      </w:r>
      <w:r w:rsidR="008B21E8">
        <w:t xml:space="preserve"> de </w:t>
      </w:r>
      <w:r w:rsidR="003178AE">
        <w:t xml:space="preserve">regel daar niet van toepassing. </w:t>
      </w:r>
      <w:r w:rsidR="00B16635">
        <w:t xml:space="preserve">In artikel 5.7 staat een </w:t>
      </w:r>
      <w:r w:rsidR="00B16635" w:rsidRPr="00B16635">
        <w:t>Juridische regel van het type</w:t>
      </w:r>
      <w:r w:rsidR="00B16635">
        <w:t xml:space="preserve"> Instructieregel. </w:t>
      </w:r>
      <w:r w:rsidR="00DC1808">
        <w:t xml:space="preserve">Met </w:t>
      </w:r>
      <w:r w:rsidR="00DC1808" w:rsidRPr="00DC1808">
        <w:t xml:space="preserve">de waarde </w:t>
      </w:r>
      <w:r w:rsidR="00DC1808">
        <w:t>indicatief</w:t>
      </w:r>
      <w:r w:rsidR="00DC1808" w:rsidRPr="00DC1808">
        <w:t xml:space="preserve"> voor idealisatie </w:t>
      </w:r>
      <w:r w:rsidR="003178AE">
        <w:t>heeft de provincie</w:t>
      </w:r>
      <w:r w:rsidR="00DC1808" w:rsidRPr="00DC1808">
        <w:t xml:space="preserve"> aangegeven dat voor deze Juridische regel de begrenzing </w:t>
      </w:r>
      <w:r w:rsidR="00C96FBE">
        <w:t>indicatief</w:t>
      </w:r>
      <w:r w:rsidR="00DC1808" w:rsidRPr="00DC1808">
        <w:t xml:space="preserve"> is bedoeld.</w:t>
      </w:r>
    </w:p>
    <w:p w14:paraId="51BD5CF1" w14:textId="5504CAC5" w:rsidR="004F62FD" w:rsidRPr="00F1426F" w:rsidRDefault="003173C7" w:rsidP="00DF20BC">
      <w:pPr>
        <w:pStyle w:val="Figuur"/>
      </w:pPr>
      <w:r>
        <w:rPr>
          <w:noProof/>
        </w:rPr>
        <w:lastRenderedPageBreak/>
        <w:drawing>
          <wp:inline distT="0" distB="0" distL="0" distR="0" wp14:anchorId="22A1B9DF" wp14:editId="5496CA69">
            <wp:extent cx="5620355" cy="18288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76823" cy="1847174"/>
                    </a:xfrm>
                    <a:prstGeom prst="rect">
                      <a:avLst/>
                    </a:prstGeom>
                    <a:noFill/>
                  </pic:spPr>
                </pic:pic>
              </a:graphicData>
            </a:graphic>
          </wp:inline>
        </w:drawing>
      </w:r>
    </w:p>
    <w:p w14:paraId="29F795EC" w14:textId="443C1553" w:rsidR="00B16262" w:rsidRPr="00627634" w:rsidRDefault="00DC50CA" w:rsidP="00DF20BC">
      <w:pPr>
        <w:pStyle w:val="Figuurbijschrift"/>
      </w:pPr>
      <w:bookmarkStart w:id="216" w:name="_Ref_d262b6c209d7041c1a4af620482789cb_2"/>
      <w:r>
        <w:t xml:space="preserve">Gebruik van idealisatie bij twee Juridische regels </w:t>
      </w:r>
      <w:r w:rsidR="00CB3AAC">
        <w:t xml:space="preserve">over </w:t>
      </w:r>
      <w:r>
        <w:t>dezelfde Locatie</w:t>
      </w:r>
      <w:bookmarkEnd w:id="216"/>
    </w:p>
    <w:p w14:paraId="074FBA8B" w14:textId="25632436" w:rsidR="00CD42F2" w:rsidRPr="00F1426F" w:rsidRDefault="00BD4BB7" w:rsidP="00805135">
      <w:pPr>
        <w:pStyle w:val="Opsommingtekens1"/>
      </w:pPr>
      <w:r w:rsidRPr="00F1426F">
        <w:rPr>
          <w:i/>
          <w:iCs/>
        </w:rPr>
        <w:t>t</w:t>
      </w:r>
      <w:r w:rsidR="00CD42F2" w:rsidRPr="00F1426F">
        <w:rPr>
          <w:i/>
          <w:iCs/>
        </w:rPr>
        <w:t>hema</w:t>
      </w:r>
      <w:r w:rsidR="00091C16" w:rsidRPr="00F1426F">
        <w:rPr>
          <w:i/>
          <w:iCs/>
        </w:rPr>
        <w:t>:</w:t>
      </w:r>
      <w:r w:rsidR="00091C16" w:rsidRPr="00F1426F">
        <w:t xml:space="preserve"> attribuut dat</w:t>
      </w:r>
      <w:r w:rsidR="00CD42F2" w:rsidRPr="00F1426F">
        <w:t xml:space="preserve"> </w:t>
      </w:r>
      <w:r w:rsidR="00D80111" w:rsidRPr="00F1426F">
        <w:t xml:space="preserve">kernachtig de grondgedachte van de </w:t>
      </w:r>
      <w:r w:rsidR="0009599F" w:rsidRPr="00F1426F">
        <w:t xml:space="preserve">Juridische regel </w:t>
      </w:r>
      <w:r w:rsidR="00D80111" w:rsidRPr="00F1426F">
        <w:t>weergeeft</w:t>
      </w:r>
      <w:r w:rsidR="00CD42F2" w:rsidRPr="00F1426F">
        <w:t xml:space="preserve">. </w:t>
      </w:r>
      <w:r w:rsidR="006A2D29">
        <w:t>Het thema is een</w:t>
      </w:r>
      <w:r w:rsidR="006A2D29" w:rsidRPr="00F1426F">
        <w:t xml:space="preserve"> </w:t>
      </w:r>
      <w:r w:rsidR="002B7048" w:rsidRPr="00F1426F">
        <w:t xml:space="preserve">aanduiding van het aspect </w:t>
      </w:r>
      <w:r w:rsidR="00A90E69">
        <w:t xml:space="preserve">van de fysieke leefomgeving </w:t>
      </w:r>
      <w:r w:rsidR="00492678" w:rsidRPr="00F1426F">
        <w:t xml:space="preserve">waar de Juridische regel over gaat. </w:t>
      </w:r>
      <w:r w:rsidR="00102198" w:rsidRPr="00102198">
        <w:t xml:space="preserve">Om harmonisatie tussen bevoegde gezagen en tussen instrumenten te bevorderen is er een waardelijst voor </w:t>
      </w:r>
      <w:r w:rsidR="00102198" w:rsidRPr="00102198">
        <w:rPr>
          <w:i/>
          <w:iCs/>
        </w:rPr>
        <w:t>thema</w:t>
      </w:r>
      <w:r w:rsidR="00102198" w:rsidRPr="00102198">
        <w:t>.</w:t>
      </w:r>
      <w:r w:rsidR="00102198">
        <w:t xml:space="preserve"> </w:t>
      </w:r>
      <w:r w:rsidR="00FC1DE2">
        <w:t xml:space="preserve">Het overgrote deel van de </w:t>
      </w:r>
      <w:r w:rsidR="00A90E69">
        <w:t xml:space="preserve">waarden van deze waardelijst </w:t>
      </w:r>
      <w:r w:rsidR="00FC1DE2">
        <w:t xml:space="preserve">is </w:t>
      </w:r>
      <w:r w:rsidR="00795826">
        <w:t>rechtstreeks ontleend aan artikel 1.2</w:t>
      </w:r>
      <w:r w:rsidR="004C664B">
        <w:t xml:space="preserve"> Ow</w:t>
      </w:r>
      <w:r w:rsidR="00795826">
        <w:t xml:space="preserve">, </w:t>
      </w:r>
      <w:r w:rsidR="007A2B2D">
        <w:t xml:space="preserve">waarin </w:t>
      </w:r>
      <w:r w:rsidR="00415853">
        <w:t xml:space="preserve">is aangegeven welke </w:t>
      </w:r>
      <w:r w:rsidR="007A2B2D">
        <w:t xml:space="preserve">aspecten de fysieke leefomgeving </w:t>
      </w:r>
      <w:r w:rsidR="00102198">
        <w:t>omvat</w:t>
      </w:r>
      <w:r w:rsidR="004C664B">
        <w:t xml:space="preserve">. </w:t>
      </w:r>
      <w:r w:rsidR="00454F70">
        <w:t>In</w:t>
      </w:r>
      <w:r w:rsidR="00D173E0">
        <w:t xml:space="preserve"> </w:t>
      </w:r>
      <w:r w:rsidR="004047B6" w:rsidRPr="00863F41">
        <w:rPr>
          <w:rStyle w:val="Verwijzing"/>
        </w:rPr>
        <w:fldChar w:fldCharType="begin"/>
      </w:r>
      <w:r w:rsidR="004047B6" w:rsidRPr="00863F41">
        <w:rPr>
          <w:rStyle w:val="Verwijzing"/>
        </w:rPr>
        <w:instrText xml:space="preserve"> REF _Ref_23bde9b73cf2f86e73031188484c6315_1 \n \h </w:instrText>
      </w:r>
      <w:r w:rsidR="004047B6" w:rsidRPr="00863F41">
        <w:rPr>
          <w:rStyle w:val="Verwijzing"/>
        </w:rPr>
      </w:r>
      <w:r w:rsidR="004047B6" w:rsidRPr="00863F41">
        <w:rPr>
          <w:rStyle w:val="Verwijzing"/>
        </w:rPr>
        <w:fldChar w:fldCharType="separate"/>
      </w:r>
      <w:r w:rsidR="001441C5">
        <w:rPr>
          <w:rStyle w:val="Verwijzing"/>
        </w:rPr>
        <w:t>Bijlage 1</w:t>
      </w:r>
      <w:r w:rsidR="004047B6" w:rsidRPr="00863F41">
        <w:rPr>
          <w:rStyle w:val="Verwijzing"/>
        </w:rPr>
        <w:fldChar w:fldCharType="end"/>
      </w:r>
      <w:r w:rsidR="004047B6">
        <w:t xml:space="preserve"> </w:t>
      </w:r>
      <w:r w:rsidR="00454F70">
        <w:t xml:space="preserve">wordt de relatie tussen </w:t>
      </w:r>
      <w:r w:rsidR="00840F72" w:rsidRPr="00840F72">
        <w:t xml:space="preserve">artikel 1.2 Ow </w:t>
      </w:r>
      <w:r w:rsidR="00840F72">
        <w:t xml:space="preserve">en de waarden van de waardelijst gelegd. </w:t>
      </w:r>
      <w:r w:rsidR="00102198">
        <w:br/>
      </w:r>
      <w:r w:rsidR="00097AE6" w:rsidRPr="00097AE6">
        <w:t xml:space="preserve">Per Juridische regel kunnen net zoveel thema’s worden toegevoegd als gewenst is. </w:t>
      </w:r>
      <w:r w:rsidR="00097AE6" w:rsidRPr="00035197">
        <w:rPr>
          <w:i/>
          <w:iCs/>
        </w:rPr>
        <w:t>thema</w:t>
      </w:r>
      <w:r w:rsidR="00097AE6" w:rsidRPr="00097AE6">
        <w:t xml:space="preserve"> is een attribuut en geen object. Het kent daardoor geen eigen weergave. </w:t>
      </w:r>
      <w:r w:rsidR="00352AF2">
        <w:br/>
      </w:r>
      <w:r w:rsidR="00097AE6" w:rsidRPr="00097AE6">
        <w:t xml:space="preserve">Met het attribuut </w:t>
      </w:r>
      <w:r w:rsidR="00097AE6" w:rsidRPr="00035197">
        <w:rPr>
          <w:i/>
          <w:iCs/>
        </w:rPr>
        <w:t>thema</w:t>
      </w:r>
      <w:r w:rsidR="00097AE6" w:rsidRPr="00097AE6">
        <w:t xml:space="preserve"> kan het thema van een Juridische regel worden aangegeven. </w:t>
      </w:r>
      <w:r w:rsidR="00097AE6" w:rsidRPr="00035197">
        <w:rPr>
          <w:i/>
          <w:iCs/>
        </w:rPr>
        <w:t>thema</w:t>
      </w:r>
      <w:r w:rsidR="00097AE6" w:rsidRPr="00097AE6">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rsidR="00097AE6">
        <w:br/>
      </w:r>
      <w:r w:rsidR="00B87966">
        <w:t xml:space="preserve">Overwogen wordt </w:t>
      </w:r>
      <w:r w:rsidR="00E94118">
        <w:t>om a</w:t>
      </w:r>
      <w:r w:rsidR="00077A4B">
        <w:t xml:space="preserve">an het objecttype Juridische regel </w:t>
      </w:r>
      <w:r w:rsidR="00D86FB7">
        <w:t>een</w:t>
      </w:r>
      <w:r w:rsidR="006229A2">
        <w:t xml:space="preserve"> </w:t>
      </w:r>
      <w:r w:rsidR="00077A4B">
        <w:t xml:space="preserve">attribuut </w:t>
      </w:r>
      <w:r w:rsidR="00077A4B" w:rsidRPr="00F85425">
        <w:rPr>
          <w:i/>
          <w:iCs/>
        </w:rPr>
        <w:t>subthema</w:t>
      </w:r>
      <w:r w:rsidR="00077A4B">
        <w:t xml:space="preserve"> toe</w:t>
      </w:r>
      <w:r w:rsidR="00E94118">
        <w:t xml:space="preserve"> t</w:t>
      </w:r>
      <w:r w:rsidR="00077A4B">
        <w:t>e</w:t>
      </w:r>
      <w:r w:rsidR="00E94118">
        <w:t xml:space="preserve"> </w:t>
      </w:r>
      <w:r w:rsidR="00077A4B">
        <w:t>voeg</w:t>
      </w:r>
      <w:r w:rsidR="00EB58E9">
        <w:t xml:space="preserve">en </w:t>
      </w:r>
      <w:r w:rsidR="00D066BB" w:rsidRPr="00D066BB">
        <w:t xml:space="preserve">waarmee het bevoegde gezag </w:t>
      </w:r>
      <w:r w:rsidR="006229A2">
        <w:t xml:space="preserve">desgewenst </w:t>
      </w:r>
      <w:r w:rsidR="00D066BB" w:rsidRPr="00D066BB">
        <w:t xml:space="preserve">binnen een thema </w:t>
      </w:r>
      <w:r w:rsidR="006229A2">
        <w:t xml:space="preserve">een nadere </w:t>
      </w:r>
      <w:r w:rsidR="00D066BB" w:rsidRPr="00D066BB">
        <w:t>specialisatie kan aanbrengen</w:t>
      </w:r>
      <w:r w:rsidR="0058410D">
        <w:t>.</w:t>
      </w:r>
    </w:p>
    <w:p w14:paraId="05707974" w14:textId="0E94770C" w:rsidR="005B037D" w:rsidRPr="00F1426F" w:rsidRDefault="00091C16" w:rsidP="00805135">
      <w:pPr>
        <w:pStyle w:val="Opsommingtekens1"/>
      </w:pPr>
      <w:r w:rsidRPr="00F1426F">
        <w:rPr>
          <w:i/>
          <w:iCs/>
        </w:rPr>
        <w:t>l</w:t>
      </w:r>
      <w:r w:rsidR="005B037D" w:rsidRPr="00F1426F">
        <w:rPr>
          <w:i/>
          <w:iCs/>
        </w:rPr>
        <w:t>ocatieaanduiding</w:t>
      </w:r>
      <w:r w:rsidR="009F78CA" w:rsidRPr="00F1426F">
        <w:rPr>
          <w:i/>
          <w:iCs/>
        </w:rPr>
        <w:t>:</w:t>
      </w:r>
      <w:r w:rsidR="005B037D" w:rsidRPr="00F1426F">
        <w:t xml:space="preserve"> attribuut dat</w:t>
      </w:r>
      <w:r w:rsidR="00493231" w:rsidRPr="00F1426F">
        <w:t xml:space="preserve"> </w:t>
      </w:r>
      <w:r w:rsidR="00AA59F6" w:rsidRPr="00F1426F">
        <w:t>de verwijzing bevat naar de identificatie van de Locatie</w:t>
      </w:r>
      <w:r w:rsidR="00B16C9E" w:rsidRPr="00F1426F">
        <w:t>(s)</w:t>
      </w:r>
      <w:r w:rsidR="00AA59F6" w:rsidRPr="00F1426F">
        <w:t xml:space="preserve"> die bij de Juridische regel </w:t>
      </w:r>
      <w:r w:rsidR="00B16C9E" w:rsidRPr="00F1426F">
        <w:t>horen</w:t>
      </w:r>
      <w:r w:rsidR="00AA59F6" w:rsidRPr="00F1426F">
        <w:t xml:space="preserve"> én</w:t>
      </w:r>
      <w:r w:rsidR="005B037D" w:rsidRPr="00F1426F">
        <w:t xml:space="preserve"> aangeeft wat de betekenis van</w:t>
      </w:r>
      <w:r w:rsidR="00B16C9E" w:rsidRPr="00F1426F">
        <w:t xml:space="preserve"> die</w:t>
      </w:r>
      <w:r w:rsidR="005B037D" w:rsidRPr="00F1426F">
        <w:t xml:space="preserve"> Locatie</w:t>
      </w:r>
      <w:r w:rsidR="00B16C9E" w:rsidRPr="00F1426F">
        <w:t>(s)</w:t>
      </w:r>
      <w:r w:rsidR="005B037D" w:rsidRPr="00F1426F">
        <w:t xml:space="preserve"> is voor het object waar het </w:t>
      </w:r>
      <w:r w:rsidR="00CE0A7B" w:rsidRPr="00F1426F">
        <w:t>bij hoort</w:t>
      </w:r>
      <w:r w:rsidR="005B037D" w:rsidRPr="00F1426F">
        <w:t>; in dit geval voor Juridische regel. Dit attribuut legt dus vast dat deze Locatie</w:t>
      </w:r>
      <w:r w:rsidRPr="00F1426F">
        <w:t>(s)</w:t>
      </w:r>
      <w:r w:rsidR="005B037D" w:rsidRPr="00F1426F">
        <w:t xml:space="preserve"> de locatie</w:t>
      </w:r>
      <w:r w:rsidRPr="00F1426F">
        <w:t>(s)</w:t>
      </w:r>
      <w:r w:rsidR="005B037D" w:rsidRPr="00F1426F">
        <w:t xml:space="preserve"> </w:t>
      </w:r>
      <w:r w:rsidR="00536675" w:rsidRPr="00F1426F">
        <w:t>is</w:t>
      </w:r>
      <w:r w:rsidR="005B037D" w:rsidRPr="00F1426F">
        <w:t xml:space="preserve"> </w:t>
      </w:r>
      <w:r w:rsidRPr="00F1426F">
        <w:t>(zijn)</w:t>
      </w:r>
      <w:r w:rsidR="005B037D" w:rsidRPr="00F1426F">
        <w:t xml:space="preserve"> waar de</w:t>
      </w:r>
      <w:r w:rsidR="009C6A5A" w:rsidRPr="00F1426F">
        <w:t>ze</w:t>
      </w:r>
      <w:r w:rsidR="005B037D" w:rsidRPr="00F1426F">
        <w:t xml:space="preserve"> Juridische regel van toepassing is.</w:t>
      </w:r>
      <w:r w:rsidR="00A16D6A" w:rsidRPr="00F1426F">
        <w:br/>
        <w:t xml:space="preserve">Iedere Juridische regel heeft een verwijzing naar één of meer Locaties. </w:t>
      </w:r>
      <w:r w:rsidR="007C6CC1" w:rsidRPr="00F1426F">
        <w:t xml:space="preserve">Ook de objecten ActiviteitLocatieaanduiding, Omgevingsnorm, Omgevingswaarde en (de verschillende typen) Gebiedsaanwijzing hebben een </w:t>
      </w:r>
      <w:r w:rsidR="00A424A9" w:rsidRPr="00F1426F">
        <w:t>verwijzing naar één of meer Locaties. Op deze manier is van iedere Juridische regel</w:t>
      </w:r>
      <w:r w:rsidR="00EF1E01" w:rsidRPr="00F1426F">
        <w:t xml:space="preserve">, ongeacht het object </w:t>
      </w:r>
      <w:r w:rsidR="00CF707A" w:rsidRPr="00F1426F">
        <w:t xml:space="preserve">of de objecten </w:t>
      </w:r>
      <w:r w:rsidR="00EF1E01" w:rsidRPr="00F1426F">
        <w:t>waarmee</w:t>
      </w:r>
      <w:r w:rsidR="00A424A9" w:rsidRPr="00F1426F">
        <w:t xml:space="preserve"> </w:t>
      </w:r>
      <w:r w:rsidR="00CF707A" w:rsidRPr="00F1426F">
        <w:t xml:space="preserve">het is geannoteerd, </w:t>
      </w:r>
      <w:r w:rsidR="0023018B" w:rsidRPr="00F1426F">
        <w:t xml:space="preserve">duidelijk </w:t>
      </w:r>
      <w:r w:rsidR="006F060F" w:rsidRPr="00F1426F">
        <w:t xml:space="preserve">voor </w:t>
      </w:r>
      <w:r w:rsidR="0023018B" w:rsidRPr="00F1426F">
        <w:t>w</w:t>
      </w:r>
      <w:r w:rsidR="006F060F" w:rsidRPr="00F1426F">
        <w:t>elke Locatie</w:t>
      </w:r>
      <w:r w:rsidR="0008172F" w:rsidRPr="00F1426F">
        <w:t>(</w:t>
      </w:r>
      <w:r w:rsidR="006F060F" w:rsidRPr="00F1426F">
        <w:t>s</w:t>
      </w:r>
      <w:r w:rsidR="0008172F" w:rsidRPr="00F1426F">
        <w:t>)</w:t>
      </w:r>
      <w:r w:rsidR="006F060F" w:rsidRPr="00F1426F">
        <w:t xml:space="preserve"> deze geldt. </w:t>
      </w:r>
      <w:r w:rsidR="003020B7" w:rsidRPr="00F1426F">
        <w:t xml:space="preserve">Doordat </w:t>
      </w:r>
      <w:r w:rsidR="00091320" w:rsidRPr="00F1426F">
        <w:t>ieder specifiek voorkomen van de objecten ActiviteitLocatieaanduiding, Omgevingsnorm, Omgevingswaarde en (de verschillende typen) Gebiedsaanwijzing ook zelf een verwijzing naar één of meer Locaties</w:t>
      </w:r>
      <w:r w:rsidR="005F470E" w:rsidRPr="00F1426F">
        <w:t xml:space="preserve"> heeft, kan van iedere </w:t>
      </w:r>
      <w:r w:rsidR="00EA0DA6" w:rsidRPr="00F1426F">
        <w:t>Activiteit</w:t>
      </w:r>
      <w:r w:rsidR="00AF1D8F" w:rsidRPr="00F1426F">
        <w:t xml:space="preserve"> </w:t>
      </w:r>
      <w:r w:rsidR="00EA0DA6" w:rsidRPr="00F1426F">
        <w:t>-</w:t>
      </w:r>
      <w:r w:rsidR="00853DC3" w:rsidRPr="00F1426F">
        <w:t xml:space="preserve"> ActiviteitLocatieaanduiding</w:t>
      </w:r>
      <w:r w:rsidR="00EA0DA6" w:rsidRPr="00F1426F">
        <w:t xml:space="preserve">-combinatie, Omgevingsnorm, Omgevingswaarde en Gebiedsaanwijzing </w:t>
      </w:r>
      <w:r w:rsidR="007C1746" w:rsidRPr="00F1426F">
        <w:t xml:space="preserve">worden getoond voor </w:t>
      </w:r>
      <w:r w:rsidR="00B64A87" w:rsidRPr="00F1426F">
        <w:t>welke</w:t>
      </w:r>
      <w:r w:rsidR="007C1746" w:rsidRPr="00F1426F">
        <w:t xml:space="preserve"> Locatie(s) deze geldt, onafhankelijk van de Juridische regels waarin </w:t>
      </w:r>
      <w:r w:rsidR="000132AB" w:rsidRPr="00F1426F">
        <w:t>hij geldt.</w:t>
      </w:r>
    </w:p>
    <w:p w14:paraId="42735F6B" w14:textId="708A2FE6" w:rsidR="00091C16" w:rsidRPr="00F1426F" w:rsidRDefault="00091C16" w:rsidP="00805135">
      <w:pPr>
        <w:pStyle w:val="Opsommingtekens1"/>
      </w:pPr>
      <w:r w:rsidRPr="00F1426F">
        <w:rPr>
          <w:i/>
        </w:rPr>
        <w:lastRenderedPageBreak/>
        <w:t>artikelOfLid</w:t>
      </w:r>
      <w:r w:rsidRPr="00F1426F">
        <w:t>: attribuut voor de verwijzing van een Juridische regel naar de identificatie van de Regeltekst oftewel het artikel of lid waarin de Juridische regel voorkomt.</w:t>
      </w:r>
    </w:p>
    <w:p w14:paraId="3FB42695" w14:textId="39620842" w:rsidR="00197747" w:rsidRDefault="00C66B90" w:rsidP="00805135">
      <w:pPr>
        <w:pStyle w:val="Opsommingtekens1"/>
      </w:pPr>
      <w:r w:rsidRPr="00F1426F">
        <w:rPr>
          <w:i/>
          <w:iCs/>
        </w:rPr>
        <w:t>a</w:t>
      </w:r>
      <w:r w:rsidR="00E86C70" w:rsidRPr="00F1426F">
        <w:rPr>
          <w:i/>
          <w:iCs/>
        </w:rPr>
        <w:t>ctiviteitaanduiding</w:t>
      </w:r>
      <w:r w:rsidR="00E86C70" w:rsidRPr="00F1426F">
        <w:t xml:space="preserve">, </w:t>
      </w:r>
      <w:r w:rsidRPr="00F1426F">
        <w:rPr>
          <w:i/>
          <w:iCs/>
        </w:rPr>
        <w:t>g</w:t>
      </w:r>
      <w:r w:rsidR="00E86C70" w:rsidRPr="00F1426F">
        <w:rPr>
          <w:i/>
          <w:iCs/>
        </w:rPr>
        <w:t>ebiedsaanwijzing</w:t>
      </w:r>
      <w:r w:rsidR="00091C16" w:rsidRPr="00F1426F">
        <w:rPr>
          <w:i/>
          <w:iCs/>
        </w:rPr>
        <w:t>, omgevingswaardeaanduiding</w:t>
      </w:r>
      <w:r w:rsidR="00E86C70" w:rsidRPr="00F1426F">
        <w:t xml:space="preserve"> en </w:t>
      </w:r>
      <w:r w:rsidR="00091C16" w:rsidRPr="00F1426F">
        <w:rPr>
          <w:i/>
        </w:rPr>
        <w:t>omgevings</w:t>
      </w:r>
      <w:r w:rsidRPr="00F1426F">
        <w:rPr>
          <w:i/>
          <w:iCs/>
        </w:rPr>
        <w:t>n</w:t>
      </w:r>
      <w:r w:rsidR="00E86C70" w:rsidRPr="00F1426F">
        <w:rPr>
          <w:i/>
          <w:iCs/>
        </w:rPr>
        <w:t>ormaanduiding</w:t>
      </w:r>
      <w:r w:rsidR="00A62E4E" w:rsidRPr="00F1426F">
        <w:rPr>
          <w:i/>
          <w:iCs/>
        </w:rPr>
        <w:t>:</w:t>
      </w:r>
      <w:r w:rsidR="000A0AFE" w:rsidRPr="00F1426F">
        <w:t xml:space="preserve"> de attributen die </w:t>
      </w:r>
      <w:r w:rsidR="00CE669A" w:rsidRPr="00F1426F">
        <w:t xml:space="preserve">de verwijzing bevatten </w:t>
      </w:r>
      <w:r w:rsidR="00E544E0" w:rsidRPr="00F1426F">
        <w:t xml:space="preserve">van </w:t>
      </w:r>
      <w:r w:rsidR="000A0AFE" w:rsidRPr="00F1426F">
        <w:t xml:space="preserve">de Juridische regel </w:t>
      </w:r>
      <w:r w:rsidR="00154D4D" w:rsidRPr="00F1426F">
        <w:t xml:space="preserve">(of het </w:t>
      </w:r>
      <w:r w:rsidR="002C2736" w:rsidRPr="00F1426F">
        <w:t xml:space="preserve">type Juridische regel) </w:t>
      </w:r>
      <w:r w:rsidR="00E544E0" w:rsidRPr="00F1426F">
        <w:t xml:space="preserve">naar de identificatie van </w:t>
      </w:r>
      <w:r w:rsidR="000A0AFE" w:rsidRPr="00F1426F">
        <w:t xml:space="preserve">de </w:t>
      </w:r>
      <w:r w:rsidR="006E7598" w:rsidRPr="00F1426F">
        <w:t>domeinspecifieke</w:t>
      </w:r>
      <w:r w:rsidR="006E7598" w:rsidRPr="00F1426F" w:rsidDel="006E7598">
        <w:t xml:space="preserve"> </w:t>
      </w:r>
      <w:r w:rsidR="000A0AFE" w:rsidRPr="00F1426F">
        <w:t>annotatie</w:t>
      </w:r>
      <w:r w:rsidR="00CF59AD" w:rsidRPr="00F1426F">
        <w:t xml:space="preserve"> oftewel </w:t>
      </w:r>
      <w:r w:rsidR="00A0686D" w:rsidRPr="00F1426F">
        <w:t xml:space="preserve">Activiteit, </w:t>
      </w:r>
      <w:r w:rsidR="002D2B31" w:rsidRPr="00F1426F">
        <w:t xml:space="preserve">Gebiedsaanwijzing, Omgevingswaarde </w:t>
      </w:r>
      <w:r w:rsidR="00576731">
        <w:t>en/</w:t>
      </w:r>
      <w:r w:rsidR="002D2B31" w:rsidRPr="00F1426F">
        <w:t>of Omgevingsnorm</w:t>
      </w:r>
      <w:r w:rsidR="00AE5D7F" w:rsidRPr="00F1426F">
        <w:t xml:space="preserve">. Samen met die </w:t>
      </w:r>
      <w:r w:rsidR="006E7598" w:rsidRPr="00F1426F">
        <w:t>domeinspecifieke</w:t>
      </w:r>
      <w:r w:rsidR="006E7598" w:rsidRPr="00F1426F" w:rsidDel="006E7598">
        <w:t xml:space="preserve"> </w:t>
      </w:r>
      <w:r w:rsidR="00AE5D7F" w:rsidRPr="00F1426F">
        <w:t xml:space="preserve">annotatie </w:t>
      </w:r>
      <w:r w:rsidR="005D3DD7" w:rsidRPr="00F1426F">
        <w:t>duid</w:t>
      </w:r>
      <w:r w:rsidR="007A25A3">
        <w:t>en</w:t>
      </w:r>
      <w:r w:rsidR="005D3DD7" w:rsidRPr="00F1426F">
        <w:t xml:space="preserve"> </w:t>
      </w:r>
      <w:r w:rsidR="007A25A3">
        <w:t xml:space="preserve">deze </w:t>
      </w:r>
      <w:r w:rsidR="005D3DD7" w:rsidRPr="00F1426F">
        <w:t>attribut</w:t>
      </w:r>
      <w:r w:rsidR="007A25A3">
        <w:t>en</w:t>
      </w:r>
      <w:r w:rsidR="005D3DD7" w:rsidRPr="00F1426F">
        <w:t xml:space="preserve"> aan waar de Juridische regel over gaat</w:t>
      </w:r>
      <w:r w:rsidR="003E4BB8" w:rsidRPr="00F1426F">
        <w:t xml:space="preserve">: over een activiteit, over een van de </w:t>
      </w:r>
      <w:r w:rsidR="009F2A50" w:rsidRPr="00F1426F">
        <w:t xml:space="preserve">typen gebiedsaanwijzing, over een omgevingswaarde </w:t>
      </w:r>
      <w:r w:rsidR="007A25A3">
        <w:t>en/</w:t>
      </w:r>
      <w:r w:rsidR="009F2A50" w:rsidRPr="00F1426F">
        <w:t xml:space="preserve">of </w:t>
      </w:r>
      <w:r w:rsidR="007A25A3">
        <w:t xml:space="preserve">over </w:t>
      </w:r>
      <w:r w:rsidR="009F2A50" w:rsidRPr="00F1426F">
        <w:t>een o</w:t>
      </w:r>
      <w:r w:rsidR="001169DC" w:rsidRPr="00F1426F">
        <w:t>mgevingsnorm.</w:t>
      </w:r>
    </w:p>
    <w:p w14:paraId="10F5BB5E" w14:textId="71E3399A" w:rsidR="009D1184" w:rsidRPr="00F1426F" w:rsidRDefault="004F5D7B" w:rsidP="00805135">
      <w:pPr>
        <w:pStyle w:val="Opsommingtekens1"/>
      </w:pPr>
      <w:r>
        <w:rPr>
          <w:i/>
          <w:iCs/>
        </w:rPr>
        <w:t>k</w:t>
      </w:r>
      <w:r w:rsidR="009D1184">
        <w:rPr>
          <w:i/>
          <w:iCs/>
        </w:rPr>
        <w:t>aartaanduiding</w:t>
      </w:r>
      <w:r w:rsidR="009D1184" w:rsidRPr="00627634">
        <w:t>:</w:t>
      </w:r>
      <w:r w:rsidR="00433701" w:rsidRPr="00627634">
        <w:t xml:space="preserve"> attribuut</w:t>
      </w:r>
      <w:r w:rsidR="00433701">
        <w:t xml:space="preserve"> dat de verwijzing bevat </w:t>
      </w:r>
      <w:r w:rsidR="000C75A7" w:rsidRPr="000C75A7">
        <w:t xml:space="preserve">van de Juridische regel </w:t>
      </w:r>
      <w:r w:rsidR="00433701">
        <w:t xml:space="preserve">naar </w:t>
      </w:r>
      <w:r w:rsidR="00874ED0">
        <w:t xml:space="preserve">de </w:t>
      </w:r>
      <w:r w:rsidR="00DE5EFF" w:rsidRPr="00DE5EFF">
        <w:t xml:space="preserve">identificatie van </w:t>
      </w:r>
      <w:r w:rsidR="00882F32">
        <w:t>een</w:t>
      </w:r>
      <w:r w:rsidR="00DE5EFF">
        <w:t xml:space="preserve"> specifiek Kaart</w:t>
      </w:r>
      <w:r w:rsidR="00BC6602">
        <w:t>object</w:t>
      </w:r>
      <w:r w:rsidR="00882F32">
        <w:t>.</w:t>
      </w:r>
      <w:r w:rsidR="00DE5EFF">
        <w:t xml:space="preserve"> </w:t>
      </w:r>
      <w:r w:rsidR="00BC6602" w:rsidRPr="00BC6602">
        <w:t xml:space="preserve">Met het objecttype Kaart kan </w:t>
      </w:r>
      <w:r w:rsidR="00BB05CD">
        <w:t xml:space="preserve">bij een Juridische regel </w:t>
      </w:r>
      <w:r w:rsidR="00150A0D">
        <w:t xml:space="preserve">een specifieke kaart worden gegenereerd </w:t>
      </w:r>
      <w:r w:rsidR="00DE5EFF">
        <w:t xml:space="preserve">waarop </w:t>
      </w:r>
      <w:r w:rsidR="00BB05CD" w:rsidRPr="00BB05CD">
        <w:t>alle bij</w:t>
      </w:r>
      <w:r w:rsidR="00BB05CD">
        <w:t xml:space="preserve"> die </w:t>
      </w:r>
      <w:r w:rsidR="00BB05CD" w:rsidRPr="00BB05CD">
        <w:t>Juridische regel behorende Locaties en OW-objecten worden weergegeven</w:t>
      </w:r>
      <w:r w:rsidR="009D1184">
        <w:rPr>
          <w:i/>
          <w:iCs/>
        </w:rPr>
        <w:t>.</w:t>
      </w:r>
      <w:r w:rsidR="00BB05CD">
        <w:rPr>
          <w:i/>
          <w:iCs/>
        </w:rPr>
        <w:t xml:space="preserve"> </w:t>
      </w:r>
      <w:r w:rsidR="00D62B29">
        <w:t>Het is ook mogelijk om vanuit meerdere Juridische regels te verwijzen naar dezelfde Kaart</w:t>
      </w:r>
      <w:r w:rsidR="004778C5">
        <w:t xml:space="preserve">. Daardoor </w:t>
      </w:r>
      <w:r w:rsidR="002E5424">
        <w:t>ontstaat een gecombineerd kaartbeeld met alle kaartgerelateerde informatie</w:t>
      </w:r>
      <w:r w:rsidR="0086506B">
        <w:t xml:space="preserve"> uit alle Juridische regels die naar dezelfde Kaart verwijzen.</w:t>
      </w:r>
      <w:r w:rsidR="00133DA9">
        <w:t xml:space="preserve"> Zie voor het objecttype Kaart paragraaf </w:t>
      </w:r>
      <w:r w:rsidR="00133DA9" w:rsidRPr="00863F41">
        <w:rPr>
          <w:rStyle w:val="Verwijzing"/>
        </w:rPr>
        <w:fldChar w:fldCharType="begin"/>
      </w:r>
      <w:r w:rsidR="00133DA9" w:rsidRPr="00863F41">
        <w:rPr>
          <w:rStyle w:val="Verwijzing"/>
        </w:rPr>
        <w:instrText xml:space="preserve"> REF _Ref_92009a6e842053c38bfdbf11b5d9a80e_1 \r \h </w:instrText>
      </w:r>
      <w:r w:rsidR="00133DA9" w:rsidRPr="00863F41">
        <w:rPr>
          <w:rStyle w:val="Verwijzing"/>
        </w:rPr>
      </w:r>
      <w:r w:rsidR="00133DA9" w:rsidRPr="00863F41">
        <w:rPr>
          <w:rStyle w:val="Verwijzing"/>
        </w:rPr>
        <w:fldChar w:fldCharType="separate"/>
      </w:r>
      <w:r w:rsidR="001441C5">
        <w:rPr>
          <w:rStyle w:val="Verwijzing"/>
        </w:rPr>
        <w:t>7.11</w:t>
      </w:r>
      <w:r w:rsidR="00133DA9" w:rsidRPr="00863F41">
        <w:rPr>
          <w:rStyle w:val="Verwijzing"/>
        </w:rPr>
        <w:fldChar w:fldCharType="end"/>
      </w:r>
      <w:r w:rsidR="00D41DE4">
        <w:t>.</w:t>
      </w:r>
    </w:p>
    <w:p w14:paraId="41329ADB" w14:textId="7D390914" w:rsidR="002029EB" w:rsidRPr="00F1426F" w:rsidRDefault="002029EB" w:rsidP="00E33EDD"/>
    <w:p w14:paraId="05345C3A" w14:textId="0310463F" w:rsidR="002029EB" w:rsidRPr="00F1426F" w:rsidRDefault="002029EB" w:rsidP="002029EB">
      <w:r w:rsidRPr="00F1426F">
        <w:t>De drie typen van Juridische regel geven aan tot welke soort een Juridische regel behoort en geven daarvan indien nodig een nadere specificatie.</w:t>
      </w:r>
      <w:r w:rsidR="00105786" w:rsidRPr="00F1426F">
        <w:t xml:space="preserve"> </w:t>
      </w:r>
      <w:r w:rsidR="000579E0" w:rsidRPr="00F1426F">
        <w:t xml:space="preserve">Zoals in paragraaf </w:t>
      </w:r>
      <w:r w:rsidR="000579E0" w:rsidRPr="00863F41">
        <w:rPr>
          <w:rStyle w:val="Verwijzing"/>
        </w:rPr>
        <w:fldChar w:fldCharType="begin"/>
      </w:r>
      <w:r w:rsidR="000579E0" w:rsidRPr="00863F41">
        <w:rPr>
          <w:rStyle w:val="Verwijzing"/>
        </w:rPr>
        <w:instrText xml:space="preserve"> REF _Ref_9ae40fd5136e945421e933d5cd7b2d72_1 </w:instrText>
      </w:r>
      <w:r w:rsidR="00917D79" w:rsidRPr="00863F41">
        <w:rPr>
          <w:rStyle w:val="Verwijzing"/>
        </w:rPr>
        <w:instrText>\n \h</w:instrText>
      </w:r>
      <w:r w:rsidR="000579E0" w:rsidRPr="00863F41">
        <w:rPr>
          <w:rStyle w:val="Verwijzing"/>
        </w:rPr>
        <w:instrText xml:space="preserve"> </w:instrText>
      </w:r>
      <w:r w:rsidR="005258D5" w:rsidRPr="00863F41">
        <w:rPr>
          <w:rStyle w:val="Verwijzing"/>
        </w:rPr>
        <w:instrText xml:space="preserve"> \* MERGEFORMAT </w:instrText>
      </w:r>
      <w:r w:rsidR="000579E0" w:rsidRPr="00863F41">
        <w:rPr>
          <w:rStyle w:val="Verwijzing"/>
        </w:rPr>
      </w:r>
      <w:r w:rsidR="000579E0" w:rsidRPr="00863F41">
        <w:rPr>
          <w:rStyle w:val="Verwijzing"/>
        </w:rPr>
        <w:fldChar w:fldCharType="separate"/>
      </w:r>
      <w:r w:rsidR="001441C5">
        <w:rPr>
          <w:rStyle w:val="Verwijzing"/>
        </w:rPr>
        <w:t>7.3.1</w:t>
      </w:r>
      <w:r w:rsidR="000579E0" w:rsidRPr="00863F41">
        <w:rPr>
          <w:rStyle w:val="Verwijzing"/>
        </w:rPr>
        <w:fldChar w:fldCharType="end"/>
      </w:r>
      <w:r w:rsidR="000579E0" w:rsidRPr="00B26823">
        <w:t xml:space="preserve"> al is uitgelegd is het doel daarvan het eenvoudig kunnen selecteren van regels voor een specifieke gebruikersgroep, waardoor een gebruiker in principe alleen die regels krijgt voorgelegd die v</w:t>
      </w:r>
      <w:r w:rsidR="000579E0" w:rsidRPr="00F1426F">
        <w:t xml:space="preserve">oor hem of haar van belang zijn. </w:t>
      </w:r>
      <w:r w:rsidRPr="00F1426F">
        <w:t>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4E249E87" w14:textId="4B9B27BC" w:rsidR="00030D6F" w:rsidRPr="00F1426F" w:rsidRDefault="002029EB" w:rsidP="002029EB">
      <w:r w:rsidRPr="00F1426F">
        <w:t xml:space="preserve">Wanneer de Juridische regel een instructieregel is, wordt gekozen voor het type </w:t>
      </w:r>
      <w:r w:rsidR="00175570" w:rsidRPr="00F1426F">
        <w:t>‘</w:t>
      </w:r>
      <w:r w:rsidRPr="00F1426F">
        <w:t>Instructieregel</w:t>
      </w:r>
      <w:r w:rsidR="00175570" w:rsidRPr="00F1426F">
        <w:t>’</w:t>
      </w:r>
      <w:r w:rsidRPr="00F1426F">
        <w:t>. Instructieregels zijn regels die door provincie of Rijk bij omgevingsverordening</w:t>
      </w:r>
      <w:r w:rsidR="00FA1422">
        <w:t>,</w:t>
      </w:r>
      <w:r w:rsidRPr="00F1426F">
        <w:t xml:space="preserve"> AMvB </w:t>
      </w:r>
      <w:r w:rsidR="00FA1422">
        <w:t xml:space="preserve">of ministeriële regeling </w:t>
      </w:r>
      <w:r w:rsidRPr="00F1426F">
        <w:t xml:space="preserve">worden gesteld over de uitoefening van taken of bevoegdheden door bestuursorganen om te voldoen aan </w:t>
      </w:r>
      <w:r w:rsidR="00F609AE" w:rsidRPr="00F1426F">
        <w:t>in de</w:t>
      </w:r>
      <w:r w:rsidRPr="00F1426F">
        <w:t xml:space="preserve"> omgevingsverordening</w:t>
      </w:r>
      <w:r w:rsidR="00F53E70">
        <w:t>,</w:t>
      </w:r>
      <w:r w:rsidRPr="00F1426F">
        <w:t xml:space="preserve"> </w:t>
      </w:r>
      <w:r w:rsidR="002F216D" w:rsidRPr="00F1426F">
        <w:t xml:space="preserve">AMvB </w:t>
      </w:r>
      <w:r w:rsidR="00F53E70" w:rsidRPr="00F53E70">
        <w:t xml:space="preserve">of ministeriële regeling </w:t>
      </w:r>
      <w:r w:rsidRPr="00F1426F">
        <w:t xml:space="preserve">vastgestelde omgevingswaarden of voor het bereiken van andere doelstellingen voor de fysieke leefomgeving. Ze zijn dus in </w:t>
      </w:r>
      <w:r w:rsidR="006D5114" w:rsidRPr="00F1426F">
        <w:t xml:space="preserve">de basis </w:t>
      </w:r>
      <w:r w:rsidRPr="00F1426F">
        <w:t>alleen voor andere overheden bedoeld</w:t>
      </w:r>
      <w:r w:rsidR="00173499" w:rsidRPr="00F1426F">
        <w:t xml:space="preserve"> en niet, of veel minder, voor iedereen van belang</w:t>
      </w:r>
      <w:r w:rsidRPr="00F1426F">
        <w:t xml:space="preserve">. </w:t>
      </w:r>
      <w:r w:rsidR="009B6A6A" w:rsidRPr="00F1426F">
        <w:t>Opgemerkt wordt dat b</w:t>
      </w:r>
      <w:r w:rsidR="003D5506" w:rsidRPr="00F1426F">
        <w:t xml:space="preserve">eoordelingsregels in strikt juridische zin gezien </w:t>
      </w:r>
      <w:r w:rsidR="009B6A6A" w:rsidRPr="00F1426F">
        <w:t xml:space="preserve">zouden </w:t>
      </w:r>
      <w:r w:rsidR="003D5506" w:rsidRPr="00F1426F">
        <w:t xml:space="preserve">kunnen worden als een bijzondere vorm </w:t>
      </w:r>
      <w:r w:rsidR="00202D92" w:rsidRPr="00F1426F">
        <w:t xml:space="preserve">van </w:t>
      </w:r>
      <w:r w:rsidR="003D5506" w:rsidRPr="00F1426F">
        <w:t>instructieregel</w:t>
      </w:r>
      <w:r w:rsidR="00202D92" w:rsidRPr="00F1426F">
        <w:t xml:space="preserve"> omdat het een opdracht van het ene aan het andere bestuursorgaan is om bij het beoordelen van een aanvraag om omgevingsvergunning bepaalde criteria te betrekken</w:t>
      </w:r>
      <w:r w:rsidR="00507A0A" w:rsidRPr="00F1426F">
        <w:t>.</w:t>
      </w:r>
      <w:r w:rsidR="00202D92" w:rsidRPr="00F1426F">
        <w:t xml:space="preserve"> </w:t>
      </w:r>
      <w:r w:rsidR="00507A0A" w:rsidRPr="00F1426F">
        <w:t>In het kader van de standaarden worden beoordelingsregels niet als instructieregels gezien, maar als Regel voor iedereen</w:t>
      </w:r>
      <w:r w:rsidR="00AA4BC4" w:rsidRPr="00F1426F">
        <w:t>. Dat is</w:t>
      </w:r>
      <w:r w:rsidR="00507A0A" w:rsidRPr="00F1426F">
        <w:t xml:space="preserve"> omdat </w:t>
      </w:r>
      <w:r w:rsidR="000C31C3" w:rsidRPr="00F1426F">
        <w:t xml:space="preserve">ze </w:t>
      </w:r>
      <w:r w:rsidR="00507A0A" w:rsidRPr="00F1426F">
        <w:t xml:space="preserve">voor eenieder van belang </w:t>
      </w:r>
      <w:r w:rsidR="000C31C3" w:rsidRPr="00F1426F">
        <w:t>zijn</w:t>
      </w:r>
      <w:r w:rsidR="00507A0A" w:rsidRPr="00F1426F">
        <w:t xml:space="preserve"> </w:t>
      </w:r>
      <w:r w:rsidR="000C31C3" w:rsidRPr="00F1426F">
        <w:t>om te bezien</w:t>
      </w:r>
      <w:r w:rsidR="00F91F87" w:rsidRPr="00F1426F">
        <w:t xml:space="preserve"> </w:t>
      </w:r>
      <w:r w:rsidR="000F1A0A" w:rsidRPr="00F1426F">
        <w:t xml:space="preserve">of een aanvraag tot een vergunning kan leiden of dat </w:t>
      </w:r>
      <w:r w:rsidR="00CA6D81" w:rsidRPr="00F1426F">
        <w:t xml:space="preserve">een aanpassing van de </w:t>
      </w:r>
      <w:r w:rsidR="000F1A0A" w:rsidRPr="00F1426F">
        <w:t xml:space="preserve">aanvraag </w:t>
      </w:r>
      <w:r w:rsidR="00CA6D81" w:rsidRPr="00F1426F">
        <w:t xml:space="preserve">leidt tot een grotere </w:t>
      </w:r>
      <w:r w:rsidR="000F1A0A" w:rsidRPr="00F1426F">
        <w:t>kans op een vergunning</w:t>
      </w:r>
      <w:r w:rsidR="00202D92" w:rsidRPr="00F1426F">
        <w:t>.</w:t>
      </w:r>
    </w:p>
    <w:p w14:paraId="4C37BDC4" w14:textId="6DE27A81" w:rsidR="00197747" w:rsidRPr="00F1426F" w:rsidRDefault="002029EB" w:rsidP="002029EB">
      <w:r w:rsidRPr="00F1426F">
        <w:t xml:space="preserve">Bij een instructieregel moet worden gekozen tussen de attributen </w:t>
      </w:r>
      <w:r w:rsidRPr="00F1426F">
        <w:rPr>
          <w:i/>
        </w:rPr>
        <w:t>instructieregelInstrument</w:t>
      </w:r>
      <w:r w:rsidRPr="00F1426F">
        <w:t xml:space="preserve"> en </w:t>
      </w:r>
      <w:r w:rsidRPr="00F1426F">
        <w:rPr>
          <w:i/>
        </w:rPr>
        <w:t>instructieregelTaakuitoefening</w:t>
      </w:r>
      <w:r w:rsidRPr="00F1426F">
        <w:t xml:space="preserve">. Met het attribuut </w:t>
      </w:r>
      <w:r w:rsidRPr="00F1426F">
        <w:rPr>
          <w:i/>
        </w:rPr>
        <w:t>instructieregelInstrument</w:t>
      </w:r>
      <w:r w:rsidRPr="00F1426F">
        <w:t xml:space="preserve"> wordt gespecificeerd in welk instrument (of welke instrumenten) de instructieregel moet worden uitgewerkt. Bij dit attribuut hoort de (</w:t>
      </w:r>
      <w:r w:rsidR="00D41F3A" w:rsidRPr="00F1426F">
        <w:t>limitatieve</w:t>
      </w:r>
      <w:r w:rsidRPr="00F1426F">
        <w:t>) waardelijst</w:t>
      </w:r>
      <w:r w:rsidR="00303F20" w:rsidRPr="00F1426F">
        <w:t xml:space="preserve"> </w:t>
      </w:r>
      <w:r w:rsidR="00175570" w:rsidRPr="00F1426F">
        <w:t>‘</w:t>
      </w:r>
      <w:r w:rsidR="006C62CB" w:rsidRPr="00F1426F">
        <w:t>Instrument’</w:t>
      </w:r>
      <w:r w:rsidRPr="00F1426F">
        <w:t xml:space="preserve">, waarop alle instrumenten voorkomen </w:t>
      </w:r>
      <w:r w:rsidR="00094DBF" w:rsidRPr="00F1426F">
        <w:t xml:space="preserve">waarover </w:t>
      </w:r>
      <w:r w:rsidRPr="00F1426F">
        <w:t xml:space="preserve">instructieregels gesteld kunnen worden. Het attribuut </w:t>
      </w:r>
      <w:r w:rsidRPr="00F1426F">
        <w:rPr>
          <w:i/>
        </w:rPr>
        <w:t>instructieregelTaakuitoefening</w:t>
      </w:r>
      <w:r w:rsidRPr="00F1426F">
        <w:t xml:space="preserve"> wordt gebruikt als de instructieregel gaat over de uitoefening van taken. Dit attribuut kent de </w:t>
      </w:r>
      <w:r w:rsidR="00AE2C2F" w:rsidRPr="00F1426F">
        <w:t>limitatieve waardelijst</w:t>
      </w:r>
      <w:r w:rsidRPr="00F1426F">
        <w:t xml:space="preserve"> </w:t>
      </w:r>
      <w:r w:rsidR="00175570" w:rsidRPr="00F1426F">
        <w:t>‘</w:t>
      </w:r>
      <w:r w:rsidR="006C62CB" w:rsidRPr="00F1426F">
        <w:t>Adressaat’</w:t>
      </w:r>
      <w:r w:rsidRPr="00F1426F">
        <w:t xml:space="preserve">. Op deze waardelijst staan </w:t>
      </w:r>
      <w:r w:rsidRPr="00F1426F">
        <w:lastRenderedPageBreak/>
        <w:t>de bestuurslagen en organisaties aan wie de uitoefening van taken door middel van een instructieregel kan worden opgedragen.</w:t>
      </w:r>
    </w:p>
    <w:p w14:paraId="1EC4DA61" w14:textId="181DFE39" w:rsidR="00197747" w:rsidRPr="00F1426F" w:rsidRDefault="002029EB" w:rsidP="002029EB">
      <w:r w:rsidRPr="00F1426F">
        <w:t xml:space="preserve">Het type </w:t>
      </w:r>
      <w:r w:rsidR="00175570" w:rsidRPr="00F1426F">
        <w:t>‘</w:t>
      </w:r>
      <w:r w:rsidRPr="00F1426F">
        <w:t>Omgevingswaarderegel</w:t>
      </w:r>
      <w:r w:rsidR="00175570" w:rsidRPr="00F1426F">
        <w:t>’</w:t>
      </w:r>
      <w:r w:rsidRPr="00F1426F">
        <w:t xml:space="preserve">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w:t>
      </w:r>
      <w:r w:rsidR="00BE146C" w:rsidRPr="00F1426F">
        <w:t>;</w:t>
      </w:r>
      <w:r w:rsidRPr="00F1426F">
        <w:t xml:space="preserve"> dan </w:t>
      </w:r>
      <w:r w:rsidR="00BE146C" w:rsidRPr="00F1426F">
        <w:t xml:space="preserve">moet worden </w:t>
      </w:r>
      <w:r w:rsidRPr="00F1426F">
        <w:t xml:space="preserve">gekozen voor het type </w:t>
      </w:r>
      <w:r w:rsidR="00175570" w:rsidRPr="00F1426F">
        <w:t>‘</w:t>
      </w:r>
      <w:r w:rsidRPr="00F1426F">
        <w:t>Regel voor iedereen</w:t>
      </w:r>
      <w:r w:rsidR="00175570" w:rsidRPr="00F1426F">
        <w:t>’</w:t>
      </w:r>
      <w:r w:rsidRPr="00F1426F">
        <w:t xml:space="preserve">. Het type </w:t>
      </w:r>
      <w:r w:rsidR="00175570" w:rsidRPr="00F1426F">
        <w:t>‘</w:t>
      </w:r>
      <w:r w:rsidRPr="00F1426F">
        <w:t>Omgevingswaarderegel</w:t>
      </w:r>
      <w:r w:rsidR="00175570" w:rsidRPr="00F1426F">
        <w:t>’</w:t>
      </w:r>
      <w:r w:rsidRPr="00F1426F">
        <w:t xml:space="preserve"> kent geen nadere specificatie of waardelijst.</w:t>
      </w:r>
    </w:p>
    <w:p w14:paraId="400DC440" w14:textId="5BB02F0C" w:rsidR="00030D6F" w:rsidRPr="00F1426F" w:rsidRDefault="002029EB" w:rsidP="002029EB">
      <w:r w:rsidRPr="00F1426F">
        <w:t xml:space="preserve">Wanneer de Juridische regel geen instructieregel is en ook geen omgevingswaarderegel, </w:t>
      </w:r>
      <w:r w:rsidR="00FF4A71" w:rsidRPr="00F1426F">
        <w:t xml:space="preserve">moet </w:t>
      </w:r>
      <w:r w:rsidRPr="00F1426F">
        <w:t xml:space="preserve">het type </w:t>
      </w:r>
      <w:r w:rsidR="00175570" w:rsidRPr="00F1426F">
        <w:t>‘</w:t>
      </w:r>
      <w:r w:rsidRPr="00F1426F">
        <w:t>Regel voor iedereen</w:t>
      </w:r>
      <w:r w:rsidR="00175570" w:rsidRPr="00F1426F">
        <w:t>’</w:t>
      </w:r>
      <w:r w:rsidRPr="00F1426F">
        <w:t xml:space="preserve"> gekozen</w:t>
      </w:r>
      <w:r w:rsidR="00FF4A71" w:rsidRPr="00F1426F">
        <w:t xml:space="preserve"> worden</w:t>
      </w:r>
      <w:r w:rsidRPr="00F1426F">
        <w:t>.</w:t>
      </w:r>
    </w:p>
    <w:p w14:paraId="7B48E0A4" w14:textId="6B2EB1E6" w:rsidR="0021353F" w:rsidRPr="00F1426F" w:rsidRDefault="0021353F" w:rsidP="002029EB"/>
    <w:p w14:paraId="52E54B29" w14:textId="6A57CB21" w:rsidR="00AD6AE9" w:rsidRPr="00F1426F" w:rsidRDefault="00AD6AE9" w:rsidP="002029EB">
      <w:r w:rsidRPr="00F1426F">
        <w:t xml:space="preserve">In het model is vastgelegd met welke </w:t>
      </w:r>
      <w:r w:rsidR="006E7598" w:rsidRPr="00F1426F">
        <w:t>domeinspecifieke</w:t>
      </w:r>
      <w:r w:rsidR="006E7598" w:rsidRPr="00F1426F" w:rsidDel="006E7598">
        <w:t xml:space="preserve"> </w:t>
      </w:r>
      <w:r w:rsidR="00ED1B61">
        <w:t>OW-object</w:t>
      </w:r>
      <w:r w:rsidRPr="00F1426F">
        <w:t xml:space="preserve">en een type Juridische regel geannoteerd kan worden. </w:t>
      </w:r>
      <w:r w:rsidR="00437945" w:rsidRPr="00F1426F">
        <w:t xml:space="preserve">Het object </w:t>
      </w:r>
      <w:r w:rsidR="009D55B1" w:rsidRPr="00F1426F">
        <w:t xml:space="preserve">Activiteit kan </w:t>
      </w:r>
      <w:r w:rsidR="00C93C85" w:rsidRPr="00F1426F">
        <w:t xml:space="preserve">alleen gebruikt worden in </w:t>
      </w:r>
      <w:r w:rsidR="001C348A">
        <w:t xml:space="preserve">combinatie met </w:t>
      </w:r>
      <w:r w:rsidR="00C93C85" w:rsidRPr="00F1426F">
        <w:t xml:space="preserve">een Regel voor iedereen. </w:t>
      </w:r>
      <w:r w:rsidR="008676AE" w:rsidRPr="00F1426F">
        <w:t>Het object Omgevingsnorm</w:t>
      </w:r>
      <w:r w:rsidR="00801421" w:rsidRPr="00F1426F">
        <w:t xml:space="preserve"> kan </w:t>
      </w:r>
      <w:r w:rsidR="002741E9" w:rsidRPr="00F1426F">
        <w:t xml:space="preserve">worden toegepast </w:t>
      </w:r>
      <w:r w:rsidR="00801421" w:rsidRPr="00F1426F">
        <w:t xml:space="preserve">in </w:t>
      </w:r>
      <w:r w:rsidR="00026098" w:rsidRPr="00026098">
        <w:t xml:space="preserve">combinatie met </w:t>
      </w:r>
      <w:r w:rsidR="002741E9" w:rsidRPr="00F1426F">
        <w:t xml:space="preserve">een Regel voor iedereen en een Instructieregel. </w:t>
      </w:r>
      <w:r w:rsidR="006C71E8" w:rsidRPr="00F1426F">
        <w:t xml:space="preserve">Het object Omgevingswaarde kan alleen worden gebruikt in </w:t>
      </w:r>
      <w:r w:rsidR="00026098" w:rsidRPr="00026098">
        <w:t xml:space="preserve">combinatie met </w:t>
      </w:r>
      <w:r w:rsidR="006C71E8" w:rsidRPr="00F1426F">
        <w:t xml:space="preserve">een Omgevingswaarderegel. </w:t>
      </w:r>
      <w:r w:rsidR="00930B0D" w:rsidRPr="00F1426F">
        <w:t xml:space="preserve">Het object Gebiedsaanwijzing kan worden toegepast in </w:t>
      </w:r>
      <w:r w:rsidR="00026098" w:rsidRPr="00026098">
        <w:t xml:space="preserve">combinatie met </w:t>
      </w:r>
      <w:r w:rsidR="00930B0D" w:rsidRPr="00F1426F">
        <w:t xml:space="preserve">alle </w:t>
      </w:r>
      <w:r w:rsidR="00810716" w:rsidRPr="00F1426F">
        <w:t xml:space="preserve">typen Juridische regel. </w:t>
      </w:r>
      <w:r w:rsidR="008C1D4F" w:rsidRPr="00F1426F">
        <w:t xml:space="preserve">In het IMOW-diagram is dat te zien doordat het attribuut </w:t>
      </w:r>
      <w:r w:rsidR="008C1D4F" w:rsidRPr="00F1426F">
        <w:rPr>
          <w:i/>
          <w:iCs/>
        </w:rPr>
        <w:t>gebiedsaanwijzing</w:t>
      </w:r>
      <w:r w:rsidR="008C1D4F" w:rsidRPr="00F1426F">
        <w:t xml:space="preserve"> </w:t>
      </w:r>
      <w:r w:rsidR="008A24A7" w:rsidRPr="00F1426F">
        <w:t>verwijst van Juridische regel naar het object Gebiedsaanwijzing</w:t>
      </w:r>
      <w:r w:rsidR="005D7EA0" w:rsidRPr="00F1426F">
        <w:t xml:space="preserve"> </w:t>
      </w:r>
      <w:r w:rsidR="008A24A7" w:rsidRPr="00F1426F">
        <w:t>en niet vanuit</w:t>
      </w:r>
      <w:r w:rsidR="00701EBD" w:rsidRPr="00F1426F">
        <w:t xml:space="preserve"> een van de ty</w:t>
      </w:r>
      <w:r w:rsidR="00245EE9" w:rsidRPr="00F1426F">
        <w:t>p</w:t>
      </w:r>
      <w:r w:rsidR="00701EBD" w:rsidRPr="00F1426F">
        <w:t>en Juridische regel.</w:t>
      </w:r>
    </w:p>
    <w:p w14:paraId="0F0A1A15" w14:textId="1A503FC0" w:rsidR="002029EB" w:rsidRPr="00F1426F" w:rsidRDefault="002029EB" w:rsidP="002029EB">
      <w:r w:rsidRPr="00F1426F">
        <w:t xml:space="preserve">In AMvB, </w:t>
      </w:r>
      <w:r w:rsidR="00A165D7" w:rsidRPr="00A165D7">
        <w:t>ministeriële regeling</w:t>
      </w:r>
      <w:r w:rsidRPr="00F1426F">
        <w:t xml:space="preserve"> en omgevingsverordening kunnen alle drie de typen Juridische regel voorkomen. Het omgevingsplan kan de typen </w:t>
      </w:r>
      <w:r w:rsidR="00175570" w:rsidRPr="00F1426F">
        <w:t>‘</w:t>
      </w:r>
      <w:r w:rsidRPr="00F1426F">
        <w:t>Regel voor iedereen</w:t>
      </w:r>
      <w:r w:rsidR="00175570" w:rsidRPr="00F1426F">
        <w:t>’</w:t>
      </w:r>
      <w:r w:rsidRPr="00F1426F">
        <w:t xml:space="preserve"> en </w:t>
      </w:r>
      <w:r w:rsidR="00175570" w:rsidRPr="00F1426F">
        <w:t>‘</w:t>
      </w:r>
      <w:r w:rsidRPr="00F1426F">
        <w:t>Omgevingswaarderegel</w:t>
      </w:r>
      <w:r w:rsidR="00175570" w:rsidRPr="00F1426F">
        <w:t>’</w:t>
      </w:r>
      <w:r w:rsidRPr="00F1426F">
        <w:t xml:space="preserve"> bevatten. In de waterschapsverordening ten slotte kan alleen het type </w:t>
      </w:r>
      <w:r w:rsidR="00175570" w:rsidRPr="00F1426F">
        <w:t>‘</w:t>
      </w:r>
      <w:r w:rsidRPr="00F1426F">
        <w:t>Regel voor iedereen</w:t>
      </w:r>
      <w:r w:rsidR="00175570" w:rsidRPr="00F1426F">
        <w:t>’</w:t>
      </w:r>
      <w:r w:rsidRPr="00F1426F">
        <w:t xml:space="preserve"> voorkomen.</w:t>
      </w:r>
    </w:p>
    <w:p w14:paraId="7FE62539" w14:textId="77777777" w:rsidR="009E45CB" w:rsidRPr="00F1426F" w:rsidRDefault="009E45CB" w:rsidP="002029EB"/>
    <w:p w14:paraId="114430D8" w14:textId="75AF0BEF" w:rsidR="009E45CB" w:rsidRPr="00F1426F" w:rsidRDefault="009E45CB" w:rsidP="002029EB">
      <w:pPr>
        <w:rPr>
          <w:i/>
          <w:iCs/>
        </w:rPr>
      </w:pPr>
      <w:r w:rsidRPr="00F1426F">
        <w:rPr>
          <w:i/>
          <w:iCs/>
        </w:rPr>
        <w:t>Constraints</w:t>
      </w:r>
    </w:p>
    <w:p w14:paraId="128CE82D" w14:textId="5D5F5CA3" w:rsidR="00186467" w:rsidRPr="00F1426F" w:rsidRDefault="00186467" w:rsidP="00C25B04">
      <w:r w:rsidRPr="00F1426F">
        <w:rPr>
          <w:i/>
          <w:iCs/>
        </w:rPr>
        <w:t>instructieregelInstrument of instructieregelTaakuitoefening</w:t>
      </w:r>
      <w:r w:rsidR="00DD2959" w:rsidRPr="00F1426F">
        <w:t>: deze constraint, die geldt voor</w:t>
      </w:r>
      <w:r w:rsidRPr="00F1426F">
        <w:t xml:space="preserve"> </w:t>
      </w:r>
      <w:r w:rsidR="008A7075" w:rsidRPr="00F1426F">
        <w:t xml:space="preserve">de </w:t>
      </w:r>
      <w:r w:rsidR="007E4F05" w:rsidRPr="00F1426F">
        <w:t>Juridische</w:t>
      </w:r>
      <w:r w:rsidR="008A7075" w:rsidRPr="00F1426F">
        <w:t xml:space="preserve"> </w:t>
      </w:r>
      <w:r w:rsidR="007E4F05" w:rsidRPr="00F1426F">
        <w:t>regel</w:t>
      </w:r>
      <w:r w:rsidR="008A7075" w:rsidRPr="00F1426F">
        <w:t xml:space="preserve"> van het </w:t>
      </w:r>
      <w:r w:rsidR="007E4F05" w:rsidRPr="00F1426F">
        <w:t xml:space="preserve">type </w:t>
      </w:r>
      <w:r w:rsidRPr="00F1426F">
        <w:t>Instructieregel</w:t>
      </w:r>
      <w:r w:rsidR="00DD2959" w:rsidRPr="00F1426F">
        <w:t>,</w:t>
      </w:r>
      <w:r w:rsidR="007E4F05" w:rsidRPr="00F1426F">
        <w:t xml:space="preserve"> </w:t>
      </w:r>
      <w:r w:rsidR="005F4E38" w:rsidRPr="00F1426F">
        <w:t xml:space="preserve">houdt in dat er bij </w:t>
      </w:r>
      <w:r w:rsidR="008A7075" w:rsidRPr="00F1426F">
        <w:t xml:space="preserve">een instructieregel </w:t>
      </w:r>
      <w:r w:rsidR="005F4E38" w:rsidRPr="00F1426F">
        <w:t xml:space="preserve">altijd één van de genoemde attributen gekozen moet worden, met andere woorden: het is verplicht dat er precies één van de </w:t>
      </w:r>
      <w:r w:rsidR="00E81818" w:rsidRPr="00F1426F">
        <w:t>twee</w:t>
      </w:r>
      <w:r w:rsidR="005F4E38" w:rsidRPr="00F1426F">
        <w:t xml:space="preserve"> voorkomt, niet minder en niet meer.</w:t>
      </w:r>
    </w:p>
    <w:p w14:paraId="16171ED3" w14:textId="77777777" w:rsidR="009E45CB" w:rsidRPr="00F1426F" w:rsidRDefault="009E45CB" w:rsidP="002029EB"/>
    <w:p w14:paraId="4CA994FD" w14:textId="60AAEEB1" w:rsidR="004E361C" w:rsidRDefault="00D13700" w:rsidP="002029EB">
      <w:r w:rsidRPr="00F1426F">
        <w:t xml:space="preserve">Opgemerkt wordt dat </w:t>
      </w:r>
      <w:r w:rsidR="00FF44B3" w:rsidRPr="00F1426F">
        <w:t xml:space="preserve">voor </w:t>
      </w:r>
      <w:r w:rsidR="00C903E8" w:rsidRPr="00F1426F">
        <w:t xml:space="preserve">Regeltekst de constraint </w:t>
      </w:r>
      <w:r w:rsidR="00FF44B3" w:rsidRPr="00F1426F">
        <w:t xml:space="preserve">geldt </w:t>
      </w:r>
      <w:r w:rsidR="00D11857" w:rsidRPr="00F1426F">
        <w:t>‘één type Juridisc</w:t>
      </w:r>
      <w:r w:rsidR="00A402E3" w:rsidRPr="00F1426F">
        <w:t>h</w:t>
      </w:r>
      <w:r w:rsidR="00D11857" w:rsidRPr="00F1426F">
        <w:t>e regel per Regeltekst</w:t>
      </w:r>
      <w:r w:rsidR="00FD6AD0" w:rsidRPr="00F1426F">
        <w:t>’</w:t>
      </w:r>
      <w:r w:rsidR="00D11857" w:rsidRPr="00F1426F">
        <w:t xml:space="preserve">. </w:t>
      </w:r>
      <w:r w:rsidR="003C3F5A" w:rsidRPr="00F1426F">
        <w:t xml:space="preserve">Dat betekent dat </w:t>
      </w:r>
      <w:r w:rsidR="00173FA3" w:rsidRPr="00F1426F">
        <w:t xml:space="preserve">alle Juridische regels in een Regeltekst van hetzelfde type moeten zijn. Deze constraint is toegelicht in paragraaf </w:t>
      </w:r>
      <w:r w:rsidR="001E0A65" w:rsidRPr="00863F41">
        <w:rPr>
          <w:rStyle w:val="Verwijzing"/>
        </w:rPr>
        <w:fldChar w:fldCharType="begin"/>
      </w:r>
      <w:r w:rsidR="001E0A65" w:rsidRPr="00863F41">
        <w:rPr>
          <w:rStyle w:val="Verwijzing"/>
        </w:rPr>
        <w:instrText xml:space="preserve"> REF _Ref_adf41deb45af32473cf2b651e407300a_1 </w:instrText>
      </w:r>
      <w:r w:rsidR="00917D79" w:rsidRPr="00863F41">
        <w:rPr>
          <w:rStyle w:val="Verwijzing"/>
        </w:rPr>
        <w:instrText>\n \h</w:instrText>
      </w:r>
      <w:r w:rsidR="001E0A65" w:rsidRPr="00863F41">
        <w:rPr>
          <w:rStyle w:val="Verwijzing"/>
        </w:rPr>
        <w:instrText xml:space="preserve"> </w:instrText>
      </w:r>
      <w:r w:rsidR="005258D5" w:rsidRPr="00863F41">
        <w:rPr>
          <w:rStyle w:val="Verwijzing"/>
        </w:rPr>
        <w:instrText xml:space="preserve"> \* MERGEFORMAT </w:instrText>
      </w:r>
      <w:r w:rsidR="001E0A65" w:rsidRPr="00863F41">
        <w:rPr>
          <w:rStyle w:val="Verwijzing"/>
        </w:rPr>
      </w:r>
      <w:r w:rsidR="001E0A65" w:rsidRPr="00863F41">
        <w:rPr>
          <w:rStyle w:val="Verwijzing"/>
        </w:rPr>
        <w:fldChar w:fldCharType="separate"/>
      </w:r>
      <w:r w:rsidR="001441C5">
        <w:rPr>
          <w:rStyle w:val="Verwijzing"/>
        </w:rPr>
        <w:t>7.2.5</w:t>
      </w:r>
      <w:r w:rsidR="001E0A65" w:rsidRPr="00863F41">
        <w:rPr>
          <w:rStyle w:val="Verwijzing"/>
        </w:rPr>
        <w:fldChar w:fldCharType="end"/>
      </w:r>
      <w:r w:rsidR="001E0A65" w:rsidRPr="00B26823">
        <w:t>.</w:t>
      </w:r>
    </w:p>
    <w:p w14:paraId="763AEA35" w14:textId="1993EDB2" w:rsidR="00A720A0" w:rsidRDefault="00A720A0" w:rsidP="002029EB"/>
    <w:p w14:paraId="285BEE14" w14:textId="0AD1A10A" w:rsidR="00A720A0" w:rsidRPr="00F1426F" w:rsidRDefault="00A720A0" w:rsidP="00A720A0">
      <w:r w:rsidRPr="00F1426F">
        <w:t xml:space="preserve">Zoals gezegd kan een Regeltekst één of meer Juridische regels bevatten. Een Juridische regel kan </w:t>
      </w:r>
      <w:r>
        <w:t xml:space="preserve">geannoteerd worden met </w:t>
      </w:r>
      <w:r w:rsidRPr="00F1426F">
        <w:t>een of meer Gebiedsaanwijzingen, Activiteiten, Omgevingsnormen en/of Omgevingswaarden. Dit samen betekent dat IMOW het mogelijk maakt om een Juridische regel te annoteren met:</w:t>
      </w:r>
    </w:p>
    <w:p w14:paraId="69C94E21" w14:textId="77777777" w:rsidR="00A720A0" w:rsidRPr="00F1426F" w:rsidRDefault="00A720A0" w:rsidP="00A720A0">
      <w:pPr>
        <w:pStyle w:val="Opsommingtekens1"/>
      </w:pPr>
      <w:r w:rsidRPr="00F1426F">
        <w:t>één of meer voorkomens van één objecttype (bijvoorbeeld één Activiteit);</w:t>
      </w:r>
    </w:p>
    <w:p w14:paraId="6AC73229" w14:textId="77777777" w:rsidR="00A720A0" w:rsidRPr="00F1426F" w:rsidRDefault="00A720A0" w:rsidP="00A720A0">
      <w:pPr>
        <w:pStyle w:val="Opsommingtekens1"/>
      </w:pPr>
      <w:r w:rsidRPr="00F1426F">
        <w:t>combinaties van één of meer verschillende objecttypen (bijvoorbeeld meerdere Activiteiten, een Gebiedsaanwijzing en meerdere Omgevingsnormen).</w:t>
      </w:r>
    </w:p>
    <w:p w14:paraId="5B127877" w14:textId="76DC377E" w:rsidR="00A720A0" w:rsidRDefault="00A720A0" w:rsidP="00A720A0">
      <w:r w:rsidRPr="00F1426F">
        <w:t xml:space="preserve">Een Regeltekst kan daardoor één Juridische regel bevatten die is geannoteerd met meerdere objecten. Een Regeltekst kan ook meerdere Juridische regels bevatten die ieder zijn geannoteerd met één of meer objecten. IMOW maakt het zelfs mogelijk om in de Regeltekst </w:t>
      </w:r>
      <w:r w:rsidRPr="00F1426F">
        <w:lastRenderedPageBreak/>
        <w:t>net zoveel Juridische regels te onderscheiden als er objecten zijn. Het is aan het bevoegd gezag om hierin een keuze te maken.</w:t>
      </w:r>
    </w:p>
    <w:p w14:paraId="3ED22A19" w14:textId="1E6DA377" w:rsidR="009E1E7C" w:rsidRDefault="00A720A0" w:rsidP="00A720A0">
      <w:pPr>
        <w:pStyle w:val="Kader"/>
      </w:pPr>
      <w:r w:rsidRPr="00B26823">
        <w:rPr>
          <w:noProof/>
        </w:rPr>
        <mc:AlternateContent>
          <mc:Choice Requires="wps">
            <w:drawing>
              <wp:inline distT="0" distB="0" distL="0" distR="0" wp14:anchorId="003FA3A6" wp14:editId="1C2BEE4F">
                <wp:extent cx="5400040" cy="1873587"/>
                <wp:effectExtent l="0" t="0" r="22860" b="10160"/>
                <wp:docPr id="953394658" name="Tekstvak 9533946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693263AE" w14:textId="77777777" w:rsidR="00A720A0" w:rsidRPr="00A720A0" w:rsidRDefault="00A720A0" w:rsidP="00A720A0">
                            <w:r w:rsidRPr="00A720A0">
                              <w:t>Toelichting op werkafspraak</w:t>
                            </w:r>
                          </w:p>
                          <w:p w14:paraId="2BE4BC38" w14:textId="583382D9" w:rsidR="00DC2876" w:rsidRPr="00A720A0" w:rsidRDefault="00A720A0" w:rsidP="00A720A0">
                            <w:r w:rsidRPr="00A720A0">
                              <w:t>idealisatie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01157967" w:rsidR="00A720A0" w:rsidRPr="00C352EA" w:rsidRDefault="00A720A0" w:rsidP="00A720A0">
                            <w:r w:rsidRPr="00A720A0">
                              <w:t>Daarom geldt, totdat in een volgende versie van dit toepassingsprofiel dan wel in een nader bericht van de beheerder van de TPOD-Standaard anders is bepaald, de werkafspraak ‘Het attribuut idealisatie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3FA3A6" id="Tekstvak 953394658" o:spid="_x0000_s1028"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" filled="f" strokeweight=".5pt">
                <v:textbox style="mso-fit-shape-to-text:t">
                  <w:txbxContent>
                    <w:p w14:paraId="693263AE" w14:textId="77777777" w:rsidR="00A720A0" w:rsidRPr="00A720A0" w:rsidRDefault="00A720A0" w:rsidP="00A720A0">
                      <w:r w:rsidRPr="00A720A0">
                        <w:t>Toelichting op werkafspraak</w:t>
                      </w:r>
                    </w:p>
                    <w:p w14:paraId="2BE4BC38" w14:textId="583382D9" w:rsidR="00DC2876" w:rsidRPr="00A720A0" w:rsidRDefault="00A720A0" w:rsidP="00A720A0">
                      <w:r w:rsidRPr="00A720A0">
                        <w:t>idealisatie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01157967" w:rsidR="00A720A0" w:rsidRPr="00C352EA" w:rsidRDefault="00A720A0" w:rsidP="00A720A0">
                      <w:r w:rsidRPr="00A720A0">
                        <w:t>Daarom geldt, totdat in een volgende versie van dit toepassingsprofiel dan wel in een nader bericht van de beheerder van de TPOD-Standaard anders is bepaald, de werkafspraak ‘Het attribuut idealisatie moet voor alle Juridische regels 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53" Type="http://schemas.openxmlformats.org/officeDocument/2006/relationships/image" Target="media/image_55b0a36fd536978e494a622a32de4d3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