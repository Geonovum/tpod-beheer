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EB7" w14:textId="77777777" w:rsidR="00E43714" w:rsidRDefault="00E43714" w:rsidP="006C3FBE">
      <w:pPr>
        <w:pStyle w:val="Kop4"/>
      </w:pPr>
      <w:bookmarkStart w:id="435" w:name="_Ref_cf193a736a60f1c324bc4dc117c5dd42_1"/>
      <w:r>
        <w:lastRenderedPageBreak/>
        <w:t>KennisgevingMetadata</w:t>
      </w:r>
      <w:bookmarkEnd w:id="435"/>
    </w:p>
    <w:p w14:paraId="50907A09" w14:textId="77777777" w:rsidR="00E43714"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In deze paragraaf</w:t>
      </w:r>
      <w:r w:rsidRPr="00103E4B">
        <w:t xml:space="preserve"> zijn de </w:t>
      </w:r>
      <w:r>
        <w:t>KennisgevingMetadata</w:t>
      </w:r>
      <w:r w:rsidRPr="00103E4B">
        <w:t xml:space="preserve"> beschreven die voor de kennisgeving </w:t>
      </w:r>
      <w:r w:rsidRPr="008A734C">
        <w:t xml:space="preserve">van </w:t>
      </w:r>
      <w:r>
        <w:t>omgevingsdocumenten</w:t>
      </w:r>
      <w:r w:rsidRPr="00103E4B">
        <w:t xml:space="preserve"> relevant zijn. Aangegeven is of het gegeven verplicht of optioneel is en hoe vaak het moet c.q. kan voorkomen. Daarnaast is bij de meeste gegevens een toelichting gegeven: hoe werkt het</w:t>
      </w:r>
      <w:r>
        <w:t xml:space="preserve"> en</w:t>
      </w:r>
      <w:r w:rsidRPr="00103E4B">
        <w:t xml:space="preserve"> wat voor effect heeft het.</w:t>
      </w:r>
      <w:r>
        <w:t xml:space="preserve"> Er is geen vaste, voorgeschreven volgorde voor de KennisgevingMetadata.</w:t>
      </w:r>
    </w:p>
    <w:p w14:paraId="51A69704" w14:textId="77777777" w:rsidR="00E43714" w:rsidRDefault="00E43714" w:rsidP="00E43714"/>
    <w:p w14:paraId="0841CFDB" w14:textId="16E65E18" w:rsidR="00DC2876" w:rsidRDefault="00E43714" w:rsidP="00E43714">
      <w:pPr>
        <w:pStyle w:val="Opsommingtekens1"/>
      </w:pPr>
      <w:r w:rsidRPr="00073B3E">
        <w:rPr>
          <w:i/>
          <w:iCs/>
        </w:rPr>
        <w:t>eindverantwoordelijke</w:t>
      </w:r>
      <w:r>
        <w:t>: (d</w:t>
      </w:r>
      <w:r w:rsidRPr="0061278F">
        <w:t xml:space="preserve">e </w:t>
      </w:r>
      <w:r>
        <w:t xml:space="preserve">identificatie van) </w:t>
      </w:r>
      <w:r w:rsidRPr="002C2F58">
        <w:t xml:space="preserve">het openbaar lichaam </w:t>
      </w:r>
      <w:r w:rsidRPr="00662987">
        <w:t>d</w:t>
      </w:r>
      <w:r>
        <w:t>at</w:t>
      </w:r>
      <w:r w:rsidRPr="00662987">
        <w:t xml:space="preserve"> </w:t>
      </w:r>
      <w:r w:rsidRPr="0061278F">
        <w:t xml:space="preserve">de wettelijke verantwoordelijkheid draagt voor de inhoud van de </w:t>
      </w:r>
      <w:r>
        <w:t xml:space="preserve">kennisgeving. 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317997BA" w14:textId="5FCFB316" w:rsidR="00E43714" w:rsidRDefault="00E43714" w:rsidP="00E43714">
      <w:pPr>
        <w:pStyle w:val="Opsommingtekens1"/>
      </w:pPr>
      <w:r w:rsidRPr="00C44235">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kennisgeving.</w:t>
      </w:r>
      <w:r w:rsidRPr="00C44235">
        <w:t xml:space="preserve"> </w:t>
      </w:r>
      <w:r>
        <w:t xml:space="preserve">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141DA6D8" w14:textId="1BD635C7" w:rsidR="00DC2876" w:rsidRDefault="00E43714" w:rsidP="00E43714">
      <w:pPr>
        <w:pStyle w:val="Opsommingtekens1"/>
      </w:pPr>
      <w:r w:rsidRPr="00C44235">
        <w:rPr>
          <w:i/>
          <w:iCs/>
        </w:rPr>
        <w:t>officieleTitel</w:t>
      </w:r>
      <w:r>
        <w:t>: d</w:t>
      </w:r>
      <w:r w:rsidRPr="002973D9">
        <w:t xml:space="preserve">e titel van </w:t>
      </w:r>
      <w:r>
        <w:t xml:space="preserve">de kennisgeving </w:t>
      </w:r>
      <w:r w:rsidRPr="002973D9">
        <w:t xml:space="preserve">zoals die door het bevoegd gezag </w:t>
      </w:r>
      <w:r>
        <w:t xml:space="preserve">is bepaald; deze is </w:t>
      </w:r>
      <w:r w:rsidRPr="002973D9">
        <w:t>gelijk aan de tekstuele weergave van het gehele RegelingOpschrift</w:t>
      </w:r>
      <w:r>
        <w:t xml:space="preserve"> van de kennisgeving (zie daarvoor paragraaf </w:t>
      </w:r>
      <w:r>
        <w:fldChar w:fldCharType="begin"/>
      </w:r>
      <w:r>
        <w:instrText xml:space="preserve"> REF _Ref_a861a03568e9c6d2903e102d0c381261_1 \n \h </w:instrText>
      </w:r>
      <w:r>
        <w:fldChar w:fldCharType="separate"/>
      </w:r>
      <w:r w:rsidR="001441C5">
        <w:t>10.2.1</w:t>
      </w:r>
      <w:r>
        <w:fldChar w:fldCharType="end"/>
      </w:r>
      <w:r>
        <w:t>). Verplicht gegeven. Komt 1 keer voor. D</w:t>
      </w:r>
      <w:r w:rsidRPr="00B3240A">
        <w:t>it</w:t>
      </w:r>
      <w:r>
        <w:t xml:space="preserve"> gegeven speelt een rol bij het vindbaar en herkenbaar maken van de kennisgeving </w:t>
      </w:r>
      <w:r w:rsidRPr="006A21B8">
        <w:t>op overheid.nl</w:t>
      </w:r>
      <w:r>
        <w:t>. Daarom wordt geadviseerd om de kennisgeving een zo onderscheidend en herkenbaar mogelijke titel (en RegelingOpschrift) te geven.</w:t>
      </w:r>
    </w:p>
    <w:p w14:paraId="4A7E4FBF" w14:textId="50967141" w:rsidR="00E43714" w:rsidRDefault="00E43714" w:rsidP="00E43714">
      <w:pPr>
        <w:pStyle w:val="Opsommingtekens1"/>
      </w:pPr>
      <w:r w:rsidRPr="00073B3E">
        <w:rPr>
          <w:i/>
          <w:iCs/>
        </w:rPr>
        <w:t>onderwerp</w:t>
      </w:r>
      <w:r>
        <w:t>: e</w:t>
      </w:r>
      <w:r w:rsidRPr="003004FE">
        <w:t xml:space="preserve">en korte specificatie van de inhoud van </w:t>
      </w:r>
      <w:r>
        <w:t xml:space="preserve">de kennisgeving, te kiezen uit de STOP-waardelijst onderwerp. </w:t>
      </w:r>
      <w:r w:rsidRPr="00B3240A">
        <w:t>Verplicht gegeven</w:t>
      </w:r>
      <w:r>
        <w:t>.</w:t>
      </w:r>
      <w:r w:rsidRPr="00B3240A">
        <w:t xml:space="preserve"> </w:t>
      </w:r>
      <w:r>
        <w:t>K</w:t>
      </w:r>
      <w:r w:rsidRPr="003C5B39">
        <w:t xml:space="preserve">omt ten minste 1 keer voor.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t xml:space="preserve"> 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6AC63690" w14:textId="77777777" w:rsidR="00E43714" w:rsidRDefault="00E43714" w:rsidP="00E43714">
      <w:pPr>
        <w:pStyle w:val="Opsommingtekens1"/>
      </w:pPr>
      <w:r w:rsidRPr="00164A59">
        <w:rPr>
          <w:i/>
          <w:iCs/>
        </w:rPr>
        <w:t>mededelingOver</w:t>
      </w:r>
      <w:r w:rsidRPr="00B3240A">
        <w:t>: de verwijzing vanuit een kennisgeving naar (de identificatie van) het (ontwerp)besluit waarover de kennisgeving gaat. Onder voorwaarde verplicht gegeven</w:t>
      </w:r>
      <w:r>
        <w:t>.</w:t>
      </w:r>
      <w:r w:rsidRPr="00B3240A">
        <w:t xml:space="preserve"> </w:t>
      </w:r>
      <w:r>
        <w:t>K</w:t>
      </w:r>
      <w:r w:rsidRPr="00B3240A">
        <w:t xml:space="preserve">omt 0 of 1 keer voor. </w:t>
      </w:r>
      <w:r>
        <w:t>D</w:t>
      </w:r>
      <w:r w:rsidRPr="00B3240A">
        <w:t>it gegeven is alleen verplicht als de kennisgeving gaat over een (voorafgaand aan de kennisgeving aangeleverd, daadwerkelijk bestaand) ontwerp</w:t>
      </w:r>
      <w:r>
        <w:t xml:space="preserve">- of definitief </w:t>
      </w:r>
      <w:r w:rsidRPr="00B3240A">
        <w:t xml:space="preserve">besluit. </w:t>
      </w:r>
      <w:r w:rsidRPr="007A0873">
        <w:t xml:space="preserve">Door dit gegeven is vanuit de kennisgeving op eenvoudige wijze het </w:t>
      </w:r>
      <w:r>
        <w:t>(ontwerp)</w:t>
      </w:r>
      <w:r w:rsidRPr="007A0873">
        <w:t xml:space="preserve">besluit vindbaar waar de kennisgeving over gaat. Het werkt ook omgekeerd: vanuit het besluit is de kennisgeving makkelijk te vinden. Daardoor is vanuit het besluit de informatie over de procedure van het besluit, zoals de </w:t>
      </w:r>
      <w:r>
        <w:t xml:space="preserve">begin- en einddatum van de inzagetermijn dan wel de </w:t>
      </w:r>
      <w:r w:rsidRPr="007A0873">
        <w:t>einddatum van de beroepstermijn, te raadplegen.</w:t>
      </w:r>
    </w:p>
    <w:p w14:paraId="51282CE5" w14:textId="77777777" w:rsidR="00E43714" w:rsidRPr="00771B13" w:rsidRDefault="00E43714" w:rsidP="00E43714">
      <w:pPr>
        <w:pStyle w:val="Opsommingtekens1"/>
      </w:pPr>
      <w:r w:rsidRPr="00164A59">
        <w:rPr>
          <w:i/>
          <w:iCs/>
        </w:rPr>
        <w:t>soortKennisgeving</w:t>
      </w:r>
      <w:r w:rsidRPr="00B3240A">
        <w:t xml:space="preserve">: gegeven dat aangeeft wat voor soort kennisgeving het betreft, te kiezen uit een waardelijst die in het STOP-schema is opgenomen. </w:t>
      </w:r>
      <w:r>
        <w:t xml:space="preserve">Optioneel gegeven. Komt 0 of 1 keer voor. </w:t>
      </w:r>
      <w:r w:rsidRPr="00541BF1">
        <w:t>M</w:t>
      </w:r>
      <w:r w:rsidRPr="00B3240A">
        <w:t xml:space="preserve">et dit gegeven wordt aangegeven of het een kennisgeving betreft waarmee (inzage- en </w:t>
      </w:r>
      <w:r>
        <w:t>bezwaar/</w:t>
      </w:r>
      <w:r w:rsidRPr="00B3240A">
        <w:t>beroeps-)termijnen worden doorgegeven</w:t>
      </w:r>
      <w:r>
        <w:t xml:space="preserve"> of</w:t>
      </w:r>
      <w:r w:rsidRPr="00B3240A">
        <w:t xml:space="preserve"> een kennisgeving waarmee informatie wordt doorgegeven over het voornemen een besluit te </w:t>
      </w:r>
      <w:r w:rsidRPr="00B3240A">
        <w:lastRenderedPageBreak/>
        <w:t xml:space="preserve">gaan nemen zonder (inzage- en beroeps-)termijnen. In </w:t>
      </w:r>
      <w:r>
        <w:t xml:space="preserve">STOP 1.3.0 is dit gegeven, om redenen van backwards compatibility, zo gemodelleerd dat het een optioneel gegeven is met KennisgevingBesluittermijnen als defaultwaarde. Dit betekent dat wanneer het gegeven soortKennisgeving in de aanlevering niet wordt aangeleverd, het een KennisgevingBesluittermijnen is (uiteraard is dat ook zo als het element soortKennisgeving wel voorkomt met de waarde KennisgevingBesluittermijnen). Wanneer het een ander soort kennisgeving is, moet het element soortKennisgeving voorkomen. In STOP 2.0 zal soortKennisgeving worden gewijzigd in een verplicht gegeven dat 1 keer voorkomt. Nadrukkelijk wordt geadviseerd om daarop vooruit te lopen en ook bij een kennisgeving </w:t>
      </w:r>
      <w:r w:rsidRPr="00B3240A">
        <w:t xml:space="preserve">waarmee (inzage- en </w:t>
      </w:r>
      <w:r>
        <w:t>bezwaar/</w:t>
      </w:r>
      <w:r w:rsidRPr="00B3240A">
        <w:t>beroeps-)termijnen worden doorgegeven</w:t>
      </w:r>
      <w:r>
        <w:t>, het gegeven soortKennisgeving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