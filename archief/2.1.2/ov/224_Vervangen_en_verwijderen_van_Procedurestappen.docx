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6C3FBE">
      <w:pPr>
        <w:pStyle w:val="Kop5"/>
      </w:pPr>
      <w:r>
        <w:t>Vervangen en verwijderen van Procedurestappen</w:t>
      </w:r>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77777777" w:rsidR="00E43714" w:rsidRDefault="00E43714" w:rsidP="00E43714">
                            <w:r w:rsidRPr="007A0873">
                              <w:t xml:space="preserve">In de STOP-TPOD-standaard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32"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TgLQIAAFo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wEPDeyjOiIOFbkSc4Zsaw2+Z8y/M4kxgfzjn/hmPUgLWBL1ESQX219/egz1ShVpKGpyxnGpc&#10;Akrkd40UfhlPp2Ek42U6iwjaW83+VqOPag3Y5hj3yfAoorP1chBLC+oNl2EVcqKKaY6Zc+oHce27&#10;ucdl4mK1ikY4hIb5rd4ZHkIPoL62b8yaniyPPD/BMIsse8dZZxs8nVkdPTIXCQ0od5j24OMAx5Ho&#10;ly1syO09Wl1/CcvfAAAA//8DAFBLAwQUAAYACAAAACEAwIvpNdsAAAAFAQAADwAAAGRycy9kb3du&#10;cmV2LnhtbEyPwU7DMBBE70j8g7VI3KhNEYSEbCpUxI1DaSvObrwkAXsdxW6b9OtruMBlpdGMZt6W&#10;i9FZcaAhdJ4RbmcKBHHtTccNwnbzevMIIkTNRlvPhDBRgEV1eVHqwvgjv9NhHRuRSjgUGqGNsS+k&#10;DHVLToeZ74mT9+kHp2OSQyPNoI+p3Fk5V+pBOt1xWmh1T8uW6u/13iGY6X45GXsy26+PLF95s1m9&#10;hRfE66vx+QlEpDH+heEHP6FDlZh2fs8mCIuQHom/N3m5yuYgdgh3Wa5AVqX8T1+dAQAA//8DAFBL&#10;AQItABQABgAIAAAAIQC2gziS/gAAAOEBAAATAAAAAAAAAAAAAAAAAAAAAABbQ29udGVudF9UeXBl&#10;c10ueG1sUEsBAi0AFAAGAAgAAAAhADj9If/WAAAAlAEAAAsAAAAAAAAAAAAAAAAALwEAAF9yZWxz&#10;Ly5yZWxzUEsBAi0AFAAGAAgAAAAhAJFqtOAtAgAAWgQAAA4AAAAAAAAAAAAAAAAALgIAAGRycy9l&#10;Mm9Eb2MueG1sUEsBAi0AFAAGAAgAAAAhAMCL6TXbAAAABQEAAA8AAAAAAAAAAAAAAAAAhwQAAGRy&#10;cy9kb3ducmV2LnhtbFBLBQYAAAAABAAEAPMAAACPBQ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77777777" w:rsidR="00E43714" w:rsidRDefault="00E43714" w:rsidP="00E43714">
                      <w:r w:rsidRPr="007A0873">
                        <w:t xml:space="preserve">In de STOP-TPOD-standaard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v:textbox>
                <w10:anchorlock/>
              </v:shape>
            </w:pict>
          </mc:Fallback>
        </mc:AlternateContent>
      </w:r>
    </w:p>
    <w:p w14:paraId="1BFA2431" w14:textId="77777777" w:rsidR="00E43714" w:rsidRPr="00F03DD9" w:rsidRDefault="00E43714" w:rsidP="00E43714">
      <w:r w:rsidRPr="004B3403">
        <w:t xml:space="preserve">Hiervoor zijn Procedureverloopmutaties beschreven waarmee een Procedurestap aan het Procedureverloop wordt toegevoegd (voegStappenToe). Er zijn ook mutaties voor het vervangen (vervangStappen) en voor het verwijderen van Procedurestappen (verwijderStappen).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w:t>
      </w:r>
      <w:r w:rsidRPr="004B3403">
        <w:lastRenderedPageBreak/>
        <w:t>nieuwe data. Het verwijderen van een Procedurestap zou kunnen voorkomen als in de beroepsfase ten onrechte de Procedurestap Beroep ingesteld was aangeleverd. Met de Procedureverloopmutatie verwijderStappen wordt dan die Procedurestap uit het Procedureverloop verwijderd.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