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777FAD19" w:rsidR="008F697C" w:rsidRPr="00F1426F" w:rsidRDefault="008F697C" w:rsidP="008F697C">
      <w:pPr>
        <w:pStyle w:val="Kop5"/>
      </w:pPr>
      <w:bookmarkStart w:id="179" w:name="_Ref_ca32a2a221e1eb00a20f9c7212bebe2d_1"/>
      <w:r>
        <w:t>Juridisch v</w:t>
      </w:r>
      <w:r w:rsidRPr="00F1426F">
        <w:t>astleggen van Locatie met geografisch informatieobject</w:t>
      </w:r>
      <w:bookmarkEnd w:id="179"/>
    </w:p>
    <w:p w14:paraId="07BF2590" w14:textId="3325B79F" w:rsidR="00DC2876"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voorzien van metadata conform de STOP-specificatie voor een GIO.</w:t>
      </w:r>
    </w:p>
    <w:p w14:paraId="7DCB12FB" w14:textId="4B10A874"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61AA5FFE"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 ervoor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1B68EE36"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7E6EB680"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Optioneel kan aan een GIO een module worden toegevoegd </w:t>
      </w:r>
      <w:r w:rsidR="00BF0E54">
        <w:t xml:space="preserve">met </w:t>
      </w:r>
      <w:r w:rsidR="00133C75" w:rsidRPr="00133C75">
        <w:t xml:space="preserve">daarin de GIO-symbolisatie: informatie over hoe een GIO </w:t>
      </w:r>
      <w:r w:rsidR="00DB66DA">
        <w:t xml:space="preserve">(op overheid.nl) </w:t>
      </w:r>
      <w:r w:rsidR="00133C75" w:rsidRPr="00133C75">
        <w:t>wordt afgebeeld op een kaart.</w:t>
      </w:r>
    </w:p>
    <w:p w14:paraId="0743786F" w14:textId="77777777" w:rsidR="008F697C" w:rsidRPr="00F1426F" w:rsidRDefault="008F697C" w:rsidP="008F697C"/>
    <w:p w14:paraId="5CDA0DEF" w14:textId="10132A48"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w:t>
      </w:r>
      <w:r>
        <w:lastRenderedPageBreak/>
        <w:t xml:space="preserve">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_Ref_67e04c1e520dca1899d7c73952250640_1 \r \h </w:instrText>
      </w:r>
      <w:r w:rsidRPr="00863F41">
        <w:rPr>
          <w:rStyle w:val="Verwijzing"/>
        </w:rPr>
      </w:r>
      <w:r w:rsidRPr="00863F41">
        <w:rPr>
          <w:rStyle w:val="Verwijzing"/>
        </w:rPr>
        <w:fldChar w:fldCharType="separate"/>
      </w:r>
      <w:r w:rsidR="001441C5">
        <w:rPr>
          <w:rStyle w:val="Verwijzing"/>
        </w:rPr>
        <w:t>7.4.5</w:t>
      </w:r>
      <w:r w:rsidRPr="00863F41">
        <w:rPr>
          <w:rStyle w:val="Verwijzing"/>
        </w:rPr>
        <w:fldChar w:fldCharType="end"/>
      </w:r>
      <w:r w:rsidR="007E7A83">
        <w:rPr>
          <w:rStyle w:val="Verwijzing"/>
        </w:rPr>
        <w:t>.</w:t>
      </w:r>
    </w:p>
    <w:p w14:paraId="345571E7" w14:textId="7083BF7E"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52101D10" w:rsidR="008F697C" w:rsidRPr="00F1426F" w:rsidRDefault="008F697C" w:rsidP="008F697C">
      <w:pPr>
        <w:pStyle w:val="Opsommingtekens1"/>
      </w:pPr>
      <w:r w:rsidRPr="00F1426F">
        <w:t>In de tekst van</w:t>
      </w:r>
      <w:r>
        <w:t xml:space="preserve"> 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5D19BA00" w:rsidR="008F697C" w:rsidRPr="00F1426F" w:rsidRDefault="008F697C"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7CC7D30F" w:rsidR="008F697C" w:rsidRPr="00F1426F" w:rsidRDefault="008F697C" w:rsidP="008F697C">
      <w:pPr>
        <w:pStyle w:val="Opsommingtekens1"/>
      </w:pPr>
      <w:r w:rsidRPr="00F1426F">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699A57B8"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3F6B2D7D" w:rsidR="008F697C" w:rsidRPr="00F1426F" w:rsidRDefault="008F697C" w:rsidP="008F697C">
      <w:r w:rsidRPr="00863F41">
        <w:rPr>
          <w:rStyle w:val="Verwijzing"/>
        </w:rPr>
        <w:fldChar w:fldCharType="begin"/>
      </w:r>
      <w:r w:rsidRPr="00863F41">
        <w:rPr>
          <w:rStyle w:val="Verwijzing"/>
        </w:rPr>
        <w:instrText xml:space="preserve"> REF _Ref_ca32a2a221e1eb00a20f9c7212bebe2d_2 \n \h  \* MERGEFORMAT </w:instrText>
      </w:r>
      <w:r w:rsidRPr="00863F41">
        <w:rPr>
          <w:rStyle w:val="Verwijzing"/>
        </w:rPr>
      </w:r>
      <w:r w:rsidRPr="00863F41">
        <w:rPr>
          <w:rStyle w:val="Verwijzing"/>
        </w:rPr>
        <w:fldChar w:fldCharType="separate"/>
      </w:r>
      <w:r w:rsidR="001441C5">
        <w:rPr>
          <w:rStyle w:val="Verwijzing"/>
        </w:rPr>
        <w:t>Figuur 22</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_Ref_ca32a2a221e1eb00a20f9c7212bebe2d_3 \n \h  \* MERGEFORMAT </w:instrText>
      </w:r>
      <w:r w:rsidRPr="00863F41">
        <w:rPr>
          <w:rStyle w:val="Verwijzing"/>
        </w:rPr>
      </w:r>
      <w:r w:rsidRPr="00863F41">
        <w:rPr>
          <w:rStyle w:val="Verwijzing"/>
        </w:rPr>
        <w:fldChar w:fldCharType="separate"/>
      </w:r>
      <w:r w:rsidR="001441C5">
        <w:rPr>
          <w:rStyle w:val="Verwijzing"/>
        </w:rPr>
        <w:t>Figuur 23</w:t>
      </w:r>
      <w:r w:rsidRPr="00863F41">
        <w:rPr>
          <w:rStyle w:val="Verwijzing"/>
        </w:rPr>
        <w:fldChar w:fldCharType="end"/>
      </w:r>
      <w:r w:rsidRPr="00B26823">
        <w:t xml:space="preserve"> laat een voorbeeld zien van deze verwijzing in een Tekstdeel:</w:t>
      </w:r>
    </w:p>
    <w:p w14:paraId="7EB936D2" w14:textId="3BA26F90" w:rsidR="008F697C" w:rsidRPr="00B26823" w:rsidRDefault="008F697C" w:rsidP="008F697C">
      <w:pPr>
        <w:pStyle w:val="Figuur"/>
      </w:pPr>
      <w:r w:rsidRPr="00B26823">
        <w:rPr>
          <w:noProof/>
        </w:rPr>
        <w:drawing>
          <wp:inline distT="0" distB="0" distL="0" distR="0" wp14:anchorId="40A54850" wp14:editId="3552DCE6">
            <wp:extent cx="5401310" cy="2438400"/>
            <wp:effectExtent l="0" t="0" r="8890" b="0"/>
            <wp:docPr id="382529488" name="Afbeelding 3825294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42">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F697C" w:rsidRPr="00F1426F" w:rsidRDefault="008F697C" w:rsidP="008F697C">
      <w:pPr>
        <w:pStyle w:val="Figuurbijschrift"/>
      </w:pPr>
      <w:bookmarkStart w:id="181" w:name="_Ref_ca32a2a221e1eb00a20f9c7212bebe2d_2"/>
      <w:r w:rsidRPr="00F1426F">
        <w:t>Tekstuele aanduiding en informatieobject in omgevingsdocument met Artikelstructuur</w:t>
      </w:r>
      <w:bookmarkEnd w:id="181"/>
    </w:p>
    <w:p w14:paraId="1AC26D20" w14:textId="77777777" w:rsidR="008F697C" w:rsidRPr="007B60F8" w:rsidRDefault="008F697C" w:rsidP="008F697C">
      <w:pPr>
        <w:pStyle w:val="Figuur"/>
      </w:pPr>
      <w:r w:rsidRPr="00B26823">
        <w:rPr>
          <w:noProof/>
        </w:rPr>
        <w:lastRenderedPageBreak/>
        <w:drawing>
          <wp:inline distT="0" distB="0" distL="0" distR="0" wp14:anchorId="24902274" wp14:editId="46F14303">
            <wp:extent cx="5403850" cy="3030731"/>
            <wp:effectExtent l="0" t="0" r="6350" b="0"/>
            <wp:docPr id="1600501884" name="Afbeelding 160050188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3">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F697C" w:rsidRPr="00F1426F" w:rsidRDefault="008F697C" w:rsidP="008F697C">
      <w:pPr>
        <w:pStyle w:val="Figuurbijschrift"/>
      </w:pPr>
      <w:bookmarkStart w:id="182" w:name="_Ref_ca32a2a221e1eb00a20f9c7212bebe2d_3"/>
      <w:r w:rsidRPr="00F1426F">
        <w:t>Tekstuele aanduiding</w:t>
      </w:r>
      <w:r w:rsidRPr="00F1426F" w:rsidDel="003E34AE">
        <w:t xml:space="preserve"> </w:t>
      </w:r>
      <w:r w:rsidRPr="00F1426F">
        <w:t>en informatieobject in omgevingsdocument met Vrijetekststructuur</w:t>
      </w:r>
      <w:bookmarkEnd w:id="18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42" Type="http://schemas.openxmlformats.org/officeDocument/2006/relationships/image" Target="media/image_7d0301e5dd9c40d381aac2f57983effd.png"/><Relationship Id="rId43"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