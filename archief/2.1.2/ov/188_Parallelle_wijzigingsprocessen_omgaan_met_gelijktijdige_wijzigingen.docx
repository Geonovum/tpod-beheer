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373" w:name="_Ref_ba65ff5e8e5ecae2e1f8f1157b86e374_1"/>
      <w:r w:rsidRPr="00793B1D">
        <w:t xml:space="preserve">Parallelle wijzigingsprocessen: </w:t>
      </w:r>
      <w:r w:rsidR="00EC3ACA">
        <w:t xml:space="preserve">omgaan met </w:t>
      </w:r>
      <w:r w:rsidRPr="00793B1D">
        <w:t>gelijktijdige wijzigingen</w:t>
      </w:r>
      <w:bookmarkEnd w:id="373"/>
    </w:p>
    <w:p w14:paraId="4F1337F1" w14:textId="77777777" w:rsidR="00CA7700" w:rsidRDefault="00CA7700" w:rsidP="00CA7700">
      <w:r>
        <w:t xml:space="preserve">Bij sommige typen omgevingsdocument zullen er meerdere wijzigingsbesluiten tegelijkertijd worden voorbereid. </w:t>
      </w:r>
      <w:r w:rsidRPr="000679B9">
        <w:t xml:space="preserve">Het kan dan </w:t>
      </w:r>
      <w:r>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Het omgevingsplan is een voorbeeld van een omgevingsdocument-type waar zulke situaties zich zullen voordoen. Naar verwachting zullen de waterschapsverordening en de omgevingsverordening met een veel minder grote frequentie worden gewijzigd, waardoor het gelijktijdig nemen van wijzigingsbesluiten zich niet snel zal voordoen. De mogelijkheid bestaat echter wel, bijvoorbeeld wanneer het ene besluit wordt genomen door het algemeen bestuur van het waterschap c.q. provinciale staten en het andere besluit door het dagelijks </w:t>
      </w:r>
      <w:r w:rsidRPr="006B5C8A">
        <w:t xml:space="preserve">bestuur van het waterschap c.q. </w:t>
      </w:r>
      <w:r>
        <w:t>gedeputeerde</w:t>
      </w:r>
      <w:r w:rsidRPr="006B5C8A">
        <w:t xml:space="preserve"> staten</w:t>
      </w:r>
      <w:r>
        <w:t xml:space="preserve">. Bij (min of meer) gelijktijdige besluitvorming kunnen zich </w:t>
      </w:r>
      <w:r w:rsidRPr="007A6700">
        <w:t>samenloop en consolidatieproblemen</w:t>
      </w:r>
      <w:r>
        <w:t xml:space="preserve"> voordoen: twee of meer besluiten die dezelfde regeling wijzigen en geen rekening met elkaar houden, waardoor het niet mogelijk is om met die besluiten een geldige geconsolideerde regeling te maken.</w:t>
      </w:r>
    </w:p>
    <w:p w14:paraId="2F55E74D" w14:textId="77777777" w:rsidR="00CA7700" w:rsidRDefault="00CA7700" w:rsidP="00CA7700"/>
    <w:p w14:paraId="00F9BC6C" w14:textId="2711F612" w:rsidR="00DC2876" w:rsidRDefault="00CA7700" w:rsidP="00CA7700">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bestuursagenda(‘s) en het kort voor de vergadering aanleveren van aangepaste ‘was’- en ‘wordt’-versies die precies </w:t>
      </w:r>
      <w:r w:rsidRPr="00337CD7">
        <w:t xml:space="preserve">op die volgorde </w:t>
      </w:r>
      <w:r>
        <w:t xml:space="preserve">zijn </w:t>
      </w:r>
      <w:r w:rsidRPr="00337CD7">
        <w:t>afgestemd</w:t>
      </w:r>
      <w:r>
        <w:t>.</w:t>
      </w:r>
    </w:p>
    <w:p w14:paraId="002A7993" w14:textId="07BE3D06" w:rsidR="00CA7700" w:rsidRDefault="00CA7700" w:rsidP="00CA7700"/>
    <w:p w14:paraId="7886B98A" w14:textId="77777777" w:rsidR="00CA7700" w:rsidRDefault="00CA7700" w:rsidP="00CA7700">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 het ambtelijk uitvoeren van correcties</w:t>
      </w:r>
      <w:r w:rsidRPr="00281C30">
        <w:t xml:space="preserve">. Voorwaarde </w:t>
      </w:r>
      <w:r>
        <w:t>daar</w:t>
      </w:r>
      <w:r w:rsidRPr="00281C30">
        <w:t>voor is dat de evident met het besluit beoogde rechtsgevolgen door zo’n correctie niet veranderen. Met de</w:t>
      </w:r>
      <w:r>
        <w:t>ze</w:t>
      </w:r>
      <w:r w:rsidRPr="00281C30">
        <w:t xml:space="preserve"> </w:t>
      </w:r>
      <w:r>
        <w:t xml:space="preserve">praktische aanpak </w:t>
      </w:r>
      <w:r w:rsidRPr="00281C30">
        <w:t xml:space="preserve">is </w:t>
      </w:r>
      <w:r w:rsidRPr="00281C30">
        <w:lastRenderedPageBreak/>
        <w:t xml:space="preserve">het mogelijk om bij het aanleveren ter besluitvorming de ‘was’- en ‘wordt’-versies te baseren op de dan geldende versie van de geconsolideerde regeling en in de periode tussen het 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6388EBBA" w14:textId="77777777" w:rsidR="00CA7700" w:rsidRDefault="00CA7700" w:rsidP="00CA7700"/>
    <w:p w14:paraId="16C82BE5" w14:textId="77777777" w:rsidR="00CA7700" w:rsidRDefault="00CA7700" w:rsidP="00CA7700">
      <w:r>
        <w:t xml:space="preserve">Wanneer niet wordt voldaan aan de voorwaarde </w:t>
      </w:r>
      <w:r w:rsidRPr="00BA289D">
        <w:t>dat door zo’n correctie de evident met het besluit beoogde rechtsgevolgen niet veranderen</w:t>
      </w:r>
      <w:r>
        <w:t xml:space="preserve"> kan het probleem niet ambtelijk worden opgelost maar is er een nieuw besluit van het bestuursorgaan nodig. Dat kan betekenen dat een 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1848A432" w14:textId="77777777" w:rsidR="00CA7700" w:rsidRDefault="00CA7700" w:rsidP="00CA7700"/>
    <w:p w14:paraId="4A5CD8FB" w14:textId="7719C5BC" w:rsidR="00DC2876" w:rsidRDefault="00CA7700" w:rsidP="00CA7700">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7F34325E" w14:textId="66FCE940" w:rsidR="00CA7700" w:rsidRDefault="00CA7700" w:rsidP="00CA7700"/>
    <w:p w14:paraId="6B9FAA84" w14:textId="107D375D" w:rsidR="00A60FD6" w:rsidRDefault="00CA7700" w:rsidP="00CA7700">
      <w:r>
        <w:t>In paragraaf 8.4 van het Toepassingsprofiel omgevingsplan is een concrete beschrijving gegeven van de handelwijze bij meerdere gelijktijdige besluiten. Die kan overeenkomstig worden toegepast wanneer zo’n situatie zich bij een waterschapsverordening of omgevingsverordening voordoet. Kortheidshalve wordt hier verwezen naar die paragraaf.</w:t>
      </w:r>
    </w:p>
    <w:p w14:paraId="4FD81C7D" w14:textId="77777777" w:rsidR="00A60FD6" w:rsidRDefault="00A60FD6" w:rsidP="00E01FB7"/>
    <w:p w14:paraId="0EE71C76" w14:textId="77777777" w:rsidR="003A0EF6" w:rsidRDefault="003A0EF6" w:rsidP="00E01FB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