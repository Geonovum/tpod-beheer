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256" w:name="_Ref_06a690c883bf95ee3d8a0287e2764c45_1"/>
      <w:r w:rsidRPr="00F1426F">
        <w:t>Toelichting op de norm</w:t>
      </w:r>
      <w:bookmarkEnd w:id="256"/>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41AA1BD7"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xml:space="preserve">. Het speelt geen rol bij de weergave van omgevingswaarden.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maximum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6C2EC2">
        <w:t xml:space="preserve">kan gebruik gemaakt worden van de uitbreidbare waardelijst ‘Typenorm’. 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_Ref_8e4d5d217df0006e91b70f91924fe399_2 \n \h </w:instrText>
      </w:r>
      <w:r w:rsidR="0088310B" w:rsidRPr="00863F41">
        <w:rPr>
          <w:rStyle w:val="Verwijzing"/>
        </w:rPr>
      </w:r>
      <w:r w:rsidR="0088310B" w:rsidRPr="00863F41">
        <w:rPr>
          <w:rStyle w:val="Verwijzing"/>
        </w:rPr>
        <w:fldChar w:fldCharType="separate"/>
      </w:r>
      <w:r w:rsidR="001441C5">
        <w:rPr>
          <w:rStyle w:val="Verwijzing"/>
        </w:rPr>
        <w:t>3.5</w:t>
      </w:r>
      <w:r w:rsidR="0088310B" w:rsidRPr="00863F41">
        <w:rPr>
          <w:rStyle w:val="Verwijzing"/>
        </w:rPr>
        <w:fldChar w:fldCharType="end"/>
      </w:r>
      <w:r w:rsidR="006C2EC2">
        <w:t>.</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t>
      </w:r>
      <w:r w:rsidR="005A4EFD" w:rsidRPr="00F1426F">
        <w:lastRenderedPageBreak/>
        <w:t xml:space="preserve">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2121F4A7"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2EB36C15"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34462B0F"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lastRenderedPageBreak/>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71B1B6D2"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t>
      </w:r>
      <w:r w:rsidR="00CA4F4A">
        <w:t xml:space="preserve">uitbreidbare </w:t>
      </w:r>
      <w:r w:rsidRPr="00F1426F">
        <w:t xml:space="preserve">waardelijst ‘Eenheid’. </w:t>
      </w:r>
      <w:r w:rsidR="00963775">
        <w:t xml:space="preserve">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_Ref_8e4d5d217df0006e91b70f91924fe399_3 \n \h </w:instrText>
      </w:r>
      <w:r w:rsidR="0088310B" w:rsidRPr="00863F41">
        <w:rPr>
          <w:rStyle w:val="Verwijzing"/>
        </w:rPr>
      </w:r>
      <w:r w:rsidR="0088310B" w:rsidRPr="00863F41">
        <w:rPr>
          <w:rStyle w:val="Verwijzing"/>
        </w:rPr>
        <w:fldChar w:fldCharType="separate"/>
      </w:r>
      <w:r w:rsidR="001441C5">
        <w:rPr>
          <w:rStyle w:val="Verwijzing"/>
        </w:rPr>
        <w:t>3.5</w:t>
      </w:r>
      <w:r w:rsidR="0088310B" w:rsidRPr="00863F41">
        <w:rPr>
          <w:rStyle w:val="Verwijzing"/>
        </w:rPr>
        <w:fldChar w:fldCharType="end"/>
      </w:r>
      <w:r w:rsidR="00963775">
        <w:t>.</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w:t>
      </w:r>
      <w:r w:rsidR="0095490F" w:rsidRPr="00F1426F">
        <w:lastRenderedPageBreak/>
        <w:t xml:space="preserve">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