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15AAE3C0"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1441C5">
        <w:rPr>
          <w:rStyle w:val="Verwijzing"/>
        </w:rPr>
        <w:t>7.7</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1441C5">
        <w:rPr>
          <w:rStyle w:val="Verwijzing"/>
        </w:rPr>
        <w:t>7.8</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2E2CCCB9"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02FC585A"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1441C5">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21C4C933" w:rsidR="002F0D2A" w:rsidRPr="000A4B5B" w:rsidRDefault="002F0D2A" w:rsidP="002F0D2A">
      <w:r w:rsidRPr="000A4B5B">
        <w:lastRenderedPageBreak/>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