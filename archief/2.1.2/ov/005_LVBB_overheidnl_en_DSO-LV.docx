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54277F60"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w:t>
      </w:r>
      <w:r w:rsidR="008B7535" w:rsidRPr="00B26823">
        <w:lastRenderedPageBreak/>
        <w:t xml:space="preserve">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1441C5">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7A8FCE99" w:rsidR="00E33EDD" w:rsidRPr="00B26823" w:rsidRDefault="00E33EDD" w:rsidP="00E33EDD">
      <w:r w:rsidRPr="00B26823">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1441C5">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