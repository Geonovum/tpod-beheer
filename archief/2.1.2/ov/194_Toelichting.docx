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lastRenderedPageBreak/>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654237F4"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1441C5">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42916160"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