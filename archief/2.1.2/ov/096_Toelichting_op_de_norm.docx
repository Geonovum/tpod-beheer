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25" w:name="_Ref_67e04c1e520dca1899d7c73952250640_1"/>
      <w:r w:rsidRPr="00F1426F">
        <w:t>Toelichting op de norm</w:t>
      </w:r>
      <w:bookmarkEnd w:id="225"/>
    </w:p>
    <w:p w14:paraId="3A74374C" w14:textId="6D07F365"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7C5C9A">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7C5C9A">
        <w:rPr>
          <w:i/>
          <w:iCs/>
        </w:rPr>
        <w:t>noemer</w:t>
      </w:r>
      <w:r w:rsidR="003677B1">
        <w:t xml:space="preserve"> zinvol is of niet.</w:t>
      </w:r>
      <w:r w:rsidR="003F6ED0">
        <w:t xml:space="preserve"> Bij de beschrijving van die objecttypen wordt dit aangegeven.</w:t>
      </w:r>
    </w:p>
    <w:p w14:paraId="0C143E17" w14:textId="7C1D62A4" w:rsidR="00030D6F" w:rsidRPr="00F1426F" w:rsidRDefault="00B22728" w:rsidP="008769AC">
      <w:pPr>
        <w:pStyle w:val="Opsommingtekens1"/>
      </w:pPr>
      <w:r w:rsidRPr="00F1426F">
        <w:rPr>
          <w:i/>
        </w:rPr>
        <w:lastRenderedPageBreak/>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863F41">
        <w:rPr>
          <w:rStyle w:val="Verwijzing"/>
        </w:rPr>
        <w:fldChar w:fldCharType="begin"/>
      </w:r>
      <w:r w:rsidR="00730192" w:rsidRPr="00863F41">
        <w:rPr>
          <w:rStyle w:val="Verwijzing"/>
        </w:rPr>
        <w:instrText xml:space="preserve"> REF _Ref_8e4d5d217df0006e91b70f91924fe399_1 \n \h </w:instrText>
      </w:r>
      <w:r w:rsidR="00730192" w:rsidRPr="00863F41">
        <w:rPr>
          <w:rStyle w:val="Verwijzing"/>
        </w:rPr>
      </w:r>
      <w:r w:rsidR="00730192" w:rsidRPr="00863F41">
        <w:rPr>
          <w:rStyle w:val="Verwijzing"/>
        </w:rPr>
        <w:fldChar w:fldCharType="separate"/>
      </w:r>
      <w:r w:rsidR="001441C5">
        <w:rPr>
          <w:rStyle w:val="Verwijzing"/>
        </w:rPr>
        <w:t>3.5</w:t>
      </w:r>
      <w:r w:rsidR="00730192" w:rsidRPr="00863F41">
        <w:rPr>
          <w:rStyle w:val="Verwijzing"/>
        </w:rPr>
        <w:fldChar w:fldCharType="end"/>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11038104"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7A4CB584" w:rsidR="000422BF" w:rsidRPr="009520FC" w:rsidRDefault="00974B32" w:rsidP="0020646F">
      <w:pPr>
        <w:rPr>
          <w:u w:val="single"/>
        </w:rPr>
      </w:pPr>
      <w:r w:rsidRPr="009520FC">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4DC466C4"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_Ref_ca32a2a221e1eb00a20f9c7212bebe2d_1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1441C5">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 xml:space="preserve">Door het nemen </w:t>
      </w:r>
      <w:r w:rsidR="0006129F" w:rsidRPr="00F1426F">
        <w:lastRenderedPageBreak/>
        <w:t>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9520FC"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6626A520" w:rsidR="00FF50C5" w:rsidRPr="00F1426F"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_Ref_528667be71fcbd1e93efb9c22a6c909d_1 \n \h </w:instrText>
      </w:r>
      <w:r w:rsidR="00D867BF">
        <w:fldChar w:fldCharType="separate"/>
      </w:r>
      <w:r w:rsidR="001441C5">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