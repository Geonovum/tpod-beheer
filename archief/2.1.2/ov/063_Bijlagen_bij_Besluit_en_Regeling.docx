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D393" w14:textId="77777777" w:rsidR="00F03D1D" w:rsidRPr="005B7203" w:rsidRDefault="00F03D1D" w:rsidP="00F03D1D">
      <w:pPr>
        <w:pStyle w:val="Kop4"/>
      </w:pPr>
      <w:r w:rsidRPr="0013518D">
        <w:t>Bijlagen bij Besluit en Regeling</w:t>
      </w:r>
    </w:p>
    <w:p w14:paraId="199A64A7" w14:textId="77777777" w:rsidR="00F03D1D" w:rsidRPr="000E40D3" w:rsidRDefault="00F03D1D" w:rsidP="00F03D1D">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531421A0" w14:textId="77777777" w:rsidR="00F03D1D" w:rsidRPr="000E40D3" w:rsidRDefault="00F03D1D" w:rsidP="00F03D1D">
      <w:r w:rsidRPr="000E40D3">
        <w:t>Bijlagen kunnen worden gepubliceerd als:</w:t>
      </w:r>
    </w:p>
    <w:p w14:paraId="465AD17D" w14:textId="77777777" w:rsidR="00F03D1D" w:rsidRPr="000E40D3" w:rsidRDefault="00F03D1D" w:rsidP="00F03D1D">
      <w:pPr>
        <w:pStyle w:val="Opsommingtekens1"/>
      </w:pPr>
      <w:r w:rsidRPr="000E40D3">
        <w:t>bijlage als onderdeel van de tekst in STOP-XML;</w:t>
      </w:r>
    </w:p>
    <w:p w14:paraId="25238480" w14:textId="5DA9AA19" w:rsidR="00F03D1D" w:rsidRDefault="0089628C" w:rsidP="00F03D1D">
      <w:pPr>
        <w:pStyle w:val="Opsommingtekens1"/>
      </w:pPr>
      <w:r>
        <w:t xml:space="preserve">PDF-document, gemodelleerd als </w:t>
      </w:r>
      <w:r w:rsidR="00F03D1D" w:rsidRPr="000E40D3">
        <w:t>informatieobject.</w:t>
      </w:r>
    </w:p>
    <w:p w14:paraId="5E9EDF0A" w14:textId="37B60441" w:rsidR="00F03D1D" w:rsidRDefault="00F03D1D" w:rsidP="00F03D1D">
      <w:r w:rsidRPr="00306956">
        <w:lastRenderedPageBreak/>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sidR="00FC7419">
        <w:rPr>
          <w:rStyle w:val="Verwijzing"/>
        </w:rPr>
        <w:fldChar w:fldCharType="begin"/>
      </w:r>
      <w:r w:rsidR="00FC7419">
        <w:instrText xml:space="preserve"> REF _Ref_5b6c3d306d1c02bbd9fff0a77b2ed695_1 \n \h </w:instrText>
      </w:r>
      <w:r w:rsidR="00FC7419">
        <w:rPr>
          <w:rStyle w:val="Verwijzing"/>
        </w:rPr>
      </w:r>
      <w:r w:rsidR="00FC7419">
        <w:rPr>
          <w:rStyle w:val="Verwijzing"/>
        </w:rPr>
        <w:fldChar w:fldCharType="separate"/>
      </w:r>
      <w:r w:rsidR="001441C5">
        <w:t>4.3</w:t>
      </w:r>
      <w:r w:rsidR="00FC7419">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0FDF79D9" w14:textId="77777777" w:rsidR="00F03D1D" w:rsidRDefault="00F03D1D" w:rsidP="00F03D1D"/>
    <w:p w14:paraId="0B522CF0" w14:textId="77777777" w:rsidR="00F03D1D" w:rsidRPr="000E40D3" w:rsidRDefault="00F03D1D" w:rsidP="00F03D1D">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