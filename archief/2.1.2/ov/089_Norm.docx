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211" w:name="_Ref_0654a2c92854587a96b74863de8df734_1"/>
      <w:r w:rsidRPr="00F1426F">
        <w:lastRenderedPageBreak/>
        <w:t>Norm</w:t>
      </w:r>
      <w:bookmarkEnd w:id="211"/>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lastRenderedPageBreak/>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1B6998AE"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002E2459" w:rsidRPr="00B26823">
        <w:rPr>
          <w:rStyle w:val="Eindnootmarkering"/>
        </w:rPr>
        <w:endnoteReference w:id="5"/>
      </w:r>
      <w:r w:rsidRPr="00B26823">
        <w:t>. Komt zo vaak voor als gewenst.</w:t>
      </w:r>
    </w:p>
    <w:p w14:paraId="00436F75" w14:textId="66728625"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00574C54" w:rsidRPr="00B26823">
        <w:rPr>
          <w:rStyle w:val="Eindnootmarkering"/>
        </w:rPr>
        <w:endnoteReference w:id="6"/>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6D96307B"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_Ref_ec7bceb0aa9e3e6c064c2aa59a11bb52_1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1441C5">
        <w:rPr>
          <w:rStyle w:val="Verwijzing"/>
        </w:rPr>
        <w:t>7.2.4</w:t>
      </w:r>
      <w:r w:rsidR="0079704E" w:rsidRPr="00863F41">
        <w:rPr>
          <w:rStyle w:val="Verwijzing"/>
        </w:rPr>
        <w:fldChar w:fldCharType="end"/>
      </w:r>
      <w:r w:rsidR="0079704E" w:rsidRPr="00B26823">
        <w:t>.</w:t>
      </w:r>
    </w:p>
    <w:p w14:paraId="5E2BC9B2" w14:textId="714DAA45" w:rsidR="00307B92" w:rsidRPr="007B60F8" w:rsidRDefault="005445D2" w:rsidP="006C12CF">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51" Type="http://schemas.openxmlformats.org/officeDocument/2006/relationships/image" Target="media/image_5629b7cba789626c7810de16377801eb.png"/><Relationship Id="rId52"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