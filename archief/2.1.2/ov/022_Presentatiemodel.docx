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49" w:name="_Ref_d3b347f891164d7c440dd1ea63795e77_1"/>
      <w:r w:rsidRPr="007B60F8">
        <w:t>Presentatiemodel</w:t>
      </w:r>
      <w:bookmarkEnd w:id="49"/>
    </w:p>
    <w:p w14:paraId="532DC726" w14:textId="01E0DA1D"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rsidR="00577240">
        <w:t>weergave</w:t>
      </w:r>
      <w:r w:rsidR="00577240" w:rsidRPr="007B60F8">
        <w:t xml:space="preserve"> </w:t>
      </w:r>
      <w:r w:rsidRPr="007B60F8">
        <w:t>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rsidR="00FD1CD0">
        <w:t xml:space="preserve">in combinatie met </w:t>
      </w:r>
      <w:r w:rsidR="00392C16">
        <w:t xml:space="preserve">de </w:t>
      </w:r>
      <w:r w:rsidR="00C227CD"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rsidR="007817C2">
        <w:t>weergegeven</w:t>
      </w:r>
      <w:r w:rsidR="007817C2" w:rsidRPr="007B60F8">
        <w:t xml:space="preserve"> </w:t>
      </w:r>
      <w:r w:rsidR="008B3BD1" w:rsidRPr="007B60F8">
        <w:t xml:space="preserve">dat de raadpleger ze </w:t>
      </w:r>
      <w:r w:rsidRPr="007B60F8">
        <w:t>kan interpreteren.</w:t>
      </w:r>
    </w:p>
    <w:p w14:paraId="53980808" w14:textId="08E551EF" w:rsidR="00030D6F" w:rsidRPr="007B60F8" w:rsidRDefault="00377522" w:rsidP="00377522">
      <w:r w:rsidRPr="007B60F8">
        <w:t xml:space="preserve">Het </w:t>
      </w:r>
      <w:r w:rsidR="004F3BD4" w:rsidRPr="007B60F8">
        <w:t>Presentatiemodel</w:t>
      </w:r>
      <w:r w:rsidRPr="007B60F8">
        <w:t xml:space="preserve"> richt zich op de mensleesbare vorm van het </w:t>
      </w:r>
      <w:r w:rsidR="007817C2">
        <w:t>weergeven</w:t>
      </w:r>
      <w:r w:rsidRPr="007B60F8">
        <w:t xml:space="preserve">. Onder </w:t>
      </w:r>
      <w:r w:rsidR="00EC1539">
        <w:t>weergeven</w:t>
      </w:r>
      <w:r w:rsidR="00EC1539" w:rsidRPr="007B60F8">
        <w:t xml:space="preserve"> </w:t>
      </w:r>
      <w:r w:rsidRPr="007B60F8">
        <w:t>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w:t>
      </w:r>
      <w:r w:rsidR="004F3BD4" w:rsidRPr="007B60F8">
        <w:t>Presentatiemodel</w:t>
      </w:r>
      <w:r w:rsidRPr="007B60F8">
        <w:t xml:space="preserve"> beschrijft daarbij de wijze van </w:t>
      </w:r>
      <w:r w:rsidR="00EC1539">
        <w:t>weergave</w:t>
      </w:r>
      <w:r w:rsidR="00EC1539" w:rsidRPr="007B60F8">
        <w:t xml:space="preserve"> </w:t>
      </w:r>
      <w:r w:rsidRPr="007B60F8">
        <w:t xml:space="preserve">van </w:t>
      </w:r>
      <w:r w:rsidR="00F45397">
        <w:t xml:space="preserve">annotaties </w:t>
      </w:r>
      <w:r w:rsidR="0075426E">
        <w:t xml:space="preserve">met </w:t>
      </w:r>
      <w:r w:rsidR="00ED1B61">
        <w:t>OW-object</w:t>
      </w:r>
      <w:r w:rsidR="0075426E">
        <w:t>en</w:t>
      </w:r>
      <w:r w:rsidR="00A57B2D">
        <w:t xml:space="preserve"> op een kaart</w:t>
      </w:r>
      <w:r w:rsidR="0075426E">
        <w:t>.</w:t>
      </w:r>
    </w:p>
    <w:p w14:paraId="60753173" w14:textId="4F85CE7F" w:rsidR="00030D6F" w:rsidRPr="007B60F8" w:rsidRDefault="004F08B9" w:rsidP="00377522">
      <w:r w:rsidRPr="007B60F8">
        <w:t>D</w:t>
      </w:r>
      <w:r w:rsidR="00AC7905" w:rsidRPr="007B60F8">
        <w:t xml:space="preserve">e </w:t>
      </w:r>
      <w:r w:rsidR="00377522" w:rsidRPr="007B60F8">
        <w:t xml:space="preserve">mensleesbare </w:t>
      </w:r>
      <w:r w:rsidR="00EC1539">
        <w:t>weergave</w:t>
      </w:r>
      <w:r w:rsidR="00EC1539"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rsidR="00ED1B61">
        <w:t>OW-object</w:t>
      </w:r>
      <w:r w:rsidR="002A3B64" w:rsidRPr="007B60F8">
        <w:t>en</w:t>
      </w:r>
      <w:r w:rsidR="00377522" w:rsidRPr="007B60F8">
        <w:t xml:space="preserve">, waardelijsten en </w:t>
      </w:r>
      <w:r w:rsidR="0029269C">
        <w:t>symboolcodes</w:t>
      </w:r>
      <w:r w:rsidR="00377522" w:rsidRPr="007B60F8">
        <w:t>. Een</w:t>
      </w:r>
      <w:r w:rsidR="00BE6D60">
        <w:t xml:space="preserve"> symboolcode die is toegekend aan een waarde uit de waardelijst</w:t>
      </w:r>
      <w:r w:rsidR="00796644">
        <w:t>en</w:t>
      </w:r>
      <w:r w:rsidR="00377522" w:rsidRPr="007B60F8">
        <w:t xml:space="preserve"> </w:t>
      </w:r>
      <w:r w:rsidR="0089151F">
        <w:t xml:space="preserve">IMOW </w:t>
      </w:r>
      <w:r w:rsidR="00A209AB" w:rsidRPr="007B60F8">
        <w:t xml:space="preserve">bepaalt hoe </w:t>
      </w:r>
      <w:r w:rsidR="00F96EB0" w:rsidRPr="007B60F8">
        <w:t>L</w:t>
      </w:r>
      <w:r w:rsidR="00C76D72" w:rsidRPr="007B60F8">
        <w:t>ocatie</w:t>
      </w:r>
      <w:r w:rsidR="0003502E" w:rsidRPr="007B60F8">
        <w:t>s</w:t>
      </w:r>
      <w:r w:rsidR="0081142B"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0018469A" w:rsidRPr="007B60F8">
        <w:t>.</w:t>
      </w:r>
      <w:r w:rsidR="00097CBB" w:rsidRPr="007B60F8">
        <w:t xml:space="preserve"> </w:t>
      </w:r>
      <w:r w:rsidR="009933DE" w:rsidRPr="007B60F8">
        <w:t xml:space="preserve">De tabel geeft de </w:t>
      </w:r>
      <w:r w:rsidR="00AD7615" w:rsidRPr="007B60F8">
        <w:t>symbolisatie</w:t>
      </w:r>
      <w:r w:rsidR="00916042" w:rsidRPr="007B60F8">
        <w:t xml:space="preserve"> waarmee een </w:t>
      </w:r>
      <w:r w:rsidR="006C4446" w:rsidRPr="007B60F8">
        <w:t>annotatie</w:t>
      </w:r>
      <w:r w:rsidR="00DB4F79" w:rsidRPr="007B60F8">
        <w:t xml:space="preserve"> wordt </w:t>
      </w:r>
      <w:r w:rsidR="00EC1539">
        <w:t>weergegeven</w:t>
      </w:r>
      <w:r w:rsidR="00377522" w:rsidRPr="007B60F8">
        <w:t xml:space="preserve">. </w:t>
      </w:r>
      <w:r w:rsidR="00C522D7" w:rsidRPr="007B60F8">
        <w:t>Hierbij wordt een</w:t>
      </w:r>
      <w:r w:rsidR="00377522" w:rsidRPr="007B60F8">
        <w:t xml:space="preserve"> waarde uit een </w:t>
      </w:r>
      <w:r w:rsidR="00AE2C2F"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rsidR="002D733C">
        <w:t>symboolcode uit de waardelijst</w:t>
      </w:r>
      <w:r w:rsidR="00796644">
        <w:t>en</w:t>
      </w:r>
      <w:r w:rsidR="002D733C">
        <w:t xml:space="preserve">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0013095F" w:rsidRPr="007B60F8">
        <w:t>weergave</w:t>
      </w:r>
      <w:r w:rsidR="00430CE4" w:rsidRPr="007B60F8">
        <w:t xml:space="preserve">, </w:t>
      </w:r>
      <w:r w:rsidR="0013095F" w:rsidRPr="007B60F8">
        <w:t xml:space="preserve">ook wel </w:t>
      </w:r>
      <w:r w:rsidR="007A7860" w:rsidRPr="007B60F8">
        <w:t>geharmoniseerde weergave</w:t>
      </w:r>
      <w:r w:rsidR="0013095F" w:rsidRPr="007B60F8">
        <w:t xml:space="preserve"> genoemd</w:t>
      </w:r>
      <w:r w:rsidR="00377522" w:rsidRPr="007B60F8">
        <w:t>.</w:t>
      </w:r>
      <w:r w:rsidR="00F43525">
        <w:t xml:space="preserve"> </w:t>
      </w:r>
      <w:r w:rsidR="00F94731">
        <w:t>Ieder OW-objecttype heeft daarbij</w:t>
      </w:r>
      <w:r w:rsidR="00AE77E1">
        <w:t xml:space="preserve">, </w:t>
      </w:r>
      <w:r w:rsidR="00924108">
        <w:t>als het is gekoppeld aan een Gebied,</w:t>
      </w:r>
      <w:r w:rsidR="00F94731">
        <w:t xml:space="preserve"> een eigen symbolisatiestijl. </w:t>
      </w:r>
      <w:r w:rsidR="00FA4D06">
        <w:t>Voorbeelden zijn: H</w:t>
      </w:r>
      <w:r w:rsidR="009E3187">
        <w:t xml:space="preserve">et objecttype </w:t>
      </w:r>
      <w:r w:rsidR="00C227CD" w:rsidRPr="00C227CD">
        <w:t>Activiteit</w:t>
      </w:r>
      <w:r w:rsidR="009E3187">
        <w:t xml:space="preserve"> </w:t>
      </w:r>
      <w:r w:rsidR="00FA4D06">
        <w:t xml:space="preserve">wordt </w:t>
      </w:r>
      <w:r w:rsidR="009E3187">
        <w:t>weergegev</w:t>
      </w:r>
      <w:r w:rsidR="00897053">
        <w:t>e</w:t>
      </w:r>
      <w:r w:rsidR="009E3187">
        <w:t xml:space="preserve">n met </w:t>
      </w:r>
      <w:r w:rsidR="007D1B3E">
        <w:t>verschillende vormen van arceringen</w:t>
      </w:r>
      <w:r w:rsidR="00C227CD" w:rsidRPr="00C227CD">
        <w:t xml:space="preserve"> </w:t>
      </w:r>
      <w:r w:rsidR="00AA2DBC">
        <w:t>en rasters</w:t>
      </w:r>
      <w:r w:rsidR="00AB40B8">
        <w:t xml:space="preserve"> in </w:t>
      </w:r>
      <w:r w:rsidR="00AB40B8" w:rsidRPr="00AB40B8">
        <w:t>verschillende kleuren</w:t>
      </w:r>
      <w:r w:rsidR="000775A0">
        <w:t>,</w:t>
      </w:r>
      <w:r w:rsidR="00AA2DBC">
        <w:t xml:space="preserve"> </w:t>
      </w:r>
      <w:r w:rsidR="006D42EE" w:rsidRPr="006D42EE">
        <w:t>gecombineerd met verschillende randlijnstijlen</w:t>
      </w:r>
      <w:r w:rsidR="006D42EE">
        <w:t>.</w:t>
      </w:r>
      <w:r w:rsidR="006D42EE" w:rsidRPr="006D42EE">
        <w:t xml:space="preserve"> </w:t>
      </w:r>
      <w:r w:rsidR="006D42EE">
        <w:t>H</w:t>
      </w:r>
      <w:r w:rsidR="00A86EE9" w:rsidRPr="00A86EE9">
        <w:t xml:space="preserve">et objecttype </w:t>
      </w:r>
      <w:r w:rsidR="00C227CD" w:rsidRPr="00C227CD">
        <w:t>Gebiedsaanwijzing</w:t>
      </w:r>
      <w:r w:rsidR="00897053">
        <w:t xml:space="preserve"> </w:t>
      </w:r>
      <w:r w:rsidR="000775A0" w:rsidRPr="000775A0">
        <w:t xml:space="preserve">wordt weergegeven </w:t>
      </w:r>
      <w:r w:rsidR="00897053">
        <w:t xml:space="preserve">met een </w:t>
      </w:r>
      <w:r w:rsidR="00F12756">
        <w:t>volledige vlakvulling in verschillende kleuren</w:t>
      </w:r>
      <w:r w:rsidR="00AB40B8">
        <w:t>,</w:t>
      </w:r>
      <w:r w:rsidR="00F12756">
        <w:t xml:space="preserve"> gecombineerd met verschillende randlijnstijlen en </w:t>
      </w:r>
      <w:r w:rsidR="009464C4" w:rsidRPr="009464C4">
        <w:t xml:space="preserve">verschillende </w:t>
      </w:r>
      <w:r w:rsidR="00F12756">
        <w:t xml:space="preserve">mate van transparantie. </w:t>
      </w:r>
      <w:r w:rsidR="00924108">
        <w:t xml:space="preserve">Voor Lijnen en Punten </w:t>
      </w:r>
      <w:r w:rsidR="00CF7B33">
        <w:t>is een heel scala aan symbolisaties beschikbaar, met variaties in kleur, lijnsoort</w:t>
      </w:r>
      <w:r w:rsidR="008F1379">
        <w:t>,</w:t>
      </w:r>
      <w:r w:rsidR="003B4F78">
        <w:t xml:space="preserve"> vorm</w:t>
      </w:r>
      <w:r w:rsidR="008F1379">
        <w:t>, grootte en dikte</w:t>
      </w:r>
      <w:r w:rsidR="003B4F78">
        <w:t>.</w:t>
      </w:r>
      <w:r w:rsidR="003758AE">
        <w:t xml:space="preserve"> Voor Normwaarden zijn er </w:t>
      </w:r>
      <w:r w:rsidR="0088436E">
        <w:t xml:space="preserve">in de symbolenbibliotheek </w:t>
      </w:r>
      <w:r w:rsidR="003758AE">
        <w:t>kleuren</w:t>
      </w:r>
      <w:r w:rsidR="0088436E">
        <w:t>ranges beschikbaar.</w:t>
      </w:r>
      <w:r w:rsidR="00C227CD">
        <w:br/>
      </w:r>
      <w:r w:rsidR="0066559F" w:rsidRPr="00863F41">
        <w:rPr>
          <w:rStyle w:val="Verwijzing"/>
        </w:rPr>
        <w:fldChar w:fldCharType="begin"/>
      </w:r>
      <w:r w:rsidR="0066559F" w:rsidRPr="00863F41">
        <w:rPr>
          <w:rStyle w:val="Verwijzing"/>
        </w:rPr>
        <w:instrText xml:space="preserve"> REF _Ref_d3b347f891164d7c440dd1ea63795e77_2 \n \h </w:instrText>
      </w:r>
      <w:r w:rsidR="005258D5" w:rsidRPr="00863F41">
        <w:rPr>
          <w:rStyle w:val="Verwijzing"/>
        </w:rPr>
        <w:instrText xml:space="preserve"> \* MERGEFORMAT </w:instrText>
      </w:r>
      <w:r w:rsidR="0066559F" w:rsidRPr="00863F41">
        <w:rPr>
          <w:rStyle w:val="Verwijzing"/>
        </w:rPr>
      </w:r>
      <w:r w:rsidR="0066559F" w:rsidRPr="00863F41">
        <w:rPr>
          <w:rStyle w:val="Verwijzing"/>
        </w:rPr>
        <w:fldChar w:fldCharType="separate"/>
      </w:r>
      <w:r w:rsidR="001441C5">
        <w:rPr>
          <w:rStyle w:val="Verwijzing"/>
        </w:rPr>
        <w:t>Figuur 3</w:t>
      </w:r>
      <w:r w:rsidR="0066559F" w:rsidRPr="00863F41">
        <w:rPr>
          <w:rStyle w:val="Verwijzing"/>
        </w:rPr>
        <w:fldChar w:fldCharType="end"/>
      </w:r>
      <w:r w:rsidR="00C70C9C" w:rsidRPr="00B26823">
        <w:t xml:space="preserve"> </w:t>
      </w:r>
      <w:r w:rsidR="009F4027" w:rsidRPr="007B60F8">
        <w:t xml:space="preserve">laat </w:t>
      </w:r>
      <w:r w:rsidR="00C70C9C" w:rsidRPr="007B60F8">
        <w:t xml:space="preserve">de </w:t>
      </w:r>
      <w:r w:rsidR="00494D75" w:rsidRPr="007B60F8">
        <w:t xml:space="preserve">werking van de </w:t>
      </w:r>
      <w:r w:rsidR="00C81472" w:rsidRPr="007B60F8">
        <w:t>standaard</w:t>
      </w:r>
      <w:r w:rsidR="00494D75" w:rsidRPr="007B60F8">
        <w:t>weergave zien</w:t>
      </w:r>
      <w:r w:rsidR="00593D63" w:rsidRPr="007B60F8">
        <w:t xml:space="preserve"> voor </w:t>
      </w:r>
      <w:r w:rsidR="00CA75AB" w:rsidRPr="007B60F8">
        <w:t>een annotatie met een Gebiedsaanwijzing.</w:t>
      </w:r>
    </w:p>
    <w:p w14:paraId="7CF588AE" w14:textId="0FA1E95D" w:rsidR="00036C98" w:rsidRPr="00036C98" w:rsidRDefault="005974F8"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3"/>
                    <a:stretch>
                      <a:fillRect/>
                    </a:stretch>
                  </pic:blipFill>
                  <pic:spPr>
                    <a:xfrm>
                      <a:off x="0" y="0"/>
                      <a:ext cx="5400040" cy="6588125"/>
                    </a:xfrm>
                    <a:prstGeom prst="rect">
                      <a:avLst/>
                    </a:prstGeom>
                  </pic:spPr>
                </pic:pic>
              </a:graphicData>
            </a:graphic>
          </wp:inline>
        </w:drawing>
      </w:r>
    </w:p>
    <w:p w14:paraId="0CB41B72" w14:textId="0A7C6168" w:rsidR="00D131A0" w:rsidRPr="007B60F8" w:rsidRDefault="00A43E27" w:rsidP="00D131A0">
      <w:pPr>
        <w:pStyle w:val="Figuurbijschrift"/>
      </w:pPr>
      <w:bookmarkStart w:id="51" w:name="_Ref_d3b347f891164d7c440dd1ea63795e77_2"/>
      <w:r>
        <w:t>Weergave op de kaart door</w:t>
      </w:r>
      <w:r w:rsidR="00D131A0" w:rsidRPr="007B60F8">
        <w:t xml:space="preserve"> annoteren met object</w:t>
      </w:r>
      <w:r w:rsidR="007200D1" w:rsidRPr="007B60F8">
        <w:t>, type</w:t>
      </w:r>
      <w:r w:rsidR="00D131A0" w:rsidRPr="007B60F8">
        <w:t xml:space="preserve"> en groep, in combinatie met </w:t>
      </w:r>
      <w:r w:rsidR="00F545A7">
        <w:t>symboolcode uit waardelijst IMOW</w:t>
      </w:r>
      <w:r w:rsidR="00D131A0" w:rsidRPr="007B60F8">
        <w:t>, toepassing standaardweergave</w:t>
      </w:r>
      <w:bookmarkEnd w:id="51"/>
    </w:p>
    <w:p w14:paraId="59B74FFC" w14:textId="1C88610A" w:rsidR="005A36E6" w:rsidRPr="007B60F8" w:rsidRDefault="00D6046A" w:rsidP="00564982">
      <w:r w:rsidRPr="00863F41">
        <w:rPr>
          <w:rStyle w:val="Verwijzing"/>
        </w:rPr>
        <w:fldChar w:fldCharType="begin"/>
      </w:r>
      <w:r w:rsidRPr="00863F41">
        <w:rPr>
          <w:rStyle w:val="Verwijzing"/>
        </w:rPr>
        <w:instrText xml:space="preserve"> REF _Ref_d3b347f891164d7c440dd1ea63795e77_2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1441C5">
        <w:rPr>
          <w:rStyle w:val="Verwijzing"/>
        </w:rPr>
        <w:t>Figuur 3</w:t>
      </w:r>
      <w:r w:rsidRPr="00863F41">
        <w:rPr>
          <w:rStyle w:val="Verwijzing"/>
        </w:rPr>
        <w:fldChar w:fldCharType="end"/>
      </w:r>
      <w:r w:rsidRPr="00B26823">
        <w:t xml:space="preserve"> </w:t>
      </w:r>
      <w:r w:rsidR="005A36E6" w:rsidRPr="007B60F8">
        <w:t xml:space="preserve">laat zien dat een tekst wordt gekoppeld aan een Locatie. Om de Locatie </w:t>
      </w:r>
      <w:r w:rsidR="0050310E">
        <w:t>herkenbaar</w:t>
      </w:r>
      <w:r w:rsidR="0050310E" w:rsidRPr="007B60F8">
        <w:t xml:space="preserve"> </w:t>
      </w:r>
      <w:r w:rsidR="005A36E6" w:rsidRPr="007B60F8">
        <w:t xml:space="preserve">op een kaart weer te geven is </w:t>
      </w:r>
      <w:r w:rsidR="00240B5A">
        <w:t xml:space="preserve">deze </w:t>
      </w:r>
      <w:r w:rsidR="005A36E6"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005A36E6"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rsidR="00C75A8A">
        <w:t>en IMOW</w:t>
      </w:r>
      <w:r w:rsidR="005A36E6" w:rsidRPr="007B60F8">
        <w:t xml:space="preserve"> hebben </w:t>
      </w:r>
      <w:r w:rsidR="00BB1A9E">
        <w:t xml:space="preserve">een symboolcode </w:t>
      </w:r>
      <w:r w:rsidR="005A36E6"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rsidR="00BB1A9E">
        <w:t>symboolcode</w:t>
      </w:r>
      <w:r w:rsidR="00CA66D9">
        <w:t xml:space="preserve"> uit de waardelijst</w:t>
      </w:r>
      <w:r w:rsidR="003657F1">
        <w:t>en</w:t>
      </w:r>
      <w:r w:rsidR="00CA66D9">
        <w:t xml:space="preserve"> IMOW</w:t>
      </w:r>
      <w:r w:rsidR="00BB1A9E" w:rsidRPr="007B60F8">
        <w:t xml:space="preserve"> </w:t>
      </w:r>
      <w:r w:rsidR="005A36E6" w:rsidRPr="007B60F8">
        <w:t>de Locatie met de juiste standaardsymbolisatie weergeven.</w:t>
      </w:r>
    </w:p>
    <w:p w14:paraId="23374D8F" w14:textId="002F1757" w:rsidR="00B63808" w:rsidRPr="007B60F8" w:rsidRDefault="00B63808" w:rsidP="008E1D91">
      <w:r w:rsidRPr="007B60F8">
        <w:t xml:space="preserve">Het bevoegd gezag heeft twee </w:t>
      </w:r>
      <w:r w:rsidR="002F52D6" w:rsidRPr="007B60F8">
        <w:t>methoden</w:t>
      </w:r>
      <w:r w:rsidRPr="007B60F8">
        <w:t xml:space="preserve"> om zelf invloed uit te oefenen op de weergave</w:t>
      </w:r>
      <w:r w:rsidR="0033198F" w:rsidRPr="007B60F8">
        <w:t xml:space="preserve"> van </w:t>
      </w:r>
      <w:r w:rsidR="00923871" w:rsidRPr="007B60F8">
        <w:t>objecten, Locaties en waarden op een kaart</w:t>
      </w:r>
      <w:r w:rsidRPr="007B60F8">
        <w:t xml:space="preserve">. De eerste </w:t>
      </w:r>
      <w:r w:rsidR="002F52D6" w:rsidRPr="007B60F8">
        <w:t>methode</w:t>
      </w:r>
      <w:r w:rsidRPr="007B60F8">
        <w:t xml:space="preserve"> is door te kiezen voor een eigen</w:t>
      </w:r>
      <w:r w:rsidR="00580062" w:rsidRPr="007B60F8">
        <w:t>, specifieke</w:t>
      </w:r>
      <w:r w:rsidRPr="007B60F8">
        <w:t xml:space="preserve"> symbolisatie in plaats van de standaardweergave. </w:t>
      </w:r>
      <w:r w:rsidR="003E76C5" w:rsidRPr="007B60F8">
        <w:t>Dit maakt het bijvoorbeeld mogelijk om de activiteit</w:t>
      </w:r>
      <w:r w:rsidR="00D571D0" w:rsidRPr="007B60F8">
        <w:t>en</w:t>
      </w:r>
      <w:r w:rsidR="003E76C5" w:rsidRPr="007B60F8">
        <w:t xml:space="preserve"> </w:t>
      </w:r>
      <w:r w:rsidR="00D571D0" w:rsidRPr="007B60F8">
        <w:t>‘</w:t>
      </w:r>
      <w:r w:rsidR="003E76C5" w:rsidRPr="007B60F8">
        <w:t>het exploiteren van een discotheek</w:t>
      </w:r>
      <w:r w:rsidR="00D571D0" w:rsidRPr="007B60F8">
        <w:t>’</w:t>
      </w:r>
      <w:r w:rsidR="003E76C5" w:rsidRPr="007B60F8">
        <w:t xml:space="preserve"> en </w:t>
      </w:r>
      <w:r w:rsidR="00D571D0" w:rsidRPr="007B60F8">
        <w:t>‘</w:t>
      </w:r>
      <w:r w:rsidR="003E76C5" w:rsidRPr="007B60F8">
        <w:t>het exploiteren van daghoreca</w:t>
      </w:r>
      <w:r w:rsidR="00D571D0" w:rsidRPr="007B60F8">
        <w:t>’</w:t>
      </w:r>
      <w:r w:rsidR="003E76C5" w:rsidRPr="007B60F8">
        <w:t xml:space="preserve"> ieder op een eigen manier weer te geven in plaats van </w:t>
      </w:r>
      <w:r w:rsidR="008774FD" w:rsidRPr="007B60F8">
        <w:t xml:space="preserve">met </w:t>
      </w:r>
      <w:r w:rsidR="003E76C5" w:rsidRPr="007B60F8">
        <w:t xml:space="preserve">de standaardweergave die hoort bij de Activiteitengroep </w:t>
      </w:r>
      <w:r w:rsidR="00D571D0" w:rsidRPr="007B60F8">
        <w:t>‘</w:t>
      </w:r>
      <w:r w:rsidR="003E76C5" w:rsidRPr="007B60F8">
        <w:t>exploitatieactiviteit horeca</w:t>
      </w:r>
      <w:r w:rsidR="00D571D0" w:rsidRPr="007B60F8">
        <w:t>’</w:t>
      </w:r>
      <w:r w:rsidR="003E76C5" w:rsidRPr="007B60F8">
        <w:t xml:space="preserve">. </w:t>
      </w:r>
      <w:r w:rsidRPr="00863F41">
        <w:rPr>
          <w:rStyle w:val="Verwijzing"/>
        </w:rPr>
        <w:fldChar w:fldCharType="begin"/>
      </w:r>
      <w:r w:rsidRPr="00863F41">
        <w:rPr>
          <w:rStyle w:val="Verwijzing"/>
        </w:rPr>
        <w:instrText xml:space="preserve"> REF _Ref_d3b347f891164d7c440dd1ea63795e77_3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1441C5">
        <w:rPr>
          <w:rStyle w:val="Verwijzing"/>
        </w:rPr>
        <w:t>Figuur 4</w:t>
      </w:r>
      <w:r w:rsidRPr="00863F41">
        <w:rPr>
          <w:rStyle w:val="Verwijzing"/>
        </w:rPr>
        <w:fldChar w:fldCharType="end"/>
      </w:r>
      <w:r w:rsidRPr="00B26823">
        <w:t xml:space="preserve"> laat daarvan (enigszins versimpeld) een voorbeeld zien.</w:t>
      </w:r>
      <w:r w:rsidRPr="007B60F8">
        <w:t xml:space="preserve"> IMOW </w:t>
      </w:r>
      <w:r w:rsidR="0095504A">
        <w:t xml:space="preserve">heeft </w:t>
      </w:r>
      <w:r w:rsidRPr="007B60F8">
        <w:t xml:space="preserve">daarvoor </w:t>
      </w:r>
      <w:r w:rsidR="00EA2C9A" w:rsidRPr="007B60F8">
        <w:t>het objecttype SymbolisatieItem. Met SymbolisatieItem kan het bevoegd gezag een eigen, specifieke symbolisatie geven aan ActiviteitLocatieaanduiding, Normwaarde en (de verschillende typen) Gebiedsaanwijzing.</w:t>
      </w:r>
    </w:p>
    <w:p w14:paraId="715F91F8" w14:textId="60E6E7F0" w:rsidR="00C05338" w:rsidRPr="00C05338" w:rsidRDefault="00C05338" w:rsidP="00C05338">
      <w:pPr>
        <w:pStyle w:val="Figuur"/>
      </w:pPr>
      <w:r>
        <w:rPr>
          <w:noProof/>
        </w:rPr>
        <w:lastRenderedPageBreak/>
        <w:drawing>
          <wp:inline distT="0" distB="0" distL="0" distR="0" wp14:anchorId="155CD32F" wp14:editId="05D08576">
            <wp:extent cx="5400040" cy="8413115"/>
            <wp:effectExtent l="0" t="0" r="0" b="6985"/>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4"/>
                    <a:stretch>
                      <a:fillRect/>
                    </a:stretch>
                  </pic:blipFill>
                  <pic:spPr>
                    <a:xfrm>
                      <a:off x="0" y="0"/>
                      <a:ext cx="5400040" cy="8413115"/>
                    </a:xfrm>
                    <a:prstGeom prst="rect">
                      <a:avLst/>
                    </a:prstGeom>
                  </pic:spPr>
                </pic:pic>
              </a:graphicData>
            </a:graphic>
          </wp:inline>
        </w:drawing>
      </w:r>
    </w:p>
    <w:p w14:paraId="4F607E72" w14:textId="43F280FE" w:rsidR="00580062" w:rsidRPr="007B60F8" w:rsidRDefault="008A776B" w:rsidP="00580062">
      <w:pPr>
        <w:pStyle w:val="Figuurbijschrift"/>
      </w:pPr>
      <w:bookmarkStart w:id="52" w:name="_Ref_d3b347f891164d7c440dd1ea63795e77_3"/>
      <w:r>
        <w:lastRenderedPageBreak/>
        <w:t>Weergave op de kaart door</w:t>
      </w:r>
      <w:r w:rsidR="00514BA8" w:rsidRPr="007B60F8">
        <w:t xml:space="preserve"> annoteren, </w:t>
      </w:r>
      <w:r w:rsidR="007C1BF6">
        <w:t xml:space="preserve">links </w:t>
      </w:r>
      <w:r w:rsidR="00514BA8" w:rsidRPr="007B60F8">
        <w:t>toepassing</w:t>
      </w:r>
      <w:r w:rsidR="00C96D57" w:rsidRPr="007B60F8">
        <w:t xml:space="preserve"> standaardweergave</w:t>
      </w:r>
      <w:r w:rsidR="00D63486" w:rsidRPr="007B60F8">
        <w:t xml:space="preserve"> </w:t>
      </w:r>
      <w:r w:rsidR="0016647A">
        <w:t>door object en groep,</w:t>
      </w:r>
      <w:r w:rsidR="00C96D57" w:rsidRPr="007B60F8">
        <w:t xml:space="preserve"> </w:t>
      </w:r>
      <w:r w:rsidR="0016647A">
        <w:t xml:space="preserve">rechts </w:t>
      </w:r>
      <w:r w:rsidR="00C96D57" w:rsidRPr="007B60F8">
        <w:t>eigen weergave</w:t>
      </w:r>
      <w:r w:rsidR="00D63486" w:rsidRPr="007B60F8">
        <w:t xml:space="preserve"> </w:t>
      </w:r>
      <w:r w:rsidR="0016647A">
        <w:t xml:space="preserve">door keuze </w:t>
      </w:r>
      <w:r w:rsidR="007C5983">
        <w:t xml:space="preserve">symboolcode </w:t>
      </w:r>
      <w:r w:rsidR="0016647A">
        <w:t>uit symbolenbibliotheek</w:t>
      </w:r>
      <w:bookmarkEnd w:id="52"/>
    </w:p>
    <w:p w14:paraId="1883C966" w14:textId="4911EDB6" w:rsidR="008F4602" w:rsidRPr="007B60F8" w:rsidRDefault="00707805" w:rsidP="00580062">
      <w:r w:rsidRPr="00863F41">
        <w:rPr>
          <w:rStyle w:val="Verwijzing"/>
        </w:rPr>
        <w:fldChar w:fldCharType="begin"/>
      </w:r>
      <w:r w:rsidRPr="00863F41">
        <w:rPr>
          <w:rStyle w:val="Verwijzing"/>
        </w:rPr>
        <w:instrText xml:space="preserve"> REF _Ref_d3b347f891164d7c440dd1ea63795e77_3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1441C5">
        <w:rPr>
          <w:rStyle w:val="Verwijzing"/>
        </w:rPr>
        <w:t>Figuur 4</w:t>
      </w:r>
      <w:r w:rsidRPr="00863F41">
        <w:rPr>
          <w:rStyle w:val="Verwijzing"/>
        </w:rPr>
        <w:fldChar w:fldCharType="end"/>
      </w:r>
      <w:r w:rsidRPr="00B26823">
        <w:t xml:space="preserve"> laat het ver</w:t>
      </w:r>
      <w:r w:rsidRPr="007B60F8">
        <w:t xml:space="preserve">schil zien tussen de toepassing van de standaardweergave en de eerste methode voor het bevoegd gezag om zelf invloed uit te oefenen op de weergave, namelijk door te kiezen voor een eigen, specifieke symbolisatie. Het bovenste deel van de afbeelding laat, net als in </w:t>
      </w:r>
      <w:r w:rsidR="00606208" w:rsidRPr="00863F41">
        <w:rPr>
          <w:rStyle w:val="Verwijzing"/>
        </w:rPr>
        <w:fldChar w:fldCharType="begin"/>
      </w:r>
      <w:r w:rsidR="00606208" w:rsidRPr="00863F41">
        <w:rPr>
          <w:rStyle w:val="Verwijzing"/>
        </w:rPr>
        <w:instrText xml:space="preserve"> REF _Ref_d3b347f891164d7c440dd1ea63795e77_2 \n \h </w:instrText>
      </w:r>
      <w:r w:rsidR="00606208" w:rsidRPr="00863F41">
        <w:rPr>
          <w:rStyle w:val="Verwijzing"/>
        </w:rPr>
      </w:r>
      <w:r w:rsidR="00606208" w:rsidRPr="00863F41">
        <w:rPr>
          <w:rStyle w:val="Verwijzing"/>
        </w:rPr>
        <w:fldChar w:fldCharType="separate"/>
      </w:r>
      <w:r w:rsidR="001441C5">
        <w:rPr>
          <w:rStyle w:val="Verwijzing"/>
        </w:rPr>
        <w:t>Figuur 3</w:t>
      </w:r>
      <w:r w:rsidR="00606208" w:rsidRPr="00863F41">
        <w:rPr>
          <w:rStyle w:val="Verwijzing"/>
        </w:rPr>
        <w:fldChar w:fldCharType="end"/>
      </w:r>
      <w:r w:rsidRPr="007B60F8">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002049C9" w:rsidRPr="00863F41">
        <w:rPr>
          <w:rStyle w:val="Verwijzing"/>
        </w:rPr>
        <w:fldChar w:fldCharType="begin"/>
      </w:r>
      <w:r w:rsidR="002049C9" w:rsidRPr="00863F41">
        <w:rPr>
          <w:rStyle w:val="Verwijzing"/>
        </w:rPr>
        <w:instrText xml:space="preserve"> REF _Ref_d3b347f891164d7c440dd1ea63795e77_2 \n \h </w:instrText>
      </w:r>
      <w:r w:rsidR="002049C9" w:rsidRPr="00863F41">
        <w:rPr>
          <w:rStyle w:val="Verwijzing"/>
        </w:rPr>
      </w:r>
      <w:r w:rsidR="002049C9" w:rsidRPr="00863F41">
        <w:rPr>
          <w:rStyle w:val="Verwijzing"/>
        </w:rPr>
        <w:fldChar w:fldCharType="separate"/>
      </w:r>
      <w:r w:rsidR="001441C5">
        <w:rPr>
          <w:rStyle w:val="Verwijzing"/>
        </w:rPr>
        <w:t>Figuur 3</w:t>
      </w:r>
      <w:r w:rsidR="002049C9" w:rsidRPr="00863F41">
        <w:rPr>
          <w:rStyle w:val="Verwijzing"/>
        </w:rPr>
        <w:fldChar w:fldCharType="end"/>
      </w:r>
      <w:r w:rsidRPr="007B60F8">
        <w:t xml:space="preserve">. De rechterkant toont de toepassing van de eigen, specifieke symbolisatie. Het bevoegd gezag kiest uit de </w:t>
      </w:r>
      <w:r w:rsidR="00A12CE4">
        <w:t>symbolenbibliotheek</w:t>
      </w:r>
      <w:r w:rsidRPr="007B60F8">
        <w:t xml:space="preserve"> de symboolcode die het beste past bij de manier waarop het het object wil weergeven. In dat geval gaat de specifieke symbolisatie boven de weergave-werking van de groep.</w:t>
      </w:r>
    </w:p>
    <w:p w14:paraId="784771D5" w14:textId="77777777" w:rsidR="00975FD4" w:rsidRPr="007B60F8" w:rsidRDefault="00975FD4" w:rsidP="00580062"/>
    <w:p w14:paraId="51021ADA" w14:textId="0C91B912" w:rsidR="0013095F" w:rsidRPr="007B60F8" w:rsidRDefault="00580062" w:rsidP="00580062">
      <w:r w:rsidRPr="007B60F8">
        <w:t xml:space="preserve">De tweede </w:t>
      </w:r>
      <w:r w:rsidR="002F52D6" w:rsidRPr="007B60F8">
        <w:t xml:space="preserve">methode </w:t>
      </w:r>
      <w:r w:rsidRPr="007B60F8">
        <w:t xml:space="preserve">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008A7623" w:rsidRPr="00863F41">
        <w:rPr>
          <w:rStyle w:val="Verwijzing"/>
        </w:rPr>
        <w:fldChar w:fldCharType="begin"/>
      </w:r>
      <w:r w:rsidR="008A7623" w:rsidRPr="00863F41">
        <w:rPr>
          <w:rStyle w:val="Verwijzing"/>
        </w:rPr>
        <w:instrText xml:space="preserve"> REF _Ref_92009a6e842053c38bfdbf11b5d9a80e_1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1441C5">
        <w:rPr>
          <w:rStyle w:val="Verwijzing"/>
        </w:rPr>
        <w:t>7.11</w:t>
      </w:r>
      <w:r w:rsidR="008A7623" w:rsidRPr="00863F41">
        <w:rPr>
          <w:rStyle w:val="Verwijzing"/>
        </w:rPr>
        <w:fldChar w:fldCharType="end"/>
      </w:r>
      <w:r w:rsidRPr="00B26823">
        <w:t xml:space="preserve"> en </w:t>
      </w:r>
      <w:r w:rsidR="008A7623" w:rsidRPr="00863F41">
        <w:rPr>
          <w:rStyle w:val="Verwijzing"/>
        </w:rPr>
        <w:fldChar w:fldCharType="begin"/>
      </w:r>
      <w:r w:rsidR="008A7623" w:rsidRPr="00863F41">
        <w:rPr>
          <w:rStyle w:val="Verwijzing"/>
        </w:rPr>
        <w:instrText xml:space="preserve"> REF _Ref_aed587908657563df89a0aa82a98a36f_1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1441C5">
        <w:rPr>
          <w:rStyle w:val="Verwijzing"/>
        </w:rPr>
        <w:t>7.12</w:t>
      </w:r>
      <w:r w:rsidR="008A7623"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23" Type="http://schemas.openxmlformats.org/officeDocument/2006/relationships/image" Target="media/image_2f71e0e3df0a5bf639cb3726d9894971.png"/><Relationship Id="rId24"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