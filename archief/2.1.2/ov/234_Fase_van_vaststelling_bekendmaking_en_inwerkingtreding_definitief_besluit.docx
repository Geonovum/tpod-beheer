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867D" w14:textId="77777777" w:rsidR="00112579" w:rsidRDefault="00112579" w:rsidP="00112579">
      <w:pPr>
        <w:pStyle w:val="Kop4"/>
      </w:pPr>
      <w:r>
        <w:lastRenderedPageBreak/>
        <w:t>Fase van vaststelling, bekendmaking en inwerkingtreding: definitief besluit</w:t>
      </w:r>
    </w:p>
    <w:p w14:paraId="69A64785" w14:textId="6B57B575" w:rsidR="00112579" w:rsidRDefault="009D0153" w:rsidP="00112579">
      <w:pPr>
        <w:pStyle w:val="Figuur"/>
      </w:pPr>
      <w:r>
        <w:rPr>
          <w:noProof/>
        </w:rPr>
        <w:drawing>
          <wp:inline distT="0" distB="0" distL="0" distR="0" wp14:anchorId="1ED94A02" wp14:editId="6F987780">
            <wp:extent cx="4591050" cy="864871"/>
            <wp:effectExtent l="0" t="0" r="0" b="0"/>
            <wp:docPr id="1415576885" name="Afbeelding 141557688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5" name="Afbeelding 1415576885" descr="Afbeelding met tekst&#10;&#10;Automatisch gegenereerde beschrijvi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24100" cy="8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B66E" w14:textId="3A14ED19" w:rsidR="00820560" w:rsidRPr="00820560" w:rsidRDefault="00820560" w:rsidP="00820560">
      <w:pPr>
        <w:pStyle w:val="Figuurbijschrift"/>
      </w:pPr>
      <w:r w:rsidRPr="00820560">
        <w:t>V</w:t>
      </w:r>
      <w:r>
        <w:t>aststell</w:t>
      </w:r>
      <w:r w:rsidRPr="00820560">
        <w:t>ingsfase in de procedure van de omgevingsverordening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91" Type="http://schemas.openxmlformats.org/officeDocument/2006/relationships/image" Target="media/image_4d34dbda3ed02aa1c0a59e99a2f747e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