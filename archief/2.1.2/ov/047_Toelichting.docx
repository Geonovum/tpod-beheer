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F34C" w14:textId="77777777" w:rsidR="00713915" w:rsidRDefault="00713915" w:rsidP="00713915">
      <w:pPr>
        <w:pStyle w:val="Kop5"/>
      </w:pPr>
      <w:bookmarkStart w:id="105" w:name="_Ref_9402d5cd20edac62a10ec85bb98e6f62_1"/>
      <w:bookmarkStart w:id="106" w:name="_Ref_9402d5cd20edac62a10ec85bb98e6f62_2"/>
      <w:r>
        <w:t>Toelichting</w:t>
      </w:r>
      <w:bookmarkEnd w:id="105"/>
      <w:bookmarkEnd w:id="106"/>
    </w:p>
    <w:p w14:paraId="536E9947" w14:textId="77777777" w:rsidR="00713915" w:rsidRDefault="00713915" w:rsidP="00713915">
      <w:r>
        <w:t xml:space="preserve">RegelingCompact is het model dat een </w:t>
      </w:r>
      <w:r w:rsidRPr="009254C7">
        <w:t>decentr</w:t>
      </w:r>
      <w:r>
        <w:t>a</w:t>
      </w:r>
      <w:r w:rsidRPr="009254C7">
        <w:t xml:space="preserve">al </w:t>
      </w:r>
      <w:r>
        <w:t xml:space="preserve">bevoegd gezag moet gebruiken als het een nieuw, initieel omgevingsdocument met Artikelstructuur instelt. </w:t>
      </w:r>
      <w:r w:rsidRPr="0049629B">
        <w:t>Bij de omgevingsverordening zal er een initiële regeling word</w:t>
      </w:r>
      <w:r>
        <w:t>en</w:t>
      </w:r>
      <w:r w:rsidRPr="0049629B">
        <w:t xml:space="preserve"> ingesteld. Bij het omgevingsplan en de waterschapsverordening zullen gemeente respectievelijk waterschap in principe geen initiële regeling aanleveren, omdat bij beide door de bruidsschat al een initiële regeling bestaat. Alleen in specifieke gevallen van bestuurlijke herindeling kan het nodig zijn dat een gemeente of waterschap een initiële regeling van omgevingsplan of waterschapsverordening moet aanleveren.</w:t>
      </w:r>
      <w:r>
        <w:t xml:space="preserve"> </w:t>
      </w:r>
      <w:r w:rsidRPr="003633FA">
        <w:t xml:space="preserve">RegelingCompact </w:t>
      </w:r>
      <w:r>
        <w:t xml:space="preserve">is ook het model voor de geconsolideerde regeling van die omgevingsdocumenten </w:t>
      </w:r>
      <w:r w:rsidRPr="003633FA">
        <w:t>met Artikelstructuur</w:t>
      </w:r>
      <w:r>
        <w:t xml:space="preserve"> van decentrale bevoegde gezagen.</w:t>
      </w:r>
    </w:p>
    <w:p w14:paraId="54FB1D7F" w14:textId="77777777" w:rsidR="00713915" w:rsidRDefault="00713915" w:rsidP="00713915"/>
    <w:p w14:paraId="7BAFC692" w14:textId="7E34781A" w:rsidR="008B4FD1" w:rsidRDefault="00713915" w:rsidP="00713915">
      <w:r w:rsidRPr="00AE0435">
        <w:t xml:space="preserve">In deze paragraaf worden de elementen toegelicht die moeten respectievelijk kunnen voorkomen in een </w:t>
      </w:r>
      <w:r>
        <w:t>Regeling</w:t>
      </w:r>
      <w:r w:rsidRPr="00AE0435">
        <w:t xml:space="preserve"> overeenkomstig het model </w:t>
      </w:r>
      <w:r>
        <w:t>Regeling</w:t>
      </w:r>
      <w:r w:rsidRPr="00AE0435">
        <w:t xml:space="preserve">Compact. </w:t>
      </w:r>
      <w:r w:rsidR="00E65445">
        <w:fldChar w:fldCharType="begin"/>
      </w:r>
      <w:r w:rsidR="00E65445">
        <w:instrText xml:space="preserve"> REF _Ref_9402d5cd20edac62a10ec85bb98e6f62_3 \r \h </w:instrText>
      </w:r>
      <w:r w:rsidR="00E65445">
        <w:fldChar w:fldCharType="separate"/>
      </w:r>
      <w:r w:rsidR="001441C5">
        <w:t>Figuur 9</w:t>
      </w:r>
      <w:r w:rsidR="00E65445">
        <w:fldChar w:fldCharType="end"/>
      </w:r>
      <w:r w:rsidR="00F8115C" w:rsidRPr="00CD1BCF">
        <w:t xml:space="preserve"> la</w:t>
      </w:r>
      <w:r w:rsidR="00F8115C">
        <w:t>a</w:t>
      </w:r>
      <w:r w:rsidR="00F8115C" w:rsidRPr="00CD1BCF">
        <w:t xml:space="preserve">t schematisch zien hoe het model </w:t>
      </w:r>
      <w:r w:rsidR="00E65445">
        <w:t>Regeling</w:t>
      </w:r>
      <w:r w:rsidR="00F8115C" w:rsidRPr="00CD1BCF">
        <w:t xml:space="preserve">Compact voor </w:t>
      </w:r>
      <w:fldSimple w:instr=" DOCVARIABLE ID01+ ">
        <w:r w:rsidR="001441C5">
          <w:t>de omgevingsverordening</w:t>
        </w:r>
      </w:fldSimple>
      <w:r w:rsidR="00F8115C" w:rsidRPr="00CD1BCF">
        <w:t xml:space="preserve"> er uit ziet (de nummers voor de elementen verwijzen naar de nummering in de vorige paragraaf).</w:t>
      </w:r>
    </w:p>
    <w:p w14:paraId="4D0C44C5" w14:textId="6BDC6FB5" w:rsidR="00F8115C" w:rsidRDefault="00F8115C" w:rsidP="00D95BFF">
      <w:pPr>
        <w:pStyle w:val="Figuur"/>
      </w:pPr>
      <w:r>
        <w:rPr>
          <w:noProof/>
        </w:rPr>
        <w:drawing>
          <wp:inline distT="0" distB="0" distL="0" distR="0" wp14:anchorId="02B671E9" wp14:editId="68422CD1">
            <wp:extent cx="4051664" cy="4724400"/>
            <wp:effectExtent l="0" t="0" r="6350" b="0"/>
            <wp:docPr id="953394625" name="Afbeelding 953394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25" name="Afbeelding 953394625"/>
                    <pic:cNvPicPr/>
                  </pic:nvPicPr>
                  <pic:blipFill>
                    <a:blip r:embed="rId29"/>
                    <a:stretch>
                      <a:fillRect/>
                    </a:stretch>
                  </pic:blipFill>
                  <pic:spPr>
                    <a:xfrm>
                      <a:off x="0" y="0"/>
                      <a:ext cx="4065109" cy="4740078"/>
                    </a:xfrm>
                    <a:prstGeom prst="rect">
                      <a:avLst/>
                    </a:prstGeom>
                  </pic:spPr>
                </pic:pic>
              </a:graphicData>
            </a:graphic>
          </wp:inline>
        </w:drawing>
      </w:r>
    </w:p>
    <w:p w14:paraId="016FCCAD" w14:textId="46E0279F" w:rsidR="008B4FD1" w:rsidRDefault="00CE2948" w:rsidP="00D95BFF">
      <w:pPr>
        <w:pStyle w:val="Figuurbijschrift"/>
      </w:pPr>
      <w:bookmarkStart w:id="108" w:name="_Ref_9402d5cd20edac62a10ec85bb98e6f62_3"/>
      <w:r>
        <w:t>Overzicht van model RegelingCompact</w:t>
      </w:r>
      <w:bookmarkEnd w:id="108"/>
    </w:p>
    <w:p w14:paraId="40A76FC5" w14:textId="4B569A67" w:rsidR="00713915" w:rsidRDefault="00653DEF" w:rsidP="00713915">
      <w:r w:rsidRPr="00653DEF">
        <w:lastRenderedPageBreak/>
        <w:t xml:space="preserve">In de hierna volgende toelichting </w:t>
      </w:r>
      <w:r w:rsidR="00713915" w:rsidRPr="00AE0435">
        <w:t xml:space="preserve">wordt de nummering van paragraaf </w:t>
      </w:r>
      <w:r w:rsidR="00713915" w:rsidRPr="00863F41">
        <w:rPr>
          <w:rStyle w:val="Verwijzing"/>
        </w:rPr>
        <w:fldChar w:fldCharType="begin"/>
      </w:r>
      <w:r w:rsidR="00713915" w:rsidRPr="00863F41">
        <w:rPr>
          <w:rStyle w:val="Verwijzing"/>
        </w:rPr>
        <w:instrText xml:space="preserve"> REF _Ref_d49913700b44a2c0cbc90cc01634ad72_1 \r \h </w:instrText>
      </w:r>
      <w:r w:rsidR="00713915" w:rsidRPr="00863F41">
        <w:rPr>
          <w:rStyle w:val="Verwijzing"/>
        </w:rPr>
      </w:r>
      <w:r w:rsidR="00713915" w:rsidRPr="00863F41">
        <w:rPr>
          <w:rStyle w:val="Verwijzing"/>
        </w:rPr>
        <w:fldChar w:fldCharType="separate"/>
      </w:r>
      <w:r w:rsidR="001441C5">
        <w:rPr>
          <w:rStyle w:val="Verwijzing"/>
        </w:rPr>
        <w:t>4.3.3.1</w:t>
      </w:r>
      <w:r w:rsidR="00713915" w:rsidRPr="00863F41">
        <w:rPr>
          <w:rStyle w:val="Verwijzing"/>
        </w:rPr>
        <w:fldChar w:fldCharType="end"/>
      </w:r>
      <w:r w:rsidR="00713915" w:rsidRPr="00AE0435">
        <w:t xml:space="preserve"> gevolgd. In die paragraaf is van ieder element aangegeven of het moet (verplicht) of mag (optioneel) voorkomen; dat wordt in deze toelichting niet herhaald.</w:t>
      </w:r>
      <w:r w:rsidR="00713915">
        <w:t xml:space="preserve"> </w:t>
      </w:r>
      <w:r w:rsidR="00713915" w:rsidRPr="000F24F7">
        <w:t>De ‘hoofdelementen’ zijn weer vetgedrukt en de ‘subelementen’ schuingedrukt.</w:t>
      </w:r>
    </w:p>
    <w:p w14:paraId="7277C236" w14:textId="77777777" w:rsidR="00713915" w:rsidRDefault="00713915" w:rsidP="00713915"/>
    <w:p w14:paraId="7762962A" w14:textId="77777777" w:rsidR="00713915" w:rsidRPr="00467426" w:rsidRDefault="00713915" w:rsidP="004E523D">
      <w:pPr>
        <w:pStyle w:val="Opsommingnummers1"/>
        <w:numPr>
          <w:ilvl w:val="0"/>
          <w:numId w:val="9"/>
        </w:numPr>
      </w:pPr>
      <w:r w:rsidRPr="00D25014">
        <w:rPr>
          <w:b/>
          <w:bCs/>
        </w:rPr>
        <w:t>RegelingOpschrift</w:t>
      </w:r>
      <w:r w:rsidRPr="006B004F">
        <w:t>: de officiële titel van de Regeling. Bijvoorbeeld: Omgevingsverordening Utrecht, of Omgevingsplan Amsterdam.</w:t>
      </w:r>
    </w:p>
    <w:p w14:paraId="1C27AF8A" w14:textId="2508AD6C" w:rsidR="00713915" w:rsidRPr="00467426"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 xml:space="preserve">Voor de inhoud van het Lichaam gelden </w:t>
      </w:r>
      <w:r w:rsidRPr="005015E6">
        <w:t xml:space="preserve">de specificaties voor de Artikelstructuur </w:t>
      </w:r>
      <w:r>
        <w:t xml:space="preserve">die </w:t>
      </w:r>
      <w:r w:rsidRPr="005015E6">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1441C5">
        <w:rPr>
          <w:rStyle w:val="Verwijzing"/>
        </w:rPr>
        <w:t>5.2</w:t>
      </w:r>
      <w:r w:rsidRPr="00863F41">
        <w:rPr>
          <w:rStyle w:val="Verwijzing"/>
        </w:rPr>
        <w:fldChar w:fldCharType="end"/>
      </w:r>
      <w:r w:rsidRPr="005015E6">
        <w:t>. Dit is het onderdeel dat wordt geannoteerd met</w:t>
      </w:r>
      <w:r>
        <w:t xml:space="preserve"> de</w:t>
      </w:r>
      <w:r w:rsidRPr="005015E6">
        <w:t xml:space="preserve"> </w:t>
      </w:r>
      <w:r w:rsidR="00440502">
        <w:t>OW-object</w:t>
      </w:r>
      <w:r w:rsidRPr="005015E6">
        <w:t xml:space="preserve">en </w:t>
      </w:r>
      <w:r>
        <w:t xml:space="preserve">die zijn </w:t>
      </w:r>
      <w:r w:rsidRPr="005015E6">
        <w:t xml:space="preserve">beschreven in hoofdstuk </w:t>
      </w:r>
      <w:r w:rsidR="00D72E9A" w:rsidRPr="00863F41">
        <w:rPr>
          <w:rStyle w:val="Verwijzing"/>
        </w:rPr>
        <w:fldChar w:fldCharType="begin"/>
      </w:r>
      <w:r w:rsidR="00D72E9A" w:rsidRPr="00863F41">
        <w:rPr>
          <w:rStyle w:val="Verwijzing"/>
        </w:rPr>
        <w:instrText xml:space="preserve"> REF _Ref_adae651e87316a7f8b364db06963376d_1 \r \h </w:instrText>
      </w:r>
      <w:r w:rsidR="00D72E9A" w:rsidRPr="00863F41">
        <w:rPr>
          <w:rStyle w:val="Verwijzing"/>
        </w:rPr>
      </w:r>
      <w:r w:rsidR="00D72E9A" w:rsidRPr="00863F41">
        <w:rPr>
          <w:rStyle w:val="Verwijzing"/>
        </w:rPr>
        <w:fldChar w:fldCharType="separate"/>
      </w:r>
      <w:r w:rsidR="001441C5">
        <w:rPr>
          <w:rStyle w:val="Verwijzing"/>
        </w:rPr>
        <w:t>7</w:t>
      </w:r>
      <w:r w:rsidR="00D72E9A" w:rsidRPr="00863F41">
        <w:rPr>
          <w:rStyle w:val="Verwijzing"/>
        </w:rPr>
        <w:fldChar w:fldCharType="end"/>
      </w:r>
      <w:r w:rsidRPr="005015E6">
        <w:t>.</w:t>
      </w:r>
    </w:p>
    <w:p w14:paraId="3985F25D" w14:textId="1FD3DE1F"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0077368A">
        <w:t xml:space="preserve">integraal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kan worden opgenomen. </w:t>
      </w:r>
      <w:r w:rsidRPr="00A761B2">
        <w:t xml:space="preserve">Er kunnen zoveel bijlagen bij </w:t>
      </w:r>
      <w:r>
        <w:t xml:space="preserve">de Regeling </w:t>
      </w:r>
      <w:r w:rsidRPr="00A761B2">
        <w:t xml:space="preserve">worden gevoegd als nodig is. </w:t>
      </w:r>
      <w:r w:rsidR="00023FC9" w:rsidRPr="00023FC9">
        <w:t xml:space="preserve">Bijlagen bij de Regeling worden bekendgemaakt én geconsolideerd. </w:t>
      </w:r>
      <w:r w:rsidR="00E13FB6" w:rsidRPr="00E13FB6">
        <w:t xml:space="preserve">Dat laatste houdt in dat ze met een later wijzigingsbesluit gewijzigd kunnen worden. </w:t>
      </w:r>
      <w:r w:rsidR="00023FC9" w:rsidRPr="00023FC9">
        <w:t xml:space="preserve">Deze bijlagen zijn zowel te vinden </w:t>
      </w:r>
      <w:r w:rsidR="002049E0">
        <w:t xml:space="preserve">in het publicatieblad van het bevoegd gezag </w:t>
      </w:r>
      <w:r w:rsidR="00023FC9" w:rsidRPr="00023FC9">
        <w:t>op officielebekendmakingen.nl als in de regelingenbank op overheid.nl en in DSO-LV.</w:t>
      </w:r>
      <w:r w:rsidR="004611C1">
        <w:br/>
      </w:r>
      <w:r w:rsidR="00EE1323">
        <w:t>Uitgangspunt van de STOP/TPOD-standaard</w:t>
      </w:r>
      <w:r w:rsidR="004611C1">
        <w:t xml:space="preserve"> is dat elke tekst die onderdeel is van een officiële publicatie, zoals een besluit of regeling, wordt uitgewisseld in STOP-XML. Daarmee is gewaarborgd dat de teksten </w:t>
      </w:r>
      <w:r w:rsidR="004611C1" w:rsidRPr="00771267">
        <w:t>voldoe</w:t>
      </w:r>
      <w:r w:rsidR="004611C1">
        <w:t>n</w:t>
      </w:r>
      <w:r w:rsidR="004611C1" w:rsidRPr="00771267">
        <w:t xml:space="preserve"> </w:t>
      </w:r>
      <w:r w:rsidR="004611C1">
        <w:t xml:space="preserve">aan alle wettelijke eisen. De teksten kunnen dan juridisch rechtsgeldig gepubliceerd worden en de voorzieningen zorgen er voor dat ze volgens de richtlijnen van digitale toegankelijkheid worden ontsloten. Als de bijlage </w:t>
      </w:r>
      <w:r w:rsidR="004611C1" w:rsidRPr="00747634">
        <w:t xml:space="preserve">onderdeel </w:t>
      </w:r>
      <w:r w:rsidR="004611C1">
        <w:t xml:space="preserve">is </w:t>
      </w:r>
      <w:r w:rsidR="004611C1" w:rsidRPr="00747634">
        <w:t>van de tekst in STOP-XML</w:t>
      </w:r>
      <w:r w:rsidR="004611C1">
        <w:t>, staat</w:t>
      </w:r>
      <w:r w:rsidR="004611C1" w:rsidRPr="00747634">
        <w:t xml:space="preserve"> </w:t>
      </w:r>
      <w:r w:rsidR="004611C1">
        <w:t xml:space="preserve">de inhoud in een of meer Divisieteksten, die desgewenst hiërarchisch kunnen worden gestructureerd in Divisies. Deze elementen van de Vrijetekststructuur en hun specificaties zijn beschreven in paragraaf </w:t>
      </w:r>
      <w:r w:rsidR="00C421E0">
        <w:rPr>
          <w:rStyle w:val="Verwijzing"/>
        </w:rPr>
        <w:fldChar w:fldCharType="begin"/>
      </w:r>
      <w:r w:rsidR="00C421E0">
        <w:instrText xml:space="preserve"> REF _Ref_4f0dd07ad6dfd1ecadcf1c2f7aa2e7ec_1 \n \h </w:instrText>
      </w:r>
      <w:r w:rsidR="00C421E0">
        <w:rPr>
          <w:rStyle w:val="Verwijzing"/>
        </w:rPr>
      </w:r>
      <w:r w:rsidR="00C421E0">
        <w:rPr>
          <w:rStyle w:val="Verwijzing"/>
        </w:rPr>
        <w:fldChar w:fldCharType="separate"/>
      </w:r>
      <w:r w:rsidR="001441C5">
        <w:t>5.3</w:t>
      </w:r>
      <w:r w:rsidR="00C421E0">
        <w:rPr>
          <w:rStyle w:val="Verwijzing"/>
        </w:rPr>
        <w:fldChar w:fldCharType="end"/>
      </w:r>
      <w:r w:rsidR="004611C1">
        <w:t xml:space="preserve">. </w:t>
      </w:r>
      <w:r>
        <w:t xml:space="preserve">Een voorbeeld </w:t>
      </w:r>
      <w:r w:rsidR="00A72149">
        <w:t xml:space="preserve">van een bijlage in STOP-XML </w:t>
      </w:r>
      <w:r>
        <w:t xml:space="preserve">is de bijlage met verwijzingen naar de (elders gepubliceerde) </w:t>
      </w:r>
      <w:r w:rsidR="00D44198">
        <w:t>GIO’s</w:t>
      </w:r>
      <w:r>
        <w:t>. Een ander voorbeeld is de bijlage met begripsbepalingen, in het geval dat de begripsbepalingen niet in het artikel Begripsbepalingen in hoofdstuk 1 worden geplaatst maar in een bijlage. Het is mogelijk om zo’n bijlage in verschillende onderdelen op te delen, bijvoorbeeld in een onderdeel Begripsbepalingen (voor begrippen met hun definities), een onderdeel Verdragen (de aanhalingstermen van verdragen en hun volledige titel met vindplaats) en een onderdeel Normen (</w:t>
      </w:r>
      <w:r w:rsidRPr="00A536E0">
        <w:t xml:space="preserve">de aanhalingstermen van </w:t>
      </w:r>
      <w:r>
        <w:t xml:space="preserve">normen, versie en vindplaats). Voor die onderverdeling worden de vrijetekstelementen Divisie (optioneel element) en Divisietekst (verplicht element) gebruikt. </w:t>
      </w:r>
      <w:r w:rsidR="00634C66">
        <w:br/>
      </w:r>
      <w:r w:rsidR="00A61332">
        <w:t xml:space="preserve">Tekst uitwisselen in STOP-XML is niet altijd mogelijk zonder de tekst te moeten overtypen. Daarom ondersteunt </w:t>
      </w:r>
      <w:r w:rsidR="00FC46BF" w:rsidRPr="00FC46BF">
        <w:t>de STOP/TPOD-standaard</w:t>
      </w:r>
      <w:r w:rsidR="00FC46BF" w:rsidRPr="00FC46BF" w:rsidDel="00FC46BF">
        <w:t xml:space="preserve"> </w:t>
      </w:r>
      <w:r w:rsidR="00A61332">
        <w:t xml:space="preserve">ook het aanleveren van tekst als </w:t>
      </w:r>
      <w:r w:rsidR="00D878C5">
        <w:t>PDF-document</w:t>
      </w:r>
      <w:r w:rsidR="00A61332">
        <w:t xml:space="preserve">. Een tekst in een </w:t>
      </w:r>
      <w:r w:rsidR="00D878C5">
        <w:t>PDF-document</w:t>
      </w:r>
      <w:r w:rsidR="00A61332">
        <w:t xml:space="preserve"> is voor de landelijke voorzieningen minder goed te hanteren; denk aan verwijzen naar specifieke onderdelen en muteren dat niet -of niet goed- mogelijk is. Daarom wordt het gebruik van </w:t>
      </w:r>
      <w:r w:rsidR="00D878C5">
        <w:t>PDF-document</w:t>
      </w:r>
      <w:r w:rsidR="00A61332">
        <w:t xml:space="preserve">en slechts in specifieke, in het toepassingsprofiel vastgelegde, gevallen toegestaan. In dit toepassingsprofiel is, in de norm van paragraaf </w:t>
      </w:r>
      <w:r w:rsidR="003B3A27">
        <w:fldChar w:fldCharType="begin"/>
      </w:r>
      <w:r w:rsidR="003B3A27">
        <w:instrText xml:space="preserve"> REF _Ref_d49913700b44a2c0cbc90cc01634ad72_1 \n \h </w:instrText>
      </w:r>
      <w:r w:rsidR="003B3A27">
        <w:fldChar w:fldCharType="separate"/>
      </w:r>
      <w:r w:rsidR="001441C5">
        <w:t>4.3.3.1</w:t>
      </w:r>
      <w:r w:rsidR="003B3A27">
        <w:fldChar w:fldCharType="end"/>
      </w:r>
      <w:r w:rsidR="00A61332">
        <w:t xml:space="preserve">, bepaald dat een bijlage alleen als </w:t>
      </w:r>
      <w:r w:rsidR="00D878C5">
        <w:t>PDF-document</w:t>
      </w:r>
      <w:r w:rsidR="00A61332" w:rsidRPr="00404023">
        <w:t xml:space="preserve"> </w:t>
      </w:r>
      <w:r w:rsidR="00A61332">
        <w:t xml:space="preserve">mag </w:t>
      </w:r>
      <w:r w:rsidR="00A61332" w:rsidRPr="00404023">
        <w:t>worden aangeleverd als het voor het bevoegd gezag redelijkerwijs niet mogelijk is om de bijlage als onderdeel van de tekst in STOP-XML op te stellen</w:t>
      </w:r>
      <w:r w:rsidR="00F62B5D">
        <w:t xml:space="preserve"> </w:t>
      </w:r>
      <w:r w:rsidR="00F62B5D" w:rsidRPr="00F62B5D">
        <w:t xml:space="preserve">én als </w:t>
      </w:r>
      <w:r w:rsidR="00F62B5D" w:rsidRPr="00F62B5D">
        <w:lastRenderedPageBreak/>
        <w:t>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rsidR="00A61332">
        <w:t>.</w:t>
      </w:r>
      <w:r w:rsidR="005D1E73">
        <w:t xml:space="preserve"> </w:t>
      </w:r>
      <w:r>
        <w:t xml:space="preserve">Een bijlage </w:t>
      </w:r>
      <w:r w:rsidR="00F87B74" w:rsidRPr="00F87B74">
        <w:t xml:space="preserve">in de vorm van een </w:t>
      </w:r>
      <w:r w:rsidR="00D878C5">
        <w:t>PDF-document</w:t>
      </w:r>
      <w:r w:rsidR="00F87B74" w:rsidRPr="00F87B74">
        <w:t xml:space="preserve"> moet onveranderlijk zijn</w:t>
      </w:r>
      <w:r w:rsidR="004B794D">
        <w:t>.</w:t>
      </w:r>
      <w:r w:rsidR="00F87B74" w:rsidRPr="00F87B74">
        <w:t xml:space="preserve"> </w:t>
      </w:r>
      <w:r w:rsidR="004B794D">
        <w:t>D</w:t>
      </w:r>
      <w:r w:rsidR="00F87B74" w:rsidRPr="00F87B74">
        <w:t xml:space="preserve">aarom </w:t>
      </w:r>
      <w:r w:rsidR="004B794D">
        <w:t xml:space="preserve">moet het PDF-document </w:t>
      </w:r>
      <w:r w:rsidR="00F87B74" w:rsidRPr="00F87B74">
        <w:t xml:space="preserve">voldoen aan de eisen van PDF/A-1a of PDF/A-2a en moet </w:t>
      </w:r>
      <w:r w:rsidR="00F357C9">
        <w:t xml:space="preserve">het </w:t>
      </w:r>
      <w:r w:rsidR="00F87B74" w:rsidRPr="00F87B74">
        <w:t xml:space="preserve">worden </w:t>
      </w:r>
      <w:r>
        <w:t xml:space="preserve">gepubliceerd als </w:t>
      </w:r>
      <w:r w:rsidR="00AC2BDC">
        <w:t>informatieobject</w:t>
      </w:r>
      <w:r>
        <w:t xml:space="preserve">. Een beschrijving van beide publicatiemogelijkheden voor bijlagen staat in paragraaf </w:t>
      </w:r>
      <w:r w:rsidR="00D72E9A" w:rsidRPr="00863F41">
        <w:rPr>
          <w:rStyle w:val="Verwijzing"/>
        </w:rPr>
        <w:fldChar w:fldCharType="begin"/>
      </w:r>
      <w:r w:rsidR="00D72E9A" w:rsidRPr="00863F41">
        <w:rPr>
          <w:rStyle w:val="Verwijzing"/>
        </w:rPr>
        <w:instrText xml:space="preserve"> REF _Ref_2f3d0ec57417521a524e74bab778481f_2 \r \h </w:instrText>
      </w:r>
      <w:r w:rsidR="00D72E9A" w:rsidRPr="00863F41">
        <w:rPr>
          <w:rStyle w:val="Verwijzing"/>
        </w:rPr>
      </w:r>
      <w:r w:rsidR="00D72E9A" w:rsidRPr="00863F41">
        <w:rPr>
          <w:rStyle w:val="Verwijzing"/>
        </w:rPr>
        <w:fldChar w:fldCharType="separate"/>
      </w:r>
      <w:r w:rsidR="001441C5">
        <w:rPr>
          <w:rStyle w:val="Verwijzing"/>
        </w:rPr>
        <w:t>5.4</w:t>
      </w:r>
      <w:r w:rsidR="00D72E9A" w:rsidRPr="00863F41">
        <w:rPr>
          <w:rStyle w:val="Verwijzing"/>
        </w:rPr>
        <w:fldChar w:fldCharType="end"/>
      </w:r>
      <w:r>
        <w:t xml:space="preserve">. </w:t>
      </w:r>
      <w:r w:rsidR="00914FD8">
        <w:br/>
      </w:r>
      <w:r w:rsidR="00914FD8" w:rsidRPr="00914FD8">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rsidR="00B64531">
        <w:t>OW-object</w:t>
      </w:r>
      <w:r w:rsidRPr="0085686E">
        <w:t>en.</w:t>
      </w:r>
    </w:p>
    <w:p w14:paraId="4DB56E96" w14:textId="0DF92802" w:rsidR="00713915" w:rsidRPr="00B64D21" w:rsidRDefault="00713915" w:rsidP="000E256D">
      <w:pPr>
        <w:pStyle w:val="Opsommingnummers1"/>
      </w:pPr>
      <w:r w:rsidRPr="00B64D21">
        <w:rPr>
          <w:b/>
          <w:bCs/>
        </w:rPr>
        <w:t>Toelichting</w:t>
      </w:r>
      <w:r w:rsidRPr="00B64D21">
        <w:t xml:space="preserve">: </w:t>
      </w:r>
      <w:r w:rsidR="00150CFF">
        <w:t xml:space="preserve">het gaat hier om </w:t>
      </w:r>
      <w:r w:rsidRPr="00B64D21">
        <w:t xml:space="preserve">de Toelichting op de Regeling. </w:t>
      </w:r>
      <w:r w:rsidR="000E256D">
        <w:t xml:space="preserve">De STOP/TPOD-standaard biedt in de huidige versie voor </w:t>
      </w:r>
      <w:r w:rsidR="00276392">
        <w:t xml:space="preserve">zowel </w:t>
      </w:r>
      <w:r w:rsidR="000E256D" w:rsidRPr="001A308D">
        <w:t xml:space="preserve">Besluit </w:t>
      </w:r>
      <w:r w:rsidR="00276392">
        <w:t xml:space="preserve">als </w:t>
      </w:r>
      <w:r w:rsidR="000E256D" w:rsidRPr="001A308D">
        <w:t>Regeling</w:t>
      </w:r>
      <w:r w:rsidR="000E256D">
        <w:t xml:space="preserve"> een aantal mogelijkheden voor het indelen van toelichtingen. Er zijn de ‘hoofdelementen’ Toelichting en ArtikelgewijzeToelichting. Binnen het </w:t>
      </w:r>
      <w:r w:rsidR="000E256D" w:rsidRPr="00C245B0">
        <w:t>‘hoofdelement’ Toelichting</w:t>
      </w:r>
      <w:r w:rsidR="000E256D">
        <w:t xml:space="preserve"> kan worden gekozen tussen enerzijds een gestructureerde opzet met de onderliggende elementen AlgemeneToelichting en/of ArtikelgewijzeToelichting en anderzijds een vrije, niet nader gestructureerde opzet. Deze mogelijkheden stellen </w:t>
      </w:r>
      <w:r w:rsidR="000E256D" w:rsidRPr="00B14397">
        <w:t xml:space="preserve">medewerkers van bevoegde gezagen en adviesbureaus </w:t>
      </w:r>
      <w:r w:rsidR="000E256D">
        <w:t xml:space="preserve">die de standaard in hun omgevingsdocumenten toepassen en </w:t>
      </w:r>
      <w:r w:rsidR="000E256D" w:rsidRPr="004B6686">
        <w:t>bouwers van plansoftware</w:t>
      </w:r>
      <w:r w:rsidR="000E256D">
        <w:t xml:space="preserve"> voor lastige keuzes. Bovendien noodzaken ze </w:t>
      </w:r>
      <w:r w:rsidR="000E256D" w:rsidRPr="001B7E7B">
        <w:t xml:space="preserve">de applicaties die de tekst tonen </w:t>
      </w:r>
      <w:r w:rsidR="000E256D">
        <w:t>(</w:t>
      </w:r>
      <w:r w:rsidR="000E256D" w:rsidRPr="001B7E7B">
        <w:t>officielebekendmakingen.nl, de regelingenbanken op overheid.nl en DSO-LV</w:t>
      </w:r>
      <w:r w:rsidR="000E256D">
        <w:t xml:space="preserve">) om alle mogelijkheden te ondersteunen. Daarom zal in de toekomst de standaard zo worden aangepast dat er nog maar één modellering voor toelichtingen is, namelijk </w:t>
      </w:r>
      <w:r w:rsidR="000E256D" w:rsidRPr="00450D49">
        <w:t xml:space="preserve">het ‘hoofdelement’ Toelichting </w:t>
      </w:r>
      <w:r w:rsidR="000E256D">
        <w:t xml:space="preserve">met daarbinnen de </w:t>
      </w:r>
      <w:r w:rsidR="000E256D" w:rsidRPr="00450D49">
        <w:t>gestructureerde opzet</w:t>
      </w:r>
      <w:r w:rsidR="000E256D">
        <w:t xml:space="preserve">. Op het moment van uitbrengen van deze versie van dit toepassingsprofiel is die aanscherping nog niet mogelijk. Het is uiteraard niet wenselijk dat er omgevingsdocumenten worden opgesteld met een toelichting-modellering die in de toekomst niet meer voldoet aan de dan aangescherpte standaard en dan moeten worden aangepast. Daarom wordt met klem geadviseerd om alleen de toekomstige modellering te gebruiken en </w:t>
      </w:r>
      <w:r w:rsidR="000E256D" w:rsidRPr="007D430F">
        <w:t xml:space="preserve">geen gebruik te </w:t>
      </w:r>
      <w:r w:rsidR="000E256D" w:rsidRPr="007D430F">
        <w:lastRenderedPageBreak/>
        <w:t>maken van het ‘hoofdelement’ ArtikelgewijzeToelichting en ook niet van de vrije, niet nader gestructureerde opzet met Divisies en Divisieteksten binnen het ‘hoofdelement’ Toelichting</w:t>
      </w:r>
      <w:r w:rsidR="000E256D">
        <w:t xml:space="preserve">. </w:t>
      </w:r>
      <w:r w:rsidR="00C13070" w:rsidRPr="003C69E5">
        <w:t xml:space="preserve">NB: voor de toelichting op </w:t>
      </w:r>
      <w:r w:rsidR="00C13070">
        <w:t>het besluit</w:t>
      </w:r>
      <w:r w:rsidR="00C13070" w:rsidRPr="003C69E5">
        <w:t xml:space="preserve"> geldt een andere aanbeveling, zie daarvoor </w:t>
      </w:r>
      <w:r w:rsidR="00C13070">
        <w:t xml:space="preserve">onderdeel 7 van </w:t>
      </w:r>
      <w:r w:rsidR="00C13070" w:rsidRPr="003C69E5">
        <w:t>paragraaf</w:t>
      </w:r>
      <w:r w:rsidR="00C13070">
        <w:t xml:space="preserve"> </w:t>
      </w:r>
      <w:r w:rsidR="00E41058">
        <w:fldChar w:fldCharType="begin"/>
      </w:r>
      <w:r w:rsidR="00E41058">
        <w:instrText xml:space="preserve"> REF _Ref_aec3aa874f65a1f3162873b0cf7f35d8_1 \n \h </w:instrText>
      </w:r>
      <w:r w:rsidR="00E41058">
        <w:fldChar w:fldCharType="separate"/>
      </w:r>
      <w:r w:rsidR="001441C5">
        <w:t>4.3.2.2</w:t>
      </w:r>
      <w:r w:rsidR="00E41058">
        <w:fldChar w:fldCharType="end"/>
      </w:r>
      <w:r w:rsidR="00C13070">
        <w:t>.</w:t>
      </w:r>
      <w:r w:rsidR="000E256D">
        <w:br/>
        <w:t xml:space="preserve">De </w:t>
      </w:r>
      <w:r w:rsidR="000E256D" w:rsidRPr="00F31AEB">
        <w:t>toekomstige modellering</w:t>
      </w:r>
      <w:r w:rsidR="000E256D">
        <w:t xml:space="preserve"> bestaat er uit dat alleen gebruik wordt gemaakt van het ‘hoofdelement’ Toelichting en daarbinnen de </w:t>
      </w:r>
      <w:r w:rsidR="000E256D" w:rsidRPr="00E124F7">
        <w:t>gestructureerde opzet met de elementen AlgemeneToelichting en/of ArtikelgewijzeToelichting</w:t>
      </w:r>
      <w:r w:rsidR="000E256D">
        <w:t xml:space="preserve">. Een toelichting kan dan alleen een algemene toelichting bevatten, alleen een artikelsgewijze toelichting of allebei. De algemene toelichting en de </w:t>
      </w:r>
      <w:r w:rsidR="000E256D" w:rsidRPr="004F4391">
        <w:t>artikelsgewijze toelichting</w:t>
      </w:r>
      <w:r w:rsidR="000E256D">
        <w:t xml:space="preserve"> hebben verplicht een kop. De kop van het element Toelichting is verplicht wanneer de elementen </w:t>
      </w:r>
      <w:r w:rsidR="000E256D" w:rsidRPr="008E2DBE">
        <w:t xml:space="preserve">AlgemeneToelichting </w:t>
      </w:r>
      <w:r w:rsidR="000E256D">
        <w:t xml:space="preserve">en </w:t>
      </w:r>
      <w:r w:rsidR="000E256D" w:rsidRPr="008E2DBE">
        <w:t>ArtikelgewijzeToelichting</w:t>
      </w:r>
      <w:r w:rsidR="000E256D">
        <w:t xml:space="preserve"> allebei voorkomen. Wanneer slechts een van beide elementen voorkomt is de kop </w:t>
      </w:r>
      <w:r w:rsidR="000E256D" w:rsidRPr="0013127B">
        <w:t>van het element Toelichting</w:t>
      </w:r>
      <w:r w:rsidR="000E256D">
        <w:t xml:space="preserve"> optioneel: het bevoegd gezag mag dan zelf kiezen of het de toelichting al dan niet een kop geeft.</w:t>
      </w:r>
    </w:p>
    <w:p w14:paraId="7B4D4569" w14:textId="204680F2"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1441C5">
        <w:t>de omgevingsverordening</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rsidR="007C3560">
        <w:t xml:space="preserve"> In de artikelsgewijze toelichting wordt</w:t>
      </w:r>
      <w:r w:rsidR="00E675D3">
        <w:t>, waar nodig, een toelichting gegeven op de artikelen in het lichaam van de regeling</w:t>
      </w:r>
      <w:r w:rsidR="00432FFF">
        <w:t xml:space="preserve"> en </w:t>
      </w:r>
      <w:r w:rsidR="0003408B">
        <w:t>desgewenst ook op de bijlage(n) die onderdeel zijn van de regeling.</w:t>
      </w:r>
      <w:r>
        <w:br/>
      </w:r>
      <w:r w:rsidRPr="00292E56">
        <w:t>Een Toelichting kan worden afgesloten met het element Sluiting. Van die mogelijkheid zal naar verwachting niet vaak gebruik gemaakt worden.</w:t>
      </w:r>
      <w:r>
        <w:t xml:space="preserve"> </w:t>
      </w:r>
      <w:r w:rsidRPr="006F38DA">
        <w:t>Aan een Toelichting kunnen een of meer Bijlagen worden toegevoegd.</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 xml:space="preserve">Een Toelichting wordt niet geannoteerd met </w:t>
      </w:r>
      <w:r w:rsidR="00440502">
        <w:t>OW-object</w:t>
      </w:r>
      <w:r w:rsidRPr="001B648A">
        <w:t>en.</w:t>
      </w:r>
    </w:p>
    <w:p w14:paraId="3C35FA61" w14:textId="244D4A4C" w:rsidR="00713915" w:rsidRPr="00467426" w:rsidRDefault="00713915" w:rsidP="00713915">
      <w:pPr>
        <w:pStyle w:val="Opsommingnummers1"/>
      </w:pPr>
      <w:r w:rsidRPr="00467426">
        <w:rPr>
          <w:b/>
          <w:bCs/>
        </w:rPr>
        <w:t>ArtikelgewijzeToelichting</w:t>
      </w:r>
      <w:r>
        <w:t xml:space="preserve">: </w:t>
      </w:r>
      <w:r w:rsidR="004140DD" w:rsidRPr="004140DD">
        <w:t xml:space="preserve">dit ‘hoofd’element zal in een toekomstige versie van de standaard vervallen; gebruik daarvan wordt daarom nu afgeraden. Dringend wordt geadviseerd om alleen de toekomstige modellering te gebruiken. Dat </w:t>
      </w:r>
      <w:r w:rsidR="007E228E">
        <w:t>houdt in</w:t>
      </w:r>
      <w:r w:rsidR="004140DD" w:rsidRPr="004140DD">
        <w:t xml:space="preserve"> dat geen gebruik gemaakt wordt van het ‘hoofdelement’ ArtikelgewijzeToelichting, maar van het bij nr 4 beschreven ‘hoofdelement’ Toelichting met daarbinnen de gestructureerde opzet met de elementen AlgemeneToelichting en/of ArtikelgewijzeToelichting. </w:t>
      </w:r>
      <w:r w:rsidR="00396299" w:rsidRPr="00396299">
        <w:t xml:space="preserve">Daarom zijn in de norm in paragraaf </w:t>
      </w:r>
      <w:r w:rsidR="00C0572D">
        <w:fldChar w:fldCharType="begin"/>
      </w:r>
      <w:r w:rsidR="00C0572D">
        <w:instrText xml:space="preserve"> REF _Ref_d49913700b44a2c0cbc90cc01634ad72_1 \n \h </w:instrText>
      </w:r>
      <w:r w:rsidR="00C0572D">
        <w:fldChar w:fldCharType="separate"/>
      </w:r>
      <w:r w:rsidR="001441C5">
        <w:t>4.3.3.1</w:t>
      </w:r>
      <w:r w:rsidR="00C0572D">
        <w:fldChar w:fldCharType="end"/>
      </w:r>
      <w:r w:rsidR="00396299" w:rsidRPr="00396299">
        <w:t xml:space="preserve"> de subelementen van de ArtikelgewijzeToelichting niet opgenomen en wordt er in deze paragraaf geen nadere toelichting op gegeven.</w:t>
      </w:r>
    </w:p>
    <w:p w14:paraId="7DD33AEB" w14:textId="77777777" w:rsidR="00713915" w:rsidRDefault="00713915" w:rsidP="00713915"/>
    <w:p w14:paraId="2B8847DA" w14:textId="4CE78E86" w:rsidR="00713915" w:rsidRDefault="00713915" w:rsidP="00713915">
      <w:r w:rsidRPr="000B5C9F">
        <w:t>Veel van de hiervoor besproken elementen moeten worden voorzien van een Kop. Voor de Kop zijn de Kopelementen Label, Nummer en Opschrift beschikbaar. Label is de aanduiding 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863F41">
        <w:rPr>
          <w:rStyle w:val="Verwijzing"/>
        </w:rPr>
        <w:fldChar w:fldCharType="begin"/>
      </w:r>
      <w:r w:rsidR="00047D03" w:rsidRPr="00863F41">
        <w:rPr>
          <w:rStyle w:val="Verwijzing"/>
        </w:rPr>
        <w:instrText xml:space="preserve"> REF _Ref_b0095ee7f69776686ffca8053d0f4c86_2 \n \h </w:instrText>
      </w:r>
      <w:r w:rsidR="00047D03" w:rsidRPr="00863F41">
        <w:rPr>
          <w:rStyle w:val="Verwijzing"/>
        </w:rPr>
      </w:r>
      <w:r w:rsidR="00047D03" w:rsidRPr="00863F41">
        <w:rPr>
          <w:rStyle w:val="Verwijzing"/>
        </w:rPr>
        <w:fldChar w:fldCharType="separate"/>
      </w:r>
      <w:r w:rsidR="001441C5">
        <w:rPr>
          <w:rStyle w:val="Verwijzing"/>
        </w:rPr>
        <w:t>5.2.2.1.1</w:t>
      </w:r>
      <w:r w:rsidR="00047D03" w:rsidRPr="00863F41">
        <w:rPr>
          <w:rStyle w:val="Verwijzing"/>
        </w:rPr>
        <w:fldChar w:fldCharType="end"/>
      </w:r>
      <w:r>
        <w:t>.</w:t>
      </w:r>
    </w:p>
    <w:p w14:paraId="2639410D" w14:textId="79F18B89" w:rsidR="00713915" w:rsidRDefault="00713915" w:rsidP="00713915">
      <w:r w:rsidRPr="00FB1FC8">
        <w:t xml:space="preserve">In de schema’s van STOP komt in een aantal hoofd- en subelementen het element InleidendeTekst -bedoeld voor niet-juridische contextinformatie- voor. </w:t>
      </w:r>
      <w:r w:rsidR="00825CBD" w:rsidRPr="00825CBD">
        <w:t xml:space="preserve">Dit element zal in een </w:t>
      </w:r>
      <w:r w:rsidR="00825CBD" w:rsidRPr="00825CBD">
        <w:lastRenderedPageBreak/>
        <w:t xml:space="preserve">toekomstige versie van de standaard vervallen en </w:t>
      </w:r>
      <w:r w:rsidR="00825CBD">
        <w:t>i</w:t>
      </w:r>
      <w:r w:rsidRPr="00FB1FC8">
        <w:t>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29" Type="http://schemas.openxmlformats.org/officeDocument/2006/relationships/image" Target="media/image_8918dab2412a37f0ff518cbf98d8138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