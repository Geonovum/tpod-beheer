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114" w:name="_Ref_822ed09600855c5ac22da8c47916c078_1"/>
      <w:bookmarkStart w:id="115" w:name="_Ref_822ed09600855c5ac22da8c47916c078_2"/>
      <w:r w:rsidRPr="007B60F8">
        <w:rPr>
          <w:noProof/>
        </w:rPr>
        <w:t>Soorten tekststructuur</w:t>
      </w:r>
      <w:bookmarkEnd w:id="114"/>
      <w:bookmarkEnd w:id="115"/>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3A10C37E"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1441C5">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