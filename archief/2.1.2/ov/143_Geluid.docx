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05F40" w:rsidRPr="007F28B9" w:rsidRDefault="00205F40" w:rsidP="00205F40">
      <w:pPr>
        <w:pStyle w:val="Kop5"/>
      </w:pPr>
      <w:r w:rsidRPr="007F28B9">
        <w:t>Geluid</w:t>
      </w:r>
    </w:p>
    <w:p w14:paraId="12658BF1" w14:textId="77777777" w:rsidR="00205F40" w:rsidRPr="007F28B9" w:rsidRDefault="00205F40" w:rsidP="00205F40">
      <w:pPr>
        <w:pStyle w:val="Kop6"/>
      </w:pPr>
      <w:r w:rsidRPr="007F28B9">
        <w:t>Toelichting op de toepassing</w:t>
      </w:r>
    </w:p>
    <w:p w14:paraId="5CB64A1B" w14:textId="77777777" w:rsidR="00205F40" w:rsidRPr="007F28B9" w:rsidRDefault="00205F40" w:rsidP="00205F40">
      <w:r w:rsidRPr="007F28B9">
        <w:t xml:space="preserve">De Gebiedsaanwijzing van het type Geluid wordt gebruikt voor gebieden waar met het oog op het tegengaan van geluidhinder specifieke regels gelden. Het gaat hierbij met name om de geluidaandachtsgebieden rond wegen, spoorwegen en industrieterreinen en de agglomeraties die vallen onder het bereik van de richtlijn Omgevingslawaai. Daarnaast kan het ook gaan om provinciale stiltegebieden. De Gebiedsaanwijzing </w:t>
      </w:r>
      <w:r>
        <w:t xml:space="preserve">van het type </w:t>
      </w:r>
      <w:r w:rsidRPr="007F28B9">
        <w:t>Geluid kan ook worden gebruikt in visies en programma’s voor het aangeven van gebieden en objecten waar beleidsmatig bijzondere aandacht is voor geluid.</w:t>
      </w:r>
    </w:p>
    <w:p w14:paraId="5845D86E" w14:textId="77777777" w:rsidR="00205F40" w:rsidRPr="007F28B9" w:rsidRDefault="00205F40" w:rsidP="00205F40">
      <w:r w:rsidRPr="007F28B9">
        <w:t xml:space="preserve">Provincies zullen de Gebiedsaanwijzing </w:t>
      </w:r>
      <w:r>
        <w:t xml:space="preserve">van het type </w:t>
      </w:r>
      <w:r w:rsidRPr="007F28B9">
        <w:t xml:space="preserve">Geluid vooral gebruiken voor geluidaandachtsgebieden, geluidscontouren en stiltegebieden. Ook gemeenten zullen in omgevingsvisie en omgevingsplan beleid en regels over geluid opnemen en kunnen daarvoor gebruik maken van de Gebiedsaanwijzing </w:t>
      </w:r>
      <w:r>
        <w:t xml:space="preserve">van het type </w:t>
      </w:r>
      <w:r w:rsidRPr="007F28B9">
        <w:t xml:space="preserve">Geluid. Dat geldt in ieder geval voor het in het omgevingsplan opnemen van geluidaandachtsgebieden. Wanneer alle bestuurslagen voor het reguleren van geluidaandachtsgebieden gebruik maken van de </w:t>
      </w:r>
      <w:r w:rsidRPr="007F28B9">
        <w:lastRenderedPageBreak/>
        <w:t>Gebiedsaanwijzing Geluid en de groep ‘geluidaandachtsgebied’ bevordert dat de vindbaarheid van geluidaandachtsgebieden.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205F40" w:rsidRPr="007F28B9" w:rsidRDefault="00205F40" w:rsidP="00205F40">
      <w:pPr>
        <w:pStyle w:val="Kop6"/>
      </w:pPr>
      <w:r w:rsidRPr="007F28B9">
        <w:t>Definitie</w:t>
      </w:r>
    </w:p>
    <w:p w14:paraId="597A83B8" w14:textId="77777777" w:rsidR="00205F40" w:rsidRPr="007F28B9" w:rsidRDefault="00205F40"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