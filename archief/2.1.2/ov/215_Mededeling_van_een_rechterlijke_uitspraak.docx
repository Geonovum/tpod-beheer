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FCD32" w14:textId="77777777" w:rsidR="00E43714" w:rsidRPr="00AF12B0" w:rsidRDefault="00E43714" w:rsidP="00E43714">
      <w:pPr>
        <w:pStyle w:val="Kop4"/>
      </w:pPr>
      <w:r>
        <w:t>M</w:t>
      </w:r>
      <w:r w:rsidRPr="00AF12B0">
        <w:t>ededeling van een rechterlijke uitspraak</w:t>
      </w:r>
    </w:p>
    <w:p w14:paraId="45DFDAAB" w14:textId="77777777" w:rsidR="00E43714" w:rsidRDefault="00E43714" w:rsidP="00E43714">
      <w:r w:rsidRPr="00BF5E16">
        <w:t>Als beroep is ingesteld tegen een besluit en de bestuursrechter het besluit geheel of gedeeltelijk vernietigt, moet het bestuursorgaan mededeling doen van de uitspraak op de manier die voor de bekendmaking van het besluit is voorgeschreven. Dat betekent dat de volledige inhoud van de uitspraak in publicatieblad van het bevoegd gezag moet worden geplaatst.</w:t>
      </w:r>
      <w:r>
        <w:t xml:space="preserve"> </w:t>
      </w:r>
      <w:r w:rsidRPr="00F03DD9">
        <w:t xml:space="preserve">De kennisgeving </w:t>
      </w:r>
      <w:r>
        <w:t xml:space="preserve">wordt conform </w:t>
      </w:r>
      <w:r w:rsidRPr="00F03DD9">
        <w:t>STOP gemodelleerd.</w:t>
      </w:r>
    </w:p>
    <w:p w14:paraId="37D4B45A" w14:textId="77777777" w:rsidR="00E43714" w:rsidRDefault="00E43714" w:rsidP="00E43714"/>
    <w:p w14:paraId="7617BF8D" w14:textId="77777777" w:rsidR="00E43714" w:rsidRPr="00F03DD9" w:rsidRDefault="00E43714" w:rsidP="00E43714">
      <w:r w:rsidRPr="00F03DD9">
        <w:t xml:space="preserve">De </w:t>
      </w:r>
      <w:r>
        <w:t>mededeling</w:t>
      </w:r>
      <w:r w:rsidRPr="00F03DD9">
        <w:t xml:space="preserve"> heeft de Vrijetekststructuur. </w:t>
      </w:r>
      <w:r>
        <w:t>De modellering van de mededeling is als volgt</w:t>
      </w:r>
      <w:r w:rsidRPr="00B26823">
        <w:t>:</w:t>
      </w:r>
    </w:p>
    <w:p w14:paraId="081C82C8" w14:textId="77777777" w:rsidR="00E43714" w:rsidRPr="00F03DD9" w:rsidRDefault="00E43714" w:rsidP="00E43714">
      <w:pPr>
        <w:pStyle w:val="Opsommingtekens1"/>
      </w:pPr>
      <w:r w:rsidRPr="00B41A87">
        <w:rPr>
          <w:b/>
          <w:bCs/>
        </w:rPr>
        <w:lastRenderedPageBreak/>
        <w:t>RegelingOpschrift</w:t>
      </w:r>
      <w:r>
        <w:t>: verplicht element, komt 1 keer voor.</w:t>
      </w:r>
    </w:p>
    <w:p w14:paraId="48D1DE30" w14:textId="77777777" w:rsidR="00E43714" w:rsidRPr="00F03DD9" w:rsidRDefault="00E43714" w:rsidP="00E43714">
      <w:pPr>
        <w:pStyle w:val="Opsommingtekens1"/>
      </w:pPr>
      <w:r w:rsidRPr="00B41A87">
        <w:rPr>
          <w:b/>
          <w:bCs/>
        </w:rPr>
        <w:t>Lichaam</w:t>
      </w:r>
      <w:r w:rsidRPr="005F2FEC">
        <w:t>: verplicht element, komt 1 keer voor.</w:t>
      </w:r>
    </w:p>
    <w:p w14:paraId="3645C5BC" w14:textId="77777777" w:rsidR="00E43714" w:rsidRPr="00F03DD9" w:rsidRDefault="00E43714" w:rsidP="00E43714">
      <w:pPr>
        <w:pStyle w:val="Opsommingtekens2"/>
      </w:pPr>
      <w:r w:rsidRPr="00B41A87">
        <w:rPr>
          <w:i/>
          <w:iCs/>
        </w:rPr>
        <w:t>Divisie</w:t>
      </w:r>
      <w:r>
        <w:rPr>
          <w:i/>
          <w:iCs/>
        </w:rPr>
        <w:t>t</w:t>
      </w:r>
      <w:r w:rsidRPr="00B41A87">
        <w:rPr>
          <w:i/>
          <w:iCs/>
        </w:rPr>
        <w:t>ekst</w:t>
      </w:r>
      <w:r w:rsidRPr="001E1C17">
        <w:t xml:space="preserve">: verplicht element, komt </w:t>
      </w:r>
      <w:r>
        <w:t xml:space="preserve">zo vaak </w:t>
      </w:r>
      <w:r w:rsidRPr="001E1C17">
        <w:t>voor</w:t>
      </w:r>
      <w:r>
        <w:t xml:space="preserve"> als gewenst</w:t>
      </w:r>
      <w:r w:rsidRPr="001E1C17">
        <w:t>.</w:t>
      </w:r>
      <w:r>
        <w:t xml:space="preserve"> Bevat de volgende elementen:</w:t>
      </w:r>
    </w:p>
    <w:p w14:paraId="2DBF7F29" w14:textId="77777777" w:rsidR="00E43714" w:rsidRDefault="00E43714" w:rsidP="00E43714">
      <w:pPr>
        <w:pStyle w:val="Opsommingtekens3"/>
      </w:pPr>
      <w:r w:rsidRPr="00F03DD9">
        <w:t>Kop</w:t>
      </w:r>
      <w:r>
        <w:t xml:space="preserve">: </w:t>
      </w:r>
      <w:r w:rsidRPr="00AB0A42">
        <w:t>STOP-element dat de Kop bevat. Optioneel element. Komt 0 of 1 keer voor. Indien Kop voorkomt bevat het ten minste één van de Kopelementen Label, Nummer en Opschrift; ieder van deze onderdelen komt 0 of 1 keer voor. Optioneel kan het element Subtitel worden toegevoegd.</w:t>
      </w:r>
      <w:r>
        <w:t xml:space="preserve"> Als de mededeling maar één Divisietekst bevat, hoeft de Divisietekst geen Kop te hebben.</w:t>
      </w:r>
    </w:p>
    <w:p w14:paraId="4DEFB157" w14:textId="4010F109" w:rsidR="00E43714" w:rsidRDefault="00E43714" w:rsidP="006C3FBE">
      <w:pPr>
        <w:pStyle w:val="Opsommingtekens3"/>
      </w:pPr>
      <w:r w:rsidRPr="00F03DD9">
        <w:t>Inhoud</w:t>
      </w:r>
      <w:r w:rsidRPr="00930D12">
        <w:t xml:space="preserve">: </w:t>
      </w:r>
      <w:r>
        <w:t>STOP-</w:t>
      </w:r>
      <w:r w:rsidRPr="00930D12">
        <w:t xml:space="preserve">element dat de inhoud van de </w:t>
      </w:r>
      <w:r>
        <w:t>mededeling</w:t>
      </w:r>
      <w:r w:rsidRPr="00930D12">
        <w:t xml:space="preserve"> bevat. Verplicht element. Komt </w:t>
      </w:r>
      <w:r w:rsidRPr="00616A04">
        <w:t xml:space="preserve">(per DivisieTekst) </w:t>
      </w:r>
      <w:r w:rsidRPr="00930D12">
        <w:t>1 keer voor. Het element Inhoud bevat ten minste één van de tekstelementen die STOP daarvoor kent; alle tekstelementen voor Inhoud zijn toegestaan.</w:t>
      </w:r>
    </w:p>
    <w:p w14:paraId="7F734665" w14:textId="77777777" w:rsidR="00E43714" w:rsidRDefault="00E43714" w:rsidP="00E43714">
      <w:pPr>
        <w:pStyle w:val="Kader"/>
      </w:pPr>
      <w:r w:rsidRPr="00B26823">
        <w:rPr>
          <w:noProof/>
        </w:rPr>
        <mc:AlternateContent>
          <mc:Choice Requires="wps">
            <w:drawing>
              <wp:inline distT="0" distB="0" distL="0" distR="0" wp14:anchorId="4F6EC8C1" wp14:editId="681874D8">
                <wp:extent cx="5400040" cy="1163222"/>
                <wp:effectExtent l="0" t="0" r="22860" b="16510"/>
                <wp:docPr id="2" name="Tekstvak 2"/>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13AE9A37" w14:textId="77777777" w:rsidR="00E43714" w:rsidRPr="009A08A2" w:rsidRDefault="00E43714" w:rsidP="00E43714">
                            <w:pPr>
                              <w:rPr>
                                <w:b/>
                                <w:bCs/>
                              </w:rPr>
                            </w:pPr>
                            <w:r w:rsidRPr="009A08A2">
                              <w:rPr>
                                <w:b/>
                                <w:bCs/>
                              </w:rPr>
                              <w:t>Toekomstige functionaliteit</w:t>
                            </w:r>
                          </w:p>
                          <w:p w14:paraId="2C5EDE97" w14:textId="77777777" w:rsidR="00E43714" w:rsidRDefault="00E43714" w:rsidP="00E43714">
                            <w:r w:rsidRPr="005F20E5">
                              <w:t xml:space="preserve">In de toekomst zal </w:t>
                            </w:r>
                            <w:r>
                              <w:t xml:space="preserve">de mededeling </w:t>
                            </w:r>
                            <w:r w:rsidRPr="005F20E5">
                              <w:t xml:space="preserve">van de uitspraak </w:t>
                            </w:r>
                            <w:r>
                              <w:t xml:space="preserve">van de rechter </w:t>
                            </w:r>
                            <w:r w:rsidRPr="005F20E5">
                              <w:t xml:space="preserve">met toepassing van de STOP/TPOD-standaard </w:t>
                            </w:r>
                            <w:r>
                              <w:t xml:space="preserve">worden opgesteld </w:t>
                            </w:r>
                            <w:r w:rsidRPr="005F20E5">
                              <w:t xml:space="preserve">en aan de LVBB </w:t>
                            </w:r>
                            <w:r>
                              <w:t>worden aangeleverd voor de publicatie in het publicatieblad</w:t>
                            </w:r>
                            <w:r w:rsidRPr="005F20E5">
                              <w:t>.</w:t>
                            </w:r>
                          </w:p>
                          <w:p w14:paraId="4E8E0515" w14:textId="77777777" w:rsidR="00E43714" w:rsidRDefault="00E43714" w:rsidP="00E43714"/>
                          <w:p w14:paraId="3965DDFE" w14:textId="77777777" w:rsidR="00E43714" w:rsidRPr="00541BF1" w:rsidRDefault="00E43714" w:rsidP="00E43714">
                            <w:pPr>
                              <w:rPr>
                                <w:b/>
                                <w:bCs/>
                              </w:rPr>
                            </w:pPr>
                            <w:r w:rsidRPr="00541BF1">
                              <w:rPr>
                                <w:b/>
                                <w:bCs/>
                              </w:rPr>
                              <w:t>Workaround</w:t>
                            </w:r>
                          </w:p>
                          <w:p w14:paraId="140235E3" w14:textId="03F8F6A5" w:rsidR="00E43714" w:rsidRPr="00C352EA" w:rsidRDefault="00E43714" w:rsidP="00E43714">
                            <w:r>
                              <w:t xml:space="preserve">Zolang de mededeling </w:t>
                            </w:r>
                            <w:r w:rsidR="007D5F67" w:rsidRPr="007D5F67">
                              <w:t xml:space="preserve">van de uitspraak van de rechter </w:t>
                            </w:r>
                            <w:r>
                              <w:t>nog niet in de DSO-keten is geïmplementeerd, wordt voor de mededeling van de uitspraak van de rechter een besluit conform model BesluitCompact gebruikt. In het besluit moet dan worden aangegeven dat het niet een besluit maar een mededeling betreft.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F6EC8C1" id="Tekstvak 2" o:spid="_x0000_s1029"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FdSwRC8CAABaBAAADgAAAAAAAAAAAAAAAAAuAgAAZHJz&#10;L2Uyb0RvYy54bWxQSwECLQAUAAYACAAAACEAq+vTQNsAAAAFAQAADwAAAAAAAAAAAAAAAACJBAAA&#10;ZHJzL2Rvd25yZXYueG1sUEsFBgAAAAAEAAQA8wAAAJEFAAAAAA==&#10;" filled="f" strokeweight=".5pt">
                <v:textbox style="mso-fit-shape-to-text:t">
                  <w:txbxContent>
                    <w:p w14:paraId="13AE9A37" w14:textId="77777777" w:rsidR="00E43714" w:rsidRPr="009A08A2" w:rsidRDefault="00E43714" w:rsidP="00E43714">
                      <w:pPr>
                        <w:rPr>
                          <w:b/>
                          <w:bCs/>
                        </w:rPr>
                      </w:pPr>
                      <w:r w:rsidRPr="009A08A2">
                        <w:rPr>
                          <w:b/>
                          <w:bCs/>
                        </w:rPr>
                        <w:t>Toekomstige functionaliteit</w:t>
                      </w:r>
                    </w:p>
                    <w:p w14:paraId="2C5EDE97" w14:textId="77777777" w:rsidR="00E43714" w:rsidRDefault="00E43714" w:rsidP="00E43714">
                      <w:r w:rsidRPr="005F20E5">
                        <w:t xml:space="preserve">In de toekomst zal </w:t>
                      </w:r>
                      <w:r>
                        <w:t xml:space="preserve">de mededeling </w:t>
                      </w:r>
                      <w:r w:rsidRPr="005F20E5">
                        <w:t xml:space="preserve">van de uitspraak </w:t>
                      </w:r>
                      <w:r>
                        <w:t xml:space="preserve">van de rechter </w:t>
                      </w:r>
                      <w:r w:rsidRPr="005F20E5">
                        <w:t xml:space="preserve">met toepassing van de STOP/TPOD-standaard </w:t>
                      </w:r>
                      <w:r>
                        <w:t xml:space="preserve">worden opgesteld </w:t>
                      </w:r>
                      <w:r w:rsidRPr="005F20E5">
                        <w:t xml:space="preserve">en aan de LVBB </w:t>
                      </w:r>
                      <w:r>
                        <w:t>worden aangeleverd voor de publicatie in het publicatieblad</w:t>
                      </w:r>
                      <w:r w:rsidRPr="005F20E5">
                        <w:t>.</w:t>
                      </w:r>
                    </w:p>
                    <w:p w14:paraId="4E8E0515" w14:textId="77777777" w:rsidR="00E43714" w:rsidRDefault="00E43714" w:rsidP="00E43714"/>
                    <w:p w14:paraId="3965DDFE" w14:textId="77777777" w:rsidR="00E43714" w:rsidRPr="00541BF1" w:rsidRDefault="00E43714" w:rsidP="00E43714">
                      <w:pPr>
                        <w:rPr>
                          <w:b/>
                          <w:bCs/>
                        </w:rPr>
                      </w:pPr>
                      <w:r w:rsidRPr="00541BF1">
                        <w:rPr>
                          <w:b/>
                          <w:bCs/>
                        </w:rPr>
                        <w:t>Workaround</w:t>
                      </w:r>
                    </w:p>
                    <w:p w14:paraId="140235E3" w14:textId="03F8F6A5" w:rsidR="00E43714" w:rsidRPr="00C352EA" w:rsidRDefault="00E43714" w:rsidP="00E43714">
                      <w:r>
                        <w:t xml:space="preserve">Zolang de mededeling </w:t>
                      </w:r>
                      <w:r w:rsidR="007D5F67" w:rsidRPr="007D5F67">
                        <w:t xml:space="preserve">van de uitspraak van de rechter </w:t>
                      </w:r>
                      <w:r>
                        <w:t>nog niet in de DSO-keten is geïmplementeerd, wordt voor de mededeling van de uitspraak van de rechter een besluit conform model BesluitCompact gebruikt. In het besluit moet dan worden aangegeven dat het niet een besluit maar een mededeling betreft.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