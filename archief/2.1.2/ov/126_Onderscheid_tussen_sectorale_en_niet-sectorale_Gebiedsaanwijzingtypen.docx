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w:t>
      </w:r>
      <w:r w:rsidRPr="00F1426F">
        <w:lastRenderedPageBreak/>
        <w:t xml:space="preserve">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