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A8D8" w14:textId="3EDA8DED" w:rsidR="0056703D" w:rsidRDefault="00052A98" w:rsidP="0056703D">
      <w:pPr>
        <w:pStyle w:val="Kop3"/>
      </w:pPr>
      <w:bookmarkStart w:id="144" w:name="_Ref_b65ebb6cf5d4d58588ab2d97055cc363_1"/>
      <w:r>
        <w:t>Productmodel: h</w:t>
      </w:r>
      <w:r w:rsidR="0056703D">
        <w:t>et IMOW-UML-diagram</w:t>
      </w:r>
      <w:r w:rsidR="0056703D">
        <w:t xml:space="preserve"> voor </w:t>
      </w:r>
      <w:fldSimple w:instr=" DOCVARIABLE ID01+ ">
        <w:r w:rsidR="005739AB">
          <w:t>de omgevingsvisie</w:t>
        </w:r>
      </w:fldSimple>
      <w:bookmarkEnd w:id="144"/>
    </w:p>
    <w:p w14:paraId="3E37416F" w14:textId="5512D629" w:rsidR="0056703D" w:rsidRDefault="00B61B8F" w:rsidP="0056703D"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_Ref_b65ebb6cf5d4d58588ab2d97055cc363_2 \n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Figuur 19</w:t>
      </w:r>
      <w:r w:rsidRPr="001805B7">
        <w:rPr>
          <w:rStyle w:val="Verwijzing"/>
        </w:rPr>
        <w:fldChar w:fldCharType="end"/>
      </w:r>
      <w:r w:rsidR="0056703D" w:rsidRPr="00526FEC">
        <w:t xml:space="preserve"> toont het volledige IMOW-diagram in UML </w:t>
      </w:r>
      <w:r w:rsidR="0056703D" w:rsidRPr="0012396B">
        <w:t>voor</w:t>
      </w:r>
      <w:r w:rsidR="0056703D">
        <w:t xml:space="preserve"> het </w:t>
      </w:r>
      <w:r w:rsidR="0036284B" w:rsidRPr="0036284B">
        <w:t xml:space="preserve">Lichaam van de Regeling </w:t>
      </w:r>
      <w:r w:rsidR="0056703D">
        <w:t>van</w:t>
      </w:r>
      <w:r w:rsidR="0056703D" w:rsidRPr="0012396B">
        <w:t xml:space="preserve"> </w:t>
      </w:r>
      <w:r w:rsidR="0056703D">
        <w:fldChar w:fldCharType="begin"/>
      </w:r>
      <w:r w:rsidR="0056703D">
        <w:instrText>DOCVARIABLE ID01+</w:instrText>
      </w:r>
      <w:r w:rsidR="0056703D">
        <w:fldChar w:fldCharType="separate"/>
      </w:r>
      <w:r w:rsidR="005739AB">
        <w:t>de omgevingsvisie</w:t>
      </w:r>
      <w:r w:rsidR="0056703D">
        <w:fldChar w:fldCharType="end"/>
      </w:r>
      <w:r w:rsidR="007C171D">
        <w:t xml:space="preserve">: </w:t>
      </w:r>
      <w:r w:rsidR="002131C7" w:rsidRPr="002131C7">
        <w:t xml:space="preserve">het deel dat de (beleids)tekst met de inhoud van </w:t>
      </w:r>
      <w:fldSimple w:instr=" DOCVARIABLE ID01+ ">
        <w:r w:rsidR="005739AB">
          <w:t>de omgevingsvisie</w:t>
        </w:r>
      </w:fldSimple>
      <w:r w:rsidR="002131C7" w:rsidRPr="002131C7">
        <w:t xml:space="preserve"> bevat</w:t>
      </w:r>
      <w:r w:rsidR="0056703D">
        <w:t>.</w:t>
      </w:r>
    </w:p>
    <w:p w14:paraId="4684B7FA" w14:textId="1420FEF8" w:rsidR="00843E31" w:rsidRDefault="00373BE2" w:rsidP="0056703D">
      <w:pPr>
        <w:pStyle w:val="Figuur"/>
      </w:pPr>
      <w:r w:rsidRPr="00373BE2">
        <w:rPr>
          <w:noProof/>
        </w:rPr>
        <w:lastRenderedPageBreak/>
        <w:drawing>
          <wp:inline distT="0" distB="0" distL="0" distR="0" wp14:anchorId="50E21E53" wp14:editId="40883310">
            <wp:extent cx="5400040" cy="4030980"/>
            <wp:effectExtent l="0" t="0" r="0" b="762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9242" w14:textId="3AA39F64" w:rsidR="0056703D" w:rsidRPr="00B707F1" w:rsidRDefault="00C32231" w:rsidP="0056703D">
      <w:pPr>
        <w:pStyle w:val="Figuurbijschrift"/>
      </w:pPr>
      <w:bookmarkStart w:id="147" w:name="_Ref_b65ebb6cf5d4d58588ab2d97055cc363_2"/>
      <w:r>
        <w:t>IMOW-</w:t>
      </w:r>
      <w:r w:rsidR="0056703D" w:rsidRPr="00B707F1">
        <w:t xml:space="preserve">UML-klassediagram </w:t>
      </w:r>
      <w:r>
        <w:t>voor</w:t>
      </w:r>
      <w:r w:rsidR="0056703D">
        <w:t xml:space="preserve"> </w:t>
      </w:r>
      <w:r w:rsidR="0056703D">
        <w:fldChar w:fldCharType="begin"/>
      </w:r>
      <w:r w:rsidR="0056703D">
        <w:instrText>DOCVARIABLE ID01+</w:instrText>
      </w:r>
      <w:r w:rsidR="0056703D">
        <w:fldChar w:fldCharType="separate"/>
      </w:r>
      <w:r w:rsidR="005739AB">
        <w:t>de omgevingsvisie</w:t>
      </w:r>
      <w:r w:rsidR="0056703D">
        <w:fldChar w:fldCharType="end"/>
      </w:r>
      <w:bookmarkEnd w:id="147"/>
    </w:p>
    <w:p w14:paraId="231C36CE" w14:textId="24CF98D4" w:rsidR="0056703D" w:rsidRPr="00B707F1" w:rsidRDefault="0056703D" w:rsidP="0056703D">
      <w:r>
        <w:t>In het diagram zijn in blauw de tekstobjecten weergegeven</w:t>
      </w:r>
      <w:r w:rsidR="00CF4A3E" w:rsidRPr="00CF4A3E">
        <w:t>: Divisie, Divisietekst en Tekstdeel</w:t>
      </w:r>
      <w:r>
        <w:t xml:space="preserve">. </w:t>
      </w:r>
      <w:r w:rsidR="00A25F46" w:rsidRPr="00A25F46">
        <w:t>Divisie en Divisietekst (in de donkerblauwe blokjes), zijn de koppelelementen naar STOP</w:t>
      </w:r>
      <w:r>
        <w:t xml:space="preserve">. In roze is Locatie met zijn verschijningsvormen weergegeven. </w:t>
      </w:r>
      <w:r w:rsidRPr="00D970A5">
        <w:t xml:space="preserve">Het groene blokje staat voor het </w:t>
      </w:r>
      <w:r w:rsidRPr="00797A6D">
        <w:t>domeinspecifieke</w:t>
      </w:r>
      <w:r w:rsidRPr="00797A6D" w:rsidDel="00797A6D">
        <w:t xml:space="preserve"> </w:t>
      </w:r>
      <w:r w:rsidRPr="00D970A5">
        <w:t xml:space="preserve">annotatie-object Gebiedsaanwijzing. </w:t>
      </w:r>
      <w:r w:rsidR="004778C1" w:rsidRPr="004778C1">
        <w:t xml:space="preserve">Tekst, Locatie en Annotatie </w:t>
      </w:r>
      <w:r>
        <w:t xml:space="preserve">zijn de hoofdcomponenten van IMOW die in paragraaf </w:t>
      </w:r>
      <w:r w:rsidR="00796B5D" w:rsidRPr="001805B7">
        <w:rPr>
          <w:rStyle w:val="Verwijzing"/>
        </w:rPr>
        <w:fldChar w:fldCharType="begin"/>
      </w:r>
      <w:r w:rsidR="00796B5D" w:rsidRPr="001805B7">
        <w:rPr>
          <w:rStyle w:val="Verwijzing"/>
        </w:rPr>
        <w:instrText xml:space="preserve"> REF _Ref_c80eb118a4af5f21f456700f2f552c60_1 \n \h </w:instrText>
      </w:r>
      <w:r w:rsidR="00796B5D" w:rsidRPr="001805B7">
        <w:rPr>
          <w:rStyle w:val="Verwijzing"/>
        </w:rPr>
      </w:r>
      <w:r w:rsidR="00796B5D" w:rsidRPr="001805B7">
        <w:rPr>
          <w:rStyle w:val="Verwijzing"/>
        </w:rPr>
        <w:fldChar w:fldCharType="separate"/>
      </w:r>
      <w:r w:rsidR="005739AB">
        <w:rPr>
          <w:rStyle w:val="Verwijzing"/>
        </w:rPr>
        <w:t>6.1</w:t>
      </w:r>
      <w:r w:rsidR="00796B5D" w:rsidRPr="001805B7">
        <w:rPr>
          <w:rStyle w:val="Verwijzing"/>
        </w:rPr>
        <w:fldChar w:fldCharType="end"/>
      </w:r>
      <w:r>
        <w:t xml:space="preserve"> al zijn beschreven. </w:t>
      </w:r>
      <w:r w:rsidR="00E663DE" w:rsidRPr="00E663DE">
        <w:t>Het witte blokje is het Regelingsgebied.</w:t>
      </w:r>
      <w:r w:rsidR="00E663DE">
        <w:t xml:space="preserve"> </w:t>
      </w:r>
      <w:r>
        <w:t xml:space="preserve">In het model is aangegeven welke waardelijsten van toepassing zijn. Het model bevat ook de attributen die </w:t>
      </w:r>
      <w:r w:rsidR="00E663DE">
        <w:t xml:space="preserve">nodig zijn </w:t>
      </w:r>
      <w:r>
        <w:t>om inhoudelijke annotaties te kunnen presenteren op een kaart.</w:t>
      </w:r>
      <w:r w:rsidR="004D2F49">
        <w:t xml:space="preserve"> </w:t>
      </w:r>
      <w:r w:rsidR="004D2F49" w:rsidRPr="004D2F49">
        <w:t>In de navolgende paragrafen</w:t>
      </w:r>
      <w:r w:rsidR="004D2F49">
        <w:t xml:space="preserve"> </w:t>
      </w:r>
      <w:r>
        <w:t>worden de objecten in detail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39" Type="http://schemas.openxmlformats.org/officeDocument/2006/relationships/image" Target="media/image_b5ca2f8a540bf105e04bb188a23d6e63.png"/><Relationship Id="rId40" Type="http://schemas.openxmlformats.org/officeDocument/2006/relationships/image" Target="media/image_8d9e92a9c490141be312e6cacdb05990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