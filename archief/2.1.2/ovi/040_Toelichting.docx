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CB6FF" w14:textId="77777777" w:rsidR="00713915" w:rsidRDefault="001C6F0F" w:rsidP="00713915">
      <w:pPr>
        <w:pStyle w:val="Kop5"/>
      </w:pPr>
      <w:bookmarkStart w:id="82" w:name="_Ref_6eb68d7348a97ee7fcc9515694e2698e_1"/>
      <w:r>
        <w:t>Toelichting</w:t>
      </w:r>
      <w:bookmarkEnd w:id="82"/>
    </w:p>
    <w:p w14:paraId="4B25264F" w14:textId="77777777" w:rsidR="00713915" w:rsidRDefault="001C6F0F" w:rsidP="00713915">
      <w:r w:rsidRPr="009E34EA">
        <w:t xml:space="preserve">RegelingVrijetekst is het model dat </w:t>
      </w:r>
      <w:r>
        <w:t xml:space="preserve">het </w:t>
      </w:r>
      <w:r w:rsidRPr="009E34EA">
        <w:t>bevoegd gezag moet gebruiken als het een nieuw, initieel omgevingsdocument met Vrijetekststructuur instelt. RegelingVrijetekst is ook het model voor de geconsolideerde regeling van omgevingsdocumenten met Vrijetekststructuur.</w:t>
      </w:r>
    </w:p>
    <w:p w14:paraId="6B3B7E16" w14:textId="77777777" w:rsidR="00713915" w:rsidRDefault="00000000" w:rsidP="00713915"/>
    <w:p w14:paraId="64610694" w14:textId="0655ECA9" w:rsidR="00713915" w:rsidRDefault="001C6F0F" w:rsidP="00713915">
      <w:r w:rsidRPr="00AE0435">
        <w:t xml:space="preserve">In deze paragraaf worden de elementen toegelicht die moeten respectievelijk kunnen voorkomen in een </w:t>
      </w:r>
      <w:r>
        <w:t>Regeling</w:t>
      </w:r>
      <w:r w:rsidRPr="00AE0435">
        <w:t xml:space="preserve"> overeenkomstig het model </w:t>
      </w:r>
      <w:r>
        <w:t>RegelingVrijetekst</w:t>
      </w:r>
      <w:r w:rsidRPr="00AE0435">
        <w:t xml:space="preserve">. Daarbij wordt de nummering van paragraaf </w:t>
      </w:r>
      <w:r w:rsidRPr="001805B7">
        <w:rPr>
          <w:rStyle w:val="Verwijzing"/>
        </w:rPr>
        <w:fldChar w:fldCharType="begin"/>
      </w:r>
      <w:r w:rsidRPr="001805B7">
        <w:rPr>
          <w:rStyle w:val="Verwijzing"/>
        </w:rPr>
        <w:instrText xml:space="preserve"> REF _Ref_ce523b00d9ac6db71700014a815ff805_2 \r \h </w:instrText>
      </w:r>
      <w:r w:rsidRPr="001805B7">
        <w:rPr>
          <w:rStyle w:val="Verwijzing"/>
        </w:rPr>
      </w:r>
      <w:r w:rsidRPr="001805B7">
        <w:rPr>
          <w:rStyle w:val="Verwijzing"/>
        </w:rPr>
        <w:fldChar w:fldCharType="separate"/>
      </w:r>
      <w:r w:rsidR="005739AB">
        <w:rPr>
          <w:rStyle w:val="Verwijzing"/>
        </w:rPr>
        <w:t>4.3.3.1</w:t>
      </w:r>
      <w:r w:rsidRPr="001805B7">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79464DE1" w14:textId="77777777" w:rsidR="00713915" w:rsidRDefault="00000000" w:rsidP="00713915"/>
    <w:p w14:paraId="46E461C0" w14:textId="77777777" w:rsidR="00A92F71" w:rsidRPr="00467426" w:rsidRDefault="00A92F71" w:rsidP="00FF5CC9">
      <w:pPr>
        <w:pStyle w:val="Opsommingnummers1"/>
        <w:numPr>
          <w:ilvl w:val="0"/>
          <w:numId w:val="9"/>
        </w:numPr>
      </w:pPr>
      <w:r w:rsidRPr="00A92F71">
        <w:rPr>
          <w:b/>
          <w:bCs/>
        </w:rPr>
        <w:t>RegelingOpschrift</w:t>
      </w:r>
      <w:r w:rsidRPr="008A3D08">
        <w:t>: de officiële titel van de Regeling. Bijvoorbeeld: Omgevingsvisie Utrecht, of Woningbouwprogramma Amsterdam.</w:t>
      </w:r>
    </w:p>
    <w:p w14:paraId="4286E641" w14:textId="0AFE6C0F" w:rsidR="00A92F71" w:rsidRPr="00467426" w:rsidRDefault="00A92F71" w:rsidP="00A92F71">
      <w:pPr>
        <w:pStyle w:val="Opsommingnummers1"/>
      </w:pPr>
      <w:r w:rsidRPr="00467426">
        <w:rPr>
          <w:b/>
          <w:bCs/>
        </w:rPr>
        <w:t>Lichaam</w:t>
      </w:r>
      <w:r w:rsidRPr="00467426">
        <w:t xml:space="preserve">: </w:t>
      </w:r>
      <w:r>
        <w:t xml:space="preserve">het element dat </w:t>
      </w:r>
      <w:r w:rsidRPr="005015E6">
        <w:t xml:space="preserve">de </w:t>
      </w:r>
      <w:r>
        <w:t>inhoud oftewel de (beleids)tekst</w:t>
      </w:r>
      <w:r w:rsidRPr="005015E6">
        <w:t xml:space="preserve"> van het omgevingsdocument </w:t>
      </w:r>
      <w:r>
        <w:t>bevat.</w:t>
      </w:r>
      <w:r w:rsidRPr="005015E6">
        <w:t xml:space="preserve"> </w:t>
      </w:r>
      <w:r>
        <w:t xml:space="preserve">Deze inhoud staat </w:t>
      </w:r>
      <w:r w:rsidRPr="008511CB">
        <w:t>in een of meer Divisieteksten, die desgewenst hiërarchisch kunnen worden gestructureerd in Divisies</w:t>
      </w:r>
      <w:r>
        <w:t>.</w:t>
      </w:r>
      <w:r w:rsidRPr="008511CB">
        <w:t xml:space="preserve"> </w:t>
      </w:r>
      <w:r>
        <w:t xml:space="preserve">Hiervoor gelden </w:t>
      </w:r>
      <w:r w:rsidRPr="005015E6">
        <w:t xml:space="preserve">de specificaties voor de </w:t>
      </w:r>
      <w:r>
        <w:t>Vrijetekst</w:t>
      </w:r>
      <w:r w:rsidRPr="005015E6">
        <w:t xml:space="preserve">structuur </w:t>
      </w:r>
      <w:r>
        <w:t>va</w:t>
      </w:r>
      <w:r w:rsidRPr="005015E6">
        <w:t xml:space="preserve">n paragraaf </w:t>
      </w:r>
      <w:r w:rsidR="00A0372A" w:rsidRPr="001805B7">
        <w:rPr>
          <w:rStyle w:val="Verwijzing"/>
        </w:rPr>
        <w:fldChar w:fldCharType="begin"/>
      </w:r>
      <w:r w:rsidR="00A0372A" w:rsidRPr="001805B7">
        <w:rPr>
          <w:rStyle w:val="Verwijzing"/>
        </w:rPr>
        <w:instrText xml:space="preserve"> REF _Ref_aef03e82b489fa65ec615f71029b567a_1 \n \h </w:instrText>
      </w:r>
      <w:r w:rsidR="00A0372A" w:rsidRPr="001805B7">
        <w:rPr>
          <w:rStyle w:val="Verwijzing"/>
        </w:rPr>
      </w:r>
      <w:r w:rsidR="00A0372A" w:rsidRPr="001805B7">
        <w:rPr>
          <w:rStyle w:val="Verwijzing"/>
        </w:rPr>
        <w:fldChar w:fldCharType="separate"/>
      </w:r>
      <w:r w:rsidR="005739AB">
        <w:rPr>
          <w:rStyle w:val="Verwijzing"/>
        </w:rPr>
        <w:t>5.2</w:t>
      </w:r>
      <w:r w:rsidR="00A0372A" w:rsidRPr="001805B7">
        <w:rPr>
          <w:rStyle w:val="Verwijzing"/>
        </w:rPr>
        <w:fldChar w:fldCharType="end"/>
      </w:r>
      <w:r w:rsidRPr="005015E6">
        <w:t>. Dit is het onderdeel dat wordt geannoteerd met</w:t>
      </w:r>
      <w:r>
        <w:t xml:space="preserve"> de</w:t>
      </w:r>
      <w:r w:rsidRPr="005015E6">
        <w:t xml:space="preserve"> </w:t>
      </w:r>
      <w:r w:rsidR="00BC7E65">
        <w:t>OW-object</w:t>
      </w:r>
      <w:r w:rsidRPr="005015E6">
        <w:t xml:space="preserve">en </w:t>
      </w:r>
      <w:r>
        <w:t xml:space="preserve">die zijn </w:t>
      </w:r>
      <w:r w:rsidRPr="005015E6">
        <w:t xml:space="preserve">beschreven in hoofdstuk </w:t>
      </w:r>
      <w:r w:rsidR="00FB3887" w:rsidRPr="001805B7">
        <w:rPr>
          <w:rStyle w:val="Verwijzing"/>
        </w:rPr>
        <w:fldChar w:fldCharType="begin"/>
      </w:r>
      <w:r w:rsidR="00FB3887" w:rsidRPr="001805B7">
        <w:rPr>
          <w:rStyle w:val="Verwijzing"/>
        </w:rPr>
        <w:instrText xml:space="preserve"> REF _Ref_be06ecfa9390759f7c5670d0eaa89574_1 \n \h </w:instrText>
      </w:r>
      <w:r w:rsidR="00FB3887" w:rsidRPr="001805B7">
        <w:rPr>
          <w:rStyle w:val="Verwijzing"/>
        </w:rPr>
      </w:r>
      <w:r w:rsidR="00FB3887" w:rsidRPr="001805B7">
        <w:rPr>
          <w:rStyle w:val="Verwijzing"/>
        </w:rPr>
        <w:fldChar w:fldCharType="separate"/>
      </w:r>
      <w:r w:rsidR="005739AB">
        <w:rPr>
          <w:rStyle w:val="Verwijzing"/>
        </w:rPr>
        <w:t>7</w:t>
      </w:r>
      <w:r w:rsidR="00FB3887" w:rsidRPr="001805B7">
        <w:rPr>
          <w:rStyle w:val="Verwijzing"/>
        </w:rPr>
        <w:fldChar w:fldCharType="end"/>
      </w:r>
      <w:r w:rsidRPr="005015E6">
        <w:t>.</w:t>
      </w:r>
    </w:p>
    <w:p w14:paraId="2DC9A111" w14:textId="4520A038" w:rsidR="00713915" w:rsidRDefault="00A92F71" w:rsidP="00A92F71">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bijlagen bij </w:t>
      </w:r>
      <w:r>
        <w:t xml:space="preserve">de Regeling </w:t>
      </w:r>
      <w:r w:rsidRPr="00A761B2">
        <w:t xml:space="preserve">worden gevoegd als nodig is. </w:t>
      </w:r>
      <w:r w:rsidRPr="00023FC9">
        <w:t>Bijlagen bij de Regeling worden bekendgemaakt én geconsolideerd. Deze bijlagen zijn dus zowel te vinden 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00A0372A" w:rsidRPr="001805B7">
        <w:rPr>
          <w:rStyle w:val="Verwijzing"/>
        </w:rPr>
        <w:fldChar w:fldCharType="begin"/>
      </w:r>
      <w:r w:rsidR="00A0372A" w:rsidRPr="001805B7">
        <w:rPr>
          <w:rStyle w:val="Verwijzing"/>
        </w:rPr>
        <w:instrText xml:space="preserve"> REF _Ref_aef03e82b489fa65ec615f71029b567a_1 \n \h </w:instrText>
      </w:r>
      <w:r w:rsidR="00A0372A" w:rsidRPr="001805B7">
        <w:rPr>
          <w:rStyle w:val="Verwijzing"/>
        </w:rPr>
      </w:r>
      <w:r w:rsidR="00A0372A" w:rsidRPr="001805B7">
        <w:rPr>
          <w:rStyle w:val="Verwijzing"/>
        </w:rPr>
        <w:fldChar w:fldCharType="separate"/>
      </w:r>
      <w:r w:rsidR="005739AB">
        <w:rPr>
          <w:rStyle w:val="Verwijzing"/>
        </w:rPr>
        <w:t>5.2</w:t>
      </w:r>
      <w:r w:rsidR="00A0372A" w:rsidRPr="001805B7">
        <w:rPr>
          <w:rStyle w:val="Verwijzing"/>
        </w:rPr>
        <w:fldChar w:fldCharType="end"/>
      </w:r>
      <w:r>
        <w:t xml:space="preserve">.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w:t>
      </w:r>
      <w:r>
        <w:lastRenderedPageBreak/>
        <w:t>titel met vindplaats) en een onderdeel Normen (</w:t>
      </w:r>
      <w:r w:rsidRPr="00A536E0">
        <w:t xml:space="preserve">de aanhalingstermen van </w:t>
      </w:r>
      <w:r>
        <w:t xml:space="preserve">normen, versie en vindplaats). Voor die onderverdeling worden de vrijetekstelementen Divisie (optioneel element) en Divisietekst (verplicht element) gebruikt. Tekst uitwisselen in STOP-XML is echter niet altijd mogelijk zonder de tekst te moeten overtypen. Daarom ondersteunt STOP ook het aanleveren van tekst als PDF-bestand. Een tekst in een PDF-bestand is voor de landelijke voorzieningen minder goed te hanteren; denk aan verwijzen naar specifieke onderdelen en muteren dat niet -of niet goed- mogelijk is. Daarom wordt het gebruik van PDF-bestanden slechts in specifieke, in het toepassingsprofiel vastgelegde, gevallen toegestaan. In dit toepassingsprofiel is, in de norm van paragraaf </w:t>
      </w:r>
      <w:r w:rsidRPr="001805B7">
        <w:rPr>
          <w:rStyle w:val="Verwijzing"/>
        </w:rPr>
        <w:fldChar w:fldCharType="begin"/>
      </w:r>
      <w:r w:rsidRPr="001805B7">
        <w:rPr>
          <w:rStyle w:val="Verwijzing"/>
        </w:rPr>
        <w:instrText xml:space="preserve"> REF _Ref_ce523b00d9ac6db71700014a815ff805_1 \n \h </w:instrText>
      </w:r>
      <w:r w:rsidRPr="001805B7">
        <w:rPr>
          <w:rStyle w:val="Verwijzing"/>
        </w:rPr>
      </w:r>
      <w:r w:rsidRPr="001805B7">
        <w:rPr>
          <w:rStyle w:val="Verwijzing"/>
        </w:rPr>
        <w:fldChar w:fldCharType="separate"/>
      </w:r>
      <w:r w:rsidR="005739AB">
        <w:rPr>
          <w:rStyle w:val="Verwijzing"/>
        </w:rPr>
        <w:t>4.3.3.1</w:t>
      </w:r>
      <w:r w:rsidRPr="001805B7">
        <w:rPr>
          <w:rStyle w:val="Verwijzing"/>
        </w:rPr>
        <w:fldChar w:fldCharType="end"/>
      </w:r>
      <w:r>
        <w:t xml:space="preserve">, bepaald dat een bijlage alleen als </w:t>
      </w:r>
      <w:r w:rsidRPr="00404023">
        <w:t xml:space="preserve">PDF-bestand </w:t>
      </w:r>
      <w:r>
        <w:t xml:space="preserve">mag </w:t>
      </w:r>
      <w:r w:rsidRPr="00404023">
        <w:t>worden aangeleverd als het voor het bevoegd gezag redelijkerwijs niet mogelijk is om de bijlage als onderdeel van de tekst in STOP-XML op te stellen</w:t>
      </w:r>
      <w:r>
        <w:t>. Bij bijlagen bij de regeling ligt dat minder voor de hand dan bij bijlagen bij het besluit.</w:t>
      </w:r>
      <w:r>
        <w:br/>
        <w:t xml:space="preserve">Een bijlage </w:t>
      </w:r>
      <w:r w:rsidRPr="00F87B74">
        <w:t xml:space="preserve">in de vorm van een PDF-bestand moet onveranderlijk zijn en daarom voldoen aan de eisen van PDF/A-1a of PDF/A-2a en moet worden </w:t>
      </w:r>
      <w:r>
        <w:t xml:space="preserve">gepubliceerd als document-informatieobject. Een beschrijving van beide publicatiemogelijkheden voor bijlagen staat in paragraaf </w:t>
      </w:r>
      <w:r w:rsidRPr="001805B7">
        <w:rPr>
          <w:rStyle w:val="Verwijzing"/>
        </w:rPr>
        <w:fldChar w:fldCharType="begin"/>
      </w:r>
      <w:r w:rsidRPr="001805B7">
        <w:rPr>
          <w:rStyle w:val="Verwijzing"/>
        </w:rPr>
        <w:instrText xml:space="preserve"> REF _Ref_83b5a237c0b841e5e5cdebf61a136309_1 \r \h </w:instrText>
      </w:r>
      <w:r w:rsidRPr="001805B7">
        <w:rPr>
          <w:rStyle w:val="Verwijzing"/>
        </w:rPr>
      </w:r>
      <w:r w:rsidRPr="001805B7">
        <w:rPr>
          <w:rStyle w:val="Verwijzing"/>
        </w:rPr>
        <w:fldChar w:fldCharType="separate"/>
      </w:r>
      <w:r w:rsidR="005739AB">
        <w:rPr>
          <w:rStyle w:val="Verwijzing"/>
        </w:rPr>
        <w:t>5.3</w:t>
      </w:r>
      <w:r w:rsidRPr="001805B7">
        <w:rPr>
          <w:rStyle w:val="Verwijzing"/>
        </w:rPr>
        <w:fldChar w:fldCharType="end"/>
      </w:r>
      <w:r>
        <w:t xml:space="preserve">. </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rsidR="00BC7E65">
        <w:t>OW-object</w:t>
      </w:r>
      <w:r w:rsidRPr="0085686E">
        <w:t>en.</w:t>
      </w:r>
    </w:p>
    <w:p w14:paraId="2B34D6BA" w14:textId="60B7EFBA" w:rsidR="00713915" w:rsidRDefault="001C6F0F" w:rsidP="00713915">
      <w:r>
        <w:t>Een aantal van de hiervoor besproken elementen moet worden voorzien van een Kop</w:t>
      </w:r>
      <w:r w:rsidRPr="003F1718">
        <w:t>. Voor de Kop zijn de Kopelementen Label, Nummer en Opschrift beschikbaar. Label is de aanduiding van het type tekstelement, zoals Hoofdstuk, Paragraaf of Artikel. Opschrift is de titel van het tekstelement, die aangeeft waar de tekst over gaat.</w:t>
      </w:r>
    </w:p>
    <w:p w14:paraId="251E7756" w14:textId="77777777" w:rsidR="00713915" w:rsidRPr="0026520C" w:rsidRDefault="001C6F0F" w:rsidP="00713915">
      <w:r w:rsidRPr="00981796">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