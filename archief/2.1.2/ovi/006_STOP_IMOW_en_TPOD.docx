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1C6F0F" w:rsidP="00E33EDD">
      <w:pPr>
        <w:pStyle w:val="Kop3"/>
      </w:pPr>
      <w:bookmarkStart w:id="7" w:name="_Ref_f2afbca66caeb150aef79b01545bc118_1"/>
      <w:r w:rsidRPr="00A22075">
        <w:t>STOP, IMOW en TPOD</w:t>
      </w:r>
      <w:bookmarkEnd w:id="7"/>
    </w:p>
    <w:p w14:paraId="7A608744" w14:textId="41DA2686" w:rsidR="00231874" w:rsidRDefault="00C8757F" w:rsidP="00E33EDD">
      <w:r w:rsidRPr="00B77B1F">
        <w:t>Op grond van artikel 20.26 lid 2 O</w:t>
      </w:r>
      <w:r>
        <w:t>mgevingswet worden</w:t>
      </w:r>
      <w:r w:rsidRPr="00B77B1F">
        <w:t xml:space="preserve"> </w:t>
      </w:r>
      <w:r>
        <w:t>b</w:t>
      </w:r>
      <w:r w:rsidRPr="00F22775">
        <w:t xml:space="preserve">esluiten en andere rechtsfiguren </w:t>
      </w:r>
      <w:r>
        <w:t xml:space="preserve">op </w:t>
      </w:r>
      <w:r w:rsidRPr="008B2C3B">
        <w:t xml:space="preserve">grond </w:t>
      </w:r>
      <w:r>
        <w:t xml:space="preserve">van </w:t>
      </w:r>
      <w:r w:rsidRPr="00F22775">
        <w:t>d</w:t>
      </w:r>
      <w:r>
        <w:t>i</w:t>
      </w:r>
      <w:r w:rsidRPr="00F22775">
        <w:t>e wet die bij ministeriële regeling zijn aangeduid als omgevingsdocument</w:t>
      </w:r>
      <w:r>
        <w:t xml:space="preserve">, </w:t>
      </w:r>
      <w:r w:rsidRPr="008B2C3B">
        <w:t>ontsloten via DSO-LV.</w:t>
      </w:r>
      <w:r>
        <w:t xml:space="preserve"> </w:t>
      </w:r>
      <w:r w:rsidRPr="00B5216A">
        <w:t xml:space="preserve">De </w:t>
      </w:r>
      <w:r>
        <w:t xml:space="preserve">bedoelde </w:t>
      </w:r>
      <w:r w:rsidRPr="002D36C5">
        <w:t xml:space="preserve">ministeriële regeling </w:t>
      </w:r>
      <w:r>
        <w:t xml:space="preserve">is </w:t>
      </w:r>
      <w:r w:rsidRPr="00B5216A">
        <w:t>de Regeling standaarden publicaties Omgevingswet</w:t>
      </w:r>
      <w:r>
        <w:rPr>
          <w:rStyle w:val="Voetnootmarkering"/>
        </w:rPr>
        <w:footnoteReference w:id="1"/>
      </w:r>
      <w:r>
        <w:t>.</w:t>
      </w:r>
      <w:r w:rsidRPr="00B5216A">
        <w:t xml:space="preserve"> </w:t>
      </w:r>
      <w:r>
        <w:t xml:space="preserve">Deze regeling wijst </w:t>
      </w:r>
      <w:r w:rsidRPr="00B5216A">
        <w:t>besluiten en andere rechtsfiguren aan als omgevingsdocument en stel</w:t>
      </w:r>
      <w:r>
        <w:t>t</w:t>
      </w:r>
      <w:r w:rsidRPr="00B5216A">
        <w:t xml:space="preserve"> het verplicht om die omgevingsdocumenten elektronisch vorm te geven conform</w:t>
      </w:r>
      <w:r>
        <w:t xml:space="preserve"> de </w:t>
      </w:r>
      <w:r w:rsidRPr="00CC1891">
        <w:t>Standaard voor Officiële Publicaties</w:t>
      </w:r>
      <w:r w:rsidRPr="00B5216A">
        <w:t xml:space="preserve">, </w:t>
      </w:r>
      <w:r>
        <w:t xml:space="preserve">het </w:t>
      </w:r>
      <w:r w:rsidRPr="00C66DC9">
        <w:t>InformatieModel Omgevingswet</w:t>
      </w:r>
      <w:r w:rsidRPr="00B5216A">
        <w:t xml:space="preserve"> en het voor het betreffende omgevingsdocument voorgeschreven toepassingsprofiel</w:t>
      </w:r>
      <w:r>
        <w:t>.</w:t>
      </w:r>
    </w:p>
    <w:p w14:paraId="3D02BAA7" w14:textId="467D5DBB" w:rsidR="000771DE" w:rsidRPr="00A22075" w:rsidRDefault="001C6F0F" w:rsidP="00E33EDD">
      <w:r w:rsidRPr="00A22075">
        <w:t xml:space="preserve">De Standaard voor Officiële Publicaties (verder: STOP) </w:t>
      </w:r>
      <w:r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 maar beschrijft wel de mechanismen en bouwstenen om die inhoud digitaal vast te leggen.</w:t>
      </w:r>
    </w:p>
    <w:p w14:paraId="5453EF9D" w14:textId="61CDDEF6" w:rsidR="00E33EDD" w:rsidRPr="00A22075" w:rsidRDefault="00000000" w:rsidP="00E33EDD"/>
    <w:p w14:paraId="40573E78" w14:textId="012070BF" w:rsidR="00030D6F" w:rsidRDefault="001C6F0F" w:rsidP="000A3FF7">
      <w:r w:rsidRPr="00853D57">
        <w:t xml:space="preserve">Per domein kan een specificatie van STOP gemaakt worden. </w:t>
      </w:r>
      <w:r>
        <w:t xml:space="preserve">Voor het domein van de Omgevingswet is die specificatie gegeven in het </w:t>
      </w:r>
      <w:r w:rsidRPr="002D5B12">
        <w:t>ToepassingsProfiel voor OmgevingsDocumenten (TPOD)</w:t>
      </w:r>
      <w:r>
        <w:t xml:space="preserve">. Daarbij behoort </w:t>
      </w:r>
      <w:r w:rsidRPr="005401DE">
        <w:t>het InformatieModel Omgevingswet (verder: IMOW).</w:t>
      </w:r>
      <w:r>
        <w:t xml:space="preserve"> </w:t>
      </w:r>
      <w:r w:rsidRPr="005401DE">
        <w:t xml:space="preserve">IMOW is het logische model dat is toegespitst op de keten ‘Van plan tot publicatie’. IMOW bepaalt hoe </w:t>
      </w:r>
      <w:r w:rsidRPr="005401DE">
        <w:lastRenderedPageBreak/>
        <w:t>omgevingsdocumenten aan DSO-LV moeten worden aangeleverd.</w:t>
      </w:r>
      <w:r>
        <w:t xml:space="preserve"> </w:t>
      </w:r>
      <w:r w:rsidRPr="000A3FF7">
        <w:t xml:space="preserve">IMOW omvat implementatierichtlijnen en implementatie-afspraken voor de omgevingsdocumenten. </w:t>
      </w:r>
      <w:r>
        <w:t>IMOW is bedoeld voor bouwers van plansoftware en voor technisch ingestelde medewerkers van bevoegde gezagen en adviesbureaus.</w:t>
      </w:r>
    </w:p>
    <w:p w14:paraId="72CDE8E0" w14:textId="6E045AC2" w:rsidR="00E33EDD" w:rsidRDefault="001C6F0F" w:rsidP="006C0AB2">
      <w:pPr>
        <w:rPr>
          <w:szCs w:val="18"/>
        </w:rPr>
      </w:pPr>
      <w:r>
        <w:t>Naast IMOW is er, als serviceproduct, het Conceptueel InformatieModel Omgevingswet (verder: CIMOW). CIMOW is het informatiemodel voor informatie-uitwisseling binnen DSO-LV. CIMOW is bedoeld voor de DSO-keten. P</w:t>
      </w:r>
      <w:r w:rsidRPr="002657F7">
        <w:t xml:space="preserve">er omgevingsdocument </w:t>
      </w:r>
      <w:r>
        <w:t xml:space="preserve">is </w:t>
      </w:r>
      <w:r w:rsidRPr="002657F7">
        <w:t xml:space="preserve">in een Toepassingsprofiel </w:t>
      </w:r>
      <w:r>
        <w:t>beschreven o</w:t>
      </w:r>
      <w:r w:rsidRPr="00A22075">
        <w:t>p welke wijze STOP en IMOW moeten worden toegepast. Een Toepassingsprofiel is een nadere invulling c.q. beperking van STOP en bevat domein</w:t>
      </w:r>
      <w:r>
        <w:t>- en omgevingsdocument-</w:t>
      </w:r>
      <w:r w:rsidRPr="00A22075">
        <w:t xml:space="preserve">specifieke afspraken. De toepassingsprofielen </w:t>
      </w:r>
      <w:r>
        <w:t>geven</w:t>
      </w:r>
      <w:r w:rsidRPr="00A22075">
        <w:t xml:space="preserve"> de informatiekundige specificaties conform STOP en IMOW voor de (inhoudelijke) onderwerpen, de regels en richtlijnen die gelden voor het betreffende omgevingsdocument. Het is in feite de schakel tussen de juridisch(-inhoudelijke) bepalingen in de Omgevingswet en de technische specificaties voor </w:t>
      </w:r>
      <w:r w:rsidRPr="00BE6178">
        <w:t xml:space="preserve">het opstellen van de afzonderlijke omgevingsdocumenten en de data die daarin wordt vastgelegd </w:t>
      </w:r>
      <w:r>
        <w:t xml:space="preserve">en </w:t>
      </w:r>
      <w:r w:rsidRPr="00A22075">
        <w:t xml:space="preserve">het ontwikkelen van software </w:t>
      </w:r>
      <w:r>
        <w:t>daarvoor</w:t>
      </w:r>
      <w:r w:rsidRPr="00A22075">
        <w:t>. Het TPOD is primair bedoeld voor beleidsmedewerkers en juristen van de bevoegde gezagen, die de omgevingsdocumenten volgens de standaard inhoud en vorm zullen geven.</w:t>
      </w:r>
    </w:p>
    <w:p w14:paraId="10DED513" w14:textId="4FA0F2EC" w:rsidR="00E4668A" w:rsidRDefault="00000000" w:rsidP="00E33EDD">
      <w:pPr>
        <w:rPr>
          <w:szCs w:val="18"/>
        </w:rPr>
      </w:pPr>
    </w:p>
    <w:p w14:paraId="6C942A56" w14:textId="2F7CE1BE" w:rsidR="00E4668A" w:rsidRPr="00A22075" w:rsidRDefault="001C6F0F"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000000" w:rsidP="00E33EDD"/>
    <w:p w14:paraId="09FE3897" w14:textId="78CE95E9" w:rsidR="00306CF9" w:rsidRDefault="001C6F0F" w:rsidP="00E33EDD">
      <w:r>
        <w:t xml:space="preserve">Het onderhavige document is het toepassingsprofiel voor </w:t>
      </w:r>
      <w:fldSimple w:instr=" DOCVARIABLE ID01+ ">
        <w:r w:rsidR="005739AB">
          <w:t>de omgevingsvisie</w:t>
        </w:r>
      </w:fldSimple>
      <w:r>
        <w:t>. Het behoort tot het Toepassingsprofiel voor Omgevingsdocumenten, dat de volgende onderdelen omvat:</w:t>
      </w:r>
    </w:p>
    <w:p w14:paraId="2372E602" w14:textId="3775ED58" w:rsidR="00224191" w:rsidRDefault="001C6F0F" w:rsidP="00224191">
      <w:pPr>
        <w:pStyle w:val="Opsommingtekens1"/>
      </w:pPr>
      <w:r w:rsidRPr="008C5B7F">
        <w:t xml:space="preserve">Informatiemodel Omgevingswet </w:t>
      </w:r>
      <w:r>
        <w:t>(document en schema’s);</w:t>
      </w:r>
    </w:p>
    <w:p w14:paraId="413B4102" w14:textId="71F79FE5" w:rsidR="00224191" w:rsidRDefault="001C6F0F" w:rsidP="00224191">
      <w:pPr>
        <w:pStyle w:val="Opsommingtekens1"/>
      </w:pPr>
      <w:r>
        <w:t xml:space="preserve">Toepassingsprofielen </w:t>
      </w:r>
      <w:r w:rsidRPr="00540A48">
        <w:t>voor de omgevingsdocumenten</w:t>
      </w:r>
      <w:r>
        <w:t>;</w:t>
      </w:r>
    </w:p>
    <w:p w14:paraId="04D804DA" w14:textId="43BE1AEA" w:rsidR="00540A48" w:rsidRDefault="001C6F0F" w:rsidP="00224191">
      <w:pPr>
        <w:pStyle w:val="Opsommingtekens1"/>
      </w:pPr>
      <w:r>
        <w:t>Symbolenbibliotheek STOP-TPOD;</w:t>
      </w:r>
    </w:p>
    <w:p w14:paraId="527449D6" w14:textId="056FDD68" w:rsidR="00DF570C" w:rsidRDefault="001C6F0F" w:rsidP="00224191">
      <w:pPr>
        <w:pStyle w:val="Opsommingtekens1"/>
      </w:pPr>
      <w:r>
        <w:t>Waardelijsten IMOW.</w:t>
      </w:r>
    </w:p>
    <w:p w14:paraId="2F8D9F25" w14:textId="39E089C4" w:rsidR="00C668CF" w:rsidRDefault="00000000" w:rsidP="00C668CF"/>
    <w:p w14:paraId="7611F80B" w14:textId="28241EF5" w:rsidR="00C668CF" w:rsidRDefault="001C6F0F" w:rsidP="00C668CF">
      <w:r>
        <w:t xml:space="preserve">Bij </w:t>
      </w:r>
      <w:r w:rsidRPr="009A31FF">
        <w:t>het Toepassingsprofiel voor Omgevingsdocumenten</w:t>
      </w:r>
      <w:r>
        <w:t xml:space="preserve"> hoort een set van serviceproducten, waaronder:</w:t>
      </w:r>
    </w:p>
    <w:p w14:paraId="0CC464DD" w14:textId="703C8186" w:rsidR="009A31FF" w:rsidRDefault="001C6F0F" w:rsidP="009A31FF">
      <w:pPr>
        <w:pStyle w:val="Opsommingtekens1"/>
      </w:pPr>
      <w:r w:rsidRPr="009727B2">
        <w:t>Conceptueel Informatiemodel Omgevingswet</w:t>
      </w:r>
      <w:r>
        <w:t>;</w:t>
      </w:r>
    </w:p>
    <w:p w14:paraId="5C41D6AE" w14:textId="73A0D3FA" w:rsidR="009727B2" w:rsidRDefault="001C6F0F" w:rsidP="009A31FF">
      <w:pPr>
        <w:pStyle w:val="Opsommingtekens1"/>
      </w:pPr>
      <w:r w:rsidRPr="009727B2">
        <w:t>Presentatiemodel</w:t>
      </w:r>
      <w:r>
        <w:t>;</w:t>
      </w:r>
    </w:p>
    <w:p w14:paraId="7BF114F4" w14:textId="05E0E2F9" w:rsidR="00931FC9" w:rsidRDefault="001C6F0F" w:rsidP="009A31FF">
      <w:pPr>
        <w:pStyle w:val="Opsommingtekens1"/>
      </w:pPr>
      <w:r>
        <w:t>Wegwijzer;</w:t>
      </w:r>
    </w:p>
    <w:p w14:paraId="6542DD1D" w14:textId="5246DF96" w:rsidR="00E33EDD" w:rsidRPr="00A22075" w:rsidRDefault="001C6F0F" w:rsidP="00722F3F">
      <w:pPr>
        <w:pStyle w:val="Opsommingtekens1"/>
      </w:pPr>
      <w:r>
        <w:t>Validatiematrix.</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