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BEAA" w14:textId="77777777" w:rsidR="003D5A24" w:rsidRPr="007B60F8" w:rsidRDefault="001C6F0F" w:rsidP="007D5679">
      <w:pPr>
        <w:pStyle w:val="Kop4"/>
      </w:pPr>
      <w:r w:rsidRPr="007B60F8">
        <w:t>Raadplegen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