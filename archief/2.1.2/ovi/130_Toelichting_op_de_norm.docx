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1C6F0F" w:rsidP="00046669">
      <w:pPr>
        <w:pStyle w:val="Kop4"/>
      </w:pPr>
      <w:r w:rsidRPr="00F03DD9">
        <w:t>Toelichting op de norm</w:t>
      </w:r>
    </w:p>
    <w:p w14:paraId="399F58AE" w14:textId="30DBA338" w:rsidR="00046669" w:rsidRPr="007B60F8" w:rsidRDefault="001C6F0F"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190D8A80" w:rsidR="00046669" w:rsidRPr="00F03DD9" w:rsidRDefault="001C6F0F"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t xml:space="preserve">Voor de volledigheid wordt opgemerkt dat de </w:t>
      </w:r>
      <w:r w:rsidRPr="00F03DD9">
        <w:t>ActiviteitLocatieaanduiding</w:t>
      </w:r>
      <w:r>
        <w:t>en</w:t>
      </w:r>
      <w:r w:rsidRPr="00F03DD9">
        <w:t>, Gebiedsaanwijzing</w:t>
      </w:r>
      <w:r>
        <w:t>en</w:t>
      </w:r>
      <w:r w:rsidRPr="00F03DD9">
        <w:t xml:space="preserve"> Normwaarde</w:t>
      </w:r>
      <w:r>
        <w:t>n waarnaar niet verwezen wordt met SymbolisatieItem,</w:t>
      </w:r>
      <w:r w:rsidRPr="00F03DD9">
        <w:t xml:space="preserve"> word</w:t>
      </w:r>
      <w:r>
        <w:t>en</w:t>
      </w:r>
      <w:r w:rsidRPr="00F03DD9">
        <w:t xml:space="preserve"> weergegeven met de standaardweergave van de groep die bij </w:t>
      </w:r>
      <w:r>
        <w:t xml:space="preserve">die </w:t>
      </w:r>
      <w:r w:rsidRPr="00F03DD9">
        <w:t>object</w:t>
      </w:r>
      <w:r>
        <w:t>en</w:t>
      </w:r>
      <w:r w:rsidRPr="00F03DD9">
        <w:t xml:space="preserve"> </w:t>
      </w:r>
      <w:r>
        <w:t>hoort</w:t>
      </w:r>
      <w:r w:rsidRPr="00F03DD9">
        <w:t>.</w:t>
      </w:r>
      <w:r w:rsidR="001D4089">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