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1C6F0F" w:rsidP="00AF01F7">
      <w:pPr>
        <w:pStyle w:val="Kop3"/>
      </w:pPr>
      <w:bookmarkStart w:id="129" w:name="_Ref_e25eb2d38c8206df62dff5defc49ca5b_1"/>
      <w:r>
        <w:t>D</w:t>
      </w:r>
      <w:r w:rsidRPr="00F1426F">
        <w:t xml:space="preserve">e bedoeling van het annoteren met </w:t>
      </w:r>
      <w:r>
        <w:t>OW-object</w:t>
      </w:r>
      <w:r w:rsidRPr="00F1426F">
        <w:t>en</w:t>
      </w:r>
      <w:bookmarkEnd w:id="129"/>
    </w:p>
    <w:p w14:paraId="5028FA5F" w14:textId="299AD45E" w:rsidR="00030D6F" w:rsidRDefault="001C6F0F" w:rsidP="00AF01F7">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alle artikelen getoond waarin Juridische regels zijn geannoteerd met die activiteit. Ook worden in het bijbehorende kaartbeeld alle Locaties getoond die bij die artikelen en die Activiteit-annotatie horen.</w:t>
      </w:r>
    </w:p>
    <w:p w14:paraId="2ED78978" w14:textId="4F19FB15" w:rsidR="00AF01F7" w:rsidRPr="00F1426F" w:rsidRDefault="001C6F0F"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1C6F0F"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1C6F0F" w:rsidP="00AF01F7">
      <w:pPr>
        <w:pStyle w:val="Figuur"/>
      </w:pPr>
      <w:r w:rsidRPr="00B26823">
        <w:rPr>
          <w:noProof/>
        </w:rPr>
        <w:lastRenderedPageBreak/>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7">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1C6F0F" w:rsidP="00AF01F7">
      <w:pPr>
        <w:pStyle w:val="Figuurbijschrift"/>
      </w:pPr>
      <w:r w:rsidRPr="00F1426F">
        <w:t>Voorbeeld bedoeling van IMOW, activiteit in omgevingsplan</w:t>
      </w:r>
    </w:p>
    <w:p w14:paraId="4249886C" w14:textId="33D1F2F1" w:rsidR="00030D6F" w:rsidRPr="00F1426F" w:rsidRDefault="001C6F0F" w:rsidP="00AF01F7">
      <w:r w:rsidRPr="00F1426F">
        <w:t xml:space="preserve">Bovenstaande afbeelding toont het grondgebied van een gemeente en drie Locaties die horen bij de Juridische regel van artikel 2.10. Ter plaatse van deze Locaties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1C6F0F" w:rsidP="00AF01F7">
      <w:pPr>
        <w:pStyle w:val="Figuur"/>
      </w:pPr>
      <w:r w:rsidRPr="00B26823">
        <w:rPr>
          <w:noProof/>
        </w:rPr>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38">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1C6F0F" w:rsidP="00AF01F7">
      <w:pPr>
        <w:pStyle w:val="Figuurbijschrift"/>
      </w:pPr>
      <w:r w:rsidRPr="00F1426F">
        <w:t>Voorbeeld bedoeling van IMOW, omgevingsvisie</w:t>
      </w:r>
    </w:p>
    <w:p w14:paraId="7DBDE778" w14:textId="1861CFE6" w:rsidR="00030D6F" w:rsidRPr="00F1426F" w:rsidRDefault="001C6F0F" w:rsidP="00AF01F7">
      <w:r w:rsidRPr="00F1426F">
        <w:lastRenderedPageBreak/>
        <w:t xml:space="preserve">Bovenstaande afbeelding toont het grondgebied van een provincie en drie Locaties die horen bij een hoofdstuk in de omgevingsvisie over kantoorontwikkelingslocaties. In haar omgevingsvisie legt de provincie vast dat zij de haar ter beschikking staande middelen wil inzetten om deze Locaties 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37" Type="http://schemas.openxmlformats.org/officeDocument/2006/relationships/image" Target="media/image_c1a7835e256d9b0e7f656defa762f7cd.png"/><Relationship Id="rId38"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