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1C6F0F" w:rsidP="00E33EDD">
      <w:pPr>
        <w:pStyle w:val="Kop3"/>
      </w:pPr>
      <w:bookmarkStart w:id="107" w:name="_Ref_c80eb118a4af5f21f456700f2f552c60_1"/>
      <w:r w:rsidRPr="000A4B5B">
        <w:t>De drie hoofdcomponenten van IMOW: tekst, locatie en annotatie</w:t>
      </w:r>
      <w:bookmarkEnd w:id="107"/>
    </w:p>
    <w:p w14:paraId="726CF6DE" w14:textId="6BF47A47" w:rsidR="00FA76F2" w:rsidRPr="00B26823" w:rsidRDefault="001C6F0F"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33">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1C6F0F" w:rsidP="00C00794">
      <w:pPr>
        <w:pStyle w:val="Figuurbijschrift"/>
      </w:pPr>
      <w:r w:rsidRPr="000A4B5B">
        <w:t>De hoofdcomponenten van IMOW</w:t>
      </w:r>
    </w:p>
    <w:p w14:paraId="417C0BB2" w14:textId="161EAA4F" w:rsidR="00030D6F" w:rsidRPr="000E40D3" w:rsidRDefault="001C6F0F"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00364A2A" w:rsidRPr="001805B7">
        <w:rPr>
          <w:rStyle w:val="Verwijzing"/>
        </w:rPr>
        <w:fldChar w:fldCharType="begin"/>
      </w:r>
      <w:r w:rsidR="00364A2A" w:rsidRPr="001805B7">
        <w:rPr>
          <w:rStyle w:val="Verwijzing"/>
        </w:rPr>
        <w:instrText xml:space="preserve"> REF _Ref_be06ecfa9390759f7c5670d0eaa89574_5 \n \h </w:instrText>
      </w:r>
      <w:r w:rsidR="00364A2A" w:rsidRPr="001805B7">
        <w:rPr>
          <w:rStyle w:val="Verwijzing"/>
        </w:rPr>
      </w:r>
      <w:r w:rsidR="00364A2A" w:rsidRPr="001805B7">
        <w:rPr>
          <w:rStyle w:val="Verwijzing"/>
        </w:rPr>
        <w:fldChar w:fldCharType="separate"/>
      </w:r>
      <w:r w:rsidR="005739AB">
        <w:rPr>
          <w:rStyle w:val="Verwijzing"/>
        </w:rPr>
        <w:t>7</w:t>
      </w:r>
      <w:r w:rsidR="00364A2A" w:rsidRPr="001805B7">
        <w:rPr>
          <w:rStyle w:val="Verwijzing"/>
        </w:rPr>
        <w:fldChar w:fldCharType="end"/>
      </w:r>
      <w:r>
        <w:t xml:space="preserve"> </w:t>
      </w:r>
      <w:r w:rsidRPr="00B26823">
        <w:t>worden ze in detail beschreven.</w:t>
      </w:r>
    </w:p>
    <w:p w14:paraId="10DB3D19" w14:textId="4ED97E02" w:rsidR="006B42E8" w:rsidRPr="000A4B5B" w:rsidRDefault="001C6F0F" w:rsidP="00FA76F2">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33"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