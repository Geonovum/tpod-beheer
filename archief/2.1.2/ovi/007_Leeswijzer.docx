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1C6F0F" w:rsidP="00E33EDD">
      <w:pPr>
        <w:pStyle w:val="Kop3"/>
      </w:pPr>
      <w:r w:rsidRPr="00A22075">
        <w:t>Leeswijzer</w:t>
      </w:r>
    </w:p>
    <w:p w14:paraId="6EFFCBC6" w14:textId="03471152" w:rsidR="004432A7" w:rsidRDefault="001C6F0F" w:rsidP="00E33EDD">
      <w:r w:rsidRPr="00A22075">
        <w:t xml:space="preserve">Dit document is in drie delen verdeeld. Deel </w:t>
      </w:r>
      <w:r w:rsidRPr="001805B7">
        <w:rPr>
          <w:rStyle w:val="Verwijzing"/>
        </w:rPr>
        <w:fldChar w:fldCharType="begin"/>
      </w:r>
      <w:r w:rsidRPr="001805B7">
        <w:rPr>
          <w:rStyle w:val="Verwijzing"/>
        </w:rPr>
        <w:instrText xml:space="preserve"> REF _Ref_70b07588f5bcccc211add9f1c3903d72_1 \n \h  \* MERGEFORMAT </w:instrText>
      </w:r>
      <w:r w:rsidRPr="001805B7">
        <w:rPr>
          <w:rStyle w:val="Verwijzing"/>
        </w:rPr>
      </w:r>
      <w:r w:rsidRPr="001805B7">
        <w:rPr>
          <w:rStyle w:val="Verwijzing"/>
        </w:rPr>
        <w:fldChar w:fldCharType="separate"/>
      </w:r>
      <w:r w:rsidR="005739AB">
        <w:rPr>
          <w:rStyle w:val="Verwijzing"/>
        </w:rPr>
        <w:t>A</w:t>
      </w:r>
      <w:r w:rsidRPr="001805B7">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5739AB">
        <w:t>de omgevingsvisie</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1805B7">
        <w:rPr>
          <w:rStyle w:val="Verwijzing"/>
        </w:rPr>
        <w:fldChar w:fldCharType="begin"/>
      </w:r>
      <w:r w:rsidRPr="001805B7">
        <w:rPr>
          <w:rStyle w:val="Verwijzing"/>
        </w:rPr>
        <w:instrText xml:space="preserve"> REF _Ref_38b34ea24acf4135330e6575dcc4915a_1 \n \h  \* MERGEFORMAT </w:instrText>
      </w:r>
      <w:r w:rsidRPr="001805B7">
        <w:rPr>
          <w:rStyle w:val="Verwijzing"/>
        </w:rPr>
      </w:r>
      <w:r w:rsidRPr="001805B7">
        <w:rPr>
          <w:rStyle w:val="Verwijzing"/>
        </w:rPr>
        <w:fldChar w:fldCharType="separate"/>
      </w:r>
      <w:r w:rsidR="005739AB">
        <w:rPr>
          <w:rStyle w:val="Verwijzing"/>
        </w:rPr>
        <w:t>B</w:t>
      </w:r>
      <w:r w:rsidRPr="001805B7">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5739AB">
        <w:t>de omgevingsvisie</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1805B7">
        <w:rPr>
          <w:rStyle w:val="Verwijzing"/>
        </w:rPr>
        <w:fldChar w:fldCharType="begin"/>
      </w:r>
      <w:r w:rsidRPr="001805B7">
        <w:rPr>
          <w:rStyle w:val="Verwijzing"/>
        </w:rPr>
        <w:instrText xml:space="preserve"> REF _Ref_5d51fef6c43bc4993e468d1ff57f85ff_1 \n \h  \* MERGEFORMAT </w:instrText>
      </w:r>
      <w:r w:rsidRPr="001805B7">
        <w:rPr>
          <w:rStyle w:val="Verwijzing"/>
        </w:rPr>
      </w:r>
      <w:r w:rsidRPr="001805B7">
        <w:rPr>
          <w:rStyle w:val="Verwijzing"/>
        </w:rPr>
        <w:fldChar w:fldCharType="separate"/>
      </w:r>
      <w:r w:rsidR="005739AB">
        <w:rPr>
          <w:rStyle w:val="Verwijzing"/>
        </w:rPr>
        <w:t>C</w:t>
      </w:r>
      <w:r w:rsidRPr="001805B7">
        <w:rPr>
          <w:rStyle w:val="Verwijzing"/>
        </w:rPr>
        <w:fldChar w:fldCharType="end"/>
      </w:r>
      <w:r w:rsidRPr="00B26823">
        <w:t xml:space="preserve"> </w:t>
      </w:r>
      <w:r>
        <w:t xml:space="preserve">tenslotte </w:t>
      </w:r>
      <w:r w:rsidRPr="00B26823">
        <w:t>kom</w:t>
      </w:r>
      <w:r w:rsidRPr="00A22075">
        <w:t xml:space="preserve">t een aantal aanleveringsaspecten </w:t>
      </w:r>
      <w:r w:rsidRPr="00A22075">
        <w:lastRenderedPageBreak/>
        <w:t>aan de orde: de identificatie van omgevingsdocumenten met Doel; het aangeven van de procedurestatus van een besluit tot vaststelling of wijziging van omgevingsdocumenten en de doorwerking daarvan in de geconsolideerde Regeling</w:t>
      </w:r>
      <w:r w:rsidR="002C7034">
        <w:t xml:space="preserve"> en</w:t>
      </w:r>
      <w:r>
        <w:t xml:space="preserve"> de kennisgeving</w:t>
      </w:r>
      <w:r w:rsidRPr="00A22075">
        <w:t>.</w:t>
      </w:r>
    </w:p>
    <w:p w14:paraId="1902C7C8" w14:textId="77777777" w:rsidR="00E33EDD" w:rsidRPr="00A22075" w:rsidRDefault="00000000" w:rsidP="00E33EDD"/>
    <w:p w14:paraId="70B79A47" w14:textId="7A9CF0F4" w:rsidR="008E41BE" w:rsidRPr="00A22075" w:rsidRDefault="001C6F0F"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5739AB">
        <w:t>de omgevingsvisie</w:t>
      </w:r>
      <w:r w:rsidRPr="00A22075">
        <w:fldChar w:fldCharType="end"/>
      </w:r>
      <w:r w:rsidRPr="00B26823">
        <w:t xml:space="preserve">. Voorbeelden daarvan zijn het </w:t>
      </w:r>
      <w:r>
        <w:t xml:space="preserve">model voor Besluit en Regeling dat op </w:t>
      </w:r>
      <w:r w:rsidRPr="00A22075">
        <w:fldChar w:fldCharType="begin"/>
      </w:r>
      <w:r w:rsidRPr="00A22075">
        <w:instrText>DOCVARIABLE ID01+</w:instrText>
      </w:r>
      <w:r w:rsidRPr="00A22075">
        <w:fldChar w:fldCharType="separate"/>
      </w:r>
      <w:r w:rsidR="005739AB">
        <w:t>de omgevingsvisie</w:t>
      </w:r>
      <w:r w:rsidRPr="00A22075">
        <w:fldChar w:fldCharType="end"/>
      </w:r>
      <w:r w:rsidRPr="00B26823">
        <w:t xml:space="preserve"> </w:t>
      </w:r>
      <w:r>
        <w:t xml:space="preserve">en een besluit tot vaststelling of wijziging daarvan </w:t>
      </w:r>
      <w:r w:rsidRPr="00B26823">
        <w:t xml:space="preserve">moet </w:t>
      </w:r>
      <w:r>
        <w:t>worden toegepast</w:t>
      </w:r>
      <w:r w:rsidRPr="00B26823">
        <w:t xml:space="preserve">, de </w:t>
      </w:r>
      <w:r w:rsidRPr="00A22075">
        <w:t xml:space="preserve">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De subparagraaf Norm beschrijft hoe bij het opstellen van </w:t>
      </w:r>
      <w:r w:rsidRPr="00A22075">
        <w:fldChar w:fldCharType="begin"/>
      </w:r>
      <w:r w:rsidRPr="00A22075">
        <w:instrText>DOCVARIABLE ID01+</w:instrText>
      </w:r>
      <w:r w:rsidRPr="00A22075">
        <w:fldChar w:fldCharType="separate"/>
      </w:r>
      <w:r w:rsidR="005739AB">
        <w:t>de omgevingsvisie</w:t>
      </w:r>
      <w:r w:rsidRPr="00A22075">
        <w:fldChar w:fldCharType="end"/>
      </w:r>
      <w:r w:rsidRPr="00B26823">
        <w:t xml:space="preserve"> </w:t>
      </w:r>
      <w:r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5739AB">
        <w:t>omgevingsvisie</w:t>
      </w:r>
      <w:r w:rsidRPr="00A22075">
        <w:fldChar w:fldCharType="end"/>
      </w:r>
      <w:r w:rsidRPr="00B26823">
        <w:t xml:space="preserve"> kan worden bek</w:t>
      </w:r>
      <w:r w:rsidRPr="00A22075">
        <w:t>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