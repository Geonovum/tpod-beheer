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7F2D" w14:textId="0F7A4407" w:rsidR="00FC61C8" w:rsidRPr="00F1426F" w:rsidRDefault="001C6F0F" w:rsidP="002F7B04">
      <w:pPr>
        <w:pStyle w:val="Kop4"/>
      </w:pPr>
      <w:r w:rsidRPr="00F1426F">
        <w:t>Doel</w:t>
      </w:r>
    </w:p>
    <w:p w14:paraId="32E0F63D" w14:textId="36E5CDA4" w:rsidR="003C5916" w:rsidRPr="00F1426F" w:rsidRDefault="001C6F0F" w:rsidP="002F7B04">
      <w:r w:rsidRPr="00F1426F">
        <w:t>Doel van het objecttype Divisie is het leggen van de verbinding tussen het Tekstdeel uit het OW-domein en de Divisie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