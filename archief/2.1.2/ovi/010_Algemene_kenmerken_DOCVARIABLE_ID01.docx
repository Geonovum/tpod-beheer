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A067A" w14:textId="157656B4" w:rsidR="0056703D" w:rsidRPr="00F62F31" w:rsidRDefault="0056703D" w:rsidP="0056703D">
      <w:pPr>
        <w:pStyle w:val="Kop3"/>
      </w:pPr>
      <w:bookmarkStart w:id="14" w:name="_Ref_d7ab11ddcd0fb76ceade1ad1a93be2e6_1"/>
      <w:r w:rsidRPr="00F62F31">
        <w:t xml:space="preserve">Algemene kenmerken </w:t>
      </w:r>
      <w:r w:rsidRPr="00F62F31">
        <w:fldChar w:fldCharType="begin"/>
      </w:r>
      <w:r w:rsidRPr="00F62F31">
        <w:instrText xml:space="preserve"> </w:instrText>
      </w:r>
      <w:r>
        <w:instrText>DOCVARIABLE ID01</w:instrText>
      </w:r>
      <w:r w:rsidRPr="00F62F31">
        <w:instrText xml:space="preserve"> </w:instrText>
      </w:r>
      <w:r w:rsidRPr="00F62F31">
        <w:fldChar w:fldCharType="separate"/>
      </w:r>
      <w:r w:rsidR="005739AB">
        <w:t>omgevingsvisie</w:t>
      </w:r>
      <w:r w:rsidRPr="00F62F31">
        <w:fldChar w:fldCharType="end"/>
      </w:r>
      <w:bookmarkEnd w:id="14"/>
    </w:p>
    <w:p w14:paraId="48574346" w14:textId="311DE696" w:rsidR="0056703D" w:rsidRPr="00F62F31" w:rsidRDefault="0056703D" w:rsidP="0056703D">
      <w:r w:rsidRPr="00F62F31">
        <w:t xml:space="preserve">In </w:t>
      </w:r>
      <w:r w:rsidRPr="001805B7">
        <w:rPr>
          <w:rStyle w:val="Verwijzing"/>
        </w:rPr>
        <w:fldChar w:fldCharType="begin"/>
      </w:r>
      <w:r w:rsidRPr="001805B7">
        <w:rPr>
          <w:rStyle w:val="Verwijzing"/>
        </w:rPr>
        <w:instrText xml:space="preserve"> REF _Ref_d7ab11ddcd0fb76ceade1ad1a93be2e6_2 \n \h </w:instrText>
      </w:r>
      <w:r w:rsidRPr="001805B7">
        <w:rPr>
          <w:rStyle w:val="Verwijzing"/>
        </w:rPr>
      </w:r>
      <w:r w:rsidRPr="001805B7">
        <w:rPr>
          <w:rStyle w:val="Verwijzing"/>
        </w:rPr>
        <w:fldChar w:fldCharType="separate"/>
      </w:r>
      <w:r w:rsidR="005739AB">
        <w:rPr>
          <w:rStyle w:val="Verwijzing"/>
        </w:rPr>
        <w:t>Tabel 1</w:t>
      </w:r>
      <w:r w:rsidRPr="001805B7">
        <w:rPr>
          <w:rStyle w:val="Verwijzing"/>
        </w:rPr>
        <w:fldChar w:fldCharType="end"/>
      </w:r>
      <w:r w:rsidRPr="00F62F31">
        <w:t xml:space="preserve"> tot en met </w:t>
      </w:r>
      <w:r w:rsidRPr="001805B7">
        <w:rPr>
          <w:rStyle w:val="Verwijzing"/>
        </w:rPr>
        <w:fldChar w:fldCharType="begin"/>
      </w:r>
      <w:r w:rsidRPr="001805B7">
        <w:rPr>
          <w:rStyle w:val="Verwijzing"/>
        </w:rPr>
        <w:instrText xml:space="preserve"> REF _Ref_d7ab11ddcd0fb76ceade1ad1a93be2e6_3 \n \h </w:instrText>
      </w:r>
      <w:r w:rsidRPr="001805B7">
        <w:rPr>
          <w:rStyle w:val="Verwijzing"/>
        </w:rPr>
      </w:r>
      <w:r w:rsidRPr="001805B7">
        <w:rPr>
          <w:rStyle w:val="Verwijzing"/>
        </w:rPr>
        <w:fldChar w:fldCharType="separate"/>
      </w:r>
      <w:r w:rsidR="005739AB">
        <w:rPr>
          <w:rStyle w:val="Verwijzing"/>
        </w:rPr>
        <w:t>Tabel 3</w:t>
      </w:r>
      <w:r w:rsidRPr="001805B7">
        <w:rPr>
          <w:rStyle w:val="Verwijzing"/>
        </w:rPr>
        <w:fldChar w:fldCharType="end"/>
      </w:r>
      <w:r w:rsidRPr="00F62F31">
        <w:t xml:space="preserve"> zijn de algemene kenmerken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5739AB">
        <w:rPr>
          <w:noProof/>
        </w:rPr>
        <w:t>de omgevingsvisie</w:t>
      </w:r>
      <w:r w:rsidRPr="00F62F31">
        <w:fldChar w:fldCharType="end"/>
      </w:r>
      <w:r w:rsidRPr="00F62F31">
        <w:t xml:space="preserve"> opgenomen. Deze kenmerken leggen de algemene eigenschappen vast, waarmee informatie over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5739AB">
        <w:rPr>
          <w:noProof/>
        </w:rPr>
        <w:t>de omgevingsvisie</w:t>
      </w:r>
      <w:r w:rsidRPr="00F62F31">
        <w:fldChar w:fldCharType="end"/>
      </w:r>
      <w:r w:rsidRPr="00F62F31">
        <w:t xml:space="preserve"> wordt bijgehouden. Doel van deze tabellen is het weergeven van de meest essentiële algemene kenmerken van het instrument zodat de lezer het beter kan plaatsen en vergelijken met bestaande instrumenten</w:t>
      </w:r>
      <w:r>
        <w:t>, n</w:t>
      </w:r>
      <w:r w:rsidRPr="00F62F31">
        <w:t>iet om een volledig sluitende beschrijving te geven.</w:t>
      </w:r>
      <w:r>
        <w:t xml:space="preserve"> </w:t>
      </w:r>
      <w:r w:rsidRPr="00330957">
        <w:t>De in de tabellen aangehaalde artikelen zijn afkomstig uit de Omgevingswet (verder: Ow), tenzij anders vermeld.</w:t>
      </w:r>
    </w:p>
    <w:p w14:paraId="56BCB3D0" w14:textId="77777777" w:rsidR="0056703D" w:rsidRPr="00F62F31" w:rsidRDefault="0056703D" w:rsidP="0056703D">
      <w:pPr>
        <w:pStyle w:val="Tabeltitel"/>
      </w:pPr>
      <w:bookmarkStart w:id="16" w:name="_Ref_d7ab11ddcd0fb76ceade1ad1a93be2e6_2"/>
      <w:r w:rsidRPr="00F62F31">
        <w:t>Juridische kenmerken</w:t>
      </w:r>
      <w:bookmarkEnd w:id="16"/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3"/>
        <w:gridCol w:w="5521"/>
      </w:tblGrid>
      <w:tr w:rsidR="0056703D" w:rsidRPr="00F62F31" w14:paraId="42F0B9F4" w14:textId="77777777" w:rsidTr="00567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204B152C" w14:textId="77777777" w:rsidR="0056703D" w:rsidRPr="00F62F31" w:rsidRDefault="0056703D" w:rsidP="0056703D">
            <w:r w:rsidRPr="00F62F31">
              <w:t>Onderwerp</w:t>
            </w:r>
          </w:p>
        </w:tc>
        <w:tc>
          <w:tcPr>
            <w:tcW w:w="3250" w:type="pct"/>
          </w:tcPr>
          <w:p w14:paraId="7B77EDF5" w14:textId="77777777" w:rsidR="0056703D" w:rsidRPr="00F62F31" w:rsidRDefault="0056703D" w:rsidP="0056703D">
            <w:r w:rsidRPr="00F62F31">
              <w:t>Specificatie</w:t>
            </w:r>
          </w:p>
        </w:tc>
      </w:tr>
      <w:tr w:rsidR="0056703D" w:rsidRPr="00F62F31" w14:paraId="683D7C31" w14:textId="77777777" w:rsidTr="0056703D">
        <w:tc>
          <w:tcPr>
            <w:tcW w:w="1750" w:type="pct"/>
          </w:tcPr>
          <w:p w14:paraId="281A997D" w14:textId="77777777" w:rsidR="0056703D" w:rsidRPr="00F62F31" w:rsidRDefault="0056703D" w:rsidP="0056703D">
            <w:pPr>
              <w:rPr>
                <w:color w:val="000000" w:themeColor="text1"/>
              </w:rPr>
            </w:pPr>
            <w:r w:rsidRPr="00F62F31">
              <w:rPr>
                <w:color w:val="000000" w:themeColor="text1"/>
              </w:rPr>
              <w:t>Grondslag rechtsfiguur</w:t>
            </w:r>
          </w:p>
        </w:tc>
        <w:tc>
          <w:tcPr>
            <w:tcW w:w="3250" w:type="pct"/>
          </w:tcPr>
          <w:p w14:paraId="1F7F0DB4" w14:textId="77777777" w:rsidR="0056703D" w:rsidRPr="00F62F31" w:rsidRDefault="0056703D" w:rsidP="0056703D">
            <w:pPr>
              <w:rPr>
                <w:color w:val="000000" w:themeColor="text1"/>
                <w:szCs w:val="18"/>
              </w:rPr>
            </w:pPr>
            <w:r w:rsidRPr="00193B55">
              <w:rPr>
                <w:color w:val="000000" w:themeColor="text1"/>
                <w:szCs w:val="18"/>
              </w:rPr>
              <w:t xml:space="preserve">Artikel 3.1 </w:t>
            </w:r>
            <w:r>
              <w:rPr>
                <w:color w:val="000000" w:themeColor="text1"/>
                <w:szCs w:val="18"/>
              </w:rPr>
              <w:t>Ow</w:t>
            </w:r>
          </w:p>
        </w:tc>
      </w:tr>
      <w:tr w:rsidR="0056703D" w:rsidRPr="00F62F31" w14:paraId="0BC5055D" w14:textId="77777777" w:rsidTr="0056703D">
        <w:tc>
          <w:tcPr>
            <w:tcW w:w="1750" w:type="pct"/>
          </w:tcPr>
          <w:p w14:paraId="19D260C9" w14:textId="77777777" w:rsidR="0056703D" w:rsidRPr="00F62F31" w:rsidRDefault="0056703D" w:rsidP="0056703D">
            <w:pPr>
              <w:rPr>
                <w:color w:val="000000" w:themeColor="text1"/>
              </w:rPr>
            </w:pPr>
            <w:r w:rsidRPr="00F62F31">
              <w:rPr>
                <w:color w:val="000000" w:themeColor="text1"/>
              </w:rPr>
              <w:t>Voorbereidingsprocedure</w:t>
            </w:r>
          </w:p>
        </w:tc>
        <w:tc>
          <w:tcPr>
            <w:tcW w:w="3250" w:type="pct"/>
          </w:tcPr>
          <w:p w14:paraId="36D7B199" w14:textId="67B6DE58" w:rsidR="0056703D" w:rsidRPr="00F62F31" w:rsidRDefault="0056703D" w:rsidP="0056703D">
            <w:pPr>
              <w:pStyle w:val="Opsommingtekens1"/>
              <w:numPr>
                <w:ilvl w:val="0"/>
                <w:numId w:val="0"/>
              </w:numPr>
              <w:ind w:left="284" w:hanging="284"/>
            </w:pPr>
            <w:r w:rsidRPr="002B295F">
              <w:t>Toepassen afdeling 3.4 Awb verplicht</w:t>
            </w:r>
          </w:p>
        </w:tc>
      </w:tr>
      <w:tr w:rsidR="0056703D" w:rsidRPr="00F62F31" w14:paraId="36A855B4" w14:textId="77777777" w:rsidTr="0056703D">
        <w:tc>
          <w:tcPr>
            <w:tcW w:w="1750" w:type="pct"/>
          </w:tcPr>
          <w:p w14:paraId="206B7EE7" w14:textId="77777777" w:rsidR="0056703D" w:rsidRPr="00F62F31" w:rsidRDefault="0056703D" w:rsidP="0056703D">
            <w:r w:rsidRPr="00F62F31">
              <w:t>Tijdstip bekendmaking/</w:t>
            </w:r>
          </w:p>
          <w:p w14:paraId="56F02DA5" w14:textId="77777777" w:rsidR="0056703D" w:rsidRPr="00F62F31" w:rsidRDefault="0056703D" w:rsidP="0056703D">
            <w:pPr>
              <w:rPr>
                <w:color w:val="000000" w:themeColor="text1"/>
              </w:rPr>
            </w:pPr>
            <w:r w:rsidRPr="00F62F31">
              <w:rPr>
                <w:color w:val="000000" w:themeColor="text1"/>
              </w:rPr>
              <w:t>terinzagelegging vastgesteld omgevings</w:t>
            </w:r>
            <w:r>
              <w:rPr>
                <w:color w:val="000000" w:themeColor="text1"/>
              </w:rPr>
              <w:t>visie</w:t>
            </w:r>
          </w:p>
        </w:tc>
        <w:tc>
          <w:tcPr>
            <w:tcW w:w="3250" w:type="pct"/>
          </w:tcPr>
          <w:p w14:paraId="571408F4" w14:textId="65D88E31" w:rsidR="0056703D" w:rsidRPr="00F62F31" w:rsidRDefault="0056703D" w:rsidP="0056703D">
            <w:pPr>
              <w:pStyle w:val="Opsommingtekens1"/>
              <w:numPr>
                <w:ilvl w:val="0"/>
                <w:numId w:val="0"/>
              </w:numPr>
              <w:ind w:left="284" w:hanging="284"/>
            </w:pPr>
            <w:r w:rsidRPr="00E91F85">
              <w:t>Door bestuursorgaan te bepalen</w:t>
            </w:r>
          </w:p>
        </w:tc>
      </w:tr>
      <w:tr w:rsidR="0056703D" w:rsidRPr="00F62F31" w14:paraId="351968B9" w14:textId="77777777" w:rsidTr="0056703D">
        <w:tc>
          <w:tcPr>
            <w:tcW w:w="1750" w:type="pct"/>
          </w:tcPr>
          <w:p w14:paraId="72ECA4CB" w14:textId="77777777" w:rsidR="0056703D" w:rsidRPr="00F62F31" w:rsidRDefault="0056703D" w:rsidP="0056703D">
            <w:r w:rsidRPr="00F3508E">
              <w:t>Wijze van bekendmaking</w:t>
            </w:r>
          </w:p>
        </w:tc>
        <w:tc>
          <w:tcPr>
            <w:tcW w:w="3250" w:type="pct"/>
          </w:tcPr>
          <w:p w14:paraId="7B7AE7BE" w14:textId="77777777" w:rsidR="0056703D" w:rsidRPr="00D20EA1" w:rsidRDefault="0056703D" w:rsidP="0056703D">
            <w:pPr>
              <w:rPr>
                <w:szCs w:val="18"/>
              </w:rPr>
            </w:pPr>
            <w:r w:rsidRPr="009C2D97">
              <w:rPr>
                <w:szCs w:val="18"/>
              </w:rPr>
              <w:t>Bekendmaking door plaatsing van het volledige besluit in het elektronisch publicatieblad van het bestuursorgaan dat het besluit heeft genomen</w:t>
            </w:r>
          </w:p>
        </w:tc>
      </w:tr>
      <w:tr w:rsidR="0056703D" w:rsidRPr="00F62F31" w14:paraId="3DF0B6CA" w14:textId="77777777" w:rsidTr="0056703D">
        <w:tc>
          <w:tcPr>
            <w:tcW w:w="1750" w:type="pct"/>
          </w:tcPr>
          <w:p w14:paraId="2AD34F0F" w14:textId="77777777" w:rsidR="0056703D" w:rsidRPr="00F62F31" w:rsidRDefault="0056703D" w:rsidP="0056703D">
            <w:r w:rsidRPr="00A60258">
              <w:t>Tijdstip inwerkingtreding</w:t>
            </w:r>
          </w:p>
        </w:tc>
        <w:tc>
          <w:tcPr>
            <w:tcW w:w="3250" w:type="pct"/>
          </w:tcPr>
          <w:p w14:paraId="078CC1BA" w14:textId="77777777" w:rsidR="0056703D" w:rsidRPr="00D20EA1" w:rsidRDefault="0056703D" w:rsidP="0056703D">
            <w:pPr>
              <w:rPr>
                <w:szCs w:val="18"/>
              </w:rPr>
            </w:pPr>
            <w:r>
              <w:rPr>
                <w:szCs w:val="18"/>
              </w:rPr>
              <w:t>In Omgevingswet niet geregeld, door bevoegd gezag zelf te bepalen</w:t>
            </w:r>
          </w:p>
        </w:tc>
      </w:tr>
      <w:tr w:rsidR="0056703D" w:rsidRPr="00F62F31" w14:paraId="68223E15" w14:textId="77777777" w:rsidTr="0056703D">
        <w:tc>
          <w:tcPr>
            <w:tcW w:w="1750" w:type="pct"/>
          </w:tcPr>
          <w:p w14:paraId="56A14264" w14:textId="77777777" w:rsidR="0056703D" w:rsidRPr="00F62F31" w:rsidRDefault="0056703D" w:rsidP="0056703D">
            <w:r w:rsidRPr="00F62F31">
              <w:t>Rechtsbescherming</w:t>
            </w:r>
          </w:p>
        </w:tc>
        <w:tc>
          <w:tcPr>
            <w:tcW w:w="3250" w:type="pct"/>
          </w:tcPr>
          <w:p w14:paraId="037CDC76" w14:textId="77777777" w:rsidR="0056703D" w:rsidRPr="00F62F31" w:rsidRDefault="0056703D" w:rsidP="0056703D">
            <w:pPr>
              <w:rPr>
                <w:szCs w:val="18"/>
              </w:rPr>
            </w:pPr>
            <w:r w:rsidRPr="00D20EA1">
              <w:rPr>
                <w:szCs w:val="18"/>
              </w:rPr>
              <w:t>Geen bezwaar en beroep mogelijk</w:t>
            </w:r>
          </w:p>
        </w:tc>
      </w:tr>
      <w:tr w:rsidR="0056703D" w:rsidRPr="00F62F31" w14:paraId="12E58752" w14:textId="77777777" w:rsidTr="0056703D">
        <w:tc>
          <w:tcPr>
            <w:tcW w:w="1750" w:type="pct"/>
          </w:tcPr>
          <w:p w14:paraId="04B493B5" w14:textId="77777777" w:rsidR="0056703D" w:rsidRPr="00F62F31" w:rsidRDefault="0056703D" w:rsidP="0056703D">
            <w:r w:rsidRPr="00F62F31">
              <w:t>Geldt toepassingsprofiel ook voor ontwerpbesluit</w:t>
            </w:r>
          </w:p>
        </w:tc>
        <w:tc>
          <w:tcPr>
            <w:tcW w:w="3250" w:type="pct"/>
          </w:tcPr>
          <w:p w14:paraId="1E9345B2" w14:textId="77777777" w:rsidR="0056703D" w:rsidRPr="00F62F31" w:rsidRDefault="0056703D" w:rsidP="0056703D">
            <w:pPr>
              <w:rPr>
                <w:szCs w:val="18"/>
              </w:rPr>
            </w:pPr>
            <w:r w:rsidRPr="00F62F31">
              <w:rPr>
                <w:szCs w:val="18"/>
              </w:rPr>
              <w:t>Ja</w:t>
            </w:r>
          </w:p>
        </w:tc>
      </w:tr>
      <w:tr w:rsidR="0056703D" w:rsidRPr="00F62F31" w14:paraId="35F54D53" w14:textId="77777777" w:rsidTr="0056703D">
        <w:tc>
          <w:tcPr>
            <w:tcW w:w="1750" w:type="pct"/>
          </w:tcPr>
          <w:p w14:paraId="0A851D79" w14:textId="77777777" w:rsidR="0056703D" w:rsidRPr="00F62F31" w:rsidRDefault="0056703D" w:rsidP="0056703D">
            <w:r w:rsidRPr="00F62F31">
              <w:t xml:space="preserve">Rechtsfiguur roept meldingsplicht of vergunningplicht in het leven </w:t>
            </w:r>
          </w:p>
        </w:tc>
        <w:tc>
          <w:tcPr>
            <w:tcW w:w="3250" w:type="pct"/>
          </w:tcPr>
          <w:p w14:paraId="2FC865C7" w14:textId="77777777" w:rsidR="0056703D" w:rsidRPr="00F62F31" w:rsidRDefault="0056703D" w:rsidP="0056703D">
            <w:pPr>
              <w:rPr>
                <w:szCs w:val="18"/>
              </w:rPr>
            </w:pPr>
            <w:r>
              <w:rPr>
                <w:szCs w:val="18"/>
              </w:rPr>
              <w:t>Nee</w:t>
            </w:r>
          </w:p>
        </w:tc>
      </w:tr>
      <w:tr w:rsidR="0056703D" w:rsidRPr="00F62F31" w14:paraId="37DA827B" w14:textId="77777777" w:rsidTr="0056703D">
        <w:tc>
          <w:tcPr>
            <w:tcW w:w="1750" w:type="pct"/>
          </w:tcPr>
          <w:p w14:paraId="1EA42E50" w14:textId="77777777" w:rsidR="0056703D" w:rsidRPr="00F62F31" w:rsidRDefault="0056703D" w:rsidP="0056703D">
            <w:r w:rsidRPr="00F62F31">
              <w:t>Rechtsfiguur bevat voor eenieder bindende regels</w:t>
            </w:r>
          </w:p>
        </w:tc>
        <w:tc>
          <w:tcPr>
            <w:tcW w:w="3250" w:type="pct"/>
          </w:tcPr>
          <w:p w14:paraId="1B917FA4" w14:textId="77777777" w:rsidR="0056703D" w:rsidRPr="00F62F31" w:rsidRDefault="0056703D" w:rsidP="0056703D">
            <w:pPr>
              <w:rPr>
                <w:szCs w:val="18"/>
              </w:rPr>
            </w:pPr>
            <w:r w:rsidRPr="00F57A97">
              <w:rPr>
                <w:szCs w:val="18"/>
              </w:rPr>
              <w:t>Nee, rechtsfiguur bevat geen regels</w:t>
            </w:r>
          </w:p>
        </w:tc>
      </w:tr>
    </w:tbl>
    <w:p w14:paraId="54CC8299" w14:textId="77777777" w:rsidR="0056703D" w:rsidRPr="00F62F31" w:rsidRDefault="0056703D" w:rsidP="0056703D">
      <w:pPr>
        <w:pStyle w:val="Tabeltitel"/>
      </w:pPr>
      <w:r w:rsidRPr="00F62F31">
        <w:t>Kenmerken ten behoeve van metadata en annotaties</w:t>
      </w:r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3"/>
        <w:gridCol w:w="5521"/>
      </w:tblGrid>
      <w:tr w:rsidR="0056703D" w:rsidRPr="00F62F31" w14:paraId="23E2C86C" w14:textId="77777777" w:rsidTr="00567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44BB0039" w14:textId="77777777" w:rsidR="0056703D" w:rsidRPr="00F62F31" w:rsidRDefault="0056703D" w:rsidP="0056703D">
            <w:r w:rsidRPr="00F62F31">
              <w:t>Onderwerp</w:t>
            </w:r>
          </w:p>
        </w:tc>
        <w:tc>
          <w:tcPr>
            <w:tcW w:w="3250" w:type="pct"/>
          </w:tcPr>
          <w:p w14:paraId="55045FF9" w14:textId="77777777" w:rsidR="0056703D" w:rsidRPr="00F62F31" w:rsidRDefault="0056703D" w:rsidP="0056703D">
            <w:r w:rsidRPr="00F62F31">
              <w:t>Specificatie</w:t>
            </w:r>
          </w:p>
        </w:tc>
      </w:tr>
      <w:tr w:rsidR="0056703D" w:rsidRPr="00F62F31" w14:paraId="7D976C94" w14:textId="77777777" w:rsidTr="0056703D">
        <w:tc>
          <w:tcPr>
            <w:tcW w:w="1750" w:type="pct"/>
          </w:tcPr>
          <w:p w14:paraId="4E2F9F77" w14:textId="77777777" w:rsidR="0056703D" w:rsidRPr="00F62F31" w:rsidRDefault="0056703D" w:rsidP="0056703D">
            <w:r w:rsidRPr="00F62F31">
              <w:t>Bevoegde bestuurslaag</w:t>
            </w:r>
          </w:p>
        </w:tc>
        <w:tc>
          <w:tcPr>
            <w:tcW w:w="3250" w:type="pct"/>
          </w:tcPr>
          <w:p w14:paraId="140575F8" w14:textId="77777777" w:rsidR="0056703D" w:rsidRDefault="0056703D" w:rsidP="0056703D">
            <w:pPr>
              <w:pStyle w:val="Opsommingtekens1"/>
              <w:numPr>
                <w:ilvl w:val="0"/>
                <w:numId w:val="0"/>
              </w:numPr>
              <w:ind w:left="284" w:hanging="284"/>
            </w:pPr>
            <w:r>
              <w:t>Bevoegd tot vaststellen:</w:t>
            </w:r>
          </w:p>
          <w:p w14:paraId="308B677D" w14:textId="77777777" w:rsidR="0056703D" w:rsidRDefault="0056703D" w:rsidP="0056703D">
            <w:pPr>
              <w:pStyle w:val="Opsommingtekens1"/>
            </w:pPr>
            <w:r>
              <w:t>gemeente</w:t>
            </w:r>
          </w:p>
          <w:p w14:paraId="6F0DE952" w14:textId="77777777" w:rsidR="0056703D" w:rsidRDefault="0056703D" w:rsidP="0056703D">
            <w:pPr>
              <w:pStyle w:val="Opsommingtekens1"/>
            </w:pPr>
            <w:r>
              <w:t>provincie</w:t>
            </w:r>
          </w:p>
          <w:p w14:paraId="03BCD080" w14:textId="77777777" w:rsidR="0056703D" w:rsidRPr="00625D33" w:rsidRDefault="0056703D" w:rsidP="0056703D">
            <w:pPr>
              <w:pStyle w:val="Opsommingtekens1"/>
            </w:pPr>
            <w:r>
              <w:t>Rijk</w:t>
            </w:r>
          </w:p>
        </w:tc>
      </w:tr>
      <w:tr w:rsidR="0056703D" w:rsidRPr="00F62F31" w14:paraId="5A85ED47" w14:textId="77777777" w:rsidTr="0056703D">
        <w:tc>
          <w:tcPr>
            <w:tcW w:w="1750" w:type="pct"/>
          </w:tcPr>
          <w:p w14:paraId="352D5ECE" w14:textId="77777777" w:rsidR="0056703D" w:rsidRPr="00F62F31" w:rsidRDefault="0056703D" w:rsidP="0056703D">
            <w:r w:rsidRPr="00F62F31">
              <w:lastRenderedPageBreak/>
              <w:t>Bestuursorgaan</w:t>
            </w:r>
          </w:p>
        </w:tc>
        <w:tc>
          <w:tcPr>
            <w:tcW w:w="3250" w:type="pct"/>
          </w:tcPr>
          <w:p w14:paraId="289AD430" w14:textId="77777777" w:rsidR="0056703D" w:rsidRDefault="0056703D" w:rsidP="0056703D">
            <w:pPr>
              <w:pStyle w:val="Opsommingtekens1"/>
              <w:numPr>
                <w:ilvl w:val="0"/>
                <w:numId w:val="0"/>
              </w:numPr>
              <w:ind w:left="284" w:hanging="284"/>
            </w:pPr>
            <w:r>
              <w:t>Bevoegd tot vaststellen:</w:t>
            </w:r>
          </w:p>
          <w:p w14:paraId="56CAF6A0" w14:textId="62940EED" w:rsidR="0056703D" w:rsidRDefault="0056703D" w:rsidP="0056703D">
            <w:pPr>
              <w:pStyle w:val="Opsommingtekens1"/>
            </w:pPr>
            <w:r>
              <w:t>gemeente</w:t>
            </w:r>
            <w:r w:rsidR="004168E3">
              <w:t>raad</w:t>
            </w:r>
          </w:p>
          <w:p w14:paraId="43643303" w14:textId="6C54A85E" w:rsidR="0056703D" w:rsidRDefault="0056703D" w:rsidP="0056703D">
            <w:pPr>
              <w:pStyle w:val="Opsommingtekens1"/>
            </w:pPr>
            <w:r>
              <w:t>provinci</w:t>
            </w:r>
            <w:r w:rsidR="00F25962">
              <w:t>ale staten</w:t>
            </w:r>
          </w:p>
          <w:p w14:paraId="7605E097" w14:textId="19BFC038" w:rsidR="0056703D" w:rsidRPr="00326292" w:rsidRDefault="007B572F" w:rsidP="0056703D">
            <w:pPr>
              <w:pStyle w:val="Opsommingtekens1"/>
            </w:pPr>
            <w:r>
              <w:t>minister</w:t>
            </w:r>
          </w:p>
        </w:tc>
      </w:tr>
      <w:tr w:rsidR="0056703D" w:rsidRPr="00F62F31" w14:paraId="668FAD40" w14:textId="77777777" w:rsidTr="0056703D">
        <w:tc>
          <w:tcPr>
            <w:tcW w:w="1750" w:type="pct"/>
          </w:tcPr>
          <w:p w14:paraId="5EEC9056" w14:textId="77777777" w:rsidR="0056703D" w:rsidRPr="00F62F31" w:rsidRDefault="0056703D" w:rsidP="0056703D">
            <w:pPr>
              <w:rPr>
                <w:rFonts w:eastAsia="Verdana" w:cs="Verdana"/>
              </w:rPr>
            </w:pPr>
            <w:r>
              <w:t xml:space="preserve">Omgevingsdocument </w:t>
            </w:r>
            <w:r w:rsidRPr="00F62F31">
              <w:t>kan rechtstreeks ander</w:t>
            </w:r>
            <w:r>
              <w:t xml:space="preserve"> omgevingsdocument </w:t>
            </w:r>
            <w:r w:rsidRPr="00F62F31">
              <w:t>wijzigen (meervoudig bronhouderschap)</w:t>
            </w:r>
          </w:p>
        </w:tc>
        <w:tc>
          <w:tcPr>
            <w:tcW w:w="3250" w:type="pct"/>
          </w:tcPr>
          <w:p w14:paraId="346A2163" w14:textId="77777777" w:rsidR="0056703D" w:rsidRPr="00F62F31" w:rsidRDefault="0056703D" w:rsidP="0056703D">
            <w:r w:rsidRPr="00F62F31">
              <w:t>Nee</w:t>
            </w:r>
          </w:p>
        </w:tc>
      </w:tr>
      <w:tr w:rsidR="0056703D" w:rsidRPr="00F62F31" w14:paraId="3F906CD7" w14:textId="77777777" w:rsidTr="0056703D">
        <w:tc>
          <w:tcPr>
            <w:tcW w:w="1750" w:type="pct"/>
          </w:tcPr>
          <w:p w14:paraId="30F66BBC" w14:textId="77777777" w:rsidR="0056703D" w:rsidRPr="00F62F31" w:rsidRDefault="0056703D" w:rsidP="0056703D">
            <w:pPr>
              <w:rPr>
                <w:rFonts w:eastAsia="Verdana" w:cs="Verdana"/>
              </w:rPr>
            </w:pPr>
            <w:r w:rsidRPr="00F62F31">
              <w:t>Ander</w:t>
            </w:r>
            <w:r>
              <w:t xml:space="preserve"> omgevingsdocument </w:t>
            </w:r>
            <w:r w:rsidRPr="00F62F31">
              <w:t>kan rechtstreeks onderhavig</w:t>
            </w:r>
            <w:r>
              <w:t xml:space="preserve"> omgevingsdocument </w:t>
            </w:r>
            <w:r w:rsidRPr="00F62F31">
              <w:t>wijzigen (meervoudig bronhouderschap)</w:t>
            </w:r>
          </w:p>
        </w:tc>
        <w:tc>
          <w:tcPr>
            <w:tcW w:w="3250" w:type="pct"/>
          </w:tcPr>
          <w:p w14:paraId="788FCBF5" w14:textId="77777777" w:rsidR="0056703D" w:rsidRPr="00F62F31" w:rsidRDefault="0056703D" w:rsidP="0056703D">
            <w:pPr>
              <w:pStyle w:val="Opsommingtekens1"/>
              <w:numPr>
                <w:ilvl w:val="0"/>
                <w:numId w:val="0"/>
              </w:numPr>
              <w:ind w:left="284" w:hanging="284"/>
              <w:rPr>
                <w:rFonts w:eastAsia="Verdana" w:cs="Verdana"/>
              </w:rPr>
            </w:pPr>
            <w:r>
              <w:rPr>
                <w:rFonts w:eastAsia="Verdana" w:cs="Verdana"/>
              </w:rPr>
              <w:t>Nee</w:t>
            </w:r>
          </w:p>
        </w:tc>
      </w:tr>
      <w:tr w:rsidR="0056703D" w:rsidRPr="00F62F31" w14:paraId="1A519D13" w14:textId="77777777" w:rsidTr="0056703D">
        <w:tc>
          <w:tcPr>
            <w:tcW w:w="1750" w:type="pct"/>
          </w:tcPr>
          <w:p w14:paraId="22AC513E" w14:textId="77777777" w:rsidR="0056703D" w:rsidRPr="00F62F31" w:rsidRDefault="0056703D" w:rsidP="0056703D">
            <w:pPr>
              <w:rPr>
                <w:color w:val="000000" w:themeColor="text1"/>
              </w:rPr>
            </w:pPr>
            <w:r w:rsidRPr="00F62F31">
              <w:t>Rechtsfiguur kan gewijzigd worden door wijzigingsbesluiten</w:t>
            </w:r>
          </w:p>
        </w:tc>
        <w:tc>
          <w:tcPr>
            <w:tcW w:w="3250" w:type="pct"/>
          </w:tcPr>
          <w:p w14:paraId="47B588E5" w14:textId="77777777" w:rsidR="0056703D" w:rsidRPr="00F62F31" w:rsidRDefault="0056703D" w:rsidP="0056703D">
            <w:pPr>
              <w:rPr>
                <w:color w:val="000000" w:themeColor="text1"/>
              </w:rPr>
            </w:pPr>
            <w:r w:rsidRPr="00F62F31">
              <w:t>Ja</w:t>
            </w:r>
          </w:p>
        </w:tc>
      </w:tr>
    </w:tbl>
    <w:p w14:paraId="09EB512E" w14:textId="77777777" w:rsidR="0056703D" w:rsidRPr="00F62F31" w:rsidRDefault="0056703D" w:rsidP="0056703D">
      <w:pPr>
        <w:pStyle w:val="Tabeltitel"/>
      </w:pPr>
      <w:bookmarkStart w:id="17" w:name="_Ref_d7ab11ddcd0fb76ceade1ad1a93be2e6_3"/>
      <w:r w:rsidRPr="00F62F31">
        <w:t>Vergelijking met huidige rechtsfiguren en RO Standaarden</w:t>
      </w:r>
      <w:bookmarkEnd w:id="17"/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73"/>
        <w:gridCol w:w="5521"/>
      </w:tblGrid>
      <w:tr w:rsidR="0056703D" w:rsidRPr="00F62F31" w14:paraId="52D9B5E6" w14:textId="77777777" w:rsidTr="005670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750" w:type="pct"/>
          </w:tcPr>
          <w:p w14:paraId="23961825" w14:textId="77777777" w:rsidR="0056703D" w:rsidRPr="00F62F31" w:rsidRDefault="0056703D" w:rsidP="0056703D">
            <w:r w:rsidRPr="00F62F31">
              <w:t>Onderwerp</w:t>
            </w:r>
          </w:p>
        </w:tc>
        <w:tc>
          <w:tcPr>
            <w:tcW w:w="3250" w:type="pct"/>
          </w:tcPr>
          <w:p w14:paraId="50291364" w14:textId="77777777" w:rsidR="0056703D" w:rsidRPr="00F62F31" w:rsidRDefault="0056703D" w:rsidP="0056703D">
            <w:r w:rsidRPr="00F62F31">
              <w:t>Specificatie</w:t>
            </w:r>
          </w:p>
        </w:tc>
      </w:tr>
      <w:tr w:rsidR="0056703D" w:rsidRPr="00F62F31" w14:paraId="3EBE21C6" w14:textId="77777777" w:rsidTr="0056703D">
        <w:tc>
          <w:tcPr>
            <w:tcW w:w="1750" w:type="pct"/>
          </w:tcPr>
          <w:p w14:paraId="052418D7" w14:textId="77777777" w:rsidR="0056703D" w:rsidRPr="00F62F31" w:rsidRDefault="0056703D" w:rsidP="0056703D">
            <w:pPr>
              <w:rPr>
                <w:color w:val="000000" w:themeColor="text1"/>
              </w:rPr>
            </w:pPr>
            <w:r w:rsidRPr="00F62F31">
              <w:t>Vergelijkbaar met</w:t>
            </w:r>
            <w:r>
              <w:t xml:space="preserve"> </w:t>
            </w:r>
            <w:r w:rsidRPr="00F62F31">
              <w:t>/ voortzetting van huidige rechtsfiguur</w:t>
            </w:r>
          </w:p>
        </w:tc>
        <w:tc>
          <w:tcPr>
            <w:tcW w:w="3250" w:type="pct"/>
          </w:tcPr>
          <w:p w14:paraId="54D9B33E" w14:textId="77777777" w:rsidR="0056703D" w:rsidRPr="00F62F31" w:rsidRDefault="0056703D" w:rsidP="0056703D">
            <w:pPr>
              <w:pStyle w:val="Opsommingtekens1"/>
              <w:numPr>
                <w:ilvl w:val="0"/>
                <w:numId w:val="0"/>
              </w:numPr>
              <w:ind w:left="284" w:hanging="284"/>
              <w:rPr>
                <w:rFonts w:eastAsia="Verdana" w:cs="Verdana"/>
              </w:rPr>
            </w:pPr>
            <w:r w:rsidRPr="00593D02">
              <w:t>Structuurvisie op basis van Wro</w:t>
            </w:r>
          </w:p>
        </w:tc>
      </w:tr>
      <w:tr w:rsidR="0056703D" w:rsidRPr="00F62F31" w14:paraId="1543A277" w14:textId="77777777" w:rsidTr="0056703D">
        <w:tc>
          <w:tcPr>
            <w:tcW w:w="1750" w:type="pct"/>
          </w:tcPr>
          <w:p w14:paraId="1F227103" w14:textId="77777777" w:rsidR="0056703D" w:rsidRPr="00F62F31" w:rsidRDefault="0056703D" w:rsidP="0056703D">
            <w:pPr>
              <w:rPr>
                <w:color w:val="000000" w:themeColor="text1"/>
              </w:rPr>
            </w:pPr>
            <w:r w:rsidRPr="00F62F31">
              <w:rPr>
                <w:shd w:val="clear" w:color="auto" w:fill="FFFFFF"/>
              </w:rPr>
              <w:t>Voortzetting van instrument in</w:t>
            </w:r>
            <w:r>
              <w:rPr>
                <w:shd w:val="clear" w:color="auto" w:fill="FFFFFF"/>
              </w:rPr>
              <w:t xml:space="preserve"> </w:t>
            </w:r>
            <w:r w:rsidRPr="00F62F31">
              <w:rPr>
                <w:shd w:val="clear" w:color="auto" w:fill="FFFFFF"/>
              </w:rPr>
              <w:t>RO Standaarden</w:t>
            </w:r>
          </w:p>
        </w:tc>
        <w:tc>
          <w:tcPr>
            <w:tcW w:w="3250" w:type="pct"/>
          </w:tcPr>
          <w:p w14:paraId="07564FE4" w14:textId="77777777" w:rsidR="0056703D" w:rsidRPr="00F62F31" w:rsidRDefault="0056703D" w:rsidP="0056703D">
            <w:pPr>
              <w:rPr>
                <w:color w:val="000000" w:themeColor="text1"/>
                <w:szCs w:val="18"/>
              </w:rPr>
            </w:pPr>
            <w:r w:rsidRPr="00F62F31">
              <w:rPr>
                <w:szCs w:val="18"/>
              </w:rPr>
              <w:t xml:space="preserve">Ja, </w:t>
            </w:r>
            <w:r>
              <w:rPr>
                <w:szCs w:val="18"/>
              </w:rPr>
              <w:t>structuurvisie</w:t>
            </w:r>
          </w:p>
        </w:tc>
      </w:tr>
      <w:tr w:rsidR="0056703D" w:rsidRPr="00F62F31" w14:paraId="6891C08E" w14:textId="77777777" w:rsidTr="0056703D">
        <w:tc>
          <w:tcPr>
            <w:tcW w:w="1750" w:type="pct"/>
          </w:tcPr>
          <w:p w14:paraId="5EBC7164" w14:textId="77777777" w:rsidR="0056703D" w:rsidRPr="00F62F31" w:rsidRDefault="0056703D" w:rsidP="0056703D">
            <w:pPr>
              <w:rPr>
                <w:shd w:val="clear" w:color="auto" w:fill="FFFFFF"/>
              </w:rPr>
            </w:pPr>
            <w:r w:rsidRPr="00F62F31">
              <w:rPr>
                <w:shd w:val="clear" w:color="auto" w:fill="FFFFFF"/>
              </w:rPr>
              <w:t>INSPIRE-thema</w:t>
            </w:r>
          </w:p>
        </w:tc>
        <w:tc>
          <w:tcPr>
            <w:tcW w:w="3250" w:type="pct"/>
          </w:tcPr>
          <w:p w14:paraId="7E56F213" w14:textId="77777777" w:rsidR="0056703D" w:rsidRPr="00F62F31" w:rsidRDefault="0056703D" w:rsidP="0056703D">
            <w:pPr>
              <w:rPr>
                <w:color w:val="000000" w:themeColor="text1"/>
                <w:szCs w:val="18"/>
              </w:rPr>
            </w:pPr>
            <w:r w:rsidRPr="00F62F31">
              <w:rPr>
                <w:color w:val="000000" w:themeColor="text1"/>
                <w:szCs w:val="18"/>
              </w:rPr>
              <w:t>Planned Land Use: SpatialPlan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E86E1" w14:textId="77777777" w:rsidR="00777A38" w:rsidRDefault="00777A38">
      <w:r>
        <w:separator/>
      </w:r>
    </w:p>
    <w:p w14:paraId="10E92F2C" w14:textId="77777777" w:rsidR="00777A38" w:rsidRDefault="00777A38"/>
  </w:endnote>
  <w:endnote w:type="continuationSeparator" w:id="0">
    <w:p w14:paraId="4E172605" w14:textId="77777777" w:rsidR="00777A38" w:rsidRPr="003C450F" w:rsidRDefault="00777A38" w:rsidP="003C450F"/>
  </w:endnote>
  <w:endnote w:type="continuationNotice" w:id="1">
    <w:p w14:paraId="383D84B7" w14:textId="77777777" w:rsidR="00777A38" w:rsidRDefault="00777A38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9E9D6" w14:textId="77777777" w:rsidR="00744B24" w:rsidRDefault="00744B24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3DC5" w14:textId="77777777" w:rsidR="00744B24" w:rsidRDefault="00744B24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0C69BF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78E92" w14:textId="77777777" w:rsidR="00A30345" w:rsidRPr="006B1455" w:rsidRDefault="00A3034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76579DD" w14:textId="77777777" w:rsidR="00A30345" w:rsidRPr="00BC3B53" w:rsidRDefault="00A3034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AE8C" w14:textId="77777777" w:rsidR="00777A38" w:rsidRPr="00B35331" w:rsidRDefault="00777A38" w:rsidP="00577995">
      <w:pPr>
        <w:pStyle w:val="Voettekst"/>
      </w:pPr>
    </w:p>
  </w:footnote>
  <w:footnote w:type="continuationSeparator" w:id="0">
    <w:p w14:paraId="718A257A" w14:textId="77777777" w:rsidR="00777A38" w:rsidRDefault="00777A38">
      <w:r>
        <w:continuationSeparator/>
      </w:r>
    </w:p>
    <w:p w14:paraId="5BCCA870" w14:textId="77777777" w:rsidR="00777A38" w:rsidRDefault="00777A38"/>
    <w:p w14:paraId="5566B8E9" w14:textId="77777777" w:rsidR="00777A38" w:rsidRDefault="00777A38"/>
  </w:footnote>
  <w:footnote w:id="1">
    <w:p w14:paraId="6904CB21" w14:textId="77777777" w:rsidR="00C8757F" w:rsidRDefault="00C8757F" w:rsidP="00C8757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2">
    <w:p w14:paraId="6C4760A8" w14:textId="1189FBB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3">
    <w:p w14:paraId="17F15032" w14:textId="5D910AE8" w:rsidR="00E20D88" w:rsidRDefault="00E20D88" w:rsidP="00E20D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Vrijetekststructuur in paragraaf </w:t>
      </w:r>
      <w:r>
        <w:fldChar w:fldCharType="begin"/>
      </w:r>
      <w:r>
        <w:instrText xml:space="preserve"> REF _Ref_23f49fbe509670c8397c244011e1922d_1 \n \h </w:instrText>
      </w:r>
      <w:r>
        <w:fldChar w:fldCharType="separate"/>
      </w:r>
      <w:r w:rsidR="00343232">
        <w:t>5.2</w:t>
      </w:r>
      <w:r>
        <w:fldChar w:fldCharType="end"/>
      </w:r>
      <w:r>
        <w:t xml:space="preserve">. Dit is het deel dat wordt geannoteerd met OW-objecten, zie daarvoor hoofdstuk </w:t>
      </w:r>
      <w:r w:rsidR="00C94B22">
        <w:fldChar w:fldCharType="begin"/>
      </w:r>
      <w:r w:rsidR="00C94B22">
        <w:instrText xml:space="preserve"> REF _Ref74041304 \n \h </w:instrText>
      </w:r>
      <w:r w:rsidR="00C94B22">
        <w:fldChar w:fldCharType="separate"/>
      </w:r>
      <w:r w:rsidR="00343232">
        <w:t>7</w:t>
      </w:r>
      <w:r w:rsidR="00C94B22">
        <w:fldChar w:fldCharType="end"/>
      </w:r>
    </w:p>
  </w:footnote>
  <w:footnote w:id="4">
    <w:p w14:paraId="2D986D31" w14:textId="12BAC165" w:rsidR="00713915" w:rsidRDefault="001C6F0F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796B5D">
        <w:fldChar w:fldCharType="begin"/>
      </w:r>
      <w:r w:rsidR="00796B5D">
        <w:instrText xml:space="preserve"> REF _Ref74049251 \n \h </w:instrText>
      </w:r>
      <w:r w:rsidR="00796B5D">
        <w:fldChar w:fldCharType="separate"/>
      </w:r>
      <w:r w:rsidR="00343232">
        <w:t>4</w:t>
      </w:r>
      <w:r w:rsidR="00796B5D">
        <w:fldChar w:fldCharType="end"/>
      </w:r>
    </w:p>
  </w:footnote>
  <w:footnote w:id="5">
    <w:p w14:paraId="5F985C00" w14:textId="77777777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6">
    <w:p w14:paraId="730E46F6" w14:textId="2597D58C" w:rsidR="00EE03DD" w:rsidRDefault="001C6F0F" w:rsidP="00EE03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7">
    <w:p w14:paraId="24802937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</w:t>
      </w:r>
      <w:r>
        <w:t>26</w:t>
      </w:r>
      <w:r w:rsidRPr="005E075F">
        <w:t xml:space="preserve"> Ow</w:t>
      </w:r>
    </w:p>
  </w:footnote>
  <w:footnote w:id="8">
    <w:p w14:paraId="63B9D69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3:11 lid 1 Awb in combinatie met artikel 10.7a lid 1 Ob</w:t>
      </w:r>
    </w:p>
  </w:footnote>
  <w:footnote w:id="9">
    <w:p w14:paraId="6B6AD7EA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 xml:space="preserve">Artikel </w:t>
      </w:r>
      <w:r w:rsidRPr="0034608F">
        <w:t xml:space="preserve">10.7a lid 1 Ob </w:t>
      </w:r>
      <w:r>
        <w:t xml:space="preserve">jo artikel </w:t>
      </w:r>
      <w:r w:rsidRPr="00311436">
        <w:t>12 lid 1</w:t>
      </w:r>
      <w:r>
        <w:t xml:space="preserve"> </w:t>
      </w:r>
      <w:r w:rsidRPr="00311436">
        <w:t>Bekendmakingswet</w:t>
      </w:r>
    </w:p>
  </w:footnote>
  <w:footnote w:id="10">
    <w:p w14:paraId="7CEA2384" w14:textId="1E07F075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1">
    <w:p w14:paraId="3D61745E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11436">
        <w:t>Artikel 12 jo artikel 2</w:t>
      </w:r>
      <w:r>
        <w:t xml:space="preserve"> </w:t>
      </w:r>
      <w:r w:rsidRPr="00311436">
        <w:t>Bekendmakingswet</w:t>
      </w:r>
    </w:p>
  </w:footnote>
  <w:footnote w:id="12">
    <w:p w14:paraId="5EBA05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13">
    <w:p w14:paraId="21813AE6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14">
    <w:p w14:paraId="75BD4412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5">
    <w:p w14:paraId="78E9616B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6">
    <w:p w14:paraId="2C4B41E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Awb en artikel 12 jo artikel 2 Bekendmakingswet.</w:t>
      </w:r>
    </w:p>
  </w:footnote>
  <w:footnote w:id="17">
    <w:p w14:paraId="5E2B1FE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3.1 Ow</w:t>
      </w:r>
    </w:p>
  </w:footnote>
  <w:footnote w:id="18">
    <w:p w14:paraId="37734EC9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10.</w:t>
      </w:r>
      <w:r>
        <w:t>7 lid 2</w:t>
      </w:r>
      <w:r w:rsidRPr="00131602">
        <w:t xml:space="preserve"> Ob</w:t>
      </w:r>
    </w:p>
  </w:footnote>
  <w:footnote w:id="19">
    <w:p w14:paraId="5DA25081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62355">
        <w:t xml:space="preserve">Artikel 3:46 </w:t>
      </w:r>
      <w:r>
        <w:t xml:space="preserve">en </w:t>
      </w:r>
      <w:r w:rsidRPr="001E1638">
        <w:t xml:space="preserve">3:47 lid 1 </w:t>
      </w:r>
      <w:r w:rsidRPr="00562355">
        <w:t>Awb</w:t>
      </w:r>
    </w:p>
  </w:footnote>
  <w:footnote w:id="20">
    <w:p w14:paraId="36F75CC0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16.77b lid 2 Ow jo artikel 3:42 Awb jo artikel 5 aanhef en onder f dan wel artikel 6 jo artikel 2 Bekendmakingswet</w:t>
      </w:r>
    </w:p>
  </w:footnote>
  <w:footnote w:id="21">
    <w:p w14:paraId="4AADFD34" w14:textId="77777777" w:rsidR="00F34521" w:rsidRDefault="00F34521" w:rsidP="00F3452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5850B1">
        <w:t xml:space="preserve">Artikel 2.2 onderdeel B sub </w:t>
      </w:r>
      <w:r>
        <w:t>1</w:t>
      </w:r>
      <w:r w:rsidRPr="005850B1">
        <w:t xml:space="preserve"> sub </w:t>
      </w:r>
      <w:r>
        <w:t>d</w:t>
      </w:r>
      <w:r w:rsidRPr="005850B1">
        <w:t xml:space="preserve"> sub </w:t>
      </w:r>
      <w:r>
        <w:t>e</w:t>
      </w:r>
      <w:r w:rsidRPr="005850B1">
        <w:t xml:space="preserve"> Invoeringswet Omgevingswet, waarmee artikel </w:t>
      </w:r>
      <w:r>
        <w:t>3</w:t>
      </w:r>
      <w:r w:rsidRPr="005850B1">
        <w:t>.</w:t>
      </w:r>
      <w:r>
        <w:t>1</w:t>
      </w:r>
      <w:r w:rsidRPr="005850B1">
        <w:t xml:space="preserve"> Ow (de vaststelling van </w:t>
      </w:r>
      <w:r>
        <w:t xml:space="preserve">de </w:t>
      </w:r>
      <w:r w:rsidRPr="005850B1">
        <w:t>omgevings</w:t>
      </w:r>
      <w:r>
        <w:t>visie</w:t>
      </w:r>
      <w:r w:rsidRPr="005850B1">
        <w:t xml:space="preserve">) wordt toegevoegd aan artikel </w:t>
      </w:r>
      <w:r>
        <w:t>1</w:t>
      </w:r>
      <w:r w:rsidRPr="005850B1">
        <w:t xml:space="preserve"> van Bijlage 2 van de Awb, waarmee de besluiten worden aanwezen waartegen op grond van artikel 8:</w:t>
      </w:r>
      <w:r>
        <w:t>5</w:t>
      </w:r>
      <w:r w:rsidRPr="005850B1">
        <w:t xml:space="preserve"> lid 1 Awb </w:t>
      </w:r>
      <w:r>
        <w:t>geen</w:t>
      </w:r>
      <w:r w:rsidRPr="005850B1">
        <w:t xml:space="preserve"> beroep openstaat</w:t>
      </w:r>
    </w:p>
  </w:footnote>
  <w:footnote w:id="22">
    <w:p w14:paraId="024F063B" w14:textId="36C4A294" w:rsidR="00DF7D0B" w:rsidRDefault="001C6F0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F761D" w14:textId="77777777" w:rsidR="00744B24" w:rsidRDefault="00744B24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0C69BF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221CDE77" w:rsidR="00AF3C69" w:rsidRPr="00FA6FAC" w:rsidRDefault="000C69BF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8758220" w:rsidR="00AF3C69" w:rsidRPr="00B60860" w:rsidRDefault="000C69BF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0C69BF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0C69BF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1FDE6573" w:rsidR="00AF3C69" w:rsidRPr="00CA6C0C" w:rsidRDefault="000C69BF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5739AB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4C595" w14:textId="77777777" w:rsidR="00744B24" w:rsidRDefault="00744B24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2819D9B2" w:rsidR="00AF3C69" w:rsidRDefault="000C69BF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CF5C" w14:textId="169154C1" w:rsidR="00A30345" w:rsidRDefault="00A3034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739AB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739AB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739AB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5739AB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3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5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68769894">
    <w:abstractNumId w:val="2"/>
  </w:num>
  <w:num w:numId="2" w16cid:durableId="1916011955">
    <w:abstractNumId w:val="5"/>
  </w:num>
  <w:num w:numId="3" w16cid:durableId="713043823">
    <w:abstractNumId w:val="4"/>
  </w:num>
  <w:num w:numId="4" w16cid:durableId="19027108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80574083">
    <w:abstractNumId w:val="3"/>
  </w:num>
  <w:num w:numId="6" w16cid:durableId="19416437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0384985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727025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878927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1394465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9354647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1C9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936"/>
    <w:rsid w:val="00021F1B"/>
    <w:rsid w:val="00023125"/>
    <w:rsid w:val="00023DB3"/>
    <w:rsid w:val="00024AFF"/>
    <w:rsid w:val="0002577A"/>
    <w:rsid w:val="000257AF"/>
    <w:rsid w:val="00026469"/>
    <w:rsid w:val="00027C9B"/>
    <w:rsid w:val="000322F9"/>
    <w:rsid w:val="00035B5E"/>
    <w:rsid w:val="00035E6A"/>
    <w:rsid w:val="000365AA"/>
    <w:rsid w:val="000370E7"/>
    <w:rsid w:val="00040FFC"/>
    <w:rsid w:val="00041DD1"/>
    <w:rsid w:val="00043367"/>
    <w:rsid w:val="00043AA1"/>
    <w:rsid w:val="00045673"/>
    <w:rsid w:val="00045BF6"/>
    <w:rsid w:val="00052A98"/>
    <w:rsid w:val="00054566"/>
    <w:rsid w:val="00055BD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65AB"/>
    <w:rsid w:val="000774B5"/>
    <w:rsid w:val="00077F45"/>
    <w:rsid w:val="00081567"/>
    <w:rsid w:val="00081D80"/>
    <w:rsid w:val="00082308"/>
    <w:rsid w:val="0009034B"/>
    <w:rsid w:val="000906FC"/>
    <w:rsid w:val="00090932"/>
    <w:rsid w:val="00090A13"/>
    <w:rsid w:val="00092997"/>
    <w:rsid w:val="00093042"/>
    <w:rsid w:val="00093511"/>
    <w:rsid w:val="00096C4B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C69BF"/>
    <w:rsid w:val="000D3CA9"/>
    <w:rsid w:val="000D6ABF"/>
    <w:rsid w:val="000D7119"/>
    <w:rsid w:val="000E069E"/>
    <w:rsid w:val="000E31FA"/>
    <w:rsid w:val="000E4830"/>
    <w:rsid w:val="000E5796"/>
    <w:rsid w:val="000E63CD"/>
    <w:rsid w:val="000F2215"/>
    <w:rsid w:val="000F2780"/>
    <w:rsid w:val="000F2A6D"/>
    <w:rsid w:val="000F3102"/>
    <w:rsid w:val="000F33FE"/>
    <w:rsid w:val="000F3A7E"/>
    <w:rsid w:val="000F4526"/>
    <w:rsid w:val="000F4CDD"/>
    <w:rsid w:val="000F5106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2D5A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3363B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453D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77B37"/>
    <w:rsid w:val="001805B7"/>
    <w:rsid w:val="001827DB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64B3"/>
    <w:rsid w:val="001A6F07"/>
    <w:rsid w:val="001A7270"/>
    <w:rsid w:val="001A76FF"/>
    <w:rsid w:val="001B0457"/>
    <w:rsid w:val="001B06A1"/>
    <w:rsid w:val="001B1257"/>
    <w:rsid w:val="001B2EBF"/>
    <w:rsid w:val="001B5CFE"/>
    <w:rsid w:val="001B5E8C"/>
    <w:rsid w:val="001B621A"/>
    <w:rsid w:val="001B7BA6"/>
    <w:rsid w:val="001B7CB5"/>
    <w:rsid w:val="001C266A"/>
    <w:rsid w:val="001C2A1A"/>
    <w:rsid w:val="001C3B5A"/>
    <w:rsid w:val="001C4B4B"/>
    <w:rsid w:val="001C4F82"/>
    <w:rsid w:val="001C6F0F"/>
    <w:rsid w:val="001C7AC9"/>
    <w:rsid w:val="001D1F9A"/>
    <w:rsid w:val="001D2F3E"/>
    <w:rsid w:val="001D3D0C"/>
    <w:rsid w:val="001D4089"/>
    <w:rsid w:val="001D47CF"/>
    <w:rsid w:val="001D5456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484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1ED"/>
    <w:rsid w:val="00216FA0"/>
    <w:rsid w:val="00217592"/>
    <w:rsid w:val="002246A4"/>
    <w:rsid w:val="00226BE0"/>
    <w:rsid w:val="002274A5"/>
    <w:rsid w:val="002275A4"/>
    <w:rsid w:val="00227DFC"/>
    <w:rsid w:val="00231995"/>
    <w:rsid w:val="002322D6"/>
    <w:rsid w:val="002328B1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529"/>
    <w:rsid w:val="00250B20"/>
    <w:rsid w:val="00252528"/>
    <w:rsid w:val="0025532F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4F64"/>
    <w:rsid w:val="00295668"/>
    <w:rsid w:val="00295A99"/>
    <w:rsid w:val="00295C94"/>
    <w:rsid w:val="002963A7"/>
    <w:rsid w:val="00296FBD"/>
    <w:rsid w:val="002970BD"/>
    <w:rsid w:val="002A0B83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1956"/>
    <w:rsid w:val="002B3295"/>
    <w:rsid w:val="002B5BAA"/>
    <w:rsid w:val="002B5DD5"/>
    <w:rsid w:val="002B60EB"/>
    <w:rsid w:val="002B63D0"/>
    <w:rsid w:val="002B69A8"/>
    <w:rsid w:val="002C11DE"/>
    <w:rsid w:val="002C13F2"/>
    <w:rsid w:val="002C1E4E"/>
    <w:rsid w:val="002C5224"/>
    <w:rsid w:val="002C575E"/>
    <w:rsid w:val="002C5B62"/>
    <w:rsid w:val="002C65C5"/>
    <w:rsid w:val="002C6779"/>
    <w:rsid w:val="002C7034"/>
    <w:rsid w:val="002C754B"/>
    <w:rsid w:val="002D1D10"/>
    <w:rsid w:val="002D2494"/>
    <w:rsid w:val="002D691C"/>
    <w:rsid w:val="002D7279"/>
    <w:rsid w:val="002D7B91"/>
    <w:rsid w:val="002E2427"/>
    <w:rsid w:val="002E44FF"/>
    <w:rsid w:val="002E51FF"/>
    <w:rsid w:val="002E72C6"/>
    <w:rsid w:val="002E7F0D"/>
    <w:rsid w:val="002F14E7"/>
    <w:rsid w:val="002F15DB"/>
    <w:rsid w:val="002F190A"/>
    <w:rsid w:val="002F3B2E"/>
    <w:rsid w:val="002F4ECE"/>
    <w:rsid w:val="002F5E37"/>
    <w:rsid w:val="00300F0D"/>
    <w:rsid w:val="00301A8C"/>
    <w:rsid w:val="00301A96"/>
    <w:rsid w:val="00301B45"/>
    <w:rsid w:val="003029CD"/>
    <w:rsid w:val="003051EF"/>
    <w:rsid w:val="00305A7C"/>
    <w:rsid w:val="00305B6C"/>
    <w:rsid w:val="00306FD5"/>
    <w:rsid w:val="00307EE7"/>
    <w:rsid w:val="003102B9"/>
    <w:rsid w:val="003119EB"/>
    <w:rsid w:val="00313AE9"/>
    <w:rsid w:val="00313E5F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232"/>
    <w:rsid w:val="003436EF"/>
    <w:rsid w:val="00343BCA"/>
    <w:rsid w:val="00345C17"/>
    <w:rsid w:val="00350BB2"/>
    <w:rsid w:val="00351A13"/>
    <w:rsid w:val="00352B9B"/>
    <w:rsid w:val="00353DDE"/>
    <w:rsid w:val="00353F5A"/>
    <w:rsid w:val="00355DB0"/>
    <w:rsid w:val="00356D60"/>
    <w:rsid w:val="003614D8"/>
    <w:rsid w:val="0036172C"/>
    <w:rsid w:val="00361DC9"/>
    <w:rsid w:val="0036284B"/>
    <w:rsid w:val="003638F1"/>
    <w:rsid w:val="00363946"/>
    <w:rsid w:val="00364A2A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3BE2"/>
    <w:rsid w:val="00374710"/>
    <w:rsid w:val="00374AF5"/>
    <w:rsid w:val="00375803"/>
    <w:rsid w:val="00375984"/>
    <w:rsid w:val="00375C48"/>
    <w:rsid w:val="0037701B"/>
    <w:rsid w:val="0038039F"/>
    <w:rsid w:val="0038072F"/>
    <w:rsid w:val="00382539"/>
    <w:rsid w:val="00382A20"/>
    <w:rsid w:val="00383CE9"/>
    <w:rsid w:val="00384C5C"/>
    <w:rsid w:val="00384D3B"/>
    <w:rsid w:val="0038592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A25"/>
    <w:rsid w:val="003B7D31"/>
    <w:rsid w:val="003C00CB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24F1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168E3"/>
    <w:rsid w:val="00420A29"/>
    <w:rsid w:val="00421866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42113"/>
    <w:rsid w:val="00450477"/>
    <w:rsid w:val="00450DC6"/>
    <w:rsid w:val="00450EF3"/>
    <w:rsid w:val="00453242"/>
    <w:rsid w:val="0045487C"/>
    <w:rsid w:val="00457072"/>
    <w:rsid w:val="00457F83"/>
    <w:rsid w:val="00460002"/>
    <w:rsid w:val="00463504"/>
    <w:rsid w:val="0046417C"/>
    <w:rsid w:val="00464552"/>
    <w:rsid w:val="00464A9D"/>
    <w:rsid w:val="004654CE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07E6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B4A39"/>
    <w:rsid w:val="004C07D2"/>
    <w:rsid w:val="004C0E26"/>
    <w:rsid w:val="004C12E3"/>
    <w:rsid w:val="004C21BA"/>
    <w:rsid w:val="004C30ED"/>
    <w:rsid w:val="004C67F4"/>
    <w:rsid w:val="004D08AD"/>
    <w:rsid w:val="004D0F73"/>
    <w:rsid w:val="004D1935"/>
    <w:rsid w:val="004D26F1"/>
    <w:rsid w:val="004D2AA0"/>
    <w:rsid w:val="004D2F49"/>
    <w:rsid w:val="004D386B"/>
    <w:rsid w:val="004D5699"/>
    <w:rsid w:val="004E000D"/>
    <w:rsid w:val="004E1D2F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03A5A"/>
    <w:rsid w:val="005064ED"/>
    <w:rsid w:val="005101BB"/>
    <w:rsid w:val="005112B1"/>
    <w:rsid w:val="0051134A"/>
    <w:rsid w:val="005122B6"/>
    <w:rsid w:val="00514AFE"/>
    <w:rsid w:val="00517EB4"/>
    <w:rsid w:val="00523558"/>
    <w:rsid w:val="00530946"/>
    <w:rsid w:val="00531194"/>
    <w:rsid w:val="00531493"/>
    <w:rsid w:val="00531C50"/>
    <w:rsid w:val="00532681"/>
    <w:rsid w:val="0053396F"/>
    <w:rsid w:val="00534624"/>
    <w:rsid w:val="0053624D"/>
    <w:rsid w:val="0053780C"/>
    <w:rsid w:val="00540EEE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6743A"/>
    <w:rsid w:val="00571DE4"/>
    <w:rsid w:val="005723DF"/>
    <w:rsid w:val="005739AB"/>
    <w:rsid w:val="00574095"/>
    <w:rsid w:val="005754E6"/>
    <w:rsid w:val="00576534"/>
    <w:rsid w:val="00577639"/>
    <w:rsid w:val="005777FC"/>
    <w:rsid w:val="00577995"/>
    <w:rsid w:val="005827EC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B7143"/>
    <w:rsid w:val="005C0665"/>
    <w:rsid w:val="005C132D"/>
    <w:rsid w:val="005C1BEE"/>
    <w:rsid w:val="005C35BC"/>
    <w:rsid w:val="005C63E9"/>
    <w:rsid w:val="005C6FA8"/>
    <w:rsid w:val="005D00C4"/>
    <w:rsid w:val="005D06E5"/>
    <w:rsid w:val="005D45C9"/>
    <w:rsid w:val="005D4D67"/>
    <w:rsid w:val="005D5656"/>
    <w:rsid w:val="005D60ED"/>
    <w:rsid w:val="005D7016"/>
    <w:rsid w:val="005D7D73"/>
    <w:rsid w:val="005E408E"/>
    <w:rsid w:val="005E6625"/>
    <w:rsid w:val="005E6F78"/>
    <w:rsid w:val="005E716E"/>
    <w:rsid w:val="005F258D"/>
    <w:rsid w:val="005F2D90"/>
    <w:rsid w:val="005F5685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CC5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3629"/>
    <w:rsid w:val="00644548"/>
    <w:rsid w:val="00645FAF"/>
    <w:rsid w:val="00646737"/>
    <w:rsid w:val="00647514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42EE"/>
    <w:rsid w:val="006743D2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2368"/>
    <w:rsid w:val="006A3F0A"/>
    <w:rsid w:val="006A4C94"/>
    <w:rsid w:val="006A630B"/>
    <w:rsid w:val="006A6401"/>
    <w:rsid w:val="006B0322"/>
    <w:rsid w:val="006B09B8"/>
    <w:rsid w:val="006B231A"/>
    <w:rsid w:val="006B2EC1"/>
    <w:rsid w:val="006B30D1"/>
    <w:rsid w:val="006B315B"/>
    <w:rsid w:val="006B3ACE"/>
    <w:rsid w:val="006B69B7"/>
    <w:rsid w:val="006B6C23"/>
    <w:rsid w:val="006B6F9C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1075"/>
    <w:rsid w:val="00723AAA"/>
    <w:rsid w:val="007264EE"/>
    <w:rsid w:val="007274A3"/>
    <w:rsid w:val="0073099F"/>
    <w:rsid w:val="00731D7E"/>
    <w:rsid w:val="00733E39"/>
    <w:rsid w:val="00734852"/>
    <w:rsid w:val="00734C6B"/>
    <w:rsid w:val="00735EFA"/>
    <w:rsid w:val="00736991"/>
    <w:rsid w:val="00736D15"/>
    <w:rsid w:val="007378E6"/>
    <w:rsid w:val="00740A4C"/>
    <w:rsid w:val="00741CE3"/>
    <w:rsid w:val="00742750"/>
    <w:rsid w:val="00742798"/>
    <w:rsid w:val="00742B8F"/>
    <w:rsid w:val="0074306B"/>
    <w:rsid w:val="0074360B"/>
    <w:rsid w:val="00744B24"/>
    <w:rsid w:val="0074559D"/>
    <w:rsid w:val="00745AD9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131"/>
    <w:rsid w:val="0076753C"/>
    <w:rsid w:val="007716FC"/>
    <w:rsid w:val="00771A63"/>
    <w:rsid w:val="00774298"/>
    <w:rsid w:val="00774CFD"/>
    <w:rsid w:val="00777A38"/>
    <w:rsid w:val="00780254"/>
    <w:rsid w:val="00783527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6B5D"/>
    <w:rsid w:val="00797791"/>
    <w:rsid w:val="007A0D74"/>
    <w:rsid w:val="007A0FA5"/>
    <w:rsid w:val="007A3C64"/>
    <w:rsid w:val="007A4F76"/>
    <w:rsid w:val="007A7F8E"/>
    <w:rsid w:val="007B1D63"/>
    <w:rsid w:val="007B2F2F"/>
    <w:rsid w:val="007B39FB"/>
    <w:rsid w:val="007B4F31"/>
    <w:rsid w:val="007B572F"/>
    <w:rsid w:val="007B593E"/>
    <w:rsid w:val="007B5FE2"/>
    <w:rsid w:val="007B7FE1"/>
    <w:rsid w:val="007C002F"/>
    <w:rsid w:val="007C1137"/>
    <w:rsid w:val="007C171D"/>
    <w:rsid w:val="007C58A7"/>
    <w:rsid w:val="007C5A8B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7B9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321E"/>
    <w:rsid w:val="00815305"/>
    <w:rsid w:val="00815D24"/>
    <w:rsid w:val="0081611D"/>
    <w:rsid w:val="0082046B"/>
    <w:rsid w:val="008219A3"/>
    <w:rsid w:val="00824114"/>
    <w:rsid w:val="008259B1"/>
    <w:rsid w:val="00825BB9"/>
    <w:rsid w:val="00827D1F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CA6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972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1423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2772"/>
    <w:rsid w:val="008E3421"/>
    <w:rsid w:val="008E48A7"/>
    <w:rsid w:val="008E4BCB"/>
    <w:rsid w:val="008E7FF0"/>
    <w:rsid w:val="008F17AA"/>
    <w:rsid w:val="008F315F"/>
    <w:rsid w:val="008F4820"/>
    <w:rsid w:val="008F5B30"/>
    <w:rsid w:val="008F5FAF"/>
    <w:rsid w:val="008F7726"/>
    <w:rsid w:val="009003CA"/>
    <w:rsid w:val="00900824"/>
    <w:rsid w:val="00904024"/>
    <w:rsid w:val="00907399"/>
    <w:rsid w:val="00907E75"/>
    <w:rsid w:val="00907F65"/>
    <w:rsid w:val="0091073D"/>
    <w:rsid w:val="00910B31"/>
    <w:rsid w:val="00914173"/>
    <w:rsid w:val="00915B8B"/>
    <w:rsid w:val="009178DE"/>
    <w:rsid w:val="00920F1A"/>
    <w:rsid w:val="00921729"/>
    <w:rsid w:val="00922197"/>
    <w:rsid w:val="00922B3B"/>
    <w:rsid w:val="00922BDE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661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536B1"/>
    <w:rsid w:val="009575F1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970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62F4"/>
    <w:rsid w:val="009A75AA"/>
    <w:rsid w:val="009A7D06"/>
    <w:rsid w:val="009B102F"/>
    <w:rsid w:val="009B4594"/>
    <w:rsid w:val="009B4FF1"/>
    <w:rsid w:val="009B6311"/>
    <w:rsid w:val="009B7087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D6735"/>
    <w:rsid w:val="009E1C48"/>
    <w:rsid w:val="009E28AA"/>
    <w:rsid w:val="009E5878"/>
    <w:rsid w:val="009E5C96"/>
    <w:rsid w:val="009E61F4"/>
    <w:rsid w:val="009E79E8"/>
    <w:rsid w:val="009F266D"/>
    <w:rsid w:val="009F28EE"/>
    <w:rsid w:val="009F5541"/>
    <w:rsid w:val="009F5EBE"/>
    <w:rsid w:val="00A006DB"/>
    <w:rsid w:val="00A00FCA"/>
    <w:rsid w:val="00A01BAD"/>
    <w:rsid w:val="00A02F2F"/>
    <w:rsid w:val="00A0356E"/>
    <w:rsid w:val="00A0372A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345"/>
    <w:rsid w:val="00A3080E"/>
    <w:rsid w:val="00A34342"/>
    <w:rsid w:val="00A35E98"/>
    <w:rsid w:val="00A36490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5253"/>
    <w:rsid w:val="00A86883"/>
    <w:rsid w:val="00A90346"/>
    <w:rsid w:val="00A90532"/>
    <w:rsid w:val="00A91A17"/>
    <w:rsid w:val="00A921DE"/>
    <w:rsid w:val="00A92507"/>
    <w:rsid w:val="00A928D8"/>
    <w:rsid w:val="00A92F71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B78A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6B5"/>
    <w:rsid w:val="00AE7BE9"/>
    <w:rsid w:val="00AF007F"/>
    <w:rsid w:val="00AF37DB"/>
    <w:rsid w:val="00AF44E8"/>
    <w:rsid w:val="00AF468B"/>
    <w:rsid w:val="00AF50BA"/>
    <w:rsid w:val="00AF68B8"/>
    <w:rsid w:val="00AF7200"/>
    <w:rsid w:val="00AF73A6"/>
    <w:rsid w:val="00AF7D17"/>
    <w:rsid w:val="00B01205"/>
    <w:rsid w:val="00B0227F"/>
    <w:rsid w:val="00B02ABE"/>
    <w:rsid w:val="00B03728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404B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12B4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4F11"/>
    <w:rsid w:val="00B56909"/>
    <w:rsid w:val="00B572BE"/>
    <w:rsid w:val="00B60C4A"/>
    <w:rsid w:val="00B61B8F"/>
    <w:rsid w:val="00B626B0"/>
    <w:rsid w:val="00B63E5F"/>
    <w:rsid w:val="00B664D2"/>
    <w:rsid w:val="00B67210"/>
    <w:rsid w:val="00B71C2B"/>
    <w:rsid w:val="00B72E8D"/>
    <w:rsid w:val="00B73B8A"/>
    <w:rsid w:val="00B73F2F"/>
    <w:rsid w:val="00B75833"/>
    <w:rsid w:val="00B77A68"/>
    <w:rsid w:val="00B808BF"/>
    <w:rsid w:val="00B81EAD"/>
    <w:rsid w:val="00B81F86"/>
    <w:rsid w:val="00B839DB"/>
    <w:rsid w:val="00B839DC"/>
    <w:rsid w:val="00B8639C"/>
    <w:rsid w:val="00B879F3"/>
    <w:rsid w:val="00B900CB"/>
    <w:rsid w:val="00B901AE"/>
    <w:rsid w:val="00B90622"/>
    <w:rsid w:val="00B90FF5"/>
    <w:rsid w:val="00B9279C"/>
    <w:rsid w:val="00B928CA"/>
    <w:rsid w:val="00B93084"/>
    <w:rsid w:val="00B93AC8"/>
    <w:rsid w:val="00B941DD"/>
    <w:rsid w:val="00B94A02"/>
    <w:rsid w:val="00B95D4C"/>
    <w:rsid w:val="00B95E93"/>
    <w:rsid w:val="00BA087C"/>
    <w:rsid w:val="00BA1855"/>
    <w:rsid w:val="00BA1EEB"/>
    <w:rsid w:val="00BA2772"/>
    <w:rsid w:val="00BA29AF"/>
    <w:rsid w:val="00BA2F23"/>
    <w:rsid w:val="00BA3F47"/>
    <w:rsid w:val="00BA3F74"/>
    <w:rsid w:val="00BA6834"/>
    <w:rsid w:val="00BA6C5B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C7E65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1A62"/>
    <w:rsid w:val="00BE26B8"/>
    <w:rsid w:val="00BE2FBE"/>
    <w:rsid w:val="00BE3019"/>
    <w:rsid w:val="00BE3E07"/>
    <w:rsid w:val="00BE4D58"/>
    <w:rsid w:val="00BE4F20"/>
    <w:rsid w:val="00BE54FE"/>
    <w:rsid w:val="00BE5851"/>
    <w:rsid w:val="00BE7760"/>
    <w:rsid w:val="00BE77E4"/>
    <w:rsid w:val="00BF0F58"/>
    <w:rsid w:val="00BF1B87"/>
    <w:rsid w:val="00BF2479"/>
    <w:rsid w:val="00BF32D9"/>
    <w:rsid w:val="00BF33D3"/>
    <w:rsid w:val="00BF4C02"/>
    <w:rsid w:val="00BF4CDE"/>
    <w:rsid w:val="00BF6365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378DB"/>
    <w:rsid w:val="00C41BF6"/>
    <w:rsid w:val="00C42129"/>
    <w:rsid w:val="00C42451"/>
    <w:rsid w:val="00C424D6"/>
    <w:rsid w:val="00C45652"/>
    <w:rsid w:val="00C46856"/>
    <w:rsid w:val="00C517AC"/>
    <w:rsid w:val="00C52E1A"/>
    <w:rsid w:val="00C5320D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A5D"/>
    <w:rsid w:val="00C65BFA"/>
    <w:rsid w:val="00C66FD9"/>
    <w:rsid w:val="00C7066B"/>
    <w:rsid w:val="00C70975"/>
    <w:rsid w:val="00C7236D"/>
    <w:rsid w:val="00C7298C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57F"/>
    <w:rsid w:val="00C87840"/>
    <w:rsid w:val="00C90488"/>
    <w:rsid w:val="00C9398E"/>
    <w:rsid w:val="00C94B22"/>
    <w:rsid w:val="00C951E5"/>
    <w:rsid w:val="00CA038A"/>
    <w:rsid w:val="00CA0690"/>
    <w:rsid w:val="00CA1B12"/>
    <w:rsid w:val="00CA1DE1"/>
    <w:rsid w:val="00CA3C23"/>
    <w:rsid w:val="00CA481E"/>
    <w:rsid w:val="00CA6B59"/>
    <w:rsid w:val="00CA6C0C"/>
    <w:rsid w:val="00CA7665"/>
    <w:rsid w:val="00CA7A05"/>
    <w:rsid w:val="00CA7F27"/>
    <w:rsid w:val="00CB1984"/>
    <w:rsid w:val="00CB2879"/>
    <w:rsid w:val="00CB28C3"/>
    <w:rsid w:val="00CB3325"/>
    <w:rsid w:val="00CB6C9F"/>
    <w:rsid w:val="00CC0275"/>
    <w:rsid w:val="00CC30F5"/>
    <w:rsid w:val="00CC3EF1"/>
    <w:rsid w:val="00CC513C"/>
    <w:rsid w:val="00CC55B0"/>
    <w:rsid w:val="00CD39BD"/>
    <w:rsid w:val="00CD3AE4"/>
    <w:rsid w:val="00CD44F5"/>
    <w:rsid w:val="00CD4686"/>
    <w:rsid w:val="00CD5A30"/>
    <w:rsid w:val="00CD63C5"/>
    <w:rsid w:val="00CD64AD"/>
    <w:rsid w:val="00CE14FA"/>
    <w:rsid w:val="00CE23B2"/>
    <w:rsid w:val="00CE3034"/>
    <w:rsid w:val="00CE33F7"/>
    <w:rsid w:val="00CE3CAE"/>
    <w:rsid w:val="00CE3E92"/>
    <w:rsid w:val="00CE6943"/>
    <w:rsid w:val="00CF079C"/>
    <w:rsid w:val="00CF0890"/>
    <w:rsid w:val="00CF2CDB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50CD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0CE5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324A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97B3A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D5A3D"/>
    <w:rsid w:val="00DD766F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204A"/>
    <w:rsid w:val="00E034D2"/>
    <w:rsid w:val="00E0512A"/>
    <w:rsid w:val="00E1069D"/>
    <w:rsid w:val="00E1204C"/>
    <w:rsid w:val="00E122E5"/>
    <w:rsid w:val="00E126AD"/>
    <w:rsid w:val="00E15048"/>
    <w:rsid w:val="00E15D2B"/>
    <w:rsid w:val="00E1705A"/>
    <w:rsid w:val="00E20AFB"/>
    <w:rsid w:val="00E20D88"/>
    <w:rsid w:val="00E2188B"/>
    <w:rsid w:val="00E2223F"/>
    <w:rsid w:val="00E24EC1"/>
    <w:rsid w:val="00E3124C"/>
    <w:rsid w:val="00E3231D"/>
    <w:rsid w:val="00E343EF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1BC"/>
    <w:rsid w:val="00E46753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25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0EF4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4D0"/>
    <w:rsid w:val="00EC070C"/>
    <w:rsid w:val="00EC27D7"/>
    <w:rsid w:val="00EC2C1E"/>
    <w:rsid w:val="00EC34F0"/>
    <w:rsid w:val="00EC3C40"/>
    <w:rsid w:val="00EC6503"/>
    <w:rsid w:val="00EC6910"/>
    <w:rsid w:val="00EC7027"/>
    <w:rsid w:val="00ED0725"/>
    <w:rsid w:val="00ED07F6"/>
    <w:rsid w:val="00ED564F"/>
    <w:rsid w:val="00ED5FF7"/>
    <w:rsid w:val="00ED6654"/>
    <w:rsid w:val="00ED6DE1"/>
    <w:rsid w:val="00ED7A11"/>
    <w:rsid w:val="00EE059C"/>
    <w:rsid w:val="00EE0FFF"/>
    <w:rsid w:val="00EE27C8"/>
    <w:rsid w:val="00EE3214"/>
    <w:rsid w:val="00EE72D3"/>
    <w:rsid w:val="00EF077B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231"/>
    <w:rsid w:val="00F05518"/>
    <w:rsid w:val="00F05F55"/>
    <w:rsid w:val="00F07228"/>
    <w:rsid w:val="00F1032A"/>
    <w:rsid w:val="00F118C1"/>
    <w:rsid w:val="00F12637"/>
    <w:rsid w:val="00F126CD"/>
    <w:rsid w:val="00F134AC"/>
    <w:rsid w:val="00F13812"/>
    <w:rsid w:val="00F13A15"/>
    <w:rsid w:val="00F1616C"/>
    <w:rsid w:val="00F16971"/>
    <w:rsid w:val="00F20C84"/>
    <w:rsid w:val="00F218E4"/>
    <w:rsid w:val="00F21DA3"/>
    <w:rsid w:val="00F22646"/>
    <w:rsid w:val="00F2311E"/>
    <w:rsid w:val="00F24E58"/>
    <w:rsid w:val="00F25962"/>
    <w:rsid w:val="00F25E4C"/>
    <w:rsid w:val="00F264C1"/>
    <w:rsid w:val="00F26667"/>
    <w:rsid w:val="00F312AB"/>
    <w:rsid w:val="00F32365"/>
    <w:rsid w:val="00F335A1"/>
    <w:rsid w:val="00F34521"/>
    <w:rsid w:val="00F34D0E"/>
    <w:rsid w:val="00F35509"/>
    <w:rsid w:val="00F3594D"/>
    <w:rsid w:val="00F375F2"/>
    <w:rsid w:val="00F4102C"/>
    <w:rsid w:val="00F41CB1"/>
    <w:rsid w:val="00F422B9"/>
    <w:rsid w:val="00F4272F"/>
    <w:rsid w:val="00F43AD0"/>
    <w:rsid w:val="00F44AA4"/>
    <w:rsid w:val="00F44B4F"/>
    <w:rsid w:val="00F462F0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69E7"/>
    <w:rsid w:val="00F6729A"/>
    <w:rsid w:val="00F7012F"/>
    <w:rsid w:val="00F70CEC"/>
    <w:rsid w:val="00F70DB9"/>
    <w:rsid w:val="00F7103F"/>
    <w:rsid w:val="00F71414"/>
    <w:rsid w:val="00F7151B"/>
    <w:rsid w:val="00F71A8E"/>
    <w:rsid w:val="00F720B2"/>
    <w:rsid w:val="00F73404"/>
    <w:rsid w:val="00F81220"/>
    <w:rsid w:val="00F83BD3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887"/>
    <w:rsid w:val="00FB3E53"/>
    <w:rsid w:val="00FC083C"/>
    <w:rsid w:val="00FC12CF"/>
    <w:rsid w:val="00FC154C"/>
    <w:rsid w:val="00FC1734"/>
    <w:rsid w:val="00FC18BF"/>
    <w:rsid w:val="00FC1CD6"/>
    <w:rsid w:val="00FC4016"/>
    <w:rsid w:val="00FC5B6E"/>
    <w:rsid w:val="00FD1F2C"/>
    <w:rsid w:val="00FD2D88"/>
    <w:rsid w:val="00FD355F"/>
    <w:rsid w:val="00FD3660"/>
    <w:rsid w:val="00FD3A44"/>
    <w:rsid w:val="00FD4CC1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5CC9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D06E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5D06E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5D06E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D06E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D06E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D06E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5D06E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5D06E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5D06E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5D06E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5D06E5"/>
  </w:style>
  <w:style w:type="paragraph" w:customStyle="1" w:styleId="Kop1voorwerk">
    <w:name w:val="Kop 1 voorwerk"/>
    <w:basedOn w:val="Standaard"/>
    <w:rsid w:val="005D06E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D06E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5D06E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5D06E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5D06E5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5D06E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5D06E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D06E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D06E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5D06E5"/>
    <w:rPr>
      <w:szCs w:val="20"/>
    </w:rPr>
  </w:style>
  <w:style w:type="paragraph" w:styleId="Onderwerpvanopmerking">
    <w:name w:val="annotation subject"/>
    <w:basedOn w:val="Standaard"/>
    <w:link w:val="OnderwerpvanopmerkingChar"/>
    <w:semiHidden/>
    <w:unhideWhenUsed/>
    <w:rsid w:val="005D06E5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D06E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5D06E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D0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5D06E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D06E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D06E5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5D06E5"/>
  </w:style>
  <w:style w:type="paragraph" w:customStyle="1" w:styleId="Colofon">
    <w:name w:val="Colofon"/>
    <w:basedOn w:val="Standaard"/>
    <w:rsid w:val="005D06E5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5D06E5"/>
  </w:style>
  <w:style w:type="character" w:customStyle="1" w:styleId="Colofonprojectnummer">
    <w:name w:val="Colofon projectnummer"/>
    <w:basedOn w:val="Standaardalinea-lettertype"/>
    <w:uiPriority w:val="1"/>
    <w:rsid w:val="005D06E5"/>
  </w:style>
  <w:style w:type="character" w:customStyle="1" w:styleId="Colofoncontactpersoon">
    <w:name w:val="Colofon contactpersoon"/>
    <w:basedOn w:val="Standaardalinea-lettertype"/>
    <w:uiPriority w:val="1"/>
    <w:rsid w:val="005D06E5"/>
  </w:style>
  <w:style w:type="character" w:customStyle="1" w:styleId="Colofonauteur">
    <w:name w:val="Colofon auteur"/>
    <w:basedOn w:val="Standaardalinea-lettertype"/>
    <w:uiPriority w:val="1"/>
    <w:rsid w:val="005D06E5"/>
  </w:style>
  <w:style w:type="paragraph" w:customStyle="1" w:styleId="Versiehistorietekst">
    <w:name w:val="Versiehistorie tekst"/>
    <w:basedOn w:val="Standaard"/>
    <w:rsid w:val="005D06E5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5D06E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D06E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D06E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D06E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D06E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D06E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D06E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D06E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D06E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D06E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D06E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D06E5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5D06E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5D06E5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5D06E5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5D06E5"/>
  </w:style>
  <w:style w:type="numbering" w:styleId="1ai">
    <w:name w:val="Outline List 1"/>
    <w:basedOn w:val="Geenlijst"/>
    <w:semiHidden/>
    <w:unhideWhenUsed/>
    <w:rsid w:val="005D06E5"/>
  </w:style>
  <w:style w:type="table" w:styleId="3D-effectenvoortabel1">
    <w:name w:val="Table 3D effects 1"/>
    <w:basedOn w:val="Standaardtabel"/>
    <w:semiHidden/>
    <w:unhideWhenUsed/>
    <w:rsid w:val="005D06E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D06E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D06E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D06E5"/>
  </w:style>
  <w:style w:type="paragraph" w:styleId="Adresenvelop">
    <w:name w:val="envelope address"/>
    <w:basedOn w:val="Standaard"/>
    <w:semiHidden/>
    <w:unhideWhenUsed/>
    <w:rsid w:val="005D06E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D06E5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5D06E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D06E5"/>
  </w:style>
  <w:style w:type="paragraph" w:styleId="Berichtkop">
    <w:name w:val="Message Header"/>
    <w:basedOn w:val="Standaard"/>
    <w:link w:val="BerichtkopChar"/>
    <w:semiHidden/>
    <w:unhideWhenUsed/>
    <w:rsid w:val="005D06E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D06E5"/>
  </w:style>
  <w:style w:type="paragraph" w:styleId="Bloktekst">
    <w:name w:val="Block Text"/>
    <w:basedOn w:val="Standaard"/>
    <w:semiHidden/>
    <w:unhideWhenUsed/>
    <w:rsid w:val="005D06E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D06E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D06E5"/>
  </w:style>
  <w:style w:type="paragraph" w:styleId="Documentstructuur">
    <w:name w:val="Document Map"/>
    <w:basedOn w:val="Standaard"/>
    <w:link w:val="DocumentstructuurChar"/>
    <w:semiHidden/>
    <w:unhideWhenUsed/>
    <w:rsid w:val="005D06E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D06E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D06E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D06E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5D06E5"/>
    <w:pPr>
      <w:spacing w:line="240" w:lineRule="auto"/>
    </w:pPr>
  </w:style>
  <w:style w:type="table" w:styleId="Gemiddeldraster1">
    <w:name w:val="Medium Grid 1"/>
    <w:basedOn w:val="Standaardtabel"/>
    <w:uiPriority w:val="99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D0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D06E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D06E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D0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D06E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D06E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5D06E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D06E5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D06E5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D06E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D06E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D06E5"/>
  </w:style>
  <w:style w:type="paragraph" w:styleId="HTML-adres">
    <w:name w:val="HTML Address"/>
    <w:basedOn w:val="Standaard"/>
    <w:link w:val="HTML-adresChar"/>
    <w:semiHidden/>
    <w:unhideWhenUsed/>
    <w:rsid w:val="005D06E5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5D06E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D06E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D06E5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5D06E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D06E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D06E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D06E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D06E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D06E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D06E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D06E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D06E5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5D06E5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5D06E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D06E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D06E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D06E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D06E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D06E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D06E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D06E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D06E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5D06E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D06E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D06E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D06E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D06E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D06E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D06E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D06E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D06E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D06E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5D06E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D06E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D06E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D06E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D06E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D06E5"/>
  </w:style>
  <w:style w:type="paragraph" w:styleId="Lijstopsomteken">
    <w:name w:val="List Bullet"/>
    <w:basedOn w:val="Standaard"/>
    <w:semiHidden/>
    <w:unhideWhenUsed/>
    <w:rsid w:val="005D06E5"/>
    <w:pPr>
      <w:numPr>
        <w:numId w:val="4"/>
      </w:numPr>
      <w:contextualSpacing/>
    </w:pPr>
  </w:style>
  <w:style w:type="paragraph" w:styleId="Lijstopsomteken2">
    <w:name w:val="List Bullet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D06E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D06E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D06E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D06E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D06E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D06E5"/>
    <w:pPr>
      <w:spacing w:after="120"/>
      <w:ind w:left="1415"/>
      <w:contextualSpacing/>
    </w:pPr>
  </w:style>
  <w:style w:type="paragraph" w:styleId="Macrotekst">
    <w:name w:val="macro"/>
    <w:link w:val="MacrotekstChar"/>
    <w:semiHidden/>
    <w:unhideWhenUsed/>
    <w:rsid w:val="005D06E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5D06E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D06E5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5D06E5"/>
  </w:style>
  <w:style w:type="paragraph" w:styleId="Plattetekst">
    <w:name w:val="Body Text"/>
    <w:basedOn w:val="Standaard"/>
    <w:link w:val="PlattetekstChar"/>
    <w:semiHidden/>
    <w:unhideWhenUsed/>
    <w:rsid w:val="005D06E5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5D06E5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5D06E5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D06E5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5D06E5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D06E5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5D06E5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5D06E5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D06E5"/>
  </w:style>
  <w:style w:type="paragraph" w:styleId="Standaardinspringing">
    <w:name w:val="Normal Indent"/>
    <w:basedOn w:val="Standaard"/>
    <w:semiHidden/>
    <w:unhideWhenUsed/>
    <w:rsid w:val="005D06E5"/>
    <w:pPr>
      <w:ind w:left="708"/>
    </w:pPr>
  </w:style>
  <w:style w:type="table" w:styleId="Tabelkolommen1">
    <w:name w:val="Table Columns 1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D06E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D06E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D06E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D06E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D06E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D06E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D06E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D06E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D06E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D06E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D06E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5D06E5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5D06E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D06E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D06E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D06E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D06E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D06E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D06E5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5D06E5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D06E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D06E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D06E5"/>
    <w:rPr>
      <w:u w:val="single"/>
    </w:rPr>
  </w:style>
  <w:style w:type="paragraph" w:customStyle="1" w:styleId="Kader">
    <w:name w:val="Kader"/>
    <w:basedOn w:val="Standaard"/>
    <w:next w:val="Standaard"/>
    <w:qFormat/>
    <w:rsid w:val="005D06E5"/>
    <w:pPr>
      <w:spacing w:before="280" w:after="280" w:line="280" w:lineRule="atLeast"/>
    </w:pPr>
    <w:rPr>
      <w:color w:val="FF0000"/>
    </w:rPr>
  </w:style>
  <w:style w:type="character" w:styleId="Hyperlink">
    <w:name w:val="Hyperlink"/>
    <w:basedOn w:val="Standaardalinea-lettertype"/>
    <w:uiPriority w:val="99"/>
    <w:unhideWhenUsed/>
    <w:rsid w:val="000E069E"/>
    <w:rPr>
      <w:color w:val="0000FF" w:themeColor="hyperlink"/>
      <w:u w:val="single"/>
    </w:rPr>
  </w:style>
  <w:style w:type="character" w:customStyle="1" w:styleId="EindnoottekstChar">
    <w:name w:val="Eindnoottekst Char"/>
    <w:basedOn w:val="Standaardalinea-lettertype"/>
    <w:link w:val="Eindnoottekst"/>
    <w:semiHidden/>
    <w:rsid w:val="00E461BC"/>
    <w:rPr>
      <w:rFonts w:ascii="Verdana" w:hAnsi="Verdana"/>
      <w:sz w:val="18"/>
    </w:rPr>
  </w:style>
  <w:style w:type="character" w:customStyle="1" w:styleId="Kop2Char">
    <w:name w:val="Kop 2 Char"/>
    <w:basedOn w:val="Standaardalinea-lettertype"/>
    <w:link w:val="Kop2"/>
    <w:locked/>
    <w:rsid w:val="00BF0F58"/>
    <w:rPr>
      <w:rFonts w:ascii="Verdana" w:hAnsi="Verdana"/>
      <w:b/>
      <w:bCs/>
      <w:iCs/>
      <w:sz w:val="22"/>
      <w:szCs w:val="28"/>
    </w:rPr>
  </w:style>
  <w:style w:type="numbering" w:customStyle="1" w:styleId="Koppenstructuur">
    <w:name w:val="Koppenstructuur"/>
    <w:basedOn w:val="Geenlijst"/>
    <w:uiPriority w:val="99"/>
    <w:rsid w:val="00F34521"/>
    <w:pPr>
      <w:numPr>
        <w:numId w:val="11"/>
      </w:numPr>
    </w:pPr>
  </w:style>
  <w:style w:type="character" w:customStyle="1" w:styleId="Kop1Char">
    <w:name w:val="Kop 1 Char"/>
    <w:basedOn w:val="Standaardalinea-lettertype"/>
    <w:link w:val="Kop1"/>
    <w:rsid w:val="00F34521"/>
    <w:rPr>
      <w:rFonts w:ascii="Verdana" w:hAnsi="Verdana" w:cs="Arial"/>
      <w:b/>
      <w:bCs/>
      <w:kern w:val="32"/>
      <w:sz w:val="24"/>
      <w:szCs w:val="18"/>
    </w:rPr>
  </w:style>
  <w:style w:type="character" w:customStyle="1" w:styleId="Kop6Char">
    <w:name w:val="Kop 6 Char"/>
    <w:basedOn w:val="Standaardalinea-lettertype"/>
    <w:link w:val="Kop6"/>
    <w:rsid w:val="00F34521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F34521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F34521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F34521"/>
    <w:rPr>
      <w:rFonts w:ascii="Verdana" w:hAnsi="Verdana" w:cs="Arial"/>
      <w:sz w:val="18"/>
      <w:szCs w:val="22"/>
    </w:rPr>
  </w:style>
  <w:style w:type="character" w:customStyle="1" w:styleId="KoptekstChar">
    <w:name w:val="Koptekst Char"/>
    <w:basedOn w:val="Standaardalinea-lettertype"/>
    <w:link w:val="Koptekst"/>
    <w:rsid w:val="00F34521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F34521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F34521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F34521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F34521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F34521"/>
    <w:rPr>
      <w:rFonts w:ascii="Consolas" w:hAnsi="Consolas"/>
    </w:rPr>
  </w:style>
  <w:style w:type="table" w:customStyle="1" w:styleId="Huisstijl-Tabel">
    <w:name w:val="Huisstijl-Tabel"/>
    <w:basedOn w:val="Standaardtabel"/>
    <w:rsid w:val="00F34521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73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72" Type="http://schemas.openxmlformats.org/officeDocument/2006/relationships/header" Target="header5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footer" Target="footer4.xml"/><Relationship Id="rId70" Type="http://schemas.openxmlformats.org/officeDocument/2006/relationships/hyperlink" Target="https://www.geonovum.nl/geo-standaarden/omgevingswet/meldingen" TargetMode="External"/><Relationship Id="rId75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FEBF55-B96D-44CF-A007-4BE1065E8A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175</TotalTime>
  <Pages>150</Pages>
  <Words>56644</Words>
  <Characters>311548</Characters>
  <Application>Microsoft Office Word</Application>
  <DocSecurity>0</DocSecurity>
  <Lines>2596</Lines>
  <Paragraphs>734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367458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Omgevingsvisie_werkversie</dc:title>
  <dc:creator>PR33</dc:creator>
  <cp:lastModifiedBy>Gerard Wolbers</cp:lastModifiedBy>
  <cp:revision>147</cp:revision>
  <cp:lastPrinted>2021-06-10T11:08:00Z</cp:lastPrinted>
  <dcterms:created xsi:type="dcterms:W3CDTF">2021-06-11T06:25:00Z</dcterms:created>
  <dcterms:modified xsi:type="dcterms:W3CDTF">2023-04-04T09:48:00Z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