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43E3" w14:textId="77777777" w:rsidR="00294F64" w:rsidRDefault="00294F64" w:rsidP="00294F64">
      <w:pPr>
        <w:pStyle w:val="Kop4"/>
      </w:pPr>
      <w:r>
        <w:t xml:space="preserve">Hergebruik door het kopiëren van </w:t>
      </w:r>
      <w:r w:rsidRPr="00A74804">
        <w:t>GIO</w:t>
      </w:r>
      <w:r>
        <w:t>’</w:t>
      </w:r>
      <w:r w:rsidRPr="00A74804">
        <w:t>s en OW-objecten</w:t>
      </w:r>
    </w:p>
    <w:p w14:paraId="089C06E3" w14:textId="20D81B0C" w:rsidR="005739AB" w:rsidRDefault="00294F64" w:rsidP="00294F64">
      <w:r>
        <w:t>Bij deze methode wordt een</w:t>
      </w:r>
      <w:r w:rsidRPr="00684F87">
        <w:t xml:space="preserve"> </w:t>
      </w:r>
      <w:r>
        <w:t>kopie ge</w:t>
      </w:r>
      <w:r w:rsidRPr="00684F87">
        <w:t>ma</w:t>
      </w:r>
      <w:r>
        <w:t>a</w:t>
      </w:r>
      <w:r w:rsidRPr="00684F87">
        <w:t>k</w:t>
      </w:r>
      <w:r>
        <w:t>t</w:t>
      </w:r>
      <w:r w:rsidRPr="00684F87">
        <w:t xml:space="preserve"> van een GIO of OW-object in omgevingsdocument A en </w:t>
      </w:r>
      <w:r>
        <w:t xml:space="preserve">wordt </w:t>
      </w:r>
      <w:r w:rsidRPr="00684F87">
        <w:t>die kopie in omgevingsdocument B gebruik</w:t>
      </w:r>
      <w:r>
        <w:t>t. Dit kan als omgevingsdocumenten A en B van hetzelfde bevoegd gezag zijn, maar ook als ze van verschillende bevoegde gezagen zijn. D</w:t>
      </w:r>
      <w:r w:rsidRPr="005F4367">
        <w:t xml:space="preserve">e kopie </w:t>
      </w:r>
      <w:r>
        <w:t xml:space="preserve">moet </w:t>
      </w:r>
      <w:r w:rsidRPr="005F4367">
        <w:t>een andere identificatie krijgen dan het origineel.</w:t>
      </w:r>
      <w:r>
        <w:t xml:space="preserve"> Dat is omdat iedere identificatie uniek moet zijn en (relevant bij een kopie van een </w:t>
      </w:r>
      <w:r w:rsidRPr="00B52091">
        <w:t xml:space="preserve">GIO of OW-object </w:t>
      </w:r>
      <w:r>
        <w:t xml:space="preserve">van een ander </w:t>
      </w:r>
      <w:r w:rsidRPr="00DF4AFD">
        <w:t>bevoegd gezag</w:t>
      </w:r>
      <w:r>
        <w:t>) omdat in zowel de GIO- als in de OW-object-identificatie de bevoegdgezag-code verweven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