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F76" w14:textId="06A8A597" w:rsidR="0039342D" w:rsidRPr="00F1426F" w:rsidRDefault="001C6F0F" w:rsidP="002F7B04">
      <w:pPr>
        <w:pStyle w:val="Kop4"/>
      </w:pPr>
      <w:r w:rsidRPr="00F1426F">
        <w:t>Toelichting op de norm</w:t>
      </w:r>
    </w:p>
    <w:p w14:paraId="64BB6B2B" w14:textId="7A982192" w:rsidR="00030D6F" w:rsidRPr="00F1426F" w:rsidRDefault="001C6F0F" w:rsidP="006C5F9B">
      <w:r w:rsidRPr="00F1426F">
        <w:t xml:space="preserve">Het attribuut </w:t>
      </w:r>
      <w:r w:rsidRPr="00F1426F">
        <w:rPr>
          <w:i/>
        </w:rPr>
        <w:t>identificatie</w:t>
      </w:r>
      <w:r w:rsidRPr="00F1426F">
        <w:t xml:space="preserve"> behoeft geen toelichting.</w:t>
      </w:r>
    </w:p>
    <w:p w14:paraId="410C39F6" w14:textId="050B4A3C" w:rsidR="00E6168E" w:rsidRPr="00F1426F" w:rsidRDefault="00000000" w:rsidP="006C5F9B"/>
    <w:p w14:paraId="2FC27DA4" w14:textId="6257C2FD" w:rsidR="00C717D8" w:rsidRDefault="001C6F0F" w:rsidP="006C5F9B">
      <w:r w:rsidRPr="00F1426F">
        <w:t xml:space="preserve">In de uitsnede van het diagram is ook het attribuut </w:t>
      </w:r>
      <w:r w:rsidRPr="00F1426F">
        <w:rPr>
          <w:i/>
          <w:iCs/>
        </w:rPr>
        <w:t>werkingsgebied</w:t>
      </w:r>
      <w:r w:rsidRPr="00F1426F">
        <w:t xml:space="preserve"> te zien. Dit attribuut is de verwijzing van een specifieke Divisie naar (de identificatie van) de bijbehorende </w:t>
      </w:r>
      <w:r w:rsidRPr="00F1426F">
        <w:lastRenderedPageBreak/>
        <w:t xml:space="preserve">Locatie(s). De relatie is in een onderbroken lijn weergegeven omdat het een conceptuele relatie is. De relatie is impliciet inbegrepen in de relatie tussen Divisie, Tekstdeel en Locatie en geeft aan wat het werkingsgebied van de Divisie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