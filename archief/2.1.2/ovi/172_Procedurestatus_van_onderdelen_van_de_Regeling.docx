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D6306" w14:textId="335309D2" w:rsidR="00F34521" w:rsidRPr="00F03DD9" w:rsidRDefault="00F34521" w:rsidP="00F34521">
      <w:pPr>
        <w:pStyle w:val="Kop4"/>
      </w:pPr>
      <w:r w:rsidRPr="00F03DD9">
        <w:t>Procedurestatus van onderdelen van de Regeling</w:t>
      </w:r>
    </w:p>
    <w:p w14:paraId="22AC989A" w14:textId="77777777" w:rsidR="00F34521" w:rsidRPr="00F03DD9" w:rsidRDefault="00F34521" w:rsidP="00F34521">
      <w:r w:rsidRPr="00F03DD9">
        <w:t xml:space="preserve">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w:t>
      </w:r>
      <w:r>
        <w:t>GIO’s</w:t>
      </w:r>
      <w:r w:rsidRPr="00F03DD9">
        <w:t xml:space="preserve"> en </w:t>
      </w:r>
      <w:r>
        <w:t>OW-object</w:t>
      </w:r>
      <w:r w:rsidRPr="00F03DD9">
        <w:t>en. In een aantal gevallen dient het bevoegd gezag wijzigingen in de procedurestatus door te geven.</w:t>
      </w:r>
      <w:r>
        <w:t xml:space="preserve"> </w:t>
      </w:r>
      <w:r w:rsidRPr="00B3240A">
        <w:t>Het is wenselijk dat de (procedure)status van onderdelen van een regeling in de regelingenbank en DSO-LV raadpleegbaar zijn.</w:t>
      </w:r>
    </w:p>
    <w:p w14:paraId="526700FE" w14:textId="77777777" w:rsidR="00F34521" w:rsidRDefault="00F34521" w:rsidP="00F34521">
      <w:pPr>
        <w:pStyle w:val="Kader"/>
      </w:pPr>
      <w:r w:rsidRPr="00B26823">
        <w:rPr>
          <w:noProof/>
        </w:rPr>
        <mc:AlternateContent>
          <mc:Choice Requires="wps">
            <w:drawing>
              <wp:inline distT="0" distB="0" distL="0" distR="0" wp14:anchorId="65884406" wp14:editId="37A67B5D">
                <wp:extent cx="1828800" cy="1828800"/>
                <wp:effectExtent l="0" t="0" r="22860" b="22860"/>
                <wp:docPr id="953394628" name="Tekstvak 9533946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D648F01" w14:textId="77777777" w:rsidR="00F34521" w:rsidRPr="00D80A79" w:rsidRDefault="00F34521" w:rsidP="00F34521">
                            <w:pPr>
                              <w:rPr>
                                <w:b/>
                                <w:bCs/>
                              </w:rPr>
                            </w:pPr>
                            <w:r w:rsidRPr="00D80A79">
                              <w:rPr>
                                <w:b/>
                                <w:bCs/>
                              </w:rPr>
                              <w:t>Toekomstige functionaliteit</w:t>
                            </w:r>
                          </w:p>
                          <w:p w14:paraId="05CED576" w14:textId="77777777" w:rsidR="00F34521" w:rsidRPr="00B3240A" w:rsidRDefault="00F34521" w:rsidP="00F34521">
                            <w:r w:rsidRPr="00B3240A">
                              <w:t>Het tonen van een toestand van een regeling vóór de inwerkingtredingsdatum is nog niet geïmplementeerd in de DSO-keten.</w:t>
                            </w:r>
                          </w:p>
                          <w:p w14:paraId="6ADFB6E7" w14:textId="77777777" w:rsidR="00F34521" w:rsidRPr="00B3240A" w:rsidRDefault="00F34521" w:rsidP="00F34521">
                            <w:r w:rsidRPr="00B3240A">
                              <w:t>Het tonen van de procedurestatus van onderdelen van een regeling in de regelingenbank en DSO-LV is nog niet geïmplementeerd.</w:t>
                            </w:r>
                          </w:p>
                          <w:p w14:paraId="2378AE1C" w14:textId="77777777" w:rsidR="00F34521" w:rsidRPr="0022671B" w:rsidRDefault="00F34521" w:rsidP="00F34521">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bij de implementatie van Release B van de STOPTPOD gebeuren.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5884406" id="_x0000_t202" coordsize="21600,21600" o:spt="202" path="m,l,21600r21600,l21600,xe">
                <v:stroke joinstyle="miter"/>
                <v:path gradientshapeok="t" o:connecttype="rect"/>
              </v:shapetype>
              <v:shape id="Tekstvak 953394628"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2D648F01" w14:textId="77777777" w:rsidR="00F34521" w:rsidRPr="00D80A79" w:rsidRDefault="00F34521" w:rsidP="00F34521">
                      <w:pPr>
                        <w:rPr>
                          <w:b/>
                          <w:bCs/>
                        </w:rPr>
                      </w:pPr>
                      <w:r w:rsidRPr="00D80A79">
                        <w:rPr>
                          <w:b/>
                          <w:bCs/>
                        </w:rPr>
                        <w:t>Toekomstige functionaliteit</w:t>
                      </w:r>
                    </w:p>
                    <w:p w14:paraId="05CED576" w14:textId="77777777" w:rsidR="00F34521" w:rsidRPr="00B3240A" w:rsidRDefault="00F34521" w:rsidP="00F34521">
                      <w:r w:rsidRPr="00B3240A">
                        <w:t>Het tonen van een toestand van een regeling vóór de inwerkingtredingsdatum is nog niet geïmplementeerd in de DSO-keten.</w:t>
                      </w:r>
                    </w:p>
                    <w:p w14:paraId="6ADFB6E7" w14:textId="77777777" w:rsidR="00F34521" w:rsidRPr="00B3240A" w:rsidRDefault="00F34521" w:rsidP="00F34521">
                      <w:r w:rsidRPr="00B3240A">
                        <w:t>Het tonen van de procedurestatus van onderdelen van een regeling in de regelingenbank en DSO-LV is nog niet geïmplementeerd.</w:t>
                      </w:r>
                    </w:p>
                    <w:p w14:paraId="2378AE1C" w14:textId="77777777" w:rsidR="00F34521" w:rsidRPr="0022671B" w:rsidRDefault="00F34521" w:rsidP="00F34521">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bij de implementatie van Release B van de STOPTPOD gebeuren.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