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F699" w14:textId="77777777" w:rsidR="00F34521" w:rsidRDefault="00F34521" w:rsidP="00F34521">
      <w:pPr>
        <w:pStyle w:val="Kop5"/>
      </w:pPr>
      <w:r>
        <w:t>Aanleveren definitief besluit</w:t>
      </w:r>
    </w:p>
    <w:p w14:paraId="7817C2CE" w14:textId="7FE34C69" w:rsidR="005739AB" w:rsidRDefault="00F34521" w:rsidP="00F34521">
      <w:r w:rsidRPr="007832B4">
        <w:t xml:space="preserve">Ten behoeve van de </w:t>
      </w:r>
      <w:r>
        <w:t xml:space="preserve">bekendmaking van het definitieve besluit in </w:t>
      </w:r>
      <w:r w:rsidRPr="005A2B45">
        <w:t xml:space="preserve">gemeenteblad, provinciaal blad of Staatscourant </w:t>
      </w:r>
      <w:r w:rsidRPr="007832B4">
        <w:t xml:space="preserve">genereert 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wordt aangeleverd aan de LVBB.</w:t>
      </w:r>
    </w:p>
    <w:p w14:paraId="00E15A52" w14:textId="4299481B" w:rsidR="00F34521" w:rsidRDefault="00F34521" w:rsidP="00F34521">
      <w:r>
        <w:t>In de bekendmaking moet</w:t>
      </w:r>
      <w:r w:rsidRPr="00262B26">
        <w:t xml:space="preserve"> wordt aangegeven hoe burgers, bedrijven, maatschappelijke organisaties en bestuursorganen bij de voorbereiding zijn betrokken</w:t>
      </w:r>
      <w:r>
        <w:t>,</w:t>
      </w:r>
      <w:r w:rsidRPr="00262B26">
        <w:t xml:space="preserve"> wat de resultaten daarvan zijn</w:t>
      </w:r>
      <w:r>
        <w:t xml:space="preserve"> en moet</w:t>
      </w:r>
      <w:r w:rsidRPr="00262B26">
        <w:t xml:space="preserve"> word</w:t>
      </w:r>
      <w:r>
        <w:t>en</w:t>
      </w:r>
      <w:r w:rsidRPr="00262B26">
        <w:t xml:space="preserve"> aangegeven op welke wijze invulling is gegeven aan het toepasselijke decentrale participatiebeleid. </w:t>
      </w:r>
      <w:r w:rsidRPr="006237BC">
        <w:t xml:space="preserve">In de bekendmaking moet ook een deugdelijke motivering van het besluit worden gegeven. </w:t>
      </w:r>
      <w:r>
        <w:t xml:space="preserve">Deze </w:t>
      </w:r>
      <w:r w:rsidRPr="00950BA6">
        <w:t xml:space="preserve">beschrijvingen en </w:t>
      </w:r>
      <w:r>
        <w:t xml:space="preserve">de </w:t>
      </w:r>
      <w:r w:rsidRPr="00950BA6">
        <w:t xml:space="preserve">motivering worden geplaatst in het onderdeel Motivering van het Besluit, zie daarvoor paragraaf </w:t>
      </w:r>
      <w:r w:rsidR="003C00CB" w:rsidRPr="001805B7">
        <w:rPr>
          <w:rStyle w:val="Verwijzing"/>
        </w:rPr>
        <w:fldChar w:fldCharType="begin"/>
      </w:r>
      <w:r w:rsidR="003C00CB" w:rsidRPr="001805B7">
        <w:rPr>
          <w:rStyle w:val="Verwijzing"/>
        </w:rPr>
        <w:instrText xml:space="preserve"> REF _Ref_dccb7f9d5cd6c911581f313376045f48_1 \n \h </w:instrText>
      </w:r>
      <w:r w:rsidR="003C00CB" w:rsidRPr="001805B7">
        <w:rPr>
          <w:rStyle w:val="Verwijzing"/>
        </w:rPr>
      </w:r>
      <w:r w:rsidR="003C00CB" w:rsidRPr="001805B7">
        <w:rPr>
          <w:rStyle w:val="Verwijzing"/>
        </w:rPr>
        <w:fldChar w:fldCharType="separate"/>
      </w:r>
      <w:r w:rsidR="005739AB">
        <w:rPr>
          <w:rStyle w:val="Verwijzing"/>
        </w:rPr>
        <w:t>4.3.2</w:t>
      </w:r>
      <w:r w:rsidR="003C00CB" w:rsidRPr="001805B7">
        <w:rPr>
          <w:rStyle w:val="Verwijzing"/>
        </w:rPr>
        <w:fldChar w:fldCharType="end"/>
      </w:r>
      <w:r w:rsidRPr="00950BA6">
        <w:t xml:space="preserve"> en met name de toelichting in paragraaf </w:t>
      </w:r>
      <w:r w:rsidRPr="001805B7">
        <w:rPr>
          <w:rStyle w:val="Verwijzing"/>
        </w:rPr>
        <w:fldChar w:fldCharType="begin"/>
      </w:r>
      <w:r w:rsidRPr="001805B7">
        <w:rPr>
          <w:rStyle w:val="Verwijzing"/>
        </w:rPr>
        <w:instrText xml:space="preserve"> REF _Ref_3f3824f5fb59c66b65935eae1bb053e2_1 \n \h </w:instrText>
      </w:r>
      <w:r w:rsidRPr="001805B7">
        <w:rPr>
          <w:rStyle w:val="Verwijzing"/>
        </w:rPr>
      </w:r>
      <w:r w:rsidRPr="001805B7">
        <w:rPr>
          <w:rStyle w:val="Verwijzing"/>
        </w:rPr>
        <w:fldChar w:fldCharType="separate"/>
      </w:r>
      <w:r w:rsidR="005739AB">
        <w:rPr>
          <w:rStyle w:val="Verwijzing"/>
        </w:rPr>
        <w:t>4.3.2.2</w:t>
      </w:r>
      <w:r w:rsidRPr="001805B7">
        <w:rPr>
          <w:rStyle w:val="Verwijzing"/>
        </w:rPr>
        <w:fldChar w:fldCharType="end"/>
      </w:r>
      <w:r w:rsidRPr="00950BA6">
        <w:t>.</w:t>
      </w:r>
    </w:p>
    <w:p w14:paraId="6052B149" w14:textId="385559E6" w:rsidR="00F34521" w:rsidRDefault="00F34521" w:rsidP="00F34521">
      <w:r>
        <w:t xml:space="preserve">Om de bekendmaking van het besluit tot vaststelling of wijziging van de omgevingsvisie in </w:t>
      </w:r>
      <w:r w:rsidRPr="008B45E8">
        <w:t xml:space="preserve">gemeenteblad, provinciaal blad of Staatscourant </w:t>
      </w:r>
      <w:r>
        <w:t xml:space="preserve">te kunnen doen en doorlevering door LVBB aan DSO-LV mogelijk te maken moeten Besluit en Regeling voldoen aan de specificaties in deel </w:t>
      </w:r>
      <w:r w:rsidRPr="001805B7">
        <w:rPr>
          <w:rStyle w:val="Verwijzing"/>
        </w:rPr>
        <w:fldChar w:fldCharType="begin"/>
      </w:r>
      <w:r w:rsidRPr="001805B7">
        <w:rPr>
          <w:rStyle w:val="Verwijzing"/>
        </w:rPr>
        <w:instrText xml:space="preserve"> REF _Ref_38b34ea24acf4135330e6575dcc4915a_1 \n \h </w:instrText>
      </w:r>
      <w:r w:rsidRPr="001805B7">
        <w:rPr>
          <w:rStyle w:val="Verwijzing"/>
        </w:rPr>
      </w:r>
      <w:r w:rsidRPr="001805B7">
        <w:rPr>
          <w:rStyle w:val="Verwijzing"/>
        </w:rPr>
        <w:fldChar w:fldCharType="separate"/>
      </w:r>
      <w:r w:rsidR="005739AB">
        <w:rPr>
          <w:rStyle w:val="Verwijzing"/>
        </w:rPr>
        <w:t>B</w:t>
      </w:r>
      <w:r w:rsidRPr="001805B7">
        <w:rPr>
          <w:rStyle w:val="Verwijzing"/>
        </w:rPr>
        <w:fldChar w:fldCharType="end"/>
      </w:r>
      <w:r>
        <w:t xml:space="preserve"> van dit toepassingsprofiel. Daarbij moeten STOP-metadata over besluit en regeling en informatie over het procedureverloop en de consolidatie worden meegeleverd. Die zijn achtereenvolgens in de </w:t>
      </w:r>
      <w:r w:rsidRPr="00D46923">
        <w:t>volgende</w:t>
      </w:r>
      <w:r>
        <w:t xml:space="preserve"> paragrafen beschreven.</w:t>
      </w:r>
    </w:p>
    <w:p w14:paraId="5F6831E2" w14:textId="77777777" w:rsidR="00F34521" w:rsidRDefault="00F34521" w:rsidP="00F34521">
      <w:pPr>
        <w:pStyle w:val="Kop6"/>
      </w:pPr>
      <w:r>
        <w:lastRenderedPageBreak/>
        <w:t>Besluitmetadata</w:t>
      </w:r>
    </w:p>
    <w:p w14:paraId="3B4E93C7" w14:textId="77777777" w:rsidR="00F34521" w:rsidRDefault="00F34521" w:rsidP="00F34521">
      <w:r>
        <w:t>De Besluitmetadata leggen vast welke organisatie verantwoordelijk is voor de besluitversie en bevatten gegevens om het besluit goed vindbaar te maken. Hierna zijn de Besluitmetadata beschreven die voor een definitief besluit tot vaststelling of wijziging van de omgevingsvisie relevant zijn. Aangegeven is of het gegeven verplicht of optioneel is en hoe vaak het moet c.q. kan voorkomen. Daarnaast is bij de meeste gegevens een toelichting en/of advies gegeven: hoe werkt het, wat voor effect heeft het en soms ook wat het beste ingevuld kan worden. Er is geen vaste, voorgeschreven volgorde voor de Besluitmetadata.</w:t>
      </w:r>
    </w:p>
    <w:p w14:paraId="5088099E" w14:textId="77777777" w:rsidR="00F34521" w:rsidRDefault="00F34521" w:rsidP="00F34521"/>
    <w:p w14:paraId="0DE5C173" w14:textId="77777777" w:rsidR="00F34521" w:rsidRDefault="00F34521" w:rsidP="00F34521">
      <w:pPr>
        <w:pStyle w:val="Opsommingtekens1"/>
      </w:pPr>
      <w:r w:rsidRPr="00BE4C87">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besluit, te kiezen uit de STOP-waardelijst voor </w:t>
      </w:r>
      <w:r w:rsidRPr="00BD0388">
        <w:t>gemeente, provincie of ministerie</w:t>
      </w:r>
      <w:r>
        <w:t>. Verplicht gegeven, komt 1 keer voor.</w:t>
      </w:r>
      <w:r>
        <w:br/>
      </w:r>
      <w:r w:rsidRPr="00BE4C87">
        <w:rPr>
          <w:u w:val="single"/>
        </w:rPr>
        <w:t>Toelichting/advies</w:t>
      </w:r>
      <w:r w:rsidRPr="00622BBB">
        <w:t>:</w:t>
      </w:r>
      <w:r>
        <w:t xml:space="preserve"> </w:t>
      </w:r>
      <w:r w:rsidRPr="00F470F8">
        <w:t xml:space="preserve">uit de waardelijst gemeente, provincie of ministerie wordt de identificatiecode van de betreffende gemeente, provincie of ministerie gekozen. Daardoor wordt in de voorzieningen de naam van de gemeente, provincie of ministerie getoond. </w:t>
      </w:r>
      <w:r>
        <w:t>Dit gegeven zal bij het bevoegd gezag eenmalig in de software worden ingesteld.</w:t>
      </w:r>
    </w:p>
    <w:p w14:paraId="423B2475" w14:textId="77777777" w:rsidR="00F34521" w:rsidRDefault="00F34521" w:rsidP="00F34521">
      <w:pPr>
        <w:pStyle w:val="Opsommingtekens1"/>
      </w:pPr>
      <w:r w:rsidRPr="00BE4C87">
        <w:rPr>
          <w:i/>
          <w:iCs/>
        </w:rPr>
        <w:t>maker</w:t>
      </w:r>
      <w:r>
        <w:t xml:space="preserve">: (de identificatie van) </w:t>
      </w:r>
      <w:r w:rsidRPr="007824FA">
        <w:t xml:space="preserve">het openbaar lichaam dat </w:t>
      </w:r>
      <w:r>
        <w:t xml:space="preserve">de eindverantwoordelijkheid draagt voor het creëren van de instrumentversie, te kiezen uit de STOP-waardelijst voor </w:t>
      </w:r>
      <w:r w:rsidRPr="00BD0388">
        <w:t>gemeente, provincie of ministerie</w:t>
      </w:r>
      <w:r>
        <w:t>. Verplicht gegeven, komt 1 keer voor.</w:t>
      </w:r>
      <w:r>
        <w:br/>
      </w:r>
      <w:r w:rsidRPr="00BE4C87">
        <w:rPr>
          <w:u w:val="single"/>
        </w:rPr>
        <w:t>Toelichting/advies</w:t>
      </w:r>
      <w:r>
        <w:t xml:space="preserve">: </w:t>
      </w:r>
      <w:r w:rsidRPr="00F470F8">
        <w:t xml:space="preserve">uit de waardelijst gemeente, provincie of ministerie wordt de identificatiecode van de betreffende gemeente, provincie of ministerie gekozen. Daardoor wordt in de voorzieningen de naam van de gemeente, provincie of ministerie getoond. </w:t>
      </w:r>
      <w:r>
        <w:t>Dit gegeven zal bij het bevoegd gezag eenmalig in de software worden ingesteld.</w:t>
      </w:r>
    </w:p>
    <w:p w14:paraId="71F26183" w14:textId="77777777" w:rsidR="00F34521" w:rsidRDefault="00F34521" w:rsidP="00F34521">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w:t>
      </w:r>
      <w:r w:rsidRPr="00110CE7">
        <w:t xml:space="preserve">Besluitmetadata </w:t>
      </w:r>
      <w:r>
        <w:t xml:space="preserve">moet voor het gegeven </w:t>
      </w:r>
      <w:r w:rsidRPr="0055634A">
        <w:rPr>
          <w:i/>
          <w:iCs/>
        </w:rPr>
        <w:t>soortBestuursorgaan</w:t>
      </w:r>
      <w:r w:rsidRPr="00BE7551">
        <w:t xml:space="preserve"> uit de STOP-waardelijst bestuursorgaan</w:t>
      </w:r>
      <w:r>
        <w:t xml:space="preserve"> de waarde </w:t>
      </w:r>
      <w:r w:rsidRPr="00DC475F">
        <w:t>‘gemeenteraad’, ‘provinciale staten’ respectievelijk ‘minister’</w:t>
      </w:r>
      <w:r>
        <w:t xml:space="preserve"> worden gekozen.</w:t>
      </w:r>
      <w:r>
        <w:br/>
      </w:r>
      <w:r w:rsidRPr="00C92A58">
        <w:rPr>
          <w:u w:val="single"/>
        </w:rPr>
        <w:t>Toelichting/advies:</w:t>
      </w:r>
      <w:r w:rsidRPr="000A0797">
        <w:t xml:space="preserve"> </w:t>
      </w:r>
      <w:r>
        <w:t xml:space="preserve">de bevoegdheid om de omgevingsvisie vast te stellen is toegedeeld aan </w:t>
      </w:r>
      <w:r w:rsidRPr="00BC187A">
        <w:t>gemeenteraad</w:t>
      </w:r>
      <w:r>
        <w:t xml:space="preserve">, </w:t>
      </w:r>
      <w:r w:rsidRPr="00BC187A">
        <w:t>provinciale staten respectievelijk minister</w:t>
      </w:r>
      <w:r>
        <w:t>; deze bevoegdheid kan niet gedelegeerd worden</w:t>
      </w:r>
      <w:r w:rsidRPr="00BC187A">
        <w:t>.</w:t>
      </w:r>
      <w:r>
        <w:t xml:space="preserve"> Daarmee is er ook geen twijfel welk bestuursorgaan uit de waardelijst gekozen moet worden.</w:t>
      </w:r>
    </w:p>
    <w:p w14:paraId="7A93C397" w14:textId="77777777" w:rsidR="00F34521" w:rsidRDefault="00F34521" w:rsidP="00F34521">
      <w:pPr>
        <w:pStyle w:val="Opsommingtekens1"/>
      </w:pPr>
      <w:r w:rsidRPr="00BE4C87">
        <w:rPr>
          <w:i/>
          <w:iCs/>
        </w:rPr>
        <w:t>grondslag</w:t>
      </w:r>
      <w:r>
        <w:t xml:space="preserve">: </w:t>
      </w:r>
      <w:r w:rsidRPr="00815E67">
        <w:t>de machineleesbare verwijzing naar een juridische bron die de wettelijke grondslag van de instrumentversie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maak een verwijzing naar artikel </w:t>
      </w:r>
      <w:r>
        <w:t>3</w:t>
      </w:r>
      <w:r w:rsidRPr="00D63ACF">
        <w:t>.</w:t>
      </w:r>
      <w:r>
        <w:t>1</w:t>
      </w:r>
      <w:r w:rsidRPr="00D63ACF">
        <w:t xml:space="preserve"> Omgevingswet</w:t>
      </w:r>
      <w:r>
        <w:t>, de grondslag voor het vaststellen van de omgevingsvisie</w:t>
      </w:r>
      <w:r w:rsidRPr="00D63ACF">
        <w:t>.</w:t>
      </w:r>
    </w:p>
    <w:p w14:paraId="71E734AB" w14:textId="4DF76216" w:rsidR="005739AB" w:rsidRDefault="00F34521" w:rsidP="00F34521">
      <w:pPr>
        <w:pStyle w:val="Opsommingtekens1"/>
      </w:pPr>
      <w:r w:rsidRPr="00BE4C87">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91707">
        <w:t xml:space="preserve">Het containerelement informatieobjectRefs </w:t>
      </w:r>
      <w:r>
        <w:t>is een onder voorwaarde verplicht element</w:t>
      </w:r>
      <w:r w:rsidRPr="00F3790D">
        <w:t xml:space="preserve">, </w:t>
      </w:r>
      <w:r>
        <w:t xml:space="preserve">dat </w:t>
      </w:r>
      <w:r w:rsidRPr="00F3790D">
        <w:t>0 of 1 keer voor</w:t>
      </w:r>
      <w:r>
        <w:t>komt</w:t>
      </w:r>
      <w:r w:rsidRPr="00F3790D">
        <w:t>.</w:t>
      </w:r>
      <w:r>
        <w:t xml:space="preserve"> Het is verplicht wanneer het besluit een of meer GIO’s vaststelt en komt niet voor wanneer met het besluit geen GIO’s worden vastgesteld.</w:t>
      </w:r>
      <w:r>
        <w:br/>
      </w:r>
      <w:r w:rsidRPr="00BE4C87">
        <w:rPr>
          <w:u w:val="single"/>
        </w:rPr>
        <w:t>Toelichting/advies</w:t>
      </w:r>
      <w:r w:rsidRPr="00940876">
        <w:t>:</w:t>
      </w:r>
      <w:r>
        <w:t xml:space="preserve"> het gaat hier om verwijzingen naar de GIO’s (en eventueel document-</w:t>
      </w:r>
      <w:r>
        <w:lastRenderedPageBreak/>
        <w:t>informatieobjecten) die het besluit toevoegt aan de regeling en, indien van toepassing, om het Pons-GIO dat bij het besluit hoort.</w:t>
      </w:r>
    </w:p>
    <w:p w14:paraId="12073307" w14:textId="4DDC81C6" w:rsidR="00F34521" w:rsidRDefault="00F34521" w:rsidP="00F34521">
      <w:pPr>
        <w:pStyle w:val="Opsommingtekens1"/>
      </w:pPr>
      <w:r w:rsidRPr="00BE4C87">
        <w:rPr>
          <w:i/>
          <w:iCs/>
        </w:rPr>
        <w:t>officieleTitel</w:t>
      </w:r>
      <w:r>
        <w:t xml:space="preserve">: de titel van een Work zoals die </w:t>
      </w:r>
      <w:r w:rsidRPr="003072A1">
        <w:t>door het bevoegd gezag</w:t>
      </w:r>
      <w:r>
        <w:t xml:space="preserve"> </w:t>
      </w:r>
      <w:r w:rsidRPr="003072A1">
        <w:t>wordt vastgesteld.</w:t>
      </w:r>
      <w:r>
        <w:t xml:space="preserve"> </w:t>
      </w:r>
      <w:r w:rsidRPr="002B6DA6">
        <w:t>Verplicht gegeven, komt 1 keer voor.</w:t>
      </w:r>
      <w:r>
        <w:t xml:space="preserve"> De officiële titel is altijd gelijk aan het RegelingOpschrift van het besluit.</w:t>
      </w:r>
      <w:r>
        <w:br/>
      </w:r>
      <w:r w:rsidRPr="00BE4C87">
        <w:rPr>
          <w:u w:val="single"/>
        </w:rPr>
        <w:t>Toelichting/advies</w:t>
      </w:r>
      <w:r w:rsidRPr="009B0AC0">
        <w:t>:</w:t>
      </w:r>
      <w:r>
        <w:t xml:space="preserve"> </w:t>
      </w:r>
      <w:r w:rsidRPr="001359A6">
        <w:t>een voorbeeld van de officiële titel van een besluit tot vaststelling van een omgevingsvisie is ‘</w:t>
      </w:r>
      <w:r>
        <w:t>B</w:t>
      </w:r>
      <w:r w:rsidRPr="001359A6">
        <w:t>esluit tot vaststelling van de Nationale Omgevingsvisie’; een voorbeeld van de officiële titel van een besluit tot wijziging van een omgevingsvisie is ‘</w:t>
      </w:r>
      <w:r>
        <w:t>B</w:t>
      </w:r>
      <w:r w:rsidRPr="001359A6">
        <w:t>esluit tot wijziging van de omgevingsvisie Drenthe t.b.v. het wijzigen van enkele kernkwaliteiten’.</w:t>
      </w:r>
    </w:p>
    <w:p w14:paraId="393D53D5" w14:textId="77777777" w:rsidR="00F34521" w:rsidRDefault="00F34521" w:rsidP="00F34521">
      <w:pPr>
        <w:pStyle w:val="Opsommingtekens1"/>
      </w:pPr>
      <w:r w:rsidRPr="00BE4C87">
        <w:rPr>
          <w:i/>
          <w:iCs/>
        </w:rPr>
        <w:t>onderwerp</w:t>
      </w:r>
      <w:r>
        <w:t>: e</w:t>
      </w:r>
      <w:r w:rsidRPr="003004FE">
        <w:t xml:space="preserve">en korte specificatie van de inhoud van </w:t>
      </w:r>
      <w:r>
        <w:t xml:space="preserve">het besluit,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t xml:space="preserve">het onderwerp speelt een rol </w:t>
      </w:r>
      <w:r w:rsidRPr="005F357E">
        <w:t xml:space="preserve">bij het vindbaar maken en in de zoekresultaatfiltering van </w:t>
      </w:r>
      <w:r w:rsidRPr="000F0168">
        <w:t>besluiten, regelingen en kennisgevingen</w:t>
      </w:r>
      <w:r w:rsidRPr="005F357E">
        <w:t xml:space="preserve"> op overheid.nl</w:t>
      </w:r>
      <w:r>
        <w:t>. Daarom wordt geadviseerd om alle toepasselijke onderwerpen van de waardelijst toe te voegen.</w:t>
      </w:r>
    </w:p>
    <w:p w14:paraId="00C5E661" w14:textId="77777777" w:rsidR="00F34521" w:rsidRDefault="00F34521" w:rsidP="00F34521">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Pr="008B61DF">
        <w:t xml:space="preserve">in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4323BC1A" w14:textId="77777777" w:rsidR="00F34521" w:rsidRDefault="00F34521" w:rsidP="00F34521">
      <w:pPr>
        <w:pStyle w:val="Opsommingtekens1"/>
      </w:pPr>
      <w:r w:rsidRPr="00BE4C87">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de aanlevering ter bekendmaking van een besluit moet de waarde Definitief besluit worden gekozen.</w:t>
      </w:r>
      <w:r>
        <w:br/>
      </w:r>
      <w:r w:rsidRPr="00BE4C87">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4CF4195F" w14:textId="77777777" w:rsidR="00F34521" w:rsidRDefault="00F34521" w:rsidP="00F34521"/>
    <w:p w14:paraId="4B7E3457" w14:textId="77777777" w:rsidR="00F34521" w:rsidRDefault="00F34521" w:rsidP="00F34521">
      <w:r>
        <w:t>STOP kent naast de hiervoor genoemde Besluitmetadata ook nog de metadata afkortingen, alternatieveTitels en Citeertitel. Gebruik van deze metadata bij een besluit tot wijziging van een omgevingsplan voegt niet veel toe.</w:t>
      </w:r>
    </w:p>
    <w:p w14:paraId="43AADDD9" w14:textId="77777777" w:rsidR="00F34521" w:rsidRDefault="00F34521" w:rsidP="00F34521">
      <w:pPr>
        <w:pStyle w:val="Kop6"/>
      </w:pPr>
      <w:r>
        <w:t>Regelingmetadata</w:t>
      </w:r>
    </w:p>
    <w:p w14:paraId="0D0DAB6C" w14:textId="77777777" w:rsidR="00F34521" w:rsidRDefault="00F34521" w:rsidP="00F34521">
      <w:r w:rsidRPr="00F523DD">
        <w:t xml:space="preserve">De </w:t>
      </w:r>
      <w:r>
        <w:t>Regeling</w:t>
      </w:r>
      <w:r w:rsidRPr="00F523DD">
        <w:t xml:space="preserve">metadata leggen vast welke organisatie verantwoordelijk is voor de </w:t>
      </w:r>
      <w:r>
        <w:t>regeling</w:t>
      </w:r>
      <w:r w:rsidRPr="00F523DD">
        <w:t xml:space="preserve">versie en bevatten gegevens om het besluit goed vindbaar te maken. Hierna zijn de </w:t>
      </w:r>
      <w:r w:rsidRPr="00232B54">
        <w:t xml:space="preserve">Regelingmetadata </w:t>
      </w:r>
      <w:r w:rsidRPr="00F523DD">
        <w:t xml:space="preserve">beschreven die voor een </w:t>
      </w:r>
      <w:r>
        <w:t xml:space="preserve">(definitief) </w:t>
      </w:r>
      <w:r w:rsidRPr="00F523DD">
        <w:t xml:space="preserve">besluit tot </w:t>
      </w:r>
      <w:r>
        <w:t xml:space="preserve">vaststelling of </w:t>
      </w:r>
      <w:r w:rsidRPr="00F523DD">
        <w:t xml:space="preserve">wijziging van </w:t>
      </w:r>
      <w:r>
        <w:t>de omgevingsvisie</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t xml:space="preserve"> </w:t>
      </w:r>
      <w:r w:rsidRPr="0084557A">
        <w:t xml:space="preserve">Er is geen vaste, voorgeschreven volgorde voor de </w:t>
      </w:r>
      <w:r>
        <w:t>Regeling</w:t>
      </w:r>
      <w:r w:rsidRPr="0084557A">
        <w:t>metadata.</w:t>
      </w:r>
    </w:p>
    <w:p w14:paraId="6075FCB0" w14:textId="77777777" w:rsidR="00F34521" w:rsidRDefault="00F34521" w:rsidP="00F34521"/>
    <w:p w14:paraId="296BDD75" w14:textId="77777777" w:rsidR="00F34521" w:rsidRPr="00BE4C87" w:rsidRDefault="00F34521" w:rsidP="00F34521">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de omgevingsvisie moet worden gekozen voor de waarde </w:t>
      </w:r>
      <w:r w:rsidRPr="0031444A">
        <w:t>Omgevingsvisie</w:t>
      </w:r>
      <w:r>
        <w:t>.</w:t>
      </w:r>
    </w:p>
    <w:p w14:paraId="08697132" w14:textId="267ACF45" w:rsidR="005739AB" w:rsidRDefault="00F34521" w:rsidP="00F34521">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STOP-waardelijst voor </w:t>
      </w:r>
      <w:r w:rsidRPr="0031444A">
        <w:t>gemeente, provincie of ministerie</w:t>
      </w:r>
      <w:r>
        <w:t>. Verplicht gegeven, komt 1 keer voor.</w:t>
      </w:r>
      <w:r>
        <w:br/>
      </w:r>
      <w:r w:rsidRPr="00BE4C87">
        <w:rPr>
          <w:i/>
          <w:iCs/>
        </w:rPr>
        <w:t>Toelichting/advies</w:t>
      </w:r>
      <w:r w:rsidRPr="00622BBB">
        <w:t>:</w:t>
      </w:r>
      <w:r>
        <w:t xml:space="preserve"> </w:t>
      </w:r>
      <w:r w:rsidRPr="00F470F8">
        <w:t xml:space="preserve">uit de waardelijst gemeente, provincie of ministerie wordt de identificatiecode van de betreffende gemeente, provincie of ministerie gekozen. Daardoor wordt in de voorzieningen de naam van de gemeente, provincie of ministerie getoond. </w:t>
      </w:r>
      <w:r>
        <w:t>Dit gegeven zal bij het bevoegd gezag eenmalig in de software worden ingesteld.</w:t>
      </w:r>
    </w:p>
    <w:p w14:paraId="7DDA7691" w14:textId="50283E44" w:rsidR="00F34521" w:rsidRDefault="00F34521" w:rsidP="00F34521">
      <w:pPr>
        <w:pStyle w:val="Opsommingtekens1"/>
      </w:pPr>
      <w:r w:rsidRPr="00BE4C87">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t>STOP-waardelijst</w:t>
      </w:r>
      <w:r w:rsidRPr="008D0D34">
        <w:t xml:space="preserve"> voor </w:t>
      </w:r>
      <w:r w:rsidRPr="0031444A">
        <w:t>gemeente, provincie of ministerie</w:t>
      </w:r>
      <w:r w:rsidRPr="008D0D34">
        <w:t>.</w:t>
      </w:r>
      <w:r>
        <w:t xml:space="preserve"> </w:t>
      </w:r>
      <w:r w:rsidRPr="002252AB">
        <w:t>Verplicht gegeven, k</w:t>
      </w:r>
      <w:r w:rsidRPr="00237197">
        <w:t>omt 1 keer voor.</w:t>
      </w:r>
      <w:r>
        <w:br/>
      </w:r>
      <w:r w:rsidRPr="00BE4C87">
        <w:rPr>
          <w:i/>
          <w:iCs/>
        </w:rPr>
        <w:t>Toelichting/advies</w:t>
      </w:r>
      <w:r w:rsidRPr="00622BBB">
        <w:t xml:space="preserve">: </w:t>
      </w:r>
      <w:r w:rsidRPr="00F470F8">
        <w:t xml:space="preserve">uit de waardelijst gemeente, provincie of ministerie wordt de identificatiecode van de betreffende gemeente, provincie of ministerie gekozen. Daardoor wordt in de voorzieningen de naam van de gemeente, provincie of ministerie getoond. </w:t>
      </w:r>
      <w:r>
        <w:t>Dit gegeven zal bij het bevoegd gezag eenmalig in de software worden ingesteld.</w:t>
      </w:r>
    </w:p>
    <w:p w14:paraId="27BF39BF" w14:textId="506E4569" w:rsidR="005739AB" w:rsidRPr="00C92A58" w:rsidRDefault="00F34521" w:rsidP="00F34521">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Regelingmetadata moet voor het gegeven </w:t>
      </w:r>
      <w:r w:rsidRPr="0055634A">
        <w:rPr>
          <w:i/>
          <w:iCs/>
        </w:rPr>
        <w:t>soortBestuursorgaan</w:t>
      </w:r>
      <w:r w:rsidRPr="00BE7551">
        <w:t xml:space="preserve"> uit de STOP-waardelijst bestuursorgaan</w:t>
      </w:r>
      <w:r>
        <w:t xml:space="preserve"> de waarde </w:t>
      </w:r>
      <w:r w:rsidRPr="00DC475F">
        <w:t>‘gemeenteraad’, ‘provinciale staten’ respectievelijk ‘minister’</w:t>
      </w:r>
      <w:r>
        <w:t xml:space="preserve"> worden gekozen.</w:t>
      </w:r>
      <w:r>
        <w:br/>
      </w:r>
      <w:r w:rsidRPr="00C92A58">
        <w:rPr>
          <w:u w:val="single"/>
        </w:rPr>
        <w:t>Toelichting/advies:</w:t>
      </w:r>
      <w:r w:rsidRPr="000A0797">
        <w:t xml:space="preserve"> </w:t>
      </w:r>
      <w:r>
        <w:t xml:space="preserve">de bevoegdheid om de omgevingsvisie vast te stellen is toegedeeld aan </w:t>
      </w:r>
      <w:r w:rsidRPr="00BC187A">
        <w:t>gemeenteraad</w:t>
      </w:r>
      <w:r>
        <w:t xml:space="preserve">, </w:t>
      </w:r>
      <w:r w:rsidRPr="00BC187A">
        <w:t>provinciale staten respectievelijk minister</w:t>
      </w:r>
      <w:r>
        <w:t>; deze bevoegdheid kan niet gedelegeerd worden</w:t>
      </w:r>
      <w:r w:rsidRPr="00BC187A">
        <w:t>.</w:t>
      </w:r>
      <w:r>
        <w:t xml:space="preserve"> Daarmee is er ook geen twijfel welk bestuursorgaan uit de waardelijst gekozen moet worden.</w:t>
      </w:r>
    </w:p>
    <w:p w14:paraId="40CDAFC4" w14:textId="6E17144C" w:rsidR="00F34521" w:rsidRDefault="00F34521" w:rsidP="00F34521">
      <w:pPr>
        <w:pStyle w:val="Opsommingtekens1"/>
      </w:pPr>
      <w:r w:rsidRPr="00BE4C87">
        <w:rPr>
          <w:i/>
          <w:iCs/>
        </w:rPr>
        <w:t>grondslag</w:t>
      </w:r>
      <w:r>
        <w:t xml:space="preserve">: </w:t>
      </w:r>
      <w:r w:rsidRPr="00815E67">
        <w:t>de machineleesbare verwijzing naar een juridische bron die de wettelijke grondslag van de instrumentversie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maak een verwijzing naar artikel </w:t>
      </w:r>
      <w:r>
        <w:t>3</w:t>
      </w:r>
      <w:r w:rsidRPr="00D63ACF">
        <w:t>.</w:t>
      </w:r>
      <w:r>
        <w:t>1</w:t>
      </w:r>
      <w:r w:rsidRPr="00D63ACF">
        <w:t xml:space="preserve"> Omgevingswet</w:t>
      </w:r>
      <w:r w:rsidRPr="00E545D7">
        <w:t xml:space="preserve">, de grondslag voor het vaststellen van </w:t>
      </w:r>
      <w:r>
        <w:t>de omgevingsvisie</w:t>
      </w:r>
      <w:r w:rsidRPr="00D63ACF">
        <w:t>.</w:t>
      </w:r>
    </w:p>
    <w:p w14:paraId="2DDCC8AC" w14:textId="77777777" w:rsidR="00F34521" w:rsidRDefault="00F34521" w:rsidP="00F34521">
      <w:pPr>
        <w:pStyle w:val="Opsommingtekens1"/>
      </w:pPr>
      <w:r w:rsidRPr="00BE4C87">
        <w:rPr>
          <w:i/>
          <w:iCs/>
        </w:rPr>
        <w:t>officieleTitel</w:t>
      </w:r>
      <w:r>
        <w:t xml:space="preserve">: de titel van een Work zoals die </w:t>
      </w:r>
      <w:r w:rsidRPr="003072A1">
        <w:t>door het bevoegd gezag</w:t>
      </w:r>
      <w:r>
        <w:t xml:space="preserve"> </w:t>
      </w:r>
      <w:r w:rsidRPr="003072A1">
        <w:t>wordt vastgesteld.</w:t>
      </w:r>
      <w:r>
        <w:t xml:space="preserve"> </w:t>
      </w:r>
      <w:r w:rsidRPr="00A66D48">
        <w:t>Verplicht gegeven, komt 1 keer voor.</w:t>
      </w:r>
      <w:r>
        <w:t xml:space="preserve"> </w:t>
      </w:r>
      <w:r w:rsidRPr="004F621C">
        <w:t xml:space="preserve">De officiële titel </w:t>
      </w:r>
      <w:r>
        <w:t>is altijd gelijk aan het RegelingOpschrift van de regeling.</w:t>
      </w:r>
      <w:r>
        <w:br/>
      </w:r>
      <w:r w:rsidRPr="00BE4C87">
        <w:rPr>
          <w:u w:val="single"/>
        </w:rPr>
        <w:t>Toelichting/advies</w:t>
      </w:r>
      <w:r w:rsidRPr="009B0AC0">
        <w:t>:</w:t>
      </w:r>
      <w:r>
        <w:t xml:space="preserve"> </w:t>
      </w:r>
      <w:r w:rsidRPr="008F43C3">
        <w:t>voorbeelden van de officiële titel van een omgevingsv</w:t>
      </w:r>
      <w:r>
        <w:t>i</w:t>
      </w:r>
      <w:r w:rsidRPr="008F43C3">
        <w:t xml:space="preserve">sie </w:t>
      </w:r>
      <w:r>
        <w:t>zijn</w:t>
      </w:r>
      <w:r w:rsidRPr="008F43C3">
        <w:t xml:space="preserve"> ‘Omgevingsvisie Assen’, ‘Omgevingsvisie Fryslân’, ‘Nationale Omgevingsvisie’.</w:t>
      </w:r>
    </w:p>
    <w:p w14:paraId="0A0B397E" w14:textId="77777777" w:rsidR="00F34521" w:rsidRDefault="00F34521" w:rsidP="00F34521">
      <w:pPr>
        <w:pStyle w:val="Opsommingtekens1"/>
      </w:pPr>
      <w:r w:rsidRPr="00BE4C87">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t xml:space="preserve">het onderwerp speelt een rol </w:t>
      </w:r>
      <w:r w:rsidRPr="005F357E">
        <w:t>bij het vindbaar maken en in de zoekresultaatfiltering van besluiten</w:t>
      </w:r>
      <w:r>
        <w:t>, regelingen en kennisgevingen</w:t>
      </w:r>
      <w:r w:rsidRPr="005F357E">
        <w:t xml:space="preserve"> op overheid.nl</w:t>
      </w:r>
      <w:r>
        <w:t>. Daarom wordt geadviseerd om alle toepasselijke onderwerpen van de waardelijst toe te voegen.</w:t>
      </w:r>
    </w:p>
    <w:p w14:paraId="6BA9436E" w14:textId="77777777" w:rsidR="00F34521" w:rsidRDefault="00F34521" w:rsidP="00F34521">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t>
      </w:r>
      <w:r>
        <w:lastRenderedPageBreak/>
        <w:t xml:space="preserve">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Pr="008B61DF">
        <w:t xml:space="preserve">in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578CB6B0" w14:textId="77777777" w:rsidR="00F34521" w:rsidRDefault="00F34521" w:rsidP="00F34521">
      <w:pPr>
        <w:pStyle w:val="Opsommingtekens1"/>
      </w:pPr>
      <w:r w:rsidRPr="00BE4C87">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BE4C87">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t xml:space="preserve">Een passende waarde </w:t>
      </w:r>
      <w:r w:rsidRPr="0061242A">
        <w:t>uit de waardelijst</w:t>
      </w:r>
      <w:r>
        <w:t xml:space="preserve"> zal vaak zijn ‘milieu, ruimte en water’</w:t>
      </w:r>
      <w:r w:rsidRPr="00693388">
        <w:t xml:space="preserve">. </w:t>
      </w:r>
      <w:r>
        <w:t xml:space="preserve">Deze </w:t>
      </w:r>
      <w:r w:rsidRPr="00693388">
        <w:t>kan</w:t>
      </w:r>
      <w:r>
        <w:t>, indien van toepassing,</w:t>
      </w:r>
      <w:r w:rsidRPr="00693388">
        <w:t xml:space="preserve"> worden aangevuld met andere waarden uit de waardelijst </w:t>
      </w:r>
      <w:r w:rsidRPr="005701EC">
        <w:t>overheidsthema</w:t>
      </w:r>
      <w:r w:rsidRPr="00693388">
        <w:t>.</w:t>
      </w:r>
    </w:p>
    <w:p w14:paraId="4C497526" w14:textId="77777777" w:rsidR="00F34521" w:rsidRDefault="00F34521" w:rsidP="00F34521">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w:t>
      </w:r>
      <w:r>
        <w:br/>
      </w:r>
      <w:r w:rsidRPr="00FE79C4">
        <w:rPr>
          <w:u w:val="single"/>
        </w:rPr>
        <w:t>Toelichting/advies</w:t>
      </w:r>
      <w:r>
        <w:t>: opvolgerVan komt alleen voor wanneer de regeling een andere regeling opvolgt, dus wanneer de oorspronkelijke regeling wordt ingetrokken en vervangen door een nieuwe regeling.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9200C45" w14:textId="77777777" w:rsidR="00F34521" w:rsidRDefault="00F34521" w:rsidP="00F34521"/>
    <w:p w14:paraId="1D838843" w14:textId="77777777" w:rsidR="00F34521" w:rsidRDefault="00F34521" w:rsidP="00F34521">
      <w:r w:rsidRPr="008D44A8">
        <w:t>STOP kent naast de hier</w:t>
      </w:r>
      <w:r>
        <w:t>voor</w:t>
      </w:r>
      <w:r w:rsidRPr="008D44A8">
        <w:t xml:space="preserve"> genoemde </w:t>
      </w:r>
      <w:r>
        <w:t>Regeling</w:t>
      </w:r>
      <w:r w:rsidRPr="008D44A8">
        <w:t xml:space="preserve">metadata ook nog de metadata afkortingen, alternatieveTitels, Citeertitel </w:t>
      </w:r>
      <w:r>
        <w:t>en voorkeursafkorting</w:t>
      </w:r>
      <w:r w:rsidRPr="008D44A8">
        <w:t xml:space="preserve">. Gebruik van deze metadata bij een </w:t>
      </w:r>
      <w:r>
        <w:t xml:space="preserve">regeling </w:t>
      </w:r>
      <w:r w:rsidRPr="008D44A8">
        <w:t>van een omgevingsplan voegt niet veel toe.</w:t>
      </w:r>
      <w:r>
        <w:t xml:space="preserve"> </w:t>
      </w:r>
      <w:r w:rsidRPr="00490B76">
        <w:t>Verplicht gegeven, komt 1 keer voor</w:t>
      </w:r>
    </w:p>
    <w:p w14:paraId="5A0F39F8" w14:textId="77777777" w:rsidR="00F34521" w:rsidRPr="005520CC" w:rsidRDefault="00F34521" w:rsidP="00F34521">
      <w:pPr>
        <w:pStyle w:val="Kop6"/>
      </w:pPr>
      <w:r>
        <w:t>Procedureverloop</w:t>
      </w:r>
    </w:p>
    <w:p w14:paraId="152FD1D0" w14:textId="77777777" w:rsidR="00F34521" w:rsidRDefault="00F34521" w:rsidP="00F34521">
      <w:r>
        <w:t xml:space="preserve">Met de module Procedureverloop wordt informatie over het verloop van de procedure van het definitieve besluit en de verschillende stappen daarin bijgehouden. De module Procedureverloop wordt aangeleverd met het definitieve besluit. Indien nodig kan het daarna worden gemuteerd door directe mutaties. </w:t>
      </w:r>
      <w:r w:rsidRPr="00BB7654">
        <w:t>In de procedure van het definitieve besluit is het Procedureverloop zowel bij het besluit als bij de kennisgeving verplicht.</w:t>
      </w:r>
    </w:p>
    <w:p w14:paraId="33B74C87" w14:textId="3169A197" w:rsidR="005739AB" w:rsidRDefault="00F34521" w:rsidP="00F34521">
      <w:r>
        <w:t>Voor iedere stap in de procedure wordt een element Procedurestap aan de module Procedureverloop toegevoegd.</w:t>
      </w:r>
    </w:p>
    <w:p w14:paraId="5C77873A" w14:textId="19FFAAE4" w:rsidR="00F34521" w:rsidRDefault="00F34521" w:rsidP="00F34521"/>
    <w:p w14:paraId="708B9395" w14:textId="77777777" w:rsidR="00F34521" w:rsidRDefault="00F34521" w:rsidP="00F34521">
      <w:r>
        <w:t>Een Procedurestap kent de volgende gegevens:</w:t>
      </w:r>
    </w:p>
    <w:p w14:paraId="35A9C154" w14:textId="77777777" w:rsidR="00F34521" w:rsidRDefault="00F34521" w:rsidP="00F34521">
      <w:pPr>
        <w:pStyle w:val="Opsommingtekens1"/>
      </w:pPr>
      <w:r w:rsidRPr="00BE4C87">
        <w:rPr>
          <w:i/>
          <w:iCs/>
        </w:rPr>
        <w:lastRenderedPageBreak/>
        <w:t>soortStap</w:t>
      </w:r>
      <w:r>
        <w:t>: geeft aan welke stap het betreft, te kiezen uit de STOP-waardelijst procedurestap_definitief. Verplicht gegeven, komt 1 keer voor.</w:t>
      </w:r>
    </w:p>
    <w:p w14:paraId="4C6A7347" w14:textId="77777777" w:rsidR="00F34521" w:rsidRDefault="00F34521" w:rsidP="00F34521">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 komt 1 keer voor.</w:t>
      </w:r>
    </w:p>
    <w:p w14:paraId="2AD55ABD" w14:textId="77777777" w:rsidR="00F34521" w:rsidRDefault="00F34521" w:rsidP="00F34521"/>
    <w:p w14:paraId="5606C65F" w14:textId="77777777" w:rsidR="00F34521" w:rsidRDefault="00F34521" w:rsidP="00F34521">
      <w:r>
        <w:t>Voor de aanlevering van de module Procedureverloop bij het definitieve besluit zijn de volgende (soort)stappen beschikbaar:</w:t>
      </w:r>
    </w:p>
    <w:p w14:paraId="5CF50FD0" w14:textId="77777777" w:rsidR="00F34521" w:rsidRDefault="00F34521" w:rsidP="00F34521">
      <w:pPr>
        <w:pStyle w:val="Opsommingtekens1"/>
      </w:pPr>
      <w:r>
        <w:rPr>
          <w:i/>
          <w:iCs/>
        </w:rPr>
        <w:t>V</w:t>
      </w:r>
      <w:r w:rsidRPr="00BE4C87">
        <w:rPr>
          <w:i/>
          <w:iCs/>
        </w:rPr>
        <w:t>aststelling</w:t>
      </w:r>
      <w:r>
        <w:t xml:space="preserve">: in combinatie met de datum die wordt ingevuld bij </w:t>
      </w:r>
      <w:r w:rsidRPr="00F213DB">
        <w:rPr>
          <w:i/>
          <w:iCs/>
        </w:rPr>
        <w:t>voltooidOp</w:t>
      </w:r>
      <w:r>
        <w:t xml:space="preserve"> geeft dit de datum waarop het bestuursorgaan het besluit heeft vastgesteld. Optionele stap, komt 0 of 1 keer voor.</w:t>
      </w:r>
      <w:r>
        <w:br/>
      </w:r>
      <w:r w:rsidRPr="00BE4C87">
        <w:rPr>
          <w:u w:val="single"/>
        </w:rPr>
        <w:t>Toelichting/advies</w:t>
      </w:r>
      <w:r w:rsidRPr="00693388">
        <w:t>:</w:t>
      </w:r>
      <w:r>
        <w:t xml:space="preserve"> vul </w:t>
      </w:r>
      <w:r w:rsidRPr="002B7352">
        <w:t xml:space="preserve">bij </w:t>
      </w:r>
      <w:r w:rsidRPr="00F213DB">
        <w:rPr>
          <w:i/>
          <w:iCs/>
        </w:rPr>
        <w:t>voltooidOp</w:t>
      </w:r>
      <w:r w:rsidRPr="002B7352">
        <w:t xml:space="preserve"> </w:t>
      </w:r>
      <w:r>
        <w:t>de datum in van de vergadering van de gemeenteraad of provinciale staten waarin het besluit is genomen. In het geval van het Rijk kan dit de datum van de ministerraad zijn, of een andere bijeenkomst waarin de betrokken ministers het vaststellingsbesluit hebben genomen.</w:t>
      </w:r>
    </w:p>
    <w:p w14:paraId="406C8E95" w14:textId="77777777" w:rsidR="00F34521" w:rsidRDefault="00F34521" w:rsidP="00F34521">
      <w:pPr>
        <w:pStyle w:val="Opsommingtekens1"/>
      </w:pPr>
      <w:r>
        <w:rPr>
          <w:i/>
          <w:iCs/>
        </w:rPr>
        <w:t>O</w:t>
      </w:r>
      <w:r w:rsidRPr="00BE4C87">
        <w:rPr>
          <w:i/>
          <w:iCs/>
        </w:rPr>
        <w:t>ndertekening</w:t>
      </w:r>
      <w:r>
        <w:t xml:space="preserve">: </w:t>
      </w:r>
      <w:r w:rsidRPr="005902C9">
        <w:t xml:space="preserve">in combinatie met de datum die wordt ingevuld bij </w:t>
      </w:r>
      <w:r w:rsidRPr="00F213DB">
        <w:rPr>
          <w:i/>
          <w:iCs/>
        </w:rPr>
        <w:t>voltooidOp</w:t>
      </w:r>
      <w:r w:rsidRPr="005902C9">
        <w:t xml:space="preserve"> geeft dit de datum waarop het bestuursorgaan het besluit heeft </w:t>
      </w:r>
      <w:r>
        <w:t>ondertekend</w:t>
      </w:r>
      <w:r w:rsidRPr="005902C9">
        <w:t xml:space="preserve">. </w:t>
      </w:r>
      <w:r>
        <w:t xml:space="preserve">Verplichte </w:t>
      </w:r>
      <w:r w:rsidRPr="005902C9">
        <w:t>stap, komt 1 keer voor.</w:t>
      </w:r>
      <w:r>
        <w:br/>
      </w:r>
      <w:r w:rsidRPr="00BE4C87">
        <w:rPr>
          <w:u w:val="single"/>
        </w:rPr>
        <w:t>Toelichting/advies</w:t>
      </w:r>
      <w:r w:rsidRPr="00693388">
        <w:t>:</w:t>
      </w:r>
      <w:r>
        <w:t xml:space="preserve"> vul </w:t>
      </w:r>
      <w:r w:rsidRPr="002B7352">
        <w:t xml:space="preserve">bij </w:t>
      </w:r>
      <w:r w:rsidRPr="00F213DB">
        <w:rPr>
          <w:i/>
          <w:iCs/>
        </w:rPr>
        <w:t>voltooidOp</w:t>
      </w:r>
      <w:r w:rsidRPr="002B7352">
        <w:t xml:space="preserve"> </w:t>
      </w:r>
      <w:r>
        <w:t>de datum in waarop namens gemeenteraad of provinciale staten het besluit is ondertekend dan wel de datum waarop de laatste ondertekenende minister het besluit heeft ondertekend.</w:t>
      </w:r>
    </w:p>
    <w:p w14:paraId="1FA6B2D0" w14:textId="77777777" w:rsidR="00F34521" w:rsidRDefault="00F34521" w:rsidP="00F34521">
      <w:pPr>
        <w:pStyle w:val="Kop6"/>
      </w:pPr>
      <w:r>
        <w:t>ConsolidatieInformatie</w:t>
      </w:r>
    </w:p>
    <w:p w14:paraId="59269061" w14:textId="77777777" w:rsidR="00F34521" w:rsidRDefault="00F34521" w:rsidP="00F34521">
      <w:r>
        <w:t>Met de module ConsolidatieInformatie wordt informatie aangeleverd ten behoeve van de consolidatie van het besluit in de regeling. Binnen een container BeoogdeRegelgeving worden opgenomen:</w:t>
      </w:r>
    </w:p>
    <w:p w14:paraId="377DC9A2" w14:textId="77777777" w:rsidR="00F34521" w:rsidRDefault="00F34521" w:rsidP="00F34521">
      <w:pPr>
        <w:pStyle w:val="Opsommingtekens1"/>
      </w:pPr>
      <w:r>
        <w:t>BeoogdeRegeling</w:t>
      </w:r>
    </w:p>
    <w:p w14:paraId="6FAD1102" w14:textId="77777777" w:rsidR="00F34521" w:rsidRDefault="00F34521" w:rsidP="00F34521">
      <w:pPr>
        <w:pStyle w:val="Opsommingtekens2"/>
      </w:pPr>
      <w:r>
        <w:t>Doel</w:t>
      </w:r>
    </w:p>
    <w:p w14:paraId="5D726CAA" w14:textId="77777777" w:rsidR="00F34521" w:rsidRDefault="00F34521" w:rsidP="00F34521">
      <w:pPr>
        <w:pStyle w:val="Opsommingtekens2"/>
      </w:pPr>
      <w:r>
        <w:t>instrumentVersie</w:t>
      </w:r>
    </w:p>
    <w:p w14:paraId="09BFA82D" w14:textId="77777777" w:rsidR="00F34521" w:rsidRPr="00F82551" w:rsidRDefault="00F34521" w:rsidP="00F34521">
      <w:pPr>
        <w:pStyle w:val="Opsommingtekens2"/>
      </w:pPr>
      <w:r w:rsidRPr="00F82551">
        <w:t>een verwijzing naar (de identificatie van) het WijzigArtikel in het besluit (het artikel waarin staat wat het bestuursorgaan besluit te wijzigen)</w:t>
      </w:r>
    </w:p>
    <w:p w14:paraId="18A387D6" w14:textId="77777777" w:rsidR="00F34521" w:rsidRDefault="00F34521" w:rsidP="00F34521">
      <w:pPr>
        <w:pStyle w:val="Opsommingtekens1"/>
      </w:pPr>
      <w:r>
        <w:t>BeoogdInformatieobject, voor ieder Informatieobject dat het besluit vaststelt</w:t>
      </w:r>
    </w:p>
    <w:p w14:paraId="549EED24" w14:textId="77777777" w:rsidR="00F34521" w:rsidRDefault="00F34521" w:rsidP="00F34521">
      <w:pPr>
        <w:pStyle w:val="Opsommingtekens2"/>
      </w:pPr>
      <w:r>
        <w:t>Doel</w:t>
      </w:r>
    </w:p>
    <w:p w14:paraId="6FFC5418" w14:textId="77777777" w:rsidR="00F34521" w:rsidRPr="004F1952" w:rsidRDefault="00F34521" w:rsidP="00F34521">
      <w:pPr>
        <w:pStyle w:val="Opsommingtekens2"/>
      </w:pPr>
      <w:r w:rsidRPr="004F1952">
        <w:t>instrumentVersie</w:t>
      </w:r>
    </w:p>
    <w:p w14:paraId="3E330AA4" w14:textId="77777777" w:rsidR="00F34521" w:rsidRDefault="00F34521" w:rsidP="00F34521">
      <w:pPr>
        <w:pStyle w:val="Opsommingtekens2"/>
      </w:pPr>
      <w:r w:rsidRPr="00FE4106">
        <w:t xml:space="preserve">de verwijzing naar </w:t>
      </w:r>
      <w:r>
        <w:t xml:space="preserve">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472BFB09" w14:textId="77777777" w:rsidR="00F34521" w:rsidRDefault="00F34521" w:rsidP="00F34521">
      <w:pPr>
        <w:pStyle w:val="Opsommingtekens1"/>
      </w:pPr>
      <w:r>
        <w:t>Tijdstempel</w:t>
      </w:r>
    </w:p>
    <w:p w14:paraId="7D4A70B7" w14:textId="77777777" w:rsidR="00F34521" w:rsidRDefault="00F34521" w:rsidP="00F34521">
      <w:pPr>
        <w:pStyle w:val="Opsommingtekens2"/>
      </w:pPr>
      <w:r>
        <w:t xml:space="preserve">soortTijdstempel, te kiezen uit de waarden </w:t>
      </w:r>
      <w:r w:rsidRPr="004B3574">
        <w:t>juridischWerkendVanaf</w:t>
      </w:r>
      <w:r>
        <w:t xml:space="preserve"> en geldigVanaf</w:t>
      </w:r>
      <w:r>
        <w:br/>
        <w:t>Bij een besluit tot vaststelling of wijziging van de omgevingsvisie wordt altijd het tijdstempel juridischWerkendVanaf gekozen; in combinatie met de datum geeft dat de datum van inwerkingtreden van het besluit.</w:t>
      </w:r>
    </w:p>
    <w:p w14:paraId="2BD324A0" w14:textId="77777777" w:rsidR="00F34521" w:rsidRDefault="00F34521" w:rsidP="00F34521">
      <w:pPr>
        <w:pStyle w:val="Opsommingtekens2"/>
      </w:pPr>
      <w:r>
        <w:t>datum: de datum waarop het besluit juridisch geldend wordt</w:t>
      </w:r>
      <w:r>
        <w:br/>
        <w:t xml:space="preserve">Hier wordt de inwerkingtredingsdatum van het </w:t>
      </w:r>
      <w:r w:rsidRPr="00E35323">
        <w:t xml:space="preserve">besluit tot </w:t>
      </w:r>
      <w:r w:rsidRPr="006D7561">
        <w:t xml:space="preserve">vaststelling of wijziging van </w:t>
      </w:r>
      <w:r>
        <w:t>de omgevingsvisie</w:t>
      </w:r>
      <w:r w:rsidRPr="006D7561">
        <w:t xml:space="preserve"> </w:t>
      </w:r>
      <w:r>
        <w:t>ingevuld. Het bevoegd gezag kan deze datum zelf bepalen, met dien verstande dat de datum van inwerkingtreden niet voor de datum van bekendmaking mag liggen. Wanneer hier geen datum wordt ingevuld, kunnen de voorzieningen de regeling niet tonen.</w:t>
      </w:r>
    </w:p>
    <w:p w14:paraId="5E30E99C" w14:textId="77777777" w:rsidR="00F34521" w:rsidRDefault="00F34521" w:rsidP="00F34521">
      <w:pPr>
        <w:pStyle w:val="Opsommingtekens2"/>
      </w:pPr>
      <w:r w:rsidRPr="00C8213B">
        <w:lastRenderedPageBreak/>
        <w:t xml:space="preserve">een verwijzing naar (de identificatie van) </w:t>
      </w:r>
      <w:r w:rsidRPr="0099132F">
        <w:t xml:space="preserve">het artikel in het besluit waarin de inwerkingtreding van het besluit tot </w:t>
      </w:r>
      <w:r>
        <w:t xml:space="preserve">vaststelling of </w:t>
      </w:r>
      <w:r w:rsidRPr="0099132F">
        <w:t xml:space="preserve">wijziging van </w:t>
      </w:r>
      <w:r w:rsidRPr="00876DA6">
        <w:t xml:space="preserve">de </w:t>
      </w:r>
      <w:r>
        <w:t>omgevingsvisie</w:t>
      </w:r>
      <w:r w:rsidRPr="00876DA6">
        <w:t xml:space="preserve"> </w:t>
      </w:r>
      <w:r w:rsidRPr="0099132F">
        <w:t>is geregeld</w:t>
      </w:r>
      <w:r>
        <w:t xml:space="preserve">. </w:t>
      </w:r>
      <w:r w:rsidRPr="00187E25">
        <w:t>Dit is een (regulier) artikel in het Besluit-deel van de aanlevering over de inwerkingtreding. Een voorbeeld van de tekst van dit artikel: “Dit besluit treedt in werking op de dag na de bekendmaking.”</w:t>
      </w:r>
    </w:p>
    <w:p w14:paraId="157EFD8F" w14:textId="77777777" w:rsidR="00F34521" w:rsidRDefault="00F34521" w:rsidP="00F34521">
      <w:pPr>
        <w:pStyle w:val="Kop6"/>
      </w:pPr>
      <w:r>
        <w:t>Datum bekendmaking definitief besluit</w:t>
      </w:r>
    </w:p>
    <w:p w14:paraId="43D22267" w14:textId="77777777" w:rsidR="00F34521" w:rsidRDefault="00F34521" w:rsidP="00F34521">
      <w:r w:rsidRPr="00A21B5B">
        <w:t xml:space="preserve">De datum waarop de gemeente, provincie of minister wil dat het besluit in het </w:t>
      </w:r>
      <w:r w:rsidRPr="00BC1126">
        <w:t xml:space="preserve">gemeenteblad, provinciaal blad of Staatscourant </w:t>
      </w:r>
      <w:r w:rsidRPr="00A21B5B">
        <w:t xml:space="preserve">wordt gepubliceerd, </w:t>
      </w:r>
      <w:r>
        <w:t>wordt doorgegeven</w:t>
      </w:r>
      <w:r w:rsidRPr="00A21B5B">
        <w:t xml:space="preserve"> in de publicatieopdracht aan de LVBB, met het gegeven </w:t>
      </w:r>
      <w:r w:rsidRPr="00503EC9">
        <w:rPr>
          <w:i/>
          <w:iCs/>
        </w:rPr>
        <w:t>datumBekendmaking</w:t>
      </w:r>
      <w:r w:rsidRPr="00A21B5B">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