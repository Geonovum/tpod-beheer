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2F17CF" w:rsidRPr="00F03DD9" w:rsidRDefault="00D9742C" w:rsidP="002F17CF">
      <w:pPr>
        <w:pStyle w:val="Kop4"/>
      </w:pPr>
      <w:r w:rsidRPr="00F03DD9">
        <w:t>Toelichting op de toepassing</w:t>
      </w:r>
    </w:p>
    <w:p w14:paraId="454179A3" w14:textId="7535BDF9" w:rsidR="002F17CF" w:rsidRPr="00F03DD9" w:rsidRDefault="00D9742C" w:rsidP="002F17CF">
      <w:r w:rsidRPr="00F03DD9">
        <w:t xml:space="preserve">Zoals in paragraaf </w:t>
      </w:r>
      <w:r w:rsidRPr="004359C5">
        <w:rPr>
          <w:rStyle w:val="Verwijzing"/>
        </w:rPr>
        <w:fldChar w:fldCharType="begin" w:fldLock="1"/>
      </w:r>
      <w:r w:rsidRPr="004359C5">
        <w:rPr>
          <w:rStyle w:val="Verwijzing"/>
        </w:rPr>
        <w:instrText xml:space="preserve"> REF _Ref_96e72a2800dff731ef293a5f3c0ad647_1 \n \h  \* MERGEFORMAT </w:instrText>
      </w:r>
      <w:r w:rsidRPr="004359C5">
        <w:rPr>
          <w:rStyle w:val="Verwijzing"/>
        </w:rPr>
      </w:r>
      <w:r w:rsidRPr="004359C5">
        <w:rPr>
          <w:rStyle w:val="Verwijzing"/>
        </w:rPr>
        <w:fldChar w:fldCharType="separate"/>
      </w:r>
      <w:r w:rsidR="00DF3BF8" w:rsidRPr="00DF3BF8">
        <w:rPr>
          <w:rStyle w:val="Verwijzing"/>
        </w:rPr>
        <w:t>3.6</w:t>
      </w:r>
      <w:r w:rsidRPr="004359C5">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4359C5">
        <w:rPr>
          <w:rStyle w:val="Verwijzing"/>
        </w:rPr>
        <w:fldChar w:fldCharType="begin" w:fldLock="1"/>
      </w:r>
      <w:r w:rsidRPr="004359C5">
        <w:rPr>
          <w:rStyle w:val="Verwijzing"/>
        </w:rPr>
        <w:instrText xml:space="preserve"> REF _Ref_848aa3a4c277b00b729a862026d8a73e_1 \r \h </w:instrText>
      </w:r>
      <w:r w:rsidRPr="004359C5">
        <w:rPr>
          <w:rStyle w:val="Verwijzing"/>
        </w:rPr>
      </w:r>
      <w:r w:rsidRPr="004359C5">
        <w:rPr>
          <w:rStyle w:val="Verwijzing"/>
        </w:rPr>
        <w:fldChar w:fldCharType="separate"/>
      </w:r>
      <w:r w:rsidR="00DF3BF8" w:rsidRPr="00DF3BF8">
        <w:rPr>
          <w:rStyle w:val="Verwijzing"/>
        </w:rPr>
        <w:t>7.9</w:t>
      </w:r>
      <w:r w:rsidRPr="004359C5">
        <w:rPr>
          <w:rStyle w:val="Verwijzing"/>
        </w:rPr>
        <w:fldChar w:fldCharType="end"/>
      </w:r>
      <w:r w:rsidRPr="00F03DD9">
        <w:t>.</w:t>
      </w:r>
    </w:p>
    <w:p w14:paraId="7BE438AE" w14:textId="77777777" w:rsidR="002F17CF" w:rsidRPr="00F03DD9" w:rsidRDefault="00D9742C" w:rsidP="002F17CF">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2F17CF" w:rsidRPr="00F03DD9" w:rsidRDefault="00D9742C" w:rsidP="002F17CF">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2F17CF" w:rsidRPr="00F03DD9" w:rsidRDefault="00D9742C" w:rsidP="002F17CF">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