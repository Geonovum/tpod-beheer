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2F17CF" w:rsidRPr="00F03DD9" w:rsidRDefault="00D9742C" w:rsidP="002F17CF">
      <w:pPr>
        <w:pStyle w:val="Kop4"/>
      </w:pPr>
      <w:r w:rsidRPr="00F03DD9">
        <w:lastRenderedPageBreak/>
        <w:t>Doel</w:t>
      </w:r>
    </w:p>
    <w:p w14:paraId="74A61C9A" w14:textId="5849F39B" w:rsidR="002F17CF" w:rsidRPr="00F03DD9" w:rsidRDefault="00D9742C" w:rsidP="002F17CF">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2F17CF" w:rsidRPr="00F03DD9" w:rsidRDefault="002F17CF" w:rsidP="002F17C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