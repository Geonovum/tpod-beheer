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22756B24" w:rsidR="002F17CF" w:rsidRDefault="0036096A"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w:t>
      </w:r>
    </w:p>
    <w:p w14:paraId="3D02BAA7" w14:textId="467D5DBB" w:rsidR="002F17CF" w:rsidRPr="00A22075" w:rsidRDefault="00A62533" w:rsidP="00E33EDD">
      <w:r w:rsidRPr="00A22075">
        <w:t>De Standaard voor Officiële Publicaties (</w:t>
      </w:r>
      <w:r w:rsidR="00362B3A" w:rsidRPr="00A22075">
        <w:t xml:space="preserve">verder: </w:t>
      </w:r>
      <w:r w:rsidRPr="00A22075">
        <w:t xml:space="preserve">STOP) </w:t>
      </w:r>
      <w:r w:rsidR="00D9742C"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D9742C"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2F17CF" w:rsidRDefault="00D9742C" w:rsidP="002F17CF">
      <w:r w:rsidRPr="00853D57">
        <w:lastRenderedPageBreak/>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E33EDD" w:rsidRDefault="00D9742C" w:rsidP="002F17CF">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Pr="00A22075">
        <w:t xml:space="preserve"> omgevingsdocumenten</w:t>
      </w:r>
      <w:r w:rsidR="00E33EDD" w:rsidRPr="00A22075">
        <w:t xml:space="preserve"> volgens de standaard inhoud en vorm zullen geven.</w:t>
      </w:r>
    </w:p>
    <w:p w14:paraId="10DED513" w14:textId="4FA0F2EC" w:rsidR="002F17CF" w:rsidRDefault="002F17CF" w:rsidP="00E33EDD">
      <w:pPr>
        <w:rPr>
          <w:szCs w:val="18"/>
        </w:rPr>
      </w:pPr>
    </w:p>
    <w:p w14:paraId="6C942A56" w14:textId="2F7CE1BE" w:rsidR="002F17CF" w:rsidRPr="00A22075" w:rsidRDefault="00D9742C"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45914011" w:rsidR="002F17CF" w:rsidRDefault="00D9742C" w:rsidP="00E33EDD">
      <w:r>
        <w:t xml:space="preserve">Het onderhavige document is het toepassingsprofiel voor </w:t>
      </w:r>
      <w:r>
        <w:fldChar w:fldCharType="begin"/>
      </w:r>
      <w:r>
        <w:instrText>DOCVARIABLE ID01+</w:instrText>
      </w:r>
      <w:r>
        <w:fldChar w:fldCharType="separate"/>
      </w:r>
      <w:r w:rsidR="004C5663">
        <w:t>het projectbesluit</w:t>
      </w:r>
      <w:r>
        <w:fldChar w:fldCharType="end"/>
      </w:r>
      <w:r>
        <w:t>. Het behoort tot het Toepassingsprofiel voor Omgevingsdocumenten, dat de volgende onderdelen omvat:</w:t>
      </w:r>
    </w:p>
    <w:p w14:paraId="2372E602" w14:textId="3775ED58" w:rsidR="002F17CF" w:rsidRDefault="00D9742C" w:rsidP="002F17CF">
      <w:pPr>
        <w:pStyle w:val="Opsommingtekens1"/>
      </w:pPr>
      <w:r w:rsidRPr="008C5B7F">
        <w:t xml:space="preserve">Informatiemodel Omgevingswet </w:t>
      </w:r>
      <w:r>
        <w:t>(document en schema’s);</w:t>
      </w:r>
    </w:p>
    <w:p w14:paraId="413B4102" w14:textId="71F79FE5" w:rsidR="002F17CF" w:rsidRDefault="00D9742C" w:rsidP="002F17CF">
      <w:pPr>
        <w:pStyle w:val="Opsommingtekens1"/>
      </w:pPr>
      <w:r>
        <w:t xml:space="preserve">Toepassingsprofielen </w:t>
      </w:r>
      <w:r w:rsidRPr="00540A48">
        <w:t>voor de omgevingsdocumenten</w:t>
      </w:r>
      <w:r>
        <w:t>;</w:t>
      </w:r>
    </w:p>
    <w:p w14:paraId="04D804DA" w14:textId="43BE1AEA" w:rsidR="002F17CF" w:rsidRDefault="00D9742C" w:rsidP="002F17CF">
      <w:pPr>
        <w:pStyle w:val="Opsommingtekens1"/>
      </w:pPr>
      <w:r>
        <w:t>Symbolenbibliotheek STOP-TPOD;</w:t>
      </w:r>
    </w:p>
    <w:p w14:paraId="527449D6" w14:textId="056FDD68" w:rsidR="002F17CF" w:rsidRDefault="00D9742C" w:rsidP="002F17CF">
      <w:pPr>
        <w:pStyle w:val="Opsommingtekens1"/>
      </w:pPr>
      <w:r>
        <w:t>Waardelijsten IMOW.</w:t>
      </w:r>
    </w:p>
    <w:p w14:paraId="2F8D9F25" w14:textId="39E089C4" w:rsidR="002F17CF" w:rsidRDefault="002F17CF" w:rsidP="002F17CF"/>
    <w:p w14:paraId="7611F80B" w14:textId="28241EF5" w:rsidR="002F17CF" w:rsidRDefault="00D9742C" w:rsidP="002F17CF">
      <w:r>
        <w:t xml:space="preserve">Bij </w:t>
      </w:r>
      <w:r w:rsidRPr="009A31FF">
        <w:t>het Toepassingsprofiel voor Omgevingsdocumenten</w:t>
      </w:r>
      <w:r>
        <w:t xml:space="preserve"> hoort een set van serviceproducten, waaronder:</w:t>
      </w:r>
    </w:p>
    <w:p w14:paraId="0CC464DD" w14:textId="703C8186" w:rsidR="002F17CF" w:rsidRDefault="00D9742C" w:rsidP="002F17CF">
      <w:pPr>
        <w:pStyle w:val="Opsommingtekens1"/>
      </w:pPr>
      <w:r w:rsidRPr="009727B2">
        <w:t>Conceptueel Informatiemodel Omgevingswet</w:t>
      </w:r>
      <w:r>
        <w:t>;</w:t>
      </w:r>
    </w:p>
    <w:p w14:paraId="5C41D6AE" w14:textId="73A0D3FA" w:rsidR="002F17CF" w:rsidRDefault="00D9742C" w:rsidP="002F17CF">
      <w:pPr>
        <w:pStyle w:val="Opsommingtekens1"/>
      </w:pPr>
      <w:r w:rsidRPr="009727B2">
        <w:t>Presentatiemodel</w:t>
      </w:r>
      <w:r>
        <w:t>;</w:t>
      </w:r>
    </w:p>
    <w:p w14:paraId="7BF114F4" w14:textId="05E0E2F9" w:rsidR="002F17CF" w:rsidRDefault="00D9742C" w:rsidP="002F17CF">
      <w:pPr>
        <w:pStyle w:val="Opsommingtekens1"/>
      </w:pPr>
      <w:r>
        <w:t>Wegwijzer;</w:t>
      </w:r>
    </w:p>
    <w:p w14:paraId="6542DD1D" w14:textId="5246DF96" w:rsidR="00E33EDD" w:rsidRPr="00A22075" w:rsidRDefault="00D9742C" w:rsidP="002F17C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