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2F17CF" w:rsidRPr="00F03DD9" w:rsidRDefault="00D9742C" w:rsidP="002F17CF">
      <w:pPr>
        <w:pStyle w:val="Kop4"/>
      </w:pPr>
      <w:r w:rsidRPr="00F03DD9">
        <w:t>Toelichting op de norm</w:t>
      </w:r>
    </w:p>
    <w:p w14:paraId="399F58AE" w14:textId="30DBA338" w:rsidR="002F17CF" w:rsidRPr="007B60F8" w:rsidRDefault="00D9742C" w:rsidP="002F17CF">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vo</w:t>
      </w:r>
      <w:r w:rsidRPr="00F03DD9">
        <w:t xml:space="preserve">or de weergave zorgt. Het gaat dan dus boven de weergave-werking van het attribuut </w:t>
      </w:r>
      <w:r w:rsidRPr="00F03DD9">
        <w:rPr>
          <w:i/>
          <w:iCs/>
        </w:rPr>
        <w:t>groep</w:t>
      </w:r>
      <w:r w:rsidRPr="00B26823">
        <w:t>.</w:t>
      </w:r>
    </w:p>
    <w:p w14:paraId="3119CC07" w14:textId="0133306A" w:rsidR="002F17CF" w:rsidRPr="00F03DD9" w:rsidRDefault="00D9742C" w:rsidP="002F17CF">
      <w:pPr>
        <w:pStyle w:val="Opsommingtekens1"/>
      </w:pPr>
      <w:r w:rsidRPr="00F03DD9">
        <w:rPr>
          <w:i/>
          <w:iCs/>
        </w:rPr>
        <w:lastRenderedPageBreak/>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t xml:space="preserve">Voor de volledigheid wordt opgemerkt dat de </w:t>
      </w:r>
      <w:r w:rsidRPr="00F03DD9">
        <w:t>ActiviteitLocatieaanduiding</w:t>
      </w:r>
      <w:r>
        <w:t>en</w:t>
      </w:r>
      <w:r w:rsidRPr="00F03DD9">
        <w:t>, Gebiedsaanwijzing</w:t>
      </w:r>
      <w:r>
        <w:t>en</w:t>
      </w:r>
      <w:r w:rsidRPr="00F03DD9">
        <w:t xml:space="preserve"> Normwaarde</w:t>
      </w:r>
      <w:r>
        <w:t>n waarnaar niet verwezen wordt met SymbolisatieItem,</w:t>
      </w:r>
      <w:r w:rsidRPr="00F03DD9">
        <w:t xml:space="preserve"> word</w:t>
      </w:r>
      <w:r>
        <w:t>en</w:t>
      </w:r>
      <w:r w:rsidRPr="00F03DD9">
        <w:t xml:space="preserve"> weergegeven met de standaardweergave van de groep die bij </w:t>
      </w:r>
      <w:r>
        <w:t xml:space="preserve">die </w:t>
      </w:r>
      <w:r w:rsidRPr="00F03DD9">
        <w:t>object</w:t>
      </w:r>
      <w:r>
        <w:t>en</w:t>
      </w:r>
      <w:r w:rsidRPr="00F03DD9">
        <w:t xml:space="preserve"> </w:t>
      </w:r>
      <w:r>
        <w:t>hoort</w:t>
      </w:r>
      <w:r w:rsidRPr="00F03DD9">
        <w:t>.</w:t>
      </w:r>
      <w:r w:rsidR="00D52244" w:rsidRPr="00D52244">
        <w:rPr>
          <w:i/>
          <w:iCs/>
        </w:rPr>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