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3224" w14:textId="55EE05D6" w:rsidR="004A3746" w:rsidRDefault="0017021E" w:rsidP="004A3746">
      <w:pPr>
        <w:pStyle w:val="Kop4"/>
      </w:pPr>
      <w:bookmarkStart w:id="114" w:name="_Ref_8589e219e0ab51177f2f886015b85cae_1"/>
      <w:r>
        <w:t xml:space="preserve">Regeling: </w:t>
      </w:r>
      <w:r w:rsidR="003569BA">
        <w:t>Regeling</w:t>
      </w:r>
      <w:r w:rsidR="00930B71">
        <w:t>Tijdelijk</w:t>
      </w:r>
      <w:r w:rsidR="00930B71">
        <w:t>deel voor wijzigen omgevingsplan</w:t>
      </w:r>
      <w:bookmarkEnd w:id="114"/>
    </w:p>
    <w:p w14:paraId="35326A91" w14:textId="4C1D4D4D" w:rsidR="004A3746" w:rsidRDefault="004A3746" w:rsidP="004A3746">
      <w:r w:rsidRPr="00D05D87">
        <w:t xml:space="preserve">In paragraaf </w:t>
      </w:r>
      <w:r w:rsidR="00C741DE">
        <w:rPr>
          <w:rStyle w:val="Verwijzing"/>
        </w:rPr>
        <w:fldChar w:fldCharType="begin" w:fldLock="1"/>
      </w:r>
      <w:r w:rsidR="00C741DE">
        <w:instrText xml:space="preserve"> REF _Ref_8b7f4e38c8c6e985e7f434445aebd7a0_1 \n \h </w:instrText>
      </w:r>
      <w:r w:rsidR="00C741DE">
        <w:rPr>
          <w:rStyle w:val="Verwijzing"/>
        </w:rPr>
      </w:r>
      <w:r w:rsidR="00C741DE">
        <w:rPr>
          <w:rStyle w:val="Verwijzing"/>
        </w:rPr>
        <w:fldChar w:fldCharType="separate"/>
      </w:r>
      <w:r w:rsidR="00DF3BF8" w:rsidRPr="00DF3BF8">
        <w:rPr>
          <w:rStyle w:val="Verwijzing"/>
        </w:rPr>
        <w:t>4.3.4.1</w:t>
      </w:r>
      <w:r w:rsidR="00C741DE">
        <w:rPr>
          <w:rStyle w:val="Verwijzing"/>
        </w:rPr>
        <w:fldChar w:fldCharType="end"/>
      </w:r>
      <w:r w:rsidRPr="00D05D87">
        <w:t xml:space="preserve"> is de norm voor het model </w:t>
      </w:r>
      <w:r>
        <w:t>voor het tijdelijk regelingdeel</w:t>
      </w:r>
      <w:r w:rsidRPr="00D05D87">
        <w:t xml:space="preserve"> </w:t>
      </w:r>
      <w:r>
        <w:t xml:space="preserve">van het </w:t>
      </w:r>
      <w:r w:rsidR="00C741DE">
        <w:t>project</w:t>
      </w:r>
      <w:r>
        <w:t xml:space="preserve">besluit </w:t>
      </w:r>
      <w:r w:rsidRPr="00D05D87">
        <w:t xml:space="preserve">vastgelegd: welke elementen moeten respectievelijk mogen worden gebruikt </w:t>
      </w:r>
      <w:r w:rsidR="00A04D8E">
        <w:t xml:space="preserve">in een RegelingTijdelijkdeel </w:t>
      </w:r>
      <w:r w:rsidRPr="00D05D87">
        <w:t xml:space="preserve">en hoe vaak kunnen ze voorkomen. Paragraaf </w:t>
      </w:r>
      <w:r w:rsidR="00C741DE">
        <w:rPr>
          <w:rStyle w:val="Verwijzing"/>
        </w:rPr>
        <w:fldChar w:fldCharType="begin" w:fldLock="1"/>
      </w:r>
      <w:r w:rsidR="00C741DE">
        <w:instrText xml:space="preserve"> REF _Ref_15584111f60d2ebe4f7826b06e83ecfa_1 \n \h </w:instrText>
      </w:r>
      <w:r w:rsidR="00C741DE">
        <w:rPr>
          <w:rStyle w:val="Verwijzing"/>
        </w:rPr>
      </w:r>
      <w:r w:rsidR="00C741DE">
        <w:rPr>
          <w:rStyle w:val="Verwijzing"/>
        </w:rPr>
        <w:fldChar w:fldCharType="separate"/>
      </w:r>
      <w:r w:rsidR="00DF3BF8" w:rsidRPr="00DF3BF8">
        <w:rPr>
          <w:rStyle w:val="Verwijzing"/>
        </w:rPr>
        <w:t>4.3.4.2</w:t>
      </w:r>
      <w:r w:rsidR="00C741DE">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In paragraaf </w:t>
      </w:r>
      <w:r w:rsidR="00C741DE">
        <w:rPr>
          <w:rStyle w:val="Verwijzing"/>
        </w:rPr>
        <w:fldChar w:fldCharType="begin" w:fldLock="1"/>
      </w:r>
      <w:r w:rsidR="00C741DE">
        <w:instrText xml:space="preserve"> REF _Ref_0b46533c4de3a54843a632132fa720c4_1 \n \h </w:instrText>
      </w:r>
      <w:r w:rsidR="00C741DE">
        <w:rPr>
          <w:rStyle w:val="Verwijzing"/>
        </w:rPr>
      </w:r>
      <w:r w:rsidR="00C741DE">
        <w:rPr>
          <w:rStyle w:val="Verwijzing"/>
        </w:rPr>
        <w:fldChar w:fldCharType="separate"/>
      </w:r>
      <w:r w:rsidR="00DF3BF8" w:rsidRPr="00DF3BF8">
        <w:rPr>
          <w:rStyle w:val="Verwijzing"/>
        </w:rPr>
        <w:t>4.3.4.3</w:t>
      </w:r>
      <w:r w:rsidR="00C741DE">
        <w:rPr>
          <w:rStyle w:val="Verwijzing"/>
        </w:rPr>
        <w:fldChar w:fldCharType="end"/>
      </w:r>
      <w:r>
        <w:t xml:space="preserve"> </w:t>
      </w:r>
      <w:r w:rsidRPr="00D05D87">
        <w:t>worden norm en toelichting concreet gemaakt met een voorbeeld.</w:t>
      </w:r>
    </w:p>
    <w:p w14:paraId="6A2F0E32" w14:textId="77777777" w:rsidR="004A3746" w:rsidRDefault="004A3746" w:rsidP="004A3746">
      <w:r w:rsidRPr="007F3EDF">
        <w:t>Opgemerkt wordt dat de STOP-modellen voor Besluit en Regeling XML-modellen zijn. Met de in de volgende paragrafen genoemde elementen worden dus (STOP-)XML-elementen bedoeld.</w:t>
      </w:r>
    </w:p>
    <w:p w14:paraId="2A4085FB" w14:textId="77777777" w:rsidR="004A3746" w:rsidRDefault="004A3746" w:rsidP="004A3746">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2C1FE4B8" w14:textId="77777777" w:rsidR="00970450" w:rsidRDefault="00970450" w:rsidP="004A3746"/>
    <w:p w14:paraId="03CDD68A" w14:textId="22BC2CFB" w:rsidR="00970450" w:rsidRDefault="0001568B" w:rsidP="00970450">
      <w:r>
        <w:t xml:space="preserve">Vooralsnog </w:t>
      </w:r>
      <w:r w:rsidRPr="0001568B">
        <w:t xml:space="preserve">ondersteunen </w:t>
      </w:r>
      <w:r>
        <w:t>d</w:t>
      </w:r>
      <w:r w:rsidR="00970450" w:rsidRPr="00FD4B71">
        <w:t xml:space="preserve">e STOP/TPOD-standaard en de DSO-keten </w:t>
      </w:r>
      <w:r>
        <w:t xml:space="preserve">de </w:t>
      </w:r>
      <w:r w:rsidR="00970450" w:rsidRPr="00FD4B71">
        <w:t>ontwerpversie van het tijdelijk regelingdeel</w:t>
      </w:r>
      <w:r>
        <w:t xml:space="preserve"> nog niet</w:t>
      </w:r>
      <w:r w:rsidR="00970450" w:rsidRPr="00FD4B71">
        <w:t xml:space="preserve">. </w:t>
      </w:r>
      <w:r w:rsidR="00B2718E">
        <w:t xml:space="preserve">Zolang dat het geval is, </w:t>
      </w:r>
      <w:r w:rsidR="00970450" w:rsidRPr="00FD4B71">
        <w:t>moeten daarom in een ontwerpversie van een projectbesluit dat beoogt een of meer omgevingsplannen te wijzigen, de wijzigingen die het projectbesluit in die omgevingsplannen aanbrengt, in het vrijetekstgedeelte worden beschreven.</w:t>
      </w:r>
      <w:r w:rsidR="00970450">
        <w:t xml:space="preserve"> Om die tekst te kunnen koppelen aan locaties, waarmee wordt aangegeven waar de wijziging(en) van het omgevingsplan gaan gelden, moet die tekst worden opgenomen in het Lichaam van de Regeling.</w:t>
      </w:r>
    </w:p>
    <w:p w14:paraId="0AAC16FF" w14:textId="77777777" w:rsidR="00970450" w:rsidRDefault="00970450" w:rsidP="00970450">
      <w:pPr>
        <w:pStyle w:val="Kader"/>
      </w:pPr>
      <w:r w:rsidRPr="00B26823">
        <w:rPr>
          <w:noProof/>
        </w:rPr>
        <mc:AlternateContent>
          <mc:Choice Requires="wps">
            <w:drawing>
              <wp:inline distT="0" distB="0" distL="0" distR="0" wp14:anchorId="06FAE438" wp14:editId="6211F8EE">
                <wp:extent cx="5400040" cy="985631"/>
                <wp:effectExtent l="0" t="0" r="22860" b="22860"/>
                <wp:docPr id="39" name="Tekstvak 3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3D16DF3" w14:textId="77777777" w:rsidR="00970450" w:rsidRPr="009A08A2" w:rsidRDefault="00970450" w:rsidP="00970450">
                            <w:pPr>
                              <w:rPr>
                                <w:b/>
                                <w:bCs/>
                              </w:rPr>
                            </w:pPr>
                            <w:r w:rsidRPr="009A08A2">
                              <w:rPr>
                                <w:b/>
                                <w:bCs/>
                              </w:rPr>
                              <w:t>Toekomstige functionaliteit</w:t>
                            </w:r>
                          </w:p>
                          <w:p w14:paraId="3473B75B" w14:textId="77777777" w:rsidR="00970450" w:rsidRPr="00C352EA" w:rsidRDefault="00970450" w:rsidP="00970450">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6FAE438" id="Tekstvak 39" o:spid="_x0000_s102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JLQIAAFk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8qzftdUvgEGR/sJ8VauGoS/Ez48CoeRQHsY8/CAo9KEmuggcVaT+/W3++gPpmDlrMOIFdxg&#10;BzjTPwwYvB6OI2YhKePJ1xEUd25Zn1vMtl0S2hxinaxMYvQP+ihWjtpX7MIi5oRJGInMBQ9HcRn2&#10;Y49dkmqxSE6YQSvCnXmyMoY+gvrcvwpnD2QF0HxPx1EU0w+c7X3jS28X2wDmEqER5T2mB/Axv4mb&#10;w67FBTnXk9f7H2H+Gw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6cUPyS0CAABZBAAADgAAAAAAAAAAAAAAAAAuAgAAZHJzL2Uy&#10;b0RvYy54bWxQSwECLQAUAAYACAAAACEALfghbNoAAAAFAQAADwAAAAAAAAAAAAAAAACHBAAAZHJz&#10;L2Rvd25yZXYueG1sUEsFBgAAAAAEAAQA8wAAAI4FAAAAAA==&#10;" filled="f" strokeweight=".5pt">
                <v:textbox style="mso-fit-shape-to-text:t">
                  <w:txbxContent>
                    <w:p w14:paraId="23D16DF3" w14:textId="77777777" w:rsidR="00970450" w:rsidRPr="009A08A2" w:rsidRDefault="00970450" w:rsidP="00970450">
                      <w:pPr>
                        <w:rPr>
                          <w:b/>
                          <w:bCs/>
                        </w:rPr>
                      </w:pPr>
                      <w:r w:rsidRPr="009A08A2">
                        <w:rPr>
                          <w:b/>
                          <w:bCs/>
                        </w:rPr>
                        <w:t>Toekomstige functionaliteit</w:t>
                      </w:r>
                    </w:p>
                    <w:p w14:paraId="3473B75B" w14:textId="77777777" w:rsidR="00970450" w:rsidRPr="00C352EA" w:rsidRDefault="00970450" w:rsidP="00970450">
                      <w:r w:rsidRPr="00C352EA">
                        <w:t xml:space="preserve">In </w:t>
                      </w:r>
                      <w:r>
                        <w:t xml:space="preserve">de toekomst zal </w:t>
                      </w:r>
                      <w:r w:rsidRPr="00FC2B12">
                        <w:t xml:space="preserve">de DSO-keten </w:t>
                      </w:r>
                      <w:r>
                        <w:t xml:space="preserve">de </w:t>
                      </w:r>
                      <w:r w:rsidRPr="00FC2B12">
                        <w:t xml:space="preserve">ontwerpversie van het tijdelijk regelingdeel </w:t>
                      </w:r>
                      <w:r>
                        <w:t xml:space="preserve">waarmee een projectbesluit het omgevingsplan wijzigt, ondersteunen. In een toekomstige versie beschrijft </w:t>
                      </w:r>
                      <w:r w:rsidRPr="00B3240A">
                        <w:t>de STOP</w:t>
                      </w:r>
                      <w:r>
                        <w:t>/</w:t>
                      </w:r>
                      <w:r w:rsidRPr="00B3240A">
                        <w:t xml:space="preserve">TPOD-standaard </w:t>
                      </w:r>
                      <w:r>
                        <w:t>hoe dat gaat werken, hoe het er uitziet en wat het bevoegd gezag daarvoor moet doen.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