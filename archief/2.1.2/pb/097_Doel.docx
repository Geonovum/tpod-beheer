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C789D" w14:textId="56AB1743" w:rsidR="002F17CF" w:rsidRPr="00F1426F" w:rsidRDefault="00D9742C" w:rsidP="002F17CF">
      <w:pPr>
        <w:pStyle w:val="Kop4"/>
      </w:pPr>
      <w:r w:rsidRPr="00F1426F">
        <w:t>Doel</w:t>
      </w:r>
    </w:p>
    <w:p w14:paraId="6791D95D" w14:textId="0E5ABDD3" w:rsidR="002F17CF" w:rsidRPr="00F1426F" w:rsidRDefault="00D9742C" w:rsidP="002F17CF">
      <w:r w:rsidRPr="00F1426F">
        <w:t>Doel van het objecttype Tekstdeel is:</w:t>
      </w:r>
    </w:p>
    <w:p w14:paraId="5184529E" w14:textId="0EEC2C23" w:rsidR="002F17CF" w:rsidRPr="00F1426F" w:rsidRDefault="00D9742C" w:rsidP="002F17CF">
      <w:pPr>
        <w:pStyle w:val="Opsommingtekens1"/>
      </w:pPr>
      <w:r w:rsidRPr="00F1426F">
        <w:t xml:space="preserve">het kunnen verbinden van verschillende onderdelen van een Divisie </w:t>
      </w:r>
      <w:r w:rsidRPr="004565E3">
        <w:t xml:space="preserve">of Divisietekst </w:t>
      </w:r>
      <w:r w:rsidRPr="00F1426F">
        <w:t>met eigen Locaties;</w:t>
      </w:r>
    </w:p>
    <w:p w14:paraId="6090A638" w14:textId="4778435B" w:rsidR="002F17CF" w:rsidRPr="00F1426F" w:rsidRDefault="00D9742C" w:rsidP="002F17CF">
      <w:pPr>
        <w:pStyle w:val="Opsommingtekens1"/>
      </w:pPr>
      <w:r w:rsidRPr="00F1426F">
        <w:t xml:space="preserve">het kunnen annoteren van verschillende onderdelen van een Divisie </w:t>
      </w:r>
      <w:r w:rsidRPr="004565E3">
        <w:t xml:space="preserve">of Divisietekst </w:t>
      </w:r>
      <w:r w:rsidRPr="00F1426F">
        <w:t>met thema, Hoofdlijn en de verschillende typen Gebiedsaanwijzing;</w:t>
      </w:r>
    </w:p>
    <w:p w14:paraId="20FA317C" w14:textId="11B2CDE0" w:rsidR="002F17CF" w:rsidRPr="00F1426F" w:rsidRDefault="00D9742C" w:rsidP="002F17CF">
      <w:pPr>
        <w:pStyle w:val="Opsommingtekens1"/>
      </w:pPr>
      <w:r w:rsidRPr="00F1426F">
        <w:t>het kunnen leggen van de relaties tussen de domeinspecifieke</w:t>
      </w:r>
      <w:r w:rsidRPr="00F1426F" w:rsidDel="000545D3">
        <w:t xml:space="preserve"> </w:t>
      </w:r>
      <w:r w:rsidRPr="00F1426F">
        <w:t>annotaties, waardoor het Tekstdeel als geheel machineleesbaar wordt;</w:t>
      </w:r>
    </w:p>
    <w:p w14:paraId="68958EBB" w14:textId="242EBFD0" w:rsidR="002F17CF" w:rsidRPr="00F1426F" w:rsidRDefault="00D9742C" w:rsidP="002F17CF">
      <w:pPr>
        <w:pStyle w:val="Opsommingtekens1"/>
      </w:pPr>
      <w:r w:rsidRPr="00F1426F">
        <w:t xml:space="preserve">het, door middel van het attribuut </w:t>
      </w:r>
      <w:r w:rsidRPr="00F1426F">
        <w:rPr>
          <w:i/>
          <w:iCs/>
        </w:rPr>
        <w:t>thema</w:t>
      </w:r>
      <w:r w:rsidRPr="00F1426F">
        <w:t>, in samenhang kunnen tonen van verschillende Tekstdelen;</w:t>
      </w:r>
    </w:p>
    <w:p w14:paraId="39B24B76" w14:textId="75C90A39" w:rsidR="002F17CF" w:rsidRPr="00F1426F" w:rsidRDefault="00D9742C" w:rsidP="002F17CF">
      <w:pPr>
        <w:pStyle w:val="Opsommingtekens1"/>
      </w:pPr>
      <w:r w:rsidRPr="00F1426F">
        <w:t>het kunnen leggen van verbindingen tussen onderdelen van verschillende omgevingsdocumenten, bijvoorbeeld een omgevingsvisie en een omgevingsverordening, die met hetzelfde thema zijn geannoteerd.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