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F17CF" w:rsidRPr="00891CB8" w:rsidRDefault="00D9742C" w:rsidP="002F17CF">
      <w:pPr>
        <w:pStyle w:val="Kop5"/>
      </w:pPr>
      <w:bookmarkStart w:id="202" w:name="_Ref_a3af8441d8b45eb9589a7df9d1f23f7e_1"/>
      <w:r w:rsidRPr="00891CB8">
        <w:t>Gebruik van Gebiedsaanwijzingtypen per omgevingsdocument</w:t>
      </w:r>
      <w:bookmarkEnd w:id="202"/>
    </w:p>
    <w:p w14:paraId="3072F76D" w14:textId="4DDAFF54" w:rsidR="002F17CF" w:rsidRDefault="00D9742C" w:rsidP="002F17CF">
      <w:r>
        <w:t>Niet ieder type Gebiedsaanwijzing kan in ieder omgevingsdocument worden gebruikt, zie bijvoorbeeld wat hiervoor al is aangegeven over het type Beperkingengebied. Daarnaast zijn er Gebiedsaanwijzingtypen waarvan het gebruik in het ene omgevingsdocument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0050230C">
        <w:rPr>
          <w:rStyle w:val="Verwijzing"/>
        </w:rPr>
        <w:fldChar w:fldCharType="begin" w:fldLock="1"/>
      </w:r>
      <w:r w:rsidR="0050230C">
        <w:instrText xml:space="preserve"> REF _Ref_a3af8441d8b45eb9589a7df9d1f23f7e_2 \n \h </w:instrText>
      </w:r>
      <w:r w:rsidR="0050230C">
        <w:rPr>
          <w:rStyle w:val="Verwijzing"/>
        </w:rPr>
      </w:r>
      <w:r w:rsidR="0050230C">
        <w:rPr>
          <w:rStyle w:val="Verwijzing"/>
        </w:rPr>
        <w:fldChar w:fldCharType="separate"/>
      </w:r>
      <w:r w:rsidR="00DF3BF8" w:rsidRPr="00DF3BF8">
        <w:rPr>
          <w:rStyle w:val="Verwijzing"/>
        </w:rPr>
        <w:t>Tabel 5</w:t>
      </w:r>
      <w:r w:rsidR="0050230C">
        <w:rPr>
          <w:rStyle w:val="Verwijzing"/>
        </w:rPr>
        <w:fldChar w:fldCharType="end"/>
      </w:r>
      <w:r w:rsidR="0050230C">
        <w:rPr>
          <w:rStyle w:val="Verwijzing"/>
        </w:rPr>
        <w:t xml:space="preserve"> </w:t>
      </w:r>
      <w:r>
        <w:t>geeft inzicht in het beoogde gebruik van de Gebiedsaanwijzingtypen.</w:t>
      </w:r>
      <w:r>
        <w:br w:type="page"/>
      </w:r>
    </w:p>
    <w:p w14:paraId="458AEEA2" w14:textId="77777777" w:rsidR="002F17CF" w:rsidRDefault="002F17CF" w:rsidP="002F17CF"/>
    <w:p w14:paraId="7DF1951D" w14:textId="694C170C" w:rsidR="002F17CF" w:rsidRPr="001F7E63" w:rsidRDefault="00D9742C" w:rsidP="002F17CF">
      <w:pPr>
        <w:pStyle w:val="Tabeltitel"/>
      </w:pPr>
      <w:bookmarkStart w:id="204" w:name="_Ref_a3af8441d8b45eb9589a7df9d1f23f7e_2"/>
      <w:r>
        <w:t>Gebruik van de Gebiedsaanwijzingtypen in de verschillende omgevingsdocumenten</w:t>
      </w:r>
      <w:r w:rsidR="00143FA4">
        <w:t xml:space="preserve"> c.q. </w:t>
      </w:r>
      <w:r w:rsidR="003E2087">
        <w:t>regeling</w:t>
      </w:r>
      <w:r w:rsidR="005E4EEB">
        <w:t>en</w:t>
      </w:r>
      <w:bookmarkEnd w:id="204"/>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B74DFB" w:rsidRPr="002B2559" w14:paraId="7F3DB34C" w14:textId="77777777" w:rsidTr="00DE331C">
        <w:trPr>
          <w:cantSplit/>
          <w:trHeight w:val="994"/>
        </w:trPr>
        <w:tc>
          <w:tcPr>
            <w:tcW w:w="1790" w:type="dxa"/>
          </w:tcPr>
          <w:p w14:paraId="1941D727" w14:textId="5661EC5C" w:rsidR="00B74DFB" w:rsidRPr="002B2559" w:rsidRDefault="00B74DFB" w:rsidP="002F17CF">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sidR="003E2087">
              <w:rPr>
                <w:rFonts w:asciiTheme="minorHAnsi" w:hAnsiTheme="minorHAnsi" w:cstheme="minorHAnsi"/>
                <w:b/>
                <w:bCs/>
                <w:sz w:val="14"/>
                <w:szCs w:val="14"/>
              </w:rPr>
              <w:t xml:space="preserve"> / Regeling</w:t>
            </w:r>
          </w:p>
          <w:p w14:paraId="0DE7A346" w14:textId="77777777" w:rsidR="00B74DFB" w:rsidRPr="002B2559" w:rsidRDefault="00B74DFB" w:rsidP="002F17CF">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vAlign w:val="center"/>
          </w:tcPr>
          <w:p w14:paraId="0A6F7F70" w14:textId="77777777" w:rsidR="00B74DFB" w:rsidRPr="002B2559" w:rsidRDefault="00B74DFB" w:rsidP="000369D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vAlign w:val="center"/>
          </w:tcPr>
          <w:p w14:paraId="72789858" w14:textId="77777777" w:rsidR="00B74DFB" w:rsidRPr="002B2559" w:rsidRDefault="00B74DFB" w:rsidP="000369D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vAlign w:val="center"/>
          </w:tcPr>
          <w:p w14:paraId="17794BB3" w14:textId="77777777" w:rsidR="00B74DFB" w:rsidRPr="002B2559" w:rsidRDefault="00B74DFB" w:rsidP="000369D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vAlign w:val="center"/>
          </w:tcPr>
          <w:p w14:paraId="2359E2E1" w14:textId="77777777" w:rsidR="00B74DFB" w:rsidRPr="002B2559" w:rsidRDefault="00B74DFB" w:rsidP="000369D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vAlign w:val="center"/>
          </w:tcPr>
          <w:p w14:paraId="4A6184D7" w14:textId="77777777" w:rsidR="00B74DFB" w:rsidRPr="002B2559" w:rsidRDefault="00B74DFB" w:rsidP="000369D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vAlign w:val="center"/>
          </w:tcPr>
          <w:p w14:paraId="1A32014D" w14:textId="77777777" w:rsidR="00B74DFB" w:rsidRPr="002B2559" w:rsidRDefault="00B74DFB" w:rsidP="000369D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vAlign w:val="center"/>
          </w:tcPr>
          <w:p w14:paraId="0B68AE9C" w14:textId="79B6A9A0" w:rsidR="00B74DFB" w:rsidRPr="002B2559" w:rsidRDefault="00CF7D55" w:rsidP="000369D6">
            <w:pPr>
              <w:ind w:left="113" w:right="113"/>
              <w:rPr>
                <w:rFonts w:asciiTheme="minorHAnsi" w:hAnsiTheme="minorHAnsi" w:cstheme="minorHAnsi"/>
                <w:sz w:val="14"/>
                <w:szCs w:val="14"/>
              </w:rPr>
            </w:pPr>
            <w:r w:rsidRPr="00CF7D55">
              <w:rPr>
                <w:rFonts w:asciiTheme="minorHAnsi" w:hAnsiTheme="minorHAnsi" w:cstheme="minorHAnsi"/>
                <w:sz w:val="14"/>
                <w:szCs w:val="14"/>
              </w:rPr>
              <w:t xml:space="preserve">Omgevingsplanregels </w:t>
            </w:r>
            <w:r w:rsidR="00B74497" w:rsidRPr="00CF7D55">
              <w:rPr>
                <w:rFonts w:asciiTheme="minorHAnsi" w:hAnsiTheme="minorHAnsi" w:cstheme="minorHAnsi"/>
                <w:sz w:val="14"/>
                <w:szCs w:val="14"/>
              </w:rPr>
              <w:t>uit projectbesluit</w:t>
            </w:r>
            <w:r w:rsidR="000B3042">
              <w:rPr>
                <w:rStyle w:val="Voetnootmarkering"/>
                <w:rFonts w:asciiTheme="minorHAnsi" w:hAnsiTheme="minorHAnsi" w:cstheme="minorHAnsi"/>
                <w:sz w:val="14"/>
                <w:szCs w:val="14"/>
              </w:rPr>
              <w:footnoteReference w:id="74"/>
            </w:r>
          </w:p>
        </w:tc>
        <w:tc>
          <w:tcPr>
            <w:tcW w:w="616" w:type="dxa"/>
            <w:vMerge w:val="restart"/>
            <w:textDirection w:val="tbRl"/>
            <w:vAlign w:val="center"/>
          </w:tcPr>
          <w:p w14:paraId="49FF3CA9" w14:textId="77777777" w:rsidR="00B74DFB" w:rsidRPr="002B2559" w:rsidRDefault="00B74DFB" w:rsidP="000369D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vAlign w:val="center"/>
          </w:tcPr>
          <w:p w14:paraId="5FC6FCC1" w14:textId="77777777" w:rsidR="00B74DFB" w:rsidRPr="002B2559" w:rsidRDefault="00B74DFB" w:rsidP="000369D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vAlign w:val="center"/>
          </w:tcPr>
          <w:p w14:paraId="6FDB5E63" w14:textId="77777777" w:rsidR="00B74DFB" w:rsidRPr="002B2559" w:rsidRDefault="00B74DFB" w:rsidP="000369D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vAlign w:val="center"/>
          </w:tcPr>
          <w:p w14:paraId="4DC0F9D8" w14:textId="7F8E18ED" w:rsidR="00B74DFB" w:rsidRPr="002C6BB3" w:rsidRDefault="00B74DFB" w:rsidP="000369D6">
            <w:pPr>
              <w:ind w:left="113" w:right="113"/>
              <w:rPr>
                <w:rFonts w:asciiTheme="minorHAnsi" w:hAnsiTheme="minorHAnsi" w:cstheme="minorHAnsi"/>
                <w:sz w:val="14"/>
                <w:szCs w:val="14"/>
              </w:rPr>
            </w:pPr>
            <w:r w:rsidRPr="002C6BB3">
              <w:rPr>
                <w:rFonts w:asciiTheme="minorHAnsi" w:hAnsiTheme="minorHAnsi" w:cstheme="minorHAnsi"/>
                <w:sz w:val="14"/>
                <w:szCs w:val="14"/>
              </w:rPr>
              <w:t>Natura 2000-besluiten</w:t>
            </w:r>
            <w:r w:rsidR="00A3333F">
              <w:rPr>
                <w:rFonts w:asciiTheme="minorHAnsi" w:hAnsiTheme="minorHAnsi" w:cstheme="minorHAnsi"/>
                <w:sz w:val="14"/>
                <w:szCs w:val="14"/>
              </w:rPr>
              <w:t>: Aanwijzingsbesluit en toegangsbeperkingsbesluit</w:t>
            </w:r>
          </w:p>
        </w:tc>
      </w:tr>
      <w:tr w:rsidR="00B74DFB" w:rsidRPr="002B2559" w14:paraId="269E3946" w14:textId="77777777" w:rsidTr="002F17CF">
        <w:trPr>
          <w:cantSplit/>
          <w:trHeight w:val="1626"/>
        </w:trPr>
        <w:tc>
          <w:tcPr>
            <w:tcW w:w="1790" w:type="dxa"/>
          </w:tcPr>
          <w:p w14:paraId="7D147706" w14:textId="77777777" w:rsidR="00B74DFB" w:rsidRPr="002B2559" w:rsidRDefault="00B74DFB" w:rsidP="002F17CF">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15270A4F" w14:textId="77777777" w:rsidR="00B74DFB" w:rsidRPr="002B2559" w:rsidRDefault="00B74DFB" w:rsidP="002F17CF">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15C3262F" w14:textId="77777777" w:rsidR="00B74DFB" w:rsidRPr="002B2559" w:rsidRDefault="00B74DFB" w:rsidP="002F17CF">
            <w:pPr>
              <w:ind w:left="113" w:right="113"/>
              <w:rPr>
                <w:rFonts w:asciiTheme="minorHAnsi" w:hAnsiTheme="minorHAnsi" w:cstheme="minorHAnsi"/>
                <w:sz w:val="14"/>
                <w:szCs w:val="14"/>
              </w:rPr>
            </w:pPr>
          </w:p>
        </w:tc>
        <w:tc>
          <w:tcPr>
            <w:tcW w:w="616" w:type="dxa"/>
            <w:vMerge/>
            <w:textDirection w:val="tbRl"/>
          </w:tcPr>
          <w:p w14:paraId="7A9C965D" w14:textId="77777777" w:rsidR="00B74DFB" w:rsidRPr="002B2559" w:rsidRDefault="00B74DFB" w:rsidP="002F17CF">
            <w:pPr>
              <w:ind w:left="113" w:right="113"/>
              <w:rPr>
                <w:rFonts w:asciiTheme="minorHAnsi" w:hAnsiTheme="minorHAnsi" w:cstheme="minorHAnsi"/>
                <w:sz w:val="14"/>
                <w:szCs w:val="14"/>
              </w:rPr>
            </w:pPr>
          </w:p>
        </w:tc>
        <w:tc>
          <w:tcPr>
            <w:tcW w:w="616" w:type="dxa"/>
            <w:vMerge/>
            <w:textDirection w:val="tbRl"/>
          </w:tcPr>
          <w:p w14:paraId="64415DF3" w14:textId="77777777" w:rsidR="00B74DFB" w:rsidRPr="002B2559" w:rsidRDefault="00B74DFB" w:rsidP="002F17CF">
            <w:pPr>
              <w:ind w:left="113" w:right="113"/>
              <w:rPr>
                <w:rFonts w:asciiTheme="minorHAnsi" w:hAnsiTheme="minorHAnsi" w:cstheme="minorHAnsi"/>
                <w:sz w:val="14"/>
                <w:szCs w:val="14"/>
              </w:rPr>
            </w:pPr>
          </w:p>
        </w:tc>
        <w:tc>
          <w:tcPr>
            <w:tcW w:w="616" w:type="dxa"/>
            <w:vMerge/>
            <w:textDirection w:val="tbRl"/>
          </w:tcPr>
          <w:p w14:paraId="3ABE3055" w14:textId="77777777" w:rsidR="00B74DFB" w:rsidRPr="002B2559" w:rsidRDefault="00B74DFB" w:rsidP="002F17CF">
            <w:pPr>
              <w:ind w:left="113" w:right="113"/>
              <w:rPr>
                <w:rFonts w:asciiTheme="minorHAnsi" w:hAnsiTheme="minorHAnsi" w:cstheme="minorHAnsi"/>
                <w:sz w:val="14"/>
                <w:szCs w:val="14"/>
              </w:rPr>
            </w:pPr>
          </w:p>
        </w:tc>
        <w:tc>
          <w:tcPr>
            <w:tcW w:w="616" w:type="dxa"/>
            <w:vMerge/>
            <w:textDirection w:val="tbRl"/>
          </w:tcPr>
          <w:p w14:paraId="2D510CCA" w14:textId="77777777" w:rsidR="00B74DFB" w:rsidRPr="002B2559" w:rsidRDefault="00B74DFB" w:rsidP="002F17CF">
            <w:pPr>
              <w:ind w:left="113" w:right="113"/>
              <w:rPr>
                <w:rFonts w:asciiTheme="minorHAnsi" w:hAnsiTheme="minorHAnsi" w:cstheme="minorHAnsi"/>
                <w:sz w:val="14"/>
                <w:szCs w:val="14"/>
              </w:rPr>
            </w:pPr>
          </w:p>
        </w:tc>
        <w:tc>
          <w:tcPr>
            <w:tcW w:w="617" w:type="dxa"/>
            <w:vMerge/>
            <w:textDirection w:val="tbRl"/>
          </w:tcPr>
          <w:p w14:paraId="1964680B" w14:textId="77777777" w:rsidR="00B74DFB" w:rsidRPr="002B2559" w:rsidRDefault="00B74DFB" w:rsidP="002F17CF">
            <w:pPr>
              <w:ind w:left="113" w:right="113"/>
              <w:rPr>
                <w:rFonts w:asciiTheme="minorHAnsi" w:hAnsiTheme="minorHAnsi" w:cstheme="minorHAnsi"/>
                <w:sz w:val="14"/>
                <w:szCs w:val="14"/>
              </w:rPr>
            </w:pPr>
          </w:p>
        </w:tc>
        <w:tc>
          <w:tcPr>
            <w:tcW w:w="616" w:type="dxa"/>
            <w:vMerge/>
            <w:textDirection w:val="tbRl"/>
          </w:tcPr>
          <w:p w14:paraId="3BF82C7D" w14:textId="77777777" w:rsidR="00B74DFB" w:rsidRPr="002B2559" w:rsidRDefault="00B74DFB" w:rsidP="002F17CF">
            <w:pPr>
              <w:ind w:left="113" w:right="113"/>
              <w:rPr>
                <w:rFonts w:asciiTheme="minorHAnsi" w:hAnsiTheme="minorHAnsi" w:cstheme="minorHAnsi"/>
                <w:sz w:val="14"/>
                <w:szCs w:val="14"/>
              </w:rPr>
            </w:pPr>
          </w:p>
        </w:tc>
        <w:tc>
          <w:tcPr>
            <w:tcW w:w="616" w:type="dxa"/>
            <w:vMerge/>
            <w:textDirection w:val="tbRl"/>
          </w:tcPr>
          <w:p w14:paraId="3ACF7D9E" w14:textId="77777777" w:rsidR="00B74DFB" w:rsidRPr="002B2559" w:rsidRDefault="00B74DFB" w:rsidP="002F17CF">
            <w:pPr>
              <w:ind w:left="113" w:right="113"/>
              <w:rPr>
                <w:rFonts w:asciiTheme="minorHAnsi" w:hAnsiTheme="minorHAnsi" w:cstheme="minorHAnsi"/>
                <w:sz w:val="14"/>
                <w:szCs w:val="14"/>
              </w:rPr>
            </w:pPr>
          </w:p>
        </w:tc>
        <w:tc>
          <w:tcPr>
            <w:tcW w:w="616" w:type="dxa"/>
            <w:vMerge/>
            <w:textDirection w:val="tbRl"/>
          </w:tcPr>
          <w:p w14:paraId="4512F7CE" w14:textId="77777777" w:rsidR="00B74DFB" w:rsidRPr="002B2559" w:rsidRDefault="00B74DFB" w:rsidP="002F17CF">
            <w:pPr>
              <w:ind w:left="113" w:right="113"/>
              <w:rPr>
                <w:rFonts w:asciiTheme="minorHAnsi" w:hAnsiTheme="minorHAnsi" w:cstheme="minorHAnsi"/>
                <w:sz w:val="14"/>
                <w:szCs w:val="14"/>
              </w:rPr>
            </w:pPr>
          </w:p>
        </w:tc>
        <w:tc>
          <w:tcPr>
            <w:tcW w:w="616" w:type="dxa"/>
            <w:vMerge/>
            <w:textDirection w:val="tbRl"/>
          </w:tcPr>
          <w:p w14:paraId="03B978C6" w14:textId="77777777" w:rsidR="00B74DFB" w:rsidRPr="002B2559" w:rsidRDefault="00B74DFB" w:rsidP="002F17CF">
            <w:pPr>
              <w:ind w:left="113" w:right="113"/>
              <w:rPr>
                <w:rFonts w:asciiTheme="minorHAnsi" w:hAnsiTheme="minorHAnsi" w:cstheme="minorHAnsi"/>
                <w:sz w:val="14"/>
                <w:szCs w:val="14"/>
              </w:rPr>
            </w:pPr>
          </w:p>
        </w:tc>
        <w:tc>
          <w:tcPr>
            <w:tcW w:w="617" w:type="dxa"/>
            <w:vMerge/>
            <w:textDirection w:val="tbRl"/>
          </w:tcPr>
          <w:p w14:paraId="7D5AFCB9" w14:textId="77777777" w:rsidR="00B74DFB" w:rsidRPr="002B2559" w:rsidRDefault="00B74DFB" w:rsidP="002F17CF">
            <w:pPr>
              <w:ind w:left="113" w:right="113"/>
              <w:rPr>
                <w:rFonts w:asciiTheme="minorHAnsi" w:hAnsiTheme="minorHAnsi" w:cstheme="minorHAnsi"/>
                <w:sz w:val="16"/>
                <w:szCs w:val="16"/>
              </w:rPr>
            </w:pPr>
          </w:p>
        </w:tc>
      </w:tr>
      <w:tr w:rsidR="00C6595A" w:rsidRPr="002B2559" w14:paraId="27A42691" w14:textId="77777777" w:rsidTr="002F17CF">
        <w:tc>
          <w:tcPr>
            <w:tcW w:w="1790" w:type="dxa"/>
          </w:tcPr>
          <w:p w14:paraId="1F07F3D8"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0F226EE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0547B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09C3ED8"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523D3B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A7EC963"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5D0098A1"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7AEC4522" w14:textId="5144ADA3" w:rsidR="00C6595A" w:rsidRPr="003C6497" w:rsidRDefault="00C6595A" w:rsidP="00C6595A">
            <w:pPr>
              <w:rPr>
                <w:rFonts w:asciiTheme="minorHAnsi" w:hAnsiTheme="minorHAnsi" w:cstheme="minorHAnsi"/>
                <w:szCs w:val="18"/>
              </w:rPr>
            </w:pPr>
            <w:r w:rsidRPr="003C6497">
              <w:rPr>
                <w:rFonts w:asciiTheme="minorHAnsi" w:hAnsiTheme="minorHAnsi" w:cstheme="minorHAnsi"/>
              </w:rPr>
              <w:t>√</w:t>
            </w:r>
          </w:p>
        </w:tc>
        <w:tc>
          <w:tcPr>
            <w:tcW w:w="616" w:type="dxa"/>
            <w:shd w:val="clear" w:color="auto" w:fill="00B050"/>
          </w:tcPr>
          <w:p w14:paraId="552511BA"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A25E776"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B2D5A01"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45E2C4C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2412C9FA" w14:textId="77777777" w:rsidTr="006D4647">
        <w:tc>
          <w:tcPr>
            <w:tcW w:w="1790" w:type="dxa"/>
          </w:tcPr>
          <w:p w14:paraId="5F685075"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3FE372CB"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7AADE"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822C751"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945188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CB1CC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1B01E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02533C5" w14:textId="19776057" w:rsidR="00C6595A" w:rsidRPr="003C6497" w:rsidRDefault="00C6595A" w:rsidP="00C6595A">
            <w:pPr>
              <w:rPr>
                <w:rFonts w:asciiTheme="minorHAnsi" w:hAnsiTheme="minorHAnsi" w:cstheme="minorHAnsi"/>
                <w:szCs w:val="18"/>
              </w:rPr>
            </w:pPr>
            <w:r w:rsidRPr="003C6497">
              <w:rPr>
                <w:rFonts w:asciiTheme="minorHAnsi" w:hAnsiTheme="minorHAnsi" w:cstheme="minorHAnsi"/>
                <w:szCs w:val="18"/>
              </w:rPr>
              <w:t>T</w:t>
            </w:r>
          </w:p>
        </w:tc>
        <w:tc>
          <w:tcPr>
            <w:tcW w:w="616" w:type="dxa"/>
            <w:shd w:val="clear" w:color="auto" w:fill="00B050"/>
          </w:tcPr>
          <w:p w14:paraId="4E3FC42A"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55508D"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7003480"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DEACEF8"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7D3A74" w:rsidRPr="002B2559" w14:paraId="697748F6" w14:textId="77777777" w:rsidTr="007811D5">
        <w:tc>
          <w:tcPr>
            <w:tcW w:w="1790" w:type="dxa"/>
          </w:tcPr>
          <w:p w14:paraId="7FDB330A" w14:textId="77777777" w:rsidR="00C6595A" w:rsidRPr="002B2559" w:rsidRDefault="00C6595A" w:rsidP="00C6595A">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174201D1" w14:textId="77777777" w:rsidR="00C6595A" w:rsidRPr="00CF6C25" w:rsidRDefault="00C6595A" w:rsidP="00C6595A">
            <w:pPr>
              <w:rPr>
                <w:rFonts w:asciiTheme="minorHAnsi" w:hAnsiTheme="minorHAnsi" w:cstheme="minorHAnsi"/>
                <w:szCs w:val="18"/>
              </w:rPr>
            </w:pPr>
            <w:r w:rsidRPr="00105F97">
              <w:t>X</w:t>
            </w:r>
          </w:p>
        </w:tc>
        <w:tc>
          <w:tcPr>
            <w:tcW w:w="616" w:type="dxa"/>
            <w:shd w:val="clear" w:color="auto" w:fill="FF0000"/>
          </w:tcPr>
          <w:p w14:paraId="5A4C7A14" w14:textId="77777777" w:rsidR="00C6595A" w:rsidRPr="00CF6C25" w:rsidRDefault="00C6595A" w:rsidP="00C6595A">
            <w:pPr>
              <w:rPr>
                <w:rFonts w:asciiTheme="minorHAnsi" w:hAnsiTheme="minorHAnsi" w:cstheme="minorHAnsi"/>
                <w:szCs w:val="18"/>
              </w:rPr>
            </w:pPr>
            <w:r w:rsidRPr="00105F97">
              <w:t>X</w:t>
            </w:r>
          </w:p>
        </w:tc>
        <w:tc>
          <w:tcPr>
            <w:tcW w:w="616" w:type="dxa"/>
            <w:shd w:val="clear" w:color="auto" w:fill="FF0000"/>
          </w:tcPr>
          <w:p w14:paraId="42F43239" w14:textId="77777777" w:rsidR="00C6595A" w:rsidRPr="00CF6C25" w:rsidRDefault="00C6595A" w:rsidP="00C6595A">
            <w:pPr>
              <w:rPr>
                <w:rFonts w:asciiTheme="minorHAnsi" w:hAnsiTheme="minorHAnsi" w:cstheme="minorHAnsi"/>
                <w:szCs w:val="18"/>
              </w:rPr>
            </w:pPr>
            <w:r w:rsidRPr="00105F97">
              <w:t>X</w:t>
            </w:r>
          </w:p>
        </w:tc>
        <w:tc>
          <w:tcPr>
            <w:tcW w:w="616" w:type="dxa"/>
            <w:shd w:val="clear" w:color="auto" w:fill="00B050"/>
          </w:tcPr>
          <w:p w14:paraId="2D379032" w14:textId="77777777" w:rsidR="00C6595A" w:rsidRPr="00CF6C25" w:rsidRDefault="00C6595A" w:rsidP="00C6595A">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47A39FB0" w14:textId="77777777" w:rsidR="00C6595A" w:rsidRPr="00CF6C25" w:rsidRDefault="00C6595A" w:rsidP="00C6595A">
            <w:pPr>
              <w:rPr>
                <w:rFonts w:asciiTheme="minorHAnsi" w:hAnsiTheme="minorHAnsi" w:cstheme="minorHAnsi"/>
                <w:szCs w:val="18"/>
              </w:rPr>
            </w:pPr>
            <w:r w:rsidRPr="00F9660A">
              <w:t>X</w:t>
            </w:r>
          </w:p>
        </w:tc>
        <w:tc>
          <w:tcPr>
            <w:tcW w:w="617" w:type="dxa"/>
            <w:shd w:val="clear" w:color="auto" w:fill="FF0000"/>
          </w:tcPr>
          <w:p w14:paraId="6B31EE63" w14:textId="77777777" w:rsidR="00C6595A" w:rsidRPr="00CF6C25" w:rsidRDefault="00C6595A" w:rsidP="00C6595A">
            <w:pPr>
              <w:rPr>
                <w:rFonts w:asciiTheme="minorHAnsi" w:hAnsiTheme="minorHAnsi" w:cstheme="minorHAnsi"/>
                <w:szCs w:val="18"/>
              </w:rPr>
            </w:pPr>
            <w:r w:rsidRPr="00F9660A">
              <w:t>X</w:t>
            </w:r>
          </w:p>
        </w:tc>
        <w:tc>
          <w:tcPr>
            <w:tcW w:w="616" w:type="dxa"/>
            <w:shd w:val="clear" w:color="auto" w:fill="00B050"/>
          </w:tcPr>
          <w:p w14:paraId="759348CB" w14:textId="0A678E62" w:rsidR="00C6595A" w:rsidRPr="003C6497" w:rsidRDefault="00C6595A" w:rsidP="00C6595A">
            <w:pPr>
              <w:rPr>
                <w:rFonts w:asciiTheme="minorHAnsi" w:hAnsiTheme="minorHAnsi" w:cstheme="minorHAnsi"/>
                <w:szCs w:val="18"/>
              </w:rPr>
            </w:pPr>
            <w:r w:rsidRPr="003C6497">
              <w:rPr>
                <w:rFonts w:asciiTheme="minorHAnsi" w:hAnsiTheme="minorHAnsi" w:cstheme="minorHAnsi"/>
              </w:rPr>
              <w:t>√</w:t>
            </w:r>
          </w:p>
        </w:tc>
        <w:tc>
          <w:tcPr>
            <w:tcW w:w="616" w:type="dxa"/>
            <w:shd w:val="clear" w:color="auto" w:fill="FF0000"/>
          </w:tcPr>
          <w:p w14:paraId="2E5C8544" w14:textId="77777777" w:rsidR="00C6595A" w:rsidRPr="00CF6C25" w:rsidRDefault="00C6595A" w:rsidP="00C6595A">
            <w:pPr>
              <w:rPr>
                <w:rFonts w:asciiTheme="minorHAnsi" w:hAnsiTheme="minorHAnsi" w:cstheme="minorHAnsi"/>
                <w:szCs w:val="18"/>
              </w:rPr>
            </w:pPr>
            <w:r w:rsidRPr="00F9660A">
              <w:t>X</w:t>
            </w:r>
          </w:p>
        </w:tc>
        <w:tc>
          <w:tcPr>
            <w:tcW w:w="616" w:type="dxa"/>
            <w:shd w:val="clear" w:color="auto" w:fill="FF0000"/>
          </w:tcPr>
          <w:p w14:paraId="2E713C60" w14:textId="77777777" w:rsidR="00C6595A" w:rsidRPr="00CF6C25" w:rsidRDefault="00C6595A" w:rsidP="00C6595A">
            <w:pPr>
              <w:rPr>
                <w:rFonts w:asciiTheme="minorHAnsi" w:hAnsiTheme="minorHAnsi" w:cstheme="minorHAnsi"/>
                <w:szCs w:val="18"/>
              </w:rPr>
            </w:pPr>
            <w:r w:rsidRPr="00F9660A">
              <w:t>X</w:t>
            </w:r>
          </w:p>
        </w:tc>
        <w:tc>
          <w:tcPr>
            <w:tcW w:w="616" w:type="dxa"/>
            <w:shd w:val="clear" w:color="auto" w:fill="FF0000"/>
          </w:tcPr>
          <w:p w14:paraId="4925EAF8" w14:textId="77777777" w:rsidR="00C6595A" w:rsidRPr="00CF6C25" w:rsidRDefault="00C6595A" w:rsidP="00C6595A">
            <w:pPr>
              <w:rPr>
                <w:rFonts w:asciiTheme="minorHAnsi" w:hAnsiTheme="minorHAnsi" w:cstheme="minorHAnsi"/>
                <w:szCs w:val="18"/>
              </w:rPr>
            </w:pPr>
            <w:r w:rsidRPr="00F9660A">
              <w:t>X</w:t>
            </w:r>
          </w:p>
        </w:tc>
        <w:tc>
          <w:tcPr>
            <w:tcW w:w="617" w:type="dxa"/>
            <w:shd w:val="clear" w:color="auto" w:fill="FF0000"/>
          </w:tcPr>
          <w:p w14:paraId="4EB3F97E" w14:textId="77777777" w:rsidR="00C6595A" w:rsidRPr="00CF6C25" w:rsidRDefault="00C6595A" w:rsidP="00C6595A">
            <w:pPr>
              <w:rPr>
                <w:rFonts w:asciiTheme="minorHAnsi" w:hAnsiTheme="minorHAnsi" w:cstheme="minorHAnsi"/>
                <w:szCs w:val="18"/>
              </w:rPr>
            </w:pPr>
            <w:r w:rsidRPr="00F9660A">
              <w:t>X</w:t>
            </w:r>
          </w:p>
        </w:tc>
      </w:tr>
      <w:tr w:rsidR="00C6595A" w:rsidRPr="002B2559" w14:paraId="3168A8A3" w14:textId="77777777" w:rsidTr="006D4647">
        <w:tc>
          <w:tcPr>
            <w:tcW w:w="1790" w:type="dxa"/>
          </w:tcPr>
          <w:p w14:paraId="2036FEAE"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78D50F9B"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0C4A891"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338394E0" w14:textId="77777777" w:rsidR="00C6595A" w:rsidRPr="00CF6C25" w:rsidRDefault="00C6595A" w:rsidP="00C6595A">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59F312D1"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D25B3AA"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A6A7580"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12A62D4" w14:textId="18DBA348" w:rsidR="00C6595A" w:rsidRPr="003C6497" w:rsidRDefault="00C6595A" w:rsidP="00C6595A">
            <w:pPr>
              <w:rPr>
                <w:rFonts w:asciiTheme="minorHAnsi" w:hAnsiTheme="minorHAnsi" w:cstheme="minorHAnsi"/>
                <w:szCs w:val="18"/>
              </w:rPr>
            </w:pPr>
            <w:r w:rsidRPr="003C6497">
              <w:rPr>
                <w:rFonts w:asciiTheme="minorHAnsi" w:hAnsiTheme="minorHAnsi" w:cstheme="minorHAnsi"/>
              </w:rPr>
              <w:t>T</w:t>
            </w:r>
          </w:p>
        </w:tc>
        <w:tc>
          <w:tcPr>
            <w:tcW w:w="616" w:type="dxa"/>
            <w:shd w:val="clear" w:color="auto" w:fill="00B050"/>
          </w:tcPr>
          <w:p w14:paraId="421E22C0"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928016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EC9DA14"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0C00411"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316D7D9C" w14:textId="77777777" w:rsidTr="006D4647">
        <w:tc>
          <w:tcPr>
            <w:tcW w:w="1790" w:type="dxa"/>
          </w:tcPr>
          <w:p w14:paraId="171A525B"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67D61811"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B66280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91B7FC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6F027F5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DDCECD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77278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93573EA" w14:textId="392AAF55" w:rsidR="00C6595A" w:rsidRPr="003C6497" w:rsidRDefault="00C6595A" w:rsidP="00C6595A">
            <w:pPr>
              <w:rPr>
                <w:rFonts w:asciiTheme="minorHAnsi" w:hAnsiTheme="minorHAnsi" w:cstheme="minorHAnsi"/>
                <w:szCs w:val="18"/>
              </w:rPr>
            </w:pPr>
            <w:r w:rsidRPr="003C6497">
              <w:rPr>
                <w:rFonts w:asciiTheme="minorHAnsi" w:hAnsiTheme="minorHAnsi" w:cstheme="minorHAnsi"/>
              </w:rPr>
              <w:t>T</w:t>
            </w:r>
          </w:p>
        </w:tc>
        <w:tc>
          <w:tcPr>
            <w:tcW w:w="616" w:type="dxa"/>
            <w:shd w:val="clear" w:color="auto" w:fill="00B050"/>
          </w:tcPr>
          <w:p w14:paraId="62AC9F1D"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6103D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DCFC9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7D2EA26"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76C7032B" w14:textId="77777777" w:rsidTr="006D4647">
        <w:tc>
          <w:tcPr>
            <w:tcW w:w="1790" w:type="dxa"/>
          </w:tcPr>
          <w:p w14:paraId="5078A04A"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3EAA0FD3"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2DDC6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6E4C7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97754C8"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C4C4E"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7082966"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F28F875" w14:textId="369C4773" w:rsidR="00C6595A" w:rsidRPr="003C6497" w:rsidRDefault="00C6595A" w:rsidP="00C6595A">
            <w:pPr>
              <w:rPr>
                <w:rFonts w:asciiTheme="minorHAnsi" w:hAnsiTheme="minorHAnsi" w:cstheme="minorHAnsi"/>
                <w:szCs w:val="18"/>
              </w:rPr>
            </w:pPr>
            <w:r w:rsidRPr="003C6497">
              <w:rPr>
                <w:rFonts w:asciiTheme="minorHAnsi" w:hAnsiTheme="minorHAnsi" w:cstheme="minorHAnsi"/>
              </w:rPr>
              <w:t>T</w:t>
            </w:r>
          </w:p>
        </w:tc>
        <w:tc>
          <w:tcPr>
            <w:tcW w:w="616" w:type="dxa"/>
            <w:shd w:val="clear" w:color="auto" w:fill="00B050"/>
          </w:tcPr>
          <w:p w14:paraId="71D08880"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8119B3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7BC16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4B67583"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3FC63B86" w14:textId="77777777" w:rsidTr="002F17CF">
        <w:tc>
          <w:tcPr>
            <w:tcW w:w="1790" w:type="dxa"/>
          </w:tcPr>
          <w:p w14:paraId="4BD18DFE"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41412F6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CC44BF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11A45DB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69ABF47E"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4CF7CC3"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F2096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5F6F9D" w14:textId="221BCF71" w:rsidR="00C6595A" w:rsidRPr="003C6497" w:rsidRDefault="00C6595A" w:rsidP="00C6595A">
            <w:pPr>
              <w:rPr>
                <w:rFonts w:asciiTheme="minorHAnsi" w:hAnsiTheme="minorHAnsi" w:cstheme="minorHAnsi"/>
                <w:szCs w:val="18"/>
              </w:rPr>
            </w:pPr>
            <w:r w:rsidRPr="003C6497">
              <w:rPr>
                <w:rFonts w:asciiTheme="minorHAnsi" w:hAnsiTheme="minorHAnsi" w:cstheme="minorHAnsi"/>
              </w:rPr>
              <w:t>√</w:t>
            </w:r>
          </w:p>
        </w:tc>
        <w:tc>
          <w:tcPr>
            <w:tcW w:w="616" w:type="dxa"/>
            <w:shd w:val="clear" w:color="auto" w:fill="00B050"/>
          </w:tcPr>
          <w:p w14:paraId="1E49A08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9A0CB6B"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8A86FF4"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0DBEAA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7D3A74" w:rsidRPr="002B2559" w14:paraId="6A3365BB" w14:textId="77777777" w:rsidTr="001D1404">
        <w:tc>
          <w:tcPr>
            <w:tcW w:w="1790" w:type="dxa"/>
          </w:tcPr>
          <w:p w14:paraId="32E64D56"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4831A4E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390D2EB"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55F84B66"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31717394"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86BC15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08E518E0"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7F7FCED" w14:textId="1C8AE2DB" w:rsidR="00C6595A" w:rsidRPr="003C6497" w:rsidRDefault="00C6595A" w:rsidP="00C6595A">
            <w:pPr>
              <w:rPr>
                <w:rFonts w:asciiTheme="minorHAnsi" w:hAnsiTheme="minorHAnsi" w:cstheme="minorHAnsi"/>
                <w:szCs w:val="18"/>
              </w:rPr>
            </w:pPr>
            <w:r w:rsidRPr="003C6497">
              <w:rPr>
                <w:rFonts w:asciiTheme="minorHAnsi" w:hAnsiTheme="minorHAnsi" w:cstheme="minorHAnsi"/>
              </w:rPr>
              <w:t>√</w:t>
            </w:r>
          </w:p>
        </w:tc>
        <w:tc>
          <w:tcPr>
            <w:tcW w:w="616" w:type="dxa"/>
            <w:shd w:val="clear" w:color="auto" w:fill="FFC000"/>
          </w:tcPr>
          <w:p w14:paraId="5FAEE8B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4236FED"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E89CC0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7664A0B"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42EB74B8" w14:textId="77777777" w:rsidTr="002F17CF">
        <w:tc>
          <w:tcPr>
            <w:tcW w:w="1790" w:type="dxa"/>
          </w:tcPr>
          <w:p w14:paraId="50D299B0"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3A5EDE36"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47F9F5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F10079A"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5004741" w14:textId="77777777" w:rsidR="00C6595A" w:rsidRPr="00CF6C25" w:rsidRDefault="00C6595A" w:rsidP="00C6595A">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BA7E2D"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B875E0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32F695D" w14:textId="4C073045" w:rsidR="00C6595A" w:rsidRPr="003C6497" w:rsidRDefault="00C6595A" w:rsidP="00C6595A">
            <w:pPr>
              <w:rPr>
                <w:rFonts w:asciiTheme="minorHAnsi" w:hAnsiTheme="minorHAnsi" w:cstheme="minorHAnsi"/>
                <w:szCs w:val="18"/>
              </w:rPr>
            </w:pPr>
            <w:r w:rsidRPr="003C6497">
              <w:rPr>
                <w:rFonts w:asciiTheme="minorHAnsi" w:hAnsiTheme="minorHAnsi" w:cstheme="minorHAnsi"/>
              </w:rPr>
              <w:t>√</w:t>
            </w:r>
          </w:p>
        </w:tc>
        <w:tc>
          <w:tcPr>
            <w:tcW w:w="616" w:type="dxa"/>
            <w:shd w:val="clear" w:color="auto" w:fill="00B050"/>
          </w:tcPr>
          <w:p w14:paraId="7CEA1CC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EF235"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17EB518"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4F62B65"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0A583DBA" w14:textId="77777777" w:rsidTr="002F17CF">
        <w:tc>
          <w:tcPr>
            <w:tcW w:w="1790" w:type="dxa"/>
          </w:tcPr>
          <w:p w14:paraId="5DE98511"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62A2CF4A"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AF73C3A"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19CE3798"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17377061" w14:textId="77777777" w:rsidR="00C6595A" w:rsidRPr="00CF6C25" w:rsidRDefault="00C6595A" w:rsidP="00C6595A">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4DEE885"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68B0165"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C159AF" w14:textId="335DBB21" w:rsidR="00C6595A" w:rsidRPr="003C6497" w:rsidRDefault="00C6595A" w:rsidP="00C6595A">
            <w:pPr>
              <w:rPr>
                <w:rFonts w:asciiTheme="minorHAnsi" w:hAnsiTheme="minorHAnsi" w:cstheme="minorHAnsi"/>
                <w:szCs w:val="18"/>
              </w:rPr>
            </w:pPr>
            <w:r w:rsidRPr="003C6497">
              <w:rPr>
                <w:rFonts w:asciiTheme="minorHAnsi" w:hAnsiTheme="minorHAnsi" w:cstheme="minorHAnsi"/>
              </w:rPr>
              <w:t>√</w:t>
            </w:r>
          </w:p>
        </w:tc>
        <w:tc>
          <w:tcPr>
            <w:tcW w:w="616" w:type="dxa"/>
            <w:shd w:val="clear" w:color="auto" w:fill="00B050"/>
          </w:tcPr>
          <w:p w14:paraId="4D9A47D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2C21470"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A96DBA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875CD7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4AA899EF" w14:textId="77777777" w:rsidTr="006D4647">
        <w:tc>
          <w:tcPr>
            <w:tcW w:w="1790" w:type="dxa"/>
          </w:tcPr>
          <w:p w14:paraId="7644C6D5"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78CD768"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309EB5"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4524C6"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4A0A16A" w14:textId="77777777" w:rsidR="00C6595A" w:rsidRPr="00CF6C25" w:rsidRDefault="00C6595A" w:rsidP="00C6595A">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15D2A8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E34B69D"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4E6266" w14:textId="1D501806" w:rsidR="00C6595A" w:rsidRPr="003C6497" w:rsidRDefault="00C6595A" w:rsidP="00C6595A">
            <w:pPr>
              <w:rPr>
                <w:rFonts w:asciiTheme="minorHAnsi" w:hAnsiTheme="minorHAnsi" w:cstheme="minorHAnsi"/>
                <w:szCs w:val="18"/>
              </w:rPr>
            </w:pPr>
            <w:r w:rsidRPr="003C6497">
              <w:rPr>
                <w:rFonts w:asciiTheme="minorHAnsi" w:hAnsiTheme="minorHAnsi" w:cstheme="minorHAnsi"/>
              </w:rPr>
              <w:t>T</w:t>
            </w:r>
          </w:p>
        </w:tc>
        <w:tc>
          <w:tcPr>
            <w:tcW w:w="616" w:type="dxa"/>
            <w:shd w:val="clear" w:color="auto" w:fill="00B050"/>
          </w:tcPr>
          <w:p w14:paraId="4521DA31"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EBC5C4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B2DA8E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1B6535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4858B1C9" w14:textId="77777777" w:rsidTr="006D4647">
        <w:tc>
          <w:tcPr>
            <w:tcW w:w="1790" w:type="dxa"/>
          </w:tcPr>
          <w:p w14:paraId="4126316E"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1431E00"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6E2EC6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94BFFB"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7795C45E" w14:textId="77777777" w:rsidR="00C6595A" w:rsidRPr="00CF6C25" w:rsidRDefault="00C6595A" w:rsidP="00C6595A">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79B2F3A"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76F9F43"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3D82FE" w14:textId="0327D788" w:rsidR="00C6595A" w:rsidRPr="003C6497" w:rsidRDefault="00C6595A" w:rsidP="00C6595A">
            <w:pPr>
              <w:rPr>
                <w:rFonts w:asciiTheme="minorHAnsi" w:hAnsiTheme="minorHAnsi" w:cstheme="minorHAnsi"/>
                <w:szCs w:val="18"/>
              </w:rPr>
            </w:pPr>
            <w:r w:rsidRPr="003C6497">
              <w:rPr>
                <w:rFonts w:asciiTheme="minorHAnsi" w:hAnsiTheme="minorHAnsi" w:cstheme="minorHAnsi"/>
              </w:rPr>
              <w:t>T</w:t>
            </w:r>
          </w:p>
        </w:tc>
        <w:tc>
          <w:tcPr>
            <w:tcW w:w="616" w:type="dxa"/>
            <w:shd w:val="clear" w:color="auto" w:fill="00B050"/>
          </w:tcPr>
          <w:p w14:paraId="52D6FFD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D21FCCE"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BEC2BF3"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E5EDD3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59B8CBAE" w14:textId="77777777" w:rsidTr="006D4647">
        <w:tc>
          <w:tcPr>
            <w:tcW w:w="1790" w:type="dxa"/>
          </w:tcPr>
          <w:p w14:paraId="0DA95825"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4A73B0A"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E90BFE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21FEA5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7D6F2157" w14:textId="77777777" w:rsidR="00C6595A" w:rsidRPr="00CF6C25" w:rsidRDefault="00C6595A" w:rsidP="00C6595A">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B5EF6DA"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530C090"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A585D6E" w14:textId="2D80F384" w:rsidR="00C6595A" w:rsidRPr="003C6497" w:rsidRDefault="00C6595A" w:rsidP="00C6595A">
            <w:pPr>
              <w:rPr>
                <w:rFonts w:asciiTheme="minorHAnsi" w:hAnsiTheme="minorHAnsi" w:cstheme="minorHAnsi"/>
                <w:szCs w:val="18"/>
              </w:rPr>
            </w:pPr>
            <w:r w:rsidRPr="003C6497">
              <w:rPr>
                <w:rFonts w:asciiTheme="minorHAnsi" w:hAnsiTheme="minorHAnsi" w:cstheme="minorHAnsi"/>
              </w:rPr>
              <w:t>T</w:t>
            </w:r>
          </w:p>
        </w:tc>
        <w:tc>
          <w:tcPr>
            <w:tcW w:w="616" w:type="dxa"/>
            <w:shd w:val="clear" w:color="auto" w:fill="00B050"/>
          </w:tcPr>
          <w:p w14:paraId="5B052E6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D1553E"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9C01E1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4A4F27DB"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360B47AA" w14:textId="77777777" w:rsidTr="006D4647">
        <w:tc>
          <w:tcPr>
            <w:tcW w:w="1790" w:type="dxa"/>
          </w:tcPr>
          <w:p w14:paraId="216ACB39"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19030A9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4BA4E9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1A661435"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5921F9D0" w14:textId="77777777" w:rsidR="00C6595A" w:rsidRPr="00CF6C25" w:rsidRDefault="00C6595A" w:rsidP="00C6595A">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779821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B81A5C5"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7C14D7C" w14:textId="08102B3E" w:rsidR="00C6595A" w:rsidRPr="003C6497" w:rsidRDefault="00C6595A" w:rsidP="00C6595A">
            <w:pPr>
              <w:rPr>
                <w:rFonts w:asciiTheme="minorHAnsi" w:hAnsiTheme="minorHAnsi" w:cstheme="minorHAnsi"/>
                <w:szCs w:val="18"/>
              </w:rPr>
            </w:pPr>
            <w:r w:rsidRPr="003C6497">
              <w:rPr>
                <w:rFonts w:asciiTheme="minorHAnsi" w:hAnsiTheme="minorHAnsi" w:cstheme="minorHAnsi"/>
              </w:rPr>
              <w:t>T</w:t>
            </w:r>
          </w:p>
        </w:tc>
        <w:tc>
          <w:tcPr>
            <w:tcW w:w="616" w:type="dxa"/>
            <w:shd w:val="clear" w:color="auto" w:fill="00B050"/>
          </w:tcPr>
          <w:p w14:paraId="6DC65C7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DD754CB"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8DCD5D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4B05BC0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54FE37A0" w14:textId="77777777" w:rsidTr="002F17CF">
        <w:tc>
          <w:tcPr>
            <w:tcW w:w="1790" w:type="dxa"/>
          </w:tcPr>
          <w:p w14:paraId="69C9068B"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00CEEC4"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B30C11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86CCB80"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0C7CB3D" w14:textId="77777777" w:rsidR="00C6595A" w:rsidRPr="00CF6C25" w:rsidRDefault="00C6595A" w:rsidP="00C6595A">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BCC9F8D"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1CD7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A0562D8" w14:textId="0E294672" w:rsidR="00C6595A" w:rsidRPr="003C6497" w:rsidRDefault="00C6595A" w:rsidP="00C6595A">
            <w:pPr>
              <w:rPr>
                <w:rFonts w:asciiTheme="minorHAnsi" w:hAnsiTheme="minorHAnsi" w:cstheme="minorHAnsi"/>
                <w:szCs w:val="18"/>
              </w:rPr>
            </w:pPr>
            <w:r w:rsidRPr="003C6497">
              <w:rPr>
                <w:rFonts w:asciiTheme="minorHAnsi" w:hAnsiTheme="minorHAnsi" w:cstheme="minorHAnsi"/>
              </w:rPr>
              <w:t>√</w:t>
            </w:r>
          </w:p>
        </w:tc>
        <w:tc>
          <w:tcPr>
            <w:tcW w:w="616" w:type="dxa"/>
            <w:shd w:val="clear" w:color="auto" w:fill="00B050"/>
          </w:tcPr>
          <w:p w14:paraId="4BADCCEA"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59AFBAE"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B637C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A86808B"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r>
      <w:tr w:rsidR="00C6595A" w:rsidRPr="002B2559" w14:paraId="5E2C53CE" w14:textId="77777777" w:rsidTr="006D4647">
        <w:tc>
          <w:tcPr>
            <w:tcW w:w="1790" w:type="dxa"/>
          </w:tcPr>
          <w:p w14:paraId="37A8DAE1"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63E1B6D6"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5302C6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4250EAB"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CB06B06" w14:textId="77777777" w:rsidR="00C6595A" w:rsidRPr="00CF6C25" w:rsidRDefault="00C6595A" w:rsidP="00C6595A">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70681C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FAE46EE"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BE3C771" w14:textId="306DAA05" w:rsidR="00C6595A" w:rsidRPr="003C6497" w:rsidRDefault="00C6595A" w:rsidP="00C6595A">
            <w:pPr>
              <w:rPr>
                <w:rFonts w:asciiTheme="minorHAnsi" w:hAnsiTheme="minorHAnsi" w:cstheme="minorHAnsi"/>
                <w:szCs w:val="18"/>
              </w:rPr>
            </w:pPr>
            <w:r w:rsidRPr="003C6497">
              <w:rPr>
                <w:rFonts w:asciiTheme="minorHAnsi" w:hAnsiTheme="minorHAnsi" w:cstheme="minorHAnsi"/>
              </w:rPr>
              <w:t>T</w:t>
            </w:r>
          </w:p>
        </w:tc>
        <w:tc>
          <w:tcPr>
            <w:tcW w:w="616" w:type="dxa"/>
            <w:shd w:val="clear" w:color="auto" w:fill="00B050"/>
          </w:tcPr>
          <w:p w14:paraId="5C670F9E"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8CF0ADE"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9E0EB1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4A8E380"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266019DA" w14:textId="77777777" w:rsidTr="002F17CF">
        <w:tc>
          <w:tcPr>
            <w:tcW w:w="1790" w:type="dxa"/>
          </w:tcPr>
          <w:p w14:paraId="6597E96A"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0FE270B6"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D0AAA7D"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1D3B7C5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DE40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C2CDB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B5BD800"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D7A5A02" w14:textId="45B6D5B9" w:rsidR="00C6595A" w:rsidRPr="003C6497" w:rsidRDefault="00C6595A" w:rsidP="00C6595A">
            <w:pPr>
              <w:rPr>
                <w:rFonts w:asciiTheme="minorHAnsi" w:hAnsiTheme="minorHAnsi" w:cstheme="minorHAnsi"/>
                <w:szCs w:val="18"/>
              </w:rPr>
            </w:pPr>
            <w:r w:rsidRPr="003C6497">
              <w:rPr>
                <w:rFonts w:asciiTheme="minorHAnsi" w:hAnsiTheme="minorHAnsi" w:cstheme="minorHAnsi"/>
              </w:rPr>
              <w:t>√</w:t>
            </w:r>
          </w:p>
        </w:tc>
        <w:tc>
          <w:tcPr>
            <w:tcW w:w="616" w:type="dxa"/>
            <w:shd w:val="clear" w:color="auto" w:fill="00B050"/>
          </w:tcPr>
          <w:p w14:paraId="19DBC8AF"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FAE9FC4"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933F2E8"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8FA5373"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315D4B0B" w14:textId="77777777" w:rsidTr="006D4647">
        <w:tc>
          <w:tcPr>
            <w:tcW w:w="1790" w:type="dxa"/>
          </w:tcPr>
          <w:p w14:paraId="4FCC8714"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7466DDA8"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9527C9B"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C83027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2902D6B1"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CF30C01"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3207C0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043B199" w14:textId="1F66D950" w:rsidR="00C6595A" w:rsidRPr="003C6497" w:rsidRDefault="00C6595A" w:rsidP="00C6595A">
            <w:pPr>
              <w:rPr>
                <w:rFonts w:asciiTheme="minorHAnsi" w:hAnsiTheme="minorHAnsi" w:cstheme="minorHAnsi"/>
                <w:szCs w:val="18"/>
              </w:rPr>
            </w:pPr>
            <w:r w:rsidRPr="003C6497">
              <w:rPr>
                <w:rFonts w:asciiTheme="minorHAnsi" w:hAnsiTheme="minorHAnsi" w:cstheme="minorHAnsi"/>
              </w:rPr>
              <w:t>T</w:t>
            </w:r>
          </w:p>
        </w:tc>
        <w:tc>
          <w:tcPr>
            <w:tcW w:w="616" w:type="dxa"/>
            <w:shd w:val="clear" w:color="auto" w:fill="00B050"/>
          </w:tcPr>
          <w:p w14:paraId="5001213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64CECA"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45E0CF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249462"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r w:rsidR="00C6595A" w:rsidRPr="002B2559" w14:paraId="0C9499C7" w14:textId="77777777" w:rsidTr="006D4647">
        <w:tc>
          <w:tcPr>
            <w:tcW w:w="1790" w:type="dxa"/>
          </w:tcPr>
          <w:p w14:paraId="6314BDDC" w14:textId="77777777" w:rsidR="00C6595A" w:rsidRPr="002B2559" w:rsidRDefault="00C6595A" w:rsidP="00C6595A">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2DC48B19"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8190051"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2E1325"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CA1459C"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8635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107C923"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2BC16F6" w14:textId="1C0BFB57" w:rsidR="00C6595A" w:rsidRPr="003C6497" w:rsidRDefault="00C6595A" w:rsidP="00C6595A">
            <w:pPr>
              <w:rPr>
                <w:rFonts w:asciiTheme="minorHAnsi" w:hAnsiTheme="minorHAnsi" w:cstheme="minorHAnsi"/>
                <w:szCs w:val="18"/>
              </w:rPr>
            </w:pPr>
            <w:r w:rsidRPr="003C6497">
              <w:rPr>
                <w:rFonts w:asciiTheme="minorHAnsi" w:hAnsiTheme="minorHAnsi" w:cstheme="minorHAnsi"/>
              </w:rPr>
              <w:t>T</w:t>
            </w:r>
          </w:p>
        </w:tc>
        <w:tc>
          <w:tcPr>
            <w:tcW w:w="616" w:type="dxa"/>
            <w:shd w:val="clear" w:color="auto" w:fill="00B050"/>
          </w:tcPr>
          <w:p w14:paraId="44C9ADA3"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81730FE"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CBF2D87"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4D428928" w14:textId="77777777" w:rsidR="00C6595A" w:rsidRPr="00CF6C25" w:rsidRDefault="00C6595A" w:rsidP="00C6595A">
            <w:pPr>
              <w:rPr>
                <w:rFonts w:asciiTheme="minorHAnsi" w:hAnsiTheme="minorHAnsi" w:cstheme="minorHAnsi"/>
                <w:szCs w:val="18"/>
              </w:rPr>
            </w:pPr>
            <w:r w:rsidRPr="00CF6C25">
              <w:rPr>
                <w:rFonts w:asciiTheme="minorHAnsi" w:hAnsiTheme="minorHAnsi" w:cstheme="minorHAnsi"/>
                <w:szCs w:val="18"/>
              </w:rPr>
              <w:t>X</w:t>
            </w:r>
          </w:p>
        </w:tc>
      </w:tr>
    </w:tbl>
    <w:p w14:paraId="114EDB5A" w14:textId="77777777" w:rsidR="00B74DFB" w:rsidRDefault="00B74DFB" w:rsidP="002F17CF"/>
    <w:tbl>
      <w:tblPr>
        <w:tblStyle w:val="Tabelraster"/>
        <w:tblW w:w="0" w:type="auto"/>
        <w:tblLook w:val="04A0" w:firstRow="1" w:lastRow="0" w:firstColumn="1" w:lastColumn="0" w:noHBand="0" w:noVBand="1"/>
      </w:tblPr>
      <w:tblGrid>
        <w:gridCol w:w="704"/>
        <w:gridCol w:w="2410"/>
      </w:tblGrid>
      <w:tr w:rsidR="002F17CF" w14:paraId="5409DC11" w14:textId="77777777" w:rsidTr="002F17CF">
        <w:tc>
          <w:tcPr>
            <w:tcW w:w="704" w:type="dxa"/>
            <w:shd w:val="clear" w:color="auto" w:fill="00B050"/>
          </w:tcPr>
          <w:p w14:paraId="623BBB7A" w14:textId="77777777" w:rsidR="002F17CF" w:rsidRPr="00CF6C25" w:rsidRDefault="00D9742C" w:rsidP="002F17CF">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F17CF" w:rsidRPr="002B2559" w:rsidRDefault="00D9742C" w:rsidP="002F17CF">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F17CF" w14:paraId="662E9B92" w14:textId="77777777" w:rsidTr="002F17CF">
        <w:tc>
          <w:tcPr>
            <w:tcW w:w="704" w:type="dxa"/>
            <w:shd w:val="clear" w:color="auto" w:fill="FFC000"/>
          </w:tcPr>
          <w:p w14:paraId="194C48BA" w14:textId="77777777" w:rsidR="002F17CF" w:rsidRPr="00CF6C25" w:rsidRDefault="00D9742C" w:rsidP="002F17CF">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F17CF" w:rsidRPr="002B2559" w:rsidRDefault="00D9742C" w:rsidP="002F17CF">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F17CF" w14:paraId="066E6A50" w14:textId="77777777" w:rsidTr="002F17CF">
        <w:tc>
          <w:tcPr>
            <w:tcW w:w="704" w:type="dxa"/>
            <w:shd w:val="clear" w:color="auto" w:fill="FF0000"/>
          </w:tcPr>
          <w:p w14:paraId="25131C8A" w14:textId="77777777" w:rsidR="002F17CF" w:rsidRPr="00CF6C25" w:rsidRDefault="00D9742C" w:rsidP="002F17CF">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F17CF" w:rsidRPr="002B2559" w:rsidRDefault="00D9742C" w:rsidP="002F17CF">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