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203AA4F1" w:rsidR="000B40EF" w:rsidRPr="00B26823" w:rsidRDefault="00D9742C" w:rsidP="000B40EF">
      <w:pPr>
        <w:pStyle w:val="Kop3"/>
      </w:pPr>
      <w:bookmarkStart w:id="172" w:name="_Ref_a65f1420288132a96cd4c5dfa5ffc413_1"/>
      <w:r>
        <w:t>Productmodel: h</w:t>
      </w:r>
      <w:r w:rsidR="5D1C6B7F">
        <w:t>et IMOW-UML-diagram</w:t>
      </w:r>
      <w:r>
        <w:t xml:space="preserve"> voor </w:t>
      </w:r>
      <w:r w:rsidR="5E25EFB4">
        <w:t xml:space="preserve">het vrijetekstgedeelte van </w:t>
      </w:r>
      <w:r>
        <w:fldChar w:fldCharType="begin"/>
      </w:r>
      <w:r>
        <w:instrText>DOCVARIABLE ID01+</w:instrText>
      </w:r>
      <w:r>
        <w:fldChar w:fldCharType="separate"/>
      </w:r>
      <w:r w:rsidR="004C5663">
        <w:t>het projectbesluit</w:t>
      </w:r>
      <w:r>
        <w:fldChar w:fldCharType="end"/>
      </w:r>
      <w:bookmarkEnd w:id="172"/>
    </w:p>
    <w:p w14:paraId="0D2FC86F" w14:textId="28FC015C" w:rsidR="002F17CF" w:rsidRPr="000E40D3" w:rsidRDefault="00D9742C" w:rsidP="002F17CF">
      <w:r w:rsidRPr="004359C5">
        <w:rPr>
          <w:rStyle w:val="Verwijzing"/>
        </w:rPr>
        <w:fldChar w:fldCharType="begin" w:fldLock="1"/>
      </w:r>
      <w:r w:rsidRPr="004359C5">
        <w:rPr>
          <w:rStyle w:val="Verwijzing"/>
        </w:rPr>
        <w:instrText xml:space="preserve"> REF _Ref_a65f1420288132a96cd4c5dfa5ffc413_2 \n \h  \* MERGEFORMAT </w:instrText>
      </w:r>
      <w:r w:rsidRPr="004359C5">
        <w:rPr>
          <w:rStyle w:val="Verwijzing"/>
        </w:rPr>
      </w:r>
      <w:r w:rsidRPr="004359C5">
        <w:rPr>
          <w:rStyle w:val="Verwijzing"/>
        </w:rPr>
        <w:fldChar w:fldCharType="separate"/>
      </w:r>
      <w:r w:rsidR="00DF3BF8" w:rsidRPr="00DF3BF8">
        <w:rPr>
          <w:rStyle w:val="Verwijzing"/>
        </w:rPr>
        <w:t>Figuur 25</w:t>
      </w:r>
      <w:r w:rsidRPr="004359C5">
        <w:rPr>
          <w:rStyle w:val="Verwijzing"/>
        </w:rPr>
        <w:fldChar w:fldCharType="end"/>
      </w:r>
      <w:r w:rsidRPr="00B26823">
        <w:t xml:space="preserve"> toont het volledige IMOW-diagram in UML </w:t>
      </w:r>
      <w:r w:rsidRPr="007B60F8">
        <w:t>voor</w:t>
      </w:r>
      <w:r w:rsidRPr="000E40D3">
        <w:t xml:space="preserve"> het </w:t>
      </w:r>
      <w:r w:rsidRPr="00A90861">
        <w:t>Lichaam van de Regeling</w:t>
      </w:r>
      <w:r w:rsidR="00452149">
        <w:t>Vrijetekst</w:t>
      </w:r>
      <w:r w:rsidR="00305BB8">
        <w:t>,</w:t>
      </w:r>
      <w:r w:rsidRPr="00A90861">
        <w:t xml:space="preserve"> </w:t>
      </w:r>
      <w:r w:rsidR="00305BB8">
        <w:t xml:space="preserve">oftewel </w:t>
      </w:r>
      <w:r w:rsidR="005808FF" w:rsidRPr="005808FF">
        <w:t xml:space="preserve">het vrijetekstgedeelte van </w:t>
      </w:r>
      <w:r w:rsidRPr="007B60F8">
        <w:fldChar w:fldCharType="begin"/>
      </w:r>
      <w:r w:rsidRPr="00F1426F">
        <w:instrText>DOCVARIABLE ID01+</w:instrText>
      </w:r>
      <w:r w:rsidRPr="007B60F8">
        <w:fldChar w:fldCharType="separate"/>
      </w:r>
      <w:r w:rsidR="004C5663">
        <w:t>het projectbesluit</w:t>
      </w:r>
      <w:r w:rsidRPr="007B60F8">
        <w:fldChar w:fldCharType="end"/>
      </w:r>
      <w:r w:rsidR="008A26EA">
        <w:t>.</w:t>
      </w:r>
      <w:r>
        <w:t xml:space="preserve"> </w:t>
      </w:r>
      <w:r w:rsidR="00C47B40">
        <w:t xml:space="preserve">Dit is het deel dat </w:t>
      </w:r>
      <w:r w:rsidR="00D70C51">
        <w:t xml:space="preserve">de onderdelen van het projectbesluit </w:t>
      </w:r>
      <w:r w:rsidR="00C47B40">
        <w:t xml:space="preserve">bevat </w:t>
      </w:r>
      <w:r w:rsidR="00D70C51">
        <w:t xml:space="preserve">die in paragraaf </w:t>
      </w:r>
      <w:r w:rsidR="00D70C51">
        <w:fldChar w:fldCharType="begin" w:fldLock="1"/>
      </w:r>
      <w:r w:rsidR="00D70C51">
        <w:instrText xml:space="preserve"> REF _Ref_18f25734ac0899c6495433960f89b9ec_1 \n \h </w:instrText>
      </w:r>
      <w:r w:rsidR="00D70C51">
        <w:fldChar w:fldCharType="separate"/>
      </w:r>
      <w:r w:rsidR="00DF3BF8" w:rsidRPr="00DF3BF8">
        <w:rPr>
          <w:rStyle w:val="Verwijzing"/>
        </w:rPr>
        <w:t>2.3.2</w:t>
      </w:r>
      <w:r w:rsidR="00D70C51">
        <w:fldChar w:fldCharType="end"/>
      </w:r>
      <w:r w:rsidR="00D70C51">
        <w:t xml:space="preserve"> </w:t>
      </w:r>
      <w:r w:rsidR="00D70C51" w:rsidRPr="00EB2D75">
        <w:t xml:space="preserve">zijn opgesomd </w:t>
      </w:r>
      <w:r w:rsidR="00D70C51">
        <w:t>onder de nummers 1 en 2 van de beschrijving van de inhoud van het projectbesluit.</w:t>
      </w:r>
    </w:p>
    <w:p w14:paraId="595FFA3A" w14:textId="01C54793" w:rsidR="002F17CF" w:rsidRPr="007B60F8" w:rsidRDefault="00424527" w:rsidP="002F17CF">
      <w:pPr>
        <w:pStyle w:val="Figuur"/>
      </w:pPr>
      <w:r w:rsidRPr="00424527">
        <w:rPr>
          <w:noProof/>
        </w:rPr>
        <w:lastRenderedPageBreak/>
        <w:drawing>
          <wp:inline distT="0" distB="0" distL="0" distR="0" wp14:anchorId="08577373" wp14:editId="3D5FB8C3">
            <wp:extent cx="5400040" cy="4030980"/>
            <wp:effectExtent l="0" t="0" r="0" b="762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5400040" cy="4030980"/>
                    </a:xfrm>
                    <a:prstGeom prst="rect">
                      <a:avLst/>
                    </a:prstGeom>
                  </pic:spPr>
                </pic:pic>
              </a:graphicData>
            </a:graphic>
          </wp:inline>
        </w:drawing>
      </w:r>
    </w:p>
    <w:p w14:paraId="0DA5B32B" w14:textId="617E9CC9" w:rsidR="002F17CF" w:rsidRPr="00B26823" w:rsidRDefault="00D9742C" w:rsidP="002F17CF">
      <w:pPr>
        <w:pStyle w:val="Figuurbijschrift"/>
      </w:pPr>
      <w:bookmarkStart w:id="173" w:name="_Ref_a65f1420288132a96cd4c5dfa5ffc413_2"/>
      <w:r>
        <w:t xml:space="preserve">IMOW-UML-klassediagram </w:t>
      </w:r>
      <w:bookmarkEnd w:id="173"/>
      <w:r>
        <w:t xml:space="preserve">voor </w:t>
      </w:r>
      <w:r>
        <w:fldChar w:fldCharType="begin"/>
      </w:r>
      <w:r>
        <w:instrText>DOCVARIABLE ID01+</w:instrText>
      </w:r>
      <w:r>
        <w:fldChar w:fldCharType="separate"/>
      </w:r>
      <w:r w:rsidR="004C5663">
        <w:t>het projectbesluit</w:t>
      </w:r>
      <w:r>
        <w:fldChar w:fldCharType="end"/>
      </w:r>
    </w:p>
    <w:p w14:paraId="579661EA" w14:textId="6816B9B0" w:rsidR="002F17CF" w:rsidRPr="000A4B5B" w:rsidRDefault="00D9742C" w:rsidP="002F17CF">
      <w:r w:rsidRPr="00F1426F">
        <w:t>In het diagram zijn in blauw de tekstobjecten weergegeven</w:t>
      </w:r>
      <w:r>
        <w:t>: Divisie, Divisietekst en Tekstdeel</w:t>
      </w:r>
      <w:r w:rsidRPr="00F1426F">
        <w:t xml:space="preserve">. </w:t>
      </w:r>
      <w:r>
        <w:t>Divisie en Divisietekst (in de donkerblauwe blokjes) zijn de koppelelementen naar STOP</w:t>
      </w:r>
      <w:r w:rsidRPr="00F1426F">
        <w:t>. In roze is Locatie met zijn verschijningsvormen weergegeven. Het groene blokje staat voor het domeinspecifieke</w:t>
      </w:r>
      <w:r w:rsidRPr="00F1426F" w:rsidDel="005C7024">
        <w:t xml:space="preserve"> </w:t>
      </w:r>
      <w:r w:rsidRPr="00F1426F">
        <w:t xml:space="preserve">annotatie-object Gebiedsaanwijzing. </w:t>
      </w:r>
      <w:r w:rsidRPr="00F32A52">
        <w:t xml:space="preserve">Tekst, Locatie en Annotatie </w:t>
      </w:r>
      <w:r w:rsidRPr="00F1426F">
        <w:t xml:space="preserve">zijn de hoofdcomponenten van IMOW die in paragraaf </w:t>
      </w:r>
      <w:r w:rsidRPr="004359C5">
        <w:rPr>
          <w:rStyle w:val="Verwijzing"/>
        </w:rPr>
        <w:fldChar w:fldCharType="begin" w:fldLock="1"/>
      </w:r>
      <w:r w:rsidRPr="004359C5">
        <w:rPr>
          <w:rStyle w:val="Verwijzing"/>
        </w:rPr>
        <w:instrText xml:space="preserve"> REF _Ref_bf0ba3ca118acce29053e855fd5d42c7_2 \n \h  \* MERGEFORMAT </w:instrText>
      </w:r>
      <w:r w:rsidRPr="004359C5">
        <w:rPr>
          <w:rStyle w:val="Verwijzing"/>
        </w:rPr>
      </w:r>
      <w:r w:rsidRPr="004359C5">
        <w:rPr>
          <w:rStyle w:val="Verwijzing"/>
        </w:rPr>
        <w:fldChar w:fldCharType="separate"/>
      </w:r>
      <w:r w:rsidR="00DF3BF8" w:rsidRPr="00DF3BF8">
        <w:rPr>
          <w:rStyle w:val="Verwijzing"/>
        </w:rPr>
        <w:t>6.1</w:t>
      </w:r>
      <w:r w:rsidRPr="004359C5">
        <w:rPr>
          <w:rStyle w:val="Verwijzing"/>
        </w:rPr>
        <w:fldChar w:fldCharType="end"/>
      </w:r>
      <w:r w:rsidRPr="00B26823">
        <w:t xml:space="preserve"> al zijn beschreven. </w:t>
      </w:r>
      <w:r w:rsidRPr="0021785E">
        <w:t>Het witte blokje is het Regelingsgebied.</w:t>
      </w:r>
      <w:r w:rsidRPr="000E40D3">
        <w:t xml:space="preserve"> In het model is aangegeven welke waardelijsten van toepassing zijn. Het model bevat ook de attributen die </w:t>
      </w:r>
      <w:r>
        <w:t xml:space="preserve">nodig zijn </w:t>
      </w:r>
      <w:r w:rsidRPr="00F1426F">
        <w:t>om domeinspecifieke</w:t>
      </w:r>
      <w:r w:rsidRPr="00F1426F" w:rsidDel="005C7024">
        <w:t xml:space="preserve"> </w:t>
      </w:r>
      <w:r w:rsidRPr="00F1426F">
        <w:t>annotaties te kunnen presenteren op een kaart.</w:t>
      </w:r>
      <w:r>
        <w:t xml:space="preserve"> In de navolgende paragrafen </w:t>
      </w:r>
      <w:r w:rsidRPr="007B60F8">
        <w:t xml:space="preserve">worden de objecten in detail </w:t>
      </w:r>
      <w:r w:rsidRPr="000E40D3">
        <w:t>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46" Type="http://schemas.openxmlformats.org/officeDocument/2006/relationships/image" Target="media/image_b5ca2f8a540bf105e04bb188a23d6e63.png"/><Relationship Id="rId47"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