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E20A13" w14:textId="77777777" w:rsidR="002F17CF" w:rsidRPr="00F03DD9" w:rsidRDefault="00D9742C" w:rsidP="002F17CF">
      <w:pPr>
        <w:pStyle w:val="Kop4"/>
      </w:pPr>
      <w:r w:rsidRPr="00F03DD9">
        <w:t>Toelichting op de norm</w:t>
      </w:r>
    </w:p>
    <w:p w14:paraId="2CA96DEB" w14:textId="77777777" w:rsidR="002F17CF" w:rsidRPr="00F03DD9" w:rsidRDefault="00D9742C" w:rsidP="002F17CF">
      <w:pPr>
        <w:pStyle w:val="Opsommingtekens1"/>
      </w:pPr>
      <w:r w:rsidRPr="00F03DD9">
        <w:rPr>
          <w:i/>
          <w:iCs/>
        </w:rPr>
        <w:t>niveau</w:t>
      </w:r>
      <w:r w:rsidRPr="00F03DD9">
        <w:t>: het niveau bepaalt de volgorde waarin de kaartlagen worden opgebouwd. Niveau 1 is de onderste Kaartlaag, de hier op volgende kaartlagen worden daarboven geprojecteerd.</w:t>
      </w:r>
    </w:p>
    <w:p w14:paraId="16855752" w14:textId="524ABFE8" w:rsidR="002F17CF" w:rsidRPr="00F03DD9" w:rsidRDefault="00D9742C" w:rsidP="002F17CF">
      <w:pPr>
        <w:pStyle w:val="Opsommingtekens1"/>
      </w:pPr>
      <w:r w:rsidRPr="00F03DD9">
        <w:rPr>
          <w:i/>
          <w:iCs/>
        </w:rPr>
        <w:t>activiteitlocatieweergave</w:t>
      </w:r>
      <w:r w:rsidRPr="00F03DD9">
        <w:t xml:space="preserve">, </w:t>
      </w:r>
      <w:r w:rsidRPr="00F03DD9">
        <w:rPr>
          <w:i/>
          <w:iCs/>
        </w:rPr>
        <w:t>gebiedsaanwijzingweergave</w:t>
      </w:r>
      <w:r w:rsidRPr="00F03DD9">
        <w:t xml:space="preserve">, </w:t>
      </w:r>
      <w:r w:rsidRPr="00F03DD9">
        <w:rPr>
          <w:i/>
          <w:iCs/>
        </w:rPr>
        <w:t>normweergave</w:t>
      </w:r>
      <w:r w:rsidRPr="00F03DD9">
        <w:t xml:space="preserve">: de attributen die de verwijzing bevatten van de Kaartlaag naar de identificatie van een specifieke ActiviteitLocatieaanduiding, Gebiedsaanwijzing, Omgevingswaarde of Omgevingsnorm. Dit attribuut geeft aan welke van die objecten moet worden weergegeven op een bepaalde kaartlaag. </w:t>
      </w:r>
      <w:r>
        <w:br/>
        <w:t xml:space="preserve">Wanneer aan de </w:t>
      </w:r>
      <w:r w:rsidRPr="00FA7EAC">
        <w:t>specifieke ActiviteitLocatieaanduiding, Gebiedsaanwijzing, Omgevingswaarde of Omgevingsnorm</w:t>
      </w:r>
      <w:r>
        <w:t xml:space="preserve"> het object SymbolisatieItem is gekoppeld, </w:t>
      </w:r>
      <w:r w:rsidRPr="00694BE8">
        <w:t>wordt het object op de kaartlaag weergegeven met de door het bevoegd gezag gekozen symbolisatie.</w:t>
      </w:r>
      <w:r>
        <w:t xml:space="preserve"> Wanneer er geen object </w:t>
      </w:r>
      <w:r w:rsidRPr="009241E3">
        <w:t>SymbolisatieItem is gekoppeld,</w:t>
      </w:r>
      <w:r>
        <w:t xml:space="preserve"> </w:t>
      </w:r>
      <w:r w:rsidRPr="00C13383">
        <w:t>wordt het object op de kaartlaag weergegeven met de standaardweergave van de groep die bij het specifieke object is aangegeven.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76E1C9" w14:textId="77777777" w:rsidR="00967DE0" w:rsidRDefault="00967DE0">
      <w:r>
        <w:separator/>
      </w:r>
    </w:p>
    <w:p w14:paraId="50C09C62" w14:textId="77777777" w:rsidR="00967DE0" w:rsidRDefault="00967DE0"/>
  </w:endnote>
  <w:endnote w:type="continuationSeparator" w:id="0">
    <w:p w14:paraId="09061FC9" w14:textId="77777777" w:rsidR="00967DE0" w:rsidRPr="003C450F" w:rsidRDefault="00967DE0" w:rsidP="003C450F"/>
  </w:endnote>
  <w:endnote w:type="continuationNotice" w:id="1">
    <w:p w14:paraId="12B641DA" w14:textId="77777777" w:rsidR="00967DE0" w:rsidRDefault="00967DE0"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C2D3AE" w14:textId="77777777" w:rsidR="00967DE0" w:rsidRPr="00B35331" w:rsidRDefault="00967DE0" w:rsidP="00577995">
      <w:pPr>
        <w:pStyle w:val="Voettekst"/>
      </w:pPr>
    </w:p>
  </w:footnote>
  <w:footnote w:type="continuationSeparator" w:id="0">
    <w:p w14:paraId="113EFB77" w14:textId="77777777" w:rsidR="00967DE0" w:rsidRDefault="00967DE0">
      <w:r>
        <w:continuationSeparator/>
      </w:r>
    </w:p>
    <w:p w14:paraId="3841C126" w14:textId="77777777" w:rsidR="00967DE0" w:rsidRDefault="00967DE0"/>
    <w:p w14:paraId="4D9B9C21" w14:textId="77777777" w:rsidR="00967DE0" w:rsidRDefault="00967DE0"/>
  </w:footnote>
  <w:footnote w:type="continuationNotice" w:id="1">
    <w:p w14:paraId="4CB9B3AF" w14:textId="77777777" w:rsidR="00967DE0" w:rsidRDefault="00967DE0">
      <w:pPr>
        <w:spacing w:line="240" w:lineRule="auto"/>
      </w:pPr>
    </w:p>
  </w:footnote>
  <w:footnote w:id="2">
    <w:p w14:paraId="0D9BF66F" w14:textId="77777777" w:rsidR="0036096A" w:rsidRDefault="0036096A" w:rsidP="0036096A">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5323D2AE" w:rsidR="00210647" w:rsidRDefault="00210647">
      <w:pPr>
        <w:pStyle w:val="Voetnoottekst"/>
      </w:pPr>
      <w:r>
        <w:rPr>
          <w:rStyle w:val="Voetnootmarkering"/>
        </w:rPr>
        <w:footnoteRef/>
      </w:r>
      <w:r>
        <w:t xml:space="preserve"> </w:t>
      </w:r>
      <w:r>
        <w:tab/>
        <w:t xml:space="preserve">Maar zie </w:t>
      </w:r>
      <w:r w:rsidR="00DC7A04">
        <w:t xml:space="preserve">wel paragraaf </w:t>
      </w:r>
      <w:r w:rsidR="004E068D">
        <w:fldChar w:fldCharType="begin"/>
      </w:r>
      <w:r w:rsidR="004E068D">
        <w:instrText xml:space="preserve"> REF _Ref92380870 \n \h </w:instrText>
      </w:r>
      <w:r w:rsidR="004E068D">
        <w:fldChar w:fldCharType="separate"/>
      </w:r>
      <w:r w:rsidR="00AF746A">
        <w:t>10.6.3.2</w:t>
      </w:r>
      <w:r w:rsidR="004E06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5CADB019" w14:textId="6C0D952A" w:rsidR="00F103E3" w:rsidRDefault="00F103E3">
      <w:pPr>
        <w:pStyle w:val="Voetnoottekst"/>
      </w:pPr>
      <w:r>
        <w:rPr>
          <w:rStyle w:val="Voetnootmarkering"/>
        </w:rPr>
        <w:footnoteRef/>
      </w:r>
      <w:r>
        <w:t xml:space="preserve"> </w:t>
      </w:r>
      <w:r>
        <w:tab/>
        <w:t>Artikelen 3:11</w:t>
      </w:r>
      <w:r w:rsidR="007716DA">
        <w:t xml:space="preserve"> lid 1</w:t>
      </w:r>
      <w:r>
        <w:t xml:space="preserve"> en 3:</w:t>
      </w:r>
      <w:r w:rsidR="007716DA">
        <w:t>44 lid 2 Awb en artikel 12 Bekendmakingswet</w:t>
      </w:r>
    </w:p>
  </w:footnote>
  <w:footnote w:id="69">
    <w:p w14:paraId="6C4760A8" w14:textId="1189FBB5" w:rsidR="002F17CF" w:rsidRDefault="00D9742C" w:rsidP="002F17CF">
      <w:pPr>
        <w:pStyle w:val="Voetnoottekst"/>
      </w:pPr>
      <w:r>
        <w:rPr>
          <w:rStyle w:val="Voetnootmarkering"/>
        </w:rPr>
        <w:footnoteRef/>
      </w:r>
      <w:r>
        <w:t xml:space="preserve"> </w:t>
      </w:r>
      <w:r>
        <w:tab/>
        <w:t>Lichaam van de regeling als bedoeld in Aanwijzing 3.53 van de Aanwijzingen voor de regelgeving en in STOP</w:t>
      </w:r>
    </w:p>
  </w:footnote>
  <w:footnote w:id="70">
    <w:p w14:paraId="03E15AB2" w14:textId="36889C33" w:rsidR="00B40CD9" w:rsidRDefault="00B40CD9" w:rsidP="00B40CD9">
      <w:pPr>
        <w:pStyle w:val="Voetnoottekst"/>
      </w:pPr>
      <w:r>
        <w:rPr>
          <w:rStyle w:val="Voetnootmarkering"/>
        </w:rPr>
        <w:footnoteRef/>
      </w:r>
      <w:r>
        <w:t xml:space="preserve"> </w:t>
      </w:r>
      <w:r>
        <w:tab/>
        <w:t>Het Lichaam is het belangrijkste onderdeel van de Regeling</w:t>
      </w:r>
      <w:r w:rsidR="00997145">
        <w:t>Vrijetekst</w:t>
      </w:r>
      <w:r>
        <w:t xml:space="preserve">.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AF746A">
        <w:t>5.2</w:t>
      </w:r>
      <w:r>
        <w:fldChar w:fldCharType="end"/>
      </w:r>
      <w:r>
        <w:t xml:space="preserve">. Dit is het deel dat wordt geannoteerd met OW-objecten, zie daarvoor hoofdstuk </w:t>
      </w:r>
      <w:r w:rsidR="0085741A">
        <w:fldChar w:fldCharType="begin"/>
      </w:r>
      <w:r w:rsidR="0085741A">
        <w:instrText xml:space="preserve"> REF _Ref_e25eb2d38c8206df62dff5defc49ca5b_3 \n \h </w:instrText>
      </w:r>
      <w:r w:rsidR="0085741A">
        <w:fldChar w:fldCharType="separate"/>
      </w:r>
      <w:r w:rsidR="00AF746A">
        <w:t>7</w:t>
      </w:r>
      <w:r w:rsidR="0085741A">
        <w:fldChar w:fldCharType="end"/>
      </w:r>
    </w:p>
  </w:footnote>
  <w:footnote w:id="71">
    <w:p w14:paraId="29A0C512" w14:textId="7E70B82C" w:rsidR="004A3746" w:rsidRDefault="004A3746" w:rsidP="004A3746">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A94287">
        <w:fldChar w:fldCharType="begin"/>
      </w:r>
      <w:r w:rsidR="00A94287">
        <w:instrText xml:space="preserve"> REF _Ref94532374 \n \h </w:instrText>
      </w:r>
      <w:r w:rsidR="00A94287">
        <w:fldChar w:fldCharType="separate"/>
      </w:r>
      <w:r w:rsidR="00AF746A">
        <w:t>5.3</w:t>
      </w:r>
      <w:r w:rsidR="00A94287">
        <w:fldChar w:fldCharType="end"/>
      </w:r>
      <w:r>
        <w:t xml:space="preserve">. Dit is het deel dat wordt geannoteerd met OW-objecten, </w:t>
      </w:r>
      <w:r w:rsidRPr="008E4100">
        <w:t xml:space="preserve">zie daarvoor hoofdstuk </w:t>
      </w:r>
      <w:r w:rsidR="004B7290">
        <w:fldChar w:fldCharType="begin"/>
      </w:r>
      <w:r w:rsidR="004B7290">
        <w:instrText xml:space="preserve"> REF _Ref101534620 \n \h </w:instrText>
      </w:r>
      <w:r w:rsidR="004B7290">
        <w:fldChar w:fldCharType="separate"/>
      </w:r>
      <w:r w:rsidR="00AF746A">
        <w:t>8</w:t>
      </w:r>
      <w:r w:rsidR="004B7290">
        <w:fldChar w:fldCharType="end"/>
      </w:r>
      <w:r w:rsidR="003E6FD6">
        <w:t xml:space="preserve"> en Toepassingsprofiel omgevingsplan</w:t>
      </w:r>
    </w:p>
  </w:footnote>
  <w:footnote w:id="72">
    <w:p w14:paraId="2D986D31" w14:textId="1CD918B1" w:rsidR="002F17CF" w:rsidRDefault="00D9742C" w:rsidP="002F17CF">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040FB9">
        <w:fldChar w:fldCharType="begin"/>
      </w:r>
      <w:r w:rsidR="00040FB9">
        <w:instrText xml:space="preserve"> REF _Ref74065796 \n \h </w:instrText>
      </w:r>
      <w:r w:rsidR="00040FB9">
        <w:fldChar w:fldCharType="separate"/>
      </w:r>
      <w:r w:rsidR="00AF746A">
        <w:t>4</w:t>
      </w:r>
      <w:r w:rsidR="00040FB9">
        <w:fldChar w:fldCharType="end"/>
      </w:r>
    </w:p>
  </w:footnote>
  <w:footnote w:id="73">
    <w:p w14:paraId="78EB7355" w14:textId="21E67BA1" w:rsidR="00D66C88" w:rsidRDefault="00D66C88" w:rsidP="00D66C88">
      <w:pPr>
        <w:pStyle w:val="Voetnoottekst"/>
      </w:pPr>
      <w:r>
        <w:rPr>
          <w:rStyle w:val="Voetnootmarkering"/>
        </w:rPr>
        <w:footnoteRef/>
      </w:r>
      <w:r>
        <w:t xml:space="preserve"> </w:t>
      </w:r>
      <w:r>
        <w:tab/>
        <w:t xml:space="preserve">Zie voor de begrippen Lichaam en Regeling ook </w:t>
      </w:r>
      <w:r w:rsidRPr="00D52E47">
        <w:t xml:space="preserve">hoofdstuk </w:t>
      </w:r>
      <w:r w:rsidR="00DE78CC">
        <w:fldChar w:fldCharType="begin"/>
      </w:r>
      <w:r w:rsidR="00DE78CC">
        <w:instrText xml:space="preserve"> REF _Ref74065796 \n \h </w:instrText>
      </w:r>
      <w:r w:rsidR="00DE78CC">
        <w:fldChar w:fldCharType="separate"/>
      </w:r>
      <w:r w:rsidR="00AF746A">
        <w:t>4</w:t>
      </w:r>
      <w:r w:rsidR="00DE78CC">
        <w:fldChar w:fldCharType="end"/>
      </w:r>
    </w:p>
  </w:footnote>
  <w:footnote w:id="74">
    <w:p w14:paraId="52A46B97" w14:textId="1A1E8EDA" w:rsidR="000B3042" w:rsidRDefault="000B3042">
      <w:pPr>
        <w:pStyle w:val="Voetnoottekst"/>
      </w:pPr>
      <w:r>
        <w:rPr>
          <w:rStyle w:val="Voetnootmarkering"/>
        </w:rPr>
        <w:footnoteRef/>
      </w:r>
      <w:r>
        <w:t xml:space="preserve"> </w:t>
      </w:r>
      <w:r>
        <w:tab/>
        <w:t xml:space="preserve">Dit zijn de regels </w:t>
      </w:r>
      <w:r w:rsidR="00593D41">
        <w:t>in het tijdelijk regelingdeel waarmee het projectbesluit een omgevingsplan wijzigt</w:t>
      </w:r>
    </w:p>
  </w:footnote>
  <w:footnote w:id="75">
    <w:p w14:paraId="5F985C00" w14:textId="77777777" w:rsidR="002F17CF" w:rsidRDefault="00D9742C" w:rsidP="002F17CF">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76">
    <w:p w14:paraId="730E46F6" w14:textId="2597D58C" w:rsidR="002F17CF" w:rsidRDefault="00D9742C" w:rsidP="002F17CF">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77">
    <w:p w14:paraId="5E6E31B7" w14:textId="6E144CF5" w:rsidR="008A5667" w:rsidRDefault="008A5667">
      <w:pPr>
        <w:pStyle w:val="Voetnoottekst"/>
      </w:pPr>
      <w:r>
        <w:rPr>
          <w:rStyle w:val="Voetnootmarkering"/>
        </w:rPr>
        <w:footnoteRef/>
      </w:r>
      <w:r>
        <w:t xml:space="preserve"> </w:t>
      </w:r>
      <w:r>
        <w:tab/>
        <w:t xml:space="preserve">NB: </w:t>
      </w:r>
      <w:r w:rsidR="007A2BC6">
        <w:t xml:space="preserve">In het geval van een directe mutatie </w:t>
      </w:r>
      <w:r w:rsidR="00C01F40">
        <w:t xml:space="preserve">van OW-objecten </w:t>
      </w:r>
      <w:r w:rsidR="007A2BC6" w:rsidRPr="007A2BC6">
        <w:t>wordt verwezen naar het Doel van een vorige aanlevering</w:t>
      </w:r>
      <w:r w:rsidR="00B23D0C">
        <w:t xml:space="preserve">. Er kunnen dan meerdere versies van </w:t>
      </w:r>
      <w:r w:rsidR="00EC63B7">
        <w:t>OW-objecten hetzelfde Doel hebben.</w:t>
      </w:r>
    </w:p>
  </w:footnote>
  <w:footnote w:id="78">
    <w:p w14:paraId="5A239AD9" w14:textId="77777777" w:rsidR="00D204C3" w:rsidRDefault="00D204C3" w:rsidP="00D204C3">
      <w:pPr>
        <w:pStyle w:val="Voetnoottekst"/>
      </w:pPr>
      <w:r>
        <w:rPr>
          <w:rStyle w:val="Voetnootmarkering"/>
        </w:rPr>
        <w:footnoteRef/>
      </w:r>
      <w:r>
        <w:t xml:space="preserve"> </w:t>
      </w:r>
      <w:r>
        <w:tab/>
        <w:t>Artikel 5.47 lid 1 Ow</w:t>
      </w:r>
    </w:p>
  </w:footnote>
  <w:footnote w:id="79">
    <w:p w14:paraId="22F85A6A" w14:textId="77777777" w:rsidR="00D204C3" w:rsidRDefault="00D204C3" w:rsidP="00D204C3">
      <w:pPr>
        <w:pStyle w:val="Voetnoottekst"/>
      </w:pPr>
      <w:r>
        <w:rPr>
          <w:rStyle w:val="Voetnootmarkering"/>
        </w:rPr>
        <w:footnoteRef/>
      </w:r>
      <w:r>
        <w:t xml:space="preserve"> </w:t>
      </w:r>
      <w:r>
        <w:tab/>
        <w:t>Artikel 5.2 lid 2 Ob, zoals gewijzigd door de Verzamel-wijzigings-AMvB</w:t>
      </w:r>
    </w:p>
  </w:footnote>
  <w:footnote w:id="80">
    <w:p w14:paraId="2CB15758" w14:textId="77777777" w:rsidR="00D204C3" w:rsidRDefault="00D204C3" w:rsidP="00D204C3">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81">
    <w:p w14:paraId="2A70A5B5" w14:textId="77777777" w:rsidR="00D204C3" w:rsidRDefault="00D204C3" w:rsidP="00D204C3">
      <w:pPr>
        <w:pStyle w:val="Voetnoottekst"/>
      </w:pPr>
      <w:r>
        <w:rPr>
          <w:rStyle w:val="Voetnootmarkering"/>
        </w:rPr>
        <w:footnoteRef/>
      </w:r>
      <w:r>
        <w:t xml:space="preserve"> </w:t>
      </w:r>
      <w:r>
        <w:tab/>
        <w:t>Artikel 5.47 lid 3 Ow en artikel 5.2 lid 1 Ob</w:t>
      </w:r>
    </w:p>
  </w:footnote>
  <w:footnote w:id="82">
    <w:p w14:paraId="3E91E952" w14:textId="77777777" w:rsidR="00D204C3" w:rsidRDefault="00D204C3" w:rsidP="00D204C3">
      <w:pPr>
        <w:pStyle w:val="Voetnoottekst"/>
      </w:pPr>
      <w:r>
        <w:rPr>
          <w:rStyle w:val="Voetnootmarkering"/>
        </w:rPr>
        <w:footnoteRef/>
      </w:r>
      <w:r>
        <w:t xml:space="preserve"> </w:t>
      </w:r>
      <w:r>
        <w:tab/>
        <w:t>Artikel 13 lid 1 Bekendmakingswet</w:t>
      </w:r>
    </w:p>
  </w:footnote>
  <w:footnote w:id="83">
    <w:p w14:paraId="7EB0BD16" w14:textId="77777777" w:rsidR="00D204C3" w:rsidRDefault="00D204C3" w:rsidP="00D204C3">
      <w:pPr>
        <w:pStyle w:val="Voetnoottekst"/>
      </w:pPr>
      <w:r>
        <w:rPr>
          <w:rStyle w:val="Voetnootmarkering"/>
        </w:rPr>
        <w:footnoteRef/>
      </w:r>
      <w:r>
        <w:t xml:space="preserve"> </w:t>
      </w:r>
      <w:r>
        <w:tab/>
        <w:t>Artikel 12 Bekendmakingswet</w:t>
      </w:r>
    </w:p>
  </w:footnote>
  <w:footnote w:id="84">
    <w:p w14:paraId="34EA7DA2" w14:textId="77777777" w:rsidR="00444CAD" w:rsidRDefault="00444CAD" w:rsidP="00444CAD">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85">
    <w:p w14:paraId="22E27C5B" w14:textId="6964509D" w:rsidR="00444CAD" w:rsidRDefault="00444CAD" w:rsidP="00444CAD">
      <w:pPr>
        <w:pStyle w:val="Voetnoottekst"/>
      </w:pPr>
      <w:r>
        <w:rPr>
          <w:rStyle w:val="Voetnootmarkering"/>
        </w:rPr>
        <w:footnoteRef/>
      </w:r>
      <w:r>
        <w:t xml:space="preserve"> </w:t>
      </w:r>
      <w:r>
        <w:tab/>
        <w:t xml:space="preserve">Artikel 5.3 lid 1 </w:t>
      </w:r>
      <w:r w:rsidR="009741EA" w:rsidRPr="009741EA">
        <w:t>Ob</w:t>
      </w:r>
    </w:p>
  </w:footnote>
  <w:footnote w:id="86">
    <w:p w14:paraId="65C973FE" w14:textId="49A2D366" w:rsidR="00444CAD" w:rsidRDefault="00444CAD" w:rsidP="00444CAD">
      <w:pPr>
        <w:pStyle w:val="Voetnoottekst"/>
      </w:pPr>
      <w:r>
        <w:rPr>
          <w:rStyle w:val="Voetnootmarkering"/>
        </w:rPr>
        <w:footnoteRef/>
      </w:r>
      <w:r>
        <w:t xml:space="preserve"> </w:t>
      </w:r>
      <w:r>
        <w:tab/>
      </w:r>
      <w:r w:rsidRPr="00475E13">
        <w:t xml:space="preserve">Artikel 5.3 lid </w:t>
      </w:r>
      <w:r>
        <w:t>2</w:t>
      </w:r>
      <w:r w:rsidRPr="00475E13">
        <w:t xml:space="preserve"> </w:t>
      </w:r>
      <w:r w:rsidR="009741EA" w:rsidRPr="009741EA">
        <w:t>Ob</w:t>
      </w:r>
    </w:p>
  </w:footnote>
  <w:footnote w:id="87">
    <w:p w14:paraId="07920F04" w14:textId="10772F5D" w:rsidR="00C811ED" w:rsidRDefault="00C811ED">
      <w:pPr>
        <w:pStyle w:val="Voetnoottekst"/>
      </w:pPr>
      <w:r>
        <w:rPr>
          <w:rStyle w:val="Voetnootmarkering"/>
        </w:rPr>
        <w:footnoteRef/>
      </w:r>
      <w:r>
        <w:t xml:space="preserve"> </w:t>
      </w:r>
      <w:r>
        <w:tab/>
        <w:t>Artikel 5.48 lid 1 Ow</w:t>
      </w:r>
    </w:p>
  </w:footnote>
  <w:footnote w:id="88">
    <w:p w14:paraId="166D581C" w14:textId="18005637" w:rsidR="00351681" w:rsidRDefault="00351681">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89">
    <w:p w14:paraId="610C0397" w14:textId="70A82EA9" w:rsidR="00351681" w:rsidRDefault="00351681">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90">
    <w:p w14:paraId="1D41E797" w14:textId="03B1B992" w:rsidR="009E073C" w:rsidRDefault="009E073C">
      <w:pPr>
        <w:pStyle w:val="Voetnoottekst"/>
      </w:pPr>
      <w:r>
        <w:rPr>
          <w:rStyle w:val="Voetnootmarkering"/>
        </w:rPr>
        <w:footnoteRef/>
      </w:r>
      <w:r>
        <w:t xml:space="preserve"> </w:t>
      </w:r>
      <w:r>
        <w:tab/>
      </w:r>
      <w:r w:rsidR="00334851">
        <w:t xml:space="preserve">Artikel </w:t>
      </w:r>
      <w:r w:rsidR="008E7EB2">
        <w:t>5.47 leden 1 en 2 Ow</w:t>
      </w:r>
      <w:r w:rsidR="005C03D5">
        <w:t>;</w:t>
      </w:r>
      <w:r w:rsidR="00CD3F65">
        <w:t xml:space="preserve"> </w:t>
      </w:r>
      <w:r w:rsidR="00CD3F65" w:rsidRPr="00CD3F65">
        <w:t>artikel 5.4 Ob</w:t>
      </w:r>
      <w:r>
        <w:t xml:space="preserve"> voor de gevallen waarin </w:t>
      </w:r>
      <w:r w:rsidR="007F10A8">
        <w:t xml:space="preserve">in ieder geval </w:t>
      </w:r>
      <w:r>
        <w:t>een voorkeursbeslissing</w:t>
      </w:r>
      <w:r w:rsidR="007F10A8">
        <w:t xml:space="preserve"> genomen moet worden</w:t>
      </w:r>
    </w:p>
  </w:footnote>
  <w:footnote w:id="91">
    <w:p w14:paraId="4913C93A" w14:textId="77777777" w:rsidR="00FF37AA" w:rsidRDefault="00FF37AA" w:rsidP="00FF37AA">
      <w:pPr>
        <w:pStyle w:val="Voetnoottekst"/>
      </w:pPr>
      <w:r>
        <w:rPr>
          <w:rStyle w:val="Voetnootmarkering"/>
        </w:rPr>
        <w:footnoteRef/>
      </w:r>
      <w:r>
        <w:t xml:space="preserve"> </w:t>
      </w:r>
      <w:r>
        <w:tab/>
      </w:r>
      <w:r w:rsidRPr="00B2653E">
        <w:t>Artikel 5.49 Ow</w:t>
      </w:r>
    </w:p>
  </w:footnote>
  <w:footnote w:id="92">
    <w:p w14:paraId="171B923C" w14:textId="77777777" w:rsidR="00FF37AA" w:rsidRDefault="00FF37AA" w:rsidP="00FF37AA">
      <w:pPr>
        <w:pStyle w:val="Voetnoottekst"/>
      </w:pPr>
      <w:r>
        <w:rPr>
          <w:rStyle w:val="Voetnootmarkering"/>
        </w:rPr>
        <w:footnoteRef/>
      </w:r>
      <w:r>
        <w:t xml:space="preserve"> </w:t>
      </w:r>
      <w:r>
        <w:tab/>
        <w:t>Artikel 5.5 Ob</w:t>
      </w:r>
    </w:p>
  </w:footnote>
  <w:footnote w:id="93">
    <w:p w14:paraId="186FE1B5" w14:textId="0C884C53" w:rsidR="00F709DC" w:rsidRDefault="00F709DC">
      <w:pPr>
        <w:pStyle w:val="Voetnoottekst"/>
      </w:pPr>
      <w:r>
        <w:rPr>
          <w:rStyle w:val="Voetnootmarkering"/>
        </w:rPr>
        <w:footnoteRef/>
      </w:r>
      <w:r>
        <w:t xml:space="preserve"> </w:t>
      </w:r>
      <w:r>
        <w:tab/>
      </w:r>
      <w:r w:rsidRPr="00F709DC">
        <w:t>Artikel 16.70 Ow</w:t>
      </w:r>
    </w:p>
  </w:footnote>
  <w:footnote w:id="94">
    <w:p w14:paraId="091E830F" w14:textId="77777777" w:rsidR="0086629F" w:rsidRDefault="0086629F" w:rsidP="0086629F">
      <w:pPr>
        <w:pStyle w:val="Voetnoottekst"/>
      </w:pPr>
      <w:r>
        <w:rPr>
          <w:rStyle w:val="Voetnootmarkering"/>
        </w:rPr>
        <w:footnoteRef/>
      </w:r>
      <w:r>
        <w:t xml:space="preserve"> </w:t>
      </w:r>
      <w:r>
        <w:tab/>
      </w:r>
      <w:r w:rsidRPr="00F8340C">
        <w:t>Artikel 3:11 lid 1 Awb</w:t>
      </w:r>
    </w:p>
  </w:footnote>
  <w:footnote w:id="95">
    <w:p w14:paraId="3D621D8B" w14:textId="77777777" w:rsidR="00FF1B40" w:rsidRDefault="00FF1B40" w:rsidP="00FF1B40">
      <w:pPr>
        <w:pStyle w:val="Voetnoottekst"/>
      </w:pPr>
      <w:r>
        <w:rPr>
          <w:rStyle w:val="Voetnootmarkering"/>
        </w:rPr>
        <w:footnoteRef/>
      </w:r>
      <w:r>
        <w:t xml:space="preserve"> </w:t>
      </w:r>
      <w:r>
        <w:tab/>
        <w:t>Artikel 13 lid 1 Bekendmakingswet</w:t>
      </w:r>
    </w:p>
  </w:footnote>
  <w:footnote w:id="96">
    <w:p w14:paraId="5C47BF01" w14:textId="083E9BD8" w:rsidR="00F0063E" w:rsidRDefault="00F0063E">
      <w:pPr>
        <w:pStyle w:val="Voetnoottekst"/>
      </w:pPr>
      <w:r>
        <w:rPr>
          <w:rStyle w:val="Voetnootmarkering"/>
        </w:rPr>
        <w:footnoteRef/>
      </w:r>
      <w:r>
        <w:t xml:space="preserve"> </w:t>
      </w:r>
      <w:r w:rsidR="00A5183A">
        <w:tab/>
        <w:t>Artikel 13 lid 1 Bekendmakingswet</w:t>
      </w:r>
    </w:p>
  </w:footnote>
  <w:footnote w:id="97">
    <w:p w14:paraId="0E2496AB" w14:textId="5428D4AE" w:rsidR="00812225" w:rsidRDefault="00812225" w:rsidP="00812225">
      <w:pPr>
        <w:pStyle w:val="Voetnoottekst"/>
      </w:pPr>
      <w:r>
        <w:rPr>
          <w:rStyle w:val="Voetnootmarkering"/>
        </w:rPr>
        <w:footnoteRef/>
      </w:r>
      <w:r>
        <w:t xml:space="preserve"> </w:t>
      </w:r>
      <w:r>
        <w:tab/>
        <w:t>Artikel 3:12 lid 1 Awb</w:t>
      </w:r>
    </w:p>
  </w:footnote>
  <w:footnote w:id="98">
    <w:p w14:paraId="2CB4CF80" w14:textId="77777777" w:rsidR="00812225" w:rsidRDefault="00812225" w:rsidP="00812225">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99">
    <w:p w14:paraId="2DDD133C" w14:textId="5730F67B" w:rsidR="00722D91" w:rsidRDefault="00722D91" w:rsidP="00722D91">
      <w:pPr>
        <w:pStyle w:val="Voetnoottekst"/>
      </w:pPr>
      <w:r>
        <w:rPr>
          <w:rStyle w:val="Voetnootmarkering"/>
        </w:rPr>
        <w:footnoteRef/>
      </w:r>
      <w:r>
        <w:t xml:space="preserve"> </w:t>
      </w:r>
      <w:r>
        <w:tab/>
        <w:t xml:space="preserve">Artikel </w:t>
      </w:r>
      <w:r w:rsidR="000A18E9">
        <w:t>3:4</w:t>
      </w:r>
      <w:r w:rsidR="00B8291B">
        <w:t>2 Awb en artikel</w:t>
      </w:r>
      <w:r w:rsidR="000A18E9">
        <w:t xml:space="preserve"> </w:t>
      </w:r>
      <w:r>
        <w:t>5 aanhef en onder f en artikel 6 in combinatie met artikel 2 Bekendmakingswet</w:t>
      </w:r>
    </w:p>
  </w:footnote>
  <w:footnote w:id="100">
    <w:p w14:paraId="1415CFD2" w14:textId="5D05A0B7" w:rsidR="00387148" w:rsidRDefault="00387148">
      <w:pPr>
        <w:pStyle w:val="Voetnoottekst"/>
      </w:pPr>
      <w:r>
        <w:rPr>
          <w:rStyle w:val="Voetnootmarkering"/>
        </w:rPr>
        <w:footnoteRef/>
      </w:r>
      <w:r>
        <w:t xml:space="preserve"> </w:t>
      </w:r>
      <w:r w:rsidR="003779EA">
        <w:tab/>
        <w:t xml:space="preserve">Artikel </w:t>
      </w:r>
      <w:r w:rsidR="00402613">
        <w:t>3:44 lid 2</w:t>
      </w:r>
      <w:r w:rsidR="00787BBC">
        <w:t xml:space="preserve">, artikel 3:44 lid 1 en </w:t>
      </w:r>
      <w:r w:rsidR="005C6E37">
        <w:t>artikel 3:11 lid 1 Awb</w:t>
      </w:r>
    </w:p>
  </w:footnote>
  <w:footnote w:id="101">
    <w:p w14:paraId="1537A6E3" w14:textId="76394F09" w:rsidR="00722D91" w:rsidRDefault="00722D91" w:rsidP="00722D91">
      <w:pPr>
        <w:pStyle w:val="Voetnoottekst"/>
      </w:pPr>
      <w:r>
        <w:rPr>
          <w:rStyle w:val="Voetnootmarkering"/>
        </w:rPr>
        <w:footnoteRef/>
      </w:r>
      <w:r>
        <w:t xml:space="preserve"> </w:t>
      </w:r>
      <w:r>
        <w:tab/>
        <w:t>Artikel 3:44 lid 2 Awb</w:t>
      </w:r>
      <w:r w:rsidR="005C6E37" w:rsidRPr="005C6E37">
        <w:t>, artikel 3:44 lid 1 en artikel 3:1</w:t>
      </w:r>
      <w:r w:rsidR="00D237AA">
        <w:t>2</w:t>
      </w:r>
      <w:r w:rsidR="005C6E37" w:rsidRPr="005C6E37">
        <w:t xml:space="preserve"> lid 1 Awb</w:t>
      </w:r>
    </w:p>
  </w:footnote>
  <w:footnote w:id="102">
    <w:p w14:paraId="33E43999" w14:textId="47E5C272" w:rsidR="00205694" w:rsidRDefault="00205694">
      <w:pPr>
        <w:pStyle w:val="Voetnoottekst"/>
      </w:pPr>
      <w:r>
        <w:rPr>
          <w:rStyle w:val="Voetnootmarkering"/>
        </w:rPr>
        <w:footnoteRef/>
      </w:r>
      <w:r>
        <w:t xml:space="preserve"> </w:t>
      </w:r>
      <w:r>
        <w:tab/>
      </w:r>
      <w:r w:rsidR="00832115">
        <w:t>In de artikelen 3:44 lid 2 en 3:44 lid 1</w:t>
      </w:r>
      <w:r w:rsidR="00AD00B6">
        <w:t xml:space="preserve"> Awb is artikel 3:11 Awb van </w:t>
      </w:r>
      <w:r w:rsidR="00902C3F">
        <w:t xml:space="preserve">overeenkomstige </w:t>
      </w:r>
      <w:r w:rsidR="00AD00B6">
        <w:t>to</w:t>
      </w:r>
      <w:r w:rsidR="00902C3F">
        <w:t>e</w:t>
      </w:r>
      <w:r w:rsidR="00AD00B6">
        <w:t>p</w:t>
      </w:r>
      <w:r w:rsidR="00902C3F">
        <w:t xml:space="preserve">assing verklaard. </w:t>
      </w:r>
      <w:r w:rsidR="00817CD6">
        <w:t xml:space="preserve">In lid 3 van artikel 3:11 wordt voor de termijn </w:t>
      </w:r>
      <w:r w:rsidR="00956CE7">
        <w:t>dat de stukken ter inzage liggen verwezen naar artikel</w:t>
      </w:r>
      <w:r w:rsidR="007A271C">
        <w:t xml:space="preserve"> 3:16 lid 1 Awb, waarin de termijn op zes weken is bepaald</w:t>
      </w:r>
    </w:p>
  </w:footnote>
  <w:footnote w:id="103">
    <w:p w14:paraId="130A0DE3" w14:textId="77777777" w:rsidR="00722D91" w:rsidRDefault="00722D91" w:rsidP="00722D91">
      <w:pPr>
        <w:pStyle w:val="Voetnoottekst"/>
      </w:pPr>
      <w:r>
        <w:rPr>
          <w:rStyle w:val="Voetnootmarkering"/>
        </w:rPr>
        <w:footnoteRef/>
      </w:r>
      <w:r>
        <w:t xml:space="preserve"> </w:t>
      </w:r>
      <w:r>
        <w:tab/>
      </w:r>
      <w:r w:rsidRPr="00F205E3">
        <w:t>Artikel 8:</w:t>
      </w:r>
      <w:r>
        <w:t>5</w:t>
      </w:r>
      <w:r w:rsidRPr="00F205E3">
        <w:t xml:space="preserve"> lid 1 </w:t>
      </w:r>
      <w:r>
        <w:t xml:space="preserve">Awb </w:t>
      </w:r>
      <w:r w:rsidRPr="00F205E3">
        <w:t xml:space="preserve">jo artikel 2.2 onderdeel B onder </w:t>
      </w:r>
      <w:r>
        <w:t>1</w:t>
      </w:r>
      <w:r w:rsidRPr="00F205E3">
        <w:t xml:space="preserve"> onder </w:t>
      </w:r>
      <w:r>
        <w:t>d</w:t>
      </w:r>
      <w:r w:rsidRPr="00F205E3">
        <w:t xml:space="preserve"> onderde</w:t>
      </w:r>
      <w:r>
        <w:t>e</w:t>
      </w:r>
      <w:r w:rsidRPr="00F205E3">
        <w:t xml:space="preserve">l </w:t>
      </w:r>
      <w:r>
        <w:t>l</w:t>
      </w:r>
      <w:r w:rsidRPr="00F205E3">
        <w:t xml:space="preserve"> Invoeringswet Omgevingswet, waarmee </w:t>
      </w:r>
      <w:r>
        <w:t>de voorkeursbeslissing</w:t>
      </w:r>
      <w:r w:rsidRPr="00F205E3">
        <w:t xml:space="preserve"> word</w:t>
      </w:r>
      <w:r>
        <w:t>t</w:t>
      </w:r>
      <w:r w:rsidRPr="00F205E3">
        <w:t xml:space="preserve"> toegevoegd aan artikel </w:t>
      </w:r>
      <w:r>
        <w:t>1</w:t>
      </w:r>
      <w:r w:rsidRPr="00F205E3">
        <w:t xml:space="preserve"> van bijlage 2 van de Awb, waarmee de besluiten worden aanwezen waartegen op grond van artikel 8:</w:t>
      </w:r>
      <w:r>
        <w:t>5</w:t>
      </w:r>
      <w:r w:rsidRPr="00F205E3">
        <w:t xml:space="preserve"> lid 1 Awb </w:t>
      </w:r>
      <w:r>
        <w:t xml:space="preserve">geen </w:t>
      </w:r>
      <w:r w:rsidRPr="00F205E3">
        <w:t xml:space="preserve">beroep </w:t>
      </w:r>
      <w:r>
        <w:t>kan worden ingesteld</w:t>
      </w:r>
    </w:p>
  </w:footnote>
  <w:footnote w:id="104">
    <w:p w14:paraId="0094DEE9" w14:textId="77777777" w:rsidR="00B955C7" w:rsidRDefault="00B955C7" w:rsidP="00B955C7">
      <w:pPr>
        <w:pStyle w:val="Voetnoottekst"/>
      </w:pPr>
      <w:r>
        <w:rPr>
          <w:rStyle w:val="Voetnootmarkering"/>
        </w:rPr>
        <w:footnoteRef/>
      </w:r>
      <w:r>
        <w:t xml:space="preserve"> </w:t>
      </w:r>
      <w:r>
        <w:tab/>
        <w:t>A</w:t>
      </w:r>
      <w:r w:rsidRPr="005E075F">
        <w:t>rtikel 16.</w:t>
      </w:r>
      <w:r>
        <w:t>71</w:t>
      </w:r>
      <w:r w:rsidRPr="005E075F">
        <w:t xml:space="preserve"> lid 1 Ow</w:t>
      </w:r>
    </w:p>
  </w:footnote>
  <w:footnote w:id="105">
    <w:p w14:paraId="3C3166BF" w14:textId="3D73EB5B" w:rsidR="00FD48D7" w:rsidRDefault="00FD48D7" w:rsidP="00FD48D7">
      <w:pPr>
        <w:pStyle w:val="Voetnoottekst"/>
      </w:pPr>
      <w:r>
        <w:rPr>
          <w:rStyle w:val="Voetnootmarkering"/>
        </w:rPr>
        <w:footnoteRef/>
      </w:r>
      <w:r>
        <w:t xml:space="preserve"> </w:t>
      </w:r>
      <w:r>
        <w:tab/>
        <w:t>A</w:t>
      </w:r>
      <w:r w:rsidRPr="00726291">
        <w:t>rtikel 5.5a lid 1 Ob</w:t>
      </w:r>
    </w:p>
  </w:footnote>
  <w:footnote w:id="106">
    <w:p w14:paraId="0766E9DE" w14:textId="5DF9C687" w:rsidR="00BD6A51" w:rsidRDefault="00BD6A51" w:rsidP="00BD6A51">
      <w:pPr>
        <w:pStyle w:val="Voetnoottekst"/>
      </w:pPr>
      <w:r>
        <w:rPr>
          <w:rStyle w:val="Voetnootmarkering"/>
        </w:rPr>
        <w:footnoteRef/>
      </w:r>
      <w:r>
        <w:t xml:space="preserve"> </w:t>
      </w:r>
      <w:r>
        <w:tab/>
        <w:t xml:space="preserve">Artikel </w:t>
      </w:r>
      <w:r w:rsidR="002400E5" w:rsidRPr="002400E5">
        <w:t>5.5a</w:t>
      </w:r>
      <w:r w:rsidRPr="00D4591F">
        <w:t xml:space="preserve"> lid 1 Ob </w:t>
      </w:r>
      <w:r w:rsidR="00E3302E">
        <w:t>en</w:t>
      </w:r>
      <w:r>
        <w:t xml:space="preserve"> artikel 12 Bekendmakingswet</w:t>
      </w:r>
    </w:p>
  </w:footnote>
  <w:footnote w:id="107">
    <w:p w14:paraId="6A5FED31" w14:textId="77777777" w:rsidR="00812225" w:rsidRDefault="00812225" w:rsidP="00812225">
      <w:pPr>
        <w:pStyle w:val="Voetnoottekst"/>
      </w:pPr>
      <w:r>
        <w:rPr>
          <w:rStyle w:val="Voetnootmarkering"/>
        </w:rPr>
        <w:footnoteRef/>
      </w:r>
      <w:r>
        <w:t xml:space="preserve"> </w:t>
      </w:r>
      <w:r>
        <w:tab/>
        <w:t>Artikel 13 lid 1 Bekendmakingswet</w:t>
      </w:r>
    </w:p>
  </w:footnote>
  <w:footnote w:id="108">
    <w:p w14:paraId="7D1B50DB" w14:textId="77777777" w:rsidR="00812225" w:rsidRDefault="00812225" w:rsidP="00812225">
      <w:pPr>
        <w:pStyle w:val="Voetnoottekst"/>
      </w:pPr>
      <w:r>
        <w:rPr>
          <w:rStyle w:val="Voetnootmarkering"/>
        </w:rPr>
        <w:footnoteRef/>
      </w:r>
      <w:r>
        <w:t xml:space="preserve"> </w:t>
      </w:r>
      <w:r>
        <w:tab/>
        <w:t>Artikel 13 lid 1 Bekendmakingswet</w:t>
      </w:r>
    </w:p>
  </w:footnote>
  <w:footnote w:id="109">
    <w:p w14:paraId="0F5E5183" w14:textId="2318DB3A" w:rsidR="0066732D" w:rsidRDefault="0066732D" w:rsidP="0066732D">
      <w:pPr>
        <w:pStyle w:val="Voetnoottekst"/>
      </w:pPr>
      <w:r>
        <w:rPr>
          <w:rStyle w:val="Voetnootmarkering"/>
        </w:rPr>
        <w:footnoteRef/>
      </w:r>
      <w:r>
        <w:t xml:space="preserve"> </w:t>
      </w:r>
      <w:r>
        <w:tab/>
        <w:t>Artikel 3:12 lid 1 Awb</w:t>
      </w:r>
    </w:p>
  </w:footnote>
  <w:footnote w:id="110">
    <w:p w14:paraId="3069B4E1" w14:textId="77777777" w:rsidR="0066732D" w:rsidRDefault="0066732D" w:rsidP="0066732D">
      <w:pPr>
        <w:pStyle w:val="Voetnoottekst"/>
      </w:pPr>
      <w:r>
        <w:rPr>
          <w:rStyle w:val="Voetnootmarkering"/>
        </w:rPr>
        <w:footnoteRef/>
      </w:r>
      <w:r>
        <w:t xml:space="preserve"> </w:t>
      </w:r>
      <w:r>
        <w:tab/>
        <w:t>A</w:t>
      </w:r>
      <w:r w:rsidRPr="00676BBD">
        <w:t xml:space="preserve">rtikel 12 </w:t>
      </w:r>
      <w:r>
        <w:t>en</w:t>
      </w:r>
      <w:r w:rsidRPr="00676BBD">
        <w:t xml:space="preserve"> </w:t>
      </w:r>
      <w:r>
        <w:t xml:space="preserve">artikelen 1 en </w:t>
      </w:r>
      <w:r w:rsidRPr="00676BBD">
        <w:t>2 Bekendmakingswet</w:t>
      </w:r>
    </w:p>
  </w:footnote>
  <w:footnote w:id="111">
    <w:p w14:paraId="06899396" w14:textId="6DC2AD60" w:rsidR="00BD6A51" w:rsidRDefault="00BD6A51" w:rsidP="00BD6A51">
      <w:pPr>
        <w:pStyle w:val="Voetnoottekst"/>
      </w:pPr>
      <w:r>
        <w:rPr>
          <w:rStyle w:val="Voetnootmarkering"/>
        </w:rPr>
        <w:footnoteRef/>
      </w:r>
      <w:r>
        <w:t xml:space="preserve"> </w:t>
      </w:r>
      <w:r>
        <w:tab/>
        <w:t xml:space="preserve">Artikel 3:15 Awb </w:t>
      </w:r>
      <w:r w:rsidR="00D7620C">
        <w:t>en</w:t>
      </w:r>
      <w:r>
        <w:t xml:space="preserve"> artikel 16.23 lid 1 Ow</w:t>
      </w:r>
    </w:p>
  </w:footnote>
  <w:footnote w:id="112">
    <w:p w14:paraId="66EF8694" w14:textId="77777777" w:rsidR="00BD6A51" w:rsidRDefault="00BD6A51" w:rsidP="00BD6A51">
      <w:pPr>
        <w:pStyle w:val="Voetnoottekst"/>
      </w:pPr>
      <w:r>
        <w:rPr>
          <w:rStyle w:val="Voetnootmarkering"/>
        </w:rPr>
        <w:footnoteRef/>
      </w:r>
      <w:r>
        <w:t xml:space="preserve"> </w:t>
      </w:r>
      <w:r>
        <w:tab/>
        <w:t>Artikel 3:16 lid 1 Awb</w:t>
      </w:r>
    </w:p>
  </w:footnote>
  <w:footnote w:id="113">
    <w:p w14:paraId="713B2E51" w14:textId="54EA63AF" w:rsidR="00BD6A51" w:rsidRDefault="00BD6A51" w:rsidP="00BD6A51">
      <w:pPr>
        <w:pStyle w:val="Voetnoottekst"/>
      </w:pPr>
      <w:r>
        <w:rPr>
          <w:rStyle w:val="Voetnootmarkering"/>
        </w:rPr>
        <w:footnoteRef/>
      </w:r>
      <w:r>
        <w:t xml:space="preserve"> </w:t>
      </w:r>
      <w:r>
        <w:tab/>
        <w:t xml:space="preserve">Artikel 3:12 Awb en artikel 12 jo </w:t>
      </w:r>
      <w:r w:rsidRPr="00ED0DDA">
        <w:t>artikel</w:t>
      </w:r>
      <w:r w:rsidR="009C4FB1">
        <w:t xml:space="preserve">en 1 en </w:t>
      </w:r>
      <w:r>
        <w:t>2 Bekendmakingswet.</w:t>
      </w:r>
    </w:p>
  </w:footnote>
  <w:footnote w:id="114">
    <w:p w14:paraId="6A5AFB47" w14:textId="73C54E73" w:rsidR="007F42BA" w:rsidRDefault="007F42BA">
      <w:pPr>
        <w:pStyle w:val="Voetnoottekst"/>
      </w:pPr>
      <w:r>
        <w:rPr>
          <w:rStyle w:val="Voetnootmarkering"/>
        </w:rPr>
        <w:footnoteRef/>
      </w:r>
      <w:r>
        <w:t xml:space="preserve"> </w:t>
      </w:r>
      <w:r>
        <w:tab/>
        <w:t xml:space="preserve">Artikel 3.7 </w:t>
      </w:r>
      <w:r w:rsidRPr="007F42BA">
        <w:t>Besluit elektronische publicaties</w:t>
      </w:r>
    </w:p>
  </w:footnote>
  <w:footnote w:id="115">
    <w:p w14:paraId="066CD0A4" w14:textId="77777777" w:rsidR="00BD6A51" w:rsidRDefault="00BD6A51" w:rsidP="00BD6A51">
      <w:pPr>
        <w:pStyle w:val="Voetnoottekst"/>
      </w:pPr>
      <w:r>
        <w:rPr>
          <w:rStyle w:val="Voetnootmarkering"/>
        </w:rPr>
        <w:footnoteRef/>
      </w:r>
      <w:r>
        <w:t xml:space="preserve"> </w:t>
      </w:r>
      <w:r>
        <w:tab/>
        <w:t>Artikel 2.4 Ow</w:t>
      </w:r>
    </w:p>
  </w:footnote>
  <w:footnote w:id="116">
    <w:p w14:paraId="2F491E10" w14:textId="27DDC59E" w:rsidR="00BD6A51" w:rsidRDefault="00BD6A51" w:rsidP="00BD6A51">
      <w:pPr>
        <w:pStyle w:val="Voetnoottekst"/>
      </w:pPr>
      <w:r>
        <w:rPr>
          <w:rStyle w:val="Voetnootmarkering"/>
        </w:rPr>
        <w:footnoteRef/>
      </w:r>
      <w:r>
        <w:t xml:space="preserve"> </w:t>
      </w:r>
      <w:r>
        <w:tab/>
      </w:r>
      <w:r w:rsidRPr="0092498E">
        <w:t>Artikel 3:42 Awb</w:t>
      </w:r>
      <w:r>
        <w:t xml:space="preserve"> jo artikel</w:t>
      </w:r>
      <w:r w:rsidR="009E3AFC">
        <w:t>en 5 en</w:t>
      </w:r>
      <w:r>
        <w:t xml:space="preserve"> 6 Bekendmakingswet</w:t>
      </w:r>
    </w:p>
  </w:footnote>
  <w:footnote w:id="117">
    <w:p w14:paraId="7BB74281" w14:textId="77777777" w:rsidR="00ED1319" w:rsidRDefault="00ED1319" w:rsidP="00ED131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18">
    <w:p w14:paraId="231325A7" w14:textId="1513A77A" w:rsidR="00BD6A51" w:rsidRDefault="00BD6A51" w:rsidP="00BD6A51">
      <w:pPr>
        <w:pStyle w:val="Voetnoottekst"/>
      </w:pPr>
      <w:r>
        <w:rPr>
          <w:rStyle w:val="Voetnootmarkering"/>
        </w:rPr>
        <w:footnoteRef/>
      </w:r>
      <w:r>
        <w:t xml:space="preserve"> </w:t>
      </w:r>
      <w:r>
        <w:tab/>
        <w:t>Artikel 3:45 Awb</w:t>
      </w:r>
    </w:p>
  </w:footnote>
  <w:footnote w:id="119">
    <w:p w14:paraId="170AF8EA" w14:textId="77777777" w:rsidR="00274D75" w:rsidRDefault="00274D75" w:rsidP="00274D75">
      <w:pPr>
        <w:pStyle w:val="Voetnoottekst"/>
      </w:pPr>
      <w:r>
        <w:rPr>
          <w:rStyle w:val="Voetnootmarkering"/>
        </w:rPr>
        <w:footnoteRef/>
      </w:r>
      <w:r>
        <w:t xml:space="preserve"> </w:t>
      </w:r>
      <w:r>
        <w:tab/>
        <w:t>Artikel 3:44 lid 2, artikel 3:44 lid 1 en artikel 3:11 lid 1 Awb</w:t>
      </w:r>
    </w:p>
  </w:footnote>
  <w:footnote w:id="120">
    <w:p w14:paraId="1AFBE8C6" w14:textId="59753BF9" w:rsidR="00274D75" w:rsidRDefault="00274D75" w:rsidP="00274D75">
      <w:pPr>
        <w:pStyle w:val="Voetnoottekst"/>
      </w:pPr>
      <w:r>
        <w:rPr>
          <w:rStyle w:val="Voetnootmarkering"/>
        </w:rPr>
        <w:footnoteRef/>
      </w:r>
      <w:r>
        <w:t xml:space="preserve"> </w:t>
      </w:r>
      <w:r>
        <w:tab/>
        <w:t>Artikel 3:44 lid 2</w:t>
      </w:r>
      <w:r w:rsidRPr="005C6E37">
        <w:t>, artikel 3:44 lid 1 en artikel 3:1</w:t>
      </w:r>
      <w:r>
        <w:t>2</w:t>
      </w:r>
      <w:r w:rsidRPr="005C6E37">
        <w:t xml:space="preserve"> lid 1 Awb</w:t>
      </w:r>
    </w:p>
  </w:footnote>
  <w:footnote w:id="121">
    <w:p w14:paraId="19F257F7" w14:textId="77777777" w:rsidR="00BB0950" w:rsidRDefault="00BB0950" w:rsidP="00BB0950">
      <w:pPr>
        <w:pStyle w:val="Voetnoottekst"/>
      </w:pPr>
      <w:r>
        <w:rPr>
          <w:rStyle w:val="Voetnootmarkering"/>
        </w:rPr>
        <w:footnoteRef/>
      </w:r>
      <w:r>
        <w:t xml:space="preserve"> </w:t>
      </w:r>
      <w:r>
        <w:tab/>
        <w:t>Artikel 13 lid 1 Bekendmakingswet</w:t>
      </w:r>
    </w:p>
  </w:footnote>
  <w:footnote w:id="122">
    <w:p w14:paraId="01255F19" w14:textId="77777777" w:rsidR="00BB0950" w:rsidRDefault="00BB0950" w:rsidP="00BB0950">
      <w:pPr>
        <w:pStyle w:val="Voetnoottekst"/>
      </w:pPr>
      <w:r>
        <w:rPr>
          <w:rStyle w:val="Voetnootmarkering"/>
        </w:rPr>
        <w:footnoteRef/>
      </w:r>
      <w:r>
        <w:t xml:space="preserve"> </w:t>
      </w:r>
      <w:r>
        <w:tab/>
        <w:t>Artikel 13 lid 1 Bekendmakingswet</w:t>
      </w:r>
    </w:p>
  </w:footnote>
  <w:footnote w:id="123">
    <w:p w14:paraId="5D4267FE" w14:textId="7E65ED18" w:rsidR="00BD6A51" w:rsidRDefault="00BD6A51" w:rsidP="00BD6A51">
      <w:pPr>
        <w:pStyle w:val="Voetnoottekst"/>
      </w:pPr>
      <w:r>
        <w:rPr>
          <w:rStyle w:val="Voetnootmarkering"/>
        </w:rPr>
        <w:footnoteRef/>
      </w:r>
      <w:r>
        <w:t xml:space="preserve"> </w:t>
      </w:r>
      <w:r>
        <w:tab/>
        <w:t xml:space="preserve">Artikel </w:t>
      </w:r>
      <w:r w:rsidR="002F2CA1" w:rsidRPr="002F2CA1">
        <w:t xml:space="preserve">3:44 lid 1 </w:t>
      </w:r>
      <w:r>
        <w:t>Awb</w:t>
      </w:r>
    </w:p>
  </w:footnote>
  <w:footnote w:id="124">
    <w:p w14:paraId="579C6FDC" w14:textId="77777777" w:rsidR="00BD6A51" w:rsidRDefault="00BD6A51" w:rsidP="00BD6A51">
      <w:pPr>
        <w:pStyle w:val="Voetnoottekst"/>
      </w:pPr>
      <w:r>
        <w:rPr>
          <w:rStyle w:val="Voetnootmarkering"/>
        </w:rPr>
        <w:footnoteRef/>
      </w:r>
      <w:r>
        <w:t xml:space="preserve"> </w:t>
      </w:r>
      <w:r>
        <w:tab/>
        <w:t>Artikel 3:44 lid 2 jo 3:44 lid 1 onder b Awb</w:t>
      </w:r>
    </w:p>
  </w:footnote>
  <w:footnote w:id="125">
    <w:p w14:paraId="23389921" w14:textId="77777777" w:rsidR="00526869" w:rsidRDefault="00526869" w:rsidP="00526869">
      <w:pPr>
        <w:pStyle w:val="Voetnoottekst"/>
      </w:pPr>
      <w:r>
        <w:rPr>
          <w:rStyle w:val="Voetnootmarkering"/>
        </w:rPr>
        <w:footnoteRef/>
      </w:r>
      <w:r>
        <w:t xml:space="preserve"> </w:t>
      </w:r>
      <w:r>
        <w:tab/>
        <w:t>Artikel 16.72 Ow</w:t>
      </w:r>
    </w:p>
  </w:footnote>
  <w:footnote w:id="126">
    <w:p w14:paraId="77A87FC7" w14:textId="4421A1C1" w:rsidR="00F23B9C" w:rsidRDefault="00F23B9C">
      <w:pPr>
        <w:pStyle w:val="Voetnoottekst"/>
      </w:pPr>
      <w:r>
        <w:rPr>
          <w:rStyle w:val="Voetnootmarkering"/>
        </w:rPr>
        <w:footnoteRef/>
      </w:r>
      <w:r>
        <w:t xml:space="preserve"> </w:t>
      </w:r>
      <w:r w:rsidR="005F5144">
        <w:tab/>
        <w:t xml:space="preserve">Deze praktische werkwijze is in afstemming met het ministerie van BZK tot stand gekomen. </w:t>
      </w:r>
      <w:r w:rsidR="000B3DD4">
        <w:t xml:space="preserve">Het ministerie zal onderzoeken of en welke aanpassingen van wetgeving nodig zijn om </w:t>
      </w:r>
      <w:r w:rsidR="00D100F4">
        <w:t>de juridische, technische en praktische aspecten beter op elkaar af te stemmen</w:t>
      </w:r>
    </w:p>
  </w:footnote>
  <w:footnote w:id="127">
    <w:p w14:paraId="115207AD" w14:textId="77777777" w:rsidR="00526869" w:rsidRDefault="00526869" w:rsidP="00526869">
      <w:pPr>
        <w:pStyle w:val="Voetnoottekst"/>
      </w:pPr>
      <w:r>
        <w:rPr>
          <w:rStyle w:val="Voetnootmarkering"/>
        </w:rPr>
        <w:footnoteRef/>
      </w:r>
      <w:r>
        <w:t xml:space="preserve"> </w:t>
      </w:r>
      <w:r>
        <w:tab/>
        <w:t>Artikel 10:31 lid 1 Awb</w:t>
      </w:r>
    </w:p>
  </w:footnote>
  <w:footnote w:id="128">
    <w:p w14:paraId="12FD366A" w14:textId="77777777" w:rsidR="00526869" w:rsidRDefault="00526869" w:rsidP="00526869">
      <w:pPr>
        <w:pStyle w:val="Voetnoottekst"/>
      </w:pPr>
      <w:r>
        <w:rPr>
          <w:rStyle w:val="Voetnootmarkering"/>
        </w:rPr>
        <w:footnoteRef/>
      </w:r>
      <w:r>
        <w:t xml:space="preserve"> </w:t>
      </w:r>
      <w:r>
        <w:tab/>
        <w:t xml:space="preserve">In artikel 16.72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29">
    <w:p w14:paraId="171D4DB0" w14:textId="77777777" w:rsidR="00526869" w:rsidRDefault="00526869" w:rsidP="00526869">
      <w:pPr>
        <w:pStyle w:val="Voetnoottekst"/>
      </w:pPr>
      <w:r>
        <w:rPr>
          <w:rStyle w:val="Voetnootmarkering"/>
        </w:rPr>
        <w:footnoteRef/>
      </w:r>
      <w:r>
        <w:t xml:space="preserve"> </w:t>
      </w:r>
      <w:r>
        <w:tab/>
        <w:t>Artikelen 10:27 en 10:29 lid 1 Awb</w:t>
      </w:r>
    </w:p>
  </w:footnote>
  <w:footnote w:id="130">
    <w:p w14:paraId="30D9AB59" w14:textId="77777777" w:rsidR="00DF4545" w:rsidRDefault="00DF4545" w:rsidP="00DF4545">
      <w:pPr>
        <w:pStyle w:val="Voetnoottekst"/>
      </w:pPr>
      <w:r>
        <w:rPr>
          <w:rStyle w:val="Voetnootmarkering"/>
        </w:rPr>
        <w:footnoteRef/>
      </w:r>
      <w:r>
        <w:t xml:space="preserve"> </w:t>
      </w:r>
      <w:r>
        <w:tab/>
        <w:t>Artikel 10:30 lid 1 Awb</w:t>
      </w:r>
    </w:p>
  </w:footnote>
  <w:footnote w:id="131">
    <w:p w14:paraId="007F4A3C" w14:textId="77777777" w:rsidR="00526869" w:rsidRDefault="00526869" w:rsidP="00526869">
      <w:pPr>
        <w:pStyle w:val="Voetnoottekst"/>
      </w:pPr>
      <w:r>
        <w:rPr>
          <w:rStyle w:val="Voetnootmarkering"/>
        </w:rPr>
        <w:footnoteRef/>
      </w:r>
      <w:r>
        <w:t xml:space="preserve"> </w:t>
      </w:r>
      <w:r>
        <w:tab/>
        <w:t xml:space="preserve">Artikel 10:31 lid 1 en </w:t>
      </w:r>
      <w:r w:rsidRPr="009D4E7E">
        <w:t xml:space="preserve">3:41 lid 1 </w:t>
      </w:r>
      <w:r>
        <w:t>Awb</w:t>
      </w:r>
    </w:p>
  </w:footnote>
  <w:footnote w:id="132">
    <w:p w14:paraId="2E4F9513" w14:textId="77777777" w:rsidR="00526869" w:rsidRDefault="00526869" w:rsidP="00526869">
      <w:pPr>
        <w:pStyle w:val="Voetnoottekst"/>
      </w:pPr>
      <w:r>
        <w:rPr>
          <w:rStyle w:val="Voetnootmarkering"/>
        </w:rPr>
        <w:footnoteRef/>
      </w:r>
      <w:r>
        <w:t xml:space="preserve"> </w:t>
      </w:r>
      <w:r>
        <w:tab/>
        <w:t>Artikel 3:45 Awb</w:t>
      </w:r>
    </w:p>
  </w:footnote>
  <w:footnote w:id="133">
    <w:p w14:paraId="3E16B300" w14:textId="77777777" w:rsidR="00526869" w:rsidRDefault="00526869" w:rsidP="00526869">
      <w:pPr>
        <w:pStyle w:val="Voetnoottekst"/>
      </w:pPr>
      <w:r>
        <w:rPr>
          <w:rStyle w:val="Voetnootmarkering"/>
        </w:rPr>
        <w:footnoteRef/>
      </w:r>
      <w:r>
        <w:t xml:space="preserve"> </w:t>
      </w:r>
      <w:r>
        <w:tab/>
        <w:t>Artikel 3:44 Awb is dus niet van toepassing</w:t>
      </w:r>
    </w:p>
  </w:footnote>
  <w:footnote w:id="134">
    <w:p w14:paraId="482D2E6C" w14:textId="77777777" w:rsidR="00FD27CA" w:rsidRDefault="00FD27CA" w:rsidP="00FD27CA">
      <w:pPr>
        <w:pStyle w:val="Voetnoottekst"/>
      </w:pPr>
      <w:r>
        <w:rPr>
          <w:rStyle w:val="Voetnootmarkering"/>
        </w:rPr>
        <w:footnoteRef/>
      </w:r>
      <w:r>
        <w:t xml:space="preserve"> </w:t>
      </w:r>
      <w:r>
        <w:tab/>
        <w:t>Artikel 10:25 Awb</w:t>
      </w:r>
    </w:p>
  </w:footnote>
  <w:footnote w:id="135">
    <w:p w14:paraId="2751CF36" w14:textId="359A6DAC" w:rsidR="00531BFB" w:rsidRDefault="00531BFB">
      <w:pPr>
        <w:pStyle w:val="Voetnoottekst"/>
      </w:pPr>
      <w:r>
        <w:rPr>
          <w:rStyle w:val="Voetnootmarkering"/>
        </w:rPr>
        <w:footnoteRef/>
      </w:r>
      <w:r>
        <w:t xml:space="preserve"> </w:t>
      </w:r>
      <w:r>
        <w:tab/>
      </w:r>
      <w:r w:rsidRPr="00531BFB">
        <w:t xml:space="preserve">Artikel 3:42 Awb </w:t>
      </w:r>
      <w:r w:rsidR="006236F4">
        <w:t>en</w:t>
      </w:r>
      <w:r w:rsidRPr="00531BFB">
        <w:t xml:space="preserve"> artikel 6 Bekendmakingswet</w:t>
      </w:r>
    </w:p>
  </w:footnote>
  <w:footnote w:id="136">
    <w:p w14:paraId="03045B45" w14:textId="77777777" w:rsidR="003C0A12" w:rsidRDefault="003C0A12" w:rsidP="003C0A12">
      <w:pPr>
        <w:pStyle w:val="Voetnoottekst"/>
      </w:pPr>
      <w:r>
        <w:rPr>
          <w:rStyle w:val="Voetnootmarkering"/>
        </w:rPr>
        <w:footnoteRef/>
      </w:r>
      <w:r>
        <w:t xml:space="preserve"> </w:t>
      </w:r>
      <w:r>
        <w:tab/>
        <w:t>Artikel 3:45 Awb</w:t>
      </w:r>
    </w:p>
  </w:footnote>
  <w:footnote w:id="137">
    <w:p w14:paraId="1E4F570E" w14:textId="4F2745F3" w:rsidR="00954F18" w:rsidRDefault="00954F18">
      <w:pPr>
        <w:pStyle w:val="Voetnoottekst"/>
      </w:pPr>
      <w:r>
        <w:rPr>
          <w:rStyle w:val="Voetnootmarkering"/>
        </w:rPr>
        <w:footnoteRef/>
      </w:r>
      <w:r>
        <w:t xml:space="preserve"> </w:t>
      </w:r>
      <w:r>
        <w:tab/>
        <w:t>Artikel 3:44 lid 2 Awb</w:t>
      </w:r>
    </w:p>
  </w:footnote>
  <w:footnote w:id="138">
    <w:p w14:paraId="12DF86CC" w14:textId="6BCBC951" w:rsidR="0070535D" w:rsidRDefault="0070535D">
      <w:pPr>
        <w:pStyle w:val="Voetnoottekst"/>
      </w:pPr>
      <w:r>
        <w:rPr>
          <w:rStyle w:val="Voetnootmarkering"/>
        </w:rPr>
        <w:footnoteRef/>
      </w:r>
      <w:r>
        <w:t xml:space="preserve"> </w:t>
      </w:r>
      <w:r>
        <w:tab/>
        <w:t>Artikel</w:t>
      </w:r>
      <w:r w:rsidR="0036019D">
        <w:t>en</w:t>
      </w:r>
      <w:r>
        <w:t xml:space="preserve"> 3:44 lid 2, </w:t>
      </w:r>
      <w:r w:rsidR="006744EC">
        <w:t xml:space="preserve">3:44 lid 1 onderdeel a </w:t>
      </w:r>
      <w:r w:rsidR="000F74BB">
        <w:t xml:space="preserve">en </w:t>
      </w:r>
      <w:r w:rsidR="000F74BB" w:rsidRPr="000F74BB">
        <w:t>3:45</w:t>
      </w:r>
      <w:r w:rsidR="0036019D">
        <w:t xml:space="preserve"> </w:t>
      </w:r>
      <w:r w:rsidR="00C4661B">
        <w:t>Awb</w:t>
      </w:r>
    </w:p>
  </w:footnote>
  <w:footnote w:id="139">
    <w:p w14:paraId="0D9FF60E" w14:textId="14D0DDFE" w:rsidR="00076A45" w:rsidRDefault="00076A45" w:rsidP="00076A45">
      <w:pPr>
        <w:pStyle w:val="Voetnoottekst"/>
      </w:pPr>
      <w:r>
        <w:rPr>
          <w:rStyle w:val="Voetnootmarkering"/>
        </w:rPr>
        <w:footnoteRef/>
      </w:r>
      <w:r>
        <w:t xml:space="preserve"> </w:t>
      </w:r>
      <w:r>
        <w:tab/>
        <w:t xml:space="preserve">Artikel </w:t>
      </w:r>
      <w:r w:rsidR="00FB0A83" w:rsidRPr="00FB0A83">
        <w:t xml:space="preserve">3:44 lid 2, artikel 3:44 lid 1 en artikel </w:t>
      </w:r>
      <w:r>
        <w:t>3:11 lid 1 Awb</w:t>
      </w:r>
    </w:p>
  </w:footnote>
  <w:footnote w:id="140">
    <w:p w14:paraId="5489BC42" w14:textId="77777777" w:rsidR="00257C6A" w:rsidRDefault="00257C6A" w:rsidP="00257C6A">
      <w:pPr>
        <w:pStyle w:val="Voetnoottekst"/>
      </w:pPr>
      <w:r>
        <w:rPr>
          <w:rStyle w:val="Voetnootmarkering"/>
        </w:rPr>
        <w:footnoteRef/>
      </w:r>
      <w:r>
        <w:t xml:space="preserve"> </w:t>
      </w:r>
      <w:r>
        <w:tab/>
        <w:t>Artikel 13 lid 1 Bekendmakingswet</w:t>
      </w:r>
    </w:p>
  </w:footnote>
  <w:footnote w:id="141">
    <w:p w14:paraId="4308064B" w14:textId="77777777" w:rsidR="00257C6A" w:rsidRDefault="00257C6A" w:rsidP="00257C6A">
      <w:pPr>
        <w:pStyle w:val="Voetnoottekst"/>
      </w:pPr>
      <w:r>
        <w:rPr>
          <w:rStyle w:val="Voetnootmarkering"/>
        </w:rPr>
        <w:footnoteRef/>
      </w:r>
      <w:r>
        <w:t xml:space="preserve"> </w:t>
      </w:r>
      <w:r>
        <w:tab/>
        <w:t>Artikel 13 lid 1 Bekendmakingswet</w:t>
      </w:r>
    </w:p>
  </w:footnote>
  <w:footnote w:id="142">
    <w:p w14:paraId="1955C7A2" w14:textId="75E76E2D" w:rsidR="00EE4D9E" w:rsidRDefault="00EE4D9E">
      <w:pPr>
        <w:pStyle w:val="Voetnoottekst"/>
      </w:pPr>
      <w:r>
        <w:rPr>
          <w:rStyle w:val="Voetnootmarkering"/>
        </w:rPr>
        <w:footnoteRef/>
      </w:r>
      <w:r>
        <w:t xml:space="preserve"> </w:t>
      </w:r>
      <w:r>
        <w:tab/>
        <w:t>Artikel 3:11 lid 1 Awb</w:t>
      </w:r>
      <w:r w:rsidR="00084AA3">
        <w:t xml:space="preserve">, dat via </w:t>
      </w:r>
      <w:r w:rsidR="00084AA3" w:rsidRPr="00084AA3">
        <w:t>artikel 3:44 l</w:t>
      </w:r>
      <w:r w:rsidR="00084AA3">
        <w:t>eden 2 en 1 van overeenkomstige toepassing is verklaard</w:t>
      </w:r>
    </w:p>
  </w:footnote>
  <w:footnote w:id="143">
    <w:p w14:paraId="4CAF1F52" w14:textId="77777777" w:rsidR="00076A45" w:rsidRDefault="00076A45" w:rsidP="00076A45">
      <w:pPr>
        <w:pStyle w:val="Voetnoottekst"/>
      </w:pPr>
      <w:r>
        <w:rPr>
          <w:rStyle w:val="Voetnootmarkering"/>
        </w:rPr>
        <w:footnoteRef/>
      </w:r>
      <w:r>
        <w:t xml:space="preserve"> </w:t>
      </w:r>
      <w:r>
        <w:tab/>
        <w:t xml:space="preserve">Artikel </w:t>
      </w:r>
      <w:r w:rsidRPr="002F2CA1">
        <w:t xml:space="preserve">3:44 lid 1 </w:t>
      </w:r>
      <w:r>
        <w:t>Awb</w:t>
      </w:r>
    </w:p>
  </w:footnote>
  <w:footnote w:id="144">
    <w:p w14:paraId="40CBB83E" w14:textId="77777777" w:rsidR="00C52889" w:rsidRDefault="00C52889" w:rsidP="00C52889">
      <w:pPr>
        <w:pStyle w:val="Voetnoottekst"/>
      </w:pPr>
      <w:r>
        <w:rPr>
          <w:rStyle w:val="Voetnootmarkering"/>
        </w:rPr>
        <w:footnoteRef/>
      </w:r>
      <w:r>
        <w:t xml:space="preserve"> </w:t>
      </w:r>
      <w:r>
        <w:tab/>
        <w:t>Artikel 3:44 lid 2 jo 3:44 lid 1 onder b Awb</w:t>
      </w:r>
    </w:p>
  </w:footnote>
  <w:footnote w:id="145">
    <w:p w14:paraId="2EF54B8E" w14:textId="77777777" w:rsidR="00573AD7" w:rsidRDefault="00573AD7" w:rsidP="00573AD7">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46">
    <w:p w14:paraId="34E5B6E2" w14:textId="77777777" w:rsidR="00573AD7" w:rsidRDefault="00573AD7" w:rsidP="00573AD7">
      <w:pPr>
        <w:pStyle w:val="Voetnoottekst"/>
      </w:pPr>
      <w:r>
        <w:rPr>
          <w:rStyle w:val="Voetnootmarkering"/>
        </w:rPr>
        <w:footnoteRef/>
      </w:r>
      <w:r>
        <w:t xml:space="preserve"> </w:t>
      </w:r>
      <w:r>
        <w:tab/>
        <w:t>Artikel 3:44 lid 2 jo 3:44 lid 1 onder b Awb</w:t>
      </w:r>
    </w:p>
  </w:footnote>
  <w:footnote w:id="147">
    <w:p w14:paraId="373FDF38" w14:textId="570EC785" w:rsidR="00BD6A51" w:rsidRDefault="00BD6A51" w:rsidP="00BD6A51">
      <w:pPr>
        <w:pStyle w:val="Voetnoottekst"/>
      </w:pPr>
      <w:r>
        <w:rPr>
          <w:rStyle w:val="Voetnootmarkering"/>
        </w:rPr>
        <w:footnoteRef/>
      </w:r>
      <w:r>
        <w:t xml:space="preserve"> </w:t>
      </w:r>
      <w:r>
        <w:tab/>
        <w:t xml:space="preserve">Artikel 8:1 jo 8:6 lid 1 jo </w:t>
      </w:r>
      <w:r w:rsidR="00561919">
        <w:t>a</w:t>
      </w:r>
      <w:r w:rsidR="00FD6712" w:rsidRPr="00FD6712">
        <w:t xml:space="preserve">rtikel 2.2 onderdeel B </w:t>
      </w:r>
      <w:r w:rsidR="00773D8F">
        <w:t>onder</w:t>
      </w:r>
      <w:r w:rsidR="00FD6712" w:rsidRPr="00FD6712">
        <w:t xml:space="preserve"> 2 </w:t>
      </w:r>
      <w:r w:rsidR="00773D8F">
        <w:t>onder</w:t>
      </w:r>
      <w:r w:rsidR="00FD6712" w:rsidRPr="00FD6712">
        <w:t xml:space="preserve"> g </w:t>
      </w:r>
      <w:r w:rsidR="00525B12">
        <w:t>onderdelen</w:t>
      </w:r>
      <w:r w:rsidR="00FD6712" w:rsidRPr="00FD6712">
        <w:t xml:space="preserve"> d en h Invoeringswet Omgevingswet, waarmee afdeling 5.2 Omgevingswet (</w:t>
      </w:r>
      <w:r w:rsidR="00EE4CD9">
        <w:t>p</w:t>
      </w:r>
      <w:r w:rsidR="00FD6712" w:rsidRPr="00FD6712">
        <w:t xml:space="preserve">rojectprocedure) </w:t>
      </w:r>
      <w:r w:rsidR="00525B12">
        <w:t>en artikel 1</w:t>
      </w:r>
      <w:r w:rsidR="00BF3E73">
        <w:t>6</w:t>
      </w:r>
      <w:r w:rsidR="00525B12">
        <w:t>.72</w:t>
      </w:r>
      <w:r w:rsidR="00EE4CD9">
        <w:t xml:space="preserve"> (goedkeuring projectbesluit waterschap) </w:t>
      </w:r>
      <w:r w:rsidR="00FD6712" w:rsidRPr="00FD6712">
        <w:t>word</w:t>
      </w:r>
      <w:r w:rsidR="00EE4CD9">
        <w:t>en</w:t>
      </w:r>
      <w:r w:rsidR="00FD6712"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8">
    <w:p w14:paraId="2863417C" w14:textId="77777777" w:rsidR="00BD6A51" w:rsidRDefault="00BD6A51" w:rsidP="00BD6A51">
      <w:pPr>
        <w:pStyle w:val="Voetnoottekst"/>
      </w:pPr>
      <w:r>
        <w:rPr>
          <w:rStyle w:val="Voetnootmarkering"/>
        </w:rPr>
        <w:footnoteRef/>
      </w:r>
      <w:r>
        <w:t xml:space="preserve"> </w:t>
      </w:r>
      <w:r>
        <w:tab/>
        <w:t>Artikel 6:7 Awb</w:t>
      </w:r>
    </w:p>
  </w:footnote>
  <w:footnote w:id="149">
    <w:p w14:paraId="02D3F93C" w14:textId="77777777" w:rsidR="00BD6A51" w:rsidRDefault="00BD6A51" w:rsidP="00BD6A51">
      <w:pPr>
        <w:pStyle w:val="Voetnoottekst"/>
      </w:pPr>
      <w:r>
        <w:rPr>
          <w:rStyle w:val="Voetnootmarkering"/>
        </w:rPr>
        <w:footnoteRef/>
      </w:r>
      <w:r>
        <w:t xml:space="preserve"> </w:t>
      </w:r>
      <w:r>
        <w:tab/>
        <w:t>Artikel 6:8 lid 1 Awb</w:t>
      </w:r>
    </w:p>
  </w:footnote>
  <w:footnote w:id="150">
    <w:p w14:paraId="583B9356" w14:textId="02C29F81" w:rsidR="004E2198" w:rsidRDefault="004E2198">
      <w:pPr>
        <w:pStyle w:val="Voetnoottekst"/>
      </w:pPr>
      <w:r>
        <w:rPr>
          <w:rStyle w:val="Voetnootmarkering"/>
        </w:rPr>
        <w:footnoteRef/>
      </w:r>
      <w:r>
        <w:t xml:space="preserve"> </w:t>
      </w:r>
      <w:r>
        <w:tab/>
        <w:t>Artikel 6:8 lid 3 Awb</w:t>
      </w:r>
    </w:p>
  </w:footnote>
  <w:footnote w:id="151">
    <w:p w14:paraId="190D1557" w14:textId="6C29EECD" w:rsidR="00BD6A51" w:rsidRDefault="00BD6A51" w:rsidP="00BD6A51">
      <w:pPr>
        <w:pStyle w:val="Voetnoottekst"/>
      </w:pPr>
      <w:r>
        <w:rPr>
          <w:rStyle w:val="Voetnootmarkering"/>
        </w:rPr>
        <w:footnoteRef/>
      </w:r>
      <w:r>
        <w:t xml:space="preserve"> </w:t>
      </w:r>
      <w:r>
        <w:tab/>
        <w:t>Artikel</w:t>
      </w:r>
      <w:r w:rsidRPr="002A65BA">
        <w:t xml:space="preserve"> 16.78 lid </w:t>
      </w:r>
      <w:r w:rsidR="001A7A11">
        <w:t>3</w:t>
      </w:r>
      <w:r w:rsidRPr="002A65BA">
        <w:t xml:space="preserve"> Ow</w:t>
      </w:r>
    </w:p>
  </w:footnote>
  <w:footnote w:id="152">
    <w:p w14:paraId="27473C86" w14:textId="17D75164" w:rsidR="0000637D" w:rsidRDefault="000724D9">
      <w:pPr>
        <w:pStyle w:val="Voetnoottekst"/>
      </w:pPr>
      <w:r w:rsidRPr="000724D9">
        <w:t>Uit het systeem van de wet vloeit voort dat wanneer GS aan het projectbesluit goedkeuring onthouden, het projectbesluit niet in werking treedt. Het projectbesluit wordt in dat geval niet bekend gemaakt.</w:t>
      </w:r>
      <w:r w:rsidR="0000637D">
        <w:rPr>
          <w:rStyle w:val="Voetnootmarkering"/>
        </w:rPr>
        <w:footnoteRef/>
      </w:r>
      <w:r w:rsidR="0000637D">
        <w:t xml:space="preserve"> </w:t>
      </w:r>
      <w:r w:rsidR="0000637D">
        <w:tab/>
        <w:t xml:space="preserve">Artikel </w:t>
      </w:r>
      <w:r w:rsidR="0000637D" w:rsidRPr="0000637D">
        <w:t xml:space="preserve">16.78 lid </w:t>
      </w:r>
      <w:r w:rsidR="0000637D">
        <w:t>4</w:t>
      </w:r>
      <w:r w:rsidR="0000637D" w:rsidRPr="0000637D">
        <w:t xml:space="preserve"> Ow</w:t>
      </w:r>
    </w:p>
  </w:footnote>
  <w:footnote w:id="153">
    <w:p w14:paraId="4879E38C" w14:textId="1D3B2E80" w:rsidR="00BD6A51" w:rsidRDefault="00BD6A51" w:rsidP="00BD6A51">
      <w:pPr>
        <w:pStyle w:val="Voetnoottekst"/>
      </w:pPr>
      <w:r>
        <w:rPr>
          <w:rStyle w:val="Voetnootmarkering"/>
        </w:rPr>
        <w:footnoteRef/>
      </w:r>
      <w:r>
        <w:t xml:space="preserve"> </w:t>
      </w:r>
      <w:r>
        <w:tab/>
        <w:t xml:space="preserve">Artikel 3:12 Awb en artikelen 12 jo </w:t>
      </w:r>
      <w:r w:rsidR="00635B65">
        <w:t xml:space="preserve">1 en </w:t>
      </w:r>
      <w:r>
        <w:t>2 Bekendmakingswet.</w:t>
      </w:r>
    </w:p>
  </w:footnote>
  <w:footnote w:id="154">
    <w:p w14:paraId="6A47CD94" w14:textId="230C1777" w:rsidR="00BC29B1" w:rsidRDefault="00BC29B1">
      <w:pPr>
        <w:pStyle w:val="Voetnoottekst"/>
      </w:pPr>
      <w:r>
        <w:rPr>
          <w:rStyle w:val="Voetnootmarkering"/>
        </w:rPr>
        <w:footnoteRef/>
      </w:r>
      <w:r>
        <w:t xml:space="preserve"> </w:t>
      </w:r>
      <w:r w:rsidR="00C05194">
        <w:tab/>
      </w:r>
      <w:r w:rsidR="00C05194" w:rsidRPr="00C05194">
        <w:t>Artikel 3.7 Besluit elektronische publicaties</w:t>
      </w:r>
    </w:p>
  </w:footnote>
  <w:footnote w:id="155">
    <w:p w14:paraId="7AD8FF28" w14:textId="4FF071B6" w:rsidR="007B3224" w:rsidRDefault="007B3224">
      <w:pPr>
        <w:pStyle w:val="Voetnoottekst"/>
      </w:pPr>
      <w:r>
        <w:rPr>
          <w:rStyle w:val="Voetnootmarkering"/>
        </w:rPr>
        <w:footnoteRef/>
      </w:r>
      <w:r>
        <w:t xml:space="preserve"> </w:t>
      </w:r>
      <w:r w:rsidR="006D6C36">
        <w:tab/>
      </w:r>
      <w:r w:rsidR="006D6C36" w:rsidRPr="006D6C36">
        <w:t>Artikel 8:1 jo 8:6 lid 1</w:t>
      </w:r>
      <w:r w:rsidR="00AF2635">
        <w:t>Awb</w:t>
      </w:r>
      <w:r w:rsidR="006D6C36" w:rsidRPr="006D6C36">
        <w:t xml:space="preserve"> jo artikel 2.2 onderdeel B onder 2 onder g onderdelen d en h Invoeringswet Omgevingswet, waarmee afdeling 5.2 Omgevingswet (projectprocedure) en artikel 1</w:t>
      </w:r>
      <w:r w:rsidR="00BF3E73">
        <w:t>6</w:t>
      </w:r>
      <w:r w:rsidR="006D6C36" w:rsidRPr="006D6C36">
        <w:t xml:space="preserve">.72 (goedkeuring projectbesluit waterschap) worden toegevoegd aan artikel 2 van bijlage 2 van de Awb, </w:t>
      </w:r>
      <w:r w:rsidR="006E7300">
        <w:t xml:space="preserve">dat </w:t>
      </w:r>
      <w:r w:rsidR="006D6C36" w:rsidRPr="006D6C36">
        <w:t xml:space="preserve">de besluiten </w:t>
      </w:r>
      <w:r w:rsidR="006E7300">
        <w:t>aanwijst</w:t>
      </w:r>
      <w:r w:rsidR="006D6C36" w:rsidRPr="006D6C36">
        <w:t xml:space="preserve"> waartegen op grond van artikel 8:6 lid 1 Awb rechtstreeks beroep bij de Afdeling bestuursrecht van de Raad van State openstaat</w:t>
      </w:r>
    </w:p>
  </w:footnote>
  <w:footnote w:id="156">
    <w:p w14:paraId="0A74E935" w14:textId="77777777" w:rsidR="00BD6A51" w:rsidRDefault="00BD6A51" w:rsidP="00BD6A51">
      <w:pPr>
        <w:pStyle w:val="Voetnoottekst"/>
      </w:pPr>
      <w:r>
        <w:rPr>
          <w:rStyle w:val="Voetnootmarkering"/>
        </w:rPr>
        <w:footnoteRef/>
      </w:r>
      <w:r>
        <w:t xml:space="preserve"> </w:t>
      </w:r>
      <w:r>
        <w:tab/>
        <w:t>Artikel 6:7 Awb</w:t>
      </w:r>
    </w:p>
  </w:footnote>
  <w:footnote w:id="157">
    <w:p w14:paraId="42234875" w14:textId="77777777" w:rsidR="00BD6A51" w:rsidRDefault="00BD6A51" w:rsidP="00BD6A51">
      <w:pPr>
        <w:pStyle w:val="Voetnoottekst"/>
      </w:pPr>
      <w:r>
        <w:rPr>
          <w:rStyle w:val="Voetnootmarkering"/>
        </w:rPr>
        <w:footnoteRef/>
      </w:r>
      <w:r>
        <w:t xml:space="preserve"> </w:t>
      </w:r>
      <w:r>
        <w:tab/>
        <w:t>Artikel 6:8 lid 1 Awb</w:t>
      </w:r>
    </w:p>
  </w:footnote>
  <w:footnote w:id="158">
    <w:p w14:paraId="01CFD85B" w14:textId="4FA01DF6" w:rsidR="00664C88" w:rsidRDefault="00664C88">
      <w:pPr>
        <w:pStyle w:val="Voetnoottekst"/>
      </w:pPr>
      <w:r>
        <w:rPr>
          <w:rStyle w:val="Voetnootmarkering"/>
        </w:rPr>
        <w:footnoteRef/>
      </w:r>
      <w:r>
        <w:t xml:space="preserve"> </w:t>
      </w:r>
      <w:r>
        <w:tab/>
        <w:t>Artikel 6:8 lid 3 Awb</w:t>
      </w:r>
    </w:p>
  </w:footnote>
  <w:footnote w:id="159">
    <w:p w14:paraId="5E9F7ECD" w14:textId="77777777" w:rsidR="00BD6A51" w:rsidRDefault="00BD6A51" w:rsidP="00BD6A51">
      <w:pPr>
        <w:pStyle w:val="Voetnoottekst"/>
      </w:pPr>
      <w:r>
        <w:rPr>
          <w:rStyle w:val="Voetnootmarkering"/>
        </w:rPr>
        <w:footnoteRef/>
      </w:r>
      <w:r>
        <w:t xml:space="preserve"> </w:t>
      </w:r>
      <w:r>
        <w:tab/>
      </w:r>
      <w:r w:rsidRPr="00EC3B83">
        <w:t>Artikel 8:81 Awb</w:t>
      </w:r>
    </w:p>
  </w:footnote>
  <w:footnote w:id="160">
    <w:p w14:paraId="27D0778F" w14:textId="77777777" w:rsidR="00BD6A51" w:rsidRDefault="00BD6A51" w:rsidP="00BD6A51">
      <w:pPr>
        <w:pStyle w:val="Voetnoottekst"/>
      </w:pPr>
      <w:r>
        <w:rPr>
          <w:rStyle w:val="Voetnootmarkering"/>
        </w:rPr>
        <w:footnoteRef/>
      </w:r>
      <w:r>
        <w:t xml:space="preserve"> </w:t>
      </w:r>
      <w:r>
        <w:tab/>
        <w:t>Artikel 8:84 lid 2 Awb</w:t>
      </w:r>
    </w:p>
  </w:footnote>
  <w:footnote w:id="161">
    <w:p w14:paraId="44FA006C" w14:textId="43233AFE" w:rsidR="00CF607A" w:rsidRDefault="00CF607A">
      <w:pPr>
        <w:pStyle w:val="Voetnoottekst"/>
      </w:pPr>
      <w:r>
        <w:rPr>
          <w:rStyle w:val="Voetnootmarkering"/>
        </w:rPr>
        <w:footnoteRef/>
      </w:r>
      <w:r>
        <w:t xml:space="preserve"> </w:t>
      </w:r>
      <w:r>
        <w:tab/>
        <w:t>Artikel 8:51d Awb</w:t>
      </w:r>
    </w:p>
  </w:footnote>
  <w:footnote w:id="162">
    <w:p w14:paraId="01BE87A6" w14:textId="708CEAEE" w:rsidR="000F0FC7" w:rsidRDefault="000F0FC7">
      <w:pPr>
        <w:pStyle w:val="Voetnoottekst"/>
      </w:pPr>
      <w:r>
        <w:rPr>
          <w:rStyle w:val="Voetnootmarkering"/>
        </w:rPr>
        <w:footnoteRef/>
      </w:r>
      <w:r>
        <w:t xml:space="preserve"> </w:t>
      </w:r>
      <w:r>
        <w:tab/>
        <w:t xml:space="preserve">Artikel </w:t>
      </w:r>
      <w:r w:rsidRPr="000F0FC7">
        <w:t>8:51d</w:t>
      </w:r>
      <w:r>
        <w:t xml:space="preserve"> en </w:t>
      </w:r>
      <w:r w:rsidR="00F233BC">
        <w:t>8:51a lid 1 Awb</w:t>
      </w:r>
    </w:p>
  </w:footnote>
  <w:footnote w:id="163">
    <w:p w14:paraId="038770CF" w14:textId="77777777" w:rsidR="00BD6A51" w:rsidRDefault="00BD6A51" w:rsidP="00BD6A51">
      <w:pPr>
        <w:pStyle w:val="Voetnoottekst"/>
      </w:pPr>
      <w:r>
        <w:rPr>
          <w:rStyle w:val="Voetnootmarkering"/>
        </w:rPr>
        <w:footnoteRef/>
      </w:r>
      <w:r>
        <w:t xml:space="preserve"> </w:t>
      </w:r>
      <w:r>
        <w:tab/>
        <w:t>Artikel 8:70 Awb</w:t>
      </w:r>
    </w:p>
  </w:footnote>
  <w:footnote w:id="164">
    <w:p w14:paraId="7DFF7017" w14:textId="77777777" w:rsidR="00BD6A51" w:rsidRDefault="00BD6A51" w:rsidP="00BD6A51">
      <w:pPr>
        <w:pStyle w:val="Voetnoottekst"/>
      </w:pPr>
      <w:r>
        <w:rPr>
          <w:rStyle w:val="Voetnootmarkering"/>
        </w:rPr>
        <w:footnoteRef/>
      </w:r>
      <w:r>
        <w:t xml:space="preserve"> </w:t>
      </w:r>
      <w:r>
        <w:tab/>
        <w:t>Artikel 8:72 lid 1 Awb</w:t>
      </w:r>
    </w:p>
  </w:footnote>
  <w:footnote w:id="165">
    <w:p w14:paraId="4B7C19B7" w14:textId="77777777" w:rsidR="00BD6A51" w:rsidRDefault="00BD6A51" w:rsidP="00BD6A51">
      <w:pPr>
        <w:pStyle w:val="Voetnoottekst"/>
      </w:pPr>
      <w:r>
        <w:rPr>
          <w:rStyle w:val="Voetnootmarkering"/>
        </w:rPr>
        <w:footnoteRef/>
      </w:r>
      <w:r>
        <w:t xml:space="preserve"> </w:t>
      </w:r>
      <w:r>
        <w:tab/>
        <w:t>Artikel 8:72 lid 2 Awb</w:t>
      </w:r>
    </w:p>
  </w:footnote>
  <w:footnote w:id="166">
    <w:p w14:paraId="72F368F4" w14:textId="77777777" w:rsidR="00BD6A51" w:rsidRDefault="00BD6A51" w:rsidP="00BD6A51">
      <w:pPr>
        <w:pStyle w:val="Voetnoottekst"/>
      </w:pPr>
      <w:r>
        <w:rPr>
          <w:rStyle w:val="Voetnootmarkering"/>
        </w:rPr>
        <w:footnoteRef/>
      </w:r>
      <w:r>
        <w:t xml:space="preserve"> </w:t>
      </w:r>
      <w:r>
        <w:tab/>
        <w:t>Artikel 8:72 lid 3 Awb</w:t>
      </w:r>
    </w:p>
  </w:footnote>
  <w:footnote w:id="167">
    <w:p w14:paraId="7F0E52EC" w14:textId="77777777" w:rsidR="00BD6A51" w:rsidRDefault="00BD6A51" w:rsidP="00BD6A51">
      <w:pPr>
        <w:pStyle w:val="Voetnoottekst"/>
      </w:pPr>
      <w:r>
        <w:rPr>
          <w:rStyle w:val="Voetnootmarkering"/>
        </w:rPr>
        <w:footnoteRef/>
      </w:r>
      <w:r>
        <w:t xml:space="preserve"> </w:t>
      </w:r>
      <w:r>
        <w:tab/>
        <w:t>Artikel 8:72 lid 4 Awb</w:t>
      </w:r>
    </w:p>
  </w:footnote>
  <w:footnote w:id="168">
    <w:p w14:paraId="6390125B" w14:textId="77777777" w:rsidR="00BD6A51" w:rsidRDefault="00BD6A51" w:rsidP="00BD6A51">
      <w:pPr>
        <w:pStyle w:val="Voetnoottekst"/>
      </w:pPr>
      <w:r>
        <w:rPr>
          <w:rStyle w:val="Voetnootmarkering"/>
        </w:rPr>
        <w:footnoteRef/>
      </w:r>
      <w:r>
        <w:t xml:space="preserve"> </w:t>
      </w:r>
      <w:r>
        <w:tab/>
        <w:t>Artikel 8:80 lid 1 Awb</w:t>
      </w:r>
    </w:p>
  </w:footnote>
  <w:footnote w:id="169">
    <w:p w14:paraId="66985D4B" w14:textId="77777777" w:rsidR="00D66954" w:rsidRDefault="00D66954" w:rsidP="00D6695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7E4005D8" w14:textId="77777777" w:rsidR="00D66954" w:rsidRDefault="00D66954" w:rsidP="00D6695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2AD80968" w14:textId="77777777" w:rsidR="006F1586" w:rsidRDefault="006F1586" w:rsidP="006F1586">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291D192F" w14:textId="77777777" w:rsidR="00BD6A51" w:rsidRDefault="00BD6A51" w:rsidP="00BD6A51">
      <w:pPr>
        <w:pStyle w:val="Voetnoottekst"/>
      </w:pPr>
      <w:r>
        <w:rPr>
          <w:rStyle w:val="Voetnootmarkering"/>
        </w:rPr>
        <w:footnoteRef/>
      </w:r>
      <w:r>
        <w:t xml:space="preserve"> </w:t>
      </w:r>
      <w:r>
        <w:tab/>
      </w:r>
      <w:r w:rsidRPr="003E22B6">
        <w:t>Artikel 14.4 lid 1 jo artikel 14.5</w:t>
      </w:r>
      <w:r>
        <w:t xml:space="preserve"> Ob</w:t>
      </w:r>
    </w:p>
  </w:footnote>
  <w:footnote w:id="173">
    <w:p w14:paraId="5C5BD7AB" w14:textId="60A57D98" w:rsidR="00BD6A51" w:rsidRDefault="00BD6A51" w:rsidP="00BD6A51">
      <w:pPr>
        <w:pStyle w:val="Voetnoottekst"/>
      </w:pPr>
      <w:r>
        <w:rPr>
          <w:rStyle w:val="Voetnootmarkering"/>
        </w:rPr>
        <w:footnoteRef/>
      </w:r>
      <w:r>
        <w:t xml:space="preserve"> </w:t>
      </w:r>
      <w:r>
        <w:tab/>
        <w:t xml:space="preserve">Bijlage </w:t>
      </w:r>
      <w:r w:rsidR="00351935">
        <w:t>VIII</w:t>
      </w:r>
      <w:r>
        <w:t xml:space="preserve"> Ob</w:t>
      </w:r>
    </w:p>
  </w:footnote>
  <w:footnote w:id="174">
    <w:p w14:paraId="024F063B" w14:textId="36C4A294" w:rsidR="002F17CF" w:rsidRDefault="00D9742C">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70B628D"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7CF2ABD"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7B4D63F3" w:rsidR="002F17CF" w:rsidRPr="00CA6C0C" w:rsidRDefault="00A779B5" w:rsidP="00FF3E80">
          <w:r>
            <w:fldChar w:fldCharType="begin"/>
          </w:r>
          <w:r>
            <w:rPr>
              <w:noProof/>
            </w:rPr>
            <w:instrText xml:space="preserve"> DOCVARIABLE ID00 </w:instrText>
          </w:r>
          <w:r>
            <w:rPr>
              <w:noProof/>
            </w:rPr>
            <w:fldChar w:fldCharType="separate"/>
          </w:r>
          <w:r w:rsidR="004C5663">
            <w:rPr>
              <w:noProof/>
            </w:rPr>
            <w:t>5-4-2023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3F788E4A"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4C5663">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4C5663">
      <w:rPr>
        <w:noProof/>
      </w:rPr>
      <w:t>5-4-2023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605654F3"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4C5663">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4C5663">
      <w:rPr>
        <w:noProof/>
      </w:rPr>
      <w:t>5-4-2023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2"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5"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7"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880901103">
    <w:abstractNumId w:val="14"/>
  </w:num>
  <w:num w:numId="2" w16cid:durableId="395669373">
    <w:abstractNumId w:val="31"/>
  </w:num>
  <w:num w:numId="3" w16cid:durableId="59683739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11"/>
  </w:num>
  <w:num w:numId="5" w16cid:durableId="1330060118">
    <w:abstractNumId w:val="24"/>
  </w:num>
  <w:num w:numId="6" w16cid:durableId="973219680">
    <w:abstractNumId w:val="16"/>
  </w:num>
  <w:num w:numId="7" w16cid:durableId="12504649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17029358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17325599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79359371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40829302">
    <w:abstractNumId w:val="21"/>
  </w:num>
  <w:num w:numId="12" w16cid:durableId="278341878">
    <w:abstractNumId w:val="15"/>
  </w:num>
  <w:num w:numId="13" w16cid:durableId="1699818827">
    <w:abstractNumId w:val="18"/>
  </w:num>
  <w:num w:numId="14" w16cid:durableId="461579799">
    <w:abstractNumId w:val="28"/>
  </w:num>
  <w:num w:numId="15" w16cid:durableId="634457786">
    <w:abstractNumId w:val="23"/>
  </w:num>
  <w:num w:numId="16" w16cid:durableId="1137600004">
    <w:abstractNumId w:val="17"/>
  </w:num>
  <w:num w:numId="17" w16cid:durableId="1502937977">
    <w:abstractNumId w:val="13"/>
  </w:num>
  <w:num w:numId="18" w16cid:durableId="670764260">
    <w:abstractNumId w:val="10"/>
  </w:num>
  <w:num w:numId="19" w16cid:durableId="1534270406">
    <w:abstractNumId w:val="19"/>
  </w:num>
  <w:num w:numId="20" w16cid:durableId="1110128072">
    <w:abstractNumId w:val="32"/>
  </w:num>
  <w:num w:numId="21" w16cid:durableId="1863475592">
    <w:abstractNumId w:val="22"/>
  </w:num>
  <w:num w:numId="22" w16cid:durableId="1906212074">
    <w:abstractNumId w:val="27"/>
  </w:num>
  <w:num w:numId="23" w16cid:durableId="796992860">
    <w:abstractNumId w:val="12"/>
  </w:num>
  <w:num w:numId="24" w16cid:durableId="36156370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6270130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3200830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89169189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8330971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1166793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41721728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1319683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59416459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67214709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44015063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809519480">
    <w:abstractNumId w:val="8"/>
  </w:num>
  <w:num w:numId="36" w16cid:durableId="229392279">
    <w:abstractNumId w:val="29"/>
  </w:num>
  <w:num w:numId="37" w16cid:durableId="121669722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632128805">
    <w:abstractNumId w:val="30"/>
  </w:num>
  <w:num w:numId="39" w16cid:durableId="9903039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37986284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20198998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47733746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362391384">
    <w:abstractNumId w:val="20"/>
  </w:num>
  <w:num w:numId="44" w16cid:durableId="2021619563">
    <w:abstractNumId w:val="26"/>
  </w:num>
  <w:num w:numId="45" w16cid:durableId="1434014044">
    <w:abstractNumId w:val="14"/>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46" w16cid:durableId="15329756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225535143">
    <w:abstractNumId w:val="9"/>
  </w:num>
  <w:num w:numId="48" w16cid:durableId="411512060">
    <w:abstractNumId w:val="7"/>
  </w:num>
  <w:num w:numId="49" w16cid:durableId="951479094">
    <w:abstractNumId w:val="6"/>
  </w:num>
  <w:num w:numId="50" w16cid:durableId="915363241">
    <w:abstractNumId w:val="5"/>
  </w:num>
  <w:num w:numId="51" w16cid:durableId="359160798">
    <w:abstractNumId w:val="4"/>
  </w:num>
  <w:num w:numId="52" w16cid:durableId="998655031">
    <w:abstractNumId w:val="3"/>
  </w:num>
  <w:num w:numId="53" w16cid:durableId="2047607056">
    <w:abstractNumId w:val="2"/>
  </w:num>
  <w:num w:numId="54" w16cid:durableId="1270167167">
    <w:abstractNumId w:val="1"/>
  </w:num>
  <w:num w:numId="55" w16cid:durableId="1800954253">
    <w:abstractNumId w:val="0"/>
  </w:num>
  <w:num w:numId="56" w16cid:durableId="211546831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60480114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73940506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369978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7636025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4129328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205777852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22153001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124564607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40472155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910290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57635255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35704473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88586897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15488064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4863669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83259985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34389227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102236193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83398868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26878025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79372006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50675058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18354156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212646329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09343271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76018144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38688039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1177771507">
    <w:abstractNumId w:val="25"/>
  </w:num>
  <w:num w:numId="85" w16cid:durableId="94839337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9507867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92499355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5130722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90266686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203739081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9970999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50065736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47102688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79614518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projectbesluit"/>
    <w:docVar w:name="ID01_CAPS" w:val="Projectbesluit"/>
    <w:docVar w:name="ID01+" w:val="het projectbesluit"/>
    <w:docVar w:name="ID01+_CAPS" w:val="Het projectbesluit"/>
    <w:docVar w:name="ID02" w:val="het"/>
    <w:docVar w:name="ID03" w:val="pb"/>
    <w:docVar w:name="ID04" w:val="3.1.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4E2"/>
    <w:rsid w:val="000365AA"/>
    <w:rsid w:val="000367DC"/>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F62"/>
    <w:rsid w:val="000500B6"/>
    <w:rsid w:val="00050447"/>
    <w:rsid w:val="0005053D"/>
    <w:rsid w:val="0005099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DD"/>
    <w:rsid w:val="0009791A"/>
    <w:rsid w:val="00097986"/>
    <w:rsid w:val="00097B49"/>
    <w:rsid w:val="00097FD3"/>
    <w:rsid w:val="000A0161"/>
    <w:rsid w:val="000A0245"/>
    <w:rsid w:val="000A077F"/>
    <w:rsid w:val="000A0AFE"/>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42DD"/>
    <w:rsid w:val="000A4662"/>
    <w:rsid w:val="000A46D6"/>
    <w:rsid w:val="000A4A4A"/>
    <w:rsid w:val="000A4A58"/>
    <w:rsid w:val="000A4A98"/>
    <w:rsid w:val="000A4B50"/>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FFF"/>
    <w:rsid w:val="000A704A"/>
    <w:rsid w:val="000A7235"/>
    <w:rsid w:val="000A739C"/>
    <w:rsid w:val="000A749B"/>
    <w:rsid w:val="000A7754"/>
    <w:rsid w:val="000B032A"/>
    <w:rsid w:val="000B0674"/>
    <w:rsid w:val="000B069D"/>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352"/>
    <w:rsid w:val="00103AAB"/>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648"/>
    <w:rsid w:val="0015585F"/>
    <w:rsid w:val="00155A6A"/>
    <w:rsid w:val="00155AE7"/>
    <w:rsid w:val="00155B13"/>
    <w:rsid w:val="00155D26"/>
    <w:rsid w:val="00155D5B"/>
    <w:rsid w:val="001561E2"/>
    <w:rsid w:val="00156CC5"/>
    <w:rsid w:val="00156DF5"/>
    <w:rsid w:val="001574B5"/>
    <w:rsid w:val="00157671"/>
    <w:rsid w:val="00157825"/>
    <w:rsid w:val="00157921"/>
    <w:rsid w:val="001605AE"/>
    <w:rsid w:val="00160745"/>
    <w:rsid w:val="00160DA5"/>
    <w:rsid w:val="00161169"/>
    <w:rsid w:val="0016142C"/>
    <w:rsid w:val="00161964"/>
    <w:rsid w:val="001619DD"/>
    <w:rsid w:val="00161CD2"/>
    <w:rsid w:val="00161D1F"/>
    <w:rsid w:val="00162098"/>
    <w:rsid w:val="00162166"/>
    <w:rsid w:val="00162560"/>
    <w:rsid w:val="00162866"/>
    <w:rsid w:val="00162902"/>
    <w:rsid w:val="00162B54"/>
    <w:rsid w:val="00162C3B"/>
    <w:rsid w:val="00162E31"/>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7F0"/>
    <w:rsid w:val="001A1D5E"/>
    <w:rsid w:val="001A1FD3"/>
    <w:rsid w:val="001A2245"/>
    <w:rsid w:val="001A22E8"/>
    <w:rsid w:val="001A240E"/>
    <w:rsid w:val="001A2563"/>
    <w:rsid w:val="001A25BC"/>
    <w:rsid w:val="001A27A4"/>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620"/>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C1A"/>
    <w:rsid w:val="001F5CC9"/>
    <w:rsid w:val="001F5E27"/>
    <w:rsid w:val="001F60D9"/>
    <w:rsid w:val="001F62F5"/>
    <w:rsid w:val="001F688E"/>
    <w:rsid w:val="001F69DE"/>
    <w:rsid w:val="001F6D15"/>
    <w:rsid w:val="001F7194"/>
    <w:rsid w:val="001F719D"/>
    <w:rsid w:val="001F738E"/>
    <w:rsid w:val="001F7680"/>
    <w:rsid w:val="001F76B6"/>
    <w:rsid w:val="001F7B63"/>
    <w:rsid w:val="001F7C98"/>
    <w:rsid w:val="00200255"/>
    <w:rsid w:val="002003C3"/>
    <w:rsid w:val="00200630"/>
    <w:rsid w:val="002007F2"/>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368"/>
    <w:rsid w:val="00231995"/>
    <w:rsid w:val="00231B11"/>
    <w:rsid w:val="00231D24"/>
    <w:rsid w:val="0023201F"/>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DF4"/>
    <w:rsid w:val="00235F8D"/>
    <w:rsid w:val="0023610D"/>
    <w:rsid w:val="00236214"/>
    <w:rsid w:val="0023633F"/>
    <w:rsid w:val="002367CE"/>
    <w:rsid w:val="00236D01"/>
    <w:rsid w:val="00236E45"/>
    <w:rsid w:val="00237023"/>
    <w:rsid w:val="002370CC"/>
    <w:rsid w:val="00237248"/>
    <w:rsid w:val="0023760E"/>
    <w:rsid w:val="002377D7"/>
    <w:rsid w:val="00237925"/>
    <w:rsid w:val="00237C7B"/>
    <w:rsid w:val="00237FB5"/>
    <w:rsid w:val="002400E5"/>
    <w:rsid w:val="0024042A"/>
    <w:rsid w:val="002405CB"/>
    <w:rsid w:val="00240919"/>
    <w:rsid w:val="00240D47"/>
    <w:rsid w:val="00240E73"/>
    <w:rsid w:val="0024120B"/>
    <w:rsid w:val="00241604"/>
    <w:rsid w:val="00241759"/>
    <w:rsid w:val="002419CB"/>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F95"/>
    <w:rsid w:val="002521FB"/>
    <w:rsid w:val="00252324"/>
    <w:rsid w:val="002525A8"/>
    <w:rsid w:val="0025275D"/>
    <w:rsid w:val="00252797"/>
    <w:rsid w:val="002527FF"/>
    <w:rsid w:val="0025296E"/>
    <w:rsid w:val="00252BDA"/>
    <w:rsid w:val="00252FD0"/>
    <w:rsid w:val="00252FF7"/>
    <w:rsid w:val="0025397F"/>
    <w:rsid w:val="00253CAF"/>
    <w:rsid w:val="00253F37"/>
    <w:rsid w:val="00253FE6"/>
    <w:rsid w:val="002540A0"/>
    <w:rsid w:val="0025414D"/>
    <w:rsid w:val="002543E5"/>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6C0"/>
    <w:rsid w:val="002578DA"/>
    <w:rsid w:val="00257939"/>
    <w:rsid w:val="00257C6A"/>
    <w:rsid w:val="00257CC1"/>
    <w:rsid w:val="00260039"/>
    <w:rsid w:val="002608E1"/>
    <w:rsid w:val="00260F1E"/>
    <w:rsid w:val="002614B2"/>
    <w:rsid w:val="00261514"/>
    <w:rsid w:val="002615D2"/>
    <w:rsid w:val="0026170C"/>
    <w:rsid w:val="00261B27"/>
    <w:rsid w:val="00261B47"/>
    <w:rsid w:val="00261C00"/>
    <w:rsid w:val="002625AA"/>
    <w:rsid w:val="002626C2"/>
    <w:rsid w:val="00262A12"/>
    <w:rsid w:val="00262B83"/>
    <w:rsid w:val="00262BC5"/>
    <w:rsid w:val="00262CB1"/>
    <w:rsid w:val="00262D0B"/>
    <w:rsid w:val="00262EC0"/>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443"/>
    <w:rsid w:val="00285726"/>
    <w:rsid w:val="002860D0"/>
    <w:rsid w:val="00286357"/>
    <w:rsid w:val="00286383"/>
    <w:rsid w:val="0028656F"/>
    <w:rsid w:val="00286638"/>
    <w:rsid w:val="002867D3"/>
    <w:rsid w:val="00286CA5"/>
    <w:rsid w:val="00286CFB"/>
    <w:rsid w:val="00286F56"/>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7279"/>
    <w:rsid w:val="002D740F"/>
    <w:rsid w:val="002D7753"/>
    <w:rsid w:val="002D7855"/>
    <w:rsid w:val="002D7953"/>
    <w:rsid w:val="002D7DE9"/>
    <w:rsid w:val="002D7E6D"/>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A8C"/>
    <w:rsid w:val="00301B45"/>
    <w:rsid w:val="00301E42"/>
    <w:rsid w:val="00302660"/>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F48"/>
    <w:rsid w:val="00315FC2"/>
    <w:rsid w:val="00316125"/>
    <w:rsid w:val="003161B9"/>
    <w:rsid w:val="003161C3"/>
    <w:rsid w:val="003167B0"/>
    <w:rsid w:val="00316AC7"/>
    <w:rsid w:val="00316C8F"/>
    <w:rsid w:val="00316FB0"/>
    <w:rsid w:val="00317275"/>
    <w:rsid w:val="003175CB"/>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F3B"/>
    <w:rsid w:val="00321FBE"/>
    <w:rsid w:val="0032202E"/>
    <w:rsid w:val="00322045"/>
    <w:rsid w:val="003223E2"/>
    <w:rsid w:val="003228E7"/>
    <w:rsid w:val="00322D1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811"/>
    <w:rsid w:val="0033224B"/>
    <w:rsid w:val="00332336"/>
    <w:rsid w:val="0033238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F6A"/>
    <w:rsid w:val="00343FEA"/>
    <w:rsid w:val="00344147"/>
    <w:rsid w:val="00344F0B"/>
    <w:rsid w:val="003451D2"/>
    <w:rsid w:val="0034525F"/>
    <w:rsid w:val="00345B18"/>
    <w:rsid w:val="00345C17"/>
    <w:rsid w:val="00345D07"/>
    <w:rsid w:val="00346763"/>
    <w:rsid w:val="00346815"/>
    <w:rsid w:val="00346A4B"/>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40F"/>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AD8"/>
    <w:rsid w:val="00386D0F"/>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1036"/>
    <w:rsid w:val="003C14CB"/>
    <w:rsid w:val="003C15A6"/>
    <w:rsid w:val="003C15F0"/>
    <w:rsid w:val="003C1773"/>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BAE"/>
    <w:rsid w:val="003D2CC4"/>
    <w:rsid w:val="003D2D13"/>
    <w:rsid w:val="003D2F53"/>
    <w:rsid w:val="003D3ADA"/>
    <w:rsid w:val="003D3BAE"/>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B6"/>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213A"/>
    <w:rsid w:val="00452149"/>
    <w:rsid w:val="0045275F"/>
    <w:rsid w:val="00452903"/>
    <w:rsid w:val="00452AC7"/>
    <w:rsid w:val="00452C0B"/>
    <w:rsid w:val="00452EF4"/>
    <w:rsid w:val="004530E0"/>
    <w:rsid w:val="00453907"/>
    <w:rsid w:val="00453A58"/>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A8F"/>
    <w:rsid w:val="00461A95"/>
    <w:rsid w:val="00461D6A"/>
    <w:rsid w:val="00461E92"/>
    <w:rsid w:val="004620F8"/>
    <w:rsid w:val="004623D9"/>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461"/>
    <w:rsid w:val="00487B87"/>
    <w:rsid w:val="00487C6E"/>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4387"/>
    <w:rsid w:val="004A463B"/>
    <w:rsid w:val="004A4768"/>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4B4"/>
    <w:rsid w:val="004D14F6"/>
    <w:rsid w:val="004D15AF"/>
    <w:rsid w:val="004D15E6"/>
    <w:rsid w:val="004D1935"/>
    <w:rsid w:val="004D1AEB"/>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427C"/>
    <w:rsid w:val="004E43F9"/>
    <w:rsid w:val="004E4420"/>
    <w:rsid w:val="004E44B8"/>
    <w:rsid w:val="004E4992"/>
    <w:rsid w:val="004E4A43"/>
    <w:rsid w:val="004E4C9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DDD"/>
    <w:rsid w:val="004E7E9F"/>
    <w:rsid w:val="004E7F19"/>
    <w:rsid w:val="004F00F0"/>
    <w:rsid w:val="004F0220"/>
    <w:rsid w:val="004F0286"/>
    <w:rsid w:val="004F057A"/>
    <w:rsid w:val="004F0599"/>
    <w:rsid w:val="004F0727"/>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5328"/>
    <w:rsid w:val="00515530"/>
    <w:rsid w:val="005156BB"/>
    <w:rsid w:val="00515798"/>
    <w:rsid w:val="0051598F"/>
    <w:rsid w:val="00515E13"/>
    <w:rsid w:val="00515FFB"/>
    <w:rsid w:val="0051608E"/>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61B7"/>
    <w:rsid w:val="00546763"/>
    <w:rsid w:val="005467D1"/>
    <w:rsid w:val="005469A2"/>
    <w:rsid w:val="00546AC0"/>
    <w:rsid w:val="00546D40"/>
    <w:rsid w:val="005474C4"/>
    <w:rsid w:val="00547804"/>
    <w:rsid w:val="005478BA"/>
    <w:rsid w:val="005479AE"/>
    <w:rsid w:val="00547AB4"/>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829"/>
    <w:rsid w:val="005538BB"/>
    <w:rsid w:val="00553B24"/>
    <w:rsid w:val="00553B6D"/>
    <w:rsid w:val="00553CE2"/>
    <w:rsid w:val="00553F11"/>
    <w:rsid w:val="00554028"/>
    <w:rsid w:val="005540C6"/>
    <w:rsid w:val="0055410E"/>
    <w:rsid w:val="00554291"/>
    <w:rsid w:val="0055430A"/>
    <w:rsid w:val="00554472"/>
    <w:rsid w:val="0055447F"/>
    <w:rsid w:val="00554510"/>
    <w:rsid w:val="00554621"/>
    <w:rsid w:val="00554A78"/>
    <w:rsid w:val="00554EE3"/>
    <w:rsid w:val="0055522A"/>
    <w:rsid w:val="0055522D"/>
    <w:rsid w:val="005552FB"/>
    <w:rsid w:val="005555DF"/>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3C4"/>
    <w:rsid w:val="005674C6"/>
    <w:rsid w:val="005674CD"/>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77"/>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D71"/>
    <w:rsid w:val="005A114C"/>
    <w:rsid w:val="005A140E"/>
    <w:rsid w:val="005A14D6"/>
    <w:rsid w:val="005A185C"/>
    <w:rsid w:val="005A187D"/>
    <w:rsid w:val="005A1DA6"/>
    <w:rsid w:val="005A1FCF"/>
    <w:rsid w:val="005A21A0"/>
    <w:rsid w:val="005A22CC"/>
    <w:rsid w:val="005A2512"/>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7203"/>
    <w:rsid w:val="005B7467"/>
    <w:rsid w:val="005B76D6"/>
    <w:rsid w:val="005C03D5"/>
    <w:rsid w:val="005C0665"/>
    <w:rsid w:val="005C09B1"/>
    <w:rsid w:val="005C0BC2"/>
    <w:rsid w:val="005C0E4B"/>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F74"/>
    <w:rsid w:val="00640149"/>
    <w:rsid w:val="00640201"/>
    <w:rsid w:val="00640229"/>
    <w:rsid w:val="00640959"/>
    <w:rsid w:val="00640B9F"/>
    <w:rsid w:val="00640DA4"/>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4C7"/>
    <w:rsid w:val="00654545"/>
    <w:rsid w:val="0065460F"/>
    <w:rsid w:val="00654898"/>
    <w:rsid w:val="00654D0E"/>
    <w:rsid w:val="00654D3A"/>
    <w:rsid w:val="00654E90"/>
    <w:rsid w:val="006551CC"/>
    <w:rsid w:val="00655230"/>
    <w:rsid w:val="00655399"/>
    <w:rsid w:val="0065544B"/>
    <w:rsid w:val="00655492"/>
    <w:rsid w:val="006554C2"/>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B05"/>
    <w:rsid w:val="00665BDD"/>
    <w:rsid w:val="00665D87"/>
    <w:rsid w:val="00666005"/>
    <w:rsid w:val="006660BC"/>
    <w:rsid w:val="006661E1"/>
    <w:rsid w:val="006665BA"/>
    <w:rsid w:val="006665CF"/>
    <w:rsid w:val="00666A6A"/>
    <w:rsid w:val="00666AFF"/>
    <w:rsid w:val="00666D95"/>
    <w:rsid w:val="00667010"/>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CBD"/>
    <w:rsid w:val="006C6EE9"/>
    <w:rsid w:val="006C6F6D"/>
    <w:rsid w:val="006C700B"/>
    <w:rsid w:val="006C739F"/>
    <w:rsid w:val="006C7752"/>
    <w:rsid w:val="006C7815"/>
    <w:rsid w:val="006C7896"/>
    <w:rsid w:val="006C7AB5"/>
    <w:rsid w:val="006C7B1C"/>
    <w:rsid w:val="006D08F7"/>
    <w:rsid w:val="006D0927"/>
    <w:rsid w:val="006D0D0C"/>
    <w:rsid w:val="006D0D6C"/>
    <w:rsid w:val="006D0F6F"/>
    <w:rsid w:val="006D109A"/>
    <w:rsid w:val="006D12D4"/>
    <w:rsid w:val="006D1339"/>
    <w:rsid w:val="006D15DC"/>
    <w:rsid w:val="006D1624"/>
    <w:rsid w:val="006D17C5"/>
    <w:rsid w:val="006D1C12"/>
    <w:rsid w:val="006D1F7F"/>
    <w:rsid w:val="006D1FAC"/>
    <w:rsid w:val="006D2464"/>
    <w:rsid w:val="006D2527"/>
    <w:rsid w:val="006D2A18"/>
    <w:rsid w:val="006D2BC6"/>
    <w:rsid w:val="006D2DA1"/>
    <w:rsid w:val="006D3347"/>
    <w:rsid w:val="006D33D2"/>
    <w:rsid w:val="006D363A"/>
    <w:rsid w:val="006D37F7"/>
    <w:rsid w:val="006D43B3"/>
    <w:rsid w:val="006D443B"/>
    <w:rsid w:val="006D4647"/>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741"/>
    <w:rsid w:val="006F277A"/>
    <w:rsid w:val="006F28E2"/>
    <w:rsid w:val="006F2A91"/>
    <w:rsid w:val="006F2ABC"/>
    <w:rsid w:val="006F2D04"/>
    <w:rsid w:val="006F2FBD"/>
    <w:rsid w:val="006F312B"/>
    <w:rsid w:val="006F31AE"/>
    <w:rsid w:val="006F3910"/>
    <w:rsid w:val="006F3AD8"/>
    <w:rsid w:val="006F3C89"/>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B79"/>
    <w:rsid w:val="006F6BB1"/>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9E0"/>
    <w:rsid w:val="00703B11"/>
    <w:rsid w:val="00703B31"/>
    <w:rsid w:val="00703BD2"/>
    <w:rsid w:val="00703E39"/>
    <w:rsid w:val="007040E5"/>
    <w:rsid w:val="007041F6"/>
    <w:rsid w:val="0070425E"/>
    <w:rsid w:val="0070436D"/>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71E"/>
    <w:rsid w:val="00714812"/>
    <w:rsid w:val="007154B6"/>
    <w:rsid w:val="00715988"/>
    <w:rsid w:val="00715B3B"/>
    <w:rsid w:val="00715C61"/>
    <w:rsid w:val="00716517"/>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F3A"/>
    <w:rsid w:val="007261AA"/>
    <w:rsid w:val="00726291"/>
    <w:rsid w:val="007263CE"/>
    <w:rsid w:val="007264EE"/>
    <w:rsid w:val="007269AC"/>
    <w:rsid w:val="0072746E"/>
    <w:rsid w:val="007274A3"/>
    <w:rsid w:val="00727ADD"/>
    <w:rsid w:val="00727E76"/>
    <w:rsid w:val="00730077"/>
    <w:rsid w:val="00730633"/>
    <w:rsid w:val="007306CE"/>
    <w:rsid w:val="0073099F"/>
    <w:rsid w:val="00731358"/>
    <w:rsid w:val="00731541"/>
    <w:rsid w:val="007316E8"/>
    <w:rsid w:val="00731816"/>
    <w:rsid w:val="00731908"/>
    <w:rsid w:val="00731BE5"/>
    <w:rsid w:val="00731D7E"/>
    <w:rsid w:val="00731EA5"/>
    <w:rsid w:val="007320A5"/>
    <w:rsid w:val="007320AC"/>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991"/>
    <w:rsid w:val="00736B58"/>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93E"/>
    <w:rsid w:val="007B5CAE"/>
    <w:rsid w:val="007B5D06"/>
    <w:rsid w:val="007B5D09"/>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3E0"/>
    <w:rsid w:val="008025B8"/>
    <w:rsid w:val="00802727"/>
    <w:rsid w:val="00802DA8"/>
    <w:rsid w:val="00802E8F"/>
    <w:rsid w:val="00802FB6"/>
    <w:rsid w:val="00803475"/>
    <w:rsid w:val="008036AC"/>
    <w:rsid w:val="00803AC9"/>
    <w:rsid w:val="00803BC5"/>
    <w:rsid w:val="00803EF3"/>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9E1"/>
    <w:rsid w:val="00812AAD"/>
    <w:rsid w:val="00812B83"/>
    <w:rsid w:val="00812C50"/>
    <w:rsid w:val="008134B1"/>
    <w:rsid w:val="0081354C"/>
    <w:rsid w:val="00813B8A"/>
    <w:rsid w:val="00813BB7"/>
    <w:rsid w:val="008140FD"/>
    <w:rsid w:val="008142E8"/>
    <w:rsid w:val="008146A9"/>
    <w:rsid w:val="00814C6B"/>
    <w:rsid w:val="00814C6E"/>
    <w:rsid w:val="00814E94"/>
    <w:rsid w:val="008150E3"/>
    <w:rsid w:val="00815370"/>
    <w:rsid w:val="00815671"/>
    <w:rsid w:val="0081568E"/>
    <w:rsid w:val="008156A8"/>
    <w:rsid w:val="00815796"/>
    <w:rsid w:val="008157AC"/>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D5"/>
    <w:rsid w:val="00831EF5"/>
    <w:rsid w:val="00831F4F"/>
    <w:rsid w:val="00832040"/>
    <w:rsid w:val="00832115"/>
    <w:rsid w:val="008324E1"/>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8BD"/>
    <w:rsid w:val="008628FB"/>
    <w:rsid w:val="00862ABE"/>
    <w:rsid w:val="00862D26"/>
    <w:rsid w:val="00862E13"/>
    <w:rsid w:val="0086326B"/>
    <w:rsid w:val="00863494"/>
    <w:rsid w:val="008637B7"/>
    <w:rsid w:val="008639AE"/>
    <w:rsid w:val="00863C64"/>
    <w:rsid w:val="00863D2D"/>
    <w:rsid w:val="00864239"/>
    <w:rsid w:val="008643C8"/>
    <w:rsid w:val="00864637"/>
    <w:rsid w:val="008648A6"/>
    <w:rsid w:val="00864CD4"/>
    <w:rsid w:val="00864D53"/>
    <w:rsid w:val="00864FDC"/>
    <w:rsid w:val="00865560"/>
    <w:rsid w:val="00865B0E"/>
    <w:rsid w:val="00866164"/>
    <w:rsid w:val="0086629F"/>
    <w:rsid w:val="008667C6"/>
    <w:rsid w:val="00866B82"/>
    <w:rsid w:val="00866D3D"/>
    <w:rsid w:val="00866F3B"/>
    <w:rsid w:val="00866FEB"/>
    <w:rsid w:val="00867339"/>
    <w:rsid w:val="00867B29"/>
    <w:rsid w:val="00867C54"/>
    <w:rsid w:val="00867C64"/>
    <w:rsid w:val="0087002F"/>
    <w:rsid w:val="00870345"/>
    <w:rsid w:val="00870426"/>
    <w:rsid w:val="0087051D"/>
    <w:rsid w:val="008709EB"/>
    <w:rsid w:val="00870B29"/>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48B"/>
    <w:rsid w:val="00885507"/>
    <w:rsid w:val="00885769"/>
    <w:rsid w:val="00885ADC"/>
    <w:rsid w:val="00885CF4"/>
    <w:rsid w:val="00885F05"/>
    <w:rsid w:val="008869C5"/>
    <w:rsid w:val="00886CEA"/>
    <w:rsid w:val="00886E05"/>
    <w:rsid w:val="00887052"/>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B67"/>
    <w:rsid w:val="008A3683"/>
    <w:rsid w:val="008A38E6"/>
    <w:rsid w:val="008A3DDA"/>
    <w:rsid w:val="008A3F65"/>
    <w:rsid w:val="008A4139"/>
    <w:rsid w:val="008A413B"/>
    <w:rsid w:val="008A44CD"/>
    <w:rsid w:val="008A471B"/>
    <w:rsid w:val="008A4C2E"/>
    <w:rsid w:val="008A50E6"/>
    <w:rsid w:val="008A54F8"/>
    <w:rsid w:val="008A557A"/>
    <w:rsid w:val="008A5667"/>
    <w:rsid w:val="008A57C5"/>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300"/>
    <w:rsid w:val="008D174B"/>
    <w:rsid w:val="008D1ADB"/>
    <w:rsid w:val="008D1C29"/>
    <w:rsid w:val="008D1F2D"/>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C"/>
    <w:rsid w:val="008D50D8"/>
    <w:rsid w:val="008D5115"/>
    <w:rsid w:val="008D51AE"/>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E89"/>
    <w:rsid w:val="00907EE2"/>
    <w:rsid w:val="0090E4FC"/>
    <w:rsid w:val="00910097"/>
    <w:rsid w:val="00910A25"/>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E1A"/>
    <w:rsid w:val="00937786"/>
    <w:rsid w:val="009379D3"/>
    <w:rsid w:val="00937FB9"/>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C7D"/>
    <w:rsid w:val="00942DD4"/>
    <w:rsid w:val="00942DF1"/>
    <w:rsid w:val="009431D4"/>
    <w:rsid w:val="00943205"/>
    <w:rsid w:val="009432DA"/>
    <w:rsid w:val="0094345A"/>
    <w:rsid w:val="009438D6"/>
    <w:rsid w:val="00943B7A"/>
    <w:rsid w:val="00943DB3"/>
    <w:rsid w:val="0094479D"/>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738"/>
    <w:rsid w:val="00950B85"/>
    <w:rsid w:val="00950BDC"/>
    <w:rsid w:val="00950CAC"/>
    <w:rsid w:val="0095160E"/>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F9E"/>
    <w:rsid w:val="009A6FDB"/>
    <w:rsid w:val="009A74D6"/>
    <w:rsid w:val="009A7522"/>
    <w:rsid w:val="009A75AA"/>
    <w:rsid w:val="009A75AF"/>
    <w:rsid w:val="009A761D"/>
    <w:rsid w:val="009A7D06"/>
    <w:rsid w:val="009A7D58"/>
    <w:rsid w:val="009B01D9"/>
    <w:rsid w:val="009B0558"/>
    <w:rsid w:val="009B0983"/>
    <w:rsid w:val="009B0DE5"/>
    <w:rsid w:val="009B0E82"/>
    <w:rsid w:val="009B0ECB"/>
    <w:rsid w:val="009B1372"/>
    <w:rsid w:val="009B1380"/>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861"/>
    <w:rsid w:val="009B3957"/>
    <w:rsid w:val="009B3C4E"/>
    <w:rsid w:val="009B4242"/>
    <w:rsid w:val="009B4594"/>
    <w:rsid w:val="009B47E4"/>
    <w:rsid w:val="009B4E4A"/>
    <w:rsid w:val="009B4FF1"/>
    <w:rsid w:val="009B50CF"/>
    <w:rsid w:val="009B5161"/>
    <w:rsid w:val="009B5C33"/>
    <w:rsid w:val="009B5E0B"/>
    <w:rsid w:val="009B619C"/>
    <w:rsid w:val="009B6311"/>
    <w:rsid w:val="009B6419"/>
    <w:rsid w:val="009B6431"/>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43C"/>
    <w:rsid w:val="009E04C4"/>
    <w:rsid w:val="009E073C"/>
    <w:rsid w:val="009E0863"/>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38E"/>
    <w:rsid w:val="009F53D3"/>
    <w:rsid w:val="009F54A6"/>
    <w:rsid w:val="009F5541"/>
    <w:rsid w:val="009F575E"/>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AC6"/>
    <w:rsid w:val="00A07D54"/>
    <w:rsid w:val="00A1005E"/>
    <w:rsid w:val="00A100FE"/>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5121"/>
    <w:rsid w:val="00A15191"/>
    <w:rsid w:val="00A153D8"/>
    <w:rsid w:val="00A1585C"/>
    <w:rsid w:val="00A159A3"/>
    <w:rsid w:val="00A15ADE"/>
    <w:rsid w:val="00A15C17"/>
    <w:rsid w:val="00A15CDE"/>
    <w:rsid w:val="00A15E01"/>
    <w:rsid w:val="00A15EB4"/>
    <w:rsid w:val="00A1629A"/>
    <w:rsid w:val="00A16560"/>
    <w:rsid w:val="00A16877"/>
    <w:rsid w:val="00A16C9E"/>
    <w:rsid w:val="00A16F2A"/>
    <w:rsid w:val="00A1713E"/>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70B4"/>
    <w:rsid w:val="00A27B4C"/>
    <w:rsid w:val="00A27BEE"/>
    <w:rsid w:val="00A27E18"/>
    <w:rsid w:val="00A2D608"/>
    <w:rsid w:val="00A30053"/>
    <w:rsid w:val="00A30194"/>
    <w:rsid w:val="00A30448"/>
    <w:rsid w:val="00A307CB"/>
    <w:rsid w:val="00A3080E"/>
    <w:rsid w:val="00A308ED"/>
    <w:rsid w:val="00A30970"/>
    <w:rsid w:val="00A30AC4"/>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40AC"/>
    <w:rsid w:val="00A347A2"/>
    <w:rsid w:val="00A34C29"/>
    <w:rsid w:val="00A34D12"/>
    <w:rsid w:val="00A34E6B"/>
    <w:rsid w:val="00A34F90"/>
    <w:rsid w:val="00A34FF8"/>
    <w:rsid w:val="00A35063"/>
    <w:rsid w:val="00A35577"/>
    <w:rsid w:val="00A35716"/>
    <w:rsid w:val="00A3577D"/>
    <w:rsid w:val="00A35E98"/>
    <w:rsid w:val="00A360A2"/>
    <w:rsid w:val="00A3650A"/>
    <w:rsid w:val="00A3657E"/>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2016"/>
    <w:rsid w:val="00A4211E"/>
    <w:rsid w:val="00A42314"/>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4F1"/>
    <w:rsid w:val="00A67FBB"/>
    <w:rsid w:val="00A70020"/>
    <w:rsid w:val="00A70163"/>
    <w:rsid w:val="00A70268"/>
    <w:rsid w:val="00A703B0"/>
    <w:rsid w:val="00A7062D"/>
    <w:rsid w:val="00A70915"/>
    <w:rsid w:val="00A70947"/>
    <w:rsid w:val="00A70B19"/>
    <w:rsid w:val="00A70D56"/>
    <w:rsid w:val="00A70E50"/>
    <w:rsid w:val="00A70F2F"/>
    <w:rsid w:val="00A7161E"/>
    <w:rsid w:val="00A71816"/>
    <w:rsid w:val="00A71BDB"/>
    <w:rsid w:val="00A71EB7"/>
    <w:rsid w:val="00A72214"/>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850"/>
    <w:rsid w:val="00A77982"/>
    <w:rsid w:val="00A779B5"/>
    <w:rsid w:val="00A77B52"/>
    <w:rsid w:val="00A77C52"/>
    <w:rsid w:val="00A77D27"/>
    <w:rsid w:val="00A80757"/>
    <w:rsid w:val="00A8079F"/>
    <w:rsid w:val="00A80AC1"/>
    <w:rsid w:val="00A80C19"/>
    <w:rsid w:val="00A80EBC"/>
    <w:rsid w:val="00A814CD"/>
    <w:rsid w:val="00A81585"/>
    <w:rsid w:val="00A81C4E"/>
    <w:rsid w:val="00A81DCA"/>
    <w:rsid w:val="00A81EFC"/>
    <w:rsid w:val="00A81F10"/>
    <w:rsid w:val="00A824AF"/>
    <w:rsid w:val="00A82523"/>
    <w:rsid w:val="00A825DB"/>
    <w:rsid w:val="00A82EB2"/>
    <w:rsid w:val="00A831D5"/>
    <w:rsid w:val="00A83369"/>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19F"/>
    <w:rsid w:val="00AA0385"/>
    <w:rsid w:val="00AA0461"/>
    <w:rsid w:val="00AA08AB"/>
    <w:rsid w:val="00AA0E45"/>
    <w:rsid w:val="00AA0EBF"/>
    <w:rsid w:val="00AA0EC2"/>
    <w:rsid w:val="00AA105C"/>
    <w:rsid w:val="00AA10F5"/>
    <w:rsid w:val="00AA12D4"/>
    <w:rsid w:val="00AA1679"/>
    <w:rsid w:val="00AA16D0"/>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AAF"/>
    <w:rsid w:val="00AB3B8F"/>
    <w:rsid w:val="00AB3BA0"/>
    <w:rsid w:val="00AB3C62"/>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941"/>
    <w:rsid w:val="00AC1B3F"/>
    <w:rsid w:val="00AC1E17"/>
    <w:rsid w:val="00AC21A1"/>
    <w:rsid w:val="00AC224B"/>
    <w:rsid w:val="00AC2282"/>
    <w:rsid w:val="00AC24F7"/>
    <w:rsid w:val="00AC29F5"/>
    <w:rsid w:val="00AC2A7B"/>
    <w:rsid w:val="00AC2BBE"/>
    <w:rsid w:val="00AC2E8F"/>
    <w:rsid w:val="00AC2FB1"/>
    <w:rsid w:val="00AC3013"/>
    <w:rsid w:val="00AC311E"/>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826"/>
    <w:rsid w:val="00AE2882"/>
    <w:rsid w:val="00AE29ED"/>
    <w:rsid w:val="00AE2B4D"/>
    <w:rsid w:val="00AE2D29"/>
    <w:rsid w:val="00AE3200"/>
    <w:rsid w:val="00AE329D"/>
    <w:rsid w:val="00AE330A"/>
    <w:rsid w:val="00AE37DE"/>
    <w:rsid w:val="00AE387A"/>
    <w:rsid w:val="00AE3E3D"/>
    <w:rsid w:val="00AE3F5C"/>
    <w:rsid w:val="00AE3F9B"/>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21A5"/>
    <w:rsid w:val="00AF2635"/>
    <w:rsid w:val="00AF26BA"/>
    <w:rsid w:val="00AF2C6D"/>
    <w:rsid w:val="00AF2CCE"/>
    <w:rsid w:val="00AF2CE7"/>
    <w:rsid w:val="00AF3225"/>
    <w:rsid w:val="00AF323A"/>
    <w:rsid w:val="00AF372A"/>
    <w:rsid w:val="00AF37DB"/>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A15"/>
    <w:rsid w:val="00B13A2F"/>
    <w:rsid w:val="00B13C39"/>
    <w:rsid w:val="00B13D3B"/>
    <w:rsid w:val="00B13D92"/>
    <w:rsid w:val="00B14529"/>
    <w:rsid w:val="00B146C9"/>
    <w:rsid w:val="00B14B58"/>
    <w:rsid w:val="00B14D49"/>
    <w:rsid w:val="00B14DA2"/>
    <w:rsid w:val="00B14F65"/>
    <w:rsid w:val="00B15048"/>
    <w:rsid w:val="00B1567D"/>
    <w:rsid w:val="00B158E5"/>
    <w:rsid w:val="00B15935"/>
    <w:rsid w:val="00B159CA"/>
    <w:rsid w:val="00B15B69"/>
    <w:rsid w:val="00B15CAE"/>
    <w:rsid w:val="00B15DC8"/>
    <w:rsid w:val="00B160DA"/>
    <w:rsid w:val="00B16239"/>
    <w:rsid w:val="00B1630D"/>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7038"/>
    <w:rsid w:val="00B572BE"/>
    <w:rsid w:val="00B57709"/>
    <w:rsid w:val="00B57723"/>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CEC"/>
    <w:rsid w:val="00B6725E"/>
    <w:rsid w:val="00B67262"/>
    <w:rsid w:val="00B674B5"/>
    <w:rsid w:val="00B677C2"/>
    <w:rsid w:val="00B67CF9"/>
    <w:rsid w:val="00B67E3E"/>
    <w:rsid w:val="00B70050"/>
    <w:rsid w:val="00B70055"/>
    <w:rsid w:val="00B7013F"/>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9B4"/>
    <w:rsid w:val="00B76A65"/>
    <w:rsid w:val="00B76B9F"/>
    <w:rsid w:val="00B76C0C"/>
    <w:rsid w:val="00B76EC7"/>
    <w:rsid w:val="00B76F96"/>
    <w:rsid w:val="00B76FF0"/>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E3"/>
    <w:rsid w:val="00BA354D"/>
    <w:rsid w:val="00BA3634"/>
    <w:rsid w:val="00BA3773"/>
    <w:rsid w:val="00BA3968"/>
    <w:rsid w:val="00BA3DFC"/>
    <w:rsid w:val="00BA3F47"/>
    <w:rsid w:val="00BA3F74"/>
    <w:rsid w:val="00BA3FD8"/>
    <w:rsid w:val="00BA424F"/>
    <w:rsid w:val="00BA47E4"/>
    <w:rsid w:val="00BA486F"/>
    <w:rsid w:val="00BA4AD8"/>
    <w:rsid w:val="00BA51CD"/>
    <w:rsid w:val="00BA522D"/>
    <w:rsid w:val="00BA55B1"/>
    <w:rsid w:val="00BA5717"/>
    <w:rsid w:val="00BA5EA6"/>
    <w:rsid w:val="00BA5F4E"/>
    <w:rsid w:val="00BA5F73"/>
    <w:rsid w:val="00BA6017"/>
    <w:rsid w:val="00BA61BC"/>
    <w:rsid w:val="00BA6834"/>
    <w:rsid w:val="00BA6914"/>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37D"/>
    <w:rsid w:val="00BB5524"/>
    <w:rsid w:val="00BB57F8"/>
    <w:rsid w:val="00BB5C31"/>
    <w:rsid w:val="00BB5DAC"/>
    <w:rsid w:val="00BB5DCE"/>
    <w:rsid w:val="00BB612A"/>
    <w:rsid w:val="00BB621C"/>
    <w:rsid w:val="00BB62FF"/>
    <w:rsid w:val="00BB6313"/>
    <w:rsid w:val="00BB6336"/>
    <w:rsid w:val="00BB655D"/>
    <w:rsid w:val="00BB6839"/>
    <w:rsid w:val="00BB6C03"/>
    <w:rsid w:val="00BB6E7F"/>
    <w:rsid w:val="00BB7201"/>
    <w:rsid w:val="00BB721D"/>
    <w:rsid w:val="00BB7265"/>
    <w:rsid w:val="00BC0060"/>
    <w:rsid w:val="00BC01D2"/>
    <w:rsid w:val="00BC077B"/>
    <w:rsid w:val="00BC089C"/>
    <w:rsid w:val="00BC08C6"/>
    <w:rsid w:val="00BC09CD"/>
    <w:rsid w:val="00BC1025"/>
    <w:rsid w:val="00BC1211"/>
    <w:rsid w:val="00BC13A2"/>
    <w:rsid w:val="00BC1739"/>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753C"/>
    <w:rsid w:val="00BE75D0"/>
    <w:rsid w:val="00BE76A0"/>
    <w:rsid w:val="00BE7760"/>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839"/>
    <w:rsid w:val="00C07B44"/>
    <w:rsid w:val="00C07EE4"/>
    <w:rsid w:val="00C07F87"/>
    <w:rsid w:val="00C07FAD"/>
    <w:rsid w:val="00C10178"/>
    <w:rsid w:val="00C1071E"/>
    <w:rsid w:val="00C107FD"/>
    <w:rsid w:val="00C108F2"/>
    <w:rsid w:val="00C10A78"/>
    <w:rsid w:val="00C11080"/>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7EA"/>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83C"/>
    <w:rsid w:val="00C74894"/>
    <w:rsid w:val="00C74935"/>
    <w:rsid w:val="00C74B77"/>
    <w:rsid w:val="00C74FD4"/>
    <w:rsid w:val="00C75127"/>
    <w:rsid w:val="00C75148"/>
    <w:rsid w:val="00C751E3"/>
    <w:rsid w:val="00C75503"/>
    <w:rsid w:val="00C7591B"/>
    <w:rsid w:val="00C7593A"/>
    <w:rsid w:val="00C75B20"/>
    <w:rsid w:val="00C75BD0"/>
    <w:rsid w:val="00C75EAE"/>
    <w:rsid w:val="00C76171"/>
    <w:rsid w:val="00C761A7"/>
    <w:rsid w:val="00C761E1"/>
    <w:rsid w:val="00C76450"/>
    <w:rsid w:val="00C764A5"/>
    <w:rsid w:val="00C767B2"/>
    <w:rsid w:val="00C76942"/>
    <w:rsid w:val="00C76AAB"/>
    <w:rsid w:val="00C76D72"/>
    <w:rsid w:val="00C76F16"/>
    <w:rsid w:val="00C770B1"/>
    <w:rsid w:val="00C7711D"/>
    <w:rsid w:val="00C776E1"/>
    <w:rsid w:val="00C77740"/>
    <w:rsid w:val="00C77AC7"/>
    <w:rsid w:val="00C77F42"/>
    <w:rsid w:val="00C800BE"/>
    <w:rsid w:val="00C80215"/>
    <w:rsid w:val="00C80233"/>
    <w:rsid w:val="00C80AFA"/>
    <w:rsid w:val="00C80D8D"/>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7124"/>
    <w:rsid w:val="00C87802"/>
    <w:rsid w:val="00C878B8"/>
    <w:rsid w:val="00C878E9"/>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7120"/>
    <w:rsid w:val="00C97161"/>
    <w:rsid w:val="00C97601"/>
    <w:rsid w:val="00C976DF"/>
    <w:rsid w:val="00C97B2B"/>
    <w:rsid w:val="00CA0149"/>
    <w:rsid w:val="00CA0309"/>
    <w:rsid w:val="00CA036F"/>
    <w:rsid w:val="00CA038A"/>
    <w:rsid w:val="00CA04BA"/>
    <w:rsid w:val="00CA0690"/>
    <w:rsid w:val="00CA06F7"/>
    <w:rsid w:val="00CA09BA"/>
    <w:rsid w:val="00CA0A5E"/>
    <w:rsid w:val="00CA0E54"/>
    <w:rsid w:val="00CA1024"/>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24C3"/>
    <w:rsid w:val="00CB24E4"/>
    <w:rsid w:val="00CB275A"/>
    <w:rsid w:val="00CB2876"/>
    <w:rsid w:val="00CB2879"/>
    <w:rsid w:val="00CB2A38"/>
    <w:rsid w:val="00CB2AA5"/>
    <w:rsid w:val="00CB2C14"/>
    <w:rsid w:val="00CB2FBD"/>
    <w:rsid w:val="00CB3123"/>
    <w:rsid w:val="00CB316A"/>
    <w:rsid w:val="00CB3325"/>
    <w:rsid w:val="00CB3665"/>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88D"/>
    <w:rsid w:val="00CB6961"/>
    <w:rsid w:val="00CB6C26"/>
    <w:rsid w:val="00CB6C9F"/>
    <w:rsid w:val="00CB6DC3"/>
    <w:rsid w:val="00CB72BE"/>
    <w:rsid w:val="00CB765D"/>
    <w:rsid w:val="00CB7C36"/>
    <w:rsid w:val="00CB7D74"/>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F1"/>
    <w:rsid w:val="00CC4639"/>
    <w:rsid w:val="00CC4F34"/>
    <w:rsid w:val="00CC513C"/>
    <w:rsid w:val="00CC5184"/>
    <w:rsid w:val="00CC524D"/>
    <w:rsid w:val="00CC53D0"/>
    <w:rsid w:val="00CC55AA"/>
    <w:rsid w:val="00CC5E6B"/>
    <w:rsid w:val="00CC5EF9"/>
    <w:rsid w:val="00CC641A"/>
    <w:rsid w:val="00CC67B7"/>
    <w:rsid w:val="00CC69D5"/>
    <w:rsid w:val="00CC6B76"/>
    <w:rsid w:val="00CC6F0B"/>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F93"/>
    <w:rsid w:val="00CF500F"/>
    <w:rsid w:val="00CF5477"/>
    <w:rsid w:val="00CF561C"/>
    <w:rsid w:val="00CF595B"/>
    <w:rsid w:val="00CF5E1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803"/>
    <w:rsid w:val="00D10811"/>
    <w:rsid w:val="00D10956"/>
    <w:rsid w:val="00D10B72"/>
    <w:rsid w:val="00D10B7B"/>
    <w:rsid w:val="00D10D93"/>
    <w:rsid w:val="00D11039"/>
    <w:rsid w:val="00D1108A"/>
    <w:rsid w:val="00D11209"/>
    <w:rsid w:val="00D11411"/>
    <w:rsid w:val="00D1148A"/>
    <w:rsid w:val="00D1176B"/>
    <w:rsid w:val="00D11952"/>
    <w:rsid w:val="00D121B8"/>
    <w:rsid w:val="00D12371"/>
    <w:rsid w:val="00D124F8"/>
    <w:rsid w:val="00D126F5"/>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FDB"/>
    <w:rsid w:val="00D44531"/>
    <w:rsid w:val="00D44C54"/>
    <w:rsid w:val="00D44FD6"/>
    <w:rsid w:val="00D451AB"/>
    <w:rsid w:val="00D45355"/>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B0"/>
    <w:rsid w:val="00DA1F08"/>
    <w:rsid w:val="00DA1F77"/>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331C"/>
    <w:rsid w:val="00DE34D1"/>
    <w:rsid w:val="00DE359F"/>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8BB"/>
    <w:rsid w:val="00DF595F"/>
    <w:rsid w:val="00DF596A"/>
    <w:rsid w:val="00DF59B1"/>
    <w:rsid w:val="00DF5B17"/>
    <w:rsid w:val="00DF5E8B"/>
    <w:rsid w:val="00DF6100"/>
    <w:rsid w:val="00DF65F9"/>
    <w:rsid w:val="00DF68C4"/>
    <w:rsid w:val="00DF691B"/>
    <w:rsid w:val="00DF6976"/>
    <w:rsid w:val="00DF6AE3"/>
    <w:rsid w:val="00DF6C21"/>
    <w:rsid w:val="00DF6CA7"/>
    <w:rsid w:val="00DF705C"/>
    <w:rsid w:val="00DF7091"/>
    <w:rsid w:val="00DF70D2"/>
    <w:rsid w:val="00DF7163"/>
    <w:rsid w:val="00DF72C1"/>
    <w:rsid w:val="00DF75A9"/>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755"/>
    <w:rsid w:val="00E40971"/>
    <w:rsid w:val="00E40986"/>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FA0"/>
    <w:rsid w:val="00E4526A"/>
    <w:rsid w:val="00E458E0"/>
    <w:rsid w:val="00E4590A"/>
    <w:rsid w:val="00E45B42"/>
    <w:rsid w:val="00E45C95"/>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FC9"/>
    <w:rsid w:val="00E94217"/>
    <w:rsid w:val="00E9424D"/>
    <w:rsid w:val="00E94281"/>
    <w:rsid w:val="00E94835"/>
    <w:rsid w:val="00E94CB1"/>
    <w:rsid w:val="00E94DEC"/>
    <w:rsid w:val="00E94E1E"/>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5E1"/>
    <w:rsid w:val="00E976DD"/>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404E"/>
    <w:rsid w:val="00EC407E"/>
    <w:rsid w:val="00EC4373"/>
    <w:rsid w:val="00EC4745"/>
    <w:rsid w:val="00EC48EF"/>
    <w:rsid w:val="00EC4A70"/>
    <w:rsid w:val="00EC4D8B"/>
    <w:rsid w:val="00EC4F31"/>
    <w:rsid w:val="00EC51B4"/>
    <w:rsid w:val="00EC593B"/>
    <w:rsid w:val="00EC5E06"/>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C0"/>
    <w:rsid w:val="00ED4869"/>
    <w:rsid w:val="00ED4980"/>
    <w:rsid w:val="00ED4D22"/>
    <w:rsid w:val="00ED4EAF"/>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70B"/>
    <w:rsid w:val="00F00B18"/>
    <w:rsid w:val="00F00DB8"/>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D0D"/>
    <w:rsid w:val="00F13DE7"/>
    <w:rsid w:val="00F140E4"/>
    <w:rsid w:val="00F147D8"/>
    <w:rsid w:val="00F14804"/>
    <w:rsid w:val="00F1482A"/>
    <w:rsid w:val="00F149A3"/>
    <w:rsid w:val="00F14BC5"/>
    <w:rsid w:val="00F14E79"/>
    <w:rsid w:val="00F14F91"/>
    <w:rsid w:val="00F150DE"/>
    <w:rsid w:val="00F151F7"/>
    <w:rsid w:val="00F152F9"/>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3BC"/>
    <w:rsid w:val="00F23429"/>
    <w:rsid w:val="00F235DE"/>
    <w:rsid w:val="00F23926"/>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184"/>
    <w:rsid w:val="00F556A5"/>
    <w:rsid w:val="00F55B8D"/>
    <w:rsid w:val="00F55CA7"/>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1220"/>
    <w:rsid w:val="00F81500"/>
    <w:rsid w:val="00F81642"/>
    <w:rsid w:val="00F816B8"/>
    <w:rsid w:val="00F81819"/>
    <w:rsid w:val="00F81A04"/>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2A9"/>
    <w:rsid w:val="00FA34B7"/>
    <w:rsid w:val="00FA3B57"/>
    <w:rsid w:val="00FA3E24"/>
    <w:rsid w:val="00FA3F1B"/>
    <w:rsid w:val="00FA3F37"/>
    <w:rsid w:val="00FA4123"/>
    <w:rsid w:val="00FA42E0"/>
    <w:rsid w:val="00FA4512"/>
    <w:rsid w:val="00FA4780"/>
    <w:rsid w:val="00FA47B1"/>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C0027"/>
    <w:rsid w:val="00FC0041"/>
    <w:rsid w:val="00FC062D"/>
    <w:rsid w:val="00FC076C"/>
    <w:rsid w:val="00FC087F"/>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B1"/>
    <w:rsid w:val="00FE2715"/>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D09D3"/>
    <w:pPr>
      <w:spacing w:line="280" w:lineRule="exact"/>
    </w:pPr>
    <w:rPr>
      <w:rFonts w:ascii="Verdana" w:hAnsi="Verdana"/>
      <w:sz w:val="18"/>
      <w:szCs w:val="24"/>
    </w:rPr>
  </w:style>
  <w:style w:type="paragraph" w:styleId="Kop1">
    <w:name w:val="heading 1"/>
    <w:basedOn w:val="Standaard"/>
    <w:next w:val="Standaard"/>
    <w:link w:val="Kop1Char"/>
    <w:qFormat/>
    <w:rsid w:val="00CD09D3"/>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CD09D3"/>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CD09D3"/>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CD09D3"/>
    <w:pPr>
      <w:keepNext/>
      <w:numPr>
        <w:ilvl w:val="3"/>
        <w:numId w:val="2"/>
      </w:numPr>
      <w:spacing w:before="280"/>
      <w:outlineLvl w:val="3"/>
    </w:pPr>
    <w:rPr>
      <w:b/>
      <w:bCs/>
      <w:szCs w:val="28"/>
    </w:rPr>
  </w:style>
  <w:style w:type="paragraph" w:styleId="Kop5">
    <w:name w:val="heading 5"/>
    <w:basedOn w:val="Standaard"/>
    <w:next w:val="Standaard"/>
    <w:link w:val="Kop5Char"/>
    <w:rsid w:val="00CD09D3"/>
    <w:pPr>
      <w:keepNext/>
      <w:numPr>
        <w:ilvl w:val="4"/>
        <w:numId w:val="2"/>
      </w:numPr>
      <w:spacing w:before="280"/>
      <w:outlineLvl w:val="4"/>
    </w:pPr>
    <w:rPr>
      <w:bCs/>
      <w:i/>
      <w:iCs/>
      <w:szCs w:val="26"/>
    </w:rPr>
  </w:style>
  <w:style w:type="paragraph" w:styleId="Kop6">
    <w:name w:val="heading 6"/>
    <w:basedOn w:val="Standaard"/>
    <w:next w:val="Standaard"/>
    <w:link w:val="Kop6Char"/>
    <w:rsid w:val="00CD09D3"/>
    <w:pPr>
      <w:keepNext/>
      <w:numPr>
        <w:ilvl w:val="5"/>
        <w:numId w:val="2"/>
      </w:numPr>
      <w:spacing w:before="280"/>
      <w:outlineLvl w:val="5"/>
    </w:pPr>
    <w:rPr>
      <w:bCs/>
      <w:i/>
      <w:szCs w:val="22"/>
    </w:rPr>
  </w:style>
  <w:style w:type="paragraph" w:styleId="Kop7">
    <w:name w:val="heading 7"/>
    <w:basedOn w:val="Standaard"/>
    <w:next w:val="Standaard"/>
    <w:link w:val="Kop7Char"/>
    <w:rsid w:val="00CD09D3"/>
    <w:pPr>
      <w:keepNext/>
      <w:spacing w:before="280"/>
      <w:outlineLvl w:val="6"/>
    </w:pPr>
  </w:style>
  <w:style w:type="paragraph" w:styleId="Kop8">
    <w:name w:val="heading 8"/>
    <w:basedOn w:val="Standaard"/>
    <w:next w:val="Standaard"/>
    <w:link w:val="Kop8Char"/>
    <w:rsid w:val="00CD09D3"/>
    <w:pPr>
      <w:keepNext/>
      <w:spacing w:before="280"/>
      <w:outlineLvl w:val="7"/>
    </w:pPr>
    <w:rPr>
      <w:iCs/>
    </w:rPr>
  </w:style>
  <w:style w:type="paragraph" w:styleId="Kop9">
    <w:name w:val="heading 9"/>
    <w:basedOn w:val="Standaard"/>
    <w:next w:val="Standaard"/>
    <w:link w:val="Kop9Char"/>
    <w:rsid w:val="00CD09D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CD09D3"/>
    <w:pPr>
      <w:keepNext/>
      <w:pageBreakBefore/>
      <w:spacing w:after="700"/>
      <w:contextualSpacing/>
      <w:outlineLvl w:val="0"/>
    </w:pPr>
    <w:rPr>
      <w:sz w:val="24"/>
    </w:rPr>
  </w:style>
  <w:style w:type="numbering" w:customStyle="1" w:styleId="Nummering">
    <w:name w:val="Nummering"/>
    <w:basedOn w:val="Geenlijst"/>
    <w:uiPriority w:val="99"/>
    <w:rsid w:val="00CD09D3"/>
    <w:pPr>
      <w:numPr>
        <w:numId w:val="1"/>
      </w:numPr>
    </w:pPr>
  </w:style>
  <w:style w:type="paragraph" w:styleId="Inhopg1">
    <w:name w:val="toc 1"/>
    <w:basedOn w:val="Standaard"/>
    <w:next w:val="Standaard"/>
    <w:uiPriority w:val="39"/>
    <w:rsid w:val="00CD09D3"/>
    <w:pPr>
      <w:keepNext/>
      <w:tabs>
        <w:tab w:val="right" w:leader="dot" w:pos="8505"/>
      </w:tabs>
      <w:spacing w:before="280"/>
      <w:ind w:hanging="1134"/>
    </w:pPr>
    <w:rPr>
      <w:b/>
    </w:rPr>
  </w:style>
  <w:style w:type="paragraph" w:styleId="Koptekst">
    <w:name w:val="header"/>
    <w:basedOn w:val="Standaard"/>
    <w:link w:val="KoptekstChar"/>
    <w:rsid w:val="00CD09D3"/>
    <w:pPr>
      <w:spacing w:line="200" w:lineRule="exact"/>
    </w:pPr>
    <w:rPr>
      <w:rFonts w:cs="Verdana-Bold"/>
      <w:bCs/>
      <w:smallCaps/>
      <w:sz w:val="14"/>
      <w:szCs w:val="13"/>
    </w:rPr>
  </w:style>
  <w:style w:type="paragraph" w:styleId="Voettekst">
    <w:name w:val="footer"/>
    <w:basedOn w:val="Standaard"/>
    <w:link w:val="VoettekstChar"/>
    <w:rsid w:val="00CD09D3"/>
    <w:pPr>
      <w:tabs>
        <w:tab w:val="center" w:pos="4536"/>
        <w:tab w:val="right" w:pos="9072"/>
      </w:tabs>
    </w:pPr>
  </w:style>
  <w:style w:type="paragraph" w:styleId="Titel">
    <w:name w:val="Title"/>
    <w:basedOn w:val="Standaard"/>
    <w:link w:val="TitelChar"/>
    <w:uiPriority w:val="10"/>
    <w:rsid w:val="00CD09D3"/>
    <w:pPr>
      <w:spacing w:line="320" w:lineRule="atLeast"/>
    </w:pPr>
    <w:rPr>
      <w:rFonts w:cs="Arial"/>
      <w:b/>
      <w:bCs/>
      <w:kern w:val="28"/>
      <w:sz w:val="24"/>
      <w:szCs w:val="32"/>
    </w:rPr>
  </w:style>
  <w:style w:type="paragraph" w:styleId="Inhopg2">
    <w:name w:val="toc 2"/>
    <w:basedOn w:val="Standaard"/>
    <w:next w:val="Standaard"/>
    <w:uiPriority w:val="39"/>
    <w:rsid w:val="00CD09D3"/>
    <w:pPr>
      <w:keepNext/>
      <w:tabs>
        <w:tab w:val="right" w:leader="dot" w:pos="8505"/>
      </w:tabs>
      <w:spacing w:before="280"/>
      <w:ind w:hanging="1134"/>
    </w:pPr>
    <w:rPr>
      <w:b/>
    </w:rPr>
  </w:style>
  <w:style w:type="paragraph" w:styleId="Inhopg3">
    <w:name w:val="toc 3"/>
    <w:basedOn w:val="Standaard"/>
    <w:next w:val="Standaard"/>
    <w:uiPriority w:val="39"/>
    <w:rsid w:val="00CD09D3"/>
    <w:pPr>
      <w:tabs>
        <w:tab w:val="right" w:leader="dot" w:pos="8505"/>
      </w:tabs>
      <w:ind w:hanging="1134"/>
    </w:pPr>
  </w:style>
  <w:style w:type="table" w:customStyle="1" w:styleId="Tabel">
    <w:name w:val="Tabel"/>
    <w:basedOn w:val="Standaardtabel"/>
    <w:uiPriority w:val="99"/>
    <w:rsid w:val="00CD09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D09D3"/>
    <w:pPr>
      <w:tabs>
        <w:tab w:val="right" w:leader="dot" w:pos="8505"/>
      </w:tabs>
      <w:ind w:hanging="1134"/>
    </w:pPr>
  </w:style>
  <w:style w:type="paragraph" w:styleId="Inhopg5">
    <w:name w:val="toc 5"/>
    <w:basedOn w:val="Standaard"/>
    <w:next w:val="Standaard"/>
    <w:uiPriority w:val="39"/>
    <w:rsid w:val="00CD09D3"/>
    <w:pPr>
      <w:tabs>
        <w:tab w:val="right" w:leader="dot" w:pos="8505"/>
      </w:tabs>
      <w:ind w:hanging="1134"/>
    </w:pPr>
  </w:style>
  <w:style w:type="paragraph" w:styleId="Voetnoottekst">
    <w:name w:val="footnote text"/>
    <w:basedOn w:val="Standaard"/>
    <w:link w:val="VoetnoottekstChar"/>
    <w:uiPriority w:val="99"/>
    <w:rsid w:val="00CD09D3"/>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CD09D3"/>
    <w:rPr>
      <w:szCs w:val="20"/>
    </w:rPr>
  </w:style>
  <w:style w:type="table" w:customStyle="1" w:styleId="Versiehistorie">
    <w:name w:val="Versiehistorie"/>
    <w:basedOn w:val="Standaardtabel"/>
    <w:uiPriority w:val="99"/>
    <w:rsid w:val="00CD09D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CD09D3"/>
    <w:rPr>
      <w:rFonts w:ascii="Verdana" w:hAnsi="Verdana"/>
      <w:sz w:val="18"/>
      <w:szCs w:val="24"/>
    </w:rPr>
  </w:style>
  <w:style w:type="table" w:styleId="Tabelraster">
    <w:name w:val="Table Grid"/>
    <w:basedOn w:val="Standaardtabel"/>
    <w:rsid w:val="00CD09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CD09D3"/>
    <w:pPr>
      <w:spacing w:line="240" w:lineRule="auto"/>
    </w:pPr>
    <w:rPr>
      <w:b/>
      <w:bCs/>
      <w:sz w:val="20"/>
      <w:szCs w:val="20"/>
    </w:rPr>
  </w:style>
  <w:style w:type="paragraph" w:customStyle="1" w:styleId="Colofon">
    <w:name w:val="Colofon"/>
    <w:basedOn w:val="Standaard"/>
    <w:rsid w:val="00CD09D3"/>
    <w:pPr>
      <w:ind w:left="2268" w:hanging="2268"/>
    </w:pPr>
  </w:style>
  <w:style w:type="paragraph" w:customStyle="1" w:styleId="Kop2bijlage">
    <w:name w:val="Kop 2 bijlage"/>
    <w:basedOn w:val="Standaard"/>
    <w:next w:val="Standaard"/>
    <w:rsid w:val="00CD09D3"/>
    <w:pPr>
      <w:keepNext/>
      <w:pageBreakBefore/>
      <w:numPr>
        <w:ilvl w:val="7"/>
        <w:numId w:val="2"/>
      </w:numPr>
      <w:spacing w:after="700"/>
      <w:outlineLvl w:val="1"/>
    </w:pPr>
    <w:rPr>
      <w:sz w:val="24"/>
    </w:rPr>
  </w:style>
  <w:style w:type="paragraph" w:customStyle="1" w:styleId="Kop3bijlage">
    <w:name w:val="Kop 3 bijlage"/>
    <w:basedOn w:val="Standaard"/>
    <w:next w:val="Standaard"/>
    <w:rsid w:val="00CD09D3"/>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CD09D3"/>
    <w:pPr>
      <w:numPr>
        <w:numId w:val="1"/>
      </w:numPr>
    </w:pPr>
  </w:style>
  <w:style w:type="paragraph" w:customStyle="1" w:styleId="Opsommingnummers2">
    <w:name w:val="Opsomming nummers 2"/>
    <w:basedOn w:val="Standaard"/>
    <w:qFormat/>
    <w:rsid w:val="00CD09D3"/>
    <w:pPr>
      <w:numPr>
        <w:ilvl w:val="2"/>
        <w:numId w:val="1"/>
      </w:numPr>
    </w:pPr>
  </w:style>
  <w:style w:type="paragraph" w:customStyle="1" w:styleId="Opsommingnummers3">
    <w:name w:val="Opsomming nummers 3"/>
    <w:basedOn w:val="Standaard"/>
    <w:qFormat/>
    <w:rsid w:val="00CD09D3"/>
    <w:pPr>
      <w:numPr>
        <w:ilvl w:val="4"/>
        <w:numId w:val="1"/>
      </w:numPr>
    </w:pPr>
  </w:style>
  <w:style w:type="paragraph" w:styleId="Inhopg6">
    <w:name w:val="toc 6"/>
    <w:basedOn w:val="Standaard"/>
    <w:next w:val="Standaard"/>
    <w:uiPriority w:val="39"/>
    <w:unhideWhenUsed/>
    <w:rsid w:val="00CD09D3"/>
    <w:pPr>
      <w:tabs>
        <w:tab w:val="right" w:leader="dot" w:pos="8505"/>
      </w:tabs>
      <w:ind w:hanging="1134"/>
    </w:pPr>
  </w:style>
  <w:style w:type="paragraph" w:styleId="Inhopg7">
    <w:name w:val="toc 7"/>
    <w:basedOn w:val="Standaard"/>
    <w:next w:val="Standaard"/>
    <w:uiPriority w:val="39"/>
    <w:rsid w:val="00CD09D3"/>
    <w:pPr>
      <w:tabs>
        <w:tab w:val="right" w:leader="dot" w:pos="8505"/>
      </w:tabs>
    </w:pPr>
  </w:style>
  <w:style w:type="paragraph" w:customStyle="1" w:styleId="Opsommingtekens1">
    <w:name w:val="Opsomming tekens 1"/>
    <w:basedOn w:val="Standaard"/>
    <w:qFormat/>
    <w:rsid w:val="00CD09D3"/>
    <w:pPr>
      <w:numPr>
        <w:ilvl w:val="1"/>
        <w:numId w:val="1"/>
      </w:numPr>
    </w:pPr>
  </w:style>
  <w:style w:type="paragraph" w:customStyle="1" w:styleId="Opsommingtekens2">
    <w:name w:val="Opsomming tekens 2"/>
    <w:basedOn w:val="Standaard"/>
    <w:qFormat/>
    <w:rsid w:val="00CD09D3"/>
    <w:pPr>
      <w:numPr>
        <w:ilvl w:val="3"/>
        <w:numId w:val="1"/>
      </w:numPr>
    </w:pPr>
  </w:style>
  <w:style w:type="paragraph" w:customStyle="1" w:styleId="Opsommingtekens3">
    <w:name w:val="Opsomming tekens 3"/>
    <w:basedOn w:val="Standaard"/>
    <w:qFormat/>
    <w:rsid w:val="00CD09D3"/>
    <w:pPr>
      <w:numPr>
        <w:ilvl w:val="5"/>
        <w:numId w:val="1"/>
      </w:numPr>
    </w:pPr>
  </w:style>
  <w:style w:type="paragraph" w:customStyle="1" w:styleId="Opsommingtekens4">
    <w:name w:val="Opsomming tekens 4"/>
    <w:basedOn w:val="Standaard"/>
    <w:qFormat/>
    <w:rsid w:val="00CD09D3"/>
    <w:pPr>
      <w:numPr>
        <w:ilvl w:val="6"/>
        <w:numId w:val="1"/>
      </w:numPr>
    </w:pPr>
  </w:style>
  <w:style w:type="paragraph" w:customStyle="1" w:styleId="Tabeltitel">
    <w:name w:val="Tabeltitel"/>
    <w:basedOn w:val="Standaard"/>
    <w:next w:val="Standaard"/>
    <w:qFormat/>
    <w:rsid w:val="00CD09D3"/>
    <w:pPr>
      <w:keepNext/>
      <w:numPr>
        <w:numId w:val="6"/>
      </w:numPr>
      <w:spacing w:before="280" w:after="140"/>
    </w:pPr>
    <w:rPr>
      <w:b/>
    </w:rPr>
  </w:style>
  <w:style w:type="table" w:styleId="3D-effectenvoortabel1">
    <w:name w:val="Table 3D effects 1"/>
    <w:basedOn w:val="Standaardtabel"/>
    <w:semiHidden/>
    <w:unhideWhenUsed/>
    <w:rsid w:val="00CD09D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D09D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D09D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CD09D3"/>
    <w:pPr>
      <w:spacing w:line="240" w:lineRule="auto"/>
    </w:pPr>
    <w:rPr>
      <w:sz w:val="14"/>
    </w:rPr>
  </w:style>
  <w:style w:type="character" w:styleId="Verwijzingopmerking">
    <w:name w:val="annotation reference"/>
    <w:basedOn w:val="Standaardalinea-lettertype"/>
    <w:semiHidden/>
    <w:unhideWhenUsed/>
    <w:rsid w:val="00CD09D3"/>
    <w:rPr>
      <w:sz w:val="16"/>
      <w:szCs w:val="16"/>
    </w:rPr>
  </w:style>
  <w:style w:type="paragraph" w:styleId="Documentstructuur">
    <w:name w:val="Document Map"/>
    <w:basedOn w:val="Standaard"/>
    <w:link w:val="DocumentstructuurChar"/>
    <w:semiHidden/>
    <w:unhideWhenUsed/>
    <w:rsid w:val="00CD09D3"/>
    <w:pPr>
      <w:spacing w:line="240" w:lineRule="auto"/>
    </w:pPr>
    <w:rPr>
      <w:rFonts w:ascii="Tahoma" w:hAnsi="Tahoma" w:cs="Tahoma"/>
      <w:sz w:val="16"/>
      <w:szCs w:val="16"/>
    </w:rPr>
  </w:style>
  <w:style w:type="table" w:styleId="Donkerelijst">
    <w:name w:val="Dark List"/>
    <w:basedOn w:val="Standaardtabel"/>
    <w:uiPriority w:val="61"/>
    <w:rsid w:val="00CD09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D09D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D09D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D09D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D09D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D09D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D09D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D09D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D09D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D09D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D09D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CD09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D09D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D09D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D09D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D09D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D09D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D09D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D09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D09D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D09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D09D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D09D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D09D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D09D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D09D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D09D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D09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D09D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D09D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D09D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D09D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D09D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D09D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D09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D09D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CD09D3"/>
    <w:pPr>
      <w:spacing w:line="240" w:lineRule="auto"/>
      <w:ind w:left="180" w:hanging="180"/>
    </w:pPr>
  </w:style>
  <w:style w:type="paragraph" w:styleId="Index2">
    <w:name w:val="index 2"/>
    <w:basedOn w:val="Standaard"/>
    <w:next w:val="Standaard"/>
    <w:semiHidden/>
    <w:unhideWhenUsed/>
    <w:rsid w:val="00CD09D3"/>
    <w:pPr>
      <w:spacing w:line="240" w:lineRule="auto"/>
      <w:ind w:left="360" w:hanging="180"/>
    </w:pPr>
  </w:style>
  <w:style w:type="paragraph" w:styleId="Index3">
    <w:name w:val="index 3"/>
    <w:basedOn w:val="Standaard"/>
    <w:next w:val="Standaard"/>
    <w:semiHidden/>
    <w:unhideWhenUsed/>
    <w:rsid w:val="00CD09D3"/>
    <w:pPr>
      <w:spacing w:line="240" w:lineRule="auto"/>
      <w:ind w:left="540" w:hanging="180"/>
    </w:pPr>
  </w:style>
  <w:style w:type="paragraph" w:styleId="Index4">
    <w:name w:val="index 4"/>
    <w:basedOn w:val="Standaard"/>
    <w:next w:val="Standaard"/>
    <w:semiHidden/>
    <w:unhideWhenUsed/>
    <w:rsid w:val="00CD09D3"/>
    <w:pPr>
      <w:spacing w:line="240" w:lineRule="auto"/>
      <w:ind w:left="720" w:hanging="180"/>
    </w:pPr>
  </w:style>
  <w:style w:type="paragraph" w:styleId="Index5">
    <w:name w:val="index 5"/>
    <w:basedOn w:val="Standaard"/>
    <w:next w:val="Standaard"/>
    <w:semiHidden/>
    <w:unhideWhenUsed/>
    <w:rsid w:val="00CD09D3"/>
    <w:pPr>
      <w:spacing w:line="240" w:lineRule="auto"/>
      <w:ind w:left="900" w:hanging="180"/>
    </w:pPr>
  </w:style>
  <w:style w:type="paragraph" w:styleId="Index6">
    <w:name w:val="index 6"/>
    <w:basedOn w:val="Standaard"/>
    <w:next w:val="Standaard"/>
    <w:semiHidden/>
    <w:unhideWhenUsed/>
    <w:rsid w:val="00CD09D3"/>
    <w:pPr>
      <w:spacing w:line="240" w:lineRule="auto"/>
      <w:ind w:left="1080" w:hanging="180"/>
    </w:pPr>
  </w:style>
  <w:style w:type="paragraph" w:styleId="Index7">
    <w:name w:val="index 7"/>
    <w:basedOn w:val="Standaard"/>
    <w:next w:val="Standaard"/>
    <w:semiHidden/>
    <w:unhideWhenUsed/>
    <w:rsid w:val="00CD09D3"/>
    <w:pPr>
      <w:spacing w:line="240" w:lineRule="auto"/>
      <w:ind w:left="1260" w:hanging="180"/>
    </w:pPr>
  </w:style>
  <w:style w:type="paragraph" w:styleId="Index8">
    <w:name w:val="index 8"/>
    <w:basedOn w:val="Standaard"/>
    <w:next w:val="Standaard"/>
    <w:semiHidden/>
    <w:unhideWhenUsed/>
    <w:rsid w:val="00CD09D3"/>
    <w:pPr>
      <w:spacing w:line="240" w:lineRule="auto"/>
      <w:ind w:left="1440" w:hanging="180"/>
    </w:pPr>
  </w:style>
  <w:style w:type="paragraph" w:styleId="Index9">
    <w:name w:val="index 9"/>
    <w:basedOn w:val="Standaard"/>
    <w:next w:val="Standaard"/>
    <w:semiHidden/>
    <w:unhideWhenUsed/>
    <w:rsid w:val="00CD09D3"/>
    <w:pPr>
      <w:spacing w:line="240" w:lineRule="auto"/>
      <w:ind w:left="1620" w:hanging="180"/>
    </w:pPr>
  </w:style>
  <w:style w:type="paragraph" w:styleId="Inhopg8">
    <w:name w:val="toc 8"/>
    <w:basedOn w:val="Standaard"/>
    <w:next w:val="Standaard"/>
    <w:uiPriority w:val="39"/>
    <w:unhideWhenUsed/>
    <w:rsid w:val="00CD09D3"/>
    <w:pPr>
      <w:tabs>
        <w:tab w:val="right" w:leader="dot" w:pos="8505"/>
      </w:tabs>
    </w:pPr>
  </w:style>
  <w:style w:type="paragraph" w:styleId="Inhopg9">
    <w:name w:val="toc 9"/>
    <w:basedOn w:val="Standaard"/>
    <w:next w:val="Standaard"/>
    <w:uiPriority w:val="39"/>
    <w:unhideWhenUsed/>
    <w:rsid w:val="00CD09D3"/>
    <w:pPr>
      <w:spacing w:after="100"/>
      <w:ind w:left="1260"/>
    </w:pPr>
  </w:style>
  <w:style w:type="table" w:styleId="Klassieketabel1">
    <w:name w:val="Table Classic 1"/>
    <w:basedOn w:val="Standaardtabel"/>
    <w:semiHidden/>
    <w:unhideWhenUsed/>
    <w:rsid w:val="00CD09D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D09D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D09D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D09D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D09D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D09D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D09D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D09D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D09D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D09D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D09D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D09D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D09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D09D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D09D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D09D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D09D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D09D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D09D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D09D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D09D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D09D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CD09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D09D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D09D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D09D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D09D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D09D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D09D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D09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D09D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D09D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D09D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D09D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D09D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D09D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D09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D09D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D09D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D09D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D09D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D09D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D09D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CD09D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CD09D3"/>
  </w:style>
  <w:style w:type="table" w:styleId="Professioneletabel">
    <w:name w:val="Table Professional"/>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D09D3"/>
  </w:style>
  <w:style w:type="table" w:styleId="Tabelkolommen1">
    <w:name w:val="Table Columns 1"/>
    <w:basedOn w:val="Standaardtabel"/>
    <w:semiHidden/>
    <w:unhideWhenUsed/>
    <w:rsid w:val="00CD09D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D09D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D09D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D09D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D09D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D09D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D09D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D09D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D09D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D09D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D09D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D09D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D09D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D09D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D09D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D09D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D09D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CD09D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D09D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D09D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D09D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D09D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CD09D3"/>
    <w:pPr>
      <w:keepNext/>
      <w:spacing w:before="280" w:after="280" w:line="240" w:lineRule="auto"/>
    </w:pPr>
    <w:rPr>
      <w:color w:val="FF0000"/>
    </w:rPr>
  </w:style>
  <w:style w:type="paragraph" w:customStyle="1" w:styleId="Figuurbijschrift">
    <w:name w:val="Figuurbijschrift"/>
    <w:basedOn w:val="Standaard"/>
    <w:next w:val="Standaard"/>
    <w:qFormat/>
    <w:rsid w:val="00CD09D3"/>
    <w:pPr>
      <w:numPr>
        <w:numId w:val="5"/>
      </w:numPr>
      <w:tabs>
        <w:tab w:val="left" w:pos="1134"/>
      </w:tabs>
      <w:spacing w:before="280" w:after="280"/>
    </w:pPr>
    <w:rPr>
      <w:b/>
    </w:rPr>
  </w:style>
  <w:style w:type="character" w:styleId="Eindnootmarkering">
    <w:name w:val="endnote reference"/>
    <w:basedOn w:val="Standaardalinea-lettertype"/>
    <w:semiHidden/>
    <w:unhideWhenUsed/>
    <w:rsid w:val="00CD09D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CD09D3"/>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CD09D3"/>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CD09D3"/>
  </w:style>
  <w:style w:type="paragraph" w:styleId="Kopvaninhoudsopgave">
    <w:name w:val="TOC Heading"/>
    <w:basedOn w:val="Kop1"/>
    <w:next w:val="Standaard"/>
    <w:uiPriority w:val="39"/>
    <w:semiHidden/>
    <w:unhideWhenUsed/>
    <w:qFormat/>
    <w:rsid w:val="00CD09D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CD09D3"/>
    <w:pPr>
      <w:shd w:val="clear" w:color="auto" w:fill="FFFF00"/>
      <w:spacing w:before="280" w:after="280"/>
      <w:contextualSpacing/>
    </w:pPr>
  </w:style>
  <w:style w:type="paragraph" w:customStyle="1" w:styleId="Code">
    <w:name w:val="Code"/>
    <w:basedOn w:val="Standaard"/>
    <w:rsid w:val="00CD09D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D09D3"/>
    <w:rPr>
      <w:color w:val="808080"/>
    </w:rPr>
  </w:style>
  <w:style w:type="character" w:customStyle="1" w:styleId="Colofonomgevingswetbesluit">
    <w:name w:val="Colofon omgevingswetbesluit"/>
    <w:basedOn w:val="Standaardalinea-lettertype"/>
    <w:uiPriority w:val="1"/>
    <w:rsid w:val="00CD09D3"/>
  </w:style>
  <w:style w:type="character" w:customStyle="1" w:styleId="Colofonprojectnaam">
    <w:name w:val="Colofon projectnaam"/>
    <w:basedOn w:val="Standaardalinea-lettertype"/>
    <w:uiPriority w:val="1"/>
    <w:rsid w:val="00CD09D3"/>
  </w:style>
  <w:style w:type="character" w:customStyle="1" w:styleId="Colofonprojectnummer">
    <w:name w:val="Colofon projectnummer"/>
    <w:basedOn w:val="Standaardalinea-lettertype"/>
    <w:uiPriority w:val="1"/>
    <w:rsid w:val="00CD09D3"/>
  </w:style>
  <w:style w:type="character" w:customStyle="1" w:styleId="Colofoncontactpersoon">
    <w:name w:val="Colofon contactpersoon"/>
    <w:basedOn w:val="Standaardalinea-lettertype"/>
    <w:uiPriority w:val="1"/>
    <w:rsid w:val="00CD09D3"/>
  </w:style>
  <w:style w:type="character" w:customStyle="1" w:styleId="Colofonauteur">
    <w:name w:val="Colofon auteur"/>
    <w:basedOn w:val="Standaardalinea-lettertype"/>
    <w:uiPriority w:val="1"/>
    <w:rsid w:val="00CD09D3"/>
  </w:style>
  <w:style w:type="table" w:customStyle="1" w:styleId="Implementatie">
    <w:name w:val="Implementatie"/>
    <w:basedOn w:val="Standaardtabel"/>
    <w:uiPriority w:val="99"/>
    <w:rsid w:val="00CD09D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CD09D3"/>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CD09D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D09D3"/>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CD09D3"/>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CD09D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CD09D3"/>
  </w:style>
  <w:style w:type="paragraph" w:styleId="Bloktekst">
    <w:name w:val="Block Text"/>
    <w:basedOn w:val="Standaard"/>
    <w:semiHidden/>
    <w:unhideWhenUsed/>
    <w:rsid w:val="00CD09D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D09D3"/>
    <w:pPr>
      <w:ind w:left="180" w:hanging="180"/>
    </w:pPr>
  </w:style>
  <w:style w:type="paragraph" w:styleId="Datum">
    <w:name w:val="Date"/>
    <w:basedOn w:val="Standaard"/>
    <w:next w:val="Standaard"/>
    <w:link w:val="DatumChar"/>
    <w:semiHidden/>
    <w:unhideWhenUsed/>
    <w:rsid w:val="00CD09D3"/>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CD09D3"/>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CD09D3"/>
    <w:rPr>
      <w:color w:val="800080" w:themeColor="followedHyperlink"/>
      <w:u w:val="single"/>
    </w:rPr>
  </w:style>
  <w:style w:type="paragraph" w:styleId="Handtekening">
    <w:name w:val="Signature"/>
    <w:basedOn w:val="Standaard"/>
    <w:link w:val="HandtekeningChar"/>
    <w:semiHidden/>
    <w:unhideWhenUsed/>
    <w:rsid w:val="00CD09D3"/>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CD09D3"/>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CD09D3"/>
    <w:rPr>
      <w:rFonts w:ascii="Consolas" w:hAnsi="Consolas"/>
      <w:sz w:val="20"/>
      <w:szCs w:val="20"/>
    </w:rPr>
  </w:style>
  <w:style w:type="character" w:styleId="HTMLDefinition">
    <w:name w:val="HTML Definition"/>
    <w:basedOn w:val="Standaardalinea-lettertype"/>
    <w:semiHidden/>
    <w:unhideWhenUsed/>
    <w:rsid w:val="00CD09D3"/>
    <w:rPr>
      <w:i/>
      <w:iCs/>
    </w:rPr>
  </w:style>
  <w:style w:type="character" w:styleId="HTMLVariable">
    <w:name w:val="HTML Variable"/>
    <w:basedOn w:val="Standaardalinea-lettertype"/>
    <w:semiHidden/>
    <w:unhideWhenUsed/>
    <w:rsid w:val="00CD09D3"/>
    <w:rPr>
      <w:i/>
      <w:iCs/>
    </w:rPr>
  </w:style>
  <w:style w:type="character" w:styleId="HTML-acroniem">
    <w:name w:val="HTML Acronym"/>
    <w:basedOn w:val="Standaardalinea-lettertype"/>
    <w:semiHidden/>
    <w:unhideWhenUsed/>
    <w:rsid w:val="00CD09D3"/>
  </w:style>
  <w:style w:type="paragraph" w:styleId="HTML-adres">
    <w:name w:val="HTML Address"/>
    <w:basedOn w:val="Standaard"/>
    <w:link w:val="HTML-adresChar"/>
    <w:semiHidden/>
    <w:unhideWhenUsed/>
    <w:rsid w:val="00CD09D3"/>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CD09D3"/>
    <w:rPr>
      <w:i/>
      <w:iCs/>
    </w:rPr>
  </w:style>
  <w:style w:type="character" w:styleId="HTML-schrijfmachine">
    <w:name w:val="HTML Typewriter"/>
    <w:basedOn w:val="Standaardalinea-lettertype"/>
    <w:semiHidden/>
    <w:unhideWhenUsed/>
    <w:rsid w:val="00CD09D3"/>
    <w:rPr>
      <w:rFonts w:ascii="Consolas" w:hAnsi="Consolas"/>
      <w:sz w:val="20"/>
      <w:szCs w:val="20"/>
    </w:rPr>
  </w:style>
  <w:style w:type="character" w:styleId="HTML-toetsenbord">
    <w:name w:val="HTML Keyboard"/>
    <w:basedOn w:val="Standaardalinea-lettertype"/>
    <w:semiHidden/>
    <w:unhideWhenUsed/>
    <w:rsid w:val="00CD09D3"/>
    <w:rPr>
      <w:rFonts w:ascii="Consolas" w:hAnsi="Consolas"/>
      <w:sz w:val="20"/>
      <w:szCs w:val="20"/>
    </w:rPr>
  </w:style>
  <w:style w:type="character" w:styleId="HTML-voorbeeld">
    <w:name w:val="HTML Sample"/>
    <w:basedOn w:val="Standaardalinea-lettertype"/>
    <w:semiHidden/>
    <w:unhideWhenUsed/>
    <w:rsid w:val="00CD09D3"/>
    <w:rPr>
      <w:rFonts w:ascii="Consolas" w:hAnsi="Consolas"/>
      <w:sz w:val="24"/>
      <w:szCs w:val="24"/>
    </w:rPr>
  </w:style>
  <w:style w:type="paragraph" w:styleId="Indexkop">
    <w:name w:val="index heading"/>
    <w:basedOn w:val="Standaard"/>
    <w:next w:val="Index1"/>
    <w:semiHidden/>
    <w:unhideWhenUsed/>
    <w:rsid w:val="00CD09D3"/>
    <w:rPr>
      <w:rFonts w:asciiTheme="majorHAnsi" w:eastAsiaTheme="majorEastAsia" w:hAnsiTheme="majorHAnsi" w:cstheme="majorBidi"/>
      <w:b/>
      <w:bCs/>
    </w:rPr>
  </w:style>
  <w:style w:type="paragraph" w:styleId="Kopbronvermelding">
    <w:name w:val="toa heading"/>
    <w:basedOn w:val="Standaard"/>
    <w:next w:val="Standaard"/>
    <w:semiHidden/>
    <w:unhideWhenUsed/>
    <w:rsid w:val="00CD09D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CD09D3"/>
    <w:pPr>
      <w:ind w:left="283" w:hanging="283"/>
      <w:contextualSpacing/>
    </w:pPr>
  </w:style>
  <w:style w:type="paragraph" w:styleId="Lijst2">
    <w:name w:val="List 2"/>
    <w:basedOn w:val="Standaard"/>
    <w:semiHidden/>
    <w:unhideWhenUsed/>
    <w:rsid w:val="00CD09D3"/>
    <w:pPr>
      <w:ind w:left="566" w:hanging="283"/>
      <w:contextualSpacing/>
    </w:pPr>
  </w:style>
  <w:style w:type="paragraph" w:styleId="Lijst3">
    <w:name w:val="List 3"/>
    <w:basedOn w:val="Standaard"/>
    <w:semiHidden/>
    <w:unhideWhenUsed/>
    <w:rsid w:val="00CD09D3"/>
    <w:pPr>
      <w:ind w:left="849" w:hanging="283"/>
      <w:contextualSpacing/>
    </w:pPr>
  </w:style>
  <w:style w:type="paragraph" w:styleId="Lijst4">
    <w:name w:val="List 4"/>
    <w:basedOn w:val="Standaard"/>
    <w:semiHidden/>
    <w:unhideWhenUsed/>
    <w:rsid w:val="00CD09D3"/>
    <w:pPr>
      <w:ind w:left="1132" w:hanging="283"/>
      <w:contextualSpacing/>
    </w:pPr>
  </w:style>
  <w:style w:type="paragraph" w:styleId="Lijst5">
    <w:name w:val="List 5"/>
    <w:basedOn w:val="Standaard"/>
    <w:semiHidden/>
    <w:unhideWhenUsed/>
    <w:rsid w:val="00CD09D3"/>
    <w:pPr>
      <w:ind w:left="1415" w:hanging="283"/>
      <w:contextualSpacing/>
    </w:pPr>
  </w:style>
  <w:style w:type="paragraph" w:styleId="Lijstmetafbeeldingen">
    <w:name w:val="table of figures"/>
    <w:basedOn w:val="Standaard"/>
    <w:next w:val="Standaard"/>
    <w:semiHidden/>
    <w:unhideWhenUsed/>
    <w:rsid w:val="00CD09D3"/>
  </w:style>
  <w:style w:type="paragraph" w:styleId="Lijstopsomteken">
    <w:name w:val="List Bullet"/>
    <w:basedOn w:val="Standaard"/>
    <w:unhideWhenUsed/>
    <w:rsid w:val="00CD09D3"/>
    <w:pPr>
      <w:numPr>
        <w:numId w:val="3"/>
      </w:numPr>
      <w:contextualSpacing/>
    </w:pPr>
  </w:style>
  <w:style w:type="paragraph" w:styleId="Lijstopsomteken2">
    <w:name w:val="List Bullet 2"/>
    <w:basedOn w:val="Standaard"/>
    <w:semiHidden/>
    <w:unhideWhenUsed/>
    <w:rsid w:val="00CD09D3"/>
    <w:pPr>
      <w:tabs>
        <w:tab w:val="num" w:pos="720"/>
      </w:tabs>
      <w:ind w:left="720" w:hanging="720"/>
      <w:contextualSpacing/>
    </w:pPr>
  </w:style>
  <w:style w:type="paragraph" w:styleId="Lijstopsomteken3">
    <w:name w:val="List Bullet 3"/>
    <w:basedOn w:val="Standaard"/>
    <w:semiHidden/>
    <w:unhideWhenUsed/>
    <w:rsid w:val="00CD09D3"/>
    <w:pPr>
      <w:tabs>
        <w:tab w:val="num" w:pos="720"/>
      </w:tabs>
      <w:ind w:left="720" w:hanging="720"/>
      <w:contextualSpacing/>
    </w:pPr>
  </w:style>
  <w:style w:type="paragraph" w:styleId="Lijstopsomteken4">
    <w:name w:val="List Bullet 4"/>
    <w:basedOn w:val="Standaard"/>
    <w:semiHidden/>
    <w:unhideWhenUsed/>
    <w:rsid w:val="00CD09D3"/>
    <w:pPr>
      <w:tabs>
        <w:tab w:val="num" w:pos="720"/>
      </w:tabs>
      <w:ind w:left="720" w:hanging="720"/>
      <w:contextualSpacing/>
    </w:pPr>
  </w:style>
  <w:style w:type="paragraph" w:styleId="Lijstopsomteken5">
    <w:name w:val="List Bullet 5"/>
    <w:basedOn w:val="Standaard"/>
    <w:semiHidden/>
    <w:unhideWhenUsed/>
    <w:rsid w:val="00CD09D3"/>
    <w:pPr>
      <w:tabs>
        <w:tab w:val="num" w:pos="720"/>
      </w:tabs>
      <w:ind w:left="720" w:hanging="720"/>
      <w:contextualSpacing/>
    </w:pPr>
  </w:style>
  <w:style w:type="paragraph" w:styleId="Lijstnummering2">
    <w:name w:val="List Number 2"/>
    <w:basedOn w:val="Standaard"/>
    <w:semiHidden/>
    <w:unhideWhenUsed/>
    <w:rsid w:val="00CD09D3"/>
    <w:pPr>
      <w:tabs>
        <w:tab w:val="num" w:pos="720"/>
      </w:tabs>
      <w:ind w:left="720" w:hanging="720"/>
      <w:contextualSpacing/>
    </w:pPr>
  </w:style>
  <w:style w:type="paragraph" w:styleId="Lijstnummering3">
    <w:name w:val="List Number 3"/>
    <w:basedOn w:val="Standaard"/>
    <w:semiHidden/>
    <w:unhideWhenUsed/>
    <w:rsid w:val="00CD09D3"/>
    <w:pPr>
      <w:tabs>
        <w:tab w:val="num" w:pos="720"/>
      </w:tabs>
      <w:ind w:left="720" w:hanging="720"/>
      <w:contextualSpacing/>
    </w:pPr>
  </w:style>
  <w:style w:type="paragraph" w:styleId="Lijstnummering4">
    <w:name w:val="List Number 4"/>
    <w:basedOn w:val="Standaard"/>
    <w:semiHidden/>
    <w:unhideWhenUsed/>
    <w:rsid w:val="00CD09D3"/>
    <w:pPr>
      <w:tabs>
        <w:tab w:val="num" w:pos="720"/>
      </w:tabs>
      <w:ind w:left="720" w:hanging="720"/>
      <w:contextualSpacing/>
    </w:pPr>
  </w:style>
  <w:style w:type="paragraph" w:styleId="Lijstnummering5">
    <w:name w:val="List Number 5"/>
    <w:basedOn w:val="Standaard"/>
    <w:semiHidden/>
    <w:unhideWhenUsed/>
    <w:rsid w:val="00CD09D3"/>
    <w:pPr>
      <w:tabs>
        <w:tab w:val="num" w:pos="720"/>
      </w:tabs>
      <w:ind w:left="720" w:hanging="720"/>
      <w:contextualSpacing/>
    </w:pPr>
  </w:style>
  <w:style w:type="paragraph" w:styleId="Lijstvoortzetting">
    <w:name w:val="List Continue"/>
    <w:basedOn w:val="Standaard"/>
    <w:semiHidden/>
    <w:unhideWhenUsed/>
    <w:rsid w:val="00CD09D3"/>
    <w:pPr>
      <w:spacing w:after="120"/>
      <w:ind w:left="283"/>
      <w:contextualSpacing/>
    </w:pPr>
  </w:style>
  <w:style w:type="paragraph" w:styleId="Lijstvoortzetting2">
    <w:name w:val="List Continue 2"/>
    <w:basedOn w:val="Standaard"/>
    <w:semiHidden/>
    <w:unhideWhenUsed/>
    <w:rsid w:val="00CD09D3"/>
    <w:pPr>
      <w:spacing w:after="120"/>
      <w:ind w:left="566"/>
      <w:contextualSpacing/>
    </w:pPr>
  </w:style>
  <w:style w:type="paragraph" w:styleId="Lijstvoortzetting3">
    <w:name w:val="List Continue 3"/>
    <w:basedOn w:val="Standaard"/>
    <w:semiHidden/>
    <w:unhideWhenUsed/>
    <w:rsid w:val="00CD09D3"/>
    <w:pPr>
      <w:spacing w:after="120"/>
      <w:ind w:left="849"/>
      <w:contextualSpacing/>
    </w:pPr>
  </w:style>
  <w:style w:type="paragraph" w:styleId="Lijstvoortzetting4">
    <w:name w:val="List Continue 4"/>
    <w:basedOn w:val="Standaard"/>
    <w:semiHidden/>
    <w:unhideWhenUsed/>
    <w:rsid w:val="00CD09D3"/>
    <w:pPr>
      <w:spacing w:after="120"/>
      <w:ind w:left="1132"/>
      <w:contextualSpacing/>
    </w:pPr>
  </w:style>
  <w:style w:type="paragraph" w:styleId="Lijstvoortzetting5">
    <w:name w:val="List Continue 5"/>
    <w:basedOn w:val="Standaard"/>
    <w:semiHidden/>
    <w:unhideWhenUsed/>
    <w:rsid w:val="00CD09D3"/>
    <w:pPr>
      <w:spacing w:after="120"/>
      <w:ind w:left="1415"/>
      <w:contextualSpacing/>
    </w:pPr>
  </w:style>
  <w:style w:type="paragraph" w:styleId="Normaalweb">
    <w:name w:val="Normal (Web)"/>
    <w:basedOn w:val="Standaard"/>
    <w:semiHidden/>
    <w:unhideWhenUsed/>
    <w:rsid w:val="00CD09D3"/>
    <w:rPr>
      <w:rFonts w:ascii="Times New Roman" w:hAnsi="Times New Roman"/>
      <w:sz w:val="24"/>
    </w:rPr>
  </w:style>
  <w:style w:type="paragraph" w:styleId="Notitiekop">
    <w:name w:val="Note Heading"/>
    <w:basedOn w:val="Standaard"/>
    <w:next w:val="Standaard"/>
    <w:link w:val="NotitiekopChar"/>
    <w:semiHidden/>
    <w:unhideWhenUsed/>
    <w:rsid w:val="00CD09D3"/>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CD09D3"/>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CD09D3"/>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CD09D3"/>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CD09D3"/>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CD09D3"/>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CD09D3"/>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CD09D3"/>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CD09D3"/>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CD09D3"/>
    <w:pPr>
      <w:ind w:left="708"/>
    </w:pPr>
  </w:style>
  <w:style w:type="paragraph" w:styleId="Tekstzonderopmaak">
    <w:name w:val="Plain Text"/>
    <w:basedOn w:val="Standaard"/>
    <w:link w:val="TekstzonderopmaakChar"/>
    <w:semiHidden/>
    <w:unhideWhenUsed/>
    <w:rsid w:val="00CD09D3"/>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CD09D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CD09D3"/>
    <w:pPr>
      <w:numPr>
        <w:ilvl w:val="7"/>
        <w:numId w:val="1"/>
      </w:numPr>
    </w:pPr>
  </w:style>
  <w:style w:type="paragraph" w:customStyle="1" w:styleId="Opsommingtekens6">
    <w:name w:val="Opsomming tekens 6"/>
    <w:basedOn w:val="Standaard"/>
    <w:qFormat/>
    <w:rsid w:val="00CD09D3"/>
    <w:pPr>
      <w:numPr>
        <w:ilvl w:val="8"/>
        <w:numId w:val="1"/>
      </w:numPr>
    </w:pPr>
  </w:style>
  <w:style w:type="character" w:customStyle="1" w:styleId="Verwijzing">
    <w:name w:val="Verwijzing"/>
    <w:basedOn w:val="Standaardalinea-lettertype"/>
    <w:uiPriority w:val="1"/>
    <w:rsid w:val="00CD09D3"/>
    <w:rPr>
      <w:u w:val="single"/>
    </w:rPr>
  </w:style>
  <w:style w:type="paragraph" w:customStyle="1" w:styleId="Kader">
    <w:name w:val="Kader"/>
    <w:basedOn w:val="Standaard"/>
    <w:next w:val="Standaard"/>
    <w:qFormat/>
    <w:rsid w:val="00CD09D3"/>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CD09D3"/>
  </w:style>
  <w:style w:type="numbering" w:styleId="1ai">
    <w:name w:val="Outline List 1"/>
    <w:basedOn w:val="Geenlijst"/>
    <w:semiHidden/>
    <w:unhideWhenUsed/>
    <w:rsid w:val="00CD09D3"/>
  </w:style>
  <w:style w:type="numbering" w:styleId="Artikelsectie">
    <w:name w:val="Outline List 3"/>
    <w:basedOn w:val="Geenlijst"/>
    <w:semiHidden/>
    <w:unhideWhenUsed/>
    <w:rsid w:val="00CD09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21" Type="http://schemas.openxmlformats.org/officeDocument/2006/relationships/hyperlink" Target="Notitie%20Werkwijze%20Geo%20en%20Locaties%20in%20omgevingsdocumenten.pdf" TargetMode="External"/><Relationship Id="rId84" Type="http://schemas.openxmlformats.org/officeDocument/2006/relationships/header" Target="header5.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87" Type="http://schemas.openxmlformats.org/officeDocument/2006/relationships/fontTable" Target="fontTable.xml"/><Relationship Id="rId5" Type="http://schemas.openxmlformats.org/officeDocument/2006/relationships/numbering" Target="numbering.xml"/><Relationship Id="rId82" Type="http://schemas.openxmlformats.org/officeDocument/2006/relationships/hyperlink" Target="https://www.geonovum.nl/geo-standaarden/omgevingswet/meldingen"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5" Type="http://schemas.openxmlformats.org/officeDocument/2006/relationships/footer" Target="footer5.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gitlab.com/koop/STOP/standaard/-/issues" TargetMode="External"/><Relationship Id="rId8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86" Type="http://schemas.openxmlformats.org/officeDocument/2006/relationships/hyperlink" Target="Notitie%20Werkwijze%20Geo%20en%20Locaties%20in%20omgevingsdocumenten.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99887C7F-27BA-4112-BED5-4BB3E6CA98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13298</TotalTime>
  <Pages>1</Pages>
  <Words>88940</Words>
  <Characters>489172</Characters>
  <Application>Microsoft Office Word</Application>
  <DocSecurity>0</DocSecurity>
  <Lines>4076</Lines>
  <Paragraphs>1153</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576959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5660</cp:revision>
  <cp:lastPrinted>2021-06-10T21:40:00Z</cp:lastPrinted>
  <dcterms:created xsi:type="dcterms:W3CDTF">2021-06-11T15:31:00Z</dcterms:created>
  <dcterms:modified xsi:type="dcterms:W3CDTF">2023-04-04T10:06:00Z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