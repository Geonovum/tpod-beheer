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E61A" w14:textId="77777777" w:rsidR="000B1C44" w:rsidRDefault="000B1C44" w:rsidP="000B1C44">
      <w:pPr>
        <w:pStyle w:val="Kop4"/>
      </w:pPr>
      <w:r>
        <w:t>Definitie</w:t>
      </w:r>
    </w:p>
    <w:p w14:paraId="61D144D1" w14:textId="37F66FAC" w:rsidR="000B1C44" w:rsidRDefault="000B1C44" w:rsidP="000B1C44">
      <w:r>
        <w:t xml:space="preserve">Regelingsgebied is het </w:t>
      </w:r>
      <w:r w:rsidRPr="00343FDB">
        <w:t xml:space="preserve">objecttype </w:t>
      </w:r>
      <w:r w:rsidRPr="00B8102B">
        <w:t>dat machineleesbaar vastlegt waar</w:t>
      </w:r>
      <w:r>
        <w:t xml:space="preserve"> het tijdelijk regelingdeel </w:t>
      </w:r>
      <w:r w:rsidR="00CD32BD">
        <w:t>bij een projectbesluit</w:t>
      </w:r>
      <w:r w:rsidR="007A576D">
        <w:t xml:space="preserve"> </w:t>
      </w:r>
      <w:r>
        <w:t>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