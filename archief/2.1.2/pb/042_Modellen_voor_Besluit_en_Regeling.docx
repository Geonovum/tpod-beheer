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2F17CF" w:rsidRDefault="00D9742C" w:rsidP="002F17CF">
      <w:pPr>
        <w:pStyle w:val="Kop4"/>
      </w:pPr>
      <w:r>
        <w:t>Modellen voor Besluit en Regeling</w:t>
      </w:r>
    </w:p>
    <w:p w14:paraId="0187F750" w14:textId="08E99FC3" w:rsidR="002F17CF" w:rsidRDefault="00D9742C" w:rsidP="002F17CF">
      <w:r>
        <w:t xml:space="preserve">Er zijn modellen voor </w:t>
      </w:r>
      <w:r w:rsidR="00446720" w:rsidRPr="00446720">
        <w:t xml:space="preserve">het Besluit </w:t>
      </w:r>
      <w:r>
        <w:t>en modellen voor</w:t>
      </w:r>
      <w:r w:rsidR="00446720">
        <w:t xml:space="preserve"> </w:t>
      </w:r>
      <w:r w:rsidR="00446720" w:rsidRPr="00446720">
        <w:t>de Regeling</w:t>
      </w:r>
      <w:r>
        <w:t xml:space="preserve">. </w:t>
      </w:r>
      <w:r w:rsidR="002B5A1D">
        <w:t xml:space="preserve">De </w:t>
      </w:r>
      <w:r w:rsidR="002B5A1D" w:rsidRPr="002B5A1D">
        <w:t>STOP/TPOD-standaard</w:t>
      </w:r>
      <w:r w:rsidR="002B5A1D">
        <w:t xml:space="preserve"> </w:t>
      </w:r>
      <w:r>
        <w:t xml:space="preserve">kent </w:t>
      </w:r>
      <w:r w:rsidR="00F22697">
        <w:t>v</w:t>
      </w:r>
      <w:r w:rsidR="00F22697" w:rsidRPr="00F22697">
        <w:t xml:space="preserve">oor het Besluit de modellen BesluitKlassiek en BesluitCompact. </w:t>
      </w:r>
      <w:r w:rsidR="00931D3B">
        <w:t>V</w:t>
      </w:r>
      <w:r>
        <w:t>oor de Regeling</w:t>
      </w:r>
      <w:r w:rsidR="00002C2B">
        <w:t xml:space="preserve"> zijn dat de modellen</w:t>
      </w:r>
      <w:r>
        <w:t xml:space="preserve"> RegelingKlassiek, RegelingCompact, RegelingVrijetekst en RegelingTijdelijkdeel. RegelingKlassiek is uitsluitend bedoeld voor de instrumenten met regels van het Rijk. RegelingCompact is het model voor de decentrale regels, oftewel de instrumenten met regels van </w:t>
      </w:r>
      <w:r w:rsidR="00AE64EF" w:rsidRPr="00AE64EF">
        <w:t>gemeente</w:t>
      </w:r>
      <w:r w:rsidR="00AE64EF">
        <w:t>,</w:t>
      </w:r>
      <w:r w:rsidR="00AE64EF" w:rsidRPr="00AE64EF">
        <w:t xml:space="preserve"> waterschap en </w:t>
      </w:r>
      <w:r>
        <w:t xml:space="preserve">provincie ,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w:t>
      </w:r>
      <w:r>
        <w:lastRenderedPageBreak/>
        <w:t>geconsolideerde regeling van omgevingsplan of omgevingsverordening: bij een voorbereidingsbesluit</w:t>
      </w:r>
      <w:r w:rsidR="00683459">
        <w:t>,</w:t>
      </w:r>
      <w:r>
        <w:t xml:space="preserve"> een reactieve interventie</w:t>
      </w:r>
      <w:r w:rsidR="00683459">
        <w:t xml:space="preserve"> en een projectbesluit als dat een of meer omgevingsplannen wijzigt</w:t>
      </w:r>
      <w:r w:rsidR="00E14B12">
        <w:t xml:space="preserve"> </w:t>
      </w:r>
      <w:r w:rsidR="00E14B12" w:rsidRPr="00E14B12">
        <w:t>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r>
        <w:fldChar w:fldCharType="begin"/>
      </w:r>
      <w:r>
        <w:instrText>DOCVARIABLE ID01+</w:instrText>
      </w:r>
      <w:r>
        <w:fldChar w:fldCharType="separate"/>
      </w:r>
      <w:r w:rsidR="004C5663">
        <w:t>het projectbesluit</w:t>
      </w:r>
      <w:r>
        <w:fldChar w:fldCharType="end"/>
      </w:r>
      <w:r>
        <w:t xml:space="preserve"> van toepassing zijn.</w:t>
      </w:r>
    </w:p>
    <w:p w14:paraId="58277295" w14:textId="4F48EFC9" w:rsidR="002F17CF" w:rsidRPr="00C63D3C" w:rsidRDefault="00D9742C" w:rsidP="002F17CF">
      <w:pPr>
        <w:rPr>
          <w:b/>
          <w:bCs/>
        </w:rPr>
      </w:pPr>
      <w:r>
        <w:t xml:space="preserve">De modellen voor Regeling en Besluit die in het geval van </w:t>
      </w:r>
      <w:r>
        <w:fldChar w:fldCharType="begin"/>
      </w:r>
      <w:r>
        <w:instrText>DOCVARIABLE ID01+</w:instrText>
      </w:r>
      <w:r>
        <w:fldChar w:fldCharType="separate"/>
      </w:r>
      <w:r w:rsidR="004C5663">
        <w:t>het projectbesluit</w:t>
      </w:r>
      <w:r>
        <w:fldChar w:fldCharType="end"/>
      </w:r>
      <w:r>
        <w:t xml:space="preserve"> gebruikt moeten </w:t>
      </w:r>
      <w:r w:rsidR="00BC76C2">
        <w:t xml:space="preserve">respectievelijk mogen </w:t>
      </w:r>
      <w:r>
        <w:t xml:space="preserve">worden, zijn in detail beschreven in paragraaf </w:t>
      </w:r>
      <w:r w:rsidR="00FB0D64" w:rsidRPr="004359C5">
        <w:rPr>
          <w:rStyle w:val="Verwijzing"/>
        </w:rPr>
        <w:fldChar w:fldCharType="begin" w:fldLock="1"/>
      </w:r>
      <w:r w:rsidR="00FB0D64" w:rsidRPr="004359C5">
        <w:rPr>
          <w:rStyle w:val="Verwijzing"/>
        </w:rPr>
        <w:instrText xml:space="preserve"> REF _Ref_f9cef8ba70a4f0d5db55afa0b90616d8_2 \n \h </w:instrText>
      </w:r>
      <w:r w:rsidR="00FB0D64" w:rsidRPr="004359C5">
        <w:rPr>
          <w:rStyle w:val="Verwijzing"/>
        </w:rPr>
      </w:r>
      <w:r w:rsidR="00FB0D64" w:rsidRPr="004359C5">
        <w:rPr>
          <w:rStyle w:val="Verwijzing"/>
        </w:rPr>
        <w:fldChar w:fldCharType="separate"/>
      </w:r>
      <w:r w:rsidR="00DF3BF8" w:rsidRPr="00DF3BF8">
        <w:rPr>
          <w:rStyle w:val="Verwijzing"/>
        </w:rPr>
        <w:t>4.3</w:t>
      </w:r>
      <w:r w:rsidR="00FB0D64" w:rsidRPr="004359C5">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