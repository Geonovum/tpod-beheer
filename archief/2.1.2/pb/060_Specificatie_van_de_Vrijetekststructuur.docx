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2F17CF" w:rsidRPr="000E40D3" w:rsidRDefault="00D9742C" w:rsidP="002F17CF">
      <w:pPr>
        <w:pStyle w:val="Kop3"/>
      </w:pPr>
      <w:bookmarkStart w:id="129" w:name="_Ref_ab72af7687ab45a2df1e47d84ffcba7c_1"/>
      <w:r w:rsidRPr="000E40D3">
        <w:t>Specificatie van de Vrijetekststructuur</w:t>
      </w:r>
      <w:bookmarkEnd w:id="129"/>
    </w:p>
    <w:p w14:paraId="4EF71B7B" w14:textId="0EA3DB1F" w:rsidR="002F17CF" w:rsidRDefault="00D9742C" w:rsidP="002F17CF">
      <w:r w:rsidRPr="000E40D3">
        <w:t xml:space="preserve">Zoals in paragraaf </w:t>
      </w:r>
      <w:r w:rsidRPr="004359C5">
        <w:rPr>
          <w:rStyle w:val="Verwijzing"/>
        </w:rPr>
        <w:fldChar w:fldCharType="begin" w:fldLock="1"/>
      </w:r>
      <w:r w:rsidRPr="004359C5">
        <w:rPr>
          <w:rStyle w:val="Verwijzing"/>
        </w:rPr>
        <w:instrText xml:space="preserve"> REF _Ref_5ac28a7dc241ce059081445314cd8f3a_2 \n \h </w:instrText>
      </w:r>
      <w:r w:rsidRPr="004359C5">
        <w:rPr>
          <w:rStyle w:val="Verwijzing"/>
        </w:rPr>
      </w:r>
      <w:r w:rsidRPr="004359C5">
        <w:rPr>
          <w:rStyle w:val="Verwijzing"/>
        </w:rPr>
        <w:fldChar w:fldCharType="separate"/>
      </w:r>
      <w:r w:rsidR="00DF3BF8" w:rsidRPr="00DF3BF8">
        <w:rPr>
          <w:rStyle w:val="Verwijzing"/>
        </w:rPr>
        <w:t>5.1</w:t>
      </w:r>
      <w:r w:rsidRPr="004359C5">
        <w:rPr>
          <w:rStyle w:val="Verwijzing"/>
        </w:rPr>
        <w:fldChar w:fldCharType="end"/>
      </w:r>
      <w:r w:rsidRPr="00B26823">
        <w:t xml:space="preserve"> is beschreven is de Vrijetekststructuur</w:t>
      </w:r>
      <w:r>
        <w:t>:</w:t>
      </w:r>
    </w:p>
    <w:p w14:paraId="78E61054" w14:textId="77777777" w:rsidR="002F17CF" w:rsidRDefault="00D9742C" w:rsidP="002F17CF">
      <w:pPr>
        <w:pStyle w:val="Opsommingtekens1"/>
      </w:pPr>
      <w:r>
        <w:t>de tekststructuur voor het Lichaam van een Regeling van juridisch authentieke documenten die geen artikelen bevat;</w:t>
      </w:r>
    </w:p>
    <w:p w14:paraId="1AEC0B66" w14:textId="088B01AA" w:rsidR="002F17CF" w:rsidRDefault="00D9742C" w:rsidP="002F17CF">
      <w:pPr>
        <w:pStyle w:val="Opsommingtekens1"/>
      </w:pPr>
      <w:r>
        <w:lastRenderedPageBreak/>
        <w:t xml:space="preserve">de tekststructuur voor onderdelen van Regeling en Besluit buiten het Lichaam: </w:t>
      </w:r>
      <w:r w:rsidRPr="00C631C7">
        <w:t>Bijlage, Toelichting, ArtikelgewijzeToelichting en Motivering</w:t>
      </w:r>
      <w:r>
        <w:t>.</w:t>
      </w:r>
      <w:r>
        <w:rPr>
          <w:rStyle w:val="Voetnootmarkering"/>
        </w:rPr>
        <w:footnoteReference w:id="72"/>
      </w:r>
    </w:p>
    <w:p w14:paraId="726D3DBA" w14:textId="6C7E0B7D" w:rsidR="002F17CF" w:rsidRDefault="002F17CF" w:rsidP="002F17CF"/>
    <w:p w14:paraId="63E60D7E" w14:textId="0AF6A85B" w:rsidR="002F17CF" w:rsidRDefault="00D9742C" w:rsidP="002F17CF">
      <w:r w:rsidRPr="007B60F8">
        <w:t xml:space="preserve">De specificaties voor de </w:t>
      </w:r>
      <w:r>
        <w:t>Vrijetekst</w:t>
      </w:r>
      <w:r w:rsidRPr="007B60F8">
        <w:t xml:space="preserve">structuur en de toepassing van die specificaties </w:t>
      </w:r>
      <w:r w:rsidR="00C6705F">
        <w:t xml:space="preserve">op het vrijetekstgedeelte van </w:t>
      </w:r>
      <w:r w:rsidRPr="007B60F8">
        <w:fldChar w:fldCharType="begin"/>
      </w:r>
      <w:r w:rsidRPr="007B60F8">
        <w:instrText>DOCVARIABLE ID01+</w:instrText>
      </w:r>
      <w:r w:rsidRPr="007B60F8">
        <w:fldChar w:fldCharType="separate"/>
      </w:r>
      <w:r w:rsidR="004C5663">
        <w:t>het projectbesluit</w:t>
      </w:r>
      <w:r w:rsidRPr="007B60F8">
        <w:fldChar w:fldCharType="end"/>
      </w:r>
      <w:r w:rsidRPr="00B26823">
        <w:t xml:space="preserve"> </w:t>
      </w:r>
      <w:r w:rsidR="00C6705F">
        <w:t xml:space="preserve">dat het project beschrijft, </w:t>
      </w:r>
      <w:r w:rsidRPr="007B60F8">
        <w:t>worden in de navolgende paragrafen beschreven.</w:t>
      </w:r>
    </w:p>
    <w:p w14:paraId="0BA07D9B" w14:textId="77777777" w:rsidR="002F17CF" w:rsidRDefault="002F17CF" w:rsidP="002F17CF"/>
    <w:p w14:paraId="26FF6D31" w14:textId="635F3B8B" w:rsidR="002F17CF" w:rsidRDefault="00D9742C" w:rsidP="002F17CF">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w:t>
      </w:r>
      <w:r w:rsidR="009B287D" w:rsidRPr="007B60F8">
        <w:t xml:space="preserve"> </w:t>
      </w:r>
      <w:r w:rsidRPr="007B60F8">
        <w:t>de navolgende tekst gebruiken we ‘tekstelement’ als term voor de drie elementsoorten tezamen.</w:t>
      </w:r>
    </w:p>
    <w:p w14:paraId="300CA806" w14:textId="77777777" w:rsidR="002F17CF" w:rsidRDefault="002F17CF" w:rsidP="002F17CF"/>
    <w:p w14:paraId="7096C2FF" w14:textId="77777777" w:rsidR="002F17CF" w:rsidRPr="007B60F8" w:rsidRDefault="00D9742C" w:rsidP="002F17CF">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2F17CF" w:rsidRDefault="002F17CF" w:rsidP="002F17CF"/>
    <w:p w14:paraId="06309334" w14:textId="69599441" w:rsidR="002F17CF" w:rsidRDefault="00D9742C" w:rsidP="002F17CF">
      <w:r>
        <w:t xml:space="preserve">In paragraaf </w:t>
      </w:r>
      <w:r w:rsidR="001A6C41" w:rsidRPr="004359C5">
        <w:rPr>
          <w:rStyle w:val="Verwijzing"/>
        </w:rPr>
        <w:fldChar w:fldCharType="begin" w:fldLock="1"/>
      </w:r>
      <w:r w:rsidR="001A6C41" w:rsidRPr="004359C5">
        <w:rPr>
          <w:rStyle w:val="Verwijzing"/>
        </w:rPr>
        <w:instrText xml:space="preserve"> REF _Ref_9a234fcedb713a4ab33be06b10836e8b_1 \n \h </w:instrText>
      </w:r>
      <w:r w:rsidR="001A6C41" w:rsidRPr="004359C5">
        <w:rPr>
          <w:rStyle w:val="Verwijzing"/>
        </w:rPr>
      </w:r>
      <w:r w:rsidR="001A6C41" w:rsidRPr="004359C5">
        <w:rPr>
          <w:rStyle w:val="Verwijzing"/>
        </w:rPr>
        <w:fldChar w:fldCharType="separate"/>
      </w:r>
      <w:r w:rsidR="00DF3BF8" w:rsidRPr="00DF3BF8">
        <w:rPr>
          <w:rStyle w:val="Verwijzing"/>
        </w:rPr>
        <w:t>5.2.1</w:t>
      </w:r>
      <w:r w:rsidR="001A6C41" w:rsidRPr="004359C5">
        <w:rPr>
          <w:rStyle w:val="Verwijzing"/>
        </w:rPr>
        <w:fldChar w:fldCharType="end"/>
      </w:r>
      <w:r>
        <w:t xml:space="preserve"> is de norm voor de toepassing van de Vrijetekststructuur op</w:t>
      </w:r>
      <w:r w:rsidR="00B72C1A">
        <w:t xml:space="preserve"> </w:t>
      </w:r>
      <w:r w:rsidR="00B72C1A" w:rsidRPr="00B72C1A">
        <w:t>het vrijetekstgedeelte van</w:t>
      </w:r>
      <w:r>
        <w:t xml:space="preserve"> </w:t>
      </w:r>
      <w:r>
        <w:fldChar w:fldCharType="begin"/>
      </w:r>
      <w:r>
        <w:instrText>DOCVARIABLE ID01+</w:instrText>
      </w:r>
      <w:r>
        <w:fldChar w:fldCharType="separate"/>
      </w:r>
      <w:r w:rsidR="004C5663">
        <w:t>het projectbesluit</w:t>
      </w:r>
      <w:r>
        <w:fldChar w:fldCharType="end"/>
      </w:r>
      <w:r>
        <w:t xml:space="preserve"> vastgelegd: welke elementen moeten respectievelijk mogen worden gebruikt, hoe vaak kunnen ze voorkomen en in welke volgorde. Paragraaf </w:t>
      </w:r>
      <w:r w:rsidR="001A6C41" w:rsidRPr="004359C5">
        <w:rPr>
          <w:rStyle w:val="Verwijzing"/>
        </w:rPr>
        <w:fldChar w:fldCharType="begin" w:fldLock="1"/>
      </w:r>
      <w:r w:rsidR="001A6C41" w:rsidRPr="004359C5">
        <w:rPr>
          <w:rStyle w:val="Verwijzing"/>
        </w:rPr>
        <w:instrText xml:space="preserve"> REF _Ref_79dc32ea3b7d6cd12427abbcc7bf5429_1 \n \h </w:instrText>
      </w:r>
      <w:r w:rsidR="001A6C41" w:rsidRPr="004359C5">
        <w:rPr>
          <w:rStyle w:val="Verwijzing"/>
        </w:rPr>
      </w:r>
      <w:r w:rsidR="001A6C41" w:rsidRPr="004359C5">
        <w:rPr>
          <w:rStyle w:val="Verwijzing"/>
        </w:rPr>
        <w:fldChar w:fldCharType="separate"/>
      </w:r>
      <w:r w:rsidR="00DF3BF8" w:rsidRPr="00DF3BF8">
        <w:rPr>
          <w:rStyle w:val="Verwijzing"/>
        </w:rPr>
        <w:t>5.2.2</w:t>
      </w:r>
      <w:r w:rsidR="001A6C41" w:rsidRPr="004359C5">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