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4060" w14:textId="4999CEFF" w:rsidR="00976374" w:rsidRDefault="00976374" w:rsidP="00976374">
      <w:pPr>
        <w:pStyle w:val="Kop2bijlage"/>
      </w:pPr>
      <w:r>
        <w:lastRenderedPageBreak/>
        <w:t>Versiehistorie eerdere versies</w:t>
      </w:r>
    </w:p>
    <w:p w14:paraId="4E0959AF" w14:textId="2559CF75" w:rsidR="00976374" w:rsidRDefault="00976374" w:rsidP="00976374">
      <w:r>
        <w:t>In deze bijlage staat de versiehistorie van eerdere versies van dit toepassingsprofiel</w:t>
      </w:r>
    </w:p>
    <w:p w14:paraId="38F927A8" w14:textId="78DB19FD" w:rsidR="00976374" w:rsidRPr="00A80EBC" w:rsidRDefault="00976374" w:rsidP="00976374">
      <w:r w:rsidRPr="00A80EBC">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82" w:history="1">
        <w:r w:rsidRPr="009F3006">
          <w:rPr>
            <w:rStyle w:val="Hyperlink"/>
          </w:rPr>
          <w:t>https://www.geonovum.nl/geo-standaarden/omgevingswet/meldingen</w:t>
        </w:r>
      </w:hyperlink>
      <w:r w:rsidRPr="00A80EBC">
        <w:t>.</w:t>
      </w:r>
    </w:p>
    <w:p w14:paraId="49732B3C" w14:textId="58AAE324" w:rsidR="00976374" w:rsidRDefault="00976374" w:rsidP="00976374">
      <w:r w:rsidRPr="00A80EBC">
        <w:t xml:space="preserve">Voor de STOP-standaard bestaat een vergelijkbaar meldingssysteem, waarnaar wordt verwezen met STOP#xx. De STOP-issuetracker is te vinden via </w:t>
      </w:r>
      <w:hyperlink r:id="rId83" w:history="1">
        <w:r w:rsidRPr="008C1549">
          <w:rPr>
            <w:rStyle w:val="Hyperlink"/>
          </w:rPr>
          <w:t>https://gitlab.com/koop/STOP/standaard/-/issues</w:t>
        </w:r>
      </w:hyperlink>
      <w:r w:rsidRPr="00A80EBC">
        <w:t>.</w:t>
      </w:r>
    </w:p>
    <w:p w14:paraId="624E7729" w14:textId="77777777" w:rsidR="00976374" w:rsidRDefault="00976374" w:rsidP="00976374"/>
    <w:p w14:paraId="773E3BFA" w14:textId="77777777" w:rsidR="00976374" w:rsidRDefault="00976374" w:rsidP="00976374">
      <w:pPr>
        <w:sectPr w:rsidR="00976374" w:rsidSect="00976374">
          <w:headerReference w:type="default" r:id="rId84"/>
          <w:footerReference w:type="default" r:id="rId85"/>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976374" w:rsidRPr="00B26823" w14:paraId="7FB55240"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98FEF17" w14:textId="77777777" w:rsidR="00976374" w:rsidRPr="00B26823" w:rsidRDefault="00976374" w:rsidP="002F1698">
            <w:r w:rsidRPr="00B26823">
              <w:t>Versie</w:t>
            </w:r>
          </w:p>
        </w:tc>
        <w:tc>
          <w:tcPr>
            <w:tcW w:w="766" w:type="pct"/>
          </w:tcPr>
          <w:p w14:paraId="11D41635" w14:textId="77777777" w:rsidR="00976374" w:rsidRPr="00B26823" w:rsidRDefault="00976374" w:rsidP="002F1698">
            <w:r w:rsidRPr="00B26823">
              <w:t>Datum</w:t>
            </w:r>
          </w:p>
        </w:tc>
        <w:tc>
          <w:tcPr>
            <w:tcW w:w="3668" w:type="pct"/>
          </w:tcPr>
          <w:p w14:paraId="1064A25C" w14:textId="77777777" w:rsidR="00976374" w:rsidRPr="00B26823" w:rsidRDefault="00976374" w:rsidP="002F1698">
            <w:r w:rsidRPr="00B26823">
              <w:t>Wijziging</w:t>
            </w:r>
          </w:p>
        </w:tc>
      </w:tr>
      <w:tr w:rsidR="00976374" w14:paraId="1E22A199" w14:textId="77777777" w:rsidTr="002F1698">
        <w:tc>
          <w:tcPr>
            <w:tcW w:w="566" w:type="pct"/>
          </w:tcPr>
          <w:p w14:paraId="6A214F3E" w14:textId="77777777" w:rsidR="00976374" w:rsidRDefault="00976374" w:rsidP="002F1698">
            <w:r>
              <w:t>3.0.0-cv</w:t>
            </w:r>
          </w:p>
        </w:tc>
        <w:tc>
          <w:tcPr>
            <w:tcW w:w="766" w:type="pct"/>
          </w:tcPr>
          <w:p w14:paraId="1AE9F03E" w14:textId="3500E372" w:rsidR="00976374" w:rsidRDefault="00FA1BAF" w:rsidP="002F1698">
            <w:r>
              <w:t>2022-05-30</w:t>
            </w:r>
          </w:p>
        </w:tc>
        <w:tc>
          <w:tcPr>
            <w:tcW w:w="3668" w:type="pct"/>
          </w:tcPr>
          <w:p w14:paraId="1BB23186" w14:textId="77777777" w:rsidR="00976374" w:rsidRDefault="00976374" w:rsidP="002F1698">
            <w:r>
              <w:t xml:space="preserve">Paragraaf </w:t>
            </w:r>
            <w:r>
              <w:fldChar w:fldCharType="begin" w:fldLock="1"/>
            </w:r>
            <w:r>
              <w:instrText xml:space="preserve"> REF _Ref_38139778e6c4fdc3ce8f090ed669c284_1 \n \h </w:instrText>
            </w:r>
            <w:r>
              <w:fldChar w:fldCharType="separate"/>
            </w:r>
            <w:r w:rsidRPr="00DF3BF8">
              <w:rPr>
                <w:rStyle w:val="Verwijzing"/>
              </w:rPr>
              <w:t>2.3</w:t>
            </w:r>
            <w:r>
              <w:fldChar w:fldCharType="end"/>
            </w:r>
            <w:r>
              <w:t xml:space="preserve"> volledig herschreven. Toegevoegd beschrijvingen van de inhoud van het projectbesluit, de projectprocedure en de coördinatieregeling</w:t>
            </w:r>
          </w:p>
        </w:tc>
      </w:tr>
      <w:tr w:rsidR="00976374" w14:paraId="01F14DEE" w14:textId="77777777" w:rsidTr="002F1698">
        <w:tc>
          <w:tcPr>
            <w:tcW w:w="566" w:type="pct"/>
          </w:tcPr>
          <w:p w14:paraId="319E1BBC" w14:textId="77777777" w:rsidR="00976374" w:rsidRDefault="00976374" w:rsidP="002F1698">
            <w:r w:rsidRPr="0097455D">
              <w:lastRenderedPageBreak/>
              <w:t>3.0.0-cv</w:t>
            </w:r>
          </w:p>
        </w:tc>
        <w:tc>
          <w:tcPr>
            <w:tcW w:w="766" w:type="pct"/>
          </w:tcPr>
          <w:p w14:paraId="199ADB22" w14:textId="097474E2" w:rsidR="00976374" w:rsidRDefault="00FA1BAF" w:rsidP="002F1698">
            <w:r>
              <w:t>2022-05-30</w:t>
            </w:r>
          </w:p>
        </w:tc>
        <w:tc>
          <w:tcPr>
            <w:tcW w:w="3668" w:type="pct"/>
          </w:tcPr>
          <w:p w14:paraId="64D5670A" w14:textId="77777777" w:rsidR="00976374" w:rsidRDefault="00976374" w:rsidP="002F1698">
            <w:r>
              <w:t xml:space="preserve">In deze versie van het toepassingsprofiel is de </w:t>
            </w:r>
            <w:r w:rsidRPr="007762E5">
              <w:t>mogelijkheid toegevoegd om met het projectbesluit het omgevingsplan te wijzigen door toepassing van het tijdelijk regelingdeel</w:t>
            </w:r>
            <w:r>
              <w:t>. Dat heeft geleid tot de volgende wijzigingen:</w:t>
            </w:r>
          </w:p>
          <w:p w14:paraId="69DED39B" w14:textId="77777777" w:rsidR="00976374" w:rsidRDefault="00976374" w:rsidP="002F1698">
            <w:pPr>
              <w:pStyle w:val="Opsommingtekens1"/>
            </w:pPr>
            <w:r>
              <w:t xml:space="preserve">in paragraaf </w:t>
            </w:r>
            <w:r>
              <w:fldChar w:fldCharType="begin" w:fldLock="1"/>
            </w:r>
            <w:r>
              <w:instrText xml:space="preserve"> REF _Ref_4cb440323543f91aed17659b6a23c22d_1 \n \h </w:instrText>
            </w:r>
            <w:r>
              <w:fldChar w:fldCharType="separate"/>
            </w:r>
            <w:r w:rsidRPr="00DF3BF8">
              <w:rPr>
                <w:rStyle w:val="Verwijzing"/>
              </w:rPr>
              <w:t>2.4</w:t>
            </w:r>
            <w:r>
              <w:fldChar w:fldCharType="end"/>
            </w:r>
            <w:r>
              <w:t xml:space="preserve"> is het meervoudig bronhouderschap en de werking van het tijdelijk regelingdeel beschreven</w:t>
            </w:r>
          </w:p>
          <w:p w14:paraId="2468CD82" w14:textId="77777777" w:rsidR="00976374" w:rsidRDefault="00976374" w:rsidP="002F1698">
            <w:pPr>
              <w:pStyle w:val="Opsommingtekens1"/>
            </w:pPr>
            <w:r>
              <w:t xml:space="preserve">vele aanvullingen in hoofdstuk </w:t>
            </w:r>
            <w:r>
              <w:fldChar w:fldCharType="begin" w:fldLock="1"/>
            </w:r>
            <w:r>
              <w:instrText xml:space="preserve"> REF _Ref_f9cef8ba70a4f0d5db55afa0b90616d8_2 \n \h </w:instrText>
            </w:r>
            <w:r>
              <w:fldChar w:fldCharType="separate"/>
            </w:r>
            <w:r w:rsidRPr="00DF3BF8">
              <w:rPr>
                <w:rStyle w:val="Verwijzing"/>
              </w:rPr>
              <w:t>4</w:t>
            </w:r>
            <w:r>
              <w:fldChar w:fldCharType="end"/>
            </w:r>
            <w:r>
              <w:t xml:space="preserve">, met name in de nu toegevoegde paragraaf </w:t>
            </w:r>
            <w:r>
              <w:fldChar w:fldCharType="begin" w:fldLock="1"/>
            </w:r>
            <w:r>
              <w:instrText xml:space="preserve"> REF _Ref_8589e219e0ab51177f2f886015b85cae_1 \n \h </w:instrText>
            </w:r>
            <w:r>
              <w:fldChar w:fldCharType="separate"/>
            </w:r>
            <w:r w:rsidRPr="00DF3BF8">
              <w:rPr>
                <w:rStyle w:val="Verwijzing"/>
              </w:rPr>
              <w:t>4.3.4</w:t>
            </w:r>
            <w:r>
              <w:fldChar w:fldCharType="end"/>
            </w:r>
            <w:r>
              <w:t xml:space="preserve"> die de modellering en toepassing van RegelingTijdelijkdeel beschrijft. De voorbeelden zijn hierop aangepast.</w:t>
            </w:r>
          </w:p>
          <w:p w14:paraId="63A0B2CA" w14:textId="77777777" w:rsidR="00976374" w:rsidRDefault="00976374" w:rsidP="002F1698">
            <w:pPr>
              <w:pStyle w:val="Opsommingtekens1"/>
            </w:pPr>
            <w:r>
              <w:t xml:space="preserve">paragraaf </w:t>
            </w:r>
            <w:r>
              <w:fldChar w:fldCharType="begin" w:fldLock="1"/>
            </w:r>
            <w:r>
              <w:instrText xml:space="preserve"> REF _Ref_27af74abea0b96cec28eb4307f0f8f8f_1 \n \h </w:instrText>
            </w:r>
            <w:r>
              <w:fldChar w:fldCharType="separate"/>
            </w:r>
            <w:r w:rsidRPr="00DF3BF8">
              <w:rPr>
                <w:rStyle w:val="Verwijzing"/>
              </w:rPr>
              <w:t>5.3</w:t>
            </w:r>
            <w:r>
              <w:fldChar w:fldCharType="end"/>
            </w:r>
            <w:r>
              <w:t xml:space="preserve"> Specificatie van de Artikelstructuur toegevoegd, met verwijzing naar TPOD omgevingsplan</w:t>
            </w:r>
          </w:p>
          <w:p w14:paraId="26F7E2ED" w14:textId="77777777" w:rsidR="00976374" w:rsidRDefault="00976374" w:rsidP="002F1698">
            <w:pPr>
              <w:pStyle w:val="Opsommingtekens1"/>
            </w:pPr>
            <w:r>
              <w:t xml:space="preserve">de titel van Hoofdstuk </w:t>
            </w:r>
            <w:r>
              <w:fldChar w:fldCharType="begin" w:fldLock="1"/>
            </w:r>
            <w:r>
              <w:instrText xml:space="preserve"> REF _Ref_da7b1b04c8089dcca6226f5cbd2ab6dc_1 \n \h </w:instrText>
            </w:r>
            <w:r>
              <w:fldChar w:fldCharType="separate"/>
            </w:r>
            <w:r w:rsidRPr="00DF3BF8">
              <w:rPr>
                <w:rStyle w:val="Verwijzing"/>
              </w:rPr>
              <w:t>7</w:t>
            </w:r>
            <w:r>
              <w:fldChar w:fldCharType="end"/>
            </w:r>
            <w:r>
              <w:t xml:space="preserve"> is gewijzigd in ‘Annoteren van </w:t>
            </w:r>
            <w:r w:rsidRPr="6CD5CFD6">
              <w:rPr>
                <w:i/>
                <w:iCs/>
              </w:rPr>
              <w:t>het vrijetekstgedeelte van het projectbesluit</w:t>
            </w:r>
            <w:r>
              <w:t xml:space="preserve"> met OW-objecten: productmodel, objecten en attributen’ en overal waar relevant toegevoegd dat het in dit hoofdstuk gaat om het vrijetekstgedeelte van het projectbesluit</w:t>
            </w:r>
          </w:p>
          <w:p w14:paraId="0EC95506" w14:textId="77777777" w:rsidR="00976374" w:rsidRDefault="00976374" w:rsidP="002F1698">
            <w:pPr>
              <w:pStyle w:val="Opsommingtekens1"/>
            </w:pPr>
            <w:r>
              <w:t xml:space="preserve">in paragraaf </w:t>
            </w:r>
            <w:r>
              <w:fldChar w:fldCharType="begin" w:fldLock="1"/>
            </w:r>
            <w:r>
              <w:instrText xml:space="preserve"> REF _Ref_a3af8441d8b45eb9589a7df9d1f23f7e_1 \n \h </w:instrText>
            </w:r>
            <w:r>
              <w:fldChar w:fldCharType="separate"/>
            </w:r>
            <w:r w:rsidRPr="00DF3BF8">
              <w:rPr>
                <w:rStyle w:val="Verwijzing"/>
              </w:rPr>
              <w:t>7.8.1.2</w:t>
            </w:r>
            <w:r>
              <w:fldChar w:fldCharType="end"/>
            </w:r>
            <w:r>
              <w:t xml:space="preserve"> in Tabel 5, over het gebruik van de Gebiedsaanwijzingtypen per omgevingsdocument/regeling, is de regelingsoort ‘Omgevingsplanregels uit een projectbesluit’ toegevoegd, waarmee wordt aangegeven welke Gebiedsaanwijzingtypen gebruikt kunnen worden in het tijdelijk regelingdeel waarmee het projectbesluit het omgevingsplan wijzigt</w:t>
            </w:r>
          </w:p>
          <w:p w14:paraId="5CCF8020" w14:textId="77777777" w:rsidR="00976374" w:rsidRDefault="00976374" w:rsidP="002F1698">
            <w:pPr>
              <w:pStyle w:val="Opsommingtekens1"/>
            </w:pPr>
            <w:r>
              <w:t xml:space="preserve">in paragraaf </w:t>
            </w:r>
            <w:r>
              <w:fldChar w:fldCharType="begin" w:fldLock="1"/>
            </w:r>
            <w:r>
              <w:instrText xml:space="preserve"> REF _Ref_d45658d907a1c14a5b45bac96779eb93_1 \n \h </w:instrText>
            </w:r>
            <w:r>
              <w:fldChar w:fldCharType="separate"/>
            </w:r>
            <w:r w:rsidRPr="00DF3BF8">
              <w:rPr>
                <w:rStyle w:val="Verwijzing"/>
              </w:rPr>
              <w:t>7.12</w:t>
            </w:r>
            <w:r>
              <w:fldChar w:fldCharType="end"/>
            </w:r>
            <w:r>
              <w:t xml:space="preserve"> Objecttype Regelingsgebied is verduidelijkt dat het hier gaat om het Regelingsgebied van het vrijetekstgedeelte van het projectbesluit</w:t>
            </w:r>
          </w:p>
          <w:p w14:paraId="1F732744" w14:textId="77777777" w:rsidR="00976374" w:rsidRDefault="00976374" w:rsidP="002F1698">
            <w:pPr>
              <w:pStyle w:val="Opsommingtekens1"/>
            </w:pPr>
            <w:r>
              <w:t xml:space="preserve">hoofdstuk </w:t>
            </w:r>
            <w:r>
              <w:fldChar w:fldCharType="begin" w:fldLock="1"/>
            </w:r>
            <w:r>
              <w:instrText xml:space="preserve"> REF _Ref_5a10b40f1b1a414660f5b61964ba9bf7_1 \n \h </w:instrText>
            </w:r>
            <w:r>
              <w:fldChar w:fldCharType="separate"/>
            </w:r>
            <w:r w:rsidRPr="00DF3BF8">
              <w:rPr>
                <w:rStyle w:val="Verwijzing"/>
              </w:rPr>
              <w:t>8</w:t>
            </w:r>
            <w:r>
              <w:fldChar w:fldCharType="end"/>
            </w:r>
            <w:r>
              <w:t xml:space="preserve"> Annoteren van het tijdelijk regelingdeel bij het projectbesluit met OW-objecten is toegevoegd, met verwijzing naar TPOD omgevingsplan en een beschrijving van het Regelingsgebied bij het tijdelijk regelingdeel</w:t>
            </w:r>
          </w:p>
          <w:p w14:paraId="1FB614CD" w14:textId="77777777" w:rsidR="00976374" w:rsidRDefault="00976374" w:rsidP="002F1698">
            <w:pPr>
              <w:pStyle w:val="Opsommingtekens1"/>
            </w:pPr>
            <w:r>
              <w:t xml:space="preserve">paragraaf </w:t>
            </w:r>
            <w:r>
              <w:fldChar w:fldCharType="begin" w:fldLock="1"/>
            </w:r>
            <w:r>
              <w:instrText xml:space="preserve"> REF _Ref_03407c3a43be76b3b943d666c6d5fa80_1 \n \h </w:instrText>
            </w:r>
            <w:r>
              <w:fldChar w:fldCharType="separate"/>
            </w:r>
            <w:r w:rsidRPr="00DF3BF8">
              <w:rPr>
                <w:rStyle w:val="Verwijzing"/>
              </w:rPr>
              <w:t>9.1</w:t>
            </w:r>
            <w:r>
              <w:fldChar w:fldCharType="end"/>
            </w:r>
            <w:r>
              <w:t xml:space="preserve"> is gewijzigd in Standaardindeling </w:t>
            </w:r>
            <w:r w:rsidRPr="00B57709">
              <w:rPr>
                <w:i/>
                <w:iCs/>
              </w:rPr>
              <w:t>vrijetekstgedeelte van het</w:t>
            </w:r>
            <w:r>
              <w:t xml:space="preserve"> projectbesluit</w:t>
            </w:r>
          </w:p>
          <w:p w14:paraId="2748BFAF" w14:textId="77777777" w:rsidR="00976374" w:rsidRDefault="00976374" w:rsidP="002F1698">
            <w:pPr>
              <w:pStyle w:val="Opsommingtekens1"/>
            </w:pPr>
            <w:r>
              <w:t xml:space="preserve">paragraaf </w:t>
            </w:r>
            <w:r>
              <w:fldChar w:fldCharType="begin" w:fldLock="1"/>
            </w:r>
            <w:r>
              <w:instrText xml:space="preserve"> REF _Ref_75e20a0a82fcc8abbd69fd17bec4cdb9_1 \n \h </w:instrText>
            </w:r>
            <w:r>
              <w:fldChar w:fldCharType="separate"/>
            </w:r>
            <w:r w:rsidRPr="00DF3BF8">
              <w:rPr>
                <w:rStyle w:val="Verwijzing"/>
              </w:rPr>
              <w:t>9.2</w:t>
            </w:r>
            <w:r>
              <w:fldChar w:fldCharType="end"/>
            </w:r>
            <w:r>
              <w:t xml:space="preserve"> Standaardindeling tijdelijk regelingdeel bij het projectbesluit is toegevoegd</w:t>
            </w:r>
          </w:p>
          <w:p w14:paraId="2CEE73CB" w14:textId="77777777" w:rsidR="00976374" w:rsidRDefault="00976374" w:rsidP="002F1698">
            <w:pPr>
              <w:pStyle w:val="Opsommingtekens1"/>
            </w:pPr>
            <w:r>
              <w:t xml:space="preserve">paragraaf </w:t>
            </w:r>
            <w:r>
              <w:fldChar w:fldCharType="begin" w:fldLock="1"/>
            </w:r>
            <w:r>
              <w:instrText xml:space="preserve"> REF _Ref_14df19711a6fcf2db5fa2e6828986aae_1 \n \h </w:instrText>
            </w:r>
            <w:r>
              <w:fldChar w:fldCharType="separate"/>
            </w:r>
            <w:r w:rsidRPr="00DF3BF8">
              <w:rPr>
                <w:rStyle w:val="Verwijzing"/>
              </w:rPr>
              <w:t>9.6</w:t>
            </w:r>
            <w:r>
              <w:fldChar w:fldCharType="end"/>
            </w:r>
            <w:r>
              <w:t xml:space="preserve"> is gewijzigd in Onderdelen van de standaard die voor het vrijetekstgedeelte van het projectbesluit verplicht of noodzakelijk zijn</w:t>
            </w:r>
          </w:p>
          <w:p w14:paraId="52DCF6B5" w14:textId="77777777" w:rsidR="00976374" w:rsidRDefault="00976374" w:rsidP="002F1698">
            <w:pPr>
              <w:pStyle w:val="Opsommingtekens1"/>
            </w:pPr>
            <w:r>
              <w:t xml:space="preserve">paragraaf </w:t>
            </w:r>
            <w:r>
              <w:fldChar w:fldCharType="begin" w:fldLock="1"/>
            </w:r>
            <w:r>
              <w:instrText xml:space="preserve"> REF _Ref_3528c5306d038dffac60695f5147f4d4_1 \n \h </w:instrText>
            </w:r>
            <w:r>
              <w:fldChar w:fldCharType="separate"/>
            </w:r>
            <w:r w:rsidRPr="00DF3BF8">
              <w:rPr>
                <w:rStyle w:val="Verwijzing"/>
              </w:rPr>
              <w:t>9.7</w:t>
            </w:r>
            <w:r>
              <w:fldChar w:fldCharType="end"/>
            </w:r>
            <w:r>
              <w:t xml:space="preserve"> Onderdelen van de standaard die voor het tijdelijk regelingdeel bij het projectbesluit verplicht of noodzakelijk zijn is toegevoegd</w:t>
            </w:r>
          </w:p>
        </w:tc>
      </w:tr>
      <w:tr w:rsidR="00976374" w14:paraId="7C00EB7C" w14:textId="77777777" w:rsidTr="002F1698">
        <w:tc>
          <w:tcPr>
            <w:tcW w:w="566" w:type="pct"/>
          </w:tcPr>
          <w:p w14:paraId="21476493" w14:textId="77777777" w:rsidR="00976374" w:rsidRPr="003F1F6F" w:rsidRDefault="00976374" w:rsidP="002F1698">
            <w:r w:rsidRPr="00F357C4">
              <w:t>3.0.0-cv</w:t>
            </w:r>
          </w:p>
        </w:tc>
        <w:tc>
          <w:tcPr>
            <w:tcW w:w="766" w:type="pct"/>
          </w:tcPr>
          <w:p w14:paraId="4AEA2F53" w14:textId="56B23FEB" w:rsidR="00976374" w:rsidRDefault="00FA1BAF" w:rsidP="002F1698">
            <w:r>
              <w:t>2022-05-30</w:t>
            </w:r>
          </w:p>
        </w:tc>
        <w:tc>
          <w:tcPr>
            <w:tcW w:w="3668" w:type="pct"/>
          </w:tcPr>
          <w:p w14:paraId="15265E6B" w14:textId="77777777" w:rsidR="00976374" w:rsidRDefault="00976374" w:rsidP="002F1698">
            <w:r>
              <w:t xml:space="preserve">Paragraaf </w:t>
            </w:r>
            <w:r>
              <w:fldChar w:fldCharType="begin" w:fldLock="1"/>
            </w:r>
            <w:r>
              <w:instrText xml:space="preserve"> REF _Ref_71234830b5606f99f2a392fcef716521_1 \n \h </w:instrText>
            </w:r>
            <w:r>
              <w:fldChar w:fldCharType="separate"/>
            </w:r>
            <w:r w:rsidRPr="00DF3BF8">
              <w:rPr>
                <w:rStyle w:val="Verwijzing"/>
              </w:rPr>
              <w:t>2.5</w:t>
            </w:r>
            <w:r>
              <w:fldChar w:fldCharType="end"/>
            </w:r>
            <w:r>
              <w:t xml:space="preserve">; in deze paragraaf was al het overgangsrecht </w:t>
            </w:r>
            <w:r w:rsidRPr="007B7B0E">
              <w:t xml:space="preserve">voor de relatie tussen projectbesluit en omgevingsplan </w:t>
            </w:r>
            <w:r>
              <w:t>beschreven. Nu is toegevoegd een beschrijving van het overgangsrecht voor de voorgangers van het projectbesluit</w:t>
            </w:r>
          </w:p>
        </w:tc>
      </w:tr>
      <w:tr w:rsidR="00976374" w14:paraId="30658B60" w14:textId="77777777" w:rsidTr="002F1698">
        <w:tc>
          <w:tcPr>
            <w:tcW w:w="566" w:type="pct"/>
          </w:tcPr>
          <w:p w14:paraId="4A56F23A" w14:textId="77777777" w:rsidR="00976374" w:rsidRPr="003F1F6F" w:rsidRDefault="00976374" w:rsidP="002F1698">
            <w:r w:rsidRPr="00F357C4">
              <w:lastRenderedPageBreak/>
              <w:t>3.0.0-cv</w:t>
            </w:r>
          </w:p>
        </w:tc>
        <w:tc>
          <w:tcPr>
            <w:tcW w:w="766" w:type="pct"/>
          </w:tcPr>
          <w:p w14:paraId="0497706B" w14:textId="4CBDA84D" w:rsidR="00976374" w:rsidRDefault="00FA1BAF" w:rsidP="002F1698">
            <w:r>
              <w:t>2022-05-30</w:t>
            </w:r>
          </w:p>
        </w:tc>
        <w:tc>
          <w:tcPr>
            <w:tcW w:w="3668" w:type="pct"/>
          </w:tcPr>
          <w:p w14:paraId="40C06814" w14:textId="77777777" w:rsidR="00976374" w:rsidRDefault="00976374" w:rsidP="002F1698">
            <w:r>
              <w:t xml:space="preserve">Hoofdstuk </w:t>
            </w:r>
            <w:r>
              <w:fldChar w:fldCharType="begin" w:fldLock="1"/>
            </w:r>
            <w:r>
              <w:instrText xml:space="preserve"> REF _Ref_f9cef8ba70a4f0d5db55afa0b90616d8_2 \n \h </w:instrText>
            </w:r>
            <w:r>
              <w:fldChar w:fldCharType="separate"/>
            </w:r>
            <w:r w:rsidRPr="00DF3BF8">
              <w:rPr>
                <w:rStyle w:val="Verwijzing"/>
              </w:rPr>
              <w:t>4</w:t>
            </w:r>
            <w:r>
              <w:fldChar w:fldCharType="end"/>
            </w:r>
            <w:r>
              <w:t xml:space="preserve"> maakt nu onderscheid tussen het besluit en de op het besluit betrekking hebbende stukken. Het besluit (met inbegrip van de regeling) wordt gepubliceerd c.q. bekendgemaakt op overheid.nl en de regeling is te raadplegen in DSO-LV. Op </w:t>
            </w:r>
            <w:r w:rsidRPr="00824743">
              <w:t>het besluit betrekking hebbende stukken</w:t>
            </w:r>
            <w:r>
              <w:t xml:space="preserve">, met name bestaand uit onderzoeksrapportages, worden ter inzage gelegd; ze worden niet in de publicatiebladen geplaatst en worden niet doorgegeven aan DSO-LV. Ze zijn geen onderdeel van het STOP/TPOD-model voor Besluit en Regeling. Er komt een centrale voorziening voor de elektronische terinzagelegging van deze stukken. Dit is waar relevant in de tekst van dit hoofdstuk verwerkt en ter introductie is paragraaf </w:t>
            </w:r>
            <w:r>
              <w:fldChar w:fldCharType="begin" w:fldLock="1"/>
            </w:r>
            <w:r>
              <w:instrText xml:space="preserve"> REF _Ref_133115c5bbc1a5981a00554d91352e7f_1 \n \h </w:instrText>
            </w:r>
            <w:r>
              <w:fldChar w:fldCharType="separate"/>
            </w:r>
            <w:r w:rsidRPr="00DF3BF8">
              <w:rPr>
                <w:rStyle w:val="Verwijzing"/>
              </w:rPr>
              <w:t>4.1</w:t>
            </w:r>
            <w:r>
              <w:fldChar w:fldCharType="end"/>
            </w:r>
            <w:r>
              <w:t xml:space="preserve"> gesplitst in de subparagrafen </w:t>
            </w:r>
            <w:r>
              <w:fldChar w:fldCharType="begin" w:fldLock="1"/>
            </w:r>
            <w:r>
              <w:instrText xml:space="preserve"> REF _Ref_57df7de5f95154d87f0fe369d8c02411_1 \n \h </w:instrText>
            </w:r>
            <w:r>
              <w:fldChar w:fldCharType="separate"/>
            </w:r>
            <w:r w:rsidRPr="00DF3BF8">
              <w:rPr>
                <w:rStyle w:val="Verwijzing"/>
              </w:rPr>
              <w:t>4.1.1</w:t>
            </w:r>
            <w:r>
              <w:fldChar w:fldCharType="end"/>
            </w:r>
            <w:r>
              <w:t xml:space="preserve"> en </w:t>
            </w:r>
            <w:r>
              <w:fldChar w:fldCharType="begin" w:fldLock="1"/>
            </w:r>
            <w:r>
              <w:instrText xml:space="preserve"> REF _Ref_57df7de5f95154d87f0fe369d8c02411_2 \n \h </w:instrText>
            </w:r>
            <w:r>
              <w:fldChar w:fldCharType="separate"/>
            </w:r>
            <w:r w:rsidRPr="00DF3BF8">
              <w:rPr>
                <w:rStyle w:val="Verwijzing"/>
              </w:rPr>
              <w:t>4.1.2</w:t>
            </w:r>
            <w:r>
              <w:fldChar w:fldCharType="end"/>
            </w:r>
            <w:r>
              <w:t>.</w:t>
            </w:r>
          </w:p>
        </w:tc>
      </w:tr>
      <w:tr w:rsidR="00976374" w14:paraId="3DCAB9BC" w14:textId="77777777" w:rsidTr="002F1698">
        <w:tc>
          <w:tcPr>
            <w:tcW w:w="566" w:type="pct"/>
          </w:tcPr>
          <w:p w14:paraId="42A0BFFC" w14:textId="77777777" w:rsidR="00976374" w:rsidRPr="003F1F6F" w:rsidRDefault="00976374" w:rsidP="002F1698">
            <w:r w:rsidRPr="00F357C4">
              <w:t>3.0.0-cv</w:t>
            </w:r>
          </w:p>
        </w:tc>
        <w:tc>
          <w:tcPr>
            <w:tcW w:w="766" w:type="pct"/>
          </w:tcPr>
          <w:p w14:paraId="2BF205C8" w14:textId="3131CAA6" w:rsidR="00976374" w:rsidRDefault="00FA1BAF" w:rsidP="002F1698">
            <w:r>
              <w:t>2022-05-30</w:t>
            </w:r>
          </w:p>
        </w:tc>
        <w:tc>
          <w:tcPr>
            <w:tcW w:w="3668" w:type="pct"/>
          </w:tcPr>
          <w:p w14:paraId="7ED49E52" w14:textId="77777777" w:rsidR="00976374" w:rsidRDefault="00976374" w:rsidP="002F1698">
            <w:r>
              <w:t xml:space="preserve">In hoofdstuk </w:t>
            </w:r>
            <w:r>
              <w:fldChar w:fldCharType="begin" w:fldLock="1"/>
            </w:r>
            <w:r>
              <w:instrText xml:space="preserve"> REF _Ref_f9cef8ba70a4f0d5db55afa0b90616d8_2 \n \h </w:instrText>
            </w:r>
            <w:r>
              <w:fldChar w:fldCharType="separate"/>
            </w:r>
            <w:r w:rsidRPr="00DF3BF8">
              <w:rPr>
                <w:rStyle w:val="Verwijzing"/>
              </w:rPr>
              <w:t>4</w:t>
            </w:r>
            <w:r>
              <w:fldChar w:fldCharType="end"/>
            </w:r>
            <w:r>
              <w:t xml:space="preserve"> is het onderscheid tussen Besluit en Regeling duidelijker gemaakt, aanvullingen daarvoor staan in paragrafen </w:t>
            </w:r>
            <w:r>
              <w:fldChar w:fldCharType="begin" w:fldLock="1"/>
            </w:r>
            <w:r>
              <w:instrText xml:space="preserve"> REF _Ref_de4d2ea07cc125ffe11caa3493e2ebd1_1 \n \h </w:instrText>
            </w:r>
            <w:r>
              <w:fldChar w:fldCharType="separate"/>
            </w:r>
            <w:r w:rsidRPr="00DF3BF8">
              <w:rPr>
                <w:rStyle w:val="Verwijzing"/>
              </w:rPr>
              <w:t>4.3.2</w:t>
            </w:r>
            <w:r>
              <w:fldChar w:fldCharType="end"/>
            </w:r>
            <w:r>
              <w:t xml:space="preserve"> en </w:t>
            </w:r>
            <w:r>
              <w:fldChar w:fldCharType="begin" w:fldLock="1"/>
            </w:r>
            <w:r>
              <w:instrText xml:space="preserve"> REF _Ref_47110f49f003a0ef5240fa4fe843ae2a_2 \n \h </w:instrText>
            </w:r>
            <w:r>
              <w:fldChar w:fldCharType="separate"/>
            </w:r>
            <w:r w:rsidRPr="00DF3BF8">
              <w:rPr>
                <w:rStyle w:val="Verwijzing"/>
              </w:rPr>
              <w:t>4.3.3</w:t>
            </w:r>
            <w:r>
              <w:fldChar w:fldCharType="end"/>
            </w:r>
            <w:r>
              <w:t>.</w:t>
            </w:r>
          </w:p>
        </w:tc>
      </w:tr>
      <w:tr w:rsidR="00976374" w14:paraId="4F56DD3D" w14:textId="77777777" w:rsidTr="002F1698">
        <w:tc>
          <w:tcPr>
            <w:tcW w:w="566" w:type="pct"/>
          </w:tcPr>
          <w:p w14:paraId="25442436" w14:textId="77777777" w:rsidR="00976374" w:rsidRPr="003F1F6F" w:rsidRDefault="00976374" w:rsidP="002F1698">
            <w:r w:rsidRPr="00F357C4">
              <w:t>3.0.0-cv</w:t>
            </w:r>
          </w:p>
        </w:tc>
        <w:tc>
          <w:tcPr>
            <w:tcW w:w="766" w:type="pct"/>
          </w:tcPr>
          <w:p w14:paraId="422DE6F6" w14:textId="260A723E" w:rsidR="00976374" w:rsidRDefault="00FA1BAF" w:rsidP="002F1698">
            <w:r>
              <w:t>2022-05-30</w:t>
            </w:r>
          </w:p>
        </w:tc>
        <w:tc>
          <w:tcPr>
            <w:tcW w:w="3668" w:type="pct"/>
          </w:tcPr>
          <w:p w14:paraId="76023FCF" w14:textId="77777777" w:rsidR="00976374" w:rsidRDefault="00976374" w:rsidP="002F1698">
            <w:r>
              <w:t xml:space="preserve">Paragrafen </w:t>
            </w:r>
            <w:r>
              <w:fldChar w:fldCharType="begin" w:fldLock="1"/>
            </w:r>
            <w:r>
              <w:instrText xml:space="preserve"> REF _Ref_4451fc36c251660c91305aed4bb08cc8_1 \n \h </w:instrText>
            </w:r>
            <w:r>
              <w:fldChar w:fldCharType="separate"/>
            </w:r>
            <w:r w:rsidRPr="00DF3BF8">
              <w:rPr>
                <w:rStyle w:val="Verwijzing"/>
              </w:rPr>
              <w:t>4.3.2.1</w:t>
            </w:r>
            <w:r>
              <w:fldChar w:fldCharType="end"/>
            </w:r>
            <w:r>
              <w:t xml:space="preserve"> en </w:t>
            </w:r>
            <w:r>
              <w:fldChar w:fldCharType="begin" w:fldLock="1"/>
            </w:r>
            <w:r>
              <w:instrText xml:space="preserve"> REF _Ref_6bb6f3e98c53f9fb6e54654d1052286c_1 \n \h </w:instrText>
            </w:r>
            <w:r>
              <w:fldChar w:fldCharType="separate"/>
            </w:r>
            <w:r w:rsidRPr="00DF3BF8">
              <w:rPr>
                <w:rStyle w:val="Verwijzing"/>
              </w:rPr>
              <w:t>4.3.2.2</w:t>
            </w:r>
            <w:r>
              <w:fldChar w:fldCharType="end"/>
            </w:r>
            <w:r>
              <w:t>: de voorkeursvariant voor het element Toelichting als onderdeel van het Besluit is gewijzigd</w:t>
            </w:r>
          </w:p>
        </w:tc>
      </w:tr>
      <w:tr w:rsidR="00976374" w14:paraId="475F192E" w14:textId="77777777" w:rsidTr="002F1698">
        <w:tc>
          <w:tcPr>
            <w:tcW w:w="566" w:type="pct"/>
          </w:tcPr>
          <w:p w14:paraId="52723C82" w14:textId="77777777" w:rsidR="00976374" w:rsidRPr="003F1F6F" w:rsidRDefault="00976374" w:rsidP="002F1698">
            <w:r w:rsidRPr="00F357C4">
              <w:t>3.0.0-cv</w:t>
            </w:r>
          </w:p>
        </w:tc>
        <w:tc>
          <w:tcPr>
            <w:tcW w:w="766" w:type="pct"/>
          </w:tcPr>
          <w:p w14:paraId="03882EC8" w14:textId="58F60FD8" w:rsidR="00976374" w:rsidRDefault="00FA1BAF" w:rsidP="002F1698">
            <w:r>
              <w:t>2022-05-30</w:t>
            </w:r>
          </w:p>
        </w:tc>
        <w:tc>
          <w:tcPr>
            <w:tcW w:w="3668" w:type="pct"/>
          </w:tcPr>
          <w:p w14:paraId="1A77632F" w14:textId="77777777" w:rsidR="00976374" w:rsidRDefault="00976374" w:rsidP="002F1698">
            <w:r>
              <w:t xml:space="preserve">Paragraaf </w:t>
            </w:r>
            <w:r>
              <w:fldChar w:fldCharType="begin" w:fldLock="1"/>
            </w:r>
            <w:r>
              <w:instrText xml:space="preserve"> REF _Ref_6bb6f3e98c53f9fb6e54654d1052286c_1 \n \h </w:instrText>
            </w:r>
            <w:r>
              <w:fldChar w:fldCharType="separate"/>
            </w:r>
            <w:r w:rsidRPr="00DF3BF8">
              <w:rPr>
                <w:rStyle w:val="Verwijzing"/>
              </w:rPr>
              <w:t>4.3.2.2</w:t>
            </w:r>
            <w:r>
              <w:fldChar w:fldCharType="end"/>
            </w:r>
            <w:r>
              <w:t>:</w:t>
            </w:r>
          </w:p>
          <w:p w14:paraId="7124C236" w14:textId="77777777" w:rsidR="00976374" w:rsidRDefault="00976374" w:rsidP="002F1698">
            <w:pPr>
              <w:pStyle w:val="Opsommingtekens1"/>
            </w:pPr>
            <w:r>
              <w:t>Afbeelding toegevoegd met schematisch overzicht van de onderdelen van BesluitCompact voor het projectbesluit</w:t>
            </w:r>
          </w:p>
          <w:p w14:paraId="2A3B7E0A" w14:textId="77777777" w:rsidR="00976374" w:rsidRDefault="00976374" w:rsidP="002F1698">
            <w:pPr>
              <w:pStyle w:val="Opsommingtekens1"/>
            </w:pPr>
            <w:r>
              <w:t xml:space="preserve">Relatie gelegd met paragraaf </w:t>
            </w:r>
            <w:r>
              <w:fldChar w:fldCharType="begin" w:fldLock="1"/>
            </w:r>
            <w:r>
              <w:instrText xml:space="preserve"> REF _Ref_18f25734ac0899c6495433960f89b9ec_1 \n \h </w:instrText>
            </w:r>
            <w:r>
              <w:fldChar w:fldCharType="separate"/>
            </w:r>
            <w:r w:rsidRPr="00DF3BF8">
              <w:rPr>
                <w:rStyle w:val="Verwijzing"/>
              </w:rPr>
              <w:t>2.3.2</w:t>
            </w:r>
            <w:r>
              <w:fldChar w:fldCharType="end"/>
            </w:r>
            <w:r>
              <w:t>: beschreven is welke onderdelen die op grond van Omgevingswet en Omgevingsbesluit in het projectbesluit moeten c.q. kunnen voorkomen, bij voorkeur in het Besluit worden opgenomen en in welk element</w:t>
            </w:r>
          </w:p>
        </w:tc>
      </w:tr>
      <w:tr w:rsidR="00976374" w14:paraId="0180047E" w14:textId="77777777" w:rsidTr="002F1698">
        <w:tc>
          <w:tcPr>
            <w:tcW w:w="566" w:type="pct"/>
          </w:tcPr>
          <w:p w14:paraId="2655C17E" w14:textId="77777777" w:rsidR="00976374" w:rsidRDefault="00976374" w:rsidP="002F1698">
            <w:r w:rsidRPr="00F357C4">
              <w:t>3.0.0-cv</w:t>
            </w:r>
          </w:p>
        </w:tc>
        <w:tc>
          <w:tcPr>
            <w:tcW w:w="766" w:type="pct"/>
          </w:tcPr>
          <w:p w14:paraId="42ECD910" w14:textId="631DD2C0" w:rsidR="00976374" w:rsidRDefault="00FA1BAF" w:rsidP="002F1698">
            <w:r>
              <w:t>2022-05-30</w:t>
            </w:r>
          </w:p>
        </w:tc>
        <w:tc>
          <w:tcPr>
            <w:tcW w:w="3668" w:type="pct"/>
          </w:tcPr>
          <w:p w14:paraId="13500FEF" w14:textId="77777777" w:rsidR="00976374" w:rsidRDefault="00976374" w:rsidP="002F1698">
            <w:r>
              <w:t xml:space="preserve">In paragraaf </w:t>
            </w:r>
            <w:r>
              <w:fldChar w:fldCharType="begin" w:fldLock="1"/>
            </w:r>
            <w:r>
              <w:instrText xml:space="preserve"> REF _Ref_47110f49f003a0ef5240fa4fe843ae2a_2 \n \h </w:instrText>
            </w:r>
            <w:r>
              <w:fldChar w:fldCharType="separate"/>
            </w:r>
            <w:r w:rsidRPr="00DF3BF8">
              <w:rPr>
                <w:rStyle w:val="Verwijzing"/>
              </w:rPr>
              <w:t>4.3.3</w:t>
            </w:r>
            <w:r>
              <w:fldChar w:fldCharType="end"/>
            </w:r>
            <w:r>
              <w:t xml:space="preserve"> is de relatie gelegd met paragraaf </w:t>
            </w:r>
            <w:r>
              <w:fldChar w:fldCharType="begin" w:fldLock="1"/>
            </w:r>
            <w:r>
              <w:instrText xml:space="preserve"> REF _Ref_18f25734ac0899c6495433960f89b9ec_1 \n \h </w:instrText>
            </w:r>
            <w:r>
              <w:fldChar w:fldCharType="separate"/>
            </w:r>
            <w:r w:rsidRPr="00DF3BF8">
              <w:rPr>
                <w:rStyle w:val="Verwijzing"/>
              </w:rPr>
              <w:t>2.3.2</w:t>
            </w:r>
            <w:r>
              <w:fldChar w:fldCharType="end"/>
            </w:r>
            <w:r>
              <w:t xml:space="preserve">: beschreven is welke onderdelen die op grond van Omgevingswet en Omgevingsbesluit in het projectbesluit moeten c.q. kunnen voorkomen, bij voorkeur in de RegelingVrijetekst worden opgenomen en in welk element. In het voorbeeld (subparagraaf </w:t>
            </w:r>
            <w:r>
              <w:fldChar w:fldCharType="begin" w:fldLock="1"/>
            </w:r>
            <w:r>
              <w:instrText xml:space="preserve"> REF _Ref_55fac2c4d3bb1e48fd4cbd76d875b062_1 \n \h </w:instrText>
            </w:r>
            <w:r>
              <w:fldChar w:fldCharType="separate"/>
            </w:r>
            <w:r w:rsidRPr="00DF3BF8">
              <w:rPr>
                <w:rStyle w:val="Verwijzing"/>
              </w:rPr>
              <w:t>4.3.3.3</w:t>
            </w:r>
            <w:r>
              <w:fldChar w:fldCharType="end"/>
            </w:r>
            <w:r>
              <w:t>) is dat met voorbeeldteksten verder toegelicht</w:t>
            </w:r>
          </w:p>
        </w:tc>
      </w:tr>
      <w:tr w:rsidR="00976374" w14:paraId="42A4BC21" w14:textId="77777777" w:rsidTr="002F1698">
        <w:tc>
          <w:tcPr>
            <w:tcW w:w="566" w:type="pct"/>
          </w:tcPr>
          <w:p w14:paraId="2738FFE3" w14:textId="77777777" w:rsidR="00976374" w:rsidRDefault="00976374" w:rsidP="002F1698">
            <w:r w:rsidRPr="00F357C4">
              <w:t>3.0.0-cv</w:t>
            </w:r>
          </w:p>
        </w:tc>
        <w:tc>
          <w:tcPr>
            <w:tcW w:w="766" w:type="pct"/>
          </w:tcPr>
          <w:p w14:paraId="50BD5E17" w14:textId="2DDF7A0B" w:rsidR="00976374" w:rsidRDefault="00FA1BAF" w:rsidP="002F1698">
            <w:r>
              <w:t>2022-05-30</w:t>
            </w:r>
          </w:p>
        </w:tc>
        <w:tc>
          <w:tcPr>
            <w:tcW w:w="3668" w:type="pct"/>
          </w:tcPr>
          <w:p w14:paraId="0BCF674C" w14:textId="77777777" w:rsidR="00976374" w:rsidRDefault="00976374" w:rsidP="002F1698">
            <w:r>
              <w:t xml:space="preserve">I.v.m. het hiervoor bij hoofdstuk 4 genoemde </w:t>
            </w:r>
            <w:r w:rsidRPr="005674C6">
              <w:t xml:space="preserve">onderscheid tussen bijlagen bij Besluit c.q. Regeling </w:t>
            </w:r>
            <w:r>
              <w:t xml:space="preserve">die in de publicatiebladen komen </w:t>
            </w:r>
            <w:r w:rsidRPr="005674C6">
              <w:t>en op het besluit betrekking hebbende stukken</w:t>
            </w:r>
            <w:r>
              <w:t xml:space="preserve"> die ter inzage gelegd worden is:</w:t>
            </w:r>
          </w:p>
          <w:p w14:paraId="2EBA7C9E" w14:textId="77777777" w:rsidR="00976374" w:rsidRDefault="00976374" w:rsidP="002F1698">
            <w:pPr>
              <w:pStyle w:val="Opsommingtekens1"/>
            </w:pPr>
            <w:r>
              <w:t xml:space="preserve">Paragraaf </w:t>
            </w:r>
            <w:r>
              <w:fldChar w:fldCharType="begin" w:fldLock="1"/>
            </w:r>
            <w:r>
              <w:instrText xml:space="preserve"> REF _Ref_2f3d0ec57417521a524e74bab778481f_2 \n \h </w:instrText>
            </w:r>
            <w:r>
              <w:fldChar w:fldCharType="separate"/>
            </w:r>
            <w:r w:rsidRPr="00DF3BF8">
              <w:rPr>
                <w:rStyle w:val="Verwijzing"/>
              </w:rPr>
              <w:t>5.4</w:t>
            </w:r>
            <w:r>
              <w:fldChar w:fldCharType="end"/>
            </w:r>
            <w:r>
              <w:t xml:space="preserve"> gesplitst in twee subparagrafen</w:t>
            </w:r>
          </w:p>
          <w:p w14:paraId="434B811B" w14:textId="77777777" w:rsidR="00976374" w:rsidRDefault="00976374" w:rsidP="002F1698">
            <w:pPr>
              <w:pStyle w:val="Opsommingtekens1"/>
            </w:pPr>
            <w:r>
              <w:t xml:space="preserve">Is paragraaf </w:t>
            </w:r>
            <w:r>
              <w:fldChar w:fldCharType="begin" w:fldLock="1"/>
            </w:r>
            <w:r>
              <w:instrText xml:space="preserve"> REF _Ref_6a08d53ed215a5b14902efa1bafcfddb_1 \n \h </w:instrText>
            </w:r>
            <w:r>
              <w:fldChar w:fldCharType="separate"/>
            </w:r>
            <w:r w:rsidRPr="00DF3BF8">
              <w:rPr>
                <w:rStyle w:val="Verwijzing"/>
              </w:rPr>
              <w:t>5.4.3</w:t>
            </w:r>
            <w:r>
              <w:fldChar w:fldCharType="end"/>
            </w:r>
            <w:r>
              <w:t xml:space="preserve"> toegevoegd; in deze paragraaf wordt beschreven hoe de aanlevering van de op het besluit betrekking hebbende stukken aan de centrale voorziening voor de elektronische terinzagelegging moeten worden aangeleverd</w:t>
            </w:r>
          </w:p>
        </w:tc>
      </w:tr>
      <w:tr w:rsidR="00976374" w:rsidRPr="00DD1F7F" w14:paraId="20419D05" w14:textId="77777777" w:rsidTr="002F1698">
        <w:tc>
          <w:tcPr>
            <w:tcW w:w="566" w:type="pct"/>
          </w:tcPr>
          <w:p w14:paraId="44D2173A" w14:textId="77777777" w:rsidR="00976374" w:rsidRPr="003F1F6F" w:rsidRDefault="00976374" w:rsidP="002F1698">
            <w:r w:rsidRPr="00F357C4">
              <w:t>3.0.0-cv</w:t>
            </w:r>
          </w:p>
        </w:tc>
        <w:tc>
          <w:tcPr>
            <w:tcW w:w="766" w:type="pct"/>
          </w:tcPr>
          <w:p w14:paraId="4AD1F2B9" w14:textId="1AEE31C8" w:rsidR="00976374" w:rsidRDefault="00FA1BAF" w:rsidP="002F1698">
            <w:r>
              <w:t>2022-05-30</w:t>
            </w:r>
          </w:p>
        </w:tc>
        <w:tc>
          <w:tcPr>
            <w:tcW w:w="3668" w:type="pct"/>
          </w:tcPr>
          <w:p w14:paraId="73597733" w14:textId="77777777" w:rsidR="00976374" w:rsidRDefault="00976374" w:rsidP="002F1698">
            <w:r>
              <w:t xml:space="preserve">Paragraaf </w:t>
            </w:r>
            <w:r>
              <w:fldChar w:fldCharType="begin" w:fldLock="1"/>
            </w:r>
            <w:r>
              <w:instrText xml:space="preserve"> REF _Ref_1ba526caeaa7bd756947069291f90624_1 \n \h </w:instrText>
            </w:r>
            <w:r>
              <w:fldChar w:fldCharType="separate"/>
            </w:r>
            <w:r w:rsidRPr="00DF3BF8">
              <w:rPr>
                <w:rStyle w:val="Verwijzing"/>
              </w:rPr>
              <w:t>6.1.2</w:t>
            </w:r>
            <w:r>
              <w:fldChar w:fldCharType="end"/>
            </w:r>
            <w:r>
              <w:t xml:space="preserve"> Locatie:</w:t>
            </w:r>
          </w:p>
          <w:p w14:paraId="4A3ED11E" w14:textId="77777777" w:rsidR="00976374" w:rsidRDefault="00976374" w:rsidP="002F1698">
            <w:pPr>
              <w:pStyle w:val="Opsommingtekens1"/>
            </w:pPr>
            <w:r>
              <w:t>volgorde van de subparagrafen omgedraaid</w:t>
            </w:r>
          </w:p>
          <w:p w14:paraId="66E953D2" w14:textId="77777777" w:rsidR="00976374" w:rsidRPr="00DD1F7F" w:rsidRDefault="00976374" w:rsidP="002F1698">
            <w:pPr>
              <w:pStyle w:val="Opsommingtekens1"/>
            </w:pPr>
            <w:r>
              <w:t>positie van GIO t.o.v. het besluit aangepast aan wijzigingen in Bekendmakingswet en STOP</w:t>
            </w:r>
          </w:p>
        </w:tc>
      </w:tr>
      <w:tr w:rsidR="00976374" w:rsidRPr="00DD1F7F" w14:paraId="0A9B3675" w14:textId="77777777" w:rsidTr="002F1698">
        <w:tc>
          <w:tcPr>
            <w:tcW w:w="566" w:type="pct"/>
          </w:tcPr>
          <w:p w14:paraId="10319AB7" w14:textId="77777777" w:rsidR="00976374" w:rsidRPr="003F1F6F" w:rsidRDefault="00976374" w:rsidP="002F1698">
            <w:r w:rsidRPr="00F357C4">
              <w:lastRenderedPageBreak/>
              <w:t>3.0.0-cv</w:t>
            </w:r>
          </w:p>
        </w:tc>
        <w:tc>
          <w:tcPr>
            <w:tcW w:w="766" w:type="pct"/>
          </w:tcPr>
          <w:p w14:paraId="5A092669" w14:textId="6156B077" w:rsidR="00976374" w:rsidRDefault="00FA1BAF" w:rsidP="002F1698">
            <w:r>
              <w:t>2022-05-30</w:t>
            </w:r>
          </w:p>
        </w:tc>
        <w:tc>
          <w:tcPr>
            <w:tcW w:w="3668" w:type="pct"/>
          </w:tcPr>
          <w:p w14:paraId="2C13725F" w14:textId="77777777" w:rsidR="00976374" w:rsidRDefault="00976374" w:rsidP="002F1698">
            <w:r>
              <w:t xml:space="preserve">Paragraaf </w:t>
            </w:r>
            <w:r>
              <w:fldChar w:fldCharType="begin" w:fldLock="1"/>
            </w:r>
            <w:r>
              <w:instrText xml:space="preserve"> REF _Ref_f4d50b6bba7c81c6da9d8c3e3d821c93_1 \n \h </w:instrText>
            </w:r>
            <w:r>
              <w:fldChar w:fldCharType="separate"/>
            </w:r>
            <w:r w:rsidRPr="00DF3BF8">
              <w:rPr>
                <w:rStyle w:val="Verwijzing"/>
              </w:rPr>
              <w:t>7.6</w:t>
            </w:r>
            <w:r>
              <w:fldChar w:fldCharType="end"/>
            </w:r>
            <w:r>
              <w:t xml:space="preserve"> Locatie:</w:t>
            </w:r>
          </w:p>
          <w:p w14:paraId="01177364" w14:textId="77777777" w:rsidR="00976374" w:rsidRDefault="00976374" w:rsidP="002F1698">
            <w:pPr>
              <w:pStyle w:val="Opsommingtekens1"/>
            </w:pPr>
            <w:r>
              <w:t xml:space="preserve">in paragraaf </w:t>
            </w:r>
            <w:r>
              <w:fldChar w:fldCharType="begin" w:fldLock="1"/>
            </w:r>
            <w:r>
              <w:instrText xml:space="preserve"> REF _Ref_fd9802c9851f95881249b688c248ed29_1 \n \h </w:instrText>
            </w:r>
            <w:r>
              <w:fldChar w:fldCharType="separate"/>
            </w:r>
            <w:r w:rsidRPr="00DF3BF8">
              <w:rPr>
                <w:rStyle w:val="Verwijzing"/>
              </w:rPr>
              <w:t>7.6.1</w:t>
            </w:r>
            <w:r>
              <w:fldChar w:fldCharType="end"/>
            </w:r>
            <w:r>
              <w:t xml:space="preserve">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7BB284BD" w14:textId="77777777" w:rsidR="00976374" w:rsidRPr="00DD1F7F" w:rsidRDefault="00976374" w:rsidP="002F1698">
            <w:pPr>
              <w:pStyle w:val="Opsommingtekens1"/>
            </w:pPr>
            <w:r>
              <w:t xml:space="preserve">in paragraaf </w:t>
            </w:r>
            <w:r>
              <w:fldChar w:fldCharType="begin" w:fldLock="1"/>
            </w:r>
            <w:r>
              <w:instrText xml:space="preserve"> REF _Ref_6b6798c9a85180fb552e85a84ca35e30_1 \n \h </w:instrText>
            </w:r>
            <w:r>
              <w:fldChar w:fldCharType="separate"/>
            </w:r>
            <w:r w:rsidRPr="00DF3BF8">
              <w:rPr>
                <w:rStyle w:val="Verwijzing"/>
              </w:rPr>
              <w:t>7.6.4</w:t>
            </w:r>
            <w:r>
              <w:fldChar w:fldCharType="end"/>
            </w:r>
            <w:r>
              <w:t xml:space="preserve"> de constraints voor de toegestane geometrietypen voor Gebied, Lijn en Punt toegevoegd, met in paragraaf </w:t>
            </w:r>
            <w:r>
              <w:fldChar w:fldCharType="begin" w:fldLock="1"/>
            </w:r>
            <w:r>
              <w:instrText xml:space="preserve"> REF _Ref_75358b6d2ecf499de2e2b7b4fb281da4_1 \n \h </w:instrText>
            </w:r>
            <w:r>
              <w:fldChar w:fldCharType="separate"/>
            </w:r>
            <w:r w:rsidRPr="00DF3BF8">
              <w:rPr>
                <w:rStyle w:val="Verwijzing"/>
              </w:rPr>
              <w:t>7.6.5</w:t>
            </w:r>
            <w:r>
              <w:fldChar w:fldCharType="end"/>
            </w:r>
            <w:r>
              <w:t xml:space="preserve"> een toelichting op die constraints</w:t>
            </w:r>
          </w:p>
        </w:tc>
      </w:tr>
      <w:tr w:rsidR="00976374" w14:paraId="4B1DDA29" w14:textId="77777777" w:rsidTr="002F1698">
        <w:tc>
          <w:tcPr>
            <w:tcW w:w="566" w:type="pct"/>
          </w:tcPr>
          <w:p w14:paraId="7F84E5D1" w14:textId="77777777" w:rsidR="00976374" w:rsidRPr="003F1F6F" w:rsidRDefault="00976374" w:rsidP="002F1698">
            <w:r w:rsidRPr="00F357C4">
              <w:t>3.0.0-cv</w:t>
            </w:r>
          </w:p>
        </w:tc>
        <w:tc>
          <w:tcPr>
            <w:tcW w:w="766" w:type="pct"/>
          </w:tcPr>
          <w:p w14:paraId="28716F6C" w14:textId="4200F243" w:rsidR="00976374" w:rsidRDefault="00FA1BAF" w:rsidP="002F1698">
            <w:r>
              <w:t>2022-05-30</w:t>
            </w:r>
          </w:p>
        </w:tc>
        <w:tc>
          <w:tcPr>
            <w:tcW w:w="3668" w:type="pct"/>
          </w:tcPr>
          <w:p w14:paraId="22CC5CAD" w14:textId="75D10580" w:rsidR="00976374" w:rsidRDefault="00976374" w:rsidP="002F1698">
            <w:r>
              <w:t xml:space="preserve">De </w:t>
            </w:r>
            <w:hyperlink r:id="rId86" w:history="1">
              <w:r>
                <w:rPr>
                  <w:rStyle w:val="Hyperlink"/>
                </w:rPr>
                <w:t>Notitie Werkwijze Geo en Locaties in omgevingsdocumenten</w:t>
              </w:r>
            </w:hyperlink>
            <w:r>
              <w:t xml:space="preserve"> is als volgt in dit toepassingsprofiel verwerkt:</w:t>
            </w:r>
          </w:p>
          <w:p w14:paraId="150C158B" w14:textId="77777777" w:rsidR="00976374" w:rsidRDefault="00976374" w:rsidP="002F1698">
            <w:pPr>
              <w:pStyle w:val="Opsommingtekens1"/>
            </w:pPr>
            <w:r>
              <w:t xml:space="preserve">aanpassingen in de paragrafen </w:t>
            </w:r>
            <w:r>
              <w:fldChar w:fldCharType="begin" w:fldLock="1"/>
            </w:r>
            <w:r>
              <w:instrText xml:space="preserve"> REF _Ref_c6b33db38ef8035a23b39d5d5627d0b6_1 \n \h </w:instrText>
            </w:r>
            <w:r>
              <w:fldChar w:fldCharType="separate"/>
            </w:r>
            <w:r w:rsidRPr="00DF3BF8">
              <w:rPr>
                <w:rStyle w:val="Verwijzing"/>
              </w:rPr>
              <w:t>6.1.2.1</w:t>
            </w:r>
            <w:r>
              <w:fldChar w:fldCharType="end"/>
            </w:r>
            <w:r>
              <w:t xml:space="preserve"> en </w:t>
            </w:r>
            <w:r>
              <w:fldChar w:fldCharType="begin" w:fldLock="1"/>
            </w:r>
            <w:r>
              <w:instrText xml:space="preserve"> REF _Ref_e7eed7049f7c41fe4e9f3c51f3dfe4a4_1 \n \h </w:instrText>
            </w:r>
            <w:r>
              <w:fldChar w:fldCharType="separate"/>
            </w:r>
            <w:r w:rsidRPr="00DF3BF8">
              <w:rPr>
                <w:rStyle w:val="Verwijzing"/>
              </w:rPr>
              <w:t>6.1.2.2</w:t>
            </w:r>
            <w:r>
              <w:fldChar w:fldCharType="end"/>
            </w:r>
            <w:r>
              <w:t xml:space="preserve"> van de beschrijvingen van noemer, werkingsgebied, de functies van het OW-object Locatie, het werken met gebiedengroepen en de relatie tussen OW-Locatie en GIO</w:t>
            </w:r>
          </w:p>
          <w:p w14:paraId="0BA32DEC" w14:textId="77777777" w:rsidR="00976374" w:rsidRDefault="00976374" w:rsidP="002F1698">
            <w:pPr>
              <w:pStyle w:val="Opsommingtekens1"/>
            </w:pPr>
            <w:r>
              <w:t xml:space="preserve">in paragraaf </w:t>
            </w:r>
            <w:r>
              <w:fldChar w:fldCharType="begin" w:fldLock="1"/>
            </w:r>
            <w:r>
              <w:instrText xml:space="preserve"> REF _Ref_75358b6d2ecf499de2e2b7b4fb281da4_1 \n \h </w:instrText>
            </w:r>
            <w:r>
              <w:fldChar w:fldCharType="separate"/>
            </w:r>
            <w:r w:rsidRPr="00DF3BF8">
              <w:rPr>
                <w:rStyle w:val="Verwijzing"/>
              </w:rPr>
              <w:t>7.6.5</w:t>
            </w:r>
            <w:r>
              <w:fldChar w:fldCharType="end"/>
            </w:r>
            <w:r>
              <w:t xml:space="preserve"> de tekst over de noemer van het OW-object Locatie gewijzigd</w:t>
            </w:r>
          </w:p>
          <w:p w14:paraId="0E256199" w14:textId="77777777" w:rsidR="00976374" w:rsidRDefault="00976374" w:rsidP="002F1698">
            <w:pPr>
              <w:pStyle w:val="Opsommingtekens1"/>
            </w:pPr>
            <w:r>
              <w:t xml:space="preserve">Paragraaf </w:t>
            </w:r>
            <w:r>
              <w:fldChar w:fldCharType="begin" w:fldLock="1"/>
            </w:r>
            <w:r>
              <w:instrText xml:space="preserve"> REF _Ref_367275d7ded1ffd6e0aefbd3561a5282_1 \n \h </w:instrText>
            </w:r>
            <w:r>
              <w:fldChar w:fldCharType="separate"/>
            </w:r>
            <w:r w:rsidRPr="00DF3BF8">
              <w:rPr>
                <w:rStyle w:val="Verwijzing"/>
              </w:rPr>
              <w:t>7.8.6</w:t>
            </w:r>
            <w:r>
              <w:fldChar w:fldCharType="end"/>
            </w:r>
            <w:r>
              <w:t xml:space="preserve"> Aanbevelingen voor Locatie, noemer en naam GIO bij annoteren met Gebiedsaanwijzing toegevoegd</w:t>
            </w:r>
          </w:p>
        </w:tc>
      </w:tr>
      <w:tr w:rsidR="00976374" w14:paraId="5F81F5C1" w14:textId="77777777" w:rsidTr="002F1698">
        <w:tc>
          <w:tcPr>
            <w:tcW w:w="566" w:type="pct"/>
          </w:tcPr>
          <w:p w14:paraId="53473DD8" w14:textId="77777777" w:rsidR="00976374" w:rsidRDefault="00976374" w:rsidP="002F1698">
            <w:r w:rsidRPr="00F357C4">
              <w:t>3.0.0-cv</w:t>
            </w:r>
          </w:p>
        </w:tc>
        <w:tc>
          <w:tcPr>
            <w:tcW w:w="766" w:type="pct"/>
          </w:tcPr>
          <w:p w14:paraId="6F1C7756" w14:textId="694327CC" w:rsidR="00976374" w:rsidRDefault="00FA1BAF" w:rsidP="002F1698">
            <w:r>
              <w:t>2022-05-30</w:t>
            </w:r>
          </w:p>
        </w:tc>
        <w:tc>
          <w:tcPr>
            <w:tcW w:w="3668" w:type="pct"/>
          </w:tcPr>
          <w:p w14:paraId="321AFF5A" w14:textId="77777777" w:rsidR="00976374" w:rsidRDefault="00976374" w:rsidP="002F1698">
            <w:r>
              <w:t xml:space="preserve">Hoofdstuk </w:t>
            </w:r>
            <w:r>
              <w:fldChar w:fldCharType="begin" w:fldLock="1"/>
            </w:r>
            <w:r>
              <w:instrText xml:space="preserve"> REF _Ref_9d1f7c2e5545ebb0f1e0b271dae49052_1 \n \h </w:instrText>
            </w:r>
            <w:r>
              <w:fldChar w:fldCharType="separate"/>
            </w:r>
            <w:r w:rsidRPr="00DF3BF8">
              <w:rPr>
                <w:rStyle w:val="Verwijzing"/>
              </w:rPr>
              <w:t>10</w:t>
            </w:r>
            <w:r>
              <w:fldChar w:fldCharType="end"/>
            </w:r>
            <w:r>
              <w:t xml:space="preserve"> (was hoofdstuk 9) is volledig herschreven. Het is nu een hoofdstuk waarin de volledige projectprocedure is beschreven, met per Procedurestap een beschrijving van het juridische kader en de aan te leveren producten en gegevens</w:t>
            </w:r>
          </w:p>
          <w:p w14:paraId="50C2E2C1" w14:textId="77777777" w:rsidR="00976374" w:rsidRDefault="00976374" w:rsidP="002F1698">
            <w:r>
              <w:t>Als gevolg daarvan is Bijlage 2 Projectprocedure vervallen</w:t>
            </w:r>
          </w:p>
        </w:tc>
      </w:tr>
      <w:tr w:rsidR="00976374" w14:paraId="3BCC2147" w14:textId="77777777" w:rsidTr="002F1698">
        <w:tc>
          <w:tcPr>
            <w:tcW w:w="566" w:type="pct"/>
          </w:tcPr>
          <w:p w14:paraId="17BDDFAE" w14:textId="77777777" w:rsidR="00976374" w:rsidRPr="00F357C4" w:rsidRDefault="00976374" w:rsidP="002F1698">
            <w:r w:rsidRPr="00BB0084">
              <w:t>3.0.0-cv</w:t>
            </w:r>
          </w:p>
        </w:tc>
        <w:tc>
          <w:tcPr>
            <w:tcW w:w="766" w:type="pct"/>
          </w:tcPr>
          <w:p w14:paraId="6A3AE5A2" w14:textId="42BEC783" w:rsidR="00976374" w:rsidRPr="00F357C4" w:rsidRDefault="00FA1BAF" w:rsidP="002F1698">
            <w:r>
              <w:t>2022-05-30</w:t>
            </w:r>
          </w:p>
        </w:tc>
        <w:tc>
          <w:tcPr>
            <w:tcW w:w="3668" w:type="pct"/>
          </w:tcPr>
          <w:p w14:paraId="7088665E" w14:textId="77777777" w:rsidR="00976374" w:rsidRDefault="00976374" w:rsidP="002F1698">
            <w:r>
              <w:t xml:space="preserve">Aan hoofdstuk </w:t>
            </w:r>
            <w:r>
              <w:fldChar w:fldCharType="begin" w:fldLock="1"/>
            </w:r>
            <w:r>
              <w:instrText xml:space="preserve"> REF _Ref_9d1f7c2e5545ebb0f1e0b271dae49052_1 \n \h </w:instrText>
            </w:r>
            <w:r>
              <w:fldChar w:fldCharType="separate"/>
            </w:r>
            <w:r w:rsidRPr="00DF3BF8">
              <w:rPr>
                <w:rStyle w:val="Verwijzing"/>
              </w:rPr>
              <w:t>10</w:t>
            </w:r>
            <w:r>
              <w:fldChar w:fldCharType="end"/>
            </w:r>
            <w:r>
              <w:t xml:space="preserve"> is paragraaf </w:t>
            </w:r>
            <w:r>
              <w:fldChar w:fldCharType="begin" w:fldLock="1"/>
            </w:r>
            <w:r>
              <w:instrText xml:space="preserve"> REF _Ref_9741e9a066a6b78928df4eb70621366d_1 \n \h </w:instrText>
            </w:r>
            <w:r>
              <w:fldChar w:fldCharType="separate"/>
            </w:r>
            <w:r w:rsidRPr="00DF3BF8">
              <w:rPr>
                <w:rStyle w:val="Verwijzing"/>
              </w:rPr>
              <w:t>10.6.6</w:t>
            </w:r>
            <w:r>
              <w:fldChar w:fldCharType="end"/>
            </w:r>
            <w:r>
              <w:t xml:space="preserve"> toegevoegd, waarin is aangegeven hoe (in de toekomst) de zichtbaarheid van het vrijetekstgedeelte van het projectbesluit kan worden beperkt als het projectbesluit materieel is uitgewerkt doordat het project </w:t>
            </w:r>
            <w:r w:rsidRPr="00650E7A">
              <w:t>volledig is gerealiseerd</w:t>
            </w:r>
          </w:p>
        </w:tc>
      </w:tr>
      <w:tr w:rsidR="00976374" w14:paraId="2818ABE7" w14:textId="77777777" w:rsidTr="002F1698">
        <w:tc>
          <w:tcPr>
            <w:tcW w:w="566" w:type="pct"/>
          </w:tcPr>
          <w:p w14:paraId="212587D2" w14:textId="77777777" w:rsidR="00976374" w:rsidRPr="00BB0084" w:rsidRDefault="00976374" w:rsidP="002F1698">
            <w:r>
              <w:t>3.0.0</w:t>
            </w:r>
          </w:p>
        </w:tc>
        <w:tc>
          <w:tcPr>
            <w:tcW w:w="766" w:type="pct"/>
          </w:tcPr>
          <w:p w14:paraId="37D853C3" w14:textId="07F2F03A" w:rsidR="00976374" w:rsidRPr="00BB0084" w:rsidRDefault="00FA1BAF" w:rsidP="002F1698">
            <w:r>
              <w:t>2022-07-11</w:t>
            </w:r>
          </w:p>
        </w:tc>
        <w:tc>
          <w:tcPr>
            <w:tcW w:w="3668" w:type="pct"/>
          </w:tcPr>
          <w:p w14:paraId="01123CD4" w14:textId="77777777" w:rsidR="00976374" w:rsidRDefault="00976374" w:rsidP="002F1698">
            <w:r>
              <w:t xml:space="preserve">Paragraaf </w:t>
            </w:r>
            <w:r>
              <w:fldChar w:fldCharType="begin" w:fldLock="1"/>
            </w:r>
            <w:r>
              <w:instrText xml:space="preserve"> REF _Ref_18f25734ac0899c6495433960f89b9ec_1 \n \h </w:instrText>
            </w:r>
            <w:r>
              <w:fldChar w:fldCharType="separate"/>
            </w:r>
            <w:r w:rsidRPr="00DF3BF8">
              <w:rPr>
                <w:rStyle w:val="Verwijzing"/>
              </w:rPr>
              <w:t>2.3.2</w:t>
            </w:r>
            <w:r>
              <w:fldChar w:fldCharType="end"/>
            </w:r>
            <w:r>
              <w:t xml:space="preserve"> De inhoud van het projectbesluit</w:t>
            </w:r>
          </w:p>
          <w:p w14:paraId="33B45474" w14:textId="77777777" w:rsidR="00976374" w:rsidRDefault="00976374" w:rsidP="002F1698">
            <w:r>
              <w:t xml:space="preserve">(N.a.v. consultatie) In opsommingsonderdeel 3 duidelijk gemaakt dat, </w:t>
            </w:r>
            <w:r w:rsidRPr="00AB3B8F">
              <w:t>als het projectbesluit in strijd is met het omgevingsplan,</w:t>
            </w:r>
            <w:r>
              <w:t xml:space="preserve"> het projectbesluit het omgevingsplan móét wijzigen</w:t>
            </w:r>
          </w:p>
        </w:tc>
      </w:tr>
      <w:tr w:rsidR="00976374" w14:paraId="338EFE00" w14:textId="77777777" w:rsidTr="002F1698">
        <w:tc>
          <w:tcPr>
            <w:tcW w:w="566" w:type="pct"/>
          </w:tcPr>
          <w:p w14:paraId="55878004" w14:textId="77777777" w:rsidR="00976374" w:rsidRPr="00BB0084" w:rsidRDefault="00976374" w:rsidP="002F1698">
            <w:r w:rsidRPr="00235602">
              <w:t>3.0.0</w:t>
            </w:r>
          </w:p>
        </w:tc>
        <w:tc>
          <w:tcPr>
            <w:tcW w:w="766" w:type="pct"/>
          </w:tcPr>
          <w:p w14:paraId="4A46F966" w14:textId="46D8DA1A" w:rsidR="00976374" w:rsidRPr="00BB0084" w:rsidRDefault="00FA1BAF" w:rsidP="002F1698">
            <w:r>
              <w:t>2022-07-11</w:t>
            </w:r>
          </w:p>
        </w:tc>
        <w:tc>
          <w:tcPr>
            <w:tcW w:w="3668" w:type="pct"/>
          </w:tcPr>
          <w:p w14:paraId="1FDA9B6B" w14:textId="77777777" w:rsidR="00976374" w:rsidRDefault="00976374" w:rsidP="002F1698">
            <w:r>
              <w:t xml:space="preserve">Paragraaf </w:t>
            </w:r>
            <w:r>
              <w:fldChar w:fldCharType="begin" w:fldLock="1"/>
            </w:r>
            <w:r>
              <w:instrText xml:space="preserve"> REF _Ref_37451528dcfe33bf609b973022335d17_1 \n \h </w:instrText>
            </w:r>
            <w:r>
              <w:fldChar w:fldCharType="separate"/>
            </w:r>
            <w:r w:rsidRPr="00DF3BF8">
              <w:rPr>
                <w:rStyle w:val="Verwijzing"/>
              </w:rPr>
              <w:t>2.3.4</w:t>
            </w:r>
            <w:r>
              <w:fldChar w:fldCharType="end"/>
            </w:r>
            <w:r>
              <w:t xml:space="preserve"> Coördinatie</w:t>
            </w:r>
          </w:p>
          <w:p w14:paraId="208917CA" w14:textId="77777777" w:rsidR="00976374" w:rsidRDefault="00976374" w:rsidP="002F1698">
            <w:pPr>
              <w:pStyle w:val="Opsommingtekens1"/>
            </w:pPr>
            <w:r w:rsidRPr="00E33D00">
              <w:t>(N.a.v. consultatie)</w:t>
            </w:r>
            <w:r>
              <w:t xml:space="preserve"> Opschrift van paragraaf gewijzigd (was: De coördinatie van besluiten ter uitvoering van het projectbesluit)</w:t>
            </w:r>
          </w:p>
          <w:p w14:paraId="46625189" w14:textId="77777777" w:rsidR="00976374" w:rsidRDefault="00976374" w:rsidP="002F1698">
            <w:pPr>
              <w:pStyle w:val="Opsommingtekens1"/>
            </w:pPr>
            <w:r w:rsidRPr="003E6178">
              <w:t xml:space="preserve">(N.a.v. consultatie) </w:t>
            </w:r>
            <w:r>
              <w:t>Tekst over projectbesluit als integraal besluit genuanceerd</w:t>
            </w:r>
          </w:p>
          <w:p w14:paraId="44DED49A" w14:textId="77777777" w:rsidR="00976374" w:rsidRDefault="00976374" w:rsidP="002F1698">
            <w:pPr>
              <w:pStyle w:val="Opsommingtekens1"/>
            </w:pPr>
            <w:r w:rsidRPr="003E30B5">
              <w:t xml:space="preserve">(N.a.v. consultatie) </w:t>
            </w:r>
            <w:r>
              <w:t>Tekst over coördinatie van projectbesluit met besluiten ter uitvoering van een projectbesluit herschreven</w:t>
            </w:r>
          </w:p>
        </w:tc>
      </w:tr>
      <w:tr w:rsidR="00976374" w14:paraId="0AFC01D7" w14:textId="77777777" w:rsidTr="002F1698">
        <w:tc>
          <w:tcPr>
            <w:tcW w:w="566" w:type="pct"/>
          </w:tcPr>
          <w:p w14:paraId="0FB3089D" w14:textId="77777777" w:rsidR="00976374" w:rsidRPr="00BB0084" w:rsidRDefault="00976374" w:rsidP="002F1698">
            <w:r w:rsidRPr="00235602">
              <w:t>3.0.0</w:t>
            </w:r>
          </w:p>
        </w:tc>
        <w:tc>
          <w:tcPr>
            <w:tcW w:w="766" w:type="pct"/>
          </w:tcPr>
          <w:p w14:paraId="625E34DE" w14:textId="4B605354" w:rsidR="00976374" w:rsidRPr="00BB0084" w:rsidRDefault="00FA1BAF" w:rsidP="002F1698">
            <w:r>
              <w:t>2022-07-11</w:t>
            </w:r>
          </w:p>
        </w:tc>
        <w:tc>
          <w:tcPr>
            <w:tcW w:w="3668" w:type="pct"/>
          </w:tcPr>
          <w:p w14:paraId="531F0D93" w14:textId="77777777" w:rsidR="00976374" w:rsidRDefault="00976374" w:rsidP="002F1698">
            <w:r>
              <w:t xml:space="preserve">Paragraaf </w:t>
            </w:r>
            <w:r>
              <w:fldChar w:fldCharType="begin" w:fldLock="1"/>
            </w:r>
            <w:r>
              <w:instrText xml:space="preserve"> REF _Ref_5c15467f9fd6b4f2542c4c28467b49b8_1 \n \h </w:instrText>
            </w:r>
            <w:r>
              <w:fldChar w:fldCharType="separate"/>
            </w:r>
            <w:r w:rsidRPr="00DF3BF8">
              <w:rPr>
                <w:rStyle w:val="Verwijzing"/>
              </w:rPr>
              <w:t>2.4.2</w:t>
            </w:r>
            <w:r>
              <w:fldChar w:fldCharType="end"/>
            </w:r>
            <w:r>
              <w:t xml:space="preserve"> </w:t>
            </w:r>
            <w:r w:rsidRPr="00007AFA">
              <w:t>Uitvoering meervoudig bronhouderschap en consolidatie met concept ‘tijdelijk regelingdeel’</w:t>
            </w:r>
          </w:p>
          <w:p w14:paraId="6958B3F1" w14:textId="77777777" w:rsidR="00976374" w:rsidRDefault="00976374" w:rsidP="002F1698">
            <w:r>
              <w:t>(N.a.v. consultatie) Tekst over complexiteit meervoudig bronhouderschap herschreven</w:t>
            </w:r>
          </w:p>
        </w:tc>
      </w:tr>
      <w:tr w:rsidR="00976374" w14:paraId="67892976" w14:textId="77777777" w:rsidTr="002F1698">
        <w:tc>
          <w:tcPr>
            <w:tcW w:w="566" w:type="pct"/>
          </w:tcPr>
          <w:p w14:paraId="00DF4E0E" w14:textId="77777777" w:rsidR="00976374" w:rsidRPr="00BB0084" w:rsidRDefault="00976374" w:rsidP="002F1698">
            <w:r w:rsidRPr="00235602">
              <w:lastRenderedPageBreak/>
              <w:t>3.0.0</w:t>
            </w:r>
          </w:p>
        </w:tc>
        <w:tc>
          <w:tcPr>
            <w:tcW w:w="766" w:type="pct"/>
          </w:tcPr>
          <w:p w14:paraId="11C2245D" w14:textId="7552F389" w:rsidR="00976374" w:rsidRPr="00BB0084" w:rsidRDefault="00FA1BAF" w:rsidP="002F1698">
            <w:r>
              <w:t>2022-07-11</w:t>
            </w:r>
          </w:p>
        </w:tc>
        <w:tc>
          <w:tcPr>
            <w:tcW w:w="3668" w:type="pct"/>
          </w:tcPr>
          <w:p w14:paraId="5FF9BCE1" w14:textId="77777777" w:rsidR="00976374" w:rsidRDefault="00976374" w:rsidP="002F1698">
            <w:r>
              <w:t xml:space="preserve">Paragraaf </w:t>
            </w:r>
            <w:r>
              <w:fldChar w:fldCharType="begin" w:fldLock="1"/>
            </w:r>
            <w:r>
              <w:instrText xml:space="preserve"> REF _Ref_f6b95a552e5a99a19befcfa162d4f742_1 \n \h </w:instrText>
            </w:r>
            <w:r>
              <w:fldChar w:fldCharType="separate"/>
            </w:r>
            <w:r w:rsidRPr="00DF3BF8">
              <w:rPr>
                <w:rStyle w:val="Verwijzing"/>
              </w:rPr>
              <w:t>2.4.3</w:t>
            </w:r>
            <w:r>
              <w:fldChar w:fldCharType="end"/>
            </w:r>
            <w:r>
              <w:t xml:space="preserve"> Wijzigen </w:t>
            </w:r>
            <w:r w:rsidRPr="007C4583">
              <w:t>omgevingsplan door projectbesluit voorlopig niet verplicht</w:t>
            </w:r>
          </w:p>
          <w:p w14:paraId="0ACFF8D1" w14:textId="77777777" w:rsidR="00976374" w:rsidRDefault="00976374" w:rsidP="002F1698">
            <w:r w:rsidRPr="00286383">
              <w:t xml:space="preserve">(N.a.v. consultatie) </w:t>
            </w:r>
            <w:r>
              <w:t>Optie wijzigen waterschapsverordening ter bescherming project toegevoegd</w:t>
            </w:r>
          </w:p>
        </w:tc>
      </w:tr>
      <w:tr w:rsidR="00976374" w14:paraId="1435E54D" w14:textId="77777777" w:rsidTr="002F1698">
        <w:tc>
          <w:tcPr>
            <w:tcW w:w="566" w:type="pct"/>
          </w:tcPr>
          <w:p w14:paraId="14089545" w14:textId="77777777" w:rsidR="00976374" w:rsidRPr="00BB0084" w:rsidRDefault="00976374" w:rsidP="002F1698">
            <w:r w:rsidRPr="00235602">
              <w:t>3.0.0</w:t>
            </w:r>
          </w:p>
        </w:tc>
        <w:tc>
          <w:tcPr>
            <w:tcW w:w="766" w:type="pct"/>
          </w:tcPr>
          <w:p w14:paraId="28534625" w14:textId="167994A9" w:rsidR="00976374" w:rsidRPr="00BB0084" w:rsidRDefault="00FA1BAF" w:rsidP="002F1698">
            <w:r>
              <w:t>2022-07-11</w:t>
            </w:r>
          </w:p>
        </w:tc>
        <w:tc>
          <w:tcPr>
            <w:tcW w:w="3668" w:type="pct"/>
          </w:tcPr>
          <w:p w14:paraId="1DB6B742" w14:textId="77777777" w:rsidR="00976374" w:rsidRDefault="00976374" w:rsidP="002F1698">
            <w:r>
              <w:t xml:space="preserve">Paragraaf </w:t>
            </w:r>
            <w:r>
              <w:fldChar w:fldCharType="begin" w:fldLock="1"/>
            </w:r>
            <w:r>
              <w:instrText xml:space="preserve"> REF _Ref_85ce724ba4c9eb5b956fb485486ae157_1 \n \h </w:instrText>
            </w:r>
            <w:r>
              <w:fldChar w:fldCharType="separate"/>
            </w:r>
            <w:r w:rsidRPr="00DF3BF8">
              <w:rPr>
                <w:rStyle w:val="Verwijzing"/>
              </w:rPr>
              <w:t>2.4.4</w:t>
            </w:r>
            <w:r>
              <w:fldChar w:fldCharType="end"/>
            </w:r>
            <w:r>
              <w:t xml:space="preserve"> </w:t>
            </w:r>
            <w:r w:rsidRPr="00164413">
              <w:t>Toepassing van het tijdelijk regelingdeel en van de consolidatie bij het wijzigen van het omgevingsplan met het projectbesluit</w:t>
            </w:r>
          </w:p>
          <w:p w14:paraId="05A13333" w14:textId="77777777" w:rsidR="00976374" w:rsidRDefault="00976374" w:rsidP="002F1698">
            <w:r w:rsidRPr="00164413">
              <w:t>(N.a.v. consultatie)</w:t>
            </w:r>
            <w:r>
              <w:t xml:space="preserve"> Toelichting toegevoegd over wijzigen tijdelijk regelingdeel</w:t>
            </w:r>
          </w:p>
        </w:tc>
      </w:tr>
      <w:tr w:rsidR="00976374" w14:paraId="268282F7" w14:textId="77777777" w:rsidTr="002F1698">
        <w:tc>
          <w:tcPr>
            <w:tcW w:w="566" w:type="pct"/>
          </w:tcPr>
          <w:p w14:paraId="72AA702B" w14:textId="77777777" w:rsidR="00976374" w:rsidRPr="00BB0084" w:rsidRDefault="00976374" w:rsidP="002F1698">
            <w:r w:rsidRPr="00235602">
              <w:t>3.0.0</w:t>
            </w:r>
          </w:p>
        </w:tc>
        <w:tc>
          <w:tcPr>
            <w:tcW w:w="766" w:type="pct"/>
          </w:tcPr>
          <w:p w14:paraId="0F9E207A" w14:textId="6F794BBE" w:rsidR="00976374" w:rsidRPr="00BB0084" w:rsidRDefault="00FA1BAF" w:rsidP="002F1698">
            <w:r>
              <w:t>2022-07-11</w:t>
            </w:r>
          </w:p>
        </w:tc>
        <w:tc>
          <w:tcPr>
            <w:tcW w:w="3668" w:type="pct"/>
          </w:tcPr>
          <w:p w14:paraId="4050AFBA" w14:textId="77777777" w:rsidR="00976374" w:rsidRDefault="00976374" w:rsidP="002F1698">
            <w:r>
              <w:t xml:space="preserve">Paragraaf </w:t>
            </w:r>
            <w:r>
              <w:fldChar w:fldCharType="begin" w:fldLock="1"/>
            </w:r>
            <w:r>
              <w:instrText xml:space="preserve"> REF _Ref_71234830b5606f99f2a392fcef716521_1 \n \h </w:instrText>
            </w:r>
            <w:r>
              <w:fldChar w:fldCharType="separate"/>
            </w:r>
            <w:r w:rsidRPr="00DF3BF8">
              <w:rPr>
                <w:rStyle w:val="Verwijzing"/>
              </w:rPr>
              <w:t>2.5</w:t>
            </w:r>
            <w:r>
              <w:fldChar w:fldCharType="end"/>
            </w:r>
            <w:r>
              <w:t xml:space="preserve"> Overgangsrecht en overgangsfase</w:t>
            </w:r>
          </w:p>
          <w:p w14:paraId="72725061" w14:textId="77777777" w:rsidR="00976374" w:rsidRDefault="00976374" w:rsidP="002F1698">
            <w:r>
              <w:t>(N.a.v. consultatie) Toegevoegd overgangsrecht voor projectplan</w:t>
            </w:r>
          </w:p>
        </w:tc>
      </w:tr>
      <w:tr w:rsidR="00976374" w14:paraId="4FEBD304" w14:textId="77777777" w:rsidTr="002F1698">
        <w:tc>
          <w:tcPr>
            <w:tcW w:w="566" w:type="pct"/>
          </w:tcPr>
          <w:p w14:paraId="77E6FC98" w14:textId="77777777" w:rsidR="00976374" w:rsidRPr="00BB0084" w:rsidRDefault="00976374" w:rsidP="002F1698">
            <w:r w:rsidRPr="00235602">
              <w:t>3.0.0</w:t>
            </w:r>
          </w:p>
        </w:tc>
        <w:tc>
          <w:tcPr>
            <w:tcW w:w="766" w:type="pct"/>
          </w:tcPr>
          <w:p w14:paraId="73753C44" w14:textId="27C8C57A" w:rsidR="00976374" w:rsidRPr="00BB0084" w:rsidRDefault="00FA1BAF" w:rsidP="002F1698">
            <w:r>
              <w:t>2022-07-11</w:t>
            </w:r>
          </w:p>
        </w:tc>
        <w:tc>
          <w:tcPr>
            <w:tcW w:w="3668" w:type="pct"/>
          </w:tcPr>
          <w:p w14:paraId="7395F004" w14:textId="77777777" w:rsidR="00976374" w:rsidRDefault="00976374" w:rsidP="002F1698">
            <w:r>
              <w:t xml:space="preserve">Paragraaf </w:t>
            </w:r>
            <w:r>
              <w:fldChar w:fldCharType="begin" w:fldLock="1"/>
            </w:r>
            <w:r>
              <w:instrText xml:space="preserve"> REF _Ref_6bb6f3e98c53f9fb6e54654d1052286c_1 \n \h </w:instrText>
            </w:r>
            <w:r>
              <w:fldChar w:fldCharType="separate"/>
            </w:r>
            <w:r w:rsidRPr="00DF3BF8">
              <w:rPr>
                <w:rStyle w:val="Verwijzing"/>
              </w:rPr>
              <w:t>4.3.2.2</w:t>
            </w:r>
            <w:r>
              <w:fldChar w:fldCharType="end"/>
            </w:r>
            <w:r>
              <w:t xml:space="preserve"> Toelichting (op Besluitmodel)</w:t>
            </w:r>
          </w:p>
          <w:p w14:paraId="5A25B845" w14:textId="77777777" w:rsidR="00976374" w:rsidRDefault="00976374" w:rsidP="002F1698">
            <w:pPr>
              <w:pStyle w:val="Opsommingtekens1"/>
            </w:pPr>
            <w:r w:rsidRPr="003F2707">
              <w:t>(N.a.v. consultatie)</w:t>
            </w:r>
            <w:r>
              <w:t xml:space="preserve"> Afbeelding toegevoegd voor projectbesluit dat omgevingsplan niet wijzigt</w:t>
            </w:r>
          </w:p>
          <w:p w14:paraId="741B21C7" w14:textId="77777777" w:rsidR="00976374" w:rsidRDefault="00976374" w:rsidP="002F1698">
            <w:pPr>
              <w:pStyle w:val="Opsommingtekens1"/>
            </w:pPr>
            <w:r w:rsidRPr="00711501">
              <w:t xml:space="preserve">(N.a.v. consultatie) </w:t>
            </w:r>
            <w:r>
              <w:t>Bestaande afbeelding gecorrigeerd</w:t>
            </w:r>
          </w:p>
        </w:tc>
      </w:tr>
      <w:tr w:rsidR="00976374" w14:paraId="266648EC" w14:textId="77777777" w:rsidTr="002F1698">
        <w:tc>
          <w:tcPr>
            <w:tcW w:w="566" w:type="pct"/>
          </w:tcPr>
          <w:p w14:paraId="250B26E2" w14:textId="77777777" w:rsidR="00976374" w:rsidRPr="00BB0084" w:rsidRDefault="00976374" w:rsidP="002F1698">
            <w:r w:rsidRPr="00235602">
              <w:t>3.0.0</w:t>
            </w:r>
          </w:p>
        </w:tc>
        <w:tc>
          <w:tcPr>
            <w:tcW w:w="766" w:type="pct"/>
          </w:tcPr>
          <w:p w14:paraId="37DF6B31" w14:textId="04F523E8" w:rsidR="00976374" w:rsidRPr="00BB0084" w:rsidRDefault="00FA1BAF" w:rsidP="002F1698">
            <w:r>
              <w:t>2022-07-11</w:t>
            </w:r>
          </w:p>
        </w:tc>
        <w:tc>
          <w:tcPr>
            <w:tcW w:w="3668" w:type="pct"/>
          </w:tcPr>
          <w:p w14:paraId="11200E65" w14:textId="77777777" w:rsidR="00976374" w:rsidRDefault="00976374" w:rsidP="002F1698">
            <w:r>
              <w:t xml:space="preserve">Paragraaf </w:t>
            </w:r>
            <w:r>
              <w:fldChar w:fldCharType="begin" w:fldLock="1"/>
            </w:r>
            <w:r>
              <w:instrText xml:space="preserve"> REF _Ref_ab72af7687ab45a2df1e47d84ffcba7c_1 \n \h </w:instrText>
            </w:r>
            <w:r>
              <w:fldChar w:fldCharType="separate"/>
            </w:r>
            <w:r w:rsidRPr="00DF3BF8">
              <w:rPr>
                <w:rStyle w:val="Verwijzing"/>
              </w:rPr>
              <w:t>5.2</w:t>
            </w:r>
            <w:r>
              <w:fldChar w:fldCharType="end"/>
            </w:r>
            <w:r>
              <w:t xml:space="preserve"> Specificatie van de Vrijetekststructuur</w:t>
            </w:r>
          </w:p>
          <w:p w14:paraId="15D4F922" w14:textId="77777777" w:rsidR="00976374" w:rsidRDefault="00976374" w:rsidP="002F1698">
            <w:r w:rsidRPr="004305EB">
              <w:t>(N.a.v. consultatie)</w:t>
            </w:r>
            <w:r>
              <w:t xml:space="preserve"> Figuur 17 in paragraaf 5.2.2 vervangen door gecorrigeerde figuur</w:t>
            </w:r>
          </w:p>
        </w:tc>
      </w:tr>
      <w:tr w:rsidR="00976374" w14:paraId="70DDFA2B" w14:textId="77777777" w:rsidTr="002F1698">
        <w:tc>
          <w:tcPr>
            <w:tcW w:w="566" w:type="pct"/>
          </w:tcPr>
          <w:p w14:paraId="3D0848B9" w14:textId="77777777" w:rsidR="00976374" w:rsidRPr="00BB0084" w:rsidRDefault="00976374" w:rsidP="002F1698">
            <w:r w:rsidRPr="00235602">
              <w:t>3.0.0</w:t>
            </w:r>
          </w:p>
        </w:tc>
        <w:tc>
          <w:tcPr>
            <w:tcW w:w="766" w:type="pct"/>
          </w:tcPr>
          <w:p w14:paraId="01DAA386" w14:textId="04D46978" w:rsidR="00976374" w:rsidRPr="00BB0084" w:rsidRDefault="00FA1BAF" w:rsidP="002F1698">
            <w:r>
              <w:t>2022-07-11</w:t>
            </w:r>
          </w:p>
        </w:tc>
        <w:tc>
          <w:tcPr>
            <w:tcW w:w="3668" w:type="pct"/>
          </w:tcPr>
          <w:p w14:paraId="3BBFF5A4" w14:textId="77777777" w:rsidR="00976374" w:rsidRDefault="00976374" w:rsidP="002F1698">
            <w:r>
              <w:t xml:space="preserve">Paragraaf </w:t>
            </w:r>
            <w:r>
              <w:fldChar w:fldCharType="begin" w:fldLock="1"/>
            </w:r>
            <w:r>
              <w:instrText xml:space="preserve"> REF _Ref_1f1400dc622a70fb2c884625f8f140fa_1 \n \h </w:instrText>
            </w:r>
            <w:r>
              <w:fldChar w:fldCharType="separate"/>
            </w:r>
            <w:r w:rsidRPr="00DF3BF8">
              <w:rPr>
                <w:rStyle w:val="Verwijzing"/>
              </w:rPr>
              <w:t>7.8</w:t>
            </w:r>
            <w:r>
              <w:fldChar w:fldCharType="end"/>
            </w:r>
            <w:r>
              <w:t xml:space="preserve"> Objecttype Gebiedsaanwijzing</w:t>
            </w:r>
          </w:p>
          <w:p w14:paraId="4E3F63A1" w14:textId="77777777" w:rsidR="00976374" w:rsidRDefault="00976374" w:rsidP="002F1698">
            <w:r w:rsidRPr="00E44FA0">
              <w:t xml:space="preserve">(N.a.v. consultatie) </w:t>
            </w:r>
            <w:r>
              <w:t>In de tabel in paragraaf 7.8.1.2 de kleur van en het teken in enkele cellen gecorrigeerd</w:t>
            </w:r>
          </w:p>
        </w:tc>
      </w:tr>
      <w:tr w:rsidR="00976374" w14:paraId="1248E6BC" w14:textId="77777777" w:rsidTr="002F1698">
        <w:tc>
          <w:tcPr>
            <w:tcW w:w="566" w:type="pct"/>
          </w:tcPr>
          <w:p w14:paraId="0ED325EE" w14:textId="77777777" w:rsidR="00976374" w:rsidRPr="00BB0084" w:rsidRDefault="00976374" w:rsidP="002F1698">
            <w:r w:rsidRPr="00235602">
              <w:t>3.0.0</w:t>
            </w:r>
          </w:p>
        </w:tc>
        <w:tc>
          <w:tcPr>
            <w:tcW w:w="766" w:type="pct"/>
          </w:tcPr>
          <w:p w14:paraId="5562DAED" w14:textId="773B1F8B" w:rsidR="00976374" w:rsidRPr="00BB0084" w:rsidRDefault="00FA1BAF" w:rsidP="002F1698">
            <w:r>
              <w:t>2022-07-11</w:t>
            </w:r>
          </w:p>
        </w:tc>
        <w:tc>
          <w:tcPr>
            <w:tcW w:w="3668" w:type="pct"/>
          </w:tcPr>
          <w:p w14:paraId="4C758A2B" w14:textId="77777777" w:rsidR="00976374" w:rsidRDefault="00976374" w:rsidP="002F1698">
            <w:r>
              <w:t xml:space="preserve">Paragraaf </w:t>
            </w:r>
            <w:r>
              <w:fldChar w:fldCharType="begin" w:fldLock="1"/>
            </w:r>
            <w:r>
              <w:instrText xml:space="preserve"> REF _Ref_92009a6e842053c38bfdbf11b5d9a80e_1 \n \h </w:instrText>
            </w:r>
            <w:r>
              <w:fldChar w:fldCharType="separate"/>
            </w:r>
            <w:r w:rsidRPr="00DF3BF8">
              <w:rPr>
                <w:rStyle w:val="Verwijzing"/>
              </w:rPr>
              <w:t>7.10</w:t>
            </w:r>
            <w:r>
              <w:fldChar w:fldCharType="end"/>
            </w:r>
            <w:r>
              <w:t xml:space="preserve"> Objecttype Kaart</w:t>
            </w:r>
          </w:p>
          <w:p w14:paraId="544265D1" w14:textId="77777777" w:rsidR="00976374" w:rsidRDefault="00976374" w:rsidP="002F1698">
            <w:r>
              <w:t>De definitie van dit objecttype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76374" w14:paraId="3B490904" w14:textId="77777777" w:rsidTr="002F1698">
        <w:tc>
          <w:tcPr>
            <w:tcW w:w="566" w:type="pct"/>
          </w:tcPr>
          <w:p w14:paraId="11C86BAE" w14:textId="77777777" w:rsidR="00976374" w:rsidRPr="00BB0084" w:rsidRDefault="00976374" w:rsidP="002F1698">
            <w:r w:rsidRPr="00235602">
              <w:t>3.0.0</w:t>
            </w:r>
          </w:p>
        </w:tc>
        <w:tc>
          <w:tcPr>
            <w:tcW w:w="766" w:type="pct"/>
          </w:tcPr>
          <w:p w14:paraId="50D79A39" w14:textId="5F046D89" w:rsidR="00976374" w:rsidRPr="00BB0084" w:rsidRDefault="00FA1BAF" w:rsidP="002F1698">
            <w:r>
              <w:t>2022-07-11</w:t>
            </w:r>
          </w:p>
        </w:tc>
        <w:tc>
          <w:tcPr>
            <w:tcW w:w="3668" w:type="pct"/>
          </w:tcPr>
          <w:p w14:paraId="7A445665" w14:textId="77777777" w:rsidR="00976374" w:rsidRDefault="00976374" w:rsidP="002F1698">
            <w:r>
              <w:t xml:space="preserve">Paragraaf </w:t>
            </w:r>
            <w:r>
              <w:fldChar w:fldCharType="begin" w:fldLock="1"/>
            </w:r>
            <w:r>
              <w:instrText xml:space="preserve"> REF _Ref_2f3dd0f417779ac8f9721b93df3d50fb_2 \n \h </w:instrText>
            </w:r>
            <w:r>
              <w:fldChar w:fldCharType="separate"/>
            </w:r>
            <w:r w:rsidRPr="00DF3BF8">
              <w:rPr>
                <w:rStyle w:val="Verwijzing"/>
              </w:rPr>
              <w:t>10.6.1.1.1</w:t>
            </w:r>
            <w:r>
              <w:fldChar w:fldCharType="end"/>
            </w:r>
            <w:r>
              <w:t xml:space="preserve"> Inhoud en aanlevering kennisgeving</w:t>
            </w:r>
          </w:p>
          <w:p w14:paraId="2AB34ACB" w14:textId="77777777" w:rsidR="00976374" w:rsidRDefault="00976374" w:rsidP="002F1698">
            <w:r>
              <w:t>(</w:t>
            </w:r>
            <w:r w:rsidRPr="00E23F0A">
              <w:t>N.a.v. consultatie)</w:t>
            </w:r>
            <w:r>
              <w:t xml:space="preserve"> Toegevoegd dat kennisgeving wel in publicatieblad maar niet in DSO-LV komt</w:t>
            </w:r>
          </w:p>
        </w:tc>
      </w:tr>
      <w:tr w:rsidR="00976374" w14:paraId="02678AF0" w14:textId="77777777" w:rsidTr="002F1698">
        <w:tc>
          <w:tcPr>
            <w:tcW w:w="566" w:type="pct"/>
          </w:tcPr>
          <w:p w14:paraId="7BEBABED" w14:textId="77777777" w:rsidR="00976374" w:rsidRPr="00BB0084" w:rsidRDefault="00976374" w:rsidP="002F1698">
            <w:r w:rsidRPr="00235602">
              <w:t>3.0.0</w:t>
            </w:r>
          </w:p>
        </w:tc>
        <w:tc>
          <w:tcPr>
            <w:tcW w:w="766" w:type="pct"/>
          </w:tcPr>
          <w:p w14:paraId="1B2F9C42" w14:textId="1F630467" w:rsidR="00976374" w:rsidRPr="00BB0084" w:rsidRDefault="00FA1BAF" w:rsidP="002F1698">
            <w:r>
              <w:t>2022-07-11</w:t>
            </w:r>
          </w:p>
        </w:tc>
        <w:tc>
          <w:tcPr>
            <w:tcW w:w="3668" w:type="pct"/>
          </w:tcPr>
          <w:p w14:paraId="0C8A5EE1" w14:textId="77777777" w:rsidR="00976374" w:rsidRDefault="00976374" w:rsidP="002F1698">
            <w:r>
              <w:t xml:space="preserve">Paragraaf </w:t>
            </w:r>
            <w:r>
              <w:fldChar w:fldCharType="begin" w:fldLock="1"/>
            </w:r>
            <w:r>
              <w:instrText xml:space="preserve"> REF _Ref_03259b12fbbcb3bb76ac86ed6cda46cc_2 \n \h </w:instrText>
            </w:r>
            <w:r>
              <w:fldChar w:fldCharType="separate"/>
            </w:r>
            <w:r w:rsidRPr="00DF3BF8">
              <w:rPr>
                <w:rStyle w:val="Verwijzing"/>
              </w:rPr>
              <w:t>10.6.1.2.1</w:t>
            </w:r>
            <w:r>
              <w:fldChar w:fldCharType="end"/>
            </w:r>
            <w:r>
              <w:t xml:space="preserve"> Inhoud en aanlevering kennisgeving</w:t>
            </w:r>
          </w:p>
          <w:p w14:paraId="33669B7B" w14:textId="77777777" w:rsidR="00976374" w:rsidRDefault="00976374" w:rsidP="002F1698">
            <w:r>
              <w:t>(N.a.v. consultatie) Toegevoegd dat kennisgeving wel in publicatieblad maar niet in DSO-LV komt</w:t>
            </w:r>
          </w:p>
        </w:tc>
      </w:tr>
      <w:tr w:rsidR="00976374" w14:paraId="68F2C3AC" w14:textId="77777777" w:rsidTr="002F1698">
        <w:tc>
          <w:tcPr>
            <w:tcW w:w="566" w:type="pct"/>
          </w:tcPr>
          <w:p w14:paraId="5949D714" w14:textId="77777777" w:rsidR="00976374" w:rsidRPr="00BB0084" w:rsidRDefault="00976374" w:rsidP="002F1698">
            <w:r w:rsidRPr="00235602">
              <w:t>3.0.0</w:t>
            </w:r>
          </w:p>
        </w:tc>
        <w:tc>
          <w:tcPr>
            <w:tcW w:w="766" w:type="pct"/>
          </w:tcPr>
          <w:p w14:paraId="00CCF576" w14:textId="5EC362BB" w:rsidR="00976374" w:rsidRPr="00BB0084" w:rsidRDefault="00FA1BAF" w:rsidP="002F1698">
            <w:r>
              <w:t>2022-07-11</w:t>
            </w:r>
          </w:p>
        </w:tc>
        <w:tc>
          <w:tcPr>
            <w:tcW w:w="3668" w:type="pct"/>
          </w:tcPr>
          <w:p w14:paraId="51F15628" w14:textId="77777777" w:rsidR="00976374" w:rsidRDefault="00976374" w:rsidP="002F1698">
            <w:r>
              <w:t xml:space="preserve">Paragraaf </w:t>
            </w:r>
            <w:r>
              <w:fldChar w:fldCharType="begin" w:fldLock="1"/>
            </w:r>
            <w:r>
              <w:instrText xml:space="preserve"> REF _Ref_4d9696b684f9ebf2afa35f57e3be4953_1 \n \h </w:instrText>
            </w:r>
            <w:r>
              <w:fldChar w:fldCharType="separate"/>
            </w:r>
            <w:r w:rsidRPr="00DF3BF8">
              <w:rPr>
                <w:rStyle w:val="Verwijzing"/>
              </w:rPr>
              <w:t>10.6.1.4.2</w:t>
            </w:r>
            <w:r>
              <w:fldChar w:fldCharType="end"/>
            </w:r>
            <w:r>
              <w:t xml:space="preserve"> Aanlevering kennisgeving</w:t>
            </w:r>
          </w:p>
          <w:p w14:paraId="32830F67" w14:textId="77777777" w:rsidR="00976374" w:rsidRDefault="00976374" w:rsidP="002F1698">
            <w:r>
              <w:t>(N.a.v. consultatie) Toegevoegd dat kennisgeving wel in publicatieblad maar niet in DSO-LV komt</w:t>
            </w:r>
          </w:p>
        </w:tc>
      </w:tr>
      <w:tr w:rsidR="00976374" w14:paraId="7EBC95D7" w14:textId="77777777" w:rsidTr="002F1698">
        <w:tc>
          <w:tcPr>
            <w:tcW w:w="566" w:type="pct"/>
          </w:tcPr>
          <w:p w14:paraId="444994D8" w14:textId="77777777" w:rsidR="00976374" w:rsidRPr="00BB0084" w:rsidRDefault="00976374" w:rsidP="002F1698">
            <w:r w:rsidRPr="00235602">
              <w:t>3.0.0</w:t>
            </w:r>
          </w:p>
        </w:tc>
        <w:tc>
          <w:tcPr>
            <w:tcW w:w="766" w:type="pct"/>
          </w:tcPr>
          <w:p w14:paraId="55E009DE" w14:textId="4EA31551" w:rsidR="00976374" w:rsidRPr="00BB0084" w:rsidRDefault="00FA1BAF" w:rsidP="002F1698">
            <w:r>
              <w:t>2022-07-11</w:t>
            </w:r>
          </w:p>
        </w:tc>
        <w:tc>
          <w:tcPr>
            <w:tcW w:w="3668" w:type="pct"/>
          </w:tcPr>
          <w:p w14:paraId="0EE77CF7" w14:textId="77777777" w:rsidR="00976374" w:rsidRDefault="00976374" w:rsidP="002F1698">
            <w:r>
              <w:t xml:space="preserve">Paragraaf </w:t>
            </w:r>
            <w:r>
              <w:fldChar w:fldCharType="begin" w:fldLock="1"/>
            </w:r>
            <w:r>
              <w:instrText xml:space="preserve"> REF _Ref_4d9696b684f9ebf2afa35f57e3be4953_2 \n \h </w:instrText>
            </w:r>
            <w:r>
              <w:fldChar w:fldCharType="separate"/>
            </w:r>
            <w:r w:rsidRPr="00DF3BF8">
              <w:rPr>
                <w:rStyle w:val="Verwijzing"/>
              </w:rPr>
              <w:t>10.6.1.4.3</w:t>
            </w:r>
            <w:r>
              <w:fldChar w:fldCharType="end"/>
            </w:r>
            <w:r>
              <w:t xml:space="preserve"> Kennisgevingmetadata</w:t>
            </w:r>
          </w:p>
          <w:p w14:paraId="61B1D81C" w14:textId="77777777" w:rsidR="00976374" w:rsidRDefault="00976374" w:rsidP="002F1698">
            <w:r w:rsidRPr="00FB6BA5">
              <w:t xml:space="preserve">(N.a.v. consultatie) </w:t>
            </w:r>
            <w:r>
              <w:t>Tekst in kader Toekomstige functionaliteit geactualiseerd</w:t>
            </w:r>
          </w:p>
        </w:tc>
      </w:tr>
      <w:tr w:rsidR="00976374" w14:paraId="6EF09383" w14:textId="77777777" w:rsidTr="002F1698">
        <w:tc>
          <w:tcPr>
            <w:tcW w:w="566" w:type="pct"/>
          </w:tcPr>
          <w:p w14:paraId="23CD59FC" w14:textId="77777777" w:rsidR="00976374" w:rsidRPr="00BB0084" w:rsidRDefault="00976374" w:rsidP="002F1698">
            <w:r w:rsidRPr="00235602">
              <w:t>3.0.0</w:t>
            </w:r>
          </w:p>
        </w:tc>
        <w:tc>
          <w:tcPr>
            <w:tcW w:w="766" w:type="pct"/>
          </w:tcPr>
          <w:p w14:paraId="1801DC36" w14:textId="79ACB835" w:rsidR="00976374" w:rsidRPr="00BB0084" w:rsidRDefault="00FA1BAF" w:rsidP="002F1698">
            <w:r>
              <w:t>2022-07-11</w:t>
            </w:r>
          </w:p>
        </w:tc>
        <w:tc>
          <w:tcPr>
            <w:tcW w:w="3668" w:type="pct"/>
          </w:tcPr>
          <w:p w14:paraId="1A69B7EB" w14:textId="77777777" w:rsidR="00976374" w:rsidRDefault="00976374" w:rsidP="002F1698">
            <w:r>
              <w:t xml:space="preserve">Paragraaf </w:t>
            </w:r>
            <w:r>
              <w:fldChar w:fldCharType="begin" w:fldLock="1"/>
            </w:r>
            <w:r>
              <w:instrText xml:space="preserve"> REF _Ref_6d40ccb04995ead3e797aaf50ade2fd0_1 \n \h </w:instrText>
            </w:r>
            <w:r>
              <w:fldChar w:fldCharType="separate"/>
            </w:r>
            <w:r w:rsidRPr="00DF3BF8">
              <w:rPr>
                <w:rStyle w:val="Verwijzing"/>
              </w:rPr>
              <w:t>10.6.3.1</w:t>
            </w:r>
            <w:r>
              <w:fldChar w:fldCharType="end"/>
            </w:r>
            <w:r>
              <w:t xml:space="preserve"> Juridisch kader (ontwerpbesluit)</w:t>
            </w:r>
          </w:p>
          <w:p w14:paraId="64C183F7" w14:textId="77777777" w:rsidR="00976374" w:rsidRDefault="00976374" w:rsidP="002F1698">
            <w:r w:rsidRPr="00FF25AD">
              <w:t>(N.a.v. consultatie)</w:t>
            </w:r>
            <w:r>
              <w:t xml:space="preserve"> Toegevoegd dat ontwerp-projectbesluit zelf niet ter inzage gelegd hoeft te worden</w:t>
            </w:r>
          </w:p>
        </w:tc>
      </w:tr>
      <w:tr w:rsidR="00976374" w14:paraId="451558BB" w14:textId="77777777" w:rsidTr="002F1698">
        <w:tc>
          <w:tcPr>
            <w:tcW w:w="566" w:type="pct"/>
          </w:tcPr>
          <w:p w14:paraId="1E58014D" w14:textId="77777777" w:rsidR="00976374" w:rsidRPr="00BB0084" w:rsidRDefault="00976374" w:rsidP="002F1698">
            <w:r w:rsidRPr="00235602">
              <w:lastRenderedPageBreak/>
              <w:t>3.0.0</w:t>
            </w:r>
          </w:p>
        </w:tc>
        <w:tc>
          <w:tcPr>
            <w:tcW w:w="766" w:type="pct"/>
          </w:tcPr>
          <w:p w14:paraId="3136B26D" w14:textId="5F6D9C6C" w:rsidR="00976374" w:rsidRPr="00BB0084" w:rsidRDefault="00FA1BAF" w:rsidP="002F1698">
            <w:r>
              <w:t>2022-07-11</w:t>
            </w:r>
          </w:p>
        </w:tc>
        <w:tc>
          <w:tcPr>
            <w:tcW w:w="3668" w:type="pct"/>
          </w:tcPr>
          <w:p w14:paraId="1A67D611" w14:textId="77777777" w:rsidR="00976374" w:rsidRDefault="00976374" w:rsidP="002F1698">
            <w:r>
              <w:t xml:space="preserve">Paragraaf </w:t>
            </w:r>
            <w:r>
              <w:fldChar w:fldCharType="begin" w:fldLock="1"/>
            </w:r>
            <w:r>
              <w:instrText xml:space="preserve"> REF _Ref_5f95508eda13e1d9fbd7a675198bf173_1 \n \h </w:instrText>
            </w:r>
            <w:r>
              <w:fldChar w:fldCharType="separate"/>
            </w:r>
            <w:r w:rsidRPr="00DF3BF8">
              <w:rPr>
                <w:rStyle w:val="Verwijzing"/>
              </w:rPr>
              <w:t>10.6.3.2</w:t>
            </w:r>
            <w:r>
              <w:fldChar w:fldCharType="end"/>
            </w:r>
            <w:r>
              <w:t xml:space="preserve"> Aanlevering ontwerpbesluit</w:t>
            </w:r>
          </w:p>
          <w:p w14:paraId="1C8C152E" w14:textId="77777777" w:rsidR="00976374" w:rsidRDefault="00976374" w:rsidP="002F1698">
            <w:r w:rsidRPr="00992683">
              <w:t xml:space="preserve">(N.a.v. consultatie) </w:t>
            </w:r>
            <w:r>
              <w:t>T</w:t>
            </w:r>
            <w:r w:rsidRPr="00992683">
              <w:t xml:space="preserve">oegevoegd </w:t>
            </w:r>
            <w:r w:rsidRPr="00057208">
              <w:t xml:space="preserve">technische workaround </w:t>
            </w:r>
            <w:r>
              <w:t xml:space="preserve">voor coördineren </w:t>
            </w:r>
            <w:r w:rsidRPr="00992683">
              <w:t>besluiten ter uitvoering van een projectbesluit</w:t>
            </w:r>
            <w:r>
              <w:t xml:space="preserve"> met projectbesluit</w:t>
            </w:r>
          </w:p>
        </w:tc>
      </w:tr>
      <w:tr w:rsidR="00976374" w14:paraId="06CD2E0F" w14:textId="77777777" w:rsidTr="002F1698">
        <w:tc>
          <w:tcPr>
            <w:tcW w:w="566" w:type="pct"/>
          </w:tcPr>
          <w:p w14:paraId="5EF9E1A9" w14:textId="77777777" w:rsidR="00976374" w:rsidRPr="00BB0084" w:rsidRDefault="00976374" w:rsidP="002F1698">
            <w:r w:rsidRPr="00235602">
              <w:t>3.0.0</w:t>
            </w:r>
          </w:p>
        </w:tc>
        <w:tc>
          <w:tcPr>
            <w:tcW w:w="766" w:type="pct"/>
          </w:tcPr>
          <w:p w14:paraId="33530788" w14:textId="042FC8EB" w:rsidR="00976374" w:rsidRPr="00BB0084" w:rsidRDefault="00FA1BAF" w:rsidP="002F1698">
            <w:r>
              <w:t>2022-07-11</w:t>
            </w:r>
          </w:p>
        </w:tc>
        <w:tc>
          <w:tcPr>
            <w:tcW w:w="3668" w:type="pct"/>
          </w:tcPr>
          <w:p w14:paraId="1354BEE8" w14:textId="77777777" w:rsidR="00976374" w:rsidRDefault="00976374" w:rsidP="002F1698">
            <w:r>
              <w:t xml:space="preserve">Paragraaf </w:t>
            </w:r>
            <w:r>
              <w:fldChar w:fldCharType="begin" w:fldLock="1"/>
            </w:r>
            <w:r>
              <w:instrText xml:space="preserve"> REF _Ref_5f95508eda13e1d9fbd7a675198bf173_2 \n \h </w:instrText>
            </w:r>
            <w:r>
              <w:fldChar w:fldCharType="separate"/>
            </w:r>
            <w:r w:rsidRPr="00DF3BF8">
              <w:rPr>
                <w:rStyle w:val="Verwijzing"/>
              </w:rPr>
              <w:t>10.6.3.2.1</w:t>
            </w:r>
            <w:r>
              <w:fldChar w:fldCharType="end"/>
            </w:r>
            <w:r>
              <w:t xml:space="preserve"> Besluitmetadata en Paragraaf </w:t>
            </w:r>
            <w:r>
              <w:fldChar w:fldCharType="begin" w:fldLock="1"/>
            </w:r>
            <w:r>
              <w:instrText xml:space="preserve"> REF _Ref_5f95508eda13e1d9fbd7a675198bf173_3 \n \h </w:instrText>
            </w:r>
            <w:r>
              <w:fldChar w:fldCharType="separate"/>
            </w:r>
            <w:r w:rsidRPr="00DF3BF8">
              <w:rPr>
                <w:rStyle w:val="Verwijzing"/>
              </w:rPr>
              <w:t>10.6.3.2.2</w:t>
            </w:r>
            <w:r>
              <w:fldChar w:fldCharType="end"/>
            </w:r>
            <w:r>
              <w:t xml:space="preserve"> Regelingmetadata vrijetekstgedeelte projectbesluit</w:t>
            </w:r>
          </w:p>
          <w:p w14:paraId="352C7D3C" w14:textId="77777777" w:rsidR="00976374" w:rsidRDefault="00976374" w:rsidP="002F1698">
            <w:r w:rsidRPr="0056006D">
              <w:t>(N.a.v. consultatie) Toegevoegd</w:t>
            </w:r>
            <w:r>
              <w:t xml:space="preserve"> technische uitleg over grondslag, wijze waarop uri voor verwijzing naar wet- en regelgeving gegenereerd kan worden met een voorbeeld in XML van de grondslag voor het projectbesluit</w:t>
            </w:r>
          </w:p>
        </w:tc>
      </w:tr>
      <w:tr w:rsidR="00976374" w14:paraId="56F7A1DB" w14:textId="77777777" w:rsidTr="002F1698">
        <w:tc>
          <w:tcPr>
            <w:tcW w:w="566" w:type="pct"/>
          </w:tcPr>
          <w:p w14:paraId="086C9EF7" w14:textId="77777777" w:rsidR="00976374" w:rsidRPr="00BB0084" w:rsidRDefault="00976374" w:rsidP="002F1698">
            <w:r w:rsidRPr="00235602">
              <w:t>3.0.0</w:t>
            </w:r>
          </w:p>
        </w:tc>
        <w:tc>
          <w:tcPr>
            <w:tcW w:w="766" w:type="pct"/>
          </w:tcPr>
          <w:p w14:paraId="4A1B0EF8" w14:textId="61A29350" w:rsidR="00976374" w:rsidRPr="00BB0084" w:rsidRDefault="00FA1BAF" w:rsidP="002F1698">
            <w:r>
              <w:t>2022-07-11</w:t>
            </w:r>
          </w:p>
        </w:tc>
        <w:tc>
          <w:tcPr>
            <w:tcW w:w="3668" w:type="pct"/>
          </w:tcPr>
          <w:p w14:paraId="0B1A2480" w14:textId="77777777" w:rsidR="00976374" w:rsidRDefault="00976374" w:rsidP="002F1698">
            <w:r>
              <w:t xml:space="preserve">Paragraaf </w:t>
            </w:r>
            <w:r>
              <w:fldChar w:fldCharType="begin" w:fldLock="1"/>
            </w:r>
            <w:r>
              <w:instrText xml:space="preserve"> REF _Ref_53a848847d1ea302fdb1a0b39aac8689_2 \n \h </w:instrText>
            </w:r>
            <w:r>
              <w:fldChar w:fldCharType="separate"/>
            </w:r>
            <w:r w:rsidRPr="00DF3BF8">
              <w:rPr>
                <w:rStyle w:val="Verwijzing"/>
              </w:rPr>
              <w:t>10.6.3.3.1</w:t>
            </w:r>
            <w:r>
              <w:fldChar w:fldCharType="end"/>
            </w:r>
            <w:r>
              <w:t xml:space="preserve"> Inhoud en aanlevering kennisgeving (ontwerpbesluit)</w:t>
            </w:r>
          </w:p>
          <w:p w14:paraId="04F70544" w14:textId="77777777" w:rsidR="00976374" w:rsidRDefault="00976374" w:rsidP="002F1698">
            <w:pPr>
              <w:pStyle w:val="Opsommingtekens1"/>
            </w:pPr>
            <w:r>
              <w:t xml:space="preserve">Toegevoegd wat een </w:t>
            </w:r>
            <w:r w:rsidRPr="00F974BC">
              <w:t>zakelijke weergave van de inhoud van het ontwerpbesluit</w:t>
            </w:r>
            <w:r>
              <w:t xml:space="preserve"> is</w:t>
            </w:r>
          </w:p>
          <w:p w14:paraId="1391AF1D" w14:textId="77777777" w:rsidR="00976374" w:rsidRDefault="00976374" w:rsidP="002F1698">
            <w:pPr>
              <w:pStyle w:val="Opsommingtekens1"/>
            </w:pPr>
            <w:r w:rsidRPr="008978C5">
              <w:t>(N.a.v. consultatie) Toegevoegd dat kennisgeving wel in publicatieblad maar niet in DSO-LV komt</w:t>
            </w:r>
          </w:p>
        </w:tc>
      </w:tr>
      <w:tr w:rsidR="00976374" w14:paraId="3DE196FD" w14:textId="77777777" w:rsidTr="002F1698">
        <w:tc>
          <w:tcPr>
            <w:tcW w:w="566" w:type="pct"/>
          </w:tcPr>
          <w:p w14:paraId="750942D8" w14:textId="77777777" w:rsidR="00976374" w:rsidRPr="00BB0084" w:rsidRDefault="00976374" w:rsidP="002F1698">
            <w:r w:rsidRPr="00235602">
              <w:t>3.0.0</w:t>
            </w:r>
          </w:p>
        </w:tc>
        <w:tc>
          <w:tcPr>
            <w:tcW w:w="766" w:type="pct"/>
          </w:tcPr>
          <w:p w14:paraId="7F565512" w14:textId="7F539684" w:rsidR="00976374" w:rsidRPr="00BB0084" w:rsidRDefault="00FA1BAF" w:rsidP="002F1698">
            <w:r>
              <w:t>2022-07-11</w:t>
            </w:r>
          </w:p>
        </w:tc>
        <w:tc>
          <w:tcPr>
            <w:tcW w:w="3668" w:type="pct"/>
          </w:tcPr>
          <w:p w14:paraId="2E0A9671" w14:textId="77777777" w:rsidR="00976374" w:rsidRDefault="00976374" w:rsidP="002F1698">
            <w:r>
              <w:t xml:space="preserve">Paragraaf </w:t>
            </w:r>
            <w:r>
              <w:fldChar w:fldCharType="begin" w:fldLock="1"/>
            </w:r>
            <w:r>
              <w:instrText xml:space="preserve"> REF _Ref_17ba7a1c206434745251cdb5abca344d_1 \n \h </w:instrText>
            </w:r>
            <w:r>
              <w:fldChar w:fldCharType="separate"/>
            </w:r>
            <w:r w:rsidRPr="00DF3BF8">
              <w:rPr>
                <w:rStyle w:val="Verwijzing"/>
              </w:rPr>
              <w:t>10.6.3.4</w:t>
            </w:r>
            <w:r>
              <w:fldChar w:fldCharType="end"/>
            </w:r>
            <w:r>
              <w:t xml:space="preserve"> </w:t>
            </w:r>
            <w:r w:rsidRPr="003773FD">
              <w:t>Aanlevering van op het ontwerpbesluit betrekking hebbende stukken voor terinzagelegging</w:t>
            </w:r>
          </w:p>
          <w:p w14:paraId="673A2D1D" w14:textId="77777777" w:rsidR="00976374" w:rsidRDefault="00976374" w:rsidP="002F1698">
            <w:r w:rsidRPr="001D4EDB">
              <w:t>(N.a.v. consultatie) Toegevoegd dat ontwerp-projectbesluit zelf niet ter inzage gelegd hoeft te worden</w:t>
            </w:r>
          </w:p>
        </w:tc>
      </w:tr>
      <w:tr w:rsidR="00976374" w14:paraId="6687FC8F" w14:textId="77777777" w:rsidTr="002F1698">
        <w:tc>
          <w:tcPr>
            <w:tcW w:w="566" w:type="pct"/>
          </w:tcPr>
          <w:p w14:paraId="126A3F81" w14:textId="77777777" w:rsidR="00976374" w:rsidRPr="00BB0084" w:rsidRDefault="00976374" w:rsidP="002F1698">
            <w:r w:rsidRPr="00235602">
              <w:t>3.0.0</w:t>
            </w:r>
          </w:p>
        </w:tc>
        <w:tc>
          <w:tcPr>
            <w:tcW w:w="766" w:type="pct"/>
          </w:tcPr>
          <w:p w14:paraId="1112F84E" w14:textId="6D96EC6E" w:rsidR="00976374" w:rsidRPr="00BB0084" w:rsidRDefault="00FA1BAF" w:rsidP="002F1698">
            <w:r>
              <w:t>2022-07-11</w:t>
            </w:r>
          </w:p>
        </w:tc>
        <w:tc>
          <w:tcPr>
            <w:tcW w:w="3668" w:type="pct"/>
          </w:tcPr>
          <w:p w14:paraId="1FCC83E8" w14:textId="77777777" w:rsidR="00976374" w:rsidRDefault="00976374" w:rsidP="002F1698">
            <w:r>
              <w:t xml:space="preserve">Paragraaf </w:t>
            </w:r>
            <w:r>
              <w:fldChar w:fldCharType="begin" w:fldLock="1"/>
            </w:r>
            <w:r>
              <w:instrText xml:space="preserve"> REF _Ref_367ff6803a85ff19197cdddc3944d129_2 \n \h </w:instrText>
            </w:r>
            <w:r>
              <w:fldChar w:fldCharType="separate"/>
            </w:r>
            <w:r w:rsidRPr="00DF3BF8">
              <w:rPr>
                <w:rStyle w:val="Verwijzing"/>
              </w:rPr>
              <w:t>10.6.4.1.2</w:t>
            </w:r>
            <w:r>
              <w:fldChar w:fldCharType="end"/>
            </w:r>
            <w:r>
              <w:t xml:space="preserve"> </w:t>
            </w:r>
            <w:r w:rsidRPr="001B339A">
              <w:t>Bekendmaking en terinzagelegging projectbesluit provincie en Rijk</w:t>
            </w:r>
          </w:p>
          <w:p w14:paraId="03ED1E45" w14:textId="77777777" w:rsidR="00976374" w:rsidRDefault="00976374" w:rsidP="002F1698">
            <w:pPr>
              <w:pStyle w:val="Opsommingtekens1"/>
            </w:pPr>
            <w:r w:rsidRPr="001B339A">
              <w:t>(N.a.v. consultatie) Opschrift van paragraaf gewijzigd (was:</w:t>
            </w:r>
            <w:r>
              <w:t xml:space="preserve"> </w:t>
            </w:r>
            <w:r w:rsidRPr="001B339A">
              <w:t>Bekendmaking projectbesluit provincie en Rijk</w:t>
            </w:r>
            <w:r>
              <w:t>)</w:t>
            </w:r>
          </w:p>
          <w:p w14:paraId="3AAEFF61" w14:textId="77777777" w:rsidR="00976374" w:rsidRDefault="00976374" w:rsidP="002F1698">
            <w:pPr>
              <w:pStyle w:val="Opsommingtekens1"/>
            </w:pPr>
            <w:r w:rsidRPr="000B50CF">
              <w:t>(N.a.v. consultatie) Toegevoegd dat projectbesluit zelf niet ter inzage gelegd hoeft te worden</w:t>
            </w:r>
          </w:p>
        </w:tc>
      </w:tr>
      <w:tr w:rsidR="00976374" w14:paraId="3E90906F" w14:textId="77777777" w:rsidTr="002F1698">
        <w:tc>
          <w:tcPr>
            <w:tcW w:w="566" w:type="pct"/>
          </w:tcPr>
          <w:p w14:paraId="09F0EF5E" w14:textId="77777777" w:rsidR="00976374" w:rsidRPr="00BB0084" w:rsidRDefault="00976374" w:rsidP="002F1698">
            <w:r w:rsidRPr="00235602">
              <w:t>3.0.0</w:t>
            </w:r>
          </w:p>
        </w:tc>
        <w:tc>
          <w:tcPr>
            <w:tcW w:w="766" w:type="pct"/>
          </w:tcPr>
          <w:p w14:paraId="7B1B8E76" w14:textId="5D298041" w:rsidR="00976374" w:rsidRPr="00BB0084" w:rsidRDefault="00FA1BAF" w:rsidP="002F1698">
            <w:r>
              <w:t>2022-07-11</w:t>
            </w:r>
          </w:p>
        </w:tc>
        <w:tc>
          <w:tcPr>
            <w:tcW w:w="3668" w:type="pct"/>
          </w:tcPr>
          <w:p w14:paraId="6B35303D" w14:textId="77777777" w:rsidR="00976374" w:rsidRDefault="00976374" w:rsidP="002F1698">
            <w:r>
              <w:t xml:space="preserve">Paragraaf </w:t>
            </w:r>
            <w:r>
              <w:fldChar w:fldCharType="begin" w:fldLock="1"/>
            </w:r>
            <w:r>
              <w:instrText xml:space="preserve"> REF _Ref_367ff6803a85ff19197cdddc3944d129_3 \n \h </w:instrText>
            </w:r>
            <w:r>
              <w:fldChar w:fldCharType="separate"/>
            </w:r>
            <w:r w:rsidRPr="00DF3BF8">
              <w:rPr>
                <w:rStyle w:val="Verwijzing"/>
              </w:rPr>
              <w:t>10.6.4.1.3</w:t>
            </w:r>
            <w:r>
              <w:fldChar w:fldCharType="end"/>
            </w:r>
            <w:r>
              <w:t xml:space="preserve"> Goedkeuring, b</w:t>
            </w:r>
            <w:r w:rsidRPr="000F40C3">
              <w:t xml:space="preserve">ekendmaking en </w:t>
            </w:r>
            <w:r>
              <w:t>t</w:t>
            </w:r>
            <w:r w:rsidRPr="000F40C3">
              <w:t>erinzagelegging projectbesluit</w:t>
            </w:r>
            <w:r>
              <w:t xml:space="preserve"> waterschap</w:t>
            </w:r>
          </w:p>
          <w:p w14:paraId="7288793C" w14:textId="77777777" w:rsidR="00976374" w:rsidRPr="00093CEA" w:rsidRDefault="00976374" w:rsidP="002F1698">
            <w:pPr>
              <w:pStyle w:val="Opsommingtekens1"/>
            </w:pPr>
            <w:r w:rsidRPr="00093CEA">
              <w:t xml:space="preserve">(N.a.v. consultatie) Opschrift van paragraaf gewijzigd (was: </w:t>
            </w:r>
            <w:r>
              <w:t>Goedkeuring en b</w:t>
            </w:r>
            <w:r w:rsidRPr="00093CEA">
              <w:t xml:space="preserve">ekendmaking projectbesluit </w:t>
            </w:r>
            <w:r>
              <w:t>waterschap</w:t>
            </w:r>
            <w:r w:rsidRPr="00093CEA">
              <w:t>)</w:t>
            </w:r>
          </w:p>
          <w:p w14:paraId="789FF458" w14:textId="77777777" w:rsidR="00976374" w:rsidRDefault="00976374" w:rsidP="002F1698">
            <w:pPr>
              <w:pStyle w:val="Opsommingtekens1"/>
            </w:pPr>
            <w:r w:rsidRPr="00DD0ADA">
              <w:t>(N.a.v. consultatie)</w:t>
            </w:r>
            <w:r>
              <w:t xml:space="preserve"> Toegevoegd nadere toelichting over bekendmaking goedkeuringsbesluit</w:t>
            </w:r>
          </w:p>
          <w:p w14:paraId="2B6DD66C" w14:textId="77777777" w:rsidR="00976374" w:rsidRDefault="00976374" w:rsidP="002F1698">
            <w:pPr>
              <w:pStyle w:val="Opsommingtekens1"/>
            </w:pPr>
            <w:r w:rsidRPr="0025414D">
              <w:t>(N.a.v. consultatie) Toegevoegd</w:t>
            </w:r>
            <w:r>
              <w:t xml:space="preserve"> aanbeveling dat GS kennisgeving doen van goedkeuringsbesluit in provinciaal blad</w:t>
            </w:r>
          </w:p>
          <w:p w14:paraId="2FC7A9DA" w14:textId="77777777" w:rsidR="00976374" w:rsidRDefault="00976374" w:rsidP="002F1698">
            <w:pPr>
              <w:pStyle w:val="Opsommingtekens1"/>
            </w:pPr>
            <w:r w:rsidRPr="00F85A50">
              <w:t>(N.a.v. consultatie) Toegevoegd dat projectbesluit zelf niet ter inzage gelegd hoeft te worden</w:t>
            </w:r>
          </w:p>
          <w:p w14:paraId="19CBE804" w14:textId="77777777" w:rsidR="00976374" w:rsidRDefault="00976374" w:rsidP="002F1698">
            <w:pPr>
              <w:pStyle w:val="Opsommingtekens1"/>
            </w:pPr>
            <w:r w:rsidRPr="00356B3C">
              <w:t>(N.a.v. consultatie)</w:t>
            </w:r>
            <w:r>
              <w:t xml:space="preserve"> Toegevoegd dat beroepstermijnen voor zowel </w:t>
            </w:r>
            <w:r w:rsidRPr="00356B3C">
              <w:t>projectbesluit van het waterschap</w:t>
            </w:r>
            <w:r>
              <w:t xml:space="preserve"> als goedkeuringsbesluit beginnen </w:t>
            </w:r>
            <w:r w:rsidRPr="00BD3867">
              <w:t>op de dag na die waarop het goedkeuring</w:t>
            </w:r>
            <w:r>
              <w:t>sbesluit</w:t>
            </w:r>
            <w:r w:rsidRPr="00BD3867">
              <w:t xml:space="preserve"> op de voorgeschreven wijze is bekendgemaakt</w:t>
            </w:r>
          </w:p>
        </w:tc>
      </w:tr>
      <w:tr w:rsidR="00976374" w14:paraId="2660EEF5" w14:textId="77777777" w:rsidTr="002F1698">
        <w:tc>
          <w:tcPr>
            <w:tcW w:w="566" w:type="pct"/>
          </w:tcPr>
          <w:p w14:paraId="4B01C7E4" w14:textId="77777777" w:rsidR="00976374" w:rsidRPr="00BB0084" w:rsidRDefault="00976374" w:rsidP="002F1698">
            <w:r w:rsidRPr="00235602">
              <w:t>3.0.0</w:t>
            </w:r>
          </w:p>
        </w:tc>
        <w:tc>
          <w:tcPr>
            <w:tcW w:w="766" w:type="pct"/>
          </w:tcPr>
          <w:p w14:paraId="1E5E604E" w14:textId="15AD307F" w:rsidR="00976374" w:rsidRPr="00BB0084" w:rsidRDefault="00FA1BAF" w:rsidP="002F1698">
            <w:r>
              <w:t>2022-07-11</w:t>
            </w:r>
          </w:p>
        </w:tc>
        <w:tc>
          <w:tcPr>
            <w:tcW w:w="3668" w:type="pct"/>
          </w:tcPr>
          <w:p w14:paraId="25A14816" w14:textId="77777777" w:rsidR="00976374" w:rsidRDefault="00976374" w:rsidP="002F1698">
            <w:r>
              <w:t xml:space="preserve">Paragraaf </w:t>
            </w:r>
            <w:r>
              <w:fldChar w:fldCharType="begin" w:fldLock="1"/>
            </w:r>
            <w:r>
              <w:instrText xml:space="preserve"> REF _Ref_e22cdb07b39f03d27167fcfd4061f1e0_2 \n \h </w:instrText>
            </w:r>
            <w:r>
              <w:fldChar w:fldCharType="separate"/>
            </w:r>
            <w:r w:rsidRPr="00DF3BF8">
              <w:rPr>
                <w:rStyle w:val="Verwijzing"/>
              </w:rPr>
              <w:t>10.6.4.3</w:t>
            </w:r>
            <w:r>
              <w:fldChar w:fldCharType="end"/>
            </w:r>
            <w:r>
              <w:t xml:space="preserve"> Aanlevering definitief besluit</w:t>
            </w:r>
          </w:p>
          <w:p w14:paraId="37572CDD" w14:textId="77777777" w:rsidR="00976374" w:rsidRDefault="00976374" w:rsidP="002F1698">
            <w:r w:rsidRPr="00623ABC">
              <w:t xml:space="preserve">(N.a.v. consultatie) Toegevoegd </w:t>
            </w:r>
            <w:r>
              <w:t xml:space="preserve">technische workaround </w:t>
            </w:r>
            <w:r w:rsidRPr="00623ABC">
              <w:t>voor coördineren besluiten ter uitvoering van een projectbesluit met projectbesluit</w:t>
            </w:r>
          </w:p>
        </w:tc>
      </w:tr>
      <w:tr w:rsidR="00976374" w14:paraId="22956E16" w14:textId="77777777" w:rsidTr="002F1698">
        <w:tc>
          <w:tcPr>
            <w:tcW w:w="566" w:type="pct"/>
          </w:tcPr>
          <w:p w14:paraId="6FBBEA38" w14:textId="77777777" w:rsidR="00976374" w:rsidRPr="00BB0084" w:rsidRDefault="00976374" w:rsidP="002F1698">
            <w:r w:rsidRPr="00235602">
              <w:lastRenderedPageBreak/>
              <w:t>3.0.0</w:t>
            </w:r>
          </w:p>
        </w:tc>
        <w:tc>
          <w:tcPr>
            <w:tcW w:w="766" w:type="pct"/>
          </w:tcPr>
          <w:p w14:paraId="17154F8C" w14:textId="5F0E3E3A" w:rsidR="00976374" w:rsidRPr="00BB0084" w:rsidRDefault="00FA1BAF" w:rsidP="002F1698">
            <w:r>
              <w:t>2022-07-11</w:t>
            </w:r>
          </w:p>
        </w:tc>
        <w:tc>
          <w:tcPr>
            <w:tcW w:w="3668" w:type="pct"/>
          </w:tcPr>
          <w:p w14:paraId="2799623C" w14:textId="77777777" w:rsidR="00976374" w:rsidRDefault="00976374" w:rsidP="002F1698">
            <w:r>
              <w:t xml:space="preserve">Paragraaf </w:t>
            </w:r>
            <w:r>
              <w:fldChar w:fldCharType="begin" w:fldLock="1"/>
            </w:r>
            <w:r>
              <w:instrText xml:space="preserve"> REF _Ref_e22cdb07b39f03d27167fcfd4061f1e0_3 \n \h </w:instrText>
            </w:r>
            <w:r>
              <w:fldChar w:fldCharType="separate"/>
            </w:r>
            <w:r w:rsidRPr="00DF3BF8">
              <w:rPr>
                <w:rStyle w:val="Verwijzing"/>
              </w:rPr>
              <w:t>10.6.4.3.1</w:t>
            </w:r>
            <w:r>
              <w:fldChar w:fldCharType="end"/>
            </w:r>
            <w:r>
              <w:t xml:space="preserve"> Besluitmetadata, Paragraaf </w:t>
            </w:r>
            <w:r>
              <w:fldChar w:fldCharType="begin" w:fldLock="1"/>
            </w:r>
            <w:r>
              <w:instrText xml:space="preserve"> REF _Ref_e22cdb07b39f03d27167fcfd4061f1e0_4 \n \h </w:instrText>
            </w:r>
            <w:r>
              <w:fldChar w:fldCharType="separate"/>
            </w:r>
            <w:r w:rsidRPr="00DF3BF8">
              <w:rPr>
                <w:rStyle w:val="Verwijzing"/>
              </w:rPr>
              <w:t>10.6.4.3.2</w:t>
            </w:r>
            <w:r>
              <w:fldChar w:fldCharType="end"/>
            </w:r>
            <w:r>
              <w:t xml:space="preserve"> Regelingmetadata vrijetekstgedeelte projectbesluit en Paragraaf </w:t>
            </w:r>
            <w:r>
              <w:fldChar w:fldCharType="begin" w:fldLock="1"/>
            </w:r>
            <w:r>
              <w:instrText xml:space="preserve"> REF _Ref_e22cdb07b39f03d27167fcfd4061f1e0_7 \n \h </w:instrText>
            </w:r>
            <w:r>
              <w:fldChar w:fldCharType="separate"/>
            </w:r>
            <w:r w:rsidRPr="00DF3BF8">
              <w:rPr>
                <w:rStyle w:val="Verwijzing"/>
              </w:rPr>
              <w:t>10.6.4.3.4</w:t>
            </w:r>
            <w:r>
              <w:fldChar w:fldCharType="end"/>
            </w:r>
            <w:r>
              <w:t xml:space="preserve"> Regelingmetadata tijdelijk regelingdeel</w:t>
            </w:r>
          </w:p>
          <w:p w14:paraId="425A705D" w14:textId="77777777" w:rsidR="00976374" w:rsidRDefault="00976374" w:rsidP="002F1698">
            <w:r>
              <w:t xml:space="preserve">(N.a.v. consultatie) Toegevoegd technische uitleg over grondslag, wijze waarop uri voor verwijzing naar wet- en regelgeving gegenereerd kan worden met een voorbeeld in XML van de grondslag voor het projectbesluit </w:t>
            </w:r>
          </w:p>
        </w:tc>
      </w:tr>
      <w:tr w:rsidR="00976374" w14:paraId="644ACE89" w14:textId="77777777" w:rsidTr="002F1698">
        <w:tc>
          <w:tcPr>
            <w:tcW w:w="566" w:type="pct"/>
          </w:tcPr>
          <w:p w14:paraId="59AD14B6" w14:textId="77777777" w:rsidR="00976374" w:rsidRPr="00BB0084" w:rsidRDefault="00976374" w:rsidP="002F1698">
            <w:r w:rsidRPr="00235602">
              <w:t>3.0.0</w:t>
            </w:r>
          </w:p>
        </w:tc>
        <w:tc>
          <w:tcPr>
            <w:tcW w:w="766" w:type="pct"/>
          </w:tcPr>
          <w:p w14:paraId="60007856" w14:textId="1133759D" w:rsidR="00976374" w:rsidRPr="00BB0084" w:rsidRDefault="00FA1BAF" w:rsidP="002F1698">
            <w:r>
              <w:t>2022-07-11</w:t>
            </w:r>
          </w:p>
        </w:tc>
        <w:tc>
          <w:tcPr>
            <w:tcW w:w="3668" w:type="pct"/>
          </w:tcPr>
          <w:p w14:paraId="0D155C81" w14:textId="77777777" w:rsidR="00976374" w:rsidRDefault="00976374" w:rsidP="002F1698">
            <w:r>
              <w:t xml:space="preserve">Paragrafen </w:t>
            </w:r>
            <w:r>
              <w:fldChar w:fldCharType="begin" w:fldLock="1"/>
            </w:r>
            <w:r>
              <w:instrText xml:space="preserve"> REF _Ref_e22cdb07b39f03d27167fcfd4061f1e0_4 \n \h </w:instrText>
            </w:r>
            <w:r>
              <w:fldChar w:fldCharType="separate"/>
            </w:r>
            <w:r w:rsidRPr="00DF3BF8">
              <w:rPr>
                <w:rStyle w:val="Verwijzing"/>
              </w:rPr>
              <w:t>10.6.4.3.2</w:t>
            </w:r>
            <w:r>
              <w:fldChar w:fldCharType="end"/>
            </w:r>
            <w:r>
              <w:t xml:space="preserve"> </w:t>
            </w:r>
            <w:r w:rsidRPr="0070486F">
              <w:t xml:space="preserve">Regelingmetadata vrijetekstgedeelte projectbesluit </w:t>
            </w:r>
            <w:r>
              <w:t xml:space="preserve">en </w:t>
            </w:r>
            <w:r>
              <w:fldChar w:fldCharType="begin" w:fldLock="1"/>
            </w:r>
            <w:r>
              <w:instrText xml:space="preserve"> REF _Ref_e22cdb07b39f03d27167fcfd4061f1e0_5 \n \h </w:instrText>
            </w:r>
            <w:r>
              <w:fldChar w:fldCharType="separate"/>
            </w:r>
            <w:r w:rsidRPr="00DF3BF8">
              <w:rPr>
                <w:rStyle w:val="Verwijzing"/>
              </w:rPr>
              <w:t>10.6.4.3.3</w:t>
            </w:r>
            <w:r>
              <w:fldChar w:fldCharType="end"/>
            </w:r>
            <w:r>
              <w:t xml:space="preserve"> </w:t>
            </w:r>
            <w:r w:rsidRPr="0070486F">
              <w:t>Regelingmetadata tijdelijk regelingdeel</w:t>
            </w:r>
          </w:p>
          <w:p w14:paraId="078A6B80" w14:textId="77777777" w:rsidR="00976374" w:rsidRDefault="00976374" w:rsidP="002F1698">
            <w:r w:rsidRPr="0070486F">
              <w:t>(N.a.v. consultatie)</w:t>
            </w:r>
            <w:r>
              <w:t xml:space="preserve"> Toelichting op Regelingmetadatagegeven </w:t>
            </w:r>
            <w:r w:rsidRPr="00D4014A">
              <w:rPr>
                <w:i/>
                <w:iCs/>
              </w:rPr>
              <w:t>opvolgerVan</w:t>
            </w:r>
            <w:r>
              <w:t xml:space="preserve"> ingekort</w:t>
            </w:r>
          </w:p>
        </w:tc>
      </w:tr>
      <w:tr w:rsidR="00976374" w14:paraId="70818283" w14:textId="77777777" w:rsidTr="002F1698">
        <w:tc>
          <w:tcPr>
            <w:tcW w:w="566" w:type="pct"/>
          </w:tcPr>
          <w:p w14:paraId="24E25116" w14:textId="77777777" w:rsidR="00976374" w:rsidRPr="00BB0084" w:rsidRDefault="00976374" w:rsidP="002F1698">
            <w:r w:rsidRPr="00235602">
              <w:t>3.0.0</w:t>
            </w:r>
          </w:p>
        </w:tc>
        <w:tc>
          <w:tcPr>
            <w:tcW w:w="766" w:type="pct"/>
          </w:tcPr>
          <w:p w14:paraId="194D8160" w14:textId="24D51DEC" w:rsidR="00976374" w:rsidRPr="00BB0084" w:rsidRDefault="00FA1BAF" w:rsidP="002F1698">
            <w:r>
              <w:t>2022-07-11</w:t>
            </w:r>
          </w:p>
        </w:tc>
        <w:tc>
          <w:tcPr>
            <w:tcW w:w="3668" w:type="pct"/>
          </w:tcPr>
          <w:p w14:paraId="4D69052F" w14:textId="77777777" w:rsidR="00976374" w:rsidRDefault="00976374" w:rsidP="002F1698">
            <w:r>
              <w:t xml:space="preserve">Paragraaf </w:t>
            </w:r>
            <w:r>
              <w:fldChar w:fldCharType="begin" w:fldLock="1"/>
            </w:r>
            <w:r>
              <w:instrText xml:space="preserve"> REF _Ref_e22cdb07b39f03d27167fcfd4061f1e0_4 \n \h </w:instrText>
            </w:r>
            <w:r>
              <w:fldChar w:fldCharType="separate"/>
            </w:r>
            <w:r w:rsidRPr="00DF3BF8">
              <w:rPr>
                <w:rStyle w:val="Verwijzing"/>
              </w:rPr>
              <w:t>10.6.4.3.2</w:t>
            </w:r>
            <w:r>
              <w:fldChar w:fldCharType="end"/>
            </w:r>
            <w:r>
              <w:t xml:space="preserve"> </w:t>
            </w:r>
            <w:r w:rsidRPr="0097100E">
              <w:t>Regelingmetadata vrijetekstgedeelte projectbesluit</w:t>
            </w:r>
          </w:p>
          <w:p w14:paraId="50F8B696" w14:textId="77777777" w:rsidR="00976374" w:rsidRDefault="00976374" w:rsidP="002F1698">
            <w:r>
              <w:t>Toegevoegd kader Toekomstige functionaliteit over optioneel worden Regelingmetadata bij definitief besluit</w:t>
            </w:r>
          </w:p>
        </w:tc>
      </w:tr>
      <w:tr w:rsidR="00976374" w14:paraId="5E4912A5" w14:textId="77777777" w:rsidTr="002F1698">
        <w:tc>
          <w:tcPr>
            <w:tcW w:w="566" w:type="pct"/>
          </w:tcPr>
          <w:p w14:paraId="3378DC9E" w14:textId="77777777" w:rsidR="00976374" w:rsidRPr="00BB0084" w:rsidRDefault="00976374" w:rsidP="002F1698">
            <w:r w:rsidRPr="00235602">
              <w:t>3.0.0</w:t>
            </w:r>
          </w:p>
        </w:tc>
        <w:tc>
          <w:tcPr>
            <w:tcW w:w="766" w:type="pct"/>
          </w:tcPr>
          <w:p w14:paraId="3EB46B25" w14:textId="076E2603" w:rsidR="00976374" w:rsidRPr="00BB0084" w:rsidRDefault="00FA1BAF" w:rsidP="002F1698">
            <w:r>
              <w:t>2022-07-11</w:t>
            </w:r>
          </w:p>
        </w:tc>
        <w:tc>
          <w:tcPr>
            <w:tcW w:w="3668" w:type="pct"/>
          </w:tcPr>
          <w:p w14:paraId="2A7F4ACD" w14:textId="77777777" w:rsidR="00976374" w:rsidRDefault="00976374" w:rsidP="002F1698">
            <w:r>
              <w:t xml:space="preserve">Paragraaf </w:t>
            </w:r>
            <w:r>
              <w:fldChar w:fldCharType="begin" w:fldLock="1"/>
            </w:r>
            <w:r>
              <w:instrText xml:space="preserve"> REF _Ref_2da1fb232f50f8555030dc513405d796_2 \n \h </w:instrText>
            </w:r>
            <w:r>
              <w:fldChar w:fldCharType="separate"/>
            </w:r>
            <w:r w:rsidRPr="00DF3BF8">
              <w:rPr>
                <w:rStyle w:val="Verwijzing"/>
              </w:rPr>
              <w:t>10.6.4.4.1</w:t>
            </w:r>
            <w:r>
              <w:fldChar w:fldCharType="end"/>
            </w:r>
            <w:r>
              <w:t xml:space="preserve"> Inhoud en aanlevering kennisgeving</w:t>
            </w:r>
          </w:p>
          <w:p w14:paraId="70656493" w14:textId="77777777" w:rsidR="00976374" w:rsidRDefault="00976374" w:rsidP="002F1698">
            <w:pPr>
              <w:pStyle w:val="Opsommingtekens1"/>
            </w:pPr>
            <w:r>
              <w:t xml:space="preserve">Toegevoegd wat een </w:t>
            </w:r>
            <w:r w:rsidRPr="00F974BC">
              <w:t>zakelijke weergave van de inhoud van het ontwerpbesluit</w:t>
            </w:r>
            <w:r>
              <w:t xml:space="preserve"> is</w:t>
            </w:r>
          </w:p>
          <w:p w14:paraId="7CD04DE4" w14:textId="77777777" w:rsidR="00976374" w:rsidRDefault="00976374" w:rsidP="002F1698">
            <w:pPr>
              <w:pStyle w:val="Opsommingtekens1"/>
            </w:pPr>
            <w:r w:rsidRPr="008978C5">
              <w:t>(N.a.v. consultatie) Toegevoegd dat kennisgeving wel in publicatieblad maar niet in DSO-LV komt</w:t>
            </w:r>
          </w:p>
        </w:tc>
      </w:tr>
      <w:tr w:rsidR="00976374" w14:paraId="4CEF455B" w14:textId="77777777" w:rsidTr="002F1698">
        <w:tc>
          <w:tcPr>
            <w:tcW w:w="566" w:type="pct"/>
          </w:tcPr>
          <w:p w14:paraId="345D36A8" w14:textId="77777777" w:rsidR="00976374" w:rsidRPr="00BB0084" w:rsidRDefault="00976374" w:rsidP="002F1698">
            <w:r w:rsidRPr="00235602">
              <w:t>3.0.0</w:t>
            </w:r>
          </w:p>
        </w:tc>
        <w:tc>
          <w:tcPr>
            <w:tcW w:w="766" w:type="pct"/>
          </w:tcPr>
          <w:p w14:paraId="7706A864" w14:textId="628A8231" w:rsidR="00976374" w:rsidRPr="00BB0084" w:rsidRDefault="00FA1BAF" w:rsidP="002F1698">
            <w:r>
              <w:t>2022-07-11</w:t>
            </w:r>
          </w:p>
        </w:tc>
        <w:tc>
          <w:tcPr>
            <w:tcW w:w="3668" w:type="pct"/>
          </w:tcPr>
          <w:p w14:paraId="5576EA9B" w14:textId="77777777" w:rsidR="00976374" w:rsidRDefault="00976374" w:rsidP="002F1698">
            <w:r>
              <w:t xml:space="preserve">Paragraaf </w:t>
            </w:r>
            <w:r>
              <w:fldChar w:fldCharType="begin" w:fldLock="1"/>
            </w:r>
            <w:r>
              <w:instrText xml:space="preserve"> REF _Ref_2d446493106ae6301d2f78b0ec1f2126_1 \n \h </w:instrText>
            </w:r>
            <w:r>
              <w:fldChar w:fldCharType="separate"/>
            </w:r>
            <w:r w:rsidRPr="00DF3BF8">
              <w:rPr>
                <w:rStyle w:val="Verwijzing"/>
              </w:rPr>
              <w:t>10.6.4.5</w:t>
            </w:r>
            <w:r>
              <w:fldChar w:fldCharType="end"/>
            </w:r>
            <w:r>
              <w:t xml:space="preserve"> </w:t>
            </w:r>
            <w:r w:rsidRPr="00783989">
              <w:t>Aanlevering van op de zaak betrekking hebbende stukken voor terinzagelegging</w:t>
            </w:r>
          </w:p>
          <w:p w14:paraId="4E1313E6" w14:textId="77777777" w:rsidR="00976374" w:rsidRDefault="00976374" w:rsidP="002F1698">
            <w:r w:rsidRPr="001D4EDB">
              <w:t xml:space="preserve">(N.a.v. consultatie) Toegevoegd dat </w:t>
            </w:r>
            <w:r>
              <w:t xml:space="preserve">het </w:t>
            </w:r>
            <w:r w:rsidRPr="001D4EDB">
              <w:t>projectbesluit zelf niet ter inzage gelegd hoeft te worden</w:t>
            </w:r>
          </w:p>
        </w:tc>
      </w:tr>
    </w:tbl>
    <w:p w14:paraId="053AB9DE" w14:textId="77777777" w:rsidR="00976374" w:rsidRPr="00976374" w:rsidRDefault="00976374" w:rsidP="00976374"/>
    <w:sectPr w:rsidR="00976374" w:rsidRPr="00976374" w:rsidSect="002F17CF">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