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A957" w14:textId="77777777" w:rsidR="002F17CF" w:rsidRPr="000E40D3" w:rsidRDefault="00D9742C" w:rsidP="00D946EE">
      <w:pPr>
        <w:pStyle w:val="Kop5"/>
      </w:pPr>
      <w:r w:rsidRPr="000E40D3">
        <w:t>Bijlage als onderdeel van de tekst in STOP-XML</w:t>
      </w:r>
    </w:p>
    <w:p w14:paraId="48D32587" w14:textId="1BD36B1A" w:rsidR="002F17CF" w:rsidRPr="000E40D3" w:rsidRDefault="00D9742C" w:rsidP="002F17CF">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fldLock="1"/>
      </w:r>
      <w:r w:rsidRPr="004359C5">
        <w:rPr>
          <w:rStyle w:val="Verwijzing"/>
        </w:rPr>
        <w:instrText xml:space="preserve"> REF _Ref_ab72af7687ab45a2df1e47d84ffcba7c_1 \n \h </w:instrText>
      </w:r>
      <w:r w:rsidRPr="004359C5">
        <w:rPr>
          <w:rStyle w:val="Verwijzing"/>
        </w:rPr>
      </w:r>
      <w:r w:rsidRPr="004359C5">
        <w:rPr>
          <w:rStyle w:val="Verwijzing"/>
        </w:rPr>
        <w:fldChar w:fldCharType="separate"/>
      </w:r>
      <w:r w:rsidR="00DF3BF8" w:rsidRPr="00DF3BF8">
        <w:rPr>
          <w:rStyle w:val="Verwijzing"/>
        </w:rPr>
        <w:t>5.2</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rsidR="00D97678">
        <w:t xml:space="preserve">in STOP-XML </w:t>
      </w:r>
      <w:r w:rsidRPr="000E40D3">
        <w:t xml:space="preserve">is </w:t>
      </w:r>
      <w:r w:rsidR="00AF6AC2" w:rsidRPr="00AF6AC2">
        <w:t>de bijlage met verwijzingen naar de GIO</w:t>
      </w:r>
      <w:r w:rsidR="00AF6AC2">
        <w:t>’s</w:t>
      </w:r>
      <w:r w:rsidRPr="000E40D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