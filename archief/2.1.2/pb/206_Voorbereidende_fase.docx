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5A499" w14:textId="4B12C546" w:rsidR="00CC01F9" w:rsidRDefault="00CC01F9" w:rsidP="00BD6A51">
      <w:pPr>
        <w:pStyle w:val="Kop4"/>
      </w:pPr>
      <w:r>
        <w:t>Voorbereidende fase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