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2F17CF" w:rsidRPr="00F1426F" w:rsidRDefault="00D9742C" w:rsidP="002F17CF">
      <w:pPr>
        <w:pStyle w:val="Kop4"/>
      </w:pPr>
      <w:r w:rsidRPr="00F1426F">
        <w:t>Toelichting op de toepas</w:t>
      </w:r>
      <w:r>
        <w:t>sing</w:t>
      </w:r>
    </w:p>
    <w:p w14:paraId="7CD1B5C1" w14:textId="3B3C75ED" w:rsidR="002F17CF" w:rsidRDefault="00D9742C" w:rsidP="002F17CF">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137AD599" w:rsidR="002F17CF" w:rsidRDefault="00D9742C" w:rsidP="002F17CF">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r>
        <w:fldChar w:fldCharType="begin"/>
      </w:r>
      <w:r>
        <w:instrText>DOCVARIABLE ID01+</w:instrText>
      </w:r>
      <w:r>
        <w:fldChar w:fldCharType="separate"/>
      </w:r>
      <w:r w:rsidR="004C5663">
        <w:t>het projectbesluit</w:t>
      </w:r>
      <w:r>
        <w:fldChar w:fldCharType="end"/>
      </w:r>
      <w:r>
        <w:t xml:space="preserve"> bevat</w:t>
      </w:r>
      <w:r w:rsidRPr="00F1426F">
        <w:t>. Divisie</w:t>
      </w:r>
      <w:r>
        <w:t>tekst</w:t>
      </w:r>
      <w:r w:rsidRPr="00F1426F">
        <w:t xml:space="preserve"> </w:t>
      </w:r>
      <w:r>
        <w:t xml:space="preserve">en de in paragraaf </w:t>
      </w:r>
      <w:r w:rsidRPr="004359C5">
        <w:rPr>
          <w:rStyle w:val="Verwijzing"/>
        </w:rPr>
        <w:fldChar w:fldCharType="begin" w:fldLock="1"/>
      </w:r>
      <w:r w:rsidRPr="004359C5">
        <w:rPr>
          <w:rStyle w:val="Verwijzing"/>
        </w:rPr>
        <w:instrText xml:space="preserve"> REF _Ref_3cdd0428cb3ecefa11f06a387a318708_1 \r \h </w:instrText>
      </w:r>
      <w:r w:rsidRPr="004359C5">
        <w:rPr>
          <w:rStyle w:val="Verwijzing"/>
        </w:rPr>
      </w:r>
      <w:r w:rsidRPr="004359C5">
        <w:rPr>
          <w:rStyle w:val="Verwijzing"/>
        </w:rPr>
        <w:fldChar w:fldCharType="separate"/>
      </w:r>
      <w:r w:rsidR="00DF3BF8" w:rsidRPr="00DF3BF8">
        <w:rPr>
          <w:rStyle w:val="Verwijzing"/>
        </w:rPr>
        <w:t>7.2</w:t>
      </w:r>
      <w:r w:rsidRPr="004359C5">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7579474B" w:rsidR="002F17CF" w:rsidRPr="00F1426F" w:rsidRDefault="003D4AAC" w:rsidP="002F17CF">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et annoteren met het objecttype Gebiedsaanwijzing het meest voor de 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