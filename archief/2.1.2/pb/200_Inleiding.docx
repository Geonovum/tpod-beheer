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572BA1" w14:textId="77777777" w:rsidR="00BD6A51" w:rsidRPr="00AC29B3" w:rsidRDefault="00BD6A51" w:rsidP="00BD6A51">
      <w:pPr>
        <w:pStyle w:val="Kop3"/>
      </w:pPr>
      <w:bookmarkStart w:id="272" w:name="_Ref_1222f8e0a6637caab52a31708e7c6050_1"/>
      <w:r>
        <w:t>Inleiding</w:t>
      </w:r>
      <w:bookmarkEnd w:id="272"/>
    </w:p>
    <w:p w14:paraId="4551F4F8" w14:textId="13EF5C08" w:rsidR="00BD6A51" w:rsidRDefault="00BD6A51" w:rsidP="00BD6A51">
      <w:r>
        <w:t xml:space="preserve">Een (voorgenomen) besluit tot het vaststellen of wijzigen van een omgevingsdocument doorloopt een procedure. Die procedure begint met een voorbereidende fase. Tijdens deze fase vinden overleg met eventuele initiatiefnemers, medeoverheden en adviseurs en </w:t>
      </w:r>
      <w:r w:rsidRPr="00981080">
        <w:t xml:space="preserve">participatie </w:t>
      </w:r>
      <w:r>
        <w:t>door belanghebbenden plaats</w:t>
      </w:r>
      <w:r w:rsidRPr="00981080">
        <w:t xml:space="preserve">. </w:t>
      </w:r>
      <w:r w:rsidR="00DD0A71" w:rsidRPr="00774E91">
        <w:t>Voor deze fase gelden geen procedurele eisen en aan producten die worden gebruikt voor overleg en participatie worden geen vormvereisten gesteld. Het is mogelijk om voor overleg en participatie een conceptversie van het voorgenomen besluit te gebruiken die aan de STOP/TPOD-standaard voldoet, maar dat is niet verplicht. Documenten en conceptversies worden niet op overheid.nl gepubliceerd en ook niet in DSO-LV getoond. Ze worden dus niet aan de LVBB aangeboden en de bepalingen en beschrijvingen in dit hoofdstuk zijn er niet op van toepassing.</w:t>
      </w:r>
    </w:p>
    <w:p w14:paraId="431D873F" w14:textId="77777777" w:rsidR="0094479D" w:rsidRDefault="0094479D" w:rsidP="00BD6A51"/>
    <w:p w14:paraId="5FC09DA9" w14:textId="23578BF1" w:rsidR="004C5663" w:rsidRDefault="00BD6A51" w:rsidP="00BD6A51">
      <w:r>
        <w:t>Nadat een bevoegd gezag is gestart met het opstellen van het omgevingsdocument, of wijziging daarvan, doorloopt het de bij dat instrument behorende formele procedure</w:t>
      </w:r>
      <w:r w:rsidRPr="0006277A">
        <w:t xml:space="preserve">, waarvoor diverse wettelijke bepalingen gelden. </w:t>
      </w:r>
      <w:r>
        <w:t xml:space="preserve">In de loop van die procedure worden een of meer versies van het besluit (inclusief de initiële regeling of de wijzigingsinstructies voor de geconsolideerde regeling) aan de LVBB aangeleverd. Ook kan er een wettelijke verplichting bestaan om een kennisgeving te doen, die ook aan de LVBB moet worden aangeleverd. Nadat het bevoegd gezag het besluit heeft genomen en het besluit bekend is gemaakt en in werking is getreden, is voor een aantal instrumenten de procedure afgelopen. In het geval van een besluit waartegen beroep kan worden ingesteld, volgt nog een proceduregedeelte dat kan leiden tot wijzigingen in de geldigheid en zelfs tot wijzigingen in de inhoud van het besluit. Een wijziging in de geldigheid kan zich bijvoorbeeld voordoen wanneer een besluit naar aanleiding van een verzoek om voorlopige voorziening door de rechter wordt geschorst. Een wijziging in de </w:t>
      </w:r>
      <w:r w:rsidR="00A4646E">
        <w:t xml:space="preserve">geldigheid én de </w:t>
      </w:r>
      <w:r>
        <w:t>inhoud is mogelijk wanneer de rechter een besluit geheel of gedeeltelijk vernietigt, dan wel zelf in de zaak voorziend het besluit wijzigt. Deze wijzigingen moeten worden doorvertaald naar de geconsolideerde Regeling van het omgevingsdocument. Om dit hele proces te kunnen verwerken en het resultaat en bijbehorende informatie correct aan DSO-LV door te kunnen leveren, heeft de LVBB informatie nodig over de procedure en informatie voor de consolidatie. Het bevoegd gezag levert die informatie deels aan samen met de aanlevering van de besluitversie; deels moet het die informatie in een later stadium aanleveren.</w:t>
      </w:r>
      <w:bookmarkStart w:id="274" w:name="_Ref_1222f8e0a6637caab52a31708e7c6050_2"/>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76E1C9" w14:textId="77777777" w:rsidR="00967DE0" w:rsidRDefault="00967DE0">
      <w:r>
        <w:separator/>
      </w:r>
    </w:p>
    <w:p w14:paraId="50C09C62" w14:textId="77777777" w:rsidR="00967DE0" w:rsidRDefault="00967DE0"/>
  </w:endnote>
  <w:endnote w:type="continuationSeparator" w:id="0">
    <w:p w14:paraId="09061FC9" w14:textId="77777777" w:rsidR="00967DE0" w:rsidRPr="003C450F" w:rsidRDefault="00967DE0" w:rsidP="003C450F"/>
  </w:endnote>
  <w:endnote w:type="continuationNotice" w:id="1">
    <w:p w14:paraId="12B641DA" w14:textId="77777777" w:rsidR="00967DE0" w:rsidRDefault="00967DE0"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837C41" w14:textId="77777777" w:rsidR="008D4321" w:rsidRDefault="008D432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2F17CF" w:rsidRPr="00BC3B53" w:rsidRDefault="002F17CF"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CF492" w14:textId="77777777" w:rsidR="008D4321" w:rsidRDefault="008D432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2F17CF" w:rsidRPr="006B1455" w:rsidRDefault="00A779B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2F17CF" w:rsidRPr="00BC3B53" w:rsidRDefault="002F17CF"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B970A7" w14:textId="77777777" w:rsidR="00976374" w:rsidRPr="006B1455" w:rsidRDefault="00976374"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1238710" w14:textId="77777777" w:rsidR="00976374" w:rsidRPr="00BC3B53" w:rsidRDefault="00976374"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C2D3AE" w14:textId="77777777" w:rsidR="00967DE0" w:rsidRPr="00B35331" w:rsidRDefault="00967DE0" w:rsidP="00577995">
      <w:pPr>
        <w:pStyle w:val="Voettekst"/>
      </w:pPr>
    </w:p>
  </w:footnote>
  <w:footnote w:type="continuationSeparator" w:id="0">
    <w:p w14:paraId="113EFB77" w14:textId="77777777" w:rsidR="00967DE0" w:rsidRDefault="00967DE0">
      <w:r>
        <w:continuationSeparator/>
      </w:r>
    </w:p>
    <w:p w14:paraId="3841C126" w14:textId="77777777" w:rsidR="00967DE0" w:rsidRDefault="00967DE0"/>
    <w:p w14:paraId="4D9B9C21" w14:textId="77777777" w:rsidR="00967DE0" w:rsidRDefault="00967DE0"/>
  </w:footnote>
  <w:footnote w:type="continuationNotice" w:id="1">
    <w:p w14:paraId="4CB9B3AF" w14:textId="77777777" w:rsidR="00967DE0" w:rsidRDefault="00967DE0">
      <w:pPr>
        <w:spacing w:line="240" w:lineRule="auto"/>
      </w:pPr>
    </w:p>
  </w:footnote>
  <w:footnote w:id="2">
    <w:p w14:paraId="0D9BF66F" w14:textId="77777777" w:rsidR="0036096A" w:rsidRDefault="0036096A" w:rsidP="0036096A">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0F535F54" w14:textId="522362BE" w:rsidR="00B16A65" w:rsidRDefault="00B16A65">
      <w:pPr>
        <w:pStyle w:val="Voetnoottekst"/>
      </w:pPr>
      <w:r>
        <w:rPr>
          <w:rStyle w:val="Voetnootmarkering"/>
        </w:rPr>
        <w:footnoteRef/>
      </w:r>
      <w:r>
        <w:t xml:space="preserve"> </w:t>
      </w:r>
      <w:r>
        <w:tab/>
      </w:r>
      <w:r w:rsidR="005A7217">
        <w:t>A</w:t>
      </w:r>
      <w:r w:rsidRPr="00B16A65">
        <w:t xml:space="preserve">rtikel 2.2 onderdeel B </w:t>
      </w:r>
      <w:r w:rsidR="00E26275">
        <w:t xml:space="preserve">sub </w:t>
      </w:r>
      <w:r w:rsidRPr="00B16A65">
        <w:t xml:space="preserve">2 </w:t>
      </w:r>
      <w:r w:rsidR="00150824">
        <w:t xml:space="preserve">sub </w:t>
      </w:r>
      <w:r w:rsidR="00B43198">
        <w:t>g</w:t>
      </w:r>
      <w:r w:rsidRPr="00B16A65">
        <w:t xml:space="preserve"> </w:t>
      </w:r>
      <w:r w:rsidR="005A7217">
        <w:t>sub d</w:t>
      </w:r>
      <w:r w:rsidR="00AB6E18">
        <w:t xml:space="preserve"> en h</w:t>
      </w:r>
      <w:r w:rsidR="005A7217">
        <w:t xml:space="preserve"> </w:t>
      </w:r>
      <w:r w:rsidRPr="00B16A65">
        <w:t xml:space="preserve">Invoeringswet Omgevingswet, waarmee afdeling 5.2 Omgevingswet (Projectprocedure) </w:t>
      </w:r>
      <w:r w:rsidR="00405433" w:rsidRPr="00405433">
        <w:t xml:space="preserve">en artikel 16.72 (goedkeuring projectbesluit waterschap door GS) worden </w:t>
      </w:r>
      <w:r w:rsidRPr="00B16A65">
        <w:t xml:space="preserve">toegevoegd aan artikel 2 van bijlage 2 </w:t>
      </w:r>
      <w:r w:rsidR="00150824">
        <w:t xml:space="preserve">van de </w:t>
      </w:r>
      <w:r w:rsidRPr="00B16A65">
        <w:t>Awb</w:t>
      </w:r>
      <w:r w:rsidR="000A5777">
        <w:t>,</w:t>
      </w:r>
      <w:r w:rsidRPr="00B16A65">
        <w:t xml:space="preserve"> </w:t>
      </w:r>
      <w:r w:rsidR="000A5777" w:rsidRPr="000A5777">
        <w:t>waarmee de besluiten worden aanwezen waartegen op grond van artikel 8:6 lid 1 Awb rechtstreeks beroep bij de Afdeling bestuursrecht van de Raad van State openstaat</w:t>
      </w:r>
    </w:p>
  </w:footnote>
  <w:footnote w:id="4">
    <w:p w14:paraId="13998F2F" w14:textId="5323D2AE" w:rsidR="00210647" w:rsidRDefault="00210647">
      <w:pPr>
        <w:pStyle w:val="Voetnoottekst"/>
      </w:pPr>
      <w:r>
        <w:rPr>
          <w:rStyle w:val="Voetnootmarkering"/>
        </w:rPr>
        <w:footnoteRef/>
      </w:r>
      <w:r>
        <w:t xml:space="preserve"> </w:t>
      </w:r>
      <w:r>
        <w:tab/>
        <w:t xml:space="preserve">Maar zie </w:t>
      </w:r>
      <w:r w:rsidR="00DC7A04">
        <w:t xml:space="preserve">wel paragraaf </w:t>
      </w:r>
      <w:r w:rsidR="004E068D">
        <w:fldChar w:fldCharType="begin"/>
      </w:r>
      <w:r w:rsidR="004E068D">
        <w:instrText xml:space="preserve"> REF _Ref92380870 \n \h </w:instrText>
      </w:r>
      <w:r w:rsidR="004E068D">
        <w:fldChar w:fldCharType="separate"/>
      </w:r>
      <w:r w:rsidR="00AF746A">
        <w:t>10.6.3.2</w:t>
      </w:r>
      <w:r w:rsidR="004E068D">
        <w:fldChar w:fldCharType="end"/>
      </w:r>
      <w:r w:rsidR="00DC7A04">
        <w:t xml:space="preserve"> waarin enige beperkingen zijn aangegeven</w:t>
      </w:r>
    </w:p>
  </w:footnote>
  <w:footnote w:id="5">
    <w:p w14:paraId="38833FDC" w14:textId="76A70816" w:rsidR="00CA0E54" w:rsidRDefault="00CA0E54">
      <w:pPr>
        <w:pStyle w:val="Voetnoottekst"/>
      </w:pPr>
      <w:r>
        <w:rPr>
          <w:rStyle w:val="Voetnootmarkering"/>
        </w:rPr>
        <w:footnoteRef/>
      </w:r>
      <w:r>
        <w:t xml:space="preserve"> </w:t>
      </w:r>
      <w:r>
        <w:tab/>
        <w:t>Artikel 5.44 lid 1 Ow</w:t>
      </w:r>
    </w:p>
  </w:footnote>
  <w:footnote w:id="6">
    <w:p w14:paraId="7EBFFA53" w14:textId="24E94F95" w:rsidR="0075113C" w:rsidRDefault="0075113C">
      <w:pPr>
        <w:pStyle w:val="Voetnoottekst"/>
      </w:pPr>
      <w:r>
        <w:rPr>
          <w:rStyle w:val="Voetnootmarkering"/>
        </w:rPr>
        <w:footnoteRef/>
      </w:r>
      <w:r>
        <w:t xml:space="preserve"> </w:t>
      </w:r>
      <w:r>
        <w:tab/>
        <w:t>Artikel 5.44a lid 1 Ow</w:t>
      </w:r>
    </w:p>
  </w:footnote>
  <w:footnote w:id="7">
    <w:p w14:paraId="676AD312" w14:textId="1B75FCE1" w:rsidR="0075113C" w:rsidRDefault="0075113C">
      <w:pPr>
        <w:pStyle w:val="Voetnoottekst"/>
      </w:pPr>
      <w:r>
        <w:rPr>
          <w:rStyle w:val="Voetnootmarkering"/>
        </w:rPr>
        <w:footnoteRef/>
      </w:r>
      <w:r>
        <w:t xml:space="preserve"> </w:t>
      </w:r>
      <w:r>
        <w:tab/>
        <w:t>Artikel 5.44a lid 2 Ow</w:t>
      </w:r>
    </w:p>
  </w:footnote>
  <w:footnote w:id="8">
    <w:p w14:paraId="3B47F948" w14:textId="36C6BF5A" w:rsidR="00353FBD" w:rsidRDefault="00353FBD">
      <w:pPr>
        <w:pStyle w:val="Voetnoottekst"/>
      </w:pPr>
      <w:r>
        <w:rPr>
          <w:rStyle w:val="Voetnootmarkering"/>
        </w:rPr>
        <w:footnoteRef/>
      </w:r>
      <w:r>
        <w:t xml:space="preserve"> </w:t>
      </w:r>
      <w:r>
        <w:tab/>
        <w:t>Artikel 5.44a lid 3 Ow</w:t>
      </w:r>
    </w:p>
  </w:footnote>
  <w:footnote w:id="9">
    <w:p w14:paraId="204120AB" w14:textId="30FC8FAD" w:rsidR="006F2251" w:rsidRDefault="006F2251">
      <w:pPr>
        <w:pStyle w:val="Voetnoottekst"/>
      </w:pPr>
      <w:r>
        <w:rPr>
          <w:rStyle w:val="Voetnootmarkering"/>
        </w:rPr>
        <w:footnoteRef/>
      </w:r>
      <w:r>
        <w:t xml:space="preserve"> </w:t>
      </w:r>
      <w:r>
        <w:tab/>
        <w:t>Artikel 5.44a lid 4 Ow</w:t>
      </w:r>
    </w:p>
  </w:footnote>
  <w:footnote w:id="10">
    <w:p w14:paraId="4D59DBC3" w14:textId="3DEC7518" w:rsidR="00644A3A" w:rsidRDefault="00644A3A">
      <w:pPr>
        <w:pStyle w:val="Voetnoottekst"/>
      </w:pPr>
      <w:r>
        <w:rPr>
          <w:rStyle w:val="Voetnootmarkering"/>
        </w:rPr>
        <w:footnoteRef/>
      </w:r>
      <w:r>
        <w:t xml:space="preserve"> </w:t>
      </w:r>
      <w:r>
        <w:tab/>
        <w:t>Artikel 5.44b lid 1 Ow</w:t>
      </w:r>
    </w:p>
  </w:footnote>
  <w:footnote w:id="11">
    <w:p w14:paraId="5A9F589B" w14:textId="253AB70E" w:rsidR="00C87124" w:rsidRDefault="00C87124">
      <w:pPr>
        <w:pStyle w:val="Voetnoottekst"/>
      </w:pPr>
      <w:r>
        <w:rPr>
          <w:rStyle w:val="Voetnootmarkering"/>
        </w:rPr>
        <w:footnoteRef/>
      </w:r>
      <w:r>
        <w:t xml:space="preserve"> </w:t>
      </w:r>
      <w:r>
        <w:tab/>
      </w:r>
      <w:r w:rsidRPr="00C87124">
        <w:t xml:space="preserve">Artikel 5.6 </w:t>
      </w:r>
      <w:r w:rsidR="00A35063">
        <w:t xml:space="preserve">aanhef en onder a </w:t>
      </w:r>
      <w:r w:rsidRPr="00C87124">
        <w:t>Omgevingsbesluit</w:t>
      </w:r>
    </w:p>
  </w:footnote>
  <w:footnote w:id="12">
    <w:p w14:paraId="3151ACDB" w14:textId="226B6317"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b</w:t>
      </w:r>
      <w:r w:rsidR="00A35063" w:rsidRPr="00A35063">
        <w:t xml:space="preserve"> </w:t>
      </w:r>
      <w:r w:rsidRPr="008D56D5">
        <w:t>Omgevingsbesluit</w:t>
      </w:r>
    </w:p>
  </w:footnote>
  <w:footnote w:id="13">
    <w:p w14:paraId="6BFAC095" w14:textId="46C185D6"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c</w:t>
      </w:r>
      <w:r w:rsidR="00A35063" w:rsidRPr="00A35063">
        <w:t xml:space="preserve"> </w:t>
      </w:r>
      <w:r w:rsidRPr="008D56D5">
        <w:t>Omgevingsbesluit</w:t>
      </w:r>
    </w:p>
  </w:footnote>
  <w:footnote w:id="14">
    <w:p w14:paraId="0AF8CF43" w14:textId="36041F39" w:rsidR="00101253" w:rsidRDefault="00101253">
      <w:pPr>
        <w:pStyle w:val="Voetnoottekst"/>
      </w:pPr>
      <w:r>
        <w:rPr>
          <w:rStyle w:val="Voetnootmarkering"/>
        </w:rPr>
        <w:footnoteRef/>
      </w:r>
      <w:r>
        <w:t xml:space="preserve"> </w:t>
      </w:r>
      <w:r>
        <w:tab/>
        <w:t>Artikel 5.51 Ow</w:t>
      </w:r>
    </w:p>
  </w:footnote>
  <w:footnote w:id="15">
    <w:p w14:paraId="08D40E2B" w14:textId="77777777" w:rsidR="002F16DA" w:rsidRDefault="002F16DA" w:rsidP="002F16DA">
      <w:pPr>
        <w:pStyle w:val="Voetnoottekst"/>
      </w:pPr>
      <w:r>
        <w:rPr>
          <w:rStyle w:val="Voetnootmarkering"/>
        </w:rPr>
        <w:footnoteRef/>
      </w:r>
      <w:r>
        <w:t xml:space="preserve"> </w:t>
      </w:r>
      <w:r>
        <w:tab/>
        <w:t>Artikel 4.19a lid 3 jo lid 1 Ow</w:t>
      </w:r>
    </w:p>
  </w:footnote>
  <w:footnote w:id="16">
    <w:p w14:paraId="4A30424A" w14:textId="77777777" w:rsidR="002F16DA" w:rsidRDefault="002F16DA" w:rsidP="002F16DA">
      <w:pPr>
        <w:pStyle w:val="Voetnoottekst"/>
      </w:pPr>
      <w:r>
        <w:rPr>
          <w:rStyle w:val="Voetnootmarkering"/>
        </w:rPr>
        <w:footnoteRef/>
      </w:r>
      <w:r>
        <w:t xml:space="preserve"> </w:t>
      </w:r>
      <w:r>
        <w:tab/>
        <w:t>Artikelen 5.52 Ow en 5.7 Omgevingsbesluit</w:t>
      </w:r>
    </w:p>
  </w:footnote>
  <w:footnote w:id="17">
    <w:p w14:paraId="386BF357" w14:textId="5D0162A0" w:rsidR="002F16DA" w:rsidRDefault="002F16DA" w:rsidP="002F16DA">
      <w:pPr>
        <w:pStyle w:val="Voetnoottekst"/>
      </w:pPr>
      <w:r>
        <w:rPr>
          <w:rStyle w:val="Voetnootmarkering"/>
        </w:rPr>
        <w:footnoteRef/>
      </w:r>
      <w:r>
        <w:t xml:space="preserve"> </w:t>
      </w:r>
      <w:r>
        <w:tab/>
        <w:t xml:space="preserve">Besluit van provinciale staten tot vaststelling van </w:t>
      </w:r>
      <w:r w:rsidR="0008767F">
        <w:t>geluidproductieplafonds</w:t>
      </w:r>
      <w:r>
        <w:t xml:space="preserve"> als omgevingswaarden voor bepaalde industrieterreinen</w:t>
      </w:r>
    </w:p>
  </w:footnote>
  <w:footnote w:id="18">
    <w:p w14:paraId="20631E02" w14:textId="39315ACA" w:rsidR="002F16DA" w:rsidRDefault="002F16DA" w:rsidP="002F16DA">
      <w:pPr>
        <w:pStyle w:val="Voetnoottekst"/>
      </w:pPr>
      <w:r>
        <w:rPr>
          <w:rStyle w:val="Voetnootmarkering"/>
        </w:rPr>
        <w:footnoteRef/>
      </w:r>
      <w:r>
        <w:t xml:space="preserve"> </w:t>
      </w:r>
      <w:r>
        <w:tab/>
      </w:r>
      <w:r w:rsidRPr="00C037AF">
        <w:t xml:space="preserve">Besluit van provinciale staten tot vaststelling van </w:t>
      </w:r>
      <w:r w:rsidR="0008767F" w:rsidRPr="00C037AF">
        <w:t>geluidproductieplafonds</w:t>
      </w:r>
      <w:r w:rsidRPr="00C037AF">
        <w:t xml:space="preserve"> als omgevingswaarden voor bepaalde</w:t>
      </w:r>
      <w:r>
        <w:t xml:space="preserve"> wegen en lokale spoorwegen</w:t>
      </w:r>
    </w:p>
  </w:footnote>
  <w:footnote w:id="19">
    <w:p w14:paraId="1582FE8F" w14:textId="0236EDA0" w:rsidR="002F16DA" w:rsidRDefault="002F16DA" w:rsidP="002F16DA">
      <w:pPr>
        <w:pStyle w:val="Voetnoottekst"/>
      </w:pPr>
      <w:r>
        <w:rPr>
          <w:rStyle w:val="Voetnootmarkering"/>
        </w:rPr>
        <w:footnoteRef/>
      </w:r>
      <w:r>
        <w:t xml:space="preserve"> </w:t>
      </w:r>
      <w:r>
        <w:tab/>
        <w:t xml:space="preserve">Besluit van minister van IenW </w:t>
      </w:r>
      <w:r w:rsidRPr="006B4D46">
        <w:t xml:space="preserve">tot vaststelling van </w:t>
      </w:r>
      <w:r w:rsidR="0008767F" w:rsidRPr="006B4D46">
        <w:t>geluidproductieplafonds</w:t>
      </w:r>
      <w:r w:rsidRPr="006B4D46">
        <w:t xml:space="preserve"> als omgevingswaarden voor bepaalde</w:t>
      </w:r>
      <w:r>
        <w:t xml:space="preserve"> wegen en hoofdspoorwegen</w:t>
      </w:r>
    </w:p>
  </w:footnote>
  <w:footnote w:id="20">
    <w:p w14:paraId="5D6C6088" w14:textId="42FA2204" w:rsidR="002F16DA" w:rsidRDefault="002F16DA" w:rsidP="002F16DA">
      <w:pPr>
        <w:pStyle w:val="Voetnoottekst"/>
      </w:pPr>
      <w:r>
        <w:rPr>
          <w:rStyle w:val="Voetnootmarkering"/>
        </w:rPr>
        <w:footnoteRef/>
      </w:r>
      <w:r>
        <w:t xml:space="preserve"> </w:t>
      </w:r>
      <w:r>
        <w:tab/>
      </w:r>
      <w:r w:rsidR="00DF7091" w:rsidRPr="00DF7091">
        <w:t>Een projectbesluit kan alleen gelden als maatwerkvoorschrift op grond van rijksregels. Een maatwerkvoorschrift op grond van decentrale regels moet afzonderlijk worden aangevraagd bij het bevoegd gezag</w:t>
      </w:r>
    </w:p>
  </w:footnote>
  <w:footnote w:id="21">
    <w:p w14:paraId="21C01E2B" w14:textId="77777777" w:rsidR="002F16DA" w:rsidRDefault="002F16DA" w:rsidP="002F16DA">
      <w:pPr>
        <w:pStyle w:val="Voetnoottekst"/>
      </w:pPr>
      <w:r>
        <w:rPr>
          <w:rStyle w:val="Voetnootmarkering"/>
        </w:rPr>
        <w:footnoteRef/>
      </w:r>
      <w:r>
        <w:t xml:space="preserve"> </w:t>
      </w:r>
      <w:r>
        <w:tab/>
        <w:t>Besluit tot d</w:t>
      </w:r>
      <w:r w:rsidRPr="00224AEB">
        <w:t xml:space="preserve">e plaatsing of verwijdering van </w:t>
      </w:r>
      <w:r>
        <w:t xml:space="preserve">bepaalde </w:t>
      </w:r>
      <w:r w:rsidRPr="00224AEB">
        <w:t>verkeerstekens en onderborden</w:t>
      </w:r>
      <w:r>
        <w:t xml:space="preserve"> en bepaalde m</w:t>
      </w:r>
      <w:r w:rsidRPr="00C27923">
        <w:t>aatregelen op of aan de weg tot wijziging van de inrichting van de weg of tot het aanbrengen of verwijderen van voorzieningen ter regeling van het verkeer</w:t>
      </w:r>
    </w:p>
  </w:footnote>
  <w:footnote w:id="22">
    <w:p w14:paraId="62522C83" w14:textId="77777777" w:rsidR="002F16DA" w:rsidRDefault="002F16DA" w:rsidP="002F16DA">
      <w:pPr>
        <w:pStyle w:val="Voetnoottekst"/>
      </w:pPr>
      <w:r>
        <w:rPr>
          <w:rStyle w:val="Voetnootmarkering"/>
        </w:rPr>
        <w:footnoteRef/>
      </w:r>
      <w:r>
        <w:t xml:space="preserve"> </w:t>
      </w:r>
      <w:r>
        <w:tab/>
        <w:t>Besluit waardoor een weg ophoudt openbaar te zijn</w:t>
      </w:r>
    </w:p>
  </w:footnote>
  <w:footnote w:id="23">
    <w:p w14:paraId="7DC433BC" w14:textId="77777777" w:rsidR="002F16DA" w:rsidRDefault="002F16DA" w:rsidP="002F16DA">
      <w:pPr>
        <w:pStyle w:val="Voetnoottekst"/>
      </w:pPr>
      <w:r>
        <w:rPr>
          <w:rStyle w:val="Voetnootmarkering"/>
        </w:rPr>
        <w:footnoteRef/>
      </w:r>
      <w:r>
        <w:t xml:space="preserve"> </w:t>
      </w:r>
      <w:r>
        <w:tab/>
      </w:r>
      <w:r w:rsidRPr="00784672">
        <w:t>Art</w:t>
      </w:r>
      <w:r>
        <w:t>ikel</w:t>
      </w:r>
      <w:r w:rsidRPr="00784672">
        <w:t xml:space="preserve"> 5.54 </w:t>
      </w:r>
      <w:r>
        <w:t xml:space="preserve">lid 1 </w:t>
      </w:r>
      <w:r w:rsidRPr="00784672">
        <w:t>Ow</w:t>
      </w:r>
    </w:p>
  </w:footnote>
  <w:footnote w:id="24">
    <w:p w14:paraId="7ACD971F" w14:textId="77777777" w:rsidR="004243E2" w:rsidRDefault="004243E2" w:rsidP="004243E2">
      <w:pPr>
        <w:pStyle w:val="Voetnoottekst"/>
      </w:pPr>
      <w:r>
        <w:rPr>
          <w:rStyle w:val="Voetnootmarkering"/>
        </w:rPr>
        <w:footnoteRef/>
      </w:r>
      <w:r>
        <w:t xml:space="preserve"> </w:t>
      </w:r>
      <w:r>
        <w:tab/>
      </w:r>
      <w:r w:rsidRPr="00784672">
        <w:t xml:space="preserve">Artikel 5.54 lid </w:t>
      </w:r>
      <w:r>
        <w:t xml:space="preserve">2 </w:t>
      </w:r>
      <w:r w:rsidRPr="00784672">
        <w:t>Ow</w:t>
      </w:r>
    </w:p>
  </w:footnote>
  <w:footnote w:id="25">
    <w:p w14:paraId="54B50C2C" w14:textId="77777777" w:rsidR="00271479" w:rsidRDefault="00271479" w:rsidP="00271479">
      <w:pPr>
        <w:pStyle w:val="Voetnoottekst"/>
      </w:pPr>
      <w:r>
        <w:rPr>
          <w:rStyle w:val="Voetnootmarkering"/>
        </w:rPr>
        <w:footnoteRef/>
      </w:r>
      <w:r>
        <w:t xml:space="preserve"> </w:t>
      </w:r>
      <w:r>
        <w:tab/>
        <w:t>Artikel 5.50 Ow</w:t>
      </w:r>
    </w:p>
  </w:footnote>
  <w:footnote w:id="26">
    <w:p w14:paraId="29A2E73D" w14:textId="77777777" w:rsidR="002F16DA" w:rsidRDefault="002F16DA" w:rsidP="002F16DA">
      <w:pPr>
        <w:pStyle w:val="Voetnoottekst"/>
      </w:pPr>
      <w:r>
        <w:rPr>
          <w:rStyle w:val="Voetnootmarkering"/>
        </w:rPr>
        <w:footnoteRef/>
      </w:r>
      <w:r>
        <w:t xml:space="preserve"> </w:t>
      </w:r>
      <w:r>
        <w:tab/>
      </w:r>
      <w:r w:rsidRPr="00AF1166">
        <w:t>Art</w:t>
      </w:r>
      <w:r>
        <w:t>ikel</w:t>
      </w:r>
      <w:r w:rsidRPr="00AF1166">
        <w:t xml:space="preserve"> 5.52 </w:t>
      </w:r>
      <w:r>
        <w:t xml:space="preserve">lid 1 </w:t>
      </w:r>
      <w:r w:rsidRPr="00AF1166">
        <w:t>Ow</w:t>
      </w:r>
    </w:p>
  </w:footnote>
  <w:footnote w:id="27">
    <w:p w14:paraId="60BD70DD" w14:textId="7DABDD29" w:rsidR="003A29E3" w:rsidRDefault="003A29E3">
      <w:pPr>
        <w:pStyle w:val="Voetnoottekst"/>
      </w:pPr>
      <w:r>
        <w:rPr>
          <w:rStyle w:val="Voetnootmarkering"/>
        </w:rPr>
        <w:footnoteRef/>
      </w:r>
      <w:r>
        <w:t xml:space="preserve"> </w:t>
      </w:r>
      <w:r>
        <w:tab/>
        <w:t>Artikel 22.16 lid 1 Ow</w:t>
      </w:r>
    </w:p>
  </w:footnote>
  <w:footnote w:id="28">
    <w:p w14:paraId="698DE63A" w14:textId="38810C62" w:rsidR="002F16DA" w:rsidRDefault="002F16DA" w:rsidP="002F16DA">
      <w:pPr>
        <w:pStyle w:val="Voetnoottekst"/>
      </w:pPr>
      <w:r>
        <w:rPr>
          <w:rStyle w:val="Voetnootmarkering"/>
        </w:rPr>
        <w:footnoteRef/>
      </w:r>
      <w:r>
        <w:t xml:space="preserve"> </w:t>
      </w:r>
      <w:r>
        <w:tab/>
        <w:t xml:space="preserve">Artikel 5.53a lid </w:t>
      </w:r>
      <w:r w:rsidR="00EB3204">
        <w:t xml:space="preserve">1 en 4.19a </w:t>
      </w:r>
      <w:r w:rsidR="0025455B">
        <w:t>lid 1 Ow voor het projectbesluit van het waterschap, artikel 5.53a lid 2</w:t>
      </w:r>
      <w:r>
        <w:t xml:space="preserve"> Ow</w:t>
      </w:r>
      <w:r w:rsidR="0025455B">
        <w:t xml:space="preserve"> </w:t>
      </w:r>
      <w:r w:rsidR="0025455B" w:rsidRPr="0025455B">
        <w:t>voor het projectbesluit</w:t>
      </w:r>
      <w:r w:rsidR="0025455B">
        <w:t xml:space="preserve"> van de provincie</w:t>
      </w:r>
    </w:p>
  </w:footnote>
  <w:footnote w:id="29">
    <w:p w14:paraId="4DCE6B71" w14:textId="00AFDFF0" w:rsidR="00D3603E" w:rsidRDefault="00D3603E">
      <w:pPr>
        <w:pStyle w:val="Voetnoottekst"/>
      </w:pPr>
      <w:r>
        <w:rPr>
          <w:rStyle w:val="Voetnootmarkering"/>
        </w:rPr>
        <w:footnoteRef/>
      </w:r>
      <w:r>
        <w:t xml:space="preserve"> </w:t>
      </w:r>
      <w:r>
        <w:tab/>
      </w:r>
      <w:r w:rsidR="00893945" w:rsidRPr="00893945">
        <w:t>Artikel 5.47 leden 1 en 3 Ow</w:t>
      </w:r>
    </w:p>
  </w:footnote>
  <w:footnote w:id="30">
    <w:p w14:paraId="5756D394" w14:textId="7763AB56" w:rsidR="00E51BCF" w:rsidRDefault="00E51BCF">
      <w:pPr>
        <w:pStyle w:val="Voetnoottekst"/>
      </w:pPr>
      <w:r>
        <w:rPr>
          <w:rStyle w:val="Voetnootmarkering"/>
        </w:rPr>
        <w:footnoteRef/>
      </w:r>
      <w:r>
        <w:t xml:space="preserve"> </w:t>
      </w:r>
      <w:r>
        <w:tab/>
      </w:r>
      <w:r w:rsidR="0076270F" w:rsidRPr="0076270F">
        <w:t>Artikel 5.47 lid 4 Ow</w:t>
      </w:r>
    </w:p>
  </w:footnote>
  <w:footnote w:id="31">
    <w:p w14:paraId="7D7B799A" w14:textId="5F7C90A8" w:rsidR="000B2E49" w:rsidRDefault="000B2E49">
      <w:pPr>
        <w:pStyle w:val="Voetnoottekst"/>
      </w:pPr>
      <w:r>
        <w:rPr>
          <w:rStyle w:val="Voetnootmarkering"/>
        </w:rPr>
        <w:footnoteRef/>
      </w:r>
      <w:r>
        <w:t xml:space="preserve"> </w:t>
      </w:r>
      <w:r>
        <w:tab/>
      </w:r>
      <w:r w:rsidR="00705578" w:rsidRPr="00705578">
        <w:t>Artikel 5.48 Ow</w:t>
      </w:r>
    </w:p>
  </w:footnote>
  <w:footnote w:id="32">
    <w:p w14:paraId="1EEDB1D7" w14:textId="6FB7A46B" w:rsidR="00705578" w:rsidRDefault="00705578">
      <w:pPr>
        <w:pStyle w:val="Voetnoottekst"/>
      </w:pPr>
      <w:r>
        <w:rPr>
          <w:rStyle w:val="Voetnootmarkering"/>
        </w:rPr>
        <w:footnoteRef/>
      </w:r>
      <w:r>
        <w:t xml:space="preserve"> </w:t>
      </w:r>
      <w:r>
        <w:tab/>
      </w:r>
      <w:r w:rsidR="004E2E4A" w:rsidRPr="004E2E4A">
        <w:t>Artikel 5.49 Ow</w:t>
      </w:r>
    </w:p>
  </w:footnote>
  <w:footnote w:id="33">
    <w:p w14:paraId="10B2E8C9" w14:textId="2E5E18B4" w:rsidR="00316C8F" w:rsidRDefault="00316C8F">
      <w:pPr>
        <w:pStyle w:val="Voetnoottekst"/>
      </w:pPr>
      <w:r>
        <w:rPr>
          <w:rStyle w:val="Voetnootmarkering"/>
        </w:rPr>
        <w:footnoteRef/>
      </w:r>
      <w:r>
        <w:t xml:space="preserve"> </w:t>
      </w:r>
      <w:r>
        <w:tab/>
      </w:r>
      <w:r w:rsidR="00984BA6" w:rsidRPr="00984BA6">
        <w:t>Artikel 16.70 Ow</w:t>
      </w:r>
    </w:p>
  </w:footnote>
  <w:footnote w:id="34">
    <w:p w14:paraId="2E619FE6" w14:textId="2344E9C8" w:rsidR="008563D4" w:rsidRDefault="008563D4">
      <w:pPr>
        <w:pStyle w:val="Voetnoottekst"/>
      </w:pPr>
      <w:r>
        <w:rPr>
          <w:rStyle w:val="Voetnootmarkering"/>
        </w:rPr>
        <w:footnoteRef/>
      </w:r>
      <w:r>
        <w:t xml:space="preserve"> </w:t>
      </w:r>
      <w:r>
        <w:tab/>
      </w:r>
      <w:r w:rsidR="00E21CAA" w:rsidRPr="00E21CAA">
        <w:t>Artikel 16.71 lid 1 aanhef en onder a Ow</w:t>
      </w:r>
    </w:p>
  </w:footnote>
  <w:footnote w:id="35">
    <w:p w14:paraId="5F75A966" w14:textId="1576555C" w:rsidR="00100F0B" w:rsidRDefault="00100F0B">
      <w:pPr>
        <w:pStyle w:val="Voetnoottekst"/>
      </w:pPr>
      <w:r>
        <w:rPr>
          <w:rStyle w:val="Voetnootmarkering"/>
        </w:rPr>
        <w:footnoteRef/>
      </w:r>
      <w:r>
        <w:t xml:space="preserve"> </w:t>
      </w:r>
      <w:r>
        <w:tab/>
      </w:r>
      <w:r w:rsidR="00CF5477" w:rsidRPr="00CF5477">
        <w:t>Artikel 16.72 Ow</w:t>
      </w:r>
    </w:p>
  </w:footnote>
  <w:footnote w:id="36">
    <w:p w14:paraId="3024F966" w14:textId="11938916" w:rsidR="00FF6C70" w:rsidRDefault="00FF6C70">
      <w:pPr>
        <w:pStyle w:val="Voetnoottekst"/>
      </w:pPr>
      <w:r>
        <w:rPr>
          <w:rStyle w:val="Voetnootmarkering"/>
        </w:rPr>
        <w:footnoteRef/>
      </w:r>
      <w:r>
        <w:t xml:space="preserve"> </w:t>
      </w:r>
      <w:r>
        <w:tab/>
      </w:r>
      <w:r w:rsidR="003B07AD" w:rsidRPr="003B07AD">
        <w:t xml:space="preserve">Artikel 2.2 onderdeel B sub 2 sub g sub d </w:t>
      </w:r>
      <w:r w:rsidR="006F1A9F">
        <w:t xml:space="preserve">en h </w:t>
      </w:r>
      <w:r w:rsidR="003B07AD" w:rsidRPr="003B07AD">
        <w:t xml:space="preserve">Invoeringswet Omgevingswet, waarmee afdeling 5.2 Omgevingswet (Projectprocedure) </w:t>
      </w:r>
      <w:r w:rsidR="006F1A9F" w:rsidRPr="006F1A9F">
        <w:t xml:space="preserve">en artikel 16.72 </w:t>
      </w:r>
      <w:r w:rsidR="003A1F5D">
        <w:t xml:space="preserve">(goedkeuring projectbesluit waterschap door GS) </w:t>
      </w:r>
      <w:r w:rsidR="003B07AD" w:rsidRPr="003B07AD">
        <w:t>word</w:t>
      </w:r>
      <w:r w:rsidR="003A1F5D">
        <w:t>en</w:t>
      </w:r>
      <w:r w:rsidR="003B07AD" w:rsidRPr="003B07AD">
        <w:t xml:space="preserve"> toegevoegd aan artikel 2 van bijlage 2 van de Awb, waarmee de besluiten worden aanwezen waartegen op grond van artikel 8:6 lid 1 Awb rechtstreeks beroep bij de Afdeling bestuursrecht van de Raad van State openstaat</w:t>
      </w:r>
    </w:p>
  </w:footnote>
  <w:footnote w:id="37">
    <w:p w14:paraId="4650D5AA" w14:textId="3EE878C9" w:rsidR="009C614A" w:rsidRDefault="009C614A">
      <w:pPr>
        <w:pStyle w:val="Voetnoottekst"/>
      </w:pPr>
      <w:r>
        <w:rPr>
          <w:rStyle w:val="Voetnootmarkering"/>
        </w:rPr>
        <w:footnoteRef/>
      </w:r>
      <w:r>
        <w:t xml:space="preserve"> </w:t>
      </w:r>
      <w:r>
        <w:tab/>
      </w:r>
      <w:r w:rsidR="00BD07DD" w:rsidRPr="00BD07DD">
        <w:t>Artikel 16.78 lid 3 Ow</w:t>
      </w:r>
    </w:p>
  </w:footnote>
  <w:footnote w:id="38">
    <w:p w14:paraId="31A212AB" w14:textId="11CC0CF6" w:rsidR="00BD07DD" w:rsidRDefault="00BD07DD">
      <w:pPr>
        <w:pStyle w:val="Voetnoottekst"/>
      </w:pPr>
      <w:r>
        <w:rPr>
          <w:rStyle w:val="Voetnootmarkering"/>
        </w:rPr>
        <w:footnoteRef/>
      </w:r>
      <w:r>
        <w:t xml:space="preserve"> </w:t>
      </w:r>
      <w:r w:rsidR="00A56678">
        <w:tab/>
      </w:r>
      <w:r w:rsidR="00A56678" w:rsidRPr="00A56678">
        <w:t>Artikel 16.78 lid 4 Ow</w:t>
      </w:r>
    </w:p>
  </w:footnote>
  <w:footnote w:id="39">
    <w:p w14:paraId="49B0AEB6" w14:textId="3DC84522" w:rsidR="00D34A91" w:rsidRDefault="00D34A91">
      <w:pPr>
        <w:pStyle w:val="Voetnoottekst"/>
      </w:pPr>
      <w:r>
        <w:rPr>
          <w:rStyle w:val="Voetnootmarkering"/>
        </w:rPr>
        <w:footnoteRef/>
      </w:r>
      <w:r>
        <w:t xml:space="preserve"> </w:t>
      </w:r>
      <w:r>
        <w:tab/>
        <w:t>A</w:t>
      </w:r>
      <w:r w:rsidRPr="00D34A91">
        <w:t xml:space="preserve">rtikel 5.52 </w:t>
      </w:r>
      <w:r>
        <w:t xml:space="preserve">lid 1 </w:t>
      </w:r>
      <w:r w:rsidRPr="00D34A91">
        <w:t>Ow</w:t>
      </w:r>
    </w:p>
  </w:footnote>
  <w:footnote w:id="40">
    <w:p w14:paraId="3D86DBC8" w14:textId="0214DE07" w:rsidR="00B073B4" w:rsidRDefault="00B073B4">
      <w:pPr>
        <w:pStyle w:val="Voetnoottekst"/>
      </w:pPr>
      <w:r>
        <w:rPr>
          <w:rStyle w:val="Voetnootmarkering"/>
        </w:rPr>
        <w:footnoteRef/>
      </w:r>
      <w:r>
        <w:t xml:space="preserve"> </w:t>
      </w:r>
      <w:r>
        <w:tab/>
      </w:r>
      <w:r w:rsidRPr="00B073B4">
        <w:t xml:space="preserve">Artikel 5.52 lid </w:t>
      </w:r>
      <w:r>
        <w:t>2</w:t>
      </w:r>
      <w:r w:rsidRPr="00B073B4">
        <w:t xml:space="preserve"> Ow</w:t>
      </w:r>
      <w:r w:rsidR="001852AA">
        <w:t xml:space="preserve"> en artikel 5.7 Ob</w:t>
      </w:r>
    </w:p>
  </w:footnote>
  <w:footnote w:id="41">
    <w:p w14:paraId="1BD9FE4F" w14:textId="77777777" w:rsidR="00AE1B54" w:rsidRDefault="00AE1B54" w:rsidP="00AE1B54">
      <w:pPr>
        <w:pStyle w:val="Voetnoottekst"/>
      </w:pPr>
      <w:r>
        <w:rPr>
          <w:rStyle w:val="Voetnootmarkering"/>
        </w:rPr>
        <w:footnoteRef/>
      </w:r>
      <w:r>
        <w:t xml:space="preserve"> </w:t>
      </w:r>
      <w:r>
        <w:tab/>
        <w:t>Artikel 5.45 lid 2 en 16.7 Ow</w:t>
      </w:r>
    </w:p>
  </w:footnote>
  <w:footnote w:id="42">
    <w:p w14:paraId="14FDDC9E" w14:textId="77777777" w:rsidR="00AE1B54" w:rsidRDefault="00AE1B54" w:rsidP="00AE1B54">
      <w:pPr>
        <w:pStyle w:val="Voetnoottekst"/>
      </w:pPr>
      <w:r>
        <w:rPr>
          <w:rStyle w:val="Voetnootmarkering"/>
        </w:rPr>
        <w:footnoteRef/>
      </w:r>
      <w:r>
        <w:t xml:space="preserve"> </w:t>
      </w:r>
      <w:r>
        <w:tab/>
      </w:r>
      <w:r w:rsidRPr="00C00049">
        <w:t xml:space="preserve">Artikel 5.45 lid </w:t>
      </w:r>
      <w:r>
        <w:t>1</w:t>
      </w:r>
      <w:r w:rsidRPr="00C00049">
        <w:t xml:space="preserve"> en 16.7 Ow</w:t>
      </w:r>
    </w:p>
  </w:footnote>
  <w:footnote w:id="43">
    <w:p w14:paraId="6A054A8D" w14:textId="77777777" w:rsidR="00AE1B54" w:rsidRDefault="00AE1B54" w:rsidP="00AE1B54">
      <w:pPr>
        <w:pStyle w:val="Voetnoottekst"/>
      </w:pPr>
      <w:r>
        <w:rPr>
          <w:rStyle w:val="Voetnootmarkering"/>
        </w:rPr>
        <w:footnoteRef/>
      </w:r>
      <w:r>
        <w:t xml:space="preserve"> </w:t>
      </w:r>
      <w:r>
        <w:tab/>
      </w:r>
      <w:r w:rsidRPr="00677938">
        <w:t xml:space="preserve">Artikel 5.45 lid </w:t>
      </w:r>
      <w:r>
        <w:t>3</w:t>
      </w:r>
      <w:r w:rsidRPr="00677938">
        <w:t xml:space="preserve"> Ow</w:t>
      </w:r>
    </w:p>
  </w:footnote>
  <w:footnote w:id="44">
    <w:p w14:paraId="6809E30E" w14:textId="77777777" w:rsidR="00AE1B54" w:rsidRDefault="00AE1B54" w:rsidP="00AE1B54">
      <w:pPr>
        <w:pStyle w:val="Voetnoottekst"/>
      </w:pPr>
      <w:r>
        <w:rPr>
          <w:rStyle w:val="Voetnootmarkering"/>
        </w:rPr>
        <w:footnoteRef/>
      </w:r>
      <w:r>
        <w:t xml:space="preserve"> </w:t>
      </w:r>
      <w:r>
        <w:tab/>
      </w:r>
      <w:r w:rsidRPr="00677938">
        <w:t xml:space="preserve">Artikel 5.45 lid </w:t>
      </w:r>
      <w:r>
        <w:t>4</w:t>
      </w:r>
      <w:r w:rsidRPr="00677938">
        <w:t xml:space="preserve"> Ow</w:t>
      </w:r>
    </w:p>
  </w:footnote>
  <w:footnote w:id="45">
    <w:p w14:paraId="636B5A00" w14:textId="0FAAAE57" w:rsidR="00DB34FA" w:rsidRDefault="00DB34FA">
      <w:pPr>
        <w:pStyle w:val="Voetnoottekst"/>
      </w:pPr>
      <w:r>
        <w:rPr>
          <w:rStyle w:val="Voetnootmarkering"/>
        </w:rPr>
        <w:footnoteRef/>
      </w:r>
      <w:r>
        <w:t xml:space="preserve"> </w:t>
      </w:r>
      <w:r>
        <w:tab/>
        <w:t>A</w:t>
      </w:r>
      <w:r w:rsidRPr="00DB34FA">
        <w:t>rtikel 3:27 Awb</w:t>
      </w:r>
    </w:p>
  </w:footnote>
  <w:footnote w:id="46">
    <w:p w14:paraId="031EFF5D" w14:textId="6DF15270" w:rsidR="0087479B" w:rsidRDefault="0087479B">
      <w:pPr>
        <w:pStyle w:val="Voetnoottekst"/>
      </w:pPr>
      <w:r>
        <w:rPr>
          <w:rStyle w:val="Voetnootmarkering"/>
        </w:rPr>
        <w:footnoteRef/>
      </w:r>
      <w:r>
        <w:t xml:space="preserve"> </w:t>
      </w:r>
      <w:r w:rsidR="00484993">
        <w:tab/>
        <w:t>Artikel 16.21 Ow</w:t>
      </w:r>
    </w:p>
  </w:footnote>
  <w:footnote w:id="47">
    <w:p w14:paraId="0B6BFE4D" w14:textId="27C39DBA" w:rsidR="00484993" w:rsidRDefault="00484993">
      <w:pPr>
        <w:pStyle w:val="Voetnoottekst"/>
      </w:pPr>
      <w:r>
        <w:rPr>
          <w:rStyle w:val="Voetnootmarkering"/>
        </w:rPr>
        <w:footnoteRef/>
      </w:r>
      <w:r>
        <w:t xml:space="preserve"> </w:t>
      </w:r>
      <w:r>
        <w:tab/>
        <w:t>Artikel 4.16 Ow</w:t>
      </w:r>
    </w:p>
  </w:footnote>
  <w:footnote w:id="48">
    <w:p w14:paraId="474AFF54" w14:textId="0868F5C4" w:rsidR="00484993" w:rsidRDefault="00484993">
      <w:pPr>
        <w:pStyle w:val="Voetnoottekst"/>
      </w:pPr>
      <w:r>
        <w:rPr>
          <w:rStyle w:val="Voetnootmarkering"/>
        </w:rPr>
        <w:footnoteRef/>
      </w:r>
      <w:r>
        <w:t xml:space="preserve"> </w:t>
      </w:r>
      <w:r>
        <w:tab/>
        <w:t xml:space="preserve">Artikel 5.52 </w:t>
      </w:r>
      <w:r w:rsidR="00702010">
        <w:t xml:space="preserve">lid 1 </w:t>
      </w:r>
      <w:r>
        <w:t>Ow</w:t>
      </w:r>
    </w:p>
  </w:footnote>
  <w:footnote w:id="49">
    <w:p w14:paraId="7B169D14" w14:textId="75290EBD" w:rsidR="00660B29" w:rsidRDefault="00660B29">
      <w:pPr>
        <w:pStyle w:val="Voetnoottekst"/>
      </w:pPr>
      <w:r>
        <w:rPr>
          <w:rStyle w:val="Voetnootmarkering"/>
        </w:rPr>
        <w:footnoteRef/>
      </w:r>
      <w:r>
        <w:t xml:space="preserve"> </w:t>
      </w:r>
      <w:r>
        <w:tab/>
        <w:t>Artikel 16.2 Ow</w:t>
      </w:r>
    </w:p>
  </w:footnote>
  <w:footnote w:id="50">
    <w:p w14:paraId="40A71D9A" w14:textId="77777777" w:rsidR="00EE664E" w:rsidRDefault="00EE664E" w:rsidP="00EE664E">
      <w:pPr>
        <w:pStyle w:val="Voetnoottekst"/>
      </w:pPr>
      <w:r>
        <w:rPr>
          <w:rStyle w:val="Voetnootmarkering"/>
        </w:rPr>
        <w:footnoteRef/>
      </w:r>
      <w:r>
        <w:t xml:space="preserve"> </w:t>
      </w:r>
      <w:r>
        <w:tab/>
      </w:r>
      <w:r w:rsidRPr="008633C6">
        <w:t>Artikel 22.16 Ow</w:t>
      </w:r>
    </w:p>
  </w:footnote>
  <w:footnote w:id="51">
    <w:p w14:paraId="008B2625" w14:textId="24338FE4" w:rsidR="00B72615" w:rsidRDefault="00B72615">
      <w:pPr>
        <w:pStyle w:val="Voetnoottekst"/>
      </w:pPr>
      <w:r>
        <w:rPr>
          <w:rStyle w:val="Voetnootmarkering"/>
        </w:rPr>
        <w:footnoteRef/>
      </w:r>
      <w:r>
        <w:t xml:space="preserve"> </w:t>
      </w:r>
      <w:r>
        <w:tab/>
        <w:t>Artikel 22.16 lid 1 Ow</w:t>
      </w:r>
    </w:p>
  </w:footnote>
  <w:footnote w:id="52">
    <w:p w14:paraId="2AF3C3BA" w14:textId="5A29CD57" w:rsidR="008D2358" w:rsidRDefault="008D2358">
      <w:pPr>
        <w:pStyle w:val="Voetnoottekst"/>
      </w:pPr>
      <w:r>
        <w:rPr>
          <w:rStyle w:val="Voetnootmarkering"/>
        </w:rPr>
        <w:footnoteRef/>
      </w:r>
      <w:r>
        <w:t xml:space="preserve"> </w:t>
      </w:r>
      <w:r>
        <w:tab/>
      </w:r>
      <w:r w:rsidRPr="008D2358">
        <w:t xml:space="preserve">Artikel 22.16 lid </w:t>
      </w:r>
      <w:r>
        <w:t>2</w:t>
      </w:r>
      <w:r w:rsidRPr="008D2358">
        <w:t xml:space="preserve"> Ow</w:t>
      </w:r>
    </w:p>
  </w:footnote>
  <w:footnote w:id="53">
    <w:p w14:paraId="08B3FA2A" w14:textId="77777777" w:rsidR="001149C5" w:rsidRDefault="001149C5" w:rsidP="001149C5">
      <w:pPr>
        <w:pStyle w:val="Voetnoottekst"/>
      </w:pPr>
      <w:r>
        <w:rPr>
          <w:rStyle w:val="Voetnootmarkering"/>
        </w:rPr>
        <w:footnoteRef/>
      </w:r>
      <w:r>
        <w:t xml:space="preserve"> </w:t>
      </w:r>
      <w:r>
        <w:tab/>
        <w:t xml:space="preserve">Artikel 4.6 lid 2 </w:t>
      </w:r>
      <w:r w:rsidRPr="005947ED">
        <w:t>Invoeringswet Omgevingswet</w:t>
      </w:r>
    </w:p>
  </w:footnote>
  <w:footnote w:id="54">
    <w:p w14:paraId="5742CEB9" w14:textId="77777777" w:rsidR="00D977A3" w:rsidRDefault="00D977A3" w:rsidP="00D977A3">
      <w:pPr>
        <w:pStyle w:val="Voetnoottekst"/>
      </w:pPr>
      <w:r>
        <w:rPr>
          <w:rStyle w:val="Voetnootmarkering"/>
        </w:rPr>
        <w:footnoteRef/>
      </w:r>
      <w:r>
        <w:t xml:space="preserve"> </w:t>
      </w:r>
      <w:r>
        <w:tab/>
      </w:r>
      <w:r w:rsidRPr="001B4969">
        <w:t>Artikel 4.44 lid 1 Invoeringswet Omgevingswet</w:t>
      </w:r>
    </w:p>
  </w:footnote>
  <w:footnote w:id="55">
    <w:p w14:paraId="39016573" w14:textId="77777777" w:rsidR="00D977A3" w:rsidRDefault="00D977A3" w:rsidP="00D977A3">
      <w:pPr>
        <w:pStyle w:val="Voetnoottekst"/>
      </w:pPr>
      <w:r>
        <w:rPr>
          <w:rStyle w:val="Voetnootmarkering"/>
        </w:rPr>
        <w:footnoteRef/>
      </w:r>
      <w:r>
        <w:t xml:space="preserve"> </w:t>
      </w:r>
      <w:r>
        <w:tab/>
      </w:r>
      <w:r w:rsidRPr="00676B3B">
        <w:t xml:space="preserve">Artikel 4.45 lid 1 </w:t>
      </w:r>
      <w:r>
        <w:t xml:space="preserve">en lid 2 </w:t>
      </w:r>
      <w:r w:rsidRPr="00676B3B">
        <w:t>Invoeringswet Omgevingswet</w:t>
      </w:r>
    </w:p>
  </w:footnote>
  <w:footnote w:id="56">
    <w:p w14:paraId="10F3502B" w14:textId="44E1436B" w:rsidR="009701C1" w:rsidRDefault="009701C1">
      <w:pPr>
        <w:pStyle w:val="Voetnoottekst"/>
      </w:pPr>
      <w:r>
        <w:rPr>
          <w:rStyle w:val="Voetnootmarkering"/>
        </w:rPr>
        <w:footnoteRef/>
      </w:r>
      <w:r>
        <w:t xml:space="preserve"> </w:t>
      </w:r>
      <w:r>
        <w:tab/>
        <w:t>Artikel</w:t>
      </w:r>
      <w:r w:rsidR="00F567E6">
        <w:t>en</w:t>
      </w:r>
      <w:r>
        <w:t xml:space="preserve"> 4.62 lid 2</w:t>
      </w:r>
      <w:r w:rsidR="00F82E5A">
        <w:t>, 4.63 lid 2. 4.</w:t>
      </w:r>
      <w:r w:rsidR="00CC7878">
        <w:t>64 lid 2 en 4.65 lid 2</w:t>
      </w:r>
      <w:r>
        <w:t xml:space="preserve"> </w:t>
      </w:r>
      <w:r w:rsidRPr="009701C1">
        <w:t>Invoeringswet Omgevingswet</w:t>
      </w:r>
    </w:p>
  </w:footnote>
  <w:footnote w:id="57">
    <w:p w14:paraId="113E088C" w14:textId="77777777" w:rsidR="00D977A3" w:rsidRDefault="00D977A3" w:rsidP="00D977A3">
      <w:pPr>
        <w:pStyle w:val="Voetnoottekst"/>
      </w:pPr>
      <w:r>
        <w:rPr>
          <w:rStyle w:val="Voetnootmarkering"/>
        </w:rPr>
        <w:footnoteRef/>
      </w:r>
      <w:r>
        <w:t xml:space="preserve"> </w:t>
      </w:r>
      <w:r>
        <w:tab/>
        <w:t xml:space="preserve">Artikelen 4.32, 4.37 en 4.39 </w:t>
      </w:r>
      <w:r w:rsidRPr="00C95511">
        <w:t>Invoeringswet Omgevingswet</w:t>
      </w:r>
    </w:p>
  </w:footnote>
  <w:footnote w:id="58">
    <w:p w14:paraId="13DA9F1B" w14:textId="77777777" w:rsidR="00D977A3" w:rsidRDefault="00D977A3" w:rsidP="00D977A3">
      <w:pPr>
        <w:pStyle w:val="Voetnoottekst"/>
      </w:pPr>
      <w:r>
        <w:rPr>
          <w:rStyle w:val="Voetnootmarkering"/>
        </w:rPr>
        <w:footnoteRef/>
      </w:r>
      <w:r>
        <w:t xml:space="preserve"> </w:t>
      </w:r>
      <w:r>
        <w:tab/>
      </w:r>
      <w:r w:rsidRPr="00E90D82">
        <w:t>Artikel 4.107 Invoeringswet Omgevingswet</w:t>
      </w:r>
    </w:p>
  </w:footnote>
  <w:footnote w:id="59">
    <w:p w14:paraId="0A84D99B" w14:textId="51A9C148" w:rsidR="00895529" w:rsidRDefault="00895529">
      <w:pPr>
        <w:pStyle w:val="Voetnoottekst"/>
      </w:pPr>
      <w:r>
        <w:rPr>
          <w:rStyle w:val="Voetnootmarkering"/>
        </w:rPr>
        <w:footnoteRef/>
      </w:r>
      <w:r>
        <w:t xml:space="preserve"> </w:t>
      </w:r>
      <w:r w:rsidR="00F37EF7">
        <w:tab/>
      </w:r>
      <w:r w:rsidR="00F37EF7" w:rsidRPr="00F37EF7">
        <w:t>Artikel</w:t>
      </w:r>
      <w:r w:rsidR="00A70268">
        <w:t>en</w:t>
      </w:r>
      <w:r w:rsidR="00F37EF7" w:rsidRPr="00F37EF7">
        <w:t xml:space="preserve"> 4.62 l</w:t>
      </w:r>
      <w:r w:rsidR="00F37EF7">
        <w:t>e</w:t>
      </w:r>
      <w:r w:rsidR="00F37EF7" w:rsidRPr="00F37EF7">
        <w:t>d</w:t>
      </w:r>
      <w:r w:rsidR="00F37EF7">
        <w:t>en</w:t>
      </w:r>
      <w:r w:rsidR="00F37EF7" w:rsidRPr="00F37EF7">
        <w:t xml:space="preserve"> </w:t>
      </w:r>
      <w:r w:rsidR="00F37EF7">
        <w:t>3 en 4</w:t>
      </w:r>
      <w:r w:rsidR="00EB3369">
        <w:t xml:space="preserve">, </w:t>
      </w:r>
      <w:r w:rsidR="00EB3369" w:rsidRPr="00EB3369">
        <w:t>4.6</w:t>
      </w:r>
      <w:r w:rsidR="00EB3369">
        <w:t>3</w:t>
      </w:r>
      <w:r w:rsidR="00EB3369" w:rsidRPr="00EB3369">
        <w:t xml:space="preserve"> leden 3 en 4</w:t>
      </w:r>
      <w:r w:rsidR="00EB3369">
        <w:t xml:space="preserve">, </w:t>
      </w:r>
      <w:r w:rsidR="00EB3369" w:rsidRPr="00EB3369">
        <w:t>4.6</w:t>
      </w:r>
      <w:r w:rsidR="00EB3369">
        <w:t>4</w:t>
      </w:r>
      <w:r w:rsidR="00EB3369" w:rsidRPr="00EB3369">
        <w:t xml:space="preserve"> leden 3 en 4 </w:t>
      </w:r>
      <w:r w:rsidR="00EB3369">
        <w:t xml:space="preserve">en </w:t>
      </w:r>
      <w:r w:rsidR="00EB3369" w:rsidRPr="00EB3369">
        <w:t>4.6</w:t>
      </w:r>
      <w:r w:rsidR="00EB3369">
        <w:t>5</w:t>
      </w:r>
      <w:r w:rsidR="00EB3369" w:rsidRPr="00EB3369">
        <w:t xml:space="preserve"> leden 3 en 4 </w:t>
      </w:r>
      <w:r w:rsidR="00F37EF7" w:rsidRPr="00F37EF7">
        <w:t>Invoeringswet Omgevingswet</w:t>
      </w:r>
    </w:p>
  </w:footnote>
  <w:footnote w:id="60">
    <w:p w14:paraId="420210FF" w14:textId="77777777" w:rsidR="00D653A6" w:rsidRDefault="00D653A6" w:rsidP="00D653A6">
      <w:pPr>
        <w:pStyle w:val="Voetnoottekst"/>
      </w:pPr>
      <w:r>
        <w:rPr>
          <w:rStyle w:val="Voetnootmarkering"/>
        </w:rPr>
        <w:footnoteRef/>
      </w:r>
      <w:r>
        <w:t xml:space="preserve"> </w:t>
      </w:r>
      <w:r>
        <w:tab/>
        <w:t>A</w:t>
      </w:r>
      <w:r w:rsidRPr="006D3E67">
        <w:t>rt</w:t>
      </w:r>
      <w:r>
        <w:t>ikel</w:t>
      </w:r>
      <w:r w:rsidRPr="006D3E67">
        <w:t xml:space="preserve"> 4.6 lid 1 Invoeringswet Omgevingswet</w:t>
      </w:r>
    </w:p>
  </w:footnote>
  <w:footnote w:id="61">
    <w:p w14:paraId="6452E964" w14:textId="77777777" w:rsidR="00D653A6" w:rsidRDefault="00D653A6" w:rsidP="00D653A6">
      <w:pPr>
        <w:pStyle w:val="Voetnoottekst"/>
      </w:pPr>
      <w:r>
        <w:rPr>
          <w:rStyle w:val="Voetnootmarkering"/>
        </w:rPr>
        <w:footnoteRef/>
      </w:r>
      <w:r>
        <w:t xml:space="preserve"> </w:t>
      </w:r>
      <w:r>
        <w:tab/>
      </w:r>
      <w:r w:rsidRPr="008F5DD4">
        <w:t>Artikel 4.4</w:t>
      </w:r>
      <w:r>
        <w:t>9</w:t>
      </w:r>
      <w:r w:rsidRPr="008F5DD4">
        <w:t xml:space="preserve"> lid 1 Invoeringswet Omgevingswet</w:t>
      </w:r>
    </w:p>
  </w:footnote>
  <w:footnote w:id="62">
    <w:p w14:paraId="5BD08A9A" w14:textId="77777777" w:rsidR="00D653A6" w:rsidRDefault="00D653A6" w:rsidP="00D653A6">
      <w:pPr>
        <w:pStyle w:val="Voetnoottekst"/>
      </w:pPr>
      <w:r>
        <w:rPr>
          <w:rStyle w:val="Voetnootmarkering"/>
        </w:rPr>
        <w:footnoteRef/>
      </w:r>
      <w:r>
        <w:t xml:space="preserve"> </w:t>
      </w:r>
      <w:r>
        <w:tab/>
      </w:r>
      <w:r w:rsidRPr="00515E13">
        <w:t xml:space="preserve">Artikel 4.49 lid </w:t>
      </w:r>
      <w:r>
        <w:t>2</w:t>
      </w:r>
      <w:r w:rsidRPr="00515E13">
        <w:t xml:space="preserve"> Invoeringswet Omgevingswet</w:t>
      </w:r>
    </w:p>
  </w:footnote>
  <w:footnote w:id="63">
    <w:p w14:paraId="6A6217A6" w14:textId="77777777" w:rsidR="00D653A6" w:rsidRDefault="00D653A6" w:rsidP="00D653A6">
      <w:pPr>
        <w:pStyle w:val="Voetnoottekst"/>
      </w:pPr>
      <w:r>
        <w:rPr>
          <w:rStyle w:val="Voetnootmarkering"/>
        </w:rPr>
        <w:footnoteRef/>
      </w:r>
      <w:r>
        <w:t xml:space="preserve"> </w:t>
      </w:r>
      <w:r>
        <w:tab/>
      </w:r>
      <w:r w:rsidRPr="0084214E">
        <w:t>Artikel 4.</w:t>
      </w:r>
      <w:r>
        <w:t>50</w:t>
      </w:r>
      <w:r w:rsidRPr="0084214E">
        <w:t xml:space="preserve"> lid </w:t>
      </w:r>
      <w:r>
        <w:t>1</w:t>
      </w:r>
      <w:r w:rsidRPr="0084214E">
        <w:t xml:space="preserve"> Invoeringswet Omgevingswet</w:t>
      </w:r>
    </w:p>
  </w:footnote>
  <w:footnote w:id="64">
    <w:p w14:paraId="5032361D" w14:textId="77777777" w:rsidR="00D653A6" w:rsidRDefault="00D653A6" w:rsidP="00D653A6">
      <w:pPr>
        <w:pStyle w:val="Voetnoottekst"/>
      </w:pPr>
      <w:r>
        <w:rPr>
          <w:rStyle w:val="Voetnootmarkering"/>
        </w:rPr>
        <w:footnoteRef/>
      </w:r>
      <w:r>
        <w:t xml:space="preserve"> </w:t>
      </w:r>
      <w:r>
        <w:tab/>
      </w:r>
      <w:r w:rsidRPr="00CA2652">
        <w:t xml:space="preserve">Artikel 4.50 lid </w:t>
      </w:r>
      <w:r>
        <w:t>3</w:t>
      </w:r>
      <w:r w:rsidRPr="00CA2652">
        <w:t xml:space="preserve"> Invoeringswet Omgevingswet</w:t>
      </w:r>
    </w:p>
  </w:footnote>
  <w:footnote w:id="65">
    <w:p w14:paraId="2108B7B9" w14:textId="06E73DBD" w:rsidR="009D7531" w:rsidRDefault="009D7531">
      <w:pPr>
        <w:pStyle w:val="Voetnoottekst"/>
      </w:pPr>
      <w:r>
        <w:rPr>
          <w:rStyle w:val="Voetnootmarkering"/>
        </w:rPr>
        <w:footnoteRef/>
      </w:r>
      <w:r>
        <w:t xml:space="preserve"> </w:t>
      </w:r>
      <w:r>
        <w:tab/>
      </w:r>
      <w:r w:rsidR="008B5615">
        <w:t xml:space="preserve">Tracébesluiten zullen wel </w:t>
      </w:r>
      <w:r w:rsidR="00705F65">
        <w:t>op overheid.nl</w:t>
      </w:r>
      <w:r w:rsidR="00D25D62">
        <w:t xml:space="preserve"> en op/via de projectwebsite te raadplegen zijn</w:t>
      </w:r>
    </w:p>
  </w:footnote>
  <w:footnote w:id="66">
    <w:p w14:paraId="3686629D" w14:textId="3194B9EC" w:rsidR="00D25D62" w:rsidRDefault="00D25D62">
      <w:pPr>
        <w:pStyle w:val="Voetnoottekst"/>
      </w:pPr>
      <w:r>
        <w:rPr>
          <w:rStyle w:val="Voetnootmarkering"/>
        </w:rPr>
        <w:footnoteRef/>
      </w:r>
      <w:r>
        <w:t xml:space="preserve"> </w:t>
      </w:r>
      <w:r>
        <w:tab/>
      </w:r>
      <w:r w:rsidR="004F3A66">
        <w:t>Dat een Tracébesluit geldt als voorbereidingsbesluit is een juridische ficti</w:t>
      </w:r>
      <w:r w:rsidR="00921E49">
        <w:t>e</w:t>
      </w:r>
      <w:r w:rsidR="0062059A">
        <w:t xml:space="preserve">: </w:t>
      </w:r>
      <w:r w:rsidR="003072DC">
        <w:t xml:space="preserve">het is zo </w:t>
      </w:r>
      <w:r w:rsidR="0062059A">
        <w:t xml:space="preserve">omdat de wet zegt </w:t>
      </w:r>
      <w:r w:rsidR="003072DC">
        <w:t xml:space="preserve">dat </w:t>
      </w:r>
      <w:r w:rsidR="0062059A">
        <w:t>het zo</w:t>
      </w:r>
      <w:r w:rsidR="003072DC">
        <w:t xml:space="preserve"> is</w:t>
      </w:r>
      <w:r w:rsidR="00A0584E">
        <w:t xml:space="preserve">, maar er is niet daadwerkelijk een voorbereidingsbesluit dat geraadpleegd kan worden. </w:t>
      </w:r>
      <w:r w:rsidR="0076689C">
        <w:t xml:space="preserve">In dit geval moet het </w:t>
      </w:r>
      <w:r w:rsidR="0076689C" w:rsidRPr="0076689C">
        <w:t>Tracébesluit</w:t>
      </w:r>
      <w:r w:rsidR="0076689C">
        <w:t xml:space="preserve"> geraadpleegd worden. Zoals in de vorige noot aangegeven kan dat </w:t>
      </w:r>
      <w:r w:rsidR="0076689C" w:rsidRPr="0076689C">
        <w:t>op overheid.nl en op/via de projectwebsite</w:t>
      </w:r>
    </w:p>
  </w:footnote>
  <w:footnote w:id="67">
    <w:p w14:paraId="01ACC1B0" w14:textId="47D9DB93" w:rsidR="00D23E0F" w:rsidRDefault="00D23E0F">
      <w:pPr>
        <w:pStyle w:val="Voetnoottekst"/>
      </w:pPr>
      <w:r>
        <w:rPr>
          <w:rStyle w:val="Voetnootmarkering"/>
        </w:rPr>
        <w:footnoteRef/>
      </w:r>
      <w:r>
        <w:t xml:space="preserve"> </w:t>
      </w:r>
      <w:r>
        <w:tab/>
        <w:t xml:space="preserve">Projectplannen </w:t>
      </w:r>
      <w:r w:rsidRPr="00D23E0F">
        <w:t xml:space="preserve">zullen wel op overheid.nl en op/via de </w:t>
      </w:r>
      <w:r w:rsidR="00A567FF">
        <w:t xml:space="preserve">eventuele </w:t>
      </w:r>
      <w:r w:rsidRPr="00D23E0F">
        <w:t>projectwebsite te raadplegen zijn</w:t>
      </w:r>
    </w:p>
  </w:footnote>
  <w:footnote w:id="68">
    <w:p w14:paraId="5CADB019" w14:textId="6C0D952A" w:rsidR="00F103E3" w:rsidRDefault="00F103E3">
      <w:pPr>
        <w:pStyle w:val="Voetnoottekst"/>
      </w:pPr>
      <w:r>
        <w:rPr>
          <w:rStyle w:val="Voetnootmarkering"/>
        </w:rPr>
        <w:footnoteRef/>
      </w:r>
      <w:r>
        <w:t xml:space="preserve"> </w:t>
      </w:r>
      <w:r>
        <w:tab/>
        <w:t>Artikelen 3:11</w:t>
      </w:r>
      <w:r w:rsidR="007716DA">
        <w:t xml:space="preserve"> lid 1</w:t>
      </w:r>
      <w:r>
        <w:t xml:space="preserve"> en 3:</w:t>
      </w:r>
      <w:r w:rsidR="007716DA">
        <w:t>44 lid 2 Awb en artikel 12 Bekendmakingswet</w:t>
      </w:r>
    </w:p>
  </w:footnote>
  <w:footnote w:id="69">
    <w:p w14:paraId="6C4760A8" w14:textId="1189FBB5" w:rsidR="002F17CF" w:rsidRDefault="00D9742C" w:rsidP="002F17CF">
      <w:pPr>
        <w:pStyle w:val="Voetnoottekst"/>
      </w:pPr>
      <w:r>
        <w:rPr>
          <w:rStyle w:val="Voetnootmarkering"/>
        </w:rPr>
        <w:footnoteRef/>
      </w:r>
      <w:r>
        <w:t xml:space="preserve"> </w:t>
      </w:r>
      <w:r>
        <w:tab/>
        <w:t>Lichaam van de regeling als bedoeld in Aanwijzing 3.53 van de Aanwijzingen voor de regelgeving en in STOP</w:t>
      </w:r>
    </w:p>
  </w:footnote>
  <w:footnote w:id="70">
    <w:p w14:paraId="03E15AB2" w14:textId="36889C33" w:rsidR="00B40CD9" w:rsidRDefault="00B40CD9" w:rsidP="00B40CD9">
      <w:pPr>
        <w:pStyle w:val="Voetnoottekst"/>
      </w:pPr>
      <w:r>
        <w:rPr>
          <w:rStyle w:val="Voetnootmarkering"/>
        </w:rPr>
        <w:footnoteRef/>
      </w:r>
      <w:r>
        <w:t xml:space="preserve"> </w:t>
      </w:r>
      <w:r>
        <w:tab/>
        <w:t>Het Lichaam is het belangrijkste onderdeel van de Regeling</w:t>
      </w:r>
      <w:r w:rsidR="00997145">
        <w:t>Vrijetekst</w:t>
      </w:r>
      <w:r>
        <w:t xml:space="preserve">.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AF746A">
        <w:t>5.2</w:t>
      </w:r>
      <w:r>
        <w:fldChar w:fldCharType="end"/>
      </w:r>
      <w:r>
        <w:t xml:space="preserve">. Dit is het deel dat wordt geannoteerd met OW-objecten, zie daarvoor hoofdstuk </w:t>
      </w:r>
      <w:r w:rsidR="0085741A">
        <w:fldChar w:fldCharType="begin"/>
      </w:r>
      <w:r w:rsidR="0085741A">
        <w:instrText xml:space="preserve"> REF _Ref_e25eb2d38c8206df62dff5defc49ca5b_3 \n \h </w:instrText>
      </w:r>
      <w:r w:rsidR="0085741A">
        <w:fldChar w:fldCharType="separate"/>
      </w:r>
      <w:r w:rsidR="00AF746A">
        <w:t>7</w:t>
      </w:r>
      <w:r w:rsidR="0085741A">
        <w:fldChar w:fldCharType="end"/>
      </w:r>
    </w:p>
  </w:footnote>
  <w:footnote w:id="71">
    <w:p w14:paraId="29A0C512" w14:textId="7E70B82C" w:rsidR="004A3746" w:rsidRDefault="004A3746" w:rsidP="004A3746">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A94287">
        <w:fldChar w:fldCharType="begin"/>
      </w:r>
      <w:r w:rsidR="00A94287">
        <w:instrText xml:space="preserve"> REF _Ref94532374 \n \h </w:instrText>
      </w:r>
      <w:r w:rsidR="00A94287">
        <w:fldChar w:fldCharType="separate"/>
      </w:r>
      <w:r w:rsidR="00AF746A">
        <w:t>5.3</w:t>
      </w:r>
      <w:r w:rsidR="00A94287">
        <w:fldChar w:fldCharType="end"/>
      </w:r>
      <w:r>
        <w:t xml:space="preserve">. Dit is het deel dat wordt geannoteerd met OW-objecten, </w:t>
      </w:r>
      <w:r w:rsidRPr="008E4100">
        <w:t xml:space="preserve">zie daarvoor hoofdstuk </w:t>
      </w:r>
      <w:r w:rsidR="004B7290">
        <w:fldChar w:fldCharType="begin"/>
      </w:r>
      <w:r w:rsidR="004B7290">
        <w:instrText xml:space="preserve"> REF _Ref101534620 \n \h </w:instrText>
      </w:r>
      <w:r w:rsidR="004B7290">
        <w:fldChar w:fldCharType="separate"/>
      </w:r>
      <w:r w:rsidR="00AF746A">
        <w:t>8</w:t>
      </w:r>
      <w:r w:rsidR="004B7290">
        <w:fldChar w:fldCharType="end"/>
      </w:r>
      <w:r w:rsidR="003E6FD6">
        <w:t xml:space="preserve"> en Toepassingsprofiel omgevingsplan</w:t>
      </w:r>
    </w:p>
  </w:footnote>
  <w:footnote w:id="72">
    <w:p w14:paraId="2D986D31" w14:textId="1CD918B1" w:rsidR="002F17CF" w:rsidRDefault="00D9742C" w:rsidP="002F17CF">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040FB9">
        <w:fldChar w:fldCharType="begin"/>
      </w:r>
      <w:r w:rsidR="00040FB9">
        <w:instrText xml:space="preserve"> REF _Ref74065796 \n \h </w:instrText>
      </w:r>
      <w:r w:rsidR="00040FB9">
        <w:fldChar w:fldCharType="separate"/>
      </w:r>
      <w:r w:rsidR="00AF746A">
        <w:t>4</w:t>
      </w:r>
      <w:r w:rsidR="00040FB9">
        <w:fldChar w:fldCharType="end"/>
      </w:r>
    </w:p>
  </w:footnote>
  <w:footnote w:id="73">
    <w:p w14:paraId="78EB7355" w14:textId="21E67BA1" w:rsidR="00D66C88" w:rsidRDefault="00D66C88" w:rsidP="00D66C88">
      <w:pPr>
        <w:pStyle w:val="Voetnoottekst"/>
      </w:pPr>
      <w:r>
        <w:rPr>
          <w:rStyle w:val="Voetnootmarkering"/>
        </w:rPr>
        <w:footnoteRef/>
      </w:r>
      <w:r>
        <w:t xml:space="preserve"> </w:t>
      </w:r>
      <w:r>
        <w:tab/>
        <w:t xml:space="preserve">Zie voor de begrippen Lichaam en Regeling ook </w:t>
      </w:r>
      <w:r w:rsidRPr="00D52E47">
        <w:t xml:space="preserve">hoofdstuk </w:t>
      </w:r>
      <w:r w:rsidR="00DE78CC">
        <w:fldChar w:fldCharType="begin"/>
      </w:r>
      <w:r w:rsidR="00DE78CC">
        <w:instrText xml:space="preserve"> REF _Ref74065796 \n \h </w:instrText>
      </w:r>
      <w:r w:rsidR="00DE78CC">
        <w:fldChar w:fldCharType="separate"/>
      </w:r>
      <w:r w:rsidR="00AF746A">
        <w:t>4</w:t>
      </w:r>
      <w:r w:rsidR="00DE78CC">
        <w:fldChar w:fldCharType="end"/>
      </w:r>
    </w:p>
  </w:footnote>
  <w:footnote w:id="74">
    <w:p w14:paraId="52A46B97" w14:textId="1A1E8EDA" w:rsidR="000B3042" w:rsidRDefault="000B3042">
      <w:pPr>
        <w:pStyle w:val="Voetnoottekst"/>
      </w:pPr>
      <w:r>
        <w:rPr>
          <w:rStyle w:val="Voetnootmarkering"/>
        </w:rPr>
        <w:footnoteRef/>
      </w:r>
      <w:r>
        <w:t xml:space="preserve"> </w:t>
      </w:r>
      <w:r>
        <w:tab/>
        <w:t xml:space="preserve">Dit zijn de regels </w:t>
      </w:r>
      <w:r w:rsidR="00593D41">
        <w:t>in het tijdelijk regelingdeel waarmee het projectbesluit een omgevingsplan wijzigt</w:t>
      </w:r>
    </w:p>
  </w:footnote>
  <w:footnote w:id="75">
    <w:p w14:paraId="5F985C00" w14:textId="77777777" w:rsidR="002F17CF" w:rsidRDefault="00D9742C" w:rsidP="002F17CF">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76">
    <w:p w14:paraId="730E46F6" w14:textId="2597D58C" w:rsidR="002F17CF" w:rsidRDefault="00D9742C" w:rsidP="002F17CF">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77">
    <w:p w14:paraId="5E6E31B7" w14:textId="6E144CF5" w:rsidR="008A5667" w:rsidRDefault="008A5667">
      <w:pPr>
        <w:pStyle w:val="Voetnoottekst"/>
      </w:pPr>
      <w:r>
        <w:rPr>
          <w:rStyle w:val="Voetnootmarkering"/>
        </w:rPr>
        <w:footnoteRef/>
      </w:r>
      <w:r>
        <w:t xml:space="preserve"> </w:t>
      </w:r>
      <w:r>
        <w:tab/>
        <w:t xml:space="preserve">NB: </w:t>
      </w:r>
      <w:r w:rsidR="007A2BC6">
        <w:t xml:space="preserve">In het geval van een directe mutatie </w:t>
      </w:r>
      <w:r w:rsidR="00C01F40">
        <w:t xml:space="preserve">van OW-objecten </w:t>
      </w:r>
      <w:r w:rsidR="007A2BC6" w:rsidRPr="007A2BC6">
        <w:t>wordt verwezen naar het Doel van een vorige aanlevering</w:t>
      </w:r>
      <w:r w:rsidR="00B23D0C">
        <w:t xml:space="preserve">. Er kunnen dan meerdere versies van </w:t>
      </w:r>
      <w:r w:rsidR="00EC63B7">
        <w:t>OW-objecten hetzelfde Doel hebben.</w:t>
      </w:r>
    </w:p>
  </w:footnote>
  <w:footnote w:id="78">
    <w:p w14:paraId="5A239AD9" w14:textId="77777777" w:rsidR="00D204C3" w:rsidRDefault="00D204C3" w:rsidP="00D204C3">
      <w:pPr>
        <w:pStyle w:val="Voetnoottekst"/>
      </w:pPr>
      <w:r>
        <w:rPr>
          <w:rStyle w:val="Voetnootmarkering"/>
        </w:rPr>
        <w:footnoteRef/>
      </w:r>
      <w:r>
        <w:t xml:space="preserve"> </w:t>
      </w:r>
      <w:r>
        <w:tab/>
        <w:t>Artikel 5.47 lid 1 Ow</w:t>
      </w:r>
    </w:p>
  </w:footnote>
  <w:footnote w:id="79">
    <w:p w14:paraId="22F85A6A" w14:textId="77777777" w:rsidR="00D204C3" w:rsidRDefault="00D204C3" w:rsidP="00D204C3">
      <w:pPr>
        <w:pStyle w:val="Voetnoottekst"/>
      </w:pPr>
      <w:r>
        <w:rPr>
          <w:rStyle w:val="Voetnootmarkering"/>
        </w:rPr>
        <w:footnoteRef/>
      </w:r>
      <w:r>
        <w:t xml:space="preserve"> </w:t>
      </w:r>
      <w:r>
        <w:tab/>
        <w:t>Artikel 5.2 lid 2 Ob, zoals gewijzigd door de Verzamel-wijzigings-AMvB</w:t>
      </w:r>
    </w:p>
  </w:footnote>
  <w:footnote w:id="80">
    <w:p w14:paraId="2CB15758" w14:textId="77777777" w:rsidR="00D204C3" w:rsidRDefault="00D204C3" w:rsidP="00D204C3">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81">
    <w:p w14:paraId="2A70A5B5" w14:textId="77777777" w:rsidR="00D204C3" w:rsidRDefault="00D204C3" w:rsidP="00D204C3">
      <w:pPr>
        <w:pStyle w:val="Voetnoottekst"/>
      </w:pPr>
      <w:r>
        <w:rPr>
          <w:rStyle w:val="Voetnootmarkering"/>
        </w:rPr>
        <w:footnoteRef/>
      </w:r>
      <w:r>
        <w:t xml:space="preserve"> </w:t>
      </w:r>
      <w:r>
        <w:tab/>
        <w:t>Artikel 5.47 lid 3 Ow en artikel 5.2 lid 1 Ob</w:t>
      </w:r>
    </w:p>
  </w:footnote>
  <w:footnote w:id="82">
    <w:p w14:paraId="3E91E952" w14:textId="77777777" w:rsidR="00D204C3" w:rsidRDefault="00D204C3" w:rsidP="00D204C3">
      <w:pPr>
        <w:pStyle w:val="Voetnoottekst"/>
      </w:pPr>
      <w:r>
        <w:rPr>
          <w:rStyle w:val="Voetnootmarkering"/>
        </w:rPr>
        <w:footnoteRef/>
      </w:r>
      <w:r>
        <w:t xml:space="preserve"> </w:t>
      </w:r>
      <w:r>
        <w:tab/>
        <w:t>Artikel 13 lid 1 Bekendmakingswet</w:t>
      </w:r>
    </w:p>
  </w:footnote>
  <w:footnote w:id="83">
    <w:p w14:paraId="7EB0BD16" w14:textId="77777777" w:rsidR="00D204C3" w:rsidRDefault="00D204C3" w:rsidP="00D204C3">
      <w:pPr>
        <w:pStyle w:val="Voetnoottekst"/>
      </w:pPr>
      <w:r>
        <w:rPr>
          <w:rStyle w:val="Voetnootmarkering"/>
        </w:rPr>
        <w:footnoteRef/>
      </w:r>
      <w:r>
        <w:t xml:space="preserve"> </w:t>
      </w:r>
      <w:r>
        <w:tab/>
        <w:t>Artikel 12 Bekendmakingswet</w:t>
      </w:r>
    </w:p>
  </w:footnote>
  <w:footnote w:id="84">
    <w:p w14:paraId="34EA7DA2" w14:textId="77777777" w:rsidR="00444CAD" w:rsidRDefault="00444CAD" w:rsidP="00444CAD">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85">
    <w:p w14:paraId="22E27C5B" w14:textId="6964509D" w:rsidR="00444CAD" w:rsidRDefault="00444CAD" w:rsidP="00444CAD">
      <w:pPr>
        <w:pStyle w:val="Voetnoottekst"/>
      </w:pPr>
      <w:r>
        <w:rPr>
          <w:rStyle w:val="Voetnootmarkering"/>
        </w:rPr>
        <w:footnoteRef/>
      </w:r>
      <w:r>
        <w:t xml:space="preserve"> </w:t>
      </w:r>
      <w:r>
        <w:tab/>
        <w:t xml:space="preserve">Artikel 5.3 lid 1 </w:t>
      </w:r>
      <w:r w:rsidR="009741EA" w:rsidRPr="009741EA">
        <w:t>Ob</w:t>
      </w:r>
    </w:p>
  </w:footnote>
  <w:footnote w:id="86">
    <w:p w14:paraId="65C973FE" w14:textId="49A2D366" w:rsidR="00444CAD" w:rsidRDefault="00444CAD" w:rsidP="00444CAD">
      <w:pPr>
        <w:pStyle w:val="Voetnoottekst"/>
      </w:pPr>
      <w:r>
        <w:rPr>
          <w:rStyle w:val="Voetnootmarkering"/>
        </w:rPr>
        <w:footnoteRef/>
      </w:r>
      <w:r>
        <w:t xml:space="preserve"> </w:t>
      </w:r>
      <w:r>
        <w:tab/>
      </w:r>
      <w:r w:rsidRPr="00475E13">
        <w:t xml:space="preserve">Artikel 5.3 lid </w:t>
      </w:r>
      <w:r>
        <w:t>2</w:t>
      </w:r>
      <w:r w:rsidRPr="00475E13">
        <w:t xml:space="preserve"> </w:t>
      </w:r>
      <w:r w:rsidR="009741EA" w:rsidRPr="009741EA">
        <w:t>Ob</w:t>
      </w:r>
    </w:p>
  </w:footnote>
  <w:footnote w:id="87">
    <w:p w14:paraId="07920F04" w14:textId="10772F5D" w:rsidR="00C811ED" w:rsidRDefault="00C811ED">
      <w:pPr>
        <w:pStyle w:val="Voetnoottekst"/>
      </w:pPr>
      <w:r>
        <w:rPr>
          <w:rStyle w:val="Voetnootmarkering"/>
        </w:rPr>
        <w:footnoteRef/>
      </w:r>
      <w:r>
        <w:t xml:space="preserve"> </w:t>
      </w:r>
      <w:r>
        <w:tab/>
        <w:t>Artikel 5.48 lid 1 Ow</w:t>
      </w:r>
    </w:p>
  </w:footnote>
  <w:footnote w:id="88">
    <w:p w14:paraId="166D581C" w14:textId="18005637" w:rsidR="00351681" w:rsidRDefault="00351681">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89">
    <w:p w14:paraId="610C0397" w14:textId="70A82EA9" w:rsidR="00351681" w:rsidRDefault="00351681">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90">
    <w:p w14:paraId="1D41E797" w14:textId="03B1B992" w:rsidR="009E073C" w:rsidRDefault="009E073C">
      <w:pPr>
        <w:pStyle w:val="Voetnoottekst"/>
      </w:pPr>
      <w:r>
        <w:rPr>
          <w:rStyle w:val="Voetnootmarkering"/>
        </w:rPr>
        <w:footnoteRef/>
      </w:r>
      <w:r>
        <w:t xml:space="preserve"> </w:t>
      </w:r>
      <w:r>
        <w:tab/>
      </w:r>
      <w:r w:rsidR="00334851">
        <w:t xml:space="preserve">Artikel </w:t>
      </w:r>
      <w:r w:rsidR="008E7EB2">
        <w:t>5.47 leden 1 en 2 Ow</w:t>
      </w:r>
      <w:r w:rsidR="005C03D5">
        <w:t>;</w:t>
      </w:r>
      <w:r w:rsidR="00CD3F65">
        <w:t xml:space="preserve"> </w:t>
      </w:r>
      <w:r w:rsidR="00CD3F65" w:rsidRPr="00CD3F65">
        <w:t>artikel 5.4 Ob</w:t>
      </w:r>
      <w:r>
        <w:t xml:space="preserve"> voor de gevallen waarin </w:t>
      </w:r>
      <w:r w:rsidR="007F10A8">
        <w:t xml:space="preserve">in ieder geval </w:t>
      </w:r>
      <w:r>
        <w:t>een voorkeursbeslissing</w:t>
      </w:r>
      <w:r w:rsidR="007F10A8">
        <w:t xml:space="preserve"> genomen moet worden</w:t>
      </w:r>
    </w:p>
  </w:footnote>
  <w:footnote w:id="91">
    <w:p w14:paraId="4913C93A" w14:textId="77777777" w:rsidR="00FF37AA" w:rsidRDefault="00FF37AA" w:rsidP="00FF37AA">
      <w:pPr>
        <w:pStyle w:val="Voetnoottekst"/>
      </w:pPr>
      <w:r>
        <w:rPr>
          <w:rStyle w:val="Voetnootmarkering"/>
        </w:rPr>
        <w:footnoteRef/>
      </w:r>
      <w:r>
        <w:t xml:space="preserve"> </w:t>
      </w:r>
      <w:r>
        <w:tab/>
      </w:r>
      <w:r w:rsidRPr="00B2653E">
        <w:t>Artikel 5.49 Ow</w:t>
      </w:r>
    </w:p>
  </w:footnote>
  <w:footnote w:id="92">
    <w:p w14:paraId="171B923C" w14:textId="77777777" w:rsidR="00FF37AA" w:rsidRDefault="00FF37AA" w:rsidP="00FF37AA">
      <w:pPr>
        <w:pStyle w:val="Voetnoottekst"/>
      </w:pPr>
      <w:r>
        <w:rPr>
          <w:rStyle w:val="Voetnootmarkering"/>
        </w:rPr>
        <w:footnoteRef/>
      </w:r>
      <w:r>
        <w:t xml:space="preserve"> </w:t>
      </w:r>
      <w:r>
        <w:tab/>
        <w:t>Artikel 5.5 Ob</w:t>
      </w:r>
    </w:p>
  </w:footnote>
  <w:footnote w:id="93">
    <w:p w14:paraId="186FE1B5" w14:textId="0C884C53" w:rsidR="00F709DC" w:rsidRDefault="00F709DC">
      <w:pPr>
        <w:pStyle w:val="Voetnoottekst"/>
      </w:pPr>
      <w:r>
        <w:rPr>
          <w:rStyle w:val="Voetnootmarkering"/>
        </w:rPr>
        <w:footnoteRef/>
      </w:r>
      <w:r>
        <w:t xml:space="preserve"> </w:t>
      </w:r>
      <w:r>
        <w:tab/>
      </w:r>
      <w:r w:rsidRPr="00F709DC">
        <w:t>Artikel 16.70 Ow</w:t>
      </w:r>
    </w:p>
  </w:footnote>
  <w:footnote w:id="94">
    <w:p w14:paraId="091E830F" w14:textId="77777777" w:rsidR="0086629F" w:rsidRDefault="0086629F" w:rsidP="0086629F">
      <w:pPr>
        <w:pStyle w:val="Voetnoottekst"/>
      </w:pPr>
      <w:r>
        <w:rPr>
          <w:rStyle w:val="Voetnootmarkering"/>
        </w:rPr>
        <w:footnoteRef/>
      </w:r>
      <w:r>
        <w:t xml:space="preserve"> </w:t>
      </w:r>
      <w:r>
        <w:tab/>
      </w:r>
      <w:r w:rsidRPr="00F8340C">
        <w:t>Artikel 3:11 lid 1 Awb</w:t>
      </w:r>
    </w:p>
  </w:footnote>
  <w:footnote w:id="95">
    <w:p w14:paraId="3D621D8B" w14:textId="77777777" w:rsidR="00FF1B40" w:rsidRDefault="00FF1B40" w:rsidP="00FF1B40">
      <w:pPr>
        <w:pStyle w:val="Voetnoottekst"/>
      </w:pPr>
      <w:r>
        <w:rPr>
          <w:rStyle w:val="Voetnootmarkering"/>
        </w:rPr>
        <w:footnoteRef/>
      </w:r>
      <w:r>
        <w:t xml:space="preserve"> </w:t>
      </w:r>
      <w:r>
        <w:tab/>
        <w:t>Artikel 13 lid 1 Bekendmakingswet</w:t>
      </w:r>
    </w:p>
  </w:footnote>
  <w:footnote w:id="96">
    <w:p w14:paraId="5C47BF01" w14:textId="083E9BD8" w:rsidR="00F0063E" w:rsidRDefault="00F0063E">
      <w:pPr>
        <w:pStyle w:val="Voetnoottekst"/>
      </w:pPr>
      <w:r>
        <w:rPr>
          <w:rStyle w:val="Voetnootmarkering"/>
        </w:rPr>
        <w:footnoteRef/>
      </w:r>
      <w:r>
        <w:t xml:space="preserve"> </w:t>
      </w:r>
      <w:r w:rsidR="00A5183A">
        <w:tab/>
        <w:t>Artikel 13 lid 1 Bekendmakingswet</w:t>
      </w:r>
    </w:p>
  </w:footnote>
  <w:footnote w:id="97">
    <w:p w14:paraId="0E2496AB" w14:textId="5428D4AE" w:rsidR="00812225" w:rsidRDefault="00812225" w:rsidP="00812225">
      <w:pPr>
        <w:pStyle w:val="Voetnoottekst"/>
      </w:pPr>
      <w:r>
        <w:rPr>
          <w:rStyle w:val="Voetnootmarkering"/>
        </w:rPr>
        <w:footnoteRef/>
      </w:r>
      <w:r>
        <w:t xml:space="preserve"> </w:t>
      </w:r>
      <w:r>
        <w:tab/>
        <w:t>Artikel 3:12 lid 1 Awb</w:t>
      </w:r>
    </w:p>
  </w:footnote>
  <w:footnote w:id="98">
    <w:p w14:paraId="2CB4CF80" w14:textId="77777777" w:rsidR="00812225" w:rsidRDefault="00812225" w:rsidP="00812225">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99">
    <w:p w14:paraId="2DDD133C" w14:textId="5730F67B" w:rsidR="00722D91" w:rsidRDefault="00722D91" w:rsidP="00722D91">
      <w:pPr>
        <w:pStyle w:val="Voetnoottekst"/>
      </w:pPr>
      <w:r>
        <w:rPr>
          <w:rStyle w:val="Voetnootmarkering"/>
        </w:rPr>
        <w:footnoteRef/>
      </w:r>
      <w:r>
        <w:t xml:space="preserve"> </w:t>
      </w:r>
      <w:r>
        <w:tab/>
        <w:t xml:space="preserve">Artikel </w:t>
      </w:r>
      <w:r w:rsidR="000A18E9">
        <w:t>3:4</w:t>
      </w:r>
      <w:r w:rsidR="00B8291B">
        <w:t>2 Awb en artikel</w:t>
      </w:r>
      <w:r w:rsidR="000A18E9">
        <w:t xml:space="preserve"> </w:t>
      </w:r>
      <w:r>
        <w:t>5 aanhef en onder f en artikel 6 in combinatie met artikel 2 Bekendmakingswet</w:t>
      </w:r>
    </w:p>
  </w:footnote>
  <w:footnote w:id="100">
    <w:p w14:paraId="1415CFD2" w14:textId="5D05A0B7" w:rsidR="00387148" w:rsidRDefault="00387148">
      <w:pPr>
        <w:pStyle w:val="Voetnoottekst"/>
      </w:pPr>
      <w:r>
        <w:rPr>
          <w:rStyle w:val="Voetnootmarkering"/>
        </w:rPr>
        <w:footnoteRef/>
      </w:r>
      <w:r>
        <w:t xml:space="preserve"> </w:t>
      </w:r>
      <w:r w:rsidR="003779EA">
        <w:tab/>
        <w:t xml:space="preserve">Artikel </w:t>
      </w:r>
      <w:r w:rsidR="00402613">
        <w:t>3:44 lid 2</w:t>
      </w:r>
      <w:r w:rsidR="00787BBC">
        <w:t xml:space="preserve">, artikel 3:44 lid 1 en </w:t>
      </w:r>
      <w:r w:rsidR="005C6E37">
        <w:t>artikel 3:11 lid 1 Awb</w:t>
      </w:r>
    </w:p>
  </w:footnote>
  <w:footnote w:id="101">
    <w:p w14:paraId="1537A6E3" w14:textId="76394F09" w:rsidR="00722D91" w:rsidRDefault="00722D91" w:rsidP="00722D91">
      <w:pPr>
        <w:pStyle w:val="Voetnoottekst"/>
      </w:pPr>
      <w:r>
        <w:rPr>
          <w:rStyle w:val="Voetnootmarkering"/>
        </w:rPr>
        <w:footnoteRef/>
      </w:r>
      <w:r>
        <w:t xml:space="preserve"> </w:t>
      </w:r>
      <w:r>
        <w:tab/>
        <w:t>Artikel 3:44 lid 2 Awb</w:t>
      </w:r>
      <w:r w:rsidR="005C6E37" w:rsidRPr="005C6E37">
        <w:t>, artikel 3:44 lid 1 en artikel 3:1</w:t>
      </w:r>
      <w:r w:rsidR="00D237AA">
        <w:t>2</w:t>
      </w:r>
      <w:r w:rsidR="005C6E37" w:rsidRPr="005C6E37">
        <w:t xml:space="preserve"> lid 1 Awb</w:t>
      </w:r>
    </w:p>
  </w:footnote>
  <w:footnote w:id="102">
    <w:p w14:paraId="33E43999" w14:textId="47E5C272" w:rsidR="00205694" w:rsidRDefault="00205694">
      <w:pPr>
        <w:pStyle w:val="Voetnoottekst"/>
      </w:pPr>
      <w:r>
        <w:rPr>
          <w:rStyle w:val="Voetnootmarkering"/>
        </w:rPr>
        <w:footnoteRef/>
      </w:r>
      <w:r>
        <w:t xml:space="preserve"> </w:t>
      </w:r>
      <w:r>
        <w:tab/>
      </w:r>
      <w:r w:rsidR="00832115">
        <w:t>In de artikelen 3:44 lid 2 en 3:44 lid 1</w:t>
      </w:r>
      <w:r w:rsidR="00AD00B6">
        <w:t xml:space="preserve"> Awb is artikel 3:11 Awb van </w:t>
      </w:r>
      <w:r w:rsidR="00902C3F">
        <w:t xml:space="preserve">overeenkomstige </w:t>
      </w:r>
      <w:r w:rsidR="00AD00B6">
        <w:t>to</w:t>
      </w:r>
      <w:r w:rsidR="00902C3F">
        <w:t>e</w:t>
      </w:r>
      <w:r w:rsidR="00AD00B6">
        <w:t>p</w:t>
      </w:r>
      <w:r w:rsidR="00902C3F">
        <w:t xml:space="preserve">assing verklaard. </w:t>
      </w:r>
      <w:r w:rsidR="00817CD6">
        <w:t xml:space="preserve">In lid 3 van artikel 3:11 wordt voor de termijn </w:t>
      </w:r>
      <w:r w:rsidR="00956CE7">
        <w:t>dat de stukken ter inzage liggen verwezen naar artikel</w:t>
      </w:r>
      <w:r w:rsidR="007A271C">
        <w:t xml:space="preserve"> 3:16 lid 1 Awb, waarin de termijn op zes weken is bepaald</w:t>
      </w:r>
    </w:p>
  </w:footnote>
  <w:footnote w:id="103">
    <w:p w14:paraId="130A0DE3" w14:textId="77777777" w:rsidR="00722D91" w:rsidRDefault="00722D91" w:rsidP="00722D91">
      <w:pPr>
        <w:pStyle w:val="Voetnoottekst"/>
      </w:pPr>
      <w:r>
        <w:rPr>
          <w:rStyle w:val="Voetnootmarkering"/>
        </w:rPr>
        <w:footnoteRef/>
      </w:r>
      <w:r>
        <w:t xml:space="preserve"> </w:t>
      </w:r>
      <w:r>
        <w:tab/>
      </w:r>
      <w:r w:rsidRPr="00F205E3">
        <w:t>Artikel 8:</w:t>
      </w:r>
      <w:r>
        <w:t>5</w:t>
      </w:r>
      <w:r w:rsidRPr="00F205E3">
        <w:t xml:space="preserve"> lid 1 </w:t>
      </w:r>
      <w:r>
        <w:t xml:space="preserve">Awb </w:t>
      </w:r>
      <w:r w:rsidRPr="00F205E3">
        <w:t xml:space="preserve">jo artikel 2.2 onderdeel B onder </w:t>
      </w:r>
      <w:r>
        <w:t>1</w:t>
      </w:r>
      <w:r w:rsidRPr="00F205E3">
        <w:t xml:space="preserve"> onder </w:t>
      </w:r>
      <w:r>
        <w:t>d</w:t>
      </w:r>
      <w:r w:rsidRPr="00F205E3">
        <w:t xml:space="preserve"> onderde</w:t>
      </w:r>
      <w:r>
        <w:t>e</w:t>
      </w:r>
      <w:r w:rsidRPr="00F205E3">
        <w:t xml:space="preserve">l </w:t>
      </w:r>
      <w:r>
        <w:t>l</w:t>
      </w:r>
      <w:r w:rsidRPr="00F205E3">
        <w:t xml:space="preserve"> Invoeringswet Omgevingswet, waarmee </w:t>
      </w:r>
      <w:r>
        <w:t>de voorkeursbeslissing</w:t>
      </w:r>
      <w:r w:rsidRPr="00F205E3">
        <w:t xml:space="preserve"> word</w:t>
      </w:r>
      <w:r>
        <w:t>t</w:t>
      </w:r>
      <w:r w:rsidRPr="00F205E3">
        <w:t xml:space="preserve"> toegevoegd aan artikel </w:t>
      </w:r>
      <w:r>
        <w:t>1</w:t>
      </w:r>
      <w:r w:rsidRPr="00F205E3">
        <w:t xml:space="preserve"> van bijlage 2 van de Awb, waarmee de besluiten worden aanwezen waartegen op grond van artikel 8:</w:t>
      </w:r>
      <w:r>
        <w:t>5</w:t>
      </w:r>
      <w:r w:rsidRPr="00F205E3">
        <w:t xml:space="preserve"> lid 1 Awb </w:t>
      </w:r>
      <w:r>
        <w:t xml:space="preserve">geen </w:t>
      </w:r>
      <w:r w:rsidRPr="00F205E3">
        <w:t xml:space="preserve">beroep </w:t>
      </w:r>
      <w:r>
        <w:t>kan worden ingesteld</w:t>
      </w:r>
    </w:p>
  </w:footnote>
  <w:footnote w:id="104">
    <w:p w14:paraId="0094DEE9" w14:textId="77777777" w:rsidR="00B955C7" w:rsidRDefault="00B955C7" w:rsidP="00B955C7">
      <w:pPr>
        <w:pStyle w:val="Voetnoottekst"/>
      </w:pPr>
      <w:r>
        <w:rPr>
          <w:rStyle w:val="Voetnootmarkering"/>
        </w:rPr>
        <w:footnoteRef/>
      </w:r>
      <w:r>
        <w:t xml:space="preserve"> </w:t>
      </w:r>
      <w:r>
        <w:tab/>
        <w:t>A</w:t>
      </w:r>
      <w:r w:rsidRPr="005E075F">
        <w:t>rtikel 16.</w:t>
      </w:r>
      <w:r>
        <w:t>71</w:t>
      </w:r>
      <w:r w:rsidRPr="005E075F">
        <w:t xml:space="preserve"> lid 1 Ow</w:t>
      </w:r>
    </w:p>
  </w:footnote>
  <w:footnote w:id="105">
    <w:p w14:paraId="3C3166BF" w14:textId="3D73EB5B" w:rsidR="00FD48D7" w:rsidRDefault="00FD48D7" w:rsidP="00FD48D7">
      <w:pPr>
        <w:pStyle w:val="Voetnoottekst"/>
      </w:pPr>
      <w:r>
        <w:rPr>
          <w:rStyle w:val="Voetnootmarkering"/>
        </w:rPr>
        <w:footnoteRef/>
      </w:r>
      <w:r>
        <w:t xml:space="preserve"> </w:t>
      </w:r>
      <w:r>
        <w:tab/>
        <w:t>A</w:t>
      </w:r>
      <w:r w:rsidRPr="00726291">
        <w:t>rtikel 5.5a lid 1 Ob</w:t>
      </w:r>
    </w:p>
  </w:footnote>
  <w:footnote w:id="106">
    <w:p w14:paraId="0766E9DE" w14:textId="5DF9C687" w:rsidR="00BD6A51" w:rsidRDefault="00BD6A51" w:rsidP="00BD6A51">
      <w:pPr>
        <w:pStyle w:val="Voetnoottekst"/>
      </w:pPr>
      <w:r>
        <w:rPr>
          <w:rStyle w:val="Voetnootmarkering"/>
        </w:rPr>
        <w:footnoteRef/>
      </w:r>
      <w:r>
        <w:t xml:space="preserve"> </w:t>
      </w:r>
      <w:r>
        <w:tab/>
        <w:t xml:space="preserve">Artikel </w:t>
      </w:r>
      <w:r w:rsidR="002400E5" w:rsidRPr="002400E5">
        <w:t>5.5a</w:t>
      </w:r>
      <w:r w:rsidRPr="00D4591F">
        <w:t xml:space="preserve"> lid 1 Ob </w:t>
      </w:r>
      <w:r w:rsidR="00E3302E">
        <w:t>en</w:t>
      </w:r>
      <w:r>
        <w:t xml:space="preserve"> artikel 12 Bekendmakingswet</w:t>
      </w:r>
    </w:p>
  </w:footnote>
  <w:footnote w:id="107">
    <w:p w14:paraId="6A5FED31" w14:textId="77777777" w:rsidR="00812225" w:rsidRDefault="00812225" w:rsidP="00812225">
      <w:pPr>
        <w:pStyle w:val="Voetnoottekst"/>
      </w:pPr>
      <w:r>
        <w:rPr>
          <w:rStyle w:val="Voetnootmarkering"/>
        </w:rPr>
        <w:footnoteRef/>
      </w:r>
      <w:r>
        <w:t xml:space="preserve"> </w:t>
      </w:r>
      <w:r>
        <w:tab/>
        <w:t>Artikel 13 lid 1 Bekendmakingswet</w:t>
      </w:r>
    </w:p>
  </w:footnote>
  <w:footnote w:id="108">
    <w:p w14:paraId="7D1B50DB" w14:textId="77777777" w:rsidR="00812225" w:rsidRDefault="00812225" w:rsidP="00812225">
      <w:pPr>
        <w:pStyle w:val="Voetnoottekst"/>
      </w:pPr>
      <w:r>
        <w:rPr>
          <w:rStyle w:val="Voetnootmarkering"/>
        </w:rPr>
        <w:footnoteRef/>
      </w:r>
      <w:r>
        <w:t xml:space="preserve"> </w:t>
      </w:r>
      <w:r>
        <w:tab/>
        <w:t>Artikel 13 lid 1 Bekendmakingswet</w:t>
      </w:r>
    </w:p>
  </w:footnote>
  <w:footnote w:id="109">
    <w:p w14:paraId="0F5E5183" w14:textId="2318DB3A" w:rsidR="0066732D" w:rsidRDefault="0066732D" w:rsidP="0066732D">
      <w:pPr>
        <w:pStyle w:val="Voetnoottekst"/>
      </w:pPr>
      <w:r>
        <w:rPr>
          <w:rStyle w:val="Voetnootmarkering"/>
        </w:rPr>
        <w:footnoteRef/>
      </w:r>
      <w:r>
        <w:t xml:space="preserve"> </w:t>
      </w:r>
      <w:r>
        <w:tab/>
        <w:t>Artikel 3:12 lid 1 Awb</w:t>
      </w:r>
    </w:p>
  </w:footnote>
  <w:footnote w:id="110">
    <w:p w14:paraId="3069B4E1" w14:textId="77777777" w:rsidR="0066732D" w:rsidRDefault="0066732D" w:rsidP="0066732D">
      <w:pPr>
        <w:pStyle w:val="Voetnoottekst"/>
      </w:pPr>
      <w:r>
        <w:rPr>
          <w:rStyle w:val="Voetnootmarkering"/>
        </w:rPr>
        <w:footnoteRef/>
      </w:r>
      <w:r>
        <w:t xml:space="preserve"> </w:t>
      </w:r>
      <w:r>
        <w:tab/>
        <w:t>A</w:t>
      </w:r>
      <w:r w:rsidRPr="00676BBD">
        <w:t xml:space="preserve">rtikel 12 </w:t>
      </w:r>
      <w:r>
        <w:t>en</w:t>
      </w:r>
      <w:r w:rsidRPr="00676BBD">
        <w:t xml:space="preserve"> </w:t>
      </w:r>
      <w:r>
        <w:t xml:space="preserve">artikelen 1 en </w:t>
      </w:r>
      <w:r w:rsidRPr="00676BBD">
        <w:t>2 Bekendmakingswet</w:t>
      </w:r>
    </w:p>
  </w:footnote>
  <w:footnote w:id="111">
    <w:p w14:paraId="06899396" w14:textId="6DC2AD60" w:rsidR="00BD6A51" w:rsidRDefault="00BD6A51" w:rsidP="00BD6A51">
      <w:pPr>
        <w:pStyle w:val="Voetnoottekst"/>
      </w:pPr>
      <w:r>
        <w:rPr>
          <w:rStyle w:val="Voetnootmarkering"/>
        </w:rPr>
        <w:footnoteRef/>
      </w:r>
      <w:r>
        <w:t xml:space="preserve"> </w:t>
      </w:r>
      <w:r>
        <w:tab/>
        <w:t xml:space="preserve">Artikel 3:15 Awb </w:t>
      </w:r>
      <w:r w:rsidR="00D7620C">
        <w:t>en</w:t>
      </w:r>
      <w:r>
        <w:t xml:space="preserve"> artikel 16.23 lid 1 Ow</w:t>
      </w:r>
    </w:p>
  </w:footnote>
  <w:footnote w:id="112">
    <w:p w14:paraId="66EF8694" w14:textId="77777777" w:rsidR="00BD6A51" w:rsidRDefault="00BD6A51" w:rsidP="00BD6A51">
      <w:pPr>
        <w:pStyle w:val="Voetnoottekst"/>
      </w:pPr>
      <w:r>
        <w:rPr>
          <w:rStyle w:val="Voetnootmarkering"/>
        </w:rPr>
        <w:footnoteRef/>
      </w:r>
      <w:r>
        <w:t xml:space="preserve"> </w:t>
      </w:r>
      <w:r>
        <w:tab/>
        <w:t>Artikel 3:16 lid 1 Awb</w:t>
      </w:r>
    </w:p>
  </w:footnote>
  <w:footnote w:id="113">
    <w:p w14:paraId="713B2E51" w14:textId="54EA63AF" w:rsidR="00BD6A51" w:rsidRDefault="00BD6A51" w:rsidP="00BD6A51">
      <w:pPr>
        <w:pStyle w:val="Voetnoottekst"/>
      </w:pPr>
      <w:r>
        <w:rPr>
          <w:rStyle w:val="Voetnootmarkering"/>
        </w:rPr>
        <w:footnoteRef/>
      </w:r>
      <w:r>
        <w:t xml:space="preserve"> </w:t>
      </w:r>
      <w:r>
        <w:tab/>
        <w:t xml:space="preserve">Artikel 3:12 Awb en artikel 12 jo </w:t>
      </w:r>
      <w:r w:rsidRPr="00ED0DDA">
        <w:t>artikel</w:t>
      </w:r>
      <w:r w:rsidR="009C4FB1">
        <w:t xml:space="preserve">en 1 en </w:t>
      </w:r>
      <w:r>
        <w:t>2 Bekendmakingswet.</w:t>
      </w:r>
    </w:p>
  </w:footnote>
  <w:footnote w:id="114">
    <w:p w14:paraId="6A5AFB47" w14:textId="73C54E73" w:rsidR="007F42BA" w:rsidRDefault="007F42BA">
      <w:pPr>
        <w:pStyle w:val="Voetnoottekst"/>
      </w:pPr>
      <w:r>
        <w:rPr>
          <w:rStyle w:val="Voetnootmarkering"/>
        </w:rPr>
        <w:footnoteRef/>
      </w:r>
      <w:r>
        <w:t xml:space="preserve"> </w:t>
      </w:r>
      <w:r>
        <w:tab/>
        <w:t xml:space="preserve">Artikel 3.7 </w:t>
      </w:r>
      <w:r w:rsidRPr="007F42BA">
        <w:t>Besluit elektronische publicaties</w:t>
      </w:r>
    </w:p>
  </w:footnote>
  <w:footnote w:id="115">
    <w:p w14:paraId="066CD0A4" w14:textId="77777777" w:rsidR="00BD6A51" w:rsidRDefault="00BD6A51" w:rsidP="00BD6A51">
      <w:pPr>
        <w:pStyle w:val="Voetnoottekst"/>
      </w:pPr>
      <w:r>
        <w:rPr>
          <w:rStyle w:val="Voetnootmarkering"/>
        </w:rPr>
        <w:footnoteRef/>
      </w:r>
      <w:r>
        <w:t xml:space="preserve"> </w:t>
      </w:r>
      <w:r>
        <w:tab/>
        <w:t>Artikel 2.4 Ow</w:t>
      </w:r>
    </w:p>
  </w:footnote>
  <w:footnote w:id="116">
    <w:p w14:paraId="2F491E10" w14:textId="27DDC59E" w:rsidR="00BD6A51" w:rsidRDefault="00BD6A51" w:rsidP="00BD6A51">
      <w:pPr>
        <w:pStyle w:val="Voetnoottekst"/>
      </w:pPr>
      <w:r>
        <w:rPr>
          <w:rStyle w:val="Voetnootmarkering"/>
        </w:rPr>
        <w:footnoteRef/>
      </w:r>
      <w:r>
        <w:t xml:space="preserve"> </w:t>
      </w:r>
      <w:r>
        <w:tab/>
      </w:r>
      <w:r w:rsidRPr="0092498E">
        <w:t>Artikel 3:42 Awb</w:t>
      </w:r>
      <w:r>
        <w:t xml:space="preserve"> jo artikel</w:t>
      </w:r>
      <w:r w:rsidR="009E3AFC">
        <w:t>en 5 en</w:t>
      </w:r>
      <w:r>
        <w:t xml:space="preserve"> 6 Bekendmakingswet</w:t>
      </w:r>
    </w:p>
  </w:footnote>
  <w:footnote w:id="117">
    <w:p w14:paraId="7BB74281" w14:textId="77777777" w:rsidR="00ED1319" w:rsidRDefault="00ED1319" w:rsidP="00ED131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118">
    <w:p w14:paraId="231325A7" w14:textId="1513A77A" w:rsidR="00BD6A51" w:rsidRDefault="00BD6A51" w:rsidP="00BD6A51">
      <w:pPr>
        <w:pStyle w:val="Voetnoottekst"/>
      </w:pPr>
      <w:r>
        <w:rPr>
          <w:rStyle w:val="Voetnootmarkering"/>
        </w:rPr>
        <w:footnoteRef/>
      </w:r>
      <w:r>
        <w:t xml:space="preserve"> </w:t>
      </w:r>
      <w:r>
        <w:tab/>
        <w:t>Artikel 3:45 Awb</w:t>
      </w:r>
    </w:p>
  </w:footnote>
  <w:footnote w:id="119">
    <w:p w14:paraId="170AF8EA" w14:textId="77777777" w:rsidR="00274D75" w:rsidRDefault="00274D75" w:rsidP="00274D75">
      <w:pPr>
        <w:pStyle w:val="Voetnoottekst"/>
      </w:pPr>
      <w:r>
        <w:rPr>
          <w:rStyle w:val="Voetnootmarkering"/>
        </w:rPr>
        <w:footnoteRef/>
      </w:r>
      <w:r>
        <w:t xml:space="preserve"> </w:t>
      </w:r>
      <w:r>
        <w:tab/>
        <w:t>Artikel 3:44 lid 2, artikel 3:44 lid 1 en artikel 3:11 lid 1 Awb</w:t>
      </w:r>
    </w:p>
  </w:footnote>
  <w:footnote w:id="120">
    <w:p w14:paraId="1AFBE8C6" w14:textId="59753BF9" w:rsidR="00274D75" w:rsidRDefault="00274D75" w:rsidP="00274D75">
      <w:pPr>
        <w:pStyle w:val="Voetnoottekst"/>
      </w:pPr>
      <w:r>
        <w:rPr>
          <w:rStyle w:val="Voetnootmarkering"/>
        </w:rPr>
        <w:footnoteRef/>
      </w:r>
      <w:r>
        <w:t xml:space="preserve"> </w:t>
      </w:r>
      <w:r>
        <w:tab/>
        <w:t>Artikel 3:44 lid 2</w:t>
      </w:r>
      <w:r w:rsidRPr="005C6E37">
        <w:t>, artikel 3:44 lid 1 en artikel 3:1</w:t>
      </w:r>
      <w:r>
        <w:t>2</w:t>
      </w:r>
      <w:r w:rsidRPr="005C6E37">
        <w:t xml:space="preserve"> lid 1 Awb</w:t>
      </w:r>
    </w:p>
  </w:footnote>
  <w:footnote w:id="121">
    <w:p w14:paraId="19F257F7" w14:textId="77777777" w:rsidR="00BB0950" w:rsidRDefault="00BB0950" w:rsidP="00BB0950">
      <w:pPr>
        <w:pStyle w:val="Voetnoottekst"/>
      </w:pPr>
      <w:r>
        <w:rPr>
          <w:rStyle w:val="Voetnootmarkering"/>
        </w:rPr>
        <w:footnoteRef/>
      </w:r>
      <w:r>
        <w:t xml:space="preserve"> </w:t>
      </w:r>
      <w:r>
        <w:tab/>
        <w:t>Artikel 13 lid 1 Bekendmakingswet</w:t>
      </w:r>
    </w:p>
  </w:footnote>
  <w:footnote w:id="122">
    <w:p w14:paraId="01255F19" w14:textId="77777777" w:rsidR="00BB0950" w:rsidRDefault="00BB0950" w:rsidP="00BB0950">
      <w:pPr>
        <w:pStyle w:val="Voetnoottekst"/>
      </w:pPr>
      <w:r>
        <w:rPr>
          <w:rStyle w:val="Voetnootmarkering"/>
        </w:rPr>
        <w:footnoteRef/>
      </w:r>
      <w:r>
        <w:t xml:space="preserve"> </w:t>
      </w:r>
      <w:r>
        <w:tab/>
        <w:t>Artikel 13 lid 1 Bekendmakingswet</w:t>
      </w:r>
    </w:p>
  </w:footnote>
  <w:footnote w:id="123">
    <w:p w14:paraId="5D4267FE" w14:textId="7E65ED18" w:rsidR="00BD6A51" w:rsidRDefault="00BD6A51" w:rsidP="00BD6A51">
      <w:pPr>
        <w:pStyle w:val="Voetnoottekst"/>
      </w:pPr>
      <w:r>
        <w:rPr>
          <w:rStyle w:val="Voetnootmarkering"/>
        </w:rPr>
        <w:footnoteRef/>
      </w:r>
      <w:r>
        <w:t xml:space="preserve"> </w:t>
      </w:r>
      <w:r>
        <w:tab/>
        <w:t xml:space="preserve">Artikel </w:t>
      </w:r>
      <w:r w:rsidR="002F2CA1" w:rsidRPr="002F2CA1">
        <w:t xml:space="preserve">3:44 lid 1 </w:t>
      </w:r>
      <w:r>
        <w:t>Awb</w:t>
      </w:r>
    </w:p>
  </w:footnote>
  <w:footnote w:id="124">
    <w:p w14:paraId="579C6FDC" w14:textId="77777777" w:rsidR="00BD6A51" w:rsidRDefault="00BD6A51" w:rsidP="00BD6A51">
      <w:pPr>
        <w:pStyle w:val="Voetnoottekst"/>
      </w:pPr>
      <w:r>
        <w:rPr>
          <w:rStyle w:val="Voetnootmarkering"/>
        </w:rPr>
        <w:footnoteRef/>
      </w:r>
      <w:r>
        <w:t xml:space="preserve"> </w:t>
      </w:r>
      <w:r>
        <w:tab/>
        <w:t>Artikel 3:44 lid 2 jo 3:44 lid 1 onder b Awb</w:t>
      </w:r>
    </w:p>
  </w:footnote>
  <w:footnote w:id="125">
    <w:p w14:paraId="23389921" w14:textId="77777777" w:rsidR="00526869" w:rsidRDefault="00526869" w:rsidP="00526869">
      <w:pPr>
        <w:pStyle w:val="Voetnoottekst"/>
      </w:pPr>
      <w:r>
        <w:rPr>
          <w:rStyle w:val="Voetnootmarkering"/>
        </w:rPr>
        <w:footnoteRef/>
      </w:r>
      <w:r>
        <w:t xml:space="preserve"> </w:t>
      </w:r>
      <w:r>
        <w:tab/>
        <w:t>Artikel 16.72 Ow</w:t>
      </w:r>
    </w:p>
  </w:footnote>
  <w:footnote w:id="126">
    <w:p w14:paraId="77A87FC7" w14:textId="4421A1C1" w:rsidR="00F23B9C" w:rsidRDefault="00F23B9C">
      <w:pPr>
        <w:pStyle w:val="Voetnoottekst"/>
      </w:pPr>
      <w:r>
        <w:rPr>
          <w:rStyle w:val="Voetnootmarkering"/>
        </w:rPr>
        <w:footnoteRef/>
      </w:r>
      <w:r>
        <w:t xml:space="preserve"> </w:t>
      </w:r>
      <w:r w:rsidR="005F5144">
        <w:tab/>
        <w:t xml:space="preserve">Deze praktische werkwijze is in afstemming met het ministerie van BZK tot stand gekomen. </w:t>
      </w:r>
      <w:r w:rsidR="000B3DD4">
        <w:t xml:space="preserve">Het ministerie zal onderzoeken of en welke aanpassingen van wetgeving nodig zijn om </w:t>
      </w:r>
      <w:r w:rsidR="00D100F4">
        <w:t>de juridische, technische en praktische aspecten beter op elkaar af te stemmen</w:t>
      </w:r>
    </w:p>
  </w:footnote>
  <w:footnote w:id="127">
    <w:p w14:paraId="115207AD" w14:textId="77777777" w:rsidR="00526869" w:rsidRDefault="00526869" w:rsidP="00526869">
      <w:pPr>
        <w:pStyle w:val="Voetnoottekst"/>
      </w:pPr>
      <w:r>
        <w:rPr>
          <w:rStyle w:val="Voetnootmarkering"/>
        </w:rPr>
        <w:footnoteRef/>
      </w:r>
      <w:r>
        <w:t xml:space="preserve"> </w:t>
      </w:r>
      <w:r>
        <w:tab/>
        <w:t>Artikel 10:31 lid 1 Awb</w:t>
      </w:r>
    </w:p>
  </w:footnote>
  <w:footnote w:id="128">
    <w:p w14:paraId="12FD366A" w14:textId="77777777" w:rsidR="00526869" w:rsidRDefault="00526869" w:rsidP="00526869">
      <w:pPr>
        <w:pStyle w:val="Voetnoottekst"/>
      </w:pPr>
      <w:r>
        <w:rPr>
          <w:rStyle w:val="Voetnootmarkering"/>
        </w:rPr>
        <w:footnoteRef/>
      </w:r>
      <w:r>
        <w:t xml:space="preserve"> </w:t>
      </w:r>
      <w:r>
        <w:tab/>
        <w:t xml:space="preserve">In artikel 16.72 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129">
    <w:p w14:paraId="171D4DB0" w14:textId="77777777" w:rsidR="00526869" w:rsidRDefault="00526869" w:rsidP="00526869">
      <w:pPr>
        <w:pStyle w:val="Voetnoottekst"/>
      </w:pPr>
      <w:r>
        <w:rPr>
          <w:rStyle w:val="Voetnootmarkering"/>
        </w:rPr>
        <w:footnoteRef/>
      </w:r>
      <w:r>
        <w:t xml:space="preserve"> </w:t>
      </w:r>
      <w:r>
        <w:tab/>
        <w:t>Artikelen 10:27 en 10:29 lid 1 Awb</w:t>
      </w:r>
    </w:p>
  </w:footnote>
  <w:footnote w:id="130">
    <w:p w14:paraId="30D9AB59" w14:textId="77777777" w:rsidR="00DF4545" w:rsidRDefault="00DF4545" w:rsidP="00DF4545">
      <w:pPr>
        <w:pStyle w:val="Voetnoottekst"/>
      </w:pPr>
      <w:r>
        <w:rPr>
          <w:rStyle w:val="Voetnootmarkering"/>
        </w:rPr>
        <w:footnoteRef/>
      </w:r>
      <w:r>
        <w:t xml:space="preserve"> </w:t>
      </w:r>
      <w:r>
        <w:tab/>
        <w:t>Artikel 10:30 lid 1 Awb</w:t>
      </w:r>
    </w:p>
  </w:footnote>
  <w:footnote w:id="131">
    <w:p w14:paraId="007F4A3C" w14:textId="77777777" w:rsidR="00526869" w:rsidRDefault="00526869" w:rsidP="00526869">
      <w:pPr>
        <w:pStyle w:val="Voetnoottekst"/>
      </w:pPr>
      <w:r>
        <w:rPr>
          <w:rStyle w:val="Voetnootmarkering"/>
        </w:rPr>
        <w:footnoteRef/>
      </w:r>
      <w:r>
        <w:t xml:space="preserve"> </w:t>
      </w:r>
      <w:r>
        <w:tab/>
        <w:t xml:space="preserve">Artikel 10:31 lid 1 en </w:t>
      </w:r>
      <w:r w:rsidRPr="009D4E7E">
        <w:t xml:space="preserve">3:41 lid 1 </w:t>
      </w:r>
      <w:r>
        <w:t>Awb</w:t>
      </w:r>
    </w:p>
  </w:footnote>
  <w:footnote w:id="132">
    <w:p w14:paraId="2E4F9513" w14:textId="77777777" w:rsidR="00526869" w:rsidRDefault="00526869" w:rsidP="00526869">
      <w:pPr>
        <w:pStyle w:val="Voetnoottekst"/>
      </w:pPr>
      <w:r>
        <w:rPr>
          <w:rStyle w:val="Voetnootmarkering"/>
        </w:rPr>
        <w:footnoteRef/>
      </w:r>
      <w:r>
        <w:t xml:space="preserve"> </w:t>
      </w:r>
      <w:r>
        <w:tab/>
        <w:t>Artikel 3:45 Awb</w:t>
      </w:r>
    </w:p>
  </w:footnote>
  <w:footnote w:id="133">
    <w:p w14:paraId="3E16B300" w14:textId="77777777" w:rsidR="00526869" w:rsidRDefault="00526869" w:rsidP="00526869">
      <w:pPr>
        <w:pStyle w:val="Voetnoottekst"/>
      </w:pPr>
      <w:r>
        <w:rPr>
          <w:rStyle w:val="Voetnootmarkering"/>
        </w:rPr>
        <w:footnoteRef/>
      </w:r>
      <w:r>
        <w:t xml:space="preserve"> </w:t>
      </w:r>
      <w:r>
        <w:tab/>
        <w:t>Artikel 3:44 Awb is dus niet van toepassing</w:t>
      </w:r>
    </w:p>
  </w:footnote>
  <w:footnote w:id="134">
    <w:p w14:paraId="482D2E6C" w14:textId="77777777" w:rsidR="00FD27CA" w:rsidRDefault="00FD27CA" w:rsidP="00FD27CA">
      <w:pPr>
        <w:pStyle w:val="Voetnoottekst"/>
      </w:pPr>
      <w:r>
        <w:rPr>
          <w:rStyle w:val="Voetnootmarkering"/>
        </w:rPr>
        <w:footnoteRef/>
      </w:r>
      <w:r>
        <w:t xml:space="preserve"> </w:t>
      </w:r>
      <w:r>
        <w:tab/>
        <w:t>Artikel 10:25 Awb</w:t>
      </w:r>
    </w:p>
  </w:footnote>
  <w:footnote w:id="135">
    <w:p w14:paraId="2751CF36" w14:textId="359A6DAC" w:rsidR="00531BFB" w:rsidRDefault="00531BFB">
      <w:pPr>
        <w:pStyle w:val="Voetnoottekst"/>
      </w:pPr>
      <w:r>
        <w:rPr>
          <w:rStyle w:val="Voetnootmarkering"/>
        </w:rPr>
        <w:footnoteRef/>
      </w:r>
      <w:r>
        <w:t xml:space="preserve"> </w:t>
      </w:r>
      <w:r>
        <w:tab/>
      </w:r>
      <w:r w:rsidRPr="00531BFB">
        <w:t xml:space="preserve">Artikel 3:42 Awb </w:t>
      </w:r>
      <w:r w:rsidR="006236F4">
        <w:t>en</w:t>
      </w:r>
      <w:r w:rsidRPr="00531BFB">
        <w:t xml:space="preserve"> artikel 6 Bekendmakingswet</w:t>
      </w:r>
    </w:p>
  </w:footnote>
  <w:footnote w:id="136">
    <w:p w14:paraId="03045B45" w14:textId="77777777" w:rsidR="003C0A12" w:rsidRDefault="003C0A12" w:rsidP="003C0A12">
      <w:pPr>
        <w:pStyle w:val="Voetnoottekst"/>
      </w:pPr>
      <w:r>
        <w:rPr>
          <w:rStyle w:val="Voetnootmarkering"/>
        </w:rPr>
        <w:footnoteRef/>
      </w:r>
      <w:r>
        <w:t xml:space="preserve"> </w:t>
      </w:r>
      <w:r>
        <w:tab/>
        <w:t>Artikel 3:45 Awb</w:t>
      </w:r>
    </w:p>
  </w:footnote>
  <w:footnote w:id="137">
    <w:p w14:paraId="1E4F570E" w14:textId="4F2745F3" w:rsidR="00954F18" w:rsidRDefault="00954F18">
      <w:pPr>
        <w:pStyle w:val="Voetnoottekst"/>
      </w:pPr>
      <w:r>
        <w:rPr>
          <w:rStyle w:val="Voetnootmarkering"/>
        </w:rPr>
        <w:footnoteRef/>
      </w:r>
      <w:r>
        <w:t xml:space="preserve"> </w:t>
      </w:r>
      <w:r>
        <w:tab/>
        <w:t>Artikel 3:44 lid 2 Awb</w:t>
      </w:r>
    </w:p>
  </w:footnote>
  <w:footnote w:id="138">
    <w:p w14:paraId="12DF86CC" w14:textId="6BCBC951" w:rsidR="0070535D" w:rsidRDefault="0070535D">
      <w:pPr>
        <w:pStyle w:val="Voetnoottekst"/>
      </w:pPr>
      <w:r>
        <w:rPr>
          <w:rStyle w:val="Voetnootmarkering"/>
        </w:rPr>
        <w:footnoteRef/>
      </w:r>
      <w:r>
        <w:t xml:space="preserve"> </w:t>
      </w:r>
      <w:r>
        <w:tab/>
        <w:t>Artikel</w:t>
      </w:r>
      <w:r w:rsidR="0036019D">
        <w:t>en</w:t>
      </w:r>
      <w:r>
        <w:t xml:space="preserve"> 3:44 lid 2, </w:t>
      </w:r>
      <w:r w:rsidR="006744EC">
        <w:t xml:space="preserve">3:44 lid 1 onderdeel a </w:t>
      </w:r>
      <w:r w:rsidR="000F74BB">
        <w:t xml:space="preserve">en </w:t>
      </w:r>
      <w:r w:rsidR="000F74BB" w:rsidRPr="000F74BB">
        <w:t>3:45</w:t>
      </w:r>
      <w:r w:rsidR="0036019D">
        <w:t xml:space="preserve"> </w:t>
      </w:r>
      <w:r w:rsidR="00C4661B">
        <w:t>Awb</w:t>
      </w:r>
    </w:p>
  </w:footnote>
  <w:footnote w:id="139">
    <w:p w14:paraId="0D9FF60E" w14:textId="14D0DDFE" w:rsidR="00076A45" w:rsidRDefault="00076A45" w:rsidP="00076A45">
      <w:pPr>
        <w:pStyle w:val="Voetnoottekst"/>
      </w:pPr>
      <w:r>
        <w:rPr>
          <w:rStyle w:val="Voetnootmarkering"/>
        </w:rPr>
        <w:footnoteRef/>
      </w:r>
      <w:r>
        <w:t xml:space="preserve"> </w:t>
      </w:r>
      <w:r>
        <w:tab/>
        <w:t xml:space="preserve">Artikel </w:t>
      </w:r>
      <w:r w:rsidR="00FB0A83" w:rsidRPr="00FB0A83">
        <w:t xml:space="preserve">3:44 lid 2, artikel 3:44 lid 1 en artikel </w:t>
      </w:r>
      <w:r>
        <w:t>3:11 lid 1 Awb</w:t>
      </w:r>
    </w:p>
  </w:footnote>
  <w:footnote w:id="140">
    <w:p w14:paraId="5489BC42" w14:textId="77777777" w:rsidR="00257C6A" w:rsidRDefault="00257C6A" w:rsidP="00257C6A">
      <w:pPr>
        <w:pStyle w:val="Voetnoottekst"/>
      </w:pPr>
      <w:r>
        <w:rPr>
          <w:rStyle w:val="Voetnootmarkering"/>
        </w:rPr>
        <w:footnoteRef/>
      </w:r>
      <w:r>
        <w:t xml:space="preserve"> </w:t>
      </w:r>
      <w:r>
        <w:tab/>
        <w:t>Artikel 13 lid 1 Bekendmakingswet</w:t>
      </w:r>
    </w:p>
  </w:footnote>
  <w:footnote w:id="141">
    <w:p w14:paraId="4308064B" w14:textId="77777777" w:rsidR="00257C6A" w:rsidRDefault="00257C6A" w:rsidP="00257C6A">
      <w:pPr>
        <w:pStyle w:val="Voetnoottekst"/>
      </w:pPr>
      <w:r>
        <w:rPr>
          <w:rStyle w:val="Voetnootmarkering"/>
        </w:rPr>
        <w:footnoteRef/>
      </w:r>
      <w:r>
        <w:t xml:space="preserve"> </w:t>
      </w:r>
      <w:r>
        <w:tab/>
        <w:t>Artikel 13 lid 1 Bekendmakingswet</w:t>
      </w:r>
    </w:p>
  </w:footnote>
  <w:footnote w:id="142">
    <w:p w14:paraId="1955C7A2" w14:textId="75E76E2D" w:rsidR="00EE4D9E" w:rsidRDefault="00EE4D9E">
      <w:pPr>
        <w:pStyle w:val="Voetnoottekst"/>
      </w:pPr>
      <w:r>
        <w:rPr>
          <w:rStyle w:val="Voetnootmarkering"/>
        </w:rPr>
        <w:footnoteRef/>
      </w:r>
      <w:r>
        <w:t xml:space="preserve"> </w:t>
      </w:r>
      <w:r>
        <w:tab/>
        <w:t>Artikel 3:11 lid 1 Awb</w:t>
      </w:r>
      <w:r w:rsidR="00084AA3">
        <w:t xml:space="preserve">, dat via </w:t>
      </w:r>
      <w:r w:rsidR="00084AA3" w:rsidRPr="00084AA3">
        <w:t>artikel 3:44 l</w:t>
      </w:r>
      <w:r w:rsidR="00084AA3">
        <w:t>eden 2 en 1 van overeenkomstige toepassing is verklaard</w:t>
      </w:r>
    </w:p>
  </w:footnote>
  <w:footnote w:id="143">
    <w:p w14:paraId="4CAF1F52" w14:textId="77777777" w:rsidR="00076A45" w:rsidRDefault="00076A45" w:rsidP="00076A45">
      <w:pPr>
        <w:pStyle w:val="Voetnoottekst"/>
      </w:pPr>
      <w:r>
        <w:rPr>
          <w:rStyle w:val="Voetnootmarkering"/>
        </w:rPr>
        <w:footnoteRef/>
      </w:r>
      <w:r>
        <w:t xml:space="preserve"> </w:t>
      </w:r>
      <w:r>
        <w:tab/>
        <w:t xml:space="preserve">Artikel </w:t>
      </w:r>
      <w:r w:rsidRPr="002F2CA1">
        <w:t xml:space="preserve">3:44 lid 1 </w:t>
      </w:r>
      <w:r>
        <w:t>Awb</w:t>
      </w:r>
    </w:p>
  </w:footnote>
  <w:footnote w:id="144">
    <w:p w14:paraId="40CBB83E" w14:textId="77777777" w:rsidR="00C52889" w:rsidRDefault="00C52889" w:rsidP="00C52889">
      <w:pPr>
        <w:pStyle w:val="Voetnoottekst"/>
      </w:pPr>
      <w:r>
        <w:rPr>
          <w:rStyle w:val="Voetnootmarkering"/>
        </w:rPr>
        <w:footnoteRef/>
      </w:r>
      <w:r>
        <w:t xml:space="preserve"> </w:t>
      </w:r>
      <w:r>
        <w:tab/>
        <w:t>Artikel 3:44 lid 2 jo 3:44 lid 1 onder b Awb</w:t>
      </w:r>
    </w:p>
  </w:footnote>
  <w:footnote w:id="145">
    <w:p w14:paraId="2EF54B8E" w14:textId="77777777" w:rsidR="00573AD7" w:rsidRDefault="00573AD7" w:rsidP="00573AD7">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146">
    <w:p w14:paraId="34E5B6E2" w14:textId="77777777" w:rsidR="00573AD7" w:rsidRDefault="00573AD7" w:rsidP="00573AD7">
      <w:pPr>
        <w:pStyle w:val="Voetnoottekst"/>
      </w:pPr>
      <w:r>
        <w:rPr>
          <w:rStyle w:val="Voetnootmarkering"/>
        </w:rPr>
        <w:footnoteRef/>
      </w:r>
      <w:r>
        <w:t xml:space="preserve"> </w:t>
      </w:r>
      <w:r>
        <w:tab/>
        <w:t>Artikel 3:44 lid 2 jo 3:44 lid 1 onder b Awb</w:t>
      </w:r>
    </w:p>
  </w:footnote>
  <w:footnote w:id="147">
    <w:p w14:paraId="373FDF38" w14:textId="570EC785" w:rsidR="00BD6A51" w:rsidRDefault="00BD6A51" w:rsidP="00BD6A51">
      <w:pPr>
        <w:pStyle w:val="Voetnoottekst"/>
      </w:pPr>
      <w:r>
        <w:rPr>
          <w:rStyle w:val="Voetnootmarkering"/>
        </w:rPr>
        <w:footnoteRef/>
      </w:r>
      <w:r>
        <w:t xml:space="preserve"> </w:t>
      </w:r>
      <w:r>
        <w:tab/>
        <w:t xml:space="preserve">Artikel 8:1 jo 8:6 lid 1 jo </w:t>
      </w:r>
      <w:r w:rsidR="00561919">
        <w:t>a</w:t>
      </w:r>
      <w:r w:rsidR="00FD6712" w:rsidRPr="00FD6712">
        <w:t xml:space="preserve">rtikel 2.2 onderdeel B </w:t>
      </w:r>
      <w:r w:rsidR="00773D8F">
        <w:t>onder</w:t>
      </w:r>
      <w:r w:rsidR="00FD6712" w:rsidRPr="00FD6712">
        <w:t xml:space="preserve"> 2 </w:t>
      </w:r>
      <w:r w:rsidR="00773D8F">
        <w:t>onder</w:t>
      </w:r>
      <w:r w:rsidR="00FD6712" w:rsidRPr="00FD6712">
        <w:t xml:space="preserve"> g </w:t>
      </w:r>
      <w:r w:rsidR="00525B12">
        <w:t>onderdelen</w:t>
      </w:r>
      <w:r w:rsidR="00FD6712" w:rsidRPr="00FD6712">
        <w:t xml:space="preserve"> d en h Invoeringswet Omgevingswet, waarmee afdeling 5.2 Omgevingswet (</w:t>
      </w:r>
      <w:r w:rsidR="00EE4CD9">
        <w:t>p</w:t>
      </w:r>
      <w:r w:rsidR="00FD6712" w:rsidRPr="00FD6712">
        <w:t xml:space="preserve">rojectprocedure) </w:t>
      </w:r>
      <w:r w:rsidR="00525B12">
        <w:t>en artikel 1</w:t>
      </w:r>
      <w:r w:rsidR="00BF3E73">
        <w:t>6</w:t>
      </w:r>
      <w:r w:rsidR="00525B12">
        <w:t>.72</w:t>
      </w:r>
      <w:r w:rsidR="00EE4CD9">
        <w:t xml:space="preserve"> (goedkeuring projectbesluit waterschap) </w:t>
      </w:r>
      <w:r w:rsidR="00FD6712" w:rsidRPr="00FD6712">
        <w:t>word</w:t>
      </w:r>
      <w:r w:rsidR="00EE4CD9">
        <w:t>en</w:t>
      </w:r>
      <w:r w:rsidR="00FD6712"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48">
    <w:p w14:paraId="2863417C" w14:textId="77777777" w:rsidR="00BD6A51" w:rsidRDefault="00BD6A51" w:rsidP="00BD6A51">
      <w:pPr>
        <w:pStyle w:val="Voetnoottekst"/>
      </w:pPr>
      <w:r>
        <w:rPr>
          <w:rStyle w:val="Voetnootmarkering"/>
        </w:rPr>
        <w:footnoteRef/>
      </w:r>
      <w:r>
        <w:t xml:space="preserve"> </w:t>
      </w:r>
      <w:r>
        <w:tab/>
        <w:t>Artikel 6:7 Awb</w:t>
      </w:r>
    </w:p>
  </w:footnote>
  <w:footnote w:id="149">
    <w:p w14:paraId="02D3F93C" w14:textId="77777777" w:rsidR="00BD6A51" w:rsidRDefault="00BD6A51" w:rsidP="00BD6A51">
      <w:pPr>
        <w:pStyle w:val="Voetnoottekst"/>
      </w:pPr>
      <w:r>
        <w:rPr>
          <w:rStyle w:val="Voetnootmarkering"/>
        </w:rPr>
        <w:footnoteRef/>
      </w:r>
      <w:r>
        <w:t xml:space="preserve"> </w:t>
      </w:r>
      <w:r>
        <w:tab/>
        <w:t>Artikel 6:8 lid 1 Awb</w:t>
      </w:r>
    </w:p>
  </w:footnote>
  <w:footnote w:id="150">
    <w:p w14:paraId="583B9356" w14:textId="02C29F81" w:rsidR="004E2198" w:rsidRDefault="004E2198">
      <w:pPr>
        <w:pStyle w:val="Voetnoottekst"/>
      </w:pPr>
      <w:r>
        <w:rPr>
          <w:rStyle w:val="Voetnootmarkering"/>
        </w:rPr>
        <w:footnoteRef/>
      </w:r>
      <w:r>
        <w:t xml:space="preserve"> </w:t>
      </w:r>
      <w:r>
        <w:tab/>
        <w:t>Artikel 6:8 lid 3 Awb</w:t>
      </w:r>
    </w:p>
  </w:footnote>
  <w:footnote w:id="151">
    <w:p w14:paraId="190D1557" w14:textId="6C29EECD" w:rsidR="00BD6A51" w:rsidRDefault="00BD6A51" w:rsidP="00BD6A51">
      <w:pPr>
        <w:pStyle w:val="Voetnoottekst"/>
      </w:pPr>
      <w:r>
        <w:rPr>
          <w:rStyle w:val="Voetnootmarkering"/>
        </w:rPr>
        <w:footnoteRef/>
      </w:r>
      <w:r>
        <w:t xml:space="preserve"> </w:t>
      </w:r>
      <w:r>
        <w:tab/>
        <w:t>Artikel</w:t>
      </w:r>
      <w:r w:rsidRPr="002A65BA">
        <w:t xml:space="preserve"> 16.78 lid </w:t>
      </w:r>
      <w:r w:rsidR="001A7A11">
        <w:t>3</w:t>
      </w:r>
      <w:r w:rsidRPr="002A65BA">
        <w:t xml:space="preserve"> Ow</w:t>
      </w:r>
    </w:p>
  </w:footnote>
  <w:footnote w:id="152">
    <w:p w14:paraId="27473C86" w14:textId="17D75164" w:rsidR="0000637D" w:rsidRDefault="000724D9">
      <w:pPr>
        <w:pStyle w:val="Voetnoottekst"/>
      </w:pPr>
      <w:r w:rsidRPr="000724D9">
        <w:t>Uit het systeem van de wet vloeit voort dat wanneer GS aan het projectbesluit goedkeuring onthouden, het projectbesluit niet in werking treedt. Het projectbesluit wordt in dat geval niet bekend gemaakt.</w:t>
      </w:r>
      <w:r w:rsidR="0000637D">
        <w:rPr>
          <w:rStyle w:val="Voetnootmarkering"/>
        </w:rPr>
        <w:footnoteRef/>
      </w:r>
      <w:r w:rsidR="0000637D">
        <w:t xml:space="preserve"> </w:t>
      </w:r>
      <w:r w:rsidR="0000637D">
        <w:tab/>
        <w:t xml:space="preserve">Artikel </w:t>
      </w:r>
      <w:r w:rsidR="0000637D" w:rsidRPr="0000637D">
        <w:t xml:space="preserve">16.78 lid </w:t>
      </w:r>
      <w:r w:rsidR="0000637D">
        <w:t>4</w:t>
      </w:r>
      <w:r w:rsidR="0000637D" w:rsidRPr="0000637D">
        <w:t xml:space="preserve"> Ow</w:t>
      </w:r>
    </w:p>
  </w:footnote>
  <w:footnote w:id="153">
    <w:p w14:paraId="4879E38C" w14:textId="1D3B2E80" w:rsidR="00BD6A51" w:rsidRDefault="00BD6A51" w:rsidP="00BD6A51">
      <w:pPr>
        <w:pStyle w:val="Voetnoottekst"/>
      </w:pPr>
      <w:r>
        <w:rPr>
          <w:rStyle w:val="Voetnootmarkering"/>
        </w:rPr>
        <w:footnoteRef/>
      </w:r>
      <w:r>
        <w:t xml:space="preserve"> </w:t>
      </w:r>
      <w:r>
        <w:tab/>
        <w:t xml:space="preserve">Artikel 3:12 Awb en artikelen 12 jo </w:t>
      </w:r>
      <w:r w:rsidR="00635B65">
        <w:t xml:space="preserve">1 en </w:t>
      </w:r>
      <w:r>
        <w:t>2 Bekendmakingswet.</w:t>
      </w:r>
    </w:p>
  </w:footnote>
  <w:footnote w:id="154">
    <w:p w14:paraId="6A47CD94" w14:textId="230C1777" w:rsidR="00BC29B1" w:rsidRDefault="00BC29B1">
      <w:pPr>
        <w:pStyle w:val="Voetnoottekst"/>
      </w:pPr>
      <w:r>
        <w:rPr>
          <w:rStyle w:val="Voetnootmarkering"/>
        </w:rPr>
        <w:footnoteRef/>
      </w:r>
      <w:r>
        <w:t xml:space="preserve"> </w:t>
      </w:r>
      <w:r w:rsidR="00C05194">
        <w:tab/>
      </w:r>
      <w:r w:rsidR="00C05194" w:rsidRPr="00C05194">
        <w:t>Artikel 3.7 Besluit elektronische publicaties</w:t>
      </w:r>
    </w:p>
  </w:footnote>
  <w:footnote w:id="155">
    <w:p w14:paraId="7AD8FF28" w14:textId="4FF071B6" w:rsidR="007B3224" w:rsidRDefault="007B3224">
      <w:pPr>
        <w:pStyle w:val="Voetnoottekst"/>
      </w:pPr>
      <w:r>
        <w:rPr>
          <w:rStyle w:val="Voetnootmarkering"/>
        </w:rPr>
        <w:footnoteRef/>
      </w:r>
      <w:r>
        <w:t xml:space="preserve"> </w:t>
      </w:r>
      <w:r w:rsidR="006D6C36">
        <w:tab/>
      </w:r>
      <w:r w:rsidR="006D6C36" w:rsidRPr="006D6C36">
        <w:t>Artikel 8:1 jo 8:6 lid 1</w:t>
      </w:r>
      <w:r w:rsidR="00AF2635">
        <w:t>Awb</w:t>
      </w:r>
      <w:r w:rsidR="006D6C36" w:rsidRPr="006D6C36">
        <w:t xml:space="preserve"> jo artikel 2.2 onderdeel B onder 2 onder g onderdelen d en h Invoeringswet Omgevingswet, waarmee afdeling 5.2 Omgevingswet (projectprocedure) en artikel 1</w:t>
      </w:r>
      <w:r w:rsidR="00BF3E73">
        <w:t>6</w:t>
      </w:r>
      <w:r w:rsidR="006D6C36" w:rsidRPr="006D6C36">
        <w:t xml:space="preserve">.72 (goedkeuring projectbesluit waterschap) worden toegevoegd aan artikel 2 van bijlage 2 van de Awb, </w:t>
      </w:r>
      <w:r w:rsidR="006E7300">
        <w:t xml:space="preserve">dat </w:t>
      </w:r>
      <w:r w:rsidR="006D6C36" w:rsidRPr="006D6C36">
        <w:t xml:space="preserve">de besluiten </w:t>
      </w:r>
      <w:r w:rsidR="006E7300">
        <w:t>aanwijst</w:t>
      </w:r>
      <w:r w:rsidR="006D6C36" w:rsidRPr="006D6C36">
        <w:t xml:space="preserve"> waartegen op grond van artikel 8:6 lid 1 Awb rechtstreeks beroep bij de Afdeling bestuursrecht van de Raad van State openstaat</w:t>
      </w:r>
    </w:p>
  </w:footnote>
  <w:footnote w:id="156">
    <w:p w14:paraId="0A74E935" w14:textId="77777777" w:rsidR="00BD6A51" w:rsidRDefault="00BD6A51" w:rsidP="00BD6A51">
      <w:pPr>
        <w:pStyle w:val="Voetnoottekst"/>
      </w:pPr>
      <w:r>
        <w:rPr>
          <w:rStyle w:val="Voetnootmarkering"/>
        </w:rPr>
        <w:footnoteRef/>
      </w:r>
      <w:r>
        <w:t xml:space="preserve"> </w:t>
      </w:r>
      <w:r>
        <w:tab/>
        <w:t>Artikel 6:7 Awb</w:t>
      </w:r>
    </w:p>
  </w:footnote>
  <w:footnote w:id="157">
    <w:p w14:paraId="42234875" w14:textId="77777777" w:rsidR="00BD6A51" w:rsidRDefault="00BD6A51" w:rsidP="00BD6A51">
      <w:pPr>
        <w:pStyle w:val="Voetnoottekst"/>
      </w:pPr>
      <w:r>
        <w:rPr>
          <w:rStyle w:val="Voetnootmarkering"/>
        </w:rPr>
        <w:footnoteRef/>
      </w:r>
      <w:r>
        <w:t xml:space="preserve"> </w:t>
      </w:r>
      <w:r>
        <w:tab/>
        <w:t>Artikel 6:8 lid 1 Awb</w:t>
      </w:r>
    </w:p>
  </w:footnote>
  <w:footnote w:id="158">
    <w:p w14:paraId="01CFD85B" w14:textId="4FA01DF6" w:rsidR="00664C88" w:rsidRDefault="00664C88">
      <w:pPr>
        <w:pStyle w:val="Voetnoottekst"/>
      </w:pPr>
      <w:r>
        <w:rPr>
          <w:rStyle w:val="Voetnootmarkering"/>
        </w:rPr>
        <w:footnoteRef/>
      </w:r>
      <w:r>
        <w:t xml:space="preserve"> </w:t>
      </w:r>
      <w:r>
        <w:tab/>
        <w:t>Artikel 6:8 lid 3 Awb</w:t>
      </w:r>
    </w:p>
  </w:footnote>
  <w:footnote w:id="159">
    <w:p w14:paraId="5E9F7ECD" w14:textId="77777777" w:rsidR="00BD6A51" w:rsidRDefault="00BD6A51" w:rsidP="00BD6A51">
      <w:pPr>
        <w:pStyle w:val="Voetnoottekst"/>
      </w:pPr>
      <w:r>
        <w:rPr>
          <w:rStyle w:val="Voetnootmarkering"/>
        </w:rPr>
        <w:footnoteRef/>
      </w:r>
      <w:r>
        <w:t xml:space="preserve"> </w:t>
      </w:r>
      <w:r>
        <w:tab/>
      </w:r>
      <w:r w:rsidRPr="00EC3B83">
        <w:t>Artikel 8:81 Awb</w:t>
      </w:r>
    </w:p>
  </w:footnote>
  <w:footnote w:id="160">
    <w:p w14:paraId="27D0778F" w14:textId="77777777" w:rsidR="00BD6A51" w:rsidRDefault="00BD6A51" w:rsidP="00BD6A51">
      <w:pPr>
        <w:pStyle w:val="Voetnoottekst"/>
      </w:pPr>
      <w:r>
        <w:rPr>
          <w:rStyle w:val="Voetnootmarkering"/>
        </w:rPr>
        <w:footnoteRef/>
      </w:r>
      <w:r>
        <w:t xml:space="preserve"> </w:t>
      </w:r>
      <w:r>
        <w:tab/>
        <w:t>Artikel 8:84 lid 2 Awb</w:t>
      </w:r>
    </w:p>
  </w:footnote>
  <w:footnote w:id="161">
    <w:p w14:paraId="44FA006C" w14:textId="43233AFE" w:rsidR="00CF607A" w:rsidRDefault="00CF607A">
      <w:pPr>
        <w:pStyle w:val="Voetnoottekst"/>
      </w:pPr>
      <w:r>
        <w:rPr>
          <w:rStyle w:val="Voetnootmarkering"/>
        </w:rPr>
        <w:footnoteRef/>
      </w:r>
      <w:r>
        <w:t xml:space="preserve"> </w:t>
      </w:r>
      <w:r>
        <w:tab/>
        <w:t>Artikel 8:51d Awb</w:t>
      </w:r>
    </w:p>
  </w:footnote>
  <w:footnote w:id="162">
    <w:p w14:paraId="01BE87A6" w14:textId="708CEAEE" w:rsidR="000F0FC7" w:rsidRDefault="000F0FC7">
      <w:pPr>
        <w:pStyle w:val="Voetnoottekst"/>
      </w:pPr>
      <w:r>
        <w:rPr>
          <w:rStyle w:val="Voetnootmarkering"/>
        </w:rPr>
        <w:footnoteRef/>
      </w:r>
      <w:r>
        <w:t xml:space="preserve"> </w:t>
      </w:r>
      <w:r>
        <w:tab/>
        <w:t xml:space="preserve">Artikel </w:t>
      </w:r>
      <w:r w:rsidRPr="000F0FC7">
        <w:t>8:51d</w:t>
      </w:r>
      <w:r>
        <w:t xml:space="preserve"> en </w:t>
      </w:r>
      <w:r w:rsidR="00F233BC">
        <w:t>8:51a lid 1 Awb</w:t>
      </w:r>
    </w:p>
  </w:footnote>
  <w:footnote w:id="163">
    <w:p w14:paraId="038770CF" w14:textId="77777777" w:rsidR="00BD6A51" w:rsidRDefault="00BD6A51" w:rsidP="00BD6A51">
      <w:pPr>
        <w:pStyle w:val="Voetnoottekst"/>
      </w:pPr>
      <w:r>
        <w:rPr>
          <w:rStyle w:val="Voetnootmarkering"/>
        </w:rPr>
        <w:footnoteRef/>
      </w:r>
      <w:r>
        <w:t xml:space="preserve"> </w:t>
      </w:r>
      <w:r>
        <w:tab/>
        <w:t>Artikel 8:70 Awb</w:t>
      </w:r>
    </w:p>
  </w:footnote>
  <w:footnote w:id="164">
    <w:p w14:paraId="7DFF7017" w14:textId="77777777" w:rsidR="00BD6A51" w:rsidRDefault="00BD6A51" w:rsidP="00BD6A51">
      <w:pPr>
        <w:pStyle w:val="Voetnoottekst"/>
      </w:pPr>
      <w:r>
        <w:rPr>
          <w:rStyle w:val="Voetnootmarkering"/>
        </w:rPr>
        <w:footnoteRef/>
      </w:r>
      <w:r>
        <w:t xml:space="preserve"> </w:t>
      </w:r>
      <w:r>
        <w:tab/>
        <w:t>Artikel 8:72 lid 1 Awb</w:t>
      </w:r>
    </w:p>
  </w:footnote>
  <w:footnote w:id="165">
    <w:p w14:paraId="4B7C19B7" w14:textId="77777777" w:rsidR="00BD6A51" w:rsidRDefault="00BD6A51" w:rsidP="00BD6A51">
      <w:pPr>
        <w:pStyle w:val="Voetnoottekst"/>
      </w:pPr>
      <w:r>
        <w:rPr>
          <w:rStyle w:val="Voetnootmarkering"/>
        </w:rPr>
        <w:footnoteRef/>
      </w:r>
      <w:r>
        <w:t xml:space="preserve"> </w:t>
      </w:r>
      <w:r>
        <w:tab/>
        <w:t>Artikel 8:72 lid 2 Awb</w:t>
      </w:r>
    </w:p>
  </w:footnote>
  <w:footnote w:id="166">
    <w:p w14:paraId="72F368F4" w14:textId="77777777" w:rsidR="00BD6A51" w:rsidRDefault="00BD6A51" w:rsidP="00BD6A51">
      <w:pPr>
        <w:pStyle w:val="Voetnoottekst"/>
      </w:pPr>
      <w:r>
        <w:rPr>
          <w:rStyle w:val="Voetnootmarkering"/>
        </w:rPr>
        <w:footnoteRef/>
      </w:r>
      <w:r>
        <w:t xml:space="preserve"> </w:t>
      </w:r>
      <w:r>
        <w:tab/>
        <w:t>Artikel 8:72 lid 3 Awb</w:t>
      </w:r>
    </w:p>
  </w:footnote>
  <w:footnote w:id="167">
    <w:p w14:paraId="7F0E52EC" w14:textId="77777777" w:rsidR="00BD6A51" w:rsidRDefault="00BD6A51" w:rsidP="00BD6A51">
      <w:pPr>
        <w:pStyle w:val="Voetnoottekst"/>
      </w:pPr>
      <w:r>
        <w:rPr>
          <w:rStyle w:val="Voetnootmarkering"/>
        </w:rPr>
        <w:footnoteRef/>
      </w:r>
      <w:r>
        <w:t xml:space="preserve"> </w:t>
      </w:r>
      <w:r>
        <w:tab/>
        <w:t>Artikel 8:72 lid 4 Awb</w:t>
      </w:r>
    </w:p>
  </w:footnote>
  <w:footnote w:id="168">
    <w:p w14:paraId="6390125B" w14:textId="77777777" w:rsidR="00BD6A51" w:rsidRDefault="00BD6A51" w:rsidP="00BD6A51">
      <w:pPr>
        <w:pStyle w:val="Voetnoottekst"/>
      </w:pPr>
      <w:r>
        <w:rPr>
          <w:rStyle w:val="Voetnootmarkering"/>
        </w:rPr>
        <w:footnoteRef/>
      </w:r>
      <w:r>
        <w:t xml:space="preserve"> </w:t>
      </w:r>
      <w:r>
        <w:tab/>
        <w:t>Artikel 8:80 lid 1 Awb</w:t>
      </w:r>
    </w:p>
  </w:footnote>
  <w:footnote w:id="169">
    <w:p w14:paraId="66985D4B" w14:textId="77777777" w:rsidR="00D66954" w:rsidRDefault="00D66954" w:rsidP="00D6695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7E4005D8" w14:textId="77777777" w:rsidR="00D66954" w:rsidRDefault="00D66954" w:rsidP="00D6695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2AD80968" w14:textId="77777777" w:rsidR="006F1586" w:rsidRDefault="006F1586" w:rsidP="006F1586">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291D192F" w14:textId="77777777" w:rsidR="00BD6A51" w:rsidRDefault="00BD6A51" w:rsidP="00BD6A51">
      <w:pPr>
        <w:pStyle w:val="Voetnoottekst"/>
      </w:pPr>
      <w:r>
        <w:rPr>
          <w:rStyle w:val="Voetnootmarkering"/>
        </w:rPr>
        <w:footnoteRef/>
      </w:r>
      <w:r>
        <w:t xml:space="preserve"> </w:t>
      </w:r>
      <w:r>
        <w:tab/>
      </w:r>
      <w:r w:rsidRPr="003E22B6">
        <w:t>Artikel 14.4 lid 1 jo artikel 14.5</w:t>
      </w:r>
      <w:r>
        <w:t xml:space="preserve"> Ob</w:t>
      </w:r>
    </w:p>
  </w:footnote>
  <w:footnote w:id="173">
    <w:p w14:paraId="5C5BD7AB" w14:textId="60A57D98" w:rsidR="00BD6A51" w:rsidRDefault="00BD6A51" w:rsidP="00BD6A51">
      <w:pPr>
        <w:pStyle w:val="Voetnoottekst"/>
      </w:pPr>
      <w:r>
        <w:rPr>
          <w:rStyle w:val="Voetnootmarkering"/>
        </w:rPr>
        <w:footnoteRef/>
      </w:r>
      <w:r>
        <w:t xml:space="preserve"> </w:t>
      </w:r>
      <w:r>
        <w:tab/>
        <w:t xml:space="preserve">Bijlage </w:t>
      </w:r>
      <w:r w:rsidR="00351935">
        <w:t>VIII</w:t>
      </w:r>
      <w:r>
        <w:t xml:space="preserve"> Ob</w:t>
      </w:r>
    </w:p>
  </w:footnote>
  <w:footnote w:id="174">
    <w:p w14:paraId="024F063B" w14:textId="36C4A294" w:rsidR="002F17CF" w:rsidRDefault="00D9742C">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436FD" w14:textId="77777777" w:rsidR="008D4321" w:rsidRDefault="008D432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17CF" w14:paraId="1E0A9AA7" w14:textId="77777777" w:rsidTr="00FF3E80">
      <w:trPr>
        <w:cantSplit/>
        <w:trHeight w:hRule="exact" w:val="3402"/>
      </w:trPr>
      <w:tc>
        <w:tcPr>
          <w:tcW w:w="6236" w:type="dxa"/>
          <w:gridSpan w:val="2"/>
          <w:shd w:val="clear" w:color="auto" w:fill="auto"/>
        </w:tcPr>
        <w:p w14:paraId="565F3895" w14:textId="77777777" w:rsidR="002F17CF" w:rsidRPr="00BC3B53" w:rsidRDefault="00A779B5"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17CF" w:rsidRPr="0056454C" w14:paraId="60F1FE6A" w14:textId="77777777" w:rsidTr="00FF3E80">
      <w:trPr>
        <w:cantSplit/>
        <w:trHeight w:hRule="exact" w:val="1701"/>
      </w:trPr>
      <w:tc>
        <w:tcPr>
          <w:tcW w:w="6236" w:type="dxa"/>
          <w:gridSpan w:val="2"/>
          <w:shd w:val="clear" w:color="auto" w:fill="auto"/>
        </w:tcPr>
        <w:p w14:paraId="17DBA913" w14:textId="070B628D" w:rsidR="002F17CF" w:rsidRPr="00FA6FAC" w:rsidRDefault="00A779B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4C5663">
            <w:rPr>
              <w:noProof/>
            </w:rPr>
            <w:t>projectbesluit</w:t>
          </w:r>
          <w:r>
            <w:rPr>
              <w:noProof/>
            </w:rPr>
            <w:fldChar w:fldCharType="end"/>
          </w:r>
        </w:p>
      </w:tc>
    </w:tr>
    <w:tr w:rsidR="002F17CF" w:rsidRPr="00B60860" w14:paraId="7C4C3DC6" w14:textId="77777777" w:rsidTr="00FF3E80">
      <w:trPr>
        <w:cantSplit/>
        <w:trHeight w:hRule="exact" w:val="1701"/>
      </w:trPr>
      <w:tc>
        <w:tcPr>
          <w:tcW w:w="6236" w:type="dxa"/>
          <w:gridSpan w:val="2"/>
          <w:shd w:val="clear" w:color="auto" w:fill="auto"/>
        </w:tcPr>
        <w:p w14:paraId="3EBA1168" w14:textId="07CF2ABD" w:rsidR="002F17CF" w:rsidRPr="00B60860" w:rsidRDefault="00A779B5" w:rsidP="00FF3E80">
          <w:r w:rsidRPr="00CA6C0C">
            <w:t xml:space="preserve">Versie </w:t>
          </w:r>
          <w:r>
            <w:rPr>
              <w:noProof/>
            </w:rPr>
            <w:fldChar w:fldCharType="begin"/>
          </w:r>
          <w:r>
            <w:rPr>
              <w:noProof/>
            </w:rPr>
            <w:instrText xml:space="preserve"> DOCVARIABLE ID04 </w:instrText>
          </w:r>
          <w:r>
            <w:rPr>
              <w:noProof/>
            </w:rPr>
            <w:fldChar w:fldCharType="separate"/>
          </w:r>
          <w:r w:rsidR="004C5663">
            <w:rPr>
              <w:noProof/>
            </w:rPr>
            <w:t>3.1.0</w:t>
          </w:r>
          <w:r>
            <w:rPr>
              <w:noProof/>
            </w:rPr>
            <w:fldChar w:fldCharType="end"/>
          </w:r>
        </w:p>
        <w:p w14:paraId="033AA803" w14:textId="2E87EF80" w:rsidR="002F17CF" w:rsidRPr="00B60860" w:rsidRDefault="00A779B5" w:rsidP="00FF3E80">
          <w:r>
            <w:t>Geonovum</w:t>
          </w:r>
        </w:p>
      </w:tc>
    </w:tr>
    <w:tr w:rsidR="002F17CF" w:rsidRPr="00B60860" w14:paraId="16847DE5" w14:textId="77777777" w:rsidTr="00FF3E80">
      <w:trPr>
        <w:cantSplit/>
      </w:trPr>
      <w:tc>
        <w:tcPr>
          <w:tcW w:w="1134" w:type="dxa"/>
          <w:shd w:val="clear" w:color="auto" w:fill="auto"/>
        </w:tcPr>
        <w:p w14:paraId="13EAC81A" w14:textId="77777777" w:rsidR="002F17CF" w:rsidRPr="00CA6C0C" w:rsidRDefault="00A779B5" w:rsidP="00FF3E80">
          <w:r>
            <w:t>Datum</w:t>
          </w:r>
        </w:p>
      </w:tc>
      <w:tc>
        <w:tcPr>
          <w:tcW w:w="3118" w:type="dxa"/>
          <w:shd w:val="clear" w:color="auto" w:fill="auto"/>
        </w:tcPr>
        <w:p w14:paraId="310B3888" w14:textId="7B4D63F3" w:rsidR="002F17CF" w:rsidRPr="00CA6C0C" w:rsidRDefault="00A779B5" w:rsidP="00FF3E80">
          <w:r>
            <w:fldChar w:fldCharType="begin"/>
          </w:r>
          <w:r>
            <w:rPr>
              <w:noProof/>
            </w:rPr>
            <w:instrText xml:space="preserve"> DOCVARIABLE ID00 </w:instrText>
          </w:r>
          <w:r>
            <w:rPr>
              <w:noProof/>
            </w:rPr>
            <w:fldChar w:fldCharType="separate"/>
          </w:r>
          <w:r w:rsidR="004C5663">
            <w:rPr>
              <w:noProof/>
            </w:rPr>
            <w:t>5-4-2023</w:t>
          </w:r>
          <w:r>
            <w:rPr>
              <w:noProof/>
            </w:rPr>
            <w:fldChar w:fldCharType="end"/>
          </w:r>
        </w:p>
      </w:tc>
    </w:tr>
  </w:tbl>
  <w:p w14:paraId="3A6DC270" w14:textId="77777777" w:rsidR="002F17CF" w:rsidRPr="00EB5B83" w:rsidRDefault="002F17CF"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F2A5E7" w14:textId="77777777" w:rsidR="008D4321" w:rsidRDefault="008D4321">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3F788E4A" w:rsidR="002F17CF" w:rsidRDefault="00A779B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4C5663">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4C5663">
      <w:rPr>
        <w:noProof/>
      </w:rPr>
      <w:t>3.1.0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4C5663">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4C5663">
      <w:rPr>
        <w:noProof/>
      </w:rPr>
      <w:t>5-4-2023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4495FE" w14:textId="605654F3" w:rsidR="00976374" w:rsidRDefault="00976374"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4C5663">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4C5663">
      <w:rPr>
        <w:noProof/>
      </w:rPr>
      <w:t>3.1.0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4C5663">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4C5663">
      <w:rPr>
        <w:noProof/>
      </w:rPr>
      <w:t>5-4-2023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2"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3"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5"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7"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1"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32"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880901103">
    <w:abstractNumId w:val="14"/>
  </w:num>
  <w:num w:numId="2" w16cid:durableId="395669373">
    <w:abstractNumId w:val="31"/>
  </w:num>
  <w:num w:numId="3" w16cid:durableId="59683739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47207334">
    <w:abstractNumId w:val="11"/>
  </w:num>
  <w:num w:numId="5" w16cid:durableId="1330060118">
    <w:abstractNumId w:val="24"/>
  </w:num>
  <w:num w:numId="6" w16cid:durableId="973219680">
    <w:abstractNumId w:val="16"/>
  </w:num>
  <w:num w:numId="7" w16cid:durableId="12504649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17029358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17325599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79359371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40829302">
    <w:abstractNumId w:val="21"/>
  </w:num>
  <w:num w:numId="12" w16cid:durableId="278341878">
    <w:abstractNumId w:val="15"/>
  </w:num>
  <w:num w:numId="13" w16cid:durableId="1699818827">
    <w:abstractNumId w:val="18"/>
  </w:num>
  <w:num w:numId="14" w16cid:durableId="461579799">
    <w:abstractNumId w:val="28"/>
  </w:num>
  <w:num w:numId="15" w16cid:durableId="634457786">
    <w:abstractNumId w:val="23"/>
  </w:num>
  <w:num w:numId="16" w16cid:durableId="1137600004">
    <w:abstractNumId w:val="17"/>
  </w:num>
  <w:num w:numId="17" w16cid:durableId="1502937977">
    <w:abstractNumId w:val="13"/>
  </w:num>
  <w:num w:numId="18" w16cid:durableId="670764260">
    <w:abstractNumId w:val="10"/>
  </w:num>
  <w:num w:numId="19" w16cid:durableId="1534270406">
    <w:abstractNumId w:val="19"/>
  </w:num>
  <w:num w:numId="20" w16cid:durableId="1110128072">
    <w:abstractNumId w:val="32"/>
  </w:num>
  <w:num w:numId="21" w16cid:durableId="1863475592">
    <w:abstractNumId w:val="22"/>
  </w:num>
  <w:num w:numId="22" w16cid:durableId="1906212074">
    <w:abstractNumId w:val="27"/>
  </w:num>
  <w:num w:numId="23" w16cid:durableId="796992860">
    <w:abstractNumId w:val="12"/>
  </w:num>
  <w:num w:numId="24" w16cid:durableId="36156370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62701301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93200830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89169189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8330971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31166793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41721728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21319683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59416459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67214709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44015063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809519480">
    <w:abstractNumId w:val="8"/>
  </w:num>
  <w:num w:numId="36" w16cid:durableId="229392279">
    <w:abstractNumId w:val="29"/>
  </w:num>
  <w:num w:numId="37" w16cid:durableId="121669722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632128805">
    <w:abstractNumId w:val="30"/>
  </w:num>
  <w:num w:numId="39" w16cid:durableId="9903039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37986284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20198998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47733746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362391384">
    <w:abstractNumId w:val="20"/>
  </w:num>
  <w:num w:numId="44" w16cid:durableId="2021619563">
    <w:abstractNumId w:val="26"/>
  </w:num>
  <w:num w:numId="45" w16cid:durableId="1434014044">
    <w:abstractNumId w:val="14"/>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46" w16cid:durableId="15329756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225535143">
    <w:abstractNumId w:val="9"/>
  </w:num>
  <w:num w:numId="48" w16cid:durableId="411512060">
    <w:abstractNumId w:val="7"/>
  </w:num>
  <w:num w:numId="49" w16cid:durableId="951479094">
    <w:abstractNumId w:val="6"/>
  </w:num>
  <w:num w:numId="50" w16cid:durableId="915363241">
    <w:abstractNumId w:val="5"/>
  </w:num>
  <w:num w:numId="51" w16cid:durableId="359160798">
    <w:abstractNumId w:val="4"/>
  </w:num>
  <w:num w:numId="52" w16cid:durableId="998655031">
    <w:abstractNumId w:val="3"/>
  </w:num>
  <w:num w:numId="53" w16cid:durableId="2047607056">
    <w:abstractNumId w:val="2"/>
  </w:num>
  <w:num w:numId="54" w16cid:durableId="1270167167">
    <w:abstractNumId w:val="1"/>
  </w:num>
  <w:num w:numId="55" w16cid:durableId="1800954253">
    <w:abstractNumId w:val="0"/>
  </w:num>
  <w:num w:numId="56" w16cid:durableId="211546831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160480114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73940506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369978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76360253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4129328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205777852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22153001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124564607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40472155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910290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57635255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35704473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88586897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15488064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14863669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83259985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34389227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102236193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83398868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26878025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16cid:durableId="79372006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16cid:durableId="50675058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16cid:durableId="183541563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16cid:durableId="212646329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109343271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16cid:durableId="76018144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16cid:durableId="38688039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16cid:durableId="1177771507">
    <w:abstractNumId w:val="25"/>
  </w:num>
  <w:num w:numId="85" w16cid:durableId="94839337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49507867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92499355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125130722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90266686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203739081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99709993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50065736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47102688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79614518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projectbesluit"/>
    <w:docVar w:name="ID01_CAPS" w:val="Projectbesluit"/>
    <w:docVar w:name="ID01+" w:val="het projectbesluit"/>
    <w:docVar w:name="ID01+_CAPS" w:val="Het projectbesluit"/>
    <w:docVar w:name="ID02" w:val="het"/>
    <w:docVar w:name="ID03" w:val="pb"/>
    <w:docVar w:name="ID04" w:val="3.1.0"/>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7FC"/>
    <w:rsid w:val="00000882"/>
    <w:rsid w:val="00000D7E"/>
    <w:rsid w:val="000016DA"/>
    <w:rsid w:val="0000170F"/>
    <w:rsid w:val="000019DF"/>
    <w:rsid w:val="000025B2"/>
    <w:rsid w:val="000026A9"/>
    <w:rsid w:val="00002C2B"/>
    <w:rsid w:val="00002D88"/>
    <w:rsid w:val="00002EDB"/>
    <w:rsid w:val="00002F37"/>
    <w:rsid w:val="00003429"/>
    <w:rsid w:val="00003A5F"/>
    <w:rsid w:val="00003AEB"/>
    <w:rsid w:val="00003B27"/>
    <w:rsid w:val="00003F2A"/>
    <w:rsid w:val="00003F91"/>
    <w:rsid w:val="00004179"/>
    <w:rsid w:val="0000475E"/>
    <w:rsid w:val="0000492F"/>
    <w:rsid w:val="00004C6A"/>
    <w:rsid w:val="000050F0"/>
    <w:rsid w:val="0000513D"/>
    <w:rsid w:val="0000542D"/>
    <w:rsid w:val="00005438"/>
    <w:rsid w:val="00005635"/>
    <w:rsid w:val="000056C8"/>
    <w:rsid w:val="0000582B"/>
    <w:rsid w:val="0000597E"/>
    <w:rsid w:val="00005CE0"/>
    <w:rsid w:val="00005DB3"/>
    <w:rsid w:val="0000637D"/>
    <w:rsid w:val="000063EA"/>
    <w:rsid w:val="0000661B"/>
    <w:rsid w:val="00006680"/>
    <w:rsid w:val="000067A6"/>
    <w:rsid w:val="000067E8"/>
    <w:rsid w:val="0000684C"/>
    <w:rsid w:val="00006CFF"/>
    <w:rsid w:val="0000703D"/>
    <w:rsid w:val="000070BB"/>
    <w:rsid w:val="000075FE"/>
    <w:rsid w:val="00007AFA"/>
    <w:rsid w:val="00007B72"/>
    <w:rsid w:val="00007CED"/>
    <w:rsid w:val="00007F70"/>
    <w:rsid w:val="00010161"/>
    <w:rsid w:val="000102F9"/>
    <w:rsid w:val="00010479"/>
    <w:rsid w:val="000104E4"/>
    <w:rsid w:val="000105BF"/>
    <w:rsid w:val="00010818"/>
    <w:rsid w:val="00010B02"/>
    <w:rsid w:val="00010C48"/>
    <w:rsid w:val="00010D0B"/>
    <w:rsid w:val="00010DD0"/>
    <w:rsid w:val="00010DF7"/>
    <w:rsid w:val="00010F61"/>
    <w:rsid w:val="00010FE0"/>
    <w:rsid w:val="0001118D"/>
    <w:rsid w:val="000112CC"/>
    <w:rsid w:val="00011419"/>
    <w:rsid w:val="0001148C"/>
    <w:rsid w:val="0001173D"/>
    <w:rsid w:val="00011865"/>
    <w:rsid w:val="00011B02"/>
    <w:rsid w:val="000120F5"/>
    <w:rsid w:val="00012436"/>
    <w:rsid w:val="000124C4"/>
    <w:rsid w:val="0001268B"/>
    <w:rsid w:val="000127E5"/>
    <w:rsid w:val="00012878"/>
    <w:rsid w:val="00012E7B"/>
    <w:rsid w:val="000130D6"/>
    <w:rsid w:val="00013342"/>
    <w:rsid w:val="00013380"/>
    <w:rsid w:val="000134C3"/>
    <w:rsid w:val="0001361A"/>
    <w:rsid w:val="00013963"/>
    <w:rsid w:val="00013A1F"/>
    <w:rsid w:val="00013C31"/>
    <w:rsid w:val="00013F1C"/>
    <w:rsid w:val="00014792"/>
    <w:rsid w:val="00014924"/>
    <w:rsid w:val="00014949"/>
    <w:rsid w:val="000149A7"/>
    <w:rsid w:val="00014AD0"/>
    <w:rsid w:val="00014C8E"/>
    <w:rsid w:val="00015180"/>
    <w:rsid w:val="0001537A"/>
    <w:rsid w:val="00015423"/>
    <w:rsid w:val="000154D8"/>
    <w:rsid w:val="00015503"/>
    <w:rsid w:val="0001568B"/>
    <w:rsid w:val="0001583B"/>
    <w:rsid w:val="00015A07"/>
    <w:rsid w:val="00015C74"/>
    <w:rsid w:val="00015ED1"/>
    <w:rsid w:val="00016134"/>
    <w:rsid w:val="0001629B"/>
    <w:rsid w:val="00016523"/>
    <w:rsid w:val="0001678E"/>
    <w:rsid w:val="000168D1"/>
    <w:rsid w:val="00016A8B"/>
    <w:rsid w:val="00016C48"/>
    <w:rsid w:val="0001710B"/>
    <w:rsid w:val="000173AF"/>
    <w:rsid w:val="00017602"/>
    <w:rsid w:val="00017990"/>
    <w:rsid w:val="00017AAF"/>
    <w:rsid w:val="00017F4F"/>
    <w:rsid w:val="00017F62"/>
    <w:rsid w:val="000200C1"/>
    <w:rsid w:val="000202B1"/>
    <w:rsid w:val="00020505"/>
    <w:rsid w:val="000208F1"/>
    <w:rsid w:val="00020A25"/>
    <w:rsid w:val="00020E47"/>
    <w:rsid w:val="00020E52"/>
    <w:rsid w:val="00021674"/>
    <w:rsid w:val="00021A04"/>
    <w:rsid w:val="00021E10"/>
    <w:rsid w:val="00021F14"/>
    <w:rsid w:val="00021F1B"/>
    <w:rsid w:val="00021FE8"/>
    <w:rsid w:val="0002234E"/>
    <w:rsid w:val="000227B5"/>
    <w:rsid w:val="00022824"/>
    <w:rsid w:val="00022E6B"/>
    <w:rsid w:val="00023125"/>
    <w:rsid w:val="00023130"/>
    <w:rsid w:val="0002316D"/>
    <w:rsid w:val="00023485"/>
    <w:rsid w:val="00023541"/>
    <w:rsid w:val="00023A28"/>
    <w:rsid w:val="00023B33"/>
    <w:rsid w:val="00024019"/>
    <w:rsid w:val="0002401A"/>
    <w:rsid w:val="000240A5"/>
    <w:rsid w:val="000240C6"/>
    <w:rsid w:val="00024674"/>
    <w:rsid w:val="00024A2E"/>
    <w:rsid w:val="00024B41"/>
    <w:rsid w:val="00024B58"/>
    <w:rsid w:val="00025138"/>
    <w:rsid w:val="000251B8"/>
    <w:rsid w:val="0002577A"/>
    <w:rsid w:val="000257AF"/>
    <w:rsid w:val="00025C3E"/>
    <w:rsid w:val="00026469"/>
    <w:rsid w:val="00026668"/>
    <w:rsid w:val="000269C3"/>
    <w:rsid w:val="00026EB6"/>
    <w:rsid w:val="0002738A"/>
    <w:rsid w:val="00027624"/>
    <w:rsid w:val="000278F9"/>
    <w:rsid w:val="000279AF"/>
    <w:rsid w:val="00027E40"/>
    <w:rsid w:val="00027E4B"/>
    <w:rsid w:val="00027F62"/>
    <w:rsid w:val="00030537"/>
    <w:rsid w:val="0003059F"/>
    <w:rsid w:val="00030A1B"/>
    <w:rsid w:val="00030A98"/>
    <w:rsid w:val="00030C79"/>
    <w:rsid w:val="00030E0B"/>
    <w:rsid w:val="00030E4A"/>
    <w:rsid w:val="00030EA9"/>
    <w:rsid w:val="000310F9"/>
    <w:rsid w:val="00031463"/>
    <w:rsid w:val="000317DA"/>
    <w:rsid w:val="00031A22"/>
    <w:rsid w:val="00031B29"/>
    <w:rsid w:val="00032022"/>
    <w:rsid w:val="0003206F"/>
    <w:rsid w:val="000320AC"/>
    <w:rsid w:val="000322BE"/>
    <w:rsid w:val="000324B6"/>
    <w:rsid w:val="000324D7"/>
    <w:rsid w:val="00032522"/>
    <w:rsid w:val="00032725"/>
    <w:rsid w:val="00032767"/>
    <w:rsid w:val="00032E79"/>
    <w:rsid w:val="00032F98"/>
    <w:rsid w:val="000333A8"/>
    <w:rsid w:val="000336D2"/>
    <w:rsid w:val="000338F4"/>
    <w:rsid w:val="000339AB"/>
    <w:rsid w:val="000339AF"/>
    <w:rsid w:val="00033C08"/>
    <w:rsid w:val="00033D90"/>
    <w:rsid w:val="00033FB6"/>
    <w:rsid w:val="000343A3"/>
    <w:rsid w:val="000343B5"/>
    <w:rsid w:val="0003446E"/>
    <w:rsid w:val="00034547"/>
    <w:rsid w:val="00034612"/>
    <w:rsid w:val="00034792"/>
    <w:rsid w:val="000349D3"/>
    <w:rsid w:val="00034A4A"/>
    <w:rsid w:val="000355A2"/>
    <w:rsid w:val="00035B5E"/>
    <w:rsid w:val="00035D5A"/>
    <w:rsid w:val="00035E6A"/>
    <w:rsid w:val="00035F79"/>
    <w:rsid w:val="00036027"/>
    <w:rsid w:val="00036348"/>
    <w:rsid w:val="000364E2"/>
    <w:rsid w:val="000365AA"/>
    <w:rsid w:val="000367DC"/>
    <w:rsid w:val="000369D6"/>
    <w:rsid w:val="00036C0A"/>
    <w:rsid w:val="00037058"/>
    <w:rsid w:val="000370E7"/>
    <w:rsid w:val="00037311"/>
    <w:rsid w:val="0003743A"/>
    <w:rsid w:val="0003775A"/>
    <w:rsid w:val="000378A4"/>
    <w:rsid w:val="000378EE"/>
    <w:rsid w:val="00037A0C"/>
    <w:rsid w:val="00037D5D"/>
    <w:rsid w:val="00040B78"/>
    <w:rsid w:val="00040BCC"/>
    <w:rsid w:val="00040FB9"/>
    <w:rsid w:val="0004128E"/>
    <w:rsid w:val="00041327"/>
    <w:rsid w:val="000413B3"/>
    <w:rsid w:val="00041675"/>
    <w:rsid w:val="00041988"/>
    <w:rsid w:val="00041B1B"/>
    <w:rsid w:val="00041B68"/>
    <w:rsid w:val="00041BB2"/>
    <w:rsid w:val="00041DD1"/>
    <w:rsid w:val="00041EBF"/>
    <w:rsid w:val="00041F7F"/>
    <w:rsid w:val="0004208F"/>
    <w:rsid w:val="00042520"/>
    <w:rsid w:val="000427AA"/>
    <w:rsid w:val="0004288B"/>
    <w:rsid w:val="00042DEC"/>
    <w:rsid w:val="0004317D"/>
    <w:rsid w:val="00043367"/>
    <w:rsid w:val="00043510"/>
    <w:rsid w:val="000437B9"/>
    <w:rsid w:val="00043A23"/>
    <w:rsid w:val="00043AA1"/>
    <w:rsid w:val="00043AA6"/>
    <w:rsid w:val="00043AC7"/>
    <w:rsid w:val="00043D44"/>
    <w:rsid w:val="00043DC0"/>
    <w:rsid w:val="00043E18"/>
    <w:rsid w:val="00043E40"/>
    <w:rsid w:val="000444EB"/>
    <w:rsid w:val="0004467A"/>
    <w:rsid w:val="0004470A"/>
    <w:rsid w:val="000449D3"/>
    <w:rsid w:val="00044DE3"/>
    <w:rsid w:val="00045006"/>
    <w:rsid w:val="000454F5"/>
    <w:rsid w:val="0004554B"/>
    <w:rsid w:val="0004575E"/>
    <w:rsid w:val="00045C1E"/>
    <w:rsid w:val="00045DA4"/>
    <w:rsid w:val="00045ECD"/>
    <w:rsid w:val="00045ECE"/>
    <w:rsid w:val="00045FC1"/>
    <w:rsid w:val="00045FC2"/>
    <w:rsid w:val="0004600B"/>
    <w:rsid w:val="000460C3"/>
    <w:rsid w:val="000462BE"/>
    <w:rsid w:val="0004648E"/>
    <w:rsid w:val="00046602"/>
    <w:rsid w:val="0004667E"/>
    <w:rsid w:val="000467F1"/>
    <w:rsid w:val="000468D3"/>
    <w:rsid w:val="000468FA"/>
    <w:rsid w:val="0004709D"/>
    <w:rsid w:val="00047312"/>
    <w:rsid w:val="000473A5"/>
    <w:rsid w:val="000477D0"/>
    <w:rsid w:val="00047F62"/>
    <w:rsid w:val="000500B6"/>
    <w:rsid w:val="00050447"/>
    <w:rsid w:val="0005053D"/>
    <w:rsid w:val="00050993"/>
    <w:rsid w:val="00050E43"/>
    <w:rsid w:val="000512E3"/>
    <w:rsid w:val="000514AB"/>
    <w:rsid w:val="000514C2"/>
    <w:rsid w:val="00051659"/>
    <w:rsid w:val="00051A4D"/>
    <w:rsid w:val="000520BA"/>
    <w:rsid w:val="0005261F"/>
    <w:rsid w:val="00052793"/>
    <w:rsid w:val="0005284C"/>
    <w:rsid w:val="00052C7A"/>
    <w:rsid w:val="00052CFE"/>
    <w:rsid w:val="00052D2D"/>
    <w:rsid w:val="00052DCC"/>
    <w:rsid w:val="00052EAE"/>
    <w:rsid w:val="00052F19"/>
    <w:rsid w:val="000532ED"/>
    <w:rsid w:val="000533F3"/>
    <w:rsid w:val="0005355D"/>
    <w:rsid w:val="00053CB4"/>
    <w:rsid w:val="00053CB5"/>
    <w:rsid w:val="00053EA7"/>
    <w:rsid w:val="00053EC8"/>
    <w:rsid w:val="00053F65"/>
    <w:rsid w:val="00054435"/>
    <w:rsid w:val="00054566"/>
    <w:rsid w:val="00054845"/>
    <w:rsid w:val="00054B72"/>
    <w:rsid w:val="00054E25"/>
    <w:rsid w:val="00054EA6"/>
    <w:rsid w:val="000550A7"/>
    <w:rsid w:val="00055594"/>
    <w:rsid w:val="00055642"/>
    <w:rsid w:val="000557CD"/>
    <w:rsid w:val="00055CF5"/>
    <w:rsid w:val="00055D6D"/>
    <w:rsid w:val="00055EDA"/>
    <w:rsid w:val="0005606A"/>
    <w:rsid w:val="000566E6"/>
    <w:rsid w:val="00056832"/>
    <w:rsid w:val="000568DD"/>
    <w:rsid w:val="00056C2F"/>
    <w:rsid w:val="00056D6C"/>
    <w:rsid w:val="00056F4B"/>
    <w:rsid w:val="000571D9"/>
    <w:rsid w:val="00057208"/>
    <w:rsid w:val="0005727D"/>
    <w:rsid w:val="00057347"/>
    <w:rsid w:val="0005747B"/>
    <w:rsid w:val="000579D0"/>
    <w:rsid w:val="00057BCB"/>
    <w:rsid w:val="00057E6E"/>
    <w:rsid w:val="00060080"/>
    <w:rsid w:val="000606D3"/>
    <w:rsid w:val="000608A7"/>
    <w:rsid w:val="00061291"/>
    <w:rsid w:val="00061330"/>
    <w:rsid w:val="00061785"/>
    <w:rsid w:val="0006191E"/>
    <w:rsid w:val="00061B0E"/>
    <w:rsid w:val="00061B4F"/>
    <w:rsid w:val="00061BC9"/>
    <w:rsid w:val="000623E3"/>
    <w:rsid w:val="00062571"/>
    <w:rsid w:val="00062867"/>
    <w:rsid w:val="000629F4"/>
    <w:rsid w:val="00062A44"/>
    <w:rsid w:val="00062E54"/>
    <w:rsid w:val="000635DC"/>
    <w:rsid w:val="00063A47"/>
    <w:rsid w:val="00063BFE"/>
    <w:rsid w:val="00063CD5"/>
    <w:rsid w:val="00063CF8"/>
    <w:rsid w:val="0006404F"/>
    <w:rsid w:val="00064050"/>
    <w:rsid w:val="00064676"/>
    <w:rsid w:val="0006468C"/>
    <w:rsid w:val="000646BA"/>
    <w:rsid w:val="0006484E"/>
    <w:rsid w:val="00064EDD"/>
    <w:rsid w:val="00064EF2"/>
    <w:rsid w:val="00065068"/>
    <w:rsid w:val="00065181"/>
    <w:rsid w:val="00065372"/>
    <w:rsid w:val="00065941"/>
    <w:rsid w:val="00065946"/>
    <w:rsid w:val="00065A83"/>
    <w:rsid w:val="00065F24"/>
    <w:rsid w:val="00065F61"/>
    <w:rsid w:val="00065FEA"/>
    <w:rsid w:val="0006627B"/>
    <w:rsid w:val="0006638C"/>
    <w:rsid w:val="0006640C"/>
    <w:rsid w:val="000666B5"/>
    <w:rsid w:val="00066AAB"/>
    <w:rsid w:val="00066B41"/>
    <w:rsid w:val="00066BE5"/>
    <w:rsid w:val="00067128"/>
    <w:rsid w:val="00067134"/>
    <w:rsid w:val="000671CF"/>
    <w:rsid w:val="00067676"/>
    <w:rsid w:val="0006775E"/>
    <w:rsid w:val="000677FE"/>
    <w:rsid w:val="0006781E"/>
    <w:rsid w:val="00067840"/>
    <w:rsid w:val="000679AD"/>
    <w:rsid w:val="00067F28"/>
    <w:rsid w:val="00070304"/>
    <w:rsid w:val="00070530"/>
    <w:rsid w:val="00070615"/>
    <w:rsid w:val="0007089E"/>
    <w:rsid w:val="000708AF"/>
    <w:rsid w:val="00070F68"/>
    <w:rsid w:val="0007111F"/>
    <w:rsid w:val="0007178D"/>
    <w:rsid w:val="000719D4"/>
    <w:rsid w:val="00071BCE"/>
    <w:rsid w:val="000720E6"/>
    <w:rsid w:val="00072154"/>
    <w:rsid w:val="00072159"/>
    <w:rsid w:val="00072179"/>
    <w:rsid w:val="000721D5"/>
    <w:rsid w:val="00072247"/>
    <w:rsid w:val="000724D9"/>
    <w:rsid w:val="00072973"/>
    <w:rsid w:val="00072A8A"/>
    <w:rsid w:val="00072AD0"/>
    <w:rsid w:val="00072E50"/>
    <w:rsid w:val="00073209"/>
    <w:rsid w:val="00073320"/>
    <w:rsid w:val="00073801"/>
    <w:rsid w:val="00073851"/>
    <w:rsid w:val="00073994"/>
    <w:rsid w:val="00073E22"/>
    <w:rsid w:val="0007459B"/>
    <w:rsid w:val="000745A5"/>
    <w:rsid w:val="000745E5"/>
    <w:rsid w:val="00074716"/>
    <w:rsid w:val="00074812"/>
    <w:rsid w:val="00074A84"/>
    <w:rsid w:val="00074D33"/>
    <w:rsid w:val="000750B8"/>
    <w:rsid w:val="00075786"/>
    <w:rsid w:val="00075968"/>
    <w:rsid w:val="000759A1"/>
    <w:rsid w:val="00075C9F"/>
    <w:rsid w:val="000762D7"/>
    <w:rsid w:val="000763F9"/>
    <w:rsid w:val="00076A45"/>
    <w:rsid w:val="00076BC9"/>
    <w:rsid w:val="00076C60"/>
    <w:rsid w:val="00076D66"/>
    <w:rsid w:val="00076FB8"/>
    <w:rsid w:val="00076FD7"/>
    <w:rsid w:val="000774B5"/>
    <w:rsid w:val="000774B8"/>
    <w:rsid w:val="000775E1"/>
    <w:rsid w:val="00077765"/>
    <w:rsid w:val="0007785C"/>
    <w:rsid w:val="00077E2E"/>
    <w:rsid w:val="00077FE9"/>
    <w:rsid w:val="000804E1"/>
    <w:rsid w:val="000806CE"/>
    <w:rsid w:val="00080917"/>
    <w:rsid w:val="0008093C"/>
    <w:rsid w:val="00080956"/>
    <w:rsid w:val="00080AC3"/>
    <w:rsid w:val="00080BFA"/>
    <w:rsid w:val="00080CE3"/>
    <w:rsid w:val="00080CE5"/>
    <w:rsid w:val="00080F69"/>
    <w:rsid w:val="00081159"/>
    <w:rsid w:val="0008120C"/>
    <w:rsid w:val="00081567"/>
    <w:rsid w:val="000815E6"/>
    <w:rsid w:val="00081C82"/>
    <w:rsid w:val="00081FA9"/>
    <w:rsid w:val="0008209B"/>
    <w:rsid w:val="000821D9"/>
    <w:rsid w:val="00082308"/>
    <w:rsid w:val="0008242B"/>
    <w:rsid w:val="000824D4"/>
    <w:rsid w:val="00082B75"/>
    <w:rsid w:val="00082F0E"/>
    <w:rsid w:val="00082F80"/>
    <w:rsid w:val="0008321C"/>
    <w:rsid w:val="000832D2"/>
    <w:rsid w:val="000832E3"/>
    <w:rsid w:val="000833BE"/>
    <w:rsid w:val="0008352D"/>
    <w:rsid w:val="00083571"/>
    <w:rsid w:val="000836D8"/>
    <w:rsid w:val="000836DD"/>
    <w:rsid w:val="0008378C"/>
    <w:rsid w:val="00083808"/>
    <w:rsid w:val="000839B4"/>
    <w:rsid w:val="00083A4F"/>
    <w:rsid w:val="00083F31"/>
    <w:rsid w:val="00083F36"/>
    <w:rsid w:val="0008428A"/>
    <w:rsid w:val="0008453A"/>
    <w:rsid w:val="0008476C"/>
    <w:rsid w:val="00084790"/>
    <w:rsid w:val="00084AA3"/>
    <w:rsid w:val="00084CBB"/>
    <w:rsid w:val="00084D83"/>
    <w:rsid w:val="00085221"/>
    <w:rsid w:val="0008527B"/>
    <w:rsid w:val="00085824"/>
    <w:rsid w:val="0008603E"/>
    <w:rsid w:val="0008613F"/>
    <w:rsid w:val="0008632B"/>
    <w:rsid w:val="0008639F"/>
    <w:rsid w:val="0008675C"/>
    <w:rsid w:val="00086A24"/>
    <w:rsid w:val="00086F47"/>
    <w:rsid w:val="00087450"/>
    <w:rsid w:val="0008767F"/>
    <w:rsid w:val="00087911"/>
    <w:rsid w:val="00087D32"/>
    <w:rsid w:val="00087FB4"/>
    <w:rsid w:val="0009020F"/>
    <w:rsid w:val="000902C8"/>
    <w:rsid w:val="000902EF"/>
    <w:rsid w:val="0009034B"/>
    <w:rsid w:val="00090429"/>
    <w:rsid w:val="00090595"/>
    <w:rsid w:val="00090937"/>
    <w:rsid w:val="00090A13"/>
    <w:rsid w:val="00090A91"/>
    <w:rsid w:val="00090BC0"/>
    <w:rsid w:val="00090C17"/>
    <w:rsid w:val="000910DE"/>
    <w:rsid w:val="0009117A"/>
    <w:rsid w:val="000915D8"/>
    <w:rsid w:val="00091E31"/>
    <w:rsid w:val="00091F31"/>
    <w:rsid w:val="00092997"/>
    <w:rsid w:val="00092A2B"/>
    <w:rsid w:val="00092DC3"/>
    <w:rsid w:val="00092F6C"/>
    <w:rsid w:val="00092FBC"/>
    <w:rsid w:val="00093042"/>
    <w:rsid w:val="00093568"/>
    <w:rsid w:val="00093B7B"/>
    <w:rsid w:val="00093B94"/>
    <w:rsid w:val="00093CEA"/>
    <w:rsid w:val="000942B3"/>
    <w:rsid w:val="00094A33"/>
    <w:rsid w:val="00094CFA"/>
    <w:rsid w:val="000955F1"/>
    <w:rsid w:val="00095660"/>
    <w:rsid w:val="00095684"/>
    <w:rsid w:val="00095A11"/>
    <w:rsid w:val="00095A37"/>
    <w:rsid w:val="00095E4B"/>
    <w:rsid w:val="00096336"/>
    <w:rsid w:val="0009668E"/>
    <w:rsid w:val="000966B7"/>
    <w:rsid w:val="00097023"/>
    <w:rsid w:val="00097068"/>
    <w:rsid w:val="0009776B"/>
    <w:rsid w:val="000977DD"/>
    <w:rsid w:val="0009791A"/>
    <w:rsid w:val="00097986"/>
    <w:rsid w:val="00097B49"/>
    <w:rsid w:val="00097FD3"/>
    <w:rsid w:val="000A0161"/>
    <w:rsid w:val="000A0245"/>
    <w:rsid w:val="000A077F"/>
    <w:rsid w:val="000A0AFE"/>
    <w:rsid w:val="000A1007"/>
    <w:rsid w:val="000A1214"/>
    <w:rsid w:val="000A1357"/>
    <w:rsid w:val="000A15E1"/>
    <w:rsid w:val="000A167C"/>
    <w:rsid w:val="000A17C3"/>
    <w:rsid w:val="000A1823"/>
    <w:rsid w:val="000A18E9"/>
    <w:rsid w:val="000A1CB1"/>
    <w:rsid w:val="000A1FE8"/>
    <w:rsid w:val="000A209F"/>
    <w:rsid w:val="000A20B1"/>
    <w:rsid w:val="000A20DD"/>
    <w:rsid w:val="000A21C2"/>
    <w:rsid w:val="000A22C0"/>
    <w:rsid w:val="000A2347"/>
    <w:rsid w:val="000A289D"/>
    <w:rsid w:val="000A2A97"/>
    <w:rsid w:val="000A2B54"/>
    <w:rsid w:val="000A2BDD"/>
    <w:rsid w:val="000A2C5F"/>
    <w:rsid w:val="000A2F7F"/>
    <w:rsid w:val="000A35A3"/>
    <w:rsid w:val="000A361C"/>
    <w:rsid w:val="000A42DD"/>
    <w:rsid w:val="000A4662"/>
    <w:rsid w:val="000A46D6"/>
    <w:rsid w:val="000A4A4A"/>
    <w:rsid w:val="000A4A58"/>
    <w:rsid w:val="000A4A98"/>
    <w:rsid w:val="000A4B50"/>
    <w:rsid w:val="000A5178"/>
    <w:rsid w:val="000A51B1"/>
    <w:rsid w:val="000A5236"/>
    <w:rsid w:val="000A529D"/>
    <w:rsid w:val="000A5456"/>
    <w:rsid w:val="000A56A8"/>
    <w:rsid w:val="000A56E3"/>
    <w:rsid w:val="000A5777"/>
    <w:rsid w:val="000A57BC"/>
    <w:rsid w:val="000A5E8F"/>
    <w:rsid w:val="000A61F9"/>
    <w:rsid w:val="000A64EC"/>
    <w:rsid w:val="000A6556"/>
    <w:rsid w:val="000A659D"/>
    <w:rsid w:val="000A6B7A"/>
    <w:rsid w:val="000A6C31"/>
    <w:rsid w:val="000A6C32"/>
    <w:rsid w:val="000A6FFF"/>
    <w:rsid w:val="000A704A"/>
    <w:rsid w:val="000A7235"/>
    <w:rsid w:val="000A739C"/>
    <w:rsid w:val="000A749B"/>
    <w:rsid w:val="000A7754"/>
    <w:rsid w:val="000B032A"/>
    <w:rsid w:val="000B0674"/>
    <w:rsid w:val="000B069D"/>
    <w:rsid w:val="000B0B42"/>
    <w:rsid w:val="000B0D0F"/>
    <w:rsid w:val="000B12ED"/>
    <w:rsid w:val="000B12F5"/>
    <w:rsid w:val="000B168E"/>
    <w:rsid w:val="000B1706"/>
    <w:rsid w:val="000B1BE2"/>
    <w:rsid w:val="000B1C44"/>
    <w:rsid w:val="000B1E58"/>
    <w:rsid w:val="000B1F3E"/>
    <w:rsid w:val="000B211E"/>
    <w:rsid w:val="000B24A4"/>
    <w:rsid w:val="000B25A1"/>
    <w:rsid w:val="000B26F9"/>
    <w:rsid w:val="000B2D4E"/>
    <w:rsid w:val="000B2DA5"/>
    <w:rsid w:val="000B2E49"/>
    <w:rsid w:val="000B2EB9"/>
    <w:rsid w:val="000B2EC1"/>
    <w:rsid w:val="000B3042"/>
    <w:rsid w:val="000B31C8"/>
    <w:rsid w:val="000B31CB"/>
    <w:rsid w:val="000B3593"/>
    <w:rsid w:val="000B3666"/>
    <w:rsid w:val="000B3744"/>
    <w:rsid w:val="000B39BF"/>
    <w:rsid w:val="000B39CB"/>
    <w:rsid w:val="000B3B42"/>
    <w:rsid w:val="000B3DD4"/>
    <w:rsid w:val="000B3E73"/>
    <w:rsid w:val="000B40EF"/>
    <w:rsid w:val="000B4176"/>
    <w:rsid w:val="000B41C0"/>
    <w:rsid w:val="000B437C"/>
    <w:rsid w:val="000B4590"/>
    <w:rsid w:val="000B47D5"/>
    <w:rsid w:val="000B485B"/>
    <w:rsid w:val="000B4AF6"/>
    <w:rsid w:val="000B4C85"/>
    <w:rsid w:val="000B4E74"/>
    <w:rsid w:val="000B5016"/>
    <w:rsid w:val="000B50CF"/>
    <w:rsid w:val="000B51B2"/>
    <w:rsid w:val="000B51C1"/>
    <w:rsid w:val="000B57CC"/>
    <w:rsid w:val="000B606B"/>
    <w:rsid w:val="000B643D"/>
    <w:rsid w:val="000B6708"/>
    <w:rsid w:val="000B682B"/>
    <w:rsid w:val="000B6889"/>
    <w:rsid w:val="000B6AE2"/>
    <w:rsid w:val="000B6C7A"/>
    <w:rsid w:val="000B6DA1"/>
    <w:rsid w:val="000B6F9D"/>
    <w:rsid w:val="000B707C"/>
    <w:rsid w:val="000B7177"/>
    <w:rsid w:val="000B729B"/>
    <w:rsid w:val="000B733E"/>
    <w:rsid w:val="000B74BE"/>
    <w:rsid w:val="000B7B3B"/>
    <w:rsid w:val="000C004B"/>
    <w:rsid w:val="000C0318"/>
    <w:rsid w:val="000C06DD"/>
    <w:rsid w:val="000C0942"/>
    <w:rsid w:val="000C0DC2"/>
    <w:rsid w:val="000C0E74"/>
    <w:rsid w:val="000C0F26"/>
    <w:rsid w:val="000C11E8"/>
    <w:rsid w:val="000C147A"/>
    <w:rsid w:val="000C1794"/>
    <w:rsid w:val="000C1897"/>
    <w:rsid w:val="000C1987"/>
    <w:rsid w:val="000C1F13"/>
    <w:rsid w:val="000C1F68"/>
    <w:rsid w:val="000C23D3"/>
    <w:rsid w:val="000C256C"/>
    <w:rsid w:val="000C261F"/>
    <w:rsid w:val="000C2B77"/>
    <w:rsid w:val="000C2B81"/>
    <w:rsid w:val="000C2CF7"/>
    <w:rsid w:val="000C2DE9"/>
    <w:rsid w:val="000C2FC5"/>
    <w:rsid w:val="000C3345"/>
    <w:rsid w:val="000C34C2"/>
    <w:rsid w:val="000C34EB"/>
    <w:rsid w:val="000C35B0"/>
    <w:rsid w:val="000C3AE1"/>
    <w:rsid w:val="000C3B53"/>
    <w:rsid w:val="000C41E4"/>
    <w:rsid w:val="000C422D"/>
    <w:rsid w:val="000C4511"/>
    <w:rsid w:val="000C552F"/>
    <w:rsid w:val="000C5637"/>
    <w:rsid w:val="000C5C0C"/>
    <w:rsid w:val="000C5DE9"/>
    <w:rsid w:val="000C5E89"/>
    <w:rsid w:val="000C60F2"/>
    <w:rsid w:val="000C6231"/>
    <w:rsid w:val="000C6323"/>
    <w:rsid w:val="000C6977"/>
    <w:rsid w:val="000C6A39"/>
    <w:rsid w:val="000C6B14"/>
    <w:rsid w:val="000C6D53"/>
    <w:rsid w:val="000C6FF8"/>
    <w:rsid w:val="000C717F"/>
    <w:rsid w:val="000C7334"/>
    <w:rsid w:val="000C737F"/>
    <w:rsid w:val="000C73D3"/>
    <w:rsid w:val="000C75D6"/>
    <w:rsid w:val="000C7FFB"/>
    <w:rsid w:val="000D004A"/>
    <w:rsid w:val="000D0385"/>
    <w:rsid w:val="000D0E55"/>
    <w:rsid w:val="000D1390"/>
    <w:rsid w:val="000D1406"/>
    <w:rsid w:val="000D141A"/>
    <w:rsid w:val="000D14CE"/>
    <w:rsid w:val="000D18AB"/>
    <w:rsid w:val="000D18D2"/>
    <w:rsid w:val="000D197B"/>
    <w:rsid w:val="000D1A0F"/>
    <w:rsid w:val="000D1B9D"/>
    <w:rsid w:val="000D1D31"/>
    <w:rsid w:val="000D1F44"/>
    <w:rsid w:val="000D1FF4"/>
    <w:rsid w:val="000D202C"/>
    <w:rsid w:val="000D236E"/>
    <w:rsid w:val="000D2479"/>
    <w:rsid w:val="000D24BB"/>
    <w:rsid w:val="000D2928"/>
    <w:rsid w:val="000D2C42"/>
    <w:rsid w:val="000D2E1E"/>
    <w:rsid w:val="000D2E24"/>
    <w:rsid w:val="000D313D"/>
    <w:rsid w:val="000D331A"/>
    <w:rsid w:val="000D33B8"/>
    <w:rsid w:val="000D34C8"/>
    <w:rsid w:val="000D39F1"/>
    <w:rsid w:val="000D3A60"/>
    <w:rsid w:val="000D3CA9"/>
    <w:rsid w:val="000D3DD1"/>
    <w:rsid w:val="000D3FAF"/>
    <w:rsid w:val="000D4040"/>
    <w:rsid w:val="000D42B0"/>
    <w:rsid w:val="000D495D"/>
    <w:rsid w:val="000D5129"/>
    <w:rsid w:val="000D5670"/>
    <w:rsid w:val="000D5ABE"/>
    <w:rsid w:val="000D5B25"/>
    <w:rsid w:val="000D6177"/>
    <w:rsid w:val="000D6309"/>
    <w:rsid w:val="000D666F"/>
    <w:rsid w:val="000D6808"/>
    <w:rsid w:val="000D6873"/>
    <w:rsid w:val="000D6A77"/>
    <w:rsid w:val="000D6AAB"/>
    <w:rsid w:val="000D6C3A"/>
    <w:rsid w:val="000D6D33"/>
    <w:rsid w:val="000D6FF1"/>
    <w:rsid w:val="000D7119"/>
    <w:rsid w:val="000D72F5"/>
    <w:rsid w:val="000D7642"/>
    <w:rsid w:val="000D798F"/>
    <w:rsid w:val="000D7D5F"/>
    <w:rsid w:val="000D7DEE"/>
    <w:rsid w:val="000D7E24"/>
    <w:rsid w:val="000D7E8C"/>
    <w:rsid w:val="000D7FBA"/>
    <w:rsid w:val="000E08DA"/>
    <w:rsid w:val="000E09BC"/>
    <w:rsid w:val="000E0A57"/>
    <w:rsid w:val="000E0D4C"/>
    <w:rsid w:val="000E1094"/>
    <w:rsid w:val="000E12FF"/>
    <w:rsid w:val="000E142C"/>
    <w:rsid w:val="000E1B70"/>
    <w:rsid w:val="000E2038"/>
    <w:rsid w:val="000E227A"/>
    <w:rsid w:val="000E26A4"/>
    <w:rsid w:val="000E26C1"/>
    <w:rsid w:val="000E2783"/>
    <w:rsid w:val="000E2875"/>
    <w:rsid w:val="000E2A2D"/>
    <w:rsid w:val="000E3196"/>
    <w:rsid w:val="000E31FA"/>
    <w:rsid w:val="000E3A0B"/>
    <w:rsid w:val="000E3AC9"/>
    <w:rsid w:val="000E3B63"/>
    <w:rsid w:val="000E3CE4"/>
    <w:rsid w:val="000E3CFD"/>
    <w:rsid w:val="000E3E4D"/>
    <w:rsid w:val="000E3F22"/>
    <w:rsid w:val="000E4032"/>
    <w:rsid w:val="000E46A9"/>
    <w:rsid w:val="000E4977"/>
    <w:rsid w:val="000E4BE9"/>
    <w:rsid w:val="000E4F78"/>
    <w:rsid w:val="000E5457"/>
    <w:rsid w:val="000E5526"/>
    <w:rsid w:val="000E5796"/>
    <w:rsid w:val="000E57B0"/>
    <w:rsid w:val="000E5DC9"/>
    <w:rsid w:val="000E5E90"/>
    <w:rsid w:val="000E63CD"/>
    <w:rsid w:val="000E64CB"/>
    <w:rsid w:val="000E660E"/>
    <w:rsid w:val="000E6790"/>
    <w:rsid w:val="000E6AB0"/>
    <w:rsid w:val="000E6C4C"/>
    <w:rsid w:val="000E7062"/>
    <w:rsid w:val="000E74D3"/>
    <w:rsid w:val="000E770D"/>
    <w:rsid w:val="000E77B7"/>
    <w:rsid w:val="000E7AA4"/>
    <w:rsid w:val="000E7AE3"/>
    <w:rsid w:val="000E7BD8"/>
    <w:rsid w:val="000E7F3F"/>
    <w:rsid w:val="000F0116"/>
    <w:rsid w:val="000F0765"/>
    <w:rsid w:val="000F094B"/>
    <w:rsid w:val="000F0B9B"/>
    <w:rsid w:val="000F0C7A"/>
    <w:rsid w:val="000F0E8F"/>
    <w:rsid w:val="000F0FC7"/>
    <w:rsid w:val="000F1152"/>
    <w:rsid w:val="000F118D"/>
    <w:rsid w:val="000F13B8"/>
    <w:rsid w:val="000F14D8"/>
    <w:rsid w:val="000F163F"/>
    <w:rsid w:val="000F1DA5"/>
    <w:rsid w:val="000F1FAD"/>
    <w:rsid w:val="000F2185"/>
    <w:rsid w:val="000F2509"/>
    <w:rsid w:val="000F2693"/>
    <w:rsid w:val="000F2780"/>
    <w:rsid w:val="000F2F7D"/>
    <w:rsid w:val="000F33FE"/>
    <w:rsid w:val="000F361D"/>
    <w:rsid w:val="000F379D"/>
    <w:rsid w:val="000F3A7E"/>
    <w:rsid w:val="000F40C2"/>
    <w:rsid w:val="000F40C3"/>
    <w:rsid w:val="000F4182"/>
    <w:rsid w:val="000F44E7"/>
    <w:rsid w:val="000F44F3"/>
    <w:rsid w:val="000F4526"/>
    <w:rsid w:val="000F4CDD"/>
    <w:rsid w:val="000F4D30"/>
    <w:rsid w:val="000F4F20"/>
    <w:rsid w:val="000F4F54"/>
    <w:rsid w:val="000F5055"/>
    <w:rsid w:val="000F5569"/>
    <w:rsid w:val="000F64D9"/>
    <w:rsid w:val="000F6507"/>
    <w:rsid w:val="000F6A2F"/>
    <w:rsid w:val="000F6B84"/>
    <w:rsid w:val="000F6BC1"/>
    <w:rsid w:val="000F6C15"/>
    <w:rsid w:val="000F6C50"/>
    <w:rsid w:val="000F6D28"/>
    <w:rsid w:val="000F6F27"/>
    <w:rsid w:val="000F723C"/>
    <w:rsid w:val="000F74BB"/>
    <w:rsid w:val="000F77DD"/>
    <w:rsid w:val="000F792A"/>
    <w:rsid w:val="000F7B31"/>
    <w:rsid w:val="000F7D47"/>
    <w:rsid w:val="001000C4"/>
    <w:rsid w:val="00100144"/>
    <w:rsid w:val="00100259"/>
    <w:rsid w:val="0010031C"/>
    <w:rsid w:val="00100372"/>
    <w:rsid w:val="001009DB"/>
    <w:rsid w:val="00100C0A"/>
    <w:rsid w:val="00100CF2"/>
    <w:rsid w:val="00100EE1"/>
    <w:rsid w:val="00100F0B"/>
    <w:rsid w:val="00101253"/>
    <w:rsid w:val="00101267"/>
    <w:rsid w:val="00101302"/>
    <w:rsid w:val="00101413"/>
    <w:rsid w:val="00101563"/>
    <w:rsid w:val="0010167A"/>
    <w:rsid w:val="00101715"/>
    <w:rsid w:val="00101866"/>
    <w:rsid w:val="00101981"/>
    <w:rsid w:val="00101CEB"/>
    <w:rsid w:val="0010217A"/>
    <w:rsid w:val="00102342"/>
    <w:rsid w:val="00102531"/>
    <w:rsid w:val="00102A0B"/>
    <w:rsid w:val="00102DDF"/>
    <w:rsid w:val="0010305E"/>
    <w:rsid w:val="00103352"/>
    <w:rsid w:val="00103AAB"/>
    <w:rsid w:val="00103FAD"/>
    <w:rsid w:val="00104648"/>
    <w:rsid w:val="001047F0"/>
    <w:rsid w:val="00104825"/>
    <w:rsid w:val="00104C66"/>
    <w:rsid w:val="00104D98"/>
    <w:rsid w:val="00104DAB"/>
    <w:rsid w:val="00104E53"/>
    <w:rsid w:val="0010517D"/>
    <w:rsid w:val="001053C9"/>
    <w:rsid w:val="001054C4"/>
    <w:rsid w:val="001057BF"/>
    <w:rsid w:val="00105A51"/>
    <w:rsid w:val="00105B5E"/>
    <w:rsid w:val="00105C39"/>
    <w:rsid w:val="00105CD7"/>
    <w:rsid w:val="00105FD4"/>
    <w:rsid w:val="00106245"/>
    <w:rsid w:val="0010624A"/>
    <w:rsid w:val="001062FA"/>
    <w:rsid w:val="00106413"/>
    <w:rsid w:val="0010651E"/>
    <w:rsid w:val="001065A8"/>
    <w:rsid w:val="00106804"/>
    <w:rsid w:val="0010694C"/>
    <w:rsid w:val="00106A9E"/>
    <w:rsid w:val="00106C4A"/>
    <w:rsid w:val="00106D60"/>
    <w:rsid w:val="001072A8"/>
    <w:rsid w:val="001077A8"/>
    <w:rsid w:val="0010796B"/>
    <w:rsid w:val="00107B47"/>
    <w:rsid w:val="00107B72"/>
    <w:rsid w:val="00107C52"/>
    <w:rsid w:val="00110545"/>
    <w:rsid w:val="0011093C"/>
    <w:rsid w:val="0011097D"/>
    <w:rsid w:val="001109F7"/>
    <w:rsid w:val="00110AE5"/>
    <w:rsid w:val="00111618"/>
    <w:rsid w:val="001117B4"/>
    <w:rsid w:val="00111845"/>
    <w:rsid w:val="00111C8B"/>
    <w:rsid w:val="00112076"/>
    <w:rsid w:val="001123B8"/>
    <w:rsid w:val="001123CF"/>
    <w:rsid w:val="001123F5"/>
    <w:rsid w:val="0011259F"/>
    <w:rsid w:val="00112615"/>
    <w:rsid w:val="001129EA"/>
    <w:rsid w:val="00112DC7"/>
    <w:rsid w:val="001131DC"/>
    <w:rsid w:val="00113887"/>
    <w:rsid w:val="00113A18"/>
    <w:rsid w:val="00113B9E"/>
    <w:rsid w:val="00113D14"/>
    <w:rsid w:val="00113DEE"/>
    <w:rsid w:val="00113E1E"/>
    <w:rsid w:val="0011469A"/>
    <w:rsid w:val="001149C5"/>
    <w:rsid w:val="00114AC7"/>
    <w:rsid w:val="00114D27"/>
    <w:rsid w:val="00114EC6"/>
    <w:rsid w:val="00115211"/>
    <w:rsid w:val="001156AF"/>
    <w:rsid w:val="001158BE"/>
    <w:rsid w:val="00115FBD"/>
    <w:rsid w:val="001161DD"/>
    <w:rsid w:val="00116327"/>
    <w:rsid w:val="0011676B"/>
    <w:rsid w:val="001168A7"/>
    <w:rsid w:val="001169DC"/>
    <w:rsid w:val="00116C6B"/>
    <w:rsid w:val="00116D1A"/>
    <w:rsid w:val="00116F13"/>
    <w:rsid w:val="00117113"/>
    <w:rsid w:val="001171EB"/>
    <w:rsid w:val="001172F6"/>
    <w:rsid w:val="0011772B"/>
    <w:rsid w:val="00117A8D"/>
    <w:rsid w:val="00117FF8"/>
    <w:rsid w:val="001203BF"/>
    <w:rsid w:val="0012074D"/>
    <w:rsid w:val="00120AB0"/>
    <w:rsid w:val="00120C4F"/>
    <w:rsid w:val="00120CBD"/>
    <w:rsid w:val="00120D17"/>
    <w:rsid w:val="00120E7B"/>
    <w:rsid w:val="001214A8"/>
    <w:rsid w:val="00121612"/>
    <w:rsid w:val="00121A6B"/>
    <w:rsid w:val="00121BA4"/>
    <w:rsid w:val="00121BC8"/>
    <w:rsid w:val="00121EAA"/>
    <w:rsid w:val="00122217"/>
    <w:rsid w:val="0012241E"/>
    <w:rsid w:val="001224F5"/>
    <w:rsid w:val="0012255E"/>
    <w:rsid w:val="001226B7"/>
    <w:rsid w:val="00122800"/>
    <w:rsid w:val="00122AB7"/>
    <w:rsid w:val="00122BB7"/>
    <w:rsid w:val="00122F52"/>
    <w:rsid w:val="00123804"/>
    <w:rsid w:val="00123B3E"/>
    <w:rsid w:val="00123BDF"/>
    <w:rsid w:val="00123E5C"/>
    <w:rsid w:val="00124072"/>
    <w:rsid w:val="001248EA"/>
    <w:rsid w:val="00124AE7"/>
    <w:rsid w:val="00124CED"/>
    <w:rsid w:val="00124F76"/>
    <w:rsid w:val="00125707"/>
    <w:rsid w:val="00125718"/>
    <w:rsid w:val="00125A28"/>
    <w:rsid w:val="00125B97"/>
    <w:rsid w:val="00125C2A"/>
    <w:rsid w:val="00125F71"/>
    <w:rsid w:val="00125FF1"/>
    <w:rsid w:val="001262EA"/>
    <w:rsid w:val="001269DF"/>
    <w:rsid w:val="00126D84"/>
    <w:rsid w:val="00127000"/>
    <w:rsid w:val="0012718E"/>
    <w:rsid w:val="001271E4"/>
    <w:rsid w:val="0012736E"/>
    <w:rsid w:val="00127644"/>
    <w:rsid w:val="00127A0E"/>
    <w:rsid w:val="00127EE6"/>
    <w:rsid w:val="00127F84"/>
    <w:rsid w:val="001300FD"/>
    <w:rsid w:val="00130267"/>
    <w:rsid w:val="0013087E"/>
    <w:rsid w:val="00130A49"/>
    <w:rsid w:val="00130A88"/>
    <w:rsid w:val="00130E9B"/>
    <w:rsid w:val="00130F90"/>
    <w:rsid w:val="0013109E"/>
    <w:rsid w:val="00131379"/>
    <w:rsid w:val="0013163B"/>
    <w:rsid w:val="00131720"/>
    <w:rsid w:val="00131730"/>
    <w:rsid w:val="0013195C"/>
    <w:rsid w:val="00131BA9"/>
    <w:rsid w:val="00131CAF"/>
    <w:rsid w:val="00131CFE"/>
    <w:rsid w:val="00132392"/>
    <w:rsid w:val="00132847"/>
    <w:rsid w:val="00132FCC"/>
    <w:rsid w:val="00133177"/>
    <w:rsid w:val="0013322B"/>
    <w:rsid w:val="0013345E"/>
    <w:rsid w:val="00134030"/>
    <w:rsid w:val="00134218"/>
    <w:rsid w:val="001345AA"/>
    <w:rsid w:val="001347C9"/>
    <w:rsid w:val="00134A19"/>
    <w:rsid w:val="00134A95"/>
    <w:rsid w:val="00134B74"/>
    <w:rsid w:val="0013518D"/>
    <w:rsid w:val="0013615E"/>
    <w:rsid w:val="001361B8"/>
    <w:rsid w:val="00136909"/>
    <w:rsid w:val="00136C02"/>
    <w:rsid w:val="001375A6"/>
    <w:rsid w:val="001376F9"/>
    <w:rsid w:val="0013785A"/>
    <w:rsid w:val="00137EA0"/>
    <w:rsid w:val="00137EBB"/>
    <w:rsid w:val="00137F5C"/>
    <w:rsid w:val="001401D3"/>
    <w:rsid w:val="001403F0"/>
    <w:rsid w:val="00140D3E"/>
    <w:rsid w:val="00140DE3"/>
    <w:rsid w:val="00141331"/>
    <w:rsid w:val="00141442"/>
    <w:rsid w:val="00141466"/>
    <w:rsid w:val="0014162A"/>
    <w:rsid w:val="0014197E"/>
    <w:rsid w:val="00141B2B"/>
    <w:rsid w:val="001422CB"/>
    <w:rsid w:val="0014238C"/>
    <w:rsid w:val="00142ED3"/>
    <w:rsid w:val="001432FA"/>
    <w:rsid w:val="001433C3"/>
    <w:rsid w:val="001434F9"/>
    <w:rsid w:val="00143665"/>
    <w:rsid w:val="00143954"/>
    <w:rsid w:val="001439C8"/>
    <w:rsid w:val="00143D43"/>
    <w:rsid w:val="00143E77"/>
    <w:rsid w:val="00143E9E"/>
    <w:rsid w:val="00143FA4"/>
    <w:rsid w:val="00144048"/>
    <w:rsid w:val="0014405F"/>
    <w:rsid w:val="0014409C"/>
    <w:rsid w:val="0014432F"/>
    <w:rsid w:val="00144844"/>
    <w:rsid w:val="001449AF"/>
    <w:rsid w:val="001449B3"/>
    <w:rsid w:val="00144B51"/>
    <w:rsid w:val="00144B59"/>
    <w:rsid w:val="00144BDE"/>
    <w:rsid w:val="00144D0F"/>
    <w:rsid w:val="00145054"/>
    <w:rsid w:val="00145070"/>
    <w:rsid w:val="0014521D"/>
    <w:rsid w:val="00145335"/>
    <w:rsid w:val="001453F3"/>
    <w:rsid w:val="001455EA"/>
    <w:rsid w:val="0014561A"/>
    <w:rsid w:val="00145798"/>
    <w:rsid w:val="00145891"/>
    <w:rsid w:val="0014590F"/>
    <w:rsid w:val="00145E4A"/>
    <w:rsid w:val="001461B8"/>
    <w:rsid w:val="00146256"/>
    <w:rsid w:val="00146472"/>
    <w:rsid w:val="001467F5"/>
    <w:rsid w:val="00146DD8"/>
    <w:rsid w:val="00147103"/>
    <w:rsid w:val="00147174"/>
    <w:rsid w:val="0014723B"/>
    <w:rsid w:val="00147352"/>
    <w:rsid w:val="001473ED"/>
    <w:rsid w:val="0014747C"/>
    <w:rsid w:val="00147708"/>
    <w:rsid w:val="001479A2"/>
    <w:rsid w:val="001479B2"/>
    <w:rsid w:val="00147A69"/>
    <w:rsid w:val="00147A6A"/>
    <w:rsid w:val="00147D59"/>
    <w:rsid w:val="00150186"/>
    <w:rsid w:val="00150427"/>
    <w:rsid w:val="00150824"/>
    <w:rsid w:val="00150968"/>
    <w:rsid w:val="00150E0D"/>
    <w:rsid w:val="00150EC0"/>
    <w:rsid w:val="00151097"/>
    <w:rsid w:val="00151174"/>
    <w:rsid w:val="0015165C"/>
    <w:rsid w:val="001518A6"/>
    <w:rsid w:val="00151F8B"/>
    <w:rsid w:val="00152055"/>
    <w:rsid w:val="0015230B"/>
    <w:rsid w:val="001523A6"/>
    <w:rsid w:val="00152413"/>
    <w:rsid w:val="001526F0"/>
    <w:rsid w:val="001526FF"/>
    <w:rsid w:val="001527A7"/>
    <w:rsid w:val="001528B5"/>
    <w:rsid w:val="00152A96"/>
    <w:rsid w:val="00152BC0"/>
    <w:rsid w:val="00152C22"/>
    <w:rsid w:val="00152D1A"/>
    <w:rsid w:val="00152F3D"/>
    <w:rsid w:val="00152F5C"/>
    <w:rsid w:val="00152FB3"/>
    <w:rsid w:val="00153179"/>
    <w:rsid w:val="0015380A"/>
    <w:rsid w:val="00154225"/>
    <w:rsid w:val="00154C21"/>
    <w:rsid w:val="00155648"/>
    <w:rsid w:val="0015585F"/>
    <w:rsid w:val="00155A6A"/>
    <w:rsid w:val="00155AE7"/>
    <w:rsid w:val="00155B13"/>
    <w:rsid w:val="00155D26"/>
    <w:rsid w:val="00155D5B"/>
    <w:rsid w:val="001561E2"/>
    <w:rsid w:val="00156CC5"/>
    <w:rsid w:val="00156DF5"/>
    <w:rsid w:val="001574B5"/>
    <w:rsid w:val="00157671"/>
    <w:rsid w:val="00157825"/>
    <w:rsid w:val="00157921"/>
    <w:rsid w:val="001605AE"/>
    <w:rsid w:val="00160745"/>
    <w:rsid w:val="00160DA5"/>
    <w:rsid w:val="00161169"/>
    <w:rsid w:val="0016142C"/>
    <w:rsid w:val="00161964"/>
    <w:rsid w:val="001619DD"/>
    <w:rsid w:val="00161CD2"/>
    <w:rsid w:val="00161D1F"/>
    <w:rsid w:val="00162098"/>
    <w:rsid w:val="00162166"/>
    <w:rsid w:val="00162560"/>
    <w:rsid w:val="00162866"/>
    <w:rsid w:val="00162902"/>
    <w:rsid w:val="00162B54"/>
    <w:rsid w:val="00162C3B"/>
    <w:rsid w:val="00162E31"/>
    <w:rsid w:val="00163039"/>
    <w:rsid w:val="001630D3"/>
    <w:rsid w:val="001631FA"/>
    <w:rsid w:val="0016321C"/>
    <w:rsid w:val="0016376E"/>
    <w:rsid w:val="00163BB9"/>
    <w:rsid w:val="00163CE9"/>
    <w:rsid w:val="00163D64"/>
    <w:rsid w:val="00163FA2"/>
    <w:rsid w:val="00164413"/>
    <w:rsid w:val="0016466E"/>
    <w:rsid w:val="00164A6F"/>
    <w:rsid w:val="00164BE5"/>
    <w:rsid w:val="00164CB6"/>
    <w:rsid w:val="00164D6C"/>
    <w:rsid w:val="00165187"/>
    <w:rsid w:val="001651C1"/>
    <w:rsid w:val="001655EC"/>
    <w:rsid w:val="0016567B"/>
    <w:rsid w:val="00165A45"/>
    <w:rsid w:val="00165DFC"/>
    <w:rsid w:val="001667E6"/>
    <w:rsid w:val="00166A97"/>
    <w:rsid w:val="00166C15"/>
    <w:rsid w:val="00166DCA"/>
    <w:rsid w:val="00166DD5"/>
    <w:rsid w:val="0016705B"/>
    <w:rsid w:val="00167103"/>
    <w:rsid w:val="001671BF"/>
    <w:rsid w:val="001672EA"/>
    <w:rsid w:val="00167603"/>
    <w:rsid w:val="0016794C"/>
    <w:rsid w:val="00167B01"/>
    <w:rsid w:val="00167C12"/>
    <w:rsid w:val="00167C71"/>
    <w:rsid w:val="00170121"/>
    <w:rsid w:val="0017021E"/>
    <w:rsid w:val="00170230"/>
    <w:rsid w:val="00170899"/>
    <w:rsid w:val="00170952"/>
    <w:rsid w:val="00171036"/>
    <w:rsid w:val="001710E4"/>
    <w:rsid w:val="00171137"/>
    <w:rsid w:val="001714BA"/>
    <w:rsid w:val="00171672"/>
    <w:rsid w:val="001716D3"/>
    <w:rsid w:val="00171968"/>
    <w:rsid w:val="0017213B"/>
    <w:rsid w:val="001723D8"/>
    <w:rsid w:val="0017292D"/>
    <w:rsid w:val="00172D71"/>
    <w:rsid w:val="00172E0B"/>
    <w:rsid w:val="00172EBE"/>
    <w:rsid w:val="00173153"/>
    <w:rsid w:val="00173228"/>
    <w:rsid w:val="00173577"/>
    <w:rsid w:val="001741BA"/>
    <w:rsid w:val="00174446"/>
    <w:rsid w:val="0017452C"/>
    <w:rsid w:val="00174771"/>
    <w:rsid w:val="001749A8"/>
    <w:rsid w:val="00174CEE"/>
    <w:rsid w:val="00174F3B"/>
    <w:rsid w:val="0017537C"/>
    <w:rsid w:val="0017539A"/>
    <w:rsid w:val="001753FE"/>
    <w:rsid w:val="00175671"/>
    <w:rsid w:val="0017571F"/>
    <w:rsid w:val="001757AB"/>
    <w:rsid w:val="00175940"/>
    <w:rsid w:val="00175A98"/>
    <w:rsid w:val="00175C79"/>
    <w:rsid w:val="00175D14"/>
    <w:rsid w:val="00175EAF"/>
    <w:rsid w:val="00175F01"/>
    <w:rsid w:val="00175F7D"/>
    <w:rsid w:val="0017617D"/>
    <w:rsid w:val="00176402"/>
    <w:rsid w:val="00176418"/>
    <w:rsid w:val="001764F4"/>
    <w:rsid w:val="0017665C"/>
    <w:rsid w:val="00176674"/>
    <w:rsid w:val="00176686"/>
    <w:rsid w:val="001766EF"/>
    <w:rsid w:val="0017674B"/>
    <w:rsid w:val="00176803"/>
    <w:rsid w:val="001769B5"/>
    <w:rsid w:val="00176BA5"/>
    <w:rsid w:val="00176BF7"/>
    <w:rsid w:val="00176BF9"/>
    <w:rsid w:val="00176D0A"/>
    <w:rsid w:val="00177834"/>
    <w:rsid w:val="0017783D"/>
    <w:rsid w:val="00177A29"/>
    <w:rsid w:val="00177C34"/>
    <w:rsid w:val="00177D19"/>
    <w:rsid w:val="00177D46"/>
    <w:rsid w:val="00177D8F"/>
    <w:rsid w:val="00177E60"/>
    <w:rsid w:val="00177F08"/>
    <w:rsid w:val="00177FE8"/>
    <w:rsid w:val="001800D3"/>
    <w:rsid w:val="0018026B"/>
    <w:rsid w:val="001807DE"/>
    <w:rsid w:val="0018082A"/>
    <w:rsid w:val="0018097C"/>
    <w:rsid w:val="00180BB1"/>
    <w:rsid w:val="00180E0A"/>
    <w:rsid w:val="00180EAF"/>
    <w:rsid w:val="00180EBB"/>
    <w:rsid w:val="0018150A"/>
    <w:rsid w:val="00181557"/>
    <w:rsid w:val="001815E8"/>
    <w:rsid w:val="00181DA9"/>
    <w:rsid w:val="00181E41"/>
    <w:rsid w:val="00181F48"/>
    <w:rsid w:val="0018217A"/>
    <w:rsid w:val="0018245D"/>
    <w:rsid w:val="001824D2"/>
    <w:rsid w:val="00182549"/>
    <w:rsid w:val="0018255D"/>
    <w:rsid w:val="00182613"/>
    <w:rsid w:val="001826ED"/>
    <w:rsid w:val="00182813"/>
    <w:rsid w:val="00182AA9"/>
    <w:rsid w:val="00182F80"/>
    <w:rsid w:val="0018329F"/>
    <w:rsid w:val="00183D33"/>
    <w:rsid w:val="00183EA8"/>
    <w:rsid w:val="00183FF1"/>
    <w:rsid w:val="00184280"/>
    <w:rsid w:val="001843B0"/>
    <w:rsid w:val="001843D4"/>
    <w:rsid w:val="001846EA"/>
    <w:rsid w:val="001848DC"/>
    <w:rsid w:val="00184D81"/>
    <w:rsid w:val="00184FE9"/>
    <w:rsid w:val="00185232"/>
    <w:rsid w:val="0018529D"/>
    <w:rsid w:val="001852AA"/>
    <w:rsid w:val="001852C8"/>
    <w:rsid w:val="001853A9"/>
    <w:rsid w:val="0018576B"/>
    <w:rsid w:val="001857A6"/>
    <w:rsid w:val="00185DB9"/>
    <w:rsid w:val="00186356"/>
    <w:rsid w:val="001866EC"/>
    <w:rsid w:val="00186902"/>
    <w:rsid w:val="00186B00"/>
    <w:rsid w:val="00186E41"/>
    <w:rsid w:val="00186F59"/>
    <w:rsid w:val="00187196"/>
    <w:rsid w:val="00187224"/>
    <w:rsid w:val="00187385"/>
    <w:rsid w:val="00187435"/>
    <w:rsid w:val="00187448"/>
    <w:rsid w:val="0018756C"/>
    <w:rsid w:val="00187614"/>
    <w:rsid w:val="00187D3B"/>
    <w:rsid w:val="00187D95"/>
    <w:rsid w:val="00187E27"/>
    <w:rsid w:val="00187EEA"/>
    <w:rsid w:val="001904EB"/>
    <w:rsid w:val="00190C14"/>
    <w:rsid w:val="00190FCB"/>
    <w:rsid w:val="0019106B"/>
    <w:rsid w:val="00191098"/>
    <w:rsid w:val="00191114"/>
    <w:rsid w:val="001912F2"/>
    <w:rsid w:val="001914B0"/>
    <w:rsid w:val="0019158C"/>
    <w:rsid w:val="00191980"/>
    <w:rsid w:val="00191BF9"/>
    <w:rsid w:val="00191D35"/>
    <w:rsid w:val="00192199"/>
    <w:rsid w:val="0019231F"/>
    <w:rsid w:val="001924FF"/>
    <w:rsid w:val="001929FD"/>
    <w:rsid w:val="00192BBA"/>
    <w:rsid w:val="00192DD3"/>
    <w:rsid w:val="00192F12"/>
    <w:rsid w:val="001930DC"/>
    <w:rsid w:val="00193113"/>
    <w:rsid w:val="001934B1"/>
    <w:rsid w:val="001937E5"/>
    <w:rsid w:val="00193837"/>
    <w:rsid w:val="0019391B"/>
    <w:rsid w:val="00193953"/>
    <w:rsid w:val="00194056"/>
    <w:rsid w:val="001942BF"/>
    <w:rsid w:val="00194392"/>
    <w:rsid w:val="00194477"/>
    <w:rsid w:val="00194700"/>
    <w:rsid w:val="001947B9"/>
    <w:rsid w:val="00194950"/>
    <w:rsid w:val="00194E01"/>
    <w:rsid w:val="00195104"/>
    <w:rsid w:val="0019597C"/>
    <w:rsid w:val="00195A3C"/>
    <w:rsid w:val="00195BFF"/>
    <w:rsid w:val="00195C3E"/>
    <w:rsid w:val="00195F98"/>
    <w:rsid w:val="0019624B"/>
    <w:rsid w:val="0019637D"/>
    <w:rsid w:val="001963AA"/>
    <w:rsid w:val="00196477"/>
    <w:rsid w:val="00196623"/>
    <w:rsid w:val="00196803"/>
    <w:rsid w:val="001968EF"/>
    <w:rsid w:val="00196A3E"/>
    <w:rsid w:val="00196CF6"/>
    <w:rsid w:val="00197211"/>
    <w:rsid w:val="00197350"/>
    <w:rsid w:val="00197445"/>
    <w:rsid w:val="001975FD"/>
    <w:rsid w:val="00197787"/>
    <w:rsid w:val="0019796D"/>
    <w:rsid w:val="00197ACA"/>
    <w:rsid w:val="00197C94"/>
    <w:rsid w:val="00197E2A"/>
    <w:rsid w:val="001A002E"/>
    <w:rsid w:val="001A0094"/>
    <w:rsid w:val="001A0263"/>
    <w:rsid w:val="001A0382"/>
    <w:rsid w:val="001A03E9"/>
    <w:rsid w:val="001A0B1C"/>
    <w:rsid w:val="001A0D56"/>
    <w:rsid w:val="001A0EB7"/>
    <w:rsid w:val="001A1052"/>
    <w:rsid w:val="001A1173"/>
    <w:rsid w:val="001A132C"/>
    <w:rsid w:val="001A1625"/>
    <w:rsid w:val="001A17F0"/>
    <w:rsid w:val="001A1D5E"/>
    <w:rsid w:val="001A1FD3"/>
    <w:rsid w:val="001A2245"/>
    <w:rsid w:val="001A22E8"/>
    <w:rsid w:val="001A240E"/>
    <w:rsid w:val="001A2563"/>
    <w:rsid w:val="001A25BC"/>
    <w:rsid w:val="001A27A4"/>
    <w:rsid w:val="001A326A"/>
    <w:rsid w:val="001A3883"/>
    <w:rsid w:val="001A3A4C"/>
    <w:rsid w:val="001A3B76"/>
    <w:rsid w:val="001A3B89"/>
    <w:rsid w:val="001A3C41"/>
    <w:rsid w:val="001A3D9A"/>
    <w:rsid w:val="001A3E48"/>
    <w:rsid w:val="001A4242"/>
    <w:rsid w:val="001A45F1"/>
    <w:rsid w:val="001A4A05"/>
    <w:rsid w:val="001A4DA4"/>
    <w:rsid w:val="001A4DE1"/>
    <w:rsid w:val="001A4FC1"/>
    <w:rsid w:val="001A538E"/>
    <w:rsid w:val="001A5663"/>
    <w:rsid w:val="001A589D"/>
    <w:rsid w:val="001A5C27"/>
    <w:rsid w:val="001A5DA8"/>
    <w:rsid w:val="001A604F"/>
    <w:rsid w:val="001A60EC"/>
    <w:rsid w:val="001A6148"/>
    <w:rsid w:val="001A6248"/>
    <w:rsid w:val="001A63CD"/>
    <w:rsid w:val="001A63FB"/>
    <w:rsid w:val="001A63FC"/>
    <w:rsid w:val="001A65D4"/>
    <w:rsid w:val="001A6692"/>
    <w:rsid w:val="001A6BC4"/>
    <w:rsid w:val="001A6C3F"/>
    <w:rsid w:val="001A6C41"/>
    <w:rsid w:val="001A719B"/>
    <w:rsid w:val="001A7270"/>
    <w:rsid w:val="001A72F5"/>
    <w:rsid w:val="001A759B"/>
    <w:rsid w:val="001A797C"/>
    <w:rsid w:val="001A7A11"/>
    <w:rsid w:val="001A7D76"/>
    <w:rsid w:val="001A7F7F"/>
    <w:rsid w:val="001A7FB1"/>
    <w:rsid w:val="001B018B"/>
    <w:rsid w:val="001B0411"/>
    <w:rsid w:val="001B06A1"/>
    <w:rsid w:val="001B084F"/>
    <w:rsid w:val="001B0C2F"/>
    <w:rsid w:val="001B0D21"/>
    <w:rsid w:val="001B0E4B"/>
    <w:rsid w:val="001B0F55"/>
    <w:rsid w:val="001B0F9C"/>
    <w:rsid w:val="001B1257"/>
    <w:rsid w:val="001B15A2"/>
    <w:rsid w:val="001B15C7"/>
    <w:rsid w:val="001B1B2C"/>
    <w:rsid w:val="001B1C01"/>
    <w:rsid w:val="001B1D6B"/>
    <w:rsid w:val="001B1DE1"/>
    <w:rsid w:val="001B2349"/>
    <w:rsid w:val="001B2BD4"/>
    <w:rsid w:val="001B2CF2"/>
    <w:rsid w:val="001B325C"/>
    <w:rsid w:val="001B339A"/>
    <w:rsid w:val="001B33D3"/>
    <w:rsid w:val="001B3408"/>
    <w:rsid w:val="001B3521"/>
    <w:rsid w:val="001B354E"/>
    <w:rsid w:val="001B3636"/>
    <w:rsid w:val="001B388D"/>
    <w:rsid w:val="001B397D"/>
    <w:rsid w:val="001B3A21"/>
    <w:rsid w:val="001B3AF2"/>
    <w:rsid w:val="001B3BFD"/>
    <w:rsid w:val="001B3D44"/>
    <w:rsid w:val="001B4122"/>
    <w:rsid w:val="001B49B7"/>
    <w:rsid w:val="001B4A80"/>
    <w:rsid w:val="001B4C54"/>
    <w:rsid w:val="001B4D8B"/>
    <w:rsid w:val="001B4E13"/>
    <w:rsid w:val="001B51B0"/>
    <w:rsid w:val="001B51DF"/>
    <w:rsid w:val="001B5348"/>
    <w:rsid w:val="001B5777"/>
    <w:rsid w:val="001B58BF"/>
    <w:rsid w:val="001B5E8C"/>
    <w:rsid w:val="001B623F"/>
    <w:rsid w:val="001B64B9"/>
    <w:rsid w:val="001B6757"/>
    <w:rsid w:val="001B677E"/>
    <w:rsid w:val="001B67B2"/>
    <w:rsid w:val="001B6947"/>
    <w:rsid w:val="001B6A65"/>
    <w:rsid w:val="001B6B17"/>
    <w:rsid w:val="001B6B77"/>
    <w:rsid w:val="001B6E15"/>
    <w:rsid w:val="001B7BA6"/>
    <w:rsid w:val="001B7BD2"/>
    <w:rsid w:val="001B7CB5"/>
    <w:rsid w:val="001C00F9"/>
    <w:rsid w:val="001C0611"/>
    <w:rsid w:val="001C078C"/>
    <w:rsid w:val="001C0D8A"/>
    <w:rsid w:val="001C0E3C"/>
    <w:rsid w:val="001C1295"/>
    <w:rsid w:val="001C133C"/>
    <w:rsid w:val="001C16AC"/>
    <w:rsid w:val="001C183C"/>
    <w:rsid w:val="001C1922"/>
    <w:rsid w:val="001C1FA6"/>
    <w:rsid w:val="001C2530"/>
    <w:rsid w:val="001C266A"/>
    <w:rsid w:val="001C2A1A"/>
    <w:rsid w:val="001C2EE7"/>
    <w:rsid w:val="001C2F1E"/>
    <w:rsid w:val="001C311D"/>
    <w:rsid w:val="001C3506"/>
    <w:rsid w:val="001C363E"/>
    <w:rsid w:val="001C377D"/>
    <w:rsid w:val="001C3B0F"/>
    <w:rsid w:val="001C3B10"/>
    <w:rsid w:val="001C3CD6"/>
    <w:rsid w:val="001C3D16"/>
    <w:rsid w:val="001C470D"/>
    <w:rsid w:val="001C48C2"/>
    <w:rsid w:val="001C4B4B"/>
    <w:rsid w:val="001C4D63"/>
    <w:rsid w:val="001C4E86"/>
    <w:rsid w:val="001C4F46"/>
    <w:rsid w:val="001C4F6D"/>
    <w:rsid w:val="001C4F82"/>
    <w:rsid w:val="001C5102"/>
    <w:rsid w:val="001C5139"/>
    <w:rsid w:val="001C5620"/>
    <w:rsid w:val="001C5665"/>
    <w:rsid w:val="001C5AB2"/>
    <w:rsid w:val="001C5E17"/>
    <w:rsid w:val="001C6483"/>
    <w:rsid w:val="001C64B6"/>
    <w:rsid w:val="001C651D"/>
    <w:rsid w:val="001C6EB7"/>
    <w:rsid w:val="001C7081"/>
    <w:rsid w:val="001C7129"/>
    <w:rsid w:val="001C71C8"/>
    <w:rsid w:val="001C7595"/>
    <w:rsid w:val="001C779A"/>
    <w:rsid w:val="001C77CB"/>
    <w:rsid w:val="001C7AC9"/>
    <w:rsid w:val="001D0116"/>
    <w:rsid w:val="001D026B"/>
    <w:rsid w:val="001D032E"/>
    <w:rsid w:val="001D0393"/>
    <w:rsid w:val="001D07CD"/>
    <w:rsid w:val="001D0C4E"/>
    <w:rsid w:val="001D1197"/>
    <w:rsid w:val="001D128F"/>
    <w:rsid w:val="001D1404"/>
    <w:rsid w:val="001D1484"/>
    <w:rsid w:val="001D15A6"/>
    <w:rsid w:val="001D196D"/>
    <w:rsid w:val="001D1991"/>
    <w:rsid w:val="001D1C11"/>
    <w:rsid w:val="001D1E80"/>
    <w:rsid w:val="001D1F9A"/>
    <w:rsid w:val="001D206E"/>
    <w:rsid w:val="001D21CE"/>
    <w:rsid w:val="001D24D3"/>
    <w:rsid w:val="001D261E"/>
    <w:rsid w:val="001D26EF"/>
    <w:rsid w:val="001D29B6"/>
    <w:rsid w:val="001D2F3E"/>
    <w:rsid w:val="001D3451"/>
    <w:rsid w:val="001D384E"/>
    <w:rsid w:val="001D3D00"/>
    <w:rsid w:val="001D3D0C"/>
    <w:rsid w:val="001D4131"/>
    <w:rsid w:val="001D45E2"/>
    <w:rsid w:val="001D47CF"/>
    <w:rsid w:val="001D48F3"/>
    <w:rsid w:val="001D4AC1"/>
    <w:rsid w:val="001D4B56"/>
    <w:rsid w:val="001D4EDB"/>
    <w:rsid w:val="001D4F3D"/>
    <w:rsid w:val="001D51D0"/>
    <w:rsid w:val="001D538D"/>
    <w:rsid w:val="001D53A4"/>
    <w:rsid w:val="001D53C2"/>
    <w:rsid w:val="001D54CB"/>
    <w:rsid w:val="001D551C"/>
    <w:rsid w:val="001D554E"/>
    <w:rsid w:val="001D5ABF"/>
    <w:rsid w:val="001D5ED2"/>
    <w:rsid w:val="001D618B"/>
    <w:rsid w:val="001D6374"/>
    <w:rsid w:val="001D67F5"/>
    <w:rsid w:val="001D6AEA"/>
    <w:rsid w:val="001D6E8B"/>
    <w:rsid w:val="001D6EDD"/>
    <w:rsid w:val="001D7576"/>
    <w:rsid w:val="001D783A"/>
    <w:rsid w:val="001D78CD"/>
    <w:rsid w:val="001D79F3"/>
    <w:rsid w:val="001D7DD4"/>
    <w:rsid w:val="001D7DFA"/>
    <w:rsid w:val="001E0282"/>
    <w:rsid w:val="001E044E"/>
    <w:rsid w:val="001E04D9"/>
    <w:rsid w:val="001E0C16"/>
    <w:rsid w:val="001E0EA9"/>
    <w:rsid w:val="001E106E"/>
    <w:rsid w:val="001E114D"/>
    <w:rsid w:val="001E13B0"/>
    <w:rsid w:val="001E1C26"/>
    <w:rsid w:val="001E1DED"/>
    <w:rsid w:val="001E2433"/>
    <w:rsid w:val="001E286A"/>
    <w:rsid w:val="001E2C09"/>
    <w:rsid w:val="001E2EF2"/>
    <w:rsid w:val="001E2F78"/>
    <w:rsid w:val="001E2FBE"/>
    <w:rsid w:val="001E3008"/>
    <w:rsid w:val="001E318B"/>
    <w:rsid w:val="001E33B1"/>
    <w:rsid w:val="001E368F"/>
    <w:rsid w:val="001E37AC"/>
    <w:rsid w:val="001E3821"/>
    <w:rsid w:val="001E3A09"/>
    <w:rsid w:val="001E3C5A"/>
    <w:rsid w:val="001E3CAE"/>
    <w:rsid w:val="001E3D3D"/>
    <w:rsid w:val="001E3D41"/>
    <w:rsid w:val="001E3E6C"/>
    <w:rsid w:val="001E40F7"/>
    <w:rsid w:val="001E4240"/>
    <w:rsid w:val="001E4423"/>
    <w:rsid w:val="001E465A"/>
    <w:rsid w:val="001E47D1"/>
    <w:rsid w:val="001E4EF6"/>
    <w:rsid w:val="001E4F08"/>
    <w:rsid w:val="001E52E1"/>
    <w:rsid w:val="001E55E3"/>
    <w:rsid w:val="001E5700"/>
    <w:rsid w:val="001E588B"/>
    <w:rsid w:val="001E5F8A"/>
    <w:rsid w:val="001E60AE"/>
    <w:rsid w:val="001E656D"/>
    <w:rsid w:val="001E66F1"/>
    <w:rsid w:val="001E6706"/>
    <w:rsid w:val="001E68D4"/>
    <w:rsid w:val="001E6D8C"/>
    <w:rsid w:val="001E6F16"/>
    <w:rsid w:val="001E72D3"/>
    <w:rsid w:val="001E75DC"/>
    <w:rsid w:val="001E7BA6"/>
    <w:rsid w:val="001F0336"/>
    <w:rsid w:val="001F04DD"/>
    <w:rsid w:val="001F0671"/>
    <w:rsid w:val="001F092A"/>
    <w:rsid w:val="001F0DDE"/>
    <w:rsid w:val="001F0E87"/>
    <w:rsid w:val="001F0F63"/>
    <w:rsid w:val="001F1019"/>
    <w:rsid w:val="001F119F"/>
    <w:rsid w:val="001F11B4"/>
    <w:rsid w:val="001F1242"/>
    <w:rsid w:val="001F1278"/>
    <w:rsid w:val="001F12D8"/>
    <w:rsid w:val="001F168A"/>
    <w:rsid w:val="001F1B43"/>
    <w:rsid w:val="001F1F4B"/>
    <w:rsid w:val="001F237E"/>
    <w:rsid w:val="001F273E"/>
    <w:rsid w:val="001F285B"/>
    <w:rsid w:val="001F2926"/>
    <w:rsid w:val="001F2F69"/>
    <w:rsid w:val="001F3155"/>
    <w:rsid w:val="001F3714"/>
    <w:rsid w:val="001F37D6"/>
    <w:rsid w:val="001F3C64"/>
    <w:rsid w:val="001F3EE8"/>
    <w:rsid w:val="001F41E2"/>
    <w:rsid w:val="001F41E4"/>
    <w:rsid w:val="001F4513"/>
    <w:rsid w:val="001F4561"/>
    <w:rsid w:val="001F46E9"/>
    <w:rsid w:val="001F4B10"/>
    <w:rsid w:val="001F4E2A"/>
    <w:rsid w:val="001F4E6A"/>
    <w:rsid w:val="001F5546"/>
    <w:rsid w:val="001F5595"/>
    <w:rsid w:val="001F5A08"/>
    <w:rsid w:val="001F5A5A"/>
    <w:rsid w:val="001F5C1A"/>
    <w:rsid w:val="001F5CC9"/>
    <w:rsid w:val="001F5E27"/>
    <w:rsid w:val="001F60D9"/>
    <w:rsid w:val="001F62F5"/>
    <w:rsid w:val="001F688E"/>
    <w:rsid w:val="001F69DE"/>
    <w:rsid w:val="001F6D15"/>
    <w:rsid w:val="001F7194"/>
    <w:rsid w:val="001F719D"/>
    <w:rsid w:val="001F738E"/>
    <w:rsid w:val="001F7680"/>
    <w:rsid w:val="001F76B6"/>
    <w:rsid w:val="001F7B63"/>
    <w:rsid w:val="001F7C98"/>
    <w:rsid w:val="00200255"/>
    <w:rsid w:val="002003C3"/>
    <w:rsid w:val="00200630"/>
    <w:rsid w:val="002007F2"/>
    <w:rsid w:val="00200EF7"/>
    <w:rsid w:val="00201034"/>
    <w:rsid w:val="0020119A"/>
    <w:rsid w:val="002013AF"/>
    <w:rsid w:val="00201525"/>
    <w:rsid w:val="002016AE"/>
    <w:rsid w:val="00201866"/>
    <w:rsid w:val="002018CE"/>
    <w:rsid w:val="002026CD"/>
    <w:rsid w:val="0020326D"/>
    <w:rsid w:val="002034B3"/>
    <w:rsid w:val="0020364E"/>
    <w:rsid w:val="00203B2F"/>
    <w:rsid w:val="00203CF1"/>
    <w:rsid w:val="00203D0C"/>
    <w:rsid w:val="00204204"/>
    <w:rsid w:val="00204495"/>
    <w:rsid w:val="002044B3"/>
    <w:rsid w:val="00204641"/>
    <w:rsid w:val="00204677"/>
    <w:rsid w:val="00204936"/>
    <w:rsid w:val="002049C7"/>
    <w:rsid w:val="0020526B"/>
    <w:rsid w:val="0020540A"/>
    <w:rsid w:val="00205694"/>
    <w:rsid w:val="00205980"/>
    <w:rsid w:val="002059BA"/>
    <w:rsid w:val="00205A30"/>
    <w:rsid w:val="00205A53"/>
    <w:rsid w:val="00205D36"/>
    <w:rsid w:val="00205FBC"/>
    <w:rsid w:val="0020614E"/>
    <w:rsid w:val="00206479"/>
    <w:rsid w:val="002067C8"/>
    <w:rsid w:val="0020693D"/>
    <w:rsid w:val="002069B1"/>
    <w:rsid w:val="00206A50"/>
    <w:rsid w:val="00206C02"/>
    <w:rsid w:val="00206D9B"/>
    <w:rsid w:val="00206E83"/>
    <w:rsid w:val="00207103"/>
    <w:rsid w:val="00207579"/>
    <w:rsid w:val="00207608"/>
    <w:rsid w:val="002078BB"/>
    <w:rsid w:val="002078C8"/>
    <w:rsid w:val="00207F31"/>
    <w:rsid w:val="002101B9"/>
    <w:rsid w:val="00210647"/>
    <w:rsid w:val="00210724"/>
    <w:rsid w:val="00210742"/>
    <w:rsid w:val="002107D3"/>
    <w:rsid w:val="00210ADA"/>
    <w:rsid w:val="00210B3E"/>
    <w:rsid w:val="00211044"/>
    <w:rsid w:val="0021168C"/>
    <w:rsid w:val="002118C7"/>
    <w:rsid w:val="00211B95"/>
    <w:rsid w:val="00211C6F"/>
    <w:rsid w:val="00211D5E"/>
    <w:rsid w:val="00211F7E"/>
    <w:rsid w:val="0021239A"/>
    <w:rsid w:val="002123BF"/>
    <w:rsid w:val="0021247D"/>
    <w:rsid w:val="002124C1"/>
    <w:rsid w:val="002128A3"/>
    <w:rsid w:val="00212A05"/>
    <w:rsid w:val="00212DDA"/>
    <w:rsid w:val="00212F0A"/>
    <w:rsid w:val="002130C7"/>
    <w:rsid w:val="0021319E"/>
    <w:rsid w:val="002131F0"/>
    <w:rsid w:val="002132FA"/>
    <w:rsid w:val="00213367"/>
    <w:rsid w:val="0021366E"/>
    <w:rsid w:val="002137CD"/>
    <w:rsid w:val="002139E6"/>
    <w:rsid w:val="00213D47"/>
    <w:rsid w:val="00213F6F"/>
    <w:rsid w:val="002140A1"/>
    <w:rsid w:val="00214361"/>
    <w:rsid w:val="002146AB"/>
    <w:rsid w:val="002149ED"/>
    <w:rsid w:val="00214A2E"/>
    <w:rsid w:val="00214AA3"/>
    <w:rsid w:val="002154F8"/>
    <w:rsid w:val="00215776"/>
    <w:rsid w:val="0021581B"/>
    <w:rsid w:val="00215ABB"/>
    <w:rsid w:val="00215ACF"/>
    <w:rsid w:val="00215BC5"/>
    <w:rsid w:val="00216095"/>
    <w:rsid w:val="00216204"/>
    <w:rsid w:val="0021688A"/>
    <w:rsid w:val="00216A20"/>
    <w:rsid w:val="00216B37"/>
    <w:rsid w:val="00216C70"/>
    <w:rsid w:val="00216FA0"/>
    <w:rsid w:val="002170C4"/>
    <w:rsid w:val="00217700"/>
    <w:rsid w:val="00217719"/>
    <w:rsid w:val="00217CAD"/>
    <w:rsid w:val="0022024F"/>
    <w:rsid w:val="00220325"/>
    <w:rsid w:val="0022068C"/>
    <w:rsid w:val="002206C9"/>
    <w:rsid w:val="00220756"/>
    <w:rsid w:val="00220A0C"/>
    <w:rsid w:val="00220B06"/>
    <w:rsid w:val="00220B2C"/>
    <w:rsid w:val="00220BB5"/>
    <w:rsid w:val="00220CF7"/>
    <w:rsid w:val="00220EC6"/>
    <w:rsid w:val="00221025"/>
    <w:rsid w:val="002211B5"/>
    <w:rsid w:val="0022129C"/>
    <w:rsid w:val="002212F8"/>
    <w:rsid w:val="002213FF"/>
    <w:rsid w:val="002214F5"/>
    <w:rsid w:val="0022151D"/>
    <w:rsid w:val="00221878"/>
    <w:rsid w:val="002218EA"/>
    <w:rsid w:val="00221A80"/>
    <w:rsid w:val="00221B97"/>
    <w:rsid w:val="00221BCD"/>
    <w:rsid w:val="00221C39"/>
    <w:rsid w:val="00221D9D"/>
    <w:rsid w:val="00221EE5"/>
    <w:rsid w:val="00222091"/>
    <w:rsid w:val="002221DE"/>
    <w:rsid w:val="00222200"/>
    <w:rsid w:val="00222BC0"/>
    <w:rsid w:val="00222D5B"/>
    <w:rsid w:val="00222F2F"/>
    <w:rsid w:val="00222F79"/>
    <w:rsid w:val="00223124"/>
    <w:rsid w:val="00223261"/>
    <w:rsid w:val="002233B8"/>
    <w:rsid w:val="00223F33"/>
    <w:rsid w:val="00223FDA"/>
    <w:rsid w:val="002241C6"/>
    <w:rsid w:val="00224299"/>
    <w:rsid w:val="0022458B"/>
    <w:rsid w:val="002246A4"/>
    <w:rsid w:val="00224A6F"/>
    <w:rsid w:val="00224AEB"/>
    <w:rsid w:val="00224B1D"/>
    <w:rsid w:val="00224BAF"/>
    <w:rsid w:val="00224C18"/>
    <w:rsid w:val="002251AE"/>
    <w:rsid w:val="002251D5"/>
    <w:rsid w:val="002256E6"/>
    <w:rsid w:val="0022596A"/>
    <w:rsid w:val="00225DCB"/>
    <w:rsid w:val="00225F73"/>
    <w:rsid w:val="00225FBB"/>
    <w:rsid w:val="0022609A"/>
    <w:rsid w:val="002260FB"/>
    <w:rsid w:val="00226333"/>
    <w:rsid w:val="002268FA"/>
    <w:rsid w:val="0022695C"/>
    <w:rsid w:val="00226AA8"/>
    <w:rsid w:val="00226B3A"/>
    <w:rsid w:val="00226D11"/>
    <w:rsid w:val="0022740F"/>
    <w:rsid w:val="00227438"/>
    <w:rsid w:val="0022747A"/>
    <w:rsid w:val="002274A5"/>
    <w:rsid w:val="0022752A"/>
    <w:rsid w:val="0022762D"/>
    <w:rsid w:val="00227B49"/>
    <w:rsid w:val="00227B50"/>
    <w:rsid w:val="00227B66"/>
    <w:rsid w:val="00227DFC"/>
    <w:rsid w:val="00227F4C"/>
    <w:rsid w:val="00227F65"/>
    <w:rsid w:val="0023020B"/>
    <w:rsid w:val="002304B5"/>
    <w:rsid w:val="0023052B"/>
    <w:rsid w:val="00230573"/>
    <w:rsid w:val="00230702"/>
    <w:rsid w:val="00230CBC"/>
    <w:rsid w:val="00230F75"/>
    <w:rsid w:val="00231368"/>
    <w:rsid w:val="00231995"/>
    <w:rsid w:val="00231B11"/>
    <w:rsid w:val="00231D24"/>
    <w:rsid w:val="0023201F"/>
    <w:rsid w:val="002325CA"/>
    <w:rsid w:val="0023296C"/>
    <w:rsid w:val="00232C0C"/>
    <w:rsid w:val="00232E46"/>
    <w:rsid w:val="002330FD"/>
    <w:rsid w:val="0023358C"/>
    <w:rsid w:val="002337F7"/>
    <w:rsid w:val="00233A44"/>
    <w:rsid w:val="00233EE4"/>
    <w:rsid w:val="00234017"/>
    <w:rsid w:val="00234A4B"/>
    <w:rsid w:val="00234A70"/>
    <w:rsid w:val="00234B38"/>
    <w:rsid w:val="00234BF9"/>
    <w:rsid w:val="002352EE"/>
    <w:rsid w:val="00235789"/>
    <w:rsid w:val="00235DF4"/>
    <w:rsid w:val="00235F8D"/>
    <w:rsid w:val="0023610D"/>
    <w:rsid w:val="00236214"/>
    <w:rsid w:val="0023633F"/>
    <w:rsid w:val="002367CE"/>
    <w:rsid w:val="00236D01"/>
    <w:rsid w:val="00236E45"/>
    <w:rsid w:val="00237023"/>
    <w:rsid w:val="002370CC"/>
    <w:rsid w:val="00237248"/>
    <w:rsid w:val="0023760E"/>
    <w:rsid w:val="002377D7"/>
    <w:rsid w:val="00237925"/>
    <w:rsid w:val="00237C7B"/>
    <w:rsid w:val="00237FB5"/>
    <w:rsid w:val="002400E5"/>
    <w:rsid w:val="0024042A"/>
    <w:rsid w:val="002405CB"/>
    <w:rsid w:val="00240919"/>
    <w:rsid w:val="00240D47"/>
    <w:rsid w:val="00240E73"/>
    <w:rsid w:val="0024120B"/>
    <w:rsid w:val="00241604"/>
    <w:rsid w:val="00241759"/>
    <w:rsid w:val="002419CB"/>
    <w:rsid w:val="00241B53"/>
    <w:rsid w:val="00241C06"/>
    <w:rsid w:val="00241D27"/>
    <w:rsid w:val="00241E98"/>
    <w:rsid w:val="00241EEC"/>
    <w:rsid w:val="00241F64"/>
    <w:rsid w:val="0024208E"/>
    <w:rsid w:val="0024225F"/>
    <w:rsid w:val="00242504"/>
    <w:rsid w:val="002425C5"/>
    <w:rsid w:val="00242804"/>
    <w:rsid w:val="00242FCF"/>
    <w:rsid w:val="002437CD"/>
    <w:rsid w:val="00243EDA"/>
    <w:rsid w:val="0024406A"/>
    <w:rsid w:val="002440C0"/>
    <w:rsid w:val="00244424"/>
    <w:rsid w:val="00244565"/>
    <w:rsid w:val="00244813"/>
    <w:rsid w:val="0024482C"/>
    <w:rsid w:val="00244A5D"/>
    <w:rsid w:val="00244E81"/>
    <w:rsid w:val="002450E2"/>
    <w:rsid w:val="002450ED"/>
    <w:rsid w:val="002451B4"/>
    <w:rsid w:val="002452AC"/>
    <w:rsid w:val="002453F1"/>
    <w:rsid w:val="00245443"/>
    <w:rsid w:val="00245702"/>
    <w:rsid w:val="00245970"/>
    <w:rsid w:val="00245B9C"/>
    <w:rsid w:val="00245DEE"/>
    <w:rsid w:val="002460B3"/>
    <w:rsid w:val="002460ED"/>
    <w:rsid w:val="002462AA"/>
    <w:rsid w:val="0024634A"/>
    <w:rsid w:val="002465E0"/>
    <w:rsid w:val="0024686B"/>
    <w:rsid w:val="00246F93"/>
    <w:rsid w:val="00247246"/>
    <w:rsid w:val="0024761F"/>
    <w:rsid w:val="0024770E"/>
    <w:rsid w:val="00247C04"/>
    <w:rsid w:val="00250092"/>
    <w:rsid w:val="0025026A"/>
    <w:rsid w:val="00250376"/>
    <w:rsid w:val="00250541"/>
    <w:rsid w:val="00250643"/>
    <w:rsid w:val="002509E5"/>
    <w:rsid w:val="00250B20"/>
    <w:rsid w:val="0025191C"/>
    <w:rsid w:val="00251F95"/>
    <w:rsid w:val="002521FB"/>
    <w:rsid w:val="00252324"/>
    <w:rsid w:val="002525A8"/>
    <w:rsid w:val="0025275D"/>
    <w:rsid w:val="00252797"/>
    <w:rsid w:val="002527FF"/>
    <w:rsid w:val="0025296E"/>
    <w:rsid w:val="00252BDA"/>
    <w:rsid w:val="00252FD0"/>
    <w:rsid w:val="00252FF7"/>
    <w:rsid w:val="0025397F"/>
    <w:rsid w:val="00253CAF"/>
    <w:rsid w:val="00253F37"/>
    <w:rsid w:val="00253FE6"/>
    <w:rsid w:val="002540A0"/>
    <w:rsid w:val="0025414D"/>
    <w:rsid w:val="002543E5"/>
    <w:rsid w:val="00254542"/>
    <w:rsid w:val="0025455B"/>
    <w:rsid w:val="002545C6"/>
    <w:rsid w:val="00254686"/>
    <w:rsid w:val="002546A8"/>
    <w:rsid w:val="00254BDA"/>
    <w:rsid w:val="00254C2F"/>
    <w:rsid w:val="00254C9F"/>
    <w:rsid w:val="00254D3F"/>
    <w:rsid w:val="00254D8F"/>
    <w:rsid w:val="00254E8A"/>
    <w:rsid w:val="00254F37"/>
    <w:rsid w:val="00255407"/>
    <w:rsid w:val="002555A2"/>
    <w:rsid w:val="002556FD"/>
    <w:rsid w:val="00255872"/>
    <w:rsid w:val="00255932"/>
    <w:rsid w:val="002559A6"/>
    <w:rsid w:val="00255B18"/>
    <w:rsid w:val="002561B9"/>
    <w:rsid w:val="00256590"/>
    <w:rsid w:val="00256760"/>
    <w:rsid w:val="0025690D"/>
    <w:rsid w:val="00256D21"/>
    <w:rsid w:val="00256D50"/>
    <w:rsid w:val="00256DC2"/>
    <w:rsid w:val="00256E29"/>
    <w:rsid w:val="00256E50"/>
    <w:rsid w:val="0025714F"/>
    <w:rsid w:val="0025720E"/>
    <w:rsid w:val="002572AF"/>
    <w:rsid w:val="002576C0"/>
    <w:rsid w:val="002578DA"/>
    <w:rsid w:val="00257939"/>
    <w:rsid w:val="00257C6A"/>
    <w:rsid w:val="00257CC1"/>
    <w:rsid w:val="00260039"/>
    <w:rsid w:val="002608E1"/>
    <w:rsid w:val="00260F1E"/>
    <w:rsid w:val="002614B2"/>
    <w:rsid w:val="00261514"/>
    <w:rsid w:val="002615D2"/>
    <w:rsid w:val="0026170C"/>
    <w:rsid w:val="00261B27"/>
    <w:rsid w:val="00261B47"/>
    <w:rsid w:val="00261C00"/>
    <w:rsid w:val="002625AA"/>
    <w:rsid w:val="002626C2"/>
    <w:rsid w:val="00262A12"/>
    <w:rsid w:val="00262B83"/>
    <w:rsid w:val="00262BC5"/>
    <w:rsid w:val="00262CB1"/>
    <w:rsid w:val="00262D0B"/>
    <w:rsid w:val="00262EC0"/>
    <w:rsid w:val="00262F9C"/>
    <w:rsid w:val="0026301F"/>
    <w:rsid w:val="00263687"/>
    <w:rsid w:val="00263737"/>
    <w:rsid w:val="00263850"/>
    <w:rsid w:val="00263AD6"/>
    <w:rsid w:val="00263E87"/>
    <w:rsid w:val="0026410C"/>
    <w:rsid w:val="00264114"/>
    <w:rsid w:val="002646AA"/>
    <w:rsid w:val="00264777"/>
    <w:rsid w:val="0026481E"/>
    <w:rsid w:val="002648B9"/>
    <w:rsid w:val="002649F4"/>
    <w:rsid w:val="00264EE2"/>
    <w:rsid w:val="00264F5A"/>
    <w:rsid w:val="0026547E"/>
    <w:rsid w:val="00265843"/>
    <w:rsid w:val="0026587F"/>
    <w:rsid w:val="00265993"/>
    <w:rsid w:val="00265C2D"/>
    <w:rsid w:val="00265C7F"/>
    <w:rsid w:val="00266793"/>
    <w:rsid w:val="00266A38"/>
    <w:rsid w:val="00266BB0"/>
    <w:rsid w:val="00266F98"/>
    <w:rsid w:val="00266FA3"/>
    <w:rsid w:val="00266FB5"/>
    <w:rsid w:val="00267586"/>
    <w:rsid w:val="00267C70"/>
    <w:rsid w:val="00267F49"/>
    <w:rsid w:val="002700E7"/>
    <w:rsid w:val="00270140"/>
    <w:rsid w:val="002703D9"/>
    <w:rsid w:val="002705D7"/>
    <w:rsid w:val="0027064B"/>
    <w:rsid w:val="00270AAA"/>
    <w:rsid w:val="00270D10"/>
    <w:rsid w:val="00270E99"/>
    <w:rsid w:val="002713DB"/>
    <w:rsid w:val="00271479"/>
    <w:rsid w:val="0027151D"/>
    <w:rsid w:val="002715F4"/>
    <w:rsid w:val="002717E0"/>
    <w:rsid w:val="002719B6"/>
    <w:rsid w:val="00272018"/>
    <w:rsid w:val="002721AF"/>
    <w:rsid w:val="00272202"/>
    <w:rsid w:val="002722DA"/>
    <w:rsid w:val="00272671"/>
    <w:rsid w:val="002729A2"/>
    <w:rsid w:val="00273063"/>
    <w:rsid w:val="0027326A"/>
    <w:rsid w:val="00273438"/>
    <w:rsid w:val="00273638"/>
    <w:rsid w:val="002739F1"/>
    <w:rsid w:val="00273A5F"/>
    <w:rsid w:val="00273A62"/>
    <w:rsid w:val="00273B27"/>
    <w:rsid w:val="00273ED8"/>
    <w:rsid w:val="002745EB"/>
    <w:rsid w:val="002746E5"/>
    <w:rsid w:val="002749A3"/>
    <w:rsid w:val="00274D75"/>
    <w:rsid w:val="00274E5E"/>
    <w:rsid w:val="0027522C"/>
    <w:rsid w:val="002752CE"/>
    <w:rsid w:val="0027536D"/>
    <w:rsid w:val="00275485"/>
    <w:rsid w:val="00275659"/>
    <w:rsid w:val="002756B9"/>
    <w:rsid w:val="002759A6"/>
    <w:rsid w:val="002759C9"/>
    <w:rsid w:val="002759FF"/>
    <w:rsid w:val="00275C1B"/>
    <w:rsid w:val="00275CC4"/>
    <w:rsid w:val="002767CD"/>
    <w:rsid w:val="00277170"/>
    <w:rsid w:val="00277633"/>
    <w:rsid w:val="002776A7"/>
    <w:rsid w:val="0027784D"/>
    <w:rsid w:val="00277A32"/>
    <w:rsid w:val="00277AC0"/>
    <w:rsid w:val="00277AD1"/>
    <w:rsid w:val="002807E0"/>
    <w:rsid w:val="002808C6"/>
    <w:rsid w:val="00280925"/>
    <w:rsid w:val="00280BE2"/>
    <w:rsid w:val="00280D0B"/>
    <w:rsid w:val="00280DC5"/>
    <w:rsid w:val="00280DEF"/>
    <w:rsid w:val="00280F31"/>
    <w:rsid w:val="002811F0"/>
    <w:rsid w:val="002815AB"/>
    <w:rsid w:val="00281731"/>
    <w:rsid w:val="00281865"/>
    <w:rsid w:val="00281956"/>
    <w:rsid w:val="00281AA6"/>
    <w:rsid w:val="00281B60"/>
    <w:rsid w:val="00281E0E"/>
    <w:rsid w:val="00282144"/>
    <w:rsid w:val="0028229C"/>
    <w:rsid w:val="002822E5"/>
    <w:rsid w:val="002822E7"/>
    <w:rsid w:val="0028233B"/>
    <w:rsid w:val="002828E6"/>
    <w:rsid w:val="00282DB5"/>
    <w:rsid w:val="00282E2C"/>
    <w:rsid w:val="0028311A"/>
    <w:rsid w:val="0028332A"/>
    <w:rsid w:val="002835C3"/>
    <w:rsid w:val="002836D7"/>
    <w:rsid w:val="0028382F"/>
    <w:rsid w:val="00283994"/>
    <w:rsid w:val="00283B75"/>
    <w:rsid w:val="00283DBA"/>
    <w:rsid w:val="0028434A"/>
    <w:rsid w:val="0028447A"/>
    <w:rsid w:val="002844C8"/>
    <w:rsid w:val="00284547"/>
    <w:rsid w:val="00284805"/>
    <w:rsid w:val="00284A53"/>
    <w:rsid w:val="00284C93"/>
    <w:rsid w:val="00284E89"/>
    <w:rsid w:val="00284FDB"/>
    <w:rsid w:val="002850C1"/>
    <w:rsid w:val="00285443"/>
    <w:rsid w:val="00285726"/>
    <w:rsid w:val="002860D0"/>
    <w:rsid w:val="00286357"/>
    <w:rsid w:val="00286383"/>
    <w:rsid w:val="0028656F"/>
    <w:rsid w:val="00286638"/>
    <w:rsid w:val="002867D3"/>
    <w:rsid w:val="00286CA5"/>
    <w:rsid w:val="00286CFB"/>
    <w:rsid w:val="00286F56"/>
    <w:rsid w:val="002872C0"/>
    <w:rsid w:val="0028743C"/>
    <w:rsid w:val="002874C5"/>
    <w:rsid w:val="0028785B"/>
    <w:rsid w:val="002879D0"/>
    <w:rsid w:val="002879E9"/>
    <w:rsid w:val="00287D30"/>
    <w:rsid w:val="00287DF5"/>
    <w:rsid w:val="00287E6B"/>
    <w:rsid w:val="00287ED4"/>
    <w:rsid w:val="00290167"/>
    <w:rsid w:val="002903EE"/>
    <w:rsid w:val="002904BE"/>
    <w:rsid w:val="00290CDD"/>
    <w:rsid w:val="00290CDE"/>
    <w:rsid w:val="00290FB7"/>
    <w:rsid w:val="00291244"/>
    <w:rsid w:val="002918FC"/>
    <w:rsid w:val="00291A3A"/>
    <w:rsid w:val="00291E91"/>
    <w:rsid w:val="00292105"/>
    <w:rsid w:val="00292110"/>
    <w:rsid w:val="00292886"/>
    <w:rsid w:val="00292A73"/>
    <w:rsid w:val="00292E40"/>
    <w:rsid w:val="00292FAC"/>
    <w:rsid w:val="00293069"/>
    <w:rsid w:val="00293214"/>
    <w:rsid w:val="002939D1"/>
    <w:rsid w:val="0029465B"/>
    <w:rsid w:val="00294915"/>
    <w:rsid w:val="002949CE"/>
    <w:rsid w:val="00294BD0"/>
    <w:rsid w:val="00294C19"/>
    <w:rsid w:val="00294D43"/>
    <w:rsid w:val="00295042"/>
    <w:rsid w:val="0029526B"/>
    <w:rsid w:val="0029546C"/>
    <w:rsid w:val="00295559"/>
    <w:rsid w:val="00295651"/>
    <w:rsid w:val="00295668"/>
    <w:rsid w:val="00295A99"/>
    <w:rsid w:val="00295BA1"/>
    <w:rsid w:val="00295C69"/>
    <w:rsid w:val="00295C94"/>
    <w:rsid w:val="00295DB9"/>
    <w:rsid w:val="00296119"/>
    <w:rsid w:val="00296157"/>
    <w:rsid w:val="002962EB"/>
    <w:rsid w:val="002963A7"/>
    <w:rsid w:val="00296466"/>
    <w:rsid w:val="0029676A"/>
    <w:rsid w:val="002968AC"/>
    <w:rsid w:val="00296965"/>
    <w:rsid w:val="00296A1D"/>
    <w:rsid w:val="00296D5E"/>
    <w:rsid w:val="00296E21"/>
    <w:rsid w:val="00296E5D"/>
    <w:rsid w:val="00296F1C"/>
    <w:rsid w:val="00296FBD"/>
    <w:rsid w:val="002970BD"/>
    <w:rsid w:val="00297405"/>
    <w:rsid w:val="0029774B"/>
    <w:rsid w:val="0029787B"/>
    <w:rsid w:val="00297A5A"/>
    <w:rsid w:val="002A06AF"/>
    <w:rsid w:val="002A0770"/>
    <w:rsid w:val="002A0A43"/>
    <w:rsid w:val="002A0C33"/>
    <w:rsid w:val="002A1847"/>
    <w:rsid w:val="002A1D55"/>
    <w:rsid w:val="002A201F"/>
    <w:rsid w:val="002A2189"/>
    <w:rsid w:val="002A29B0"/>
    <w:rsid w:val="002A2A43"/>
    <w:rsid w:val="002A2B3F"/>
    <w:rsid w:val="002A2C1D"/>
    <w:rsid w:val="002A2D64"/>
    <w:rsid w:val="002A31F1"/>
    <w:rsid w:val="002A32A9"/>
    <w:rsid w:val="002A334C"/>
    <w:rsid w:val="002A3382"/>
    <w:rsid w:val="002A3467"/>
    <w:rsid w:val="002A3518"/>
    <w:rsid w:val="002A3595"/>
    <w:rsid w:val="002A37EF"/>
    <w:rsid w:val="002A39BA"/>
    <w:rsid w:val="002A3B64"/>
    <w:rsid w:val="002A3B86"/>
    <w:rsid w:val="002A3E42"/>
    <w:rsid w:val="002A4063"/>
    <w:rsid w:val="002A41C7"/>
    <w:rsid w:val="002A4237"/>
    <w:rsid w:val="002A4542"/>
    <w:rsid w:val="002A4633"/>
    <w:rsid w:val="002A463E"/>
    <w:rsid w:val="002A4AAC"/>
    <w:rsid w:val="002A4C44"/>
    <w:rsid w:val="002A4CB3"/>
    <w:rsid w:val="002A4FEF"/>
    <w:rsid w:val="002A5125"/>
    <w:rsid w:val="002A521D"/>
    <w:rsid w:val="002A5445"/>
    <w:rsid w:val="002A5691"/>
    <w:rsid w:val="002A5A5C"/>
    <w:rsid w:val="002A5CEA"/>
    <w:rsid w:val="002A665E"/>
    <w:rsid w:val="002A6D92"/>
    <w:rsid w:val="002A7151"/>
    <w:rsid w:val="002A7449"/>
    <w:rsid w:val="002A79F6"/>
    <w:rsid w:val="002A7A8F"/>
    <w:rsid w:val="002B029A"/>
    <w:rsid w:val="002B04B3"/>
    <w:rsid w:val="002B0536"/>
    <w:rsid w:val="002B073C"/>
    <w:rsid w:val="002B0776"/>
    <w:rsid w:val="002B081E"/>
    <w:rsid w:val="002B09EF"/>
    <w:rsid w:val="002B0AE1"/>
    <w:rsid w:val="002B0C33"/>
    <w:rsid w:val="002B0CB7"/>
    <w:rsid w:val="002B10AB"/>
    <w:rsid w:val="002B1236"/>
    <w:rsid w:val="002B128A"/>
    <w:rsid w:val="002B1316"/>
    <w:rsid w:val="002B13B0"/>
    <w:rsid w:val="002B1412"/>
    <w:rsid w:val="002B14EE"/>
    <w:rsid w:val="002B15C5"/>
    <w:rsid w:val="002B1639"/>
    <w:rsid w:val="002B1A73"/>
    <w:rsid w:val="002B1D58"/>
    <w:rsid w:val="002B1F98"/>
    <w:rsid w:val="002B214A"/>
    <w:rsid w:val="002B228A"/>
    <w:rsid w:val="002B2301"/>
    <w:rsid w:val="002B2770"/>
    <w:rsid w:val="002B2B03"/>
    <w:rsid w:val="002B2B18"/>
    <w:rsid w:val="002B2D7B"/>
    <w:rsid w:val="002B2E5D"/>
    <w:rsid w:val="002B2F19"/>
    <w:rsid w:val="002B2F58"/>
    <w:rsid w:val="002B3295"/>
    <w:rsid w:val="002B32F5"/>
    <w:rsid w:val="002B3912"/>
    <w:rsid w:val="002B3963"/>
    <w:rsid w:val="002B3BB3"/>
    <w:rsid w:val="002B3E72"/>
    <w:rsid w:val="002B41A5"/>
    <w:rsid w:val="002B41AB"/>
    <w:rsid w:val="002B4413"/>
    <w:rsid w:val="002B4423"/>
    <w:rsid w:val="002B479C"/>
    <w:rsid w:val="002B490F"/>
    <w:rsid w:val="002B4A92"/>
    <w:rsid w:val="002B4D72"/>
    <w:rsid w:val="002B5031"/>
    <w:rsid w:val="002B560D"/>
    <w:rsid w:val="002B56D9"/>
    <w:rsid w:val="002B5A1D"/>
    <w:rsid w:val="002B5BAA"/>
    <w:rsid w:val="002B5BAB"/>
    <w:rsid w:val="002B5E82"/>
    <w:rsid w:val="002B5FE5"/>
    <w:rsid w:val="002B608D"/>
    <w:rsid w:val="002B60EB"/>
    <w:rsid w:val="002B62E2"/>
    <w:rsid w:val="002B6331"/>
    <w:rsid w:val="002B63D0"/>
    <w:rsid w:val="002B69A8"/>
    <w:rsid w:val="002B7048"/>
    <w:rsid w:val="002B7405"/>
    <w:rsid w:val="002B776E"/>
    <w:rsid w:val="002B780C"/>
    <w:rsid w:val="002B7B95"/>
    <w:rsid w:val="002B7D01"/>
    <w:rsid w:val="002B7D87"/>
    <w:rsid w:val="002B7E55"/>
    <w:rsid w:val="002C0359"/>
    <w:rsid w:val="002C0637"/>
    <w:rsid w:val="002C0752"/>
    <w:rsid w:val="002C0B34"/>
    <w:rsid w:val="002C0C5F"/>
    <w:rsid w:val="002C0F06"/>
    <w:rsid w:val="002C0F5F"/>
    <w:rsid w:val="002C1284"/>
    <w:rsid w:val="002C13F2"/>
    <w:rsid w:val="002C1A24"/>
    <w:rsid w:val="002C1E4E"/>
    <w:rsid w:val="002C2015"/>
    <w:rsid w:val="002C203A"/>
    <w:rsid w:val="002C2615"/>
    <w:rsid w:val="002C2AE2"/>
    <w:rsid w:val="002C2B79"/>
    <w:rsid w:val="002C2F4A"/>
    <w:rsid w:val="002C31F4"/>
    <w:rsid w:val="002C36BD"/>
    <w:rsid w:val="002C373C"/>
    <w:rsid w:val="002C3D1D"/>
    <w:rsid w:val="002C3F23"/>
    <w:rsid w:val="002C3F55"/>
    <w:rsid w:val="002C3FDF"/>
    <w:rsid w:val="002C402F"/>
    <w:rsid w:val="002C4181"/>
    <w:rsid w:val="002C42CD"/>
    <w:rsid w:val="002C446D"/>
    <w:rsid w:val="002C46E8"/>
    <w:rsid w:val="002C48BB"/>
    <w:rsid w:val="002C4CF0"/>
    <w:rsid w:val="002C5224"/>
    <w:rsid w:val="002C5278"/>
    <w:rsid w:val="002C5428"/>
    <w:rsid w:val="002C575E"/>
    <w:rsid w:val="002C5A20"/>
    <w:rsid w:val="002C5CE5"/>
    <w:rsid w:val="002C5D7C"/>
    <w:rsid w:val="002C5DC1"/>
    <w:rsid w:val="002C600A"/>
    <w:rsid w:val="002C65C5"/>
    <w:rsid w:val="002C65E8"/>
    <w:rsid w:val="002C6706"/>
    <w:rsid w:val="002C6779"/>
    <w:rsid w:val="002C691B"/>
    <w:rsid w:val="002C6942"/>
    <w:rsid w:val="002C6A1D"/>
    <w:rsid w:val="002C6A87"/>
    <w:rsid w:val="002C6BB3"/>
    <w:rsid w:val="002C71DB"/>
    <w:rsid w:val="002C7C10"/>
    <w:rsid w:val="002C7D78"/>
    <w:rsid w:val="002C7D85"/>
    <w:rsid w:val="002D001D"/>
    <w:rsid w:val="002D0255"/>
    <w:rsid w:val="002D02AF"/>
    <w:rsid w:val="002D0B4C"/>
    <w:rsid w:val="002D0D76"/>
    <w:rsid w:val="002D12E9"/>
    <w:rsid w:val="002D1846"/>
    <w:rsid w:val="002D1A7C"/>
    <w:rsid w:val="002D2494"/>
    <w:rsid w:val="002D26A3"/>
    <w:rsid w:val="002D27BC"/>
    <w:rsid w:val="002D293D"/>
    <w:rsid w:val="002D294C"/>
    <w:rsid w:val="002D2B52"/>
    <w:rsid w:val="002D2B5F"/>
    <w:rsid w:val="002D2C04"/>
    <w:rsid w:val="002D2C0F"/>
    <w:rsid w:val="002D2CA7"/>
    <w:rsid w:val="002D2D4E"/>
    <w:rsid w:val="002D2FC6"/>
    <w:rsid w:val="002D3211"/>
    <w:rsid w:val="002D3309"/>
    <w:rsid w:val="002D33C9"/>
    <w:rsid w:val="002D3887"/>
    <w:rsid w:val="002D3A89"/>
    <w:rsid w:val="002D3C2C"/>
    <w:rsid w:val="002D40BE"/>
    <w:rsid w:val="002D44D3"/>
    <w:rsid w:val="002D47FF"/>
    <w:rsid w:val="002D49C5"/>
    <w:rsid w:val="002D4CD4"/>
    <w:rsid w:val="002D4FE6"/>
    <w:rsid w:val="002D51E5"/>
    <w:rsid w:val="002D58AD"/>
    <w:rsid w:val="002D5B36"/>
    <w:rsid w:val="002D6214"/>
    <w:rsid w:val="002D62F2"/>
    <w:rsid w:val="002D6761"/>
    <w:rsid w:val="002D691C"/>
    <w:rsid w:val="002D6BC1"/>
    <w:rsid w:val="002D6DC4"/>
    <w:rsid w:val="002D7279"/>
    <w:rsid w:val="002D740F"/>
    <w:rsid w:val="002D7753"/>
    <w:rsid w:val="002D7855"/>
    <w:rsid w:val="002D7953"/>
    <w:rsid w:val="002D7DE9"/>
    <w:rsid w:val="002D7E6D"/>
    <w:rsid w:val="002D7FFC"/>
    <w:rsid w:val="002E0065"/>
    <w:rsid w:val="002E0368"/>
    <w:rsid w:val="002E05B0"/>
    <w:rsid w:val="002E0751"/>
    <w:rsid w:val="002E0A3C"/>
    <w:rsid w:val="002E0C96"/>
    <w:rsid w:val="002E12A9"/>
    <w:rsid w:val="002E1470"/>
    <w:rsid w:val="002E1487"/>
    <w:rsid w:val="002E1601"/>
    <w:rsid w:val="002E1849"/>
    <w:rsid w:val="002E189F"/>
    <w:rsid w:val="002E1AF5"/>
    <w:rsid w:val="002E1B0B"/>
    <w:rsid w:val="002E22CF"/>
    <w:rsid w:val="002E2377"/>
    <w:rsid w:val="002E2414"/>
    <w:rsid w:val="002E2577"/>
    <w:rsid w:val="002E2AFB"/>
    <w:rsid w:val="002E2C7D"/>
    <w:rsid w:val="002E3320"/>
    <w:rsid w:val="002E33BD"/>
    <w:rsid w:val="002E353A"/>
    <w:rsid w:val="002E3E87"/>
    <w:rsid w:val="002E43BD"/>
    <w:rsid w:val="002E44FF"/>
    <w:rsid w:val="002E45F9"/>
    <w:rsid w:val="002E472C"/>
    <w:rsid w:val="002E48A5"/>
    <w:rsid w:val="002E4958"/>
    <w:rsid w:val="002E4A1B"/>
    <w:rsid w:val="002E4A50"/>
    <w:rsid w:val="002E4A5D"/>
    <w:rsid w:val="002E51FF"/>
    <w:rsid w:val="002E52C3"/>
    <w:rsid w:val="002E55CB"/>
    <w:rsid w:val="002E582B"/>
    <w:rsid w:val="002E58F8"/>
    <w:rsid w:val="002E5A23"/>
    <w:rsid w:val="002E605D"/>
    <w:rsid w:val="002E6464"/>
    <w:rsid w:val="002E64E2"/>
    <w:rsid w:val="002E657B"/>
    <w:rsid w:val="002E66B4"/>
    <w:rsid w:val="002E6756"/>
    <w:rsid w:val="002E6A95"/>
    <w:rsid w:val="002E6CF3"/>
    <w:rsid w:val="002E6FF8"/>
    <w:rsid w:val="002E72C6"/>
    <w:rsid w:val="002E7395"/>
    <w:rsid w:val="002E7A6F"/>
    <w:rsid w:val="002E7C93"/>
    <w:rsid w:val="002F012F"/>
    <w:rsid w:val="002F0791"/>
    <w:rsid w:val="002F0DB5"/>
    <w:rsid w:val="002F1017"/>
    <w:rsid w:val="002F11F2"/>
    <w:rsid w:val="002F1316"/>
    <w:rsid w:val="002F14CC"/>
    <w:rsid w:val="002F14E7"/>
    <w:rsid w:val="002F15DB"/>
    <w:rsid w:val="002F16DA"/>
    <w:rsid w:val="002F1718"/>
    <w:rsid w:val="002F17CF"/>
    <w:rsid w:val="002F190A"/>
    <w:rsid w:val="002F1CF9"/>
    <w:rsid w:val="002F1D5C"/>
    <w:rsid w:val="002F2084"/>
    <w:rsid w:val="002F2150"/>
    <w:rsid w:val="002F216C"/>
    <w:rsid w:val="002F24A1"/>
    <w:rsid w:val="002F2525"/>
    <w:rsid w:val="002F25AC"/>
    <w:rsid w:val="002F284E"/>
    <w:rsid w:val="002F2CA1"/>
    <w:rsid w:val="002F2D4B"/>
    <w:rsid w:val="002F2DA7"/>
    <w:rsid w:val="002F3088"/>
    <w:rsid w:val="002F3094"/>
    <w:rsid w:val="002F3155"/>
    <w:rsid w:val="002F32CE"/>
    <w:rsid w:val="002F3541"/>
    <w:rsid w:val="002F3562"/>
    <w:rsid w:val="002F35D2"/>
    <w:rsid w:val="002F37EF"/>
    <w:rsid w:val="002F3A54"/>
    <w:rsid w:val="002F3B2E"/>
    <w:rsid w:val="002F3FCD"/>
    <w:rsid w:val="002F3FDA"/>
    <w:rsid w:val="002F4191"/>
    <w:rsid w:val="002F41A3"/>
    <w:rsid w:val="002F4472"/>
    <w:rsid w:val="002F4484"/>
    <w:rsid w:val="002F44D2"/>
    <w:rsid w:val="002F470E"/>
    <w:rsid w:val="002F4890"/>
    <w:rsid w:val="002F4C32"/>
    <w:rsid w:val="002F4DE6"/>
    <w:rsid w:val="002F5548"/>
    <w:rsid w:val="002F59DA"/>
    <w:rsid w:val="002F5A08"/>
    <w:rsid w:val="002F5A8C"/>
    <w:rsid w:val="002F5CBE"/>
    <w:rsid w:val="002F5E37"/>
    <w:rsid w:val="002F5FE1"/>
    <w:rsid w:val="002F6180"/>
    <w:rsid w:val="002F65A5"/>
    <w:rsid w:val="002F66DA"/>
    <w:rsid w:val="002F6893"/>
    <w:rsid w:val="002F6BBC"/>
    <w:rsid w:val="002F6C5F"/>
    <w:rsid w:val="002F7075"/>
    <w:rsid w:val="002F7289"/>
    <w:rsid w:val="002F759A"/>
    <w:rsid w:val="002F76C4"/>
    <w:rsid w:val="002F77BD"/>
    <w:rsid w:val="002F7966"/>
    <w:rsid w:val="002F79ED"/>
    <w:rsid w:val="002F7B0B"/>
    <w:rsid w:val="002F7EF7"/>
    <w:rsid w:val="00300106"/>
    <w:rsid w:val="00300361"/>
    <w:rsid w:val="003003C2"/>
    <w:rsid w:val="0030045D"/>
    <w:rsid w:val="00300D24"/>
    <w:rsid w:val="00300DD8"/>
    <w:rsid w:val="00300DE6"/>
    <w:rsid w:val="00300F10"/>
    <w:rsid w:val="003010BD"/>
    <w:rsid w:val="003010DC"/>
    <w:rsid w:val="003017FE"/>
    <w:rsid w:val="00301851"/>
    <w:rsid w:val="00301A8C"/>
    <w:rsid w:val="00301B45"/>
    <w:rsid w:val="00301E42"/>
    <w:rsid w:val="00302660"/>
    <w:rsid w:val="0030284E"/>
    <w:rsid w:val="0030295F"/>
    <w:rsid w:val="003029CD"/>
    <w:rsid w:val="00302B55"/>
    <w:rsid w:val="00302D59"/>
    <w:rsid w:val="003030B5"/>
    <w:rsid w:val="00303150"/>
    <w:rsid w:val="00303472"/>
    <w:rsid w:val="00303498"/>
    <w:rsid w:val="00303541"/>
    <w:rsid w:val="003035F4"/>
    <w:rsid w:val="003037FC"/>
    <w:rsid w:val="003040D5"/>
    <w:rsid w:val="00304369"/>
    <w:rsid w:val="003044D9"/>
    <w:rsid w:val="003047BC"/>
    <w:rsid w:val="00304AB7"/>
    <w:rsid w:val="00304D0C"/>
    <w:rsid w:val="00304EDB"/>
    <w:rsid w:val="00304F9F"/>
    <w:rsid w:val="003051EF"/>
    <w:rsid w:val="003052F4"/>
    <w:rsid w:val="003053CC"/>
    <w:rsid w:val="00305686"/>
    <w:rsid w:val="003058DF"/>
    <w:rsid w:val="0030595B"/>
    <w:rsid w:val="00305996"/>
    <w:rsid w:val="00305A7C"/>
    <w:rsid w:val="00305BB8"/>
    <w:rsid w:val="00305DCA"/>
    <w:rsid w:val="00305F7D"/>
    <w:rsid w:val="00306303"/>
    <w:rsid w:val="00306391"/>
    <w:rsid w:val="0030699B"/>
    <w:rsid w:val="0030699C"/>
    <w:rsid w:val="003069DB"/>
    <w:rsid w:val="00306D77"/>
    <w:rsid w:val="00306FD5"/>
    <w:rsid w:val="00307038"/>
    <w:rsid w:val="00307079"/>
    <w:rsid w:val="00307085"/>
    <w:rsid w:val="003072DC"/>
    <w:rsid w:val="003074BC"/>
    <w:rsid w:val="003075DB"/>
    <w:rsid w:val="003079BD"/>
    <w:rsid w:val="003079F6"/>
    <w:rsid w:val="00307AF9"/>
    <w:rsid w:val="00307BD9"/>
    <w:rsid w:val="00307C80"/>
    <w:rsid w:val="00307DBC"/>
    <w:rsid w:val="00307E54"/>
    <w:rsid w:val="00307EE7"/>
    <w:rsid w:val="00307F47"/>
    <w:rsid w:val="003101FB"/>
    <w:rsid w:val="003102B9"/>
    <w:rsid w:val="0031044F"/>
    <w:rsid w:val="003106CA"/>
    <w:rsid w:val="00310B7E"/>
    <w:rsid w:val="00310C2C"/>
    <w:rsid w:val="00310E94"/>
    <w:rsid w:val="00311044"/>
    <w:rsid w:val="0031141A"/>
    <w:rsid w:val="00311702"/>
    <w:rsid w:val="00311788"/>
    <w:rsid w:val="00311AD5"/>
    <w:rsid w:val="00311D93"/>
    <w:rsid w:val="00311F46"/>
    <w:rsid w:val="0031257D"/>
    <w:rsid w:val="0031257E"/>
    <w:rsid w:val="00312657"/>
    <w:rsid w:val="00312739"/>
    <w:rsid w:val="00312E79"/>
    <w:rsid w:val="00312F78"/>
    <w:rsid w:val="00312FEE"/>
    <w:rsid w:val="0031303B"/>
    <w:rsid w:val="0031358C"/>
    <w:rsid w:val="00313702"/>
    <w:rsid w:val="003137CC"/>
    <w:rsid w:val="003138E2"/>
    <w:rsid w:val="00313AE9"/>
    <w:rsid w:val="00313CF3"/>
    <w:rsid w:val="00314048"/>
    <w:rsid w:val="003143BC"/>
    <w:rsid w:val="00314631"/>
    <w:rsid w:val="0031466D"/>
    <w:rsid w:val="0031467C"/>
    <w:rsid w:val="0031485F"/>
    <w:rsid w:val="00314CE4"/>
    <w:rsid w:val="00314DE0"/>
    <w:rsid w:val="00314DFA"/>
    <w:rsid w:val="00314F6A"/>
    <w:rsid w:val="00314F8B"/>
    <w:rsid w:val="00315282"/>
    <w:rsid w:val="0031538D"/>
    <w:rsid w:val="003155AA"/>
    <w:rsid w:val="00315972"/>
    <w:rsid w:val="00315ACF"/>
    <w:rsid w:val="00315B0A"/>
    <w:rsid w:val="00315F48"/>
    <w:rsid w:val="00315FC2"/>
    <w:rsid w:val="00316125"/>
    <w:rsid w:val="003161B9"/>
    <w:rsid w:val="003161C3"/>
    <w:rsid w:val="003167B0"/>
    <w:rsid w:val="00316AC7"/>
    <w:rsid w:val="00316C8F"/>
    <w:rsid w:val="00316FB0"/>
    <w:rsid w:val="00317275"/>
    <w:rsid w:val="003175CB"/>
    <w:rsid w:val="003179CD"/>
    <w:rsid w:val="00317B3A"/>
    <w:rsid w:val="00317D0E"/>
    <w:rsid w:val="00320003"/>
    <w:rsid w:val="00320033"/>
    <w:rsid w:val="003202B7"/>
    <w:rsid w:val="00320568"/>
    <w:rsid w:val="00320675"/>
    <w:rsid w:val="003208A7"/>
    <w:rsid w:val="00320CE4"/>
    <w:rsid w:val="00320DCC"/>
    <w:rsid w:val="003211C1"/>
    <w:rsid w:val="00321613"/>
    <w:rsid w:val="00321B8A"/>
    <w:rsid w:val="00321BD9"/>
    <w:rsid w:val="00321F3B"/>
    <w:rsid w:val="00321FBE"/>
    <w:rsid w:val="0032202E"/>
    <w:rsid w:val="00322045"/>
    <w:rsid w:val="003223E2"/>
    <w:rsid w:val="003228E7"/>
    <w:rsid w:val="00322D13"/>
    <w:rsid w:val="00323138"/>
    <w:rsid w:val="003231D4"/>
    <w:rsid w:val="00323A1F"/>
    <w:rsid w:val="00323B83"/>
    <w:rsid w:val="00323CF0"/>
    <w:rsid w:val="00323DEB"/>
    <w:rsid w:val="00323F5E"/>
    <w:rsid w:val="003241D3"/>
    <w:rsid w:val="003241F7"/>
    <w:rsid w:val="00324215"/>
    <w:rsid w:val="003247B9"/>
    <w:rsid w:val="00324C6A"/>
    <w:rsid w:val="00324F62"/>
    <w:rsid w:val="003250AE"/>
    <w:rsid w:val="00325116"/>
    <w:rsid w:val="00325143"/>
    <w:rsid w:val="0032523F"/>
    <w:rsid w:val="00325332"/>
    <w:rsid w:val="003255DF"/>
    <w:rsid w:val="00325898"/>
    <w:rsid w:val="00325FB1"/>
    <w:rsid w:val="003260B8"/>
    <w:rsid w:val="0032619D"/>
    <w:rsid w:val="003269C8"/>
    <w:rsid w:val="00326AF8"/>
    <w:rsid w:val="00326B36"/>
    <w:rsid w:val="00326D3D"/>
    <w:rsid w:val="00326DA4"/>
    <w:rsid w:val="003270F7"/>
    <w:rsid w:val="0032725A"/>
    <w:rsid w:val="00327384"/>
    <w:rsid w:val="003276BF"/>
    <w:rsid w:val="00327A79"/>
    <w:rsid w:val="00327D47"/>
    <w:rsid w:val="00327E14"/>
    <w:rsid w:val="00327E98"/>
    <w:rsid w:val="00327F28"/>
    <w:rsid w:val="003300F9"/>
    <w:rsid w:val="003301AC"/>
    <w:rsid w:val="003301F5"/>
    <w:rsid w:val="00330218"/>
    <w:rsid w:val="00330294"/>
    <w:rsid w:val="0033063D"/>
    <w:rsid w:val="00330661"/>
    <w:rsid w:val="0033071D"/>
    <w:rsid w:val="00330A45"/>
    <w:rsid w:val="00330ACE"/>
    <w:rsid w:val="00330AFF"/>
    <w:rsid w:val="00330B0A"/>
    <w:rsid w:val="00330CAB"/>
    <w:rsid w:val="00330F51"/>
    <w:rsid w:val="00331012"/>
    <w:rsid w:val="003312EB"/>
    <w:rsid w:val="0033131B"/>
    <w:rsid w:val="0033146B"/>
    <w:rsid w:val="003315D5"/>
    <w:rsid w:val="003316A5"/>
    <w:rsid w:val="00331811"/>
    <w:rsid w:val="0033224B"/>
    <w:rsid w:val="00332336"/>
    <w:rsid w:val="00332387"/>
    <w:rsid w:val="00332ABE"/>
    <w:rsid w:val="00332AEA"/>
    <w:rsid w:val="00332CCC"/>
    <w:rsid w:val="00332E85"/>
    <w:rsid w:val="00333027"/>
    <w:rsid w:val="00333041"/>
    <w:rsid w:val="003330DE"/>
    <w:rsid w:val="003331B2"/>
    <w:rsid w:val="0033346B"/>
    <w:rsid w:val="0033349B"/>
    <w:rsid w:val="00333877"/>
    <w:rsid w:val="00333A3E"/>
    <w:rsid w:val="00333A88"/>
    <w:rsid w:val="00333E83"/>
    <w:rsid w:val="003342FE"/>
    <w:rsid w:val="0033444A"/>
    <w:rsid w:val="00334539"/>
    <w:rsid w:val="00334766"/>
    <w:rsid w:val="003347D9"/>
    <w:rsid w:val="00334812"/>
    <w:rsid w:val="00334851"/>
    <w:rsid w:val="003348AA"/>
    <w:rsid w:val="00334AF1"/>
    <w:rsid w:val="00334C4E"/>
    <w:rsid w:val="00334F32"/>
    <w:rsid w:val="0033503D"/>
    <w:rsid w:val="003350F4"/>
    <w:rsid w:val="00335199"/>
    <w:rsid w:val="00335799"/>
    <w:rsid w:val="00335AF7"/>
    <w:rsid w:val="00335CF3"/>
    <w:rsid w:val="00335FDD"/>
    <w:rsid w:val="0033607F"/>
    <w:rsid w:val="003361BF"/>
    <w:rsid w:val="003364E8"/>
    <w:rsid w:val="00336864"/>
    <w:rsid w:val="00336976"/>
    <w:rsid w:val="00336C3B"/>
    <w:rsid w:val="00336E34"/>
    <w:rsid w:val="003375C1"/>
    <w:rsid w:val="003377D8"/>
    <w:rsid w:val="00337995"/>
    <w:rsid w:val="003379BB"/>
    <w:rsid w:val="00337B19"/>
    <w:rsid w:val="00337B1C"/>
    <w:rsid w:val="00337BCD"/>
    <w:rsid w:val="00337BD1"/>
    <w:rsid w:val="00337C71"/>
    <w:rsid w:val="00337C7A"/>
    <w:rsid w:val="00337FF4"/>
    <w:rsid w:val="0033D626"/>
    <w:rsid w:val="0034032B"/>
    <w:rsid w:val="00340382"/>
    <w:rsid w:val="0034040C"/>
    <w:rsid w:val="00340922"/>
    <w:rsid w:val="00340A69"/>
    <w:rsid w:val="00340D3E"/>
    <w:rsid w:val="00340F55"/>
    <w:rsid w:val="00340FEB"/>
    <w:rsid w:val="00341055"/>
    <w:rsid w:val="003410E8"/>
    <w:rsid w:val="00341320"/>
    <w:rsid w:val="00341382"/>
    <w:rsid w:val="00341733"/>
    <w:rsid w:val="0034186D"/>
    <w:rsid w:val="00341CCB"/>
    <w:rsid w:val="00341F44"/>
    <w:rsid w:val="00342245"/>
    <w:rsid w:val="003426B7"/>
    <w:rsid w:val="00342847"/>
    <w:rsid w:val="0034290A"/>
    <w:rsid w:val="00342B2B"/>
    <w:rsid w:val="00342C6B"/>
    <w:rsid w:val="00342D85"/>
    <w:rsid w:val="00343165"/>
    <w:rsid w:val="003435A7"/>
    <w:rsid w:val="003435DE"/>
    <w:rsid w:val="0034397C"/>
    <w:rsid w:val="00343BCA"/>
    <w:rsid w:val="00343C45"/>
    <w:rsid w:val="00343F6A"/>
    <w:rsid w:val="00343FEA"/>
    <w:rsid w:val="00344147"/>
    <w:rsid w:val="00344F0B"/>
    <w:rsid w:val="003451D2"/>
    <w:rsid w:val="0034525F"/>
    <w:rsid w:val="00345B18"/>
    <w:rsid w:val="00345C17"/>
    <w:rsid w:val="00345D07"/>
    <w:rsid w:val="00346763"/>
    <w:rsid w:val="00346815"/>
    <w:rsid w:val="00346A4B"/>
    <w:rsid w:val="00346D7F"/>
    <w:rsid w:val="00346F1E"/>
    <w:rsid w:val="00346F26"/>
    <w:rsid w:val="003471C0"/>
    <w:rsid w:val="003471E3"/>
    <w:rsid w:val="003472D3"/>
    <w:rsid w:val="00347388"/>
    <w:rsid w:val="003474B5"/>
    <w:rsid w:val="003479C4"/>
    <w:rsid w:val="00347A25"/>
    <w:rsid w:val="00347B9F"/>
    <w:rsid w:val="00347BDD"/>
    <w:rsid w:val="00347C1A"/>
    <w:rsid w:val="00347D26"/>
    <w:rsid w:val="00347E7E"/>
    <w:rsid w:val="00347F7A"/>
    <w:rsid w:val="00347FA3"/>
    <w:rsid w:val="003503AC"/>
    <w:rsid w:val="003507AA"/>
    <w:rsid w:val="00350AF2"/>
    <w:rsid w:val="00350BB2"/>
    <w:rsid w:val="00350F2C"/>
    <w:rsid w:val="0035114E"/>
    <w:rsid w:val="00351681"/>
    <w:rsid w:val="00351935"/>
    <w:rsid w:val="00351A13"/>
    <w:rsid w:val="00351B55"/>
    <w:rsid w:val="00351F0A"/>
    <w:rsid w:val="0035206E"/>
    <w:rsid w:val="00352111"/>
    <w:rsid w:val="00352151"/>
    <w:rsid w:val="00352229"/>
    <w:rsid w:val="0035275E"/>
    <w:rsid w:val="003528CD"/>
    <w:rsid w:val="00352B84"/>
    <w:rsid w:val="00352B9B"/>
    <w:rsid w:val="00352BBE"/>
    <w:rsid w:val="00352D01"/>
    <w:rsid w:val="003533BE"/>
    <w:rsid w:val="00353F54"/>
    <w:rsid w:val="00353F5A"/>
    <w:rsid w:val="00353FBD"/>
    <w:rsid w:val="00354124"/>
    <w:rsid w:val="0035440F"/>
    <w:rsid w:val="00354576"/>
    <w:rsid w:val="00354B2C"/>
    <w:rsid w:val="00354DB1"/>
    <w:rsid w:val="00354DE3"/>
    <w:rsid w:val="003553FF"/>
    <w:rsid w:val="003554D6"/>
    <w:rsid w:val="00355762"/>
    <w:rsid w:val="003558B0"/>
    <w:rsid w:val="0035592F"/>
    <w:rsid w:val="00355985"/>
    <w:rsid w:val="00355B8E"/>
    <w:rsid w:val="00355C2C"/>
    <w:rsid w:val="00355C9B"/>
    <w:rsid w:val="00355DF5"/>
    <w:rsid w:val="00355E40"/>
    <w:rsid w:val="003560EF"/>
    <w:rsid w:val="003567BE"/>
    <w:rsid w:val="003567E6"/>
    <w:rsid w:val="00356966"/>
    <w:rsid w:val="003569BA"/>
    <w:rsid w:val="00356B3C"/>
    <w:rsid w:val="00356CBF"/>
    <w:rsid w:val="00356D60"/>
    <w:rsid w:val="00356D7C"/>
    <w:rsid w:val="00356EAF"/>
    <w:rsid w:val="0035730D"/>
    <w:rsid w:val="00357401"/>
    <w:rsid w:val="00357892"/>
    <w:rsid w:val="00357BA6"/>
    <w:rsid w:val="00357DAB"/>
    <w:rsid w:val="00357EF4"/>
    <w:rsid w:val="003600E6"/>
    <w:rsid w:val="0036019D"/>
    <w:rsid w:val="003605A8"/>
    <w:rsid w:val="0036096A"/>
    <w:rsid w:val="00360A45"/>
    <w:rsid w:val="00361142"/>
    <w:rsid w:val="003612FC"/>
    <w:rsid w:val="003614D8"/>
    <w:rsid w:val="0036172C"/>
    <w:rsid w:val="003617FF"/>
    <w:rsid w:val="00361D4D"/>
    <w:rsid w:val="00362431"/>
    <w:rsid w:val="00362B15"/>
    <w:rsid w:val="00362B3A"/>
    <w:rsid w:val="00362CA3"/>
    <w:rsid w:val="00362DAF"/>
    <w:rsid w:val="0036307C"/>
    <w:rsid w:val="003632E3"/>
    <w:rsid w:val="00363338"/>
    <w:rsid w:val="00363450"/>
    <w:rsid w:val="003637A9"/>
    <w:rsid w:val="003638EC"/>
    <w:rsid w:val="003638F1"/>
    <w:rsid w:val="00363946"/>
    <w:rsid w:val="00363D14"/>
    <w:rsid w:val="00364885"/>
    <w:rsid w:val="00364A6B"/>
    <w:rsid w:val="00364C19"/>
    <w:rsid w:val="00365235"/>
    <w:rsid w:val="0036562F"/>
    <w:rsid w:val="00365671"/>
    <w:rsid w:val="00365848"/>
    <w:rsid w:val="00365993"/>
    <w:rsid w:val="003662A1"/>
    <w:rsid w:val="0036652A"/>
    <w:rsid w:val="003665D8"/>
    <w:rsid w:val="003669B4"/>
    <w:rsid w:val="00366ADD"/>
    <w:rsid w:val="00367592"/>
    <w:rsid w:val="00367642"/>
    <w:rsid w:val="0036797A"/>
    <w:rsid w:val="00367E19"/>
    <w:rsid w:val="00370315"/>
    <w:rsid w:val="003704CE"/>
    <w:rsid w:val="0037054B"/>
    <w:rsid w:val="00370A1A"/>
    <w:rsid w:val="00370D55"/>
    <w:rsid w:val="00371067"/>
    <w:rsid w:val="0037143E"/>
    <w:rsid w:val="00371635"/>
    <w:rsid w:val="00371813"/>
    <w:rsid w:val="003718C4"/>
    <w:rsid w:val="00371EBD"/>
    <w:rsid w:val="003728F3"/>
    <w:rsid w:val="00372B20"/>
    <w:rsid w:val="00372FAA"/>
    <w:rsid w:val="00372FB7"/>
    <w:rsid w:val="003730AB"/>
    <w:rsid w:val="0037327C"/>
    <w:rsid w:val="003735F6"/>
    <w:rsid w:val="0037387A"/>
    <w:rsid w:val="00373A9B"/>
    <w:rsid w:val="00373D9D"/>
    <w:rsid w:val="003743B1"/>
    <w:rsid w:val="003743F5"/>
    <w:rsid w:val="00374710"/>
    <w:rsid w:val="00374956"/>
    <w:rsid w:val="0037499C"/>
    <w:rsid w:val="00374A11"/>
    <w:rsid w:val="00374AF5"/>
    <w:rsid w:val="00374D29"/>
    <w:rsid w:val="003756F2"/>
    <w:rsid w:val="00375984"/>
    <w:rsid w:val="00375BDD"/>
    <w:rsid w:val="00375C48"/>
    <w:rsid w:val="00375C55"/>
    <w:rsid w:val="00375E2D"/>
    <w:rsid w:val="0037646E"/>
    <w:rsid w:val="003766FE"/>
    <w:rsid w:val="0037697E"/>
    <w:rsid w:val="00376E24"/>
    <w:rsid w:val="0037701B"/>
    <w:rsid w:val="0037724F"/>
    <w:rsid w:val="003773FD"/>
    <w:rsid w:val="003774E3"/>
    <w:rsid w:val="00377522"/>
    <w:rsid w:val="00377876"/>
    <w:rsid w:val="003779EA"/>
    <w:rsid w:val="0038006D"/>
    <w:rsid w:val="003800F3"/>
    <w:rsid w:val="003804C2"/>
    <w:rsid w:val="00380575"/>
    <w:rsid w:val="00380728"/>
    <w:rsid w:val="0038072F"/>
    <w:rsid w:val="0038074B"/>
    <w:rsid w:val="003807F2"/>
    <w:rsid w:val="00380B2B"/>
    <w:rsid w:val="00380B8C"/>
    <w:rsid w:val="00380FC4"/>
    <w:rsid w:val="003810DA"/>
    <w:rsid w:val="003811BB"/>
    <w:rsid w:val="00381AA3"/>
    <w:rsid w:val="00381D65"/>
    <w:rsid w:val="00382378"/>
    <w:rsid w:val="0038251E"/>
    <w:rsid w:val="00382549"/>
    <w:rsid w:val="0038259A"/>
    <w:rsid w:val="0038259D"/>
    <w:rsid w:val="00382A20"/>
    <w:rsid w:val="00382D6D"/>
    <w:rsid w:val="003833F2"/>
    <w:rsid w:val="00383518"/>
    <w:rsid w:val="003839FA"/>
    <w:rsid w:val="003839FB"/>
    <w:rsid w:val="00383E1B"/>
    <w:rsid w:val="00383E6C"/>
    <w:rsid w:val="0038402E"/>
    <w:rsid w:val="0038410A"/>
    <w:rsid w:val="00384206"/>
    <w:rsid w:val="003847EB"/>
    <w:rsid w:val="00384C5C"/>
    <w:rsid w:val="00384D3B"/>
    <w:rsid w:val="00384EBE"/>
    <w:rsid w:val="00385175"/>
    <w:rsid w:val="003852BE"/>
    <w:rsid w:val="003855DA"/>
    <w:rsid w:val="00385E42"/>
    <w:rsid w:val="00385F81"/>
    <w:rsid w:val="00386109"/>
    <w:rsid w:val="0038629C"/>
    <w:rsid w:val="0038665B"/>
    <w:rsid w:val="003869B5"/>
    <w:rsid w:val="00386AD8"/>
    <w:rsid w:val="00386D0F"/>
    <w:rsid w:val="00387148"/>
    <w:rsid w:val="0038724C"/>
    <w:rsid w:val="0038726B"/>
    <w:rsid w:val="003872F6"/>
    <w:rsid w:val="003872F7"/>
    <w:rsid w:val="003872FF"/>
    <w:rsid w:val="00387329"/>
    <w:rsid w:val="00387581"/>
    <w:rsid w:val="00387DD4"/>
    <w:rsid w:val="003900E9"/>
    <w:rsid w:val="0039012A"/>
    <w:rsid w:val="00390407"/>
    <w:rsid w:val="00390567"/>
    <w:rsid w:val="003906D2"/>
    <w:rsid w:val="00390D66"/>
    <w:rsid w:val="00390E72"/>
    <w:rsid w:val="00391425"/>
    <w:rsid w:val="00391D54"/>
    <w:rsid w:val="00391F9A"/>
    <w:rsid w:val="00391FB0"/>
    <w:rsid w:val="00392052"/>
    <w:rsid w:val="003922BB"/>
    <w:rsid w:val="0039244A"/>
    <w:rsid w:val="003926BD"/>
    <w:rsid w:val="003928DB"/>
    <w:rsid w:val="00392CE0"/>
    <w:rsid w:val="00392D58"/>
    <w:rsid w:val="003931F3"/>
    <w:rsid w:val="00393214"/>
    <w:rsid w:val="00393415"/>
    <w:rsid w:val="00393503"/>
    <w:rsid w:val="0039388F"/>
    <w:rsid w:val="00393C74"/>
    <w:rsid w:val="00393EDF"/>
    <w:rsid w:val="0039401D"/>
    <w:rsid w:val="003940CA"/>
    <w:rsid w:val="003941D7"/>
    <w:rsid w:val="00394467"/>
    <w:rsid w:val="003948B5"/>
    <w:rsid w:val="00394C8B"/>
    <w:rsid w:val="00394DE2"/>
    <w:rsid w:val="00394FB4"/>
    <w:rsid w:val="003952AE"/>
    <w:rsid w:val="00395363"/>
    <w:rsid w:val="00395384"/>
    <w:rsid w:val="00395390"/>
    <w:rsid w:val="0039581B"/>
    <w:rsid w:val="003959B3"/>
    <w:rsid w:val="00395B49"/>
    <w:rsid w:val="00395BC1"/>
    <w:rsid w:val="00395BC9"/>
    <w:rsid w:val="0039610C"/>
    <w:rsid w:val="00396396"/>
    <w:rsid w:val="00396470"/>
    <w:rsid w:val="00396894"/>
    <w:rsid w:val="00396DD9"/>
    <w:rsid w:val="0039705F"/>
    <w:rsid w:val="003970A8"/>
    <w:rsid w:val="00397195"/>
    <w:rsid w:val="003971E9"/>
    <w:rsid w:val="00397B5D"/>
    <w:rsid w:val="00397E13"/>
    <w:rsid w:val="003A0279"/>
    <w:rsid w:val="003A1271"/>
    <w:rsid w:val="003A12B4"/>
    <w:rsid w:val="003A12F8"/>
    <w:rsid w:val="003A1556"/>
    <w:rsid w:val="003A1559"/>
    <w:rsid w:val="003A18C8"/>
    <w:rsid w:val="003A1F5D"/>
    <w:rsid w:val="003A1FCB"/>
    <w:rsid w:val="003A2064"/>
    <w:rsid w:val="003A23D7"/>
    <w:rsid w:val="003A257B"/>
    <w:rsid w:val="003A2651"/>
    <w:rsid w:val="003A2961"/>
    <w:rsid w:val="003A29E3"/>
    <w:rsid w:val="003A2A4E"/>
    <w:rsid w:val="003A2C5D"/>
    <w:rsid w:val="003A2E94"/>
    <w:rsid w:val="003A2F3B"/>
    <w:rsid w:val="003A2F95"/>
    <w:rsid w:val="003A3204"/>
    <w:rsid w:val="003A3813"/>
    <w:rsid w:val="003A395A"/>
    <w:rsid w:val="003A3AA7"/>
    <w:rsid w:val="003A3BAF"/>
    <w:rsid w:val="003A3C2B"/>
    <w:rsid w:val="003A3CCA"/>
    <w:rsid w:val="003A3D55"/>
    <w:rsid w:val="003A4343"/>
    <w:rsid w:val="003A4436"/>
    <w:rsid w:val="003A458D"/>
    <w:rsid w:val="003A47A0"/>
    <w:rsid w:val="003A4B88"/>
    <w:rsid w:val="003A4C67"/>
    <w:rsid w:val="003A4F1D"/>
    <w:rsid w:val="003A50EE"/>
    <w:rsid w:val="003A510E"/>
    <w:rsid w:val="003A56AC"/>
    <w:rsid w:val="003A56DE"/>
    <w:rsid w:val="003A583F"/>
    <w:rsid w:val="003A598F"/>
    <w:rsid w:val="003A59D6"/>
    <w:rsid w:val="003A5CC0"/>
    <w:rsid w:val="003A5F05"/>
    <w:rsid w:val="003A60EB"/>
    <w:rsid w:val="003A612F"/>
    <w:rsid w:val="003A6283"/>
    <w:rsid w:val="003A66E4"/>
    <w:rsid w:val="003A68EE"/>
    <w:rsid w:val="003A6BE6"/>
    <w:rsid w:val="003A6DE1"/>
    <w:rsid w:val="003A6E62"/>
    <w:rsid w:val="003A7384"/>
    <w:rsid w:val="003A739A"/>
    <w:rsid w:val="003A7447"/>
    <w:rsid w:val="003A74D6"/>
    <w:rsid w:val="003A7AC1"/>
    <w:rsid w:val="003B006E"/>
    <w:rsid w:val="003B00A3"/>
    <w:rsid w:val="003B01FA"/>
    <w:rsid w:val="003B045F"/>
    <w:rsid w:val="003B04C7"/>
    <w:rsid w:val="003B07AD"/>
    <w:rsid w:val="003B0F60"/>
    <w:rsid w:val="003B1013"/>
    <w:rsid w:val="003B10C1"/>
    <w:rsid w:val="003B11A9"/>
    <w:rsid w:val="003B1371"/>
    <w:rsid w:val="003B1A94"/>
    <w:rsid w:val="003B1ACB"/>
    <w:rsid w:val="003B1B70"/>
    <w:rsid w:val="003B1C30"/>
    <w:rsid w:val="003B2175"/>
    <w:rsid w:val="003B2335"/>
    <w:rsid w:val="003B2A48"/>
    <w:rsid w:val="003B2BE4"/>
    <w:rsid w:val="003B2EF7"/>
    <w:rsid w:val="003B2F8A"/>
    <w:rsid w:val="003B34F6"/>
    <w:rsid w:val="003B36DD"/>
    <w:rsid w:val="003B3782"/>
    <w:rsid w:val="003B39E5"/>
    <w:rsid w:val="003B3A55"/>
    <w:rsid w:val="003B3BCF"/>
    <w:rsid w:val="003B4820"/>
    <w:rsid w:val="003B4C78"/>
    <w:rsid w:val="003B4C84"/>
    <w:rsid w:val="003B4F57"/>
    <w:rsid w:val="003B5414"/>
    <w:rsid w:val="003B56DE"/>
    <w:rsid w:val="003B575B"/>
    <w:rsid w:val="003B5A59"/>
    <w:rsid w:val="003B5B67"/>
    <w:rsid w:val="003B5EB9"/>
    <w:rsid w:val="003B5FC7"/>
    <w:rsid w:val="003B6000"/>
    <w:rsid w:val="003B6314"/>
    <w:rsid w:val="003B63BC"/>
    <w:rsid w:val="003B645C"/>
    <w:rsid w:val="003B673D"/>
    <w:rsid w:val="003B67FB"/>
    <w:rsid w:val="003B6B44"/>
    <w:rsid w:val="003B785C"/>
    <w:rsid w:val="003B78C1"/>
    <w:rsid w:val="003B7D31"/>
    <w:rsid w:val="003B7DFD"/>
    <w:rsid w:val="003C0A12"/>
    <w:rsid w:val="003C0CC6"/>
    <w:rsid w:val="003C0E09"/>
    <w:rsid w:val="003C1036"/>
    <w:rsid w:val="003C14CB"/>
    <w:rsid w:val="003C15A6"/>
    <w:rsid w:val="003C15F0"/>
    <w:rsid w:val="003C1773"/>
    <w:rsid w:val="003C1CAD"/>
    <w:rsid w:val="003C1ED1"/>
    <w:rsid w:val="003C1F3F"/>
    <w:rsid w:val="003C2156"/>
    <w:rsid w:val="003C2495"/>
    <w:rsid w:val="003C2842"/>
    <w:rsid w:val="003C2CCE"/>
    <w:rsid w:val="003C2D39"/>
    <w:rsid w:val="003C2FB9"/>
    <w:rsid w:val="003C323E"/>
    <w:rsid w:val="003C32AA"/>
    <w:rsid w:val="003C33F7"/>
    <w:rsid w:val="003C3578"/>
    <w:rsid w:val="003C35B0"/>
    <w:rsid w:val="003C3A9D"/>
    <w:rsid w:val="003C3D01"/>
    <w:rsid w:val="003C3D6E"/>
    <w:rsid w:val="003C4034"/>
    <w:rsid w:val="003C450F"/>
    <w:rsid w:val="003C47A6"/>
    <w:rsid w:val="003C4B9B"/>
    <w:rsid w:val="003C4D04"/>
    <w:rsid w:val="003C55F1"/>
    <w:rsid w:val="003C5625"/>
    <w:rsid w:val="003C5749"/>
    <w:rsid w:val="003C578A"/>
    <w:rsid w:val="003C578B"/>
    <w:rsid w:val="003C5A24"/>
    <w:rsid w:val="003C5B67"/>
    <w:rsid w:val="003C5C94"/>
    <w:rsid w:val="003C5D84"/>
    <w:rsid w:val="003C5D91"/>
    <w:rsid w:val="003C5DB8"/>
    <w:rsid w:val="003C5E05"/>
    <w:rsid w:val="003C5EEB"/>
    <w:rsid w:val="003C6219"/>
    <w:rsid w:val="003C63BB"/>
    <w:rsid w:val="003C6497"/>
    <w:rsid w:val="003C6893"/>
    <w:rsid w:val="003C69E5"/>
    <w:rsid w:val="003C6A33"/>
    <w:rsid w:val="003C6ADD"/>
    <w:rsid w:val="003C6B45"/>
    <w:rsid w:val="003C6C14"/>
    <w:rsid w:val="003C7545"/>
    <w:rsid w:val="003C788E"/>
    <w:rsid w:val="003C7FEB"/>
    <w:rsid w:val="003D01E5"/>
    <w:rsid w:val="003D0315"/>
    <w:rsid w:val="003D03A6"/>
    <w:rsid w:val="003D07A1"/>
    <w:rsid w:val="003D0BA8"/>
    <w:rsid w:val="003D0D12"/>
    <w:rsid w:val="003D1024"/>
    <w:rsid w:val="003D14CD"/>
    <w:rsid w:val="003D161A"/>
    <w:rsid w:val="003D162F"/>
    <w:rsid w:val="003D17AF"/>
    <w:rsid w:val="003D17EF"/>
    <w:rsid w:val="003D1A7B"/>
    <w:rsid w:val="003D1D0C"/>
    <w:rsid w:val="003D214A"/>
    <w:rsid w:val="003D23AA"/>
    <w:rsid w:val="003D2817"/>
    <w:rsid w:val="003D2BAE"/>
    <w:rsid w:val="003D2CC4"/>
    <w:rsid w:val="003D2D13"/>
    <w:rsid w:val="003D2F53"/>
    <w:rsid w:val="003D3ADA"/>
    <w:rsid w:val="003D3BAE"/>
    <w:rsid w:val="003D40FA"/>
    <w:rsid w:val="003D425F"/>
    <w:rsid w:val="003D4685"/>
    <w:rsid w:val="003D49F1"/>
    <w:rsid w:val="003D4AAC"/>
    <w:rsid w:val="003D4BF3"/>
    <w:rsid w:val="003D4E40"/>
    <w:rsid w:val="003D53E5"/>
    <w:rsid w:val="003D56DB"/>
    <w:rsid w:val="003D5796"/>
    <w:rsid w:val="003D5801"/>
    <w:rsid w:val="003D59C4"/>
    <w:rsid w:val="003D5A2F"/>
    <w:rsid w:val="003D5C31"/>
    <w:rsid w:val="003D6157"/>
    <w:rsid w:val="003D637C"/>
    <w:rsid w:val="003D6464"/>
    <w:rsid w:val="003D669D"/>
    <w:rsid w:val="003D69C6"/>
    <w:rsid w:val="003D6CD5"/>
    <w:rsid w:val="003D6DA3"/>
    <w:rsid w:val="003D6DC0"/>
    <w:rsid w:val="003D6E3A"/>
    <w:rsid w:val="003D7014"/>
    <w:rsid w:val="003D7138"/>
    <w:rsid w:val="003D7C5F"/>
    <w:rsid w:val="003D7F05"/>
    <w:rsid w:val="003E0600"/>
    <w:rsid w:val="003E0B41"/>
    <w:rsid w:val="003E163A"/>
    <w:rsid w:val="003E1759"/>
    <w:rsid w:val="003E1D38"/>
    <w:rsid w:val="003E1D98"/>
    <w:rsid w:val="003E1E21"/>
    <w:rsid w:val="003E1E59"/>
    <w:rsid w:val="003E1EC2"/>
    <w:rsid w:val="003E2087"/>
    <w:rsid w:val="003E24D6"/>
    <w:rsid w:val="003E2D16"/>
    <w:rsid w:val="003E30B5"/>
    <w:rsid w:val="003E32EC"/>
    <w:rsid w:val="003E3456"/>
    <w:rsid w:val="003E367B"/>
    <w:rsid w:val="003E3BC5"/>
    <w:rsid w:val="003E3E74"/>
    <w:rsid w:val="003E3FA5"/>
    <w:rsid w:val="003E4371"/>
    <w:rsid w:val="003E4488"/>
    <w:rsid w:val="003E45A6"/>
    <w:rsid w:val="003E45AB"/>
    <w:rsid w:val="003E47AE"/>
    <w:rsid w:val="003E4A58"/>
    <w:rsid w:val="003E4AEF"/>
    <w:rsid w:val="003E4B58"/>
    <w:rsid w:val="003E4BB8"/>
    <w:rsid w:val="003E5120"/>
    <w:rsid w:val="003E52AD"/>
    <w:rsid w:val="003E54C8"/>
    <w:rsid w:val="003E54E4"/>
    <w:rsid w:val="003E55E6"/>
    <w:rsid w:val="003E5E90"/>
    <w:rsid w:val="003E6005"/>
    <w:rsid w:val="003E6178"/>
    <w:rsid w:val="003E61D8"/>
    <w:rsid w:val="003E635C"/>
    <w:rsid w:val="003E64C9"/>
    <w:rsid w:val="003E6946"/>
    <w:rsid w:val="003E69AA"/>
    <w:rsid w:val="003E69D2"/>
    <w:rsid w:val="003E69EE"/>
    <w:rsid w:val="003E6FD6"/>
    <w:rsid w:val="003E71AF"/>
    <w:rsid w:val="003E7329"/>
    <w:rsid w:val="003E7883"/>
    <w:rsid w:val="003E7B9C"/>
    <w:rsid w:val="003E7BF5"/>
    <w:rsid w:val="003E7C0D"/>
    <w:rsid w:val="003E7D1F"/>
    <w:rsid w:val="003E7E32"/>
    <w:rsid w:val="003F010F"/>
    <w:rsid w:val="003F03C5"/>
    <w:rsid w:val="003F0649"/>
    <w:rsid w:val="003F074B"/>
    <w:rsid w:val="003F0952"/>
    <w:rsid w:val="003F0F4A"/>
    <w:rsid w:val="003F103E"/>
    <w:rsid w:val="003F1200"/>
    <w:rsid w:val="003F135A"/>
    <w:rsid w:val="003F15E1"/>
    <w:rsid w:val="003F17BC"/>
    <w:rsid w:val="003F182D"/>
    <w:rsid w:val="003F1842"/>
    <w:rsid w:val="003F244F"/>
    <w:rsid w:val="003F2707"/>
    <w:rsid w:val="003F27CD"/>
    <w:rsid w:val="003F2924"/>
    <w:rsid w:val="003F2A4F"/>
    <w:rsid w:val="003F2EE2"/>
    <w:rsid w:val="003F32B9"/>
    <w:rsid w:val="003F32FA"/>
    <w:rsid w:val="003F3386"/>
    <w:rsid w:val="003F341F"/>
    <w:rsid w:val="003F3658"/>
    <w:rsid w:val="003F3764"/>
    <w:rsid w:val="003F3965"/>
    <w:rsid w:val="003F3A5D"/>
    <w:rsid w:val="003F3B81"/>
    <w:rsid w:val="003F3B82"/>
    <w:rsid w:val="003F3D18"/>
    <w:rsid w:val="003F3E6D"/>
    <w:rsid w:val="003F40A4"/>
    <w:rsid w:val="003F436E"/>
    <w:rsid w:val="003F45E8"/>
    <w:rsid w:val="003F4600"/>
    <w:rsid w:val="003F46EC"/>
    <w:rsid w:val="003F4881"/>
    <w:rsid w:val="003F4A8D"/>
    <w:rsid w:val="003F4CBB"/>
    <w:rsid w:val="003F520C"/>
    <w:rsid w:val="003F53AC"/>
    <w:rsid w:val="003F56A7"/>
    <w:rsid w:val="003F56AF"/>
    <w:rsid w:val="003F5983"/>
    <w:rsid w:val="003F5A1B"/>
    <w:rsid w:val="003F5B9C"/>
    <w:rsid w:val="003F60A3"/>
    <w:rsid w:val="003F62EF"/>
    <w:rsid w:val="003F643B"/>
    <w:rsid w:val="003F64A3"/>
    <w:rsid w:val="003F6501"/>
    <w:rsid w:val="003F6651"/>
    <w:rsid w:val="003F6852"/>
    <w:rsid w:val="003F6B87"/>
    <w:rsid w:val="003F6FCF"/>
    <w:rsid w:val="003F73AA"/>
    <w:rsid w:val="003F7435"/>
    <w:rsid w:val="003F76DC"/>
    <w:rsid w:val="003F787B"/>
    <w:rsid w:val="003F789C"/>
    <w:rsid w:val="003F7950"/>
    <w:rsid w:val="0040024F"/>
    <w:rsid w:val="004003DD"/>
    <w:rsid w:val="00400448"/>
    <w:rsid w:val="00400825"/>
    <w:rsid w:val="00400A71"/>
    <w:rsid w:val="00400DA7"/>
    <w:rsid w:val="00400ED7"/>
    <w:rsid w:val="004013AE"/>
    <w:rsid w:val="00401771"/>
    <w:rsid w:val="00401A4E"/>
    <w:rsid w:val="00401D52"/>
    <w:rsid w:val="00401DD1"/>
    <w:rsid w:val="00401EF7"/>
    <w:rsid w:val="00402225"/>
    <w:rsid w:val="0040236B"/>
    <w:rsid w:val="00402406"/>
    <w:rsid w:val="00402443"/>
    <w:rsid w:val="00402613"/>
    <w:rsid w:val="0040277E"/>
    <w:rsid w:val="00402B4C"/>
    <w:rsid w:val="00402BDF"/>
    <w:rsid w:val="00402F4B"/>
    <w:rsid w:val="00402FEB"/>
    <w:rsid w:val="0040301E"/>
    <w:rsid w:val="00403064"/>
    <w:rsid w:val="004031BC"/>
    <w:rsid w:val="00403550"/>
    <w:rsid w:val="004036CE"/>
    <w:rsid w:val="004037C9"/>
    <w:rsid w:val="0040391E"/>
    <w:rsid w:val="00403E19"/>
    <w:rsid w:val="00404053"/>
    <w:rsid w:val="004044DA"/>
    <w:rsid w:val="00404E97"/>
    <w:rsid w:val="00405433"/>
    <w:rsid w:val="00405784"/>
    <w:rsid w:val="00405823"/>
    <w:rsid w:val="004059EA"/>
    <w:rsid w:val="00405BBC"/>
    <w:rsid w:val="00405CDF"/>
    <w:rsid w:val="00405CE8"/>
    <w:rsid w:val="004060BE"/>
    <w:rsid w:val="00406327"/>
    <w:rsid w:val="0040637B"/>
    <w:rsid w:val="00406722"/>
    <w:rsid w:val="00406785"/>
    <w:rsid w:val="004067AB"/>
    <w:rsid w:val="00406895"/>
    <w:rsid w:val="0040689B"/>
    <w:rsid w:val="00406A17"/>
    <w:rsid w:val="00406E26"/>
    <w:rsid w:val="004073F7"/>
    <w:rsid w:val="004075CE"/>
    <w:rsid w:val="00407ED6"/>
    <w:rsid w:val="00407F9A"/>
    <w:rsid w:val="004100E1"/>
    <w:rsid w:val="004102C1"/>
    <w:rsid w:val="00410A72"/>
    <w:rsid w:val="00410D0F"/>
    <w:rsid w:val="00411016"/>
    <w:rsid w:val="00411180"/>
    <w:rsid w:val="00411274"/>
    <w:rsid w:val="0041139F"/>
    <w:rsid w:val="0041143B"/>
    <w:rsid w:val="004118E4"/>
    <w:rsid w:val="00411B70"/>
    <w:rsid w:val="00411CFF"/>
    <w:rsid w:val="00411DBC"/>
    <w:rsid w:val="00411F47"/>
    <w:rsid w:val="004120B4"/>
    <w:rsid w:val="0041213E"/>
    <w:rsid w:val="00412406"/>
    <w:rsid w:val="00412852"/>
    <w:rsid w:val="004129E5"/>
    <w:rsid w:val="00412AAA"/>
    <w:rsid w:val="00412E06"/>
    <w:rsid w:val="00412E4D"/>
    <w:rsid w:val="00412F32"/>
    <w:rsid w:val="0041302A"/>
    <w:rsid w:val="00413468"/>
    <w:rsid w:val="0041347D"/>
    <w:rsid w:val="0041361A"/>
    <w:rsid w:val="0041379F"/>
    <w:rsid w:val="004137FA"/>
    <w:rsid w:val="00413940"/>
    <w:rsid w:val="00413B93"/>
    <w:rsid w:val="00413C56"/>
    <w:rsid w:val="00413FA0"/>
    <w:rsid w:val="00414109"/>
    <w:rsid w:val="00414468"/>
    <w:rsid w:val="004146A3"/>
    <w:rsid w:val="004147AE"/>
    <w:rsid w:val="004147F9"/>
    <w:rsid w:val="004148A0"/>
    <w:rsid w:val="00414921"/>
    <w:rsid w:val="00414D17"/>
    <w:rsid w:val="00414D2D"/>
    <w:rsid w:val="00414D4F"/>
    <w:rsid w:val="00414E9F"/>
    <w:rsid w:val="004152E2"/>
    <w:rsid w:val="00415410"/>
    <w:rsid w:val="0041595F"/>
    <w:rsid w:val="00415AB0"/>
    <w:rsid w:val="00415BB6"/>
    <w:rsid w:val="00416307"/>
    <w:rsid w:val="004168A4"/>
    <w:rsid w:val="00417021"/>
    <w:rsid w:val="00417263"/>
    <w:rsid w:val="00417345"/>
    <w:rsid w:val="004176F9"/>
    <w:rsid w:val="004179C7"/>
    <w:rsid w:val="00417DA3"/>
    <w:rsid w:val="00420192"/>
    <w:rsid w:val="00420825"/>
    <w:rsid w:val="00420872"/>
    <w:rsid w:val="00420A3E"/>
    <w:rsid w:val="00420A85"/>
    <w:rsid w:val="00420F7D"/>
    <w:rsid w:val="004213DB"/>
    <w:rsid w:val="004214A4"/>
    <w:rsid w:val="004214C0"/>
    <w:rsid w:val="004216C2"/>
    <w:rsid w:val="00421895"/>
    <w:rsid w:val="00421D09"/>
    <w:rsid w:val="00421F8D"/>
    <w:rsid w:val="00422036"/>
    <w:rsid w:val="00422241"/>
    <w:rsid w:val="004223FF"/>
    <w:rsid w:val="0042246C"/>
    <w:rsid w:val="00422580"/>
    <w:rsid w:val="00422793"/>
    <w:rsid w:val="00422B2D"/>
    <w:rsid w:val="00422BB4"/>
    <w:rsid w:val="00423000"/>
    <w:rsid w:val="00423239"/>
    <w:rsid w:val="00423A35"/>
    <w:rsid w:val="00423BB6"/>
    <w:rsid w:val="00423D19"/>
    <w:rsid w:val="00423E4A"/>
    <w:rsid w:val="00424168"/>
    <w:rsid w:val="004242B7"/>
    <w:rsid w:val="00424302"/>
    <w:rsid w:val="004243E2"/>
    <w:rsid w:val="00424527"/>
    <w:rsid w:val="0042458A"/>
    <w:rsid w:val="00424826"/>
    <w:rsid w:val="0042488B"/>
    <w:rsid w:val="00424E42"/>
    <w:rsid w:val="00425673"/>
    <w:rsid w:val="00425960"/>
    <w:rsid w:val="00425BA0"/>
    <w:rsid w:val="00426010"/>
    <w:rsid w:val="00426027"/>
    <w:rsid w:val="00426942"/>
    <w:rsid w:val="00426A14"/>
    <w:rsid w:val="00426B65"/>
    <w:rsid w:val="00426BCE"/>
    <w:rsid w:val="00426D8E"/>
    <w:rsid w:val="00426DB5"/>
    <w:rsid w:val="0042786F"/>
    <w:rsid w:val="0042791F"/>
    <w:rsid w:val="00427B96"/>
    <w:rsid w:val="00427C80"/>
    <w:rsid w:val="004301C0"/>
    <w:rsid w:val="004303D3"/>
    <w:rsid w:val="004305EB"/>
    <w:rsid w:val="00430779"/>
    <w:rsid w:val="00430789"/>
    <w:rsid w:val="0043095C"/>
    <w:rsid w:val="00430A5D"/>
    <w:rsid w:val="00430AE4"/>
    <w:rsid w:val="00430BB5"/>
    <w:rsid w:val="00430C97"/>
    <w:rsid w:val="00430C9B"/>
    <w:rsid w:val="00430F91"/>
    <w:rsid w:val="004312DC"/>
    <w:rsid w:val="00431379"/>
    <w:rsid w:val="00431486"/>
    <w:rsid w:val="00431672"/>
    <w:rsid w:val="004317DA"/>
    <w:rsid w:val="00431A41"/>
    <w:rsid w:val="00431F5E"/>
    <w:rsid w:val="0043216B"/>
    <w:rsid w:val="004322AD"/>
    <w:rsid w:val="00432365"/>
    <w:rsid w:val="004324AB"/>
    <w:rsid w:val="00432654"/>
    <w:rsid w:val="004327E3"/>
    <w:rsid w:val="004328C1"/>
    <w:rsid w:val="00432C40"/>
    <w:rsid w:val="00432D7E"/>
    <w:rsid w:val="00432F41"/>
    <w:rsid w:val="00433074"/>
    <w:rsid w:val="00433367"/>
    <w:rsid w:val="004335B0"/>
    <w:rsid w:val="004335B7"/>
    <w:rsid w:val="00433A67"/>
    <w:rsid w:val="00433CB9"/>
    <w:rsid w:val="00433F1A"/>
    <w:rsid w:val="004340B5"/>
    <w:rsid w:val="004342C3"/>
    <w:rsid w:val="00434892"/>
    <w:rsid w:val="00434A5F"/>
    <w:rsid w:val="00434EEA"/>
    <w:rsid w:val="004351C4"/>
    <w:rsid w:val="00435452"/>
    <w:rsid w:val="004354E8"/>
    <w:rsid w:val="0043574A"/>
    <w:rsid w:val="004359C5"/>
    <w:rsid w:val="00435B35"/>
    <w:rsid w:val="00435F68"/>
    <w:rsid w:val="004361FA"/>
    <w:rsid w:val="00436245"/>
    <w:rsid w:val="004362A6"/>
    <w:rsid w:val="004362CB"/>
    <w:rsid w:val="00436391"/>
    <w:rsid w:val="00436429"/>
    <w:rsid w:val="004364AE"/>
    <w:rsid w:val="004364D8"/>
    <w:rsid w:val="00436656"/>
    <w:rsid w:val="00436A7A"/>
    <w:rsid w:val="00436B79"/>
    <w:rsid w:val="00436BA8"/>
    <w:rsid w:val="00436FB0"/>
    <w:rsid w:val="00436FF8"/>
    <w:rsid w:val="00437390"/>
    <w:rsid w:val="004375CF"/>
    <w:rsid w:val="00437606"/>
    <w:rsid w:val="00437714"/>
    <w:rsid w:val="00437729"/>
    <w:rsid w:val="00437783"/>
    <w:rsid w:val="004377C6"/>
    <w:rsid w:val="0043790D"/>
    <w:rsid w:val="00437C34"/>
    <w:rsid w:val="00437DAF"/>
    <w:rsid w:val="00437DD7"/>
    <w:rsid w:val="00440272"/>
    <w:rsid w:val="0044068F"/>
    <w:rsid w:val="00440712"/>
    <w:rsid w:val="00440A38"/>
    <w:rsid w:val="00440C11"/>
    <w:rsid w:val="00440E0A"/>
    <w:rsid w:val="004410F7"/>
    <w:rsid w:val="0044125E"/>
    <w:rsid w:val="004413A9"/>
    <w:rsid w:val="004416B6"/>
    <w:rsid w:val="00441701"/>
    <w:rsid w:val="00442335"/>
    <w:rsid w:val="00442428"/>
    <w:rsid w:val="00442470"/>
    <w:rsid w:val="0044251F"/>
    <w:rsid w:val="004427BC"/>
    <w:rsid w:val="00442ABD"/>
    <w:rsid w:val="00442E53"/>
    <w:rsid w:val="0044302C"/>
    <w:rsid w:val="0044318A"/>
    <w:rsid w:val="004435B1"/>
    <w:rsid w:val="00443827"/>
    <w:rsid w:val="004438EA"/>
    <w:rsid w:val="0044415F"/>
    <w:rsid w:val="00444252"/>
    <w:rsid w:val="00444351"/>
    <w:rsid w:val="004447A3"/>
    <w:rsid w:val="004447AC"/>
    <w:rsid w:val="004448DC"/>
    <w:rsid w:val="004448F2"/>
    <w:rsid w:val="004449C9"/>
    <w:rsid w:val="00444AC3"/>
    <w:rsid w:val="00444C5F"/>
    <w:rsid w:val="00444CAD"/>
    <w:rsid w:val="00444D30"/>
    <w:rsid w:val="004450B4"/>
    <w:rsid w:val="004452CE"/>
    <w:rsid w:val="004454BA"/>
    <w:rsid w:val="00445915"/>
    <w:rsid w:val="00445F09"/>
    <w:rsid w:val="00446489"/>
    <w:rsid w:val="004466CC"/>
    <w:rsid w:val="00446720"/>
    <w:rsid w:val="004468C4"/>
    <w:rsid w:val="00446B8B"/>
    <w:rsid w:val="00446E10"/>
    <w:rsid w:val="0044719B"/>
    <w:rsid w:val="004473BF"/>
    <w:rsid w:val="004474D3"/>
    <w:rsid w:val="00447574"/>
    <w:rsid w:val="0044788C"/>
    <w:rsid w:val="00447CA6"/>
    <w:rsid w:val="00447DB0"/>
    <w:rsid w:val="0045020B"/>
    <w:rsid w:val="004503DB"/>
    <w:rsid w:val="00450477"/>
    <w:rsid w:val="004505A1"/>
    <w:rsid w:val="004508F3"/>
    <w:rsid w:val="00450B13"/>
    <w:rsid w:val="00450DC6"/>
    <w:rsid w:val="00450EF3"/>
    <w:rsid w:val="00450FCB"/>
    <w:rsid w:val="00450FF2"/>
    <w:rsid w:val="00450FF7"/>
    <w:rsid w:val="0045152E"/>
    <w:rsid w:val="0045162D"/>
    <w:rsid w:val="00451688"/>
    <w:rsid w:val="004518FB"/>
    <w:rsid w:val="00451B2B"/>
    <w:rsid w:val="00451E1E"/>
    <w:rsid w:val="00451E48"/>
    <w:rsid w:val="0045213A"/>
    <w:rsid w:val="00452149"/>
    <w:rsid w:val="0045275F"/>
    <w:rsid w:val="00452903"/>
    <w:rsid w:val="00452AC7"/>
    <w:rsid w:val="00452C0B"/>
    <w:rsid w:val="00452EF4"/>
    <w:rsid w:val="004530E0"/>
    <w:rsid w:val="00453907"/>
    <w:rsid w:val="00453A58"/>
    <w:rsid w:val="00453EE0"/>
    <w:rsid w:val="0045439B"/>
    <w:rsid w:val="00454618"/>
    <w:rsid w:val="004546D2"/>
    <w:rsid w:val="0045487C"/>
    <w:rsid w:val="00454A27"/>
    <w:rsid w:val="00454EEA"/>
    <w:rsid w:val="00455355"/>
    <w:rsid w:val="004553D8"/>
    <w:rsid w:val="00455566"/>
    <w:rsid w:val="0045571F"/>
    <w:rsid w:val="00455920"/>
    <w:rsid w:val="00455BE0"/>
    <w:rsid w:val="00455DCD"/>
    <w:rsid w:val="00455F22"/>
    <w:rsid w:val="00455FD0"/>
    <w:rsid w:val="00455FD9"/>
    <w:rsid w:val="004562E7"/>
    <w:rsid w:val="0045636D"/>
    <w:rsid w:val="0045672A"/>
    <w:rsid w:val="00456731"/>
    <w:rsid w:val="00457072"/>
    <w:rsid w:val="004574C7"/>
    <w:rsid w:val="004577F4"/>
    <w:rsid w:val="00457964"/>
    <w:rsid w:val="00457BC0"/>
    <w:rsid w:val="00457D56"/>
    <w:rsid w:val="00457E14"/>
    <w:rsid w:val="00457E69"/>
    <w:rsid w:val="00457F64"/>
    <w:rsid w:val="00457F83"/>
    <w:rsid w:val="00457FF9"/>
    <w:rsid w:val="00460002"/>
    <w:rsid w:val="00460107"/>
    <w:rsid w:val="00460212"/>
    <w:rsid w:val="00460799"/>
    <w:rsid w:val="00460A4B"/>
    <w:rsid w:val="00460B85"/>
    <w:rsid w:val="00460C0C"/>
    <w:rsid w:val="00460C9F"/>
    <w:rsid w:val="00460D0D"/>
    <w:rsid w:val="00460EED"/>
    <w:rsid w:val="00461106"/>
    <w:rsid w:val="00461A8F"/>
    <w:rsid w:val="00461A95"/>
    <w:rsid w:val="00461D6A"/>
    <w:rsid w:val="00461E92"/>
    <w:rsid w:val="004620F8"/>
    <w:rsid w:val="004623D9"/>
    <w:rsid w:val="00462846"/>
    <w:rsid w:val="00462A8E"/>
    <w:rsid w:val="00462AE6"/>
    <w:rsid w:val="004631C3"/>
    <w:rsid w:val="00463504"/>
    <w:rsid w:val="0046360C"/>
    <w:rsid w:val="004637AA"/>
    <w:rsid w:val="00463A41"/>
    <w:rsid w:val="0046417C"/>
    <w:rsid w:val="00464552"/>
    <w:rsid w:val="00464634"/>
    <w:rsid w:val="0046479B"/>
    <w:rsid w:val="00464A9D"/>
    <w:rsid w:val="004651A0"/>
    <w:rsid w:val="0046521A"/>
    <w:rsid w:val="00465375"/>
    <w:rsid w:val="00465817"/>
    <w:rsid w:val="004659E5"/>
    <w:rsid w:val="0046664D"/>
    <w:rsid w:val="0046667F"/>
    <w:rsid w:val="00466A86"/>
    <w:rsid w:val="00466AC0"/>
    <w:rsid w:val="00466D90"/>
    <w:rsid w:val="004671E6"/>
    <w:rsid w:val="0046761A"/>
    <w:rsid w:val="0046764B"/>
    <w:rsid w:val="0046782D"/>
    <w:rsid w:val="004679A5"/>
    <w:rsid w:val="00467B41"/>
    <w:rsid w:val="00467EC5"/>
    <w:rsid w:val="00467F3C"/>
    <w:rsid w:val="004700FE"/>
    <w:rsid w:val="00470202"/>
    <w:rsid w:val="00470342"/>
    <w:rsid w:val="00470498"/>
    <w:rsid w:val="004705FF"/>
    <w:rsid w:val="0047061F"/>
    <w:rsid w:val="00470775"/>
    <w:rsid w:val="00470B30"/>
    <w:rsid w:val="00470CE8"/>
    <w:rsid w:val="00470D5F"/>
    <w:rsid w:val="00470DB3"/>
    <w:rsid w:val="00470ECC"/>
    <w:rsid w:val="004710A2"/>
    <w:rsid w:val="004710EE"/>
    <w:rsid w:val="00471341"/>
    <w:rsid w:val="0047134E"/>
    <w:rsid w:val="004714C8"/>
    <w:rsid w:val="004714F8"/>
    <w:rsid w:val="00471854"/>
    <w:rsid w:val="00471866"/>
    <w:rsid w:val="0047187F"/>
    <w:rsid w:val="0047193F"/>
    <w:rsid w:val="00471C81"/>
    <w:rsid w:val="00471DEC"/>
    <w:rsid w:val="00471E12"/>
    <w:rsid w:val="00471FE0"/>
    <w:rsid w:val="00472288"/>
    <w:rsid w:val="0047241F"/>
    <w:rsid w:val="004726C9"/>
    <w:rsid w:val="004726F0"/>
    <w:rsid w:val="00472812"/>
    <w:rsid w:val="00472940"/>
    <w:rsid w:val="00472B7C"/>
    <w:rsid w:val="004732DB"/>
    <w:rsid w:val="0047376D"/>
    <w:rsid w:val="00473CC4"/>
    <w:rsid w:val="00473DD2"/>
    <w:rsid w:val="004742CC"/>
    <w:rsid w:val="0047433B"/>
    <w:rsid w:val="004743A7"/>
    <w:rsid w:val="00474445"/>
    <w:rsid w:val="004744FD"/>
    <w:rsid w:val="00474580"/>
    <w:rsid w:val="004745F2"/>
    <w:rsid w:val="00474713"/>
    <w:rsid w:val="00474742"/>
    <w:rsid w:val="004749EE"/>
    <w:rsid w:val="00474DC8"/>
    <w:rsid w:val="004753A4"/>
    <w:rsid w:val="00475608"/>
    <w:rsid w:val="0047561E"/>
    <w:rsid w:val="00475791"/>
    <w:rsid w:val="00475987"/>
    <w:rsid w:val="00475BDC"/>
    <w:rsid w:val="00475E13"/>
    <w:rsid w:val="00476074"/>
    <w:rsid w:val="00476150"/>
    <w:rsid w:val="00476229"/>
    <w:rsid w:val="00476238"/>
    <w:rsid w:val="00476325"/>
    <w:rsid w:val="004763B5"/>
    <w:rsid w:val="00476767"/>
    <w:rsid w:val="0047676B"/>
    <w:rsid w:val="004767D3"/>
    <w:rsid w:val="004770AA"/>
    <w:rsid w:val="00477768"/>
    <w:rsid w:val="004778E4"/>
    <w:rsid w:val="00477A43"/>
    <w:rsid w:val="00477B54"/>
    <w:rsid w:val="00477B95"/>
    <w:rsid w:val="00480142"/>
    <w:rsid w:val="004804EF"/>
    <w:rsid w:val="00480557"/>
    <w:rsid w:val="00480574"/>
    <w:rsid w:val="004805FD"/>
    <w:rsid w:val="00480B38"/>
    <w:rsid w:val="00480CB5"/>
    <w:rsid w:val="00480CDB"/>
    <w:rsid w:val="00480DF4"/>
    <w:rsid w:val="00480F0F"/>
    <w:rsid w:val="00481986"/>
    <w:rsid w:val="00481DDC"/>
    <w:rsid w:val="00481E04"/>
    <w:rsid w:val="00481E23"/>
    <w:rsid w:val="00482183"/>
    <w:rsid w:val="0048220E"/>
    <w:rsid w:val="0048228C"/>
    <w:rsid w:val="004822C8"/>
    <w:rsid w:val="00482786"/>
    <w:rsid w:val="00482A00"/>
    <w:rsid w:val="00482D15"/>
    <w:rsid w:val="0048326F"/>
    <w:rsid w:val="0048328C"/>
    <w:rsid w:val="0048330F"/>
    <w:rsid w:val="004833D5"/>
    <w:rsid w:val="004837D1"/>
    <w:rsid w:val="00483899"/>
    <w:rsid w:val="004839AC"/>
    <w:rsid w:val="00483C28"/>
    <w:rsid w:val="00483CB5"/>
    <w:rsid w:val="00483EA9"/>
    <w:rsid w:val="00484506"/>
    <w:rsid w:val="00484587"/>
    <w:rsid w:val="004845C8"/>
    <w:rsid w:val="0048482E"/>
    <w:rsid w:val="00484946"/>
    <w:rsid w:val="00484993"/>
    <w:rsid w:val="004850B3"/>
    <w:rsid w:val="0048575E"/>
    <w:rsid w:val="0048581E"/>
    <w:rsid w:val="00485B67"/>
    <w:rsid w:val="00485B96"/>
    <w:rsid w:val="00485E5E"/>
    <w:rsid w:val="00485F5C"/>
    <w:rsid w:val="0048663B"/>
    <w:rsid w:val="00486A6C"/>
    <w:rsid w:val="00486EB0"/>
    <w:rsid w:val="00487461"/>
    <w:rsid w:val="00487B87"/>
    <w:rsid w:val="00487C6E"/>
    <w:rsid w:val="00487E82"/>
    <w:rsid w:val="00487F21"/>
    <w:rsid w:val="00487F38"/>
    <w:rsid w:val="004900AC"/>
    <w:rsid w:val="004901E8"/>
    <w:rsid w:val="004902C3"/>
    <w:rsid w:val="0049065F"/>
    <w:rsid w:val="00490783"/>
    <w:rsid w:val="00490808"/>
    <w:rsid w:val="004908BE"/>
    <w:rsid w:val="00490A0F"/>
    <w:rsid w:val="00490E59"/>
    <w:rsid w:val="00490EA4"/>
    <w:rsid w:val="00490F9C"/>
    <w:rsid w:val="00490FA2"/>
    <w:rsid w:val="00491126"/>
    <w:rsid w:val="004913FB"/>
    <w:rsid w:val="00491469"/>
    <w:rsid w:val="00491684"/>
    <w:rsid w:val="0049180D"/>
    <w:rsid w:val="0049194C"/>
    <w:rsid w:val="00491992"/>
    <w:rsid w:val="00491E78"/>
    <w:rsid w:val="0049201A"/>
    <w:rsid w:val="0049218D"/>
    <w:rsid w:val="0049245C"/>
    <w:rsid w:val="004924BC"/>
    <w:rsid w:val="00492678"/>
    <w:rsid w:val="004926E4"/>
    <w:rsid w:val="00492795"/>
    <w:rsid w:val="0049317C"/>
    <w:rsid w:val="00493231"/>
    <w:rsid w:val="00493A06"/>
    <w:rsid w:val="00493D6D"/>
    <w:rsid w:val="004942D1"/>
    <w:rsid w:val="004945CD"/>
    <w:rsid w:val="00494702"/>
    <w:rsid w:val="004949EE"/>
    <w:rsid w:val="004953CD"/>
    <w:rsid w:val="004954F2"/>
    <w:rsid w:val="004955B5"/>
    <w:rsid w:val="00495ADA"/>
    <w:rsid w:val="00495B14"/>
    <w:rsid w:val="00495D44"/>
    <w:rsid w:val="00495DDB"/>
    <w:rsid w:val="004960CD"/>
    <w:rsid w:val="00496163"/>
    <w:rsid w:val="004961D2"/>
    <w:rsid w:val="00496263"/>
    <w:rsid w:val="004969B3"/>
    <w:rsid w:val="00496B02"/>
    <w:rsid w:val="00497000"/>
    <w:rsid w:val="0049741D"/>
    <w:rsid w:val="00497A5E"/>
    <w:rsid w:val="00497AE6"/>
    <w:rsid w:val="00497AEF"/>
    <w:rsid w:val="004A0205"/>
    <w:rsid w:val="004A03C5"/>
    <w:rsid w:val="004A05B5"/>
    <w:rsid w:val="004A0FF1"/>
    <w:rsid w:val="004A133A"/>
    <w:rsid w:val="004A1969"/>
    <w:rsid w:val="004A1D4F"/>
    <w:rsid w:val="004A2153"/>
    <w:rsid w:val="004A224F"/>
    <w:rsid w:val="004A22D5"/>
    <w:rsid w:val="004A26A1"/>
    <w:rsid w:val="004A2A82"/>
    <w:rsid w:val="004A2C5C"/>
    <w:rsid w:val="004A3017"/>
    <w:rsid w:val="004A3746"/>
    <w:rsid w:val="004A381E"/>
    <w:rsid w:val="004A3C79"/>
    <w:rsid w:val="004A4387"/>
    <w:rsid w:val="004A463B"/>
    <w:rsid w:val="004A4768"/>
    <w:rsid w:val="004A4838"/>
    <w:rsid w:val="004A4986"/>
    <w:rsid w:val="004A49A4"/>
    <w:rsid w:val="004A5298"/>
    <w:rsid w:val="004A534B"/>
    <w:rsid w:val="004A56FE"/>
    <w:rsid w:val="004A573D"/>
    <w:rsid w:val="004A5D73"/>
    <w:rsid w:val="004A6131"/>
    <w:rsid w:val="004A62A0"/>
    <w:rsid w:val="004A640C"/>
    <w:rsid w:val="004A6454"/>
    <w:rsid w:val="004A65D1"/>
    <w:rsid w:val="004A6786"/>
    <w:rsid w:val="004A696B"/>
    <w:rsid w:val="004A697D"/>
    <w:rsid w:val="004A6B8B"/>
    <w:rsid w:val="004A6C00"/>
    <w:rsid w:val="004A6F75"/>
    <w:rsid w:val="004A7007"/>
    <w:rsid w:val="004A702F"/>
    <w:rsid w:val="004A73F7"/>
    <w:rsid w:val="004A746B"/>
    <w:rsid w:val="004A75BF"/>
    <w:rsid w:val="004A76A6"/>
    <w:rsid w:val="004A7840"/>
    <w:rsid w:val="004A7CC6"/>
    <w:rsid w:val="004B006E"/>
    <w:rsid w:val="004B014D"/>
    <w:rsid w:val="004B0716"/>
    <w:rsid w:val="004B082D"/>
    <w:rsid w:val="004B0A49"/>
    <w:rsid w:val="004B0D8C"/>
    <w:rsid w:val="004B118B"/>
    <w:rsid w:val="004B13C2"/>
    <w:rsid w:val="004B1435"/>
    <w:rsid w:val="004B19FD"/>
    <w:rsid w:val="004B1A9A"/>
    <w:rsid w:val="004B20BA"/>
    <w:rsid w:val="004B244F"/>
    <w:rsid w:val="004B26A5"/>
    <w:rsid w:val="004B2719"/>
    <w:rsid w:val="004B2A81"/>
    <w:rsid w:val="004B2A92"/>
    <w:rsid w:val="004B2AD5"/>
    <w:rsid w:val="004B2C2C"/>
    <w:rsid w:val="004B2E1F"/>
    <w:rsid w:val="004B37FC"/>
    <w:rsid w:val="004B3AFC"/>
    <w:rsid w:val="004B3DBA"/>
    <w:rsid w:val="004B3F84"/>
    <w:rsid w:val="004B4450"/>
    <w:rsid w:val="004B44EC"/>
    <w:rsid w:val="004B4515"/>
    <w:rsid w:val="004B4643"/>
    <w:rsid w:val="004B48A1"/>
    <w:rsid w:val="004B499D"/>
    <w:rsid w:val="004B4E4A"/>
    <w:rsid w:val="004B5289"/>
    <w:rsid w:val="004B53D2"/>
    <w:rsid w:val="004B548B"/>
    <w:rsid w:val="004B5556"/>
    <w:rsid w:val="004B59F6"/>
    <w:rsid w:val="004B5AFD"/>
    <w:rsid w:val="004B5C1C"/>
    <w:rsid w:val="004B5F0E"/>
    <w:rsid w:val="004B625F"/>
    <w:rsid w:val="004B69DD"/>
    <w:rsid w:val="004B6B66"/>
    <w:rsid w:val="004B6E5E"/>
    <w:rsid w:val="004B6F3B"/>
    <w:rsid w:val="004B70B0"/>
    <w:rsid w:val="004B70E7"/>
    <w:rsid w:val="004B7290"/>
    <w:rsid w:val="004B73BF"/>
    <w:rsid w:val="004B7B78"/>
    <w:rsid w:val="004B7DE2"/>
    <w:rsid w:val="004C0611"/>
    <w:rsid w:val="004C07D2"/>
    <w:rsid w:val="004C0DD4"/>
    <w:rsid w:val="004C0E26"/>
    <w:rsid w:val="004C1155"/>
    <w:rsid w:val="004C11C8"/>
    <w:rsid w:val="004C12E3"/>
    <w:rsid w:val="004C1566"/>
    <w:rsid w:val="004C16B5"/>
    <w:rsid w:val="004C19C3"/>
    <w:rsid w:val="004C1C28"/>
    <w:rsid w:val="004C21BA"/>
    <w:rsid w:val="004C2565"/>
    <w:rsid w:val="004C25EC"/>
    <w:rsid w:val="004C27DE"/>
    <w:rsid w:val="004C2C2A"/>
    <w:rsid w:val="004C2FE9"/>
    <w:rsid w:val="004C30ED"/>
    <w:rsid w:val="004C3208"/>
    <w:rsid w:val="004C3226"/>
    <w:rsid w:val="004C32E2"/>
    <w:rsid w:val="004C3382"/>
    <w:rsid w:val="004C36B3"/>
    <w:rsid w:val="004C39DB"/>
    <w:rsid w:val="004C3C14"/>
    <w:rsid w:val="004C3D5E"/>
    <w:rsid w:val="004C4045"/>
    <w:rsid w:val="004C4440"/>
    <w:rsid w:val="004C461F"/>
    <w:rsid w:val="004C49BD"/>
    <w:rsid w:val="004C4A12"/>
    <w:rsid w:val="004C4B6B"/>
    <w:rsid w:val="004C50A9"/>
    <w:rsid w:val="004C5663"/>
    <w:rsid w:val="004C5A0F"/>
    <w:rsid w:val="004C5B61"/>
    <w:rsid w:val="004C5FAA"/>
    <w:rsid w:val="004C60AD"/>
    <w:rsid w:val="004C64D1"/>
    <w:rsid w:val="004C651D"/>
    <w:rsid w:val="004C6636"/>
    <w:rsid w:val="004C6641"/>
    <w:rsid w:val="004C6A4F"/>
    <w:rsid w:val="004C6B5A"/>
    <w:rsid w:val="004C6DC5"/>
    <w:rsid w:val="004C6F51"/>
    <w:rsid w:val="004C75AB"/>
    <w:rsid w:val="004C7686"/>
    <w:rsid w:val="004C79B5"/>
    <w:rsid w:val="004C79C9"/>
    <w:rsid w:val="004C7C97"/>
    <w:rsid w:val="004D013D"/>
    <w:rsid w:val="004D014C"/>
    <w:rsid w:val="004D01FB"/>
    <w:rsid w:val="004D047A"/>
    <w:rsid w:val="004D06A2"/>
    <w:rsid w:val="004D0B81"/>
    <w:rsid w:val="004D0F73"/>
    <w:rsid w:val="004D0F89"/>
    <w:rsid w:val="004D14B4"/>
    <w:rsid w:val="004D14F6"/>
    <w:rsid w:val="004D15AF"/>
    <w:rsid w:val="004D15E6"/>
    <w:rsid w:val="004D1935"/>
    <w:rsid w:val="004D1AEB"/>
    <w:rsid w:val="004D2221"/>
    <w:rsid w:val="004D24A4"/>
    <w:rsid w:val="004D252B"/>
    <w:rsid w:val="004D26E7"/>
    <w:rsid w:val="004D27A7"/>
    <w:rsid w:val="004D2AA0"/>
    <w:rsid w:val="004D2D62"/>
    <w:rsid w:val="004D3070"/>
    <w:rsid w:val="004D32A6"/>
    <w:rsid w:val="004D3339"/>
    <w:rsid w:val="004D37FE"/>
    <w:rsid w:val="004D37FF"/>
    <w:rsid w:val="004D386B"/>
    <w:rsid w:val="004D3B43"/>
    <w:rsid w:val="004D3C27"/>
    <w:rsid w:val="004D3CA3"/>
    <w:rsid w:val="004D3FF0"/>
    <w:rsid w:val="004D4141"/>
    <w:rsid w:val="004D4146"/>
    <w:rsid w:val="004D42B9"/>
    <w:rsid w:val="004D444D"/>
    <w:rsid w:val="004D464D"/>
    <w:rsid w:val="004D4F32"/>
    <w:rsid w:val="004D5699"/>
    <w:rsid w:val="004D5855"/>
    <w:rsid w:val="004D585F"/>
    <w:rsid w:val="004D58EB"/>
    <w:rsid w:val="004D5F6E"/>
    <w:rsid w:val="004D604E"/>
    <w:rsid w:val="004D61A5"/>
    <w:rsid w:val="004D69E3"/>
    <w:rsid w:val="004D6B9E"/>
    <w:rsid w:val="004D6DB8"/>
    <w:rsid w:val="004D73DC"/>
    <w:rsid w:val="004D785A"/>
    <w:rsid w:val="004D7A00"/>
    <w:rsid w:val="004D7A24"/>
    <w:rsid w:val="004E000D"/>
    <w:rsid w:val="004E0635"/>
    <w:rsid w:val="004E068D"/>
    <w:rsid w:val="004E0A38"/>
    <w:rsid w:val="004E0D84"/>
    <w:rsid w:val="004E0DD0"/>
    <w:rsid w:val="004E0EBD"/>
    <w:rsid w:val="004E10A6"/>
    <w:rsid w:val="004E10F3"/>
    <w:rsid w:val="004E150E"/>
    <w:rsid w:val="004E15BB"/>
    <w:rsid w:val="004E1607"/>
    <w:rsid w:val="004E1A24"/>
    <w:rsid w:val="004E1B30"/>
    <w:rsid w:val="004E1BBE"/>
    <w:rsid w:val="004E1E98"/>
    <w:rsid w:val="004E1FA0"/>
    <w:rsid w:val="004E20E0"/>
    <w:rsid w:val="004E2198"/>
    <w:rsid w:val="004E2241"/>
    <w:rsid w:val="004E24B7"/>
    <w:rsid w:val="004E2635"/>
    <w:rsid w:val="004E26B1"/>
    <w:rsid w:val="004E27A7"/>
    <w:rsid w:val="004E2DB5"/>
    <w:rsid w:val="004E2E4A"/>
    <w:rsid w:val="004E2F49"/>
    <w:rsid w:val="004E32EA"/>
    <w:rsid w:val="004E3376"/>
    <w:rsid w:val="004E3541"/>
    <w:rsid w:val="004E36D7"/>
    <w:rsid w:val="004E3D7F"/>
    <w:rsid w:val="004E3E86"/>
    <w:rsid w:val="004E427C"/>
    <w:rsid w:val="004E43F9"/>
    <w:rsid w:val="004E4420"/>
    <w:rsid w:val="004E44B8"/>
    <w:rsid w:val="004E4992"/>
    <w:rsid w:val="004E4A43"/>
    <w:rsid w:val="004E4C97"/>
    <w:rsid w:val="004E5084"/>
    <w:rsid w:val="004E510D"/>
    <w:rsid w:val="004E52F0"/>
    <w:rsid w:val="004E5755"/>
    <w:rsid w:val="004E5845"/>
    <w:rsid w:val="004E5CCA"/>
    <w:rsid w:val="004E5D62"/>
    <w:rsid w:val="004E5FD2"/>
    <w:rsid w:val="004E68B5"/>
    <w:rsid w:val="004E6BA2"/>
    <w:rsid w:val="004E6C76"/>
    <w:rsid w:val="004E6D06"/>
    <w:rsid w:val="004E6DB5"/>
    <w:rsid w:val="004E7119"/>
    <w:rsid w:val="004E75E9"/>
    <w:rsid w:val="004E7653"/>
    <w:rsid w:val="004E77C6"/>
    <w:rsid w:val="004E79C8"/>
    <w:rsid w:val="004E7DDD"/>
    <w:rsid w:val="004E7E9F"/>
    <w:rsid w:val="004E7F19"/>
    <w:rsid w:val="004F00F0"/>
    <w:rsid w:val="004F0220"/>
    <w:rsid w:val="004F0286"/>
    <w:rsid w:val="004F057A"/>
    <w:rsid w:val="004F0599"/>
    <w:rsid w:val="004F0727"/>
    <w:rsid w:val="004F08B9"/>
    <w:rsid w:val="004F0B9C"/>
    <w:rsid w:val="004F0C35"/>
    <w:rsid w:val="004F0DC5"/>
    <w:rsid w:val="004F1015"/>
    <w:rsid w:val="004F10A8"/>
    <w:rsid w:val="004F1250"/>
    <w:rsid w:val="004F14E3"/>
    <w:rsid w:val="004F1553"/>
    <w:rsid w:val="004F1978"/>
    <w:rsid w:val="004F1D44"/>
    <w:rsid w:val="004F1FF8"/>
    <w:rsid w:val="004F2097"/>
    <w:rsid w:val="004F21B6"/>
    <w:rsid w:val="004F2387"/>
    <w:rsid w:val="004F2813"/>
    <w:rsid w:val="004F299E"/>
    <w:rsid w:val="004F2ADE"/>
    <w:rsid w:val="004F2D8C"/>
    <w:rsid w:val="004F3239"/>
    <w:rsid w:val="004F3706"/>
    <w:rsid w:val="004F38BD"/>
    <w:rsid w:val="004F3A66"/>
    <w:rsid w:val="004F3B12"/>
    <w:rsid w:val="004F3CE2"/>
    <w:rsid w:val="004F3D3C"/>
    <w:rsid w:val="004F431E"/>
    <w:rsid w:val="004F4321"/>
    <w:rsid w:val="004F451C"/>
    <w:rsid w:val="004F454F"/>
    <w:rsid w:val="004F470A"/>
    <w:rsid w:val="004F47EE"/>
    <w:rsid w:val="004F4915"/>
    <w:rsid w:val="004F4941"/>
    <w:rsid w:val="004F4B05"/>
    <w:rsid w:val="004F4E81"/>
    <w:rsid w:val="004F4FB7"/>
    <w:rsid w:val="004F5212"/>
    <w:rsid w:val="004F55B4"/>
    <w:rsid w:val="004F5971"/>
    <w:rsid w:val="004F5ACB"/>
    <w:rsid w:val="004F5E67"/>
    <w:rsid w:val="004F608F"/>
    <w:rsid w:val="004F62F6"/>
    <w:rsid w:val="004F66B1"/>
    <w:rsid w:val="004F6A2A"/>
    <w:rsid w:val="004F6C3D"/>
    <w:rsid w:val="004F6F41"/>
    <w:rsid w:val="004F707C"/>
    <w:rsid w:val="004F7129"/>
    <w:rsid w:val="004F7215"/>
    <w:rsid w:val="004F7328"/>
    <w:rsid w:val="004F74A8"/>
    <w:rsid w:val="004F75DA"/>
    <w:rsid w:val="004F7799"/>
    <w:rsid w:val="004F77D8"/>
    <w:rsid w:val="004F7C01"/>
    <w:rsid w:val="004F7DED"/>
    <w:rsid w:val="004FF01A"/>
    <w:rsid w:val="00500124"/>
    <w:rsid w:val="0050044E"/>
    <w:rsid w:val="005008F6"/>
    <w:rsid w:val="00500B6B"/>
    <w:rsid w:val="00500B82"/>
    <w:rsid w:val="00500B96"/>
    <w:rsid w:val="00500C1A"/>
    <w:rsid w:val="00500DAE"/>
    <w:rsid w:val="00500DB0"/>
    <w:rsid w:val="00500DB1"/>
    <w:rsid w:val="00500EF5"/>
    <w:rsid w:val="00501161"/>
    <w:rsid w:val="005016E0"/>
    <w:rsid w:val="0050172A"/>
    <w:rsid w:val="0050194D"/>
    <w:rsid w:val="00501E34"/>
    <w:rsid w:val="00501F22"/>
    <w:rsid w:val="0050202B"/>
    <w:rsid w:val="005020F5"/>
    <w:rsid w:val="0050213B"/>
    <w:rsid w:val="0050230C"/>
    <w:rsid w:val="00502501"/>
    <w:rsid w:val="0050266D"/>
    <w:rsid w:val="0050278C"/>
    <w:rsid w:val="00502798"/>
    <w:rsid w:val="00502E3F"/>
    <w:rsid w:val="00502EE8"/>
    <w:rsid w:val="00503078"/>
    <w:rsid w:val="0050314F"/>
    <w:rsid w:val="005032D0"/>
    <w:rsid w:val="00503426"/>
    <w:rsid w:val="005035B7"/>
    <w:rsid w:val="00503651"/>
    <w:rsid w:val="005036E2"/>
    <w:rsid w:val="00503751"/>
    <w:rsid w:val="005039AE"/>
    <w:rsid w:val="00503A16"/>
    <w:rsid w:val="00503C2C"/>
    <w:rsid w:val="00503E3C"/>
    <w:rsid w:val="00504370"/>
    <w:rsid w:val="005043C5"/>
    <w:rsid w:val="00504406"/>
    <w:rsid w:val="00504692"/>
    <w:rsid w:val="00505BDE"/>
    <w:rsid w:val="005060C0"/>
    <w:rsid w:val="00506173"/>
    <w:rsid w:val="00506404"/>
    <w:rsid w:val="005067D4"/>
    <w:rsid w:val="00506BDE"/>
    <w:rsid w:val="0050704F"/>
    <w:rsid w:val="005077CD"/>
    <w:rsid w:val="005101BB"/>
    <w:rsid w:val="005101F5"/>
    <w:rsid w:val="005101F7"/>
    <w:rsid w:val="005104B6"/>
    <w:rsid w:val="005110DF"/>
    <w:rsid w:val="005112B1"/>
    <w:rsid w:val="0051134A"/>
    <w:rsid w:val="005114F8"/>
    <w:rsid w:val="00511A98"/>
    <w:rsid w:val="00511B29"/>
    <w:rsid w:val="00511BC0"/>
    <w:rsid w:val="00511C47"/>
    <w:rsid w:val="00512071"/>
    <w:rsid w:val="00512112"/>
    <w:rsid w:val="005122B6"/>
    <w:rsid w:val="00512B83"/>
    <w:rsid w:val="00513434"/>
    <w:rsid w:val="0051343E"/>
    <w:rsid w:val="0051360A"/>
    <w:rsid w:val="00513AD1"/>
    <w:rsid w:val="00513B56"/>
    <w:rsid w:val="005140C6"/>
    <w:rsid w:val="005142ED"/>
    <w:rsid w:val="00514382"/>
    <w:rsid w:val="0051464B"/>
    <w:rsid w:val="00514AFE"/>
    <w:rsid w:val="00515328"/>
    <w:rsid w:val="00515530"/>
    <w:rsid w:val="005156BB"/>
    <w:rsid w:val="00515798"/>
    <w:rsid w:val="0051598F"/>
    <w:rsid w:val="00515E13"/>
    <w:rsid w:val="00515FFB"/>
    <w:rsid w:val="0051608E"/>
    <w:rsid w:val="00516516"/>
    <w:rsid w:val="00516AA4"/>
    <w:rsid w:val="00516B0D"/>
    <w:rsid w:val="00516CBE"/>
    <w:rsid w:val="00516E30"/>
    <w:rsid w:val="00516FF2"/>
    <w:rsid w:val="00517393"/>
    <w:rsid w:val="00517469"/>
    <w:rsid w:val="005175AE"/>
    <w:rsid w:val="00517A1E"/>
    <w:rsid w:val="00517F9A"/>
    <w:rsid w:val="0052014A"/>
    <w:rsid w:val="00520262"/>
    <w:rsid w:val="005206C0"/>
    <w:rsid w:val="0052094C"/>
    <w:rsid w:val="00521093"/>
    <w:rsid w:val="00521168"/>
    <w:rsid w:val="005214D2"/>
    <w:rsid w:val="00521878"/>
    <w:rsid w:val="00521951"/>
    <w:rsid w:val="005219EF"/>
    <w:rsid w:val="00521C24"/>
    <w:rsid w:val="00521C26"/>
    <w:rsid w:val="00521CEC"/>
    <w:rsid w:val="0052230C"/>
    <w:rsid w:val="00522502"/>
    <w:rsid w:val="00522621"/>
    <w:rsid w:val="005229BE"/>
    <w:rsid w:val="00522EEA"/>
    <w:rsid w:val="00522F25"/>
    <w:rsid w:val="0052316F"/>
    <w:rsid w:val="00523178"/>
    <w:rsid w:val="00523558"/>
    <w:rsid w:val="005235F9"/>
    <w:rsid w:val="005238AD"/>
    <w:rsid w:val="00523960"/>
    <w:rsid w:val="00523ADD"/>
    <w:rsid w:val="00523DAE"/>
    <w:rsid w:val="005240A8"/>
    <w:rsid w:val="005241C8"/>
    <w:rsid w:val="00524219"/>
    <w:rsid w:val="00524266"/>
    <w:rsid w:val="00524543"/>
    <w:rsid w:val="005246D0"/>
    <w:rsid w:val="005248C4"/>
    <w:rsid w:val="00524DA8"/>
    <w:rsid w:val="00524F14"/>
    <w:rsid w:val="00525564"/>
    <w:rsid w:val="00525698"/>
    <w:rsid w:val="00525B12"/>
    <w:rsid w:val="005264D7"/>
    <w:rsid w:val="0052661B"/>
    <w:rsid w:val="005266D8"/>
    <w:rsid w:val="00526869"/>
    <w:rsid w:val="0052705C"/>
    <w:rsid w:val="00527416"/>
    <w:rsid w:val="00527424"/>
    <w:rsid w:val="0052742A"/>
    <w:rsid w:val="00527916"/>
    <w:rsid w:val="00527975"/>
    <w:rsid w:val="00527AA5"/>
    <w:rsid w:val="00527D4D"/>
    <w:rsid w:val="005300A6"/>
    <w:rsid w:val="005303E7"/>
    <w:rsid w:val="0053082D"/>
    <w:rsid w:val="00530946"/>
    <w:rsid w:val="00530ABE"/>
    <w:rsid w:val="00531493"/>
    <w:rsid w:val="00531836"/>
    <w:rsid w:val="00531AE6"/>
    <w:rsid w:val="00531BFB"/>
    <w:rsid w:val="00531C50"/>
    <w:rsid w:val="00531EAD"/>
    <w:rsid w:val="00531ED3"/>
    <w:rsid w:val="0053206D"/>
    <w:rsid w:val="0053235E"/>
    <w:rsid w:val="005323FC"/>
    <w:rsid w:val="00532681"/>
    <w:rsid w:val="005327C3"/>
    <w:rsid w:val="0053281F"/>
    <w:rsid w:val="00532968"/>
    <w:rsid w:val="00532A80"/>
    <w:rsid w:val="00532ADC"/>
    <w:rsid w:val="00533147"/>
    <w:rsid w:val="005331F3"/>
    <w:rsid w:val="0053396F"/>
    <w:rsid w:val="00533A3B"/>
    <w:rsid w:val="00534201"/>
    <w:rsid w:val="005344CA"/>
    <w:rsid w:val="00534624"/>
    <w:rsid w:val="0053468C"/>
    <w:rsid w:val="005347AB"/>
    <w:rsid w:val="0053529E"/>
    <w:rsid w:val="0053578A"/>
    <w:rsid w:val="0053590B"/>
    <w:rsid w:val="00535978"/>
    <w:rsid w:val="00535F93"/>
    <w:rsid w:val="005361C8"/>
    <w:rsid w:val="005361F3"/>
    <w:rsid w:val="0053624D"/>
    <w:rsid w:val="00536675"/>
    <w:rsid w:val="00536797"/>
    <w:rsid w:val="005369CB"/>
    <w:rsid w:val="00537070"/>
    <w:rsid w:val="00537320"/>
    <w:rsid w:val="00537665"/>
    <w:rsid w:val="0053780C"/>
    <w:rsid w:val="005400F5"/>
    <w:rsid w:val="005406B8"/>
    <w:rsid w:val="00540B5F"/>
    <w:rsid w:val="00540C44"/>
    <w:rsid w:val="00540E8E"/>
    <w:rsid w:val="00540FE7"/>
    <w:rsid w:val="00541101"/>
    <w:rsid w:val="00541107"/>
    <w:rsid w:val="00541BBD"/>
    <w:rsid w:val="00541C62"/>
    <w:rsid w:val="00542286"/>
    <w:rsid w:val="00542310"/>
    <w:rsid w:val="005423B8"/>
    <w:rsid w:val="0054242E"/>
    <w:rsid w:val="00542548"/>
    <w:rsid w:val="00542756"/>
    <w:rsid w:val="0054284D"/>
    <w:rsid w:val="00542DC5"/>
    <w:rsid w:val="00542F0B"/>
    <w:rsid w:val="00543562"/>
    <w:rsid w:val="0054386D"/>
    <w:rsid w:val="00543977"/>
    <w:rsid w:val="00543A9F"/>
    <w:rsid w:val="00543AD8"/>
    <w:rsid w:val="00543B6E"/>
    <w:rsid w:val="00543BE9"/>
    <w:rsid w:val="00543F01"/>
    <w:rsid w:val="00543FD3"/>
    <w:rsid w:val="005440CC"/>
    <w:rsid w:val="0054463F"/>
    <w:rsid w:val="0054470F"/>
    <w:rsid w:val="0054480C"/>
    <w:rsid w:val="00544DD9"/>
    <w:rsid w:val="00544E46"/>
    <w:rsid w:val="005453B6"/>
    <w:rsid w:val="005457DB"/>
    <w:rsid w:val="0054595E"/>
    <w:rsid w:val="00545A8E"/>
    <w:rsid w:val="00545AF0"/>
    <w:rsid w:val="00545BA1"/>
    <w:rsid w:val="00545CA3"/>
    <w:rsid w:val="005461B7"/>
    <w:rsid w:val="00546763"/>
    <w:rsid w:val="005467D1"/>
    <w:rsid w:val="005469A2"/>
    <w:rsid w:val="00546AC0"/>
    <w:rsid w:val="00546D40"/>
    <w:rsid w:val="005474C4"/>
    <w:rsid w:val="00547804"/>
    <w:rsid w:val="005478BA"/>
    <w:rsid w:val="005479AE"/>
    <w:rsid w:val="00547AB4"/>
    <w:rsid w:val="00547E8C"/>
    <w:rsid w:val="00547FEC"/>
    <w:rsid w:val="00550437"/>
    <w:rsid w:val="005507EE"/>
    <w:rsid w:val="00550CE7"/>
    <w:rsid w:val="00550D42"/>
    <w:rsid w:val="005510BE"/>
    <w:rsid w:val="00551667"/>
    <w:rsid w:val="005518A6"/>
    <w:rsid w:val="00551CEB"/>
    <w:rsid w:val="00552166"/>
    <w:rsid w:val="00552778"/>
    <w:rsid w:val="00552791"/>
    <w:rsid w:val="0055290E"/>
    <w:rsid w:val="00552C42"/>
    <w:rsid w:val="00552E06"/>
    <w:rsid w:val="00552E67"/>
    <w:rsid w:val="00552E71"/>
    <w:rsid w:val="00552F98"/>
    <w:rsid w:val="00553829"/>
    <w:rsid w:val="005538BB"/>
    <w:rsid w:val="00553B24"/>
    <w:rsid w:val="00553B6D"/>
    <w:rsid w:val="00553CE2"/>
    <w:rsid w:val="00553F11"/>
    <w:rsid w:val="00554028"/>
    <w:rsid w:val="005540C6"/>
    <w:rsid w:val="0055410E"/>
    <w:rsid w:val="00554291"/>
    <w:rsid w:val="0055430A"/>
    <w:rsid w:val="00554472"/>
    <w:rsid w:val="0055447F"/>
    <w:rsid w:val="00554510"/>
    <w:rsid w:val="00554621"/>
    <w:rsid w:val="00554A78"/>
    <w:rsid w:val="00554EE3"/>
    <w:rsid w:val="0055522A"/>
    <w:rsid w:val="0055522D"/>
    <w:rsid w:val="005552FB"/>
    <w:rsid w:val="005555DF"/>
    <w:rsid w:val="00555C2E"/>
    <w:rsid w:val="00555CD8"/>
    <w:rsid w:val="00555CF4"/>
    <w:rsid w:val="005563CD"/>
    <w:rsid w:val="00556425"/>
    <w:rsid w:val="00556BEA"/>
    <w:rsid w:val="00556F01"/>
    <w:rsid w:val="00556FD4"/>
    <w:rsid w:val="005572FD"/>
    <w:rsid w:val="005574FD"/>
    <w:rsid w:val="00557ABA"/>
    <w:rsid w:val="00557B8C"/>
    <w:rsid w:val="00557BA7"/>
    <w:rsid w:val="00557CE0"/>
    <w:rsid w:val="00557DA1"/>
    <w:rsid w:val="00557EBC"/>
    <w:rsid w:val="00557EDE"/>
    <w:rsid w:val="00557FD5"/>
    <w:rsid w:val="0056006B"/>
    <w:rsid w:val="0056006D"/>
    <w:rsid w:val="0056033E"/>
    <w:rsid w:val="005604E0"/>
    <w:rsid w:val="005606BE"/>
    <w:rsid w:val="00560FA6"/>
    <w:rsid w:val="00561478"/>
    <w:rsid w:val="00561716"/>
    <w:rsid w:val="00561919"/>
    <w:rsid w:val="00561953"/>
    <w:rsid w:val="00561BC3"/>
    <w:rsid w:val="005623B8"/>
    <w:rsid w:val="0056256B"/>
    <w:rsid w:val="0056288E"/>
    <w:rsid w:val="00562A99"/>
    <w:rsid w:val="00562B23"/>
    <w:rsid w:val="00562D24"/>
    <w:rsid w:val="00563406"/>
    <w:rsid w:val="00563613"/>
    <w:rsid w:val="0056365F"/>
    <w:rsid w:val="00563D4A"/>
    <w:rsid w:val="00563D9A"/>
    <w:rsid w:val="00563EBB"/>
    <w:rsid w:val="00564352"/>
    <w:rsid w:val="0056449B"/>
    <w:rsid w:val="00564632"/>
    <w:rsid w:val="00564703"/>
    <w:rsid w:val="00564885"/>
    <w:rsid w:val="00564A06"/>
    <w:rsid w:val="00564BA7"/>
    <w:rsid w:val="00564CEB"/>
    <w:rsid w:val="00564E70"/>
    <w:rsid w:val="00564FC4"/>
    <w:rsid w:val="005653BB"/>
    <w:rsid w:val="005658F9"/>
    <w:rsid w:val="00565967"/>
    <w:rsid w:val="00565C35"/>
    <w:rsid w:val="00565D82"/>
    <w:rsid w:val="00565D98"/>
    <w:rsid w:val="005663E5"/>
    <w:rsid w:val="0056660E"/>
    <w:rsid w:val="005666D7"/>
    <w:rsid w:val="00566AC2"/>
    <w:rsid w:val="00566BBC"/>
    <w:rsid w:val="00566C87"/>
    <w:rsid w:val="00566CED"/>
    <w:rsid w:val="00566DB7"/>
    <w:rsid w:val="005673C4"/>
    <w:rsid w:val="005674C6"/>
    <w:rsid w:val="005674CD"/>
    <w:rsid w:val="00570370"/>
    <w:rsid w:val="00570427"/>
    <w:rsid w:val="005705FD"/>
    <w:rsid w:val="00570891"/>
    <w:rsid w:val="00570A73"/>
    <w:rsid w:val="00570F88"/>
    <w:rsid w:val="00571332"/>
    <w:rsid w:val="00571341"/>
    <w:rsid w:val="00571449"/>
    <w:rsid w:val="005717DB"/>
    <w:rsid w:val="00571856"/>
    <w:rsid w:val="00571C2F"/>
    <w:rsid w:val="00571DE4"/>
    <w:rsid w:val="00571F17"/>
    <w:rsid w:val="005722B5"/>
    <w:rsid w:val="0057233F"/>
    <w:rsid w:val="005723DB"/>
    <w:rsid w:val="005723DF"/>
    <w:rsid w:val="00572731"/>
    <w:rsid w:val="00572825"/>
    <w:rsid w:val="00572CF3"/>
    <w:rsid w:val="00573064"/>
    <w:rsid w:val="005736A0"/>
    <w:rsid w:val="00573728"/>
    <w:rsid w:val="00573729"/>
    <w:rsid w:val="00573837"/>
    <w:rsid w:val="005739C6"/>
    <w:rsid w:val="00573AD7"/>
    <w:rsid w:val="00573D3C"/>
    <w:rsid w:val="00573DD2"/>
    <w:rsid w:val="00573F4E"/>
    <w:rsid w:val="005743C7"/>
    <w:rsid w:val="00574574"/>
    <w:rsid w:val="005747BC"/>
    <w:rsid w:val="00574801"/>
    <w:rsid w:val="00574EFD"/>
    <w:rsid w:val="005754E6"/>
    <w:rsid w:val="00575746"/>
    <w:rsid w:val="00575780"/>
    <w:rsid w:val="005758B7"/>
    <w:rsid w:val="00576107"/>
    <w:rsid w:val="00576534"/>
    <w:rsid w:val="005766B3"/>
    <w:rsid w:val="00576767"/>
    <w:rsid w:val="00576C0D"/>
    <w:rsid w:val="00576DF7"/>
    <w:rsid w:val="00576F07"/>
    <w:rsid w:val="00577294"/>
    <w:rsid w:val="005772EC"/>
    <w:rsid w:val="005773F3"/>
    <w:rsid w:val="0057741B"/>
    <w:rsid w:val="00577570"/>
    <w:rsid w:val="00577639"/>
    <w:rsid w:val="005777FC"/>
    <w:rsid w:val="00577995"/>
    <w:rsid w:val="00577C25"/>
    <w:rsid w:val="0058002B"/>
    <w:rsid w:val="00580142"/>
    <w:rsid w:val="00580474"/>
    <w:rsid w:val="005808FF"/>
    <w:rsid w:val="00580B56"/>
    <w:rsid w:val="00581121"/>
    <w:rsid w:val="0058125D"/>
    <w:rsid w:val="005814F8"/>
    <w:rsid w:val="00581630"/>
    <w:rsid w:val="0058190E"/>
    <w:rsid w:val="00581917"/>
    <w:rsid w:val="00581E5D"/>
    <w:rsid w:val="00581EBD"/>
    <w:rsid w:val="00582035"/>
    <w:rsid w:val="0058204D"/>
    <w:rsid w:val="00582DDE"/>
    <w:rsid w:val="00582E3F"/>
    <w:rsid w:val="00582E53"/>
    <w:rsid w:val="00582F06"/>
    <w:rsid w:val="00582F2D"/>
    <w:rsid w:val="005830D0"/>
    <w:rsid w:val="0058334A"/>
    <w:rsid w:val="005835B7"/>
    <w:rsid w:val="005839AE"/>
    <w:rsid w:val="00583CE6"/>
    <w:rsid w:val="00583D9A"/>
    <w:rsid w:val="00583F02"/>
    <w:rsid w:val="00583F4E"/>
    <w:rsid w:val="005841AE"/>
    <w:rsid w:val="0058427A"/>
    <w:rsid w:val="005843A1"/>
    <w:rsid w:val="005848F2"/>
    <w:rsid w:val="00584982"/>
    <w:rsid w:val="00584D1F"/>
    <w:rsid w:val="00585022"/>
    <w:rsid w:val="00585156"/>
    <w:rsid w:val="00585358"/>
    <w:rsid w:val="005853F9"/>
    <w:rsid w:val="005855D0"/>
    <w:rsid w:val="005856C5"/>
    <w:rsid w:val="00585790"/>
    <w:rsid w:val="0058579C"/>
    <w:rsid w:val="00585AEA"/>
    <w:rsid w:val="00585BE0"/>
    <w:rsid w:val="00585E19"/>
    <w:rsid w:val="00585E84"/>
    <w:rsid w:val="005862E2"/>
    <w:rsid w:val="005863AC"/>
    <w:rsid w:val="00586461"/>
    <w:rsid w:val="005865EE"/>
    <w:rsid w:val="005869E8"/>
    <w:rsid w:val="00586AAE"/>
    <w:rsid w:val="00586AD6"/>
    <w:rsid w:val="00586D47"/>
    <w:rsid w:val="00587573"/>
    <w:rsid w:val="00587ED5"/>
    <w:rsid w:val="005900AB"/>
    <w:rsid w:val="00590114"/>
    <w:rsid w:val="00590145"/>
    <w:rsid w:val="00590202"/>
    <w:rsid w:val="0059025A"/>
    <w:rsid w:val="00590262"/>
    <w:rsid w:val="00590283"/>
    <w:rsid w:val="0059071C"/>
    <w:rsid w:val="005909EE"/>
    <w:rsid w:val="00590DFA"/>
    <w:rsid w:val="0059182E"/>
    <w:rsid w:val="00591910"/>
    <w:rsid w:val="00591942"/>
    <w:rsid w:val="00591A00"/>
    <w:rsid w:val="00591B1B"/>
    <w:rsid w:val="00591BD0"/>
    <w:rsid w:val="0059202B"/>
    <w:rsid w:val="0059220F"/>
    <w:rsid w:val="0059266A"/>
    <w:rsid w:val="005928EF"/>
    <w:rsid w:val="005928F1"/>
    <w:rsid w:val="00592BC2"/>
    <w:rsid w:val="00592DAE"/>
    <w:rsid w:val="00592E63"/>
    <w:rsid w:val="0059360B"/>
    <w:rsid w:val="005936F7"/>
    <w:rsid w:val="00593B2A"/>
    <w:rsid w:val="00593D41"/>
    <w:rsid w:val="00593F4F"/>
    <w:rsid w:val="00594055"/>
    <w:rsid w:val="0059424A"/>
    <w:rsid w:val="00594928"/>
    <w:rsid w:val="00594AFC"/>
    <w:rsid w:val="00594E20"/>
    <w:rsid w:val="00594FE1"/>
    <w:rsid w:val="005950BE"/>
    <w:rsid w:val="00595197"/>
    <w:rsid w:val="0059521C"/>
    <w:rsid w:val="00595463"/>
    <w:rsid w:val="005955B7"/>
    <w:rsid w:val="005956A8"/>
    <w:rsid w:val="005956C9"/>
    <w:rsid w:val="0059578F"/>
    <w:rsid w:val="00595814"/>
    <w:rsid w:val="00595A77"/>
    <w:rsid w:val="0059603A"/>
    <w:rsid w:val="005960EB"/>
    <w:rsid w:val="005962F6"/>
    <w:rsid w:val="005963C9"/>
    <w:rsid w:val="0059647F"/>
    <w:rsid w:val="00596519"/>
    <w:rsid w:val="0059666E"/>
    <w:rsid w:val="00596B56"/>
    <w:rsid w:val="00596E46"/>
    <w:rsid w:val="00596F21"/>
    <w:rsid w:val="00596F3F"/>
    <w:rsid w:val="0059722C"/>
    <w:rsid w:val="0059729A"/>
    <w:rsid w:val="00597509"/>
    <w:rsid w:val="00597EB6"/>
    <w:rsid w:val="00597EE6"/>
    <w:rsid w:val="00597F8B"/>
    <w:rsid w:val="005A0151"/>
    <w:rsid w:val="005A02D1"/>
    <w:rsid w:val="005A0417"/>
    <w:rsid w:val="005A082C"/>
    <w:rsid w:val="005A0D71"/>
    <w:rsid w:val="005A114C"/>
    <w:rsid w:val="005A140E"/>
    <w:rsid w:val="005A14D6"/>
    <w:rsid w:val="005A185C"/>
    <w:rsid w:val="005A187D"/>
    <w:rsid w:val="005A1DA6"/>
    <w:rsid w:val="005A1FCF"/>
    <w:rsid w:val="005A21A0"/>
    <w:rsid w:val="005A22CC"/>
    <w:rsid w:val="005A2512"/>
    <w:rsid w:val="005A2761"/>
    <w:rsid w:val="005A2B69"/>
    <w:rsid w:val="005A2C47"/>
    <w:rsid w:val="005A2D82"/>
    <w:rsid w:val="005A2D91"/>
    <w:rsid w:val="005A3344"/>
    <w:rsid w:val="005A3582"/>
    <w:rsid w:val="005A3899"/>
    <w:rsid w:val="005A3D1F"/>
    <w:rsid w:val="005A3D73"/>
    <w:rsid w:val="005A3E04"/>
    <w:rsid w:val="005A4020"/>
    <w:rsid w:val="005A4053"/>
    <w:rsid w:val="005A40CB"/>
    <w:rsid w:val="005A497F"/>
    <w:rsid w:val="005A4C38"/>
    <w:rsid w:val="005A4D18"/>
    <w:rsid w:val="005A4EFD"/>
    <w:rsid w:val="005A4F3B"/>
    <w:rsid w:val="005A506A"/>
    <w:rsid w:val="005A5459"/>
    <w:rsid w:val="005A5467"/>
    <w:rsid w:val="005A54C0"/>
    <w:rsid w:val="005A5501"/>
    <w:rsid w:val="005A5A0A"/>
    <w:rsid w:val="005A5AD9"/>
    <w:rsid w:val="005A64D0"/>
    <w:rsid w:val="005A6525"/>
    <w:rsid w:val="005A66EC"/>
    <w:rsid w:val="005A6A06"/>
    <w:rsid w:val="005A6A15"/>
    <w:rsid w:val="005A6DAA"/>
    <w:rsid w:val="005A6FB7"/>
    <w:rsid w:val="005A7002"/>
    <w:rsid w:val="005A7217"/>
    <w:rsid w:val="005A7404"/>
    <w:rsid w:val="005A7443"/>
    <w:rsid w:val="005A757D"/>
    <w:rsid w:val="005A775C"/>
    <w:rsid w:val="005A7917"/>
    <w:rsid w:val="005A796E"/>
    <w:rsid w:val="005A7CC3"/>
    <w:rsid w:val="005A7D6E"/>
    <w:rsid w:val="005A7DEA"/>
    <w:rsid w:val="005B0070"/>
    <w:rsid w:val="005B02E6"/>
    <w:rsid w:val="005B037D"/>
    <w:rsid w:val="005B049A"/>
    <w:rsid w:val="005B05DB"/>
    <w:rsid w:val="005B07DF"/>
    <w:rsid w:val="005B0886"/>
    <w:rsid w:val="005B146E"/>
    <w:rsid w:val="005B19F7"/>
    <w:rsid w:val="005B1B7D"/>
    <w:rsid w:val="005B2201"/>
    <w:rsid w:val="005B2332"/>
    <w:rsid w:val="005B26C3"/>
    <w:rsid w:val="005B282B"/>
    <w:rsid w:val="005B29D2"/>
    <w:rsid w:val="005B2C36"/>
    <w:rsid w:val="005B2C7D"/>
    <w:rsid w:val="005B3431"/>
    <w:rsid w:val="005B369A"/>
    <w:rsid w:val="005B424A"/>
    <w:rsid w:val="005B4554"/>
    <w:rsid w:val="005B4676"/>
    <w:rsid w:val="005B46A0"/>
    <w:rsid w:val="005B477F"/>
    <w:rsid w:val="005B4D7C"/>
    <w:rsid w:val="005B4EB9"/>
    <w:rsid w:val="005B5069"/>
    <w:rsid w:val="005B508C"/>
    <w:rsid w:val="005B550F"/>
    <w:rsid w:val="005B56E6"/>
    <w:rsid w:val="005B59F6"/>
    <w:rsid w:val="005B6003"/>
    <w:rsid w:val="005B660D"/>
    <w:rsid w:val="005B6613"/>
    <w:rsid w:val="005B66BC"/>
    <w:rsid w:val="005B6845"/>
    <w:rsid w:val="005B68CE"/>
    <w:rsid w:val="005B69A3"/>
    <w:rsid w:val="005B6BC5"/>
    <w:rsid w:val="005B7203"/>
    <w:rsid w:val="005B7467"/>
    <w:rsid w:val="005B76D6"/>
    <w:rsid w:val="005C03D5"/>
    <w:rsid w:val="005C0665"/>
    <w:rsid w:val="005C09B1"/>
    <w:rsid w:val="005C0BC2"/>
    <w:rsid w:val="005C0E4B"/>
    <w:rsid w:val="005C0FBD"/>
    <w:rsid w:val="005C111A"/>
    <w:rsid w:val="005C1181"/>
    <w:rsid w:val="005C1297"/>
    <w:rsid w:val="005C135B"/>
    <w:rsid w:val="005C1526"/>
    <w:rsid w:val="005C17AA"/>
    <w:rsid w:val="005C1935"/>
    <w:rsid w:val="005C1A93"/>
    <w:rsid w:val="005C1B62"/>
    <w:rsid w:val="005C1BEE"/>
    <w:rsid w:val="005C1EA9"/>
    <w:rsid w:val="005C1EC0"/>
    <w:rsid w:val="005C1F41"/>
    <w:rsid w:val="005C216C"/>
    <w:rsid w:val="005C2348"/>
    <w:rsid w:val="005C240E"/>
    <w:rsid w:val="005C2760"/>
    <w:rsid w:val="005C286D"/>
    <w:rsid w:val="005C2881"/>
    <w:rsid w:val="005C326A"/>
    <w:rsid w:val="005C35BC"/>
    <w:rsid w:val="005C37D8"/>
    <w:rsid w:val="005C3AFC"/>
    <w:rsid w:val="005C40E7"/>
    <w:rsid w:val="005C42D6"/>
    <w:rsid w:val="005C49E9"/>
    <w:rsid w:val="005C4F6C"/>
    <w:rsid w:val="005C5030"/>
    <w:rsid w:val="005C51EC"/>
    <w:rsid w:val="005C51FD"/>
    <w:rsid w:val="005C52EF"/>
    <w:rsid w:val="005C5450"/>
    <w:rsid w:val="005C546D"/>
    <w:rsid w:val="005C553A"/>
    <w:rsid w:val="005C59E6"/>
    <w:rsid w:val="005C5C93"/>
    <w:rsid w:val="005C5D4F"/>
    <w:rsid w:val="005C5FCC"/>
    <w:rsid w:val="005C61AD"/>
    <w:rsid w:val="005C63E9"/>
    <w:rsid w:val="005C6584"/>
    <w:rsid w:val="005C686C"/>
    <w:rsid w:val="005C6BDA"/>
    <w:rsid w:val="005C6E37"/>
    <w:rsid w:val="005C6F95"/>
    <w:rsid w:val="005C6FA8"/>
    <w:rsid w:val="005C7189"/>
    <w:rsid w:val="005C788B"/>
    <w:rsid w:val="005D00C4"/>
    <w:rsid w:val="005D03AC"/>
    <w:rsid w:val="005D05AB"/>
    <w:rsid w:val="005D0AEC"/>
    <w:rsid w:val="005D0D55"/>
    <w:rsid w:val="005D11C5"/>
    <w:rsid w:val="005D159C"/>
    <w:rsid w:val="005D2140"/>
    <w:rsid w:val="005D22B7"/>
    <w:rsid w:val="005D29AA"/>
    <w:rsid w:val="005D2AFF"/>
    <w:rsid w:val="005D2F14"/>
    <w:rsid w:val="005D3042"/>
    <w:rsid w:val="005D3105"/>
    <w:rsid w:val="005D34BA"/>
    <w:rsid w:val="005D3827"/>
    <w:rsid w:val="005D3DD7"/>
    <w:rsid w:val="005D4125"/>
    <w:rsid w:val="005D445E"/>
    <w:rsid w:val="005D4518"/>
    <w:rsid w:val="005D469C"/>
    <w:rsid w:val="005D47B2"/>
    <w:rsid w:val="005D48B2"/>
    <w:rsid w:val="005D494F"/>
    <w:rsid w:val="005D4C19"/>
    <w:rsid w:val="005D4D67"/>
    <w:rsid w:val="005D5355"/>
    <w:rsid w:val="005D550B"/>
    <w:rsid w:val="005D5656"/>
    <w:rsid w:val="005D57A6"/>
    <w:rsid w:val="005D584D"/>
    <w:rsid w:val="005D5882"/>
    <w:rsid w:val="005D58F5"/>
    <w:rsid w:val="005D58F9"/>
    <w:rsid w:val="005D5939"/>
    <w:rsid w:val="005D5A47"/>
    <w:rsid w:val="005D5CDA"/>
    <w:rsid w:val="005D5DE7"/>
    <w:rsid w:val="005D61E7"/>
    <w:rsid w:val="005D6214"/>
    <w:rsid w:val="005D6593"/>
    <w:rsid w:val="005D67FB"/>
    <w:rsid w:val="005D6866"/>
    <w:rsid w:val="005D6AC4"/>
    <w:rsid w:val="005D6B01"/>
    <w:rsid w:val="005D6E49"/>
    <w:rsid w:val="005D73AF"/>
    <w:rsid w:val="005D77E7"/>
    <w:rsid w:val="005D7821"/>
    <w:rsid w:val="005D7D73"/>
    <w:rsid w:val="005D7DD5"/>
    <w:rsid w:val="005E0373"/>
    <w:rsid w:val="005E079D"/>
    <w:rsid w:val="005E0D7D"/>
    <w:rsid w:val="005E10C5"/>
    <w:rsid w:val="005E1476"/>
    <w:rsid w:val="005E161E"/>
    <w:rsid w:val="005E1C9E"/>
    <w:rsid w:val="005E1E3D"/>
    <w:rsid w:val="005E1FDA"/>
    <w:rsid w:val="005E2002"/>
    <w:rsid w:val="005E2608"/>
    <w:rsid w:val="005E29A5"/>
    <w:rsid w:val="005E2A37"/>
    <w:rsid w:val="005E2AD1"/>
    <w:rsid w:val="005E2CBE"/>
    <w:rsid w:val="005E2EBC"/>
    <w:rsid w:val="005E30C0"/>
    <w:rsid w:val="005E30E5"/>
    <w:rsid w:val="005E323E"/>
    <w:rsid w:val="005E324F"/>
    <w:rsid w:val="005E3A47"/>
    <w:rsid w:val="005E3CF3"/>
    <w:rsid w:val="005E3D06"/>
    <w:rsid w:val="005E3E74"/>
    <w:rsid w:val="005E3F37"/>
    <w:rsid w:val="005E404B"/>
    <w:rsid w:val="005E4121"/>
    <w:rsid w:val="005E4AA7"/>
    <w:rsid w:val="005E4AC5"/>
    <w:rsid w:val="005E4C82"/>
    <w:rsid w:val="005E4E95"/>
    <w:rsid w:val="005E4EEB"/>
    <w:rsid w:val="005E4F98"/>
    <w:rsid w:val="005E5114"/>
    <w:rsid w:val="005E522F"/>
    <w:rsid w:val="005E5272"/>
    <w:rsid w:val="005E56E7"/>
    <w:rsid w:val="005E56F5"/>
    <w:rsid w:val="005E5755"/>
    <w:rsid w:val="005E5A3F"/>
    <w:rsid w:val="005E5C33"/>
    <w:rsid w:val="005E6109"/>
    <w:rsid w:val="005E6625"/>
    <w:rsid w:val="005E677A"/>
    <w:rsid w:val="005E697B"/>
    <w:rsid w:val="005E6A07"/>
    <w:rsid w:val="005E6B65"/>
    <w:rsid w:val="005E7514"/>
    <w:rsid w:val="005E783A"/>
    <w:rsid w:val="005E79EB"/>
    <w:rsid w:val="005E7B1C"/>
    <w:rsid w:val="005F0473"/>
    <w:rsid w:val="005F0887"/>
    <w:rsid w:val="005F089C"/>
    <w:rsid w:val="005F09B1"/>
    <w:rsid w:val="005F0B8B"/>
    <w:rsid w:val="005F0C1E"/>
    <w:rsid w:val="005F0C85"/>
    <w:rsid w:val="005F0D83"/>
    <w:rsid w:val="005F1008"/>
    <w:rsid w:val="005F111F"/>
    <w:rsid w:val="005F15D8"/>
    <w:rsid w:val="005F17B5"/>
    <w:rsid w:val="005F19F2"/>
    <w:rsid w:val="005F1E9D"/>
    <w:rsid w:val="005F1F11"/>
    <w:rsid w:val="005F2052"/>
    <w:rsid w:val="005F20E5"/>
    <w:rsid w:val="005F2254"/>
    <w:rsid w:val="005F258D"/>
    <w:rsid w:val="005F285B"/>
    <w:rsid w:val="005F2A5D"/>
    <w:rsid w:val="005F2CB6"/>
    <w:rsid w:val="005F2D90"/>
    <w:rsid w:val="005F3280"/>
    <w:rsid w:val="005F32F1"/>
    <w:rsid w:val="005F35AB"/>
    <w:rsid w:val="005F3815"/>
    <w:rsid w:val="005F3D82"/>
    <w:rsid w:val="005F3EE9"/>
    <w:rsid w:val="005F3F31"/>
    <w:rsid w:val="005F4239"/>
    <w:rsid w:val="005F4595"/>
    <w:rsid w:val="005F4605"/>
    <w:rsid w:val="005F46B0"/>
    <w:rsid w:val="005F4DB3"/>
    <w:rsid w:val="005F4EED"/>
    <w:rsid w:val="005F50B8"/>
    <w:rsid w:val="005F5144"/>
    <w:rsid w:val="005F53BA"/>
    <w:rsid w:val="005F55A9"/>
    <w:rsid w:val="005F5677"/>
    <w:rsid w:val="005F59D6"/>
    <w:rsid w:val="005F5B95"/>
    <w:rsid w:val="005F5BA1"/>
    <w:rsid w:val="005F5F8F"/>
    <w:rsid w:val="005F5FD5"/>
    <w:rsid w:val="005F6213"/>
    <w:rsid w:val="005F65F1"/>
    <w:rsid w:val="005F67E3"/>
    <w:rsid w:val="005F681D"/>
    <w:rsid w:val="005F69CE"/>
    <w:rsid w:val="005F6A67"/>
    <w:rsid w:val="005F6A86"/>
    <w:rsid w:val="005F6F4D"/>
    <w:rsid w:val="005F7151"/>
    <w:rsid w:val="005F7AF3"/>
    <w:rsid w:val="005F7C06"/>
    <w:rsid w:val="005F7C46"/>
    <w:rsid w:val="005F7DBE"/>
    <w:rsid w:val="0060009F"/>
    <w:rsid w:val="006002C7"/>
    <w:rsid w:val="0060048A"/>
    <w:rsid w:val="00600881"/>
    <w:rsid w:val="00600984"/>
    <w:rsid w:val="00600CA3"/>
    <w:rsid w:val="00600F5B"/>
    <w:rsid w:val="0060148E"/>
    <w:rsid w:val="00601533"/>
    <w:rsid w:val="00601758"/>
    <w:rsid w:val="006019AA"/>
    <w:rsid w:val="00601B92"/>
    <w:rsid w:val="00601DBF"/>
    <w:rsid w:val="00601F46"/>
    <w:rsid w:val="006020CD"/>
    <w:rsid w:val="00602575"/>
    <w:rsid w:val="00602790"/>
    <w:rsid w:val="00602F77"/>
    <w:rsid w:val="0060319D"/>
    <w:rsid w:val="006031B8"/>
    <w:rsid w:val="00603823"/>
    <w:rsid w:val="00603AF0"/>
    <w:rsid w:val="00603BE9"/>
    <w:rsid w:val="00603C54"/>
    <w:rsid w:val="00603DE1"/>
    <w:rsid w:val="006040EE"/>
    <w:rsid w:val="00604CEA"/>
    <w:rsid w:val="00604F0E"/>
    <w:rsid w:val="00604F77"/>
    <w:rsid w:val="00605107"/>
    <w:rsid w:val="00605158"/>
    <w:rsid w:val="00605277"/>
    <w:rsid w:val="006054B3"/>
    <w:rsid w:val="006055A4"/>
    <w:rsid w:val="0060569F"/>
    <w:rsid w:val="00605A19"/>
    <w:rsid w:val="00605D35"/>
    <w:rsid w:val="00605E53"/>
    <w:rsid w:val="006064B2"/>
    <w:rsid w:val="00606716"/>
    <w:rsid w:val="006069E4"/>
    <w:rsid w:val="00606CCF"/>
    <w:rsid w:val="00606DB5"/>
    <w:rsid w:val="0060725E"/>
    <w:rsid w:val="00607639"/>
    <w:rsid w:val="00607711"/>
    <w:rsid w:val="0060798B"/>
    <w:rsid w:val="00607B21"/>
    <w:rsid w:val="00610198"/>
    <w:rsid w:val="00610547"/>
    <w:rsid w:val="00610A23"/>
    <w:rsid w:val="00610BBA"/>
    <w:rsid w:val="00610DAD"/>
    <w:rsid w:val="00610E04"/>
    <w:rsid w:val="00610F8B"/>
    <w:rsid w:val="006114F2"/>
    <w:rsid w:val="00611588"/>
    <w:rsid w:val="006115EF"/>
    <w:rsid w:val="0061193E"/>
    <w:rsid w:val="006119E3"/>
    <w:rsid w:val="00611A57"/>
    <w:rsid w:val="00611E5A"/>
    <w:rsid w:val="006123B5"/>
    <w:rsid w:val="00612429"/>
    <w:rsid w:val="00612450"/>
    <w:rsid w:val="00612590"/>
    <w:rsid w:val="00612686"/>
    <w:rsid w:val="0061271B"/>
    <w:rsid w:val="00612BBB"/>
    <w:rsid w:val="0061307F"/>
    <w:rsid w:val="0061327A"/>
    <w:rsid w:val="006133FE"/>
    <w:rsid w:val="006136AC"/>
    <w:rsid w:val="00613765"/>
    <w:rsid w:val="0061388B"/>
    <w:rsid w:val="00613A37"/>
    <w:rsid w:val="00613C6B"/>
    <w:rsid w:val="00613D41"/>
    <w:rsid w:val="00613EA9"/>
    <w:rsid w:val="00614009"/>
    <w:rsid w:val="00614087"/>
    <w:rsid w:val="00614313"/>
    <w:rsid w:val="00614498"/>
    <w:rsid w:val="00614548"/>
    <w:rsid w:val="006148D4"/>
    <w:rsid w:val="00614992"/>
    <w:rsid w:val="00614AB9"/>
    <w:rsid w:val="00614CE9"/>
    <w:rsid w:val="00615055"/>
    <w:rsid w:val="0061512D"/>
    <w:rsid w:val="00615601"/>
    <w:rsid w:val="00615638"/>
    <w:rsid w:val="0061570E"/>
    <w:rsid w:val="0061598E"/>
    <w:rsid w:val="00615C02"/>
    <w:rsid w:val="00615DF1"/>
    <w:rsid w:val="0061605B"/>
    <w:rsid w:val="00616253"/>
    <w:rsid w:val="00616286"/>
    <w:rsid w:val="0061637D"/>
    <w:rsid w:val="00616537"/>
    <w:rsid w:val="00616A75"/>
    <w:rsid w:val="00616BD6"/>
    <w:rsid w:val="00616CBB"/>
    <w:rsid w:val="00616CE2"/>
    <w:rsid w:val="00616EE9"/>
    <w:rsid w:val="00616F23"/>
    <w:rsid w:val="0061731A"/>
    <w:rsid w:val="00617548"/>
    <w:rsid w:val="00617BF1"/>
    <w:rsid w:val="00617C77"/>
    <w:rsid w:val="00617DAB"/>
    <w:rsid w:val="00617E61"/>
    <w:rsid w:val="006203C5"/>
    <w:rsid w:val="0062059A"/>
    <w:rsid w:val="006209D4"/>
    <w:rsid w:val="00620A87"/>
    <w:rsid w:val="00620B6C"/>
    <w:rsid w:val="00620D94"/>
    <w:rsid w:val="00620E3A"/>
    <w:rsid w:val="00620FF2"/>
    <w:rsid w:val="00621443"/>
    <w:rsid w:val="0062154B"/>
    <w:rsid w:val="00621736"/>
    <w:rsid w:val="00621EA3"/>
    <w:rsid w:val="00622202"/>
    <w:rsid w:val="00622275"/>
    <w:rsid w:val="0062246C"/>
    <w:rsid w:val="006225E1"/>
    <w:rsid w:val="0062284C"/>
    <w:rsid w:val="006229E7"/>
    <w:rsid w:val="00622D16"/>
    <w:rsid w:val="006236F1"/>
    <w:rsid w:val="006236F4"/>
    <w:rsid w:val="0062392D"/>
    <w:rsid w:val="00623ABC"/>
    <w:rsid w:val="00623F8A"/>
    <w:rsid w:val="00624231"/>
    <w:rsid w:val="00624662"/>
    <w:rsid w:val="0062468B"/>
    <w:rsid w:val="00624774"/>
    <w:rsid w:val="00624B33"/>
    <w:rsid w:val="00624B50"/>
    <w:rsid w:val="00624E3F"/>
    <w:rsid w:val="00625207"/>
    <w:rsid w:val="0062551C"/>
    <w:rsid w:val="00625523"/>
    <w:rsid w:val="006256F8"/>
    <w:rsid w:val="00625BFF"/>
    <w:rsid w:val="00625D75"/>
    <w:rsid w:val="00625F0B"/>
    <w:rsid w:val="00625F39"/>
    <w:rsid w:val="00625F8F"/>
    <w:rsid w:val="00626142"/>
    <w:rsid w:val="00626172"/>
    <w:rsid w:val="00626534"/>
    <w:rsid w:val="006265CF"/>
    <w:rsid w:val="006267E2"/>
    <w:rsid w:val="00626C6D"/>
    <w:rsid w:val="00626C78"/>
    <w:rsid w:val="00626EC0"/>
    <w:rsid w:val="00627577"/>
    <w:rsid w:val="00627758"/>
    <w:rsid w:val="00627812"/>
    <w:rsid w:val="00627A51"/>
    <w:rsid w:val="00627C54"/>
    <w:rsid w:val="00627D51"/>
    <w:rsid w:val="006300C7"/>
    <w:rsid w:val="00631069"/>
    <w:rsid w:val="006312F2"/>
    <w:rsid w:val="0063197D"/>
    <w:rsid w:val="00631D05"/>
    <w:rsid w:val="00631F28"/>
    <w:rsid w:val="006321C8"/>
    <w:rsid w:val="00632A4B"/>
    <w:rsid w:val="00632A5A"/>
    <w:rsid w:val="00632C36"/>
    <w:rsid w:val="00633325"/>
    <w:rsid w:val="00633528"/>
    <w:rsid w:val="00633571"/>
    <w:rsid w:val="006337C3"/>
    <w:rsid w:val="00633AF8"/>
    <w:rsid w:val="00633BB4"/>
    <w:rsid w:val="00633C2C"/>
    <w:rsid w:val="00633C67"/>
    <w:rsid w:val="00633C87"/>
    <w:rsid w:val="00633EF9"/>
    <w:rsid w:val="00634080"/>
    <w:rsid w:val="006344C7"/>
    <w:rsid w:val="006344D6"/>
    <w:rsid w:val="00634502"/>
    <w:rsid w:val="006351DA"/>
    <w:rsid w:val="00635390"/>
    <w:rsid w:val="00635916"/>
    <w:rsid w:val="00635B65"/>
    <w:rsid w:val="00635CC6"/>
    <w:rsid w:val="00635FA3"/>
    <w:rsid w:val="00636407"/>
    <w:rsid w:val="00636411"/>
    <w:rsid w:val="00636419"/>
    <w:rsid w:val="00636439"/>
    <w:rsid w:val="006364B1"/>
    <w:rsid w:val="00636694"/>
    <w:rsid w:val="00636CAE"/>
    <w:rsid w:val="00636E8E"/>
    <w:rsid w:val="00637152"/>
    <w:rsid w:val="00637509"/>
    <w:rsid w:val="00637823"/>
    <w:rsid w:val="00637D48"/>
    <w:rsid w:val="00637F74"/>
    <w:rsid w:val="00640149"/>
    <w:rsid w:val="00640201"/>
    <w:rsid w:val="00640229"/>
    <w:rsid w:val="00640959"/>
    <w:rsid w:val="00640B9F"/>
    <w:rsid w:val="00640DA4"/>
    <w:rsid w:val="00641236"/>
    <w:rsid w:val="006412FD"/>
    <w:rsid w:val="00641395"/>
    <w:rsid w:val="0064148D"/>
    <w:rsid w:val="0064185C"/>
    <w:rsid w:val="006418B3"/>
    <w:rsid w:val="00641E32"/>
    <w:rsid w:val="006420F3"/>
    <w:rsid w:val="0064248A"/>
    <w:rsid w:val="00642517"/>
    <w:rsid w:val="006425AF"/>
    <w:rsid w:val="00642A68"/>
    <w:rsid w:val="00642CD0"/>
    <w:rsid w:val="00642E73"/>
    <w:rsid w:val="00642EA4"/>
    <w:rsid w:val="00642F02"/>
    <w:rsid w:val="0064305C"/>
    <w:rsid w:val="0064307E"/>
    <w:rsid w:val="0064327C"/>
    <w:rsid w:val="0064350E"/>
    <w:rsid w:val="006435A1"/>
    <w:rsid w:val="0064367E"/>
    <w:rsid w:val="00644031"/>
    <w:rsid w:val="0064435B"/>
    <w:rsid w:val="00644360"/>
    <w:rsid w:val="00644548"/>
    <w:rsid w:val="00644687"/>
    <w:rsid w:val="00644A3A"/>
    <w:rsid w:val="00644A7E"/>
    <w:rsid w:val="00644E14"/>
    <w:rsid w:val="0064536B"/>
    <w:rsid w:val="00645512"/>
    <w:rsid w:val="00645766"/>
    <w:rsid w:val="00645AE2"/>
    <w:rsid w:val="00645BF6"/>
    <w:rsid w:val="00645E05"/>
    <w:rsid w:val="00645FAF"/>
    <w:rsid w:val="00646439"/>
    <w:rsid w:val="00646998"/>
    <w:rsid w:val="00646DA8"/>
    <w:rsid w:val="00646F9F"/>
    <w:rsid w:val="0064741A"/>
    <w:rsid w:val="006474C4"/>
    <w:rsid w:val="0064781A"/>
    <w:rsid w:val="006478AB"/>
    <w:rsid w:val="00647BAC"/>
    <w:rsid w:val="00647FD6"/>
    <w:rsid w:val="00647FF6"/>
    <w:rsid w:val="00650162"/>
    <w:rsid w:val="0065018D"/>
    <w:rsid w:val="0065024E"/>
    <w:rsid w:val="00650436"/>
    <w:rsid w:val="0065083C"/>
    <w:rsid w:val="006509AC"/>
    <w:rsid w:val="00650E7A"/>
    <w:rsid w:val="00650F4C"/>
    <w:rsid w:val="0065148A"/>
    <w:rsid w:val="006516A3"/>
    <w:rsid w:val="006519DF"/>
    <w:rsid w:val="00651A59"/>
    <w:rsid w:val="00651E3F"/>
    <w:rsid w:val="006520C6"/>
    <w:rsid w:val="00652169"/>
    <w:rsid w:val="0065257A"/>
    <w:rsid w:val="00652B39"/>
    <w:rsid w:val="00652B89"/>
    <w:rsid w:val="00652BA6"/>
    <w:rsid w:val="00652BA7"/>
    <w:rsid w:val="00652C26"/>
    <w:rsid w:val="00652C76"/>
    <w:rsid w:val="00652DA0"/>
    <w:rsid w:val="00653627"/>
    <w:rsid w:val="00653727"/>
    <w:rsid w:val="00653805"/>
    <w:rsid w:val="00653807"/>
    <w:rsid w:val="00653B07"/>
    <w:rsid w:val="00653BAD"/>
    <w:rsid w:val="00653E9D"/>
    <w:rsid w:val="00653EE5"/>
    <w:rsid w:val="006542A1"/>
    <w:rsid w:val="006544C7"/>
    <w:rsid w:val="00654545"/>
    <w:rsid w:val="0065460F"/>
    <w:rsid w:val="00654898"/>
    <w:rsid w:val="00654D0E"/>
    <w:rsid w:val="00654D3A"/>
    <w:rsid w:val="00654E90"/>
    <w:rsid w:val="006551CC"/>
    <w:rsid w:val="00655230"/>
    <w:rsid w:val="00655399"/>
    <w:rsid w:val="0065544B"/>
    <w:rsid w:val="00655492"/>
    <w:rsid w:val="006554C2"/>
    <w:rsid w:val="006558CB"/>
    <w:rsid w:val="0065595F"/>
    <w:rsid w:val="00655AF6"/>
    <w:rsid w:val="00655C7E"/>
    <w:rsid w:val="00655CB6"/>
    <w:rsid w:val="00655DD5"/>
    <w:rsid w:val="00655DE8"/>
    <w:rsid w:val="00655FB2"/>
    <w:rsid w:val="00656052"/>
    <w:rsid w:val="006560F9"/>
    <w:rsid w:val="00656251"/>
    <w:rsid w:val="006564A0"/>
    <w:rsid w:val="006564E1"/>
    <w:rsid w:val="00656640"/>
    <w:rsid w:val="00656777"/>
    <w:rsid w:val="00656797"/>
    <w:rsid w:val="0065687B"/>
    <w:rsid w:val="00656CBF"/>
    <w:rsid w:val="00656DF2"/>
    <w:rsid w:val="00657130"/>
    <w:rsid w:val="00657174"/>
    <w:rsid w:val="00657248"/>
    <w:rsid w:val="00657432"/>
    <w:rsid w:val="0065743A"/>
    <w:rsid w:val="0065784A"/>
    <w:rsid w:val="006579F1"/>
    <w:rsid w:val="006600BE"/>
    <w:rsid w:val="0066013A"/>
    <w:rsid w:val="00660141"/>
    <w:rsid w:val="006603FB"/>
    <w:rsid w:val="0066066F"/>
    <w:rsid w:val="00660800"/>
    <w:rsid w:val="006608B2"/>
    <w:rsid w:val="0066093A"/>
    <w:rsid w:val="0066098C"/>
    <w:rsid w:val="00660B29"/>
    <w:rsid w:val="00660B2F"/>
    <w:rsid w:val="00660CD0"/>
    <w:rsid w:val="00660D41"/>
    <w:rsid w:val="00660F4C"/>
    <w:rsid w:val="00660F4D"/>
    <w:rsid w:val="00661786"/>
    <w:rsid w:val="006618FE"/>
    <w:rsid w:val="00661B95"/>
    <w:rsid w:val="0066212C"/>
    <w:rsid w:val="006623D3"/>
    <w:rsid w:val="00662BC7"/>
    <w:rsid w:val="00662C74"/>
    <w:rsid w:val="00662D19"/>
    <w:rsid w:val="00663215"/>
    <w:rsid w:val="00663975"/>
    <w:rsid w:val="006639E4"/>
    <w:rsid w:val="006639F3"/>
    <w:rsid w:val="00663A59"/>
    <w:rsid w:val="00663C65"/>
    <w:rsid w:val="00663DE3"/>
    <w:rsid w:val="00663FDD"/>
    <w:rsid w:val="00663FF4"/>
    <w:rsid w:val="00663FF9"/>
    <w:rsid w:val="00664131"/>
    <w:rsid w:val="006641DF"/>
    <w:rsid w:val="006643B6"/>
    <w:rsid w:val="006644AD"/>
    <w:rsid w:val="00664698"/>
    <w:rsid w:val="00664709"/>
    <w:rsid w:val="00664C88"/>
    <w:rsid w:val="00664CBE"/>
    <w:rsid w:val="00664EA6"/>
    <w:rsid w:val="0066504C"/>
    <w:rsid w:val="00665072"/>
    <w:rsid w:val="0066518C"/>
    <w:rsid w:val="00665B05"/>
    <w:rsid w:val="00665BDD"/>
    <w:rsid w:val="00665D87"/>
    <w:rsid w:val="00666005"/>
    <w:rsid w:val="006660BC"/>
    <w:rsid w:val="006661E1"/>
    <w:rsid w:val="006665BA"/>
    <w:rsid w:val="006665CF"/>
    <w:rsid w:val="00666A6A"/>
    <w:rsid w:val="00666AFF"/>
    <w:rsid w:val="00666D95"/>
    <w:rsid w:val="00667010"/>
    <w:rsid w:val="0066732D"/>
    <w:rsid w:val="006678EC"/>
    <w:rsid w:val="00667AAC"/>
    <w:rsid w:val="00667CCE"/>
    <w:rsid w:val="00667D5A"/>
    <w:rsid w:val="006706B8"/>
    <w:rsid w:val="00670807"/>
    <w:rsid w:val="00670B0D"/>
    <w:rsid w:val="00670CB5"/>
    <w:rsid w:val="0067164E"/>
    <w:rsid w:val="0067166A"/>
    <w:rsid w:val="006717E3"/>
    <w:rsid w:val="00671848"/>
    <w:rsid w:val="00671894"/>
    <w:rsid w:val="00671D93"/>
    <w:rsid w:val="00672029"/>
    <w:rsid w:val="0067222C"/>
    <w:rsid w:val="0067245F"/>
    <w:rsid w:val="00672A78"/>
    <w:rsid w:val="00672BDC"/>
    <w:rsid w:val="00672E4F"/>
    <w:rsid w:val="006739BC"/>
    <w:rsid w:val="00673AC2"/>
    <w:rsid w:val="00673ACF"/>
    <w:rsid w:val="00673C1A"/>
    <w:rsid w:val="00673C71"/>
    <w:rsid w:val="00673F18"/>
    <w:rsid w:val="00673F23"/>
    <w:rsid w:val="00674059"/>
    <w:rsid w:val="00674110"/>
    <w:rsid w:val="00674208"/>
    <w:rsid w:val="0067445F"/>
    <w:rsid w:val="006744EC"/>
    <w:rsid w:val="00674628"/>
    <w:rsid w:val="006746F3"/>
    <w:rsid w:val="006748F7"/>
    <w:rsid w:val="00674D68"/>
    <w:rsid w:val="00674E62"/>
    <w:rsid w:val="00674F3F"/>
    <w:rsid w:val="00675356"/>
    <w:rsid w:val="00675534"/>
    <w:rsid w:val="006758E4"/>
    <w:rsid w:val="00675A53"/>
    <w:rsid w:val="00675B2A"/>
    <w:rsid w:val="00675BD5"/>
    <w:rsid w:val="00675CD3"/>
    <w:rsid w:val="00675D14"/>
    <w:rsid w:val="00675E50"/>
    <w:rsid w:val="00675F7D"/>
    <w:rsid w:val="006762BE"/>
    <w:rsid w:val="00676763"/>
    <w:rsid w:val="00676C94"/>
    <w:rsid w:val="006773A0"/>
    <w:rsid w:val="006773DE"/>
    <w:rsid w:val="00677938"/>
    <w:rsid w:val="006800BD"/>
    <w:rsid w:val="006802FE"/>
    <w:rsid w:val="0068040C"/>
    <w:rsid w:val="006804AA"/>
    <w:rsid w:val="0068060D"/>
    <w:rsid w:val="006806FB"/>
    <w:rsid w:val="006808B2"/>
    <w:rsid w:val="00680BAF"/>
    <w:rsid w:val="00680C34"/>
    <w:rsid w:val="00680C8A"/>
    <w:rsid w:val="00680D9F"/>
    <w:rsid w:val="00680E48"/>
    <w:rsid w:val="006810E9"/>
    <w:rsid w:val="00681354"/>
    <w:rsid w:val="0068155E"/>
    <w:rsid w:val="006815A2"/>
    <w:rsid w:val="00681998"/>
    <w:rsid w:val="00681ED4"/>
    <w:rsid w:val="00681F26"/>
    <w:rsid w:val="006820D3"/>
    <w:rsid w:val="006822A2"/>
    <w:rsid w:val="00682496"/>
    <w:rsid w:val="00682540"/>
    <w:rsid w:val="0068258A"/>
    <w:rsid w:val="0068284B"/>
    <w:rsid w:val="00682FFD"/>
    <w:rsid w:val="00683458"/>
    <w:rsid w:val="00683459"/>
    <w:rsid w:val="00683F7D"/>
    <w:rsid w:val="00684668"/>
    <w:rsid w:val="006846B9"/>
    <w:rsid w:val="006847BC"/>
    <w:rsid w:val="006847D9"/>
    <w:rsid w:val="00684EC6"/>
    <w:rsid w:val="0068511B"/>
    <w:rsid w:val="006851F8"/>
    <w:rsid w:val="0068536D"/>
    <w:rsid w:val="006853BF"/>
    <w:rsid w:val="006855E0"/>
    <w:rsid w:val="006856EA"/>
    <w:rsid w:val="006857B4"/>
    <w:rsid w:val="00685986"/>
    <w:rsid w:val="00685A75"/>
    <w:rsid w:val="00685DBE"/>
    <w:rsid w:val="00685F0F"/>
    <w:rsid w:val="00685FED"/>
    <w:rsid w:val="00686265"/>
    <w:rsid w:val="006863BF"/>
    <w:rsid w:val="006864DF"/>
    <w:rsid w:val="00686661"/>
    <w:rsid w:val="0068697F"/>
    <w:rsid w:val="00686BAE"/>
    <w:rsid w:val="006871F7"/>
    <w:rsid w:val="00687643"/>
    <w:rsid w:val="00687B9B"/>
    <w:rsid w:val="00687E1A"/>
    <w:rsid w:val="00687E88"/>
    <w:rsid w:val="0069012F"/>
    <w:rsid w:val="006905BC"/>
    <w:rsid w:val="006907E4"/>
    <w:rsid w:val="00690869"/>
    <w:rsid w:val="00690980"/>
    <w:rsid w:val="00690A05"/>
    <w:rsid w:val="00690C2B"/>
    <w:rsid w:val="00690D38"/>
    <w:rsid w:val="00691110"/>
    <w:rsid w:val="006913B6"/>
    <w:rsid w:val="00691477"/>
    <w:rsid w:val="006914B3"/>
    <w:rsid w:val="006915CE"/>
    <w:rsid w:val="0069160E"/>
    <w:rsid w:val="00691638"/>
    <w:rsid w:val="006922CF"/>
    <w:rsid w:val="006926B9"/>
    <w:rsid w:val="00692ACF"/>
    <w:rsid w:val="00692CEB"/>
    <w:rsid w:val="00692E3F"/>
    <w:rsid w:val="00692EF8"/>
    <w:rsid w:val="006930DA"/>
    <w:rsid w:val="00693349"/>
    <w:rsid w:val="00693C28"/>
    <w:rsid w:val="00694100"/>
    <w:rsid w:val="006942DB"/>
    <w:rsid w:val="00694459"/>
    <w:rsid w:val="00694672"/>
    <w:rsid w:val="0069467F"/>
    <w:rsid w:val="00694922"/>
    <w:rsid w:val="006949F3"/>
    <w:rsid w:val="00694BA4"/>
    <w:rsid w:val="006950A7"/>
    <w:rsid w:val="0069564A"/>
    <w:rsid w:val="00695D56"/>
    <w:rsid w:val="00695D93"/>
    <w:rsid w:val="00695E82"/>
    <w:rsid w:val="006961CE"/>
    <w:rsid w:val="0069634A"/>
    <w:rsid w:val="0069637E"/>
    <w:rsid w:val="00696542"/>
    <w:rsid w:val="00696544"/>
    <w:rsid w:val="00696594"/>
    <w:rsid w:val="0069673E"/>
    <w:rsid w:val="00696C59"/>
    <w:rsid w:val="00696ED1"/>
    <w:rsid w:val="006972C3"/>
    <w:rsid w:val="006974D7"/>
    <w:rsid w:val="0069758E"/>
    <w:rsid w:val="0069763A"/>
    <w:rsid w:val="0069795D"/>
    <w:rsid w:val="00697EFE"/>
    <w:rsid w:val="006A03EE"/>
    <w:rsid w:val="006A0598"/>
    <w:rsid w:val="006A06C2"/>
    <w:rsid w:val="006A0B35"/>
    <w:rsid w:val="006A0B7A"/>
    <w:rsid w:val="006A0C0A"/>
    <w:rsid w:val="006A0D75"/>
    <w:rsid w:val="006A0F80"/>
    <w:rsid w:val="006A159F"/>
    <w:rsid w:val="006A1720"/>
    <w:rsid w:val="006A18A2"/>
    <w:rsid w:val="006A1A14"/>
    <w:rsid w:val="006A1ADC"/>
    <w:rsid w:val="006A1B4B"/>
    <w:rsid w:val="006A1B5C"/>
    <w:rsid w:val="006A1C76"/>
    <w:rsid w:val="006A1D12"/>
    <w:rsid w:val="006A2007"/>
    <w:rsid w:val="006A20D2"/>
    <w:rsid w:val="006A213A"/>
    <w:rsid w:val="006A228C"/>
    <w:rsid w:val="006A26EE"/>
    <w:rsid w:val="006A291F"/>
    <w:rsid w:val="006A2A95"/>
    <w:rsid w:val="006A2B7D"/>
    <w:rsid w:val="006A3045"/>
    <w:rsid w:val="006A30BD"/>
    <w:rsid w:val="006A312E"/>
    <w:rsid w:val="006A31E0"/>
    <w:rsid w:val="006A3356"/>
    <w:rsid w:val="006A358A"/>
    <w:rsid w:val="006A3793"/>
    <w:rsid w:val="006A39D8"/>
    <w:rsid w:val="006A3CDE"/>
    <w:rsid w:val="006A46A0"/>
    <w:rsid w:val="006A4858"/>
    <w:rsid w:val="006A4955"/>
    <w:rsid w:val="006A49D7"/>
    <w:rsid w:val="006A49F0"/>
    <w:rsid w:val="006A4C94"/>
    <w:rsid w:val="006A528C"/>
    <w:rsid w:val="006A54F8"/>
    <w:rsid w:val="006A594A"/>
    <w:rsid w:val="006A5CF0"/>
    <w:rsid w:val="006A5DC4"/>
    <w:rsid w:val="006A616C"/>
    <w:rsid w:val="006A617B"/>
    <w:rsid w:val="006A6257"/>
    <w:rsid w:val="006A630B"/>
    <w:rsid w:val="006A63A6"/>
    <w:rsid w:val="006A6B2F"/>
    <w:rsid w:val="006A6BD8"/>
    <w:rsid w:val="006A7460"/>
    <w:rsid w:val="006A749C"/>
    <w:rsid w:val="006A7857"/>
    <w:rsid w:val="006A7A92"/>
    <w:rsid w:val="006A7AAC"/>
    <w:rsid w:val="006A7D42"/>
    <w:rsid w:val="006A7D95"/>
    <w:rsid w:val="006B02E7"/>
    <w:rsid w:val="006B0322"/>
    <w:rsid w:val="006B03BA"/>
    <w:rsid w:val="006B0507"/>
    <w:rsid w:val="006B0555"/>
    <w:rsid w:val="006B09B8"/>
    <w:rsid w:val="006B0D77"/>
    <w:rsid w:val="006B10A8"/>
    <w:rsid w:val="006B10BF"/>
    <w:rsid w:val="006B1163"/>
    <w:rsid w:val="006B1276"/>
    <w:rsid w:val="006B1327"/>
    <w:rsid w:val="006B1636"/>
    <w:rsid w:val="006B1956"/>
    <w:rsid w:val="006B1A39"/>
    <w:rsid w:val="006B1ECB"/>
    <w:rsid w:val="006B218F"/>
    <w:rsid w:val="006B2649"/>
    <w:rsid w:val="006B2EC1"/>
    <w:rsid w:val="006B2FCC"/>
    <w:rsid w:val="006B315B"/>
    <w:rsid w:val="006B3748"/>
    <w:rsid w:val="006B38E4"/>
    <w:rsid w:val="006B39DD"/>
    <w:rsid w:val="006B3B13"/>
    <w:rsid w:val="006B3D7A"/>
    <w:rsid w:val="006B3D7D"/>
    <w:rsid w:val="006B3FFC"/>
    <w:rsid w:val="006B42D0"/>
    <w:rsid w:val="006B4426"/>
    <w:rsid w:val="006B458C"/>
    <w:rsid w:val="006B45BE"/>
    <w:rsid w:val="006B4734"/>
    <w:rsid w:val="006B4B06"/>
    <w:rsid w:val="006B4B38"/>
    <w:rsid w:val="006B4D46"/>
    <w:rsid w:val="006B4D5F"/>
    <w:rsid w:val="006B4FC0"/>
    <w:rsid w:val="006B52DC"/>
    <w:rsid w:val="006B54BB"/>
    <w:rsid w:val="006B5676"/>
    <w:rsid w:val="006B58B7"/>
    <w:rsid w:val="006B58CE"/>
    <w:rsid w:val="006B5EB3"/>
    <w:rsid w:val="006B5F1C"/>
    <w:rsid w:val="006B611F"/>
    <w:rsid w:val="006B61BB"/>
    <w:rsid w:val="006B63E8"/>
    <w:rsid w:val="006B6561"/>
    <w:rsid w:val="006B6866"/>
    <w:rsid w:val="006B6942"/>
    <w:rsid w:val="006B69B7"/>
    <w:rsid w:val="006B6C23"/>
    <w:rsid w:val="006B6CD4"/>
    <w:rsid w:val="006B6D66"/>
    <w:rsid w:val="006B6F4F"/>
    <w:rsid w:val="006B701F"/>
    <w:rsid w:val="006B7045"/>
    <w:rsid w:val="006B7342"/>
    <w:rsid w:val="006B73BF"/>
    <w:rsid w:val="006B7914"/>
    <w:rsid w:val="006B7B5F"/>
    <w:rsid w:val="006C028E"/>
    <w:rsid w:val="006C04F8"/>
    <w:rsid w:val="006C061A"/>
    <w:rsid w:val="006C0B7D"/>
    <w:rsid w:val="006C1031"/>
    <w:rsid w:val="006C11A5"/>
    <w:rsid w:val="006C1580"/>
    <w:rsid w:val="006C1947"/>
    <w:rsid w:val="006C194D"/>
    <w:rsid w:val="006C1E36"/>
    <w:rsid w:val="006C1F08"/>
    <w:rsid w:val="006C2094"/>
    <w:rsid w:val="006C219A"/>
    <w:rsid w:val="006C2203"/>
    <w:rsid w:val="006C2365"/>
    <w:rsid w:val="006C24A8"/>
    <w:rsid w:val="006C25DD"/>
    <w:rsid w:val="006C25F4"/>
    <w:rsid w:val="006C2800"/>
    <w:rsid w:val="006C2832"/>
    <w:rsid w:val="006C2B0A"/>
    <w:rsid w:val="006C2C4F"/>
    <w:rsid w:val="006C2C7B"/>
    <w:rsid w:val="006C2C7C"/>
    <w:rsid w:val="006C2DE1"/>
    <w:rsid w:val="006C2E1E"/>
    <w:rsid w:val="006C3239"/>
    <w:rsid w:val="006C33CE"/>
    <w:rsid w:val="006C35F1"/>
    <w:rsid w:val="006C39D9"/>
    <w:rsid w:val="006C3A5E"/>
    <w:rsid w:val="006C3D6C"/>
    <w:rsid w:val="006C4446"/>
    <w:rsid w:val="006C475D"/>
    <w:rsid w:val="006C4925"/>
    <w:rsid w:val="006C4A98"/>
    <w:rsid w:val="006C4C59"/>
    <w:rsid w:val="006C4E9C"/>
    <w:rsid w:val="006C4F29"/>
    <w:rsid w:val="006C525F"/>
    <w:rsid w:val="006C5384"/>
    <w:rsid w:val="006C5670"/>
    <w:rsid w:val="006C5757"/>
    <w:rsid w:val="006C5AFD"/>
    <w:rsid w:val="006C5D6A"/>
    <w:rsid w:val="006C5F3C"/>
    <w:rsid w:val="006C61D2"/>
    <w:rsid w:val="006C61F1"/>
    <w:rsid w:val="006C634A"/>
    <w:rsid w:val="006C6658"/>
    <w:rsid w:val="006C69C5"/>
    <w:rsid w:val="006C6CBD"/>
    <w:rsid w:val="006C6EE9"/>
    <w:rsid w:val="006C6F6D"/>
    <w:rsid w:val="006C700B"/>
    <w:rsid w:val="006C739F"/>
    <w:rsid w:val="006C7752"/>
    <w:rsid w:val="006C7815"/>
    <w:rsid w:val="006C7896"/>
    <w:rsid w:val="006C7AB5"/>
    <w:rsid w:val="006C7B1C"/>
    <w:rsid w:val="006D08F7"/>
    <w:rsid w:val="006D0927"/>
    <w:rsid w:val="006D0D0C"/>
    <w:rsid w:val="006D0D6C"/>
    <w:rsid w:val="006D0F6F"/>
    <w:rsid w:val="006D109A"/>
    <w:rsid w:val="006D12D4"/>
    <w:rsid w:val="006D1339"/>
    <w:rsid w:val="006D15DC"/>
    <w:rsid w:val="006D1624"/>
    <w:rsid w:val="006D17C5"/>
    <w:rsid w:val="006D1C12"/>
    <w:rsid w:val="006D1F7F"/>
    <w:rsid w:val="006D1FAC"/>
    <w:rsid w:val="006D2464"/>
    <w:rsid w:val="006D2527"/>
    <w:rsid w:val="006D2A18"/>
    <w:rsid w:val="006D2BC6"/>
    <w:rsid w:val="006D2DA1"/>
    <w:rsid w:val="006D3347"/>
    <w:rsid w:val="006D33D2"/>
    <w:rsid w:val="006D363A"/>
    <w:rsid w:val="006D37F7"/>
    <w:rsid w:val="006D43B3"/>
    <w:rsid w:val="006D443B"/>
    <w:rsid w:val="006D4647"/>
    <w:rsid w:val="006D50B6"/>
    <w:rsid w:val="006D5188"/>
    <w:rsid w:val="006D544F"/>
    <w:rsid w:val="006D55A3"/>
    <w:rsid w:val="006D56CB"/>
    <w:rsid w:val="006D5894"/>
    <w:rsid w:val="006D5D6A"/>
    <w:rsid w:val="006D5F97"/>
    <w:rsid w:val="006D6349"/>
    <w:rsid w:val="006D6C36"/>
    <w:rsid w:val="006D6D5B"/>
    <w:rsid w:val="006D70B1"/>
    <w:rsid w:val="006D70B3"/>
    <w:rsid w:val="006D728C"/>
    <w:rsid w:val="006D73DF"/>
    <w:rsid w:val="006D7486"/>
    <w:rsid w:val="006D750B"/>
    <w:rsid w:val="006D782A"/>
    <w:rsid w:val="006D7B06"/>
    <w:rsid w:val="006D7B0F"/>
    <w:rsid w:val="006E01BC"/>
    <w:rsid w:val="006E0364"/>
    <w:rsid w:val="006E0483"/>
    <w:rsid w:val="006E0785"/>
    <w:rsid w:val="006E08D3"/>
    <w:rsid w:val="006E0AB6"/>
    <w:rsid w:val="006E146D"/>
    <w:rsid w:val="006E14CE"/>
    <w:rsid w:val="006E1593"/>
    <w:rsid w:val="006E1692"/>
    <w:rsid w:val="006E1788"/>
    <w:rsid w:val="006E1A16"/>
    <w:rsid w:val="006E1A98"/>
    <w:rsid w:val="006E1CEF"/>
    <w:rsid w:val="006E1F2D"/>
    <w:rsid w:val="006E1FCC"/>
    <w:rsid w:val="006E21BE"/>
    <w:rsid w:val="006E2420"/>
    <w:rsid w:val="006E2750"/>
    <w:rsid w:val="006E2990"/>
    <w:rsid w:val="006E2A29"/>
    <w:rsid w:val="006E37DB"/>
    <w:rsid w:val="006E381B"/>
    <w:rsid w:val="006E3AF7"/>
    <w:rsid w:val="006E3DBB"/>
    <w:rsid w:val="006E431D"/>
    <w:rsid w:val="006E44BB"/>
    <w:rsid w:val="006E4826"/>
    <w:rsid w:val="006E4952"/>
    <w:rsid w:val="006E4CC2"/>
    <w:rsid w:val="006E5226"/>
    <w:rsid w:val="006E5532"/>
    <w:rsid w:val="006E572D"/>
    <w:rsid w:val="006E5856"/>
    <w:rsid w:val="006E6162"/>
    <w:rsid w:val="006E629C"/>
    <w:rsid w:val="006E6749"/>
    <w:rsid w:val="006E7201"/>
    <w:rsid w:val="006E7300"/>
    <w:rsid w:val="006E73BC"/>
    <w:rsid w:val="006E7829"/>
    <w:rsid w:val="006E79A3"/>
    <w:rsid w:val="006E7B1D"/>
    <w:rsid w:val="006E7FF1"/>
    <w:rsid w:val="006F0155"/>
    <w:rsid w:val="006F0164"/>
    <w:rsid w:val="006F06CE"/>
    <w:rsid w:val="006F0C48"/>
    <w:rsid w:val="006F0D46"/>
    <w:rsid w:val="006F1075"/>
    <w:rsid w:val="006F1495"/>
    <w:rsid w:val="006F1497"/>
    <w:rsid w:val="006F1527"/>
    <w:rsid w:val="006F1586"/>
    <w:rsid w:val="006F1743"/>
    <w:rsid w:val="006F1A9F"/>
    <w:rsid w:val="006F1E76"/>
    <w:rsid w:val="006F203D"/>
    <w:rsid w:val="006F2064"/>
    <w:rsid w:val="006F2144"/>
    <w:rsid w:val="006F2251"/>
    <w:rsid w:val="006F232B"/>
    <w:rsid w:val="006F2338"/>
    <w:rsid w:val="006F2397"/>
    <w:rsid w:val="006F2741"/>
    <w:rsid w:val="006F277A"/>
    <w:rsid w:val="006F28E2"/>
    <w:rsid w:val="006F2A91"/>
    <w:rsid w:val="006F2ABC"/>
    <w:rsid w:val="006F2D04"/>
    <w:rsid w:val="006F2FBD"/>
    <w:rsid w:val="006F312B"/>
    <w:rsid w:val="006F31AE"/>
    <w:rsid w:val="006F3910"/>
    <w:rsid w:val="006F3AD8"/>
    <w:rsid w:val="006F3C89"/>
    <w:rsid w:val="006F3EF1"/>
    <w:rsid w:val="006F3F0D"/>
    <w:rsid w:val="006F3F17"/>
    <w:rsid w:val="006F3F44"/>
    <w:rsid w:val="006F41A8"/>
    <w:rsid w:val="006F4238"/>
    <w:rsid w:val="006F44B8"/>
    <w:rsid w:val="006F4717"/>
    <w:rsid w:val="006F47A8"/>
    <w:rsid w:val="006F4A86"/>
    <w:rsid w:val="006F4B27"/>
    <w:rsid w:val="006F4D8F"/>
    <w:rsid w:val="006F4DDB"/>
    <w:rsid w:val="006F4F34"/>
    <w:rsid w:val="006F50C4"/>
    <w:rsid w:val="006F56CF"/>
    <w:rsid w:val="006F59FD"/>
    <w:rsid w:val="006F5B53"/>
    <w:rsid w:val="006F5BD8"/>
    <w:rsid w:val="006F6057"/>
    <w:rsid w:val="006F60F8"/>
    <w:rsid w:val="006F659B"/>
    <w:rsid w:val="006F67D9"/>
    <w:rsid w:val="006F6B79"/>
    <w:rsid w:val="006F6BB1"/>
    <w:rsid w:val="006F6EB4"/>
    <w:rsid w:val="006F6F7B"/>
    <w:rsid w:val="006F6FD8"/>
    <w:rsid w:val="006F7327"/>
    <w:rsid w:val="006F7501"/>
    <w:rsid w:val="006F79A7"/>
    <w:rsid w:val="006F7A80"/>
    <w:rsid w:val="006F7C35"/>
    <w:rsid w:val="006F7DF5"/>
    <w:rsid w:val="006F7EE5"/>
    <w:rsid w:val="007000CC"/>
    <w:rsid w:val="00700238"/>
    <w:rsid w:val="00700268"/>
    <w:rsid w:val="00700564"/>
    <w:rsid w:val="00700604"/>
    <w:rsid w:val="007007D1"/>
    <w:rsid w:val="00700847"/>
    <w:rsid w:val="00700884"/>
    <w:rsid w:val="00700E83"/>
    <w:rsid w:val="00700EAE"/>
    <w:rsid w:val="00701021"/>
    <w:rsid w:val="0070124A"/>
    <w:rsid w:val="0070181C"/>
    <w:rsid w:val="00701987"/>
    <w:rsid w:val="00701C32"/>
    <w:rsid w:val="00701CE2"/>
    <w:rsid w:val="00702010"/>
    <w:rsid w:val="00702283"/>
    <w:rsid w:val="00702385"/>
    <w:rsid w:val="007024AB"/>
    <w:rsid w:val="00702635"/>
    <w:rsid w:val="00702DBC"/>
    <w:rsid w:val="00702DC1"/>
    <w:rsid w:val="00702EEE"/>
    <w:rsid w:val="007039E0"/>
    <w:rsid w:val="00703B11"/>
    <w:rsid w:val="00703B31"/>
    <w:rsid w:val="00703BD2"/>
    <w:rsid w:val="00703E39"/>
    <w:rsid w:val="007040E5"/>
    <w:rsid w:val="007041F6"/>
    <w:rsid w:val="0070425E"/>
    <w:rsid w:val="0070436D"/>
    <w:rsid w:val="007044D7"/>
    <w:rsid w:val="007044F1"/>
    <w:rsid w:val="0070486F"/>
    <w:rsid w:val="00704F08"/>
    <w:rsid w:val="00704F39"/>
    <w:rsid w:val="00705243"/>
    <w:rsid w:val="0070535D"/>
    <w:rsid w:val="00705578"/>
    <w:rsid w:val="007056E0"/>
    <w:rsid w:val="00705719"/>
    <w:rsid w:val="00705726"/>
    <w:rsid w:val="0070591A"/>
    <w:rsid w:val="007059AA"/>
    <w:rsid w:val="00705BDD"/>
    <w:rsid w:val="00705CAC"/>
    <w:rsid w:val="00705F65"/>
    <w:rsid w:val="0070603F"/>
    <w:rsid w:val="00706058"/>
    <w:rsid w:val="007065D8"/>
    <w:rsid w:val="007068BC"/>
    <w:rsid w:val="0070693B"/>
    <w:rsid w:val="00706E0D"/>
    <w:rsid w:val="00706E29"/>
    <w:rsid w:val="007070A5"/>
    <w:rsid w:val="007070FF"/>
    <w:rsid w:val="00707164"/>
    <w:rsid w:val="00707599"/>
    <w:rsid w:val="0070759C"/>
    <w:rsid w:val="00707982"/>
    <w:rsid w:val="00710028"/>
    <w:rsid w:val="0071005A"/>
    <w:rsid w:val="007101AF"/>
    <w:rsid w:val="00710210"/>
    <w:rsid w:val="00710524"/>
    <w:rsid w:val="007107B7"/>
    <w:rsid w:val="00710809"/>
    <w:rsid w:val="00710A31"/>
    <w:rsid w:val="00710A7C"/>
    <w:rsid w:val="00710EB0"/>
    <w:rsid w:val="00710FCD"/>
    <w:rsid w:val="007112FC"/>
    <w:rsid w:val="00711501"/>
    <w:rsid w:val="007117B5"/>
    <w:rsid w:val="007118B3"/>
    <w:rsid w:val="00711E1A"/>
    <w:rsid w:val="00711FD7"/>
    <w:rsid w:val="00712AA6"/>
    <w:rsid w:val="00712B68"/>
    <w:rsid w:val="00713229"/>
    <w:rsid w:val="007132FD"/>
    <w:rsid w:val="00713313"/>
    <w:rsid w:val="007134CE"/>
    <w:rsid w:val="007138ED"/>
    <w:rsid w:val="007139B8"/>
    <w:rsid w:val="00713A43"/>
    <w:rsid w:val="00713E5D"/>
    <w:rsid w:val="00713F5C"/>
    <w:rsid w:val="00714056"/>
    <w:rsid w:val="007140A2"/>
    <w:rsid w:val="00714118"/>
    <w:rsid w:val="0071442F"/>
    <w:rsid w:val="00714478"/>
    <w:rsid w:val="007144F0"/>
    <w:rsid w:val="0071454F"/>
    <w:rsid w:val="0071471E"/>
    <w:rsid w:val="00714812"/>
    <w:rsid w:val="007154B6"/>
    <w:rsid w:val="00715988"/>
    <w:rsid w:val="00715B3B"/>
    <w:rsid w:val="00715C61"/>
    <w:rsid w:val="00716517"/>
    <w:rsid w:val="00716EEB"/>
    <w:rsid w:val="007170EB"/>
    <w:rsid w:val="007172AD"/>
    <w:rsid w:val="007172EC"/>
    <w:rsid w:val="00717820"/>
    <w:rsid w:val="00717837"/>
    <w:rsid w:val="00717898"/>
    <w:rsid w:val="0072094B"/>
    <w:rsid w:val="00720A74"/>
    <w:rsid w:val="00720C0B"/>
    <w:rsid w:val="00721322"/>
    <w:rsid w:val="0072133A"/>
    <w:rsid w:val="0072163C"/>
    <w:rsid w:val="0072191D"/>
    <w:rsid w:val="00721BA7"/>
    <w:rsid w:val="00721F67"/>
    <w:rsid w:val="007229FE"/>
    <w:rsid w:val="00722AFF"/>
    <w:rsid w:val="00722CB3"/>
    <w:rsid w:val="00722D86"/>
    <w:rsid w:val="00722D91"/>
    <w:rsid w:val="00722EF7"/>
    <w:rsid w:val="00723639"/>
    <w:rsid w:val="00723818"/>
    <w:rsid w:val="007238B0"/>
    <w:rsid w:val="00723974"/>
    <w:rsid w:val="007239F9"/>
    <w:rsid w:val="00723AAA"/>
    <w:rsid w:val="00723B33"/>
    <w:rsid w:val="00723FA0"/>
    <w:rsid w:val="00724866"/>
    <w:rsid w:val="00724E67"/>
    <w:rsid w:val="00724E83"/>
    <w:rsid w:val="00724E97"/>
    <w:rsid w:val="007250ED"/>
    <w:rsid w:val="00725176"/>
    <w:rsid w:val="007251B6"/>
    <w:rsid w:val="00725241"/>
    <w:rsid w:val="0072552D"/>
    <w:rsid w:val="007257D0"/>
    <w:rsid w:val="00725828"/>
    <w:rsid w:val="007258D1"/>
    <w:rsid w:val="00725F3A"/>
    <w:rsid w:val="007261AA"/>
    <w:rsid w:val="00726291"/>
    <w:rsid w:val="007263CE"/>
    <w:rsid w:val="007264EE"/>
    <w:rsid w:val="007269AC"/>
    <w:rsid w:val="0072746E"/>
    <w:rsid w:val="007274A3"/>
    <w:rsid w:val="00727ADD"/>
    <w:rsid w:val="00727E76"/>
    <w:rsid w:val="00730077"/>
    <w:rsid w:val="00730633"/>
    <w:rsid w:val="007306CE"/>
    <w:rsid w:val="0073099F"/>
    <w:rsid w:val="00731358"/>
    <w:rsid w:val="00731541"/>
    <w:rsid w:val="007316E8"/>
    <w:rsid w:val="00731816"/>
    <w:rsid w:val="00731908"/>
    <w:rsid w:val="00731BE5"/>
    <w:rsid w:val="00731D7E"/>
    <w:rsid w:val="00731EA5"/>
    <w:rsid w:val="007320A5"/>
    <w:rsid w:val="007320AC"/>
    <w:rsid w:val="0073219D"/>
    <w:rsid w:val="007321E8"/>
    <w:rsid w:val="0073221C"/>
    <w:rsid w:val="007323FE"/>
    <w:rsid w:val="00732C7C"/>
    <w:rsid w:val="00732EA7"/>
    <w:rsid w:val="00733056"/>
    <w:rsid w:val="00733117"/>
    <w:rsid w:val="00733152"/>
    <w:rsid w:val="0073329E"/>
    <w:rsid w:val="00733572"/>
    <w:rsid w:val="0073357E"/>
    <w:rsid w:val="00733A3D"/>
    <w:rsid w:val="00733FAF"/>
    <w:rsid w:val="00734013"/>
    <w:rsid w:val="00734409"/>
    <w:rsid w:val="007344A4"/>
    <w:rsid w:val="00734852"/>
    <w:rsid w:val="00734905"/>
    <w:rsid w:val="00734B9D"/>
    <w:rsid w:val="00734C6B"/>
    <w:rsid w:val="00734E17"/>
    <w:rsid w:val="00734E62"/>
    <w:rsid w:val="007357E6"/>
    <w:rsid w:val="00735841"/>
    <w:rsid w:val="00735C6D"/>
    <w:rsid w:val="00735CC7"/>
    <w:rsid w:val="00735E1C"/>
    <w:rsid w:val="00735E90"/>
    <w:rsid w:val="00735EDF"/>
    <w:rsid w:val="00735EFA"/>
    <w:rsid w:val="007361B3"/>
    <w:rsid w:val="00736216"/>
    <w:rsid w:val="007366C0"/>
    <w:rsid w:val="00736991"/>
    <w:rsid w:val="00736B58"/>
    <w:rsid w:val="00736DA1"/>
    <w:rsid w:val="007370C6"/>
    <w:rsid w:val="0073796A"/>
    <w:rsid w:val="0073798A"/>
    <w:rsid w:val="00737A92"/>
    <w:rsid w:val="00737AE5"/>
    <w:rsid w:val="00737D9B"/>
    <w:rsid w:val="00737E61"/>
    <w:rsid w:val="00737F0C"/>
    <w:rsid w:val="00740132"/>
    <w:rsid w:val="0074013F"/>
    <w:rsid w:val="007401AA"/>
    <w:rsid w:val="00740575"/>
    <w:rsid w:val="007406C4"/>
    <w:rsid w:val="0074083E"/>
    <w:rsid w:val="00740EB5"/>
    <w:rsid w:val="007412AE"/>
    <w:rsid w:val="0074132F"/>
    <w:rsid w:val="007413D1"/>
    <w:rsid w:val="00741472"/>
    <w:rsid w:val="007415C5"/>
    <w:rsid w:val="0074169E"/>
    <w:rsid w:val="007417CC"/>
    <w:rsid w:val="007419C4"/>
    <w:rsid w:val="00741C79"/>
    <w:rsid w:val="00741CD0"/>
    <w:rsid w:val="00741CE3"/>
    <w:rsid w:val="00741D21"/>
    <w:rsid w:val="00741FEC"/>
    <w:rsid w:val="007421B2"/>
    <w:rsid w:val="00742666"/>
    <w:rsid w:val="00742668"/>
    <w:rsid w:val="00742798"/>
    <w:rsid w:val="007427D3"/>
    <w:rsid w:val="00742B8F"/>
    <w:rsid w:val="00742CF7"/>
    <w:rsid w:val="00742D4F"/>
    <w:rsid w:val="00742D6D"/>
    <w:rsid w:val="00742EA2"/>
    <w:rsid w:val="00742F90"/>
    <w:rsid w:val="0074306B"/>
    <w:rsid w:val="007432F7"/>
    <w:rsid w:val="007437A9"/>
    <w:rsid w:val="00743F83"/>
    <w:rsid w:val="007440DE"/>
    <w:rsid w:val="0074415E"/>
    <w:rsid w:val="007444BF"/>
    <w:rsid w:val="007445B4"/>
    <w:rsid w:val="0074488E"/>
    <w:rsid w:val="00744A0A"/>
    <w:rsid w:val="00744C56"/>
    <w:rsid w:val="00744D6F"/>
    <w:rsid w:val="00744D8A"/>
    <w:rsid w:val="00744F48"/>
    <w:rsid w:val="00745035"/>
    <w:rsid w:val="00745165"/>
    <w:rsid w:val="00745399"/>
    <w:rsid w:val="0074559D"/>
    <w:rsid w:val="00745604"/>
    <w:rsid w:val="00745A54"/>
    <w:rsid w:val="00745AED"/>
    <w:rsid w:val="00745BE2"/>
    <w:rsid w:val="00745C00"/>
    <w:rsid w:val="00745CB8"/>
    <w:rsid w:val="00746782"/>
    <w:rsid w:val="007468A5"/>
    <w:rsid w:val="00746992"/>
    <w:rsid w:val="00746A3B"/>
    <w:rsid w:val="00746B89"/>
    <w:rsid w:val="00746BF5"/>
    <w:rsid w:val="00746D1A"/>
    <w:rsid w:val="00746ECD"/>
    <w:rsid w:val="00746F4E"/>
    <w:rsid w:val="0074700C"/>
    <w:rsid w:val="0074704B"/>
    <w:rsid w:val="007470A4"/>
    <w:rsid w:val="0074719C"/>
    <w:rsid w:val="00747508"/>
    <w:rsid w:val="007476A2"/>
    <w:rsid w:val="007477D3"/>
    <w:rsid w:val="00747835"/>
    <w:rsid w:val="0074796F"/>
    <w:rsid w:val="007479D1"/>
    <w:rsid w:val="00747A35"/>
    <w:rsid w:val="00747D8A"/>
    <w:rsid w:val="00750041"/>
    <w:rsid w:val="00750063"/>
    <w:rsid w:val="0075029E"/>
    <w:rsid w:val="00750404"/>
    <w:rsid w:val="00750629"/>
    <w:rsid w:val="0075069A"/>
    <w:rsid w:val="00750882"/>
    <w:rsid w:val="00750CEF"/>
    <w:rsid w:val="0075108B"/>
    <w:rsid w:val="0075113C"/>
    <w:rsid w:val="00751215"/>
    <w:rsid w:val="007512F6"/>
    <w:rsid w:val="007514AB"/>
    <w:rsid w:val="007516C5"/>
    <w:rsid w:val="00751C7D"/>
    <w:rsid w:val="00751FDD"/>
    <w:rsid w:val="00752599"/>
    <w:rsid w:val="00752694"/>
    <w:rsid w:val="007527BB"/>
    <w:rsid w:val="00752E64"/>
    <w:rsid w:val="00752F05"/>
    <w:rsid w:val="0075303D"/>
    <w:rsid w:val="00753249"/>
    <w:rsid w:val="0075336F"/>
    <w:rsid w:val="00753465"/>
    <w:rsid w:val="0075365E"/>
    <w:rsid w:val="00753F79"/>
    <w:rsid w:val="00754604"/>
    <w:rsid w:val="007547EC"/>
    <w:rsid w:val="00754914"/>
    <w:rsid w:val="00754A2B"/>
    <w:rsid w:val="00754BD1"/>
    <w:rsid w:val="00755323"/>
    <w:rsid w:val="00755692"/>
    <w:rsid w:val="007558E5"/>
    <w:rsid w:val="00755AB4"/>
    <w:rsid w:val="00755DAD"/>
    <w:rsid w:val="00755F4B"/>
    <w:rsid w:val="00755FA7"/>
    <w:rsid w:val="0075612F"/>
    <w:rsid w:val="00756168"/>
    <w:rsid w:val="0075618D"/>
    <w:rsid w:val="00756FA9"/>
    <w:rsid w:val="007572DF"/>
    <w:rsid w:val="0075735C"/>
    <w:rsid w:val="00757386"/>
    <w:rsid w:val="007574FC"/>
    <w:rsid w:val="007575FC"/>
    <w:rsid w:val="0075777B"/>
    <w:rsid w:val="00757AE7"/>
    <w:rsid w:val="00757B04"/>
    <w:rsid w:val="00757BF3"/>
    <w:rsid w:val="0076004A"/>
    <w:rsid w:val="0076042A"/>
    <w:rsid w:val="00760691"/>
    <w:rsid w:val="00761438"/>
    <w:rsid w:val="00761532"/>
    <w:rsid w:val="007618A8"/>
    <w:rsid w:val="00761B7B"/>
    <w:rsid w:val="00761CEF"/>
    <w:rsid w:val="00761D26"/>
    <w:rsid w:val="00761DCB"/>
    <w:rsid w:val="00761E77"/>
    <w:rsid w:val="00761E7F"/>
    <w:rsid w:val="00762073"/>
    <w:rsid w:val="0076240B"/>
    <w:rsid w:val="0076270F"/>
    <w:rsid w:val="00762844"/>
    <w:rsid w:val="00762AA1"/>
    <w:rsid w:val="00762E09"/>
    <w:rsid w:val="00762F05"/>
    <w:rsid w:val="00762FFF"/>
    <w:rsid w:val="00763266"/>
    <w:rsid w:val="0076346B"/>
    <w:rsid w:val="007635ED"/>
    <w:rsid w:val="007638CA"/>
    <w:rsid w:val="007638D4"/>
    <w:rsid w:val="00763FC8"/>
    <w:rsid w:val="00763FDA"/>
    <w:rsid w:val="007641D7"/>
    <w:rsid w:val="0076448F"/>
    <w:rsid w:val="00764975"/>
    <w:rsid w:val="00764BFD"/>
    <w:rsid w:val="00764DAF"/>
    <w:rsid w:val="00764E13"/>
    <w:rsid w:val="0076508C"/>
    <w:rsid w:val="00765201"/>
    <w:rsid w:val="007658FA"/>
    <w:rsid w:val="00765919"/>
    <w:rsid w:val="00765BA8"/>
    <w:rsid w:val="00765BAE"/>
    <w:rsid w:val="00765D25"/>
    <w:rsid w:val="00765E68"/>
    <w:rsid w:val="007660AF"/>
    <w:rsid w:val="00766166"/>
    <w:rsid w:val="007661B7"/>
    <w:rsid w:val="007662EA"/>
    <w:rsid w:val="007663B7"/>
    <w:rsid w:val="0076647D"/>
    <w:rsid w:val="00766623"/>
    <w:rsid w:val="00766651"/>
    <w:rsid w:val="00766879"/>
    <w:rsid w:val="0076689C"/>
    <w:rsid w:val="00766E62"/>
    <w:rsid w:val="00766EFA"/>
    <w:rsid w:val="007671A8"/>
    <w:rsid w:val="007674CC"/>
    <w:rsid w:val="0076753C"/>
    <w:rsid w:val="00767591"/>
    <w:rsid w:val="007679A4"/>
    <w:rsid w:val="007679EB"/>
    <w:rsid w:val="00767D64"/>
    <w:rsid w:val="007700E1"/>
    <w:rsid w:val="007704C9"/>
    <w:rsid w:val="00770529"/>
    <w:rsid w:val="007705F3"/>
    <w:rsid w:val="00770830"/>
    <w:rsid w:val="00770929"/>
    <w:rsid w:val="00770975"/>
    <w:rsid w:val="00770B7C"/>
    <w:rsid w:val="00770B9C"/>
    <w:rsid w:val="00770BD9"/>
    <w:rsid w:val="007710E5"/>
    <w:rsid w:val="0077111B"/>
    <w:rsid w:val="00771190"/>
    <w:rsid w:val="007711DF"/>
    <w:rsid w:val="00771289"/>
    <w:rsid w:val="007716DA"/>
    <w:rsid w:val="00771A63"/>
    <w:rsid w:val="00771AA5"/>
    <w:rsid w:val="00771E09"/>
    <w:rsid w:val="00771E25"/>
    <w:rsid w:val="00772028"/>
    <w:rsid w:val="00772252"/>
    <w:rsid w:val="00772374"/>
    <w:rsid w:val="00772420"/>
    <w:rsid w:val="00772504"/>
    <w:rsid w:val="007737CD"/>
    <w:rsid w:val="007739C0"/>
    <w:rsid w:val="00773D43"/>
    <w:rsid w:val="00773D8F"/>
    <w:rsid w:val="00774298"/>
    <w:rsid w:val="0077436D"/>
    <w:rsid w:val="007745A7"/>
    <w:rsid w:val="007745CE"/>
    <w:rsid w:val="007746B1"/>
    <w:rsid w:val="00774952"/>
    <w:rsid w:val="00774CFD"/>
    <w:rsid w:val="00774D4B"/>
    <w:rsid w:val="00774E91"/>
    <w:rsid w:val="00775032"/>
    <w:rsid w:val="00775243"/>
    <w:rsid w:val="00775327"/>
    <w:rsid w:val="0077548D"/>
    <w:rsid w:val="00775534"/>
    <w:rsid w:val="0077566D"/>
    <w:rsid w:val="007756D8"/>
    <w:rsid w:val="00775753"/>
    <w:rsid w:val="00775754"/>
    <w:rsid w:val="00775A12"/>
    <w:rsid w:val="00776091"/>
    <w:rsid w:val="00776185"/>
    <w:rsid w:val="00776221"/>
    <w:rsid w:val="00776286"/>
    <w:rsid w:val="007762E5"/>
    <w:rsid w:val="0077638D"/>
    <w:rsid w:val="007763B4"/>
    <w:rsid w:val="0077645D"/>
    <w:rsid w:val="00776707"/>
    <w:rsid w:val="00776863"/>
    <w:rsid w:val="007768C5"/>
    <w:rsid w:val="007768FA"/>
    <w:rsid w:val="00776C93"/>
    <w:rsid w:val="0077718C"/>
    <w:rsid w:val="00777400"/>
    <w:rsid w:val="00777A45"/>
    <w:rsid w:val="00777C47"/>
    <w:rsid w:val="00780859"/>
    <w:rsid w:val="00781026"/>
    <w:rsid w:val="0078106A"/>
    <w:rsid w:val="007811D5"/>
    <w:rsid w:val="00781278"/>
    <w:rsid w:val="0078130E"/>
    <w:rsid w:val="00781501"/>
    <w:rsid w:val="00781656"/>
    <w:rsid w:val="00781B74"/>
    <w:rsid w:val="00781D0B"/>
    <w:rsid w:val="0078228E"/>
    <w:rsid w:val="007823BC"/>
    <w:rsid w:val="0078272A"/>
    <w:rsid w:val="0078293A"/>
    <w:rsid w:val="0078308C"/>
    <w:rsid w:val="007830AD"/>
    <w:rsid w:val="007830BB"/>
    <w:rsid w:val="00783457"/>
    <w:rsid w:val="007834CC"/>
    <w:rsid w:val="007838C3"/>
    <w:rsid w:val="00783989"/>
    <w:rsid w:val="00783B5E"/>
    <w:rsid w:val="00783F40"/>
    <w:rsid w:val="0078433C"/>
    <w:rsid w:val="00784431"/>
    <w:rsid w:val="007844F8"/>
    <w:rsid w:val="00784672"/>
    <w:rsid w:val="007847C5"/>
    <w:rsid w:val="00784C6F"/>
    <w:rsid w:val="00784E7D"/>
    <w:rsid w:val="00785587"/>
    <w:rsid w:val="007855FD"/>
    <w:rsid w:val="00785631"/>
    <w:rsid w:val="007857FE"/>
    <w:rsid w:val="0078595F"/>
    <w:rsid w:val="00786139"/>
    <w:rsid w:val="00786187"/>
    <w:rsid w:val="007862C1"/>
    <w:rsid w:val="0078684F"/>
    <w:rsid w:val="00786873"/>
    <w:rsid w:val="0078689D"/>
    <w:rsid w:val="00786DBD"/>
    <w:rsid w:val="00786FF7"/>
    <w:rsid w:val="00787077"/>
    <w:rsid w:val="007871A8"/>
    <w:rsid w:val="007873B0"/>
    <w:rsid w:val="007875EE"/>
    <w:rsid w:val="007878F5"/>
    <w:rsid w:val="00787980"/>
    <w:rsid w:val="00787BBC"/>
    <w:rsid w:val="00787E66"/>
    <w:rsid w:val="00787F40"/>
    <w:rsid w:val="00790246"/>
    <w:rsid w:val="00790645"/>
    <w:rsid w:val="00790DF1"/>
    <w:rsid w:val="00790FBB"/>
    <w:rsid w:val="00791043"/>
    <w:rsid w:val="00791058"/>
    <w:rsid w:val="00791DE4"/>
    <w:rsid w:val="00791F87"/>
    <w:rsid w:val="0079217C"/>
    <w:rsid w:val="007927F1"/>
    <w:rsid w:val="00792AAD"/>
    <w:rsid w:val="00792EAE"/>
    <w:rsid w:val="00792ECA"/>
    <w:rsid w:val="00793385"/>
    <w:rsid w:val="007935E0"/>
    <w:rsid w:val="00793F70"/>
    <w:rsid w:val="007941E7"/>
    <w:rsid w:val="00794239"/>
    <w:rsid w:val="0079491F"/>
    <w:rsid w:val="007949C1"/>
    <w:rsid w:val="00794D13"/>
    <w:rsid w:val="00795205"/>
    <w:rsid w:val="0079522B"/>
    <w:rsid w:val="007953A5"/>
    <w:rsid w:val="0079559A"/>
    <w:rsid w:val="007956F9"/>
    <w:rsid w:val="007958AC"/>
    <w:rsid w:val="007958C5"/>
    <w:rsid w:val="007958F1"/>
    <w:rsid w:val="00795A1E"/>
    <w:rsid w:val="00795A2F"/>
    <w:rsid w:val="00795A94"/>
    <w:rsid w:val="00795B4D"/>
    <w:rsid w:val="00795CF9"/>
    <w:rsid w:val="00795D2C"/>
    <w:rsid w:val="00795D3D"/>
    <w:rsid w:val="007960BB"/>
    <w:rsid w:val="00796807"/>
    <w:rsid w:val="0079682F"/>
    <w:rsid w:val="00796DD2"/>
    <w:rsid w:val="00796E52"/>
    <w:rsid w:val="0079715E"/>
    <w:rsid w:val="0079763E"/>
    <w:rsid w:val="0079773D"/>
    <w:rsid w:val="00797745"/>
    <w:rsid w:val="00797791"/>
    <w:rsid w:val="007978C3"/>
    <w:rsid w:val="0079791F"/>
    <w:rsid w:val="00797D5B"/>
    <w:rsid w:val="00797F08"/>
    <w:rsid w:val="007A05F3"/>
    <w:rsid w:val="007A0905"/>
    <w:rsid w:val="007A0D11"/>
    <w:rsid w:val="007A0D74"/>
    <w:rsid w:val="007A0FA5"/>
    <w:rsid w:val="007A16C5"/>
    <w:rsid w:val="007A1738"/>
    <w:rsid w:val="007A17A4"/>
    <w:rsid w:val="007A19D2"/>
    <w:rsid w:val="007A24C3"/>
    <w:rsid w:val="007A252D"/>
    <w:rsid w:val="007A2662"/>
    <w:rsid w:val="007A271C"/>
    <w:rsid w:val="007A2BC6"/>
    <w:rsid w:val="007A3137"/>
    <w:rsid w:val="007A31F3"/>
    <w:rsid w:val="007A3349"/>
    <w:rsid w:val="007A3616"/>
    <w:rsid w:val="007A36B7"/>
    <w:rsid w:val="007A38CA"/>
    <w:rsid w:val="007A3AB4"/>
    <w:rsid w:val="007A3C64"/>
    <w:rsid w:val="007A3CB8"/>
    <w:rsid w:val="007A4010"/>
    <w:rsid w:val="007A4538"/>
    <w:rsid w:val="007A45CD"/>
    <w:rsid w:val="007A46BE"/>
    <w:rsid w:val="007A4C6B"/>
    <w:rsid w:val="007A4F76"/>
    <w:rsid w:val="007A5061"/>
    <w:rsid w:val="007A5324"/>
    <w:rsid w:val="007A548A"/>
    <w:rsid w:val="007A54CA"/>
    <w:rsid w:val="007A576D"/>
    <w:rsid w:val="007A5B7A"/>
    <w:rsid w:val="007A5F09"/>
    <w:rsid w:val="007A6091"/>
    <w:rsid w:val="007A6411"/>
    <w:rsid w:val="007A680C"/>
    <w:rsid w:val="007A6A9D"/>
    <w:rsid w:val="007A6B39"/>
    <w:rsid w:val="007A6D0F"/>
    <w:rsid w:val="007A6F60"/>
    <w:rsid w:val="007A7376"/>
    <w:rsid w:val="007A739A"/>
    <w:rsid w:val="007A7860"/>
    <w:rsid w:val="007A792A"/>
    <w:rsid w:val="007A7BC0"/>
    <w:rsid w:val="007A7D15"/>
    <w:rsid w:val="007A7D75"/>
    <w:rsid w:val="007A7F8E"/>
    <w:rsid w:val="007A7FC4"/>
    <w:rsid w:val="007B0152"/>
    <w:rsid w:val="007B0251"/>
    <w:rsid w:val="007B03A4"/>
    <w:rsid w:val="007B03A6"/>
    <w:rsid w:val="007B03A8"/>
    <w:rsid w:val="007B0486"/>
    <w:rsid w:val="007B07FA"/>
    <w:rsid w:val="007B09E5"/>
    <w:rsid w:val="007B1087"/>
    <w:rsid w:val="007B1180"/>
    <w:rsid w:val="007B1644"/>
    <w:rsid w:val="007B1832"/>
    <w:rsid w:val="007B1854"/>
    <w:rsid w:val="007B1978"/>
    <w:rsid w:val="007B1D63"/>
    <w:rsid w:val="007B21E4"/>
    <w:rsid w:val="007B2213"/>
    <w:rsid w:val="007B292D"/>
    <w:rsid w:val="007B2FB5"/>
    <w:rsid w:val="007B318B"/>
    <w:rsid w:val="007B3224"/>
    <w:rsid w:val="007B39AE"/>
    <w:rsid w:val="007B39FB"/>
    <w:rsid w:val="007B3BBD"/>
    <w:rsid w:val="007B3CDC"/>
    <w:rsid w:val="007B3D35"/>
    <w:rsid w:val="007B438A"/>
    <w:rsid w:val="007B4671"/>
    <w:rsid w:val="007B47B0"/>
    <w:rsid w:val="007B4A21"/>
    <w:rsid w:val="007B4B0D"/>
    <w:rsid w:val="007B4C92"/>
    <w:rsid w:val="007B593E"/>
    <w:rsid w:val="007B5CAE"/>
    <w:rsid w:val="007B5D06"/>
    <w:rsid w:val="007B5D09"/>
    <w:rsid w:val="007B6307"/>
    <w:rsid w:val="007B6637"/>
    <w:rsid w:val="007B67F3"/>
    <w:rsid w:val="007B6A09"/>
    <w:rsid w:val="007B6AB5"/>
    <w:rsid w:val="007B6AB6"/>
    <w:rsid w:val="007B6C79"/>
    <w:rsid w:val="007B6D9E"/>
    <w:rsid w:val="007B724D"/>
    <w:rsid w:val="007B7438"/>
    <w:rsid w:val="007B75B3"/>
    <w:rsid w:val="007B772F"/>
    <w:rsid w:val="007B78A5"/>
    <w:rsid w:val="007B7975"/>
    <w:rsid w:val="007B7B0E"/>
    <w:rsid w:val="007B7B4F"/>
    <w:rsid w:val="007B7B9C"/>
    <w:rsid w:val="007B7E1F"/>
    <w:rsid w:val="007B7F19"/>
    <w:rsid w:val="007B7FE1"/>
    <w:rsid w:val="007C002F"/>
    <w:rsid w:val="007C0099"/>
    <w:rsid w:val="007C03E8"/>
    <w:rsid w:val="007C03EF"/>
    <w:rsid w:val="007C085E"/>
    <w:rsid w:val="007C0BE9"/>
    <w:rsid w:val="007C0DCA"/>
    <w:rsid w:val="007C0F3F"/>
    <w:rsid w:val="007C0F55"/>
    <w:rsid w:val="007C1016"/>
    <w:rsid w:val="007C1137"/>
    <w:rsid w:val="007C1389"/>
    <w:rsid w:val="007C1771"/>
    <w:rsid w:val="007C1854"/>
    <w:rsid w:val="007C1899"/>
    <w:rsid w:val="007C1B0F"/>
    <w:rsid w:val="007C1E5F"/>
    <w:rsid w:val="007C1F11"/>
    <w:rsid w:val="007C1F6C"/>
    <w:rsid w:val="007C2643"/>
    <w:rsid w:val="007C2AAA"/>
    <w:rsid w:val="007C2C07"/>
    <w:rsid w:val="007C3203"/>
    <w:rsid w:val="007C37AF"/>
    <w:rsid w:val="007C37FB"/>
    <w:rsid w:val="007C393A"/>
    <w:rsid w:val="007C3BB9"/>
    <w:rsid w:val="007C3CBD"/>
    <w:rsid w:val="007C4329"/>
    <w:rsid w:val="007C439B"/>
    <w:rsid w:val="007C4583"/>
    <w:rsid w:val="007C4A52"/>
    <w:rsid w:val="007C4AD9"/>
    <w:rsid w:val="007C4B78"/>
    <w:rsid w:val="007C4F39"/>
    <w:rsid w:val="007C5447"/>
    <w:rsid w:val="007C57D5"/>
    <w:rsid w:val="007C606B"/>
    <w:rsid w:val="007C61E4"/>
    <w:rsid w:val="007C62B3"/>
    <w:rsid w:val="007C655A"/>
    <w:rsid w:val="007C687B"/>
    <w:rsid w:val="007C6A6C"/>
    <w:rsid w:val="007C6BF7"/>
    <w:rsid w:val="007C705E"/>
    <w:rsid w:val="007C725E"/>
    <w:rsid w:val="007C7313"/>
    <w:rsid w:val="007C742B"/>
    <w:rsid w:val="007C7720"/>
    <w:rsid w:val="007C77DA"/>
    <w:rsid w:val="007C77E5"/>
    <w:rsid w:val="007C77F6"/>
    <w:rsid w:val="007C78B4"/>
    <w:rsid w:val="007C7C28"/>
    <w:rsid w:val="007C7DE7"/>
    <w:rsid w:val="007C7F08"/>
    <w:rsid w:val="007D0256"/>
    <w:rsid w:val="007D051C"/>
    <w:rsid w:val="007D0AF2"/>
    <w:rsid w:val="007D0C4F"/>
    <w:rsid w:val="007D0C91"/>
    <w:rsid w:val="007D0CEC"/>
    <w:rsid w:val="007D0D11"/>
    <w:rsid w:val="007D1E4F"/>
    <w:rsid w:val="007D21E9"/>
    <w:rsid w:val="007D2262"/>
    <w:rsid w:val="007D2270"/>
    <w:rsid w:val="007D229E"/>
    <w:rsid w:val="007D2330"/>
    <w:rsid w:val="007D2437"/>
    <w:rsid w:val="007D244F"/>
    <w:rsid w:val="007D2637"/>
    <w:rsid w:val="007D2954"/>
    <w:rsid w:val="007D31D5"/>
    <w:rsid w:val="007D397A"/>
    <w:rsid w:val="007D39D4"/>
    <w:rsid w:val="007D3A74"/>
    <w:rsid w:val="007D3D8C"/>
    <w:rsid w:val="007D3E0D"/>
    <w:rsid w:val="007D4260"/>
    <w:rsid w:val="007D4262"/>
    <w:rsid w:val="007D434B"/>
    <w:rsid w:val="007D4593"/>
    <w:rsid w:val="007D4679"/>
    <w:rsid w:val="007D46DF"/>
    <w:rsid w:val="007D4954"/>
    <w:rsid w:val="007D4AC6"/>
    <w:rsid w:val="007D4DA2"/>
    <w:rsid w:val="007D4E56"/>
    <w:rsid w:val="007D52E9"/>
    <w:rsid w:val="007D604A"/>
    <w:rsid w:val="007D64F6"/>
    <w:rsid w:val="007D6776"/>
    <w:rsid w:val="007D692E"/>
    <w:rsid w:val="007D7052"/>
    <w:rsid w:val="007D7261"/>
    <w:rsid w:val="007D7328"/>
    <w:rsid w:val="007D742F"/>
    <w:rsid w:val="007D74EE"/>
    <w:rsid w:val="007D7814"/>
    <w:rsid w:val="007D7AAB"/>
    <w:rsid w:val="007D7C48"/>
    <w:rsid w:val="007D7E61"/>
    <w:rsid w:val="007E002C"/>
    <w:rsid w:val="007E0083"/>
    <w:rsid w:val="007E0169"/>
    <w:rsid w:val="007E0242"/>
    <w:rsid w:val="007E07EA"/>
    <w:rsid w:val="007E0849"/>
    <w:rsid w:val="007E09D9"/>
    <w:rsid w:val="007E1134"/>
    <w:rsid w:val="007E1537"/>
    <w:rsid w:val="007E1719"/>
    <w:rsid w:val="007E1AB6"/>
    <w:rsid w:val="007E1D8F"/>
    <w:rsid w:val="007E1D95"/>
    <w:rsid w:val="007E22FB"/>
    <w:rsid w:val="007E2370"/>
    <w:rsid w:val="007E2375"/>
    <w:rsid w:val="007E23FC"/>
    <w:rsid w:val="007E2406"/>
    <w:rsid w:val="007E26F1"/>
    <w:rsid w:val="007E2742"/>
    <w:rsid w:val="007E27BD"/>
    <w:rsid w:val="007E28BB"/>
    <w:rsid w:val="007E2915"/>
    <w:rsid w:val="007E30E6"/>
    <w:rsid w:val="007E33CC"/>
    <w:rsid w:val="007E3419"/>
    <w:rsid w:val="007E3B7D"/>
    <w:rsid w:val="007E3E8E"/>
    <w:rsid w:val="007E3F5A"/>
    <w:rsid w:val="007E4562"/>
    <w:rsid w:val="007E4674"/>
    <w:rsid w:val="007E4859"/>
    <w:rsid w:val="007E4A8D"/>
    <w:rsid w:val="007E4CA6"/>
    <w:rsid w:val="007E53AE"/>
    <w:rsid w:val="007E5515"/>
    <w:rsid w:val="007E5798"/>
    <w:rsid w:val="007E5A8A"/>
    <w:rsid w:val="007E5D00"/>
    <w:rsid w:val="007E5E7B"/>
    <w:rsid w:val="007E6343"/>
    <w:rsid w:val="007E63E2"/>
    <w:rsid w:val="007E660C"/>
    <w:rsid w:val="007E6D40"/>
    <w:rsid w:val="007E7028"/>
    <w:rsid w:val="007E71E2"/>
    <w:rsid w:val="007E7237"/>
    <w:rsid w:val="007E7409"/>
    <w:rsid w:val="007E775D"/>
    <w:rsid w:val="007E7873"/>
    <w:rsid w:val="007E78B4"/>
    <w:rsid w:val="007E7E65"/>
    <w:rsid w:val="007F08AD"/>
    <w:rsid w:val="007F0B3B"/>
    <w:rsid w:val="007F0C6E"/>
    <w:rsid w:val="007F0CB1"/>
    <w:rsid w:val="007F10A8"/>
    <w:rsid w:val="007F11DC"/>
    <w:rsid w:val="007F146B"/>
    <w:rsid w:val="007F14A7"/>
    <w:rsid w:val="007F151E"/>
    <w:rsid w:val="007F171B"/>
    <w:rsid w:val="007F1B55"/>
    <w:rsid w:val="007F1CB8"/>
    <w:rsid w:val="007F2D27"/>
    <w:rsid w:val="007F2D39"/>
    <w:rsid w:val="007F2F1C"/>
    <w:rsid w:val="007F32AB"/>
    <w:rsid w:val="007F361C"/>
    <w:rsid w:val="007F3650"/>
    <w:rsid w:val="007F3843"/>
    <w:rsid w:val="007F39CE"/>
    <w:rsid w:val="007F3A94"/>
    <w:rsid w:val="007F3AE9"/>
    <w:rsid w:val="007F3B41"/>
    <w:rsid w:val="007F3B70"/>
    <w:rsid w:val="007F4089"/>
    <w:rsid w:val="007F42BA"/>
    <w:rsid w:val="007F45C2"/>
    <w:rsid w:val="007F46CB"/>
    <w:rsid w:val="007F47B6"/>
    <w:rsid w:val="007F4D77"/>
    <w:rsid w:val="007F4DAA"/>
    <w:rsid w:val="007F4DE4"/>
    <w:rsid w:val="007F4F5F"/>
    <w:rsid w:val="007F517A"/>
    <w:rsid w:val="007F527F"/>
    <w:rsid w:val="007F5457"/>
    <w:rsid w:val="007F5B8A"/>
    <w:rsid w:val="007F5D31"/>
    <w:rsid w:val="007F5F90"/>
    <w:rsid w:val="007F603F"/>
    <w:rsid w:val="007F66D8"/>
    <w:rsid w:val="007F69FC"/>
    <w:rsid w:val="007F701B"/>
    <w:rsid w:val="007F7228"/>
    <w:rsid w:val="007F74AF"/>
    <w:rsid w:val="007F7707"/>
    <w:rsid w:val="007F776E"/>
    <w:rsid w:val="007F79E8"/>
    <w:rsid w:val="00800129"/>
    <w:rsid w:val="008002BF"/>
    <w:rsid w:val="008002FF"/>
    <w:rsid w:val="00800AD2"/>
    <w:rsid w:val="00800DCB"/>
    <w:rsid w:val="00801156"/>
    <w:rsid w:val="0080151F"/>
    <w:rsid w:val="00801686"/>
    <w:rsid w:val="00801759"/>
    <w:rsid w:val="008017C3"/>
    <w:rsid w:val="008018E1"/>
    <w:rsid w:val="00801A65"/>
    <w:rsid w:val="00801B10"/>
    <w:rsid w:val="00801BCB"/>
    <w:rsid w:val="00801CAB"/>
    <w:rsid w:val="008023E0"/>
    <w:rsid w:val="008025B8"/>
    <w:rsid w:val="00802727"/>
    <w:rsid w:val="00802DA8"/>
    <w:rsid w:val="00802E8F"/>
    <w:rsid w:val="00802FB6"/>
    <w:rsid w:val="00803475"/>
    <w:rsid w:val="008036AC"/>
    <w:rsid w:val="00803AC9"/>
    <w:rsid w:val="00803BC5"/>
    <w:rsid w:val="00803EF3"/>
    <w:rsid w:val="00804223"/>
    <w:rsid w:val="008043E3"/>
    <w:rsid w:val="008045F9"/>
    <w:rsid w:val="008046A0"/>
    <w:rsid w:val="008049CA"/>
    <w:rsid w:val="00804A18"/>
    <w:rsid w:val="00804DCF"/>
    <w:rsid w:val="0080516A"/>
    <w:rsid w:val="008052BB"/>
    <w:rsid w:val="00805367"/>
    <w:rsid w:val="0080557C"/>
    <w:rsid w:val="00805622"/>
    <w:rsid w:val="00805829"/>
    <w:rsid w:val="008058F2"/>
    <w:rsid w:val="008059F4"/>
    <w:rsid w:val="00805C08"/>
    <w:rsid w:val="00805D53"/>
    <w:rsid w:val="00805D6C"/>
    <w:rsid w:val="00805F61"/>
    <w:rsid w:val="00806216"/>
    <w:rsid w:val="008063C1"/>
    <w:rsid w:val="0080649D"/>
    <w:rsid w:val="0080656F"/>
    <w:rsid w:val="0080675D"/>
    <w:rsid w:val="00806973"/>
    <w:rsid w:val="00806ADC"/>
    <w:rsid w:val="00806B2A"/>
    <w:rsid w:val="00806BC3"/>
    <w:rsid w:val="00806CA5"/>
    <w:rsid w:val="00806CFA"/>
    <w:rsid w:val="0080716B"/>
    <w:rsid w:val="0080743C"/>
    <w:rsid w:val="00807700"/>
    <w:rsid w:val="00807747"/>
    <w:rsid w:val="00807787"/>
    <w:rsid w:val="00807969"/>
    <w:rsid w:val="00810306"/>
    <w:rsid w:val="00810732"/>
    <w:rsid w:val="00810798"/>
    <w:rsid w:val="008107D4"/>
    <w:rsid w:val="008109A8"/>
    <w:rsid w:val="00810B79"/>
    <w:rsid w:val="00810C51"/>
    <w:rsid w:val="00811039"/>
    <w:rsid w:val="008110C8"/>
    <w:rsid w:val="008111F0"/>
    <w:rsid w:val="0081149F"/>
    <w:rsid w:val="008114AE"/>
    <w:rsid w:val="0081172D"/>
    <w:rsid w:val="0081173A"/>
    <w:rsid w:val="008117B9"/>
    <w:rsid w:val="0081185C"/>
    <w:rsid w:val="008118A6"/>
    <w:rsid w:val="00811AEC"/>
    <w:rsid w:val="00811B46"/>
    <w:rsid w:val="00811BAA"/>
    <w:rsid w:val="00811DD2"/>
    <w:rsid w:val="00812225"/>
    <w:rsid w:val="008122A3"/>
    <w:rsid w:val="00812604"/>
    <w:rsid w:val="00812701"/>
    <w:rsid w:val="00812844"/>
    <w:rsid w:val="008129E1"/>
    <w:rsid w:val="00812AAD"/>
    <w:rsid w:val="00812B83"/>
    <w:rsid w:val="00812C50"/>
    <w:rsid w:val="008134B1"/>
    <w:rsid w:val="0081354C"/>
    <w:rsid w:val="00813B8A"/>
    <w:rsid w:val="00813BB7"/>
    <w:rsid w:val="008140FD"/>
    <w:rsid w:val="008142E8"/>
    <w:rsid w:val="008146A9"/>
    <w:rsid w:val="00814C6B"/>
    <w:rsid w:val="00814C6E"/>
    <w:rsid w:val="00814E94"/>
    <w:rsid w:val="008150E3"/>
    <w:rsid w:val="00815370"/>
    <w:rsid w:val="00815671"/>
    <w:rsid w:val="0081568E"/>
    <w:rsid w:val="008156A8"/>
    <w:rsid w:val="00815796"/>
    <w:rsid w:val="008157AC"/>
    <w:rsid w:val="00815883"/>
    <w:rsid w:val="00815A73"/>
    <w:rsid w:val="00815D24"/>
    <w:rsid w:val="00815EFE"/>
    <w:rsid w:val="0081611D"/>
    <w:rsid w:val="0081615E"/>
    <w:rsid w:val="008161A5"/>
    <w:rsid w:val="0081630B"/>
    <w:rsid w:val="008166C3"/>
    <w:rsid w:val="0081680C"/>
    <w:rsid w:val="00816C4D"/>
    <w:rsid w:val="00816E6D"/>
    <w:rsid w:val="008173E6"/>
    <w:rsid w:val="00817400"/>
    <w:rsid w:val="008177C2"/>
    <w:rsid w:val="0081788C"/>
    <w:rsid w:val="00817B9A"/>
    <w:rsid w:val="00817CD6"/>
    <w:rsid w:val="00820067"/>
    <w:rsid w:val="0082046B"/>
    <w:rsid w:val="008205F2"/>
    <w:rsid w:val="00820613"/>
    <w:rsid w:val="00820956"/>
    <w:rsid w:val="00820980"/>
    <w:rsid w:val="00820AD9"/>
    <w:rsid w:val="00820AE1"/>
    <w:rsid w:val="00820C5C"/>
    <w:rsid w:val="00820E79"/>
    <w:rsid w:val="0082130D"/>
    <w:rsid w:val="0082139A"/>
    <w:rsid w:val="008215E7"/>
    <w:rsid w:val="00821627"/>
    <w:rsid w:val="008216A7"/>
    <w:rsid w:val="0082179B"/>
    <w:rsid w:val="008219A3"/>
    <w:rsid w:val="00821E6E"/>
    <w:rsid w:val="0082229C"/>
    <w:rsid w:val="008224ED"/>
    <w:rsid w:val="00822585"/>
    <w:rsid w:val="00822986"/>
    <w:rsid w:val="00822C51"/>
    <w:rsid w:val="00822C6E"/>
    <w:rsid w:val="0082343C"/>
    <w:rsid w:val="00823769"/>
    <w:rsid w:val="008238DD"/>
    <w:rsid w:val="00823C25"/>
    <w:rsid w:val="00823D68"/>
    <w:rsid w:val="00823DAC"/>
    <w:rsid w:val="00823F76"/>
    <w:rsid w:val="008240F4"/>
    <w:rsid w:val="00824114"/>
    <w:rsid w:val="00824325"/>
    <w:rsid w:val="008244E1"/>
    <w:rsid w:val="00824743"/>
    <w:rsid w:val="00824A18"/>
    <w:rsid w:val="00824C93"/>
    <w:rsid w:val="00824DF0"/>
    <w:rsid w:val="00824EB9"/>
    <w:rsid w:val="008251A3"/>
    <w:rsid w:val="0082532D"/>
    <w:rsid w:val="008254BE"/>
    <w:rsid w:val="0082593C"/>
    <w:rsid w:val="008259B1"/>
    <w:rsid w:val="00825B36"/>
    <w:rsid w:val="00825BB9"/>
    <w:rsid w:val="00825C8E"/>
    <w:rsid w:val="00825F46"/>
    <w:rsid w:val="0082653B"/>
    <w:rsid w:val="00826899"/>
    <w:rsid w:val="00826C57"/>
    <w:rsid w:val="00826F58"/>
    <w:rsid w:val="00827114"/>
    <w:rsid w:val="0082722E"/>
    <w:rsid w:val="0082738B"/>
    <w:rsid w:val="008273A5"/>
    <w:rsid w:val="00827453"/>
    <w:rsid w:val="008275C1"/>
    <w:rsid w:val="0082767F"/>
    <w:rsid w:val="00827710"/>
    <w:rsid w:val="008277D4"/>
    <w:rsid w:val="00827B78"/>
    <w:rsid w:val="00827C7A"/>
    <w:rsid w:val="00827C89"/>
    <w:rsid w:val="00827F21"/>
    <w:rsid w:val="0083014B"/>
    <w:rsid w:val="008301A3"/>
    <w:rsid w:val="008304EC"/>
    <w:rsid w:val="00830522"/>
    <w:rsid w:val="00830588"/>
    <w:rsid w:val="00830710"/>
    <w:rsid w:val="00830AF4"/>
    <w:rsid w:val="00830BFB"/>
    <w:rsid w:val="00830EE8"/>
    <w:rsid w:val="00830FB4"/>
    <w:rsid w:val="008312E1"/>
    <w:rsid w:val="008315BC"/>
    <w:rsid w:val="008316E6"/>
    <w:rsid w:val="0083172A"/>
    <w:rsid w:val="008318D5"/>
    <w:rsid w:val="00831EF5"/>
    <w:rsid w:val="00831F4F"/>
    <w:rsid w:val="00832040"/>
    <w:rsid w:val="00832115"/>
    <w:rsid w:val="008324E1"/>
    <w:rsid w:val="00832FC1"/>
    <w:rsid w:val="00832FDD"/>
    <w:rsid w:val="00833149"/>
    <w:rsid w:val="008331A3"/>
    <w:rsid w:val="0083333B"/>
    <w:rsid w:val="0083337B"/>
    <w:rsid w:val="008336CB"/>
    <w:rsid w:val="00833800"/>
    <w:rsid w:val="0083399A"/>
    <w:rsid w:val="00833B44"/>
    <w:rsid w:val="00833C83"/>
    <w:rsid w:val="008349F1"/>
    <w:rsid w:val="00834A0C"/>
    <w:rsid w:val="00834A16"/>
    <w:rsid w:val="00834C85"/>
    <w:rsid w:val="00834C9D"/>
    <w:rsid w:val="00834CE7"/>
    <w:rsid w:val="00834DFB"/>
    <w:rsid w:val="00835011"/>
    <w:rsid w:val="0083516C"/>
    <w:rsid w:val="00835591"/>
    <w:rsid w:val="00835875"/>
    <w:rsid w:val="008359C1"/>
    <w:rsid w:val="00835E8A"/>
    <w:rsid w:val="008365B0"/>
    <w:rsid w:val="00836758"/>
    <w:rsid w:val="00836942"/>
    <w:rsid w:val="00836BDB"/>
    <w:rsid w:val="00836C59"/>
    <w:rsid w:val="00836ED0"/>
    <w:rsid w:val="00837284"/>
    <w:rsid w:val="0083736F"/>
    <w:rsid w:val="008374AA"/>
    <w:rsid w:val="00837512"/>
    <w:rsid w:val="0083778E"/>
    <w:rsid w:val="00837ADA"/>
    <w:rsid w:val="00837C33"/>
    <w:rsid w:val="00837C69"/>
    <w:rsid w:val="00837D26"/>
    <w:rsid w:val="00837D67"/>
    <w:rsid w:val="00837DFF"/>
    <w:rsid w:val="00837FDD"/>
    <w:rsid w:val="0084007E"/>
    <w:rsid w:val="0084014B"/>
    <w:rsid w:val="008401C7"/>
    <w:rsid w:val="008402D0"/>
    <w:rsid w:val="00840521"/>
    <w:rsid w:val="0084096A"/>
    <w:rsid w:val="00840BDD"/>
    <w:rsid w:val="00840BFC"/>
    <w:rsid w:val="00840F9D"/>
    <w:rsid w:val="008410AB"/>
    <w:rsid w:val="0084142A"/>
    <w:rsid w:val="00841A58"/>
    <w:rsid w:val="00841C25"/>
    <w:rsid w:val="00841C9F"/>
    <w:rsid w:val="00841E8C"/>
    <w:rsid w:val="00841EA2"/>
    <w:rsid w:val="0084214E"/>
    <w:rsid w:val="00842303"/>
    <w:rsid w:val="008424E5"/>
    <w:rsid w:val="008435D7"/>
    <w:rsid w:val="0084398B"/>
    <w:rsid w:val="00843B5E"/>
    <w:rsid w:val="00843F42"/>
    <w:rsid w:val="0084405E"/>
    <w:rsid w:val="00844190"/>
    <w:rsid w:val="0084456F"/>
    <w:rsid w:val="0084470D"/>
    <w:rsid w:val="00844B15"/>
    <w:rsid w:val="00844EEC"/>
    <w:rsid w:val="008451AC"/>
    <w:rsid w:val="00845261"/>
    <w:rsid w:val="0084557B"/>
    <w:rsid w:val="008455B4"/>
    <w:rsid w:val="008458D0"/>
    <w:rsid w:val="00845908"/>
    <w:rsid w:val="0084599A"/>
    <w:rsid w:val="008460FF"/>
    <w:rsid w:val="00846193"/>
    <w:rsid w:val="008468CC"/>
    <w:rsid w:val="008469D4"/>
    <w:rsid w:val="008469E6"/>
    <w:rsid w:val="00846AD5"/>
    <w:rsid w:val="00846B15"/>
    <w:rsid w:val="00846FE3"/>
    <w:rsid w:val="00847203"/>
    <w:rsid w:val="00847205"/>
    <w:rsid w:val="00847302"/>
    <w:rsid w:val="008474FC"/>
    <w:rsid w:val="00847671"/>
    <w:rsid w:val="00847D62"/>
    <w:rsid w:val="00850028"/>
    <w:rsid w:val="00850655"/>
    <w:rsid w:val="008507C0"/>
    <w:rsid w:val="00850EE1"/>
    <w:rsid w:val="0085107A"/>
    <w:rsid w:val="008514A5"/>
    <w:rsid w:val="00851637"/>
    <w:rsid w:val="00851681"/>
    <w:rsid w:val="00851732"/>
    <w:rsid w:val="00851736"/>
    <w:rsid w:val="00851874"/>
    <w:rsid w:val="00851A26"/>
    <w:rsid w:val="00851AE2"/>
    <w:rsid w:val="00851AE9"/>
    <w:rsid w:val="00851E62"/>
    <w:rsid w:val="00851E70"/>
    <w:rsid w:val="00851E87"/>
    <w:rsid w:val="00851F52"/>
    <w:rsid w:val="0085299B"/>
    <w:rsid w:val="00852A3F"/>
    <w:rsid w:val="00852AA0"/>
    <w:rsid w:val="00852C28"/>
    <w:rsid w:val="00852C88"/>
    <w:rsid w:val="00852D36"/>
    <w:rsid w:val="00852D4F"/>
    <w:rsid w:val="00852EB2"/>
    <w:rsid w:val="00853045"/>
    <w:rsid w:val="00853125"/>
    <w:rsid w:val="0085321E"/>
    <w:rsid w:val="008537CE"/>
    <w:rsid w:val="00853C34"/>
    <w:rsid w:val="00853F35"/>
    <w:rsid w:val="00854329"/>
    <w:rsid w:val="00854949"/>
    <w:rsid w:val="00854A9A"/>
    <w:rsid w:val="00854DBF"/>
    <w:rsid w:val="00854F11"/>
    <w:rsid w:val="00854FA2"/>
    <w:rsid w:val="008550AF"/>
    <w:rsid w:val="008552CE"/>
    <w:rsid w:val="008554D1"/>
    <w:rsid w:val="00855658"/>
    <w:rsid w:val="00855AF9"/>
    <w:rsid w:val="00855B90"/>
    <w:rsid w:val="00855C42"/>
    <w:rsid w:val="008561FF"/>
    <w:rsid w:val="00856225"/>
    <w:rsid w:val="008563D4"/>
    <w:rsid w:val="0085654C"/>
    <w:rsid w:val="00856887"/>
    <w:rsid w:val="00856B07"/>
    <w:rsid w:val="00856CDA"/>
    <w:rsid w:val="00856DDA"/>
    <w:rsid w:val="008570D3"/>
    <w:rsid w:val="008570FF"/>
    <w:rsid w:val="0085741A"/>
    <w:rsid w:val="0085748B"/>
    <w:rsid w:val="008575C6"/>
    <w:rsid w:val="0085763B"/>
    <w:rsid w:val="00857729"/>
    <w:rsid w:val="00857886"/>
    <w:rsid w:val="00857CDF"/>
    <w:rsid w:val="00857D5A"/>
    <w:rsid w:val="00860088"/>
    <w:rsid w:val="00860457"/>
    <w:rsid w:val="008604BF"/>
    <w:rsid w:val="008605A5"/>
    <w:rsid w:val="008607F8"/>
    <w:rsid w:val="00861307"/>
    <w:rsid w:val="008613B3"/>
    <w:rsid w:val="00861439"/>
    <w:rsid w:val="008614BE"/>
    <w:rsid w:val="00861814"/>
    <w:rsid w:val="00861939"/>
    <w:rsid w:val="00861980"/>
    <w:rsid w:val="0086199A"/>
    <w:rsid w:val="008619DB"/>
    <w:rsid w:val="00861D41"/>
    <w:rsid w:val="00861D59"/>
    <w:rsid w:val="008628BD"/>
    <w:rsid w:val="008628FB"/>
    <w:rsid w:val="00862ABE"/>
    <w:rsid w:val="00862D26"/>
    <w:rsid w:val="00862E13"/>
    <w:rsid w:val="0086326B"/>
    <w:rsid w:val="00863494"/>
    <w:rsid w:val="008637B7"/>
    <w:rsid w:val="008639AE"/>
    <w:rsid w:val="00863C64"/>
    <w:rsid w:val="00863D2D"/>
    <w:rsid w:val="00864239"/>
    <w:rsid w:val="008643C8"/>
    <w:rsid w:val="00864637"/>
    <w:rsid w:val="008648A6"/>
    <w:rsid w:val="00864CD4"/>
    <w:rsid w:val="00864D53"/>
    <w:rsid w:val="00864FDC"/>
    <w:rsid w:val="00865560"/>
    <w:rsid w:val="00865B0E"/>
    <w:rsid w:val="00866164"/>
    <w:rsid w:val="0086629F"/>
    <w:rsid w:val="008667C6"/>
    <w:rsid w:val="00866B82"/>
    <w:rsid w:val="00866D3D"/>
    <w:rsid w:val="00866F3B"/>
    <w:rsid w:val="00866FEB"/>
    <w:rsid w:val="00867339"/>
    <w:rsid w:val="00867B29"/>
    <w:rsid w:val="00867C54"/>
    <w:rsid w:val="00867C64"/>
    <w:rsid w:val="0087002F"/>
    <w:rsid w:val="00870345"/>
    <w:rsid w:val="00870426"/>
    <w:rsid w:val="0087051D"/>
    <w:rsid w:val="008709EB"/>
    <w:rsid w:val="00870B29"/>
    <w:rsid w:val="0087101C"/>
    <w:rsid w:val="008712F9"/>
    <w:rsid w:val="0087158B"/>
    <w:rsid w:val="008715F7"/>
    <w:rsid w:val="008718B5"/>
    <w:rsid w:val="00871CB0"/>
    <w:rsid w:val="008720B5"/>
    <w:rsid w:val="00872212"/>
    <w:rsid w:val="00872647"/>
    <w:rsid w:val="0087281C"/>
    <w:rsid w:val="008729D1"/>
    <w:rsid w:val="00872A6A"/>
    <w:rsid w:val="00872B65"/>
    <w:rsid w:val="00872C77"/>
    <w:rsid w:val="00872E3D"/>
    <w:rsid w:val="00872EDF"/>
    <w:rsid w:val="008733A1"/>
    <w:rsid w:val="008736FB"/>
    <w:rsid w:val="0087371A"/>
    <w:rsid w:val="008739D9"/>
    <w:rsid w:val="00873A72"/>
    <w:rsid w:val="008744ED"/>
    <w:rsid w:val="00874631"/>
    <w:rsid w:val="008746BD"/>
    <w:rsid w:val="0087479B"/>
    <w:rsid w:val="0087481D"/>
    <w:rsid w:val="00874A99"/>
    <w:rsid w:val="00874B13"/>
    <w:rsid w:val="00874DE5"/>
    <w:rsid w:val="00874F6B"/>
    <w:rsid w:val="00875071"/>
    <w:rsid w:val="0087531A"/>
    <w:rsid w:val="008759FA"/>
    <w:rsid w:val="00875A3D"/>
    <w:rsid w:val="00875DD5"/>
    <w:rsid w:val="00875EA6"/>
    <w:rsid w:val="008767BB"/>
    <w:rsid w:val="00876998"/>
    <w:rsid w:val="00876B90"/>
    <w:rsid w:val="00876C51"/>
    <w:rsid w:val="00876D6E"/>
    <w:rsid w:val="00876ED1"/>
    <w:rsid w:val="00876F08"/>
    <w:rsid w:val="008771CE"/>
    <w:rsid w:val="0087722C"/>
    <w:rsid w:val="008772F0"/>
    <w:rsid w:val="00877550"/>
    <w:rsid w:val="008776D1"/>
    <w:rsid w:val="008777CE"/>
    <w:rsid w:val="0087784D"/>
    <w:rsid w:val="00877A69"/>
    <w:rsid w:val="00877AA2"/>
    <w:rsid w:val="00877BA3"/>
    <w:rsid w:val="00877D7B"/>
    <w:rsid w:val="00877E7B"/>
    <w:rsid w:val="0088010C"/>
    <w:rsid w:val="0088013F"/>
    <w:rsid w:val="008804F6"/>
    <w:rsid w:val="00880631"/>
    <w:rsid w:val="00880675"/>
    <w:rsid w:val="00880D00"/>
    <w:rsid w:val="00880D30"/>
    <w:rsid w:val="0088114C"/>
    <w:rsid w:val="00881442"/>
    <w:rsid w:val="008814AA"/>
    <w:rsid w:val="0088153C"/>
    <w:rsid w:val="00881E11"/>
    <w:rsid w:val="008826DF"/>
    <w:rsid w:val="00882851"/>
    <w:rsid w:val="00882884"/>
    <w:rsid w:val="00882A4F"/>
    <w:rsid w:val="00882D0E"/>
    <w:rsid w:val="00882DA7"/>
    <w:rsid w:val="008830FC"/>
    <w:rsid w:val="0088326D"/>
    <w:rsid w:val="00883BFE"/>
    <w:rsid w:val="00883CE0"/>
    <w:rsid w:val="00883FB4"/>
    <w:rsid w:val="00883FDA"/>
    <w:rsid w:val="0088409F"/>
    <w:rsid w:val="00884287"/>
    <w:rsid w:val="0088548B"/>
    <w:rsid w:val="00885507"/>
    <w:rsid w:val="00885769"/>
    <w:rsid w:val="00885ADC"/>
    <w:rsid w:val="00885CF4"/>
    <w:rsid w:val="00885F05"/>
    <w:rsid w:val="008869C5"/>
    <w:rsid w:val="00886CEA"/>
    <w:rsid w:val="00886E05"/>
    <w:rsid w:val="00887052"/>
    <w:rsid w:val="00887262"/>
    <w:rsid w:val="00887386"/>
    <w:rsid w:val="00887593"/>
    <w:rsid w:val="008879BF"/>
    <w:rsid w:val="00887B2B"/>
    <w:rsid w:val="00887B78"/>
    <w:rsid w:val="00887B93"/>
    <w:rsid w:val="00887C07"/>
    <w:rsid w:val="00887EF0"/>
    <w:rsid w:val="00887F84"/>
    <w:rsid w:val="0089000E"/>
    <w:rsid w:val="008902C9"/>
    <w:rsid w:val="0089055B"/>
    <w:rsid w:val="00890578"/>
    <w:rsid w:val="008905B1"/>
    <w:rsid w:val="00890660"/>
    <w:rsid w:val="0089091C"/>
    <w:rsid w:val="00890CA8"/>
    <w:rsid w:val="00890FAD"/>
    <w:rsid w:val="00891084"/>
    <w:rsid w:val="00891209"/>
    <w:rsid w:val="0089127A"/>
    <w:rsid w:val="008912F1"/>
    <w:rsid w:val="008913C9"/>
    <w:rsid w:val="0089170B"/>
    <w:rsid w:val="0089172D"/>
    <w:rsid w:val="00891735"/>
    <w:rsid w:val="008918B6"/>
    <w:rsid w:val="00891B6A"/>
    <w:rsid w:val="00891CD6"/>
    <w:rsid w:val="00891ED1"/>
    <w:rsid w:val="00892135"/>
    <w:rsid w:val="00892240"/>
    <w:rsid w:val="00892566"/>
    <w:rsid w:val="0089272C"/>
    <w:rsid w:val="0089280E"/>
    <w:rsid w:val="0089288F"/>
    <w:rsid w:val="00892B3D"/>
    <w:rsid w:val="00892D6A"/>
    <w:rsid w:val="00892DDC"/>
    <w:rsid w:val="0089319A"/>
    <w:rsid w:val="00893237"/>
    <w:rsid w:val="00893664"/>
    <w:rsid w:val="008937CA"/>
    <w:rsid w:val="00893945"/>
    <w:rsid w:val="008939A1"/>
    <w:rsid w:val="00893E6E"/>
    <w:rsid w:val="008941AE"/>
    <w:rsid w:val="008945CC"/>
    <w:rsid w:val="0089475D"/>
    <w:rsid w:val="00894969"/>
    <w:rsid w:val="00894A5D"/>
    <w:rsid w:val="00894A94"/>
    <w:rsid w:val="00894AA5"/>
    <w:rsid w:val="00894CEB"/>
    <w:rsid w:val="008952F9"/>
    <w:rsid w:val="0089530A"/>
    <w:rsid w:val="008953F6"/>
    <w:rsid w:val="0089546B"/>
    <w:rsid w:val="00895529"/>
    <w:rsid w:val="008955EB"/>
    <w:rsid w:val="00895625"/>
    <w:rsid w:val="008960A4"/>
    <w:rsid w:val="00896481"/>
    <w:rsid w:val="008964C2"/>
    <w:rsid w:val="00896615"/>
    <w:rsid w:val="00896961"/>
    <w:rsid w:val="00896A72"/>
    <w:rsid w:val="00896A87"/>
    <w:rsid w:val="00896C06"/>
    <w:rsid w:val="00896D69"/>
    <w:rsid w:val="00896EB2"/>
    <w:rsid w:val="00897122"/>
    <w:rsid w:val="008971E9"/>
    <w:rsid w:val="008973FB"/>
    <w:rsid w:val="00897409"/>
    <w:rsid w:val="00897868"/>
    <w:rsid w:val="008978C1"/>
    <w:rsid w:val="008978C5"/>
    <w:rsid w:val="0089790A"/>
    <w:rsid w:val="00897C5F"/>
    <w:rsid w:val="00897DA4"/>
    <w:rsid w:val="00897FA4"/>
    <w:rsid w:val="008A0451"/>
    <w:rsid w:val="008A0629"/>
    <w:rsid w:val="008A0A02"/>
    <w:rsid w:val="008A1211"/>
    <w:rsid w:val="008A12E4"/>
    <w:rsid w:val="008A1594"/>
    <w:rsid w:val="008A1602"/>
    <w:rsid w:val="008A160C"/>
    <w:rsid w:val="008A1810"/>
    <w:rsid w:val="008A1A7A"/>
    <w:rsid w:val="008A1C17"/>
    <w:rsid w:val="008A1C46"/>
    <w:rsid w:val="008A24BA"/>
    <w:rsid w:val="008A26EA"/>
    <w:rsid w:val="008A2714"/>
    <w:rsid w:val="008A2728"/>
    <w:rsid w:val="008A27D9"/>
    <w:rsid w:val="008A28AE"/>
    <w:rsid w:val="008A28C8"/>
    <w:rsid w:val="008A2B67"/>
    <w:rsid w:val="008A3683"/>
    <w:rsid w:val="008A38E6"/>
    <w:rsid w:val="008A3DDA"/>
    <w:rsid w:val="008A3F65"/>
    <w:rsid w:val="008A4139"/>
    <w:rsid w:val="008A413B"/>
    <w:rsid w:val="008A44CD"/>
    <w:rsid w:val="008A471B"/>
    <w:rsid w:val="008A4C2E"/>
    <w:rsid w:val="008A50E6"/>
    <w:rsid w:val="008A54F8"/>
    <w:rsid w:val="008A557A"/>
    <w:rsid w:val="008A5667"/>
    <w:rsid w:val="008A57C5"/>
    <w:rsid w:val="008A5DE1"/>
    <w:rsid w:val="008A663A"/>
    <w:rsid w:val="008A672A"/>
    <w:rsid w:val="008A67B6"/>
    <w:rsid w:val="008A67EF"/>
    <w:rsid w:val="008A6E58"/>
    <w:rsid w:val="008A6FB5"/>
    <w:rsid w:val="008A786F"/>
    <w:rsid w:val="008A789E"/>
    <w:rsid w:val="008A797D"/>
    <w:rsid w:val="008A7BAE"/>
    <w:rsid w:val="008B06E4"/>
    <w:rsid w:val="008B085E"/>
    <w:rsid w:val="008B09BD"/>
    <w:rsid w:val="008B0A68"/>
    <w:rsid w:val="008B0C3C"/>
    <w:rsid w:val="008B0F4B"/>
    <w:rsid w:val="008B10AA"/>
    <w:rsid w:val="008B12F5"/>
    <w:rsid w:val="008B1586"/>
    <w:rsid w:val="008B16AA"/>
    <w:rsid w:val="008B18DC"/>
    <w:rsid w:val="008B1A87"/>
    <w:rsid w:val="008B1F9C"/>
    <w:rsid w:val="008B2488"/>
    <w:rsid w:val="008B25BD"/>
    <w:rsid w:val="008B279E"/>
    <w:rsid w:val="008B29A9"/>
    <w:rsid w:val="008B2CE2"/>
    <w:rsid w:val="008B30A2"/>
    <w:rsid w:val="008B3767"/>
    <w:rsid w:val="008B386B"/>
    <w:rsid w:val="008B3B34"/>
    <w:rsid w:val="008B3BD1"/>
    <w:rsid w:val="008B3D10"/>
    <w:rsid w:val="008B3ED7"/>
    <w:rsid w:val="008B41F1"/>
    <w:rsid w:val="008B43DF"/>
    <w:rsid w:val="008B460C"/>
    <w:rsid w:val="008B46A4"/>
    <w:rsid w:val="008B4AF8"/>
    <w:rsid w:val="008B4D44"/>
    <w:rsid w:val="008B507B"/>
    <w:rsid w:val="008B54AB"/>
    <w:rsid w:val="008B55D5"/>
    <w:rsid w:val="008B5615"/>
    <w:rsid w:val="008B5956"/>
    <w:rsid w:val="008B5AA1"/>
    <w:rsid w:val="008B5E6A"/>
    <w:rsid w:val="008B5F79"/>
    <w:rsid w:val="008B601C"/>
    <w:rsid w:val="008B6272"/>
    <w:rsid w:val="008B6538"/>
    <w:rsid w:val="008B670A"/>
    <w:rsid w:val="008B6C5F"/>
    <w:rsid w:val="008B72A2"/>
    <w:rsid w:val="008B73BB"/>
    <w:rsid w:val="008B7518"/>
    <w:rsid w:val="008B7562"/>
    <w:rsid w:val="008B7912"/>
    <w:rsid w:val="008B798C"/>
    <w:rsid w:val="008B79E7"/>
    <w:rsid w:val="008B7B40"/>
    <w:rsid w:val="008B7B66"/>
    <w:rsid w:val="008B7C0F"/>
    <w:rsid w:val="008B7F56"/>
    <w:rsid w:val="008C0077"/>
    <w:rsid w:val="008C0204"/>
    <w:rsid w:val="008C0564"/>
    <w:rsid w:val="008C0640"/>
    <w:rsid w:val="008C12B9"/>
    <w:rsid w:val="008C136D"/>
    <w:rsid w:val="008C1533"/>
    <w:rsid w:val="008C15B7"/>
    <w:rsid w:val="008C17D7"/>
    <w:rsid w:val="008C198C"/>
    <w:rsid w:val="008C1D8C"/>
    <w:rsid w:val="008C247D"/>
    <w:rsid w:val="008C2AD5"/>
    <w:rsid w:val="008C2F62"/>
    <w:rsid w:val="008C3365"/>
    <w:rsid w:val="008C3A64"/>
    <w:rsid w:val="008C3D43"/>
    <w:rsid w:val="008C3F2D"/>
    <w:rsid w:val="008C42B6"/>
    <w:rsid w:val="008C4399"/>
    <w:rsid w:val="008C43C4"/>
    <w:rsid w:val="008C445D"/>
    <w:rsid w:val="008C44B7"/>
    <w:rsid w:val="008C48B7"/>
    <w:rsid w:val="008C4D49"/>
    <w:rsid w:val="008C4E8B"/>
    <w:rsid w:val="008C5086"/>
    <w:rsid w:val="008C51C7"/>
    <w:rsid w:val="008C52D0"/>
    <w:rsid w:val="008C53DD"/>
    <w:rsid w:val="008C5841"/>
    <w:rsid w:val="008C5AD3"/>
    <w:rsid w:val="008C5D0A"/>
    <w:rsid w:val="008C5D4C"/>
    <w:rsid w:val="008C5DB7"/>
    <w:rsid w:val="008C5E8E"/>
    <w:rsid w:val="008C6485"/>
    <w:rsid w:val="008C6626"/>
    <w:rsid w:val="008C6962"/>
    <w:rsid w:val="008C6CD3"/>
    <w:rsid w:val="008C70FC"/>
    <w:rsid w:val="008C7185"/>
    <w:rsid w:val="008C726A"/>
    <w:rsid w:val="008C729C"/>
    <w:rsid w:val="008C7878"/>
    <w:rsid w:val="008C79FB"/>
    <w:rsid w:val="008C7CA7"/>
    <w:rsid w:val="008C7F73"/>
    <w:rsid w:val="008D0516"/>
    <w:rsid w:val="008D0818"/>
    <w:rsid w:val="008D0B98"/>
    <w:rsid w:val="008D0C82"/>
    <w:rsid w:val="008D0CB6"/>
    <w:rsid w:val="008D0CE9"/>
    <w:rsid w:val="008D10DD"/>
    <w:rsid w:val="008D1300"/>
    <w:rsid w:val="008D174B"/>
    <w:rsid w:val="008D1ADB"/>
    <w:rsid w:val="008D1C29"/>
    <w:rsid w:val="008D1F2D"/>
    <w:rsid w:val="008D2358"/>
    <w:rsid w:val="008D2478"/>
    <w:rsid w:val="008D251A"/>
    <w:rsid w:val="008D2991"/>
    <w:rsid w:val="008D31AD"/>
    <w:rsid w:val="008D34EF"/>
    <w:rsid w:val="008D3693"/>
    <w:rsid w:val="008D3E4D"/>
    <w:rsid w:val="008D3F8A"/>
    <w:rsid w:val="008D4321"/>
    <w:rsid w:val="008D444A"/>
    <w:rsid w:val="008D4455"/>
    <w:rsid w:val="008D4504"/>
    <w:rsid w:val="008D47F7"/>
    <w:rsid w:val="008D492E"/>
    <w:rsid w:val="008D4995"/>
    <w:rsid w:val="008D4BCC"/>
    <w:rsid w:val="008D50D8"/>
    <w:rsid w:val="008D5115"/>
    <w:rsid w:val="008D51AE"/>
    <w:rsid w:val="008D556C"/>
    <w:rsid w:val="008D56BA"/>
    <w:rsid w:val="008D56D5"/>
    <w:rsid w:val="008D5949"/>
    <w:rsid w:val="008D5AE7"/>
    <w:rsid w:val="008D5DBA"/>
    <w:rsid w:val="008D6375"/>
    <w:rsid w:val="008D63B2"/>
    <w:rsid w:val="008D6610"/>
    <w:rsid w:val="008D6A52"/>
    <w:rsid w:val="008D6BF8"/>
    <w:rsid w:val="008D6EA6"/>
    <w:rsid w:val="008D6F83"/>
    <w:rsid w:val="008D6FAC"/>
    <w:rsid w:val="008D74AE"/>
    <w:rsid w:val="008D7672"/>
    <w:rsid w:val="008E0462"/>
    <w:rsid w:val="008E051A"/>
    <w:rsid w:val="008E0BED"/>
    <w:rsid w:val="008E0DE8"/>
    <w:rsid w:val="008E0F14"/>
    <w:rsid w:val="008E1137"/>
    <w:rsid w:val="008E1607"/>
    <w:rsid w:val="008E1B1F"/>
    <w:rsid w:val="008E290E"/>
    <w:rsid w:val="008E2D6F"/>
    <w:rsid w:val="008E2F05"/>
    <w:rsid w:val="008E3397"/>
    <w:rsid w:val="008E3421"/>
    <w:rsid w:val="008E34EC"/>
    <w:rsid w:val="008E386A"/>
    <w:rsid w:val="008E39FE"/>
    <w:rsid w:val="008E3BA9"/>
    <w:rsid w:val="008E3C01"/>
    <w:rsid w:val="008E3EED"/>
    <w:rsid w:val="008E4100"/>
    <w:rsid w:val="008E41DD"/>
    <w:rsid w:val="008E429B"/>
    <w:rsid w:val="008E4693"/>
    <w:rsid w:val="008E48A7"/>
    <w:rsid w:val="008E49D5"/>
    <w:rsid w:val="008E4BCB"/>
    <w:rsid w:val="008E4DB4"/>
    <w:rsid w:val="008E4FE0"/>
    <w:rsid w:val="008E5257"/>
    <w:rsid w:val="008E583F"/>
    <w:rsid w:val="008E5A41"/>
    <w:rsid w:val="008E5C2A"/>
    <w:rsid w:val="008E5CB8"/>
    <w:rsid w:val="008E5DBA"/>
    <w:rsid w:val="008E5E8B"/>
    <w:rsid w:val="008E5FE4"/>
    <w:rsid w:val="008E60F3"/>
    <w:rsid w:val="008E632A"/>
    <w:rsid w:val="008E6603"/>
    <w:rsid w:val="008E67AA"/>
    <w:rsid w:val="008E68D0"/>
    <w:rsid w:val="008E6A96"/>
    <w:rsid w:val="008E6AFB"/>
    <w:rsid w:val="008E756F"/>
    <w:rsid w:val="008E7688"/>
    <w:rsid w:val="008E7978"/>
    <w:rsid w:val="008E7AF2"/>
    <w:rsid w:val="008E7EB2"/>
    <w:rsid w:val="008E7FF0"/>
    <w:rsid w:val="008F0049"/>
    <w:rsid w:val="008F02D3"/>
    <w:rsid w:val="008F0593"/>
    <w:rsid w:val="008F0ADE"/>
    <w:rsid w:val="008F113B"/>
    <w:rsid w:val="008F13C6"/>
    <w:rsid w:val="008F17AA"/>
    <w:rsid w:val="008F1A3C"/>
    <w:rsid w:val="008F1ABD"/>
    <w:rsid w:val="008F1ACC"/>
    <w:rsid w:val="008F1C6D"/>
    <w:rsid w:val="008F1DFA"/>
    <w:rsid w:val="008F1E27"/>
    <w:rsid w:val="008F2039"/>
    <w:rsid w:val="008F263E"/>
    <w:rsid w:val="008F26E9"/>
    <w:rsid w:val="008F2767"/>
    <w:rsid w:val="008F2903"/>
    <w:rsid w:val="008F2998"/>
    <w:rsid w:val="008F2BE7"/>
    <w:rsid w:val="008F2E59"/>
    <w:rsid w:val="008F2F74"/>
    <w:rsid w:val="008F30C7"/>
    <w:rsid w:val="008F315F"/>
    <w:rsid w:val="008F318E"/>
    <w:rsid w:val="008F3257"/>
    <w:rsid w:val="008F33F8"/>
    <w:rsid w:val="008F35B7"/>
    <w:rsid w:val="008F383F"/>
    <w:rsid w:val="008F39EE"/>
    <w:rsid w:val="008F3A96"/>
    <w:rsid w:val="008F3CC4"/>
    <w:rsid w:val="008F40ED"/>
    <w:rsid w:val="008F4361"/>
    <w:rsid w:val="008F4B84"/>
    <w:rsid w:val="008F4B85"/>
    <w:rsid w:val="008F4C9A"/>
    <w:rsid w:val="008F51DE"/>
    <w:rsid w:val="008F523A"/>
    <w:rsid w:val="008F529F"/>
    <w:rsid w:val="008F55CB"/>
    <w:rsid w:val="008F57DC"/>
    <w:rsid w:val="008F5C02"/>
    <w:rsid w:val="008F5DD4"/>
    <w:rsid w:val="008F5FF4"/>
    <w:rsid w:val="008F5FFB"/>
    <w:rsid w:val="008F6172"/>
    <w:rsid w:val="008F6205"/>
    <w:rsid w:val="008F67A9"/>
    <w:rsid w:val="008F6A2B"/>
    <w:rsid w:val="008F6CC6"/>
    <w:rsid w:val="008F6DCD"/>
    <w:rsid w:val="008F7726"/>
    <w:rsid w:val="008F7D58"/>
    <w:rsid w:val="008F7E13"/>
    <w:rsid w:val="008F7FC6"/>
    <w:rsid w:val="009000C5"/>
    <w:rsid w:val="0090054C"/>
    <w:rsid w:val="00900638"/>
    <w:rsid w:val="009009AA"/>
    <w:rsid w:val="00900A7F"/>
    <w:rsid w:val="00900D62"/>
    <w:rsid w:val="009014EE"/>
    <w:rsid w:val="009016A3"/>
    <w:rsid w:val="00901CCF"/>
    <w:rsid w:val="0090219F"/>
    <w:rsid w:val="00902529"/>
    <w:rsid w:val="00902793"/>
    <w:rsid w:val="00902A1C"/>
    <w:rsid w:val="00902B9E"/>
    <w:rsid w:val="00902BEB"/>
    <w:rsid w:val="00902C3F"/>
    <w:rsid w:val="00902C8E"/>
    <w:rsid w:val="0090311E"/>
    <w:rsid w:val="009031CE"/>
    <w:rsid w:val="009031ED"/>
    <w:rsid w:val="009032FF"/>
    <w:rsid w:val="00903F6C"/>
    <w:rsid w:val="009040CD"/>
    <w:rsid w:val="00904102"/>
    <w:rsid w:val="00904599"/>
    <w:rsid w:val="00904A0B"/>
    <w:rsid w:val="0090508C"/>
    <w:rsid w:val="009051C5"/>
    <w:rsid w:val="00905599"/>
    <w:rsid w:val="00905881"/>
    <w:rsid w:val="00905ABC"/>
    <w:rsid w:val="00905C37"/>
    <w:rsid w:val="009060AC"/>
    <w:rsid w:val="009060EA"/>
    <w:rsid w:val="009061D2"/>
    <w:rsid w:val="0090645A"/>
    <w:rsid w:val="0090675C"/>
    <w:rsid w:val="00906872"/>
    <w:rsid w:val="00906F1F"/>
    <w:rsid w:val="00907399"/>
    <w:rsid w:val="0090743A"/>
    <w:rsid w:val="00907E89"/>
    <w:rsid w:val="00907EE2"/>
    <w:rsid w:val="0090E4FC"/>
    <w:rsid w:val="00910097"/>
    <w:rsid w:val="00910A25"/>
    <w:rsid w:val="00911228"/>
    <w:rsid w:val="009112B9"/>
    <w:rsid w:val="00911355"/>
    <w:rsid w:val="00911556"/>
    <w:rsid w:val="009115CC"/>
    <w:rsid w:val="009117C4"/>
    <w:rsid w:val="009118D1"/>
    <w:rsid w:val="00911BA2"/>
    <w:rsid w:val="00911BAC"/>
    <w:rsid w:val="00911C04"/>
    <w:rsid w:val="00911E4A"/>
    <w:rsid w:val="0091206F"/>
    <w:rsid w:val="009121DE"/>
    <w:rsid w:val="009121EF"/>
    <w:rsid w:val="0091222B"/>
    <w:rsid w:val="009127B5"/>
    <w:rsid w:val="009129C0"/>
    <w:rsid w:val="00912DF9"/>
    <w:rsid w:val="00913281"/>
    <w:rsid w:val="009136B2"/>
    <w:rsid w:val="009136D4"/>
    <w:rsid w:val="009138AC"/>
    <w:rsid w:val="00913D68"/>
    <w:rsid w:val="00913E74"/>
    <w:rsid w:val="00914132"/>
    <w:rsid w:val="00914173"/>
    <w:rsid w:val="009142BF"/>
    <w:rsid w:val="00914662"/>
    <w:rsid w:val="0091466A"/>
    <w:rsid w:val="009147A3"/>
    <w:rsid w:val="009147DF"/>
    <w:rsid w:val="00914E6D"/>
    <w:rsid w:val="009151C8"/>
    <w:rsid w:val="0091531C"/>
    <w:rsid w:val="00915362"/>
    <w:rsid w:val="00915368"/>
    <w:rsid w:val="009156E5"/>
    <w:rsid w:val="00915A80"/>
    <w:rsid w:val="00915B8B"/>
    <w:rsid w:val="00915F83"/>
    <w:rsid w:val="00916042"/>
    <w:rsid w:val="00916066"/>
    <w:rsid w:val="0091649D"/>
    <w:rsid w:val="0091657C"/>
    <w:rsid w:val="009167F6"/>
    <w:rsid w:val="00916AAD"/>
    <w:rsid w:val="00916B04"/>
    <w:rsid w:val="00916C78"/>
    <w:rsid w:val="00916F14"/>
    <w:rsid w:val="00916FD0"/>
    <w:rsid w:val="009170D3"/>
    <w:rsid w:val="0091736C"/>
    <w:rsid w:val="009173EB"/>
    <w:rsid w:val="00917AEE"/>
    <w:rsid w:val="00917BB1"/>
    <w:rsid w:val="00917BCE"/>
    <w:rsid w:val="00917C6A"/>
    <w:rsid w:val="00917E03"/>
    <w:rsid w:val="00917E5D"/>
    <w:rsid w:val="00917EBA"/>
    <w:rsid w:val="00917F11"/>
    <w:rsid w:val="00917F42"/>
    <w:rsid w:val="0092026F"/>
    <w:rsid w:val="00920477"/>
    <w:rsid w:val="009208E1"/>
    <w:rsid w:val="009208E9"/>
    <w:rsid w:val="00920B39"/>
    <w:rsid w:val="00920E4A"/>
    <w:rsid w:val="00920F1A"/>
    <w:rsid w:val="00921358"/>
    <w:rsid w:val="0092138A"/>
    <w:rsid w:val="00921667"/>
    <w:rsid w:val="0092172F"/>
    <w:rsid w:val="00921B38"/>
    <w:rsid w:val="00921E49"/>
    <w:rsid w:val="00922197"/>
    <w:rsid w:val="00922211"/>
    <w:rsid w:val="00922222"/>
    <w:rsid w:val="00922432"/>
    <w:rsid w:val="00922B3B"/>
    <w:rsid w:val="00922B73"/>
    <w:rsid w:val="00922CC6"/>
    <w:rsid w:val="00922EA6"/>
    <w:rsid w:val="00922F0B"/>
    <w:rsid w:val="009232F9"/>
    <w:rsid w:val="00923407"/>
    <w:rsid w:val="009239C6"/>
    <w:rsid w:val="00923AAA"/>
    <w:rsid w:val="00923AC0"/>
    <w:rsid w:val="00923E28"/>
    <w:rsid w:val="00924466"/>
    <w:rsid w:val="00924471"/>
    <w:rsid w:val="009245C1"/>
    <w:rsid w:val="00924998"/>
    <w:rsid w:val="009249C2"/>
    <w:rsid w:val="00924E2F"/>
    <w:rsid w:val="00924EB4"/>
    <w:rsid w:val="00924F98"/>
    <w:rsid w:val="0092500C"/>
    <w:rsid w:val="00925122"/>
    <w:rsid w:val="00925622"/>
    <w:rsid w:val="00925667"/>
    <w:rsid w:val="00925668"/>
    <w:rsid w:val="00925675"/>
    <w:rsid w:val="0092570B"/>
    <w:rsid w:val="009258AA"/>
    <w:rsid w:val="00925A19"/>
    <w:rsid w:val="00925F81"/>
    <w:rsid w:val="00925FC5"/>
    <w:rsid w:val="00926161"/>
    <w:rsid w:val="00926238"/>
    <w:rsid w:val="00926406"/>
    <w:rsid w:val="009264A7"/>
    <w:rsid w:val="00926757"/>
    <w:rsid w:val="009267B1"/>
    <w:rsid w:val="00926C96"/>
    <w:rsid w:val="0092702E"/>
    <w:rsid w:val="0092745D"/>
    <w:rsid w:val="00927A8D"/>
    <w:rsid w:val="00927B60"/>
    <w:rsid w:val="00927C05"/>
    <w:rsid w:val="00927E81"/>
    <w:rsid w:val="00927FE2"/>
    <w:rsid w:val="009301FC"/>
    <w:rsid w:val="0093022B"/>
    <w:rsid w:val="009302A7"/>
    <w:rsid w:val="009303F5"/>
    <w:rsid w:val="009304F7"/>
    <w:rsid w:val="009307B8"/>
    <w:rsid w:val="00930853"/>
    <w:rsid w:val="00930963"/>
    <w:rsid w:val="00930AF6"/>
    <w:rsid w:val="00930B0B"/>
    <w:rsid w:val="00930B71"/>
    <w:rsid w:val="00930C87"/>
    <w:rsid w:val="00930E5C"/>
    <w:rsid w:val="00930F0A"/>
    <w:rsid w:val="00931B30"/>
    <w:rsid w:val="00931D3B"/>
    <w:rsid w:val="00931E42"/>
    <w:rsid w:val="00932147"/>
    <w:rsid w:val="00932592"/>
    <w:rsid w:val="00932909"/>
    <w:rsid w:val="00932D51"/>
    <w:rsid w:val="00932FAD"/>
    <w:rsid w:val="0093317E"/>
    <w:rsid w:val="009331EC"/>
    <w:rsid w:val="009333BA"/>
    <w:rsid w:val="00933466"/>
    <w:rsid w:val="00933AFB"/>
    <w:rsid w:val="009344D6"/>
    <w:rsid w:val="00934703"/>
    <w:rsid w:val="009347E3"/>
    <w:rsid w:val="009347FD"/>
    <w:rsid w:val="0093485C"/>
    <w:rsid w:val="009348A6"/>
    <w:rsid w:val="00934C1A"/>
    <w:rsid w:val="00934CCC"/>
    <w:rsid w:val="00934CE0"/>
    <w:rsid w:val="00934DB1"/>
    <w:rsid w:val="00934E61"/>
    <w:rsid w:val="00934F16"/>
    <w:rsid w:val="0093553E"/>
    <w:rsid w:val="00935633"/>
    <w:rsid w:val="00935835"/>
    <w:rsid w:val="00935B9A"/>
    <w:rsid w:val="00935C1C"/>
    <w:rsid w:val="00935F34"/>
    <w:rsid w:val="009362F1"/>
    <w:rsid w:val="00936506"/>
    <w:rsid w:val="00936E1A"/>
    <w:rsid w:val="00937786"/>
    <w:rsid w:val="009379D3"/>
    <w:rsid w:val="00937FB9"/>
    <w:rsid w:val="0094040D"/>
    <w:rsid w:val="00940920"/>
    <w:rsid w:val="0094094F"/>
    <w:rsid w:val="00940950"/>
    <w:rsid w:val="00940995"/>
    <w:rsid w:val="009409CA"/>
    <w:rsid w:val="009413FF"/>
    <w:rsid w:val="00941B26"/>
    <w:rsid w:val="00941CD9"/>
    <w:rsid w:val="00941E6D"/>
    <w:rsid w:val="00941FFA"/>
    <w:rsid w:val="009420EA"/>
    <w:rsid w:val="00942190"/>
    <w:rsid w:val="00942229"/>
    <w:rsid w:val="009425E4"/>
    <w:rsid w:val="00942C7D"/>
    <w:rsid w:val="00942DD4"/>
    <w:rsid w:val="00942DF1"/>
    <w:rsid w:val="009431D4"/>
    <w:rsid w:val="00943205"/>
    <w:rsid w:val="009432DA"/>
    <w:rsid w:val="0094345A"/>
    <w:rsid w:val="009438D6"/>
    <w:rsid w:val="00943B7A"/>
    <w:rsid w:val="00943DB3"/>
    <w:rsid w:val="0094479D"/>
    <w:rsid w:val="0094499A"/>
    <w:rsid w:val="00944A33"/>
    <w:rsid w:val="00944C1D"/>
    <w:rsid w:val="00944CBF"/>
    <w:rsid w:val="00944DAD"/>
    <w:rsid w:val="00944DFF"/>
    <w:rsid w:val="009451E4"/>
    <w:rsid w:val="009456DD"/>
    <w:rsid w:val="009458F5"/>
    <w:rsid w:val="00945989"/>
    <w:rsid w:val="00945DC5"/>
    <w:rsid w:val="00946173"/>
    <w:rsid w:val="009461A0"/>
    <w:rsid w:val="00946680"/>
    <w:rsid w:val="009466BE"/>
    <w:rsid w:val="009467D0"/>
    <w:rsid w:val="00946993"/>
    <w:rsid w:val="00946C87"/>
    <w:rsid w:val="00947487"/>
    <w:rsid w:val="009474BF"/>
    <w:rsid w:val="0094765D"/>
    <w:rsid w:val="0094773D"/>
    <w:rsid w:val="00947826"/>
    <w:rsid w:val="00947940"/>
    <w:rsid w:val="00947CEA"/>
    <w:rsid w:val="00947EE4"/>
    <w:rsid w:val="00950093"/>
    <w:rsid w:val="009502BF"/>
    <w:rsid w:val="00950306"/>
    <w:rsid w:val="00950738"/>
    <w:rsid w:val="00950B85"/>
    <w:rsid w:val="00950BDC"/>
    <w:rsid w:val="00950CAC"/>
    <w:rsid w:val="0095160E"/>
    <w:rsid w:val="0095178A"/>
    <w:rsid w:val="00951924"/>
    <w:rsid w:val="00951C71"/>
    <w:rsid w:val="00951CEE"/>
    <w:rsid w:val="00951FF1"/>
    <w:rsid w:val="009520EE"/>
    <w:rsid w:val="0095219B"/>
    <w:rsid w:val="00952212"/>
    <w:rsid w:val="00952930"/>
    <w:rsid w:val="00952BB1"/>
    <w:rsid w:val="00952F7D"/>
    <w:rsid w:val="0095323D"/>
    <w:rsid w:val="009534C7"/>
    <w:rsid w:val="00953BE9"/>
    <w:rsid w:val="0095435E"/>
    <w:rsid w:val="0095448D"/>
    <w:rsid w:val="009545A2"/>
    <w:rsid w:val="009545EE"/>
    <w:rsid w:val="00954D38"/>
    <w:rsid w:val="00954F18"/>
    <w:rsid w:val="0095502B"/>
    <w:rsid w:val="009550BE"/>
    <w:rsid w:val="009550D0"/>
    <w:rsid w:val="009551C9"/>
    <w:rsid w:val="00955201"/>
    <w:rsid w:val="0095521C"/>
    <w:rsid w:val="00955423"/>
    <w:rsid w:val="00955426"/>
    <w:rsid w:val="00955C16"/>
    <w:rsid w:val="00955E68"/>
    <w:rsid w:val="00955F32"/>
    <w:rsid w:val="00956168"/>
    <w:rsid w:val="0095638E"/>
    <w:rsid w:val="009566A8"/>
    <w:rsid w:val="00956CE7"/>
    <w:rsid w:val="0095752C"/>
    <w:rsid w:val="0095773C"/>
    <w:rsid w:val="00957ADA"/>
    <w:rsid w:val="00957E7F"/>
    <w:rsid w:val="00960285"/>
    <w:rsid w:val="00960339"/>
    <w:rsid w:val="0096048B"/>
    <w:rsid w:val="009606E6"/>
    <w:rsid w:val="0096086B"/>
    <w:rsid w:val="00960DC0"/>
    <w:rsid w:val="00960DC5"/>
    <w:rsid w:val="00961073"/>
    <w:rsid w:val="00961672"/>
    <w:rsid w:val="009617CA"/>
    <w:rsid w:val="00961A07"/>
    <w:rsid w:val="00961A54"/>
    <w:rsid w:val="00961C55"/>
    <w:rsid w:val="00961E50"/>
    <w:rsid w:val="00961FEE"/>
    <w:rsid w:val="00962265"/>
    <w:rsid w:val="0096263C"/>
    <w:rsid w:val="0096265A"/>
    <w:rsid w:val="00962C58"/>
    <w:rsid w:val="00962CC3"/>
    <w:rsid w:val="00962FF1"/>
    <w:rsid w:val="0096313D"/>
    <w:rsid w:val="009631B3"/>
    <w:rsid w:val="009632F9"/>
    <w:rsid w:val="0096350C"/>
    <w:rsid w:val="009635FB"/>
    <w:rsid w:val="00963BE6"/>
    <w:rsid w:val="00963D68"/>
    <w:rsid w:val="00963F9D"/>
    <w:rsid w:val="00964122"/>
    <w:rsid w:val="009643D9"/>
    <w:rsid w:val="009647AF"/>
    <w:rsid w:val="009649A4"/>
    <w:rsid w:val="00964AD6"/>
    <w:rsid w:val="00964BC8"/>
    <w:rsid w:val="0096578C"/>
    <w:rsid w:val="00965977"/>
    <w:rsid w:val="00965D62"/>
    <w:rsid w:val="00965FE7"/>
    <w:rsid w:val="009660A3"/>
    <w:rsid w:val="00966889"/>
    <w:rsid w:val="00966B5A"/>
    <w:rsid w:val="0096734C"/>
    <w:rsid w:val="00967583"/>
    <w:rsid w:val="009676F8"/>
    <w:rsid w:val="009678D6"/>
    <w:rsid w:val="00967B72"/>
    <w:rsid w:val="00967DE0"/>
    <w:rsid w:val="009701C1"/>
    <w:rsid w:val="009702C9"/>
    <w:rsid w:val="009703EC"/>
    <w:rsid w:val="00970450"/>
    <w:rsid w:val="0097048F"/>
    <w:rsid w:val="00970630"/>
    <w:rsid w:val="0097064A"/>
    <w:rsid w:val="0097076B"/>
    <w:rsid w:val="009708D2"/>
    <w:rsid w:val="00970D6B"/>
    <w:rsid w:val="00970E66"/>
    <w:rsid w:val="0097100E"/>
    <w:rsid w:val="00971053"/>
    <w:rsid w:val="00971630"/>
    <w:rsid w:val="0097197B"/>
    <w:rsid w:val="00972959"/>
    <w:rsid w:val="00972B67"/>
    <w:rsid w:val="00973081"/>
    <w:rsid w:val="0097311F"/>
    <w:rsid w:val="00973434"/>
    <w:rsid w:val="00973563"/>
    <w:rsid w:val="00973641"/>
    <w:rsid w:val="00973661"/>
    <w:rsid w:val="009736B3"/>
    <w:rsid w:val="009738BC"/>
    <w:rsid w:val="00973985"/>
    <w:rsid w:val="00973E88"/>
    <w:rsid w:val="00974003"/>
    <w:rsid w:val="009741EA"/>
    <w:rsid w:val="00974335"/>
    <w:rsid w:val="00974564"/>
    <w:rsid w:val="00974682"/>
    <w:rsid w:val="009749DD"/>
    <w:rsid w:val="00974B0D"/>
    <w:rsid w:val="00974D14"/>
    <w:rsid w:val="0097501C"/>
    <w:rsid w:val="0097542A"/>
    <w:rsid w:val="00975523"/>
    <w:rsid w:val="00976374"/>
    <w:rsid w:val="0097641B"/>
    <w:rsid w:val="00976912"/>
    <w:rsid w:val="00976A46"/>
    <w:rsid w:val="009774B9"/>
    <w:rsid w:val="0097781A"/>
    <w:rsid w:val="00977A0F"/>
    <w:rsid w:val="00977C45"/>
    <w:rsid w:val="00977CAC"/>
    <w:rsid w:val="00977E6E"/>
    <w:rsid w:val="00977E9C"/>
    <w:rsid w:val="00977F29"/>
    <w:rsid w:val="0098026B"/>
    <w:rsid w:val="0098027A"/>
    <w:rsid w:val="00980769"/>
    <w:rsid w:val="00980A39"/>
    <w:rsid w:val="00980B2B"/>
    <w:rsid w:val="00980D26"/>
    <w:rsid w:val="0098111B"/>
    <w:rsid w:val="009811D3"/>
    <w:rsid w:val="009811DE"/>
    <w:rsid w:val="00981233"/>
    <w:rsid w:val="0098124C"/>
    <w:rsid w:val="009812A1"/>
    <w:rsid w:val="00981314"/>
    <w:rsid w:val="00981456"/>
    <w:rsid w:val="009815D8"/>
    <w:rsid w:val="009818CC"/>
    <w:rsid w:val="009819B9"/>
    <w:rsid w:val="00981CBF"/>
    <w:rsid w:val="00981DCB"/>
    <w:rsid w:val="00981E6A"/>
    <w:rsid w:val="009820D1"/>
    <w:rsid w:val="009823C5"/>
    <w:rsid w:val="009823E2"/>
    <w:rsid w:val="009824EA"/>
    <w:rsid w:val="009825D4"/>
    <w:rsid w:val="009827BC"/>
    <w:rsid w:val="00982B01"/>
    <w:rsid w:val="00982E58"/>
    <w:rsid w:val="00982EAF"/>
    <w:rsid w:val="00982FEB"/>
    <w:rsid w:val="00983016"/>
    <w:rsid w:val="0098304B"/>
    <w:rsid w:val="00983072"/>
    <w:rsid w:val="0098328A"/>
    <w:rsid w:val="009835D5"/>
    <w:rsid w:val="00984267"/>
    <w:rsid w:val="00984301"/>
    <w:rsid w:val="00984712"/>
    <w:rsid w:val="00984B82"/>
    <w:rsid w:val="00984BA6"/>
    <w:rsid w:val="00984CD9"/>
    <w:rsid w:val="00984FC5"/>
    <w:rsid w:val="009853E1"/>
    <w:rsid w:val="00985BAB"/>
    <w:rsid w:val="009866BD"/>
    <w:rsid w:val="00986723"/>
    <w:rsid w:val="00986894"/>
    <w:rsid w:val="009870DF"/>
    <w:rsid w:val="0098726C"/>
    <w:rsid w:val="0098726F"/>
    <w:rsid w:val="00987422"/>
    <w:rsid w:val="009874B1"/>
    <w:rsid w:val="00987881"/>
    <w:rsid w:val="00990037"/>
    <w:rsid w:val="0099080E"/>
    <w:rsid w:val="00990925"/>
    <w:rsid w:val="00990CF3"/>
    <w:rsid w:val="00990F22"/>
    <w:rsid w:val="009911B9"/>
    <w:rsid w:val="00991317"/>
    <w:rsid w:val="00991771"/>
    <w:rsid w:val="00991894"/>
    <w:rsid w:val="00991941"/>
    <w:rsid w:val="009920A2"/>
    <w:rsid w:val="00992105"/>
    <w:rsid w:val="009921B4"/>
    <w:rsid w:val="009921F9"/>
    <w:rsid w:val="0099227F"/>
    <w:rsid w:val="00992674"/>
    <w:rsid w:val="00992683"/>
    <w:rsid w:val="00992FA6"/>
    <w:rsid w:val="0099300C"/>
    <w:rsid w:val="009931D9"/>
    <w:rsid w:val="009932B2"/>
    <w:rsid w:val="009934DA"/>
    <w:rsid w:val="009937FF"/>
    <w:rsid w:val="00993B93"/>
    <w:rsid w:val="00993BFC"/>
    <w:rsid w:val="00993E2D"/>
    <w:rsid w:val="00993EE9"/>
    <w:rsid w:val="0099414E"/>
    <w:rsid w:val="009942B9"/>
    <w:rsid w:val="00994497"/>
    <w:rsid w:val="0099456F"/>
    <w:rsid w:val="00994891"/>
    <w:rsid w:val="00994BD8"/>
    <w:rsid w:val="00994D9E"/>
    <w:rsid w:val="009952D0"/>
    <w:rsid w:val="00995811"/>
    <w:rsid w:val="00995A06"/>
    <w:rsid w:val="00995B52"/>
    <w:rsid w:val="00995BA9"/>
    <w:rsid w:val="00995D97"/>
    <w:rsid w:val="00995DC0"/>
    <w:rsid w:val="009962A1"/>
    <w:rsid w:val="009962A8"/>
    <w:rsid w:val="00996326"/>
    <w:rsid w:val="0099639C"/>
    <w:rsid w:val="0099646A"/>
    <w:rsid w:val="009964A8"/>
    <w:rsid w:val="0099679E"/>
    <w:rsid w:val="00996C7E"/>
    <w:rsid w:val="00997145"/>
    <w:rsid w:val="0099714E"/>
    <w:rsid w:val="009972EF"/>
    <w:rsid w:val="0099732D"/>
    <w:rsid w:val="009974F2"/>
    <w:rsid w:val="0099776B"/>
    <w:rsid w:val="00997D8E"/>
    <w:rsid w:val="009A00B6"/>
    <w:rsid w:val="009A018A"/>
    <w:rsid w:val="009A039D"/>
    <w:rsid w:val="009A0520"/>
    <w:rsid w:val="009A058F"/>
    <w:rsid w:val="009A0ABE"/>
    <w:rsid w:val="009A0D8D"/>
    <w:rsid w:val="009A1145"/>
    <w:rsid w:val="009A1B1E"/>
    <w:rsid w:val="009A1EF7"/>
    <w:rsid w:val="009A21B6"/>
    <w:rsid w:val="009A2452"/>
    <w:rsid w:val="009A255E"/>
    <w:rsid w:val="009A2720"/>
    <w:rsid w:val="009A2953"/>
    <w:rsid w:val="009A2DA8"/>
    <w:rsid w:val="009A31AD"/>
    <w:rsid w:val="009A3321"/>
    <w:rsid w:val="009A3354"/>
    <w:rsid w:val="009A3472"/>
    <w:rsid w:val="009A34DD"/>
    <w:rsid w:val="009A36DC"/>
    <w:rsid w:val="009A38FA"/>
    <w:rsid w:val="009A3958"/>
    <w:rsid w:val="009A3B68"/>
    <w:rsid w:val="009A3C4E"/>
    <w:rsid w:val="009A3D29"/>
    <w:rsid w:val="009A3E27"/>
    <w:rsid w:val="009A420A"/>
    <w:rsid w:val="009A4214"/>
    <w:rsid w:val="009A461B"/>
    <w:rsid w:val="009A4668"/>
    <w:rsid w:val="009A46AD"/>
    <w:rsid w:val="009A48A0"/>
    <w:rsid w:val="009A4B39"/>
    <w:rsid w:val="009A4C6E"/>
    <w:rsid w:val="009A4D89"/>
    <w:rsid w:val="009A5520"/>
    <w:rsid w:val="009A5664"/>
    <w:rsid w:val="009A5B2E"/>
    <w:rsid w:val="009A5B51"/>
    <w:rsid w:val="009A5E67"/>
    <w:rsid w:val="009A5FD3"/>
    <w:rsid w:val="009A5FF0"/>
    <w:rsid w:val="009A6166"/>
    <w:rsid w:val="009A619A"/>
    <w:rsid w:val="009A650C"/>
    <w:rsid w:val="009A6573"/>
    <w:rsid w:val="009A670B"/>
    <w:rsid w:val="009A6DF5"/>
    <w:rsid w:val="009A6F9E"/>
    <w:rsid w:val="009A6FDB"/>
    <w:rsid w:val="009A74D6"/>
    <w:rsid w:val="009A7522"/>
    <w:rsid w:val="009A75AA"/>
    <w:rsid w:val="009A75AF"/>
    <w:rsid w:val="009A761D"/>
    <w:rsid w:val="009A7D06"/>
    <w:rsid w:val="009A7D58"/>
    <w:rsid w:val="009B01D9"/>
    <w:rsid w:val="009B0558"/>
    <w:rsid w:val="009B0983"/>
    <w:rsid w:val="009B0DE5"/>
    <w:rsid w:val="009B0E82"/>
    <w:rsid w:val="009B0ECB"/>
    <w:rsid w:val="009B1372"/>
    <w:rsid w:val="009B1380"/>
    <w:rsid w:val="009B1875"/>
    <w:rsid w:val="009B18AE"/>
    <w:rsid w:val="009B19BC"/>
    <w:rsid w:val="009B2057"/>
    <w:rsid w:val="009B21BB"/>
    <w:rsid w:val="009B247B"/>
    <w:rsid w:val="009B2578"/>
    <w:rsid w:val="009B263A"/>
    <w:rsid w:val="009B2658"/>
    <w:rsid w:val="009B268D"/>
    <w:rsid w:val="009B2716"/>
    <w:rsid w:val="009B287D"/>
    <w:rsid w:val="009B28F6"/>
    <w:rsid w:val="009B2BA2"/>
    <w:rsid w:val="009B2E3E"/>
    <w:rsid w:val="009B2EC1"/>
    <w:rsid w:val="009B3172"/>
    <w:rsid w:val="009B32EC"/>
    <w:rsid w:val="009B36EC"/>
    <w:rsid w:val="009B3861"/>
    <w:rsid w:val="009B3957"/>
    <w:rsid w:val="009B3C4E"/>
    <w:rsid w:val="009B4242"/>
    <w:rsid w:val="009B4594"/>
    <w:rsid w:val="009B47E4"/>
    <w:rsid w:val="009B4E4A"/>
    <w:rsid w:val="009B4FF1"/>
    <w:rsid w:val="009B50CF"/>
    <w:rsid w:val="009B5161"/>
    <w:rsid w:val="009B5C33"/>
    <w:rsid w:val="009B5E0B"/>
    <w:rsid w:val="009B619C"/>
    <w:rsid w:val="009B6311"/>
    <w:rsid w:val="009B6419"/>
    <w:rsid w:val="009B6431"/>
    <w:rsid w:val="009B6CB0"/>
    <w:rsid w:val="009B6CEC"/>
    <w:rsid w:val="009B7132"/>
    <w:rsid w:val="009B737F"/>
    <w:rsid w:val="009B79A0"/>
    <w:rsid w:val="009B7D59"/>
    <w:rsid w:val="009B7E42"/>
    <w:rsid w:val="009C0174"/>
    <w:rsid w:val="009C021F"/>
    <w:rsid w:val="009C031F"/>
    <w:rsid w:val="009C049C"/>
    <w:rsid w:val="009C0646"/>
    <w:rsid w:val="009C06A6"/>
    <w:rsid w:val="009C06C0"/>
    <w:rsid w:val="009C0806"/>
    <w:rsid w:val="009C0AC0"/>
    <w:rsid w:val="009C0B1E"/>
    <w:rsid w:val="009C0BD5"/>
    <w:rsid w:val="009C0BE7"/>
    <w:rsid w:val="009C0E0B"/>
    <w:rsid w:val="009C1253"/>
    <w:rsid w:val="009C1590"/>
    <w:rsid w:val="009C197B"/>
    <w:rsid w:val="009C1C5A"/>
    <w:rsid w:val="009C1CCF"/>
    <w:rsid w:val="009C20EB"/>
    <w:rsid w:val="009C231F"/>
    <w:rsid w:val="009C259E"/>
    <w:rsid w:val="009C28BD"/>
    <w:rsid w:val="009C2DC0"/>
    <w:rsid w:val="009C2F7B"/>
    <w:rsid w:val="009C3041"/>
    <w:rsid w:val="009C305F"/>
    <w:rsid w:val="009C327E"/>
    <w:rsid w:val="009C3480"/>
    <w:rsid w:val="009C36B2"/>
    <w:rsid w:val="009C37F7"/>
    <w:rsid w:val="009C3978"/>
    <w:rsid w:val="009C39F0"/>
    <w:rsid w:val="009C39F9"/>
    <w:rsid w:val="009C3B37"/>
    <w:rsid w:val="009C3E6C"/>
    <w:rsid w:val="009C4023"/>
    <w:rsid w:val="009C439B"/>
    <w:rsid w:val="009C4632"/>
    <w:rsid w:val="009C47E1"/>
    <w:rsid w:val="009C487A"/>
    <w:rsid w:val="009C49E1"/>
    <w:rsid w:val="009C4FB1"/>
    <w:rsid w:val="009C4FFC"/>
    <w:rsid w:val="009C520F"/>
    <w:rsid w:val="009C526C"/>
    <w:rsid w:val="009C5377"/>
    <w:rsid w:val="009C5552"/>
    <w:rsid w:val="009C567A"/>
    <w:rsid w:val="009C5BEB"/>
    <w:rsid w:val="009C5D3C"/>
    <w:rsid w:val="009C5FE3"/>
    <w:rsid w:val="009C614A"/>
    <w:rsid w:val="009C6258"/>
    <w:rsid w:val="009C6515"/>
    <w:rsid w:val="009C653E"/>
    <w:rsid w:val="009C6897"/>
    <w:rsid w:val="009C6A5A"/>
    <w:rsid w:val="009C6E29"/>
    <w:rsid w:val="009C708F"/>
    <w:rsid w:val="009C7233"/>
    <w:rsid w:val="009C743F"/>
    <w:rsid w:val="009C747F"/>
    <w:rsid w:val="009C7532"/>
    <w:rsid w:val="009C7634"/>
    <w:rsid w:val="009C7666"/>
    <w:rsid w:val="009C7DDC"/>
    <w:rsid w:val="009D081A"/>
    <w:rsid w:val="009D0A4F"/>
    <w:rsid w:val="009D0BA6"/>
    <w:rsid w:val="009D0DCB"/>
    <w:rsid w:val="009D0F46"/>
    <w:rsid w:val="009D141E"/>
    <w:rsid w:val="009D16E0"/>
    <w:rsid w:val="009D1719"/>
    <w:rsid w:val="009D1BB5"/>
    <w:rsid w:val="009D1D15"/>
    <w:rsid w:val="009D298C"/>
    <w:rsid w:val="009D29AA"/>
    <w:rsid w:val="009D29C6"/>
    <w:rsid w:val="009D2EF9"/>
    <w:rsid w:val="009D318A"/>
    <w:rsid w:val="009D34FB"/>
    <w:rsid w:val="009D3723"/>
    <w:rsid w:val="009D3741"/>
    <w:rsid w:val="009D3798"/>
    <w:rsid w:val="009D3A54"/>
    <w:rsid w:val="009D3B2B"/>
    <w:rsid w:val="009D3E88"/>
    <w:rsid w:val="009D4328"/>
    <w:rsid w:val="009D438A"/>
    <w:rsid w:val="009D45B1"/>
    <w:rsid w:val="009D488B"/>
    <w:rsid w:val="009D4940"/>
    <w:rsid w:val="009D4D39"/>
    <w:rsid w:val="009D4E7E"/>
    <w:rsid w:val="009D4EC3"/>
    <w:rsid w:val="009D529A"/>
    <w:rsid w:val="009D5732"/>
    <w:rsid w:val="009D5760"/>
    <w:rsid w:val="009D5A57"/>
    <w:rsid w:val="009D5B8F"/>
    <w:rsid w:val="009D5F50"/>
    <w:rsid w:val="009D6042"/>
    <w:rsid w:val="009D6323"/>
    <w:rsid w:val="009D6560"/>
    <w:rsid w:val="009D6595"/>
    <w:rsid w:val="009D66C3"/>
    <w:rsid w:val="009D6CDC"/>
    <w:rsid w:val="009D7127"/>
    <w:rsid w:val="009D7176"/>
    <w:rsid w:val="009D7205"/>
    <w:rsid w:val="009D7531"/>
    <w:rsid w:val="009D77DD"/>
    <w:rsid w:val="009D7D0D"/>
    <w:rsid w:val="009D7ED9"/>
    <w:rsid w:val="009D7F8E"/>
    <w:rsid w:val="009E0018"/>
    <w:rsid w:val="009E025C"/>
    <w:rsid w:val="009E043C"/>
    <w:rsid w:val="009E04C4"/>
    <w:rsid w:val="009E073C"/>
    <w:rsid w:val="009E0863"/>
    <w:rsid w:val="009E0E0D"/>
    <w:rsid w:val="009E0EED"/>
    <w:rsid w:val="009E1037"/>
    <w:rsid w:val="009E10F2"/>
    <w:rsid w:val="009E10F7"/>
    <w:rsid w:val="009E110A"/>
    <w:rsid w:val="009E113D"/>
    <w:rsid w:val="009E11BF"/>
    <w:rsid w:val="009E169E"/>
    <w:rsid w:val="009E1967"/>
    <w:rsid w:val="009E1BC9"/>
    <w:rsid w:val="009E1C48"/>
    <w:rsid w:val="009E1E87"/>
    <w:rsid w:val="009E20DE"/>
    <w:rsid w:val="009E22F9"/>
    <w:rsid w:val="009E2656"/>
    <w:rsid w:val="009E28AA"/>
    <w:rsid w:val="009E2C28"/>
    <w:rsid w:val="009E2D54"/>
    <w:rsid w:val="009E2DD5"/>
    <w:rsid w:val="009E344C"/>
    <w:rsid w:val="009E36F5"/>
    <w:rsid w:val="009E3AC5"/>
    <w:rsid w:val="009E3AFC"/>
    <w:rsid w:val="009E3E1C"/>
    <w:rsid w:val="009E3FA0"/>
    <w:rsid w:val="009E4723"/>
    <w:rsid w:val="009E4DF0"/>
    <w:rsid w:val="009E4EEC"/>
    <w:rsid w:val="009E5030"/>
    <w:rsid w:val="009E50B7"/>
    <w:rsid w:val="009E5200"/>
    <w:rsid w:val="009E5878"/>
    <w:rsid w:val="009E589A"/>
    <w:rsid w:val="009E589C"/>
    <w:rsid w:val="009E5C96"/>
    <w:rsid w:val="009E5E93"/>
    <w:rsid w:val="009E6700"/>
    <w:rsid w:val="009E6B81"/>
    <w:rsid w:val="009E6FD0"/>
    <w:rsid w:val="009E7980"/>
    <w:rsid w:val="009E79E8"/>
    <w:rsid w:val="009E7B50"/>
    <w:rsid w:val="009F0174"/>
    <w:rsid w:val="009F0278"/>
    <w:rsid w:val="009F073B"/>
    <w:rsid w:val="009F07A8"/>
    <w:rsid w:val="009F0807"/>
    <w:rsid w:val="009F0B17"/>
    <w:rsid w:val="009F0B81"/>
    <w:rsid w:val="009F0E86"/>
    <w:rsid w:val="009F1095"/>
    <w:rsid w:val="009F11CC"/>
    <w:rsid w:val="009F1E8E"/>
    <w:rsid w:val="009F1FE0"/>
    <w:rsid w:val="009F2007"/>
    <w:rsid w:val="009F20E9"/>
    <w:rsid w:val="009F2183"/>
    <w:rsid w:val="009F2418"/>
    <w:rsid w:val="009F2556"/>
    <w:rsid w:val="009F25F0"/>
    <w:rsid w:val="009F266D"/>
    <w:rsid w:val="009F28EE"/>
    <w:rsid w:val="009F2A50"/>
    <w:rsid w:val="009F2ED9"/>
    <w:rsid w:val="009F3065"/>
    <w:rsid w:val="009F30BB"/>
    <w:rsid w:val="009F33CE"/>
    <w:rsid w:val="009F34DD"/>
    <w:rsid w:val="009F3524"/>
    <w:rsid w:val="009F360C"/>
    <w:rsid w:val="009F3B40"/>
    <w:rsid w:val="009F4168"/>
    <w:rsid w:val="009F43D0"/>
    <w:rsid w:val="009F440D"/>
    <w:rsid w:val="009F44E2"/>
    <w:rsid w:val="009F4706"/>
    <w:rsid w:val="009F48FC"/>
    <w:rsid w:val="009F4BA9"/>
    <w:rsid w:val="009F4C56"/>
    <w:rsid w:val="009F4EF3"/>
    <w:rsid w:val="009F4F6E"/>
    <w:rsid w:val="009F4FB7"/>
    <w:rsid w:val="009F538E"/>
    <w:rsid w:val="009F53D3"/>
    <w:rsid w:val="009F54A6"/>
    <w:rsid w:val="009F5541"/>
    <w:rsid w:val="009F575E"/>
    <w:rsid w:val="009F59E9"/>
    <w:rsid w:val="009F5B25"/>
    <w:rsid w:val="009F5C84"/>
    <w:rsid w:val="009F5E6C"/>
    <w:rsid w:val="009F5EBE"/>
    <w:rsid w:val="009F60F8"/>
    <w:rsid w:val="009F6425"/>
    <w:rsid w:val="009F675A"/>
    <w:rsid w:val="009F6865"/>
    <w:rsid w:val="009F6DCC"/>
    <w:rsid w:val="009F71BF"/>
    <w:rsid w:val="009F75C5"/>
    <w:rsid w:val="009F7787"/>
    <w:rsid w:val="009F7898"/>
    <w:rsid w:val="009F7D44"/>
    <w:rsid w:val="009F7F77"/>
    <w:rsid w:val="00A002F9"/>
    <w:rsid w:val="00A00FCA"/>
    <w:rsid w:val="00A012E9"/>
    <w:rsid w:val="00A012F5"/>
    <w:rsid w:val="00A0158D"/>
    <w:rsid w:val="00A015DF"/>
    <w:rsid w:val="00A017BE"/>
    <w:rsid w:val="00A01BAD"/>
    <w:rsid w:val="00A01C96"/>
    <w:rsid w:val="00A01CB0"/>
    <w:rsid w:val="00A01D03"/>
    <w:rsid w:val="00A02B66"/>
    <w:rsid w:val="00A02BD5"/>
    <w:rsid w:val="00A02C3F"/>
    <w:rsid w:val="00A02CDC"/>
    <w:rsid w:val="00A02D68"/>
    <w:rsid w:val="00A02F2F"/>
    <w:rsid w:val="00A03084"/>
    <w:rsid w:val="00A0356E"/>
    <w:rsid w:val="00A03781"/>
    <w:rsid w:val="00A03C81"/>
    <w:rsid w:val="00A0402A"/>
    <w:rsid w:val="00A04158"/>
    <w:rsid w:val="00A041A7"/>
    <w:rsid w:val="00A04262"/>
    <w:rsid w:val="00A0447E"/>
    <w:rsid w:val="00A04588"/>
    <w:rsid w:val="00A04683"/>
    <w:rsid w:val="00A04BFF"/>
    <w:rsid w:val="00A04D8E"/>
    <w:rsid w:val="00A04D9A"/>
    <w:rsid w:val="00A05020"/>
    <w:rsid w:val="00A05034"/>
    <w:rsid w:val="00A052B9"/>
    <w:rsid w:val="00A055BA"/>
    <w:rsid w:val="00A05687"/>
    <w:rsid w:val="00A0584E"/>
    <w:rsid w:val="00A058C8"/>
    <w:rsid w:val="00A059EE"/>
    <w:rsid w:val="00A05A1B"/>
    <w:rsid w:val="00A05A20"/>
    <w:rsid w:val="00A05E77"/>
    <w:rsid w:val="00A06261"/>
    <w:rsid w:val="00A062BC"/>
    <w:rsid w:val="00A0641E"/>
    <w:rsid w:val="00A065DA"/>
    <w:rsid w:val="00A06768"/>
    <w:rsid w:val="00A06E82"/>
    <w:rsid w:val="00A06F06"/>
    <w:rsid w:val="00A07177"/>
    <w:rsid w:val="00A07327"/>
    <w:rsid w:val="00A075F9"/>
    <w:rsid w:val="00A07859"/>
    <w:rsid w:val="00A07902"/>
    <w:rsid w:val="00A07AC6"/>
    <w:rsid w:val="00A07D54"/>
    <w:rsid w:val="00A1005E"/>
    <w:rsid w:val="00A100FE"/>
    <w:rsid w:val="00A106A9"/>
    <w:rsid w:val="00A10BB9"/>
    <w:rsid w:val="00A10DBE"/>
    <w:rsid w:val="00A10F5B"/>
    <w:rsid w:val="00A1115B"/>
    <w:rsid w:val="00A1129C"/>
    <w:rsid w:val="00A113A4"/>
    <w:rsid w:val="00A116BC"/>
    <w:rsid w:val="00A11710"/>
    <w:rsid w:val="00A1171F"/>
    <w:rsid w:val="00A1181D"/>
    <w:rsid w:val="00A11909"/>
    <w:rsid w:val="00A11B3C"/>
    <w:rsid w:val="00A1216A"/>
    <w:rsid w:val="00A12211"/>
    <w:rsid w:val="00A12313"/>
    <w:rsid w:val="00A12DB6"/>
    <w:rsid w:val="00A12DF5"/>
    <w:rsid w:val="00A13063"/>
    <w:rsid w:val="00A1338E"/>
    <w:rsid w:val="00A1344C"/>
    <w:rsid w:val="00A1363A"/>
    <w:rsid w:val="00A136DB"/>
    <w:rsid w:val="00A13986"/>
    <w:rsid w:val="00A13A85"/>
    <w:rsid w:val="00A140D7"/>
    <w:rsid w:val="00A1421D"/>
    <w:rsid w:val="00A1427A"/>
    <w:rsid w:val="00A145A6"/>
    <w:rsid w:val="00A14845"/>
    <w:rsid w:val="00A14882"/>
    <w:rsid w:val="00A14971"/>
    <w:rsid w:val="00A14A30"/>
    <w:rsid w:val="00A14ADF"/>
    <w:rsid w:val="00A15121"/>
    <w:rsid w:val="00A15191"/>
    <w:rsid w:val="00A153D8"/>
    <w:rsid w:val="00A1585C"/>
    <w:rsid w:val="00A159A3"/>
    <w:rsid w:val="00A15ADE"/>
    <w:rsid w:val="00A15C17"/>
    <w:rsid w:val="00A15CDE"/>
    <w:rsid w:val="00A15E01"/>
    <w:rsid w:val="00A15EB4"/>
    <w:rsid w:val="00A1629A"/>
    <w:rsid w:val="00A16560"/>
    <w:rsid w:val="00A16877"/>
    <w:rsid w:val="00A16C9E"/>
    <w:rsid w:val="00A16F2A"/>
    <w:rsid w:val="00A1713E"/>
    <w:rsid w:val="00A179C2"/>
    <w:rsid w:val="00A17AE9"/>
    <w:rsid w:val="00A17B0C"/>
    <w:rsid w:val="00A2047E"/>
    <w:rsid w:val="00A20518"/>
    <w:rsid w:val="00A205B4"/>
    <w:rsid w:val="00A20622"/>
    <w:rsid w:val="00A20639"/>
    <w:rsid w:val="00A2067E"/>
    <w:rsid w:val="00A206F5"/>
    <w:rsid w:val="00A20700"/>
    <w:rsid w:val="00A20D3F"/>
    <w:rsid w:val="00A20D57"/>
    <w:rsid w:val="00A20FC0"/>
    <w:rsid w:val="00A212E2"/>
    <w:rsid w:val="00A21383"/>
    <w:rsid w:val="00A21F4A"/>
    <w:rsid w:val="00A2264E"/>
    <w:rsid w:val="00A22675"/>
    <w:rsid w:val="00A2287A"/>
    <w:rsid w:val="00A2294C"/>
    <w:rsid w:val="00A22AF3"/>
    <w:rsid w:val="00A22B92"/>
    <w:rsid w:val="00A22F16"/>
    <w:rsid w:val="00A23051"/>
    <w:rsid w:val="00A231AC"/>
    <w:rsid w:val="00A232B6"/>
    <w:rsid w:val="00A23563"/>
    <w:rsid w:val="00A23875"/>
    <w:rsid w:val="00A23B86"/>
    <w:rsid w:val="00A23BA2"/>
    <w:rsid w:val="00A23C54"/>
    <w:rsid w:val="00A23D32"/>
    <w:rsid w:val="00A23E3C"/>
    <w:rsid w:val="00A243B8"/>
    <w:rsid w:val="00A245F5"/>
    <w:rsid w:val="00A247DF"/>
    <w:rsid w:val="00A24A9E"/>
    <w:rsid w:val="00A250C7"/>
    <w:rsid w:val="00A2510F"/>
    <w:rsid w:val="00A252C9"/>
    <w:rsid w:val="00A25CD3"/>
    <w:rsid w:val="00A25F5B"/>
    <w:rsid w:val="00A260A7"/>
    <w:rsid w:val="00A262CB"/>
    <w:rsid w:val="00A26964"/>
    <w:rsid w:val="00A269A6"/>
    <w:rsid w:val="00A270B4"/>
    <w:rsid w:val="00A27B4C"/>
    <w:rsid w:val="00A27BEE"/>
    <w:rsid w:val="00A27E18"/>
    <w:rsid w:val="00A2D608"/>
    <w:rsid w:val="00A30053"/>
    <w:rsid w:val="00A30194"/>
    <w:rsid w:val="00A30448"/>
    <w:rsid w:val="00A307CB"/>
    <w:rsid w:val="00A3080E"/>
    <w:rsid w:val="00A308ED"/>
    <w:rsid w:val="00A30970"/>
    <w:rsid w:val="00A30AC4"/>
    <w:rsid w:val="00A313AF"/>
    <w:rsid w:val="00A314D0"/>
    <w:rsid w:val="00A315F6"/>
    <w:rsid w:val="00A31734"/>
    <w:rsid w:val="00A31759"/>
    <w:rsid w:val="00A319E7"/>
    <w:rsid w:val="00A32027"/>
    <w:rsid w:val="00A320EF"/>
    <w:rsid w:val="00A3243E"/>
    <w:rsid w:val="00A32449"/>
    <w:rsid w:val="00A32632"/>
    <w:rsid w:val="00A32863"/>
    <w:rsid w:val="00A32B27"/>
    <w:rsid w:val="00A32DF3"/>
    <w:rsid w:val="00A32F83"/>
    <w:rsid w:val="00A3333F"/>
    <w:rsid w:val="00A33465"/>
    <w:rsid w:val="00A336DB"/>
    <w:rsid w:val="00A3399E"/>
    <w:rsid w:val="00A33D9A"/>
    <w:rsid w:val="00A33F55"/>
    <w:rsid w:val="00A340AC"/>
    <w:rsid w:val="00A347A2"/>
    <w:rsid w:val="00A34C29"/>
    <w:rsid w:val="00A34D12"/>
    <w:rsid w:val="00A34E6B"/>
    <w:rsid w:val="00A34F90"/>
    <w:rsid w:val="00A34FF8"/>
    <w:rsid w:val="00A35063"/>
    <w:rsid w:val="00A35577"/>
    <w:rsid w:val="00A35716"/>
    <w:rsid w:val="00A3577D"/>
    <w:rsid w:val="00A35E98"/>
    <w:rsid w:val="00A360A2"/>
    <w:rsid w:val="00A3650A"/>
    <w:rsid w:val="00A3657E"/>
    <w:rsid w:val="00A365B7"/>
    <w:rsid w:val="00A3695B"/>
    <w:rsid w:val="00A36A73"/>
    <w:rsid w:val="00A36C46"/>
    <w:rsid w:val="00A36F0A"/>
    <w:rsid w:val="00A371F5"/>
    <w:rsid w:val="00A37AD2"/>
    <w:rsid w:val="00A37D94"/>
    <w:rsid w:val="00A37E02"/>
    <w:rsid w:val="00A405BA"/>
    <w:rsid w:val="00A40952"/>
    <w:rsid w:val="00A41030"/>
    <w:rsid w:val="00A41189"/>
    <w:rsid w:val="00A411C6"/>
    <w:rsid w:val="00A4137E"/>
    <w:rsid w:val="00A42016"/>
    <w:rsid w:val="00A4211E"/>
    <w:rsid w:val="00A42314"/>
    <w:rsid w:val="00A42D4A"/>
    <w:rsid w:val="00A42EC6"/>
    <w:rsid w:val="00A42FE6"/>
    <w:rsid w:val="00A4311C"/>
    <w:rsid w:val="00A4339D"/>
    <w:rsid w:val="00A433C0"/>
    <w:rsid w:val="00A43853"/>
    <w:rsid w:val="00A43A32"/>
    <w:rsid w:val="00A43A82"/>
    <w:rsid w:val="00A43CDA"/>
    <w:rsid w:val="00A43F39"/>
    <w:rsid w:val="00A4457D"/>
    <w:rsid w:val="00A446D1"/>
    <w:rsid w:val="00A44C17"/>
    <w:rsid w:val="00A44CED"/>
    <w:rsid w:val="00A44DDC"/>
    <w:rsid w:val="00A44E9D"/>
    <w:rsid w:val="00A452C2"/>
    <w:rsid w:val="00A45554"/>
    <w:rsid w:val="00A4559F"/>
    <w:rsid w:val="00A45FCF"/>
    <w:rsid w:val="00A4610C"/>
    <w:rsid w:val="00A4618D"/>
    <w:rsid w:val="00A461C8"/>
    <w:rsid w:val="00A4623A"/>
    <w:rsid w:val="00A462A6"/>
    <w:rsid w:val="00A4646E"/>
    <w:rsid w:val="00A465E3"/>
    <w:rsid w:val="00A46624"/>
    <w:rsid w:val="00A46662"/>
    <w:rsid w:val="00A4671A"/>
    <w:rsid w:val="00A46752"/>
    <w:rsid w:val="00A4689C"/>
    <w:rsid w:val="00A469D0"/>
    <w:rsid w:val="00A46A7A"/>
    <w:rsid w:val="00A46AB3"/>
    <w:rsid w:val="00A46CFA"/>
    <w:rsid w:val="00A46D16"/>
    <w:rsid w:val="00A46EC1"/>
    <w:rsid w:val="00A46FB7"/>
    <w:rsid w:val="00A473E4"/>
    <w:rsid w:val="00A476F7"/>
    <w:rsid w:val="00A47798"/>
    <w:rsid w:val="00A477CC"/>
    <w:rsid w:val="00A477F2"/>
    <w:rsid w:val="00A47A6F"/>
    <w:rsid w:val="00A47E4A"/>
    <w:rsid w:val="00A47F2E"/>
    <w:rsid w:val="00A47FC7"/>
    <w:rsid w:val="00A509AB"/>
    <w:rsid w:val="00A51049"/>
    <w:rsid w:val="00A511A0"/>
    <w:rsid w:val="00A515C9"/>
    <w:rsid w:val="00A5165C"/>
    <w:rsid w:val="00A51809"/>
    <w:rsid w:val="00A5183A"/>
    <w:rsid w:val="00A51F28"/>
    <w:rsid w:val="00A51FF9"/>
    <w:rsid w:val="00A527C0"/>
    <w:rsid w:val="00A528A7"/>
    <w:rsid w:val="00A5295C"/>
    <w:rsid w:val="00A52B2E"/>
    <w:rsid w:val="00A52BF8"/>
    <w:rsid w:val="00A52D81"/>
    <w:rsid w:val="00A52DEA"/>
    <w:rsid w:val="00A52F09"/>
    <w:rsid w:val="00A53071"/>
    <w:rsid w:val="00A5307C"/>
    <w:rsid w:val="00A53200"/>
    <w:rsid w:val="00A534E6"/>
    <w:rsid w:val="00A53533"/>
    <w:rsid w:val="00A54107"/>
    <w:rsid w:val="00A543E2"/>
    <w:rsid w:val="00A54574"/>
    <w:rsid w:val="00A54575"/>
    <w:rsid w:val="00A5482E"/>
    <w:rsid w:val="00A548C4"/>
    <w:rsid w:val="00A54C13"/>
    <w:rsid w:val="00A54E00"/>
    <w:rsid w:val="00A54E88"/>
    <w:rsid w:val="00A54EA2"/>
    <w:rsid w:val="00A54F94"/>
    <w:rsid w:val="00A550E5"/>
    <w:rsid w:val="00A550F2"/>
    <w:rsid w:val="00A55241"/>
    <w:rsid w:val="00A5536D"/>
    <w:rsid w:val="00A5565B"/>
    <w:rsid w:val="00A558F5"/>
    <w:rsid w:val="00A55BF0"/>
    <w:rsid w:val="00A55EDB"/>
    <w:rsid w:val="00A55F36"/>
    <w:rsid w:val="00A5630C"/>
    <w:rsid w:val="00A56509"/>
    <w:rsid w:val="00A56678"/>
    <w:rsid w:val="00A567FF"/>
    <w:rsid w:val="00A568FA"/>
    <w:rsid w:val="00A56CBF"/>
    <w:rsid w:val="00A56E0E"/>
    <w:rsid w:val="00A56EFB"/>
    <w:rsid w:val="00A56F56"/>
    <w:rsid w:val="00A56F5A"/>
    <w:rsid w:val="00A57025"/>
    <w:rsid w:val="00A570A2"/>
    <w:rsid w:val="00A5719C"/>
    <w:rsid w:val="00A571A7"/>
    <w:rsid w:val="00A57225"/>
    <w:rsid w:val="00A572AA"/>
    <w:rsid w:val="00A57446"/>
    <w:rsid w:val="00A576F4"/>
    <w:rsid w:val="00A57EA4"/>
    <w:rsid w:val="00A57EE1"/>
    <w:rsid w:val="00A57F2C"/>
    <w:rsid w:val="00A57FAC"/>
    <w:rsid w:val="00A60003"/>
    <w:rsid w:val="00A6075D"/>
    <w:rsid w:val="00A607EF"/>
    <w:rsid w:val="00A60BDB"/>
    <w:rsid w:val="00A60D5F"/>
    <w:rsid w:val="00A6103E"/>
    <w:rsid w:val="00A614BF"/>
    <w:rsid w:val="00A6158F"/>
    <w:rsid w:val="00A61680"/>
    <w:rsid w:val="00A619A5"/>
    <w:rsid w:val="00A61B54"/>
    <w:rsid w:val="00A61BB3"/>
    <w:rsid w:val="00A61EFD"/>
    <w:rsid w:val="00A61F8A"/>
    <w:rsid w:val="00A6213F"/>
    <w:rsid w:val="00A62533"/>
    <w:rsid w:val="00A627AA"/>
    <w:rsid w:val="00A62896"/>
    <w:rsid w:val="00A629CB"/>
    <w:rsid w:val="00A62A5E"/>
    <w:rsid w:val="00A62CE1"/>
    <w:rsid w:val="00A62E5C"/>
    <w:rsid w:val="00A6308A"/>
    <w:rsid w:val="00A6331E"/>
    <w:rsid w:val="00A635E1"/>
    <w:rsid w:val="00A63624"/>
    <w:rsid w:val="00A63808"/>
    <w:rsid w:val="00A638A6"/>
    <w:rsid w:val="00A63C1B"/>
    <w:rsid w:val="00A63CA9"/>
    <w:rsid w:val="00A63DF9"/>
    <w:rsid w:val="00A63E03"/>
    <w:rsid w:val="00A64033"/>
    <w:rsid w:val="00A6432D"/>
    <w:rsid w:val="00A645DB"/>
    <w:rsid w:val="00A64627"/>
    <w:rsid w:val="00A646CC"/>
    <w:rsid w:val="00A648A5"/>
    <w:rsid w:val="00A64904"/>
    <w:rsid w:val="00A64AB1"/>
    <w:rsid w:val="00A64B10"/>
    <w:rsid w:val="00A64CFA"/>
    <w:rsid w:val="00A64DDA"/>
    <w:rsid w:val="00A6506B"/>
    <w:rsid w:val="00A65484"/>
    <w:rsid w:val="00A6568E"/>
    <w:rsid w:val="00A659BF"/>
    <w:rsid w:val="00A65BEB"/>
    <w:rsid w:val="00A65C1B"/>
    <w:rsid w:val="00A65EAD"/>
    <w:rsid w:val="00A6622D"/>
    <w:rsid w:val="00A66617"/>
    <w:rsid w:val="00A6676E"/>
    <w:rsid w:val="00A669E5"/>
    <w:rsid w:val="00A66EB9"/>
    <w:rsid w:val="00A67080"/>
    <w:rsid w:val="00A671F5"/>
    <w:rsid w:val="00A674F1"/>
    <w:rsid w:val="00A67FBB"/>
    <w:rsid w:val="00A70020"/>
    <w:rsid w:val="00A70163"/>
    <w:rsid w:val="00A70268"/>
    <w:rsid w:val="00A703B0"/>
    <w:rsid w:val="00A7062D"/>
    <w:rsid w:val="00A70915"/>
    <w:rsid w:val="00A70947"/>
    <w:rsid w:val="00A70B19"/>
    <w:rsid w:val="00A70D56"/>
    <w:rsid w:val="00A70E50"/>
    <w:rsid w:val="00A70F2F"/>
    <w:rsid w:val="00A7161E"/>
    <w:rsid w:val="00A71816"/>
    <w:rsid w:val="00A71BDB"/>
    <w:rsid w:val="00A71EB7"/>
    <w:rsid w:val="00A72214"/>
    <w:rsid w:val="00A722AA"/>
    <w:rsid w:val="00A72631"/>
    <w:rsid w:val="00A728DC"/>
    <w:rsid w:val="00A72C05"/>
    <w:rsid w:val="00A72F81"/>
    <w:rsid w:val="00A73013"/>
    <w:rsid w:val="00A73028"/>
    <w:rsid w:val="00A73565"/>
    <w:rsid w:val="00A735CA"/>
    <w:rsid w:val="00A738BC"/>
    <w:rsid w:val="00A73D92"/>
    <w:rsid w:val="00A73E12"/>
    <w:rsid w:val="00A73F60"/>
    <w:rsid w:val="00A74104"/>
    <w:rsid w:val="00A74223"/>
    <w:rsid w:val="00A744B1"/>
    <w:rsid w:val="00A74556"/>
    <w:rsid w:val="00A747B4"/>
    <w:rsid w:val="00A749F6"/>
    <w:rsid w:val="00A74CAE"/>
    <w:rsid w:val="00A74DF0"/>
    <w:rsid w:val="00A74DFC"/>
    <w:rsid w:val="00A74E89"/>
    <w:rsid w:val="00A74EEE"/>
    <w:rsid w:val="00A75366"/>
    <w:rsid w:val="00A75415"/>
    <w:rsid w:val="00A75644"/>
    <w:rsid w:val="00A75719"/>
    <w:rsid w:val="00A75884"/>
    <w:rsid w:val="00A759CE"/>
    <w:rsid w:val="00A75B22"/>
    <w:rsid w:val="00A766C7"/>
    <w:rsid w:val="00A76C89"/>
    <w:rsid w:val="00A76E75"/>
    <w:rsid w:val="00A7706A"/>
    <w:rsid w:val="00A77850"/>
    <w:rsid w:val="00A77982"/>
    <w:rsid w:val="00A779B5"/>
    <w:rsid w:val="00A77B52"/>
    <w:rsid w:val="00A77C52"/>
    <w:rsid w:val="00A77D27"/>
    <w:rsid w:val="00A80757"/>
    <w:rsid w:val="00A8079F"/>
    <w:rsid w:val="00A80AC1"/>
    <w:rsid w:val="00A80C19"/>
    <w:rsid w:val="00A80EBC"/>
    <w:rsid w:val="00A814CD"/>
    <w:rsid w:val="00A81585"/>
    <w:rsid w:val="00A81C4E"/>
    <w:rsid w:val="00A81DCA"/>
    <w:rsid w:val="00A81EFC"/>
    <w:rsid w:val="00A81F10"/>
    <w:rsid w:val="00A824AF"/>
    <w:rsid w:val="00A82523"/>
    <w:rsid w:val="00A825DB"/>
    <w:rsid w:val="00A82EB2"/>
    <w:rsid w:val="00A831D5"/>
    <w:rsid w:val="00A83369"/>
    <w:rsid w:val="00A83F0F"/>
    <w:rsid w:val="00A83F85"/>
    <w:rsid w:val="00A84183"/>
    <w:rsid w:val="00A84431"/>
    <w:rsid w:val="00A84635"/>
    <w:rsid w:val="00A84639"/>
    <w:rsid w:val="00A846D3"/>
    <w:rsid w:val="00A84794"/>
    <w:rsid w:val="00A84890"/>
    <w:rsid w:val="00A84E64"/>
    <w:rsid w:val="00A84EA1"/>
    <w:rsid w:val="00A854B9"/>
    <w:rsid w:val="00A864E0"/>
    <w:rsid w:val="00A86505"/>
    <w:rsid w:val="00A86609"/>
    <w:rsid w:val="00A86883"/>
    <w:rsid w:val="00A872FC"/>
    <w:rsid w:val="00A8797C"/>
    <w:rsid w:val="00A87A96"/>
    <w:rsid w:val="00A87B7A"/>
    <w:rsid w:val="00A87C3A"/>
    <w:rsid w:val="00A87EF9"/>
    <w:rsid w:val="00A90346"/>
    <w:rsid w:val="00A904E8"/>
    <w:rsid w:val="00A90532"/>
    <w:rsid w:val="00A90555"/>
    <w:rsid w:val="00A90A06"/>
    <w:rsid w:val="00A90BCF"/>
    <w:rsid w:val="00A90EA2"/>
    <w:rsid w:val="00A91113"/>
    <w:rsid w:val="00A911E8"/>
    <w:rsid w:val="00A91276"/>
    <w:rsid w:val="00A919CE"/>
    <w:rsid w:val="00A91A17"/>
    <w:rsid w:val="00A921F7"/>
    <w:rsid w:val="00A92449"/>
    <w:rsid w:val="00A92507"/>
    <w:rsid w:val="00A92B84"/>
    <w:rsid w:val="00A92EF8"/>
    <w:rsid w:val="00A92FE1"/>
    <w:rsid w:val="00A935CB"/>
    <w:rsid w:val="00A93785"/>
    <w:rsid w:val="00A937A2"/>
    <w:rsid w:val="00A9386B"/>
    <w:rsid w:val="00A93D24"/>
    <w:rsid w:val="00A93DE3"/>
    <w:rsid w:val="00A941D3"/>
    <w:rsid w:val="00A94287"/>
    <w:rsid w:val="00A942F4"/>
    <w:rsid w:val="00A94322"/>
    <w:rsid w:val="00A94350"/>
    <w:rsid w:val="00A9436F"/>
    <w:rsid w:val="00A94445"/>
    <w:rsid w:val="00A9445C"/>
    <w:rsid w:val="00A9450C"/>
    <w:rsid w:val="00A94580"/>
    <w:rsid w:val="00A94812"/>
    <w:rsid w:val="00A94898"/>
    <w:rsid w:val="00A94C3F"/>
    <w:rsid w:val="00A94ED7"/>
    <w:rsid w:val="00A950AC"/>
    <w:rsid w:val="00A950BB"/>
    <w:rsid w:val="00A951DD"/>
    <w:rsid w:val="00A95228"/>
    <w:rsid w:val="00A952C1"/>
    <w:rsid w:val="00A95433"/>
    <w:rsid w:val="00A9571C"/>
    <w:rsid w:val="00A95E36"/>
    <w:rsid w:val="00A96011"/>
    <w:rsid w:val="00A9611A"/>
    <w:rsid w:val="00A96288"/>
    <w:rsid w:val="00A9653D"/>
    <w:rsid w:val="00A967A5"/>
    <w:rsid w:val="00A9692C"/>
    <w:rsid w:val="00A96A58"/>
    <w:rsid w:val="00A96EBA"/>
    <w:rsid w:val="00A9714E"/>
    <w:rsid w:val="00A972FD"/>
    <w:rsid w:val="00AA019F"/>
    <w:rsid w:val="00AA0385"/>
    <w:rsid w:val="00AA0461"/>
    <w:rsid w:val="00AA08AB"/>
    <w:rsid w:val="00AA0E45"/>
    <w:rsid w:val="00AA0EBF"/>
    <w:rsid w:val="00AA0EC2"/>
    <w:rsid w:val="00AA105C"/>
    <w:rsid w:val="00AA10F5"/>
    <w:rsid w:val="00AA12D4"/>
    <w:rsid w:val="00AA1679"/>
    <w:rsid w:val="00AA16D0"/>
    <w:rsid w:val="00AA26D0"/>
    <w:rsid w:val="00AA335F"/>
    <w:rsid w:val="00AA40DF"/>
    <w:rsid w:val="00AA4178"/>
    <w:rsid w:val="00AA423E"/>
    <w:rsid w:val="00AA4956"/>
    <w:rsid w:val="00AA4BD7"/>
    <w:rsid w:val="00AA4E08"/>
    <w:rsid w:val="00AA5389"/>
    <w:rsid w:val="00AA53E1"/>
    <w:rsid w:val="00AA59F6"/>
    <w:rsid w:val="00AA5A7E"/>
    <w:rsid w:val="00AA5C8A"/>
    <w:rsid w:val="00AA5CE7"/>
    <w:rsid w:val="00AA5EAF"/>
    <w:rsid w:val="00AA615F"/>
    <w:rsid w:val="00AA64F0"/>
    <w:rsid w:val="00AA69C0"/>
    <w:rsid w:val="00AA6BB5"/>
    <w:rsid w:val="00AA731C"/>
    <w:rsid w:val="00AA798A"/>
    <w:rsid w:val="00AA7A65"/>
    <w:rsid w:val="00AA7A73"/>
    <w:rsid w:val="00AB005E"/>
    <w:rsid w:val="00AB011E"/>
    <w:rsid w:val="00AB016E"/>
    <w:rsid w:val="00AB0197"/>
    <w:rsid w:val="00AB0ABF"/>
    <w:rsid w:val="00AB104C"/>
    <w:rsid w:val="00AB1578"/>
    <w:rsid w:val="00AB172A"/>
    <w:rsid w:val="00AB194E"/>
    <w:rsid w:val="00AB1A9F"/>
    <w:rsid w:val="00AB1B0E"/>
    <w:rsid w:val="00AB1B36"/>
    <w:rsid w:val="00AB1E7A"/>
    <w:rsid w:val="00AB221D"/>
    <w:rsid w:val="00AB24AE"/>
    <w:rsid w:val="00AB2A06"/>
    <w:rsid w:val="00AB2DB4"/>
    <w:rsid w:val="00AB2E29"/>
    <w:rsid w:val="00AB30D3"/>
    <w:rsid w:val="00AB317F"/>
    <w:rsid w:val="00AB33C8"/>
    <w:rsid w:val="00AB3427"/>
    <w:rsid w:val="00AB36D6"/>
    <w:rsid w:val="00AB3AAF"/>
    <w:rsid w:val="00AB3B8F"/>
    <w:rsid w:val="00AB3BA0"/>
    <w:rsid w:val="00AB3C62"/>
    <w:rsid w:val="00AB3CB7"/>
    <w:rsid w:val="00AB4693"/>
    <w:rsid w:val="00AB4C02"/>
    <w:rsid w:val="00AB4E23"/>
    <w:rsid w:val="00AB4F3D"/>
    <w:rsid w:val="00AB520E"/>
    <w:rsid w:val="00AB5495"/>
    <w:rsid w:val="00AB558C"/>
    <w:rsid w:val="00AB5AA5"/>
    <w:rsid w:val="00AB5B17"/>
    <w:rsid w:val="00AB623B"/>
    <w:rsid w:val="00AB644A"/>
    <w:rsid w:val="00AB682E"/>
    <w:rsid w:val="00AB687D"/>
    <w:rsid w:val="00AB6DBB"/>
    <w:rsid w:val="00AB6E18"/>
    <w:rsid w:val="00AB6FE5"/>
    <w:rsid w:val="00AB78DB"/>
    <w:rsid w:val="00AB7923"/>
    <w:rsid w:val="00AB7A7F"/>
    <w:rsid w:val="00AB7DE2"/>
    <w:rsid w:val="00AB7EA5"/>
    <w:rsid w:val="00AC0000"/>
    <w:rsid w:val="00AC0003"/>
    <w:rsid w:val="00AC0220"/>
    <w:rsid w:val="00AC0BFE"/>
    <w:rsid w:val="00AC0CF3"/>
    <w:rsid w:val="00AC0F3D"/>
    <w:rsid w:val="00AC0F3F"/>
    <w:rsid w:val="00AC11EF"/>
    <w:rsid w:val="00AC1240"/>
    <w:rsid w:val="00AC12C9"/>
    <w:rsid w:val="00AC12F1"/>
    <w:rsid w:val="00AC13DC"/>
    <w:rsid w:val="00AC1941"/>
    <w:rsid w:val="00AC1B3F"/>
    <w:rsid w:val="00AC1E17"/>
    <w:rsid w:val="00AC21A1"/>
    <w:rsid w:val="00AC224B"/>
    <w:rsid w:val="00AC2282"/>
    <w:rsid w:val="00AC24F7"/>
    <w:rsid w:val="00AC29F5"/>
    <w:rsid w:val="00AC2A7B"/>
    <w:rsid w:val="00AC2BBE"/>
    <w:rsid w:val="00AC2E8F"/>
    <w:rsid w:val="00AC2FB1"/>
    <w:rsid w:val="00AC3013"/>
    <w:rsid w:val="00AC311E"/>
    <w:rsid w:val="00AC38AC"/>
    <w:rsid w:val="00AC38CB"/>
    <w:rsid w:val="00AC38F7"/>
    <w:rsid w:val="00AC39B1"/>
    <w:rsid w:val="00AC3D09"/>
    <w:rsid w:val="00AC3F6C"/>
    <w:rsid w:val="00AC4266"/>
    <w:rsid w:val="00AC46F5"/>
    <w:rsid w:val="00AC48A0"/>
    <w:rsid w:val="00AC4B55"/>
    <w:rsid w:val="00AC4F14"/>
    <w:rsid w:val="00AC4F34"/>
    <w:rsid w:val="00AC5081"/>
    <w:rsid w:val="00AC577D"/>
    <w:rsid w:val="00AC59C2"/>
    <w:rsid w:val="00AC59FF"/>
    <w:rsid w:val="00AC5A4A"/>
    <w:rsid w:val="00AC5EE7"/>
    <w:rsid w:val="00AC6245"/>
    <w:rsid w:val="00AC6314"/>
    <w:rsid w:val="00AC6321"/>
    <w:rsid w:val="00AC63FE"/>
    <w:rsid w:val="00AC66BC"/>
    <w:rsid w:val="00AC695D"/>
    <w:rsid w:val="00AC699C"/>
    <w:rsid w:val="00AC6B3B"/>
    <w:rsid w:val="00AC6CEF"/>
    <w:rsid w:val="00AC6E16"/>
    <w:rsid w:val="00AC6F19"/>
    <w:rsid w:val="00AC7451"/>
    <w:rsid w:val="00AC76CC"/>
    <w:rsid w:val="00AC78F2"/>
    <w:rsid w:val="00AC7905"/>
    <w:rsid w:val="00AC7D31"/>
    <w:rsid w:val="00AD0074"/>
    <w:rsid w:val="00AD00B6"/>
    <w:rsid w:val="00AD0263"/>
    <w:rsid w:val="00AD048F"/>
    <w:rsid w:val="00AD05D4"/>
    <w:rsid w:val="00AD0C8A"/>
    <w:rsid w:val="00AD0CDC"/>
    <w:rsid w:val="00AD0EC5"/>
    <w:rsid w:val="00AD0F6B"/>
    <w:rsid w:val="00AD18F5"/>
    <w:rsid w:val="00AD1A7C"/>
    <w:rsid w:val="00AD1EB5"/>
    <w:rsid w:val="00AD1FAD"/>
    <w:rsid w:val="00AD2224"/>
    <w:rsid w:val="00AD25C1"/>
    <w:rsid w:val="00AD2764"/>
    <w:rsid w:val="00AD27E6"/>
    <w:rsid w:val="00AD2C65"/>
    <w:rsid w:val="00AD2D44"/>
    <w:rsid w:val="00AD3409"/>
    <w:rsid w:val="00AD3B33"/>
    <w:rsid w:val="00AD3D47"/>
    <w:rsid w:val="00AD3DB0"/>
    <w:rsid w:val="00AD3F25"/>
    <w:rsid w:val="00AD3FAE"/>
    <w:rsid w:val="00AD3FE3"/>
    <w:rsid w:val="00AD4069"/>
    <w:rsid w:val="00AD4463"/>
    <w:rsid w:val="00AD452A"/>
    <w:rsid w:val="00AD470E"/>
    <w:rsid w:val="00AD4869"/>
    <w:rsid w:val="00AD4D83"/>
    <w:rsid w:val="00AD4EB6"/>
    <w:rsid w:val="00AD522D"/>
    <w:rsid w:val="00AD52F2"/>
    <w:rsid w:val="00AD5571"/>
    <w:rsid w:val="00AD567D"/>
    <w:rsid w:val="00AD580B"/>
    <w:rsid w:val="00AD5A8E"/>
    <w:rsid w:val="00AD5C55"/>
    <w:rsid w:val="00AD5EC5"/>
    <w:rsid w:val="00AD5F37"/>
    <w:rsid w:val="00AD6113"/>
    <w:rsid w:val="00AD6433"/>
    <w:rsid w:val="00AD6624"/>
    <w:rsid w:val="00AD66A1"/>
    <w:rsid w:val="00AD6727"/>
    <w:rsid w:val="00AD6BB5"/>
    <w:rsid w:val="00AD6FD1"/>
    <w:rsid w:val="00AD729A"/>
    <w:rsid w:val="00AD730C"/>
    <w:rsid w:val="00AD765B"/>
    <w:rsid w:val="00AD77BD"/>
    <w:rsid w:val="00AD7A50"/>
    <w:rsid w:val="00AD7B2A"/>
    <w:rsid w:val="00AE0060"/>
    <w:rsid w:val="00AE01AD"/>
    <w:rsid w:val="00AE0291"/>
    <w:rsid w:val="00AE0331"/>
    <w:rsid w:val="00AE034F"/>
    <w:rsid w:val="00AE079F"/>
    <w:rsid w:val="00AE07F0"/>
    <w:rsid w:val="00AE0955"/>
    <w:rsid w:val="00AE0A9B"/>
    <w:rsid w:val="00AE102A"/>
    <w:rsid w:val="00AE11B6"/>
    <w:rsid w:val="00AE1403"/>
    <w:rsid w:val="00AE17BE"/>
    <w:rsid w:val="00AE1A04"/>
    <w:rsid w:val="00AE1B54"/>
    <w:rsid w:val="00AE1F7E"/>
    <w:rsid w:val="00AE2257"/>
    <w:rsid w:val="00AE2826"/>
    <w:rsid w:val="00AE2882"/>
    <w:rsid w:val="00AE29ED"/>
    <w:rsid w:val="00AE2B4D"/>
    <w:rsid w:val="00AE2D29"/>
    <w:rsid w:val="00AE3200"/>
    <w:rsid w:val="00AE329D"/>
    <w:rsid w:val="00AE330A"/>
    <w:rsid w:val="00AE37DE"/>
    <w:rsid w:val="00AE387A"/>
    <w:rsid w:val="00AE3E3D"/>
    <w:rsid w:val="00AE3F5C"/>
    <w:rsid w:val="00AE3F9B"/>
    <w:rsid w:val="00AE4115"/>
    <w:rsid w:val="00AE42F3"/>
    <w:rsid w:val="00AE4657"/>
    <w:rsid w:val="00AE472E"/>
    <w:rsid w:val="00AE47B6"/>
    <w:rsid w:val="00AE4F04"/>
    <w:rsid w:val="00AE517F"/>
    <w:rsid w:val="00AE5D7F"/>
    <w:rsid w:val="00AE5D87"/>
    <w:rsid w:val="00AE5D93"/>
    <w:rsid w:val="00AE5E44"/>
    <w:rsid w:val="00AE5EE6"/>
    <w:rsid w:val="00AE61DC"/>
    <w:rsid w:val="00AE64EF"/>
    <w:rsid w:val="00AE654E"/>
    <w:rsid w:val="00AE7265"/>
    <w:rsid w:val="00AE7500"/>
    <w:rsid w:val="00AE7A84"/>
    <w:rsid w:val="00AE7AD7"/>
    <w:rsid w:val="00AE7BE9"/>
    <w:rsid w:val="00AF007F"/>
    <w:rsid w:val="00AF057F"/>
    <w:rsid w:val="00AF0885"/>
    <w:rsid w:val="00AF0910"/>
    <w:rsid w:val="00AF09E5"/>
    <w:rsid w:val="00AF0AB3"/>
    <w:rsid w:val="00AF0D9C"/>
    <w:rsid w:val="00AF1166"/>
    <w:rsid w:val="00AF138B"/>
    <w:rsid w:val="00AF1415"/>
    <w:rsid w:val="00AF17CA"/>
    <w:rsid w:val="00AF1935"/>
    <w:rsid w:val="00AF1AC5"/>
    <w:rsid w:val="00AF21A5"/>
    <w:rsid w:val="00AF2635"/>
    <w:rsid w:val="00AF26BA"/>
    <w:rsid w:val="00AF2C6D"/>
    <w:rsid w:val="00AF2CCE"/>
    <w:rsid w:val="00AF2CE7"/>
    <w:rsid w:val="00AF3225"/>
    <w:rsid w:val="00AF323A"/>
    <w:rsid w:val="00AF372A"/>
    <w:rsid w:val="00AF37DB"/>
    <w:rsid w:val="00AF42C5"/>
    <w:rsid w:val="00AF4394"/>
    <w:rsid w:val="00AF4473"/>
    <w:rsid w:val="00AF4A1E"/>
    <w:rsid w:val="00AF4A91"/>
    <w:rsid w:val="00AF4AEC"/>
    <w:rsid w:val="00AF4C64"/>
    <w:rsid w:val="00AF4C82"/>
    <w:rsid w:val="00AF4E4E"/>
    <w:rsid w:val="00AF505E"/>
    <w:rsid w:val="00AF50BA"/>
    <w:rsid w:val="00AF5804"/>
    <w:rsid w:val="00AF58C0"/>
    <w:rsid w:val="00AF5C9E"/>
    <w:rsid w:val="00AF5EC0"/>
    <w:rsid w:val="00AF5FBA"/>
    <w:rsid w:val="00AF5FDC"/>
    <w:rsid w:val="00AF6183"/>
    <w:rsid w:val="00AF653C"/>
    <w:rsid w:val="00AF67B7"/>
    <w:rsid w:val="00AF6AC2"/>
    <w:rsid w:val="00AF6D9C"/>
    <w:rsid w:val="00AF6F0F"/>
    <w:rsid w:val="00AF70E8"/>
    <w:rsid w:val="00AF7200"/>
    <w:rsid w:val="00AF73A6"/>
    <w:rsid w:val="00AF746A"/>
    <w:rsid w:val="00AF7C65"/>
    <w:rsid w:val="00AF7D17"/>
    <w:rsid w:val="00AF7DC0"/>
    <w:rsid w:val="00B00372"/>
    <w:rsid w:val="00B005D9"/>
    <w:rsid w:val="00B00765"/>
    <w:rsid w:val="00B00AD4"/>
    <w:rsid w:val="00B00CE3"/>
    <w:rsid w:val="00B00D23"/>
    <w:rsid w:val="00B01205"/>
    <w:rsid w:val="00B01310"/>
    <w:rsid w:val="00B014B3"/>
    <w:rsid w:val="00B0184E"/>
    <w:rsid w:val="00B01A0C"/>
    <w:rsid w:val="00B01A1D"/>
    <w:rsid w:val="00B02064"/>
    <w:rsid w:val="00B02236"/>
    <w:rsid w:val="00B0227F"/>
    <w:rsid w:val="00B024A0"/>
    <w:rsid w:val="00B02889"/>
    <w:rsid w:val="00B028E2"/>
    <w:rsid w:val="00B0298F"/>
    <w:rsid w:val="00B03037"/>
    <w:rsid w:val="00B03212"/>
    <w:rsid w:val="00B036C0"/>
    <w:rsid w:val="00B0381B"/>
    <w:rsid w:val="00B03B3E"/>
    <w:rsid w:val="00B03B9E"/>
    <w:rsid w:val="00B03CCB"/>
    <w:rsid w:val="00B03CE9"/>
    <w:rsid w:val="00B03EE6"/>
    <w:rsid w:val="00B04073"/>
    <w:rsid w:val="00B04275"/>
    <w:rsid w:val="00B0442B"/>
    <w:rsid w:val="00B04B93"/>
    <w:rsid w:val="00B04CAF"/>
    <w:rsid w:val="00B04EEE"/>
    <w:rsid w:val="00B04F29"/>
    <w:rsid w:val="00B05104"/>
    <w:rsid w:val="00B0533D"/>
    <w:rsid w:val="00B05382"/>
    <w:rsid w:val="00B05439"/>
    <w:rsid w:val="00B0551E"/>
    <w:rsid w:val="00B05B30"/>
    <w:rsid w:val="00B05D6F"/>
    <w:rsid w:val="00B05E9D"/>
    <w:rsid w:val="00B0619A"/>
    <w:rsid w:val="00B06397"/>
    <w:rsid w:val="00B064D8"/>
    <w:rsid w:val="00B06B05"/>
    <w:rsid w:val="00B06BD9"/>
    <w:rsid w:val="00B06CB1"/>
    <w:rsid w:val="00B06D4F"/>
    <w:rsid w:val="00B070FA"/>
    <w:rsid w:val="00B071D4"/>
    <w:rsid w:val="00B0738E"/>
    <w:rsid w:val="00B073B4"/>
    <w:rsid w:val="00B073EE"/>
    <w:rsid w:val="00B074A2"/>
    <w:rsid w:val="00B076AC"/>
    <w:rsid w:val="00B10097"/>
    <w:rsid w:val="00B102A6"/>
    <w:rsid w:val="00B10D33"/>
    <w:rsid w:val="00B10DBD"/>
    <w:rsid w:val="00B10E82"/>
    <w:rsid w:val="00B1122D"/>
    <w:rsid w:val="00B11887"/>
    <w:rsid w:val="00B119F8"/>
    <w:rsid w:val="00B11ABE"/>
    <w:rsid w:val="00B11CA6"/>
    <w:rsid w:val="00B11ED2"/>
    <w:rsid w:val="00B11EFC"/>
    <w:rsid w:val="00B1204A"/>
    <w:rsid w:val="00B1205D"/>
    <w:rsid w:val="00B12060"/>
    <w:rsid w:val="00B120E6"/>
    <w:rsid w:val="00B1263D"/>
    <w:rsid w:val="00B126ED"/>
    <w:rsid w:val="00B1293E"/>
    <w:rsid w:val="00B12AB4"/>
    <w:rsid w:val="00B12ADA"/>
    <w:rsid w:val="00B12BC8"/>
    <w:rsid w:val="00B12BCD"/>
    <w:rsid w:val="00B1369C"/>
    <w:rsid w:val="00B137F8"/>
    <w:rsid w:val="00B13A15"/>
    <w:rsid w:val="00B13A2F"/>
    <w:rsid w:val="00B13C39"/>
    <w:rsid w:val="00B13D3B"/>
    <w:rsid w:val="00B13D92"/>
    <w:rsid w:val="00B14529"/>
    <w:rsid w:val="00B146C9"/>
    <w:rsid w:val="00B14B58"/>
    <w:rsid w:val="00B14D49"/>
    <w:rsid w:val="00B14DA2"/>
    <w:rsid w:val="00B14F65"/>
    <w:rsid w:val="00B15048"/>
    <w:rsid w:val="00B1567D"/>
    <w:rsid w:val="00B158E5"/>
    <w:rsid w:val="00B15935"/>
    <w:rsid w:val="00B159CA"/>
    <w:rsid w:val="00B15B69"/>
    <w:rsid w:val="00B15CAE"/>
    <w:rsid w:val="00B15DC8"/>
    <w:rsid w:val="00B160DA"/>
    <w:rsid w:val="00B16239"/>
    <w:rsid w:val="00B1630D"/>
    <w:rsid w:val="00B165DA"/>
    <w:rsid w:val="00B165E1"/>
    <w:rsid w:val="00B1686C"/>
    <w:rsid w:val="00B16A65"/>
    <w:rsid w:val="00B16A8C"/>
    <w:rsid w:val="00B16BD5"/>
    <w:rsid w:val="00B16C9E"/>
    <w:rsid w:val="00B16EA4"/>
    <w:rsid w:val="00B1729A"/>
    <w:rsid w:val="00B176D9"/>
    <w:rsid w:val="00B17D76"/>
    <w:rsid w:val="00B20110"/>
    <w:rsid w:val="00B204A5"/>
    <w:rsid w:val="00B20737"/>
    <w:rsid w:val="00B208FB"/>
    <w:rsid w:val="00B20C8C"/>
    <w:rsid w:val="00B20CE5"/>
    <w:rsid w:val="00B20FD7"/>
    <w:rsid w:val="00B21551"/>
    <w:rsid w:val="00B215A2"/>
    <w:rsid w:val="00B21837"/>
    <w:rsid w:val="00B21997"/>
    <w:rsid w:val="00B21ADB"/>
    <w:rsid w:val="00B21C79"/>
    <w:rsid w:val="00B222BF"/>
    <w:rsid w:val="00B22304"/>
    <w:rsid w:val="00B22401"/>
    <w:rsid w:val="00B22826"/>
    <w:rsid w:val="00B22AC8"/>
    <w:rsid w:val="00B22ADB"/>
    <w:rsid w:val="00B22CAE"/>
    <w:rsid w:val="00B22F94"/>
    <w:rsid w:val="00B232E1"/>
    <w:rsid w:val="00B2341E"/>
    <w:rsid w:val="00B23873"/>
    <w:rsid w:val="00B23961"/>
    <w:rsid w:val="00B23C6D"/>
    <w:rsid w:val="00B23CD0"/>
    <w:rsid w:val="00B23CEC"/>
    <w:rsid w:val="00B23D0C"/>
    <w:rsid w:val="00B23DDC"/>
    <w:rsid w:val="00B241A6"/>
    <w:rsid w:val="00B24585"/>
    <w:rsid w:val="00B250E7"/>
    <w:rsid w:val="00B250F0"/>
    <w:rsid w:val="00B25634"/>
    <w:rsid w:val="00B2576D"/>
    <w:rsid w:val="00B257E2"/>
    <w:rsid w:val="00B2580F"/>
    <w:rsid w:val="00B2582C"/>
    <w:rsid w:val="00B25923"/>
    <w:rsid w:val="00B25D3F"/>
    <w:rsid w:val="00B2653E"/>
    <w:rsid w:val="00B26AEB"/>
    <w:rsid w:val="00B26AF4"/>
    <w:rsid w:val="00B27101"/>
    <w:rsid w:val="00B2718E"/>
    <w:rsid w:val="00B27547"/>
    <w:rsid w:val="00B277C3"/>
    <w:rsid w:val="00B27FD8"/>
    <w:rsid w:val="00B302F2"/>
    <w:rsid w:val="00B3039F"/>
    <w:rsid w:val="00B307C0"/>
    <w:rsid w:val="00B30904"/>
    <w:rsid w:val="00B309FA"/>
    <w:rsid w:val="00B30A0E"/>
    <w:rsid w:val="00B30C1A"/>
    <w:rsid w:val="00B30C27"/>
    <w:rsid w:val="00B31061"/>
    <w:rsid w:val="00B312FA"/>
    <w:rsid w:val="00B315C3"/>
    <w:rsid w:val="00B31C09"/>
    <w:rsid w:val="00B31EE6"/>
    <w:rsid w:val="00B31F6B"/>
    <w:rsid w:val="00B32102"/>
    <w:rsid w:val="00B3243D"/>
    <w:rsid w:val="00B327FD"/>
    <w:rsid w:val="00B32A67"/>
    <w:rsid w:val="00B32A85"/>
    <w:rsid w:val="00B32E86"/>
    <w:rsid w:val="00B32ECE"/>
    <w:rsid w:val="00B32EF1"/>
    <w:rsid w:val="00B32F62"/>
    <w:rsid w:val="00B331C0"/>
    <w:rsid w:val="00B3369C"/>
    <w:rsid w:val="00B33AAE"/>
    <w:rsid w:val="00B33DE9"/>
    <w:rsid w:val="00B33DFF"/>
    <w:rsid w:val="00B34004"/>
    <w:rsid w:val="00B3406B"/>
    <w:rsid w:val="00B34231"/>
    <w:rsid w:val="00B342EC"/>
    <w:rsid w:val="00B3436A"/>
    <w:rsid w:val="00B348EF"/>
    <w:rsid w:val="00B34EA5"/>
    <w:rsid w:val="00B34FA0"/>
    <w:rsid w:val="00B35132"/>
    <w:rsid w:val="00B35185"/>
    <w:rsid w:val="00B351BE"/>
    <w:rsid w:val="00B35264"/>
    <w:rsid w:val="00B354E0"/>
    <w:rsid w:val="00B35577"/>
    <w:rsid w:val="00B35EB6"/>
    <w:rsid w:val="00B35F43"/>
    <w:rsid w:val="00B35FCB"/>
    <w:rsid w:val="00B3650B"/>
    <w:rsid w:val="00B366BD"/>
    <w:rsid w:val="00B366F3"/>
    <w:rsid w:val="00B368E3"/>
    <w:rsid w:val="00B369D3"/>
    <w:rsid w:val="00B36A12"/>
    <w:rsid w:val="00B36E83"/>
    <w:rsid w:val="00B36EBB"/>
    <w:rsid w:val="00B37103"/>
    <w:rsid w:val="00B3720D"/>
    <w:rsid w:val="00B37F56"/>
    <w:rsid w:val="00B403A4"/>
    <w:rsid w:val="00B407FB"/>
    <w:rsid w:val="00B40CD9"/>
    <w:rsid w:val="00B414B8"/>
    <w:rsid w:val="00B415EC"/>
    <w:rsid w:val="00B41929"/>
    <w:rsid w:val="00B41A1A"/>
    <w:rsid w:val="00B41C37"/>
    <w:rsid w:val="00B41EC2"/>
    <w:rsid w:val="00B42684"/>
    <w:rsid w:val="00B42D19"/>
    <w:rsid w:val="00B42D97"/>
    <w:rsid w:val="00B42D9C"/>
    <w:rsid w:val="00B430AF"/>
    <w:rsid w:val="00B43198"/>
    <w:rsid w:val="00B43507"/>
    <w:rsid w:val="00B43784"/>
    <w:rsid w:val="00B438BC"/>
    <w:rsid w:val="00B43959"/>
    <w:rsid w:val="00B43C1C"/>
    <w:rsid w:val="00B43F75"/>
    <w:rsid w:val="00B4412F"/>
    <w:rsid w:val="00B44132"/>
    <w:rsid w:val="00B445A1"/>
    <w:rsid w:val="00B4476C"/>
    <w:rsid w:val="00B44968"/>
    <w:rsid w:val="00B44AE7"/>
    <w:rsid w:val="00B44FB3"/>
    <w:rsid w:val="00B45269"/>
    <w:rsid w:val="00B453A5"/>
    <w:rsid w:val="00B454E1"/>
    <w:rsid w:val="00B456E5"/>
    <w:rsid w:val="00B45A41"/>
    <w:rsid w:val="00B45A5C"/>
    <w:rsid w:val="00B45AC0"/>
    <w:rsid w:val="00B45C3B"/>
    <w:rsid w:val="00B46067"/>
    <w:rsid w:val="00B4608A"/>
    <w:rsid w:val="00B469BC"/>
    <w:rsid w:val="00B46B3A"/>
    <w:rsid w:val="00B470AE"/>
    <w:rsid w:val="00B470C9"/>
    <w:rsid w:val="00B47611"/>
    <w:rsid w:val="00B47680"/>
    <w:rsid w:val="00B47806"/>
    <w:rsid w:val="00B47A24"/>
    <w:rsid w:val="00B47EB4"/>
    <w:rsid w:val="00B47F63"/>
    <w:rsid w:val="00B504C2"/>
    <w:rsid w:val="00B504DD"/>
    <w:rsid w:val="00B507CA"/>
    <w:rsid w:val="00B507D6"/>
    <w:rsid w:val="00B5093F"/>
    <w:rsid w:val="00B50B25"/>
    <w:rsid w:val="00B50DDD"/>
    <w:rsid w:val="00B50E7A"/>
    <w:rsid w:val="00B51017"/>
    <w:rsid w:val="00B5173C"/>
    <w:rsid w:val="00B518CA"/>
    <w:rsid w:val="00B5191F"/>
    <w:rsid w:val="00B51A4D"/>
    <w:rsid w:val="00B51C86"/>
    <w:rsid w:val="00B5226F"/>
    <w:rsid w:val="00B52292"/>
    <w:rsid w:val="00B52394"/>
    <w:rsid w:val="00B52432"/>
    <w:rsid w:val="00B52586"/>
    <w:rsid w:val="00B5258F"/>
    <w:rsid w:val="00B52D55"/>
    <w:rsid w:val="00B52F7B"/>
    <w:rsid w:val="00B531DA"/>
    <w:rsid w:val="00B537A1"/>
    <w:rsid w:val="00B5380D"/>
    <w:rsid w:val="00B53AD9"/>
    <w:rsid w:val="00B53B9F"/>
    <w:rsid w:val="00B53C25"/>
    <w:rsid w:val="00B53EAB"/>
    <w:rsid w:val="00B54022"/>
    <w:rsid w:val="00B54336"/>
    <w:rsid w:val="00B545AE"/>
    <w:rsid w:val="00B550E7"/>
    <w:rsid w:val="00B5522E"/>
    <w:rsid w:val="00B5530C"/>
    <w:rsid w:val="00B553AF"/>
    <w:rsid w:val="00B5597A"/>
    <w:rsid w:val="00B55AB3"/>
    <w:rsid w:val="00B55ADC"/>
    <w:rsid w:val="00B55C80"/>
    <w:rsid w:val="00B56279"/>
    <w:rsid w:val="00B56280"/>
    <w:rsid w:val="00B563F5"/>
    <w:rsid w:val="00B57038"/>
    <w:rsid w:val="00B572BE"/>
    <w:rsid w:val="00B57709"/>
    <w:rsid w:val="00B57723"/>
    <w:rsid w:val="00B605E8"/>
    <w:rsid w:val="00B60749"/>
    <w:rsid w:val="00B607BD"/>
    <w:rsid w:val="00B60858"/>
    <w:rsid w:val="00B60882"/>
    <w:rsid w:val="00B60AF5"/>
    <w:rsid w:val="00B60C4A"/>
    <w:rsid w:val="00B60D6F"/>
    <w:rsid w:val="00B60DBF"/>
    <w:rsid w:val="00B6120A"/>
    <w:rsid w:val="00B61529"/>
    <w:rsid w:val="00B61672"/>
    <w:rsid w:val="00B617DF"/>
    <w:rsid w:val="00B618B3"/>
    <w:rsid w:val="00B61A0E"/>
    <w:rsid w:val="00B61A31"/>
    <w:rsid w:val="00B61BB7"/>
    <w:rsid w:val="00B61F7E"/>
    <w:rsid w:val="00B61F89"/>
    <w:rsid w:val="00B626B0"/>
    <w:rsid w:val="00B62975"/>
    <w:rsid w:val="00B62AB6"/>
    <w:rsid w:val="00B62C2C"/>
    <w:rsid w:val="00B62D11"/>
    <w:rsid w:val="00B62E85"/>
    <w:rsid w:val="00B62F0C"/>
    <w:rsid w:val="00B62F51"/>
    <w:rsid w:val="00B62F80"/>
    <w:rsid w:val="00B62F98"/>
    <w:rsid w:val="00B63195"/>
    <w:rsid w:val="00B63252"/>
    <w:rsid w:val="00B6337B"/>
    <w:rsid w:val="00B6348A"/>
    <w:rsid w:val="00B63663"/>
    <w:rsid w:val="00B638EC"/>
    <w:rsid w:val="00B6397A"/>
    <w:rsid w:val="00B63DEF"/>
    <w:rsid w:val="00B63E5F"/>
    <w:rsid w:val="00B63F94"/>
    <w:rsid w:val="00B63FC2"/>
    <w:rsid w:val="00B64518"/>
    <w:rsid w:val="00B646E3"/>
    <w:rsid w:val="00B64708"/>
    <w:rsid w:val="00B648A8"/>
    <w:rsid w:val="00B64E3C"/>
    <w:rsid w:val="00B652CB"/>
    <w:rsid w:val="00B6576D"/>
    <w:rsid w:val="00B6581F"/>
    <w:rsid w:val="00B659FA"/>
    <w:rsid w:val="00B65F23"/>
    <w:rsid w:val="00B664D2"/>
    <w:rsid w:val="00B66502"/>
    <w:rsid w:val="00B66CEC"/>
    <w:rsid w:val="00B6725E"/>
    <w:rsid w:val="00B67262"/>
    <w:rsid w:val="00B674B5"/>
    <w:rsid w:val="00B677C2"/>
    <w:rsid w:val="00B67CF9"/>
    <w:rsid w:val="00B67E3E"/>
    <w:rsid w:val="00B70050"/>
    <w:rsid w:val="00B70055"/>
    <w:rsid w:val="00B7013F"/>
    <w:rsid w:val="00B7047A"/>
    <w:rsid w:val="00B70506"/>
    <w:rsid w:val="00B706D8"/>
    <w:rsid w:val="00B70934"/>
    <w:rsid w:val="00B709B6"/>
    <w:rsid w:val="00B70B2B"/>
    <w:rsid w:val="00B70C36"/>
    <w:rsid w:val="00B70C89"/>
    <w:rsid w:val="00B70CEF"/>
    <w:rsid w:val="00B70EBC"/>
    <w:rsid w:val="00B710D0"/>
    <w:rsid w:val="00B71483"/>
    <w:rsid w:val="00B717E3"/>
    <w:rsid w:val="00B7184D"/>
    <w:rsid w:val="00B71C2B"/>
    <w:rsid w:val="00B71FBD"/>
    <w:rsid w:val="00B72615"/>
    <w:rsid w:val="00B72893"/>
    <w:rsid w:val="00B72898"/>
    <w:rsid w:val="00B72A1B"/>
    <w:rsid w:val="00B72C1A"/>
    <w:rsid w:val="00B72C68"/>
    <w:rsid w:val="00B732F7"/>
    <w:rsid w:val="00B734CB"/>
    <w:rsid w:val="00B73B8A"/>
    <w:rsid w:val="00B73FBF"/>
    <w:rsid w:val="00B74369"/>
    <w:rsid w:val="00B74497"/>
    <w:rsid w:val="00B74525"/>
    <w:rsid w:val="00B745D5"/>
    <w:rsid w:val="00B74758"/>
    <w:rsid w:val="00B74DFB"/>
    <w:rsid w:val="00B74F1F"/>
    <w:rsid w:val="00B74FE1"/>
    <w:rsid w:val="00B75173"/>
    <w:rsid w:val="00B75406"/>
    <w:rsid w:val="00B75692"/>
    <w:rsid w:val="00B756A4"/>
    <w:rsid w:val="00B75833"/>
    <w:rsid w:val="00B758F6"/>
    <w:rsid w:val="00B76333"/>
    <w:rsid w:val="00B763D5"/>
    <w:rsid w:val="00B76447"/>
    <w:rsid w:val="00B76781"/>
    <w:rsid w:val="00B769B4"/>
    <w:rsid w:val="00B76A65"/>
    <w:rsid w:val="00B76B9F"/>
    <w:rsid w:val="00B76C0C"/>
    <w:rsid w:val="00B76EC7"/>
    <w:rsid w:val="00B76F96"/>
    <w:rsid w:val="00B76FF0"/>
    <w:rsid w:val="00B7737F"/>
    <w:rsid w:val="00B774DF"/>
    <w:rsid w:val="00B77604"/>
    <w:rsid w:val="00B77710"/>
    <w:rsid w:val="00B77762"/>
    <w:rsid w:val="00B77A68"/>
    <w:rsid w:val="00B77B88"/>
    <w:rsid w:val="00B77BF2"/>
    <w:rsid w:val="00B80062"/>
    <w:rsid w:val="00B80691"/>
    <w:rsid w:val="00B8079C"/>
    <w:rsid w:val="00B808BF"/>
    <w:rsid w:val="00B80940"/>
    <w:rsid w:val="00B809A0"/>
    <w:rsid w:val="00B80E2C"/>
    <w:rsid w:val="00B80F2F"/>
    <w:rsid w:val="00B819D5"/>
    <w:rsid w:val="00B81AB2"/>
    <w:rsid w:val="00B81EAD"/>
    <w:rsid w:val="00B81F86"/>
    <w:rsid w:val="00B8225D"/>
    <w:rsid w:val="00B822B2"/>
    <w:rsid w:val="00B82479"/>
    <w:rsid w:val="00B8252E"/>
    <w:rsid w:val="00B82725"/>
    <w:rsid w:val="00B8291B"/>
    <w:rsid w:val="00B82D23"/>
    <w:rsid w:val="00B83121"/>
    <w:rsid w:val="00B831F9"/>
    <w:rsid w:val="00B8380F"/>
    <w:rsid w:val="00B83947"/>
    <w:rsid w:val="00B839DC"/>
    <w:rsid w:val="00B83AD2"/>
    <w:rsid w:val="00B83C74"/>
    <w:rsid w:val="00B83F4C"/>
    <w:rsid w:val="00B8436E"/>
    <w:rsid w:val="00B844DE"/>
    <w:rsid w:val="00B84931"/>
    <w:rsid w:val="00B84BA6"/>
    <w:rsid w:val="00B853AE"/>
    <w:rsid w:val="00B85784"/>
    <w:rsid w:val="00B85B4A"/>
    <w:rsid w:val="00B86366"/>
    <w:rsid w:val="00B8639C"/>
    <w:rsid w:val="00B86709"/>
    <w:rsid w:val="00B868A5"/>
    <w:rsid w:val="00B868C8"/>
    <w:rsid w:val="00B86936"/>
    <w:rsid w:val="00B86B14"/>
    <w:rsid w:val="00B86DC7"/>
    <w:rsid w:val="00B86FC5"/>
    <w:rsid w:val="00B87352"/>
    <w:rsid w:val="00B87416"/>
    <w:rsid w:val="00B876E9"/>
    <w:rsid w:val="00B879F3"/>
    <w:rsid w:val="00B900CB"/>
    <w:rsid w:val="00B901AE"/>
    <w:rsid w:val="00B904C6"/>
    <w:rsid w:val="00B90674"/>
    <w:rsid w:val="00B90A2F"/>
    <w:rsid w:val="00B90D2F"/>
    <w:rsid w:val="00B90D91"/>
    <w:rsid w:val="00B91230"/>
    <w:rsid w:val="00B913ED"/>
    <w:rsid w:val="00B91624"/>
    <w:rsid w:val="00B9193E"/>
    <w:rsid w:val="00B91F22"/>
    <w:rsid w:val="00B92289"/>
    <w:rsid w:val="00B92452"/>
    <w:rsid w:val="00B9279C"/>
    <w:rsid w:val="00B928CA"/>
    <w:rsid w:val="00B92EA6"/>
    <w:rsid w:val="00B92FCA"/>
    <w:rsid w:val="00B93084"/>
    <w:rsid w:val="00B933F6"/>
    <w:rsid w:val="00B936E5"/>
    <w:rsid w:val="00B93980"/>
    <w:rsid w:val="00B93A40"/>
    <w:rsid w:val="00B93A61"/>
    <w:rsid w:val="00B93A6E"/>
    <w:rsid w:val="00B93D51"/>
    <w:rsid w:val="00B93DE5"/>
    <w:rsid w:val="00B93E62"/>
    <w:rsid w:val="00B93EBA"/>
    <w:rsid w:val="00B941DD"/>
    <w:rsid w:val="00B94A02"/>
    <w:rsid w:val="00B94B6D"/>
    <w:rsid w:val="00B9547F"/>
    <w:rsid w:val="00B955C7"/>
    <w:rsid w:val="00B955CC"/>
    <w:rsid w:val="00B95789"/>
    <w:rsid w:val="00B959ED"/>
    <w:rsid w:val="00B95D4C"/>
    <w:rsid w:val="00B95E1A"/>
    <w:rsid w:val="00B95E74"/>
    <w:rsid w:val="00B95E93"/>
    <w:rsid w:val="00B96413"/>
    <w:rsid w:val="00B96776"/>
    <w:rsid w:val="00B96D47"/>
    <w:rsid w:val="00B96E00"/>
    <w:rsid w:val="00B97065"/>
    <w:rsid w:val="00B970B6"/>
    <w:rsid w:val="00B970D4"/>
    <w:rsid w:val="00B971B1"/>
    <w:rsid w:val="00B971F1"/>
    <w:rsid w:val="00B972E5"/>
    <w:rsid w:val="00B97463"/>
    <w:rsid w:val="00B976D2"/>
    <w:rsid w:val="00B977B0"/>
    <w:rsid w:val="00B97949"/>
    <w:rsid w:val="00B97CF7"/>
    <w:rsid w:val="00B97DE6"/>
    <w:rsid w:val="00B97E88"/>
    <w:rsid w:val="00BA0359"/>
    <w:rsid w:val="00BA0471"/>
    <w:rsid w:val="00BA087C"/>
    <w:rsid w:val="00BA0C51"/>
    <w:rsid w:val="00BA1063"/>
    <w:rsid w:val="00BA124A"/>
    <w:rsid w:val="00BA1254"/>
    <w:rsid w:val="00BA12E7"/>
    <w:rsid w:val="00BA146D"/>
    <w:rsid w:val="00BA1701"/>
    <w:rsid w:val="00BA1855"/>
    <w:rsid w:val="00BA19C9"/>
    <w:rsid w:val="00BA19F8"/>
    <w:rsid w:val="00BA1AC0"/>
    <w:rsid w:val="00BA1EEB"/>
    <w:rsid w:val="00BA2421"/>
    <w:rsid w:val="00BA2425"/>
    <w:rsid w:val="00BA247B"/>
    <w:rsid w:val="00BA2772"/>
    <w:rsid w:val="00BA279B"/>
    <w:rsid w:val="00BA29AF"/>
    <w:rsid w:val="00BA2C17"/>
    <w:rsid w:val="00BA2C2E"/>
    <w:rsid w:val="00BA2DB3"/>
    <w:rsid w:val="00BA2F13"/>
    <w:rsid w:val="00BA2F23"/>
    <w:rsid w:val="00BA2FE3"/>
    <w:rsid w:val="00BA354D"/>
    <w:rsid w:val="00BA3634"/>
    <w:rsid w:val="00BA3773"/>
    <w:rsid w:val="00BA3968"/>
    <w:rsid w:val="00BA3DFC"/>
    <w:rsid w:val="00BA3F47"/>
    <w:rsid w:val="00BA3F74"/>
    <w:rsid w:val="00BA3FD8"/>
    <w:rsid w:val="00BA424F"/>
    <w:rsid w:val="00BA47E4"/>
    <w:rsid w:val="00BA486F"/>
    <w:rsid w:val="00BA4AD8"/>
    <w:rsid w:val="00BA51CD"/>
    <w:rsid w:val="00BA522D"/>
    <w:rsid w:val="00BA55B1"/>
    <w:rsid w:val="00BA5717"/>
    <w:rsid w:val="00BA5EA6"/>
    <w:rsid w:val="00BA5F4E"/>
    <w:rsid w:val="00BA5F73"/>
    <w:rsid w:val="00BA6017"/>
    <w:rsid w:val="00BA61BC"/>
    <w:rsid w:val="00BA6834"/>
    <w:rsid w:val="00BA6914"/>
    <w:rsid w:val="00BA75C5"/>
    <w:rsid w:val="00BA75EA"/>
    <w:rsid w:val="00BA782E"/>
    <w:rsid w:val="00BA7858"/>
    <w:rsid w:val="00BA7A1A"/>
    <w:rsid w:val="00BA7CFF"/>
    <w:rsid w:val="00BA7EC6"/>
    <w:rsid w:val="00BB065D"/>
    <w:rsid w:val="00BB0950"/>
    <w:rsid w:val="00BB0A44"/>
    <w:rsid w:val="00BB0B3E"/>
    <w:rsid w:val="00BB0B63"/>
    <w:rsid w:val="00BB0D39"/>
    <w:rsid w:val="00BB112F"/>
    <w:rsid w:val="00BB1295"/>
    <w:rsid w:val="00BB144C"/>
    <w:rsid w:val="00BB15DC"/>
    <w:rsid w:val="00BB1853"/>
    <w:rsid w:val="00BB1A74"/>
    <w:rsid w:val="00BB1A90"/>
    <w:rsid w:val="00BB1DC5"/>
    <w:rsid w:val="00BB22C4"/>
    <w:rsid w:val="00BB2B78"/>
    <w:rsid w:val="00BB2BEA"/>
    <w:rsid w:val="00BB2C6E"/>
    <w:rsid w:val="00BB2C99"/>
    <w:rsid w:val="00BB2CC7"/>
    <w:rsid w:val="00BB2D33"/>
    <w:rsid w:val="00BB2EC7"/>
    <w:rsid w:val="00BB3086"/>
    <w:rsid w:val="00BB335D"/>
    <w:rsid w:val="00BB358C"/>
    <w:rsid w:val="00BB36B6"/>
    <w:rsid w:val="00BB3ACD"/>
    <w:rsid w:val="00BB3D08"/>
    <w:rsid w:val="00BB3DD7"/>
    <w:rsid w:val="00BB3FCA"/>
    <w:rsid w:val="00BB412D"/>
    <w:rsid w:val="00BB450C"/>
    <w:rsid w:val="00BB458E"/>
    <w:rsid w:val="00BB4625"/>
    <w:rsid w:val="00BB4B0D"/>
    <w:rsid w:val="00BB4F3E"/>
    <w:rsid w:val="00BB505C"/>
    <w:rsid w:val="00BB5171"/>
    <w:rsid w:val="00BB51AB"/>
    <w:rsid w:val="00BB537D"/>
    <w:rsid w:val="00BB5524"/>
    <w:rsid w:val="00BB57F8"/>
    <w:rsid w:val="00BB5C31"/>
    <w:rsid w:val="00BB5DAC"/>
    <w:rsid w:val="00BB5DCE"/>
    <w:rsid w:val="00BB612A"/>
    <w:rsid w:val="00BB621C"/>
    <w:rsid w:val="00BB62FF"/>
    <w:rsid w:val="00BB6313"/>
    <w:rsid w:val="00BB6336"/>
    <w:rsid w:val="00BB655D"/>
    <w:rsid w:val="00BB6839"/>
    <w:rsid w:val="00BB6C03"/>
    <w:rsid w:val="00BB6E7F"/>
    <w:rsid w:val="00BB7201"/>
    <w:rsid w:val="00BB721D"/>
    <w:rsid w:val="00BB7265"/>
    <w:rsid w:val="00BC0060"/>
    <w:rsid w:val="00BC01D2"/>
    <w:rsid w:val="00BC077B"/>
    <w:rsid w:val="00BC089C"/>
    <w:rsid w:val="00BC08C6"/>
    <w:rsid w:val="00BC09CD"/>
    <w:rsid w:val="00BC1025"/>
    <w:rsid w:val="00BC1211"/>
    <w:rsid w:val="00BC13A2"/>
    <w:rsid w:val="00BC1739"/>
    <w:rsid w:val="00BC1863"/>
    <w:rsid w:val="00BC190A"/>
    <w:rsid w:val="00BC19BF"/>
    <w:rsid w:val="00BC1B7D"/>
    <w:rsid w:val="00BC1CA2"/>
    <w:rsid w:val="00BC1D58"/>
    <w:rsid w:val="00BC1D85"/>
    <w:rsid w:val="00BC1FC8"/>
    <w:rsid w:val="00BC2002"/>
    <w:rsid w:val="00BC20A1"/>
    <w:rsid w:val="00BC20B5"/>
    <w:rsid w:val="00BC2129"/>
    <w:rsid w:val="00BC2624"/>
    <w:rsid w:val="00BC29B1"/>
    <w:rsid w:val="00BC29F4"/>
    <w:rsid w:val="00BC2A79"/>
    <w:rsid w:val="00BC2DF6"/>
    <w:rsid w:val="00BC3213"/>
    <w:rsid w:val="00BC369B"/>
    <w:rsid w:val="00BC3E39"/>
    <w:rsid w:val="00BC4296"/>
    <w:rsid w:val="00BC49F8"/>
    <w:rsid w:val="00BC5031"/>
    <w:rsid w:val="00BC52E8"/>
    <w:rsid w:val="00BC5382"/>
    <w:rsid w:val="00BC55C0"/>
    <w:rsid w:val="00BC5A3F"/>
    <w:rsid w:val="00BC5BA4"/>
    <w:rsid w:val="00BC5D58"/>
    <w:rsid w:val="00BC60AB"/>
    <w:rsid w:val="00BC6388"/>
    <w:rsid w:val="00BC63C9"/>
    <w:rsid w:val="00BC6C59"/>
    <w:rsid w:val="00BC70EB"/>
    <w:rsid w:val="00BC7347"/>
    <w:rsid w:val="00BC734B"/>
    <w:rsid w:val="00BC7566"/>
    <w:rsid w:val="00BC761F"/>
    <w:rsid w:val="00BC76C2"/>
    <w:rsid w:val="00BC7749"/>
    <w:rsid w:val="00BC7812"/>
    <w:rsid w:val="00BC7E0D"/>
    <w:rsid w:val="00BD03FB"/>
    <w:rsid w:val="00BD05FA"/>
    <w:rsid w:val="00BD060B"/>
    <w:rsid w:val="00BD07DD"/>
    <w:rsid w:val="00BD091D"/>
    <w:rsid w:val="00BD092C"/>
    <w:rsid w:val="00BD0A45"/>
    <w:rsid w:val="00BD0C8C"/>
    <w:rsid w:val="00BD0D36"/>
    <w:rsid w:val="00BD0F7D"/>
    <w:rsid w:val="00BD1126"/>
    <w:rsid w:val="00BD11BA"/>
    <w:rsid w:val="00BD12E1"/>
    <w:rsid w:val="00BD14AC"/>
    <w:rsid w:val="00BD16C2"/>
    <w:rsid w:val="00BD16D1"/>
    <w:rsid w:val="00BD1806"/>
    <w:rsid w:val="00BD18AB"/>
    <w:rsid w:val="00BD1BAB"/>
    <w:rsid w:val="00BD1BBC"/>
    <w:rsid w:val="00BD1CC3"/>
    <w:rsid w:val="00BD1EB5"/>
    <w:rsid w:val="00BD2571"/>
    <w:rsid w:val="00BD2D81"/>
    <w:rsid w:val="00BD2E8F"/>
    <w:rsid w:val="00BD2EC7"/>
    <w:rsid w:val="00BD331D"/>
    <w:rsid w:val="00BD336A"/>
    <w:rsid w:val="00BD3867"/>
    <w:rsid w:val="00BD3936"/>
    <w:rsid w:val="00BD3C33"/>
    <w:rsid w:val="00BD3E49"/>
    <w:rsid w:val="00BD4262"/>
    <w:rsid w:val="00BD43D2"/>
    <w:rsid w:val="00BD47B4"/>
    <w:rsid w:val="00BD4894"/>
    <w:rsid w:val="00BD498D"/>
    <w:rsid w:val="00BD4BB7"/>
    <w:rsid w:val="00BD4FC9"/>
    <w:rsid w:val="00BD51B8"/>
    <w:rsid w:val="00BD55FC"/>
    <w:rsid w:val="00BD5728"/>
    <w:rsid w:val="00BD577F"/>
    <w:rsid w:val="00BD5791"/>
    <w:rsid w:val="00BD59ED"/>
    <w:rsid w:val="00BD5AA1"/>
    <w:rsid w:val="00BD5D72"/>
    <w:rsid w:val="00BD5F94"/>
    <w:rsid w:val="00BD633A"/>
    <w:rsid w:val="00BD6354"/>
    <w:rsid w:val="00BD6A4A"/>
    <w:rsid w:val="00BD6A51"/>
    <w:rsid w:val="00BD6B68"/>
    <w:rsid w:val="00BD6BE3"/>
    <w:rsid w:val="00BD6C12"/>
    <w:rsid w:val="00BD6CB0"/>
    <w:rsid w:val="00BD6D24"/>
    <w:rsid w:val="00BD6D6D"/>
    <w:rsid w:val="00BD70CE"/>
    <w:rsid w:val="00BD7140"/>
    <w:rsid w:val="00BD745B"/>
    <w:rsid w:val="00BD745E"/>
    <w:rsid w:val="00BD758A"/>
    <w:rsid w:val="00BD795F"/>
    <w:rsid w:val="00BD7993"/>
    <w:rsid w:val="00BD79EE"/>
    <w:rsid w:val="00BD7C2C"/>
    <w:rsid w:val="00BD7C54"/>
    <w:rsid w:val="00BD7F1E"/>
    <w:rsid w:val="00BD7F3C"/>
    <w:rsid w:val="00BE03FA"/>
    <w:rsid w:val="00BE04B0"/>
    <w:rsid w:val="00BE0961"/>
    <w:rsid w:val="00BE0B88"/>
    <w:rsid w:val="00BE0B9E"/>
    <w:rsid w:val="00BE0D9C"/>
    <w:rsid w:val="00BE0DF7"/>
    <w:rsid w:val="00BE0F3A"/>
    <w:rsid w:val="00BE0F71"/>
    <w:rsid w:val="00BE0FD2"/>
    <w:rsid w:val="00BE10C8"/>
    <w:rsid w:val="00BE1367"/>
    <w:rsid w:val="00BE1664"/>
    <w:rsid w:val="00BE16D8"/>
    <w:rsid w:val="00BE1927"/>
    <w:rsid w:val="00BE1AEE"/>
    <w:rsid w:val="00BE1CAD"/>
    <w:rsid w:val="00BE2346"/>
    <w:rsid w:val="00BE2476"/>
    <w:rsid w:val="00BE24AF"/>
    <w:rsid w:val="00BE26B8"/>
    <w:rsid w:val="00BE2FBE"/>
    <w:rsid w:val="00BE30F7"/>
    <w:rsid w:val="00BE3171"/>
    <w:rsid w:val="00BE31E6"/>
    <w:rsid w:val="00BE3AFF"/>
    <w:rsid w:val="00BE3C35"/>
    <w:rsid w:val="00BE3C7D"/>
    <w:rsid w:val="00BE3E07"/>
    <w:rsid w:val="00BE4733"/>
    <w:rsid w:val="00BE4838"/>
    <w:rsid w:val="00BE499F"/>
    <w:rsid w:val="00BE49D1"/>
    <w:rsid w:val="00BE4ACC"/>
    <w:rsid w:val="00BE4D58"/>
    <w:rsid w:val="00BE4EA1"/>
    <w:rsid w:val="00BE4F20"/>
    <w:rsid w:val="00BE5050"/>
    <w:rsid w:val="00BE5064"/>
    <w:rsid w:val="00BE5340"/>
    <w:rsid w:val="00BE5351"/>
    <w:rsid w:val="00BE5447"/>
    <w:rsid w:val="00BE54FE"/>
    <w:rsid w:val="00BE57D3"/>
    <w:rsid w:val="00BE599F"/>
    <w:rsid w:val="00BE5FC6"/>
    <w:rsid w:val="00BE64D2"/>
    <w:rsid w:val="00BE650F"/>
    <w:rsid w:val="00BE65B2"/>
    <w:rsid w:val="00BE67D8"/>
    <w:rsid w:val="00BE6B0C"/>
    <w:rsid w:val="00BE753C"/>
    <w:rsid w:val="00BE75D0"/>
    <w:rsid w:val="00BE76A0"/>
    <w:rsid w:val="00BE7760"/>
    <w:rsid w:val="00BE7C73"/>
    <w:rsid w:val="00BF020C"/>
    <w:rsid w:val="00BF0374"/>
    <w:rsid w:val="00BF0434"/>
    <w:rsid w:val="00BF09C1"/>
    <w:rsid w:val="00BF0ACD"/>
    <w:rsid w:val="00BF0B4C"/>
    <w:rsid w:val="00BF0B9B"/>
    <w:rsid w:val="00BF0EE3"/>
    <w:rsid w:val="00BF0FF0"/>
    <w:rsid w:val="00BF12E9"/>
    <w:rsid w:val="00BF16A2"/>
    <w:rsid w:val="00BF1B87"/>
    <w:rsid w:val="00BF1C3F"/>
    <w:rsid w:val="00BF1CB6"/>
    <w:rsid w:val="00BF216A"/>
    <w:rsid w:val="00BF2174"/>
    <w:rsid w:val="00BF2479"/>
    <w:rsid w:val="00BF2879"/>
    <w:rsid w:val="00BF2A39"/>
    <w:rsid w:val="00BF2BD7"/>
    <w:rsid w:val="00BF32D9"/>
    <w:rsid w:val="00BF33D3"/>
    <w:rsid w:val="00BF3492"/>
    <w:rsid w:val="00BF3987"/>
    <w:rsid w:val="00BF39F2"/>
    <w:rsid w:val="00BF3C06"/>
    <w:rsid w:val="00BF3CD9"/>
    <w:rsid w:val="00BF3DE4"/>
    <w:rsid w:val="00BF3E73"/>
    <w:rsid w:val="00BF4091"/>
    <w:rsid w:val="00BF4240"/>
    <w:rsid w:val="00BF43D1"/>
    <w:rsid w:val="00BF48FE"/>
    <w:rsid w:val="00BF4996"/>
    <w:rsid w:val="00BF4C02"/>
    <w:rsid w:val="00BF4CDE"/>
    <w:rsid w:val="00BF50DF"/>
    <w:rsid w:val="00BF5345"/>
    <w:rsid w:val="00BF58D1"/>
    <w:rsid w:val="00BF5C21"/>
    <w:rsid w:val="00BF5D31"/>
    <w:rsid w:val="00BF5EA7"/>
    <w:rsid w:val="00BF6312"/>
    <w:rsid w:val="00BF65F5"/>
    <w:rsid w:val="00BF6E7E"/>
    <w:rsid w:val="00BF6ED1"/>
    <w:rsid w:val="00BF71AF"/>
    <w:rsid w:val="00BF76B0"/>
    <w:rsid w:val="00BF76EE"/>
    <w:rsid w:val="00BF7AE0"/>
    <w:rsid w:val="00BF7E3B"/>
    <w:rsid w:val="00BF7E6D"/>
    <w:rsid w:val="00C00049"/>
    <w:rsid w:val="00C0005D"/>
    <w:rsid w:val="00C000EE"/>
    <w:rsid w:val="00C0058C"/>
    <w:rsid w:val="00C0058E"/>
    <w:rsid w:val="00C005CE"/>
    <w:rsid w:val="00C00606"/>
    <w:rsid w:val="00C00F48"/>
    <w:rsid w:val="00C0113A"/>
    <w:rsid w:val="00C01151"/>
    <w:rsid w:val="00C011A3"/>
    <w:rsid w:val="00C012E2"/>
    <w:rsid w:val="00C01336"/>
    <w:rsid w:val="00C01446"/>
    <w:rsid w:val="00C01503"/>
    <w:rsid w:val="00C017B9"/>
    <w:rsid w:val="00C018B6"/>
    <w:rsid w:val="00C01C2D"/>
    <w:rsid w:val="00C01C49"/>
    <w:rsid w:val="00C01CE3"/>
    <w:rsid w:val="00C01D3A"/>
    <w:rsid w:val="00C01D6B"/>
    <w:rsid w:val="00C01D74"/>
    <w:rsid w:val="00C01DA0"/>
    <w:rsid w:val="00C01F40"/>
    <w:rsid w:val="00C01FAB"/>
    <w:rsid w:val="00C020B9"/>
    <w:rsid w:val="00C021DF"/>
    <w:rsid w:val="00C022C5"/>
    <w:rsid w:val="00C0243B"/>
    <w:rsid w:val="00C02488"/>
    <w:rsid w:val="00C025B7"/>
    <w:rsid w:val="00C02B5E"/>
    <w:rsid w:val="00C02CB0"/>
    <w:rsid w:val="00C02E1F"/>
    <w:rsid w:val="00C030C9"/>
    <w:rsid w:val="00C0313C"/>
    <w:rsid w:val="00C03354"/>
    <w:rsid w:val="00C03367"/>
    <w:rsid w:val="00C035CD"/>
    <w:rsid w:val="00C036D2"/>
    <w:rsid w:val="00C037AF"/>
    <w:rsid w:val="00C037E3"/>
    <w:rsid w:val="00C03B22"/>
    <w:rsid w:val="00C03BBA"/>
    <w:rsid w:val="00C03D65"/>
    <w:rsid w:val="00C03F78"/>
    <w:rsid w:val="00C04379"/>
    <w:rsid w:val="00C04BC6"/>
    <w:rsid w:val="00C04E23"/>
    <w:rsid w:val="00C04E6E"/>
    <w:rsid w:val="00C05135"/>
    <w:rsid w:val="00C05194"/>
    <w:rsid w:val="00C051A0"/>
    <w:rsid w:val="00C05292"/>
    <w:rsid w:val="00C056DA"/>
    <w:rsid w:val="00C05745"/>
    <w:rsid w:val="00C05945"/>
    <w:rsid w:val="00C05A59"/>
    <w:rsid w:val="00C05AB9"/>
    <w:rsid w:val="00C05C7F"/>
    <w:rsid w:val="00C05E0C"/>
    <w:rsid w:val="00C05F67"/>
    <w:rsid w:val="00C06467"/>
    <w:rsid w:val="00C065D6"/>
    <w:rsid w:val="00C06E25"/>
    <w:rsid w:val="00C07839"/>
    <w:rsid w:val="00C07B44"/>
    <w:rsid w:val="00C07EE4"/>
    <w:rsid w:val="00C07F87"/>
    <w:rsid w:val="00C07FAD"/>
    <w:rsid w:val="00C10178"/>
    <w:rsid w:val="00C1071E"/>
    <w:rsid w:val="00C107FD"/>
    <w:rsid w:val="00C108F2"/>
    <w:rsid w:val="00C10A78"/>
    <w:rsid w:val="00C11080"/>
    <w:rsid w:val="00C11668"/>
    <w:rsid w:val="00C1176B"/>
    <w:rsid w:val="00C119DD"/>
    <w:rsid w:val="00C11A40"/>
    <w:rsid w:val="00C11BAD"/>
    <w:rsid w:val="00C11BC1"/>
    <w:rsid w:val="00C11CE3"/>
    <w:rsid w:val="00C11D2C"/>
    <w:rsid w:val="00C11E0A"/>
    <w:rsid w:val="00C11E46"/>
    <w:rsid w:val="00C11F9D"/>
    <w:rsid w:val="00C11FA5"/>
    <w:rsid w:val="00C126C8"/>
    <w:rsid w:val="00C12BBA"/>
    <w:rsid w:val="00C12CC0"/>
    <w:rsid w:val="00C12DC4"/>
    <w:rsid w:val="00C12DFF"/>
    <w:rsid w:val="00C13548"/>
    <w:rsid w:val="00C1374E"/>
    <w:rsid w:val="00C141E1"/>
    <w:rsid w:val="00C141FC"/>
    <w:rsid w:val="00C147C9"/>
    <w:rsid w:val="00C14C84"/>
    <w:rsid w:val="00C14E4B"/>
    <w:rsid w:val="00C14F14"/>
    <w:rsid w:val="00C14F35"/>
    <w:rsid w:val="00C15095"/>
    <w:rsid w:val="00C151BB"/>
    <w:rsid w:val="00C152D2"/>
    <w:rsid w:val="00C1573B"/>
    <w:rsid w:val="00C15875"/>
    <w:rsid w:val="00C15B9A"/>
    <w:rsid w:val="00C1601D"/>
    <w:rsid w:val="00C16484"/>
    <w:rsid w:val="00C164BA"/>
    <w:rsid w:val="00C16621"/>
    <w:rsid w:val="00C16682"/>
    <w:rsid w:val="00C17344"/>
    <w:rsid w:val="00C17721"/>
    <w:rsid w:val="00C177C9"/>
    <w:rsid w:val="00C1780C"/>
    <w:rsid w:val="00C1791D"/>
    <w:rsid w:val="00C17A3B"/>
    <w:rsid w:val="00C17C22"/>
    <w:rsid w:val="00C17E43"/>
    <w:rsid w:val="00C205FA"/>
    <w:rsid w:val="00C20802"/>
    <w:rsid w:val="00C208FC"/>
    <w:rsid w:val="00C2098B"/>
    <w:rsid w:val="00C20D40"/>
    <w:rsid w:val="00C20EEA"/>
    <w:rsid w:val="00C213E6"/>
    <w:rsid w:val="00C213F2"/>
    <w:rsid w:val="00C21632"/>
    <w:rsid w:val="00C21720"/>
    <w:rsid w:val="00C2173E"/>
    <w:rsid w:val="00C21AF9"/>
    <w:rsid w:val="00C21DD1"/>
    <w:rsid w:val="00C21F2B"/>
    <w:rsid w:val="00C21F96"/>
    <w:rsid w:val="00C2200D"/>
    <w:rsid w:val="00C222AE"/>
    <w:rsid w:val="00C2252F"/>
    <w:rsid w:val="00C2255E"/>
    <w:rsid w:val="00C22973"/>
    <w:rsid w:val="00C22AAA"/>
    <w:rsid w:val="00C22B6C"/>
    <w:rsid w:val="00C231B1"/>
    <w:rsid w:val="00C2330C"/>
    <w:rsid w:val="00C2345D"/>
    <w:rsid w:val="00C23683"/>
    <w:rsid w:val="00C23748"/>
    <w:rsid w:val="00C23B82"/>
    <w:rsid w:val="00C23CDC"/>
    <w:rsid w:val="00C23DDE"/>
    <w:rsid w:val="00C241CF"/>
    <w:rsid w:val="00C241D1"/>
    <w:rsid w:val="00C24225"/>
    <w:rsid w:val="00C243A0"/>
    <w:rsid w:val="00C24679"/>
    <w:rsid w:val="00C24761"/>
    <w:rsid w:val="00C24BAD"/>
    <w:rsid w:val="00C24E09"/>
    <w:rsid w:val="00C25239"/>
    <w:rsid w:val="00C25821"/>
    <w:rsid w:val="00C25B41"/>
    <w:rsid w:val="00C25E48"/>
    <w:rsid w:val="00C25F8D"/>
    <w:rsid w:val="00C25F9A"/>
    <w:rsid w:val="00C25FDB"/>
    <w:rsid w:val="00C25FEC"/>
    <w:rsid w:val="00C2608A"/>
    <w:rsid w:val="00C26485"/>
    <w:rsid w:val="00C26626"/>
    <w:rsid w:val="00C2670B"/>
    <w:rsid w:val="00C26759"/>
    <w:rsid w:val="00C26DB6"/>
    <w:rsid w:val="00C271C3"/>
    <w:rsid w:val="00C2751F"/>
    <w:rsid w:val="00C275A8"/>
    <w:rsid w:val="00C2765F"/>
    <w:rsid w:val="00C277F0"/>
    <w:rsid w:val="00C27923"/>
    <w:rsid w:val="00C27A36"/>
    <w:rsid w:val="00C27AA8"/>
    <w:rsid w:val="00C3057E"/>
    <w:rsid w:val="00C3062D"/>
    <w:rsid w:val="00C3067D"/>
    <w:rsid w:val="00C30684"/>
    <w:rsid w:val="00C307B5"/>
    <w:rsid w:val="00C30AF8"/>
    <w:rsid w:val="00C30B82"/>
    <w:rsid w:val="00C30E29"/>
    <w:rsid w:val="00C311AA"/>
    <w:rsid w:val="00C31298"/>
    <w:rsid w:val="00C31844"/>
    <w:rsid w:val="00C31990"/>
    <w:rsid w:val="00C319F2"/>
    <w:rsid w:val="00C31AC9"/>
    <w:rsid w:val="00C31B65"/>
    <w:rsid w:val="00C31D84"/>
    <w:rsid w:val="00C3219B"/>
    <w:rsid w:val="00C32278"/>
    <w:rsid w:val="00C323BC"/>
    <w:rsid w:val="00C326FE"/>
    <w:rsid w:val="00C32AA0"/>
    <w:rsid w:val="00C32B63"/>
    <w:rsid w:val="00C32CF4"/>
    <w:rsid w:val="00C32FB7"/>
    <w:rsid w:val="00C33467"/>
    <w:rsid w:val="00C33552"/>
    <w:rsid w:val="00C33641"/>
    <w:rsid w:val="00C340FA"/>
    <w:rsid w:val="00C34430"/>
    <w:rsid w:val="00C34AEB"/>
    <w:rsid w:val="00C35954"/>
    <w:rsid w:val="00C35EC8"/>
    <w:rsid w:val="00C36001"/>
    <w:rsid w:val="00C36168"/>
    <w:rsid w:val="00C36293"/>
    <w:rsid w:val="00C365C2"/>
    <w:rsid w:val="00C36A26"/>
    <w:rsid w:val="00C36BD4"/>
    <w:rsid w:val="00C36C9D"/>
    <w:rsid w:val="00C3729E"/>
    <w:rsid w:val="00C37404"/>
    <w:rsid w:val="00C37485"/>
    <w:rsid w:val="00C374E0"/>
    <w:rsid w:val="00C3753F"/>
    <w:rsid w:val="00C37C43"/>
    <w:rsid w:val="00C37E9F"/>
    <w:rsid w:val="00C37EB8"/>
    <w:rsid w:val="00C40406"/>
    <w:rsid w:val="00C4068D"/>
    <w:rsid w:val="00C40881"/>
    <w:rsid w:val="00C40ABC"/>
    <w:rsid w:val="00C40E48"/>
    <w:rsid w:val="00C40EC9"/>
    <w:rsid w:val="00C40FF8"/>
    <w:rsid w:val="00C414E6"/>
    <w:rsid w:val="00C4161B"/>
    <w:rsid w:val="00C41724"/>
    <w:rsid w:val="00C41A74"/>
    <w:rsid w:val="00C41E29"/>
    <w:rsid w:val="00C42129"/>
    <w:rsid w:val="00C423B3"/>
    <w:rsid w:val="00C42451"/>
    <w:rsid w:val="00C42B18"/>
    <w:rsid w:val="00C42E04"/>
    <w:rsid w:val="00C4321A"/>
    <w:rsid w:val="00C432B5"/>
    <w:rsid w:val="00C435B5"/>
    <w:rsid w:val="00C43736"/>
    <w:rsid w:val="00C439D4"/>
    <w:rsid w:val="00C43DC0"/>
    <w:rsid w:val="00C440F8"/>
    <w:rsid w:val="00C4419C"/>
    <w:rsid w:val="00C445E6"/>
    <w:rsid w:val="00C44AF3"/>
    <w:rsid w:val="00C44AF4"/>
    <w:rsid w:val="00C44DD8"/>
    <w:rsid w:val="00C45652"/>
    <w:rsid w:val="00C45FE5"/>
    <w:rsid w:val="00C4615D"/>
    <w:rsid w:val="00C4623B"/>
    <w:rsid w:val="00C4660A"/>
    <w:rsid w:val="00C4661B"/>
    <w:rsid w:val="00C46856"/>
    <w:rsid w:val="00C46C77"/>
    <w:rsid w:val="00C46DD6"/>
    <w:rsid w:val="00C46E51"/>
    <w:rsid w:val="00C47010"/>
    <w:rsid w:val="00C471CD"/>
    <w:rsid w:val="00C472B4"/>
    <w:rsid w:val="00C4737C"/>
    <w:rsid w:val="00C47481"/>
    <w:rsid w:val="00C476B9"/>
    <w:rsid w:val="00C47AEF"/>
    <w:rsid w:val="00C47B40"/>
    <w:rsid w:val="00C47BE7"/>
    <w:rsid w:val="00C47C07"/>
    <w:rsid w:val="00C47DB2"/>
    <w:rsid w:val="00C501CC"/>
    <w:rsid w:val="00C50A87"/>
    <w:rsid w:val="00C50E55"/>
    <w:rsid w:val="00C5111A"/>
    <w:rsid w:val="00C5138B"/>
    <w:rsid w:val="00C51482"/>
    <w:rsid w:val="00C51574"/>
    <w:rsid w:val="00C5162F"/>
    <w:rsid w:val="00C51B4B"/>
    <w:rsid w:val="00C51E81"/>
    <w:rsid w:val="00C51FEA"/>
    <w:rsid w:val="00C52037"/>
    <w:rsid w:val="00C5235D"/>
    <w:rsid w:val="00C523AB"/>
    <w:rsid w:val="00C52889"/>
    <w:rsid w:val="00C52B54"/>
    <w:rsid w:val="00C52BAF"/>
    <w:rsid w:val="00C52EC3"/>
    <w:rsid w:val="00C52F82"/>
    <w:rsid w:val="00C52FC3"/>
    <w:rsid w:val="00C530DD"/>
    <w:rsid w:val="00C5384D"/>
    <w:rsid w:val="00C53B39"/>
    <w:rsid w:val="00C53CB4"/>
    <w:rsid w:val="00C53F87"/>
    <w:rsid w:val="00C53FA1"/>
    <w:rsid w:val="00C540DD"/>
    <w:rsid w:val="00C54160"/>
    <w:rsid w:val="00C54617"/>
    <w:rsid w:val="00C5491E"/>
    <w:rsid w:val="00C54E22"/>
    <w:rsid w:val="00C55021"/>
    <w:rsid w:val="00C55323"/>
    <w:rsid w:val="00C559E8"/>
    <w:rsid w:val="00C5637B"/>
    <w:rsid w:val="00C56676"/>
    <w:rsid w:val="00C56CCC"/>
    <w:rsid w:val="00C56D3F"/>
    <w:rsid w:val="00C56E05"/>
    <w:rsid w:val="00C56FFA"/>
    <w:rsid w:val="00C57459"/>
    <w:rsid w:val="00C57D00"/>
    <w:rsid w:val="00C57EE4"/>
    <w:rsid w:val="00C6019F"/>
    <w:rsid w:val="00C602FE"/>
    <w:rsid w:val="00C6055E"/>
    <w:rsid w:val="00C606BC"/>
    <w:rsid w:val="00C60DF8"/>
    <w:rsid w:val="00C60E24"/>
    <w:rsid w:val="00C6122D"/>
    <w:rsid w:val="00C617EA"/>
    <w:rsid w:val="00C618C7"/>
    <w:rsid w:val="00C618F3"/>
    <w:rsid w:val="00C61A87"/>
    <w:rsid w:val="00C61B27"/>
    <w:rsid w:val="00C61C26"/>
    <w:rsid w:val="00C61CB7"/>
    <w:rsid w:val="00C6208C"/>
    <w:rsid w:val="00C6218E"/>
    <w:rsid w:val="00C62225"/>
    <w:rsid w:val="00C622FE"/>
    <w:rsid w:val="00C623B5"/>
    <w:rsid w:val="00C6262A"/>
    <w:rsid w:val="00C62688"/>
    <w:rsid w:val="00C626BD"/>
    <w:rsid w:val="00C627A0"/>
    <w:rsid w:val="00C627DB"/>
    <w:rsid w:val="00C6286C"/>
    <w:rsid w:val="00C628B0"/>
    <w:rsid w:val="00C62BAA"/>
    <w:rsid w:val="00C62D58"/>
    <w:rsid w:val="00C63085"/>
    <w:rsid w:val="00C63221"/>
    <w:rsid w:val="00C632F5"/>
    <w:rsid w:val="00C6332F"/>
    <w:rsid w:val="00C63529"/>
    <w:rsid w:val="00C63897"/>
    <w:rsid w:val="00C63AF8"/>
    <w:rsid w:val="00C63BB0"/>
    <w:rsid w:val="00C64057"/>
    <w:rsid w:val="00C64428"/>
    <w:rsid w:val="00C6463E"/>
    <w:rsid w:val="00C64672"/>
    <w:rsid w:val="00C646A1"/>
    <w:rsid w:val="00C64773"/>
    <w:rsid w:val="00C647B1"/>
    <w:rsid w:val="00C648C6"/>
    <w:rsid w:val="00C64C19"/>
    <w:rsid w:val="00C64E4D"/>
    <w:rsid w:val="00C64E53"/>
    <w:rsid w:val="00C64E6B"/>
    <w:rsid w:val="00C65010"/>
    <w:rsid w:val="00C65199"/>
    <w:rsid w:val="00C65251"/>
    <w:rsid w:val="00C654B5"/>
    <w:rsid w:val="00C658E1"/>
    <w:rsid w:val="00C6595A"/>
    <w:rsid w:val="00C659E2"/>
    <w:rsid w:val="00C659EA"/>
    <w:rsid w:val="00C65BFA"/>
    <w:rsid w:val="00C6658C"/>
    <w:rsid w:val="00C667C6"/>
    <w:rsid w:val="00C66B90"/>
    <w:rsid w:val="00C66D5E"/>
    <w:rsid w:val="00C66FD9"/>
    <w:rsid w:val="00C6705F"/>
    <w:rsid w:val="00C670FD"/>
    <w:rsid w:val="00C6710A"/>
    <w:rsid w:val="00C67284"/>
    <w:rsid w:val="00C6764F"/>
    <w:rsid w:val="00C677B1"/>
    <w:rsid w:val="00C67836"/>
    <w:rsid w:val="00C67845"/>
    <w:rsid w:val="00C67982"/>
    <w:rsid w:val="00C67DEB"/>
    <w:rsid w:val="00C70143"/>
    <w:rsid w:val="00C703A8"/>
    <w:rsid w:val="00C703F9"/>
    <w:rsid w:val="00C70471"/>
    <w:rsid w:val="00C705AF"/>
    <w:rsid w:val="00C7066B"/>
    <w:rsid w:val="00C708D8"/>
    <w:rsid w:val="00C70975"/>
    <w:rsid w:val="00C71529"/>
    <w:rsid w:val="00C71687"/>
    <w:rsid w:val="00C71A30"/>
    <w:rsid w:val="00C71DA5"/>
    <w:rsid w:val="00C7236D"/>
    <w:rsid w:val="00C726E4"/>
    <w:rsid w:val="00C72B88"/>
    <w:rsid w:val="00C72E7A"/>
    <w:rsid w:val="00C72E8C"/>
    <w:rsid w:val="00C72F76"/>
    <w:rsid w:val="00C73185"/>
    <w:rsid w:val="00C7330A"/>
    <w:rsid w:val="00C73529"/>
    <w:rsid w:val="00C73592"/>
    <w:rsid w:val="00C73685"/>
    <w:rsid w:val="00C736D6"/>
    <w:rsid w:val="00C737B4"/>
    <w:rsid w:val="00C73937"/>
    <w:rsid w:val="00C73AB6"/>
    <w:rsid w:val="00C73CE7"/>
    <w:rsid w:val="00C73D09"/>
    <w:rsid w:val="00C741A7"/>
    <w:rsid w:val="00C741C9"/>
    <w:rsid w:val="00C741DE"/>
    <w:rsid w:val="00C741EC"/>
    <w:rsid w:val="00C742C8"/>
    <w:rsid w:val="00C7438F"/>
    <w:rsid w:val="00C74421"/>
    <w:rsid w:val="00C7483C"/>
    <w:rsid w:val="00C74894"/>
    <w:rsid w:val="00C74935"/>
    <w:rsid w:val="00C74B77"/>
    <w:rsid w:val="00C74FD4"/>
    <w:rsid w:val="00C75127"/>
    <w:rsid w:val="00C75148"/>
    <w:rsid w:val="00C751E3"/>
    <w:rsid w:val="00C75503"/>
    <w:rsid w:val="00C7591B"/>
    <w:rsid w:val="00C7593A"/>
    <w:rsid w:val="00C75B20"/>
    <w:rsid w:val="00C75BD0"/>
    <w:rsid w:val="00C75EAE"/>
    <w:rsid w:val="00C76171"/>
    <w:rsid w:val="00C761A7"/>
    <w:rsid w:val="00C761E1"/>
    <w:rsid w:val="00C76450"/>
    <w:rsid w:val="00C764A5"/>
    <w:rsid w:val="00C767B2"/>
    <w:rsid w:val="00C76942"/>
    <w:rsid w:val="00C76AAB"/>
    <w:rsid w:val="00C76D72"/>
    <w:rsid w:val="00C76F16"/>
    <w:rsid w:val="00C770B1"/>
    <w:rsid w:val="00C7711D"/>
    <w:rsid w:val="00C776E1"/>
    <w:rsid w:val="00C77740"/>
    <w:rsid w:val="00C77AC7"/>
    <w:rsid w:val="00C77F42"/>
    <w:rsid w:val="00C800BE"/>
    <w:rsid w:val="00C80215"/>
    <w:rsid w:val="00C80233"/>
    <w:rsid w:val="00C80AFA"/>
    <w:rsid w:val="00C80D8D"/>
    <w:rsid w:val="00C810E1"/>
    <w:rsid w:val="00C811ED"/>
    <w:rsid w:val="00C812D4"/>
    <w:rsid w:val="00C81412"/>
    <w:rsid w:val="00C81841"/>
    <w:rsid w:val="00C81A42"/>
    <w:rsid w:val="00C81A56"/>
    <w:rsid w:val="00C81BBD"/>
    <w:rsid w:val="00C81DF3"/>
    <w:rsid w:val="00C82014"/>
    <w:rsid w:val="00C82106"/>
    <w:rsid w:val="00C8231A"/>
    <w:rsid w:val="00C82591"/>
    <w:rsid w:val="00C825C6"/>
    <w:rsid w:val="00C82741"/>
    <w:rsid w:val="00C8277A"/>
    <w:rsid w:val="00C8297A"/>
    <w:rsid w:val="00C82ABC"/>
    <w:rsid w:val="00C82AE3"/>
    <w:rsid w:val="00C82D00"/>
    <w:rsid w:val="00C82DFD"/>
    <w:rsid w:val="00C82E13"/>
    <w:rsid w:val="00C82F14"/>
    <w:rsid w:val="00C830D0"/>
    <w:rsid w:val="00C8312E"/>
    <w:rsid w:val="00C83532"/>
    <w:rsid w:val="00C8366A"/>
    <w:rsid w:val="00C836EA"/>
    <w:rsid w:val="00C836FF"/>
    <w:rsid w:val="00C840A5"/>
    <w:rsid w:val="00C84653"/>
    <w:rsid w:val="00C847EE"/>
    <w:rsid w:val="00C84A96"/>
    <w:rsid w:val="00C84AD8"/>
    <w:rsid w:val="00C84B71"/>
    <w:rsid w:val="00C84E37"/>
    <w:rsid w:val="00C8576B"/>
    <w:rsid w:val="00C86058"/>
    <w:rsid w:val="00C8624B"/>
    <w:rsid w:val="00C86262"/>
    <w:rsid w:val="00C865AA"/>
    <w:rsid w:val="00C86AD3"/>
    <w:rsid w:val="00C86AD4"/>
    <w:rsid w:val="00C86B58"/>
    <w:rsid w:val="00C87124"/>
    <w:rsid w:val="00C87802"/>
    <w:rsid w:val="00C878B8"/>
    <w:rsid w:val="00C878E9"/>
    <w:rsid w:val="00C87D0C"/>
    <w:rsid w:val="00C87DF8"/>
    <w:rsid w:val="00C87F46"/>
    <w:rsid w:val="00C87FAC"/>
    <w:rsid w:val="00C9026D"/>
    <w:rsid w:val="00C902C1"/>
    <w:rsid w:val="00C90323"/>
    <w:rsid w:val="00C90488"/>
    <w:rsid w:val="00C9064D"/>
    <w:rsid w:val="00C90890"/>
    <w:rsid w:val="00C90A21"/>
    <w:rsid w:val="00C90CAB"/>
    <w:rsid w:val="00C90CF1"/>
    <w:rsid w:val="00C90DC0"/>
    <w:rsid w:val="00C91089"/>
    <w:rsid w:val="00C91235"/>
    <w:rsid w:val="00C91321"/>
    <w:rsid w:val="00C926BC"/>
    <w:rsid w:val="00C92740"/>
    <w:rsid w:val="00C92896"/>
    <w:rsid w:val="00C92E0B"/>
    <w:rsid w:val="00C931DC"/>
    <w:rsid w:val="00C9359E"/>
    <w:rsid w:val="00C936EB"/>
    <w:rsid w:val="00C9398E"/>
    <w:rsid w:val="00C93C6B"/>
    <w:rsid w:val="00C93F24"/>
    <w:rsid w:val="00C947DE"/>
    <w:rsid w:val="00C94AE9"/>
    <w:rsid w:val="00C94E07"/>
    <w:rsid w:val="00C94F68"/>
    <w:rsid w:val="00C95055"/>
    <w:rsid w:val="00C951B5"/>
    <w:rsid w:val="00C951E5"/>
    <w:rsid w:val="00C95615"/>
    <w:rsid w:val="00C958A7"/>
    <w:rsid w:val="00C95AE9"/>
    <w:rsid w:val="00C963E6"/>
    <w:rsid w:val="00C9643F"/>
    <w:rsid w:val="00C964BD"/>
    <w:rsid w:val="00C97120"/>
    <w:rsid w:val="00C97161"/>
    <w:rsid w:val="00C97601"/>
    <w:rsid w:val="00C976DF"/>
    <w:rsid w:val="00C97B2B"/>
    <w:rsid w:val="00CA0149"/>
    <w:rsid w:val="00CA0309"/>
    <w:rsid w:val="00CA036F"/>
    <w:rsid w:val="00CA038A"/>
    <w:rsid w:val="00CA04BA"/>
    <w:rsid w:val="00CA0690"/>
    <w:rsid w:val="00CA06F7"/>
    <w:rsid w:val="00CA09BA"/>
    <w:rsid w:val="00CA0A5E"/>
    <w:rsid w:val="00CA0E54"/>
    <w:rsid w:val="00CA1024"/>
    <w:rsid w:val="00CA142D"/>
    <w:rsid w:val="00CA142E"/>
    <w:rsid w:val="00CA19E1"/>
    <w:rsid w:val="00CA1B12"/>
    <w:rsid w:val="00CA1C16"/>
    <w:rsid w:val="00CA1D44"/>
    <w:rsid w:val="00CA1DE1"/>
    <w:rsid w:val="00CA2248"/>
    <w:rsid w:val="00CA2652"/>
    <w:rsid w:val="00CA26A2"/>
    <w:rsid w:val="00CA2942"/>
    <w:rsid w:val="00CA2A90"/>
    <w:rsid w:val="00CA2E69"/>
    <w:rsid w:val="00CA30AB"/>
    <w:rsid w:val="00CA312D"/>
    <w:rsid w:val="00CA3E27"/>
    <w:rsid w:val="00CA43F2"/>
    <w:rsid w:val="00CA440C"/>
    <w:rsid w:val="00CA441F"/>
    <w:rsid w:val="00CA4549"/>
    <w:rsid w:val="00CA45B0"/>
    <w:rsid w:val="00CA4736"/>
    <w:rsid w:val="00CA481E"/>
    <w:rsid w:val="00CA4EC0"/>
    <w:rsid w:val="00CA4F7D"/>
    <w:rsid w:val="00CA5183"/>
    <w:rsid w:val="00CA540D"/>
    <w:rsid w:val="00CA56E2"/>
    <w:rsid w:val="00CA58A9"/>
    <w:rsid w:val="00CA5A42"/>
    <w:rsid w:val="00CA5B7B"/>
    <w:rsid w:val="00CA5D62"/>
    <w:rsid w:val="00CA5F43"/>
    <w:rsid w:val="00CA606D"/>
    <w:rsid w:val="00CA6528"/>
    <w:rsid w:val="00CA6570"/>
    <w:rsid w:val="00CA670F"/>
    <w:rsid w:val="00CA67FA"/>
    <w:rsid w:val="00CA6B5B"/>
    <w:rsid w:val="00CA6C0C"/>
    <w:rsid w:val="00CA6C4F"/>
    <w:rsid w:val="00CA6C85"/>
    <w:rsid w:val="00CA6D58"/>
    <w:rsid w:val="00CA6DC0"/>
    <w:rsid w:val="00CA6F8F"/>
    <w:rsid w:val="00CA6FE1"/>
    <w:rsid w:val="00CA7050"/>
    <w:rsid w:val="00CA7444"/>
    <w:rsid w:val="00CA751A"/>
    <w:rsid w:val="00CA7665"/>
    <w:rsid w:val="00CA79AE"/>
    <w:rsid w:val="00CA79D4"/>
    <w:rsid w:val="00CA7A05"/>
    <w:rsid w:val="00CA7C05"/>
    <w:rsid w:val="00CA7F27"/>
    <w:rsid w:val="00CB035A"/>
    <w:rsid w:val="00CB0367"/>
    <w:rsid w:val="00CB0405"/>
    <w:rsid w:val="00CB048E"/>
    <w:rsid w:val="00CB04C3"/>
    <w:rsid w:val="00CB085D"/>
    <w:rsid w:val="00CB0BFA"/>
    <w:rsid w:val="00CB0C8D"/>
    <w:rsid w:val="00CB0DFA"/>
    <w:rsid w:val="00CB0E37"/>
    <w:rsid w:val="00CB1154"/>
    <w:rsid w:val="00CB124E"/>
    <w:rsid w:val="00CB1420"/>
    <w:rsid w:val="00CB17DF"/>
    <w:rsid w:val="00CB1804"/>
    <w:rsid w:val="00CB1984"/>
    <w:rsid w:val="00CB24C3"/>
    <w:rsid w:val="00CB24E4"/>
    <w:rsid w:val="00CB275A"/>
    <w:rsid w:val="00CB2876"/>
    <w:rsid w:val="00CB2879"/>
    <w:rsid w:val="00CB2A38"/>
    <w:rsid w:val="00CB2AA5"/>
    <w:rsid w:val="00CB2C14"/>
    <w:rsid w:val="00CB2FBD"/>
    <w:rsid w:val="00CB3123"/>
    <w:rsid w:val="00CB316A"/>
    <w:rsid w:val="00CB3325"/>
    <w:rsid w:val="00CB3665"/>
    <w:rsid w:val="00CB37F7"/>
    <w:rsid w:val="00CB38D0"/>
    <w:rsid w:val="00CB3B25"/>
    <w:rsid w:val="00CB4028"/>
    <w:rsid w:val="00CB4171"/>
    <w:rsid w:val="00CB4254"/>
    <w:rsid w:val="00CB4538"/>
    <w:rsid w:val="00CB47B8"/>
    <w:rsid w:val="00CB497E"/>
    <w:rsid w:val="00CB4A0C"/>
    <w:rsid w:val="00CB4C1F"/>
    <w:rsid w:val="00CB4E58"/>
    <w:rsid w:val="00CB4F4B"/>
    <w:rsid w:val="00CB50F1"/>
    <w:rsid w:val="00CB5315"/>
    <w:rsid w:val="00CB59A3"/>
    <w:rsid w:val="00CB5A2E"/>
    <w:rsid w:val="00CB5A72"/>
    <w:rsid w:val="00CB5B37"/>
    <w:rsid w:val="00CB5F0B"/>
    <w:rsid w:val="00CB5FFA"/>
    <w:rsid w:val="00CB6160"/>
    <w:rsid w:val="00CB645F"/>
    <w:rsid w:val="00CB64AA"/>
    <w:rsid w:val="00CB667D"/>
    <w:rsid w:val="00CB688D"/>
    <w:rsid w:val="00CB6961"/>
    <w:rsid w:val="00CB6C26"/>
    <w:rsid w:val="00CB6C9F"/>
    <w:rsid w:val="00CB6DC3"/>
    <w:rsid w:val="00CB72BE"/>
    <w:rsid w:val="00CB765D"/>
    <w:rsid w:val="00CB7C36"/>
    <w:rsid w:val="00CB7D74"/>
    <w:rsid w:val="00CC01F9"/>
    <w:rsid w:val="00CC0275"/>
    <w:rsid w:val="00CC0482"/>
    <w:rsid w:val="00CC0701"/>
    <w:rsid w:val="00CC0736"/>
    <w:rsid w:val="00CC0882"/>
    <w:rsid w:val="00CC0AD3"/>
    <w:rsid w:val="00CC0D47"/>
    <w:rsid w:val="00CC0F7E"/>
    <w:rsid w:val="00CC13D0"/>
    <w:rsid w:val="00CC149D"/>
    <w:rsid w:val="00CC16AC"/>
    <w:rsid w:val="00CC1716"/>
    <w:rsid w:val="00CC1784"/>
    <w:rsid w:val="00CC1897"/>
    <w:rsid w:val="00CC1A39"/>
    <w:rsid w:val="00CC1A72"/>
    <w:rsid w:val="00CC1CC9"/>
    <w:rsid w:val="00CC1DD6"/>
    <w:rsid w:val="00CC1DDF"/>
    <w:rsid w:val="00CC1F8A"/>
    <w:rsid w:val="00CC228D"/>
    <w:rsid w:val="00CC281B"/>
    <w:rsid w:val="00CC2945"/>
    <w:rsid w:val="00CC2B27"/>
    <w:rsid w:val="00CC2BFA"/>
    <w:rsid w:val="00CC2DEE"/>
    <w:rsid w:val="00CC2F3B"/>
    <w:rsid w:val="00CC304A"/>
    <w:rsid w:val="00CC30F5"/>
    <w:rsid w:val="00CC3479"/>
    <w:rsid w:val="00CC3EF1"/>
    <w:rsid w:val="00CC4639"/>
    <w:rsid w:val="00CC4F34"/>
    <w:rsid w:val="00CC513C"/>
    <w:rsid w:val="00CC5184"/>
    <w:rsid w:val="00CC524D"/>
    <w:rsid w:val="00CC53D0"/>
    <w:rsid w:val="00CC55AA"/>
    <w:rsid w:val="00CC5E6B"/>
    <w:rsid w:val="00CC5EF9"/>
    <w:rsid w:val="00CC641A"/>
    <w:rsid w:val="00CC67B7"/>
    <w:rsid w:val="00CC69D5"/>
    <w:rsid w:val="00CC6B76"/>
    <w:rsid w:val="00CC6F0B"/>
    <w:rsid w:val="00CC754B"/>
    <w:rsid w:val="00CC77B1"/>
    <w:rsid w:val="00CC784F"/>
    <w:rsid w:val="00CC785E"/>
    <w:rsid w:val="00CC7878"/>
    <w:rsid w:val="00CC79DF"/>
    <w:rsid w:val="00CC7B32"/>
    <w:rsid w:val="00CC7B3A"/>
    <w:rsid w:val="00CC7B5D"/>
    <w:rsid w:val="00CC7DF1"/>
    <w:rsid w:val="00CD0117"/>
    <w:rsid w:val="00CD042C"/>
    <w:rsid w:val="00CD047E"/>
    <w:rsid w:val="00CD0578"/>
    <w:rsid w:val="00CD09D3"/>
    <w:rsid w:val="00CD0B24"/>
    <w:rsid w:val="00CD0DD6"/>
    <w:rsid w:val="00CD0FE2"/>
    <w:rsid w:val="00CD10AA"/>
    <w:rsid w:val="00CD11FF"/>
    <w:rsid w:val="00CD13BD"/>
    <w:rsid w:val="00CD13E2"/>
    <w:rsid w:val="00CD1403"/>
    <w:rsid w:val="00CD1CEF"/>
    <w:rsid w:val="00CD1DDA"/>
    <w:rsid w:val="00CD1EBE"/>
    <w:rsid w:val="00CD2101"/>
    <w:rsid w:val="00CD224C"/>
    <w:rsid w:val="00CD2306"/>
    <w:rsid w:val="00CD2593"/>
    <w:rsid w:val="00CD2926"/>
    <w:rsid w:val="00CD2946"/>
    <w:rsid w:val="00CD2C47"/>
    <w:rsid w:val="00CD315E"/>
    <w:rsid w:val="00CD32BD"/>
    <w:rsid w:val="00CD3423"/>
    <w:rsid w:val="00CD3457"/>
    <w:rsid w:val="00CD3AE4"/>
    <w:rsid w:val="00CD3D7D"/>
    <w:rsid w:val="00CD3E75"/>
    <w:rsid w:val="00CD3EA1"/>
    <w:rsid w:val="00CD3F65"/>
    <w:rsid w:val="00CD40CB"/>
    <w:rsid w:val="00CD421B"/>
    <w:rsid w:val="00CD427F"/>
    <w:rsid w:val="00CD42F2"/>
    <w:rsid w:val="00CD4544"/>
    <w:rsid w:val="00CD4642"/>
    <w:rsid w:val="00CD4686"/>
    <w:rsid w:val="00CD482C"/>
    <w:rsid w:val="00CD4E41"/>
    <w:rsid w:val="00CD4F57"/>
    <w:rsid w:val="00CD5428"/>
    <w:rsid w:val="00CD54EA"/>
    <w:rsid w:val="00CD57AA"/>
    <w:rsid w:val="00CD58F3"/>
    <w:rsid w:val="00CD59CD"/>
    <w:rsid w:val="00CD5F34"/>
    <w:rsid w:val="00CD63C5"/>
    <w:rsid w:val="00CD650D"/>
    <w:rsid w:val="00CD6B3C"/>
    <w:rsid w:val="00CD6CEF"/>
    <w:rsid w:val="00CD6ED7"/>
    <w:rsid w:val="00CD717D"/>
    <w:rsid w:val="00CD72D0"/>
    <w:rsid w:val="00CD75D3"/>
    <w:rsid w:val="00CD7607"/>
    <w:rsid w:val="00CD760C"/>
    <w:rsid w:val="00CD7C12"/>
    <w:rsid w:val="00CD7C1E"/>
    <w:rsid w:val="00CD7C83"/>
    <w:rsid w:val="00CD7D7A"/>
    <w:rsid w:val="00CD7D92"/>
    <w:rsid w:val="00CD7DBE"/>
    <w:rsid w:val="00CE01FA"/>
    <w:rsid w:val="00CE0719"/>
    <w:rsid w:val="00CE0DB7"/>
    <w:rsid w:val="00CE13C2"/>
    <w:rsid w:val="00CE14FA"/>
    <w:rsid w:val="00CE1800"/>
    <w:rsid w:val="00CE18AA"/>
    <w:rsid w:val="00CE1967"/>
    <w:rsid w:val="00CE1A4A"/>
    <w:rsid w:val="00CE1C24"/>
    <w:rsid w:val="00CE21E9"/>
    <w:rsid w:val="00CE23AC"/>
    <w:rsid w:val="00CE23B2"/>
    <w:rsid w:val="00CE246B"/>
    <w:rsid w:val="00CE250F"/>
    <w:rsid w:val="00CE2D0C"/>
    <w:rsid w:val="00CE2E0D"/>
    <w:rsid w:val="00CE2EA3"/>
    <w:rsid w:val="00CE3034"/>
    <w:rsid w:val="00CE3086"/>
    <w:rsid w:val="00CE3158"/>
    <w:rsid w:val="00CE32B7"/>
    <w:rsid w:val="00CE3A38"/>
    <w:rsid w:val="00CE3CAE"/>
    <w:rsid w:val="00CE3E92"/>
    <w:rsid w:val="00CE4495"/>
    <w:rsid w:val="00CE44EA"/>
    <w:rsid w:val="00CE482E"/>
    <w:rsid w:val="00CE4871"/>
    <w:rsid w:val="00CE489E"/>
    <w:rsid w:val="00CE48CE"/>
    <w:rsid w:val="00CE48F3"/>
    <w:rsid w:val="00CE4ABC"/>
    <w:rsid w:val="00CE4B9A"/>
    <w:rsid w:val="00CE4C2F"/>
    <w:rsid w:val="00CE4D53"/>
    <w:rsid w:val="00CE5087"/>
    <w:rsid w:val="00CE581F"/>
    <w:rsid w:val="00CE5914"/>
    <w:rsid w:val="00CE5A1A"/>
    <w:rsid w:val="00CE5A39"/>
    <w:rsid w:val="00CE5E47"/>
    <w:rsid w:val="00CE603F"/>
    <w:rsid w:val="00CE63BA"/>
    <w:rsid w:val="00CE669A"/>
    <w:rsid w:val="00CE6818"/>
    <w:rsid w:val="00CE6943"/>
    <w:rsid w:val="00CE698D"/>
    <w:rsid w:val="00CE6A82"/>
    <w:rsid w:val="00CE6C85"/>
    <w:rsid w:val="00CE6E04"/>
    <w:rsid w:val="00CE7395"/>
    <w:rsid w:val="00CE79B7"/>
    <w:rsid w:val="00CE7F81"/>
    <w:rsid w:val="00CF0469"/>
    <w:rsid w:val="00CF06CA"/>
    <w:rsid w:val="00CF06D6"/>
    <w:rsid w:val="00CF079C"/>
    <w:rsid w:val="00CF0890"/>
    <w:rsid w:val="00CF08C5"/>
    <w:rsid w:val="00CF0A1A"/>
    <w:rsid w:val="00CF0BBF"/>
    <w:rsid w:val="00CF0C2B"/>
    <w:rsid w:val="00CF0C90"/>
    <w:rsid w:val="00CF107A"/>
    <w:rsid w:val="00CF1115"/>
    <w:rsid w:val="00CF1276"/>
    <w:rsid w:val="00CF12B1"/>
    <w:rsid w:val="00CF13B5"/>
    <w:rsid w:val="00CF14B1"/>
    <w:rsid w:val="00CF1672"/>
    <w:rsid w:val="00CF1844"/>
    <w:rsid w:val="00CF1B4B"/>
    <w:rsid w:val="00CF1BA1"/>
    <w:rsid w:val="00CF1F56"/>
    <w:rsid w:val="00CF1F9B"/>
    <w:rsid w:val="00CF20CB"/>
    <w:rsid w:val="00CF22BD"/>
    <w:rsid w:val="00CF237B"/>
    <w:rsid w:val="00CF2531"/>
    <w:rsid w:val="00CF27D0"/>
    <w:rsid w:val="00CF2C46"/>
    <w:rsid w:val="00CF3207"/>
    <w:rsid w:val="00CF32BF"/>
    <w:rsid w:val="00CF347E"/>
    <w:rsid w:val="00CF3600"/>
    <w:rsid w:val="00CF3A89"/>
    <w:rsid w:val="00CF3B7B"/>
    <w:rsid w:val="00CF3E22"/>
    <w:rsid w:val="00CF41DA"/>
    <w:rsid w:val="00CF42BA"/>
    <w:rsid w:val="00CF4412"/>
    <w:rsid w:val="00CF46BF"/>
    <w:rsid w:val="00CF488A"/>
    <w:rsid w:val="00CF4F93"/>
    <w:rsid w:val="00CF500F"/>
    <w:rsid w:val="00CF5477"/>
    <w:rsid w:val="00CF561C"/>
    <w:rsid w:val="00CF595B"/>
    <w:rsid w:val="00CF5E15"/>
    <w:rsid w:val="00CF5FD4"/>
    <w:rsid w:val="00CF607A"/>
    <w:rsid w:val="00CF6322"/>
    <w:rsid w:val="00CF6580"/>
    <w:rsid w:val="00CF6DF0"/>
    <w:rsid w:val="00CF6E53"/>
    <w:rsid w:val="00CF701B"/>
    <w:rsid w:val="00CF70B2"/>
    <w:rsid w:val="00CF72A1"/>
    <w:rsid w:val="00CF764E"/>
    <w:rsid w:val="00CF7738"/>
    <w:rsid w:val="00CF7A59"/>
    <w:rsid w:val="00CF7B81"/>
    <w:rsid w:val="00CF7D55"/>
    <w:rsid w:val="00D000D9"/>
    <w:rsid w:val="00D00483"/>
    <w:rsid w:val="00D00F46"/>
    <w:rsid w:val="00D0103D"/>
    <w:rsid w:val="00D011E2"/>
    <w:rsid w:val="00D01599"/>
    <w:rsid w:val="00D01610"/>
    <w:rsid w:val="00D01AD6"/>
    <w:rsid w:val="00D0201F"/>
    <w:rsid w:val="00D02259"/>
    <w:rsid w:val="00D02786"/>
    <w:rsid w:val="00D02AE7"/>
    <w:rsid w:val="00D02B35"/>
    <w:rsid w:val="00D02FDC"/>
    <w:rsid w:val="00D0302B"/>
    <w:rsid w:val="00D03049"/>
    <w:rsid w:val="00D03726"/>
    <w:rsid w:val="00D038DA"/>
    <w:rsid w:val="00D03F4B"/>
    <w:rsid w:val="00D04220"/>
    <w:rsid w:val="00D04570"/>
    <w:rsid w:val="00D045DC"/>
    <w:rsid w:val="00D04EBC"/>
    <w:rsid w:val="00D057B2"/>
    <w:rsid w:val="00D059A2"/>
    <w:rsid w:val="00D06263"/>
    <w:rsid w:val="00D0636F"/>
    <w:rsid w:val="00D063B3"/>
    <w:rsid w:val="00D063FF"/>
    <w:rsid w:val="00D0655F"/>
    <w:rsid w:val="00D069E0"/>
    <w:rsid w:val="00D06A8A"/>
    <w:rsid w:val="00D07497"/>
    <w:rsid w:val="00D0758D"/>
    <w:rsid w:val="00D0791A"/>
    <w:rsid w:val="00D07A2F"/>
    <w:rsid w:val="00D07A8F"/>
    <w:rsid w:val="00D07B58"/>
    <w:rsid w:val="00D07EBF"/>
    <w:rsid w:val="00D07F0A"/>
    <w:rsid w:val="00D07FC7"/>
    <w:rsid w:val="00D100F4"/>
    <w:rsid w:val="00D10311"/>
    <w:rsid w:val="00D104FE"/>
    <w:rsid w:val="00D10803"/>
    <w:rsid w:val="00D10811"/>
    <w:rsid w:val="00D10956"/>
    <w:rsid w:val="00D10B72"/>
    <w:rsid w:val="00D10B7B"/>
    <w:rsid w:val="00D10D93"/>
    <w:rsid w:val="00D11039"/>
    <w:rsid w:val="00D1108A"/>
    <w:rsid w:val="00D11209"/>
    <w:rsid w:val="00D11411"/>
    <w:rsid w:val="00D1148A"/>
    <w:rsid w:val="00D1176B"/>
    <w:rsid w:val="00D11952"/>
    <w:rsid w:val="00D121B8"/>
    <w:rsid w:val="00D12371"/>
    <w:rsid w:val="00D124F8"/>
    <w:rsid w:val="00D126F5"/>
    <w:rsid w:val="00D130CC"/>
    <w:rsid w:val="00D13268"/>
    <w:rsid w:val="00D13316"/>
    <w:rsid w:val="00D1331B"/>
    <w:rsid w:val="00D13610"/>
    <w:rsid w:val="00D136F9"/>
    <w:rsid w:val="00D13CFE"/>
    <w:rsid w:val="00D1406C"/>
    <w:rsid w:val="00D14136"/>
    <w:rsid w:val="00D143F5"/>
    <w:rsid w:val="00D144DA"/>
    <w:rsid w:val="00D1453F"/>
    <w:rsid w:val="00D14A03"/>
    <w:rsid w:val="00D14A0C"/>
    <w:rsid w:val="00D14B2A"/>
    <w:rsid w:val="00D14D4D"/>
    <w:rsid w:val="00D14EF1"/>
    <w:rsid w:val="00D15001"/>
    <w:rsid w:val="00D152E3"/>
    <w:rsid w:val="00D15510"/>
    <w:rsid w:val="00D15AF3"/>
    <w:rsid w:val="00D15C04"/>
    <w:rsid w:val="00D15CE5"/>
    <w:rsid w:val="00D15D25"/>
    <w:rsid w:val="00D15F85"/>
    <w:rsid w:val="00D15F8C"/>
    <w:rsid w:val="00D15FB4"/>
    <w:rsid w:val="00D1659E"/>
    <w:rsid w:val="00D16894"/>
    <w:rsid w:val="00D16992"/>
    <w:rsid w:val="00D169C6"/>
    <w:rsid w:val="00D16DB6"/>
    <w:rsid w:val="00D17325"/>
    <w:rsid w:val="00D17ADB"/>
    <w:rsid w:val="00D17D95"/>
    <w:rsid w:val="00D201C2"/>
    <w:rsid w:val="00D2020B"/>
    <w:rsid w:val="00D204C3"/>
    <w:rsid w:val="00D208C1"/>
    <w:rsid w:val="00D2095A"/>
    <w:rsid w:val="00D20ED9"/>
    <w:rsid w:val="00D21112"/>
    <w:rsid w:val="00D211FE"/>
    <w:rsid w:val="00D21200"/>
    <w:rsid w:val="00D21241"/>
    <w:rsid w:val="00D21757"/>
    <w:rsid w:val="00D21785"/>
    <w:rsid w:val="00D21AAD"/>
    <w:rsid w:val="00D21AAE"/>
    <w:rsid w:val="00D21FEC"/>
    <w:rsid w:val="00D22175"/>
    <w:rsid w:val="00D22204"/>
    <w:rsid w:val="00D222FA"/>
    <w:rsid w:val="00D22428"/>
    <w:rsid w:val="00D22598"/>
    <w:rsid w:val="00D2266E"/>
    <w:rsid w:val="00D226B7"/>
    <w:rsid w:val="00D226EC"/>
    <w:rsid w:val="00D2296A"/>
    <w:rsid w:val="00D22AEB"/>
    <w:rsid w:val="00D22BC0"/>
    <w:rsid w:val="00D22C85"/>
    <w:rsid w:val="00D22CCB"/>
    <w:rsid w:val="00D22F3B"/>
    <w:rsid w:val="00D23603"/>
    <w:rsid w:val="00D23711"/>
    <w:rsid w:val="00D237AA"/>
    <w:rsid w:val="00D237BF"/>
    <w:rsid w:val="00D238F9"/>
    <w:rsid w:val="00D239C8"/>
    <w:rsid w:val="00D23C69"/>
    <w:rsid w:val="00D23E0F"/>
    <w:rsid w:val="00D23F9F"/>
    <w:rsid w:val="00D241E1"/>
    <w:rsid w:val="00D24733"/>
    <w:rsid w:val="00D247FA"/>
    <w:rsid w:val="00D24FC0"/>
    <w:rsid w:val="00D24FDC"/>
    <w:rsid w:val="00D2528D"/>
    <w:rsid w:val="00D255DE"/>
    <w:rsid w:val="00D25769"/>
    <w:rsid w:val="00D25895"/>
    <w:rsid w:val="00D258B6"/>
    <w:rsid w:val="00D258E6"/>
    <w:rsid w:val="00D25D62"/>
    <w:rsid w:val="00D25E91"/>
    <w:rsid w:val="00D263DA"/>
    <w:rsid w:val="00D264D0"/>
    <w:rsid w:val="00D267CC"/>
    <w:rsid w:val="00D27461"/>
    <w:rsid w:val="00D27496"/>
    <w:rsid w:val="00D275E5"/>
    <w:rsid w:val="00D27942"/>
    <w:rsid w:val="00D27989"/>
    <w:rsid w:val="00D27AEA"/>
    <w:rsid w:val="00D27D5E"/>
    <w:rsid w:val="00D27DFE"/>
    <w:rsid w:val="00D27FE3"/>
    <w:rsid w:val="00D3015A"/>
    <w:rsid w:val="00D30548"/>
    <w:rsid w:val="00D307EA"/>
    <w:rsid w:val="00D3080E"/>
    <w:rsid w:val="00D30CB9"/>
    <w:rsid w:val="00D30E51"/>
    <w:rsid w:val="00D30EA5"/>
    <w:rsid w:val="00D30FCD"/>
    <w:rsid w:val="00D310C7"/>
    <w:rsid w:val="00D310FA"/>
    <w:rsid w:val="00D311C4"/>
    <w:rsid w:val="00D31292"/>
    <w:rsid w:val="00D313F1"/>
    <w:rsid w:val="00D3149D"/>
    <w:rsid w:val="00D316AE"/>
    <w:rsid w:val="00D316E7"/>
    <w:rsid w:val="00D3193E"/>
    <w:rsid w:val="00D3194A"/>
    <w:rsid w:val="00D31B53"/>
    <w:rsid w:val="00D31CAE"/>
    <w:rsid w:val="00D31E62"/>
    <w:rsid w:val="00D323C4"/>
    <w:rsid w:val="00D324E2"/>
    <w:rsid w:val="00D32634"/>
    <w:rsid w:val="00D329E4"/>
    <w:rsid w:val="00D32CE2"/>
    <w:rsid w:val="00D33197"/>
    <w:rsid w:val="00D33362"/>
    <w:rsid w:val="00D33695"/>
    <w:rsid w:val="00D33A17"/>
    <w:rsid w:val="00D33A8C"/>
    <w:rsid w:val="00D33C27"/>
    <w:rsid w:val="00D33C91"/>
    <w:rsid w:val="00D344A1"/>
    <w:rsid w:val="00D34A91"/>
    <w:rsid w:val="00D34ACA"/>
    <w:rsid w:val="00D34C83"/>
    <w:rsid w:val="00D353D1"/>
    <w:rsid w:val="00D354AA"/>
    <w:rsid w:val="00D3580E"/>
    <w:rsid w:val="00D35939"/>
    <w:rsid w:val="00D35AD9"/>
    <w:rsid w:val="00D3603E"/>
    <w:rsid w:val="00D36388"/>
    <w:rsid w:val="00D364CE"/>
    <w:rsid w:val="00D36581"/>
    <w:rsid w:val="00D367A8"/>
    <w:rsid w:val="00D367D1"/>
    <w:rsid w:val="00D36B48"/>
    <w:rsid w:val="00D36DA9"/>
    <w:rsid w:val="00D36DFE"/>
    <w:rsid w:val="00D36EEB"/>
    <w:rsid w:val="00D36FC4"/>
    <w:rsid w:val="00D3749B"/>
    <w:rsid w:val="00D37635"/>
    <w:rsid w:val="00D37881"/>
    <w:rsid w:val="00D3792B"/>
    <w:rsid w:val="00D37B92"/>
    <w:rsid w:val="00D37C58"/>
    <w:rsid w:val="00D37E02"/>
    <w:rsid w:val="00D37E47"/>
    <w:rsid w:val="00D37E4E"/>
    <w:rsid w:val="00D37F0E"/>
    <w:rsid w:val="00D37F34"/>
    <w:rsid w:val="00D4014A"/>
    <w:rsid w:val="00D40344"/>
    <w:rsid w:val="00D408EE"/>
    <w:rsid w:val="00D40DF8"/>
    <w:rsid w:val="00D411BE"/>
    <w:rsid w:val="00D41981"/>
    <w:rsid w:val="00D42065"/>
    <w:rsid w:val="00D42085"/>
    <w:rsid w:val="00D4217D"/>
    <w:rsid w:val="00D4231A"/>
    <w:rsid w:val="00D4238E"/>
    <w:rsid w:val="00D4246D"/>
    <w:rsid w:val="00D42669"/>
    <w:rsid w:val="00D42F1C"/>
    <w:rsid w:val="00D4300E"/>
    <w:rsid w:val="00D4350A"/>
    <w:rsid w:val="00D436B4"/>
    <w:rsid w:val="00D437F3"/>
    <w:rsid w:val="00D43B85"/>
    <w:rsid w:val="00D43C42"/>
    <w:rsid w:val="00D43D4C"/>
    <w:rsid w:val="00D43FDB"/>
    <w:rsid w:val="00D44531"/>
    <w:rsid w:val="00D44C54"/>
    <w:rsid w:val="00D44FD6"/>
    <w:rsid w:val="00D451AB"/>
    <w:rsid w:val="00D45355"/>
    <w:rsid w:val="00D454D0"/>
    <w:rsid w:val="00D45AC4"/>
    <w:rsid w:val="00D45FB4"/>
    <w:rsid w:val="00D465FB"/>
    <w:rsid w:val="00D4673A"/>
    <w:rsid w:val="00D46886"/>
    <w:rsid w:val="00D469FF"/>
    <w:rsid w:val="00D46CA5"/>
    <w:rsid w:val="00D47007"/>
    <w:rsid w:val="00D4787A"/>
    <w:rsid w:val="00D47961"/>
    <w:rsid w:val="00D47A36"/>
    <w:rsid w:val="00D47C45"/>
    <w:rsid w:val="00D500CC"/>
    <w:rsid w:val="00D501E8"/>
    <w:rsid w:val="00D50241"/>
    <w:rsid w:val="00D508B4"/>
    <w:rsid w:val="00D50D87"/>
    <w:rsid w:val="00D50F10"/>
    <w:rsid w:val="00D50F52"/>
    <w:rsid w:val="00D510E7"/>
    <w:rsid w:val="00D5137A"/>
    <w:rsid w:val="00D513E1"/>
    <w:rsid w:val="00D517F5"/>
    <w:rsid w:val="00D51998"/>
    <w:rsid w:val="00D51D1F"/>
    <w:rsid w:val="00D51E96"/>
    <w:rsid w:val="00D51F3A"/>
    <w:rsid w:val="00D52048"/>
    <w:rsid w:val="00D52056"/>
    <w:rsid w:val="00D521F9"/>
    <w:rsid w:val="00D52244"/>
    <w:rsid w:val="00D5226C"/>
    <w:rsid w:val="00D52332"/>
    <w:rsid w:val="00D524E1"/>
    <w:rsid w:val="00D52A91"/>
    <w:rsid w:val="00D52B78"/>
    <w:rsid w:val="00D52E73"/>
    <w:rsid w:val="00D52E84"/>
    <w:rsid w:val="00D530F5"/>
    <w:rsid w:val="00D531D7"/>
    <w:rsid w:val="00D5343C"/>
    <w:rsid w:val="00D53495"/>
    <w:rsid w:val="00D5383C"/>
    <w:rsid w:val="00D53DA8"/>
    <w:rsid w:val="00D53E5C"/>
    <w:rsid w:val="00D53EE1"/>
    <w:rsid w:val="00D53FDC"/>
    <w:rsid w:val="00D541C5"/>
    <w:rsid w:val="00D5424F"/>
    <w:rsid w:val="00D5444F"/>
    <w:rsid w:val="00D544C0"/>
    <w:rsid w:val="00D54641"/>
    <w:rsid w:val="00D54C5F"/>
    <w:rsid w:val="00D54E71"/>
    <w:rsid w:val="00D54E97"/>
    <w:rsid w:val="00D54FA2"/>
    <w:rsid w:val="00D55037"/>
    <w:rsid w:val="00D55068"/>
    <w:rsid w:val="00D552AD"/>
    <w:rsid w:val="00D553F8"/>
    <w:rsid w:val="00D556AB"/>
    <w:rsid w:val="00D556CA"/>
    <w:rsid w:val="00D556EA"/>
    <w:rsid w:val="00D557EE"/>
    <w:rsid w:val="00D55D92"/>
    <w:rsid w:val="00D55E98"/>
    <w:rsid w:val="00D5622B"/>
    <w:rsid w:val="00D56734"/>
    <w:rsid w:val="00D56A29"/>
    <w:rsid w:val="00D56F3C"/>
    <w:rsid w:val="00D57675"/>
    <w:rsid w:val="00D57AE2"/>
    <w:rsid w:val="00D57B41"/>
    <w:rsid w:val="00D601EA"/>
    <w:rsid w:val="00D602E8"/>
    <w:rsid w:val="00D60579"/>
    <w:rsid w:val="00D60740"/>
    <w:rsid w:val="00D60766"/>
    <w:rsid w:val="00D608F2"/>
    <w:rsid w:val="00D60949"/>
    <w:rsid w:val="00D60D90"/>
    <w:rsid w:val="00D61096"/>
    <w:rsid w:val="00D613C9"/>
    <w:rsid w:val="00D6154B"/>
    <w:rsid w:val="00D615CE"/>
    <w:rsid w:val="00D616C0"/>
    <w:rsid w:val="00D61930"/>
    <w:rsid w:val="00D61CE7"/>
    <w:rsid w:val="00D61D13"/>
    <w:rsid w:val="00D61D8F"/>
    <w:rsid w:val="00D61F7E"/>
    <w:rsid w:val="00D62263"/>
    <w:rsid w:val="00D6240A"/>
    <w:rsid w:val="00D629F5"/>
    <w:rsid w:val="00D62A0C"/>
    <w:rsid w:val="00D62A81"/>
    <w:rsid w:val="00D62BFB"/>
    <w:rsid w:val="00D62F08"/>
    <w:rsid w:val="00D62FED"/>
    <w:rsid w:val="00D638C3"/>
    <w:rsid w:val="00D64015"/>
    <w:rsid w:val="00D6444F"/>
    <w:rsid w:val="00D64472"/>
    <w:rsid w:val="00D648C9"/>
    <w:rsid w:val="00D64CB2"/>
    <w:rsid w:val="00D64E79"/>
    <w:rsid w:val="00D64F66"/>
    <w:rsid w:val="00D65111"/>
    <w:rsid w:val="00D65375"/>
    <w:rsid w:val="00D653A6"/>
    <w:rsid w:val="00D6554E"/>
    <w:rsid w:val="00D655E4"/>
    <w:rsid w:val="00D6569D"/>
    <w:rsid w:val="00D659CF"/>
    <w:rsid w:val="00D65FE3"/>
    <w:rsid w:val="00D66397"/>
    <w:rsid w:val="00D665D7"/>
    <w:rsid w:val="00D6664E"/>
    <w:rsid w:val="00D666B9"/>
    <w:rsid w:val="00D66954"/>
    <w:rsid w:val="00D66AA4"/>
    <w:rsid w:val="00D66C88"/>
    <w:rsid w:val="00D670A1"/>
    <w:rsid w:val="00D6728D"/>
    <w:rsid w:val="00D672F9"/>
    <w:rsid w:val="00D6735A"/>
    <w:rsid w:val="00D673DF"/>
    <w:rsid w:val="00D67927"/>
    <w:rsid w:val="00D67A00"/>
    <w:rsid w:val="00D7006E"/>
    <w:rsid w:val="00D701FD"/>
    <w:rsid w:val="00D705CB"/>
    <w:rsid w:val="00D70AD5"/>
    <w:rsid w:val="00D70C51"/>
    <w:rsid w:val="00D70CC6"/>
    <w:rsid w:val="00D70D00"/>
    <w:rsid w:val="00D70DAB"/>
    <w:rsid w:val="00D70F03"/>
    <w:rsid w:val="00D70F16"/>
    <w:rsid w:val="00D70F61"/>
    <w:rsid w:val="00D711C7"/>
    <w:rsid w:val="00D719CD"/>
    <w:rsid w:val="00D720DF"/>
    <w:rsid w:val="00D723D4"/>
    <w:rsid w:val="00D726B2"/>
    <w:rsid w:val="00D7295F"/>
    <w:rsid w:val="00D72B65"/>
    <w:rsid w:val="00D72B82"/>
    <w:rsid w:val="00D72E1C"/>
    <w:rsid w:val="00D72F00"/>
    <w:rsid w:val="00D73710"/>
    <w:rsid w:val="00D73C1A"/>
    <w:rsid w:val="00D73F96"/>
    <w:rsid w:val="00D74377"/>
    <w:rsid w:val="00D7466C"/>
    <w:rsid w:val="00D747BD"/>
    <w:rsid w:val="00D748B6"/>
    <w:rsid w:val="00D74FC2"/>
    <w:rsid w:val="00D753FE"/>
    <w:rsid w:val="00D7565C"/>
    <w:rsid w:val="00D75742"/>
    <w:rsid w:val="00D757F9"/>
    <w:rsid w:val="00D758DD"/>
    <w:rsid w:val="00D75957"/>
    <w:rsid w:val="00D75AF1"/>
    <w:rsid w:val="00D7620C"/>
    <w:rsid w:val="00D7654A"/>
    <w:rsid w:val="00D76C2A"/>
    <w:rsid w:val="00D76CA9"/>
    <w:rsid w:val="00D76EE0"/>
    <w:rsid w:val="00D772D1"/>
    <w:rsid w:val="00D772F2"/>
    <w:rsid w:val="00D773C3"/>
    <w:rsid w:val="00D77973"/>
    <w:rsid w:val="00D77DD9"/>
    <w:rsid w:val="00D800E4"/>
    <w:rsid w:val="00D8084A"/>
    <w:rsid w:val="00D80950"/>
    <w:rsid w:val="00D80CAE"/>
    <w:rsid w:val="00D80DB4"/>
    <w:rsid w:val="00D80E07"/>
    <w:rsid w:val="00D80EC9"/>
    <w:rsid w:val="00D80ECB"/>
    <w:rsid w:val="00D816B6"/>
    <w:rsid w:val="00D8175B"/>
    <w:rsid w:val="00D81802"/>
    <w:rsid w:val="00D81B09"/>
    <w:rsid w:val="00D81BEE"/>
    <w:rsid w:val="00D820FB"/>
    <w:rsid w:val="00D8249C"/>
    <w:rsid w:val="00D82650"/>
    <w:rsid w:val="00D82BD1"/>
    <w:rsid w:val="00D82C3F"/>
    <w:rsid w:val="00D82CB9"/>
    <w:rsid w:val="00D82D45"/>
    <w:rsid w:val="00D82DA1"/>
    <w:rsid w:val="00D82E17"/>
    <w:rsid w:val="00D831F2"/>
    <w:rsid w:val="00D83366"/>
    <w:rsid w:val="00D833FB"/>
    <w:rsid w:val="00D83593"/>
    <w:rsid w:val="00D835F0"/>
    <w:rsid w:val="00D836BC"/>
    <w:rsid w:val="00D83728"/>
    <w:rsid w:val="00D83957"/>
    <w:rsid w:val="00D83ACE"/>
    <w:rsid w:val="00D83C53"/>
    <w:rsid w:val="00D83D6F"/>
    <w:rsid w:val="00D8408E"/>
    <w:rsid w:val="00D84949"/>
    <w:rsid w:val="00D85079"/>
    <w:rsid w:val="00D85186"/>
    <w:rsid w:val="00D8554C"/>
    <w:rsid w:val="00D855C2"/>
    <w:rsid w:val="00D85607"/>
    <w:rsid w:val="00D858AD"/>
    <w:rsid w:val="00D858EE"/>
    <w:rsid w:val="00D8591A"/>
    <w:rsid w:val="00D85933"/>
    <w:rsid w:val="00D8595B"/>
    <w:rsid w:val="00D85BA5"/>
    <w:rsid w:val="00D85D53"/>
    <w:rsid w:val="00D85D6F"/>
    <w:rsid w:val="00D8604C"/>
    <w:rsid w:val="00D86246"/>
    <w:rsid w:val="00D86382"/>
    <w:rsid w:val="00D8664F"/>
    <w:rsid w:val="00D869A4"/>
    <w:rsid w:val="00D86AFC"/>
    <w:rsid w:val="00D86BE6"/>
    <w:rsid w:val="00D86C3A"/>
    <w:rsid w:val="00D8752F"/>
    <w:rsid w:val="00D8753C"/>
    <w:rsid w:val="00D875F8"/>
    <w:rsid w:val="00D87AFE"/>
    <w:rsid w:val="00D87B2F"/>
    <w:rsid w:val="00D87B6F"/>
    <w:rsid w:val="00D87F52"/>
    <w:rsid w:val="00D9032D"/>
    <w:rsid w:val="00D903BC"/>
    <w:rsid w:val="00D90AA0"/>
    <w:rsid w:val="00D90BFC"/>
    <w:rsid w:val="00D90CE9"/>
    <w:rsid w:val="00D90DDA"/>
    <w:rsid w:val="00D90E63"/>
    <w:rsid w:val="00D91405"/>
    <w:rsid w:val="00D91442"/>
    <w:rsid w:val="00D916C4"/>
    <w:rsid w:val="00D91788"/>
    <w:rsid w:val="00D918A7"/>
    <w:rsid w:val="00D91B0C"/>
    <w:rsid w:val="00D91DA1"/>
    <w:rsid w:val="00D921DB"/>
    <w:rsid w:val="00D922D6"/>
    <w:rsid w:val="00D924B9"/>
    <w:rsid w:val="00D92587"/>
    <w:rsid w:val="00D92817"/>
    <w:rsid w:val="00D92862"/>
    <w:rsid w:val="00D92976"/>
    <w:rsid w:val="00D92A57"/>
    <w:rsid w:val="00D92AE1"/>
    <w:rsid w:val="00D92AFA"/>
    <w:rsid w:val="00D92E81"/>
    <w:rsid w:val="00D932A9"/>
    <w:rsid w:val="00D9342D"/>
    <w:rsid w:val="00D9352D"/>
    <w:rsid w:val="00D93583"/>
    <w:rsid w:val="00D93585"/>
    <w:rsid w:val="00D937BC"/>
    <w:rsid w:val="00D93919"/>
    <w:rsid w:val="00D93CA5"/>
    <w:rsid w:val="00D93D91"/>
    <w:rsid w:val="00D94225"/>
    <w:rsid w:val="00D944B3"/>
    <w:rsid w:val="00D9451E"/>
    <w:rsid w:val="00D946EE"/>
    <w:rsid w:val="00D94759"/>
    <w:rsid w:val="00D94D0B"/>
    <w:rsid w:val="00D94DDB"/>
    <w:rsid w:val="00D9567D"/>
    <w:rsid w:val="00D9597D"/>
    <w:rsid w:val="00D95D77"/>
    <w:rsid w:val="00D9605A"/>
    <w:rsid w:val="00D96623"/>
    <w:rsid w:val="00D96680"/>
    <w:rsid w:val="00D96845"/>
    <w:rsid w:val="00D96868"/>
    <w:rsid w:val="00D96E40"/>
    <w:rsid w:val="00D96F0F"/>
    <w:rsid w:val="00D9703C"/>
    <w:rsid w:val="00D970F9"/>
    <w:rsid w:val="00D9734D"/>
    <w:rsid w:val="00D9742C"/>
    <w:rsid w:val="00D97662"/>
    <w:rsid w:val="00D97678"/>
    <w:rsid w:val="00D977A3"/>
    <w:rsid w:val="00D97801"/>
    <w:rsid w:val="00D97865"/>
    <w:rsid w:val="00D978B8"/>
    <w:rsid w:val="00D979E7"/>
    <w:rsid w:val="00D97A63"/>
    <w:rsid w:val="00D97A81"/>
    <w:rsid w:val="00D97C14"/>
    <w:rsid w:val="00DA013F"/>
    <w:rsid w:val="00DA085C"/>
    <w:rsid w:val="00DA0891"/>
    <w:rsid w:val="00DA0CE8"/>
    <w:rsid w:val="00DA0DAF"/>
    <w:rsid w:val="00DA1065"/>
    <w:rsid w:val="00DA13E2"/>
    <w:rsid w:val="00DA1530"/>
    <w:rsid w:val="00DA1CB7"/>
    <w:rsid w:val="00DA1EB0"/>
    <w:rsid w:val="00DA1F08"/>
    <w:rsid w:val="00DA1F77"/>
    <w:rsid w:val="00DA23ED"/>
    <w:rsid w:val="00DA2584"/>
    <w:rsid w:val="00DA2EFE"/>
    <w:rsid w:val="00DA2FB7"/>
    <w:rsid w:val="00DA32D6"/>
    <w:rsid w:val="00DA3341"/>
    <w:rsid w:val="00DA34CA"/>
    <w:rsid w:val="00DA37D0"/>
    <w:rsid w:val="00DA3B5C"/>
    <w:rsid w:val="00DA3B6D"/>
    <w:rsid w:val="00DA3F41"/>
    <w:rsid w:val="00DA3F59"/>
    <w:rsid w:val="00DA41D5"/>
    <w:rsid w:val="00DA4360"/>
    <w:rsid w:val="00DA43BA"/>
    <w:rsid w:val="00DA46F8"/>
    <w:rsid w:val="00DA4969"/>
    <w:rsid w:val="00DA4B66"/>
    <w:rsid w:val="00DA4B9E"/>
    <w:rsid w:val="00DA55BF"/>
    <w:rsid w:val="00DA586A"/>
    <w:rsid w:val="00DA5EC7"/>
    <w:rsid w:val="00DA5F01"/>
    <w:rsid w:val="00DA5FB1"/>
    <w:rsid w:val="00DA6003"/>
    <w:rsid w:val="00DA62A2"/>
    <w:rsid w:val="00DA63AD"/>
    <w:rsid w:val="00DA6451"/>
    <w:rsid w:val="00DA6478"/>
    <w:rsid w:val="00DA657B"/>
    <w:rsid w:val="00DA6745"/>
    <w:rsid w:val="00DA6A33"/>
    <w:rsid w:val="00DA6B96"/>
    <w:rsid w:val="00DA6D33"/>
    <w:rsid w:val="00DA6D81"/>
    <w:rsid w:val="00DA7286"/>
    <w:rsid w:val="00DA76C0"/>
    <w:rsid w:val="00DA7E48"/>
    <w:rsid w:val="00DB03EB"/>
    <w:rsid w:val="00DB0524"/>
    <w:rsid w:val="00DB0738"/>
    <w:rsid w:val="00DB07CC"/>
    <w:rsid w:val="00DB0808"/>
    <w:rsid w:val="00DB0874"/>
    <w:rsid w:val="00DB0D2C"/>
    <w:rsid w:val="00DB0E74"/>
    <w:rsid w:val="00DB1213"/>
    <w:rsid w:val="00DB16EB"/>
    <w:rsid w:val="00DB1798"/>
    <w:rsid w:val="00DB1839"/>
    <w:rsid w:val="00DB1CA0"/>
    <w:rsid w:val="00DB2442"/>
    <w:rsid w:val="00DB25CD"/>
    <w:rsid w:val="00DB273B"/>
    <w:rsid w:val="00DB27A1"/>
    <w:rsid w:val="00DB28EB"/>
    <w:rsid w:val="00DB2994"/>
    <w:rsid w:val="00DB29C8"/>
    <w:rsid w:val="00DB2BCC"/>
    <w:rsid w:val="00DB2C95"/>
    <w:rsid w:val="00DB2CB5"/>
    <w:rsid w:val="00DB31E1"/>
    <w:rsid w:val="00DB3267"/>
    <w:rsid w:val="00DB34FA"/>
    <w:rsid w:val="00DB3971"/>
    <w:rsid w:val="00DB3AC1"/>
    <w:rsid w:val="00DB3C01"/>
    <w:rsid w:val="00DB3D50"/>
    <w:rsid w:val="00DB45D5"/>
    <w:rsid w:val="00DB4655"/>
    <w:rsid w:val="00DB489D"/>
    <w:rsid w:val="00DB496A"/>
    <w:rsid w:val="00DB4998"/>
    <w:rsid w:val="00DB4A15"/>
    <w:rsid w:val="00DB4E7B"/>
    <w:rsid w:val="00DB4EC6"/>
    <w:rsid w:val="00DB4F79"/>
    <w:rsid w:val="00DB515F"/>
    <w:rsid w:val="00DB52F0"/>
    <w:rsid w:val="00DB53B0"/>
    <w:rsid w:val="00DB56BF"/>
    <w:rsid w:val="00DB56D5"/>
    <w:rsid w:val="00DB5792"/>
    <w:rsid w:val="00DB581F"/>
    <w:rsid w:val="00DB598B"/>
    <w:rsid w:val="00DB598E"/>
    <w:rsid w:val="00DB59A0"/>
    <w:rsid w:val="00DB5A01"/>
    <w:rsid w:val="00DB5A3E"/>
    <w:rsid w:val="00DB5B98"/>
    <w:rsid w:val="00DB5BFC"/>
    <w:rsid w:val="00DB5D0E"/>
    <w:rsid w:val="00DB5D91"/>
    <w:rsid w:val="00DB5E7D"/>
    <w:rsid w:val="00DB6290"/>
    <w:rsid w:val="00DB67A9"/>
    <w:rsid w:val="00DB6C0F"/>
    <w:rsid w:val="00DB6C88"/>
    <w:rsid w:val="00DB6F29"/>
    <w:rsid w:val="00DB7667"/>
    <w:rsid w:val="00DB7678"/>
    <w:rsid w:val="00DB775E"/>
    <w:rsid w:val="00DB777C"/>
    <w:rsid w:val="00DB7B39"/>
    <w:rsid w:val="00DC001E"/>
    <w:rsid w:val="00DC036F"/>
    <w:rsid w:val="00DC07AA"/>
    <w:rsid w:val="00DC126B"/>
    <w:rsid w:val="00DC12AE"/>
    <w:rsid w:val="00DC146D"/>
    <w:rsid w:val="00DC14AF"/>
    <w:rsid w:val="00DC184B"/>
    <w:rsid w:val="00DC1851"/>
    <w:rsid w:val="00DC1D51"/>
    <w:rsid w:val="00DC1EC3"/>
    <w:rsid w:val="00DC21C3"/>
    <w:rsid w:val="00DC25F5"/>
    <w:rsid w:val="00DC2F2F"/>
    <w:rsid w:val="00DC36BC"/>
    <w:rsid w:val="00DC3ACF"/>
    <w:rsid w:val="00DC4212"/>
    <w:rsid w:val="00DC442C"/>
    <w:rsid w:val="00DC444B"/>
    <w:rsid w:val="00DC458E"/>
    <w:rsid w:val="00DC4A4F"/>
    <w:rsid w:val="00DC4EBF"/>
    <w:rsid w:val="00DC593C"/>
    <w:rsid w:val="00DC59FE"/>
    <w:rsid w:val="00DC5C09"/>
    <w:rsid w:val="00DC5E7B"/>
    <w:rsid w:val="00DC64A0"/>
    <w:rsid w:val="00DC65A7"/>
    <w:rsid w:val="00DC666F"/>
    <w:rsid w:val="00DC66FB"/>
    <w:rsid w:val="00DC6997"/>
    <w:rsid w:val="00DC6A13"/>
    <w:rsid w:val="00DC6A67"/>
    <w:rsid w:val="00DC6AE3"/>
    <w:rsid w:val="00DC6DBB"/>
    <w:rsid w:val="00DC6E60"/>
    <w:rsid w:val="00DC70D9"/>
    <w:rsid w:val="00DC73D5"/>
    <w:rsid w:val="00DC7693"/>
    <w:rsid w:val="00DC77B2"/>
    <w:rsid w:val="00DC7A04"/>
    <w:rsid w:val="00DC7F0F"/>
    <w:rsid w:val="00DC7F3D"/>
    <w:rsid w:val="00DD007E"/>
    <w:rsid w:val="00DD0867"/>
    <w:rsid w:val="00DD0900"/>
    <w:rsid w:val="00DD0A71"/>
    <w:rsid w:val="00DD0ADA"/>
    <w:rsid w:val="00DD0AED"/>
    <w:rsid w:val="00DD0B52"/>
    <w:rsid w:val="00DD0B5D"/>
    <w:rsid w:val="00DD1147"/>
    <w:rsid w:val="00DD1561"/>
    <w:rsid w:val="00DD15D9"/>
    <w:rsid w:val="00DD1851"/>
    <w:rsid w:val="00DD1964"/>
    <w:rsid w:val="00DD19EC"/>
    <w:rsid w:val="00DD19F8"/>
    <w:rsid w:val="00DD1A73"/>
    <w:rsid w:val="00DD1E71"/>
    <w:rsid w:val="00DD20D7"/>
    <w:rsid w:val="00DD22CA"/>
    <w:rsid w:val="00DD29FA"/>
    <w:rsid w:val="00DD2A97"/>
    <w:rsid w:val="00DD2B10"/>
    <w:rsid w:val="00DD2B12"/>
    <w:rsid w:val="00DD2B35"/>
    <w:rsid w:val="00DD2E6B"/>
    <w:rsid w:val="00DD2EEF"/>
    <w:rsid w:val="00DD303A"/>
    <w:rsid w:val="00DD3564"/>
    <w:rsid w:val="00DD38C5"/>
    <w:rsid w:val="00DD3AA0"/>
    <w:rsid w:val="00DD3DCC"/>
    <w:rsid w:val="00DD4223"/>
    <w:rsid w:val="00DD4232"/>
    <w:rsid w:val="00DD4452"/>
    <w:rsid w:val="00DD45ED"/>
    <w:rsid w:val="00DD468B"/>
    <w:rsid w:val="00DD46B3"/>
    <w:rsid w:val="00DD4918"/>
    <w:rsid w:val="00DD4DD3"/>
    <w:rsid w:val="00DD4E14"/>
    <w:rsid w:val="00DD4F6A"/>
    <w:rsid w:val="00DD4F78"/>
    <w:rsid w:val="00DD5462"/>
    <w:rsid w:val="00DD583D"/>
    <w:rsid w:val="00DD5854"/>
    <w:rsid w:val="00DD5B45"/>
    <w:rsid w:val="00DD5C52"/>
    <w:rsid w:val="00DD5D5A"/>
    <w:rsid w:val="00DD5E95"/>
    <w:rsid w:val="00DD6387"/>
    <w:rsid w:val="00DD647B"/>
    <w:rsid w:val="00DD64FE"/>
    <w:rsid w:val="00DD699E"/>
    <w:rsid w:val="00DD6D90"/>
    <w:rsid w:val="00DD6E36"/>
    <w:rsid w:val="00DD6FB4"/>
    <w:rsid w:val="00DD73A8"/>
    <w:rsid w:val="00DD77EE"/>
    <w:rsid w:val="00DD7943"/>
    <w:rsid w:val="00DD7AE9"/>
    <w:rsid w:val="00DE0011"/>
    <w:rsid w:val="00DE0203"/>
    <w:rsid w:val="00DE0515"/>
    <w:rsid w:val="00DE067A"/>
    <w:rsid w:val="00DE0AEA"/>
    <w:rsid w:val="00DE102D"/>
    <w:rsid w:val="00DE14E0"/>
    <w:rsid w:val="00DE1705"/>
    <w:rsid w:val="00DE1B0F"/>
    <w:rsid w:val="00DE1BB0"/>
    <w:rsid w:val="00DE1C75"/>
    <w:rsid w:val="00DE1E44"/>
    <w:rsid w:val="00DE1FAA"/>
    <w:rsid w:val="00DE2019"/>
    <w:rsid w:val="00DE206E"/>
    <w:rsid w:val="00DE2464"/>
    <w:rsid w:val="00DE260A"/>
    <w:rsid w:val="00DE26E7"/>
    <w:rsid w:val="00DE283D"/>
    <w:rsid w:val="00DE2B1A"/>
    <w:rsid w:val="00DE2B87"/>
    <w:rsid w:val="00DE2EDE"/>
    <w:rsid w:val="00DE331C"/>
    <w:rsid w:val="00DE34D1"/>
    <w:rsid w:val="00DE359F"/>
    <w:rsid w:val="00DE35BA"/>
    <w:rsid w:val="00DE3621"/>
    <w:rsid w:val="00DE3B2F"/>
    <w:rsid w:val="00DE3BD3"/>
    <w:rsid w:val="00DE3F22"/>
    <w:rsid w:val="00DE3F2D"/>
    <w:rsid w:val="00DE3FA7"/>
    <w:rsid w:val="00DE4402"/>
    <w:rsid w:val="00DE455A"/>
    <w:rsid w:val="00DE484F"/>
    <w:rsid w:val="00DE4B0D"/>
    <w:rsid w:val="00DE51C2"/>
    <w:rsid w:val="00DE56DD"/>
    <w:rsid w:val="00DE5765"/>
    <w:rsid w:val="00DE5A0C"/>
    <w:rsid w:val="00DE5D8F"/>
    <w:rsid w:val="00DE5E18"/>
    <w:rsid w:val="00DE5E1A"/>
    <w:rsid w:val="00DE6103"/>
    <w:rsid w:val="00DE636E"/>
    <w:rsid w:val="00DE64B1"/>
    <w:rsid w:val="00DE6668"/>
    <w:rsid w:val="00DE72A7"/>
    <w:rsid w:val="00DE7641"/>
    <w:rsid w:val="00DE77D0"/>
    <w:rsid w:val="00DE78CC"/>
    <w:rsid w:val="00DE7923"/>
    <w:rsid w:val="00DE793A"/>
    <w:rsid w:val="00DE7EEC"/>
    <w:rsid w:val="00DE7FAC"/>
    <w:rsid w:val="00DF0283"/>
    <w:rsid w:val="00DF04A7"/>
    <w:rsid w:val="00DF090E"/>
    <w:rsid w:val="00DF092C"/>
    <w:rsid w:val="00DF0F61"/>
    <w:rsid w:val="00DF1325"/>
    <w:rsid w:val="00DF15EB"/>
    <w:rsid w:val="00DF17FB"/>
    <w:rsid w:val="00DF1846"/>
    <w:rsid w:val="00DF1D30"/>
    <w:rsid w:val="00DF2125"/>
    <w:rsid w:val="00DF2150"/>
    <w:rsid w:val="00DF2300"/>
    <w:rsid w:val="00DF236E"/>
    <w:rsid w:val="00DF2508"/>
    <w:rsid w:val="00DF25FA"/>
    <w:rsid w:val="00DF262C"/>
    <w:rsid w:val="00DF266E"/>
    <w:rsid w:val="00DF2712"/>
    <w:rsid w:val="00DF2D74"/>
    <w:rsid w:val="00DF2E78"/>
    <w:rsid w:val="00DF3362"/>
    <w:rsid w:val="00DF3368"/>
    <w:rsid w:val="00DF33E7"/>
    <w:rsid w:val="00DF362E"/>
    <w:rsid w:val="00DF3BF8"/>
    <w:rsid w:val="00DF3CDC"/>
    <w:rsid w:val="00DF3D8E"/>
    <w:rsid w:val="00DF3E7A"/>
    <w:rsid w:val="00DF420A"/>
    <w:rsid w:val="00DF4545"/>
    <w:rsid w:val="00DF45E7"/>
    <w:rsid w:val="00DF486C"/>
    <w:rsid w:val="00DF4FCF"/>
    <w:rsid w:val="00DF52F4"/>
    <w:rsid w:val="00DF5352"/>
    <w:rsid w:val="00DF53D5"/>
    <w:rsid w:val="00DF58BB"/>
    <w:rsid w:val="00DF595F"/>
    <w:rsid w:val="00DF596A"/>
    <w:rsid w:val="00DF59B1"/>
    <w:rsid w:val="00DF5B17"/>
    <w:rsid w:val="00DF5E8B"/>
    <w:rsid w:val="00DF6100"/>
    <w:rsid w:val="00DF65F9"/>
    <w:rsid w:val="00DF68C4"/>
    <w:rsid w:val="00DF691B"/>
    <w:rsid w:val="00DF6976"/>
    <w:rsid w:val="00DF6AE3"/>
    <w:rsid w:val="00DF6C21"/>
    <w:rsid w:val="00DF6CA7"/>
    <w:rsid w:val="00DF705C"/>
    <w:rsid w:val="00DF7091"/>
    <w:rsid w:val="00DF70D2"/>
    <w:rsid w:val="00DF7163"/>
    <w:rsid w:val="00DF72C1"/>
    <w:rsid w:val="00DF75A9"/>
    <w:rsid w:val="00E00002"/>
    <w:rsid w:val="00E004BD"/>
    <w:rsid w:val="00E0059D"/>
    <w:rsid w:val="00E00E97"/>
    <w:rsid w:val="00E01238"/>
    <w:rsid w:val="00E013DA"/>
    <w:rsid w:val="00E015FB"/>
    <w:rsid w:val="00E01634"/>
    <w:rsid w:val="00E01765"/>
    <w:rsid w:val="00E01CDC"/>
    <w:rsid w:val="00E01D71"/>
    <w:rsid w:val="00E01E3A"/>
    <w:rsid w:val="00E01E6A"/>
    <w:rsid w:val="00E023A4"/>
    <w:rsid w:val="00E02459"/>
    <w:rsid w:val="00E02747"/>
    <w:rsid w:val="00E027DE"/>
    <w:rsid w:val="00E028B1"/>
    <w:rsid w:val="00E0290A"/>
    <w:rsid w:val="00E02994"/>
    <w:rsid w:val="00E02B49"/>
    <w:rsid w:val="00E02BD3"/>
    <w:rsid w:val="00E02D5C"/>
    <w:rsid w:val="00E02FAB"/>
    <w:rsid w:val="00E03034"/>
    <w:rsid w:val="00E0330A"/>
    <w:rsid w:val="00E033EC"/>
    <w:rsid w:val="00E034D2"/>
    <w:rsid w:val="00E036E3"/>
    <w:rsid w:val="00E03C47"/>
    <w:rsid w:val="00E042B0"/>
    <w:rsid w:val="00E0482D"/>
    <w:rsid w:val="00E04865"/>
    <w:rsid w:val="00E049DA"/>
    <w:rsid w:val="00E04B59"/>
    <w:rsid w:val="00E04F78"/>
    <w:rsid w:val="00E05223"/>
    <w:rsid w:val="00E05513"/>
    <w:rsid w:val="00E05586"/>
    <w:rsid w:val="00E0596B"/>
    <w:rsid w:val="00E059B4"/>
    <w:rsid w:val="00E05A60"/>
    <w:rsid w:val="00E05D9B"/>
    <w:rsid w:val="00E0600F"/>
    <w:rsid w:val="00E0621D"/>
    <w:rsid w:val="00E067C9"/>
    <w:rsid w:val="00E06882"/>
    <w:rsid w:val="00E0689D"/>
    <w:rsid w:val="00E069C6"/>
    <w:rsid w:val="00E06C48"/>
    <w:rsid w:val="00E06D01"/>
    <w:rsid w:val="00E06DC3"/>
    <w:rsid w:val="00E07241"/>
    <w:rsid w:val="00E07549"/>
    <w:rsid w:val="00E0755C"/>
    <w:rsid w:val="00E077B2"/>
    <w:rsid w:val="00E078EF"/>
    <w:rsid w:val="00E07AD9"/>
    <w:rsid w:val="00E10012"/>
    <w:rsid w:val="00E102EF"/>
    <w:rsid w:val="00E1031B"/>
    <w:rsid w:val="00E1048E"/>
    <w:rsid w:val="00E10FD3"/>
    <w:rsid w:val="00E11337"/>
    <w:rsid w:val="00E1162B"/>
    <w:rsid w:val="00E11942"/>
    <w:rsid w:val="00E11C6E"/>
    <w:rsid w:val="00E11F81"/>
    <w:rsid w:val="00E1204C"/>
    <w:rsid w:val="00E1233D"/>
    <w:rsid w:val="00E123D9"/>
    <w:rsid w:val="00E126AA"/>
    <w:rsid w:val="00E126C2"/>
    <w:rsid w:val="00E1295B"/>
    <w:rsid w:val="00E129AA"/>
    <w:rsid w:val="00E12B16"/>
    <w:rsid w:val="00E12E0A"/>
    <w:rsid w:val="00E12E5C"/>
    <w:rsid w:val="00E12EF1"/>
    <w:rsid w:val="00E1342B"/>
    <w:rsid w:val="00E13942"/>
    <w:rsid w:val="00E143AD"/>
    <w:rsid w:val="00E14489"/>
    <w:rsid w:val="00E146BB"/>
    <w:rsid w:val="00E14898"/>
    <w:rsid w:val="00E14B12"/>
    <w:rsid w:val="00E14DDE"/>
    <w:rsid w:val="00E14FC5"/>
    <w:rsid w:val="00E1501C"/>
    <w:rsid w:val="00E1512D"/>
    <w:rsid w:val="00E15148"/>
    <w:rsid w:val="00E15225"/>
    <w:rsid w:val="00E154A1"/>
    <w:rsid w:val="00E155AD"/>
    <w:rsid w:val="00E15683"/>
    <w:rsid w:val="00E15790"/>
    <w:rsid w:val="00E1588D"/>
    <w:rsid w:val="00E15A2A"/>
    <w:rsid w:val="00E15BCF"/>
    <w:rsid w:val="00E15D2B"/>
    <w:rsid w:val="00E15D5F"/>
    <w:rsid w:val="00E15F57"/>
    <w:rsid w:val="00E162E5"/>
    <w:rsid w:val="00E162F5"/>
    <w:rsid w:val="00E16338"/>
    <w:rsid w:val="00E165CC"/>
    <w:rsid w:val="00E16672"/>
    <w:rsid w:val="00E16E60"/>
    <w:rsid w:val="00E1705A"/>
    <w:rsid w:val="00E17570"/>
    <w:rsid w:val="00E17694"/>
    <w:rsid w:val="00E17804"/>
    <w:rsid w:val="00E17894"/>
    <w:rsid w:val="00E17902"/>
    <w:rsid w:val="00E17AA3"/>
    <w:rsid w:val="00E203CB"/>
    <w:rsid w:val="00E20492"/>
    <w:rsid w:val="00E204D0"/>
    <w:rsid w:val="00E20741"/>
    <w:rsid w:val="00E208DD"/>
    <w:rsid w:val="00E20AA7"/>
    <w:rsid w:val="00E20AFB"/>
    <w:rsid w:val="00E20BD8"/>
    <w:rsid w:val="00E20F73"/>
    <w:rsid w:val="00E214B3"/>
    <w:rsid w:val="00E215C7"/>
    <w:rsid w:val="00E2171F"/>
    <w:rsid w:val="00E21849"/>
    <w:rsid w:val="00E2188B"/>
    <w:rsid w:val="00E21A48"/>
    <w:rsid w:val="00E21B51"/>
    <w:rsid w:val="00E21CAA"/>
    <w:rsid w:val="00E21E8A"/>
    <w:rsid w:val="00E22039"/>
    <w:rsid w:val="00E220BE"/>
    <w:rsid w:val="00E2223F"/>
    <w:rsid w:val="00E22721"/>
    <w:rsid w:val="00E227F8"/>
    <w:rsid w:val="00E22E99"/>
    <w:rsid w:val="00E23045"/>
    <w:rsid w:val="00E234BC"/>
    <w:rsid w:val="00E2355B"/>
    <w:rsid w:val="00E237EA"/>
    <w:rsid w:val="00E23900"/>
    <w:rsid w:val="00E23905"/>
    <w:rsid w:val="00E23ADD"/>
    <w:rsid w:val="00E23BB2"/>
    <w:rsid w:val="00E23F0A"/>
    <w:rsid w:val="00E2401E"/>
    <w:rsid w:val="00E24439"/>
    <w:rsid w:val="00E2450E"/>
    <w:rsid w:val="00E24526"/>
    <w:rsid w:val="00E2455C"/>
    <w:rsid w:val="00E24606"/>
    <w:rsid w:val="00E2474B"/>
    <w:rsid w:val="00E24C46"/>
    <w:rsid w:val="00E24FA2"/>
    <w:rsid w:val="00E25173"/>
    <w:rsid w:val="00E25479"/>
    <w:rsid w:val="00E25797"/>
    <w:rsid w:val="00E25B25"/>
    <w:rsid w:val="00E25BD9"/>
    <w:rsid w:val="00E25C65"/>
    <w:rsid w:val="00E25ED0"/>
    <w:rsid w:val="00E261A4"/>
    <w:rsid w:val="00E26275"/>
    <w:rsid w:val="00E263A8"/>
    <w:rsid w:val="00E264D1"/>
    <w:rsid w:val="00E265E7"/>
    <w:rsid w:val="00E265ED"/>
    <w:rsid w:val="00E266C6"/>
    <w:rsid w:val="00E26761"/>
    <w:rsid w:val="00E26776"/>
    <w:rsid w:val="00E26DCA"/>
    <w:rsid w:val="00E270AE"/>
    <w:rsid w:val="00E27674"/>
    <w:rsid w:val="00E2783C"/>
    <w:rsid w:val="00E303D0"/>
    <w:rsid w:val="00E306DE"/>
    <w:rsid w:val="00E309B7"/>
    <w:rsid w:val="00E309D6"/>
    <w:rsid w:val="00E30CDF"/>
    <w:rsid w:val="00E311A4"/>
    <w:rsid w:val="00E3124C"/>
    <w:rsid w:val="00E31691"/>
    <w:rsid w:val="00E316F7"/>
    <w:rsid w:val="00E31749"/>
    <w:rsid w:val="00E31884"/>
    <w:rsid w:val="00E31D62"/>
    <w:rsid w:val="00E31DC5"/>
    <w:rsid w:val="00E320A5"/>
    <w:rsid w:val="00E32109"/>
    <w:rsid w:val="00E3231D"/>
    <w:rsid w:val="00E323A2"/>
    <w:rsid w:val="00E324ED"/>
    <w:rsid w:val="00E3272B"/>
    <w:rsid w:val="00E32B9F"/>
    <w:rsid w:val="00E3302E"/>
    <w:rsid w:val="00E3387D"/>
    <w:rsid w:val="00E33C46"/>
    <w:rsid w:val="00E33D00"/>
    <w:rsid w:val="00E33EDD"/>
    <w:rsid w:val="00E340FF"/>
    <w:rsid w:val="00E34174"/>
    <w:rsid w:val="00E342E5"/>
    <w:rsid w:val="00E343F1"/>
    <w:rsid w:val="00E3440E"/>
    <w:rsid w:val="00E34662"/>
    <w:rsid w:val="00E34856"/>
    <w:rsid w:val="00E350FE"/>
    <w:rsid w:val="00E35586"/>
    <w:rsid w:val="00E35623"/>
    <w:rsid w:val="00E35624"/>
    <w:rsid w:val="00E35702"/>
    <w:rsid w:val="00E358E9"/>
    <w:rsid w:val="00E359B1"/>
    <w:rsid w:val="00E35A7E"/>
    <w:rsid w:val="00E35B17"/>
    <w:rsid w:val="00E35B92"/>
    <w:rsid w:val="00E35BBB"/>
    <w:rsid w:val="00E35EF1"/>
    <w:rsid w:val="00E360A3"/>
    <w:rsid w:val="00E360E7"/>
    <w:rsid w:val="00E360F4"/>
    <w:rsid w:val="00E36256"/>
    <w:rsid w:val="00E36470"/>
    <w:rsid w:val="00E3686D"/>
    <w:rsid w:val="00E36996"/>
    <w:rsid w:val="00E36A9B"/>
    <w:rsid w:val="00E36C38"/>
    <w:rsid w:val="00E36E41"/>
    <w:rsid w:val="00E36E5C"/>
    <w:rsid w:val="00E3700B"/>
    <w:rsid w:val="00E37199"/>
    <w:rsid w:val="00E372BB"/>
    <w:rsid w:val="00E37339"/>
    <w:rsid w:val="00E37898"/>
    <w:rsid w:val="00E37A70"/>
    <w:rsid w:val="00E37D28"/>
    <w:rsid w:val="00E37D36"/>
    <w:rsid w:val="00E37FCE"/>
    <w:rsid w:val="00E40243"/>
    <w:rsid w:val="00E402C8"/>
    <w:rsid w:val="00E40335"/>
    <w:rsid w:val="00E40349"/>
    <w:rsid w:val="00E404C4"/>
    <w:rsid w:val="00E40755"/>
    <w:rsid w:val="00E40971"/>
    <w:rsid w:val="00E40986"/>
    <w:rsid w:val="00E40E02"/>
    <w:rsid w:val="00E40FEE"/>
    <w:rsid w:val="00E41088"/>
    <w:rsid w:val="00E411C0"/>
    <w:rsid w:val="00E4167B"/>
    <w:rsid w:val="00E41758"/>
    <w:rsid w:val="00E4185A"/>
    <w:rsid w:val="00E41A42"/>
    <w:rsid w:val="00E41BFE"/>
    <w:rsid w:val="00E41C21"/>
    <w:rsid w:val="00E41D7B"/>
    <w:rsid w:val="00E41DA4"/>
    <w:rsid w:val="00E42151"/>
    <w:rsid w:val="00E422E5"/>
    <w:rsid w:val="00E426EF"/>
    <w:rsid w:val="00E4288B"/>
    <w:rsid w:val="00E42901"/>
    <w:rsid w:val="00E42DD2"/>
    <w:rsid w:val="00E42F1D"/>
    <w:rsid w:val="00E431CB"/>
    <w:rsid w:val="00E432EA"/>
    <w:rsid w:val="00E43682"/>
    <w:rsid w:val="00E43694"/>
    <w:rsid w:val="00E437BF"/>
    <w:rsid w:val="00E439E9"/>
    <w:rsid w:val="00E43CCE"/>
    <w:rsid w:val="00E43D11"/>
    <w:rsid w:val="00E43FFE"/>
    <w:rsid w:val="00E441CF"/>
    <w:rsid w:val="00E44281"/>
    <w:rsid w:val="00E44314"/>
    <w:rsid w:val="00E4435F"/>
    <w:rsid w:val="00E446C8"/>
    <w:rsid w:val="00E44FA0"/>
    <w:rsid w:val="00E4526A"/>
    <w:rsid w:val="00E458E0"/>
    <w:rsid w:val="00E4590A"/>
    <w:rsid w:val="00E45B42"/>
    <w:rsid w:val="00E45C95"/>
    <w:rsid w:val="00E45F84"/>
    <w:rsid w:val="00E46170"/>
    <w:rsid w:val="00E461EC"/>
    <w:rsid w:val="00E461FA"/>
    <w:rsid w:val="00E46204"/>
    <w:rsid w:val="00E466E4"/>
    <w:rsid w:val="00E466ED"/>
    <w:rsid w:val="00E46845"/>
    <w:rsid w:val="00E46A36"/>
    <w:rsid w:val="00E46E2F"/>
    <w:rsid w:val="00E46F58"/>
    <w:rsid w:val="00E47197"/>
    <w:rsid w:val="00E4738C"/>
    <w:rsid w:val="00E47A4A"/>
    <w:rsid w:val="00E47F6A"/>
    <w:rsid w:val="00E5064E"/>
    <w:rsid w:val="00E509D2"/>
    <w:rsid w:val="00E50A37"/>
    <w:rsid w:val="00E50BF8"/>
    <w:rsid w:val="00E515C0"/>
    <w:rsid w:val="00E51855"/>
    <w:rsid w:val="00E518F8"/>
    <w:rsid w:val="00E5198E"/>
    <w:rsid w:val="00E51BC6"/>
    <w:rsid w:val="00E51BCF"/>
    <w:rsid w:val="00E51EAB"/>
    <w:rsid w:val="00E527B5"/>
    <w:rsid w:val="00E528AB"/>
    <w:rsid w:val="00E528CE"/>
    <w:rsid w:val="00E52999"/>
    <w:rsid w:val="00E52DF1"/>
    <w:rsid w:val="00E52EFA"/>
    <w:rsid w:val="00E5323D"/>
    <w:rsid w:val="00E5326E"/>
    <w:rsid w:val="00E537F4"/>
    <w:rsid w:val="00E53871"/>
    <w:rsid w:val="00E539F7"/>
    <w:rsid w:val="00E54207"/>
    <w:rsid w:val="00E54450"/>
    <w:rsid w:val="00E544E0"/>
    <w:rsid w:val="00E54648"/>
    <w:rsid w:val="00E54900"/>
    <w:rsid w:val="00E54C08"/>
    <w:rsid w:val="00E54C44"/>
    <w:rsid w:val="00E54E01"/>
    <w:rsid w:val="00E54E9B"/>
    <w:rsid w:val="00E54EAA"/>
    <w:rsid w:val="00E55AD7"/>
    <w:rsid w:val="00E56297"/>
    <w:rsid w:val="00E5632C"/>
    <w:rsid w:val="00E566CC"/>
    <w:rsid w:val="00E5699F"/>
    <w:rsid w:val="00E569B9"/>
    <w:rsid w:val="00E56F98"/>
    <w:rsid w:val="00E572C6"/>
    <w:rsid w:val="00E57591"/>
    <w:rsid w:val="00E57AAD"/>
    <w:rsid w:val="00E57B45"/>
    <w:rsid w:val="00E57C60"/>
    <w:rsid w:val="00E57C82"/>
    <w:rsid w:val="00E57CB7"/>
    <w:rsid w:val="00E5BA9B"/>
    <w:rsid w:val="00E60055"/>
    <w:rsid w:val="00E60131"/>
    <w:rsid w:val="00E60476"/>
    <w:rsid w:val="00E6078B"/>
    <w:rsid w:val="00E609BC"/>
    <w:rsid w:val="00E60EBD"/>
    <w:rsid w:val="00E60F4D"/>
    <w:rsid w:val="00E6102D"/>
    <w:rsid w:val="00E611C8"/>
    <w:rsid w:val="00E614A2"/>
    <w:rsid w:val="00E618DE"/>
    <w:rsid w:val="00E61C27"/>
    <w:rsid w:val="00E61C70"/>
    <w:rsid w:val="00E61C83"/>
    <w:rsid w:val="00E61E48"/>
    <w:rsid w:val="00E61E79"/>
    <w:rsid w:val="00E61EDF"/>
    <w:rsid w:val="00E61F21"/>
    <w:rsid w:val="00E61F61"/>
    <w:rsid w:val="00E62041"/>
    <w:rsid w:val="00E622F5"/>
    <w:rsid w:val="00E6242E"/>
    <w:rsid w:val="00E62632"/>
    <w:rsid w:val="00E6265B"/>
    <w:rsid w:val="00E62C6B"/>
    <w:rsid w:val="00E62D5D"/>
    <w:rsid w:val="00E63027"/>
    <w:rsid w:val="00E63220"/>
    <w:rsid w:val="00E6327A"/>
    <w:rsid w:val="00E632C8"/>
    <w:rsid w:val="00E632EB"/>
    <w:rsid w:val="00E636F0"/>
    <w:rsid w:val="00E63B5F"/>
    <w:rsid w:val="00E63B88"/>
    <w:rsid w:val="00E63B8C"/>
    <w:rsid w:val="00E63F70"/>
    <w:rsid w:val="00E646A7"/>
    <w:rsid w:val="00E646C8"/>
    <w:rsid w:val="00E6474F"/>
    <w:rsid w:val="00E64797"/>
    <w:rsid w:val="00E6487A"/>
    <w:rsid w:val="00E64BE6"/>
    <w:rsid w:val="00E64FCD"/>
    <w:rsid w:val="00E65153"/>
    <w:rsid w:val="00E651D3"/>
    <w:rsid w:val="00E656B6"/>
    <w:rsid w:val="00E6584B"/>
    <w:rsid w:val="00E659AD"/>
    <w:rsid w:val="00E65D68"/>
    <w:rsid w:val="00E6616E"/>
    <w:rsid w:val="00E6618F"/>
    <w:rsid w:val="00E6641F"/>
    <w:rsid w:val="00E66484"/>
    <w:rsid w:val="00E66736"/>
    <w:rsid w:val="00E6689E"/>
    <w:rsid w:val="00E66A31"/>
    <w:rsid w:val="00E66A52"/>
    <w:rsid w:val="00E66AED"/>
    <w:rsid w:val="00E66BB3"/>
    <w:rsid w:val="00E66C15"/>
    <w:rsid w:val="00E674F4"/>
    <w:rsid w:val="00E6799A"/>
    <w:rsid w:val="00E67C81"/>
    <w:rsid w:val="00E7004D"/>
    <w:rsid w:val="00E70245"/>
    <w:rsid w:val="00E70B33"/>
    <w:rsid w:val="00E70D22"/>
    <w:rsid w:val="00E70D3A"/>
    <w:rsid w:val="00E710A8"/>
    <w:rsid w:val="00E713B0"/>
    <w:rsid w:val="00E715D9"/>
    <w:rsid w:val="00E71723"/>
    <w:rsid w:val="00E71B9A"/>
    <w:rsid w:val="00E7218C"/>
    <w:rsid w:val="00E723A1"/>
    <w:rsid w:val="00E727F4"/>
    <w:rsid w:val="00E728C4"/>
    <w:rsid w:val="00E729B5"/>
    <w:rsid w:val="00E72AA8"/>
    <w:rsid w:val="00E72B2C"/>
    <w:rsid w:val="00E73195"/>
    <w:rsid w:val="00E73214"/>
    <w:rsid w:val="00E73253"/>
    <w:rsid w:val="00E7347E"/>
    <w:rsid w:val="00E73578"/>
    <w:rsid w:val="00E7358D"/>
    <w:rsid w:val="00E73729"/>
    <w:rsid w:val="00E737E2"/>
    <w:rsid w:val="00E738D0"/>
    <w:rsid w:val="00E73CFD"/>
    <w:rsid w:val="00E73E3A"/>
    <w:rsid w:val="00E73F77"/>
    <w:rsid w:val="00E7415C"/>
    <w:rsid w:val="00E741E5"/>
    <w:rsid w:val="00E7427C"/>
    <w:rsid w:val="00E74349"/>
    <w:rsid w:val="00E74563"/>
    <w:rsid w:val="00E74782"/>
    <w:rsid w:val="00E74A19"/>
    <w:rsid w:val="00E74A76"/>
    <w:rsid w:val="00E74AE3"/>
    <w:rsid w:val="00E74C14"/>
    <w:rsid w:val="00E74D81"/>
    <w:rsid w:val="00E74DAF"/>
    <w:rsid w:val="00E750C6"/>
    <w:rsid w:val="00E7554F"/>
    <w:rsid w:val="00E75655"/>
    <w:rsid w:val="00E75662"/>
    <w:rsid w:val="00E75B61"/>
    <w:rsid w:val="00E75BF6"/>
    <w:rsid w:val="00E75C1D"/>
    <w:rsid w:val="00E75F8D"/>
    <w:rsid w:val="00E7628E"/>
    <w:rsid w:val="00E762E8"/>
    <w:rsid w:val="00E766DA"/>
    <w:rsid w:val="00E768F9"/>
    <w:rsid w:val="00E76BCE"/>
    <w:rsid w:val="00E76D74"/>
    <w:rsid w:val="00E778C8"/>
    <w:rsid w:val="00E77CD4"/>
    <w:rsid w:val="00E80352"/>
    <w:rsid w:val="00E803B0"/>
    <w:rsid w:val="00E80A29"/>
    <w:rsid w:val="00E80EB0"/>
    <w:rsid w:val="00E8115F"/>
    <w:rsid w:val="00E81337"/>
    <w:rsid w:val="00E813DD"/>
    <w:rsid w:val="00E819E9"/>
    <w:rsid w:val="00E81BE4"/>
    <w:rsid w:val="00E81F1A"/>
    <w:rsid w:val="00E82045"/>
    <w:rsid w:val="00E8208F"/>
    <w:rsid w:val="00E82196"/>
    <w:rsid w:val="00E828D2"/>
    <w:rsid w:val="00E82D85"/>
    <w:rsid w:val="00E82DC6"/>
    <w:rsid w:val="00E82E6B"/>
    <w:rsid w:val="00E83038"/>
    <w:rsid w:val="00E83325"/>
    <w:rsid w:val="00E83B48"/>
    <w:rsid w:val="00E83C34"/>
    <w:rsid w:val="00E848F4"/>
    <w:rsid w:val="00E84943"/>
    <w:rsid w:val="00E8497C"/>
    <w:rsid w:val="00E84A7B"/>
    <w:rsid w:val="00E84A97"/>
    <w:rsid w:val="00E851B8"/>
    <w:rsid w:val="00E852FA"/>
    <w:rsid w:val="00E856B8"/>
    <w:rsid w:val="00E85BDF"/>
    <w:rsid w:val="00E85C83"/>
    <w:rsid w:val="00E85D2E"/>
    <w:rsid w:val="00E85D66"/>
    <w:rsid w:val="00E85E87"/>
    <w:rsid w:val="00E862D2"/>
    <w:rsid w:val="00E8645A"/>
    <w:rsid w:val="00E8654F"/>
    <w:rsid w:val="00E86C70"/>
    <w:rsid w:val="00E86EDE"/>
    <w:rsid w:val="00E873B9"/>
    <w:rsid w:val="00E873F9"/>
    <w:rsid w:val="00E87447"/>
    <w:rsid w:val="00E87650"/>
    <w:rsid w:val="00E87755"/>
    <w:rsid w:val="00E879CD"/>
    <w:rsid w:val="00E87BEA"/>
    <w:rsid w:val="00E87C37"/>
    <w:rsid w:val="00E90174"/>
    <w:rsid w:val="00E902F3"/>
    <w:rsid w:val="00E90636"/>
    <w:rsid w:val="00E90855"/>
    <w:rsid w:val="00E90C44"/>
    <w:rsid w:val="00E90E61"/>
    <w:rsid w:val="00E90F77"/>
    <w:rsid w:val="00E91053"/>
    <w:rsid w:val="00E91115"/>
    <w:rsid w:val="00E91124"/>
    <w:rsid w:val="00E91270"/>
    <w:rsid w:val="00E91538"/>
    <w:rsid w:val="00E91632"/>
    <w:rsid w:val="00E9177A"/>
    <w:rsid w:val="00E91B7A"/>
    <w:rsid w:val="00E91BF1"/>
    <w:rsid w:val="00E91E31"/>
    <w:rsid w:val="00E927DC"/>
    <w:rsid w:val="00E92985"/>
    <w:rsid w:val="00E92A5B"/>
    <w:rsid w:val="00E92A89"/>
    <w:rsid w:val="00E92C7E"/>
    <w:rsid w:val="00E92CC1"/>
    <w:rsid w:val="00E92D84"/>
    <w:rsid w:val="00E92E3C"/>
    <w:rsid w:val="00E92F8E"/>
    <w:rsid w:val="00E92FFF"/>
    <w:rsid w:val="00E9305D"/>
    <w:rsid w:val="00E93156"/>
    <w:rsid w:val="00E932C5"/>
    <w:rsid w:val="00E932D1"/>
    <w:rsid w:val="00E9342A"/>
    <w:rsid w:val="00E934FA"/>
    <w:rsid w:val="00E935C9"/>
    <w:rsid w:val="00E93970"/>
    <w:rsid w:val="00E939E6"/>
    <w:rsid w:val="00E93B43"/>
    <w:rsid w:val="00E93FC9"/>
    <w:rsid w:val="00E94217"/>
    <w:rsid w:val="00E9424D"/>
    <w:rsid w:val="00E94281"/>
    <w:rsid w:val="00E94835"/>
    <w:rsid w:val="00E94CB1"/>
    <w:rsid w:val="00E94DEC"/>
    <w:rsid w:val="00E94E1E"/>
    <w:rsid w:val="00E951F3"/>
    <w:rsid w:val="00E95268"/>
    <w:rsid w:val="00E95286"/>
    <w:rsid w:val="00E9532D"/>
    <w:rsid w:val="00E9543E"/>
    <w:rsid w:val="00E95457"/>
    <w:rsid w:val="00E95672"/>
    <w:rsid w:val="00E95BE6"/>
    <w:rsid w:val="00E95CF2"/>
    <w:rsid w:val="00E95FD0"/>
    <w:rsid w:val="00E9643D"/>
    <w:rsid w:val="00E96783"/>
    <w:rsid w:val="00E96E49"/>
    <w:rsid w:val="00E96FAA"/>
    <w:rsid w:val="00E97303"/>
    <w:rsid w:val="00E975E1"/>
    <w:rsid w:val="00E976DD"/>
    <w:rsid w:val="00E97F4E"/>
    <w:rsid w:val="00E97FCF"/>
    <w:rsid w:val="00EA01CD"/>
    <w:rsid w:val="00EA02D7"/>
    <w:rsid w:val="00EA048B"/>
    <w:rsid w:val="00EA0523"/>
    <w:rsid w:val="00EA0BFD"/>
    <w:rsid w:val="00EA0E2D"/>
    <w:rsid w:val="00EA0FF3"/>
    <w:rsid w:val="00EA1414"/>
    <w:rsid w:val="00EA14E4"/>
    <w:rsid w:val="00EA1682"/>
    <w:rsid w:val="00EA17AE"/>
    <w:rsid w:val="00EA1873"/>
    <w:rsid w:val="00EA1BCB"/>
    <w:rsid w:val="00EA1C9B"/>
    <w:rsid w:val="00EA23F9"/>
    <w:rsid w:val="00EA2401"/>
    <w:rsid w:val="00EA2B22"/>
    <w:rsid w:val="00EA2C4C"/>
    <w:rsid w:val="00EA2D4E"/>
    <w:rsid w:val="00EA2E2A"/>
    <w:rsid w:val="00EA3033"/>
    <w:rsid w:val="00EA313C"/>
    <w:rsid w:val="00EA3456"/>
    <w:rsid w:val="00EA3573"/>
    <w:rsid w:val="00EA3628"/>
    <w:rsid w:val="00EA36F0"/>
    <w:rsid w:val="00EA37BA"/>
    <w:rsid w:val="00EA383B"/>
    <w:rsid w:val="00EA39A8"/>
    <w:rsid w:val="00EA3A93"/>
    <w:rsid w:val="00EA4113"/>
    <w:rsid w:val="00EA4385"/>
    <w:rsid w:val="00EA43BD"/>
    <w:rsid w:val="00EA4481"/>
    <w:rsid w:val="00EA46E7"/>
    <w:rsid w:val="00EA4A66"/>
    <w:rsid w:val="00EA4B3F"/>
    <w:rsid w:val="00EA4D9C"/>
    <w:rsid w:val="00EA4DDB"/>
    <w:rsid w:val="00EA50CC"/>
    <w:rsid w:val="00EA527E"/>
    <w:rsid w:val="00EA52A8"/>
    <w:rsid w:val="00EA5528"/>
    <w:rsid w:val="00EA590B"/>
    <w:rsid w:val="00EA6559"/>
    <w:rsid w:val="00EA66EE"/>
    <w:rsid w:val="00EA6835"/>
    <w:rsid w:val="00EA6852"/>
    <w:rsid w:val="00EA689A"/>
    <w:rsid w:val="00EA696F"/>
    <w:rsid w:val="00EA6A84"/>
    <w:rsid w:val="00EA6BDC"/>
    <w:rsid w:val="00EA6DEF"/>
    <w:rsid w:val="00EA6FD5"/>
    <w:rsid w:val="00EA7184"/>
    <w:rsid w:val="00EA7252"/>
    <w:rsid w:val="00EA7270"/>
    <w:rsid w:val="00EA7669"/>
    <w:rsid w:val="00EA76F6"/>
    <w:rsid w:val="00EA7854"/>
    <w:rsid w:val="00EA7A92"/>
    <w:rsid w:val="00EA7AEC"/>
    <w:rsid w:val="00EA7CB0"/>
    <w:rsid w:val="00EA7E8F"/>
    <w:rsid w:val="00EB0484"/>
    <w:rsid w:val="00EB04B0"/>
    <w:rsid w:val="00EB09A9"/>
    <w:rsid w:val="00EB0B00"/>
    <w:rsid w:val="00EB13FC"/>
    <w:rsid w:val="00EB1439"/>
    <w:rsid w:val="00EB192A"/>
    <w:rsid w:val="00EB1982"/>
    <w:rsid w:val="00EB1AC4"/>
    <w:rsid w:val="00EB1BB0"/>
    <w:rsid w:val="00EB1DB7"/>
    <w:rsid w:val="00EB1DD0"/>
    <w:rsid w:val="00EB1DEB"/>
    <w:rsid w:val="00EB1DEF"/>
    <w:rsid w:val="00EB1EB3"/>
    <w:rsid w:val="00EB1FC2"/>
    <w:rsid w:val="00EB26BE"/>
    <w:rsid w:val="00EB28BE"/>
    <w:rsid w:val="00EB2BFD"/>
    <w:rsid w:val="00EB2D75"/>
    <w:rsid w:val="00EB31A3"/>
    <w:rsid w:val="00EB3204"/>
    <w:rsid w:val="00EB3324"/>
    <w:rsid w:val="00EB3369"/>
    <w:rsid w:val="00EB3475"/>
    <w:rsid w:val="00EB37FD"/>
    <w:rsid w:val="00EB38E2"/>
    <w:rsid w:val="00EB3B36"/>
    <w:rsid w:val="00EB3B8E"/>
    <w:rsid w:val="00EB3BD9"/>
    <w:rsid w:val="00EB3F34"/>
    <w:rsid w:val="00EB4164"/>
    <w:rsid w:val="00EB454B"/>
    <w:rsid w:val="00EB462F"/>
    <w:rsid w:val="00EB4658"/>
    <w:rsid w:val="00EB4B86"/>
    <w:rsid w:val="00EB4E20"/>
    <w:rsid w:val="00EB4FA2"/>
    <w:rsid w:val="00EB558E"/>
    <w:rsid w:val="00EB5784"/>
    <w:rsid w:val="00EB58FC"/>
    <w:rsid w:val="00EB5B83"/>
    <w:rsid w:val="00EB5BB4"/>
    <w:rsid w:val="00EB6366"/>
    <w:rsid w:val="00EB6866"/>
    <w:rsid w:val="00EB68D5"/>
    <w:rsid w:val="00EB6C73"/>
    <w:rsid w:val="00EB6FC0"/>
    <w:rsid w:val="00EB73B8"/>
    <w:rsid w:val="00EB73F5"/>
    <w:rsid w:val="00EB75C8"/>
    <w:rsid w:val="00EB7751"/>
    <w:rsid w:val="00EB78B1"/>
    <w:rsid w:val="00EB7D7D"/>
    <w:rsid w:val="00EC01D8"/>
    <w:rsid w:val="00EC070C"/>
    <w:rsid w:val="00EC0BBD"/>
    <w:rsid w:val="00EC0C78"/>
    <w:rsid w:val="00EC0DE1"/>
    <w:rsid w:val="00EC0E72"/>
    <w:rsid w:val="00EC0FD6"/>
    <w:rsid w:val="00EC108B"/>
    <w:rsid w:val="00EC1228"/>
    <w:rsid w:val="00EC13A7"/>
    <w:rsid w:val="00EC160E"/>
    <w:rsid w:val="00EC1670"/>
    <w:rsid w:val="00EC1D92"/>
    <w:rsid w:val="00EC23BF"/>
    <w:rsid w:val="00EC24E3"/>
    <w:rsid w:val="00EC27C3"/>
    <w:rsid w:val="00EC27D7"/>
    <w:rsid w:val="00EC2864"/>
    <w:rsid w:val="00EC2C1E"/>
    <w:rsid w:val="00EC34A5"/>
    <w:rsid w:val="00EC34F0"/>
    <w:rsid w:val="00EC3BFD"/>
    <w:rsid w:val="00EC3C40"/>
    <w:rsid w:val="00EC3DFF"/>
    <w:rsid w:val="00EC3F48"/>
    <w:rsid w:val="00EC404E"/>
    <w:rsid w:val="00EC407E"/>
    <w:rsid w:val="00EC4373"/>
    <w:rsid w:val="00EC4745"/>
    <w:rsid w:val="00EC48EF"/>
    <w:rsid w:val="00EC4A70"/>
    <w:rsid w:val="00EC4D8B"/>
    <w:rsid w:val="00EC4F31"/>
    <w:rsid w:val="00EC51B4"/>
    <w:rsid w:val="00EC593B"/>
    <w:rsid w:val="00EC5E06"/>
    <w:rsid w:val="00EC5F96"/>
    <w:rsid w:val="00EC606D"/>
    <w:rsid w:val="00EC608C"/>
    <w:rsid w:val="00EC623D"/>
    <w:rsid w:val="00EC62CC"/>
    <w:rsid w:val="00EC63B7"/>
    <w:rsid w:val="00EC6463"/>
    <w:rsid w:val="00EC68B9"/>
    <w:rsid w:val="00EC6910"/>
    <w:rsid w:val="00EC6C28"/>
    <w:rsid w:val="00EC6DC6"/>
    <w:rsid w:val="00EC7027"/>
    <w:rsid w:val="00EC71CF"/>
    <w:rsid w:val="00EC7239"/>
    <w:rsid w:val="00EC7458"/>
    <w:rsid w:val="00EC7968"/>
    <w:rsid w:val="00EC7AEC"/>
    <w:rsid w:val="00EC7C1E"/>
    <w:rsid w:val="00EC7CA5"/>
    <w:rsid w:val="00ED0214"/>
    <w:rsid w:val="00ED0261"/>
    <w:rsid w:val="00ED0448"/>
    <w:rsid w:val="00ED058A"/>
    <w:rsid w:val="00ED0725"/>
    <w:rsid w:val="00ED07F6"/>
    <w:rsid w:val="00ED0C2A"/>
    <w:rsid w:val="00ED0D48"/>
    <w:rsid w:val="00ED0E75"/>
    <w:rsid w:val="00ED1031"/>
    <w:rsid w:val="00ED1319"/>
    <w:rsid w:val="00ED1B1D"/>
    <w:rsid w:val="00ED1CA1"/>
    <w:rsid w:val="00ED1EC4"/>
    <w:rsid w:val="00ED1FD4"/>
    <w:rsid w:val="00ED2102"/>
    <w:rsid w:val="00ED21A1"/>
    <w:rsid w:val="00ED2456"/>
    <w:rsid w:val="00ED27CA"/>
    <w:rsid w:val="00ED28D6"/>
    <w:rsid w:val="00ED29AD"/>
    <w:rsid w:val="00ED2AE4"/>
    <w:rsid w:val="00ED2B7F"/>
    <w:rsid w:val="00ED2C4F"/>
    <w:rsid w:val="00ED3196"/>
    <w:rsid w:val="00ED35E8"/>
    <w:rsid w:val="00ED3754"/>
    <w:rsid w:val="00ED3C83"/>
    <w:rsid w:val="00ED3E1F"/>
    <w:rsid w:val="00ED3F6B"/>
    <w:rsid w:val="00ED41AA"/>
    <w:rsid w:val="00ED45B0"/>
    <w:rsid w:val="00ED464B"/>
    <w:rsid w:val="00ED46C0"/>
    <w:rsid w:val="00ED4869"/>
    <w:rsid w:val="00ED4980"/>
    <w:rsid w:val="00ED4D22"/>
    <w:rsid w:val="00ED4EAF"/>
    <w:rsid w:val="00ED5460"/>
    <w:rsid w:val="00ED564F"/>
    <w:rsid w:val="00ED5C05"/>
    <w:rsid w:val="00ED5CE7"/>
    <w:rsid w:val="00ED5D82"/>
    <w:rsid w:val="00ED5E20"/>
    <w:rsid w:val="00ED5EC4"/>
    <w:rsid w:val="00ED5FF7"/>
    <w:rsid w:val="00ED6369"/>
    <w:rsid w:val="00ED6537"/>
    <w:rsid w:val="00ED6583"/>
    <w:rsid w:val="00ED6676"/>
    <w:rsid w:val="00ED6E5C"/>
    <w:rsid w:val="00ED6E62"/>
    <w:rsid w:val="00ED6EEA"/>
    <w:rsid w:val="00ED6F40"/>
    <w:rsid w:val="00ED6F74"/>
    <w:rsid w:val="00ED7021"/>
    <w:rsid w:val="00ED7093"/>
    <w:rsid w:val="00ED746D"/>
    <w:rsid w:val="00ED75F5"/>
    <w:rsid w:val="00ED7730"/>
    <w:rsid w:val="00ED79ED"/>
    <w:rsid w:val="00ED7DDA"/>
    <w:rsid w:val="00EE031D"/>
    <w:rsid w:val="00EE059C"/>
    <w:rsid w:val="00EE05CB"/>
    <w:rsid w:val="00EE09E7"/>
    <w:rsid w:val="00EE0BB2"/>
    <w:rsid w:val="00EE11CA"/>
    <w:rsid w:val="00EE1979"/>
    <w:rsid w:val="00EE1BE9"/>
    <w:rsid w:val="00EE1E88"/>
    <w:rsid w:val="00EE23D0"/>
    <w:rsid w:val="00EE25EB"/>
    <w:rsid w:val="00EE27FF"/>
    <w:rsid w:val="00EE29BC"/>
    <w:rsid w:val="00EE2D55"/>
    <w:rsid w:val="00EE2D99"/>
    <w:rsid w:val="00EE31E3"/>
    <w:rsid w:val="00EE3214"/>
    <w:rsid w:val="00EE3285"/>
    <w:rsid w:val="00EE3307"/>
    <w:rsid w:val="00EE3350"/>
    <w:rsid w:val="00EE380D"/>
    <w:rsid w:val="00EE3D87"/>
    <w:rsid w:val="00EE45D8"/>
    <w:rsid w:val="00EE4669"/>
    <w:rsid w:val="00EE4CD9"/>
    <w:rsid w:val="00EE4D9E"/>
    <w:rsid w:val="00EE4E6E"/>
    <w:rsid w:val="00EE5010"/>
    <w:rsid w:val="00EE5067"/>
    <w:rsid w:val="00EE5C3D"/>
    <w:rsid w:val="00EE5D37"/>
    <w:rsid w:val="00EE5F3D"/>
    <w:rsid w:val="00EE6224"/>
    <w:rsid w:val="00EE62ED"/>
    <w:rsid w:val="00EE6309"/>
    <w:rsid w:val="00EE65FF"/>
    <w:rsid w:val="00EE6642"/>
    <w:rsid w:val="00EE664E"/>
    <w:rsid w:val="00EE68FF"/>
    <w:rsid w:val="00EE6B5B"/>
    <w:rsid w:val="00EE6C61"/>
    <w:rsid w:val="00EE705A"/>
    <w:rsid w:val="00EE7179"/>
    <w:rsid w:val="00EE787E"/>
    <w:rsid w:val="00EE79DA"/>
    <w:rsid w:val="00EE7ADB"/>
    <w:rsid w:val="00EF03EF"/>
    <w:rsid w:val="00EF06BF"/>
    <w:rsid w:val="00EF083A"/>
    <w:rsid w:val="00EF093D"/>
    <w:rsid w:val="00EF0C54"/>
    <w:rsid w:val="00EF0E3F"/>
    <w:rsid w:val="00EF0EBB"/>
    <w:rsid w:val="00EF117E"/>
    <w:rsid w:val="00EF126A"/>
    <w:rsid w:val="00EF126B"/>
    <w:rsid w:val="00EF1A32"/>
    <w:rsid w:val="00EF1F99"/>
    <w:rsid w:val="00EF2014"/>
    <w:rsid w:val="00EF2441"/>
    <w:rsid w:val="00EF27C9"/>
    <w:rsid w:val="00EF2A59"/>
    <w:rsid w:val="00EF2B10"/>
    <w:rsid w:val="00EF2C35"/>
    <w:rsid w:val="00EF3051"/>
    <w:rsid w:val="00EF31CE"/>
    <w:rsid w:val="00EF3210"/>
    <w:rsid w:val="00EF3303"/>
    <w:rsid w:val="00EF3575"/>
    <w:rsid w:val="00EF35B5"/>
    <w:rsid w:val="00EF393A"/>
    <w:rsid w:val="00EF3A52"/>
    <w:rsid w:val="00EF3C19"/>
    <w:rsid w:val="00EF3CB7"/>
    <w:rsid w:val="00EF3CBB"/>
    <w:rsid w:val="00EF3DD2"/>
    <w:rsid w:val="00EF3DEC"/>
    <w:rsid w:val="00EF419F"/>
    <w:rsid w:val="00EF4302"/>
    <w:rsid w:val="00EF46C1"/>
    <w:rsid w:val="00EF4711"/>
    <w:rsid w:val="00EF48C5"/>
    <w:rsid w:val="00EF4B07"/>
    <w:rsid w:val="00EF4BAF"/>
    <w:rsid w:val="00EF4C47"/>
    <w:rsid w:val="00EF4F8F"/>
    <w:rsid w:val="00EF4FDA"/>
    <w:rsid w:val="00EF52EB"/>
    <w:rsid w:val="00EF53A0"/>
    <w:rsid w:val="00EF53FF"/>
    <w:rsid w:val="00EF55D7"/>
    <w:rsid w:val="00EF577D"/>
    <w:rsid w:val="00EF57E8"/>
    <w:rsid w:val="00EF5E4C"/>
    <w:rsid w:val="00EF5E96"/>
    <w:rsid w:val="00EF5F61"/>
    <w:rsid w:val="00EF65A0"/>
    <w:rsid w:val="00EF666C"/>
    <w:rsid w:val="00EF6B3F"/>
    <w:rsid w:val="00EF6E72"/>
    <w:rsid w:val="00EF71BD"/>
    <w:rsid w:val="00EF730F"/>
    <w:rsid w:val="00EF73DF"/>
    <w:rsid w:val="00EF74A1"/>
    <w:rsid w:val="00EF7B95"/>
    <w:rsid w:val="00EF7C81"/>
    <w:rsid w:val="00EF7C9C"/>
    <w:rsid w:val="00EF7D36"/>
    <w:rsid w:val="00EF7D4D"/>
    <w:rsid w:val="00EF7DFF"/>
    <w:rsid w:val="00F00087"/>
    <w:rsid w:val="00F00497"/>
    <w:rsid w:val="00F0063E"/>
    <w:rsid w:val="00F0070B"/>
    <w:rsid w:val="00F00B18"/>
    <w:rsid w:val="00F00DB8"/>
    <w:rsid w:val="00F01344"/>
    <w:rsid w:val="00F014ED"/>
    <w:rsid w:val="00F0164F"/>
    <w:rsid w:val="00F016AD"/>
    <w:rsid w:val="00F01D62"/>
    <w:rsid w:val="00F020F3"/>
    <w:rsid w:val="00F02319"/>
    <w:rsid w:val="00F027A1"/>
    <w:rsid w:val="00F028AD"/>
    <w:rsid w:val="00F02C6D"/>
    <w:rsid w:val="00F02F1A"/>
    <w:rsid w:val="00F0340B"/>
    <w:rsid w:val="00F037BD"/>
    <w:rsid w:val="00F03CE3"/>
    <w:rsid w:val="00F03E94"/>
    <w:rsid w:val="00F04317"/>
    <w:rsid w:val="00F04570"/>
    <w:rsid w:val="00F046A5"/>
    <w:rsid w:val="00F04927"/>
    <w:rsid w:val="00F04B6B"/>
    <w:rsid w:val="00F04D96"/>
    <w:rsid w:val="00F05518"/>
    <w:rsid w:val="00F056DB"/>
    <w:rsid w:val="00F057AC"/>
    <w:rsid w:val="00F05B25"/>
    <w:rsid w:val="00F05F55"/>
    <w:rsid w:val="00F060EE"/>
    <w:rsid w:val="00F0644B"/>
    <w:rsid w:val="00F066B2"/>
    <w:rsid w:val="00F067A9"/>
    <w:rsid w:val="00F06A98"/>
    <w:rsid w:val="00F06AF0"/>
    <w:rsid w:val="00F06C98"/>
    <w:rsid w:val="00F06F95"/>
    <w:rsid w:val="00F0708B"/>
    <w:rsid w:val="00F07098"/>
    <w:rsid w:val="00F07228"/>
    <w:rsid w:val="00F07276"/>
    <w:rsid w:val="00F076BE"/>
    <w:rsid w:val="00F077D8"/>
    <w:rsid w:val="00F07990"/>
    <w:rsid w:val="00F079E7"/>
    <w:rsid w:val="00F07DA1"/>
    <w:rsid w:val="00F07E6F"/>
    <w:rsid w:val="00F100D2"/>
    <w:rsid w:val="00F1018A"/>
    <w:rsid w:val="00F103E3"/>
    <w:rsid w:val="00F104BD"/>
    <w:rsid w:val="00F10580"/>
    <w:rsid w:val="00F10831"/>
    <w:rsid w:val="00F10B48"/>
    <w:rsid w:val="00F10C8C"/>
    <w:rsid w:val="00F111A1"/>
    <w:rsid w:val="00F11230"/>
    <w:rsid w:val="00F11369"/>
    <w:rsid w:val="00F114F3"/>
    <w:rsid w:val="00F115D0"/>
    <w:rsid w:val="00F11974"/>
    <w:rsid w:val="00F11A89"/>
    <w:rsid w:val="00F11CD4"/>
    <w:rsid w:val="00F11F56"/>
    <w:rsid w:val="00F12308"/>
    <w:rsid w:val="00F12588"/>
    <w:rsid w:val="00F12637"/>
    <w:rsid w:val="00F12F1A"/>
    <w:rsid w:val="00F12FD9"/>
    <w:rsid w:val="00F134AC"/>
    <w:rsid w:val="00F13D0D"/>
    <w:rsid w:val="00F13DE7"/>
    <w:rsid w:val="00F140E4"/>
    <w:rsid w:val="00F147D8"/>
    <w:rsid w:val="00F14804"/>
    <w:rsid w:val="00F1482A"/>
    <w:rsid w:val="00F149A3"/>
    <w:rsid w:val="00F14BC5"/>
    <w:rsid w:val="00F14E79"/>
    <w:rsid w:val="00F14F91"/>
    <w:rsid w:val="00F150DE"/>
    <w:rsid w:val="00F151F7"/>
    <w:rsid w:val="00F152F9"/>
    <w:rsid w:val="00F1557E"/>
    <w:rsid w:val="00F15B15"/>
    <w:rsid w:val="00F15E22"/>
    <w:rsid w:val="00F15FE9"/>
    <w:rsid w:val="00F1616C"/>
    <w:rsid w:val="00F161C6"/>
    <w:rsid w:val="00F16432"/>
    <w:rsid w:val="00F164B7"/>
    <w:rsid w:val="00F1668C"/>
    <w:rsid w:val="00F166CB"/>
    <w:rsid w:val="00F16754"/>
    <w:rsid w:val="00F1677F"/>
    <w:rsid w:val="00F168DE"/>
    <w:rsid w:val="00F16971"/>
    <w:rsid w:val="00F1710D"/>
    <w:rsid w:val="00F171BB"/>
    <w:rsid w:val="00F17363"/>
    <w:rsid w:val="00F17792"/>
    <w:rsid w:val="00F17D8A"/>
    <w:rsid w:val="00F20063"/>
    <w:rsid w:val="00F204FF"/>
    <w:rsid w:val="00F205E3"/>
    <w:rsid w:val="00F20C2F"/>
    <w:rsid w:val="00F20DAA"/>
    <w:rsid w:val="00F210C7"/>
    <w:rsid w:val="00F2111E"/>
    <w:rsid w:val="00F21130"/>
    <w:rsid w:val="00F218E4"/>
    <w:rsid w:val="00F21DA3"/>
    <w:rsid w:val="00F21DC0"/>
    <w:rsid w:val="00F21E2B"/>
    <w:rsid w:val="00F21E44"/>
    <w:rsid w:val="00F21ED1"/>
    <w:rsid w:val="00F220FF"/>
    <w:rsid w:val="00F22262"/>
    <w:rsid w:val="00F22646"/>
    <w:rsid w:val="00F22697"/>
    <w:rsid w:val="00F22A16"/>
    <w:rsid w:val="00F22A17"/>
    <w:rsid w:val="00F23072"/>
    <w:rsid w:val="00F2311E"/>
    <w:rsid w:val="00F231BC"/>
    <w:rsid w:val="00F233BC"/>
    <w:rsid w:val="00F23429"/>
    <w:rsid w:val="00F235DE"/>
    <w:rsid w:val="00F23926"/>
    <w:rsid w:val="00F23B9C"/>
    <w:rsid w:val="00F23C92"/>
    <w:rsid w:val="00F24037"/>
    <w:rsid w:val="00F241B9"/>
    <w:rsid w:val="00F24301"/>
    <w:rsid w:val="00F24352"/>
    <w:rsid w:val="00F247C4"/>
    <w:rsid w:val="00F249A2"/>
    <w:rsid w:val="00F24BD9"/>
    <w:rsid w:val="00F24C20"/>
    <w:rsid w:val="00F24CDA"/>
    <w:rsid w:val="00F24F1F"/>
    <w:rsid w:val="00F24FF3"/>
    <w:rsid w:val="00F2512A"/>
    <w:rsid w:val="00F251DD"/>
    <w:rsid w:val="00F25344"/>
    <w:rsid w:val="00F253C9"/>
    <w:rsid w:val="00F25620"/>
    <w:rsid w:val="00F2573B"/>
    <w:rsid w:val="00F25770"/>
    <w:rsid w:val="00F25999"/>
    <w:rsid w:val="00F25BA7"/>
    <w:rsid w:val="00F25E4C"/>
    <w:rsid w:val="00F263CD"/>
    <w:rsid w:val="00F264C1"/>
    <w:rsid w:val="00F26667"/>
    <w:rsid w:val="00F268C2"/>
    <w:rsid w:val="00F26A51"/>
    <w:rsid w:val="00F26AA4"/>
    <w:rsid w:val="00F26E11"/>
    <w:rsid w:val="00F27039"/>
    <w:rsid w:val="00F2717F"/>
    <w:rsid w:val="00F2736C"/>
    <w:rsid w:val="00F2745E"/>
    <w:rsid w:val="00F275E8"/>
    <w:rsid w:val="00F27A2C"/>
    <w:rsid w:val="00F27B9B"/>
    <w:rsid w:val="00F27BF7"/>
    <w:rsid w:val="00F27C8C"/>
    <w:rsid w:val="00F27CF8"/>
    <w:rsid w:val="00F30250"/>
    <w:rsid w:val="00F3065B"/>
    <w:rsid w:val="00F306EF"/>
    <w:rsid w:val="00F306F5"/>
    <w:rsid w:val="00F30773"/>
    <w:rsid w:val="00F30820"/>
    <w:rsid w:val="00F30A50"/>
    <w:rsid w:val="00F30C7E"/>
    <w:rsid w:val="00F30DC9"/>
    <w:rsid w:val="00F30E88"/>
    <w:rsid w:val="00F30EC5"/>
    <w:rsid w:val="00F30F7D"/>
    <w:rsid w:val="00F30FE1"/>
    <w:rsid w:val="00F3108E"/>
    <w:rsid w:val="00F31096"/>
    <w:rsid w:val="00F312AB"/>
    <w:rsid w:val="00F314C9"/>
    <w:rsid w:val="00F31549"/>
    <w:rsid w:val="00F3177B"/>
    <w:rsid w:val="00F318E2"/>
    <w:rsid w:val="00F31BC3"/>
    <w:rsid w:val="00F31C02"/>
    <w:rsid w:val="00F31EEF"/>
    <w:rsid w:val="00F31F1F"/>
    <w:rsid w:val="00F32052"/>
    <w:rsid w:val="00F320CA"/>
    <w:rsid w:val="00F32365"/>
    <w:rsid w:val="00F323A6"/>
    <w:rsid w:val="00F32900"/>
    <w:rsid w:val="00F32D2F"/>
    <w:rsid w:val="00F32E1E"/>
    <w:rsid w:val="00F32E54"/>
    <w:rsid w:val="00F3311F"/>
    <w:rsid w:val="00F33359"/>
    <w:rsid w:val="00F335A1"/>
    <w:rsid w:val="00F336D0"/>
    <w:rsid w:val="00F33893"/>
    <w:rsid w:val="00F339CA"/>
    <w:rsid w:val="00F33D09"/>
    <w:rsid w:val="00F34218"/>
    <w:rsid w:val="00F34290"/>
    <w:rsid w:val="00F3429D"/>
    <w:rsid w:val="00F3483E"/>
    <w:rsid w:val="00F34B06"/>
    <w:rsid w:val="00F34B73"/>
    <w:rsid w:val="00F34D0E"/>
    <w:rsid w:val="00F3518C"/>
    <w:rsid w:val="00F35509"/>
    <w:rsid w:val="00F355EA"/>
    <w:rsid w:val="00F35660"/>
    <w:rsid w:val="00F35745"/>
    <w:rsid w:val="00F357F7"/>
    <w:rsid w:val="00F3586D"/>
    <w:rsid w:val="00F358DA"/>
    <w:rsid w:val="00F358DD"/>
    <w:rsid w:val="00F3594D"/>
    <w:rsid w:val="00F35DFF"/>
    <w:rsid w:val="00F366F8"/>
    <w:rsid w:val="00F36A03"/>
    <w:rsid w:val="00F36B9A"/>
    <w:rsid w:val="00F37002"/>
    <w:rsid w:val="00F374A6"/>
    <w:rsid w:val="00F375E9"/>
    <w:rsid w:val="00F375EE"/>
    <w:rsid w:val="00F37771"/>
    <w:rsid w:val="00F3783E"/>
    <w:rsid w:val="00F37B6E"/>
    <w:rsid w:val="00F37EBC"/>
    <w:rsid w:val="00F37EF7"/>
    <w:rsid w:val="00F37F6C"/>
    <w:rsid w:val="00F404B2"/>
    <w:rsid w:val="00F4068A"/>
    <w:rsid w:val="00F4071D"/>
    <w:rsid w:val="00F40A17"/>
    <w:rsid w:val="00F40C76"/>
    <w:rsid w:val="00F40C95"/>
    <w:rsid w:val="00F40F69"/>
    <w:rsid w:val="00F4102C"/>
    <w:rsid w:val="00F4166F"/>
    <w:rsid w:val="00F41B59"/>
    <w:rsid w:val="00F41CB1"/>
    <w:rsid w:val="00F41F51"/>
    <w:rsid w:val="00F422B9"/>
    <w:rsid w:val="00F42362"/>
    <w:rsid w:val="00F42E1F"/>
    <w:rsid w:val="00F42E78"/>
    <w:rsid w:val="00F42EC2"/>
    <w:rsid w:val="00F434B9"/>
    <w:rsid w:val="00F438D4"/>
    <w:rsid w:val="00F43972"/>
    <w:rsid w:val="00F43AD0"/>
    <w:rsid w:val="00F441F8"/>
    <w:rsid w:val="00F443BD"/>
    <w:rsid w:val="00F44607"/>
    <w:rsid w:val="00F449B2"/>
    <w:rsid w:val="00F44AA4"/>
    <w:rsid w:val="00F44B4F"/>
    <w:rsid w:val="00F44DA5"/>
    <w:rsid w:val="00F451C3"/>
    <w:rsid w:val="00F452AB"/>
    <w:rsid w:val="00F4536C"/>
    <w:rsid w:val="00F45661"/>
    <w:rsid w:val="00F45ADA"/>
    <w:rsid w:val="00F45FAC"/>
    <w:rsid w:val="00F46109"/>
    <w:rsid w:val="00F4641C"/>
    <w:rsid w:val="00F465C9"/>
    <w:rsid w:val="00F46612"/>
    <w:rsid w:val="00F473B8"/>
    <w:rsid w:val="00F4742B"/>
    <w:rsid w:val="00F47445"/>
    <w:rsid w:val="00F4787F"/>
    <w:rsid w:val="00F4791D"/>
    <w:rsid w:val="00F47C77"/>
    <w:rsid w:val="00F47D9B"/>
    <w:rsid w:val="00F50442"/>
    <w:rsid w:val="00F50562"/>
    <w:rsid w:val="00F505AB"/>
    <w:rsid w:val="00F507BA"/>
    <w:rsid w:val="00F50A1F"/>
    <w:rsid w:val="00F50A67"/>
    <w:rsid w:val="00F50B27"/>
    <w:rsid w:val="00F50ED6"/>
    <w:rsid w:val="00F50EDC"/>
    <w:rsid w:val="00F50F47"/>
    <w:rsid w:val="00F51110"/>
    <w:rsid w:val="00F51290"/>
    <w:rsid w:val="00F517C0"/>
    <w:rsid w:val="00F519CB"/>
    <w:rsid w:val="00F51A32"/>
    <w:rsid w:val="00F51B51"/>
    <w:rsid w:val="00F51E03"/>
    <w:rsid w:val="00F51EBD"/>
    <w:rsid w:val="00F51F01"/>
    <w:rsid w:val="00F5210F"/>
    <w:rsid w:val="00F52114"/>
    <w:rsid w:val="00F525BE"/>
    <w:rsid w:val="00F52649"/>
    <w:rsid w:val="00F5282A"/>
    <w:rsid w:val="00F52B7B"/>
    <w:rsid w:val="00F52E3A"/>
    <w:rsid w:val="00F52F8A"/>
    <w:rsid w:val="00F52FA6"/>
    <w:rsid w:val="00F53233"/>
    <w:rsid w:val="00F532DD"/>
    <w:rsid w:val="00F532DF"/>
    <w:rsid w:val="00F5341B"/>
    <w:rsid w:val="00F53985"/>
    <w:rsid w:val="00F53BAE"/>
    <w:rsid w:val="00F53D59"/>
    <w:rsid w:val="00F53DFD"/>
    <w:rsid w:val="00F540FC"/>
    <w:rsid w:val="00F54487"/>
    <w:rsid w:val="00F54981"/>
    <w:rsid w:val="00F54A3D"/>
    <w:rsid w:val="00F54D4A"/>
    <w:rsid w:val="00F54DCF"/>
    <w:rsid w:val="00F54E20"/>
    <w:rsid w:val="00F54E7D"/>
    <w:rsid w:val="00F54F5A"/>
    <w:rsid w:val="00F55006"/>
    <w:rsid w:val="00F55184"/>
    <w:rsid w:val="00F556A5"/>
    <w:rsid w:val="00F55B8D"/>
    <w:rsid w:val="00F55CA7"/>
    <w:rsid w:val="00F56106"/>
    <w:rsid w:val="00F561CE"/>
    <w:rsid w:val="00F56696"/>
    <w:rsid w:val="00F5672D"/>
    <w:rsid w:val="00F56797"/>
    <w:rsid w:val="00F567E6"/>
    <w:rsid w:val="00F56AAA"/>
    <w:rsid w:val="00F56E92"/>
    <w:rsid w:val="00F56EEA"/>
    <w:rsid w:val="00F571F2"/>
    <w:rsid w:val="00F5721C"/>
    <w:rsid w:val="00F573A3"/>
    <w:rsid w:val="00F573C0"/>
    <w:rsid w:val="00F57616"/>
    <w:rsid w:val="00F5769A"/>
    <w:rsid w:val="00F5784E"/>
    <w:rsid w:val="00F578B5"/>
    <w:rsid w:val="00F57D5F"/>
    <w:rsid w:val="00F57F7D"/>
    <w:rsid w:val="00F60054"/>
    <w:rsid w:val="00F60154"/>
    <w:rsid w:val="00F60242"/>
    <w:rsid w:val="00F60633"/>
    <w:rsid w:val="00F60EDA"/>
    <w:rsid w:val="00F613C9"/>
    <w:rsid w:val="00F61755"/>
    <w:rsid w:val="00F6196E"/>
    <w:rsid w:val="00F61D08"/>
    <w:rsid w:val="00F61DE1"/>
    <w:rsid w:val="00F61FA9"/>
    <w:rsid w:val="00F62146"/>
    <w:rsid w:val="00F62506"/>
    <w:rsid w:val="00F62648"/>
    <w:rsid w:val="00F6283E"/>
    <w:rsid w:val="00F62D23"/>
    <w:rsid w:val="00F634A0"/>
    <w:rsid w:val="00F634C1"/>
    <w:rsid w:val="00F636E7"/>
    <w:rsid w:val="00F6380B"/>
    <w:rsid w:val="00F64351"/>
    <w:rsid w:val="00F64522"/>
    <w:rsid w:val="00F646B7"/>
    <w:rsid w:val="00F64A48"/>
    <w:rsid w:val="00F64BF5"/>
    <w:rsid w:val="00F64CAE"/>
    <w:rsid w:val="00F64D79"/>
    <w:rsid w:val="00F64E27"/>
    <w:rsid w:val="00F650C9"/>
    <w:rsid w:val="00F6522A"/>
    <w:rsid w:val="00F65288"/>
    <w:rsid w:val="00F6551F"/>
    <w:rsid w:val="00F65D0A"/>
    <w:rsid w:val="00F65E17"/>
    <w:rsid w:val="00F65EB3"/>
    <w:rsid w:val="00F65FD4"/>
    <w:rsid w:val="00F66051"/>
    <w:rsid w:val="00F660E3"/>
    <w:rsid w:val="00F662D9"/>
    <w:rsid w:val="00F663C4"/>
    <w:rsid w:val="00F66739"/>
    <w:rsid w:val="00F66830"/>
    <w:rsid w:val="00F66C93"/>
    <w:rsid w:val="00F66E5D"/>
    <w:rsid w:val="00F66E9D"/>
    <w:rsid w:val="00F66FD7"/>
    <w:rsid w:val="00F670A1"/>
    <w:rsid w:val="00F6729A"/>
    <w:rsid w:val="00F67503"/>
    <w:rsid w:val="00F676D6"/>
    <w:rsid w:val="00F67A4D"/>
    <w:rsid w:val="00F67A62"/>
    <w:rsid w:val="00F7012F"/>
    <w:rsid w:val="00F704F8"/>
    <w:rsid w:val="00F708A1"/>
    <w:rsid w:val="00F709DC"/>
    <w:rsid w:val="00F70CE4"/>
    <w:rsid w:val="00F70CEC"/>
    <w:rsid w:val="00F70DDD"/>
    <w:rsid w:val="00F70E69"/>
    <w:rsid w:val="00F7103F"/>
    <w:rsid w:val="00F71414"/>
    <w:rsid w:val="00F71422"/>
    <w:rsid w:val="00F7178B"/>
    <w:rsid w:val="00F71A8E"/>
    <w:rsid w:val="00F72125"/>
    <w:rsid w:val="00F722FD"/>
    <w:rsid w:val="00F72464"/>
    <w:rsid w:val="00F72532"/>
    <w:rsid w:val="00F72889"/>
    <w:rsid w:val="00F72B52"/>
    <w:rsid w:val="00F72F53"/>
    <w:rsid w:val="00F72FC3"/>
    <w:rsid w:val="00F73404"/>
    <w:rsid w:val="00F73438"/>
    <w:rsid w:val="00F7352F"/>
    <w:rsid w:val="00F736A9"/>
    <w:rsid w:val="00F7394B"/>
    <w:rsid w:val="00F73A3B"/>
    <w:rsid w:val="00F73FF5"/>
    <w:rsid w:val="00F74046"/>
    <w:rsid w:val="00F740AC"/>
    <w:rsid w:val="00F74123"/>
    <w:rsid w:val="00F74143"/>
    <w:rsid w:val="00F74352"/>
    <w:rsid w:val="00F7444B"/>
    <w:rsid w:val="00F7464C"/>
    <w:rsid w:val="00F748CC"/>
    <w:rsid w:val="00F74909"/>
    <w:rsid w:val="00F74C2E"/>
    <w:rsid w:val="00F75CAA"/>
    <w:rsid w:val="00F75D35"/>
    <w:rsid w:val="00F75E30"/>
    <w:rsid w:val="00F76276"/>
    <w:rsid w:val="00F76AC0"/>
    <w:rsid w:val="00F76E4E"/>
    <w:rsid w:val="00F7763A"/>
    <w:rsid w:val="00F77795"/>
    <w:rsid w:val="00F778FB"/>
    <w:rsid w:val="00F8003C"/>
    <w:rsid w:val="00F80219"/>
    <w:rsid w:val="00F8031A"/>
    <w:rsid w:val="00F80357"/>
    <w:rsid w:val="00F80379"/>
    <w:rsid w:val="00F80CE9"/>
    <w:rsid w:val="00F80D9E"/>
    <w:rsid w:val="00F81220"/>
    <w:rsid w:val="00F81500"/>
    <w:rsid w:val="00F81642"/>
    <w:rsid w:val="00F816B8"/>
    <w:rsid w:val="00F81819"/>
    <w:rsid w:val="00F81A04"/>
    <w:rsid w:val="00F81FF4"/>
    <w:rsid w:val="00F824A3"/>
    <w:rsid w:val="00F82657"/>
    <w:rsid w:val="00F826D7"/>
    <w:rsid w:val="00F827A1"/>
    <w:rsid w:val="00F829F5"/>
    <w:rsid w:val="00F82E5A"/>
    <w:rsid w:val="00F8345B"/>
    <w:rsid w:val="00F83A40"/>
    <w:rsid w:val="00F83A86"/>
    <w:rsid w:val="00F83AA5"/>
    <w:rsid w:val="00F83BA0"/>
    <w:rsid w:val="00F83C27"/>
    <w:rsid w:val="00F83D87"/>
    <w:rsid w:val="00F83ECF"/>
    <w:rsid w:val="00F841B6"/>
    <w:rsid w:val="00F84482"/>
    <w:rsid w:val="00F847C1"/>
    <w:rsid w:val="00F84A4F"/>
    <w:rsid w:val="00F84BC5"/>
    <w:rsid w:val="00F84D5B"/>
    <w:rsid w:val="00F84E22"/>
    <w:rsid w:val="00F8547F"/>
    <w:rsid w:val="00F85A50"/>
    <w:rsid w:val="00F85B09"/>
    <w:rsid w:val="00F85F0C"/>
    <w:rsid w:val="00F860A9"/>
    <w:rsid w:val="00F8677B"/>
    <w:rsid w:val="00F8694A"/>
    <w:rsid w:val="00F86AAB"/>
    <w:rsid w:val="00F86F2A"/>
    <w:rsid w:val="00F86F75"/>
    <w:rsid w:val="00F86FAD"/>
    <w:rsid w:val="00F871CC"/>
    <w:rsid w:val="00F872C0"/>
    <w:rsid w:val="00F87600"/>
    <w:rsid w:val="00F87691"/>
    <w:rsid w:val="00F8776B"/>
    <w:rsid w:val="00F87A3B"/>
    <w:rsid w:val="00F87C6F"/>
    <w:rsid w:val="00F87D4F"/>
    <w:rsid w:val="00F87DB8"/>
    <w:rsid w:val="00F90575"/>
    <w:rsid w:val="00F906BE"/>
    <w:rsid w:val="00F9074B"/>
    <w:rsid w:val="00F909CA"/>
    <w:rsid w:val="00F90AEE"/>
    <w:rsid w:val="00F90AF4"/>
    <w:rsid w:val="00F90D7C"/>
    <w:rsid w:val="00F91064"/>
    <w:rsid w:val="00F91267"/>
    <w:rsid w:val="00F91451"/>
    <w:rsid w:val="00F91811"/>
    <w:rsid w:val="00F91A19"/>
    <w:rsid w:val="00F91B12"/>
    <w:rsid w:val="00F91C4F"/>
    <w:rsid w:val="00F91EE1"/>
    <w:rsid w:val="00F9243D"/>
    <w:rsid w:val="00F92569"/>
    <w:rsid w:val="00F925AB"/>
    <w:rsid w:val="00F92E14"/>
    <w:rsid w:val="00F9302D"/>
    <w:rsid w:val="00F9339C"/>
    <w:rsid w:val="00F9343C"/>
    <w:rsid w:val="00F93447"/>
    <w:rsid w:val="00F935BB"/>
    <w:rsid w:val="00F93B55"/>
    <w:rsid w:val="00F93D88"/>
    <w:rsid w:val="00F9404B"/>
    <w:rsid w:val="00F941BF"/>
    <w:rsid w:val="00F942B3"/>
    <w:rsid w:val="00F94552"/>
    <w:rsid w:val="00F9471F"/>
    <w:rsid w:val="00F94A58"/>
    <w:rsid w:val="00F94E4F"/>
    <w:rsid w:val="00F95449"/>
    <w:rsid w:val="00F95B47"/>
    <w:rsid w:val="00F95E74"/>
    <w:rsid w:val="00F95F5C"/>
    <w:rsid w:val="00F95F69"/>
    <w:rsid w:val="00F965E1"/>
    <w:rsid w:val="00F96B5C"/>
    <w:rsid w:val="00F9714F"/>
    <w:rsid w:val="00F971E8"/>
    <w:rsid w:val="00F97307"/>
    <w:rsid w:val="00F973E0"/>
    <w:rsid w:val="00F97495"/>
    <w:rsid w:val="00F974BC"/>
    <w:rsid w:val="00F97AA3"/>
    <w:rsid w:val="00F97E6F"/>
    <w:rsid w:val="00F97EEE"/>
    <w:rsid w:val="00F9E49E"/>
    <w:rsid w:val="00FA04E7"/>
    <w:rsid w:val="00FA071A"/>
    <w:rsid w:val="00FA0925"/>
    <w:rsid w:val="00FA09EF"/>
    <w:rsid w:val="00FA0BFD"/>
    <w:rsid w:val="00FA0C65"/>
    <w:rsid w:val="00FA1155"/>
    <w:rsid w:val="00FA1434"/>
    <w:rsid w:val="00FA1483"/>
    <w:rsid w:val="00FA175A"/>
    <w:rsid w:val="00FA1B7B"/>
    <w:rsid w:val="00FA1BAF"/>
    <w:rsid w:val="00FA2454"/>
    <w:rsid w:val="00FA24AF"/>
    <w:rsid w:val="00FA25CE"/>
    <w:rsid w:val="00FA25F3"/>
    <w:rsid w:val="00FA2805"/>
    <w:rsid w:val="00FA295C"/>
    <w:rsid w:val="00FA2CD2"/>
    <w:rsid w:val="00FA2CF2"/>
    <w:rsid w:val="00FA2EF2"/>
    <w:rsid w:val="00FA2FDD"/>
    <w:rsid w:val="00FA32A9"/>
    <w:rsid w:val="00FA34B7"/>
    <w:rsid w:val="00FA3B57"/>
    <w:rsid w:val="00FA3E24"/>
    <w:rsid w:val="00FA3F1B"/>
    <w:rsid w:val="00FA3F37"/>
    <w:rsid w:val="00FA4123"/>
    <w:rsid w:val="00FA42E0"/>
    <w:rsid w:val="00FA4512"/>
    <w:rsid w:val="00FA4780"/>
    <w:rsid w:val="00FA47B1"/>
    <w:rsid w:val="00FA48DE"/>
    <w:rsid w:val="00FA48F1"/>
    <w:rsid w:val="00FA49C6"/>
    <w:rsid w:val="00FA4E4A"/>
    <w:rsid w:val="00FA50AA"/>
    <w:rsid w:val="00FA523F"/>
    <w:rsid w:val="00FA5ADD"/>
    <w:rsid w:val="00FA5D73"/>
    <w:rsid w:val="00FA6A42"/>
    <w:rsid w:val="00FA6B30"/>
    <w:rsid w:val="00FA6B3C"/>
    <w:rsid w:val="00FA6FAC"/>
    <w:rsid w:val="00FA708F"/>
    <w:rsid w:val="00FA728D"/>
    <w:rsid w:val="00FA742C"/>
    <w:rsid w:val="00FA763F"/>
    <w:rsid w:val="00FA78F9"/>
    <w:rsid w:val="00FA790D"/>
    <w:rsid w:val="00FA7D19"/>
    <w:rsid w:val="00FB03CD"/>
    <w:rsid w:val="00FB06F7"/>
    <w:rsid w:val="00FB09F2"/>
    <w:rsid w:val="00FB0A83"/>
    <w:rsid w:val="00FB0D56"/>
    <w:rsid w:val="00FB0D64"/>
    <w:rsid w:val="00FB0E54"/>
    <w:rsid w:val="00FB1512"/>
    <w:rsid w:val="00FB1540"/>
    <w:rsid w:val="00FB1568"/>
    <w:rsid w:val="00FB1770"/>
    <w:rsid w:val="00FB17B3"/>
    <w:rsid w:val="00FB17FD"/>
    <w:rsid w:val="00FB1A0D"/>
    <w:rsid w:val="00FB1AEA"/>
    <w:rsid w:val="00FB1D21"/>
    <w:rsid w:val="00FB1E1E"/>
    <w:rsid w:val="00FB1E7F"/>
    <w:rsid w:val="00FB21BE"/>
    <w:rsid w:val="00FB2D0D"/>
    <w:rsid w:val="00FB2E8C"/>
    <w:rsid w:val="00FB2FF3"/>
    <w:rsid w:val="00FB3044"/>
    <w:rsid w:val="00FB3066"/>
    <w:rsid w:val="00FB33C3"/>
    <w:rsid w:val="00FB33D6"/>
    <w:rsid w:val="00FB3444"/>
    <w:rsid w:val="00FB39D9"/>
    <w:rsid w:val="00FB4053"/>
    <w:rsid w:val="00FB4721"/>
    <w:rsid w:val="00FB483D"/>
    <w:rsid w:val="00FB4D6F"/>
    <w:rsid w:val="00FB4F23"/>
    <w:rsid w:val="00FB534A"/>
    <w:rsid w:val="00FB53F1"/>
    <w:rsid w:val="00FB5499"/>
    <w:rsid w:val="00FB5698"/>
    <w:rsid w:val="00FB5B0E"/>
    <w:rsid w:val="00FB5F14"/>
    <w:rsid w:val="00FB6B5F"/>
    <w:rsid w:val="00FB6BA5"/>
    <w:rsid w:val="00FB70B8"/>
    <w:rsid w:val="00FB7468"/>
    <w:rsid w:val="00FB74CA"/>
    <w:rsid w:val="00FB7546"/>
    <w:rsid w:val="00FB7620"/>
    <w:rsid w:val="00FB78C9"/>
    <w:rsid w:val="00FB7AF7"/>
    <w:rsid w:val="00FC0027"/>
    <w:rsid w:val="00FC0041"/>
    <w:rsid w:val="00FC062D"/>
    <w:rsid w:val="00FC076C"/>
    <w:rsid w:val="00FC087F"/>
    <w:rsid w:val="00FC091B"/>
    <w:rsid w:val="00FC0E2A"/>
    <w:rsid w:val="00FC117F"/>
    <w:rsid w:val="00FC11A1"/>
    <w:rsid w:val="00FC12CF"/>
    <w:rsid w:val="00FC154C"/>
    <w:rsid w:val="00FC1BEF"/>
    <w:rsid w:val="00FC1C1D"/>
    <w:rsid w:val="00FC1CD6"/>
    <w:rsid w:val="00FC1F4D"/>
    <w:rsid w:val="00FC22B9"/>
    <w:rsid w:val="00FC22BB"/>
    <w:rsid w:val="00FC24A8"/>
    <w:rsid w:val="00FC26CB"/>
    <w:rsid w:val="00FC272E"/>
    <w:rsid w:val="00FC292A"/>
    <w:rsid w:val="00FC2AE9"/>
    <w:rsid w:val="00FC2B12"/>
    <w:rsid w:val="00FC2F6B"/>
    <w:rsid w:val="00FC2FB4"/>
    <w:rsid w:val="00FC30CB"/>
    <w:rsid w:val="00FC337B"/>
    <w:rsid w:val="00FC38D6"/>
    <w:rsid w:val="00FC3BD6"/>
    <w:rsid w:val="00FC4016"/>
    <w:rsid w:val="00FC41A8"/>
    <w:rsid w:val="00FC4250"/>
    <w:rsid w:val="00FC43C0"/>
    <w:rsid w:val="00FC4488"/>
    <w:rsid w:val="00FC45A4"/>
    <w:rsid w:val="00FC46D9"/>
    <w:rsid w:val="00FC497B"/>
    <w:rsid w:val="00FC4DB8"/>
    <w:rsid w:val="00FC4DEB"/>
    <w:rsid w:val="00FC5065"/>
    <w:rsid w:val="00FC5296"/>
    <w:rsid w:val="00FC58F6"/>
    <w:rsid w:val="00FC5B6E"/>
    <w:rsid w:val="00FC5BD8"/>
    <w:rsid w:val="00FC5D8C"/>
    <w:rsid w:val="00FC600C"/>
    <w:rsid w:val="00FC60E3"/>
    <w:rsid w:val="00FC613F"/>
    <w:rsid w:val="00FC6575"/>
    <w:rsid w:val="00FC6733"/>
    <w:rsid w:val="00FC6AF3"/>
    <w:rsid w:val="00FC6D54"/>
    <w:rsid w:val="00FC6ECC"/>
    <w:rsid w:val="00FC7015"/>
    <w:rsid w:val="00FC7091"/>
    <w:rsid w:val="00FC7252"/>
    <w:rsid w:val="00FC756F"/>
    <w:rsid w:val="00FC7591"/>
    <w:rsid w:val="00FC7A41"/>
    <w:rsid w:val="00FC7C3F"/>
    <w:rsid w:val="00FC7C51"/>
    <w:rsid w:val="00FC7E03"/>
    <w:rsid w:val="00FC7E98"/>
    <w:rsid w:val="00FC7FB0"/>
    <w:rsid w:val="00FD07BA"/>
    <w:rsid w:val="00FD07FE"/>
    <w:rsid w:val="00FD086C"/>
    <w:rsid w:val="00FD08D9"/>
    <w:rsid w:val="00FD0C3B"/>
    <w:rsid w:val="00FD1252"/>
    <w:rsid w:val="00FD13E1"/>
    <w:rsid w:val="00FD14AC"/>
    <w:rsid w:val="00FD14B0"/>
    <w:rsid w:val="00FD15DA"/>
    <w:rsid w:val="00FD1DB7"/>
    <w:rsid w:val="00FD1DFB"/>
    <w:rsid w:val="00FD1E3B"/>
    <w:rsid w:val="00FD1F2C"/>
    <w:rsid w:val="00FD1FFA"/>
    <w:rsid w:val="00FD27CA"/>
    <w:rsid w:val="00FD2895"/>
    <w:rsid w:val="00FD2949"/>
    <w:rsid w:val="00FD2DBB"/>
    <w:rsid w:val="00FD3114"/>
    <w:rsid w:val="00FD355F"/>
    <w:rsid w:val="00FD3660"/>
    <w:rsid w:val="00FD3697"/>
    <w:rsid w:val="00FD36F2"/>
    <w:rsid w:val="00FD3A44"/>
    <w:rsid w:val="00FD3AD2"/>
    <w:rsid w:val="00FD3BEE"/>
    <w:rsid w:val="00FD3F95"/>
    <w:rsid w:val="00FD41E7"/>
    <w:rsid w:val="00FD4686"/>
    <w:rsid w:val="00FD47F7"/>
    <w:rsid w:val="00FD4831"/>
    <w:rsid w:val="00FD4851"/>
    <w:rsid w:val="00FD48D7"/>
    <w:rsid w:val="00FD49CD"/>
    <w:rsid w:val="00FD4A1E"/>
    <w:rsid w:val="00FD4B71"/>
    <w:rsid w:val="00FD50B4"/>
    <w:rsid w:val="00FD52DF"/>
    <w:rsid w:val="00FD5685"/>
    <w:rsid w:val="00FD5B62"/>
    <w:rsid w:val="00FD5D2B"/>
    <w:rsid w:val="00FD5DD5"/>
    <w:rsid w:val="00FD5EA7"/>
    <w:rsid w:val="00FD5EF5"/>
    <w:rsid w:val="00FD6292"/>
    <w:rsid w:val="00FD62C2"/>
    <w:rsid w:val="00FD62E8"/>
    <w:rsid w:val="00FD6444"/>
    <w:rsid w:val="00FD65A1"/>
    <w:rsid w:val="00FD65B5"/>
    <w:rsid w:val="00FD6712"/>
    <w:rsid w:val="00FD6864"/>
    <w:rsid w:val="00FD6AB5"/>
    <w:rsid w:val="00FD6C79"/>
    <w:rsid w:val="00FD7064"/>
    <w:rsid w:val="00FD7591"/>
    <w:rsid w:val="00FD7A15"/>
    <w:rsid w:val="00FE004F"/>
    <w:rsid w:val="00FE0065"/>
    <w:rsid w:val="00FE050C"/>
    <w:rsid w:val="00FE06E1"/>
    <w:rsid w:val="00FE0A4A"/>
    <w:rsid w:val="00FE0CEE"/>
    <w:rsid w:val="00FE0CF1"/>
    <w:rsid w:val="00FE0DAC"/>
    <w:rsid w:val="00FE0DC1"/>
    <w:rsid w:val="00FE0DEC"/>
    <w:rsid w:val="00FE1045"/>
    <w:rsid w:val="00FE151B"/>
    <w:rsid w:val="00FE156F"/>
    <w:rsid w:val="00FE15A0"/>
    <w:rsid w:val="00FE1726"/>
    <w:rsid w:val="00FE17FF"/>
    <w:rsid w:val="00FE180D"/>
    <w:rsid w:val="00FE1E89"/>
    <w:rsid w:val="00FE2060"/>
    <w:rsid w:val="00FE2526"/>
    <w:rsid w:val="00FE25B1"/>
    <w:rsid w:val="00FE2715"/>
    <w:rsid w:val="00FE3067"/>
    <w:rsid w:val="00FE3436"/>
    <w:rsid w:val="00FE3450"/>
    <w:rsid w:val="00FE3495"/>
    <w:rsid w:val="00FE34EF"/>
    <w:rsid w:val="00FE3517"/>
    <w:rsid w:val="00FE35CA"/>
    <w:rsid w:val="00FE364A"/>
    <w:rsid w:val="00FE37B3"/>
    <w:rsid w:val="00FE393B"/>
    <w:rsid w:val="00FE3A1F"/>
    <w:rsid w:val="00FE3A4D"/>
    <w:rsid w:val="00FE3CF8"/>
    <w:rsid w:val="00FE3E7B"/>
    <w:rsid w:val="00FE4217"/>
    <w:rsid w:val="00FE43DF"/>
    <w:rsid w:val="00FE490B"/>
    <w:rsid w:val="00FE4956"/>
    <w:rsid w:val="00FE49DB"/>
    <w:rsid w:val="00FE4D36"/>
    <w:rsid w:val="00FE4DB7"/>
    <w:rsid w:val="00FE4E28"/>
    <w:rsid w:val="00FE580F"/>
    <w:rsid w:val="00FE592D"/>
    <w:rsid w:val="00FE59B9"/>
    <w:rsid w:val="00FE5CE1"/>
    <w:rsid w:val="00FE6006"/>
    <w:rsid w:val="00FE603E"/>
    <w:rsid w:val="00FE607D"/>
    <w:rsid w:val="00FE6125"/>
    <w:rsid w:val="00FE6316"/>
    <w:rsid w:val="00FE6621"/>
    <w:rsid w:val="00FE6AE7"/>
    <w:rsid w:val="00FE6C2F"/>
    <w:rsid w:val="00FE6CA8"/>
    <w:rsid w:val="00FE6F30"/>
    <w:rsid w:val="00FE725A"/>
    <w:rsid w:val="00FE7418"/>
    <w:rsid w:val="00FE791B"/>
    <w:rsid w:val="00FE7F27"/>
    <w:rsid w:val="00FF00DD"/>
    <w:rsid w:val="00FF0811"/>
    <w:rsid w:val="00FF0B11"/>
    <w:rsid w:val="00FF0BE6"/>
    <w:rsid w:val="00FF0E68"/>
    <w:rsid w:val="00FF0EFF"/>
    <w:rsid w:val="00FF0FFA"/>
    <w:rsid w:val="00FF1379"/>
    <w:rsid w:val="00FF13BE"/>
    <w:rsid w:val="00FF1717"/>
    <w:rsid w:val="00FF1751"/>
    <w:rsid w:val="00FF186F"/>
    <w:rsid w:val="00FF1885"/>
    <w:rsid w:val="00FF19D0"/>
    <w:rsid w:val="00FF19EE"/>
    <w:rsid w:val="00FF1B40"/>
    <w:rsid w:val="00FF1C4D"/>
    <w:rsid w:val="00FF1E80"/>
    <w:rsid w:val="00FF218E"/>
    <w:rsid w:val="00FF251B"/>
    <w:rsid w:val="00FF25AD"/>
    <w:rsid w:val="00FF288D"/>
    <w:rsid w:val="00FF29A8"/>
    <w:rsid w:val="00FF2AB0"/>
    <w:rsid w:val="00FF2CF8"/>
    <w:rsid w:val="00FF2E8A"/>
    <w:rsid w:val="00FF3072"/>
    <w:rsid w:val="00FF332E"/>
    <w:rsid w:val="00FF343D"/>
    <w:rsid w:val="00FF379F"/>
    <w:rsid w:val="00FF37AA"/>
    <w:rsid w:val="00FF37E3"/>
    <w:rsid w:val="00FF3950"/>
    <w:rsid w:val="00FF3D8E"/>
    <w:rsid w:val="00FF3E80"/>
    <w:rsid w:val="00FF419F"/>
    <w:rsid w:val="00FF429A"/>
    <w:rsid w:val="00FF4627"/>
    <w:rsid w:val="00FF4753"/>
    <w:rsid w:val="00FF4E68"/>
    <w:rsid w:val="00FF5206"/>
    <w:rsid w:val="00FF5357"/>
    <w:rsid w:val="00FF5597"/>
    <w:rsid w:val="00FF567C"/>
    <w:rsid w:val="00FF57F7"/>
    <w:rsid w:val="00FF5812"/>
    <w:rsid w:val="00FF58B5"/>
    <w:rsid w:val="00FF5993"/>
    <w:rsid w:val="00FF5B7C"/>
    <w:rsid w:val="00FF5CD1"/>
    <w:rsid w:val="00FF5D5A"/>
    <w:rsid w:val="00FF624A"/>
    <w:rsid w:val="00FF6452"/>
    <w:rsid w:val="00FF6513"/>
    <w:rsid w:val="00FF6598"/>
    <w:rsid w:val="00FF6C70"/>
    <w:rsid w:val="00FF6E3E"/>
    <w:rsid w:val="00FF70C8"/>
    <w:rsid w:val="00FF7501"/>
    <w:rsid w:val="00FF750A"/>
    <w:rsid w:val="00FF7D87"/>
    <w:rsid w:val="00FF7E01"/>
    <w:rsid w:val="00FF7EDB"/>
    <w:rsid w:val="0103CB8E"/>
    <w:rsid w:val="015A935F"/>
    <w:rsid w:val="01A16CF1"/>
    <w:rsid w:val="022158E8"/>
    <w:rsid w:val="02287FD2"/>
    <w:rsid w:val="024FB6A4"/>
    <w:rsid w:val="0263B909"/>
    <w:rsid w:val="0264A1B4"/>
    <w:rsid w:val="0269C342"/>
    <w:rsid w:val="02892EBE"/>
    <w:rsid w:val="02BAA8AC"/>
    <w:rsid w:val="0364FEFC"/>
    <w:rsid w:val="037D83B8"/>
    <w:rsid w:val="0384E525"/>
    <w:rsid w:val="03A958A2"/>
    <w:rsid w:val="03DDF426"/>
    <w:rsid w:val="03EDF4D2"/>
    <w:rsid w:val="0403BD2A"/>
    <w:rsid w:val="0433A6CC"/>
    <w:rsid w:val="04589C58"/>
    <w:rsid w:val="0498A641"/>
    <w:rsid w:val="05B5B388"/>
    <w:rsid w:val="05C22528"/>
    <w:rsid w:val="05C99B4D"/>
    <w:rsid w:val="05CFCDDD"/>
    <w:rsid w:val="05F2C314"/>
    <w:rsid w:val="061485E6"/>
    <w:rsid w:val="063692DE"/>
    <w:rsid w:val="06444B5B"/>
    <w:rsid w:val="06663A8C"/>
    <w:rsid w:val="06665EED"/>
    <w:rsid w:val="0684A9C4"/>
    <w:rsid w:val="0699B6CD"/>
    <w:rsid w:val="06D2C6A3"/>
    <w:rsid w:val="073A6545"/>
    <w:rsid w:val="0763598E"/>
    <w:rsid w:val="0788D64E"/>
    <w:rsid w:val="07A1EFFB"/>
    <w:rsid w:val="07DF6666"/>
    <w:rsid w:val="07ED3808"/>
    <w:rsid w:val="081C78BE"/>
    <w:rsid w:val="081EAEB8"/>
    <w:rsid w:val="08434BD2"/>
    <w:rsid w:val="0855249C"/>
    <w:rsid w:val="085FA93E"/>
    <w:rsid w:val="0867ECDB"/>
    <w:rsid w:val="08D88F22"/>
    <w:rsid w:val="08F2C7B2"/>
    <w:rsid w:val="090E7EB8"/>
    <w:rsid w:val="0915141F"/>
    <w:rsid w:val="0965F484"/>
    <w:rsid w:val="099E2BE5"/>
    <w:rsid w:val="09E26E7A"/>
    <w:rsid w:val="0A11113A"/>
    <w:rsid w:val="0A1DEB7F"/>
    <w:rsid w:val="0A6905F9"/>
    <w:rsid w:val="0A69C012"/>
    <w:rsid w:val="0A6E3F75"/>
    <w:rsid w:val="0A83D0B5"/>
    <w:rsid w:val="0A93001C"/>
    <w:rsid w:val="0A97FDEF"/>
    <w:rsid w:val="0AB7AE14"/>
    <w:rsid w:val="0AB8F415"/>
    <w:rsid w:val="0ABB6990"/>
    <w:rsid w:val="0ABBC974"/>
    <w:rsid w:val="0AC33566"/>
    <w:rsid w:val="0AD4286E"/>
    <w:rsid w:val="0ADE93A9"/>
    <w:rsid w:val="0B195EFD"/>
    <w:rsid w:val="0B42450D"/>
    <w:rsid w:val="0B44BCE6"/>
    <w:rsid w:val="0B572F0F"/>
    <w:rsid w:val="0B57E052"/>
    <w:rsid w:val="0B7D1640"/>
    <w:rsid w:val="0BA331F8"/>
    <w:rsid w:val="0BBD3F49"/>
    <w:rsid w:val="0BE13CD6"/>
    <w:rsid w:val="0C5FCB7B"/>
    <w:rsid w:val="0C60F1EB"/>
    <w:rsid w:val="0C7221D2"/>
    <w:rsid w:val="0C79D84E"/>
    <w:rsid w:val="0C7EAF5B"/>
    <w:rsid w:val="0CA675BF"/>
    <w:rsid w:val="0CC1996E"/>
    <w:rsid w:val="0CD92C8A"/>
    <w:rsid w:val="0D19FBB3"/>
    <w:rsid w:val="0D3B8D97"/>
    <w:rsid w:val="0D40DCD2"/>
    <w:rsid w:val="0D444CD3"/>
    <w:rsid w:val="0D9A83D1"/>
    <w:rsid w:val="0D9BF729"/>
    <w:rsid w:val="0DA58305"/>
    <w:rsid w:val="0DAD8EE5"/>
    <w:rsid w:val="0DC64ACB"/>
    <w:rsid w:val="0DEDB101"/>
    <w:rsid w:val="0E0570FA"/>
    <w:rsid w:val="0E2708F4"/>
    <w:rsid w:val="0E2AEE75"/>
    <w:rsid w:val="0E499120"/>
    <w:rsid w:val="0E556114"/>
    <w:rsid w:val="0E5839A0"/>
    <w:rsid w:val="0E7776B1"/>
    <w:rsid w:val="0E879152"/>
    <w:rsid w:val="0EB8D420"/>
    <w:rsid w:val="0EC5939F"/>
    <w:rsid w:val="0ED43F28"/>
    <w:rsid w:val="0EF68A88"/>
    <w:rsid w:val="0F1DE54E"/>
    <w:rsid w:val="0F53F5EB"/>
    <w:rsid w:val="0F5EBA33"/>
    <w:rsid w:val="0F67DCCA"/>
    <w:rsid w:val="0F83175E"/>
    <w:rsid w:val="0FB38E41"/>
    <w:rsid w:val="0FB41572"/>
    <w:rsid w:val="0FCE23C6"/>
    <w:rsid w:val="10262A7D"/>
    <w:rsid w:val="10684D53"/>
    <w:rsid w:val="107D10ED"/>
    <w:rsid w:val="1088572D"/>
    <w:rsid w:val="10A35624"/>
    <w:rsid w:val="10DE2EEB"/>
    <w:rsid w:val="10E0B773"/>
    <w:rsid w:val="10FF152A"/>
    <w:rsid w:val="114E8837"/>
    <w:rsid w:val="11700C58"/>
    <w:rsid w:val="11A64E08"/>
    <w:rsid w:val="11CBE353"/>
    <w:rsid w:val="11DFE0DD"/>
    <w:rsid w:val="1264CCAE"/>
    <w:rsid w:val="126754E9"/>
    <w:rsid w:val="12BBFD37"/>
    <w:rsid w:val="1321AB73"/>
    <w:rsid w:val="1362CE33"/>
    <w:rsid w:val="13883042"/>
    <w:rsid w:val="13B227BF"/>
    <w:rsid w:val="13B32826"/>
    <w:rsid w:val="13F6291A"/>
    <w:rsid w:val="13FF45AD"/>
    <w:rsid w:val="142F9C5C"/>
    <w:rsid w:val="14851096"/>
    <w:rsid w:val="14BB0E50"/>
    <w:rsid w:val="14C129D0"/>
    <w:rsid w:val="14DDE2AA"/>
    <w:rsid w:val="1527CDD4"/>
    <w:rsid w:val="15411965"/>
    <w:rsid w:val="15B08656"/>
    <w:rsid w:val="15FC5C9C"/>
    <w:rsid w:val="15FD08B1"/>
    <w:rsid w:val="160D2294"/>
    <w:rsid w:val="162E37A6"/>
    <w:rsid w:val="1655AC46"/>
    <w:rsid w:val="168FF925"/>
    <w:rsid w:val="1699DE8C"/>
    <w:rsid w:val="16A0EA69"/>
    <w:rsid w:val="16A28573"/>
    <w:rsid w:val="16FF3E2F"/>
    <w:rsid w:val="17016582"/>
    <w:rsid w:val="17029D0F"/>
    <w:rsid w:val="17037D97"/>
    <w:rsid w:val="17613502"/>
    <w:rsid w:val="176CDF3B"/>
    <w:rsid w:val="17781C13"/>
    <w:rsid w:val="1779B9BE"/>
    <w:rsid w:val="179C1A94"/>
    <w:rsid w:val="17A479EE"/>
    <w:rsid w:val="17A62D7E"/>
    <w:rsid w:val="17A9893B"/>
    <w:rsid w:val="17BF0E2A"/>
    <w:rsid w:val="18053A2E"/>
    <w:rsid w:val="183CEED7"/>
    <w:rsid w:val="188973A8"/>
    <w:rsid w:val="18DC8C9B"/>
    <w:rsid w:val="18F9CD5B"/>
    <w:rsid w:val="1904C9FC"/>
    <w:rsid w:val="190CCA41"/>
    <w:rsid w:val="1913DC5B"/>
    <w:rsid w:val="191DCC15"/>
    <w:rsid w:val="19745B7B"/>
    <w:rsid w:val="19B141C6"/>
    <w:rsid w:val="19FAE97D"/>
    <w:rsid w:val="1A91A86C"/>
    <w:rsid w:val="1AE383B6"/>
    <w:rsid w:val="1AFD0138"/>
    <w:rsid w:val="1B019BD2"/>
    <w:rsid w:val="1B2CB6F5"/>
    <w:rsid w:val="1B3E0F06"/>
    <w:rsid w:val="1B93C737"/>
    <w:rsid w:val="1B9531AA"/>
    <w:rsid w:val="1BA08F9C"/>
    <w:rsid w:val="1BA455F5"/>
    <w:rsid w:val="1BA709C1"/>
    <w:rsid w:val="1BC3813C"/>
    <w:rsid w:val="1BFFB575"/>
    <w:rsid w:val="1C0AA50E"/>
    <w:rsid w:val="1C1359BC"/>
    <w:rsid w:val="1C27BA6C"/>
    <w:rsid w:val="1C3F2A5D"/>
    <w:rsid w:val="1C4F0EA0"/>
    <w:rsid w:val="1C623319"/>
    <w:rsid w:val="1C6A85B6"/>
    <w:rsid w:val="1C7FF51F"/>
    <w:rsid w:val="1C972843"/>
    <w:rsid w:val="1CA1A99B"/>
    <w:rsid w:val="1CB26D90"/>
    <w:rsid w:val="1CC5D970"/>
    <w:rsid w:val="1CE4F4AC"/>
    <w:rsid w:val="1CE7D91C"/>
    <w:rsid w:val="1D5FC81D"/>
    <w:rsid w:val="1DC86085"/>
    <w:rsid w:val="1E10CD8F"/>
    <w:rsid w:val="1E235065"/>
    <w:rsid w:val="1E69BF98"/>
    <w:rsid w:val="1E7A9831"/>
    <w:rsid w:val="1E99DEFD"/>
    <w:rsid w:val="1E9C3C84"/>
    <w:rsid w:val="1EA46ED6"/>
    <w:rsid w:val="1F5217B1"/>
    <w:rsid w:val="1F71B5D2"/>
    <w:rsid w:val="1F7304CD"/>
    <w:rsid w:val="1F94CB30"/>
    <w:rsid w:val="1FA6042B"/>
    <w:rsid w:val="1FC78B1B"/>
    <w:rsid w:val="1FD92D10"/>
    <w:rsid w:val="204860EC"/>
    <w:rsid w:val="206499F7"/>
    <w:rsid w:val="206DE9F1"/>
    <w:rsid w:val="207DFF0E"/>
    <w:rsid w:val="208C471B"/>
    <w:rsid w:val="20A154F1"/>
    <w:rsid w:val="212034B3"/>
    <w:rsid w:val="21620537"/>
    <w:rsid w:val="2183032F"/>
    <w:rsid w:val="21BBE470"/>
    <w:rsid w:val="21BF29B0"/>
    <w:rsid w:val="22799D67"/>
    <w:rsid w:val="227F0EFE"/>
    <w:rsid w:val="22A9B02B"/>
    <w:rsid w:val="22AEFD3A"/>
    <w:rsid w:val="22DAFF47"/>
    <w:rsid w:val="23187BC8"/>
    <w:rsid w:val="234023BD"/>
    <w:rsid w:val="23CFEB0B"/>
    <w:rsid w:val="23E22FF4"/>
    <w:rsid w:val="240D740E"/>
    <w:rsid w:val="244F753D"/>
    <w:rsid w:val="24DE1147"/>
    <w:rsid w:val="25286DDB"/>
    <w:rsid w:val="257A0E38"/>
    <w:rsid w:val="2580D3CD"/>
    <w:rsid w:val="25943D73"/>
    <w:rsid w:val="259B2A39"/>
    <w:rsid w:val="25B6BDBA"/>
    <w:rsid w:val="25FE87D9"/>
    <w:rsid w:val="260020D5"/>
    <w:rsid w:val="26015AE7"/>
    <w:rsid w:val="26307003"/>
    <w:rsid w:val="2650FB1E"/>
    <w:rsid w:val="27199794"/>
    <w:rsid w:val="2719A959"/>
    <w:rsid w:val="2737675D"/>
    <w:rsid w:val="2743581E"/>
    <w:rsid w:val="2763F461"/>
    <w:rsid w:val="2792130E"/>
    <w:rsid w:val="27B26DD3"/>
    <w:rsid w:val="27BCFB69"/>
    <w:rsid w:val="27CDF12F"/>
    <w:rsid w:val="28054F4C"/>
    <w:rsid w:val="280FDCB7"/>
    <w:rsid w:val="28239B2D"/>
    <w:rsid w:val="284DC346"/>
    <w:rsid w:val="28609669"/>
    <w:rsid w:val="289AB1B6"/>
    <w:rsid w:val="28D4F32A"/>
    <w:rsid w:val="28DFE38C"/>
    <w:rsid w:val="29483C3E"/>
    <w:rsid w:val="29559E5A"/>
    <w:rsid w:val="2968973E"/>
    <w:rsid w:val="29846AEE"/>
    <w:rsid w:val="2992D930"/>
    <w:rsid w:val="299A1B67"/>
    <w:rsid w:val="29AE845B"/>
    <w:rsid w:val="2A30AB5A"/>
    <w:rsid w:val="2A5BD507"/>
    <w:rsid w:val="2A9B40AC"/>
    <w:rsid w:val="2AB8E8C8"/>
    <w:rsid w:val="2AD94085"/>
    <w:rsid w:val="2AF22478"/>
    <w:rsid w:val="2B0C3798"/>
    <w:rsid w:val="2B6F510B"/>
    <w:rsid w:val="2B8EADDB"/>
    <w:rsid w:val="2BCA0192"/>
    <w:rsid w:val="2BD25A80"/>
    <w:rsid w:val="2C3F0281"/>
    <w:rsid w:val="2C47EE18"/>
    <w:rsid w:val="2C4F88B5"/>
    <w:rsid w:val="2C582D9A"/>
    <w:rsid w:val="2C642CD2"/>
    <w:rsid w:val="2C7CAA96"/>
    <w:rsid w:val="2C92E14C"/>
    <w:rsid w:val="2CCCE8B9"/>
    <w:rsid w:val="2CD8B1D8"/>
    <w:rsid w:val="2CEED6AB"/>
    <w:rsid w:val="2D0F46CF"/>
    <w:rsid w:val="2D261989"/>
    <w:rsid w:val="2D70A3B8"/>
    <w:rsid w:val="2DAC7635"/>
    <w:rsid w:val="2DB08773"/>
    <w:rsid w:val="2DFABECA"/>
    <w:rsid w:val="2E07E84B"/>
    <w:rsid w:val="2E234D00"/>
    <w:rsid w:val="2E8C3E29"/>
    <w:rsid w:val="2E9D6EDC"/>
    <w:rsid w:val="2EC9519B"/>
    <w:rsid w:val="2EFCA7FA"/>
    <w:rsid w:val="2F2584BD"/>
    <w:rsid w:val="2F3AFF52"/>
    <w:rsid w:val="2F53078D"/>
    <w:rsid w:val="2F6CA201"/>
    <w:rsid w:val="2F7E5007"/>
    <w:rsid w:val="2FB2F0F3"/>
    <w:rsid w:val="2FBE8A68"/>
    <w:rsid w:val="2FC80141"/>
    <w:rsid w:val="2FD5456C"/>
    <w:rsid w:val="2FDA81A9"/>
    <w:rsid w:val="2FDEA199"/>
    <w:rsid w:val="30361E29"/>
    <w:rsid w:val="303A9DD2"/>
    <w:rsid w:val="304537BA"/>
    <w:rsid w:val="306AD2F1"/>
    <w:rsid w:val="30A44503"/>
    <w:rsid w:val="30DB1B60"/>
    <w:rsid w:val="3122EFED"/>
    <w:rsid w:val="3138A334"/>
    <w:rsid w:val="3140EAC1"/>
    <w:rsid w:val="3164A9EA"/>
    <w:rsid w:val="31DD76E5"/>
    <w:rsid w:val="31E68DB2"/>
    <w:rsid w:val="31F768CD"/>
    <w:rsid w:val="31F8EAE0"/>
    <w:rsid w:val="32089DCE"/>
    <w:rsid w:val="3223A3E5"/>
    <w:rsid w:val="32258E77"/>
    <w:rsid w:val="3261321A"/>
    <w:rsid w:val="32736D3E"/>
    <w:rsid w:val="3279AB4D"/>
    <w:rsid w:val="328CE9CA"/>
    <w:rsid w:val="329B524F"/>
    <w:rsid w:val="32B94237"/>
    <w:rsid w:val="33071E03"/>
    <w:rsid w:val="3313EA36"/>
    <w:rsid w:val="33238A3F"/>
    <w:rsid w:val="335D5B9C"/>
    <w:rsid w:val="337E3744"/>
    <w:rsid w:val="33A513BD"/>
    <w:rsid w:val="3404B604"/>
    <w:rsid w:val="341BBFE2"/>
    <w:rsid w:val="343CBF40"/>
    <w:rsid w:val="3469C4D1"/>
    <w:rsid w:val="3476784F"/>
    <w:rsid w:val="355BE1B8"/>
    <w:rsid w:val="359A8D1A"/>
    <w:rsid w:val="359D8FEB"/>
    <w:rsid w:val="36091BBF"/>
    <w:rsid w:val="363911B7"/>
    <w:rsid w:val="36438AFA"/>
    <w:rsid w:val="36559EDF"/>
    <w:rsid w:val="36A0894D"/>
    <w:rsid w:val="36B3AD29"/>
    <w:rsid w:val="36CDF6D9"/>
    <w:rsid w:val="36E8C59D"/>
    <w:rsid w:val="372130A1"/>
    <w:rsid w:val="3731CBB8"/>
    <w:rsid w:val="3749239B"/>
    <w:rsid w:val="3766DBE7"/>
    <w:rsid w:val="37A4BFC6"/>
    <w:rsid w:val="37AE0EA6"/>
    <w:rsid w:val="37CAE476"/>
    <w:rsid w:val="37D89850"/>
    <w:rsid w:val="37F04B8C"/>
    <w:rsid w:val="3805BB7A"/>
    <w:rsid w:val="381810FD"/>
    <w:rsid w:val="38715837"/>
    <w:rsid w:val="3892660F"/>
    <w:rsid w:val="38937585"/>
    <w:rsid w:val="38B94CED"/>
    <w:rsid w:val="38B9C467"/>
    <w:rsid w:val="38C24075"/>
    <w:rsid w:val="38F54459"/>
    <w:rsid w:val="3909040F"/>
    <w:rsid w:val="394F4300"/>
    <w:rsid w:val="3977F5FD"/>
    <w:rsid w:val="39AB7085"/>
    <w:rsid w:val="39DDF587"/>
    <w:rsid w:val="39E04400"/>
    <w:rsid w:val="39EE09DF"/>
    <w:rsid w:val="3A11BBB7"/>
    <w:rsid w:val="3A165B80"/>
    <w:rsid w:val="3A1C9BC5"/>
    <w:rsid w:val="3A496BFF"/>
    <w:rsid w:val="3A6D5455"/>
    <w:rsid w:val="3A7A923E"/>
    <w:rsid w:val="3A7D0B8D"/>
    <w:rsid w:val="3A802ABE"/>
    <w:rsid w:val="3A802ED1"/>
    <w:rsid w:val="3A909E8B"/>
    <w:rsid w:val="3AA0F9B2"/>
    <w:rsid w:val="3AB5D653"/>
    <w:rsid w:val="3ADB1D4F"/>
    <w:rsid w:val="3AFF02F8"/>
    <w:rsid w:val="3B2B8A83"/>
    <w:rsid w:val="3B5DA102"/>
    <w:rsid w:val="3B697D69"/>
    <w:rsid w:val="3B6B41A5"/>
    <w:rsid w:val="3B8CAFFF"/>
    <w:rsid w:val="3BAE1A49"/>
    <w:rsid w:val="3C00EC07"/>
    <w:rsid w:val="3C044094"/>
    <w:rsid w:val="3C5C0BAD"/>
    <w:rsid w:val="3C61C688"/>
    <w:rsid w:val="3C6D48F7"/>
    <w:rsid w:val="3C8A0929"/>
    <w:rsid w:val="3C8BFC90"/>
    <w:rsid w:val="3CA2AD66"/>
    <w:rsid w:val="3CA2EC1D"/>
    <w:rsid w:val="3CCB9CEB"/>
    <w:rsid w:val="3D4157B7"/>
    <w:rsid w:val="3D56BBDF"/>
    <w:rsid w:val="3DA9EF17"/>
    <w:rsid w:val="3DE4B559"/>
    <w:rsid w:val="3E0DA6FD"/>
    <w:rsid w:val="3E114424"/>
    <w:rsid w:val="3E5499FF"/>
    <w:rsid w:val="3E78FD1B"/>
    <w:rsid w:val="3E94F794"/>
    <w:rsid w:val="3EA20E8C"/>
    <w:rsid w:val="3ED5FDA5"/>
    <w:rsid w:val="3F231B75"/>
    <w:rsid w:val="3F25E3A2"/>
    <w:rsid w:val="3F2FAD9A"/>
    <w:rsid w:val="3F448863"/>
    <w:rsid w:val="3F8C10B7"/>
    <w:rsid w:val="3FA193F1"/>
    <w:rsid w:val="3FF2FC0F"/>
    <w:rsid w:val="4001AFA6"/>
    <w:rsid w:val="400555CB"/>
    <w:rsid w:val="40549C34"/>
    <w:rsid w:val="40553372"/>
    <w:rsid w:val="40D59BF0"/>
    <w:rsid w:val="4141F811"/>
    <w:rsid w:val="414BAB18"/>
    <w:rsid w:val="4150F14C"/>
    <w:rsid w:val="4162379C"/>
    <w:rsid w:val="418F28BF"/>
    <w:rsid w:val="423EAF95"/>
    <w:rsid w:val="425594CD"/>
    <w:rsid w:val="425F4BE8"/>
    <w:rsid w:val="42673546"/>
    <w:rsid w:val="42C639DB"/>
    <w:rsid w:val="42D6E007"/>
    <w:rsid w:val="42DE711E"/>
    <w:rsid w:val="42FB7D55"/>
    <w:rsid w:val="43048369"/>
    <w:rsid w:val="430D31A0"/>
    <w:rsid w:val="4327A5A5"/>
    <w:rsid w:val="43BDE9CE"/>
    <w:rsid w:val="43CCBEE8"/>
    <w:rsid w:val="43DF7104"/>
    <w:rsid w:val="44173BAD"/>
    <w:rsid w:val="443E1F69"/>
    <w:rsid w:val="446C0227"/>
    <w:rsid w:val="4500641B"/>
    <w:rsid w:val="450C8249"/>
    <w:rsid w:val="452B6448"/>
    <w:rsid w:val="454040F3"/>
    <w:rsid w:val="459E52B5"/>
    <w:rsid w:val="45C26FCB"/>
    <w:rsid w:val="46031D47"/>
    <w:rsid w:val="46309F82"/>
    <w:rsid w:val="466BE030"/>
    <w:rsid w:val="46A2A90A"/>
    <w:rsid w:val="46D70909"/>
    <w:rsid w:val="46EF7B29"/>
    <w:rsid w:val="46F616F7"/>
    <w:rsid w:val="4707F768"/>
    <w:rsid w:val="473783AB"/>
    <w:rsid w:val="47727759"/>
    <w:rsid w:val="478ACC4E"/>
    <w:rsid w:val="4793C3EA"/>
    <w:rsid w:val="47EF1184"/>
    <w:rsid w:val="4803AA25"/>
    <w:rsid w:val="48137C27"/>
    <w:rsid w:val="482EEBD7"/>
    <w:rsid w:val="4840A671"/>
    <w:rsid w:val="48755FE4"/>
    <w:rsid w:val="48BA39D8"/>
    <w:rsid w:val="48CA3839"/>
    <w:rsid w:val="48CF1928"/>
    <w:rsid w:val="48D4CC1F"/>
    <w:rsid w:val="491E492E"/>
    <w:rsid w:val="496273E2"/>
    <w:rsid w:val="4980EB97"/>
    <w:rsid w:val="49C46092"/>
    <w:rsid w:val="49D60812"/>
    <w:rsid w:val="4A01A602"/>
    <w:rsid w:val="4A0281C5"/>
    <w:rsid w:val="4A128D59"/>
    <w:rsid w:val="4A416417"/>
    <w:rsid w:val="4A45314D"/>
    <w:rsid w:val="4A63DA4A"/>
    <w:rsid w:val="4ABDCFE9"/>
    <w:rsid w:val="4ADCF3C0"/>
    <w:rsid w:val="4ADF2B95"/>
    <w:rsid w:val="4AEA0250"/>
    <w:rsid w:val="4AF2B80B"/>
    <w:rsid w:val="4AF4DA49"/>
    <w:rsid w:val="4B2C5D1E"/>
    <w:rsid w:val="4B6F223E"/>
    <w:rsid w:val="4B789611"/>
    <w:rsid w:val="4BC540D9"/>
    <w:rsid w:val="4BC9C2FE"/>
    <w:rsid w:val="4BDA5EE0"/>
    <w:rsid w:val="4C18B432"/>
    <w:rsid w:val="4C331F3C"/>
    <w:rsid w:val="4C45AE6B"/>
    <w:rsid w:val="4C6895F4"/>
    <w:rsid w:val="4C90A6DB"/>
    <w:rsid w:val="4CFDAE8B"/>
    <w:rsid w:val="4D128222"/>
    <w:rsid w:val="4D478967"/>
    <w:rsid w:val="4D68E87C"/>
    <w:rsid w:val="4D6D295A"/>
    <w:rsid w:val="4D936DF5"/>
    <w:rsid w:val="4DB6CCA6"/>
    <w:rsid w:val="4DB7E422"/>
    <w:rsid w:val="4DFD6105"/>
    <w:rsid w:val="4DFFC7F4"/>
    <w:rsid w:val="4E0BBE84"/>
    <w:rsid w:val="4E1745D7"/>
    <w:rsid w:val="4E535DA7"/>
    <w:rsid w:val="4E5D3663"/>
    <w:rsid w:val="4E732384"/>
    <w:rsid w:val="4E888437"/>
    <w:rsid w:val="4EABBC67"/>
    <w:rsid w:val="4ECE7C95"/>
    <w:rsid w:val="4EF619C9"/>
    <w:rsid w:val="4F28FB3E"/>
    <w:rsid w:val="4F5AD1F8"/>
    <w:rsid w:val="4FA134E5"/>
    <w:rsid w:val="4FBBE9FC"/>
    <w:rsid w:val="4FFB8BC9"/>
    <w:rsid w:val="50045459"/>
    <w:rsid w:val="500BA11E"/>
    <w:rsid w:val="5054D525"/>
    <w:rsid w:val="5078EC46"/>
    <w:rsid w:val="5083A2C6"/>
    <w:rsid w:val="5086A786"/>
    <w:rsid w:val="511F62F4"/>
    <w:rsid w:val="51581B1C"/>
    <w:rsid w:val="51793987"/>
    <w:rsid w:val="519F1C56"/>
    <w:rsid w:val="51CA83C7"/>
    <w:rsid w:val="51FE2BBF"/>
    <w:rsid w:val="520970FE"/>
    <w:rsid w:val="524DF749"/>
    <w:rsid w:val="52614F40"/>
    <w:rsid w:val="5261D38E"/>
    <w:rsid w:val="526616DA"/>
    <w:rsid w:val="5269B21A"/>
    <w:rsid w:val="529141C3"/>
    <w:rsid w:val="52C12030"/>
    <w:rsid w:val="52F434F4"/>
    <w:rsid w:val="531E13E8"/>
    <w:rsid w:val="539E4D46"/>
    <w:rsid w:val="53A59327"/>
    <w:rsid w:val="5421F31B"/>
    <w:rsid w:val="544B7FCA"/>
    <w:rsid w:val="54573B5A"/>
    <w:rsid w:val="5466B7D3"/>
    <w:rsid w:val="547A43F0"/>
    <w:rsid w:val="54820AC9"/>
    <w:rsid w:val="54A66CBC"/>
    <w:rsid w:val="54C3A837"/>
    <w:rsid w:val="54D1FC7D"/>
    <w:rsid w:val="54F1CC08"/>
    <w:rsid w:val="553377C4"/>
    <w:rsid w:val="5562F546"/>
    <w:rsid w:val="5572652A"/>
    <w:rsid w:val="558C9204"/>
    <w:rsid w:val="55A7D53E"/>
    <w:rsid w:val="55B5DCC7"/>
    <w:rsid w:val="55F78909"/>
    <w:rsid w:val="5606F13C"/>
    <w:rsid w:val="56121B1C"/>
    <w:rsid w:val="56584178"/>
    <w:rsid w:val="56C8AD42"/>
    <w:rsid w:val="56EAC961"/>
    <w:rsid w:val="573290D0"/>
    <w:rsid w:val="573DE943"/>
    <w:rsid w:val="578E2CBE"/>
    <w:rsid w:val="57E4E970"/>
    <w:rsid w:val="5846AC28"/>
    <w:rsid w:val="585E76A1"/>
    <w:rsid w:val="5860E864"/>
    <w:rsid w:val="58614C4B"/>
    <w:rsid w:val="58627DEA"/>
    <w:rsid w:val="586A82E6"/>
    <w:rsid w:val="587F1706"/>
    <w:rsid w:val="5883A598"/>
    <w:rsid w:val="58CDF357"/>
    <w:rsid w:val="58CEF6D3"/>
    <w:rsid w:val="58D926B8"/>
    <w:rsid w:val="58E41B3E"/>
    <w:rsid w:val="5916CE1B"/>
    <w:rsid w:val="592CE9AD"/>
    <w:rsid w:val="5946707C"/>
    <w:rsid w:val="5988D4C4"/>
    <w:rsid w:val="599D2AC5"/>
    <w:rsid w:val="59ADBC53"/>
    <w:rsid w:val="59C9116D"/>
    <w:rsid w:val="5A11D6BD"/>
    <w:rsid w:val="5A39FF4C"/>
    <w:rsid w:val="5A3FBAB1"/>
    <w:rsid w:val="5A4543A4"/>
    <w:rsid w:val="5A66AD04"/>
    <w:rsid w:val="5A82EB61"/>
    <w:rsid w:val="5A8A04A5"/>
    <w:rsid w:val="5AA3051A"/>
    <w:rsid w:val="5AB102EF"/>
    <w:rsid w:val="5AB69D1E"/>
    <w:rsid w:val="5AB86988"/>
    <w:rsid w:val="5B24B77F"/>
    <w:rsid w:val="5B66B47D"/>
    <w:rsid w:val="5B9C57A4"/>
    <w:rsid w:val="5BED78F5"/>
    <w:rsid w:val="5C0E685F"/>
    <w:rsid w:val="5C145B68"/>
    <w:rsid w:val="5C5A85E6"/>
    <w:rsid w:val="5C9071C5"/>
    <w:rsid w:val="5C9EAC35"/>
    <w:rsid w:val="5CB4DAD6"/>
    <w:rsid w:val="5CC00BAB"/>
    <w:rsid w:val="5CD324F5"/>
    <w:rsid w:val="5CD80EC3"/>
    <w:rsid w:val="5CE06FE1"/>
    <w:rsid w:val="5D1C6B7F"/>
    <w:rsid w:val="5D1EA032"/>
    <w:rsid w:val="5D2120BA"/>
    <w:rsid w:val="5D297EAB"/>
    <w:rsid w:val="5D3C1678"/>
    <w:rsid w:val="5D7EFBDE"/>
    <w:rsid w:val="5D88D8D9"/>
    <w:rsid w:val="5D962BD5"/>
    <w:rsid w:val="5DAFB699"/>
    <w:rsid w:val="5DCE531C"/>
    <w:rsid w:val="5DDA4BA5"/>
    <w:rsid w:val="5DF29AE7"/>
    <w:rsid w:val="5DF89AD6"/>
    <w:rsid w:val="5E1CD707"/>
    <w:rsid w:val="5E25EFB4"/>
    <w:rsid w:val="5EC2412B"/>
    <w:rsid w:val="5ED2A58D"/>
    <w:rsid w:val="5EE4A9BB"/>
    <w:rsid w:val="5EF9BD7E"/>
    <w:rsid w:val="5F01304F"/>
    <w:rsid w:val="5F04A20D"/>
    <w:rsid w:val="5F3FADF8"/>
    <w:rsid w:val="5F574C27"/>
    <w:rsid w:val="5F85E2B3"/>
    <w:rsid w:val="5F8DCDA1"/>
    <w:rsid w:val="5F926221"/>
    <w:rsid w:val="5FB3081B"/>
    <w:rsid w:val="5FE8780F"/>
    <w:rsid w:val="60739316"/>
    <w:rsid w:val="607FECB4"/>
    <w:rsid w:val="60805A91"/>
    <w:rsid w:val="60A18CA3"/>
    <w:rsid w:val="613A446F"/>
    <w:rsid w:val="613C27C2"/>
    <w:rsid w:val="6143C47C"/>
    <w:rsid w:val="6163B4DD"/>
    <w:rsid w:val="618AECB9"/>
    <w:rsid w:val="61B64975"/>
    <w:rsid w:val="61DD0C7E"/>
    <w:rsid w:val="625A08BC"/>
    <w:rsid w:val="626112EA"/>
    <w:rsid w:val="629B414D"/>
    <w:rsid w:val="6329A4E9"/>
    <w:rsid w:val="637F96CA"/>
    <w:rsid w:val="6397715C"/>
    <w:rsid w:val="63ABF04F"/>
    <w:rsid w:val="63CBBDA4"/>
    <w:rsid w:val="63D89212"/>
    <w:rsid w:val="64012C22"/>
    <w:rsid w:val="643528B4"/>
    <w:rsid w:val="643655B5"/>
    <w:rsid w:val="6451F2E8"/>
    <w:rsid w:val="647B1D8D"/>
    <w:rsid w:val="6489D7A4"/>
    <w:rsid w:val="64911EF0"/>
    <w:rsid w:val="6579591A"/>
    <w:rsid w:val="65A0BD46"/>
    <w:rsid w:val="65A9EEB0"/>
    <w:rsid w:val="65B77209"/>
    <w:rsid w:val="6605A36F"/>
    <w:rsid w:val="662CC36A"/>
    <w:rsid w:val="664208D5"/>
    <w:rsid w:val="664CBEE8"/>
    <w:rsid w:val="666799F9"/>
    <w:rsid w:val="668ABD4F"/>
    <w:rsid w:val="67227CEA"/>
    <w:rsid w:val="676510D2"/>
    <w:rsid w:val="67951095"/>
    <w:rsid w:val="67C0ED3E"/>
    <w:rsid w:val="67E9E9F9"/>
    <w:rsid w:val="67F2AEEC"/>
    <w:rsid w:val="681EA0B6"/>
    <w:rsid w:val="682D2C01"/>
    <w:rsid w:val="683B43AF"/>
    <w:rsid w:val="68739A8E"/>
    <w:rsid w:val="68A7C6A8"/>
    <w:rsid w:val="690BFE32"/>
    <w:rsid w:val="6943A1E1"/>
    <w:rsid w:val="6949D386"/>
    <w:rsid w:val="694F960F"/>
    <w:rsid w:val="696E96C7"/>
    <w:rsid w:val="696FBA41"/>
    <w:rsid w:val="699AF908"/>
    <w:rsid w:val="69C7B107"/>
    <w:rsid w:val="69EC14C0"/>
    <w:rsid w:val="69F30B54"/>
    <w:rsid w:val="69FB3F6D"/>
    <w:rsid w:val="69FE2D42"/>
    <w:rsid w:val="6A483012"/>
    <w:rsid w:val="6A84A307"/>
    <w:rsid w:val="6A84A450"/>
    <w:rsid w:val="6A96E6AE"/>
    <w:rsid w:val="6ACE320A"/>
    <w:rsid w:val="6AD3B83E"/>
    <w:rsid w:val="6AFB717C"/>
    <w:rsid w:val="6B078E64"/>
    <w:rsid w:val="6B49F177"/>
    <w:rsid w:val="6B709053"/>
    <w:rsid w:val="6B85A798"/>
    <w:rsid w:val="6B8A7F7A"/>
    <w:rsid w:val="6BBEBFC8"/>
    <w:rsid w:val="6BC0850D"/>
    <w:rsid w:val="6BFD2873"/>
    <w:rsid w:val="6C310197"/>
    <w:rsid w:val="6C3528E2"/>
    <w:rsid w:val="6C6195D0"/>
    <w:rsid w:val="6C939EB5"/>
    <w:rsid w:val="6CB3514A"/>
    <w:rsid w:val="6CD5CFD6"/>
    <w:rsid w:val="6D0F6008"/>
    <w:rsid w:val="6D1ACB97"/>
    <w:rsid w:val="6D4274EF"/>
    <w:rsid w:val="6D5D6303"/>
    <w:rsid w:val="6D5E9764"/>
    <w:rsid w:val="6D5F6602"/>
    <w:rsid w:val="6D6B4DEC"/>
    <w:rsid w:val="6D87D4CA"/>
    <w:rsid w:val="6D9BA3B0"/>
    <w:rsid w:val="6E069D6B"/>
    <w:rsid w:val="6E4BED3C"/>
    <w:rsid w:val="6E5F869B"/>
    <w:rsid w:val="6EE60BF9"/>
    <w:rsid w:val="6EFC4829"/>
    <w:rsid w:val="6F19F0A8"/>
    <w:rsid w:val="6F1E41B2"/>
    <w:rsid w:val="6F27ACFE"/>
    <w:rsid w:val="6F378732"/>
    <w:rsid w:val="6F5C8B32"/>
    <w:rsid w:val="6F6BB485"/>
    <w:rsid w:val="6F78D589"/>
    <w:rsid w:val="6F90D394"/>
    <w:rsid w:val="6FB58033"/>
    <w:rsid w:val="6FBEC83B"/>
    <w:rsid w:val="6FCD3186"/>
    <w:rsid w:val="6FFD5B4C"/>
    <w:rsid w:val="70009AA6"/>
    <w:rsid w:val="701DDCE3"/>
    <w:rsid w:val="702332F1"/>
    <w:rsid w:val="7028E934"/>
    <w:rsid w:val="7030CEF7"/>
    <w:rsid w:val="70E8D5D8"/>
    <w:rsid w:val="70E93076"/>
    <w:rsid w:val="710C4262"/>
    <w:rsid w:val="7141644D"/>
    <w:rsid w:val="7145498B"/>
    <w:rsid w:val="716DB2A5"/>
    <w:rsid w:val="7181C941"/>
    <w:rsid w:val="71937B1F"/>
    <w:rsid w:val="71CA8E4F"/>
    <w:rsid w:val="71EC0C0A"/>
    <w:rsid w:val="71F88FF1"/>
    <w:rsid w:val="72024881"/>
    <w:rsid w:val="723EFF94"/>
    <w:rsid w:val="724BA666"/>
    <w:rsid w:val="72983FCE"/>
    <w:rsid w:val="729A4D40"/>
    <w:rsid w:val="72E36C57"/>
    <w:rsid w:val="73358A56"/>
    <w:rsid w:val="7338627E"/>
    <w:rsid w:val="733B1BC9"/>
    <w:rsid w:val="73919A99"/>
    <w:rsid w:val="73D79CC0"/>
    <w:rsid w:val="74827975"/>
    <w:rsid w:val="749DEE97"/>
    <w:rsid w:val="74CBA7B8"/>
    <w:rsid w:val="74CFA430"/>
    <w:rsid w:val="74ED057E"/>
    <w:rsid w:val="750192E8"/>
    <w:rsid w:val="752E8911"/>
    <w:rsid w:val="753DFDCA"/>
    <w:rsid w:val="7564DEBA"/>
    <w:rsid w:val="75716F45"/>
    <w:rsid w:val="75A95409"/>
    <w:rsid w:val="75AD15A4"/>
    <w:rsid w:val="75CAED5C"/>
    <w:rsid w:val="75F07A49"/>
    <w:rsid w:val="75FB7786"/>
    <w:rsid w:val="760605AB"/>
    <w:rsid w:val="7608C4EF"/>
    <w:rsid w:val="7628AC87"/>
    <w:rsid w:val="762F5C9B"/>
    <w:rsid w:val="76636AF4"/>
    <w:rsid w:val="7693E2E2"/>
    <w:rsid w:val="76B05C40"/>
    <w:rsid w:val="76C30E96"/>
    <w:rsid w:val="76C3B037"/>
    <w:rsid w:val="771F49AA"/>
    <w:rsid w:val="772C7C75"/>
    <w:rsid w:val="774D2F22"/>
    <w:rsid w:val="774E728F"/>
    <w:rsid w:val="779B99E5"/>
    <w:rsid w:val="77F329B1"/>
    <w:rsid w:val="77FBB0DC"/>
    <w:rsid w:val="77FE877A"/>
    <w:rsid w:val="77FFFD2D"/>
    <w:rsid w:val="780CA447"/>
    <w:rsid w:val="787041CE"/>
    <w:rsid w:val="78865D49"/>
    <w:rsid w:val="788BE369"/>
    <w:rsid w:val="78ABD63A"/>
    <w:rsid w:val="78DC274D"/>
    <w:rsid w:val="78FB7740"/>
    <w:rsid w:val="791509A0"/>
    <w:rsid w:val="793676E8"/>
    <w:rsid w:val="7939AB14"/>
    <w:rsid w:val="7940A292"/>
    <w:rsid w:val="796185DD"/>
    <w:rsid w:val="79791122"/>
    <w:rsid w:val="798270FF"/>
    <w:rsid w:val="79BA1297"/>
    <w:rsid w:val="7A035980"/>
    <w:rsid w:val="7A0745CC"/>
    <w:rsid w:val="7A1CCCD4"/>
    <w:rsid w:val="7A2ED62E"/>
    <w:rsid w:val="7A5EEFB2"/>
    <w:rsid w:val="7A6E63FD"/>
    <w:rsid w:val="7A7E9FF0"/>
    <w:rsid w:val="7ADF8024"/>
    <w:rsid w:val="7B4538CC"/>
    <w:rsid w:val="7B45822D"/>
    <w:rsid w:val="7B521DCD"/>
    <w:rsid w:val="7B65175E"/>
    <w:rsid w:val="7BA1C9ED"/>
    <w:rsid w:val="7BD64F4B"/>
    <w:rsid w:val="7BE06AD0"/>
    <w:rsid w:val="7BE302C9"/>
    <w:rsid w:val="7C2B2A30"/>
    <w:rsid w:val="7C2D4551"/>
    <w:rsid w:val="7C68DEB7"/>
    <w:rsid w:val="7C6B36ED"/>
    <w:rsid w:val="7C730256"/>
    <w:rsid w:val="7C9279D3"/>
    <w:rsid w:val="7CAD02BF"/>
    <w:rsid w:val="7D134B4C"/>
    <w:rsid w:val="7DF5726F"/>
    <w:rsid w:val="7E565F8D"/>
    <w:rsid w:val="7E58A4A1"/>
    <w:rsid w:val="7E8F0965"/>
    <w:rsid w:val="7EFCB963"/>
    <w:rsid w:val="7F07DEC5"/>
    <w:rsid w:val="7F26A505"/>
    <w:rsid w:val="7F32AFAE"/>
    <w:rsid w:val="7F8B5C2A"/>
    <w:rsid w:val="7FA2FF75"/>
    <w:rsid w:val="7FA6E5BF"/>
    <w:rsid w:val="7FC11DAD"/>
    <w:rsid w:val="7FC8F59F"/>
    <w:rsid w:val="7FEF29B3"/>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F26B85E-F3E2-4BC1-A44D-12EFA9702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D09D3"/>
    <w:pPr>
      <w:spacing w:line="280" w:lineRule="exact"/>
    </w:pPr>
    <w:rPr>
      <w:rFonts w:ascii="Verdana" w:hAnsi="Verdana"/>
      <w:sz w:val="18"/>
      <w:szCs w:val="24"/>
    </w:rPr>
  </w:style>
  <w:style w:type="paragraph" w:styleId="Kop1">
    <w:name w:val="heading 1"/>
    <w:basedOn w:val="Standaard"/>
    <w:next w:val="Standaard"/>
    <w:link w:val="Kop1Char"/>
    <w:qFormat/>
    <w:rsid w:val="00CD09D3"/>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CD09D3"/>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CD09D3"/>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CD09D3"/>
    <w:pPr>
      <w:keepNext/>
      <w:numPr>
        <w:ilvl w:val="3"/>
        <w:numId w:val="2"/>
      </w:numPr>
      <w:spacing w:before="280"/>
      <w:outlineLvl w:val="3"/>
    </w:pPr>
    <w:rPr>
      <w:b/>
      <w:bCs/>
      <w:szCs w:val="28"/>
    </w:rPr>
  </w:style>
  <w:style w:type="paragraph" w:styleId="Kop5">
    <w:name w:val="heading 5"/>
    <w:basedOn w:val="Standaard"/>
    <w:next w:val="Standaard"/>
    <w:link w:val="Kop5Char"/>
    <w:rsid w:val="00CD09D3"/>
    <w:pPr>
      <w:keepNext/>
      <w:numPr>
        <w:ilvl w:val="4"/>
        <w:numId w:val="2"/>
      </w:numPr>
      <w:spacing w:before="280"/>
      <w:outlineLvl w:val="4"/>
    </w:pPr>
    <w:rPr>
      <w:bCs/>
      <w:i/>
      <w:iCs/>
      <w:szCs w:val="26"/>
    </w:rPr>
  </w:style>
  <w:style w:type="paragraph" w:styleId="Kop6">
    <w:name w:val="heading 6"/>
    <w:basedOn w:val="Standaard"/>
    <w:next w:val="Standaard"/>
    <w:link w:val="Kop6Char"/>
    <w:rsid w:val="00CD09D3"/>
    <w:pPr>
      <w:keepNext/>
      <w:numPr>
        <w:ilvl w:val="5"/>
        <w:numId w:val="2"/>
      </w:numPr>
      <w:spacing w:before="280"/>
      <w:outlineLvl w:val="5"/>
    </w:pPr>
    <w:rPr>
      <w:bCs/>
      <w:i/>
      <w:szCs w:val="22"/>
    </w:rPr>
  </w:style>
  <w:style w:type="paragraph" w:styleId="Kop7">
    <w:name w:val="heading 7"/>
    <w:basedOn w:val="Standaard"/>
    <w:next w:val="Standaard"/>
    <w:link w:val="Kop7Char"/>
    <w:rsid w:val="00CD09D3"/>
    <w:pPr>
      <w:keepNext/>
      <w:spacing w:before="280"/>
      <w:outlineLvl w:val="6"/>
    </w:pPr>
  </w:style>
  <w:style w:type="paragraph" w:styleId="Kop8">
    <w:name w:val="heading 8"/>
    <w:basedOn w:val="Standaard"/>
    <w:next w:val="Standaard"/>
    <w:link w:val="Kop8Char"/>
    <w:rsid w:val="00CD09D3"/>
    <w:pPr>
      <w:keepNext/>
      <w:spacing w:before="280"/>
      <w:outlineLvl w:val="7"/>
    </w:pPr>
    <w:rPr>
      <w:iCs/>
    </w:rPr>
  </w:style>
  <w:style w:type="paragraph" w:styleId="Kop9">
    <w:name w:val="heading 9"/>
    <w:basedOn w:val="Standaard"/>
    <w:next w:val="Standaard"/>
    <w:link w:val="Kop9Char"/>
    <w:rsid w:val="00CD09D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CD09D3"/>
    <w:pPr>
      <w:keepNext/>
      <w:pageBreakBefore/>
      <w:spacing w:after="700"/>
      <w:contextualSpacing/>
      <w:outlineLvl w:val="0"/>
    </w:pPr>
    <w:rPr>
      <w:sz w:val="24"/>
    </w:rPr>
  </w:style>
  <w:style w:type="numbering" w:customStyle="1" w:styleId="Nummering">
    <w:name w:val="Nummering"/>
    <w:basedOn w:val="Geenlijst"/>
    <w:uiPriority w:val="99"/>
    <w:rsid w:val="00CD09D3"/>
    <w:pPr>
      <w:numPr>
        <w:numId w:val="1"/>
      </w:numPr>
    </w:pPr>
  </w:style>
  <w:style w:type="paragraph" w:styleId="Inhopg1">
    <w:name w:val="toc 1"/>
    <w:basedOn w:val="Standaard"/>
    <w:next w:val="Standaard"/>
    <w:uiPriority w:val="39"/>
    <w:rsid w:val="00CD09D3"/>
    <w:pPr>
      <w:keepNext/>
      <w:tabs>
        <w:tab w:val="right" w:leader="dot" w:pos="8505"/>
      </w:tabs>
      <w:spacing w:before="280"/>
      <w:ind w:hanging="1134"/>
    </w:pPr>
    <w:rPr>
      <w:b/>
    </w:rPr>
  </w:style>
  <w:style w:type="paragraph" w:styleId="Koptekst">
    <w:name w:val="header"/>
    <w:basedOn w:val="Standaard"/>
    <w:link w:val="KoptekstChar"/>
    <w:rsid w:val="00CD09D3"/>
    <w:pPr>
      <w:spacing w:line="200" w:lineRule="exact"/>
    </w:pPr>
    <w:rPr>
      <w:rFonts w:cs="Verdana-Bold"/>
      <w:bCs/>
      <w:smallCaps/>
      <w:sz w:val="14"/>
      <w:szCs w:val="13"/>
    </w:rPr>
  </w:style>
  <w:style w:type="paragraph" w:styleId="Voettekst">
    <w:name w:val="footer"/>
    <w:basedOn w:val="Standaard"/>
    <w:link w:val="VoettekstChar"/>
    <w:rsid w:val="00CD09D3"/>
    <w:pPr>
      <w:tabs>
        <w:tab w:val="center" w:pos="4536"/>
        <w:tab w:val="right" w:pos="9072"/>
      </w:tabs>
    </w:pPr>
  </w:style>
  <w:style w:type="paragraph" w:styleId="Titel">
    <w:name w:val="Title"/>
    <w:basedOn w:val="Standaard"/>
    <w:link w:val="TitelChar"/>
    <w:uiPriority w:val="10"/>
    <w:rsid w:val="00CD09D3"/>
    <w:pPr>
      <w:spacing w:line="320" w:lineRule="atLeast"/>
    </w:pPr>
    <w:rPr>
      <w:rFonts w:cs="Arial"/>
      <w:b/>
      <w:bCs/>
      <w:kern w:val="28"/>
      <w:sz w:val="24"/>
      <w:szCs w:val="32"/>
    </w:rPr>
  </w:style>
  <w:style w:type="paragraph" w:styleId="Inhopg2">
    <w:name w:val="toc 2"/>
    <w:basedOn w:val="Standaard"/>
    <w:next w:val="Standaard"/>
    <w:uiPriority w:val="39"/>
    <w:rsid w:val="00CD09D3"/>
    <w:pPr>
      <w:keepNext/>
      <w:tabs>
        <w:tab w:val="right" w:leader="dot" w:pos="8505"/>
      </w:tabs>
      <w:spacing w:before="280"/>
      <w:ind w:hanging="1134"/>
    </w:pPr>
    <w:rPr>
      <w:b/>
    </w:rPr>
  </w:style>
  <w:style w:type="paragraph" w:styleId="Inhopg3">
    <w:name w:val="toc 3"/>
    <w:basedOn w:val="Standaard"/>
    <w:next w:val="Standaard"/>
    <w:uiPriority w:val="39"/>
    <w:rsid w:val="00CD09D3"/>
    <w:pPr>
      <w:tabs>
        <w:tab w:val="right" w:leader="dot" w:pos="8505"/>
      </w:tabs>
      <w:ind w:hanging="1134"/>
    </w:pPr>
  </w:style>
  <w:style w:type="table" w:customStyle="1" w:styleId="Tabel">
    <w:name w:val="Tabel"/>
    <w:basedOn w:val="Standaardtabel"/>
    <w:uiPriority w:val="99"/>
    <w:rsid w:val="00CD09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D09D3"/>
    <w:pPr>
      <w:tabs>
        <w:tab w:val="right" w:leader="dot" w:pos="8505"/>
      </w:tabs>
      <w:ind w:hanging="1134"/>
    </w:pPr>
  </w:style>
  <w:style w:type="paragraph" w:styleId="Inhopg5">
    <w:name w:val="toc 5"/>
    <w:basedOn w:val="Standaard"/>
    <w:next w:val="Standaard"/>
    <w:uiPriority w:val="39"/>
    <w:rsid w:val="00CD09D3"/>
    <w:pPr>
      <w:tabs>
        <w:tab w:val="right" w:leader="dot" w:pos="8505"/>
      </w:tabs>
      <w:ind w:hanging="1134"/>
    </w:pPr>
  </w:style>
  <w:style w:type="paragraph" w:styleId="Voetnoottekst">
    <w:name w:val="footnote text"/>
    <w:basedOn w:val="Standaard"/>
    <w:link w:val="VoetnoottekstChar"/>
    <w:uiPriority w:val="99"/>
    <w:rsid w:val="00CD09D3"/>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CD09D3"/>
    <w:rPr>
      <w:szCs w:val="20"/>
    </w:rPr>
  </w:style>
  <w:style w:type="table" w:customStyle="1" w:styleId="Versiehistorie">
    <w:name w:val="Versiehistorie"/>
    <w:basedOn w:val="Standaardtabel"/>
    <w:uiPriority w:val="99"/>
    <w:rsid w:val="00CD09D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CD09D3"/>
    <w:rPr>
      <w:rFonts w:ascii="Verdana" w:hAnsi="Verdana"/>
      <w:sz w:val="18"/>
      <w:szCs w:val="24"/>
    </w:rPr>
  </w:style>
  <w:style w:type="table" w:styleId="Tabelraster">
    <w:name w:val="Table Grid"/>
    <w:basedOn w:val="Standaardtabel"/>
    <w:rsid w:val="00CD09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CD09D3"/>
    <w:pPr>
      <w:spacing w:line="240" w:lineRule="auto"/>
    </w:pPr>
    <w:rPr>
      <w:b/>
      <w:bCs/>
      <w:sz w:val="20"/>
      <w:szCs w:val="20"/>
    </w:rPr>
  </w:style>
  <w:style w:type="paragraph" w:customStyle="1" w:styleId="Colofon">
    <w:name w:val="Colofon"/>
    <w:basedOn w:val="Standaard"/>
    <w:rsid w:val="00CD09D3"/>
    <w:pPr>
      <w:ind w:left="2268" w:hanging="2268"/>
    </w:pPr>
  </w:style>
  <w:style w:type="paragraph" w:customStyle="1" w:styleId="Kop2bijlage">
    <w:name w:val="Kop 2 bijlage"/>
    <w:basedOn w:val="Standaard"/>
    <w:next w:val="Standaard"/>
    <w:rsid w:val="00CD09D3"/>
    <w:pPr>
      <w:keepNext/>
      <w:pageBreakBefore/>
      <w:numPr>
        <w:ilvl w:val="7"/>
        <w:numId w:val="2"/>
      </w:numPr>
      <w:spacing w:after="700"/>
      <w:outlineLvl w:val="1"/>
    </w:pPr>
    <w:rPr>
      <w:sz w:val="24"/>
    </w:rPr>
  </w:style>
  <w:style w:type="paragraph" w:customStyle="1" w:styleId="Kop3bijlage">
    <w:name w:val="Kop 3 bijlage"/>
    <w:basedOn w:val="Standaard"/>
    <w:next w:val="Standaard"/>
    <w:rsid w:val="00CD09D3"/>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CD09D3"/>
    <w:pPr>
      <w:numPr>
        <w:numId w:val="1"/>
      </w:numPr>
    </w:pPr>
  </w:style>
  <w:style w:type="paragraph" w:customStyle="1" w:styleId="Opsommingnummers2">
    <w:name w:val="Opsomming nummers 2"/>
    <w:basedOn w:val="Standaard"/>
    <w:qFormat/>
    <w:rsid w:val="00CD09D3"/>
    <w:pPr>
      <w:numPr>
        <w:ilvl w:val="2"/>
        <w:numId w:val="1"/>
      </w:numPr>
    </w:pPr>
  </w:style>
  <w:style w:type="paragraph" w:customStyle="1" w:styleId="Opsommingnummers3">
    <w:name w:val="Opsomming nummers 3"/>
    <w:basedOn w:val="Standaard"/>
    <w:qFormat/>
    <w:rsid w:val="00CD09D3"/>
    <w:pPr>
      <w:numPr>
        <w:ilvl w:val="4"/>
        <w:numId w:val="1"/>
      </w:numPr>
    </w:pPr>
  </w:style>
  <w:style w:type="paragraph" w:styleId="Inhopg6">
    <w:name w:val="toc 6"/>
    <w:basedOn w:val="Standaard"/>
    <w:next w:val="Standaard"/>
    <w:uiPriority w:val="39"/>
    <w:unhideWhenUsed/>
    <w:rsid w:val="00CD09D3"/>
    <w:pPr>
      <w:tabs>
        <w:tab w:val="right" w:leader="dot" w:pos="8505"/>
      </w:tabs>
      <w:ind w:hanging="1134"/>
    </w:pPr>
  </w:style>
  <w:style w:type="paragraph" w:styleId="Inhopg7">
    <w:name w:val="toc 7"/>
    <w:basedOn w:val="Standaard"/>
    <w:next w:val="Standaard"/>
    <w:uiPriority w:val="39"/>
    <w:rsid w:val="00CD09D3"/>
    <w:pPr>
      <w:tabs>
        <w:tab w:val="right" w:leader="dot" w:pos="8505"/>
      </w:tabs>
    </w:pPr>
  </w:style>
  <w:style w:type="paragraph" w:customStyle="1" w:styleId="Opsommingtekens1">
    <w:name w:val="Opsomming tekens 1"/>
    <w:basedOn w:val="Standaard"/>
    <w:qFormat/>
    <w:rsid w:val="00CD09D3"/>
    <w:pPr>
      <w:numPr>
        <w:ilvl w:val="1"/>
        <w:numId w:val="1"/>
      </w:numPr>
    </w:pPr>
  </w:style>
  <w:style w:type="paragraph" w:customStyle="1" w:styleId="Opsommingtekens2">
    <w:name w:val="Opsomming tekens 2"/>
    <w:basedOn w:val="Standaard"/>
    <w:qFormat/>
    <w:rsid w:val="00CD09D3"/>
    <w:pPr>
      <w:numPr>
        <w:ilvl w:val="3"/>
        <w:numId w:val="1"/>
      </w:numPr>
    </w:pPr>
  </w:style>
  <w:style w:type="paragraph" w:customStyle="1" w:styleId="Opsommingtekens3">
    <w:name w:val="Opsomming tekens 3"/>
    <w:basedOn w:val="Standaard"/>
    <w:qFormat/>
    <w:rsid w:val="00CD09D3"/>
    <w:pPr>
      <w:numPr>
        <w:ilvl w:val="5"/>
        <w:numId w:val="1"/>
      </w:numPr>
    </w:pPr>
  </w:style>
  <w:style w:type="paragraph" w:customStyle="1" w:styleId="Opsommingtekens4">
    <w:name w:val="Opsomming tekens 4"/>
    <w:basedOn w:val="Standaard"/>
    <w:qFormat/>
    <w:rsid w:val="00CD09D3"/>
    <w:pPr>
      <w:numPr>
        <w:ilvl w:val="6"/>
        <w:numId w:val="1"/>
      </w:numPr>
    </w:pPr>
  </w:style>
  <w:style w:type="paragraph" w:customStyle="1" w:styleId="Tabeltitel">
    <w:name w:val="Tabeltitel"/>
    <w:basedOn w:val="Standaard"/>
    <w:next w:val="Standaard"/>
    <w:qFormat/>
    <w:rsid w:val="00CD09D3"/>
    <w:pPr>
      <w:keepNext/>
      <w:numPr>
        <w:numId w:val="6"/>
      </w:numPr>
      <w:spacing w:before="280" w:after="140"/>
    </w:pPr>
    <w:rPr>
      <w:b/>
    </w:rPr>
  </w:style>
  <w:style w:type="table" w:styleId="3D-effectenvoortabel1">
    <w:name w:val="Table 3D effects 1"/>
    <w:basedOn w:val="Standaardtabel"/>
    <w:semiHidden/>
    <w:unhideWhenUsed/>
    <w:rsid w:val="00CD09D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D09D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D09D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CD09D3"/>
    <w:pPr>
      <w:spacing w:line="240" w:lineRule="auto"/>
    </w:pPr>
    <w:rPr>
      <w:sz w:val="14"/>
    </w:rPr>
  </w:style>
  <w:style w:type="character" w:styleId="Verwijzingopmerking">
    <w:name w:val="annotation reference"/>
    <w:basedOn w:val="Standaardalinea-lettertype"/>
    <w:semiHidden/>
    <w:unhideWhenUsed/>
    <w:rsid w:val="00CD09D3"/>
    <w:rPr>
      <w:sz w:val="16"/>
      <w:szCs w:val="16"/>
    </w:rPr>
  </w:style>
  <w:style w:type="paragraph" w:styleId="Documentstructuur">
    <w:name w:val="Document Map"/>
    <w:basedOn w:val="Standaard"/>
    <w:link w:val="DocumentstructuurChar"/>
    <w:semiHidden/>
    <w:unhideWhenUsed/>
    <w:rsid w:val="00CD09D3"/>
    <w:pPr>
      <w:spacing w:line="240" w:lineRule="auto"/>
    </w:pPr>
    <w:rPr>
      <w:rFonts w:ascii="Tahoma" w:hAnsi="Tahoma" w:cs="Tahoma"/>
      <w:sz w:val="16"/>
      <w:szCs w:val="16"/>
    </w:rPr>
  </w:style>
  <w:style w:type="table" w:styleId="Donkerelijst">
    <w:name w:val="Dark List"/>
    <w:basedOn w:val="Standaardtabel"/>
    <w:uiPriority w:val="61"/>
    <w:rsid w:val="00CD09D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D09D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D09D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D09D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D09D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D09D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D09D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D09D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D09D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D09D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D09D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CD09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D09D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D09D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D09D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D09D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D09D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D09D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D09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D09D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D09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D09D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D09D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D09D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D09D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D09D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D09D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D09D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D09D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D09D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D09D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D09D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D09D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D09D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D09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D09D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CD09D3"/>
    <w:pPr>
      <w:spacing w:line="240" w:lineRule="auto"/>
      <w:ind w:left="180" w:hanging="180"/>
    </w:pPr>
  </w:style>
  <w:style w:type="paragraph" w:styleId="Index2">
    <w:name w:val="index 2"/>
    <w:basedOn w:val="Standaard"/>
    <w:next w:val="Standaard"/>
    <w:semiHidden/>
    <w:unhideWhenUsed/>
    <w:rsid w:val="00CD09D3"/>
    <w:pPr>
      <w:spacing w:line="240" w:lineRule="auto"/>
      <w:ind w:left="360" w:hanging="180"/>
    </w:pPr>
  </w:style>
  <w:style w:type="paragraph" w:styleId="Index3">
    <w:name w:val="index 3"/>
    <w:basedOn w:val="Standaard"/>
    <w:next w:val="Standaard"/>
    <w:semiHidden/>
    <w:unhideWhenUsed/>
    <w:rsid w:val="00CD09D3"/>
    <w:pPr>
      <w:spacing w:line="240" w:lineRule="auto"/>
      <w:ind w:left="540" w:hanging="180"/>
    </w:pPr>
  </w:style>
  <w:style w:type="paragraph" w:styleId="Index4">
    <w:name w:val="index 4"/>
    <w:basedOn w:val="Standaard"/>
    <w:next w:val="Standaard"/>
    <w:semiHidden/>
    <w:unhideWhenUsed/>
    <w:rsid w:val="00CD09D3"/>
    <w:pPr>
      <w:spacing w:line="240" w:lineRule="auto"/>
      <w:ind w:left="720" w:hanging="180"/>
    </w:pPr>
  </w:style>
  <w:style w:type="paragraph" w:styleId="Index5">
    <w:name w:val="index 5"/>
    <w:basedOn w:val="Standaard"/>
    <w:next w:val="Standaard"/>
    <w:semiHidden/>
    <w:unhideWhenUsed/>
    <w:rsid w:val="00CD09D3"/>
    <w:pPr>
      <w:spacing w:line="240" w:lineRule="auto"/>
      <w:ind w:left="900" w:hanging="180"/>
    </w:pPr>
  </w:style>
  <w:style w:type="paragraph" w:styleId="Index6">
    <w:name w:val="index 6"/>
    <w:basedOn w:val="Standaard"/>
    <w:next w:val="Standaard"/>
    <w:semiHidden/>
    <w:unhideWhenUsed/>
    <w:rsid w:val="00CD09D3"/>
    <w:pPr>
      <w:spacing w:line="240" w:lineRule="auto"/>
      <w:ind w:left="1080" w:hanging="180"/>
    </w:pPr>
  </w:style>
  <w:style w:type="paragraph" w:styleId="Index7">
    <w:name w:val="index 7"/>
    <w:basedOn w:val="Standaard"/>
    <w:next w:val="Standaard"/>
    <w:semiHidden/>
    <w:unhideWhenUsed/>
    <w:rsid w:val="00CD09D3"/>
    <w:pPr>
      <w:spacing w:line="240" w:lineRule="auto"/>
      <w:ind w:left="1260" w:hanging="180"/>
    </w:pPr>
  </w:style>
  <w:style w:type="paragraph" w:styleId="Index8">
    <w:name w:val="index 8"/>
    <w:basedOn w:val="Standaard"/>
    <w:next w:val="Standaard"/>
    <w:semiHidden/>
    <w:unhideWhenUsed/>
    <w:rsid w:val="00CD09D3"/>
    <w:pPr>
      <w:spacing w:line="240" w:lineRule="auto"/>
      <w:ind w:left="1440" w:hanging="180"/>
    </w:pPr>
  </w:style>
  <w:style w:type="paragraph" w:styleId="Index9">
    <w:name w:val="index 9"/>
    <w:basedOn w:val="Standaard"/>
    <w:next w:val="Standaard"/>
    <w:semiHidden/>
    <w:unhideWhenUsed/>
    <w:rsid w:val="00CD09D3"/>
    <w:pPr>
      <w:spacing w:line="240" w:lineRule="auto"/>
      <w:ind w:left="1620" w:hanging="180"/>
    </w:pPr>
  </w:style>
  <w:style w:type="paragraph" w:styleId="Inhopg8">
    <w:name w:val="toc 8"/>
    <w:basedOn w:val="Standaard"/>
    <w:next w:val="Standaard"/>
    <w:uiPriority w:val="39"/>
    <w:unhideWhenUsed/>
    <w:rsid w:val="00CD09D3"/>
    <w:pPr>
      <w:tabs>
        <w:tab w:val="right" w:leader="dot" w:pos="8505"/>
      </w:tabs>
    </w:pPr>
  </w:style>
  <w:style w:type="paragraph" w:styleId="Inhopg9">
    <w:name w:val="toc 9"/>
    <w:basedOn w:val="Standaard"/>
    <w:next w:val="Standaard"/>
    <w:uiPriority w:val="39"/>
    <w:unhideWhenUsed/>
    <w:rsid w:val="00CD09D3"/>
    <w:pPr>
      <w:spacing w:after="100"/>
      <w:ind w:left="1260"/>
    </w:pPr>
  </w:style>
  <w:style w:type="table" w:styleId="Klassieketabel1">
    <w:name w:val="Table Classic 1"/>
    <w:basedOn w:val="Standaardtabel"/>
    <w:semiHidden/>
    <w:unhideWhenUsed/>
    <w:rsid w:val="00CD09D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D09D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D09D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D09D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D09D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D09D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D09D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D09D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D09D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D09D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D09D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D09D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D09D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D09D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D09D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D09D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D09D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D09D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D09D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D09D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D09D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D09D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CD09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D09D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D09D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D09D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D09D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D09D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D09D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D09D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D09D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D09D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D09D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D09D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D09D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D09D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D09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D09D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D09D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D09D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D09D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D09D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D09D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CD09D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CD09D3"/>
  </w:style>
  <w:style w:type="table" w:styleId="Professioneletabel">
    <w:name w:val="Table Professional"/>
    <w:basedOn w:val="Standaardtabel"/>
    <w:semiHidden/>
    <w:unhideWhenUsed/>
    <w:rsid w:val="00CD09D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D09D3"/>
  </w:style>
  <w:style w:type="table" w:styleId="Tabelkolommen1">
    <w:name w:val="Table Columns 1"/>
    <w:basedOn w:val="Standaardtabel"/>
    <w:semiHidden/>
    <w:unhideWhenUsed/>
    <w:rsid w:val="00CD09D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D09D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D09D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D09D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D09D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D09D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D09D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D09D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D09D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D09D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D09D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D09D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D09D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D09D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D09D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D09D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D09D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D09D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D09D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CD09D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D09D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D09D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D09D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D09D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CD09D3"/>
    <w:pPr>
      <w:keepNext/>
      <w:spacing w:before="280" w:after="280" w:line="240" w:lineRule="auto"/>
    </w:pPr>
    <w:rPr>
      <w:color w:val="FF0000"/>
    </w:rPr>
  </w:style>
  <w:style w:type="paragraph" w:customStyle="1" w:styleId="Figuurbijschrift">
    <w:name w:val="Figuurbijschrift"/>
    <w:basedOn w:val="Standaard"/>
    <w:next w:val="Standaard"/>
    <w:qFormat/>
    <w:rsid w:val="00CD09D3"/>
    <w:pPr>
      <w:numPr>
        <w:numId w:val="5"/>
      </w:numPr>
      <w:tabs>
        <w:tab w:val="left" w:pos="1134"/>
      </w:tabs>
      <w:spacing w:before="280" w:after="280"/>
    </w:pPr>
    <w:rPr>
      <w:b/>
    </w:rPr>
  </w:style>
  <w:style w:type="character" w:styleId="Eindnootmarkering">
    <w:name w:val="endnote reference"/>
    <w:basedOn w:val="Standaardalinea-lettertype"/>
    <w:semiHidden/>
    <w:unhideWhenUsed/>
    <w:rsid w:val="00CD09D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CD09D3"/>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CD09D3"/>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CD09D3"/>
  </w:style>
  <w:style w:type="paragraph" w:styleId="Kopvaninhoudsopgave">
    <w:name w:val="TOC Heading"/>
    <w:basedOn w:val="Kop1"/>
    <w:next w:val="Standaard"/>
    <w:uiPriority w:val="39"/>
    <w:semiHidden/>
    <w:unhideWhenUsed/>
    <w:qFormat/>
    <w:rsid w:val="00CD09D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CD09D3"/>
    <w:pPr>
      <w:shd w:val="clear" w:color="auto" w:fill="FFFF00"/>
      <w:spacing w:before="280" w:after="280"/>
      <w:contextualSpacing/>
    </w:pPr>
  </w:style>
  <w:style w:type="paragraph" w:customStyle="1" w:styleId="Code">
    <w:name w:val="Code"/>
    <w:basedOn w:val="Standaard"/>
    <w:rsid w:val="00CD09D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D09D3"/>
    <w:rPr>
      <w:color w:val="808080"/>
    </w:rPr>
  </w:style>
  <w:style w:type="character" w:customStyle="1" w:styleId="Colofonomgevingswetbesluit">
    <w:name w:val="Colofon omgevingswetbesluit"/>
    <w:basedOn w:val="Standaardalinea-lettertype"/>
    <w:uiPriority w:val="1"/>
    <w:rsid w:val="00CD09D3"/>
  </w:style>
  <w:style w:type="character" w:customStyle="1" w:styleId="Colofonprojectnaam">
    <w:name w:val="Colofon projectnaam"/>
    <w:basedOn w:val="Standaardalinea-lettertype"/>
    <w:uiPriority w:val="1"/>
    <w:rsid w:val="00CD09D3"/>
  </w:style>
  <w:style w:type="character" w:customStyle="1" w:styleId="Colofonprojectnummer">
    <w:name w:val="Colofon projectnummer"/>
    <w:basedOn w:val="Standaardalinea-lettertype"/>
    <w:uiPriority w:val="1"/>
    <w:rsid w:val="00CD09D3"/>
  </w:style>
  <w:style w:type="character" w:customStyle="1" w:styleId="Colofoncontactpersoon">
    <w:name w:val="Colofon contactpersoon"/>
    <w:basedOn w:val="Standaardalinea-lettertype"/>
    <w:uiPriority w:val="1"/>
    <w:rsid w:val="00CD09D3"/>
  </w:style>
  <w:style w:type="character" w:customStyle="1" w:styleId="Colofonauteur">
    <w:name w:val="Colofon auteur"/>
    <w:basedOn w:val="Standaardalinea-lettertype"/>
    <w:uiPriority w:val="1"/>
    <w:rsid w:val="00CD09D3"/>
  </w:style>
  <w:style w:type="table" w:customStyle="1" w:styleId="Implementatie">
    <w:name w:val="Implementatie"/>
    <w:basedOn w:val="Standaardtabel"/>
    <w:uiPriority w:val="99"/>
    <w:rsid w:val="00CD09D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CD09D3"/>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CD09D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D09D3"/>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CD09D3"/>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CD09D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CD09D3"/>
  </w:style>
  <w:style w:type="paragraph" w:styleId="Bloktekst">
    <w:name w:val="Block Text"/>
    <w:basedOn w:val="Standaard"/>
    <w:semiHidden/>
    <w:unhideWhenUsed/>
    <w:rsid w:val="00CD09D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D09D3"/>
    <w:pPr>
      <w:ind w:left="180" w:hanging="180"/>
    </w:pPr>
  </w:style>
  <w:style w:type="paragraph" w:styleId="Datum">
    <w:name w:val="Date"/>
    <w:basedOn w:val="Standaard"/>
    <w:next w:val="Standaard"/>
    <w:link w:val="DatumChar"/>
    <w:semiHidden/>
    <w:unhideWhenUsed/>
    <w:rsid w:val="00CD09D3"/>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CD09D3"/>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CD09D3"/>
    <w:rPr>
      <w:color w:val="800080" w:themeColor="followedHyperlink"/>
      <w:u w:val="single"/>
    </w:rPr>
  </w:style>
  <w:style w:type="paragraph" w:styleId="Handtekening">
    <w:name w:val="Signature"/>
    <w:basedOn w:val="Standaard"/>
    <w:link w:val="HandtekeningChar"/>
    <w:semiHidden/>
    <w:unhideWhenUsed/>
    <w:rsid w:val="00CD09D3"/>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CD09D3"/>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CD09D3"/>
    <w:rPr>
      <w:rFonts w:ascii="Consolas" w:hAnsi="Consolas"/>
      <w:sz w:val="20"/>
      <w:szCs w:val="20"/>
    </w:rPr>
  </w:style>
  <w:style w:type="character" w:styleId="HTMLDefinition">
    <w:name w:val="HTML Definition"/>
    <w:basedOn w:val="Standaardalinea-lettertype"/>
    <w:semiHidden/>
    <w:unhideWhenUsed/>
    <w:rsid w:val="00CD09D3"/>
    <w:rPr>
      <w:i/>
      <w:iCs/>
    </w:rPr>
  </w:style>
  <w:style w:type="character" w:styleId="HTMLVariable">
    <w:name w:val="HTML Variable"/>
    <w:basedOn w:val="Standaardalinea-lettertype"/>
    <w:semiHidden/>
    <w:unhideWhenUsed/>
    <w:rsid w:val="00CD09D3"/>
    <w:rPr>
      <w:i/>
      <w:iCs/>
    </w:rPr>
  </w:style>
  <w:style w:type="character" w:styleId="HTML-acroniem">
    <w:name w:val="HTML Acronym"/>
    <w:basedOn w:val="Standaardalinea-lettertype"/>
    <w:semiHidden/>
    <w:unhideWhenUsed/>
    <w:rsid w:val="00CD09D3"/>
  </w:style>
  <w:style w:type="paragraph" w:styleId="HTML-adres">
    <w:name w:val="HTML Address"/>
    <w:basedOn w:val="Standaard"/>
    <w:link w:val="HTML-adresChar"/>
    <w:semiHidden/>
    <w:unhideWhenUsed/>
    <w:rsid w:val="00CD09D3"/>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CD09D3"/>
    <w:rPr>
      <w:i/>
      <w:iCs/>
    </w:rPr>
  </w:style>
  <w:style w:type="character" w:styleId="HTML-schrijfmachine">
    <w:name w:val="HTML Typewriter"/>
    <w:basedOn w:val="Standaardalinea-lettertype"/>
    <w:semiHidden/>
    <w:unhideWhenUsed/>
    <w:rsid w:val="00CD09D3"/>
    <w:rPr>
      <w:rFonts w:ascii="Consolas" w:hAnsi="Consolas"/>
      <w:sz w:val="20"/>
      <w:szCs w:val="20"/>
    </w:rPr>
  </w:style>
  <w:style w:type="character" w:styleId="HTML-toetsenbord">
    <w:name w:val="HTML Keyboard"/>
    <w:basedOn w:val="Standaardalinea-lettertype"/>
    <w:semiHidden/>
    <w:unhideWhenUsed/>
    <w:rsid w:val="00CD09D3"/>
    <w:rPr>
      <w:rFonts w:ascii="Consolas" w:hAnsi="Consolas"/>
      <w:sz w:val="20"/>
      <w:szCs w:val="20"/>
    </w:rPr>
  </w:style>
  <w:style w:type="character" w:styleId="HTML-voorbeeld">
    <w:name w:val="HTML Sample"/>
    <w:basedOn w:val="Standaardalinea-lettertype"/>
    <w:semiHidden/>
    <w:unhideWhenUsed/>
    <w:rsid w:val="00CD09D3"/>
    <w:rPr>
      <w:rFonts w:ascii="Consolas" w:hAnsi="Consolas"/>
      <w:sz w:val="24"/>
      <w:szCs w:val="24"/>
    </w:rPr>
  </w:style>
  <w:style w:type="paragraph" w:styleId="Indexkop">
    <w:name w:val="index heading"/>
    <w:basedOn w:val="Standaard"/>
    <w:next w:val="Index1"/>
    <w:semiHidden/>
    <w:unhideWhenUsed/>
    <w:rsid w:val="00CD09D3"/>
    <w:rPr>
      <w:rFonts w:asciiTheme="majorHAnsi" w:eastAsiaTheme="majorEastAsia" w:hAnsiTheme="majorHAnsi" w:cstheme="majorBidi"/>
      <w:b/>
      <w:bCs/>
    </w:rPr>
  </w:style>
  <w:style w:type="paragraph" w:styleId="Kopbronvermelding">
    <w:name w:val="toa heading"/>
    <w:basedOn w:val="Standaard"/>
    <w:next w:val="Standaard"/>
    <w:semiHidden/>
    <w:unhideWhenUsed/>
    <w:rsid w:val="00CD09D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CD09D3"/>
    <w:pPr>
      <w:ind w:left="283" w:hanging="283"/>
      <w:contextualSpacing/>
    </w:pPr>
  </w:style>
  <w:style w:type="paragraph" w:styleId="Lijst2">
    <w:name w:val="List 2"/>
    <w:basedOn w:val="Standaard"/>
    <w:semiHidden/>
    <w:unhideWhenUsed/>
    <w:rsid w:val="00CD09D3"/>
    <w:pPr>
      <w:ind w:left="566" w:hanging="283"/>
      <w:contextualSpacing/>
    </w:pPr>
  </w:style>
  <w:style w:type="paragraph" w:styleId="Lijst3">
    <w:name w:val="List 3"/>
    <w:basedOn w:val="Standaard"/>
    <w:semiHidden/>
    <w:unhideWhenUsed/>
    <w:rsid w:val="00CD09D3"/>
    <w:pPr>
      <w:ind w:left="849" w:hanging="283"/>
      <w:contextualSpacing/>
    </w:pPr>
  </w:style>
  <w:style w:type="paragraph" w:styleId="Lijst4">
    <w:name w:val="List 4"/>
    <w:basedOn w:val="Standaard"/>
    <w:semiHidden/>
    <w:unhideWhenUsed/>
    <w:rsid w:val="00CD09D3"/>
    <w:pPr>
      <w:ind w:left="1132" w:hanging="283"/>
      <w:contextualSpacing/>
    </w:pPr>
  </w:style>
  <w:style w:type="paragraph" w:styleId="Lijst5">
    <w:name w:val="List 5"/>
    <w:basedOn w:val="Standaard"/>
    <w:semiHidden/>
    <w:unhideWhenUsed/>
    <w:rsid w:val="00CD09D3"/>
    <w:pPr>
      <w:ind w:left="1415" w:hanging="283"/>
      <w:contextualSpacing/>
    </w:pPr>
  </w:style>
  <w:style w:type="paragraph" w:styleId="Lijstmetafbeeldingen">
    <w:name w:val="table of figures"/>
    <w:basedOn w:val="Standaard"/>
    <w:next w:val="Standaard"/>
    <w:semiHidden/>
    <w:unhideWhenUsed/>
    <w:rsid w:val="00CD09D3"/>
  </w:style>
  <w:style w:type="paragraph" w:styleId="Lijstopsomteken">
    <w:name w:val="List Bullet"/>
    <w:basedOn w:val="Standaard"/>
    <w:unhideWhenUsed/>
    <w:rsid w:val="00CD09D3"/>
    <w:pPr>
      <w:numPr>
        <w:numId w:val="3"/>
      </w:numPr>
      <w:contextualSpacing/>
    </w:pPr>
  </w:style>
  <w:style w:type="paragraph" w:styleId="Lijstopsomteken2">
    <w:name w:val="List Bullet 2"/>
    <w:basedOn w:val="Standaard"/>
    <w:semiHidden/>
    <w:unhideWhenUsed/>
    <w:rsid w:val="00CD09D3"/>
    <w:pPr>
      <w:tabs>
        <w:tab w:val="num" w:pos="720"/>
      </w:tabs>
      <w:ind w:left="720" w:hanging="720"/>
      <w:contextualSpacing/>
    </w:pPr>
  </w:style>
  <w:style w:type="paragraph" w:styleId="Lijstopsomteken3">
    <w:name w:val="List Bullet 3"/>
    <w:basedOn w:val="Standaard"/>
    <w:semiHidden/>
    <w:unhideWhenUsed/>
    <w:rsid w:val="00CD09D3"/>
    <w:pPr>
      <w:tabs>
        <w:tab w:val="num" w:pos="720"/>
      </w:tabs>
      <w:ind w:left="720" w:hanging="720"/>
      <w:contextualSpacing/>
    </w:pPr>
  </w:style>
  <w:style w:type="paragraph" w:styleId="Lijstopsomteken4">
    <w:name w:val="List Bullet 4"/>
    <w:basedOn w:val="Standaard"/>
    <w:semiHidden/>
    <w:unhideWhenUsed/>
    <w:rsid w:val="00CD09D3"/>
    <w:pPr>
      <w:tabs>
        <w:tab w:val="num" w:pos="720"/>
      </w:tabs>
      <w:ind w:left="720" w:hanging="720"/>
      <w:contextualSpacing/>
    </w:pPr>
  </w:style>
  <w:style w:type="paragraph" w:styleId="Lijstopsomteken5">
    <w:name w:val="List Bullet 5"/>
    <w:basedOn w:val="Standaard"/>
    <w:semiHidden/>
    <w:unhideWhenUsed/>
    <w:rsid w:val="00CD09D3"/>
    <w:pPr>
      <w:tabs>
        <w:tab w:val="num" w:pos="720"/>
      </w:tabs>
      <w:ind w:left="720" w:hanging="720"/>
      <w:contextualSpacing/>
    </w:pPr>
  </w:style>
  <w:style w:type="paragraph" w:styleId="Lijstnummering2">
    <w:name w:val="List Number 2"/>
    <w:basedOn w:val="Standaard"/>
    <w:semiHidden/>
    <w:unhideWhenUsed/>
    <w:rsid w:val="00CD09D3"/>
    <w:pPr>
      <w:tabs>
        <w:tab w:val="num" w:pos="720"/>
      </w:tabs>
      <w:ind w:left="720" w:hanging="720"/>
      <w:contextualSpacing/>
    </w:pPr>
  </w:style>
  <w:style w:type="paragraph" w:styleId="Lijstnummering3">
    <w:name w:val="List Number 3"/>
    <w:basedOn w:val="Standaard"/>
    <w:semiHidden/>
    <w:unhideWhenUsed/>
    <w:rsid w:val="00CD09D3"/>
    <w:pPr>
      <w:tabs>
        <w:tab w:val="num" w:pos="720"/>
      </w:tabs>
      <w:ind w:left="720" w:hanging="720"/>
      <w:contextualSpacing/>
    </w:pPr>
  </w:style>
  <w:style w:type="paragraph" w:styleId="Lijstnummering4">
    <w:name w:val="List Number 4"/>
    <w:basedOn w:val="Standaard"/>
    <w:semiHidden/>
    <w:unhideWhenUsed/>
    <w:rsid w:val="00CD09D3"/>
    <w:pPr>
      <w:tabs>
        <w:tab w:val="num" w:pos="720"/>
      </w:tabs>
      <w:ind w:left="720" w:hanging="720"/>
      <w:contextualSpacing/>
    </w:pPr>
  </w:style>
  <w:style w:type="paragraph" w:styleId="Lijstnummering5">
    <w:name w:val="List Number 5"/>
    <w:basedOn w:val="Standaard"/>
    <w:semiHidden/>
    <w:unhideWhenUsed/>
    <w:rsid w:val="00CD09D3"/>
    <w:pPr>
      <w:tabs>
        <w:tab w:val="num" w:pos="720"/>
      </w:tabs>
      <w:ind w:left="720" w:hanging="720"/>
      <w:contextualSpacing/>
    </w:pPr>
  </w:style>
  <w:style w:type="paragraph" w:styleId="Lijstvoortzetting">
    <w:name w:val="List Continue"/>
    <w:basedOn w:val="Standaard"/>
    <w:semiHidden/>
    <w:unhideWhenUsed/>
    <w:rsid w:val="00CD09D3"/>
    <w:pPr>
      <w:spacing w:after="120"/>
      <w:ind w:left="283"/>
      <w:contextualSpacing/>
    </w:pPr>
  </w:style>
  <w:style w:type="paragraph" w:styleId="Lijstvoortzetting2">
    <w:name w:val="List Continue 2"/>
    <w:basedOn w:val="Standaard"/>
    <w:semiHidden/>
    <w:unhideWhenUsed/>
    <w:rsid w:val="00CD09D3"/>
    <w:pPr>
      <w:spacing w:after="120"/>
      <w:ind w:left="566"/>
      <w:contextualSpacing/>
    </w:pPr>
  </w:style>
  <w:style w:type="paragraph" w:styleId="Lijstvoortzetting3">
    <w:name w:val="List Continue 3"/>
    <w:basedOn w:val="Standaard"/>
    <w:semiHidden/>
    <w:unhideWhenUsed/>
    <w:rsid w:val="00CD09D3"/>
    <w:pPr>
      <w:spacing w:after="120"/>
      <w:ind w:left="849"/>
      <w:contextualSpacing/>
    </w:pPr>
  </w:style>
  <w:style w:type="paragraph" w:styleId="Lijstvoortzetting4">
    <w:name w:val="List Continue 4"/>
    <w:basedOn w:val="Standaard"/>
    <w:semiHidden/>
    <w:unhideWhenUsed/>
    <w:rsid w:val="00CD09D3"/>
    <w:pPr>
      <w:spacing w:after="120"/>
      <w:ind w:left="1132"/>
      <w:contextualSpacing/>
    </w:pPr>
  </w:style>
  <w:style w:type="paragraph" w:styleId="Lijstvoortzetting5">
    <w:name w:val="List Continue 5"/>
    <w:basedOn w:val="Standaard"/>
    <w:semiHidden/>
    <w:unhideWhenUsed/>
    <w:rsid w:val="00CD09D3"/>
    <w:pPr>
      <w:spacing w:after="120"/>
      <w:ind w:left="1415"/>
      <w:contextualSpacing/>
    </w:pPr>
  </w:style>
  <w:style w:type="paragraph" w:styleId="Normaalweb">
    <w:name w:val="Normal (Web)"/>
    <w:basedOn w:val="Standaard"/>
    <w:semiHidden/>
    <w:unhideWhenUsed/>
    <w:rsid w:val="00CD09D3"/>
    <w:rPr>
      <w:rFonts w:ascii="Times New Roman" w:hAnsi="Times New Roman"/>
      <w:sz w:val="24"/>
    </w:rPr>
  </w:style>
  <w:style w:type="paragraph" w:styleId="Notitiekop">
    <w:name w:val="Note Heading"/>
    <w:basedOn w:val="Standaard"/>
    <w:next w:val="Standaard"/>
    <w:link w:val="NotitiekopChar"/>
    <w:semiHidden/>
    <w:unhideWhenUsed/>
    <w:rsid w:val="00CD09D3"/>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CD09D3"/>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CD09D3"/>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CD09D3"/>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CD09D3"/>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CD09D3"/>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CD09D3"/>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CD09D3"/>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CD09D3"/>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CD09D3"/>
    <w:pPr>
      <w:ind w:left="708"/>
    </w:pPr>
  </w:style>
  <w:style w:type="paragraph" w:styleId="Tekstzonderopmaak">
    <w:name w:val="Plain Text"/>
    <w:basedOn w:val="Standaard"/>
    <w:link w:val="TekstzonderopmaakChar"/>
    <w:semiHidden/>
    <w:unhideWhenUsed/>
    <w:rsid w:val="00CD09D3"/>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CD09D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numbering" w:customStyle="1" w:styleId="Koppenstructuur">
    <w:name w:val="Koppenstructuur"/>
    <w:basedOn w:val="Geenlijst"/>
    <w:uiPriority w:val="99"/>
    <w:rsid w:val="00FD3114"/>
    <w:pPr>
      <w:numPr>
        <w:numId w:val="4"/>
      </w:numPr>
    </w:pPr>
  </w:style>
  <w:style w:type="paragraph" w:styleId="Lijstalinea">
    <w:name w:val="List Paragraph"/>
    <w:basedOn w:val="Standaard"/>
    <w:uiPriority w:val="34"/>
    <w:qFormat/>
    <w:rsid w:val="00FB2FF3"/>
    <w:pPr>
      <w:ind w:left="720"/>
      <w:contextualSpacing/>
    </w:pPr>
  </w:style>
  <w:style w:type="character" w:styleId="Hyperlink">
    <w:name w:val="Hyperlink"/>
    <w:basedOn w:val="Standaardalinea-lettertype"/>
    <w:uiPriority w:val="99"/>
    <w:unhideWhenUsed/>
    <w:rsid w:val="00BB144C"/>
    <w:rPr>
      <w:color w:val="0000FF" w:themeColor="hyperlink"/>
      <w:u w:val="single"/>
    </w:rPr>
  </w:style>
  <w:style w:type="character" w:customStyle="1" w:styleId="Kop3Char">
    <w:name w:val="Kop 3 Char"/>
    <w:basedOn w:val="Standaardalinea-lettertype"/>
    <w:link w:val="Kop3"/>
    <w:uiPriority w:val="9"/>
    <w:rsid w:val="000437B9"/>
    <w:rPr>
      <w:rFonts w:ascii="Verdana" w:hAnsi="Verdana"/>
      <w:b/>
      <w:bCs/>
      <w:sz w:val="18"/>
      <w:szCs w:val="26"/>
    </w:rPr>
  </w:style>
  <w:style w:type="character" w:customStyle="1" w:styleId="Kop4Char">
    <w:name w:val="Kop 4 Char"/>
    <w:basedOn w:val="Standaardalinea-lettertype"/>
    <w:link w:val="Kop4"/>
    <w:rsid w:val="000437B9"/>
    <w:rPr>
      <w:rFonts w:ascii="Verdana" w:hAnsi="Verdana"/>
      <w:b/>
      <w:bCs/>
      <w:sz w:val="18"/>
      <w:szCs w:val="28"/>
    </w:rPr>
  </w:style>
  <w:style w:type="character" w:customStyle="1" w:styleId="Kop5Char">
    <w:name w:val="Kop 5 Char"/>
    <w:basedOn w:val="Standaardalinea-lettertype"/>
    <w:link w:val="Kop5"/>
    <w:locked/>
    <w:rsid w:val="00E63B88"/>
    <w:rPr>
      <w:rFonts w:ascii="Verdana" w:hAnsi="Verdana"/>
      <w:bCs/>
      <w:i/>
      <w:iCs/>
      <w:sz w:val="18"/>
      <w:szCs w:val="26"/>
    </w:rPr>
  </w:style>
  <w:style w:type="paragraph" w:customStyle="1" w:styleId="Opsommingtekens5">
    <w:name w:val="Opsomming tekens 5"/>
    <w:basedOn w:val="Standaard"/>
    <w:qFormat/>
    <w:rsid w:val="00CD09D3"/>
    <w:pPr>
      <w:numPr>
        <w:ilvl w:val="7"/>
        <w:numId w:val="1"/>
      </w:numPr>
    </w:pPr>
  </w:style>
  <w:style w:type="paragraph" w:customStyle="1" w:styleId="Opsommingtekens6">
    <w:name w:val="Opsomming tekens 6"/>
    <w:basedOn w:val="Standaard"/>
    <w:qFormat/>
    <w:rsid w:val="00CD09D3"/>
    <w:pPr>
      <w:numPr>
        <w:ilvl w:val="8"/>
        <w:numId w:val="1"/>
      </w:numPr>
    </w:pPr>
  </w:style>
  <w:style w:type="character" w:customStyle="1" w:styleId="Verwijzing">
    <w:name w:val="Verwijzing"/>
    <w:basedOn w:val="Standaardalinea-lettertype"/>
    <w:uiPriority w:val="1"/>
    <w:rsid w:val="00CD09D3"/>
    <w:rPr>
      <w:u w:val="single"/>
    </w:rPr>
  </w:style>
  <w:style w:type="paragraph" w:customStyle="1" w:styleId="Kader">
    <w:name w:val="Kader"/>
    <w:basedOn w:val="Standaard"/>
    <w:next w:val="Standaard"/>
    <w:qFormat/>
    <w:rsid w:val="00CD09D3"/>
    <w:pPr>
      <w:spacing w:before="280" w:after="280" w:line="280" w:lineRule="atLeast"/>
    </w:pPr>
    <w:rPr>
      <w:color w:val="FF0000"/>
    </w:rPr>
  </w:style>
  <w:style w:type="character" w:customStyle="1" w:styleId="Kop2Char">
    <w:name w:val="Kop 2 Char"/>
    <w:basedOn w:val="Standaardalinea-lettertype"/>
    <w:link w:val="Kop2"/>
    <w:rsid w:val="006C6CBD"/>
    <w:rPr>
      <w:rFonts w:ascii="Verdana" w:hAnsi="Verdana"/>
      <w:b/>
      <w:bCs/>
      <w:iCs/>
      <w:sz w:val="22"/>
      <w:szCs w:val="28"/>
    </w:rPr>
  </w:style>
  <w:style w:type="character" w:customStyle="1" w:styleId="Kop6Char">
    <w:name w:val="Kop 6 Char"/>
    <w:basedOn w:val="Standaardalinea-lettertype"/>
    <w:link w:val="Kop6"/>
    <w:rsid w:val="00D66C88"/>
    <w:rPr>
      <w:rFonts w:ascii="Verdana" w:hAnsi="Verdana"/>
      <w:bCs/>
      <w:i/>
      <w:sz w:val="18"/>
      <w:szCs w:val="22"/>
    </w:rPr>
  </w:style>
  <w:style w:type="character" w:customStyle="1" w:styleId="EindnoottekstChar">
    <w:name w:val="Eindnoottekst Char"/>
    <w:basedOn w:val="Standaardalinea-lettertype"/>
    <w:link w:val="Eindnoottekst"/>
    <w:semiHidden/>
    <w:rsid w:val="00D66C88"/>
    <w:rPr>
      <w:rFonts w:ascii="Verdana" w:hAnsi="Verdana"/>
      <w:sz w:val="18"/>
    </w:rPr>
  </w:style>
  <w:style w:type="paragraph" w:customStyle="1" w:styleId="Kop">
    <w:name w:val="Kop"/>
    <w:basedOn w:val="Kop4"/>
    <w:qFormat/>
    <w:rsid w:val="00BD6A51"/>
  </w:style>
  <w:style w:type="character" w:customStyle="1" w:styleId="Kop1Char">
    <w:name w:val="Kop 1 Char"/>
    <w:basedOn w:val="Standaardalinea-lettertype"/>
    <w:link w:val="Kop1"/>
    <w:locked/>
    <w:rsid w:val="00BD6A51"/>
    <w:rPr>
      <w:rFonts w:ascii="Verdana" w:hAnsi="Verdana" w:cs="Arial"/>
      <w:b/>
      <w:bCs/>
      <w:kern w:val="32"/>
      <w:sz w:val="24"/>
      <w:szCs w:val="18"/>
    </w:rPr>
  </w:style>
  <w:style w:type="character" w:customStyle="1" w:styleId="Kop7Char">
    <w:name w:val="Kop 7 Char"/>
    <w:basedOn w:val="Standaardalinea-lettertype"/>
    <w:link w:val="Kop7"/>
    <w:locked/>
    <w:rsid w:val="00BD6A51"/>
    <w:rPr>
      <w:rFonts w:ascii="Verdana" w:hAnsi="Verdana"/>
      <w:sz w:val="18"/>
      <w:szCs w:val="24"/>
    </w:rPr>
  </w:style>
  <w:style w:type="character" w:customStyle="1" w:styleId="Kop8Char">
    <w:name w:val="Kop 8 Char"/>
    <w:basedOn w:val="Standaardalinea-lettertype"/>
    <w:link w:val="Kop8"/>
    <w:locked/>
    <w:rsid w:val="00BD6A51"/>
    <w:rPr>
      <w:rFonts w:ascii="Verdana" w:hAnsi="Verdana"/>
      <w:iCs/>
      <w:sz w:val="18"/>
      <w:szCs w:val="24"/>
    </w:rPr>
  </w:style>
  <w:style w:type="character" w:customStyle="1" w:styleId="Kop9Char">
    <w:name w:val="Kop 9 Char"/>
    <w:basedOn w:val="Standaardalinea-lettertype"/>
    <w:link w:val="Kop9"/>
    <w:locked/>
    <w:rsid w:val="00BD6A51"/>
    <w:rPr>
      <w:rFonts w:ascii="Verdana" w:hAnsi="Verdana" w:cs="Arial"/>
      <w:sz w:val="18"/>
      <w:szCs w:val="22"/>
    </w:rPr>
  </w:style>
  <w:style w:type="character" w:customStyle="1" w:styleId="KoptekstChar">
    <w:name w:val="Koptekst Char"/>
    <w:basedOn w:val="Standaardalinea-lettertype"/>
    <w:link w:val="Koptekst"/>
    <w:locked/>
    <w:rsid w:val="00BD6A51"/>
    <w:rPr>
      <w:rFonts w:ascii="Verdana" w:hAnsi="Verdana" w:cs="Verdana-Bold"/>
      <w:bCs/>
      <w:smallCaps/>
      <w:sz w:val="14"/>
      <w:szCs w:val="13"/>
    </w:rPr>
  </w:style>
  <w:style w:type="character" w:customStyle="1" w:styleId="VoettekstChar">
    <w:name w:val="Voettekst Char"/>
    <w:basedOn w:val="Standaardalinea-lettertype"/>
    <w:link w:val="Voettekst"/>
    <w:locked/>
    <w:rsid w:val="00BD6A51"/>
    <w:rPr>
      <w:rFonts w:ascii="Verdana" w:hAnsi="Verdana"/>
      <w:sz w:val="18"/>
      <w:szCs w:val="24"/>
    </w:rPr>
  </w:style>
  <w:style w:type="character" w:customStyle="1" w:styleId="TitelChar">
    <w:name w:val="Titel Char"/>
    <w:basedOn w:val="Standaardalinea-lettertype"/>
    <w:link w:val="Titel"/>
    <w:uiPriority w:val="10"/>
    <w:locked/>
    <w:rsid w:val="00BD6A5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locked/>
    <w:rsid w:val="00BD6A51"/>
    <w:rPr>
      <w:rFonts w:ascii="Verdana" w:hAnsi="Verdana"/>
      <w:b/>
      <w:bCs/>
    </w:rPr>
  </w:style>
  <w:style w:type="character" w:customStyle="1" w:styleId="DocumentstructuurChar">
    <w:name w:val="Documentstructuur Char"/>
    <w:basedOn w:val="Standaardalinea-lettertype"/>
    <w:link w:val="Documentstructuur"/>
    <w:semiHidden/>
    <w:locked/>
    <w:rsid w:val="00BD6A51"/>
    <w:rPr>
      <w:rFonts w:ascii="Tahoma" w:hAnsi="Tahoma" w:cs="Tahoma"/>
      <w:sz w:val="16"/>
      <w:szCs w:val="16"/>
    </w:rPr>
  </w:style>
  <w:style w:type="character" w:customStyle="1" w:styleId="MacrotekstChar">
    <w:name w:val="Macrotekst Char"/>
    <w:basedOn w:val="Standaardalinea-lettertype"/>
    <w:link w:val="Macrotekst"/>
    <w:semiHidden/>
    <w:locked/>
    <w:rsid w:val="00BD6A51"/>
    <w:rPr>
      <w:rFonts w:ascii="Consolas" w:hAnsi="Consolas"/>
    </w:rPr>
  </w:style>
  <w:style w:type="table" w:customStyle="1" w:styleId="Huisstijl-Tabel">
    <w:name w:val="Huisstijl-Tabel"/>
    <w:basedOn w:val="Standaardtabel"/>
    <w:rsid w:val="00BD6A5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rPr>
        <w:rFonts w:cs="Times New Roman"/>
      </w:rPr>
    </w:tblStylePr>
  </w:style>
  <w:style w:type="numbering" w:styleId="111111">
    <w:name w:val="Outline List 2"/>
    <w:basedOn w:val="Geenlijst"/>
    <w:semiHidden/>
    <w:unhideWhenUsed/>
    <w:rsid w:val="00CD09D3"/>
  </w:style>
  <w:style w:type="numbering" w:styleId="1ai">
    <w:name w:val="Outline List 1"/>
    <w:basedOn w:val="Geenlijst"/>
    <w:semiHidden/>
    <w:unhideWhenUsed/>
    <w:rsid w:val="00CD09D3"/>
  </w:style>
  <w:style w:type="numbering" w:styleId="Artikelsectie">
    <w:name w:val="Outline List 3"/>
    <w:basedOn w:val="Geenlijst"/>
    <w:semiHidden/>
    <w:unhideWhenUsed/>
    <w:rsid w:val="00CD09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21" Type="http://schemas.openxmlformats.org/officeDocument/2006/relationships/hyperlink" Target="Notitie%20Werkwijze%20Geo%20en%20Locaties%20in%20omgevingsdocumenten.pdf" TargetMode="External"/><Relationship Id="rId84" Type="http://schemas.openxmlformats.org/officeDocument/2006/relationships/header" Target="header5.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87" Type="http://schemas.openxmlformats.org/officeDocument/2006/relationships/fontTable" Target="fontTable.xml"/><Relationship Id="rId5" Type="http://schemas.openxmlformats.org/officeDocument/2006/relationships/numbering" Target="numbering.xml"/><Relationship Id="rId82" Type="http://schemas.openxmlformats.org/officeDocument/2006/relationships/hyperlink" Target="https://www.geonovum.nl/geo-standaarden/omgevingswet/meldingen" TargetMode="Externa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85" Type="http://schemas.openxmlformats.org/officeDocument/2006/relationships/footer" Target="footer5.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hyperlink" Target="https://gitlab.com/koop/STOP/standaard/-/issues" TargetMode="External"/><Relationship Id="rId88"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86" Type="http://schemas.openxmlformats.org/officeDocument/2006/relationships/hyperlink" Target="Notitie%20Werkwijze%20Geo%20en%20Locaties%20in%20omgevingsdocumenten.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99887C7F-27BA-4112-BED5-4BB3E6CA983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7B16F654-94D7-428B-8DCF-DBA65B93603E}">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13298</TotalTime>
  <Pages>1</Pages>
  <Words>88940</Words>
  <Characters>489172</Characters>
  <Application>Microsoft Office Word</Application>
  <DocSecurity>0</DocSecurity>
  <Lines>4076</Lines>
  <Paragraphs>1153</Paragraphs>
  <ScaleCrop>false</ScaleCrop>
  <HeadingPairs>
    <vt:vector size="2" baseType="variant">
      <vt:variant>
        <vt:lpstr>Titel</vt:lpstr>
      </vt:variant>
      <vt:variant>
        <vt:i4>1</vt:i4>
      </vt:variant>
    </vt:vector>
  </HeadingPairs>
  <TitlesOfParts>
    <vt:vector size="1" baseType="lpstr">
      <vt:lpstr>TPOD Projectbesluit_werkversie</vt:lpstr>
    </vt:vector>
  </TitlesOfParts>
  <Company/>
  <LinksUpToDate>false</LinksUpToDate>
  <CharactersWithSpaces>576959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Projectbesluit_werkversie</dc:title>
  <dc:subject/>
  <dc:creator>PR33</dc:creator>
  <cp:keywords/>
  <dc:description/>
  <cp:lastModifiedBy>Gerard Wolbers</cp:lastModifiedBy>
  <cp:revision>5660</cp:revision>
  <cp:lastPrinted>2021-06-10T21:40:00Z</cp:lastPrinted>
  <dcterms:created xsi:type="dcterms:W3CDTF">2021-06-11T15:31:00Z</dcterms:created>
  <dcterms:modified xsi:type="dcterms:W3CDTF">2023-04-04T10:06:00Z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