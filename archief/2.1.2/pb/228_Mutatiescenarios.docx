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CD2CB" w14:textId="77777777" w:rsidR="006C6CBD" w:rsidRDefault="006C6CBD" w:rsidP="006C6CBD">
      <w:pPr>
        <w:pStyle w:val="Kop2"/>
      </w:pPr>
      <w:bookmarkStart w:id="603" w:name="_Ref_b538a9c0bbfe756b3f7f7a3c7d1cbf8d_1"/>
      <w:r>
        <w:lastRenderedPageBreak/>
        <w:t>Mutatiescenario’s</w:t>
      </w:r>
      <w:bookmarkEnd w:id="603"/>
    </w:p>
    <w:p w14:paraId="12AF6FD2" w14:textId="77777777" w:rsidR="006C6CBD" w:rsidRDefault="006C6CBD" w:rsidP="006C6CBD">
      <w:r>
        <w:t xml:space="preserve">Uitgangspunt van de STOP/TPOD-standaard is dat de wijzigingen die een besluit in een bestaande regeling aanbrengt, worden aangeleverd in de vorm van een RegelingMutatie. </w:t>
      </w:r>
      <w:r w:rsidRPr="002C5B13">
        <w:t>De RegelingMutatie bevat de wijzigingen van een RegelingVersie naar een nieuwe RegelingVersie in een was-wordt- oftewel renvooiweergave. Per te wijzigen onderdeel van de RegelingVersie wordt aangegeven of het wordt toegevoegd, vervangen</w:t>
      </w:r>
      <w:r>
        <w:t xml:space="preserve"> of</w:t>
      </w:r>
      <w:r w:rsidRPr="002C5B13">
        <w:t xml:space="preserve"> verwijderd. Onderdelen van de RegelingVersie die niet gewijzigd worden, worden niet opgenomen in de RegelingMutatie.</w:t>
      </w:r>
    </w:p>
    <w:p w14:paraId="6F6175FF" w14:textId="77777777" w:rsidR="006C6CBD" w:rsidRDefault="006C6CBD" w:rsidP="006C6CBD"/>
    <w:p w14:paraId="08F8A603" w14:textId="77777777" w:rsidR="006C6CBD" w:rsidRDefault="006C6CBD" w:rsidP="006C6CBD">
      <w:r w:rsidRPr="000677B8">
        <w:t>Wanneer</w:t>
      </w:r>
      <w:r>
        <w:t xml:space="preserve"> </w:t>
      </w:r>
      <w:r w:rsidRPr="000677B8">
        <w:t>het gebruik</w:t>
      </w:r>
      <w:r>
        <w:t xml:space="preserve"> van </w:t>
      </w:r>
      <w:r w:rsidRPr="005F0E5A">
        <w:t>een RegelingMutatie</w:t>
      </w:r>
      <w:r w:rsidRPr="000677B8">
        <w:t xml:space="preserve"> om technische of andere redenen niet </w:t>
      </w:r>
      <w:r>
        <w:t xml:space="preserve">mogelijk is, bijvoorbeeld omdat </w:t>
      </w:r>
      <w:r w:rsidRPr="00A82703">
        <w:t>de plansoftware die het bevoegd gezag gebruikt</w:t>
      </w:r>
      <w:r>
        <w:t xml:space="preserve"> dat </w:t>
      </w:r>
      <w:r w:rsidRPr="00A82703">
        <w:t>nog niet ondersteunt</w:t>
      </w:r>
      <w:r>
        <w:t xml:space="preserve">, </w:t>
      </w:r>
      <w:r w:rsidRPr="007D035E">
        <w:t>kan bij wijze van Tijdelijke Alternatieve Maatregel gebruik worden gemaakt van het mutatiescenario Integrale Tekstvervanging.</w:t>
      </w:r>
      <w:r>
        <w:t xml:space="preserve"> Dit is </w:t>
      </w:r>
      <w:r w:rsidRPr="00B66238">
        <w:t>een mutatie waarbij de gehele versie van een regeling wordt vervangen</w:t>
      </w:r>
      <w:r>
        <w:t>,</w:t>
      </w:r>
      <w:r w:rsidRPr="00B66238">
        <w:t xml:space="preserve"> in plaats van een renvooiversie van de tekst.</w:t>
      </w:r>
      <w:r>
        <w:t xml:space="preserve"> </w:t>
      </w:r>
      <w:r w:rsidRPr="00144E9E">
        <w:t>In de WijzigBijlage wordt dan het element VervangRegeling opgenomen.</w:t>
      </w:r>
      <w:r>
        <w:t xml:space="preserve"> </w:t>
      </w:r>
      <w:r w:rsidRPr="008700F5">
        <w:t>Het element VervangRegeling bevat de gehele gewijzigde nieuwe van de regeling (inclusief bijlagen e.d.).</w:t>
      </w:r>
    </w:p>
    <w:p w14:paraId="460563A2" w14:textId="0A3BA942" w:rsidR="006C6CBD" w:rsidRDefault="006C6CBD" w:rsidP="006C6CBD">
      <w:r>
        <w:t xml:space="preserve">Voor </w:t>
      </w:r>
      <w:r>
        <w:fldChar w:fldCharType="begin"/>
      </w:r>
      <w:r>
        <w:instrText>DOCVARIABLE ID01+</w:instrText>
      </w:r>
      <w:r>
        <w:fldChar w:fldCharType="separate"/>
      </w:r>
      <w:r w:rsidR="004C5663">
        <w:t>het projectbesluit</w:t>
      </w:r>
      <w:r>
        <w:fldChar w:fldCharType="end"/>
      </w:r>
      <w:r>
        <w:t xml:space="preserve"> mag gebruik gemaakt worden van </w:t>
      </w:r>
      <w:r w:rsidRPr="000B1D98">
        <w:t>het mutatiescenario Integrale Tekstvervanging</w:t>
      </w:r>
      <w:r>
        <w:t>. Dit is alleen toegestaan tijdens de geldigheid van (alle versies van) de A-release van de STOP/TPOD-standaard. Wanneer gebruik gemaakt wordt van de B-</w:t>
      </w:r>
      <w:r w:rsidRPr="00CA75A3">
        <w:t>release van de STOP/TPOD-standaard</w:t>
      </w:r>
      <w:r>
        <w:t xml:space="preserve"> is gebruik van dit mutatiescenario niet meer toegestaan.</w:t>
      </w:r>
    </w:p>
    <w:p w14:paraId="57CC0D93" w14:textId="77777777" w:rsidR="006C6CBD" w:rsidRDefault="006C6CBD" w:rsidP="006C6CBD"/>
    <w:p w14:paraId="4A31A46E" w14:textId="52FC4CF4" w:rsidR="006C6CBD" w:rsidRDefault="006C6CBD" w:rsidP="006C6CBD">
      <w:r>
        <w:t xml:space="preserve">Bij de toepassing van </w:t>
      </w:r>
      <w:r w:rsidRPr="00B36036">
        <w:t>het mutatiescenario Integrale Tekstvervanging</w:t>
      </w:r>
      <w:r>
        <w:t xml:space="preserve"> wordt de volledige regeling vervangen door een nieuwe versie van de regeling. Het is uiteraard niet de bedoeling dat hierdoor de volledige regeling voor beroep vatbaar wordt, dus ook de onderdelen die feitelijk niet gewijzigd zijn. Daarom moeten in het Besluit de wijzigingen vastgelegd worden. Daarmee wordt bewerkstelligd dat in juridische zin sprake is van een wijzigingsbesluit, terwijl dat technisch is uitgevoerd met de integrale vervanging van de regelingversie. De geadviseerde opzet van zo’n besluit is weergegeven in </w:t>
      </w:r>
      <w:r w:rsidRPr="004359C5">
        <w:rPr>
          <w:rStyle w:val="Verwijzing"/>
        </w:rPr>
        <w:fldChar w:fldCharType="begin" w:fldLock="1"/>
      </w:r>
      <w:r w:rsidRPr="004359C5">
        <w:rPr>
          <w:rStyle w:val="Verwijzing"/>
        </w:rPr>
        <w:instrText xml:space="preserve"> REF _Ref_b538a9c0bbfe756b3f7f7a3c7d1cbf8d_2 \w \h </w:instrText>
      </w:r>
      <w:r w:rsidRPr="004359C5">
        <w:rPr>
          <w:rStyle w:val="Verwijzing"/>
        </w:rPr>
      </w:r>
      <w:r w:rsidRPr="004359C5">
        <w:rPr>
          <w:rStyle w:val="Verwijzing"/>
        </w:rPr>
        <w:fldChar w:fldCharType="separate"/>
      </w:r>
      <w:r w:rsidR="00DF3BF8" w:rsidRPr="00DF3BF8">
        <w:rPr>
          <w:rStyle w:val="Verwijzing"/>
        </w:rPr>
        <w:t>Figuur 48</w:t>
      </w:r>
      <w:r w:rsidRPr="004359C5">
        <w:rPr>
          <w:rStyle w:val="Verwijzing"/>
        </w:rPr>
        <w:fldChar w:fldCharType="end"/>
      </w:r>
      <w:r>
        <w:t>.</w:t>
      </w:r>
    </w:p>
    <w:p w14:paraId="6D7DFC9B" w14:textId="77777777" w:rsidR="006C6CBD" w:rsidRDefault="006C6CBD" w:rsidP="006C6CBD"/>
    <w:p w14:paraId="1550AEB0" w14:textId="77777777" w:rsidR="006C6CBD" w:rsidRDefault="006C6CBD" w:rsidP="006C6CBD">
      <w:pPr>
        <w:pStyle w:val="Figuur"/>
      </w:pPr>
      <w:r>
        <w:rPr>
          <w:noProof/>
        </w:rPr>
        <w:lastRenderedPageBreak/>
        <w:drawing>
          <wp:inline distT="0" distB="0" distL="0" distR="0" wp14:anchorId="6417775E" wp14:editId="6FF1E60F">
            <wp:extent cx="4977982" cy="5695950"/>
            <wp:effectExtent l="0" t="0" r="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985900" cy="5705010"/>
                    </a:xfrm>
                    <a:prstGeom prst="rect">
                      <a:avLst/>
                    </a:prstGeom>
                    <a:noFill/>
                  </pic:spPr>
                </pic:pic>
              </a:graphicData>
            </a:graphic>
          </wp:inline>
        </w:drawing>
      </w:r>
    </w:p>
    <w:p w14:paraId="411ECC72" w14:textId="6E502A03" w:rsidR="006C6CBD" w:rsidRPr="00F03DD9" w:rsidRDefault="006C6CBD" w:rsidP="006C6CBD">
      <w:pPr>
        <w:pStyle w:val="Figuurbijschrift"/>
      </w:pPr>
      <w:bookmarkStart w:id="605" w:name="_Ref_b538a9c0bbfe756b3f7f7a3c7d1cbf8d_2"/>
      <w:r>
        <w:t xml:space="preserve">Voorbeeld van de tekst </w:t>
      </w:r>
      <w:r w:rsidR="000A1823">
        <w:t xml:space="preserve">in het Lichaam </w:t>
      </w:r>
      <w:r>
        <w:t xml:space="preserve">van een </w:t>
      </w:r>
      <w:r w:rsidR="000A1823">
        <w:t>B</w:t>
      </w:r>
      <w:r>
        <w:t>esluit bij mutatiescenario Integrale Tekstvervanging</w:t>
      </w:r>
      <w:bookmarkEnd w:id="60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81"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