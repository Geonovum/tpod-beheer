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37C6" w14:textId="0B8817A2" w:rsidR="00C4419C" w:rsidRDefault="00C4419C" w:rsidP="00C4419C">
      <w:pPr>
        <w:pStyle w:val="Kop4"/>
      </w:pPr>
      <w:r>
        <w:t>Hergebruik door te verwijzen naar een GIO of OW-object in een ander omgevingsdocument</w:t>
      </w:r>
    </w:p>
    <w:p w14:paraId="65A082DD" w14:textId="2B9880B1" w:rsidR="00C4419C" w:rsidRDefault="00C4419C" w:rsidP="00C4419C">
      <w:r>
        <w:t>In de tekst van omgevingsdocumenten en bij het annoteren ervan wordt verwezen naar (de identificatie van) GIO</w:t>
      </w:r>
      <w:r w:rsidR="009B287D">
        <w:t>’</w:t>
      </w:r>
      <w:r>
        <w:t xml:space="preserve">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59C9539E" w14:textId="77777777" w:rsidR="00C4419C" w:rsidRDefault="00C4419C" w:rsidP="00C4419C">
      <w:r>
        <w:t>Er kan op twee manieren worden verwezen:</w:t>
      </w:r>
    </w:p>
    <w:p w14:paraId="1B99AD7E" w14:textId="77777777" w:rsidR="00C4419C" w:rsidRDefault="00C4419C" w:rsidP="00C4419C">
      <w:pPr>
        <w:pStyle w:val="Opsommingtekens1"/>
      </w:pPr>
      <w:r>
        <w:t>statisch: er wordt verwezen naar één bepaalde versie van het GIO;</w:t>
      </w:r>
    </w:p>
    <w:p w14:paraId="71A16D1F" w14:textId="77777777" w:rsidR="00C4419C" w:rsidRDefault="00C4419C" w:rsidP="00C4419C">
      <w:pPr>
        <w:pStyle w:val="Opsommingtekens1"/>
      </w:pPr>
      <w:r>
        <w:t>dynamisch: er wordt verwezen naar de actuele versie van het GIO.</w:t>
      </w:r>
    </w:p>
    <w:p w14:paraId="58E440DC" w14:textId="77777777" w:rsidR="00C4419C" w:rsidRDefault="00C4419C" w:rsidP="00C4419C">
      <w:r>
        <w:t>Naar een OW-object kan alleen dynamisch worden verwezen.</w:t>
      </w:r>
    </w:p>
    <w:p w14:paraId="479928D7" w14:textId="77777777" w:rsidR="00C4419C" w:rsidRPr="00684F87" w:rsidRDefault="00C4419C" w:rsidP="00C4419C"/>
    <w:p w14:paraId="772DC750" w14:textId="412BFF3E" w:rsidR="004C5663" w:rsidRDefault="00C4419C" w:rsidP="00C4419C">
      <w:r w:rsidRPr="006F32A1">
        <w:rPr>
          <w:i/>
          <w:iCs/>
        </w:rPr>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336BAA99" w14:textId="4FEBC7A9" w:rsidR="004C5663" w:rsidRDefault="00C4419C" w:rsidP="00C4419C">
      <w:r w:rsidRPr="006F32A1">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w:t>
      </w:r>
      <w:r>
        <w:lastRenderedPageBreak/>
        <w:t xml:space="preserve">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w:t>
      </w:r>
      <w:r w:rsidR="009B287D">
        <w:t>’</w:t>
      </w:r>
      <w:r>
        <w:t>n dode link; het bevoegd gezag moet dit dus zelf in de gaten houden.</w:t>
      </w:r>
    </w:p>
    <w:p w14:paraId="11946ADD" w14:textId="447C7172" w:rsidR="00C4419C" w:rsidRDefault="00C4419C" w:rsidP="00C4419C">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05D4618D" w14:textId="77777777" w:rsidR="00C4419C" w:rsidRDefault="00C4419C" w:rsidP="00C4419C">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3FAF19B7" w14:textId="4A038E66" w:rsidR="00C4419C" w:rsidRPr="0039116C" w:rsidRDefault="00C4419C" w:rsidP="00C4419C">
      <w:r>
        <w:t>Geadviseerd wordt alleen te verwijzen naar GIO</w:t>
      </w:r>
      <w:r w:rsidR="009B287D">
        <w:t>’</w:t>
      </w:r>
      <w:r>
        <w:t>s en/of OW-objecten in een ander omgevingsdocument als dat juridisch verantwoord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