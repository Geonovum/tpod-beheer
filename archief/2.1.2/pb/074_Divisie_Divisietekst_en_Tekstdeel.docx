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2F17CF" w:rsidRPr="000A4B5B" w:rsidRDefault="00D9742C" w:rsidP="002F17CF">
      <w:pPr>
        <w:pStyle w:val="Kop5"/>
      </w:pPr>
      <w:bookmarkStart w:id="159" w:name="_Ref_3de2cb467e7ff80b900d008b700994fc_1"/>
      <w:r w:rsidRPr="000A4B5B">
        <w:t>Divisie</w:t>
      </w:r>
      <w:r>
        <w:t>, Divisietekst</w:t>
      </w:r>
      <w:r w:rsidRPr="000A4B5B">
        <w:t xml:space="preserve"> en Tekstdeel</w:t>
      </w:r>
      <w:bookmarkEnd w:id="159"/>
    </w:p>
    <w:p w14:paraId="180E8D31" w14:textId="4C5CEDCB" w:rsidR="002F17CF" w:rsidRDefault="00D9742C" w:rsidP="002F17CF">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7B1C5CB5" w:rsidR="002F17CF" w:rsidRDefault="00D9742C" w:rsidP="002F17CF">
      <w:r>
        <w:t xml:space="preserve">De OW-objecttypen </w:t>
      </w:r>
      <w:r w:rsidRPr="000A4B5B">
        <w:t xml:space="preserve">Divisie </w:t>
      </w:r>
      <w:r>
        <w:t xml:space="preserve">en Divisietekst zijn de koppelobjecten naar de Divisie en Divisietekst van STOP. Zoals in paragraaf </w:t>
      </w:r>
      <w:r w:rsidRPr="004359C5">
        <w:rPr>
          <w:rStyle w:val="Verwijzing"/>
        </w:rPr>
        <w:fldChar w:fldCharType="begin" w:fldLock="1"/>
      </w:r>
      <w:r w:rsidRPr="004359C5">
        <w:rPr>
          <w:rStyle w:val="Verwijzing"/>
        </w:rPr>
        <w:instrText xml:space="preserve"> REF _Ref_ab72af7687ab45a2df1e47d84ffcba7c_1 \n \h </w:instrText>
      </w:r>
      <w:r w:rsidRPr="004359C5">
        <w:rPr>
          <w:rStyle w:val="Verwijzing"/>
        </w:rPr>
      </w:r>
      <w:r w:rsidRPr="004359C5">
        <w:rPr>
          <w:rStyle w:val="Verwijzing"/>
        </w:rPr>
        <w:fldChar w:fldCharType="separate"/>
      </w:r>
      <w:r w:rsidR="00DF3BF8" w:rsidRPr="00DF3BF8">
        <w:rPr>
          <w:rStyle w:val="Verwijzing"/>
        </w:rPr>
        <w:t>5.2</w:t>
      </w:r>
      <w:r w:rsidRPr="004359C5">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27A0C995" w:rsidR="002F17CF" w:rsidRPr="000A4B5B" w:rsidRDefault="00D9742C" w:rsidP="002F17CF">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4359C5">
        <w:rPr>
          <w:rStyle w:val="Verwijzing"/>
        </w:rPr>
        <w:fldChar w:fldCharType="begin" w:fldLock="1"/>
      </w:r>
      <w:r w:rsidRPr="004359C5">
        <w:rPr>
          <w:rStyle w:val="Verwijzing"/>
        </w:rPr>
        <w:instrText xml:space="preserve"> REF _Ref_da7b1b04c8089dcca6226f5cbd2ab6dc_1 \r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rsidRPr="00B26823">
        <w:t xml:space="preserve">) te kunnen koppelen. Een Divisie </w:t>
      </w:r>
      <w:r>
        <w:t xml:space="preserve">of Divisietekst </w:t>
      </w:r>
      <w:r w:rsidRPr="00B26823">
        <w:t xml:space="preserve">bevat altijd ten minste </w:t>
      </w:r>
      <w:r w:rsidRPr="00B26823">
        <w:lastRenderedPageBreak/>
        <w:t xml:space="preserve">één Tekstdeel; wanneer dat gewenst is kan een Divisie </w:t>
      </w:r>
      <w:r w:rsidRPr="008458AB">
        <w:t xml:space="preserve">of Divisietekst </w:t>
      </w:r>
      <w:r w:rsidRPr="00B26823">
        <w:t>meerdere Tekstdelen bevatten.</w:t>
      </w:r>
    </w:p>
    <w:p w14:paraId="7F9FA6EC" w14:textId="70C52974" w:rsidR="002F17CF" w:rsidRPr="000A4B5B" w:rsidRDefault="00D9742C" w:rsidP="002F17CF">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