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2F17CF" w:rsidRPr="000E40D3" w:rsidRDefault="00D9742C" w:rsidP="00D946EE">
      <w:pPr>
        <w:pStyle w:val="Kop5"/>
      </w:pPr>
      <w:r w:rsidRPr="000E40D3">
        <w:t>Informatieobject als bijlage</w:t>
      </w:r>
    </w:p>
    <w:p w14:paraId="7D7047D0" w14:textId="77777777" w:rsidR="002F17CF" w:rsidRPr="000E40D3" w:rsidRDefault="00D9742C" w:rsidP="002F17CF">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4E02E2D8" w14:textId="2C0D1BAA" w:rsidR="005457DB" w:rsidRDefault="00D9742C" w:rsidP="005457DB">
      <w:r w:rsidRPr="000E40D3">
        <w:t xml:space="preserve">Naast </w:t>
      </w:r>
      <w:r w:rsidR="00C40E48">
        <w:t xml:space="preserve">het </w:t>
      </w:r>
      <w:r w:rsidR="00D13610">
        <w:t>geografisch informatieobject</w:t>
      </w:r>
      <w:r w:rsidRPr="000E40D3">
        <w:t xml:space="preserve">, </w:t>
      </w:r>
      <w:r w:rsidR="00D13610">
        <w:t xml:space="preserve">dat </w:t>
      </w:r>
      <w:r w:rsidRPr="000E40D3">
        <w:t xml:space="preserve">wordt beschreven in paragraaf </w:t>
      </w:r>
      <w:r w:rsidRPr="004359C5">
        <w:rPr>
          <w:rStyle w:val="Verwijzing"/>
        </w:rPr>
        <w:fldChar w:fldCharType="begin" w:fldLock="1"/>
      </w:r>
      <w:r w:rsidRPr="004359C5">
        <w:rPr>
          <w:rStyle w:val="Verwijzing"/>
        </w:rPr>
        <w:instrText xml:space="preserve"> REF _Ref_c6b33db38ef8035a23b39d5d5627d0b6_1 \n \h </w:instrText>
      </w:r>
      <w:r w:rsidRPr="004359C5">
        <w:rPr>
          <w:rStyle w:val="Verwijzing"/>
        </w:rPr>
      </w:r>
      <w:r w:rsidRPr="004359C5">
        <w:rPr>
          <w:rStyle w:val="Verwijzing"/>
        </w:rPr>
        <w:fldChar w:fldCharType="separate"/>
      </w:r>
      <w:r w:rsidR="00DF3BF8" w:rsidRPr="00DF3BF8">
        <w:rPr>
          <w:rStyle w:val="Verwijzing"/>
        </w:rPr>
        <w:t>6.1.2.1</w:t>
      </w:r>
      <w:r w:rsidRPr="004359C5">
        <w:rPr>
          <w:rStyle w:val="Verwijzing"/>
        </w:rPr>
        <w:fldChar w:fldCharType="end"/>
      </w:r>
      <w:r w:rsidRPr="000E40D3">
        <w:t xml:space="preserve">, kent STOP het document-informatieobject, dat wordt gebruikt voor tekstuele bijlagen. </w:t>
      </w:r>
      <w:r w:rsidR="005457DB" w:rsidRPr="000E40D3">
        <w:t xml:space="preserve">De bijlage </w:t>
      </w:r>
      <w:r w:rsidR="005457DB" w:rsidRPr="000E40D3">
        <w:lastRenderedPageBreak/>
        <w:t>wordt in de vorm van een PDF-</w:t>
      </w:r>
      <w:r w:rsidR="00334812" w:rsidRPr="00334812">
        <w:t>document</w:t>
      </w:r>
      <w:r w:rsidR="005457DB" w:rsidRPr="000E40D3">
        <w:t xml:space="preserve"> met het besluit meegegeven, gemodelleerd als document-informatieobject. </w:t>
      </w:r>
      <w:r w:rsidR="005457DB">
        <w:t xml:space="preserve">Een bijlage </w:t>
      </w:r>
      <w:r w:rsidR="005457DB" w:rsidRPr="005B03B8">
        <w:t>mag alleen als PDF-</w:t>
      </w:r>
      <w:r w:rsidR="00334812" w:rsidRPr="00334812">
        <w:t>document</w:t>
      </w:r>
      <w:r w:rsidR="005457DB" w:rsidRPr="005B03B8">
        <w:t xml:space="preserve"> worden aangeleverd als het voor het bevoegd gezag redelijkerwijs niet mogelijk is om de bijlage als onderdeel van de tekst in STOP-XML op te stellen</w:t>
      </w:r>
      <w:r w:rsidR="00C323BC">
        <w:t xml:space="preserve"> </w:t>
      </w:r>
      <w:r w:rsidR="00C323BC" w:rsidRPr="00C323BC">
        <w:t>én als de bijlage informatie bevat die daadwerkelijk als (te consolideren) bijlage gezien kan worden</w:t>
      </w:r>
      <w:r w:rsidR="005457DB" w:rsidRPr="005B03B8">
        <w:t xml:space="preserve">. </w:t>
      </w:r>
      <w:r w:rsidR="005457DB" w:rsidRPr="000E40D3">
        <w:t xml:space="preserve">Als de bijlage bekendgemaakt en/of geconsolideerd moet worden, moet het PDF-document </w:t>
      </w:r>
      <w:r w:rsidR="005457DB">
        <w:t xml:space="preserve">onveranderlijk zijn. Daarom moet het </w:t>
      </w:r>
      <w:r w:rsidR="005457DB" w:rsidRPr="000E40D3">
        <w:t>voldoen aan de eisen van PDF/A-1a of PDF/A-2a. Bij een latere wijziging van het document-informatieobject moet het gehele document worden vervangen. STOP kent namelijk geen voorziening om een document-informatieobject te muteren.</w:t>
      </w:r>
    </w:p>
    <w:p w14:paraId="62C5F366" w14:textId="1B291513" w:rsidR="002F17CF" w:rsidRDefault="005457DB" w:rsidP="005457DB">
      <w:r>
        <w:t xml:space="preserve">Let op dat een </w:t>
      </w:r>
      <w:r w:rsidRPr="00DD1D34">
        <w:t>document-informatieobject</w:t>
      </w:r>
      <w:r>
        <w:t xml:space="preserve"> precies hetzelfde werkt als een GIO.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w:t>
      </w:r>
      <w:r w:rsidR="00BC52E8">
        <w:t>’</w:t>
      </w:r>
      <w:r>
        <w:t xml:space="preserve">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