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2F17CF" w:rsidRPr="00F1426F" w:rsidRDefault="00D9742C" w:rsidP="002F17CF">
      <w:pPr>
        <w:pStyle w:val="Kop4"/>
      </w:pPr>
      <w:r w:rsidRPr="00F1426F">
        <w:t>Norm</w:t>
      </w:r>
    </w:p>
    <w:p w14:paraId="50AC277D" w14:textId="394CD061" w:rsidR="002F17CF" w:rsidRPr="00B26823" w:rsidRDefault="00D9742C" w:rsidP="002F17CF">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4494217" cy="4230504"/>
                    </a:xfrm>
                    <a:prstGeom prst="rect">
                      <a:avLst/>
                    </a:prstGeom>
                  </pic:spPr>
                </pic:pic>
              </a:graphicData>
            </a:graphic>
          </wp:inline>
        </w:drawing>
      </w:r>
    </w:p>
    <w:p w14:paraId="6D92C16A" w14:textId="7773BC93" w:rsidR="002F17CF" w:rsidRPr="00F1426F" w:rsidRDefault="00D9742C" w:rsidP="002F17CF">
      <w:pPr>
        <w:pStyle w:val="Figuurbijschrift"/>
      </w:pPr>
      <w:r w:rsidRPr="00F1426F">
        <w:t>Uitsnede uit IMOW-diagram voor objecttype Divisie</w:t>
      </w:r>
      <w:r>
        <w:t>tekst</w:t>
      </w:r>
    </w:p>
    <w:p w14:paraId="3212E1D1" w14:textId="57D35FD7" w:rsidR="002F17CF" w:rsidRPr="00F1426F" w:rsidRDefault="00D9742C" w:rsidP="002F17CF">
      <w:r w:rsidRPr="00F1426F">
        <w:t>Divisie</w:t>
      </w:r>
      <w:r>
        <w:t>tekst</w:t>
      </w:r>
      <w:r w:rsidRPr="00F1426F">
        <w:t xml:space="preserve"> kent het volgende attribuut:</w:t>
      </w:r>
    </w:p>
    <w:p w14:paraId="196DCE65" w14:textId="77777777" w:rsidR="002F17CF" w:rsidRPr="00F1426F" w:rsidRDefault="00D9742C" w:rsidP="002F17CF">
      <w:r w:rsidRPr="00F1426F">
        <w:rPr>
          <w:i/>
          <w:iCs/>
        </w:rPr>
        <w:t>identificatie</w:t>
      </w:r>
      <w:r w:rsidRPr="00F1426F">
        <w:t>: de unieke identificatie waaronder elk object van dit type bekend is. Identificatie conform NEN3610. Verplicht attribuut. Komt 1 keer voor.</w:t>
      </w:r>
    </w:p>
    <w:p w14:paraId="2493A666" w14:textId="77777777" w:rsidR="002F17CF" w:rsidRPr="00F1426F" w:rsidRDefault="002F17CF" w:rsidP="002F17CF"/>
    <w:p w14:paraId="4F636940" w14:textId="48BAF27F" w:rsidR="002F17CF" w:rsidRPr="00F1426F" w:rsidRDefault="00D9742C" w:rsidP="002F17CF">
      <w:r w:rsidRPr="00F1426F">
        <w:t>Divisie</w:t>
      </w:r>
      <w:r>
        <w:t>tekst</w:t>
      </w:r>
      <w:r w:rsidRPr="00F1426F">
        <w:t xml:space="preserv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52" Type="http://schemas.openxmlformats.org/officeDocument/2006/relationships/image" Target="media/image_8504bc0f1d8af31f976c9a7a86e4c5f3.png"/><Relationship Id="rId53"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