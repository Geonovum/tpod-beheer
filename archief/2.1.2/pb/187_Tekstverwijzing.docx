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2C849" w14:textId="63F692A6" w:rsidR="002F17CF" w:rsidRPr="000A4B5B" w:rsidRDefault="008A28C8" w:rsidP="002F17CF">
      <w:pPr>
        <w:pStyle w:val="Kop3"/>
      </w:pPr>
      <w:r>
        <w:lastRenderedPageBreak/>
        <w:t>Tekstv</w:t>
      </w:r>
      <w:r w:rsidR="00D9742C" w:rsidRPr="000A4B5B">
        <w:t>erwijzing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