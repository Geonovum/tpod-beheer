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bookmarkStart w:id="606" w:name="_Ref_8e15882c9cdf73ec586a1849cbbf98b2_1"/>
      <w:r w:rsidRPr="00F03DD9">
        <w:lastRenderedPageBreak/>
        <w:t>Bijlagen</w:t>
      </w:r>
      <w:bookmarkEnd w:id="60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