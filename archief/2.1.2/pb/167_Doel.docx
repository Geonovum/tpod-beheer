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11630" w14:textId="0B72A643" w:rsidR="002F17CF" w:rsidRPr="007F28B9" w:rsidRDefault="00D9742C" w:rsidP="002F17CF">
      <w:pPr>
        <w:pStyle w:val="Kop4"/>
      </w:pPr>
      <w:r w:rsidRPr="007F28B9">
        <w:t>Doel</w:t>
      </w:r>
    </w:p>
    <w:p w14:paraId="554926C4" w14:textId="5D524C3D" w:rsidR="002F17CF" w:rsidRPr="007F28B9" w:rsidRDefault="00D9742C" w:rsidP="002F17CF">
      <w:r w:rsidRPr="007F28B9">
        <w:t>Doel van het objecttype Regelingsgebied is het geheel van Locaties aan te geven waarover in een bepaalde Regeling regels dan wel beleid zijn vastgesteld.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