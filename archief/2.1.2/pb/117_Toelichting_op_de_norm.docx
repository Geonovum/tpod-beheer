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2F17CF" w:rsidRPr="00F1426F" w:rsidRDefault="00D9742C" w:rsidP="002F17CF">
      <w:pPr>
        <w:pStyle w:val="Kop4"/>
      </w:pPr>
      <w:r w:rsidRPr="00F1426F">
        <w:t>Toelichting op de norm</w:t>
      </w:r>
    </w:p>
    <w:p w14:paraId="1137F11C" w14:textId="3697BC3A" w:rsidR="002F17CF" w:rsidRPr="00F1426F" w:rsidRDefault="00D9742C" w:rsidP="002F17CF">
      <w:r w:rsidRPr="00F1426F">
        <w:rPr>
          <w:i/>
        </w:rPr>
        <w:t>geometrie</w:t>
      </w:r>
      <w:r w:rsidRPr="00F1426F">
        <w:t xml:space="preserve">: dit attribuut bevat de coördinaten van de Geometrie. De geometrische typen die gebruikt worden binnen dit attribuut dienen overeen te komen met de gekozen verschijningsvorm van Locatie. </w:t>
      </w:r>
      <w:r w:rsidR="00AD3D47">
        <w:t xml:space="preserve">Zie hiervoor de constraints bij het objecttype Locatie. Deze constraints zijn beschreven in paragraaf </w:t>
      </w:r>
      <w:r w:rsidR="001B0F9C">
        <w:fldChar w:fldCharType="begin" w:fldLock="1"/>
      </w:r>
      <w:r w:rsidR="001B0F9C">
        <w:instrText xml:space="preserve"> REF _Ref_6b6798c9a85180fb552e85a84ca35e30_1 \n \h </w:instrText>
      </w:r>
      <w:r w:rsidR="001B0F9C">
        <w:fldChar w:fldCharType="separate"/>
      </w:r>
      <w:r w:rsidR="00DF3BF8" w:rsidRPr="00DF3BF8">
        <w:rPr>
          <w:rStyle w:val="Verwijzing"/>
        </w:rPr>
        <w:t>7.6.4</w:t>
      </w:r>
      <w:r w:rsidR="001B0F9C">
        <w:fldChar w:fldCharType="end"/>
      </w:r>
      <w:r w:rsidR="00AD3D47">
        <w:t xml:space="preserve"> en toegelicht in paragraaf </w:t>
      </w:r>
      <w:r w:rsidR="001B0F9C">
        <w:fldChar w:fldCharType="begin" w:fldLock="1"/>
      </w:r>
      <w:r w:rsidR="001B0F9C">
        <w:instrText xml:space="preserve"> REF _Ref_75358b6d2ecf499de2e2b7b4fb281da4_1 \n \h </w:instrText>
      </w:r>
      <w:r w:rsidR="001B0F9C">
        <w:fldChar w:fldCharType="separate"/>
      </w:r>
      <w:r w:rsidR="00DF3BF8" w:rsidRPr="00DF3BF8">
        <w:rPr>
          <w:rStyle w:val="Verwijzing"/>
        </w:rPr>
        <w:t>7.6.5</w:t>
      </w:r>
      <w:r w:rsidR="001B0F9C">
        <w:fldChar w:fldCharType="end"/>
      </w:r>
      <w:r w:rsidR="00AD3D4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