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D10B" w14:textId="77777777" w:rsidR="002F17CF" w:rsidRDefault="00D9742C" w:rsidP="002F17CF">
      <w:pPr>
        <w:pStyle w:val="Kop5"/>
      </w:pPr>
      <w:bookmarkStart w:id="100" w:name="_Ref_6bb6f3e98c53f9fb6e54654d1052286c_1"/>
      <w:r>
        <w:t>Toelichting</w:t>
      </w:r>
      <w:bookmarkEnd w:id="100"/>
    </w:p>
    <w:p w14:paraId="3741E064" w14:textId="54E08DE5" w:rsidR="00BA3FD8" w:rsidRDefault="00D9742C" w:rsidP="002F17CF">
      <w:r>
        <w:t xml:space="preserve">In deze paragraaf worden de elementen toegelicht die moeten respectievelijk kunnen voorkomen in een Besluit dat is opgesteld overeenkomstig het model BesluitCompact. </w:t>
      </w:r>
      <w:r w:rsidR="00E37A70">
        <w:fldChar w:fldCharType="begin" w:fldLock="1"/>
      </w:r>
      <w:r w:rsidR="00E37A70">
        <w:instrText xml:space="preserve"> REF _Ref_6bb6f3e98c53f9fb6e54654d1052286c_2 \r \h </w:instrText>
      </w:r>
      <w:r w:rsidR="00E37A70">
        <w:fldChar w:fldCharType="separate"/>
      </w:r>
      <w:r w:rsidR="00DF3BF8" w:rsidRPr="00DF3BF8">
        <w:rPr>
          <w:rStyle w:val="Verwijzing"/>
        </w:rPr>
        <w:t>Figuur 8</w:t>
      </w:r>
      <w:r w:rsidR="00E37A70">
        <w:fldChar w:fldCharType="end"/>
      </w:r>
      <w:r w:rsidR="00422580">
        <w:t xml:space="preserve"> en </w:t>
      </w:r>
      <w:r w:rsidR="00E37A70">
        <w:fldChar w:fldCharType="begin" w:fldLock="1"/>
      </w:r>
      <w:r w:rsidR="00E37A70">
        <w:instrText xml:space="preserve"> REF _Ref_6bb6f3e98c53f9fb6e54654d1052286c_3 \r \h </w:instrText>
      </w:r>
      <w:r w:rsidR="00E37A70">
        <w:fldChar w:fldCharType="separate"/>
      </w:r>
      <w:r w:rsidR="00DF3BF8" w:rsidRPr="00DF3BF8">
        <w:rPr>
          <w:rStyle w:val="Verwijzing"/>
        </w:rPr>
        <w:t>Figuur 9</w:t>
      </w:r>
      <w:r w:rsidR="00E37A70">
        <w:fldChar w:fldCharType="end"/>
      </w:r>
      <w:r w:rsidR="00422580">
        <w:t xml:space="preserve"> </w:t>
      </w:r>
      <w:r w:rsidR="004A640C">
        <w:t>laten s</w:t>
      </w:r>
      <w:r w:rsidR="00274E5E">
        <w:t xml:space="preserve">chematisch </w:t>
      </w:r>
      <w:r w:rsidR="004A640C">
        <w:t xml:space="preserve">zien hoe </w:t>
      </w:r>
      <w:r w:rsidR="00BA3FD8" w:rsidRPr="00BA3FD8">
        <w:t>het model BesluitCompact voor het projectbesluit er uit</w:t>
      </w:r>
      <w:r w:rsidR="00DD3AA0">
        <w:t xml:space="preserve"> </w:t>
      </w:r>
      <w:r w:rsidR="004A640C">
        <w:t xml:space="preserve">ziet </w:t>
      </w:r>
      <w:r w:rsidR="00DD3AA0">
        <w:t xml:space="preserve">(de nummers voor de </w:t>
      </w:r>
      <w:r w:rsidR="00BF0EE3">
        <w:t xml:space="preserve">elementen </w:t>
      </w:r>
      <w:r w:rsidR="00DD3AA0">
        <w:t>verw</w:t>
      </w:r>
      <w:r w:rsidR="00BF0EE3">
        <w:t>ijzen naar de nummering in de vorige paragraaf</w:t>
      </w:r>
      <w:r w:rsidR="00393214">
        <w:t>)</w:t>
      </w:r>
      <w:r w:rsidR="00E37A70">
        <w:t>.</w:t>
      </w:r>
    </w:p>
    <w:p w14:paraId="6D92686E" w14:textId="4131296D" w:rsidR="00F268C2" w:rsidRDefault="0097311F" w:rsidP="00F268C2">
      <w:pPr>
        <w:pStyle w:val="Figuur"/>
      </w:pPr>
      <w:r>
        <w:rPr>
          <w:noProof/>
        </w:rPr>
        <w:lastRenderedPageBreak/>
        <w:drawing>
          <wp:inline distT="0" distB="0" distL="0" distR="0" wp14:anchorId="160F066E" wp14:editId="1A39C769">
            <wp:extent cx="3754938" cy="41814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29"/>
                    <a:stretch>
                      <a:fillRect/>
                    </a:stretch>
                  </pic:blipFill>
                  <pic:spPr>
                    <a:xfrm>
                      <a:off x="0" y="0"/>
                      <a:ext cx="3764672" cy="4192315"/>
                    </a:xfrm>
                    <a:prstGeom prst="rect">
                      <a:avLst/>
                    </a:prstGeom>
                  </pic:spPr>
                </pic:pic>
              </a:graphicData>
            </a:graphic>
          </wp:inline>
        </w:drawing>
      </w:r>
    </w:p>
    <w:p w14:paraId="48A438B5" w14:textId="4DA44100" w:rsidR="00F268C2" w:rsidRDefault="00607B21" w:rsidP="00DA41D5">
      <w:pPr>
        <w:pStyle w:val="Figuurbijschrift"/>
      </w:pPr>
      <w:bookmarkStart w:id="101" w:name="_Ref_6bb6f3e98c53f9fb6e54654d1052286c_2"/>
      <w:r w:rsidRPr="00607B21">
        <w:t xml:space="preserve">Projectbesluit dat omgevingsplan </w:t>
      </w:r>
      <w:r w:rsidR="00187614">
        <w:t xml:space="preserve">niet </w:t>
      </w:r>
      <w:r w:rsidRPr="00607B21">
        <w:t xml:space="preserve">wijzigt: BesluitCompact met </w:t>
      </w:r>
      <w:r w:rsidR="00604F0E">
        <w:t>1 Wijz</w:t>
      </w:r>
      <w:r w:rsidR="00B1369C">
        <w:t>i</w:t>
      </w:r>
      <w:r w:rsidR="00604F0E">
        <w:t xml:space="preserve">gBijlage met daarin het </w:t>
      </w:r>
      <w:r w:rsidRPr="00607B21">
        <w:t>vrijetekstgedeelte</w:t>
      </w:r>
      <w:bookmarkEnd w:id="101"/>
    </w:p>
    <w:p w14:paraId="38A32ABA" w14:textId="1D645CC7" w:rsidR="00E47197" w:rsidRPr="00E47197" w:rsidRDefault="00E47197" w:rsidP="00E47197">
      <w:r>
        <w:fldChar w:fldCharType="begin" w:fldLock="1"/>
      </w:r>
      <w:r>
        <w:instrText xml:space="preserve"> REF _Ref_6bb6f3e98c53f9fb6e54654d1052286c_2 \n \h </w:instrText>
      </w:r>
      <w:r>
        <w:fldChar w:fldCharType="separate"/>
      </w:r>
      <w:r w:rsidR="00DF3BF8" w:rsidRPr="00DF3BF8">
        <w:rPr>
          <w:rStyle w:val="Verwijzing"/>
        </w:rPr>
        <w:t>Figuur 8</w:t>
      </w:r>
      <w:r>
        <w:fldChar w:fldCharType="end"/>
      </w:r>
      <w:r>
        <w:t xml:space="preserve"> toont </w:t>
      </w:r>
      <w:r w:rsidR="001E588B">
        <w:t xml:space="preserve">de toepassing van </w:t>
      </w:r>
      <w:r w:rsidR="00F53985">
        <w:t xml:space="preserve">het model </w:t>
      </w:r>
      <w:r>
        <w:t>BesluitCompact voor een projectbesluit zonder wijziging van het omgevingsplan</w:t>
      </w:r>
      <w:r w:rsidR="00F53985">
        <w:t>. Er is slechts één WijzigBijlage</w:t>
      </w:r>
      <w:r w:rsidR="00C16484">
        <w:t>, nr 5 in de figuur</w:t>
      </w:r>
      <w:r w:rsidR="00B34231">
        <w:t xml:space="preserve">. Die bevat de RegelingVrijetekst </w:t>
      </w:r>
      <w:r w:rsidR="000B4C85">
        <w:t xml:space="preserve">voor het vrijetekstgedeelte van het </w:t>
      </w:r>
      <w:r w:rsidR="006806FB">
        <w:t>projectbesluit</w:t>
      </w:r>
      <w:r w:rsidR="002D44D3">
        <w:t xml:space="preserve"> (of in het geval van een wijziging </w:t>
      </w:r>
      <w:r w:rsidR="00AC699C">
        <w:t xml:space="preserve">of uitwerking </w:t>
      </w:r>
      <w:r w:rsidR="002D44D3">
        <w:t xml:space="preserve">van een projectbesluit de RegelingMutatie met daarin de wijzigingen die in de geconsolideerde </w:t>
      </w:r>
      <w:r w:rsidR="00AC699C">
        <w:t xml:space="preserve">versie van het projectbesluit worden aangebracht). </w:t>
      </w:r>
      <w:r w:rsidR="006B3FFC">
        <w:t xml:space="preserve">De onderdelen 1 t/m 9 </w:t>
      </w:r>
      <w:r w:rsidR="000A20DD">
        <w:t xml:space="preserve">komen in het publicatieblad. In de regelingenbank op overheid.nl en in DSO-LV is alleen de inhoud van de WijzigBijlage (nr </w:t>
      </w:r>
      <w:r w:rsidR="006A312E">
        <w:t>5) te zien.</w:t>
      </w:r>
    </w:p>
    <w:p w14:paraId="5A1EBE0C" w14:textId="550D5F0C" w:rsidR="00BA3FD8" w:rsidRDefault="00B250F0" w:rsidP="00BA3FD8">
      <w:pPr>
        <w:pStyle w:val="Figuur"/>
      </w:pPr>
      <w:r>
        <w:rPr>
          <w:noProof/>
        </w:rPr>
        <w:lastRenderedPageBreak/>
        <w:drawing>
          <wp:inline distT="0" distB="0" distL="0" distR="0" wp14:anchorId="7D04437F" wp14:editId="51632160">
            <wp:extent cx="3785590" cy="5229225"/>
            <wp:effectExtent l="0" t="0" r="571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pic:cNvPicPr/>
                  </pic:nvPicPr>
                  <pic:blipFill>
                    <a:blip r:embed="rId30"/>
                    <a:stretch>
                      <a:fillRect/>
                    </a:stretch>
                  </pic:blipFill>
                  <pic:spPr>
                    <a:xfrm>
                      <a:off x="0" y="0"/>
                      <a:ext cx="3788039" cy="5232608"/>
                    </a:xfrm>
                    <a:prstGeom prst="rect">
                      <a:avLst/>
                    </a:prstGeom>
                  </pic:spPr>
                </pic:pic>
              </a:graphicData>
            </a:graphic>
          </wp:inline>
        </w:drawing>
      </w:r>
    </w:p>
    <w:p w14:paraId="50ABFDFD" w14:textId="00B86ABF" w:rsidR="004C5663" w:rsidRPr="00134A19" w:rsidRDefault="00FF5CD1" w:rsidP="00DA41D5">
      <w:pPr>
        <w:pStyle w:val="Figuurbijschrift"/>
      </w:pPr>
      <w:bookmarkStart w:id="102" w:name="_Ref_6bb6f3e98c53f9fb6e54654d1052286c_3"/>
      <w:r>
        <w:t>P</w:t>
      </w:r>
      <w:r w:rsidR="00134A19">
        <w:t>rojectbesluit</w:t>
      </w:r>
      <w:r w:rsidR="00C93F24">
        <w:t xml:space="preserve"> </w:t>
      </w:r>
      <w:r>
        <w:t xml:space="preserve">dat één omgevingsplan wijzigt: </w:t>
      </w:r>
      <w:r w:rsidRPr="00FF5CD1">
        <w:t xml:space="preserve">BesluitCompact </w:t>
      </w:r>
      <w:r w:rsidR="00C93F24">
        <w:t>met vr</w:t>
      </w:r>
      <w:r w:rsidR="0091206F">
        <w:t>ijetekstgedeelte en tijdelijk regelingdeel</w:t>
      </w:r>
      <w:bookmarkEnd w:id="102"/>
    </w:p>
    <w:p w14:paraId="2103ED9E" w14:textId="713BA687" w:rsidR="006A312E" w:rsidRDefault="006A312E" w:rsidP="002F17CF">
      <w:r>
        <w:fldChar w:fldCharType="begin" w:fldLock="1"/>
      </w:r>
      <w:r>
        <w:instrText xml:space="preserve"> REF _Ref_6bb6f3e98c53f9fb6e54654d1052286c_3 \n \h </w:instrText>
      </w:r>
      <w:r>
        <w:fldChar w:fldCharType="separate"/>
      </w:r>
      <w:r w:rsidR="00DF3BF8" w:rsidRPr="00DF3BF8">
        <w:rPr>
          <w:rStyle w:val="Verwijzing"/>
        </w:rPr>
        <w:t>Figuur 9</w:t>
      </w:r>
      <w:r>
        <w:fldChar w:fldCharType="end"/>
      </w:r>
      <w:r>
        <w:t xml:space="preserve"> toont</w:t>
      </w:r>
      <w:r w:rsidR="001E588B">
        <w:t xml:space="preserve"> </w:t>
      </w:r>
      <w:r w:rsidR="001E588B" w:rsidRPr="001E588B">
        <w:t>de toepassing van het model</w:t>
      </w:r>
      <w:r>
        <w:t xml:space="preserve"> BesluitCompact voor een projectbesluit dat </w:t>
      </w:r>
      <w:r w:rsidR="00853045">
        <w:t>éé</w:t>
      </w:r>
      <w:r>
        <w:t>n omgevingsplan wijzigt</w:t>
      </w:r>
      <w:r w:rsidR="00853045">
        <w:t xml:space="preserve">. Er zijn twee WijzigBijlagen, </w:t>
      </w:r>
      <w:r w:rsidR="00816C4D">
        <w:t xml:space="preserve">bij </w:t>
      </w:r>
      <w:r w:rsidR="00816C4D" w:rsidRPr="00816C4D">
        <w:t xml:space="preserve">beide </w:t>
      </w:r>
      <w:r w:rsidR="00816C4D">
        <w:t xml:space="preserve">nrs 5 </w:t>
      </w:r>
      <w:r w:rsidRPr="006A312E">
        <w:t xml:space="preserve">in de figuur. </w:t>
      </w:r>
      <w:r w:rsidR="00816C4D">
        <w:t xml:space="preserve">Bijlage A </w:t>
      </w:r>
      <w:r w:rsidRPr="006A312E">
        <w:t xml:space="preserve">bevat de RegelingVrijetekst </w:t>
      </w:r>
      <w:r w:rsidR="006930DA">
        <w:t>met</w:t>
      </w:r>
      <w:r w:rsidRPr="006A312E">
        <w:t xml:space="preserve"> het vrijetekstgedeelte van het projectbesluit</w:t>
      </w:r>
      <w:r w:rsidR="009C7634">
        <w:t>. Bijlage B bevat de RegelingTijdelijkdeel</w:t>
      </w:r>
      <w:r w:rsidR="006930DA">
        <w:t xml:space="preserve"> met het tijdelijk regelingdeel waarmee het projectbesluit het omgevingsplan wijzigt. </w:t>
      </w:r>
      <w:r w:rsidR="00FD7064">
        <w:t>I</w:t>
      </w:r>
      <w:r w:rsidRPr="006A312E">
        <w:t xml:space="preserve">n het geval van een wijziging of uitwerking van een projectbesluit </w:t>
      </w:r>
      <w:r w:rsidR="00FD7064">
        <w:t xml:space="preserve">bevatten deze bijlagen </w:t>
      </w:r>
      <w:r w:rsidRPr="006A312E">
        <w:t xml:space="preserve">de RegelingMutatie met daarin de wijzigingen die in de geconsolideerde versie van het projectbesluit </w:t>
      </w:r>
      <w:r w:rsidR="00FD7064">
        <w:t xml:space="preserve">respectievelijk het omgevingsplan </w:t>
      </w:r>
      <w:r w:rsidRPr="006A312E">
        <w:t>worden aangebracht. De onderdelen 1 t/m 9 komen in het publicatieblad. In de regelingenbank op overheid.nl en in DSO-LV is alleen de inhoud van de WijzigBijlage</w:t>
      </w:r>
      <w:r w:rsidR="006A4858">
        <w:t>n</w:t>
      </w:r>
      <w:r w:rsidRPr="006A312E">
        <w:t xml:space="preserve"> (nr 5) te zien.</w:t>
      </w:r>
    </w:p>
    <w:p w14:paraId="19060328" w14:textId="77777777" w:rsidR="006A312E" w:rsidRDefault="006A312E" w:rsidP="002F17CF"/>
    <w:p w14:paraId="5A115F7F" w14:textId="3E70A14C" w:rsidR="002F17CF" w:rsidRDefault="00134A19" w:rsidP="002F17CF">
      <w:r>
        <w:t xml:space="preserve">In de hierna volgende toelichting </w:t>
      </w:r>
      <w:r w:rsidR="00D9742C">
        <w:t xml:space="preserve">wordt de nummering van paragraaf </w:t>
      </w:r>
      <w:r w:rsidR="00D9742C" w:rsidRPr="004359C5">
        <w:rPr>
          <w:rStyle w:val="Verwijzing"/>
        </w:rPr>
        <w:fldChar w:fldCharType="begin" w:fldLock="1"/>
      </w:r>
      <w:r w:rsidR="00D9742C" w:rsidRPr="004359C5">
        <w:rPr>
          <w:rStyle w:val="Verwijzing"/>
        </w:rPr>
        <w:instrText xml:space="preserve"> REF _Ref_4451fc36c251660c91305aed4bb08cc8_2 \r \h </w:instrText>
      </w:r>
      <w:r w:rsidR="00D9742C" w:rsidRPr="004359C5">
        <w:rPr>
          <w:rStyle w:val="Verwijzing"/>
        </w:rPr>
      </w:r>
      <w:r w:rsidR="00D9742C" w:rsidRPr="004359C5">
        <w:rPr>
          <w:rStyle w:val="Verwijzing"/>
        </w:rPr>
        <w:fldChar w:fldCharType="separate"/>
      </w:r>
      <w:r w:rsidR="00DF3BF8" w:rsidRPr="00DF3BF8">
        <w:rPr>
          <w:rStyle w:val="Verwijzing"/>
        </w:rPr>
        <w:t>4.3.2.1</w:t>
      </w:r>
      <w:r w:rsidR="00D9742C" w:rsidRPr="004359C5">
        <w:rPr>
          <w:rStyle w:val="Verwijzing"/>
        </w:rPr>
        <w:fldChar w:fldCharType="end"/>
      </w:r>
      <w:r w:rsidR="00D9742C">
        <w:t xml:space="preserve"> gevolgd. In die paragraaf is van ieder element aangegeven of het moet (verplicht) of mag (optioneel) voorkomen; dat wordt in deze toelichting niet herhaald. </w:t>
      </w:r>
      <w:r w:rsidR="00D9742C" w:rsidRPr="00F039A0">
        <w:t>De ‘hoofdelementen’ zijn weer vetgedrukt en de ‘subelementen’ schuingedrukt.</w:t>
      </w:r>
    </w:p>
    <w:p w14:paraId="6789766F" w14:textId="77777777" w:rsidR="002F17CF" w:rsidRDefault="002F17CF" w:rsidP="002F17CF"/>
    <w:p w14:paraId="52EF7FD0" w14:textId="3011FF71" w:rsidR="000C2B81" w:rsidRDefault="000C2B81" w:rsidP="000C2B81">
      <w:pPr>
        <w:pStyle w:val="Opsommingnummers1"/>
        <w:numPr>
          <w:ilvl w:val="0"/>
          <w:numId w:val="39"/>
        </w:numPr>
      </w:pPr>
      <w:r w:rsidRPr="000C2B81">
        <w:rPr>
          <w:b/>
          <w:bCs/>
        </w:rPr>
        <w:t>RegelingOpschrift</w:t>
      </w:r>
      <w:r w:rsidRPr="008A3D08">
        <w:t xml:space="preserve">: de officiële titel van het Besluit. Bijvoorbeeld: Vaststelling </w:t>
      </w:r>
      <w:r w:rsidR="00392052">
        <w:t>P</w:t>
      </w:r>
      <w:r w:rsidR="00D37F34">
        <w:t xml:space="preserve">rojectbesluit </w:t>
      </w:r>
      <w:r w:rsidR="00CD717D">
        <w:t>Rondweg Gemeentestad</w:t>
      </w:r>
      <w:r w:rsidRPr="008A3D08">
        <w:t>.</w:t>
      </w:r>
    </w:p>
    <w:p w14:paraId="4907215C" w14:textId="693F2CBE" w:rsidR="000C2B81" w:rsidRDefault="000C2B81" w:rsidP="000C2B81">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w:t>
      </w:r>
      <w:r w:rsidR="004D26E7">
        <w:t>71 lid 1</w:t>
      </w:r>
      <w:r>
        <w:t xml:space="preserve"> Omgevingswet en afdeling 3.4 Awb, het ontwerpbesluit tot vaststelling van </w:t>
      </w:r>
      <w:r w:rsidR="001F4E6A">
        <w:t xml:space="preserve">het projectbesluit </w:t>
      </w:r>
      <w:r>
        <w:t xml:space="preserve">gedurende zes weken ter inzage heeft gelegen en er 116 zienswijzen zijn ontvangen; </w:t>
      </w:r>
      <w:r>
        <w:br/>
        <w:t>Gelezen het statenvoorstel d.d. 16 mei 2022 waarin wordt voorgesteld aan die zienswijzen gedeeltelijk tegemoet te komen”.</w:t>
      </w:r>
    </w:p>
    <w:p w14:paraId="3197953F" w14:textId="1D3B6828" w:rsidR="000C2B81" w:rsidRDefault="2650FB1E" w:rsidP="000C2B81">
      <w:pPr>
        <w:pStyle w:val="Opsommingnummers1"/>
      </w:pPr>
      <w:r>
        <w:rPr>
          <w:b/>
          <w:bCs/>
        </w:rPr>
        <w:t>Lichaam</w:t>
      </w:r>
      <w:r w:rsidRPr="009E30D6">
        <w:t>:</w:t>
      </w:r>
      <w:r>
        <w:t xml:space="preserve"> het Lichaam van het Besluit, in de bestuurspraktijk ook wel het dictum genoemd. </w:t>
      </w:r>
      <w:r w:rsidR="000C2B81">
        <w:br/>
      </w:r>
      <w:r>
        <w:t xml:space="preserve">Het Lichaam bevat ten minste één WijzigArtikel. </w:t>
      </w:r>
      <w:r w:rsidR="142F9C5C">
        <w:t>Een WijzigArtikel mag slechts naar één WijzigBijlage verwijzen, anders gezegd: e</w:t>
      </w:r>
      <w:r w:rsidR="7628AC87">
        <w:t>r zijn net zoveel WijzigArtikelen als er WijzigBijlagen zijn</w:t>
      </w:r>
      <w:r w:rsidR="160D2294">
        <w:t xml:space="preserve">. Als een projectbesluit niet een of meer omgevingsplannen wijzigt is </w:t>
      </w:r>
      <w:r w:rsidR="70009AA6">
        <w:t xml:space="preserve">er </w:t>
      </w:r>
      <w:r w:rsidR="160D2294">
        <w:t xml:space="preserve">slechts </w:t>
      </w:r>
      <w:r w:rsidR="3223A3E5">
        <w:t>één</w:t>
      </w:r>
      <w:r w:rsidR="160D2294">
        <w:t xml:space="preserve"> </w:t>
      </w:r>
      <w:r w:rsidR="3223A3E5">
        <w:t xml:space="preserve">WijzigBijlage </w:t>
      </w:r>
      <w:r w:rsidR="79791122">
        <w:t>(met daarin de RegelingVrijetekst met het vrijetekst</w:t>
      </w:r>
      <w:r w:rsidR="05F2C314">
        <w:t>ge</w:t>
      </w:r>
      <w:r w:rsidR="79791122">
        <w:t>deel</w:t>
      </w:r>
      <w:r w:rsidR="05F2C314">
        <w:t>te van het projectbesluit</w:t>
      </w:r>
      <w:r w:rsidR="79791122">
        <w:t xml:space="preserve">) </w:t>
      </w:r>
      <w:r w:rsidR="3223A3E5">
        <w:t xml:space="preserve">en dus ook slechts één </w:t>
      </w:r>
      <w:r w:rsidR="160D2294">
        <w:t>WijzigArtikel. Als een projectbesluit niet alleen het project beschrijft maar ook een of meer omgevingsplannen wijzigt</w:t>
      </w:r>
      <w:r w:rsidR="423EAF95">
        <w:t>,</w:t>
      </w:r>
      <w:r w:rsidR="160D2294">
        <w:t xml:space="preserve"> </w:t>
      </w:r>
      <w:r w:rsidR="7FC8F59F">
        <w:t xml:space="preserve">is er </w:t>
      </w:r>
      <w:r w:rsidR="1C623319">
        <w:t xml:space="preserve">een WijzigBijlage </w:t>
      </w:r>
      <w:r w:rsidR="15FD08B1">
        <w:t>met daarin de RegelingVrijetekst met het vrijetekstgedeelte van het projectbesluit</w:t>
      </w:r>
      <w:r w:rsidR="160D2294">
        <w:t xml:space="preserve"> en een of meer </w:t>
      </w:r>
      <w:r w:rsidR="73D79CC0">
        <w:t xml:space="preserve">WijzigBijlagen met </w:t>
      </w:r>
      <w:r w:rsidR="3805BB7A">
        <w:t>daarin een RegelingT</w:t>
      </w:r>
      <w:r w:rsidR="160D2294">
        <w:t>ijdelijkd</w:t>
      </w:r>
      <w:r w:rsidR="3805BB7A">
        <w:t>e</w:t>
      </w:r>
      <w:r w:rsidR="160D2294">
        <w:t>el. Er zijn dan ten minste 2 WijzigArtikelen: één voor de verwijzing naar de RegelingVrijetekst en vervolgens net zoveel WijzigArtikelen als er tijdelijk regelingdelen zijn.</w:t>
      </w:r>
      <w:r w:rsidR="78DC274D">
        <w:t xml:space="preserve"> </w:t>
      </w:r>
      <w:r w:rsidR="2FD5456C">
        <w:br/>
      </w:r>
      <w: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w:t>
      </w:r>
      <w:r w:rsidR="27CDF12F">
        <w:t xml:space="preserve">het </w:t>
      </w:r>
      <w:r w:rsidR="3AFF02F8">
        <w:t>P</w:t>
      </w:r>
      <w:r w:rsidR="27CDF12F">
        <w:t>rojectbesluit Rondweg Gemeentestad</w:t>
      </w:r>
      <w:r w:rsidRPr="00DB3E95">
        <w:t>: “</w:t>
      </w:r>
      <w:r w:rsidR="3AB5D653">
        <w:t>P</w:t>
      </w:r>
      <w:r w:rsidR="0EF68A88">
        <w:t>rojectbesluit Rondweg Gemeentestad</w:t>
      </w:r>
      <w:r w:rsidRPr="00DB3E95">
        <w:t xml:space="preserve"> wordt vastgesteld zoals is aangegeven in Bijlage </w:t>
      </w:r>
      <w:r w:rsidR="1BA709C1">
        <w:t>A</w:t>
      </w:r>
      <w:r w:rsidRPr="00DB3E95">
        <w:t xml:space="preserve">”. Een voorbeeld van de tekstuele omschrijving en verwijzing bij een </w:t>
      </w:r>
      <w:r w:rsidR="0EF68A88">
        <w:t xml:space="preserve">latere </w:t>
      </w:r>
      <w:r w:rsidRPr="00DB3E95">
        <w:t>wijziging</w:t>
      </w:r>
      <w:r>
        <w:t xml:space="preserve"> </w:t>
      </w:r>
      <w:r w:rsidRPr="00732BE4">
        <w:t xml:space="preserve">van </w:t>
      </w:r>
      <w:r w:rsidR="0EF68A88">
        <w:t>dat projectbesluit</w:t>
      </w:r>
      <w:r w:rsidRPr="00DB3E95">
        <w:t>: “</w:t>
      </w:r>
      <w:r w:rsidR="3AB5D653">
        <w:t>P</w:t>
      </w:r>
      <w:r w:rsidR="779B99E5">
        <w:t>rojectbesluit Rondweg Gemeentestad</w:t>
      </w:r>
      <w:r>
        <w:t xml:space="preserve"> </w:t>
      </w:r>
      <w:r w:rsidRPr="00DB3E95">
        <w:t xml:space="preserve">wordt gewijzigd zoals is aangegeven in Bijlage </w:t>
      </w:r>
      <w:r w:rsidR="1BA709C1">
        <w:t>A</w:t>
      </w:r>
      <w:r w:rsidRPr="00DB3E95">
        <w:t>”.</w:t>
      </w:r>
      <w:r>
        <w:t xml:space="preserve"> </w:t>
      </w:r>
      <w:r w:rsidR="1B9531AA">
        <w:t xml:space="preserve">Een voorbeeld bij een latere uitwerking van het projectbesluit: </w:t>
      </w:r>
      <w:r w:rsidR="11CBE353">
        <w:t>“Projectbesluit Rondweg Gemeentestad wordt uitgewerkt zoals is aangegeven in Bijlage IA”.</w:t>
      </w:r>
      <w:r w:rsidR="2FD5456C">
        <w:br/>
      </w:r>
      <w:r w:rsidRPr="00030341">
        <w:t>In een WijzigArtikel mag geen andere inhoud, zoals de datum van inwerkingtreding van het besluit</w:t>
      </w:r>
      <w:r w:rsidR="3A7A923E">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rsidR="000C2B81">
        <w:br/>
      </w:r>
      <w: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datum van</w:t>
      </w:r>
      <w:r w:rsidRPr="00D41F11">
        <w:t xml:space="preserve"> inwerkingtreding van het besluit </w:t>
      </w:r>
      <w:r>
        <w:t>moet in zo</w:t>
      </w:r>
      <w:r w:rsidR="37F04B8C">
        <w:t>’</w:t>
      </w:r>
      <w:r>
        <w:t>n regulier Artikel staan</w:t>
      </w:r>
      <w:r w:rsidRPr="00D41F11">
        <w:t>.</w:t>
      </w:r>
      <w:r>
        <w:t xml:space="preserve"> </w:t>
      </w:r>
      <w:r w:rsidRPr="002B1341">
        <w:t xml:space="preserve">In </w:t>
      </w:r>
      <w:r>
        <w:t>een A</w:t>
      </w:r>
      <w:r w:rsidRPr="002B1341">
        <w:t>rtikel mag geen inhoud worden opgenomen die in een WijzigArtikel hoort.</w:t>
      </w:r>
      <w:r w:rsidR="000C2B81">
        <w:br/>
      </w:r>
      <w:r>
        <w:t>Het is gebruikelijk dat WijzigArtikel voor Artikel komt,</w:t>
      </w:r>
      <w:r w:rsidRPr="00BB4D8B">
        <w:t xml:space="preserve"> maar daar </w:t>
      </w:r>
      <w:r>
        <w:t xml:space="preserve">kan </w:t>
      </w:r>
      <w:r w:rsidRPr="00BB4D8B">
        <w:t>indien gewenst van worden afgeweken</w:t>
      </w:r>
      <w:r>
        <w:t xml:space="preserve">. </w:t>
      </w:r>
      <w:r w:rsidR="000C2B81">
        <w:br/>
      </w:r>
      <w:r>
        <w:t xml:space="preserve">RegelingOpschrift, Aanhef, Lichaam en de hierna te bespreken Sluiting samen vormen een geheel dat goed vergelijkbaar is met het </w:t>
      </w:r>
      <w:r w:rsidRPr="004967EA">
        <w:t>statenbesluit</w:t>
      </w:r>
      <w:r>
        <w:t xml:space="preserve">-document waarmee de besluitvormingsprocedure van een provincie wordt vastgelegd. Wat (vermoedelijk) wel anders zal zijn is dat WijzigArtikel en Artikel verplicht een Kop moeten hebben. Die Kop </w:t>
      </w:r>
      <w:r>
        <w:lastRenderedPageBreak/>
        <w:t xml:space="preserve">moet ten minste één van de elementen Label, Nummer en Opschrift bevatten. </w:t>
      </w:r>
      <w:r w:rsidR="061485E6">
        <w:t>H</w:t>
      </w:r>
      <w:r w:rsidR="5F926221">
        <w:t xml:space="preserve">et </w:t>
      </w:r>
      <w:r>
        <w:t xml:space="preserve">besluit-voorbeeld </w:t>
      </w:r>
      <w:r w:rsidR="061485E6">
        <w:t xml:space="preserve">van </w:t>
      </w:r>
      <w:r w:rsidR="2FD5456C" w:rsidRPr="6CD5CFD6">
        <w:rPr>
          <w:rStyle w:val="Verwijzing"/>
        </w:rPr>
        <w:fldChar w:fldCharType="begin" w:fldLock="1"/>
      </w:r>
      <w:r w:rsidR="2FD5456C" w:rsidRPr="6CD5CFD6">
        <w:rPr>
          <w:rStyle w:val="Verwijzing"/>
        </w:rPr>
        <w:instrText xml:space="preserve"> REF _Ref_c2c7d9c6ddf8ef232f575b8024bc5bbb_2 \n \h </w:instrText>
      </w:r>
      <w:r w:rsidR="2FD5456C" w:rsidRPr="6CD5CFD6">
        <w:rPr>
          <w:rStyle w:val="Verwijzing"/>
        </w:rPr>
      </w:r>
      <w:r w:rsidR="2FD5456C" w:rsidRPr="6CD5CFD6">
        <w:rPr>
          <w:rStyle w:val="Verwijzing"/>
        </w:rPr>
        <w:fldChar w:fldCharType="separate"/>
      </w:r>
      <w:r w:rsidR="00DF3BF8" w:rsidRPr="00DF3BF8">
        <w:rPr>
          <w:rStyle w:val="Verwijzing"/>
        </w:rPr>
        <w:t>Figuur 10</w:t>
      </w:r>
      <w:r w:rsidR="2FD5456C" w:rsidRPr="6CD5CFD6">
        <w:rPr>
          <w:rStyle w:val="Verwijzing"/>
        </w:rPr>
        <w:fldChar w:fldCharType="end"/>
      </w:r>
      <w:r w:rsidR="061485E6" w:rsidRPr="6CD5CFD6">
        <w:rPr>
          <w:rStyle w:val="Verwijzing"/>
        </w:rPr>
        <w:t xml:space="preserve"> </w:t>
      </w:r>
      <w:r>
        <w:t xml:space="preserve">in paragraaf </w:t>
      </w:r>
      <w:r w:rsidR="000C2B81" w:rsidRPr="004359C5">
        <w:rPr>
          <w:rStyle w:val="Verwijzing"/>
        </w:rPr>
        <w:fldChar w:fldCharType="begin" w:fldLock="1"/>
      </w:r>
      <w:r w:rsidR="000C2B81" w:rsidRPr="004359C5">
        <w:rPr>
          <w:rStyle w:val="Verwijzing"/>
        </w:rPr>
        <w:instrText xml:space="preserve"> REF _Ref_c2c7d9c6ddf8ef232f575b8024bc5bbb_1 \r \h </w:instrText>
      </w:r>
      <w:r w:rsidR="000C2B81" w:rsidRPr="004359C5">
        <w:rPr>
          <w:rStyle w:val="Verwijzing"/>
        </w:rPr>
      </w:r>
      <w:r w:rsidR="000C2B81" w:rsidRPr="004359C5">
        <w:rPr>
          <w:rStyle w:val="Verwijzing"/>
        </w:rPr>
        <w:fldChar w:fldCharType="separate"/>
      </w:r>
      <w:r w:rsidR="00DF3BF8" w:rsidRPr="00DF3BF8">
        <w:rPr>
          <w:rStyle w:val="Verwijzing"/>
        </w:rPr>
        <w:t>4.3.2.3</w:t>
      </w:r>
      <w:r w:rsidR="000C2B81" w:rsidRPr="004359C5">
        <w:rPr>
          <w:rStyle w:val="Verwijzing"/>
        </w:rPr>
        <w:fldChar w:fldCharType="end"/>
      </w:r>
      <w:r>
        <w:t xml:space="preserve"> toont een WijzigArtikel en Artikel met een Kop bestaande uit Label (namelijk: Artikel) </w:t>
      </w:r>
      <w:r w:rsidRPr="001C7961">
        <w:t xml:space="preserve">en </w:t>
      </w:r>
      <w:r>
        <w:t xml:space="preserve">Nummer. </w:t>
      </w:r>
      <w:r w:rsidR="30A44503">
        <w:t xml:space="preserve">Dat maakt het </w:t>
      </w:r>
      <w:r w:rsidR="1FA6042B">
        <w:t xml:space="preserve">makkelijk </w:t>
      </w:r>
      <w:r w:rsidR="30A44503">
        <w:t xml:space="preserve">om </w:t>
      </w:r>
      <w:r w:rsidR="1FA6042B">
        <w:t>van</w:t>
      </w:r>
      <w:r w:rsidR="30A44503">
        <w:t>uit</w:t>
      </w:r>
      <w:r w:rsidR="1FA6042B">
        <w:t xml:space="preserve"> de WijzigBijlage </w:t>
      </w:r>
      <w:r w:rsidR="452B6448">
        <w:t xml:space="preserve">naar het bijbehorende </w:t>
      </w:r>
      <w:r w:rsidR="30A44503">
        <w:t xml:space="preserve">WijzigArtikel te verwijzen. </w:t>
      </w:r>
      <w:r>
        <w:t xml:space="preserve">De WijzigArtikelen en Artikelen in het Lichaam van het Besluit kunnen niet worden geannoteerd met de in hoofdstuk </w:t>
      </w:r>
      <w:r w:rsidR="000C2B81" w:rsidRPr="004359C5">
        <w:rPr>
          <w:rStyle w:val="Verwijzing"/>
        </w:rPr>
        <w:fldChar w:fldCharType="begin" w:fldLock="1"/>
      </w:r>
      <w:r w:rsidR="000C2B81" w:rsidRPr="004359C5">
        <w:rPr>
          <w:rStyle w:val="Verwijzing"/>
        </w:rPr>
        <w:instrText xml:space="preserve"> REF _Ref_da7b1b04c8089dcca6226f5cbd2ab6dc_1 \r \h </w:instrText>
      </w:r>
      <w:r w:rsidR="000C2B81" w:rsidRPr="004359C5">
        <w:rPr>
          <w:rStyle w:val="Verwijzing"/>
        </w:rPr>
      </w:r>
      <w:r w:rsidR="000C2B81" w:rsidRPr="004359C5">
        <w:rPr>
          <w:rStyle w:val="Verwijzing"/>
        </w:rPr>
        <w:fldChar w:fldCharType="separate"/>
      </w:r>
      <w:r w:rsidR="00DF3BF8" w:rsidRPr="00DF3BF8">
        <w:rPr>
          <w:rStyle w:val="Verwijzing"/>
        </w:rPr>
        <w:t>7</w:t>
      </w:r>
      <w:r w:rsidR="000C2B81" w:rsidRPr="004359C5">
        <w:rPr>
          <w:rStyle w:val="Verwijzing"/>
        </w:rPr>
        <w:fldChar w:fldCharType="end"/>
      </w:r>
      <w:r>
        <w:t xml:space="preserve"> beschreven annotaties met OW-objecten.</w:t>
      </w:r>
    </w:p>
    <w:p w14:paraId="1F456F06" w14:textId="08D1B175" w:rsidR="000C2B81" w:rsidRDefault="2650FB1E" w:rsidP="000C2B81">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2FD5456C">
        <w:br/>
      </w:r>
      <w:r w:rsidR="7141644D">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45C10A8D" w14:textId="16175485" w:rsidR="000C2B81" w:rsidRDefault="2650FB1E" w:rsidP="000C2B81">
      <w:pPr>
        <w:pStyle w:val="Opsommingnummers1"/>
      </w:pPr>
      <w:r>
        <w:rPr>
          <w:b/>
          <w:bCs/>
        </w:rPr>
        <w:t>WijzigBijlage</w:t>
      </w:r>
      <w:r w:rsidRPr="00363D5A">
        <w:t>:</w:t>
      </w:r>
      <w:r>
        <w:t xml:space="preserve"> het element waarin óf de inhoud van de initiële Regeling</w:t>
      </w:r>
      <w:r w:rsidR="073A6545">
        <w:t>Vrijetekst</w:t>
      </w:r>
      <w:r>
        <w:t xml:space="preserve"> </w:t>
      </w:r>
      <w:r w:rsidR="40553372">
        <w:t xml:space="preserve">of </w:t>
      </w:r>
      <w:r w:rsidR="0A6905F9">
        <w:t xml:space="preserve">de </w:t>
      </w:r>
      <w:r w:rsidR="09E26E7A">
        <w:t xml:space="preserve">initiële </w:t>
      </w:r>
      <w:r w:rsidR="1362CE33">
        <w:t>RegelingTijdelijkdeel</w:t>
      </w:r>
      <w:r w:rsidR="09E26E7A">
        <w:t xml:space="preserve"> </w:t>
      </w:r>
      <w:r>
        <w:t>staat óf de wijzigingen die het Besluit aanbrengt in de bestaande versie van de Regeling</w:t>
      </w:r>
      <w:r w:rsidR="31DD76E5">
        <w:t>Vrijetekst</w:t>
      </w:r>
      <w:r w:rsidR="09E26E7A">
        <w:t xml:space="preserve"> of </w:t>
      </w:r>
      <w:r w:rsidR="0A6905F9">
        <w:t xml:space="preserve">de </w:t>
      </w:r>
      <w:r w:rsidR="1362CE33">
        <w:t>RegelingTijdelijkdeel</w:t>
      </w:r>
      <w:r>
        <w:t>.</w:t>
      </w:r>
      <w:r w:rsidRPr="004D2D0B">
        <w:t xml:space="preserve"> </w:t>
      </w:r>
      <w:r>
        <w:t>De WijzigBijlage bevat de inhoud van de Regeling</w:t>
      </w:r>
      <w:r w:rsidR="56C8AD42">
        <w:t xml:space="preserve"> of de wijziging daarvan</w:t>
      </w:r>
      <w:r>
        <w:t>. Een WijzigBijlage heeft dus een heel andere functie dan een (gewone) Bijlage.</w:t>
      </w:r>
      <w:r w:rsidR="75A95409">
        <w:t xml:space="preserve"> </w:t>
      </w:r>
      <w:r w:rsidR="2FD5456C">
        <w:br/>
      </w:r>
      <w:r w:rsidR="75A95409">
        <w:t xml:space="preserve">Een </w:t>
      </w:r>
      <w:r w:rsidR="015A935F">
        <w:t xml:space="preserve">WijzigBijlage bevat slechts één Regeling. </w:t>
      </w:r>
      <w:r w:rsidR="2E8C3E29">
        <w:t>Als e</w:t>
      </w:r>
      <w:r w:rsidR="29483C3E">
        <w:t xml:space="preserve">en </w:t>
      </w:r>
      <w:r w:rsidR="00983072">
        <w:t xml:space="preserve">projectbesluit alleen het project beschrijft en niet een of meer omgevingsplannen wijzigt </w:t>
      </w:r>
      <w:r w:rsidR="4AF4DA49">
        <w:t xml:space="preserve">is </w:t>
      </w:r>
      <w:r w:rsidR="482EEBD7">
        <w:t xml:space="preserve">er </w:t>
      </w:r>
      <w:r w:rsidR="4AF4DA49">
        <w:t xml:space="preserve">slechts één WijzigBijlage, </w:t>
      </w:r>
      <w:r w:rsidR="58627DEA">
        <w:t xml:space="preserve">met daarin </w:t>
      </w:r>
      <w:r w:rsidR="3EA20E8C">
        <w:t>de RegelingVrijetekst met het vrijetekstgedeelte van het projectbesluit</w:t>
      </w:r>
      <w:r w:rsidR="3731CBB8">
        <w:t>.</w:t>
      </w:r>
      <w:r w:rsidR="2FBE8A68">
        <w:t xml:space="preserve"> </w:t>
      </w:r>
      <w:r w:rsidR="3FF2FC0F">
        <w:t xml:space="preserve">Als een projectbesluit niet alleen het project beschrijft maar ook een of meer omgevingsplannen wijzigt, is er een WijzigBijlage met daarin de RegelingVrijetekst met het vrijetekstgedeelte van het projectbesluit en </w:t>
      </w:r>
      <w:r w:rsidR="60A18CA3">
        <w:t xml:space="preserve">net zoveel WijzigBijlagen als </w:t>
      </w:r>
      <w:r w:rsidR="1E235065">
        <w:t xml:space="preserve">er </w:t>
      </w:r>
      <w:r w:rsidR="613A446F">
        <w:t xml:space="preserve">omgevingsplannen </w:t>
      </w:r>
      <w:r w:rsidR="1E235065">
        <w:t xml:space="preserve">zijn </w:t>
      </w:r>
      <w:r w:rsidR="2737675D">
        <w:t xml:space="preserve">die </w:t>
      </w:r>
      <w:r w:rsidR="20A154F1">
        <w:t xml:space="preserve">door het projectbesluit </w:t>
      </w:r>
      <w:r w:rsidR="0ABBC974">
        <w:t>worden ge</w:t>
      </w:r>
      <w:r w:rsidR="613A446F">
        <w:t>wijzig</w:t>
      </w:r>
      <w:r w:rsidR="0ABBC974">
        <w:t>d</w:t>
      </w:r>
      <w:r w:rsidR="0263B909">
        <w:t>.</w:t>
      </w:r>
      <w:r w:rsidR="60A18CA3">
        <w:t xml:space="preserve"> </w:t>
      </w:r>
      <w:r w:rsidR="29483C3E">
        <w:t xml:space="preserve">Daardoor is bij het omgevingsplan van ieder van die gemeenten een eigen tijdelijk regelingdeel zichtbaar. Dit maakt het </w:t>
      </w:r>
      <w:r w:rsidR="3BAE1A49">
        <w:t xml:space="preserve">desgewenst </w:t>
      </w:r>
      <w:r w:rsidR="29483C3E">
        <w:t xml:space="preserve">mogelijk om de tijdelijk regelingdelen per gemeente </w:t>
      </w:r>
      <w:r w:rsidR="20A154F1">
        <w:t xml:space="preserve">te wijzigen, </w:t>
      </w:r>
      <w:r w:rsidR="29483C3E">
        <w:t xml:space="preserve">in te trekken </w:t>
      </w:r>
      <w:r w:rsidR="5E1CD707">
        <w:t xml:space="preserve">of anderszins te verwijderen </w:t>
      </w:r>
      <w:r w:rsidR="29483C3E">
        <w:t>en dat op verschillende tijdstippen te doen.</w:t>
      </w:r>
      <w:r w:rsidR="000C2B81">
        <w:br/>
      </w:r>
      <w:r>
        <w:t xml:space="preserve">De WijzigBijlage moet worden voorzien van een Kop. Een voorbeeld van deze Kop: ‘Bijlage </w:t>
      </w:r>
      <w:r w:rsidR="69EC14C0">
        <w:t>A</w:t>
      </w:r>
      <w:r>
        <w:t xml:space="preserve"> bij artikel I.’ Het artikel waarnaar wordt verwezen is het </w:t>
      </w:r>
      <w:r w:rsidR="529141C3">
        <w:t xml:space="preserve">bij die WijzigBijlage behorende </w:t>
      </w:r>
      <w:r>
        <w:t>WijzigArtikel in het Lichaam van het Besluit. Na de Kop moet een keuze worden gemaakt tussen WijzigBijlage/RegelingVrijetekst</w:t>
      </w:r>
      <w:r w:rsidR="48D4CC1F">
        <w:t xml:space="preserve">, </w:t>
      </w:r>
      <w:r w:rsidR="664CBEE8">
        <w:t>WijzigBijlage/RegelingTijdelijkdeel</w:t>
      </w:r>
      <w:r>
        <w:t xml:space="preserve"> en WijzigBijlage/RegelingMutatie. </w:t>
      </w:r>
      <w:r w:rsidR="000C2B81">
        <w:br/>
      </w:r>
      <w:r w:rsidRPr="6CD5CFD6">
        <w:rPr>
          <w:i/>
          <w:iCs/>
        </w:rPr>
        <w:t>WijzigBijlage/RegelingVrijetekst</w:t>
      </w:r>
      <w:r>
        <w:t xml:space="preserve"> </w:t>
      </w:r>
      <w:r w:rsidR="7D134B4C">
        <w:t xml:space="preserve">moet </w:t>
      </w:r>
      <w:r>
        <w:t>word</w:t>
      </w:r>
      <w:r w:rsidR="0E879152">
        <w:t>en</w:t>
      </w:r>
      <w:r>
        <w:t xml:space="preserve"> gekozen </w:t>
      </w:r>
      <w:r w:rsidR="1527CDD4">
        <w:t xml:space="preserve">voor de </w:t>
      </w:r>
      <w:r>
        <w:t xml:space="preserve">nieuwe, initiële, regeling </w:t>
      </w:r>
      <w:r w:rsidR="55A7D53E">
        <w:t>van het vrijetekstgedeelte van het projectbesluit</w:t>
      </w:r>
      <w:r>
        <w:t xml:space="preserve">. De </w:t>
      </w:r>
      <w:r w:rsidRPr="000608DC">
        <w:t>WijzigBijlage/Regeling</w:t>
      </w:r>
      <w:r w:rsidRPr="00530963">
        <w:t>Vrijetekst</w:t>
      </w:r>
      <w:r>
        <w:t xml:space="preserve"> bevat de volledige Regeling, oftewel de inhoud, van het omgevingsdocument.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000C2B81" w:rsidRPr="004359C5">
        <w:rPr>
          <w:rStyle w:val="Verwijzing"/>
        </w:rPr>
        <w:fldChar w:fldCharType="begin" w:fldLock="1"/>
      </w:r>
      <w:r w:rsidR="000C2B81" w:rsidRPr="004359C5">
        <w:rPr>
          <w:rStyle w:val="Verwijzing"/>
        </w:rPr>
        <w:instrText xml:space="preserve"> REF _Ref_47110f49f003a0ef5240fa4fe843ae2a_1 \r \h </w:instrText>
      </w:r>
      <w:r w:rsidR="000C2B81" w:rsidRPr="004359C5">
        <w:rPr>
          <w:rStyle w:val="Verwijzing"/>
        </w:rPr>
      </w:r>
      <w:r w:rsidR="000C2B81" w:rsidRPr="004359C5">
        <w:rPr>
          <w:rStyle w:val="Verwijzing"/>
        </w:rPr>
        <w:fldChar w:fldCharType="separate"/>
      </w:r>
      <w:r w:rsidR="00DF3BF8" w:rsidRPr="00DF3BF8">
        <w:rPr>
          <w:rStyle w:val="Verwijzing"/>
        </w:rPr>
        <w:t>4.3.3</w:t>
      </w:r>
      <w:r w:rsidR="000C2B81" w:rsidRPr="004359C5">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982B01" w:rsidRPr="004359C5">
        <w:rPr>
          <w:rStyle w:val="Verwijzing"/>
        </w:rPr>
        <w:fldChar w:fldCharType="begin" w:fldLock="1"/>
      </w:r>
      <w:r w:rsidR="00982B01" w:rsidRPr="004359C5">
        <w:rPr>
          <w:rStyle w:val="Verwijzing"/>
        </w:rPr>
        <w:instrText xml:space="preserve"> REF _Ref_ab72af7687ab45a2df1e47d84ffcba7c_1 \n \h </w:instrText>
      </w:r>
      <w:r w:rsidR="00982B01" w:rsidRPr="004359C5">
        <w:rPr>
          <w:rStyle w:val="Verwijzing"/>
        </w:rPr>
      </w:r>
      <w:r w:rsidR="00982B01" w:rsidRPr="004359C5">
        <w:rPr>
          <w:rStyle w:val="Verwijzing"/>
        </w:rPr>
        <w:fldChar w:fldCharType="separate"/>
      </w:r>
      <w:r w:rsidR="00DF3BF8" w:rsidRPr="00DF3BF8">
        <w:rPr>
          <w:rStyle w:val="Verwijzing"/>
        </w:rPr>
        <w:t>5.2</w:t>
      </w:r>
      <w:r w:rsidR="00982B01" w:rsidRPr="004359C5">
        <w:rPr>
          <w:rStyle w:val="Verwijzing"/>
        </w:rPr>
        <w:fldChar w:fldCharType="end"/>
      </w:r>
      <w:r w:rsidRPr="001E22E4">
        <w:t xml:space="preserve">. Dit is ook het onderdeel dat wordt geannoteerd met </w:t>
      </w:r>
      <w:r w:rsidR="696E96C7">
        <w:t xml:space="preserve">de </w:t>
      </w:r>
      <w:r>
        <w:t>OW-object</w:t>
      </w:r>
      <w:r w:rsidRPr="001E22E4">
        <w:t xml:space="preserve">en </w:t>
      </w:r>
      <w:r w:rsidR="696E96C7">
        <w:t xml:space="preserve">die zijn </w:t>
      </w:r>
      <w:r w:rsidRPr="001E22E4">
        <w:t xml:space="preserve">beschreven in hoofdstuk </w:t>
      </w:r>
      <w:r w:rsidR="000C2B81" w:rsidRPr="004359C5">
        <w:rPr>
          <w:rStyle w:val="Verwijzing"/>
        </w:rPr>
        <w:fldChar w:fldCharType="begin" w:fldLock="1"/>
      </w:r>
      <w:r w:rsidR="000C2B81" w:rsidRPr="004359C5">
        <w:rPr>
          <w:rStyle w:val="Verwijzing"/>
        </w:rPr>
        <w:instrText xml:space="preserve"> REF _Ref_da7b1b04c8089dcca6226f5cbd2ab6dc_1 \r \h </w:instrText>
      </w:r>
      <w:r w:rsidR="000C2B81" w:rsidRPr="004359C5">
        <w:rPr>
          <w:rStyle w:val="Verwijzing"/>
        </w:rPr>
      </w:r>
      <w:r w:rsidR="000C2B81" w:rsidRPr="004359C5">
        <w:rPr>
          <w:rStyle w:val="Verwijzing"/>
        </w:rPr>
        <w:fldChar w:fldCharType="separate"/>
      </w:r>
      <w:r w:rsidR="00DF3BF8" w:rsidRPr="00DF3BF8">
        <w:rPr>
          <w:rStyle w:val="Verwijzing"/>
        </w:rPr>
        <w:t>7</w:t>
      </w:r>
      <w:r w:rsidR="000C2B81" w:rsidRPr="004359C5">
        <w:rPr>
          <w:rStyle w:val="Verwijzing"/>
        </w:rPr>
        <w:fldChar w:fldCharType="end"/>
      </w:r>
      <w:r w:rsidRPr="001E22E4">
        <w:t>.</w:t>
      </w:r>
      <w:r w:rsidR="2FD5456C">
        <w:br/>
      </w:r>
      <w:r w:rsidR="2E234D00" w:rsidRPr="6CD5CFD6">
        <w:rPr>
          <w:i/>
          <w:iCs/>
        </w:rPr>
        <w:t xml:space="preserve">WijzigBijlage/RegelingTijdelijkdeel </w:t>
      </w:r>
      <w:r w:rsidR="2E234D00">
        <w:t xml:space="preserve">wordt gekozen wanneer een bevoegd gezag met het </w:t>
      </w:r>
      <w:r w:rsidR="6579591A">
        <w:t>pro</w:t>
      </w:r>
      <w:r w:rsidR="75F07A49">
        <w:t>ject</w:t>
      </w:r>
      <w:r w:rsidR="2E234D00">
        <w:t xml:space="preserve">besluit </w:t>
      </w:r>
      <w:r w:rsidR="75F07A49">
        <w:t xml:space="preserve">het omgevingsplan van een gemeente wijzigt en daarvoor </w:t>
      </w:r>
      <w:r w:rsidR="2E234D00">
        <w:t xml:space="preserve">een nieuw tijdelijk regelingdeel instelt. De WijzigBijlage/RegelingTijdelijkdeel bevat het volledige </w:t>
      </w:r>
      <w:r w:rsidR="2E234D00">
        <w:lastRenderedPageBreak/>
        <w:t>tijdelijk regelingdeel, oftewel de regels</w:t>
      </w:r>
      <w:r w:rsidR="643655B5">
        <w:t xml:space="preserve"> waarmee het projectbesluit het omgevingsplan wijzigt</w:t>
      </w:r>
      <w:r w:rsidR="2E234D00">
        <w:t xml:space="preserve">. Dit onderdeel moet voldoen aan de specificaties voor RegelingTijdelijkdeel die in paragraaf </w:t>
      </w:r>
      <w:r w:rsidR="2FD5456C" w:rsidRPr="6CD5CFD6">
        <w:rPr>
          <w:rStyle w:val="Verwijzing"/>
        </w:rPr>
        <w:fldChar w:fldCharType="begin" w:fldLock="1"/>
      </w:r>
      <w:r w:rsidR="2FD5456C">
        <w:instrText xml:space="preserve"> REF _Ref_8589e219e0ab51177f2f886015b85cae_1 \n \h </w:instrText>
      </w:r>
      <w:r w:rsidR="2FD5456C" w:rsidRPr="6CD5CFD6">
        <w:rPr>
          <w:rStyle w:val="Verwijzing"/>
        </w:rPr>
      </w:r>
      <w:r w:rsidR="2FD5456C" w:rsidRPr="6CD5CFD6">
        <w:rPr>
          <w:rStyle w:val="Verwijzing"/>
        </w:rPr>
        <w:fldChar w:fldCharType="separate"/>
      </w:r>
      <w:r w:rsidR="00DF3BF8" w:rsidRPr="00DF3BF8">
        <w:rPr>
          <w:rStyle w:val="Verwijzing"/>
        </w:rPr>
        <w:t>4.3.4</w:t>
      </w:r>
      <w:r w:rsidR="2FD5456C" w:rsidRPr="6CD5CFD6">
        <w:rPr>
          <w:rStyle w:val="Verwijzing"/>
        </w:rPr>
        <w:fldChar w:fldCharType="end"/>
      </w:r>
      <w:r w:rsidR="2E234D00">
        <w:t xml:space="preserve"> zijn vastgelegd en aan de specificaties voor de Artikelstructuur</w:t>
      </w:r>
      <w:r w:rsidR="450C8249">
        <w:t xml:space="preserve">, zie daarvoor paragraaf </w:t>
      </w:r>
      <w:r w:rsidR="2FD5456C">
        <w:fldChar w:fldCharType="begin" w:fldLock="1"/>
      </w:r>
      <w:r w:rsidR="2FD5456C">
        <w:instrText xml:space="preserve"> REF _Ref_27af74abea0b96cec28eb4307f0f8f8f_1 \n \h </w:instrText>
      </w:r>
      <w:r w:rsidR="2FD5456C">
        <w:fldChar w:fldCharType="separate"/>
      </w:r>
      <w:r w:rsidR="00DF3BF8" w:rsidRPr="00DF3BF8">
        <w:rPr>
          <w:rStyle w:val="Verwijzing"/>
        </w:rPr>
        <w:t>5.3</w:t>
      </w:r>
      <w:r w:rsidR="2FD5456C">
        <w:fldChar w:fldCharType="end"/>
      </w:r>
      <w:r w:rsidR="2E234D00">
        <w:t>. Dit onderdeel kan worden geannoteerd met OW-objecten</w:t>
      </w:r>
      <w:r w:rsidR="450C8249">
        <w:t xml:space="preserve">, zie </w:t>
      </w:r>
      <w:r w:rsidR="0D9BF729">
        <w:t>hoofdstuk</w:t>
      </w:r>
      <w:r w:rsidR="450C8249">
        <w:t xml:space="preserve"> </w:t>
      </w:r>
      <w:r w:rsidR="2FD5456C">
        <w:fldChar w:fldCharType="begin" w:fldLock="1"/>
      </w:r>
      <w:r w:rsidR="2FD5456C">
        <w:instrText xml:space="preserve"> REF _Ref_5a10b40f1b1a414660f5b61964ba9bf7_1 \n \h </w:instrText>
      </w:r>
      <w:r w:rsidR="2FD5456C">
        <w:fldChar w:fldCharType="separate"/>
      </w:r>
      <w:r w:rsidR="00DF3BF8" w:rsidRPr="00DF3BF8">
        <w:rPr>
          <w:rStyle w:val="Verwijzing"/>
        </w:rPr>
        <w:t>8</w:t>
      </w:r>
      <w:r w:rsidR="2FD5456C">
        <w:fldChar w:fldCharType="end"/>
      </w:r>
      <w:r w:rsidR="2E234D00">
        <w:t xml:space="preserve">. </w:t>
      </w:r>
      <w:r w:rsidR="6D1ACB97">
        <w:t xml:space="preserve">Zoals hiervoor al is aangegeven is er </w:t>
      </w:r>
      <w:r w:rsidR="4E535DA7">
        <w:t>voor ieder omgevingsplan dat door het projectbesluit wordt gewijzigd een eigen WijzigBijlage/RegelingTijdelijkdeel.</w:t>
      </w:r>
      <w:r w:rsidR="000C2B81">
        <w:br/>
      </w:r>
      <w:r w:rsidRPr="6CD5CFD6">
        <w:rPr>
          <w:i/>
          <w:iCs/>
        </w:rPr>
        <w:t>WijzigBijlage/RegelingMutatie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 xml:space="preserve">bevat de wijzigingen van een RegelingVersie naar een nieuwe RegelingVersie in </w:t>
      </w:r>
      <w:r>
        <w:t>een was-</w:t>
      </w:r>
      <w:r w:rsidRPr="00A13A2F">
        <w:t>wordt</w:t>
      </w:r>
      <w:r>
        <w:t>- oftewel renvooiweergave</w:t>
      </w:r>
      <w:r w:rsidRPr="00A13A2F">
        <w:t>.</w:t>
      </w:r>
      <w:r>
        <w:t xml:space="preserve"> Per te wijzigen onderdeel van de RegelingVersie wordt aangegeven of het wordt toegevoegd, vervangen, verwijderd of dat een Kop wordt gewijzigd. Onderdelen van de RegelingVersie die niet gewijzigd worden, worden niet opgenomen in de RegelingMutatie.</w:t>
      </w:r>
      <w:r w:rsidR="000C2B81">
        <w:br/>
      </w:r>
      <w:r w:rsidRPr="009D125B">
        <w:t xml:space="preserve">Er wordt bijvoorbeeld aangegeven welke </w:t>
      </w:r>
      <w:r>
        <w:t>tekstgedeelten</w:t>
      </w:r>
      <w:r w:rsidRPr="009D125B">
        <w:t xml:space="preserve"> en/of </w:t>
      </w:r>
      <w:r>
        <w:t>GIO</w:t>
      </w:r>
      <w:r w:rsidR="37F04B8C">
        <w:t>’</w:t>
      </w:r>
      <w:r>
        <w:t>s</w:t>
      </w:r>
      <w:r w:rsidRPr="009D125B">
        <w:t xml:space="preserve"> geheel of gedeeltelijk worden toegevoegd, geschrapt, gewijzigd of vervangen door andere. Renvooiweergave betekent dat met visuele middelen wordt duidelijk gemaakt wat wordt toegevoegd of geschrapt.</w:t>
      </w:r>
      <w:r w:rsidR="2FD5456C">
        <w:br/>
      </w:r>
      <w:r w:rsidR="1AFD0138">
        <w:t xml:space="preserve">In het geval van </w:t>
      </w:r>
      <w:r w:rsidR="46D70909">
        <w:t xml:space="preserve">de wijziging </w:t>
      </w:r>
      <w:r w:rsidR="724BA666">
        <w:t xml:space="preserve">(of uitwerking) </w:t>
      </w:r>
      <w:r w:rsidR="46D70909">
        <w:t xml:space="preserve">van </w:t>
      </w:r>
      <w:r w:rsidR="1AFD0138">
        <w:t xml:space="preserve">een </w:t>
      </w:r>
      <w:r w:rsidR="5F8DCDA1">
        <w:t xml:space="preserve">projectbesluit waarin het project is beschreven én </w:t>
      </w:r>
      <w:r w:rsidR="47727759">
        <w:t xml:space="preserve">dat </w:t>
      </w:r>
      <w:r w:rsidR="5F8DCDA1">
        <w:t xml:space="preserve">een of meer omgevingsplannen </w:t>
      </w:r>
      <w:r w:rsidR="47727759">
        <w:t>heeft ge</w:t>
      </w:r>
      <w:r w:rsidR="5F8DCDA1">
        <w:t>wijzig</w:t>
      </w:r>
      <w:r w:rsidR="47727759">
        <w:t>d</w:t>
      </w:r>
      <w:r w:rsidR="28609669">
        <w:t>,</w:t>
      </w:r>
      <w:r w:rsidR="47727759">
        <w:t xml:space="preserve"> </w:t>
      </w:r>
      <w:r w:rsidR="00E5BA9B">
        <w:t>kan een WijzigBijlage/RegelingMutatie</w:t>
      </w:r>
      <w:r w:rsidR="5FB3081B">
        <w:t xml:space="preserve"> betrekking hebben op wijzigingen in het vrijetekstgedeelte van het projectbesluit of op wijzigingen </w:t>
      </w:r>
      <w:r w:rsidR="6489D7A4">
        <w:t xml:space="preserve">in een tijdelijk regelingdeel. </w:t>
      </w:r>
      <w:r w:rsidR="531E13E8">
        <w:t xml:space="preserve">Per regeling die wordt gewijzigd </w:t>
      </w:r>
      <w:r w:rsidR="260020D5">
        <w:t xml:space="preserve">(of wordt uitgewerkt) </w:t>
      </w:r>
      <w:r w:rsidR="531E13E8">
        <w:t>is er één WijzigBijlage/RegelingMutatie.</w:t>
      </w:r>
    </w:p>
    <w:p w14:paraId="19BEA71B" w14:textId="2140775B" w:rsidR="000C2B81" w:rsidRDefault="2650FB1E" w:rsidP="000C2B81">
      <w:pPr>
        <w:pStyle w:val="Opsommingnummers1"/>
      </w:pPr>
      <w:r>
        <w:rPr>
          <w:b/>
          <w:bCs/>
        </w:rPr>
        <w:t>Bijlage</w:t>
      </w:r>
      <w:r w:rsidRPr="00782819">
        <w:t>:</w:t>
      </w:r>
      <w:r>
        <w:t xml:space="preserve"> het gaat hier om een Bijlage bij het Besluit; een bijlage die het nemen van het besluit onderbouwt. </w:t>
      </w:r>
      <w:r w:rsidR="191DCC15">
        <w:t>D</w:t>
      </w:r>
      <w:r w:rsidR="69C7B107">
        <w:t>it zijn</w:t>
      </w:r>
      <w:r w:rsidR="191DCC15">
        <w:t xml:space="preserve"> bijlagen </w:t>
      </w:r>
      <w:r w:rsidR="69C7B107">
        <w:t xml:space="preserve">die </w:t>
      </w:r>
      <w:r w:rsidR="7F26A505">
        <w:t>integraal onderdeel</w:t>
      </w:r>
      <w:r w:rsidR="69C7B107">
        <w:t xml:space="preserve"> zijn</w:t>
      </w:r>
      <w:r w:rsidR="7F26A505">
        <w:t xml:space="preserve"> van de tekst van </w:t>
      </w:r>
      <w:r w:rsidR="191DCC15">
        <w:t xml:space="preserve">het </w:t>
      </w:r>
      <w:r w:rsidR="7F26A505">
        <w:t xml:space="preserve">Besluit maar </w:t>
      </w:r>
      <w:r w:rsidR="10FF152A">
        <w:t xml:space="preserve">die </w:t>
      </w:r>
      <w:r w:rsidR="7F26A505">
        <w:t xml:space="preserve">om redenen van leesbaarheid e.d. niet in het lichaam van </w:t>
      </w:r>
      <w:r w:rsidR="10FF152A">
        <w:t xml:space="preserve">het </w:t>
      </w:r>
      <w:r w:rsidR="7F26A505">
        <w:t xml:space="preserve">Besluit </w:t>
      </w:r>
      <w:r w:rsidR="10FF152A">
        <w:t xml:space="preserve">kunnen </w:t>
      </w:r>
      <w:r w:rsidR="7F26A505">
        <w:t xml:space="preserve">worden opgenomen. Rapportages van onderzoeken die zijn uitgevoerd ter onderbouwing van het nemen van het juridische besluit als bedoeld in paragraaf </w:t>
      </w:r>
      <w:r w:rsidR="2FD5456C">
        <w:fldChar w:fldCharType="begin" w:fldLock="1"/>
      </w:r>
      <w:r w:rsidR="2FD5456C">
        <w:instrText xml:space="preserve"> REF _Ref_57df7de5f95154d87f0fe369d8c02411_1 \n \h </w:instrText>
      </w:r>
      <w:r w:rsidR="2FD5456C">
        <w:fldChar w:fldCharType="separate"/>
      </w:r>
      <w:r w:rsidR="00DF3BF8" w:rsidRPr="00DF3BF8">
        <w:rPr>
          <w:rStyle w:val="Verwijzing"/>
        </w:rPr>
        <w:t>4.1.1</w:t>
      </w:r>
      <w:r w:rsidR="2FD5456C">
        <w:fldChar w:fldCharType="end"/>
      </w:r>
      <w:r w:rsidR="10FF152A">
        <w:t xml:space="preserve"> </w:t>
      </w:r>
      <w:r w:rsidR="7F26A505">
        <w:t xml:space="preserve">zijn </w:t>
      </w:r>
      <w:r w:rsidR="762F5C9B">
        <w:t>geen bijlagen bij het Besluit (of de Regeling) als bedoeld in de STOP/TPOD-standaard</w:t>
      </w:r>
      <w:r w:rsidR="78ABD63A">
        <w:t>,</w:t>
      </w:r>
      <w:r w:rsidR="762F5C9B">
        <w:t xml:space="preserve"> </w:t>
      </w:r>
      <w:r w:rsidR="78ABD63A">
        <w:t xml:space="preserve">maar </w:t>
      </w:r>
      <w:r w:rsidR="7F26A505">
        <w:t>op het besluit betrekking hebbende stukken.</w:t>
      </w:r>
      <w:r w:rsidR="2FD5456C">
        <w:br/>
      </w:r>
      <w:r>
        <w:t xml:space="preserve">Er kunnen zoveel bijlagen bij het Besluit worden gevoegd als nodig is. Bijlagen bij het Besluit worden alleen bekendgemaakt en niet geconsolideerd. Deze bijlagen zijn dus wel </w:t>
      </w:r>
      <w:r w:rsidRPr="00414D2C">
        <w:t xml:space="preserve">te vinden </w:t>
      </w:r>
      <w:r w:rsidR="0BBD3F49">
        <w:t xml:space="preserve">in het publicatieblad </w:t>
      </w:r>
      <w:r w:rsidR="00707599">
        <w:t xml:space="preserve">van het bevoegd gezag </w:t>
      </w:r>
      <w:r>
        <w:t>op officielebekendmakingen.nl, maar niet in de regelingenbank</w:t>
      </w:r>
      <w:r w:rsidR="2EC9519B">
        <w:t>en</w:t>
      </w:r>
      <w:r>
        <w:t xml:space="preserve"> </w:t>
      </w:r>
      <w:r w:rsidRPr="009D0FD4">
        <w:t xml:space="preserve">op overheid.nl </w:t>
      </w:r>
      <w:r>
        <w:t>e</w:t>
      </w:r>
      <w:r w:rsidRPr="009D0FD4">
        <w:t xml:space="preserve">n </w:t>
      </w:r>
      <w:r>
        <w:t xml:space="preserve">niet </w:t>
      </w:r>
      <w:r w:rsidRPr="009D0FD4">
        <w:t>in DSO-LV</w:t>
      </w:r>
      <w:r>
        <w:t>.</w:t>
      </w:r>
      <w:r w:rsidR="2EC9519B">
        <w:t xml:space="preserve"> Vanuit de regelingenbanken op overheid.nl en DSO-LV k</w:t>
      </w:r>
      <w:r w:rsidR="65B77209">
        <w:t>u</w:t>
      </w:r>
      <w:r w:rsidR="2EC9519B">
        <w:t>n</w:t>
      </w:r>
      <w:r w:rsidR="65B77209">
        <w:t>nen</w:t>
      </w:r>
      <w:r w:rsidR="2EC9519B">
        <w:t xml:space="preserve"> door middel van een link naar de officiële bekendmaking de </w:t>
      </w:r>
      <w:r w:rsidR="65B77209">
        <w:t>b</w:t>
      </w:r>
      <w:r w:rsidR="2EC9519B">
        <w:t>ijla</w:t>
      </w:r>
      <w:r w:rsidR="65B77209">
        <w:t>gen</w:t>
      </w:r>
      <w:r w:rsidR="2EC9519B">
        <w:t xml:space="preserve"> wel eenvoudig gevonden</w:t>
      </w:r>
      <w:r w:rsidR="65B77209">
        <w:t xml:space="preserve"> worden</w:t>
      </w:r>
      <w:r w:rsidR="2EC9519B">
        <w:t>.</w:t>
      </w:r>
      <w:r w:rsidR="000C2B81">
        <w:br/>
      </w:r>
      <w: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982B01" w:rsidRPr="004359C5">
        <w:rPr>
          <w:rStyle w:val="Verwijzing"/>
        </w:rPr>
        <w:fldChar w:fldCharType="begin" w:fldLock="1"/>
      </w:r>
      <w:r w:rsidR="00982B01" w:rsidRPr="004359C5">
        <w:rPr>
          <w:rStyle w:val="Verwijzing"/>
        </w:rPr>
        <w:instrText xml:space="preserve"> REF _Ref_ab72af7687ab45a2df1e47d84ffcba7c_1 \n \h </w:instrText>
      </w:r>
      <w:r w:rsidR="00982B01" w:rsidRPr="004359C5">
        <w:rPr>
          <w:rStyle w:val="Verwijzing"/>
        </w:rPr>
      </w:r>
      <w:r w:rsidR="00982B01" w:rsidRPr="004359C5">
        <w:rPr>
          <w:rStyle w:val="Verwijzing"/>
        </w:rPr>
        <w:fldChar w:fldCharType="separate"/>
      </w:r>
      <w:r w:rsidR="00DF3BF8" w:rsidRPr="00DF3BF8">
        <w:rPr>
          <w:rStyle w:val="Verwijzing"/>
        </w:rPr>
        <w:t>5.2</w:t>
      </w:r>
      <w:r w:rsidR="00982B01" w:rsidRPr="004359C5">
        <w:rPr>
          <w:rStyle w:val="Verwijzing"/>
        </w:rPr>
        <w:fldChar w:fldCharType="end"/>
      </w:r>
      <w:r>
        <w:t xml:space="preserve">. Tekst uitwisselen in STOP-XML is niet altijd mogelijk zonder de tekst te moeten overtypen. Daarom ondersteunt </w:t>
      </w:r>
      <w:r w:rsidR="00A05034" w:rsidRPr="00A05034">
        <w:t xml:space="preserve">de STOP/TPOD-standaard </w:t>
      </w:r>
      <w:r>
        <w:t>ook het aanleveren van tekst als PDF-</w:t>
      </w:r>
      <w:r w:rsidR="42FB7D55">
        <w:t>document</w:t>
      </w:r>
      <w:r>
        <w:t>. Een tekst in een PDF-</w:t>
      </w:r>
      <w:r w:rsidR="42FB7D55">
        <w:t>document</w:t>
      </w:r>
      <w:r w:rsidR="1362CE33">
        <w:t xml:space="preserve"> </w:t>
      </w:r>
      <w:r>
        <w:t xml:space="preserve">is voor de landelijke voorzieningen minder goed te hanteren; denk aan verwijzen naar specifieke onderdelen </w:t>
      </w:r>
      <w:r>
        <w:lastRenderedPageBreak/>
        <w:t>en muteren dat niet -of niet goed- mogelijk is. Daarom wordt het gebruik van PDF-</w:t>
      </w:r>
      <w:r w:rsidR="42FB7D55">
        <w:t>document</w:t>
      </w:r>
      <w:r>
        <w:t xml:space="preserve">en slechts in specifieke, in het toepassingsprofiel vastgelegde, gevallen toegestaan. In dit toepassingsprofiel is, in de norm van paragraaf </w:t>
      </w:r>
      <w:r w:rsidR="000C2B81" w:rsidRPr="004359C5">
        <w:rPr>
          <w:rStyle w:val="Verwijzing"/>
        </w:rPr>
        <w:fldChar w:fldCharType="begin" w:fldLock="1"/>
      </w:r>
      <w:r w:rsidR="000C2B81" w:rsidRPr="004359C5">
        <w:rPr>
          <w:rStyle w:val="Verwijzing"/>
        </w:rPr>
        <w:instrText xml:space="preserve"> REF _Ref_4451fc36c251660c91305aed4bb08cc8_1 \n \h </w:instrText>
      </w:r>
      <w:r w:rsidR="000C2B81" w:rsidRPr="004359C5">
        <w:rPr>
          <w:rStyle w:val="Verwijzing"/>
        </w:rPr>
      </w:r>
      <w:r w:rsidR="000C2B81" w:rsidRPr="004359C5">
        <w:rPr>
          <w:rStyle w:val="Verwijzing"/>
        </w:rPr>
        <w:fldChar w:fldCharType="separate"/>
      </w:r>
      <w:r w:rsidR="00DF3BF8" w:rsidRPr="00DF3BF8">
        <w:rPr>
          <w:rStyle w:val="Verwijzing"/>
        </w:rPr>
        <w:t>4.3.2.1</w:t>
      </w:r>
      <w:r w:rsidR="000C2B81" w:rsidRPr="004359C5">
        <w:rPr>
          <w:rStyle w:val="Verwijzing"/>
        </w:rPr>
        <w:fldChar w:fldCharType="end"/>
      </w:r>
      <w:r>
        <w:t xml:space="preserve">, bepaald dat </w:t>
      </w:r>
      <w:r w:rsidR="0384E525">
        <w:t xml:space="preserve">het aanleveren van </w:t>
      </w:r>
      <w:r>
        <w:t xml:space="preserve">een bijlage als </w:t>
      </w:r>
      <w:r w:rsidRPr="00404023">
        <w:t>PDF-</w:t>
      </w:r>
      <w:r w:rsidR="42FB7D55">
        <w:t>document</w:t>
      </w:r>
      <w:r w:rsidR="3C6D48F7">
        <w:t xml:space="preserve"> </w:t>
      </w:r>
      <w:r w:rsidR="0384E525">
        <w:t>alleen is toegestaan</w:t>
      </w:r>
      <w:r w:rsidRPr="00404023">
        <w:t xml:space="preserve"> </w:t>
      </w:r>
      <w:r w:rsidR="33071E03">
        <w:t xml:space="preserve">als het voor het bevoegd gezag redelijkerwijs niet mogelijk is om de bijlage als onderdeel van de tekst in STOP-XML op te stellen én als de bijlage informatie bevat die daadwerkelijk als bijlage gezien kan worden. </w:t>
      </w:r>
      <w:r w:rsidR="000C2B81">
        <w:br/>
      </w:r>
      <w:r w:rsidR="02BAA8AC">
        <w:t>Een bijlage in de vorm van een PDF-document moet onveranderlijk zijn. Daarom moet het PDF-document voldoen aan de eisen van PDF/A-1a of PDF/A-2a en moet het worden gepubliceerd als document-informatieobject.</w:t>
      </w:r>
      <w:r w:rsidR="553377C4">
        <w:t xml:space="preserve"> </w:t>
      </w:r>
      <w:r>
        <w:t xml:space="preserve">Een beschrijving van beide publicatiemogelijkheden voor bijlagen staat in paragraaf </w:t>
      </w:r>
      <w:r w:rsidR="000C2B81" w:rsidRPr="004359C5">
        <w:rPr>
          <w:rStyle w:val="Verwijzing"/>
        </w:rPr>
        <w:fldChar w:fldCharType="begin" w:fldLock="1"/>
      </w:r>
      <w:r w:rsidR="000C2B81" w:rsidRPr="004359C5">
        <w:rPr>
          <w:rStyle w:val="Verwijzing"/>
        </w:rPr>
        <w:instrText xml:space="preserve"> REF _Ref_2f3d0ec57417521a524e74bab778481f_1 \r \h </w:instrText>
      </w:r>
      <w:r w:rsidR="000C2B81" w:rsidRPr="004359C5">
        <w:rPr>
          <w:rStyle w:val="Verwijzing"/>
        </w:rPr>
      </w:r>
      <w:r w:rsidR="000C2B81" w:rsidRPr="004359C5">
        <w:rPr>
          <w:rStyle w:val="Verwijzing"/>
        </w:rPr>
        <w:fldChar w:fldCharType="separate"/>
      </w:r>
      <w:r w:rsidR="00DF3BF8" w:rsidRPr="00DF3BF8">
        <w:rPr>
          <w:rStyle w:val="Verwijzing"/>
        </w:rPr>
        <w:t>5.4</w:t>
      </w:r>
      <w:r w:rsidR="000C2B81" w:rsidRPr="004359C5">
        <w:rPr>
          <w:rStyle w:val="Verwijzing"/>
        </w:rPr>
        <w:fldChar w:fldCharType="end"/>
      </w:r>
      <w:r>
        <w:t>. Een Bijlage wordt niet geannoteerd met OW-objecten. Een Bijlage kan worden afgesloten met het element Sluiting. Van die mogelijkheid zal naar verwachting niet vaak gebruik gemaakt worden.</w:t>
      </w:r>
      <w:r w:rsidR="2FD5456C">
        <w:br/>
      </w:r>
      <w:r w:rsidR="090E7EB8">
        <w:t>Een projectbesluit dat door een waterschap is vastgesteld behoeft goedkeuring</w:t>
      </w:r>
      <w:r w:rsidR="4A45314D">
        <w:t xml:space="preserve"> van GS. </w:t>
      </w:r>
      <w:r w:rsidR="4A0281C5">
        <w:t xml:space="preserve">Het besluit </w:t>
      </w:r>
      <w:r w:rsidR="7C6B36ED">
        <w:t>over</w:t>
      </w:r>
      <w:r w:rsidR="4A0281C5">
        <w:t xml:space="preserve"> goedkeuring wordt niet bekendgemaakt </w:t>
      </w:r>
      <w:r w:rsidR="5916CE1B">
        <w:t xml:space="preserve">in het officiële publicatieblad maar door toezending aan het waterschap. </w:t>
      </w:r>
      <w:r w:rsidR="539E4D46">
        <w:t xml:space="preserve">Als </w:t>
      </w:r>
      <w:r w:rsidR="3A1C9BC5">
        <w:t xml:space="preserve">het waterschap het wenselijk vindt </w:t>
      </w:r>
      <w:r w:rsidR="539E4D46">
        <w:t xml:space="preserve">dat </w:t>
      </w:r>
      <w:r w:rsidR="524DF749">
        <w:t xml:space="preserve">inzichtelijk wordt gemaakt dat </w:t>
      </w:r>
      <w:r w:rsidR="539E4D46">
        <w:t xml:space="preserve">de volledige procedure is gevolgd </w:t>
      </w:r>
      <w:r w:rsidR="524DF749">
        <w:t xml:space="preserve">en wat GS omtrent de goedkeuring hebben besloten, kan het </w:t>
      </w:r>
      <w:r w:rsidR="6FBEC83B">
        <w:t>(een PDF van) h</w:t>
      </w:r>
      <w:r w:rsidR="4A45314D">
        <w:t>et goedkeuringsbesluit als bijlage bij het Besluit voeg</w:t>
      </w:r>
      <w:r w:rsidR="3B8CAFFF">
        <w:t>en</w:t>
      </w:r>
      <w:r w:rsidR="496273E2">
        <w:t>.</w:t>
      </w:r>
    </w:p>
    <w:p w14:paraId="421D6F28" w14:textId="3C5C721D" w:rsidR="000C2B81" w:rsidRDefault="2650FB1E" w:rsidP="000C2B81">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rsidR="7E8F0965">
        <w:t xml:space="preserve">het </w:t>
      </w:r>
      <w:r w:rsidRPr="009A0C9F">
        <w:t>aan het algemeen bestuur voorleg</w:t>
      </w:r>
      <w:r w:rsidR="7E8F0965">
        <w:t>t</w:t>
      </w:r>
      <w:r w:rsidR="22799D67">
        <w:t>.</w:t>
      </w:r>
      <w:r w:rsidR="2A30AB5A">
        <w:t xml:space="preserve"> </w:t>
      </w:r>
      <w:r w:rsidR="22799D67">
        <w:t>I</w:t>
      </w:r>
      <w:r w:rsidR="2A30AB5A">
        <w:t xml:space="preserve">n het geval van het </w:t>
      </w:r>
      <w:r w:rsidR="22799D67">
        <w:t>projectbesluit is de toelichting vergelijkbaar met het voorstel</w:t>
      </w:r>
      <w:r w:rsidR="47EF1184">
        <w:t>-document</w:t>
      </w:r>
      <w:r w:rsidR="22799D67">
        <w:t xml:space="preserve"> </w:t>
      </w:r>
      <w:r w:rsidR="0699B6CD">
        <w:t xml:space="preserve">waarmee </w:t>
      </w:r>
      <w:r w:rsidR="22799D67">
        <w:t xml:space="preserve">de ambtelijke organisatie aan het bestuursorgaan </w:t>
      </w:r>
      <w:r w:rsidR="188973A8">
        <w:t xml:space="preserve">voorstelt </w:t>
      </w:r>
      <w:r w:rsidR="3B697D69">
        <w:t>het projectbesluit</w:t>
      </w:r>
      <w:r w:rsidR="188973A8">
        <w:t xml:space="preserve"> vast te stellen</w:t>
      </w:r>
      <w:r w:rsidRPr="009A0C9F">
        <w:t>.</w:t>
      </w:r>
      <w:r w:rsidR="6F27ACFE">
        <w:t xml:space="preserve"> De toelichting is dus vooral bedoeld als extra informatie in het besluitvormingsproces.</w:t>
      </w:r>
      <w:r w:rsidR="3C8A0929">
        <w:t xml:space="preserve"> Omdat de toelichting bedoeld is voor gebruik in het besluitvormingsproces kan er ook voor gekozen worden de </w:t>
      </w:r>
      <w:r w:rsidR="1362CE33">
        <w:t>toelichting</w:t>
      </w:r>
      <w:r w:rsidR="3C8A0929">
        <w:t xml:space="preserve"> wel op te nemen in het besluit dat aan het bestuursorgaan ter vaststelling wordt aangeboden, maar niet in het bekend te maken besluit. Als de toelichting wel onderdeel is van het bekend te maken besluit, dan wordt het meegenomen in de publicatie.</w:t>
      </w:r>
      <w:r w:rsidR="000C2B81">
        <w:br/>
      </w:r>
      <w:r>
        <w:t xml:space="preserve">De STOP/TPOD-standaard biedt in de huidige versie voor </w:t>
      </w:r>
      <w:r w:rsidR="7FA6E5BF">
        <w:t xml:space="preserve">zowel </w:t>
      </w:r>
      <w:r w:rsidRPr="001A308D">
        <w:t xml:space="preserve">Besluit </w:t>
      </w:r>
      <w:r w:rsidR="7FA6E5BF">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w:t>
      </w:r>
      <w:r w:rsidR="2EFCA7FA">
        <w:t xml:space="preserve">vrije, niet nader gestructureerde opzet en anderzijds een </w:t>
      </w:r>
      <w:r>
        <w:t xml:space="preserve">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w:t>
      </w:r>
      <w:r w:rsidR="547A43F0">
        <w:t xml:space="preserve">de </w:t>
      </w:r>
      <w:r>
        <w:t>toelichting</w:t>
      </w:r>
      <w:r w:rsidR="7FC11DAD">
        <w:t xml:space="preserve"> als onderdeel van BesluitCompact </w:t>
      </w:r>
      <w:r>
        <w:t>is</w:t>
      </w:r>
      <w:r w:rsidR="6B8A7F7A">
        <w:t>. Aangezien</w:t>
      </w:r>
      <w:r w:rsidR="394F4300">
        <w:t xml:space="preserve"> een artikel</w:t>
      </w:r>
      <w:r w:rsidR="5ED2A58D">
        <w:t>s</w:t>
      </w:r>
      <w:r w:rsidR="394F4300">
        <w:t xml:space="preserve">gewijze toelichting bij een besluit een </w:t>
      </w:r>
      <w:r w:rsidR="0763598E">
        <w:t xml:space="preserve">toelichting </w:t>
      </w:r>
      <w:r w:rsidR="0B57E052">
        <w:t xml:space="preserve">zou </w:t>
      </w:r>
      <w:r w:rsidR="0763598E">
        <w:t>ge</w:t>
      </w:r>
      <w:r w:rsidR="0B57E052">
        <w:t>ven</w:t>
      </w:r>
      <w:r w:rsidR="0763598E">
        <w:t xml:space="preserve"> op de artikelen en wijzigartikelen in het lichaam van het besluit en het niet </w:t>
      </w:r>
      <w:r w:rsidR="17781C13">
        <w:t>erg voor de hand ligt om dat te doen</w:t>
      </w:r>
      <w:r>
        <w:t xml:space="preserve">, </w:t>
      </w:r>
      <w:r w:rsidR="17781C13">
        <w:t xml:space="preserve">zal de </w:t>
      </w:r>
      <w:r w:rsidR="0A69C012">
        <w:t xml:space="preserve">toekomstige modellering voor de toelichting als onderdeel van het besluit bestaan uit </w:t>
      </w:r>
      <w:r w:rsidRPr="00450D49">
        <w:t xml:space="preserve">het ‘hoofdelement’ Toelichting </w:t>
      </w:r>
      <w:r>
        <w:t xml:space="preserve">met daarbinnen </w:t>
      </w:r>
      <w:r w:rsidR="3F448863">
        <w:t xml:space="preserve">de vrije, niet nader </w:t>
      </w:r>
      <w:r w:rsidR="3F448863">
        <w:lastRenderedPageBreak/>
        <w:t>gestructureerde opzet met Divisies en Divisieteksten</w:t>
      </w:r>
      <w:r w:rsidR="5CD324F5">
        <w:t>.</w:t>
      </w:r>
      <w:r w:rsidR="723EFF94">
        <w:t xml:space="preserve"> </w:t>
      </w:r>
      <w:r w:rsidR="1F5217B1">
        <w:t>Aanbevolen wordt</w:t>
      </w:r>
      <w:r>
        <w:t xml:space="preserve"> om </w:t>
      </w:r>
      <w:r w:rsidR="36A0894D">
        <w:t xml:space="preserve">voor de toelichting bij het besluit </w:t>
      </w:r>
      <w:r>
        <w:t xml:space="preserve">alleen de toekomstige modellering te gebruiken en </w:t>
      </w:r>
      <w:r w:rsidRPr="007D430F">
        <w:t xml:space="preserve">geen gebruik te maken van het ‘hoofdelement’ ArtikelgewijzeToelichting en ook niet van de </w:t>
      </w:r>
      <w:r w:rsidR="15B08656">
        <w:t xml:space="preserve">gestructureerde opzet met de onderliggende elementen AlgemeneToelichting en ArtikelgewijzeToelichting </w:t>
      </w:r>
      <w:r w:rsidRPr="007D430F">
        <w:t>binnen het ‘hoofdelement’ Toelichting</w:t>
      </w:r>
      <w:r>
        <w:t xml:space="preserve">. </w:t>
      </w:r>
      <w:r w:rsidR="681EA0B6">
        <w:t>Dit is een (dringende) aanbeveling</w:t>
      </w:r>
      <w:r w:rsidR="7A0745CC">
        <w:t xml:space="preserve">. </w:t>
      </w:r>
      <w:r w:rsidR="5261D38E">
        <w:t xml:space="preserve">Op het moment van uitbrengen van deze versie van dit toepassingsprofiel is </w:t>
      </w:r>
      <w:r w:rsidR="7A0745CC">
        <w:t xml:space="preserve">het namelijk nog niet mogelijk om </w:t>
      </w:r>
      <w:r w:rsidR="5261D38E">
        <w:t xml:space="preserve">de modellering </w:t>
      </w:r>
      <w:r w:rsidR="7A0745CC">
        <w:t xml:space="preserve">in deze zin </w:t>
      </w:r>
      <w:r w:rsidR="5F01304F">
        <w:t>te wijzigen</w:t>
      </w:r>
      <w:r w:rsidR="5261D38E">
        <w:t xml:space="preserve">. </w:t>
      </w:r>
      <w:r w:rsidR="1779B9BE">
        <w:t xml:space="preserve">NB: voor de toelichting op </w:t>
      </w:r>
      <w:r w:rsidR="0F67DCCA">
        <w:t xml:space="preserve">het tijdelijk </w:t>
      </w:r>
      <w:r w:rsidR="1779B9BE">
        <w:t>regeling</w:t>
      </w:r>
      <w:r w:rsidR="0F67DCCA">
        <w:t>deel</w:t>
      </w:r>
      <w:r w:rsidR="1779B9BE">
        <w:t xml:space="preserve"> geldt</w:t>
      </w:r>
      <w:r w:rsidR="5572652A">
        <w:t xml:space="preserve"> </w:t>
      </w:r>
      <w:r w:rsidR="2CCCE8B9">
        <w:t xml:space="preserve">een andere aanbeveling, zie daarvoor </w:t>
      </w:r>
      <w:r w:rsidR="0F67DCCA">
        <w:t xml:space="preserve">onderdeel 4 van </w:t>
      </w:r>
      <w:r w:rsidR="2CCCE8B9">
        <w:t xml:space="preserve">paragraaf </w:t>
      </w:r>
      <w:r w:rsidR="2FD5456C">
        <w:fldChar w:fldCharType="begin" w:fldLock="1"/>
      </w:r>
      <w:r w:rsidR="2FD5456C">
        <w:instrText xml:space="preserve"> REF _Ref_15584111f60d2ebe4f7826b06e83ecfa_1 \n \h </w:instrText>
      </w:r>
      <w:r w:rsidR="2FD5456C">
        <w:fldChar w:fldCharType="separate"/>
      </w:r>
      <w:r w:rsidR="00DF3BF8" w:rsidRPr="00DF3BF8">
        <w:rPr>
          <w:rStyle w:val="Verwijzing"/>
        </w:rPr>
        <w:t>4.3.4.2</w:t>
      </w:r>
      <w:r w:rsidR="2FD5456C">
        <w:fldChar w:fldCharType="end"/>
      </w:r>
      <w:r w:rsidR="7A1CCCD4">
        <w:t>.</w:t>
      </w:r>
      <w:r w:rsidR="000C2B81">
        <w:br/>
      </w:r>
      <w:r w:rsidRPr="006A1F47">
        <w:t xml:space="preserve">De daadwerkelijke inhoud van </w:t>
      </w:r>
      <w:r w:rsidR="6943A1E1">
        <w:t>de</w:t>
      </w:r>
      <w:r w:rsidR="0498A641"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000C2B81" w:rsidRPr="004359C5">
        <w:rPr>
          <w:rStyle w:val="Verwijzing"/>
        </w:rPr>
        <w:fldChar w:fldCharType="begin" w:fldLock="1"/>
      </w:r>
      <w:r w:rsidR="000C2B81" w:rsidRPr="004359C5">
        <w:rPr>
          <w:rStyle w:val="Verwijzing"/>
        </w:rPr>
        <w:instrText xml:space="preserve"> REF _Ref_ab72af7687ab45a2df1e47d84ffcba7c_1 \n \h </w:instrText>
      </w:r>
      <w:r w:rsidR="000C2B81" w:rsidRPr="004359C5">
        <w:rPr>
          <w:rStyle w:val="Verwijzing"/>
        </w:rPr>
      </w:r>
      <w:r w:rsidR="000C2B81" w:rsidRPr="004359C5">
        <w:rPr>
          <w:rStyle w:val="Verwijzing"/>
        </w:rPr>
        <w:fldChar w:fldCharType="separate"/>
      </w:r>
      <w:r w:rsidR="00DF3BF8" w:rsidRPr="00DF3BF8">
        <w:rPr>
          <w:rStyle w:val="Verwijzing"/>
        </w:rPr>
        <w:t>5.2</w:t>
      </w:r>
      <w:r w:rsidR="000C2B81" w:rsidRPr="004359C5">
        <w:rPr>
          <w:rStyle w:val="Verwijzing"/>
        </w:rPr>
        <w:fldChar w:fldCharType="end"/>
      </w:r>
      <w:r w:rsidRPr="009A0C9F">
        <w:t>.</w:t>
      </w:r>
      <w:r>
        <w:t xml:space="preserve"> </w:t>
      </w:r>
      <w:r w:rsidR="1DC86085">
        <w:t>Het element Toelichting heeft verplicht een Kop.</w:t>
      </w:r>
      <w:r w:rsidR="000C2B81">
        <w:br/>
      </w:r>
      <w:r w:rsidRPr="00F9171A">
        <w:t>Een Toelichting kan worden afgesloten met het element Sluiting. Van die mogelijkheid zal naar verwachting niet vaak gebruik gemaakt worden. Aan een Toelichting kunnen een of meer Bijlagen worden toegevoegd.</w:t>
      </w:r>
      <w:r w:rsidR="000C2B81">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rsidR="3C61C688">
        <w:t>en</w:t>
      </w:r>
      <w:r w:rsidRPr="000841C9">
        <w:t xml:space="preserve"> op overheid.nl en niet in DSO-LV.</w:t>
      </w:r>
      <w:r w:rsidR="3C61C688">
        <w:t xml:space="preserve"> Vanuit de regelingenbanken op overheid.nl en DSO-LV kan door middel van een link naar de officiële bekendmaking de </w:t>
      </w:r>
      <w:r w:rsidR="65B77209">
        <w:t>Toelichting</w:t>
      </w:r>
      <w:r w:rsidR="3C61C688">
        <w:t xml:space="preserve"> wel eenvoudig gevonden</w:t>
      </w:r>
      <w:r w:rsidR="65B77209">
        <w:t xml:space="preserve"> worden</w:t>
      </w:r>
      <w:r w:rsidR="3C61C688">
        <w:t>.</w:t>
      </w:r>
    </w:p>
    <w:p w14:paraId="7E3E1BC8" w14:textId="2EA5D625" w:rsidR="000C2B81" w:rsidRDefault="2650FB1E" w:rsidP="000C2B81">
      <w:pPr>
        <w:pStyle w:val="Opsommingnummers1"/>
      </w:pPr>
      <w:r w:rsidRPr="00CB735F">
        <w:rPr>
          <w:b/>
          <w:bCs/>
        </w:rPr>
        <w:t>ArtikelgewijzeToelichting</w:t>
      </w:r>
      <w:r w:rsidRPr="00782819">
        <w:t>:</w:t>
      </w:r>
      <w:r>
        <w:t xml:space="preserve"> </w:t>
      </w:r>
      <w:r w:rsidR="6AFB717C">
        <w:t xml:space="preserve">dit element zal </w:t>
      </w:r>
      <w:r w:rsidR="0103CB8E">
        <w:t>in een latere versie van de standaard vervallen; gebruik daarvan wordt daarom nu afgeraden.</w:t>
      </w:r>
      <w:r>
        <w:t xml:space="preserve"> Daarom zijn in de norm in paragraaf </w:t>
      </w:r>
      <w:r w:rsidR="000C2B81" w:rsidRPr="004359C5">
        <w:rPr>
          <w:rStyle w:val="Verwijzing"/>
        </w:rPr>
        <w:fldChar w:fldCharType="begin" w:fldLock="1"/>
      </w:r>
      <w:r w:rsidR="000C2B81" w:rsidRPr="004359C5">
        <w:rPr>
          <w:rStyle w:val="Verwijzing"/>
        </w:rPr>
        <w:instrText xml:space="preserve"> REF _Ref_4451fc36c251660c91305aed4bb08cc8_3 \r \h </w:instrText>
      </w:r>
      <w:r w:rsidR="000C2B81" w:rsidRPr="004359C5">
        <w:rPr>
          <w:rStyle w:val="Verwijzing"/>
        </w:rPr>
      </w:r>
      <w:r w:rsidR="000C2B81" w:rsidRPr="004359C5">
        <w:rPr>
          <w:rStyle w:val="Verwijzing"/>
        </w:rPr>
        <w:fldChar w:fldCharType="separate"/>
      </w:r>
      <w:r w:rsidR="00DF3BF8" w:rsidRPr="00DF3BF8">
        <w:rPr>
          <w:rStyle w:val="Verwijzing"/>
        </w:rPr>
        <w:t>4.3.2.1</w:t>
      </w:r>
      <w:r w:rsidR="000C2B81" w:rsidRPr="004359C5">
        <w:rPr>
          <w:rStyle w:val="Verwijzing"/>
        </w:rPr>
        <w:fldChar w:fldCharType="end"/>
      </w:r>
      <w:r>
        <w:t xml:space="preserve"> de subelementen van de </w:t>
      </w:r>
      <w:r w:rsidRPr="00CD7932">
        <w:t>Artikelgewijze</w:t>
      </w:r>
      <w:r>
        <w:t>Toelichting niet opgenomen en wordt er in deze paragraaf geen nadere toelichting op gegeven.</w:t>
      </w:r>
    </w:p>
    <w:p w14:paraId="2FBCC816" w14:textId="52BFB594" w:rsidR="000C2B81" w:rsidRDefault="2650FB1E" w:rsidP="000C2B81">
      <w:pPr>
        <w:pStyle w:val="Opsommingnummers1"/>
      </w:pPr>
      <w:r>
        <w:rPr>
          <w:b/>
          <w:bCs/>
        </w:rPr>
        <w:t>Motivering</w:t>
      </w:r>
      <w:r w:rsidRPr="00782819">
        <w:t>:</w:t>
      </w:r>
      <w:r>
        <w:t xml:space="preserve"> </w:t>
      </w:r>
      <w:r w:rsidRPr="00FF0202">
        <w:t xml:space="preserve">dit is de motivering oftewel de inhoudelijke onderbouwing van het Besluit. </w:t>
      </w:r>
      <w:r w:rsidR="43DF7104">
        <w:t>In de STOP/TPOD-standaard is d</w:t>
      </w:r>
      <w:r w:rsidR="46309F82">
        <w:t xml:space="preserve">it element bedoeld als de plek voor </w:t>
      </w:r>
      <w:r w:rsidR="558C9204">
        <w:t xml:space="preserve">de </w:t>
      </w:r>
      <w:r w:rsidR="46309F82">
        <w:t>deugdelijke motivering waarop het besluit ingevolge afdeling 3.7 Awb dient te berusten</w:t>
      </w:r>
      <w:r w:rsidR="558C9204">
        <w:t>.</w:t>
      </w:r>
      <w:r w:rsidR="46309F82">
        <w:t xml:space="preserve"> </w:t>
      </w:r>
      <w:r w:rsidR="5A11D6BD">
        <w:t>Hierin kan</w:t>
      </w:r>
      <w:r w:rsidRPr="00FF0202">
        <w:t xml:space="preserve"> worden gemotiveerd </w:t>
      </w:r>
      <w:r w:rsidR="75CAED5C">
        <w:t>hoe</w:t>
      </w:r>
      <w:r w:rsidRPr="00FF0202">
        <w:t xml:space="preserve"> het </w:t>
      </w:r>
      <w:r w:rsidR="75CAED5C">
        <w:t>project</w:t>
      </w:r>
      <w:r w:rsidRPr="00FF0202">
        <w:t xml:space="preserve">besluit bijdraagt aan het bereiken van de doelen van de Omgevingswet. </w:t>
      </w:r>
      <w:r w:rsidR="4A416417">
        <w:t xml:space="preserve">Te denken valt aan de beschrijving van participatie en participatieproces, resultaten van de uitgevoerde verkenning en voorgedragen mogelijke oplossingen </w:t>
      </w:r>
      <w:r w:rsidR="10E0B773">
        <w:t xml:space="preserve">(zie paragraaf </w:t>
      </w:r>
      <w:r w:rsidR="2FD5456C">
        <w:fldChar w:fldCharType="begin" w:fldLock="1"/>
      </w:r>
      <w:r w:rsidR="2FD5456C">
        <w:instrText xml:space="preserve"> REF _Ref_18f25734ac0899c6495433960f89b9ec_1 \n \h </w:instrText>
      </w:r>
      <w:r w:rsidR="2FD5456C">
        <w:fldChar w:fldCharType="separate"/>
      </w:r>
      <w:r w:rsidR="00DF3BF8" w:rsidRPr="00DF3BF8">
        <w:rPr>
          <w:rStyle w:val="Verwijzing"/>
        </w:rPr>
        <w:t>2.3.2</w:t>
      </w:r>
      <w:r w:rsidR="2FD5456C">
        <w:fldChar w:fldCharType="end"/>
      </w:r>
      <w:r w:rsidR="1FC78B1B">
        <w:t xml:space="preserve">) </w:t>
      </w:r>
      <w:r w:rsidR="4A416417">
        <w:t xml:space="preserve">en de uitkomsten van het onderzoek naar aspecten van de fysieke leefomgeving dat ten behoeve van het project is uitgevoerd. </w:t>
      </w:r>
      <w:r w:rsidR="74CBA7B8">
        <w:t>Voor</w:t>
      </w:r>
      <w:r w:rsidR="32B94237">
        <w:t xml:space="preserve"> </w:t>
      </w:r>
      <w:r w:rsidR="74CBA7B8">
        <w:t>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rsidR="2FD5456C">
        <w:br/>
      </w:r>
      <w:r w:rsidRPr="00FF0202">
        <w:t xml:space="preserve">In het geval van een wijzigingsbesluit </w:t>
      </w:r>
      <w:r w:rsidR="46F616F7">
        <w:t xml:space="preserve">kan </w:t>
      </w:r>
      <w:r w:rsidRPr="00FF0202">
        <w:t xml:space="preserve">in dit deel </w:t>
      </w:r>
      <w:r w:rsidR="46F616F7">
        <w:t>worden</w:t>
      </w:r>
      <w:r w:rsidRPr="00FF0202">
        <w:t xml:space="preserve"> beschreven op welke onderdelen </w:t>
      </w:r>
      <w:r w:rsidR="000C2B81">
        <w:fldChar w:fldCharType="begin"/>
      </w:r>
      <w:r w:rsidR="000C2B81">
        <w:instrText>DOCVARIABLE ID01+</w:instrText>
      </w:r>
      <w:r w:rsidR="000C2B81">
        <w:fldChar w:fldCharType="separate"/>
      </w:r>
      <w:r w:rsidR="004C5663">
        <w:t>het projectbesluit</w:t>
      </w:r>
      <w:r w:rsidR="000C2B81">
        <w:fldChar w:fldCharType="end"/>
      </w:r>
      <w:r w:rsidRPr="00FF0202">
        <w:t xml:space="preserve"> wordt </w:t>
      </w:r>
      <w:r w:rsidR="5846AC28">
        <w:t xml:space="preserve">gewijzigd </w:t>
      </w:r>
      <w:r w:rsidRPr="00FF0202">
        <w:t xml:space="preserve">en waarom. </w:t>
      </w:r>
      <w:r w:rsidR="5846AC28">
        <w:t xml:space="preserve">Als het een uitwerking van een projectbesluit betreft, </w:t>
      </w:r>
      <w:r w:rsidR="46F616F7">
        <w:t xml:space="preserve">kan in dit deel worden aangegeven </w:t>
      </w:r>
      <w:r w:rsidR="3122EFED">
        <w:t xml:space="preserve">welke onderdelen van het projectbesluit worden uitgewerkt en </w:t>
      </w:r>
      <w:r w:rsidR="0A1DEB7F">
        <w:t xml:space="preserve">kan worden gemotiveerd dat </w:t>
      </w:r>
      <w:r w:rsidR="3122EFED">
        <w:t>aan de randvoorwaarden</w:t>
      </w:r>
      <w:r w:rsidR="0A1DEB7F">
        <w:t xml:space="preserve"> voor de uitwerking wordt voldaan.</w:t>
      </w:r>
      <w:r w:rsidR="2FD5456C">
        <w:br/>
      </w:r>
      <w: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982B01" w:rsidRPr="004359C5">
        <w:rPr>
          <w:rStyle w:val="Verwijzing"/>
        </w:rPr>
        <w:fldChar w:fldCharType="begin" w:fldLock="1"/>
      </w:r>
      <w:r w:rsidR="00982B01" w:rsidRPr="004359C5">
        <w:rPr>
          <w:rStyle w:val="Verwijzing"/>
        </w:rPr>
        <w:instrText xml:space="preserve"> REF _Ref_ab72af7687ab45a2df1e47d84ffcba7c_1 \n \h </w:instrText>
      </w:r>
      <w:r w:rsidR="00982B01" w:rsidRPr="004359C5">
        <w:rPr>
          <w:rStyle w:val="Verwijzing"/>
        </w:rPr>
      </w:r>
      <w:r w:rsidR="00982B01" w:rsidRPr="004359C5">
        <w:rPr>
          <w:rStyle w:val="Verwijzing"/>
        </w:rPr>
        <w:fldChar w:fldCharType="separate"/>
      </w:r>
      <w:r w:rsidR="00DF3BF8" w:rsidRPr="00DF3BF8">
        <w:rPr>
          <w:rStyle w:val="Verwijzing"/>
        </w:rPr>
        <w:t>5.2</w:t>
      </w:r>
      <w:r w:rsidR="00982B01" w:rsidRPr="004359C5">
        <w:rPr>
          <w:rStyle w:val="Verwijzing"/>
        </w:rPr>
        <w:fldChar w:fldCharType="end"/>
      </w:r>
      <w:r w:rsidRPr="000D7FBE">
        <w:t>.</w:t>
      </w:r>
      <w:r>
        <w:t xml:space="preserve"> De Motivering kan worden afgesloten met het element Sluiting. Dat dat bij een omgevingsdocument </w:t>
      </w:r>
      <w:r>
        <w:lastRenderedPageBreak/>
        <w:t>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21BBE470">
        <w:t>en</w:t>
      </w:r>
      <w:r w:rsidRPr="008B4CCD">
        <w:t xml:space="preserve"> op overheid.nl en niet in DSO-LV.</w:t>
      </w:r>
      <w:r w:rsidR="303A9DD2">
        <w:t xml:space="preserve"> Vanuit de </w:t>
      </w:r>
      <w:r w:rsidR="21BBE470">
        <w:t xml:space="preserve">regelingenbanken op overheid.nl en DSO-LV kan </w:t>
      </w:r>
      <w:r w:rsidR="0ADE93A9">
        <w:t xml:space="preserve">door middel van een link naar de officiële bekendmaking </w:t>
      </w:r>
      <w:r w:rsidR="21BBE470">
        <w:t>de Motivering</w:t>
      </w:r>
      <w:r w:rsidR="0ADE93A9">
        <w:t xml:space="preserve"> wel eenvoudig gevonden</w:t>
      </w:r>
      <w:r w:rsidR="114E8837">
        <w:t xml:space="preserve"> worden</w:t>
      </w:r>
      <w:r w:rsidR="0ADE93A9">
        <w:t>.</w:t>
      </w:r>
    </w:p>
    <w:p w14:paraId="170305CF" w14:textId="3B4B4C28" w:rsidR="002F17CF" w:rsidRDefault="2650FB1E" w:rsidP="000C2B81">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Daarom </w:t>
      </w:r>
      <w:r w:rsidRPr="005D2D0C">
        <w:t xml:space="preserve">wordt geadviseerd om dit element niet te gebruiken. Om deze redenen </w:t>
      </w:r>
      <w:r>
        <w:t xml:space="preserve">zijn in de norm in paragraaf </w:t>
      </w:r>
      <w:r w:rsidR="000C2B81" w:rsidRPr="004359C5">
        <w:rPr>
          <w:rStyle w:val="Verwijzing"/>
        </w:rPr>
        <w:fldChar w:fldCharType="begin" w:fldLock="1"/>
      </w:r>
      <w:r w:rsidR="000C2B81" w:rsidRPr="004359C5">
        <w:rPr>
          <w:rStyle w:val="Verwijzing"/>
        </w:rPr>
        <w:instrText xml:space="preserve"> REF _Ref_4451fc36c251660c91305aed4bb08cc8_4 \r \h </w:instrText>
      </w:r>
      <w:r w:rsidR="000C2B81" w:rsidRPr="004359C5">
        <w:rPr>
          <w:rStyle w:val="Verwijzing"/>
        </w:rPr>
      </w:r>
      <w:r w:rsidR="000C2B81" w:rsidRPr="004359C5">
        <w:rPr>
          <w:rStyle w:val="Verwijzing"/>
        </w:rPr>
        <w:fldChar w:fldCharType="separate"/>
      </w:r>
      <w:r w:rsidR="00DF3BF8" w:rsidRPr="00DF3BF8">
        <w:rPr>
          <w:rStyle w:val="Verwijzing"/>
        </w:rPr>
        <w:t>4.3.2.1</w:t>
      </w:r>
      <w:r w:rsidR="000C2B81" w:rsidRPr="004359C5">
        <w:rPr>
          <w:rStyle w:val="Verwijzing"/>
        </w:rPr>
        <w:fldChar w:fldCharType="end"/>
      </w:r>
      <w:r>
        <w:t xml:space="preserve"> de subelementen van de Inhoudsopgave niet opgenomen en wordt dit element niet nader toegelicht.</w:t>
      </w:r>
    </w:p>
    <w:p w14:paraId="6A029C68" w14:textId="77777777" w:rsidR="002F17CF" w:rsidRDefault="002F17CF" w:rsidP="002F17CF"/>
    <w:p w14:paraId="01372331" w14:textId="77777777" w:rsidR="002F17CF" w:rsidRDefault="00D9742C" w:rsidP="002F17CF">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p>
    <w:p w14:paraId="3B4DC75F" w14:textId="488563BC" w:rsidR="002F17CF" w:rsidRPr="00136169" w:rsidRDefault="00D9742C" w:rsidP="002F17CF">
      <w:r w:rsidRPr="00FB1FC8">
        <w:t>In de schema</w:t>
      </w:r>
      <w:r w:rsidR="00BC52E8">
        <w:t>’</w:t>
      </w:r>
      <w:r w:rsidRPr="00FB1FC8">
        <w:t xml:space="preserve">s van STOP komt in een aantal hoofd- en subelementen het element InleidendeTekst -bedoeld voor niet-juridische contextinformatie- voor. </w:t>
      </w:r>
      <w:r w:rsidR="00E155AD" w:rsidRPr="00E155AD">
        <w:t xml:space="preserve">Dit element zal in een toekomstige versie van de standaard vervallen en </w:t>
      </w:r>
      <w:r w:rsidR="003735F6">
        <w:t>i</w:t>
      </w:r>
      <w:r w:rsidRPr="00FB1FC8">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29" Type="http://schemas.openxmlformats.org/officeDocument/2006/relationships/image" Target="media/image_34953d26dbd8d7e0cabb9ff1b201ce79.png"/><Relationship Id="rId30" Type="http://schemas.openxmlformats.org/officeDocument/2006/relationships/image" Target="media/image_30714094c2f42433d129661e487bb98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