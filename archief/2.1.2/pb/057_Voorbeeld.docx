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3E4B" w14:textId="77777777" w:rsidR="004A3746" w:rsidRDefault="004A3746" w:rsidP="004A3746">
      <w:pPr>
        <w:pStyle w:val="Kop5"/>
      </w:pPr>
      <w:bookmarkStart w:id="121" w:name="_Ref_0b46533c4de3a54843a632132fa720c4_1"/>
      <w:r>
        <w:t>Voorbeeld</w:t>
      </w:r>
      <w:bookmarkEnd w:id="121"/>
    </w:p>
    <w:p w14:paraId="6C5678AB" w14:textId="226C2EE0" w:rsidR="004A3746" w:rsidRDefault="004A3746" w:rsidP="004A3746">
      <w:r>
        <w:t>Door toepassing van model</w:t>
      </w:r>
      <w:r w:rsidRPr="00297C7D">
        <w:t xml:space="preserve"> Regeling</w:t>
      </w:r>
      <w:r>
        <w:t xml:space="preserve">Tijdelijkdeel ziet </w:t>
      </w:r>
      <w:r w:rsidR="00761B7B">
        <w:t xml:space="preserve">het tijdelijk regelingdeel waarmee </w:t>
      </w:r>
      <w:r w:rsidR="00497AE6" w:rsidRPr="00497AE6">
        <w:t>een projectbesluit een omgevingsplan wijzig</w:t>
      </w:r>
      <w:r w:rsidR="00761B7B">
        <w:t>t</w:t>
      </w:r>
      <w:r w:rsidR="00497AE6" w:rsidRPr="00497AE6">
        <w:t xml:space="preserve"> met regels die nodig zijn voor het uitvoeren en in werking hebben of in stand houden van het project</w:t>
      </w:r>
      <w:r w:rsidR="001A63FC">
        <w:t>,</w:t>
      </w:r>
      <w:r w:rsidR="00497AE6"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_Ref_0b46533c4de3a54843a632132fa720c4_2 \n \h </w:instrText>
      </w:r>
      <w:r w:rsidRPr="00863F41">
        <w:rPr>
          <w:rStyle w:val="Verwijzing"/>
        </w:rPr>
      </w:r>
      <w:r w:rsidRPr="00863F41">
        <w:rPr>
          <w:rStyle w:val="Verwijzing"/>
        </w:rPr>
        <w:fldChar w:fldCharType="separate"/>
      </w:r>
      <w:r w:rsidR="00DF3BF8"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4C602584" w14:textId="5F0B208E" w:rsidR="004A3746" w:rsidRPr="00080657" w:rsidRDefault="00A81F10" w:rsidP="004A3746">
      <w:pPr>
        <w:pStyle w:val="Figuur"/>
      </w:pPr>
      <w:r>
        <w:rPr>
          <w:noProof/>
        </w:rPr>
        <w:drawing>
          <wp:inline distT="0" distB="0" distL="0" distR="0" wp14:anchorId="48ECCB04" wp14:editId="380E8C37">
            <wp:extent cx="5400040" cy="2703195"/>
            <wp:effectExtent l="0" t="0" r="0" b="1905"/>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33"/>
                    <a:stretch>
                      <a:fillRect/>
                    </a:stretch>
                  </pic:blipFill>
                  <pic:spPr>
                    <a:xfrm>
                      <a:off x="0" y="0"/>
                      <a:ext cx="5400040" cy="2703195"/>
                    </a:xfrm>
                    <a:prstGeom prst="rect">
                      <a:avLst/>
                    </a:prstGeom>
                  </pic:spPr>
                </pic:pic>
              </a:graphicData>
            </a:graphic>
          </wp:inline>
        </w:drawing>
      </w:r>
    </w:p>
    <w:p w14:paraId="1F8C25D4" w14:textId="411F70D9" w:rsidR="004A3746" w:rsidRDefault="004A3746" w:rsidP="004A3746">
      <w:pPr>
        <w:pStyle w:val="Figuurbijschrift"/>
      </w:pPr>
      <w:bookmarkStart w:id="123" w:name="_Ref_0b46533c4de3a54843a632132fa720c4_2"/>
      <w:r>
        <w:t xml:space="preserve">Voorbeeld </w:t>
      </w:r>
      <w:bookmarkEnd w:id="123"/>
      <w:r w:rsidRPr="00C90DB9">
        <w:t xml:space="preserve">toepassing </w:t>
      </w:r>
      <w:r>
        <w:t>model</w:t>
      </w:r>
      <w:r w:rsidRPr="00C90DB9">
        <w:t xml:space="preserve"> RegelingTijdelijkdeel op </w:t>
      </w:r>
      <w:r w:rsidR="00C01151">
        <w:t>deel van het projectbesluit waarmee een omgevingsplan wordt gewijzigd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33"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