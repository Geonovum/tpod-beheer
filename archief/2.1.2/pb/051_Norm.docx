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88656" w14:textId="77777777" w:rsidR="002F17CF" w:rsidRPr="00F03DD9" w:rsidRDefault="00D9742C" w:rsidP="002F17CF">
      <w:pPr>
        <w:pStyle w:val="Kop5"/>
      </w:pPr>
      <w:bookmarkStart w:id="107" w:name="_Ref_a15a2f9cb617cf2e0612e493b96010f9_1"/>
      <w:bookmarkStart w:id="108" w:name="_Ref_a15a2f9cb617cf2e0612e493b96010f9_2"/>
      <w:r w:rsidRPr="00F03DD9">
        <w:t>Norm</w:t>
      </w:r>
      <w:bookmarkEnd w:id="107"/>
      <w:bookmarkEnd w:id="108"/>
    </w:p>
    <w:p w14:paraId="4366695C" w14:textId="35DFB60D" w:rsidR="002F17CF" w:rsidRPr="00F03DD9" w:rsidRDefault="00D9742C" w:rsidP="002F17CF">
      <w:r w:rsidRPr="00891343">
        <w:t>De (geconsolideerde)</w:t>
      </w:r>
      <w:r w:rsidRPr="00F03DD9">
        <w:t xml:space="preserve"> Regeling van</w:t>
      </w:r>
      <w:r w:rsidR="003D161A">
        <w:t xml:space="preserve"> </w:t>
      </w:r>
      <w:r w:rsidR="003D161A" w:rsidRPr="003D161A">
        <w:t xml:space="preserve">het vrijetekstgedeelte </w:t>
      </w:r>
      <w:r w:rsidR="003D161A">
        <w:t>van</w:t>
      </w:r>
      <w:r w:rsidR="00A63808">
        <w:t xml:space="preserve"> </w:t>
      </w:r>
      <w:r w:rsidRPr="007B60F8">
        <w:fldChar w:fldCharType="begin"/>
      </w:r>
      <w:r w:rsidRPr="00F03DD9">
        <w:instrText xml:space="preserve"> DOCVARIABLE ID01+ </w:instrText>
      </w:r>
      <w:r w:rsidRPr="007B60F8">
        <w:fldChar w:fldCharType="separate"/>
      </w:r>
      <w:r w:rsidR="004C5663">
        <w:t>het projectbesluit</w:t>
      </w:r>
      <w:r w:rsidRPr="007B60F8">
        <w:fldChar w:fldCharType="end"/>
      </w:r>
      <w:r w:rsidR="001A3B76">
        <w:t>, het deel</w:t>
      </w:r>
      <w:r w:rsidRPr="00F03DD9">
        <w:t xml:space="preserve"> </w:t>
      </w:r>
      <w:r w:rsidR="003D161A">
        <w:t>dat het project</w:t>
      </w:r>
      <w:r w:rsidR="001A3B76">
        <w:t xml:space="preserve"> beschrijft,</w:t>
      </w:r>
      <w:r w:rsidR="003D161A">
        <w:t xml:space="preserve"> </w:t>
      </w:r>
      <w:r w:rsidRPr="00E47D96">
        <w:t xml:space="preserve">is opgebouwd overeenkomstig het model </w:t>
      </w:r>
      <w:r w:rsidRPr="00F03DD9">
        <w:t xml:space="preserve">RegelingVrijetekst. </w:t>
      </w:r>
      <w:r w:rsidRPr="00E47D96">
        <w:t>RegelingVrijetekst</w:t>
      </w:r>
      <w:r>
        <w:t xml:space="preserve"> </w:t>
      </w:r>
      <w:r w:rsidRPr="000C2AB7">
        <w:t xml:space="preserve">bevat </w:t>
      </w:r>
      <w:r w:rsidRPr="00F03DD9">
        <w:t>de volgende elementen:</w:t>
      </w:r>
    </w:p>
    <w:p w14:paraId="5DF6A9A9" w14:textId="77777777" w:rsidR="00B40CD9" w:rsidRPr="00F13E75" w:rsidRDefault="00B40CD9" w:rsidP="00B40CD9">
      <w:pPr>
        <w:pStyle w:val="Opsommingnummers1"/>
        <w:numPr>
          <w:ilvl w:val="0"/>
          <w:numId w:val="40"/>
        </w:numPr>
      </w:pPr>
      <w:r w:rsidRPr="00B40CD9">
        <w:rPr>
          <w:b/>
          <w:bCs/>
        </w:rPr>
        <w:t>RegelingOpschrift</w:t>
      </w:r>
      <w:r w:rsidRPr="008A3D08">
        <w:t>: STOP-element dat de officiële titel van de Regeling, oftewel het omgevingsdocument, bevat. Verplicht element. Komt 1 keer voor.</w:t>
      </w:r>
    </w:p>
    <w:p w14:paraId="5AD7A258" w14:textId="3A5EAFF6" w:rsidR="00B40CD9" w:rsidRPr="00F03DD9" w:rsidRDefault="70E93076" w:rsidP="00B40CD9">
      <w:pPr>
        <w:pStyle w:val="Opsommingnummers1"/>
      </w:pPr>
      <w:r w:rsidRPr="00B719EE">
        <w:rPr>
          <w:b/>
          <w:bCs/>
        </w:rPr>
        <w:t>Lichaam</w:t>
      </w:r>
      <w:r w:rsidRPr="00B719EE">
        <w:t>: STOP-element dat de inhoud, oftewel</w:t>
      </w:r>
      <w:r w:rsidRPr="00F03DD9">
        <w:t xml:space="preserve"> </w:t>
      </w:r>
      <w:r>
        <w:t xml:space="preserve">de </w:t>
      </w:r>
      <w:r w:rsidRPr="00F03DD9">
        <w:t xml:space="preserve">tekst van de </w:t>
      </w:r>
      <w:r w:rsidRPr="00291B7B">
        <w:t>(geconsolideerde) Regeling van het omgevingsdocument bevat</w:t>
      </w:r>
      <w:r w:rsidRPr="00F03DD9">
        <w:t>. Verplicht element. Komt 1 keer voor</w:t>
      </w:r>
      <w:r w:rsidR="00B40CD9">
        <w:rPr>
          <w:rStyle w:val="Voetnootmarkering"/>
        </w:rPr>
        <w:footnoteReference w:id="70"/>
      </w:r>
      <w:r>
        <w:t xml:space="preserve">. Het Lichaam wordt </w:t>
      </w:r>
      <w:r w:rsidRPr="00530F2A">
        <w:t xml:space="preserve">opgebouwd met </w:t>
      </w:r>
      <w:r w:rsidRPr="6CD5CFD6">
        <w:rPr>
          <w:i/>
          <w:iCs/>
        </w:rPr>
        <w:t>Divisie</w:t>
      </w:r>
      <w:r w:rsidRPr="00530F2A">
        <w:t xml:space="preserve"> (optioneel element) en </w:t>
      </w:r>
      <w:r w:rsidRPr="6CD5CFD6">
        <w:rPr>
          <w:i/>
          <w:iCs/>
        </w:rPr>
        <w:t>Divisietekst</w:t>
      </w:r>
      <w:r w:rsidRPr="00530F2A">
        <w:t xml:space="preserve"> (verplicht element)</w:t>
      </w:r>
      <w:r w:rsidRPr="00E6285B">
        <w:t xml:space="preserve">. Divisie en Divisietekst </w:t>
      </w:r>
      <w:r w:rsidRPr="00947EBF">
        <w:t xml:space="preserve">moeten voldoen aan de specificaties voor de </w:t>
      </w:r>
      <w:r>
        <w:t>Vrijetekst</w:t>
      </w:r>
      <w:r w:rsidRPr="00947EBF">
        <w:t xml:space="preserve">structuur in paragraaf </w:t>
      </w:r>
      <w:r w:rsidR="00982B01" w:rsidRPr="004359C5">
        <w:rPr>
          <w:rStyle w:val="Verwijzing"/>
        </w:rPr>
        <w:fldChar w:fldCharType="begin" w:fldLock="1"/>
      </w:r>
      <w:r w:rsidR="00982B01" w:rsidRPr="004359C5">
        <w:rPr>
          <w:rStyle w:val="Verwijzing"/>
        </w:rPr>
        <w:instrText xml:space="preserve"> REF _Ref_ab72af7687ab45a2df1e47d84ffcba7c_1 \n \h </w:instrText>
      </w:r>
      <w:r w:rsidR="00982B01" w:rsidRPr="004359C5">
        <w:rPr>
          <w:rStyle w:val="Verwijzing"/>
        </w:rPr>
      </w:r>
      <w:r w:rsidR="00982B01" w:rsidRPr="004359C5">
        <w:rPr>
          <w:rStyle w:val="Verwijzing"/>
        </w:rPr>
        <w:fldChar w:fldCharType="separate"/>
      </w:r>
      <w:r w:rsidR="00DF3BF8" w:rsidRPr="00DF3BF8">
        <w:rPr>
          <w:rStyle w:val="Verwijzing"/>
        </w:rPr>
        <w:t>5.2</w:t>
      </w:r>
      <w:r w:rsidR="00982B01" w:rsidRPr="004359C5">
        <w:rPr>
          <w:rStyle w:val="Verwijzing"/>
        </w:rPr>
        <w:fldChar w:fldCharType="end"/>
      </w:r>
      <w:r w:rsidRPr="00947EBF">
        <w:t>.</w:t>
      </w:r>
    </w:p>
    <w:p w14:paraId="1D7BDDAB" w14:textId="6D9B8A8E" w:rsidR="00B40CD9" w:rsidRDefault="00B40CD9" w:rsidP="00B40CD9">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rsidR="00E078EF">
        <w:t xml:space="preserve"> </w:t>
      </w:r>
      <w:r>
        <w:br/>
      </w:r>
      <w:r w:rsidRPr="00983F06">
        <w:t>Hoofdregel is dat een bijlage is vormgegeven als onderdeel van de tekst in STOP-XML. In bijzondere gevallen is het toegestaan een bijlage als PDF-</w:t>
      </w:r>
      <w:r w:rsidR="00075968" w:rsidRPr="00075968">
        <w:t>document</w:t>
      </w:r>
      <w:r w:rsidRPr="00983F06">
        <w:t xml:space="preserve"> aan te leveren.</w:t>
      </w:r>
      <w:r w:rsidRPr="00C64F1B">
        <w:t xml:space="preserve"> Een Bijlage die in STOP-XML wordt opgesteld, bevat de volgende elementen:</w:t>
      </w:r>
    </w:p>
    <w:p w14:paraId="33F3987A" w14:textId="77777777" w:rsidR="00B40CD9" w:rsidRPr="00E77D8A" w:rsidRDefault="00B40CD9" w:rsidP="00B40CD9">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232D525E" w14:textId="77777777" w:rsidR="00B40CD9" w:rsidRDefault="70E93076" w:rsidP="00B40CD9">
      <w:pPr>
        <w:pStyle w:val="Opsommingtekens2"/>
      </w:pPr>
      <w:r w:rsidRPr="6CD5CFD6">
        <w:rPr>
          <w:i/>
          <w:iCs/>
        </w:rPr>
        <w:t>Gereserveerd</w:t>
      </w:r>
      <w:r>
        <w:t>: leeg STOP-element waarmee bij weergave op overheid.nl en in DSO-LV de tekst ‘Gereserveerd’ wordt gegenereerd. Optioneel element. Komt 0 of 1 keer voor. Indien in een Bijlage het element Gereserveerd wordt gebruikt mag in die Bijlage geen van de elementen Vervallen, Divisie en Divisietekst voorkomen.</w:t>
      </w:r>
    </w:p>
    <w:p w14:paraId="1CBDB605" w14:textId="77777777" w:rsidR="00B40CD9" w:rsidRDefault="00B40CD9" w:rsidP="00B40CD9">
      <w:pPr>
        <w:pStyle w:val="Opsommingtekens2"/>
      </w:pPr>
      <w:r>
        <w:rPr>
          <w:i/>
          <w:iCs/>
        </w:rPr>
        <w:t>Vervallen</w:t>
      </w:r>
      <w:r w:rsidRPr="007A5AD2">
        <w:t>:</w:t>
      </w:r>
      <w:r>
        <w:t xml:space="preserve"> </w:t>
      </w:r>
      <w:r w:rsidRPr="00975DE7">
        <w:t xml:space="preserve">leeg STOP-element waarmee bij weergave op overheid.nl en in DSO-LV de tekst ‘Vervallen’ wordt gegenereerd. Geeft aan </w:t>
      </w:r>
      <w:r>
        <w:t xml:space="preserve">dat de Bijlage de status ‘vervallen’ heeft; de Bijlage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34FC9770" w14:textId="294EAB23" w:rsidR="00B40CD9" w:rsidRDefault="70E93076" w:rsidP="00B40CD9">
      <w:pPr>
        <w:pStyle w:val="Opsommingtekens2"/>
      </w:pPr>
      <w:r w:rsidRPr="00E201BB">
        <w:t xml:space="preserve">De inhoud van de Bijlage. Indien een Bijlage </w:t>
      </w:r>
      <w:r w:rsidR="306AD2F1">
        <w:t>I</w:t>
      </w:r>
      <w:r w:rsidRPr="00E201BB">
        <w:t>nhoud bevat, mogen in die Bijlage de elementen Gereserveerd en Vervallen niet voorkomen. De inhoud van de Bijlage wordt</w:t>
      </w:r>
      <w:r>
        <w:t xml:space="preserve"> </w:t>
      </w:r>
      <w:r w:rsidRPr="00530F2A">
        <w:t xml:space="preserve">opgebouwd met </w:t>
      </w:r>
      <w:r w:rsidRPr="6CD5CFD6">
        <w:rPr>
          <w:i/>
          <w:iCs/>
        </w:rPr>
        <w:t>Divisie</w:t>
      </w:r>
      <w:r w:rsidRPr="00530F2A">
        <w:t xml:space="preserve"> (optioneel element) en </w:t>
      </w:r>
      <w:r w:rsidRPr="6CD5CFD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00B40CD9" w:rsidRPr="004359C5">
        <w:rPr>
          <w:rStyle w:val="Verwijzing"/>
        </w:rPr>
        <w:fldChar w:fldCharType="begin" w:fldLock="1"/>
      </w:r>
      <w:r w:rsidR="00B40CD9" w:rsidRPr="004359C5">
        <w:rPr>
          <w:rStyle w:val="Verwijzing"/>
        </w:rPr>
        <w:instrText xml:space="preserve"> REF _Ref_ab72af7687ab45a2df1e47d84ffcba7c_1 \r \h </w:instrText>
      </w:r>
      <w:r w:rsidR="00B40CD9" w:rsidRPr="004359C5">
        <w:rPr>
          <w:rStyle w:val="Verwijzing"/>
        </w:rPr>
      </w:r>
      <w:r w:rsidR="00B40CD9" w:rsidRPr="004359C5">
        <w:rPr>
          <w:rStyle w:val="Verwijzing"/>
        </w:rPr>
        <w:fldChar w:fldCharType="separate"/>
      </w:r>
      <w:r w:rsidR="00DF3BF8" w:rsidRPr="00DF3BF8">
        <w:rPr>
          <w:rStyle w:val="Verwijzing"/>
        </w:rPr>
        <w:t>5.2</w:t>
      </w:r>
      <w:r w:rsidR="00B40CD9" w:rsidRPr="004359C5">
        <w:rPr>
          <w:rStyle w:val="Verwijzing"/>
        </w:rPr>
        <w:fldChar w:fldCharType="end"/>
      </w:r>
      <w:r>
        <w:t>.</w:t>
      </w:r>
    </w:p>
    <w:p w14:paraId="594A7150" w14:textId="77777777" w:rsidR="00B40CD9" w:rsidRDefault="00B40CD9" w:rsidP="00B40CD9">
      <w:pPr>
        <w:pStyle w:val="Opsommingtekens2"/>
      </w:pPr>
      <w:r w:rsidRPr="00F47DFC">
        <w:rPr>
          <w:i/>
          <w:iCs/>
        </w:rPr>
        <w:lastRenderedPageBreak/>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50C22F48" w14:textId="71469E08" w:rsidR="002F17CF" w:rsidRPr="00F03DD9" w:rsidRDefault="00B40CD9" w:rsidP="00886E05">
      <w:pPr>
        <w:pStyle w:val="Opsommingtekens2"/>
        <w:numPr>
          <w:ilvl w:val="0"/>
          <w:numId w:val="0"/>
        </w:numPr>
        <w:ind w:left="284"/>
      </w:pPr>
      <w:r w:rsidRPr="008920F5">
        <w:t>Een bijlage mag alleen als PDF-</w:t>
      </w:r>
      <w:r w:rsidR="00075968" w:rsidRPr="00075968">
        <w:t>document</w:t>
      </w:r>
      <w:r w:rsidRPr="008920F5">
        <w:t xml:space="preserve"> worden aangeleverd als </w:t>
      </w:r>
      <w:r w:rsidR="008A663A" w:rsidRPr="008A663A">
        <w:t xml:space="preserve">het voor het bevoegd gezag redelijkerwijs niet mogelijk is om de bijlage als onderdeel van de tekst in STOP-XML op te stellen </w:t>
      </w:r>
      <w:r w:rsidR="007B3CDC">
        <w:t>é</w:t>
      </w:r>
      <w:r w:rsidR="008A663A">
        <w:t xml:space="preserve">n als de bijlage </w:t>
      </w:r>
      <w:r w:rsidR="0060725E">
        <w:t>informatie</w:t>
      </w:r>
      <w:r w:rsidR="00B35EB6" w:rsidRPr="00B35EB6">
        <w:t xml:space="preserve"> beva</w:t>
      </w:r>
      <w:r w:rsidR="00771E25">
        <w:t>t</w:t>
      </w:r>
      <w:r w:rsidR="00B35EB6" w:rsidRPr="00B35EB6">
        <w:t xml:space="preserve"> d</w:t>
      </w:r>
      <w:r w:rsidR="00446489">
        <w:t>ie</w:t>
      </w:r>
      <w:r w:rsidR="00B35EB6" w:rsidRPr="00B35EB6">
        <w:t xml:space="preserve"> daadwerkelijk als (te consolideren) bijlage gezien kan worden</w:t>
      </w:r>
      <w:r w:rsidRPr="008920F5">
        <w:t>. Het PDF-</w:t>
      </w:r>
      <w:r w:rsidR="00075968" w:rsidRPr="00075968">
        <w:t>document</w:t>
      </w:r>
      <w:r w:rsidRPr="008920F5">
        <w:t xml:space="preserve"> moet dan voldoen aan de eisen van PDF/A-1a of PDF/A-2a</w:t>
      </w:r>
      <w:r w:rsidR="00D9451E">
        <w:t xml:space="preserve"> en</w:t>
      </w:r>
      <w:r w:rsidRPr="008920F5">
        <w:t xml:space="preserve"> moet worden gemodelleerd als document-informatieobject.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