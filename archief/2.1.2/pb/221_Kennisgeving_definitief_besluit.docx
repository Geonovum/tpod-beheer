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1D214" w14:textId="73F51D7F" w:rsidR="00117FF8" w:rsidRDefault="00117FF8" w:rsidP="00BD6A51">
      <w:pPr>
        <w:pStyle w:val="Kop5"/>
      </w:pPr>
      <w:bookmarkStart w:id="346" w:name="_Ref_2da1fb232f50f8555030dc513405d796_1"/>
      <w:r>
        <w:t>Kennisgeving definitief besluit</w:t>
      </w:r>
      <w:bookmarkEnd w:id="346"/>
    </w:p>
    <w:p w14:paraId="25D5571C" w14:textId="71C09643" w:rsidR="00BD6A51" w:rsidRDefault="00117FF8" w:rsidP="00CE5A1A">
      <w:pPr>
        <w:pStyle w:val="Kop6"/>
      </w:pPr>
      <w:bookmarkStart w:id="349" w:name="_Ref_2da1fb232f50f8555030dc513405d796_2"/>
      <w:r>
        <w:t>Inhoud en a</w:t>
      </w:r>
      <w:r w:rsidR="00BD6A51">
        <w:t>anlever</w:t>
      </w:r>
      <w:r>
        <w:t>i</w:t>
      </w:r>
      <w:r w:rsidR="00BD6A51">
        <w:t>n</w:t>
      </w:r>
      <w:r>
        <w:t>g</w:t>
      </w:r>
      <w:r w:rsidR="00BD6A51">
        <w:t xml:space="preserve"> kennisgeving</w:t>
      </w:r>
      <w:bookmarkEnd w:id="349"/>
    </w:p>
    <w:p w14:paraId="5A731FA1" w14:textId="23A5A55A" w:rsidR="004C5663" w:rsidRDefault="00BD6A51" w:rsidP="00BD6A51">
      <w:r>
        <w:t xml:space="preserve">Zoals in </w:t>
      </w:r>
      <w:r w:rsidR="006C1031">
        <w:t xml:space="preserve">de </w:t>
      </w:r>
      <w:r>
        <w:t>paragraf</w:t>
      </w:r>
      <w:r w:rsidR="00E632EB">
        <w:t>en</w:t>
      </w:r>
      <w:r>
        <w:t xml:space="preserve"> </w:t>
      </w:r>
      <w:r w:rsidR="00C9026D">
        <w:rPr>
          <w:rStyle w:val="Verwijzing"/>
        </w:rPr>
        <w:fldChar w:fldCharType="begin" w:fldLock="1"/>
      </w:r>
      <w:r w:rsidR="00C9026D">
        <w:instrText xml:space="preserve"> REF _Ref_367ff6803a85ff19197cdddc3944d129_1 \n \h </w:instrText>
      </w:r>
      <w:r w:rsidR="00C9026D">
        <w:rPr>
          <w:rStyle w:val="Verwijzing"/>
        </w:rPr>
      </w:r>
      <w:r w:rsidR="00C9026D">
        <w:rPr>
          <w:rStyle w:val="Verwijzing"/>
        </w:rPr>
        <w:fldChar w:fldCharType="separate"/>
      </w:r>
      <w:r w:rsidR="00DF3BF8" w:rsidRPr="00DF3BF8">
        <w:rPr>
          <w:rStyle w:val="Verwijzing"/>
        </w:rPr>
        <w:t>10.6.4.1.2</w:t>
      </w:r>
      <w:r w:rsidR="00C9026D">
        <w:rPr>
          <w:rStyle w:val="Verwijzing"/>
        </w:rPr>
        <w:fldChar w:fldCharType="end"/>
      </w:r>
      <w:r>
        <w:t xml:space="preserve"> </w:t>
      </w:r>
      <w:r w:rsidR="00E632EB">
        <w:t xml:space="preserve">en </w:t>
      </w:r>
      <w:r w:rsidR="00E632EB">
        <w:fldChar w:fldCharType="begin"/>
      </w:r>
      <w:r w:rsidR="00E632EB">
        <w:instrText xml:space="preserve"> REF _Ref_367ff6803a85ff19197cdddc3944d129_3 \n \h </w:instrText>
      </w:r>
      <w:r w:rsidR="00E632EB">
        <w:fldChar w:fldCharType="separate"/>
      </w:r>
      <w:r w:rsidR="004C5663">
        <w:t>10.6.4.1.3</w:t>
      </w:r>
      <w:r w:rsidR="00E632EB">
        <w:fldChar w:fldCharType="end"/>
      </w:r>
      <w:r w:rsidR="00E632EB">
        <w:t xml:space="preserve"> </w:t>
      </w:r>
      <w:r>
        <w:t xml:space="preserve">al is beschreven moet </w:t>
      </w:r>
      <w:r w:rsidR="00892566" w:rsidRPr="00892566">
        <w:t xml:space="preserve">waterschap, provincie of minister </w:t>
      </w:r>
      <w:r>
        <w:t xml:space="preserve">in </w:t>
      </w:r>
      <w:r w:rsidR="00722AFF" w:rsidRPr="00722AFF">
        <w:t>waterschapsblad, provinciaal blad of Staatscourant</w:t>
      </w:r>
      <w:r>
        <w:t xml:space="preserve"> kennis geven van de terinzagelegging van </w:t>
      </w:r>
      <w:r w:rsidR="00925667">
        <w:t xml:space="preserve">de op </w:t>
      </w:r>
      <w:r>
        <w:t xml:space="preserve">het </w:t>
      </w:r>
      <w:r w:rsidR="00722AFF">
        <w:t>project</w:t>
      </w:r>
      <w:r>
        <w:t>besluit betrekking hebbende stukken.</w:t>
      </w:r>
    </w:p>
    <w:p w14:paraId="047B8DEA" w14:textId="0D914160" w:rsidR="00BD6A51" w:rsidRDefault="00BD6A51" w:rsidP="00BD6A51">
      <w:r w:rsidRPr="00B34F0B">
        <w:t>De kennisgeving vermeldt in ieder geval</w:t>
      </w:r>
      <w:r>
        <w:rPr>
          <w:rStyle w:val="Voetnootmarkering"/>
        </w:rPr>
        <w:footnoteReference w:id="153"/>
      </w:r>
      <w:r>
        <w:t>:</w:t>
      </w:r>
    </w:p>
    <w:p w14:paraId="1799DBE9" w14:textId="77777777" w:rsidR="00C05194" w:rsidRDefault="00BD6A51" w:rsidP="00BD6A51">
      <w:pPr>
        <w:pStyle w:val="Opsommingtekens1"/>
      </w:pPr>
      <w:r w:rsidRPr="00280D33">
        <w:t>een zakelijke weergave van de inhoud</w:t>
      </w:r>
      <w:r>
        <w:t xml:space="preserve"> van het </w:t>
      </w:r>
      <w:r w:rsidR="004B6F3B">
        <w:t>project</w:t>
      </w:r>
      <w:r>
        <w:t>besluit</w:t>
      </w:r>
      <w:r w:rsidR="00BC29B1">
        <w:rPr>
          <w:rStyle w:val="Voetnootmarkering"/>
        </w:rPr>
        <w:footnoteReference w:id="154"/>
      </w:r>
      <w:r w:rsidR="00BC29B1">
        <w:t>:</w:t>
      </w:r>
    </w:p>
    <w:p w14:paraId="5F334106" w14:textId="77777777" w:rsidR="00AF2CCE" w:rsidRDefault="00AF2CCE" w:rsidP="00AF2CCE">
      <w:pPr>
        <w:pStyle w:val="Opsommingtekens2"/>
      </w:pPr>
      <w:r>
        <w:lastRenderedPageBreak/>
        <w:t>een beschrijving van het betreffende object of de betreffende activiteit en, in voorkomend geval, de locatie daarvan;</w:t>
      </w:r>
    </w:p>
    <w:p w14:paraId="12FFFB17" w14:textId="08416F8E" w:rsidR="00BD6A51" w:rsidRDefault="00AF2CCE" w:rsidP="00CE5A1A">
      <w:pPr>
        <w:pStyle w:val="Opsommingtekens2"/>
      </w:pPr>
      <w:r>
        <w:t>een zodanige beschrijving van het besluit en het rechtsgevolg daarvan dat potentiële belanghebbenden eruit kunnen afleiden in hoeverre zij in hun belangen worden geraakt;</w:t>
      </w:r>
    </w:p>
    <w:p w14:paraId="058DECC6" w14:textId="77777777" w:rsidR="00E26DCA" w:rsidRDefault="00BD6A51" w:rsidP="00997196">
      <w:pPr>
        <w:pStyle w:val="Opsommingtekens1"/>
      </w:pPr>
      <w:r w:rsidRPr="003A0239">
        <w:t>de wijze waarop en de periode waarin de stukken waar de kennisgeving betrekking op heeft voor eenieder ter inzage liggen;</w:t>
      </w:r>
    </w:p>
    <w:p w14:paraId="2F1DA5D4" w14:textId="751018A2" w:rsidR="00E26DCA" w:rsidRDefault="4001AFA6" w:rsidP="00CE5A1A">
      <w:pPr>
        <w:pStyle w:val="Opsommingtekens1"/>
      </w:pPr>
      <w:r>
        <w:t xml:space="preserve">dat tegen het </w:t>
      </w:r>
      <w:r w:rsidR="0AD4286E">
        <w:t>project</w:t>
      </w:r>
      <w:r>
        <w:t>besluit beroep kan worden ingesteld, door wie, binnen welke termijn en bij welk orgaan.</w:t>
      </w:r>
    </w:p>
    <w:p w14:paraId="01ADE2BC" w14:textId="15077DB9" w:rsidR="00BD6A51" w:rsidRDefault="006A26EE" w:rsidP="00CE5A1A">
      <w:r>
        <w:t xml:space="preserve">In dit toepassingsprofiel </w:t>
      </w:r>
      <w:r w:rsidRPr="006A26EE">
        <w:t xml:space="preserve">wordt </w:t>
      </w:r>
      <w:r>
        <w:t xml:space="preserve">voor </w:t>
      </w:r>
      <w:r w:rsidR="0AD4286E">
        <w:t xml:space="preserve">een projectbesluit van een waterschap </w:t>
      </w:r>
      <w:r w:rsidR="7338627E">
        <w:t xml:space="preserve">aanbevolen dat </w:t>
      </w:r>
      <w:r w:rsidR="0AD4286E">
        <w:t xml:space="preserve">het waterschap </w:t>
      </w:r>
      <w:r w:rsidR="56EAC961">
        <w:t xml:space="preserve">in deze kennisgeving </w:t>
      </w:r>
      <w:r w:rsidR="0AD4286E">
        <w:t xml:space="preserve">ook </w:t>
      </w:r>
      <w:r w:rsidR="56EAC961">
        <w:t xml:space="preserve">vermeldt </w:t>
      </w:r>
      <w:r w:rsidR="001C00F9" w:rsidRPr="001C00F9">
        <w:t xml:space="preserve">wat GS over de goedkeuring hebben besloten </w:t>
      </w:r>
      <w:r w:rsidR="001C00F9">
        <w:t xml:space="preserve">en </w:t>
      </w:r>
      <w:r w:rsidR="0AD4286E">
        <w:t xml:space="preserve">dat beroep kan worden ingesteld tegen het </w:t>
      </w:r>
      <w:r w:rsidR="5B24B77F">
        <w:t xml:space="preserve">besluit </w:t>
      </w:r>
      <w:r w:rsidR="0BA331F8">
        <w:t>over</w:t>
      </w:r>
      <w:r w:rsidR="5B24B77F">
        <w:t xml:space="preserve"> de goedkeuring van het projectbesluit</w:t>
      </w:r>
      <w:r w:rsidR="3F8C10B7">
        <w:t xml:space="preserve"> (zie daarvoor ook paragraaf </w:t>
      </w:r>
      <w:r w:rsidR="6FB58033">
        <w:fldChar w:fldCharType="begin" w:fldLock="1"/>
      </w:r>
      <w:r w:rsidR="6FB58033">
        <w:instrText xml:space="preserve"> REF _Ref_367ff6803a85ff19197cdddc3944d129_3 \n \h </w:instrText>
      </w:r>
      <w:r w:rsidR="6FB58033">
        <w:fldChar w:fldCharType="separate"/>
      </w:r>
      <w:r w:rsidR="00DF3BF8" w:rsidRPr="00DF3BF8">
        <w:rPr>
          <w:rStyle w:val="Verwijzing"/>
        </w:rPr>
        <w:t>10.6.4.1.3</w:t>
      </w:r>
      <w:r w:rsidR="6FB58033">
        <w:fldChar w:fldCharType="end"/>
      </w:r>
      <w:r w:rsidR="42C639DB">
        <w:t>)</w:t>
      </w:r>
      <w:r w:rsidR="5B24B77F">
        <w:t>.</w:t>
      </w:r>
    </w:p>
    <w:p w14:paraId="06E0088A" w14:textId="391BE3DF" w:rsidR="00BD6A51" w:rsidRDefault="00BD6A51" w:rsidP="00BD6A51"/>
    <w:p w14:paraId="3E019A34" w14:textId="24C53DCC" w:rsidR="004C5663" w:rsidRDefault="00BD6A51" w:rsidP="00BD6A51">
      <w:r w:rsidRPr="001E2CB4">
        <w:t xml:space="preserve">Om de </w:t>
      </w:r>
      <w:r>
        <w:t xml:space="preserve">kennisgeving aan de LVBB aan te kunnen leveren en </w:t>
      </w:r>
      <w:r w:rsidRPr="001E2CB4">
        <w:t xml:space="preserve">in </w:t>
      </w:r>
      <w:r w:rsidR="00C86058" w:rsidRPr="00C86058">
        <w:t xml:space="preserve">waterschapsblad, provinciaal blad of Staatscourant </w:t>
      </w:r>
      <w:r w:rsidRPr="001E2CB4">
        <w:t xml:space="preserve">te </w:t>
      </w:r>
      <w:r>
        <w:t xml:space="preserve">plaatsen moet deze voldoen aan de specificaties voor de kennisgeving, die in paragraaf </w:t>
      </w:r>
      <w:r w:rsidR="003E3BC5">
        <w:rPr>
          <w:rStyle w:val="Verwijzing"/>
        </w:rPr>
        <w:fldChar w:fldCharType="begin" w:fldLock="1"/>
      </w:r>
      <w:r w:rsidR="003E3BC5">
        <w:instrText xml:space="preserve"> REF _Ref_8988ecbafe6d241551cf524b6f1bd0ea_1 \n \h </w:instrText>
      </w:r>
      <w:r w:rsidR="003E3BC5">
        <w:rPr>
          <w:rStyle w:val="Verwijzing"/>
        </w:rPr>
      </w:r>
      <w:r w:rsidR="003E3BC5">
        <w:rPr>
          <w:rStyle w:val="Verwijzing"/>
        </w:rPr>
        <w:fldChar w:fldCharType="separate"/>
      </w:r>
      <w:r w:rsidR="00DF3BF8" w:rsidRPr="00DF3BF8">
        <w:rPr>
          <w:rStyle w:val="Verwijzing"/>
        </w:rPr>
        <w:t>10.3</w:t>
      </w:r>
      <w:r w:rsidR="003E3BC5">
        <w:rPr>
          <w:rStyle w:val="Verwijzing"/>
        </w:rPr>
        <w:fldChar w:fldCharType="end"/>
      </w:r>
      <w:r>
        <w:t xml:space="preserve"> zijn beschreven. </w:t>
      </w:r>
      <w:r w:rsidRPr="002D135D">
        <w:t xml:space="preserve">De kennisgeving </w:t>
      </w:r>
      <w:r>
        <w:t xml:space="preserve">is </w:t>
      </w:r>
      <w:r w:rsidRPr="002D135D">
        <w:t xml:space="preserve">een </w:t>
      </w:r>
      <w:r w:rsidR="00FD08D9" w:rsidRPr="00FD08D9">
        <w:t>zelfstandige eenheid en is geen onderdeel van het besluit</w:t>
      </w:r>
      <w:r w:rsidRPr="002D135D">
        <w:t>. De kennisgeving zit niet in hetzelfde aanleverpakket als het besluit waar het bij hoort, maar moet apart worden aangeleverd n</w:t>
      </w:r>
      <w:r>
        <w:t>á</w:t>
      </w:r>
      <w:r w:rsidRPr="002D135D">
        <w:t>dat het besluit-pakket is aangeleverd.</w:t>
      </w:r>
    </w:p>
    <w:p w14:paraId="0E5B0D77" w14:textId="5E8588B7" w:rsidR="00C177C9" w:rsidRDefault="00BD6A51" w:rsidP="00BD6A51">
      <w:r>
        <w:t>B</w:t>
      </w:r>
      <w:r w:rsidRPr="002A55E0">
        <w:t xml:space="preserve">ij </w:t>
      </w:r>
      <w:r>
        <w:t xml:space="preserve">de kennisgeving </w:t>
      </w:r>
      <w:r w:rsidRPr="002A55E0">
        <w:t xml:space="preserve">moeten </w:t>
      </w:r>
      <w:r w:rsidR="004E68B5">
        <w:t>Kennisgeving</w:t>
      </w:r>
      <w:r w:rsidRPr="002A55E0">
        <w:t xml:space="preserve">metadata en informatie over het </w:t>
      </w:r>
      <w:r w:rsidR="004D0B81">
        <w:t>Procedureverloop</w:t>
      </w:r>
      <w:r w:rsidRPr="002A55E0">
        <w:t xml:space="preserve"> worden meegeleverd. </w:t>
      </w:r>
      <w:r w:rsidR="006B4B38" w:rsidRPr="006B4B38">
        <w:t>Er moet ook een publicatieopdracht aan de LVBB worden aangeleverd, waarin wordt aangegeven welk soort publicatie wordt aangeleverd en op welke datum die publicatie gepubliceerd moet worden.</w:t>
      </w:r>
      <w:r w:rsidR="00FD08D9">
        <w:t xml:space="preserve"> </w:t>
      </w:r>
      <w:r w:rsidR="00FD08D9" w:rsidRPr="00FD08D9">
        <w:t>D</w:t>
      </w:r>
      <w:r w:rsidR="00FD08D9">
        <w:t>at is</w:t>
      </w:r>
      <w:r w:rsidR="00FD08D9" w:rsidRPr="00FD08D9">
        <w:t xml:space="preserve"> achtereenvolgens in de volgende paragrafen beschreven.</w:t>
      </w:r>
    </w:p>
    <w:p w14:paraId="2F527587" w14:textId="603CABB2" w:rsidR="001C2530" w:rsidRDefault="001C2530" w:rsidP="00BD6A51">
      <w:r w:rsidRPr="001C2530">
        <w:t>NB: de kennisgeving komt wel in waterschapsblad, provinciaal blad of Staatscourant, maar wordt niet in DSO-LV getoond. In DSO-LV wordt wel gebruik gemaakt van informatie uit (de metadata bij) de kennisgeving en vanuit DSO-LV kan de kennisgeving geraadpleegd worden.</w:t>
      </w:r>
    </w:p>
    <w:p w14:paraId="3F61E64F" w14:textId="77777777" w:rsidR="00BD6A51" w:rsidRDefault="00BD6A51" w:rsidP="00BD6A51">
      <w:pPr>
        <w:pStyle w:val="Kop6"/>
      </w:pPr>
      <w:r>
        <w:t>Kennisgevingmetadata</w:t>
      </w:r>
    </w:p>
    <w:p w14:paraId="0C5E08BD" w14:textId="689F5BAE" w:rsidR="00024B41" w:rsidRDefault="00BD6A51" w:rsidP="00BD6A51">
      <w:r w:rsidRPr="00C33739">
        <w:t xml:space="preserve">De </w:t>
      </w:r>
      <w:r>
        <w:t>Kennisgeving</w:t>
      </w:r>
      <w:r w:rsidRPr="00C33739">
        <w:t xml:space="preserve">metadata leggen vast welke organisatie verantwoordelijk is voor de </w:t>
      </w:r>
      <w:r>
        <w:t>kennisgeving</w:t>
      </w:r>
      <w:r w:rsidRPr="00C33739">
        <w:t xml:space="preserve"> en bevatten gegevens om </w:t>
      </w:r>
      <w:r>
        <w:t xml:space="preserve">de kennisgeving </w:t>
      </w:r>
      <w:r w:rsidRPr="00C33739">
        <w:t xml:space="preserve">goed vindbaar te maken. Hierna zijn de </w:t>
      </w:r>
      <w:r w:rsidRPr="00BF707A">
        <w:t xml:space="preserve">Kennisgevingmetadata </w:t>
      </w:r>
      <w:r w:rsidRPr="00C33739">
        <w:t xml:space="preserve">beschreven die voor </w:t>
      </w:r>
      <w:r>
        <w:t xml:space="preserve">de kennisgeving </w:t>
      </w:r>
      <w:r w:rsidRPr="008A734C">
        <w:t xml:space="preserve">behorend bij een </w:t>
      </w:r>
      <w:r>
        <w:t xml:space="preserve">definitief </w:t>
      </w:r>
      <w:r w:rsidRPr="008A734C">
        <w:t xml:space="preserve">besluit tot </w:t>
      </w:r>
      <w:r w:rsidR="00FB1512" w:rsidRPr="00FB1512">
        <w:t xml:space="preserve">vaststelling, uitwerking of wijziging van een projectbesluit </w:t>
      </w:r>
      <w:r w:rsidRPr="00C33739">
        <w:t xml:space="preserve">relevant zijn. Aangegeven is of het gegeven verplicht of optioneel is en hoe vaak het moet c.q. kan voorkomen. Daarnaast is bij de meeste gegevens een toelichting en/of advies gegeven: hoe werkt het, wat voor effect heeft het </w:t>
      </w:r>
      <w:r w:rsidR="003228E7">
        <w:t>en soms ook wat het beste ingevuld kan worden of welke waarde gekozen moet worden dan wel wordt aanbevolen</w:t>
      </w:r>
      <w:r w:rsidRPr="00C33739">
        <w:t>.</w:t>
      </w:r>
      <w:r w:rsidR="00024B41">
        <w:t xml:space="preserve"> </w:t>
      </w:r>
      <w:r w:rsidR="00024B41" w:rsidRPr="00024B41">
        <w:t>Er is geen vaste, voorgeschreven volgorde voor de Kennisgevingmetadata.</w:t>
      </w:r>
    </w:p>
    <w:p w14:paraId="3EF6C78F" w14:textId="77777777" w:rsidR="00BD6A51" w:rsidRDefault="00BD6A51" w:rsidP="00BD6A51"/>
    <w:p w14:paraId="1C5293C4" w14:textId="6466994F" w:rsidR="00BD6A51" w:rsidRDefault="00BD6A51" w:rsidP="00BD6A51">
      <w:pPr>
        <w:pStyle w:val="Opsommingtekens1"/>
      </w:pPr>
      <w:r w:rsidRPr="00BE4C87">
        <w:rPr>
          <w:i/>
          <w:iCs/>
        </w:rPr>
        <w:t>eindverantwoordelijke</w:t>
      </w:r>
      <w:r>
        <w:t xml:space="preserve">: </w:t>
      </w:r>
      <w:r w:rsidR="00820C5C">
        <w:t>(d</w:t>
      </w:r>
      <w:r w:rsidR="00820C5C" w:rsidRPr="0061278F">
        <w:t xml:space="preserve">e </w:t>
      </w:r>
      <w:r w:rsidR="00820C5C">
        <w:t>identificatie van) de o</w:t>
      </w:r>
      <w:r w:rsidR="00820C5C" w:rsidRPr="0061278F">
        <w:t xml:space="preserve">rganisatie die de wettelijke verantwoordelijkheid draagt voor de inhoud van de </w:t>
      </w:r>
      <w:r w:rsidR="00820C5C">
        <w:t xml:space="preserve">kennisgeving, te kiezen uit de STOP-waardelijst voor </w:t>
      </w:r>
      <w:r w:rsidR="00820C5C" w:rsidRPr="006820D3">
        <w:t>waterschap, provincie of ministerie</w:t>
      </w:r>
      <w:r w:rsidR="00820C5C">
        <w:t xml:space="preserve">. </w:t>
      </w:r>
      <w:r w:rsidR="00803BC5">
        <w:t>Verplicht gegeven. Komt 1 keer voor.</w:t>
      </w:r>
      <w:r w:rsidR="00820C5C">
        <w:br/>
      </w:r>
      <w:r w:rsidR="00820C5C" w:rsidRPr="00BE4C87">
        <w:rPr>
          <w:u w:val="single"/>
        </w:rPr>
        <w:t>Toelichting/advies</w:t>
      </w:r>
      <w:r w:rsidR="00820C5C" w:rsidRPr="004D6943">
        <w:t xml:space="preserve">: </w:t>
      </w:r>
      <w:r w:rsidR="00820C5C" w:rsidRPr="006575FC">
        <w:t xml:space="preserve">uit de waardelijst </w:t>
      </w:r>
      <w:r w:rsidR="00820C5C" w:rsidRPr="009A4C6E">
        <w:t xml:space="preserve">waterschap, provincie of ministerie </w:t>
      </w:r>
      <w:r w:rsidR="00820C5C" w:rsidRPr="006575FC">
        <w:t xml:space="preserve">wordt de identificatiecode van </w:t>
      </w:r>
      <w:r w:rsidR="00820C5C">
        <w:t xml:space="preserve">het </w:t>
      </w:r>
      <w:r w:rsidR="00820C5C" w:rsidRPr="006575FC">
        <w:t xml:space="preserve">betreffende </w:t>
      </w:r>
      <w:r w:rsidR="00820C5C" w:rsidRPr="009A4C6E">
        <w:t xml:space="preserve">waterschap, provincie of ministerie </w:t>
      </w:r>
      <w:r w:rsidR="00820C5C" w:rsidRPr="006575FC">
        <w:t xml:space="preserve">gekozen. </w:t>
      </w:r>
      <w:r w:rsidR="00307DBC">
        <w:t>Daardoor wordt in de voorzieningen de naam van waterschap, provincie of ministerie getoond</w:t>
      </w:r>
    </w:p>
    <w:p w14:paraId="26FB7F60" w14:textId="385B21B7" w:rsidR="00BD6A51" w:rsidRDefault="00BD6A51" w:rsidP="00BD6A51">
      <w:pPr>
        <w:pStyle w:val="Opsommingtekens1"/>
      </w:pPr>
      <w:r w:rsidRPr="00BE4C87">
        <w:rPr>
          <w:i/>
          <w:iCs/>
        </w:rPr>
        <w:lastRenderedPageBreak/>
        <w:t>maker</w:t>
      </w:r>
      <w:r>
        <w:t xml:space="preserve">: </w:t>
      </w:r>
      <w:r w:rsidR="007A19D2" w:rsidRPr="005F2D74">
        <w:t>(de identificatie van)</w:t>
      </w:r>
      <w:r w:rsidR="007A19D2">
        <w:t xml:space="preserve"> </w:t>
      </w:r>
      <w:r w:rsidR="007A19D2" w:rsidRPr="005846D2">
        <w:t xml:space="preserve">het openbaar lichaam dat </w:t>
      </w:r>
      <w:r w:rsidR="007A19D2" w:rsidRPr="00662987">
        <w:t xml:space="preserve">de eindverantwoordelijkheid draagt voor het creëren van de </w:t>
      </w:r>
      <w:r w:rsidR="007A19D2">
        <w:t xml:space="preserve">kennisgeving, </w:t>
      </w:r>
      <w:r w:rsidR="007A19D2" w:rsidRPr="008D0D34">
        <w:t xml:space="preserve">te kiezen uit de </w:t>
      </w:r>
      <w:r w:rsidR="007A19D2">
        <w:t>STOP-waardelijst</w:t>
      </w:r>
      <w:r w:rsidR="007A19D2" w:rsidRPr="008D0D34">
        <w:t xml:space="preserve"> voor </w:t>
      </w:r>
      <w:r w:rsidR="007A19D2" w:rsidRPr="00D32634">
        <w:t>waterschap, provincie of ministerie</w:t>
      </w:r>
      <w:r w:rsidR="007A19D2" w:rsidRPr="008D0D34">
        <w:t>.</w:t>
      </w:r>
      <w:r w:rsidR="007A19D2">
        <w:t xml:space="preserve"> </w:t>
      </w:r>
      <w:r w:rsidR="00803BC5">
        <w:t>Verplicht gegeven. Komt 1 keer voor.</w:t>
      </w:r>
      <w:r w:rsidR="007A19D2">
        <w:br/>
      </w:r>
      <w:r w:rsidR="007A19D2" w:rsidRPr="00BE4C87">
        <w:rPr>
          <w:u w:val="single"/>
        </w:rPr>
        <w:t>Toelichting/advies</w:t>
      </w:r>
      <w:r w:rsidR="007A19D2" w:rsidRPr="004D6943">
        <w:t xml:space="preserve">: </w:t>
      </w:r>
      <w:r w:rsidR="007A19D2" w:rsidRPr="006575FC">
        <w:t xml:space="preserve">uit de waardelijst </w:t>
      </w:r>
      <w:r w:rsidR="007A19D2" w:rsidRPr="00D32634">
        <w:t xml:space="preserve">waterschap, provincie of ministerie </w:t>
      </w:r>
      <w:r w:rsidR="007A19D2" w:rsidRPr="006575FC">
        <w:t xml:space="preserve">wordt de identificatiecode van </w:t>
      </w:r>
      <w:r w:rsidR="007A19D2">
        <w:t xml:space="preserve">het </w:t>
      </w:r>
      <w:r w:rsidR="007A19D2" w:rsidRPr="006575FC">
        <w:t xml:space="preserve">betreffende </w:t>
      </w:r>
      <w:r w:rsidR="007A19D2" w:rsidRPr="00D32634">
        <w:t xml:space="preserve">waterschap, provincie of ministerie </w:t>
      </w:r>
      <w:r w:rsidR="007A19D2" w:rsidRPr="006575FC">
        <w:t xml:space="preserve">gekozen. </w:t>
      </w:r>
      <w:r w:rsidR="00307DBC">
        <w:t>Daardoor wordt in de voorzieningen de naam van waterschap, provincie of ministerie getoond.</w:t>
      </w:r>
    </w:p>
    <w:p w14:paraId="1952500F" w14:textId="1AE26805" w:rsidR="00BD6A51" w:rsidRDefault="4001AFA6" w:rsidP="00BD6A51">
      <w:pPr>
        <w:pStyle w:val="Opsommingtekens1"/>
      </w:pPr>
      <w:r w:rsidRPr="6CD5CFD6">
        <w:rPr>
          <w:i/>
          <w:iCs/>
        </w:rPr>
        <w:t>officieleTitel</w:t>
      </w:r>
      <w:r>
        <w:t xml:space="preserve">: de titel van de kennisgeving zoals die door het bevoegd gezag is vastgesteld; deze is gelijk aan de tekstuele weergave van het gehele RegelingOpschrift (zie daarvoor paragraaf </w:t>
      </w:r>
      <w:r w:rsidR="6FB58033" w:rsidRPr="6CD5CFD6">
        <w:rPr>
          <w:rStyle w:val="Verwijzing"/>
        </w:rPr>
        <w:fldChar w:fldCharType="begin" w:fldLock="1"/>
      </w:r>
      <w:r w:rsidR="6FB58033">
        <w:instrText xml:space="preserve"> REF _Ref_8988ecbafe6d241551cf524b6f1bd0ea_1 \n \h </w:instrText>
      </w:r>
      <w:r w:rsidR="6FB58033" w:rsidRPr="6CD5CFD6">
        <w:rPr>
          <w:rStyle w:val="Verwijzing"/>
        </w:rPr>
      </w:r>
      <w:r w:rsidR="6FB58033" w:rsidRPr="6CD5CFD6">
        <w:rPr>
          <w:rStyle w:val="Verwijzing"/>
        </w:rPr>
        <w:fldChar w:fldCharType="separate"/>
      </w:r>
      <w:r w:rsidR="00DF3BF8" w:rsidRPr="00DF3BF8">
        <w:rPr>
          <w:rStyle w:val="Verwijzing"/>
        </w:rPr>
        <w:t>10.3</w:t>
      </w:r>
      <w:r w:rsidR="6FB58033" w:rsidRPr="6CD5CFD6">
        <w:rPr>
          <w:rStyle w:val="Verwijzing"/>
        </w:rPr>
        <w:fldChar w:fldCharType="end"/>
      </w:r>
      <w:r>
        <w:t xml:space="preserve">). </w:t>
      </w:r>
      <w:r w:rsidR="3164A9EA">
        <w:t>Verplicht gegeven. Komt 1 keer voor.</w:t>
      </w:r>
      <w:r w:rsidR="6FB58033">
        <w:br/>
      </w:r>
      <w:r w:rsidR="5B9C57A4" w:rsidRPr="6CD5CFD6">
        <w:rPr>
          <w:u w:val="single"/>
        </w:rPr>
        <w:t>Toelichting/advies</w:t>
      </w:r>
      <w:r w:rsidR="5B9C57A4">
        <w:t xml:space="preserve">: </w:t>
      </w:r>
      <w:r w:rsidR="003A59D6">
        <w:t>dit gegeven speelt een rol bij het vindbaar en herkenbaar maken van de kennisgeving op overheid.nl.</w:t>
      </w:r>
      <w:r w:rsidR="5B9C57A4">
        <w:t xml:space="preserve"> Daarom wordt geadviseerd om de kennisgeving een zo onderscheidend en herkenbaar mogelijke titel (en </w:t>
      </w:r>
      <w:r w:rsidR="30361E29">
        <w:t>RegelingOpschrift</w:t>
      </w:r>
      <w:r w:rsidR="5B9C57A4">
        <w:t xml:space="preserve">) te geven. Een voorbeeld van de officiële titel van deze kennisgeving is: ‘Kennisgeving </w:t>
      </w:r>
      <w:r w:rsidR="33238A3F">
        <w:t xml:space="preserve">vaststelling </w:t>
      </w:r>
      <w:r w:rsidR="5B9C57A4">
        <w:t>Projectbesluit Rondweg Gemeentestad’.</w:t>
      </w:r>
    </w:p>
    <w:p w14:paraId="05D5FC2F" w14:textId="67A6A935" w:rsidR="00BD6A51" w:rsidRDefault="4001AFA6" w:rsidP="00BD6A51">
      <w:pPr>
        <w:pStyle w:val="Opsommingtekens1"/>
      </w:pPr>
      <w:r w:rsidRPr="6CD5CFD6">
        <w:rPr>
          <w:i/>
          <w:iCs/>
        </w:rPr>
        <w:t>onderwerp</w:t>
      </w:r>
      <w:r>
        <w:t>: een korte specificatie van de inhoud van de kennisgeving en van het besluit waar de kennisgeving over gaat, te kiezen uit de STOP-waardelijst onderwerp. Komt zo vaak voor als gewenst. Wordt geplaatst binnen het containerelement onderwerpen, dat 1 of meer onderwerp-elementen bevat. Het containerelement onderwerpen is een verplicht element, dat 1 keer voorkomt.</w:t>
      </w:r>
      <w:r w:rsidR="6FB58033">
        <w:br/>
      </w:r>
      <w:r w:rsidRPr="6CD5CFD6">
        <w:rPr>
          <w:u w:val="single"/>
        </w:rPr>
        <w:t>Toelichting/advies</w:t>
      </w:r>
      <w:r>
        <w:t xml:space="preserve">: </w:t>
      </w:r>
      <w:r w:rsidR="6B85A798">
        <w:t xml:space="preserve">het onderwerp speelt een rol bij het vindbaar maken en bij de zoekresultaatfiltering </w:t>
      </w:r>
      <w:r>
        <w:t>van besluiten, regelingen en kennisgevingen op overheid.nl. Daarom wordt geadviseerd om alle toepasselijke onderwerpen van de waardelijst toe te voegen.</w:t>
      </w:r>
      <w:r w:rsidR="08D88F22">
        <w:t xml:space="preserve"> 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D385B68" w14:textId="77777777" w:rsidR="00BD6A51" w:rsidRPr="007A0873" w:rsidRDefault="00BD6A51" w:rsidP="00BD6A51">
      <w:pPr>
        <w:pStyle w:val="Opsommingtekens1"/>
      </w:pPr>
      <w:r w:rsidRPr="007A0873">
        <w:rPr>
          <w:i/>
          <w:iCs/>
        </w:rPr>
        <w:t>mededelingOver</w:t>
      </w:r>
      <w:r w:rsidRPr="007A0873">
        <w:t>: de verwijzing vanuit een kennisgeving naar (de identificatie van) het definitieve besluit waarover de kennisgeving gaat. Onder voorwaarde verplicht gegeven, komt 0 of 1 keer voor.</w:t>
      </w:r>
      <w:r w:rsidRPr="007A0873">
        <w:br/>
      </w:r>
      <w:r w:rsidRPr="007A0873">
        <w:rPr>
          <w:u w:val="single"/>
        </w:rPr>
        <w:t>Toelichting/advies</w:t>
      </w:r>
      <w:r w:rsidRPr="007A0873">
        <w:t>: dit gegeven is alleen verplicht als de kennisgeving gaat over een (voorafgaand aan de kennisgeving aangeleverd, daadwerkelijk bestaand) (ontwerp)besluit. In het geval van de kennisgeving over een definitief besluit is dit gegeven verplicht. Door dit gegeven is vanuit de kennisgeving op eenvoudige wijze het besluit vindbaar waar de kennisgeving over gaat. Het werkt ook omgekeerd: vanuit het besluit is de kennisgeving makkelijk te vinden. Daardoor is vanuit het besluit de informatie over de procedure van het besluit, zoals de einddatum van de beroepstermijn, te raadplegen.</w:t>
      </w:r>
    </w:p>
    <w:p w14:paraId="761797CB" w14:textId="4B8926DB" w:rsidR="00BD6A51" w:rsidRPr="007A0873" w:rsidRDefault="00BD6A51" w:rsidP="00BD6A51">
      <w:pPr>
        <w:pStyle w:val="Opsommingtekens1"/>
      </w:pPr>
      <w:r w:rsidRPr="007A0873">
        <w:rPr>
          <w:i/>
          <w:iCs/>
        </w:rPr>
        <w:t>soortKennisgeving</w:t>
      </w:r>
      <w:r w:rsidRPr="007A0873">
        <w:t xml:space="preserve">: gegeven dat aangeeft wat voor soort kennisgeving het betreft, te kiezen uit een waardelijst die in het STOP-schema is opgenomen. </w:t>
      </w:r>
      <w:r w:rsidR="00803BC5">
        <w:t>Verplicht gegeven. Komt 1 keer voor.</w:t>
      </w:r>
      <w:r w:rsidRPr="007A0873">
        <w:br/>
      </w:r>
      <w:r w:rsidRPr="007A0873">
        <w:rPr>
          <w:u w:val="single"/>
        </w:rPr>
        <w:t>Toelichting/advies</w:t>
      </w:r>
      <w:r w:rsidRPr="007A0873">
        <w:t xml:space="preserve">: met dit gegeven wordt aangegeven of het een kennisgeving betreft waarmee (inzage- en beroeps-)termijnen worden doorgegeven, een kennisgeving waarmee informatie wordt doorgegeven over het voornemen een besluit te gaan nemen zonder (inzage- en beroeps-)termijnen of een kennisgeving waarmee informatie wordt </w:t>
      </w:r>
      <w:r w:rsidRPr="007A0873">
        <w:lastRenderedPageBreak/>
        <w:t>doorgegeven over een rechterlijke uitspraak. In het geval van de onderhavige kennisgeving, waarmee begin en einde van de beroepstermijn wordt doorgegeven, moet worden gekozen voor de waarde KennisgevingBesluittermijnen.</w:t>
      </w:r>
    </w:p>
    <w:p w14:paraId="0227400F" w14:textId="77777777" w:rsidR="00BD6A51" w:rsidRPr="007A0873" w:rsidRDefault="00BD6A51" w:rsidP="00BD6A51">
      <w:pPr>
        <w:pStyle w:val="Kop6"/>
      </w:pPr>
      <w:bookmarkStart w:id="350" w:name="_Ref_2da1fb232f50f8555030dc513405d796_3"/>
      <w:r w:rsidRPr="007A0873">
        <w:t>Procedureverloop</w:t>
      </w:r>
      <w:bookmarkEnd w:id="350"/>
    </w:p>
    <w:p w14:paraId="36D135EC" w14:textId="287A9CB3" w:rsidR="00BD6A51" w:rsidRDefault="00BD6A51" w:rsidP="00BD6A51">
      <w:r w:rsidRPr="007A0873">
        <w:t xml:space="preserve">Zoals in paragraaf </w:t>
      </w:r>
      <w:r w:rsidRPr="004A0514">
        <w:rPr>
          <w:rStyle w:val="Verwijzing"/>
        </w:rPr>
        <w:fldChar w:fldCharType="begin" w:fldLock="1"/>
      </w:r>
      <w:r w:rsidRPr="004A0514">
        <w:rPr>
          <w:rStyle w:val="Verwijzing"/>
        </w:rPr>
        <w:instrText xml:space="preserve"> REF _Ref_e22cdb07b39f03d27167fcfd4061f1e0_6 \n \h </w:instrText>
      </w:r>
      <w:r w:rsidRPr="004A0514">
        <w:rPr>
          <w:rStyle w:val="Verwijzing"/>
        </w:rPr>
      </w:r>
      <w:r w:rsidRPr="004A0514">
        <w:rPr>
          <w:rStyle w:val="Verwijzing"/>
        </w:rPr>
        <w:fldChar w:fldCharType="separate"/>
      </w:r>
      <w:r w:rsidR="00DF3BF8" w:rsidRPr="00DF3BF8">
        <w:rPr>
          <w:rStyle w:val="Verwijzing"/>
        </w:rPr>
        <w:t>10.6.4.3.3</w:t>
      </w:r>
      <w:r w:rsidRPr="004A0514">
        <w:rPr>
          <w:rStyle w:val="Verwijzing"/>
        </w:rPr>
        <w:fldChar w:fldCharType="end"/>
      </w:r>
      <w:r w:rsidRPr="007A0873">
        <w:t xml:space="preserve"> al is aangegeven wordt met de module Procedureverloop informatie over het verloop van de procedure van het definitieve besluit en de verschillende stappen daarin bijgehouden. De module Procedureverloop is initieel aangeleverd met het definitieve besluit. Deze module wordt vervolgens met een Procedureverloopmutatie bij de kennisgeving gemuteerd. Voor iedere stap in de procedure wordt een element Procedurestap aan de module Procedureverloop toegevoegd. </w:t>
      </w:r>
      <w:r w:rsidR="00F748CC" w:rsidRPr="00F748CC">
        <w:t xml:space="preserve">Daarnaast bevat </w:t>
      </w:r>
      <w:r w:rsidR="00561478">
        <w:t xml:space="preserve">de </w:t>
      </w:r>
      <w:r w:rsidR="00F748CC" w:rsidRPr="00F748CC">
        <w:t>Procedureverloop</w:t>
      </w:r>
      <w:r w:rsidR="00561478">
        <w:t>mutatie</w:t>
      </w:r>
      <w:r w:rsidR="00F748CC" w:rsidRPr="00F748CC">
        <w:t xml:space="preserve"> het gegeven </w:t>
      </w:r>
      <w:r w:rsidR="004E5084" w:rsidRPr="004E5084">
        <w:rPr>
          <w:i/>
          <w:iCs/>
        </w:rPr>
        <w:t>bekendOp</w:t>
      </w:r>
      <w:r w:rsidR="00F748CC" w:rsidRPr="00F748CC">
        <w:t xml:space="preserve">. Daar wordt ingevuld de datum waarop eenieder kennis kon hebben van deze informatie. In dit geval is dat de datum van publicatie van </w:t>
      </w:r>
      <w:r w:rsidR="00F55CA7">
        <w:t xml:space="preserve">de </w:t>
      </w:r>
      <w:r w:rsidR="00F748CC" w:rsidRPr="00F748CC">
        <w:t>kennisgeving in het publicatieblad van waterschap, provincie respectievelijk Rijk.</w:t>
      </w:r>
    </w:p>
    <w:p w14:paraId="3831D2BC" w14:textId="5A817AE4" w:rsidR="006F0155" w:rsidRDefault="006F0155" w:rsidP="00BD6A51">
      <w:r>
        <w:t>NB</w:t>
      </w:r>
      <w:r w:rsidR="00F22A16">
        <w:t>1</w:t>
      </w:r>
      <w:r>
        <w:t xml:space="preserve">: </w:t>
      </w:r>
      <w:r w:rsidRPr="006F0155">
        <w:t xml:space="preserve">In het vervolg van de procedure, tijdens de beroepsfase, wordt de module Procedureverloop </w:t>
      </w:r>
      <w:r w:rsidR="00795A2F">
        <w:t xml:space="preserve">van het definitieve besluit </w:t>
      </w:r>
      <w:r w:rsidRPr="006F0155">
        <w:t>met Procedureverloopmutaties aangevuld.</w:t>
      </w:r>
    </w:p>
    <w:p w14:paraId="3FFFE481" w14:textId="0A59F350" w:rsidR="00F22A16" w:rsidRDefault="00F22A16" w:rsidP="00BD6A51">
      <w:r>
        <w:t xml:space="preserve">NB2: zie voor </w:t>
      </w:r>
      <w:r w:rsidRPr="00774D4B">
        <w:t>Procedureverloopmutaties</w:t>
      </w:r>
      <w:r>
        <w:t xml:space="preserve"> om onjuist of onterecht aangeleverde </w:t>
      </w:r>
      <w:r w:rsidRPr="00774D4B">
        <w:t>Procedurestappen</w:t>
      </w:r>
      <w:r>
        <w:t xml:space="preserve"> te vervangen of verwijderen paragraaf </w:t>
      </w:r>
      <w:r>
        <w:fldChar w:fldCharType="begin" w:fldLock="1"/>
      </w:r>
      <w:r>
        <w:instrText xml:space="preserve"> REF _Ref_e2216ff1eb6d72ef65a9b97fa83bb72b_2 \n \h </w:instrText>
      </w:r>
      <w:r>
        <w:fldChar w:fldCharType="separate"/>
      </w:r>
      <w:r w:rsidR="00DF3BF8" w:rsidRPr="00DF3BF8">
        <w:rPr>
          <w:rStyle w:val="Verwijzing"/>
        </w:rPr>
        <w:t>10.5</w:t>
      </w:r>
      <w:r>
        <w:fldChar w:fldCharType="end"/>
      </w:r>
      <w:r>
        <w:t>.</w:t>
      </w:r>
    </w:p>
    <w:p w14:paraId="130E7A9A" w14:textId="77777777" w:rsidR="00BD6A51" w:rsidRDefault="00BD6A51" w:rsidP="00BD6A51"/>
    <w:p w14:paraId="2D822496" w14:textId="77777777" w:rsidR="00BD6A51" w:rsidRDefault="00BD6A51" w:rsidP="00BD6A51">
      <w:r>
        <w:t>Een Procedurestap kent de volgende gegevens:</w:t>
      </w:r>
    </w:p>
    <w:p w14:paraId="74C262A2" w14:textId="2B595529" w:rsidR="00BD6A51" w:rsidRDefault="00BD6A51" w:rsidP="00BD6A51">
      <w:pPr>
        <w:pStyle w:val="Opsommingtekens1"/>
      </w:pPr>
      <w:r w:rsidRPr="00BE4C87">
        <w:rPr>
          <w:i/>
          <w:iCs/>
        </w:rPr>
        <w:t>soortStap</w:t>
      </w:r>
      <w:r>
        <w:t xml:space="preserve">: geeft aan welke stap het betreft, te kiezen uit de STOP-waardelijst procedurestap_definitief. </w:t>
      </w:r>
      <w:r w:rsidR="00803BC5">
        <w:t>Verplicht gegeven. Komt 1 keer voor.</w:t>
      </w:r>
    </w:p>
    <w:p w14:paraId="706C485C" w14:textId="3DE07541" w:rsidR="004C5663" w:rsidRPr="00B62F80" w:rsidRDefault="00BD6A51" w:rsidP="00946993">
      <w:pPr>
        <w:pStyle w:val="Opsommingtekens1"/>
      </w:pPr>
      <w:r w:rsidRPr="00F213DB">
        <w:rPr>
          <w:i/>
          <w:iCs/>
        </w:rPr>
        <w:t>voltooidOp</w:t>
      </w:r>
      <w:r>
        <w:t xml:space="preserve">: </w:t>
      </w:r>
      <w:r w:rsidRPr="00CD262A">
        <w:t>datum waarop deze procedurestap heeft plaats gevonden of (naar verwachting) plaats zal vinden</w:t>
      </w:r>
      <w:r>
        <w:t xml:space="preserve">. </w:t>
      </w:r>
      <w:r w:rsidR="00803BC5">
        <w:t>Verplicht gegeven. Komt 1 keer voor.</w:t>
      </w:r>
    </w:p>
    <w:p w14:paraId="604EE061" w14:textId="0520F4A0" w:rsidR="00BD6A51" w:rsidRDefault="00946993" w:rsidP="00946993">
      <w:pPr>
        <w:pStyle w:val="Opsommingtekens1"/>
      </w:pPr>
      <w:r>
        <w:rPr>
          <w:i/>
          <w:iCs/>
        </w:rPr>
        <w:t>meerInformatie</w:t>
      </w:r>
      <w:r w:rsidRPr="007D0D11">
        <w:t>:</w:t>
      </w:r>
      <w:r>
        <w:t xml:space="preserve"> </w:t>
      </w:r>
      <w:r w:rsidRPr="00902C8E">
        <w:t xml:space="preserve">URL-verwijzing </w:t>
      </w:r>
      <w:r w:rsidR="002D0B4C" w:rsidRPr="002D0B4C">
        <w:t xml:space="preserve">naar extra informatie over de </w:t>
      </w:r>
      <w:r w:rsidR="000A1823">
        <w:t>Procedurestap</w:t>
      </w:r>
      <w:r w:rsidRPr="00B1686C">
        <w:t>.</w:t>
      </w:r>
      <w:r>
        <w:t xml:space="preserve"> </w:t>
      </w:r>
      <w:r w:rsidRPr="002A4063">
        <w:t xml:space="preserve">Optioneel </w:t>
      </w:r>
      <w:r>
        <w:t>gegeven</w:t>
      </w:r>
      <w:r w:rsidRPr="002A4063">
        <w:t>. Komt 0 of 1 keer voor.</w:t>
      </w:r>
    </w:p>
    <w:p w14:paraId="4D02C912" w14:textId="77777777" w:rsidR="00BD6A51" w:rsidRDefault="00BD6A51" w:rsidP="00BD6A51"/>
    <w:p w14:paraId="7EE89D96" w14:textId="5B03E839" w:rsidR="00BD6A51" w:rsidRDefault="00BD6A51" w:rsidP="00BD6A51">
      <w:r>
        <w:t xml:space="preserve">Voor de kennisgeving van het definitieve besluit tot </w:t>
      </w:r>
      <w:r w:rsidR="00786FF7" w:rsidRPr="00786FF7">
        <w:t xml:space="preserve">vaststelling, uitwerking of wijziging van een projectbesluit </w:t>
      </w:r>
      <w:r>
        <w:t xml:space="preserve">is alleen de volgende </w:t>
      </w:r>
      <w:r w:rsidRPr="0032285E">
        <w:t>(soort)</w:t>
      </w:r>
      <w:r>
        <w:t>stap beschikbaar:</w:t>
      </w:r>
    </w:p>
    <w:p w14:paraId="21DEE94A" w14:textId="66FF16A7" w:rsidR="004C5663" w:rsidRDefault="00BD6A51" w:rsidP="00BD6A51">
      <w:pPr>
        <w:pStyle w:val="Opsommingtekens1"/>
      </w:pPr>
      <w:r w:rsidRPr="00BE4C87">
        <w:rPr>
          <w:i/>
          <w:iCs/>
        </w:rPr>
        <w:t>Einde</w:t>
      </w:r>
      <w:r>
        <w:rPr>
          <w:i/>
          <w:iCs/>
        </w:rPr>
        <w:t xml:space="preserve"> beroepstermijn</w:t>
      </w:r>
      <w:r>
        <w:t xml:space="preserve">: </w:t>
      </w:r>
      <w:r w:rsidRPr="00134E4A">
        <w:t xml:space="preserve">in combinatie met de datum die wordt ingevuld bij </w:t>
      </w:r>
      <w:r w:rsidRPr="00F213DB">
        <w:rPr>
          <w:i/>
          <w:iCs/>
        </w:rPr>
        <w:t>voltooidOp</w:t>
      </w:r>
      <w:r w:rsidRPr="00134E4A">
        <w:t xml:space="preserve"> geeft dit de datum </w:t>
      </w:r>
      <w:r>
        <w:t>waarop de beroepstermijn van het besluit is geëindigd. Dit is de eerste dag waarop géén beroepschrift tegen het besluit meer kan worden ingesteld. Optionele stap, komt 0 of 1 keer voor.</w:t>
      </w:r>
      <w:r>
        <w:br/>
      </w:r>
      <w:r w:rsidRPr="00BE4C87">
        <w:rPr>
          <w:u w:val="single"/>
        </w:rPr>
        <w:t>Toelichting/advies</w:t>
      </w:r>
      <w:r w:rsidRPr="00693388">
        <w:t>:</w:t>
      </w:r>
      <w:r>
        <w:t xml:space="preserve"> </w:t>
      </w:r>
      <w:r w:rsidRPr="005A24A1">
        <w:t xml:space="preserve">hoewel dit een optionele stap is, is het van belang deze stap toe te voegen. </w:t>
      </w:r>
      <w:r w:rsidR="00780859">
        <w:t xml:space="preserve">Wanneer deze stap niet toegevoegd zou worden, </w:t>
      </w:r>
      <w:r w:rsidR="00885CF4">
        <w:t xml:space="preserve">zou </w:t>
      </w:r>
      <w:r w:rsidR="00E14DDE">
        <w:t>de LVBB af</w:t>
      </w:r>
      <w:r w:rsidR="00885CF4">
        <w:t>leiden</w:t>
      </w:r>
      <w:r w:rsidR="00E14DDE">
        <w:t xml:space="preserve"> dat het besluit direct na de inwerkingtredingsdatum onherroepelijk is. </w:t>
      </w:r>
      <w:r w:rsidR="002E2377">
        <w:t xml:space="preserve">Dat gegeven zou dan </w:t>
      </w:r>
      <w:r w:rsidR="00F01344" w:rsidRPr="00F01344">
        <w:t xml:space="preserve">bij </w:t>
      </w:r>
      <w:r w:rsidR="002E2377">
        <w:t xml:space="preserve">het </w:t>
      </w:r>
      <w:r w:rsidR="00F01344" w:rsidRPr="00F01344">
        <w:t>bekend</w:t>
      </w:r>
      <w:r w:rsidR="002E2377">
        <w:t>ge</w:t>
      </w:r>
      <w:r w:rsidR="00F01344" w:rsidRPr="00F01344">
        <w:t>ma</w:t>
      </w:r>
      <w:r w:rsidR="002E2377">
        <w:t>a</w:t>
      </w:r>
      <w:r w:rsidR="00F01344" w:rsidRPr="00F01344">
        <w:t>k</w:t>
      </w:r>
      <w:r w:rsidR="00F12FD9">
        <w:t>te besluit</w:t>
      </w:r>
      <w:r w:rsidR="00F01344" w:rsidRPr="00F01344">
        <w:t xml:space="preserve"> </w:t>
      </w:r>
      <w:r w:rsidR="00F12FD9" w:rsidRPr="00F12FD9">
        <w:t xml:space="preserve">op overheid.nl </w:t>
      </w:r>
      <w:r w:rsidR="00F01344" w:rsidRPr="00F01344">
        <w:t xml:space="preserve">en </w:t>
      </w:r>
      <w:r w:rsidR="00F12FD9">
        <w:t xml:space="preserve">bij de regeling </w:t>
      </w:r>
      <w:r w:rsidR="00F01344" w:rsidRPr="00F01344">
        <w:t xml:space="preserve">in DSO-LV </w:t>
      </w:r>
      <w:r w:rsidR="00F12FD9">
        <w:t>getoond worden.</w:t>
      </w:r>
      <w:r w:rsidR="00F01344" w:rsidRPr="00F01344">
        <w:t xml:space="preserve"> </w:t>
      </w:r>
      <w:r w:rsidRPr="005A24A1">
        <w:t xml:space="preserve">De datum waarop de </w:t>
      </w:r>
      <w:r>
        <w:t>beroeps</w:t>
      </w:r>
      <w:r w:rsidRPr="005A24A1">
        <w:t xml:space="preserve">termijn </w:t>
      </w:r>
      <w:r w:rsidR="00181557">
        <w:t xml:space="preserve">eindigt </w:t>
      </w:r>
      <w:r w:rsidRPr="005A24A1">
        <w:t xml:space="preserve">staat uiteraard -voor een mens leesbaar- in de tekst van de kennisgeving, </w:t>
      </w:r>
      <w:r>
        <w:t xml:space="preserve">maar door deze stap toe </w:t>
      </w:r>
      <w:r w:rsidRPr="005A24A1">
        <w:t>te voegen wordt die datum ook machineleesbaar gemaakt</w:t>
      </w:r>
      <w:r>
        <w:t>. Daardoor kan er veel meer mee gedaan worden, zoals het tonen van deze datum in de DSO-viewer.</w:t>
      </w:r>
    </w:p>
    <w:p w14:paraId="3CF292D5" w14:textId="7FA871C1" w:rsidR="00BD6A51" w:rsidRDefault="001F1242" w:rsidP="00774E91">
      <w:r w:rsidRPr="001F1242">
        <w:t xml:space="preserve">In deze fase van de procedure ligt het gebruik van het gegeven </w:t>
      </w:r>
      <w:r w:rsidRPr="00273438">
        <w:rPr>
          <w:i/>
          <w:iCs/>
        </w:rPr>
        <w:t>meerInformatie</w:t>
      </w:r>
      <w:r w:rsidRPr="001F1242">
        <w:t xml:space="preserve"> niet erg voor de hand. Dat gegeven is namelijk bedoeld voor het geven van extra informatie over de betreffende </w:t>
      </w:r>
      <w:r w:rsidR="000A1823">
        <w:t>Procedurestap</w:t>
      </w:r>
      <w:r w:rsidRPr="001F1242">
        <w:t xml:space="preserve"> en de gevolgen daarvan op de geldigheid van regeling, niet voor extra informatie over de inhoud van de regeling. </w:t>
      </w:r>
      <w:r w:rsidR="00CF561C">
        <w:t xml:space="preserve">Het </w:t>
      </w:r>
      <w:r w:rsidRPr="001F1242">
        <w:t xml:space="preserve">gevolg van de hier beschreven </w:t>
      </w:r>
      <w:r w:rsidR="000A1823">
        <w:t>Procedurestap</w:t>
      </w:r>
      <w:r w:rsidRPr="001F1242">
        <w:t xml:space="preserve"> op de geldigheid van regeling leidt de LVBB af uit de aangeleverde informatie en wordt automatisch bij de bekendmaking, in de regelingenbanken en in DSO-LV getoond.</w:t>
      </w:r>
    </w:p>
    <w:p w14:paraId="58641764" w14:textId="77777777" w:rsidR="00BE0961" w:rsidRDefault="00BE0961" w:rsidP="00BE0961">
      <w:pPr>
        <w:pStyle w:val="Kop6"/>
      </w:pPr>
      <w:r>
        <w:lastRenderedPageBreak/>
        <w:t>Datum publicatie kennisgeving</w:t>
      </w:r>
    </w:p>
    <w:p w14:paraId="266FFB3C" w14:textId="4E295BAE" w:rsidR="00BE0961" w:rsidRDefault="00BE0961" w:rsidP="00BE7C73">
      <w:r>
        <w:t xml:space="preserve">De datum waarop </w:t>
      </w:r>
      <w:r w:rsidRPr="002D4FE6">
        <w:t xml:space="preserve">waterschap, provincie of Rijk </w:t>
      </w:r>
      <w:r>
        <w:t xml:space="preserve">wil dat de kennisgeving in </w:t>
      </w:r>
      <w:r w:rsidRPr="002D4FE6">
        <w:t>waterschapsblad, provinciaal blad of Staatscourant</w:t>
      </w:r>
      <w:r>
        <w:t xml:space="preserve"> wordt gepubliceerd, </w:t>
      </w:r>
      <w:r w:rsidRPr="00503EC9">
        <w:t xml:space="preserve">wordt doorgegeven </w:t>
      </w:r>
      <w:r>
        <w:t xml:space="preserve">in de publicatieopdracht aan de LVBB, met het gegeven </w:t>
      </w:r>
      <w:r w:rsidRPr="00503EC9">
        <w:rPr>
          <w:i/>
          <w:iCs/>
        </w:rPr>
        <w:t>datumBekendmaking</w:t>
      </w:r>
      <w:r>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