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2F17CF" w:rsidRPr="00D62CE5" w:rsidRDefault="00D9742C" w:rsidP="002F17CF">
      <w:pPr>
        <w:pStyle w:val="Kop5"/>
      </w:pPr>
      <w:r w:rsidRPr="00D62CE5">
        <w:t>Presentatie</w:t>
      </w:r>
    </w:p>
    <w:p w14:paraId="404B9DDE" w14:textId="77777777" w:rsidR="002F17CF" w:rsidRDefault="00D9742C" w:rsidP="002F17CF">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