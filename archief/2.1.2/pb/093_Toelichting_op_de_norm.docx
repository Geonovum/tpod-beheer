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2F17CF" w:rsidRPr="00F1426F" w:rsidRDefault="00D9742C" w:rsidP="002F17CF">
      <w:pPr>
        <w:pStyle w:val="Kop4"/>
      </w:pPr>
      <w:r w:rsidRPr="00F1426F">
        <w:t>Toelichting op de norm</w:t>
      </w:r>
    </w:p>
    <w:p w14:paraId="09AB33C3" w14:textId="52E2FA45" w:rsidR="002F17CF" w:rsidRPr="00F1426F" w:rsidRDefault="00D9742C" w:rsidP="002F17CF">
      <w:r w:rsidRPr="00F1426F">
        <w:t xml:space="preserve">Het attribuut </w:t>
      </w:r>
      <w:r w:rsidRPr="00F1426F">
        <w:rPr>
          <w:i/>
        </w:rPr>
        <w:t>identificatie</w:t>
      </w:r>
      <w:r w:rsidRPr="00F1426F">
        <w:t xml:space="preserve"> behoeft geen toelichting.</w:t>
      </w:r>
    </w:p>
    <w:p w14:paraId="0BA86365" w14:textId="07ED721F" w:rsidR="002F17CF" w:rsidRPr="00F1426F" w:rsidRDefault="002F17CF" w:rsidP="002F17CF"/>
    <w:p w14:paraId="5BE05965" w14:textId="048E618A" w:rsidR="002F17CF" w:rsidRPr="00F1426F" w:rsidRDefault="00D9742C" w:rsidP="002F17CF">
      <w:r w:rsidRPr="00F1426F">
        <w:lastRenderedPageBreak/>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