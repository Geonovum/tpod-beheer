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5F1C" w14:textId="77777777" w:rsidR="000B1C44" w:rsidRDefault="000B1C44" w:rsidP="000B1C44">
      <w:pPr>
        <w:pStyle w:val="Kop4"/>
      </w:pPr>
      <w:r>
        <w:t>Norm</w:t>
      </w:r>
    </w:p>
    <w:p w14:paraId="6AEDB599" w14:textId="77777777" w:rsidR="000B1C44" w:rsidRDefault="000B1C44" w:rsidP="000B1C44">
      <w:pPr>
        <w:pStyle w:val="Figuur"/>
      </w:pPr>
      <w:r>
        <w:rPr>
          <w:noProof/>
        </w:rPr>
        <w:drawing>
          <wp:inline distT="0" distB="0" distL="0" distR="0" wp14:anchorId="47408110" wp14:editId="10A42C64">
            <wp:extent cx="5401310" cy="1505585"/>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01310" cy="1505585"/>
                    </a:xfrm>
                    <a:prstGeom prst="rect">
                      <a:avLst/>
                    </a:prstGeom>
                    <a:noFill/>
                  </pic:spPr>
                </pic:pic>
              </a:graphicData>
            </a:graphic>
          </wp:inline>
        </w:drawing>
      </w:r>
    </w:p>
    <w:p w14:paraId="3C5C954F" w14:textId="77777777" w:rsidR="000B1C44" w:rsidRPr="00B9782D" w:rsidRDefault="000B1C44" w:rsidP="000B1C44">
      <w:pPr>
        <w:pStyle w:val="Figuurbijschrift"/>
      </w:pPr>
      <w:r>
        <w:t>Uitsnede uit IMOW-diagram voor objecttype Regelingsgebied</w:t>
      </w:r>
    </w:p>
    <w:p w14:paraId="46D8D2BD" w14:textId="77777777" w:rsidR="000B1C44" w:rsidRPr="00C457C4" w:rsidRDefault="000B1C44" w:rsidP="000B1C44">
      <w:r>
        <w:t>Regelingsgebied kent de volgende attributen:</w:t>
      </w:r>
    </w:p>
    <w:p w14:paraId="07196ABD" w14:textId="77777777" w:rsidR="000B1C44" w:rsidRDefault="000B1C44" w:rsidP="000B1C44">
      <w:pPr>
        <w:pStyle w:val="Opsommingtekens1"/>
      </w:pPr>
      <w:r w:rsidRPr="0014301D">
        <w:rPr>
          <w:i/>
          <w:iCs/>
        </w:rPr>
        <w:t>identificatie</w:t>
      </w:r>
      <w:r>
        <w:t>: de unieke identificatie waaronder elk object van dit type bekend is. Identificatie conform datatype NEN3610-ID. Verplicht attribuut. Komt 1 keer voor.</w:t>
      </w:r>
    </w:p>
    <w:p w14:paraId="75209279" w14:textId="77777777" w:rsidR="000B1C44" w:rsidRDefault="000B1C44" w:rsidP="000B1C44">
      <w:pPr>
        <w:pStyle w:val="Opsommingtekens1"/>
      </w:pPr>
      <w:r w:rsidRPr="0014301D">
        <w:rPr>
          <w:i/>
          <w:iCs/>
        </w:rPr>
        <w:t>locatieaanduiding</w:t>
      </w:r>
      <w:r>
        <w:t>: de verwijzing van een Regelingsgebied naar (de identificatie van) de bijbehorende Locatie; attribuut dat de specifieke Locatie aanduidt waar dit Regelingsgebied van toepassing is. Verplicht attribuut. Komt 1 keer voor.</w:t>
      </w:r>
    </w:p>
    <w:p w14:paraId="7DA02689" w14:textId="77777777" w:rsidR="000B1C44" w:rsidRDefault="000B1C44" w:rsidP="000B1C44">
      <w:r>
        <w:br/>
        <w:t>Regelingsgebied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76" Type="http://schemas.openxmlformats.org/officeDocument/2006/relationships/image" Target="media/image_03dfc35f530ec47b7d21038d9ea863b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