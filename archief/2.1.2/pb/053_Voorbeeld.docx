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2F17CF" w:rsidRPr="00F03DD9" w:rsidRDefault="00D9742C" w:rsidP="002F17CF">
      <w:pPr>
        <w:pStyle w:val="Kop5"/>
      </w:pPr>
      <w:bookmarkStart w:id="110" w:name="_Ref_55fac2c4d3bb1e48fd4cbd76d875b062_1"/>
      <w:r w:rsidRPr="00F03DD9">
        <w:t>Voorbeeld</w:t>
      </w:r>
      <w:bookmarkEnd w:id="110"/>
    </w:p>
    <w:p w14:paraId="2EF9696D" w14:textId="427BB892" w:rsidR="002F17CF" w:rsidRPr="007B60F8" w:rsidRDefault="00D9742C" w:rsidP="002F17CF">
      <w:r w:rsidRPr="00F03DD9">
        <w:t xml:space="preserve">Door toepassing van </w:t>
      </w:r>
      <w:r>
        <w:t>model</w:t>
      </w:r>
      <w:r w:rsidRPr="00F03DD9">
        <w:t xml:space="preserve"> RegelingVrijetekst ziet </w:t>
      </w:r>
      <w:r w:rsidR="00C76171">
        <w:t xml:space="preserve">het vrijetekstgedeelte </w:t>
      </w:r>
      <w:r w:rsidRPr="00F03DD9">
        <w:t xml:space="preserve">van een </w:t>
      </w:r>
      <w:r w:rsidR="00C76171">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_Ref_55fac2c4d3bb1e48fd4cbd76d875b062_2 \w \h </w:instrText>
      </w:r>
      <w:r w:rsidRPr="004359C5">
        <w:rPr>
          <w:rStyle w:val="Verwijzing"/>
        </w:rPr>
      </w:r>
      <w:r w:rsidRPr="004359C5">
        <w:rPr>
          <w:rStyle w:val="Verwijzing"/>
        </w:rPr>
        <w:fldChar w:fldCharType="separate"/>
      </w:r>
      <w:r w:rsidR="00DF3BF8"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314E4873" w14:textId="0763A6BA" w:rsidR="002F17CF" w:rsidRPr="00B26823" w:rsidRDefault="00D831F2" w:rsidP="002F17CF">
      <w:pPr>
        <w:pStyle w:val="Figuur"/>
      </w:pPr>
      <w:r>
        <w:rPr>
          <w:noProof/>
        </w:rPr>
        <w:lastRenderedPageBreak/>
        <w:drawing>
          <wp:inline distT="0" distB="0" distL="0" distR="0" wp14:anchorId="2D45CEEF" wp14:editId="703C8238">
            <wp:extent cx="5819775" cy="5461814"/>
            <wp:effectExtent l="0" t="0" r="0" b="571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233E330E" w14:textId="1A21823D" w:rsidR="002F17CF" w:rsidRDefault="00D9742C" w:rsidP="002F17CF">
      <w:pPr>
        <w:pStyle w:val="Figuurbijschrift"/>
      </w:pPr>
      <w:bookmarkStart w:id="111" w:name="_Ref_55fac2c4d3bb1e48fd4cbd76d875b062_2"/>
      <w:r w:rsidRPr="00F03DD9">
        <w:t xml:space="preserve">Voorbeeld toepassing </w:t>
      </w:r>
      <w:r>
        <w:t>model</w:t>
      </w:r>
      <w:r w:rsidRPr="00F03DD9">
        <w:t xml:space="preserve"> RegelingVrijetekst op </w:t>
      </w:r>
      <w:bookmarkEnd w:id="111"/>
      <w:r w:rsidR="00AE2826">
        <w:t>vrijetekstgedeelte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32"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