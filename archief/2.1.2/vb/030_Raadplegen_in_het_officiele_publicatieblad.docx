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AF5903"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AF5903"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