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2E1D" w14:textId="77777777" w:rsidR="00580A8B" w:rsidRDefault="00AF5903" w:rsidP="00580A8B">
      <w:pPr>
        <w:pStyle w:val="Kop5"/>
      </w:pPr>
      <w:bookmarkStart w:id="100" w:name="_Ref_d21830ebd8524a6b281035839777b756_1"/>
      <w:r>
        <w:t>Voorbeeld</w:t>
      </w:r>
      <w:bookmarkEnd w:id="100"/>
    </w:p>
    <w:p w14:paraId="1E77EA2D" w14:textId="06DF9AAA" w:rsidR="00580A8B" w:rsidRDefault="00AF5903" w:rsidP="00580A8B">
      <w:r>
        <w:t>Door toepassing van model</w:t>
      </w:r>
      <w:r w:rsidRPr="00297C7D">
        <w:t xml:space="preserve"> Regeling</w:t>
      </w:r>
      <w:r>
        <w:t xml:space="preserve">Tijdelijkdeel ziet de Regeling van een voorbereidingsbesluit er schematisch uit zoals aangegeven in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_Ref_d21830ebd8524a6b281035839777b756_2 \n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Figuur 11</w:t>
      </w:r>
      <w:r w:rsidRPr="00305F68">
        <w:rPr>
          <w:rStyle w:val="Verwijzing"/>
        </w:rPr>
        <w:fldChar w:fldCharType="end"/>
      </w:r>
      <w:r>
        <w:t xml:space="preserve">. </w:t>
      </w:r>
      <w:r w:rsidRPr="00A66880">
        <w:t>De nummers in deze figuur komen overeen met de nummering van de vorige twee paragrafen.</w:t>
      </w:r>
    </w:p>
    <w:p w14:paraId="62B2012B" w14:textId="273DEE8E" w:rsidR="00580A8B" w:rsidRPr="00080657" w:rsidRDefault="00A114DF" w:rsidP="00580A8B">
      <w:pPr>
        <w:pStyle w:val="Figuur"/>
      </w:pPr>
      <w:r>
        <w:rPr>
          <w:noProof/>
        </w:rPr>
        <w:lastRenderedPageBreak/>
        <w:drawing>
          <wp:inline distT="0" distB="0" distL="0" distR="0" wp14:anchorId="0DF586DF" wp14:editId="623EEBA5">
            <wp:extent cx="5370896" cy="3276600"/>
            <wp:effectExtent l="0" t="0" r="1270" b="0"/>
            <wp:docPr id="21" name="Afbeelding 2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beelding 21" descr="Afbeelding met tekst&#10;&#10;Automatisch gegenereerde beschrijvi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5296" cy="327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CDA0" w14:textId="61E3C77B" w:rsidR="00580A8B" w:rsidRDefault="00AF5903" w:rsidP="00580A8B">
      <w:pPr>
        <w:pStyle w:val="Figuurbijschrift"/>
      </w:pPr>
      <w:bookmarkStart w:id="102" w:name="_Ref_d21830ebd8524a6b281035839777b756_2"/>
      <w:r>
        <w:t xml:space="preserve">Voorbeeld </w:t>
      </w:r>
      <w:bookmarkEnd w:id="102"/>
      <w:r w:rsidRPr="00C90DB9">
        <w:t xml:space="preserve">toepassing </w:t>
      </w:r>
      <w:r>
        <w:t>model</w:t>
      </w:r>
      <w:r w:rsidRPr="00C90DB9">
        <w:t xml:space="preserve"> RegelingTijdelijkdeel op </w:t>
      </w:r>
      <w:r>
        <w:t>voorbereidingsbesluit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Relationship Id="rId31" Type="http://schemas.openxmlformats.org/officeDocument/2006/relationships/image" Target="media/image_222753b20242b29c1def5738f19a665f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