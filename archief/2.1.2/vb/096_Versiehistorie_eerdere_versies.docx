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5208" w14:textId="7E5C388A" w:rsidR="00E33EDD" w:rsidRDefault="00D757DD" w:rsidP="00451E5F">
      <w:pPr>
        <w:pStyle w:val="Kop2bijlage"/>
      </w:pPr>
      <w:r>
        <w:lastRenderedPageBreak/>
        <w:t>Versiehistorie eerdere versies</w:t>
      </w:r>
    </w:p>
    <w:p w14:paraId="391405E3" w14:textId="77777777" w:rsidR="00D757DD" w:rsidRDefault="00D757DD" w:rsidP="00D757DD">
      <w:pPr>
        <w:pStyle w:val="Colofon"/>
      </w:pPr>
      <w:r w:rsidRPr="00A22B92">
        <w:t>Versiehistorie</w:t>
      </w:r>
    </w:p>
    <w:p w14:paraId="26335CDD" w14:textId="4EF53976" w:rsidR="006C26A9" w:rsidRDefault="00D757DD" w:rsidP="00D757DD">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49" w:history="1">
        <w:r w:rsidRPr="0058716A">
          <w:rPr>
            <w:rStyle w:val="Hyperlink"/>
          </w:rPr>
          <w:t>https://www.geonovum.nl/geo-standaarden/omgevingswet/meldingen</w:t>
        </w:r>
      </w:hyperlink>
      <w:r>
        <w:t>.</w:t>
      </w:r>
    </w:p>
    <w:p w14:paraId="44FD43AE" w14:textId="1B7E3EE3" w:rsidR="00D757DD" w:rsidRDefault="00D757DD" w:rsidP="00D757DD">
      <w:r>
        <w:t xml:space="preserve">Voor de STOP-standaard bestaat een vergelijkbaar meldingssysteem, waarnaar wordt verwezen met STOPxx. De STOP-issuetracker is te vinden via </w:t>
      </w:r>
      <w:hyperlink r:id="rId50" w:history="1">
        <w:r w:rsidRPr="008C1549">
          <w:rPr>
            <w:rStyle w:val="Hyperlink"/>
          </w:rPr>
          <w:t>https://gitlab.com/koop/STOP/standaard/-/issues</w:t>
        </w:r>
      </w:hyperlink>
      <w:r>
        <w:t>.</w:t>
      </w:r>
    </w:p>
    <w:p w14:paraId="431A3477" w14:textId="77777777" w:rsidR="00D757DD" w:rsidRDefault="00D757DD" w:rsidP="00D757DD"/>
    <w:p w14:paraId="5F5B934B" w14:textId="77777777" w:rsidR="00D757DD" w:rsidRDefault="00D757DD" w:rsidP="00D757DD">
      <w:pPr>
        <w:sectPr w:rsidR="00D757DD" w:rsidSect="00D757DD">
          <w:headerReference w:type="default" r:id="rId51"/>
          <w:footerReference w:type="default" r:id="rId52"/>
          <w:endnotePr>
            <w:numFmt w:val="decimal"/>
          </w:endnotePr>
          <w:type w:val="continuous"/>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Pr>
      <w:tblGrid>
        <w:gridCol w:w="962"/>
        <w:gridCol w:w="1301"/>
        <w:gridCol w:w="6231"/>
      </w:tblGrid>
      <w:tr w:rsidR="00D757DD" w:rsidRPr="00B26823" w14:paraId="01662481" w14:textId="77777777" w:rsidTr="002F1698">
        <w:trPr>
          <w:cnfStyle w:val="100000000000" w:firstRow="1" w:lastRow="0" w:firstColumn="0" w:lastColumn="0" w:oddVBand="0" w:evenVBand="0" w:oddHBand="0" w:evenHBand="0" w:firstRowFirstColumn="0" w:firstRowLastColumn="0" w:lastRowFirstColumn="0" w:lastRowLastColumn="0"/>
          <w:tblHeader/>
        </w:trPr>
        <w:tc>
          <w:tcPr>
            <w:tcW w:w="566" w:type="pct"/>
          </w:tcPr>
          <w:p w14:paraId="572E8AD2" w14:textId="77777777" w:rsidR="00D757DD" w:rsidRPr="00B26823" w:rsidRDefault="00D757DD" w:rsidP="002F1698">
            <w:r w:rsidRPr="00B26823">
              <w:t>Versie</w:t>
            </w:r>
          </w:p>
        </w:tc>
        <w:tc>
          <w:tcPr>
            <w:tcW w:w="766" w:type="pct"/>
          </w:tcPr>
          <w:p w14:paraId="2F908DAE" w14:textId="77777777" w:rsidR="00D757DD" w:rsidRPr="00B26823" w:rsidRDefault="00D757DD" w:rsidP="002F1698">
            <w:r w:rsidRPr="00B26823">
              <w:t>Datum</w:t>
            </w:r>
          </w:p>
        </w:tc>
        <w:tc>
          <w:tcPr>
            <w:tcW w:w="3668" w:type="pct"/>
          </w:tcPr>
          <w:p w14:paraId="57981B8F" w14:textId="77777777" w:rsidR="00D757DD" w:rsidRPr="00B26823" w:rsidRDefault="00D757DD" w:rsidP="002F1698">
            <w:r w:rsidRPr="00B26823">
              <w:t>Wijziging</w:t>
            </w:r>
          </w:p>
        </w:tc>
      </w:tr>
      <w:tr w:rsidR="00D757DD" w14:paraId="0439CB28" w14:textId="77777777" w:rsidTr="002F1698">
        <w:tc>
          <w:tcPr>
            <w:tcW w:w="566" w:type="pct"/>
          </w:tcPr>
          <w:p w14:paraId="46931D63" w14:textId="77777777" w:rsidR="00D757DD" w:rsidRDefault="00D757DD" w:rsidP="002F1698">
            <w:r>
              <w:t>2.0.0-rc</w:t>
            </w:r>
          </w:p>
        </w:tc>
        <w:tc>
          <w:tcPr>
            <w:tcW w:w="766" w:type="pct"/>
          </w:tcPr>
          <w:p w14:paraId="14DB4579" w14:textId="77777777" w:rsidR="00D757DD" w:rsidRDefault="00D757DD" w:rsidP="002F1698">
            <w:r>
              <w:t>2021-06-15</w:t>
            </w:r>
          </w:p>
        </w:tc>
        <w:tc>
          <w:tcPr>
            <w:tcW w:w="3668" w:type="pct"/>
          </w:tcPr>
          <w:p w14:paraId="3B04DE1E" w14:textId="77777777" w:rsidR="00D757DD" w:rsidRDefault="00D757DD" w:rsidP="002F1698">
            <w:r>
              <w:t>Hele document:</w:t>
            </w:r>
          </w:p>
          <w:p w14:paraId="44C9F05A" w14:textId="77777777" w:rsidR="00D757DD" w:rsidRDefault="00D757DD" w:rsidP="002F1698">
            <w:pPr>
              <w:pStyle w:val="Opsommingtekens1"/>
            </w:pPr>
            <w:r>
              <w:t>Tekst gecorrigeerd en verbeterd</w:t>
            </w:r>
          </w:p>
          <w:p w14:paraId="1216832A" w14:textId="77777777" w:rsidR="00D757DD" w:rsidRDefault="00D757DD" w:rsidP="002F1698">
            <w:pPr>
              <w:pStyle w:val="Opsommingtekens1"/>
            </w:pPr>
            <w:r>
              <w:t>Verduidelijkende afbeeldingen toegevoegd</w:t>
            </w:r>
          </w:p>
          <w:p w14:paraId="04B2AD44" w14:textId="77777777" w:rsidR="00D757DD" w:rsidRDefault="00D757DD" w:rsidP="002F1698">
            <w:pPr>
              <w:pStyle w:val="Opsommingtekens1"/>
            </w:pPr>
            <w:r>
              <w:t>Term OW-object vervangen door OW-object</w:t>
            </w:r>
          </w:p>
          <w:p w14:paraId="55ADB65C" w14:textId="77777777" w:rsidR="00D757DD" w:rsidRDefault="00D757DD" w:rsidP="002F1698">
            <w:pPr>
              <w:pStyle w:val="Opsommingtekens1"/>
            </w:pPr>
            <w:r w:rsidRPr="00744FF5">
              <w:t>Woord symbolisatiebibliotheek vervangen door symbolenbibliotheek, overal waar dat voorkwam (WELT-</w:t>
            </w:r>
            <w:r>
              <w:t>146</w:t>
            </w:r>
            <w:r w:rsidRPr="00744FF5">
              <w:t>)</w:t>
            </w:r>
          </w:p>
        </w:tc>
      </w:tr>
      <w:tr w:rsidR="00D757DD" w14:paraId="44FF6C2D" w14:textId="77777777" w:rsidTr="002F1698">
        <w:tc>
          <w:tcPr>
            <w:tcW w:w="566" w:type="pct"/>
          </w:tcPr>
          <w:p w14:paraId="383367F1" w14:textId="77777777" w:rsidR="00D757DD" w:rsidRPr="003F1F6F" w:rsidRDefault="00D757DD" w:rsidP="002F1698">
            <w:r>
              <w:t>2.0.0-rc</w:t>
            </w:r>
          </w:p>
        </w:tc>
        <w:tc>
          <w:tcPr>
            <w:tcW w:w="766" w:type="pct"/>
          </w:tcPr>
          <w:p w14:paraId="27275B0C" w14:textId="77777777" w:rsidR="00D757DD" w:rsidRDefault="00D757DD" w:rsidP="002F1698">
            <w:r w:rsidRPr="000F7A51">
              <w:t>2021-06-15</w:t>
            </w:r>
          </w:p>
        </w:tc>
        <w:tc>
          <w:tcPr>
            <w:tcW w:w="3668" w:type="pct"/>
          </w:tcPr>
          <w:p w14:paraId="2BDCB4AD" w14:textId="3332AC09" w:rsidR="00D757DD" w:rsidRDefault="00D757DD" w:rsidP="002F1698">
            <w:r>
              <w:t xml:space="preserve">Paragraaf </w:t>
            </w:r>
            <w:r w:rsidRPr="00305F68">
              <w:rPr>
                <w:rStyle w:val="Verwijzing"/>
              </w:rPr>
              <w:fldChar w:fldCharType="begin"/>
            </w:r>
            <w:r w:rsidRPr="00305F68">
              <w:rPr>
                <w:rStyle w:val="Verwijzing"/>
              </w:rPr>
              <w:instrText xml:space="preserve"> REF _Ref_f2afbca66caeb150aef79b01545bc118_1 \n \h </w:instrText>
            </w:r>
            <w:r w:rsidRPr="00305F68">
              <w:rPr>
                <w:rStyle w:val="Verwijzing"/>
              </w:rPr>
            </w:r>
            <w:r w:rsidRPr="00305F68">
              <w:rPr>
                <w:rStyle w:val="Verwijzing"/>
              </w:rPr>
              <w:fldChar w:fldCharType="separate"/>
            </w:r>
            <w:r w:rsidR="006C26A9">
              <w:rPr>
                <w:rStyle w:val="Verwijzing"/>
              </w:rPr>
              <w:t>1.2</w:t>
            </w:r>
            <w:r w:rsidRPr="00305F68">
              <w:rPr>
                <w:rStyle w:val="Verwijzing"/>
              </w:rPr>
              <w:fldChar w:fldCharType="end"/>
            </w:r>
            <w:r>
              <w:t xml:space="preserve"> STOP, IMOW en TPOD</w:t>
            </w:r>
          </w:p>
          <w:p w14:paraId="4D0C181B" w14:textId="77777777" w:rsidR="00D757DD" w:rsidRDefault="00D757DD" w:rsidP="002F1698">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640593AE" w14:textId="77777777" w:rsidR="00D757DD" w:rsidRDefault="00D757DD" w:rsidP="002F1698">
            <w:pPr>
              <w:pStyle w:val="Opsommingtekens1"/>
            </w:pPr>
            <w:r>
              <w:t>Verwerkt huidig inzicht in welke producten tot de standaard behoren, welke serviceproducten zijn en voor welke doelgroep ze bedoeld zijn</w:t>
            </w:r>
          </w:p>
        </w:tc>
      </w:tr>
      <w:tr w:rsidR="00D757DD" w14:paraId="3DEC78EA" w14:textId="77777777" w:rsidTr="002F1698">
        <w:tc>
          <w:tcPr>
            <w:tcW w:w="566" w:type="pct"/>
          </w:tcPr>
          <w:p w14:paraId="15E5DEC1" w14:textId="77777777" w:rsidR="00D757DD" w:rsidRPr="003F1F6F" w:rsidRDefault="00D757DD" w:rsidP="002F1698">
            <w:r>
              <w:t>2.0.0-rc</w:t>
            </w:r>
          </w:p>
        </w:tc>
        <w:tc>
          <w:tcPr>
            <w:tcW w:w="766" w:type="pct"/>
          </w:tcPr>
          <w:p w14:paraId="2E9F54E0" w14:textId="77777777" w:rsidR="00D757DD" w:rsidRDefault="00D757DD" w:rsidP="002F1698">
            <w:r w:rsidRPr="000F7A51">
              <w:t>2021-06-15</w:t>
            </w:r>
          </w:p>
        </w:tc>
        <w:tc>
          <w:tcPr>
            <w:tcW w:w="3668" w:type="pct"/>
          </w:tcPr>
          <w:p w14:paraId="3187E925" w14:textId="3F739A9D" w:rsidR="00D757DD" w:rsidRDefault="00D757DD" w:rsidP="002F1698">
            <w:r>
              <w:t xml:space="preserve">Paragraaf </w:t>
            </w:r>
            <w:r w:rsidRPr="00305F68">
              <w:rPr>
                <w:rStyle w:val="Verwijzing"/>
              </w:rPr>
              <w:fldChar w:fldCharType="begin"/>
            </w:r>
            <w:r w:rsidRPr="00305F68">
              <w:rPr>
                <w:rStyle w:val="Verwijzing"/>
              </w:rPr>
              <w:instrText xml:space="preserve"> REF _Ref_7e03c5dce60b85781c558b33dbb8e8e9_1 \n \h </w:instrText>
            </w:r>
            <w:r w:rsidRPr="00305F68">
              <w:rPr>
                <w:rStyle w:val="Verwijzing"/>
              </w:rPr>
            </w:r>
            <w:r w:rsidRPr="00305F68">
              <w:rPr>
                <w:rStyle w:val="Verwijzing"/>
              </w:rPr>
              <w:fldChar w:fldCharType="separate"/>
            </w:r>
            <w:r w:rsidR="006C26A9">
              <w:rPr>
                <w:rStyle w:val="Verwijzing"/>
              </w:rPr>
              <w:t>2.2</w:t>
            </w:r>
            <w:r w:rsidRPr="00305F68">
              <w:rPr>
                <w:rStyle w:val="Verwijzing"/>
              </w:rPr>
              <w:fldChar w:fldCharType="end"/>
            </w:r>
            <w:r>
              <w:t xml:space="preserve"> Algemene kenmerken </w:t>
            </w:r>
            <w:r w:rsidR="00000000">
              <w:fldChar w:fldCharType="begin"/>
            </w:r>
            <w:r w:rsidR="00000000">
              <w:instrText xml:space="preserve"> DOCVARIABLE ID01 </w:instrText>
            </w:r>
            <w:r w:rsidR="00000000">
              <w:fldChar w:fldCharType="separate"/>
            </w:r>
            <w:r w:rsidR="006C26A9">
              <w:t>voorbereidingsbesluit</w:t>
            </w:r>
            <w:r w:rsidR="00000000">
              <w:fldChar w:fldCharType="end"/>
            </w:r>
          </w:p>
          <w:p w14:paraId="46080D21" w14:textId="6E298C66" w:rsidR="00D757DD" w:rsidRDefault="00D757DD" w:rsidP="002F1698">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opzet van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r>
              <w:t xml:space="preserve"> wordt voorgeschreven aan de hand van de STOP-modellen voor Besluit en Regeling</w:t>
            </w:r>
          </w:p>
        </w:tc>
      </w:tr>
      <w:tr w:rsidR="00D757DD" w14:paraId="2A981806" w14:textId="77777777" w:rsidTr="002F1698">
        <w:tc>
          <w:tcPr>
            <w:tcW w:w="566" w:type="pct"/>
          </w:tcPr>
          <w:p w14:paraId="33E77F40" w14:textId="77777777" w:rsidR="00D757DD" w:rsidRDefault="00D757DD" w:rsidP="002F1698">
            <w:r w:rsidRPr="008312AE">
              <w:lastRenderedPageBreak/>
              <w:t>2.0.0-rc</w:t>
            </w:r>
          </w:p>
        </w:tc>
        <w:tc>
          <w:tcPr>
            <w:tcW w:w="766" w:type="pct"/>
          </w:tcPr>
          <w:p w14:paraId="530996B6" w14:textId="77777777" w:rsidR="00D757DD" w:rsidRPr="000F7A51" w:rsidRDefault="00D757DD" w:rsidP="002F1698">
            <w:r w:rsidRPr="008312AE">
              <w:t>2021-06-15</w:t>
            </w:r>
          </w:p>
        </w:tc>
        <w:tc>
          <w:tcPr>
            <w:tcW w:w="3668" w:type="pct"/>
          </w:tcPr>
          <w:p w14:paraId="31E7A381" w14:textId="1E052923" w:rsidR="00D757DD" w:rsidRDefault="00D757DD" w:rsidP="002F1698">
            <w:r>
              <w:t xml:space="preserve">Paragraaf </w:t>
            </w:r>
            <w:r w:rsidRPr="00305F68">
              <w:rPr>
                <w:rStyle w:val="Verwijzing"/>
              </w:rPr>
              <w:fldChar w:fldCharType="begin"/>
            </w:r>
            <w:r w:rsidRPr="00305F68">
              <w:rPr>
                <w:rStyle w:val="Verwijzing"/>
              </w:rPr>
              <w:instrText xml:space="preserve"> REF _Ref_464454442f1e1f15629d9e4f7f9ec59d_1 \n \h </w:instrText>
            </w:r>
            <w:r w:rsidRPr="00305F68">
              <w:rPr>
                <w:rStyle w:val="Verwijzing"/>
              </w:rPr>
            </w:r>
            <w:r w:rsidRPr="00305F68">
              <w:rPr>
                <w:rStyle w:val="Verwijzing"/>
              </w:rPr>
              <w:fldChar w:fldCharType="separate"/>
            </w:r>
            <w:r w:rsidR="006C26A9">
              <w:rPr>
                <w:rStyle w:val="Verwijzing"/>
              </w:rPr>
              <w:t>2.4.3</w:t>
            </w:r>
            <w:r w:rsidRPr="00305F68">
              <w:rPr>
                <w:rStyle w:val="Verwijzing"/>
              </w:rPr>
              <w:fldChar w:fldCharType="end"/>
            </w:r>
            <w:r>
              <w:t xml:space="preserve">, </w:t>
            </w:r>
            <w:r w:rsidRPr="00305F68">
              <w:rPr>
                <w:rStyle w:val="Verwijzing"/>
              </w:rPr>
              <w:fldChar w:fldCharType="begin"/>
            </w:r>
            <w:r w:rsidRPr="00305F68">
              <w:rPr>
                <w:rStyle w:val="Verwijzing"/>
              </w:rPr>
              <w:instrText xml:space="preserve"> REF _Ref_d44bae3da43086e2e541cdac7e57d4b0_1 \n \h </w:instrText>
            </w:r>
            <w:r w:rsidRPr="00305F68">
              <w:rPr>
                <w:rStyle w:val="Verwijzing"/>
              </w:rPr>
            </w:r>
            <w:r w:rsidRPr="00305F68">
              <w:rPr>
                <w:rStyle w:val="Verwijzing"/>
              </w:rPr>
              <w:fldChar w:fldCharType="separate"/>
            </w:r>
            <w:r w:rsidR="006C26A9">
              <w:rPr>
                <w:rStyle w:val="Verwijzing"/>
              </w:rPr>
              <w:t>2.4.4</w:t>
            </w:r>
            <w:r w:rsidRPr="00305F68">
              <w:rPr>
                <w:rStyle w:val="Verwijzing"/>
              </w:rPr>
              <w:fldChar w:fldCharType="end"/>
            </w:r>
            <w:r>
              <w:t xml:space="preserve"> (alle subparagrafen) en </w:t>
            </w:r>
            <w:r w:rsidRPr="00305F68">
              <w:rPr>
                <w:rStyle w:val="Verwijzing"/>
              </w:rPr>
              <w:fldChar w:fldCharType="begin"/>
            </w:r>
            <w:r w:rsidRPr="00305F68">
              <w:rPr>
                <w:rStyle w:val="Verwijzing"/>
              </w:rPr>
              <w:instrText xml:space="preserve"> REF _Ref_2e1079a42c33b80cb7e155f829a88fc5_1 \n \h </w:instrText>
            </w:r>
            <w:r w:rsidRPr="00305F68">
              <w:rPr>
                <w:rStyle w:val="Verwijzing"/>
              </w:rPr>
            </w:r>
            <w:r w:rsidRPr="00305F68">
              <w:rPr>
                <w:rStyle w:val="Verwijzing"/>
              </w:rPr>
              <w:fldChar w:fldCharType="separate"/>
            </w:r>
            <w:r w:rsidR="006C26A9">
              <w:rPr>
                <w:rStyle w:val="Verwijzing"/>
              </w:rPr>
              <w:t>8.1.2</w:t>
            </w:r>
            <w:r w:rsidRPr="00305F68">
              <w:rPr>
                <w:rStyle w:val="Verwijzing"/>
              </w:rPr>
              <w:fldChar w:fldCharType="end"/>
            </w:r>
            <w:r>
              <w:t xml:space="preserve"> (alle subparagrafen)</w:t>
            </w:r>
          </w:p>
          <w:p w14:paraId="228ACE82" w14:textId="30AA5130" w:rsidR="006C26A9" w:rsidRDefault="00D757DD" w:rsidP="002F1698">
            <w:pPr>
              <w:pStyle w:val="Opsommingtekens1"/>
            </w:pPr>
            <w:r>
              <w:t>De procedure voor het aanleveren van consolidatie-informatie voor het intrekken van het tijdelijk regelingdeel met voorbeschermingsregels is gewijzigd. Dat moet vooralsnog altijd op het moment van vervallen en altijd door de eigenaar van de hoofdregeling. De beschrijving en afbeelding zijn hierop aangepast.</w:t>
            </w:r>
          </w:p>
          <w:p w14:paraId="07730F26" w14:textId="42212200" w:rsidR="00D757DD" w:rsidRDefault="00D757DD" w:rsidP="002F1698">
            <w:pPr>
              <w:pStyle w:val="Opsommingtekens1"/>
            </w:pPr>
            <w:r>
              <w:t xml:space="preserve">Toegevoegd is een kader Toekomstige functionaliteit waarin wordt aangegeven dat het toekomstbeeld is dat </w:t>
            </w:r>
            <w:r w:rsidRPr="008B0550">
              <w:t>al bij de aanlevering van het voorbereidingsbesluit</w:t>
            </w:r>
            <w:r>
              <w:t xml:space="preserve"> ook de </w:t>
            </w:r>
            <w:r w:rsidRPr="002B37FE">
              <w:t>consolidatie-informatie</w:t>
            </w:r>
            <w:r>
              <w:t xml:space="preserve"> voor het vervallen van het tijdelijk regelingdeel en het beëindigen van de bijbehorende OW-objecten na een jaar en zes maanden kan worden aangeleverd</w:t>
            </w:r>
          </w:p>
          <w:p w14:paraId="6418E863" w14:textId="77777777" w:rsidR="00D757DD" w:rsidRDefault="00D757DD" w:rsidP="002F1698">
            <w:pPr>
              <w:pStyle w:val="Opsommingtekens1"/>
            </w:pPr>
            <w:r>
              <w:t xml:space="preserve">Het </w:t>
            </w:r>
            <w:r w:rsidRPr="001D1D9A">
              <w:t>kader Toekomstige functionaliteit</w:t>
            </w:r>
            <w:r>
              <w:t xml:space="preserve"> over het mogelijk in de LVBB moeten treffen van een voorziening voor het aanleveren van consolidatie-informatie door een ander bevoegd gezag dan het bevoegd gezag dat de regeling heeft aangeleverd, is vervallen. Dit kan namelijk al, de voorziening is niet nodig</w:t>
            </w:r>
          </w:p>
        </w:tc>
      </w:tr>
      <w:tr w:rsidR="00D757DD" w14:paraId="3DD0087C" w14:textId="77777777" w:rsidTr="002F1698">
        <w:tc>
          <w:tcPr>
            <w:tcW w:w="566" w:type="pct"/>
          </w:tcPr>
          <w:p w14:paraId="27DE73E6" w14:textId="77777777" w:rsidR="00D757DD" w:rsidRPr="008312AE" w:rsidRDefault="00D757DD" w:rsidP="002F1698">
            <w:r w:rsidRPr="0011367F">
              <w:t>2.0.0-rc</w:t>
            </w:r>
          </w:p>
        </w:tc>
        <w:tc>
          <w:tcPr>
            <w:tcW w:w="766" w:type="pct"/>
          </w:tcPr>
          <w:p w14:paraId="1C11109B" w14:textId="77777777" w:rsidR="00D757DD" w:rsidRPr="008312AE" w:rsidRDefault="00D757DD" w:rsidP="002F1698">
            <w:r w:rsidRPr="0011367F">
              <w:t>2021-06-15</w:t>
            </w:r>
          </w:p>
        </w:tc>
        <w:tc>
          <w:tcPr>
            <w:tcW w:w="3668" w:type="pct"/>
          </w:tcPr>
          <w:p w14:paraId="55B6B9D0" w14:textId="15134ABD" w:rsidR="00D757DD" w:rsidRDefault="00D757DD" w:rsidP="002F1698">
            <w:r>
              <w:t xml:space="preserve">Paragraaf </w:t>
            </w:r>
            <w:r w:rsidRPr="00305F68">
              <w:rPr>
                <w:rStyle w:val="Verwijzing"/>
              </w:rPr>
              <w:fldChar w:fldCharType="begin"/>
            </w:r>
            <w:r w:rsidRPr="00305F68">
              <w:rPr>
                <w:rStyle w:val="Verwijzing"/>
              </w:rPr>
              <w:instrText xml:space="preserve"> REF _Ref_1bff7f1090ef3c3474c05442545dd73a_1 \n \h </w:instrText>
            </w:r>
            <w:r w:rsidRPr="00305F68">
              <w:rPr>
                <w:rStyle w:val="Verwijzing"/>
              </w:rPr>
            </w:r>
            <w:r w:rsidRPr="00305F68">
              <w:rPr>
                <w:rStyle w:val="Verwijzing"/>
              </w:rPr>
              <w:fldChar w:fldCharType="separate"/>
            </w:r>
            <w:r w:rsidR="006C26A9">
              <w:rPr>
                <w:rStyle w:val="Verwijzing"/>
              </w:rPr>
              <w:t>2.5</w:t>
            </w:r>
            <w:r w:rsidRPr="00305F68">
              <w:rPr>
                <w:rStyle w:val="Verwijzing"/>
              </w:rPr>
              <w:fldChar w:fldCharType="end"/>
            </w:r>
            <w:r>
              <w:t xml:space="preserve"> Muteren van voorbeschermingsregels in het tijdelijk regelingdeel</w:t>
            </w:r>
          </w:p>
          <w:p w14:paraId="5E03408B" w14:textId="77777777" w:rsidR="00D757DD" w:rsidRDefault="00D757DD" w:rsidP="002F1698">
            <w:pPr>
              <w:pStyle w:val="Opsommingtekens1"/>
            </w:pPr>
            <w:r>
              <w:t>Paragraaf toegevoegd</w:t>
            </w:r>
          </w:p>
        </w:tc>
      </w:tr>
      <w:tr w:rsidR="00D757DD" w14:paraId="2E4CCCE7" w14:textId="77777777" w:rsidTr="002F1698">
        <w:tc>
          <w:tcPr>
            <w:tcW w:w="566" w:type="pct"/>
          </w:tcPr>
          <w:p w14:paraId="70E25DC7" w14:textId="77777777" w:rsidR="00D757DD" w:rsidRPr="003F1F6F" w:rsidRDefault="00D757DD" w:rsidP="002F1698">
            <w:r>
              <w:t>2.0.0-rc</w:t>
            </w:r>
          </w:p>
        </w:tc>
        <w:tc>
          <w:tcPr>
            <w:tcW w:w="766" w:type="pct"/>
          </w:tcPr>
          <w:p w14:paraId="3734883D" w14:textId="77777777" w:rsidR="00D757DD" w:rsidRDefault="00D757DD" w:rsidP="002F1698">
            <w:r w:rsidRPr="000F7A51">
              <w:t>2021-06-15</w:t>
            </w:r>
          </w:p>
        </w:tc>
        <w:tc>
          <w:tcPr>
            <w:tcW w:w="3668" w:type="pct"/>
          </w:tcPr>
          <w:p w14:paraId="755B6A31" w14:textId="13280FE9" w:rsidR="00D757DD" w:rsidRDefault="00D757DD" w:rsidP="002F1698">
            <w:r>
              <w:t xml:space="preserve">Paragraaf </w:t>
            </w:r>
            <w:r w:rsidRPr="00305F68">
              <w:rPr>
                <w:rStyle w:val="Verwijzing"/>
              </w:rPr>
              <w:fldChar w:fldCharType="begin"/>
            </w:r>
            <w:r w:rsidRPr="00305F68">
              <w:rPr>
                <w:rStyle w:val="Verwijzing"/>
              </w:rPr>
              <w:instrText xml:space="preserve"> REF _Ref_fec9392c6072333803569b0d515f5498_1 \n \h </w:instrText>
            </w:r>
            <w:r w:rsidRPr="00305F68">
              <w:rPr>
                <w:rStyle w:val="Verwijzing"/>
              </w:rPr>
            </w:r>
            <w:r w:rsidRPr="00305F68">
              <w:rPr>
                <w:rStyle w:val="Verwijzing"/>
              </w:rPr>
              <w:fldChar w:fldCharType="separate"/>
            </w:r>
            <w:r w:rsidR="006C26A9">
              <w:rPr>
                <w:rStyle w:val="Verwijzing"/>
              </w:rPr>
              <w:t>3.5</w:t>
            </w:r>
            <w:r w:rsidRPr="00305F68">
              <w:rPr>
                <w:rStyle w:val="Verwijzing"/>
              </w:rPr>
              <w:fldChar w:fldCharType="end"/>
            </w:r>
            <w:r>
              <w:t xml:space="preserve"> Waardelijsten</w:t>
            </w:r>
          </w:p>
          <w:p w14:paraId="4F05D86E" w14:textId="77777777" w:rsidR="00D757DD" w:rsidRDefault="00D757DD" w:rsidP="002F1698">
            <w:pPr>
              <w:pStyle w:val="Opsommingtekens1"/>
            </w:pPr>
            <w:r>
              <w:t>Toegevoegd dat de waardelijsten zijn vastgelegd in de Stelselcatalogus</w:t>
            </w:r>
          </w:p>
        </w:tc>
      </w:tr>
      <w:tr w:rsidR="00D757DD" w14:paraId="10833726" w14:textId="77777777" w:rsidTr="002F1698">
        <w:tc>
          <w:tcPr>
            <w:tcW w:w="566" w:type="pct"/>
          </w:tcPr>
          <w:p w14:paraId="535D84B2" w14:textId="77777777" w:rsidR="00D757DD" w:rsidRPr="003F1F6F" w:rsidRDefault="00D757DD" w:rsidP="002F1698">
            <w:r>
              <w:t>2.0.0-rc</w:t>
            </w:r>
          </w:p>
        </w:tc>
        <w:tc>
          <w:tcPr>
            <w:tcW w:w="766" w:type="pct"/>
          </w:tcPr>
          <w:p w14:paraId="45B88525" w14:textId="77777777" w:rsidR="00D757DD" w:rsidRDefault="00D757DD" w:rsidP="002F1698">
            <w:r w:rsidRPr="000F7A51">
              <w:t>2021-06-15</w:t>
            </w:r>
          </w:p>
        </w:tc>
        <w:tc>
          <w:tcPr>
            <w:tcW w:w="3668" w:type="pct"/>
          </w:tcPr>
          <w:p w14:paraId="52D8A62C" w14:textId="5D722BC0" w:rsidR="00D757DD" w:rsidRDefault="00D757DD" w:rsidP="002F1698">
            <w:r>
              <w:t xml:space="preserve">Paragraaf </w:t>
            </w:r>
            <w:r w:rsidRPr="00305F68">
              <w:rPr>
                <w:rStyle w:val="Verwijzing"/>
              </w:rPr>
              <w:fldChar w:fldCharType="begin"/>
            </w:r>
            <w:r w:rsidRPr="00305F68">
              <w:rPr>
                <w:rStyle w:val="Verwijzing"/>
              </w:rPr>
              <w:instrText xml:space="preserve"> REF _Ref_23a9388d94ba8ad6ccba32727788bf15_1 \n \h </w:instrText>
            </w:r>
            <w:r w:rsidRPr="00305F68">
              <w:rPr>
                <w:rStyle w:val="Verwijzing"/>
              </w:rPr>
            </w:r>
            <w:r w:rsidRPr="00305F68">
              <w:rPr>
                <w:rStyle w:val="Verwijzing"/>
              </w:rPr>
              <w:fldChar w:fldCharType="separate"/>
            </w:r>
            <w:r w:rsidR="006C26A9">
              <w:rPr>
                <w:rStyle w:val="Verwijzing"/>
              </w:rPr>
              <w:t>3.6</w:t>
            </w:r>
            <w:r w:rsidRPr="00305F68">
              <w:rPr>
                <w:rStyle w:val="Verwijzing"/>
              </w:rPr>
              <w:fldChar w:fldCharType="end"/>
            </w:r>
            <w:r>
              <w:t xml:space="preserve"> Presentatiemodel</w:t>
            </w:r>
          </w:p>
          <w:p w14:paraId="5C6BB5A2" w14:textId="77777777" w:rsidR="00D757DD" w:rsidRDefault="00D757DD" w:rsidP="002F1698">
            <w:pPr>
              <w:pStyle w:val="Opsommingtekens1"/>
            </w:pPr>
            <w:r>
              <w:t>V</w:t>
            </w:r>
            <w:r w:rsidRPr="00515EAA">
              <w:t xml:space="preserve">erwijderd </w:t>
            </w:r>
            <w:r>
              <w:t xml:space="preserve">beschrijving attribuut </w:t>
            </w:r>
            <w:r w:rsidRPr="00FC76F2">
              <w:rPr>
                <w:i/>
                <w:iCs/>
              </w:rPr>
              <w:t>specifiekeSymbolisatie</w:t>
            </w:r>
          </w:p>
          <w:p w14:paraId="2B23E4EA" w14:textId="77777777" w:rsidR="00D757DD" w:rsidRDefault="00D757DD" w:rsidP="002F1698">
            <w:pPr>
              <w:pStyle w:val="Opsommingtekens1"/>
            </w:pPr>
            <w:r>
              <w:t>Verwijderd beschrijving dat Presentatiemodel vastlegt hoe wijzigingen in wijzigingsbesluit worden gepresenteerd</w:t>
            </w:r>
          </w:p>
          <w:p w14:paraId="1B11AF6A" w14:textId="77777777" w:rsidR="00D757DD" w:rsidRDefault="00D757DD" w:rsidP="002F1698">
            <w:pPr>
              <w:pStyle w:val="Opsommingtekens1"/>
            </w:pPr>
            <w:r>
              <w:t>Verwerkt dat de symboolcodes voor de standaardweergave niet langer in een afzonderlijke symbolisatietabel staan, maar zijn opgenomen in de IMOW-waardelijsten</w:t>
            </w:r>
          </w:p>
        </w:tc>
      </w:tr>
      <w:tr w:rsidR="00D757DD" w14:paraId="43A95B9E" w14:textId="77777777" w:rsidTr="002F1698">
        <w:tc>
          <w:tcPr>
            <w:tcW w:w="566" w:type="pct"/>
          </w:tcPr>
          <w:p w14:paraId="14E764C7" w14:textId="77777777" w:rsidR="00D757DD" w:rsidRPr="003F1F6F" w:rsidRDefault="00D757DD" w:rsidP="002F1698">
            <w:r>
              <w:t>2.0.0-rc</w:t>
            </w:r>
          </w:p>
        </w:tc>
        <w:tc>
          <w:tcPr>
            <w:tcW w:w="766" w:type="pct"/>
          </w:tcPr>
          <w:p w14:paraId="0C11F412" w14:textId="77777777" w:rsidR="00D757DD" w:rsidRDefault="00D757DD" w:rsidP="002F1698">
            <w:r w:rsidRPr="000F7A51">
              <w:t>2021-06-15</w:t>
            </w:r>
          </w:p>
        </w:tc>
        <w:tc>
          <w:tcPr>
            <w:tcW w:w="3668" w:type="pct"/>
          </w:tcPr>
          <w:p w14:paraId="27CD1ED9" w14:textId="2FDF7C81" w:rsidR="00D757DD" w:rsidRDefault="00D757DD" w:rsidP="002F1698">
            <w:r>
              <w:t xml:space="preserve">Hoofdstuk </w:t>
            </w:r>
            <w:r w:rsidRPr="00305F68">
              <w:rPr>
                <w:rStyle w:val="Verwijzing"/>
              </w:rPr>
              <w:fldChar w:fldCharType="begin"/>
            </w:r>
            <w:r w:rsidRPr="00305F68">
              <w:rPr>
                <w:rStyle w:val="Verwijzing"/>
              </w:rPr>
              <w:instrText xml:space="preserve"> REF _Ref_f9cef8ba70a4f0d5db55afa0b90616d8_2 \n \h </w:instrText>
            </w:r>
            <w:r w:rsidRPr="00305F68">
              <w:rPr>
                <w:rStyle w:val="Verwijzing"/>
              </w:rPr>
            </w:r>
            <w:r w:rsidRPr="00305F68">
              <w:rPr>
                <w:rStyle w:val="Verwijzing"/>
              </w:rPr>
              <w:fldChar w:fldCharType="separate"/>
            </w:r>
            <w:r w:rsidR="006C26A9">
              <w:rPr>
                <w:rStyle w:val="Verwijzing"/>
              </w:rPr>
              <w:t>4</w:t>
            </w:r>
            <w:r w:rsidRPr="00305F68">
              <w:rPr>
                <w:rStyle w:val="Verwijzing"/>
              </w:rPr>
              <w:fldChar w:fldCharType="end"/>
            </w:r>
            <w:r>
              <w:t xml:space="preserve"> </w:t>
            </w:r>
            <w:r w:rsidRPr="00B97839">
              <w:t xml:space="preserve">De vormgeving van Besluit en Regeling in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0325292D" w14:textId="77777777" w:rsidR="00D757DD" w:rsidRDefault="00D757DD" w:rsidP="002F1698">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D757DD" w14:paraId="0166127B" w14:textId="77777777" w:rsidTr="002F1698">
        <w:tc>
          <w:tcPr>
            <w:tcW w:w="566" w:type="pct"/>
          </w:tcPr>
          <w:p w14:paraId="532CA60C" w14:textId="77777777" w:rsidR="00D757DD" w:rsidRPr="003F1F6F" w:rsidRDefault="00D757DD" w:rsidP="002F1698">
            <w:r>
              <w:t>2.0.0-rc</w:t>
            </w:r>
          </w:p>
        </w:tc>
        <w:tc>
          <w:tcPr>
            <w:tcW w:w="766" w:type="pct"/>
          </w:tcPr>
          <w:p w14:paraId="72EB0F8B" w14:textId="77777777" w:rsidR="00D757DD" w:rsidRDefault="00D757DD" w:rsidP="002F1698">
            <w:r w:rsidRPr="000F7A51">
              <w:t>2021-06-15</w:t>
            </w:r>
          </w:p>
        </w:tc>
        <w:tc>
          <w:tcPr>
            <w:tcW w:w="3668" w:type="pct"/>
          </w:tcPr>
          <w:p w14:paraId="3EC04AFF" w14:textId="5535429F" w:rsidR="00D757DD" w:rsidRDefault="00D757DD" w:rsidP="002F1698">
            <w:r>
              <w:t xml:space="preserve">Hoofdstuk </w:t>
            </w:r>
            <w:r w:rsidRPr="00305F68">
              <w:rPr>
                <w:rStyle w:val="Verwijzing"/>
              </w:rPr>
              <w:fldChar w:fldCharType="begin"/>
            </w:r>
            <w:r w:rsidRPr="00305F68">
              <w:rPr>
                <w:rStyle w:val="Verwijzing"/>
              </w:rPr>
              <w:instrText xml:space="preserve"> REF _Ref_78342923d4970b654543d726a31456da_1 \n \h </w:instrText>
            </w:r>
            <w:r w:rsidRPr="00305F68">
              <w:rPr>
                <w:rStyle w:val="Verwijzing"/>
              </w:rPr>
            </w:r>
            <w:r w:rsidRPr="00305F68">
              <w:rPr>
                <w:rStyle w:val="Verwijzing"/>
              </w:rPr>
              <w:fldChar w:fldCharType="separate"/>
            </w:r>
            <w:r w:rsidR="006C26A9">
              <w:rPr>
                <w:rStyle w:val="Verwijzing"/>
              </w:rPr>
              <w:t>5</w:t>
            </w:r>
            <w:r w:rsidRPr="00305F68">
              <w:rPr>
                <w:rStyle w:val="Verwijzing"/>
              </w:rPr>
              <w:fldChar w:fldCharType="end"/>
            </w:r>
            <w:r>
              <w:t xml:space="preserve"> </w:t>
            </w:r>
            <w:r w:rsidRPr="00B97839">
              <w:t>Toepassing van de STOP-tekststructuren op omgevingsdocumenten</w:t>
            </w:r>
          </w:p>
          <w:p w14:paraId="7209EA15" w14:textId="77777777" w:rsidR="00D757DD" w:rsidRDefault="00D757DD" w:rsidP="002F1698">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D757DD" w14:paraId="4CED0A22" w14:textId="77777777" w:rsidTr="002F1698">
        <w:tc>
          <w:tcPr>
            <w:tcW w:w="566" w:type="pct"/>
          </w:tcPr>
          <w:p w14:paraId="43DFAD0F" w14:textId="77777777" w:rsidR="00D757DD" w:rsidRPr="003F1F6F" w:rsidRDefault="00D757DD" w:rsidP="002F1698">
            <w:r>
              <w:lastRenderedPageBreak/>
              <w:t>2.0.0-rc</w:t>
            </w:r>
          </w:p>
        </w:tc>
        <w:tc>
          <w:tcPr>
            <w:tcW w:w="766" w:type="pct"/>
          </w:tcPr>
          <w:p w14:paraId="76FEF103" w14:textId="77777777" w:rsidR="00D757DD" w:rsidRDefault="00D757DD" w:rsidP="002F1698">
            <w:r w:rsidRPr="000F7A51">
              <w:t>2021-06-15</w:t>
            </w:r>
          </w:p>
        </w:tc>
        <w:tc>
          <w:tcPr>
            <w:tcW w:w="3668" w:type="pct"/>
          </w:tcPr>
          <w:p w14:paraId="2D710038" w14:textId="632D8865" w:rsidR="00D757DD" w:rsidRDefault="00D757DD" w:rsidP="002F1698">
            <w:r>
              <w:t xml:space="preserve">Paragraaf </w:t>
            </w:r>
            <w:r w:rsidRPr="00305F68">
              <w:rPr>
                <w:rStyle w:val="Verwijzing"/>
              </w:rPr>
              <w:fldChar w:fldCharType="begin"/>
            </w:r>
            <w:r w:rsidRPr="00305F68">
              <w:rPr>
                <w:rStyle w:val="Verwijzing"/>
              </w:rPr>
              <w:instrText xml:space="preserve"> REF _Ref_dff86ace2e616ac1d11c832cda0972c8_2 \n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t xml:space="preserve"> Specificatie van de Artikelstructuur</w:t>
            </w:r>
          </w:p>
          <w:p w14:paraId="565682ED" w14:textId="10F978CE" w:rsidR="006C26A9" w:rsidRDefault="00D757DD" w:rsidP="002F1698">
            <w:pPr>
              <w:pStyle w:val="Opsommingtekens1"/>
            </w:pPr>
            <w:r>
              <w:t xml:space="preserve">Paragraaf </w:t>
            </w:r>
            <w:r w:rsidRPr="00305F68">
              <w:rPr>
                <w:rStyle w:val="Verwijzing"/>
              </w:rPr>
              <w:fldChar w:fldCharType="begin"/>
            </w:r>
            <w:r w:rsidRPr="00305F68">
              <w:rPr>
                <w:rStyle w:val="Verwijzing"/>
              </w:rPr>
              <w:instrText xml:space="preserve"> REF _Ref_9f9e84db4715e18bf9c9e4dc8c93156c_1 \n \h </w:instrText>
            </w:r>
            <w:r w:rsidRPr="00305F68">
              <w:rPr>
                <w:rStyle w:val="Verwijzing"/>
              </w:rPr>
            </w:r>
            <w:r w:rsidRPr="00305F68">
              <w:rPr>
                <w:rStyle w:val="Verwijzing"/>
              </w:rPr>
              <w:fldChar w:fldCharType="separate"/>
            </w:r>
            <w:r w:rsidR="006C26A9">
              <w:rPr>
                <w:rStyle w:val="Verwijzing"/>
              </w:rPr>
              <w:t>5.2.1</w:t>
            </w:r>
            <w:r w:rsidRPr="00305F68">
              <w:rPr>
                <w:rStyle w:val="Verwijzing"/>
              </w:rPr>
              <w:fldChar w:fldCharType="end"/>
            </w:r>
            <w:r>
              <w:t xml:space="preserve"> Gebruik van tekstelementen en hun volgorde in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31797C9D" w14:textId="4FE9B010" w:rsidR="00D757DD" w:rsidRDefault="00D757DD" w:rsidP="002F1698">
            <w:pPr>
              <w:pStyle w:val="Opsommingtekens2"/>
            </w:pPr>
            <w:r>
              <w:t>Toegevoegd bepaling dat een tekstelement slechts één lagerliggend type tekstelement mag bevatten</w:t>
            </w:r>
          </w:p>
          <w:p w14:paraId="1CAE58A5" w14:textId="77777777" w:rsidR="00D757DD" w:rsidRDefault="00D757DD" w:rsidP="002F1698">
            <w:pPr>
              <w:pStyle w:val="Opsommingtekens2"/>
            </w:pPr>
            <w:r>
              <w:t>Toegevoegd bepaling over element Gereserveerd</w:t>
            </w:r>
          </w:p>
          <w:p w14:paraId="678B81F6" w14:textId="77777777" w:rsidR="00D757DD" w:rsidRDefault="00D757DD" w:rsidP="002F1698">
            <w:pPr>
              <w:pStyle w:val="Opsommingtekens2"/>
            </w:pPr>
            <w:r>
              <w:t>Toegevoegd bepaling over element Vervallen</w:t>
            </w:r>
          </w:p>
          <w:p w14:paraId="6E05BA44" w14:textId="77777777" w:rsidR="00D757DD" w:rsidRDefault="00D757DD" w:rsidP="002F1698">
            <w:pPr>
              <w:pStyle w:val="Opsommingtekens2"/>
            </w:pPr>
            <w:r>
              <w:t>Toegevoegd dat element Redactioneel niet is toegestaan</w:t>
            </w:r>
          </w:p>
          <w:p w14:paraId="6CC7C53A" w14:textId="77777777" w:rsidR="00D757DD" w:rsidRDefault="00D757DD" w:rsidP="002F1698">
            <w:pPr>
              <w:pStyle w:val="Opsommingtekens2"/>
            </w:pPr>
            <w:r>
              <w:t>Geschrapt element Gereserveerd bij Lid (WELT-152)</w:t>
            </w:r>
          </w:p>
          <w:p w14:paraId="46E62C18" w14:textId="77777777" w:rsidR="00D757DD" w:rsidRDefault="00D757DD" w:rsidP="002F1698">
            <w:pPr>
              <w:pStyle w:val="Opsommingtekens2"/>
            </w:pPr>
            <w:r>
              <w:t>Toegevoegd toelichting op element Begrippenlijst</w:t>
            </w:r>
          </w:p>
          <w:p w14:paraId="07366F76" w14:textId="77777777" w:rsidR="00D757DD" w:rsidRDefault="00D757DD" w:rsidP="002F1698">
            <w:pPr>
              <w:pStyle w:val="Opsommingtekens2"/>
            </w:pPr>
            <w:r>
              <w:t>In de tabel in de kolom ‘Mag bevatten’ het element Vervallen toegevoegd waar relevant</w:t>
            </w:r>
          </w:p>
          <w:p w14:paraId="4E5EB412" w14:textId="77777777" w:rsidR="00D757DD" w:rsidRDefault="00D757DD" w:rsidP="002F1698">
            <w:pPr>
              <w:pStyle w:val="Opsommingtekens2"/>
            </w:pPr>
            <w:r>
              <w:t>In de tabel in de kolom ‘Mag bevatten’ het element Gereserveerd verwijderd bij Lid (WELT-152)</w:t>
            </w:r>
          </w:p>
          <w:p w14:paraId="222EE4D7" w14:textId="77777777" w:rsidR="00D757DD" w:rsidRDefault="00D757DD" w:rsidP="002F1698">
            <w:pPr>
              <w:pStyle w:val="Opsommingtekens2"/>
            </w:pPr>
            <w:r>
              <w:t>In de tabel bij Lid en beide Inhoud-rijen in de kolom ‘Mag niet bevatten’ de elementen Gereserveerd en Vervallen toegevoegd</w:t>
            </w:r>
          </w:p>
          <w:p w14:paraId="7C0DDED3" w14:textId="77777777" w:rsidR="00D757DD" w:rsidRDefault="00D757DD" w:rsidP="002F1698">
            <w:pPr>
              <w:pStyle w:val="Opsommingtekens2"/>
            </w:pPr>
            <w:r>
              <w:t>In de tabel in de kolom ‘Type tekstelement’ verduidelijkt dat beide laatste rijen over Inhoud-elementen gaan en uitgeschreven welke elementen dat kunnen zijn</w:t>
            </w:r>
          </w:p>
          <w:p w14:paraId="3B2A32DF" w14:textId="34CBC6A7" w:rsidR="00D757DD" w:rsidRDefault="00D757DD" w:rsidP="002F1698">
            <w:pPr>
              <w:pStyle w:val="Opsommingtekens1"/>
            </w:pPr>
            <w:r>
              <w:t xml:space="preserve">Paragraaf </w:t>
            </w:r>
            <w:r w:rsidRPr="00305F68">
              <w:rPr>
                <w:rStyle w:val="Verwijzing"/>
              </w:rPr>
              <w:fldChar w:fldCharType="begin"/>
            </w:r>
            <w:r w:rsidRPr="00305F68">
              <w:rPr>
                <w:rStyle w:val="Verwijzing"/>
              </w:rPr>
              <w:instrText xml:space="preserve"> REF _Ref_d49417b8ed22e9b568248d139f8fb0a3_1 \n \h </w:instrText>
            </w:r>
            <w:r w:rsidRPr="00305F68">
              <w:rPr>
                <w:rStyle w:val="Verwijzing"/>
              </w:rPr>
            </w:r>
            <w:r w:rsidRPr="00305F68">
              <w:rPr>
                <w:rStyle w:val="Verwijzing"/>
              </w:rPr>
              <w:fldChar w:fldCharType="separate"/>
            </w:r>
            <w:r w:rsidR="006C26A9">
              <w:rPr>
                <w:rStyle w:val="Verwijzing"/>
              </w:rPr>
              <w:t>5.2.2</w:t>
            </w:r>
            <w:r w:rsidRPr="00305F68">
              <w:rPr>
                <w:rStyle w:val="Verwijzing"/>
              </w:rPr>
              <w:fldChar w:fldCharType="end"/>
            </w:r>
            <w:r>
              <w:t xml:space="preserve"> Gebruik van Koppen en Lijsten in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5CEE7658" w14:textId="77777777" w:rsidR="00D757DD" w:rsidRDefault="00D757DD" w:rsidP="002F1698">
            <w:pPr>
              <w:pStyle w:val="Opsommingtekens2"/>
            </w:pPr>
            <w:r>
              <w:t>Scherper onderscheid gemaakt tussen Norm en Toelichting, daarvoor tekst over opmaak verplaatst naar Toelichting</w:t>
            </w:r>
          </w:p>
          <w:p w14:paraId="433EE5EF" w14:textId="77777777" w:rsidR="00D757DD" w:rsidRDefault="00D757DD" w:rsidP="002F1698">
            <w:pPr>
              <w:pStyle w:val="Opsommingtekens2"/>
            </w:pPr>
            <w:r>
              <w:t>Bepaling dat Lid optioneel een Opschrift kan hebben gewijzigd in de bepaling dat Lid geen Opschrift heeft</w:t>
            </w:r>
          </w:p>
          <w:p w14:paraId="5F07E51A" w14:textId="77777777" w:rsidR="00D757DD" w:rsidRDefault="00D757DD" w:rsidP="002F1698">
            <w:pPr>
              <w:pStyle w:val="Opsommingtekens2"/>
            </w:pPr>
            <w:r>
              <w:t>In de toelichting de tekst over en afbeeldingen van Lid met Opschrift verwijderd</w:t>
            </w:r>
          </w:p>
        </w:tc>
      </w:tr>
      <w:tr w:rsidR="00D757DD" w14:paraId="4872C512" w14:textId="77777777" w:rsidTr="002F1698">
        <w:tc>
          <w:tcPr>
            <w:tcW w:w="566" w:type="pct"/>
          </w:tcPr>
          <w:p w14:paraId="3CAAA593" w14:textId="77777777" w:rsidR="00D757DD" w:rsidRDefault="00D757DD" w:rsidP="002F1698">
            <w:r>
              <w:t>2.0.0-rc</w:t>
            </w:r>
          </w:p>
        </w:tc>
        <w:tc>
          <w:tcPr>
            <w:tcW w:w="766" w:type="pct"/>
          </w:tcPr>
          <w:p w14:paraId="799ECF77" w14:textId="77777777" w:rsidR="00D757DD" w:rsidRDefault="00D757DD" w:rsidP="002F1698">
            <w:r w:rsidRPr="000F7A51">
              <w:t>2021-06-15</w:t>
            </w:r>
          </w:p>
        </w:tc>
        <w:tc>
          <w:tcPr>
            <w:tcW w:w="3668" w:type="pct"/>
          </w:tcPr>
          <w:p w14:paraId="5C8A0AFB" w14:textId="32A32D30" w:rsidR="00D757DD" w:rsidRDefault="00D757DD" w:rsidP="002F1698">
            <w:pPr>
              <w:pStyle w:val="Opsommingtekens1"/>
            </w:pPr>
            <w:r>
              <w:t xml:space="preserve">Paragraaf </w:t>
            </w:r>
            <w:r w:rsidRPr="00305F68">
              <w:rPr>
                <w:rStyle w:val="Verwijzing"/>
              </w:rPr>
              <w:fldChar w:fldCharType="begin"/>
            </w:r>
            <w:r w:rsidRPr="00305F68">
              <w:rPr>
                <w:rStyle w:val="Verwijzing"/>
              </w:rPr>
              <w:instrText xml:space="preserve"> REF _Ref_efc61e9154b1741d44720031b7054a94_1 \n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 xml:space="preserve"> Specificatie van de Vrijetekststructuur</w:t>
            </w:r>
          </w:p>
          <w:p w14:paraId="36D417AD" w14:textId="77777777" w:rsidR="00D757DD" w:rsidRDefault="00D757DD" w:rsidP="002F1698">
            <w:pPr>
              <w:pStyle w:val="Opsommingtekens2"/>
            </w:pPr>
            <w:r>
              <w:t>Norm en toelichting aangepast op gewijzigd inzicht over positie van het element Divisietekst in de modellen: geen structuurelement maar inhoudelijke bouwsteen</w:t>
            </w:r>
          </w:p>
          <w:p w14:paraId="019D0F2F" w14:textId="77777777" w:rsidR="00D757DD" w:rsidRDefault="00D757DD" w:rsidP="002F1698">
            <w:pPr>
              <w:pStyle w:val="Opsommingtekens2"/>
            </w:pPr>
            <w:r>
              <w:t>Bepaling dat de Kop van Divisietekst in een aantal gevallen verplicht is gewijzigd in altijd optioneel</w:t>
            </w:r>
          </w:p>
          <w:p w14:paraId="015C2E8F" w14:textId="77777777" w:rsidR="00D757DD" w:rsidRDefault="00D757DD" w:rsidP="002F1698">
            <w:pPr>
              <w:pStyle w:val="Opsommingtekens2"/>
            </w:pPr>
            <w:r>
              <w:t>Toelichting volledig herschreven en afbeeldingen toegevoegd</w:t>
            </w:r>
          </w:p>
        </w:tc>
      </w:tr>
      <w:tr w:rsidR="00D757DD" w14:paraId="49F2EFB8" w14:textId="77777777" w:rsidTr="002F1698">
        <w:tc>
          <w:tcPr>
            <w:tcW w:w="566" w:type="pct"/>
          </w:tcPr>
          <w:p w14:paraId="75FF0D73" w14:textId="77777777" w:rsidR="00D757DD" w:rsidRDefault="00D757DD" w:rsidP="002F1698">
            <w:r>
              <w:t>2.0.0-rc</w:t>
            </w:r>
          </w:p>
        </w:tc>
        <w:tc>
          <w:tcPr>
            <w:tcW w:w="766" w:type="pct"/>
          </w:tcPr>
          <w:p w14:paraId="54B3F86D" w14:textId="77777777" w:rsidR="00D757DD" w:rsidRDefault="00D757DD" w:rsidP="002F1698">
            <w:r w:rsidRPr="000F7A51">
              <w:t>2021-06-15</w:t>
            </w:r>
          </w:p>
        </w:tc>
        <w:tc>
          <w:tcPr>
            <w:tcW w:w="3668" w:type="pct"/>
          </w:tcPr>
          <w:p w14:paraId="174E4CFC" w14:textId="390261D6" w:rsidR="00D757DD" w:rsidRDefault="00D757DD" w:rsidP="002F1698">
            <w:r>
              <w:t xml:space="preserve">Paragraaf </w:t>
            </w:r>
            <w:r w:rsidRPr="00305F68">
              <w:rPr>
                <w:rStyle w:val="Verwijzing"/>
              </w:rPr>
              <w:fldChar w:fldCharType="begin"/>
            </w:r>
            <w:r w:rsidRPr="00305F68">
              <w:rPr>
                <w:rStyle w:val="Verwijzing"/>
              </w:rPr>
              <w:instrText xml:space="preserve"> REF _Ref_d45658d907a1c14a5b45bac96779eb93_1 \n \h </w:instrText>
            </w:r>
            <w:r w:rsidRPr="00305F68">
              <w:rPr>
                <w:rStyle w:val="Verwijzing"/>
              </w:rPr>
            </w:r>
            <w:r w:rsidRPr="00305F68">
              <w:rPr>
                <w:rStyle w:val="Verwijzing"/>
              </w:rPr>
              <w:fldChar w:fldCharType="separate"/>
            </w:r>
            <w:r w:rsidR="006C26A9">
              <w:rPr>
                <w:rStyle w:val="Verwijzing"/>
              </w:rPr>
              <w:t>6.2</w:t>
            </w:r>
            <w:r w:rsidRPr="00305F68">
              <w:rPr>
                <w:rStyle w:val="Verwijzing"/>
              </w:rPr>
              <w:fldChar w:fldCharType="end"/>
            </w:r>
            <w:r>
              <w:t xml:space="preserve"> Objecttype Regelingsgebied</w:t>
            </w:r>
          </w:p>
          <w:p w14:paraId="31EC1BCA" w14:textId="77777777" w:rsidR="00D757DD" w:rsidRDefault="00D757DD" w:rsidP="002F1698">
            <w:pPr>
              <w:pStyle w:val="Opsommingtekens1"/>
            </w:pPr>
            <w:r>
              <w:t>Toegevoegd dat Regelingsgebied hoort bij de Regeling en niet wordt gekoppeld aan een Juridische regel of Tekstdeel</w:t>
            </w:r>
          </w:p>
        </w:tc>
      </w:tr>
      <w:tr w:rsidR="00D757DD" w14:paraId="7D209148" w14:textId="77777777" w:rsidTr="002F1698">
        <w:tc>
          <w:tcPr>
            <w:tcW w:w="566" w:type="pct"/>
          </w:tcPr>
          <w:p w14:paraId="07E34FCC" w14:textId="77777777" w:rsidR="00D757DD" w:rsidRDefault="00D757DD" w:rsidP="002F1698">
            <w:r>
              <w:lastRenderedPageBreak/>
              <w:t>2.0.0-rc</w:t>
            </w:r>
          </w:p>
        </w:tc>
        <w:tc>
          <w:tcPr>
            <w:tcW w:w="766" w:type="pct"/>
          </w:tcPr>
          <w:p w14:paraId="3678F271" w14:textId="77777777" w:rsidR="00D757DD" w:rsidRDefault="00D757DD" w:rsidP="002F1698">
            <w:r w:rsidRPr="000F7A51">
              <w:t>2021-06-15</w:t>
            </w:r>
          </w:p>
        </w:tc>
        <w:tc>
          <w:tcPr>
            <w:tcW w:w="3668" w:type="pct"/>
          </w:tcPr>
          <w:p w14:paraId="58F9AEC4" w14:textId="6F855A36" w:rsidR="00D757DD" w:rsidRDefault="00D757DD" w:rsidP="002F1698">
            <w:r>
              <w:t xml:space="preserve">Hoofdstuk </w:t>
            </w:r>
            <w:r w:rsidRPr="00305F68">
              <w:rPr>
                <w:rStyle w:val="Verwijzing"/>
              </w:rPr>
              <w:fldChar w:fldCharType="begin"/>
            </w:r>
            <w:r w:rsidRPr="00305F68">
              <w:rPr>
                <w:rStyle w:val="Verwijzing"/>
              </w:rPr>
              <w:instrText xml:space="preserve"> REF _Ref_e64f9e66c5662872df4715d1580d9901_1 \n \h </w:instrText>
            </w:r>
            <w:r w:rsidRPr="00305F68">
              <w:rPr>
                <w:rStyle w:val="Verwijzing"/>
              </w:rPr>
            </w:r>
            <w:r w:rsidRPr="00305F68">
              <w:rPr>
                <w:rStyle w:val="Verwijzing"/>
              </w:rPr>
              <w:fldChar w:fldCharType="separate"/>
            </w:r>
            <w:r w:rsidR="006C26A9">
              <w:rPr>
                <w:rStyle w:val="Verwijzing"/>
              </w:rPr>
              <w:t>7</w:t>
            </w:r>
            <w:r w:rsidRPr="00305F68">
              <w:rPr>
                <w:rStyle w:val="Verwijzing"/>
              </w:rPr>
              <w:fldChar w:fldCharType="end"/>
            </w:r>
            <w:r>
              <w:t xml:space="preserve"> Overige modelleringsaspecten van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7DB28D9C" w14:textId="77777777" w:rsidR="00D757DD" w:rsidRDefault="00D757DD" w:rsidP="002F1698">
            <w:pPr>
              <w:pStyle w:val="Opsommingtekens1"/>
            </w:pPr>
            <w:r>
              <w:t>Hoofdstuk toegevoegd</w:t>
            </w:r>
          </w:p>
          <w:p w14:paraId="45EF95E7" w14:textId="77777777" w:rsidR="00D757DD" w:rsidRDefault="00D757DD" w:rsidP="002F1698">
            <w:pPr>
              <w:pStyle w:val="Opsommingtekens1"/>
            </w:pPr>
            <w:r>
              <w:t>Naar dit hoofdstuk de voormalige paragraaf 5.5 (Standaardindeling) verplaatst</w:t>
            </w:r>
          </w:p>
          <w:p w14:paraId="13569F0E" w14:textId="32339365" w:rsidR="00D757DD" w:rsidRDefault="00D757DD" w:rsidP="002F1698">
            <w:pPr>
              <w:pStyle w:val="Opsommingtekens1"/>
            </w:pPr>
            <w:r>
              <w:t xml:space="preserve">Paragraaf </w:t>
            </w:r>
            <w:r w:rsidRPr="00305F68">
              <w:rPr>
                <w:rStyle w:val="Verwijzing"/>
              </w:rPr>
              <w:fldChar w:fldCharType="begin"/>
            </w:r>
            <w:r w:rsidRPr="00305F68">
              <w:rPr>
                <w:rStyle w:val="Verwijzing"/>
              </w:rPr>
              <w:instrText xml:space="preserve"> REF _Ref_7194687bf26b4ca09f76481dd42b68a1_1 \n \h </w:instrText>
            </w:r>
            <w:r w:rsidRPr="00305F68">
              <w:rPr>
                <w:rStyle w:val="Verwijzing"/>
              </w:rPr>
            </w:r>
            <w:r w:rsidRPr="00305F68">
              <w:rPr>
                <w:rStyle w:val="Verwijzing"/>
              </w:rPr>
              <w:fldChar w:fldCharType="separate"/>
            </w:r>
            <w:r w:rsidR="006C26A9">
              <w:rPr>
                <w:rStyle w:val="Verwijzing"/>
              </w:rPr>
              <w:t>7.2</w:t>
            </w:r>
            <w:r w:rsidRPr="00305F68">
              <w:rPr>
                <w:rStyle w:val="Verwijzing"/>
              </w:rPr>
              <w:fldChar w:fldCharType="end"/>
            </w:r>
            <w:r>
              <w:t xml:space="preserve"> Standaardindeling voorbereidingsbesluit aangepast zodat de beschrijving in overeenstemming is met het voorgeschreven model voor Besluit en Regeling zoals beschreven in paragraaf </w:t>
            </w:r>
            <w:r w:rsidRPr="00305F68">
              <w:rPr>
                <w:rStyle w:val="Verwijzing"/>
              </w:rPr>
              <w:fldChar w:fldCharType="begin"/>
            </w:r>
            <w:r w:rsidRPr="00305F68">
              <w:rPr>
                <w:rStyle w:val="Verwijzing"/>
              </w:rPr>
              <w:instrText xml:space="preserve"> REF _Ref_77194b560dc7af68f986cbf3a6f0727f_1 \n \h </w:instrText>
            </w:r>
            <w:r w:rsidRPr="00305F68">
              <w:rPr>
                <w:rStyle w:val="Verwijzing"/>
              </w:rPr>
            </w:r>
            <w:r w:rsidRPr="00305F68">
              <w:rPr>
                <w:rStyle w:val="Verwijzing"/>
              </w:rPr>
              <w:fldChar w:fldCharType="separate"/>
            </w:r>
            <w:r w:rsidR="006C26A9">
              <w:rPr>
                <w:rStyle w:val="Verwijzing"/>
              </w:rPr>
              <w:t>4.3</w:t>
            </w:r>
            <w:r w:rsidRPr="00305F68">
              <w:rPr>
                <w:rStyle w:val="Verwijzing"/>
              </w:rPr>
              <w:fldChar w:fldCharType="end"/>
            </w:r>
          </w:p>
        </w:tc>
      </w:tr>
      <w:tr w:rsidR="00D757DD" w14:paraId="464AF05E" w14:textId="77777777" w:rsidTr="002F1698">
        <w:tc>
          <w:tcPr>
            <w:tcW w:w="566" w:type="pct"/>
          </w:tcPr>
          <w:p w14:paraId="65727602" w14:textId="77777777" w:rsidR="00D757DD" w:rsidRDefault="00D757DD" w:rsidP="002F1698">
            <w:r>
              <w:t>2.0.0-rc</w:t>
            </w:r>
          </w:p>
        </w:tc>
        <w:tc>
          <w:tcPr>
            <w:tcW w:w="766" w:type="pct"/>
          </w:tcPr>
          <w:p w14:paraId="7326187E" w14:textId="77777777" w:rsidR="00D757DD" w:rsidRDefault="00D757DD" w:rsidP="002F1698">
            <w:r w:rsidRPr="000F7A51">
              <w:t>2021-06-15</w:t>
            </w:r>
          </w:p>
        </w:tc>
        <w:tc>
          <w:tcPr>
            <w:tcW w:w="3668" w:type="pct"/>
          </w:tcPr>
          <w:p w14:paraId="17869DF3" w14:textId="4471A455" w:rsidR="00D757DD" w:rsidRDefault="00D757DD" w:rsidP="002F1698">
            <w:r>
              <w:t xml:space="preserve">Paragraaf </w:t>
            </w:r>
            <w:r w:rsidRPr="00305F68">
              <w:rPr>
                <w:rStyle w:val="Verwijzing"/>
              </w:rPr>
              <w:fldChar w:fldCharType="begin"/>
            </w:r>
            <w:r w:rsidRPr="00305F68">
              <w:rPr>
                <w:rStyle w:val="Verwijzing"/>
              </w:rPr>
              <w:instrText xml:space="preserve"> REF _Ref_6947a34764496fea66884b5c0db5ac00_1 \n \h </w:instrText>
            </w:r>
            <w:r w:rsidRPr="00305F68">
              <w:rPr>
                <w:rStyle w:val="Verwijzing"/>
              </w:rPr>
            </w:r>
            <w:r w:rsidRPr="00305F68">
              <w:rPr>
                <w:rStyle w:val="Verwijzing"/>
              </w:rPr>
              <w:fldChar w:fldCharType="separate"/>
            </w:r>
            <w:r w:rsidR="006C26A9">
              <w:rPr>
                <w:rStyle w:val="Verwijzing"/>
              </w:rPr>
              <w:t>8.3</w:t>
            </w:r>
            <w:r w:rsidRPr="00305F68">
              <w:rPr>
                <w:rStyle w:val="Verwijzing"/>
              </w:rPr>
              <w:fldChar w:fldCharType="end"/>
            </w:r>
            <w:r>
              <w:t xml:space="preserve"> Kennisgeving</w:t>
            </w:r>
          </w:p>
          <w:p w14:paraId="226636A4" w14:textId="77777777" w:rsidR="00D757DD" w:rsidRDefault="00D757DD" w:rsidP="002F1698">
            <w:pPr>
              <w:pStyle w:val="Opsommingtekens1"/>
            </w:pPr>
            <w:r>
              <w:t>Beschrijving van het element Divisietekst aangepast: de Kop is nu altijd optioneel</w:t>
            </w:r>
          </w:p>
        </w:tc>
      </w:tr>
      <w:tr w:rsidR="00D757DD" w14:paraId="62BDC1D6" w14:textId="77777777" w:rsidTr="002F1698">
        <w:tc>
          <w:tcPr>
            <w:tcW w:w="566" w:type="pct"/>
          </w:tcPr>
          <w:p w14:paraId="43F4283B" w14:textId="77777777" w:rsidR="00D757DD" w:rsidRDefault="00D757DD" w:rsidP="002F1698">
            <w:r w:rsidRPr="001832B7">
              <w:t>2.0.0</w:t>
            </w:r>
          </w:p>
        </w:tc>
        <w:tc>
          <w:tcPr>
            <w:tcW w:w="766" w:type="pct"/>
          </w:tcPr>
          <w:p w14:paraId="08B8305C" w14:textId="77777777" w:rsidR="00D757DD" w:rsidRPr="000F7A51" w:rsidRDefault="00D757DD" w:rsidP="002F1698">
            <w:r w:rsidRPr="001832B7">
              <w:t>2021-06-29</w:t>
            </w:r>
          </w:p>
        </w:tc>
        <w:tc>
          <w:tcPr>
            <w:tcW w:w="3668" w:type="pct"/>
          </w:tcPr>
          <w:p w14:paraId="1D23F37E" w14:textId="3DDAB3F7" w:rsidR="00D757DD" w:rsidRDefault="00D757DD" w:rsidP="002F1698">
            <w:r>
              <w:t xml:space="preserve">Paragraaf </w:t>
            </w:r>
            <w:r w:rsidRPr="00305F68">
              <w:rPr>
                <w:rStyle w:val="Verwijzing"/>
              </w:rPr>
              <w:fldChar w:fldCharType="begin"/>
            </w:r>
            <w:r w:rsidRPr="00305F68">
              <w:rPr>
                <w:rStyle w:val="Verwijzing"/>
              </w:rPr>
              <w:instrText xml:space="preserve"> REF _Ref_77194b560dc7af68f986cbf3a6f0727f_1 \n \h </w:instrText>
            </w:r>
            <w:r w:rsidRPr="00305F68">
              <w:rPr>
                <w:rStyle w:val="Verwijzing"/>
              </w:rPr>
            </w:r>
            <w:r w:rsidRPr="00305F68">
              <w:rPr>
                <w:rStyle w:val="Verwijzing"/>
              </w:rPr>
              <w:fldChar w:fldCharType="separate"/>
            </w:r>
            <w:r w:rsidR="006C26A9">
              <w:rPr>
                <w:rStyle w:val="Verwijzing"/>
              </w:rPr>
              <w:t>4.3</w:t>
            </w:r>
            <w:r w:rsidRPr="00305F68">
              <w:rPr>
                <w:rStyle w:val="Verwijzing"/>
              </w:rPr>
              <w:fldChar w:fldCharType="end"/>
            </w:r>
            <w:r>
              <w:t xml:space="preserve"> De vormgeving van Besluit en Regeling</w:t>
            </w:r>
          </w:p>
          <w:p w14:paraId="0740F9DA" w14:textId="77777777" w:rsidR="00D757DD" w:rsidRDefault="00D757DD" w:rsidP="002F1698">
            <w:pPr>
              <w:pStyle w:val="Opsommingtekens1"/>
            </w:pPr>
            <w:r>
              <w:t xml:space="preserve">Gebruik van WijzigLid aangescherpt </w:t>
            </w:r>
            <w:r w:rsidRPr="00572A2E">
              <w:t>(STOP#184)</w:t>
            </w:r>
          </w:p>
        </w:tc>
      </w:tr>
      <w:tr w:rsidR="00D757DD" w14:paraId="2769CF49" w14:textId="77777777" w:rsidTr="002F1698">
        <w:tc>
          <w:tcPr>
            <w:tcW w:w="566" w:type="pct"/>
          </w:tcPr>
          <w:p w14:paraId="24C21DF0" w14:textId="77777777" w:rsidR="00D757DD" w:rsidRPr="001832B7" w:rsidRDefault="00D757DD" w:rsidP="002F1698">
            <w:r>
              <w:t>2.0.1-rc</w:t>
            </w:r>
          </w:p>
        </w:tc>
        <w:tc>
          <w:tcPr>
            <w:tcW w:w="766" w:type="pct"/>
          </w:tcPr>
          <w:p w14:paraId="460348F1" w14:textId="77777777" w:rsidR="00D757DD" w:rsidRPr="001832B7" w:rsidRDefault="00D757DD" w:rsidP="002F1698">
            <w:r>
              <w:t>2021-12-17</w:t>
            </w:r>
          </w:p>
        </w:tc>
        <w:tc>
          <w:tcPr>
            <w:tcW w:w="3668" w:type="pct"/>
          </w:tcPr>
          <w:p w14:paraId="2679CE74" w14:textId="4D9C2C8F" w:rsidR="006C26A9" w:rsidRDefault="00D757DD" w:rsidP="002F1698">
            <w:r>
              <w:t>Hele document:</w:t>
            </w:r>
          </w:p>
          <w:p w14:paraId="5F70184C" w14:textId="29F20611" w:rsidR="00D757DD" w:rsidRDefault="00D757DD" w:rsidP="002F1698">
            <w:pPr>
              <w:pStyle w:val="Opsommingtekens1"/>
            </w:pPr>
            <w:r>
              <w:t>tekst gecorrigeerd en verbeterd</w:t>
            </w:r>
          </w:p>
          <w:p w14:paraId="6A610781" w14:textId="77777777" w:rsidR="00D757DD" w:rsidRDefault="00D757DD" w:rsidP="002F1698">
            <w:pPr>
              <w:pStyle w:val="Opsommingtekens1"/>
            </w:pPr>
            <w:r>
              <w:t>tekst geactualiseerd n.a.v. wijzigingen in wet- en regelgeving</w:t>
            </w:r>
          </w:p>
        </w:tc>
      </w:tr>
      <w:tr w:rsidR="00D757DD" w14:paraId="304EF467" w14:textId="77777777" w:rsidTr="002F1698">
        <w:tc>
          <w:tcPr>
            <w:tcW w:w="566" w:type="pct"/>
          </w:tcPr>
          <w:p w14:paraId="2141DAD2" w14:textId="77777777" w:rsidR="00D757DD" w:rsidRPr="001832B7" w:rsidRDefault="00D757DD" w:rsidP="002F1698">
            <w:r w:rsidRPr="00574C67">
              <w:t xml:space="preserve">2.0.1-rc </w:t>
            </w:r>
          </w:p>
        </w:tc>
        <w:tc>
          <w:tcPr>
            <w:tcW w:w="766" w:type="pct"/>
          </w:tcPr>
          <w:p w14:paraId="76745FB6" w14:textId="77777777" w:rsidR="00D757DD" w:rsidRPr="001832B7" w:rsidRDefault="00D757DD" w:rsidP="002F1698">
            <w:r w:rsidRPr="00574C67">
              <w:t>2021-12-17</w:t>
            </w:r>
          </w:p>
        </w:tc>
        <w:tc>
          <w:tcPr>
            <w:tcW w:w="3668" w:type="pct"/>
          </w:tcPr>
          <w:p w14:paraId="6988B683" w14:textId="36997328" w:rsidR="00D757DD" w:rsidRDefault="00D757DD" w:rsidP="002F1698">
            <w:r>
              <w:t xml:space="preserve">Hoofdstuk </w:t>
            </w:r>
            <w:r w:rsidRPr="00305F68">
              <w:rPr>
                <w:rStyle w:val="Verwijzing"/>
              </w:rPr>
              <w:fldChar w:fldCharType="begin"/>
            </w:r>
            <w:r w:rsidRPr="00305F68">
              <w:rPr>
                <w:rStyle w:val="Verwijzing"/>
              </w:rPr>
              <w:instrText xml:space="preserve"> REF _Ref_f9cef8ba70a4f0d5db55afa0b90616d8_2 \n \h </w:instrText>
            </w:r>
            <w:r w:rsidRPr="00305F68">
              <w:rPr>
                <w:rStyle w:val="Verwijzing"/>
              </w:rPr>
            </w:r>
            <w:r w:rsidRPr="00305F68">
              <w:rPr>
                <w:rStyle w:val="Verwijzing"/>
              </w:rPr>
              <w:fldChar w:fldCharType="separate"/>
            </w:r>
            <w:r w:rsidR="006C26A9">
              <w:rPr>
                <w:rStyle w:val="Verwijzing"/>
              </w:rPr>
              <w:t>4</w:t>
            </w:r>
            <w:r w:rsidRPr="00305F68">
              <w:rPr>
                <w:rStyle w:val="Verwijzing"/>
              </w:rPr>
              <w:fldChar w:fldCharType="end"/>
            </w:r>
            <w:r>
              <w:t xml:space="preserve"> De vormgeving van Besluit en Regeling bij </w:t>
            </w:r>
            <w:r w:rsidR="00000000">
              <w:fldChar w:fldCharType="begin"/>
            </w:r>
            <w:r w:rsidR="00000000">
              <w:instrText xml:space="preserve"> DOCVARIABLE ID01+ </w:instrText>
            </w:r>
            <w:r w:rsidR="00000000">
              <w:fldChar w:fldCharType="separate"/>
            </w:r>
            <w:r w:rsidR="006C26A9">
              <w:t>het voorbereidingsbesluit</w:t>
            </w:r>
            <w:r w:rsidR="00000000">
              <w:fldChar w:fldCharType="end"/>
            </w:r>
          </w:p>
          <w:p w14:paraId="3CCEA0EC" w14:textId="77777777" w:rsidR="00D757DD" w:rsidRDefault="00D757DD" w:rsidP="002F1698">
            <w:pPr>
              <w:pStyle w:val="Opsommingtekens1"/>
            </w:pPr>
            <w:r>
              <w:t xml:space="preserve">Beschrijving Besluitmodel in overeenstemming gebracht met STOP: in </w:t>
            </w:r>
            <w:r w:rsidRPr="00711190">
              <w:t xml:space="preserve">BesluitCompact </w:t>
            </w:r>
            <w:r>
              <w:t>wordt een WijzigArtikel niet onderverdeeld in WijzigLeden</w:t>
            </w:r>
          </w:p>
          <w:p w14:paraId="5E0055B3" w14:textId="77777777" w:rsidR="00D757DD" w:rsidRDefault="00D757DD" w:rsidP="002F1698">
            <w:pPr>
              <w:pStyle w:val="Opsommingtekens1"/>
            </w:pPr>
            <w:r>
              <w:t>Bepaald wanneer gebruik gemaakt mag worden van een PDF-bijlage in Besluit en Regeling</w:t>
            </w:r>
          </w:p>
          <w:p w14:paraId="4DE4974F" w14:textId="77777777" w:rsidR="00D757DD" w:rsidRDefault="00D757DD" w:rsidP="002F1698">
            <w:pPr>
              <w:pStyle w:val="Opsommingtekens1"/>
            </w:pPr>
            <w:r>
              <w:t>Modellering Toelichting en ArtikelgewjizigeToelichting aangepast en advies toegevoegd over de toepassing hiervan, met het oog op de toekomstige vereenvoudiging van deze elementen (STOP#194)</w:t>
            </w:r>
          </w:p>
          <w:p w14:paraId="558D7F06" w14:textId="77777777" w:rsidR="00D757DD" w:rsidRDefault="00D757DD" w:rsidP="002F1698">
            <w:pPr>
              <w:pStyle w:val="Opsommingtekens1"/>
            </w:pPr>
            <w:r>
              <w:t>Advies toegevoegd om in het Besluit het element Inhoudsopgave niet te gebruiken</w:t>
            </w:r>
          </w:p>
        </w:tc>
      </w:tr>
      <w:tr w:rsidR="00D757DD" w14:paraId="7E2C0DF9" w14:textId="77777777" w:rsidTr="002F1698">
        <w:tc>
          <w:tcPr>
            <w:tcW w:w="566" w:type="pct"/>
          </w:tcPr>
          <w:p w14:paraId="6002EA7C" w14:textId="77777777" w:rsidR="00D757DD" w:rsidRPr="001832B7" w:rsidRDefault="00D757DD" w:rsidP="002F1698">
            <w:r w:rsidRPr="00574C67">
              <w:t xml:space="preserve">2.0.1-rc </w:t>
            </w:r>
          </w:p>
        </w:tc>
        <w:tc>
          <w:tcPr>
            <w:tcW w:w="766" w:type="pct"/>
          </w:tcPr>
          <w:p w14:paraId="6AEA736E" w14:textId="77777777" w:rsidR="00D757DD" w:rsidRPr="001832B7" w:rsidRDefault="00D757DD" w:rsidP="002F1698">
            <w:r w:rsidRPr="00574C67">
              <w:t>2021-12-17</w:t>
            </w:r>
          </w:p>
        </w:tc>
        <w:tc>
          <w:tcPr>
            <w:tcW w:w="3668" w:type="pct"/>
          </w:tcPr>
          <w:p w14:paraId="3F5B41BD" w14:textId="2E4CA064" w:rsidR="00D757DD" w:rsidRDefault="00D757DD" w:rsidP="002F1698">
            <w:r>
              <w:t xml:space="preserve">Paragraaf </w:t>
            </w:r>
            <w:r w:rsidRPr="00305F68">
              <w:rPr>
                <w:rStyle w:val="Verwijzing"/>
              </w:rPr>
              <w:fldChar w:fldCharType="begin"/>
            </w:r>
            <w:r w:rsidRPr="00305F68">
              <w:rPr>
                <w:rStyle w:val="Verwijzing"/>
              </w:rPr>
              <w:instrText xml:space="preserve"> REF _Ref_dff86ace2e616ac1d11c832cda0972c8_1 \n \h </w:instrText>
            </w:r>
            <w:r w:rsidRPr="00305F68">
              <w:rPr>
                <w:rStyle w:val="Verwijzing"/>
              </w:rPr>
            </w:r>
            <w:r w:rsidRPr="00305F68">
              <w:rPr>
                <w:rStyle w:val="Verwijzing"/>
              </w:rPr>
              <w:fldChar w:fldCharType="separate"/>
            </w:r>
            <w:r w:rsidR="006C26A9">
              <w:rPr>
                <w:rStyle w:val="Verwijzing"/>
              </w:rPr>
              <w:t>5.2</w:t>
            </w:r>
            <w:r w:rsidRPr="00305F68">
              <w:rPr>
                <w:rStyle w:val="Verwijzing"/>
              </w:rPr>
              <w:fldChar w:fldCharType="end"/>
            </w:r>
            <w:r>
              <w:t xml:space="preserve"> Specificatie van de Artikelstructuur</w:t>
            </w:r>
          </w:p>
          <w:p w14:paraId="2AF5D663" w14:textId="77777777" w:rsidR="00D757DD" w:rsidRDefault="00D757DD" w:rsidP="002F1698">
            <w:pPr>
              <w:pStyle w:val="Opsommingtekens1"/>
            </w:pPr>
            <w:r>
              <w:t>Bepaling over gebruik tekstelement Titel gewijzigd (WELT-178)</w:t>
            </w:r>
          </w:p>
          <w:p w14:paraId="342E6EEE" w14:textId="77777777" w:rsidR="00D757DD" w:rsidRDefault="00D757DD" w:rsidP="002F1698">
            <w:pPr>
              <w:pStyle w:val="Opsommingtekens1"/>
            </w:pPr>
            <w:r>
              <w:t>Extra uitleg toegevoegd over element Vervallen</w:t>
            </w:r>
          </w:p>
          <w:p w14:paraId="74626791" w14:textId="77777777" w:rsidR="00D757DD" w:rsidRDefault="00D757DD" w:rsidP="002F1698">
            <w:pPr>
              <w:pStyle w:val="Opsommingtekens1"/>
            </w:pPr>
            <w:r>
              <w:t>Aangegeven dat voor lijsten gebruik gemaakt moet worden van Lijst van het type expliciet</w:t>
            </w:r>
          </w:p>
        </w:tc>
      </w:tr>
      <w:tr w:rsidR="00D757DD" w14:paraId="01E60143" w14:textId="77777777" w:rsidTr="002F1698">
        <w:tc>
          <w:tcPr>
            <w:tcW w:w="566" w:type="pct"/>
          </w:tcPr>
          <w:p w14:paraId="7B2103A9" w14:textId="77777777" w:rsidR="00D757DD" w:rsidRPr="001832B7" w:rsidRDefault="00D757DD" w:rsidP="002F1698">
            <w:r w:rsidRPr="00574C67">
              <w:t xml:space="preserve">2.0.1-rc </w:t>
            </w:r>
          </w:p>
        </w:tc>
        <w:tc>
          <w:tcPr>
            <w:tcW w:w="766" w:type="pct"/>
          </w:tcPr>
          <w:p w14:paraId="3C96747D" w14:textId="77777777" w:rsidR="00D757DD" w:rsidRPr="001832B7" w:rsidRDefault="00D757DD" w:rsidP="002F1698">
            <w:r w:rsidRPr="00574C67">
              <w:t>2021-12-17</w:t>
            </w:r>
          </w:p>
        </w:tc>
        <w:tc>
          <w:tcPr>
            <w:tcW w:w="3668" w:type="pct"/>
          </w:tcPr>
          <w:p w14:paraId="72FFB041" w14:textId="5DA03672" w:rsidR="00D757DD" w:rsidRDefault="00D757DD" w:rsidP="002F1698">
            <w:pPr>
              <w:tabs>
                <w:tab w:val="left" w:pos="2220"/>
              </w:tabs>
            </w:pPr>
            <w:r>
              <w:t xml:space="preserve">Paragraaf </w:t>
            </w:r>
            <w:r w:rsidRPr="00305F68">
              <w:rPr>
                <w:rStyle w:val="Verwijzing"/>
              </w:rPr>
              <w:fldChar w:fldCharType="begin"/>
            </w:r>
            <w:r w:rsidRPr="00305F68">
              <w:rPr>
                <w:rStyle w:val="Verwijzing"/>
              </w:rPr>
              <w:instrText xml:space="preserve"> REF _Ref_efc61e9154b1741d44720031b7054a94_1 \n \h </w:instrText>
            </w:r>
            <w:r w:rsidRPr="00305F68">
              <w:rPr>
                <w:rStyle w:val="Verwijzing"/>
              </w:rPr>
            </w:r>
            <w:r w:rsidRPr="00305F68">
              <w:rPr>
                <w:rStyle w:val="Verwijzing"/>
              </w:rPr>
              <w:fldChar w:fldCharType="separate"/>
            </w:r>
            <w:r w:rsidR="006C26A9">
              <w:rPr>
                <w:rStyle w:val="Verwijzing"/>
              </w:rPr>
              <w:t>5.3</w:t>
            </w:r>
            <w:r w:rsidRPr="00305F68">
              <w:rPr>
                <w:rStyle w:val="Verwijzing"/>
              </w:rPr>
              <w:fldChar w:fldCharType="end"/>
            </w:r>
            <w:r>
              <w:t xml:space="preserve"> Specificatie van de Vrijetekststructuur</w:t>
            </w:r>
          </w:p>
          <w:p w14:paraId="5619AD71" w14:textId="77777777" w:rsidR="00D757DD" w:rsidRDefault="00D757DD" w:rsidP="002F1698">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321F9D65" w14:textId="77777777" w:rsidR="00D757DD" w:rsidRDefault="00D757DD" w:rsidP="002F1698">
            <w:pPr>
              <w:pStyle w:val="Opsommingtekens1"/>
            </w:pPr>
            <w:r>
              <w:t>Figuren toegevoegd en bestaande figuren verduidelijkt</w:t>
            </w:r>
          </w:p>
        </w:tc>
      </w:tr>
      <w:tr w:rsidR="00D757DD" w14:paraId="63C17491" w14:textId="77777777" w:rsidTr="002F1698">
        <w:tc>
          <w:tcPr>
            <w:tcW w:w="566" w:type="pct"/>
          </w:tcPr>
          <w:p w14:paraId="6FCB2B72" w14:textId="77777777" w:rsidR="00D757DD" w:rsidRPr="001832B7" w:rsidRDefault="00D757DD" w:rsidP="002F1698">
            <w:r w:rsidRPr="0026354F">
              <w:t xml:space="preserve">2.0.1-rc </w:t>
            </w:r>
          </w:p>
        </w:tc>
        <w:tc>
          <w:tcPr>
            <w:tcW w:w="766" w:type="pct"/>
          </w:tcPr>
          <w:p w14:paraId="604EB8E3" w14:textId="77777777" w:rsidR="00D757DD" w:rsidRPr="001832B7" w:rsidRDefault="00D757DD" w:rsidP="002F1698">
            <w:r w:rsidRPr="0026354F">
              <w:t>2021-12-17</w:t>
            </w:r>
          </w:p>
        </w:tc>
        <w:tc>
          <w:tcPr>
            <w:tcW w:w="3668" w:type="pct"/>
          </w:tcPr>
          <w:p w14:paraId="4717D2C7" w14:textId="7BE4DF1A" w:rsidR="00D757DD" w:rsidRDefault="00D757DD" w:rsidP="002F1698">
            <w:r>
              <w:t xml:space="preserve">Paragraaf </w:t>
            </w:r>
            <w:r w:rsidRPr="00305F68">
              <w:rPr>
                <w:rStyle w:val="Verwijzing"/>
              </w:rPr>
              <w:fldChar w:fldCharType="begin"/>
            </w:r>
            <w:r w:rsidRPr="00305F68">
              <w:rPr>
                <w:rStyle w:val="Verwijzing"/>
              </w:rPr>
              <w:instrText xml:space="preserve"> REF _Ref_6f9832fae5470c26e7b9b515975443b1_1 \n \h </w:instrText>
            </w:r>
            <w:r w:rsidRPr="00305F68">
              <w:rPr>
                <w:rStyle w:val="Verwijzing"/>
              </w:rPr>
            </w:r>
            <w:r w:rsidRPr="00305F68">
              <w:rPr>
                <w:rStyle w:val="Verwijzing"/>
              </w:rPr>
              <w:fldChar w:fldCharType="separate"/>
            </w:r>
            <w:r w:rsidR="006C26A9">
              <w:rPr>
                <w:rStyle w:val="Verwijzing"/>
              </w:rPr>
              <w:t>5.4</w:t>
            </w:r>
            <w:r w:rsidRPr="00305F68">
              <w:rPr>
                <w:rStyle w:val="Verwijzing"/>
              </w:rPr>
              <w:fldChar w:fldCharType="end"/>
            </w:r>
            <w:r>
              <w:t xml:space="preserve"> Bijlagen bij Besluit en Regeling</w:t>
            </w:r>
          </w:p>
          <w:p w14:paraId="77FDEEDC" w14:textId="77777777" w:rsidR="00D757DD" w:rsidRDefault="00D757DD" w:rsidP="002F1698">
            <w:pPr>
              <w:pStyle w:val="Opsommingtekens1"/>
            </w:pPr>
            <w:r>
              <w:t>Toegelicht</w:t>
            </w:r>
            <w:r w:rsidRPr="00880D80">
              <w:t xml:space="preserve"> wanneer gebruik gemaakt mag worden van een PDF-bijlage in Besluit en Regeling</w:t>
            </w:r>
          </w:p>
        </w:tc>
      </w:tr>
      <w:tr w:rsidR="00D757DD" w14:paraId="6B2F99A2" w14:textId="77777777" w:rsidTr="002F1698">
        <w:tc>
          <w:tcPr>
            <w:tcW w:w="566" w:type="pct"/>
          </w:tcPr>
          <w:p w14:paraId="0FA1C841" w14:textId="77777777" w:rsidR="00D757DD" w:rsidRPr="00795E1F" w:rsidRDefault="00D757DD" w:rsidP="002F1698">
            <w:r w:rsidRPr="007963E8">
              <w:lastRenderedPageBreak/>
              <w:t xml:space="preserve">2.0.1-rc </w:t>
            </w:r>
          </w:p>
        </w:tc>
        <w:tc>
          <w:tcPr>
            <w:tcW w:w="766" w:type="pct"/>
          </w:tcPr>
          <w:p w14:paraId="4C8C1677" w14:textId="77777777" w:rsidR="00D757DD" w:rsidRPr="00795E1F" w:rsidRDefault="00D757DD" w:rsidP="002F1698">
            <w:r w:rsidRPr="007963E8">
              <w:t>2021-12-17</w:t>
            </w:r>
          </w:p>
        </w:tc>
        <w:tc>
          <w:tcPr>
            <w:tcW w:w="3668" w:type="pct"/>
          </w:tcPr>
          <w:p w14:paraId="3546BD8E" w14:textId="0EF10445" w:rsidR="00D757DD" w:rsidRDefault="00D757DD" w:rsidP="002F1698">
            <w:r>
              <w:t xml:space="preserve">Hoofdstuk </w:t>
            </w:r>
            <w:r w:rsidRPr="00305F68">
              <w:rPr>
                <w:rStyle w:val="Verwijzing"/>
              </w:rPr>
              <w:fldChar w:fldCharType="begin"/>
            </w:r>
            <w:r w:rsidRPr="00305F68">
              <w:rPr>
                <w:rStyle w:val="Verwijzing"/>
              </w:rPr>
              <w:instrText xml:space="preserve"> REF _Ref_e64f9e66c5662872df4715d1580d9901_1 \n \h </w:instrText>
            </w:r>
            <w:r w:rsidRPr="00305F68">
              <w:rPr>
                <w:rStyle w:val="Verwijzing"/>
              </w:rPr>
            </w:r>
            <w:r w:rsidRPr="00305F68">
              <w:rPr>
                <w:rStyle w:val="Verwijzing"/>
              </w:rPr>
              <w:fldChar w:fldCharType="separate"/>
            </w:r>
            <w:r w:rsidR="006C26A9">
              <w:rPr>
                <w:rStyle w:val="Verwijzing"/>
              </w:rPr>
              <w:t>7</w:t>
            </w:r>
            <w:r w:rsidRPr="00305F68">
              <w:rPr>
                <w:rStyle w:val="Verwijzing"/>
              </w:rPr>
              <w:fldChar w:fldCharType="end"/>
            </w:r>
            <w:r>
              <w:t xml:space="preserve"> Overige modelleringsaspecten van het voorbereidingsbesluit</w:t>
            </w:r>
          </w:p>
          <w:p w14:paraId="75E2C0C2" w14:textId="77777777" w:rsidR="00D757DD" w:rsidRDefault="00D757DD" w:rsidP="002F1698">
            <w:pPr>
              <w:pStyle w:val="Opsommingtekens1"/>
            </w:pPr>
            <w:r>
              <w:t>Verwijzing naar toepasselijke paragrafen in toepassingsprofiel omgevingsplan respectievelijk toepassingsprofiel omgevingsverordening toegevoegd</w:t>
            </w:r>
          </w:p>
          <w:p w14:paraId="1709B9F5" w14:textId="77777777" w:rsidR="00D757DD" w:rsidRDefault="00D757DD" w:rsidP="002F1698">
            <w:pPr>
              <w:pStyle w:val="Opsommingtekens1"/>
            </w:pPr>
            <w:r>
              <w:t>Paragraaf over tekstverwijzing verwijderd (die zit al in toepassingsprofielen omgevingsplan en omgevingsverordening die van toepassing zijn verklaard</w:t>
            </w:r>
          </w:p>
        </w:tc>
      </w:tr>
      <w:tr w:rsidR="00D757DD" w14:paraId="102ED325" w14:textId="77777777" w:rsidTr="002F1698">
        <w:tc>
          <w:tcPr>
            <w:tcW w:w="566" w:type="pct"/>
          </w:tcPr>
          <w:p w14:paraId="1C25CD72" w14:textId="77777777" w:rsidR="00D757DD" w:rsidRPr="001832B7" w:rsidRDefault="00D757DD" w:rsidP="002F1698">
            <w:r w:rsidRPr="00795E1F">
              <w:t xml:space="preserve">2.0.1-rc </w:t>
            </w:r>
          </w:p>
        </w:tc>
        <w:tc>
          <w:tcPr>
            <w:tcW w:w="766" w:type="pct"/>
          </w:tcPr>
          <w:p w14:paraId="71474FF9" w14:textId="77777777" w:rsidR="00D757DD" w:rsidRPr="001832B7" w:rsidRDefault="00D757DD" w:rsidP="002F1698">
            <w:r w:rsidRPr="00795E1F">
              <w:t>2021-12-17</w:t>
            </w:r>
          </w:p>
        </w:tc>
        <w:tc>
          <w:tcPr>
            <w:tcW w:w="3668" w:type="pct"/>
          </w:tcPr>
          <w:p w14:paraId="6B2B35F1" w14:textId="7B664CDA" w:rsidR="006C26A9" w:rsidRDefault="00D757DD" w:rsidP="002F1698">
            <w:r>
              <w:t xml:space="preserve">Hoofdstuk </w:t>
            </w:r>
            <w:r w:rsidRPr="00305F68">
              <w:rPr>
                <w:rStyle w:val="Verwijzing"/>
              </w:rPr>
              <w:fldChar w:fldCharType="begin"/>
            </w:r>
            <w:r w:rsidRPr="00305F68">
              <w:rPr>
                <w:rStyle w:val="Verwijzing"/>
              </w:rPr>
              <w:instrText xml:space="preserve"> REF _Ref_7c0ba246fb3f9f135debe90f08a7af5b_1 \n \h </w:instrText>
            </w:r>
            <w:r w:rsidRPr="00305F68">
              <w:rPr>
                <w:rStyle w:val="Verwijzing"/>
              </w:rPr>
            </w:r>
            <w:r w:rsidRPr="00305F68">
              <w:rPr>
                <w:rStyle w:val="Verwijzing"/>
              </w:rPr>
              <w:fldChar w:fldCharType="separate"/>
            </w:r>
            <w:r w:rsidR="006C26A9">
              <w:rPr>
                <w:rStyle w:val="Verwijzing"/>
              </w:rPr>
              <w:t>9</w:t>
            </w:r>
            <w:r w:rsidRPr="00305F68">
              <w:rPr>
                <w:rStyle w:val="Verwijzing"/>
              </w:rPr>
              <w:fldChar w:fldCharType="end"/>
            </w:r>
            <w:r>
              <w:t xml:space="preserve"> Mutatiescenario’s</w:t>
            </w:r>
          </w:p>
          <w:p w14:paraId="7B3E607B" w14:textId="73C16040" w:rsidR="00D757DD" w:rsidRDefault="00D757DD" w:rsidP="002F1698">
            <w:pPr>
              <w:pStyle w:val="Opsommingtekens1"/>
            </w:pPr>
            <w:r>
              <w:t xml:space="preserve">Hoofdstuk </w:t>
            </w:r>
            <w:r w:rsidRPr="0082219D">
              <w:t>toegevoegd</w:t>
            </w:r>
          </w:p>
          <w:p w14:paraId="23084AEB" w14:textId="77777777" w:rsidR="00D757DD" w:rsidRDefault="00D757DD" w:rsidP="002F1698">
            <w:pPr>
              <w:pStyle w:val="Opsommingtekens1"/>
            </w:pPr>
            <w:r>
              <w:t xml:space="preserve">Beschrijving van </w:t>
            </w:r>
            <w:r w:rsidRPr="00A72E01">
              <w:t>mutatiescenario Integrale Tekstvervanging</w:t>
            </w:r>
            <w:r>
              <w:t xml:space="preserve"> en wanneer dit mag worden toegepast (STOP#191)</w:t>
            </w:r>
          </w:p>
        </w:tc>
      </w:tr>
      <w:tr w:rsidR="00D757DD" w14:paraId="375E65BA" w14:textId="77777777" w:rsidTr="002F1698">
        <w:tc>
          <w:tcPr>
            <w:tcW w:w="566" w:type="pct"/>
          </w:tcPr>
          <w:p w14:paraId="6F66E7A3" w14:textId="77777777" w:rsidR="00D757DD" w:rsidRPr="00795E1F" w:rsidRDefault="00D757DD" w:rsidP="002F1698">
            <w:r>
              <w:t>2.0.1</w:t>
            </w:r>
          </w:p>
        </w:tc>
        <w:tc>
          <w:tcPr>
            <w:tcW w:w="766" w:type="pct"/>
          </w:tcPr>
          <w:p w14:paraId="59D15711" w14:textId="77777777" w:rsidR="00D757DD" w:rsidRPr="00795E1F" w:rsidRDefault="00D757DD" w:rsidP="002F1698">
            <w:r>
              <w:t>2022-01-07</w:t>
            </w:r>
          </w:p>
        </w:tc>
        <w:tc>
          <w:tcPr>
            <w:tcW w:w="3668" w:type="pct"/>
          </w:tcPr>
          <w:p w14:paraId="4F0614F2" w14:textId="2E9985A5" w:rsidR="00D757DD" w:rsidRDefault="00D757DD" w:rsidP="002F1698">
            <w:r>
              <w:t xml:space="preserve">De afbeeldingen van voorbeelden van besluit en regeling in de paragrafen </w:t>
            </w:r>
            <w:r w:rsidRPr="00305F68">
              <w:rPr>
                <w:rStyle w:val="Verwijzing"/>
              </w:rPr>
              <w:fldChar w:fldCharType="begin"/>
            </w:r>
            <w:r w:rsidRPr="00305F68">
              <w:rPr>
                <w:rStyle w:val="Verwijzing"/>
              </w:rPr>
              <w:instrText xml:space="preserve"> REF _Ref_e5bc9e7e345fa938f25d10c4c6d11470_1 \n \h </w:instrText>
            </w:r>
            <w:r w:rsidRPr="00305F68">
              <w:rPr>
                <w:rStyle w:val="Verwijzing"/>
              </w:rPr>
            </w:r>
            <w:r w:rsidRPr="00305F68">
              <w:rPr>
                <w:rStyle w:val="Verwijzing"/>
              </w:rPr>
              <w:fldChar w:fldCharType="separate"/>
            </w:r>
            <w:r w:rsidR="006C26A9">
              <w:rPr>
                <w:rStyle w:val="Verwijzing"/>
              </w:rPr>
              <w:t>4.3.2.3</w:t>
            </w:r>
            <w:r w:rsidRPr="00305F68">
              <w:rPr>
                <w:rStyle w:val="Verwijzing"/>
              </w:rPr>
              <w:fldChar w:fldCharType="end"/>
            </w:r>
            <w:r>
              <w:t xml:space="preserve">, </w:t>
            </w:r>
            <w:r w:rsidRPr="00305F68">
              <w:rPr>
                <w:rStyle w:val="Verwijzing"/>
              </w:rPr>
              <w:fldChar w:fldCharType="begin"/>
            </w:r>
            <w:r w:rsidRPr="00305F68">
              <w:rPr>
                <w:rStyle w:val="Verwijzing"/>
              </w:rPr>
              <w:instrText xml:space="preserve"> REF _Ref_d21830ebd8524a6b281035839777b756_1 \n \h </w:instrText>
            </w:r>
            <w:r w:rsidRPr="00305F68">
              <w:rPr>
                <w:rStyle w:val="Verwijzing"/>
              </w:rPr>
            </w:r>
            <w:r w:rsidRPr="00305F68">
              <w:rPr>
                <w:rStyle w:val="Verwijzing"/>
              </w:rPr>
              <w:fldChar w:fldCharType="separate"/>
            </w:r>
            <w:r w:rsidR="006C26A9">
              <w:rPr>
                <w:rStyle w:val="Verwijzing"/>
              </w:rPr>
              <w:t>4.3.3.3</w:t>
            </w:r>
            <w:r w:rsidRPr="00305F68">
              <w:rPr>
                <w:rStyle w:val="Verwijzing"/>
              </w:rPr>
              <w:fldChar w:fldCharType="end"/>
            </w:r>
            <w:r>
              <w:t xml:space="preserve"> en </w:t>
            </w:r>
            <w:r w:rsidRPr="00305F68">
              <w:rPr>
                <w:rStyle w:val="Verwijzing"/>
              </w:rPr>
              <w:fldChar w:fldCharType="begin"/>
            </w:r>
            <w:r w:rsidRPr="00305F68">
              <w:rPr>
                <w:rStyle w:val="Verwijzing"/>
              </w:rPr>
              <w:instrText xml:space="preserve"> REF _Ref_5cb87352fcba55d3c1c297c30a305899_1 \n \h </w:instrText>
            </w:r>
            <w:r w:rsidRPr="00305F68">
              <w:rPr>
                <w:rStyle w:val="Verwijzing"/>
              </w:rPr>
            </w:r>
            <w:r w:rsidRPr="00305F68">
              <w:rPr>
                <w:rStyle w:val="Verwijzing"/>
              </w:rPr>
              <w:fldChar w:fldCharType="separate"/>
            </w:r>
            <w:r w:rsidR="006C26A9">
              <w:rPr>
                <w:rStyle w:val="Verwijzing"/>
              </w:rPr>
              <w:t>7.2.1</w:t>
            </w:r>
            <w:r w:rsidRPr="00305F68">
              <w:rPr>
                <w:rStyle w:val="Verwijzing"/>
              </w:rPr>
              <w:fldChar w:fldCharType="end"/>
            </w:r>
            <w:r>
              <w:t xml:space="preserve"> vervangen, i.v.m. gewijzigd inzicht in de voorbeeldtekst van de Conditie</w:t>
            </w:r>
          </w:p>
        </w:tc>
      </w:tr>
    </w:tbl>
    <w:p w14:paraId="7EDFC292" w14:textId="77777777" w:rsidR="00D757DD" w:rsidRPr="00D757DD" w:rsidRDefault="00D757DD" w:rsidP="00D757DD"/>
    <w:sectPr w:rsidR="00D757DD" w:rsidRPr="00D757DD"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