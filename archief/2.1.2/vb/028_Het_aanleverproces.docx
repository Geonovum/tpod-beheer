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711D42A9" w:rsidR="003D5A24" w:rsidRPr="007B60F8" w:rsidRDefault="003D5A24">
      <w:r w:rsidRPr="007B60F8">
        <w:t xml:space="preserve">Het bevoegd gezag levert via het digitale kanaal het digitale besluit aan via het bronhouderskoppelvlak. Het digitale besluit bestaat uit een generiek formeel deel met daarin de artikelen </w:t>
      </w:r>
      <w:r w:rsidR="00AF5903" w:rsidRPr="007B60F8">
        <w:t xml:space="preserve">c.q. beleidstekst </w:t>
      </w:r>
      <w:r w:rsidRPr="007B60F8">
        <w:t xml:space="preserve">en </w:t>
      </w:r>
      <w:r w:rsidR="00AF5903">
        <w:t xml:space="preserve">geografische informatieobjecten (verder afgekort tot GIO) </w:t>
      </w:r>
      <w:r w:rsidRPr="007B60F8">
        <w:t>en een Omgevingswetdeel met specifieke objecten vanuit dit domein</w:t>
      </w:r>
      <w:r w:rsidR="00AF5903">
        <w:t xml:space="preserve"> </w:t>
      </w:r>
      <w:r w:rsidR="00AF5903" w:rsidRPr="0008178B">
        <w:t xml:space="preserve">(verder: </w:t>
      </w:r>
      <w:r w:rsidR="00AF5903">
        <w:t>OW-objecten</w:t>
      </w:r>
      <w:r w:rsidR="0005729F">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AF5903">
        <w:t>OW-object</w:t>
      </w:r>
      <w:r w:rsidRPr="007B60F8">
        <w:t>en worden gedistribueerd naar DSO-LV ten behoeve van het Omgevingsloket.</w:t>
      </w:r>
    </w:p>
    <w:p w14:paraId="0CD6F32E" w14:textId="361AEFCD" w:rsidR="003D5A24" w:rsidRPr="00B26823" w:rsidRDefault="00AF5903">
      <w:pPr>
        <w:pStyle w:val="Figuur"/>
      </w:pPr>
      <w:r>
        <w:rPr>
          <w:noProof/>
        </w:rPr>
        <w:drawing>
          <wp:inline distT="0" distB="0" distL="0" distR="0" wp14:anchorId="426E6C81" wp14:editId="1588F870">
            <wp:extent cx="5400040" cy="17259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8"/>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28"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