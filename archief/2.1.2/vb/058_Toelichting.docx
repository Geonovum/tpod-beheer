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580A8B" w:rsidRPr="000E40D3" w:rsidRDefault="00AF5903" w:rsidP="00580A8B">
      <w:pPr>
        <w:pStyle w:val="Kop5"/>
      </w:pPr>
      <w:bookmarkStart w:id="131" w:name="_Ref_bb0ab595d0b5ead15d1ae193f493be83_1"/>
      <w:bookmarkStart w:id="132" w:name="_Ref_bb0ab595d0b5ead15d1ae193f493be83_2"/>
      <w:r w:rsidRPr="000E40D3">
        <w:t>Toelichting</w:t>
      </w:r>
      <w:bookmarkEnd w:id="131"/>
    </w:p>
    <w:p w14:paraId="03338E44" w14:textId="6530530C" w:rsidR="00580A8B" w:rsidRDefault="00AF5903" w:rsidP="00580A8B">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B43FCF">
        <w:t xml:space="preserve"> Label, Nummer en Opschrift</w:t>
      </w:r>
      <w:r>
        <w:t>.</w:t>
      </w:r>
      <w:r w:rsidRPr="000E40D3">
        <w:t xml:space="preserve"> </w:t>
      </w:r>
      <w:r>
        <w:t>O</w:t>
      </w:r>
      <w:r w:rsidRPr="000E40D3">
        <w:t>ver het algemeen kan het bevoegd gezag (de tekst van) het Opschrift zelf kiezen.</w:t>
      </w:r>
    </w:p>
    <w:p w14:paraId="0D4BABED" w14:textId="6BE586FD" w:rsidR="00580A8B" w:rsidRPr="000E40D3" w:rsidRDefault="00AF5903" w:rsidP="00580A8B">
      <w:r w:rsidRPr="000E40D3">
        <w:t xml:space="preserve">Lijsten kunnen voorkomen in Artikelen en Leden. Een Lijst wordt altijd voorafgegaan door een inleidende tekst, oftewel de aanhef. Daarvoor </w:t>
      </w:r>
      <w:r>
        <w:t xml:space="preserve">wordt </w:t>
      </w:r>
      <w:r w:rsidRPr="000E40D3">
        <w:t>gebruik gemaakt van het STOP-tekstelement Alinea. Er gelden regels voor het maximum aantal niveaus in Lijsten en de nummering van Lijsten.</w:t>
      </w:r>
    </w:p>
    <w:p w14:paraId="2B0F4AA9" w14:textId="77777777" w:rsidR="00580A8B" w:rsidRPr="00B26823" w:rsidRDefault="00AF5903" w:rsidP="00580A8B">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5">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580A8B" w:rsidRPr="000E40D3" w:rsidRDefault="00AF5903" w:rsidP="00580A8B">
      <w:pPr>
        <w:pStyle w:val="Figuurbijschrift"/>
      </w:pPr>
      <w:bookmarkStart w:id="134" w:name="_Ref_bb0ab595d0b5ead15d1ae193f493be83_3"/>
      <w:r w:rsidRPr="000E40D3">
        <w:t xml:space="preserve">Artikel </w:t>
      </w:r>
      <w:r>
        <w:t xml:space="preserve">met </w:t>
      </w:r>
      <w:r w:rsidRPr="000E40D3">
        <w:t xml:space="preserve">Leden, Lijst </w:t>
      </w:r>
      <w:r>
        <w:t>met</w:t>
      </w:r>
      <w:r w:rsidRPr="000E40D3">
        <w:t xml:space="preserve"> aanhef</w:t>
      </w:r>
      <w:bookmarkEnd w:id="134"/>
    </w:p>
    <w:p w14:paraId="70BB48AC" w14:textId="32E28984" w:rsidR="00580A8B" w:rsidRPr="000E40D3" w:rsidRDefault="00AF5903" w:rsidP="00580A8B">
      <w:r w:rsidRPr="00305F68">
        <w:rPr>
          <w:rStyle w:val="Verwijzing"/>
        </w:rPr>
        <w:lastRenderedPageBreak/>
        <w:fldChar w:fldCharType="begin"/>
      </w:r>
      <w:r w:rsidRPr="00305F68">
        <w:rPr>
          <w:rStyle w:val="Verwijzing"/>
        </w:rPr>
        <w:instrText xml:space="preserve"> REF _Ref_bb0ab595d0b5ead15d1ae193f493be83_3 \w \h </w:instrText>
      </w:r>
      <w:r w:rsidRPr="00305F68">
        <w:rPr>
          <w:rStyle w:val="Verwijzing"/>
        </w:rPr>
      </w:r>
      <w:r w:rsidRPr="00305F68">
        <w:rPr>
          <w:rStyle w:val="Verwijzing"/>
        </w:rPr>
        <w:fldChar w:fldCharType="separate"/>
      </w:r>
      <w:r w:rsidR="006C26A9">
        <w:rPr>
          <w:rStyle w:val="Verwijzing"/>
        </w:rPr>
        <w:t>Figuur 15</w:t>
      </w:r>
      <w:r w:rsidRPr="00305F68">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580A8B" w:rsidRPr="000E40D3" w:rsidRDefault="00580A8B" w:rsidP="00580A8B"/>
    <w:p w14:paraId="39A95E1D" w14:textId="34C0D005" w:rsidR="00580A8B" w:rsidRPr="000E40D3" w:rsidRDefault="00AF5903" w:rsidP="00580A8B">
      <w:r w:rsidRPr="000E40D3">
        <w:t xml:space="preserve">Zoals uit de norm </w:t>
      </w:r>
      <w:r>
        <w:t xml:space="preserve">van paragraaf </w:t>
      </w:r>
      <w:r w:rsidRPr="00305F68">
        <w:rPr>
          <w:rStyle w:val="Verwijzing"/>
        </w:rPr>
        <w:fldChar w:fldCharType="begin"/>
      </w:r>
      <w:r w:rsidRPr="00305F68">
        <w:rPr>
          <w:rStyle w:val="Verwijzing"/>
        </w:rPr>
        <w:instrText xml:space="preserve"> REF _Ref_5376faa147cff0f5fa1cd01b8fe07d90_1 \r \h </w:instrText>
      </w:r>
      <w:r w:rsidRPr="00305F68">
        <w:rPr>
          <w:rStyle w:val="Verwijzing"/>
        </w:rPr>
      </w:r>
      <w:r w:rsidRPr="00305F68">
        <w:rPr>
          <w:rStyle w:val="Verwijzing"/>
        </w:rPr>
        <w:fldChar w:fldCharType="separate"/>
      </w:r>
      <w:r w:rsidR="006C26A9">
        <w:rPr>
          <w:rStyle w:val="Verwijzing"/>
        </w:rPr>
        <w:t>5.2.2.1</w:t>
      </w:r>
      <w:r w:rsidRPr="00305F68">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580A8B" w:rsidRPr="000E40D3" w:rsidRDefault="00AF5903" w:rsidP="00580A8B">
      <w:r w:rsidRPr="000E40D3">
        <w:t>Wanneer met een wijzigingsbesluit een nieuw tekstelement wordt ingevoegd tussen al bestaande tekstelementen, bijvoorbeeld een nieuw artikel tussen de artikelen 2.5 en 2.6, zijn daar twee methoden voor:</w:t>
      </w:r>
    </w:p>
    <w:p w14:paraId="716BFDEE" w14:textId="77777777" w:rsidR="00580A8B" w:rsidRPr="000E40D3" w:rsidRDefault="00AF5903" w:rsidP="006C3015">
      <w:pPr>
        <w:pStyle w:val="Opsommingnummers1"/>
        <w:numPr>
          <w:ilvl w:val="0"/>
          <w:numId w:val="18"/>
        </w:numPr>
      </w:pPr>
      <w:r w:rsidRPr="000E40D3">
        <w:t xml:space="preserve">het ingevoegde </w:t>
      </w:r>
      <w:r w:rsidRPr="00865213">
        <w:t>tekstelement</w:t>
      </w:r>
      <w:r w:rsidRPr="000E40D3">
        <w:t xml:space="preserve">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580A8B" w:rsidRPr="000E40D3" w:rsidRDefault="00AF5903" w:rsidP="00580A8B">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580A8B" w:rsidRPr="000E40D3" w:rsidRDefault="00AF5903" w:rsidP="00580A8B">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580A8B" w:rsidRDefault="00AF5903" w:rsidP="00580A8B">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35"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