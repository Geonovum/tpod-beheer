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E5CBD" w14:textId="7386F5CF" w:rsidR="00DE6CE2" w:rsidRDefault="00C05467" w:rsidP="00DE6CE2">
      <w:pPr>
        <w:pStyle w:val="Kop3"/>
      </w:pPr>
      <w:r>
        <w:t>V</w:t>
      </w:r>
      <w:r w:rsidR="00DE6CE2">
        <w:t>erwijzing naar toepasselijke toepassingsprofielen</w:t>
      </w:r>
    </w:p>
    <w:p w14:paraId="1025A959" w14:textId="6634D8DB" w:rsidR="009E3CEE" w:rsidRDefault="000543B3" w:rsidP="009E3CEE">
      <w:r>
        <w:t xml:space="preserve">Voorbeschermingsregels </w:t>
      </w:r>
      <w:r w:rsidR="00634CC6">
        <w:t xml:space="preserve">worden </w:t>
      </w:r>
      <w:r>
        <w:t xml:space="preserve">op dezelfde wijze geannoteerd als andere regels. </w:t>
      </w:r>
      <w:r w:rsidR="006F4C7B" w:rsidRPr="006F4C7B">
        <w:t xml:space="preserve">Op voorbeschermingsregels die het omgevingsplan wijzigen </w:t>
      </w:r>
      <w:r w:rsidR="00BE479C">
        <w:t xml:space="preserve">zijn de bepalingen over het annoteren </w:t>
      </w:r>
      <w:r w:rsidR="00D2015E">
        <w:t xml:space="preserve">met OW-objecten van </w:t>
      </w:r>
      <w:r w:rsidR="002D2048">
        <w:t xml:space="preserve">de </w:t>
      </w:r>
      <w:r w:rsidR="006F4C7B" w:rsidRPr="006F4C7B">
        <w:t>hoofdstuk</w:t>
      </w:r>
      <w:r w:rsidR="0084026A">
        <w:t>ken</w:t>
      </w:r>
      <w:r w:rsidR="006F4C7B" w:rsidRPr="006F4C7B">
        <w:t xml:space="preserve"> 6</w:t>
      </w:r>
      <w:r w:rsidR="008B3973">
        <w:t xml:space="preserve"> en</w:t>
      </w:r>
      <w:r w:rsidR="0084026A">
        <w:t xml:space="preserve"> </w:t>
      </w:r>
      <w:r w:rsidR="00695FD5">
        <w:t>7</w:t>
      </w:r>
      <w:r w:rsidR="006F4C7B" w:rsidRPr="006F4C7B">
        <w:t xml:space="preserve"> van het toepassingsprofiel omgevingsplan van toepassing, op voorbeschermingsregels die de omgevingsverordening wijzigen </w:t>
      </w:r>
      <w:r w:rsidR="00D2015E" w:rsidRPr="00D2015E">
        <w:t>zijn de bepalingen over het annoteren met OW-objecten van</w:t>
      </w:r>
      <w:r w:rsidR="006F4C7B" w:rsidRPr="006F4C7B">
        <w:t xml:space="preserve"> </w:t>
      </w:r>
      <w:r w:rsidR="0084026A">
        <w:t xml:space="preserve">de </w:t>
      </w:r>
      <w:r w:rsidR="006F4C7B" w:rsidRPr="006F4C7B">
        <w:t>hoofdstuk</w:t>
      </w:r>
      <w:r w:rsidR="00CE2063">
        <w:t>ken</w:t>
      </w:r>
      <w:r w:rsidR="006F4C7B" w:rsidRPr="006F4C7B">
        <w:t xml:space="preserve"> 6</w:t>
      </w:r>
      <w:r w:rsidR="008B3973">
        <w:t xml:space="preserve"> en</w:t>
      </w:r>
      <w:r w:rsidR="00CE2063">
        <w:t xml:space="preserve"> </w:t>
      </w:r>
      <w:r w:rsidR="00695FD5">
        <w:t>7</w:t>
      </w:r>
      <w:r w:rsidR="006F4C7B" w:rsidRPr="006F4C7B">
        <w:t xml:space="preserve"> van het toepassingsprofiel omgevingsverordening van toepassing. </w:t>
      </w:r>
      <w:r w:rsidR="006D5D2B" w:rsidRPr="006D5D2B">
        <w:t xml:space="preserve">Voor de beschrijving van de toepassing van het Informatiemodel Omgevingswet op de voorbeschermingsregels van het voorbereidingsbesluit wordt dan ook verwezen naar de </w:t>
      </w:r>
      <w:r w:rsidR="00CE2063">
        <w:t>genoemde</w:t>
      </w:r>
      <w:r w:rsidR="00CE2063" w:rsidRPr="006D5D2B">
        <w:t xml:space="preserve"> </w:t>
      </w:r>
      <w:r w:rsidR="006D5D2B" w:rsidRPr="006D5D2B">
        <w:t>hoofdstukken in toepassingsprofiel omgevingsplan respectievelijk toepassingsprofiel omgevingsverordening.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58304" w14:textId="77777777" w:rsidR="004E405F" w:rsidRDefault="004E405F">
      <w:r>
        <w:separator/>
      </w:r>
    </w:p>
    <w:p w14:paraId="20702AF7" w14:textId="77777777" w:rsidR="004E405F" w:rsidRDefault="004E405F"/>
  </w:endnote>
  <w:endnote w:type="continuationSeparator" w:id="0">
    <w:p w14:paraId="7A4A38F5" w14:textId="77777777" w:rsidR="004E405F" w:rsidRPr="003C450F" w:rsidRDefault="004E405F" w:rsidP="003C450F"/>
  </w:endnote>
  <w:endnote w:type="continuationNotice" w:id="1">
    <w:p w14:paraId="740C0016" w14:textId="77777777" w:rsidR="004E405F" w:rsidRDefault="004E405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FD4E3" w14:textId="77777777" w:rsidR="00BF5B01" w:rsidRDefault="00BF5B0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C54BB" w14:textId="77777777" w:rsidR="00BF5B01" w:rsidRDefault="00BF5B01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4E6C8A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5F94" w14:textId="77777777" w:rsidR="00E83610" w:rsidRPr="006B1455" w:rsidRDefault="00E83610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607A80C" w14:textId="77777777" w:rsidR="00E83610" w:rsidRPr="00BC3B53" w:rsidRDefault="00E83610" w:rsidP="00577995">
    <w:pPr>
      <w:spacing w:line="240" w:lineRule="auto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871D" w14:textId="77777777" w:rsidR="00D757DD" w:rsidRPr="006B1455" w:rsidRDefault="00D757D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DA35AD2" w14:textId="77777777" w:rsidR="00D757DD" w:rsidRPr="00BC3B53" w:rsidRDefault="00D757D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21D48" w14:textId="77777777" w:rsidR="004E405F" w:rsidRPr="00B35331" w:rsidRDefault="004E405F" w:rsidP="00577995">
      <w:pPr>
        <w:pStyle w:val="Voettekst"/>
      </w:pPr>
    </w:p>
  </w:footnote>
  <w:footnote w:type="continuationSeparator" w:id="0">
    <w:p w14:paraId="13137658" w14:textId="77777777" w:rsidR="004E405F" w:rsidRDefault="004E405F">
      <w:r>
        <w:continuationSeparator/>
      </w:r>
    </w:p>
    <w:p w14:paraId="6CAFD047" w14:textId="77777777" w:rsidR="004E405F" w:rsidRDefault="004E405F"/>
    <w:p w14:paraId="2FD62A7B" w14:textId="77777777" w:rsidR="004E405F" w:rsidRDefault="004E405F"/>
  </w:footnote>
  <w:footnote w:type="continuationNotice" w:id="1">
    <w:p w14:paraId="1AB91AFA" w14:textId="77777777" w:rsidR="004E405F" w:rsidRDefault="004E405F">
      <w:pPr>
        <w:spacing w:line="240" w:lineRule="auto"/>
      </w:pPr>
    </w:p>
  </w:footnote>
  <w:footnote w:id="2">
    <w:p w14:paraId="3BE8256C" w14:textId="77777777" w:rsidR="00CC11BD" w:rsidRDefault="00CC11BD" w:rsidP="00CC11B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2E09C38D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Ow</w:t>
      </w:r>
    </w:p>
  </w:footnote>
  <w:footnote w:id="4">
    <w:p w14:paraId="479FD356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4.16 Ow</w:t>
      </w:r>
    </w:p>
  </w:footnote>
  <w:footnote w:id="5">
    <w:p w14:paraId="597B5F49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5.52 lid 1 Ow</w:t>
      </w:r>
    </w:p>
  </w:footnote>
  <w:footnote w:id="6">
    <w:p w14:paraId="7A3821B8" w14:textId="77777777" w:rsidR="003873BF" w:rsidRDefault="003873BF" w:rsidP="003873B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 Ow</w:t>
      </w:r>
    </w:p>
  </w:footnote>
  <w:footnote w:id="7">
    <w:p w14:paraId="21BD2099" w14:textId="17EF0EE3" w:rsidR="00C27F2E" w:rsidRDefault="00C27F2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P</w:t>
      </w:r>
      <w:r w:rsidRPr="00C27F2E">
        <w:t>eiljaar aantal gemeenten in 202</w:t>
      </w:r>
      <w:r w:rsidR="009356D2">
        <w:t>3</w:t>
      </w:r>
    </w:p>
  </w:footnote>
  <w:footnote w:id="8">
    <w:p w14:paraId="6C4760A8" w14:textId="1189FBB5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9">
    <w:p w14:paraId="5884E422" w14:textId="660A2B2B" w:rsidR="006277CC" w:rsidRDefault="006277CC" w:rsidP="006277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A4E95">
        <w:t>5.2</w:t>
      </w:r>
      <w:r>
        <w:fldChar w:fldCharType="end"/>
      </w:r>
      <w:r>
        <w:t xml:space="preserve">. Dit is het deel dat wordt geannoteerd met OW-objecten, zie daarvoor </w:t>
      </w:r>
      <w:r w:rsidR="0020748A">
        <w:t xml:space="preserve">de </w:t>
      </w:r>
      <w:r>
        <w:t>hoofdstuk</w:t>
      </w:r>
      <w:r w:rsidR="0020748A">
        <w:t>ken 7</w:t>
      </w:r>
      <w:r>
        <w:t xml:space="preserve"> </w:t>
      </w:r>
      <w:r w:rsidR="0020748A">
        <w:t>van de toepassingsprofielen voor omgevingsplan en omgevingsverordening</w:t>
      </w:r>
    </w:p>
  </w:footnote>
  <w:footnote w:id="10">
    <w:p w14:paraId="09A84119" w14:textId="0570265A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  <w:footnote w:id="11">
    <w:p w14:paraId="16D612B5" w14:textId="77777777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2">
    <w:p w14:paraId="2D986D31" w14:textId="3F5A4C1C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32170" w14:textId="77777777" w:rsidR="00BF5B01" w:rsidRDefault="00BF5B0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4E6C8A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5CBDD186" w:rsidR="00AF3C69" w:rsidRPr="00FA6FAC" w:rsidRDefault="004E6C8A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F173417" w:rsidR="00AF3C69" w:rsidRPr="00B60860" w:rsidRDefault="004E6C8A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2.1.0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4E6C8A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4E6C8A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FDE571D" w:rsidR="00AF3C69" w:rsidRPr="00CA6C0C" w:rsidRDefault="004E6C8A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84920" w14:textId="77777777" w:rsidR="00BF5B01" w:rsidRDefault="00BF5B01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623B7E5" w:rsidR="00AF3C69" w:rsidRDefault="004E6C8A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6997" w14:textId="1812A872" w:rsidR="00E83610" w:rsidRDefault="00E836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53EE" w14:textId="263986B1" w:rsidR="00D757DD" w:rsidRDefault="00D757D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701904">
    <w:abstractNumId w:val="5"/>
  </w:num>
  <w:num w:numId="2" w16cid:durableId="1273394988">
    <w:abstractNumId w:val="19"/>
  </w:num>
  <w:num w:numId="3" w16cid:durableId="1919553549">
    <w:abstractNumId w:val="14"/>
  </w:num>
  <w:num w:numId="4" w16cid:durableId="364015978">
    <w:abstractNumId w:val="2"/>
  </w:num>
  <w:num w:numId="5" w16cid:durableId="9009463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00299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1918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21331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3748333">
    <w:abstractNumId w:val="7"/>
  </w:num>
  <w:num w:numId="10" w16cid:durableId="11844442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76363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24001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359186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226753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587089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855906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176675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965409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6765359">
    <w:abstractNumId w:val="11"/>
  </w:num>
  <w:num w:numId="20" w16cid:durableId="1888838399">
    <w:abstractNumId w:val="6"/>
  </w:num>
  <w:num w:numId="21" w16cid:durableId="898590754">
    <w:abstractNumId w:val="9"/>
  </w:num>
  <w:num w:numId="22" w16cid:durableId="827794069">
    <w:abstractNumId w:val="16"/>
  </w:num>
  <w:num w:numId="23" w16cid:durableId="1240218077">
    <w:abstractNumId w:val="13"/>
  </w:num>
  <w:num w:numId="24" w16cid:durableId="1871604766">
    <w:abstractNumId w:val="8"/>
  </w:num>
  <w:num w:numId="25" w16cid:durableId="1678733810">
    <w:abstractNumId w:val="4"/>
  </w:num>
  <w:num w:numId="26" w16cid:durableId="645667960">
    <w:abstractNumId w:val="1"/>
  </w:num>
  <w:num w:numId="27" w16cid:durableId="282881486">
    <w:abstractNumId w:val="10"/>
  </w:num>
  <w:num w:numId="28" w16cid:durableId="945620976">
    <w:abstractNumId w:val="20"/>
  </w:num>
  <w:num w:numId="29" w16cid:durableId="58524891">
    <w:abstractNumId w:val="12"/>
  </w:num>
  <w:num w:numId="30" w16cid:durableId="1500461457">
    <w:abstractNumId w:val="15"/>
  </w:num>
  <w:num w:numId="31" w16cid:durableId="47456501">
    <w:abstractNumId w:val="3"/>
  </w:num>
  <w:num w:numId="32" w16cid:durableId="19964904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46880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053429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87575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983118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29464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07867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436445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863992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277388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3495253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72144907">
    <w:abstractNumId w:val="0"/>
  </w:num>
  <w:num w:numId="44" w16cid:durableId="1033921736">
    <w:abstractNumId w:val="17"/>
  </w:num>
  <w:num w:numId="45" w16cid:durableId="871956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92637218">
    <w:abstractNumId w:val="18"/>
  </w:num>
  <w:num w:numId="47" w16cid:durableId="1594238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430702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5548516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5650211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1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149"/>
    <w:rsid w:val="0000529D"/>
    <w:rsid w:val="00005438"/>
    <w:rsid w:val="00005635"/>
    <w:rsid w:val="000056C8"/>
    <w:rsid w:val="0000577E"/>
    <w:rsid w:val="00005D9B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097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ACD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42"/>
    <w:rsid w:val="00025063"/>
    <w:rsid w:val="000251B8"/>
    <w:rsid w:val="00025301"/>
    <w:rsid w:val="0002577A"/>
    <w:rsid w:val="000257AF"/>
    <w:rsid w:val="000259BA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5B4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2D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29F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108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6D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968"/>
    <w:rsid w:val="00074A84"/>
    <w:rsid w:val="00074BB9"/>
    <w:rsid w:val="00075203"/>
    <w:rsid w:val="000755D6"/>
    <w:rsid w:val="00075786"/>
    <w:rsid w:val="00075C9F"/>
    <w:rsid w:val="00075CBA"/>
    <w:rsid w:val="00075F7A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85F"/>
    <w:rsid w:val="000879F4"/>
    <w:rsid w:val="00087D32"/>
    <w:rsid w:val="00087DD9"/>
    <w:rsid w:val="00087F51"/>
    <w:rsid w:val="00087FB4"/>
    <w:rsid w:val="00090228"/>
    <w:rsid w:val="00090280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6149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4E95"/>
    <w:rsid w:val="000A5178"/>
    <w:rsid w:val="000A5236"/>
    <w:rsid w:val="000A529D"/>
    <w:rsid w:val="000A5B82"/>
    <w:rsid w:val="000A5F01"/>
    <w:rsid w:val="000A64EC"/>
    <w:rsid w:val="000A64FA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8FF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ACE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1FB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47F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498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45F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7F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011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C75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133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225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07E0A"/>
    <w:rsid w:val="00110354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C83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178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8FB"/>
    <w:rsid w:val="0013791A"/>
    <w:rsid w:val="00137A08"/>
    <w:rsid w:val="00137E63"/>
    <w:rsid w:val="001400E1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E90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BBB"/>
    <w:rsid w:val="00151CAF"/>
    <w:rsid w:val="00151DFF"/>
    <w:rsid w:val="00152055"/>
    <w:rsid w:val="0015230B"/>
    <w:rsid w:val="001523A6"/>
    <w:rsid w:val="001524B2"/>
    <w:rsid w:val="001527A7"/>
    <w:rsid w:val="001527FE"/>
    <w:rsid w:val="00152A4F"/>
    <w:rsid w:val="00152A96"/>
    <w:rsid w:val="00152D1A"/>
    <w:rsid w:val="0015347F"/>
    <w:rsid w:val="001534D2"/>
    <w:rsid w:val="0015390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50D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5F5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715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625"/>
    <w:rsid w:val="001958C5"/>
    <w:rsid w:val="00195A4F"/>
    <w:rsid w:val="00195F98"/>
    <w:rsid w:val="00196623"/>
    <w:rsid w:val="001966D0"/>
    <w:rsid w:val="00196803"/>
    <w:rsid w:val="001968EF"/>
    <w:rsid w:val="00196A3E"/>
    <w:rsid w:val="00196DBF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BF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0C"/>
    <w:rsid w:val="001A772B"/>
    <w:rsid w:val="001A7A12"/>
    <w:rsid w:val="001A7E14"/>
    <w:rsid w:val="001A7E89"/>
    <w:rsid w:val="001A7FE7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0EAB"/>
    <w:rsid w:val="001D120B"/>
    <w:rsid w:val="001D1271"/>
    <w:rsid w:val="001D137E"/>
    <w:rsid w:val="001D16D8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5B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3E9"/>
    <w:rsid w:val="001F37D6"/>
    <w:rsid w:val="001F38DF"/>
    <w:rsid w:val="001F3D00"/>
    <w:rsid w:val="001F3EE8"/>
    <w:rsid w:val="001F41DC"/>
    <w:rsid w:val="001F4B63"/>
    <w:rsid w:val="001F4BD9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9C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585E"/>
    <w:rsid w:val="0020630E"/>
    <w:rsid w:val="00206479"/>
    <w:rsid w:val="00206748"/>
    <w:rsid w:val="002067C8"/>
    <w:rsid w:val="00206C53"/>
    <w:rsid w:val="00206D9B"/>
    <w:rsid w:val="00206EEA"/>
    <w:rsid w:val="0020748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8A4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4EC5"/>
    <w:rsid w:val="00215776"/>
    <w:rsid w:val="00215ACF"/>
    <w:rsid w:val="00215B1B"/>
    <w:rsid w:val="00216348"/>
    <w:rsid w:val="0021666B"/>
    <w:rsid w:val="00216A20"/>
    <w:rsid w:val="00216BBF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29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26C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DDE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3A3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A17"/>
    <w:rsid w:val="00286B28"/>
    <w:rsid w:val="00286D08"/>
    <w:rsid w:val="0028707A"/>
    <w:rsid w:val="0028712D"/>
    <w:rsid w:val="00287289"/>
    <w:rsid w:val="002872AC"/>
    <w:rsid w:val="0028753B"/>
    <w:rsid w:val="0028785B"/>
    <w:rsid w:val="00287E3F"/>
    <w:rsid w:val="00290114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35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4F"/>
    <w:rsid w:val="0029526B"/>
    <w:rsid w:val="002954D1"/>
    <w:rsid w:val="00295651"/>
    <w:rsid w:val="00295666"/>
    <w:rsid w:val="00295668"/>
    <w:rsid w:val="00295A99"/>
    <w:rsid w:val="00295B8D"/>
    <w:rsid w:val="00295BA1"/>
    <w:rsid w:val="00295BFA"/>
    <w:rsid w:val="00295C69"/>
    <w:rsid w:val="00295C94"/>
    <w:rsid w:val="00295DB9"/>
    <w:rsid w:val="00295DDC"/>
    <w:rsid w:val="00296157"/>
    <w:rsid w:val="002963A7"/>
    <w:rsid w:val="00296448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0C8E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7FE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185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17C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05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9E8"/>
    <w:rsid w:val="002C4BB9"/>
    <w:rsid w:val="002C4C39"/>
    <w:rsid w:val="002C5150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429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0B4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E7BFD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7D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35A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68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68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62"/>
    <w:rsid w:val="003179C5"/>
    <w:rsid w:val="00317B3A"/>
    <w:rsid w:val="00317B74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875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33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3D3D"/>
    <w:rsid w:val="00334539"/>
    <w:rsid w:val="003345B6"/>
    <w:rsid w:val="003347D9"/>
    <w:rsid w:val="003348AA"/>
    <w:rsid w:val="00334987"/>
    <w:rsid w:val="003349BD"/>
    <w:rsid w:val="00334C4E"/>
    <w:rsid w:val="003352CA"/>
    <w:rsid w:val="003355DD"/>
    <w:rsid w:val="003356F1"/>
    <w:rsid w:val="00335799"/>
    <w:rsid w:val="00335956"/>
    <w:rsid w:val="00335AF7"/>
    <w:rsid w:val="00335FDD"/>
    <w:rsid w:val="00336557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81F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56A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BF3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A06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4CBE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020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7F3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0E"/>
    <w:rsid w:val="0037238E"/>
    <w:rsid w:val="003723BF"/>
    <w:rsid w:val="00372803"/>
    <w:rsid w:val="003728F3"/>
    <w:rsid w:val="00372B20"/>
    <w:rsid w:val="00372DA7"/>
    <w:rsid w:val="00372FAA"/>
    <w:rsid w:val="00372FB7"/>
    <w:rsid w:val="0037305F"/>
    <w:rsid w:val="00373618"/>
    <w:rsid w:val="0037367F"/>
    <w:rsid w:val="00373D5C"/>
    <w:rsid w:val="00373ECA"/>
    <w:rsid w:val="00374710"/>
    <w:rsid w:val="003748B9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3BF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66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037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7AC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B92"/>
    <w:rsid w:val="003A4C67"/>
    <w:rsid w:val="003A4CF7"/>
    <w:rsid w:val="003A513E"/>
    <w:rsid w:val="003A5385"/>
    <w:rsid w:val="003A56AC"/>
    <w:rsid w:val="003A583F"/>
    <w:rsid w:val="003A5E18"/>
    <w:rsid w:val="003A6074"/>
    <w:rsid w:val="003A60C1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2ED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4EF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4E1B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A36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285"/>
    <w:rsid w:val="003E1296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B31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8F5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BBE"/>
    <w:rsid w:val="00401CDC"/>
    <w:rsid w:val="00401D52"/>
    <w:rsid w:val="00402225"/>
    <w:rsid w:val="0040236B"/>
    <w:rsid w:val="00402598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83A"/>
    <w:rsid w:val="00407CBB"/>
    <w:rsid w:val="00407DAA"/>
    <w:rsid w:val="00407E2D"/>
    <w:rsid w:val="00407F9A"/>
    <w:rsid w:val="0041026C"/>
    <w:rsid w:val="004102C1"/>
    <w:rsid w:val="004104B3"/>
    <w:rsid w:val="00410528"/>
    <w:rsid w:val="00410709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477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750"/>
    <w:rsid w:val="00416C83"/>
    <w:rsid w:val="00416D20"/>
    <w:rsid w:val="00416F6B"/>
    <w:rsid w:val="00417021"/>
    <w:rsid w:val="00417263"/>
    <w:rsid w:val="004179C7"/>
    <w:rsid w:val="00417C7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795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6E4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0E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825"/>
    <w:rsid w:val="00456921"/>
    <w:rsid w:val="00456BCD"/>
    <w:rsid w:val="00457072"/>
    <w:rsid w:val="00457431"/>
    <w:rsid w:val="004577F4"/>
    <w:rsid w:val="0045795E"/>
    <w:rsid w:val="00457964"/>
    <w:rsid w:val="00457987"/>
    <w:rsid w:val="00457C58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551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77EBE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4E6"/>
    <w:rsid w:val="004879C0"/>
    <w:rsid w:val="00487EBF"/>
    <w:rsid w:val="00487F51"/>
    <w:rsid w:val="0049012C"/>
    <w:rsid w:val="004901E8"/>
    <w:rsid w:val="0049020B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5E1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4A3A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9F5"/>
    <w:rsid w:val="004A7D8A"/>
    <w:rsid w:val="004B081C"/>
    <w:rsid w:val="004B0A49"/>
    <w:rsid w:val="004B0B1B"/>
    <w:rsid w:val="004B0CBE"/>
    <w:rsid w:val="004B0CD1"/>
    <w:rsid w:val="004B0D62"/>
    <w:rsid w:val="004B0EA8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BA0"/>
    <w:rsid w:val="004B2E0F"/>
    <w:rsid w:val="004B3769"/>
    <w:rsid w:val="004B37FC"/>
    <w:rsid w:val="004B3A1C"/>
    <w:rsid w:val="004B3AFC"/>
    <w:rsid w:val="004B3C9A"/>
    <w:rsid w:val="004B43B0"/>
    <w:rsid w:val="004B43D8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D5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1F95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A4C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AD9"/>
    <w:rsid w:val="004D3CA3"/>
    <w:rsid w:val="004D444D"/>
    <w:rsid w:val="004D4513"/>
    <w:rsid w:val="004D48AF"/>
    <w:rsid w:val="004D4AF3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D88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05F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7F1"/>
    <w:rsid w:val="004E6C8A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4E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C16"/>
    <w:rsid w:val="004F4E81"/>
    <w:rsid w:val="004F4FB7"/>
    <w:rsid w:val="004F5063"/>
    <w:rsid w:val="004F5157"/>
    <w:rsid w:val="004F5194"/>
    <w:rsid w:val="004F51F4"/>
    <w:rsid w:val="004F5212"/>
    <w:rsid w:val="004F556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67E"/>
    <w:rsid w:val="004F77D8"/>
    <w:rsid w:val="004F78B9"/>
    <w:rsid w:val="004F7A16"/>
    <w:rsid w:val="004F7E20"/>
    <w:rsid w:val="0050005F"/>
    <w:rsid w:val="00500180"/>
    <w:rsid w:val="00500515"/>
    <w:rsid w:val="00500B6B"/>
    <w:rsid w:val="00500B82"/>
    <w:rsid w:val="00500EC9"/>
    <w:rsid w:val="00501099"/>
    <w:rsid w:val="0050109A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369"/>
    <w:rsid w:val="00506404"/>
    <w:rsid w:val="00506E5D"/>
    <w:rsid w:val="0050719E"/>
    <w:rsid w:val="00507327"/>
    <w:rsid w:val="005076A1"/>
    <w:rsid w:val="00507860"/>
    <w:rsid w:val="00507AAB"/>
    <w:rsid w:val="00507FDE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1C82"/>
    <w:rsid w:val="00512001"/>
    <w:rsid w:val="00512112"/>
    <w:rsid w:val="005122B6"/>
    <w:rsid w:val="0051270B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528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5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3D5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E21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B0B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A01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DE6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B09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2F2E"/>
    <w:rsid w:val="00563094"/>
    <w:rsid w:val="005631D7"/>
    <w:rsid w:val="00563406"/>
    <w:rsid w:val="005635A1"/>
    <w:rsid w:val="00563D4A"/>
    <w:rsid w:val="00563D9A"/>
    <w:rsid w:val="00563EBB"/>
    <w:rsid w:val="00564294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ED3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B5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3D6"/>
    <w:rsid w:val="00570427"/>
    <w:rsid w:val="005704B4"/>
    <w:rsid w:val="00570535"/>
    <w:rsid w:val="0057070B"/>
    <w:rsid w:val="00570BF3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A2E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5998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0A8B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6F9"/>
    <w:rsid w:val="00583D9A"/>
    <w:rsid w:val="00584298"/>
    <w:rsid w:val="005842F3"/>
    <w:rsid w:val="00584BD3"/>
    <w:rsid w:val="00584D26"/>
    <w:rsid w:val="00585022"/>
    <w:rsid w:val="00585358"/>
    <w:rsid w:val="00585870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9AE"/>
    <w:rsid w:val="00587E04"/>
    <w:rsid w:val="00587ED5"/>
    <w:rsid w:val="00590114"/>
    <w:rsid w:val="005901C3"/>
    <w:rsid w:val="00590262"/>
    <w:rsid w:val="005908F9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0BE"/>
    <w:rsid w:val="005A22F3"/>
    <w:rsid w:val="005A255F"/>
    <w:rsid w:val="005A26EB"/>
    <w:rsid w:val="005A2761"/>
    <w:rsid w:val="005A2C47"/>
    <w:rsid w:val="005A2CB3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E55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28F"/>
    <w:rsid w:val="005B2555"/>
    <w:rsid w:val="005B26C3"/>
    <w:rsid w:val="005B2767"/>
    <w:rsid w:val="005B282B"/>
    <w:rsid w:val="005B28D4"/>
    <w:rsid w:val="005B2C36"/>
    <w:rsid w:val="005B2C7D"/>
    <w:rsid w:val="005B2CB3"/>
    <w:rsid w:val="005B2E42"/>
    <w:rsid w:val="005B2E68"/>
    <w:rsid w:val="005B2F4A"/>
    <w:rsid w:val="005B33F4"/>
    <w:rsid w:val="005B3431"/>
    <w:rsid w:val="005B369A"/>
    <w:rsid w:val="005B3B36"/>
    <w:rsid w:val="005B3B63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C6E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BA2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3FA0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51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7BD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57"/>
    <w:rsid w:val="005F48CB"/>
    <w:rsid w:val="005F4EBF"/>
    <w:rsid w:val="005F53BA"/>
    <w:rsid w:val="005F5631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51D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6F"/>
    <w:rsid w:val="006114E8"/>
    <w:rsid w:val="00611588"/>
    <w:rsid w:val="006115EF"/>
    <w:rsid w:val="006119E3"/>
    <w:rsid w:val="00611E5A"/>
    <w:rsid w:val="006120F1"/>
    <w:rsid w:val="006121A7"/>
    <w:rsid w:val="00612429"/>
    <w:rsid w:val="00612B1B"/>
    <w:rsid w:val="00612C34"/>
    <w:rsid w:val="00612C54"/>
    <w:rsid w:val="00612E50"/>
    <w:rsid w:val="006134D6"/>
    <w:rsid w:val="006137F6"/>
    <w:rsid w:val="006138C5"/>
    <w:rsid w:val="00613A37"/>
    <w:rsid w:val="00613BB9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793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044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7CC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46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CC6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52"/>
    <w:rsid w:val="00637AE7"/>
    <w:rsid w:val="00637EBE"/>
    <w:rsid w:val="00637F74"/>
    <w:rsid w:val="00640157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B96"/>
    <w:rsid w:val="00647FD6"/>
    <w:rsid w:val="00647FF6"/>
    <w:rsid w:val="006516A3"/>
    <w:rsid w:val="0065170B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4C5"/>
    <w:rsid w:val="00657527"/>
    <w:rsid w:val="00657E4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C5E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1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01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096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1D47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6A9"/>
    <w:rsid w:val="006C2800"/>
    <w:rsid w:val="006C2B0A"/>
    <w:rsid w:val="006C2C7B"/>
    <w:rsid w:val="006C2DE1"/>
    <w:rsid w:val="006C2E1E"/>
    <w:rsid w:val="006C3015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86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1C2"/>
    <w:rsid w:val="006D3347"/>
    <w:rsid w:val="006D335A"/>
    <w:rsid w:val="006D33D2"/>
    <w:rsid w:val="006D3479"/>
    <w:rsid w:val="006D363A"/>
    <w:rsid w:val="006D3665"/>
    <w:rsid w:val="006D37F7"/>
    <w:rsid w:val="006D4674"/>
    <w:rsid w:val="006D4BC6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27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141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888"/>
    <w:rsid w:val="00707BEC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7B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77C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2CE"/>
    <w:rsid w:val="00724D85"/>
    <w:rsid w:val="00724E62"/>
    <w:rsid w:val="00724E83"/>
    <w:rsid w:val="00725176"/>
    <w:rsid w:val="007257F9"/>
    <w:rsid w:val="00725B76"/>
    <w:rsid w:val="007263A7"/>
    <w:rsid w:val="007264EE"/>
    <w:rsid w:val="00726C50"/>
    <w:rsid w:val="00727050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DA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0CE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1F"/>
    <w:rsid w:val="00751C7D"/>
    <w:rsid w:val="00751D5C"/>
    <w:rsid w:val="00751FDD"/>
    <w:rsid w:val="007523CF"/>
    <w:rsid w:val="00752599"/>
    <w:rsid w:val="00752694"/>
    <w:rsid w:val="00752A68"/>
    <w:rsid w:val="00752AF2"/>
    <w:rsid w:val="00752D7B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0F7F"/>
    <w:rsid w:val="00761438"/>
    <w:rsid w:val="00761706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4D4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7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348"/>
    <w:rsid w:val="00773567"/>
    <w:rsid w:val="00773669"/>
    <w:rsid w:val="0077369E"/>
    <w:rsid w:val="00773C83"/>
    <w:rsid w:val="00773D03"/>
    <w:rsid w:val="00773F6F"/>
    <w:rsid w:val="0077405E"/>
    <w:rsid w:val="00774298"/>
    <w:rsid w:val="00774385"/>
    <w:rsid w:val="007744D1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3E1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6F2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0D1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0F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73D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79"/>
    <w:rsid w:val="007B3BBD"/>
    <w:rsid w:val="007B3E46"/>
    <w:rsid w:val="007B4427"/>
    <w:rsid w:val="007B4671"/>
    <w:rsid w:val="007B47B0"/>
    <w:rsid w:val="007B4919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5F8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87"/>
    <w:rsid w:val="008018E1"/>
    <w:rsid w:val="008019DB"/>
    <w:rsid w:val="008019F3"/>
    <w:rsid w:val="00801B10"/>
    <w:rsid w:val="00801BCB"/>
    <w:rsid w:val="00802155"/>
    <w:rsid w:val="00802272"/>
    <w:rsid w:val="0080297F"/>
    <w:rsid w:val="00802A41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9D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06F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6AD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13"/>
    <w:rsid w:val="00865237"/>
    <w:rsid w:val="00865A02"/>
    <w:rsid w:val="00865A66"/>
    <w:rsid w:val="00866292"/>
    <w:rsid w:val="008666BF"/>
    <w:rsid w:val="008667C6"/>
    <w:rsid w:val="008669B2"/>
    <w:rsid w:val="00866ED3"/>
    <w:rsid w:val="0086758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1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2F33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D0C"/>
    <w:rsid w:val="00885E86"/>
    <w:rsid w:val="00885F70"/>
    <w:rsid w:val="00885FEC"/>
    <w:rsid w:val="0088609E"/>
    <w:rsid w:val="008865EF"/>
    <w:rsid w:val="00886A8B"/>
    <w:rsid w:val="00886B51"/>
    <w:rsid w:val="00886C23"/>
    <w:rsid w:val="0088775A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0D6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2C8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5F6C"/>
    <w:rsid w:val="008A6159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50"/>
    <w:rsid w:val="008B05F7"/>
    <w:rsid w:val="008B09C0"/>
    <w:rsid w:val="008B0A68"/>
    <w:rsid w:val="008B0CC5"/>
    <w:rsid w:val="008B0D29"/>
    <w:rsid w:val="008B0E06"/>
    <w:rsid w:val="008B0FB8"/>
    <w:rsid w:val="008B105F"/>
    <w:rsid w:val="008B14F0"/>
    <w:rsid w:val="008B16AA"/>
    <w:rsid w:val="008B18DC"/>
    <w:rsid w:val="008B1F37"/>
    <w:rsid w:val="008B2488"/>
    <w:rsid w:val="008B28D1"/>
    <w:rsid w:val="008B34AA"/>
    <w:rsid w:val="008B3973"/>
    <w:rsid w:val="008B3BD1"/>
    <w:rsid w:val="008B3D10"/>
    <w:rsid w:val="008B3D8B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663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7B8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57FA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A2A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13"/>
    <w:rsid w:val="008E3D71"/>
    <w:rsid w:val="008E41BE"/>
    <w:rsid w:val="008E41DD"/>
    <w:rsid w:val="008E48A7"/>
    <w:rsid w:val="008E4BCB"/>
    <w:rsid w:val="008E4DB4"/>
    <w:rsid w:val="008E4FE0"/>
    <w:rsid w:val="008E52BB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9C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950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B7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59A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40F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05B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6EF8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30"/>
    <w:rsid w:val="009303F5"/>
    <w:rsid w:val="009304F7"/>
    <w:rsid w:val="0093058E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979"/>
    <w:rsid w:val="00933A2A"/>
    <w:rsid w:val="0093411F"/>
    <w:rsid w:val="009342B3"/>
    <w:rsid w:val="009343A0"/>
    <w:rsid w:val="00934589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D1"/>
    <w:rsid w:val="009352E4"/>
    <w:rsid w:val="0093553E"/>
    <w:rsid w:val="009356D2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5A0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5B4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A4D"/>
    <w:rsid w:val="00964C9C"/>
    <w:rsid w:val="00965977"/>
    <w:rsid w:val="00965CED"/>
    <w:rsid w:val="00965D24"/>
    <w:rsid w:val="00965F45"/>
    <w:rsid w:val="00965F60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0D7"/>
    <w:rsid w:val="00973282"/>
    <w:rsid w:val="009732F8"/>
    <w:rsid w:val="00973434"/>
    <w:rsid w:val="0097362D"/>
    <w:rsid w:val="009736B3"/>
    <w:rsid w:val="009737A4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5B4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42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4EE7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854"/>
    <w:rsid w:val="009A0D8D"/>
    <w:rsid w:val="009A1279"/>
    <w:rsid w:val="009A1415"/>
    <w:rsid w:val="009A182F"/>
    <w:rsid w:val="009A1BE7"/>
    <w:rsid w:val="009A1C2B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1D0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2C1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ADA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00D"/>
    <w:rsid w:val="009C1253"/>
    <w:rsid w:val="009C1345"/>
    <w:rsid w:val="009C165B"/>
    <w:rsid w:val="009C1A38"/>
    <w:rsid w:val="009C1B63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96B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2E9F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22A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1E8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04E"/>
    <w:rsid w:val="009F244E"/>
    <w:rsid w:val="009F266D"/>
    <w:rsid w:val="009F2804"/>
    <w:rsid w:val="009F28EE"/>
    <w:rsid w:val="009F2A50"/>
    <w:rsid w:val="009F2B1A"/>
    <w:rsid w:val="009F2C9B"/>
    <w:rsid w:val="009F30BB"/>
    <w:rsid w:val="009F321B"/>
    <w:rsid w:val="009F333B"/>
    <w:rsid w:val="009F339B"/>
    <w:rsid w:val="009F3524"/>
    <w:rsid w:val="009F3591"/>
    <w:rsid w:val="009F36B3"/>
    <w:rsid w:val="009F3B40"/>
    <w:rsid w:val="009F3C6C"/>
    <w:rsid w:val="009F4168"/>
    <w:rsid w:val="009F41AE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57D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1F4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63A"/>
    <w:rsid w:val="00A07902"/>
    <w:rsid w:val="00A07A71"/>
    <w:rsid w:val="00A07AC6"/>
    <w:rsid w:val="00A1005E"/>
    <w:rsid w:val="00A10575"/>
    <w:rsid w:val="00A10BB9"/>
    <w:rsid w:val="00A10CC5"/>
    <w:rsid w:val="00A1115B"/>
    <w:rsid w:val="00A113A4"/>
    <w:rsid w:val="00A114DF"/>
    <w:rsid w:val="00A11553"/>
    <w:rsid w:val="00A1165E"/>
    <w:rsid w:val="00A1169F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131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EDC"/>
    <w:rsid w:val="00A42FDA"/>
    <w:rsid w:val="00A42FE6"/>
    <w:rsid w:val="00A4311C"/>
    <w:rsid w:val="00A434BF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039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A52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4C5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1C7"/>
    <w:rsid w:val="00A6158F"/>
    <w:rsid w:val="00A61680"/>
    <w:rsid w:val="00A61B54"/>
    <w:rsid w:val="00A61DEE"/>
    <w:rsid w:val="00A6217D"/>
    <w:rsid w:val="00A624C5"/>
    <w:rsid w:val="00A62533"/>
    <w:rsid w:val="00A62896"/>
    <w:rsid w:val="00A629CB"/>
    <w:rsid w:val="00A62C56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D28"/>
    <w:rsid w:val="00A71E48"/>
    <w:rsid w:val="00A720D4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C51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384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87DEF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97B55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0D7"/>
    <w:rsid w:val="00AA66B1"/>
    <w:rsid w:val="00AA6742"/>
    <w:rsid w:val="00AA6AAC"/>
    <w:rsid w:val="00AA6BB5"/>
    <w:rsid w:val="00AA6C1E"/>
    <w:rsid w:val="00AA70E9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8D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7CB"/>
    <w:rsid w:val="00AD0943"/>
    <w:rsid w:val="00AD0C8A"/>
    <w:rsid w:val="00AD0CDC"/>
    <w:rsid w:val="00AD0CE9"/>
    <w:rsid w:val="00AD0E7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9BE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504"/>
    <w:rsid w:val="00AF58C0"/>
    <w:rsid w:val="00AF5903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579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A9D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276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2D8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34B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B54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BB9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3FCF"/>
    <w:rsid w:val="00B4412F"/>
    <w:rsid w:val="00B44884"/>
    <w:rsid w:val="00B44962"/>
    <w:rsid w:val="00B44968"/>
    <w:rsid w:val="00B44AE7"/>
    <w:rsid w:val="00B44EA6"/>
    <w:rsid w:val="00B44FB3"/>
    <w:rsid w:val="00B45109"/>
    <w:rsid w:val="00B4513E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E7F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14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99F"/>
    <w:rsid w:val="00B71C2B"/>
    <w:rsid w:val="00B71C79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CE3"/>
    <w:rsid w:val="00B74F1F"/>
    <w:rsid w:val="00B75116"/>
    <w:rsid w:val="00B75173"/>
    <w:rsid w:val="00B7526B"/>
    <w:rsid w:val="00B7573A"/>
    <w:rsid w:val="00B75833"/>
    <w:rsid w:val="00B758A6"/>
    <w:rsid w:val="00B75BF5"/>
    <w:rsid w:val="00B75EFD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224"/>
    <w:rsid w:val="00B77315"/>
    <w:rsid w:val="00B7736A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21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6EB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D44"/>
    <w:rsid w:val="00B91F22"/>
    <w:rsid w:val="00B92156"/>
    <w:rsid w:val="00B92358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72C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5ED"/>
    <w:rsid w:val="00BA673D"/>
    <w:rsid w:val="00BA6797"/>
    <w:rsid w:val="00BA6834"/>
    <w:rsid w:val="00BA6B34"/>
    <w:rsid w:val="00BA74D4"/>
    <w:rsid w:val="00BA7858"/>
    <w:rsid w:val="00BA7A1A"/>
    <w:rsid w:val="00BA7BE5"/>
    <w:rsid w:val="00BA7EC6"/>
    <w:rsid w:val="00BB05B2"/>
    <w:rsid w:val="00BB0A8B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35D"/>
    <w:rsid w:val="00BB655D"/>
    <w:rsid w:val="00BB6839"/>
    <w:rsid w:val="00BB6C03"/>
    <w:rsid w:val="00BB6C52"/>
    <w:rsid w:val="00BB6CB6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059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95F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7F1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6B0"/>
    <w:rsid w:val="00BD091D"/>
    <w:rsid w:val="00BD092C"/>
    <w:rsid w:val="00BD0C99"/>
    <w:rsid w:val="00BD0D36"/>
    <w:rsid w:val="00BD0D3C"/>
    <w:rsid w:val="00BD0DF3"/>
    <w:rsid w:val="00BD1126"/>
    <w:rsid w:val="00BD11BA"/>
    <w:rsid w:val="00BD11FC"/>
    <w:rsid w:val="00BD1BAB"/>
    <w:rsid w:val="00BD1CC3"/>
    <w:rsid w:val="00BD1DE2"/>
    <w:rsid w:val="00BD259C"/>
    <w:rsid w:val="00BD27F7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C2A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B01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24E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467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17C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3EB2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0B"/>
    <w:rsid w:val="00C271C3"/>
    <w:rsid w:val="00C275A8"/>
    <w:rsid w:val="00C2765F"/>
    <w:rsid w:val="00C276CA"/>
    <w:rsid w:val="00C2776B"/>
    <w:rsid w:val="00C277F0"/>
    <w:rsid w:val="00C27A36"/>
    <w:rsid w:val="00C27E45"/>
    <w:rsid w:val="00C27F2E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187"/>
    <w:rsid w:val="00C34E63"/>
    <w:rsid w:val="00C34F91"/>
    <w:rsid w:val="00C352B1"/>
    <w:rsid w:val="00C3556F"/>
    <w:rsid w:val="00C3582F"/>
    <w:rsid w:val="00C359AA"/>
    <w:rsid w:val="00C35A59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3B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646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4E"/>
    <w:rsid w:val="00C52B54"/>
    <w:rsid w:val="00C52BAF"/>
    <w:rsid w:val="00C52D79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5F33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AFB"/>
    <w:rsid w:val="00C57D00"/>
    <w:rsid w:val="00C57EE4"/>
    <w:rsid w:val="00C604E0"/>
    <w:rsid w:val="00C6055E"/>
    <w:rsid w:val="00C60AFB"/>
    <w:rsid w:val="00C60DCC"/>
    <w:rsid w:val="00C610F4"/>
    <w:rsid w:val="00C6137F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991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9A1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739"/>
    <w:rsid w:val="00C838A6"/>
    <w:rsid w:val="00C839D1"/>
    <w:rsid w:val="00C83A54"/>
    <w:rsid w:val="00C83A9B"/>
    <w:rsid w:val="00C83F7D"/>
    <w:rsid w:val="00C84143"/>
    <w:rsid w:val="00C841A3"/>
    <w:rsid w:val="00C84240"/>
    <w:rsid w:val="00C847EE"/>
    <w:rsid w:val="00C84911"/>
    <w:rsid w:val="00C84A88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32F"/>
    <w:rsid w:val="00CA58A9"/>
    <w:rsid w:val="00CA5965"/>
    <w:rsid w:val="00CA5B7B"/>
    <w:rsid w:val="00CA5F43"/>
    <w:rsid w:val="00CA5FB5"/>
    <w:rsid w:val="00CA6043"/>
    <w:rsid w:val="00CA6550"/>
    <w:rsid w:val="00CA670F"/>
    <w:rsid w:val="00CA6784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C0B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89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4C6A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3C"/>
    <w:rsid w:val="00CC0A70"/>
    <w:rsid w:val="00CC0AD3"/>
    <w:rsid w:val="00CC0CD4"/>
    <w:rsid w:val="00CC0E12"/>
    <w:rsid w:val="00CC0FBD"/>
    <w:rsid w:val="00CC10E8"/>
    <w:rsid w:val="00CC11BD"/>
    <w:rsid w:val="00CC17A1"/>
    <w:rsid w:val="00CC1A45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54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0D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773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C6C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82E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9C5"/>
    <w:rsid w:val="00CF7A59"/>
    <w:rsid w:val="00CF7B81"/>
    <w:rsid w:val="00D00483"/>
    <w:rsid w:val="00D00547"/>
    <w:rsid w:val="00D0103D"/>
    <w:rsid w:val="00D011E2"/>
    <w:rsid w:val="00D01355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256"/>
    <w:rsid w:val="00D07727"/>
    <w:rsid w:val="00D077B3"/>
    <w:rsid w:val="00D0791A"/>
    <w:rsid w:val="00D07A8F"/>
    <w:rsid w:val="00D07F0A"/>
    <w:rsid w:val="00D07F98"/>
    <w:rsid w:val="00D1010A"/>
    <w:rsid w:val="00D10176"/>
    <w:rsid w:val="00D102F6"/>
    <w:rsid w:val="00D10311"/>
    <w:rsid w:val="00D10956"/>
    <w:rsid w:val="00D10D93"/>
    <w:rsid w:val="00D11074"/>
    <w:rsid w:val="00D1108A"/>
    <w:rsid w:val="00D1148A"/>
    <w:rsid w:val="00D11838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73"/>
    <w:rsid w:val="00D13899"/>
    <w:rsid w:val="00D13C7B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C03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EE2"/>
    <w:rsid w:val="00D37F0D"/>
    <w:rsid w:val="00D37F6E"/>
    <w:rsid w:val="00D40272"/>
    <w:rsid w:val="00D40344"/>
    <w:rsid w:val="00D4054E"/>
    <w:rsid w:val="00D40669"/>
    <w:rsid w:val="00D408EA"/>
    <w:rsid w:val="00D408EE"/>
    <w:rsid w:val="00D40955"/>
    <w:rsid w:val="00D40A07"/>
    <w:rsid w:val="00D40BA4"/>
    <w:rsid w:val="00D41168"/>
    <w:rsid w:val="00D416CF"/>
    <w:rsid w:val="00D41981"/>
    <w:rsid w:val="00D41B9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8BE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5E4"/>
    <w:rsid w:val="00D465F0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1A7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AA8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3AC"/>
    <w:rsid w:val="00D5755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90E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A5B"/>
    <w:rsid w:val="00D74D95"/>
    <w:rsid w:val="00D755EF"/>
    <w:rsid w:val="00D7565C"/>
    <w:rsid w:val="00D757DD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0FE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1F4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5F0B"/>
    <w:rsid w:val="00D86137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1BA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97FCC"/>
    <w:rsid w:val="00DA0081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494"/>
    <w:rsid w:val="00DA26A8"/>
    <w:rsid w:val="00DA2F2A"/>
    <w:rsid w:val="00DA2FD9"/>
    <w:rsid w:val="00DA32D6"/>
    <w:rsid w:val="00DA3448"/>
    <w:rsid w:val="00DA34CA"/>
    <w:rsid w:val="00DA35D2"/>
    <w:rsid w:val="00DA37D0"/>
    <w:rsid w:val="00DA3AE3"/>
    <w:rsid w:val="00DA3B5C"/>
    <w:rsid w:val="00DA3B6D"/>
    <w:rsid w:val="00DA3D08"/>
    <w:rsid w:val="00DA3E22"/>
    <w:rsid w:val="00DA42C2"/>
    <w:rsid w:val="00DA43BA"/>
    <w:rsid w:val="00DA44FF"/>
    <w:rsid w:val="00DA4B66"/>
    <w:rsid w:val="00DA4E1C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5CE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3EC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307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27A"/>
    <w:rsid w:val="00DD631C"/>
    <w:rsid w:val="00DD647B"/>
    <w:rsid w:val="00DD67B3"/>
    <w:rsid w:val="00DD699E"/>
    <w:rsid w:val="00DD6A3E"/>
    <w:rsid w:val="00DD7275"/>
    <w:rsid w:val="00DD7555"/>
    <w:rsid w:val="00DD7602"/>
    <w:rsid w:val="00DD7B1F"/>
    <w:rsid w:val="00DD7DA8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70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59A"/>
    <w:rsid w:val="00E07642"/>
    <w:rsid w:val="00E0786D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CE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54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BC6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6D1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3F2A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6DA5"/>
    <w:rsid w:val="00E77328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610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70A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9ED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543"/>
    <w:rsid w:val="00E9263C"/>
    <w:rsid w:val="00E9268C"/>
    <w:rsid w:val="00E9281E"/>
    <w:rsid w:val="00E92985"/>
    <w:rsid w:val="00E9298B"/>
    <w:rsid w:val="00E92C7E"/>
    <w:rsid w:val="00E92CAB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96E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963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E95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015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0B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50F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0A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054"/>
    <w:rsid w:val="00EC71CF"/>
    <w:rsid w:val="00EC7372"/>
    <w:rsid w:val="00EC7392"/>
    <w:rsid w:val="00EC73EB"/>
    <w:rsid w:val="00EC743B"/>
    <w:rsid w:val="00EC7703"/>
    <w:rsid w:val="00EC7851"/>
    <w:rsid w:val="00EC7968"/>
    <w:rsid w:val="00EC7C12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A9A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2ED4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DFD"/>
    <w:rsid w:val="00EF3E5F"/>
    <w:rsid w:val="00EF46C1"/>
    <w:rsid w:val="00EF49EA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D44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939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1A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4B"/>
    <w:rsid w:val="00F2304A"/>
    <w:rsid w:val="00F2311E"/>
    <w:rsid w:val="00F23429"/>
    <w:rsid w:val="00F23AA0"/>
    <w:rsid w:val="00F23AEC"/>
    <w:rsid w:val="00F23C92"/>
    <w:rsid w:val="00F2439E"/>
    <w:rsid w:val="00F2493A"/>
    <w:rsid w:val="00F249A2"/>
    <w:rsid w:val="00F24BAC"/>
    <w:rsid w:val="00F24BD9"/>
    <w:rsid w:val="00F24C20"/>
    <w:rsid w:val="00F24D96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386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5D2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4F1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B90"/>
    <w:rsid w:val="00F43D65"/>
    <w:rsid w:val="00F43E3C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A3F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1FF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745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0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711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7E4"/>
    <w:rsid w:val="00F84A4F"/>
    <w:rsid w:val="00F84D26"/>
    <w:rsid w:val="00F84D5B"/>
    <w:rsid w:val="00F84EC8"/>
    <w:rsid w:val="00F858EA"/>
    <w:rsid w:val="00F85D75"/>
    <w:rsid w:val="00F85F0C"/>
    <w:rsid w:val="00F863EE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18D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2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5FF0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3B1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09B"/>
    <w:rsid w:val="00FA34B7"/>
    <w:rsid w:val="00FA3705"/>
    <w:rsid w:val="00FA3B5C"/>
    <w:rsid w:val="00FA3E24"/>
    <w:rsid w:val="00FA426F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63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375"/>
    <w:rsid w:val="00FC24A8"/>
    <w:rsid w:val="00FC25DE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760"/>
    <w:rsid w:val="00FC497B"/>
    <w:rsid w:val="00FC498A"/>
    <w:rsid w:val="00FC4A3D"/>
    <w:rsid w:val="00FC4BB7"/>
    <w:rsid w:val="00FC4DA7"/>
    <w:rsid w:val="00FC4DEB"/>
    <w:rsid w:val="00FC4FC0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0F3F"/>
    <w:rsid w:val="00FD13E1"/>
    <w:rsid w:val="00FD13EB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730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D3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89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794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59F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5D3482D8-9993-4B5C-BC4E-AEFB9A1F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C1A4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C1A4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C1A4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C1A4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C1A4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CC1A4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CC1A4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C1A4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C1A4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C1A4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C1A4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C1A4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C1A4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C1A4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C1A45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C1A4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CC1A45"/>
    <w:rPr>
      <w:szCs w:val="20"/>
    </w:rPr>
  </w:style>
  <w:style w:type="table" w:customStyle="1" w:styleId="Versiehistorie">
    <w:name w:val="Versiehistorie"/>
    <w:basedOn w:val="Standaardtabel"/>
    <w:uiPriority w:val="99"/>
    <w:rsid w:val="00CC1A4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C1A4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C1A45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C1A45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C1A4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C1A4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C1A4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C1A4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C1A4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C1A4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C1A4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C1A4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C1A4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C1A4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C1A4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C1A45"/>
    <w:pPr>
      <w:keepNext/>
      <w:numPr>
        <w:numId w:val="9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C1A45"/>
  </w:style>
  <w:style w:type="numbering" w:styleId="1ai">
    <w:name w:val="Outline List 1"/>
    <w:basedOn w:val="Geenlijst"/>
    <w:semiHidden/>
    <w:unhideWhenUsed/>
    <w:rsid w:val="00CC1A45"/>
  </w:style>
  <w:style w:type="table" w:styleId="3D-effectenvoortabel1">
    <w:name w:val="Table 3D effects 1"/>
    <w:basedOn w:val="Standaardtabel"/>
    <w:semiHidden/>
    <w:unhideWhenUsed/>
    <w:rsid w:val="00CC1A4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C1A4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C1A4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C1A45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C1A45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C1A4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C1A4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C1A4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C1A4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C1A4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C1A4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C1A4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C1A4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C1A4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C1A4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C1A45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C1A4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C1A4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C1A4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C1A4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C1A4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C1A4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C1A4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C1A4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C1A4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C1A4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C1A4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C1A4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C1A4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C1A4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C1A45"/>
  </w:style>
  <w:style w:type="table" w:styleId="Professioneletabel">
    <w:name w:val="Table Professional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C1A45"/>
  </w:style>
  <w:style w:type="table" w:styleId="Tabelkolommen1">
    <w:name w:val="Table Columns 1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C1A4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C1A4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C1A4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C1A4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C1A4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C1A4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C1A4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C1A4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C1A4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C1A4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C1A4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C1A4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C1A45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C1A45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C1A4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C1A4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C1A4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C1A45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C1A45"/>
  </w:style>
  <w:style w:type="character" w:customStyle="1" w:styleId="Colofonprojectnaam">
    <w:name w:val="Colofon projectnaam"/>
    <w:basedOn w:val="Standaardalinea-lettertype"/>
    <w:uiPriority w:val="1"/>
    <w:rsid w:val="00CC1A45"/>
  </w:style>
  <w:style w:type="character" w:customStyle="1" w:styleId="Colofonprojectnummer">
    <w:name w:val="Colofon projectnummer"/>
    <w:basedOn w:val="Standaardalinea-lettertype"/>
    <w:uiPriority w:val="1"/>
    <w:rsid w:val="00CC1A45"/>
  </w:style>
  <w:style w:type="character" w:customStyle="1" w:styleId="Colofoncontactpersoon">
    <w:name w:val="Colofon contactpersoon"/>
    <w:basedOn w:val="Standaardalinea-lettertype"/>
    <w:uiPriority w:val="1"/>
    <w:rsid w:val="00CC1A45"/>
  </w:style>
  <w:style w:type="character" w:customStyle="1" w:styleId="Colofonauteur">
    <w:name w:val="Colofon auteur"/>
    <w:basedOn w:val="Standaardalinea-lettertype"/>
    <w:uiPriority w:val="1"/>
    <w:rsid w:val="00CC1A45"/>
  </w:style>
  <w:style w:type="table" w:customStyle="1" w:styleId="Implementatie">
    <w:name w:val="Implementatie"/>
    <w:basedOn w:val="Standaardtabel"/>
    <w:uiPriority w:val="99"/>
    <w:rsid w:val="00CC1A4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C1A45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C1A4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C1A45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C1A4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C1A45"/>
  </w:style>
  <w:style w:type="paragraph" w:styleId="Berichtkop">
    <w:name w:val="Message Header"/>
    <w:basedOn w:val="Standaard"/>
    <w:link w:val="BerichtkopChar"/>
    <w:semiHidden/>
    <w:unhideWhenUsed/>
    <w:rsid w:val="00CC1A4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C1A45"/>
  </w:style>
  <w:style w:type="paragraph" w:styleId="Bloktekst">
    <w:name w:val="Block Text"/>
    <w:basedOn w:val="Standaard"/>
    <w:semiHidden/>
    <w:unhideWhenUsed/>
    <w:rsid w:val="00CC1A4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C1A4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C1A45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C1A45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C1A4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C1A45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C1A4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C1A4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C1A4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C1A45"/>
  </w:style>
  <w:style w:type="paragraph" w:styleId="HTML-adres">
    <w:name w:val="HTML Address"/>
    <w:basedOn w:val="Standaard"/>
    <w:link w:val="HTML-adresChar"/>
    <w:semiHidden/>
    <w:unhideWhenUsed/>
    <w:rsid w:val="00CC1A45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C1A4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C1A45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C1A45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C1A4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C1A4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C1A4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C1A4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C1A4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C1A4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C1A45"/>
  </w:style>
  <w:style w:type="paragraph" w:styleId="Lijstopsomteken">
    <w:name w:val="List Bullet"/>
    <w:basedOn w:val="Standaard"/>
    <w:unhideWhenUsed/>
    <w:rsid w:val="00CC1A45"/>
    <w:pPr>
      <w:numPr>
        <w:numId w:val="45"/>
      </w:numPr>
      <w:contextualSpacing/>
    </w:pPr>
  </w:style>
  <w:style w:type="paragraph" w:styleId="Lijstopsomteken2">
    <w:name w:val="List Bullet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C1A4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C1A4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C1A4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C1A4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C1A45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C1A4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C1A45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C1A45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C1A45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C1A45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C1A45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C1A45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C1A45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C1A45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C1A45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C1A45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C1A4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C1A45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CC1A4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CC1A4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C1A4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C1A45"/>
    <w:rPr>
      <w:u w:val="single"/>
    </w:rPr>
  </w:style>
  <w:style w:type="paragraph" w:customStyle="1" w:styleId="Kader">
    <w:name w:val="Kader"/>
    <w:basedOn w:val="Standaard"/>
    <w:next w:val="Standaard"/>
    <w:qFormat/>
    <w:rsid w:val="00CC1A45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025042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47" Type="http://schemas.openxmlformats.org/officeDocument/2006/relationships/header" Target="header5.xml"/><Relationship Id="rId50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46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5" Type="http://schemas.openxmlformats.org/officeDocument/2006/relationships/hyperlink" Target="https://www.geonovum.nl/geo-standaarden/omgevingswet/meldingen" TargetMode="External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hyperlink" Target="https://www.geonovum.nl/geo-standaarden/omgevingswet/meldingen" TargetMode="Externa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48" Type="http://schemas.openxmlformats.org/officeDocument/2006/relationships/footer" Target="footer5.xml"/><Relationship Id="rId8" Type="http://schemas.openxmlformats.org/officeDocument/2006/relationships/webSettings" Target="webSettings.xml"/><Relationship Id="rId51" Type="http://schemas.openxmlformats.org/officeDocument/2006/relationships/header" Target="header6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2C3B9B-F5FD-4294-9C04-316151A10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6932</TotalTime>
  <Pages>108</Pages>
  <Words>39521</Words>
  <Characters>217371</Characters>
  <Application>Microsoft Office Word</Application>
  <DocSecurity>0</DocSecurity>
  <Lines>1811</Lines>
  <Paragraphs>512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Voorbereidingsbesluit_werkversie</vt:lpstr>
      <vt:lpstr>TPOD sjabloon v0.98</vt:lpstr>
    </vt:vector>
  </TitlesOfParts>
  <Company/>
  <LinksUpToDate>false</LinksUpToDate>
  <CharactersWithSpaces>256380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Voorbereidingsbesluit_werkversie</dc:title>
  <dc:subject/>
  <dc:creator>PR33</dc:creator>
  <cp:keywords/>
  <dc:description/>
  <cp:lastModifiedBy>Gerard Wolbers</cp:lastModifiedBy>
  <cp:revision>414</cp:revision>
  <cp:lastPrinted>2021-06-10T10:21:00Z</cp:lastPrinted>
  <dcterms:created xsi:type="dcterms:W3CDTF">2021-06-11T06:36:00Z</dcterms:created>
  <dcterms:modified xsi:type="dcterms:W3CDTF">2023-04-04T13:12:00Z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