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580A8B" w:rsidRPr="000E40D3" w:rsidRDefault="00AF5903" w:rsidP="00580A8B">
      <w:pPr>
        <w:pStyle w:val="Kop4"/>
      </w:pPr>
      <w:bookmarkStart w:id="137" w:name="_Ref_9a234fcedb713a4ab33be06b10836e8b_1"/>
      <w:r w:rsidRPr="000E40D3">
        <w:t>Norm</w:t>
      </w:r>
      <w:bookmarkEnd w:id="137"/>
    </w:p>
    <w:p w14:paraId="6335A9F2" w14:textId="4DF8AB88" w:rsidR="00580A8B" w:rsidRPr="000E40D3" w:rsidRDefault="00AF5903" w:rsidP="00580A8B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_Ref_f9cef8ba70a4f0d5db55afa0b90616d8_1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4</w:t>
      </w:r>
      <w:r w:rsidRPr="00305F68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77777777" w:rsidR="00580A8B" w:rsidRPr="000E40D3" w:rsidRDefault="00AF5903" w:rsidP="00580A8B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bevat de Divisie van het laagste hiërarchische niveau het element Divisietekst.</w:t>
      </w:r>
      <w:r w:rsidRPr="000E40D3">
        <w:t xml:space="preserve"> 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580A8B" w:rsidRPr="007B60F8" w:rsidRDefault="00AF5903" w:rsidP="00580A8B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580A8B" w:rsidRDefault="00AF5903" w:rsidP="00580A8B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580A8B" w:rsidRPr="000E40D3" w:rsidRDefault="00AF5903" w:rsidP="00580A8B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580A8B" w:rsidRPr="000E40D3" w:rsidRDefault="00AF5903" w:rsidP="00580A8B">
      <w:pPr>
        <w:pStyle w:val="Opsommingtekens2"/>
      </w:pPr>
      <w:r>
        <w:lastRenderedPageBreak/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580A8B" w:rsidRPr="000E40D3" w:rsidRDefault="00AF5903" w:rsidP="00580A8B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580A8B" w:rsidRPr="003E64D9" w:rsidRDefault="00AF5903" w:rsidP="00580A8B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580A8B" w:rsidRDefault="00AF5903" w:rsidP="00580A8B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580A8B" w:rsidRDefault="00AF5903" w:rsidP="00580A8B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580A8B" w:rsidRDefault="00AF5903" w:rsidP="00580A8B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580A8B" w:rsidRPr="000E40D3" w:rsidRDefault="00AF5903" w:rsidP="00580A8B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9750378" w:rsidR="00580A8B" w:rsidRPr="000E40D3" w:rsidRDefault="00AF5903" w:rsidP="00580A8B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  <w:r w:rsidR="00AD07CB">
        <w:br/>
      </w:r>
      <w:r w:rsidR="00FC2375">
        <w:t xml:space="preserve">Voor het inhoud-element Lijst kan gekozen worden tussen Lijst </w:t>
      </w:r>
      <w:r w:rsidR="00FC2375" w:rsidRPr="00DF234E">
        <w:t>van het type expliciet</w:t>
      </w:r>
      <w:r w:rsidR="00FC2375"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