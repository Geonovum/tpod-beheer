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bookmarkStart w:id="7" w:name="_Ref_f2afbca66caeb150aef79b01545bc118_1"/>
      <w:r w:rsidRPr="00A22075">
        <w:t>STOP, IMOW</w:t>
      </w:r>
      <w:r w:rsidR="009C0AC0" w:rsidRPr="00A22075">
        <w:t xml:space="preserve"> </w:t>
      </w:r>
      <w:r w:rsidR="00C41E29" w:rsidRPr="00A22075">
        <w:t xml:space="preserve">en </w:t>
      </w:r>
      <w:r w:rsidRPr="00A22075">
        <w:t>TPOD</w:t>
      </w:r>
      <w:bookmarkEnd w:id="7"/>
    </w:p>
    <w:p w14:paraId="7A608744" w14:textId="443B8EF5" w:rsidR="00580A8B" w:rsidRDefault="00CC11BD"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580A8B" w:rsidRPr="00A22075" w:rsidRDefault="00A62533" w:rsidP="00E33EDD">
      <w:r w:rsidRPr="00A22075">
        <w:t>De Standaard voor Officiële Publicaties (</w:t>
      </w:r>
      <w:r w:rsidR="00362B3A" w:rsidRPr="00A22075">
        <w:t xml:space="preserve">verder: </w:t>
      </w:r>
      <w:r w:rsidRPr="00A22075">
        <w:t xml:space="preserve">STOP) </w:t>
      </w:r>
      <w:r w:rsidR="00AF5903"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5903"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580A8B" w:rsidRDefault="00AF5903" w:rsidP="00580A8B">
      <w:r w:rsidRPr="00853D57">
        <w:lastRenderedPageBreak/>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AF5903" w:rsidP="00580A8B">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580A8B" w:rsidRDefault="00580A8B" w:rsidP="00E33EDD">
      <w:pPr>
        <w:rPr>
          <w:szCs w:val="18"/>
        </w:rPr>
      </w:pPr>
    </w:p>
    <w:p w14:paraId="6C942A56" w14:textId="2F7CE1BE" w:rsidR="00580A8B" w:rsidRPr="00A22075" w:rsidRDefault="00AF5903"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3302C668" w:rsidR="00580A8B" w:rsidRDefault="00AF5903" w:rsidP="00E33EDD">
      <w:r>
        <w:t xml:space="preserve">Het onderhavige document is het toepassingsprofiel voor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Het behoort tot het Toepassingsprofiel voor Omgevingsdocumenten, dat de volgende onderdelen omvat:</w:t>
      </w:r>
    </w:p>
    <w:p w14:paraId="2372E602" w14:textId="3775ED58" w:rsidR="00580A8B" w:rsidRDefault="00AF5903" w:rsidP="00580A8B">
      <w:pPr>
        <w:pStyle w:val="Opsommingtekens1"/>
      </w:pPr>
      <w:r w:rsidRPr="008C5B7F">
        <w:t xml:space="preserve">Informatiemodel Omgevingswet </w:t>
      </w:r>
      <w:r>
        <w:t>(document en schema’s);</w:t>
      </w:r>
    </w:p>
    <w:p w14:paraId="413B4102" w14:textId="71F79FE5" w:rsidR="00580A8B" w:rsidRDefault="00AF5903" w:rsidP="00580A8B">
      <w:pPr>
        <w:pStyle w:val="Opsommingtekens1"/>
      </w:pPr>
      <w:r>
        <w:t xml:space="preserve">Toepassingsprofielen </w:t>
      </w:r>
      <w:r w:rsidRPr="00540A48">
        <w:t>voor de omgevingsdocumenten</w:t>
      </w:r>
      <w:r>
        <w:t>;</w:t>
      </w:r>
    </w:p>
    <w:p w14:paraId="04D804DA" w14:textId="43BE1AEA" w:rsidR="00580A8B" w:rsidRDefault="00AF5903" w:rsidP="00580A8B">
      <w:pPr>
        <w:pStyle w:val="Opsommingtekens1"/>
      </w:pPr>
      <w:r>
        <w:t>Symbolenbibliotheek STOP-TPOD;</w:t>
      </w:r>
    </w:p>
    <w:p w14:paraId="527449D6" w14:textId="056FDD68" w:rsidR="00580A8B" w:rsidRDefault="00AF5903" w:rsidP="00580A8B">
      <w:pPr>
        <w:pStyle w:val="Opsommingtekens1"/>
      </w:pPr>
      <w:r>
        <w:t>Waardelijsten IMOW.</w:t>
      </w:r>
    </w:p>
    <w:p w14:paraId="2F8D9F25" w14:textId="39E089C4" w:rsidR="00580A8B" w:rsidRDefault="00580A8B" w:rsidP="00580A8B"/>
    <w:p w14:paraId="7611F80B" w14:textId="28241EF5" w:rsidR="00580A8B" w:rsidRDefault="00AF5903" w:rsidP="00580A8B">
      <w:r>
        <w:t xml:space="preserve">Bij </w:t>
      </w:r>
      <w:r w:rsidRPr="009A31FF">
        <w:t>het Toepassingsprofiel voor Omgevingsdocumenten</w:t>
      </w:r>
      <w:r>
        <w:t xml:space="preserve"> hoort een set van serviceproducten, waaronder:</w:t>
      </w:r>
    </w:p>
    <w:p w14:paraId="0CC464DD" w14:textId="703C8186" w:rsidR="00580A8B" w:rsidRDefault="00AF5903" w:rsidP="00580A8B">
      <w:pPr>
        <w:pStyle w:val="Opsommingtekens1"/>
      </w:pPr>
      <w:r w:rsidRPr="009727B2">
        <w:t>Conceptueel Informatiemodel Omgevingswet</w:t>
      </w:r>
      <w:r>
        <w:t>;</w:t>
      </w:r>
    </w:p>
    <w:p w14:paraId="5C41D6AE" w14:textId="73A0D3FA" w:rsidR="00580A8B" w:rsidRDefault="00AF5903" w:rsidP="00580A8B">
      <w:pPr>
        <w:pStyle w:val="Opsommingtekens1"/>
      </w:pPr>
      <w:r w:rsidRPr="009727B2">
        <w:t>Presentatiemodel</w:t>
      </w:r>
      <w:r>
        <w:t>;</w:t>
      </w:r>
    </w:p>
    <w:p w14:paraId="7BF114F4" w14:textId="05E0E2F9" w:rsidR="00580A8B" w:rsidRDefault="00AF5903" w:rsidP="00580A8B">
      <w:pPr>
        <w:pStyle w:val="Opsommingtekens1"/>
      </w:pPr>
      <w:r>
        <w:t>Wegwijzer;</w:t>
      </w:r>
    </w:p>
    <w:p w14:paraId="6542DD1D" w14:textId="5246DF96" w:rsidR="00E33EDD" w:rsidRPr="00A22075" w:rsidRDefault="00AF5903" w:rsidP="00580A8B">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