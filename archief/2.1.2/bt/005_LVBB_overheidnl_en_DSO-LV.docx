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7150DB4F"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B549AC">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2E80CA91"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B549AC">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