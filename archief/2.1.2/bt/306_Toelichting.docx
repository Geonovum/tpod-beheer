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2F0D2A" w:rsidRPr="000A4B5B" w:rsidRDefault="002F0D2A" w:rsidP="002F0D2A">
      <w:pPr>
        <w:pStyle w:val="Kop4"/>
      </w:pPr>
      <w:r w:rsidRPr="000A4B5B">
        <w:t>Toelichting</w:t>
      </w:r>
    </w:p>
    <w:p w14:paraId="12D38A95" w14:textId="5B963034" w:rsidR="002F0D2A" w:rsidRPr="000A4B5B" w:rsidRDefault="002F0D2A" w:rsidP="002F0D2A">
      <w:r w:rsidRPr="000A4B5B">
        <w:t xml:space="preserve">In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zullen regels voorkomen waarvan duidelijk moet zijn hoe er bij de toepassing ervan gemeten en/of gerekend moet worden. Dit zal onder andere het geval zijn bij omgevingswaarden (zie p</w:t>
      </w:r>
      <w:r w:rsidRPr="007B60F8">
        <w:t xml:space="preserve">aragraaf </w:t>
      </w:r>
      <w:r w:rsidRPr="00863F41">
        <w:rPr>
          <w:rStyle w:val="Verwijzing"/>
        </w:rPr>
        <w:fldChar w:fldCharType="begin"/>
      </w:r>
      <w:r w:rsidRPr="00863F41">
        <w:rPr>
          <w:rStyle w:val="Verwijzing"/>
        </w:rPr>
        <w:instrText xml:space="preserve"> REF _Ref_43bf2c0ce05841f7ffb085968129d87f_1 \n \h  \* MERGEFORMAT </w:instrText>
      </w:r>
      <w:r w:rsidRPr="00863F41">
        <w:rPr>
          <w:rStyle w:val="Verwijzing"/>
        </w:rPr>
      </w:r>
      <w:r w:rsidRPr="00863F41">
        <w:rPr>
          <w:rStyle w:val="Verwijzing"/>
        </w:rPr>
        <w:fldChar w:fldCharType="separate"/>
      </w:r>
      <w:r w:rsidR="00B549AC">
        <w:rPr>
          <w:rStyle w:val="Verwijzing"/>
        </w:rPr>
        <w:t>7.12</w:t>
      </w:r>
      <w:r w:rsidRPr="00863F41">
        <w:rPr>
          <w:rStyle w:val="Verwijzing"/>
        </w:rPr>
        <w:fldChar w:fldCharType="end"/>
      </w:r>
      <w:r w:rsidRPr="00B26823">
        <w:t xml:space="preserve">) en omgevingsnormen (zie paragraaf </w:t>
      </w:r>
      <w:r w:rsidRPr="00863F41">
        <w:rPr>
          <w:rStyle w:val="Verwijzing"/>
        </w:rPr>
        <w:fldChar w:fldCharType="begin"/>
      </w:r>
      <w:r w:rsidRPr="00863F41">
        <w:rPr>
          <w:rStyle w:val="Verwijzing"/>
        </w:rPr>
        <w:instrText xml:space="preserve"> REF _Ref_e35c375eb3c7373719bace4643a72c74_1 \n \h  \* MERGEFORMAT </w:instrText>
      </w:r>
      <w:r w:rsidRPr="00863F41">
        <w:rPr>
          <w:rStyle w:val="Verwijzing"/>
        </w:rPr>
      </w:r>
      <w:r w:rsidRPr="00863F41">
        <w:rPr>
          <w:rStyle w:val="Verwijzing"/>
        </w:rPr>
        <w:fldChar w:fldCharType="separate"/>
      </w:r>
      <w:r w:rsidR="00B549AC">
        <w:rPr>
          <w:rStyle w:val="Verwijzing"/>
        </w:rPr>
        <w:t>7.13</w:t>
      </w:r>
      <w:r w:rsidRPr="00863F41">
        <w:rPr>
          <w:rStyle w:val="Verwijzing"/>
        </w:rPr>
        <w:fldChar w:fldCharType="end"/>
      </w:r>
      <w:r w:rsidRPr="00B26823">
        <w:t>). Hoe gemeten en/of gerekend moet worden, wordt vastgelegd in meet- en rekenbepalingen.</w:t>
      </w:r>
    </w:p>
    <w:p w14:paraId="58784254" w14:textId="77777777" w:rsidR="002F0D2A" w:rsidRPr="000A4B5B" w:rsidRDefault="002F0D2A" w:rsidP="002F0D2A"/>
    <w:p w14:paraId="1895864E" w14:textId="1EC8FFAC" w:rsidR="002F0D2A" w:rsidRPr="000A4B5B" w:rsidRDefault="002F0D2A" w:rsidP="002F0D2A">
      <w:r w:rsidRPr="000A4B5B">
        <w:t xml:space="preserve">Bij elkaar in één artikel of een bijlage plaatsen van meet- en rekenbepalingen zorgt ervoor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w:t>
      </w:r>
      <w:r w:rsidR="00BE20BF">
        <w:t xml:space="preserve">Ook maakt </w:t>
      </w:r>
      <w:r w:rsidRPr="000A4B5B">
        <w:t xml:space="preserve">deze </w:t>
      </w:r>
      <w:r w:rsidR="00BE20BF">
        <w:t>methode het</w:t>
      </w:r>
      <w:r w:rsidRPr="000A4B5B">
        <w:t xml:space="preserve"> voor een opsteller makkelijk terug te vinden of een meet- of rekenbepaling al in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is opgenomen</w:t>
      </w:r>
      <w:r w:rsidRPr="000E40D3">
        <w:t xml:space="preserve">. </w:t>
      </w:r>
      <w:r w:rsidR="0087667F">
        <w:t>Bovendien</w:t>
      </w:r>
      <w:r w:rsidRPr="000E40D3">
        <w:t xml:space="preserve"> wordt op deze manier voo</w:t>
      </w:r>
      <w:r w:rsidRPr="000A4B5B">
        <w:t xml:space="preserve">rkomen dat er onduidelijkheid ontstaat over bij welk werkingsgebied een meet- of rekenbepaling hoort. </w:t>
      </w:r>
      <w:r w:rsidR="00A24EC6">
        <w:t>In principe</w:t>
      </w:r>
      <w:r w:rsidRPr="007B60F8">
        <w:t xml:space="preserve"> worden de meet- en rekenbepalingen bij deze methode in het artikel Meet- en rekenbepalingen in Hoofdstuk 1 dan wel in een specifieke </w:t>
      </w:r>
      <w:r w:rsidRPr="000A4B5B">
        <w:t>bijlage met meet- en rekenbepalingen geplaatst.</w:t>
      </w:r>
    </w:p>
    <w:p w14:paraId="3B4E267E" w14:textId="77777777" w:rsidR="002F0D2A" w:rsidRPr="000A4B5B" w:rsidRDefault="002F0D2A" w:rsidP="002F0D2A">
      <w:r w:rsidRPr="000A4B5B">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4027868A" w14:textId="6D6B605A" w:rsidR="002F0D2A" w:rsidRPr="000A4B5B" w:rsidRDefault="002F0D2A" w:rsidP="002F0D2A">
      <w:r w:rsidRPr="000A4B5B">
        <w:t xml:space="preserve">Aanbevolen wordt om in ieder geval de meet- en rekenbepalingen die in meerdere artikelen van toepassing zijn, bij elkaar te zetten in </w:t>
      </w:r>
      <w:r w:rsidR="00E97A09">
        <w:t>een</w:t>
      </w:r>
      <w:r w:rsidRPr="000A4B5B">
        <w:t xml:space="preserve"> artikel Meet- en rekenbepalingen in Hoofdstuk 1, dan wel in </w:t>
      </w:r>
      <w:r w:rsidR="00E97A09">
        <w:t>een</w:t>
      </w:r>
      <w:r w:rsidRPr="000A4B5B">
        <w:t xml:space="preserve"> specifieke bijlage met meet- en rekenbepalingen.</w:t>
      </w:r>
    </w:p>
    <w:p w14:paraId="47614302" w14:textId="77777777" w:rsidR="002F0D2A" w:rsidRPr="000A4B5B" w:rsidRDefault="002F0D2A" w:rsidP="002F0D2A"/>
    <w:p w14:paraId="79548C9F" w14:textId="77777777" w:rsidR="002F0D2A" w:rsidRDefault="002F0D2A"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6297E0BB" w14:textId="03B8670E" w:rsidR="00AB3E36" w:rsidRPr="000A4B5B" w:rsidRDefault="0008693B" w:rsidP="002F0D2A">
      <w:r>
        <w:t xml:space="preserve">Het is mogelijk om met de systematiek voor de Verwijzing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B549AC">
        <w:rPr>
          <w:rStyle w:val="Verwijzing"/>
        </w:rPr>
        <w:t>9.4</w:t>
      </w:r>
      <w:r w:rsidRPr="00863F41">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2F0D2A" w:rsidRPr="000A4B5B" w:rsidRDefault="002F0D2A" w:rsidP="002F0D2A"/>
    <w:p w14:paraId="135754D3" w14:textId="097EEDEC" w:rsidR="002F0D2A" w:rsidRPr="000A4B5B" w:rsidRDefault="002F0D2A" w:rsidP="002F0D2A">
      <w:r w:rsidRPr="000A4B5B">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Om dat ook technisch te bewerkstelligen dienen dergelijke bijlagen </w:t>
      </w:r>
      <w:r w:rsidR="00FA4B7F"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