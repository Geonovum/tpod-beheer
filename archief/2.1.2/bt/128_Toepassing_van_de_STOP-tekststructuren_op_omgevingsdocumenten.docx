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324"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324"/>
    </w:p>
    <w:p w14:paraId="34649991" w14:textId="5FBB2FBA"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moet</w:t>
      </w:r>
      <w:r w:rsidRPr="007B60F8">
        <w:t>en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