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AE3C47" w:rsidRPr="00F1426F" w:rsidRDefault="00AE3C47" w:rsidP="002F7B04">
      <w:pPr>
        <w:pStyle w:val="Kop4"/>
      </w:pPr>
      <w:r w:rsidRPr="00F1426F">
        <w:t>Toelichting op de toepassing</w:t>
      </w:r>
    </w:p>
    <w:p w14:paraId="4CBA2EB3" w14:textId="713143D5" w:rsidR="00AE3C47" w:rsidRPr="00F1426F" w:rsidRDefault="00AE3C47" w:rsidP="002F7B04">
      <w:r w:rsidRPr="00F1426F">
        <w:t xml:space="preserve">Tekstdeel is een conceptuele constructie, die in </w:t>
      </w:r>
      <w:r w:rsidR="00FC6DEB" w:rsidRPr="00F1426F">
        <w:t xml:space="preserve">IMOW </w:t>
      </w:r>
      <w:r w:rsidRPr="00F1426F">
        <w:t xml:space="preserve">wordt gebruikt om </w:t>
      </w:r>
      <w:r w:rsidR="0024727E">
        <w:t xml:space="preserve">verschillende </w:t>
      </w:r>
      <w:r w:rsidRPr="00F1426F">
        <w:t xml:space="preserve">onderdelen van </w:t>
      </w:r>
      <w:r w:rsidR="00AC458D" w:rsidRPr="00F1426F">
        <w:t>een Divisie</w:t>
      </w:r>
      <w:r w:rsidR="00D0700B">
        <w:t xml:space="preserve"> of Divisietekst</w:t>
      </w:r>
      <w:r w:rsidR="00AC458D" w:rsidRPr="00F1426F">
        <w:t xml:space="preserve"> </w:t>
      </w:r>
      <w:r w:rsidR="00B9713C" w:rsidRPr="00F1426F">
        <w:t xml:space="preserve">in </w:t>
      </w:r>
      <w:r w:rsidR="00960CE5" w:rsidRPr="00F1426F">
        <w:t xml:space="preserve">het </w:t>
      </w:r>
      <w:r w:rsidR="00D0700B">
        <w:t>L</w:t>
      </w:r>
      <w:r w:rsidR="00960CE5" w:rsidRPr="00F1426F">
        <w:t xml:space="preserve">ichaam </w:t>
      </w:r>
      <w:r w:rsidR="00B9713C" w:rsidRPr="00F1426F">
        <w:t xml:space="preserve">van </w:t>
      </w:r>
      <w:r w:rsidR="00D0700B">
        <w:t xml:space="preserve">de Regeling van </w:t>
      </w:r>
      <w:r w:rsidR="00510D1B" w:rsidRPr="00F1426F">
        <w:t xml:space="preserve">omgevingsdocumenten met </w:t>
      </w:r>
      <w:r w:rsidRPr="00F1426F">
        <w:t>Vrijetekst</w:t>
      </w:r>
      <w:r w:rsidR="00510D1B" w:rsidRPr="00F1426F">
        <w:t>structuur</w:t>
      </w:r>
      <w:r w:rsidRPr="00F1426F">
        <w:t xml:space="preserve"> een eigen Locatie te kunnen geven. </w:t>
      </w:r>
      <w:r w:rsidR="004D441D" w:rsidRPr="00F1426F">
        <w:t xml:space="preserve">Ook maakt Tekstdeel het mogelijk om verschillende onderdelen van een </w:t>
      </w:r>
      <w:r w:rsidR="000E2949" w:rsidRPr="00F1426F">
        <w:t xml:space="preserve">Divisie </w:t>
      </w:r>
      <w:r w:rsidR="00D0700B">
        <w:t xml:space="preserve">of Divisietekst </w:t>
      </w:r>
      <w:r w:rsidR="00C57F5D" w:rsidRPr="00F1426F">
        <w:t xml:space="preserve">een eigen thema te geven en/of </w:t>
      </w:r>
      <w:r w:rsidR="004D441D" w:rsidRPr="00F1426F">
        <w:t xml:space="preserve">te annoteren met verschillende </w:t>
      </w:r>
      <w:r w:rsidR="000545D3" w:rsidRPr="00F1426F">
        <w:t>domeinspecifieke</w:t>
      </w:r>
      <w:r w:rsidR="000545D3" w:rsidRPr="00F1426F" w:rsidDel="000545D3">
        <w:t xml:space="preserve"> </w:t>
      </w:r>
      <w:r w:rsidR="004D441D" w:rsidRPr="00F1426F">
        <w:t xml:space="preserve">annotaties </w:t>
      </w:r>
      <w:r w:rsidR="000E2949" w:rsidRPr="00F1426F">
        <w:t xml:space="preserve">van het objecttype </w:t>
      </w:r>
      <w:r w:rsidR="004D441D" w:rsidRPr="00F1426F">
        <w:t>Gebiedsaanwijzing.</w:t>
      </w:r>
      <w:r w:rsidR="00AA352D" w:rsidRPr="00F1426F">
        <w:t xml:space="preserve"> </w:t>
      </w:r>
      <w:r w:rsidR="00F262A0" w:rsidRPr="00F1426F">
        <w:t xml:space="preserve">Tekstdeel is altijd onderdeel van een Divisie </w:t>
      </w:r>
      <w:r w:rsidR="00D0700B" w:rsidRPr="00D0700B">
        <w:t>of Divisietekst</w:t>
      </w:r>
      <w:r w:rsidR="001023F9">
        <w:t>.</w:t>
      </w:r>
      <w:r w:rsidR="00D0700B" w:rsidRPr="00D0700B">
        <w:t xml:space="preserve"> </w:t>
      </w:r>
      <w:r w:rsidR="00911B00" w:rsidRPr="00F1426F">
        <w:t xml:space="preserve">Divisie </w:t>
      </w:r>
      <w:r w:rsidR="00760911">
        <w:t>en</w:t>
      </w:r>
      <w:r w:rsidR="00760911" w:rsidRPr="00760911">
        <w:t xml:space="preserve"> Divisietekst </w:t>
      </w:r>
      <w:r w:rsidR="00760911">
        <w:t>kunnen</w:t>
      </w:r>
      <w:r w:rsidR="00760911" w:rsidRPr="00F1426F">
        <w:t xml:space="preserve"> </w:t>
      </w:r>
      <w:r w:rsidR="00911B00" w:rsidRPr="00F1426F">
        <w:t>meerdere Tekstdelen bevatten.</w:t>
      </w:r>
      <w:r w:rsidR="00B55BA3" w:rsidRPr="00F1426F">
        <w:t xml:space="preserve"> Voor Tekstdeel geldt, net als voor Divisie</w:t>
      </w:r>
      <w:r w:rsidR="00760911">
        <w:t xml:space="preserve"> en Divisietekst</w:t>
      </w:r>
      <w:r w:rsidR="00B55BA3" w:rsidRPr="00F1426F">
        <w:t xml:space="preserve">, dat het </w:t>
      </w:r>
      <w:r w:rsidR="001315D7" w:rsidRPr="00F1426F">
        <w:t xml:space="preserve">alleen </w:t>
      </w:r>
      <w:r w:rsidR="00C11D67" w:rsidRPr="00F1426F">
        <w:t>gebruikt kan worden</w:t>
      </w:r>
      <w:r w:rsidR="001315D7" w:rsidRPr="00F1426F">
        <w:t xml:space="preserve"> </w:t>
      </w:r>
      <w:r w:rsidR="00B55BA3" w:rsidRPr="00F1426F">
        <w:t>i</w:t>
      </w:r>
      <w:r w:rsidR="00C51F8F" w:rsidRPr="00F1426F">
        <w:t xml:space="preserve">n </w:t>
      </w:r>
      <w:r w:rsidR="00960CE5" w:rsidRPr="00F1426F">
        <w:t xml:space="preserve">het </w:t>
      </w:r>
      <w:r w:rsidR="00760911">
        <w:t>L</w:t>
      </w:r>
      <w:r w:rsidR="00960CE5" w:rsidRPr="00F1426F">
        <w:t xml:space="preserve">ichaam </w:t>
      </w:r>
      <w:r w:rsidR="00C11D67" w:rsidRPr="00F1426F">
        <w:t xml:space="preserve">van </w:t>
      </w:r>
      <w:r w:rsidR="004565E3">
        <w:t xml:space="preserve">de Regeling van </w:t>
      </w:r>
      <w:r w:rsidR="00C51F8F" w:rsidRPr="00F1426F">
        <w:t>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