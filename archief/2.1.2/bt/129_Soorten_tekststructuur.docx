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26" w:name="_Ref_822ed09600855c5ac22da8c47916c078_1"/>
      <w:bookmarkStart w:id="327" w:name="_Ref_822ed09600855c5ac22da8c47916c078_2"/>
      <w:r w:rsidRPr="007B60F8">
        <w:rPr>
          <w:noProof/>
        </w:rPr>
        <w:t>Soorten tekststructuur</w:t>
      </w:r>
      <w:bookmarkEnd w:id="326"/>
      <w:bookmarkEnd w:id="327"/>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75F6910A"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