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568" w14:textId="04EF1A56" w:rsidR="0008026B" w:rsidRPr="0008026B" w:rsidRDefault="0008026B" w:rsidP="008A1600">
      <w:pPr>
        <w:pStyle w:val="Kop5"/>
      </w:pPr>
      <w:r>
        <w:t>Toelichting</w:t>
      </w:r>
    </w:p>
    <w:p w14:paraId="11533296" w14:textId="57B54217" w:rsidR="00C7526B" w:rsidRDefault="00C7526B" w:rsidP="00C7526B">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rsidR="00064838">
        <w:t xml:space="preserve">respectievelijk artikelen </w:t>
      </w:r>
      <w:r w:rsidRPr="00F03DD9">
        <w:t xml:space="preserve">(en onderliggende elementen en inhoud), alle informatieobjecten en alle </w:t>
      </w:r>
      <w:r>
        <w:t>OW-informatie</w:t>
      </w:r>
      <w:r w:rsidRPr="00F03DD9">
        <w:t>.</w:t>
      </w:r>
    </w:p>
    <w:p w14:paraId="3FC86561" w14:textId="7C8B44AF" w:rsidR="00C7526B" w:rsidRDefault="00C7526B" w:rsidP="00C7526B">
      <w:r w:rsidRPr="00F03DD9">
        <w:t xml:space="preserve">Voorafgaand aan de </w:t>
      </w:r>
      <w:r w:rsidR="003138B6" w:rsidRPr="003138B6">
        <w:t>publicatie</w:t>
      </w:r>
      <w:r w:rsidR="003138B6" w:rsidRPr="003138B6" w:rsidDel="003138B6">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w:t>
      </w:r>
      <w:r w:rsidRPr="00F03DD9">
        <w:lastRenderedPageBreak/>
        <w:t xml:space="preserve">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_Ref_bab4b6ad138e0934ce383f4d421df279_1 \n \h </w:instrText>
      </w:r>
      <w:r>
        <w:fldChar w:fldCharType="separate"/>
      </w:r>
      <w:r w:rsidRPr="00DF3BF8">
        <w:rPr>
          <w:rStyle w:val="Verwijzing"/>
        </w:rPr>
        <w:t>4.3.2</w:t>
      </w:r>
      <w:r>
        <w:fldChar w:fldCharType="end"/>
      </w:r>
      <w:r>
        <w:t>. Bij een projectbesluit zijn twee Regelingmodellen van toepassing. Het eerste model is RegelingVrijetekst dat word</w:t>
      </w:r>
      <w:r w:rsidR="002A6E38">
        <w:t>t</w:t>
      </w:r>
      <w:r>
        <w:t xml:space="preserve">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Het tweede model is RegelingTijdelijkdeel. Dit model word</w:t>
      </w:r>
      <w:r w:rsidR="006F6560">
        <w:t>t</w:t>
      </w:r>
      <w:r>
        <w:t xml:space="preserve">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_Ref_203cb756ee5f778d36d44cbc1b2c6370_1 \n \h </w:instrText>
      </w:r>
      <w:r>
        <w:fldChar w:fldCharType="separate"/>
      </w:r>
      <w:r w:rsidRPr="00DF3BF8">
        <w:rPr>
          <w:rStyle w:val="Verwijzing"/>
        </w:rPr>
        <w:t>4.3.4</w:t>
      </w:r>
      <w: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