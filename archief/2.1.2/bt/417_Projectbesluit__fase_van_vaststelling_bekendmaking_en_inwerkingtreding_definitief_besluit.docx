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DA1BDD" w:rsidRDefault="00EC1A29" w:rsidP="00DA1BDD">
      <w:pPr>
        <w:pStyle w:val="Kop4"/>
      </w:pPr>
      <w:r>
        <w:t>P</w:t>
      </w:r>
      <w:r w:rsidRPr="005D5355">
        <w:t xml:space="preserve">rojectbesluit </w:t>
      </w:r>
      <w:r w:rsidR="00A17F46">
        <w:t>–</w:t>
      </w:r>
      <w:r>
        <w:t xml:space="preserve"> </w:t>
      </w:r>
      <w:r w:rsidR="00DA1BDD">
        <w:t xml:space="preserve">fase van </w:t>
      </w:r>
      <w:r>
        <w:t>vaststelling, bekendmaking en inwerkingtred</w:t>
      </w:r>
      <w:r w:rsidR="00DA1BDD">
        <w:t>ing:</w:t>
      </w:r>
      <w:r w:rsidR="00DA1BDD">
        <w:t xml:space="preserve"> </w:t>
      </w:r>
      <w:r w:rsidR="00DA1BDD" w:rsidRPr="00DA1BDD">
        <w:t>definitief besluit</w:t>
      </w:r>
    </w:p>
    <w:p w14:paraId="2585CE9F" w14:textId="5C16A9D3" w:rsidR="00765838" w:rsidRDefault="00FE261E" w:rsidP="00CA4245">
      <w:pPr>
        <w:pStyle w:val="Figuur"/>
      </w:pPr>
      <w:r>
        <w:rPr>
          <w:noProof/>
        </w:rPr>
        <w:drawing>
          <wp:inline distT="0" distB="0" distL="0" distR="0" wp14:anchorId="6C7DEB80" wp14:editId="294874DA">
            <wp:extent cx="5400040" cy="732155"/>
            <wp:effectExtent l="0" t="0" r="0" b="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49"/>
                    <a:stretch>
                      <a:fillRect/>
                    </a:stretch>
                  </pic:blipFill>
                  <pic:spPr>
                    <a:xfrm>
                      <a:off x="0" y="0"/>
                      <a:ext cx="5400040" cy="732155"/>
                    </a:xfrm>
                    <a:prstGeom prst="rect">
                      <a:avLst/>
                    </a:prstGeom>
                  </pic:spPr>
                </pic:pic>
              </a:graphicData>
            </a:graphic>
          </wp:inline>
        </w:drawing>
      </w:r>
    </w:p>
    <w:p w14:paraId="7AB1F1CD" w14:textId="4101AEA2" w:rsidR="00CA4245" w:rsidRPr="00CA4245" w:rsidRDefault="00CA4245" w:rsidP="00CA4245">
      <w:pPr>
        <w:pStyle w:val="Figuurbijschrift"/>
      </w:pPr>
      <w:r w:rsidRPr="00CA4245">
        <w:t>Vaststellingsfase in de procedure</w:t>
      </w:r>
      <w:r>
        <w:t xml:space="preserve"> van het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9"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