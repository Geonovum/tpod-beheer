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0AF4" w14:textId="04FAF66C" w:rsidR="005D73E3" w:rsidRDefault="00627D38" w:rsidP="00515E62">
      <w:pPr>
        <w:pStyle w:val="Kop3"/>
      </w:pPr>
      <w:bookmarkStart w:id="951" w:name="_Ref_c52b11f2783baf9bb904eb6bb0f69033_1"/>
      <w:r w:rsidRPr="00627D38">
        <w:t xml:space="preserve">Procedure </w:t>
      </w:r>
      <w:r>
        <w:t xml:space="preserve">voorbereidingsbesluit </w:t>
      </w:r>
      <w:r w:rsidRPr="00627D38">
        <w:t>en aan te leveren producten en gegevens</w:t>
      </w:r>
      <w:bookmarkEnd w:id="951"/>
    </w:p>
    <w:p w14:paraId="4D852D80" w14:textId="36D54985" w:rsidR="00F76A0B" w:rsidRDefault="00F76A0B" w:rsidP="00F76A0B">
      <w:r w:rsidRPr="005A6688">
        <w:t xml:space="preserve">In deze paragraaf wordt de procedure beschreven die een </w:t>
      </w:r>
      <w:r w:rsidR="00887946">
        <w:t>voorbereidings</w:t>
      </w:r>
      <w:r w:rsidRPr="005A6688">
        <w:t xml:space="preserve">besluit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092F59C6" w14:textId="1B8E85C6" w:rsidR="00F76A0B" w:rsidRDefault="005D59EE" w:rsidP="00F76A0B">
      <w:pPr>
        <w:pStyle w:val="Figuur"/>
      </w:pPr>
      <w:r>
        <w:rPr>
          <w:noProof/>
        </w:rPr>
        <w:drawing>
          <wp:inline distT="0" distB="0" distL="0" distR="0" wp14:anchorId="45AECBFB" wp14:editId="55A72941">
            <wp:extent cx="4044354" cy="2714625"/>
            <wp:effectExtent l="0" t="0" r="0" b="0"/>
            <wp:docPr id="531857392" name="Afbeelding 53185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pic:cNvPicPr/>
                  </pic:nvPicPr>
                  <pic:blipFill>
                    <a:blip r:embed="rId152"/>
                    <a:stretch>
                      <a:fillRect/>
                    </a:stretch>
                  </pic:blipFill>
                  <pic:spPr>
                    <a:xfrm>
                      <a:off x="0" y="0"/>
                      <a:ext cx="4048773" cy="2717591"/>
                    </a:xfrm>
                    <a:prstGeom prst="rect">
                      <a:avLst/>
                    </a:prstGeom>
                  </pic:spPr>
                </pic:pic>
              </a:graphicData>
            </a:graphic>
          </wp:inline>
        </w:drawing>
      </w:r>
    </w:p>
    <w:p w14:paraId="7893C556" w14:textId="77777777" w:rsidR="00F76A0B" w:rsidRPr="00530C67" w:rsidRDefault="00F76A0B" w:rsidP="00F76A0B">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2"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