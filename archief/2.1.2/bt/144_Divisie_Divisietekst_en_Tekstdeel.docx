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6EAAE" w14:textId="42A51B18" w:rsidR="00FA76F2" w:rsidRPr="000A4B5B" w:rsidRDefault="00FA76F2" w:rsidP="00C00794">
      <w:pPr>
        <w:pStyle w:val="Kop5"/>
      </w:pPr>
      <w:bookmarkStart w:id="377" w:name="_Ref_3de2cb467e7ff80b900d008b700994fc_1"/>
      <w:r w:rsidRPr="000A4B5B">
        <w:t>Divisie</w:t>
      </w:r>
      <w:r w:rsidR="000D6B14">
        <w:t>, Divisietekst</w:t>
      </w:r>
      <w:r w:rsidRPr="000A4B5B">
        <w:t xml:space="preserve"> en Tekstdeel</w:t>
      </w:r>
      <w:bookmarkEnd w:id="377"/>
    </w:p>
    <w:p w14:paraId="180E8D31" w14:textId="4C5CEDCB" w:rsidR="00030D6F" w:rsidRDefault="00B5540F" w:rsidP="00FA76F2">
      <w:r w:rsidRPr="000A4B5B">
        <w:t xml:space="preserve">Voor het </w:t>
      </w:r>
      <w:r w:rsidR="000D6B14">
        <w:t xml:space="preserve">Lichaam van de Regeling </w:t>
      </w:r>
      <w:r w:rsidRPr="000A4B5B">
        <w:t xml:space="preserve">van omgevingsdocumenten met Vrijetekststructuur </w:t>
      </w:r>
      <w:r w:rsidR="00FA76F2" w:rsidRPr="000A4B5B">
        <w:t xml:space="preserve">onderscheidt </w:t>
      </w:r>
      <w:r w:rsidRPr="000A4B5B">
        <w:t xml:space="preserve">IMOW </w:t>
      </w:r>
      <w:r w:rsidR="00056C9C" w:rsidRPr="000A4B5B">
        <w:t xml:space="preserve">de </w:t>
      </w:r>
      <w:r w:rsidR="00FA76F2" w:rsidRPr="000A4B5B">
        <w:t>object</w:t>
      </w:r>
      <w:r w:rsidR="00391B91" w:rsidRPr="000A4B5B">
        <w:t>typ</w:t>
      </w:r>
      <w:r w:rsidR="00FA76F2" w:rsidRPr="000A4B5B">
        <w:t>en Divisie</w:t>
      </w:r>
      <w:r w:rsidR="000D6B14">
        <w:t>, Divisietekst</w:t>
      </w:r>
      <w:r w:rsidR="00FA76F2" w:rsidRPr="000A4B5B">
        <w:t xml:space="preserve"> en Tekstdeel.</w:t>
      </w:r>
    </w:p>
    <w:p w14:paraId="2334D286" w14:textId="32E02515" w:rsidR="00711493" w:rsidRDefault="005C4152" w:rsidP="00FA76F2">
      <w:r>
        <w:t xml:space="preserve">De OW-objecttypen </w:t>
      </w:r>
      <w:r w:rsidR="00FA76F2" w:rsidRPr="000A4B5B">
        <w:t xml:space="preserve">Divisie </w:t>
      </w:r>
      <w:r w:rsidR="003B1BE8">
        <w:t xml:space="preserve">en Divisietekst </w:t>
      </w:r>
      <w:r w:rsidR="002A60E5">
        <w:t>zijn de koppel</w:t>
      </w:r>
      <w:r w:rsidR="000033C5">
        <w:t>objecten</w:t>
      </w:r>
      <w:r w:rsidR="002A60E5">
        <w:t xml:space="preserve"> naar de Divisie en Divisietekst van STOP. </w:t>
      </w:r>
      <w:r w:rsidR="005B4968">
        <w:t xml:space="preserve">Zoals in paragraaf </w:t>
      </w:r>
      <w:r w:rsidR="007A1992" w:rsidRPr="00863F41">
        <w:rPr>
          <w:rStyle w:val="Verwijzing"/>
        </w:rPr>
        <w:fldChar w:fldCharType="begin"/>
      </w:r>
      <w:r w:rsidR="007A1992" w:rsidRPr="00863F41">
        <w:rPr>
          <w:rStyle w:val="Verwijzing"/>
        </w:rPr>
        <w:instrText xml:space="preserve"> REF _Ref_4f0dd07ad6dfd1ecadcf1c2f7aa2e7ec_1 \n \h </w:instrText>
      </w:r>
      <w:r w:rsidR="007A1992" w:rsidRPr="00863F41">
        <w:rPr>
          <w:rStyle w:val="Verwijzing"/>
        </w:rPr>
      </w:r>
      <w:r w:rsidR="007A1992" w:rsidRPr="00863F41">
        <w:rPr>
          <w:rStyle w:val="Verwijzing"/>
        </w:rPr>
        <w:fldChar w:fldCharType="separate"/>
      </w:r>
      <w:r w:rsidR="00B549AC">
        <w:rPr>
          <w:rStyle w:val="Verwijzing"/>
        </w:rPr>
        <w:t>5.3</w:t>
      </w:r>
      <w:r w:rsidR="007A1992" w:rsidRPr="00863F41">
        <w:rPr>
          <w:rStyle w:val="Verwijzing"/>
        </w:rPr>
        <w:fldChar w:fldCharType="end"/>
      </w:r>
      <w:r w:rsidR="005B4968">
        <w:t xml:space="preserve"> is beschreven is </w:t>
      </w:r>
      <w:r w:rsidR="000B55FE">
        <w:t xml:space="preserve">Divisie in </w:t>
      </w:r>
      <w:r w:rsidR="000B55FE" w:rsidRPr="000B55FE">
        <w:t>STOP</w:t>
      </w:r>
      <w:r w:rsidR="00630DF8">
        <w:t xml:space="preserve"> het structurerende element </w:t>
      </w:r>
      <w:r w:rsidR="00183017">
        <w:t xml:space="preserve">dat </w:t>
      </w:r>
      <w:r w:rsidR="00213223" w:rsidRPr="00213223">
        <w:t xml:space="preserve">ingedeeld </w:t>
      </w:r>
      <w:r w:rsidR="00606F2F">
        <w:t xml:space="preserve">kan </w:t>
      </w:r>
      <w:r w:rsidR="00213223" w:rsidRPr="00213223">
        <w:t>worden in verschillende hiërarchische niveaus</w:t>
      </w:r>
      <w:r w:rsidR="00606F2F">
        <w:t xml:space="preserve">. De STOP-Divisie is dus vergelijkbaar met Hoofdstuk, Afdeling en Paragraaf et cetera van de Artikelstructuur. </w:t>
      </w:r>
      <w:r w:rsidR="00030819">
        <w:t xml:space="preserve">In STOP is Divisietekst </w:t>
      </w:r>
      <w:r w:rsidR="00C41EE0">
        <w:t xml:space="preserve">het element dat de inhoud bevat, het is </w:t>
      </w:r>
      <w:r w:rsidR="00BF0F5B" w:rsidRPr="00BF0F5B">
        <w:t xml:space="preserve">de inhoudelijke bouwsteen </w:t>
      </w:r>
      <w:r w:rsidR="00C41EE0">
        <w:t xml:space="preserve">van </w:t>
      </w:r>
      <w:r w:rsidR="00BF0F5B" w:rsidRPr="00BF0F5B">
        <w:t>de Vrijetekststructuur</w:t>
      </w:r>
      <w:r w:rsidR="00C41EE0">
        <w:t xml:space="preserve">. </w:t>
      </w:r>
      <w:r w:rsidR="00C41EE0" w:rsidRPr="00C41EE0">
        <w:t>De STOP-Divisie</w:t>
      </w:r>
      <w:r w:rsidR="00C41EE0">
        <w:t>tekst</w:t>
      </w:r>
      <w:r w:rsidR="00C41EE0" w:rsidRPr="00C41EE0">
        <w:t xml:space="preserve"> is vergelijkbaar met </w:t>
      </w:r>
      <w:r w:rsidR="00C41EE0">
        <w:t xml:space="preserve">Artikel </w:t>
      </w:r>
      <w:r w:rsidR="008C44FB">
        <w:t>(</w:t>
      </w:r>
      <w:r w:rsidR="0048276A">
        <w:t>en Lid</w:t>
      </w:r>
      <w:r w:rsidR="008C44FB">
        <w:t>)</w:t>
      </w:r>
      <w:r w:rsidR="0048276A">
        <w:t xml:space="preserve"> </w:t>
      </w:r>
      <w:r w:rsidR="00C41EE0" w:rsidRPr="00C41EE0">
        <w:t>van de Artikelstructuur</w:t>
      </w:r>
      <w:r w:rsidR="0048276A">
        <w:t>.</w:t>
      </w:r>
    </w:p>
    <w:p w14:paraId="4BC5C551" w14:textId="54ACA494" w:rsidR="00FA76F2" w:rsidRPr="000A4B5B" w:rsidRDefault="000F5413" w:rsidP="00FA76F2">
      <w:r w:rsidRPr="000F5413">
        <w:t xml:space="preserve">Het OW-objecttype </w:t>
      </w:r>
      <w:r w:rsidR="00FA76F2" w:rsidRPr="000A4B5B">
        <w:t xml:space="preserve">Tekstdeel </w:t>
      </w:r>
      <w:r>
        <w:t>staat voor</w:t>
      </w:r>
      <w:r w:rsidR="00FA76F2" w:rsidRPr="000A4B5B">
        <w:t xml:space="preserve"> een abstract concept waarmee een deel van een tekst wordt beschreven. Tekstdeel wordt gebruikt om aan verschillende onderdelen van een Divisie </w:t>
      </w:r>
      <w:r w:rsidR="000D6B14">
        <w:t xml:space="preserve">of Divisietekst </w:t>
      </w:r>
      <w:r w:rsidR="00FA76F2" w:rsidRPr="000A4B5B">
        <w:t xml:space="preserve">Locaties en annotaties met de </w:t>
      </w:r>
      <w:r w:rsidR="00F55DCB" w:rsidRPr="000A4B5B">
        <w:t>domeinspecifieke</w:t>
      </w:r>
      <w:r w:rsidR="00F55DCB" w:rsidRPr="000A4B5B" w:rsidDel="00F55DCB">
        <w:t xml:space="preserve"> </w:t>
      </w:r>
      <w:r w:rsidR="00ED1B61">
        <w:t>OW-object</w:t>
      </w:r>
      <w:r w:rsidR="00FA76F2" w:rsidRPr="000A4B5B">
        <w:t xml:space="preserve">en (zie daarvoor </w:t>
      </w:r>
      <w:r w:rsidR="008458AB">
        <w:t xml:space="preserve">hoofdstuk </w:t>
      </w:r>
      <w:r w:rsidR="008458AB" w:rsidRPr="00863F41">
        <w:rPr>
          <w:rStyle w:val="Verwijzing"/>
        </w:rPr>
        <w:fldChar w:fldCharType="begin"/>
      </w:r>
      <w:r w:rsidR="008458AB" w:rsidRPr="00863F41">
        <w:rPr>
          <w:rStyle w:val="Verwijzing"/>
        </w:rPr>
        <w:instrText xml:space="preserve"> REF _Ref_adae651e87316a7f8b364db06963376d_1 \r \h </w:instrText>
      </w:r>
      <w:r w:rsidR="008458AB" w:rsidRPr="00863F41">
        <w:rPr>
          <w:rStyle w:val="Verwijzing"/>
        </w:rPr>
      </w:r>
      <w:r w:rsidR="008458AB" w:rsidRPr="00863F41">
        <w:rPr>
          <w:rStyle w:val="Verwijzing"/>
        </w:rPr>
        <w:fldChar w:fldCharType="separate"/>
      </w:r>
      <w:r w:rsidR="00B549AC">
        <w:rPr>
          <w:rStyle w:val="Verwijzing"/>
        </w:rPr>
        <w:t>7</w:t>
      </w:r>
      <w:r w:rsidR="008458AB" w:rsidRPr="00863F41">
        <w:rPr>
          <w:rStyle w:val="Verwijzing"/>
        </w:rPr>
        <w:fldChar w:fldCharType="end"/>
      </w:r>
      <w:r w:rsidR="00FA76F2" w:rsidRPr="00B26823">
        <w:t xml:space="preserve">) te kunnen koppelen. Een Divisie </w:t>
      </w:r>
      <w:r w:rsidR="008458AB">
        <w:t xml:space="preserve">of Divisietekst </w:t>
      </w:r>
      <w:r w:rsidR="00FA76F2" w:rsidRPr="00B26823">
        <w:t xml:space="preserve">bevat altijd ten minste één Tekstdeel; wanneer dat gewenst is kan een Divisie </w:t>
      </w:r>
      <w:r w:rsidR="008458AB" w:rsidRPr="008458AB">
        <w:t xml:space="preserve">of Divisietekst </w:t>
      </w:r>
      <w:r w:rsidR="00FA76F2" w:rsidRPr="00B26823">
        <w:t>meerdere Tekstdelen bevatten.</w:t>
      </w:r>
    </w:p>
    <w:p w14:paraId="7F9FA6EC" w14:textId="70C52974" w:rsidR="0003729F" w:rsidRPr="000A4B5B" w:rsidRDefault="00B04D43" w:rsidP="00FA76F2">
      <w:r w:rsidRPr="000A4B5B">
        <w:t xml:space="preserve">Let op dat </w:t>
      </w:r>
      <w:r w:rsidR="008B5BC1" w:rsidRPr="000A4B5B">
        <w:t>h</w:t>
      </w:r>
      <w:r w:rsidR="0003729F" w:rsidRPr="000A4B5B">
        <w:t xml:space="preserve">et STOP-tekstmodel </w:t>
      </w:r>
      <w:r w:rsidR="00384C7B">
        <w:t>de</w:t>
      </w:r>
      <w:r w:rsidR="00384C7B" w:rsidRPr="000A4B5B">
        <w:t xml:space="preserve"> </w:t>
      </w:r>
      <w:r w:rsidR="0003729F" w:rsidRPr="000A4B5B">
        <w:t>element</w:t>
      </w:r>
      <w:r w:rsidR="00384C7B">
        <w:t>en</w:t>
      </w:r>
      <w:r w:rsidR="0003729F" w:rsidRPr="000A4B5B">
        <w:t xml:space="preserve"> Divisie</w:t>
      </w:r>
      <w:r w:rsidR="008B5BC1" w:rsidRPr="000A4B5B">
        <w:t xml:space="preserve"> </w:t>
      </w:r>
      <w:r w:rsidR="00384C7B">
        <w:t xml:space="preserve">en Divisietekst </w:t>
      </w:r>
      <w:r w:rsidR="008B5BC1" w:rsidRPr="000A4B5B">
        <w:t>kent en</w:t>
      </w:r>
      <w:r w:rsidR="0003729F" w:rsidRPr="000A4B5B">
        <w:t xml:space="preserve"> IMOW </w:t>
      </w:r>
      <w:r w:rsidR="00384C7B">
        <w:t>de</w:t>
      </w:r>
      <w:r w:rsidR="00384C7B" w:rsidRPr="000A4B5B">
        <w:t xml:space="preserve"> </w:t>
      </w:r>
      <w:r w:rsidR="008B5BC1" w:rsidRPr="000A4B5B">
        <w:t>objecttype</w:t>
      </w:r>
      <w:r w:rsidR="00384C7B">
        <w:t>n</w:t>
      </w:r>
      <w:r w:rsidR="008B5BC1" w:rsidRPr="000A4B5B">
        <w:t xml:space="preserve"> </w:t>
      </w:r>
      <w:r w:rsidR="0003729F" w:rsidRPr="000A4B5B">
        <w:t>Divisie</w:t>
      </w:r>
      <w:r w:rsidR="00384C7B">
        <w:t xml:space="preserve"> en</w:t>
      </w:r>
      <w:r w:rsidR="00384C7B" w:rsidRPr="00384C7B">
        <w:t xml:space="preserve"> Divisietekst</w:t>
      </w:r>
      <w:r w:rsidR="0003729F" w:rsidRPr="000A4B5B">
        <w:t xml:space="preserve">. Ze zijn niet hetzelfde. </w:t>
      </w:r>
      <w:r w:rsidR="00AE2741">
        <w:t xml:space="preserve">De </w:t>
      </w:r>
      <w:r w:rsidR="006931A3" w:rsidRPr="000A4B5B">
        <w:t>STOP-</w:t>
      </w:r>
      <w:r w:rsidR="002F3231" w:rsidRPr="000A4B5B">
        <w:t>element</w:t>
      </w:r>
      <w:r w:rsidR="00AE2741">
        <w:t>en</w:t>
      </w:r>
      <w:r w:rsidR="002F3231" w:rsidRPr="000A4B5B">
        <w:t xml:space="preserve"> Divisie </w:t>
      </w:r>
      <w:r w:rsidR="00AE2741">
        <w:t>en</w:t>
      </w:r>
      <w:r w:rsidR="00AE2741" w:rsidRPr="00AE2741">
        <w:t xml:space="preserve"> Divisietekst </w:t>
      </w:r>
      <w:r w:rsidR="002F3231" w:rsidRPr="000A4B5B">
        <w:t>word</w:t>
      </w:r>
      <w:r w:rsidR="00DC61F0">
        <w:t>en</w:t>
      </w:r>
      <w:r w:rsidR="002F3231" w:rsidRPr="000A4B5B">
        <w:t xml:space="preserve"> gebruikt voor </w:t>
      </w:r>
      <w:r w:rsidR="00B24451">
        <w:t xml:space="preserve">het Lichaam van de Regeling van omgevingsdocumenten </w:t>
      </w:r>
      <w:r w:rsidR="00B24451">
        <w:lastRenderedPageBreak/>
        <w:t>met Vrijetekststructuur, maar ook voor diverse andere onderdelen van Besluit en Regeling</w:t>
      </w:r>
      <w:r w:rsidR="00D83DFB" w:rsidRPr="000A4B5B">
        <w:t xml:space="preserve">. Dat </w:t>
      </w:r>
      <w:r w:rsidR="00960957" w:rsidRPr="000A4B5B">
        <w:t xml:space="preserve">is ruimer dan </w:t>
      </w:r>
      <w:r w:rsidR="00DC61F0">
        <w:t>de</w:t>
      </w:r>
      <w:r w:rsidR="00DC61F0" w:rsidRPr="000A4B5B">
        <w:t xml:space="preserve"> </w:t>
      </w:r>
      <w:r w:rsidR="00ED1B61">
        <w:t>OW-object</w:t>
      </w:r>
      <w:r w:rsidR="00DC61F0">
        <w:t>en</w:t>
      </w:r>
      <w:r w:rsidR="00960957" w:rsidRPr="000A4B5B">
        <w:t xml:space="preserve"> Divisie</w:t>
      </w:r>
      <w:r w:rsidR="00DC61F0">
        <w:t xml:space="preserve"> en</w:t>
      </w:r>
      <w:r w:rsidR="00DC61F0" w:rsidRPr="00DC61F0">
        <w:t xml:space="preserve"> Divisietekst</w:t>
      </w:r>
      <w:r w:rsidR="00960957" w:rsidRPr="000A4B5B">
        <w:t xml:space="preserve">, </w:t>
      </w:r>
      <w:r w:rsidR="00DC61F0">
        <w:t>die</w:t>
      </w:r>
      <w:r w:rsidR="00DC61F0" w:rsidRPr="000A4B5B">
        <w:t xml:space="preserve"> </w:t>
      </w:r>
      <w:r w:rsidR="00960957" w:rsidRPr="000A4B5B">
        <w:t xml:space="preserve">alleen </w:t>
      </w:r>
      <w:r w:rsidR="00DC61F0">
        <w:t>kunnen</w:t>
      </w:r>
      <w:r w:rsidR="00DC61F0" w:rsidRPr="000A4B5B">
        <w:t xml:space="preserve"> </w:t>
      </w:r>
      <w:r w:rsidR="00960957" w:rsidRPr="000A4B5B">
        <w:t xml:space="preserve">voorkomen in het </w:t>
      </w:r>
      <w:r w:rsidR="00DC61F0">
        <w:t xml:space="preserve">Lichaam van de Regeling </w:t>
      </w:r>
      <w:r w:rsidR="00960957" w:rsidRPr="000A4B5B">
        <w:t>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