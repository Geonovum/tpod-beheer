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2290" w14:textId="77777777" w:rsidR="00713915" w:rsidRDefault="00713915" w:rsidP="00713915">
      <w:pPr>
        <w:pStyle w:val="Kop4"/>
      </w:pPr>
      <w:bookmarkStart w:id="214" w:name="_Ref_635fba0aaeef588fbf3ddf519de24ba7_1"/>
      <w:r>
        <w:t>Besluit</w:t>
      </w:r>
      <w:bookmarkEnd w:id="214"/>
    </w:p>
    <w:p w14:paraId="310EB015" w14:textId="242240A5" w:rsidR="00EE44D1" w:rsidRDefault="00EE44D1" w:rsidP="00713915">
      <w:r w:rsidRPr="00EE44D1">
        <w:t>In het Besluit staat wat het bestuursorgaan vaststelt (of wijzigt), met inbegrip van de procedure van totstandkoming en de motivering van het besluit. Het Besluit wordt, met inbegrip van de inhoud of wijziging van de Regeling die onderdeel is van het Besluit, bekendgemaakt in het publicatieblad van het bevoegd gezag op officielebekendmakingen.nl.</w:t>
      </w:r>
    </w:p>
    <w:p w14:paraId="1B1DAD41" w14:textId="53065525" w:rsidR="00713915" w:rsidRDefault="00713915" w:rsidP="00713915">
      <w:r>
        <w:t xml:space="preserve">In paragraaf </w:t>
      </w:r>
      <w:r w:rsidR="00E64CAE">
        <w:fldChar w:fldCharType="begin"/>
      </w:r>
      <w:r w:rsidR="00E64CAE">
        <w:instrText xml:space="preserve"> REF _Ref_23f41cc1ae8578b7ff41977c10298eba_1 \n \h </w:instrText>
      </w:r>
      <w:r w:rsidR="00E64CAE">
        <w:fldChar w:fldCharType="separate"/>
      </w:r>
      <w:r w:rsidR="00B549AC">
        <w:t>4.8.2.1</w:t>
      </w:r>
      <w:r w:rsidR="00E64CAE">
        <w:fldChar w:fldCharType="end"/>
      </w:r>
      <w:r>
        <w:t xml:space="preserve"> is de norm voor </w:t>
      </w:r>
      <w:r w:rsidRPr="00121DB9">
        <w:t xml:space="preserve">de toepassing van </w:t>
      </w:r>
      <w:r>
        <w:t xml:space="preserve">het model BesluitCompact voor het voorbereidingsbesluit vastgelegd: welke elementen moeten respectievelijk mogen worden gebruikt en hoe vaak kunnen ze voorkomen. Paragraaf </w:t>
      </w:r>
      <w:r w:rsidR="00E64CAE">
        <w:fldChar w:fldCharType="begin"/>
      </w:r>
      <w:r w:rsidR="00E64CAE">
        <w:instrText xml:space="preserve"> REF _Ref_369bcae670c5d5ab6a4d600792927e3b_1 \n \h </w:instrText>
      </w:r>
      <w:r w:rsidR="00E64CAE">
        <w:fldChar w:fldCharType="separate"/>
      </w:r>
      <w:r w:rsidR="00B549AC">
        <w:t>4.8.2.2</w:t>
      </w:r>
      <w:r w:rsidR="00E64CAE">
        <w:fldChar w:fldCharType="end"/>
      </w:r>
      <w:r>
        <w:t xml:space="preserve"> geeft een uitgebreide toelichting op de elementen van het Besluit</w:t>
      </w:r>
      <w:r w:rsidR="004075DC" w:rsidRPr="004075DC">
        <w:t>, waaronder ook tips over het al dan niet gebruikelijk zijn van een bepaald element</w:t>
      </w:r>
      <w:r>
        <w:t xml:space="preserve">. In paragraaf </w:t>
      </w:r>
      <w:r w:rsidR="00E64CAE">
        <w:fldChar w:fldCharType="begin"/>
      </w:r>
      <w:r w:rsidR="00E64CAE">
        <w:instrText xml:space="preserve"> REF _Ref_c5bcfd7aef83bb31c525fa61c686b858_1 \n \h </w:instrText>
      </w:r>
      <w:r w:rsidR="00E64CAE">
        <w:fldChar w:fldCharType="separate"/>
      </w:r>
      <w:r w:rsidR="00B549AC">
        <w:t>4.8.2.3</w:t>
      </w:r>
      <w:r w:rsidR="00E64CAE">
        <w:fldChar w:fldCharType="end"/>
      </w:r>
      <w:r>
        <w:t xml:space="preserve"> worden norm en toelichting concreet gemaakt met een voorbeeld.</w:t>
      </w:r>
    </w:p>
    <w:p w14:paraId="5C8C6044" w14:textId="2475F642" w:rsidR="00713915" w:rsidRDefault="00713915" w:rsidP="00713915">
      <w:r>
        <w:t>Opgemerkt wordt dat de modellen voor Besluit en Regeling XML-modellen zijn. Met de in de volgende paragrafen genoemde elementen worden dus (STOP-)XML-elementen bedoeld.</w:t>
      </w:r>
    </w:p>
    <w:p w14:paraId="1055FFC0" w14:textId="77777777" w:rsidR="00713915" w:rsidRDefault="00713915" w:rsidP="00713915">
      <w:r w:rsidRPr="00F75BC3">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