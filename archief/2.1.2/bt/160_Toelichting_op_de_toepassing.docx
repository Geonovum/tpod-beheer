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10" w:name="_Ref_9ae40fd5136e945421e933d5cd7b2d72_1"/>
      <w:r w:rsidRPr="00F1426F">
        <w:t>Toelichting</w:t>
      </w:r>
      <w:r w:rsidR="00827453" w:rsidRPr="00F1426F">
        <w:t xml:space="preserve"> op de toepassing</w:t>
      </w:r>
      <w:bookmarkEnd w:id="410"/>
    </w:p>
    <w:p w14:paraId="2603C5E7" w14:textId="5B5C2B7C"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B549AC">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B549AC">
        <w:rPr>
          <w:rStyle w:val="Verwijzing"/>
        </w:rPr>
        <w:t>7.3</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 xml:space="preserve">worden aangegeven hoe nauwkeurig het bevoegd gezag de Locatie van die Juridische regel bedoeld heeft en hoe Locatie geïnterpreteerd moet worden. Een Locatie kan exact bedoeld zijn, maar ook indicatief. Een voorbeeld van dat laatste is als </w:t>
      </w:r>
      <w:r w:rsidRPr="00F1426F">
        <w:lastRenderedPageBreak/>
        <w:t>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7CB9E73F"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B549AC">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