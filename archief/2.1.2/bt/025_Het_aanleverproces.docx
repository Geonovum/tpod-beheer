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0EB0C230" w:rsidR="003D5A24" w:rsidRPr="007B60F8" w:rsidRDefault="003D5A24">
      <w:r w:rsidRPr="007B60F8">
        <w:t xml:space="preserve">Het bevoegd gezag levert via het digitale kanaal het digitale besluit aan via het bronhouderkoppelvlak. Het digitale besluit bestaat uit een generiek formeel deel met daarin de artikelen </w:t>
      </w:r>
      <w:r w:rsidR="00206C10" w:rsidRPr="007B60F8">
        <w:t xml:space="preserve">c.q. beleidstekst </w:t>
      </w:r>
      <w:r w:rsidRPr="007B60F8">
        <w:t xml:space="preserve">en </w:t>
      </w:r>
      <w:r w:rsidR="009B6379">
        <w:t>geografische informatieobjecten (verder</w:t>
      </w:r>
      <w:r w:rsidR="00C00E20">
        <w:t xml:space="preserve"> afgekort tot</w:t>
      </w:r>
      <w:r w:rsidR="009B6379">
        <w:t xml:space="preserve"> GIO, zie hiervoor paragraaf </w:t>
      </w:r>
      <w:r w:rsidR="009B6379" w:rsidRPr="00863F41">
        <w:rPr>
          <w:rStyle w:val="Verwijzing"/>
        </w:rPr>
        <w:fldChar w:fldCharType="begin"/>
      </w:r>
      <w:r w:rsidR="009B6379" w:rsidRPr="00863F41">
        <w:rPr>
          <w:rStyle w:val="Verwijzing"/>
        </w:rPr>
        <w:instrText xml:space="preserve"> REF _Ref_48478649169114cfd0cbe6789db5960f_1 \n \h </w:instrText>
      </w:r>
      <w:r w:rsidR="009B6379" w:rsidRPr="00863F41">
        <w:rPr>
          <w:rStyle w:val="Verwijzing"/>
        </w:rPr>
      </w:r>
      <w:r w:rsidR="009B6379" w:rsidRPr="00863F41">
        <w:rPr>
          <w:rStyle w:val="Verwijzing"/>
        </w:rPr>
        <w:fldChar w:fldCharType="separate"/>
      </w:r>
      <w:r w:rsidR="00B549AC">
        <w:rPr>
          <w:rStyle w:val="Verwijzing"/>
        </w:rPr>
        <w:t>6.1.2.1</w:t>
      </w:r>
      <w:r w:rsidR="009B6379" w:rsidRPr="00863F41">
        <w:rPr>
          <w:rStyle w:val="Verwijzing"/>
        </w:rPr>
        <w:fldChar w:fldCharType="end"/>
      </w:r>
      <w:r w:rsidR="009B6379">
        <w:t>)</w:t>
      </w:r>
      <w:r w:rsidR="00BB0436">
        <w:t xml:space="preserve"> </w:t>
      </w:r>
      <w:r w:rsidRPr="007B60F8">
        <w:t>en een Omgevingswetdeel met specifieke objecten vanuit dit domein</w:t>
      </w:r>
      <w:r w:rsidR="0008178B">
        <w:t xml:space="preserve"> </w:t>
      </w:r>
      <w:r w:rsidR="0008178B" w:rsidRPr="0008178B">
        <w:t xml:space="preserve">(verder: </w:t>
      </w:r>
      <w:r w:rsidR="0008178B">
        <w:t>OW-objecten</w:t>
      </w:r>
      <w:r w:rsidR="0008178B" w:rsidRPr="0008178B">
        <w:t>, zie hiervoor</w:t>
      </w:r>
      <w:r w:rsidR="0008178B">
        <w:t xml:space="preserve"> hoofdstuk </w:t>
      </w:r>
      <w:r w:rsidR="0008178B" w:rsidRPr="00863F41">
        <w:rPr>
          <w:rStyle w:val="Verwijzing"/>
        </w:rPr>
        <w:fldChar w:fldCharType="begin"/>
      </w:r>
      <w:r w:rsidR="0008178B" w:rsidRPr="00863F41">
        <w:rPr>
          <w:rStyle w:val="Verwijzing"/>
        </w:rPr>
        <w:instrText xml:space="preserve"> REF _Ref_adae651e87316a7f8b364db06963376d_1 \n \h </w:instrText>
      </w:r>
      <w:r w:rsidR="0008178B" w:rsidRPr="00863F41">
        <w:rPr>
          <w:rStyle w:val="Verwijzing"/>
        </w:rPr>
      </w:r>
      <w:r w:rsidR="0008178B" w:rsidRPr="00863F41">
        <w:rPr>
          <w:rStyle w:val="Verwijzing"/>
        </w:rPr>
        <w:fldChar w:fldCharType="separate"/>
      </w:r>
      <w:r w:rsidR="00B549AC">
        <w:rPr>
          <w:rStyle w:val="Verwijzing"/>
        </w:rPr>
        <w:t>7</w:t>
      </w:r>
      <w:r w:rsidR="0008178B" w:rsidRPr="00863F41">
        <w:rPr>
          <w:rStyle w:val="Verwijzing"/>
        </w:rPr>
        <w:fldChar w:fldCharType="end"/>
      </w:r>
      <w:r w:rsidR="00405A48">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rsidR="00ED1B61">
        <w:t>OW-object</w:t>
      </w:r>
      <w:r w:rsidRPr="007B60F8">
        <w:t>en worden gedistribueerd naar DSO-LV ten behoeve van het Omgevingsloket.</w:t>
      </w:r>
    </w:p>
    <w:p w14:paraId="0CD6F32E" w14:textId="361AEFCD" w:rsidR="003D5A24" w:rsidRPr="00B26823" w:rsidRDefault="0086054B">
      <w:pPr>
        <w:pStyle w:val="Figuur"/>
      </w:pPr>
      <w:r>
        <w:rPr>
          <w:noProof/>
        </w:rPr>
        <w:lastRenderedPageBreak/>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30"/>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0"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