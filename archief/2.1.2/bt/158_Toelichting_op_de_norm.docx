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75E5E611" w:rsidR="00E33EDD" w:rsidRPr="00F1426F" w:rsidRDefault="00E33EDD" w:rsidP="002F7B04">
      <w:pPr>
        <w:pStyle w:val="Kop4"/>
      </w:pPr>
      <w:bookmarkStart w:id="406" w:name="_Ref_adf41deb45af32473cf2b651e407300a_1"/>
      <w:r w:rsidRPr="00F1426F">
        <w:lastRenderedPageBreak/>
        <w:t xml:space="preserve">Toelichting op de </w:t>
      </w:r>
      <w:r w:rsidR="0070329B" w:rsidRPr="00F1426F">
        <w:t>norm</w:t>
      </w:r>
      <w:bookmarkEnd w:id="406"/>
    </w:p>
    <w:p w14:paraId="485B7980" w14:textId="77777777" w:rsidR="000B4EB3" w:rsidRPr="00F1426F" w:rsidRDefault="000B4EB3" w:rsidP="00194312">
      <w:pPr>
        <w:rPr>
          <w:i/>
          <w:iCs/>
        </w:rPr>
      </w:pPr>
    </w:p>
    <w:p w14:paraId="7AF41011" w14:textId="4C53DD3E" w:rsidR="00E92C23" w:rsidRPr="00F1426F" w:rsidRDefault="00E92C23" w:rsidP="00194312">
      <w:pPr>
        <w:rPr>
          <w:i/>
          <w:iCs/>
        </w:rPr>
      </w:pPr>
      <w:r w:rsidRPr="00F1426F">
        <w:rPr>
          <w:i/>
          <w:iCs/>
        </w:rPr>
        <w:t>Attributen</w:t>
      </w:r>
    </w:p>
    <w:p w14:paraId="564C8536" w14:textId="146D5D87" w:rsidR="003361D4" w:rsidRPr="00F1426F" w:rsidRDefault="003361D4" w:rsidP="00194312">
      <w:r w:rsidRPr="00F1426F">
        <w:t xml:space="preserve">Het attribuut </w:t>
      </w:r>
      <w:r w:rsidRPr="00F1426F">
        <w:rPr>
          <w:i/>
        </w:rPr>
        <w:t>identificatie</w:t>
      </w:r>
      <w:r w:rsidRPr="00F1426F">
        <w:t xml:space="preserve"> behoeft geen toelichting.</w:t>
      </w:r>
    </w:p>
    <w:p w14:paraId="3552B26F" w14:textId="3A5705A7" w:rsidR="00DF7A7E" w:rsidRPr="00F1426F" w:rsidRDefault="00DF7A7E" w:rsidP="00E33EDD"/>
    <w:p w14:paraId="0F99FEA6" w14:textId="7F747ABA" w:rsidR="00DF7A7E" w:rsidRPr="00F1426F" w:rsidRDefault="00DF7A7E" w:rsidP="00E33EDD">
      <w:r w:rsidRPr="00F1426F">
        <w:t xml:space="preserve">In de uitsnede van het diagram is ook </w:t>
      </w:r>
      <w:r w:rsidR="00B072D9" w:rsidRPr="00F1426F">
        <w:t>de relatie</w:t>
      </w:r>
      <w:r w:rsidRPr="00F1426F">
        <w:t xml:space="preserve"> werkingsgebied te zien. </w:t>
      </w:r>
      <w:r w:rsidR="00980318" w:rsidRPr="00F1426F">
        <w:t>Deze relatie</w:t>
      </w:r>
      <w:r w:rsidRPr="00F1426F">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rsidR="00025397" w:rsidRPr="00F1426F">
        <w:t xml:space="preserve"> en geeft aan wat het werkingsgebied van de Regeltekst is: het gebied waar het Artikel of Lid zijn werking heeft</w:t>
      </w:r>
      <w:r w:rsidRPr="00F1426F">
        <w:t>.</w:t>
      </w:r>
      <w:r w:rsidR="00A12E99" w:rsidRPr="00F1426F">
        <w:t xml:space="preserve"> De </w:t>
      </w:r>
      <w:r w:rsidR="00A12E99" w:rsidRPr="00F1426F">
        <w:rPr>
          <w:i/>
          <w:iCs/>
        </w:rPr>
        <w:t>relatie</w:t>
      </w:r>
      <w:r w:rsidR="00A12E99" w:rsidRPr="00F1426F">
        <w:t xml:space="preserve"> </w:t>
      </w:r>
      <w:r w:rsidR="00753D18" w:rsidRPr="00F1426F">
        <w:t>wordt afgeleid in DSO</w:t>
      </w:r>
      <w:r w:rsidR="001824D7" w:rsidRPr="00F1426F">
        <w:t>-LV</w:t>
      </w:r>
      <w:r w:rsidR="00753D18" w:rsidRPr="00F1426F">
        <w:t xml:space="preserve"> waarbij de som van de locaties van de onderliggende Juridische regels wordt gebruikt.</w:t>
      </w:r>
      <w:r w:rsidR="009103A3" w:rsidRPr="00F1426F">
        <w:t xml:space="preserve"> Het is dus niet zo dat het bevoegd gezag ook nog een </w:t>
      </w:r>
      <w:r w:rsidR="009F4E9E" w:rsidRPr="00F1426F">
        <w:t>afzonderlijke geometrie voor het werkingsgebied moet aanleveren.</w:t>
      </w:r>
    </w:p>
    <w:p w14:paraId="1534FE61" w14:textId="2D0F7E72" w:rsidR="006612A0" w:rsidRPr="00F1426F" w:rsidRDefault="006612A0" w:rsidP="00E33EDD"/>
    <w:p w14:paraId="46729F86" w14:textId="4E7A5FEF" w:rsidR="006612A0" w:rsidRPr="00F1426F" w:rsidRDefault="006612A0" w:rsidP="00E33EDD">
      <w:r w:rsidRPr="00F1426F">
        <w:t>Regeltekst kent geen waardelijsten.</w:t>
      </w:r>
    </w:p>
    <w:p w14:paraId="532A7D63" w14:textId="7590FF3A" w:rsidR="00DF6B56" w:rsidRPr="00F1426F" w:rsidRDefault="00DF6B56" w:rsidP="00E33EDD"/>
    <w:p w14:paraId="569C588B" w14:textId="5A498033" w:rsidR="002C4AD4" w:rsidRPr="00F1426F" w:rsidRDefault="002C4AD4" w:rsidP="00E33EDD">
      <w:pPr>
        <w:rPr>
          <w:i/>
          <w:iCs/>
        </w:rPr>
      </w:pPr>
      <w:r w:rsidRPr="00F1426F">
        <w:rPr>
          <w:i/>
          <w:iCs/>
        </w:rPr>
        <w:t>Constraints</w:t>
      </w:r>
    </w:p>
    <w:p w14:paraId="4055051F" w14:textId="6C34737B" w:rsidR="00CB1612" w:rsidRPr="00F1426F" w:rsidRDefault="00175570" w:rsidP="0011109C">
      <w:pPr>
        <w:pStyle w:val="Opsommingtekens1"/>
      </w:pPr>
      <w:r w:rsidRPr="00F1426F">
        <w:t>‘</w:t>
      </w:r>
      <w:r w:rsidR="00FC3ADA" w:rsidRPr="00F1426F">
        <w:rPr>
          <w:i/>
          <w:iCs/>
        </w:rPr>
        <w:t>één type Juridische</w:t>
      </w:r>
      <w:r w:rsidR="00FC3ADA" w:rsidRPr="00B26823">
        <w:rPr>
          <w:i/>
          <w:iCs/>
        </w:rPr>
        <w:t xml:space="preserve"> regel per Regelteks</w:t>
      </w:r>
      <w:r w:rsidR="00FC3ADA" w:rsidRPr="007B60F8">
        <w:t>t</w:t>
      </w:r>
      <w:r w:rsidR="00630F46" w:rsidRPr="000E40D3">
        <w:t>:</w:t>
      </w:r>
      <w:r w:rsidR="00FC3ADA" w:rsidRPr="00F1426F">
        <w:t xml:space="preserve"> </w:t>
      </w:r>
      <w:r w:rsidR="00C709FF" w:rsidRPr="00F1426F">
        <w:t xml:space="preserve">deze constraint </w:t>
      </w:r>
      <w:r w:rsidR="00A63D7E" w:rsidRPr="00F1426F">
        <w:t xml:space="preserve">betekent dat alle Juridische regels in een Regeltekst van hetzelfde type moeten zijn. Deze voorwaarde dient het doel van het onderscheid in de verschillende typen Juridische regel, namelijk het als uitgangssituatie alleen tonen van die regels die op </w:t>
      </w:r>
      <w:r w:rsidR="004A7FBD" w:rsidRPr="00F1426F">
        <w:t xml:space="preserve">de betreffende </w:t>
      </w:r>
      <w:r w:rsidR="009F2A49" w:rsidRPr="00F1426F">
        <w:t>doel</w:t>
      </w:r>
      <w:r w:rsidR="00A63D7E" w:rsidRPr="00F1426F">
        <w:t xml:space="preserve">groep gericht zijn. </w:t>
      </w:r>
      <w:r w:rsidR="00C603B9" w:rsidRPr="00F1426F">
        <w:t xml:space="preserve">De </w:t>
      </w:r>
      <w:r w:rsidR="00C93C54" w:rsidRPr="00F1426F">
        <w:t>typen Juridische regel</w:t>
      </w:r>
      <w:r w:rsidR="00A4318C" w:rsidRPr="00F1426F">
        <w:t xml:space="preserve"> en de achterliggende doelgroepbenadering worden </w:t>
      </w:r>
      <w:r w:rsidR="00DF6B56" w:rsidRPr="00F1426F">
        <w:t xml:space="preserve">toegelicht </w:t>
      </w:r>
      <w:r w:rsidR="00FC3ADA" w:rsidRPr="00F1426F">
        <w:t xml:space="preserve">bij Juridische regel </w:t>
      </w:r>
      <w:r w:rsidR="00DF6B56" w:rsidRPr="00F1426F">
        <w:t xml:space="preserve">in paragraaf </w:t>
      </w:r>
      <w:r w:rsidR="00FC3ADA" w:rsidRPr="00863F41">
        <w:rPr>
          <w:rStyle w:val="Verwijzing"/>
        </w:rPr>
        <w:fldChar w:fldCharType="begin"/>
      </w:r>
      <w:r w:rsidR="00FC3ADA" w:rsidRPr="00863F41">
        <w:rPr>
          <w:rStyle w:val="Verwijzing"/>
        </w:rPr>
        <w:instrText xml:space="preserve"> REF _Ref_d262b6c209d7041c1a4af620482789cb_1 </w:instrText>
      </w:r>
      <w:r w:rsidR="00917D79" w:rsidRPr="00863F41">
        <w:rPr>
          <w:rStyle w:val="Verwijzing"/>
        </w:rPr>
        <w:instrText>\n \h</w:instrText>
      </w:r>
      <w:r w:rsidR="00FC3ADA" w:rsidRPr="00863F41">
        <w:rPr>
          <w:rStyle w:val="Verwijzing"/>
        </w:rPr>
        <w:instrText xml:space="preserve"> </w:instrText>
      </w:r>
      <w:r w:rsidR="005258D5" w:rsidRPr="00863F41">
        <w:rPr>
          <w:rStyle w:val="Verwijzing"/>
        </w:rPr>
        <w:instrText xml:space="preserve"> \* MERGEFORMAT </w:instrText>
      </w:r>
      <w:r w:rsidR="00FC3ADA" w:rsidRPr="00863F41">
        <w:rPr>
          <w:rStyle w:val="Verwijzing"/>
        </w:rPr>
      </w:r>
      <w:r w:rsidR="00FC3ADA" w:rsidRPr="00863F41">
        <w:rPr>
          <w:rStyle w:val="Verwijzing"/>
        </w:rPr>
        <w:fldChar w:fldCharType="separate"/>
      </w:r>
      <w:r w:rsidR="00B549AC">
        <w:rPr>
          <w:rStyle w:val="Verwijzing"/>
        </w:rPr>
        <w:t>7.4.5</w:t>
      </w:r>
      <w:r w:rsidR="00FC3ADA" w:rsidRPr="00863F41">
        <w:rPr>
          <w:rStyle w:val="Verwijzing"/>
        </w:rPr>
        <w:fldChar w:fldCharType="end"/>
      </w:r>
      <w:r w:rsidR="00DF6B56" w:rsidRPr="00B26823">
        <w:t>.</w:t>
      </w:r>
      <w:r w:rsidR="00CA237A" w:rsidRPr="007B60F8">
        <w:t xml:space="preserve"> </w:t>
      </w:r>
      <w:r w:rsidR="00AF129F" w:rsidRPr="000E40D3">
        <w:t>Deze constraint</w:t>
      </w:r>
      <w:r w:rsidR="00CA237A" w:rsidRPr="00F1426F">
        <w:t xml:space="preserve"> geldt op het niveau van Artikel</w:t>
      </w:r>
      <w:r w:rsidR="00CA237A" w:rsidRPr="00F1426F">
        <w:rPr>
          <w:i/>
          <w:iCs/>
        </w:rPr>
        <w:t>:</w:t>
      </w:r>
      <w:r w:rsidR="00CA237A" w:rsidRPr="00F1426F">
        <w:t xml:space="preserve"> alle Juridische regels in een Artikel en alle Juridische regels in alle Leden van een Artikel moeten van hetzelfde type zijn.</w:t>
      </w:r>
    </w:p>
    <w:p w14:paraId="6276AE16" w14:textId="384C0C1C" w:rsidR="00E1531C" w:rsidRPr="00F1426F" w:rsidRDefault="007C4C81" w:rsidP="00CA3041">
      <w:pPr>
        <w:pStyle w:val="Opsommingtekens1"/>
      </w:pPr>
      <w:r w:rsidRPr="00F1426F">
        <w:rPr>
          <w:i/>
          <w:iCs/>
        </w:rPr>
        <w:t>indien Artikel is onderverdeeld in Leden, annotaties alleen op Leden</w:t>
      </w:r>
      <w:r w:rsidR="004A3B99" w:rsidRPr="00F1426F">
        <w:t>: deze constraint houdt in dat als</w:t>
      </w:r>
      <w:r w:rsidR="00932F65" w:rsidRPr="00F1426F">
        <w:t xml:space="preserve"> een Artikel is onderverdeeld in Leden, </w:t>
      </w:r>
      <w:r w:rsidR="008F4061" w:rsidRPr="00F1426F">
        <w:t>de annotaties alleen mogen verwijzen naar de Leden en niet naar het Artikel</w:t>
      </w:r>
      <w:r w:rsidR="00A66BA0" w:rsidRPr="00F1426F">
        <w:t xml:space="preserve">, oftewel annotaties worden dan </w:t>
      </w:r>
      <w:r w:rsidR="00B677B4" w:rsidRPr="00F1426F">
        <w:t xml:space="preserve">alleen op </w:t>
      </w:r>
      <w:r w:rsidR="00A66BA0" w:rsidRPr="00F1426F">
        <w:t>Lid-niveau toegepast</w:t>
      </w:r>
      <w:r w:rsidR="002B3D2E" w:rsidRPr="00F1426F">
        <w:t>.</w:t>
      </w:r>
      <w:r w:rsidR="001E5644" w:rsidRPr="00F1426F">
        <w:t xml:space="preserve"> </w:t>
      </w:r>
      <w:r w:rsidR="00B56B43" w:rsidRPr="00F1426F">
        <w:t xml:space="preserve">Deze constraint </w:t>
      </w:r>
      <w:r w:rsidR="002D3F5A" w:rsidRPr="00F1426F">
        <w:t xml:space="preserve">heeft ook tot gevolg dat als een Artikel is onderverdeeld in Leden, alleen </w:t>
      </w:r>
      <w:r w:rsidR="008E129B" w:rsidRPr="00F1426F">
        <w:t xml:space="preserve">de Leden kunnen worden geannoteerd als Regeltekst </w:t>
      </w:r>
      <w:r w:rsidR="005E1071" w:rsidRPr="00F1426F">
        <w:t>en Artikel niet.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