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742" w:name="_Ref_0a702afdb5e21ebc2ea9971558d1d741_1"/>
      <w:r>
        <w:t>Aanleveren definitief besluit</w:t>
      </w:r>
      <w:bookmarkEnd w:id="742"/>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656BB784" w14:textId="0F074096" w:rsidR="00914E8B"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164D3087" w14:textId="706C2901" w:rsidR="00E43714" w:rsidRDefault="00E43714" w:rsidP="00E43714">
      <w:pPr>
        <w:pStyle w:val="Kop6"/>
      </w:pPr>
      <w:r>
        <w:t>BesluitMetadata</w:t>
      </w:r>
    </w:p>
    <w:p w14:paraId="2A4B6E2E" w14:textId="17702B12"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_Ref_3e01396da06a976de17ec555cde19de0_1 \n \h </w:instrText>
      </w:r>
      <w:r w:rsidR="001E58C4">
        <w:fldChar w:fldCharType="separate"/>
      </w:r>
      <w:r w:rsidR="00B549AC">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lastRenderedPageBreak/>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15BD13F8" w14:textId="65D0BA88" w:rsidR="00914E8B"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11B3D714"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6B990630" w14:textId="744FC867" w:rsidR="00E43714" w:rsidRPr="00BF55FC" w:rsidRDefault="00E43714" w:rsidP="00E43714">
      <w:pPr>
        <w:pStyle w:val="Opsommingtekens1"/>
      </w:pPr>
      <w:r w:rsidRPr="00BF55FC">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te gebruiken. De citeertitel is</w:t>
      </w:r>
      <w:r w:rsidR="00D34A56" w:rsidRPr="00BF55FC" w:rsidDel="00D34A56">
        <w:t xml:space="preserve"> </w:t>
      </w:r>
      <w:r w:rsidRPr="00BF55FC">
        <w:t>hetzelfde als de offici</w:t>
      </w:r>
      <w:r w:rsidR="00D34A56" w:rsidRPr="00BF55FC">
        <w:t>e</w:t>
      </w:r>
      <w:r w:rsidRPr="00BF55FC">
        <w:t>le</w:t>
      </w:r>
      <w:r w:rsidR="00D34A56" w:rsidRPr="00BF55FC">
        <w:t>T</w:t>
      </w:r>
      <w:r w:rsidRPr="00BF55FC">
        <w:t>itel en het RegelingOpschrift van het besluit</w:t>
      </w:r>
      <w:r w:rsidR="00D34A56" w:rsidRPr="00BF55FC">
        <w:t>, of, als die erg lang zijn, een verkorte versie daarvan</w:t>
      </w:r>
      <w:r w:rsidRPr="00BF55FC">
        <w:t xml:space="preserve">. De citeertitel wordt niet in het besluit vastgesteld en daarom moet voor isOfficieel de waarde </w:t>
      </w:r>
      <w:r w:rsidRPr="00BF55FC">
        <w:rPr>
          <w:i/>
          <w:iCs/>
        </w:rPr>
        <w:t>false</w:t>
      </w:r>
      <w:r w:rsidRPr="00BF55FC">
        <w:t xml:space="preserve"> worden gekozen.</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0435A0A8"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bevoegdheid tot het vaststellen van delen van het omgevingsplan</w:t>
      </w:r>
      <w:r>
        <w:t>, en naar het bekendgemaakte delegatiebesluit. De grondslag ziet er -in STOP-XML- uit als in</w:t>
      </w:r>
      <w:r w:rsidR="00A6530F">
        <w:t xml:space="preserve"> </w:t>
      </w:r>
      <w:r w:rsidR="009801F8">
        <w:fldChar w:fldCharType="begin"/>
      </w:r>
      <w:r w:rsidR="009801F8">
        <w:instrText xml:space="preserve"> REF _Ref_0a702afdb5e21ebc2ea9971558d1d741_2 \n \h </w:instrText>
      </w:r>
      <w:r w:rsidR="009801F8">
        <w:fldChar w:fldCharType="separate"/>
      </w:r>
      <w:r w:rsidR="00B549AC">
        <w:t>Figuur 97</w:t>
      </w:r>
      <w:r w:rsidR="009801F8">
        <w:fldChar w:fldCharType="end"/>
      </w:r>
      <w:r>
        <w:t>:</w:t>
      </w:r>
    </w:p>
    <w:p w14:paraId="2ECD8DA9" w14:textId="77777777" w:rsidR="00E43714" w:rsidRDefault="00E43714" w:rsidP="00E43714">
      <w:pPr>
        <w:pStyle w:val="Figuur"/>
      </w:pPr>
      <w:r>
        <w:rPr>
          <w:noProof/>
        </w:rPr>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744" w:name="_Ref_0a702afdb5e21ebc2ea9971558d1d741_2"/>
      <w:r w:rsidRPr="00243D5C">
        <w:t>Voorbeeld van de grondslag voor het omgevingsplan</w:t>
      </w:r>
      <w:bookmarkEnd w:id="744"/>
    </w:p>
    <w:p w14:paraId="0D51D7EE" w14:textId="113B48DE" w:rsidR="004E731F" w:rsidRPr="004E731F" w:rsidRDefault="004E731F" w:rsidP="004E731F">
      <w:pPr>
        <w:pStyle w:val="Kader"/>
      </w:pPr>
      <w:r w:rsidRPr="00B26823">
        <w:rPr>
          <w:noProof/>
        </w:rPr>
        <w:lastRenderedPageBreak/>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4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CVJMoLwIAAFoEAAAOAAAAAAAAAAAAAAAAAC4CAABkcnMv&#10;ZTJvRG9jLnhtbFBLAQItABQABgAIAAAAIQAt+CFs2gAAAAUBAAAPAAAAAAAAAAAAAAAAAIkEAABk&#10;cnMvZG93bnJldi54bWxQSwUGAAAAAAQABADzAAAAkAU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5AEA7D95"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_Ref_4d3ce944b9910c26e42f47c116163820_1 \n \h </w:instrText>
      </w:r>
      <w:r w:rsidR="001E58C4">
        <w:fldChar w:fldCharType="separate"/>
      </w:r>
      <w:r w:rsidR="00B549AC">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589E5409" w14:textId="1390E633" w:rsidR="00914E8B" w:rsidRDefault="00E43714" w:rsidP="00E43714">
      <w:pPr>
        <w:pStyle w:val="Opsommingtekens1"/>
      </w:pPr>
      <w:r w:rsidRPr="00BE4C87">
        <w:rPr>
          <w:i/>
          <w:iCs/>
        </w:rPr>
        <w:t>eindverantwoordelijke</w:t>
      </w:r>
      <w:r>
        <w:t>: kies uit de STOP-waardelijst voor gemeente (de identificatiecode van) de betreffende gemeente.</w:t>
      </w:r>
    </w:p>
    <w:p w14:paraId="54788CE8" w14:textId="4D0AB60F" w:rsidR="00E43714" w:rsidRDefault="00E43714" w:rsidP="00E43714">
      <w:pPr>
        <w:pStyle w:val="Opsommingtekens1"/>
      </w:pPr>
      <w:r w:rsidRPr="00BE4C87">
        <w:rPr>
          <w:i/>
          <w:iCs/>
        </w:rPr>
        <w:t>maker</w:t>
      </w:r>
      <w:r>
        <w:t>: kies uit de STOP-waardelijst voor gemeente (de identificatiecode van) de betreffende gemeente.</w:t>
      </w:r>
    </w:p>
    <w:p w14:paraId="0A744965" w14:textId="38DBF07E" w:rsidR="00914E8B"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2A30613D"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AB31532" w:rsidR="00E43714" w:rsidRDefault="008053EB" w:rsidP="0035700D">
      <w:pPr>
        <w:pStyle w:val="Opsommingtekens2"/>
      </w:pPr>
      <w:r w:rsidRPr="00674056">
        <w:t xml:space="preserve">in het omgevingsplan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33F9F33"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2412EB2" w14:textId="68A5F3ED" w:rsidR="00914E8B"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15F5DE1A" w14:textId="39A91B3C"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77777777" w:rsidR="00E43714" w:rsidRDefault="00E43714" w:rsidP="00E43714">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r>
        <w:rPr>
          <w:rStyle w:val="Voetnootmarkering"/>
        </w:rPr>
        <w:footnoteReference w:id="89"/>
      </w:r>
      <w:r>
        <w:t>.</w:t>
      </w:r>
    </w:p>
    <w:p w14:paraId="4B683907" w14:textId="722963FB"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_Ref_0a702afdb5e21ebc2ea9971558d1d741_3 \n \h </w:instrText>
      </w:r>
      <w:r w:rsidR="00632C07">
        <w:fldChar w:fldCharType="separate"/>
      </w:r>
      <w:r w:rsidR="00B549AC">
        <w:t>Figuur 98</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745" w:name="_Ref_0a702afdb5e21ebc2ea9971558d1d741_3"/>
      <w:r w:rsidRPr="00096EC2">
        <w:t>Voorbeeld van de grondslag voor het omgevingsplan</w:t>
      </w:r>
      <w:bookmarkEnd w:id="745"/>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4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fDMAIAAFs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07HiHRQnJMJA3yNW83WN8TfMumdmsCmwQGx094RLKQGTgsGipALz53/n3h+1QpSSFpss&#10;pwqngBL5U6GGd0nqWXNhk86+TXFjrpHdNaIOzQqwzgQHSvNgen8nR7M00LziNCz9mwgxxfHlnLrR&#10;XLm+8XGauFgugxN2oWZuo7aa+9Ajqy/dKzN6UMuh0I8wNiPL3ojW+/qbVi8PDqULinqae04H9rGD&#10;Q08M0+ZH5HofvC7/hM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mCvfDMAIAAFsEAAAOAAAAAAAAAAAAAAAAAC4CAABk&#10;cnMvZTJvRG9jLnhtbFBLAQItABQABgAIAAAAIQDp6wTT3AAAAAUBAAAPAAAAAAAAAAAAAAAAAIoE&#10;AABkcnMvZG93bnJldi54bWxQSwUGAAAAAAQABADzAAAAkwU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746" w:name="_Ref_0a702afdb5e21ebc2ea9971558d1d741_4"/>
      <w:r>
        <w:t>Procedureverloop</w:t>
      </w:r>
      <w:bookmarkEnd w:id="746"/>
    </w:p>
    <w:p w14:paraId="4CA2341C" w14:textId="0A600E60"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3481132E" w14:textId="418BC95A" w:rsidR="00914E8B" w:rsidRDefault="00E43714" w:rsidP="00E43714">
      <w:r>
        <w:lastRenderedPageBreak/>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56C9A9F8"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53C1D495" w14:textId="2AB85E02" w:rsidR="00914E8B"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p>
    <w:p w14:paraId="11D14616" w14:textId="4E053005"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38570293" w14:textId="7DFB442C" w:rsidR="00914E8B" w:rsidRDefault="003A4F6B" w:rsidP="0035700D">
      <w:pPr>
        <w:pStyle w:val="Opsommingtekens3"/>
      </w:pPr>
      <w:r w:rsidRPr="003A4F6B">
        <w:lastRenderedPageBreak/>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w:t>
      </w:r>
    </w:p>
    <w:p w14:paraId="149E597B" w14:textId="7D0A8C07"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747" w:name="_Ref_0a702afdb5e21ebc2ea9971558d1d741_5"/>
      <w:r>
        <w:t>Vervallen voorbeschermingsregels door inwerkingtreden wijzigingsbesluit</w:t>
      </w:r>
      <w:bookmarkEnd w:id="747"/>
    </w:p>
    <w:p w14:paraId="32854BFB" w14:textId="315C22D3"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Voorbereidingsbesluit is beschreven welke </w:t>
      </w:r>
      <w:r w:rsidR="0000392A">
        <w:t>extra gegevens de gemeente 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9" Type="http://schemas.openxmlformats.org/officeDocument/2006/relationships/image" Target="media/image_785878e6bf4a4db06a895afc75a35c36.png"/><Relationship Id="rId129"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