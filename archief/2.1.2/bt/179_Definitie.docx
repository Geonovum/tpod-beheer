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AE3C47" w:rsidRPr="00F1426F" w:rsidRDefault="00AE3C47" w:rsidP="002F7B04">
      <w:pPr>
        <w:pStyle w:val="Kop4"/>
      </w:pPr>
      <w:r w:rsidRPr="00F1426F">
        <w:t>Definitie</w:t>
      </w:r>
    </w:p>
    <w:p w14:paraId="601B7221" w14:textId="203F0642" w:rsidR="00AE3C47" w:rsidRPr="00F1426F" w:rsidRDefault="003E54D0" w:rsidP="002F7B04">
      <w:r w:rsidRPr="00F1426F">
        <w:t xml:space="preserve">Tekstdeel is het </w:t>
      </w:r>
      <w:r w:rsidR="00FB4CC2" w:rsidRPr="00F1426F">
        <w:t>object</w:t>
      </w:r>
      <w:r w:rsidR="005B2600" w:rsidRPr="00F1426F">
        <w:t>type</w:t>
      </w:r>
      <w:r w:rsidR="00493F62" w:rsidRPr="00F1426F">
        <w:t>,</w:t>
      </w:r>
      <w:r w:rsidR="000F630C" w:rsidRPr="00F1426F">
        <w:t xml:space="preserve"> te gebruiken</w:t>
      </w:r>
      <w:r w:rsidR="00FB4CC2" w:rsidRPr="00F1426F">
        <w:t xml:space="preserve"> </w:t>
      </w:r>
      <w:r w:rsidR="000F630C" w:rsidRPr="00F1426F">
        <w:t xml:space="preserve">in </w:t>
      </w:r>
      <w:r w:rsidR="001C5765" w:rsidRPr="00F1426F">
        <w:t xml:space="preserve">het </w:t>
      </w:r>
      <w:r w:rsidR="004565E3">
        <w:t>L</w:t>
      </w:r>
      <w:r w:rsidR="001C5765" w:rsidRPr="00F1426F">
        <w:t xml:space="preserve">ichaam </w:t>
      </w:r>
      <w:r w:rsidR="00DD58A0" w:rsidRPr="00F1426F">
        <w:t>van</w:t>
      </w:r>
      <w:r w:rsidR="004565E3">
        <w:t xml:space="preserve"> de Regeling van</w:t>
      </w:r>
      <w:r w:rsidR="00DD58A0" w:rsidRPr="00F1426F">
        <w:t xml:space="preserve"> </w:t>
      </w:r>
      <w:r w:rsidR="00FB4CC2" w:rsidRPr="00F1426F">
        <w:t xml:space="preserve">omgevingsdocumenten </w:t>
      </w:r>
      <w:r w:rsidR="00401190" w:rsidRPr="00F1426F">
        <w:t xml:space="preserve">met </w:t>
      </w:r>
      <w:r w:rsidR="000C0A9E" w:rsidRPr="00F1426F">
        <w:t>Vrijetekststructuur</w:t>
      </w:r>
      <w:r w:rsidR="000F630C" w:rsidRPr="00F1426F">
        <w:t>,</w:t>
      </w:r>
      <w:r w:rsidR="005B1428" w:rsidRPr="00F1426F">
        <w:t xml:space="preserve"> </w:t>
      </w:r>
      <w:r w:rsidR="00AE3C47" w:rsidRPr="00F1426F">
        <w:t>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