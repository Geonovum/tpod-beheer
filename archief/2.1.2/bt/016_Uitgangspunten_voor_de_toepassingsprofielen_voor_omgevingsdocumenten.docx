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2FEEFDB5"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_Ref_58bb74179cac09b4293b4a66d98485d0_1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B549AC">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B549AC">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B549AC">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