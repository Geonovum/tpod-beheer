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E7967" w14:textId="77777777" w:rsidR="00713915" w:rsidRDefault="00713915" w:rsidP="00713915">
      <w:pPr>
        <w:pStyle w:val="Kop5"/>
      </w:pPr>
      <w:r w:rsidRPr="00F03DD9">
        <w:t>Besluit</w:t>
      </w:r>
    </w:p>
    <w:p w14:paraId="04077CC4" w14:textId="021673C6" w:rsidR="00030D6F" w:rsidRDefault="00713915" w:rsidP="00713915">
      <w:r>
        <w:t xml:space="preserve">In paragraaf </w:t>
      </w:r>
      <w:r w:rsidR="00756AA8" w:rsidRPr="00863F41">
        <w:rPr>
          <w:rStyle w:val="Verwijzing"/>
        </w:rPr>
        <w:fldChar w:fldCharType="begin"/>
      </w:r>
      <w:r w:rsidR="00756AA8" w:rsidRPr="00863F41">
        <w:rPr>
          <w:rStyle w:val="Verwijzing"/>
        </w:rPr>
        <w:instrText xml:space="preserve"> REF _Ref_ca197251547450cbb671d5807fc5e25f_1 \n \h </w:instrText>
      </w:r>
      <w:r w:rsidR="00756AA8" w:rsidRPr="00863F41">
        <w:rPr>
          <w:rStyle w:val="Verwijzing"/>
        </w:rPr>
      </w:r>
      <w:r w:rsidR="00756AA8" w:rsidRPr="00863F41">
        <w:rPr>
          <w:rStyle w:val="Verwijzing"/>
        </w:rPr>
        <w:fldChar w:fldCharType="separate"/>
      </w:r>
      <w:r w:rsidR="00B549AC">
        <w:rPr>
          <w:rStyle w:val="Verwijzing"/>
        </w:rPr>
        <w:t>4.7.2.1.1</w:t>
      </w:r>
      <w:r w:rsidR="00756AA8" w:rsidRPr="00863F41">
        <w:rPr>
          <w:rStyle w:val="Verwijzing"/>
        </w:rPr>
        <w:fldChar w:fldCharType="end"/>
      </w:r>
      <w:r>
        <w:t xml:space="preserve"> is de norm voor </w:t>
      </w:r>
      <w:r w:rsidRPr="00D8007C">
        <w:t xml:space="preserve">de toepassing van </w:t>
      </w:r>
      <w:r>
        <w:t xml:space="preserve">het STOP-model BesluitCompact op </w:t>
      </w:r>
      <w:fldSimple w:instr=" DOCVARIABLE ID01+ ">
        <w:r w:rsidR="00B549AC">
          <w:t>de basistekst</w:t>
        </w:r>
      </w:fldSimple>
      <w:r>
        <w:t xml:space="preserve"> vastgelegd: welke elementen moeten respectievelijk mogen worden gebruikt en hoe vaak kunnen ze voorkomen. Paragraaf </w:t>
      </w:r>
      <w:r w:rsidR="00522D8F" w:rsidRPr="00863F41">
        <w:rPr>
          <w:rStyle w:val="Verwijzing"/>
        </w:rPr>
        <w:fldChar w:fldCharType="begin"/>
      </w:r>
      <w:r w:rsidR="00522D8F" w:rsidRPr="00863F41">
        <w:rPr>
          <w:rStyle w:val="Verwijzing"/>
        </w:rPr>
        <w:instrText xml:space="preserve"> REF _Ref_ca197251547450cbb671d5807fc5e25f_2 \n \h </w:instrText>
      </w:r>
      <w:r w:rsidR="00522D8F" w:rsidRPr="00863F41">
        <w:rPr>
          <w:rStyle w:val="Verwijzing"/>
        </w:rPr>
      </w:r>
      <w:r w:rsidR="00522D8F" w:rsidRPr="00863F41">
        <w:rPr>
          <w:rStyle w:val="Verwijzing"/>
        </w:rPr>
        <w:fldChar w:fldCharType="separate"/>
      </w:r>
      <w:r w:rsidR="00B549AC">
        <w:rPr>
          <w:rStyle w:val="Verwijzing"/>
        </w:rPr>
        <w:t>4.7.2.1.2</w:t>
      </w:r>
      <w:r w:rsidR="00522D8F" w:rsidRPr="00863F41">
        <w:rPr>
          <w:rStyle w:val="Verwijzing"/>
        </w:rPr>
        <w:fldChar w:fldCharType="end"/>
      </w:r>
      <w:r>
        <w:t xml:space="preserve"> geeft een uitgebreide toelichting op de elementen van het Besluit, waaronder ook tips over het al dan niet gebruikelijk zijn van een bepaald element.</w:t>
      </w:r>
    </w:p>
    <w:p w14:paraId="1F20CFF0" w14:textId="2E4A214E" w:rsidR="00713915" w:rsidRDefault="00713915" w:rsidP="00713915">
      <w:r>
        <w:t>Opgemerkt wordt dat de STOP-modellen voor Besluit en Regeling XML-modellen zijn. Met de in de volgende paragrafen genoemde elementen worden dus (STOP-)XML-elementen bedoeld.</w:t>
      </w:r>
    </w:p>
    <w:p w14:paraId="48D5F7BD" w14:textId="77777777" w:rsidR="00713915" w:rsidRPr="00BE2814"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538DE76C" w14:textId="77777777" w:rsidR="00713915" w:rsidRPr="00F03DD9" w:rsidRDefault="00713915" w:rsidP="00713915">
      <w:pPr>
        <w:pStyle w:val="Kop6"/>
      </w:pPr>
      <w:bookmarkStart w:id="190" w:name="_Ref_ca197251547450cbb671d5807fc5e25f_1"/>
      <w:r w:rsidRPr="00F03DD9">
        <w:t>Norm</w:t>
      </w:r>
      <w:bookmarkEnd w:id="190"/>
    </w:p>
    <w:p w14:paraId="05F40B4E" w14:textId="4641FF8B" w:rsidR="00713915" w:rsidRPr="00F03DD9" w:rsidRDefault="00713915" w:rsidP="00713915">
      <w:r w:rsidRPr="001552EA">
        <w:t xml:space="preserve">Wanneer voor de Regeling </w:t>
      </w:r>
      <w:r>
        <w:t xml:space="preserve">wordt </w:t>
      </w:r>
      <w:r w:rsidRPr="001552EA">
        <w:t>gekozen voor het model Regeling</w:t>
      </w:r>
      <w:r>
        <w:t>Compact</w:t>
      </w:r>
      <w:r w:rsidRPr="001552EA">
        <w:t xml:space="preserve"> moet </w:t>
      </w:r>
      <w:r>
        <w:t>het</w:t>
      </w:r>
      <w:r w:rsidRPr="00F03DD9">
        <w:t xml:space="preserve"> besluit tot vaststelling of wijziging van </w:t>
      </w:r>
      <w:r w:rsidRPr="007B60F8">
        <w:fldChar w:fldCharType="begin"/>
      </w:r>
      <w:r w:rsidRPr="00F03DD9">
        <w:instrText xml:space="preserve"> DOCVARIABLE ID01+ </w:instrText>
      </w:r>
      <w:r w:rsidRPr="007B60F8">
        <w:fldChar w:fldCharType="separate"/>
      </w:r>
      <w:r w:rsidR="00B549AC">
        <w:t>de basistekst</w:t>
      </w:r>
      <w:r w:rsidRPr="007B60F8">
        <w:fldChar w:fldCharType="end"/>
      </w:r>
      <w:r w:rsidRPr="00F03DD9">
        <w:t xml:space="preserve"> worden </w:t>
      </w:r>
      <w:r>
        <w:t xml:space="preserve">opgesteld en aangeleverd overeenkomstig </w:t>
      </w:r>
      <w:r w:rsidRPr="00F03DD9">
        <w:t>het model BesluitCompact. Besluit</w:t>
      </w:r>
      <w:r>
        <w:t>Compact bevat</w:t>
      </w:r>
      <w:r w:rsidRPr="00F03DD9">
        <w:t xml:space="preserve"> de volgende elementen:</w:t>
      </w:r>
    </w:p>
    <w:p w14:paraId="7E62667B" w14:textId="77777777" w:rsidR="00713915" w:rsidRPr="00F03DD9" w:rsidRDefault="00713915" w:rsidP="004E523D">
      <w:pPr>
        <w:pStyle w:val="Opsommingnummers1"/>
        <w:numPr>
          <w:ilvl w:val="0"/>
          <w:numId w:val="18"/>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200270E6"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18B1F6E8"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w:t>
      </w:r>
      <w:r w:rsidRPr="00F03DD9">
        <w:lastRenderedPageBreak/>
        <w:t xml:space="preserve">voor zowel initieel besluit (besluit dat een regeling instelt) als wijzigingsbesluit (besluit dat een regeling wijzigt) uit de volgende </w:t>
      </w:r>
      <w:r>
        <w:t>elementen</w:t>
      </w:r>
      <w:r w:rsidRPr="00F03DD9">
        <w:t>:</w:t>
      </w:r>
    </w:p>
    <w:p w14:paraId="7E59E377" w14:textId="7D9A4D7B"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00DE6060" w:rsidRPr="00F03DD9" w:rsidDel="00DE6060">
        <w:t xml:space="preserve"> </w:t>
      </w:r>
      <w:r w:rsidRPr="00F03DD9">
        <w:br/>
        <w:t>Ieder WijzigArtikel moet de volgende onderdelen bevatten:</w:t>
      </w:r>
    </w:p>
    <w:p w14:paraId="21ECCEAB" w14:textId="463A4541"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77414E42" w14:textId="14C149D2" w:rsidR="00713915" w:rsidRDefault="00713915" w:rsidP="00713915">
      <w:pPr>
        <w:pStyle w:val="Opsommingtekens3"/>
      </w:pPr>
      <w:r w:rsidRPr="00DE778C">
        <w:rPr>
          <w:i/>
          <w:iCs/>
        </w:rPr>
        <w:t>Wat</w:t>
      </w:r>
      <w:r>
        <w:t>: STOP-element dat bevat:</w:t>
      </w:r>
    </w:p>
    <w:p w14:paraId="438D946D" w14:textId="236DEC64" w:rsidR="00030D6F" w:rsidRDefault="00713915" w:rsidP="00713915">
      <w:pPr>
        <w:pStyle w:val="Opsommingtekens4"/>
      </w:pPr>
      <w:r>
        <w:t xml:space="preserve">een </w:t>
      </w:r>
      <w:r w:rsidRPr="00F03DD9">
        <w:t xml:space="preserve">tekstuele omschrijving van </w:t>
      </w:r>
      <w:r w:rsidR="000B5973" w:rsidRPr="000B5973">
        <w:t>dat wat het bestuursorgaan vaststelt</w:t>
      </w:r>
      <w:r w:rsidR="000B5973" w:rsidRPr="000B5973" w:rsidDel="000B5973">
        <w:t xml:space="preserve"> </w:t>
      </w:r>
      <w:r w:rsidRPr="00F03DD9">
        <w:t>(in het geval van een initieel besluit) respectievelijk wijzig</w:t>
      </w:r>
      <w:r w:rsidR="000B5973">
        <w:t>t</w:t>
      </w:r>
      <w:r w:rsidRPr="00F03DD9">
        <w:t xml:space="preserve"> (in het geval van een wijzigingsbesluit)</w:t>
      </w:r>
      <w:r>
        <w:t>; en</w:t>
      </w:r>
    </w:p>
    <w:p w14:paraId="612D3E7F" w14:textId="2983F529"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1FC375B1"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2886BBD4"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53E07427" w14:textId="77777777" w:rsidR="00713915" w:rsidRPr="00F03DD9" w:rsidRDefault="00713915" w:rsidP="00713915">
      <w:pPr>
        <w:pStyle w:val="Opsommingtekens3"/>
      </w:pPr>
      <w:r>
        <w:t xml:space="preserve">Verplichte </w:t>
      </w:r>
      <w:r w:rsidRPr="00846F46">
        <w:t>keuze</w:t>
      </w:r>
      <w:r>
        <w:t xml:space="preserve"> tussen Lid en Inhoud.</w:t>
      </w:r>
    </w:p>
    <w:p w14:paraId="5A73769F" w14:textId="6F856649"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56EBBC53" w14:textId="1A9A96B1"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2CA4A355"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431AABED" w14:textId="77777777" w:rsidR="00713915" w:rsidRPr="00F03DD9" w:rsidRDefault="00713915" w:rsidP="00713915">
      <w:pPr>
        <w:pStyle w:val="Opsommingtekens2"/>
      </w:pPr>
      <w:r w:rsidRPr="00F03DD9">
        <w:t>Een verplichte keuze uit:</w:t>
      </w:r>
    </w:p>
    <w:p w14:paraId="0BE7C00A" w14:textId="4B7797FA" w:rsidR="00030D6F" w:rsidRPr="00F03DD9" w:rsidRDefault="00713915" w:rsidP="00713915">
      <w:pPr>
        <w:pStyle w:val="Opsommingtekens3"/>
      </w:pPr>
      <w:r w:rsidRPr="00080B12">
        <w:rPr>
          <w:i/>
          <w:iCs/>
        </w:rPr>
        <w:t>RegelingCompact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1DFC5DA8" w14:textId="47AFD359" w:rsidR="00713915" w:rsidRPr="00F03DD9" w:rsidRDefault="00713915" w:rsidP="00713915">
      <w:pPr>
        <w:pStyle w:val="Opsommingtekens3"/>
      </w:pPr>
      <w:r w:rsidRPr="00333656">
        <w:rPr>
          <w:i/>
          <w:iCs/>
        </w:rPr>
        <w:t>RegelingMutatie</w:t>
      </w:r>
      <w:r w:rsidRPr="00F03DD9">
        <w:t xml:space="preserve">: </w:t>
      </w:r>
      <w:r>
        <w:t>STOP-</w:t>
      </w:r>
      <w:r w:rsidRPr="00F03DD9">
        <w:t xml:space="preserve">element dat de wijzigingen tussen twee RegelingVersies in was-wordt oftewel renvooiweergave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r w:rsidRPr="00F03DD9">
        <w:br/>
        <w:t>Per onderdeel moet een keuze gemaakt worden tussen:</w:t>
      </w:r>
    </w:p>
    <w:p w14:paraId="75A1B4E5" w14:textId="77777777" w:rsidR="00713915" w:rsidRPr="00514D8D" w:rsidRDefault="00713915" w:rsidP="00713915">
      <w:pPr>
        <w:pStyle w:val="Opsommingtekens4"/>
      </w:pPr>
      <w:r w:rsidRPr="00514D8D">
        <w:t>VoegToe: element dat aangeeft dat een tekstonderdeel aan een bestaande Regeling wordt toegevoegd, op welke plaats en op welke wijze;</w:t>
      </w:r>
    </w:p>
    <w:p w14:paraId="26A8253C" w14:textId="24BCC572" w:rsidR="00030D6F" w:rsidRPr="00514D8D" w:rsidRDefault="00713915" w:rsidP="00713915">
      <w:pPr>
        <w:pStyle w:val="Opsommingtekens4"/>
      </w:pPr>
      <w:r w:rsidRPr="00514D8D">
        <w:t>Vervang: element dat aangeeft dat het onderdeel een tekstonderdeel in een bestaande Regeling vervangt;</w:t>
      </w:r>
    </w:p>
    <w:p w14:paraId="07B47D7B" w14:textId="1BA92FE9" w:rsidR="00713915" w:rsidRPr="00514D8D" w:rsidRDefault="00713915" w:rsidP="00713915">
      <w:pPr>
        <w:pStyle w:val="Opsommingtekens4"/>
      </w:pPr>
      <w:r w:rsidRPr="00514D8D">
        <w:t>VervangKop: element dat aangeeft dat (de tekstuele inhoud van) een Kop wordt gewijzigd;</w:t>
      </w:r>
    </w:p>
    <w:p w14:paraId="323E79B4" w14:textId="77777777" w:rsidR="00713915" w:rsidRPr="00F03DD9" w:rsidRDefault="00713915" w:rsidP="00713915">
      <w:pPr>
        <w:pStyle w:val="Opsommingtekens4"/>
      </w:pPr>
      <w:r w:rsidRPr="00514D8D">
        <w:t>Verwijder: element</w:t>
      </w:r>
      <w:r w:rsidRPr="00F03DD9">
        <w:t xml:space="preserve"> dat aangeeft dat een tekstonderdeel uit een bestaande Regeling wordt verwijderd.</w:t>
      </w:r>
    </w:p>
    <w:p w14:paraId="21CFB3B4" w14:textId="66A26165"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A52F6D" w:rsidRPr="00A52F6D">
        <w:t xml:space="preserve">Hoofdregel is dat een bijlage is vormgegeven als onderdeel van de tekst in STOP-XML. In </w:t>
      </w:r>
      <w:r w:rsidR="00A52F6D" w:rsidRPr="00A52F6D">
        <w:lastRenderedPageBreak/>
        <w:t xml:space="preserve">bijzondere gevallen is het toegestaan een bijlage als </w:t>
      </w:r>
      <w:r w:rsidR="00D878C5">
        <w:t>PDF-document</w:t>
      </w:r>
      <w:r w:rsidR="00A52F6D" w:rsidRPr="00A52F6D">
        <w:t xml:space="preserve"> aan te leveren.</w:t>
      </w:r>
      <w:r w:rsidR="00A52F6D">
        <w:br/>
      </w:r>
      <w:r>
        <w:t>Een Bijlage die in STOP-XML wordt opgesteld, bevat de volgende elementen:</w:t>
      </w:r>
    </w:p>
    <w:p w14:paraId="382DB48B"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4C73FC28" w14:textId="1A0D441D" w:rsidR="00713915" w:rsidRPr="00A6073C" w:rsidRDefault="00713915" w:rsidP="00713915">
      <w:pPr>
        <w:pStyle w:val="Opsommingtekens2"/>
      </w:pPr>
      <w:r w:rsidRPr="00F1084E">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189D6532"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2083142D" w14:textId="5EB29BA8" w:rsidR="00C179BC" w:rsidRPr="00F03DD9" w:rsidRDefault="00C04EC7" w:rsidP="005D2575">
      <w:pPr>
        <w:pStyle w:val="Opsommingtekens2"/>
        <w:numPr>
          <w:ilvl w:val="0"/>
          <w:numId w:val="0"/>
        </w:numPr>
        <w:ind w:left="284"/>
      </w:pPr>
      <w:r w:rsidRPr="00C04EC7">
        <w:t xml:space="preserve">Een bijlage mag alleen als </w:t>
      </w:r>
      <w:r w:rsidR="00D878C5">
        <w:t>PDF-document</w:t>
      </w:r>
      <w:r w:rsidRPr="00C04EC7">
        <w:t xml:space="preserve"> worden aangeleverd als het voor het bevoegd gezag redelijkerwijs niet mogelijk is om de bijlage als onderdeel van de tekst in STOP-XML op te stellen. Het </w:t>
      </w:r>
      <w:r w:rsidR="00D878C5">
        <w:t>PDF-document</w:t>
      </w:r>
      <w:r w:rsidRPr="00C04EC7">
        <w:t xml:space="preserve"> moet dan voldoen aan de eisen van PDF/A-1a of PDF/A-2a, moet worden gemodelleerd als </w:t>
      </w:r>
      <w:r w:rsidR="00AC2BDC">
        <w:t>informatieobject</w:t>
      </w:r>
      <w:r w:rsidRPr="00C04EC7">
        <w:t xml:space="preserve"> en mag uitsluitend een deel van de tekst bevatten dat daadwerkelijk als bijlage gezien kan worden.</w:t>
      </w:r>
    </w:p>
    <w:p w14:paraId="694000C2" w14:textId="0F61E6A7"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bevat de volgende elementen:</w:t>
      </w:r>
    </w:p>
    <w:p w14:paraId="576A0B43" w14:textId="6BD2DD29" w:rsidR="00713915" w:rsidRDefault="00713915" w:rsidP="00713915">
      <w:pPr>
        <w:pStyle w:val="Opsommingtekens2"/>
      </w:pPr>
      <w:r w:rsidRPr="009F36D9">
        <w:rPr>
          <w:i/>
          <w:iCs/>
        </w:rPr>
        <w:t>Kop</w:t>
      </w:r>
      <w:r>
        <w:t xml:space="preserve">: </w:t>
      </w:r>
      <w:r w:rsidRPr="006F22AF">
        <w:t>STOP-element dat de Kop bevat.</w:t>
      </w:r>
      <w:r>
        <w:t xml:space="preserve"> </w:t>
      </w:r>
      <w:r w:rsidR="00ED1E66" w:rsidRPr="00ED1E66">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ED1E66" w:rsidRPr="00ED1E66">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787EBA50" w14:textId="77777777" w:rsidR="00713915" w:rsidRDefault="00713915" w:rsidP="00BD4BFD">
      <w:pPr>
        <w:pStyle w:val="Opsommingtekens2"/>
      </w:pPr>
      <w:r w:rsidRPr="0085735B">
        <w:rPr>
          <w:i/>
          <w:iCs/>
        </w:rPr>
        <w:t>AlgemeneToelichting</w:t>
      </w:r>
      <w:r w:rsidRPr="007417E4">
        <w:t>:</w:t>
      </w:r>
      <w:r>
        <w:t xml:space="preserve"> STOP-element dat de algemene toelichting bevat. Verplicht element. Komt 1 keer voor.</w:t>
      </w:r>
      <w:r>
        <w:br/>
        <w:t xml:space="preserve">Een AlgemeneToelichting bevat </w:t>
      </w:r>
      <w:r w:rsidRPr="004868B7">
        <w:t>de volgende elementen</w:t>
      </w:r>
      <w:r>
        <w:t>:</w:t>
      </w:r>
    </w:p>
    <w:p w14:paraId="30BE84ED" w14:textId="3C1C2184" w:rsidR="00713915" w:rsidRDefault="00713915" w:rsidP="00BD4BFD">
      <w:pPr>
        <w:pStyle w:val="Opsommingtekens3"/>
      </w:pPr>
      <w:r w:rsidRPr="0028044C">
        <w:rPr>
          <w:i/>
          <w:iCs/>
        </w:rPr>
        <w:t>Kop</w:t>
      </w:r>
      <w:r>
        <w:t xml:space="preserve">: </w:t>
      </w:r>
      <w:r w:rsidRPr="009173E9">
        <w:t>STOP-element dat de Kop bevat.</w:t>
      </w:r>
      <w:r>
        <w:t xml:space="preserve"> </w:t>
      </w:r>
      <w:r w:rsidR="00235AE4">
        <w:t xml:space="preserve">Optioneel </w:t>
      </w:r>
      <w:r>
        <w:t xml:space="preserve">element. Komt </w:t>
      </w:r>
      <w:r w:rsidR="00235AE4">
        <w:t xml:space="preserve">0 of </w:t>
      </w:r>
      <w:r>
        <w:t>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17FE474D" w14:textId="78568EB3" w:rsidR="00713915" w:rsidRDefault="00713915" w:rsidP="005C16C3">
      <w:pPr>
        <w:pStyle w:val="Opsommingtekens3"/>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1102083A" w14:textId="4F9D1369" w:rsidR="00713915" w:rsidRDefault="00713915" w:rsidP="00BB4621">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160255D7" w14:textId="77777777" w:rsidR="00713915" w:rsidRDefault="00713915" w:rsidP="00BB4621">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2A3D87E" w14:textId="3729487E"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5060F38D" w14:textId="29CB9491" w:rsidR="00713915" w:rsidRDefault="00AD5023" w:rsidP="00BB4621">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zonder de structurerende elementen </w:t>
      </w:r>
      <w:r>
        <w:lastRenderedPageBreak/>
        <w:t>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326C529F" w14:textId="77777777" w:rsidR="00713915" w:rsidRDefault="00713915" w:rsidP="00713915">
      <w:pPr>
        <w:pStyle w:val="Opsommingtekens2"/>
      </w:pPr>
      <w:r w:rsidRPr="000B0D49">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0AA74E8" w14:textId="4C20287E" w:rsidR="00713915" w:rsidRPr="00F03DD9" w:rsidRDefault="00713915" w:rsidP="00713915">
      <w:pPr>
        <w:pStyle w:val="Opsommingtekens2"/>
      </w:pPr>
      <w:r w:rsidRPr="000B0D49">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rsidR="00C04EC7">
        <w:t xml:space="preserve"> </w:t>
      </w:r>
      <w:r w:rsidR="00C04EC7" w:rsidRPr="00C04EC7">
        <w:t>Voor een bijlage bij de Toelichting gelden dezelfde eisen als voor het ‘hoofdelement’ Bijlage.</w:t>
      </w:r>
    </w:p>
    <w:p w14:paraId="2653A546" w14:textId="7FD05A9D"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667320">
        <w:t>STOP-</w:t>
      </w:r>
      <w:r w:rsidR="00667320" w:rsidRPr="00F03DD9">
        <w:t xml:space="preserve">element dat de </w:t>
      </w:r>
      <w:r w:rsidR="00667320">
        <w:t xml:space="preserve">artikelsgewijze </w:t>
      </w:r>
      <w:r w:rsidR="00667320" w:rsidRPr="00F03DD9">
        <w:t>toelichting</w:t>
      </w:r>
      <w:r w:rsidR="00667320">
        <w:t>, oftewel de toelichting</w:t>
      </w:r>
      <w:r w:rsidR="00667320" w:rsidRPr="00F03DD9">
        <w:t xml:space="preserve"> op de artikelen in </w:t>
      </w:r>
      <w:r w:rsidR="009F60AA" w:rsidRPr="009F60AA">
        <w:t>het Besluit</w:t>
      </w:r>
      <w:r w:rsidR="00667320">
        <w:t>,</w:t>
      </w:r>
      <w:r w:rsidR="00667320" w:rsidRPr="00F03DD9">
        <w:t xml:space="preserve"> bevat. Optioneel element. Komt 0 of 1 keer voor.</w:t>
      </w:r>
      <w:r w:rsidR="00667320">
        <w:t xml:space="preserve"> </w:t>
      </w:r>
      <w:r w:rsidR="00667320" w:rsidRPr="00850ADD">
        <w:t xml:space="preserve">Mogelijkheid die STOP biedt </w:t>
      </w:r>
      <w:r w:rsidR="00667320" w:rsidRPr="00F03DD9">
        <w:t xml:space="preserve">voor een toelichting die uitsluitend een toelichting </w:t>
      </w:r>
      <w:r w:rsidR="00667320">
        <w:t xml:space="preserve">op de artikelen in </w:t>
      </w:r>
      <w:r w:rsidR="009F60AA" w:rsidRPr="009F60AA">
        <w:t xml:space="preserve">het </w:t>
      </w:r>
      <w:r w:rsidR="009F60AA">
        <w:t>b</w:t>
      </w:r>
      <w:r w:rsidR="009F60AA" w:rsidRPr="009F60AA">
        <w:t>esluit</w:t>
      </w:r>
      <w:r w:rsidR="00EE0699">
        <w:t xml:space="preserve"> </w:t>
      </w:r>
      <w:r w:rsidR="00667320" w:rsidRPr="00F03DD9">
        <w:t>is.</w:t>
      </w:r>
      <w:r w:rsidR="00667320">
        <w:t xml:space="preserve"> </w:t>
      </w:r>
      <w:r w:rsidR="00667320" w:rsidRPr="00AD0C64">
        <w:t>Geadviseerd wordt om dit element niet te gebruiken.</w:t>
      </w:r>
      <w:r w:rsidR="00667320">
        <w:t xml:space="preserve"> Indien toch gebruikt gelden voor deze ArtikelgewijzeToelichting dezelfde eisen als voor de </w:t>
      </w:r>
      <w:r w:rsidR="00667320" w:rsidRPr="00ED0042">
        <w:t>ArtikelgewijzeToelichting</w:t>
      </w:r>
      <w:r w:rsidR="00667320">
        <w:t xml:space="preserve"> binnen het element Toelichting onder 7.</w:t>
      </w:r>
    </w:p>
    <w:p w14:paraId="71F842B9"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5C24A5CF"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04F9DC55" w14:textId="1F7C0BE1" w:rsidR="00713915" w:rsidRDefault="00713915" w:rsidP="00713915">
      <w:pPr>
        <w:pStyle w:val="Opsommingtekens2"/>
      </w:pPr>
      <w:r w:rsidRPr="00A6073C">
        <w:t xml:space="preserve">De inhoud van de </w:t>
      </w:r>
      <w:r>
        <w:t xml:space="preserve">Motivering,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00864C1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744C9100" w14:textId="406CCCA8"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C04EC7">
        <w:t xml:space="preserve"> </w:t>
      </w:r>
      <w:r w:rsidR="00C04EC7" w:rsidRPr="00C04EC7">
        <w:t>Voor een bijlage bij de Motivering gelden dezelfde eisen als voor het ‘hoofdelement’ Bijlage.</w:t>
      </w:r>
    </w:p>
    <w:p w14:paraId="26B77D0D" w14:textId="3A51B8EA" w:rsidR="00713915" w:rsidRPr="00F03DD9"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52348B">
        <w:br/>
      </w:r>
      <w:r w:rsidR="005240BA">
        <w:t>Geadviseerd wordt om dit element niet te gebruiken.</w:t>
      </w:r>
    </w:p>
    <w:p w14:paraId="684530D7" w14:textId="77777777" w:rsidR="00713915" w:rsidRDefault="00713915" w:rsidP="00713915">
      <w:pPr>
        <w:pStyle w:val="Kop6"/>
      </w:pPr>
      <w:bookmarkStart w:id="191" w:name="_Ref_ca197251547450cbb671d5807fc5e25f_2"/>
      <w:r>
        <w:t>Toelichting</w:t>
      </w:r>
      <w:bookmarkEnd w:id="191"/>
    </w:p>
    <w:p w14:paraId="416F8F22" w14:textId="64E99405" w:rsidR="00713915" w:rsidRDefault="00713915" w:rsidP="00713915">
      <w:r>
        <w:t xml:space="preserve">In deze paragraaf worden de elementen toegelicht die moeten respectievelijk kunnen voorkomen in een Besluit dat is opgesteld overeenkomstig het model BesluitCompact. Daarbij wordt de nummering van paragraaf </w:t>
      </w:r>
      <w:r w:rsidR="00756AA8" w:rsidRPr="00863F41">
        <w:rPr>
          <w:rStyle w:val="Verwijzing"/>
        </w:rPr>
        <w:fldChar w:fldCharType="begin"/>
      </w:r>
      <w:r w:rsidR="00756AA8" w:rsidRPr="00863F41">
        <w:rPr>
          <w:rStyle w:val="Verwijzing"/>
        </w:rPr>
        <w:instrText xml:space="preserve"> REF _Ref_ca197251547450cbb671d5807fc5e25f_1 \n \h </w:instrText>
      </w:r>
      <w:r w:rsidR="00756AA8" w:rsidRPr="00863F41">
        <w:rPr>
          <w:rStyle w:val="Verwijzing"/>
        </w:rPr>
      </w:r>
      <w:r w:rsidR="00756AA8" w:rsidRPr="00863F41">
        <w:rPr>
          <w:rStyle w:val="Verwijzing"/>
        </w:rPr>
        <w:fldChar w:fldCharType="separate"/>
      </w:r>
      <w:r w:rsidR="00B549AC">
        <w:rPr>
          <w:rStyle w:val="Verwijzing"/>
        </w:rPr>
        <w:t>4.7.2.1.1</w:t>
      </w:r>
      <w:r w:rsidR="00756AA8" w:rsidRPr="00863F41">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6FD2DBD2" w14:textId="77777777" w:rsidR="00713915" w:rsidRDefault="00713915" w:rsidP="00713915"/>
    <w:p w14:paraId="07480AA4" w14:textId="77777777" w:rsidR="00713915" w:rsidRPr="00F13E75" w:rsidRDefault="00713915" w:rsidP="004E523D">
      <w:pPr>
        <w:pStyle w:val="Opsommingnummers1"/>
        <w:numPr>
          <w:ilvl w:val="0"/>
          <w:numId w:val="19"/>
        </w:numPr>
      </w:pPr>
      <w:r w:rsidRPr="00D25014">
        <w:rPr>
          <w:b/>
          <w:bCs/>
        </w:rPr>
        <w:t>RegelingOpschrift</w:t>
      </w:r>
      <w:r w:rsidRPr="00A3492F">
        <w:t>: de officiële titel van het Besluit. Bijvoorbeeld: Vaststelling Omgevingsregeling.</w:t>
      </w:r>
    </w:p>
    <w:p w14:paraId="5DD2FF61" w14:textId="11BFCCD9" w:rsidR="00030D6F" w:rsidRDefault="00713915" w:rsidP="00713915">
      <w:pPr>
        <w:pStyle w:val="Opsommingnummers1"/>
      </w:pPr>
      <w:r>
        <w:rPr>
          <w:b/>
          <w:bCs/>
        </w:rPr>
        <w:lastRenderedPageBreak/>
        <w:t>Aanhef</w:t>
      </w:r>
      <w:r w:rsidRPr="009E30D6">
        <w:t>:</w:t>
      </w:r>
      <w:r>
        <w:t xml:space="preserve"> blok tekst aan het begin van het Besluit. Hierin kunnen bijvoorbeeld de overwegingen van het bestuursorgaan staan, die voorafgaan aan het daadwerkelijke besluit.</w:t>
      </w:r>
    </w:p>
    <w:p w14:paraId="5F7CB415" w14:textId="1206D873" w:rsidR="00713915" w:rsidRDefault="00713915" w:rsidP="00713915">
      <w:pPr>
        <w:pStyle w:val="Opsommingnummers1"/>
      </w:pPr>
      <w:r>
        <w:rPr>
          <w:b/>
          <w:bCs/>
        </w:rPr>
        <w:t>Lichaam</w:t>
      </w:r>
      <w:r w:rsidRPr="009E30D6">
        <w:t>:</w:t>
      </w:r>
      <w:r>
        <w:t xml:space="preserve"> het Lichaam van het Besluit, in de bestuurspraktijk ook wel het dictum genoemd. </w:t>
      </w:r>
      <w:r>
        <w:br/>
        <w:t xml:space="preserve">Het Lichaam bevat ten minste één WijzigArtikel. In </w:t>
      </w:r>
      <w:r w:rsidR="00404557" w:rsidRPr="00404557">
        <w:t xml:space="preserve">de tekst van </w:t>
      </w:r>
      <w:r>
        <w:t xml:space="preserve">het WijzigArtikel </w:t>
      </w:r>
      <w:r w:rsidRPr="004E3791">
        <w:t>staat wat het bestuursorgaan besluit vast te stellen of te wijzigen</w:t>
      </w:r>
      <w:r w:rsidR="00BF61B8">
        <w:t xml:space="preserve"> </w:t>
      </w:r>
      <w:r w:rsidR="00BF61B8" w:rsidRPr="00BF61B8">
        <w:t>en een verwijzing naar de WijzigBijlage, het onderdeel van het besluit waarin de inhoud of wijzigingen van de Regeling staan</w:t>
      </w:r>
      <w:r w:rsidRPr="004E3791">
        <w:t>.</w:t>
      </w:r>
      <w:r>
        <w:t xml:space="preserve"> </w:t>
      </w:r>
      <w:r w:rsidR="00BF61B8" w:rsidRPr="00BF61B8">
        <w:t xml:space="preserve">Daarnaast moet </w:t>
      </w:r>
      <w:r w:rsidR="00BF61B8">
        <w:t>h</w:t>
      </w:r>
      <w:r>
        <w:t xml:space="preserve">et WijzigArtikel </w:t>
      </w:r>
      <w:r w:rsidR="00BF61B8">
        <w:t>een</w:t>
      </w:r>
      <w:r>
        <w:t xml:space="preserve"> machineleesbar</w:t>
      </w:r>
      <w:r w:rsidR="00BF61B8">
        <w:t>e verwijzing</w:t>
      </w:r>
      <w:r>
        <w:t xml:space="preserve"> (met IntRef) naar de WijzigBijlage</w:t>
      </w:r>
      <w:r w:rsidR="00DF798E">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Omgevingsregeling</w:t>
      </w:r>
      <w:r w:rsidRPr="00DB3E95">
        <w:t xml:space="preserve">: “De </w:t>
      </w:r>
      <w:r>
        <w:t>O</w:t>
      </w:r>
      <w:r w:rsidRPr="00DB3E95">
        <w:t>mgevings</w:t>
      </w:r>
      <w:r>
        <w:t>regeling</w:t>
      </w:r>
      <w:r w:rsidRPr="00DB3E95">
        <w:t xml:space="preserve"> wordt vastgesteld zoals is aangegeven in Bijlage </w:t>
      </w:r>
      <w:r>
        <w:t>I</w:t>
      </w:r>
      <w:r w:rsidRPr="00DB3E95">
        <w:t>”. Een voorbeeld van de tekstuele omschrijving en verwijzing bij een wijziging</w:t>
      </w:r>
      <w:r>
        <w:t xml:space="preserve"> </w:t>
      </w:r>
      <w:r w:rsidRPr="00732BE4">
        <w:t xml:space="preserve">van de </w:t>
      </w:r>
      <w:r>
        <w:t>O</w:t>
      </w:r>
      <w:r w:rsidRPr="00732BE4">
        <w:t>mgevings</w:t>
      </w:r>
      <w:r>
        <w:t>regeling</w:t>
      </w:r>
      <w:r w:rsidRPr="00DB3E95">
        <w:t xml:space="preserve">: “De </w:t>
      </w:r>
      <w:r>
        <w:t>O</w:t>
      </w:r>
      <w:r w:rsidRPr="00DB3E95">
        <w:t>mgevings</w:t>
      </w:r>
      <w:r>
        <w:t xml:space="preserve">regeling </w:t>
      </w:r>
      <w:r w:rsidRPr="00DB3E95">
        <w:t xml:space="preserve">wordt gewijzigd zoals is aangegeven in Bijlage </w:t>
      </w:r>
      <w:r>
        <w:t>I</w:t>
      </w:r>
      <w:r w:rsidRPr="00DB3E95">
        <w:t>”.</w:t>
      </w:r>
      <w:r>
        <w:t xml:space="preserve"> </w:t>
      </w:r>
      <w:r w:rsidR="00DF798E" w:rsidRPr="00DF798E">
        <w:t xml:space="preserve">In een WijzigArtikel mag geen andere inhoud worden opgenomen, zoals de datum van inwerkingtreding van het besluit. </w:t>
      </w:r>
      <w:r w:rsidRPr="001F7E25">
        <w:t>Opgemerkt wordt dat WijzigArtikel een technische term is die niet in de tekst van het besluit zal voorkomen. Bij gebruik van een Label zal de Kop dus niet Wijzigartikel I zijn maar Artikel I.</w:t>
      </w:r>
      <w:r>
        <w:br/>
      </w:r>
      <w:r w:rsidR="002943BA">
        <w:t>In het Lichaam moet t</w:t>
      </w:r>
      <w:r w:rsidR="002943BA" w:rsidRPr="00832DAB">
        <w:t xml:space="preserve">en </w:t>
      </w:r>
      <w:r w:rsidR="002943BA">
        <w:t xml:space="preserve">minste </w:t>
      </w:r>
      <w:r w:rsidR="002943BA" w:rsidRPr="00832DAB">
        <w:t xml:space="preserve">één </w:t>
      </w:r>
      <w:r w:rsidR="002943BA">
        <w:t xml:space="preserve">(regulier) </w:t>
      </w:r>
      <w:r w:rsidR="002943BA" w:rsidRPr="00832DAB">
        <w:t>Artikel</w:t>
      </w:r>
      <w:r w:rsidR="002943BA">
        <w:t xml:space="preserve"> voorkomen. D</w:t>
      </w:r>
      <w:r w:rsidR="002943BA" w:rsidRPr="00D41F11">
        <w:t>e</w:t>
      </w:r>
      <w:r w:rsidR="002943BA">
        <w:t xml:space="preserve"> datum van</w:t>
      </w:r>
      <w:r w:rsidR="002943BA" w:rsidRPr="00D41F11">
        <w:t xml:space="preserve"> inwerkingtreding van het besluit </w:t>
      </w:r>
      <w:r w:rsidR="002943BA">
        <w:t>moet in zo’n regulier Artikel staan</w:t>
      </w:r>
      <w:r w:rsidR="002943BA" w:rsidRPr="00D41F11">
        <w:t>.</w:t>
      </w:r>
      <w:r w:rsidR="002943BA">
        <w:t xml:space="preserve"> </w:t>
      </w:r>
      <w:r w:rsidR="002943BA" w:rsidRPr="002B1341">
        <w:t xml:space="preserve">In </w:t>
      </w:r>
      <w:r w:rsidR="002943BA">
        <w:t>een A</w:t>
      </w:r>
      <w:r w:rsidR="002943BA"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Op de WijzigArtikelen en Artikelen in het Lichaam van het Besluit zijn de in paragraaf </w:t>
      </w:r>
      <w:r w:rsidR="00756AA8" w:rsidRPr="00863F41">
        <w:rPr>
          <w:rStyle w:val="Verwijzing"/>
        </w:rPr>
        <w:fldChar w:fldCharType="begin"/>
      </w:r>
      <w:r w:rsidR="00756AA8" w:rsidRPr="00863F41">
        <w:rPr>
          <w:rStyle w:val="Verwijzing"/>
        </w:rPr>
        <w:instrText xml:space="preserve"> REF _Ref_ca197251547450cbb671d5807fc5e25f_1 \n \h </w:instrText>
      </w:r>
      <w:r w:rsidR="00756AA8" w:rsidRPr="00863F41">
        <w:rPr>
          <w:rStyle w:val="Verwijzing"/>
        </w:rPr>
      </w:r>
      <w:r w:rsidR="00756AA8" w:rsidRPr="00863F41">
        <w:rPr>
          <w:rStyle w:val="Verwijzing"/>
        </w:rPr>
        <w:fldChar w:fldCharType="separate"/>
      </w:r>
      <w:r w:rsidR="00B549AC">
        <w:rPr>
          <w:rStyle w:val="Verwijzing"/>
        </w:rPr>
        <w:t>4.7.2.1.1</w:t>
      </w:r>
      <w:r w:rsidR="00756AA8"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t xml:space="preserve"> gelden er niet voor. Ze kunnen niet worden geannoteerd met de in hoofdstuk </w:t>
      </w:r>
      <w:r w:rsidR="006356E0" w:rsidRPr="00863F41">
        <w:rPr>
          <w:rStyle w:val="Verwijzing"/>
        </w:rPr>
        <w:fldChar w:fldCharType="begin"/>
      </w:r>
      <w:r w:rsidR="006356E0" w:rsidRPr="00863F41">
        <w:rPr>
          <w:rStyle w:val="Verwijzing"/>
        </w:rPr>
        <w:instrText xml:space="preserve"> REF _Ref_adae651e87316a7f8b364db06963376d_1 \r \h </w:instrText>
      </w:r>
      <w:r w:rsidR="006356E0" w:rsidRPr="00863F41">
        <w:rPr>
          <w:rStyle w:val="Verwijzing"/>
        </w:rPr>
      </w:r>
      <w:r w:rsidR="006356E0" w:rsidRPr="00863F41">
        <w:rPr>
          <w:rStyle w:val="Verwijzing"/>
        </w:rPr>
        <w:fldChar w:fldCharType="separate"/>
      </w:r>
      <w:r w:rsidR="00B549AC">
        <w:rPr>
          <w:rStyle w:val="Verwijzing"/>
        </w:rPr>
        <w:t>7</w:t>
      </w:r>
      <w:r w:rsidR="006356E0" w:rsidRPr="00863F41">
        <w:rPr>
          <w:rStyle w:val="Verwijzing"/>
        </w:rPr>
        <w:fldChar w:fldCharType="end"/>
      </w:r>
      <w:r>
        <w:t xml:space="preserve"> beschreven annotaties met </w:t>
      </w:r>
      <w:r w:rsidR="00440502">
        <w:t>OW-object</w:t>
      </w:r>
      <w:r>
        <w:t>en.</w:t>
      </w:r>
    </w:p>
    <w:p w14:paraId="11A71F51" w14:textId="29649B73" w:rsidR="00030D6F" w:rsidRDefault="00713915" w:rsidP="004E6490">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w:t>
      </w:r>
      <w:r w:rsidR="004E6490">
        <w:br/>
        <w:t xml:space="preserve">Wanneer tegen het besluit bezwaar kan worden gemaakt of beroep kan worden ingesteld wordt </w:t>
      </w:r>
      <w:r w:rsidR="004E6490" w:rsidRPr="004E3FE7">
        <w:t xml:space="preserve">de rechtsmiddelenclausule </w:t>
      </w:r>
      <w:r w:rsidR="004E6490">
        <w:t xml:space="preserve">in dit onderdeel opgenomen: de vermelding </w:t>
      </w:r>
      <w:r w:rsidR="004E6490" w:rsidRPr="0097193F">
        <w:t xml:space="preserve">dat tegen het besluit </w:t>
      </w:r>
      <w:r w:rsidR="004E6490" w:rsidRPr="002F4A18">
        <w:t xml:space="preserve">bezwaar kan worden gemaakt of </w:t>
      </w:r>
      <w:r w:rsidR="004E6490" w:rsidRPr="0097193F">
        <w:t>beroep kan worden ingesteld en door wie, binnen welke termijn en bij welk orgaan dat beroep kan worden ingesteld.</w:t>
      </w:r>
      <w:r w:rsidR="004E6490">
        <w:t xml:space="preserve"> Dit is alleen het geval bij de aanlevering van een definitief besluit.</w:t>
      </w:r>
    </w:p>
    <w:p w14:paraId="2595C444" w14:textId="706202A8"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‘Bijlage I bij artikel I.’ Het artikel waarnaar wordt verwezen is het WijzigArtikel in het Lichaam van het Besluit. Na de Kop moet een keuze worden gemaakt tussen RegelingCompact en RegelingMutatie. </w:t>
      </w:r>
      <w:r>
        <w:br/>
      </w:r>
      <w:r w:rsidRPr="00DE4CA4">
        <w:rPr>
          <w:i/>
          <w:iCs/>
        </w:rPr>
        <w:t>RegelingCompact</w:t>
      </w:r>
      <w:r>
        <w:t xml:space="preserve"> wordt gekozen wanneer een bevoegd gezag met het besluit een nieuwe, initiële, regeling instelt. De </w:t>
      </w:r>
      <w:r w:rsidRPr="000608DC">
        <w:t>RegelingCompact</w:t>
      </w:r>
      <w:r>
        <w:t xml:space="preserve"> bevat de volledige Regeling, oftewel de artikelen met de inhoud, van het omgevingsdocument. </w:t>
      </w:r>
      <w:r w:rsidRPr="001E22E4">
        <w:t xml:space="preserve">Dit onderdeel </w:t>
      </w:r>
      <w:r>
        <w:t>moet voldoen aan de specificaties</w:t>
      </w:r>
      <w:r w:rsidRPr="001E22E4">
        <w:t xml:space="preserve"> </w:t>
      </w:r>
      <w:r>
        <w:t xml:space="preserve">voor </w:t>
      </w:r>
      <w:r w:rsidRPr="000A43AF">
        <w:t xml:space="preserve">RegelingCompact </w:t>
      </w:r>
      <w:r>
        <w:t xml:space="preserve">die in </w:t>
      </w:r>
      <w:r w:rsidRPr="001E22E4">
        <w:t xml:space="preserve">paragraaf </w:t>
      </w:r>
      <w:r w:rsidRPr="00863F41">
        <w:rPr>
          <w:rStyle w:val="Verwijzing"/>
        </w:rPr>
        <w:fldChar w:fldCharType="begin"/>
      </w:r>
      <w:r w:rsidRPr="00863F41">
        <w:rPr>
          <w:rStyle w:val="Verwijzing"/>
        </w:rPr>
        <w:instrText xml:space="preserve"> REF _Ref_6b0cbfa40ca276fdc56bafc283b380a0_1 \r \h </w:instrText>
      </w:r>
      <w:r w:rsidRPr="00863F41">
        <w:rPr>
          <w:rStyle w:val="Verwijzing"/>
        </w:rPr>
      </w:r>
      <w:r w:rsidRPr="00863F41">
        <w:rPr>
          <w:rStyle w:val="Verwijzing"/>
        </w:rPr>
        <w:fldChar w:fldCharType="separate"/>
      </w:r>
      <w:r w:rsidR="00B549AC">
        <w:rPr>
          <w:rStyle w:val="Verwijzing"/>
        </w:rPr>
        <w:t>4.7.2.2</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1E22E4">
        <w:t xml:space="preserve">. Dit is ook het onderdeel dat wordt geannoteerd met </w:t>
      </w:r>
      <w:r w:rsidR="00440502">
        <w:t>OW-object</w:t>
      </w:r>
      <w:r w:rsidRPr="001E22E4">
        <w:t xml:space="preserve">en. Dit is beschreven in hoofdstuk </w:t>
      </w:r>
      <w:r w:rsidR="006356E0" w:rsidRPr="00863F41">
        <w:rPr>
          <w:rStyle w:val="Verwijzing"/>
        </w:rPr>
        <w:fldChar w:fldCharType="begin"/>
      </w:r>
      <w:r w:rsidR="006356E0" w:rsidRPr="00863F41">
        <w:rPr>
          <w:rStyle w:val="Verwijzing"/>
        </w:rPr>
        <w:instrText xml:space="preserve"> REF _Ref_adae651e87316a7f8b364db06963376d_1 \r \h </w:instrText>
      </w:r>
      <w:r w:rsidR="006356E0" w:rsidRPr="00863F41">
        <w:rPr>
          <w:rStyle w:val="Verwijzing"/>
        </w:rPr>
      </w:r>
      <w:r w:rsidR="006356E0" w:rsidRPr="00863F41">
        <w:rPr>
          <w:rStyle w:val="Verwijzing"/>
        </w:rPr>
        <w:fldChar w:fldCharType="separate"/>
      </w:r>
      <w:r w:rsidR="00B549AC">
        <w:rPr>
          <w:rStyle w:val="Verwijzing"/>
        </w:rPr>
        <w:t>7</w:t>
      </w:r>
      <w:r w:rsidR="006356E0"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w:t>
      </w:r>
      <w:r>
        <w:lastRenderedPageBreak/>
        <w:t xml:space="preserve">een besluit dat een bestaande versie van de Regeling wijzigt. De RegelingMutatie </w:t>
      </w:r>
      <w:r w:rsidRPr="00A13A2F">
        <w:t xml:space="preserve">bevat de wijzigingen van een RegelingVersie naar een nieuwe RegelingVersie in </w:t>
      </w:r>
      <w:r>
        <w:t>een was-</w:t>
      </w:r>
      <w:r w:rsidRPr="00A13A2F">
        <w:t>wordt</w:t>
      </w:r>
      <w:r>
        <w:t>- oftewel renvooiweergave</w:t>
      </w:r>
      <w:r w:rsidRPr="00A13A2F">
        <w:t>.</w:t>
      </w:r>
      <w:r>
        <w:t xml:space="preserve"> Per te wijzigen onderdeel van de RegelingVersie wordt aangegeven of het wordt toegevoegd, vervangen, verwijderd of dat een Kop wordt gewijzigd. Onderdelen van de RegelingVersie die niet gewijzigd worden, worden niet opgenomen in de RegelingMutatie.</w:t>
      </w:r>
      <w:r>
        <w:br/>
      </w:r>
      <w:r w:rsidRPr="00147FC7">
        <w:t xml:space="preserve">Er wordt bijvoorbeeld aangegeven welke artikelen, leden en/of </w:t>
      </w:r>
      <w:r w:rsidR="00D44198">
        <w:t>GIO’s</w:t>
      </w:r>
      <w:r w:rsidRPr="00147FC7">
        <w:t xml:space="preserve"> geheel of gedeeltelijk worden toegevoegd, geschrapt, gewijzigd of vervangen door andere. Renvooiweergave betekent dat met visuele middelen wordt duidelijk gemaakt wat wordt toegevoegd of geschrapt.</w:t>
      </w:r>
    </w:p>
    <w:p w14:paraId="7D973E17" w14:textId="688116C8" w:rsidR="00713915" w:rsidRDefault="00713915" w:rsidP="00713915">
      <w:pPr>
        <w:pStyle w:val="Opsommingnummers1"/>
      </w:pPr>
      <w:r>
        <w:rPr>
          <w:b/>
          <w:bCs/>
        </w:rPr>
        <w:t>Bijlage</w:t>
      </w:r>
      <w:r w:rsidRPr="00782819">
        <w:t>:</w:t>
      </w:r>
      <w:r>
        <w:t xml:space="preserve"> </w:t>
      </w:r>
      <w:r w:rsidR="00247605">
        <w:t xml:space="preserve">het gaat hier om een Bijlage bij het Besluit; een bijlage die het nemen van het besluit onderbouwt. Er kunnen zoveel bijlagen bij het Besluit worden gevoegd als nodig is. Bijlagen bij het Besluit worden alleen bekendgemaakt en niet geconsolideerd. Deze bijlagen zijn dus wel </w:t>
      </w:r>
      <w:r w:rsidR="00247605" w:rsidRPr="00414D2C">
        <w:t xml:space="preserve">te vinden </w:t>
      </w:r>
      <w:r w:rsidR="00247605">
        <w:t xml:space="preserve">op officielebekendmakingen.nl, maar niet in de regelingenbank </w:t>
      </w:r>
      <w:r w:rsidR="00247605" w:rsidRPr="009D0FD4">
        <w:t xml:space="preserve">op overheid.nl </w:t>
      </w:r>
      <w:r w:rsidR="00247605">
        <w:t>e</w:t>
      </w:r>
      <w:r w:rsidR="00247605" w:rsidRPr="009D0FD4">
        <w:t xml:space="preserve">n </w:t>
      </w:r>
      <w:r w:rsidR="00247605">
        <w:t xml:space="preserve">niet </w:t>
      </w:r>
      <w:r w:rsidR="00247605" w:rsidRPr="009D0FD4">
        <w:t>in DSO-LV</w:t>
      </w:r>
      <w:r w:rsidR="00247605">
        <w:t>.</w:t>
      </w:r>
      <w:r w:rsidR="00247605">
        <w:br/>
      </w:r>
      <w:r w:rsidR="00EE1323">
        <w:t>Uitgangspunt van de STOP/TPOD-standaard</w:t>
      </w:r>
      <w:r w:rsidR="00247605">
        <w:t xml:space="preserve"> is dat elke tekst die onderdeel is van een officiële publicatie, zoals een besluit of regeling, wordt uitgewisseld in STOP-XML. Daarmee is gewaarborgd dat de teksten </w:t>
      </w:r>
      <w:r w:rsidR="00247605" w:rsidRPr="00771267">
        <w:t>voldoe</w:t>
      </w:r>
      <w:r w:rsidR="00247605">
        <w:t>n</w:t>
      </w:r>
      <w:r w:rsidR="00247605" w:rsidRPr="00771267">
        <w:t xml:space="preserve"> </w:t>
      </w:r>
      <w:r w:rsidR="00247605">
        <w:t xml:space="preserve">aan alle wettelijke eisen. De teksten kunnen dan juridisch rechtsgeldig gepubliceerd worden en de voorzieningen zorgen er voor dat ze volgens de richtlijnen van digitale toegankelijkheid worden ontsloten. Als de bijlage </w:t>
      </w:r>
      <w:r w:rsidR="00247605" w:rsidRPr="00747634">
        <w:t xml:space="preserve">onderdeel </w:t>
      </w:r>
      <w:r w:rsidR="00247605">
        <w:t xml:space="preserve">is </w:t>
      </w:r>
      <w:r w:rsidR="00247605" w:rsidRPr="00747634">
        <w:t>van de tekst in STOP-XML</w:t>
      </w:r>
      <w:r w:rsidR="00247605">
        <w:t>, staat</w:t>
      </w:r>
      <w:r w:rsidR="00247605" w:rsidRPr="00747634">
        <w:t xml:space="preserve"> </w:t>
      </w:r>
      <w:r w:rsidR="00247605">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00247605">
        <w:t xml:space="preserve">. Tekst uitwisselen in STOP-XML is niet altijd mogelijk zonder de tekst te moeten overtypen. Daarom ondersteunt </w:t>
      </w:r>
      <w:r w:rsidR="00DD0ECC" w:rsidRPr="00DD0ECC">
        <w:t>de STOP/TPOD-standaard</w:t>
      </w:r>
      <w:r w:rsidR="00DD0ECC" w:rsidRPr="00DD0ECC" w:rsidDel="00DD0ECC">
        <w:t xml:space="preserve"> </w:t>
      </w:r>
      <w:r w:rsidR="00247605">
        <w:t xml:space="preserve">ook het aanleveren van tekst als </w:t>
      </w:r>
      <w:r w:rsidR="00D878C5">
        <w:t>PDF-document</w:t>
      </w:r>
      <w:r w:rsidR="00247605">
        <w:t xml:space="preserve">. Een tekst in een </w:t>
      </w:r>
      <w:r w:rsidR="00D878C5">
        <w:t>PDF-document</w:t>
      </w:r>
      <w:r w:rsidR="00247605">
        <w:t xml:space="preserve"> is voor de landelijke voorzieningen minder goed te hanteren; denk aan verwijzen naar specifieke onderdelen en muteren dat niet -of niet goed- mogelijk is. Daarom wordt het gebruik van </w:t>
      </w:r>
      <w:r w:rsidR="00D878C5">
        <w:t>PDF-document</w:t>
      </w:r>
      <w:r w:rsidR="00247605">
        <w:t xml:space="preserve">en slechts in specifieke, in het toepassingsprofiel vastgelegde, gevallen toegestaan. In dit toepassingsprofiel is, in de norm van paragraaf </w:t>
      </w:r>
      <w:r w:rsidR="00FA6C73">
        <w:fldChar w:fldCharType="begin"/>
      </w:r>
      <w:r w:rsidR="00FA6C73">
        <w:instrText xml:space="preserve"> REF _Ref_ca197251547450cbb671d5807fc5e25f_1 \n \h </w:instrText>
      </w:r>
      <w:r w:rsidR="00FA6C73">
        <w:fldChar w:fldCharType="separate"/>
      </w:r>
      <w:r w:rsidR="00B549AC">
        <w:t>4.7.2.1.1</w:t>
      </w:r>
      <w:r w:rsidR="00FA6C73">
        <w:fldChar w:fldCharType="end"/>
      </w:r>
      <w:r w:rsidR="00247605">
        <w:t xml:space="preserve">, bepaald dat een bijlage alleen als </w:t>
      </w:r>
      <w:r w:rsidR="00D878C5">
        <w:t>PDF-document</w:t>
      </w:r>
      <w:r w:rsidR="00247605" w:rsidRPr="00404023">
        <w:t xml:space="preserve"> </w:t>
      </w:r>
      <w:r w:rsidR="00247605">
        <w:t xml:space="preserve">mag </w:t>
      </w:r>
      <w:r w:rsidR="00247605" w:rsidRPr="00404023">
        <w:t>worden aangeleverd als het voor het bevoegd gezag redelijkerwijs niet mogelijk is om de bijlage als onderdeel van de tekst in STOP-XML op te stellen</w:t>
      </w:r>
      <w:r w:rsidR="00247605">
        <w:t xml:space="preserve">. Dat zal vooral het geval zijn bij bijlagen in de vorm van onderzoeksrapporten, zoals </w:t>
      </w:r>
      <w:r w:rsidR="00247605" w:rsidRPr="00404023">
        <w:t>rapportages van akoestisch onderzoek, archeologisch onderzoek, bodemonderzoek, Flora- en faunaonderzoek.</w:t>
      </w:r>
      <w:r w:rsidR="00247605">
        <w:t xml:space="preserve"> Die worden vaak door een extern adviesbureau opgesteld en doorgaans niet in STOP-XML aangeleverd. In zo’n geval is het redelijkerwijs niet van het bevoegd gezag te verwachten dat het zelf zo’n aangeleverd </w:t>
      </w:r>
      <w:r w:rsidR="00D878C5">
        <w:t>PDF-document</w:t>
      </w:r>
      <w:r w:rsidR="00247605">
        <w:t xml:space="preserve"> in STOP-XML gaat omzetten.</w:t>
      </w:r>
      <w:r w:rsidR="00247605">
        <w:br/>
        <w:t xml:space="preserve">Een bijlage in de vorm van een </w:t>
      </w:r>
      <w:r w:rsidR="00D878C5">
        <w:t>PDF-document</w:t>
      </w:r>
      <w:r w:rsidR="00247605">
        <w:t xml:space="preserve"> moet onveranderlijk zijn en daarom voldoen aan </w:t>
      </w:r>
      <w:r w:rsidR="00247605" w:rsidRPr="00225A1F">
        <w:t xml:space="preserve">de eisen van PDF/A-1a of PDF/A-2a </w:t>
      </w:r>
      <w:r w:rsidR="00247605">
        <w:t xml:space="preserve">en moet worden gepubliceerd als </w:t>
      </w:r>
      <w:r w:rsidR="00AC2BDC">
        <w:t>informatieobject</w:t>
      </w:r>
      <w:r w:rsidR="00247605">
        <w:t xml:space="preserve">. Een beschrijving van beide publicatiemogelijkheden voor bijlagen staat in paragraaf </w:t>
      </w:r>
      <w:r w:rsidR="00247605" w:rsidRPr="00863F41">
        <w:rPr>
          <w:rStyle w:val="Verwijzing"/>
        </w:rPr>
        <w:fldChar w:fldCharType="begin"/>
      </w:r>
      <w:r w:rsidR="00247605" w:rsidRPr="00863F41">
        <w:rPr>
          <w:rStyle w:val="Verwijzing"/>
        </w:rPr>
        <w:instrText xml:space="preserve"> REF _Ref_2f3d0ec57417521a524e74bab778481f_2 \r \h </w:instrText>
      </w:r>
      <w:r w:rsidR="00247605" w:rsidRPr="00863F41">
        <w:rPr>
          <w:rStyle w:val="Verwijzing"/>
        </w:rPr>
      </w:r>
      <w:r w:rsidR="00247605" w:rsidRPr="00863F41">
        <w:rPr>
          <w:rStyle w:val="Verwijzing"/>
        </w:rPr>
        <w:fldChar w:fldCharType="separate"/>
      </w:r>
      <w:r w:rsidR="00B549AC">
        <w:rPr>
          <w:rStyle w:val="Verwijzing"/>
        </w:rPr>
        <w:t>4.2</w:t>
      </w:r>
      <w:r w:rsidR="00247605" w:rsidRPr="00863F41">
        <w:rPr>
          <w:rStyle w:val="Verwijzing"/>
        </w:rPr>
        <w:fldChar w:fldCharType="end"/>
      </w:r>
      <w:r w:rsidR="00247605">
        <w:t xml:space="preserve">. Een Bijlage wordt niet geannoteerd met </w:t>
      </w:r>
      <w:r w:rsidR="00440502">
        <w:t>OW-object</w:t>
      </w:r>
      <w:r w:rsidR="00247605">
        <w:t xml:space="preserve">en. </w:t>
      </w:r>
      <w:r w:rsidR="00247605">
        <w:br/>
        <w:t>Een Bijlage kan worden afgesloten met het element Sluiting. Van die mogelijkheid zal naar verwachting niet vaak gebruik gemaakt worden.</w:t>
      </w:r>
    </w:p>
    <w:p w14:paraId="2E35ECF2" w14:textId="1BE50D9E"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STOP maakt het mogelijk om een Toelichting bij het Besluit te voegen. </w:t>
      </w:r>
      <w:r w:rsidR="0060206B">
        <w:br/>
      </w:r>
      <w:r w:rsidR="004F2C03">
        <w:t xml:space="preserve">De STOP/TPOD-standaard biedt in de huidige versie, in de modellen voor </w:t>
      </w:r>
      <w:r w:rsidR="004F2C03" w:rsidRPr="001A308D">
        <w:t xml:space="preserve">Besluit </w:t>
      </w:r>
      <w:r w:rsidR="004F2C03">
        <w:t xml:space="preserve">en </w:t>
      </w:r>
      <w:r w:rsidR="004F2C03" w:rsidRPr="001A308D">
        <w:t>Regeling</w:t>
      </w:r>
      <w:r w:rsidR="004F2C03">
        <w:t xml:space="preserve">, een aantal mogelijkheden voor het indelen van toelichtingen. Er zijn de ‘hoofdelementen’ Toelichting en ArtikelgewijzeToelichting. Binnen het </w:t>
      </w:r>
      <w:r w:rsidR="004F2C03" w:rsidRPr="00C245B0">
        <w:t>‘hoofdelement’ Toelichting</w:t>
      </w:r>
      <w:r w:rsidR="004F2C03">
        <w:t xml:space="preserve"> kan worden gekozen tussen enerzijds een gestructureerde opzet met de </w:t>
      </w:r>
      <w:r w:rsidR="004F2C03">
        <w:lastRenderedPageBreak/>
        <w:t xml:space="preserve">onderliggende elementen AlgemeneToelichting en/of ArtikelgewijzeToelichting en anderzijds een vrije, niet nader gestructureerde opzet. Deze mogelijkheden stellen </w:t>
      </w:r>
      <w:r w:rsidR="004F2C03" w:rsidRPr="00B14397">
        <w:t xml:space="preserve">medewerkers van bevoegde gezagen en adviesbureaus </w:t>
      </w:r>
      <w:r w:rsidR="004F2C03">
        <w:t xml:space="preserve">die de standaard in hun omgevingsdocumenten toepassen en </w:t>
      </w:r>
      <w:r w:rsidR="004F2C03" w:rsidRPr="004B6686">
        <w:t>bouwers van plansoftware</w:t>
      </w:r>
      <w:r w:rsidR="004F2C03">
        <w:t xml:space="preserve"> voor lastige keuzes. Bovendien noodzaken ze </w:t>
      </w:r>
      <w:r w:rsidR="004F2C03" w:rsidRPr="001B7E7B">
        <w:t xml:space="preserve">de applicaties die de tekst tonen </w:t>
      </w:r>
      <w:r w:rsidR="004F2C03">
        <w:t>(</w:t>
      </w:r>
      <w:r w:rsidR="004F2C03" w:rsidRPr="001B7E7B">
        <w:t>officielebekendmakingen.nl, de regelingenbanken op overheid.nl en DSO-LV</w:t>
      </w:r>
      <w:r w:rsidR="004F2C03">
        <w:t xml:space="preserve">) om alle mogelijkheden te ondersteunen. Daarom zal in de toekomst de standaard zo worden aangepast dat er nog maar één modellering voor toelichtingen is, namelijk </w:t>
      </w:r>
      <w:r w:rsidR="004F2C03" w:rsidRPr="00450D49">
        <w:t xml:space="preserve">het ‘hoofdelement’ Toelichting </w:t>
      </w:r>
      <w:r w:rsidR="004F2C03">
        <w:t xml:space="preserve">met daarbinnen de </w:t>
      </w:r>
      <w:r w:rsidR="004F2C03" w:rsidRPr="00450D49">
        <w:t>gestructureerde opzet</w:t>
      </w:r>
      <w:r w:rsidR="004F2C03">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4F2C03" w:rsidRPr="007D430F">
        <w:t>geen gebruik te maken van het ‘hoofdelement’ ArtikelgewijzeToelichting en ook niet van de vrije, niet nader gestructureerde opzet met Divisies en Divisieteksten binnen het ‘hoofdelement’ Toelichting</w:t>
      </w:r>
      <w:r w:rsidR="004F2C03">
        <w:t xml:space="preserve">. </w:t>
      </w:r>
      <w:r w:rsidR="004F2C03">
        <w:br/>
        <w:t xml:space="preserve">De </w:t>
      </w:r>
      <w:r w:rsidR="004F2C03" w:rsidRPr="00F31AEB">
        <w:t>toekomstige modellering</w:t>
      </w:r>
      <w:r w:rsidR="004F2C03">
        <w:t xml:space="preserve"> bestaat er uit dat alleen gebruik wordt gemaakt van het ‘hoofdelement’ Toelichting en daarbinnen de </w:t>
      </w:r>
      <w:r w:rsidR="004F2C03" w:rsidRPr="00E124F7">
        <w:t>gestructureerde opzet met de elementen AlgemeneToelichting en/of ArtikelgewijzeToelichting</w:t>
      </w:r>
      <w:r w:rsidR="004F2C03">
        <w:t xml:space="preserve">. Een toelichting kan dan alleen een algemene toelichting bevatten, alleen een artikelsgewijze toelichting of allebei. De algemene toelichting en de </w:t>
      </w:r>
      <w:r w:rsidR="004F2C03" w:rsidRPr="004F4391">
        <w:t>artikelsgewijze toelichting</w:t>
      </w:r>
      <w:r w:rsidR="004F2C03">
        <w:t xml:space="preserve"> hebben verplicht een kop. De kop van het element Toelichting is verplicht wanneer de elementen </w:t>
      </w:r>
      <w:r w:rsidR="004F2C03" w:rsidRPr="008E2DBE">
        <w:t xml:space="preserve">AlgemeneToelichting </w:t>
      </w:r>
      <w:r w:rsidR="004F2C03">
        <w:t xml:space="preserve">en </w:t>
      </w:r>
      <w:r w:rsidR="004F2C03" w:rsidRPr="008E2DBE">
        <w:t>ArtikelgewijzeToelichting</w:t>
      </w:r>
      <w:r w:rsidR="004F2C03">
        <w:t xml:space="preserve"> allebei voorkomen. Wanneer slechts een van beide elementen voorkomt is de kop </w:t>
      </w:r>
      <w:r w:rsidR="004F2C03" w:rsidRPr="0013127B">
        <w:t>van het element Toelichting</w:t>
      </w:r>
      <w:r w:rsidR="004F2C03">
        <w:t xml:space="preserve"> optioneel: het bevoegd gezag mag dan zelf kiezen of het de toelichting al dan niet een kop geeft.</w:t>
      </w:r>
      <w:r w:rsidR="004F2C03">
        <w:br/>
      </w:r>
      <w:r w:rsidR="004F2C03" w:rsidRPr="006A1F47">
        <w:t xml:space="preserve">Dat in een toelichting op het </w:t>
      </w:r>
      <w:r w:rsidR="004F2C03" w:rsidRPr="006A1F47">
        <w:rPr>
          <w:i/>
          <w:iCs/>
        </w:rPr>
        <w:t>besluit</w:t>
      </w:r>
      <w:r w:rsidR="004F2C03" w:rsidRPr="006A1F47">
        <w:t xml:space="preserve"> tot vaststelling of wijziging van een omgevingsdocument </w:t>
      </w:r>
      <w:r w:rsidR="004F2C03">
        <w:t xml:space="preserve">een artikelsgewijze toelichting </w:t>
      </w:r>
      <w:r w:rsidR="004F2C03" w:rsidRPr="006A1F47">
        <w:t xml:space="preserve">voorkomt, ligt niet erg voor de hand. </w:t>
      </w:r>
      <w:r w:rsidR="004F2C03">
        <w:t xml:space="preserve">In het besluit zal daarom binnen het element Toelichting doorgaans alleen het element AlgemeneToelichting voorkomen. </w:t>
      </w:r>
      <w:r w:rsidR="004F2C03" w:rsidRPr="006A1F47">
        <w:t xml:space="preserve">De daadwerkelijke inhoud van </w:t>
      </w:r>
      <w:r w:rsidR="004F2C03">
        <w:t xml:space="preserve">algemene en artikelsgewijze toelichtingen </w:t>
      </w:r>
      <w:r w:rsidR="004F2C03" w:rsidRPr="006A1F47">
        <w:t>staat in een of meer Divisieteksten, die desgewenst hiërarchisch kunnen worden gestructureerd in Divisies.</w:t>
      </w:r>
      <w:r w:rsidRPr="00957B6D">
        <w:t xml:space="preserve"> Deze elementen van de Vrijetekststructuur en hun specificaties zijn beschreven in paragraaf </w:t>
      </w:r>
      <w:r w:rsidR="00262DD6">
        <w:rPr>
          <w:rStyle w:val="Verwijzing"/>
        </w:rPr>
        <w:fldChar w:fldCharType="begin"/>
      </w:r>
      <w:r w:rsidR="00262DD6">
        <w:instrText xml:space="preserve"> REF _Ref_4f0dd07ad6dfd1ecadcf1c2f7aa2e7ec_1 \n \h </w:instrText>
      </w:r>
      <w:r w:rsidR="00262DD6">
        <w:rPr>
          <w:rStyle w:val="Verwijzing"/>
        </w:rPr>
      </w:r>
      <w:r w:rsidR="00262DD6">
        <w:rPr>
          <w:rStyle w:val="Verwijzing"/>
        </w:rPr>
        <w:fldChar w:fldCharType="separate"/>
      </w:r>
      <w:r w:rsidR="00B549AC">
        <w:t>5.3</w:t>
      </w:r>
      <w:r w:rsidR="00262DD6">
        <w:rPr>
          <w:rStyle w:val="Verwijzing"/>
        </w:rPr>
        <w:fldChar w:fldCharType="end"/>
      </w:r>
      <w:r w:rsidRPr="00957B6D">
        <w:t>.</w:t>
      </w:r>
      <w:r w:rsidRPr="00200984">
        <w:t xml:space="preserve"> </w:t>
      </w:r>
      <w:r w:rsidR="001B6E5C">
        <w:br/>
      </w:r>
      <w:r w:rsidR="001B6E5C" w:rsidRPr="001B6E5C">
        <w:t>Een Toelichting kan worden afgesloten met het element Sluiting. Van die mogelijkheid zal naar verwachting niet vaak gebruik gemaakt worden. Aan een Toelichting kunnen een of meer Bijlagen worden toegevoegd.</w:t>
      </w:r>
      <w:r w:rsidR="001B6E5C">
        <w:br/>
      </w:r>
      <w:r w:rsidRPr="00CB735F">
        <w:t xml:space="preserve">Een </w:t>
      </w:r>
      <w:r>
        <w:t>Toelichting</w:t>
      </w:r>
      <w:r w:rsidRPr="00CB735F">
        <w:t xml:space="preserve"> wordt niet geannoteerd met </w:t>
      </w:r>
      <w:r w:rsidR="00440502">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p>
    <w:p w14:paraId="3A30CEDE" w14:textId="155CD249" w:rsidR="00914E8B" w:rsidRDefault="00713915" w:rsidP="00713915">
      <w:pPr>
        <w:pStyle w:val="Opsommingnummers1"/>
      </w:pPr>
      <w:r w:rsidRPr="00CB735F">
        <w:rPr>
          <w:b/>
          <w:bCs/>
        </w:rPr>
        <w:t>ArtikelgewijzeToelichting</w:t>
      </w:r>
      <w:r w:rsidRPr="00782819">
        <w:t>:</w:t>
      </w:r>
      <w:r>
        <w:t xml:space="preserve"> </w:t>
      </w:r>
      <w:r w:rsidR="009F24D3">
        <w:t xml:space="preserve">zoals bij nr 7 is beschreven wordt geadviseerd </w:t>
      </w:r>
      <w:r w:rsidR="009F24D3" w:rsidRPr="00FA29AE">
        <w:t>om alleen de toekomstige modellering te gebruiken en geen gebruik te maken van het ‘hoofdelement’ ArtikelgewijzeToelichting</w:t>
      </w:r>
      <w:r w:rsidR="009F24D3">
        <w:t xml:space="preserve">. Bovendien ligt het niet erg voor de hand om een artikelsgewijze toelichting te geven op het </w:t>
      </w:r>
      <w:r w:rsidR="009F24D3" w:rsidRPr="00DC3779">
        <w:rPr>
          <w:i/>
          <w:iCs/>
        </w:rPr>
        <w:t>besluit</w:t>
      </w:r>
      <w:r w:rsidR="009F24D3">
        <w:t xml:space="preserve"> tot vaststelling of wijziging van een omgevingsdocument.</w:t>
      </w:r>
      <w:r>
        <w:t xml:space="preserve"> Daarom zijn in de norm in paragraaf </w:t>
      </w:r>
      <w:r w:rsidR="00756AA8" w:rsidRPr="00863F41">
        <w:rPr>
          <w:rStyle w:val="Verwijzing"/>
        </w:rPr>
        <w:fldChar w:fldCharType="begin"/>
      </w:r>
      <w:r w:rsidR="00756AA8" w:rsidRPr="00863F41">
        <w:rPr>
          <w:rStyle w:val="Verwijzing"/>
        </w:rPr>
        <w:instrText xml:space="preserve"> REF _Ref_ca197251547450cbb671d5807fc5e25f_1 \n \h </w:instrText>
      </w:r>
      <w:r w:rsidR="00756AA8" w:rsidRPr="00863F41">
        <w:rPr>
          <w:rStyle w:val="Verwijzing"/>
        </w:rPr>
      </w:r>
      <w:r w:rsidR="00756AA8" w:rsidRPr="00863F41">
        <w:rPr>
          <w:rStyle w:val="Verwijzing"/>
        </w:rPr>
        <w:fldChar w:fldCharType="separate"/>
      </w:r>
      <w:r w:rsidR="00B549AC">
        <w:rPr>
          <w:rStyle w:val="Verwijzing"/>
        </w:rPr>
        <w:t>4.7.2.1.1</w:t>
      </w:r>
      <w:r w:rsidR="00756AA8"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6FC52B19" w14:textId="1700BA23" w:rsidR="00713915" w:rsidRDefault="00713915" w:rsidP="00713915">
      <w:pPr>
        <w:pStyle w:val="Opsommingnummers1"/>
      </w:pPr>
      <w:r>
        <w:rPr>
          <w:b/>
          <w:bCs/>
        </w:rPr>
        <w:t>Motivering</w:t>
      </w:r>
      <w:r w:rsidRPr="00782819">
        <w:t>:</w:t>
      </w:r>
      <w:r>
        <w:t xml:space="preserve"> </w:t>
      </w:r>
      <w:r w:rsidRPr="003525F3">
        <w:t xml:space="preserve">dit is de motivering oftewel de inhoudelijke onderbouwing van het Besluit. In de motivering kan bijvoorbeeld worden verwezen naar relevant beleid van het eigen dan wel een ander bevoegd gezag. Ook kan worden gemotiveerd hoe het besluit bijdraagt aan het bereiken van de doelen van de Omgevingswet. In het geval van een wijzigingsbesluit </w:t>
      </w:r>
      <w:r w:rsidRPr="003525F3">
        <w:lastRenderedPageBreak/>
        <w:t xml:space="preserve">wordt in dit deel onder andere beschreven op welke onderdelen </w:t>
      </w:r>
      <w:r w:rsidRPr="003525F3">
        <w:fldChar w:fldCharType="begin"/>
      </w:r>
      <w:r w:rsidRPr="003525F3">
        <w:instrText>DOCVARIABLE ID01+</w:instrText>
      </w:r>
      <w:r w:rsidRPr="003525F3">
        <w:fldChar w:fldCharType="separate"/>
      </w:r>
      <w:r w:rsidR="00B549AC">
        <w:t>de basistekst</w:t>
      </w:r>
      <w:r w:rsidRPr="003525F3">
        <w:fldChar w:fldCharType="end"/>
      </w:r>
      <w:r w:rsidRPr="003525F3">
        <w:t xml:space="preserve"> wordt aangepast en waarom.</w:t>
      </w:r>
      <w:r>
        <w:t xml:space="preserve"> 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225907">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p>
    <w:p w14:paraId="7A133EF6" w14:textId="7CFE1437"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646506" w:rsidRPr="00646506">
        <w:t xml:space="preserve">een besluit tot vaststelling of wijziging van </w:t>
      </w:r>
      <w:r>
        <w:t xml:space="preserve">een omgevingsdocument daadwerkelijk gebeurt, ligt niet voor de hand. Daarom </w:t>
      </w:r>
      <w:r w:rsidR="00646506" w:rsidRPr="00646506">
        <w:t xml:space="preserve">wordt geadviseerd om dit element niet te gebruiken. Om deze redenen </w:t>
      </w:r>
      <w:r>
        <w:t xml:space="preserve">zijn in de norm in paragraaf </w:t>
      </w:r>
      <w:r w:rsidR="003B4CE1" w:rsidRPr="00863F41">
        <w:rPr>
          <w:rStyle w:val="Verwijzing"/>
        </w:rPr>
        <w:fldChar w:fldCharType="begin"/>
      </w:r>
      <w:r w:rsidR="003B4CE1" w:rsidRPr="00863F41">
        <w:rPr>
          <w:rStyle w:val="Verwijzing"/>
        </w:rPr>
        <w:instrText xml:space="preserve"> REF _Ref_ca197251547450cbb671d5807fc5e25f_1 \n \h </w:instrText>
      </w:r>
      <w:r w:rsidR="003B4CE1" w:rsidRPr="00863F41">
        <w:rPr>
          <w:rStyle w:val="Verwijzing"/>
        </w:rPr>
      </w:r>
      <w:r w:rsidR="003B4CE1" w:rsidRPr="00863F41">
        <w:rPr>
          <w:rStyle w:val="Verwijzing"/>
        </w:rPr>
        <w:fldChar w:fldCharType="separate"/>
      </w:r>
      <w:r w:rsidR="00B549AC">
        <w:rPr>
          <w:rStyle w:val="Verwijzing"/>
        </w:rPr>
        <w:t>4.7.2.1.1</w:t>
      </w:r>
      <w:r w:rsidR="003B4CE1" w:rsidRPr="00863F41">
        <w:rPr>
          <w:rStyle w:val="Verwijzing"/>
        </w:rPr>
        <w:fldChar w:fldCharType="end"/>
      </w:r>
      <w:r>
        <w:t xml:space="preserve"> de subelementen van de Inhoudsopgave niet opgenomen en wordt dit element niet nader toegelicht.</w:t>
      </w:r>
    </w:p>
    <w:p w14:paraId="4F635E53" w14:textId="77777777" w:rsidR="00713915" w:rsidRDefault="00713915" w:rsidP="00713915"/>
    <w:p w14:paraId="322672D7" w14:textId="3BA6093E"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 Koppen buiten het Lichaam van RegelingCompact gelden </w:t>
      </w:r>
      <w:r w:rsidRPr="00767F7C">
        <w:rPr>
          <w:i/>
          <w:iCs/>
        </w:rPr>
        <w:t>niet</w:t>
      </w:r>
      <w:r>
        <w:t xml:space="preserve"> de voorschriften voor Koppen van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B549AC">
        <w:rPr>
          <w:rStyle w:val="Verwijzing"/>
        </w:rPr>
        <w:t>5.2.2.1.1</w:t>
      </w:r>
      <w:r w:rsidR="00047D03" w:rsidRPr="00863F41">
        <w:rPr>
          <w:rStyle w:val="Verwijzing"/>
        </w:rPr>
        <w:fldChar w:fldCharType="end"/>
      </w:r>
      <w:r>
        <w:t>.</w:t>
      </w:r>
    </w:p>
    <w:p w14:paraId="08107009" w14:textId="77777777" w:rsidR="00713915" w:rsidRDefault="00713915" w:rsidP="00713915">
      <w:r w:rsidRPr="00981796">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