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DE97" w14:textId="77777777" w:rsidR="00E21F2A" w:rsidRDefault="00E21F2A" w:rsidP="00E21F2A">
      <w:pPr>
        <w:pStyle w:val="Kop4"/>
      </w:pPr>
      <w:bookmarkStart w:id="88" w:name="_Ref_ee63dade8a194aa698834f8a5ec7048a_1"/>
      <w:r>
        <w:t>O</w:t>
      </w:r>
      <w:r w:rsidRPr="00C82D00">
        <w:t>p het besluit betrekking hebbende stukken</w:t>
      </w:r>
      <w:bookmarkEnd w:id="88"/>
    </w:p>
    <w:p w14:paraId="7D08470E" w14:textId="3CC7245A" w:rsidR="00E21F2A" w:rsidRDefault="00E21F2A" w:rsidP="00E21F2A">
      <w:r>
        <w:t xml:space="preserve">In paragraaf </w:t>
      </w:r>
      <w:r w:rsidR="00094885">
        <w:fldChar w:fldCharType="begin"/>
      </w:r>
      <w:r w:rsidR="00094885">
        <w:instrText xml:space="preserve"> REF _Ref_5e464c00e22c5395147b735b67f8f54c_1 \n \h </w:instrText>
      </w:r>
      <w:r w:rsidR="00094885">
        <w:fldChar w:fldCharType="separate"/>
      </w:r>
      <w:r w:rsidR="00B549AC">
        <w:t>4.2.1</w:t>
      </w:r>
      <w:r w:rsidR="00094885">
        <w:fldChar w:fldCharType="end"/>
      </w:r>
      <w:r>
        <w:t xml:space="preserve"> is aangegeven wat op </w:t>
      </w:r>
      <w:r w:rsidRPr="00051659">
        <w:t xml:space="preserve">het </w:t>
      </w:r>
      <w:r>
        <w:t>(ontwerp)</w:t>
      </w:r>
      <w:r w:rsidRPr="00051659">
        <w:t>besluit betrekking hebbende stukken zijn</w:t>
      </w:r>
      <w:r>
        <w:t xml:space="preserve">: dat </w:t>
      </w:r>
      <w:r w:rsidRPr="00051659">
        <w:t xml:space="preserve">zijn stukken die het bestuursorgaan gebruikt bij de onderbouwing van het besluit, maar </w:t>
      </w:r>
      <w:r w:rsidR="00D1062A">
        <w:t xml:space="preserve">geen integraal onderdeel vormen van </w:t>
      </w:r>
      <w:r w:rsidR="004B0289">
        <w:t xml:space="preserve">de tekst van </w:t>
      </w:r>
      <w:r w:rsidR="00D1062A">
        <w:t>Besluit of Regeling</w:t>
      </w:r>
      <w:r w:rsidRPr="00051659">
        <w: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bodemonderzoek</w:t>
      </w:r>
      <w:r w:rsidR="004B0289">
        <w:t>, en de zienswijzennota</w:t>
      </w:r>
      <w:r>
        <w:t xml:space="preserve">. </w:t>
      </w:r>
      <w:r w:rsidR="00AC1AD2">
        <w:t xml:space="preserve">Volgens </w:t>
      </w:r>
      <w:r w:rsidR="00132996">
        <w:t xml:space="preserve">Awb en </w:t>
      </w:r>
      <w:r w:rsidR="00AC1AD2">
        <w:t>Bekendmakingswet zijn o</w:t>
      </w:r>
      <w:r w:rsidRPr="003F244F">
        <w:t xml:space="preserve">p het </w:t>
      </w:r>
      <w:r>
        <w:t>(ontwerp)</w:t>
      </w:r>
      <w:r w:rsidRPr="003F244F">
        <w:t>besluit betrekking hebbende stukken</w:t>
      </w:r>
      <w:r>
        <w:t xml:space="preserve"> geen onderdeel van de publicatie of bekendmaking in het publicatieblad, maar worden </w:t>
      </w:r>
      <w:r w:rsidR="00132996">
        <w:t xml:space="preserve">ze </w:t>
      </w:r>
      <w:r>
        <w:t xml:space="preserve">ter inzage gelegd. Vanuit het besluit in het publicatieblad moet het mogelijk zijn om op eenvoudige wijze de elektronisch </w:t>
      </w:r>
      <w:r w:rsidRPr="00014C8E">
        <w:t>ter inzage gelegd</w:t>
      </w:r>
      <w:r>
        <w:t>e stukken te raadplegen.</w:t>
      </w:r>
    </w:p>
    <w:p w14:paraId="67CA441E" w14:textId="3126F0D1" w:rsidR="00AC1635" w:rsidRDefault="00AC1635" w:rsidP="00E21F2A">
      <w:r>
        <w:t>Over deze stukken bepaalt de Awb het volgende:</w:t>
      </w:r>
    </w:p>
    <w:p w14:paraId="1CF769B3" w14:textId="406A29B3" w:rsidR="00914E8B" w:rsidRDefault="0062239F" w:rsidP="00AC1635">
      <w:pPr>
        <w:pStyle w:val="Opsommingtekens1"/>
      </w:pPr>
      <w:r>
        <w:t xml:space="preserve">De op het ontwerpbesluit betrekking hebbende stukken liggen ter inzage gedurende de </w:t>
      </w:r>
      <w:r w:rsidR="001C167F" w:rsidRPr="001C167F">
        <w:t xml:space="preserve">termijn </w:t>
      </w:r>
      <w:r w:rsidR="001C167F">
        <w:t xml:space="preserve">van zes weken </w:t>
      </w:r>
      <w:r w:rsidR="001C167F" w:rsidRPr="001C167F">
        <w:t>voor het naar voren brengen van zienswijzen</w:t>
      </w:r>
      <w:r w:rsidR="001C167F">
        <w:t xml:space="preserve">, die </w:t>
      </w:r>
      <w:r w:rsidR="00B9108A">
        <w:t xml:space="preserve">begint op </w:t>
      </w:r>
      <w:r w:rsidR="00B9108A" w:rsidRPr="00B9108A">
        <w:t>de dag waarop het ontwerp ter inzage is gelegd en daarvan kennis is gegeven</w:t>
      </w:r>
      <w:r w:rsidR="00B9108A">
        <w:rPr>
          <w:rStyle w:val="Voetnootmarkering"/>
        </w:rPr>
        <w:footnoteReference w:id="13"/>
      </w:r>
      <w:r w:rsidR="00B9108A">
        <w:t>.</w:t>
      </w:r>
    </w:p>
    <w:p w14:paraId="69F17B89" w14:textId="5A9EC307" w:rsidR="0062239F" w:rsidRDefault="00ED2A28" w:rsidP="00AC1635">
      <w:pPr>
        <w:pStyle w:val="Opsommingtekens1"/>
      </w:pPr>
      <w:r>
        <w:t xml:space="preserve">De op het definitieve besluit betrekking hebbende </w:t>
      </w:r>
      <w:r w:rsidRPr="00ED2A28">
        <w:t xml:space="preserve">stukken liggen ter inzage totdat de beroepstermijn </w:t>
      </w:r>
      <w:r w:rsidR="007A747A">
        <w:t xml:space="preserve">van zes weken </w:t>
      </w:r>
      <w:r w:rsidRPr="00ED2A28">
        <w:t>is verstreken</w:t>
      </w:r>
      <w:r w:rsidR="003E072C">
        <w:rPr>
          <w:rStyle w:val="Voetnootmarkering"/>
        </w:rPr>
        <w:footnoteReference w:id="14"/>
      </w:r>
      <w:r w:rsidR="001A712D">
        <w:t>. D</w:t>
      </w:r>
      <w:r w:rsidR="007A747A">
        <w:t>e beroepstermijn</w:t>
      </w:r>
      <w:r w:rsidR="00C07026">
        <w:t xml:space="preserve"> </w:t>
      </w:r>
      <w:r w:rsidR="0011096A">
        <w:t xml:space="preserve">begint op </w:t>
      </w:r>
      <w:r w:rsidR="00C07026" w:rsidRPr="00C07026">
        <w:t>de dag na die waarop het besluit op de voorgeschreven wijze is bekendgemaakt</w:t>
      </w:r>
      <w:r w:rsidR="001A712D">
        <w:t xml:space="preserve"> </w:t>
      </w:r>
      <w:r w:rsidR="001A712D" w:rsidRPr="001A712D">
        <w:t>(of, in het geval van een besluit dat aan goedkeuring is onderworpen, op de dag na die waarop het goedkeuringsbesluit op de voorgeschreven wijze is bekendgemaakt)</w:t>
      </w:r>
      <w:r w:rsidR="007A747A">
        <w:rPr>
          <w:rStyle w:val="Voetnootmarkering"/>
        </w:rPr>
        <w:footnoteReference w:id="15"/>
      </w:r>
      <w:r w:rsidR="0011096A" w:rsidRPr="0011096A">
        <w:t>.</w:t>
      </w:r>
    </w:p>
    <w:p w14:paraId="0520EC4E" w14:textId="64E41B49" w:rsidR="0062355A" w:rsidRDefault="0036175E" w:rsidP="00DC2F51">
      <w:r>
        <w:t>U</w:t>
      </w:r>
      <w:r w:rsidR="00DC2F51" w:rsidRPr="00DC2F51">
        <w:t xml:space="preserve">itgangspunt van de wetgever </w:t>
      </w:r>
      <w:r w:rsidR="00897A3E">
        <w:t>is dus</w:t>
      </w:r>
      <w:r>
        <w:t xml:space="preserve"> </w:t>
      </w:r>
      <w:r w:rsidR="00DC2F51" w:rsidRPr="00DC2F51">
        <w:t xml:space="preserve">dat </w:t>
      </w:r>
      <w:r w:rsidR="00897A3E">
        <w:t xml:space="preserve">de </w:t>
      </w:r>
      <w:r w:rsidR="00DC2F51" w:rsidRPr="00DC2F51">
        <w:t xml:space="preserve">op </w:t>
      </w:r>
      <w:r>
        <w:t xml:space="preserve">het (ontwerp)besluit </w:t>
      </w:r>
      <w:r w:rsidR="00DC2F51" w:rsidRPr="00DC2F51">
        <w:t xml:space="preserve">betrekking hebbende stukken gedurende </w:t>
      </w:r>
      <w:r w:rsidR="00541F53">
        <w:t xml:space="preserve">de </w:t>
      </w:r>
      <w:r w:rsidR="00DC2F51" w:rsidRPr="00DC2F51">
        <w:t xml:space="preserve">zes weken </w:t>
      </w:r>
      <w:r w:rsidR="00541F53">
        <w:t xml:space="preserve">van de zienswijzen- respectievelijk beroepstermijn </w:t>
      </w:r>
      <w:r w:rsidR="0062355A">
        <w:t xml:space="preserve">ter inzage </w:t>
      </w:r>
      <w:r w:rsidR="00155D08">
        <w:t>liggen</w:t>
      </w:r>
      <w:r w:rsidR="00DC2F51" w:rsidRPr="00DC2F51">
        <w:t xml:space="preserve">. </w:t>
      </w:r>
      <w:r w:rsidR="007D39F9">
        <w:t xml:space="preserve">Het kan uiteraard voorkomen dat </w:t>
      </w:r>
      <w:r w:rsidR="0062355A">
        <w:t>betrokkenen</w:t>
      </w:r>
      <w:r w:rsidR="000367C6">
        <w:t xml:space="preserve"> </w:t>
      </w:r>
      <w:r w:rsidR="00D27244">
        <w:t xml:space="preserve">ook </w:t>
      </w:r>
      <w:r w:rsidR="000367C6">
        <w:t xml:space="preserve">na die termijnen </w:t>
      </w:r>
      <w:r w:rsidR="00D27244">
        <w:t xml:space="preserve">kennis willen nemen van deze stukken. Als de stukken dan niet meer elektronisch worden ontsloten, zou </w:t>
      </w:r>
      <w:r w:rsidR="00155D08">
        <w:t xml:space="preserve">een betrokkene </w:t>
      </w:r>
      <w:r w:rsidR="000367C6">
        <w:t xml:space="preserve">het bestuursorgaan moeten verzoeken om toezending van die stukken, of naar </w:t>
      </w:r>
      <w:r w:rsidR="00965CEB">
        <w:t xml:space="preserve">een fysieke locatie </w:t>
      </w:r>
      <w:r w:rsidR="00CC7257">
        <w:t>toe moeten om inzage te k</w:t>
      </w:r>
      <w:r w:rsidR="00A06095">
        <w:t>r</w:t>
      </w:r>
      <w:r w:rsidR="00CC7257">
        <w:t>ijgen in die stukken</w:t>
      </w:r>
      <w:r w:rsidR="00774A63">
        <w:t>. Daarom</w:t>
      </w:r>
      <w:r w:rsidR="00CC7257">
        <w:t xml:space="preserve"> wordt aanbevolen om </w:t>
      </w:r>
      <w:r w:rsidR="007B7C3B" w:rsidRPr="007B7C3B">
        <w:t xml:space="preserve">de </w:t>
      </w:r>
      <w:r w:rsidR="00734F9D" w:rsidRPr="00734F9D">
        <w:t xml:space="preserve">elektronische </w:t>
      </w:r>
      <w:r w:rsidR="007B7C3B" w:rsidRPr="007B7C3B">
        <w:t xml:space="preserve">terinzagelegging van </w:t>
      </w:r>
      <w:r w:rsidR="00D2422D">
        <w:t xml:space="preserve">de </w:t>
      </w:r>
      <w:r w:rsidR="00D2422D" w:rsidRPr="00D2422D">
        <w:t>op het ontwerpbesluit betrekking hebbende stukken</w:t>
      </w:r>
      <w:r w:rsidR="00D2422D">
        <w:t xml:space="preserve"> en de </w:t>
      </w:r>
      <w:r w:rsidR="00D2422D" w:rsidRPr="00D2422D">
        <w:t xml:space="preserve">op het </w:t>
      </w:r>
      <w:r w:rsidR="00D2422D">
        <w:t xml:space="preserve">(definitieve) </w:t>
      </w:r>
      <w:r w:rsidR="00D2422D" w:rsidRPr="00D2422D">
        <w:t>besluit betrekking hebbende stukken</w:t>
      </w:r>
      <w:r w:rsidR="00D2422D">
        <w:t xml:space="preserve"> </w:t>
      </w:r>
      <w:r w:rsidR="00774A63">
        <w:t xml:space="preserve">in ieder geval </w:t>
      </w:r>
      <w:r w:rsidR="007B7C3B">
        <w:t xml:space="preserve">te laten </w:t>
      </w:r>
      <w:r w:rsidR="007B7C3B" w:rsidRPr="007B7C3B">
        <w:t xml:space="preserve">voortduren totdat de volledige procedure is afgerond. </w:t>
      </w:r>
      <w:r w:rsidR="00774A63">
        <w:t xml:space="preserve">Bij een besluit waartegen geen beroep openstaat </w:t>
      </w:r>
      <w:r w:rsidR="00804516">
        <w:t>is dat totdat het besluit in werking is getreden</w:t>
      </w:r>
      <w:r w:rsidR="00B33B0A">
        <w:t xml:space="preserve">. </w:t>
      </w:r>
      <w:r w:rsidR="00A06095" w:rsidRPr="00A06095">
        <w:t xml:space="preserve">Bij een besluit waartegen </w:t>
      </w:r>
      <w:r w:rsidR="00A06095">
        <w:t xml:space="preserve">wel </w:t>
      </w:r>
      <w:r w:rsidR="00A06095" w:rsidRPr="00A06095">
        <w:t xml:space="preserve">beroep openstaat </w:t>
      </w:r>
      <w:r w:rsidR="007B7C3B" w:rsidRPr="007B7C3B">
        <w:t xml:space="preserve">is </w:t>
      </w:r>
      <w:r w:rsidR="00A06095">
        <w:t xml:space="preserve">dat </w:t>
      </w:r>
      <w:r w:rsidR="007B7C3B" w:rsidRPr="007B7C3B">
        <w:t>in ieder geval tot het einde van de beroepstermijn en, als beroep tegen het besluit is ingesteld, totdat de Afdeling bestuursrechtspraak van de Raad van State uitspraak heeft gedaan op de beroepen.</w:t>
      </w:r>
    </w:p>
    <w:p w14:paraId="3A69A562" w14:textId="2BEBB81D" w:rsidR="00A201D6" w:rsidRDefault="00282E28" w:rsidP="00701B57">
      <w:r>
        <w:t xml:space="preserve">Naast de verplichting om </w:t>
      </w:r>
      <w:r w:rsidRPr="00282E28">
        <w:t>op het (ontwerp)besluit betrekking hebbende stukken</w:t>
      </w:r>
      <w:r>
        <w:t xml:space="preserve"> ter inzage te leggen, gelden ook de verplichtingen uit de </w:t>
      </w:r>
      <w:r w:rsidR="00930391">
        <w:t>Archiefwet</w:t>
      </w:r>
      <w:r>
        <w:t xml:space="preserve">. </w:t>
      </w:r>
      <w:r w:rsidR="00D33166">
        <w:t xml:space="preserve">Op grond van deze wet zijn </w:t>
      </w:r>
      <w:r w:rsidR="00A201D6" w:rsidRPr="00A201D6">
        <w:t>overheidsorganen verplicht de onder hen berustende archiefbescheiden te bewaren</w:t>
      </w:r>
      <w:r w:rsidR="00D33166">
        <w:t xml:space="preserve"> en om</w:t>
      </w:r>
      <w:r w:rsidR="00A201D6" w:rsidRPr="00A201D6">
        <w:t xml:space="preserve"> </w:t>
      </w:r>
      <w:r w:rsidR="007D394D">
        <w:t xml:space="preserve">ze na afloop van de voor het betreffende stuk geldende bewaartermijn </w:t>
      </w:r>
      <w:r w:rsidR="00A201D6" w:rsidRPr="00A201D6">
        <w:t>te vernietig</w:t>
      </w:r>
      <w:r w:rsidR="007D394D">
        <w:t>e</w:t>
      </w:r>
      <w:r w:rsidR="00A201D6" w:rsidRPr="00A201D6">
        <w:t>n.</w:t>
      </w:r>
    </w:p>
    <w:p w14:paraId="419ADC32" w14:textId="77777777" w:rsidR="00E21F2A" w:rsidRPr="006922CF" w:rsidRDefault="00E21F2A" w:rsidP="00E21F2A">
      <w:pPr>
        <w:pStyle w:val="Kader"/>
      </w:pPr>
      <w:r w:rsidRPr="00B26823">
        <w:rPr>
          <w:noProof/>
        </w:rPr>
        <w:lastRenderedPageBreak/>
        <mc:AlternateContent>
          <mc:Choice Requires="wps">
            <w:drawing>
              <wp:inline distT="0" distB="0" distL="0" distR="0" wp14:anchorId="23D49011" wp14:editId="2CA7A143">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F001BFF" w14:textId="77777777" w:rsidR="00E21F2A" w:rsidRPr="00D80A79" w:rsidRDefault="00E21F2A" w:rsidP="00E21F2A">
                            <w:pPr>
                              <w:rPr>
                                <w:b/>
                                <w:bCs/>
                              </w:rPr>
                            </w:pPr>
                            <w:r w:rsidRPr="00D80A79">
                              <w:rPr>
                                <w:b/>
                                <w:bCs/>
                              </w:rPr>
                              <w:t>Toekomstige functionaliteit</w:t>
                            </w:r>
                          </w:p>
                          <w:p w14:paraId="30968709" w14:textId="388A6DA9" w:rsidR="003A1DE8" w:rsidRDefault="00E0134A" w:rsidP="00E21F2A">
                            <w:r>
                              <w:t>Onderzocht</w:t>
                            </w:r>
                            <w:r w:rsidR="00754224">
                              <w:t xml:space="preserve"> wordt </w:t>
                            </w:r>
                            <w:r w:rsidR="00970ABE">
                              <w:t xml:space="preserve">of </w:t>
                            </w:r>
                            <w:r w:rsidR="00840CC2">
                              <w:t xml:space="preserve">in de toekomst </w:t>
                            </w:r>
                            <w:r w:rsidR="00754224">
                              <w:t xml:space="preserve">voor </w:t>
                            </w:r>
                            <w:r w:rsidR="00754224" w:rsidRPr="00754224">
                              <w:t xml:space="preserve">de elektronische terinzagelegging van </w:t>
                            </w:r>
                            <w:r w:rsidR="0024092A">
                              <w:t xml:space="preserve">stukken die betrekking hebben </w:t>
                            </w:r>
                            <w:r w:rsidR="00754224" w:rsidRPr="00754224">
                              <w:t xml:space="preserve">op het (ontwerp)besluit </w:t>
                            </w:r>
                            <w:r w:rsidR="0024092A">
                              <w:t xml:space="preserve">van omgevingsdocumenten </w:t>
                            </w:r>
                            <w:r w:rsidR="00840CC2">
                              <w:t xml:space="preserve">gebruik gemaakt </w:t>
                            </w:r>
                            <w:r w:rsidR="00970ABE">
                              <w:t xml:space="preserve">kan worden </w:t>
                            </w:r>
                            <w:r w:rsidR="00840CC2">
                              <w:t xml:space="preserve">van een nog te ontwikkelen centrale voorziening voor het ontsluiten van </w:t>
                            </w:r>
                            <w:r w:rsidR="001B4AB5">
                              <w:t xml:space="preserve">dergelijke stukken in het kader van de Wet open overheid en de Bekendmakingswet. </w:t>
                            </w:r>
                            <w:r w:rsidR="00872BBA">
                              <w:t xml:space="preserve">Wanneer duidelijk is of voor deze stukken gebruik gemaakt kan worden van een </w:t>
                            </w:r>
                            <w:r w:rsidR="00872BBA" w:rsidRPr="00872BBA">
                              <w:t>centrale voorziening</w:t>
                            </w:r>
                            <w:r w:rsidR="003A2F50">
                              <w:t xml:space="preserve">, welke voorziening dat is en hoe de aanlevering moet plaatsvinden, zal </w:t>
                            </w:r>
                            <w:r w:rsidR="00B22EAE">
                              <w:t xml:space="preserve">dat in </w:t>
                            </w:r>
                            <w:r w:rsidR="003A2F50" w:rsidRPr="003A2F50">
                              <w:t>een volgende versie van dit toepassingsprofiel beschreven</w:t>
                            </w:r>
                            <w:r w:rsidR="00B22EAE">
                              <w:t xml:space="preserve"> worden.</w:t>
                            </w:r>
                          </w:p>
                          <w:p w14:paraId="40B6FE5B" w14:textId="77777777" w:rsidR="00E21F2A" w:rsidRDefault="00E21F2A" w:rsidP="00E21F2A"/>
                          <w:p w14:paraId="4748C55F" w14:textId="77777777" w:rsidR="00E21F2A" w:rsidRPr="00694434" w:rsidRDefault="00E21F2A" w:rsidP="00E21F2A">
                            <w:pPr>
                              <w:rPr>
                                <w:b/>
                                <w:bCs/>
                              </w:rPr>
                            </w:pPr>
                            <w:r w:rsidRPr="00694434">
                              <w:rPr>
                                <w:b/>
                                <w:bCs/>
                              </w:rPr>
                              <w:t>Workaround</w:t>
                            </w:r>
                          </w:p>
                          <w:p w14:paraId="4DC89EF5" w14:textId="724EDE8B" w:rsidR="00E21F2A" w:rsidRDefault="00E21F2A" w:rsidP="00E21F2A">
                            <w:r>
                              <w:t xml:space="preserve">Zolang </w:t>
                            </w:r>
                            <w:r w:rsidR="00CF134F">
                              <w:t xml:space="preserve">er geen centrale voorziening is voor </w:t>
                            </w:r>
                            <w:r w:rsidRPr="00224DF5">
                              <w:t xml:space="preserve">de elektronische terinzagelegging van op het </w:t>
                            </w:r>
                            <w:r>
                              <w:t>(ontwerp)</w:t>
                            </w:r>
                            <w:r w:rsidRPr="00224DF5">
                              <w:t>besluit betrekking hebbende stukken</w:t>
                            </w:r>
                            <w:r>
                              <w:t xml:space="preserve">, past het bevoegd gezag </w:t>
                            </w:r>
                            <w:r w:rsidR="00926363">
                              <w:t xml:space="preserve">naar keuze één van </w:t>
                            </w:r>
                            <w:r>
                              <w:t xml:space="preserve">de volgende </w:t>
                            </w:r>
                            <w:r w:rsidR="00A939B7">
                              <w:t>methoden</w:t>
                            </w:r>
                            <w:r>
                              <w:t xml:space="preserve"> toe:</w:t>
                            </w:r>
                          </w:p>
                          <w:p w14:paraId="248707DB" w14:textId="0F95603B" w:rsidR="00E21F2A" w:rsidRDefault="00E21F2A"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E21F2A" w:rsidRDefault="00E21F2A">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xml:space="preserve">. Daarbij moet worden voldaan aan de eisen aan PDF-bijlagen die in </w:t>
                            </w:r>
                            <w:r w:rsidR="00880FF8">
                              <w:t xml:space="preserve">dit </w:t>
                            </w:r>
                            <w:r>
                              <w:t xml:space="preserve">hoofdstuk zijn beschreven. </w:t>
                            </w:r>
                            <w:r w:rsidR="00880FF8">
                              <w:t xml:space="preserve">De LVBB stelt </w:t>
                            </w:r>
                            <w:r>
                              <w:t>beperkingen aan de bestandsgrootte.</w:t>
                            </w:r>
                          </w:p>
                          <w:p w14:paraId="0B960E7D" w14:textId="77777777" w:rsidR="00280BAC" w:rsidRDefault="00280BAC" w:rsidP="00F04571"/>
                          <w:p w14:paraId="2B64539F" w14:textId="467E38C6" w:rsidR="00F04571" w:rsidRDefault="00DE179B" w:rsidP="00F04571">
                            <w:r>
                              <w:t xml:space="preserve">Op het besluit betrekking hebbende stukken zijn stukken </w:t>
                            </w:r>
                            <w:r w:rsidR="006906FB">
                              <w:t xml:space="preserve">waarmee </w:t>
                            </w:r>
                            <w:r w:rsidR="006906FB" w:rsidRPr="006906FB">
                              <w:t>het bestuursorgaan het besluit</w:t>
                            </w:r>
                            <w:r w:rsidR="006906FB">
                              <w:t xml:space="preserve"> </w:t>
                            </w:r>
                            <w:r w:rsidR="00E56E44">
                              <w:t xml:space="preserve">onderbouwt en </w:t>
                            </w:r>
                            <w:r w:rsidR="006906FB">
                              <w:t>motiveert</w:t>
                            </w:r>
                            <w:r w:rsidR="00E56E44">
                              <w:t xml:space="preserve">. </w:t>
                            </w:r>
                            <w:r w:rsidR="00B35A2E">
                              <w:t xml:space="preserve">Wanneer het bevoegd gezag zelf de stukken op </w:t>
                            </w:r>
                            <w:r w:rsidR="00B35A2E" w:rsidRPr="00B35A2E">
                              <w:t>elektronische wijze</w:t>
                            </w:r>
                            <w:r w:rsidR="00B35A2E">
                              <w:t xml:space="preserve"> ontsluit, </w:t>
                            </w:r>
                            <w:r w:rsidR="003B1642">
                              <w:t xml:space="preserve">neemt het </w:t>
                            </w:r>
                            <w:r w:rsidR="00B35A2E">
                              <w:t xml:space="preserve">in </w:t>
                            </w:r>
                            <w:r w:rsidR="00B43524">
                              <w:t>het onderdeel M</w:t>
                            </w:r>
                            <w:r w:rsidR="00B35A2E">
                              <w:t xml:space="preserve">otivering </w:t>
                            </w:r>
                            <w:r w:rsidR="00762CCA">
                              <w:t>dan wel</w:t>
                            </w:r>
                            <w:r w:rsidR="00BE6786">
                              <w:t xml:space="preserve"> de Toelichting</w:t>
                            </w:r>
                            <w:r w:rsidR="0018576A">
                              <w:t xml:space="preserve"> </w:t>
                            </w:r>
                            <w:r w:rsidR="00B35A2E">
                              <w:t xml:space="preserve">van het </w:t>
                            </w:r>
                            <w:r w:rsidR="00B43524">
                              <w:t>B</w:t>
                            </w:r>
                            <w:r w:rsidR="00B35A2E">
                              <w:t xml:space="preserve">esluit </w:t>
                            </w:r>
                            <w:r w:rsidR="00B43524">
                              <w:t xml:space="preserve">een </w:t>
                            </w:r>
                            <w:r w:rsidR="009609ED">
                              <w:t xml:space="preserve">link op naar de webpagina waar die stukken </w:t>
                            </w:r>
                            <w:r w:rsidR="005A15A1">
                              <w:t>zijn ontsloten, en/</w:t>
                            </w:r>
                            <w:r w:rsidR="00B43524">
                              <w:t xml:space="preserve">of </w:t>
                            </w:r>
                            <w:r w:rsidR="005A15A1">
                              <w:t xml:space="preserve">een </w:t>
                            </w:r>
                            <w:r w:rsidR="00B43524">
                              <w:t xml:space="preserve">link naar </w:t>
                            </w:r>
                            <w:r w:rsidR="005A15A1">
                              <w:t xml:space="preserve">het </w:t>
                            </w:r>
                            <w:r w:rsidR="009609ED">
                              <w:t xml:space="preserve">betreffende </w:t>
                            </w:r>
                            <w:r w:rsidR="005A15A1">
                              <w:t>stuk op die webpagina.</w:t>
                            </w:r>
                            <w:r w:rsidR="009A48C1">
                              <w:t xml:space="preserve"> Wanneer </w:t>
                            </w:r>
                            <w:r w:rsidR="009A48C1" w:rsidRPr="009A48C1">
                              <w:t>het bevoegd gezag</w:t>
                            </w:r>
                            <w:r w:rsidR="009A48C1">
                              <w:t xml:space="preserve"> de </w:t>
                            </w:r>
                            <w:r w:rsidR="009A48C1" w:rsidRPr="009A48C1">
                              <w:t xml:space="preserve">stukken </w:t>
                            </w:r>
                            <w:r w:rsidR="009A48C1">
                              <w:t xml:space="preserve">opneemt </w:t>
                            </w:r>
                            <w:r w:rsidR="009A48C1" w:rsidRPr="009A48C1">
                              <w:t>als onderdeel van het Besluit</w:t>
                            </w:r>
                            <w:r w:rsidR="009A48C1">
                              <w:t xml:space="preserve">, </w:t>
                            </w:r>
                            <w:r w:rsidR="003B1642">
                              <w:t xml:space="preserve">neemt </w:t>
                            </w:r>
                            <w:r w:rsidR="005658FC" w:rsidRPr="005658FC">
                              <w:t xml:space="preserve">het </w:t>
                            </w:r>
                            <w:r w:rsidR="005658FC">
                              <w:t xml:space="preserve">ze op </w:t>
                            </w:r>
                            <w:r w:rsidR="009A48C1">
                              <w:t>als Bijlagen bij de Motivering</w:t>
                            </w:r>
                            <w:r w:rsidR="00880966">
                              <w:t xml:space="preserve"> dan wel de Toelichting</w:t>
                            </w:r>
                            <w:r w:rsidR="009A48C1">
                              <w:t>.</w:t>
                            </w:r>
                          </w:p>
                          <w:p w14:paraId="1FECD3FB" w14:textId="1A3B381E" w:rsidR="00537678" w:rsidRPr="0022671B" w:rsidRDefault="005743D1" w:rsidP="00F04571">
                            <w:r w:rsidRPr="005743D1">
                              <w:t>Wanneer het bevoegd gezag zelf de stukken op elektronische wijze ontsluit,</w:t>
                            </w:r>
                            <w:r>
                              <w:t xml:space="preserve"> wordt aanbevolen </w:t>
                            </w:r>
                            <w:r w:rsidR="00176BBE"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23D49011" id="_x0000_t202" coordsize="21600,21600" o:spt="202" path="m,l,21600r21600,l21600,xe">
                <v:stroke joinstyle="miter"/>
                <v:path gradientshapeok="t" o:connecttype="rect"/>
              </v:shapetype>
              <v:shape id="Tekstvak 33" o:spid="_x0000_s102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" filled="f" strokeweight=".5pt">
                <v:textbox style="mso-fit-shape-to-text:t">
                  <w:txbxContent>
                    <w:p w14:paraId="4F001BFF" w14:textId="77777777" w:rsidR="00E21F2A" w:rsidRPr="00D80A79" w:rsidRDefault="00E21F2A" w:rsidP="00E21F2A">
                      <w:pPr>
                        <w:rPr>
                          <w:b/>
                          <w:bCs/>
                        </w:rPr>
                      </w:pPr>
                      <w:r w:rsidRPr="00D80A79">
                        <w:rPr>
                          <w:b/>
                          <w:bCs/>
                        </w:rPr>
                        <w:t>Toekomstige functionaliteit</w:t>
                      </w:r>
                    </w:p>
                    <w:p w14:paraId="30968709" w14:textId="388A6DA9" w:rsidR="003A1DE8" w:rsidRDefault="00E0134A" w:rsidP="00E21F2A">
                      <w:r>
                        <w:t>Onderzocht</w:t>
                      </w:r>
                      <w:r w:rsidR="00754224">
                        <w:t xml:space="preserve"> wordt </w:t>
                      </w:r>
                      <w:r w:rsidR="00970ABE">
                        <w:t xml:space="preserve">of </w:t>
                      </w:r>
                      <w:r w:rsidR="00840CC2">
                        <w:t xml:space="preserve">in de toekomst </w:t>
                      </w:r>
                      <w:r w:rsidR="00754224">
                        <w:t xml:space="preserve">voor </w:t>
                      </w:r>
                      <w:r w:rsidR="00754224" w:rsidRPr="00754224">
                        <w:t xml:space="preserve">de elektronische terinzagelegging van </w:t>
                      </w:r>
                      <w:r w:rsidR="0024092A">
                        <w:t xml:space="preserve">stukken die betrekking hebben </w:t>
                      </w:r>
                      <w:r w:rsidR="00754224" w:rsidRPr="00754224">
                        <w:t xml:space="preserve">op het (ontwerp)besluit </w:t>
                      </w:r>
                      <w:r w:rsidR="0024092A">
                        <w:t xml:space="preserve">van omgevingsdocumenten </w:t>
                      </w:r>
                      <w:r w:rsidR="00840CC2">
                        <w:t xml:space="preserve">gebruik gemaakt </w:t>
                      </w:r>
                      <w:r w:rsidR="00970ABE">
                        <w:t xml:space="preserve">kan worden </w:t>
                      </w:r>
                      <w:r w:rsidR="00840CC2">
                        <w:t xml:space="preserve">van een nog te ontwikkelen centrale voorziening voor het ontsluiten van </w:t>
                      </w:r>
                      <w:r w:rsidR="001B4AB5">
                        <w:t xml:space="preserve">dergelijke stukken in het kader van de Wet open overheid en de Bekendmakingswet. </w:t>
                      </w:r>
                      <w:r w:rsidR="00872BBA">
                        <w:t xml:space="preserve">Wanneer duidelijk is of voor deze stukken gebruik gemaakt kan worden van een </w:t>
                      </w:r>
                      <w:r w:rsidR="00872BBA" w:rsidRPr="00872BBA">
                        <w:t>centrale voorziening</w:t>
                      </w:r>
                      <w:r w:rsidR="003A2F50">
                        <w:t xml:space="preserve">, welke voorziening dat is en hoe de aanlevering moet plaatsvinden, zal </w:t>
                      </w:r>
                      <w:r w:rsidR="00B22EAE">
                        <w:t xml:space="preserve">dat in </w:t>
                      </w:r>
                      <w:r w:rsidR="003A2F50" w:rsidRPr="003A2F50">
                        <w:t>een volgende versie van dit toepassingsprofiel beschreven</w:t>
                      </w:r>
                      <w:r w:rsidR="00B22EAE">
                        <w:t xml:space="preserve"> worden.</w:t>
                      </w:r>
                    </w:p>
                    <w:p w14:paraId="40B6FE5B" w14:textId="77777777" w:rsidR="00E21F2A" w:rsidRDefault="00E21F2A" w:rsidP="00E21F2A"/>
                    <w:p w14:paraId="4748C55F" w14:textId="77777777" w:rsidR="00E21F2A" w:rsidRPr="00694434" w:rsidRDefault="00E21F2A" w:rsidP="00E21F2A">
                      <w:pPr>
                        <w:rPr>
                          <w:b/>
                          <w:bCs/>
                        </w:rPr>
                      </w:pPr>
                      <w:r w:rsidRPr="00694434">
                        <w:rPr>
                          <w:b/>
                          <w:bCs/>
                        </w:rPr>
                        <w:t>Workaround</w:t>
                      </w:r>
                    </w:p>
                    <w:p w14:paraId="4DC89EF5" w14:textId="724EDE8B" w:rsidR="00E21F2A" w:rsidRDefault="00E21F2A" w:rsidP="00E21F2A">
                      <w:r>
                        <w:t xml:space="preserve">Zolang </w:t>
                      </w:r>
                      <w:r w:rsidR="00CF134F">
                        <w:t xml:space="preserve">er geen centrale voorziening is voor </w:t>
                      </w:r>
                      <w:r w:rsidRPr="00224DF5">
                        <w:t xml:space="preserve">de elektronische terinzagelegging van op het </w:t>
                      </w:r>
                      <w:r>
                        <w:t>(ontwerp)</w:t>
                      </w:r>
                      <w:r w:rsidRPr="00224DF5">
                        <w:t>besluit betrekking hebbende stukken</w:t>
                      </w:r>
                      <w:r>
                        <w:t xml:space="preserve">, past het bevoegd gezag </w:t>
                      </w:r>
                      <w:r w:rsidR="00926363">
                        <w:t xml:space="preserve">naar keuze één van </w:t>
                      </w:r>
                      <w:r>
                        <w:t xml:space="preserve">de volgende </w:t>
                      </w:r>
                      <w:r w:rsidR="00A939B7">
                        <w:t>methoden</w:t>
                      </w:r>
                      <w:r>
                        <w:t xml:space="preserve"> toe:</w:t>
                      </w:r>
                    </w:p>
                    <w:p w14:paraId="248707DB" w14:textId="0F95603B" w:rsidR="00E21F2A" w:rsidRDefault="00E21F2A"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E21F2A" w:rsidRDefault="00E21F2A">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xml:space="preserve">. Daarbij moet worden voldaan aan de eisen aan PDF-bijlagen die in </w:t>
                      </w:r>
                      <w:r w:rsidR="00880FF8">
                        <w:t xml:space="preserve">dit </w:t>
                      </w:r>
                      <w:r>
                        <w:t xml:space="preserve">hoofdstuk zijn beschreven. </w:t>
                      </w:r>
                      <w:r w:rsidR="00880FF8">
                        <w:t xml:space="preserve">De LVBB stelt </w:t>
                      </w:r>
                      <w:r>
                        <w:t>beperkingen aan de bestandsgrootte.</w:t>
                      </w:r>
                    </w:p>
                    <w:p w14:paraId="0B960E7D" w14:textId="77777777" w:rsidR="00280BAC" w:rsidRDefault="00280BAC" w:rsidP="00F04571"/>
                    <w:p w14:paraId="2B64539F" w14:textId="467E38C6" w:rsidR="00F04571" w:rsidRDefault="00DE179B" w:rsidP="00F04571">
                      <w:r>
                        <w:t xml:space="preserve">Op het besluit betrekking hebbende stukken zijn stukken </w:t>
                      </w:r>
                      <w:r w:rsidR="006906FB">
                        <w:t xml:space="preserve">waarmee </w:t>
                      </w:r>
                      <w:r w:rsidR="006906FB" w:rsidRPr="006906FB">
                        <w:t>het bestuursorgaan het besluit</w:t>
                      </w:r>
                      <w:r w:rsidR="006906FB">
                        <w:t xml:space="preserve"> </w:t>
                      </w:r>
                      <w:r w:rsidR="00E56E44">
                        <w:t xml:space="preserve">onderbouwt en </w:t>
                      </w:r>
                      <w:r w:rsidR="006906FB">
                        <w:t>motiveert</w:t>
                      </w:r>
                      <w:r w:rsidR="00E56E44">
                        <w:t xml:space="preserve">. </w:t>
                      </w:r>
                      <w:r w:rsidR="00B35A2E">
                        <w:t xml:space="preserve">Wanneer het bevoegd gezag zelf de stukken op </w:t>
                      </w:r>
                      <w:r w:rsidR="00B35A2E" w:rsidRPr="00B35A2E">
                        <w:t>elektronische wijze</w:t>
                      </w:r>
                      <w:r w:rsidR="00B35A2E">
                        <w:t xml:space="preserve"> ontsluit, </w:t>
                      </w:r>
                      <w:r w:rsidR="003B1642">
                        <w:t xml:space="preserve">neemt het </w:t>
                      </w:r>
                      <w:r w:rsidR="00B35A2E">
                        <w:t xml:space="preserve">in </w:t>
                      </w:r>
                      <w:r w:rsidR="00B43524">
                        <w:t>het onderdeel M</w:t>
                      </w:r>
                      <w:r w:rsidR="00B35A2E">
                        <w:t xml:space="preserve">otivering </w:t>
                      </w:r>
                      <w:r w:rsidR="00762CCA">
                        <w:t>dan wel</w:t>
                      </w:r>
                      <w:r w:rsidR="00BE6786">
                        <w:t xml:space="preserve"> de Toelichting</w:t>
                      </w:r>
                      <w:r w:rsidR="0018576A">
                        <w:t xml:space="preserve"> </w:t>
                      </w:r>
                      <w:r w:rsidR="00B35A2E">
                        <w:t xml:space="preserve">van het </w:t>
                      </w:r>
                      <w:r w:rsidR="00B43524">
                        <w:t>B</w:t>
                      </w:r>
                      <w:r w:rsidR="00B35A2E">
                        <w:t xml:space="preserve">esluit </w:t>
                      </w:r>
                      <w:r w:rsidR="00B43524">
                        <w:t xml:space="preserve">een </w:t>
                      </w:r>
                      <w:r w:rsidR="009609ED">
                        <w:t xml:space="preserve">link op naar de webpagina waar die stukken </w:t>
                      </w:r>
                      <w:r w:rsidR="005A15A1">
                        <w:t>zijn ontsloten, en/</w:t>
                      </w:r>
                      <w:r w:rsidR="00B43524">
                        <w:t xml:space="preserve">of </w:t>
                      </w:r>
                      <w:r w:rsidR="005A15A1">
                        <w:t xml:space="preserve">een </w:t>
                      </w:r>
                      <w:r w:rsidR="00B43524">
                        <w:t xml:space="preserve">link naar </w:t>
                      </w:r>
                      <w:r w:rsidR="005A15A1">
                        <w:t xml:space="preserve">het </w:t>
                      </w:r>
                      <w:r w:rsidR="009609ED">
                        <w:t xml:space="preserve">betreffende </w:t>
                      </w:r>
                      <w:r w:rsidR="005A15A1">
                        <w:t>stuk op die webpagina.</w:t>
                      </w:r>
                      <w:r w:rsidR="009A48C1">
                        <w:t xml:space="preserve"> Wanneer </w:t>
                      </w:r>
                      <w:r w:rsidR="009A48C1" w:rsidRPr="009A48C1">
                        <w:t>het bevoegd gezag</w:t>
                      </w:r>
                      <w:r w:rsidR="009A48C1">
                        <w:t xml:space="preserve"> de </w:t>
                      </w:r>
                      <w:r w:rsidR="009A48C1" w:rsidRPr="009A48C1">
                        <w:t xml:space="preserve">stukken </w:t>
                      </w:r>
                      <w:r w:rsidR="009A48C1">
                        <w:t xml:space="preserve">opneemt </w:t>
                      </w:r>
                      <w:r w:rsidR="009A48C1" w:rsidRPr="009A48C1">
                        <w:t>als onderdeel van het Besluit</w:t>
                      </w:r>
                      <w:r w:rsidR="009A48C1">
                        <w:t xml:space="preserve">, </w:t>
                      </w:r>
                      <w:r w:rsidR="003B1642">
                        <w:t xml:space="preserve">neemt </w:t>
                      </w:r>
                      <w:r w:rsidR="005658FC" w:rsidRPr="005658FC">
                        <w:t xml:space="preserve">het </w:t>
                      </w:r>
                      <w:r w:rsidR="005658FC">
                        <w:t xml:space="preserve">ze op </w:t>
                      </w:r>
                      <w:r w:rsidR="009A48C1">
                        <w:t>als Bijlagen bij de Motivering</w:t>
                      </w:r>
                      <w:r w:rsidR="00880966">
                        <w:t xml:space="preserve"> dan wel de Toelichting</w:t>
                      </w:r>
                      <w:r w:rsidR="009A48C1">
                        <w:t>.</w:t>
                      </w:r>
                    </w:p>
                    <w:p w14:paraId="1FECD3FB" w14:textId="1A3B381E" w:rsidR="00537678" w:rsidRPr="0022671B" w:rsidRDefault="005743D1" w:rsidP="00F04571">
                      <w:r w:rsidRPr="005743D1">
                        <w:t>Wanneer het bevoegd gezag zelf de stukken op elektronische wijze ontsluit,</w:t>
                      </w:r>
                      <w:r>
                        <w:t xml:space="preserve"> wordt aanbevolen </w:t>
                      </w:r>
                      <w:r w:rsidR="00176BBE"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