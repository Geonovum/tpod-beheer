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5FE7B" w14:textId="651750E2" w:rsidR="00E33EDD" w:rsidRPr="00F1426F" w:rsidRDefault="00E33EDD" w:rsidP="002F7B04">
      <w:pPr>
        <w:pStyle w:val="Kop4"/>
      </w:pPr>
      <w:r w:rsidRPr="00F1426F">
        <w:t>Toelichting</w:t>
      </w:r>
      <w:r w:rsidR="00827453" w:rsidRPr="00F1426F">
        <w:t xml:space="preserve"> op de toepassing</w:t>
      </w:r>
    </w:p>
    <w:p w14:paraId="0B9351F2" w14:textId="57E959C8" w:rsidR="00EF53FF" w:rsidRPr="00F1426F" w:rsidRDefault="00C5138B" w:rsidP="002F7B04">
      <w:r w:rsidRPr="00F1426F">
        <w:t xml:space="preserve">In de Omgevingswet zijn diverse bepalingen opgenomen </w:t>
      </w:r>
      <w:r w:rsidR="008A789E" w:rsidRPr="00F1426F">
        <w:t xml:space="preserve">die duidelijk maken wat </w:t>
      </w:r>
      <w:r w:rsidR="00E33EDD" w:rsidRPr="00F1426F">
        <w:t xml:space="preserve">omgevingswaarden zijn. Omgevingswaarden zijn normen die </w:t>
      </w:r>
      <w:r w:rsidR="00126D84" w:rsidRPr="00F1426F">
        <w:t xml:space="preserve">voor (een onderdeel van) de fysieke leefomgeving </w:t>
      </w:r>
      <w:r w:rsidR="00E33EDD" w:rsidRPr="00F1426F">
        <w:t xml:space="preserve">de gewenste staat of kwaliteit, de toelaatbare belasting door activiteiten en/of de toelaatbare concentratie of depositie van stoffen als beleidsdoel vastleggen. De omgevingswaarden worden uitgedrukt in meetbare of berekenbare eenheden of anderszins in objectieve termen. Bij </w:t>
      </w:r>
      <w:r w:rsidR="001843B0" w:rsidRPr="00F1426F">
        <w:t xml:space="preserve">de vaststelling </w:t>
      </w:r>
      <w:r w:rsidR="00E33EDD" w:rsidRPr="00F1426F">
        <w:t xml:space="preserve">van een omgevingswaarde moet worden bepaald of de waarde een resultaatsverplichting, een inspanningsverplichting of een andere, daarbij te omschrijven verplichting met zich meebrengt. </w:t>
      </w:r>
      <w:r w:rsidR="00883FDA" w:rsidRPr="00F1426F">
        <w:t>Ook moet vastgelegd worden op welke locaties de omgevingswaarde van toepassing is.</w:t>
      </w:r>
      <w:r w:rsidR="00543562" w:rsidRPr="00F1426F">
        <w:t xml:space="preserve"> </w:t>
      </w:r>
      <w:r w:rsidR="00E33EDD" w:rsidRPr="00F1426F">
        <w:t>Bij de vaststelling van een omgevingswaarde kan een termijn worden gesteld waarbinnen aan die verplichting moet zijn voldaan.</w:t>
      </w:r>
    </w:p>
    <w:p w14:paraId="33DD4CD2" w14:textId="29A3CA44" w:rsidR="00E33EDD" w:rsidRPr="00F1426F" w:rsidRDefault="00E33EDD" w:rsidP="002F7B04">
      <w:r w:rsidRPr="00F1426F">
        <w:t>De Omgevingswet verbindt twee gevolgen aan het vaststellen van een omgevingswaarde:</w:t>
      </w:r>
    </w:p>
    <w:p w14:paraId="4BD8EA15" w14:textId="77777777" w:rsidR="00E33EDD" w:rsidRPr="00F1426F" w:rsidRDefault="00E33EDD" w:rsidP="002F7B04">
      <w:pPr>
        <w:pStyle w:val="Opsommingtekens1"/>
      </w:pPr>
      <w:r w:rsidRPr="00F1426F">
        <w:t>Vastgestelde omgevingswaarden moeten door middel van een systeem van monitoring worden bewaakt en er moet worden beoordeeld of aan die omgevingswaarde wordt voldaan.</w:t>
      </w:r>
    </w:p>
    <w:p w14:paraId="5B9900A4" w14:textId="42F78A7D" w:rsidR="00E33EDD" w:rsidRPr="00F1426F" w:rsidRDefault="00215ACF" w:rsidP="002F7B04">
      <w:pPr>
        <w:pStyle w:val="Opsommingtekens1"/>
      </w:pPr>
      <w:r w:rsidRPr="00F1426F">
        <w:t>W</w:t>
      </w:r>
      <w:r w:rsidR="00E33EDD" w:rsidRPr="00F1426F">
        <w:t>anneer niet wordt voldaan of naar verwachting niet zal worden voldaan aan een omgevingswaarde</w:t>
      </w:r>
      <w:r w:rsidR="004B2A81" w:rsidRPr="00F1426F">
        <w:t xml:space="preserve"> moet het bevoegd gezag</w:t>
      </w:r>
      <w:r w:rsidR="00E33EDD" w:rsidRPr="00F1426F">
        <w:t xml:space="preserve"> een programma vaststellen: een pakket met beleids- of beheersmaatregelen om alsnog aan die waarde te voldoen.</w:t>
      </w:r>
    </w:p>
    <w:p w14:paraId="632CDD3E" w14:textId="77777777" w:rsidR="006E7201" w:rsidRPr="00F1426F" w:rsidRDefault="006E7201" w:rsidP="002F7B04"/>
    <w:p w14:paraId="17BA8BB1" w14:textId="6E23A156" w:rsidR="00E33EDD" w:rsidRPr="00F1426F" w:rsidRDefault="00E33EDD" w:rsidP="002F7B04">
      <w:r w:rsidRPr="00F1426F">
        <w:t xml:space="preserve">Een omgevingswaarde leidt dus alleen tot verplichtingen voor de overheid en heeft geen rechtstreekse werking voor anderen. Omgevingswaarden kunnen in </w:t>
      </w:r>
      <w:r w:rsidRPr="007B60F8">
        <w:fldChar w:fldCharType="begin"/>
      </w:r>
      <w:r w:rsidRPr="00F1426F">
        <w:instrText>DOCVARIABLE ID01+</w:instrText>
      </w:r>
      <w:r w:rsidRPr="007B60F8">
        <w:fldChar w:fldCharType="separate"/>
      </w:r>
      <w:r w:rsidR="00B549AC">
        <w:t>de basistekst</w:t>
      </w:r>
      <w:r w:rsidRPr="007B60F8">
        <w:fldChar w:fldCharType="end"/>
      </w:r>
      <w:r w:rsidRPr="00B26823">
        <w:t xml:space="preserve"> worden opgenomen voor zover provincie of Rijk voor dat specifieke beleidsveld geen omgevingswaarden hebben vastgesteld dan wel als zij bij het vaststellen van die omgevingswaarden hebben b</w:t>
      </w:r>
      <w:r w:rsidRPr="00F1426F">
        <w:t>epaald dat de gemeente aanvullende of afwijkende omgevingswaarden kan vaststellen.</w:t>
      </w:r>
    </w:p>
    <w:p w14:paraId="2492894D" w14:textId="77777777" w:rsidR="0071442F" w:rsidRPr="00F1426F" w:rsidRDefault="0071442F" w:rsidP="002F7B04"/>
    <w:p w14:paraId="1EB9EFE7" w14:textId="1C87294C" w:rsidR="00030D6F" w:rsidRPr="00F1426F" w:rsidRDefault="0061598E" w:rsidP="002F7B04">
      <w:r w:rsidRPr="00F1426F">
        <w:t xml:space="preserve">Wanneer er </w:t>
      </w:r>
      <w:r w:rsidR="00315F48" w:rsidRPr="00F1426F">
        <w:t>in het</w:t>
      </w:r>
      <w:r w:rsidR="00315F48" w:rsidRPr="00F1426F" w:rsidDel="007D692E">
        <w:t xml:space="preserve"> </w:t>
      </w:r>
      <w:r w:rsidR="0044321E" w:rsidRPr="00F1426F">
        <w:t>omgevingsdocument</w:t>
      </w:r>
      <w:r w:rsidR="007D692E" w:rsidRPr="00F1426F">
        <w:t xml:space="preserve"> </w:t>
      </w:r>
      <w:r w:rsidRPr="00F1426F">
        <w:t>slechts een beperkt aantal omgevings</w:t>
      </w:r>
      <w:r w:rsidR="00315F48" w:rsidRPr="00F1426F">
        <w:t>waarden word</w:t>
      </w:r>
      <w:r w:rsidR="0071442F" w:rsidRPr="00F1426F">
        <w:t>t</w:t>
      </w:r>
      <w:r w:rsidR="00315F48" w:rsidRPr="00F1426F">
        <w:t xml:space="preserve"> vastgesteld, die omgevingswaarden voor het hele grondgebied van het bevoegd gezag gelden en</w:t>
      </w:r>
      <w:r w:rsidR="00397195" w:rsidRPr="00F1426F">
        <w:t xml:space="preserve"> </w:t>
      </w:r>
      <w:r w:rsidR="00730077" w:rsidRPr="00F1426F">
        <w:t xml:space="preserve">iedere </w:t>
      </w:r>
      <w:r w:rsidR="00397195" w:rsidRPr="00F1426F">
        <w:t>omgevingswaarde niet voor verschillende locatie</w:t>
      </w:r>
      <w:r w:rsidR="00730077" w:rsidRPr="00F1426F">
        <w:t xml:space="preserve">s verschillende waarden heeft, kan worden volstaan </w:t>
      </w:r>
      <w:r w:rsidR="005E752B" w:rsidRPr="00F1426F">
        <w:t xml:space="preserve">met voor </w:t>
      </w:r>
      <w:r w:rsidR="0027784D" w:rsidRPr="00F1426F">
        <w:t xml:space="preserve">de </w:t>
      </w:r>
      <w:r w:rsidR="00D069E0" w:rsidRPr="00F1426F">
        <w:t xml:space="preserve">regels over </w:t>
      </w:r>
      <w:r w:rsidR="0027784D" w:rsidRPr="00F1426F">
        <w:t xml:space="preserve">omgevingswaarden te </w:t>
      </w:r>
      <w:r w:rsidR="005E752B" w:rsidRPr="00F1426F">
        <w:t xml:space="preserve">kiezen voor het type Juridische regel </w:t>
      </w:r>
      <w:r w:rsidR="00175570" w:rsidRPr="00F1426F">
        <w:t>‘</w:t>
      </w:r>
      <w:r w:rsidR="005E752B" w:rsidRPr="00F1426F">
        <w:t>O</w:t>
      </w:r>
      <w:r w:rsidR="0027784D" w:rsidRPr="00F1426F">
        <w:t>mgevings</w:t>
      </w:r>
      <w:r w:rsidR="00646DA8" w:rsidRPr="00F1426F">
        <w:t>waarde</w:t>
      </w:r>
      <w:r w:rsidR="0027784D" w:rsidRPr="00F1426F">
        <w:t>regel</w:t>
      </w:r>
      <w:r w:rsidR="00175570" w:rsidRPr="00F1426F">
        <w:t>’</w:t>
      </w:r>
      <w:r w:rsidR="00646DA8" w:rsidRPr="00F1426F">
        <w:t xml:space="preserve"> en </w:t>
      </w:r>
      <w:r w:rsidR="00CC1522" w:rsidRPr="00F1426F">
        <w:t>daaraan als Locatie</w:t>
      </w:r>
      <w:r w:rsidR="0010217A" w:rsidRPr="00F1426F">
        <w:t xml:space="preserve"> </w:t>
      </w:r>
      <w:r w:rsidR="00E1162B" w:rsidRPr="00F1426F">
        <w:t xml:space="preserve">het </w:t>
      </w:r>
      <w:r w:rsidR="00CC1522" w:rsidRPr="00F1426F">
        <w:t xml:space="preserve">hele </w:t>
      </w:r>
      <w:r w:rsidR="00E1162B" w:rsidRPr="00F1426F">
        <w:t>grondgebied</w:t>
      </w:r>
      <w:r w:rsidR="00745BE2" w:rsidRPr="00F1426F">
        <w:t xml:space="preserve"> van het bevoegd gezag </w:t>
      </w:r>
      <w:r w:rsidR="003476AA" w:rsidRPr="00F1426F">
        <w:t>te koppelen</w:t>
      </w:r>
      <w:r w:rsidR="0027784D" w:rsidRPr="00F1426F">
        <w:t>.</w:t>
      </w:r>
      <w:r w:rsidR="00D069E0" w:rsidRPr="00F1426F">
        <w:t xml:space="preserve"> </w:t>
      </w:r>
      <w:r w:rsidR="00EF1FCD" w:rsidRPr="00F1426F">
        <w:t>De standaarden maken het zelfs mogelijk om dit bij een omgevingswaarde met veel verschillende waarden voor verschillende locaties ver door te voeren door alle locaties en waarden in de tekst op te nemen.</w:t>
      </w:r>
      <w:r w:rsidR="006E1469" w:rsidRPr="00F1426F">
        <w:t xml:space="preserve"> </w:t>
      </w:r>
      <w:r w:rsidR="00A212D3" w:rsidRPr="00F1426F">
        <w:t xml:space="preserve">Een voorbeeld daarvan is </w:t>
      </w:r>
      <w:r w:rsidR="005B6730" w:rsidRPr="00F1426F">
        <w:t xml:space="preserve">–voor Omgevingsnorm- </w:t>
      </w:r>
      <w:r w:rsidR="00A212D3" w:rsidRPr="00F1426F">
        <w:t xml:space="preserve">gegeven in </w:t>
      </w:r>
      <w:r w:rsidR="00B265A9" w:rsidRPr="00863F41">
        <w:rPr>
          <w:rStyle w:val="Verwijzing"/>
        </w:rPr>
        <w:fldChar w:fldCharType="begin"/>
      </w:r>
      <w:r w:rsidR="00B265A9" w:rsidRPr="00863F41">
        <w:rPr>
          <w:rStyle w:val="Verwijzing"/>
        </w:rPr>
        <w:instrText xml:space="preserve"> REF _Ref_7cf4584367f6def6769ccc259c0fd1af_2 \n \h </w:instrText>
      </w:r>
      <w:r w:rsidR="005258D5" w:rsidRPr="00863F41">
        <w:rPr>
          <w:rStyle w:val="Verwijzing"/>
        </w:rPr>
        <w:instrText xml:space="preserve"> \* MERGEFORMAT </w:instrText>
      </w:r>
      <w:r w:rsidR="00B265A9" w:rsidRPr="00863F41">
        <w:rPr>
          <w:rStyle w:val="Verwijzing"/>
        </w:rPr>
      </w:r>
      <w:r w:rsidR="00B265A9" w:rsidRPr="00863F41">
        <w:rPr>
          <w:rStyle w:val="Verwijzing"/>
        </w:rPr>
        <w:fldChar w:fldCharType="separate"/>
      </w:r>
      <w:r w:rsidR="00B549AC">
        <w:rPr>
          <w:rStyle w:val="Verwijzing"/>
        </w:rPr>
        <w:t>Figuur 68</w:t>
      </w:r>
      <w:r w:rsidR="00B265A9" w:rsidRPr="00863F41">
        <w:rPr>
          <w:rStyle w:val="Verwijzing"/>
        </w:rPr>
        <w:fldChar w:fldCharType="end"/>
      </w:r>
      <w:r w:rsidR="00B265A9" w:rsidRPr="00B26823">
        <w:t xml:space="preserve"> in paragraaf </w:t>
      </w:r>
      <w:r w:rsidR="00FF78C4" w:rsidRPr="00863F41">
        <w:rPr>
          <w:rStyle w:val="Verwijzing"/>
        </w:rPr>
        <w:fldChar w:fldCharType="begin"/>
      </w:r>
      <w:r w:rsidR="00FF78C4" w:rsidRPr="00863F41">
        <w:rPr>
          <w:rStyle w:val="Verwijzing"/>
        </w:rPr>
        <w:instrText xml:space="preserve"> REF _Ref_7cf4584367f6def6769ccc259c0fd1af_1 </w:instrText>
      </w:r>
      <w:r w:rsidR="00917D79" w:rsidRPr="00863F41">
        <w:rPr>
          <w:rStyle w:val="Verwijzing"/>
        </w:rPr>
        <w:instrText>\n \h</w:instrText>
      </w:r>
      <w:r w:rsidR="00FF78C4" w:rsidRPr="00863F41">
        <w:rPr>
          <w:rStyle w:val="Verwijzing"/>
        </w:rPr>
        <w:instrText xml:space="preserve"> </w:instrText>
      </w:r>
      <w:r w:rsidR="005258D5" w:rsidRPr="00863F41">
        <w:rPr>
          <w:rStyle w:val="Verwijzing"/>
        </w:rPr>
        <w:instrText xml:space="preserve"> \* MERGEFORMAT </w:instrText>
      </w:r>
      <w:r w:rsidR="00FF78C4" w:rsidRPr="00863F41">
        <w:rPr>
          <w:rStyle w:val="Verwijzing"/>
        </w:rPr>
      </w:r>
      <w:r w:rsidR="00FF78C4" w:rsidRPr="00863F41">
        <w:rPr>
          <w:rStyle w:val="Verwijzing"/>
        </w:rPr>
        <w:fldChar w:fldCharType="separate"/>
      </w:r>
      <w:r w:rsidR="00B549AC">
        <w:rPr>
          <w:rStyle w:val="Verwijzing"/>
        </w:rPr>
        <w:t>7.13.1</w:t>
      </w:r>
      <w:r w:rsidR="00FF78C4" w:rsidRPr="00863F41">
        <w:rPr>
          <w:rStyle w:val="Verwijzing"/>
        </w:rPr>
        <w:fldChar w:fldCharType="end"/>
      </w:r>
      <w:r w:rsidR="00FF78C4" w:rsidRPr="00B26823">
        <w:t xml:space="preserve">. </w:t>
      </w:r>
      <w:r w:rsidR="006E1469" w:rsidRPr="007B60F8">
        <w:t>Op deze manier</w:t>
      </w:r>
      <w:r w:rsidR="006E1469" w:rsidRPr="000E40D3">
        <w:t xml:space="preserve"> </w:t>
      </w:r>
      <w:r w:rsidR="00D069E0" w:rsidRPr="00F1426F">
        <w:t xml:space="preserve">is wel </w:t>
      </w:r>
      <w:r w:rsidR="00D069E0" w:rsidRPr="00F1426F">
        <w:lastRenderedPageBreak/>
        <w:t>machineleesbaar dat de Juridische regels over omgevingswaarden gaan</w:t>
      </w:r>
      <w:r w:rsidR="00F9471F" w:rsidRPr="00F1426F">
        <w:t xml:space="preserve">, maar wordt er geen verdere informatie aan toegevoegd en </w:t>
      </w:r>
      <w:r w:rsidR="00A56156">
        <w:t xml:space="preserve">kan het feit dat </w:t>
      </w:r>
      <w:r w:rsidR="00F30B88">
        <w:t>op een locatie</w:t>
      </w:r>
      <w:r w:rsidR="00A56156">
        <w:t xml:space="preserve"> een</w:t>
      </w:r>
      <w:r w:rsidR="00A56156" w:rsidRPr="00F1426F">
        <w:t xml:space="preserve"> </w:t>
      </w:r>
      <w:r w:rsidR="00F9471F" w:rsidRPr="00F1426F">
        <w:t>omgevingswaarde</w:t>
      </w:r>
      <w:r w:rsidR="00A56156">
        <w:t xml:space="preserve"> geldt</w:t>
      </w:r>
      <w:r w:rsidR="00F9471F" w:rsidRPr="00F1426F">
        <w:t xml:space="preserve"> </w:t>
      </w:r>
      <w:r w:rsidR="00745BE2" w:rsidRPr="00F1426F">
        <w:t xml:space="preserve">niet </w:t>
      </w:r>
      <w:r w:rsidR="00A94389" w:rsidRPr="00A94389">
        <w:t>herkenbaar</w:t>
      </w:r>
      <w:r w:rsidR="00A94389" w:rsidRPr="00A94389" w:rsidDel="00A94389">
        <w:t xml:space="preserve"> </w:t>
      </w:r>
      <w:r w:rsidR="00745BE2" w:rsidRPr="00F1426F">
        <w:t>op een kaart worden weergegeven.</w:t>
      </w:r>
    </w:p>
    <w:p w14:paraId="29CAE03E" w14:textId="5E352B6F" w:rsidR="00745BE2" w:rsidRPr="00F1426F" w:rsidRDefault="00745BE2" w:rsidP="002F7B04"/>
    <w:p w14:paraId="05700598" w14:textId="40347DD0" w:rsidR="00197747" w:rsidRPr="00F1426F" w:rsidRDefault="00C042B2" w:rsidP="002F7B04">
      <w:r>
        <w:t xml:space="preserve">Het is ook mogelijk dat </w:t>
      </w:r>
      <w:r w:rsidR="00E33EDD" w:rsidRPr="00F1426F">
        <w:t>in een</w:t>
      </w:r>
      <w:r w:rsidR="00F323A6" w:rsidRPr="00F1426F">
        <w:t xml:space="preserve"> </w:t>
      </w:r>
      <w:r w:rsidR="0044321E" w:rsidRPr="00F1426F">
        <w:t>omgevingsdocument</w:t>
      </w:r>
      <w:r w:rsidR="007D692E" w:rsidRPr="00F1426F">
        <w:t xml:space="preserve"> </w:t>
      </w:r>
      <w:r w:rsidR="00E33EDD" w:rsidRPr="00F1426F">
        <w:t xml:space="preserve">omgevingswaarden </w:t>
      </w:r>
      <w:r>
        <w:t xml:space="preserve">worden </w:t>
      </w:r>
      <w:r w:rsidR="008B60F4">
        <w:t>vast</w:t>
      </w:r>
      <w:r>
        <w:t>g</w:t>
      </w:r>
      <w:r w:rsidR="008B60F4">
        <w:t>estel</w:t>
      </w:r>
      <w:r>
        <w:t>d</w:t>
      </w:r>
      <w:r w:rsidR="008B60F4">
        <w:t xml:space="preserve"> die </w:t>
      </w:r>
      <w:r w:rsidR="00E33EDD" w:rsidRPr="00F1426F">
        <w:t xml:space="preserve">op verschillende locaties verschillende waarden </w:t>
      </w:r>
      <w:r w:rsidR="008B60F4">
        <w:t>hebben</w:t>
      </w:r>
      <w:r>
        <w:t>.</w:t>
      </w:r>
      <w:r w:rsidR="008B60F4">
        <w:t xml:space="preserve"> </w:t>
      </w:r>
      <w:r w:rsidRPr="00C042B2">
        <w:t xml:space="preserve">Het bevoegd gezag kan er </w:t>
      </w:r>
      <w:r>
        <w:t>dan</w:t>
      </w:r>
      <w:r w:rsidRPr="00C042B2">
        <w:t xml:space="preserve"> voor kiezen </w:t>
      </w:r>
      <w:r>
        <w:t xml:space="preserve">om </w:t>
      </w:r>
      <w:r w:rsidR="00E33EDD" w:rsidRPr="00F1426F">
        <w:t xml:space="preserve">die </w:t>
      </w:r>
      <w:r w:rsidR="00FF6379">
        <w:t xml:space="preserve">omgevingswaarden </w:t>
      </w:r>
      <w:r w:rsidR="000C6B14" w:rsidRPr="00F1426F">
        <w:t xml:space="preserve">bevraagbaar </w:t>
      </w:r>
      <w:r w:rsidR="004843D2" w:rsidRPr="00F1426F">
        <w:t xml:space="preserve">te maken </w:t>
      </w:r>
      <w:r w:rsidR="000C6B14" w:rsidRPr="00F1426F">
        <w:t xml:space="preserve">en </w:t>
      </w:r>
      <w:r w:rsidR="006430FF">
        <w:t>herkenbaar</w:t>
      </w:r>
      <w:r w:rsidR="006430FF" w:rsidRPr="00F1426F">
        <w:t xml:space="preserve"> </w:t>
      </w:r>
      <w:r w:rsidR="00E33EDD" w:rsidRPr="00F1426F">
        <w:t xml:space="preserve">weer te geven op een kaartbeeld. Dit </w:t>
      </w:r>
      <w:r w:rsidR="00740575" w:rsidRPr="00F1426F">
        <w:t xml:space="preserve">is </w:t>
      </w:r>
      <w:r w:rsidR="00E33EDD" w:rsidRPr="00F1426F">
        <w:t xml:space="preserve">mogelijk </w:t>
      </w:r>
      <w:r w:rsidR="00A46CFA" w:rsidRPr="00F1426F">
        <w:t xml:space="preserve">door </w:t>
      </w:r>
      <w:r w:rsidR="00740575" w:rsidRPr="00F1426F">
        <w:t xml:space="preserve">de </w:t>
      </w:r>
      <w:r w:rsidR="00A46CFA" w:rsidRPr="00F1426F">
        <w:t xml:space="preserve">Juridische regel te annoteren met het </w:t>
      </w:r>
      <w:r w:rsidR="00ED1B61">
        <w:t>OW-object</w:t>
      </w:r>
      <w:r w:rsidR="00A46CFA" w:rsidRPr="00F1426F">
        <w:t xml:space="preserve"> </w:t>
      </w:r>
      <w:r w:rsidR="00E33EDD" w:rsidRPr="00F1426F">
        <w:t>Omgevingswaarde.</w:t>
      </w:r>
    </w:p>
    <w:p w14:paraId="59EC889B" w14:textId="35934C12" w:rsidR="00E33EDD" w:rsidRPr="00F1426F" w:rsidRDefault="00E33EDD" w:rsidP="002F7B04"/>
    <w:p w14:paraId="0044758A" w14:textId="47276F1F" w:rsidR="0030595B" w:rsidRPr="00F1426F" w:rsidRDefault="00833B44" w:rsidP="002F7B04">
      <w:r w:rsidRPr="00F1426F">
        <w:t>Naar verwachting zullen er in</w:t>
      </w:r>
      <w:r w:rsidR="00F452CD" w:rsidRPr="00F1426F">
        <w:t xml:space="preserve"> omgevingsdocumenten</w:t>
      </w:r>
      <w:r w:rsidRPr="00F1426F">
        <w:t xml:space="preserve"> veel verschillende omgevingswaarden worden vastgesteld. </w:t>
      </w:r>
      <w:r w:rsidR="00A12211" w:rsidRPr="00F1426F">
        <w:t xml:space="preserve">Vanwege de verwachte verscheidenheid van die omgevingswaarden is er voor de standaard geen waardelijst Omgevingswaarde gemaakt. </w:t>
      </w:r>
      <w:r w:rsidR="00D556EA" w:rsidRPr="00F1426F">
        <w:t xml:space="preserve">Het bevoegd gezag kan dus de naam van iedere omgevingswaarde zelf bepalen. </w:t>
      </w:r>
      <w:r w:rsidR="00E33EDD" w:rsidRPr="00F1426F">
        <w:t xml:space="preserve">Er is geen </w:t>
      </w:r>
      <w:r w:rsidR="00AD7615" w:rsidRPr="00F1426F">
        <w:t>symbolisatie</w:t>
      </w:r>
      <w:r w:rsidR="00E33EDD" w:rsidRPr="00F1426F">
        <w:t xml:space="preserve"> (kleur, arcering, lijnstijl) voorhanden die een grote hoeveelheid omgevingswaarden kan weergeven op een manier waarbij voor het menselijk oog voldoende onderscheid is tussen de verschillende omgevingswaarden. </w:t>
      </w:r>
      <w:r w:rsidR="00333164" w:rsidRPr="000A3971">
        <w:t xml:space="preserve">Daarom heeft niet iedere individuele </w:t>
      </w:r>
      <w:r w:rsidR="009D4C2B">
        <w:t>omgevingswaarde</w:t>
      </w:r>
      <w:r w:rsidR="00333164" w:rsidRPr="000A3971">
        <w:t xml:space="preserve"> een eigen symbolisatie, maar is er een (standaard)symbolisatie per groep bij elkaar horende </w:t>
      </w:r>
      <w:r w:rsidR="009D4C2B">
        <w:t>omgevingswaarden</w:t>
      </w:r>
      <w:r w:rsidR="00333164" w:rsidRPr="000A3971">
        <w:t xml:space="preserve">. Daarvoor heeft </w:t>
      </w:r>
      <w:r w:rsidR="009D4C2B">
        <w:t>Omgevingswaarde</w:t>
      </w:r>
      <w:r w:rsidR="00333164" w:rsidRPr="000A3971">
        <w:t xml:space="preserve"> het attribuut </w:t>
      </w:r>
      <w:r w:rsidR="00333164" w:rsidRPr="00C258B1">
        <w:rPr>
          <w:i/>
          <w:iCs/>
        </w:rPr>
        <w:t>groep</w:t>
      </w:r>
      <w:r w:rsidR="00333164" w:rsidRPr="000A3971">
        <w:t xml:space="preserve"> </w:t>
      </w:r>
      <w:r w:rsidR="006C3D0B" w:rsidRPr="006C3D0B">
        <w:t>met een bijbehorende (limitatieve) waardelijst</w:t>
      </w:r>
      <w:r w:rsidR="00333164" w:rsidRPr="000A3971">
        <w:t xml:space="preserve">. Het bevoegd gezag kiest een eigen naam voor de individuele </w:t>
      </w:r>
      <w:r w:rsidR="008C1F1B">
        <w:t>omgevingswaarde</w:t>
      </w:r>
      <w:r w:rsidR="00333164" w:rsidRPr="000A3971">
        <w:t xml:space="preserve"> en kiest voor het attribuut groep uit de waardelijst de waarde die het meest overeenkomt met de bedoeling van die </w:t>
      </w:r>
      <w:r w:rsidR="008C1F1B">
        <w:t>omgevingswaarde</w:t>
      </w:r>
      <w:r w:rsidR="00333164" w:rsidRPr="000A3971">
        <w:t xml:space="preserve">. Hierdoor kunnen de Locaties van </w:t>
      </w:r>
      <w:r w:rsidR="00333164">
        <w:t xml:space="preserve">iedere </w:t>
      </w:r>
      <w:r w:rsidR="008C1F1B">
        <w:t>omgevingswaarde</w:t>
      </w:r>
      <w:r w:rsidR="00333164" w:rsidRPr="000A3971">
        <w:t xml:space="preserve"> in een (interactieve) viewer met de standaardweergave worden weergegeven op een kaart.</w:t>
      </w:r>
      <w:r w:rsidR="0030595B" w:rsidRPr="00F1426F">
        <w:t xml:space="preserve"> Het is dan mogelijk om een </w:t>
      </w:r>
      <w:r w:rsidR="008C1F1B">
        <w:t>kaart</w:t>
      </w:r>
      <w:r w:rsidR="0030595B" w:rsidRPr="00F1426F">
        <w:t xml:space="preserve">beeld </w:t>
      </w:r>
      <w:r w:rsidR="00D45816" w:rsidRPr="00D45816">
        <w:t xml:space="preserve">weer te geven </w:t>
      </w:r>
      <w:r w:rsidR="0030595B" w:rsidRPr="00F1426F">
        <w:t xml:space="preserve">van de </w:t>
      </w:r>
      <w:r w:rsidR="00DA1E9F" w:rsidRPr="00F1426F">
        <w:t>Locaties</w:t>
      </w:r>
      <w:r w:rsidR="0030595B" w:rsidRPr="00F1426F">
        <w:t xml:space="preserve"> van alle </w:t>
      </w:r>
      <w:r w:rsidR="003247B9" w:rsidRPr="00F1426F">
        <w:t>omgevingswaarden</w:t>
      </w:r>
      <w:r w:rsidR="00D45816">
        <w:t xml:space="preserve"> waarmee een artikel is geannoteerd</w:t>
      </w:r>
      <w:r w:rsidR="0030595B" w:rsidRPr="00F1426F">
        <w:t xml:space="preserve">, maar ook om de locaties van alle </w:t>
      </w:r>
      <w:r w:rsidR="00753465" w:rsidRPr="00F1426F">
        <w:t>omgevingswaarden</w:t>
      </w:r>
      <w:r w:rsidR="0030595B" w:rsidRPr="00F1426F">
        <w:t xml:space="preserve"> </w:t>
      </w:r>
      <w:r w:rsidR="00753465" w:rsidRPr="00F1426F">
        <w:t>va</w:t>
      </w:r>
      <w:r w:rsidR="0030595B" w:rsidRPr="00F1426F">
        <w:t xml:space="preserve">n een </w:t>
      </w:r>
      <w:r w:rsidR="00753465" w:rsidRPr="00F1426F">
        <w:t>bepaalde omgevingswaarde</w:t>
      </w:r>
      <w:r w:rsidR="0030595B" w:rsidRPr="00F1426F">
        <w:t>groep weer te geven.</w:t>
      </w:r>
    </w:p>
    <w:p w14:paraId="62419120" w14:textId="148F4DFC" w:rsidR="00E33EDD" w:rsidRPr="00F1426F" w:rsidRDefault="00E33EDD" w:rsidP="002F7B04"/>
    <w:p w14:paraId="7A3F25F2" w14:textId="4F02EE1E" w:rsidR="0082593C" w:rsidRPr="00F1426F" w:rsidRDefault="00E33EDD" w:rsidP="002F7B04">
      <w:r w:rsidRPr="00F1426F">
        <w:t xml:space="preserve">De waarden (oftewel de meetbare of berekenbare eenheden dan wel de anderszins objectieve termen waarin een omgevingswaarde volgens de wet moet worden uitgedrukt) die een omgevingswaarde kan aannemen, kunnen </w:t>
      </w:r>
      <w:r w:rsidR="008F4004" w:rsidRPr="008F4004">
        <w:t>kwantitatief</w:t>
      </w:r>
      <w:r w:rsidR="008F4004" w:rsidRPr="008F4004" w:rsidDel="00F94A6D">
        <w:t xml:space="preserve"> </w:t>
      </w:r>
      <w:r w:rsidR="008F4004">
        <w:t xml:space="preserve">oftewel </w:t>
      </w:r>
      <w:r w:rsidRPr="00F1426F">
        <w:t xml:space="preserve">numeriek zijn, maar ook </w:t>
      </w:r>
      <w:r w:rsidR="005436A7" w:rsidRPr="00F1426F">
        <w:t xml:space="preserve">kwalitatief oftewel </w:t>
      </w:r>
      <w:r w:rsidRPr="00F1426F">
        <w:t>in woorden worden beschreven.</w:t>
      </w:r>
      <w:r w:rsidR="00B63AB0" w:rsidRPr="00F1426F">
        <w:t xml:space="preserve"> </w:t>
      </w:r>
      <w:r w:rsidR="00D70B42" w:rsidRPr="00F1426F">
        <w:t xml:space="preserve">De </w:t>
      </w:r>
      <w:r w:rsidR="00BF127C">
        <w:t>kwalitatieve</w:t>
      </w:r>
      <w:r w:rsidR="00B63AB0" w:rsidRPr="00F1426F">
        <w:t xml:space="preserve"> </w:t>
      </w:r>
      <w:r w:rsidR="00D70B42" w:rsidRPr="00F1426F">
        <w:t xml:space="preserve">waarden </w:t>
      </w:r>
      <w:r w:rsidR="008B44E0" w:rsidRPr="00F1426F">
        <w:t xml:space="preserve">kunnen </w:t>
      </w:r>
      <w:r w:rsidR="00C102E3" w:rsidRPr="00F1426F">
        <w:t xml:space="preserve">in de </w:t>
      </w:r>
      <w:r w:rsidR="008B44E0" w:rsidRPr="00F1426F">
        <w:t>Juridische regel worden opgenomen</w:t>
      </w:r>
      <w:r w:rsidR="00151188" w:rsidRPr="00F1426F">
        <w:t>. Dat zal met name worden gedaan wanneer de omgevingswaarde slechts één waarde heeft</w:t>
      </w:r>
      <w:r w:rsidR="00015BAD" w:rsidRPr="00F1426F">
        <w:t xml:space="preserve"> die voor iedere Locatie</w:t>
      </w:r>
      <w:r w:rsidR="003D1EBC" w:rsidRPr="00F1426F">
        <w:t xml:space="preserve"> dezelfde is. </w:t>
      </w:r>
      <w:r w:rsidR="00BF127C">
        <w:t>K</w:t>
      </w:r>
      <w:r w:rsidR="00BF127C" w:rsidRPr="00BF127C">
        <w:t>walitatieve</w:t>
      </w:r>
      <w:r w:rsidR="00BF127C">
        <w:t xml:space="preserve"> </w:t>
      </w:r>
      <w:r w:rsidR="00572A7D" w:rsidRPr="00F1426F">
        <w:t xml:space="preserve">waarden kunnen ook in </w:t>
      </w:r>
      <w:r w:rsidR="0082337A">
        <w:t>het GIO</w:t>
      </w:r>
      <w:r w:rsidR="00572A7D" w:rsidRPr="00F1426F">
        <w:t xml:space="preserve"> worden opgenomen. </w:t>
      </w:r>
      <w:r w:rsidR="00074E22" w:rsidRPr="00F1426F">
        <w:t xml:space="preserve">Die mogelijkheid kan worden toegepast wanneer </w:t>
      </w:r>
      <w:r w:rsidR="00B5691F" w:rsidRPr="00F1426F">
        <w:t xml:space="preserve">het de bedoeling is dat </w:t>
      </w:r>
      <w:r w:rsidR="00F96C36" w:rsidRPr="00F1426F">
        <w:t xml:space="preserve">op verschillende Locaties verschillende </w:t>
      </w:r>
      <w:r w:rsidR="00074E22" w:rsidRPr="00F1426F">
        <w:t>kwalitatie</w:t>
      </w:r>
      <w:r w:rsidR="00653633">
        <w:t>ve</w:t>
      </w:r>
      <w:r w:rsidR="00074E22" w:rsidRPr="00F1426F">
        <w:t xml:space="preserve"> </w:t>
      </w:r>
      <w:r w:rsidR="00F96C36" w:rsidRPr="00F1426F">
        <w:t>waarden</w:t>
      </w:r>
      <w:r w:rsidR="00B5691F" w:rsidRPr="00F1426F">
        <w:t xml:space="preserve"> gelden.</w:t>
      </w:r>
      <w:r w:rsidR="00A80C63" w:rsidRPr="00F1426F">
        <w:t xml:space="preserve"> Bij die laatste methode staan de in woorden beschreven waarden niet in de </w:t>
      </w:r>
      <w:r w:rsidR="004B72E3" w:rsidRPr="00F1426F">
        <w:t>Juridische regel</w:t>
      </w:r>
      <w:r w:rsidR="00A80C63" w:rsidRPr="00F1426F">
        <w:t>.</w:t>
      </w:r>
      <w:r w:rsidR="00F75E0B" w:rsidRPr="00F1426F">
        <w:t xml:space="preserve"> Dit wordt in subparagraaf </w:t>
      </w:r>
      <w:r w:rsidR="0077115A" w:rsidRPr="00863F41">
        <w:rPr>
          <w:rStyle w:val="Verwijzing"/>
        </w:rPr>
        <w:fldChar w:fldCharType="begin"/>
      </w:r>
      <w:r w:rsidR="0077115A" w:rsidRPr="00863F41">
        <w:rPr>
          <w:rStyle w:val="Verwijzing"/>
        </w:rPr>
        <w:instrText xml:space="preserve"> REF _Ref_06a690c883bf95ee3d8a0287e2764c45_1 </w:instrText>
      </w:r>
      <w:r w:rsidR="00917D79" w:rsidRPr="00863F41">
        <w:rPr>
          <w:rStyle w:val="Verwijzing"/>
        </w:rPr>
        <w:instrText>\n \h</w:instrText>
      </w:r>
      <w:r w:rsidR="0077115A" w:rsidRPr="00863F41">
        <w:rPr>
          <w:rStyle w:val="Verwijzing"/>
        </w:rPr>
        <w:instrText xml:space="preserve"> </w:instrText>
      </w:r>
      <w:r w:rsidR="005258D5" w:rsidRPr="00863F41">
        <w:rPr>
          <w:rStyle w:val="Verwijzing"/>
        </w:rPr>
        <w:instrText xml:space="preserve"> \* MERGEFORMAT </w:instrText>
      </w:r>
      <w:r w:rsidR="0077115A" w:rsidRPr="00863F41">
        <w:rPr>
          <w:rStyle w:val="Verwijzing"/>
        </w:rPr>
      </w:r>
      <w:r w:rsidR="0077115A" w:rsidRPr="00863F41">
        <w:rPr>
          <w:rStyle w:val="Verwijzing"/>
        </w:rPr>
        <w:fldChar w:fldCharType="separate"/>
      </w:r>
      <w:r w:rsidR="00B549AC">
        <w:rPr>
          <w:rStyle w:val="Verwijzing"/>
        </w:rPr>
        <w:t>7.12.5</w:t>
      </w:r>
      <w:r w:rsidR="0077115A" w:rsidRPr="00863F41">
        <w:rPr>
          <w:rStyle w:val="Verwijzing"/>
        </w:rPr>
        <w:fldChar w:fldCharType="end"/>
      </w:r>
      <w:r w:rsidR="0077115A" w:rsidRPr="00B26823">
        <w:t xml:space="preserve"> verder toegelicht.</w:t>
      </w:r>
    </w:p>
    <w:p w14:paraId="22DEBE86" w14:textId="77777777" w:rsidR="00D15D25" w:rsidRPr="00F1426F" w:rsidRDefault="00D15D25" w:rsidP="002F7B04"/>
    <w:p w14:paraId="68A8709C" w14:textId="32B13E56" w:rsidR="00D4300E" w:rsidRPr="00F1426F" w:rsidRDefault="00460EED" w:rsidP="002F7B04">
      <w:r w:rsidRPr="00F1426F">
        <w:t>Welke verplichting een omgevingswaarde met zich meebrengt en</w:t>
      </w:r>
      <w:r w:rsidR="008C3A64" w:rsidRPr="00F1426F">
        <w:t xml:space="preserve"> de eventuele termijn waarbinnen </w:t>
      </w:r>
      <w:r w:rsidR="00B024A0" w:rsidRPr="00F1426F">
        <w:t>aan d</w:t>
      </w:r>
      <w:r w:rsidR="00BA279B" w:rsidRPr="00F1426F">
        <w:t>i</w:t>
      </w:r>
      <w:r w:rsidR="00B024A0" w:rsidRPr="00F1426F">
        <w:t xml:space="preserve">e verplichting moet zijn voldaan </w:t>
      </w:r>
      <w:r w:rsidR="003C2FB9" w:rsidRPr="00F1426F">
        <w:t xml:space="preserve">worden in de </w:t>
      </w:r>
      <w:r w:rsidR="00801156" w:rsidRPr="00F1426F">
        <w:t xml:space="preserve">tekst van de </w:t>
      </w:r>
      <w:r w:rsidR="00B35264" w:rsidRPr="00F1426F">
        <w:t>Juridische regel vastgelegd</w:t>
      </w:r>
      <w:r w:rsidR="00927B60" w:rsidRPr="00F1426F">
        <w:t>. IMOW kent daar geen attributen voor.</w:t>
      </w:r>
    </w:p>
    <w:p w14:paraId="2651D030" w14:textId="49271338" w:rsidR="00C6286C" w:rsidRPr="00F1426F" w:rsidRDefault="00C6286C" w:rsidP="002F7B04">
      <w:r w:rsidRPr="00F1426F">
        <w:t xml:space="preserve">In paragraaf </w:t>
      </w:r>
      <w:r w:rsidR="006422C0" w:rsidRPr="00863F41">
        <w:rPr>
          <w:rStyle w:val="Verwijzing"/>
        </w:rPr>
        <w:fldChar w:fldCharType="begin"/>
      </w:r>
      <w:r w:rsidR="006422C0" w:rsidRPr="00863F41">
        <w:rPr>
          <w:rStyle w:val="Verwijzing"/>
        </w:rPr>
        <w:instrText xml:space="preserve"> REF _Ref_88e63ceb009bced83185ccb59a275a6f_1 </w:instrText>
      </w:r>
      <w:r w:rsidR="00917D79" w:rsidRPr="00863F41">
        <w:rPr>
          <w:rStyle w:val="Verwijzing"/>
        </w:rPr>
        <w:instrText>\n \h</w:instrText>
      </w:r>
      <w:r w:rsidR="006422C0" w:rsidRPr="00863F41">
        <w:rPr>
          <w:rStyle w:val="Verwijzing"/>
        </w:rPr>
        <w:instrText xml:space="preserve"> </w:instrText>
      </w:r>
      <w:r w:rsidR="005258D5" w:rsidRPr="00863F41">
        <w:rPr>
          <w:rStyle w:val="Verwijzing"/>
        </w:rPr>
        <w:instrText xml:space="preserve"> \* MERGEFORMAT </w:instrText>
      </w:r>
      <w:r w:rsidR="006422C0" w:rsidRPr="00863F41">
        <w:rPr>
          <w:rStyle w:val="Verwijzing"/>
        </w:rPr>
      </w:r>
      <w:r w:rsidR="006422C0" w:rsidRPr="00863F41">
        <w:rPr>
          <w:rStyle w:val="Verwijzing"/>
        </w:rPr>
        <w:fldChar w:fldCharType="separate"/>
      </w:r>
      <w:r w:rsidR="00B549AC">
        <w:rPr>
          <w:rStyle w:val="Verwijzing"/>
        </w:rPr>
        <w:t>7.4</w:t>
      </w:r>
      <w:r w:rsidR="006422C0" w:rsidRPr="00863F41">
        <w:rPr>
          <w:rStyle w:val="Verwijzing"/>
        </w:rPr>
        <w:fldChar w:fldCharType="end"/>
      </w:r>
      <w:r w:rsidRPr="00B26823">
        <w:t xml:space="preserve"> is beschreven dat Juridische regel </w:t>
      </w:r>
      <w:r w:rsidR="00321C48" w:rsidRPr="007B60F8">
        <w:t xml:space="preserve">drie typen kent waarmee </w:t>
      </w:r>
      <w:r w:rsidRPr="000E40D3">
        <w:t>extra informatie ka</w:t>
      </w:r>
      <w:r w:rsidRPr="00F1426F">
        <w:t xml:space="preserve">n worden toegevoegd over het soort regel. </w:t>
      </w:r>
      <w:r w:rsidR="00321C48" w:rsidRPr="00F1426F">
        <w:t xml:space="preserve">Zoals daar </w:t>
      </w:r>
      <w:r w:rsidR="003C2F9B" w:rsidRPr="00F1426F">
        <w:t>is</w:t>
      </w:r>
      <w:r w:rsidR="00321C48" w:rsidRPr="00F1426F">
        <w:t xml:space="preserve"> beschreven wordt voor </w:t>
      </w:r>
      <w:r w:rsidRPr="00F1426F">
        <w:t>een Juridische regel</w:t>
      </w:r>
      <w:r w:rsidR="00917EBA" w:rsidRPr="00F1426F">
        <w:t xml:space="preserve"> over een omgevingswaarde </w:t>
      </w:r>
      <w:r w:rsidR="00321C48" w:rsidRPr="00F1426F">
        <w:t>het type O</w:t>
      </w:r>
      <w:r w:rsidR="00917EBA" w:rsidRPr="00F1426F">
        <w:t>mgevingswaarderegel</w:t>
      </w:r>
      <w:r w:rsidR="00321C48" w:rsidRPr="00F1426F">
        <w:t xml:space="preserve"> gekozen</w:t>
      </w:r>
      <w:r w:rsidR="00917EBA" w:rsidRPr="00F1426F">
        <w:t xml:space="preserve">. </w:t>
      </w:r>
      <w:r w:rsidR="00473DD2" w:rsidRPr="00F1426F">
        <w:t xml:space="preserve">Dit kan zowel </w:t>
      </w:r>
      <w:r w:rsidR="008554D1" w:rsidRPr="00F1426F">
        <w:t xml:space="preserve">als </w:t>
      </w:r>
      <w:r w:rsidR="00473DD2" w:rsidRPr="00F1426F">
        <w:t xml:space="preserve">de regel is geannoteerd met het </w:t>
      </w:r>
      <w:r w:rsidR="00ED1B61">
        <w:t>OW-object</w:t>
      </w:r>
      <w:r w:rsidR="00473DD2" w:rsidRPr="00F1426F">
        <w:t xml:space="preserve"> Omgevingswaarde als </w:t>
      </w:r>
      <w:r w:rsidR="008554D1" w:rsidRPr="00F1426F">
        <w:t>wanneer die annotatie niet is gebruikt.</w:t>
      </w:r>
    </w:p>
    <w:p w14:paraId="5C2C8749" w14:textId="0F2A2872" w:rsidR="008254BE" w:rsidRPr="00F1426F" w:rsidRDefault="002F025B" w:rsidP="002F7B04">
      <w:r w:rsidRPr="00F1426F">
        <w:t xml:space="preserve">Het object Omgevingswaarde is alleen bedoeld voor het annoteren van </w:t>
      </w:r>
      <w:r w:rsidR="00434973" w:rsidRPr="00F1426F">
        <w:t xml:space="preserve">regels </w:t>
      </w:r>
      <w:r w:rsidR="00ED0665" w:rsidRPr="00F1426F">
        <w:t xml:space="preserve">die daadwerkelijk een </w:t>
      </w:r>
      <w:r w:rsidR="00BB62AF" w:rsidRPr="00F1426F">
        <w:t>omgevingswaarde</w:t>
      </w:r>
      <w:r w:rsidR="00ED0665" w:rsidRPr="00F1426F">
        <w:t xml:space="preserve"> vaststellen en daar nadere bepalingen over geven</w:t>
      </w:r>
      <w:r w:rsidR="00BB62AF" w:rsidRPr="00F1426F">
        <w:t xml:space="preserve">. </w:t>
      </w:r>
      <w:r w:rsidR="00A84DD7" w:rsidRPr="00F1426F">
        <w:t xml:space="preserve">Daarom zijn de objecten Omgevingswaarde en Juridische regel in IMOW zo gemodelleerd dat </w:t>
      </w:r>
      <w:r w:rsidR="00174BD1" w:rsidRPr="00F1426F">
        <w:lastRenderedPageBreak/>
        <w:t>d</w:t>
      </w:r>
      <w:r w:rsidR="008254BE" w:rsidRPr="00F1426F">
        <w:t xml:space="preserve">e annotatie </w:t>
      </w:r>
      <w:r w:rsidR="008B7562" w:rsidRPr="00F1426F">
        <w:t xml:space="preserve">met het </w:t>
      </w:r>
      <w:r w:rsidR="00ED1B61">
        <w:t>OW-object</w:t>
      </w:r>
      <w:r w:rsidR="008B7562" w:rsidRPr="00F1426F">
        <w:t xml:space="preserve"> </w:t>
      </w:r>
      <w:r w:rsidR="009962A1" w:rsidRPr="00F1426F">
        <w:t xml:space="preserve">Omgevingswaarde </w:t>
      </w:r>
      <w:r w:rsidR="008254BE" w:rsidRPr="00F1426F">
        <w:t xml:space="preserve">alleen </w:t>
      </w:r>
      <w:r w:rsidR="00BA2318" w:rsidRPr="00F1426F">
        <w:t xml:space="preserve">kan </w:t>
      </w:r>
      <w:r w:rsidR="0027641D" w:rsidRPr="00F1426F">
        <w:t xml:space="preserve">worden </w:t>
      </w:r>
      <w:r w:rsidR="008254BE" w:rsidRPr="00F1426F">
        <w:t xml:space="preserve">gebruikt </w:t>
      </w:r>
      <w:r w:rsidR="00A54339" w:rsidRPr="00F1426F">
        <w:t xml:space="preserve">in combinatie met een </w:t>
      </w:r>
      <w:r w:rsidR="003855DA" w:rsidRPr="00F1426F">
        <w:t xml:space="preserve">Juridische regel </w:t>
      </w:r>
      <w:r w:rsidR="00174BD1" w:rsidRPr="00F1426F">
        <w:t xml:space="preserve">van het type Omgevingswaarderegel. </w:t>
      </w:r>
      <w:r w:rsidR="00EF582B" w:rsidRPr="00F1426F">
        <w:t xml:space="preserve">De annotatie </w:t>
      </w:r>
      <w:r w:rsidR="00174BD1" w:rsidRPr="00F1426F">
        <w:t xml:space="preserve">Omgevingswaarde kan dus </w:t>
      </w:r>
      <w:r w:rsidR="008254BE" w:rsidRPr="00F1426F">
        <w:t xml:space="preserve">niet </w:t>
      </w:r>
      <w:r w:rsidR="0092715B" w:rsidRPr="00F1426F">
        <w:t xml:space="preserve">worden gebruikt </w:t>
      </w:r>
      <w:r w:rsidR="008254BE" w:rsidRPr="00F1426F">
        <w:t xml:space="preserve">voor instructieregels die bepalen dat in </w:t>
      </w:r>
      <w:r w:rsidR="00174BD1" w:rsidRPr="007B60F8">
        <w:fldChar w:fldCharType="begin"/>
      </w:r>
      <w:r w:rsidR="00174BD1" w:rsidRPr="00F1426F">
        <w:instrText>DOCVARIABLE ID01+</w:instrText>
      </w:r>
      <w:r w:rsidR="00174BD1" w:rsidRPr="007B60F8">
        <w:fldChar w:fldCharType="separate"/>
      </w:r>
      <w:r w:rsidR="00B549AC">
        <w:t>de basistekst</w:t>
      </w:r>
      <w:r w:rsidR="00174BD1" w:rsidRPr="007B60F8">
        <w:fldChar w:fldCharType="end"/>
      </w:r>
      <w:r w:rsidR="008254BE" w:rsidRPr="00B26823">
        <w:t xml:space="preserve"> een bepaalde omgevingswaarde moet worden </w:t>
      </w:r>
      <w:r w:rsidR="00F57D5F" w:rsidRPr="007B60F8">
        <w:t>vastgest</w:t>
      </w:r>
      <w:r w:rsidR="00F57D5F" w:rsidRPr="000E40D3">
        <w:t>eld</w:t>
      </w:r>
      <w:r w:rsidR="008F5219" w:rsidRPr="00F1426F">
        <w:t xml:space="preserve"> en </w:t>
      </w:r>
      <w:r w:rsidR="0051205E" w:rsidRPr="00F1426F">
        <w:t>ook niet voor Juridische regels van het type Regel voor iedereen</w:t>
      </w:r>
      <w:r w:rsidR="008254BE" w:rsidRPr="00F1426F">
        <w:t>.</w:t>
      </w:r>
    </w:p>
    <w:p w14:paraId="03DB5026" w14:textId="77777777" w:rsidR="008B7562" w:rsidRPr="00F1426F" w:rsidRDefault="008B7562" w:rsidP="002F7B04"/>
    <w:p w14:paraId="36A0CC68" w14:textId="35966775" w:rsidR="008B7562" w:rsidRPr="00F1426F" w:rsidRDefault="008B7562" w:rsidP="002F7B04">
      <w:r w:rsidRPr="00F1426F">
        <w:t xml:space="preserve">Let op: het </w:t>
      </w:r>
      <w:r w:rsidR="00ED1B61">
        <w:t>OW-object</w:t>
      </w:r>
      <w:r w:rsidRPr="00F1426F">
        <w:t xml:space="preserve"> Omgevingswaarde is alleen bedoeld voor gevallen die voldoen aan de beschrijving van omgevingswaarde in afdeling 2.3 van de Omgevingswet.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