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713915" w:rsidRPr="00BF4B04" w:rsidRDefault="00713915" w:rsidP="00713915">
      <w:pPr>
        <w:pStyle w:val="Kop5"/>
      </w:pPr>
      <w:r>
        <w:t>Toelichting</w:t>
      </w:r>
    </w:p>
    <w:p w14:paraId="7694414D" w14:textId="00A6359F" w:rsidR="00030D6F" w:rsidRDefault="00713915" w:rsidP="00713915">
      <w:r w:rsidRPr="00AE28AE">
        <w:t xml:space="preserve">Bij het opstellen en wijzigen van omgevingsdocumenten werkt het bevoegd gezag in de eigen software aan het omgevingsdocument in Regeling-vorm: de volledige inhoud van het omgevingsdocument. Met de volledige inhoud wordt bedoeld: alle </w:t>
      </w:r>
      <w:r>
        <w:t>artikelen</w:t>
      </w:r>
      <w:r w:rsidRPr="00AE28AE">
        <w:t xml:space="preserve"> (en </w:t>
      </w:r>
      <w:r>
        <w:t xml:space="preserve">boven- en </w:t>
      </w:r>
      <w:r w:rsidRPr="00AE28AE">
        <w:t xml:space="preserve">onderliggende structuurelementen en inhoud), alle informatieobjecten en alle </w:t>
      </w:r>
      <w:r w:rsidR="006A05B7">
        <w:t>OW-informatie</w:t>
      </w:r>
      <w:r w:rsidRPr="00AE28AE">
        <w:t>.</w:t>
      </w:r>
    </w:p>
    <w:p w14:paraId="7A94EACD" w14:textId="309A1678" w:rsidR="00713915" w:rsidRDefault="00713915"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het bevoegd gezag </w:t>
      </w:r>
      <w:r w:rsidRPr="00AC2ACF">
        <w:t xml:space="preserve">uit die Regeling een Besluit. In het geval van een besluit tot het instellen van een nieuwe reactieve interventie genereert de software een Besluit met daarin het volledige nieuwe tijdelijk regelingdeel, in het geval van een wijzigingsbesluit genereert de software een Besluit dat in renvooiweergave de wijzigingen bevat van de bestaande versie </w:t>
      </w:r>
      <w:r w:rsidRPr="00AC2ACF">
        <w:lastRenderedPageBreak/>
        <w:t>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motivering en bijlagen. Het bevoegd gezag levert het Besluit aan de LVBB aan. De LVBB zorgt ervoor dat het aangeleverde Besluit bekend gemaakt wordt en genereert met behulp van het Besluit een nieuw tijdelijk regelingdeel of een nieuwe versie van een tijdelijk regelingdeel. Ook zorgt de LVBB ervoor dat het tijdelijk regelingdeel samen met de juiste hoofdregeling de geconsolideerde versie van omgevingsplan of omgevingsverordening vormt. Om</w:t>
      </w:r>
      <w:r w:rsidRPr="00AE28AE">
        <w:t xml:space="preserve"> het de LVBB mogelijk te maken om die verwerkingen te doen stelt STOP eisen aan de vormgeving van de tekst van Regeling en Besluit. Die eisen zijn vastgelegd in </w:t>
      </w:r>
      <w:r>
        <w:t>model</w:t>
      </w:r>
      <w:r w:rsidRPr="00AE28AE">
        <w:t xml:space="preserve">len voor Regeling en </w:t>
      </w:r>
      <w:r>
        <w:t>model</w:t>
      </w:r>
      <w:r w:rsidRPr="00AE28AE">
        <w:t>len voor Besluit.</w:t>
      </w:r>
    </w:p>
    <w:p w14:paraId="3E00B6DB" w14:textId="7ABCD398" w:rsidR="00713915" w:rsidRDefault="00713915" w:rsidP="00713915">
      <w:r w:rsidRPr="005B589A">
        <w:t xml:space="preserve">STOP kent voor instrumenten met een tijdelijk regelingdeel het </w:t>
      </w:r>
      <w:r>
        <w:t>model</w:t>
      </w:r>
      <w:r w:rsidRPr="005B589A">
        <w:t xml:space="preserve"> RegelingTijdelijkdeel, dat gecombineerd moet worden met BesluitCompact als </w:t>
      </w:r>
      <w:r>
        <w:t>model</w:t>
      </w:r>
      <w:r w:rsidRPr="005B589A">
        <w:t xml:space="preserve"> voor het Besluit.</w:t>
      </w:r>
      <w:r>
        <w:t xml:space="preserve"> De toepassing daarvan op de reactieve interventie wordt beschreven in paragraaf </w:t>
      </w:r>
      <w:r w:rsidRPr="00863F41">
        <w:rPr>
          <w:rStyle w:val="Verwijzing"/>
        </w:rPr>
        <w:fldChar w:fldCharType="begin"/>
      </w:r>
      <w:r w:rsidRPr="00863F41">
        <w:rPr>
          <w:rStyle w:val="Verwijzing"/>
        </w:rPr>
        <w:instrText xml:space="preserve"> REF _Ref_228d48cb9958b7badf2f80a65efd35ba_1 \r \h </w:instrText>
      </w:r>
      <w:r w:rsidRPr="00863F41">
        <w:rPr>
          <w:rStyle w:val="Verwijzing"/>
        </w:rPr>
      </w:r>
      <w:r w:rsidRPr="00863F41">
        <w:rPr>
          <w:rStyle w:val="Verwijzing"/>
        </w:rPr>
        <w:fldChar w:fldCharType="separate"/>
      </w:r>
      <w:r w:rsidR="00B549AC">
        <w:rPr>
          <w:rStyle w:val="Verwijzing"/>
        </w:rPr>
        <w:t>4.9.2</w:t>
      </w:r>
      <w:r w:rsidRPr="00863F41">
        <w:rPr>
          <w:rStyle w:val="Verwijzing"/>
        </w:rPr>
        <w:fldChar w:fldCharType="end"/>
      </w:r>
      <w:r>
        <w:t xml:space="preserve"> (Besluit) en paragraaf </w:t>
      </w:r>
      <w:r w:rsidRPr="00863F41">
        <w:rPr>
          <w:rStyle w:val="Verwijzing"/>
        </w:rPr>
        <w:fldChar w:fldCharType="begin"/>
      </w:r>
      <w:r w:rsidRPr="00863F41">
        <w:rPr>
          <w:rStyle w:val="Verwijzing"/>
        </w:rPr>
        <w:instrText xml:space="preserve"> REF _Ref_fe34de75605dc70a12c32ba7fd96d678_1 \r \h </w:instrText>
      </w:r>
      <w:r w:rsidRPr="00863F41">
        <w:rPr>
          <w:rStyle w:val="Verwijzing"/>
        </w:rPr>
      </w:r>
      <w:r w:rsidRPr="00863F41">
        <w:rPr>
          <w:rStyle w:val="Verwijzing"/>
        </w:rPr>
        <w:fldChar w:fldCharType="separate"/>
      </w:r>
      <w:r w:rsidR="00B549AC">
        <w:rPr>
          <w:rStyle w:val="Verwijzing"/>
        </w:rPr>
        <w:t>4.9.3</w:t>
      </w:r>
      <w:r w:rsidRPr="00863F41">
        <w:rPr>
          <w:rStyle w:val="Verwijzing"/>
        </w:rPr>
        <w:fldChar w:fldCharType="end"/>
      </w:r>
      <w:r>
        <w:t xml:space="preserve">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