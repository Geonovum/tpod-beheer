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464DC1" w14:textId="335DDFC4" w:rsidR="006B7EA8" w:rsidRDefault="006B7EA8" w:rsidP="006B7EA8">
      <w:pPr>
        <w:pStyle w:val="Kop4"/>
      </w:pPr>
      <w:bookmarkStart w:id="485" w:name="_Ref_f032766f7ca8dba23e8c553654ab917c_1"/>
      <w:r>
        <w:t xml:space="preserve">Aanbevelingen voor </w:t>
      </w:r>
      <w:r w:rsidR="003E7A0D">
        <w:t>Locatie</w:t>
      </w:r>
      <w:r w:rsidR="00CE1427">
        <w:t>,</w:t>
      </w:r>
      <w:r w:rsidR="003E7A0D">
        <w:t xml:space="preserve"> noemer </w:t>
      </w:r>
      <w:r w:rsidR="00CE1427">
        <w:t xml:space="preserve">en naam GIO </w:t>
      </w:r>
      <w:r w:rsidR="003E7A0D">
        <w:t>bij annoteren met Activiteit</w:t>
      </w:r>
      <w:bookmarkEnd w:id="485"/>
    </w:p>
    <w:p w14:paraId="2E84D0C6" w14:textId="0FD41928" w:rsidR="003E7A0D" w:rsidRDefault="00055780" w:rsidP="0036740D">
      <w:r>
        <w:t xml:space="preserve">Een Activiteit </w:t>
      </w:r>
      <w:r w:rsidR="00FF70D1">
        <w:t>wordt</w:t>
      </w:r>
      <w:r w:rsidR="00385CA8">
        <w:t xml:space="preserve"> door middel van </w:t>
      </w:r>
      <w:r w:rsidR="000F6FA5">
        <w:t xml:space="preserve">de </w:t>
      </w:r>
      <w:r w:rsidR="00385CA8">
        <w:t xml:space="preserve">ActiviteitLocatieaanduiding </w:t>
      </w:r>
      <w:r w:rsidR="00FF70D1">
        <w:t xml:space="preserve">aan </w:t>
      </w:r>
      <w:r w:rsidR="00385CA8">
        <w:t>de bijbehorende Locatie</w:t>
      </w:r>
      <w:r w:rsidR="00C45D6E">
        <w:t xml:space="preserve"> of Locaties</w:t>
      </w:r>
      <w:r w:rsidR="00FF70D1">
        <w:t xml:space="preserve"> gekoppeld</w:t>
      </w:r>
      <w:r w:rsidR="00385CA8">
        <w:t xml:space="preserve">. </w:t>
      </w:r>
      <w:r w:rsidR="0036740D">
        <w:t xml:space="preserve">De </w:t>
      </w:r>
      <w:r w:rsidR="00F32C27">
        <w:t>L</w:t>
      </w:r>
      <w:r w:rsidR="0036740D">
        <w:t>ocaties verwijzen steeds naar één Geometrie, dit kan</w:t>
      </w:r>
      <w:r w:rsidR="00971CEF">
        <w:t xml:space="preserve"> </w:t>
      </w:r>
      <w:r w:rsidR="0036740D">
        <w:t xml:space="preserve">een </w:t>
      </w:r>
      <w:r w:rsidR="00E872D7">
        <w:t>Surface (</w:t>
      </w:r>
      <w:r w:rsidR="0036740D">
        <w:t>vlak</w:t>
      </w:r>
      <w:r w:rsidR="00E872D7">
        <w:t>)</w:t>
      </w:r>
      <w:r w:rsidR="0036740D">
        <w:t xml:space="preserve"> maar ook een </w:t>
      </w:r>
      <w:r w:rsidR="00E872D7">
        <w:t>MultiSurface (</w:t>
      </w:r>
      <w:r w:rsidR="0036740D">
        <w:t>multivlak</w:t>
      </w:r>
      <w:r w:rsidR="00E872D7">
        <w:t>)</w:t>
      </w:r>
      <w:r w:rsidR="0036740D">
        <w:t xml:space="preserve"> zijn. </w:t>
      </w:r>
      <w:r w:rsidR="004E5491">
        <w:t xml:space="preserve">Het koppelen van een Activiteit aan een Locatie </w:t>
      </w:r>
      <w:r w:rsidR="00116BC5" w:rsidRPr="00116BC5">
        <w:t xml:space="preserve">of Locaties </w:t>
      </w:r>
      <w:r w:rsidR="00EB089B">
        <w:t>kan op drie manieren</w:t>
      </w:r>
      <w:r w:rsidR="00A64CDD">
        <w:t xml:space="preserve"> (</w:t>
      </w:r>
      <w:r w:rsidR="00DA4DD2">
        <w:t xml:space="preserve">waar </w:t>
      </w:r>
      <w:r w:rsidR="009D1D10">
        <w:t xml:space="preserve">hierna de term Locatie </w:t>
      </w:r>
      <w:r w:rsidR="00DA4DD2">
        <w:t xml:space="preserve">staat, worden ook </w:t>
      </w:r>
      <w:r w:rsidR="00F32C27">
        <w:t>Locat</w:t>
      </w:r>
      <w:r w:rsidR="00DA4DD2">
        <w:t>i</w:t>
      </w:r>
      <w:r w:rsidR="00F32C27">
        <w:t>es</w:t>
      </w:r>
      <w:r w:rsidR="00DA4DD2">
        <w:t xml:space="preserve"> bedoeld)</w:t>
      </w:r>
      <w:r w:rsidR="0048075A">
        <w:t>:</w:t>
      </w:r>
    </w:p>
    <w:p w14:paraId="2882BC52" w14:textId="32AD59C0" w:rsidR="001B4E4F" w:rsidRDefault="00DE7C4B" w:rsidP="001B4E4F">
      <w:pPr>
        <w:pStyle w:val="Opsommingtekens1"/>
      </w:pPr>
      <w:r w:rsidRPr="00DE7C4B">
        <w:t>Activiteit koppelen aan de Locatie van de Juridische regel</w:t>
      </w:r>
      <w:r w:rsidR="00FB1BFB">
        <w:t xml:space="preserve"> </w:t>
      </w:r>
      <w:r w:rsidR="00FB1BFB">
        <w:br/>
        <w:t xml:space="preserve">Bij deze methode verwijst de Activiteit naar de </w:t>
      </w:r>
      <w:r w:rsidR="0048075A">
        <w:t xml:space="preserve">Locatie van </w:t>
      </w:r>
      <w:r w:rsidR="0048075A" w:rsidRPr="0048075A">
        <w:t>de Juridische regel</w:t>
      </w:r>
      <w:r w:rsidR="0048075A">
        <w:t xml:space="preserve"> waaraan ook de </w:t>
      </w:r>
      <w:r w:rsidR="00B64E6E">
        <w:t xml:space="preserve">Activiteit is gekoppeld. </w:t>
      </w:r>
      <w:r w:rsidR="00301101" w:rsidRPr="00301101">
        <w:t xml:space="preserve">Activiteit </w:t>
      </w:r>
      <w:r w:rsidR="00A64E18">
        <w:t xml:space="preserve">en </w:t>
      </w:r>
      <w:r w:rsidR="00A64E18" w:rsidRPr="00A64E18">
        <w:t xml:space="preserve">Juridische regel </w:t>
      </w:r>
      <w:r w:rsidR="00A64E18">
        <w:t xml:space="preserve">hebben dus precies dezelfde Locatie. </w:t>
      </w:r>
      <w:r w:rsidR="00222D7A">
        <w:t xml:space="preserve">Deze methode </w:t>
      </w:r>
      <w:r w:rsidR="009576D3">
        <w:t xml:space="preserve">zal </w:t>
      </w:r>
      <w:r w:rsidR="00836909">
        <w:t xml:space="preserve">vaak </w:t>
      </w:r>
      <w:r w:rsidR="009576D3">
        <w:t xml:space="preserve">worden gekozen bij een </w:t>
      </w:r>
      <w:r w:rsidR="00836909">
        <w:t>meer gebiedsgericht omgevingsdocument.</w:t>
      </w:r>
      <w:r w:rsidR="00AC02A4">
        <w:t xml:space="preserve"> </w:t>
      </w:r>
      <w:r w:rsidR="007754FC" w:rsidRPr="007754FC">
        <w:t>Aanbevelingen voor het gebruik van Locatie, noemer en naam GIO</w:t>
      </w:r>
      <w:r w:rsidR="00AC02A4">
        <w:t>:</w:t>
      </w:r>
    </w:p>
    <w:p w14:paraId="5B245F5F" w14:textId="29C313D1" w:rsidR="00557A74" w:rsidRDefault="00557A74" w:rsidP="00AC02A4">
      <w:pPr>
        <w:pStyle w:val="Opsommingtekens2"/>
      </w:pPr>
      <w:r>
        <w:t xml:space="preserve">de Locatie </w:t>
      </w:r>
      <w:r w:rsidR="00C31FEF">
        <w:t>is een Gebied of een Gebiedengroep;</w:t>
      </w:r>
    </w:p>
    <w:p w14:paraId="6FBABDBB" w14:textId="28FF2D30" w:rsidR="00AC02A4" w:rsidRDefault="002A529A" w:rsidP="00AC02A4">
      <w:pPr>
        <w:pStyle w:val="Opsommingtekens2"/>
      </w:pPr>
      <w:r>
        <w:t xml:space="preserve">de Locatie heeft een </w:t>
      </w:r>
      <w:r w:rsidR="00FA13C2" w:rsidRPr="002A529A">
        <w:t>noemer</w:t>
      </w:r>
      <w:r w:rsidR="00FA13C2">
        <w:t>;</w:t>
      </w:r>
    </w:p>
    <w:p w14:paraId="52C73D75" w14:textId="0A84FB4A" w:rsidR="00FA13C2" w:rsidRDefault="009927C0" w:rsidP="00AC02A4">
      <w:pPr>
        <w:pStyle w:val="Opsommingtekens2"/>
      </w:pPr>
      <w:r>
        <w:t xml:space="preserve">de </w:t>
      </w:r>
      <w:r w:rsidRPr="00773397">
        <w:t>noemer</w:t>
      </w:r>
      <w:r>
        <w:t xml:space="preserve"> van de Locatie is hetzelfde als de naam van het GIO;</w:t>
      </w:r>
    </w:p>
    <w:p w14:paraId="538A870B" w14:textId="59427FFD" w:rsidR="00982F6A" w:rsidRDefault="00982F6A" w:rsidP="00AC02A4">
      <w:pPr>
        <w:pStyle w:val="Opsommingtekens2"/>
      </w:pPr>
      <w:r w:rsidRPr="00982F6A">
        <w:t xml:space="preserve">de naam van de </w:t>
      </w:r>
      <w:r w:rsidR="00873679">
        <w:t>A</w:t>
      </w:r>
      <w:r w:rsidRPr="00982F6A">
        <w:t>ctiviteit moet in de tekst van de regel herkenbaar zijn;</w:t>
      </w:r>
    </w:p>
    <w:p w14:paraId="32C02A13" w14:textId="77C668DD" w:rsidR="009927C0" w:rsidRDefault="00773397" w:rsidP="00C835E3">
      <w:pPr>
        <w:pStyle w:val="Opsommingtekens2"/>
      </w:pPr>
      <w:r>
        <w:t xml:space="preserve">de noemer </w:t>
      </w:r>
      <w:r w:rsidR="00B07B80">
        <w:t>moet</w:t>
      </w:r>
      <w:r>
        <w:t xml:space="preserve"> in de tekst van de regel</w:t>
      </w:r>
      <w:r w:rsidR="00B07B80">
        <w:t xml:space="preserve"> voorkomen</w:t>
      </w:r>
      <w:r>
        <w:t>.</w:t>
      </w:r>
    </w:p>
    <w:p w14:paraId="6AD8407F" w14:textId="67E918DD" w:rsidR="00DE7C4B" w:rsidRDefault="00DE7C4B" w:rsidP="001B4E4F">
      <w:pPr>
        <w:pStyle w:val="Opsommingtekens1"/>
      </w:pPr>
      <w:r w:rsidRPr="00DE7C4B">
        <w:t>Activiteit koppelen aan de Locatie van</w:t>
      </w:r>
      <w:r w:rsidR="00FB1BFB">
        <w:t xml:space="preserve"> </w:t>
      </w:r>
      <w:r w:rsidR="00FB1BFB" w:rsidRPr="00FB1BFB">
        <w:t>een Gebiedsaanwijzing</w:t>
      </w:r>
      <w:r w:rsidR="009C6B47">
        <w:br/>
      </w:r>
      <w:r w:rsidR="009C6B47" w:rsidRPr="009C6B47">
        <w:t xml:space="preserve">Bij deze methode </w:t>
      </w:r>
      <w:r w:rsidR="00573904">
        <w:t xml:space="preserve">is de Juridische regel </w:t>
      </w:r>
      <w:r w:rsidR="004279EC">
        <w:t xml:space="preserve">geannoteerd met zowel een Activiteit als een Gebiedsaanwijzing. De </w:t>
      </w:r>
      <w:r w:rsidR="009C6B47" w:rsidRPr="009C6B47">
        <w:t xml:space="preserve">Activiteit </w:t>
      </w:r>
      <w:r w:rsidR="004279EC" w:rsidRPr="004279EC">
        <w:t xml:space="preserve">verwijst </w:t>
      </w:r>
      <w:r w:rsidR="009C6B47" w:rsidRPr="009C6B47">
        <w:t>naar de Locatie van de</w:t>
      </w:r>
      <w:r w:rsidR="009C6B47">
        <w:t xml:space="preserve"> Gebiedsaanwijzing</w:t>
      </w:r>
      <w:r w:rsidR="006A062E">
        <w:t xml:space="preserve">. </w:t>
      </w:r>
      <w:r w:rsidR="006A062E" w:rsidRPr="006A062E">
        <w:t xml:space="preserve">Deze methode zal vaak worden gekozen bij een </w:t>
      </w:r>
      <w:r w:rsidR="006A062E">
        <w:t>sterk</w:t>
      </w:r>
      <w:r w:rsidR="006A062E" w:rsidRPr="006A062E">
        <w:t xml:space="preserve"> gebiedsgericht omgevingsdocument</w:t>
      </w:r>
      <w:r w:rsidR="009C4675">
        <w:t xml:space="preserve">, bijvoorbeeld een omgevingsplan </w:t>
      </w:r>
      <w:r w:rsidR="002E57D7">
        <w:t xml:space="preserve">waarin veel </w:t>
      </w:r>
      <w:r w:rsidR="00366295">
        <w:t>met functies op de kaart wordt gewerkt</w:t>
      </w:r>
      <w:r w:rsidR="006A062E" w:rsidRPr="006A062E">
        <w:t>.</w:t>
      </w:r>
      <w:r w:rsidR="002E57D7">
        <w:t xml:space="preserve"> </w:t>
      </w:r>
      <w:r w:rsidR="007754FC" w:rsidRPr="007754FC">
        <w:t>Aanbevelingen voor het gebruik van Locatie, noemer en naam GIO</w:t>
      </w:r>
      <w:r w:rsidR="002E57D7">
        <w:t>:</w:t>
      </w:r>
    </w:p>
    <w:p w14:paraId="54CC847A" w14:textId="21B9E08D" w:rsidR="00914E8B" w:rsidRDefault="00A0589D" w:rsidP="00A0589D">
      <w:pPr>
        <w:pStyle w:val="Opsommingtekens2"/>
      </w:pPr>
      <w:r w:rsidRPr="00A0589D">
        <w:t>de Locatie is een Gebiedengroep;</w:t>
      </w:r>
    </w:p>
    <w:p w14:paraId="02136D98" w14:textId="450313E9" w:rsidR="00A0589D" w:rsidRPr="00A0589D" w:rsidRDefault="002A529A" w:rsidP="006C6C01">
      <w:pPr>
        <w:pStyle w:val="Opsommingtekens2"/>
      </w:pPr>
      <w:r w:rsidRPr="002A529A">
        <w:t>de Locatie heeft een noemer</w:t>
      </w:r>
      <w:r w:rsidR="00A0589D" w:rsidRPr="00A0589D">
        <w:t>;</w:t>
      </w:r>
    </w:p>
    <w:p w14:paraId="43454572" w14:textId="49FAAD18" w:rsidR="00B05AF7" w:rsidRDefault="00B05AF7" w:rsidP="002E57D7">
      <w:pPr>
        <w:pStyle w:val="Opsommingtekens2"/>
      </w:pPr>
      <w:r>
        <w:t xml:space="preserve">de naam van de activiteit moet </w:t>
      </w:r>
      <w:r w:rsidR="002E1CE9" w:rsidRPr="002E1CE9">
        <w:t>in de tekst van de regel</w:t>
      </w:r>
      <w:r w:rsidR="002E1CE9">
        <w:t xml:space="preserve"> herkenbaar zijn;</w:t>
      </w:r>
    </w:p>
    <w:p w14:paraId="198A3608" w14:textId="111982E1" w:rsidR="002E1CE9" w:rsidRDefault="002E1CE9" w:rsidP="002E57D7">
      <w:pPr>
        <w:pStyle w:val="Opsommingtekens2"/>
      </w:pPr>
      <w:r w:rsidRPr="002E1CE9">
        <w:t xml:space="preserve">de naam van de Gebiedsaanwijzing </w:t>
      </w:r>
      <w:r>
        <w:t>moet</w:t>
      </w:r>
      <w:r w:rsidRPr="002E1CE9">
        <w:t xml:space="preserve"> in de tekst van de regel</w:t>
      </w:r>
      <w:r>
        <w:t xml:space="preserve"> voorkomen;</w:t>
      </w:r>
    </w:p>
    <w:p w14:paraId="52B942EE" w14:textId="6477D289" w:rsidR="002E57D7" w:rsidRDefault="002E57D7" w:rsidP="002E57D7">
      <w:pPr>
        <w:pStyle w:val="Opsommingtekens2"/>
      </w:pPr>
      <w:r>
        <w:t xml:space="preserve">de </w:t>
      </w:r>
      <w:r w:rsidR="00DE26CD" w:rsidRPr="00DE26CD">
        <w:t>naam van de Gebiedsaanwijzing</w:t>
      </w:r>
      <w:r>
        <w:t xml:space="preserve"> is hetzelfde als de naam van het GIO;</w:t>
      </w:r>
    </w:p>
    <w:p w14:paraId="5EC98BDB" w14:textId="4668C74F" w:rsidR="002E57D7" w:rsidRDefault="00F65280" w:rsidP="00C835E3">
      <w:pPr>
        <w:pStyle w:val="Opsommingtekens2"/>
      </w:pPr>
      <w:r>
        <w:t xml:space="preserve">de noemer </w:t>
      </w:r>
      <w:r w:rsidR="00B63998">
        <w:t xml:space="preserve">van </w:t>
      </w:r>
      <w:r w:rsidR="00B63998" w:rsidRPr="00B63998">
        <w:t>de Locatie is</w:t>
      </w:r>
      <w:r w:rsidR="00B63998">
        <w:t xml:space="preserve"> hetzelfde </w:t>
      </w:r>
      <w:r w:rsidR="00B05AF7">
        <w:t xml:space="preserve">als </w:t>
      </w:r>
      <w:r w:rsidR="00B05AF7" w:rsidRPr="00B05AF7">
        <w:t>de naam van de Gebiedsaanwijzing</w:t>
      </w:r>
      <w:r w:rsidR="00542420">
        <w:t>.</w:t>
      </w:r>
    </w:p>
    <w:p w14:paraId="3A53622D" w14:textId="0444923A" w:rsidR="00BA6388" w:rsidRDefault="00DE7C4B" w:rsidP="00BA6388">
      <w:pPr>
        <w:pStyle w:val="Opsommingtekens1"/>
      </w:pPr>
      <w:r w:rsidRPr="00DE7C4B">
        <w:t xml:space="preserve">Activiteit koppelen aan </w:t>
      </w:r>
      <w:r w:rsidR="00FB1BFB" w:rsidRPr="00FB1BFB">
        <w:t xml:space="preserve">een eigen </w:t>
      </w:r>
      <w:r w:rsidRPr="00DE7C4B">
        <w:t>Locatie</w:t>
      </w:r>
      <w:r w:rsidR="003B45AF">
        <w:br/>
      </w:r>
      <w:r w:rsidR="003B45AF" w:rsidRPr="003B45AF">
        <w:t>Bij deze methode verwijst de Activiteit naar</w:t>
      </w:r>
      <w:r w:rsidR="003B45AF">
        <w:t xml:space="preserve"> een eigen Locatie. </w:t>
      </w:r>
      <w:r w:rsidR="003B45AF" w:rsidRPr="003B45AF">
        <w:t xml:space="preserve">Deze methode zal vaak worden gekozen bij een sterk </w:t>
      </w:r>
      <w:r w:rsidR="003B45AF">
        <w:t>activiteit</w:t>
      </w:r>
      <w:r w:rsidR="003B45AF" w:rsidRPr="003B45AF">
        <w:t>gericht omgevingsdocument</w:t>
      </w:r>
      <w:r w:rsidR="003B45AF">
        <w:t xml:space="preserve"> en bij een omgevingsdocument waarin onderscheid wordt gemaakt </w:t>
      </w:r>
      <w:r w:rsidR="00624E73">
        <w:t xml:space="preserve">tussen de Locatie van de </w:t>
      </w:r>
      <w:r w:rsidR="00624E73" w:rsidRPr="00624E73">
        <w:t>Juridische regel</w:t>
      </w:r>
      <w:r w:rsidR="00624E73">
        <w:t xml:space="preserve"> enerzijds en de Locatie van de Activiteit</w:t>
      </w:r>
      <w:r w:rsidR="003B45AF" w:rsidRPr="003B45AF">
        <w:t>.</w:t>
      </w:r>
      <w:r w:rsidR="000F1FF6">
        <w:t xml:space="preserve"> Dat laatste zal vaak zijn </w:t>
      </w:r>
      <w:r w:rsidR="000F1FF6">
        <w:lastRenderedPageBreak/>
        <w:t xml:space="preserve">wanneer </w:t>
      </w:r>
      <w:r w:rsidR="00317604">
        <w:t xml:space="preserve">de Locatie </w:t>
      </w:r>
      <w:r w:rsidR="00317604" w:rsidRPr="00317604">
        <w:t xml:space="preserve">van de </w:t>
      </w:r>
      <w:r w:rsidR="00C36872">
        <w:t xml:space="preserve">volledige </w:t>
      </w:r>
      <w:r w:rsidR="00317604" w:rsidRPr="00317604">
        <w:t>Juridische regel</w:t>
      </w:r>
      <w:r w:rsidR="00317604">
        <w:t xml:space="preserve"> het Ambtsgebied is </w:t>
      </w:r>
      <w:r w:rsidR="00DA4E43">
        <w:t xml:space="preserve">en </w:t>
      </w:r>
      <w:r w:rsidR="003918C9">
        <w:t xml:space="preserve">er een specifieke Locatie is waar </w:t>
      </w:r>
      <w:r w:rsidR="00223A3F">
        <w:t xml:space="preserve">voor </w:t>
      </w:r>
      <w:r w:rsidR="003918C9">
        <w:t>de activiteit</w:t>
      </w:r>
      <w:r w:rsidR="00C36872">
        <w:t xml:space="preserve"> </w:t>
      </w:r>
      <w:r w:rsidR="00223A3F">
        <w:t>bijvoorbeeld een verbod of een vergunningplicht geldt.</w:t>
      </w:r>
      <w:r w:rsidR="003918C9">
        <w:t xml:space="preserve"> </w:t>
      </w:r>
      <w:r w:rsidR="007754FC" w:rsidRPr="007754FC">
        <w:t>Aanbevelingen voor het gebruik van Locatie, noemer en naam GIO</w:t>
      </w:r>
      <w:r w:rsidR="00BA6388">
        <w:t>:</w:t>
      </w:r>
    </w:p>
    <w:p w14:paraId="74B5C8B4" w14:textId="77777777" w:rsidR="00BA6388" w:rsidRDefault="00BA6388" w:rsidP="00BA6388">
      <w:pPr>
        <w:pStyle w:val="Opsommingtekens2"/>
      </w:pPr>
      <w:r>
        <w:t>de Locatie is een Gebiedengroep;</w:t>
      </w:r>
    </w:p>
    <w:p w14:paraId="7CE19AEC" w14:textId="46A3584C" w:rsidR="00BA6388" w:rsidRDefault="002A529A" w:rsidP="00BA6388">
      <w:pPr>
        <w:pStyle w:val="Opsommingtekens2"/>
      </w:pPr>
      <w:r w:rsidRPr="002A529A">
        <w:t>de Locatie heeft een noemer</w:t>
      </w:r>
      <w:r w:rsidR="00BA6388">
        <w:t>;</w:t>
      </w:r>
    </w:p>
    <w:p w14:paraId="293C94C4" w14:textId="45FA0BC1" w:rsidR="00BA6388" w:rsidRDefault="00BA6388" w:rsidP="00BA6388">
      <w:pPr>
        <w:pStyle w:val="Opsommingtekens2"/>
      </w:pPr>
      <w:r>
        <w:t xml:space="preserve">de noemer van </w:t>
      </w:r>
      <w:r w:rsidRPr="00B63998">
        <w:t>de Locatie is</w:t>
      </w:r>
      <w:r>
        <w:t xml:space="preserve"> </w:t>
      </w:r>
      <w:r w:rsidRPr="00B05AF7">
        <w:t xml:space="preserve">de naam van de </w:t>
      </w:r>
      <w:r w:rsidR="009C4C90">
        <w:t>Activiteit</w:t>
      </w:r>
      <w:r>
        <w:t xml:space="preserve">, </w:t>
      </w:r>
      <w:r w:rsidR="009C4C90">
        <w:t>aangevuld met de activiteit</w:t>
      </w:r>
      <w:r w:rsidR="007C1FFB">
        <w:t>r</w:t>
      </w:r>
      <w:r w:rsidR="009C4C90">
        <w:t>egelkwalificatie</w:t>
      </w:r>
      <w:r>
        <w:t>;</w:t>
      </w:r>
    </w:p>
    <w:p w14:paraId="3B53DBB2" w14:textId="6875EE5C" w:rsidR="00591848" w:rsidRDefault="00591848" w:rsidP="00591848">
      <w:pPr>
        <w:pStyle w:val="Opsommingtekens2"/>
      </w:pPr>
      <w:r w:rsidRPr="00591848">
        <w:t>de noemer van de Locatie is hetzelfde als de naam van het GIO;</w:t>
      </w:r>
    </w:p>
    <w:p w14:paraId="312E01A8" w14:textId="1A37AC5D" w:rsidR="00DE7C4B" w:rsidRPr="003E7A0D" w:rsidRDefault="0060751A" w:rsidP="004F4F63">
      <w:pPr>
        <w:pStyle w:val="Opsommingtekens2"/>
      </w:pPr>
      <w:r w:rsidRPr="0060751A">
        <w:t>de noemer moet in de tekst van de regel voorkomen.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7A3D59" w14:textId="77777777" w:rsidR="00365BF7" w:rsidRDefault="00365BF7">
      <w:r>
        <w:separator/>
      </w:r>
    </w:p>
    <w:p w14:paraId="0A9060F8" w14:textId="77777777" w:rsidR="00365BF7" w:rsidRDefault="00365BF7"/>
  </w:endnote>
  <w:endnote w:type="continuationSeparator" w:id="0">
    <w:p w14:paraId="636F110C" w14:textId="77777777" w:rsidR="00365BF7" w:rsidRPr="003C450F" w:rsidRDefault="00365BF7" w:rsidP="003C450F"/>
  </w:endnote>
  <w:endnote w:type="continuationNotice" w:id="1">
    <w:p w14:paraId="60E54DFE" w14:textId="77777777" w:rsidR="00365BF7" w:rsidRDefault="00365BF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59DBE" w14:textId="77777777" w:rsidR="00BC1EF5" w:rsidRDefault="00BC1EF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F51BC" w14:textId="77777777" w:rsidR="00BC1EF5" w:rsidRDefault="00BC1EF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BE6FAF" w14:textId="77777777" w:rsidR="00365BF7" w:rsidRPr="00B35331" w:rsidRDefault="00365BF7" w:rsidP="00577995">
      <w:pPr>
        <w:pStyle w:val="Voettekst"/>
      </w:pPr>
    </w:p>
  </w:footnote>
  <w:footnote w:type="continuationSeparator" w:id="0">
    <w:p w14:paraId="6E1D27BD" w14:textId="77777777" w:rsidR="00365BF7" w:rsidRDefault="00365BF7">
      <w:r>
        <w:continuationSeparator/>
      </w:r>
    </w:p>
    <w:p w14:paraId="6F8A6ECD" w14:textId="77777777" w:rsidR="00365BF7" w:rsidRDefault="00365BF7"/>
    <w:p w14:paraId="2CC9931A" w14:textId="77777777" w:rsidR="00365BF7" w:rsidRDefault="00365BF7"/>
  </w:footnote>
  <w:footnote w:type="continuationNotice" w:id="1">
    <w:p w14:paraId="150213D1" w14:textId="77777777" w:rsidR="00365BF7" w:rsidRDefault="00365BF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3EF499C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B57608">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8">
    <w:p w14:paraId="7561ED03" w14:textId="03A98BD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9">
    <w:p w14:paraId="48CE77B0" w14:textId="2A538B3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0">
    <w:p w14:paraId="33D26E7C" w14:textId="45C5B7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1">
    <w:p w14:paraId="2AE552D4" w14:textId="248CE62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B57608">
        <w:t>7</w:t>
      </w:r>
      <w:r w:rsidR="00316B71">
        <w:rPr>
          <w:highlight w:val="yellow"/>
        </w:rPr>
        <w:fldChar w:fldCharType="end"/>
      </w:r>
    </w:p>
  </w:footnote>
  <w:footnote w:id="22">
    <w:p w14:paraId="3AA7694E" w14:textId="38D3768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3">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24">
    <w:p w14:paraId="13BB0B2C" w14:textId="00B5CB9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5">
    <w:p w14:paraId="452E4F00" w14:textId="521ADCDB"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57608">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B57608">
        <w:t>7</w:t>
      </w:r>
      <w:r>
        <w:fldChar w:fldCharType="end"/>
      </w:r>
    </w:p>
  </w:footnote>
  <w:footnote w:id="26">
    <w:p w14:paraId="1C99893F" w14:textId="79397868"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B57608">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B57608">
        <w:t>7</w:t>
      </w:r>
      <w:r w:rsidR="000D0507">
        <w:fldChar w:fldCharType="end"/>
      </w:r>
      <w:r>
        <w:t xml:space="preserve"> en Toepassingsprofiel omgevingsplan</w:t>
      </w:r>
    </w:p>
  </w:footnote>
  <w:footnote w:id="27">
    <w:p w14:paraId="09A84119" w14:textId="5333D34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2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9">
    <w:p w14:paraId="2D986D31" w14:textId="77D4D16B"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3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66BEAF94"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B57608">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2E141B02"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B57608">
        <w:t>7.17</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5CF202F6"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3C2ADCA"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5E91C39F"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190A8F2B"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45232762"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70AAAE5E"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5EF04F32"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41B2587"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394E6FD0" w14:textId="77777777" w:rsidR="007F45CD" w:rsidRDefault="007F45CD" w:rsidP="007F45CD">
      <w:pPr>
        <w:pStyle w:val="Voetnoottekst"/>
      </w:pPr>
      <w:r>
        <w:rPr>
          <w:rStyle w:val="Voetnootmarkering"/>
        </w:rPr>
        <w:footnoteRef/>
      </w:r>
      <w:r>
        <w:t xml:space="preserve"> </w:t>
      </w:r>
      <w:r>
        <w:tab/>
        <w:t>Artikel 10.1 Ob</w:t>
      </w:r>
    </w:p>
  </w:footnote>
  <w:footnote w:id="322">
    <w:p w14:paraId="1124521C" w14:textId="77777777" w:rsidR="007F45CD" w:rsidRDefault="007F45CD" w:rsidP="007F45CD">
      <w:pPr>
        <w:pStyle w:val="Voetnoottekst"/>
      </w:pPr>
      <w:r>
        <w:rPr>
          <w:rStyle w:val="Voetnootmarkering"/>
        </w:rPr>
        <w:footnoteRef/>
      </w:r>
      <w:r>
        <w:t xml:space="preserve"> </w:t>
      </w:r>
      <w:r>
        <w:tab/>
        <w:t>Artikelen 4.14 lid 1, 4.15 lid 1 en 4.16 leden 1 en 2 Ow</w:t>
      </w:r>
    </w:p>
  </w:footnote>
  <w:footnote w:id="323">
    <w:p w14:paraId="396EC3F4" w14:textId="77777777" w:rsidR="007F45CD" w:rsidRDefault="007F45CD" w:rsidP="007F45CD">
      <w:pPr>
        <w:pStyle w:val="Voetnoottekst"/>
      </w:pPr>
      <w:r>
        <w:rPr>
          <w:rStyle w:val="Voetnootmarkering"/>
        </w:rPr>
        <w:footnoteRef/>
      </w:r>
      <w:r>
        <w:t xml:space="preserve"> </w:t>
      </w:r>
      <w:r>
        <w:tab/>
        <w:t>Artikel 4.14 lid 5 Ow</w:t>
      </w:r>
    </w:p>
  </w:footnote>
  <w:footnote w:id="324">
    <w:p w14:paraId="696041ED" w14:textId="77777777" w:rsidR="007F45CD" w:rsidRDefault="007F45CD" w:rsidP="007F45CD">
      <w:pPr>
        <w:pStyle w:val="Voetnoottekst"/>
      </w:pPr>
      <w:r>
        <w:rPr>
          <w:rStyle w:val="Voetnootmarkering"/>
        </w:rPr>
        <w:footnoteRef/>
      </w:r>
      <w:r>
        <w:t xml:space="preserve"> </w:t>
      </w:r>
      <w:r>
        <w:tab/>
        <w:t xml:space="preserve">Artikel 4.15 lid 4 respectievelijk artikel 4.16 lid 4 jo artikel </w:t>
      </w:r>
      <w:r w:rsidRPr="00932D33">
        <w:t>4.15 lid 4</w:t>
      </w:r>
      <w:r>
        <w:t xml:space="preserve"> Ow</w:t>
      </w:r>
    </w:p>
  </w:footnote>
  <w:footnote w:id="325">
    <w:p w14:paraId="2CCE1C95" w14:textId="77777777" w:rsidR="007F45CD" w:rsidRDefault="007F45CD" w:rsidP="007F45CD">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7A2B40CA" w14:textId="77777777" w:rsidR="007F45CD" w:rsidRDefault="007F45CD" w:rsidP="007F45CD">
      <w:pPr>
        <w:pStyle w:val="Voetnoottekst"/>
      </w:pPr>
      <w:r>
        <w:rPr>
          <w:rStyle w:val="Voetnootmarkering"/>
        </w:rPr>
        <w:footnoteRef/>
      </w:r>
      <w:r>
        <w:t xml:space="preserve"> </w:t>
      </w:r>
      <w:r>
        <w:tab/>
      </w:r>
      <w:r w:rsidRPr="00CB4857">
        <w:t xml:space="preserve">Artikel </w:t>
      </w:r>
      <w:r>
        <w:t xml:space="preserve">3:42 Awb jo artikel 5 dan wel artikel </w:t>
      </w:r>
      <w:r w:rsidRPr="00CB4857">
        <w:t>6 jo artikel 2</w:t>
      </w:r>
      <w:r>
        <w:t xml:space="preserve"> </w:t>
      </w:r>
      <w:r w:rsidRPr="00CB4857">
        <w:t>Bekendmakingswet</w:t>
      </w:r>
    </w:p>
  </w:footnote>
  <w:footnote w:id="327">
    <w:p w14:paraId="68617C38" w14:textId="77777777" w:rsidR="007F45CD" w:rsidRDefault="007F45CD" w:rsidP="007F45CD">
      <w:pPr>
        <w:pStyle w:val="Voetnoottekst"/>
      </w:pPr>
      <w:r>
        <w:rPr>
          <w:rStyle w:val="Voetnootmarkering"/>
        </w:rPr>
        <w:footnoteRef/>
      </w:r>
      <w:r>
        <w:t xml:space="preserve"> </w:t>
      </w:r>
      <w:r>
        <w:tab/>
        <w:t>A</w:t>
      </w:r>
      <w:r w:rsidRPr="00AF580D">
        <w:t xml:space="preserve">rtikel </w:t>
      </w:r>
      <w:r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7EE74D7A" w14:textId="77777777" w:rsidR="007F45CD" w:rsidRDefault="007F45CD" w:rsidP="007F45CD">
      <w:pPr>
        <w:pStyle w:val="Voetnoottekst"/>
      </w:pPr>
      <w:r>
        <w:rPr>
          <w:rStyle w:val="Voetnootmarkering"/>
        </w:rPr>
        <w:footnoteRef/>
      </w:r>
      <w:r>
        <w:t xml:space="preserve"> </w:t>
      </w:r>
      <w:r>
        <w:tab/>
        <w:t>Artikel 3:40 Awb</w:t>
      </w:r>
    </w:p>
  </w:footnote>
  <w:footnote w:id="329">
    <w:p w14:paraId="0A94390F" w14:textId="77777777" w:rsidR="007F45CD" w:rsidRDefault="007F45CD" w:rsidP="007F45CD">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735DB21D" w14:textId="77777777" w:rsidR="007F45CD" w:rsidRDefault="007F45CD"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6C86EF2E" w14:textId="77777777" w:rsidR="007F45CD" w:rsidRDefault="007F45CD" w:rsidP="007F45CD">
      <w:pPr>
        <w:pStyle w:val="Voetnoottekst"/>
      </w:pPr>
      <w:r>
        <w:rPr>
          <w:rStyle w:val="Voetnootmarkering"/>
        </w:rPr>
        <w:footnoteRef/>
      </w:r>
      <w:r>
        <w:t xml:space="preserve"> </w:t>
      </w:r>
      <w:r>
        <w:tab/>
        <w:t xml:space="preserve">Artikel 8:80 lid 1 Awb in combinatie met </w:t>
      </w:r>
      <w:r w:rsidRPr="003A5AE6">
        <w:t xml:space="preserve">artikel </w:t>
      </w:r>
      <w:r>
        <w:t xml:space="preserve">5 respectievelijk artikel </w:t>
      </w:r>
      <w:r w:rsidRPr="003A5AE6">
        <w:t xml:space="preserve">6 </w:t>
      </w:r>
      <w:r>
        <w:t>en</w:t>
      </w:r>
      <w:r w:rsidRPr="003A5AE6">
        <w:t xml:space="preserve"> artikel 2 lid </w:t>
      </w:r>
      <w:r>
        <w:t>1</w:t>
      </w:r>
      <w:r w:rsidRPr="003A5AE6">
        <w:t xml:space="preserve"> Bekendmakingswet</w:t>
      </w:r>
    </w:p>
  </w:footnote>
  <w:footnote w:id="332">
    <w:p w14:paraId="0F92A03D" w14:textId="77777777" w:rsidR="007F45CD" w:rsidRDefault="007F45CD"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57AA1" w14:textId="77777777" w:rsidR="00BC1EF5" w:rsidRDefault="00BC1EF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5DCB6C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E70D0EB"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266612A" w:rsidR="0078768C" w:rsidRPr="00CA6C0C" w:rsidRDefault="00A70AFD" w:rsidP="00FF3E80">
          <w:r>
            <w:fldChar w:fldCharType="begin"/>
          </w:r>
          <w:r>
            <w:instrText xml:space="preserve"> SAVEDATE  \@ "d MMMM yyyy" </w:instrText>
          </w:r>
          <w:r>
            <w:fldChar w:fldCharType="separate"/>
          </w:r>
          <w:r w:rsidR="004D6369">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3275D" w14:textId="77777777" w:rsidR="00BC1EF5" w:rsidRDefault="00BC1EF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4C70570C"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549AC">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D6369">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4454639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24931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7700480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8423616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3073244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1471676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6051881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772286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8178406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80589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basistekst"/>
    <w:docVar w:name="ID01_CAPS" w:val="Basistekst"/>
    <w:docVar w:name="ID01+" w:val="de basistekst"/>
    <w:docVar w:name="ID01+_CAPS" w:val="De basistekst"/>
    <w:docVar w:name="ID02" w:val="de"/>
    <w:docVar w:name="ID03" w:val="bt"/>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F1"/>
    <w:rsid w:val="00006203"/>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701"/>
    <w:rsid w:val="0001571E"/>
    <w:rsid w:val="00015835"/>
    <w:rsid w:val="0001583B"/>
    <w:rsid w:val="0001587B"/>
    <w:rsid w:val="00015B92"/>
    <w:rsid w:val="00015BAD"/>
    <w:rsid w:val="00015C74"/>
    <w:rsid w:val="00015CA2"/>
    <w:rsid w:val="00015D0D"/>
    <w:rsid w:val="00015E84"/>
    <w:rsid w:val="0001608D"/>
    <w:rsid w:val="00016134"/>
    <w:rsid w:val="00016212"/>
    <w:rsid w:val="00016365"/>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E5"/>
    <w:rsid w:val="00027624"/>
    <w:rsid w:val="000277E8"/>
    <w:rsid w:val="00027803"/>
    <w:rsid w:val="000278F9"/>
    <w:rsid w:val="00027914"/>
    <w:rsid w:val="000279A9"/>
    <w:rsid w:val="00027A61"/>
    <w:rsid w:val="00027B49"/>
    <w:rsid w:val="00027BC6"/>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1"/>
    <w:rsid w:val="0003502E"/>
    <w:rsid w:val="0003512A"/>
    <w:rsid w:val="00035197"/>
    <w:rsid w:val="00035299"/>
    <w:rsid w:val="0003529F"/>
    <w:rsid w:val="000353E9"/>
    <w:rsid w:val="00035457"/>
    <w:rsid w:val="0003554C"/>
    <w:rsid w:val="00035833"/>
    <w:rsid w:val="0003583D"/>
    <w:rsid w:val="000358D4"/>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D0"/>
    <w:rsid w:val="00036F70"/>
    <w:rsid w:val="00036F8F"/>
    <w:rsid w:val="00036F9D"/>
    <w:rsid w:val="00036FAF"/>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0C1"/>
    <w:rsid w:val="00040125"/>
    <w:rsid w:val="000403D3"/>
    <w:rsid w:val="0004042A"/>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5B"/>
    <w:rsid w:val="00043D6E"/>
    <w:rsid w:val="00043DA7"/>
    <w:rsid w:val="00043E43"/>
    <w:rsid w:val="00043F97"/>
    <w:rsid w:val="0004409A"/>
    <w:rsid w:val="00044353"/>
    <w:rsid w:val="0004449C"/>
    <w:rsid w:val="000444EB"/>
    <w:rsid w:val="00044569"/>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A2"/>
    <w:rsid w:val="00046D4D"/>
    <w:rsid w:val="00046DB4"/>
    <w:rsid w:val="00046EC9"/>
    <w:rsid w:val="0004708F"/>
    <w:rsid w:val="00047240"/>
    <w:rsid w:val="0004726C"/>
    <w:rsid w:val="0004726D"/>
    <w:rsid w:val="000473A5"/>
    <w:rsid w:val="00047430"/>
    <w:rsid w:val="000474BD"/>
    <w:rsid w:val="0004752F"/>
    <w:rsid w:val="00047703"/>
    <w:rsid w:val="00047705"/>
    <w:rsid w:val="000477F3"/>
    <w:rsid w:val="000479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394"/>
    <w:rsid w:val="000533A0"/>
    <w:rsid w:val="0005365F"/>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A07"/>
    <w:rsid w:val="00060A1F"/>
    <w:rsid w:val="00060D18"/>
    <w:rsid w:val="00060D49"/>
    <w:rsid w:val="00060DAA"/>
    <w:rsid w:val="00060FF8"/>
    <w:rsid w:val="000610A0"/>
    <w:rsid w:val="00061140"/>
    <w:rsid w:val="00061299"/>
    <w:rsid w:val="0006129F"/>
    <w:rsid w:val="00061454"/>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82"/>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67FA1"/>
    <w:rsid w:val="00070140"/>
    <w:rsid w:val="00070304"/>
    <w:rsid w:val="000703DF"/>
    <w:rsid w:val="00070695"/>
    <w:rsid w:val="000708AF"/>
    <w:rsid w:val="00070A75"/>
    <w:rsid w:val="00070BF5"/>
    <w:rsid w:val="00070C21"/>
    <w:rsid w:val="00070E9F"/>
    <w:rsid w:val="00070EAC"/>
    <w:rsid w:val="00070F68"/>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A3"/>
    <w:rsid w:val="00081AAF"/>
    <w:rsid w:val="00081B59"/>
    <w:rsid w:val="00081BA9"/>
    <w:rsid w:val="00081BE4"/>
    <w:rsid w:val="00081C53"/>
    <w:rsid w:val="00081C6D"/>
    <w:rsid w:val="00081C82"/>
    <w:rsid w:val="00081F7D"/>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D16"/>
    <w:rsid w:val="00082DD6"/>
    <w:rsid w:val="00082F0E"/>
    <w:rsid w:val="00082F35"/>
    <w:rsid w:val="00082FA4"/>
    <w:rsid w:val="00082FB7"/>
    <w:rsid w:val="000832D2"/>
    <w:rsid w:val="000832E3"/>
    <w:rsid w:val="0008337F"/>
    <w:rsid w:val="000834C3"/>
    <w:rsid w:val="000834E6"/>
    <w:rsid w:val="0008352D"/>
    <w:rsid w:val="00083571"/>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DBB"/>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ADA"/>
    <w:rsid w:val="00091B6F"/>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F81"/>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C"/>
    <w:rsid w:val="000A6FFF"/>
    <w:rsid w:val="000A7057"/>
    <w:rsid w:val="000A722A"/>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E6"/>
    <w:rsid w:val="000B3D8D"/>
    <w:rsid w:val="000B3E73"/>
    <w:rsid w:val="000B408A"/>
    <w:rsid w:val="000B40EF"/>
    <w:rsid w:val="000B4371"/>
    <w:rsid w:val="000B437C"/>
    <w:rsid w:val="000B49B5"/>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FB"/>
    <w:rsid w:val="000D0142"/>
    <w:rsid w:val="000D046F"/>
    <w:rsid w:val="000D04CB"/>
    <w:rsid w:val="000D0507"/>
    <w:rsid w:val="000D05F6"/>
    <w:rsid w:val="000D0725"/>
    <w:rsid w:val="000D0851"/>
    <w:rsid w:val="000D093C"/>
    <w:rsid w:val="000D09AA"/>
    <w:rsid w:val="000D09F5"/>
    <w:rsid w:val="000D0D26"/>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1E1"/>
    <w:rsid w:val="000D629C"/>
    <w:rsid w:val="000D62BC"/>
    <w:rsid w:val="000D63F8"/>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87"/>
    <w:rsid w:val="000E3F0E"/>
    <w:rsid w:val="000E3F22"/>
    <w:rsid w:val="000E3F65"/>
    <w:rsid w:val="000E4032"/>
    <w:rsid w:val="000E4054"/>
    <w:rsid w:val="000E40D3"/>
    <w:rsid w:val="000E41E9"/>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75"/>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0F7F11"/>
    <w:rsid w:val="001000A3"/>
    <w:rsid w:val="001001E1"/>
    <w:rsid w:val="00100238"/>
    <w:rsid w:val="00100259"/>
    <w:rsid w:val="001006A0"/>
    <w:rsid w:val="00100763"/>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665"/>
    <w:rsid w:val="001026FA"/>
    <w:rsid w:val="00102771"/>
    <w:rsid w:val="00102948"/>
    <w:rsid w:val="0010295F"/>
    <w:rsid w:val="00102CCC"/>
    <w:rsid w:val="00102D44"/>
    <w:rsid w:val="00102DDF"/>
    <w:rsid w:val="00102FE6"/>
    <w:rsid w:val="0010305E"/>
    <w:rsid w:val="001033C9"/>
    <w:rsid w:val="001033CA"/>
    <w:rsid w:val="00103421"/>
    <w:rsid w:val="00103525"/>
    <w:rsid w:val="00103581"/>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A99"/>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996"/>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64C"/>
    <w:rsid w:val="001376E8"/>
    <w:rsid w:val="00137795"/>
    <w:rsid w:val="001377ED"/>
    <w:rsid w:val="00137846"/>
    <w:rsid w:val="00137858"/>
    <w:rsid w:val="0013794E"/>
    <w:rsid w:val="00137A08"/>
    <w:rsid w:val="00137B2B"/>
    <w:rsid w:val="00137D7D"/>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407"/>
    <w:rsid w:val="001555DB"/>
    <w:rsid w:val="00155723"/>
    <w:rsid w:val="0015575D"/>
    <w:rsid w:val="001557E3"/>
    <w:rsid w:val="0015585F"/>
    <w:rsid w:val="001558C7"/>
    <w:rsid w:val="001559A3"/>
    <w:rsid w:val="00155A6A"/>
    <w:rsid w:val="00155B13"/>
    <w:rsid w:val="00155D08"/>
    <w:rsid w:val="00155D26"/>
    <w:rsid w:val="00155D3E"/>
    <w:rsid w:val="00155D5B"/>
    <w:rsid w:val="00155D94"/>
    <w:rsid w:val="00155DFC"/>
    <w:rsid w:val="00155F66"/>
    <w:rsid w:val="00156069"/>
    <w:rsid w:val="0015607A"/>
    <w:rsid w:val="001560AC"/>
    <w:rsid w:val="00156109"/>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E2"/>
    <w:rsid w:val="00183839"/>
    <w:rsid w:val="0018386A"/>
    <w:rsid w:val="00183888"/>
    <w:rsid w:val="00183C03"/>
    <w:rsid w:val="00183C4B"/>
    <w:rsid w:val="00183C69"/>
    <w:rsid w:val="00183D33"/>
    <w:rsid w:val="00183E93"/>
    <w:rsid w:val="00184003"/>
    <w:rsid w:val="00184082"/>
    <w:rsid w:val="001841C4"/>
    <w:rsid w:val="001841CC"/>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AB8"/>
    <w:rsid w:val="00185ACD"/>
    <w:rsid w:val="00185AEE"/>
    <w:rsid w:val="00185CC8"/>
    <w:rsid w:val="00185DFB"/>
    <w:rsid w:val="00185E8E"/>
    <w:rsid w:val="001861FC"/>
    <w:rsid w:val="0018626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1D2"/>
    <w:rsid w:val="0019120B"/>
    <w:rsid w:val="001912F2"/>
    <w:rsid w:val="0019147F"/>
    <w:rsid w:val="0019158C"/>
    <w:rsid w:val="001915B8"/>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B8F"/>
    <w:rsid w:val="001C2C3F"/>
    <w:rsid w:val="001C2D74"/>
    <w:rsid w:val="001C2E38"/>
    <w:rsid w:val="001C2EF7"/>
    <w:rsid w:val="001C2F8C"/>
    <w:rsid w:val="001C3079"/>
    <w:rsid w:val="001C30BA"/>
    <w:rsid w:val="001C3439"/>
    <w:rsid w:val="001C3470"/>
    <w:rsid w:val="001C348A"/>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F8"/>
    <w:rsid w:val="001D1E2F"/>
    <w:rsid w:val="001D1F9A"/>
    <w:rsid w:val="001D2062"/>
    <w:rsid w:val="001D206E"/>
    <w:rsid w:val="001D2091"/>
    <w:rsid w:val="001D2409"/>
    <w:rsid w:val="001D24D3"/>
    <w:rsid w:val="001D2527"/>
    <w:rsid w:val="001D26EF"/>
    <w:rsid w:val="001D2A7C"/>
    <w:rsid w:val="001D2A86"/>
    <w:rsid w:val="001D2AFE"/>
    <w:rsid w:val="001D2B25"/>
    <w:rsid w:val="001D2CB3"/>
    <w:rsid w:val="001D2CF8"/>
    <w:rsid w:val="001D2F3E"/>
    <w:rsid w:val="001D3013"/>
    <w:rsid w:val="001D3066"/>
    <w:rsid w:val="001D30F0"/>
    <w:rsid w:val="001D3132"/>
    <w:rsid w:val="001D3151"/>
    <w:rsid w:val="001D3183"/>
    <w:rsid w:val="001D327C"/>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70A7"/>
    <w:rsid w:val="001D70C8"/>
    <w:rsid w:val="001D71A9"/>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DAA"/>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7F"/>
    <w:rsid w:val="001F19E6"/>
    <w:rsid w:val="001F1AEE"/>
    <w:rsid w:val="001F1C34"/>
    <w:rsid w:val="001F1F42"/>
    <w:rsid w:val="001F1FF6"/>
    <w:rsid w:val="001F216D"/>
    <w:rsid w:val="001F216F"/>
    <w:rsid w:val="001F21BE"/>
    <w:rsid w:val="001F241D"/>
    <w:rsid w:val="001F255E"/>
    <w:rsid w:val="001F273E"/>
    <w:rsid w:val="001F281F"/>
    <w:rsid w:val="001F284D"/>
    <w:rsid w:val="001F285A"/>
    <w:rsid w:val="001F299C"/>
    <w:rsid w:val="001F2A99"/>
    <w:rsid w:val="001F2B07"/>
    <w:rsid w:val="001F2FFE"/>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F8"/>
    <w:rsid w:val="00214F98"/>
    <w:rsid w:val="00214FE7"/>
    <w:rsid w:val="00214FF2"/>
    <w:rsid w:val="00215078"/>
    <w:rsid w:val="002151E4"/>
    <w:rsid w:val="00215272"/>
    <w:rsid w:val="002152DD"/>
    <w:rsid w:val="002153FB"/>
    <w:rsid w:val="00215552"/>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743F"/>
    <w:rsid w:val="002274A5"/>
    <w:rsid w:val="002275DE"/>
    <w:rsid w:val="002277C4"/>
    <w:rsid w:val="00227972"/>
    <w:rsid w:val="00227994"/>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530"/>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B4"/>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86"/>
    <w:rsid w:val="00241CF6"/>
    <w:rsid w:val="00241D0E"/>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64D"/>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F5"/>
    <w:rsid w:val="00253450"/>
    <w:rsid w:val="002534D2"/>
    <w:rsid w:val="00253578"/>
    <w:rsid w:val="0025361F"/>
    <w:rsid w:val="002536C8"/>
    <w:rsid w:val="00253852"/>
    <w:rsid w:val="0025397F"/>
    <w:rsid w:val="002539A1"/>
    <w:rsid w:val="00253A58"/>
    <w:rsid w:val="00253B97"/>
    <w:rsid w:val="00253C22"/>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DA6"/>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2A7"/>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16"/>
    <w:rsid w:val="002709A4"/>
    <w:rsid w:val="002709DB"/>
    <w:rsid w:val="00270A79"/>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AB"/>
    <w:rsid w:val="00281667"/>
    <w:rsid w:val="0028186F"/>
    <w:rsid w:val="0028187A"/>
    <w:rsid w:val="00281943"/>
    <w:rsid w:val="00281956"/>
    <w:rsid w:val="00281986"/>
    <w:rsid w:val="00281A48"/>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7A"/>
    <w:rsid w:val="002841BE"/>
    <w:rsid w:val="0028434A"/>
    <w:rsid w:val="00284547"/>
    <w:rsid w:val="0028472A"/>
    <w:rsid w:val="002847B9"/>
    <w:rsid w:val="00284853"/>
    <w:rsid w:val="00284A21"/>
    <w:rsid w:val="00284A63"/>
    <w:rsid w:val="00284ACD"/>
    <w:rsid w:val="00284B6B"/>
    <w:rsid w:val="00284BB0"/>
    <w:rsid w:val="00284D6D"/>
    <w:rsid w:val="00284DB4"/>
    <w:rsid w:val="00284E63"/>
    <w:rsid w:val="00284EC7"/>
    <w:rsid w:val="00284F1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C79"/>
    <w:rsid w:val="00293EB4"/>
    <w:rsid w:val="00293F97"/>
    <w:rsid w:val="0029416A"/>
    <w:rsid w:val="002941AD"/>
    <w:rsid w:val="0029425C"/>
    <w:rsid w:val="002943BA"/>
    <w:rsid w:val="002944D3"/>
    <w:rsid w:val="002944E3"/>
    <w:rsid w:val="0029460B"/>
    <w:rsid w:val="002946AE"/>
    <w:rsid w:val="00294734"/>
    <w:rsid w:val="0029478C"/>
    <w:rsid w:val="00294915"/>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9BA"/>
    <w:rsid w:val="002A39C5"/>
    <w:rsid w:val="002A3A71"/>
    <w:rsid w:val="002A3ABE"/>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1F6C"/>
    <w:rsid w:val="002B200B"/>
    <w:rsid w:val="002B2088"/>
    <w:rsid w:val="002B214A"/>
    <w:rsid w:val="002B2178"/>
    <w:rsid w:val="002B2206"/>
    <w:rsid w:val="002B2301"/>
    <w:rsid w:val="002B2627"/>
    <w:rsid w:val="002B2640"/>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A3C"/>
    <w:rsid w:val="002C5B13"/>
    <w:rsid w:val="002C5CE5"/>
    <w:rsid w:val="002C5D78"/>
    <w:rsid w:val="002C5D7C"/>
    <w:rsid w:val="002C5DD6"/>
    <w:rsid w:val="002C5ED6"/>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53"/>
    <w:rsid w:val="002D3F5A"/>
    <w:rsid w:val="002D402F"/>
    <w:rsid w:val="002D40BE"/>
    <w:rsid w:val="002D4204"/>
    <w:rsid w:val="002D420F"/>
    <w:rsid w:val="002D42E8"/>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366"/>
    <w:rsid w:val="002D5811"/>
    <w:rsid w:val="002D59B3"/>
    <w:rsid w:val="002D5B12"/>
    <w:rsid w:val="002D5B99"/>
    <w:rsid w:val="002D5DEF"/>
    <w:rsid w:val="002D5E31"/>
    <w:rsid w:val="002D603A"/>
    <w:rsid w:val="002D60EE"/>
    <w:rsid w:val="002D6105"/>
    <w:rsid w:val="002D63B6"/>
    <w:rsid w:val="002D6588"/>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C6"/>
    <w:rsid w:val="002E244F"/>
    <w:rsid w:val="002E2459"/>
    <w:rsid w:val="002E2577"/>
    <w:rsid w:val="002E2617"/>
    <w:rsid w:val="002E2671"/>
    <w:rsid w:val="002E268E"/>
    <w:rsid w:val="002E2928"/>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EEE"/>
    <w:rsid w:val="002E70FC"/>
    <w:rsid w:val="002E7182"/>
    <w:rsid w:val="002E71E1"/>
    <w:rsid w:val="002E72C6"/>
    <w:rsid w:val="002E7395"/>
    <w:rsid w:val="002E73C7"/>
    <w:rsid w:val="002E74BF"/>
    <w:rsid w:val="002E752C"/>
    <w:rsid w:val="002E769B"/>
    <w:rsid w:val="002E7840"/>
    <w:rsid w:val="002E7853"/>
    <w:rsid w:val="002E78A3"/>
    <w:rsid w:val="002E78A7"/>
    <w:rsid w:val="002E78C0"/>
    <w:rsid w:val="002E7964"/>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D74"/>
    <w:rsid w:val="002F2E97"/>
    <w:rsid w:val="002F3094"/>
    <w:rsid w:val="002F3118"/>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950"/>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0"/>
    <w:rsid w:val="003264F9"/>
    <w:rsid w:val="00326720"/>
    <w:rsid w:val="00326820"/>
    <w:rsid w:val="00326A46"/>
    <w:rsid w:val="00326AF8"/>
    <w:rsid w:val="00326B36"/>
    <w:rsid w:val="00326C0C"/>
    <w:rsid w:val="00326C95"/>
    <w:rsid w:val="00326D3D"/>
    <w:rsid w:val="00326D6B"/>
    <w:rsid w:val="00326F21"/>
    <w:rsid w:val="00326FCE"/>
    <w:rsid w:val="00327008"/>
    <w:rsid w:val="00327124"/>
    <w:rsid w:val="003271A3"/>
    <w:rsid w:val="003271E7"/>
    <w:rsid w:val="0032720F"/>
    <w:rsid w:val="0032758B"/>
    <w:rsid w:val="00327635"/>
    <w:rsid w:val="003276BF"/>
    <w:rsid w:val="0032778F"/>
    <w:rsid w:val="003277EC"/>
    <w:rsid w:val="00327850"/>
    <w:rsid w:val="00327959"/>
    <w:rsid w:val="00327A79"/>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CF"/>
    <w:rsid w:val="00334DD6"/>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05"/>
    <w:rsid w:val="00335B2B"/>
    <w:rsid w:val="00335B9B"/>
    <w:rsid w:val="00335BAC"/>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4"/>
    <w:rsid w:val="003375C1"/>
    <w:rsid w:val="00337627"/>
    <w:rsid w:val="003376D8"/>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D7"/>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299"/>
    <w:rsid w:val="00342367"/>
    <w:rsid w:val="00342431"/>
    <w:rsid w:val="00342465"/>
    <w:rsid w:val="0034258B"/>
    <w:rsid w:val="003425E6"/>
    <w:rsid w:val="00342698"/>
    <w:rsid w:val="003426B5"/>
    <w:rsid w:val="003427A5"/>
    <w:rsid w:val="00342847"/>
    <w:rsid w:val="0034290A"/>
    <w:rsid w:val="00342949"/>
    <w:rsid w:val="003429F9"/>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5E"/>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EAF"/>
    <w:rsid w:val="00352F6F"/>
    <w:rsid w:val="0035311E"/>
    <w:rsid w:val="0035330B"/>
    <w:rsid w:val="0035333E"/>
    <w:rsid w:val="003533E8"/>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9D"/>
    <w:rsid w:val="0036172C"/>
    <w:rsid w:val="0036175E"/>
    <w:rsid w:val="003617EF"/>
    <w:rsid w:val="003617FF"/>
    <w:rsid w:val="00361825"/>
    <w:rsid w:val="00361A36"/>
    <w:rsid w:val="00361AF8"/>
    <w:rsid w:val="00361C8A"/>
    <w:rsid w:val="00361FBB"/>
    <w:rsid w:val="0036205F"/>
    <w:rsid w:val="003622E1"/>
    <w:rsid w:val="0036268C"/>
    <w:rsid w:val="003626C3"/>
    <w:rsid w:val="00362A5D"/>
    <w:rsid w:val="00362B0E"/>
    <w:rsid w:val="00362B3A"/>
    <w:rsid w:val="00362CA3"/>
    <w:rsid w:val="00362DF2"/>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BF7"/>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68A"/>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F2F"/>
    <w:rsid w:val="0037701B"/>
    <w:rsid w:val="0037716F"/>
    <w:rsid w:val="0037731F"/>
    <w:rsid w:val="0037740B"/>
    <w:rsid w:val="003774E3"/>
    <w:rsid w:val="00377522"/>
    <w:rsid w:val="00377554"/>
    <w:rsid w:val="003775FB"/>
    <w:rsid w:val="0037771A"/>
    <w:rsid w:val="00377876"/>
    <w:rsid w:val="003778E2"/>
    <w:rsid w:val="00377B59"/>
    <w:rsid w:val="00377B95"/>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526"/>
    <w:rsid w:val="003A25AA"/>
    <w:rsid w:val="003A2651"/>
    <w:rsid w:val="003A272B"/>
    <w:rsid w:val="003A280A"/>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5DB"/>
    <w:rsid w:val="003B36DD"/>
    <w:rsid w:val="003B379C"/>
    <w:rsid w:val="003B382A"/>
    <w:rsid w:val="003B38A5"/>
    <w:rsid w:val="003B3A27"/>
    <w:rsid w:val="003B3ACA"/>
    <w:rsid w:val="003B3AE1"/>
    <w:rsid w:val="003B3B02"/>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C9"/>
    <w:rsid w:val="003B7B25"/>
    <w:rsid w:val="003B7B2F"/>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3E7"/>
    <w:rsid w:val="003C648E"/>
    <w:rsid w:val="003C660C"/>
    <w:rsid w:val="003C660D"/>
    <w:rsid w:val="003C6641"/>
    <w:rsid w:val="003C6AAA"/>
    <w:rsid w:val="003C6ACF"/>
    <w:rsid w:val="003C6ADD"/>
    <w:rsid w:val="003C6DD9"/>
    <w:rsid w:val="003C6E79"/>
    <w:rsid w:val="003C6E83"/>
    <w:rsid w:val="003C70E3"/>
    <w:rsid w:val="003C7145"/>
    <w:rsid w:val="003C72DE"/>
    <w:rsid w:val="003C734B"/>
    <w:rsid w:val="003C73D5"/>
    <w:rsid w:val="003C754B"/>
    <w:rsid w:val="003C75AA"/>
    <w:rsid w:val="003C7810"/>
    <w:rsid w:val="003C795E"/>
    <w:rsid w:val="003C7B16"/>
    <w:rsid w:val="003C7CA5"/>
    <w:rsid w:val="003C7D03"/>
    <w:rsid w:val="003C7DFA"/>
    <w:rsid w:val="003C7F4F"/>
    <w:rsid w:val="003C7FEB"/>
    <w:rsid w:val="003D010A"/>
    <w:rsid w:val="003D016B"/>
    <w:rsid w:val="003D01B2"/>
    <w:rsid w:val="003D01BB"/>
    <w:rsid w:val="003D01D5"/>
    <w:rsid w:val="003D0630"/>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C17"/>
    <w:rsid w:val="003E5D64"/>
    <w:rsid w:val="003E5E90"/>
    <w:rsid w:val="003E5EDB"/>
    <w:rsid w:val="003E6095"/>
    <w:rsid w:val="003E625F"/>
    <w:rsid w:val="003E6420"/>
    <w:rsid w:val="003E64C9"/>
    <w:rsid w:val="003E664F"/>
    <w:rsid w:val="003E673B"/>
    <w:rsid w:val="003E6926"/>
    <w:rsid w:val="003E6A52"/>
    <w:rsid w:val="003E6A75"/>
    <w:rsid w:val="003E6C2A"/>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8AF"/>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9A"/>
    <w:rsid w:val="003F5DB0"/>
    <w:rsid w:val="003F5FCB"/>
    <w:rsid w:val="003F60A3"/>
    <w:rsid w:val="003F611C"/>
    <w:rsid w:val="003F614E"/>
    <w:rsid w:val="003F62D6"/>
    <w:rsid w:val="003F637D"/>
    <w:rsid w:val="003F6394"/>
    <w:rsid w:val="003F63E5"/>
    <w:rsid w:val="003F64A3"/>
    <w:rsid w:val="003F6580"/>
    <w:rsid w:val="003F6589"/>
    <w:rsid w:val="003F665E"/>
    <w:rsid w:val="003F68FD"/>
    <w:rsid w:val="003F697C"/>
    <w:rsid w:val="003F6A6F"/>
    <w:rsid w:val="003F6C7D"/>
    <w:rsid w:val="003F6ED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C83"/>
    <w:rsid w:val="00416CE2"/>
    <w:rsid w:val="00416D0A"/>
    <w:rsid w:val="00416D20"/>
    <w:rsid w:val="00416E09"/>
    <w:rsid w:val="00416F6B"/>
    <w:rsid w:val="00417021"/>
    <w:rsid w:val="0041705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68"/>
    <w:rsid w:val="00435FF3"/>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231"/>
    <w:rsid w:val="00442428"/>
    <w:rsid w:val="00442470"/>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4A"/>
    <w:rsid w:val="00445893"/>
    <w:rsid w:val="004458A0"/>
    <w:rsid w:val="00445915"/>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279"/>
    <w:rsid w:val="004503DB"/>
    <w:rsid w:val="00450441"/>
    <w:rsid w:val="00450477"/>
    <w:rsid w:val="004504BB"/>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051"/>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07"/>
    <w:rsid w:val="00453E51"/>
    <w:rsid w:val="004541A5"/>
    <w:rsid w:val="00454452"/>
    <w:rsid w:val="00454563"/>
    <w:rsid w:val="00454618"/>
    <w:rsid w:val="00454734"/>
    <w:rsid w:val="00454748"/>
    <w:rsid w:val="0045487C"/>
    <w:rsid w:val="00454979"/>
    <w:rsid w:val="00454A27"/>
    <w:rsid w:val="00454A68"/>
    <w:rsid w:val="00454CDE"/>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745"/>
    <w:rsid w:val="0046185B"/>
    <w:rsid w:val="004618A8"/>
    <w:rsid w:val="004619FA"/>
    <w:rsid w:val="00461A8F"/>
    <w:rsid w:val="00461A95"/>
    <w:rsid w:val="00461ACC"/>
    <w:rsid w:val="00461B80"/>
    <w:rsid w:val="00461B8A"/>
    <w:rsid w:val="00461D4D"/>
    <w:rsid w:val="00461D6A"/>
    <w:rsid w:val="00461E92"/>
    <w:rsid w:val="00461EE0"/>
    <w:rsid w:val="00462099"/>
    <w:rsid w:val="004620B8"/>
    <w:rsid w:val="00462125"/>
    <w:rsid w:val="00462185"/>
    <w:rsid w:val="0046233C"/>
    <w:rsid w:val="00462379"/>
    <w:rsid w:val="0046241F"/>
    <w:rsid w:val="004624B4"/>
    <w:rsid w:val="0046276A"/>
    <w:rsid w:val="004627B4"/>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D05"/>
    <w:rsid w:val="00465D33"/>
    <w:rsid w:val="00465DCA"/>
    <w:rsid w:val="00465DEF"/>
    <w:rsid w:val="00465E54"/>
    <w:rsid w:val="00465EBB"/>
    <w:rsid w:val="00465F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82"/>
    <w:rsid w:val="0049362D"/>
    <w:rsid w:val="0049389D"/>
    <w:rsid w:val="00493A3F"/>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63B"/>
    <w:rsid w:val="004A4739"/>
    <w:rsid w:val="004A4986"/>
    <w:rsid w:val="004A4B83"/>
    <w:rsid w:val="004A4C18"/>
    <w:rsid w:val="004A4C32"/>
    <w:rsid w:val="004A4C68"/>
    <w:rsid w:val="004A4D59"/>
    <w:rsid w:val="004A4F97"/>
    <w:rsid w:val="004A4FC4"/>
    <w:rsid w:val="004A534B"/>
    <w:rsid w:val="004A54EF"/>
    <w:rsid w:val="004A582B"/>
    <w:rsid w:val="004A59E2"/>
    <w:rsid w:val="004A5A74"/>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91"/>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150"/>
    <w:rsid w:val="004C7182"/>
    <w:rsid w:val="004C728A"/>
    <w:rsid w:val="004C7628"/>
    <w:rsid w:val="004C7686"/>
    <w:rsid w:val="004C7855"/>
    <w:rsid w:val="004C79C9"/>
    <w:rsid w:val="004C7C4F"/>
    <w:rsid w:val="004C7C97"/>
    <w:rsid w:val="004C7E3B"/>
    <w:rsid w:val="004C7FE4"/>
    <w:rsid w:val="004D03F8"/>
    <w:rsid w:val="004D04A0"/>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369"/>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B9C"/>
    <w:rsid w:val="004F0D20"/>
    <w:rsid w:val="004F0DC5"/>
    <w:rsid w:val="004F0DCC"/>
    <w:rsid w:val="004F0F97"/>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DD0"/>
    <w:rsid w:val="004F3F0E"/>
    <w:rsid w:val="004F40F1"/>
    <w:rsid w:val="004F4144"/>
    <w:rsid w:val="004F4321"/>
    <w:rsid w:val="004F4391"/>
    <w:rsid w:val="004F4439"/>
    <w:rsid w:val="004F451C"/>
    <w:rsid w:val="004F4540"/>
    <w:rsid w:val="004F469E"/>
    <w:rsid w:val="004F46C0"/>
    <w:rsid w:val="004F474F"/>
    <w:rsid w:val="004F4941"/>
    <w:rsid w:val="004F4A63"/>
    <w:rsid w:val="004F4B05"/>
    <w:rsid w:val="004F4C2D"/>
    <w:rsid w:val="004F4CB4"/>
    <w:rsid w:val="004F4E81"/>
    <w:rsid w:val="004F4F4F"/>
    <w:rsid w:val="004F4F63"/>
    <w:rsid w:val="004F4FB7"/>
    <w:rsid w:val="004F5088"/>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44D"/>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B13"/>
    <w:rsid w:val="00525C13"/>
    <w:rsid w:val="00525C62"/>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EA"/>
    <w:rsid w:val="0052786C"/>
    <w:rsid w:val="00527A7B"/>
    <w:rsid w:val="00527AA5"/>
    <w:rsid w:val="00527ABE"/>
    <w:rsid w:val="00527C5E"/>
    <w:rsid w:val="00527C6D"/>
    <w:rsid w:val="00527CAA"/>
    <w:rsid w:val="00527D4D"/>
    <w:rsid w:val="00527E4E"/>
    <w:rsid w:val="00527ED3"/>
    <w:rsid w:val="00527EF3"/>
    <w:rsid w:val="00527EFA"/>
    <w:rsid w:val="00530016"/>
    <w:rsid w:val="005300A6"/>
    <w:rsid w:val="0053013D"/>
    <w:rsid w:val="0053027A"/>
    <w:rsid w:val="00530380"/>
    <w:rsid w:val="0053082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09B"/>
    <w:rsid w:val="005330B0"/>
    <w:rsid w:val="00533147"/>
    <w:rsid w:val="005331F3"/>
    <w:rsid w:val="00533438"/>
    <w:rsid w:val="0053343B"/>
    <w:rsid w:val="0053396F"/>
    <w:rsid w:val="0053398B"/>
    <w:rsid w:val="00533B4A"/>
    <w:rsid w:val="00533B5B"/>
    <w:rsid w:val="00533D89"/>
    <w:rsid w:val="00533DDA"/>
    <w:rsid w:val="00533E22"/>
    <w:rsid w:val="005340A8"/>
    <w:rsid w:val="005340B3"/>
    <w:rsid w:val="00534120"/>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E41"/>
    <w:rsid w:val="00535EA4"/>
    <w:rsid w:val="00535EC1"/>
    <w:rsid w:val="005361C1"/>
    <w:rsid w:val="0053624C"/>
    <w:rsid w:val="0053624D"/>
    <w:rsid w:val="00536257"/>
    <w:rsid w:val="0053651C"/>
    <w:rsid w:val="00536675"/>
    <w:rsid w:val="00536797"/>
    <w:rsid w:val="00536838"/>
    <w:rsid w:val="00536904"/>
    <w:rsid w:val="00536A1E"/>
    <w:rsid w:val="00536B10"/>
    <w:rsid w:val="00536BE5"/>
    <w:rsid w:val="00536BE6"/>
    <w:rsid w:val="00536D7E"/>
    <w:rsid w:val="00536E17"/>
    <w:rsid w:val="00536E76"/>
    <w:rsid w:val="00536F4C"/>
    <w:rsid w:val="005373CE"/>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8A"/>
    <w:rsid w:val="00547E25"/>
    <w:rsid w:val="00547EDD"/>
    <w:rsid w:val="00550417"/>
    <w:rsid w:val="00550437"/>
    <w:rsid w:val="00550498"/>
    <w:rsid w:val="005506F1"/>
    <w:rsid w:val="005507EE"/>
    <w:rsid w:val="00550C88"/>
    <w:rsid w:val="00550CE7"/>
    <w:rsid w:val="00550D71"/>
    <w:rsid w:val="00550DE2"/>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CA6"/>
    <w:rsid w:val="00552DA8"/>
    <w:rsid w:val="00552E06"/>
    <w:rsid w:val="00552E2D"/>
    <w:rsid w:val="00552E67"/>
    <w:rsid w:val="00552F9B"/>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A8C"/>
    <w:rsid w:val="00555CF4"/>
    <w:rsid w:val="00555D1D"/>
    <w:rsid w:val="00555E0A"/>
    <w:rsid w:val="00555E81"/>
    <w:rsid w:val="0055606C"/>
    <w:rsid w:val="00556286"/>
    <w:rsid w:val="0055634A"/>
    <w:rsid w:val="005563A3"/>
    <w:rsid w:val="005563CD"/>
    <w:rsid w:val="005563D5"/>
    <w:rsid w:val="005563E8"/>
    <w:rsid w:val="005566D3"/>
    <w:rsid w:val="005566D7"/>
    <w:rsid w:val="0055677D"/>
    <w:rsid w:val="005568DA"/>
    <w:rsid w:val="0055693B"/>
    <w:rsid w:val="00556A2D"/>
    <w:rsid w:val="00556B80"/>
    <w:rsid w:val="00556BEA"/>
    <w:rsid w:val="00556DEF"/>
    <w:rsid w:val="00556F01"/>
    <w:rsid w:val="00556F53"/>
    <w:rsid w:val="00556F9E"/>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B18"/>
    <w:rsid w:val="00583D9A"/>
    <w:rsid w:val="00583DB1"/>
    <w:rsid w:val="00583DF3"/>
    <w:rsid w:val="00583E68"/>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501E"/>
    <w:rsid w:val="00585022"/>
    <w:rsid w:val="005850B1"/>
    <w:rsid w:val="0058524E"/>
    <w:rsid w:val="005852D5"/>
    <w:rsid w:val="00585358"/>
    <w:rsid w:val="005853F5"/>
    <w:rsid w:val="00585408"/>
    <w:rsid w:val="005854A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9C1"/>
    <w:rsid w:val="00595B7A"/>
    <w:rsid w:val="00595C2A"/>
    <w:rsid w:val="00595EA0"/>
    <w:rsid w:val="00595F9B"/>
    <w:rsid w:val="00596020"/>
    <w:rsid w:val="00596075"/>
    <w:rsid w:val="005961CF"/>
    <w:rsid w:val="00596361"/>
    <w:rsid w:val="005963C9"/>
    <w:rsid w:val="00596473"/>
    <w:rsid w:val="0059653B"/>
    <w:rsid w:val="00596813"/>
    <w:rsid w:val="005968C0"/>
    <w:rsid w:val="005968E3"/>
    <w:rsid w:val="005969FB"/>
    <w:rsid w:val="00596B56"/>
    <w:rsid w:val="00596BDC"/>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F32"/>
    <w:rsid w:val="005B40BF"/>
    <w:rsid w:val="005B40E3"/>
    <w:rsid w:val="005B4192"/>
    <w:rsid w:val="005B43D7"/>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5F2"/>
    <w:rsid w:val="005C2760"/>
    <w:rsid w:val="005C286F"/>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13F"/>
    <w:rsid w:val="005D2140"/>
    <w:rsid w:val="005D2181"/>
    <w:rsid w:val="005D226F"/>
    <w:rsid w:val="005D22B2"/>
    <w:rsid w:val="005D22B7"/>
    <w:rsid w:val="005D23C6"/>
    <w:rsid w:val="005D2503"/>
    <w:rsid w:val="005D2575"/>
    <w:rsid w:val="005D25D6"/>
    <w:rsid w:val="005D262B"/>
    <w:rsid w:val="005D27D2"/>
    <w:rsid w:val="005D280E"/>
    <w:rsid w:val="005D2A87"/>
    <w:rsid w:val="005D2D0C"/>
    <w:rsid w:val="005D3411"/>
    <w:rsid w:val="005D34BA"/>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D1"/>
    <w:rsid w:val="005D51F8"/>
    <w:rsid w:val="005D5482"/>
    <w:rsid w:val="005D550B"/>
    <w:rsid w:val="005D5656"/>
    <w:rsid w:val="005D574F"/>
    <w:rsid w:val="005D57A6"/>
    <w:rsid w:val="005D584D"/>
    <w:rsid w:val="005D58F5"/>
    <w:rsid w:val="005D59EE"/>
    <w:rsid w:val="005D5CDA"/>
    <w:rsid w:val="005D5D22"/>
    <w:rsid w:val="005D608C"/>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9CF"/>
    <w:rsid w:val="005E1AF7"/>
    <w:rsid w:val="005E1B5F"/>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CA1"/>
    <w:rsid w:val="005E6EDB"/>
    <w:rsid w:val="005E6F55"/>
    <w:rsid w:val="005E708F"/>
    <w:rsid w:val="005E72DF"/>
    <w:rsid w:val="005E72E5"/>
    <w:rsid w:val="005E7485"/>
    <w:rsid w:val="005E7514"/>
    <w:rsid w:val="005E752B"/>
    <w:rsid w:val="005E753A"/>
    <w:rsid w:val="005E760C"/>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7A3"/>
    <w:rsid w:val="00602AF2"/>
    <w:rsid w:val="00602C53"/>
    <w:rsid w:val="00602C7A"/>
    <w:rsid w:val="00602F2A"/>
    <w:rsid w:val="00602F9C"/>
    <w:rsid w:val="00602FF9"/>
    <w:rsid w:val="0060303E"/>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62"/>
    <w:rsid w:val="006064B2"/>
    <w:rsid w:val="00606671"/>
    <w:rsid w:val="00606748"/>
    <w:rsid w:val="00606764"/>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92D"/>
    <w:rsid w:val="00623931"/>
    <w:rsid w:val="00623AE3"/>
    <w:rsid w:val="00623B46"/>
    <w:rsid w:val="00623B6F"/>
    <w:rsid w:val="00623F92"/>
    <w:rsid w:val="0062458A"/>
    <w:rsid w:val="0062468B"/>
    <w:rsid w:val="00624913"/>
    <w:rsid w:val="00624AF0"/>
    <w:rsid w:val="00624B50"/>
    <w:rsid w:val="00624BC5"/>
    <w:rsid w:val="00624C50"/>
    <w:rsid w:val="00624C66"/>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C43"/>
    <w:rsid w:val="00630C4A"/>
    <w:rsid w:val="00630DF8"/>
    <w:rsid w:val="00630E9F"/>
    <w:rsid w:val="00630F46"/>
    <w:rsid w:val="00630FFE"/>
    <w:rsid w:val="00631056"/>
    <w:rsid w:val="00631069"/>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B38"/>
    <w:rsid w:val="00653C83"/>
    <w:rsid w:val="00653D0C"/>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40A4"/>
    <w:rsid w:val="0066438B"/>
    <w:rsid w:val="0066441C"/>
    <w:rsid w:val="006644F1"/>
    <w:rsid w:val="00664698"/>
    <w:rsid w:val="006646E3"/>
    <w:rsid w:val="006647CA"/>
    <w:rsid w:val="00664832"/>
    <w:rsid w:val="00664991"/>
    <w:rsid w:val="00664A3B"/>
    <w:rsid w:val="00664BE4"/>
    <w:rsid w:val="00664D5E"/>
    <w:rsid w:val="00664D7D"/>
    <w:rsid w:val="00664DCC"/>
    <w:rsid w:val="00664EE4"/>
    <w:rsid w:val="00665006"/>
    <w:rsid w:val="0066502A"/>
    <w:rsid w:val="0066504C"/>
    <w:rsid w:val="006651E8"/>
    <w:rsid w:val="006651F4"/>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FA"/>
    <w:rsid w:val="006660A3"/>
    <w:rsid w:val="006660B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13D"/>
    <w:rsid w:val="0067617B"/>
    <w:rsid w:val="00676231"/>
    <w:rsid w:val="006764A3"/>
    <w:rsid w:val="0067660F"/>
    <w:rsid w:val="006766B8"/>
    <w:rsid w:val="00676727"/>
    <w:rsid w:val="00676763"/>
    <w:rsid w:val="0067678D"/>
    <w:rsid w:val="00676795"/>
    <w:rsid w:val="006767A5"/>
    <w:rsid w:val="0067689C"/>
    <w:rsid w:val="006768F6"/>
    <w:rsid w:val="0067692E"/>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F22"/>
    <w:rsid w:val="00677FF2"/>
    <w:rsid w:val="00680016"/>
    <w:rsid w:val="006800BD"/>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33"/>
    <w:rsid w:val="006A3187"/>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A2"/>
    <w:rsid w:val="006B1D28"/>
    <w:rsid w:val="006B1DCA"/>
    <w:rsid w:val="006B1E8A"/>
    <w:rsid w:val="006B218F"/>
    <w:rsid w:val="006B21FE"/>
    <w:rsid w:val="006B22ED"/>
    <w:rsid w:val="006B23EA"/>
    <w:rsid w:val="006B248D"/>
    <w:rsid w:val="006B2494"/>
    <w:rsid w:val="006B24E2"/>
    <w:rsid w:val="006B285F"/>
    <w:rsid w:val="006B28DA"/>
    <w:rsid w:val="006B29B8"/>
    <w:rsid w:val="006B2C27"/>
    <w:rsid w:val="006B2C2C"/>
    <w:rsid w:val="006B2D93"/>
    <w:rsid w:val="006B2E5E"/>
    <w:rsid w:val="006B2EC1"/>
    <w:rsid w:val="006B2ECE"/>
    <w:rsid w:val="006B2F12"/>
    <w:rsid w:val="006B2F14"/>
    <w:rsid w:val="006B2F99"/>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A5E"/>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8D7"/>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B"/>
    <w:rsid w:val="006D6FE3"/>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FA8"/>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F9"/>
    <w:rsid w:val="006F4472"/>
    <w:rsid w:val="006F44B8"/>
    <w:rsid w:val="006F44C4"/>
    <w:rsid w:val="006F46A0"/>
    <w:rsid w:val="006F472E"/>
    <w:rsid w:val="006F47A8"/>
    <w:rsid w:val="006F4800"/>
    <w:rsid w:val="006F49BA"/>
    <w:rsid w:val="006F49FA"/>
    <w:rsid w:val="006F4BCA"/>
    <w:rsid w:val="006F4D23"/>
    <w:rsid w:val="006F4DA0"/>
    <w:rsid w:val="006F4E99"/>
    <w:rsid w:val="006F5067"/>
    <w:rsid w:val="006F516E"/>
    <w:rsid w:val="006F5215"/>
    <w:rsid w:val="006F529D"/>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60"/>
    <w:rsid w:val="006F659B"/>
    <w:rsid w:val="006F66A8"/>
    <w:rsid w:val="006F66E8"/>
    <w:rsid w:val="006F6701"/>
    <w:rsid w:val="006F671F"/>
    <w:rsid w:val="006F68E8"/>
    <w:rsid w:val="006F6928"/>
    <w:rsid w:val="006F696C"/>
    <w:rsid w:val="006F6B29"/>
    <w:rsid w:val="006F6C31"/>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C0B"/>
    <w:rsid w:val="00720DFB"/>
    <w:rsid w:val="00721322"/>
    <w:rsid w:val="0072133A"/>
    <w:rsid w:val="00721493"/>
    <w:rsid w:val="007216F4"/>
    <w:rsid w:val="007217A1"/>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88B"/>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ED6"/>
    <w:rsid w:val="00734F22"/>
    <w:rsid w:val="00734F9D"/>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54"/>
    <w:rsid w:val="00744D8A"/>
    <w:rsid w:val="00744DC8"/>
    <w:rsid w:val="00744DCC"/>
    <w:rsid w:val="00744EDE"/>
    <w:rsid w:val="00744FF5"/>
    <w:rsid w:val="00745165"/>
    <w:rsid w:val="00745399"/>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341"/>
    <w:rsid w:val="00750404"/>
    <w:rsid w:val="0075058E"/>
    <w:rsid w:val="00750729"/>
    <w:rsid w:val="007508E7"/>
    <w:rsid w:val="00750936"/>
    <w:rsid w:val="007509AF"/>
    <w:rsid w:val="00750A2A"/>
    <w:rsid w:val="00750AA2"/>
    <w:rsid w:val="00750CEF"/>
    <w:rsid w:val="00750E4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C11"/>
    <w:rsid w:val="00765C4B"/>
    <w:rsid w:val="00765CC5"/>
    <w:rsid w:val="00765CD2"/>
    <w:rsid w:val="00765D25"/>
    <w:rsid w:val="00765D72"/>
    <w:rsid w:val="00765E34"/>
    <w:rsid w:val="00765E68"/>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514"/>
    <w:rsid w:val="00772608"/>
    <w:rsid w:val="007727AD"/>
    <w:rsid w:val="007727D2"/>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E01"/>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98"/>
    <w:rsid w:val="007A5444"/>
    <w:rsid w:val="007A5492"/>
    <w:rsid w:val="007A54CA"/>
    <w:rsid w:val="007A5534"/>
    <w:rsid w:val="007A5695"/>
    <w:rsid w:val="007A5753"/>
    <w:rsid w:val="007A57AA"/>
    <w:rsid w:val="007A5872"/>
    <w:rsid w:val="007A58BA"/>
    <w:rsid w:val="007A58F3"/>
    <w:rsid w:val="007A5927"/>
    <w:rsid w:val="007A5943"/>
    <w:rsid w:val="007A5A26"/>
    <w:rsid w:val="007A5B2C"/>
    <w:rsid w:val="007A5B7A"/>
    <w:rsid w:val="007A5C6A"/>
    <w:rsid w:val="007A5D03"/>
    <w:rsid w:val="007A5FAF"/>
    <w:rsid w:val="007A6007"/>
    <w:rsid w:val="007A61C7"/>
    <w:rsid w:val="007A61E2"/>
    <w:rsid w:val="007A63EF"/>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92E"/>
    <w:rsid w:val="007A7956"/>
    <w:rsid w:val="007A796E"/>
    <w:rsid w:val="007A79E1"/>
    <w:rsid w:val="007A7B9D"/>
    <w:rsid w:val="007A7C4E"/>
    <w:rsid w:val="007A7C8C"/>
    <w:rsid w:val="007A7CE2"/>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14"/>
    <w:rsid w:val="007B0AB2"/>
    <w:rsid w:val="007B0B00"/>
    <w:rsid w:val="007B0D66"/>
    <w:rsid w:val="007B0DD4"/>
    <w:rsid w:val="007B0DDD"/>
    <w:rsid w:val="007B0E56"/>
    <w:rsid w:val="007B0F53"/>
    <w:rsid w:val="007B0FEF"/>
    <w:rsid w:val="007B1034"/>
    <w:rsid w:val="007B148F"/>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8C"/>
    <w:rsid w:val="007C541F"/>
    <w:rsid w:val="007C5447"/>
    <w:rsid w:val="007C5588"/>
    <w:rsid w:val="007C55FE"/>
    <w:rsid w:val="007C5881"/>
    <w:rsid w:val="007C593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B28"/>
    <w:rsid w:val="007D4B85"/>
    <w:rsid w:val="007D4C0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B62"/>
    <w:rsid w:val="007E2EA1"/>
    <w:rsid w:val="007E2F14"/>
    <w:rsid w:val="007E2FE5"/>
    <w:rsid w:val="007E3013"/>
    <w:rsid w:val="007E3160"/>
    <w:rsid w:val="007E317B"/>
    <w:rsid w:val="007E3212"/>
    <w:rsid w:val="007E3291"/>
    <w:rsid w:val="007E34ED"/>
    <w:rsid w:val="007E360F"/>
    <w:rsid w:val="007E36FF"/>
    <w:rsid w:val="007E37F9"/>
    <w:rsid w:val="007E3940"/>
    <w:rsid w:val="007E39AA"/>
    <w:rsid w:val="007E3D19"/>
    <w:rsid w:val="007E3F5A"/>
    <w:rsid w:val="007E3F8E"/>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5CD"/>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302"/>
    <w:rsid w:val="00804516"/>
    <w:rsid w:val="00804537"/>
    <w:rsid w:val="0080456C"/>
    <w:rsid w:val="0080456F"/>
    <w:rsid w:val="008045F9"/>
    <w:rsid w:val="008046EA"/>
    <w:rsid w:val="0080471F"/>
    <w:rsid w:val="0080472A"/>
    <w:rsid w:val="00804735"/>
    <w:rsid w:val="00804862"/>
    <w:rsid w:val="00804889"/>
    <w:rsid w:val="008048AA"/>
    <w:rsid w:val="0080498D"/>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D3F"/>
    <w:rsid w:val="00810D66"/>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C8"/>
    <w:rsid w:val="008211BD"/>
    <w:rsid w:val="0082137E"/>
    <w:rsid w:val="0082174A"/>
    <w:rsid w:val="00821759"/>
    <w:rsid w:val="00821825"/>
    <w:rsid w:val="00821852"/>
    <w:rsid w:val="0082187E"/>
    <w:rsid w:val="0082196C"/>
    <w:rsid w:val="0082199B"/>
    <w:rsid w:val="008219A1"/>
    <w:rsid w:val="008219A3"/>
    <w:rsid w:val="00821CEF"/>
    <w:rsid w:val="00821E1A"/>
    <w:rsid w:val="00821E2A"/>
    <w:rsid w:val="00821E38"/>
    <w:rsid w:val="00821F59"/>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37B"/>
    <w:rsid w:val="008323BE"/>
    <w:rsid w:val="00832459"/>
    <w:rsid w:val="008324AF"/>
    <w:rsid w:val="00832509"/>
    <w:rsid w:val="008325C2"/>
    <w:rsid w:val="0083289A"/>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20E0"/>
    <w:rsid w:val="0084217A"/>
    <w:rsid w:val="00842237"/>
    <w:rsid w:val="00842303"/>
    <w:rsid w:val="00842414"/>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5C6"/>
    <w:rsid w:val="00857660"/>
    <w:rsid w:val="00857729"/>
    <w:rsid w:val="0085774E"/>
    <w:rsid w:val="00857765"/>
    <w:rsid w:val="00857819"/>
    <w:rsid w:val="00857886"/>
    <w:rsid w:val="00857898"/>
    <w:rsid w:val="0085789D"/>
    <w:rsid w:val="00857CDF"/>
    <w:rsid w:val="00857E22"/>
    <w:rsid w:val="00857E5D"/>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D26"/>
    <w:rsid w:val="00862DF0"/>
    <w:rsid w:val="00862E13"/>
    <w:rsid w:val="00862E73"/>
    <w:rsid w:val="00862F4B"/>
    <w:rsid w:val="00863065"/>
    <w:rsid w:val="008630DE"/>
    <w:rsid w:val="00863147"/>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60A0"/>
    <w:rsid w:val="00866175"/>
    <w:rsid w:val="008666BF"/>
    <w:rsid w:val="00866708"/>
    <w:rsid w:val="008667C6"/>
    <w:rsid w:val="008667F9"/>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BF1"/>
    <w:rsid w:val="00871CC6"/>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335"/>
    <w:rsid w:val="008863B6"/>
    <w:rsid w:val="008865EF"/>
    <w:rsid w:val="00886892"/>
    <w:rsid w:val="00886A13"/>
    <w:rsid w:val="00886A3A"/>
    <w:rsid w:val="00886A8B"/>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40"/>
    <w:rsid w:val="008A1944"/>
    <w:rsid w:val="008A1985"/>
    <w:rsid w:val="008A1B37"/>
    <w:rsid w:val="008A2143"/>
    <w:rsid w:val="008A21AC"/>
    <w:rsid w:val="008A21B1"/>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38B"/>
    <w:rsid w:val="008A6754"/>
    <w:rsid w:val="008A67B6"/>
    <w:rsid w:val="008A6880"/>
    <w:rsid w:val="008A6943"/>
    <w:rsid w:val="008A6A68"/>
    <w:rsid w:val="008A6C21"/>
    <w:rsid w:val="008A6DCC"/>
    <w:rsid w:val="008A6E0C"/>
    <w:rsid w:val="008A6FB5"/>
    <w:rsid w:val="008A7049"/>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704"/>
    <w:rsid w:val="008B179F"/>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A40"/>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301"/>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23F"/>
    <w:rsid w:val="008C6485"/>
    <w:rsid w:val="008C6632"/>
    <w:rsid w:val="008C66BB"/>
    <w:rsid w:val="008C676A"/>
    <w:rsid w:val="008C6867"/>
    <w:rsid w:val="008C699C"/>
    <w:rsid w:val="008C6AAA"/>
    <w:rsid w:val="008C6B0F"/>
    <w:rsid w:val="008C6B17"/>
    <w:rsid w:val="008C6BF0"/>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A33"/>
    <w:rsid w:val="008D3B21"/>
    <w:rsid w:val="008D3BA0"/>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EF"/>
    <w:rsid w:val="008D7BE4"/>
    <w:rsid w:val="008D7C62"/>
    <w:rsid w:val="008D7E59"/>
    <w:rsid w:val="008E0097"/>
    <w:rsid w:val="008E0102"/>
    <w:rsid w:val="008E02EF"/>
    <w:rsid w:val="008E03D6"/>
    <w:rsid w:val="008E064D"/>
    <w:rsid w:val="008E06D6"/>
    <w:rsid w:val="008E08CA"/>
    <w:rsid w:val="008E0935"/>
    <w:rsid w:val="008E095F"/>
    <w:rsid w:val="008E0B36"/>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673"/>
    <w:rsid w:val="0090268C"/>
    <w:rsid w:val="0090272A"/>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81F"/>
    <w:rsid w:val="0090485F"/>
    <w:rsid w:val="00904A0B"/>
    <w:rsid w:val="00904A29"/>
    <w:rsid w:val="00904C2A"/>
    <w:rsid w:val="00904E78"/>
    <w:rsid w:val="00904EBD"/>
    <w:rsid w:val="00904EC6"/>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1007E"/>
    <w:rsid w:val="00910097"/>
    <w:rsid w:val="009103A3"/>
    <w:rsid w:val="0091051B"/>
    <w:rsid w:val="00910549"/>
    <w:rsid w:val="009106B4"/>
    <w:rsid w:val="00910803"/>
    <w:rsid w:val="00910C30"/>
    <w:rsid w:val="00910D27"/>
    <w:rsid w:val="00910D6B"/>
    <w:rsid w:val="00910DFE"/>
    <w:rsid w:val="00910F2E"/>
    <w:rsid w:val="00911081"/>
    <w:rsid w:val="009110C6"/>
    <w:rsid w:val="009110F3"/>
    <w:rsid w:val="009112B9"/>
    <w:rsid w:val="00911323"/>
    <w:rsid w:val="009114F4"/>
    <w:rsid w:val="009115CC"/>
    <w:rsid w:val="00911602"/>
    <w:rsid w:val="00911868"/>
    <w:rsid w:val="0091192D"/>
    <w:rsid w:val="00911973"/>
    <w:rsid w:val="00911A58"/>
    <w:rsid w:val="00911A9C"/>
    <w:rsid w:val="00911B00"/>
    <w:rsid w:val="00911B9D"/>
    <w:rsid w:val="00911BAC"/>
    <w:rsid w:val="00911E50"/>
    <w:rsid w:val="00912048"/>
    <w:rsid w:val="0091228A"/>
    <w:rsid w:val="009122EF"/>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B72"/>
    <w:rsid w:val="00913C69"/>
    <w:rsid w:val="00913D2F"/>
    <w:rsid w:val="00913E74"/>
    <w:rsid w:val="00913F6F"/>
    <w:rsid w:val="00914173"/>
    <w:rsid w:val="00914189"/>
    <w:rsid w:val="009143E5"/>
    <w:rsid w:val="0091462F"/>
    <w:rsid w:val="00914646"/>
    <w:rsid w:val="00914780"/>
    <w:rsid w:val="009147A3"/>
    <w:rsid w:val="009149FB"/>
    <w:rsid w:val="00914A72"/>
    <w:rsid w:val="00914ABD"/>
    <w:rsid w:val="00914BBB"/>
    <w:rsid w:val="00914BE8"/>
    <w:rsid w:val="00914C64"/>
    <w:rsid w:val="00914D92"/>
    <w:rsid w:val="00914E8B"/>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32A2"/>
    <w:rsid w:val="009232F9"/>
    <w:rsid w:val="00923407"/>
    <w:rsid w:val="009234E9"/>
    <w:rsid w:val="0092379D"/>
    <w:rsid w:val="009237A9"/>
    <w:rsid w:val="00923871"/>
    <w:rsid w:val="009239C6"/>
    <w:rsid w:val="00923C8B"/>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5F"/>
    <w:rsid w:val="00932CAE"/>
    <w:rsid w:val="00932D33"/>
    <w:rsid w:val="00932D58"/>
    <w:rsid w:val="00932D96"/>
    <w:rsid w:val="00932ED8"/>
    <w:rsid w:val="00932F65"/>
    <w:rsid w:val="00932FB4"/>
    <w:rsid w:val="00932FFE"/>
    <w:rsid w:val="009330B3"/>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309"/>
    <w:rsid w:val="00944891"/>
    <w:rsid w:val="009449F2"/>
    <w:rsid w:val="00944A50"/>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307B"/>
    <w:rsid w:val="0095312E"/>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8C"/>
    <w:rsid w:val="00956563"/>
    <w:rsid w:val="00956672"/>
    <w:rsid w:val="009567B2"/>
    <w:rsid w:val="00956B12"/>
    <w:rsid w:val="00956D8C"/>
    <w:rsid w:val="00956D9A"/>
    <w:rsid w:val="00956E8E"/>
    <w:rsid w:val="00956FDD"/>
    <w:rsid w:val="0095701A"/>
    <w:rsid w:val="009571C2"/>
    <w:rsid w:val="00957224"/>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2A"/>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E7"/>
    <w:rsid w:val="00966096"/>
    <w:rsid w:val="00966403"/>
    <w:rsid w:val="009667C7"/>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692"/>
    <w:rsid w:val="009727B2"/>
    <w:rsid w:val="009727D3"/>
    <w:rsid w:val="0097284E"/>
    <w:rsid w:val="00972932"/>
    <w:rsid w:val="00972959"/>
    <w:rsid w:val="009729D0"/>
    <w:rsid w:val="00972A44"/>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62D"/>
    <w:rsid w:val="0097368E"/>
    <w:rsid w:val="009736B3"/>
    <w:rsid w:val="009739B0"/>
    <w:rsid w:val="009739CF"/>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769"/>
    <w:rsid w:val="00980782"/>
    <w:rsid w:val="009807FC"/>
    <w:rsid w:val="00980A35"/>
    <w:rsid w:val="00980AD1"/>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6BD"/>
    <w:rsid w:val="009868D4"/>
    <w:rsid w:val="00986C65"/>
    <w:rsid w:val="00986C70"/>
    <w:rsid w:val="00986D9B"/>
    <w:rsid w:val="00986DA0"/>
    <w:rsid w:val="00986EE0"/>
    <w:rsid w:val="00986F15"/>
    <w:rsid w:val="00987242"/>
    <w:rsid w:val="009872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E74"/>
    <w:rsid w:val="009C1008"/>
    <w:rsid w:val="009C1043"/>
    <w:rsid w:val="009C1253"/>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9A"/>
    <w:rsid w:val="009D1BA9"/>
    <w:rsid w:val="009D1BB5"/>
    <w:rsid w:val="009D1D10"/>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CA1"/>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FD"/>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CA4"/>
    <w:rsid w:val="009E2D4C"/>
    <w:rsid w:val="009E2E08"/>
    <w:rsid w:val="009E2E17"/>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40"/>
    <w:rsid w:val="009F3CDF"/>
    <w:rsid w:val="009F3DD6"/>
    <w:rsid w:val="009F3E38"/>
    <w:rsid w:val="009F3F08"/>
    <w:rsid w:val="009F3F2C"/>
    <w:rsid w:val="009F4027"/>
    <w:rsid w:val="009F4168"/>
    <w:rsid w:val="009F4252"/>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0"/>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B6"/>
    <w:rsid w:val="00A12DF2"/>
    <w:rsid w:val="00A12DF5"/>
    <w:rsid w:val="00A12E7F"/>
    <w:rsid w:val="00A12E99"/>
    <w:rsid w:val="00A12F5B"/>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4F"/>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935"/>
    <w:rsid w:val="00A15A49"/>
    <w:rsid w:val="00A15AD4"/>
    <w:rsid w:val="00A15BB3"/>
    <w:rsid w:val="00A15C57"/>
    <w:rsid w:val="00A15CDE"/>
    <w:rsid w:val="00A15D40"/>
    <w:rsid w:val="00A15E01"/>
    <w:rsid w:val="00A15F07"/>
    <w:rsid w:val="00A1627F"/>
    <w:rsid w:val="00A1629A"/>
    <w:rsid w:val="00A165D7"/>
    <w:rsid w:val="00A166D2"/>
    <w:rsid w:val="00A1673C"/>
    <w:rsid w:val="00A16773"/>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4F"/>
    <w:rsid w:val="00A47CD1"/>
    <w:rsid w:val="00A47D30"/>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533"/>
    <w:rsid w:val="00A626F0"/>
    <w:rsid w:val="00A62713"/>
    <w:rsid w:val="00A62896"/>
    <w:rsid w:val="00A628F1"/>
    <w:rsid w:val="00A62924"/>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9"/>
    <w:rsid w:val="00A856B3"/>
    <w:rsid w:val="00A8596B"/>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59E"/>
    <w:rsid w:val="00A96728"/>
    <w:rsid w:val="00A9683F"/>
    <w:rsid w:val="00A9684F"/>
    <w:rsid w:val="00A96865"/>
    <w:rsid w:val="00A9692C"/>
    <w:rsid w:val="00A96A58"/>
    <w:rsid w:val="00A96A62"/>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524"/>
    <w:rsid w:val="00AB4582"/>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4E"/>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554"/>
    <w:rsid w:val="00AC555B"/>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751"/>
    <w:rsid w:val="00AF08C3"/>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65E"/>
    <w:rsid w:val="00AF16A7"/>
    <w:rsid w:val="00AF16C3"/>
    <w:rsid w:val="00AF1712"/>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EC"/>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D22"/>
    <w:rsid w:val="00B20D65"/>
    <w:rsid w:val="00B21278"/>
    <w:rsid w:val="00B21324"/>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BC"/>
    <w:rsid w:val="00B5450D"/>
    <w:rsid w:val="00B54520"/>
    <w:rsid w:val="00B545AE"/>
    <w:rsid w:val="00B546A3"/>
    <w:rsid w:val="00B547B4"/>
    <w:rsid w:val="00B549AC"/>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7F"/>
    <w:rsid w:val="00B55BA3"/>
    <w:rsid w:val="00B55BFE"/>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D19"/>
    <w:rsid w:val="00B64D82"/>
    <w:rsid w:val="00B64D95"/>
    <w:rsid w:val="00B64DDD"/>
    <w:rsid w:val="00B64E3C"/>
    <w:rsid w:val="00B64E6E"/>
    <w:rsid w:val="00B65113"/>
    <w:rsid w:val="00B651B5"/>
    <w:rsid w:val="00B6523E"/>
    <w:rsid w:val="00B65292"/>
    <w:rsid w:val="00B652CB"/>
    <w:rsid w:val="00B655C7"/>
    <w:rsid w:val="00B65618"/>
    <w:rsid w:val="00B6576D"/>
    <w:rsid w:val="00B6581C"/>
    <w:rsid w:val="00B65845"/>
    <w:rsid w:val="00B658D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BB8"/>
    <w:rsid w:val="00B81EAD"/>
    <w:rsid w:val="00B81F5E"/>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0B"/>
    <w:rsid w:val="00B9713C"/>
    <w:rsid w:val="00B971F1"/>
    <w:rsid w:val="00B97207"/>
    <w:rsid w:val="00B9744E"/>
    <w:rsid w:val="00B974D5"/>
    <w:rsid w:val="00B97746"/>
    <w:rsid w:val="00B977F1"/>
    <w:rsid w:val="00B9782D"/>
    <w:rsid w:val="00B97839"/>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B1"/>
    <w:rsid w:val="00BB23CD"/>
    <w:rsid w:val="00BB23F6"/>
    <w:rsid w:val="00BB2403"/>
    <w:rsid w:val="00BB2470"/>
    <w:rsid w:val="00BB2649"/>
    <w:rsid w:val="00BB26E0"/>
    <w:rsid w:val="00BB2740"/>
    <w:rsid w:val="00BB2833"/>
    <w:rsid w:val="00BB29A9"/>
    <w:rsid w:val="00BB29B8"/>
    <w:rsid w:val="00BB2A5F"/>
    <w:rsid w:val="00BB2ACF"/>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B47"/>
    <w:rsid w:val="00BC0E62"/>
    <w:rsid w:val="00BC0ED5"/>
    <w:rsid w:val="00BC0FCD"/>
    <w:rsid w:val="00BC1025"/>
    <w:rsid w:val="00BC1047"/>
    <w:rsid w:val="00BC1049"/>
    <w:rsid w:val="00BC10C1"/>
    <w:rsid w:val="00BC1126"/>
    <w:rsid w:val="00BC1211"/>
    <w:rsid w:val="00BC121E"/>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EF5"/>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BF8"/>
    <w:rsid w:val="00BC7D20"/>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AA8"/>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07"/>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A8"/>
    <w:rsid w:val="00BE54FE"/>
    <w:rsid w:val="00BE556D"/>
    <w:rsid w:val="00BE57DA"/>
    <w:rsid w:val="00BE5A8A"/>
    <w:rsid w:val="00BE5AE2"/>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236A"/>
    <w:rsid w:val="00BF2479"/>
    <w:rsid w:val="00BF2668"/>
    <w:rsid w:val="00BF2767"/>
    <w:rsid w:val="00BF28E5"/>
    <w:rsid w:val="00BF2D9B"/>
    <w:rsid w:val="00BF2E25"/>
    <w:rsid w:val="00BF2EBE"/>
    <w:rsid w:val="00BF2EE8"/>
    <w:rsid w:val="00BF2F41"/>
    <w:rsid w:val="00BF2FBC"/>
    <w:rsid w:val="00BF2FF1"/>
    <w:rsid w:val="00BF303E"/>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7026"/>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674"/>
    <w:rsid w:val="00C14B13"/>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4C"/>
    <w:rsid w:val="00C21AF0"/>
    <w:rsid w:val="00C21BD6"/>
    <w:rsid w:val="00C21C21"/>
    <w:rsid w:val="00C21E1F"/>
    <w:rsid w:val="00C21E36"/>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738"/>
    <w:rsid w:val="00C25815"/>
    <w:rsid w:val="00C25986"/>
    <w:rsid w:val="00C25B04"/>
    <w:rsid w:val="00C25B54"/>
    <w:rsid w:val="00C25B6A"/>
    <w:rsid w:val="00C25BED"/>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87A"/>
    <w:rsid w:val="00C32887"/>
    <w:rsid w:val="00C3294A"/>
    <w:rsid w:val="00C3298B"/>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2A9"/>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632"/>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88A"/>
    <w:rsid w:val="00C9398E"/>
    <w:rsid w:val="00C9399E"/>
    <w:rsid w:val="00C93BB7"/>
    <w:rsid w:val="00C93C54"/>
    <w:rsid w:val="00C93C77"/>
    <w:rsid w:val="00C93C85"/>
    <w:rsid w:val="00C93DC8"/>
    <w:rsid w:val="00C93F5C"/>
    <w:rsid w:val="00C9438D"/>
    <w:rsid w:val="00C943CA"/>
    <w:rsid w:val="00C9454F"/>
    <w:rsid w:val="00C94675"/>
    <w:rsid w:val="00C9479A"/>
    <w:rsid w:val="00C94889"/>
    <w:rsid w:val="00C949BA"/>
    <w:rsid w:val="00C94AFC"/>
    <w:rsid w:val="00C94B51"/>
    <w:rsid w:val="00C94C1F"/>
    <w:rsid w:val="00C94CCB"/>
    <w:rsid w:val="00C94CEC"/>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F1"/>
    <w:rsid w:val="00CB156A"/>
    <w:rsid w:val="00CB15FD"/>
    <w:rsid w:val="00CB1612"/>
    <w:rsid w:val="00CB16B6"/>
    <w:rsid w:val="00CB177A"/>
    <w:rsid w:val="00CB17F1"/>
    <w:rsid w:val="00CB1981"/>
    <w:rsid w:val="00CB1984"/>
    <w:rsid w:val="00CB19FB"/>
    <w:rsid w:val="00CB1A0F"/>
    <w:rsid w:val="00CB1A22"/>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27"/>
    <w:rsid w:val="00CC2B6F"/>
    <w:rsid w:val="00CC2BD0"/>
    <w:rsid w:val="00CC304A"/>
    <w:rsid w:val="00CC3053"/>
    <w:rsid w:val="00CC3090"/>
    <w:rsid w:val="00CC30F5"/>
    <w:rsid w:val="00CC3236"/>
    <w:rsid w:val="00CC3479"/>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755"/>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50F"/>
    <w:rsid w:val="00CF2650"/>
    <w:rsid w:val="00CF2684"/>
    <w:rsid w:val="00CF26DE"/>
    <w:rsid w:val="00CF2877"/>
    <w:rsid w:val="00CF28AB"/>
    <w:rsid w:val="00CF29C8"/>
    <w:rsid w:val="00CF2C46"/>
    <w:rsid w:val="00CF2C63"/>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BDF"/>
    <w:rsid w:val="00CF7DF6"/>
    <w:rsid w:val="00CF7E94"/>
    <w:rsid w:val="00CF7F51"/>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468"/>
    <w:rsid w:val="00D026AD"/>
    <w:rsid w:val="00D0286A"/>
    <w:rsid w:val="00D02A50"/>
    <w:rsid w:val="00D02AE5"/>
    <w:rsid w:val="00D02AE7"/>
    <w:rsid w:val="00D02BE1"/>
    <w:rsid w:val="00D02C4F"/>
    <w:rsid w:val="00D02DD8"/>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C3B"/>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FA6"/>
    <w:rsid w:val="00D56FA7"/>
    <w:rsid w:val="00D5703B"/>
    <w:rsid w:val="00D57131"/>
    <w:rsid w:val="00D57156"/>
    <w:rsid w:val="00D571D0"/>
    <w:rsid w:val="00D57300"/>
    <w:rsid w:val="00D573D9"/>
    <w:rsid w:val="00D57499"/>
    <w:rsid w:val="00D57570"/>
    <w:rsid w:val="00D575C7"/>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6EA"/>
    <w:rsid w:val="00D61A9A"/>
    <w:rsid w:val="00D61B2E"/>
    <w:rsid w:val="00D61B64"/>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658"/>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8B"/>
    <w:rsid w:val="00D8439A"/>
    <w:rsid w:val="00D84406"/>
    <w:rsid w:val="00D84427"/>
    <w:rsid w:val="00D84553"/>
    <w:rsid w:val="00D84690"/>
    <w:rsid w:val="00D846A8"/>
    <w:rsid w:val="00D84949"/>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D9E"/>
    <w:rsid w:val="00D92075"/>
    <w:rsid w:val="00D9213E"/>
    <w:rsid w:val="00D922D6"/>
    <w:rsid w:val="00D9254F"/>
    <w:rsid w:val="00D92584"/>
    <w:rsid w:val="00D925C2"/>
    <w:rsid w:val="00D925DC"/>
    <w:rsid w:val="00D92724"/>
    <w:rsid w:val="00D92726"/>
    <w:rsid w:val="00D9275E"/>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AA0"/>
    <w:rsid w:val="00DA0D4F"/>
    <w:rsid w:val="00DA0E6B"/>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C"/>
    <w:rsid w:val="00DB0F64"/>
    <w:rsid w:val="00DB0F9C"/>
    <w:rsid w:val="00DB1026"/>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59D"/>
    <w:rsid w:val="00DC36BC"/>
    <w:rsid w:val="00DC374A"/>
    <w:rsid w:val="00DC37C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4AC"/>
    <w:rsid w:val="00DC65CA"/>
    <w:rsid w:val="00DC666F"/>
    <w:rsid w:val="00DC6670"/>
    <w:rsid w:val="00DC68C7"/>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6B6"/>
    <w:rsid w:val="00DD26CC"/>
    <w:rsid w:val="00DD2775"/>
    <w:rsid w:val="00DD27E7"/>
    <w:rsid w:val="00DD2818"/>
    <w:rsid w:val="00DD2959"/>
    <w:rsid w:val="00DD2C74"/>
    <w:rsid w:val="00DD2DA1"/>
    <w:rsid w:val="00DD2E9C"/>
    <w:rsid w:val="00DD2EAE"/>
    <w:rsid w:val="00DD2EEF"/>
    <w:rsid w:val="00DD3034"/>
    <w:rsid w:val="00DD303A"/>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99"/>
    <w:rsid w:val="00DD67B3"/>
    <w:rsid w:val="00DD68CA"/>
    <w:rsid w:val="00DD6938"/>
    <w:rsid w:val="00DD699E"/>
    <w:rsid w:val="00DD6E77"/>
    <w:rsid w:val="00DD6EA6"/>
    <w:rsid w:val="00DD6F0F"/>
    <w:rsid w:val="00DD6F97"/>
    <w:rsid w:val="00DD7121"/>
    <w:rsid w:val="00DD71E5"/>
    <w:rsid w:val="00DD7275"/>
    <w:rsid w:val="00DD73A7"/>
    <w:rsid w:val="00DD750C"/>
    <w:rsid w:val="00DD7555"/>
    <w:rsid w:val="00DD7571"/>
    <w:rsid w:val="00DD7602"/>
    <w:rsid w:val="00DD786C"/>
    <w:rsid w:val="00DD78D3"/>
    <w:rsid w:val="00DD7935"/>
    <w:rsid w:val="00DD7A9B"/>
    <w:rsid w:val="00DD7BDD"/>
    <w:rsid w:val="00DD7D19"/>
    <w:rsid w:val="00DD7F5B"/>
    <w:rsid w:val="00DE0011"/>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DBF"/>
    <w:rsid w:val="00DE4E13"/>
    <w:rsid w:val="00DE5012"/>
    <w:rsid w:val="00DE5022"/>
    <w:rsid w:val="00DE50D8"/>
    <w:rsid w:val="00DE51B5"/>
    <w:rsid w:val="00DE51F8"/>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5FB"/>
    <w:rsid w:val="00DF3619"/>
    <w:rsid w:val="00DF362E"/>
    <w:rsid w:val="00DF36C4"/>
    <w:rsid w:val="00DF376F"/>
    <w:rsid w:val="00DF379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BA4"/>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7A"/>
    <w:rsid w:val="00E023A4"/>
    <w:rsid w:val="00E024E5"/>
    <w:rsid w:val="00E0266D"/>
    <w:rsid w:val="00E02747"/>
    <w:rsid w:val="00E027DA"/>
    <w:rsid w:val="00E027DE"/>
    <w:rsid w:val="00E028FD"/>
    <w:rsid w:val="00E02944"/>
    <w:rsid w:val="00E02994"/>
    <w:rsid w:val="00E02BEB"/>
    <w:rsid w:val="00E02CA0"/>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6B"/>
    <w:rsid w:val="00E05990"/>
    <w:rsid w:val="00E059B4"/>
    <w:rsid w:val="00E05A60"/>
    <w:rsid w:val="00E05BBD"/>
    <w:rsid w:val="00E05C8F"/>
    <w:rsid w:val="00E05D9B"/>
    <w:rsid w:val="00E05DCA"/>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EF1"/>
    <w:rsid w:val="00E12F27"/>
    <w:rsid w:val="00E12F9A"/>
    <w:rsid w:val="00E12FC8"/>
    <w:rsid w:val="00E13019"/>
    <w:rsid w:val="00E1309D"/>
    <w:rsid w:val="00E1331F"/>
    <w:rsid w:val="00E1342B"/>
    <w:rsid w:val="00E134AF"/>
    <w:rsid w:val="00E134C6"/>
    <w:rsid w:val="00E1358C"/>
    <w:rsid w:val="00E13764"/>
    <w:rsid w:val="00E13784"/>
    <w:rsid w:val="00E137B0"/>
    <w:rsid w:val="00E13830"/>
    <w:rsid w:val="00E13890"/>
    <w:rsid w:val="00E13942"/>
    <w:rsid w:val="00E139EC"/>
    <w:rsid w:val="00E13A09"/>
    <w:rsid w:val="00E13D23"/>
    <w:rsid w:val="00E13D64"/>
    <w:rsid w:val="00E13D87"/>
    <w:rsid w:val="00E13FB6"/>
    <w:rsid w:val="00E1405B"/>
    <w:rsid w:val="00E14223"/>
    <w:rsid w:val="00E143E9"/>
    <w:rsid w:val="00E144E9"/>
    <w:rsid w:val="00E14538"/>
    <w:rsid w:val="00E145A7"/>
    <w:rsid w:val="00E14698"/>
    <w:rsid w:val="00E146BB"/>
    <w:rsid w:val="00E1471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B2A"/>
    <w:rsid w:val="00E16D1B"/>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77B"/>
    <w:rsid w:val="00E22843"/>
    <w:rsid w:val="00E22B0B"/>
    <w:rsid w:val="00E22B7B"/>
    <w:rsid w:val="00E22BC3"/>
    <w:rsid w:val="00E22C72"/>
    <w:rsid w:val="00E22CC6"/>
    <w:rsid w:val="00E2300A"/>
    <w:rsid w:val="00E23045"/>
    <w:rsid w:val="00E2309C"/>
    <w:rsid w:val="00E230F3"/>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BC6"/>
    <w:rsid w:val="00E24C46"/>
    <w:rsid w:val="00E24D17"/>
    <w:rsid w:val="00E24D4F"/>
    <w:rsid w:val="00E24FA2"/>
    <w:rsid w:val="00E25296"/>
    <w:rsid w:val="00E252E4"/>
    <w:rsid w:val="00E25392"/>
    <w:rsid w:val="00E253F6"/>
    <w:rsid w:val="00E2555C"/>
    <w:rsid w:val="00E255B8"/>
    <w:rsid w:val="00E25675"/>
    <w:rsid w:val="00E257E4"/>
    <w:rsid w:val="00E25AEB"/>
    <w:rsid w:val="00E25B9C"/>
    <w:rsid w:val="00E25BCD"/>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638"/>
    <w:rsid w:val="00E27908"/>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0D9"/>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4F"/>
    <w:rsid w:val="00E37D9E"/>
    <w:rsid w:val="00E40073"/>
    <w:rsid w:val="00E400D7"/>
    <w:rsid w:val="00E400E5"/>
    <w:rsid w:val="00E401FD"/>
    <w:rsid w:val="00E40243"/>
    <w:rsid w:val="00E40281"/>
    <w:rsid w:val="00E402C8"/>
    <w:rsid w:val="00E4047F"/>
    <w:rsid w:val="00E404B6"/>
    <w:rsid w:val="00E404C4"/>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B16"/>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2D"/>
    <w:rsid w:val="00E444C5"/>
    <w:rsid w:val="00E444CD"/>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743"/>
    <w:rsid w:val="00E4581F"/>
    <w:rsid w:val="00E4585D"/>
    <w:rsid w:val="00E4589E"/>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F2"/>
    <w:rsid w:val="00E65E62"/>
    <w:rsid w:val="00E65F50"/>
    <w:rsid w:val="00E65FBD"/>
    <w:rsid w:val="00E66005"/>
    <w:rsid w:val="00E6616E"/>
    <w:rsid w:val="00E662C9"/>
    <w:rsid w:val="00E663AE"/>
    <w:rsid w:val="00E66529"/>
    <w:rsid w:val="00E6656A"/>
    <w:rsid w:val="00E665A0"/>
    <w:rsid w:val="00E665DD"/>
    <w:rsid w:val="00E6681D"/>
    <w:rsid w:val="00E66876"/>
    <w:rsid w:val="00E668E9"/>
    <w:rsid w:val="00E669EC"/>
    <w:rsid w:val="00E66A31"/>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7A6"/>
    <w:rsid w:val="00E71815"/>
    <w:rsid w:val="00E7195F"/>
    <w:rsid w:val="00E71A88"/>
    <w:rsid w:val="00E71B34"/>
    <w:rsid w:val="00E71B80"/>
    <w:rsid w:val="00E71BE8"/>
    <w:rsid w:val="00E71BF0"/>
    <w:rsid w:val="00E71D48"/>
    <w:rsid w:val="00E71DC9"/>
    <w:rsid w:val="00E7222D"/>
    <w:rsid w:val="00E72233"/>
    <w:rsid w:val="00E7229B"/>
    <w:rsid w:val="00E722AB"/>
    <w:rsid w:val="00E722B0"/>
    <w:rsid w:val="00E72597"/>
    <w:rsid w:val="00E725D8"/>
    <w:rsid w:val="00E7272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AE4"/>
    <w:rsid w:val="00E73AF7"/>
    <w:rsid w:val="00E73B36"/>
    <w:rsid w:val="00E73B66"/>
    <w:rsid w:val="00E73C49"/>
    <w:rsid w:val="00E73CF7"/>
    <w:rsid w:val="00E73D8A"/>
    <w:rsid w:val="00E73EE9"/>
    <w:rsid w:val="00E73FB0"/>
    <w:rsid w:val="00E74079"/>
    <w:rsid w:val="00E740D4"/>
    <w:rsid w:val="00E7423F"/>
    <w:rsid w:val="00E7427C"/>
    <w:rsid w:val="00E7431A"/>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3D"/>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99"/>
    <w:rsid w:val="00E81BD3"/>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AE"/>
    <w:rsid w:val="00E932C5"/>
    <w:rsid w:val="00E932D1"/>
    <w:rsid w:val="00E934A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6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F3"/>
    <w:rsid w:val="00EA11FE"/>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3C"/>
    <w:rsid w:val="00EA2F13"/>
    <w:rsid w:val="00EA2F2A"/>
    <w:rsid w:val="00EA30BB"/>
    <w:rsid w:val="00EA30CA"/>
    <w:rsid w:val="00EA313C"/>
    <w:rsid w:val="00EA320F"/>
    <w:rsid w:val="00EA328D"/>
    <w:rsid w:val="00EA3398"/>
    <w:rsid w:val="00EA34C9"/>
    <w:rsid w:val="00EA35DC"/>
    <w:rsid w:val="00EA35E6"/>
    <w:rsid w:val="00EA3612"/>
    <w:rsid w:val="00EA383B"/>
    <w:rsid w:val="00EA39B6"/>
    <w:rsid w:val="00EA3B07"/>
    <w:rsid w:val="00EA3BD7"/>
    <w:rsid w:val="00EA3CAC"/>
    <w:rsid w:val="00EA3E2C"/>
    <w:rsid w:val="00EA3E7D"/>
    <w:rsid w:val="00EA3FED"/>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5F6"/>
    <w:rsid w:val="00EC660D"/>
    <w:rsid w:val="00EC6910"/>
    <w:rsid w:val="00EC696F"/>
    <w:rsid w:val="00EC6B13"/>
    <w:rsid w:val="00EC6C8B"/>
    <w:rsid w:val="00EC6D9B"/>
    <w:rsid w:val="00EC6EE9"/>
    <w:rsid w:val="00EC7027"/>
    <w:rsid w:val="00EC71CF"/>
    <w:rsid w:val="00EC7323"/>
    <w:rsid w:val="00EC7372"/>
    <w:rsid w:val="00EC7392"/>
    <w:rsid w:val="00EC7407"/>
    <w:rsid w:val="00EC7691"/>
    <w:rsid w:val="00EC7851"/>
    <w:rsid w:val="00EC7968"/>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4A3"/>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28"/>
    <w:rsid w:val="00ED2AE4"/>
    <w:rsid w:val="00ED2B1F"/>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C61"/>
    <w:rsid w:val="00EE6D29"/>
    <w:rsid w:val="00EE6D7C"/>
    <w:rsid w:val="00EE6F2F"/>
    <w:rsid w:val="00EE71B1"/>
    <w:rsid w:val="00EE71B6"/>
    <w:rsid w:val="00EE725B"/>
    <w:rsid w:val="00EE7458"/>
    <w:rsid w:val="00EE74D6"/>
    <w:rsid w:val="00EE74FB"/>
    <w:rsid w:val="00EE7572"/>
    <w:rsid w:val="00EE778F"/>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303"/>
    <w:rsid w:val="00EF33F6"/>
    <w:rsid w:val="00EF3402"/>
    <w:rsid w:val="00EF35B5"/>
    <w:rsid w:val="00EF3663"/>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EE"/>
    <w:rsid w:val="00EF4AE5"/>
    <w:rsid w:val="00EF4B59"/>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7B"/>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7E7"/>
    <w:rsid w:val="00F11805"/>
    <w:rsid w:val="00F1183D"/>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5E"/>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90C"/>
    <w:rsid w:val="00F3293B"/>
    <w:rsid w:val="00F32A52"/>
    <w:rsid w:val="00F32A80"/>
    <w:rsid w:val="00F32ABC"/>
    <w:rsid w:val="00F32C1B"/>
    <w:rsid w:val="00F32C27"/>
    <w:rsid w:val="00F32CB9"/>
    <w:rsid w:val="00F32D82"/>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EA"/>
    <w:rsid w:val="00F37F42"/>
    <w:rsid w:val="00F37F6C"/>
    <w:rsid w:val="00F37F80"/>
    <w:rsid w:val="00F37FC7"/>
    <w:rsid w:val="00F40095"/>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261"/>
    <w:rsid w:val="00F46295"/>
    <w:rsid w:val="00F46319"/>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A"/>
    <w:rsid w:val="00F54F0C"/>
    <w:rsid w:val="00F54F4F"/>
    <w:rsid w:val="00F54F5A"/>
    <w:rsid w:val="00F54FA3"/>
    <w:rsid w:val="00F55006"/>
    <w:rsid w:val="00F55023"/>
    <w:rsid w:val="00F55181"/>
    <w:rsid w:val="00F55184"/>
    <w:rsid w:val="00F55261"/>
    <w:rsid w:val="00F5527B"/>
    <w:rsid w:val="00F55367"/>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78"/>
    <w:rsid w:val="00F5769A"/>
    <w:rsid w:val="00F578B5"/>
    <w:rsid w:val="00F578C9"/>
    <w:rsid w:val="00F57AE4"/>
    <w:rsid w:val="00F57AF5"/>
    <w:rsid w:val="00F57D5F"/>
    <w:rsid w:val="00F57F7D"/>
    <w:rsid w:val="00F60054"/>
    <w:rsid w:val="00F60154"/>
    <w:rsid w:val="00F60161"/>
    <w:rsid w:val="00F60184"/>
    <w:rsid w:val="00F603BD"/>
    <w:rsid w:val="00F603DA"/>
    <w:rsid w:val="00F60506"/>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0C"/>
    <w:rsid w:val="00F64522"/>
    <w:rsid w:val="00F64524"/>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C55"/>
    <w:rsid w:val="00F65E17"/>
    <w:rsid w:val="00F65EC8"/>
    <w:rsid w:val="00F65ED9"/>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7076"/>
    <w:rsid w:val="00F670A1"/>
    <w:rsid w:val="00F670DB"/>
    <w:rsid w:val="00F6729A"/>
    <w:rsid w:val="00F673D1"/>
    <w:rsid w:val="00F6752B"/>
    <w:rsid w:val="00F67556"/>
    <w:rsid w:val="00F678AE"/>
    <w:rsid w:val="00F679A2"/>
    <w:rsid w:val="00F67AA1"/>
    <w:rsid w:val="00F67BA8"/>
    <w:rsid w:val="00F67C40"/>
    <w:rsid w:val="00F67C6C"/>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1CA"/>
    <w:rsid w:val="00F71414"/>
    <w:rsid w:val="00F71503"/>
    <w:rsid w:val="00F71531"/>
    <w:rsid w:val="00F717D8"/>
    <w:rsid w:val="00F71885"/>
    <w:rsid w:val="00F7189D"/>
    <w:rsid w:val="00F718F3"/>
    <w:rsid w:val="00F7198E"/>
    <w:rsid w:val="00F719E0"/>
    <w:rsid w:val="00F71A48"/>
    <w:rsid w:val="00F71A8E"/>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BA2"/>
    <w:rsid w:val="00F77FF5"/>
    <w:rsid w:val="00F8003C"/>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5E"/>
    <w:rsid w:val="00F85C19"/>
    <w:rsid w:val="00F85D23"/>
    <w:rsid w:val="00F85D75"/>
    <w:rsid w:val="00F85F0C"/>
    <w:rsid w:val="00F861B7"/>
    <w:rsid w:val="00F86326"/>
    <w:rsid w:val="00F863C0"/>
    <w:rsid w:val="00F86411"/>
    <w:rsid w:val="00F86425"/>
    <w:rsid w:val="00F8666D"/>
    <w:rsid w:val="00F8670A"/>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A"/>
    <w:rsid w:val="00F94A6D"/>
    <w:rsid w:val="00F94CB7"/>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8A"/>
    <w:rsid w:val="00FA21AD"/>
    <w:rsid w:val="00FA23D8"/>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173"/>
    <w:rsid w:val="00FB03CD"/>
    <w:rsid w:val="00FB0416"/>
    <w:rsid w:val="00FB0527"/>
    <w:rsid w:val="00FB06DE"/>
    <w:rsid w:val="00FB06F7"/>
    <w:rsid w:val="00FB0719"/>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215"/>
    <w:rsid w:val="00FC5234"/>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7"/>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3FE"/>
    <w:rsid w:val="00FD067A"/>
    <w:rsid w:val="00FD0708"/>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2E7"/>
    <w:rsid w:val="00FD2431"/>
    <w:rsid w:val="00FD2526"/>
    <w:rsid w:val="00FD252B"/>
    <w:rsid w:val="00FD27B2"/>
    <w:rsid w:val="00FD2933"/>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E2"/>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F3"/>
    <w:rsid w:val="00FF55BC"/>
    <w:rsid w:val="00FF55F5"/>
    <w:rsid w:val="00FF56FD"/>
    <w:rsid w:val="00FF575C"/>
    <w:rsid w:val="00FF5812"/>
    <w:rsid w:val="00FF5876"/>
    <w:rsid w:val="00FF5B7C"/>
    <w:rsid w:val="00FF5BC6"/>
    <w:rsid w:val="00FF5C47"/>
    <w:rsid w:val="00FF5C4C"/>
    <w:rsid w:val="00FF5CBE"/>
    <w:rsid w:val="00FF5D5A"/>
    <w:rsid w:val="00FF5D6B"/>
    <w:rsid w:val="00FF5EB6"/>
    <w:rsid w:val="00FF5F0E"/>
    <w:rsid w:val="00FF5F5B"/>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305E9D"/>
    <w:pPr>
      <w:spacing w:line="280" w:lineRule="exact"/>
    </w:pPr>
    <w:rPr>
      <w:rFonts w:ascii="Verdana" w:hAnsi="Verdana"/>
      <w:sz w:val="18"/>
      <w:szCs w:val="24"/>
    </w:rPr>
  </w:style>
  <w:style w:type="paragraph" w:styleId="Kop1">
    <w:name w:val="heading 1"/>
    <w:basedOn w:val="Standaard"/>
    <w:next w:val="Standaard"/>
    <w:qFormat/>
    <w:rsid w:val="00D1075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D10753"/>
    <w:pPr>
      <w:keepNext/>
      <w:pageBreakBefore/>
      <w:numPr>
        <w:ilvl w:val="1"/>
        <w:numId w:val="1"/>
      </w:numPr>
      <w:spacing w:before="560" w:after="280"/>
      <w:outlineLvl w:val="1"/>
    </w:pPr>
    <w:rPr>
      <w:b/>
      <w:bCs/>
      <w:iCs/>
      <w:sz w:val="22"/>
      <w:szCs w:val="28"/>
    </w:rPr>
  </w:style>
  <w:style w:type="paragraph" w:styleId="Kop3">
    <w:name w:val="heading 3"/>
    <w:basedOn w:val="Standaard"/>
    <w:next w:val="Standaard"/>
    <w:uiPriority w:val="9"/>
    <w:qFormat/>
    <w:rsid w:val="00D10753"/>
    <w:pPr>
      <w:keepNext/>
      <w:numPr>
        <w:ilvl w:val="2"/>
        <w:numId w:val="1"/>
      </w:numPr>
      <w:spacing w:before="560" w:after="280"/>
      <w:outlineLvl w:val="2"/>
    </w:pPr>
    <w:rPr>
      <w:b/>
      <w:bCs/>
      <w:szCs w:val="26"/>
    </w:rPr>
  </w:style>
  <w:style w:type="paragraph" w:styleId="Kop4">
    <w:name w:val="heading 4"/>
    <w:basedOn w:val="Standaard"/>
    <w:next w:val="Standaard"/>
    <w:qFormat/>
    <w:rsid w:val="00D10753"/>
    <w:pPr>
      <w:keepNext/>
      <w:numPr>
        <w:ilvl w:val="3"/>
        <w:numId w:val="1"/>
      </w:numPr>
      <w:spacing w:before="280"/>
      <w:outlineLvl w:val="3"/>
    </w:pPr>
    <w:rPr>
      <w:b/>
      <w:bCs/>
      <w:szCs w:val="28"/>
    </w:rPr>
  </w:style>
  <w:style w:type="paragraph" w:styleId="Kop5">
    <w:name w:val="heading 5"/>
    <w:basedOn w:val="Standaard"/>
    <w:next w:val="Standaard"/>
    <w:rsid w:val="00D10753"/>
    <w:pPr>
      <w:keepNext/>
      <w:numPr>
        <w:ilvl w:val="4"/>
        <w:numId w:val="1"/>
      </w:numPr>
      <w:spacing w:before="280"/>
      <w:outlineLvl w:val="4"/>
    </w:pPr>
    <w:rPr>
      <w:bCs/>
      <w:i/>
      <w:iCs/>
      <w:szCs w:val="26"/>
    </w:rPr>
  </w:style>
  <w:style w:type="paragraph" w:styleId="Kop6">
    <w:name w:val="heading 6"/>
    <w:basedOn w:val="Standaard"/>
    <w:next w:val="Standaard"/>
    <w:rsid w:val="00D10753"/>
    <w:pPr>
      <w:keepNext/>
      <w:numPr>
        <w:ilvl w:val="5"/>
        <w:numId w:val="1"/>
      </w:numPr>
      <w:spacing w:before="280"/>
      <w:outlineLvl w:val="5"/>
    </w:pPr>
    <w:rPr>
      <w:bCs/>
      <w:i/>
      <w:szCs w:val="22"/>
    </w:rPr>
  </w:style>
  <w:style w:type="paragraph" w:styleId="Kop7">
    <w:name w:val="heading 7"/>
    <w:basedOn w:val="Standaard"/>
    <w:next w:val="Standaard"/>
    <w:rsid w:val="00D10753"/>
    <w:pPr>
      <w:keepNext/>
      <w:spacing w:before="280"/>
      <w:outlineLvl w:val="6"/>
    </w:pPr>
  </w:style>
  <w:style w:type="paragraph" w:styleId="Kop8">
    <w:name w:val="heading 8"/>
    <w:basedOn w:val="Standaard"/>
    <w:next w:val="Standaard"/>
    <w:rsid w:val="00D10753"/>
    <w:pPr>
      <w:keepNext/>
      <w:spacing w:before="280"/>
      <w:outlineLvl w:val="7"/>
    </w:pPr>
    <w:rPr>
      <w:iCs/>
    </w:rPr>
  </w:style>
  <w:style w:type="paragraph" w:styleId="Kop9">
    <w:name w:val="heading 9"/>
    <w:basedOn w:val="Standaard"/>
    <w:next w:val="Standaard"/>
    <w:rsid w:val="00D1075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10753"/>
    <w:pPr>
      <w:keepNext/>
      <w:pageBreakBefore/>
      <w:spacing w:after="700"/>
      <w:contextualSpacing/>
      <w:outlineLvl w:val="0"/>
    </w:pPr>
    <w:rPr>
      <w:sz w:val="24"/>
    </w:rPr>
  </w:style>
  <w:style w:type="numbering" w:customStyle="1" w:styleId="Nummering">
    <w:name w:val="Nummering"/>
    <w:basedOn w:val="Geenlijst"/>
    <w:uiPriority w:val="99"/>
    <w:rsid w:val="00D10753"/>
    <w:pPr>
      <w:numPr>
        <w:numId w:val="5"/>
      </w:numPr>
    </w:pPr>
  </w:style>
  <w:style w:type="paragraph" w:styleId="Inhopg1">
    <w:name w:val="toc 1"/>
    <w:basedOn w:val="Standaard"/>
    <w:next w:val="Standaard"/>
    <w:uiPriority w:val="39"/>
    <w:rsid w:val="00D10753"/>
    <w:pPr>
      <w:keepNext/>
      <w:tabs>
        <w:tab w:val="right" w:leader="dot" w:pos="8505"/>
      </w:tabs>
      <w:spacing w:before="280"/>
      <w:ind w:hanging="1134"/>
    </w:pPr>
    <w:rPr>
      <w:b/>
    </w:rPr>
  </w:style>
  <w:style w:type="paragraph" w:styleId="Koptekst">
    <w:name w:val="header"/>
    <w:basedOn w:val="Standaard"/>
    <w:rsid w:val="00D10753"/>
    <w:pPr>
      <w:spacing w:line="200" w:lineRule="exact"/>
    </w:pPr>
    <w:rPr>
      <w:rFonts w:cs="Verdana-Bold"/>
      <w:bCs/>
      <w:smallCaps/>
      <w:sz w:val="14"/>
      <w:szCs w:val="13"/>
    </w:rPr>
  </w:style>
  <w:style w:type="paragraph" w:styleId="Voettekst">
    <w:name w:val="footer"/>
    <w:basedOn w:val="Standaard"/>
    <w:rsid w:val="00D10753"/>
    <w:pPr>
      <w:tabs>
        <w:tab w:val="center" w:pos="4536"/>
        <w:tab w:val="right" w:pos="9072"/>
      </w:tabs>
    </w:pPr>
  </w:style>
  <w:style w:type="paragraph" w:styleId="Titel">
    <w:name w:val="Title"/>
    <w:basedOn w:val="Standaard"/>
    <w:uiPriority w:val="10"/>
    <w:rsid w:val="00D10753"/>
    <w:pPr>
      <w:spacing w:line="320" w:lineRule="atLeast"/>
    </w:pPr>
    <w:rPr>
      <w:rFonts w:cs="Arial"/>
      <w:b/>
      <w:bCs/>
      <w:kern w:val="28"/>
      <w:sz w:val="24"/>
      <w:szCs w:val="32"/>
    </w:rPr>
  </w:style>
  <w:style w:type="paragraph" w:styleId="Inhopg2">
    <w:name w:val="toc 2"/>
    <w:basedOn w:val="Standaard"/>
    <w:next w:val="Standaard"/>
    <w:uiPriority w:val="39"/>
    <w:rsid w:val="00D10753"/>
    <w:pPr>
      <w:keepNext/>
      <w:tabs>
        <w:tab w:val="right" w:leader="dot" w:pos="8505"/>
      </w:tabs>
      <w:spacing w:before="280"/>
      <w:ind w:hanging="1134"/>
    </w:pPr>
    <w:rPr>
      <w:b/>
    </w:rPr>
  </w:style>
  <w:style w:type="paragraph" w:styleId="Inhopg3">
    <w:name w:val="toc 3"/>
    <w:basedOn w:val="Standaard"/>
    <w:next w:val="Standaard"/>
    <w:uiPriority w:val="39"/>
    <w:rsid w:val="00D10753"/>
    <w:pPr>
      <w:tabs>
        <w:tab w:val="right" w:leader="dot" w:pos="8505"/>
      </w:tabs>
      <w:ind w:hanging="1134"/>
    </w:pPr>
  </w:style>
  <w:style w:type="table" w:customStyle="1" w:styleId="Tabel">
    <w:name w:val="Tabel"/>
    <w:basedOn w:val="Standaardtabel"/>
    <w:uiPriority w:val="99"/>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10753"/>
    <w:pPr>
      <w:tabs>
        <w:tab w:val="right" w:leader="dot" w:pos="8505"/>
      </w:tabs>
      <w:ind w:hanging="1134"/>
    </w:pPr>
  </w:style>
  <w:style w:type="paragraph" w:styleId="Inhopg5">
    <w:name w:val="toc 5"/>
    <w:basedOn w:val="Standaard"/>
    <w:next w:val="Standaard"/>
    <w:uiPriority w:val="39"/>
    <w:rsid w:val="00D10753"/>
    <w:pPr>
      <w:tabs>
        <w:tab w:val="right" w:leader="dot" w:pos="8505"/>
      </w:tabs>
      <w:ind w:hanging="1134"/>
    </w:pPr>
  </w:style>
  <w:style w:type="paragraph" w:styleId="Voetnoottekst">
    <w:name w:val="footnote text"/>
    <w:basedOn w:val="Standaard"/>
    <w:uiPriority w:val="99"/>
    <w:rsid w:val="00D10753"/>
    <w:pPr>
      <w:tabs>
        <w:tab w:val="left" w:pos="600"/>
      </w:tabs>
      <w:spacing w:line="200" w:lineRule="exact"/>
      <w:ind w:left="284" w:hanging="284"/>
    </w:pPr>
    <w:rPr>
      <w:sz w:val="14"/>
      <w:szCs w:val="20"/>
    </w:rPr>
  </w:style>
  <w:style w:type="paragraph" w:styleId="Eindnoottekst">
    <w:name w:val="endnote text"/>
    <w:basedOn w:val="Standaard"/>
    <w:semiHidden/>
    <w:rsid w:val="00D10753"/>
    <w:rPr>
      <w:szCs w:val="20"/>
    </w:rPr>
  </w:style>
  <w:style w:type="table" w:customStyle="1" w:styleId="Versiehistorie">
    <w:name w:val="Versiehistorie"/>
    <w:basedOn w:val="Standaardtabel"/>
    <w:uiPriority w:val="99"/>
    <w:rsid w:val="00D1075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10753"/>
    <w:rPr>
      <w:rFonts w:ascii="Verdana" w:hAnsi="Verdana"/>
      <w:sz w:val="18"/>
      <w:szCs w:val="24"/>
    </w:rPr>
  </w:style>
  <w:style w:type="table" w:styleId="Tabelraster">
    <w:name w:val="Table Grid"/>
    <w:basedOn w:val="Standaardtabel"/>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D10753"/>
    <w:pPr>
      <w:spacing w:line="240" w:lineRule="auto"/>
    </w:pPr>
    <w:rPr>
      <w:b/>
      <w:bCs/>
      <w:sz w:val="20"/>
      <w:szCs w:val="20"/>
    </w:rPr>
  </w:style>
  <w:style w:type="paragraph" w:customStyle="1" w:styleId="Colofon">
    <w:name w:val="Colofon"/>
    <w:basedOn w:val="Standaard"/>
    <w:rsid w:val="00D10753"/>
    <w:pPr>
      <w:ind w:left="2268" w:hanging="2268"/>
    </w:pPr>
  </w:style>
  <w:style w:type="paragraph" w:customStyle="1" w:styleId="Kop2bijlage">
    <w:name w:val="Kop 2 bijlage"/>
    <w:basedOn w:val="Standaard"/>
    <w:next w:val="Standaard"/>
    <w:rsid w:val="00D10753"/>
    <w:pPr>
      <w:keepNext/>
      <w:pageBreakBefore/>
      <w:numPr>
        <w:ilvl w:val="7"/>
        <w:numId w:val="1"/>
      </w:numPr>
      <w:spacing w:after="700"/>
      <w:outlineLvl w:val="1"/>
    </w:pPr>
    <w:rPr>
      <w:sz w:val="24"/>
    </w:rPr>
  </w:style>
  <w:style w:type="paragraph" w:customStyle="1" w:styleId="Kop3bijlage">
    <w:name w:val="Kop 3 bijlage"/>
    <w:basedOn w:val="Standaard"/>
    <w:next w:val="Standaard"/>
    <w:rsid w:val="00D10753"/>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10753"/>
    <w:pPr>
      <w:numPr>
        <w:numId w:val="5"/>
      </w:numPr>
    </w:pPr>
  </w:style>
  <w:style w:type="paragraph" w:customStyle="1" w:styleId="Opsommingnummers2">
    <w:name w:val="Opsomming nummers 2"/>
    <w:basedOn w:val="Standaard"/>
    <w:qFormat/>
    <w:rsid w:val="00D10753"/>
    <w:pPr>
      <w:numPr>
        <w:ilvl w:val="2"/>
        <w:numId w:val="5"/>
      </w:numPr>
    </w:pPr>
  </w:style>
  <w:style w:type="paragraph" w:customStyle="1" w:styleId="Opsommingnummers3">
    <w:name w:val="Opsomming nummers 3"/>
    <w:basedOn w:val="Standaard"/>
    <w:qFormat/>
    <w:rsid w:val="00D10753"/>
    <w:pPr>
      <w:numPr>
        <w:ilvl w:val="4"/>
        <w:numId w:val="5"/>
      </w:numPr>
    </w:pPr>
  </w:style>
  <w:style w:type="paragraph" w:styleId="Inhopg6">
    <w:name w:val="toc 6"/>
    <w:basedOn w:val="Standaard"/>
    <w:next w:val="Standaard"/>
    <w:uiPriority w:val="39"/>
    <w:unhideWhenUsed/>
    <w:rsid w:val="00D10753"/>
    <w:pPr>
      <w:tabs>
        <w:tab w:val="right" w:leader="dot" w:pos="8505"/>
      </w:tabs>
      <w:ind w:hanging="1134"/>
    </w:pPr>
  </w:style>
  <w:style w:type="paragraph" w:styleId="Inhopg7">
    <w:name w:val="toc 7"/>
    <w:basedOn w:val="Standaard"/>
    <w:next w:val="Standaard"/>
    <w:uiPriority w:val="39"/>
    <w:rsid w:val="00D10753"/>
    <w:pPr>
      <w:tabs>
        <w:tab w:val="right" w:leader="dot" w:pos="8505"/>
      </w:tabs>
    </w:pPr>
  </w:style>
  <w:style w:type="paragraph" w:customStyle="1" w:styleId="Opsommingtekens1">
    <w:name w:val="Opsomming tekens 1"/>
    <w:basedOn w:val="Standaard"/>
    <w:qFormat/>
    <w:rsid w:val="00D10753"/>
    <w:pPr>
      <w:numPr>
        <w:ilvl w:val="1"/>
        <w:numId w:val="5"/>
      </w:numPr>
    </w:pPr>
  </w:style>
  <w:style w:type="paragraph" w:customStyle="1" w:styleId="Opsommingtekens2">
    <w:name w:val="Opsomming tekens 2"/>
    <w:basedOn w:val="Standaard"/>
    <w:qFormat/>
    <w:rsid w:val="00D10753"/>
    <w:pPr>
      <w:numPr>
        <w:ilvl w:val="3"/>
        <w:numId w:val="5"/>
      </w:numPr>
    </w:pPr>
  </w:style>
  <w:style w:type="paragraph" w:customStyle="1" w:styleId="Opsommingtekens3">
    <w:name w:val="Opsomming tekens 3"/>
    <w:basedOn w:val="Standaard"/>
    <w:qFormat/>
    <w:rsid w:val="00D10753"/>
    <w:pPr>
      <w:numPr>
        <w:ilvl w:val="5"/>
        <w:numId w:val="5"/>
      </w:numPr>
    </w:pPr>
  </w:style>
  <w:style w:type="paragraph" w:customStyle="1" w:styleId="Opsommingtekens4">
    <w:name w:val="Opsomming tekens 4"/>
    <w:basedOn w:val="Standaard"/>
    <w:qFormat/>
    <w:rsid w:val="00D10753"/>
    <w:pPr>
      <w:numPr>
        <w:ilvl w:val="6"/>
        <w:numId w:val="5"/>
      </w:numPr>
    </w:pPr>
  </w:style>
  <w:style w:type="paragraph" w:customStyle="1" w:styleId="Tabeltitel">
    <w:name w:val="Tabeltitel"/>
    <w:basedOn w:val="Standaard"/>
    <w:next w:val="Standaard"/>
    <w:qFormat/>
    <w:rsid w:val="00D10753"/>
    <w:pPr>
      <w:keepNext/>
      <w:numPr>
        <w:numId w:val="4"/>
      </w:numPr>
      <w:spacing w:before="280" w:after="140"/>
    </w:pPr>
    <w:rPr>
      <w:b/>
    </w:rPr>
  </w:style>
  <w:style w:type="table" w:styleId="3D-effectenvoortabel1">
    <w:name w:val="Table 3D effects 1"/>
    <w:basedOn w:val="Standaardtabel"/>
    <w:semiHidden/>
    <w:unhideWhenUsed/>
    <w:rsid w:val="00D1075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1075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1075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10753"/>
    <w:pPr>
      <w:spacing w:line="240" w:lineRule="auto"/>
    </w:pPr>
    <w:rPr>
      <w:sz w:val="14"/>
    </w:rPr>
  </w:style>
  <w:style w:type="character" w:styleId="Verwijzingopmerking">
    <w:name w:val="annotation reference"/>
    <w:basedOn w:val="Standaardalinea-lettertype"/>
    <w:semiHidden/>
    <w:unhideWhenUsed/>
    <w:rsid w:val="00D10753"/>
    <w:rPr>
      <w:sz w:val="16"/>
      <w:szCs w:val="16"/>
    </w:rPr>
  </w:style>
  <w:style w:type="paragraph" w:styleId="Documentstructuur">
    <w:name w:val="Document Map"/>
    <w:basedOn w:val="Standaard"/>
    <w:semiHidden/>
    <w:unhideWhenUsed/>
    <w:rsid w:val="00D10753"/>
    <w:pPr>
      <w:spacing w:line="240" w:lineRule="auto"/>
    </w:pPr>
    <w:rPr>
      <w:rFonts w:ascii="Tahoma" w:hAnsi="Tahoma" w:cs="Tahoma"/>
      <w:sz w:val="16"/>
      <w:szCs w:val="16"/>
    </w:rPr>
  </w:style>
  <w:style w:type="table" w:styleId="Donkerelijst">
    <w:name w:val="Dark List"/>
    <w:basedOn w:val="Standaardtabel"/>
    <w:uiPriority w:val="61"/>
    <w:rsid w:val="00D1075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1075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1075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1075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1075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1075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1075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1075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1075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1075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1075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1075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1075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1075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1075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1075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1075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1075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10753"/>
    <w:pPr>
      <w:spacing w:line="240" w:lineRule="auto"/>
      <w:ind w:left="180" w:hanging="180"/>
    </w:pPr>
  </w:style>
  <w:style w:type="paragraph" w:styleId="Index2">
    <w:name w:val="index 2"/>
    <w:basedOn w:val="Standaard"/>
    <w:next w:val="Standaard"/>
    <w:semiHidden/>
    <w:unhideWhenUsed/>
    <w:rsid w:val="00D10753"/>
    <w:pPr>
      <w:spacing w:line="240" w:lineRule="auto"/>
      <w:ind w:left="360" w:hanging="180"/>
    </w:pPr>
  </w:style>
  <w:style w:type="paragraph" w:styleId="Index3">
    <w:name w:val="index 3"/>
    <w:basedOn w:val="Standaard"/>
    <w:next w:val="Standaard"/>
    <w:semiHidden/>
    <w:unhideWhenUsed/>
    <w:rsid w:val="00D10753"/>
    <w:pPr>
      <w:spacing w:line="240" w:lineRule="auto"/>
      <w:ind w:left="540" w:hanging="180"/>
    </w:pPr>
  </w:style>
  <w:style w:type="paragraph" w:styleId="Index4">
    <w:name w:val="index 4"/>
    <w:basedOn w:val="Standaard"/>
    <w:next w:val="Standaard"/>
    <w:semiHidden/>
    <w:unhideWhenUsed/>
    <w:rsid w:val="00D10753"/>
    <w:pPr>
      <w:spacing w:line="240" w:lineRule="auto"/>
      <w:ind w:left="720" w:hanging="180"/>
    </w:pPr>
  </w:style>
  <w:style w:type="paragraph" w:styleId="Index5">
    <w:name w:val="index 5"/>
    <w:basedOn w:val="Standaard"/>
    <w:next w:val="Standaard"/>
    <w:semiHidden/>
    <w:unhideWhenUsed/>
    <w:rsid w:val="00D10753"/>
    <w:pPr>
      <w:spacing w:line="240" w:lineRule="auto"/>
      <w:ind w:left="900" w:hanging="180"/>
    </w:pPr>
  </w:style>
  <w:style w:type="paragraph" w:styleId="Index6">
    <w:name w:val="index 6"/>
    <w:basedOn w:val="Standaard"/>
    <w:next w:val="Standaard"/>
    <w:semiHidden/>
    <w:unhideWhenUsed/>
    <w:rsid w:val="00D10753"/>
    <w:pPr>
      <w:spacing w:line="240" w:lineRule="auto"/>
      <w:ind w:left="1080" w:hanging="180"/>
    </w:pPr>
  </w:style>
  <w:style w:type="paragraph" w:styleId="Index7">
    <w:name w:val="index 7"/>
    <w:basedOn w:val="Standaard"/>
    <w:next w:val="Standaard"/>
    <w:semiHidden/>
    <w:unhideWhenUsed/>
    <w:rsid w:val="00D10753"/>
    <w:pPr>
      <w:spacing w:line="240" w:lineRule="auto"/>
      <w:ind w:left="1260" w:hanging="180"/>
    </w:pPr>
  </w:style>
  <w:style w:type="paragraph" w:styleId="Index8">
    <w:name w:val="index 8"/>
    <w:basedOn w:val="Standaard"/>
    <w:next w:val="Standaard"/>
    <w:semiHidden/>
    <w:unhideWhenUsed/>
    <w:rsid w:val="00D10753"/>
    <w:pPr>
      <w:spacing w:line="240" w:lineRule="auto"/>
      <w:ind w:left="1440" w:hanging="180"/>
    </w:pPr>
  </w:style>
  <w:style w:type="paragraph" w:styleId="Index9">
    <w:name w:val="index 9"/>
    <w:basedOn w:val="Standaard"/>
    <w:next w:val="Standaard"/>
    <w:semiHidden/>
    <w:unhideWhenUsed/>
    <w:rsid w:val="00D10753"/>
    <w:pPr>
      <w:spacing w:line="240" w:lineRule="auto"/>
      <w:ind w:left="1620" w:hanging="180"/>
    </w:pPr>
  </w:style>
  <w:style w:type="paragraph" w:styleId="Inhopg8">
    <w:name w:val="toc 8"/>
    <w:basedOn w:val="Standaard"/>
    <w:next w:val="Standaard"/>
    <w:uiPriority w:val="39"/>
    <w:unhideWhenUsed/>
    <w:rsid w:val="00D10753"/>
    <w:pPr>
      <w:tabs>
        <w:tab w:val="right" w:leader="dot" w:pos="8505"/>
      </w:tabs>
    </w:pPr>
  </w:style>
  <w:style w:type="paragraph" w:styleId="Inhopg9">
    <w:name w:val="toc 9"/>
    <w:basedOn w:val="Standaard"/>
    <w:next w:val="Standaard"/>
    <w:uiPriority w:val="39"/>
    <w:unhideWhenUsed/>
    <w:rsid w:val="00D10753"/>
    <w:pPr>
      <w:spacing w:after="100"/>
      <w:ind w:left="1260"/>
    </w:pPr>
  </w:style>
  <w:style w:type="table" w:styleId="Klassieketabel1">
    <w:name w:val="Table Classic 1"/>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1075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1075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1075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1075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1075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1075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1075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1075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1075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1075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1075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1075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1075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1075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1075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1075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1075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1075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1075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1075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1075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1075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1075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1075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1075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D1075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10753"/>
  </w:style>
  <w:style w:type="table" w:styleId="Professioneletabel">
    <w:name w:val="Table Professional"/>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10753"/>
  </w:style>
  <w:style w:type="table" w:styleId="Tabelkolommen1">
    <w:name w:val="Table Columns 1"/>
    <w:basedOn w:val="Standaardtabel"/>
    <w:semiHidden/>
    <w:unhideWhenUsed/>
    <w:rsid w:val="00D1075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1075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1075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1075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1075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1075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1075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1075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1075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1075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1075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1075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1075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1075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1075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1075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1075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1075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1075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1075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10753"/>
    <w:pPr>
      <w:keepNext/>
      <w:spacing w:before="280" w:after="280" w:line="240" w:lineRule="auto"/>
    </w:pPr>
    <w:rPr>
      <w:color w:val="FF0000"/>
    </w:rPr>
  </w:style>
  <w:style w:type="paragraph" w:customStyle="1" w:styleId="Figuurbijschrift">
    <w:name w:val="Figuurbijschrift"/>
    <w:basedOn w:val="Standaard"/>
    <w:next w:val="Standaard"/>
    <w:qFormat/>
    <w:rsid w:val="00D10753"/>
    <w:pPr>
      <w:numPr>
        <w:numId w:val="2"/>
      </w:numPr>
      <w:tabs>
        <w:tab w:val="left" w:pos="1134"/>
      </w:tabs>
      <w:spacing w:before="280" w:after="280"/>
    </w:pPr>
    <w:rPr>
      <w:b/>
    </w:rPr>
  </w:style>
  <w:style w:type="character" w:styleId="Eindnootmarkering">
    <w:name w:val="endnote reference"/>
    <w:basedOn w:val="Standaardalinea-lettertype"/>
    <w:semiHidden/>
    <w:unhideWhenUsed/>
    <w:rsid w:val="00D1075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uiPriority w:val="99"/>
    <w:unhideWhenUsed/>
    <w:rsid w:val="00D10753"/>
    <w:pPr>
      <w:spacing w:line="240" w:lineRule="auto"/>
    </w:pPr>
    <w:rPr>
      <w:sz w:val="20"/>
      <w:szCs w:val="20"/>
    </w:rPr>
  </w:style>
  <w:style w:type="paragraph" w:styleId="Ballontekst">
    <w:name w:val="Balloon Text"/>
    <w:basedOn w:val="Standaard"/>
    <w:uiPriority w:val="99"/>
    <w:semiHidden/>
    <w:unhideWhenUsed/>
    <w:rsid w:val="00D10753"/>
    <w:pPr>
      <w:spacing w:line="240" w:lineRule="auto"/>
    </w:pPr>
    <w:rPr>
      <w:rFonts w:ascii="Tahoma" w:hAnsi="Tahoma" w:cs="Tahoma"/>
      <w:sz w:val="16"/>
      <w:szCs w:val="16"/>
    </w:rPr>
  </w:style>
  <w:style w:type="character" w:customStyle="1" w:styleId="Colofonversie">
    <w:name w:val="Colofon versie"/>
    <w:basedOn w:val="Standaardalinea-lettertype"/>
    <w:uiPriority w:val="1"/>
    <w:rsid w:val="00D1075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1075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10753"/>
    <w:pPr>
      <w:shd w:val="clear" w:color="auto" w:fill="FFFF00"/>
      <w:spacing w:before="280" w:after="280"/>
      <w:contextualSpacing/>
    </w:pPr>
  </w:style>
  <w:style w:type="paragraph" w:customStyle="1" w:styleId="Code">
    <w:name w:val="Code"/>
    <w:basedOn w:val="Standaard"/>
    <w:rsid w:val="00D1075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10753"/>
    <w:rPr>
      <w:color w:val="808080"/>
    </w:rPr>
  </w:style>
  <w:style w:type="character" w:customStyle="1" w:styleId="Colofonomgevingswetbesluit">
    <w:name w:val="Colofon omgevingswetbesluit"/>
    <w:basedOn w:val="Standaardalinea-lettertype"/>
    <w:uiPriority w:val="1"/>
    <w:rsid w:val="00D10753"/>
  </w:style>
  <w:style w:type="character" w:customStyle="1" w:styleId="Colofonprojectnaam">
    <w:name w:val="Colofon projectnaam"/>
    <w:basedOn w:val="Standaardalinea-lettertype"/>
    <w:uiPriority w:val="1"/>
    <w:rsid w:val="00D10753"/>
  </w:style>
  <w:style w:type="character" w:customStyle="1" w:styleId="Colofonprojectnummer">
    <w:name w:val="Colofon projectnummer"/>
    <w:basedOn w:val="Standaardalinea-lettertype"/>
    <w:uiPriority w:val="1"/>
    <w:rsid w:val="00D10753"/>
  </w:style>
  <w:style w:type="character" w:customStyle="1" w:styleId="Colofoncontactpersoon">
    <w:name w:val="Colofon contactpersoon"/>
    <w:basedOn w:val="Standaardalinea-lettertype"/>
    <w:uiPriority w:val="1"/>
    <w:rsid w:val="00D10753"/>
  </w:style>
  <w:style w:type="character" w:customStyle="1" w:styleId="Colofonauteur">
    <w:name w:val="Colofon auteur"/>
    <w:basedOn w:val="Standaardalinea-lettertype"/>
    <w:uiPriority w:val="1"/>
    <w:rsid w:val="00D10753"/>
  </w:style>
  <w:style w:type="table" w:customStyle="1" w:styleId="Implementatie">
    <w:name w:val="Implementatie"/>
    <w:basedOn w:val="Standaardtabel"/>
    <w:uiPriority w:val="99"/>
    <w:rsid w:val="00D1075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semiHidden/>
    <w:unhideWhenUsed/>
    <w:rsid w:val="00D10753"/>
  </w:style>
  <w:style w:type="paragraph" w:styleId="Adresenvelop">
    <w:name w:val="envelope address"/>
    <w:basedOn w:val="Standaard"/>
    <w:semiHidden/>
    <w:unhideWhenUsed/>
    <w:rsid w:val="00D1075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D10753"/>
    <w:pPr>
      <w:spacing w:line="240" w:lineRule="auto"/>
      <w:ind w:left="4252"/>
    </w:pPr>
  </w:style>
  <w:style w:type="paragraph" w:styleId="Afzender">
    <w:name w:val="envelope return"/>
    <w:basedOn w:val="Standaard"/>
    <w:semiHidden/>
    <w:unhideWhenUsed/>
    <w:rsid w:val="00D10753"/>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D1075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D10753"/>
  </w:style>
  <w:style w:type="paragraph" w:styleId="Bloktekst">
    <w:name w:val="Block Text"/>
    <w:basedOn w:val="Standaard"/>
    <w:semiHidden/>
    <w:unhideWhenUsed/>
    <w:rsid w:val="00D1075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10753"/>
    <w:pPr>
      <w:ind w:left="180" w:hanging="180"/>
    </w:pPr>
  </w:style>
  <w:style w:type="paragraph" w:styleId="Datum">
    <w:name w:val="Date"/>
    <w:basedOn w:val="Standaard"/>
    <w:next w:val="Standaard"/>
    <w:semiHidden/>
    <w:unhideWhenUsed/>
    <w:rsid w:val="00D10753"/>
  </w:style>
  <w:style w:type="paragraph" w:styleId="E-mailhandtekening">
    <w:name w:val="E-mail Signature"/>
    <w:basedOn w:val="Standaard"/>
    <w:semiHidden/>
    <w:unhideWhenUsed/>
    <w:rsid w:val="00D10753"/>
    <w:pPr>
      <w:spacing w:line="240" w:lineRule="auto"/>
    </w:pPr>
  </w:style>
  <w:style w:type="character" w:styleId="GevolgdeHyperlink">
    <w:name w:val="FollowedHyperlink"/>
    <w:basedOn w:val="Standaardalinea-lettertype"/>
    <w:semiHidden/>
    <w:unhideWhenUsed/>
    <w:rsid w:val="00D10753"/>
    <w:rPr>
      <w:color w:val="800080" w:themeColor="followedHyperlink"/>
      <w:u w:val="single"/>
    </w:rPr>
  </w:style>
  <w:style w:type="paragraph" w:styleId="Handtekening">
    <w:name w:val="Signature"/>
    <w:basedOn w:val="Standaard"/>
    <w:semiHidden/>
    <w:unhideWhenUsed/>
    <w:rsid w:val="00D10753"/>
    <w:pPr>
      <w:spacing w:line="240" w:lineRule="auto"/>
      <w:ind w:left="4252"/>
    </w:pPr>
  </w:style>
  <w:style w:type="paragraph" w:styleId="HTML-voorafopgemaakt">
    <w:name w:val="HTML Preformatted"/>
    <w:basedOn w:val="Standaard"/>
    <w:uiPriority w:val="99"/>
    <w:semiHidden/>
    <w:unhideWhenUsed/>
    <w:rsid w:val="00D10753"/>
    <w:pPr>
      <w:spacing w:line="240" w:lineRule="auto"/>
    </w:pPr>
    <w:rPr>
      <w:rFonts w:ascii="Consolas" w:hAnsi="Consolas"/>
      <w:sz w:val="20"/>
      <w:szCs w:val="20"/>
    </w:rPr>
  </w:style>
  <w:style w:type="character" w:styleId="HTMLCode">
    <w:name w:val="HTML Code"/>
    <w:basedOn w:val="Standaardalinea-lettertype"/>
    <w:semiHidden/>
    <w:unhideWhenUsed/>
    <w:rsid w:val="00D10753"/>
    <w:rPr>
      <w:rFonts w:ascii="Consolas" w:hAnsi="Consolas"/>
      <w:sz w:val="20"/>
      <w:szCs w:val="20"/>
    </w:rPr>
  </w:style>
  <w:style w:type="character" w:styleId="HTMLDefinition">
    <w:name w:val="HTML Definition"/>
    <w:basedOn w:val="Standaardalinea-lettertype"/>
    <w:semiHidden/>
    <w:unhideWhenUsed/>
    <w:rsid w:val="00D10753"/>
    <w:rPr>
      <w:i/>
      <w:iCs/>
    </w:rPr>
  </w:style>
  <w:style w:type="character" w:styleId="HTMLVariable">
    <w:name w:val="HTML Variable"/>
    <w:basedOn w:val="Standaardalinea-lettertype"/>
    <w:semiHidden/>
    <w:unhideWhenUsed/>
    <w:rsid w:val="00D10753"/>
    <w:rPr>
      <w:i/>
      <w:iCs/>
    </w:rPr>
  </w:style>
  <w:style w:type="character" w:styleId="HTML-acroniem">
    <w:name w:val="HTML Acronym"/>
    <w:basedOn w:val="Standaardalinea-lettertype"/>
    <w:semiHidden/>
    <w:unhideWhenUsed/>
    <w:rsid w:val="00D10753"/>
  </w:style>
  <w:style w:type="paragraph" w:styleId="HTML-adres">
    <w:name w:val="HTML Address"/>
    <w:basedOn w:val="Standaard"/>
    <w:semiHidden/>
    <w:unhideWhenUsed/>
    <w:rsid w:val="00D10753"/>
    <w:pPr>
      <w:spacing w:line="240" w:lineRule="auto"/>
    </w:pPr>
    <w:rPr>
      <w:i/>
      <w:iCs/>
    </w:rPr>
  </w:style>
  <w:style w:type="character" w:styleId="HTML-citaat">
    <w:name w:val="HTML Cite"/>
    <w:basedOn w:val="Standaardalinea-lettertype"/>
    <w:semiHidden/>
    <w:unhideWhenUsed/>
    <w:rsid w:val="00D10753"/>
    <w:rPr>
      <w:i/>
      <w:iCs/>
    </w:rPr>
  </w:style>
  <w:style w:type="character" w:styleId="HTML-schrijfmachine">
    <w:name w:val="HTML Typewriter"/>
    <w:basedOn w:val="Standaardalinea-lettertype"/>
    <w:semiHidden/>
    <w:unhideWhenUsed/>
    <w:rsid w:val="00D10753"/>
    <w:rPr>
      <w:rFonts w:ascii="Consolas" w:hAnsi="Consolas"/>
      <w:sz w:val="20"/>
      <w:szCs w:val="20"/>
    </w:rPr>
  </w:style>
  <w:style w:type="character" w:styleId="HTML-toetsenbord">
    <w:name w:val="HTML Keyboard"/>
    <w:basedOn w:val="Standaardalinea-lettertype"/>
    <w:semiHidden/>
    <w:unhideWhenUsed/>
    <w:rsid w:val="00D10753"/>
    <w:rPr>
      <w:rFonts w:ascii="Consolas" w:hAnsi="Consolas"/>
      <w:sz w:val="20"/>
      <w:szCs w:val="20"/>
    </w:rPr>
  </w:style>
  <w:style w:type="character" w:styleId="HTML-voorbeeld">
    <w:name w:val="HTML Sample"/>
    <w:basedOn w:val="Standaardalinea-lettertype"/>
    <w:semiHidden/>
    <w:unhideWhenUsed/>
    <w:rsid w:val="00D10753"/>
    <w:rPr>
      <w:rFonts w:ascii="Consolas" w:hAnsi="Consolas"/>
      <w:sz w:val="24"/>
      <w:szCs w:val="24"/>
    </w:rPr>
  </w:style>
  <w:style w:type="paragraph" w:styleId="Indexkop">
    <w:name w:val="index heading"/>
    <w:basedOn w:val="Standaard"/>
    <w:next w:val="Index1"/>
    <w:semiHidden/>
    <w:unhideWhenUsed/>
    <w:rsid w:val="00D10753"/>
    <w:rPr>
      <w:rFonts w:asciiTheme="majorHAnsi" w:eastAsiaTheme="majorEastAsia" w:hAnsiTheme="majorHAnsi" w:cstheme="majorBidi"/>
      <w:b/>
      <w:bCs/>
    </w:rPr>
  </w:style>
  <w:style w:type="paragraph" w:styleId="Kopbronvermelding">
    <w:name w:val="toa heading"/>
    <w:basedOn w:val="Standaard"/>
    <w:next w:val="Standaard"/>
    <w:semiHidden/>
    <w:unhideWhenUsed/>
    <w:rsid w:val="00D1075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10753"/>
    <w:pPr>
      <w:ind w:left="283" w:hanging="283"/>
      <w:contextualSpacing/>
    </w:pPr>
  </w:style>
  <w:style w:type="paragraph" w:styleId="Lijst2">
    <w:name w:val="List 2"/>
    <w:basedOn w:val="Standaard"/>
    <w:semiHidden/>
    <w:unhideWhenUsed/>
    <w:rsid w:val="00D10753"/>
    <w:pPr>
      <w:ind w:left="566" w:hanging="283"/>
      <w:contextualSpacing/>
    </w:pPr>
  </w:style>
  <w:style w:type="paragraph" w:styleId="Lijst3">
    <w:name w:val="List 3"/>
    <w:basedOn w:val="Standaard"/>
    <w:semiHidden/>
    <w:unhideWhenUsed/>
    <w:rsid w:val="00D10753"/>
    <w:pPr>
      <w:ind w:left="849" w:hanging="283"/>
      <w:contextualSpacing/>
    </w:pPr>
  </w:style>
  <w:style w:type="paragraph" w:styleId="Lijst4">
    <w:name w:val="List 4"/>
    <w:basedOn w:val="Standaard"/>
    <w:semiHidden/>
    <w:unhideWhenUsed/>
    <w:rsid w:val="00D10753"/>
    <w:pPr>
      <w:ind w:left="1132" w:hanging="283"/>
      <w:contextualSpacing/>
    </w:pPr>
  </w:style>
  <w:style w:type="paragraph" w:styleId="Lijst5">
    <w:name w:val="List 5"/>
    <w:basedOn w:val="Standaard"/>
    <w:semiHidden/>
    <w:unhideWhenUsed/>
    <w:rsid w:val="00D10753"/>
    <w:pPr>
      <w:ind w:left="1415" w:hanging="283"/>
      <w:contextualSpacing/>
    </w:pPr>
  </w:style>
  <w:style w:type="paragraph" w:styleId="Lijstmetafbeeldingen">
    <w:name w:val="table of figures"/>
    <w:basedOn w:val="Standaard"/>
    <w:next w:val="Standaard"/>
    <w:semiHidden/>
    <w:unhideWhenUsed/>
    <w:rsid w:val="00D10753"/>
  </w:style>
  <w:style w:type="paragraph" w:styleId="Lijstopsomteken">
    <w:name w:val="List Bullet"/>
    <w:basedOn w:val="Standaard"/>
    <w:unhideWhenUsed/>
    <w:rsid w:val="00D10753"/>
    <w:pPr>
      <w:numPr>
        <w:numId w:val="38"/>
      </w:numPr>
      <w:contextualSpacing/>
    </w:pPr>
  </w:style>
  <w:style w:type="paragraph" w:styleId="Lijstopsomteken2">
    <w:name w:val="List Bullet 2"/>
    <w:basedOn w:val="Standaard"/>
    <w:semiHidden/>
    <w:unhideWhenUsed/>
    <w:rsid w:val="00D10753"/>
    <w:pPr>
      <w:tabs>
        <w:tab w:val="num" w:pos="720"/>
      </w:tabs>
      <w:ind w:left="720" w:hanging="720"/>
      <w:contextualSpacing/>
    </w:pPr>
  </w:style>
  <w:style w:type="paragraph" w:styleId="Lijstopsomteken3">
    <w:name w:val="List Bullet 3"/>
    <w:basedOn w:val="Standaard"/>
    <w:semiHidden/>
    <w:unhideWhenUsed/>
    <w:rsid w:val="00D10753"/>
    <w:pPr>
      <w:tabs>
        <w:tab w:val="num" w:pos="720"/>
      </w:tabs>
      <w:ind w:left="720" w:hanging="720"/>
      <w:contextualSpacing/>
    </w:pPr>
  </w:style>
  <w:style w:type="paragraph" w:styleId="Lijstopsomteken4">
    <w:name w:val="List Bullet 4"/>
    <w:basedOn w:val="Standaard"/>
    <w:semiHidden/>
    <w:unhideWhenUsed/>
    <w:rsid w:val="00D10753"/>
    <w:pPr>
      <w:tabs>
        <w:tab w:val="num" w:pos="720"/>
      </w:tabs>
      <w:ind w:left="720" w:hanging="720"/>
      <w:contextualSpacing/>
    </w:pPr>
  </w:style>
  <w:style w:type="paragraph" w:styleId="Lijstopsomteken5">
    <w:name w:val="List Bullet 5"/>
    <w:basedOn w:val="Standaard"/>
    <w:semiHidden/>
    <w:unhideWhenUsed/>
    <w:rsid w:val="00D10753"/>
    <w:pPr>
      <w:tabs>
        <w:tab w:val="num" w:pos="720"/>
      </w:tabs>
      <w:ind w:left="720" w:hanging="720"/>
      <w:contextualSpacing/>
    </w:pPr>
  </w:style>
  <w:style w:type="paragraph" w:styleId="Lijstnummering2">
    <w:name w:val="List Number 2"/>
    <w:basedOn w:val="Standaard"/>
    <w:semiHidden/>
    <w:unhideWhenUsed/>
    <w:rsid w:val="00D10753"/>
    <w:pPr>
      <w:tabs>
        <w:tab w:val="num" w:pos="720"/>
      </w:tabs>
      <w:ind w:left="720" w:hanging="720"/>
      <w:contextualSpacing/>
    </w:pPr>
  </w:style>
  <w:style w:type="paragraph" w:styleId="Lijstnummering3">
    <w:name w:val="List Number 3"/>
    <w:basedOn w:val="Standaard"/>
    <w:semiHidden/>
    <w:unhideWhenUsed/>
    <w:rsid w:val="00D10753"/>
    <w:pPr>
      <w:tabs>
        <w:tab w:val="num" w:pos="720"/>
      </w:tabs>
      <w:ind w:left="720" w:hanging="720"/>
      <w:contextualSpacing/>
    </w:pPr>
  </w:style>
  <w:style w:type="paragraph" w:styleId="Lijstnummering4">
    <w:name w:val="List Number 4"/>
    <w:basedOn w:val="Standaard"/>
    <w:semiHidden/>
    <w:unhideWhenUsed/>
    <w:rsid w:val="00D10753"/>
    <w:pPr>
      <w:tabs>
        <w:tab w:val="num" w:pos="720"/>
      </w:tabs>
      <w:ind w:left="720" w:hanging="720"/>
      <w:contextualSpacing/>
    </w:pPr>
  </w:style>
  <w:style w:type="paragraph" w:styleId="Lijstnummering5">
    <w:name w:val="List Number 5"/>
    <w:basedOn w:val="Standaard"/>
    <w:semiHidden/>
    <w:unhideWhenUsed/>
    <w:rsid w:val="00D10753"/>
    <w:pPr>
      <w:tabs>
        <w:tab w:val="num" w:pos="720"/>
      </w:tabs>
      <w:ind w:left="720" w:hanging="720"/>
      <w:contextualSpacing/>
    </w:pPr>
  </w:style>
  <w:style w:type="paragraph" w:styleId="Lijstvoortzetting">
    <w:name w:val="List Continue"/>
    <w:basedOn w:val="Standaard"/>
    <w:semiHidden/>
    <w:unhideWhenUsed/>
    <w:rsid w:val="00D10753"/>
    <w:pPr>
      <w:spacing w:after="120"/>
      <w:ind w:left="283"/>
      <w:contextualSpacing/>
    </w:pPr>
  </w:style>
  <w:style w:type="paragraph" w:styleId="Lijstvoortzetting2">
    <w:name w:val="List Continue 2"/>
    <w:basedOn w:val="Standaard"/>
    <w:semiHidden/>
    <w:unhideWhenUsed/>
    <w:rsid w:val="00D10753"/>
    <w:pPr>
      <w:spacing w:after="120"/>
      <w:ind w:left="566"/>
      <w:contextualSpacing/>
    </w:pPr>
  </w:style>
  <w:style w:type="paragraph" w:styleId="Lijstvoortzetting3">
    <w:name w:val="List Continue 3"/>
    <w:basedOn w:val="Standaard"/>
    <w:semiHidden/>
    <w:unhideWhenUsed/>
    <w:rsid w:val="00D10753"/>
    <w:pPr>
      <w:spacing w:after="120"/>
      <w:ind w:left="849"/>
      <w:contextualSpacing/>
    </w:pPr>
  </w:style>
  <w:style w:type="paragraph" w:styleId="Lijstvoortzetting4">
    <w:name w:val="List Continue 4"/>
    <w:basedOn w:val="Standaard"/>
    <w:semiHidden/>
    <w:unhideWhenUsed/>
    <w:rsid w:val="00D10753"/>
    <w:pPr>
      <w:spacing w:after="120"/>
      <w:ind w:left="1132"/>
      <w:contextualSpacing/>
    </w:pPr>
  </w:style>
  <w:style w:type="paragraph" w:styleId="Lijstvoortzetting5">
    <w:name w:val="List Continue 5"/>
    <w:basedOn w:val="Standaard"/>
    <w:semiHidden/>
    <w:unhideWhenUsed/>
    <w:rsid w:val="00D10753"/>
    <w:pPr>
      <w:spacing w:after="120"/>
      <w:ind w:left="1415"/>
      <w:contextualSpacing/>
    </w:pPr>
  </w:style>
  <w:style w:type="paragraph" w:styleId="Normaalweb">
    <w:name w:val="Normal (Web)"/>
    <w:basedOn w:val="Standaard"/>
    <w:semiHidden/>
    <w:unhideWhenUsed/>
    <w:rsid w:val="00D10753"/>
    <w:rPr>
      <w:rFonts w:ascii="Times New Roman" w:hAnsi="Times New Roman"/>
      <w:sz w:val="24"/>
    </w:rPr>
  </w:style>
  <w:style w:type="paragraph" w:styleId="Notitiekop">
    <w:name w:val="Note Heading"/>
    <w:basedOn w:val="Standaard"/>
    <w:next w:val="Standaard"/>
    <w:semiHidden/>
    <w:unhideWhenUsed/>
    <w:rsid w:val="00D10753"/>
    <w:pPr>
      <w:spacing w:line="240" w:lineRule="auto"/>
    </w:pPr>
  </w:style>
  <w:style w:type="paragraph" w:styleId="Plattetekst">
    <w:name w:val="Body Text"/>
    <w:basedOn w:val="Standaard"/>
    <w:semiHidden/>
    <w:unhideWhenUsed/>
    <w:rsid w:val="00D10753"/>
    <w:pPr>
      <w:spacing w:after="120"/>
    </w:pPr>
  </w:style>
  <w:style w:type="paragraph" w:styleId="Plattetekst2">
    <w:name w:val="Body Text 2"/>
    <w:basedOn w:val="Standaard"/>
    <w:semiHidden/>
    <w:unhideWhenUsed/>
    <w:rsid w:val="00D10753"/>
    <w:pPr>
      <w:spacing w:after="120" w:line="480" w:lineRule="auto"/>
    </w:pPr>
  </w:style>
  <w:style w:type="paragraph" w:styleId="Plattetekst3">
    <w:name w:val="Body Text 3"/>
    <w:basedOn w:val="Standaard"/>
    <w:semiHidden/>
    <w:unhideWhenUsed/>
    <w:rsid w:val="00D10753"/>
    <w:pPr>
      <w:spacing w:after="120"/>
    </w:pPr>
    <w:rPr>
      <w:sz w:val="16"/>
      <w:szCs w:val="16"/>
    </w:rPr>
  </w:style>
  <w:style w:type="paragraph" w:styleId="Platteteksteersteinspringing">
    <w:name w:val="Body Text First Indent"/>
    <w:basedOn w:val="Plattetekst"/>
    <w:semiHidden/>
    <w:unhideWhenUsed/>
    <w:rsid w:val="00D10753"/>
    <w:pPr>
      <w:spacing w:after="0"/>
      <w:ind w:firstLine="360"/>
    </w:pPr>
  </w:style>
  <w:style w:type="paragraph" w:styleId="Plattetekstinspringen">
    <w:name w:val="Body Text Indent"/>
    <w:basedOn w:val="Standaard"/>
    <w:semiHidden/>
    <w:unhideWhenUsed/>
    <w:rsid w:val="00D10753"/>
    <w:pPr>
      <w:spacing w:after="120"/>
      <w:ind w:left="283"/>
    </w:pPr>
  </w:style>
  <w:style w:type="paragraph" w:styleId="Platteteksteersteinspringing2">
    <w:name w:val="Body Text First Indent 2"/>
    <w:basedOn w:val="Plattetekstinspringen"/>
    <w:semiHidden/>
    <w:unhideWhenUsed/>
    <w:rsid w:val="00D10753"/>
    <w:pPr>
      <w:spacing w:after="0"/>
      <w:ind w:left="360" w:firstLine="360"/>
    </w:pPr>
  </w:style>
  <w:style w:type="paragraph" w:styleId="Plattetekstinspringen2">
    <w:name w:val="Body Text Indent 2"/>
    <w:basedOn w:val="Standaard"/>
    <w:semiHidden/>
    <w:unhideWhenUsed/>
    <w:rsid w:val="00D10753"/>
    <w:pPr>
      <w:spacing w:after="120" w:line="480" w:lineRule="auto"/>
      <w:ind w:left="283"/>
    </w:pPr>
  </w:style>
  <w:style w:type="paragraph" w:styleId="Plattetekstinspringen3">
    <w:name w:val="Body Text Indent 3"/>
    <w:basedOn w:val="Standaard"/>
    <w:semiHidden/>
    <w:unhideWhenUsed/>
    <w:rsid w:val="00D10753"/>
    <w:pPr>
      <w:spacing w:after="120"/>
      <w:ind w:left="283"/>
    </w:pPr>
    <w:rPr>
      <w:sz w:val="16"/>
      <w:szCs w:val="16"/>
    </w:rPr>
  </w:style>
  <w:style w:type="paragraph" w:styleId="Standaardinspringing">
    <w:name w:val="Normal Indent"/>
    <w:basedOn w:val="Standaard"/>
    <w:semiHidden/>
    <w:unhideWhenUsed/>
    <w:rsid w:val="00D10753"/>
    <w:pPr>
      <w:ind w:left="708"/>
    </w:pPr>
  </w:style>
  <w:style w:type="paragraph" w:styleId="Tekstzonderopmaak">
    <w:name w:val="Plain Text"/>
    <w:basedOn w:val="Standaard"/>
    <w:semiHidden/>
    <w:unhideWhenUsed/>
    <w:rsid w:val="00D10753"/>
    <w:pPr>
      <w:spacing w:line="240" w:lineRule="auto"/>
    </w:pPr>
    <w:rPr>
      <w:rFonts w:ascii="Consolas" w:hAnsi="Consolas"/>
      <w:sz w:val="21"/>
      <w:szCs w:val="21"/>
    </w:rPr>
  </w:style>
  <w:style w:type="character" w:customStyle="1" w:styleId="Colofonidentificatie">
    <w:name w:val="Colofon identificatie"/>
    <w:basedOn w:val="Standaardalinea-lettertype"/>
    <w:uiPriority w:val="1"/>
    <w:qFormat/>
    <w:rsid w:val="00D1075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customStyle="1" w:styleId="Opsommingtekens5">
    <w:name w:val="Opsomming tekens 5"/>
    <w:basedOn w:val="Standaard"/>
    <w:qFormat/>
    <w:rsid w:val="00D1075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10753"/>
    <w:pPr>
      <w:numPr>
        <w:ilvl w:val="8"/>
        <w:numId w:val="5"/>
      </w:numPr>
    </w:pPr>
  </w:style>
  <w:style w:type="character" w:customStyle="1" w:styleId="Verwijzing">
    <w:name w:val="Verwijzing"/>
    <w:basedOn w:val="Standaardalinea-lettertype"/>
    <w:uiPriority w:val="1"/>
    <w:rsid w:val="00D10753"/>
    <w:rPr>
      <w:u w:val="single"/>
    </w:rPr>
  </w:style>
  <w:style w:type="paragraph" w:customStyle="1" w:styleId="Kader">
    <w:name w:val="Kader"/>
    <w:basedOn w:val="Standaard"/>
    <w:next w:val="Standaard"/>
    <w:qFormat/>
    <w:rsid w:val="00D1075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10753"/>
  </w:style>
  <w:style w:type="numbering" w:styleId="1ai">
    <w:name w:val="Outline List 1"/>
    <w:basedOn w:val="Geenlijst"/>
    <w:semiHidden/>
    <w:unhideWhenUsed/>
    <w:rsid w:val="00D10753"/>
  </w:style>
  <w:style w:type="numbering" w:styleId="Artikelsectie">
    <w:name w:val="Outline List 3"/>
    <w:basedOn w:val="Geenlijst"/>
    <w:semiHidden/>
    <w:unhideWhenUsed/>
    <w:rsid w:val="00D10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22"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57"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158"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90558</TotalTime>
  <Pages>1</Pages>
  <Words>225968</Words>
  <Characters>1242826</Characters>
  <Application>Microsoft Office Word</Application>
  <DocSecurity>0</DocSecurity>
  <Lines>10356</Lines>
  <Paragraphs>2931</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1465863</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6355</cp:revision>
  <cp:lastPrinted>2021-12-12T20:21:00Z</cp:lastPrinted>
  <dcterms:created xsi:type="dcterms:W3CDTF">2022-10-17T12:34:00Z</dcterms:created>
  <dcterms:modified xsi:type="dcterms:W3CDTF">2023-04-04T13:00:00Z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