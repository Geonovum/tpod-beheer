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EECD" w14:textId="57403FE4" w:rsidR="00914E8B" w:rsidRDefault="00AE760D" w:rsidP="00EC1A29">
      <w:pPr>
        <w:pStyle w:val="Kop5"/>
      </w:pPr>
      <w:bookmarkStart w:id="895" w:name="_Ref_5b8218b737a3f1bd5d71b2dc3c4471a6_1"/>
      <w:r w:rsidRPr="00AE760D">
        <w:t xml:space="preserve">Terinzageleggen </w:t>
      </w:r>
      <w:r w:rsidR="00EC1A29">
        <w:t>van op het ontwerpbesluit betrekking hebbende stukken</w:t>
      </w:r>
      <w:bookmarkEnd w:id="895"/>
    </w:p>
    <w:p w14:paraId="0DFF04FB" w14:textId="56DFF83A" w:rsidR="00914E8B" w:rsidRDefault="00EC1A29" w:rsidP="00EC1A29">
      <w:r w:rsidRPr="00FE2526">
        <w:t>Waterschap, provincie of Rijk moet de op het ontwerp betrekking hebbende stukken die redelijkerwijs nodig zijn voor een beoordeling van het ontwerp, ter inzage leggen.</w:t>
      </w:r>
    </w:p>
    <w:p w14:paraId="7AC1BDEE" w14:textId="0B6ECE41" w:rsidR="00EC1A29" w:rsidRDefault="00EC1A29" w:rsidP="00C95C3D">
      <w:r>
        <w:t xml:space="preserve">NB: Zoals in paragraaf </w:t>
      </w:r>
      <w:r>
        <w:fldChar w:fldCharType="begin" w:fldLock="1"/>
      </w:r>
      <w:r>
        <w:instrText xml:space="preserve"> REF _Ref_25fa33540abdc52d08d03c8ab5811876_1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160E2" w:rsidRPr="002160E2" w:rsidRDefault="002160E2" w:rsidP="002160E2">
      <w:pPr>
        <w:pStyle w:val="Kader"/>
      </w:pPr>
      <w:r w:rsidRPr="00B26823">
        <w:rPr>
          <w:noProof/>
        </w:rPr>
        <w:lastRenderedPageBreak/>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6F6A8BD4" w:rsidR="002160E2"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09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RsMA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EPhy6HhD1R5AODrMiLfytkH8tfDhQTgMBRrEoId7HLUmFEVHibMtuV9/u4/+4ApWzjoM&#10;WckNtoAz/d2Aw8vxNKIWkjKdfZ5AceeWzbnFvLYrQp9jLJSVSYz+QQ9i7ah9xjYsY06YhJHIXPIw&#10;iKtwGHxsk1TLZXLCFFoR1ubRyhh6QPWpfxbOHtkKIPqOhmEUxTvSDr7xpbfL1wDqEqMR5gOmR/Qx&#10;wYmc4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kTPRsMAIAAFsEAAAOAAAAAAAAAAAAAAAAAC4CAABk&#10;cnMvZTJvRG9jLnhtbFBLAQItABQABgAIAAAAIQDKCzcB3AAAAAUBAAAPAAAAAAAAAAAAAAAAAIoE&#10;AABkcnMvZG93bnJldi54bWxQSwUGAAAAAAQABADzAAAAkwUAAAAA&#10;" filled="f" strokeweight=".5pt">
                <v:textbox style="mso-fit-shape-to-text:t">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6F6A8BD4" w:rsidR="002160E2"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