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DA44AF">
      <w:pPr>
        <w:pStyle w:val="Kop4"/>
      </w:pPr>
      <w:bookmarkStart w:id="701" w:name="_Ref_4d3ce944b9910c26e42f47c116163820_1"/>
      <w:r>
        <w:t>RegelingMetadata</w:t>
      </w:r>
      <w:bookmarkEnd w:id="701"/>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lastRenderedPageBreak/>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p>
    <w:p w14:paraId="387346C2" w14:textId="0883C9A3" w:rsidR="00914E8B"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396E5CF0"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5F357E">
        <w:lastRenderedPageBreak/>
        <w:t>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lastRenderedPageBreak/>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4E731F" w:rsidRPr="00771B13" w:rsidRDefault="004E731F"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3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YLw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99TwmsodcHC0HxFv5bJB/Hvhw5NwmAn0hzkPjzgqTSiKDhJnNblff7uP/qAKVs46zFjB&#10;DZaAM/3DgMLr4SiCFpIyGn+9gOLOLetzi9m0C0KfQ+yTlUmM/kEfxcpR+4plmMecMAkjkbng4Sgu&#10;wn7usUxSzefJCUNoRbg3Kytj6COqz/2rcPbAVgDPD3ScRTH9QNreN770dr4JoC4xGmHeY3pAHwOc&#10;yDksW9yQcz15vf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Bk+YdYLwIAAFoEAAAOAAAAAAAAAAAAAAAAAC4CAABkcnMv&#10;ZTJvRG9jLnhtbFBLAQItABQABgAIAAAAIQAt+CFs2gAAAAUBAAAPAAAAAAAAAAAAAAAAAIkEAABk&#10;cnMvZG93bnJldi54bWxQSwUGAAAAAAQABADzAAAAkAUAAAAA&#10;" filled="f" strokeweight=".5pt">
                <v:textbox style="mso-fit-shape-to-text:t">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3"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