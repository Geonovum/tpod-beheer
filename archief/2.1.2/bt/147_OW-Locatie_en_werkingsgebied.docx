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lastRenderedPageBreak/>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3B71861D"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_Ref_7a71b434a46b2769f9e100508352a8f8_1 \n \h </w:instrText>
      </w:r>
      <w:r w:rsidR="007807C0">
        <w:fldChar w:fldCharType="separate"/>
      </w:r>
      <w:r w:rsidR="00B549AC">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748BAC65" w:rsidR="00FA76F2" w:rsidRPr="00F1426F" w:rsidRDefault="009C6F03" w:rsidP="00FA76F2">
      <w:r w:rsidRPr="00863F41">
        <w:rPr>
          <w:rStyle w:val="Verwijzing"/>
        </w:rPr>
        <w:fldChar w:fldCharType="begin"/>
      </w:r>
      <w:r w:rsidRPr="00863F41">
        <w:rPr>
          <w:rStyle w:val="Verwijzing"/>
        </w:rPr>
        <w:instrText xml:space="preserve"> REF _Ref_9c391dfaef198c52f7364e44d4d5b928_1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Figuur 47</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7D4E000" w:rsidR="00030D6F" w:rsidRPr="007B60F8" w:rsidRDefault="00FA76F2" w:rsidP="00C00794">
      <w:pPr>
        <w:pStyle w:val="Figuur"/>
      </w:pPr>
      <w:r w:rsidRPr="00F1426F">
        <w:lastRenderedPageBreak/>
        <w:t xml:space="preserve"> </w:t>
      </w:r>
      <w:r w:rsidR="506C50B4"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66">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385" w:name="_Ref_9c391dfaef198c52f7364e44d4d5b928_1"/>
      <w:r w:rsidRPr="00F1426F">
        <w:t>Drie</w:t>
      </w:r>
      <w:r w:rsidR="00282D97" w:rsidRPr="00F1426F">
        <w:t xml:space="preserve"> Locaties die samen </w:t>
      </w:r>
      <w:r w:rsidR="00ED0C83" w:rsidRPr="00F1426F">
        <w:t xml:space="preserve">een </w:t>
      </w:r>
      <w:r w:rsidR="00282D97" w:rsidRPr="00F1426F">
        <w:t>werkingsgebied vormen</w:t>
      </w:r>
      <w:bookmarkEnd w:id="385"/>
    </w:p>
    <w:p w14:paraId="5C876AC4" w14:textId="165E5A41" w:rsidR="00FA76F2" w:rsidRPr="00F1426F" w:rsidRDefault="00EF7756" w:rsidP="00FA76F2">
      <w:r>
        <w:t xml:space="preserve">In paragraaf </w:t>
      </w:r>
      <w:r>
        <w:fldChar w:fldCharType="begin"/>
      </w:r>
      <w:r>
        <w:instrText xml:space="preserve"> REF _Ref_7a71b434a46b2769f9e100508352a8f8_1 \n \h </w:instrText>
      </w:r>
      <w:r>
        <w:fldChar w:fldCharType="separate"/>
      </w:r>
      <w:r w:rsidR="00B549AC">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24A6A4FD"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_Ref_758759afa0580fb3f52eac50bc75fd40_1 \r \h </w:instrText>
      </w:r>
      <w:r w:rsidR="00C30C24" w:rsidRPr="00863F41">
        <w:rPr>
          <w:rStyle w:val="Verwijzing"/>
        </w:rPr>
      </w:r>
      <w:r w:rsidR="00C30C24" w:rsidRPr="00863F41">
        <w:rPr>
          <w:rStyle w:val="Verwijzing"/>
        </w:rPr>
        <w:fldChar w:fldCharType="separate"/>
      </w:r>
      <w:r w:rsidR="00B549AC">
        <w:rPr>
          <w:rStyle w:val="Verwijzing"/>
        </w:rPr>
        <w:t>1645640894</w:t>
      </w:r>
      <w:r w:rsidR="00B549AC">
        <w:rPr>
          <w:rStyle w:val="Verwijzing"/>
        </w:rPr>
        <w:t></w:t>
      </w:r>
      <w:r w:rsidR="00C30C24"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6"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