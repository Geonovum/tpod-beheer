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367" w:name="_Ref_62f5971d1fb6e844680acd699bb276d9_1"/>
      <w:bookmarkEnd w:id="71"/>
      <w:bookmarkEnd w:id="72"/>
      <w:r>
        <w:lastRenderedPageBreak/>
        <w:t>Inleiding op h</w:t>
      </w:r>
      <w:r w:rsidR="00E33EDD" w:rsidRPr="000A4B5B">
        <w:t>et Informatiemodel Omgevingswet</w:t>
      </w:r>
      <w:bookmarkEnd w:id="367"/>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211B7DB7"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_Ref_bf0ba3ca118acce29053e855fd5d42c7_1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B549AC">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_Ref_adae651e87316a7f8b364db06963376d_1 \r \h </w:instrText>
      </w:r>
      <w:r w:rsidR="00615366" w:rsidRPr="00863F41">
        <w:rPr>
          <w:rStyle w:val="Verwijzing"/>
        </w:rPr>
      </w:r>
      <w:r w:rsidR="00615366" w:rsidRPr="00863F41">
        <w:rPr>
          <w:rStyle w:val="Verwijzing"/>
        </w:rPr>
        <w:fldChar w:fldCharType="separate"/>
      </w:r>
      <w:r w:rsidR="00B549AC">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B549AC">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