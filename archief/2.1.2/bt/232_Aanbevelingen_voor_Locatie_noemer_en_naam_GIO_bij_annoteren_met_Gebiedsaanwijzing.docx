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533" w:name="_Ref_367275d7ded1ffd6e0aefbd3561a5282_1"/>
      <w:r w:rsidRPr="002E7182">
        <w:t>Aanbevelingen voor Locatie, noemer en naam GIO bij annoteren met</w:t>
      </w:r>
      <w:r>
        <w:t xml:space="preserve"> Gebiedsaanwijzing</w:t>
      </w:r>
      <w:bookmarkEnd w:id="533"/>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lastRenderedPageBreak/>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