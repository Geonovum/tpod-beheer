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2D35D4A4"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w:t>
      </w:r>
      <w:r>
        <w:lastRenderedPageBreak/>
        <w:t xml:space="preserve">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594419F7"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_Ref_cab2d762d835d4d1e4419364a5cf783b_1 \n \h </w:instrText>
      </w:r>
      <w:r w:rsidR="00BC180A">
        <w:fldChar w:fldCharType="separate"/>
      </w:r>
      <w:r w:rsidR="00B549AC">
        <w:t>Figuur 1</w:t>
      </w:r>
      <w:r w:rsidR="00BC180A">
        <w:fldChar w:fldCharType="end"/>
      </w:r>
      <w:r w:rsidRPr="00D80239">
        <w:t>:</w:t>
      </w:r>
    </w:p>
    <w:p w14:paraId="18BB1A8B" w14:textId="77777777" w:rsidR="00895AFB" w:rsidRPr="003C30F3" w:rsidRDefault="00895AFB" w:rsidP="00895AFB">
      <w:pPr>
        <w:pStyle w:val="Figuur"/>
      </w:pPr>
      <w:r>
        <w:rPr>
          <w:noProof/>
        </w:rPr>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38" w:name="_Ref_cab2d762d835d4d1e4419364a5cf783b_1"/>
      <w:r w:rsidRPr="00114BD5">
        <w:t>Onderdelen geconsolideerde regeling: hoofdregeling en tijdelijk regel</w:t>
      </w:r>
      <w:r>
        <w:t>ing</w:t>
      </w:r>
      <w:r w:rsidRPr="00114BD5">
        <w:t>del</w:t>
      </w:r>
      <w:r>
        <w:t>en</w:t>
      </w:r>
      <w:bookmarkEnd w:id="38"/>
    </w:p>
    <w:p w14:paraId="69B7FB4C" w14:textId="3151E7E7" w:rsidR="00914E8B"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08F9E97C" w14:textId="2E3A6143" w:rsidR="00914E8B"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53841353" w14:textId="10B200BD" w:rsidR="00914E8B"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0CE63557" w:rsidR="00895AFB" w:rsidRDefault="00895AFB" w:rsidP="00895AFB"/>
    <w:p w14:paraId="79BF9FB1" w14:textId="77777777" w:rsidR="00895AFB" w:rsidRDefault="00895AFB" w:rsidP="00895AFB">
      <w:r w:rsidRPr="00466C9F">
        <w:lastRenderedPageBreak/>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66B87FAF"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_Ref_cab2d762d835d4d1e4419364a5cf783b_2 \n \h </w:instrText>
      </w:r>
      <w:r w:rsidR="00057DFF">
        <w:rPr>
          <w:rStyle w:val="Verwijzing"/>
        </w:rPr>
      </w:r>
      <w:r w:rsidR="00057DFF">
        <w:rPr>
          <w:rStyle w:val="Verwijzing"/>
        </w:rPr>
        <w:fldChar w:fldCharType="separate"/>
      </w:r>
      <w:r w:rsidR="00B549AC">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27"/>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39" w:name="_Ref_cab2d762d835d4d1e4419364a5cf783b_2"/>
      <w:r w:rsidRPr="0020452A">
        <w:t>Schematisch kaartbeeld van geconsolideerde regeling bestaande uit hoofdregeling en tijdelijk regelingdelen van één gemeente</w:t>
      </w:r>
      <w:bookmarkEnd w:id="39"/>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26" Type="http://schemas.openxmlformats.org/officeDocument/2006/relationships/image" Target="media/image_fc0202bf53462d53b8717d531f367866.png"/><Relationship Id="rId27"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