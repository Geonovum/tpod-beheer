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299" w:name="_Ref_88a956f1df1228321a2e4142a89bf0a6_1"/>
      <w:bookmarkStart w:id="300" w:name="_Ref_88a956f1df1228321a2e4142a89bf0a6_2"/>
      <w:r w:rsidRPr="00F03DD9">
        <w:t>Norm</w:t>
      </w:r>
      <w:bookmarkEnd w:id="299"/>
      <w:bookmarkEnd w:id="300"/>
    </w:p>
    <w:p w14:paraId="0FB6CFD6" w14:textId="3B3D0C07"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pPr>
        <w:pStyle w:val="Opsommingnummers1"/>
        <w:numPr>
          <w:ilvl w:val="0"/>
          <w:numId w:val="43"/>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25"/>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leeg STOP-element waarmee bij weergave op overheid.nl en in DSO-LV de tekst ‘Gereserveerd’ wordt gegenereerd. Optioneel element. Komt 0 of 1 keer voor. 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lastRenderedPageBreak/>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