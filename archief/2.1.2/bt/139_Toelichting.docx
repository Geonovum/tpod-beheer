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360" w:name="_Ref_5d12070e7f291568a765714ece1cd3b4_1"/>
      <w:r w:rsidRPr="000E40D3">
        <w:t>Toelichting</w:t>
      </w:r>
      <w:bookmarkEnd w:id="360"/>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3B8BB317"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B549AC">
        <w:rPr>
          <w:rStyle w:val="Verwijzing"/>
        </w:rPr>
        <w:t>Figuur 38</w:t>
      </w:r>
      <w:r w:rsidRPr="00863F41">
        <w:rPr>
          <w:rStyle w:val="Verwijzing"/>
        </w:rPr>
        <w:fldChar w:fldCharType="end"/>
      </w:r>
      <w:r>
        <w:t xml:space="preserve"> toont een voorbeeld van een tekst met Divisie in drie hiërarchische niveaus.</w:t>
      </w:r>
    </w:p>
    <w:p w14:paraId="2AC9D0B2" w14:textId="0902952A" w:rsidR="00B51BAF" w:rsidRPr="00B51BAF" w:rsidRDefault="00077972"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57"/>
                    <a:stretch>
                      <a:fillRect/>
                    </a:stretch>
                  </pic:blipFill>
                  <pic:spPr>
                    <a:xfrm>
                      <a:off x="0" y="0"/>
                      <a:ext cx="1807717" cy="1479041"/>
                    </a:xfrm>
                    <a:prstGeom prst="rect">
                      <a:avLst/>
                    </a:prstGeom>
                  </pic:spPr>
                </pic:pic>
              </a:graphicData>
            </a:graphic>
          </wp:inline>
        </w:drawing>
      </w:r>
    </w:p>
    <w:p w14:paraId="35DCB2D7" w14:textId="0254DAB7" w:rsidR="00713915" w:rsidRPr="00CE3715" w:rsidRDefault="00713915" w:rsidP="00713915">
      <w:pPr>
        <w:pStyle w:val="Figuurbijschrift"/>
      </w:pPr>
      <w:bookmarkStart w:id="362" w:name="_Ref_5d12070e7f291568a765714ece1cd3b4_2"/>
      <w:r>
        <w:t>Divisie in drie hiërarchische niveaus</w:t>
      </w:r>
      <w:bookmarkEnd w:id="362"/>
    </w:p>
    <w:p w14:paraId="6EC5B32D" w14:textId="4A722A1B"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B549AC">
        <w:rPr>
          <w:rStyle w:val="Verwijzing"/>
        </w:rPr>
        <w:t>Figuur 39</w:t>
      </w:r>
      <w:r w:rsidRPr="00863F41">
        <w:rPr>
          <w:rStyle w:val="Verwijzing"/>
        </w:rPr>
        <w:fldChar w:fldCharType="end"/>
      </w:r>
      <w:r>
        <w:t>.</w:t>
      </w:r>
    </w:p>
    <w:p w14:paraId="2F4E8DD5" w14:textId="02C2F741" w:rsidR="00B51BAF" w:rsidRPr="00B51BAF" w:rsidRDefault="00077972" w:rsidP="00B51BAF">
      <w:pPr>
        <w:pStyle w:val="Figuur"/>
      </w:pPr>
      <w:r>
        <w:rPr>
          <w:noProof/>
        </w:rPr>
        <w:lastRenderedPageBreak/>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58"/>
                    <a:stretch>
                      <a:fillRect/>
                    </a:stretch>
                  </pic:blipFill>
                  <pic:spPr>
                    <a:xfrm>
                      <a:off x="0" y="0"/>
                      <a:ext cx="2760715" cy="1362314"/>
                    </a:xfrm>
                    <a:prstGeom prst="rect">
                      <a:avLst/>
                    </a:prstGeom>
                  </pic:spPr>
                </pic:pic>
              </a:graphicData>
            </a:graphic>
          </wp:inline>
        </w:drawing>
      </w:r>
    </w:p>
    <w:p w14:paraId="583662BF" w14:textId="1E56DC8F" w:rsidR="00713915" w:rsidRPr="001965D2" w:rsidRDefault="00713915" w:rsidP="00713915">
      <w:pPr>
        <w:pStyle w:val="Figuurbijschrift"/>
      </w:pPr>
      <w:bookmarkStart w:id="363" w:name="_Ref_5d12070e7f291568a765714ece1cd3b4_3"/>
      <w:r w:rsidRPr="001965D2">
        <w:t>Divisie in drie hiërarchische niveaus</w:t>
      </w:r>
      <w:r>
        <w:t xml:space="preserve"> met de termen hoofdstuk, afdeling en paragraaf als Label in de Kop</w:t>
      </w:r>
      <w:bookmarkEnd w:id="363"/>
    </w:p>
    <w:p w14:paraId="39772F79" w14:textId="04E61D3D"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B549AC">
        <w:rPr>
          <w:rStyle w:val="Verwijzing"/>
        </w:rPr>
        <w:t>Figuur 40</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713915" w:rsidRDefault="00077972"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59"/>
                    <a:stretch>
                      <a:fillRect/>
                    </a:stretch>
                  </pic:blipFill>
                  <pic:spPr>
                    <a:xfrm>
                      <a:off x="0" y="0"/>
                      <a:ext cx="2846058" cy="1335529"/>
                    </a:xfrm>
                    <a:prstGeom prst="rect">
                      <a:avLst/>
                    </a:prstGeom>
                  </pic:spPr>
                </pic:pic>
              </a:graphicData>
            </a:graphic>
          </wp:inline>
        </w:drawing>
      </w:r>
    </w:p>
    <w:p w14:paraId="3D7C6832" w14:textId="77777777" w:rsidR="00713915" w:rsidRPr="00C83931" w:rsidRDefault="00713915" w:rsidP="00713915">
      <w:pPr>
        <w:pStyle w:val="Figuurbijschrift"/>
      </w:pPr>
      <w:bookmarkStart w:id="364" w:name="_Ref_5d12070e7f291568a765714ece1cd3b4_4"/>
      <w:r w:rsidRPr="00ED4F4E">
        <w:t xml:space="preserve">Divisie in drie hiërarchische niveaus met </w:t>
      </w:r>
      <w:r>
        <w:t xml:space="preserve">een Kop die alleen bestaat uit </w:t>
      </w:r>
      <w:bookmarkEnd w:id="364"/>
      <w:r>
        <w:t>Opschrift</w:t>
      </w:r>
    </w:p>
    <w:p w14:paraId="791C3484" w14:textId="6C3F7D02"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lastRenderedPageBreak/>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0E338F" w:rsidRPr="000E338F" w:rsidRDefault="00786004" w:rsidP="00E42AD2">
      <w:pPr>
        <w:pStyle w:val="Figuurbijschrift"/>
      </w:pPr>
      <w:bookmarkStart w:id="365"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365"/>
    </w:p>
    <w:p w14:paraId="7EC40323" w14:textId="1933E579"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w:t>
      </w:r>
      <w:r w:rsidR="0063356C">
        <w:lastRenderedPageBreak/>
        <w:t xml:space="preserve">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366" w:name="_Ref_5d12070e7f291568a765714ece1cd3b4_6"/>
      <w:r>
        <w:t>Toepassing van de Vrijetekststructuur in het Lichaam van de Regeling van een omgevingsvisie</w:t>
      </w:r>
      <w:bookmarkEnd w:id="366"/>
    </w:p>
    <w:p w14:paraId="54740DAF" w14:textId="103F1171"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B549AC">
        <w:t>Figuur 43</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74C4B246"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7" Type="http://schemas.openxmlformats.org/officeDocument/2006/relationships/image" Target="media/image_3ad4b34420dfa289a2f34834aa6ac7c9.png"/><Relationship Id="rId58" Type="http://schemas.openxmlformats.org/officeDocument/2006/relationships/image" Target="media/image_c0b793c0f44fa3625c466cd51e05050f.png"/><Relationship Id="rId59" Type="http://schemas.openxmlformats.org/officeDocument/2006/relationships/image" Target="media/image_9fda9889f362a1387269099cb61dca80.png"/><Relationship Id="rId60" Type="http://schemas.openxmlformats.org/officeDocument/2006/relationships/image" Target="media/image_2e538b6c8d079790a360489628590f66.png"/><Relationship Id="rId61" Type="http://schemas.openxmlformats.org/officeDocument/2006/relationships/image" Target="media/image_a980b2fe5c632075cc1db2a76ac59f59.png"/><Relationship Id="rId62"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