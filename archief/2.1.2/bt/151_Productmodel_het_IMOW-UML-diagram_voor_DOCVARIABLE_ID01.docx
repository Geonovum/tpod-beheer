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1302551E" w:rsidR="000B40EF" w:rsidRPr="00B26823" w:rsidRDefault="00D66BF4" w:rsidP="000B40EF">
      <w:pPr>
        <w:pStyle w:val="Kop3"/>
      </w:pPr>
      <w:bookmarkStart w:id="394" w:name="_Ref_2fccb8b22ef7b714b1f94c544d8b2587_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B549AC">
        <w:t>de basistekst</w:t>
      </w:r>
      <w:r w:rsidR="000B40EF" w:rsidRPr="007B60F8">
        <w:fldChar w:fldCharType="end"/>
      </w:r>
      <w:bookmarkEnd w:id="394"/>
    </w:p>
    <w:p w14:paraId="5F0AA4FB" w14:textId="160F88BB" w:rsidR="00EF53FF" w:rsidRPr="00F1426F" w:rsidRDefault="00F8003C" w:rsidP="000B40EF">
      <w:r w:rsidRPr="00863F41">
        <w:rPr>
          <w:rStyle w:val="Verwijzing"/>
        </w:rPr>
        <w:fldChar w:fldCharType="begin"/>
      </w:r>
      <w:r w:rsidRPr="00863F41">
        <w:rPr>
          <w:rStyle w:val="Verwijzing"/>
        </w:rPr>
        <w:instrText xml:space="preserve"> REF _Ref_2fccb8b22ef7b714b1f94c544d8b2587_2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0</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B549AC">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762B6DF1" w14:textId="6286E990" w:rsidR="00914E8B"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5751195"/>
                    </a:xfrm>
                    <a:prstGeom prst="rect">
                      <a:avLst/>
                    </a:prstGeom>
                  </pic:spPr>
                </pic:pic>
              </a:graphicData>
            </a:graphic>
          </wp:inline>
        </w:drawing>
      </w:r>
      <w:bookmarkStart w:id="395" w:name="_Ref_2fccb8b22ef7b714b1f94c544d8b2587_2"/>
    </w:p>
    <w:p w14:paraId="27F48DD5" w14:textId="54DB055D"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B549AC">
        <w:t>de basistekst</w:t>
      </w:r>
      <w:r w:rsidR="000B40EF" w:rsidRPr="007B60F8">
        <w:fldChar w:fldCharType="end"/>
      </w:r>
      <w:bookmarkEnd w:id="395"/>
    </w:p>
    <w:p w14:paraId="5D4F068C" w14:textId="4581B01E"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_Ref_bf0ba3ca118acce29053e855fd5d42c7_2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B549AC">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69" Type="http://schemas.openxmlformats.org/officeDocument/2006/relationships/image" Target="media/image_6dfddb7bee6cda4711fcc76b5a8b2a01.png"/><Relationship Id="rId70"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