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0052714A" w:rsidRPr="0052714A">
        <w:t>(bij het instellen van de omgevings</w:t>
      </w:r>
      <w:r w:rsidR="00450D7C">
        <w:t>verordening</w:t>
      </w:r>
      <w:r w:rsidR="0052714A" w:rsidRPr="0052714A">
        <w:t>)</w:t>
      </w:r>
      <w:r w:rsidR="00450D7C">
        <w:t xml:space="preserve"> </w:t>
      </w:r>
      <w:r w:rsidR="00623B46" w:rsidRPr="00623B46">
        <w:t>dan wel</w:t>
      </w:r>
      <w:r w:rsidRPr="00050959">
        <w:t xml:space="preserve"> de wijzigingsinstructies voor de geconsolideerde regeling</w:t>
      </w:r>
      <w:r w:rsidR="00450D7C">
        <w:t xml:space="preserve"> </w:t>
      </w:r>
      <w:r w:rsidR="00450D7C" w:rsidRPr="00450D7C">
        <w:t>(bij een wijziging van de omgevingsv</w:t>
      </w:r>
      <w:r w:rsidR="00450D7C">
        <w:t>erordening</w:t>
      </w:r>
      <w:r w:rsidR="00450D7C"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60CFC1E8" w14:textId="7DC653F2" w:rsidR="00914E8B"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1D4ED8CB" w:rsidR="00112579" w:rsidRDefault="00112579" w:rsidP="00112579">
      <w:pPr>
        <w:pStyle w:val="Kop6"/>
      </w:pPr>
      <w:r>
        <w:t>BesluitMetadata</w:t>
      </w:r>
    </w:p>
    <w:p w14:paraId="3F37C164" w14:textId="62E54879"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w:t>
      </w:r>
      <w:r w:rsidR="00A040E4" w:rsidRPr="00A040E4">
        <w:lastRenderedPageBreak/>
        <w:t xml:space="preserve">omgevingsverordening </w:t>
      </w:r>
      <w:r w:rsidR="00385454" w:rsidRPr="00385454">
        <w:t xml:space="preserve">dat </w:t>
      </w:r>
      <w:r w:rsidR="0068066C">
        <w:t xml:space="preserve">door </w:t>
      </w:r>
      <w:r w:rsidR="003B7FAF">
        <w:t>gedeputeerde staten</w:t>
      </w:r>
      <w:r w:rsidR="00385454" w:rsidRPr="00385454">
        <w:t xml:space="preserve"> </w:t>
      </w:r>
      <w:r w:rsidR="0068066C">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57149200" w14:textId="6E70E1B3" w:rsidR="00914E8B"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2904B8E7" w14:textId="4B31DD8B" w:rsidR="00112579" w:rsidRDefault="00112579" w:rsidP="00112579">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00015E84" w:rsidRPr="00015E84">
        <w:t>Een voorbeeld van de officiële titel van een besluit tot vaststelling van de omgevingsverordening is ‘</w:t>
      </w:r>
      <w:r w:rsidR="00045AEC">
        <w:t>V</w:t>
      </w:r>
      <w:r w:rsidR="00015E84" w:rsidRPr="00015E84">
        <w:t>aststelling Omgevingsverordening Utrecht’; een voorbeeld van de officiële titel van een besluit tot wijziging van de omgevingsverordening is ‘</w:t>
      </w:r>
      <w:r w:rsidR="00045AEC">
        <w:t>W</w:t>
      </w:r>
      <w:r w:rsidR="00015E84" w:rsidRPr="00015E84">
        <w:t xml:space="preserve">ijziging </w:t>
      </w:r>
      <w:r w:rsidR="00045AEC">
        <w:t>O</w:t>
      </w:r>
      <w:r w:rsidR="00015E84" w:rsidRPr="00015E84">
        <w:t>mgevingsverordening Utrecht t.b.v. het wijzigen van de begrenzing van natuurnetwerk Nederland’.</w:t>
      </w:r>
    </w:p>
    <w:p w14:paraId="35364CC3" w14:textId="4BA15380" w:rsidR="00112579" w:rsidRPr="00192998" w:rsidRDefault="00112579" w:rsidP="00112579">
      <w:pPr>
        <w:pStyle w:val="Opsommingtekens1"/>
      </w:pPr>
      <w:r w:rsidRPr="00192998">
        <w:rPr>
          <w:i/>
          <w:iCs/>
        </w:rPr>
        <w:t>citeertitel</w:t>
      </w:r>
      <w:r w:rsidRPr="00192998">
        <w:t xml:space="preserve">: </w:t>
      </w:r>
      <w:r w:rsidR="00045AEC" w:rsidRPr="00192998">
        <w:t>geadviseerd wordt om het gegeven citeertitel te gebruiken. De citeertitel is hetzelfde als de officieleTitel en het RegelingOpschrift van het besluit, of, als die erg lang zijn, een verkorte versie daarvan</w:t>
      </w:r>
      <w:r w:rsidRPr="00192998">
        <w:t xml:space="preserve">. De citeertitel wordt niet in het besluit vastgesteld en daarom moet voor isOfficieel de waarde </w:t>
      </w:r>
      <w:r w:rsidRPr="00192998">
        <w:rPr>
          <w:i/>
          <w:iCs/>
        </w:rPr>
        <w:t>false</w:t>
      </w:r>
      <w:r w:rsidRPr="00192998">
        <w:t xml:space="preserve"> worden gekozen.</w:t>
      </w:r>
    </w:p>
    <w:p w14:paraId="7F2B9C51" w14:textId="77777777" w:rsidR="00112579" w:rsidRDefault="00112579" w:rsidP="00112579">
      <w:pPr>
        <w:pStyle w:val="Opsommingtekens1"/>
      </w:pPr>
      <w:r w:rsidRPr="00192998">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376E0625"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xml:space="preserve">, en naar het bekendgemaakte delegatiebesluit. De grondslag ziet er -in STOP-XML- uit als in </w:t>
      </w:r>
      <w:r w:rsidR="00026B12">
        <w:fldChar w:fldCharType="begin"/>
      </w:r>
      <w:r w:rsidR="00026B12">
        <w:instrText xml:space="preserve"> REF _Ref_a8e5850c783fd18b97d68c7830effd47_1 \n \h </w:instrText>
      </w:r>
      <w:r w:rsidR="00026B12">
        <w:fldChar w:fldCharType="separate"/>
      </w:r>
      <w:r w:rsidR="00B549AC">
        <w:t>Figuur 107</w:t>
      </w:r>
      <w:r w:rsidR="00026B12">
        <w:fldChar w:fldCharType="end"/>
      </w:r>
      <w:r>
        <w:t>:</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35"/>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bookmarkStart w:id="788" w:name="_Ref_a8e5850c783fd18b97d68c7830effd47_1"/>
      <w:r w:rsidRPr="00243D5C">
        <w:t xml:space="preserve">Voorbeeld van de grondslag voor </w:t>
      </w:r>
      <w:r w:rsidR="007D12AF" w:rsidRPr="007D12AF">
        <w:t>de omgevingsverordening</w:t>
      </w:r>
      <w:bookmarkEnd w:id="788"/>
    </w:p>
    <w:p w14:paraId="5C8F6E36" w14:textId="316C7912" w:rsidR="00627D8A" w:rsidRPr="00627D8A" w:rsidRDefault="00627D8A" w:rsidP="00627D8A">
      <w:pPr>
        <w:pStyle w:val="Kader"/>
      </w:pPr>
      <w:r w:rsidRPr="00B26823">
        <w:rPr>
          <w:noProof/>
        </w:rPr>
        <w:lastRenderedPageBreak/>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6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qF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q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SKhT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r>
        <w:t>RegelingMetadata</w:t>
      </w:r>
    </w:p>
    <w:p w14:paraId="59196251" w14:textId="671ED11C"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7854273A" w14:textId="7B8F9326" w:rsidR="00914E8B"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4F71D2E8"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51B8C520" w14:textId="4E0D1436" w:rsidR="00914E8B"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386F4D3E"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002F7D6D">
        <w:t>De officiële titel moet gelijk zijn aan het RegelingOpschrift van de regeling.</w:t>
      </w:r>
      <w:r>
        <w:t xml:space="preserve"> </w:t>
      </w:r>
      <w:r w:rsidR="007E37F9" w:rsidRPr="007E37F9">
        <w:t>Een voorbeeld van de officiële titel van een omgevingsverordening is ‘Omgevingsverordening Zeeland</w:t>
      </w:r>
      <w:r>
        <w:t>’.</w:t>
      </w:r>
    </w:p>
    <w:p w14:paraId="715C9589" w14:textId="77777777" w:rsidR="00C9798E" w:rsidRDefault="00112579" w:rsidP="00C9798E">
      <w:pPr>
        <w:pStyle w:val="Opsommingtekens1"/>
      </w:pPr>
      <w:r>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07E1A6F4" w14:textId="77777777"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3696707" w14:textId="66CD3BC0" w:rsidR="00914E8B" w:rsidRDefault="00C9798E"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BC21B4E" w14:textId="7DA238BA" w:rsidR="00112579" w:rsidRDefault="00112579" w:rsidP="00112579">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768CF32" w14:textId="6A7A104F" w:rsidR="00914E8B"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3F2FF152" w14:textId="0AE198B8"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0F2F4B05" w:rsidR="00112579" w:rsidRDefault="00112579" w:rsidP="00112579">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rPr>
          <w:rStyle w:val="Voetnootmarkering"/>
        </w:rPr>
        <w:footnoteReference w:id="146"/>
      </w:r>
      <w:r>
        <w:t>.</w:t>
      </w:r>
    </w:p>
    <w:p w14:paraId="012649DA" w14:textId="201547CA"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_Ref_a8e5850c783fd18b97d68c7830effd47_2 \n \h </w:instrText>
      </w:r>
      <w:r w:rsidR="00026B12">
        <w:fldChar w:fldCharType="separate"/>
      </w:r>
      <w:r w:rsidR="00B549AC">
        <w:t>Figuur 108</w:t>
      </w:r>
      <w:r w:rsidR="00026B12">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5"/>
                    <a:stretch>
                      <a:fillRect/>
                    </a:stretch>
                  </pic:blipFill>
                  <pic:spPr>
                    <a:xfrm>
                      <a:off x="0" y="0"/>
                      <a:ext cx="4325693" cy="1472000"/>
                    </a:xfrm>
                    <a:prstGeom prst="rect">
                      <a:avLst/>
                    </a:prstGeom>
                  </pic:spPr>
                </pic:pic>
              </a:graphicData>
            </a:graphic>
          </wp:inline>
        </w:drawing>
      </w:r>
    </w:p>
    <w:p w14:paraId="57595CDD" w14:textId="28E62909" w:rsidR="00112579" w:rsidRDefault="00112579" w:rsidP="00112579">
      <w:pPr>
        <w:pStyle w:val="Figuurbijschrift"/>
      </w:pPr>
      <w:bookmarkStart w:id="789" w:name="_Ref_a8e5850c783fd18b97d68c7830effd47_2"/>
      <w:r w:rsidRPr="00096EC2">
        <w:t xml:space="preserve">Voorbeeld van de grondslag voor </w:t>
      </w:r>
      <w:r w:rsidR="00191CE2">
        <w:t>de omgevingsverordening</w:t>
      </w:r>
      <w:bookmarkEnd w:id="789"/>
    </w:p>
    <w:p w14:paraId="49175443" w14:textId="6FDDA9AE" w:rsidR="000C5634" w:rsidRDefault="000C5634" w:rsidP="00627D8A">
      <w:pPr>
        <w:pStyle w:val="Kader"/>
      </w:pPr>
      <w:r w:rsidRPr="00B26823">
        <w:rPr>
          <w:noProof/>
        </w:rPr>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61"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CMMAIAAFs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s7HiHRQnJMJA3yNW83WN8TfMuldmsCmwQGx094JLKQGTgsGipALz62/n3h+1QpSSFpss&#10;pwqngBL5XaGGX5LUs+bCJp19nu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y5lCMMAIAAFsEAAAOAAAAAAAAAAAAAAAAAC4CAABk&#10;cnMvZTJvRG9jLnhtbFBLAQItABQABgAIAAAAIQDp6wTT3AAAAAUBAAAPAAAAAAAAAAAAAAAAAIoE&#10;AABkcnMvZG93bnJldi54bWxQSwUGAAAAAAQABADzAAAAkwUAAAAA&#10;" filled="f" strokeweight=".5pt">
                <v:textbox style="mso-fit-shape-to-text:t">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627D8A" w:rsidRPr="00627D8A" w:rsidRDefault="00627D8A" w:rsidP="00627D8A">
      <w:pPr>
        <w:pStyle w:val="Kader"/>
      </w:pPr>
      <w:r w:rsidRPr="00B26823">
        <w:rPr>
          <w:noProof/>
        </w:rPr>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Rn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p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Frg0ZzACAABaBAAADgAAAAAAAAAAAAAAAAAuAgAAZHJz&#10;L2Uyb0RvYy54bWxQSwECLQAUAAYACAAAACEALfghbNoAAAAFAQAADwAAAAAAAAAAAAAAAACKBAAA&#10;ZHJzL2Rvd25yZXYueG1sUEsFBgAAAAAEAAQA8wAAAJEFAAAAAA==&#10;" filled="f" strokeweight=".5pt">
                <v:textbox style="mso-fit-shape-to-text:t">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r>
        <w:t>Procedureverloop</w:t>
      </w:r>
    </w:p>
    <w:p w14:paraId="038B14A8" w14:textId="3A0CFCD8" w:rsidR="00112579" w:rsidRDefault="00112579" w:rsidP="00112579">
      <w:r>
        <w:t xml:space="preserve">Met de module Procedureverloop wordt informatie over het verloop van de procedure van het besluit tot </w:t>
      </w:r>
      <w:r w:rsidR="006F277C">
        <w:t xml:space="preserve">vaststelling of </w:t>
      </w:r>
      <w:r>
        <w:t xml:space="preserve">wijziging van </w:t>
      </w:r>
      <w:r w:rsidR="00542C1E">
        <w:t>de omgevingsverordening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w:t>
      </w:r>
      <w:r>
        <w:lastRenderedPageBreak/>
        <w:t xml:space="preserve">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0C75A3" w:rsidRDefault="00112579" w:rsidP="00DA6C6D">
      <w:pPr>
        <w:pStyle w:val="Opsommingtekens1"/>
      </w:pPr>
      <w:r w:rsidRPr="00C2076F">
        <w:rPr>
          <w:i/>
          <w:iCs/>
        </w:rPr>
        <w:t>bekendOp</w:t>
      </w:r>
      <w:r>
        <w:t>:</w:t>
      </w:r>
      <w:r w:rsidRPr="00CC5184">
        <w:t xml:space="preserve"> </w:t>
      </w:r>
      <w:r>
        <w:t xml:space="preserve">vul de datum in waarop het besluit in het </w:t>
      </w:r>
      <w:r w:rsidR="00C8119D">
        <w:t>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0C75A3" w:rsidRDefault="000C75A3" w:rsidP="000C75A3"/>
    <w:p w14:paraId="7D96C684" w14:textId="67D0A58D" w:rsidR="00914E8B" w:rsidRDefault="000C75A3" w:rsidP="000C75A3">
      <w:r>
        <w:t xml:space="preserve">Tegen </w:t>
      </w:r>
      <w:r w:rsidRPr="000C75A3">
        <w:t>het besluit tot vaststelling of wijziging van de omgevingsverordening</w:t>
      </w:r>
      <w:r>
        <w:t xml:space="preserve"> staat geen beroep open. </w:t>
      </w:r>
      <w:r w:rsidR="009D1B9A">
        <w:t xml:space="preserve">De provincie </w:t>
      </w:r>
      <w:r w:rsidR="00F20CFC">
        <w:t>hoe</w:t>
      </w:r>
      <w:r w:rsidR="009D1B9A">
        <w:t>ft</w:t>
      </w:r>
      <w:r w:rsidR="00F20CFC">
        <w:t xml:space="preserve"> dan ook geen volgende Procedurestappen aan het Procedureverloop toe te </w:t>
      </w:r>
      <w:r w:rsidR="009D1B9A">
        <w:t>voeg</w:t>
      </w:r>
      <w:r w:rsidR="00F20CFC">
        <w:t xml:space="preserve">en. </w:t>
      </w:r>
      <w:r w:rsidR="00EF3D27">
        <w:t>Uit het ontbreken van Procedurestappen over de beroepstermijn leidt de LVBB af dat het besluit na inwerkingtreden direct onherroepelijk is geworden.</w:t>
      </w:r>
    </w:p>
    <w:p w14:paraId="0FD12E1A" w14:textId="1C4AC36C" w:rsidR="00112579" w:rsidRDefault="00112579" w:rsidP="00112579">
      <w:pPr>
        <w:pStyle w:val="Kop6"/>
      </w:pPr>
      <w:r>
        <w:t>ConsolidatieInformatie</w:t>
      </w:r>
    </w:p>
    <w:p w14:paraId="729661CC" w14:textId="77777777" w:rsidR="00824B7C" w:rsidRDefault="00112579" w:rsidP="00824B7C">
      <w:r>
        <w:t xml:space="preserve">Met de module ConsolidatieInformatie wordt informatie aangeleverd ten behoeve van de consolidatie van het besluit in de regeling. </w:t>
      </w:r>
      <w:r w:rsidR="00824B7C">
        <w:t xml:space="preserve">In de </w:t>
      </w:r>
      <w:r w:rsidR="00824B7C" w:rsidRPr="004C6725">
        <w:t xml:space="preserve">module ConsolidatieInformatie </w:t>
      </w:r>
      <w:r w:rsidR="00824B7C">
        <w:t>worden opgenomen:</w:t>
      </w:r>
    </w:p>
    <w:p w14:paraId="66E24C85" w14:textId="469AFEA1" w:rsidR="00112579" w:rsidRDefault="00824B7C"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00677BA0" w:rsidRPr="00677BA0">
        <w:t>, met daarbinnen:</w:t>
      </w:r>
    </w:p>
    <w:p w14:paraId="670F83AB" w14:textId="3E1EA34F" w:rsidR="00112579" w:rsidRDefault="00253C22" w:rsidP="008E54A5">
      <w:pPr>
        <w:pStyle w:val="Opsommingtekens3"/>
      </w:pPr>
      <w:r>
        <w:t xml:space="preserve">Doel: vul hier het Doel in van </w:t>
      </w:r>
      <w:r w:rsidR="00824B7C" w:rsidRPr="00824B7C">
        <w:t xml:space="preserve">het </w:t>
      </w:r>
      <w:r w:rsidR="009E4BCB" w:rsidRPr="009E4BCB">
        <w:t>vaststellings- of wijzigings</w:t>
      </w:r>
      <w:r w:rsidR="00824B7C" w:rsidRPr="00824B7C">
        <w:t>besluit</w:t>
      </w:r>
    </w:p>
    <w:p w14:paraId="593B1FB8" w14:textId="3F2E1100" w:rsidR="00112579" w:rsidRDefault="00253C22" w:rsidP="008E54A5">
      <w:pPr>
        <w:pStyle w:val="Opsommingtekens3"/>
      </w:pPr>
      <w:r>
        <w:t xml:space="preserve">instrumentVersie: vul hier de identificatie in van </w:t>
      </w:r>
      <w:r w:rsidR="00196DAA" w:rsidRPr="00196DAA">
        <w:t xml:space="preserve">de nieuwe regelingversie </w:t>
      </w:r>
      <w:r w:rsidR="00196DAA">
        <w:t xml:space="preserve">van de </w:t>
      </w:r>
      <w:r w:rsidR="00E4725E" w:rsidRPr="00E4725E">
        <w:t>omgevingsverordening</w:t>
      </w:r>
    </w:p>
    <w:p w14:paraId="4C3CC590" w14:textId="335A774F" w:rsidR="00112579" w:rsidRDefault="00196DAA" w:rsidP="008E54A5">
      <w:pPr>
        <w:pStyle w:val="Opsommingtekens3"/>
      </w:pPr>
      <w:r>
        <w:t xml:space="preserve">eId: </w:t>
      </w:r>
      <w:r w:rsidR="00A17F46" w:rsidRPr="00A17F46">
        <w:t xml:space="preserve">vul hier de identificatie in </w:t>
      </w:r>
      <w:r w:rsidR="00A17F46">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rsidR="00E66B28">
        <w:t>d</w:t>
      </w:r>
      <w:r w:rsidR="00112579" w:rsidRPr="0087367E">
        <w:t xml:space="preserve">at het bestuursorgaan besluit </w:t>
      </w:r>
      <w:r w:rsidR="00E66B28">
        <w:t xml:space="preserve">de </w:t>
      </w:r>
      <w:r w:rsidR="00E4725E"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00677BA0" w:rsidRPr="00677BA0">
        <w:t>, met daarbinnen:</w:t>
      </w:r>
    </w:p>
    <w:p w14:paraId="4610785A" w14:textId="2031CC80" w:rsidR="00112579" w:rsidRDefault="00253C22" w:rsidP="008E54A5">
      <w:pPr>
        <w:pStyle w:val="Opsommingtekens3"/>
      </w:pPr>
      <w:r>
        <w:t xml:space="preserve">Doel: vul hier het Doel in van </w:t>
      </w:r>
      <w:r w:rsidR="00E66B28" w:rsidRPr="00E66B28">
        <w:t xml:space="preserve">het </w:t>
      </w:r>
      <w:r w:rsidR="00036FAF" w:rsidRPr="00036FAF">
        <w:t>vaststellings- of wijzigingsbesluit</w:t>
      </w:r>
    </w:p>
    <w:p w14:paraId="00E5DD3B" w14:textId="45CF221B" w:rsidR="00112579" w:rsidRPr="004F1952" w:rsidRDefault="00253C22" w:rsidP="008E54A5">
      <w:pPr>
        <w:pStyle w:val="Opsommingtekens3"/>
      </w:pPr>
      <w:r>
        <w:t xml:space="preserve">instrumentVersie: vul hier de identificatie in van </w:t>
      </w:r>
      <w:r w:rsidR="00E66B28" w:rsidRPr="00E66B28">
        <w:t>het nieuwe Informatieobject</w:t>
      </w:r>
    </w:p>
    <w:p w14:paraId="0D64CD52" w14:textId="43F0C77E" w:rsidR="00112579" w:rsidRPr="007A0873" w:rsidRDefault="00253C22"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824B7C" w:rsidRDefault="00824B7C" w:rsidP="00824B7C">
      <w:pPr>
        <w:pStyle w:val="Opsommingtekens1"/>
      </w:pPr>
      <w:r w:rsidRPr="00EA48BC">
        <w:t xml:space="preserve">(een container) </w:t>
      </w:r>
      <w:r>
        <w:t xml:space="preserve">Tijdstempels </w:t>
      </w:r>
      <w:r w:rsidRPr="00EA48BC">
        <w:t>met daarin:</w:t>
      </w:r>
    </w:p>
    <w:p w14:paraId="67BB3C4F" w14:textId="4A634FBA" w:rsidR="00824B7C" w:rsidRDefault="00824B7C" w:rsidP="00824B7C">
      <w:pPr>
        <w:pStyle w:val="Opsommingtekens2"/>
      </w:pPr>
      <w:r>
        <w:t>Tijdstempel</w:t>
      </w:r>
      <w:r w:rsidR="00677BA0" w:rsidRPr="00677BA0">
        <w:t>, met daarbinnen:</w:t>
      </w:r>
    </w:p>
    <w:p w14:paraId="65F7CC6D" w14:textId="5F23F525" w:rsidR="00C417D7" w:rsidRDefault="00C417D7"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w:t>
      </w:r>
      <w:r w:rsidR="008B258A">
        <w:t>:</w:t>
      </w:r>
      <w:r>
        <w:t xml:space="preserve"> juridischWerkendVana</w:t>
      </w:r>
      <w:r w:rsidR="008B258A">
        <w:t>f</w:t>
      </w:r>
    </w:p>
    <w:p w14:paraId="533C1191" w14:textId="6DF56144" w:rsidR="00112579" w:rsidRDefault="00112579" w:rsidP="008E54A5">
      <w:pPr>
        <w:pStyle w:val="Opsommingtekens3"/>
      </w:pPr>
      <w:r>
        <w:t>datum: de datum waarop het besluit juridisch geldend wordt</w:t>
      </w:r>
      <w:r>
        <w:br/>
      </w:r>
      <w:r w:rsidR="00A17F46">
        <w:t>Vul h</w:t>
      </w:r>
      <w:r w:rsidR="00720DFB" w:rsidRPr="00720DFB">
        <w:t xml:space="preserve">ier de inwerkingtredingsdatum van het besluit tot vaststelling of wijziging van de omgevingsverordening in. Dat is de datum van de achtste dag na de datum van </w:t>
      </w:r>
      <w:r w:rsidR="00720DFB" w:rsidRPr="00720DFB">
        <w:lastRenderedPageBreak/>
        <w:t xml:space="preserve">bekendmaking van het besluit (tenzij in het besluit een andere datum van inwerkingtreden is vastgesteld, dan wordt die andere datum ingevuld). </w:t>
      </w:r>
      <w:r w:rsidR="00756614"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C743A5" w:rsidP="008E54A5">
      <w:pPr>
        <w:pStyle w:val="Opsommingtekens3"/>
      </w:pPr>
      <w:r w:rsidRPr="00C743A5">
        <w:t xml:space="preserve">eId: </w:t>
      </w:r>
      <w:r w:rsidR="00A17F46" w:rsidRPr="00A17F46">
        <w:t>vul hier de identificatie in van</w:t>
      </w:r>
      <w:r w:rsidRPr="00C743A5">
        <w:t xml:space="preserve"> </w:t>
      </w:r>
      <w:r w:rsidR="00112579" w:rsidRPr="0099132F">
        <w:t xml:space="preserve">het artikel in het </w:t>
      </w:r>
      <w:r w:rsidR="00E21DB0"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7A487E" w:rsidRDefault="007A487E" w:rsidP="007A487E">
      <w:pPr>
        <w:pStyle w:val="Kop6"/>
      </w:pPr>
      <w:bookmarkStart w:id="791" w:name="_Ref_a8e5850c783fd18b97d68c7830effd47_3"/>
      <w:r>
        <w:t>Vervallen voorbeschermingsregels door inwerkingtreden wijzigingsbesluit</w:t>
      </w:r>
      <w:bookmarkEnd w:id="791"/>
    </w:p>
    <w:p w14:paraId="31E11A84" w14:textId="77777777" w:rsidR="007A487E" w:rsidRPr="006718E9" w:rsidRDefault="007A487E" w:rsidP="007A487E">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Voorbereidingsbesluit is beschreven welke extra gegevens de </w:t>
      </w:r>
      <w:r w:rsidRPr="008D790E">
        <w:t xml:space="preserve">provincie </w:t>
      </w:r>
      <w:r>
        <w:t>dan bij de aanlevering van het wijzigingsbesluit moet aanleveren.</w:t>
      </w:r>
    </w:p>
    <w:p w14:paraId="23C3008A" w14:textId="77777777" w:rsidR="007A487E" w:rsidRDefault="007A487E" w:rsidP="007A487E"/>
    <w:p w14:paraId="0AF865A9" w14:textId="77777777" w:rsidR="007A487E" w:rsidRDefault="007A487E" w:rsidP="007A487E">
      <w:pPr>
        <w:pStyle w:val="Kader"/>
      </w:pPr>
      <w:r w:rsidRPr="00B26823">
        <w:rPr>
          <w:noProof/>
        </w:rPr>
        <w:lastRenderedPageBreak/>
        <mc:AlternateContent>
          <mc:Choice Requires="wps">
            <w:drawing>
              <wp:inline distT="0" distB="0" distL="0" distR="0" wp14:anchorId="7660A85B" wp14:editId="7527B273">
                <wp:extent cx="5400040" cy="985631"/>
                <wp:effectExtent l="0" t="0" r="22860" b="22860"/>
                <wp:docPr id="1236703259" name="Tekstvak 123670325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B693E3B" w14:textId="77777777" w:rsidR="007A487E" w:rsidRPr="00D80A79" w:rsidRDefault="007A487E" w:rsidP="007A487E">
                            <w:pPr>
                              <w:rPr>
                                <w:b/>
                                <w:bCs/>
                              </w:rPr>
                            </w:pPr>
                            <w:r w:rsidRPr="00D80A79">
                              <w:rPr>
                                <w:b/>
                                <w:bCs/>
                              </w:rPr>
                              <w:t>Toekomstige functionaliteit</w:t>
                            </w:r>
                          </w:p>
                          <w:p w14:paraId="0F854DFB" w14:textId="77777777" w:rsidR="007A487E" w:rsidRDefault="007A487E" w:rsidP="007A487E">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080D4312" w14:textId="77777777" w:rsidR="007A487E" w:rsidRDefault="007A487E" w:rsidP="007A487E"/>
                          <w:p w14:paraId="7FD2B572" w14:textId="77777777" w:rsidR="007A487E" w:rsidRPr="00A02B65" w:rsidRDefault="007A487E" w:rsidP="007A487E">
                            <w:pPr>
                              <w:rPr>
                                <w:b/>
                                <w:bCs/>
                              </w:rPr>
                            </w:pPr>
                            <w:r w:rsidRPr="00A02B65">
                              <w:rPr>
                                <w:b/>
                                <w:bCs/>
                              </w:rPr>
                              <w:t>Workaround</w:t>
                            </w:r>
                          </w:p>
                          <w:p w14:paraId="5187C130" w14:textId="77777777" w:rsidR="007A487E" w:rsidRDefault="007A487E" w:rsidP="007A487E">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00B2221" w14:textId="77777777" w:rsidR="007A487E" w:rsidRDefault="007A487E" w:rsidP="007A487E">
                            <w:pPr>
                              <w:pStyle w:val="Opsommingtekens1"/>
                            </w:pPr>
                            <w:r>
                              <w:t xml:space="preserve">het ontsluit </w:t>
                            </w:r>
                            <w:r w:rsidRPr="00911A9C">
                              <w:t xml:space="preserve">de betreffende stukken op een zelf te bepalen elektronische wijze, bijvoorbeeld via de eigen website, </w:t>
                            </w:r>
                            <w:r>
                              <w:t>of</w:t>
                            </w:r>
                          </w:p>
                          <w:p w14:paraId="26294812" w14:textId="77777777" w:rsidR="007A487E" w:rsidRDefault="007A487E" w:rsidP="007A487E">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BEAC97" w14:textId="77777777" w:rsidR="007A487E" w:rsidRDefault="007A487E" w:rsidP="007A487E"/>
                          <w:p w14:paraId="65EFCC5C" w14:textId="0B1588BD" w:rsidR="007A487E" w:rsidRDefault="007A487E" w:rsidP="007A487E">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B7FC568" w14:textId="77777777" w:rsidR="007A487E" w:rsidRPr="0022671B" w:rsidRDefault="007A487E" w:rsidP="007A487E">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60A85B" id="Tekstvak 1236703259" o:spid="_x0000_s10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P7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PDu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h3T+zACAABaBAAADgAAAAAAAAAAAAAAAAAuAgAAZHJz&#10;L2Uyb0RvYy54bWxQSwECLQAUAAYACAAAACEALfghbNoAAAAFAQAADwAAAAAAAAAAAAAAAACKBAAA&#10;ZHJzL2Rvd25yZXYueG1sUEsFBgAAAAAEAAQA8wAAAJEFAAAAAA==&#10;" filled="f" strokeweight=".5pt">
                <v:textbox style="mso-fit-shape-to-text:t">
                  <w:txbxContent>
                    <w:p w14:paraId="7B693E3B" w14:textId="77777777" w:rsidR="007A487E" w:rsidRPr="00D80A79" w:rsidRDefault="007A487E" w:rsidP="007A487E">
                      <w:pPr>
                        <w:rPr>
                          <w:b/>
                          <w:bCs/>
                        </w:rPr>
                      </w:pPr>
                      <w:r w:rsidRPr="00D80A79">
                        <w:rPr>
                          <w:b/>
                          <w:bCs/>
                        </w:rPr>
                        <w:t>Toekomstige functionaliteit</w:t>
                      </w:r>
                    </w:p>
                    <w:p w14:paraId="0F854DFB" w14:textId="77777777" w:rsidR="007A487E" w:rsidRDefault="007A487E" w:rsidP="007A487E">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080D4312" w14:textId="77777777" w:rsidR="007A487E" w:rsidRDefault="007A487E" w:rsidP="007A487E"/>
                    <w:p w14:paraId="7FD2B572" w14:textId="77777777" w:rsidR="007A487E" w:rsidRPr="00A02B65" w:rsidRDefault="007A487E" w:rsidP="007A487E">
                      <w:pPr>
                        <w:rPr>
                          <w:b/>
                          <w:bCs/>
                        </w:rPr>
                      </w:pPr>
                      <w:r w:rsidRPr="00A02B65">
                        <w:rPr>
                          <w:b/>
                          <w:bCs/>
                        </w:rPr>
                        <w:t>Workaround</w:t>
                      </w:r>
                    </w:p>
                    <w:p w14:paraId="5187C130" w14:textId="77777777" w:rsidR="007A487E" w:rsidRDefault="007A487E" w:rsidP="007A487E">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00B2221" w14:textId="77777777" w:rsidR="007A487E" w:rsidRDefault="007A487E" w:rsidP="007A487E">
                      <w:pPr>
                        <w:pStyle w:val="Opsommingtekens1"/>
                      </w:pPr>
                      <w:r>
                        <w:t xml:space="preserve">het ontsluit </w:t>
                      </w:r>
                      <w:r w:rsidRPr="00911A9C">
                        <w:t xml:space="preserve">de betreffende stukken op een zelf te bepalen elektronische wijze, bijvoorbeeld via de eigen website, </w:t>
                      </w:r>
                      <w:r>
                        <w:t>of</w:t>
                      </w:r>
                    </w:p>
                    <w:p w14:paraId="26294812" w14:textId="77777777" w:rsidR="007A487E" w:rsidRDefault="007A487E" w:rsidP="007A487E">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BEAC97" w14:textId="77777777" w:rsidR="007A487E" w:rsidRDefault="007A487E" w:rsidP="007A487E"/>
                    <w:p w14:paraId="65EFCC5C" w14:textId="0B1588BD" w:rsidR="007A487E" w:rsidRDefault="007A487E" w:rsidP="007A487E">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B7FC568" w14:textId="77777777" w:rsidR="007A487E" w:rsidRPr="0022671B" w:rsidRDefault="007A487E" w:rsidP="007A487E">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5" Type="http://schemas.openxmlformats.org/officeDocument/2006/relationships/image" Target="media/image_6b92257fb69b2c4ca5af58eb7dca4e5e.png"/><Relationship Id="rId135"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