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4E37F" w14:textId="453CFEC2" w:rsidR="00E43714" w:rsidRPr="00AC29B3" w:rsidRDefault="00E43714" w:rsidP="00E43714">
      <w:pPr>
        <w:pStyle w:val="Kop3"/>
      </w:pPr>
      <w:bookmarkStart w:id="674" w:name="_Ref_03de3d12c51a2f88bf35eaa81bbb6c64_1"/>
      <w:bookmarkStart w:id="675" w:name="_Ref_03de3d12c51a2f88bf35eaa81bbb6c64_2"/>
      <w:r>
        <w:t>Inleiding</w:t>
      </w:r>
      <w:bookmarkEnd w:id="674"/>
      <w:bookmarkEnd w:id="675"/>
    </w:p>
    <w:p w14:paraId="60B9570D" w14:textId="7B6F1A7F" w:rsidR="00914E8B" w:rsidRDefault="00E43714" w:rsidP="00E43714">
      <w:r>
        <w:t xml:space="preserve">Een (voorgenomen) besluit tot het vaststellen of wijzigen van een omgevingsdocument doorloopt een procedure. Die procedure begint </w:t>
      </w:r>
      <w:r w:rsidR="009735BA">
        <w:t xml:space="preserve">bij de meeste omgevingsdocumenten </w:t>
      </w:r>
      <w:r>
        <w:t xml:space="preserve">met een voorbereidende, meer informele fase. Tijdens deze fase vinden overleg met eventuele initiatiefnemers, medeoverheden en adviseurs en </w:t>
      </w:r>
      <w:r w:rsidRPr="00981080">
        <w:t xml:space="preserve">participatie </w:t>
      </w:r>
      <w:r>
        <w:t>door belanghebbenden plaats</w:t>
      </w:r>
      <w:r w:rsidRPr="00981080">
        <w:t xml:space="preserve">. </w:t>
      </w:r>
      <w:r>
        <w:t xml:space="preserve">Voor deze </w:t>
      </w:r>
      <w:r w:rsidRPr="00981080">
        <w:t xml:space="preserve">fase </w:t>
      </w:r>
      <w:r>
        <w:t xml:space="preserve">gelden </w:t>
      </w:r>
      <w:r w:rsidR="00963B26">
        <w:t xml:space="preserve">meestal </w:t>
      </w:r>
      <w:r>
        <w:t>geen procedurele eisen</w:t>
      </w:r>
      <w:r w:rsidR="005900D3">
        <w:t xml:space="preserve"> </w:t>
      </w:r>
      <w:r>
        <w:t>en aan producten die worden gebruikt voor overleg en participatie worden geen vormvereisten gesteld</w:t>
      </w:r>
      <w:r w:rsidRPr="00981080">
        <w:t xml:space="preserve">. </w:t>
      </w:r>
      <w:r>
        <w:t xml:space="preserve">Het is mogelijk om voor overleg en participatie </w:t>
      </w:r>
      <w:r w:rsidRPr="00981080">
        <w:t xml:space="preserve">een </w:t>
      </w:r>
      <w:r>
        <w:t>conceptv</w:t>
      </w:r>
      <w:r w:rsidRPr="00981080">
        <w:t xml:space="preserve">ersie van het </w:t>
      </w:r>
      <w:r>
        <w:t>voorgenomen besluit te maken</w:t>
      </w:r>
      <w:r w:rsidRPr="00981080">
        <w:t xml:space="preserve"> die aan de STOP/TPOD-</w:t>
      </w:r>
      <w:r>
        <w:t>s</w:t>
      </w:r>
      <w:r w:rsidRPr="00981080">
        <w:t>tandaard voldoet, maar dat is niet verplicht.</w:t>
      </w:r>
      <w:r>
        <w:t xml:space="preserve"> Documenten en conceptversies worden niet op overheid.nl gepubliceerd en ook niet in DSO-LV getoond. Het raadplegen van een conceptversie van een omgevingsdocument kan alleen in een eigen raadpleegomgeving van het bevoegd gezag. Ze worden dus niet aan de LVBB aangeboden en de bepalingen en beschrijvingen in dit hoofdstuk zijn er niet op van toepassing.</w:t>
      </w:r>
    </w:p>
    <w:p w14:paraId="6E44FC1D" w14:textId="705866B5" w:rsidR="00914E8B" w:rsidRDefault="00F72537" w:rsidP="00E43714">
      <w:r>
        <w:t>B</w:t>
      </w:r>
      <w:r w:rsidRPr="00F72537">
        <w:t>ij het projectbesluit is dat anders</w:t>
      </w:r>
      <w:r>
        <w:t>. Het daadwerkelijke opstellen van het projectbesluit wordt voorafgegaan door</w:t>
      </w:r>
      <w:r w:rsidR="004A17E0">
        <w:t xml:space="preserve"> de voorbereidende fase van de projectprocedure</w:t>
      </w:r>
      <w:r w:rsidR="00EC3003">
        <w:t xml:space="preserve">, </w:t>
      </w:r>
      <w:r w:rsidR="007636DC">
        <w:t xml:space="preserve">waarvoor </w:t>
      </w:r>
      <w:r w:rsidR="007636DC" w:rsidRPr="007636DC">
        <w:t xml:space="preserve">procedurele eisen </w:t>
      </w:r>
      <w:r w:rsidR="00535A90">
        <w:t xml:space="preserve">gelden en </w:t>
      </w:r>
      <w:r w:rsidR="00535A90" w:rsidRPr="00535A90">
        <w:t xml:space="preserve">vormvereisten </w:t>
      </w:r>
      <w:r w:rsidR="00535A90">
        <w:t xml:space="preserve">en </w:t>
      </w:r>
      <w:r w:rsidR="00244AC4">
        <w:t xml:space="preserve">inhoudelijke </w:t>
      </w:r>
      <w:r w:rsidR="00535A90">
        <w:t xml:space="preserve">eisen </w:t>
      </w:r>
      <w:r w:rsidR="00507282">
        <w:t>gesteld zijn</w:t>
      </w:r>
      <w:r w:rsidR="00244AC4">
        <w:t xml:space="preserve"> </w:t>
      </w:r>
      <w:r w:rsidR="00507282">
        <w:t xml:space="preserve">aan </w:t>
      </w:r>
      <w:r w:rsidR="00244AC4">
        <w:t xml:space="preserve">de </w:t>
      </w:r>
      <w:r w:rsidR="00EC3003">
        <w:t>kennisgeving</w:t>
      </w:r>
      <w:r w:rsidR="00244AC4">
        <w:t>en</w:t>
      </w:r>
      <w:r w:rsidR="00EC3003">
        <w:t xml:space="preserve"> en </w:t>
      </w:r>
      <w:r w:rsidR="00E67AD9">
        <w:t>(ontwerp)</w:t>
      </w:r>
      <w:r w:rsidR="00EC3003">
        <w:t xml:space="preserve">stukken </w:t>
      </w:r>
      <w:r w:rsidR="00244AC4">
        <w:t xml:space="preserve">die </w:t>
      </w:r>
      <w:r w:rsidR="00EC3003">
        <w:t xml:space="preserve">ter inzage </w:t>
      </w:r>
      <w:r w:rsidR="00244AC4" w:rsidRPr="00244AC4">
        <w:t xml:space="preserve">gelegd </w:t>
      </w:r>
      <w:r w:rsidR="00EC3003">
        <w:t>en vastgesteld</w:t>
      </w:r>
      <w:r w:rsidR="00424445">
        <w:t xml:space="preserve"> </w:t>
      </w:r>
      <w:r w:rsidR="00424445" w:rsidRPr="00424445">
        <w:t>moeten worden</w:t>
      </w:r>
      <w:r w:rsidR="00E67AD9">
        <w:t>.</w:t>
      </w:r>
    </w:p>
    <w:p w14:paraId="7F8610D7" w14:textId="6788DB12" w:rsidR="00E43714" w:rsidRDefault="00E43714" w:rsidP="00E43714"/>
    <w:p w14:paraId="0E1AD0B4" w14:textId="0A690F3D" w:rsidR="00914E8B" w:rsidRDefault="00E43714" w:rsidP="00E43714">
      <w:r>
        <w:t>Nadat een bevoegd gezag is gestart met het opstellen van het initiële omgevingsdocument of de wijziging daarvan doorloopt het de bij dat instrument behorende formele procedure</w:t>
      </w:r>
      <w:r w:rsidRPr="0006277A">
        <w:t xml:space="preserve">, waarvoor diverse wettelijke bepalingen gelden. </w:t>
      </w:r>
      <w:r>
        <w:t>In de loop van die procedure worden een of meer versies van het besluit (inclusief de initiële regeling of de wijzigingsinstructies voor de geconsolideerde regeling) aan de LVBB aangeleverd. Ook kan er een wettelijke verplichting bestaan om een kennisgeving te doen, die ook aan de LVBB moet worden aangeleverd. Nadat het bevoegd gezag het besluit heeft genomen en het besluit bekend is gemaakt en in werking is getreden, is voor een aantal instrumenten de procedure afgelopen. In het geval van een besluit waartegen beroep kan worden ingesteld, volgt nog een proceduregedeelte dat kan leiden tot wijzigingen in de geldigheid en zelfs tot wijzigingen in de inhoud van het besluit. Een wijziging in de geldigheid kan zich bijvoorbeeld voordoen wanneer een besluit naar aanleiding van een verzoek om voorlopige voorziening door de rechter wordt geschorst. Een wijziging in de geldigheid én de inhoud is mogelijk wanneer de rechter een besluit geheel of gedeeltelijk vernietigt, dan wel zelf in de zaak voorziend het besluit wijzigt. Deze wijzigingen moeten worden doorvertaald naar de geconsolideerde Regeling van het omgevingsdocument. Om dit hele proces te kunnen verwerken en het resultaat correct aan DSO-LV door te kunnen leveren, heeft de LVBB informatie nodig over de procedure en informatie voor de consolidatie. Het bevoegd gezag levert die informatie deels aan samen met de aanlevering van de besluitversie; deels moet het die informatie in een later stadium aanleveren.</w:t>
      </w:r>
    </w:p>
    <w:p w14:paraId="3ADA312B" w14:textId="52BDEB76" w:rsidR="00E43714" w:rsidRDefault="00E43714" w:rsidP="00E43714">
      <w:r>
        <w:t xml:space="preserve">Paragraaf </w:t>
      </w:r>
      <w:r>
        <w:fldChar w:fldCharType="begin"/>
      </w:r>
      <w:r>
        <w:instrText xml:space="preserve"> REF _Ref_0f9b9ffd211202a6621dc5b0fd81ada7_1 \n \h </w:instrText>
      </w:r>
      <w:r>
        <w:fldChar w:fldCharType="separate"/>
      </w:r>
      <w:r w:rsidR="00B549AC">
        <w:t>10.2</w:t>
      </w:r>
      <w:r>
        <w:fldChar w:fldCharType="end"/>
      </w:r>
      <w:r>
        <w:t xml:space="preserve"> beschrijft de producten die het bevoegd gezag tijdens de procedure van </w:t>
      </w:r>
      <w:fldSimple w:instr=" DOCVARIABLE ID01+ ">
        <w:r w:rsidR="00B549AC">
          <w:t>de basistekst</w:t>
        </w:r>
      </w:fldSimple>
      <w:r>
        <w:t xml:space="preserve"> moet aanleveren. In deze paragraaf wordt van een aantal producten de STOP-modellering beschreven. </w:t>
      </w:r>
      <w:r w:rsidR="00904C2A">
        <w:t xml:space="preserve">Paragraaf </w:t>
      </w:r>
      <w:r w:rsidR="00904C2A">
        <w:fldChar w:fldCharType="begin"/>
      </w:r>
      <w:r w:rsidR="00904C2A">
        <w:instrText xml:space="preserve"> REF _Ref_60667749e2962d67e87dcac8d1dbd9a1_1 \n \h </w:instrText>
      </w:r>
      <w:r w:rsidR="00904C2A">
        <w:fldChar w:fldCharType="separate"/>
      </w:r>
      <w:r w:rsidR="00B549AC">
        <w:t>10.3</w:t>
      </w:r>
      <w:r w:rsidR="00904C2A">
        <w:fldChar w:fldCharType="end"/>
      </w:r>
      <w:r w:rsidR="00904C2A">
        <w:t xml:space="preserve"> gaat over de </w:t>
      </w:r>
      <w:r w:rsidR="00EA63B3">
        <w:t xml:space="preserve">aan te leveren </w:t>
      </w:r>
      <w:r w:rsidR="00904C2A">
        <w:t>gegevens</w:t>
      </w:r>
      <w:r w:rsidR="005F33F1">
        <w:t xml:space="preserve"> over de producten en de procedure</w:t>
      </w:r>
      <w:r w:rsidR="0046087D">
        <w:t>.</w:t>
      </w:r>
      <w:r w:rsidR="00904C2A">
        <w:t xml:space="preserve"> </w:t>
      </w:r>
      <w:r>
        <w:t>Van de</w:t>
      </w:r>
      <w:r w:rsidR="0046087D">
        <w:t>ze</w:t>
      </w:r>
      <w:r>
        <w:t xml:space="preserve"> gegevens wordt aangegeven of het een verplicht of optioneel gegeven is en hoe vaak het moet of mag voorkomen. Daarnaast schetst deze paragraaf de achtergrond van de gegevens: waarom moet een bevoegd gezag het gegeven gebruiken en wat voor effect heeft het gegeven.</w:t>
      </w:r>
    </w:p>
    <w:p w14:paraId="5F9D1430" w14:textId="0F87F7F7" w:rsidR="00E43714" w:rsidRDefault="00E43714" w:rsidP="00E43714">
      <w:r>
        <w:lastRenderedPageBreak/>
        <w:t xml:space="preserve">Paragraaf </w:t>
      </w:r>
      <w:r>
        <w:fldChar w:fldCharType="begin"/>
      </w:r>
      <w:r>
        <w:instrText xml:space="preserve"> REF _Ref_7e790e9388c9239b6146833668f016fb_3 \n \h </w:instrText>
      </w:r>
      <w:r>
        <w:fldChar w:fldCharType="separate"/>
      </w:r>
      <w:r w:rsidR="00B549AC">
        <w:t>10.4</w:t>
      </w:r>
      <w:r>
        <w:fldChar w:fldCharType="end"/>
      </w:r>
      <w:r>
        <w:t xml:space="preserve"> beschrijft de afzonderlijke fasen in de procedure van het omgevingsdocument. Van iedere fase worden het juridisch kader en de aan te leveren producten en gegevens beschreven. Dit is een praktische paragraaf: per fase wordt precies aangegeven wat het bevoegd gezag moet doen. Degene die bijvoorbeeld heel concreet wil weten wat hij of zij moet doen en aanleveren voor de ontwerpfase van een omgevingsdocument leest deze paragraaf en volgt indien gewenst van daaruit de verwijzingen naar paragraaf </w:t>
      </w:r>
      <w:r>
        <w:fldChar w:fldCharType="begin"/>
      </w:r>
      <w:r>
        <w:instrText xml:space="preserve"> REF _Ref_0f9b9ffd211202a6621dc5b0fd81ada7_1 \n \h </w:instrText>
      </w:r>
      <w:r>
        <w:fldChar w:fldCharType="separate"/>
      </w:r>
      <w:r w:rsidR="00B549AC">
        <w:t>10.2</w:t>
      </w:r>
      <w:r>
        <w:fldChar w:fldCharType="end"/>
      </w:r>
      <w:r>
        <w:t xml:space="preserve"> om daar (nogmaals) de achtergronden van bepaalde gegevens te lezen.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