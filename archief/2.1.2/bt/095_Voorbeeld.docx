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21" w:name="_Ref_c5bcfd7aef83bb31c525fa61c686b858_1"/>
      <w:r>
        <w:t>Voorbeeld</w:t>
      </w:r>
      <w:bookmarkEnd w:id="221"/>
    </w:p>
    <w:p w14:paraId="2B0D5F0F" w14:textId="4046666F"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_Ref_c5bcfd7aef83bb31c525fa61c686b858_2 \n \h </w:instrText>
      </w:r>
      <w:r w:rsidRPr="00863F41">
        <w:rPr>
          <w:rStyle w:val="Verwijzing"/>
        </w:rPr>
      </w:r>
      <w:r w:rsidRPr="00863F41">
        <w:rPr>
          <w:rStyle w:val="Verwijzing"/>
        </w:rPr>
        <w:fldChar w:fldCharType="separate"/>
      </w:r>
      <w:r w:rsidR="00B549AC">
        <w:rPr>
          <w:rStyle w:val="Verwijzing"/>
        </w:rPr>
        <w:t>Figuur 21</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lastRenderedPageBreak/>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32"/>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23" w:name="_Ref_c5bcfd7aef83bb31c525fa61c686b858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23"/>
      <w:r>
        <w:t xml:space="preserve"> voorbereidingsbesluit</w:t>
      </w:r>
    </w:p>
    <w:p w14:paraId="4A9114B5" w14:textId="5F1BA68F"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_Ref_c5bcfd7aef83bb31c525fa61c686b858_3 \n \h </w:instrText>
      </w:r>
      <w:r w:rsidRPr="00863F41">
        <w:rPr>
          <w:rStyle w:val="Verwijzing"/>
        </w:rPr>
      </w:r>
      <w:r w:rsidRPr="00863F41">
        <w:rPr>
          <w:rStyle w:val="Verwijzing"/>
        </w:rPr>
        <w:fldChar w:fldCharType="separate"/>
      </w:r>
      <w:r w:rsidR="00B549AC">
        <w:rPr>
          <w:rStyle w:val="Verwijzing"/>
        </w:rPr>
        <w:t>Figuur 22</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4"/>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25" w:name="_Ref_c5bcfd7aef83bb31c525fa61c686b858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25"/>
      <w:r>
        <w:t xml:space="preserve">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2" Type="http://schemas.openxmlformats.org/officeDocument/2006/relationships/image" Target="media/image_7481de7549256c4ede91a31aee877415.png"/><Relationship Id="rId44"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