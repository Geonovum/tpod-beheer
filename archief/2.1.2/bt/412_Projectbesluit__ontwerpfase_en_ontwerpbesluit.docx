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E190" w14:textId="24C78C38" w:rsidR="00EC1A29" w:rsidRDefault="00EC1A29" w:rsidP="00EC1A29">
      <w:pPr>
        <w:pStyle w:val="Kop4"/>
      </w:pPr>
      <w:r>
        <w:t>P</w:t>
      </w:r>
      <w:r w:rsidRPr="005D5355">
        <w:t xml:space="preserve">rojectbesluit </w:t>
      </w:r>
      <w:r w:rsidR="007672F2">
        <w:t>–</w:t>
      </w:r>
      <w:r>
        <w:t xml:space="preserve"> </w:t>
      </w:r>
      <w:r w:rsidR="007672F2">
        <w:t xml:space="preserve">ontwerpfase en </w:t>
      </w:r>
      <w:r>
        <w:t>ontwerpbesluit</w:t>
      </w:r>
    </w:p>
    <w:p w14:paraId="5FD89CAC" w14:textId="30150E86" w:rsidR="000848E4" w:rsidRDefault="000819A3" w:rsidP="000848E4">
      <w:pPr>
        <w:pStyle w:val="Figuur"/>
      </w:pPr>
      <w:r>
        <w:rPr>
          <w:noProof/>
        </w:rPr>
        <w:drawing>
          <wp:inline distT="0" distB="0" distL="0" distR="0" wp14:anchorId="32DB0545" wp14:editId="10350531">
            <wp:extent cx="5431998" cy="755650"/>
            <wp:effectExtent l="0" t="0" r="0" b="6350"/>
            <wp:docPr id="1415576868" name="Afbeelding 14155768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68" name="Afbeelding 1415576868" descr="Afbeelding met tekst&#10;&#10;Automatisch gegenereerde beschrijving"/>
                    <pic:cNvPicPr/>
                  </pic:nvPicPr>
                  <pic:blipFill>
                    <a:blip r:embed="rId146"/>
                    <a:stretch>
                      <a:fillRect/>
                    </a:stretch>
                  </pic:blipFill>
                  <pic:spPr>
                    <a:xfrm>
                      <a:off x="0" y="0"/>
                      <a:ext cx="5505724" cy="765906"/>
                    </a:xfrm>
                    <a:prstGeom prst="rect">
                      <a:avLst/>
                    </a:prstGeom>
                  </pic:spPr>
                </pic:pic>
              </a:graphicData>
            </a:graphic>
          </wp:inline>
        </w:drawing>
      </w:r>
    </w:p>
    <w:p w14:paraId="0710C1EA" w14:textId="3FEADD9D" w:rsidR="000819A3" w:rsidRPr="000819A3" w:rsidRDefault="000819A3" w:rsidP="000819A3">
      <w:pPr>
        <w:pStyle w:val="Figuurbijschrift"/>
      </w:pPr>
      <w:r w:rsidRPr="000819A3">
        <w:t>Ontwerpfase in de procedure van het</w:t>
      </w:r>
      <w:r w:rsidR="00427E36">
        <w:t xml:space="preserve">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6" Type="http://schemas.openxmlformats.org/officeDocument/2006/relationships/image" Target="media/image_2469f685840abed21fb1ad91374649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