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DD010" w14:textId="77777777" w:rsidR="002F0D2A" w:rsidRPr="000A4B5B" w:rsidRDefault="002F0D2A" w:rsidP="002F0D2A">
      <w:pPr>
        <w:pStyle w:val="Kop4"/>
      </w:pPr>
      <w:r w:rsidRPr="000A4B5B">
        <w:lastRenderedPageBreak/>
        <w:t>Norm</w:t>
      </w:r>
    </w:p>
    <w:p w14:paraId="6203AC22" w14:textId="19257D24" w:rsidR="002F0D2A" w:rsidRPr="000A4B5B" w:rsidRDefault="002F0D2A" w:rsidP="002F0D2A">
      <w:r w:rsidRPr="000A4B5B">
        <w:t xml:space="preserve">Wanneer er in </w:t>
      </w:r>
      <w:r w:rsidRPr="007B60F8">
        <w:fldChar w:fldCharType="begin"/>
      </w:r>
      <w:r w:rsidRPr="000A4B5B">
        <w:instrText>DOCVARIABLE ID01+</w:instrText>
      </w:r>
      <w:r w:rsidRPr="007B60F8">
        <w:fldChar w:fldCharType="separate"/>
      </w:r>
      <w:r w:rsidR="00B549AC">
        <w:t>de basistekst</w:t>
      </w:r>
      <w:r w:rsidRPr="007B60F8">
        <w:fldChar w:fldCharType="end"/>
      </w:r>
      <w:r w:rsidRPr="00B26823">
        <w:t xml:space="preserve"> </w:t>
      </w:r>
      <w:r w:rsidRPr="007B60F8">
        <w:t xml:space="preserve">meet- en rekenbepalingen </w:t>
      </w:r>
      <w:r w:rsidRPr="000E40D3">
        <w:t>voorkomen gelden daarvoor de volgende regels:</w:t>
      </w:r>
    </w:p>
    <w:p w14:paraId="41EF88A4" w14:textId="7574A5C8" w:rsidR="002F0D2A" w:rsidRPr="007B60F8" w:rsidRDefault="002F0D2A" w:rsidP="002F0D2A">
      <w:pPr>
        <w:pStyle w:val="Opsommingtekens1"/>
      </w:pPr>
      <w:r w:rsidRPr="000A4B5B">
        <w:t>meet- en rekenbepalingen worden bij voorkeur opgenomen in het artikel Meet- en rekenbepalingen in hoofdstuk 1 of in een specifieke bijlage met meet- en rekenbepalingen; het is ook toegestaan ze direct in of bij de artikelen te plaatsen waarop zij van toepassing zijn</w:t>
      </w:r>
      <w:r w:rsidRPr="00B26823">
        <w:t>;</w:t>
      </w:r>
    </w:p>
    <w:p w14:paraId="1D59D1D3" w14:textId="77777777" w:rsidR="002F0D2A" w:rsidRPr="000A4B5B" w:rsidRDefault="002F0D2A" w:rsidP="002F0D2A">
      <w:pPr>
        <w:pStyle w:val="Opsommingtekens1"/>
      </w:pPr>
      <w:r w:rsidRPr="000A4B5B">
        <w:t>wanneer de meet- en rekenbepalingen in een bijlage worden geplaatst, wordt in het artikel Meet- en rekenbepalingen een tekstuele verwijzing naar de bijlage met meet- en rekenbepalingen opgenomen;</w:t>
      </w:r>
    </w:p>
    <w:p w14:paraId="19D341C1" w14:textId="1708D016" w:rsidR="002F0D2A" w:rsidRPr="007B60F8" w:rsidRDefault="002F0D2A" w:rsidP="002F0D2A">
      <w:pPr>
        <w:pStyle w:val="Opsommingtekens1"/>
      </w:pPr>
      <w:r w:rsidRPr="000A4B5B">
        <w:t>het artikel Meet- en rekenbepalingen dan wel de specifieke bijlage met meet- en rekenbepalingen begint met een introducerende zin</w:t>
      </w:r>
      <w:r w:rsidRPr="00B26823">
        <w:t>;</w:t>
      </w:r>
    </w:p>
    <w:p w14:paraId="588E4222" w14:textId="48239B28" w:rsidR="002F0D2A" w:rsidRPr="007B60F8" w:rsidRDefault="002F0D2A" w:rsidP="002F0D2A">
      <w:pPr>
        <w:pStyle w:val="Opsommingtekens1"/>
      </w:pPr>
      <w:r w:rsidRPr="000A4B5B">
        <w:t>iedere meet- of rekenbepaling bestaat uit een term en een beschrijving van de te gebruiken meet- of rekenwijze</w:t>
      </w:r>
      <w:r w:rsidRPr="00B26823">
        <w:t>;</w:t>
      </w:r>
    </w:p>
    <w:p w14:paraId="648BF4F5" w14:textId="19042C18" w:rsidR="002F0D2A" w:rsidRPr="000E40D3" w:rsidRDefault="002F0D2A" w:rsidP="002F0D2A">
      <w:pPr>
        <w:pStyle w:val="Opsommingtekens1"/>
      </w:pPr>
      <w:r w:rsidRPr="000A4B5B">
        <w:t>wanneer de meet- en rekenbepalingen worden opgenomen in het artikel Meet- en rekenbepalingen in hoofdstuk 1 dan wel in de specifieke bijlage met meet- en rekenbepalingen worden ze in alfabetische volgorde opgenomen en krijgen ze geen opsommingstekens in de vorm van nummer</w:t>
      </w:r>
      <w:r w:rsidRPr="00B26823">
        <w:t>s of letters</w:t>
      </w:r>
      <w:r w:rsidRPr="007B60F8">
        <w:t>.</w:t>
      </w:r>
    </w:p>
    <w:p w14:paraId="68413657" w14:textId="77777777" w:rsidR="002F0D2A" w:rsidRPr="000A4B5B" w:rsidRDefault="002F0D2A" w:rsidP="002F0D2A"/>
    <w:p w14:paraId="28CE918E" w14:textId="18139A0F" w:rsidR="002F0D2A" w:rsidRPr="000A4B5B" w:rsidRDefault="002F0D2A" w:rsidP="002F0D2A">
      <w:r w:rsidRPr="000A4B5B">
        <w:t xml:space="preserve">Om machineleesbaar te maken dat iets een meet- of rekenbepaling is, wordt gebruik gemaakt van </w:t>
      </w:r>
      <w:r>
        <w:t>het</w:t>
      </w:r>
      <w:r w:rsidRPr="000A4B5B">
        <w:t xml:space="preserve"> STOP-</w:t>
      </w:r>
      <w:r>
        <w:t>Inhoud-element</w:t>
      </w:r>
      <w:r w:rsidRPr="000A4B5B">
        <w:t xml:space="preserve"> Begrippenlijst: een specifieke vorm van een Lijst die gericht is op het coderen van een lijst met </w:t>
      </w:r>
      <w:r w:rsidR="00486792">
        <w:t xml:space="preserve">termen en hun </w:t>
      </w:r>
      <w:r w:rsidRPr="000A4B5B">
        <w:t>definities. Hiervoor wordt verwezen naar de betreffende STOP-documentatie.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