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Pr="00F1426F"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