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00B1" w14:textId="721011F7" w:rsidR="00C7526B" w:rsidRDefault="00BB6A47" w:rsidP="00C7526B">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