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B83" w14:textId="77777777" w:rsidR="00440967" w:rsidRDefault="00440967" w:rsidP="00440967">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