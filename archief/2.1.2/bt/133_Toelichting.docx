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A0901" w14:textId="77777777" w:rsidR="00713915" w:rsidRDefault="00713915" w:rsidP="00713915">
      <w:pPr>
        <w:pStyle w:val="Kop5"/>
        <w:rPr>
          <w:noProof/>
        </w:rPr>
      </w:pPr>
      <w:bookmarkStart w:id="342" w:name="_Ref_f88896ae719dcbc766d2ee9d068c15ea_1"/>
      <w:r>
        <w:rPr>
          <w:noProof/>
        </w:rPr>
        <w:t>Toelichting</w:t>
      </w:r>
      <w:bookmarkEnd w:id="342"/>
    </w:p>
    <w:p w14:paraId="5088376A" w14:textId="40167C1D" w:rsidR="00713915" w:rsidRDefault="00713915" w:rsidP="00713915">
      <w:r w:rsidRPr="007B60F8">
        <w:t xml:space="preserve">De </w:t>
      </w:r>
      <w:r>
        <w:t>tekst</w:t>
      </w:r>
      <w:r w:rsidRPr="007B60F8">
        <w:t xml:space="preserve">elementen die kunnen worden gebruikt </w:t>
      </w:r>
      <w:r>
        <w:t xml:space="preserve">in het Lichaam van de Regeling </w:t>
      </w:r>
      <w:r w:rsidRPr="007B60F8">
        <w:t xml:space="preserve">van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7B60F8">
        <w:t xml:space="preserve">, oftewel het onderdeel dat de artikelen bevat en dat geannoteerd kan worden met de OW-objecten die in </w:t>
      </w:r>
      <w:r>
        <w:t>hoofdstuk</w:t>
      </w:r>
      <w:r w:rsidRPr="007B60F8">
        <w:t xml:space="preserve"> </w:t>
      </w:r>
      <w:r w:rsidR="00EC0B29" w:rsidRPr="00863F41">
        <w:rPr>
          <w:rStyle w:val="Verwijzing"/>
        </w:rPr>
        <w:fldChar w:fldCharType="begin"/>
      </w:r>
      <w:r w:rsidR="00EC0B29" w:rsidRPr="00863F41">
        <w:rPr>
          <w:rStyle w:val="Verwijzing"/>
        </w:rPr>
        <w:instrText xml:space="preserve"> REF _Ref_adae651e87316a7f8b364db06963376d_1 \n \h </w:instrText>
      </w:r>
      <w:r w:rsidR="00EC0B29" w:rsidRPr="00863F41">
        <w:rPr>
          <w:rStyle w:val="Verwijzing"/>
        </w:rPr>
      </w:r>
      <w:r w:rsidR="00EC0B29" w:rsidRPr="00863F41">
        <w:rPr>
          <w:rStyle w:val="Verwijzing"/>
        </w:rPr>
        <w:fldChar w:fldCharType="separate"/>
      </w:r>
      <w:r w:rsidR="00B549AC">
        <w:rPr>
          <w:rStyle w:val="Verwijzing"/>
        </w:rPr>
        <w:t>7</w:t>
      </w:r>
      <w:r w:rsidR="00EC0B29" w:rsidRPr="00863F41">
        <w:rPr>
          <w:rStyle w:val="Verwijzing"/>
        </w:rPr>
        <w:fldChar w:fldCharType="end"/>
      </w:r>
      <w:r w:rsidRPr="00B26823">
        <w:t xml:space="preserve"> zijn beschreven</w:t>
      </w:r>
      <w:r w:rsidRPr="007B60F8">
        <w:t>, zijn H</w:t>
      </w:r>
      <w:r>
        <w:t>o</w:t>
      </w:r>
      <w:r w:rsidRPr="007B60F8">
        <w:t xml:space="preserve">ofdstuk, Titel, Afdeling, Paragraaf, Subparagraaf, Subsubparagraaf, Artikel en Lid. Deze tekstelementen zijn ontleend aan de Aanwijzingen voor de regelgeving (aanwijzingen 3.54, 3.56, 3.57, 3.58, 3.59), met enige nadere specificaties en toevoegingen. </w:t>
      </w:r>
      <w:r>
        <w:t xml:space="preserve">Artikel en Lid zijn de tekstelementen die de daadwerkelijke inhoud bevatten. </w:t>
      </w:r>
      <w:r w:rsidR="000E4D99" w:rsidRPr="00863F41">
        <w:rPr>
          <w:rStyle w:val="Verwijzing"/>
        </w:rPr>
        <w:fldChar w:fldCharType="begin"/>
      </w:r>
      <w:r w:rsidR="000E4D99" w:rsidRPr="00863F41">
        <w:rPr>
          <w:rStyle w:val="Verwijzing"/>
        </w:rPr>
        <w:instrText xml:space="preserve"> REF _Ref_f88896ae719dcbc766d2ee9d068c15ea_2 \w \h </w:instrText>
      </w:r>
      <w:r w:rsidR="000E4D99" w:rsidRPr="00863F41">
        <w:rPr>
          <w:rStyle w:val="Verwijzing"/>
        </w:rPr>
      </w:r>
      <w:r w:rsidR="000E4D99" w:rsidRPr="00863F41">
        <w:rPr>
          <w:rStyle w:val="Verwijzing"/>
        </w:rPr>
        <w:fldChar w:fldCharType="separate"/>
      </w:r>
      <w:r w:rsidR="00B549AC">
        <w:rPr>
          <w:rStyle w:val="Verwijzing"/>
        </w:rPr>
        <w:t>Figuur 34</w:t>
      </w:r>
      <w:r w:rsidR="000E4D99" w:rsidRPr="00863F41">
        <w:rPr>
          <w:rStyle w:val="Verwijzing"/>
        </w:rPr>
        <w:fldChar w:fldCharType="end"/>
      </w:r>
      <w:r>
        <w:t xml:space="preserve"> laat zien dat als een Artikel is onderverdeeld in Leden, het Artikel zelf geen Inhoud bevat.</w:t>
      </w:r>
    </w:p>
    <w:p w14:paraId="14C2C55D" w14:textId="77777777" w:rsidR="00713915" w:rsidRPr="003F2704" w:rsidRDefault="00713915" w:rsidP="00713915">
      <w:pPr>
        <w:pStyle w:val="Figuur"/>
      </w:pPr>
      <w:r>
        <w:rPr>
          <w:noProof/>
        </w:rPr>
        <w:lastRenderedPageBreak/>
        <w:drawing>
          <wp:inline distT="0" distB="0" distL="0" distR="0" wp14:anchorId="4BE4A8D8" wp14:editId="1E2E4F85">
            <wp:extent cx="5201285" cy="1781175"/>
            <wp:effectExtent l="0" t="0" r="0" b="9525"/>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01285" cy="1781175"/>
                    </a:xfrm>
                    <a:prstGeom prst="rect">
                      <a:avLst/>
                    </a:prstGeom>
                    <a:noFill/>
                  </pic:spPr>
                </pic:pic>
              </a:graphicData>
            </a:graphic>
          </wp:inline>
        </w:drawing>
      </w:r>
    </w:p>
    <w:p w14:paraId="0F1A2AD3" w14:textId="77777777" w:rsidR="00713915" w:rsidRPr="007B60F8" w:rsidRDefault="00713915" w:rsidP="00713915">
      <w:pPr>
        <w:pStyle w:val="Figuurbijschrift"/>
      </w:pPr>
      <w:bookmarkStart w:id="344" w:name="_Ref_f88896ae719dcbc766d2ee9d068c15ea_2"/>
      <w:r w:rsidRPr="007B60F8">
        <w:t>Voorbeeld van een Artikel dat is onderverdeeld in Leden</w:t>
      </w:r>
      <w:bookmarkEnd w:id="344"/>
    </w:p>
    <w:p w14:paraId="79E9904E" w14:textId="6A6D37E7" w:rsidR="00713915" w:rsidRDefault="00713915" w:rsidP="00713915">
      <w:r>
        <w:t>In de norm staat dat e</w:t>
      </w:r>
      <w:r w:rsidRPr="003A63F1">
        <w:t xml:space="preserve">en tekstelement slechts één lagerliggend type tekstelement </w:t>
      </w:r>
      <w:r>
        <w:t xml:space="preserve">mag </w:t>
      </w:r>
      <w:r w:rsidRPr="003A63F1">
        <w:t>bevatten</w:t>
      </w:r>
      <w:r>
        <w:t xml:space="preserve"> (nr 8 en boven </w:t>
      </w:r>
      <w:r w:rsidRPr="00863F41">
        <w:rPr>
          <w:rStyle w:val="Verwijzing"/>
        </w:rPr>
        <w:fldChar w:fldCharType="begin"/>
      </w:r>
      <w:r w:rsidRPr="00863F41">
        <w:rPr>
          <w:rStyle w:val="Verwijzing"/>
        </w:rPr>
        <w:instrText xml:space="preserve"> REF _Ref_7f83b74882c3997a229edf0247e78f64_2 \n \h </w:instrText>
      </w:r>
      <w:r w:rsidRPr="00863F41">
        <w:rPr>
          <w:rStyle w:val="Verwijzing"/>
        </w:rPr>
      </w:r>
      <w:r w:rsidRPr="00863F41">
        <w:rPr>
          <w:rStyle w:val="Verwijzing"/>
        </w:rPr>
        <w:fldChar w:fldCharType="separate"/>
      </w:r>
      <w:r w:rsidR="00B549AC">
        <w:rPr>
          <w:rStyle w:val="Verwijzing"/>
        </w:rPr>
        <w:t>Tabel 5</w:t>
      </w:r>
      <w:r w:rsidRPr="00863F41">
        <w:rPr>
          <w:rStyle w:val="Verwijzing"/>
        </w:rPr>
        <w:fldChar w:fldCharType="end"/>
      </w:r>
      <w:r>
        <w:t xml:space="preserve">). </w:t>
      </w:r>
      <w:r w:rsidRPr="002609DA">
        <w:t>Een voorbeeld</w:t>
      </w:r>
      <w:r>
        <w:t xml:space="preserve"> om dat te verduidelijken</w:t>
      </w:r>
      <w:r w:rsidRPr="002609DA">
        <w:t xml:space="preserve">: als een Paragraaf Subparagrafen bevat, </w:t>
      </w:r>
      <w:r>
        <w:t>moeten de Artikelen in de Subparagrafen staan</w:t>
      </w:r>
      <w:r w:rsidRPr="002609DA">
        <w:t>; de Paragraaf kan dus niet eerst een aantal Artikelen bevatten en daarna Subparagrafen.</w:t>
      </w:r>
    </w:p>
    <w:p w14:paraId="1051EE42" w14:textId="6ACDBFFC" w:rsidR="00713915" w:rsidRDefault="00713915" w:rsidP="00713915">
      <w:r w:rsidRPr="00863F41">
        <w:rPr>
          <w:rStyle w:val="Verwijzing"/>
        </w:rPr>
        <w:fldChar w:fldCharType="begin"/>
      </w:r>
      <w:r w:rsidRPr="00863F41">
        <w:rPr>
          <w:rStyle w:val="Verwijzing"/>
        </w:rPr>
        <w:instrText xml:space="preserve"> REF _Ref_f88896ae719dcbc766d2ee9d068c15ea_3 \n \h </w:instrText>
      </w:r>
      <w:r w:rsidRPr="00863F41">
        <w:rPr>
          <w:rStyle w:val="Verwijzing"/>
        </w:rPr>
      </w:r>
      <w:r w:rsidRPr="00863F41">
        <w:rPr>
          <w:rStyle w:val="Verwijzing"/>
        </w:rPr>
        <w:fldChar w:fldCharType="separate"/>
      </w:r>
      <w:r w:rsidR="00B549AC">
        <w:rPr>
          <w:rStyle w:val="Verwijzing"/>
        </w:rPr>
        <w:t>Figuur 35</w:t>
      </w:r>
      <w:r w:rsidRPr="00863F41">
        <w:rPr>
          <w:rStyle w:val="Verwijzing"/>
        </w:rPr>
        <w:fldChar w:fldCharType="end"/>
      </w:r>
      <w:r>
        <w:t xml:space="preserve"> toont de juiste plaatsing van de Artikelen, de plaatsing van de artikelen 2.1 en 2.2 in het voorbeeld van </w:t>
      </w:r>
      <w:r w:rsidRPr="00863F41">
        <w:rPr>
          <w:rStyle w:val="Verwijzing"/>
        </w:rPr>
        <w:fldChar w:fldCharType="begin"/>
      </w:r>
      <w:r w:rsidRPr="00863F41">
        <w:rPr>
          <w:rStyle w:val="Verwijzing"/>
        </w:rPr>
        <w:instrText xml:space="preserve"> REF _Ref_f88896ae719dcbc766d2ee9d068c15ea_4 \n \h </w:instrText>
      </w:r>
      <w:r w:rsidRPr="00863F41">
        <w:rPr>
          <w:rStyle w:val="Verwijzing"/>
        </w:rPr>
      </w:r>
      <w:r w:rsidRPr="00863F41">
        <w:rPr>
          <w:rStyle w:val="Verwijzing"/>
        </w:rPr>
        <w:fldChar w:fldCharType="separate"/>
      </w:r>
      <w:r w:rsidR="00B549AC">
        <w:rPr>
          <w:rStyle w:val="Verwijzing"/>
        </w:rPr>
        <w:t>Figuur 36</w:t>
      </w:r>
      <w:r w:rsidRPr="00863F41">
        <w:rPr>
          <w:rStyle w:val="Verwijzing"/>
        </w:rPr>
        <w:fldChar w:fldCharType="end"/>
      </w:r>
      <w:r>
        <w:t xml:space="preserve"> is niet toegestaan.</w:t>
      </w:r>
    </w:p>
    <w:p w14:paraId="322E1F70" w14:textId="666DC2CB" w:rsidR="00713915" w:rsidRDefault="00DB626C" w:rsidP="00713915">
      <w:pPr>
        <w:pStyle w:val="Figuur"/>
      </w:pPr>
      <w:r>
        <w:rPr>
          <w:noProof/>
        </w:rPr>
        <w:drawing>
          <wp:inline distT="0" distB="0" distL="0" distR="0" wp14:anchorId="19C138D2" wp14:editId="3D89B190">
            <wp:extent cx="1755775" cy="1426845"/>
            <wp:effectExtent l="0" t="0" r="0" b="1905"/>
            <wp:docPr id="953394639" name="Afbeelding 953394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55775" cy="1426845"/>
                    </a:xfrm>
                    <a:prstGeom prst="rect">
                      <a:avLst/>
                    </a:prstGeom>
                    <a:noFill/>
                  </pic:spPr>
                </pic:pic>
              </a:graphicData>
            </a:graphic>
          </wp:inline>
        </w:drawing>
      </w:r>
    </w:p>
    <w:p w14:paraId="2E78CDC7" w14:textId="77777777" w:rsidR="00713915" w:rsidRPr="000E448F" w:rsidRDefault="00713915" w:rsidP="00713915">
      <w:pPr>
        <w:pStyle w:val="Figuurbijschrift"/>
      </w:pPr>
      <w:bookmarkStart w:id="345" w:name="_Ref_f88896ae719dcbc766d2ee9d068c15ea_3"/>
      <w:r>
        <w:t>Juiste plaatsing van Artikelen in Subparagraaf</w:t>
      </w:r>
      <w:bookmarkEnd w:id="345"/>
    </w:p>
    <w:p w14:paraId="6B7B06B5" w14:textId="28DF9E2B" w:rsidR="00713915" w:rsidRDefault="000C1184" w:rsidP="00713915">
      <w:pPr>
        <w:pStyle w:val="Figuur"/>
      </w:pPr>
      <w:r>
        <w:rPr>
          <w:noProof/>
        </w:rPr>
        <w:drawing>
          <wp:inline distT="0" distB="0" distL="0" distR="0" wp14:anchorId="6BEF05BF" wp14:editId="63254BF3">
            <wp:extent cx="1779905" cy="1603375"/>
            <wp:effectExtent l="0" t="0" r="0" b="0"/>
            <wp:docPr id="953394640" name="Afbeelding 953394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79905" cy="1603375"/>
                    </a:xfrm>
                    <a:prstGeom prst="rect">
                      <a:avLst/>
                    </a:prstGeom>
                    <a:noFill/>
                  </pic:spPr>
                </pic:pic>
              </a:graphicData>
            </a:graphic>
          </wp:inline>
        </w:drawing>
      </w:r>
    </w:p>
    <w:p w14:paraId="75EBDB64" w14:textId="6C74FE9B" w:rsidR="00030D6F" w:rsidRPr="00466809" w:rsidRDefault="00713915" w:rsidP="00713915">
      <w:pPr>
        <w:pStyle w:val="Figuurbijschrift"/>
      </w:pPr>
      <w:bookmarkStart w:id="346" w:name="_Ref_f88896ae719dcbc766d2ee9d068c15ea_4"/>
      <w:r>
        <w:t>Onjuiste plaatsing van Artikelen in een Paragraaf die ook Subparagrafen bevat</w:t>
      </w:r>
      <w:bookmarkEnd w:id="346"/>
    </w:p>
    <w:p w14:paraId="1EA0DEF6" w14:textId="744C73C6" w:rsidR="00713915" w:rsidRDefault="00713915" w:rsidP="00713915">
      <w:r w:rsidRPr="007B60F8">
        <w:t xml:space="preserve">Onder ieder structuurelement </w:t>
      </w:r>
      <w:r>
        <w:t xml:space="preserve">en onder Artikel </w:t>
      </w:r>
      <w:r w:rsidRPr="00135518">
        <w:t>kunnen de elementen Gereserveerd en Vervallen geplaatst worden</w:t>
      </w:r>
      <w:r w:rsidRPr="007B60F8">
        <w:t xml:space="preserve">. Het </w:t>
      </w:r>
      <w:r w:rsidRPr="006773C8">
        <w:t xml:space="preserve">element Gereserveerd </w:t>
      </w:r>
      <w:r w:rsidRPr="007B60F8">
        <w:t xml:space="preserve">is een leeg element waarmee bij weergave op overheid.nl </w:t>
      </w:r>
      <w:r>
        <w:t xml:space="preserve">en in DSO-LV </w:t>
      </w:r>
      <w:r w:rsidRPr="007B60F8">
        <w:t xml:space="preserve">de tekst ‘Gereserveerd’ wordt gegenereerd. </w:t>
      </w:r>
      <w:r w:rsidRPr="00D165A8">
        <w:t xml:space="preserve">Het bevoegd gezag kan het element niet zelf vullen met eigen tekst. Dit element maakt het mogelijk om alvast een structuur neer te zetten die is voorbereid op toekomstige </w:t>
      </w:r>
      <w:r w:rsidRPr="00D165A8">
        <w:lastRenderedPageBreak/>
        <w:t>aanvullingen. Met latere wijzigingsbesluiten kan het element Gereserveerd worden vervangen door een structuurelement met daadwerkelijke inhoud.</w:t>
      </w:r>
    </w:p>
    <w:p w14:paraId="1C9652F2" w14:textId="232EF17C" w:rsidR="00713915" w:rsidRDefault="00713915" w:rsidP="00713915">
      <w:r w:rsidRPr="00573ED2">
        <w:t xml:space="preserve">Het element Vervallen is een leeg element waarmee bij weergave op overheid.nl en in DSO-LV de tekst ‘Vervallen’ wordt gegenereerd. Het bevoegd gezag kan het element niet zelf vullen met eigen tekst. Wanneer een </w:t>
      </w:r>
      <w:r>
        <w:t xml:space="preserve">structuurelement of artikel </w:t>
      </w:r>
      <w:r w:rsidRPr="00573ED2">
        <w:t xml:space="preserve">vervalt kan het worden vervangen door het element Vervallen. Op deze manier blijft zichtbaar dat er een </w:t>
      </w:r>
      <w:r w:rsidR="00430A99">
        <w:t xml:space="preserve">structuurelement of artikel </w:t>
      </w:r>
      <w:r w:rsidRPr="00573ED2">
        <w:t xml:space="preserve">was en dat </w:t>
      </w:r>
      <w:r w:rsidR="00430A99">
        <w:t xml:space="preserve">dat </w:t>
      </w:r>
      <w:r w:rsidRPr="00573ED2">
        <w:t>later is vervallen. Het voordeel daarvan is dat in de wetstechnische informatie de historie van het element kan worden teruggevonden.</w:t>
      </w:r>
      <w:r w:rsidR="004B7F30">
        <w:t xml:space="preserve"> </w:t>
      </w:r>
      <w:r w:rsidR="004B7F30" w:rsidRPr="004B7F30">
        <w:t xml:space="preserve">Het werken met het element Vervallen is niet verplicht: het is ook mogelijk om </w:t>
      </w:r>
      <w:r w:rsidR="004B7F30">
        <w:t xml:space="preserve">het </w:t>
      </w:r>
      <w:r w:rsidR="004B7F30" w:rsidRPr="004B7F30">
        <w:t xml:space="preserve">betreffende </w:t>
      </w:r>
      <w:r w:rsidR="004B7F30">
        <w:t xml:space="preserve">structuurelement </w:t>
      </w:r>
      <w:r w:rsidR="004B7F30" w:rsidRPr="004B7F30">
        <w:t xml:space="preserve">of </w:t>
      </w:r>
      <w:r w:rsidR="004B7F30">
        <w:t xml:space="preserve">artikel </w:t>
      </w:r>
      <w:r w:rsidR="004B7F30" w:rsidRPr="004B7F30">
        <w:t>met een wijzigingsbesluit volledig te verwijderen. Dan is het element niet langer zichtbaar. Het nadeel hiervan is dat er van het element geen wetstechnische informatie meer is.</w:t>
      </w:r>
    </w:p>
    <w:p w14:paraId="4DF8BDA5" w14:textId="77777777" w:rsidR="00713915" w:rsidRDefault="00713915" w:rsidP="00713915"/>
    <w:p w14:paraId="5A903177" w14:textId="480EE604" w:rsidR="00713915" w:rsidRDefault="00713915" w:rsidP="00713915">
      <w:r>
        <w:t xml:space="preserve">In de tabel komt het Inhoud-element Begrippenlijst voor. Dit element kan in slechts een paar gevallen gebruikt worden. Dat is gespecificeerd in </w:t>
      </w:r>
      <w:r w:rsidR="00B33E60">
        <w:t xml:space="preserve">paragraaf </w:t>
      </w:r>
      <w:r w:rsidR="00B33E60" w:rsidRPr="00863F41">
        <w:rPr>
          <w:rStyle w:val="Verwijzing"/>
        </w:rPr>
        <w:fldChar w:fldCharType="begin"/>
      </w:r>
      <w:r w:rsidR="00B33E60" w:rsidRPr="00863F41">
        <w:rPr>
          <w:rStyle w:val="Verwijzing"/>
        </w:rPr>
        <w:instrText xml:space="preserve"> REF _Ref_ffd132e3100bab77f1680b0e138ebae5_1 \n \h </w:instrText>
      </w:r>
      <w:r w:rsidR="00B33E60" w:rsidRPr="00863F41">
        <w:rPr>
          <w:rStyle w:val="Verwijzing"/>
        </w:rPr>
      </w:r>
      <w:r w:rsidR="00B33E60" w:rsidRPr="00863F41">
        <w:rPr>
          <w:rStyle w:val="Verwijzing"/>
        </w:rPr>
        <w:fldChar w:fldCharType="separate"/>
      </w:r>
      <w:r w:rsidR="00B549AC">
        <w:rPr>
          <w:rStyle w:val="Verwijzing"/>
        </w:rPr>
        <w:t>9.2</w:t>
      </w:r>
      <w:r w:rsidR="00B33E60" w:rsidRPr="00863F41">
        <w:rPr>
          <w:rStyle w:val="Verwijzing"/>
        </w:rPr>
        <w:fldChar w:fldCharType="end"/>
      </w:r>
      <w:r>
        <w:t>.</w:t>
      </w:r>
    </w:p>
    <w:p w14:paraId="4AA90715" w14:textId="77777777" w:rsidR="0057138C" w:rsidRDefault="0057138C" w:rsidP="00713915"/>
    <w:p w14:paraId="745BD039" w14:textId="3FC0A85A" w:rsidR="0057138C" w:rsidRPr="00C314C2" w:rsidRDefault="0057138C" w:rsidP="00713915">
      <w:r w:rsidRPr="0057138C">
        <w:t xml:space="preserve">Artikel is de kleinste mutatie-eenheid. Dit betekent dat het de eenheid is die, ongeacht hoeveel wijzigingen met een wijzigingsbesluit in dat </w:t>
      </w:r>
      <w:r w:rsidR="00D82B5C">
        <w:t>a</w:t>
      </w:r>
      <w:r w:rsidRPr="0057138C">
        <w:t xml:space="preserve">rtikel </w:t>
      </w:r>
      <w:r w:rsidR="00D82B5C">
        <w:t xml:space="preserve">of in de leden van dat artikel </w:t>
      </w:r>
      <w:r w:rsidRPr="0057138C">
        <w:t xml:space="preserve">worden aangebracht, als geheel vervangen wordt bij consolidatie. </w:t>
      </w:r>
      <w:r w:rsidR="00630106">
        <w:t xml:space="preserve">Bij gebruik van de </w:t>
      </w:r>
      <w:r w:rsidR="007663A0">
        <w:t>wijzigings</w:t>
      </w:r>
      <w:r w:rsidR="004E05D5">
        <w:t xml:space="preserve">methode </w:t>
      </w:r>
      <w:r w:rsidR="007663A0">
        <w:t xml:space="preserve">renvooi </w:t>
      </w:r>
      <w:r w:rsidR="004E05D5">
        <w:t>wordt d</w:t>
      </w:r>
      <w:r w:rsidR="00D55FAF">
        <w:t xml:space="preserve">oor de </w:t>
      </w:r>
      <w:r w:rsidR="00D55FAF" w:rsidRPr="00D55FAF">
        <w:t>renvooi</w:t>
      </w:r>
      <w:r w:rsidR="00D55FAF">
        <w:t>-</w:t>
      </w:r>
      <w:r w:rsidR="00D55FAF" w:rsidRPr="00D55FAF">
        <w:t>weerg</w:t>
      </w:r>
      <w:r w:rsidR="00D55FAF">
        <w:t>a</w:t>
      </w:r>
      <w:r w:rsidR="00D55FAF" w:rsidRPr="00D55FAF">
        <w:t>ve</w:t>
      </w:r>
      <w:r w:rsidR="00D55FAF">
        <w:t xml:space="preserve"> van de wijzigingen zichtbaar </w:t>
      </w:r>
      <w:r w:rsidR="00337B1E">
        <w:t>wat er door het wijzigingsbesluit in het artikel gewijzigd is.</w:t>
      </w:r>
      <w:r w:rsidR="00D55FAF" w:rsidRPr="00D55FAF">
        <w:t xml:space="preserve"> </w:t>
      </w:r>
      <w:r w:rsidRPr="0057138C">
        <w:t xml:space="preserve">Het </w:t>
      </w:r>
      <w:r w:rsidR="004E05D5">
        <w:t xml:space="preserve">artikel </w:t>
      </w:r>
      <w:r w:rsidRPr="0057138C">
        <w:t>is ook de eenheid waarover in de wetstechnische informatie in de regelingenbanken de juridische verantwoording wordt bijgehouden.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53" Type="http://schemas.openxmlformats.org/officeDocument/2006/relationships/image" Target="media/image_a09e38dc56d02fbf696d11419799e529.png"/><Relationship Id="rId54" Type="http://schemas.openxmlformats.org/officeDocument/2006/relationships/image" Target="media/image_df8b8141c8201afb6c8cb779ee6a4002.png"/><Relationship Id="rId55" Type="http://schemas.openxmlformats.org/officeDocument/2006/relationships/image" Target="media/image_5891458900502215c0cb99bc3e7665e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