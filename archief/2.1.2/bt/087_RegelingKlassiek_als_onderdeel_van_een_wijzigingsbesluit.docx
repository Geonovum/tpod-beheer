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3700" w14:textId="77777777" w:rsidR="00713915" w:rsidRPr="00F03DD9" w:rsidRDefault="00713915" w:rsidP="00713915">
      <w:pPr>
        <w:pStyle w:val="Kop5"/>
      </w:pPr>
      <w:bookmarkStart w:id="206" w:name="_Ref_0d34dd0b0fbb42380ae8007ecbb42416_1"/>
      <w:r w:rsidRPr="00F03DD9">
        <w:t>Regeling</w:t>
      </w:r>
      <w:r>
        <w:t>Klassiek als onderdeel van een wijzigingsbesluit</w:t>
      </w:r>
      <w:bookmarkEnd w:id="206"/>
    </w:p>
    <w:p w14:paraId="21A382F7" w14:textId="6BE4FECA" w:rsidR="00030D6F" w:rsidRDefault="00713915" w:rsidP="00713915">
      <w:r>
        <w:t xml:space="preserve">RegelingKlassiek </w:t>
      </w:r>
      <w:r w:rsidRPr="002B173B">
        <w:t>heeft twee verschijningsvormen</w:t>
      </w:r>
      <w:r>
        <w:t>:</w:t>
      </w:r>
    </w:p>
    <w:p w14:paraId="522B9675" w14:textId="18E3FB2D" w:rsidR="00713915" w:rsidRDefault="00713915" w:rsidP="00713915">
      <w:pPr>
        <w:pStyle w:val="Opsommingtekens1"/>
      </w:pPr>
      <w:r w:rsidRPr="002B173B">
        <w:t xml:space="preserve">RegelingKlassiek </w:t>
      </w:r>
      <w:r>
        <w:t>als model voor een regeling conform het klassieke model, dat geldt voor de initiële regeling en de geconsolideerde versie van de klassieke regeling;</w:t>
      </w:r>
    </w:p>
    <w:p w14:paraId="6D37EE21" w14:textId="77777777" w:rsidR="00713915" w:rsidRDefault="00713915" w:rsidP="00713915">
      <w:pPr>
        <w:pStyle w:val="Opsommingtekens1"/>
      </w:pPr>
      <w:r w:rsidRPr="00A84768">
        <w:t>RegelingKlassiek als onderdeel van een BesluitKlassiek in het geval van een wijzi</w:t>
      </w:r>
      <w:r>
        <w:t>gi</w:t>
      </w:r>
      <w:r w:rsidRPr="00A84768">
        <w:t>ngsbesluit waarmee een klassieke regeling wordt gewijzigd</w:t>
      </w:r>
      <w:r>
        <w:t>.</w:t>
      </w:r>
    </w:p>
    <w:p w14:paraId="15B749D9" w14:textId="26EE7A65" w:rsidR="00713915" w:rsidRDefault="00713915" w:rsidP="00713915">
      <w:r>
        <w:t xml:space="preserve">Deze toepassingen leiden tot twee </w:t>
      </w:r>
      <w:r w:rsidR="00AA659F">
        <w:t xml:space="preserve">enigszins </w:t>
      </w:r>
      <w:r>
        <w:t xml:space="preserve">uiteenlopende verschijningsvormen. Omwille van de overzichtelijkheid zijn ze in twee afzonderlijke paragrafen beschreven. </w:t>
      </w:r>
      <w:r w:rsidR="00C75C40">
        <w:t>In p</w:t>
      </w:r>
      <w:r>
        <w:t xml:space="preserve">aragraaf </w:t>
      </w:r>
      <w:r w:rsidRPr="00863F41">
        <w:rPr>
          <w:rStyle w:val="Verwijzing"/>
        </w:rPr>
        <w:fldChar w:fldCharType="begin"/>
      </w:r>
      <w:r w:rsidRPr="00863F41">
        <w:rPr>
          <w:rStyle w:val="Verwijzing"/>
        </w:rPr>
        <w:instrText xml:space="preserve"> REF _Ref_15f59b9c446c46b81f565e191acfd6cd_2 \r \h </w:instrText>
      </w:r>
      <w:r w:rsidRPr="00863F41">
        <w:rPr>
          <w:rStyle w:val="Verwijzing"/>
        </w:rPr>
      </w:r>
      <w:r w:rsidRPr="00863F41">
        <w:rPr>
          <w:rStyle w:val="Verwijzing"/>
        </w:rPr>
        <w:fldChar w:fldCharType="separate"/>
      </w:r>
      <w:r w:rsidR="00B549AC">
        <w:rPr>
          <w:rStyle w:val="Verwijzing"/>
        </w:rPr>
        <w:t>4.7.3.2</w:t>
      </w:r>
      <w:r w:rsidRPr="00863F41">
        <w:rPr>
          <w:rStyle w:val="Verwijzing"/>
        </w:rPr>
        <w:fldChar w:fldCharType="end"/>
      </w:r>
      <w:r>
        <w:t xml:space="preserve"> </w:t>
      </w:r>
      <w:r w:rsidR="00C75C40">
        <w:t xml:space="preserve">is </w:t>
      </w:r>
      <w:r w:rsidRPr="003371EE">
        <w:t xml:space="preserve">RegelingKlassiek als model voor </w:t>
      </w:r>
      <w:r w:rsidR="008946BB">
        <w:t>een</w:t>
      </w:r>
      <w:r w:rsidR="00E80145">
        <w:t xml:space="preserve"> </w:t>
      </w:r>
      <w:r w:rsidR="008946BB">
        <w:t>(</w:t>
      </w:r>
      <w:r w:rsidR="00E80145" w:rsidRPr="00E80145">
        <w:t xml:space="preserve">initiële </w:t>
      </w:r>
      <w:r w:rsidR="008946BB">
        <w:t>of</w:t>
      </w:r>
      <w:r w:rsidR="00E80145" w:rsidRPr="00E80145">
        <w:t xml:space="preserve"> geconsolideerde</w:t>
      </w:r>
      <w:r w:rsidR="00041BB4">
        <w:t>)</w:t>
      </w:r>
      <w:r w:rsidR="00655B3E">
        <w:t xml:space="preserve"> regeling</w:t>
      </w:r>
      <w:r w:rsidRPr="003371EE">
        <w:t xml:space="preserve"> conform het klassieke model</w:t>
      </w:r>
      <w:r w:rsidR="00E835E2">
        <w:t xml:space="preserve"> </w:t>
      </w:r>
      <w:r w:rsidR="00E835E2" w:rsidRPr="00E835E2">
        <w:t>beschreven</w:t>
      </w:r>
      <w:r w:rsidRPr="003371EE">
        <w:t>.</w:t>
      </w:r>
      <w:r w:rsidR="00B77907">
        <w:t xml:space="preserve"> </w:t>
      </w:r>
      <w:r w:rsidR="00B77907" w:rsidRPr="00B77907">
        <w:t>De onderhavige paragraaf beschrijft hoe RegelingKlassiek moet worden toegepast als het onderdeel is van een wijzigingsbesluit.</w:t>
      </w:r>
    </w:p>
    <w:p w14:paraId="646FF69C" w14:textId="77777777" w:rsidR="008D0F30" w:rsidRDefault="008D0F30" w:rsidP="00713915"/>
    <w:p w14:paraId="532E31DC" w14:textId="70737812"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B549AC">
        <w:rPr>
          <w:rStyle w:val="Verwijzing"/>
        </w:rPr>
        <w:t>4.7.3.3.1</w:t>
      </w:r>
      <w:r w:rsidR="00BE1ACA" w:rsidRPr="00863F41">
        <w:rPr>
          <w:rStyle w:val="Verwijzing"/>
        </w:rPr>
        <w:fldChar w:fldCharType="end"/>
      </w:r>
      <w:r>
        <w:t xml:space="preserve"> is de norm voor het model RegelingKlassiek </w:t>
      </w:r>
      <w:r w:rsidR="00FA12F7">
        <w:t xml:space="preserve">als </w:t>
      </w:r>
      <w:r w:rsidR="00FA12F7" w:rsidRPr="00FA12F7">
        <w:t xml:space="preserve">onderdeel van een wijzigingsbesluit </w:t>
      </w:r>
      <w:r>
        <w:t xml:space="preserve">vastgelegd: 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_Ref_0d34dd0b0fbb42380ae8007ecbb42416_3 \n \h </w:instrText>
      </w:r>
      <w:r w:rsidR="003F611C" w:rsidRPr="00863F41">
        <w:rPr>
          <w:rStyle w:val="Verwijzing"/>
        </w:rPr>
      </w:r>
      <w:r w:rsidR="003F611C" w:rsidRPr="00863F41">
        <w:rPr>
          <w:rStyle w:val="Verwijzing"/>
        </w:rPr>
        <w:fldChar w:fldCharType="separate"/>
      </w:r>
      <w:r w:rsidR="00B549AC">
        <w:rPr>
          <w:rStyle w:val="Verwijzing"/>
        </w:rPr>
        <w:t>4.7.3.3.2</w:t>
      </w:r>
      <w:r w:rsidR="003F611C" w:rsidRPr="00863F41">
        <w:rPr>
          <w:rStyle w:val="Verwijzing"/>
        </w:rPr>
        <w:fldChar w:fldCharType="end"/>
      </w:r>
      <w:r>
        <w:t xml:space="preserve"> geeft </w:t>
      </w:r>
      <w:r w:rsidR="00C3358E">
        <w:t xml:space="preserve">daar </w:t>
      </w:r>
      <w:r>
        <w:t>een toelichting op.</w:t>
      </w:r>
    </w:p>
    <w:p w14:paraId="06F0C260" w14:textId="2E3BA548" w:rsidR="00713915" w:rsidRDefault="00713915" w:rsidP="00713915">
      <w:r>
        <w:t>Opgemerkt wordt dat de STOP-modellen voor Besluit en Regeling XML-modellen zijn. Met de in de volgende paragrafen genoemde elementen worden dus (STOP-)XML-elementen bedoeld.</w:t>
      </w:r>
    </w:p>
    <w:p w14:paraId="5D5D7E37"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66BFFDA9" w14:textId="77777777" w:rsidR="00713915" w:rsidRDefault="00713915" w:rsidP="00713915">
      <w:pPr>
        <w:pStyle w:val="Kop6"/>
      </w:pPr>
      <w:bookmarkStart w:id="208" w:name="_Ref_0d34dd0b0fbb42380ae8007ecbb42416_2"/>
      <w:r>
        <w:t>Norm</w:t>
      </w:r>
      <w:bookmarkEnd w:id="208"/>
    </w:p>
    <w:p w14:paraId="6E733BFF" w14:textId="77777777" w:rsidR="00713915" w:rsidRPr="00F03DD9" w:rsidRDefault="00713915" w:rsidP="00713915">
      <w:r w:rsidRPr="00F03DD9">
        <w:t xml:space="preserve">Wanneer </w:t>
      </w:r>
      <w:r>
        <w:t>een</w:t>
      </w:r>
      <w:r w:rsidRPr="00F03DD9">
        <w:t xml:space="preserve"> omgevingsdocument met Artikelstructuur </w:t>
      </w:r>
      <w:r>
        <w:t xml:space="preserve">dat is opgebouwd conform </w:t>
      </w:r>
      <w:r w:rsidRPr="00F03DD9">
        <w:t xml:space="preserve">het klassieke model </w:t>
      </w:r>
      <w:r>
        <w:t>wordt gewijzigd, worden die wijzigingen opgenomen in het element RegelingKlassiek in het Besluit. In dat geval bevat</w:t>
      </w:r>
      <w:r w:rsidRPr="00F03DD9">
        <w:t xml:space="preserve"> Regeling</w:t>
      </w:r>
      <w:r>
        <w:t xml:space="preserve">Klassiek </w:t>
      </w:r>
      <w:r w:rsidRPr="00F03DD9">
        <w:t>de volgende elementen:</w:t>
      </w:r>
    </w:p>
    <w:p w14:paraId="55D18C4A" w14:textId="0734E549" w:rsidR="00713915" w:rsidRPr="00F03DD9" w:rsidRDefault="00713915" w:rsidP="004E523D">
      <w:pPr>
        <w:pStyle w:val="Opsommingnummers1"/>
        <w:numPr>
          <w:ilvl w:val="0"/>
          <w:numId w:val="26"/>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603B2A">
        <w:t xml:space="preserve">Verplicht </w:t>
      </w:r>
      <w:r w:rsidRPr="00635775">
        <w:t>element. Komt 1 keer voor.</w:t>
      </w:r>
    </w:p>
    <w:p w14:paraId="62FFC70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098330B6" w14:textId="1BFE2C7B"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rsidR="00BE010E">
        <w:t xml:space="preserve">in RegelingKlassiek als onderdeel van een </w:t>
      </w:r>
      <w:r w:rsidR="006348A1">
        <w:t xml:space="preserve">wijzigingsbesluit </w:t>
      </w:r>
      <w:r w:rsidR="00CE2706">
        <w:t xml:space="preserve">primair </w:t>
      </w:r>
      <w:r>
        <w:t>beschrijft wat het bestuursorgaan wijzigt</w:t>
      </w:r>
      <w:r w:rsidRPr="00F03DD9">
        <w:t>. Verplicht element. Komt 1 keer voor</w:t>
      </w:r>
      <w:r>
        <w:t xml:space="preserve">. Bestaat </w:t>
      </w:r>
      <w:r w:rsidRPr="00F03DD9">
        <w:t xml:space="preserve">uit de volgende </w:t>
      </w:r>
      <w:r>
        <w:t>elementen</w:t>
      </w:r>
      <w:r w:rsidRPr="00F03DD9">
        <w:t>:</w:t>
      </w:r>
    </w:p>
    <w:p w14:paraId="08F06F71" w14:textId="134CCCC2" w:rsidR="00713915" w:rsidRPr="00F03DD9" w:rsidRDefault="00713915" w:rsidP="00713915">
      <w:pPr>
        <w:pStyle w:val="Opsommingtekens2"/>
      </w:pPr>
      <w:r w:rsidRPr="00DE778C">
        <w:rPr>
          <w:i/>
          <w:iCs/>
        </w:rPr>
        <w:lastRenderedPageBreak/>
        <w:t>WijzigArtikel</w:t>
      </w:r>
      <w:r>
        <w:t>: STOP-element dat beschrijft wat wordt gewijzigd</w:t>
      </w:r>
      <w:r w:rsidRPr="00F03DD9">
        <w:t xml:space="preserve">. Verplicht element. Komt ten minste 1 keer voor. </w:t>
      </w:r>
      <w:r w:rsidR="002809EF" w:rsidRPr="002809EF">
        <w:t>Een WijzigArtikel kan worden onderverdeeld in WijzigLeden</w:t>
      </w:r>
      <w:r w:rsidR="00C72DC7">
        <w:t>. Dat kan alleen</w:t>
      </w:r>
      <w:r w:rsidR="002809EF" w:rsidRPr="002809EF">
        <w:t xml:space="preserve"> wanneer in dezelfde Regeling meerdere wijzigingen worden aangebracht en iedere wijziging een eigen inwerkingtredingsdatum heeft. Iedere wijziging-inwerkingtredingsdatum-combinatie kan dan in een eigen WijzigLid worden ondergebracht.</w:t>
      </w:r>
      <w:r w:rsidRPr="00F03DD9">
        <w:br/>
        <w:t>Ieder WijzigArtikel moet de volgende onderdelen bevatten:</w:t>
      </w:r>
    </w:p>
    <w:p w14:paraId="1E6A9201" w14:textId="2E5C6BF6"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268F0B1" w14:textId="796FE08A" w:rsidR="00713915" w:rsidRDefault="00713915" w:rsidP="00713915">
      <w:pPr>
        <w:pStyle w:val="Opsommingtekens3"/>
      </w:pPr>
      <w:r w:rsidRPr="00DE778C">
        <w:rPr>
          <w:i/>
          <w:iCs/>
        </w:rPr>
        <w:t>Wat</w:t>
      </w:r>
      <w:r>
        <w:t xml:space="preserve">: STOP-element dat </w:t>
      </w:r>
      <w:r w:rsidRPr="00883230">
        <w:t xml:space="preserve">een tekstuele omschrijving van de wijziging </w:t>
      </w:r>
      <w:r>
        <w:t>bevat;</w:t>
      </w:r>
    </w:p>
    <w:p w14:paraId="7EE67B62" w14:textId="6E96F523" w:rsidR="00713915" w:rsidRPr="00F03DD9" w:rsidRDefault="00713915" w:rsidP="00713915">
      <w:pPr>
        <w:pStyle w:val="Opsommingtekens3"/>
      </w:pPr>
      <w:r w:rsidRPr="00547F56">
        <w:rPr>
          <w:i/>
          <w:iCs/>
        </w:rPr>
        <w:t>RegelingMutatie</w:t>
      </w:r>
      <w:r>
        <w:t>: STOP-</w:t>
      </w:r>
      <w:r w:rsidRPr="00F03DD9">
        <w:t xml:space="preserve">element dat de wijzigingen tussen twee RegelingVersies in was-wordt oftewel renvooiweergave bevat. </w:t>
      </w:r>
      <w:r w:rsidR="00C17D5D" w:rsidRPr="00C17D5D">
        <w:t xml:space="preserve">Verplicht element. Komt </w:t>
      </w:r>
      <w:r w:rsidR="00C17D5D">
        <w:t xml:space="preserve">ten minste </w:t>
      </w:r>
      <w:r w:rsidR="00C17D5D" w:rsidRPr="00C17D5D">
        <w:t>1 keer voor</w:t>
      </w:r>
      <w:r w:rsidRPr="00F03DD9">
        <w:t>.</w:t>
      </w:r>
      <w:r w:rsidRPr="00F03DD9">
        <w:br/>
        <w:t>Per onderdeel moet een keuze gemaakt worden tussen:</w:t>
      </w:r>
    </w:p>
    <w:p w14:paraId="6B184A92" w14:textId="77777777" w:rsidR="00713915" w:rsidRPr="00514D8D" w:rsidRDefault="00713915" w:rsidP="00713915">
      <w:pPr>
        <w:pStyle w:val="Opsommingtekens5"/>
      </w:pPr>
      <w:r w:rsidRPr="00514D8D">
        <w:t>VoegToe: element dat aangeeft dat een tekstonderdeel aan een bestaande Regeling wordt toegevoegd, op welke plaats en op welke wijze;</w:t>
      </w:r>
    </w:p>
    <w:p w14:paraId="10A0A1C6" w14:textId="2AA691F0" w:rsidR="00030D6F" w:rsidRPr="00514D8D" w:rsidRDefault="00713915" w:rsidP="00713915">
      <w:pPr>
        <w:pStyle w:val="Opsommingtekens5"/>
      </w:pPr>
      <w:r w:rsidRPr="00514D8D">
        <w:t>Vervang: element dat aangeeft dat het onderdeel een tekstonderdeel in een bestaande Regeling vervangt;</w:t>
      </w:r>
    </w:p>
    <w:p w14:paraId="5D664415" w14:textId="7D6AE7A4" w:rsidR="00713915" w:rsidRPr="00514D8D" w:rsidRDefault="00713915" w:rsidP="00713915">
      <w:pPr>
        <w:pStyle w:val="Opsommingtekens5"/>
      </w:pPr>
      <w:r w:rsidRPr="00514D8D">
        <w:t>VervangKop: element dat aangeeft dat (de tekstuele inhoud van) een Kop wordt gewijzigd;</w:t>
      </w:r>
    </w:p>
    <w:p w14:paraId="374EB8A4" w14:textId="77777777" w:rsidR="00713915" w:rsidRPr="00F03DD9" w:rsidRDefault="00713915" w:rsidP="00713915">
      <w:pPr>
        <w:pStyle w:val="Opsommingtekens5"/>
      </w:pPr>
      <w:r w:rsidRPr="00514D8D">
        <w:t>Verwijder: element</w:t>
      </w:r>
      <w:r w:rsidRPr="00F03DD9">
        <w:t xml:space="preserve"> dat aangeeft dat een tekstonderdeel uit een bestaande Regeling wordt verwijderd.</w:t>
      </w:r>
    </w:p>
    <w:p w14:paraId="620E2B57"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54A1988C"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56661AEF" w14:textId="77777777" w:rsidR="00713915" w:rsidRPr="00F03DD9" w:rsidRDefault="00713915" w:rsidP="00713915">
      <w:pPr>
        <w:pStyle w:val="Opsommingtekens3"/>
      </w:pPr>
      <w:r>
        <w:t xml:space="preserve">Verplichte </w:t>
      </w:r>
      <w:r w:rsidRPr="00846F46">
        <w:t>keuze</w:t>
      </w:r>
      <w:r>
        <w:t xml:space="preserve"> tussen Lid en Inhoud.</w:t>
      </w:r>
    </w:p>
    <w:p w14:paraId="26242821"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542443A4" w14:textId="4F10596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0E43D9A0"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C0089F1"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1BB8D2F2"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w:t>
      </w:r>
      <w:r>
        <w:lastRenderedPageBreak/>
        <w:t xml:space="preserve">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1C815313" w14:textId="530C34EA"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85CCC7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E0CA8EA" w14:textId="202C36F1" w:rsidR="000B22B5" w:rsidRPr="00F03DD9" w:rsidRDefault="000B22B5" w:rsidP="00B20B3F">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 Het </w:t>
      </w:r>
      <w:r w:rsidR="00D878C5">
        <w:t>PDF-document</w:t>
      </w:r>
      <w:r w:rsidRPr="000B22B5">
        <w:t xml:space="preserve"> moet dan voldoen aan de eisen van PDF/A-1a of PDF/A-2a, moet worden gemodelleerd als </w:t>
      </w:r>
      <w:r w:rsidR="00AC2BDC">
        <w:t>informatieobject</w:t>
      </w:r>
      <w:r w:rsidRPr="000B22B5">
        <w:t xml:space="preserve"> en mag uitsluitend een deel van de tekst bevatten dat daadwerkelijk als bijlage gezien kan worden.</w:t>
      </w:r>
    </w:p>
    <w:p w14:paraId="0B1D5697" w14:textId="24D880DE"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41F0786C" w14:textId="57DA0C1C" w:rsidR="00713915" w:rsidRDefault="00713915" w:rsidP="00524479">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41489C94" w14:textId="7CD7A1D9" w:rsidR="00713915" w:rsidRDefault="00713915" w:rsidP="00524479">
      <w:pPr>
        <w:pStyle w:val="Opsommingtekens2"/>
      </w:pPr>
      <w:r w:rsidRPr="0085735B">
        <w:rPr>
          <w:i/>
          <w:iCs/>
        </w:rPr>
        <w:t>AlgemeneToelichting</w:t>
      </w:r>
      <w:r w:rsidRPr="007417E4">
        <w:t>:</w:t>
      </w:r>
      <w:r>
        <w:t xml:space="preserve"> STOP-element dat de algemene toelichting bevat. </w:t>
      </w:r>
      <w:r w:rsidR="004D25C3">
        <w:t xml:space="preserve">Optioneel </w:t>
      </w:r>
      <w:r>
        <w:t xml:space="preserve">element. Komt </w:t>
      </w:r>
      <w:r w:rsidR="004D25C3">
        <w:t xml:space="preserve">0 of </w:t>
      </w:r>
      <w:r>
        <w:t>1 keer voor.</w:t>
      </w:r>
      <w:r>
        <w:br/>
        <w:t xml:space="preserve">Een AlgemeneToelichting bevat </w:t>
      </w:r>
      <w:r w:rsidRPr="004868B7">
        <w:t>de volgende elementen</w:t>
      </w:r>
      <w:r>
        <w:t>:</w:t>
      </w:r>
    </w:p>
    <w:p w14:paraId="19ABAF56" w14:textId="77777777" w:rsidR="00713915" w:rsidRDefault="00713915" w:rsidP="00524479">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A723A5A" w14:textId="1D91B241"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B356CCE" w14:textId="452F50CB" w:rsidR="00713915" w:rsidRDefault="00713915" w:rsidP="00524479">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B9BFA13" w14:textId="77777777" w:rsidR="00713915" w:rsidRDefault="00713915" w:rsidP="00524479">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9D55934" w14:textId="5DD76700"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8CC29D6" w14:textId="6538BDC6" w:rsidR="00713915" w:rsidRDefault="008117D3"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w:t>
      </w:r>
      <w:r w:rsidRPr="00602C53">
        <w:lastRenderedPageBreak/>
        <w:t>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B6DB9A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5B781D60" w14:textId="21895575"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A37E4E">
        <w:t xml:space="preserve"> </w:t>
      </w:r>
      <w:r w:rsidR="00A37E4E" w:rsidRPr="00A37E4E">
        <w:t>Voor een bijlage bij de Toelichting gelden dezelfde eisen als voor het ‘hoofdelement’ Bijlage.</w:t>
      </w:r>
    </w:p>
    <w:p w14:paraId="1CC61C6F" w14:textId="29FB5AED" w:rsidR="00713915" w:rsidRPr="00F03DD9" w:rsidRDefault="00713915" w:rsidP="006F0DAA">
      <w:pPr>
        <w:pStyle w:val="Opsommingnummers1"/>
      </w:pPr>
      <w:r w:rsidRPr="00333656">
        <w:rPr>
          <w:b/>
          <w:bCs/>
        </w:rPr>
        <w:t>Artikelgewijze</w:t>
      </w:r>
      <w:r>
        <w:rPr>
          <w:b/>
          <w:bCs/>
        </w:rPr>
        <w:t>T</w:t>
      </w:r>
      <w:r w:rsidRPr="00333656">
        <w:rPr>
          <w:b/>
          <w:bCs/>
        </w:rPr>
        <w:t>oelichting</w:t>
      </w:r>
      <w:r w:rsidRPr="00F03DD9">
        <w:t xml:space="preserve">: </w:t>
      </w:r>
      <w:r w:rsidR="006F0DAA">
        <w:t>STOP-</w:t>
      </w:r>
      <w:r w:rsidR="006F0DAA" w:rsidRPr="00F03DD9">
        <w:t xml:space="preserve">element dat de </w:t>
      </w:r>
      <w:r w:rsidR="006F0DAA">
        <w:t xml:space="preserve">artikelsgewijze </w:t>
      </w:r>
      <w:r w:rsidR="006F0DAA" w:rsidRPr="00F03DD9">
        <w:t>toelichting</w:t>
      </w:r>
      <w:r w:rsidR="006F0DAA">
        <w:t>, oftewel de toelichting</w:t>
      </w:r>
      <w:r w:rsidR="006F0DAA" w:rsidRPr="00F03DD9">
        <w:t xml:space="preserve"> op de artikelen in </w:t>
      </w:r>
      <w:r w:rsidR="00C038BD" w:rsidRPr="00C038BD">
        <w:t>het Besluit</w:t>
      </w:r>
      <w:r w:rsidR="006F0DAA">
        <w:t>,</w:t>
      </w:r>
      <w:r w:rsidR="006F0DAA" w:rsidRPr="00F03DD9">
        <w:t xml:space="preserve"> bevat. Optioneel element. Komt 0 of 1 keer voor.</w:t>
      </w:r>
      <w:r w:rsidR="006F0DAA">
        <w:t xml:space="preserve"> </w:t>
      </w:r>
      <w:r w:rsidR="006F0DAA" w:rsidRPr="00850ADD">
        <w:t xml:space="preserve">Mogelijkheid die STOP biedt </w:t>
      </w:r>
      <w:r w:rsidR="006F0DAA" w:rsidRPr="00F03DD9">
        <w:t xml:space="preserve">voor een toelichting die uitsluitend een toelichting </w:t>
      </w:r>
      <w:r w:rsidR="006F0DAA">
        <w:t xml:space="preserve">op de artikelen in </w:t>
      </w:r>
      <w:r w:rsidR="00C038BD" w:rsidRPr="00C038BD">
        <w:t xml:space="preserve">het </w:t>
      </w:r>
      <w:r w:rsidR="00C038BD">
        <w:t>b</w:t>
      </w:r>
      <w:r w:rsidR="00C038BD" w:rsidRPr="00C038BD">
        <w:t>esluit</w:t>
      </w:r>
      <w:r w:rsidR="00C038BD">
        <w:t xml:space="preserve"> </w:t>
      </w:r>
      <w:r w:rsidR="006F0DAA" w:rsidRPr="00F03DD9">
        <w:t>is.</w:t>
      </w:r>
      <w:r w:rsidR="006F0DAA">
        <w:t xml:space="preserve"> </w:t>
      </w:r>
      <w:r w:rsidR="006F0DAA" w:rsidRPr="00AD0C64">
        <w:t>Geadviseerd wordt om dit element niet te gebruiken.</w:t>
      </w:r>
      <w:r w:rsidR="006F0DAA">
        <w:t xml:space="preserve"> Indien toch gebruikt gelden voor deze ArtikelgewijzeToelichting dezelfde eisen als voor de </w:t>
      </w:r>
      <w:r w:rsidR="006F0DAA" w:rsidRPr="00ED0042">
        <w:t>ArtikelgewijzeToelichting</w:t>
      </w:r>
      <w:r w:rsidR="006F0DAA">
        <w:t xml:space="preserve"> binnen het element Toelichting onder 6.</w:t>
      </w:r>
    </w:p>
    <w:p w14:paraId="773D8192" w14:textId="77777777" w:rsidR="00713915" w:rsidRDefault="00713915" w:rsidP="00713915">
      <w:pPr>
        <w:pStyle w:val="Kop6"/>
      </w:pPr>
      <w:bookmarkStart w:id="209" w:name="_Ref_0d34dd0b0fbb42380ae8007ecbb42416_3"/>
      <w:r>
        <w:t>Toelichting</w:t>
      </w:r>
      <w:bookmarkEnd w:id="209"/>
    </w:p>
    <w:p w14:paraId="0DA0C789" w14:textId="77777777" w:rsidR="00713915" w:rsidRPr="00862DD9" w:rsidRDefault="00713915" w:rsidP="00713915">
      <w:r w:rsidRPr="008F0FDB">
        <w:t xml:space="preserve">Als een bestuursorgaan van het Rijk een omgevingsdocument met Artikelstructuur dat is opgebouwd conform het klassieke model </w:t>
      </w:r>
      <w:r>
        <w:t>wijzigt</w:t>
      </w:r>
      <w:r w:rsidRPr="008F0FDB">
        <w:t>, worden die wijzigingen opgenomen in het element RegelingKlassiek in het Besluit.</w:t>
      </w:r>
      <w:r>
        <w:t xml:space="preserve"> In dit geval heeft </w:t>
      </w:r>
      <w:r w:rsidRPr="008F0FDB">
        <w:t>het element RegelingKlassiek in het BesluitKlassiek</w:t>
      </w:r>
      <w:r>
        <w:t xml:space="preserve"> een vorm die (deels) afwijkt van het in de vorige paragraaf </w:t>
      </w:r>
      <w:r w:rsidRPr="008F0FDB">
        <w:t>beschreven model RegelingKlassiek voor de initiële en geconsolideerde regeling.</w:t>
      </w:r>
    </w:p>
    <w:p w14:paraId="6C13923B" w14:textId="77777777" w:rsidR="00713915" w:rsidRDefault="00713915" w:rsidP="00713915"/>
    <w:p w14:paraId="45DDDBDE" w14:textId="2F1E8BCD" w:rsidR="00713915" w:rsidRDefault="00713915" w:rsidP="00713915">
      <w:r w:rsidRPr="00AE0435">
        <w:t xml:space="preserve">In deze paragraaf worden de elementen toegelicht die moeten respectievelijk kunnen voorkomen in </w:t>
      </w:r>
      <w:r w:rsidRPr="00A33146">
        <w:t xml:space="preserve">het element RegelingKlassiek </w:t>
      </w:r>
      <w:r>
        <w:t>in een BesluitKlassiek waarmee een klassieke regeling wordt gewijzigd</w:t>
      </w:r>
      <w:r w:rsidRPr="00AE0435">
        <w:t>. Daarbij wordt de nummering van paragraaf</w:t>
      </w:r>
      <w:r>
        <w:t xml:space="preserve"> </w:t>
      </w:r>
      <w:r w:rsidR="00BE1ACA" w:rsidRPr="00863F41">
        <w:rPr>
          <w:rStyle w:val="Verwijzing"/>
        </w:rPr>
        <w:fldChar w:fldCharType="begin"/>
      </w:r>
      <w:r w:rsidR="00BE1ACA" w:rsidRPr="00863F41">
        <w:rPr>
          <w:rStyle w:val="Verwijzing"/>
        </w:rPr>
        <w:instrText xml:space="preserve"> REF _Ref_0d34dd0b0fbb42380ae8007ecbb42416_2 \n \h </w:instrText>
      </w:r>
      <w:r w:rsidR="00BE1ACA" w:rsidRPr="00863F41">
        <w:rPr>
          <w:rStyle w:val="Verwijzing"/>
        </w:rPr>
      </w:r>
      <w:r w:rsidR="00BE1ACA" w:rsidRPr="00863F41">
        <w:rPr>
          <w:rStyle w:val="Verwijzing"/>
        </w:rPr>
        <w:fldChar w:fldCharType="separate"/>
      </w:r>
      <w:r w:rsidR="00B549AC">
        <w:rPr>
          <w:rStyle w:val="Verwijzing"/>
        </w:rPr>
        <w:t>4.7.3.3.1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B48A5FE" w14:textId="77777777" w:rsidR="00713915" w:rsidRDefault="00713915" w:rsidP="00713915"/>
    <w:p w14:paraId="5D14F303" w14:textId="77777777" w:rsidR="00713915" w:rsidRDefault="00713915" w:rsidP="004E523D">
      <w:pPr>
        <w:pStyle w:val="Opsommingnummers1"/>
        <w:numPr>
          <w:ilvl w:val="0"/>
          <w:numId w:val="27"/>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07BBB01B"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465FB282" w14:textId="07ED9531" w:rsidR="00713915" w:rsidRDefault="00713915" w:rsidP="00713915">
      <w:pPr>
        <w:pStyle w:val="Opsommingnummers1"/>
      </w:pPr>
      <w:r w:rsidRPr="00A17C1F">
        <w:rPr>
          <w:b/>
          <w:bCs/>
        </w:rPr>
        <w:t>Lichaam</w:t>
      </w:r>
      <w:r w:rsidRPr="00467426">
        <w:t xml:space="preserve">: </w:t>
      </w:r>
      <w:r>
        <w:t xml:space="preserve">het element waarin is vastgelegd op welke wijze een klassieke regeling wordt gewijzigd. Het Lichaam van RegelingKlassiek als onderdeel van een (klassiek) wijzigingsbesluit bevat altijd </w:t>
      </w:r>
      <w:r w:rsidRPr="00A33146">
        <w:t>ten minste één WijzigArtikel</w:t>
      </w:r>
      <w:r>
        <w:t>. In dit WijzigArtikel is in woorden beschreven dat en hoe de Regeling wordt gewijzigd; bijvoorbeeld:</w:t>
      </w:r>
      <w:r w:rsidRPr="00A33146">
        <w:t xml:space="preserve"> “De Omgevingsregeling wordt </w:t>
      </w:r>
      <w:r>
        <w:t xml:space="preserve">als volgt </w:t>
      </w:r>
      <w:r w:rsidRPr="00A33146">
        <w:t>gewijzigd</w:t>
      </w:r>
      <w:r>
        <w:t>:”</w:t>
      </w:r>
      <w:r w:rsidRPr="00A33146">
        <w:t xml:space="preserve"> </w:t>
      </w:r>
      <w:r>
        <w:t xml:space="preserve">Naast die omschrijving bevat ieder WijzigArtikel een element RegelingMutatie. De RegelingMutatie bevat de wijzigingen van een RegelingVersie naar een nieuwe RegelingVersie in een was-wordt- oftewel renvooiweergave. Per te wijzigen onderdeel van de RegelingVersie wordt aangegeven of het wordt toegevoegd, vervangen, verwijderd of dat een Kop wordt gewijzigd. Onderdelen van de RegelingVersie die niet gewijzigd worden, worden niet opgenomen in de </w:t>
      </w:r>
      <w:r>
        <w:lastRenderedPageBreak/>
        <w:t xml:space="preserve">RegelingMutatie. Er wordt bijvoorbeeld aangegeven welke artikelen, leden en/of </w:t>
      </w:r>
      <w:r w:rsidR="00D44198">
        <w:t>GIO’s</w:t>
      </w:r>
      <w:r>
        <w:t xml:space="preserve"> geheel of gedeeltelijk worden toegevoegd, geschrapt, gewijzigd of vervangen door andere. Renvooiweergave betekent dat met visuele middelen wordt duidelijk gemaakt wat wordt toegevoegd of geschrapt. Voor de artikelen in het element RegelingMutatie die geconsolideerd worden in de Regeling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w:t>
      </w:r>
      <w:r>
        <w:t xml:space="preserve">eze artikelen </w:t>
      </w:r>
      <w:r w:rsidRPr="005015E6">
        <w:t>word</w:t>
      </w:r>
      <w:r>
        <w:t>en</w:t>
      </w:r>
      <w:r w:rsidRPr="005015E6">
        <w:t xml:space="preserve">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B549AC">
        <w:rPr>
          <w:rStyle w:val="Verwijzing"/>
        </w:rPr>
        <w:t>7</w:t>
      </w:r>
      <w:r w:rsidR="00823EA7" w:rsidRPr="00863F41">
        <w:rPr>
          <w:rStyle w:val="Verwijzing"/>
        </w:rPr>
        <w:fldChar w:fldCharType="end"/>
      </w:r>
      <w:r w:rsidRPr="005015E6">
        <w:t>.</w:t>
      </w:r>
      <w:r>
        <w:br/>
        <w:t>Rechtstreeks i</w:t>
      </w:r>
      <w:r w:rsidRPr="00A17C1F">
        <w:t xml:space="preserve">n het Lichaam moet ten minste één </w:t>
      </w:r>
      <w:r>
        <w:t xml:space="preserve">regulier </w:t>
      </w:r>
      <w:r w:rsidRPr="00A17C1F">
        <w:t>Artikel voorkomen</w:t>
      </w:r>
      <w:r>
        <w:t xml:space="preserve"> (dat niet een artikel binnen een RegelingMutatie is)</w:t>
      </w:r>
      <w:r w:rsidRPr="00A17C1F">
        <w:t>. Dit kan onder andere een artikel zijn waarin de datum van inwerkingtreding van het besluit wordt geregeld.</w:t>
      </w:r>
      <w:r>
        <w:t xml:space="preserve"> </w:t>
      </w:r>
      <w:r w:rsidR="003E7A67">
        <w:t>Een regulier</w:t>
      </w:r>
      <w:r w:rsidR="003063F9">
        <w:t xml:space="preserve"> Artikel kan ook zelfstandige bepalingen bevatten.</w:t>
      </w:r>
      <w:r>
        <w:br/>
        <w:t>V</w:t>
      </w:r>
      <w:r w:rsidRPr="00A17C1F">
        <w:t xml:space="preserve">oor de WijzigArtikelen en de Artikelen rechtstreeks onder het Lichaam </w:t>
      </w:r>
      <w:r>
        <w:t xml:space="preserve">gelden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niet. Ze kunnen niet worden geannoteerd met de in hoofdstuk </w:t>
      </w:r>
      <w:r w:rsidR="000B4371" w:rsidRPr="00863F41">
        <w:rPr>
          <w:rStyle w:val="Verwijzing"/>
        </w:rPr>
        <w:fldChar w:fldCharType="begin"/>
      </w:r>
      <w:r w:rsidR="000B4371" w:rsidRPr="00863F41">
        <w:rPr>
          <w:rStyle w:val="Verwijzing"/>
        </w:rPr>
        <w:instrText xml:space="preserve"> REF _Ref_adae651e87316a7f8b364db06963376d_1 \r \h </w:instrText>
      </w:r>
      <w:r w:rsidR="000B4371" w:rsidRPr="00863F41">
        <w:rPr>
          <w:rStyle w:val="Verwijzing"/>
        </w:rPr>
      </w:r>
      <w:r w:rsidR="000B4371" w:rsidRPr="00863F41">
        <w:rPr>
          <w:rStyle w:val="Verwijzing"/>
        </w:rPr>
        <w:fldChar w:fldCharType="separate"/>
      </w:r>
      <w:r w:rsidR="00B549AC">
        <w:rPr>
          <w:rStyle w:val="Verwijzing"/>
        </w:rPr>
        <w:t>7</w:t>
      </w:r>
      <w:r w:rsidR="000B4371" w:rsidRPr="00863F41">
        <w:rPr>
          <w:rStyle w:val="Verwijzing"/>
        </w:rPr>
        <w:fldChar w:fldCharType="end"/>
      </w:r>
      <w:r>
        <w:t xml:space="preserve"> beschreven annotaties met </w:t>
      </w:r>
      <w:r w:rsidR="00440502">
        <w:t>OW-object</w:t>
      </w:r>
      <w:r>
        <w:t>en.</w:t>
      </w:r>
    </w:p>
    <w:p w14:paraId="604FEFA1"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75A8DB7C" w14:textId="1E68B445"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_Ref_0d34dd0b0fbb42380ae8007ecbb42416_2 \n \h </w:instrText>
      </w:r>
      <w:r w:rsidR="003C175D">
        <w:fldChar w:fldCharType="separate"/>
      </w:r>
      <w:r w:rsidR="00B549AC">
        <w:t>4.7.3.3.1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xml:space="preserve">. Bij bijlagen bij de regeling ligt dat minder voor de hand dan bij bijlagen </w:t>
      </w:r>
      <w:r w:rsidR="00A12B2C">
        <w:lastRenderedPageBreak/>
        <w:t>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B549AC">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25661978" w14:textId="5D9A3195"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667E48F4" w14:textId="578896FE" w:rsidR="00030D6F" w:rsidRDefault="00713915" w:rsidP="00713915">
      <w:pPr>
        <w:pStyle w:val="Opsommingtekens2"/>
        <w:numPr>
          <w:ilvl w:val="0"/>
          <w:numId w:val="0"/>
        </w:numPr>
        <w:ind w:left="284"/>
      </w:pPr>
      <w:r>
        <w:lastRenderedPageBreak/>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6B2091EE" w14:textId="0A41846E"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ArtikelgewijzeToelichting. </w:t>
      </w:r>
      <w:r w:rsidR="00E31340" w:rsidRPr="00396299">
        <w:t xml:space="preserve">Daarom zijn in de norm in paragraaf </w:t>
      </w:r>
      <w:r w:rsidR="00335B2B">
        <w:fldChar w:fldCharType="begin"/>
      </w:r>
      <w:r w:rsidR="00335B2B">
        <w:instrText xml:space="preserve"> REF _Ref_0d34dd0b0fbb42380ae8007ecbb42416_2 \n \h </w:instrText>
      </w:r>
      <w:r w:rsidR="00335B2B">
        <w:fldChar w:fldCharType="separate"/>
      </w:r>
      <w:r w:rsidR="00B549AC">
        <w:t>4.7.3.3.1</w:t>
      </w:r>
      <w:r w:rsidR="00335B2B">
        <w:fldChar w:fldCharType="end"/>
      </w:r>
      <w:r w:rsidR="00E31340" w:rsidRPr="00396299">
        <w:t xml:space="preserve"> de subelementen van de ArtikelgewijzeToelichting niet opgenomen en wordt er in deze paragraaf geen nadere toelichting op gegeven.</w:t>
      </w:r>
    </w:p>
    <w:p w14:paraId="5B8B38A4" w14:textId="77777777" w:rsidR="00713915" w:rsidRDefault="00713915" w:rsidP="00713915"/>
    <w:p w14:paraId="0708DC0D" w14:textId="315CD3F2"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van </w:t>
      </w:r>
      <w:r w:rsidRPr="00A17C1F">
        <w:t xml:space="preserve">de artikelen in het element RegelingMutatie die geconsolideerd worden in de Regeling gelden </w:t>
      </w:r>
      <w:r>
        <w:t xml:space="preserve">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79EE847C" w14:textId="77777777" w:rsidR="00713915" w:rsidRPr="00E16DBE"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