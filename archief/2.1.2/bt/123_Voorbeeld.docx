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07" w:name="_Ref_55fac2c4d3bb1e48fd4cbd76d875b062_1"/>
      <w:r w:rsidRPr="00F03DD9">
        <w:lastRenderedPageBreak/>
        <w:t>Voorbeeld</w:t>
      </w:r>
      <w:bookmarkEnd w:id="307"/>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_Ref_c8adaa5a6015adf173e6fbe543e31b1d_2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1"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