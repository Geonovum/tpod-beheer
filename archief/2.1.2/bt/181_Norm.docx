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442" w:name="_Ref_15e4ac368166ecf1f2187c6c2769e291_1"/>
      <w:r w:rsidRPr="00F1426F">
        <w:lastRenderedPageBreak/>
        <w:t>Norm</w:t>
      </w:r>
      <w:bookmarkEnd w:id="442"/>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96DAC541-7B7A-43D3-8B79-37D633B846F1}">
                          <asvg:svgBlip xmlns:asvg="http://schemas.microsoft.com/office/drawing/2016/SVG/main" r:embed="rId85"/>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6AFDBDD1"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lastRenderedPageBreak/>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Het attribuut idealisatie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0"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tcToV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Het attribuut idealisatie moet voor alle Tekstdelen in een Divisie of een Divisietekst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4" Type="http://schemas.openxmlformats.org/officeDocument/2006/relationships/image" Target="media/image_aa9f229d98ced0c5e22d4e1b20c7d6f8.png"/><Relationship Id="rId85"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