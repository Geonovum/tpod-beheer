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Pr="00F1426F" w:rsidRDefault="00231CD4" w:rsidP="002F7B04">
      <w:pPr>
        <w:pStyle w:val="Kop4"/>
      </w:pPr>
      <w:bookmarkStart w:id="481" w:name="_Ref_f5c93851bd78839b745d607fd9eaf280_1"/>
      <w:r w:rsidRPr="00F1426F">
        <w:t>Toelichting op de norm</w:t>
      </w:r>
      <w:bookmarkEnd w:id="481"/>
    </w:p>
    <w:p w14:paraId="60278C84" w14:textId="3F3C8C9A"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ctiviteit mag dezelfde zijn als de naam van de hierna genoemde 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421C28DF"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B549AC">
        <w:rPr>
          <w:rStyle w:val="Verwijzing"/>
        </w:rPr>
        <w:t>7.11.1</w:t>
      </w:r>
      <w:r w:rsidR="00AE7F19" w:rsidRPr="00863F41">
        <w:rPr>
          <w:rStyle w:val="Verwijzing"/>
        </w:rPr>
        <w:fldChar w:fldCharType="end"/>
      </w:r>
    </w:p>
    <w:p w14:paraId="18183F6F" w14:textId="60BDAFA0" w:rsidR="009A604B" w:rsidRDefault="00016134" w:rsidP="000107B4">
      <w:pPr>
        <w:pStyle w:val="Opsommingtekens1"/>
      </w:pPr>
      <w:r w:rsidRPr="00F1426F">
        <w:rPr>
          <w:i/>
          <w:iCs/>
        </w:rPr>
        <w:lastRenderedPageBreak/>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4F4F63">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CF22FB" w:rsidRPr="00B26823">
        <w:t xml:space="preserve">. </w:t>
      </w:r>
      <w:r w:rsidR="00D91C05">
        <w:br/>
      </w:r>
      <w:r w:rsidR="00D91C05" w:rsidRPr="00863F41">
        <w:rPr>
          <w:rStyle w:val="Verwijzing"/>
        </w:rPr>
        <w:fldChar w:fldCharType="begin"/>
      </w:r>
      <w:r w:rsidR="00D91C05" w:rsidRPr="00863F41">
        <w:rPr>
          <w:rStyle w:val="Verwijzing"/>
        </w:rPr>
        <w:instrText xml:space="preserve"> REF _Ref_f5c93851bd78839b745d607fd9eaf280_2 \n \h </w:instrText>
      </w:r>
      <w:r w:rsidR="00D91C05" w:rsidRPr="00863F41">
        <w:rPr>
          <w:rStyle w:val="Verwijzing"/>
        </w:rPr>
      </w:r>
      <w:r w:rsidR="00D91C05" w:rsidRPr="00863F41">
        <w:rPr>
          <w:rStyle w:val="Verwijzing"/>
        </w:rPr>
        <w:fldChar w:fldCharType="separate"/>
      </w:r>
      <w:r w:rsidR="00B549AC">
        <w:rPr>
          <w:rStyle w:val="Verwijzing"/>
        </w:rPr>
        <w:t>Figuur 65</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867435" w:rsidRPr="00867435" w:rsidRDefault="00867435" w:rsidP="001B3916">
      <w:pPr>
        <w:pStyle w:val="Figuurbijschrift"/>
      </w:pPr>
      <w:bookmarkStart w:id="483" w:name="_Ref_f5c93851bd78839b745d607fd9eaf280_2"/>
      <w:r>
        <w:t>Functionele structuur</w:t>
      </w:r>
      <w:bookmarkEnd w:id="483"/>
      <w:r w:rsidR="00680FFF">
        <w:t xml:space="preserve"> met daarin gemarkeerd de bovenliggendeActiviteit-relatie</w:t>
      </w:r>
      <w:r w:rsidR="00721C47">
        <w:t>;</w:t>
      </w:r>
      <w:r w:rsidR="002E3290">
        <w:t xml:space="preserve"> de pijl wijst van de activiteit naar de bovenliggende activiteit</w:t>
      </w:r>
    </w:p>
    <w:p w14:paraId="2CA05E6E" w14:textId="042A682D"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een rol bij de </w:t>
      </w:r>
      <w:r w:rsidR="005909D8">
        <w:t>V</w:t>
      </w:r>
      <w:r w:rsidR="00A13DCC">
        <w:t xml:space="preserve">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 xml:space="preserve">speelt </w:t>
      </w:r>
      <w:r w:rsidR="005909D8">
        <w:t xml:space="preserve">alleen </w:t>
      </w:r>
      <w:r w:rsidR="002F0651">
        <w:t>een rol bij de dienstverlening</w:t>
      </w:r>
      <w:r w:rsidR="00222615">
        <w:t xml:space="preserve"> (</w:t>
      </w:r>
      <w:r w:rsidR="005909D8">
        <w:t>V</w:t>
      </w:r>
      <w:r w:rsidR="00222615">
        <w:t>ergunningcheck in DSO-LV)</w:t>
      </w:r>
      <w:r w:rsidR="00697FBE">
        <w:t>.</w:t>
      </w:r>
      <w:r w:rsidR="00976910">
        <w:t xml:space="preserve"> </w:t>
      </w:r>
      <w:r w:rsidR="003F7CA8" w:rsidRPr="003F7CA8">
        <w:t xml:space="preserve">Het wordt niet gebruikt voor weergave, selecteren of filteren in de viewer van DSO-LV en </w:t>
      </w:r>
      <w:r w:rsidR="00976910">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B549AC">
        <w:t>de basistekst</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gecreëerd, worden verwezen naar een </w:t>
      </w:r>
      <w:r w:rsidR="00215C1E" w:rsidRPr="00F1426F">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0CD26EFF" w14:textId="666FD4B7" w:rsidR="00914E8B"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10F8855E" w14:textId="7FF8E61A" w:rsidR="00BE54A8" w:rsidRPr="00F1426F"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r>
        <w:br/>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5F64ECFF"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596A7FA7"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7EDFB34A" w:rsidR="00030D6F" w:rsidRPr="00F1426F" w:rsidRDefault="00012E11" w:rsidP="00E33EDD">
      <w:r w:rsidRPr="00F1426F">
        <w:lastRenderedPageBreak/>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gebod of 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7A6D7A27"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96">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484" w:name="_Ref_f5c93851bd78839b745d607fd9eaf280_3"/>
      <w:r w:rsidRPr="00F1426F">
        <w:t>Voorbeeld bedoeling van IMOW</w:t>
      </w:r>
      <w:r w:rsidR="004E1C01" w:rsidRPr="00F1426F">
        <w:t xml:space="preserve"> voor</w:t>
      </w:r>
      <w:r w:rsidRPr="00F1426F">
        <w:t xml:space="preserve"> </w:t>
      </w:r>
      <w:r w:rsidR="004E1C01" w:rsidRPr="00F1426F">
        <w:t>A</w:t>
      </w:r>
      <w:r w:rsidRPr="00F1426F">
        <w:t>ctiviteit</w:t>
      </w:r>
      <w:bookmarkEnd w:id="484"/>
    </w:p>
    <w:p w14:paraId="759F12AC" w14:textId="6B406D9C" w:rsidR="00914E8B"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729C44C5"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een instantie van de Activiteit: 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55A95EE5" w:rsidR="009A6C09" w:rsidRPr="00F1426F" w:rsidRDefault="009E7353"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_Ref_f5c93851bd78839b745d607fd9eaf280_3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Figuur 66</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w:t>
      </w:r>
      <w:r w:rsidR="00145D89" w:rsidRPr="00F1426F">
        <w:lastRenderedPageBreak/>
        <w:t xml:space="preserve">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95" Type="http://schemas.openxmlformats.org/officeDocument/2006/relationships/image" Target="media/image_3db3d65f9c7d9706a2aa3e25a0bdbc43.png"/><Relationship Id="rId96"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