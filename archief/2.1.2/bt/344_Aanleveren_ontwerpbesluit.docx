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CAA7" w14:textId="77777777" w:rsidR="00E43714" w:rsidRDefault="00E43714" w:rsidP="00E43714">
      <w:pPr>
        <w:pStyle w:val="Kop5"/>
      </w:pPr>
      <w:bookmarkStart w:id="726" w:name="_Ref_8aebee41219a9c187e3b710f89b0f97b_1"/>
      <w:r>
        <w:t>Aanleveren ontwerpbesluit</w:t>
      </w:r>
      <w:bookmarkEnd w:id="726"/>
    </w:p>
    <w:p w14:paraId="76383AF0" w14:textId="77777777" w:rsidR="00E43714" w:rsidRDefault="00E43714" w:rsidP="00E43714">
      <w:r w:rsidRPr="00410D00">
        <w:t>Ten behoeve van de</w:t>
      </w:r>
      <w:r>
        <w:t xml:space="preserve"> interne ambtelijke en bestuurlijke besluitvorming binnen de gemeente 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gemeentelijke plansoftware een ontwerpbesluit </w:t>
      </w:r>
      <w:r>
        <w:t>t</w:t>
      </w:r>
      <w:r w:rsidRPr="007832B4">
        <w:t xml:space="preserve">en behoeve van de publicatie </w:t>
      </w:r>
      <w:r>
        <w:t xml:space="preserve">in het gemeenteblad </w:t>
      </w:r>
      <w:r w:rsidRPr="00F82C32">
        <w:t>en het in DSO-LV kunnen raadplegen van de ontwerp</w:t>
      </w:r>
      <w:r>
        <w:t>regeling.</w:t>
      </w:r>
      <w:r w:rsidRPr="00050959">
        <w:t xml:space="preserve"> </w:t>
      </w:r>
      <w:r w:rsidRPr="002D3E84">
        <w:t xml:space="preserve">Het ontwerpbesluit bestaat </w:t>
      </w:r>
      <w:r w:rsidRPr="00050959">
        <w:t>uit een ontwerpversie van het Besluit en de Regeling. In de Regeling staan de wijzigingsinstructies voor de geconsolideerde regeling.</w:t>
      </w:r>
      <w:r>
        <w:t xml:space="preserve">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4FA82EAD" w14:textId="1ABFF033" w:rsidR="00914E8B" w:rsidRDefault="00E43714" w:rsidP="00E43714">
      <w:r>
        <w:t xml:space="preserve">Om de mededeling van het ontwerpbesluit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de gemeente metadata over besluit en regeling en informatie over het Procedureverloop en de consolidatie meeleveren. De gemeente </w:t>
      </w:r>
      <w:r w:rsidRPr="005B082D">
        <w:t>moet ook een publicatieopdracht aan de LVBB aanlever</w:t>
      </w:r>
      <w:r>
        <w:t>en</w:t>
      </w:r>
      <w:r w:rsidRPr="005B082D">
        <w:t xml:space="preserve">, waarin </w:t>
      </w:r>
      <w:r>
        <w:t xml:space="preserve">zij </w:t>
      </w:r>
      <w:r w:rsidRPr="00E10D26">
        <w:t>aan</w:t>
      </w:r>
      <w:r>
        <w:t>geeft</w:t>
      </w:r>
      <w:r w:rsidR="006A35C8">
        <w:t xml:space="preserve">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850F810" w14:textId="0213763F" w:rsidR="00E43714" w:rsidRDefault="00E43714" w:rsidP="00E43714">
      <w:pPr>
        <w:pStyle w:val="Kop6"/>
      </w:pPr>
      <w:r>
        <w:lastRenderedPageBreak/>
        <w:t>BesluitMetadata</w:t>
      </w:r>
    </w:p>
    <w:p w14:paraId="60D208F2" w14:textId="3EDC9813" w:rsidR="00914E8B" w:rsidRDefault="00E43714" w:rsidP="00E43714">
      <w:r>
        <w:t xml:space="preserve">De BesluitMetadata leggen vast welke organisatie verantwoordelijk is voor de besluitversie en bevatten gegevens om het besluit goed vindbaar te maken. In paragraaf </w:t>
      </w:r>
      <w:r w:rsidR="00825DAC">
        <w:fldChar w:fldCharType="begin"/>
      </w:r>
      <w:r w:rsidR="00825DAC">
        <w:instrText xml:space="preserve"> REF _Ref_3e01396da06a976de17ec555cde19de0_1 \n \h </w:instrText>
      </w:r>
      <w:r w:rsidR="00825DAC">
        <w:fldChar w:fldCharType="separate"/>
      </w:r>
      <w:r w:rsidR="00B549AC">
        <w:t>10.3.2</w:t>
      </w:r>
      <w:r w:rsidR="00825DAC">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wijziging van het omgevingsplan aangegeven hoe ze moeten worden toegepast.</w:t>
      </w:r>
    </w:p>
    <w:p w14:paraId="59165A74" w14:textId="74AE266B" w:rsidR="00E43714" w:rsidRDefault="00E43714" w:rsidP="00E43714"/>
    <w:p w14:paraId="4998EA02" w14:textId="77777777" w:rsidR="00E43714" w:rsidRDefault="00E43714" w:rsidP="00E43714">
      <w:pPr>
        <w:pStyle w:val="Opsommingtekens1"/>
      </w:pPr>
      <w:r w:rsidRPr="00073B3E">
        <w:rPr>
          <w:i/>
          <w:iCs/>
        </w:rPr>
        <w:t>eindverantwoordelijke</w:t>
      </w:r>
      <w:r>
        <w:t>: kies uit de STOP-waardelijst voor gemeente (de identificatiecode van) de betreffende gemeente.</w:t>
      </w:r>
    </w:p>
    <w:p w14:paraId="0A562EB7" w14:textId="77777777" w:rsidR="00E43714" w:rsidRDefault="00E43714" w:rsidP="00E43714">
      <w:pPr>
        <w:pStyle w:val="Opsommingtekens1"/>
      </w:pPr>
      <w:r w:rsidRPr="00073B3E">
        <w:rPr>
          <w:i/>
          <w:iCs/>
        </w:rPr>
        <w:t>maker</w:t>
      </w:r>
      <w:r>
        <w:t>: kies uit de STOP-waardelijst voor gemeente (de identificatiecode van) de betreffende gemeente.</w:t>
      </w:r>
    </w:p>
    <w:p w14:paraId="274AC9BF" w14:textId="77777777" w:rsidR="00E43714" w:rsidRDefault="00E43714" w:rsidP="00E43714">
      <w:pPr>
        <w:pStyle w:val="Opsommingtekens1"/>
      </w:pPr>
      <w:r w:rsidRPr="00073B3E">
        <w:rPr>
          <w:i/>
          <w:iCs/>
        </w:rPr>
        <w:t>soortBestuursorgaan</w:t>
      </w:r>
      <w:r>
        <w:t>: kies uit de STOP-waardelijst bestuursorgaan de waarde ‘college van burgemeester en wethouders’ wanneer het gaat om een ontwerp van een besluit tot wijziging van het omgevingsplan dat B&amp;W voornemens zijn te nemen, op basis van een delegatiebesluit van de gemeenteraad. Kies in het andere geval de waarde ‘gemeenteraad’.</w:t>
      </w:r>
    </w:p>
    <w:p w14:paraId="7B2A5EC1" w14:textId="77777777" w:rsidR="00E43714" w:rsidRDefault="00E43714" w:rsidP="00E43714">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381FF10" w14:textId="1A11A139" w:rsidR="00E43714" w:rsidRDefault="00E43714" w:rsidP="00E43714">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en voorbeeld van de officiële titel van een ontwerpbesluit tot wijziging van het omgevingsplan is ‘Ontwerp wijziging omgevingsplan Amsterdam t.b.v. de realisatie van 47 studentenwoningen in de Jordaan’.</w:t>
      </w:r>
    </w:p>
    <w:p w14:paraId="4D22C07C" w14:textId="03DD6E36" w:rsidR="00E43714" w:rsidRPr="00BF55FC" w:rsidRDefault="00E43714" w:rsidP="00E43714">
      <w:pPr>
        <w:pStyle w:val="Opsommingtekens1"/>
      </w:pPr>
      <w:r w:rsidRPr="00BF55FC">
        <w:rPr>
          <w:i/>
          <w:iCs/>
        </w:rPr>
        <w:t>citeertitel</w:t>
      </w:r>
      <w:r w:rsidRPr="00BF55FC">
        <w:t xml:space="preserve">: </w:t>
      </w:r>
      <w:r w:rsidR="00093414" w:rsidRPr="00BF55FC">
        <w:t xml:space="preserve">geadviseerd wordt om </w:t>
      </w:r>
      <w:r w:rsidRPr="00BF55FC">
        <w:t xml:space="preserve">het </w:t>
      </w:r>
      <w:r w:rsidR="0082187E" w:rsidRPr="00BF55FC">
        <w:t xml:space="preserve">gegeven </w:t>
      </w:r>
      <w:r w:rsidRPr="00BF55FC">
        <w:t xml:space="preserve">citeertitel </w:t>
      </w:r>
      <w:r w:rsidR="0082187E" w:rsidRPr="00BF55FC">
        <w:t xml:space="preserve">te gebruiken. </w:t>
      </w:r>
      <w:r w:rsidR="00FF53B4" w:rsidRPr="00BF55FC">
        <w:t xml:space="preserve">De citeertitel is </w:t>
      </w:r>
      <w:r w:rsidRPr="00BF55FC">
        <w:t>hetzelfde als de offici</w:t>
      </w:r>
      <w:r w:rsidR="00D34A56" w:rsidRPr="00BF55FC">
        <w:t>e</w:t>
      </w:r>
      <w:r w:rsidRPr="00BF55FC">
        <w:t>le</w:t>
      </w:r>
      <w:r w:rsidR="00D34A56" w:rsidRPr="00BF55FC">
        <w:t>T</w:t>
      </w:r>
      <w:r w:rsidRPr="00BF55FC">
        <w:t>itel en het RegelingOpschrift van het ontwerpbesluit</w:t>
      </w:r>
      <w:r w:rsidR="003E54B9" w:rsidRPr="00BF55FC">
        <w:t>, of, als die erg lang zijn, een verkorte versie daarvan</w:t>
      </w:r>
      <w:r w:rsidRPr="00BF55FC">
        <w:t xml:space="preserve">. De citeertitel wordt niet in het </w:t>
      </w:r>
      <w:r w:rsidR="001628AB" w:rsidRPr="00BF55FC">
        <w:t>ontwerp</w:t>
      </w:r>
      <w:r w:rsidRPr="00BF55FC">
        <w:t xml:space="preserve">besluit vastgesteld en daarom moet voor isOfficieel de waarde </w:t>
      </w:r>
      <w:r w:rsidRPr="00BF55FC">
        <w:rPr>
          <w:i/>
          <w:iCs/>
        </w:rPr>
        <w:t>false</w:t>
      </w:r>
      <w:r w:rsidRPr="00BF55FC">
        <w:t xml:space="preserve"> worden gekozen.</w:t>
      </w:r>
    </w:p>
    <w:p w14:paraId="493F2D50" w14:textId="77777777" w:rsidR="00E43714" w:rsidRDefault="00E43714" w:rsidP="00E43714">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7BA2EDB" w14:textId="3CB64FE9" w:rsidR="00E43714" w:rsidRDefault="00E43714" w:rsidP="00E43714">
      <w:pPr>
        <w:pStyle w:val="Opsommingtekens1"/>
      </w:pPr>
      <w:r w:rsidRPr="00073B3E">
        <w:rPr>
          <w:i/>
          <w:iCs/>
        </w:rPr>
        <w:t>rechtsgebied</w:t>
      </w:r>
      <w:r>
        <w:t>: kies uit de STOP-waardelijst rechtsgebied in ieder geval voor de waarde ‘</w:t>
      </w:r>
      <w:r w:rsidRPr="00191E8D">
        <w:t>omgevingsrecht</w:t>
      </w:r>
      <w:r>
        <w:t xml:space="preserve">' </w:t>
      </w:r>
      <w:r w:rsidR="005C62E9">
        <w:t>en vul dit indien van toepassing aan met andere toepasselijke waarden uit deze waardelijst.</w:t>
      </w:r>
    </w:p>
    <w:p w14:paraId="5CA44466" w14:textId="792CC196" w:rsidR="00E43714" w:rsidRDefault="00E43714" w:rsidP="00E43714">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24E0E9C7" w14:textId="62867A46"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wanneer het gaat om een ontwerp</w:t>
      </w:r>
      <w:r>
        <w:t xml:space="preserve"> van een wijzigings</w:t>
      </w:r>
      <w:r w:rsidRPr="004B5DA3">
        <w:t xml:space="preserve">besluit dat </w:t>
      </w:r>
      <w:r>
        <w:t xml:space="preserve">de gemeenteraad </w:t>
      </w:r>
      <w:r w:rsidRPr="004B5DA3">
        <w:t xml:space="preserve">voornemens </w:t>
      </w:r>
      <w:r>
        <w:t xml:space="preserve">is te nemen. Maak, </w:t>
      </w:r>
      <w:r w:rsidRPr="00DC65CA">
        <w:t>wanneer het gaat om een ontwerp van een wijzi</w:t>
      </w:r>
      <w:r>
        <w:t>gi</w:t>
      </w:r>
      <w:r w:rsidRPr="00DC65CA">
        <w:t xml:space="preserve">ngsbesluit dat </w:t>
      </w:r>
      <w:r>
        <w:t xml:space="preserve">B&amp;W </w:t>
      </w:r>
      <w:r w:rsidRPr="00DC65CA">
        <w:t xml:space="preserve">voornemens </w:t>
      </w:r>
      <w:r>
        <w:t xml:space="preserve">zijn te nemen, verwijzingen naar artikel 2.8 Omgevingswet, de grondslag voor het delegeren van de </w:t>
      </w:r>
      <w:r w:rsidRPr="00444B59">
        <w:t>bevoegdheid tot het vaststellen van delen van het omgevingsplan</w:t>
      </w:r>
      <w:r>
        <w:t xml:space="preserve">, en naar het bekendgemaakte delegatiebesluit. De grondslag ziet er -in STOP-XML- uit als in </w:t>
      </w:r>
      <w:r w:rsidR="00B73547">
        <w:fldChar w:fldCharType="begin"/>
      </w:r>
      <w:r w:rsidR="00B73547">
        <w:instrText xml:space="preserve"> REF _Ref_8aebee41219a9c187e3b710f89b0f97b_2 \n \h </w:instrText>
      </w:r>
      <w:r w:rsidR="00B73547">
        <w:fldChar w:fldCharType="separate"/>
      </w:r>
      <w:r w:rsidR="00B549AC">
        <w:t>Figuur 93</w:t>
      </w:r>
      <w:r w:rsidR="00B73547">
        <w:fldChar w:fldCharType="end"/>
      </w:r>
      <w:r>
        <w:t>:</w:t>
      </w:r>
    </w:p>
    <w:p w14:paraId="63754045" w14:textId="77777777" w:rsidR="00E43714" w:rsidRDefault="00E43714" w:rsidP="00E43714">
      <w:pPr>
        <w:pStyle w:val="Figuur"/>
      </w:pPr>
      <w:r>
        <w:rPr>
          <w:noProof/>
        </w:rPr>
        <w:lastRenderedPageBreak/>
        <w:drawing>
          <wp:inline distT="0" distB="0" distL="0" distR="0" wp14:anchorId="612F8FF1" wp14:editId="78B1EE5C">
            <wp:extent cx="4467860" cy="1476375"/>
            <wp:effectExtent l="0" t="0" r="8890" b="9525"/>
            <wp:docPr id="953394680" name="Afbeelding 9533946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242F9420" w14:textId="77777777" w:rsidR="00E43714" w:rsidRDefault="00E43714" w:rsidP="00E43714">
      <w:pPr>
        <w:pStyle w:val="Figuurbijschrift"/>
      </w:pPr>
      <w:bookmarkStart w:id="728" w:name="_Ref_8aebee41219a9c187e3b710f89b0f97b_2"/>
      <w:r w:rsidRPr="005C5500">
        <w:t>Voorbeeld van de grondslag voor</w:t>
      </w:r>
      <w:r>
        <w:t xml:space="preserve"> het omgevingsplan</w:t>
      </w:r>
      <w:bookmarkEnd w:id="728"/>
    </w:p>
    <w:p w14:paraId="09B6759F" w14:textId="3DA20890" w:rsidR="004E731F" w:rsidRPr="004E731F" w:rsidRDefault="004E731F" w:rsidP="004E731F">
      <w:pPr>
        <w:pStyle w:val="Kader"/>
      </w:pPr>
      <w:r w:rsidRPr="00B26823">
        <w:rPr>
          <w:noProof/>
        </w:rPr>
        <mc:AlternateContent>
          <mc:Choice Requires="wps">
            <w:drawing>
              <wp:inline distT="0" distB="0" distL="0" distR="0" wp14:anchorId="0C2F4B97" wp14:editId="47B14B44">
                <wp:extent cx="5400040" cy="985631"/>
                <wp:effectExtent l="0" t="0" r="22860" b="22860"/>
                <wp:docPr id="1236703234" name="Tekstvak 123670323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2F4B97" id="Tekstvak 1236703234" o:spid="_x0000_s104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o7TODACAABaBAAADgAAAAAAAAAAAAAAAAAuAgAAZHJz&#10;L2Uyb0RvYy54bWxQSwECLQAUAAYACAAAACEALfghbNoAAAAFAQAADwAAAAAAAAAAAAAAAACKBAAA&#10;ZHJzL2Rvd25yZXYueG1sUEsFBgAAAAAEAAQA8wAAAJEFAAAAAA==&#10;" filled="f" strokeweight=".5pt">
                <v:textbox style="mso-fit-shape-to-text:t">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052492B" w14:textId="77777777" w:rsidR="00E43714" w:rsidRDefault="00E43714" w:rsidP="00E43714">
      <w:pPr>
        <w:pStyle w:val="Kop6"/>
      </w:pPr>
      <w:r>
        <w:t>RegelingMetadata</w:t>
      </w:r>
    </w:p>
    <w:p w14:paraId="7FCDE3A3" w14:textId="14AD5C06"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825DAC">
        <w:fldChar w:fldCharType="begin"/>
      </w:r>
      <w:r w:rsidR="00825DAC">
        <w:instrText xml:space="preserve"> REF _Ref_4d3ce944b9910c26e42f47c116163820_1 \n \h </w:instrText>
      </w:r>
      <w:r w:rsidR="00825DAC">
        <w:fldChar w:fldCharType="separate"/>
      </w:r>
      <w:r w:rsidR="00B549AC">
        <w:t>10.3.3</w:t>
      </w:r>
      <w:r w:rsidR="00825DAC">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wijziging van het omgevingsplan aangegeven hoe ze moeten worden toegepast</w:t>
      </w:r>
      <w:r w:rsidRPr="00F523DD">
        <w:t>.</w:t>
      </w:r>
    </w:p>
    <w:p w14:paraId="18A2EF6F" w14:textId="77777777" w:rsidR="00E43714" w:rsidRDefault="00E43714" w:rsidP="00E43714"/>
    <w:p w14:paraId="3DC83BAF" w14:textId="51CA480B" w:rsidR="00E43714" w:rsidRPr="00073B3E"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3DD348EE" w14:textId="7499A836" w:rsidR="00914E8B" w:rsidRDefault="00E43714" w:rsidP="00E43714">
      <w:pPr>
        <w:pStyle w:val="Opsommingtekens1"/>
      </w:pPr>
      <w:r w:rsidRPr="00073B3E">
        <w:rPr>
          <w:i/>
          <w:iCs/>
        </w:rPr>
        <w:t>eindverantwoordelijke</w:t>
      </w:r>
      <w:r>
        <w:t>: kies uit de STOP-waardelijst voor gemeente (de identificatiecode van) de betreffende gemeente.</w:t>
      </w:r>
    </w:p>
    <w:p w14:paraId="1D5F2B48" w14:textId="6DA1985E" w:rsidR="00E43714" w:rsidRDefault="00E43714" w:rsidP="00E43714">
      <w:pPr>
        <w:pStyle w:val="Opsommingtekens1"/>
      </w:pPr>
      <w:r w:rsidRPr="00094953">
        <w:rPr>
          <w:i/>
          <w:iCs/>
        </w:rPr>
        <w:t>maker</w:t>
      </w:r>
      <w:r>
        <w:t>: kies uit de STOP-waardelijst voor gemeente (de identificatiecode van) de betreffende gemeente.</w:t>
      </w:r>
    </w:p>
    <w:p w14:paraId="32A80C48" w14:textId="45D70478" w:rsidR="00914E8B" w:rsidRPr="00C92A58" w:rsidRDefault="00E43714" w:rsidP="00E4371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‘gemeenteraad’</w:t>
      </w:r>
      <w:r>
        <w:t>. NB: da</w:t>
      </w:r>
      <w:r w:rsidRPr="00094953">
        <w:t>t geldt ook bij de aanlevering van een regelingversie horend bij een ontwerp-wijzigingsbesluit dat B&amp;W voornemens zijn te nemen, op basis van een delegatiebesluit van de gemeenteraad.</w:t>
      </w:r>
    </w:p>
    <w:p w14:paraId="579C1A0C" w14:textId="73EBE937" w:rsidR="00E43714" w:rsidRDefault="00E43714" w:rsidP="00E43714">
      <w:pPr>
        <w:pStyle w:val="Opsommingtekens1"/>
      </w:pPr>
      <w:r w:rsidRPr="00094953">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128A5CB1" w14:textId="700682F5" w:rsidR="00E11146" w:rsidRDefault="00E43714" w:rsidP="00E43714">
      <w:pPr>
        <w:pStyle w:val="Opsommingtekens1"/>
      </w:pPr>
      <w:r>
        <w:rPr>
          <w:i/>
          <w:iCs/>
        </w:rPr>
        <w:t>citeertitel</w:t>
      </w:r>
      <w:r w:rsidRPr="007E05B2">
        <w:t>:</w:t>
      </w:r>
      <w:r>
        <w:t xml:space="preserve"> maak gebruik van </w:t>
      </w:r>
      <w:r w:rsidRPr="00E82AC3">
        <w:t xml:space="preserve">het </w:t>
      </w:r>
      <w:r w:rsidR="00B65BEA">
        <w:t>gegeven</w:t>
      </w:r>
      <w:r w:rsidR="00B65BEA" w:rsidRPr="00E82AC3">
        <w:t xml:space="preserve"> </w:t>
      </w:r>
      <w:r w:rsidRPr="00E82AC3">
        <w:t>citeertitel</w:t>
      </w:r>
      <w:r w:rsidR="00E11146">
        <w:t xml:space="preserve"> en doe dat als volgt:</w:t>
      </w:r>
    </w:p>
    <w:p w14:paraId="57012CEA" w14:textId="6324F575" w:rsidR="00674056" w:rsidRPr="0013504B" w:rsidRDefault="00E11146" w:rsidP="00E11146">
      <w:pPr>
        <w:pStyle w:val="Opsommingtekens2"/>
      </w:pPr>
      <w:r w:rsidRPr="00E11146">
        <w:t xml:space="preserve">in het omgevingsplan </w:t>
      </w:r>
      <w:r>
        <w:t>is</w:t>
      </w:r>
      <w:r w:rsidRPr="00E11146">
        <w:t xml:space="preserve"> de citeertitel vastgesteld</w:t>
      </w:r>
      <w:r>
        <w:t>:</w:t>
      </w:r>
      <w:r w:rsidR="00386171">
        <w:t xml:space="preserve"> </w:t>
      </w:r>
      <w:r>
        <w:t>n</w:t>
      </w:r>
      <w:r w:rsidR="00386171">
        <w:t xml:space="preserve">eem de </w:t>
      </w:r>
      <w:r w:rsidR="006375EC" w:rsidRPr="006375EC">
        <w:t>citeertitel over uit het</w:t>
      </w:r>
      <w:r w:rsidR="00E43714" w:rsidRPr="00E82AC3">
        <w:t xml:space="preserve"> </w:t>
      </w:r>
      <w:r w:rsidR="00674056" w:rsidRPr="00674056">
        <w:t>citeertitel</w:t>
      </w:r>
      <w:r w:rsidR="00674056">
        <w:t>-</w:t>
      </w:r>
      <w:r w:rsidR="006375EC">
        <w:t>artikel</w:t>
      </w:r>
      <w:r w:rsidR="00674056">
        <w:t xml:space="preserve"> en kies voor </w:t>
      </w:r>
      <w:r w:rsidR="00A46FFE" w:rsidRPr="00A46FFE">
        <w:t xml:space="preserve">isOfficieel de waarde </w:t>
      </w:r>
      <w:r w:rsidR="00A46FFE" w:rsidRPr="0013504B">
        <w:rPr>
          <w:i/>
          <w:iCs/>
        </w:rPr>
        <w:t>true</w:t>
      </w:r>
      <w:r w:rsidR="00674056">
        <w:rPr>
          <w:i/>
          <w:iCs/>
        </w:rPr>
        <w:t>;</w:t>
      </w:r>
    </w:p>
    <w:p w14:paraId="1AA02337" w14:textId="568F4635" w:rsidR="00E43714" w:rsidRDefault="00674056" w:rsidP="0013504B">
      <w:pPr>
        <w:pStyle w:val="Opsommingtekens2"/>
      </w:pPr>
      <w:r w:rsidRPr="00674056">
        <w:t xml:space="preserve">in het omgevingsplan is de citeertitel </w:t>
      </w:r>
      <w:r>
        <w:t xml:space="preserve">niet </w:t>
      </w:r>
      <w:r w:rsidRPr="00674056">
        <w:t xml:space="preserve">vastgesteld: </w:t>
      </w:r>
      <w:r w:rsidR="00E43714">
        <w:t xml:space="preserve">laat </w:t>
      </w:r>
      <w:r w:rsidR="00CF642B" w:rsidRPr="00CF642B">
        <w:t xml:space="preserve">de citeertitel </w:t>
      </w:r>
      <w:r w:rsidR="00E43714" w:rsidRPr="00E82AC3">
        <w:t xml:space="preserve">hetzelfde zijn als de officiële titel </w:t>
      </w:r>
      <w:r w:rsidR="009653DB">
        <w:t>(</w:t>
      </w:r>
      <w:r w:rsidR="00E43714">
        <w:t xml:space="preserve">en </w:t>
      </w:r>
      <w:r w:rsidR="00E43714" w:rsidRPr="00E82AC3">
        <w:t>het RegelingOpschrift van de regeling</w:t>
      </w:r>
      <w:r w:rsidR="009653DB">
        <w:t xml:space="preserve">) </w:t>
      </w:r>
      <w:r w:rsidR="009653DB" w:rsidRPr="009653DB">
        <w:t>en kies voor isOfficieel de waarde</w:t>
      </w:r>
      <w:r w:rsidR="00E43714" w:rsidRPr="00B26948">
        <w:t xml:space="preserve"> </w:t>
      </w:r>
      <w:r w:rsidR="00E43714" w:rsidRPr="00B26948">
        <w:rPr>
          <w:i/>
          <w:iCs/>
        </w:rPr>
        <w:t>false</w:t>
      </w:r>
      <w:r w:rsidR="00E43714" w:rsidRPr="00B26948">
        <w:t>.</w:t>
      </w:r>
    </w:p>
    <w:p w14:paraId="0C73BB31" w14:textId="77777777" w:rsidR="00E43714" w:rsidRDefault="00E43714" w:rsidP="00E43714">
      <w:pPr>
        <w:pStyle w:val="Opsommingtekens1"/>
      </w:pPr>
      <w:r w:rsidRPr="00094953">
        <w:rPr>
          <w:i/>
          <w:iCs/>
        </w:rPr>
        <w:t>Onderwerp</w:t>
      </w:r>
      <w:r w:rsidRPr="00541BF1">
        <w:t>:</w:t>
      </w:r>
      <w:r>
        <w:rPr>
          <w:i/>
          <w:iCs/>
        </w:rPr>
        <w:t xml:space="preserve"> </w:t>
      </w:r>
      <w:r>
        <w:t xml:space="preserve">kies uit de STOP-waardelijst onderwerp alle toepasselijke onderwerpen. </w:t>
      </w:r>
      <w:r w:rsidRPr="001F718D">
        <w:t xml:space="preserve">Voor omgevingsdocumenten kunnen deze waarden uit de waardelijst passend zijn: wonen, verkeer, ruimte en infrastructuur, natuur en milieu, cultuur en recreatie, bouwen en </w:t>
      </w:r>
      <w:r w:rsidRPr="001F718D">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EE101D8" w14:textId="576A5C49" w:rsidR="00E43714" w:rsidRDefault="00E43714" w:rsidP="00E43714">
      <w:pPr>
        <w:pStyle w:val="Opsommingtekens1"/>
      </w:pPr>
      <w:r w:rsidRPr="00094953">
        <w:rPr>
          <w:i/>
          <w:iCs/>
        </w:rPr>
        <w:t>rechtsgebied</w:t>
      </w:r>
      <w:r>
        <w:t>: kies uit de STOP-waardelijst rechtsgebied in ieder geval de waarde ‘</w:t>
      </w:r>
      <w:r w:rsidRPr="00191E8D">
        <w:t>omgevingsrecht</w:t>
      </w:r>
      <w:r>
        <w:t xml:space="preserve">' </w:t>
      </w:r>
      <w:r w:rsidR="005C62E9">
        <w:t>en vul dit indien van toepassing aan met andere toepasselijke waarden uit deze waardelijst.</w:t>
      </w:r>
    </w:p>
    <w:p w14:paraId="29109A68" w14:textId="77777777" w:rsidR="00E43714" w:rsidRDefault="00E43714" w:rsidP="00E43714">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7D004093" w14:textId="52655DBA"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ontwerp-wijzigingsbesluit dat B&amp;W voornemens zijn te nemen, op basis van een delegatiebesluit van de gemeenteraad.</w:t>
      </w:r>
      <w:r w:rsidR="0018576A">
        <w:t xml:space="preserve"> </w:t>
      </w:r>
      <w:r>
        <w:t>De grondslag ziet er -in STOP-XML- uit als in</w:t>
      </w:r>
      <w:r w:rsidR="00996D12">
        <w:t xml:space="preserve"> </w:t>
      </w:r>
      <w:r w:rsidR="006304E0">
        <w:fldChar w:fldCharType="begin"/>
      </w:r>
      <w:r w:rsidR="006304E0">
        <w:instrText xml:space="preserve"> REF _Ref_8aebee41219a9c187e3b710f89b0f97b_3 \n \h </w:instrText>
      </w:r>
      <w:r w:rsidR="006304E0">
        <w:fldChar w:fldCharType="separate"/>
      </w:r>
      <w:r w:rsidR="00B549AC">
        <w:t>Figuur 94</w:t>
      </w:r>
      <w:r w:rsidR="006304E0">
        <w:fldChar w:fldCharType="end"/>
      </w:r>
      <w:r>
        <w:t>:</w:t>
      </w:r>
    </w:p>
    <w:p w14:paraId="0DBA3B78" w14:textId="77777777" w:rsidR="00E43714" w:rsidRDefault="00E43714" w:rsidP="00E43714">
      <w:pPr>
        <w:pStyle w:val="Figuur"/>
      </w:pPr>
      <w:r>
        <w:rPr>
          <w:noProof/>
        </w:rPr>
        <w:drawing>
          <wp:inline distT="0" distB="0" distL="0" distR="0" wp14:anchorId="5D122925" wp14:editId="1CC155AC">
            <wp:extent cx="4467860" cy="1476375"/>
            <wp:effectExtent l="0" t="0" r="8890" b="9525"/>
            <wp:docPr id="953394681" name="Afbeelding 9533946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3C882C02" w14:textId="77777777" w:rsidR="00E43714" w:rsidRDefault="00E43714" w:rsidP="00E43714">
      <w:pPr>
        <w:pStyle w:val="Figuurbijschrift"/>
      </w:pPr>
      <w:bookmarkStart w:id="729" w:name="_Ref_8aebee41219a9c187e3b710f89b0f97b_3"/>
      <w:r w:rsidRPr="005C5500">
        <w:t>Voorbeeld van de grondslag voor</w:t>
      </w:r>
      <w:r>
        <w:t xml:space="preserve"> het omgevingsplan</w:t>
      </w:r>
      <w:bookmarkEnd w:id="729"/>
    </w:p>
    <w:p w14:paraId="4230A45F" w14:textId="45D723F3" w:rsidR="004E731F" w:rsidRPr="004E731F" w:rsidRDefault="004E731F" w:rsidP="004E731F">
      <w:pPr>
        <w:pStyle w:val="Kader"/>
      </w:pPr>
      <w:r w:rsidRPr="00B26823">
        <w:rPr>
          <w:noProof/>
        </w:rPr>
        <mc:AlternateContent>
          <mc:Choice Requires="wps">
            <w:drawing>
              <wp:inline distT="0" distB="0" distL="0" distR="0" wp14:anchorId="698B0049" wp14:editId="2B0DAF2A">
                <wp:extent cx="5400040" cy="985631"/>
                <wp:effectExtent l="0" t="0" r="22860" b="22860"/>
                <wp:docPr id="1236703235" name="Tekstvak 12367032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8B0049" id="Tekstvak 1236703235" o:spid="_x0000_s104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Sk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f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is0pDACAABaBAAADgAAAAAAAAAAAAAAAAAuAgAAZHJz&#10;L2Uyb0RvYy54bWxQSwECLQAUAAYACAAAACEALfghbNoAAAAFAQAADwAAAAAAAAAAAAAAAACKBAAA&#10;ZHJzL2Rvd25yZXYueG1sUEsFBgAAAAAEAAQA8wAAAJEFAAAAAA==&#10;" filled="f" strokeweight=".5pt">
                <v:textbox style="mso-fit-shape-to-text:t">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F0D1228" w14:textId="77777777" w:rsidR="00E43714" w:rsidRPr="005520CC" w:rsidRDefault="00E43714" w:rsidP="00E43714">
      <w:pPr>
        <w:pStyle w:val="Kop6"/>
      </w:pPr>
      <w:bookmarkStart w:id="730" w:name="_Ref_8aebee41219a9c187e3b710f89b0f97b_4"/>
      <w:r>
        <w:t>Procedureverloop</w:t>
      </w:r>
      <w:bookmarkEnd w:id="730"/>
    </w:p>
    <w:p w14:paraId="1CECFA7E" w14:textId="6EF02410" w:rsidR="00914E8B"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ontwerpbesluit tot wijziging van het omgevingsplan moet worden toegepast.</w:t>
      </w:r>
    </w:p>
    <w:p w14:paraId="629C27AA" w14:textId="4A5264EE" w:rsidR="00E43714" w:rsidRDefault="00E43714" w:rsidP="00E43714"/>
    <w:p w14:paraId="242F73C3" w14:textId="1B895869" w:rsidR="00914E8B" w:rsidRDefault="00E43714" w:rsidP="00E43714">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de gemeente gebruikelijk is </w:t>
      </w:r>
      <w:r w:rsidRPr="00EF5495">
        <w:t xml:space="preserve">dat B&amp;W </w:t>
      </w:r>
      <w:r w:rsidRPr="00EF5495">
        <w:lastRenderedPageBreak/>
        <w:t xml:space="preserve">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79FDA043" w14:textId="4B78B770" w:rsidR="00E43714" w:rsidRDefault="00E43714" w:rsidP="00E43714"/>
    <w:p w14:paraId="11FA34BC" w14:textId="77777777" w:rsidR="00E43714" w:rsidRDefault="00E43714" w:rsidP="00E43714">
      <w:r>
        <w:t>Als wordt gekozen voor de eerste manier wordt de module Procedureverloop bij het ontwerpbesluit aangeleverd. Het Procedureverloop moet dan de volgende gegevens bevatten:</w:t>
      </w:r>
    </w:p>
    <w:p w14:paraId="46C5D6A8" w14:textId="77777777" w:rsidR="00E43714" w:rsidRDefault="00E43714" w:rsidP="00E43714">
      <w:pPr>
        <w:pStyle w:val="Opsommingtekens1"/>
      </w:pPr>
      <w:r>
        <w:t>Procedurestap</w:t>
      </w:r>
    </w:p>
    <w:p w14:paraId="2EC8B403" w14:textId="77777777" w:rsidR="00E43714" w:rsidRDefault="00E43714" w:rsidP="00E43714">
      <w:pPr>
        <w:pStyle w:val="Opsommingtekens2"/>
      </w:pPr>
      <w:r w:rsidRPr="00541BF1">
        <w:rPr>
          <w:i/>
          <w:iCs/>
        </w:rPr>
        <w:t>soortStap</w:t>
      </w:r>
      <w:r>
        <w:t>: kies uit de STOP-waardelijst Procedurestap_ontwerp de waarde ‘Vaststelling’</w:t>
      </w:r>
    </w:p>
    <w:p w14:paraId="64AEADC8" w14:textId="77777777" w:rsidR="00E43714" w:rsidRDefault="00E43714" w:rsidP="00E43714">
      <w:pPr>
        <w:pStyle w:val="Opsommingtekens2"/>
      </w:pPr>
      <w:r w:rsidRPr="00541BF1">
        <w:rPr>
          <w:i/>
          <w:iCs/>
        </w:rPr>
        <w:t>voltooidOp</w:t>
      </w:r>
      <w:r>
        <w:t>: vul de datum in waarop het bestuursorgaan het ontwerpbesluit heeft vastgesteld</w:t>
      </w:r>
    </w:p>
    <w:p w14:paraId="1C4DB191" w14:textId="77777777" w:rsidR="00E43714" w:rsidRDefault="00E43714" w:rsidP="00E43714">
      <w:pPr>
        <w:pStyle w:val="Opsommingtekens1"/>
      </w:pPr>
      <w:r>
        <w:t>Procedurestap</w:t>
      </w:r>
    </w:p>
    <w:p w14:paraId="6BA1CE55" w14:textId="77777777" w:rsidR="00E43714" w:rsidRDefault="00E43714" w:rsidP="00E43714">
      <w:pPr>
        <w:pStyle w:val="Opsommingtekens2"/>
      </w:pPr>
      <w:r w:rsidRPr="00AF097F">
        <w:rPr>
          <w:i/>
          <w:iCs/>
        </w:rPr>
        <w:t>soortStap</w:t>
      </w:r>
      <w:r>
        <w:t>: kies uit de STOP-waardelijst Procedurestap_ontwerp de waarde ‘Ondertekening’</w:t>
      </w:r>
    </w:p>
    <w:p w14:paraId="397577BC" w14:textId="77777777" w:rsidR="00E43714" w:rsidRDefault="00E43714" w:rsidP="00E43714">
      <w:pPr>
        <w:pStyle w:val="Opsommingtekens2"/>
      </w:pPr>
      <w:r w:rsidRPr="00AF097F">
        <w:rPr>
          <w:i/>
          <w:iCs/>
        </w:rPr>
        <w:t>voltooidOp</w:t>
      </w:r>
      <w:r>
        <w:t>: vul de datum in waarop het bestuursorgaan het ontwerpbesluit heeft ondertekend</w:t>
      </w:r>
    </w:p>
    <w:p w14:paraId="7DCC1867" w14:textId="77777777" w:rsidR="0076459D" w:rsidRDefault="00E43714" w:rsidP="00E43714">
      <w:pPr>
        <w:pStyle w:val="Opsommingtekens1"/>
      </w:pPr>
      <w:r w:rsidRPr="004E5084">
        <w:rPr>
          <w:i/>
          <w:iCs/>
        </w:rPr>
        <w:t>bekendOp</w:t>
      </w:r>
      <w:r>
        <w:t>:</w:t>
      </w:r>
      <w:r w:rsidRPr="00CC5184">
        <w:t xml:space="preserve"> </w:t>
      </w:r>
      <w:r>
        <w:t xml:space="preserve">vul de datum in waarop het ontwerpbesluit in het </w:t>
      </w:r>
      <w:r w:rsidR="00C8119D">
        <w:t>gemeenteblad</w:t>
      </w:r>
      <w:r>
        <w:t xml:space="preserve"> wordt gepubliceerd.</w:t>
      </w:r>
    </w:p>
    <w:p w14:paraId="2C074F03" w14:textId="77777777" w:rsidR="00E43714" w:rsidRDefault="00E43714" w:rsidP="00E43714">
      <w:r>
        <w:t xml:space="preserve">Gebruik in deze fase van de procedure het gegeven </w:t>
      </w:r>
      <w:r w:rsidRPr="003E0BDA">
        <w:rPr>
          <w:i/>
          <w:iCs/>
        </w:rPr>
        <w:t>meerInformatie</w:t>
      </w:r>
      <w:r>
        <w:t xml:space="preserve"> niet.</w:t>
      </w:r>
    </w:p>
    <w:p w14:paraId="7CE7167A" w14:textId="77777777" w:rsidR="0076459D" w:rsidRDefault="0076459D" w:rsidP="00E43714"/>
    <w:p w14:paraId="6532901F" w14:textId="7F116478" w:rsidR="00914E8B" w:rsidRDefault="00E43714" w:rsidP="00E43714">
      <w:r>
        <w:t>NB: bij keuze voor de tweede manier is er geen Procedureverloop bij het ontwerpbesluit.</w:t>
      </w:r>
    </w:p>
    <w:p w14:paraId="4FE46490" w14:textId="5FCFD2D8" w:rsidR="00E43714" w:rsidRDefault="00E43714" w:rsidP="00E43714">
      <w:pPr>
        <w:pStyle w:val="Kader"/>
      </w:pPr>
      <w:r>
        <w:rPr>
          <w:noProof/>
        </w:rPr>
        <mc:AlternateContent>
          <mc:Choice Requires="wps">
            <w:drawing>
              <wp:inline distT="0" distB="0" distL="0" distR="0" wp14:anchorId="40006A2C" wp14:editId="6AF5E6C9">
                <wp:extent cx="5400040" cy="1163222"/>
                <wp:effectExtent l="0" t="0" r="22860" b="16510"/>
                <wp:docPr id="953394668" name="Tekstvak 95339466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30E0251" w14:textId="77777777" w:rsidR="00E43714" w:rsidRDefault="00E43714" w:rsidP="00E43714">
                            <w:pPr>
                              <w:rPr>
                                <w:b/>
                                <w:bCs/>
                              </w:rPr>
                            </w:pPr>
                            <w:r w:rsidRPr="0069163B">
                              <w:rPr>
                                <w:b/>
                                <w:bCs/>
                              </w:rPr>
                              <w:t>Toekomstige functionaliteit</w:t>
                            </w:r>
                          </w:p>
                          <w:p w14:paraId="3A3A4A00" w14:textId="2EC45D2D" w:rsidR="00914E8B"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6935C0EF" w:rsidR="002216E6" w:rsidRDefault="002216E6" w:rsidP="00E43714"/>
                          <w:p w14:paraId="70758DF3" w14:textId="77777777" w:rsidR="002216E6" w:rsidRPr="00694434" w:rsidRDefault="002216E6" w:rsidP="002216E6">
                            <w:pPr>
                              <w:rPr>
                                <w:b/>
                                <w:bCs/>
                              </w:rPr>
                            </w:pPr>
                            <w:r w:rsidRPr="00694434">
                              <w:rPr>
                                <w:b/>
                                <w:bCs/>
                              </w:rPr>
                              <w:t>Workaround</w:t>
                            </w:r>
                          </w:p>
                          <w:p w14:paraId="74DF5F50" w14:textId="3E3743E4" w:rsidR="00914E8B"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385884B0"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6A2C" id="Tekstvak 953394668" o:spid="_x0000_s104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oT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Z7P1a8h+KMRBjoe8Rqvqkx/pZZ98IMNgUWiI3unnEpJWBSMFiUVGB+/e3c+6NWiFLSYpPl&#10;VOEUUCK/K9TwSzL1rLmwmc4+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FxXGhMwAgAAWwQAAA4AAAAAAAAAAAAAAAAALgIAAGRy&#10;cy9lMm9Eb2MueG1sUEsBAi0AFAAGAAgAAAAhAKvr00DbAAAABQEAAA8AAAAAAAAAAAAAAAAAigQA&#10;AGRycy9kb3ducmV2LnhtbFBLBQYAAAAABAAEAPMAAACSBQAAAAA=&#10;" filled="f" strokeweight=".5pt">
                <v:textbox style="mso-fit-shape-to-text:t">
                  <w:txbxContent>
                    <w:p w14:paraId="630E0251" w14:textId="77777777" w:rsidR="00E43714" w:rsidRDefault="00E43714" w:rsidP="00E43714">
                      <w:pPr>
                        <w:rPr>
                          <w:b/>
                          <w:bCs/>
                        </w:rPr>
                      </w:pPr>
                      <w:r w:rsidRPr="0069163B">
                        <w:rPr>
                          <w:b/>
                          <w:bCs/>
                        </w:rPr>
                        <w:t>Toekomstige functionaliteit</w:t>
                      </w:r>
                    </w:p>
                    <w:p w14:paraId="3A3A4A00" w14:textId="2EC45D2D" w:rsidR="00914E8B"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6935C0EF" w:rsidR="002216E6" w:rsidRDefault="002216E6" w:rsidP="00E43714"/>
                    <w:p w14:paraId="70758DF3" w14:textId="77777777" w:rsidR="002216E6" w:rsidRPr="00694434" w:rsidRDefault="002216E6" w:rsidP="002216E6">
                      <w:pPr>
                        <w:rPr>
                          <w:b/>
                          <w:bCs/>
                        </w:rPr>
                      </w:pPr>
                      <w:r w:rsidRPr="00694434">
                        <w:rPr>
                          <w:b/>
                          <w:bCs/>
                        </w:rPr>
                        <w:t>Workaround</w:t>
                      </w:r>
                    </w:p>
                    <w:p w14:paraId="74DF5F50" w14:textId="3E3743E4" w:rsidR="00914E8B"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385884B0"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v:textbox>
                <w10:anchorlock/>
              </v:shape>
            </w:pict>
          </mc:Fallback>
        </mc:AlternateContent>
      </w:r>
    </w:p>
    <w:p w14:paraId="07F2D556" w14:textId="77777777" w:rsidR="00E43714" w:rsidRDefault="00E43714" w:rsidP="00E43714">
      <w:pPr>
        <w:pStyle w:val="Kop6"/>
      </w:pPr>
      <w:r>
        <w:t>ConsolidatieInformatie</w:t>
      </w:r>
    </w:p>
    <w:p w14:paraId="603AC71E" w14:textId="77777777" w:rsidR="00D3470E" w:rsidRDefault="00E43714" w:rsidP="00D3470E">
      <w:r>
        <w:t xml:space="preserve">Met de module ConsolidatieInformatie wordt informatie aangeleverd ten behoeve van de consolidatie van het besluit in de regeling. </w:t>
      </w:r>
      <w:r w:rsidR="00D3470E">
        <w:t xml:space="preserve">In de </w:t>
      </w:r>
      <w:r w:rsidR="00D3470E" w:rsidRPr="004C6725">
        <w:t xml:space="preserve">module ConsolidatieInformatie </w:t>
      </w:r>
      <w:r w:rsidR="00D3470E">
        <w:t>worden opgenomen:</w:t>
      </w:r>
    </w:p>
    <w:p w14:paraId="49F5B259" w14:textId="77777777" w:rsidR="00D3470E" w:rsidRDefault="00D3470E" w:rsidP="00D3470E">
      <w:pPr>
        <w:pStyle w:val="Opsommingtekens1"/>
      </w:pPr>
      <w:r>
        <w:t xml:space="preserve">(een </w:t>
      </w:r>
      <w:r w:rsidRPr="00415B36">
        <w:t>container</w:t>
      </w:r>
      <w:r>
        <w:t>)</w:t>
      </w:r>
      <w:r w:rsidRPr="00415B36">
        <w:t xml:space="preserve"> BeoogdeRegelgeving</w:t>
      </w:r>
      <w:r>
        <w:t xml:space="preserve"> met daarin:</w:t>
      </w:r>
    </w:p>
    <w:p w14:paraId="3148AC82" w14:textId="77777777" w:rsidR="00E43714" w:rsidRDefault="00E43714" w:rsidP="0013504B">
      <w:pPr>
        <w:pStyle w:val="Opsommingtekens2"/>
      </w:pPr>
      <w:r>
        <w:t>BeoogdeRegeling, met daarbinnen:</w:t>
      </w:r>
    </w:p>
    <w:p w14:paraId="4C0EB245" w14:textId="488DD703" w:rsidR="00E43714" w:rsidRDefault="00E43714" w:rsidP="0013504B">
      <w:pPr>
        <w:pStyle w:val="Opsommingtekens3"/>
      </w:pPr>
      <w:r>
        <w:t>Doel</w:t>
      </w:r>
      <w:r w:rsidR="009E410A" w:rsidRPr="009E410A">
        <w:t xml:space="preserve">: </w:t>
      </w:r>
      <w:r w:rsidR="00FC67A5">
        <w:t xml:space="preserve">vul </w:t>
      </w:r>
      <w:r w:rsidR="000E4054">
        <w:t xml:space="preserve">hier </w:t>
      </w:r>
      <w:r w:rsidR="009E410A" w:rsidRPr="009E410A">
        <w:t xml:space="preserve">het Doel </w:t>
      </w:r>
      <w:r w:rsidR="00FF2CEA">
        <w:t xml:space="preserve">in </w:t>
      </w:r>
      <w:r w:rsidR="009E410A" w:rsidRPr="009E410A">
        <w:t xml:space="preserve">van het </w:t>
      </w:r>
      <w:r w:rsidR="00CA66B0">
        <w:t>ontwerp-wijzigings</w:t>
      </w:r>
      <w:r w:rsidR="009E410A" w:rsidRPr="009E410A">
        <w:t>besluit</w:t>
      </w:r>
    </w:p>
    <w:p w14:paraId="6AD9E000" w14:textId="39EBBC27" w:rsidR="00E43714" w:rsidRDefault="00E43714" w:rsidP="0013504B">
      <w:pPr>
        <w:pStyle w:val="Opsommingtekens3"/>
      </w:pPr>
      <w:r>
        <w:t>instrumentVersie</w:t>
      </w:r>
      <w:r w:rsidR="00897FD4">
        <w:t xml:space="preserve">: </w:t>
      </w:r>
      <w:r w:rsidR="000E4054">
        <w:t xml:space="preserve">vul hier </w:t>
      </w:r>
      <w:r w:rsidR="00897FD4" w:rsidRPr="00897FD4">
        <w:t xml:space="preserve">de identificatie </w:t>
      </w:r>
      <w:r w:rsidR="000B390C">
        <w:t xml:space="preserve">in </w:t>
      </w:r>
      <w:r w:rsidR="00897FD4" w:rsidRPr="00897FD4">
        <w:t>van de nieuwe regelingversie van</w:t>
      </w:r>
      <w:r w:rsidR="005B40E3">
        <w:t xml:space="preserve"> het omgevingsplan</w:t>
      </w:r>
    </w:p>
    <w:p w14:paraId="43733F29" w14:textId="51C7B56C" w:rsidR="00E43714" w:rsidRPr="00E85D1E" w:rsidRDefault="005B40E3" w:rsidP="0013504B">
      <w:pPr>
        <w:pStyle w:val="Opsommingtekens3"/>
      </w:pPr>
      <w:r>
        <w:t>e</w:t>
      </w:r>
      <w:r w:rsidR="009E410A">
        <w:t xml:space="preserve">Id: </w:t>
      </w:r>
      <w:r w:rsidR="000B390C">
        <w:t xml:space="preserve">vul hier </w:t>
      </w:r>
      <w:r w:rsidR="00E43714" w:rsidRPr="00E85D1E">
        <w:t xml:space="preserve">de identificatie </w:t>
      </w:r>
      <w:r w:rsidR="000B390C">
        <w:t xml:space="preserve">in </w:t>
      </w:r>
      <w:r w:rsidR="00E43714" w:rsidRPr="00E85D1E">
        <w:t>van het WijzigArtikel in het ontwerpbesluit (het artikel waarin staat wat het bestuursorgaan beoogt met het besluit te wijzigen)</w:t>
      </w:r>
    </w:p>
    <w:p w14:paraId="374AD5BF" w14:textId="77777777" w:rsidR="00E43714" w:rsidRDefault="00E43714" w:rsidP="0013504B">
      <w:pPr>
        <w:pStyle w:val="Opsommingtekens2"/>
      </w:pPr>
      <w:r>
        <w:lastRenderedPageBreak/>
        <w:t>BeoogdInformatieobject, voor ieder Informatieobject dat het ontwerpbesluit vaststelt</w:t>
      </w:r>
      <w:r w:rsidRPr="00A85EDF">
        <w:t>, met daarbinnen:</w:t>
      </w:r>
    </w:p>
    <w:p w14:paraId="4CF6CFA9" w14:textId="7E919BB1" w:rsidR="00E43714" w:rsidRDefault="00E43714" w:rsidP="0013504B">
      <w:pPr>
        <w:pStyle w:val="Opsommingtekens3"/>
      </w:pPr>
      <w:r>
        <w:t>Doel</w:t>
      </w:r>
      <w:r w:rsidR="00BF3172" w:rsidRPr="00BF3172">
        <w:t xml:space="preserve">: </w:t>
      </w:r>
      <w:r w:rsidR="000B390C">
        <w:t xml:space="preserve">vul hier </w:t>
      </w:r>
      <w:r w:rsidR="00BF3172" w:rsidRPr="00BF3172">
        <w:t xml:space="preserve">het Doel van het </w:t>
      </w:r>
      <w:r w:rsidR="00897FD4" w:rsidRPr="00897FD4">
        <w:t>ontwerp-wijzigingsbesluit</w:t>
      </w:r>
      <w:r w:rsidR="000B390C">
        <w:t xml:space="preserve"> in</w:t>
      </w:r>
    </w:p>
    <w:p w14:paraId="338966FA" w14:textId="5F96A980" w:rsidR="00E43714" w:rsidRPr="004F1952" w:rsidRDefault="00E43714" w:rsidP="000B390C">
      <w:pPr>
        <w:pStyle w:val="Opsommingtekens3"/>
      </w:pPr>
      <w:r w:rsidRPr="004F1952">
        <w:t>instrumentVersie</w:t>
      </w:r>
      <w:r w:rsidR="005B40E3" w:rsidRPr="005B40E3">
        <w:t xml:space="preserve">: </w:t>
      </w:r>
      <w:r w:rsidR="000B390C">
        <w:t xml:space="preserve">vul hier </w:t>
      </w:r>
      <w:r w:rsidR="005B40E3" w:rsidRPr="005B40E3">
        <w:t xml:space="preserve">de identificatie </w:t>
      </w:r>
      <w:r w:rsidR="000B390C">
        <w:t xml:space="preserve">in </w:t>
      </w:r>
      <w:r w:rsidR="005B40E3" w:rsidRPr="005B40E3">
        <w:t xml:space="preserve">van </w:t>
      </w:r>
      <w:r w:rsidR="00863DDC" w:rsidRPr="00863DDC">
        <w:t>het nieuwe Informatieobject</w:t>
      </w:r>
    </w:p>
    <w:p w14:paraId="394063D5" w14:textId="42D5CE41" w:rsidR="00E43714" w:rsidRDefault="009E410A" w:rsidP="0013504B">
      <w:pPr>
        <w:pStyle w:val="Opsommingtekens3"/>
      </w:pPr>
      <w:r>
        <w:t xml:space="preserve">eId: </w:t>
      </w:r>
      <w:r w:rsidR="00DD36BF">
        <w:t xml:space="preserve">neem hier de </w:t>
      </w:r>
      <w:r w:rsidR="00E43714" w:rsidRPr="00E27A46">
        <w:t xml:space="preserve">verwijzing </w:t>
      </w:r>
      <w:r w:rsidR="00DD36BF">
        <w:t xml:space="preserve">op </w:t>
      </w:r>
      <w:r w:rsidR="00E43714" w:rsidRPr="00E27A46">
        <w:t>naar het element in de informatieobjecten-</w:t>
      </w:r>
      <w:r w:rsidR="00E43714" w:rsidRPr="007A0873">
        <w:t>bijlage in de WijzigBijlage dat</w:t>
      </w:r>
      <w:r w:rsidR="00E43714" w:rsidRPr="00E27A46">
        <w:t xml:space="preserve"> de ExtIoRef (de identificatie van het daadwerkelijke informatieobject) bevat</w:t>
      </w:r>
      <w:r w:rsidR="00E43714" w:rsidRPr="005A4EF2">
        <w:t>.</w:t>
      </w:r>
    </w:p>
    <w:p w14:paraId="7642A224" w14:textId="77777777" w:rsidR="00E43714" w:rsidRDefault="00E43714" w:rsidP="00E43714"/>
    <w:p w14:paraId="75532F05" w14:textId="77777777" w:rsidR="00E43714" w:rsidRDefault="00E43714" w:rsidP="00E43714">
      <w:r>
        <w:t>Bij een ontwerpbesluit worden geen tijdstempels toegevoegd.</w:t>
      </w:r>
    </w:p>
    <w:p w14:paraId="133FBB0B" w14:textId="77777777" w:rsidR="00E43714" w:rsidRDefault="00E43714" w:rsidP="00E43714">
      <w:pPr>
        <w:pStyle w:val="Kop6"/>
      </w:pPr>
      <w:r>
        <w:t>Datum publicatie ontwerpbesluit</w:t>
      </w:r>
    </w:p>
    <w:p w14:paraId="70839737" w14:textId="03752C71" w:rsidR="00C431AB" w:rsidRDefault="00C431AB" w:rsidP="00E43714">
      <w:r w:rsidRPr="00C431AB">
        <w:t>De gemeente moet de datum waarop zij wil dat het ontwerpbesluit in het gemeenteblad wordt gepubliceerd, doorgeven in de publicatieopdracht aan de LVBB. Dat gebeurt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3" Type="http://schemas.openxmlformats.org/officeDocument/2006/relationships/image" Target="media/image_1c7eb21c1997bdb93d270fdd1c5d54d2.png"/><Relationship Id="rId123"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