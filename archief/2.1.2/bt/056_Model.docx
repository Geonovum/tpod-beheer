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713915" w:rsidRDefault="000B6208"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