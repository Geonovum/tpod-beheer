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236" w:name="_Ref_4629157b2c6210d256bd4109b35318f7_1"/>
      <w:r>
        <w:t>Voorbeeld</w:t>
      </w:r>
      <w:bookmarkEnd w:id="236"/>
    </w:p>
    <w:p w14:paraId="76D8CDE2" w14:textId="3047CEE7" w:rsidR="00914E8B" w:rsidRDefault="00713915" w:rsidP="00713915">
      <w:r>
        <w:t>Door toepassing van model</w:t>
      </w:r>
      <w:r w:rsidRPr="00297C7D">
        <w:t xml:space="preserve"> Regeling</w:t>
      </w:r>
      <w:r>
        <w:t xml:space="preserve">Tijdelijkdeel ziet </w:t>
      </w:r>
      <w:r w:rsidR="001B4349" w:rsidRPr="001B4349">
        <w:t xml:space="preserve">het tijdelijk regelingdeel waarmee een voorbereidingsbesluit een omgevingsplan </w:t>
      </w:r>
      <w:r w:rsidR="00896CA1">
        <w:t xml:space="preserve">of omgevingsverordening </w:t>
      </w:r>
      <w:r w:rsidR="001B4349" w:rsidRPr="001B4349">
        <w:t xml:space="preserve">wijzigt met </w:t>
      </w:r>
      <w:r w:rsidR="00896CA1">
        <w:t>voorbeschermings</w:t>
      </w:r>
      <w:r w:rsidR="001B4349" w:rsidRPr="001B4349">
        <w:t>regels</w:t>
      </w:r>
      <w:r w:rsidR="001B4349"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00B549AC">
        <w:rPr>
          <w:rStyle w:val="Verwijzing"/>
        </w:rPr>
        <w:t>Figuur 24</w:t>
      </w:r>
      <w:r w:rsidRPr="00863F41">
        <w:rPr>
          <w:rStyle w:val="Verwijzing"/>
        </w:rPr>
        <w:fldChar w:fldCharType="end"/>
      </w:r>
      <w:r>
        <w:t xml:space="preserve">. </w:t>
      </w:r>
      <w:r w:rsidRPr="00A66880">
        <w:t>De nummers in deze figuur komen overeen met de nummering van de vorige twee paragrafen.</w:t>
      </w:r>
    </w:p>
    <w:p w14:paraId="62B2012B" w14:textId="765F5A4C" w:rsidR="00030D6F" w:rsidRPr="00080657" w:rsidRDefault="00DA3801"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46"/>
                    <a:stretch>
                      <a:fillRect/>
                    </a:stretch>
                  </pic:blipFill>
                  <pic:spPr>
                    <a:xfrm>
                      <a:off x="0" y="0"/>
                      <a:ext cx="5363853" cy="3325286"/>
                    </a:xfrm>
                    <a:prstGeom prst="rect">
                      <a:avLst/>
                    </a:prstGeom>
                  </pic:spPr>
                </pic:pic>
              </a:graphicData>
            </a:graphic>
          </wp:inline>
        </w:drawing>
      </w:r>
    </w:p>
    <w:p w14:paraId="5EC2CDA0" w14:textId="61E3C77B" w:rsidR="00713915" w:rsidRDefault="00713915" w:rsidP="00713915">
      <w:pPr>
        <w:pStyle w:val="Figuurbijschrift"/>
      </w:pPr>
      <w:bookmarkStart w:id="238" w:name="_Ref_4629157b2c6210d256bd4109b35318f7_2"/>
      <w:r>
        <w:t xml:space="preserve">Voorbeeld </w:t>
      </w:r>
      <w:bookmarkEnd w:id="238"/>
      <w:r w:rsidRPr="00C90DB9">
        <w:t xml:space="preserve">toepassing </w:t>
      </w:r>
      <w:r>
        <w:t>model</w:t>
      </w:r>
      <w:r w:rsidRPr="00C90DB9">
        <w:t xml:space="preserve"> RegelingTijdelijkdeel op </w:t>
      </w:r>
      <w:r>
        <w:t>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6"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