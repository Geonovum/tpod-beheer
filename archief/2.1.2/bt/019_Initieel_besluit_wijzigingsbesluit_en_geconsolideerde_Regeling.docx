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59F40BDF"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B549AC">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