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724" w:name="_Ref_78a32f4903d793e5be088edbbce76bb9_1"/>
      <w:r>
        <w:t>Juridisch kader</w:t>
      </w:r>
      <w:bookmarkEnd w:id="724"/>
    </w:p>
    <w:p w14:paraId="7AF3E658" w14:textId="58C9BBB8" w:rsidR="00914E8B" w:rsidRDefault="00E43714" w:rsidP="00E43714">
      <w:r>
        <w:t>Op de voorbereiding van een omgevingsplan is afdeling 3.4 Awb van toepassing</w:t>
      </w:r>
      <w:r>
        <w:rPr>
          <w:rStyle w:val="Voetnootmarkering"/>
        </w:rPr>
        <w:footnoteReference w:id="49"/>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79D8B1E1"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50"/>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51"/>
      </w:r>
      <w:r>
        <w:t>. De terinzagelegging vindt niet plaats in het gemeente</w:t>
      </w:r>
      <w:r w:rsidRPr="00F0063E">
        <w:t>blad</w:t>
      </w:r>
      <w:r>
        <w:rPr>
          <w:rStyle w:val="Voetnootmarkering"/>
        </w:rPr>
        <w:footnoteReference w:id="52"/>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georganiseerd door op een in de kennisgeving aangegeven locatie, zoals het gemeentehuis, 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53"/>
      </w:r>
      <w:r>
        <w:t xml:space="preserve"> </w:t>
      </w:r>
      <w:r w:rsidRPr="00676BBD">
        <w:t>in het gemeenteblad</w:t>
      </w:r>
      <w:r>
        <w:rPr>
          <w:rStyle w:val="Voetnootmarkering"/>
        </w:rPr>
        <w:footnoteReference w:id="54"/>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55"/>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56"/>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57"/>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58"/>
      </w:r>
      <w:r>
        <w:t>.</w:t>
      </w:r>
    </w:p>
    <w:p w14:paraId="69B7CAB4" w14:textId="77777777" w:rsidR="00A66A51" w:rsidRDefault="00A66A51" w:rsidP="00E43714"/>
    <w:p w14:paraId="7CD40632" w14:textId="4E337130" w:rsidR="00914E8B" w:rsidRDefault="00E43714" w:rsidP="00E43714">
      <w:r>
        <w:t xml:space="preserve">Zienswijzen over het ontwerp kunnen </w:t>
      </w:r>
      <w:r w:rsidRPr="00730C98">
        <w:t>naar voren worden gebracht door eenieder</w:t>
      </w:r>
      <w:r>
        <w:rPr>
          <w:rStyle w:val="Voetnootmarkering"/>
        </w:rPr>
        <w:footnoteReference w:id="59"/>
      </w:r>
      <w:r>
        <w:t xml:space="preserve">. De termijn daarvoor bedraagt </w:t>
      </w:r>
      <w:r w:rsidRPr="00090C8F">
        <w:t>zes weken</w:t>
      </w:r>
      <w:r>
        <w:rPr>
          <w:rStyle w:val="Voetnootmarkering"/>
        </w:rPr>
        <w:footnoteReference w:id="60"/>
      </w:r>
      <w:r>
        <w:t>.</w:t>
      </w:r>
    </w:p>
    <w:p w14:paraId="4266AE5A" w14:textId="6CFE9EA7"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61"/>
      </w:r>
      <w:r w:rsidRPr="00A95C3C">
        <w:t>.</w:t>
      </w:r>
    </w:p>
    <w:p w14:paraId="783B7DFF" w14:textId="77777777" w:rsidR="00E43714" w:rsidRDefault="00E43714" w:rsidP="00E43714"/>
    <w:p w14:paraId="1D5D8E88" w14:textId="1B95F010"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_Ref_8aebee41219a9c187e3b710f89b0f97b_1 \n \h </w:instrText>
      </w:r>
      <w:r w:rsidR="00A96308">
        <w:fldChar w:fldCharType="separate"/>
      </w:r>
      <w:r w:rsidR="00B549AC">
        <w:t>10.4.3.2</w:t>
      </w:r>
      <w:r w:rsidR="00A96308">
        <w:fldChar w:fldCharType="end"/>
      </w:r>
      <w:r>
        <w:t xml:space="preserve">; de aanlevering van de kennisgeving in paragraaf </w:t>
      </w:r>
      <w:r w:rsidR="00A96308">
        <w:fldChar w:fldCharType="begin"/>
      </w:r>
      <w:r w:rsidR="00A96308">
        <w:instrText xml:space="preserve"> REF _Ref_3d8774c431872f036182dfee5f23a696_1 \n \h </w:instrText>
      </w:r>
      <w:r w:rsidR="00A96308">
        <w:fldChar w:fldCharType="separate"/>
      </w:r>
      <w:r w:rsidR="00B549AC">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_Ref_03de31039d7fedd7573a697d8af0cd52_1 \n \h </w:instrText>
      </w:r>
      <w:r w:rsidR="00A96308">
        <w:rPr>
          <w:highlight w:val="yellow"/>
        </w:rPr>
      </w:r>
      <w:r w:rsidR="00A96308">
        <w:rPr>
          <w:highlight w:val="yellow"/>
        </w:rPr>
        <w:fldChar w:fldCharType="separate"/>
      </w:r>
      <w:r w:rsidR="00B549AC">
        <w:t>10.4.3.4</w:t>
      </w:r>
      <w:r w:rsidR="00A96308">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