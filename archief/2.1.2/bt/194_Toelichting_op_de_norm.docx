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6535" w14:textId="6EA620FE" w:rsidR="00E33EDD" w:rsidRPr="00F1426F" w:rsidRDefault="007B75D9" w:rsidP="002F7B04">
      <w:pPr>
        <w:pStyle w:val="Kop4"/>
      </w:pPr>
      <w:bookmarkStart w:id="461" w:name="_Ref_67e04c1e520dca1899d7c73952250640_1"/>
      <w:r w:rsidRPr="00F1426F">
        <w:t>Toelichting op de norm</w:t>
      </w:r>
      <w:bookmarkEnd w:id="461"/>
    </w:p>
    <w:p w14:paraId="3A74374C" w14:textId="31CC9F1A" w:rsidR="0070124A" w:rsidRPr="007B60F8" w:rsidRDefault="00B01BA3" w:rsidP="008769AC">
      <w:pPr>
        <w:pStyle w:val="Opsommingtekens1"/>
      </w:pPr>
      <w:r w:rsidRPr="00B26823">
        <w:rPr>
          <w:i/>
          <w:iCs/>
        </w:rPr>
        <w:t>noemer</w:t>
      </w:r>
      <w:r w:rsidRPr="007B60F8">
        <w:t xml:space="preserve">: </w:t>
      </w:r>
      <w:r w:rsidR="004F0F97" w:rsidRPr="000E40D3">
        <w:t xml:space="preserve">de </w:t>
      </w:r>
      <w:r w:rsidR="004F0F97" w:rsidRPr="00F1426F">
        <w:t>mensleesbare term of frase waarmee de Locatie wordt aangeduid en beschreven, waardoor er</w:t>
      </w:r>
      <w:r w:rsidR="00F22DA8">
        <w:t>, indien relevant,</w:t>
      </w:r>
      <w:r w:rsidR="004F0F97" w:rsidRPr="00F1426F">
        <w:t xml:space="preserve"> naar de Locatie kan worden verwezen. </w:t>
      </w:r>
      <w:r w:rsidR="00B942A5">
        <w:t xml:space="preserve">Let op: </w:t>
      </w:r>
      <w:r w:rsidR="00D45B45">
        <w:t xml:space="preserve">de </w:t>
      </w:r>
      <w:r w:rsidR="00D45B45" w:rsidRPr="004F4F63">
        <w:rPr>
          <w:i/>
          <w:iCs/>
        </w:rPr>
        <w:t>noemer</w:t>
      </w:r>
      <w:r w:rsidR="00D45B45">
        <w:t xml:space="preserve"> </w:t>
      </w:r>
      <w:r w:rsidR="00B942A5">
        <w:t xml:space="preserve">is niet altijd </w:t>
      </w:r>
      <w:r w:rsidR="00D45B45">
        <w:t xml:space="preserve">gelijk aan de naam van het GIO. </w:t>
      </w:r>
      <w:r w:rsidR="000A2CD9" w:rsidRPr="00F1426F">
        <w:t xml:space="preserve">Het gebruik van </w:t>
      </w:r>
      <w:r w:rsidR="004374E3" w:rsidRPr="00F1426F">
        <w:rPr>
          <w:i/>
          <w:iCs/>
        </w:rPr>
        <w:t>n</w:t>
      </w:r>
      <w:r w:rsidR="00E55296" w:rsidRPr="00F1426F">
        <w:rPr>
          <w:i/>
          <w:iCs/>
        </w:rPr>
        <w:t>oemer</w:t>
      </w:r>
      <w:r w:rsidR="00E55296" w:rsidRPr="00F1426F">
        <w:t xml:space="preserve"> is </w:t>
      </w:r>
      <w:r w:rsidR="004374E3" w:rsidRPr="00F1426F">
        <w:t>option</w:t>
      </w:r>
      <w:r w:rsidR="000A2CD9" w:rsidRPr="00F1426F">
        <w:t>eel</w:t>
      </w:r>
      <w:r w:rsidR="000B2B75" w:rsidRPr="00F1426F">
        <w:t xml:space="preserve"> omdat </w:t>
      </w:r>
      <w:r w:rsidR="001D4593">
        <w:t xml:space="preserve">een noemer </w:t>
      </w:r>
      <w:r w:rsidR="00D64A8B">
        <w:t xml:space="preserve">niet altijd zinvol is en omdat </w:t>
      </w:r>
      <w:r w:rsidR="00FA3890" w:rsidRPr="00F1426F">
        <w:t xml:space="preserve">er </w:t>
      </w:r>
      <w:r w:rsidR="000B2B75" w:rsidRPr="00F1426F">
        <w:t xml:space="preserve">Locaties </w:t>
      </w:r>
      <w:r w:rsidR="00FA3890" w:rsidRPr="00F1426F">
        <w:t xml:space="preserve">zijn die niet </w:t>
      </w:r>
      <w:r w:rsidR="00351EB1" w:rsidRPr="00F1426F">
        <w:t xml:space="preserve">met een term of frase te benoemen zijn. </w:t>
      </w:r>
      <w:r w:rsidR="00067DCB">
        <w:t xml:space="preserve">Dat </w:t>
      </w:r>
      <w:r w:rsidR="00102665">
        <w:t>geldt</w:t>
      </w:r>
      <w:r w:rsidR="00067DCB">
        <w:t xml:space="preserve"> bijvoorbeeld voor de losse Locaties binnen een Gebiedengroep.</w:t>
      </w:r>
      <w:r w:rsidR="00615055" w:rsidRPr="00F1426F">
        <w:t xml:space="preserve"> </w:t>
      </w:r>
      <w:r w:rsidR="002F1017" w:rsidRPr="00F1426F">
        <w:t xml:space="preserve">Voorbeelden van noemer </w:t>
      </w:r>
      <w:r w:rsidR="006F7A80" w:rsidRPr="00F1426F">
        <w:t>voor omgevingsplan respectievelijk omgevingsverordening, waarbij de noemer in cursieve tekst is weergegeven, zijn:</w:t>
      </w:r>
      <w:r w:rsidR="00B8242C" w:rsidRPr="00F1426F">
        <w:t xml:space="preserve"> </w:t>
      </w:r>
      <w:r w:rsidR="006F7A80" w:rsidRPr="00F1426F">
        <w:t xml:space="preserve">Ter plaatse van de functie </w:t>
      </w:r>
      <w:r w:rsidR="006F7A80" w:rsidRPr="00F1426F">
        <w:rPr>
          <w:i/>
          <w:iCs/>
        </w:rPr>
        <w:t>Levendig stadscentrum</w:t>
      </w:r>
      <w:r w:rsidR="006F7A80" w:rsidRPr="00F1426F">
        <w:t xml:space="preserve"> zijn de volgende activiteiten toegestaan.</w:t>
      </w:r>
      <w:r w:rsidR="00B8242C" w:rsidRPr="00F1426F">
        <w:t xml:space="preserve"> </w:t>
      </w:r>
      <w:r w:rsidR="006F7A80" w:rsidRPr="00F1426F">
        <w:t xml:space="preserve">Nieuwe luidruchtige activiteiten en gedragingen zijn in een </w:t>
      </w:r>
      <w:r w:rsidR="006F7A80" w:rsidRPr="00F1426F">
        <w:rPr>
          <w:i/>
          <w:iCs/>
        </w:rPr>
        <w:t>stiltegebied</w:t>
      </w:r>
      <w:r w:rsidR="006F7A80" w:rsidRPr="00F1426F">
        <w:t xml:space="preserve"> verboden.</w:t>
      </w:r>
      <w:r w:rsidR="00146661">
        <w:br/>
        <w:t xml:space="preserve">Locatie kan de locatie zijn van een Juridische regel </w:t>
      </w:r>
      <w:r w:rsidR="0048533E">
        <w:t>of Tekstdeel</w:t>
      </w:r>
      <w:r w:rsidR="00B07C7D">
        <w:t xml:space="preserve"> </w:t>
      </w:r>
      <w:r w:rsidR="00146661">
        <w:t>(en daarmee, al dan niet samen met andere Locaties, het werkingsgebied van de Regeltekst</w:t>
      </w:r>
      <w:r w:rsidR="001B727C">
        <w:t>, de Divisie of de Divisietekst</w:t>
      </w:r>
      <w:r w:rsidR="00F12B0E">
        <w:t>), en/of de Locatie van een van de domein</w:t>
      </w:r>
      <w:r w:rsidR="00B32689">
        <w:t>specifieke annotaties</w:t>
      </w:r>
      <w:r w:rsidR="00B473DC">
        <w:t xml:space="preserve"> Activiteit</w:t>
      </w:r>
      <w:r w:rsidR="00650156">
        <w:t xml:space="preserve">, Gebiedsaanwijzing, Omgevingsnorm en Omgevingswaarde. </w:t>
      </w:r>
      <w:r w:rsidR="00A6189E">
        <w:t>H</w:t>
      </w:r>
      <w:r w:rsidR="00650156">
        <w:t>et hangt</w:t>
      </w:r>
      <w:r w:rsidR="00A6189E">
        <w:t xml:space="preserve"> af van het objecttype waar</w:t>
      </w:r>
      <w:r w:rsidR="003677B1">
        <w:t>mee</w:t>
      </w:r>
      <w:r w:rsidR="00A6189E">
        <w:t xml:space="preserve"> de </w:t>
      </w:r>
      <w:r w:rsidR="003677B1">
        <w:t xml:space="preserve">Locatie wordt gecombineerd of het gebruik van het attribuut </w:t>
      </w:r>
      <w:r w:rsidR="003677B1" w:rsidRPr="004F4F63">
        <w:rPr>
          <w:i/>
          <w:iCs/>
        </w:rPr>
        <w:t>noemer</w:t>
      </w:r>
      <w:r w:rsidR="003677B1">
        <w:t xml:space="preserve"> zinvol is of niet.</w:t>
      </w:r>
      <w:r w:rsidR="003F6ED0">
        <w:t xml:space="preserve"> Bij de beschrijving van die objecttypen wordt dit aangegeven.</w:t>
      </w:r>
    </w:p>
    <w:p w14:paraId="0C143E17" w14:textId="4202B0B1" w:rsidR="00030D6F" w:rsidRPr="00F1426F" w:rsidRDefault="00B22728" w:rsidP="008769AC">
      <w:pPr>
        <w:pStyle w:val="Opsommingtekens1"/>
      </w:pPr>
      <w:r w:rsidRPr="00F1426F">
        <w:rPr>
          <w:i/>
        </w:rPr>
        <w:t>hoogte</w:t>
      </w:r>
      <w:r w:rsidRPr="00F1426F">
        <w:t xml:space="preserve">: optioneel attribuut waarmee voor Gebied, Lijn en Punt de hoogteligging kan worden vastgelegd. </w:t>
      </w:r>
      <w:r w:rsidRPr="00F1426F">
        <w:rPr>
          <w:i/>
        </w:rPr>
        <w:t>hoogte</w:t>
      </w:r>
      <w:r w:rsidRPr="00F1426F">
        <w:t xml:space="preserve"> wordt vastgelegd met WaardeEenheid, dat bestaat uit de elementen </w:t>
      </w:r>
      <w:r w:rsidR="000B040F" w:rsidRPr="00F1426F">
        <w:t>w</w:t>
      </w:r>
      <w:r w:rsidRPr="00F1426F">
        <w:t xml:space="preserve">aarde en </w:t>
      </w:r>
      <w:r w:rsidR="000B040F" w:rsidRPr="00F1426F">
        <w:t>e</w:t>
      </w:r>
      <w:r w:rsidRPr="00F1426F">
        <w:t xml:space="preserve">enheid. </w:t>
      </w:r>
      <w:r w:rsidR="006C0087" w:rsidRPr="00F1426F">
        <w:t>w</w:t>
      </w:r>
      <w:r w:rsidRPr="00F1426F">
        <w:t xml:space="preserve">aarde legt de hoogte in een getal vast, </w:t>
      </w:r>
      <w:r w:rsidR="006C0087" w:rsidRPr="00F1426F">
        <w:t>e</w:t>
      </w:r>
      <w:r w:rsidRPr="00F1426F">
        <w:t xml:space="preserve">enheid geeft aan in welke grootheid de hoogte moet worden gemeten. </w:t>
      </w:r>
      <w:r w:rsidR="00371C3A" w:rsidRPr="00F1426F">
        <w:t xml:space="preserve">Voor </w:t>
      </w:r>
      <w:r w:rsidR="00371C3A" w:rsidRPr="00F1426F">
        <w:rPr>
          <w:i/>
          <w:iCs/>
        </w:rPr>
        <w:t>eenheid</w:t>
      </w:r>
      <w:r w:rsidR="00371C3A" w:rsidRPr="00B26823">
        <w:t xml:space="preserve"> kan gebruik gemaakt worden van de uitbreidbare waardelijst 'Eenheid</w:t>
      </w:r>
      <w:r w:rsidR="00371C3A" w:rsidRPr="00F1426F">
        <w:t>’.</w:t>
      </w:r>
      <w:r w:rsidR="009F56A2">
        <w:t xml:space="preserve"> </w:t>
      </w:r>
      <w:r w:rsidR="0081450F">
        <w:t xml:space="preserve">Zie voor de -vooralsnog beperkte- betekenis van uitbreidbare waardelijsten paragraaf </w:t>
      </w:r>
      <w:r w:rsidR="00730192" w:rsidRPr="00863F41">
        <w:rPr>
          <w:rStyle w:val="Verwijzing"/>
        </w:rPr>
        <w:fldChar w:fldCharType="begin"/>
      </w:r>
      <w:r w:rsidR="00730192" w:rsidRPr="00863F41">
        <w:rPr>
          <w:rStyle w:val="Verwijzing"/>
        </w:rPr>
        <w:instrText xml:space="preserve"> REF _Ref_8e4d5d217df0006e91b70f91924fe399_1 \n \h </w:instrText>
      </w:r>
      <w:r w:rsidR="00730192" w:rsidRPr="00863F41">
        <w:rPr>
          <w:rStyle w:val="Verwijzing"/>
        </w:rPr>
      </w:r>
      <w:r w:rsidR="00730192" w:rsidRPr="00863F41">
        <w:rPr>
          <w:rStyle w:val="Verwijzing"/>
        </w:rPr>
        <w:fldChar w:fldCharType="separate"/>
      </w:r>
      <w:r w:rsidR="00B549AC">
        <w:rPr>
          <w:rStyle w:val="Verwijzing"/>
        </w:rPr>
        <w:t>3.5</w:t>
      </w:r>
      <w:r w:rsidR="00730192" w:rsidRPr="00863F41">
        <w:rPr>
          <w:rStyle w:val="Verwijzing"/>
        </w:rPr>
        <w:fldChar w:fldCharType="end"/>
      </w:r>
      <w:r w:rsidR="0081450F">
        <w:t xml:space="preserve">. </w:t>
      </w:r>
      <w:r w:rsidR="001861FC">
        <w:t>H</w:t>
      </w:r>
      <w:r w:rsidR="009E73B5">
        <w:t xml:space="preserve">et gebruik van het attribuut </w:t>
      </w:r>
      <w:r w:rsidR="009E73B5" w:rsidRPr="00A52D76">
        <w:rPr>
          <w:i/>
          <w:iCs/>
        </w:rPr>
        <w:t>hoogte</w:t>
      </w:r>
      <w:r w:rsidR="009E73B5">
        <w:t xml:space="preserve"> </w:t>
      </w:r>
      <w:r w:rsidR="00B365DC">
        <w:t>maakt</w:t>
      </w:r>
      <w:r w:rsidR="009E73B5">
        <w:t xml:space="preserve"> een </w:t>
      </w:r>
      <w:r w:rsidR="00B365DC">
        <w:t xml:space="preserve">(zeer beperkte) benadering van </w:t>
      </w:r>
      <w:r w:rsidR="00542FCB">
        <w:t xml:space="preserve">3D </w:t>
      </w:r>
      <w:r w:rsidR="00B365DC">
        <w:t>mogelijk</w:t>
      </w:r>
      <w:r w:rsidR="00542FCB">
        <w:t>.</w:t>
      </w:r>
      <w:r w:rsidR="00371C3A" w:rsidRPr="00F1426F">
        <w:t xml:space="preserve"> </w:t>
      </w:r>
      <w:r w:rsidR="00320DAD" w:rsidRPr="00F1426F">
        <w:rPr>
          <w:i/>
          <w:iCs/>
        </w:rPr>
        <w:t>hoogte</w:t>
      </w:r>
      <w:r w:rsidR="00320DAD" w:rsidRPr="00F1426F">
        <w:t xml:space="preserve"> kan bijvoorbeeld worden </w:t>
      </w:r>
      <w:r w:rsidR="006C1A64" w:rsidRPr="00F1426F">
        <w:t xml:space="preserve">gebruikt </w:t>
      </w:r>
      <w:r w:rsidR="00114D69" w:rsidRPr="00F1426F">
        <w:t>om van (de omgevingswaarde) geluidproductieplafonds aan te geven op welke hoogte ze gelden</w:t>
      </w:r>
      <w:r w:rsidR="00D40D63" w:rsidRPr="00F1426F">
        <w:t xml:space="preserve">; in dat geval wordt </w:t>
      </w:r>
      <w:r w:rsidR="005260AC" w:rsidRPr="00F1426F">
        <w:t>de</w:t>
      </w:r>
      <w:r w:rsidR="007D59CE" w:rsidRPr="00F1426F">
        <w:t xml:space="preserve"> </w:t>
      </w:r>
      <w:r w:rsidR="00B23AC9" w:rsidRPr="00F1426F">
        <w:t xml:space="preserve">eenheid </w:t>
      </w:r>
      <w:r w:rsidR="005260AC" w:rsidRPr="00F1426F">
        <w:t>meter gekozen</w:t>
      </w:r>
      <w:r w:rsidR="00114D69" w:rsidRPr="00F1426F">
        <w:t>.</w:t>
      </w:r>
    </w:p>
    <w:p w14:paraId="3B2DD2ED" w14:textId="7F9EB08C" w:rsidR="00AF737B" w:rsidRPr="00F1426F" w:rsidRDefault="00B22728" w:rsidP="0051006F">
      <w:pPr>
        <w:pStyle w:val="Opsommingtekens1"/>
      </w:pPr>
      <w:r w:rsidRPr="00F1426F">
        <w:rPr>
          <w:i/>
        </w:rPr>
        <w:t>geometrie</w:t>
      </w:r>
      <w:r w:rsidRPr="00F1426F">
        <w:t>: attribuut dat de verwijzing bevat van een specifiek Gebied, Lijn of Punt naar de identificatie van de bijbehorende Geometrie. Dit attribuut legt dus vast dat deze Geometrie bij het betreffende Gebied, Lijn of Punt hoort.</w:t>
      </w:r>
      <w:r w:rsidR="0001464B" w:rsidRPr="00F1426F">
        <w:t xml:space="preserve"> </w:t>
      </w:r>
      <w:r w:rsidR="007F7A38" w:rsidRPr="00F1426F">
        <w:t>Bij Ambtsgebied kan er geen geometrie worden meegeleverd.</w:t>
      </w:r>
    </w:p>
    <w:p w14:paraId="09F0122D" w14:textId="4ED9C55F" w:rsidR="00137858" w:rsidRPr="00137858" w:rsidRDefault="002D63B6" w:rsidP="00137858">
      <w:pPr>
        <w:pStyle w:val="Opsommingtekens1"/>
      </w:pPr>
      <w:r w:rsidRPr="002A0F0A">
        <w:rPr>
          <w:i/>
          <w:iCs/>
        </w:rPr>
        <w:t>bestuurlijkeGrenzenVerwijzing</w:t>
      </w:r>
      <w:r w:rsidR="006D05B4">
        <w:t xml:space="preserve">: </w:t>
      </w:r>
      <w:r w:rsidR="00C9062D" w:rsidRPr="00C9062D">
        <w:t>attribuut waardoor DSO-LV weet dat de inhoud van dit object te vinden is in een andere voorziening, alleen te gebruiken bij Ambtsgebied. Het bijhouden van het Ambtsgebied gebeurt in de bestuurlijkeGrenzen-voorziening</w:t>
      </w:r>
      <w:r w:rsidR="008D163D">
        <w:t>.</w:t>
      </w:r>
      <w:r w:rsidR="004E5F8E">
        <w:t xml:space="preserve"> </w:t>
      </w:r>
      <w:r w:rsidR="00137858" w:rsidRPr="00137858">
        <w:t xml:space="preserve">Het attribuut </w:t>
      </w:r>
      <w:r w:rsidR="00137858" w:rsidRPr="002A0F0A">
        <w:rPr>
          <w:i/>
          <w:iCs/>
        </w:rPr>
        <w:t>bestuurlijkeGrenzenVerwijzing</w:t>
      </w:r>
      <w:r w:rsidR="00137858" w:rsidRPr="00137858">
        <w:t xml:space="preserve"> maakt gebruik van de gegevensgroep </w:t>
      </w:r>
      <w:r w:rsidR="002F7CA9" w:rsidRPr="002F7CA9">
        <w:lastRenderedPageBreak/>
        <w:t>BestuurlijkeGrenzenVerwijzing</w:t>
      </w:r>
      <w:r w:rsidR="00137858" w:rsidRPr="00137858">
        <w:t xml:space="preserve">. In het navolgende worden de attributen van </w:t>
      </w:r>
      <w:r w:rsidR="0046535C" w:rsidRPr="0046535C">
        <w:t xml:space="preserve">BestuurlijkeGrenzenVerwijzing </w:t>
      </w:r>
      <w:r w:rsidR="00137858" w:rsidRPr="00137858">
        <w:t>toegelicht.</w:t>
      </w:r>
    </w:p>
    <w:p w14:paraId="05DC7B63" w14:textId="1F47DCBB" w:rsidR="002D63B6" w:rsidRPr="002A0F0A" w:rsidRDefault="009C20FB" w:rsidP="002A0F0A">
      <w:pPr>
        <w:pStyle w:val="Opsommingtekens2"/>
      </w:pPr>
      <w:r w:rsidRPr="002A0F0A">
        <w:rPr>
          <w:i/>
          <w:iCs/>
        </w:rPr>
        <w:t>bestuurlijkeGrenzenID</w:t>
      </w:r>
      <w:r w:rsidRPr="009C20FB">
        <w:t>:</w:t>
      </w:r>
      <w:r w:rsidR="00944309">
        <w:t xml:space="preserve"> </w:t>
      </w:r>
      <w:r w:rsidR="00B621C4">
        <w:t xml:space="preserve">de </w:t>
      </w:r>
      <w:r w:rsidR="00E2309C">
        <w:t>identific</w:t>
      </w:r>
      <w:r w:rsidR="006601EE">
        <w:t>atie</w:t>
      </w:r>
      <w:r w:rsidR="00B621C4">
        <w:t xml:space="preserve"> van het </w:t>
      </w:r>
      <w:r w:rsidR="00D912FF" w:rsidRPr="00D912FF">
        <w:t>Ambtsgebied</w:t>
      </w:r>
      <w:r w:rsidR="007C6550">
        <w:t>.</w:t>
      </w:r>
      <w:r w:rsidR="00D912FF" w:rsidRPr="00D912FF">
        <w:t xml:space="preserve"> </w:t>
      </w:r>
      <w:r w:rsidR="007C6550">
        <w:t xml:space="preserve">Deze is </w:t>
      </w:r>
      <w:r w:rsidR="00D912FF" w:rsidRPr="00D912FF">
        <w:t>gelijk aan de bevoegd-gezag-code. Voor gemeenten, provincies en waterschappen is dat de CBS-code, inclusief de letteraanduiding van de bestuurslaag. Een voorbeeld daarvan is GM0297 voor de gemeente Zaltbommel. Voor het Rijk wordt de RVIG-code gehanteerd. Aan de hand van deze code weet DSO-LV van welk bevoegd gezag het ambtsgebied uit de bestuurlijkeGrenzen-voorziening getoond moet worden</w:t>
      </w:r>
    </w:p>
    <w:p w14:paraId="02F6BC6C" w14:textId="6FCED980" w:rsidR="007F7A38" w:rsidRPr="00F1426F" w:rsidRDefault="007F7A38" w:rsidP="002A0F0A">
      <w:pPr>
        <w:pStyle w:val="Opsommingtekens2"/>
      </w:pPr>
      <w:r w:rsidRPr="002A0F0A">
        <w:rPr>
          <w:i/>
          <w:iCs/>
        </w:rPr>
        <w:t>domein</w:t>
      </w:r>
      <w:r w:rsidRPr="00F1426F">
        <w:t xml:space="preserve">: </w:t>
      </w:r>
      <w:r w:rsidR="00CE25C9">
        <w:t>attribuut dat aangeeft</w:t>
      </w:r>
      <w:r w:rsidR="0091286F">
        <w:t xml:space="preserve"> welke van de onderdelen van de bestuurlijkeGrenzen-voorziening</w:t>
      </w:r>
      <w:r w:rsidR="009675EB">
        <w:t xml:space="preserve"> moet worden bevraagd</w:t>
      </w:r>
      <w:r w:rsidR="000F7374">
        <w:t xml:space="preserve">: </w:t>
      </w:r>
      <w:r w:rsidR="001078E9">
        <w:t xml:space="preserve">het </w:t>
      </w:r>
      <w:r w:rsidR="00DB18FE">
        <w:t>b</w:t>
      </w:r>
      <w:r w:rsidR="001078E9">
        <w:t>estuurlijk</w:t>
      </w:r>
      <w:r w:rsidR="00DB18FE">
        <w:t xml:space="preserve"> g</w:t>
      </w:r>
      <w:r w:rsidR="001078E9">
        <w:t>ebied</w:t>
      </w:r>
      <w:r w:rsidR="00CC29F4">
        <w:t>;</w:t>
      </w:r>
    </w:p>
    <w:p w14:paraId="16A84337" w14:textId="5E71BF59" w:rsidR="00603741" w:rsidRPr="00F1426F" w:rsidRDefault="007F7A38" w:rsidP="002A0F0A">
      <w:pPr>
        <w:pStyle w:val="Opsommingtekens2"/>
      </w:pPr>
      <w:r w:rsidRPr="0005135E">
        <w:rPr>
          <w:i/>
          <w:iCs/>
        </w:rPr>
        <w:t>geldigOp</w:t>
      </w:r>
      <w:r w:rsidRPr="00B26823">
        <w:t>:</w:t>
      </w:r>
      <w:r w:rsidR="00AF40C9" w:rsidRPr="007B60F8">
        <w:t xml:space="preserve"> </w:t>
      </w:r>
      <w:r w:rsidR="00AF40C9" w:rsidRPr="000E40D3">
        <w:t xml:space="preserve">attribuut </w:t>
      </w:r>
      <w:r w:rsidR="00AB4184">
        <w:t>waardoor</w:t>
      </w:r>
      <w:r w:rsidR="00AF40C9" w:rsidRPr="000E40D3">
        <w:t xml:space="preserve"> DSO-LV </w:t>
      </w:r>
      <w:r w:rsidR="00AB4184">
        <w:t xml:space="preserve">weet </w:t>
      </w:r>
      <w:r w:rsidR="006A24F2" w:rsidRPr="00F1426F">
        <w:t xml:space="preserve">welke versie van het </w:t>
      </w:r>
      <w:r w:rsidR="00A762C7" w:rsidRPr="00F1426F">
        <w:t>a</w:t>
      </w:r>
      <w:r w:rsidR="006A24F2" w:rsidRPr="00F1426F">
        <w:t>mbtsgebied getoond moet worden</w:t>
      </w:r>
      <w:r w:rsidR="00EC660D">
        <w:t>:</w:t>
      </w:r>
      <w:r w:rsidR="007D5EB5" w:rsidRPr="007B60F8">
        <w:t xml:space="preserve"> het Ambtsgebied zoals dat geldig was op </w:t>
      </w:r>
      <w:r w:rsidR="00282650" w:rsidRPr="000E40D3">
        <w:t>de ingevulde datum</w:t>
      </w:r>
      <w:r w:rsidR="001456D5" w:rsidRPr="00F1426F">
        <w:t>.</w:t>
      </w:r>
      <w:r w:rsidR="001C01C2">
        <w:t xml:space="preserve"> </w:t>
      </w:r>
      <w:r w:rsidR="001C01C2" w:rsidRPr="001C01C2">
        <w:t>Wanneer naar aanleiding van een bestuurlijke herindeling of andere grenscorrectie het ambtsgebied is gewijzigd, kan met een wijzigingsbesluit het Ambtsgebied-object gewijzigd worden door de geldigOp-datum van de bestuurlijkeGrenzenVerwijzing te wijzigen.</w:t>
      </w:r>
    </w:p>
    <w:p w14:paraId="6EDA774F" w14:textId="77777777" w:rsidR="006E5E47" w:rsidRPr="00F1426F" w:rsidRDefault="006E5E47" w:rsidP="0020646F"/>
    <w:p w14:paraId="5EA7C0E0" w14:textId="35C982EE" w:rsidR="0020646F" w:rsidRPr="00F1426F" w:rsidRDefault="003B5DE2" w:rsidP="0020646F">
      <w:r w:rsidRPr="00F1426F">
        <w:t xml:space="preserve">Met uitzondering van Locatie in de verschijningsvorm van Ambtsgebied wordt </w:t>
      </w:r>
      <w:r w:rsidR="0020646F" w:rsidRPr="00F1426F">
        <w:t xml:space="preserve">Locatie altijd vastgelegd in een </w:t>
      </w:r>
      <w:r w:rsidR="00D44198">
        <w:t>GIO</w:t>
      </w:r>
      <w:r w:rsidR="0020646F" w:rsidRPr="00F1426F">
        <w:t>.</w:t>
      </w:r>
    </w:p>
    <w:p w14:paraId="47269A11" w14:textId="267C050E" w:rsidR="002F2A5D" w:rsidRDefault="002F2A5D" w:rsidP="0020646F"/>
    <w:p w14:paraId="33024C22" w14:textId="3DDE6EF6" w:rsidR="000422BF" w:rsidRPr="004F4F63" w:rsidRDefault="00974B32" w:rsidP="0020646F">
      <w:pPr>
        <w:rPr>
          <w:u w:val="single"/>
        </w:rPr>
      </w:pPr>
      <w:r w:rsidRPr="004F4F63">
        <w:rPr>
          <w:u w:val="single"/>
        </w:rPr>
        <w:t>Ambtsgebied</w:t>
      </w:r>
    </w:p>
    <w:p w14:paraId="3A41E334" w14:textId="56F1902D" w:rsidR="00DD0AA0" w:rsidRDefault="00DD0AA0" w:rsidP="0020646F">
      <w:r w:rsidRPr="00DD0AA0">
        <w:t>Het Ambtsgebied-object wordt alleen aangeleverd als dat noodzakelijk is: de eerste keer dat in een Regeling het Ambtsgebied de Locatie is van een regel én wanneer naar aanleiding van een bestuurlijke herindeling of andere grenscorrectie in een wijzigingsbesluit het Ambtsgebied wordt gewijzigd naar een nieuwe versie van dat Ambtsgebied.</w:t>
      </w:r>
    </w:p>
    <w:p w14:paraId="6DE9ADDE" w14:textId="70EB83E7" w:rsidR="000338E8" w:rsidRPr="007B60F8" w:rsidRDefault="000338E8" w:rsidP="0020646F">
      <w:r w:rsidRPr="00F1426F">
        <w:t xml:space="preserve">Uitgangspunt van </w:t>
      </w:r>
      <w:r w:rsidR="00504747" w:rsidRPr="00F1426F">
        <w:t>regelgeving over de b</w:t>
      </w:r>
      <w:r w:rsidRPr="00F1426F">
        <w:t>ekendmaking</w:t>
      </w:r>
      <w:r w:rsidR="00504747" w:rsidRPr="00F1426F">
        <w:t xml:space="preserve"> van besluiten </w:t>
      </w:r>
      <w:r w:rsidRPr="00F1426F">
        <w:t xml:space="preserve">is dat </w:t>
      </w:r>
      <w:r w:rsidR="00036461" w:rsidRPr="00F1426F">
        <w:t xml:space="preserve">informatie die niet op een begrijpelijke manier in tekst te beschrijven is, wordt vastgelegd </w:t>
      </w:r>
      <w:r w:rsidR="00022016" w:rsidRPr="00F1426F">
        <w:t xml:space="preserve">in een informatieobject. </w:t>
      </w:r>
      <w:r w:rsidR="00B72B24" w:rsidRPr="00F1426F">
        <w:t>Daarom</w:t>
      </w:r>
      <w:r w:rsidR="00022016" w:rsidRPr="00F1426F">
        <w:t xml:space="preserve"> wordt </w:t>
      </w:r>
      <w:r w:rsidR="00B870A1" w:rsidRPr="00F1426F">
        <w:t xml:space="preserve">de </w:t>
      </w:r>
      <w:r w:rsidR="00411657" w:rsidRPr="00F1426F">
        <w:t>locatie</w:t>
      </w:r>
      <w:r w:rsidR="00B870A1" w:rsidRPr="00F1426F">
        <w:t xml:space="preserve"> waar </w:t>
      </w:r>
      <w:r w:rsidR="00846B34" w:rsidRPr="00F1426F">
        <w:t xml:space="preserve">een regel (of beleid) geldig is, </w:t>
      </w:r>
      <w:r w:rsidR="00440957" w:rsidRPr="00F1426F">
        <w:t xml:space="preserve">vastgelegd met een </w:t>
      </w:r>
      <w:r w:rsidR="00D44198">
        <w:t>GIO</w:t>
      </w:r>
      <w:r w:rsidR="00440957" w:rsidRPr="00F1426F">
        <w:t xml:space="preserve">. </w:t>
      </w:r>
      <w:r w:rsidR="008508D8" w:rsidRPr="00F1426F">
        <w:t xml:space="preserve">Op deze manier </w:t>
      </w:r>
      <w:r w:rsidR="00440957" w:rsidRPr="00F1426F">
        <w:t xml:space="preserve">is </w:t>
      </w:r>
      <w:r w:rsidR="005529C0" w:rsidRPr="00F1426F">
        <w:t>de locatie permanent terug te vinden en is de onverander</w:t>
      </w:r>
      <w:r w:rsidR="00561502" w:rsidRPr="00F1426F">
        <w:t>lijk</w:t>
      </w:r>
      <w:r w:rsidR="005529C0" w:rsidRPr="00F1426F">
        <w:t>heid van de lo</w:t>
      </w:r>
      <w:r w:rsidR="00561502" w:rsidRPr="00F1426F">
        <w:t>catie gewaarborgd</w:t>
      </w:r>
      <w:r w:rsidR="00B8611D" w:rsidRPr="00F1426F">
        <w:t xml:space="preserve"> (zie ook paragraaf </w:t>
      </w:r>
      <w:r w:rsidR="00B8611D" w:rsidRPr="00863F41">
        <w:rPr>
          <w:rStyle w:val="Verwijzing"/>
        </w:rPr>
        <w:fldChar w:fldCharType="begin"/>
      </w:r>
      <w:r w:rsidR="00B8611D" w:rsidRPr="00863F41">
        <w:rPr>
          <w:rStyle w:val="Verwijzing"/>
        </w:rPr>
        <w:instrText xml:space="preserve"> REF _Ref_7a71b434a46b2769f9e100508352a8f8_1 </w:instrText>
      </w:r>
      <w:r w:rsidR="003A4610" w:rsidRPr="00863F41">
        <w:rPr>
          <w:rStyle w:val="Verwijzing"/>
        </w:rPr>
        <w:instrText xml:space="preserve"> \n \h</w:instrText>
      </w:r>
      <w:r w:rsidR="00B8611D" w:rsidRPr="00863F41">
        <w:rPr>
          <w:rStyle w:val="Verwijzing"/>
        </w:rPr>
        <w:instrText xml:space="preserve"> </w:instrText>
      </w:r>
      <w:r w:rsidR="002D3C47" w:rsidRPr="00863F41">
        <w:rPr>
          <w:rStyle w:val="Verwijzing"/>
        </w:rPr>
        <w:instrText xml:space="preserve"> \* MERGEFORMAT </w:instrText>
      </w:r>
      <w:r w:rsidR="00B8611D" w:rsidRPr="00863F41">
        <w:rPr>
          <w:rStyle w:val="Verwijzing"/>
        </w:rPr>
      </w:r>
      <w:r w:rsidR="00B8611D" w:rsidRPr="00863F41">
        <w:rPr>
          <w:rStyle w:val="Verwijzing"/>
        </w:rPr>
        <w:fldChar w:fldCharType="separate"/>
      </w:r>
      <w:r w:rsidR="00B549AC">
        <w:rPr>
          <w:rStyle w:val="Verwijzing"/>
        </w:rPr>
        <w:t>6.1.2.1</w:t>
      </w:r>
      <w:r w:rsidR="00B8611D" w:rsidRPr="00863F41">
        <w:rPr>
          <w:rStyle w:val="Verwijzing"/>
        </w:rPr>
        <w:fldChar w:fldCharType="end"/>
      </w:r>
      <w:r w:rsidR="00B8611D" w:rsidRPr="00B26823">
        <w:t>)</w:t>
      </w:r>
      <w:r w:rsidR="00561502" w:rsidRPr="007B60F8">
        <w:t xml:space="preserve">. </w:t>
      </w:r>
      <w:r w:rsidR="0006129F" w:rsidRPr="00F1426F">
        <w:t>Door het nemen van het besluit stelt het bevoegd gezag</w:t>
      </w:r>
      <w:r w:rsidR="00E10E94" w:rsidRPr="00F1426F">
        <w:t xml:space="preserve"> </w:t>
      </w:r>
      <w:r w:rsidR="0082337A">
        <w:t>het GIO</w:t>
      </w:r>
      <w:r w:rsidR="00E10E94" w:rsidRPr="00F1426F">
        <w:t xml:space="preserve"> vas</w:t>
      </w:r>
      <w:r w:rsidR="004B345A" w:rsidRPr="00F1426F">
        <w:t xml:space="preserve">t en </w:t>
      </w:r>
      <w:r w:rsidR="006820CF" w:rsidRPr="00F1426F">
        <w:t>‘</w:t>
      </w:r>
      <w:r w:rsidR="004B345A" w:rsidRPr="00F1426F">
        <w:t>ontstaat</w:t>
      </w:r>
      <w:r w:rsidR="006820CF" w:rsidRPr="00F1426F">
        <w:t>’</w:t>
      </w:r>
      <w:r w:rsidR="004B345A" w:rsidRPr="00F1426F">
        <w:t xml:space="preserve"> </w:t>
      </w:r>
      <w:r w:rsidR="00332D58" w:rsidRPr="00F1426F">
        <w:t xml:space="preserve">de locatie. Wanneer een regel geldt voor het hele ambtsgebied van het bevoegd gezag </w:t>
      </w:r>
      <w:r w:rsidR="008508D8" w:rsidRPr="00F1426F">
        <w:t>wordt</w:t>
      </w:r>
      <w:r w:rsidR="00C43E52" w:rsidRPr="00F1426F">
        <w:t xml:space="preserve"> het niet passend </w:t>
      </w:r>
      <w:r w:rsidR="008508D8" w:rsidRPr="00F1426F">
        <w:t xml:space="preserve">geacht </w:t>
      </w:r>
      <w:r w:rsidR="00C43E52" w:rsidRPr="00F1426F">
        <w:t xml:space="preserve">als het bevoegd gezag dat ambtsgebied in de vorm van een </w:t>
      </w:r>
      <w:r w:rsidR="00D44198">
        <w:t>GIO</w:t>
      </w:r>
      <w:r w:rsidR="00C43E52" w:rsidRPr="00F1426F">
        <w:t xml:space="preserve"> vast zou stellen</w:t>
      </w:r>
      <w:r w:rsidR="00412635" w:rsidRPr="00F1426F">
        <w:t xml:space="preserve">. </w:t>
      </w:r>
      <w:r w:rsidR="00F41B1A" w:rsidRPr="00F1426F">
        <w:t>A</w:t>
      </w:r>
      <w:r w:rsidR="00412635" w:rsidRPr="00F1426F">
        <w:t xml:space="preserve">mbtsgebieden </w:t>
      </w:r>
      <w:r w:rsidR="00F41B1A" w:rsidRPr="00F1426F">
        <w:t xml:space="preserve">worden </w:t>
      </w:r>
      <w:r w:rsidR="00412635" w:rsidRPr="00F1426F">
        <w:t xml:space="preserve">immers </w:t>
      </w:r>
      <w:r w:rsidR="00F41B1A" w:rsidRPr="00F1426F">
        <w:t xml:space="preserve">door </w:t>
      </w:r>
      <w:r w:rsidR="00412635" w:rsidRPr="00F1426F">
        <w:t>andere wetgeving</w:t>
      </w:r>
      <w:r w:rsidR="00F41B1A" w:rsidRPr="00F1426F">
        <w:t xml:space="preserve"> </w:t>
      </w:r>
      <w:r w:rsidR="0039571F" w:rsidRPr="00F1426F">
        <w:t>(</w:t>
      </w:r>
      <w:r w:rsidR="00D7107A" w:rsidRPr="00F1426F">
        <w:t xml:space="preserve">en </w:t>
      </w:r>
      <w:r w:rsidR="00FB232A" w:rsidRPr="00F1426F">
        <w:t xml:space="preserve">in de meeste gevallen </w:t>
      </w:r>
      <w:r w:rsidR="00D7107A" w:rsidRPr="00F1426F">
        <w:t>door een ander bevoegd gezag</w:t>
      </w:r>
      <w:r w:rsidR="00FB232A" w:rsidRPr="00F1426F">
        <w:t>)</w:t>
      </w:r>
      <w:r w:rsidR="00D7107A" w:rsidRPr="00F1426F">
        <w:t xml:space="preserve"> </w:t>
      </w:r>
      <w:r w:rsidR="00F41B1A" w:rsidRPr="00F1426F">
        <w:t>vastgesteld</w:t>
      </w:r>
      <w:r w:rsidR="00D7107A" w:rsidRPr="00F1426F">
        <w:t>. Daarom wordt Ambtsgebied als verschijningsvorm van Locatie</w:t>
      </w:r>
      <w:r w:rsidR="001336C1" w:rsidRPr="00F1426F">
        <w:t xml:space="preserve"> </w:t>
      </w:r>
      <w:r w:rsidR="008534BE" w:rsidRPr="00F1426F">
        <w:t xml:space="preserve">niet vastgelegd met </w:t>
      </w:r>
      <w:r w:rsidR="008A21B1" w:rsidRPr="008A21B1">
        <w:t>het object Geometrie</w:t>
      </w:r>
      <w:r w:rsidR="008070B2" w:rsidRPr="00F1426F">
        <w:t xml:space="preserve"> en </w:t>
      </w:r>
      <w:r w:rsidR="006014A3">
        <w:t xml:space="preserve">niet </w:t>
      </w:r>
      <w:r w:rsidR="006014A3" w:rsidRPr="006014A3">
        <w:t xml:space="preserve">vastgesteld </w:t>
      </w:r>
      <w:r w:rsidR="006014A3">
        <w:t xml:space="preserve">in de vorm van </w:t>
      </w:r>
      <w:r w:rsidR="008070B2" w:rsidRPr="00F1426F">
        <w:t xml:space="preserve">een </w:t>
      </w:r>
      <w:r w:rsidR="00D44198">
        <w:t>GIO</w:t>
      </w:r>
      <w:r w:rsidR="008070B2" w:rsidRPr="00F1426F">
        <w:t xml:space="preserve">, maar </w:t>
      </w:r>
      <w:r w:rsidR="006014A3">
        <w:t>neemt het bevoegd gezag</w:t>
      </w:r>
      <w:r w:rsidR="008070B2" w:rsidRPr="00F1426F">
        <w:t xml:space="preserve"> een verwijzing op naar het </w:t>
      </w:r>
      <w:r w:rsidR="00690748">
        <w:t xml:space="preserve">eigen </w:t>
      </w:r>
      <w:r w:rsidR="00080E80" w:rsidRPr="00F1426F">
        <w:t xml:space="preserve">ambtsgebied in de </w:t>
      </w:r>
      <w:r w:rsidR="0000373F" w:rsidRPr="00F1426F">
        <w:t>bestuurlijkeGrenzen-voorziening</w:t>
      </w:r>
      <w:r w:rsidR="00E27D58" w:rsidRPr="00F1426F">
        <w:t>. Dit is de voorziening waarin de door die andere wetgeving vastgestelde</w:t>
      </w:r>
      <w:r w:rsidR="00BF4937" w:rsidRPr="00F1426F">
        <w:t xml:space="preserve"> bestuurlijke grenzen worden vastgelegd en beheerd</w:t>
      </w:r>
      <w:r w:rsidR="007C2570" w:rsidRPr="00F1426F">
        <w:t>.</w:t>
      </w:r>
      <w:r w:rsidR="00304C2C" w:rsidRPr="00F1426F">
        <w:t xml:space="preserve"> </w:t>
      </w:r>
      <w:r w:rsidR="00017743">
        <w:t xml:space="preserve">Aangezien </w:t>
      </w:r>
      <w:r w:rsidR="00B13F9C" w:rsidRPr="00F1426F">
        <w:t xml:space="preserve">Ambtsgebied niet </w:t>
      </w:r>
      <w:r w:rsidR="00512E6D">
        <w:t xml:space="preserve">wordt </w:t>
      </w:r>
      <w:r w:rsidR="00546897" w:rsidRPr="00F1426F">
        <w:t>vastgelegd met het object Geometrie</w:t>
      </w:r>
      <w:r w:rsidR="00C37C6C" w:rsidRPr="00F1426F">
        <w:t xml:space="preserve"> en </w:t>
      </w:r>
      <w:r w:rsidR="005E504C">
        <w:t xml:space="preserve">niet door het bevoegd gezag wordt </w:t>
      </w:r>
      <w:r w:rsidR="00A86BDA">
        <w:t xml:space="preserve">vastgesteld, </w:t>
      </w:r>
      <w:r w:rsidR="00C37C6C" w:rsidRPr="00F1426F">
        <w:t xml:space="preserve">kent </w:t>
      </w:r>
      <w:r w:rsidR="00A86BDA">
        <w:t xml:space="preserve">het </w:t>
      </w:r>
      <w:r w:rsidR="00C37C6C" w:rsidRPr="00F1426F">
        <w:t xml:space="preserve">niet </w:t>
      </w:r>
      <w:r w:rsidR="007859A0" w:rsidRPr="00F1426F">
        <w:t xml:space="preserve">de </w:t>
      </w:r>
      <w:r w:rsidR="00C37C6C" w:rsidRPr="00F1426F">
        <w:t>attribut</w:t>
      </w:r>
      <w:r w:rsidR="007859A0" w:rsidRPr="00F1426F">
        <w:t>en</w:t>
      </w:r>
      <w:r w:rsidR="00C37C6C" w:rsidRPr="00F1426F">
        <w:t xml:space="preserve"> </w:t>
      </w:r>
      <w:r w:rsidR="00C37C6C" w:rsidRPr="00F1426F">
        <w:rPr>
          <w:i/>
          <w:iCs/>
        </w:rPr>
        <w:t>geometrie</w:t>
      </w:r>
      <w:r w:rsidR="00C37C6C" w:rsidRPr="00B26823">
        <w:t xml:space="preserve"> </w:t>
      </w:r>
      <w:r w:rsidR="007859A0" w:rsidRPr="007B60F8">
        <w:t xml:space="preserve">en </w:t>
      </w:r>
      <w:r w:rsidR="00B44D46" w:rsidRPr="00F1426F">
        <w:rPr>
          <w:i/>
          <w:iCs/>
        </w:rPr>
        <w:t>hoogte</w:t>
      </w:r>
      <w:r w:rsidR="00B44D46" w:rsidRPr="00B26823">
        <w:t>.</w:t>
      </w:r>
    </w:p>
    <w:p w14:paraId="14FCB4BC" w14:textId="1B965AA2" w:rsidR="00030D6F" w:rsidRDefault="00CA5560" w:rsidP="0020646F">
      <w:r w:rsidRPr="00F1426F">
        <w:t xml:space="preserve">Bij </w:t>
      </w:r>
      <w:r w:rsidR="00DC4B85" w:rsidRPr="00F1426F">
        <w:t xml:space="preserve">het gebruik van </w:t>
      </w:r>
      <w:r w:rsidRPr="00F1426F">
        <w:t xml:space="preserve">Ambtsgebied </w:t>
      </w:r>
      <w:r w:rsidR="00DC4B85" w:rsidRPr="00F1426F">
        <w:t xml:space="preserve">als Locatie van een regel of beleid </w:t>
      </w:r>
      <w:r w:rsidR="0009098B">
        <w:t>wordt</w:t>
      </w:r>
      <w:r w:rsidR="00A86BDA">
        <w:t xml:space="preserve"> </w:t>
      </w:r>
      <w:r w:rsidR="00A86BDA" w:rsidRPr="00A86BDA">
        <w:t>altijd statisch verwezen naar het Ambtsgebied</w:t>
      </w:r>
      <w:r w:rsidR="00A86BDA">
        <w:t>.</w:t>
      </w:r>
      <w:r w:rsidR="0009098B">
        <w:t xml:space="preserve"> </w:t>
      </w:r>
      <w:r w:rsidR="00FD3B6A">
        <w:t xml:space="preserve">Dat is nodig om </w:t>
      </w:r>
      <w:r w:rsidR="00B11317" w:rsidRPr="00B11317">
        <w:t xml:space="preserve">bij een eventuele toekomstige bestuurlijke herindeling de overgang naar de nieuwe indeling </w:t>
      </w:r>
      <w:r w:rsidR="00FD3B6A">
        <w:t>te kunnen maken</w:t>
      </w:r>
      <w:r w:rsidR="00B11317" w:rsidRPr="00B11317">
        <w:t>.</w:t>
      </w:r>
    </w:p>
    <w:p w14:paraId="5CB9D825" w14:textId="3D77728B" w:rsidR="009002AA" w:rsidRDefault="00DD0D99" w:rsidP="0020646F">
      <w:r>
        <w:t>Aanbevolen wordt om</w:t>
      </w:r>
      <w:r w:rsidR="00F71885">
        <w:t xml:space="preserve">, </w:t>
      </w:r>
      <w:r w:rsidR="00F71885" w:rsidRPr="00F71885">
        <w:t>als het de bedoeling is dat een regel of (beleids)tekst geldt voor het hele ambtsgebied</w:t>
      </w:r>
      <w:r w:rsidR="00F71885">
        <w:t xml:space="preserve">, </w:t>
      </w:r>
      <w:r w:rsidR="00C35732">
        <w:t xml:space="preserve">vanuit de Juridische regel of het Tekstdeel </w:t>
      </w:r>
      <w:r w:rsidR="00F71885">
        <w:t xml:space="preserve">te verwijzen </w:t>
      </w:r>
      <w:r w:rsidR="00F71885" w:rsidRPr="00F71885">
        <w:t xml:space="preserve">naar </w:t>
      </w:r>
      <w:r w:rsidR="0018114A">
        <w:t xml:space="preserve">(de identificatie van) </w:t>
      </w:r>
      <w:r w:rsidR="00F71885" w:rsidRPr="00F71885">
        <w:t>het ambtsgebied in de bestuurlijkeGrenzen-voorziening</w:t>
      </w:r>
      <w:r w:rsidR="00831EFE">
        <w:t>.</w:t>
      </w:r>
      <w:r w:rsidR="00F71885" w:rsidRPr="00F71885">
        <w:t xml:space="preserve"> </w:t>
      </w:r>
      <w:r w:rsidR="00A458CE">
        <w:t xml:space="preserve">Het is </w:t>
      </w:r>
      <w:r w:rsidR="00831EFE">
        <w:t xml:space="preserve">echter </w:t>
      </w:r>
      <w:r w:rsidR="003D6BA2" w:rsidRPr="003D6BA2">
        <w:t xml:space="preserve">mogelijk om </w:t>
      </w:r>
      <w:r w:rsidR="00831EFE">
        <w:t xml:space="preserve">in zo’n geval </w:t>
      </w:r>
      <w:r w:rsidR="003D6BA2">
        <w:t xml:space="preserve">gebruik te maken van </w:t>
      </w:r>
      <w:r w:rsidR="003D6BA2" w:rsidRPr="003D6BA2">
        <w:t>een zelf gecreëerde Locatie</w:t>
      </w:r>
      <w:r w:rsidR="003D6BA2">
        <w:t xml:space="preserve">. </w:t>
      </w:r>
      <w:r w:rsidR="000F25E5">
        <w:t xml:space="preserve">Het is dan aan het bevoegd gezag om </w:t>
      </w:r>
      <w:r w:rsidR="006B2C27">
        <w:t xml:space="preserve">er voor te zorgen dat </w:t>
      </w:r>
      <w:r w:rsidR="00476A83">
        <w:t xml:space="preserve">de geometrie van </w:t>
      </w:r>
      <w:r w:rsidR="006B2C27">
        <w:t xml:space="preserve">die </w:t>
      </w:r>
      <w:r w:rsidR="006B2C27" w:rsidRPr="006B2C27">
        <w:t>zelf gecreëerde Locatie</w:t>
      </w:r>
      <w:r w:rsidR="00476A83">
        <w:t xml:space="preserve"> exact samenvalt met de </w:t>
      </w:r>
      <w:r w:rsidR="00476A83" w:rsidRPr="00476A83">
        <w:t>geometrie</w:t>
      </w:r>
      <w:r w:rsidR="00476A83">
        <w:t xml:space="preserve"> van het </w:t>
      </w:r>
      <w:r w:rsidR="00476A83" w:rsidRPr="00476A83">
        <w:t>ambtsgebied in de bestuurlijkeGrenzen-</w:t>
      </w:r>
      <w:r w:rsidR="00476A83" w:rsidRPr="00476A83">
        <w:lastRenderedPageBreak/>
        <w:t>voorziening.</w:t>
      </w:r>
      <w:r w:rsidR="00860C02">
        <w:t xml:space="preserve"> Dat kan door een kopie te maken van </w:t>
      </w:r>
      <w:r w:rsidR="00860C02" w:rsidRPr="00860C02">
        <w:t>de geometrie van het ambtsgebied in de bestuurlijkeGrenzen-voorziening</w:t>
      </w:r>
      <w:r w:rsidR="00A67A0D">
        <w:t xml:space="preserve">. </w:t>
      </w:r>
      <w:r w:rsidR="00AA02DE">
        <w:t>Het aanleveren van een onjuiste geometrie heeft gevolgen voor de vindbaarheid</w:t>
      </w:r>
      <w:r w:rsidR="009C134A">
        <w:t xml:space="preserve"> van regels op locatie in DSO-LV.</w:t>
      </w:r>
    </w:p>
    <w:p w14:paraId="2A7214E4" w14:textId="07163619" w:rsidR="00FF50C5" w:rsidRDefault="00FF50C5" w:rsidP="0020646F"/>
    <w:p w14:paraId="2291DB8E" w14:textId="77777777" w:rsidR="00CA17AA" w:rsidRDefault="00CA17AA" w:rsidP="00CA17AA">
      <w:r>
        <w:t xml:space="preserve">Locatie </w:t>
      </w:r>
      <w:r w:rsidRPr="00B62E85">
        <w:t>kent geen waardelijsten.</w:t>
      </w:r>
    </w:p>
    <w:p w14:paraId="50A09EF7" w14:textId="77777777" w:rsidR="00CA17AA" w:rsidRDefault="00CA17AA" w:rsidP="00CA17AA"/>
    <w:p w14:paraId="3CFF5567" w14:textId="77777777" w:rsidR="00CA17AA" w:rsidRDefault="00CA17AA" w:rsidP="00CA17AA">
      <w:pPr>
        <w:rPr>
          <w:i/>
          <w:iCs/>
        </w:rPr>
      </w:pPr>
      <w:r w:rsidRPr="00F1426F">
        <w:rPr>
          <w:i/>
          <w:iCs/>
        </w:rPr>
        <w:t>Constraints</w:t>
      </w:r>
    </w:p>
    <w:p w14:paraId="68EDBBE4" w14:textId="42649B7B" w:rsidR="00020296" w:rsidRPr="004F4F63" w:rsidRDefault="00020296" w:rsidP="00CA17AA">
      <w:r>
        <w:t>Locatie heeft drie constraints:</w:t>
      </w:r>
    </w:p>
    <w:p w14:paraId="0D5C62CC" w14:textId="77777777" w:rsidR="00776D62" w:rsidRDefault="00776D62" w:rsidP="00776D62">
      <w:pPr>
        <w:pStyle w:val="Opsommingtekens1"/>
      </w:pPr>
      <w:r>
        <w:t xml:space="preserve">(bij Gebied): </w:t>
      </w:r>
      <w:r w:rsidRPr="001A7FB1">
        <w:rPr>
          <w:i/>
          <w:iCs/>
        </w:rPr>
        <w:t>geometrie is van type Surface of MultiSurface</w:t>
      </w:r>
      <w:r>
        <w:t>;</w:t>
      </w:r>
    </w:p>
    <w:p w14:paraId="2C46E402" w14:textId="77777777" w:rsidR="00776D62" w:rsidRDefault="00776D62" w:rsidP="00776D62">
      <w:pPr>
        <w:pStyle w:val="Opsommingtekens1"/>
      </w:pPr>
      <w:r>
        <w:t>(bij Lijn):</w:t>
      </w:r>
      <w:r w:rsidRPr="007C705E">
        <w:t xml:space="preserve"> </w:t>
      </w:r>
      <w:r w:rsidRPr="001A7FB1">
        <w:rPr>
          <w:i/>
          <w:iCs/>
        </w:rPr>
        <w:t>geometrie is van type Curve of MultiCurve</w:t>
      </w:r>
      <w:r>
        <w:t>;</w:t>
      </w:r>
    </w:p>
    <w:p w14:paraId="36A5E789" w14:textId="77777777" w:rsidR="00776D62" w:rsidRPr="00F1426F" w:rsidRDefault="00776D62" w:rsidP="00776D62">
      <w:pPr>
        <w:pStyle w:val="Opsommingtekens1"/>
      </w:pPr>
      <w:r>
        <w:t>(bij</w:t>
      </w:r>
      <w:r w:rsidRPr="007C705E">
        <w:t xml:space="preserve"> </w:t>
      </w:r>
      <w:r>
        <w:t>Punt):</w:t>
      </w:r>
      <w:r w:rsidRPr="007C705E">
        <w:t xml:space="preserve"> </w:t>
      </w:r>
      <w:r w:rsidRPr="001A7FB1">
        <w:rPr>
          <w:i/>
          <w:iCs/>
        </w:rPr>
        <w:t>geometrie is van type Point of MultiPoint</w:t>
      </w:r>
      <w:r>
        <w:t>.</w:t>
      </w:r>
    </w:p>
    <w:p w14:paraId="7A261234" w14:textId="504AD0D7" w:rsidR="00FF50C5" w:rsidRPr="00F1426F" w:rsidRDefault="00CA17AA" w:rsidP="00CA17AA">
      <w:r>
        <w:t xml:space="preserve">Deze constraints betekenen enerzijds -tamelijk voor de hand liggend- dat de Locatieverschijningsvorm Gebied alleen mag </w:t>
      </w:r>
      <w:r w:rsidR="00CF3978">
        <w:t>verwijzen</w:t>
      </w:r>
      <w:r>
        <w:t xml:space="preserve"> naar vlak-geometrieën en niet naar punt- of lijn-geometrieën, dat </w:t>
      </w:r>
      <w:r w:rsidRPr="00B60882">
        <w:t xml:space="preserve">de Locatieverschijningsvorm </w:t>
      </w:r>
      <w:r>
        <w:t>Lijn</w:t>
      </w:r>
      <w:r w:rsidRPr="00B60882">
        <w:t xml:space="preserve"> alleen mag </w:t>
      </w:r>
      <w:r w:rsidR="00CF3978" w:rsidRPr="00B60882">
        <w:t>verwijzen</w:t>
      </w:r>
      <w:r w:rsidRPr="00B60882">
        <w:t xml:space="preserve"> naar </w:t>
      </w:r>
      <w:r>
        <w:t>lijn</w:t>
      </w:r>
      <w:r w:rsidRPr="00B60882">
        <w:t xml:space="preserve">-geometrieën en niet naar punt- of </w:t>
      </w:r>
      <w:r>
        <w:t>vlak</w:t>
      </w:r>
      <w:r w:rsidRPr="00B60882">
        <w:t>-geometrieën</w:t>
      </w:r>
      <w:r>
        <w:t xml:space="preserve"> en dat </w:t>
      </w:r>
      <w:r w:rsidRPr="00B60882">
        <w:t xml:space="preserve">de Locatieverschijningsvorm </w:t>
      </w:r>
      <w:r>
        <w:t>Punt</w:t>
      </w:r>
      <w:r w:rsidRPr="00B60882">
        <w:t xml:space="preserve"> alleen mag </w:t>
      </w:r>
      <w:r w:rsidR="00CF3978" w:rsidRPr="00B60882">
        <w:t>verwijzen</w:t>
      </w:r>
      <w:r w:rsidRPr="00B60882">
        <w:t xml:space="preserve"> naar </w:t>
      </w:r>
      <w:r>
        <w:t>punt</w:t>
      </w:r>
      <w:r w:rsidRPr="00B60882">
        <w:t xml:space="preserve">-geometrieën en niet naar </w:t>
      </w:r>
      <w:r>
        <w:t>vlak</w:t>
      </w:r>
      <w:r w:rsidRPr="00B60882">
        <w:t>- of lijn-geometrieën</w:t>
      </w:r>
      <w:r>
        <w:t xml:space="preserve">. Anderzijds betekenen de constraints dat gekozen moet worden tussen de enkelvoudige en de multivariant van de geometrietypen. Zoals in paragraaf </w:t>
      </w:r>
      <w:r w:rsidR="00D867BF">
        <w:fldChar w:fldCharType="begin"/>
      </w:r>
      <w:r w:rsidR="00D867BF">
        <w:instrText xml:space="preserve"> REF _Ref_528667be71fcbd1e93efb9c22a6c909d_1 \n \h </w:instrText>
      </w:r>
      <w:r w:rsidR="00D867BF">
        <w:fldChar w:fldCharType="separate"/>
      </w:r>
      <w:r w:rsidR="00B549AC">
        <w:t>7.9.1</w:t>
      </w:r>
      <w:r w:rsidR="00D867BF">
        <w:fldChar w:fldCharType="end"/>
      </w:r>
      <w:r>
        <w:t xml:space="preserve"> al is beschreven, worden bij de </w:t>
      </w:r>
      <w:r w:rsidRPr="00656CBF">
        <w:t>multivariant</w:t>
      </w:r>
      <w:r>
        <w:t xml:space="preserve">en meerdere vlakken (of lijnen of punten) </w:t>
      </w:r>
      <w:r w:rsidRPr="00FA25CE">
        <w:t>samengevoegd tot één onlosmakelijk geheel</w:t>
      </w:r>
      <w:r>
        <w:t xml:space="preserve"> en moeten de </w:t>
      </w:r>
      <w:r w:rsidRPr="00806CA5">
        <w:t>multivarianten</w:t>
      </w:r>
      <w:r>
        <w:t xml:space="preserve"> alleen gekozen worden als </w:t>
      </w:r>
      <w:r w:rsidRPr="00F10580">
        <w:t>het daadwerkelijk de bedoeling is dat er één onlosmakelijk geheel ontstaat.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