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167FE" w14:textId="0A1BF7B2" w:rsidR="00EC1A29" w:rsidRDefault="00EC1A29" w:rsidP="00EC1A29">
      <w:pPr>
        <w:pStyle w:val="Kop4"/>
      </w:pPr>
      <w:r>
        <w:t>Beperken</w:t>
      </w:r>
      <w:r w:rsidR="00F31CAB">
        <w:t xml:space="preserve"> </w:t>
      </w:r>
      <w:r>
        <w:t xml:space="preserve">vindbaarheid vrijetekstgedeelte </w:t>
      </w:r>
      <w:r w:rsidRPr="007A5061">
        <w:t xml:space="preserve">projectbesluit </w:t>
      </w:r>
      <w:r>
        <w:t>na realiseren project</w:t>
      </w:r>
    </w:p>
    <w:p w14:paraId="789F3591" w14:textId="77777777" w:rsidR="00EC1A29" w:rsidRDefault="00EC1A29" w:rsidP="00EC1A29">
      <w:pPr>
        <w:pStyle w:val="Kader"/>
      </w:pPr>
      <w:r w:rsidRPr="00B26823">
        <w:rPr>
          <w:noProof/>
        </w:rPr>
        <mc:AlternateContent>
          <mc:Choice Requires="wps">
            <w:drawing>
              <wp:inline distT="0" distB="0" distL="0" distR="0" wp14:anchorId="63796402" wp14:editId="42FE8881">
                <wp:extent cx="5400040" cy="1695996"/>
                <wp:effectExtent l="0" t="0" r="26670" b="16510"/>
                <wp:docPr id="531857352" name="Tekstvak 531857352"/>
                <wp:cNvGraphicFramePr/>
                <a:graphic xmlns:a="http://schemas.openxmlformats.org/drawingml/2006/main">
                  <a:graphicData uri="http://schemas.microsoft.com/office/word/2010/wordprocessingShape">
                    <wps:wsp>
                      <wps:cNvSpPr txBox="1"/>
                      <wps:spPr>
                        <a:xfrm>
                          <a:off x="0" y="0"/>
                          <a:ext cx="5400040" cy="1695996"/>
                        </a:xfrm>
                        <a:prstGeom prst="rect">
                          <a:avLst/>
                        </a:prstGeom>
                        <a:noFill/>
                        <a:ln w="6350">
                          <a:solidFill>
                            <a:prstClr val="black"/>
                          </a:solidFill>
                        </a:ln>
                      </wps:spPr>
                      <wps:txbx>
                        <w:txbxContent>
                          <w:p w14:paraId="7CAF8E86" w14:textId="77777777" w:rsidR="00EC1A29" w:rsidRPr="009A08A2" w:rsidRDefault="00EC1A29" w:rsidP="00EC1A29">
                            <w:pPr>
                              <w:rPr>
                                <w:b/>
                                <w:bCs/>
                              </w:rPr>
                            </w:pPr>
                            <w:r w:rsidRPr="009A08A2">
                              <w:rPr>
                                <w:b/>
                                <w:bCs/>
                              </w:rPr>
                              <w:t>Toekomstige functionaliteit</w:t>
                            </w:r>
                          </w:p>
                          <w:p w14:paraId="75FBA1E3" w14:textId="77777777" w:rsidR="00EC1A29" w:rsidRDefault="00EC1A29" w:rsidP="00EC1A29">
                            <w:r w:rsidRPr="00C352EA">
                              <w:t xml:space="preserve">In deze paragraaf is beschreven hoe </w:t>
                            </w:r>
                            <w:r>
                              <w:t xml:space="preserve">de vindbaarheid van het vrijetekstgedeelte van het projectbesluit kan worden beperkt nadat het project is gerealiseerd. </w:t>
                            </w:r>
                            <w:r w:rsidRPr="00C352EA">
                              <w:t xml:space="preserve">Dit </w:t>
                            </w:r>
                            <w:r>
                              <w:t>zal in een later stadium worden</w:t>
                            </w:r>
                            <w:r w:rsidRPr="00C352EA">
                              <w:t xml:space="preserve"> geïmplementeerd in de DSO-keten.</w:t>
                            </w:r>
                          </w:p>
                          <w:p w14:paraId="3C5E7A4E" w14:textId="77777777" w:rsidR="00CC4830" w:rsidRDefault="00CC4830" w:rsidP="00EC1A29"/>
                          <w:p w14:paraId="4038A45F" w14:textId="49052026" w:rsidR="00CC4830" w:rsidRPr="006971CB" w:rsidRDefault="00CC4830" w:rsidP="00EC1A29">
                            <w:pPr>
                              <w:rPr>
                                <w:b/>
                                <w:bCs/>
                              </w:rPr>
                            </w:pPr>
                            <w:r w:rsidRPr="006971CB">
                              <w:rPr>
                                <w:b/>
                                <w:bCs/>
                              </w:rPr>
                              <w:t>Workaround</w:t>
                            </w:r>
                          </w:p>
                          <w:p w14:paraId="2EF94CD0" w14:textId="77F01759" w:rsidR="00CC4830" w:rsidRDefault="00CC4830" w:rsidP="00EC1A29">
                            <w:r>
                              <w:t>Geen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3796402" id="Tekstvak 531857352" o:spid="_x0000_s1106" type="#_x0000_t202" style="width:425.2pt;height:133.5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" filled="f" strokeweight=".5pt">
                <v:textbox style="mso-fit-shape-to-text:t">
                  <w:txbxContent>
                    <w:p w14:paraId="7CAF8E86" w14:textId="77777777" w:rsidR="00EC1A29" w:rsidRPr="009A08A2" w:rsidRDefault="00EC1A29" w:rsidP="00EC1A29">
                      <w:pPr>
                        <w:rPr>
                          <w:b/>
                          <w:bCs/>
                        </w:rPr>
                      </w:pPr>
                      <w:r w:rsidRPr="009A08A2">
                        <w:rPr>
                          <w:b/>
                          <w:bCs/>
                        </w:rPr>
                        <w:t>Toekomstige functionaliteit</w:t>
                      </w:r>
                    </w:p>
                    <w:p w14:paraId="75FBA1E3" w14:textId="77777777" w:rsidR="00EC1A29" w:rsidRDefault="00EC1A29" w:rsidP="00EC1A29">
                      <w:r w:rsidRPr="00C352EA">
                        <w:t xml:space="preserve">In deze paragraaf is beschreven hoe </w:t>
                      </w:r>
                      <w:r>
                        <w:t xml:space="preserve">de vindbaarheid van het vrijetekstgedeelte van het projectbesluit kan worden beperkt nadat het project is gerealiseerd. </w:t>
                      </w:r>
                      <w:r w:rsidRPr="00C352EA">
                        <w:t xml:space="preserve">Dit </w:t>
                      </w:r>
                      <w:r>
                        <w:t>zal in een later stadium worden</w:t>
                      </w:r>
                      <w:r w:rsidRPr="00C352EA">
                        <w:t xml:space="preserve"> geïmplementeerd in de DSO-keten.</w:t>
                      </w:r>
                    </w:p>
                    <w:p w14:paraId="3C5E7A4E" w14:textId="77777777" w:rsidR="00CC4830" w:rsidRDefault="00CC4830" w:rsidP="00EC1A29"/>
                    <w:p w14:paraId="4038A45F" w14:textId="49052026" w:rsidR="00CC4830" w:rsidRPr="006971CB" w:rsidRDefault="00CC4830" w:rsidP="00EC1A29">
                      <w:pPr>
                        <w:rPr>
                          <w:b/>
                          <w:bCs/>
                        </w:rPr>
                      </w:pPr>
                      <w:r w:rsidRPr="006971CB">
                        <w:rPr>
                          <w:b/>
                          <w:bCs/>
                        </w:rPr>
                        <w:t>Workaround</w:t>
                      </w:r>
                    </w:p>
                    <w:p w14:paraId="2EF94CD0" w14:textId="77F01759" w:rsidR="00CC4830" w:rsidRDefault="00CC4830" w:rsidP="00EC1A29">
                      <w:r>
                        <w:t>Geen</w:t>
                      </w:r>
                    </w:p>
                  </w:txbxContent>
                </v:textbox>
                <w10:anchorlock/>
              </v:shape>
            </w:pict>
          </mc:Fallback>
        </mc:AlternateContent>
      </w:r>
    </w:p>
    <w:p w14:paraId="0ED6E1A8" w14:textId="77777777" w:rsidR="00EC1A29" w:rsidRDefault="00EC1A29" w:rsidP="00EC1A29">
      <w:r>
        <w:t xml:space="preserve">Als het project waarvoor het projectbesluit is vastgesteld volledig is gerealiseerd, is het projectbesluit </w:t>
      </w:r>
      <w:r w:rsidRPr="005747BC">
        <w:t>materieel uitgewerkt.</w:t>
      </w:r>
      <w:r>
        <w:t xml:space="preserve"> Het is dan </w:t>
      </w:r>
      <w:r w:rsidRPr="0027326A">
        <w:t xml:space="preserve">niet langer zinvol om het vrijetekstgedeelte van het projectbesluit nog in </w:t>
      </w:r>
      <w:r>
        <w:t xml:space="preserve">de regelingenbank op overheid.nl en in </w:t>
      </w:r>
      <w:r w:rsidRPr="0027326A">
        <w:t>DSO-L</w:t>
      </w:r>
      <w:r>
        <w:t>V</w:t>
      </w:r>
      <w:r w:rsidRPr="0027326A">
        <w:t xml:space="preserve"> </w:t>
      </w:r>
      <w:r>
        <w:t xml:space="preserve">in het overzicht van actuele instrumenten </w:t>
      </w:r>
      <w:r w:rsidRPr="0027326A">
        <w:t>te zien.</w:t>
      </w:r>
      <w:r>
        <w:t xml:space="preserve"> B</w:t>
      </w:r>
      <w:r w:rsidRPr="00735EDF">
        <w:t xml:space="preserve">ij tijdreizen </w:t>
      </w:r>
      <w:r>
        <w:t>moet h</w:t>
      </w:r>
      <w:r w:rsidRPr="00735EDF">
        <w:t>et projectbesluit uiteraard wel terug</w:t>
      </w:r>
      <w:r>
        <w:t>g</w:t>
      </w:r>
      <w:r w:rsidRPr="00735EDF">
        <w:t>ev</w:t>
      </w:r>
      <w:r>
        <w:t>o</w:t>
      </w:r>
      <w:r w:rsidRPr="00735EDF">
        <w:t>nden</w:t>
      </w:r>
      <w:r>
        <w:t xml:space="preserve"> kunnen worden</w:t>
      </w:r>
      <w:r w:rsidRPr="00735EDF">
        <w:t>.</w:t>
      </w:r>
      <w:r>
        <w:t xml:space="preserve"> De regels waarmee het projectbesluit het omgevingsplan heeft gewijzigd hebben een permanent karakter en moeten wel zicht- en vindbaar blijven.</w:t>
      </w:r>
    </w:p>
    <w:p w14:paraId="649BA5BF" w14:textId="77777777" w:rsidR="00EC1A29" w:rsidRDefault="00EC1A29" w:rsidP="00EC1A29"/>
    <w:p w14:paraId="0A7FA35E" w14:textId="66E4FEE5" w:rsidR="00914E8B" w:rsidRDefault="00EC1A29" w:rsidP="00EC1A29">
      <w:r w:rsidRPr="00D94225">
        <w:t xml:space="preserve">De </w:t>
      </w:r>
      <w:r>
        <w:t>vind</w:t>
      </w:r>
      <w:r w:rsidRPr="00D94225">
        <w:t xml:space="preserve">baarheid van het </w:t>
      </w:r>
      <w:r>
        <w:t xml:space="preserve">vrijetekstgedeelte van het </w:t>
      </w:r>
      <w:r w:rsidRPr="00D94225">
        <w:t xml:space="preserve">projectbesluit </w:t>
      </w:r>
      <w:r w:rsidRPr="00EC01D8">
        <w:t xml:space="preserve">in de regelingenbank </w:t>
      </w:r>
      <w:r>
        <w:t xml:space="preserve">en DSO-LV wordt beperkt door de </w:t>
      </w:r>
      <w:r w:rsidRPr="00AC63FE">
        <w:t>regeling als materieel uitgewerkt aan</w:t>
      </w:r>
      <w:r>
        <w:t xml:space="preserve"> te </w:t>
      </w:r>
      <w:r w:rsidRPr="00AC63FE">
        <w:t xml:space="preserve">merken. </w:t>
      </w:r>
      <w:r>
        <w:t xml:space="preserve">Dat doet waterschap, provincie of Rijk door een Revisie aan te leveren. </w:t>
      </w:r>
      <w:r w:rsidRPr="00DE72A7">
        <w:t>De Revisie is geen besluit en wordt niet gepubliceerd</w:t>
      </w:r>
      <w:r w:rsidR="005428A6">
        <w:t xml:space="preserve"> in de publicatiebladen</w:t>
      </w:r>
      <w:r w:rsidRPr="00DE72A7">
        <w:t>.</w:t>
      </w:r>
    </w:p>
    <w:p w14:paraId="278BB1EB" w14:textId="5DAB0352" w:rsidR="00EC1A29" w:rsidRDefault="00EC1A29" w:rsidP="00EC1A29">
      <w:r>
        <w:t xml:space="preserve">De Revisie bestaat uit één module </w:t>
      </w:r>
      <w:r w:rsidRPr="0045020B">
        <w:t>Consolidatie-informatie</w:t>
      </w:r>
      <w:r>
        <w:t xml:space="preserve">, waarmee </w:t>
      </w:r>
      <w:r w:rsidRPr="002460B3">
        <w:t xml:space="preserve">informatie </w:t>
      </w:r>
      <w:r>
        <w:t xml:space="preserve">wordt </w:t>
      </w:r>
      <w:r w:rsidRPr="002460B3">
        <w:t xml:space="preserve">aangeleverd ten behoeve van de </w:t>
      </w:r>
      <w:r w:rsidRPr="003926BD">
        <w:t>geconsolideerde regeling</w:t>
      </w:r>
      <w:r w:rsidRPr="002460B3">
        <w:t>.</w:t>
      </w:r>
      <w:r>
        <w:t xml:space="preserve"> In het geval van een Revisie voor het </w:t>
      </w:r>
      <w:r w:rsidRPr="00704F08">
        <w:t>als materieel uitgewerkt aanmerk</w:t>
      </w:r>
      <w:r>
        <w:t>en van</w:t>
      </w:r>
      <w:r w:rsidRPr="00704F08">
        <w:t xml:space="preserve"> </w:t>
      </w:r>
      <w:r>
        <w:t xml:space="preserve">een </w:t>
      </w:r>
      <w:r w:rsidRPr="00E91124">
        <w:t xml:space="preserve">regeling </w:t>
      </w:r>
      <w:r>
        <w:t xml:space="preserve">wordt een </w:t>
      </w:r>
      <w:r w:rsidRPr="004D42B9">
        <w:t>module Consolidatie-informatie</w:t>
      </w:r>
      <w:r>
        <w:t xml:space="preserve"> aangeleverd met b</w:t>
      </w:r>
      <w:r w:rsidRPr="004D42B9">
        <w:t>innen een container</w:t>
      </w:r>
      <w:r>
        <w:t xml:space="preserve"> </w:t>
      </w:r>
      <w:r w:rsidRPr="002B5031">
        <w:t>MaterieelUitgewerkt</w:t>
      </w:r>
      <w:r>
        <w:t>:</w:t>
      </w:r>
    </w:p>
    <w:p w14:paraId="35355572" w14:textId="77777777" w:rsidR="00EC1A29" w:rsidRDefault="00EC1A29" w:rsidP="00EC1A29">
      <w:pPr>
        <w:pStyle w:val="Opsommingtekens1"/>
      </w:pPr>
      <w:r>
        <w:t>instrument: de work-Id van de RegelingVrijetekst van het projectbesluit</w:t>
      </w:r>
    </w:p>
    <w:p w14:paraId="5A1BBE6B" w14:textId="77777777" w:rsidR="00EC1A29" w:rsidRPr="00050447" w:rsidRDefault="00EC1A29" w:rsidP="00EC1A29">
      <w:pPr>
        <w:pStyle w:val="Opsommingtekens1"/>
      </w:pPr>
      <w:r>
        <w:t xml:space="preserve">datum: de </w:t>
      </w:r>
      <w:r w:rsidRPr="0045020B">
        <w:t xml:space="preserve">datum </w:t>
      </w:r>
      <w:r>
        <w:t>waarop de vind</w:t>
      </w:r>
      <w:r w:rsidRPr="0045020B">
        <w:t>baarheid</w:t>
      </w:r>
      <w:r>
        <w:t xml:space="preserve"> beperkt moet zijn.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7A3D59" w14:textId="77777777" w:rsidR="00365BF7" w:rsidRDefault="00365BF7">
      <w:r>
        <w:separator/>
      </w:r>
    </w:p>
    <w:p w14:paraId="0A9060F8" w14:textId="77777777" w:rsidR="00365BF7" w:rsidRDefault="00365BF7"/>
  </w:endnote>
  <w:endnote w:type="continuationSeparator" w:id="0">
    <w:p w14:paraId="636F110C" w14:textId="77777777" w:rsidR="00365BF7" w:rsidRPr="003C450F" w:rsidRDefault="00365BF7" w:rsidP="003C450F"/>
  </w:endnote>
  <w:endnote w:type="continuationNotice" w:id="1">
    <w:p w14:paraId="60E54DFE" w14:textId="77777777" w:rsidR="00365BF7" w:rsidRDefault="00365BF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E6FAF" w14:textId="77777777" w:rsidR="00365BF7" w:rsidRPr="00B35331" w:rsidRDefault="00365BF7" w:rsidP="00577995">
      <w:pPr>
        <w:pStyle w:val="Voettekst"/>
      </w:pPr>
    </w:p>
  </w:footnote>
  <w:footnote w:type="continuationSeparator" w:id="0">
    <w:p w14:paraId="6E1D27BD" w14:textId="77777777" w:rsidR="00365BF7" w:rsidRDefault="00365BF7">
      <w:r>
        <w:continuationSeparator/>
      </w:r>
    </w:p>
    <w:p w14:paraId="6F8A6ECD" w14:textId="77777777" w:rsidR="00365BF7" w:rsidRDefault="00365BF7"/>
    <w:p w14:paraId="2CC9931A" w14:textId="77777777" w:rsidR="00365BF7" w:rsidRDefault="00365BF7"/>
  </w:footnote>
  <w:footnote w:type="continuationNotice" w:id="1">
    <w:p w14:paraId="150213D1" w14:textId="77777777" w:rsidR="00365BF7" w:rsidRDefault="00365BF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394E6FD0" w14:textId="77777777" w:rsidR="007F45CD" w:rsidRDefault="007F45CD" w:rsidP="007F45CD">
      <w:pPr>
        <w:pStyle w:val="Voetnoottekst"/>
      </w:pPr>
      <w:r>
        <w:rPr>
          <w:rStyle w:val="Voetnootmarkering"/>
        </w:rPr>
        <w:footnoteRef/>
      </w:r>
      <w:r>
        <w:t xml:space="preserve"> </w:t>
      </w:r>
      <w:r>
        <w:tab/>
        <w:t>Artikel 10.1 Ob</w:t>
      </w:r>
    </w:p>
  </w:footnote>
  <w:footnote w:id="322">
    <w:p w14:paraId="1124521C" w14:textId="77777777" w:rsidR="007F45CD" w:rsidRDefault="007F45CD" w:rsidP="007F45CD">
      <w:pPr>
        <w:pStyle w:val="Voetnoottekst"/>
      </w:pPr>
      <w:r>
        <w:rPr>
          <w:rStyle w:val="Voetnootmarkering"/>
        </w:rPr>
        <w:footnoteRef/>
      </w:r>
      <w:r>
        <w:t xml:space="preserve"> </w:t>
      </w:r>
      <w:r>
        <w:tab/>
        <w:t>Artikelen 4.14 lid 1, 4.15 lid 1 en 4.16 leden 1 en 2 Ow</w:t>
      </w:r>
    </w:p>
  </w:footnote>
  <w:footnote w:id="323">
    <w:p w14:paraId="396EC3F4" w14:textId="77777777" w:rsidR="007F45CD" w:rsidRDefault="007F45CD" w:rsidP="007F45CD">
      <w:pPr>
        <w:pStyle w:val="Voetnoottekst"/>
      </w:pPr>
      <w:r>
        <w:rPr>
          <w:rStyle w:val="Voetnootmarkering"/>
        </w:rPr>
        <w:footnoteRef/>
      </w:r>
      <w:r>
        <w:t xml:space="preserve"> </w:t>
      </w:r>
      <w:r>
        <w:tab/>
        <w:t>Artikel 4.14 lid 5 Ow</w:t>
      </w:r>
    </w:p>
  </w:footnote>
  <w:footnote w:id="324">
    <w:p w14:paraId="696041ED" w14:textId="77777777" w:rsidR="007F45CD" w:rsidRDefault="007F45CD"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25">
    <w:p w14:paraId="2CCE1C95" w14:textId="77777777" w:rsidR="007F45CD" w:rsidRDefault="007F45CD"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7A2B40CA" w14:textId="77777777" w:rsidR="007F45CD" w:rsidRDefault="007F45CD"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27">
    <w:p w14:paraId="68617C38" w14:textId="77777777" w:rsidR="007F45CD" w:rsidRDefault="007F45CD"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7EE74D7A" w14:textId="77777777" w:rsidR="007F45CD" w:rsidRDefault="007F45CD" w:rsidP="007F45CD">
      <w:pPr>
        <w:pStyle w:val="Voetnoottekst"/>
      </w:pPr>
      <w:r>
        <w:rPr>
          <w:rStyle w:val="Voetnootmarkering"/>
        </w:rPr>
        <w:footnoteRef/>
      </w:r>
      <w:r>
        <w:t xml:space="preserve"> </w:t>
      </w:r>
      <w:r>
        <w:tab/>
        <w:t>Artikel 3:40 Awb</w:t>
      </w:r>
    </w:p>
  </w:footnote>
  <w:footnote w:id="329">
    <w:p w14:paraId="0A94390F" w14:textId="77777777" w:rsidR="007F45CD" w:rsidRDefault="007F45CD"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735DB21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6C86EF2E" w14:textId="77777777" w:rsidR="007F45CD" w:rsidRDefault="007F45CD"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332">
    <w:p w14:paraId="0F92A03D" w14:textId="77777777" w:rsidR="007F45CD" w:rsidRDefault="007F45CD"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266612A" w:rsidR="0078768C" w:rsidRPr="00CA6C0C" w:rsidRDefault="00A70AFD" w:rsidP="00FF3E80">
          <w:r>
            <w:fldChar w:fldCharType="begin"/>
          </w:r>
          <w:r>
            <w:instrText xml:space="preserve"> SAVEDATE  \@ "d MMMM yyyy" </w:instrText>
          </w:r>
          <w:r>
            <w:fldChar w:fldCharType="separate"/>
          </w:r>
          <w:r w:rsidR="004D6369">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4C70570C"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D6369">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BF7"/>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369"/>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5CD"/>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E2"/>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90558</TotalTime>
  <Pages>1</Pages>
  <Words>225968</Words>
  <Characters>1242826</Characters>
  <Application>Microsoft Office Word</Application>
  <DocSecurity>0</DocSecurity>
  <Lines>10356</Lines>
  <Paragraphs>2931</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1465863</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6355</cp:revision>
  <cp:lastPrinted>2021-12-12T20:21:00Z</cp:lastPrinted>
  <dcterms:created xsi:type="dcterms:W3CDTF">2022-10-17T12:34:00Z</dcterms:created>
  <dcterms:modified xsi:type="dcterms:W3CDTF">2023-04-04T13:00:00Z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