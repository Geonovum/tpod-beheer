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475C" w14:textId="77777777" w:rsidR="007F45CD" w:rsidRDefault="007F45CD" w:rsidP="007F45CD">
      <w:pPr>
        <w:pStyle w:val="Kop4"/>
      </w:pPr>
      <w:bookmarkStart w:id="962" w:name="_Ref_1690cbe5fd634c9effea2d8e640d206b_1"/>
      <w:r>
        <w:t>Vervallen van voorbeschermingsregels</w:t>
      </w:r>
      <w:bookmarkEnd w:id="962"/>
    </w:p>
    <w:p w14:paraId="543C1E5C" w14:textId="60D5EAA2" w:rsidR="004D6369" w:rsidRDefault="007F45CD" w:rsidP="007F45CD">
      <w:r w:rsidRPr="009232A2">
        <w:t xml:space="preserve">Voorbeschermingsregels zijn tijdelijk omdat ze altijd vervallen. </w:t>
      </w:r>
      <w:r>
        <w:t xml:space="preserve">In juridische zin zijn voorbeschermingsregels er niet meer als ze zijn vervallen; daar is geen handeling (of besluit) voor nodig. In de regelingenbank op overheid.nl en in DSO-LV verdwijnen ze niet vanzelf; er moet informatie worden aangeleverd waardoor het tijdelijk regelingdeel met de voorbeschermingsregels daar niet langer getoond wordt. Dat gebeurt door -in de ConsolidatieInformatie- een Intrekking </w:t>
      </w:r>
      <w:r w:rsidRPr="007A5695">
        <w:t>aan de LVBB aan te leveren</w:t>
      </w:r>
      <w:r>
        <w:t>: een</w:t>
      </w:r>
      <w:r w:rsidRPr="007A5695">
        <w:t xml:space="preserve"> </w:t>
      </w:r>
      <w:r>
        <w:t xml:space="preserve">setje gegevens dat zorgt voor de technische intrekking van het tijdelijk regelingdeel met voorbeschermingsregels. Dit is alleen een technische intrekking. In </w:t>
      </w:r>
      <w:r w:rsidRPr="00C14B13">
        <w:t xml:space="preserve">juridische </w:t>
      </w:r>
      <w:r>
        <w:t xml:space="preserve">zin is er geen sprake van intrekking van de voorbeschermingsregels of het voorbereidingsbesluit. Op officielebekendmakingen.nl is -ook na de intrekking van het tijdelijk regelingdeel- de bekendmaking van het voorbereidingsbesluit met de </w:t>
      </w:r>
      <w:r w:rsidRPr="00711F11">
        <w:t>voorbeschermingsregels</w:t>
      </w:r>
      <w:r>
        <w:t xml:space="preserve"> nog steeds te vinden.</w:t>
      </w:r>
    </w:p>
    <w:p w14:paraId="27D0A567" w14:textId="0997225B" w:rsidR="004D6369" w:rsidRDefault="007F45CD" w:rsidP="007F45CD">
      <w:r>
        <w:t xml:space="preserve">Door de aanlevering van de Intrekking zorgt de LVBB er voor dat het </w:t>
      </w:r>
      <w:r w:rsidRPr="00C821C3">
        <w:t xml:space="preserve">tijdelijk regelingdeel </w:t>
      </w:r>
      <w:r w:rsidRPr="00AC5291">
        <w:t xml:space="preserve">met daarin de voorbeschermingsregels </w:t>
      </w:r>
      <w:r>
        <w:t xml:space="preserve">in de lokale regelingenbank </w:t>
      </w:r>
      <w:r w:rsidRPr="00AC5291">
        <w:t xml:space="preserve">op </w:t>
      </w:r>
      <w:r>
        <w:t>overheid.nl</w:t>
      </w:r>
      <w:r w:rsidRPr="00AC5291">
        <w:t xml:space="preserve"> </w:t>
      </w:r>
      <w:r w:rsidRPr="0029766F">
        <w:t xml:space="preserve">niet meer </w:t>
      </w:r>
      <w:r>
        <w:t xml:space="preserve">als onderdeel van de geconsolideerde regeling van omgevingsplan of omgevingsverordening </w:t>
      </w:r>
      <w:r w:rsidRPr="0029766F">
        <w:t>getoond word</w:t>
      </w:r>
      <w:r>
        <w:t>t. De LVBB geeft deze informatie door zodat ook</w:t>
      </w:r>
      <w:r w:rsidRPr="00AC5291">
        <w:t xml:space="preserve"> DSO-LV</w:t>
      </w:r>
      <w:r>
        <w:t xml:space="preserve"> het tijdelijk regelingdeel niet meer toont </w:t>
      </w:r>
      <w:r w:rsidRPr="00D62918">
        <w:t xml:space="preserve">als onderdeel van de </w:t>
      </w:r>
      <w:r>
        <w:t xml:space="preserve">actuele </w:t>
      </w:r>
      <w:r w:rsidRPr="00D62918">
        <w:t>geconsolideerde regeling</w:t>
      </w:r>
      <w:r w:rsidRPr="00AC5291">
        <w:t>.</w:t>
      </w:r>
      <w:r>
        <w:t xml:space="preserve"> Via tijdreizen in DSO-LV is het tijdelijk regelingdeel nog steeds te vinden. In de volgende paragrafen worden voor de mogelijke scenario’s van het </w:t>
      </w:r>
      <w:r w:rsidRPr="00052AE4">
        <w:t xml:space="preserve">vervallen </w:t>
      </w:r>
      <w:r>
        <w:t xml:space="preserve">van </w:t>
      </w:r>
      <w:r w:rsidRPr="00052AE4">
        <w:t xml:space="preserve">voorbeschermingsregels </w:t>
      </w:r>
      <w:r>
        <w:t>beschreven hoe het tijdelijk regelingdeel moet worden ingetrokken, wanneer dat moet gebeuren en welk bevoegd gezag dat moet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