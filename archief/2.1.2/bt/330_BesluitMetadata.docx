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698" w:name="_Ref_3e01396da06a976de17ec555cde19de0_1"/>
      <w:r>
        <w:t>BesluitMetadata</w:t>
      </w:r>
      <w:bookmarkEnd w:id="698"/>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w:t>
      </w:r>
      <w:r w:rsidRPr="002432DB">
        <w:lastRenderedPageBreak/>
        <w:t xml:space="preserve">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w:t>
      </w:r>
      <w:r w:rsidR="002F7D6D">
        <w:t>De officiële titel moet gelijk zijn aan het RegelingOpschrift van het besluit.</w:t>
      </w:r>
    </w:p>
    <w:p w14:paraId="2098D462" w14:textId="4BBFE9A8" w:rsidR="00914E8B"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w:t>
      </w:r>
      <w:r w:rsidR="004813E6" w:rsidRPr="00FF66D4">
        <w:t xml:space="preserve">element </w:t>
      </w:r>
      <w:r w:rsidRPr="00FF66D4">
        <w:t xml:space="preserve">heeftCiteertitelInformatie. Het </w:t>
      </w:r>
      <w:r w:rsidR="004813E6" w:rsidRPr="00FF66D4">
        <w:t xml:space="preserve">element </w:t>
      </w:r>
      <w:r w:rsidRPr="00FF66D4">
        <w:t xml:space="preserve">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w:t>
      </w:r>
      <w:r w:rsidR="00EA610C" w:rsidRPr="00FF66D4">
        <w:t>is</w:t>
      </w:r>
      <w:r w:rsidRPr="00FF66D4">
        <w:t xml:space="preserve"> gelijk aan de officiële titel en het </w:t>
      </w:r>
      <w:r w:rsidR="009310EC" w:rsidRPr="00FF66D4">
        <w:t>RegelingOpschrift</w:t>
      </w:r>
      <w:r w:rsidRPr="00FF66D4">
        <w:t xml:space="preserve"> van het besluit</w:t>
      </w:r>
      <w:r w:rsidR="001C7DE8" w:rsidRPr="00FF66D4">
        <w:t>, of, als die erg lang zijn, een verkorte versie daarvan</w:t>
      </w:r>
      <w:r w:rsidRPr="00FF66D4">
        <w:t xml:space="preserve">. </w:t>
      </w:r>
      <w:r w:rsidR="009925B3" w:rsidRPr="00FF66D4">
        <w:t xml:space="preserve">Het wordt aanbevolen om </w:t>
      </w:r>
      <w:r w:rsidRPr="00FF66D4">
        <w:t>aan de metadata van het besluit het gegeven citeertitel toe te voegen</w:t>
      </w:r>
      <w:r w:rsidR="009925B3" w:rsidRPr="00FF66D4">
        <w:t>.</w:t>
      </w:r>
      <w:r w:rsidRPr="00FF66D4">
        <w:t xml:space="preserve"> </w:t>
      </w:r>
      <w:r w:rsidR="00604C4C" w:rsidRPr="00FF66D4">
        <w:t>De reden daarvoor is als volgt</w:t>
      </w:r>
      <w:r w:rsidRPr="00FF66D4">
        <w:t xml:space="preserve">.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rsidR="00FF66D4">
        <w:instrText xml:space="preserve"> \* MERGEFORMAT </w:instrText>
      </w:r>
      <w:r w:rsidRPr="00FF66D4">
        <w:fldChar w:fldCharType="separate"/>
      </w:r>
      <w:r w:rsidR="00B549AC">
        <w:t>10.3.3</w:t>
      </w:r>
      <w:r w:rsidRPr="00FF66D4">
        <w:fldChar w:fldCharType="end"/>
      </w:r>
      <w:r w:rsidRPr="00FF66D4">
        <w:t xml:space="preserve">), zou iedere ontwerpregelingversie dezelfde ‘naam’ hebben. Voor een raadpleger is dan niet duidelijk welke ontwerpregeling voor haar of hem interessant is. Daarom zal de DSO-viewer </w:t>
      </w:r>
      <w:r w:rsidR="00850EB9" w:rsidRPr="00FF66D4">
        <w:t>in de toekomst</w:t>
      </w:r>
      <w:r w:rsidRPr="00FF66D4">
        <w:t xml:space="preserve"> gebruik maken van </w:t>
      </w:r>
      <w:r w:rsidRPr="00FF66D4">
        <w:t>de citeertitel uit de BesluitMetadata</w:t>
      </w:r>
      <w:r w:rsidRPr="00FF66D4">
        <w:t xml:space="preserve"> om de verschillende ontwerpregelingen van elkaar te kunnen onderscheiden</w:t>
      </w:r>
      <w:r w:rsidR="00850EB9" w:rsidRPr="00FF66D4">
        <w:t>. Wanneer de citeertitel ontbreekt, zal de DSO-viewer</w:t>
      </w:r>
      <w:r w:rsidR="00200B74" w:rsidRPr="00FF66D4">
        <w:t xml:space="preserve"> gebruik maken van het gegeven officieleTitel of van het RegelingOpschrift van het besluit</w:t>
      </w:r>
      <w:r w:rsidRPr="00FF66D4">
        <w:t>.</w:t>
      </w:r>
    </w:p>
    <w:p w14:paraId="1FAF7DAC" w14:textId="221885E0"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1B228C5F"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B549AC">
        <w:t>10.3.5</w:t>
      </w:r>
      <w:r>
        <w:fldChar w:fldCharType="end"/>
      </w:r>
      <w:r>
        <w:t xml:space="preserve"> beschikbaar zijn.</w:t>
      </w:r>
    </w:p>
    <w:p w14:paraId="3FD03417" w14:textId="77777777" w:rsidR="00E43714" w:rsidRDefault="00E43714" w:rsidP="00E43714">
      <w:pPr>
        <w:pStyle w:val="Opsommingtekens1"/>
      </w:pPr>
      <w:r w:rsidRPr="00073B3E">
        <w:rPr>
          <w:i/>
          <w:iCs/>
        </w:rPr>
        <w:lastRenderedPageBreak/>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STOP kent naast de hiervoor genoemde BesluitMetadata ook nog de metadata afkortingen</w:t>
      </w:r>
      <w:r w:rsidR="00BF55FC">
        <w:t xml:space="preserve"> en</w:t>
      </w:r>
      <w:r>
        <w:t xml:space="preserve"> alternatieveTitels. Geadviseerd wordt om deze metadata bij omgevingsdocumenten niet te gebruiken. </w:t>
      </w:r>
      <w:r w:rsidRPr="0044408C">
        <w:t>Ze worden daarom niet verder besproken.</w:t>
      </w:r>
    </w:p>
    <w:p w14:paraId="66EF3376" w14:textId="44FD4F2D" w:rsidR="0007576F" w:rsidRDefault="00176E32"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36"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COEnIUvAgAAWwQAAA4AAAAAAAAAAAAAAAAALgIAAGRy&#10;cy9lMm9Eb2MueG1sUEsBAi0AFAAGAAgAAAAhAC5e1a/cAAAABQEAAA8AAAAAAAAAAAAAAAAAiQQA&#10;AGRycy9kb3ducmV2LnhtbFBLBQYAAAAABAAEAPMAAACSBQAAAAA=&#10;" filled="f" strokeweight=".5pt">
                <v:textbox style="mso-fit-shape-to-text:t">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