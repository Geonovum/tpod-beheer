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t>Aanleveren definitief besluit</w:t>
      </w:r>
    </w:p>
    <w:p w14:paraId="5E0B26BB" w14:textId="6BA82A03"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rsidR="00BE7183">
        <w:t>t</w:t>
      </w:r>
      <w:r w:rsidR="00D57F60">
        <w:t xml:space="preserve"> </w:t>
      </w:r>
      <w:r w:rsidR="00D57F60" w:rsidRPr="00D57F60">
        <w:t>de initiële regeling dan wel</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38CC322B" w14:textId="26FD60D8" w:rsidR="00914E8B"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7BA8EED8" w14:textId="0CAD7CA8" w:rsidR="00440967" w:rsidRDefault="00440967" w:rsidP="00440967">
      <w:pPr>
        <w:pStyle w:val="Kop6"/>
      </w:pPr>
      <w:r>
        <w:t>BesluitMetadata</w:t>
      </w:r>
    </w:p>
    <w:p w14:paraId="1ADFC89C" w14:textId="78C6D87F"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00031579" w:rsidRPr="00031579">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693511F" w14:textId="6CFFA577" w:rsidR="00440967" w:rsidRDefault="00440967" w:rsidP="00440967">
      <w:pPr>
        <w:pStyle w:val="Opsommingtekens1"/>
      </w:pPr>
      <w:r w:rsidRPr="00BE4C87">
        <w:rPr>
          <w:i/>
          <w:iCs/>
        </w:rPr>
        <w:lastRenderedPageBreak/>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00106F89" w:rsidRPr="00106F89">
        <w:t xml:space="preserve">vaststelling of </w:t>
      </w:r>
      <w:r w:rsidR="00433187">
        <w:t>wijziging van de waterschapsverordening</w:t>
      </w:r>
      <w:r w:rsidRPr="00A040E4">
        <w:t xml:space="preserve"> </w:t>
      </w:r>
      <w:r w:rsidRPr="00385454">
        <w:t xml:space="preserve">dat </w:t>
      </w:r>
      <w:r w:rsidR="002077B8">
        <w:t xml:space="preserve">door </w:t>
      </w:r>
      <w:r w:rsidR="00434C3C">
        <w:t>het dagelijks bestuur</w:t>
      </w:r>
      <w:r w:rsidRPr="00385454">
        <w:t xml:space="preserve"> </w:t>
      </w:r>
      <w:r w:rsidR="002077B8">
        <w:t>wordt genomen</w:t>
      </w:r>
      <w:r w:rsidRPr="00385454">
        <w:t xml:space="preserve">,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3A475154" w14:textId="6A1B8C2F" w:rsidR="00914E8B" w:rsidRDefault="00440967" w:rsidP="00440967">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5E9639FC" w14:textId="5D07DC28" w:rsidR="00440967" w:rsidRDefault="00440967" w:rsidP="00440967">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015E84">
        <w:t xml:space="preserve">Een voorbeeld van de officiële titel van een besluit tot </w:t>
      </w:r>
      <w:r w:rsidR="002036D4" w:rsidRPr="002036D4">
        <w:t xml:space="preserve">vaststelling of </w:t>
      </w:r>
      <w:r w:rsidRPr="00015E84">
        <w:t xml:space="preserve">wijziging van de </w:t>
      </w:r>
      <w:r w:rsidR="00433187">
        <w:t>waterschapsverordening</w:t>
      </w:r>
      <w:r w:rsidRPr="00015E84">
        <w:t xml:space="preserve"> is ‘</w:t>
      </w:r>
      <w:r w:rsidR="00920A6B">
        <w:t>W</w:t>
      </w:r>
      <w:r w:rsidR="000717BC" w:rsidRPr="000717BC">
        <w:t>ijziging waterschapsverordening Zuiderzeeland t.b.v. het wijzigen van de begrenzing van enkele waterkeringen</w:t>
      </w:r>
      <w:r w:rsidRPr="00015E84">
        <w:t>’.</w:t>
      </w:r>
    </w:p>
    <w:p w14:paraId="443B7334" w14:textId="008D043D" w:rsidR="00440967" w:rsidRPr="008E1E70" w:rsidRDefault="00440967" w:rsidP="00440967">
      <w:pPr>
        <w:pStyle w:val="Opsommingtekens1"/>
      </w:pPr>
      <w:r w:rsidRPr="008E1E70">
        <w:rPr>
          <w:i/>
          <w:iCs/>
        </w:rPr>
        <w:t>citeertitel</w:t>
      </w:r>
      <w:r w:rsidRPr="008E1E70">
        <w:t xml:space="preserve">: </w:t>
      </w:r>
      <w:r w:rsidR="00920A6B" w:rsidRPr="008E1E70">
        <w:t>geadviseerd wordt om het gegeven citeertitel te gebruiken. De citeertitel is hetzelfde als de officieleTitel en het RegelingOpschrift van het besluit, of, als die erg lang zijn, een verkorte versie daarvan</w:t>
      </w:r>
      <w:r w:rsidRPr="008E1E70">
        <w:t xml:space="preserve">. De citeertitel wordt niet in het besluit vastgesteld en daarom moet voor isOfficieel de waarde </w:t>
      </w:r>
      <w:r w:rsidRPr="008E1E70">
        <w:rPr>
          <w:i/>
          <w:iCs/>
        </w:rPr>
        <w:t>false</w:t>
      </w:r>
      <w:r w:rsidRPr="008E1E70">
        <w:t xml:space="preserve"> worden gekozen.</w:t>
      </w:r>
    </w:p>
    <w:p w14:paraId="37BF78F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3FDE493B"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7E457537" w:rsidR="00440967" w:rsidRDefault="00440967" w:rsidP="00440967">
      <w:pPr>
        <w:pStyle w:val="Opsommingtekens1"/>
      </w:pPr>
      <w:r w:rsidRPr="00073B3E">
        <w:rPr>
          <w:i/>
          <w:iCs/>
        </w:rPr>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xml:space="preserve">, en naar het bekendgemaakte delegatiebesluit. De grondslag ziet er -in STOP-XML- uit als in </w:t>
      </w:r>
      <w:r w:rsidR="00865927">
        <w:fldChar w:fldCharType="begin"/>
      </w:r>
      <w:r w:rsidR="00865927">
        <w:instrText xml:space="preserve"> REF _Ref_84bda412b7a3ca284d03eff6a202fd0a_1 \n \h </w:instrText>
      </w:r>
      <w:r w:rsidR="00865927">
        <w:fldChar w:fldCharType="separate"/>
      </w:r>
      <w:r w:rsidR="00B549AC">
        <w:t>Figuur 115</w:t>
      </w:r>
      <w:r w:rsidR="00865927">
        <w:fldChar w:fldCharType="end"/>
      </w:r>
      <w:r>
        <w:t>:</w:t>
      </w:r>
    </w:p>
    <w:p w14:paraId="1A0867AE" w14:textId="13E45211" w:rsidR="00440967" w:rsidRDefault="00BB29A9" w:rsidP="00440967">
      <w:pPr>
        <w:pStyle w:val="Figuur"/>
      </w:pPr>
      <w:r>
        <w:rPr>
          <w:noProof/>
        </w:rPr>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138"/>
                    <a:stretch>
                      <a:fillRect/>
                    </a:stretch>
                  </pic:blipFill>
                  <pic:spPr>
                    <a:xfrm>
                      <a:off x="0" y="0"/>
                      <a:ext cx="4027066" cy="1331051"/>
                    </a:xfrm>
                    <a:prstGeom prst="rect">
                      <a:avLst/>
                    </a:prstGeom>
                  </pic:spPr>
                </pic:pic>
              </a:graphicData>
            </a:graphic>
          </wp:inline>
        </w:drawing>
      </w:r>
    </w:p>
    <w:p w14:paraId="4F7E4791" w14:textId="5EB7BC8F" w:rsidR="00440967" w:rsidRDefault="00440967" w:rsidP="00440967">
      <w:pPr>
        <w:pStyle w:val="Figuurbijschrift"/>
      </w:pPr>
      <w:bookmarkStart w:id="817" w:name="_Ref_84bda412b7a3ca284d03eff6a202fd0a_1"/>
      <w:r w:rsidRPr="00243D5C">
        <w:t xml:space="preserve">Voorbeeld van de grondslag voor </w:t>
      </w:r>
      <w:r w:rsidRPr="007D12AF">
        <w:t xml:space="preserve">de </w:t>
      </w:r>
      <w:r w:rsidR="00433187">
        <w:t>waterschapsverordening</w:t>
      </w:r>
      <w:bookmarkEnd w:id="817"/>
    </w:p>
    <w:p w14:paraId="56463FC1" w14:textId="6AD4C09D" w:rsidR="00916223" w:rsidRPr="00916223" w:rsidRDefault="00916223" w:rsidP="00916223">
      <w:pPr>
        <w:pStyle w:val="Kader"/>
      </w:pPr>
      <w:r w:rsidRPr="00B26823">
        <w:rPr>
          <w:noProof/>
        </w:rPr>
        <w:lastRenderedPageBreak/>
        <mc:AlternateContent>
          <mc:Choice Requires="wps">
            <w:drawing>
              <wp:inline distT="0" distB="0" distL="0" distR="0" wp14:anchorId="7EEE443D" wp14:editId="7729F335">
                <wp:extent cx="5400040" cy="985631"/>
                <wp:effectExtent l="0" t="0" r="22860" b="22860"/>
                <wp:docPr id="1236703244" name="Tekstvak 123670324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E443D" id="Tekstvak 1236703244" o:spid="_x0000_s107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fW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C31jACAABaBAAADgAAAAAAAAAAAAAAAAAuAgAAZHJz&#10;L2Uyb0RvYy54bWxQSwECLQAUAAYACAAAACEALfghbNoAAAAFAQAADwAAAAAAAAAAAAAAAACKBAAA&#10;ZHJzL2Rvd25yZXYueG1sUEsFBgAAAAAEAAQA8wAAAJEFAAAAAA==&#10;" filled="f" strokeweight=".5pt">
                <v:textbox style="mso-fit-shape-to-text:t">
                  <w:txbxContent>
                    <w:p w14:paraId="4FAB9717"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04D028E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A8C58D9" w14:textId="77777777" w:rsidR="00440967" w:rsidRDefault="00440967" w:rsidP="00440967">
      <w:pPr>
        <w:pStyle w:val="Kop6"/>
      </w:pPr>
      <w:r>
        <w:t>RegelingMetadata</w:t>
      </w:r>
    </w:p>
    <w:p w14:paraId="35394823" w14:textId="4DEF5695"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00194148" w:rsidRPr="00194148">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34A22D16" w14:textId="3DDDE0D5" w:rsidR="00914E8B"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6BA2EF67" w14:textId="4CA887BF"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52CFAA94" w14:textId="04072B97" w:rsidR="00914E8B"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w:t>
      </w:r>
    </w:p>
    <w:p w14:paraId="49C6F15B" w14:textId="03CFC5F0" w:rsidR="00440967" w:rsidRDefault="00440967" w:rsidP="00440967">
      <w:pPr>
        <w:pStyle w:val="Opsommingtekens1"/>
      </w:pPr>
      <w:r w:rsidRPr="00BE4C87">
        <w:rPr>
          <w:i/>
          <w:iCs/>
        </w:rPr>
        <w:t>officieleTitel</w:t>
      </w:r>
      <w:r>
        <w:t xml:space="preserve">: geef de regeling van </w:t>
      </w:r>
      <w:r w:rsidRPr="007E37F9">
        <w:t xml:space="preserve">de </w:t>
      </w:r>
      <w:r w:rsidR="00433187">
        <w:t>waterschapsverordening</w:t>
      </w:r>
      <w:r w:rsidRPr="007E37F9">
        <w:t xml:space="preserve"> </w:t>
      </w:r>
      <w:r>
        <w:t xml:space="preserve">een onderscheidende en herkenbare titel. </w:t>
      </w:r>
      <w:r w:rsidR="002F7D6D">
        <w:t>De officiële titel moet gelijk zijn aan het RegelingOpschrift van de regeling.</w:t>
      </w:r>
      <w:r>
        <w:t xml:space="preserve">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49C941B5"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48EAAA13" w14:textId="77777777"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D8B7543" w14:textId="34B28B06"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7E4DEE9C" w14:textId="77777777" w:rsidR="00440967" w:rsidRDefault="00440967" w:rsidP="00D14B3C">
      <w:pPr>
        <w:pStyle w:val="Opsommingtekens1"/>
      </w:pPr>
      <w:r w:rsidRPr="00C9798E">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B2C0A2A" w14:textId="221FFC06" w:rsidR="00914E8B"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25570C6E" w14:textId="038E9F17"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44327452" w:rsidR="00440967" w:rsidRDefault="00440967" w:rsidP="00440967">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433187">
        <w:t>waterschapsverordening</w:t>
      </w:r>
      <w:r>
        <w:rPr>
          <w:rStyle w:val="Voetnootmarkering"/>
        </w:rPr>
        <w:footnoteReference w:id="168"/>
      </w:r>
      <w:r>
        <w:t>.</w:t>
      </w:r>
    </w:p>
    <w:p w14:paraId="588BF84F" w14:textId="3D7FF5B9"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w:t>
      </w:r>
      <w:r w:rsidR="00696889">
        <w:fldChar w:fldCharType="begin"/>
      </w:r>
      <w:r w:rsidR="00696889">
        <w:instrText xml:space="preserve"> REF _Ref_84bda412b7a3ca284d03eff6a202fd0a_2 \n \h </w:instrText>
      </w:r>
      <w:r w:rsidR="00696889">
        <w:fldChar w:fldCharType="separate"/>
      </w:r>
      <w:r w:rsidR="00B549AC">
        <w:t>Figuur 116</w:t>
      </w:r>
      <w:r w:rsidR="00696889">
        <w:fldChar w:fldCharType="end"/>
      </w:r>
      <w:r>
        <w:t>:</w:t>
      </w:r>
    </w:p>
    <w:p w14:paraId="0CC1C6D1" w14:textId="0C15AE54" w:rsidR="00440967" w:rsidRDefault="00DF305C" w:rsidP="00440967">
      <w:pPr>
        <w:pStyle w:val="Figuur"/>
      </w:pPr>
      <w:r>
        <w:rPr>
          <w:noProof/>
        </w:rPr>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138"/>
                    <a:stretch>
                      <a:fillRect/>
                    </a:stretch>
                  </pic:blipFill>
                  <pic:spPr>
                    <a:xfrm>
                      <a:off x="0" y="0"/>
                      <a:ext cx="4225966" cy="1396793"/>
                    </a:xfrm>
                    <a:prstGeom prst="rect">
                      <a:avLst/>
                    </a:prstGeom>
                  </pic:spPr>
                </pic:pic>
              </a:graphicData>
            </a:graphic>
          </wp:inline>
        </w:drawing>
      </w:r>
    </w:p>
    <w:p w14:paraId="00F50AC9" w14:textId="1F4125FE" w:rsidR="00440967" w:rsidRDefault="00440967" w:rsidP="00440967">
      <w:pPr>
        <w:pStyle w:val="Figuurbijschrift"/>
      </w:pPr>
      <w:bookmarkStart w:id="818" w:name="_Ref_84bda412b7a3ca284d03eff6a202fd0a_2"/>
      <w:r w:rsidRPr="00096EC2">
        <w:t xml:space="preserve">Voorbeeld van de grondslag voor </w:t>
      </w:r>
      <w:r>
        <w:t xml:space="preserve">de </w:t>
      </w:r>
      <w:r w:rsidR="00433187">
        <w:t>waterschapsverordening</w:t>
      </w:r>
      <w:bookmarkEnd w:id="818"/>
    </w:p>
    <w:p w14:paraId="4A4F3957" w14:textId="67683324" w:rsidR="000C5634" w:rsidRDefault="000C5634" w:rsidP="00916223">
      <w:pPr>
        <w:pStyle w:val="Kader"/>
      </w:pPr>
      <w:r w:rsidRPr="00B26823">
        <w:rPr>
          <w:noProof/>
        </w:rPr>
        <mc:AlternateContent>
          <mc:Choice Requires="wps">
            <w:drawing>
              <wp:inline distT="0" distB="0" distL="0" distR="0" wp14:anchorId="237ED9B3" wp14:editId="1299310A">
                <wp:extent cx="5400040" cy="1518404"/>
                <wp:effectExtent l="0" t="0" r="22860" b="22860"/>
                <wp:docPr id="1415576863" name="Tekstvak 141557686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7ED9B3" id="Tekstvak 1415576863" o:spid="_x0000_s1072"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BZztM9MAIAAFsEAAAOAAAAAAAAAAAAAAAAAC4CAABk&#10;cnMvZTJvRG9jLnhtbFBLAQItABQABgAIAAAAIQDp6wTT3AAAAAUBAAAPAAAAAAAAAAAAAAAAAIoE&#10;AABkcnMvZG93bnJldi54bWxQSwUGAAAAAAQABADzAAAAkwUAAAAA&#10;" filled="f" strokeweight=".5pt">
                <v:textbox style="mso-fit-shape-to-text:t">
                  <w:txbxContent>
                    <w:p w14:paraId="7B33D03D" w14:textId="77777777" w:rsidR="000C5634" w:rsidRPr="00D80A79" w:rsidRDefault="000C5634" w:rsidP="000C5634">
                      <w:pPr>
                        <w:rPr>
                          <w:b/>
                          <w:bCs/>
                        </w:rPr>
                      </w:pPr>
                      <w:r w:rsidRPr="00D80A79">
                        <w:rPr>
                          <w:b/>
                          <w:bCs/>
                        </w:rPr>
                        <w:t>Toekomstige functionaliteit</w:t>
                      </w:r>
                    </w:p>
                    <w:p w14:paraId="0DC8A41B" w14:textId="5B8E0456"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0C5634" w:rsidRDefault="000C5634" w:rsidP="000C5634"/>
                    <w:p w14:paraId="3E4BD05C" w14:textId="23B3CA2D" w:rsidR="000C5634" w:rsidRPr="006971CB" w:rsidRDefault="004C2D57" w:rsidP="000C5634">
                      <w:pPr>
                        <w:rPr>
                          <w:b/>
                          <w:bCs/>
                        </w:rPr>
                      </w:pPr>
                      <w:r w:rsidRPr="004C2D57">
                        <w:rPr>
                          <w:b/>
                          <w:bCs/>
                        </w:rPr>
                        <w:t>Huidige werkwijze</w:t>
                      </w:r>
                    </w:p>
                    <w:p w14:paraId="7D854132"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3472B22" w14:textId="286F2AAE" w:rsidR="00916223" w:rsidRPr="00916223" w:rsidRDefault="00916223" w:rsidP="00916223">
      <w:pPr>
        <w:pStyle w:val="Kader"/>
      </w:pPr>
      <w:r w:rsidRPr="00B26823">
        <w:rPr>
          <w:noProof/>
        </w:rPr>
        <mc:AlternateContent>
          <mc:Choice Requires="wps">
            <w:drawing>
              <wp:inline distT="0" distB="0" distL="0" distR="0" wp14:anchorId="4BC5210A" wp14:editId="7101D3EC">
                <wp:extent cx="5400040" cy="985631"/>
                <wp:effectExtent l="0" t="0" r="22860" b="22860"/>
                <wp:docPr id="1236703246" name="Tekstvak 123670324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C5210A" id="Tekstvak 1236703246" o:spid="_x0000_s107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k0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xNwJNDACAABaBAAADgAAAAAAAAAAAAAAAAAuAgAAZHJz&#10;L2Uyb0RvYy54bWxQSwECLQAUAAYACAAAACEALfghbNoAAAAFAQAADwAAAAAAAAAAAAAAAACKBAAA&#10;ZHJzL2Rvd25yZXYueG1sUEsFBgAAAAAEAAQA8wAAAJEFAAAAAA==&#10;" filled="f" strokeweight=".5pt">
                <v:textbox style="mso-fit-shape-to-text:t">
                  <w:txbxContent>
                    <w:p w14:paraId="3BD9E3E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3108CF97"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AB5FBD" w14:textId="77777777" w:rsidR="00440967" w:rsidRPr="005520CC" w:rsidRDefault="00440967" w:rsidP="00440967">
      <w:pPr>
        <w:pStyle w:val="Kop6"/>
      </w:pPr>
      <w:r>
        <w:t>Procedureverloop</w:t>
      </w:r>
    </w:p>
    <w:p w14:paraId="7084C1A1" w14:textId="09D12F3A" w:rsidR="00440967" w:rsidRDefault="00440967" w:rsidP="00440967">
      <w:r>
        <w:t xml:space="preserve">Met de module Procedureverloop wordt informatie over het verloop van de procedure van het besluit tot </w:t>
      </w:r>
      <w:r w:rsidR="00093083" w:rsidRPr="00093083">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w:t>
      </w:r>
      <w:r>
        <w:lastRenderedPageBreak/>
        <w:t xml:space="preserve">concreet bij het definitieve </w:t>
      </w:r>
      <w:r w:rsidR="00433187">
        <w:t>besluit tot</w:t>
      </w:r>
      <w:r w:rsidR="006A166E">
        <w:t xml:space="preserve"> </w:t>
      </w:r>
      <w:r w:rsidR="006A166E" w:rsidRPr="006A166E">
        <w:t>vaststelling of</w:t>
      </w:r>
      <w:r w:rsidR="00433187">
        <w:t xml:space="preserve"> 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15AA22C5" w14:textId="4CAD8F2F" w:rsidR="00442231" w:rsidRDefault="00440967" w:rsidP="00440967">
      <w:pPr>
        <w:pStyle w:val="Opsommingtekens1"/>
      </w:pPr>
      <w:r w:rsidRPr="004E5084">
        <w:rPr>
          <w:i/>
          <w:iCs/>
        </w:rPr>
        <w:t>bekendOp</w:t>
      </w:r>
      <w:r>
        <w:t>:</w:t>
      </w:r>
      <w:r w:rsidRPr="00CC5184">
        <w:t xml:space="preserve"> </w:t>
      </w:r>
      <w:r>
        <w:t xml:space="preserve">vul de datum in waarop het besluit in het </w:t>
      </w:r>
      <w:r w:rsidR="00C8119D">
        <w:t>waterschapsblad</w:t>
      </w:r>
      <w:r>
        <w:t xml:space="preserve"> wordt gepubliceerd.</w:t>
      </w:r>
    </w:p>
    <w:p w14:paraId="3EEA045C" w14:textId="7AA13639" w:rsidR="00440967" w:rsidRDefault="00440967" w:rsidP="00442231">
      <w:r>
        <w:t xml:space="preserve">Gebruik het gegeven </w:t>
      </w:r>
      <w:r w:rsidRPr="00442231">
        <w:rPr>
          <w:i/>
          <w:iCs/>
        </w:rPr>
        <w:t>meerInformatie</w:t>
      </w:r>
      <w:r>
        <w:t xml:space="preserve"> niet.</w:t>
      </w:r>
    </w:p>
    <w:p w14:paraId="71CC534D" w14:textId="77777777" w:rsidR="00442231" w:rsidRDefault="00442231" w:rsidP="00442231"/>
    <w:p w14:paraId="34C998B7" w14:textId="71E4E6DB" w:rsidR="00442231" w:rsidRDefault="00442231" w:rsidP="00442231">
      <w:r w:rsidRPr="00442231">
        <w:t xml:space="preserve">Tegen het besluit tot </w:t>
      </w:r>
      <w:r w:rsidR="002644A1" w:rsidRPr="002644A1">
        <w:t xml:space="preserve">vaststelling of </w:t>
      </w:r>
      <w:r w:rsidRPr="00442231">
        <w:t xml:space="preserve">wijziging van de </w:t>
      </w:r>
      <w:r>
        <w:t>waterschap</w:t>
      </w:r>
      <w:r w:rsidRPr="00442231">
        <w:t xml:space="preserve">sverordening staat geen beroep open. </w:t>
      </w:r>
      <w:r w:rsidR="00772D5B">
        <w:t xml:space="preserve">Het waterschap </w:t>
      </w:r>
      <w:r w:rsidRPr="00442231">
        <w:t>hoe</w:t>
      </w:r>
      <w:r w:rsidR="00772D5B">
        <w:t>ft</w:t>
      </w:r>
      <w:r w:rsidRPr="00442231">
        <w:t xml:space="preserve"> dan ook geen volgende Procedurestappen aan het Procedureverloop toe</w:t>
      </w:r>
      <w:r w:rsidR="00772D5B">
        <w:t xml:space="preserve"> te </w:t>
      </w:r>
      <w:r w:rsidRPr="00442231">
        <w:t xml:space="preserve">voegen. </w:t>
      </w:r>
      <w:r w:rsidR="00EF3D27">
        <w:t>Uit het ontbreken van Procedurestappen over de beroepstermijn leidt de LVBB af dat het besluit na inwerkingtreden direct onherroepelijk is geworden.</w:t>
      </w:r>
    </w:p>
    <w:p w14:paraId="32B60E0C" w14:textId="77777777" w:rsidR="00440967" w:rsidRDefault="00440967" w:rsidP="00440967">
      <w:pPr>
        <w:pStyle w:val="Kop6"/>
      </w:pPr>
      <w:r>
        <w:t>ConsolidatieInformatie</w:t>
      </w:r>
    </w:p>
    <w:p w14:paraId="7558AEDC" w14:textId="77777777" w:rsidR="00D600DC" w:rsidRDefault="00440967" w:rsidP="00D600DC">
      <w:r>
        <w:t xml:space="preserve">Met de module ConsolidatieInformatie wordt informatie aangeleverd ten behoeve van de consolidatie van het besluit in de regeling. </w:t>
      </w:r>
      <w:r w:rsidR="00D600DC">
        <w:t xml:space="preserve">In de </w:t>
      </w:r>
      <w:r w:rsidR="00D600DC" w:rsidRPr="004C6725">
        <w:t xml:space="preserve">module ConsolidatieInformatie </w:t>
      </w:r>
      <w:r w:rsidR="00D600DC">
        <w:t>worden opgenomen:</w:t>
      </w:r>
    </w:p>
    <w:p w14:paraId="66393611" w14:textId="77777777" w:rsidR="00D600DC" w:rsidRDefault="00D600DC" w:rsidP="00D600DC">
      <w:pPr>
        <w:pStyle w:val="Opsommingtekens1"/>
      </w:pPr>
      <w:r>
        <w:t xml:space="preserve">(een </w:t>
      </w:r>
      <w:r w:rsidRPr="00415B36">
        <w:t>container</w:t>
      </w:r>
      <w:r>
        <w:t>)</w:t>
      </w:r>
      <w:r w:rsidRPr="00415B36">
        <w:t xml:space="preserve"> BeoogdeRegelgeving</w:t>
      </w:r>
      <w:r>
        <w:t xml:space="preserve"> met daarin:</w:t>
      </w:r>
    </w:p>
    <w:p w14:paraId="3BDC05AA" w14:textId="0C07DE72" w:rsidR="00D600DC" w:rsidRDefault="00D600DC" w:rsidP="00D600DC">
      <w:pPr>
        <w:pStyle w:val="Opsommingtekens2"/>
      </w:pPr>
      <w:r>
        <w:t>BeoogdeRegeling</w:t>
      </w:r>
      <w:r w:rsidR="00677BA0" w:rsidRPr="00677BA0">
        <w:t>, met daarbinnen:</w:t>
      </w:r>
    </w:p>
    <w:p w14:paraId="02D21C49" w14:textId="0550ABFF" w:rsidR="00D600DC" w:rsidRDefault="00253C22" w:rsidP="00D600DC">
      <w:pPr>
        <w:pStyle w:val="Opsommingtekens3"/>
      </w:pPr>
      <w:r>
        <w:t xml:space="preserve">Doel: vul hier het Doel in van </w:t>
      </w:r>
      <w:r w:rsidR="00D600DC" w:rsidRPr="00824B7C">
        <w:t xml:space="preserve">het </w:t>
      </w:r>
      <w:r w:rsidR="00C2093F" w:rsidRPr="00C2093F">
        <w:t>vaststellings- of wijzigingsbesluit</w:t>
      </w:r>
    </w:p>
    <w:p w14:paraId="5193C19C" w14:textId="7CCF1FEB" w:rsidR="00D600DC" w:rsidRDefault="00253C22" w:rsidP="00D600DC">
      <w:pPr>
        <w:pStyle w:val="Opsommingtekens3"/>
      </w:pPr>
      <w:r>
        <w:t xml:space="preserve">instrumentVersie: vul hier de identificatie in van </w:t>
      </w:r>
      <w:r w:rsidR="00D600DC" w:rsidRPr="00196DAA">
        <w:t xml:space="preserve">de nieuwe regelingversie </w:t>
      </w:r>
      <w:r w:rsidR="00D600DC">
        <w:t xml:space="preserve">van de </w:t>
      </w:r>
      <w:r w:rsidR="00D600DC" w:rsidRPr="00D600DC">
        <w:t>water</w:t>
      </w:r>
      <w:r w:rsidR="00897FD4">
        <w:t>s</w:t>
      </w:r>
      <w:r w:rsidR="00D600DC" w:rsidRPr="00D600DC">
        <w:t>chapsverordening</w:t>
      </w:r>
    </w:p>
    <w:p w14:paraId="2C775425" w14:textId="096F3374" w:rsidR="00D600DC" w:rsidRDefault="00253C22" w:rsidP="00D600DC">
      <w:pPr>
        <w:pStyle w:val="Opsommingtekens3"/>
      </w:pPr>
      <w:r>
        <w:t xml:space="preserve">eId: vul hier de identificatie in van </w:t>
      </w:r>
      <w:r w:rsidR="00D600DC" w:rsidRPr="0025135C">
        <w:t xml:space="preserve">het </w:t>
      </w:r>
      <w:r w:rsidR="00D600DC">
        <w:t>WijzigA</w:t>
      </w:r>
      <w:r w:rsidR="00D600DC" w:rsidRPr="0025135C">
        <w:t xml:space="preserve">rtikel in het besluit waarin </w:t>
      </w:r>
      <w:r w:rsidR="00D600DC" w:rsidRPr="0087367E">
        <w:t xml:space="preserve">staat </w:t>
      </w:r>
      <w:r w:rsidR="00D600DC">
        <w:t>d</w:t>
      </w:r>
      <w:r w:rsidR="00D600DC" w:rsidRPr="0087367E">
        <w:t xml:space="preserve">at het bestuursorgaan besluit </w:t>
      </w:r>
      <w:r w:rsidR="00D600DC">
        <w:t xml:space="preserve">de </w:t>
      </w:r>
      <w:r w:rsidR="00D600DC" w:rsidRPr="00D600DC">
        <w:t>water</w:t>
      </w:r>
      <w:r w:rsidR="00661C3A">
        <w:t>s</w:t>
      </w:r>
      <w:r w:rsidR="00D600DC" w:rsidRPr="00D600DC">
        <w:t xml:space="preserve">chapsverordening </w:t>
      </w:r>
      <w:r w:rsidR="00D600DC" w:rsidRPr="0087367E">
        <w:t>vast te stellen of te wijzigen</w:t>
      </w:r>
    </w:p>
    <w:p w14:paraId="78E3CB15" w14:textId="3899DC07" w:rsidR="00D600DC" w:rsidRDefault="00D600DC" w:rsidP="00D600DC">
      <w:pPr>
        <w:pStyle w:val="Opsommingtekens2"/>
      </w:pPr>
      <w:r>
        <w:t>BeoogdInformatieobject, voor ieder Informatieobject dat het besluit vaststelt</w:t>
      </w:r>
      <w:r w:rsidR="00677BA0" w:rsidRPr="00677BA0">
        <w:t>, met daarbinnen:</w:t>
      </w:r>
    </w:p>
    <w:p w14:paraId="55F2D4F2" w14:textId="0EEFC4EE" w:rsidR="00D600DC" w:rsidRDefault="00253C22" w:rsidP="00D600DC">
      <w:pPr>
        <w:pStyle w:val="Opsommingtekens3"/>
      </w:pPr>
      <w:r>
        <w:t xml:space="preserve">Doel: vul hier het Doel in van </w:t>
      </w:r>
      <w:r w:rsidR="00D600DC" w:rsidRPr="00E66B28">
        <w:t xml:space="preserve">het </w:t>
      </w:r>
      <w:r w:rsidR="00661C3A" w:rsidRPr="00661C3A">
        <w:t>vaststellings- of wijzigingsbesluit</w:t>
      </w:r>
    </w:p>
    <w:p w14:paraId="5FE02C8B" w14:textId="3A635A50" w:rsidR="00D600DC" w:rsidRPr="004F1952" w:rsidRDefault="00253C22" w:rsidP="00D600DC">
      <w:pPr>
        <w:pStyle w:val="Opsommingtekens3"/>
      </w:pPr>
      <w:r>
        <w:t xml:space="preserve">instrumentVersie: vul hier de identificatie in van </w:t>
      </w:r>
      <w:r w:rsidR="00D600DC" w:rsidRPr="00E66B28">
        <w:t>het nieuwe Informatieobject</w:t>
      </w:r>
    </w:p>
    <w:p w14:paraId="3619A82A" w14:textId="1B071822" w:rsidR="00D600DC" w:rsidRPr="007A0873" w:rsidRDefault="00253C22" w:rsidP="00D600DC">
      <w:pPr>
        <w:pStyle w:val="Opsommingtekens3"/>
      </w:pPr>
      <w:r>
        <w:t xml:space="preserve">eId: maak hier een verwijzing naar het element </w:t>
      </w:r>
      <w:r w:rsidR="00D600DC" w:rsidRPr="00FE4106">
        <w:t xml:space="preserve">in de informatieobjecten-bijlage </w:t>
      </w:r>
      <w:r w:rsidR="00D600DC" w:rsidRPr="007A0873">
        <w:t>in de WijzigBijlage dat de ExtIoRef (de identificatie van het daadwerkelijke informatieobject) bevat</w:t>
      </w:r>
    </w:p>
    <w:p w14:paraId="11551AAB" w14:textId="77777777" w:rsidR="00D600DC" w:rsidRDefault="00D600DC" w:rsidP="00D600DC">
      <w:pPr>
        <w:pStyle w:val="Opsommingtekens1"/>
      </w:pPr>
      <w:r w:rsidRPr="00EA48BC">
        <w:t xml:space="preserve">(een container) </w:t>
      </w:r>
      <w:r>
        <w:t xml:space="preserve">Tijdstempels </w:t>
      </w:r>
      <w:r w:rsidRPr="00EA48BC">
        <w:t>met daarin:</w:t>
      </w:r>
    </w:p>
    <w:p w14:paraId="08ECC992" w14:textId="6DF8BB6C" w:rsidR="00D600DC" w:rsidRDefault="00D600DC" w:rsidP="00D600DC">
      <w:pPr>
        <w:pStyle w:val="Opsommingtekens2"/>
      </w:pPr>
      <w:r>
        <w:t>Tijdstempel</w:t>
      </w:r>
      <w:r w:rsidR="00677BA0" w:rsidRPr="00677BA0">
        <w:t>, met daarbinnen:</w:t>
      </w:r>
    </w:p>
    <w:p w14:paraId="3648252C" w14:textId="2428F52B" w:rsidR="00C417D7" w:rsidRDefault="00C417D7" w:rsidP="00C417D7">
      <w:pPr>
        <w:pStyle w:val="Opsommingtekens3"/>
      </w:pPr>
      <w:r w:rsidRPr="00C417D7">
        <w:t>Doel: vul hier het Doel in van het vaststellings- of wijzigingsbesluit</w:t>
      </w:r>
    </w:p>
    <w:p w14:paraId="7EFDA965" w14:textId="018068FB" w:rsidR="00D600DC" w:rsidRDefault="00B82E14" w:rsidP="00D600DC">
      <w:pPr>
        <w:pStyle w:val="Opsommingtekens3"/>
      </w:pPr>
      <w:r>
        <w:t>soortTijdstempel: kies juridischWerkendVanaf</w:t>
      </w:r>
    </w:p>
    <w:p w14:paraId="64589335" w14:textId="4E5E51DA" w:rsidR="00D600DC" w:rsidRDefault="00D600DC" w:rsidP="00D600DC">
      <w:pPr>
        <w:pStyle w:val="Opsommingtekens3"/>
      </w:pPr>
      <w:r>
        <w:t>datum: de datum waarop het besluit juridisch geldend wordt</w:t>
      </w:r>
      <w:r>
        <w:br/>
      </w:r>
      <w:r w:rsidR="00A17F46">
        <w:t>Vul h</w:t>
      </w:r>
      <w:r w:rsidRPr="00720DFB">
        <w:t xml:space="preserve">ier de inwerkingtredingsdatum van het besluit tot vaststelling of wijziging van de </w:t>
      </w:r>
      <w:r w:rsidRPr="00D600DC">
        <w:t>water</w:t>
      </w:r>
      <w:r w:rsidR="001227A8">
        <w:t>s</w:t>
      </w:r>
      <w:r w:rsidRPr="00D600DC">
        <w:t xml:space="preserve">chapsverordening </w:t>
      </w:r>
      <w:r w:rsidRPr="00720DFB">
        <w:t xml:space="preserve">in. Dat is de datum van de achtste dag na de datum </w:t>
      </w:r>
      <w:r w:rsidRPr="00720DFB">
        <w:lastRenderedPageBreak/>
        <w:t xml:space="preserve">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746D61A9" w14:textId="0A037A67" w:rsidR="00440967" w:rsidRDefault="00253C22" w:rsidP="009A7D82">
      <w:pPr>
        <w:pStyle w:val="Opsommingtekens3"/>
      </w:pPr>
      <w:r>
        <w:t xml:space="preserve">eId: vul hier de identificatie in van </w:t>
      </w:r>
      <w:r w:rsidR="00D600DC" w:rsidRPr="0099132F">
        <w:t xml:space="preserve">het artikel in het </w:t>
      </w:r>
      <w:r w:rsidR="000872D8" w:rsidRPr="000872D8">
        <w:t>Besluit-deel waarin is bepaald wanneer het besluit in werking treedt</w:t>
      </w:r>
      <w:r w:rsidR="00D600DC"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8" Type="http://schemas.openxmlformats.org/officeDocument/2006/relationships/image" Target="media/image_5e4c38d03830efe9fcee8467c79430b4.png"/><Relationship Id="rId138"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