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DA44AF">
      <w:pPr>
        <w:pStyle w:val="Kop4"/>
      </w:pPr>
      <w:bookmarkStart w:id="703" w:name="_Ref_cf193a736a60f1c324bc4dc117c5dd42_1"/>
      <w:r>
        <w:t>KennisgevingMetadata</w:t>
      </w:r>
      <w:bookmarkEnd w:id="703"/>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5C6013D1" w14:textId="42DB1C8D" w:rsidR="00914E8B"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6CE51396"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039527AB" w14:textId="360E64CD" w:rsidR="00914E8B"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_Ref_a861a03568e9c6d2903e102d0c381261_1 \n \h </w:instrText>
      </w:r>
      <w:r>
        <w:fldChar w:fldCharType="separate"/>
      </w:r>
      <w:r w:rsidR="00B549AC">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0C1F74A3" w:rsidR="00E43714" w:rsidRDefault="00E43714" w:rsidP="00E43714">
      <w:pPr>
        <w:pStyle w:val="Opsommingtekens1"/>
      </w:pPr>
      <w:r w:rsidRPr="00073B3E">
        <w:rPr>
          <w:i/>
          <w:iCs/>
        </w:rPr>
        <w:lastRenderedPageBreak/>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