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705" w:name="_Ref_685a169d0dd8249fb4d2a1b6d143137f_1"/>
      <w:bookmarkStart w:id="707" w:name="_Ref_685a169d0dd8249fb4d2a1b6d143137f_2"/>
      <w:r>
        <w:t>Soort procedure en consolidatie</w:t>
      </w:r>
      <w:bookmarkEnd w:id="705"/>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914E8B"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26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aOt1AdEQgH/Yx4y9cK8z8yH16Yw6HABnHQwzMeUgMWBSeJkhrcr7/dR3/kCq2UtDhkJTW4BZTo&#10;7wY5vBtPp3EmkzK9+TJBxV1bttcWs29WgH2OcaEsT2L0D3oQpYPmDbdhGd9EEzMcXy5pGMRV6Acf&#10;t4mL5TI54RRaFh7NxvKYekD1tXtjzp7YCkj0EwzDyIp3pPW+MdLb5T4gdYnRCHOP6Ql9nOBEzmnb&#10;4opc68nr8k9Y/AY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IhWvbo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