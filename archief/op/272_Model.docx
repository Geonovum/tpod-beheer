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83D6" w14:textId="524EA7B0" w:rsidR="006331DF" w:rsidRDefault="004A152B" w:rsidP="00535E41">
      <w:pPr>
        <w:pStyle w:val="Kop4"/>
      </w:pPr>
      <w:r>
        <w:t>Model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