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7D32" w14:textId="77777777" w:rsidR="00E33EDD" w:rsidRPr="000905B9" w:rsidRDefault="00E33EDD" w:rsidP="00E33EDD">
      <w:pPr>
        <w:pStyle w:val="Kop5"/>
      </w:pPr>
      <w:r w:rsidRPr="000905B9">
        <w:t>Toelichting</w:t>
      </w:r>
    </w:p>
    <w:p w14:paraId="2E626F89" w14:textId="5AF4A663" w:rsidR="00E71B34" w:rsidRDefault="00EF4C5A" w:rsidP="00E33EDD">
      <w:r>
        <w:t>De teks</w:t>
      </w:r>
      <w:r w:rsidR="00FE6324">
        <w:t xml:space="preserve">tstructuren van </w:t>
      </w:r>
      <w:r w:rsidR="00247058">
        <w:t xml:space="preserve">STOP </w:t>
      </w:r>
      <w:r w:rsidR="00E71B34">
        <w:t>ken</w:t>
      </w:r>
      <w:r w:rsidR="00FE6324">
        <w:t>nen structu</w:t>
      </w:r>
      <w:r w:rsidR="001D1A08">
        <w:t>urelementen</w:t>
      </w:r>
      <w:r w:rsidR="0002114B">
        <w:t xml:space="preserve">, elementen </w:t>
      </w:r>
      <w:r w:rsidR="00170191">
        <w:t>met inhoud</w:t>
      </w:r>
      <w:r w:rsidR="00235224">
        <w:t xml:space="preserve"> en</w:t>
      </w:r>
      <w:r w:rsidR="00CD28EE">
        <w:t xml:space="preserve"> de inhoud</w:t>
      </w:r>
      <w:r w:rsidR="00170191">
        <w:t xml:space="preserve"> </w:t>
      </w:r>
      <w:r w:rsidR="001F7FC3">
        <w:t>zelf</w:t>
      </w:r>
      <w:r w:rsidR="00597211">
        <w:t>. Structuurelementen zijn die elementen die de tekst structureren maar geen inhoud bevatten</w:t>
      </w:r>
      <w:r w:rsidR="001D5408">
        <w:t xml:space="preserve">; voorbeelden zijn Hoofdstuk en Paragraaf. </w:t>
      </w:r>
      <w:r w:rsidR="0003583D">
        <w:t xml:space="preserve">Elementen met inhoud zijn, zoals de </w:t>
      </w:r>
      <w:r w:rsidR="00272A77">
        <w:t>term al zegt, die elementen die inhoud bevatten</w:t>
      </w:r>
      <w:r w:rsidR="00792C12">
        <w:t>:</w:t>
      </w:r>
      <w:r w:rsidR="00272A77">
        <w:t xml:space="preserve"> Artikel en Lid.</w:t>
      </w:r>
      <w:r w:rsidR="007E3013">
        <w:t xml:space="preserve"> </w:t>
      </w:r>
      <w:r w:rsidR="005401A3">
        <w:t>Voorbeelden van de</w:t>
      </w:r>
      <w:r w:rsidR="0069444F">
        <w:t xml:space="preserve"> inhoud </w:t>
      </w:r>
      <w:r w:rsidR="00276E35">
        <w:t xml:space="preserve">zelf </w:t>
      </w:r>
      <w:r w:rsidR="0069444F">
        <w:t xml:space="preserve">zijn </w:t>
      </w:r>
      <w:r w:rsidR="008A5E60">
        <w:t xml:space="preserve">Alinea, Tabel en Figuur. </w:t>
      </w:r>
      <w:r w:rsidR="00185E8E">
        <w:t xml:space="preserve">In </w:t>
      </w:r>
      <w:r w:rsidR="00B42C6B">
        <w:t xml:space="preserve">de navolgende tekst </w:t>
      </w:r>
      <w:r w:rsidR="00185E8E">
        <w:t xml:space="preserve">gebruiken we </w:t>
      </w:r>
      <w:r w:rsidR="00175570">
        <w:t>‘</w:t>
      </w:r>
      <w:r w:rsidR="00185E8E">
        <w:t>tekstelement</w:t>
      </w:r>
      <w:r w:rsidR="00175570">
        <w:t>’</w:t>
      </w:r>
      <w:r w:rsidR="00185E8E">
        <w:t xml:space="preserve"> </w:t>
      </w:r>
      <w:r w:rsidR="00033949">
        <w:t xml:space="preserve">als term voor </w:t>
      </w:r>
      <w:r w:rsidR="00024DF3">
        <w:t xml:space="preserve">de </w:t>
      </w:r>
      <w:r w:rsidR="007A21F9">
        <w:t xml:space="preserve">drie </w:t>
      </w:r>
      <w:r w:rsidR="002478B5">
        <w:t>element</w:t>
      </w:r>
      <w:r w:rsidR="005D23C6" w:rsidRPr="005D23C6">
        <w:t>soorten</w:t>
      </w:r>
      <w:r w:rsidR="00A63967">
        <w:t xml:space="preserve"> </w:t>
      </w:r>
      <w:r w:rsidR="00AB5CDF">
        <w:t>tezamen</w:t>
      </w:r>
      <w:r w:rsidR="005D23C6">
        <w:t>.</w:t>
      </w:r>
    </w:p>
    <w:p w14:paraId="7221B0D1" w14:textId="2C15CE5A" w:rsidR="00E33EDD" w:rsidRPr="00F62F31" w:rsidRDefault="00E33EDD" w:rsidP="00E33EDD">
      <w:r w:rsidRPr="00F62F31">
        <w:t xml:space="preserve">De </w:t>
      </w:r>
      <w:r w:rsidR="004B3809">
        <w:t>structuurelementen</w:t>
      </w:r>
      <w:r w:rsidRPr="00F62F31">
        <w:t xml:space="preserve"> die kunnen worden gebruikt voor de structurering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176B7A">
        <w:rPr>
          <w:noProof/>
        </w:rPr>
        <w:t>het omgevingsplan</w:t>
      </w:r>
      <w:r w:rsidRPr="00F62F31">
        <w:fldChar w:fldCharType="end"/>
      </w:r>
      <w:r w:rsidR="006604F2">
        <w:t xml:space="preserve"> zelf</w:t>
      </w:r>
      <w:r w:rsidR="00570535">
        <w:t xml:space="preserve">, </w:t>
      </w:r>
      <w:r w:rsidR="00E71B34">
        <w:t xml:space="preserve">oftewel </w:t>
      </w:r>
      <w:r w:rsidR="00C47866">
        <w:t>het onderdeel</w:t>
      </w:r>
      <w:r w:rsidRPr="00F62F31">
        <w:t xml:space="preserve"> </w:t>
      </w:r>
      <w:r w:rsidR="00E71B34">
        <w:t>dat de artikelen bevat</w:t>
      </w:r>
      <w:r w:rsidR="002729F7">
        <w:t xml:space="preserve"> </w:t>
      </w:r>
      <w:r w:rsidR="002729F7" w:rsidRPr="002729F7">
        <w:t xml:space="preserve">en dat geannoteerd kan worden met de IMOW-objecten die in paragraaf </w:t>
      </w:r>
      <w:r w:rsidR="002729F7" w:rsidRPr="002B3669">
        <w:rPr>
          <w:rStyle w:val="Verwijzing"/>
        </w:rPr>
        <w:fldChar w:fldCharType="begin"/>
      </w:r>
      <w:r w:rsidR="002729F7" w:rsidRPr="002B3669">
        <w:rPr>
          <w:rStyle w:val="Verwijzing"/>
        </w:rPr>
        <w:instrText xml:space="preserve"> REF _Ref_9a1ae002c5ed76e90d3caf2908511719_1 </w:instrText>
      </w:r>
      <w:r w:rsidR="00F774B6" w:rsidRPr="002B3669">
        <w:rPr>
          <w:rStyle w:val="Verwijzing"/>
        </w:rPr>
        <w:instrText>\n \h</w:instrText>
      </w:r>
      <w:r w:rsidR="002729F7" w:rsidRPr="002B3669">
        <w:rPr>
          <w:rStyle w:val="Verwijzing"/>
        </w:rPr>
        <w:instrText xml:space="preserve"> </w:instrText>
      </w:r>
      <w:r w:rsidR="002729F7" w:rsidRPr="002B3669">
        <w:rPr>
          <w:rStyle w:val="Verwijzing"/>
        </w:rPr>
      </w:r>
      <w:r w:rsidR="002729F7" w:rsidRPr="002B3669">
        <w:rPr>
          <w:rStyle w:val="Verwijzing"/>
        </w:rPr>
        <w:fldChar w:fldCharType="separate"/>
      </w:r>
      <w:r w:rsidR="00176B7A" w:rsidRPr="002B3669">
        <w:rPr>
          <w:rStyle w:val="Verwijzing"/>
        </w:rPr>
        <w:t>6.4</w:t>
      </w:r>
      <w:r w:rsidR="002729F7" w:rsidRPr="002B3669">
        <w:rPr>
          <w:rStyle w:val="Verwijzing"/>
        </w:rPr>
        <w:fldChar w:fldCharType="end"/>
      </w:r>
      <w:r w:rsidR="002729F7" w:rsidRPr="002729F7">
        <w:t xml:space="preserve"> zijn beschreven</w:t>
      </w:r>
      <w:r w:rsidR="00E71B34">
        <w:t xml:space="preserve">, </w:t>
      </w:r>
      <w:r w:rsidRPr="00F62F31">
        <w:t>zijn</w:t>
      </w:r>
      <w:r w:rsidR="00F30010">
        <w:t xml:space="preserve"> </w:t>
      </w:r>
      <w:r w:rsidRPr="00F62F31">
        <w:t>Hoofdstuk, Titel, Afdeling, Paragraaf, Subparagraaf, Subsubparagraaf, Artikel en Lid. Deze tekstelementen zijn ontleend aan de Aanwijzingen voor de regelgeving (aanwijzingen 3.54, 3.56, 3.57, 3.58, 3.59), met enige nadere specificaties en toevoegingen.</w:t>
      </w:r>
    </w:p>
    <w:p w14:paraId="118930F9" w14:textId="77777777" w:rsidR="00E33EDD" w:rsidRPr="00F62F31" w:rsidRDefault="00E33EDD" w:rsidP="00E33EDD"/>
    <w:p w14:paraId="57287B6D" w14:textId="5AB10BDA" w:rsidR="00E33EDD" w:rsidRPr="00F62F31" w:rsidRDefault="00E33EDD" w:rsidP="00E33EDD">
      <w:r w:rsidRPr="00F62F31">
        <w:t xml:space="preserve">De indeling </w:t>
      </w:r>
      <w:r w:rsidR="00AF69C2">
        <w:t xml:space="preserve">van de Regeling </w:t>
      </w:r>
      <w:r w:rsidRPr="00F62F31">
        <w:t>werkt als volgt:</w:t>
      </w:r>
    </w:p>
    <w:p w14:paraId="60016397" w14:textId="4FFAD868" w:rsidR="00E33EDD" w:rsidRPr="00F62F31" w:rsidRDefault="00E33EDD" w:rsidP="00152A2E">
      <w:pPr>
        <w:pStyle w:val="Opsommingnummers1"/>
        <w:numPr>
          <w:ilvl w:val="0"/>
          <w:numId w:val="40"/>
        </w:numPr>
      </w:pPr>
      <w:r w:rsidRPr="00F62F31">
        <w:t>Hoofdstuk en Artikel komen altijd voor</w:t>
      </w:r>
      <w:r w:rsidR="002F05AD">
        <w:rPr>
          <w:rStyle w:val="Eindnootmarkering"/>
        </w:rPr>
        <w:endnoteReference w:id="8"/>
      </w:r>
      <w:r w:rsidRPr="00F62F31">
        <w:t>.</w:t>
      </w:r>
    </w:p>
    <w:p w14:paraId="30568B8C" w14:textId="77777777" w:rsidR="00E33EDD" w:rsidRPr="00F62F31" w:rsidRDefault="00E33EDD" w:rsidP="00F27039">
      <w:pPr>
        <w:pStyle w:val="Opsommingnummers1"/>
      </w:pPr>
      <w:r w:rsidRPr="00F62F31">
        <w:t xml:space="preserve">Als er behoefte is </w:t>
      </w:r>
      <w:r>
        <w:t xml:space="preserve">om </w:t>
      </w:r>
      <w:r w:rsidRPr="00F62F31">
        <w:t xml:space="preserve">in een </w:t>
      </w:r>
      <w:r>
        <w:t>H</w:t>
      </w:r>
      <w:r w:rsidRPr="00F62F31">
        <w:t xml:space="preserve">oofdstuk Artikelen </w:t>
      </w:r>
      <w:r>
        <w:t>te groeperen</w:t>
      </w:r>
      <w:r w:rsidRPr="00F62F31">
        <w:t xml:space="preserve"> wordt Afdeling gebruikt.</w:t>
      </w:r>
    </w:p>
    <w:p w14:paraId="03343EB9" w14:textId="77777777" w:rsidR="00E33EDD" w:rsidRPr="00F62F31" w:rsidRDefault="00E33EDD" w:rsidP="00F27039">
      <w:pPr>
        <w:pStyle w:val="Opsommingnummers1"/>
      </w:pPr>
      <w:r w:rsidRPr="00F62F31">
        <w:t>In hoofdstukken waarin een onderverdeling in Afdelingen niet volstaat (bijvoorbeeld vanwege de omvang van het hoofdstuk of de verscheidenheid aan onderwerpen in het hoofdstuk) wordt Paragraaf gebruikt; dit tekstonderdeel komt tussen Afdeling en Artikel.</w:t>
      </w:r>
    </w:p>
    <w:p w14:paraId="0656EFEA" w14:textId="77777777" w:rsidR="00E33EDD" w:rsidRPr="00F62F31" w:rsidRDefault="00E33EDD" w:rsidP="00F27039">
      <w:pPr>
        <w:pStyle w:val="Opsommingnummers1"/>
      </w:pPr>
      <w:r>
        <w:t xml:space="preserve">Een volgende onderverdeling ontstaat door Subparagraaf te gebruiken; dit </w:t>
      </w:r>
      <w:r w:rsidRPr="00F62F31">
        <w:t xml:space="preserve">tekstelement </w:t>
      </w:r>
      <w:r>
        <w:t xml:space="preserve">komt </w:t>
      </w:r>
      <w:r w:rsidRPr="00F62F31">
        <w:t>tussen Paragraaf en Artikel.</w:t>
      </w:r>
    </w:p>
    <w:p w14:paraId="601FAE94" w14:textId="162B85E3" w:rsidR="0044672B" w:rsidRDefault="00E33EDD" w:rsidP="00F27039">
      <w:pPr>
        <w:pStyle w:val="Opsommingnummers1"/>
      </w:pPr>
      <w:r w:rsidRPr="00F62F31">
        <w:t>Bij behoefte aan nog verder gaande onderverdeling</w:t>
      </w:r>
      <w:r w:rsidRPr="00F62F31" w:rsidDel="00B468B5">
        <w:t xml:space="preserve"> </w:t>
      </w:r>
      <w:r>
        <w:t xml:space="preserve">wordt </w:t>
      </w:r>
      <w:r w:rsidRPr="00F62F31">
        <w:t>Subsubparagraaf</w:t>
      </w:r>
      <w:r>
        <w:t xml:space="preserve"> gebruikt</w:t>
      </w:r>
      <w:r w:rsidRPr="00F62F31">
        <w:t xml:space="preserve">; </w:t>
      </w:r>
      <w:r>
        <w:t xml:space="preserve">dit </w:t>
      </w:r>
      <w:r w:rsidRPr="00F62F31">
        <w:t xml:space="preserve">tekstelement </w:t>
      </w:r>
      <w:r>
        <w:t xml:space="preserve">komt </w:t>
      </w:r>
      <w:r w:rsidRPr="00F62F31">
        <w:t xml:space="preserve">tussen </w:t>
      </w:r>
      <w:r>
        <w:t>Subp</w:t>
      </w:r>
      <w:r w:rsidRPr="00F62F31">
        <w:t>aragraaf en Artikel.</w:t>
      </w:r>
    </w:p>
    <w:p w14:paraId="503E9A08" w14:textId="3A795DE6" w:rsidR="00E33EDD" w:rsidRPr="00F62F31" w:rsidRDefault="00E33EDD" w:rsidP="00F27039">
      <w:pPr>
        <w:pStyle w:val="Opsommingnummers1"/>
      </w:pPr>
      <w:r>
        <w:t xml:space="preserve">Een </w:t>
      </w:r>
      <w:r w:rsidRPr="00F62F31">
        <w:t xml:space="preserve">nog verder gaande onderverdeling </w:t>
      </w:r>
      <w:r>
        <w:t xml:space="preserve">kan vervolgens bereikt worden door gebruik te maken van </w:t>
      </w:r>
      <w:r w:rsidRPr="00F62F31">
        <w:t>Titel; dit tekstonderdeel komt dan tussen Hoofdstuk en Afdeling.</w:t>
      </w:r>
    </w:p>
    <w:p w14:paraId="0CA81452" w14:textId="77777777" w:rsidR="00E33EDD" w:rsidRPr="00F62F31" w:rsidRDefault="00E33EDD" w:rsidP="00F27039">
      <w:pPr>
        <w:pStyle w:val="Opsommingnummers1"/>
      </w:pPr>
      <w:r w:rsidRPr="00F62F31">
        <w:t>Artikelen kunnen worden onderverdeeld in Leden.</w:t>
      </w:r>
    </w:p>
    <w:p w14:paraId="272035CD" w14:textId="77777777" w:rsidR="00E33EDD" w:rsidRPr="00F62F31" w:rsidRDefault="00E33EDD" w:rsidP="00F27039">
      <w:pPr>
        <w:pStyle w:val="Opsommingnummers1"/>
      </w:pPr>
      <w:r w:rsidRPr="00F62F31">
        <w:t>Leden kunnen niet worden onderverdeeld in Subleden, in het model komt Sublid namelijk niet voor.</w:t>
      </w:r>
    </w:p>
    <w:p w14:paraId="19BCD32A" w14:textId="40C5E251" w:rsidR="00E33EDD" w:rsidRPr="00F62F31" w:rsidRDefault="00E33EDD" w:rsidP="00F27039">
      <w:pPr>
        <w:pStyle w:val="Opsommingnummers1"/>
      </w:pPr>
      <w:r w:rsidRPr="00F62F31">
        <w:t>Concrete tekst kan alleen voorkomen onder Artikel en Lid</w:t>
      </w:r>
      <w:r>
        <w:t>: de I</w:t>
      </w:r>
      <w:r w:rsidRPr="00F62F31">
        <w:t>nhou</w:t>
      </w:r>
      <w:r>
        <w:t>d</w:t>
      </w:r>
      <w:r w:rsidRPr="00F62F31">
        <w:t>.</w:t>
      </w:r>
      <w:r w:rsidR="00A703B2">
        <w:t xml:space="preserve"> Wanneer een Artikel is onderverdeeld in Leden beva</w:t>
      </w:r>
      <w:r w:rsidR="00BA1CC1">
        <w:t xml:space="preserve">tten alleen de Leden Inhoud; </w:t>
      </w:r>
      <w:r w:rsidR="00D2431B">
        <w:t xml:space="preserve">het Artikel zelf </w:t>
      </w:r>
      <w:r w:rsidR="00305A3B">
        <w:t xml:space="preserve">brengt </w:t>
      </w:r>
      <w:r w:rsidR="00B72B55">
        <w:t xml:space="preserve">in dat geval </w:t>
      </w:r>
      <w:r w:rsidR="00D2431B">
        <w:t>structu</w:t>
      </w:r>
      <w:r w:rsidR="00B72B55">
        <w:t>u</w:t>
      </w:r>
      <w:r w:rsidR="00D2431B">
        <w:t xml:space="preserve">r </w:t>
      </w:r>
      <w:r w:rsidR="00B72B55">
        <w:t>aan</w:t>
      </w:r>
      <w:r w:rsidR="00D2431B">
        <w:t xml:space="preserve"> en kent zelf geen tekst oftewel Inhoud.</w:t>
      </w:r>
      <w:r w:rsidR="00B3408B">
        <w:t xml:space="preserve"> </w:t>
      </w:r>
      <w:r w:rsidR="007237C3">
        <w:t xml:space="preserve">Zie </w:t>
      </w:r>
      <w:r w:rsidR="00907C40" w:rsidRPr="002B3669">
        <w:rPr>
          <w:rStyle w:val="Verwijzing"/>
        </w:rPr>
        <w:fldChar w:fldCharType="begin"/>
      </w:r>
      <w:r w:rsidR="00907C40" w:rsidRPr="002B3669">
        <w:rPr>
          <w:rStyle w:val="Verwijzing"/>
        </w:rPr>
        <w:instrText xml:space="preserve"> REF _Ref_6c866072a69a587ae78a8c3930783309_1 \n \h </w:instrText>
      </w:r>
      <w:r w:rsidR="00907C40" w:rsidRPr="002B3669">
        <w:rPr>
          <w:rStyle w:val="Verwijzing"/>
        </w:rPr>
      </w:r>
      <w:r w:rsidR="00907C40" w:rsidRPr="002B3669">
        <w:rPr>
          <w:rStyle w:val="Verwijzing"/>
        </w:rPr>
        <w:fldChar w:fldCharType="separate"/>
      </w:r>
      <w:r w:rsidR="00176B7A" w:rsidRPr="002B3669">
        <w:rPr>
          <w:rStyle w:val="Verwijzing"/>
        </w:rPr>
        <w:t>Figuur 7</w:t>
      </w:r>
      <w:r w:rsidR="00907C40" w:rsidRPr="002B3669">
        <w:rPr>
          <w:rStyle w:val="Verwijzing"/>
        </w:rPr>
        <w:fldChar w:fldCharType="end"/>
      </w:r>
      <w:r w:rsidR="00907C40">
        <w:t xml:space="preserve"> </w:t>
      </w:r>
      <w:r w:rsidR="007237C3">
        <w:t xml:space="preserve">voor </w:t>
      </w:r>
      <w:r w:rsidR="00907C40">
        <w:t>een voorbeeld.</w:t>
      </w:r>
    </w:p>
    <w:p w14:paraId="7BFDB5FD" w14:textId="3D8C968E" w:rsidR="00E33EDD" w:rsidRPr="00F62F31" w:rsidRDefault="00E33EDD" w:rsidP="00F27039">
      <w:pPr>
        <w:pStyle w:val="Opsommingnummers1"/>
      </w:pPr>
      <w:r>
        <w:t xml:space="preserve">Inhoud bestaat uit </w:t>
      </w:r>
      <w:r w:rsidR="002329BD">
        <w:t xml:space="preserve">onder andere </w:t>
      </w:r>
      <w:r w:rsidRPr="00F62F31">
        <w:t xml:space="preserve">Alinea, </w:t>
      </w:r>
      <w:r>
        <w:t>Figuur</w:t>
      </w:r>
      <w:r w:rsidRPr="00F62F31">
        <w:t>, Lijst en Tabel</w:t>
      </w:r>
      <w:r>
        <w:t>;</w:t>
      </w:r>
      <w:r w:rsidRPr="00F62F31">
        <w:t xml:space="preserve"> </w:t>
      </w:r>
      <w:r>
        <w:t xml:space="preserve">deze </w:t>
      </w:r>
      <w:r w:rsidRPr="00F62F31">
        <w:t xml:space="preserve">kunnen </w:t>
      </w:r>
      <w:r>
        <w:t xml:space="preserve">alleen </w:t>
      </w:r>
      <w:r w:rsidRPr="00F62F31">
        <w:t xml:space="preserve">voorkomen </w:t>
      </w:r>
      <w:r>
        <w:t>onder</w:t>
      </w:r>
      <w:r w:rsidRPr="00F62F31">
        <w:t xml:space="preserve"> Artikel en Lid.</w:t>
      </w:r>
      <w:r w:rsidR="005100B5">
        <w:t xml:space="preserve"> Een compleet overzicht van alle </w:t>
      </w:r>
      <w:r w:rsidR="00820DFE">
        <w:t>inhoud-</w:t>
      </w:r>
      <w:r w:rsidR="005100B5">
        <w:t xml:space="preserve">elementen </w:t>
      </w:r>
      <w:r w:rsidR="001D44CF">
        <w:t xml:space="preserve">is te vinden </w:t>
      </w:r>
      <w:r w:rsidR="00C276CA">
        <w:t>in het IMOP-tekstschema met de bijbehorende documentatie.</w:t>
      </w:r>
      <w:r w:rsidR="006E7233">
        <w:t xml:space="preserve"> </w:t>
      </w:r>
      <w:r w:rsidR="006E7233" w:rsidRPr="006E7233">
        <w:t>Het is niet toegestaan om het element Tussenkop te gebruiken.</w:t>
      </w:r>
    </w:p>
    <w:p w14:paraId="4F3BB2E8" w14:textId="77777777" w:rsidR="00E33EDD" w:rsidRPr="00F62F31" w:rsidRDefault="00E33EDD" w:rsidP="00F27039">
      <w:pPr>
        <w:pStyle w:val="Opsommingnummers1"/>
      </w:pPr>
      <w:r w:rsidRPr="00F62F31">
        <w:t>Lijsten kunnen in meerdere niveaus gebruikt worden, zogenaamde geneste lijsten.</w:t>
      </w:r>
    </w:p>
    <w:p w14:paraId="231760F9" w14:textId="27677418" w:rsidR="00E55A6E" w:rsidRPr="00F62F31" w:rsidRDefault="00E33EDD" w:rsidP="00E7585B">
      <w:pPr>
        <w:pStyle w:val="Opsommingnummers1"/>
      </w:pPr>
      <w:r w:rsidRPr="00F62F31">
        <w:t>Voet- en eindnoten zijn niet toegestaan.</w:t>
      </w:r>
    </w:p>
    <w:p w14:paraId="30CFE0AC" w14:textId="5A587C9E" w:rsidR="007B2DA7" w:rsidRDefault="6BE176B7" w:rsidP="007B2DA7">
      <w:pPr>
        <w:pStyle w:val="Figuur"/>
      </w:pPr>
      <w:r>
        <w:rPr>
          <w:noProof/>
        </w:rPr>
        <w:lastRenderedPageBreak/>
        <w:drawing>
          <wp:inline distT="0" distB="0" distL="0" distR="0" wp14:anchorId="30C5592C" wp14:editId="36D52410">
            <wp:extent cx="5295898" cy="2235200"/>
            <wp:effectExtent l="0" t="0" r="0" b="0"/>
            <wp:docPr id="686088854"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25">
                      <a:extLst>
                        <a:ext uri="{28A0092B-C50C-407E-A947-70E740481C1C}">
                          <a14:useLocalDpi xmlns:a14="http://schemas.microsoft.com/office/drawing/2010/main" val="0"/>
                        </a:ext>
                      </a:extLst>
                    </a:blip>
                    <a:stretch>
                      <a:fillRect/>
                    </a:stretch>
                  </pic:blipFill>
                  <pic:spPr>
                    <a:xfrm>
                      <a:off x="0" y="0"/>
                      <a:ext cx="5295898" cy="2235200"/>
                    </a:xfrm>
                    <a:prstGeom prst="rect">
                      <a:avLst/>
                    </a:prstGeom>
                  </pic:spPr>
                </pic:pic>
              </a:graphicData>
            </a:graphic>
          </wp:inline>
        </w:drawing>
      </w:r>
    </w:p>
    <w:p w14:paraId="1E7C4A72" w14:textId="6711847A" w:rsidR="00BF7A27" w:rsidRPr="00BF7A27" w:rsidRDefault="00E92F1E" w:rsidP="00E43D69">
      <w:pPr>
        <w:pStyle w:val="Figuurbijschrift"/>
      </w:pPr>
      <w:bookmarkStart w:id="255" w:name="_Ref_6c866072a69a587ae78a8c3930783309_1"/>
      <w:r>
        <w:t xml:space="preserve">Voorbeeld van een Artikel dat is onderverdeeld </w:t>
      </w:r>
      <w:r w:rsidR="009B4250">
        <w:t>i</w:t>
      </w:r>
      <w:r>
        <w:t>n Leden</w:t>
      </w:r>
      <w:r w:rsidR="00777B3C">
        <w:t>,</w:t>
      </w:r>
      <w:r>
        <w:t xml:space="preserve"> </w:t>
      </w:r>
      <w:r w:rsidR="00777B3C">
        <w:t xml:space="preserve">het Artikel </w:t>
      </w:r>
      <w:r w:rsidR="00C26026" w:rsidRPr="00C26026">
        <w:t xml:space="preserve">zelf </w:t>
      </w:r>
      <w:r w:rsidR="00777B3C">
        <w:t xml:space="preserve">heeft </w:t>
      </w:r>
      <w:r>
        <w:t>geen Inhoud</w:t>
      </w:r>
      <w:bookmarkEnd w:id="255"/>
    </w:p>
    <w:p w14:paraId="6C05A7F0" w14:textId="72ACED98" w:rsidR="00742254" w:rsidRPr="00742254" w:rsidRDefault="00DC7923" w:rsidP="00742254">
      <w:r w:rsidRPr="00DC7923">
        <w:t>Onder ieder structuurelement kan het element Gereserveerd worden geplaatst. Het is een leeg element waarmee bij weergave op overheid.nl de tekst ‘Gereserveerd’ wordt gegenereerd.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5" Type="http://schemas.openxmlformats.org/officeDocument/2006/relationships/image" Target="media/image_21768c516d52cc266391a8e92b15f41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