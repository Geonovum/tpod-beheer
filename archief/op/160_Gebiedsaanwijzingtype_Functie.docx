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77777777" w:rsidR="00713C7A" w:rsidRPr="00F62F31" w:rsidRDefault="00713C7A" w:rsidP="00713C7A">
      <w:pPr>
        <w:pStyle w:val="Kop4"/>
      </w:pPr>
      <w:r>
        <w:t xml:space="preserve">Gebiedsaanwijzingtype </w:t>
      </w:r>
      <w:r w:rsidRPr="00F62F31">
        <w:t>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