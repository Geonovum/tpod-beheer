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5074" w14:textId="07268EF7" w:rsidR="0044672B" w:rsidRDefault="00677327" w:rsidP="00060FF8">
      <w:pPr>
        <w:pStyle w:val="Kop1"/>
      </w:pPr>
      <w:bookmarkStart w:id="725" w:name="_Ref_5758406e55e21945f2510d2868ca950f_1"/>
      <w:r>
        <w:lastRenderedPageBreak/>
        <w:t>Aspecten van d</w:t>
      </w:r>
      <w:r w:rsidR="00934F92">
        <w:t>e a</w:t>
      </w:r>
      <w:r w:rsidR="00060FF8">
        <w:t>anlevering</w:t>
      </w:r>
      <w:bookmarkEnd w:id="725"/>
    </w:p>
    <w:p w14:paraId="0AF9CADF" w14:textId="0CDB3BA6" w:rsidR="008A5EE6" w:rsidRPr="008A5EE6" w:rsidRDefault="0037522C" w:rsidP="000A2FA4">
      <w:r w:rsidRPr="0037522C">
        <w:t xml:space="preserve">In </w:t>
      </w:r>
      <w:r>
        <w:t xml:space="preserve">dit </w:t>
      </w:r>
      <w:r w:rsidRPr="0037522C">
        <w:t xml:space="preserve">deel </w:t>
      </w:r>
      <w:r w:rsidR="00540375">
        <w:t xml:space="preserve">worden vier </w:t>
      </w:r>
      <w:r w:rsidRPr="0037522C">
        <w:t xml:space="preserve">aanleveringsaspecten </w:t>
      </w:r>
      <w:r w:rsidR="00540375">
        <w:t>beschreven</w:t>
      </w:r>
      <w:r w:rsidRPr="0037522C">
        <w:t xml:space="preserve">: de identificatie van </w:t>
      </w:r>
      <w:r w:rsidR="00540375">
        <w:t xml:space="preserve">Regelingsversies van </w:t>
      </w:r>
      <w:r w:rsidRPr="0037522C">
        <w:t xml:space="preserve">omgevingsdocumenten </w:t>
      </w:r>
      <w:r w:rsidR="00540375"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