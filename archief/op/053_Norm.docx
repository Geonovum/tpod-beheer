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7992" w14:textId="77777777" w:rsidR="00E33EDD" w:rsidRPr="00F62F31" w:rsidRDefault="00E33EDD" w:rsidP="00E33EDD">
      <w:pPr>
        <w:pStyle w:val="Kop4"/>
      </w:pPr>
      <w:r w:rsidRPr="00F62F31">
        <w:t>Norm</w:t>
      </w:r>
    </w:p>
    <w:p w14:paraId="39DE82B2" w14:textId="278FA7D3" w:rsidR="00E33EDD" w:rsidRDefault="00281A48" w:rsidP="00E33EDD">
      <w:r>
        <w:fldChar w:fldCharType="begin"/>
      </w:r>
      <w:r>
        <w:instrText xml:space="preserve"> DOCVARIABLE ID01+_CAPS </w:instrText>
      </w:r>
      <w:r>
        <w:fldChar w:fldCharType="separate"/>
      </w:r>
      <w:r w:rsidR="00176B7A">
        <w:t>Het omgevingsplan</w:t>
      </w:r>
      <w:r>
        <w:fldChar w:fldCharType="end"/>
      </w:r>
      <w:r w:rsidR="006121FE">
        <w:t xml:space="preserve"> </w:t>
      </w:r>
      <w:r w:rsidR="00E33EDD" w:rsidRPr="00F62F31">
        <w:t xml:space="preserve">kent in ieder geval </w:t>
      </w:r>
      <w:r w:rsidR="00E33EDD">
        <w:t>de volgende onderdelen:</w:t>
      </w:r>
    </w:p>
    <w:p w14:paraId="3D62D88F" w14:textId="1B71EB30" w:rsidR="00476325" w:rsidRDefault="00E33EDD" w:rsidP="006C4925">
      <w:pPr>
        <w:pStyle w:val="Opsommingtekens1"/>
      </w:pPr>
      <w:r w:rsidRPr="006C4925">
        <w:t>een hoofdstuk 1 Algemene bepalingen</w:t>
      </w:r>
      <w:r w:rsidR="00D31CAE">
        <w:rPr>
          <w:rStyle w:val="Eindnootmarkering"/>
        </w:rPr>
        <w:endnoteReference w:id="11"/>
      </w:r>
      <w:r w:rsidR="00897717" w:rsidRPr="00897717">
        <w:t>, met in dat hoofdstuk in ieder geval een artikel Begripsbepalingen en een artikel Meet- en rekenbepalingen;</w:t>
      </w:r>
    </w:p>
    <w:p w14:paraId="0B8960EF" w14:textId="77777777" w:rsidR="00E33EDD" w:rsidRPr="006C4925" w:rsidRDefault="00E33EDD" w:rsidP="006C4925">
      <w:pPr>
        <w:pStyle w:val="Opsommingtekens1"/>
      </w:pPr>
      <w:r w:rsidRPr="006C4925">
        <w:t>een bijlage met noemers en identificatiecodes van de informatieobjecten.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