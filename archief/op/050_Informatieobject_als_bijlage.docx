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B19F" w14:textId="77777777" w:rsidR="00156211" w:rsidRDefault="00156211" w:rsidP="00156211">
      <w:pPr>
        <w:pStyle w:val="Kop4"/>
      </w:pPr>
      <w:r>
        <w:t>Informatieobject als bijlage</w:t>
      </w:r>
    </w:p>
    <w:p w14:paraId="03740CE3" w14:textId="77777777" w:rsidR="00156211" w:rsidRDefault="00156211" w:rsidP="00156211"/>
    <w:p w14:paraId="161F1824" w14:textId="77777777" w:rsidR="00156211" w:rsidRDefault="00156211" w:rsidP="00156211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41EDCEFB" w14:textId="5DF4934F" w:rsidR="00156211" w:rsidRDefault="00156211" w:rsidP="00156211">
      <w:r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_Ref_15dced782033e32ed6feca5010153195_1 </w:instrText>
      </w:r>
      <w:r w:rsidR="00F774B6" w:rsidRPr="002B3669">
        <w:rPr>
          <w:rStyle w:val="Verwijzing"/>
        </w:rPr>
        <w:instrText>\n \h</w:instrText>
      </w:r>
      <w:r w:rsidRPr="002B3669">
        <w:rPr>
          <w:rStyle w:val="Verwijzing"/>
        </w:rPr>
        <w:instrText xml:space="preserve">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6.2.2.2</w:t>
      </w:r>
      <w:r w:rsidRPr="002B3669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 xml:space="preserve">moet het </w:t>
      </w:r>
      <w:r>
        <w:lastRenderedPageBreak/>
        <w:t>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