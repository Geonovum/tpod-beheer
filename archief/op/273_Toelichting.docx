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07AD" w14:textId="046421FC" w:rsidR="00535E41" w:rsidRDefault="00535E41" w:rsidP="004A152B">
      <w:pPr>
        <w:pStyle w:val="Kop5"/>
      </w:pPr>
      <w:r>
        <w:t>Toelichting</w:t>
      </w:r>
    </w:p>
    <w:p w14:paraId="40112BD2" w14:textId="77777777" w:rsidR="00D77FBB" w:rsidRDefault="00D77FBB" w:rsidP="00D77FBB">
      <w:r>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w:t>
      </w:r>
      <w:r>
        <w:t xml:space="preserve">Besluit dat </w:t>
      </w:r>
      <w:r w:rsidRPr="00072EFF">
        <w:t xml:space="preserve">in renvooiweergave </w:t>
      </w:r>
      <w:r>
        <w:t>de wijzigingen bevat van de bestaande Regelingversie naar de nieuwe Regelingversie, oftewel een</w:t>
      </w:r>
      <w:r>
        <w:t xml:space="preserve">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 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6DCAFA6B" w14:textId="77777777" w:rsidR="00D77FBB" w:rsidRDefault="00D77FBB" w:rsidP="00D77FBB">
      <w:r>
        <w:lastRenderedPageBreak/>
        <w:t>STOP kent twee modellen voor documenten met Artikelstructuur: het compacte model en het klassieke model. Naast technische verschillen zijn er wellicht ook visuele of gevoelsmatige verschillen tussen het compacte model en het klassieke model:</w:t>
      </w:r>
    </w:p>
    <w:p w14:paraId="1EF5C0A0" w14:textId="77777777" w:rsidR="00D77FBB" w:rsidRDefault="00D77FBB" w:rsidP="00D77FBB">
      <w:pPr>
        <w:pStyle w:val="Opsommingtekens1"/>
      </w:pPr>
      <w:r>
        <w:t>Het compacte model kent een duidelijke scheiding tussen het nemen van besluiten en de inhoud waarover besloten is. In een compacte Regeling zitten alleen Regeling-onderdelen en geen elementen die tot de besluitvorming behoren. In het klassieke model bevat de Regeling naast Regeling-onderdelen ook enige besluitvormings-onderdelen, zoals Aanhef en Sluiting.</w:t>
      </w:r>
    </w:p>
    <w:p w14:paraId="63271F81" w14:textId="54D3EE53" w:rsidR="0044672B" w:rsidRDefault="00D77FBB" w:rsidP="00D77FBB">
      <w:pPr>
        <w:pStyle w:val="Opsommingtekens1"/>
      </w:pPr>
      <w:r>
        <w:t>Bij het compacte Besluit-model staat de inhoud van het omgevingsdocument altijd in een (wijzig)bijlage bij het Besluit en niet in het lichaam. Bij het klassieke Besluit-model is het mogelijk om bij een initiële Regeling de inhoud van het omgevingsdocument in het Besluit zelf op te nemen.</w:t>
      </w:r>
    </w:p>
    <w:p w14:paraId="432400A1" w14:textId="6EF08CAD" w:rsidR="00535E41" w:rsidRDefault="00D77FBB" w:rsidP="00D77FB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