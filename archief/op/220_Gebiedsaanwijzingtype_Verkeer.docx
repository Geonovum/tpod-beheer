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3B5C83" w:rsidRDefault="003B5C83" w:rsidP="003B5C83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