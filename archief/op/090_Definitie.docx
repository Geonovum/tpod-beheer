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832FDD" w:rsidRDefault="00832FDD" w:rsidP="00832FDD">
      <w:pPr>
        <w:pStyle w:val="Kop5"/>
      </w:pPr>
      <w:r w:rsidRPr="00832FDD">
        <w:lastRenderedPageBreak/>
        <w:t>Definitie</w:t>
      </w:r>
    </w:p>
    <w:p w14:paraId="4680A898" w14:textId="4990F07C" w:rsidR="0037472B" w:rsidRDefault="00D03AC4" w:rsidP="00832FDD">
      <w:r>
        <w:t xml:space="preserve">Locatie is </w:t>
      </w:r>
      <w:r w:rsidR="003C660C">
        <w:t xml:space="preserve">het objecttype </w:t>
      </w:r>
      <w:r w:rsidR="0037472B" w:rsidRPr="0037472B">
        <w:t>dat machineleesbaar vastlegt waar een Juridische regel, Tekstdeel</w:t>
      </w:r>
      <w:r w:rsidR="00F356B8">
        <w:t xml:space="preserve"> </w:t>
      </w:r>
      <w:r w:rsidR="00C770D9">
        <w:t xml:space="preserve">en de bijbehorende objecten </w:t>
      </w:r>
      <w:r w:rsidR="0037472B" w:rsidRPr="0037472B">
        <w:t>van toepassing zijn</w:t>
      </w:r>
      <w:r w:rsidR="001D10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