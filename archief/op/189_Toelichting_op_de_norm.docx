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A85B03" w:rsidRDefault="00231CD4" w:rsidP="007D5679">
      <w:pPr>
        <w:pStyle w:val="Kop5"/>
      </w:pPr>
      <w:r>
        <w:t>Toelichting op de norm</w:t>
      </w:r>
    </w:p>
    <w:p w14:paraId="5B379B4D" w14:textId="39652A6D" w:rsidR="00A85B03" w:rsidRDefault="00A85B03"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Leiding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_Ref_1f1400dc622a70fb2c884625f8f140fa_11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61D0AABE" w14:textId="2A57A784" w:rsidR="0026141D" w:rsidRDefault="00A85B03" w:rsidP="007D5679">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2D0F648F" w:rsidR="00C07B90" w:rsidRDefault="00A85B03" w:rsidP="00AD7615">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Leidinggroep</w:t>
      </w:r>
      <w:r w:rsidR="00175570">
        <w:t>’</w:t>
      </w:r>
      <w:r>
        <w:t>.</w:t>
      </w:r>
    </w:p>
    <w:p w14:paraId="4E2DA8BB" w14:textId="5F4A110F"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80AF6">
        <w:br/>
      </w:r>
      <w:r w:rsidR="00E80AF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80AF6" w:rsidRPr="00BE505F">
        <w:rPr>
          <w:i/>
          <w:iCs/>
        </w:rPr>
        <w:t>specifiekeSymbolisatie</w:t>
      </w:r>
      <w:r w:rsidR="00E80AF6" w:rsidRPr="00BE505F">
        <w:t xml:space="preserve"> maar van het objecttype SymbolisatieItem. Zie hiervoor paragraaf </w:t>
      </w:r>
      <w:r w:rsidR="00E80AF6" w:rsidRPr="002B3669">
        <w:rPr>
          <w:rStyle w:val="Verwijzing"/>
        </w:rPr>
        <w:fldChar w:fldCharType="begin"/>
      </w:r>
      <w:r w:rsidR="00E80AF6" w:rsidRPr="002B3669">
        <w:rPr>
          <w:rStyle w:val="Verwijzing"/>
        </w:rPr>
        <w:instrText xml:space="preserve"> REF _Ref_848aa3a4c277b00b729a862026d8a73e_1 </w:instrText>
      </w:r>
      <w:r w:rsidR="003B5FBC" w:rsidRPr="002B3669">
        <w:rPr>
          <w:rStyle w:val="Verwijzing"/>
        </w:rPr>
        <w:instrText>\n \h</w:instrText>
      </w:r>
      <w:r w:rsidR="00E80AF6" w:rsidRPr="002B3669">
        <w:rPr>
          <w:rStyle w:val="Verwijzing"/>
        </w:rPr>
        <w:instrText xml:space="preserve"> </w:instrText>
      </w:r>
      <w:r w:rsidR="00E80AF6" w:rsidRPr="002B3669">
        <w:rPr>
          <w:rStyle w:val="Verwijzing"/>
        </w:rPr>
      </w:r>
      <w:r w:rsidR="00E80AF6" w:rsidRPr="002B3669">
        <w:rPr>
          <w:rStyle w:val="Verwijzing"/>
        </w:rPr>
        <w:fldChar w:fldCharType="separate"/>
      </w:r>
      <w:r w:rsidR="00176B7A" w:rsidRPr="002B3669">
        <w:rPr>
          <w:rStyle w:val="Verwijzing"/>
        </w:rPr>
        <w:t>6.4.32</w:t>
      </w:r>
      <w:r w:rsidR="00E80AF6" w:rsidRPr="002B3669">
        <w:rPr>
          <w:rStyle w:val="Verwijzing"/>
        </w:rPr>
        <w:fldChar w:fldCharType="end"/>
      </w:r>
      <w:r w:rsidR="00E80AF6" w:rsidRPr="00BE505F">
        <w:t>.</w:t>
      </w:r>
    </w:p>
    <w:p w14:paraId="1FFDEE04" w14:textId="68743BF9" w:rsidR="005776AC" w:rsidRDefault="003345B6" w:rsidP="00AD7615">
      <w:pPr>
        <w:pStyle w:val="Opsommingtekens1"/>
      </w:pPr>
      <w:r w:rsidRPr="00C07B90">
        <w:rPr>
          <w:i/>
          <w:iCs/>
        </w:rPr>
        <w:t>l</w:t>
      </w:r>
      <w:r w:rsidR="00A85B03" w:rsidRPr="00C07B90">
        <w:rPr>
          <w:i/>
          <w:iCs/>
        </w:rPr>
        <w:t>ocatieaanduiding</w:t>
      </w:r>
      <w:r w:rsidR="00A85B03">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613B8D" w:rsidRDefault="00613B8D" w:rsidP="007D5679"/>
    <w:p w14:paraId="75F32BDB" w14:textId="0CF703FE" w:rsidR="00A85B03" w:rsidRDefault="00A85B03" w:rsidP="007D5679">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B87B26">
        <w:t>Als in een volgende Juridische regel</w:t>
      </w:r>
      <w:r w:rsidR="00040856">
        <w:t xml:space="preserve"> </w:t>
      </w:r>
      <w:r>
        <w:t>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