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Default="003D5A24" w:rsidP="007D5679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