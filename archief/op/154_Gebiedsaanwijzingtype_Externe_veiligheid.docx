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9B1E44" w:rsidRDefault="009B1E44" w:rsidP="009B1E44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