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C4CB" w14:textId="77777777" w:rsidR="00BE10B4" w:rsidRDefault="00BE10B4" w:rsidP="00BE10B4">
      <w:pPr>
        <w:pStyle w:val="Kop5"/>
      </w:pPr>
      <w:r>
        <w:t>Toelichting op de norm</w:t>
      </w:r>
    </w:p>
    <w:p w14:paraId="394CEB06" w14:textId="63AB3824" w:rsidR="0044672B" w:rsidRPr="00567F32" w:rsidRDefault="00EB2BB8" w:rsidP="00BE10B4">
      <w:r w:rsidRPr="0034407E">
        <w:rPr>
          <w:i/>
          <w:iCs/>
        </w:rPr>
        <w:t>kaartuitsnede</w:t>
      </w:r>
      <w:r>
        <w:t>:</w:t>
      </w:r>
      <w:r w:rsidR="00F621D4">
        <w:t xml:space="preserve"> </w:t>
      </w:r>
      <w:r w:rsidR="00747C6C">
        <w:t xml:space="preserve">met het attribuut </w:t>
      </w:r>
      <w:r w:rsidR="00D17034" w:rsidRPr="0034407E">
        <w:rPr>
          <w:i/>
          <w:iCs/>
        </w:rPr>
        <w:t>kaartuitsnede</w:t>
      </w:r>
      <w:r w:rsidR="00D17034">
        <w:t xml:space="preserve"> </w:t>
      </w:r>
      <w:r w:rsidR="00747C6C">
        <w:t xml:space="preserve">kan het </w:t>
      </w:r>
      <w:r w:rsidR="00A11CEC">
        <w:t xml:space="preserve">bevoegd gezag </w:t>
      </w:r>
      <w:r w:rsidR="00B3620E">
        <w:t xml:space="preserve">de </w:t>
      </w:r>
      <w:r w:rsidR="007555BE">
        <w:t xml:space="preserve">exacte </w:t>
      </w:r>
      <w:r w:rsidR="00B3620E">
        <w:t xml:space="preserve">grenzen van een specifieke kaart </w:t>
      </w:r>
      <w:r w:rsidR="007555BE">
        <w:t>aangeven</w:t>
      </w:r>
      <w:r w:rsidR="00B3620E">
        <w:t>.</w:t>
      </w:r>
      <w:r w:rsidR="00036F70">
        <w:t xml:space="preserve"> </w:t>
      </w:r>
      <w:r w:rsidR="004D1DD0">
        <w:t xml:space="preserve">DSO-LV </w:t>
      </w:r>
      <w:r w:rsidR="000D5EB0">
        <w:t xml:space="preserve">kan </w:t>
      </w:r>
      <w:r w:rsidR="00F733CA">
        <w:t>dit gebruiken in de weergave.</w:t>
      </w:r>
    </w:p>
    <w:p w14:paraId="634A1627" w14:textId="56E125D6" w:rsidR="00974760" w:rsidRPr="00567F32" w:rsidRDefault="00974760" w:rsidP="00BE10B4">
      <w:r w:rsidRPr="0034407E">
        <w:rPr>
          <w:i/>
          <w:iCs/>
        </w:rPr>
        <w:t>kaartlagen</w:t>
      </w:r>
      <w:r>
        <w:t>:</w:t>
      </w:r>
      <w:r w:rsidR="00D0759C">
        <w:t xml:space="preserve"> </w:t>
      </w:r>
      <w:r w:rsidR="009B0B80">
        <w:t>h</w:t>
      </w:r>
      <w:r w:rsidR="001977F5">
        <w:t xml:space="preserve">et attribuut </w:t>
      </w:r>
      <w:r w:rsidR="009B0B80">
        <w:t xml:space="preserve">dat </w:t>
      </w:r>
      <w:r w:rsidR="001977F5">
        <w:t xml:space="preserve">de </w:t>
      </w:r>
      <w:r w:rsidR="00F5097D">
        <w:t xml:space="preserve">verwijzing </w:t>
      </w:r>
      <w:r w:rsidR="003824E2">
        <w:t xml:space="preserve">bevat </w:t>
      </w:r>
      <w:r w:rsidR="0050504F">
        <w:t xml:space="preserve">van een specifieke kaart </w:t>
      </w:r>
      <w:r w:rsidR="00F5097D">
        <w:t xml:space="preserve">naar </w:t>
      </w:r>
      <w:r w:rsidR="00F72971">
        <w:t xml:space="preserve">de identificatie van </w:t>
      </w:r>
      <w:r w:rsidR="00F5097D">
        <w:t>de afzonderlijke kaartlagen die de kaart opbouwen.</w:t>
      </w:r>
      <w:r w:rsidR="00CE2AD4">
        <w:t xml:space="preserve"> </w:t>
      </w:r>
      <w:r w:rsidR="00DB18E0">
        <w:t xml:space="preserve">De volgorde waarmee verwezen wordt naar de afzonderlijke kaartlagen </w:t>
      </w:r>
      <w:r w:rsidR="00E34B5B">
        <w:t xml:space="preserve">heeft geen invloed </w:t>
      </w:r>
      <w:r w:rsidR="00DB18E0">
        <w:t xml:space="preserve">aangezien de opbouw van de kaart bepaald wordt </w:t>
      </w:r>
      <w:r w:rsidR="00BC5C9E">
        <w:t xml:space="preserve">door </w:t>
      </w:r>
      <w:r w:rsidR="00DB18E0">
        <w:t xml:space="preserve">het attribuut </w:t>
      </w:r>
      <w:r w:rsidR="00DB18E0" w:rsidRPr="0034407E">
        <w:rPr>
          <w:i/>
          <w:iCs/>
        </w:rPr>
        <w:t>niveau</w:t>
      </w:r>
      <w:r w:rsidR="00DB18E0">
        <w:t xml:space="preserve"> </w:t>
      </w:r>
      <w:r w:rsidR="00BC5C9E">
        <w:t xml:space="preserve">van het object </w:t>
      </w:r>
      <w:r w:rsidR="00DB18E0">
        <w:t>Kaartlaag.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